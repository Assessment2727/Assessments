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26"/>
        <w:gridCol w:w="4677"/>
        <w:gridCol w:w="3402"/>
        <w:gridCol w:w="426"/>
      </w:tblGrid>
      <w:tr w:rsidR="00584CAA" w:rsidTr="00C91AB6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5046A7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046A7" w:rsidRDefault="005046A7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Default="005046A7" w:rsidP="005046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 Algebraic Techniques</w:t>
            </w:r>
          </w:p>
          <w:p w:rsidR="00C56661" w:rsidRPr="00584CAA" w:rsidRDefault="00C56661" w:rsidP="005046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 and Factors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803279" w:rsidRDefault="00803279" w:rsidP="00803279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803279" w:rsidP="00803279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C91AB6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gridSpan w:val="2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  <w:tr w:rsidR="003310B8" w:rsidRPr="003310B8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9180" w:type="dxa"/>
            <w:gridSpan w:val="4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  <w:trHeight w:val="1249"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gridSpan w:val="3"/>
          </w:tcPr>
          <w:p w:rsidR="006E5478" w:rsidRDefault="006E5478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expression </w:t>
            </w:r>
            <w:r w:rsidR="007B6FEB"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5" w:dyaOrig="365" w14:anchorId="78F242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4.25pt" o:ole="">
                  <v:imagedata r:id="rId8" o:title=""/>
                </v:shape>
                <o:OLEObject Type="Embed" ProgID="FXE300.Equation" ShapeID="_x0000_i1025" DrawAspect="Content" ObjectID="_1392457146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simplified completely is</w:t>
            </w:r>
          </w:p>
          <w:p w:rsidR="006E5478" w:rsidRPr="00192D82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B6FEB"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10</w:t>
            </w:r>
            <w:r w:rsidR="007B6FEB"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28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6E547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81B4350">
                <v:group id="_x0000_s1026" style="position:absolute;margin-left:31.6pt;margin-top:5.4pt;width:343.5pt;height:9pt;z-index:251661312" coordorigin="2430,3420" coordsize="6870,180">
                  <v:roundrect id="_x0000_s1027" style="position:absolute;left:9030;top:3420;width:270;height:180" arcsize="10923f"/>
                  <v:roundrect id="_x0000_s1028" style="position:absolute;left:2430;top:3420;width:270;height:180" arcsize="10923f"/>
                  <v:roundrect id="_x0000_s1029" style="position:absolute;left:4580;top:3420;width:270;height:180" arcsize="10923f"/>
                  <v:roundrect id="_x0000_s1030" style="position:absolute;left:6780;top:3420;width:270;height:180" arcsize="10923f"/>
                </v:group>
              </w:pict>
            </w:r>
          </w:p>
          <w:p w:rsidR="006E5478" w:rsidRPr="00F97437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gridSpan w:val="3"/>
          </w:tcPr>
          <w:p w:rsidR="006E5478" w:rsidRDefault="006E5478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FEB"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09" w:dyaOrig="467" w14:anchorId="773EF485">
                <v:shape id="_x0000_i1026" type="#_x0000_t75" style="width:107.25pt;height:18.75pt" o:ole="">
                  <v:imagedata r:id="rId10" o:title=""/>
                </v:shape>
                <o:OLEObject Type="Embed" ProgID="FXE300.Equation" ShapeID="_x0000_i1026" DrawAspect="Content" ObjectID="_1392457147" r:id="rId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6E5478" w:rsidRPr="00192D82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 xml:space="preserve">  14</w:t>
            </w:r>
            <w:r w:rsidR="007B6FEB"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14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7B6FEB" w:rsidRPr="007B6FEB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B6F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mn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7B6FEB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4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11</w:t>
            </w:r>
            <w:r w:rsidR="007244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mn – </w:t>
            </w:r>
            <w:r w:rsidR="0072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F7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7244F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  <w:p w:rsidR="006E547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5C08F1B">
                <v:group id="_x0000_s1031" style="position:absolute;margin-left:35.35pt;margin-top:5pt;width:343.5pt;height:9pt;z-index:251642880" coordorigin="2430,3420" coordsize="6870,180">
                  <v:roundrect id="_x0000_s1032" style="position:absolute;left:9030;top:3420;width:270;height:180" arcsize="10923f"/>
                  <v:roundrect id="_x0000_s1033" style="position:absolute;left:2430;top:3420;width:270;height:180" arcsize="10923f"/>
                  <v:roundrect id="_x0000_s1034" style="position:absolute;left:4580;top:3420;width:270;height:180" arcsize="10923f"/>
                  <v:roundrect id="_x0000_s1035" style="position:absolute;left:6780;top:3420;width:270;height:180" arcsize="10923f"/>
                </v:group>
              </w:pict>
            </w:r>
          </w:p>
          <w:p w:rsidR="006E5478" w:rsidRPr="00F97437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gridSpan w:val="3"/>
          </w:tcPr>
          <w:p w:rsidR="006E5478" w:rsidRPr="00192D82" w:rsidRDefault="00C45588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EFECF75">
                <v:rect id="_x0000_s1036" style="position:absolute;margin-left:252.85pt;margin-top:15.65pt;width:142.5pt;height:28.5pt;z-index:251662336;mso-position-horizontal-relative:text;mso-position-vertical-relative:text"/>
              </w:pict>
            </w:r>
            <w:r w:rsidR="006E5478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7244F7"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64" w:dyaOrig="365" w14:anchorId="60696430">
                <v:shape id="_x0000_i1027" type="#_x0000_t75" style="width:123.75pt;height:15.75pt" o:ole="">
                  <v:imagedata r:id="rId12" o:title=""/>
                </v:shape>
                <o:OLEObject Type="Embed" ProgID="FXE300.Equation" ShapeID="_x0000_i1027" DrawAspect="Content" ObjectID="_1392457148" r:id="rId13"/>
              </w:object>
            </w:r>
            <w:r w:rsidR="006E5478">
              <w:rPr>
                <w:rFonts w:ascii="Times New Roman" w:hAnsi="Times New Roman" w:cs="Times New Roman"/>
                <w:sz w:val="24"/>
                <w:szCs w:val="24"/>
              </w:rPr>
              <w:t xml:space="preserve">  completely.    </w:t>
            </w:r>
          </w:p>
          <w:p w:rsidR="006E5478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478" w:rsidRPr="00F97437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gridSpan w:val="3"/>
          </w:tcPr>
          <w:p w:rsidR="006E5478" w:rsidRDefault="006E5478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3" w:dyaOrig="273" w14:anchorId="7C8C64EB">
                <v:shape id="_x0000_i1028" type="#_x0000_t75" style="width:105pt;height:13.5pt" o:ole="">
                  <v:imagedata r:id="rId14" o:title=""/>
                </v:shape>
                <o:OLEObject Type="Embed" ProgID="FXE300.Equation" ShapeID="_x0000_i1028" DrawAspect="Content" ObjectID="_1392457149" r:id="rId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6E5478" w:rsidRPr="00192D82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8" w:dyaOrig="273" w14:anchorId="31089876">
                <v:shape id="_x0000_i1029" type="#_x0000_t75" style="width:43.5pt;height:13.5pt" o:ole="">
                  <v:imagedata r:id="rId16" o:title=""/>
                </v:shape>
                <o:OLEObject Type="Embed" ProgID="FXE300.Equation" ShapeID="_x0000_i1029" DrawAspect="Content" ObjectID="_1392457150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 w14:anchorId="31CDC1E8">
                <v:shape id="_x0000_i1030" type="#_x0000_t75" style="width:42pt;height:13.5pt" o:ole="">
                  <v:imagedata r:id="rId18" o:title=""/>
                </v:shape>
                <o:OLEObject Type="Embed" ProgID="FXE300.Equation" ShapeID="_x0000_i1030" DrawAspect="Content" ObjectID="_1392457151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 w14:anchorId="3D94AF5B">
                <v:shape id="_x0000_i1031" type="#_x0000_t75" style="width:42pt;height:13.5pt" o:ole="">
                  <v:imagedata r:id="rId20" o:title=""/>
                </v:shape>
                <o:OLEObject Type="Embed" ProgID="FXE300.Equation" ShapeID="_x0000_i1031" DrawAspect="Content" ObjectID="_1392457152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88" w:dyaOrig="273" w14:anchorId="0C181A3E">
                <v:shape id="_x0000_i1032" type="#_x0000_t75" style="width:49.5pt;height:13.5pt" o:ole="">
                  <v:imagedata r:id="rId22" o:title=""/>
                </v:shape>
                <o:OLEObject Type="Embed" ProgID="FXE300.Equation" ShapeID="_x0000_i1032" DrawAspect="Content" ObjectID="_1392457153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6E547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C75C17A">
                <v:group id="_x0000_s1037" style="position:absolute;margin-left:31.6pt;margin-top:3.4pt;width:343.5pt;height:9pt;z-index:251663360" coordorigin="2430,3420" coordsize="6870,180">
                  <v:roundrect id="_x0000_s1038" style="position:absolute;left:9030;top:3420;width:270;height:180" arcsize="10923f"/>
                  <v:roundrect id="_x0000_s1039" style="position:absolute;left:2430;top:3420;width:270;height:180" arcsize="10923f"/>
                  <v:roundrect id="_x0000_s1040" style="position:absolute;left:4580;top:3420;width:270;height:180" arcsize="10923f"/>
                  <v:roundrect id="_x0000_s1041" style="position:absolute;left:6780;top:3420;width:270;height:180" arcsize="10923f"/>
                </v:group>
              </w:pict>
            </w:r>
          </w:p>
          <w:p w:rsidR="006E5478" w:rsidRPr="00F97437" w:rsidRDefault="006E547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gridSpan w:val="3"/>
          </w:tcPr>
          <w:p w:rsidR="006E5478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="007244F7"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6" w:dyaOrig="401" w14:anchorId="4AC50B05">
                <v:shape id="_x0000_i1033" type="#_x0000_t75" style="width:62.25pt;height:17.25pt" o:ole="">
                  <v:imagedata r:id="rId24" o:title=""/>
                </v:shape>
                <o:OLEObject Type="Embed" ProgID="FXE300.Equation" ShapeID="_x0000_i1033" DrawAspect="Content" ObjectID="_1392457154" r:id="rId25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E5478" w:rsidRDefault="00C455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6C3A605">
                <v:rect id="_x0000_s1042" style="position:absolute;margin-left:106.5pt;margin-top:5.85pt;width:142.5pt;height:28.5pt;z-index:251664384"/>
              </w:pict>
            </w:r>
          </w:p>
          <w:p w:rsidR="006E5478" w:rsidRPr="00896902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6E5478" w:rsidRPr="00896902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gridSpan w:val="3"/>
          </w:tcPr>
          <w:p w:rsidR="006E5478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="00A24E9A"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6" w:dyaOrig="850" w14:anchorId="6636B376">
                <v:shape id="_x0000_i1034" type="#_x0000_t75" style="width:28.5pt;height:32.25pt" o:ole="">
                  <v:imagedata r:id="rId26" o:title=""/>
                </v:shape>
                <o:OLEObject Type="Embed" ProgID="FXE300.Equation" ShapeID="_x0000_i1034" DrawAspect="Content" ObjectID="_1392457155" r:id="rId27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E5478" w:rsidRDefault="00C455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F21FEBF">
                <v:rect id="_x0000_s1043" style="position:absolute;margin-left:106.5pt;margin-top:5.85pt;width:142.5pt;height:28.5pt;z-index:251665408"/>
              </w:pict>
            </w:r>
          </w:p>
          <w:p w:rsidR="006E5478" w:rsidRPr="00896902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6E5478" w:rsidRPr="00896902" w:rsidRDefault="006E547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gridSpan w:val="3"/>
          </w:tcPr>
          <w:p w:rsidR="00A24E9A" w:rsidRDefault="00A24E9A" w:rsidP="00C5666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a factor of  </w:t>
            </w:r>
            <w:r w:rsidRPr="00A24E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01" w:dyaOrig="467">
                <v:shape id="_x0000_i1035" type="#_x0000_t75" style="width:32.25pt;height:18.75pt" o:ole="">
                  <v:imagedata r:id="rId28" o:title=""/>
                </v:shape>
                <o:OLEObject Type="Embed" ProgID="FXE300.Equation" ShapeID="_x0000_i1035" DrawAspect="Content" ObjectID="_1392457156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</w:p>
          <w:p w:rsidR="00A24E9A" w:rsidRDefault="00A24E9A" w:rsidP="00C5666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</w:t>
            </w:r>
            <w:r w:rsidRPr="00A24E9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C5666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A24E9A">
              <w:rPr>
                <w:rFonts w:ascii="Times New Roman" w:hAnsi="Times New Roman" w:cs="Times New Roman"/>
                <w:i/>
                <w:sz w:val="24"/>
                <w:szCs w:val="24"/>
              </w:rPr>
              <w:t>xy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C566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566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8</w:t>
            </w:r>
            <w:r w:rsidR="00C56661" w:rsidRPr="00C5666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  <w:p w:rsidR="00A24E9A" w:rsidRPr="00F97437" w:rsidRDefault="00C45588" w:rsidP="00C5666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5C08F1B">
                <v:group id="_x0000_s1045" style="position:absolute;margin-left:26.35pt;margin-top:1.8pt;width:343.5pt;height:9pt;z-index:251666432" coordorigin="2430,3420" coordsize="6870,180">
                  <v:roundrect id="_x0000_s1046" style="position:absolute;left:9030;top:3420;width:270;height:180" arcsize="10923f"/>
                  <v:roundrect id="_x0000_s1047" style="position:absolute;left:2430;top:3420;width:270;height:180" arcsize="10923f"/>
                  <v:roundrect id="_x0000_s1048" style="position:absolute;left:4580;top:3420;width:270;height:180" arcsize="10923f"/>
                  <v:roundrect id="_x0000_s1049" style="position:absolute;left:6780;top:3420;width:270;height:180" arcsize="10923f"/>
                </v:group>
              </w:pict>
            </w:r>
          </w:p>
        </w:tc>
      </w:tr>
      <w:tr w:rsidR="006E547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5478" w:rsidRPr="00F97437" w:rsidRDefault="006E5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505" w:type="dxa"/>
            <w:gridSpan w:val="3"/>
          </w:tcPr>
          <w:p w:rsidR="006E5478" w:rsidRDefault="00C36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product is not equal to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2" w:dyaOrig="467">
                <v:shape id="_x0000_i1036" type="#_x0000_t75" style="width:33pt;height:18pt" o:ole="">
                  <v:imagedata r:id="rId30" o:title=""/>
                </v:shape>
                <o:OLEObject Type="Embed" ProgID="FXE300.Equation" ShapeID="_x0000_i1036" DrawAspect="Content" ObjectID="_1392457157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36B10" w:rsidRDefault="00C36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10" w:rsidRPr="00C36B10" w:rsidRDefault="00C36B10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66" w:dyaOrig="401">
                <v:shape id="_x0000_i1037" type="#_x0000_t75" style="width:60.75pt;height:16.5pt" o:ole="">
                  <v:imagedata r:id="rId32" o:title=""/>
                </v:shape>
                <o:OLEObject Type="Embed" ProgID="FXE300.Equation" ShapeID="_x0000_i1037" DrawAspect="Content" ObjectID="_1392457158" r:id="rId33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2" w:dyaOrig="401">
                <v:shape id="_x0000_i1038" type="#_x0000_t75" style="width:55.5pt;height:16.5pt" o:ole="">
                  <v:imagedata r:id="rId34" o:title=""/>
                </v:shape>
                <o:OLEObject Type="Embed" ProgID="FXE300.Equation" ShapeID="_x0000_i1038" DrawAspect="Content" ObjectID="_1392457159" r:id="rId35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2" w:dyaOrig="401">
                <v:shape id="_x0000_i1039" type="#_x0000_t75" style="width:55.5pt;height:16.5pt" o:ole="">
                  <v:imagedata r:id="rId36" o:title=""/>
                </v:shape>
                <o:OLEObject Type="Embed" ProgID="FXE300.Equation" ShapeID="_x0000_i1039" DrawAspect="Content" ObjectID="_1392457160" r:id="rId37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23" w:dyaOrig="467">
                <v:shape id="_x0000_i1040" type="#_x0000_t75" style="width:51pt;height:19.5pt" o:ole="">
                  <v:imagedata r:id="rId38" o:title=""/>
                </v:shape>
                <o:OLEObject Type="Embed" ProgID="FXE300.Equation" ShapeID="_x0000_i1040" DrawAspect="Content" ObjectID="_1392457161" r:id="rId39"/>
              </w:object>
            </w:r>
            <w:r w:rsidRPr="00C36B1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36B10" w:rsidRPr="00F97437" w:rsidRDefault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C75C17A">
                <v:group id="_x0000_s1050" style="position:absolute;margin-left:35.35pt;margin-top:1.55pt;width:343.5pt;height:9pt;z-index:251667456" coordorigin="2430,3420" coordsize="6870,180">
                  <v:roundrect id="_x0000_s1051" style="position:absolute;left:9030;top:3420;width:270;height:180" arcsize="10923f"/>
                  <v:roundrect id="_x0000_s1052" style="position:absolute;left:2430;top:3420;width:270;height:180" arcsize="10923f"/>
                  <v:roundrect id="_x0000_s1053" style="position:absolute;left:4580;top:3420;width:270;height:180" arcsize="10923f"/>
                  <v:roundrect id="_x0000_s1054" style="position:absolute;left:6780;top:3420;width:270;height:180" arcsize="10923f"/>
                </v:group>
              </w:pict>
            </w:r>
          </w:p>
        </w:tc>
      </w:tr>
      <w:tr w:rsidR="002B748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B7488" w:rsidRPr="00F97437" w:rsidRDefault="002B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gridSpan w:val="3"/>
          </w:tcPr>
          <w:p w:rsidR="002B7488" w:rsidRDefault="002B74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5" w:dyaOrig="467" w14:anchorId="41B44367">
                <v:shape id="_x0000_i1041" type="#_x0000_t75" style="width:80.25pt;height:20.25pt" o:ole="">
                  <v:imagedata r:id="rId40" o:title=""/>
                </v:shape>
                <o:OLEObject Type="Embed" ProgID="FXE300.Equation" ShapeID="_x0000_i1041" DrawAspect="Content" ObjectID="_1392457162" r:id="rId41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B7488" w:rsidRDefault="002B74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2B7488" w:rsidRPr="00192D82" w:rsidRDefault="002B74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9" w:dyaOrig="467" w14:anchorId="3B8A9E89">
                <v:shape id="_x0000_i1042" type="#_x0000_t75" style="width:19.5pt;height:18pt" o:ole="">
                  <v:imagedata r:id="rId42" o:title=""/>
                </v:shape>
                <o:OLEObject Type="Embed" ProgID="FXE300.Equation" ShapeID="_x0000_i1042" DrawAspect="Content" ObjectID="_1392457163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59" w:dyaOrig="467">
                <v:shape id="_x0000_i1043" type="#_x0000_t75" style="width:25.5pt;height:18pt" o:ole="">
                  <v:imagedata r:id="rId44" o:title=""/>
                </v:shape>
                <o:OLEObject Type="Embed" ProgID="FXE300.Equation" ShapeID="_x0000_i1043" DrawAspect="Content" ObjectID="_1392457164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59" w:dyaOrig="467">
                <v:shape id="_x0000_i1044" type="#_x0000_t75" style="width:25.5pt;height:18pt" o:ole="">
                  <v:imagedata r:id="rId46" o:title=""/>
                </v:shape>
                <o:OLEObject Type="Embed" ProgID="FXE300.Equation" ShapeID="_x0000_i1044" DrawAspect="Content" ObjectID="_1392457165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9" w:dyaOrig="467">
                <v:shape id="_x0000_i1045" type="#_x0000_t75" style="width:19.5pt;height:18pt" o:ole="">
                  <v:imagedata r:id="rId48" o:title=""/>
                </v:shape>
                <o:OLEObject Type="Embed" ProgID="FXE300.Equation" ShapeID="_x0000_i1045" DrawAspect="Content" ObjectID="_1392457166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2B7488" w:rsidRPr="002B748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C004718">
                <v:group id="_x0000_s1055" style="position:absolute;margin-left:31.6pt;margin-top:1.75pt;width:343.5pt;height:9pt;z-index:251668480" coordorigin="2430,3420" coordsize="6870,180">
                  <v:roundrect id="_x0000_s1056" style="position:absolute;left:9030;top:3420;width:270;height:180" arcsize="10923f"/>
                  <v:roundrect id="_x0000_s1057" style="position:absolute;left:2430;top:3420;width:270;height:180" arcsize="10923f"/>
                  <v:roundrect id="_x0000_s1058" style="position:absolute;left:4580;top:3420;width:270;height:180" arcsize="10923f"/>
                  <v:roundrect id="_x0000_s1059" style="position:absolute;left:6780;top:3420;width:270;height:180" arcsize="10923f"/>
                </v:group>
              </w:pict>
            </w:r>
          </w:p>
        </w:tc>
      </w:tr>
      <w:tr w:rsidR="002B748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B7488" w:rsidRPr="00F97437" w:rsidRDefault="002B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gridSpan w:val="3"/>
          </w:tcPr>
          <w:p w:rsidR="002B7488" w:rsidRDefault="002B74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4" w:dyaOrig="467" w14:anchorId="2E30ACC4">
                <v:shape id="_x0000_i1046" type="#_x0000_t75" style="width:93.75pt;height:20.25pt" o:ole="">
                  <v:imagedata r:id="rId50" o:title=""/>
                </v:shape>
                <o:OLEObject Type="Embed" ProgID="FXE300.Equation" ShapeID="_x0000_i1046" DrawAspect="Content" ObjectID="_1392457167" r:id="rId51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B7488" w:rsidRDefault="002B7488" w:rsidP="008404B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2B7488" w:rsidRPr="00192D82" w:rsidRDefault="002B74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467" w14:anchorId="1C60B498">
                <v:shape id="_x0000_i1047" type="#_x0000_t75" style="width:19.5pt;height:17.25pt" o:ole="">
                  <v:imagedata r:id="rId52" o:title=""/>
                </v:shape>
                <o:OLEObject Type="Embed" ProgID="FXE300.Equation" ShapeID="_x0000_i1047" DrawAspect="Content" ObjectID="_1392457168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467">
                <v:shape id="_x0000_i1048" type="#_x0000_t75" style="width:19.5pt;height:17.25pt" o:ole="">
                  <v:imagedata r:id="rId54" o:title=""/>
                </v:shape>
                <o:OLEObject Type="Embed" ProgID="FXE300.Equation" ShapeID="_x0000_i1048" DrawAspect="Content" ObjectID="_1392457169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7" w:dyaOrig="467">
                <v:shape id="_x0000_i1049" type="#_x0000_t75" style="width:25.5pt;height:17.25pt" o:ole="">
                  <v:imagedata r:id="rId56" o:title=""/>
                </v:shape>
                <o:OLEObject Type="Embed" ProgID="FXE300.Equation" ShapeID="_x0000_i1049" DrawAspect="Content" ObjectID="_1392457170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7" w:dyaOrig="467">
                <v:shape id="_x0000_i1050" type="#_x0000_t75" style="width:25.5pt;height:17.25pt" o:ole="">
                  <v:imagedata r:id="rId58" o:title=""/>
                </v:shape>
                <o:OLEObject Type="Embed" ProgID="FXE300.Equation" ShapeID="_x0000_i1050" DrawAspect="Content" ObjectID="_1392457171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2B748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D8C65F8">
                <v:group id="_x0000_s1060" style="position:absolute;margin-left:30.1pt;margin-top:3.7pt;width:343.5pt;height:9pt;z-index:251669504" coordorigin="2430,3420" coordsize="6870,180">
                  <v:roundrect id="_x0000_s1061" style="position:absolute;left:9030;top:3420;width:270;height:180" arcsize="10923f"/>
                  <v:roundrect id="_x0000_s1062" style="position:absolute;left:2430;top:3420;width:270;height:180" arcsize="10923f"/>
                  <v:roundrect id="_x0000_s1063" style="position:absolute;left:4580;top:3420;width:270;height:180" arcsize="10923f"/>
                  <v:roundrect id="_x0000_s1064" style="position:absolute;left:6780;top:3420;width:270;height:180" arcsize="10923f"/>
                </v:group>
              </w:pict>
            </w:r>
          </w:p>
        </w:tc>
      </w:tr>
      <w:tr w:rsidR="002B748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B7488" w:rsidRPr="00F97437" w:rsidRDefault="002B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gridSpan w:val="3"/>
          </w:tcPr>
          <w:p w:rsidR="002B7488" w:rsidRDefault="001D3D28" w:rsidP="001D3D28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42" w:dyaOrig="365">
                <v:shape id="_x0000_i1051" type="#_x0000_t75" style="width:80.25pt;height:16.5pt" o:ole="">
                  <v:imagedata r:id="rId60" o:title=""/>
                </v:shape>
                <o:OLEObject Type="Embed" ProgID="FXE300.Equation" ShapeID="_x0000_i1051" DrawAspect="Content" ObjectID="_1392457172" r:id="rId61"/>
              </w:object>
            </w:r>
            <w:r w:rsidRPr="001D3D2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1D3D28" w:rsidRPr="001D3D28" w:rsidRDefault="001D3D2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5" w:dyaOrig="365">
                <v:shape id="_x0000_i1052" type="#_x0000_t75" style="width:39.75pt;height:15.75pt" o:ole="">
                  <v:imagedata r:id="rId62" o:title=""/>
                </v:shape>
                <o:OLEObject Type="Embed" ProgID="FXE300.Equation" ShapeID="_x0000_i1052" DrawAspect="Content" ObjectID="_1392457173" r:id="rId63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8" w:dyaOrig="467">
                <v:shape id="_x0000_i1053" type="#_x0000_t75" style="width:37.5pt;height:19.5pt" o:ole="">
                  <v:imagedata r:id="rId64" o:title=""/>
                </v:shape>
                <o:OLEObject Type="Embed" ProgID="FXE300.Equation" ShapeID="_x0000_i1053" DrawAspect="Content" ObjectID="_1392457174" r:id="rId65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8" w:dyaOrig="467">
                <v:shape id="_x0000_i1054" type="#_x0000_t75" style="width:37.5pt;height:19.5pt" o:ole="">
                  <v:imagedata r:id="rId66" o:title=""/>
                </v:shape>
                <o:OLEObject Type="Embed" ProgID="FXE300.Equation" ShapeID="_x0000_i1054" DrawAspect="Content" ObjectID="_1392457175" r:id="rId67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5" w:dyaOrig="365">
                <v:shape id="_x0000_i1055" type="#_x0000_t75" style="width:39.75pt;height:15.75pt" o:ole="">
                  <v:imagedata r:id="rId68" o:title=""/>
                </v:shape>
                <o:OLEObject Type="Embed" ProgID="FXE300.Equation" ShapeID="_x0000_i1055" DrawAspect="Content" ObjectID="_1392457176" r:id="rId69"/>
              </w:object>
            </w:r>
            <w:r w:rsidRPr="001D3D2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1D3D28" w:rsidRPr="001D3D28" w:rsidRDefault="00C4558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 w14:anchorId="1D8C65F8">
                <v:group id="_x0000_s1065" style="position:absolute;margin-left:35.35pt;margin-top:1.6pt;width:343.5pt;height:9pt;z-index:251670528" coordorigin="2430,3420" coordsize="6870,180">
                  <v:roundrect id="_x0000_s1066" style="position:absolute;left:9030;top:3420;width:270;height:180" arcsize="10923f"/>
                  <v:roundrect id="_x0000_s1067" style="position:absolute;left:2430;top:3420;width:270;height:180" arcsize="10923f"/>
                  <v:roundrect id="_x0000_s1068" style="position:absolute;left:4580;top:3420;width:270;height:180" arcsize="10923f"/>
                  <v:roundrect id="_x0000_s1069" style="position:absolute;left:6780;top:3420;width:270;height:180" arcsize="10923f"/>
                </v:group>
              </w:pict>
            </w:r>
          </w:p>
        </w:tc>
      </w:tr>
      <w:tr w:rsidR="001D3D28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D3D28" w:rsidRPr="00F97437" w:rsidRDefault="001D3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gridSpan w:val="3"/>
          </w:tcPr>
          <w:p w:rsidR="001D3D28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9816670">
                <v:rect id="_x0000_s1070" style="position:absolute;margin-left:241.5pt;margin-top:7.25pt;width:142.5pt;height:43.5pt;z-index:251671552;mso-position-horizontal-relative:text;mso-position-vertical-relative:text"/>
              </w:pict>
            </w:r>
            <w:r w:rsidR="001D3D28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1D3D28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1" w:dyaOrig="365" w14:anchorId="3443B4F3">
                <v:shape id="_x0000_i1056" type="#_x0000_t75" style="width:54pt;height:15.75pt" o:ole="">
                  <v:imagedata r:id="rId70" o:title=""/>
                </v:shape>
                <o:OLEObject Type="Embed" ProgID="FXE300.Equation" ShapeID="_x0000_i1056" DrawAspect="Content" ObjectID="_1392457177" r:id="rId71"/>
              </w:object>
            </w:r>
            <w:r w:rsidR="001D3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D28" w:rsidRDefault="001D3D2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D28" w:rsidRDefault="001D3D2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D28" w:rsidRPr="00F97437" w:rsidRDefault="001D3D2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084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5084" w:rsidRPr="00F97437" w:rsidRDefault="003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  <w:gridSpan w:val="3"/>
          </w:tcPr>
          <w:p w:rsidR="00355084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C714D4C">
                <v:rect id="_x0000_s1140" style="position:absolute;margin-left:241.5pt;margin-top:7.25pt;width:142.5pt;height:43.5pt;z-index:251643904;mso-position-horizontal-relative:text;mso-position-vertical-relative:text"/>
              </w:pi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355084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82" w:dyaOrig="365" w14:anchorId="31AF4CEE">
                <v:shape id="_x0000_i1057" type="#_x0000_t75" style="width:65.25pt;height:15.75pt" o:ole="">
                  <v:imagedata r:id="rId72" o:title=""/>
                </v:shape>
                <o:OLEObject Type="Embed" ProgID="FXE300.Equation" ShapeID="_x0000_i1057" DrawAspect="Content" ObjectID="_1392457178" r:id="rId73"/>
              </w:obje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Pr="00F97437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084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5084" w:rsidRPr="00F97437" w:rsidRDefault="003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gridSpan w:val="3"/>
          </w:tcPr>
          <w:p w:rsidR="00355084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1D66FC8">
                <v:rect id="_x0000_s1153" style="position:absolute;margin-left:241.5pt;margin-top:7.25pt;width:142.5pt;height:43.5pt;z-index:251644928;mso-position-horizontal-relative:text;mso-position-vertical-relative:text"/>
              </w:pi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355084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13" w:dyaOrig="365" w14:anchorId="7A8B4111">
                <v:shape id="_x0000_i1058" type="#_x0000_t75" style="width:75.75pt;height:15.75pt" o:ole="">
                  <v:imagedata r:id="rId74" o:title=""/>
                </v:shape>
                <o:OLEObject Type="Embed" ProgID="FXE300.Equation" ShapeID="_x0000_i1058" DrawAspect="Content" ObjectID="_1392457179" r:id="rId75"/>
              </w:obje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Pr="00F97437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084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5084" w:rsidRPr="00F97437" w:rsidRDefault="003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gridSpan w:val="3"/>
          </w:tcPr>
          <w:p w:rsidR="00355084" w:rsidRPr="00D72649" w:rsidRDefault="00355084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8" w:dyaOrig="365" w14:anchorId="50B45D7C">
                <v:shape id="_x0000_i1059" type="#_x0000_t75" style="width:65.25pt;height:15pt" o:ole="">
                  <v:imagedata r:id="rId76" o:title=""/>
                </v:shape>
                <o:OLEObject Type="Embed" ProgID="FXE300.Equation" ShapeID="_x0000_i1059" DrawAspect="Content" ObjectID="_1392457180" r:id="rId7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</w:t>
            </w:r>
          </w:p>
          <w:p w:rsidR="00355084" w:rsidRPr="00192D82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4" w:dyaOrig="365" w14:anchorId="3273490C">
                <v:shape id="_x0000_i1060" type="#_x0000_t75" style="width:57.75pt;height:15pt" o:ole="">
                  <v:imagedata r:id="rId78" o:title=""/>
                </v:shape>
                <o:OLEObject Type="Embed" ProgID="FXE300.Equation" ShapeID="_x0000_i1060" DrawAspect="Content" ObjectID="_1392457181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4" w:dyaOrig="365" w14:anchorId="0BC61386">
                <v:shape id="_x0000_i1061" type="#_x0000_t75" style="width:64.5pt;height:15pt" o:ole="">
                  <v:imagedata r:id="rId80" o:title=""/>
                </v:shape>
                <o:OLEObject Type="Embed" ProgID="FXE300.Equation" ShapeID="_x0000_i1061" DrawAspect="Content" ObjectID="_1392457182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4" w:dyaOrig="365" w14:anchorId="48E7BE11">
                <v:shape id="_x0000_i1062" type="#_x0000_t75" style="width:57.75pt;height:15pt" o:ole="">
                  <v:imagedata r:id="rId82" o:title=""/>
                </v:shape>
                <o:OLEObject Type="Embed" ProgID="FXE300.Equation" ShapeID="_x0000_i1062" DrawAspect="Content" ObjectID="_1392457183" r:id="rId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4" w:dyaOrig="365" w14:anchorId="7D736977">
                <v:shape id="_x0000_i1063" type="#_x0000_t75" style="width:64.5pt;height:15pt" o:ole="">
                  <v:imagedata r:id="rId84" o:title=""/>
                </v:shape>
                <o:OLEObject Type="Embed" ProgID="FXE300.Equation" ShapeID="_x0000_i1063" DrawAspect="Content" ObjectID="_1392457184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355084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65B8970">
                <v:group id="_x0000_s1148" style="position:absolute;margin-left:24.85pt;margin-top:5.55pt;width:343.5pt;height:9pt;z-index:251645952" coordorigin="2430,3420" coordsize="6870,180">
                  <v:roundrect id="_x0000_s1149" style="position:absolute;left:9030;top:3420;width:270;height:180" arcsize="10923f"/>
                  <v:roundrect id="_x0000_s1150" style="position:absolute;left:2430;top:3420;width:270;height:180" arcsize="10923f"/>
                  <v:roundrect id="_x0000_s1151" style="position:absolute;left:4580;top:3420;width:270;height:180" arcsize="10923f"/>
                  <v:roundrect id="_x0000_s1152" style="position:absolute;left:6780;top:3420;width:270;height:180" arcsize="10923f"/>
                </v:group>
              </w:pict>
            </w:r>
          </w:p>
          <w:p w:rsidR="00355084" w:rsidRPr="00F97437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355084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5084" w:rsidRPr="00F97437" w:rsidRDefault="003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gridSpan w:val="3"/>
          </w:tcPr>
          <w:p w:rsidR="00355084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7FCF177">
                <v:rect id="_x0000_s1141" style="position:absolute;margin-left:249.85pt;margin-top:2.75pt;width:142.5pt;height:43.5pt;z-index:251646976;mso-position-horizontal-relative:text;mso-position-vertical-relative:text"/>
              </w:pi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355084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3" w:dyaOrig="365" w14:anchorId="6DC83E8A">
                <v:shape id="_x0000_i1064" type="#_x0000_t75" style="width:63pt;height:16.5pt" o:ole="">
                  <v:imagedata r:id="rId86" o:title=""/>
                </v:shape>
                <o:OLEObject Type="Embed" ProgID="FXE300.Equation" ShapeID="_x0000_i1064" DrawAspect="Content" ObjectID="_1392457185" r:id="rId87"/>
              </w:obje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Pr="00F97437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084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55084" w:rsidRPr="00F97437" w:rsidRDefault="00355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gridSpan w:val="3"/>
          </w:tcPr>
          <w:p w:rsidR="00355084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94E55C9">
                <v:rect id="_x0000_s1160" style="position:absolute;margin-left:241.5pt;margin-top:7.25pt;width:142.5pt;height:43.5pt;z-index:251672576;mso-position-horizontal-relative:text;mso-position-vertical-relative:text"/>
              </w:pi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355084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69" w:dyaOrig="365" w14:anchorId="3D3DD3A4">
                <v:shape id="_x0000_i1065" type="#_x0000_t75" style="width:91.5pt;height:15.75pt" o:ole="">
                  <v:imagedata r:id="rId88" o:title=""/>
                </v:shape>
                <o:OLEObject Type="Embed" ProgID="FXE300.Equation" ShapeID="_x0000_i1065" DrawAspect="Content" ObjectID="_1392457186" r:id="rId89"/>
              </w:object>
            </w:r>
            <w:r w:rsidR="00355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84" w:rsidRPr="00F97437" w:rsidRDefault="00355084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B0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404B0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8505" w:type="dxa"/>
            <w:gridSpan w:val="3"/>
          </w:tcPr>
          <w:p w:rsidR="008404B0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DE161D8">
                <v:rect id="_x0000_s1179" style="position:absolute;margin-left:247.6pt;margin-top:4.25pt;width:142.5pt;height:43.5pt;z-index:251648000;mso-position-horizontal-relative:text;mso-position-vertical-relative:text"/>
              </w:pict>
            </w:r>
            <w:r w:rsidR="008404B0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8404B0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8" w:dyaOrig="365" w14:anchorId="5A7386EA">
                <v:shape id="_x0000_i1066" type="#_x0000_t75" style="width:84.75pt;height:15pt" o:ole="">
                  <v:imagedata r:id="rId90" o:title=""/>
                </v:shape>
                <o:OLEObject Type="Embed" ProgID="FXE300.Equation" ShapeID="_x0000_i1066" DrawAspect="Content" ObjectID="_1392457187" r:id="rId91"/>
              </w:object>
            </w:r>
            <w:r w:rsidR="008404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04B0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4B0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4B0" w:rsidRPr="00F97437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B0" w:rsidRPr="00F97437" w:rsidTr="00C91AB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404B0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gridSpan w:val="3"/>
          </w:tcPr>
          <w:p w:rsidR="008404B0" w:rsidRPr="00D72649" w:rsidRDefault="008404B0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8" w:dyaOrig="365" w14:anchorId="32811142">
                <v:shape id="_x0000_i1067" type="#_x0000_t75" style="width:80.25pt;height:15.75pt" o:ole="">
                  <v:imagedata r:id="rId92" o:title=""/>
                </v:shape>
                <o:OLEObject Type="Embed" ProgID="FXE300.Equation" ShapeID="_x0000_i1067" DrawAspect="Content" ObjectID="_1392457188" r:id="rId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is:</w:t>
            </w:r>
          </w:p>
          <w:p w:rsidR="008404B0" w:rsidRPr="00192D82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9" w:dyaOrig="467" w14:anchorId="1C7FEAD1">
                <v:shape id="_x0000_i1068" type="#_x0000_t75" style="width:75pt;height:18pt" o:ole="">
                  <v:imagedata r:id="rId94" o:title=""/>
                </v:shape>
                <o:OLEObject Type="Embed" ProgID="FXE300.Equation" ShapeID="_x0000_i1068" DrawAspect="Content" ObjectID="_1392457189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9" w:dyaOrig="467">
                <v:shape id="_x0000_i1069" type="#_x0000_t75" style="width:75pt;height:18pt" o:ole="">
                  <v:imagedata r:id="rId96" o:title=""/>
                </v:shape>
                <o:OLEObject Type="Embed" ProgID="FXE300.Equation" ShapeID="_x0000_i1069" DrawAspect="Content" ObjectID="_1392457190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8" w:dyaOrig="467">
                <v:shape id="_x0000_i1070" type="#_x0000_t75" style="width:73.5pt;height:18pt" o:ole="">
                  <v:imagedata r:id="rId98" o:title=""/>
                </v:shape>
                <o:OLEObject Type="Embed" ProgID="FXE300.Equation" ShapeID="_x0000_i1070" DrawAspect="Content" ObjectID="_1392457191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8" w:dyaOrig="467">
                <v:shape id="_x0000_i1071" type="#_x0000_t75" style="width:73.5pt;height:18pt" o:ole="">
                  <v:imagedata r:id="rId100" o:title=""/>
                </v:shape>
                <o:OLEObject Type="Embed" ProgID="FXE300.Equation" ShapeID="_x0000_i1071" DrawAspect="Content" ObjectID="_1392457192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8404B0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 w14:anchorId="24F6FE28">
                <v:group id="_x0000_s1180" style="position:absolute;margin-left:32.35pt;margin-top:5.95pt;width:343.5pt;height:9pt;z-index:251649024" coordorigin="2430,3420" coordsize="6870,180">
                  <v:roundrect id="_x0000_s1181" style="position:absolute;left:9030;top:3420;width:270;height:180" arcsize="10923f"/>
                  <v:roundrect id="_x0000_s1182" style="position:absolute;left:2430;top:3420;width:270;height:180" arcsize="10923f"/>
                  <v:roundrect id="_x0000_s1183" style="position:absolute;left:4580;top:3420;width:270;height:180" arcsize="10923f"/>
                  <v:roundrect id="_x0000_s1184" style="position:absolute;left:6780;top:3420;width:270;height:180" arcsize="10923f"/>
                </v:group>
              </w:pict>
            </w:r>
          </w:p>
          <w:p w:rsidR="008404B0" w:rsidRPr="00F97437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8404B0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404B0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404B0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bottom w:val="single" w:sz="4" w:space="0" w:color="000000" w:themeColor="text1"/>
            </w:tcBorders>
          </w:tcPr>
          <w:p w:rsidR="008404B0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3" w:dyaOrig="365" w14:anchorId="0667A681">
                <v:shape id="_x0000_i1072" type="#_x0000_t75" style="width:135pt;height:15.75pt" o:ole="">
                  <v:imagedata r:id="rId102" o:title=""/>
                </v:shape>
                <o:OLEObject Type="Embed" ProgID="FXE300.Equation" ShapeID="_x0000_i1072" DrawAspect="Content" ObjectID="_1392457193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04B0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39DC3A6">
                <v:rect id="_x0000_s1185" style="position:absolute;margin-left:241.5pt;margin-top:.45pt;width:157.5pt;height:34.3pt;z-index:251650048;mso-position-horizontal-relative:text;mso-position-vertical-relative:text"/>
              </w:pict>
            </w:r>
          </w:p>
          <w:p w:rsidR="008404B0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4B0" w:rsidRPr="00F97437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B0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404B0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404B0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8404B0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BA3FCCC">
                <v:rect id="_x0000_s1186" style="position:absolute;margin-left:259.6pt;margin-top:-1.75pt;width:132.75pt;height:33.55pt;z-index:251651072;mso-position-horizontal-relative:text;mso-position-vertical-relative:text"/>
              </w:pict>
            </w:r>
            <w:r w:rsidR="008404B0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8404B0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44" w:dyaOrig="365" w14:anchorId="3D25F447">
                <v:shape id="_x0000_i1073" type="#_x0000_t75" style="width:43.5pt;height:15pt" o:ole="">
                  <v:imagedata r:id="rId104" o:title=""/>
                </v:shape>
                <o:OLEObject Type="Embed" ProgID="FXE300.Equation" ShapeID="_x0000_i1073" DrawAspect="Content" ObjectID="_1392457194" r:id="rId105"/>
              </w:object>
            </w:r>
            <w:r w:rsidR="008404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04B0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4B0" w:rsidRPr="00F97437" w:rsidRDefault="008404B0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45588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6081EBE">
                <v:rect id="_x0000_s1242" style="position:absolute;margin-left:259.6pt;margin-top:-1.75pt;width:132.75pt;height:33.55pt;z-index:251652096;mso-position-horizontal-relative:text;mso-position-vertical-relative:text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3" w:dyaOrig="365" w14:anchorId="30904A2C">
                <v:shape id="_x0000_i1074" type="#_x0000_t75" style="width:54pt;height:15pt" o:ole="">
                  <v:imagedata r:id="rId106" o:title=""/>
                </v:shape>
                <o:OLEObject Type="Embed" ProgID="FXE300.Equation" ShapeID="_x0000_i1074" DrawAspect="Content" ObjectID="_1392457195" r:id="rId107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A303D8F">
                <v:rect id="_x0000_s1229" style="position:absolute;margin-left:252.1pt;margin-top:3.6pt;width:140.25pt;height:32.85pt;z-index:251653120;mso-position-horizontal-relative:text;mso-position-vertical-relative:text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4" w:dyaOrig="365" w14:anchorId="67B65FB4">
                <v:shape id="_x0000_i1075" type="#_x0000_t75" style="width:52.5pt;height:15.75pt" o:ole="">
                  <v:imagedata r:id="rId108" o:title=""/>
                </v:shape>
                <o:OLEObject Type="Embed" ProgID="FXE300.Equation" ShapeID="_x0000_i1075" DrawAspect="Content" ObjectID="_1392457196" r:id="rId109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5" style="position:absolute;margin-left:259.6pt;margin-top:-1.75pt;width:132.75pt;height:33.55pt;z-index:251654144;mso-position-horizontal-relative:text;mso-position-vertical-relative:text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5" w:dyaOrig="467">
                <v:shape id="_x0000_i1076" type="#_x0000_t75" style="width:45.75pt;height:19.5pt" o:ole="">
                  <v:imagedata r:id="rId110" o:title=""/>
                </v:shape>
                <o:OLEObject Type="Embed" ProgID="FXE300.Equation" ShapeID="_x0000_i1076" DrawAspect="Content" ObjectID="_1392457197" r:id="rId111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Default="00C91AB6" w:rsidP="008404B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Pr="00666245" w:rsidRDefault="00C91AB6" w:rsidP="008404B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91AB6" w:rsidRPr="00D72649" w:rsidRDefault="00C91AB6" w:rsidP="00840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6" w:dyaOrig="467" w14:anchorId="0DBFC183">
                <v:shape id="_x0000_i1077" type="#_x0000_t75" style="width:71.25pt;height:20.25pt" o:ole="">
                  <v:imagedata r:id="rId112" o:title=""/>
                </v:shape>
                <o:OLEObject Type="Embed" ProgID="FXE300.Equation" ShapeID="_x0000_i1077" DrawAspect="Content" ObjectID="_1392457198" r:id="rId1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fully factorised, the result is</w:t>
            </w:r>
          </w:p>
          <w:p w:rsidR="00C91AB6" w:rsidRPr="00192D82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8" w:dyaOrig="365" w14:anchorId="106F7990">
                <v:shape id="_x0000_i1078" type="#_x0000_t75" style="width:73.5pt;height:14.25pt" o:ole="">
                  <v:imagedata r:id="rId114" o:title=""/>
                </v:shape>
                <o:OLEObject Type="Embed" ProgID="FXE300.Equation" ShapeID="_x0000_i1078" DrawAspect="Content" ObjectID="_1392457199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8" w:dyaOrig="365">
                <v:shape id="_x0000_i1079" type="#_x0000_t75" style="width:66.75pt;height:14.25pt" o:ole="">
                  <v:imagedata r:id="rId116" o:title=""/>
                </v:shape>
                <o:OLEObject Type="Embed" ProgID="FXE300.Equation" ShapeID="_x0000_i1079" DrawAspect="Content" ObjectID="_1392457200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7" w:dyaOrig="490" w14:anchorId="07BC064B">
                <v:shape id="_x0000_i1080" type="#_x0000_t75" style="width:66.75pt;height:18pt" o:ole="">
                  <v:imagedata r:id="rId118" o:title=""/>
                </v:shape>
                <o:OLEObject Type="Embed" ProgID="FXE300.Equation" ShapeID="_x0000_i1080" DrawAspect="Content" ObjectID="_1392457201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8" w:dyaOrig="365">
                <v:shape id="_x0000_i1081" type="#_x0000_t75" style="width:66.75pt;height:14.25pt" o:ole="">
                  <v:imagedata r:id="rId120" o:title=""/>
                </v:shape>
                <o:OLEObject Type="Embed" ProgID="FXE300.Equation" ShapeID="_x0000_i1081" DrawAspect="Content" ObjectID="_1392457202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 w14:anchorId="7ABF08C1">
                <v:group id="_x0000_s1230" style="position:absolute;margin-left:28.6pt;margin-top:3.25pt;width:343.5pt;height:9pt;z-index:251655168" coordorigin="2430,3420" coordsize="6870,180">
                  <v:roundrect id="_x0000_s1231" style="position:absolute;left:9030;top:3420;width:270;height:180" arcsize="10923f"/>
                  <v:roundrect id="_x0000_s1232" style="position:absolute;left:2430;top:3420;width:270;height:180" arcsize="10923f"/>
                  <v:roundrect id="_x0000_s1233" style="position:absolute;left:4580;top:3420;width:270;height:180" arcsize="10923f"/>
                  <v:roundrect id="_x0000_s1234" style="position:absolute;left:6780;top:3420;width:270;height:180" arcsize="10923f"/>
                </v:group>
              </w:pict>
            </w: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C45588"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  <w:lang w:eastAsia="en-AU"/>
              </w:rPr>
              <w:pict>
                <v:rect id="_x0000_s1241" style="position:absolute;margin-left:263.35pt;margin-top:3.75pt;width:132.75pt;height:33.55pt;z-index:25165619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r w:rsidRPr="00C91AB6">
              <w:rPr>
                <w:rFonts w:ascii="Times New Roman" w:hAnsi="Times New Roman" w:cs="Times New Roman"/>
                <w:color w:val="FF0000"/>
                <w:position w:val="-8"/>
                <w:sz w:val="12"/>
                <w:szCs w:val="12"/>
              </w:rPr>
              <w:object w:dxaOrig="1778" w:dyaOrig="467">
                <v:shape id="_x0000_i1082" type="#_x0000_t75" style="width:71.25pt;height:18pt" o:ole="">
                  <v:imagedata r:id="rId122" o:title=""/>
                </v:shape>
                <o:OLEObject Type="Embed" ProgID="FXE300.Equation" ShapeID="_x0000_i1082" DrawAspect="Content" ObjectID="_1392457203" r:id="rId123"/>
              </w:object>
            </w:r>
            <w:r w:rsidRPr="00C91AB6">
              <w:rPr>
                <w:rFonts w:ascii="Times New Roman" w:hAnsi="Times New Roman" w:cs="Times New Roman"/>
                <w:position w:val="-8"/>
                <w:sz w:val="12"/>
                <w:szCs w:val="12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91AB6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91AB6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91AB6" w:rsidRPr="00666245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Pr="00666245" w:rsidRDefault="00C91AB6" w:rsidP="008404B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E99FE85">
                <v:rect id="_x0000_s1236" style="position:absolute;margin-left:272.9pt;margin-top:2.95pt;width:126.1pt;height:35.8pt;z-index:251657216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3" w:dyaOrig="350" w14:anchorId="14C5FB6D">
                <v:shape id="_x0000_i1083" type="#_x0000_t75" style="width:77.25pt;height:18.75pt" o:ole="">
                  <v:imagedata r:id="rId124" o:title=""/>
                </v:shape>
                <o:OLEObject Type="Embed" ProgID="FXE300.Equation" ShapeID="_x0000_i1083" DrawAspect="Content" ObjectID="_1392457204" r:id="rId125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2794580">
                <v:rect id="_x0000_s1237" style="position:absolute;margin-left:272.9pt;margin-top:2.75pt;width:132.95pt;height:38.1pt;z-index:251658240;mso-position-horizontal-relative:text;mso-position-vertical-relative:text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0" w:dyaOrig="467" w14:anchorId="316C3A75">
                <v:shape id="_x0000_i1084" type="#_x0000_t75" style="width:84.75pt;height:19.5pt" o:ole="">
                  <v:imagedata r:id="rId126" o:title=""/>
                </v:shape>
                <o:OLEObject Type="Embed" ProgID="FXE300.Equation" ShapeID="_x0000_i1084" DrawAspect="Content" ObjectID="_1392457205" r:id="rId127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Pr="00666245" w:rsidRDefault="00C91AB6" w:rsidP="008404B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B272919">
                <v:rect id="_x0000_s1238" style="position:absolute;margin-left:263.35pt;margin-top:2.75pt;width:142.5pt;height:43.5pt;z-index:251659264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fully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21" w:dyaOrig="467" w14:anchorId="58608A6F">
                <v:shape id="_x0000_i1085" type="#_x0000_t75" style="width:114.75pt;height:21pt" o:ole="">
                  <v:imagedata r:id="rId128" o:title=""/>
                </v:shape>
                <o:OLEObject Type="Embed" ProgID="FXE300.Equation" ShapeID="_x0000_i1085" DrawAspect="Content" ObjectID="_1392457206" r:id="rId129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AB6" w:rsidRPr="00F97437" w:rsidTr="005956E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91AB6" w:rsidRPr="00F97437" w:rsidRDefault="00C9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91AB6" w:rsidRDefault="00C45588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84A5DCF">
                <v:rect id="_x0000_s1239" style="position:absolute;margin-left:266.25pt;margin-top:2.75pt;width:142.5pt;height:43.5pt;z-index:251660288;mso-position-horizontal-relative:text;mso-position-vertical-relative:text"/>
              </w:pi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Factorise fully  </w:t>
            </w:r>
            <w:r w:rsidR="00C91AB6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72" w:dyaOrig="467" w14:anchorId="67FDB7D9">
                <v:shape id="_x0000_i1086" type="#_x0000_t75" style="width:124.5pt;height:21pt" o:ole="">
                  <v:imagedata r:id="rId130" o:title=""/>
                </v:shape>
                <o:OLEObject Type="Embed" ProgID="FXE300.Equation" ShapeID="_x0000_i1086" DrawAspect="Content" ObjectID="_1392457207" r:id="rId131"/>
              </w:object>
            </w:r>
            <w:r w:rsidR="00C9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AB6" w:rsidRPr="00F97437" w:rsidRDefault="00C91AB6" w:rsidP="00840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ED" w:rsidRPr="00F97437" w:rsidTr="005956ED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5956ED" w:rsidRPr="00666245" w:rsidRDefault="005956ED" w:rsidP="005956E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87" type="#_x0000_t75" style="width:30pt;height:14.25pt" o:ole="">
                  <v:imagedata r:id="rId132" o:title=""/>
                </v:shape>
                <o:OLEObject Type="Embed" ProgID="FXE300.Equation" ShapeID="_x0000_i1087" DrawAspect="Content" ObjectID="_1392457208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88" type="#_x0000_t75" style="width:30pt;height:14.25pt" o:ole="">
                  <v:imagedata r:id="rId134" o:title=""/>
                </v:shape>
                <o:OLEObject Type="Embed" ProgID="FXE300.Equation" ShapeID="_x0000_i1088" DrawAspect="Content" ObjectID="_1392457209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5956E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17" w:dyaOrig="850">
                <v:shape id="_x0000_i1089" type="#_x0000_t75" style="width:18.75pt;height:30.75pt" o:ole="">
                  <v:imagedata r:id="rId136" o:title=""/>
                </v:shape>
                <o:OLEObject Type="Embed" ProgID="FXE300.Equation" ShapeID="_x0000_i1089" DrawAspect="Content" ObjectID="_1392457210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Pr="00666245" w:rsidRDefault="00C45588" w:rsidP="005956E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9" style="position:absolute;margin-left:26.35pt;margin-top:15.95pt;width:343.5pt;height:9pt;z-index:251674624" coordorigin="2430,3420" coordsize="6870,180">
                  <v:roundrect id="_x0000_s1330" style="position:absolute;left:9030;top:3420;width:270;height:180" arcsize="10923f"/>
                  <v:roundrect id="_x0000_s1331" style="position:absolute;left:2430;top:3420;width:270;height:180" arcsize="10923f"/>
                  <v:roundrect id="_x0000_s1332" style="position:absolute;left:4580;top:3420;width:270;height:180" arcsize="10923f"/>
                  <v:roundrect id="_x0000_s1333" style="position:absolute;left:6780;top:3420;width:270;height:180" arcsize="10923f"/>
                </v:group>
              </w:pict>
            </w:r>
            <w:r w:rsidR="005956E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956E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24                                 48                               36                                  72                 </w:t>
            </w: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ED" w:rsidRPr="00F97437" w:rsidTr="005956ED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9" w:dyaOrig="365">
                <v:shape id="_x0000_i1090" type="#_x0000_t75" style="width:76.5pt;height:15.75pt" o:ole="">
                  <v:imagedata r:id="rId138" o:title=""/>
                </v:shape>
                <o:OLEObject Type="Embed" ProgID="FXE300.Equation" ShapeID="_x0000_i1090" DrawAspect="Content" ObjectID="_1392457211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0" w:dyaOrig="365">
                <v:shape id="_x0000_i1091" type="#_x0000_t75" style="width:38.25pt;height:15.75pt" o:ole="">
                  <v:imagedata r:id="rId140" o:title=""/>
                </v:shape>
                <o:OLEObject Type="Embed" ProgID="FXE300.Equation" ShapeID="_x0000_i1091" DrawAspect="Content" ObjectID="_1392457212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5" w:dyaOrig="467">
                <v:shape id="_x0000_i1092" type="#_x0000_t75" style="width:45.75pt;height:18.75pt" o:ole="">
                  <v:imagedata r:id="rId142" o:title=""/>
                </v:shape>
                <o:OLEObject Type="Embed" ProgID="FXE300.Equation" ShapeID="_x0000_i1092" DrawAspect="Content" ObjectID="_1392457213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5956ED" w:rsidRPr="00666245" w:rsidRDefault="005956ED" w:rsidP="005956ED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75409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77540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-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4    </w:t>
            </w:r>
            <w:r w:rsidR="0077540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4                                  76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</w:p>
          <w:p w:rsidR="005956ED" w:rsidRPr="00F97437" w:rsidRDefault="00C45588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eastAsia="en-AU"/>
              </w:rPr>
              <w:pict>
                <v:group id="_x0000_s1334" style="position:absolute;margin-left:21.1pt;margin-top:.65pt;width:343.5pt;height:9pt;z-index:251675648" coordorigin="2430,3420" coordsize="6870,180">
                  <v:roundrect id="_x0000_s1335" style="position:absolute;left:9030;top:3420;width:270;height:180" arcsize="10923f"/>
                  <v:roundrect id="_x0000_s1336" style="position:absolute;left:2430;top:3420;width:270;height:180" arcsize="10923f"/>
                  <v:roundrect id="_x0000_s1337" style="position:absolute;left:4580;top:3420;width:270;height:180" arcsize="10923f"/>
                  <v:roundrect id="_x0000_s1338" style="position:absolute;left:6780;top:3420;width:270;height:180" arcsize="10923f"/>
                </v:group>
              </w:pict>
            </w:r>
          </w:p>
        </w:tc>
      </w:tr>
      <w:tr w:rsidR="005956ED" w:rsidRPr="00F97437" w:rsidTr="005956ED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missing value</w:t>
            </w:r>
            <w:r w:rsidR="007754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table below.</w:t>
            </w:r>
          </w:p>
          <w:p w:rsidR="005956ED" w:rsidRDefault="00C45588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39" type="#_x0000_t75" style="position:absolute;margin-left:124.7pt;margin-top:3.45pt;width:202.15pt;height:94.1pt;z-index:251676672">
                  <v:imagedata r:id="rId144" o:title=""/>
                </v:shape>
                <o:OLEObject Type="Embed" ProgID="FXDraw3.Document" ShapeID="_x0000_s1339" DrawAspect="Content" ObjectID="_1392457302" r:id="rId145"/>
              </w:pict>
            </w: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ED" w:rsidRPr="00F97437" w:rsidTr="005956ED">
        <w:trPr>
          <w:gridAfter w:val="1"/>
          <w:wAfter w:w="426" w:type="dxa"/>
          <w:trHeight w:val="133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equation describes the relationship between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5956ED" w:rsidTr="005956E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5956ED" w:rsidRDefault="005956ED" w:rsidP="005956ED">
                  <w:pPr>
                    <w:jc w:val="center"/>
                  </w:pPr>
                  <w:r>
                    <w:object w:dxaOrig="170" w:dyaOrig="273">
                      <v:shape id="_x0000_i1093" type="#_x0000_t75" style="width:13.5pt;height:21.75pt" o:ole="">
                        <v:imagedata r:id="rId146" o:title=""/>
                      </v:shape>
                      <o:OLEObject Type="Embed" ProgID="FXE300.Equation" ShapeID="_x0000_i1093" DrawAspect="Content" ObjectID="_1392457214" r:id="rId147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5956ED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5956ED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5956ED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5956ED" w:rsidTr="005956E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5956ED" w:rsidRDefault="005956ED" w:rsidP="005956ED">
                  <w:pPr>
                    <w:jc w:val="center"/>
                  </w:pPr>
                  <w:r>
                    <w:object w:dxaOrig="170" w:dyaOrig="273">
                      <v:shape id="_x0000_i1094" type="#_x0000_t75" style="width:13.5pt;height:21.75pt" o:ole="">
                        <v:imagedata r:id="rId148" o:title=""/>
                      </v:shape>
                      <o:OLEObject Type="Embed" ProgID="FXE300.Equation" ShapeID="_x0000_i1094" DrawAspect="Content" ObjectID="_1392457215" r:id="rId149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775409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775409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418" w:type="dxa"/>
                  <w:vAlign w:val="center"/>
                </w:tcPr>
                <w:p w:rsidR="005956ED" w:rsidRPr="00526085" w:rsidRDefault="00775409" w:rsidP="005956E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6ED" w:rsidRPr="00D75950" w:rsidRDefault="005956ED" w:rsidP="005956ED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9" w:dyaOrig="273">
                <v:shape id="_x0000_i1095" type="#_x0000_t75" style="width:53.25pt;height:13.5pt" o:ole="">
                  <v:imagedata r:id="rId150" o:title=""/>
                </v:shape>
                <o:OLEObject Type="Embed" ProgID="FXE300.Equation" ShapeID="_x0000_i1095" DrawAspect="Content" ObjectID="_1392457216" r:id="rId151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96" type="#_x0000_t75" style="width:51.75pt;height:13.5pt" o:ole="">
                  <v:imagedata r:id="rId152" o:title=""/>
                </v:shape>
                <o:OLEObject Type="Embed" ProgID="FXE300.Equation" ShapeID="_x0000_i1096" DrawAspect="Content" ObjectID="_1392457217" r:id="rId15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97" type="#_x0000_t75" style="width:51.75pt;height:13.5pt" o:ole="">
                  <v:imagedata r:id="rId154" o:title=""/>
                </v:shape>
                <o:OLEObject Type="Embed" ProgID="FXE300.Equation" ShapeID="_x0000_i1097" DrawAspect="Content" ObjectID="_1392457218" r:id="rId15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098" type="#_x0000_t75" style="width:45.75pt;height:13.5pt" o:ole="">
                  <v:imagedata r:id="rId156" o:title=""/>
                </v:shape>
                <o:OLEObject Type="Embed" ProgID="FXE300.Equation" ShapeID="_x0000_i1098" DrawAspect="Content" ObjectID="_1392457219" r:id="rId157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5956ED" w:rsidRDefault="00C45588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0" style="position:absolute;margin-left:31.6pt;margin-top:6.25pt;width:343.5pt;height:9pt;z-index:251677696" coordorigin="2430,3420" coordsize="6870,180">
                  <v:roundrect id="_x0000_s1341" style="position:absolute;left:9030;top:3420;width:270;height:180" arcsize="10923f"/>
                  <v:roundrect id="_x0000_s1342" style="position:absolute;left:2430;top:3420;width:270;height:180" arcsize="10923f"/>
                  <v:roundrect id="_x0000_s1343" style="position:absolute;left:4580;top:3420;width:270;height:180" arcsize="10923f"/>
                  <v:roundrect id="_x0000_s1344" style="position:absolute;left:6780;top:3420;width:270;height:180" arcsize="10923f"/>
                </v:group>
              </w:pict>
            </w: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ED" w:rsidRPr="00F97437" w:rsidTr="005956ED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algebraic statement could be used to describe the relationship </w:t>
            </w:r>
          </w:p>
          <w:p w:rsidR="005956ED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“To get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775409">
              <w:rPr>
                <w:rFonts w:ascii="Times New Roman" w:hAnsi="Times New Roman" w:cs="Times New Roman"/>
                <w:sz w:val="24"/>
                <w:szCs w:val="24"/>
              </w:rPr>
              <w:t>, you square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take away 5.”</w:t>
            </w:r>
          </w:p>
          <w:p w:rsidR="005956ED" w:rsidRPr="00D75950" w:rsidRDefault="005956ED" w:rsidP="005956ED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75409"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1" w:dyaOrig="467">
                <v:shape id="_x0000_i1099" type="#_x0000_t75" style="width:51pt;height:18pt" o:ole="">
                  <v:imagedata r:id="rId158" o:title=""/>
                </v:shape>
                <o:OLEObject Type="Embed" ProgID="FXE300.Equation" ShapeID="_x0000_i1099" DrawAspect="Content" ObjectID="_1392457220" r:id="rId159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00" type="#_x0000_t75" style="width:51.75pt;height:13.5pt" o:ole="">
                  <v:imagedata r:id="rId160" o:title=""/>
                </v:shape>
                <o:OLEObject Type="Embed" ProgID="FXE300.Equation" ShapeID="_x0000_i1100" DrawAspect="Content" ObjectID="_1392457221" r:id="rId161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01" type="#_x0000_t75" style="width:51.75pt;height:13.5pt" o:ole="">
                  <v:imagedata r:id="rId162" o:title=""/>
                </v:shape>
                <o:OLEObject Type="Embed" ProgID="FXE300.Equation" ShapeID="_x0000_i1101" DrawAspect="Content" ObjectID="_1392457222" r:id="rId16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="00775409"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1" w:dyaOrig="467">
                <v:shape id="_x0000_i1102" type="#_x0000_t75" style="width:50.25pt;height:17.25pt" o:ole="">
                  <v:imagedata r:id="rId164" o:title=""/>
                </v:shape>
                <o:OLEObject Type="Embed" ProgID="FXE300.Equation" ShapeID="_x0000_i1102" DrawAspect="Content" ObjectID="_1392457223" r:id="rId16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5956ED" w:rsidRDefault="00C45588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5" style="position:absolute;margin-left:39.85pt;margin-top:4.2pt;width:343.5pt;height:9pt;z-index:251678720" coordorigin="2430,3420" coordsize="6870,180">
                  <v:roundrect id="_x0000_s1346" style="position:absolute;left:9030;top:3420;width:270;height:180" arcsize="10923f"/>
                  <v:roundrect id="_x0000_s1347" style="position:absolute;left:2430;top:3420;width:270;height:180" arcsize="10923f"/>
                  <v:roundrect id="_x0000_s1348" style="position:absolute;left:4580;top:3420;width:270;height:180" arcsize="10923f"/>
                  <v:roundrect id="_x0000_s1349" style="position:absolute;left:6780;top:3420;width:270;height:180" arcsize="10923f"/>
                </v:group>
              </w:pict>
            </w:r>
          </w:p>
          <w:p w:rsidR="005956ED" w:rsidRPr="00F97437" w:rsidRDefault="005956ED" w:rsidP="00595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5588" w:rsidRDefault="00C45588"/>
    <w:p w:rsidR="00C45588" w:rsidRDefault="00C45588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26"/>
        <w:gridCol w:w="4677"/>
        <w:gridCol w:w="3402"/>
        <w:gridCol w:w="426"/>
      </w:tblGrid>
      <w:tr w:rsidR="00C45588" w:rsidTr="00C45588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588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C45588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C45588" w:rsidRPr="00584CAA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45588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45588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45588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 Algebraic Techniques</w:t>
            </w:r>
          </w:p>
          <w:p w:rsidR="00C45588" w:rsidRPr="00584CAA" w:rsidRDefault="00C45588" w:rsidP="00C455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 and Factors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45588" w:rsidRPr="00FD21AC" w:rsidRDefault="00C45588" w:rsidP="00C45588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C45588" w:rsidTr="00C45588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588" w:rsidRPr="00584CAA" w:rsidRDefault="00C45588" w:rsidP="00C455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C45588" w:rsidRPr="00C45588" w:rsidRDefault="00C45588" w:rsidP="00C4558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ANSWERS</w:t>
            </w:r>
          </w:p>
        </w:tc>
        <w:tc>
          <w:tcPr>
            <w:tcW w:w="3828" w:type="dxa"/>
            <w:gridSpan w:val="2"/>
            <w:tcBorders>
              <w:left w:val="single" w:sz="4" w:space="0" w:color="000000" w:themeColor="text1"/>
            </w:tcBorders>
          </w:tcPr>
          <w:p w:rsidR="00C45588" w:rsidRDefault="00C45588" w:rsidP="00C45588"/>
        </w:tc>
      </w:tr>
      <w:tr w:rsidR="00C45588" w:rsidRPr="003310B8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9180" w:type="dxa"/>
            <w:gridSpan w:val="4"/>
            <w:tcBorders>
              <w:top w:val="nil"/>
              <w:bottom w:val="nil"/>
            </w:tcBorders>
            <w:vAlign w:val="center"/>
          </w:tcPr>
          <w:p w:rsidR="00C45588" w:rsidRDefault="00C45588" w:rsidP="00C4558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C45588" w:rsidRDefault="00C45588" w:rsidP="00C4558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C45588" w:rsidRDefault="00C45588" w:rsidP="00C4558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C45588" w:rsidRDefault="00C45588" w:rsidP="00C4558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C45588" w:rsidRPr="003310B8" w:rsidRDefault="00C45588" w:rsidP="00C4558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  <w:trHeight w:val="1249"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expression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5" w:dyaOrig="365">
                <v:shape id="_x0000_i1103" type="#_x0000_t75" style="width:65.25pt;height:14.25pt" o:ole="">
                  <v:imagedata r:id="rId8" o:title=""/>
                </v:shape>
                <o:OLEObject Type="Embed" ProgID="FXE300.Equation" ShapeID="_x0000_i1103" DrawAspect="Content" ObjectID="_1392457224" r:id="rId1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simplified completely is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9</w:t>
            </w:r>
            <w:r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10</w:t>
            </w:r>
            <w:r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28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2" style="position:absolute;margin-left:31.45pt;margin-top:5.4pt;width:343.5pt;height:9pt;z-index:251699200" coordorigin="2430,3420" coordsize="6870,180">
                  <v:roundrect id="_x0000_s1463" style="position:absolute;left:9030;top:3420;width:270;height:180" arcsize="10923f"/>
                  <v:roundrect id="_x0000_s1464" style="position:absolute;left:2430;top:3420;width:270;height:180" arcsize="10923f"/>
                  <v:roundrect id="_x0000_s1465" style="position:absolute;left:4580;top:3420;width:270;height:180;mso-position-horizontal:absolute" arcsize="10923f" fillcolor="black [3213]"/>
                  <v:roundrect id="_x0000_s1466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09" w:dyaOrig="467">
                <v:shape id="_x0000_i1104" type="#_x0000_t75" style="width:107.25pt;height:18.75pt" o:ole="">
                  <v:imagedata r:id="rId10" o:title=""/>
                </v:shape>
                <o:OLEObject Type="Embed" ProgID="FXE300.Equation" ShapeID="_x0000_i1104" DrawAspect="Content" ObjectID="_1392457225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14</w:t>
            </w:r>
            <w:r w:rsidRPr="007B6F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14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7B6FEB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mn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11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8" style="position:absolute;margin-left:35.35pt;margin-top:5pt;width:343.5pt;height:9pt;z-index:251680768" coordorigin="2430,3420" coordsize="6870,180">
                  <v:roundrect id="_x0000_s1429" style="position:absolute;left:9030;top:3420;width:270;height:180" arcsize="10923f"/>
                  <v:roundrect id="_x0000_s1430" style="position:absolute;left:2430;top:3420;width:270;height:180" arcsize="10923f"/>
                  <v:roundrect id="_x0000_s1431" style="position:absolute;left:4580;top:3420;width:270;height:180" arcsize="10923f"/>
                  <v:roundrect id="_x0000_s1432" style="position:absolute;left:6780;top:3420;width:270;height:180" arcsize="10923f" fillcolor="black [3213]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gridSpan w:val="3"/>
          </w:tcPr>
          <w:p w:rsidR="00C45588" w:rsidRPr="00192D82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67" style="position:absolute;margin-left:252.85pt;margin-top:15.65pt;width:142.5pt;height:28.5pt;z-index:251700224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950" w:dyaOrig="329">
                            <v:shape id="_x0000_i1182" type="#_x0000_t75" style="width:69pt;height:24pt" o:ole="">
                              <v:imagedata r:id="rId168" o:title=""/>
                            </v:shape>
                            <o:OLEObject Type="Embed" ProgID="FXE300.Equation" ShapeID="_x0000_i1182" DrawAspect="Content" ObjectID="_1392457303" r:id="rId16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64" w:dyaOrig="365">
                <v:shape id="_x0000_i1105" type="#_x0000_t75" style="width:123.75pt;height:15.75pt" o:ole="">
                  <v:imagedata r:id="rId12" o:title=""/>
                </v:shape>
                <o:OLEObject Type="Embed" ProgID="FXE300.Equation" ShapeID="_x0000_i1105" DrawAspect="Content" ObjectID="_1392457226" r:id="rId1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completely.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3" w:dyaOrig="273">
                <v:shape id="_x0000_i1106" type="#_x0000_t75" style="width:105pt;height:13.5pt" o:ole="">
                  <v:imagedata r:id="rId14" o:title=""/>
                </v:shape>
                <o:OLEObject Type="Embed" ProgID="FXE300.Equation" ShapeID="_x0000_i1106" DrawAspect="Content" ObjectID="_1392457227" r:id="rId1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8" w:dyaOrig="273">
                <v:shape id="_x0000_i1107" type="#_x0000_t75" style="width:43.5pt;height:13.5pt" o:ole="">
                  <v:imagedata r:id="rId16" o:title=""/>
                </v:shape>
                <o:OLEObject Type="Embed" ProgID="FXE300.Equation" ShapeID="_x0000_i1107" DrawAspect="Content" ObjectID="_1392457228" r:id="rId1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>
                <v:shape id="_x0000_i1108" type="#_x0000_t75" style="width:42pt;height:13.5pt" o:ole="">
                  <v:imagedata r:id="rId18" o:title=""/>
                </v:shape>
                <o:OLEObject Type="Embed" ProgID="FXE300.Equation" ShapeID="_x0000_i1108" DrawAspect="Content" ObjectID="_1392457229" r:id="rId1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>
                <v:shape id="_x0000_i1109" type="#_x0000_t75" style="width:42pt;height:13.5pt" o:ole="">
                  <v:imagedata r:id="rId20" o:title=""/>
                </v:shape>
                <o:OLEObject Type="Embed" ProgID="FXE300.Equation" ShapeID="_x0000_i1109" DrawAspect="Content" ObjectID="_1392457230" r:id="rId1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88" w:dyaOrig="273">
                <v:shape id="_x0000_i1110" type="#_x0000_t75" style="width:49.5pt;height:13.5pt" o:ole="">
                  <v:imagedata r:id="rId22" o:title=""/>
                </v:shape>
                <o:OLEObject Type="Embed" ProgID="FXE300.Equation" ShapeID="_x0000_i1110" DrawAspect="Content" ObjectID="_1392457231" r:id="rId1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8" style="position:absolute;margin-left:31.45pt;margin-top:3.4pt;width:343.5pt;height:9pt;z-index:251701248" coordorigin="2430,3420" coordsize="6870,180">
                  <v:roundrect id="_x0000_s1469" style="position:absolute;left:9030;top:3420;width:270;height:180" arcsize="10923f"/>
                  <v:roundrect id="_x0000_s1470" style="position:absolute;left:2430;top:3420;width:270;height:180" arcsize="10923f"/>
                  <v:roundrect id="_x0000_s1471" style="position:absolute;left:4580;top:3420;width:270;height:180;mso-position-horizontal:absolute" arcsize="10923f" fillcolor="black [3213]"/>
                  <v:roundrect id="_x0000_s1472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6" w:dyaOrig="401">
                <v:shape id="_x0000_i1111" type="#_x0000_t75" style="width:62.25pt;height:17.25pt" o:ole="">
                  <v:imagedata r:id="rId24" o:title=""/>
                </v:shape>
                <o:OLEObject Type="Embed" ProgID="FXE300.Equation" ShapeID="_x0000_i1111" DrawAspect="Content" ObjectID="_1392457232" r:id="rId176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73" style="position:absolute;margin-left:106.5pt;margin-top:5.85pt;width:142.5pt;height:28.5pt;z-index:251702272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733" w:dyaOrig="418">
                            <v:shape id="_x0000_i1183" type="#_x0000_t75" style="width:36.75pt;height:21pt" o:ole="">
                              <v:imagedata r:id="rId177" o:title=""/>
                            </v:shape>
                            <o:OLEObject Type="Embed" ProgID="FXE300.Equation" ShapeID="_x0000_i1183" DrawAspect="Content" ObjectID="_1392457304" r:id="rId17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C45588" w:rsidRPr="00896902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C45588" w:rsidRPr="00896902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6" w:dyaOrig="850">
                <v:shape id="_x0000_i1112" type="#_x0000_t75" style="width:28.5pt;height:32.25pt" o:ole="">
                  <v:imagedata r:id="rId26" o:title=""/>
                </v:shape>
                <o:OLEObject Type="Embed" ProgID="FXE300.Equation" ShapeID="_x0000_i1112" DrawAspect="Content" ObjectID="_1392457233" r:id="rId179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74" style="position:absolute;margin-left:106.5pt;margin-top:5.85pt;width:142.5pt;height:28.5pt;z-index:251703296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448" w:dyaOrig="329">
                            <v:shape id="_x0000_i1184" type="#_x0000_t75" style="width:27.75pt;height:20.25pt" o:ole="">
                              <v:imagedata r:id="rId180" o:title=""/>
                            </v:shape>
                            <o:OLEObject Type="Embed" ProgID="FXE300.Equation" ShapeID="_x0000_i1184" DrawAspect="Content" ObjectID="_1392457305" r:id="rId18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C45588" w:rsidRPr="00896902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C45588" w:rsidRPr="00896902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a factor of  </w:t>
            </w:r>
            <w:r w:rsidRPr="00A24E9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01" w:dyaOrig="467">
                <v:shape id="_x0000_i1113" type="#_x0000_t75" style="width:32.25pt;height:18.75pt" o:ole="">
                  <v:imagedata r:id="rId28" o:title=""/>
                </v:shape>
                <o:OLEObject Type="Embed" ProgID="FXE300.Equation" ShapeID="_x0000_i1113" DrawAspect="Content" ObjectID="_1392457234" r:id="rId1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</w:p>
          <w:p w:rsidR="00C45588" w:rsidRDefault="00C45588" w:rsidP="00C4558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</w:t>
            </w:r>
            <w:r w:rsidRPr="00A24E9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2</w:t>
            </w:r>
            <w:r w:rsidRPr="00A24E9A">
              <w:rPr>
                <w:rFonts w:ascii="Times New Roman" w:hAnsi="Times New Roman" w:cs="Times New Roman"/>
                <w:i/>
                <w:sz w:val="24"/>
                <w:szCs w:val="24"/>
              </w:rPr>
              <w:t>xy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4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8</w:t>
            </w:r>
            <w:r w:rsidRPr="00C5666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  <w:p w:rsidR="00C45588" w:rsidRPr="00F97437" w:rsidRDefault="00C45588" w:rsidP="00C4558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75" style="position:absolute;margin-left:26.35pt;margin-top:1.8pt;width:343.5pt;height:9pt;z-index:251704320" coordorigin="2430,3420" coordsize="6870,180">
                  <v:roundrect id="_x0000_s1476" style="position:absolute;left:9030;top:3420;width:270;height:180" arcsize="10923f" fillcolor="black [3213]"/>
                  <v:roundrect id="_x0000_s1477" style="position:absolute;left:2430;top:3420;width:270;height:180" arcsize="10923f"/>
                  <v:roundrect id="_x0000_s1478" style="position:absolute;left:4580;top:3420;width:270;height:180" arcsize="10923f"/>
                  <v:roundrect id="_x0000_s1479" style="position:absolute;left:6780;top:3420;width:270;height:180" arcsize="10923f"/>
                </v:group>
              </w:pic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product is not equal to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2" w:dyaOrig="467">
                <v:shape id="_x0000_i1114" type="#_x0000_t75" style="width:33pt;height:18pt" o:ole="">
                  <v:imagedata r:id="rId30" o:title=""/>
                </v:shape>
                <o:OLEObject Type="Embed" ProgID="FXE300.Equation" ShapeID="_x0000_i1114" DrawAspect="Content" ObjectID="_1392457235" r:id="rId1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C36B10" w:rsidRDefault="00C45588" w:rsidP="00C4558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66" w:dyaOrig="401">
                <v:shape id="_x0000_i1115" type="#_x0000_t75" style="width:60.75pt;height:16.5pt" o:ole="">
                  <v:imagedata r:id="rId32" o:title=""/>
                </v:shape>
                <o:OLEObject Type="Embed" ProgID="FXE300.Equation" ShapeID="_x0000_i1115" DrawAspect="Content" ObjectID="_1392457236" r:id="rId184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2" w:dyaOrig="401">
                <v:shape id="_x0000_i1116" type="#_x0000_t75" style="width:55.5pt;height:16.5pt" o:ole="">
                  <v:imagedata r:id="rId34" o:title=""/>
                </v:shape>
                <o:OLEObject Type="Embed" ProgID="FXE300.Equation" ShapeID="_x0000_i1116" DrawAspect="Content" ObjectID="_1392457237" r:id="rId185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2" w:dyaOrig="401">
                <v:shape id="_x0000_i1117" type="#_x0000_t75" style="width:55.5pt;height:16.5pt" o:ole="">
                  <v:imagedata r:id="rId36" o:title=""/>
                </v:shape>
                <o:OLEObject Type="Embed" ProgID="FXE300.Equation" ShapeID="_x0000_i1117" DrawAspect="Content" ObjectID="_1392457238" r:id="rId186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</w:t>
            </w:r>
            <w:r w:rsidRPr="00C36B1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23" w:dyaOrig="467">
                <v:shape id="_x0000_i1118" type="#_x0000_t75" style="width:51pt;height:19.5pt" o:ole="">
                  <v:imagedata r:id="rId38" o:title=""/>
                </v:shape>
                <o:OLEObject Type="Embed" ProgID="FXE300.Equation" ShapeID="_x0000_i1118" DrawAspect="Content" ObjectID="_1392457239" r:id="rId187"/>
              </w:object>
            </w:r>
            <w:r w:rsidRPr="00C36B1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80" style="position:absolute;margin-left:35.35pt;margin-top:1.4pt;width:343.5pt;height:9pt;z-index:251705344" coordorigin="2430,3420" coordsize="6870,180">
                  <v:roundrect id="_x0000_s1481" style="position:absolute;left:9030;top:3420;width:270;height:180" arcsize="10923f"/>
                  <v:roundrect id="_x0000_s1482" style="position:absolute;left:2430;top:3420;width:270;height:180;mso-position-vertical:absolute" arcsize="10923f" fillcolor="black [3213]"/>
                  <v:roundrect id="_x0000_s1483" style="position:absolute;left:4580;top:3420;width:270;height:180" arcsize="10923f"/>
                  <v:roundrect id="_x0000_s1484" style="position:absolute;left:6780;top:3420;width:270;height:180" arcsize="10923f"/>
                </v:group>
              </w:pic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5" w:dyaOrig="467">
                <v:shape id="_x0000_i1119" type="#_x0000_t75" style="width:80.25pt;height:20.25pt" o:ole="">
                  <v:imagedata r:id="rId40" o:title=""/>
                </v:shape>
                <o:OLEObject Type="Embed" ProgID="FXE300.Equation" ShapeID="_x0000_i1119" DrawAspect="Content" ObjectID="_1392457240" r:id="rId188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9" w:dyaOrig="467">
                <v:shape id="_x0000_i1120" type="#_x0000_t75" style="width:19.5pt;height:18pt" o:ole="">
                  <v:imagedata r:id="rId42" o:title=""/>
                </v:shape>
                <o:OLEObject Type="Embed" ProgID="FXE300.Equation" ShapeID="_x0000_i1120" DrawAspect="Content" ObjectID="_1392457241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59" w:dyaOrig="467">
                <v:shape id="_x0000_i1121" type="#_x0000_t75" style="width:25.5pt;height:18pt" o:ole="">
                  <v:imagedata r:id="rId44" o:title=""/>
                </v:shape>
                <o:OLEObject Type="Embed" ProgID="FXE300.Equation" ShapeID="_x0000_i1121" DrawAspect="Content" ObjectID="_1392457242" r:id="rId1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59" w:dyaOrig="467">
                <v:shape id="_x0000_i1122" type="#_x0000_t75" style="width:25.5pt;height:18pt" o:ole="">
                  <v:imagedata r:id="rId46" o:title=""/>
                </v:shape>
                <o:OLEObject Type="Embed" ProgID="FXE300.Equation" ShapeID="_x0000_i1122" DrawAspect="Content" ObjectID="_1392457243" r:id="rId1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9" w:dyaOrig="467">
                <v:shape id="_x0000_i1123" type="#_x0000_t75" style="width:19.5pt;height:18pt" o:ole="">
                  <v:imagedata r:id="rId48" o:title=""/>
                </v:shape>
                <o:OLEObject Type="Embed" ProgID="FXE300.Equation" ShapeID="_x0000_i1123" DrawAspect="Content" ObjectID="_1392457244" r:id="rId1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Pr="002B74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85" style="position:absolute;margin-left:31.45pt;margin-top:1.75pt;width:343.5pt;height:9pt;z-index:251706368" coordorigin="2430,3420" coordsize="6870,180">
                  <v:roundrect id="_x0000_s1486" style="position:absolute;left:9030;top:3420;width:270;height:180" arcsize="10923f"/>
                  <v:roundrect id="_x0000_s1487" style="position:absolute;left:2430;top:3420;width:270;height:180" arcsize="10923f"/>
                  <v:roundrect id="_x0000_s1488" style="position:absolute;left:4580;top:3420;width:270;height:180" arcsize="10923f"/>
                  <v:roundrect id="_x0000_s1489" style="position:absolute;left:6780;top:3420;width:270;height:180;mso-position-horizontal:absolute" arcsize="10923f" fillcolor="black [3213]"/>
                </v:group>
              </w:pic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4" w:dyaOrig="467">
                <v:shape id="_x0000_i1124" type="#_x0000_t75" style="width:93.75pt;height:20.25pt" o:ole="">
                  <v:imagedata r:id="rId50" o:title=""/>
                </v:shape>
                <o:OLEObject Type="Embed" ProgID="FXE300.Equation" ShapeID="_x0000_i1124" DrawAspect="Content" ObjectID="_1392457245" r:id="rId193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467">
                <v:shape id="_x0000_i1125" type="#_x0000_t75" style="width:19.5pt;height:17.25pt" o:ole="">
                  <v:imagedata r:id="rId52" o:title=""/>
                </v:shape>
                <o:OLEObject Type="Embed" ProgID="FXE300.Equation" ShapeID="_x0000_i1125" DrawAspect="Content" ObjectID="_1392457246" r:id="rId1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467">
                <v:shape id="_x0000_i1126" type="#_x0000_t75" style="width:19.5pt;height:17.25pt" o:ole="">
                  <v:imagedata r:id="rId54" o:title=""/>
                </v:shape>
                <o:OLEObject Type="Embed" ProgID="FXE300.Equation" ShapeID="_x0000_i1126" DrawAspect="Content" ObjectID="_1392457247" r:id="rId1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7" w:dyaOrig="467">
                <v:shape id="_x0000_i1127" type="#_x0000_t75" style="width:25.5pt;height:17.25pt" o:ole="">
                  <v:imagedata r:id="rId56" o:title=""/>
                </v:shape>
                <o:OLEObject Type="Embed" ProgID="FXE300.Equation" ShapeID="_x0000_i1127" DrawAspect="Content" ObjectID="_1392457248" r:id="rId19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7" w:dyaOrig="467">
                <v:shape id="_x0000_i1128" type="#_x0000_t75" style="width:25.5pt;height:17.25pt" o:ole="">
                  <v:imagedata r:id="rId58" o:title=""/>
                </v:shape>
                <o:OLEObject Type="Embed" ProgID="FXE300.Equation" ShapeID="_x0000_i1128" DrawAspect="Content" ObjectID="_1392457249" r:id="rId1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0" style="position:absolute;margin-left:30.1pt;margin-top:3.7pt;width:343.5pt;height:9pt;z-index:251707392" coordorigin="2430,3420" coordsize="6870,180">
                  <v:roundrect id="_x0000_s1491" style="position:absolute;left:9030;top:3420;width:270;height:180" arcsize="10923f"/>
                  <v:roundrect id="_x0000_s1492" style="position:absolute;left:2430;top:3420;width:270;height:180" arcsize="10923f"/>
                  <v:roundrect id="_x0000_s1493" style="position:absolute;left:4580;top:3420;width:270;height:180" arcsize="10923f" fillcolor="black [3213]"/>
                  <v:roundrect id="_x0000_s1494" style="position:absolute;left:6780;top:3420;width:270;height:180" arcsize="10923f"/>
                </v:group>
              </w:pic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42" w:dyaOrig="365">
                <v:shape id="_x0000_i1129" type="#_x0000_t75" style="width:80.25pt;height:16.5pt" o:ole="">
                  <v:imagedata r:id="rId60" o:title=""/>
                </v:shape>
                <o:OLEObject Type="Embed" ProgID="FXE300.Equation" ShapeID="_x0000_i1129" DrawAspect="Content" ObjectID="_1392457250" r:id="rId198"/>
              </w:object>
            </w:r>
            <w:r w:rsidRPr="001D3D2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45588" w:rsidRPr="001D3D28" w:rsidRDefault="00C45588" w:rsidP="00C4558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5" w:dyaOrig="365">
                <v:shape id="_x0000_i1130" type="#_x0000_t75" style="width:39.75pt;height:15.75pt" o:ole="">
                  <v:imagedata r:id="rId62" o:title=""/>
                </v:shape>
                <o:OLEObject Type="Embed" ProgID="FXE300.Equation" ShapeID="_x0000_i1130" DrawAspect="Content" ObjectID="_1392457251" r:id="rId199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8" w:dyaOrig="467">
                <v:shape id="_x0000_i1131" type="#_x0000_t75" style="width:37.5pt;height:19.5pt" o:ole="">
                  <v:imagedata r:id="rId64" o:title=""/>
                </v:shape>
                <o:OLEObject Type="Embed" ProgID="FXE300.Equation" ShapeID="_x0000_i1131" DrawAspect="Content" ObjectID="_1392457252" r:id="rId200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8" w:dyaOrig="467">
                <v:shape id="_x0000_i1132" type="#_x0000_t75" style="width:37.5pt;height:19.5pt" o:ole="">
                  <v:imagedata r:id="rId66" o:title=""/>
                </v:shape>
                <o:OLEObject Type="Embed" ProgID="FXE300.Equation" ShapeID="_x0000_i1132" DrawAspect="Content" ObjectID="_1392457253" r:id="rId201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            </w:t>
            </w:r>
            <w:r w:rsidRPr="001D3D28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5" w:dyaOrig="365">
                <v:shape id="_x0000_i1133" type="#_x0000_t75" style="width:39.75pt;height:15.75pt" o:ole="">
                  <v:imagedata r:id="rId68" o:title=""/>
                </v:shape>
                <o:OLEObject Type="Embed" ProgID="FXE300.Equation" ShapeID="_x0000_i1133" DrawAspect="Content" ObjectID="_1392457254" r:id="rId202"/>
              </w:object>
            </w:r>
            <w:r w:rsidRPr="001D3D2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45588" w:rsidRPr="001D3D28" w:rsidRDefault="00C45588" w:rsidP="00C45588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group id="_x0000_s1495" style="position:absolute;margin-left:35.35pt;margin-top:1.6pt;width:343.5pt;height:9pt;z-index:251708416" coordorigin="2430,3420" coordsize="6870,180">
                  <v:roundrect id="_x0000_s1496" style="position:absolute;left:9030;top:3420;width:270;height:180" arcsize="10923f" fillcolor="black [3213]"/>
                  <v:roundrect id="_x0000_s1497" style="position:absolute;left:2430;top:3420;width:270;height:180" arcsize="10923f"/>
                  <v:roundrect id="_x0000_s1498" style="position:absolute;left:4580;top:3420;width:270;height:180" arcsize="10923f"/>
                  <v:roundrect id="_x0000_s1499" style="position:absolute;left:6780;top:3420;width:270;height:180" arcsize="10923f"/>
                </v:group>
              </w:pic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00" style="position:absolute;margin-left:241.5pt;margin-top:7.25pt;width:142.5pt;height:43.5pt;z-index:251709440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934" w:dyaOrig="329">
                            <v:shape id="_x0000_i1185" type="#_x0000_t75" style="width:75.75pt;height:27pt" o:ole="">
                              <v:imagedata r:id="rId203" o:title=""/>
                            </v:shape>
                            <o:OLEObject Type="Embed" ProgID="FXE300.Equation" ShapeID="_x0000_i1185" DrawAspect="Content" ObjectID="_1392457306" r:id="rId20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1" w:dyaOrig="365">
                <v:shape id="_x0000_i1134" type="#_x0000_t75" style="width:54pt;height:15.75pt" o:ole="">
                  <v:imagedata r:id="rId70" o:title=""/>
                </v:shape>
                <o:OLEObject Type="Embed" ProgID="FXE300.Equation" ShapeID="_x0000_i1134" DrawAspect="Content" ObjectID="_1392457255" r:id="rId2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3" style="position:absolute;margin-left:241.5pt;margin-top:7.25pt;width:142.5pt;height:43.5pt;z-index:251681792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1163" w:dyaOrig="329">
                            <v:shape id="_x0000_i1186" type="#_x0000_t75" style="width:101.25pt;height:28.5pt" o:ole="">
                              <v:imagedata r:id="rId206" o:title=""/>
                            </v:shape>
                            <o:OLEObject Type="Embed" ProgID="FXE300.Equation" ShapeID="_x0000_i1186" DrawAspect="Content" ObjectID="_1392457307" r:id="rId20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82" w:dyaOrig="365">
                <v:shape id="_x0000_i1135" type="#_x0000_t75" style="width:65.25pt;height:15.75pt" o:ole="">
                  <v:imagedata r:id="rId72" o:title=""/>
                </v:shape>
                <o:OLEObject Type="Embed" ProgID="FXE300.Equation" ShapeID="_x0000_i1135" DrawAspect="Content" ObjectID="_1392457256" r:id="rId20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4" style="position:absolute;margin-left:241.5pt;margin-top:7.25pt;width:142.5pt;height:43.5pt;z-index:251682816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1354" w:dyaOrig="329">
                            <v:shape id="_x0000_i1187" type="#_x0000_t75" style="width:123pt;height:30pt" o:ole="">
                              <v:imagedata r:id="rId209" o:title=""/>
                            </v:shape>
                            <o:OLEObject Type="Embed" ProgID="FXE300.Equation" ShapeID="_x0000_i1187" DrawAspect="Content" ObjectID="_1392457308" r:id="rId21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13" w:dyaOrig="365">
                <v:shape id="_x0000_i1136" type="#_x0000_t75" style="width:75.75pt;height:15.75pt" o:ole="">
                  <v:imagedata r:id="rId74" o:title=""/>
                </v:shape>
                <o:OLEObject Type="Embed" ProgID="FXE300.Equation" ShapeID="_x0000_i1136" DrawAspect="Content" ObjectID="_1392457257" r:id="rId2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gridSpan w:val="3"/>
          </w:tcPr>
          <w:p w:rsidR="00C45588" w:rsidRPr="00D72649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8" w:dyaOrig="365">
                <v:shape id="_x0000_i1137" type="#_x0000_t75" style="width:65.25pt;height:15pt" o:ole="">
                  <v:imagedata r:id="rId76" o:title=""/>
                </v:shape>
                <o:OLEObject Type="Embed" ProgID="FXE300.Equation" ShapeID="_x0000_i1137" DrawAspect="Content" ObjectID="_1392457258" r:id="rId21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4" w:dyaOrig="365">
                <v:shape id="_x0000_i1138" type="#_x0000_t75" style="width:57.75pt;height:15pt" o:ole="">
                  <v:imagedata r:id="rId78" o:title=""/>
                </v:shape>
                <o:OLEObject Type="Embed" ProgID="FXE300.Equation" ShapeID="_x0000_i1138" DrawAspect="Content" ObjectID="_1392457259" r:id="rId2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4" w:dyaOrig="365">
                <v:shape id="_x0000_i1139" type="#_x0000_t75" style="width:64.5pt;height:15pt" o:ole="">
                  <v:imagedata r:id="rId80" o:title=""/>
                </v:shape>
                <o:OLEObject Type="Embed" ProgID="FXE300.Equation" ShapeID="_x0000_i1139" DrawAspect="Content" ObjectID="_1392457260" r:id="rId2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4" w:dyaOrig="365">
                <v:shape id="_x0000_i1140" type="#_x0000_t75" style="width:57.75pt;height:15pt" o:ole="">
                  <v:imagedata r:id="rId82" o:title=""/>
                </v:shape>
                <o:OLEObject Type="Embed" ProgID="FXE300.Equation" ShapeID="_x0000_i1140" DrawAspect="Content" ObjectID="_1392457261" r:id="rId2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4" w:dyaOrig="365">
                <v:shape id="_x0000_i1141" type="#_x0000_t75" style="width:64.5pt;height:15pt" o:ole="">
                  <v:imagedata r:id="rId84" o:title=""/>
                </v:shape>
                <o:OLEObject Type="Embed" ProgID="FXE300.Equation" ShapeID="_x0000_i1141" DrawAspect="Content" ObjectID="_1392457262" r:id="rId2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5" style="position:absolute;margin-left:24.85pt;margin-top:5.55pt;width:343.5pt;height:9pt;z-index:251683840" coordorigin="2430,3420" coordsize="6870,180">
                  <v:roundrect id="_x0000_s1436" style="position:absolute;left:9030;top:3420;width:270;height:180" arcsize="10923f"/>
                  <v:roundrect id="_x0000_s1437" style="position:absolute;left:2430;top:3420;width:270;height:180" arcsize="10923f"/>
                  <v:roundrect id="_x0000_s1438" style="position:absolute;left:4580;top:3420;width:270;height:180" arcsize="10923f" fillcolor="black [3213]"/>
                  <v:roundrect id="_x0000_s1439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0" style="position:absolute;margin-left:249.85pt;margin-top:2.75pt;width:142.5pt;height:43.5pt;z-index:251684864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1017" w:dyaOrig="418">
                            <v:shape id="_x0000_i1188" type="#_x0000_t75" style="width:78pt;height:32.25pt" o:ole="">
                              <v:imagedata r:id="rId217" o:title=""/>
                            </v:shape>
                            <o:OLEObject Type="Embed" ProgID="FXE300.Equation" ShapeID="_x0000_i1188" DrawAspect="Content" ObjectID="_1392457309" r:id="rId2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3" w:dyaOrig="365">
                <v:shape id="_x0000_i1142" type="#_x0000_t75" style="width:63pt;height:16.5pt" o:ole="">
                  <v:imagedata r:id="rId86" o:title=""/>
                </v:shape>
                <o:OLEObject Type="Embed" ProgID="FXE300.Equation" ShapeID="_x0000_i1142" DrawAspect="Content" ObjectID="_1392457263" r:id="rId2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01" style="position:absolute;margin-left:241.5pt;margin-top:7.25pt;width:142.5pt;height:43.5pt;z-index:251710464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1873" w:dyaOrig="418">
                            <v:shape id="_x0000_i1189" type="#_x0000_t75" style="width:123pt;height:27.75pt" o:ole="">
                              <v:imagedata r:id="rId220" o:title=""/>
                            </v:shape>
                            <o:OLEObject Type="Embed" ProgID="FXE300.Equation" ShapeID="_x0000_i1189" DrawAspect="Content" ObjectID="_1392457310" r:id="rId22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69" w:dyaOrig="365">
                <v:shape id="_x0000_i1143" type="#_x0000_t75" style="width:91.5pt;height:15.75pt" o:ole="">
                  <v:imagedata r:id="rId88" o:title=""/>
                </v:shape>
                <o:OLEObject Type="Embed" ProgID="FXE300.Equation" ShapeID="_x0000_i1143" DrawAspect="Content" ObjectID="_1392457264" r:id="rId2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8505" w:type="dxa"/>
            <w:gridSpan w:val="3"/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1" style="position:absolute;margin-left:247.6pt;margin-top:4.25pt;width:142.5pt;height:43.5pt;z-index:251685888;mso-position-horizontal-relative:text;mso-position-vertical-relative:text">
                  <v:textbox>
                    <w:txbxContent>
                      <w:p w:rsidR="00C45588" w:rsidRPr="00C45588" w:rsidRDefault="00C45588">
                        <w:pPr>
                          <w:rPr>
                            <w:position w:val="-8"/>
                          </w:rPr>
                        </w:pPr>
                        <w:r>
                          <w:t xml:space="preserve"> </w:t>
                        </w:r>
                        <w:r w:rsidRPr="00C45588">
                          <w:rPr>
                            <w:color w:val="FF0000"/>
                            <w:position w:val="-8"/>
                          </w:rPr>
                          <w:object w:dxaOrig="1701" w:dyaOrig="418">
                            <v:shape id="_x0000_i1190" type="#_x0000_t75" style="width:111.75pt;height:27.75pt" o:ole="">
                              <v:imagedata r:id="rId223" o:title=""/>
                            </v:shape>
                            <o:OLEObject Type="Embed" ProgID="FXE300.Equation" ShapeID="_x0000_i1190" DrawAspect="Content" ObjectID="_1392457311" r:id="rId224"/>
                          </w:object>
                        </w:r>
                        <w:r w:rsidRPr="00C45588">
                          <w:rPr>
                            <w:position w:val="-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8" w:dyaOrig="365">
                <v:shape id="_x0000_i1144" type="#_x0000_t75" style="width:84.75pt;height:15pt" o:ole="">
                  <v:imagedata r:id="rId90" o:title=""/>
                </v:shape>
                <o:OLEObject Type="Embed" ProgID="FXE300.Equation" ShapeID="_x0000_i1144" DrawAspect="Content" ObjectID="_1392457265" r:id="rId2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gridSpan w:val="3"/>
          </w:tcPr>
          <w:p w:rsidR="00C45588" w:rsidRPr="00D72649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8" w:dyaOrig="365">
                <v:shape id="_x0000_i1145" type="#_x0000_t75" style="width:80.25pt;height:15.75pt" o:ole="">
                  <v:imagedata r:id="rId92" o:title=""/>
                </v:shape>
                <o:OLEObject Type="Embed" ProgID="FXE300.Equation" ShapeID="_x0000_i1145" DrawAspect="Content" ObjectID="_1392457266" r:id="rId22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is: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9" w:dyaOrig="467">
                <v:shape id="_x0000_i1146" type="#_x0000_t75" style="width:75pt;height:18pt" o:ole="">
                  <v:imagedata r:id="rId94" o:title=""/>
                </v:shape>
                <o:OLEObject Type="Embed" ProgID="FXE300.Equation" ShapeID="_x0000_i1146" DrawAspect="Content" ObjectID="_1392457267" r:id="rId2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9" w:dyaOrig="467">
                <v:shape id="_x0000_i1147" type="#_x0000_t75" style="width:75pt;height:18pt" o:ole="">
                  <v:imagedata r:id="rId96" o:title=""/>
                </v:shape>
                <o:OLEObject Type="Embed" ProgID="FXE300.Equation" ShapeID="_x0000_i1147" DrawAspect="Content" ObjectID="_1392457268" r:id="rId2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8" w:dyaOrig="467">
                <v:shape id="_x0000_i1148" type="#_x0000_t75" style="width:73.5pt;height:18pt" o:ole="">
                  <v:imagedata r:id="rId98" o:title=""/>
                </v:shape>
                <o:OLEObject Type="Embed" ProgID="FXE300.Equation" ShapeID="_x0000_i1148" DrawAspect="Content" ObjectID="_1392457269" r:id="rId2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8" w:dyaOrig="467">
                <v:shape id="_x0000_i1149" type="#_x0000_t75" style="width:73.5pt;height:18pt" o:ole="">
                  <v:imagedata r:id="rId100" o:title=""/>
                </v:shape>
                <o:OLEObject Type="Embed" ProgID="FXE300.Equation" ShapeID="_x0000_i1149" DrawAspect="Content" ObjectID="_1392457270" r:id="rId2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>
                <v:group id="_x0000_s1442" style="position:absolute;margin-left:32.35pt;margin-top:5.95pt;width:343.5pt;height:9pt;z-index:251686912" coordorigin="2430,3420" coordsize="6870,180">
                  <v:roundrect id="_x0000_s1443" style="position:absolute;left:9030;top:3420;width:270;height:180" arcsize="10923f"/>
                  <v:roundrect id="_x0000_s1444" style="position:absolute;left:2430;top:3420;width:270;height:180" arcsize="10923f"/>
                  <v:roundrect id="_x0000_s1445" style="position:absolute;left:4580;top:3420;width:270;height:180" arcsize="10923f" fillcolor="black [3213]"/>
                  <v:roundrect id="_x0000_s1446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bottom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3" w:dyaOrig="365">
                <v:shape id="_x0000_i1150" type="#_x0000_t75" style="width:135pt;height:15.75pt" o:ole="">
                  <v:imagedata r:id="rId102" o:title=""/>
                </v:shape>
                <o:OLEObject Type="Embed" ProgID="FXE300.Equation" ShapeID="_x0000_i1150" DrawAspect="Content" ObjectID="_1392457271" r:id="rId2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7" style="position:absolute;margin-left:241.5pt;margin-top:.45pt;width:157.5pt;height:34.3pt;z-index:251687936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="00433249">
                          <w:t xml:space="preserve"> </w:t>
                        </w:r>
                        <w:r w:rsidR="00433249" w:rsidRPr="00433249">
                          <w:rPr>
                            <w:color w:val="FF0000"/>
                            <w:position w:val="-8"/>
                          </w:rPr>
                          <w:object w:dxaOrig="1818" w:dyaOrig="418">
                            <v:shape id="_x0000_i1191" type="#_x0000_t75" style="width:113.25pt;height:26.25pt" o:ole="">
                              <v:imagedata r:id="rId232" o:title=""/>
                            </v:shape>
                            <o:OLEObject Type="Embed" ProgID="FXE300.Equation" ShapeID="_x0000_i1191" DrawAspect="Content" ObjectID="_1392457312" r:id="rId233"/>
                          </w:object>
                        </w:r>
                        <w:r w:rsidR="00433249"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8" style="position:absolute;margin-left:259.6pt;margin-top:-1.75pt;width:132.75pt;height:33.55pt;z-index:251688960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="00433249" w:rsidRPr="00C45588">
                          <w:rPr>
                            <w:color w:val="FF0000"/>
                            <w:position w:val="-8"/>
                          </w:rPr>
                          <w:object w:dxaOrig="981" w:dyaOrig="329">
                            <v:shape id="_x0000_i1192" type="#_x0000_t75" style="width:75pt;height:25.5pt" o:ole="">
                              <v:imagedata r:id="rId234" o:title=""/>
                            </v:shape>
                            <o:OLEObject Type="Embed" ProgID="FXE300.Equation" ShapeID="_x0000_i1192" DrawAspect="Content" ObjectID="_1392457313" r:id="rId235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44" w:dyaOrig="365">
                <v:shape id="_x0000_i1151" type="#_x0000_t75" style="width:43.5pt;height:15pt" o:ole="">
                  <v:imagedata r:id="rId104" o:title=""/>
                </v:shape>
                <o:OLEObject Type="Embed" ProgID="FXE300.Equation" ShapeID="_x0000_i1151" DrawAspect="Content" ObjectID="_1392457272" r:id="rId2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9" style="position:absolute;margin-left:259.6pt;margin-top:-1.75pt;width:132.75pt;height:33.55pt;z-index:251689984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="00433249" w:rsidRPr="00C45588">
                          <w:rPr>
                            <w:color w:val="FF0000"/>
                            <w:position w:val="-8"/>
                          </w:rPr>
                          <w:object w:dxaOrig="1199" w:dyaOrig="329">
                            <v:shape id="_x0000_i1193" type="#_x0000_t75" style="width:87pt;height:24pt" o:ole="">
                              <v:imagedata r:id="rId237" o:title=""/>
                            </v:shape>
                            <o:OLEObject Type="Embed" ProgID="FXE300.Equation" ShapeID="_x0000_i1193" DrawAspect="Content" ObjectID="_1392457314" r:id="rId238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3" w:dyaOrig="365">
                <v:shape id="_x0000_i1152" type="#_x0000_t75" style="width:54pt;height:15pt" o:ole="">
                  <v:imagedata r:id="rId106" o:title=""/>
                </v:shape>
                <o:OLEObject Type="Embed" ProgID="FXE300.Equation" ShapeID="_x0000_i1152" DrawAspect="Content" ObjectID="_1392457273" r:id="rId2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0" style="position:absolute;margin-left:252.1pt;margin-top:3.6pt;width:140.25pt;height:32.85pt;z-index:251691008;mso-position-horizontal-relative:text;mso-position-vertical-relative:text">
                  <v:textbox>
                    <w:txbxContent>
                      <w:p w:rsidR="00C45588" w:rsidRDefault="00C45588">
                        <w:r>
                          <w:t xml:space="preserve"> </w:t>
                        </w:r>
                        <w:r w:rsidR="00433249" w:rsidRPr="00C45588">
                          <w:rPr>
                            <w:color w:val="FF0000"/>
                            <w:position w:val="-8"/>
                          </w:rPr>
                          <w:object w:dxaOrig="1261" w:dyaOrig="329">
                            <v:shape id="_x0000_i1194" type="#_x0000_t75" style="width:94.5pt;height:24.75pt" o:ole="">
                              <v:imagedata r:id="rId240" o:title=""/>
                            </v:shape>
                            <o:OLEObject Type="Embed" ProgID="FXE300.Equation" ShapeID="_x0000_i1194" DrawAspect="Content" ObjectID="_1392457315" r:id="rId241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4" w:dyaOrig="365">
                <v:shape id="_x0000_i1153" type="#_x0000_t75" style="width:52.5pt;height:15.75pt" o:ole="">
                  <v:imagedata r:id="rId108" o:title=""/>
                </v:shape>
                <o:OLEObject Type="Embed" ProgID="FXE300.Equation" ShapeID="_x0000_i1153" DrawAspect="Content" ObjectID="_1392457274" r:id="rId2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1" style="position:absolute;margin-left:259.6pt;margin-top:-1.75pt;width:105.2pt;height:36.9pt;z-index:251692032;mso-wrap-style:none;mso-position-horizontal-relative:text;mso-position-vertical-relative:text">
                  <v:textbox>
                    <w:txbxContent>
                      <w:p w:rsidR="00433249" w:rsidRDefault="00433249">
                        <w:r w:rsidRPr="00C45588">
                          <w:rPr>
                            <w:color w:val="FF0000"/>
                            <w:position w:val="-8"/>
                          </w:rPr>
                          <w:object w:dxaOrig="1059" w:dyaOrig="329">
                            <v:shape id="_x0000_i1195" type="#_x0000_t75" style="width:90pt;height:27.75pt" o:ole="">
                              <v:imagedata r:id="rId243" o:title=""/>
                            </v:shape>
                            <o:OLEObject Type="Embed" ProgID="FXE300.Equation" ShapeID="_x0000_i1195" DrawAspect="Content" ObjectID="_1392457316" r:id="rId244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5" w:dyaOrig="467">
                <v:shape id="_x0000_i1154" type="#_x0000_t75" style="width:45.75pt;height:19.5pt" o:ole="">
                  <v:imagedata r:id="rId110" o:title=""/>
                </v:shape>
                <o:OLEObject Type="Embed" ProgID="FXE300.Equation" ShapeID="_x0000_i1154" DrawAspect="Content" ObjectID="_1392457275" r:id="rId2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Pr="00666245" w:rsidRDefault="00C45588" w:rsidP="00C4558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45588" w:rsidRPr="00D72649" w:rsidRDefault="00C45588" w:rsidP="00C45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6" w:dyaOrig="467">
                <v:shape id="_x0000_i1155" type="#_x0000_t75" style="width:71.25pt;height:20.25pt" o:ole="">
                  <v:imagedata r:id="rId112" o:title=""/>
                </v:shape>
                <o:OLEObject Type="Embed" ProgID="FXE300.Equation" ShapeID="_x0000_i1155" DrawAspect="Content" ObjectID="_1392457276" r:id="rId24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fully factorised, the result is</w:t>
            </w:r>
          </w:p>
          <w:p w:rsidR="00C45588" w:rsidRPr="00192D82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8" w:dyaOrig="365">
                <v:shape id="_x0000_i1156" type="#_x0000_t75" style="width:73.5pt;height:14.25pt" o:ole="">
                  <v:imagedata r:id="rId114" o:title=""/>
                </v:shape>
                <o:OLEObject Type="Embed" ProgID="FXE300.Equation" ShapeID="_x0000_i1156" DrawAspect="Content" ObjectID="_1392457277" r:id="rId2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8" w:dyaOrig="365">
                <v:shape id="_x0000_i1157" type="#_x0000_t75" style="width:66.75pt;height:14.25pt" o:ole="">
                  <v:imagedata r:id="rId116" o:title=""/>
                </v:shape>
                <o:OLEObject Type="Embed" ProgID="FXE300.Equation" ShapeID="_x0000_i1157" DrawAspect="Content" ObjectID="_1392457278" r:id="rId2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7" w:dyaOrig="490">
                <v:shape id="_x0000_i1158" type="#_x0000_t75" style="width:66.75pt;height:18pt" o:ole="">
                  <v:imagedata r:id="rId118" o:title=""/>
                </v:shape>
                <o:OLEObject Type="Embed" ProgID="FXE300.Equation" ShapeID="_x0000_i1158" DrawAspect="Content" ObjectID="_1392457279" r:id="rId2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8" w:dyaOrig="365">
                <v:shape id="_x0000_i1159" type="#_x0000_t75" style="width:66.75pt;height:14.25pt" o:ole="">
                  <v:imagedata r:id="rId120" o:title=""/>
                </v:shape>
                <o:OLEObject Type="Embed" ProgID="FXE300.Equation" ShapeID="_x0000_i1159" DrawAspect="Content" ObjectID="_1392457280" r:id="rId2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>
                <v:group id="_x0000_s1452" style="position:absolute;margin-left:28.6pt;margin-top:3.1pt;width:343.5pt;height:9pt;z-index:251693056" coordorigin="2430,3420" coordsize="6870,180">
                  <v:roundrect id="_x0000_s1453" style="position:absolute;left:9030;top:3420;width:270;height:180;mso-position-vertical:absolute" arcsize="10923f" fillcolor="black [3213]"/>
                  <v:roundrect id="_x0000_s1454" style="position:absolute;left:2430;top:3420;width:270;height:180" arcsize="10923f"/>
                  <v:roundrect id="_x0000_s1455" style="position:absolute;left:4580;top:3420;width:270;height:180" arcsize="10923f"/>
                  <v:roundrect id="_x0000_s1456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  <w:lang w:eastAsia="en-AU"/>
              </w:rPr>
              <w:pict>
                <v:rect id="_x0000_s1457" style="position:absolute;margin-left:263.35pt;margin-top:3.75pt;width:132.75pt;height:33.55pt;z-index:251694080;mso-position-horizontal-relative:text;mso-position-vertical-relative:text">
                  <v:textbox>
                    <w:txbxContent>
                      <w:p w:rsidR="00433249" w:rsidRDefault="00433249">
                        <w:r>
                          <w:t xml:space="preserve"> </w:t>
                        </w:r>
                        <w:r w:rsidRPr="00433249">
                          <w:rPr>
                            <w:color w:val="FF0000"/>
                            <w:position w:val="-8"/>
                          </w:rPr>
                          <w:object w:dxaOrig="1525" w:dyaOrig="329">
                            <v:shape id="_x0000_i1196" type="#_x0000_t75" style="width:104.25pt;height:22.5pt" o:ole="">
                              <v:imagedata r:id="rId251" o:title=""/>
                            </v:shape>
                            <o:OLEObject Type="Embed" ProgID="FXE300.Equation" ShapeID="_x0000_i1196" DrawAspect="Content" ObjectID="_1392457317" r:id="rId25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r w:rsidRPr="00C91AB6">
              <w:rPr>
                <w:rFonts w:ascii="Times New Roman" w:hAnsi="Times New Roman" w:cs="Times New Roman"/>
                <w:color w:val="FF0000"/>
                <w:position w:val="-8"/>
                <w:sz w:val="12"/>
                <w:szCs w:val="12"/>
              </w:rPr>
              <w:object w:dxaOrig="1778" w:dyaOrig="467">
                <v:shape id="_x0000_i1160" type="#_x0000_t75" style="width:71.25pt;height:18pt" o:ole="">
                  <v:imagedata r:id="rId122" o:title=""/>
                </v:shape>
                <o:OLEObject Type="Embed" ProgID="FXE300.Equation" ShapeID="_x0000_i1160" DrawAspect="Content" ObjectID="_1392457281" r:id="rId253"/>
              </w:object>
            </w:r>
            <w:r w:rsidRPr="00C91AB6">
              <w:rPr>
                <w:rFonts w:ascii="Times New Roman" w:hAnsi="Times New Roman" w:cs="Times New Roman"/>
                <w:position w:val="-8"/>
                <w:sz w:val="12"/>
                <w:szCs w:val="12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45588" w:rsidRPr="00666245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Pr="00666245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8" style="position:absolute;margin-left:272.9pt;margin-top:2.95pt;width:126.1pt;height:35.8pt;z-index:251695104">
                  <v:textbox>
                    <w:txbxContent>
                      <w:p w:rsidR="00433249" w:rsidRDefault="00433249">
                        <w:r>
                          <w:t xml:space="preserve"> </w:t>
                        </w:r>
                        <w:r w:rsidRPr="00433249">
                          <w:rPr>
                            <w:color w:val="FF0000"/>
                            <w:position w:val="-8"/>
                          </w:rPr>
                          <w:object w:dxaOrig="1541" w:dyaOrig="329">
                            <v:shape id="_x0000_i1197" type="#_x0000_t75" style="width:94.5pt;height:20.25pt" o:ole="">
                              <v:imagedata r:id="rId254" o:title=""/>
                            </v:shape>
                            <o:OLEObject Type="Embed" ProgID="FXE300.Equation" ShapeID="_x0000_i1197" DrawAspect="Content" ObjectID="_1392457318" r:id="rId25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3" w:dyaOrig="350">
                <v:shape id="_x0000_i1161" type="#_x0000_t75" style="width:77.25pt;height:18.75pt" o:ole="">
                  <v:imagedata r:id="rId124" o:title=""/>
                </v:shape>
                <o:OLEObject Type="Embed" ProgID="FXE300.Equation" ShapeID="_x0000_i1161" DrawAspect="Content" ObjectID="_1392457282" r:id="rId2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59" style="position:absolute;margin-left:272.9pt;margin-top:2.75pt;width:132.95pt;height:38.1pt;z-index:251696128;mso-position-horizontal-relative:text;mso-position-vertical-relative:text">
                  <v:textbox>
                    <w:txbxContent>
                      <w:p w:rsidR="00433249" w:rsidRDefault="00433249">
                        <w:r>
                          <w:t xml:space="preserve"> </w:t>
                        </w:r>
                        <w:r w:rsidRPr="00433249">
                          <w:rPr>
                            <w:color w:val="FF0000"/>
                            <w:position w:val="-8"/>
                          </w:rPr>
                          <w:object w:dxaOrig="1591" w:dyaOrig="329">
                            <v:shape id="_x0000_i1198" type="#_x0000_t75" style="width:108.75pt;height:22.5pt" o:ole="">
                              <v:imagedata r:id="rId257" o:title=""/>
                            </v:shape>
                            <o:OLEObject Type="Embed" ProgID="FXE300.Equation" ShapeID="_x0000_i1198" DrawAspect="Content" ObjectID="_1392457319" r:id="rId25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0" w:dyaOrig="467">
                <v:shape id="_x0000_i1162" type="#_x0000_t75" style="width:84.75pt;height:19.5pt" o:ole="">
                  <v:imagedata r:id="rId126" o:title=""/>
                </v:shape>
                <o:OLEObject Type="Embed" ProgID="FXE300.Equation" ShapeID="_x0000_i1162" DrawAspect="Content" ObjectID="_1392457283" r:id="rId2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Pr="00666245" w:rsidRDefault="00C45588" w:rsidP="00C4558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60" style="position:absolute;margin-left:263.35pt;margin-top:2.75pt;width:142.5pt;height:43.5pt;z-index:251697152">
                  <v:textbox>
                    <w:txbxContent>
                      <w:p w:rsidR="00433249" w:rsidRDefault="00433249">
                        <w:r w:rsidRPr="00433249">
                          <w:rPr>
                            <w:color w:val="FF0000"/>
                            <w:position w:val="-8"/>
                          </w:rPr>
                          <w:object w:dxaOrig="1966" w:dyaOrig="329">
                            <v:shape id="_x0000_i1199" type="#_x0000_t75" style="width:131.25pt;height:21.75pt" o:ole="">
                              <v:imagedata r:id="rId260" o:title=""/>
                            </v:shape>
                            <o:OLEObject Type="Embed" ProgID="FXE300.Equation" ShapeID="_x0000_i1199" DrawAspect="Content" ObjectID="_1392457320" r:id="rId26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fully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21" w:dyaOrig="467">
                <v:shape id="_x0000_i1163" type="#_x0000_t75" style="width:114.75pt;height:21pt" o:ole="">
                  <v:imagedata r:id="rId128" o:title=""/>
                </v:shape>
                <o:OLEObject Type="Embed" ProgID="FXE300.Equation" ShapeID="_x0000_i1163" DrawAspect="Content" ObjectID="_1392457284" r:id="rId2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CellMar>
            <w:top w:w="170" w:type="dxa"/>
          </w:tblCellMar>
        </w:tblPrEx>
        <w:trPr>
          <w:gridAfter w:val="1"/>
          <w:wAfter w:w="426" w:type="dxa"/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top w:val="single" w:sz="4" w:space="0" w:color="000000" w:themeColor="text1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61" style="position:absolute;margin-left:249.85pt;margin-top:2.75pt;width:156pt;height:43.5pt;z-index:251698176;mso-position-horizontal-relative:text;mso-position-vertical-relative:text">
                  <v:textbox>
                    <w:txbxContent>
                      <w:p w:rsidR="00433249" w:rsidRDefault="00433249">
                        <w:r>
                          <w:t xml:space="preserve"> </w:t>
                        </w:r>
                        <w:r w:rsidRPr="00433249">
                          <w:rPr>
                            <w:color w:val="FF0000"/>
                            <w:position w:val="-10"/>
                          </w:rPr>
                          <w:object w:dxaOrig="2970" w:dyaOrig="456">
                            <v:shape id="_x0000_i1200" type="#_x0000_t75" style="width:148.5pt;height:22.5pt" o:ole="">
                              <v:imagedata r:id="rId263" o:title=""/>
                            </v:shape>
                            <o:OLEObject Type="Embed" ProgID="FXE300.Equation" ShapeID="_x0000_i1200" DrawAspect="Content" ObjectID="_1392457321" r:id="rId2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fully  </w:t>
            </w:r>
            <w:r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72" w:dyaOrig="467">
                <v:shape id="_x0000_i1164" type="#_x0000_t75" style="width:124.5pt;height:21pt" o:ole="">
                  <v:imagedata r:id="rId130" o:title=""/>
                </v:shape>
                <o:OLEObject Type="Embed" ProgID="FXE300.Equation" ShapeID="_x0000_i1164" DrawAspect="Content" ObjectID="_1392457285" r:id="rId2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C45588" w:rsidRPr="00666245" w:rsidRDefault="00C45588" w:rsidP="00C4558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65" type="#_x0000_t75" style="width:30pt;height:14.25pt" o:ole="">
                  <v:imagedata r:id="rId132" o:title=""/>
                </v:shape>
                <o:OLEObject Type="Embed" ProgID="FXE300.Equation" ShapeID="_x0000_i1165" DrawAspect="Content" ObjectID="_1392457286" r:id="rId2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66" type="#_x0000_t75" style="width:30pt;height:14.25pt" o:ole="">
                  <v:imagedata r:id="rId134" o:title=""/>
                </v:shape>
                <o:OLEObject Type="Embed" ProgID="FXE300.Equation" ShapeID="_x0000_i1166" DrawAspect="Content" ObjectID="_1392457287" r:id="rId2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5956E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17" w:dyaOrig="850">
                <v:shape id="_x0000_i1167" type="#_x0000_t75" style="width:18.75pt;height:30.75pt" o:ole="">
                  <v:imagedata r:id="rId136" o:title=""/>
                </v:shape>
                <o:OLEObject Type="Embed" ProgID="FXE300.Equation" ShapeID="_x0000_i1167" DrawAspect="Content" ObjectID="_1392457288" r:id="rId2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666245" w:rsidRDefault="00C45588" w:rsidP="00C4558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2" style="position:absolute;margin-left:26.35pt;margin-top:15.95pt;width:343.5pt;height:9pt;z-index:251711488" coordorigin="2430,3420" coordsize="6870,180">
                  <v:roundrect id="_x0000_s1503" style="position:absolute;left:9030;top:3420;width:270;height:180" arcsize="10923f"/>
                  <v:roundrect id="_x0000_s1504" style="position:absolute;left:2430;top:3420;width:270;height:180" arcsize="10923f" fillcolor="black [3213]"/>
                  <v:roundrect id="_x0000_s1505" style="position:absolute;left:4580;top:3420;width:270;height:180" arcsize="10923f"/>
                  <v:roundrect id="_x0000_s1506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24                                 48                               36                                  72                 </w: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9" w:dyaOrig="365">
                <v:shape id="_x0000_i1168" type="#_x0000_t75" style="width:76.5pt;height:15.75pt" o:ole="">
                  <v:imagedata r:id="rId138" o:title=""/>
                </v:shape>
                <o:OLEObject Type="Embed" ProgID="FXE300.Equation" ShapeID="_x0000_i1168" DrawAspect="Content" ObjectID="_1392457289" r:id="rId2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0" w:dyaOrig="365">
                <v:shape id="_x0000_i1169" type="#_x0000_t75" style="width:38.25pt;height:15.75pt" o:ole="">
                  <v:imagedata r:id="rId140" o:title=""/>
                </v:shape>
                <o:OLEObject Type="Embed" ProgID="FXE300.Equation" ShapeID="_x0000_i1169" DrawAspect="Content" ObjectID="_1392457290" r:id="rId2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5" w:dyaOrig="467">
                <v:shape id="_x0000_i1170" type="#_x0000_t75" style="width:45.75pt;height:18.75pt" o:ole="">
                  <v:imagedata r:id="rId142" o:title=""/>
                </v:shape>
                <o:OLEObject Type="Embed" ProgID="FXE300.Equation" ShapeID="_x0000_i1170" DrawAspect="Content" ObjectID="_1392457291" r:id="rId2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C45588" w:rsidRPr="00666245" w:rsidRDefault="00C45588" w:rsidP="00C45588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-76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-4                                  4                                  76                </w: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eastAsia="en-AU"/>
              </w:rPr>
              <w:pict>
                <v:group id="_x0000_s1507" style="position:absolute;margin-left:21.1pt;margin-top:.65pt;width:343.5pt;height:9pt;z-index:251712512" coordorigin="2430,3420" coordsize="6870,180">
                  <v:roundrect id="_x0000_s1508" style="position:absolute;left:9030;top:3420;width:270;height:180" arcsize="10923f"/>
                  <v:roundrect id="_x0000_s1509" style="position:absolute;left:2430;top:3420;width:270;height:180" arcsize="10923f"/>
                  <v:roundrect id="_x0000_s1510" style="position:absolute;left:4580;top:3420;width:270;height:180" arcsize="10923f" fillcolor="black [3213]"/>
                  <v:roundrect id="_x0000_s1511" style="position:absolute;left:6780;top:3420;width:270;height:180" arcsize="10923f"/>
                </v:group>
              </w:pict>
            </w:r>
          </w:p>
        </w:tc>
      </w:tr>
      <w:tr w:rsidR="00C45588" w:rsidRPr="00F97437" w:rsidTr="00C45588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missing values in the table below.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12" type="#_x0000_t75" style="position:absolute;margin-left:124.7pt;margin-top:3.45pt;width:159.9pt;height:81.9pt;z-index:251713536">
                  <v:imagedata r:id="rId272" o:title=""/>
                </v:shape>
                <o:OLEObject Type="Embed" ProgID="FXDraw3.Document" ShapeID="_x0000_s1512" DrawAspect="Content" ObjectID="_1392457322" r:id="rId273"/>
              </w:pic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rPr>
          <w:gridAfter w:val="1"/>
          <w:wAfter w:w="426" w:type="dxa"/>
          <w:trHeight w:val="133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equation describes the relationship between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C45588" w:rsidTr="00C4558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C45588" w:rsidRDefault="00C45588" w:rsidP="00C45588">
                  <w:pPr>
                    <w:jc w:val="center"/>
                  </w:pPr>
                  <w:r>
                    <w:object w:dxaOrig="170" w:dyaOrig="273">
                      <v:shape id="_x0000_i1171" type="#_x0000_t75" style="width:13.5pt;height:21.75pt" o:ole="">
                        <v:imagedata r:id="rId146" o:title=""/>
                      </v:shape>
                      <o:OLEObject Type="Embed" ProgID="FXE300.Equation" ShapeID="_x0000_i1171" DrawAspect="Content" ObjectID="_1392457292" r:id="rId274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C45588" w:rsidTr="00C4558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C45588" w:rsidRDefault="00C45588" w:rsidP="00C45588">
                  <w:pPr>
                    <w:jc w:val="center"/>
                  </w:pPr>
                  <w:r>
                    <w:object w:dxaOrig="170" w:dyaOrig="273">
                      <v:shape id="_x0000_i1172" type="#_x0000_t75" style="width:13.5pt;height:21.75pt" o:ole="">
                        <v:imagedata r:id="rId148" o:title=""/>
                      </v:shape>
                      <o:OLEObject Type="Embed" ProgID="FXE300.Equation" ShapeID="_x0000_i1172" DrawAspect="Content" ObjectID="_1392457293" r:id="rId275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418" w:type="dxa"/>
                  <w:vAlign w:val="center"/>
                </w:tcPr>
                <w:p w:rsidR="00C45588" w:rsidRPr="00526085" w:rsidRDefault="00C45588" w:rsidP="00C4558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588" w:rsidRPr="00D75950" w:rsidRDefault="00C45588" w:rsidP="00C45588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9" w:dyaOrig="273">
                <v:shape id="_x0000_i1173" type="#_x0000_t75" style="width:53.25pt;height:13.5pt" o:ole="">
                  <v:imagedata r:id="rId150" o:title=""/>
                </v:shape>
                <o:OLEObject Type="Embed" ProgID="FXE300.Equation" ShapeID="_x0000_i1173" DrawAspect="Content" ObjectID="_1392457294" r:id="rId276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74" type="#_x0000_t75" style="width:51.75pt;height:13.5pt" o:ole="">
                  <v:imagedata r:id="rId152" o:title=""/>
                </v:shape>
                <o:OLEObject Type="Embed" ProgID="FXE300.Equation" ShapeID="_x0000_i1174" DrawAspect="Content" ObjectID="_1392457295" r:id="rId277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75" type="#_x0000_t75" style="width:51.75pt;height:13.5pt" o:ole="">
                  <v:imagedata r:id="rId154" o:title=""/>
                </v:shape>
                <o:OLEObject Type="Embed" ProgID="FXE300.Equation" ShapeID="_x0000_i1175" DrawAspect="Content" ObjectID="_1392457296" r:id="rId278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176" type="#_x0000_t75" style="width:45.75pt;height:13.5pt" o:ole="">
                  <v:imagedata r:id="rId156" o:title=""/>
                </v:shape>
                <o:OLEObject Type="Embed" ProgID="FXE300.Equation" ShapeID="_x0000_i1176" DrawAspect="Content" ObjectID="_1392457297" r:id="rId279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3" style="position:absolute;margin-left:31.45pt;margin-top:6.25pt;width:343.5pt;height:9pt;z-index:251714560" coordorigin="2430,3420" coordsize="6870,180">
                  <v:roundrect id="_x0000_s1514" style="position:absolute;left:9030;top:3420;width:270;height:180;mso-position-horizontal:absolute" arcsize="10923f" fillcolor="black [3213]"/>
                  <v:roundrect id="_x0000_s1515" style="position:absolute;left:2430;top:3420;width:270;height:180" arcsize="10923f"/>
                  <v:roundrect id="_x0000_s1516" style="position:absolute;left:4580;top:3420;width:270;height:180" arcsize="10923f"/>
                  <v:roundrect id="_x0000_s1517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88" w:rsidRPr="00F97437" w:rsidTr="00C45588">
        <w:trPr>
          <w:gridAfter w:val="1"/>
          <w:wAfter w:w="426" w:type="dxa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  <w:gridSpan w:val="3"/>
            <w:tcBorders>
              <w:left w:val="nil"/>
              <w:right w:val="nil"/>
            </w:tcBorders>
          </w:tcPr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algebraic statement could be used to describe the relationship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“To get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you square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take away 5.”</w:t>
            </w:r>
          </w:p>
          <w:p w:rsidR="00C45588" w:rsidRPr="00D75950" w:rsidRDefault="00C45588" w:rsidP="00C45588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1" w:dyaOrig="467">
                <v:shape id="_x0000_i1177" type="#_x0000_t75" style="width:51pt;height:18pt" o:ole="">
                  <v:imagedata r:id="rId158" o:title=""/>
                </v:shape>
                <o:OLEObject Type="Embed" ProgID="FXE300.Equation" ShapeID="_x0000_i1177" DrawAspect="Content" ObjectID="_1392457298" r:id="rId280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78" type="#_x0000_t75" style="width:51.75pt;height:13.5pt" o:ole="">
                  <v:imagedata r:id="rId160" o:title=""/>
                </v:shape>
                <o:OLEObject Type="Embed" ProgID="FXE300.Equation" ShapeID="_x0000_i1178" DrawAspect="Content" ObjectID="_1392457299" r:id="rId281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79" type="#_x0000_t75" style="width:51.75pt;height:13.5pt" o:ole="">
                  <v:imagedata r:id="rId162" o:title=""/>
                </v:shape>
                <o:OLEObject Type="Embed" ProgID="FXE300.Equation" ShapeID="_x0000_i1179" DrawAspect="Content" ObjectID="_1392457300" r:id="rId282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1" w:dyaOrig="467">
                <v:shape id="_x0000_i1180" type="#_x0000_t75" style="width:50.25pt;height:17.25pt" o:ole="">
                  <v:imagedata r:id="rId164" o:title=""/>
                </v:shape>
                <o:OLEObject Type="Embed" ProgID="FXE300.Equation" ShapeID="_x0000_i1180" DrawAspect="Content" ObjectID="_1392457301" r:id="rId28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45588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8" style="position:absolute;margin-left:39.85pt;margin-top:4.2pt;width:343.5pt;height:9pt;z-index:251715584" coordorigin="2430,3420" coordsize="6870,180">
                  <v:roundrect id="_x0000_s1519" style="position:absolute;left:9030;top:3420;width:270;height:180" arcsize="10923f"/>
                  <v:roundrect id="_x0000_s1520" style="position:absolute;left:2430;top:3420;width:270;height:180" arcsize="10923f" fillcolor="black [3213]"/>
                  <v:roundrect id="_x0000_s1521" style="position:absolute;left:4580;top:3420;width:270;height:180" arcsize="10923f"/>
                  <v:roundrect id="_x0000_s1522" style="position:absolute;left:6780;top:3420;width:270;height:180" arcsize="10923f"/>
                </v:group>
              </w:pict>
            </w:r>
          </w:p>
          <w:p w:rsidR="00C45588" w:rsidRPr="00F97437" w:rsidRDefault="00C45588" w:rsidP="00C45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5588" w:rsidRDefault="00C45588" w:rsidP="00C45588"/>
    <w:p w:rsidR="00304969" w:rsidRDefault="00304969">
      <w:bookmarkStart w:id="0" w:name="_GoBack"/>
      <w:bookmarkEnd w:id="0"/>
    </w:p>
    <w:sectPr w:rsidR="00304969" w:rsidSect="00CC3C84">
      <w:headerReference w:type="default" r:id="rId284"/>
      <w:footerReference w:type="default" r:id="rId285"/>
      <w:headerReference w:type="first" r:id="rId286"/>
      <w:footerReference w:type="first" r:id="rId28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70" w:rsidRDefault="008B3E70" w:rsidP="00CC3C84">
      <w:pPr>
        <w:spacing w:after="0" w:line="240" w:lineRule="auto"/>
      </w:pPr>
      <w:r>
        <w:separator/>
      </w:r>
    </w:p>
  </w:endnote>
  <w:endnote w:type="continuationSeparator" w:id="0">
    <w:p w:rsidR="008B3E70" w:rsidRDefault="008B3E70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88" w:rsidRDefault="00C45588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249">
          <w:rPr>
            <w:noProof/>
          </w:rPr>
          <w:t>8</w:t>
        </w:r>
        <w:r>
          <w:rPr>
            <w:noProof/>
          </w:rPr>
          <w:fldChar w:fldCharType="end"/>
        </w:r>
        <w:r>
          <w:t>-</w:t>
        </w:r>
      </w:sdtContent>
    </w:sdt>
  </w:p>
  <w:p w:rsidR="00C45588" w:rsidRDefault="00C455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88" w:rsidRDefault="00C45588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C45588" w:rsidRDefault="00C45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70" w:rsidRDefault="008B3E70" w:rsidP="00CC3C84">
      <w:pPr>
        <w:spacing w:after="0" w:line="240" w:lineRule="auto"/>
      </w:pPr>
      <w:r>
        <w:separator/>
      </w:r>
    </w:p>
  </w:footnote>
  <w:footnote w:type="continuationSeparator" w:id="0">
    <w:p w:rsidR="008B3E70" w:rsidRDefault="008B3E70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88" w:rsidRPr="003310B8" w:rsidRDefault="00C45588" w:rsidP="003310B8">
    <w:pPr>
      <w:pStyle w:val="Header"/>
      <w:rPr>
        <w:u w:val="single"/>
      </w:rPr>
    </w:pPr>
    <w:r>
      <w:rPr>
        <w:u w:val="single"/>
      </w:rPr>
      <w:t>Further Algebraic Techniques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88" w:rsidRPr="00004BA9" w:rsidRDefault="00C45588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96C"/>
    <w:rsid w:val="00000E28"/>
    <w:rsid w:val="00004BA9"/>
    <w:rsid w:val="00034138"/>
    <w:rsid w:val="000765A9"/>
    <w:rsid w:val="000767EC"/>
    <w:rsid w:val="000770C2"/>
    <w:rsid w:val="00084B66"/>
    <w:rsid w:val="000F41E0"/>
    <w:rsid w:val="00163FCC"/>
    <w:rsid w:val="0019234B"/>
    <w:rsid w:val="001D3D28"/>
    <w:rsid w:val="002121E7"/>
    <w:rsid w:val="002135A8"/>
    <w:rsid w:val="00277E4E"/>
    <w:rsid w:val="00285EDC"/>
    <w:rsid w:val="002B3C99"/>
    <w:rsid w:val="002B7488"/>
    <w:rsid w:val="002C496C"/>
    <w:rsid w:val="00304969"/>
    <w:rsid w:val="00321B15"/>
    <w:rsid w:val="003310B8"/>
    <w:rsid w:val="00355084"/>
    <w:rsid w:val="0036467D"/>
    <w:rsid w:val="00383683"/>
    <w:rsid w:val="003A1AC5"/>
    <w:rsid w:val="003A29ED"/>
    <w:rsid w:val="003C14BF"/>
    <w:rsid w:val="003E7E28"/>
    <w:rsid w:val="00406B75"/>
    <w:rsid w:val="00433249"/>
    <w:rsid w:val="00441DF6"/>
    <w:rsid w:val="00447AD6"/>
    <w:rsid w:val="005046A7"/>
    <w:rsid w:val="00555691"/>
    <w:rsid w:val="00584CAA"/>
    <w:rsid w:val="005956ED"/>
    <w:rsid w:val="005D0D6B"/>
    <w:rsid w:val="005E3D07"/>
    <w:rsid w:val="00620B71"/>
    <w:rsid w:val="00636EDC"/>
    <w:rsid w:val="006A69A3"/>
    <w:rsid w:val="006E5478"/>
    <w:rsid w:val="007222B1"/>
    <w:rsid w:val="007244F7"/>
    <w:rsid w:val="00775409"/>
    <w:rsid w:val="007B6FEB"/>
    <w:rsid w:val="007C764D"/>
    <w:rsid w:val="00803279"/>
    <w:rsid w:val="008404B0"/>
    <w:rsid w:val="008839FB"/>
    <w:rsid w:val="008941E1"/>
    <w:rsid w:val="008B3E70"/>
    <w:rsid w:val="008C793A"/>
    <w:rsid w:val="008F01C4"/>
    <w:rsid w:val="00973D73"/>
    <w:rsid w:val="00981229"/>
    <w:rsid w:val="0098392F"/>
    <w:rsid w:val="009938A9"/>
    <w:rsid w:val="009E3655"/>
    <w:rsid w:val="009F418F"/>
    <w:rsid w:val="00A24E9A"/>
    <w:rsid w:val="00A33B13"/>
    <w:rsid w:val="00A95DA5"/>
    <w:rsid w:val="00AB24D4"/>
    <w:rsid w:val="00AD6571"/>
    <w:rsid w:val="00AE3C2D"/>
    <w:rsid w:val="00AE7583"/>
    <w:rsid w:val="00B31CB6"/>
    <w:rsid w:val="00B64769"/>
    <w:rsid w:val="00C36B10"/>
    <w:rsid w:val="00C45588"/>
    <w:rsid w:val="00C56661"/>
    <w:rsid w:val="00C91AB6"/>
    <w:rsid w:val="00CA7AA6"/>
    <w:rsid w:val="00CB0865"/>
    <w:rsid w:val="00CC3C84"/>
    <w:rsid w:val="00D30E92"/>
    <w:rsid w:val="00DD0911"/>
    <w:rsid w:val="00E32C2F"/>
    <w:rsid w:val="00E41185"/>
    <w:rsid w:val="00E42050"/>
    <w:rsid w:val="00ED7A6D"/>
    <w:rsid w:val="00F17F0E"/>
    <w:rsid w:val="00F550D5"/>
    <w:rsid w:val="00F67FBF"/>
    <w:rsid w:val="00F97437"/>
    <w:rsid w:val="00FC5145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5.bin"/><Relationship Id="rId226" Type="http://schemas.openxmlformats.org/officeDocument/2006/relationships/oleObject" Target="embeddings/oleObject131.bin"/><Relationship Id="rId247" Type="http://schemas.openxmlformats.org/officeDocument/2006/relationships/oleObject" Target="embeddings/oleObject147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3.bin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24.bin"/><Relationship Id="rId237" Type="http://schemas.openxmlformats.org/officeDocument/2006/relationships/image" Target="media/image91.wmf"/><Relationship Id="rId258" Type="http://schemas.openxmlformats.org/officeDocument/2006/relationships/oleObject" Target="embeddings/oleObject155.bin"/><Relationship Id="rId279" Type="http://schemas.openxmlformats.org/officeDocument/2006/relationships/oleObject" Target="embeddings/oleObject17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103.bin"/><Relationship Id="rId206" Type="http://schemas.openxmlformats.org/officeDocument/2006/relationships/image" Target="media/image84.wmf"/><Relationship Id="rId227" Type="http://schemas.openxmlformats.org/officeDocument/2006/relationships/oleObject" Target="embeddings/oleObject132.bin"/><Relationship Id="rId248" Type="http://schemas.openxmlformats.org/officeDocument/2006/relationships/oleObject" Target="embeddings/oleObject148.bin"/><Relationship Id="rId269" Type="http://schemas.openxmlformats.org/officeDocument/2006/relationships/oleObject" Target="embeddings/oleObject16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8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0.bin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6.bin"/><Relationship Id="rId228" Type="http://schemas.openxmlformats.org/officeDocument/2006/relationships/oleObject" Target="embeddings/oleObject133.bin"/><Relationship Id="rId249" Type="http://schemas.openxmlformats.org/officeDocument/2006/relationships/oleObject" Target="embeddings/oleObject14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97.wmf"/><Relationship Id="rId281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21.bin"/><Relationship Id="rId218" Type="http://schemas.openxmlformats.org/officeDocument/2006/relationships/oleObject" Target="embeddings/oleObject125.bin"/><Relationship Id="rId234" Type="http://schemas.openxmlformats.org/officeDocument/2006/relationships/image" Target="media/image90.wmf"/><Relationship Id="rId239" Type="http://schemas.openxmlformats.org/officeDocument/2006/relationships/oleObject" Target="embeddings/oleObject14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50.bin"/><Relationship Id="rId255" Type="http://schemas.openxmlformats.org/officeDocument/2006/relationships/oleObject" Target="embeddings/oleObject153.bin"/><Relationship Id="rId271" Type="http://schemas.openxmlformats.org/officeDocument/2006/relationships/oleObject" Target="embeddings/oleObject166.bin"/><Relationship Id="rId276" Type="http://schemas.openxmlformats.org/officeDocument/2006/relationships/oleObject" Target="embeddings/oleObject17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5.bin"/><Relationship Id="rId199" Type="http://schemas.openxmlformats.org/officeDocument/2006/relationships/oleObject" Target="embeddings/oleObject110.bin"/><Relationship Id="rId203" Type="http://schemas.openxmlformats.org/officeDocument/2006/relationships/image" Target="media/image83.wmf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9.bin"/><Relationship Id="rId240" Type="http://schemas.openxmlformats.org/officeDocument/2006/relationships/image" Target="media/image92.wmf"/><Relationship Id="rId245" Type="http://schemas.openxmlformats.org/officeDocument/2006/relationships/oleObject" Target="embeddings/oleObject145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1.bin"/><Relationship Id="rId287" Type="http://schemas.openxmlformats.org/officeDocument/2006/relationships/footer" Target="footer2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7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2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2.bin"/><Relationship Id="rId230" Type="http://schemas.openxmlformats.org/officeDocument/2006/relationships/oleObject" Target="embeddings/oleObject135.bin"/><Relationship Id="rId235" Type="http://schemas.openxmlformats.org/officeDocument/2006/relationships/oleObject" Target="embeddings/oleObject138.bin"/><Relationship Id="rId251" Type="http://schemas.openxmlformats.org/officeDocument/2006/relationships/image" Target="media/image94.wmf"/><Relationship Id="rId256" Type="http://schemas.openxmlformats.org/officeDocument/2006/relationships/oleObject" Target="embeddings/oleObject154.bin"/><Relationship Id="rId277" Type="http://schemas.openxmlformats.org/officeDocument/2006/relationships/oleObject" Target="embeddings/oleObject17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99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85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14.bin"/><Relationship Id="rId220" Type="http://schemas.openxmlformats.org/officeDocument/2006/relationships/image" Target="media/image87.wmf"/><Relationship Id="rId225" Type="http://schemas.openxmlformats.org/officeDocument/2006/relationships/oleObject" Target="embeddings/oleObject130.bin"/><Relationship Id="rId241" Type="http://schemas.openxmlformats.org/officeDocument/2006/relationships/oleObject" Target="embeddings/oleObject142.bin"/><Relationship Id="rId246" Type="http://schemas.openxmlformats.org/officeDocument/2006/relationships/oleObject" Target="embeddings/oleObject146.bin"/><Relationship Id="rId267" Type="http://schemas.openxmlformats.org/officeDocument/2006/relationships/oleObject" Target="embeddings/oleObject162.bin"/><Relationship Id="rId288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10" Type="http://schemas.openxmlformats.org/officeDocument/2006/relationships/oleObject" Target="embeddings/oleObject118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9.bin"/><Relationship Id="rId257" Type="http://schemas.openxmlformats.org/officeDocument/2006/relationships/image" Target="media/image96.wmf"/><Relationship Id="rId278" Type="http://schemas.openxmlformats.org/officeDocument/2006/relationships/oleObject" Target="embeddings/oleObject17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6.bin"/><Relationship Id="rId252" Type="http://schemas.openxmlformats.org/officeDocument/2006/relationships/oleObject" Target="embeddings/oleObject151.bin"/><Relationship Id="rId273" Type="http://schemas.openxmlformats.org/officeDocument/2006/relationships/oleObject" Target="embeddings/oleObject16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43.bin"/><Relationship Id="rId263" Type="http://schemas.openxmlformats.org/officeDocument/2006/relationships/image" Target="media/image98.wmf"/><Relationship Id="rId284" Type="http://schemas.openxmlformats.org/officeDocument/2006/relationships/header" Target="head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png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9.bin"/><Relationship Id="rId232" Type="http://schemas.openxmlformats.org/officeDocument/2006/relationships/image" Target="media/image89.wmf"/><Relationship Id="rId253" Type="http://schemas.openxmlformats.org/officeDocument/2006/relationships/oleObject" Target="embeddings/oleObject152.bin"/><Relationship Id="rId274" Type="http://schemas.openxmlformats.org/officeDocument/2006/relationships/oleObject" Target="embeddings/oleObject16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8.bin"/><Relationship Id="rId243" Type="http://schemas.openxmlformats.org/officeDocument/2006/relationships/image" Target="media/image93.wmf"/><Relationship Id="rId264" Type="http://schemas.openxmlformats.org/officeDocument/2006/relationships/oleObject" Target="embeddings/oleObject159.bin"/><Relationship Id="rId285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7.bin"/><Relationship Id="rId254" Type="http://schemas.openxmlformats.org/officeDocument/2006/relationships/image" Target="media/image9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6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3.bin"/><Relationship Id="rId223" Type="http://schemas.openxmlformats.org/officeDocument/2006/relationships/image" Target="media/image88.wmf"/><Relationship Id="rId244" Type="http://schemas.openxmlformats.org/officeDocument/2006/relationships/oleObject" Target="embeddings/oleObject14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0.bin"/><Relationship Id="rId286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102</TotalTime>
  <Pages>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12</cp:revision>
  <dcterms:created xsi:type="dcterms:W3CDTF">2011-08-14T12:02:00Z</dcterms:created>
  <dcterms:modified xsi:type="dcterms:W3CDTF">2012-03-05T01:47:00Z</dcterms:modified>
</cp:coreProperties>
</file>