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0C1B2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0C1B22" w:rsidRDefault="000C1B2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4CAA" w:rsidRPr="00584CAA" w:rsidRDefault="00B02329" w:rsidP="000C1B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 and Rates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0306AF" w:rsidRPr="000306AF" w:rsidRDefault="000C1B22" w:rsidP="00FD21AC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0306AF">
              <w:rPr>
                <w:b/>
                <w:sz w:val="32"/>
                <w:szCs w:val="32"/>
              </w:rPr>
              <w:t xml:space="preserve">Calculator </w:t>
            </w:r>
            <w:r w:rsidR="000306AF" w:rsidRPr="000306AF">
              <w:rPr>
                <w:b/>
                <w:sz w:val="32"/>
                <w:szCs w:val="32"/>
              </w:rPr>
              <w:t>Allowed</w:t>
            </w:r>
          </w:p>
          <w:p w:rsidR="00584CAA" w:rsidRPr="00FD21AC" w:rsidRDefault="000306AF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0306AF">
              <w:rPr>
                <w:b/>
                <w:sz w:val="32"/>
                <w:szCs w:val="32"/>
              </w:rPr>
              <w:t xml:space="preserve"> </w:t>
            </w:r>
            <w:r w:rsidR="000C1B22" w:rsidRPr="000306AF"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787825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87825" w:rsidRPr="00F97437" w:rsidRDefault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Questions 1 – 4 refer to the buttons show below, that Sally found in a bottle.</w:t>
            </w:r>
          </w:p>
          <w:p w:rsidR="00787825" w:rsidRDefault="00F7299B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76.5pt;margin-top:3.9pt;width:210.35pt;height:74.75pt;z-index:251660288;mso-position-horizontal-relative:text;mso-position-vertical-relative:text">
                  <v:imagedata r:id="rId8" o:title=""/>
                </v:shape>
                <o:OLEObject Type="Embed" ProgID="FXE300.Equation" ShapeID="_x0000_s1027" DrawAspect="Content" ObjectID="_1392477153" r:id="rId9"/>
              </w:pict>
            </w: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825" w:rsidRDefault="00787825" w:rsidP="00787825">
            <w:pPr>
              <w:tabs>
                <w:tab w:val="left" w:pos="53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825" w:rsidRDefault="00787825" w:rsidP="00787825">
            <w:pPr>
              <w:tabs>
                <w:tab w:val="left" w:pos="53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B24D4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ratio of the square buttons to the round buttons?</w:t>
            </w: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 : 4                             4 : 7                               7 : 11                                11 : 7</w:t>
            </w:r>
          </w:p>
          <w:p w:rsidR="00787825" w:rsidRDefault="00F7299B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28" style="position:absolute;margin-left:27.5pt;margin-top:8.3pt;width:363.75pt;height:10.5pt;z-index:251662336" coordorigin="2430,3420" coordsize="6870,180">
                  <v:roundrect id="_x0000_s1029" style="position:absolute;left:9030;top:3420;width:270;height:180" arcsize="10923f"/>
                  <v:roundrect id="_x0000_s1030" style="position:absolute;left:2430;top:3420;width:270;height:180" arcsize="10923f"/>
                  <v:roundrect id="_x0000_s1031" style="position:absolute;left:4580;top:3420;width:270;height:180" arcsize="10923f"/>
                  <v:roundrect id="_x0000_s1032" style="position:absolute;left:6780;top:3420;width:270;height:180" arcsize="10923f"/>
                </v:group>
              </w:pict>
            </w:r>
          </w:p>
          <w:p w:rsidR="00787825" w:rsidRPr="00F97437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ratio of the round buttons to all of the buttons?</w:t>
            </w: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825" w:rsidRDefault="00787825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 : 4                             4 : 7                               4 : 11                                11 : 4</w:t>
            </w:r>
          </w:p>
          <w:p w:rsidR="00787825" w:rsidRDefault="00F7299B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3" style="position:absolute;margin-left:27.5pt;margin-top:8.3pt;width:363.75pt;height:10.5pt;z-index:251664384" coordorigin="2430,3420" coordsize="6870,180">
                  <v:roundrect id="_x0000_s1034" style="position:absolute;left:9030;top:3420;width:270;height:180" arcsize="10923f"/>
                  <v:roundrect id="_x0000_s1035" style="position:absolute;left:2430;top:3420;width:270;height:180" arcsize="10923f"/>
                  <v:roundrect id="_x0000_s1036" style="position:absolute;left:4580;top:3420;width:270;height:180" arcsize="10923f"/>
                  <v:roundrect id="_x0000_s1037" style="position:absolute;left:6780;top:3420;width:270;height:180" arcsize="10923f"/>
                </v:group>
              </w:pict>
            </w:r>
          </w:p>
          <w:p w:rsidR="00AB24D4" w:rsidRPr="00F97437" w:rsidRDefault="00AB24D4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76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F6763" w:rsidRPr="00F97437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AF6763" w:rsidRDefault="00AF6763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buttons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round?</w:t>
            </w:r>
          </w:p>
          <w:p w:rsidR="00AF6763" w:rsidRPr="00787825" w:rsidRDefault="00AF6763" w:rsidP="00787825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87825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558" w:dyaOrig="725" w14:anchorId="08CB4372">
                <v:shape id="_x0000_i1025" type="#_x0000_t75" style="width:359.25pt;height:30pt" o:ole="">
                  <v:imagedata r:id="rId10" o:title=""/>
                </v:shape>
                <o:OLEObject Type="Embed" ProgID="FXE300.Equation" ShapeID="_x0000_i1025" DrawAspect="Content" ObjectID="_1392477139" r:id="rId11"/>
              </w:object>
            </w:r>
            <w:r w:rsidRPr="00787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AF6763" w:rsidRDefault="00F7299B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98BF1E1">
                <v:group id="_x0000_s1057" style="position:absolute;margin-left:14.75pt;margin-top:5.4pt;width:363.75pt;height:10.5pt;z-index:251670528" coordorigin="2430,3420" coordsize="6870,180">
                  <v:roundrect id="_x0000_s1058" style="position:absolute;left:9030;top:3420;width:270;height:180" arcsize="10923f"/>
                  <v:roundrect id="_x0000_s1059" style="position:absolute;left:2430;top:3420;width:270;height:180" arcsize="10923f"/>
                  <v:roundrect id="_x0000_s1060" style="position:absolute;left:4580;top:3420;width:270;height:180" arcsize="10923f"/>
                  <v:roundrect id="_x0000_s1061" style="position:absolute;left:6780;top:3420;width:270;height:180" arcsize="10923f"/>
                </v:group>
              </w:pict>
            </w:r>
          </w:p>
          <w:p w:rsidR="00AF6763" w:rsidRPr="00F97437" w:rsidRDefault="00AF6763" w:rsidP="0078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76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F6763" w:rsidRPr="00F97437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F6763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4600B46">
                <v:group id="_x0000_s1062" style="position:absolute;margin-left:270.75pt;margin-top:-.05pt;width:38.8pt;height:51.55pt;z-index:251658240;mso-position-horizontal-relative:text;mso-position-vertical-relative:text" coordorigin="6453,6060" coordsize="1290,1335">
                  <v:rect id="_x0000_s1063" style="position:absolute;left:6645;top:6060;width:885;height:585"/>
                  <v:rect id="_x0000_s1064" style="position:absolute;left:6660;top:6810;width:885;height:58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5" type="#_x0000_t32" style="position:absolute;left:6453;top:6735;width:1290;height:1" o:connectortype="straight" strokeweight="1.5pt"/>
                </v:group>
              </w:pict>
            </w:r>
            <w:r w:rsidR="00AF6763">
              <w:rPr>
                <w:rFonts w:ascii="Times New Roman" w:hAnsi="Times New Roman" w:cs="Times New Roman"/>
                <w:sz w:val="24"/>
                <w:szCs w:val="24"/>
              </w:rPr>
              <w:t>Write the fraction of the buttons which are square.</w:t>
            </w:r>
          </w:p>
          <w:p w:rsidR="00AF6763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763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763" w:rsidRPr="00F97437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76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F6763" w:rsidRPr="00F97437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AF6763" w:rsidRDefault="00AF6763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Sally found two more round buttons. Write the new ratio of the square buttons to the round buttons. </w:t>
            </w:r>
          </w:p>
          <w:p w:rsidR="00AF6763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1D450F5">
                <v:group id="_x0000_s1081" style="position:absolute;margin-left:131.25pt;margin-top:7.15pt;width:114pt;height:43.5pt;z-index:251675648" coordorigin="3420,4388" coordsize="2280,870">
                  <v:rect id="_x0000_s1082" style="position:absolute;left:3420;top:4388;width:1035;height:870"/>
                  <v:rect id="_x0000_s1083" style="position:absolute;left:4665;top:4388;width:1035;height:870"/>
                  <v:oval id="_x0000_s1084" style="position:absolute;left:4515;top:4650;width:83;height:83" fillcolor="black [3213]"/>
                  <v:oval id="_x0000_s1085" style="position:absolute;left:4515;top:4920;width:83;height:83" fillcolor="black [3213]"/>
                </v:group>
              </w:pict>
            </w:r>
          </w:p>
          <w:p w:rsidR="00AF6763" w:rsidRDefault="00AF6763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763" w:rsidRDefault="00AF6763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763" w:rsidRPr="00F97437" w:rsidRDefault="00AF6763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76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F6763" w:rsidRPr="00F97437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AF6763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A330F6">
                <v:group id="_x0000_s1076" style="position:absolute;margin-left:169.5pt;margin-top:24.5pt;width:109.5pt;height:35.25pt;z-index:251674624;mso-position-horizontal-relative:text;mso-position-vertical-relative:text" coordorigin="3420,4388" coordsize="2280,870">
                  <v:rect id="_x0000_s1077" style="position:absolute;left:3420;top:4388;width:1035;height:870"/>
                  <v:rect id="_x0000_s1078" style="position:absolute;left:4665;top:4388;width:1035;height:870"/>
                  <v:oval id="_x0000_s1079" style="position:absolute;left:4515;top:4650;width:83;height:83" fillcolor="black [3213]"/>
                  <v:oval id="_x0000_s1080" style="position:absolute;left:4515;top:4920;width:83;height:83" fillcolor="black [3213]"/>
                </v:group>
              </w:pict>
            </w:r>
            <w:r w:rsidR="00AF6763">
              <w:rPr>
                <w:rFonts w:ascii="Times New Roman" w:hAnsi="Times New Roman" w:cs="Times New Roman"/>
                <w:sz w:val="24"/>
                <w:szCs w:val="24"/>
              </w:rPr>
              <w:t>Kayla has 20 books, 13 of which are novels and the rest are biographies. What is the ratio of novels to biographies?</w:t>
            </w:r>
          </w:p>
          <w:p w:rsidR="00AF6763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763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763" w:rsidRPr="00F97437" w:rsidRDefault="00AF6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0741F7" w:rsidRDefault="000741F7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Mitchell asks his friends about his favourite movie “The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Verminator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He finds that that </w:t>
            </w:r>
            <w:r w:rsidRPr="000741F7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405" w:dyaOrig="725" w14:anchorId="696865FA">
                <v:shape id="_x0000_i1026" type="#_x0000_t75" style="width:10.5pt;height:19.5pt" o:ole="">
                  <v:imagedata r:id="rId12" o:title=""/>
                </v:shape>
                <o:OLEObject Type="Embed" ProgID="FXE300.Equation" ShapeID="_x0000_i1026" DrawAspect="Content" ObjectID="_1392477140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his friends like the movie and the rest don’t. The ratio of those who like the movie to those who don’t is:</w:t>
            </w:r>
          </w:p>
          <w:p w:rsidR="000741F7" w:rsidRDefault="000741F7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1F7" w:rsidRDefault="000741F7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 : 10                           7 : 10                          7 : 3                               3 : 7</w:t>
            </w:r>
          </w:p>
          <w:p w:rsidR="000741F7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6E9261F">
                <v:group id="_x0000_s1086" style="position:absolute;margin-left:23pt;margin-top:7.7pt;width:343.5pt;height:9pt;z-index:251677696" coordorigin="2430,3420" coordsize="6870,180">
                  <v:roundrect id="_x0000_s1087" style="position:absolute;left:9030;top:3420;width:270;height:180" arcsize="10923f"/>
                  <v:roundrect id="_x0000_s1088" style="position:absolute;left:2430;top:3420;width:270;height:180" arcsize="10923f"/>
                  <v:roundrect id="_x0000_s1089" style="position:absolute;left:4580;top:3420;width:270;height:180" arcsize="10923f"/>
                  <v:roundrect id="_x0000_s1090" style="position:absolute;left:6780;top:3420;width:270;height:180" arcsize="10923f"/>
                </v:group>
              </w:pict>
            </w:r>
            <w:r w:rsidR="000741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741F7" w:rsidRPr="00F97437" w:rsidRDefault="000741F7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0741F7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12 : 15 simplifies to:</w:t>
            </w: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 : 10                          24 : 30                         6 : 7                               4 : 5</w:t>
            </w:r>
          </w:p>
          <w:p w:rsidR="003A263F" w:rsidRPr="00F97437" w:rsidRDefault="00F7299B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6E9261F">
                <v:group id="_x0000_s1091" style="position:absolute;margin-left:23pt;margin-top:.95pt;width:343.5pt;height:9pt;z-index:251678720" coordorigin="2430,3420" coordsize="6870,180">
                  <v:roundrect id="_x0000_s1092" style="position:absolute;left:9030;top:3420;width:270;height:180" arcsize="10923f"/>
                  <v:roundrect id="_x0000_s1093" style="position:absolute;left:2430;top:3420;width:270;height:180" arcsize="10923f"/>
                  <v:roundrect id="_x0000_s1094" style="position:absolute;left:4580;top:3420;width:270;height:180" arcsize="10923f"/>
                  <v:roundrect id="_x0000_s1095" style="position:absolute;left:6780;top:3420;width:270;height:180" arcsize="10923f"/>
                </v:group>
              </w:pict>
            </w: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0741F7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A330F6">
                <v:group id="_x0000_s1096" style="position:absolute;margin-left:243.5pt;margin-top:2.75pt;width:109.5pt;height:35.25pt;z-index:251679744;mso-position-horizontal-relative:text;mso-position-vertical-relative:text" coordorigin="3420,4388" coordsize="2280,870">
                  <v:rect id="_x0000_s1097" style="position:absolute;left:3420;top:4388;width:1035;height:870"/>
                  <v:rect id="_x0000_s1098" style="position:absolute;left:4665;top:4388;width:1035;height:870"/>
                  <v:oval id="_x0000_s1099" style="position:absolute;left:4515;top:4650;width:83;height:83" fillcolor="black [3213]"/>
                  <v:oval id="_x0000_s1100" style="position:absolute;left:4515;top:4920;width:83;height:83" fillcolor="black [3213]"/>
                </v:group>
              </w:pict>
            </w:r>
            <w:r w:rsidR="003A263F">
              <w:rPr>
                <w:rFonts w:ascii="Times New Roman" w:hAnsi="Times New Roman" w:cs="Times New Roman"/>
                <w:sz w:val="24"/>
                <w:szCs w:val="24"/>
              </w:rPr>
              <w:t xml:space="preserve">Write the ratio </w:t>
            </w:r>
            <w:proofErr w:type="gramStart"/>
            <w:r w:rsidR="003A263F">
              <w:rPr>
                <w:rFonts w:ascii="Times New Roman" w:hAnsi="Times New Roman" w:cs="Times New Roman"/>
                <w:sz w:val="24"/>
                <w:szCs w:val="24"/>
              </w:rPr>
              <w:t>16 :</w:t>
            </w:r>
            <w:proofErr w:type="gramEnd"/>
            <w:r w:rsidR="003A263F">
              <w:rPr>
                <w:rFonts w:ascii="Times New Roman" w:hAnsi="Times New Roman" w:cs="Times New Roman"/>
                <w:sz w:val="24"/>
                <w:szCs w:val="24"/>
              </w:rPr>
              <w:t xml:space="preserve"> 20 in simplest form.</w:t>
            </w:r>
          </w:p>
          <w:p w:rsidR="003A263F" w:rsidRDefault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63F" w:rsidRPr="00F97437" w:rsidRDefault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ratio is </w:t>
            </w:r>
            <w:r w:rsidRPr="007911F5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4?</w:t>
            </w: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 : 6                             9 : 12                          15 : 20                          24 : 32  </w:t>
            </w:r>
          </w:p>
          <w:p w:rsidR="003A263F" w:rsidRDefault="00F7299B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1" style="position:absolute;margin-left:20.75pt;margin-top:11.55pt;width:343.5pt;height:9pt;z-index:251681792" coordorigin="2430,3420" coordsize="6870,180">
                  <v:roundrect id="_x0000_s1102" style="position:absolute;left:9030;top:3420;width:270;height:180" arcsize="10923f"/>
                  <v:roundrect id="_x0000_s1103" style="position:absolute;left:2430;top:3420;width:270;height:180" arcsize="10923f"/>
                  <v:roundrect id="_x0000_s1104" style="position:absolute;left:4580;top:3420;width:270;height:180" arcsize="10923f"/>
                  <v:roundrect id="_x0000_s1105" style="position:absolute;left:6780;top:3420;width:270;height:180" arcsize="10923f"/>
                </v:group>
              </w:pict>
            </w:r>
          </w:p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to form two equivalent ratios.</w:t>
            </w: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63F" w:rsidRDefault="00F7299B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6" style="position:absolute;margin-left:198.75pt;margin-top:8.9pt;width:40.5pt;height:29.25pt;z-index:251683840"/>
              </w:pict>
            </w:r>
          </w:p>
          <w:p w:rsidR="003A263F" w:rsidRPr="007911F5" w:rsidRDefault="003A263F" w:rsidP="003A263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8 : 3</w:t>
            </w:r>
            <w:r w:rsidRPr="007911F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=  32 : </w:t>
            </w:r>
          </w:p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to form two equivalent ratios.</w:t>
            </w: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63F" w:rsidRDefault="00F7299B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7" style="position:absolute;margin-left:208.5pt;margin-top:8.9pt;width:40.5pt;height:29.25pt;z-index:251685888"/>
              </w:pict>
            </w:r>
          </w:p>
          <w:p w:rsidR="003A263F" w:rsidRPr="007911F5" w:rsidRDefault="003A263F" w:rsidP="003A263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12 : 9</w:t>
            </w:r>
            <w:r w:rsidRPr="007911F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=  36 : </w:t>
            </w:r>
          </w:p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0741F7" w:rsidRDefault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ratio  </w:t>
            </w:r>
            <w:r w:rsidRPr="003A263F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926" w:dyaOrig="497">
                <v:shape id="_x0000_i1027" type="#_x0000_t75" style="width:46.5pt;height:24.75pt" o:ole="">
                  <v:imagedata r:id="rId14" o:title=""/>
                </v:shape>
                <o:OLEObject Type="Embed" ProgID="FXE300.Equation" ShapeID="_x0000_i1027" DrawAspect="Content" ObjectID="_1392477141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simplest form?</w:t>
            </w:r>
          </w:p>
          <w:p w:rsidR="003A263F" w:rsidRDefault="003A263F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 : 2                            5 :</w:t>
            </w:r>
            <w:r w:rsidR="0090197E"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</w:t>
            </w:r>
            <w:r w:rsidR="009019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  </w:t>
            </w:r>
          </w:p>
          <w:p w:rsidR="003A263F" w:rsidRDefault="00F7299B" w:rsidP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8" style="position:absolute;margin-left:20.75pt;margin-top:11.55pt;width:343.5pt;height:9pt;z-index:251687936" coordorigin="2430,3420" coordsize="6870,180">
                  <v:roundrect id="_x0000_s1109" style="position:absolute;left:9030;top:3420;width:270;height:180" arcsize="10923f"/>
                  <v:roundrect id="_x0000_s1110" style="position:absolute;left:2430;top:3420;width:270;height:180" arcsize="10923f"/>
                  <v:roundrect id="_x0000_s1111" style="position:absolute;left:4580;top:3420;width:270;height:180" arcsize="10923f"/>
                  <v:roundrect id="_x0000_s1112" style="position:absolute;left:6780;top:3420;width:270;height:180" arcsize="10923f"/>
                </v:group>
              </w:pict>
            </w:r>
          </w:p>
          <w:p w:rsidR="003A263F" w:rsidRPr="00F97437" w:rsidRDefault="003A2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741F7" w:rsidRPr="00F97437" w:rsidRDefault="0007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276616" w:rsidRDefault="00F7299B" w:rsidP="00276616">
            <w:pPr>
              <w:ind w:right="3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A330F6">
                <v:group id="_x0000_s1113" style="position:absolute;margin-left:270.5pt;margin-top:9.75pt;width:109.5pt;height:35.25pt;z-index:251688960;mso-position-horizontal-relative:text;mso-position-vertical-relative:text" coordorigin="3420,4388" coordsize="2280,870">
                  <v:rect id="_x0000_s1114" style="position:absolute;left:3420;top:4388;width:1035;height:870"/>
                  <v:rect id="_x0000_s1115" style="position:absolute;left:4665;top:4388;width:1035;height:870"/>
                  <v:oval id="_x0000_s1116" style="position:absolute;left:4515;top:4650;width:83;height:83" fillcolor="black [3213]"/>
                  <v:oval id="_x0000_s1117" style="position:absolute;left:4515;top:4920;width:83;height:83" fillcolor="black [3213]"/>
                </v:group>
              </w:pict>
            </w:r>
            <w:r w:rsidR="003A263F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3A263F" w:rsidRPr="003A263F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766" w:dyaOrig="497">
                <v:shape id="_x0000_i1028" type="#_x0000_t75" style="width:38.25pt;height:24.75pt" o:ole="">
                  <v:imagedata r:id="rId16" o:title=""/>
                </v:shape>
                <o:OLEObject Type="Embed" ProgID="FXE300.Equation" ShapeID="_x0000_i1028" DrawAspect="Content" ObjectID="_1392477142" r:id="rId17"/>
              </w:object>
            </w:r>
            <w:r w:rsidR="003A26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616">
              <w:rPr>
                <w:rFonts w:ascii="Times New Roman" w:hAnsi="Times New Roman" w:cs="Times New Roman"/>
                <w:sz w:val="24"/>
                <w:szCs w:val="24"/>
              </w:rPr>
              <w:t>in simplest form using only whole numbers.</w:t>
            </w:r>
          </w:p>
          <w:p w:rsidR="00276616" w:rsidRPr="00F97437" w:rsidRDefault="00276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8505" w:type="dxa"/>
          </w:tcPr>
          <w:p w:rsidR="00A05550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ratio  0.6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 in its simplest equivalent form.</w:t>
            </w:r>
          </w:p>
          <w:p w:rsidR="00A05550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8822F00">
                <v:group id="_x0000_s1148" style="position:absolute;margin-left:120pt;margin-top:4.8pt;width:114pt;height:43.5pt;z-index:251693056" coordorigin="3420,4388" coordsize="2280,870">
                  <v:rect id="_x0000_s1149" style="position:absolute;left:3420;top:4388;width:1035;height:870"/>
                  <v:rect id="_x0000_s1150" style="position:absolute;left:4665;top:4388;width:1035;height:870"/>
                  <v:oval id="_x0000_s1151" style="position:absolute;left:4515;top:4650;width:83;height:83" fillcolor="black [3213]"/>
                  <v:oval id="_x0000_s1152" style="position:absolute;left:4515;top:4920;width:83;height:83" fillcolor="black [3213]"/>
                </v:group>
              </w:pict>
            </w:r>
          </w:p>
          <w:p w:rsidR="00A05550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Pr="00F97437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A05550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800 mL : 1.2 L in simplest form, without using units, is;</w:t>
            </w:r>
          </w:p>
          <w:p w:rsidR="00A05550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Pr="00DE62E4" w:rsidRDefault="00A05550" w:rsidP="0009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00 : 1200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8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12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4 : 6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2 : 3</w:t>
            </w:r>
          </w:p>
          <w:p w:rsidR="00A05550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0CB3218">
                <v:group id="_x0000_s1153" style="position:absolute;margin-left:20pt;margin-top:9.15pt;width:343.5pt;height:9pt;z-index:251694080" coordorigin="2430,3420" coordsize="6870,180">
                  <v:roundrect id="_x0000_s1154" style="position:absolute;left:9030;top:3420;width:270;height:180" arcsize="10923f"/>
                  <v:roundrect id="_x0000_s1155" style="position:absolute;left:2430;top:3420;width:270;height:180" arcsize="10923f"/>
                  <v:roundrect id="_x0000_s1156" style="position:absolute;left:4580;top:3420;width:270;height:180" arcsize="10923f"/>
                  <v:roundrect id="_x0000_s1157" style="position:absolute;left:6780;top:3420;width:270;height:180" arcsize="10923f"/>
                </v:group>
              </w:pict>
            </w:r>
          </w:p>
          <w:p w:rsidR="00A05550" w:rsidRPr="00F97437" w:rsidRDefault="00A0555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A05550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200 is divided in the ratio 4 : 1, the result is:</w:t>
            </w:r>
          </w:p>
          <w:p w:rsidR="00A05550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Default="00A05550" w:rsidP="00A1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200 : 100                      150 : 50                       160 : 40                         175 : 25  </w:t>
            </w:r>
          </w:p>
          <w:p w:rsidR="00A05550" w:rsidRDefault="00F7299B" w:rsidP="00A1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8" style="position:absolute;margin-left:20.75pt;margin-top:11.55pt;width:343.5pt;height:9pt;z-index:251691008" coordorigin="2430,3420" coordsize="6870,180">
                  <v:roundrect id="_x0000_s1139" style="position:absolute;left:9030;top:3420;width:270;height:180" arcsize="10923f"/>
                  <v:roundrect id="_x0000_s1140" style="position:absolute;left:2430;top:3420;width:270;height:180" arcsize="10923f"/>
                  <v:roundrect id="_x0000_s1141" style="position:absolute;left:4580;top:3420;width:270;height:180" arcsize="10923f"/>
                  <v:roundrect id="_x0000_s1142" style="position:absolute;left:6780;top:3420;width:270;height:180" arcsize="10923f"/>
                </v:group>
              </w:pict>
            </w:r>
          </w:p>
          <w:p w:rsidR="00A05550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A05550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A330F6">
                <v:group id="_x0000_s1143" style="position:absolute;margin-left:207.75pt;margin-top:12.1pt;width:109.5pt;height:35.25pt;z-index:251692032;mso-position-horizontal-relative:text;mso-position-vertical-relative:text" coordorigin="3420,4388" coordsize="2280,870">
                  <v:rect id="_x0000_s1144" style="position:absolute;left:3420;top:4388;width:1035;height:870"/>
                  <v:rect id="_x0000_s1145" style="position:absolute;left:4665;top:4388;width:1035;height:870"/>
                  <v:oval id="_x0000_s1146" style="position:absolute;left:4515;top:4650;width:83;height:83" fillcolor="black [3213]"/>
                  <v:oval id="_x0000_s1147" style="position:absolute;left:4515;top:4920;width:83;height:83" fillcolor="black [3213]"/>
                </v:group>
              </w:pict>
            </w:r>
            <w:r w:rsidR="00A05550">
              <w:rPr>
                <w:rFonts w:ascii="Times New Roman" w:hAnsi="Times New Roman" w:cs="Times New Roman"/>
                <w:sz w:val="24"/>
                <w:szCs w:val="24"/>
              </w:rPr>
              <w:t>Divide 120</w:t>
            </w:r>
            <w:r w:rsidR="00BD14EA">
              <w:rPr>
                <w:rFonts w:ascii="Times New Roman" w:hAnsi="Times New Roman" w:cs="Times New Roman"/>
                <w:sz w:val="24"/>
                <w:szCs w:val="24"/>
              </w:rPr>
              <w:t xml:space="preserve"> pens</w:t>
            </w:r>
            <w:r w:rsidR="00A05550">
              <w:rPr>
                <w:rFonts w:ascii="Times New Roman" w:hAnsi="Times New Roman" w:cs="Times New Roman"/>
                <w:sz w:val="24"/>
                <w:szCs w:val="24"/>
              </w:rPr>
              <w:t xml:space="preserve"> in the ratio </w:t>
            </w:r>
            <w:proofErr w:type="gramStart"/>
            <w:r w:rsidR="00A05550">
              <w:rPr>
                <w:rFonts w:ascii="Times New Roman" w:hAnsi="Times New Roman" w:cs="Times New Roman"/>
                <w:sz w:val="24"/>
                <w:szCs w:val="24"/>
              </w:rPr>
              <w:t>7 :</w:t>
            </w:r>
            <w:proofErr w:type="gramEnd"/>
            <w:r w:rsidR="00A05550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:rsidR="00A05550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BD14EA" w:rsidRDefault="00A05550" w:rsidP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kilograms of fruit is divided </w:t>
            </w:r>
            <w:r w:rsidR="00BD14EA">
              <w:rPr>
                <w:rFonts w:ascii="Times New Roman" w:hAnsi="Times New Roman" w:cs="Times New Roman"/>
                <w:sz w:val="24"/>
                <w:szCs w:val="24"/>
              </w:rPr>
              <w:t>between Ken and Leo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ratio </w:t>
            </w:r>
            <w:proofErr w:type="gramStart"/>
            <w:r w:rsidR="00BD14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 How many grams </w:t>
            </w:r>
            <w:r w:rsidR="00BD14EA">
              <w:rPr>
                <w:rFonts w:ascii="Times New Roman" w:hAnsi="Times New Roman" w:cs="Times New Roman"/>
                <w:sz w:val="24"/>
                <w:szCs w:val="24"/>
              </w:rPr>
              <w:t>of fruit does Leo get?</w:t>
            </w:r>
          </w:p>
          <w:p w:rsidR="00BD14EA" w:rsidRDefault="00BD14EA" w:rsidP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4EA" w:rsidRDefault="00BD14EA" w:rsidP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1 000 g                          500 g                            400 g                            200 g                        </w:t>
            </w:r>
          </w:p>
          <w:p w:rsidR="00A05550" w:rsidRPr="00F97437" w:rsidRDefault="00F7299B" w:rsidP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8" style="position:absolute;margin-left:15pt;margin-top:0;width:343.5pt;height:9pt;z-index:251695104" coordorigin="2430,3420" coordsize="6870,180">
                  <v:roundrect id="_x0000_s1159" style="position:absolute;left:9030;top:3420;width:270;height:180" arcsize="10923f"/>
                  <v:roundrect id="_x0000_s1160" style="position:absolute;left:2430;top:3420;width:270;height:180" arcsize="10923f"/>
                  <v:roundrect id="_x0000_s1161" style="position:absolute;left:4580;top:3420;width:270;height:180" arcsize="10923f"/>
                  <v:roundrect id="_x0000_s1162" style="position:absolute;left:6780;top:3420;width:270;height:180" arcsize="10923f"/>
                </v:group>
              </w:pict>
            </w:r>
            <w:r w:rsidR="00A05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BD14EA" w:rsidRDefault="00BD14EA" w:rsidP="00BD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 </w:t>
            </w:r>
            <w:r w:rsidRPr="003D2F0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29" type="#_x0000_t75" style="width:9pt;height:27.75pt" o:ole="">
                  <v:imagedata r:id="rId18" o:title=""/>
                </v:shape>
                <o:OLEObject Type="Embed" ProgID="FXE300.Equation" ShapeID="_x0000_i1029" DrawAspect="Content" ObjectID="_1392477143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D2F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D2F0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0" type="#_x0000_t75" style="width:9pt;height:27.75pt" o:ole="">
                  <v:imagedata r:id="rId20" o:title=""/>
                </v:shape>
                <o:OLEObject Type="Embed" ProgID="FXE300.Equation" ShapeID="_x0000_i1030" DrawAspect="Content" ObjectID="_1392477144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 simplest form, using only whole numbers, is;</w:t>
            </w:r>
          </w:p>
          <w:p w:rsidR="00BD14EA" w:rsidRDefault="00BD14EA" w:rsidP="00BD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4EA" w:rsidRPr="00DE62E4" w:rsidRDefault="00BD14EA" w:rsidP="00BD1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10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2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D14EA" w:rsidRDefault="00F7299B" w:rsidP="00BD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3" style="position:absolute;margin-left:20pt;margin-top:9.15pt;width:343.5pt;height:9pt;z-index:251697152" coordorigin="2430,3420" coordsize="6870,180">
                  <v:roundrect id="_x0000_s1164" style="position:absolute;left:9030;top:3420;width:270;height:180" arcsize="10923f"/>
                  <v:roundrect id="_x0000_s1165" style="position:absolute;left:2430;top:3420;width:270;height:180" arcsize="10923f"/>
                  <v:roundrect id="_x0000_s1166" style="position:absolute;left:4580;top:3420;width:270;height:180" arcsize="10923f"/>
                  <v:roundrect id="_x0000_s1167" style="position:absolute;left:6780;top:3420;width:270;height:180" arcsize="10923f"/>
                </v:group>
              </w:pict>
            </w:r>
          </w:p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A05550" w:rsidRDefault="00BD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of white to black to blue tiles in a pattern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: 2.</w:t>
            </w:r>
          </w:p>
          <w:p w:rsidR="00BD14EA" w:rsidRDefault="00BD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tiles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D14EA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8" style="position:absolute;margin-left:32pt;margin-top:29.05pt;width:332.25pt;height:9pt;z-index:251698176" coordorigin="2430,3420" coordsize="6870,180">
                  <v:roundrect id="_x0000_s1169" style="position:absolute;left:9030;top:3420;width:270;height:180" arcsize="10923f"/>
                  <v:roundrect id="_x0000_s1170" style="position:absolute;left:2430;top:3420;width:270;height:180" arcsize="10923f"/>
                  <v:roundrect id="_x0000_s1171" style="position:absolute;left:4580;top:3420;width:270;height:180" arcsize="10923f"/>
                  <v:roundrect id="_x0000_s1172" style="position:absolute;left:6780;top:3420;width:270;height:180" arcsize="10923f"/>
                </v:group>
              </w:pict>
            </w:r>
            <w:r w:rsidR="00BD14E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</w:t>
            </w:r>
            <w:r w:rsidR="0085517F" w:rsidRPr="00787825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079" w:dyaOrig="725">
                <v:shape id="_x0000_i1031" type="#_x0000_t75" style="width:339pt;height:30pt" o:ole="">
                  <v:imagedata r:id="rId22" o:title=""/>
                </v:shape>
                <o:OLEObject Type="Embed" ProgID="FXE300.Equation" ShapeID="_x0000_i1031" DrawAspect="Content" ObjectID="_1392477145" r:id="rId23"/>
              </w:object>
            </w:r>
          </w:p>
          <w:p w:rsidR="00BD14EA" w:rsidRPr="00F97437" w:rsidRDefault="00BD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0900F4" w:rsidRDefault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of blonde hair to dark hair to red hair in a group of friends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: 1.</w:t>
            </w:r>
          </w:p>
          <w:p w:rsidR="000900F4" w:rsidRDefault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12 people with blonde hair, how many have dark hair?</w:t>
            </w:r>
          </w:p>
          <w:p w:rsidR="000900F4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3" style="position:absolute;margin-left:171.75pt;margin-top:4.7pt;width:65.75pt;height:33pt;z-index:251699200"/>
              </w:pict>
            </w:r>
          </w:p>
          <w:p w:rsidR="000900F4" w:rsidRPr="00C75F0E" w:rsidRDefault="00C75F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people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05550" w:rsidRPr="00F97437" w:rsidRDefault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555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05550" w:rsidRPr="00F97437" w:rsidRDefault="00A0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8505" w:type="dxa"/>
          </w:tcPr>
          <w:p w:rsidR="000900F4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4" style="position:absolute;margin-left:182.25pt;margin-top:39.5pt;width:65.75pt;height:33pt;z-index:251700224;mso-position-horizontal-relative:text;mso-position-vertical-relative:text"/>
              </w:pict>
            </w:r>
            <w:r w:rsidR="000900F4">
              <w:rPr>
                <w:rFonts w:ascii="Times New Roman" w:hAnsi="Times New Roman" w:cs="Times New Roman"/>
                <w:sz w:val="24"/>
                <w:szCs w:val="24"/>
              </w:rPr>
              <w:t xml:space="preserve">A cake mix has dry ingredients of </w:t>
            </w:r>
            <w:proofErr w:type="gramStart"/>
            <w:r w:rsidR="000900F4">
              <w:rPr>
                <w:rFonts w:ascii="Times New Roman" w:hAnsi="Times New Roman" w:cs="Times New Roman"/>
                <w:sz w:val="24"/>
                <w:szCs w:val="24"/>
              </w:rPr>
              <w:t>chocolate :</w:t>
            </w:r>
            <w:proofErr w:type="gramEnd"/>
            <w:r w:rsidR="000900F4">
              <w:rPr>
                <w:rFonts w:ascii="Times New Roman" w:hAnsi="Times New Roman" w:cs="Times New Roman"/>
                <w:sz w:val="24"/>
                <w:szCs w:val="24"/>
              </w:rPr>
              <w:t xml:space="preserve"> sugar : flour in the ratio 4 : 6 : 15 by weight.  To make a cake whose dry ingredients weigh a total of 1000 g, how much flour would be needed?</w:t>
            </w:r>
          </w:p>
          <w:p w:rsidR="000900F4" w:rsidRDefault="000900F4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F0E" w:rsidRPr="00C75F0E" w:rsidRDefault="00C75F0E" w:rsidP="00C75F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</w:t>
            </w:r>
            <w:r w:rsidR="009019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flour.</w:t>
            </w:r>
          </w:p>
          <w:p w:rsidR="00A05550" w:rsidRPr="00F97437" w:rsidRDefault="000900F4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F0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75F0E" w:rsidRPr="00F97437" w:rsidRDefault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C75F0E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plough can till a 20 hectar</w:t>
            </w:r>
            <w:r w:rsidR="006B1ED6">
              <w:rPr>
                <w:rFonts w:ascii="Times New Roman" w:hAnsi="Times New Roman" w:cs="Times New Roman"/>
                <w:sz w:val="24"/>
                <w:szCs w:val="24"/>
              </w:rPr>
              <w:t>e paddock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6B1ED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What is this as a rate in hectares per hour?</w:t>
            </w:r>
          </w:p>
          <w:p w:rsidR="00C75F0E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BA9ED27">
                <v:rect id="_x0000_s1231" style="position:absolute;margin-left:160.5pt;margin-top:7.4pt;width:78.75pt;height:32.25pt;z-index:251724800"/>
              </w:pict>
            </w:r>
          </w:p>
          <w:p w:rsidR="00C75F0E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hectares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/ hour.</w:t>
            </w:r>
          </w:p>
          <w:p w:rsidR="00C75F0E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F0E" w:rsidRPr="00F97437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F0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75F0E" w:rsidRPr="00F97437" w:rsidRDefault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C75F0E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mix a liquid fertiliser, the label says to mix 40 g of fertiliser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500  millilitres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water. What is this as a rate in g/L?</w:t>
            </w:r>
          </w:p>
          <w:p w:rsidR="00C75F0E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F0E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80 g/L                         12</w:t>
            </w:r>
            <w:r w:rsidR="0090197E">
              <w:rPr>
                <w:rFonts w:ascii="Times New Roman" w:hAnsi="Times New Roman" w:cs="Times New Roman"/>
                <w:sz w:val="24"/>
                <w:szCs w:val="24"/>
              </w:rPr>
              <w:t>0 g/L                         125</w:t>
            </w:r>
            <w:r w:rsidR="0090197E">
              <w:rPr>
                <w:rFonts w:ascii="Times New Roman" w:hAnsi="Times New Roman" w:cs="Times New Roman"/>
                <w:sz w:val="24"/>
                <w:szCs w:val="24"/>
              </w:rPr>
              <w:t xml:space="preserve"> g/L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160 g/L</w:t>
            </w:r>
          </w:p>
          <w:p w:rsidR="00C75F0E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89D6B71">
                <v:group id="_x0000_s1245" style="position:absolute;margin-left:18.5pt;margin-top:6.15pt;width:343.5pt;height:9pt;z-index:251731968" coordorigin="2430,3420" coordsize="6870,180">
                  <v:roundrect id="_x0000_s1246" style="position:absolute;left:9030;top:3420;width:270;height:180" arcsize="10923f"/>
                  <v:roundrect id="_x0000_s1247" style="position:absolute;left:2430;top:3420;width:270;height:180" arcsize="10923f"/>
                  <v:roundrect id="_x0000_s1248" style="position:absolute;left:4580;top:3420;width:270;height:180" arcsize="10923f"/>
                  <v:roundrect id="_x0000_s1249" style="position:absolute;left:6780;top:3420;width:270;height:180" arcsize="10923f"/>
                </v:group>
              </w:pict>
            </w:r>
          </w:p>
          <w:p w:rsidR="00C75F0E" w:rsidRPr="00F97437" w:rsidRDefault="00C75F0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F0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75F0E" w:rsidRPr="00F97437" w:rsidRDefault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C75F0E" w:rsidRDefault="00C75F0E" w:rsidP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used fuel at a rate of 12 mL/km.  How much fuel would it use in a trip of 50 km?</w:t>
            </w:r>
          </w:p>
          <w:p w:rsidR="00C75F0E" w:rsidRDefault="00C75F0E" w:rsidP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F0E" w:rsidRDefault="00C75F0E" w:rsidP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42 mL                          60 mL                         420 mL                      600 mL</w:t>
            </w:r>
          </w:p>
          <w:p w:rsidR="00C75F0E" w:rsidRPr="00F97437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0" style="position:absolute;margin-left:8.75pt;margin-top:1.95pt;width:343.5pt;height:9pt;z-index:251734016" coordorigin="2430,3420" coordsize="6870,180">
                  <v:roundrect id="_x0000_s1251" style="position:absolute;left:9030;top:3420;width:270;height:180" arcsize="10923f"/>
                  <v:roundrect id="_x0000_s1252" style="position:absolute;left:2430;top:3420;width:270;height:180" arcsize="10923f"/>
                  <v:roundrect id="_x0000_s1253" style="position:absolute;left:4580;top:3420;width:270;height:180" arcsize="10923f"/>
                  <v:roundrect id="_x0000_s1254" style="position:absolute;left:6780;top:3420;width:270;height:180" arcsize="10923f"/>
                </v:group>
              </w:pict>
            </w:r>
          </w:p>
        </w:tc>
      </w:tr>
      <w:tr w:rsidR="00C75F0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75F0E" w:rsidRPr="00F97437" w:rsidRDefault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C75F0E" w:rsidRDefault="00C75F0E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B1ED6">
              <w:rPr>
                <w:rFonts w:ascii="Times New Roman" w:hAnsi="Times New Roman" w:cs="Times New Roman"/>
                <w:sz w:val="24"/>
                <w:szCs w:val="24"/>
              </w:rPr>
              <w:t>child has been growing a steady rate of 250 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/month. By how man</w:t>
            </w:r>
            <w:r w:rsidR="006B1ED6">
              <w:rPr>
                <w:rFonts w:ascii="Times New Roman" w:hAnsi="Times New Roman" w:cs="Times New Roman"/>
                <w:sz w:val="24"/>
                <w:szCs w:val="24"/>
              </w:rPr>
              <w:t>y kilograms will its mass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</w:t>
            </w:r>
            <w:r w:rsidR="006B1ED6">
              <w:rPr>
                <w:rFonts w:ascii="Times New Roman" w:hAnsi="Times New Roman" w:cs="Times New Roman"/>
                <w:sz w:val="24"/>
                <w:szCs w:val="24"/>
              </w:rPr>
              <w:t>ease in six months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75F0E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2A46147">
                <v:rect id="_x0000_s1232" style="position:absolute;margin-left:163.5pt;margin-top:8.15pt;width:78.75pt;height:32.25pt;z-index:251726848"/>
              </w:pict>
            </w:r>
          </w:p>
          <w:p w:rsidR="00C75F0E" w:rsidRDefault="00C75F0E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</w:t>
            </w:r>
            <w:r w:rsidR="006B1ED6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</w:t>
            </w:r>
            <w:proofErr w:type="gramStart"/>
            <w:r w:rsidR="006B1ED6">
              <w:rPr>
                <w:rFonts w:ascii="Times New Roman" w:hAnsi="Times New Roman" w:cs="Times New Roman"/>
                <w:sz w:val="36"/>
                <w:szCs w:val="36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C75F0E" w:rsidRPr="00F97437" w:rsidRDefault="00C75F0E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5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E6530" w:rsidRPr="00F97437" w:rsidRDefault="00DE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DE6530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Shannon has scored at a rate of 24 points/game for his footy team. If he has scored 264 points, how many games has he played?</w:t>
            </w:r>
          </w:p>
          <w:p w:rsidR="00DE6530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FB7850">
                <v:rect id="_x0000_s1255" style="position:absolute;margin-left:164.25pt;margin-top:7.9pt;width:78.75pt;height:32.25pt;z-index:251736064"/>
              </w:pict>
            </w:r>
          </w:p>
          <w:p w:rsidR="00DE6530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games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DE6530" w:rsidRPr="00F97437" w:rsidRDefault="00DE6530" w:rsidP="00C75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5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E6530" w:rsidRPr="00F97437" w:rsidRDefault="00DE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DE6530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trenching machine can complete a 600 m trench in 8 hours. How long would it take the machine to complete a 450 m trench? </w:t>
            </w:r>
          </w:p>
          <w:p w:rsidR="00DE6530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530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299B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5DB3543">
                <v:group id="_x0000_s1256" style="position:absolute;margin-left:20pt;margin-top:13.35pt;width:343.5pt;height:9pt;z-index:251737088;mso-position-horizontal-relative:text;mso-position-vertical-relative:text" coordorigin="2430,3420" coordsize="6870,180">
                  <v:roundrect id="_x0000_s1257" style="position:absolute;left:9030;top:3420;width:270;height:180" arcsize="10923f"/>
                  <v:roundrect id="_x0000_s1258" style="position:absolute;left:2430;top:3420;width:270;height:180" arcsize="10923f"/>
                  <v:roundrect id="_x0000_s1259" style="position:absolute;left:4580;top:3420;width:270;height:180" arcsize="10923f"/>
                  <v:roundrect id="_x0000_s1260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hours                         5 hours                          6 hours                         9 hours</w:t>
            </w:r>
          </w:p>
          <w:p w:rsidR="00DE6530" w:rsidRPr="00F97437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53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E6530" w:rsidRPr="00F97437" w:rsidRDefault="00DE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DE6530" w:rsidRDefault="00B93276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Jason works in a hotel. It takes him an hour and a half to fold 120 towels. How long would it take him to fold 400 towels? </w:t>
            </w:r>
          </w:p>
          <w:p w:rsidR="00DE6530" w:rsidRDefault="00F7299B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A820BCA">
                <v:rect id="_x0000_s1261" style="position:absolute;margin-left:135.75pt;margin-top:8.65pt;width:45.75pt;height:32.25pt;z-index:251738112"/>
              </w:pict>
            </w:r>
          </w:p>
          <w:p w:rsidR="00DE6530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</w:t>
            </w:r>
            <w:r w:rsidR="00B93276">
              <w:rPr>
                <w:rFonts w:ascii="Times New Roman" w:hAnsi="Times New Roman" w:cs="Times New Roman"/>
                <w:sz w:val="36"/>
                <w:szCs w:val="36"/>
              </w:rPr>
              <w:t xml:space="preserve">             </w:t>
            </w:r>
            <w:proofErr w:type="gramStart"/>
            <w:r w:rsidR="00B93276">
              <w:rPr>
                <w:rFonts w:ascii="Times New Roman" w:hAnsi="Times New Roman" w:cs="Times New Roman"/>
                <w:sz w:val="36"/>
                <w:szCs w:val="36"/>
              </w:rPr>
              <w:t>hours</w:t>
            </w:r>
            <w:proofErr w:type="gramEnd"/>
            <w:r w:rsidR="00B9327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DE6530" w:rsidRPr="00F97437" w:rsidRDefault="00DE6530" w:rsidP="00090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17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517F" w:rsidRPr="00F97437" w:rsidRDefault="00855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85517F" w:rsidRDefault="00B57A0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31 to 35</w:t>
            </w:r>
            <w:r w:rsidR="0085517F">
              <w:rPr>
                <w:rFonts w:ascii="Times New Roman" w:hAnsi="Times New Roman" w:cs="Times New Roman"/>
                <w:sz w:val="24"/>
                <w:szCs w:val="24"/>
              </w:rPr>
              <w:t xml:space="preserve"> refer to the graph below.</w:t>
            </w:r>
          </w:p>
          <w:p w:rsidR="0085517F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72" type="#_x0000_t75" style="position:absolute;margin-left:6.3pt;margin-top:6.05pt;width:401.65pt;height:248.35pt;z-index:251745280;mso-position-horizontal-relative:text;mso-position-vertical-relative:text">
                  <v:imagedata r:id="rId24" o:title=""/>
                </v:shape>
                <o:OLEObject Type="Embed" ProgID="FXE300.Equation" ShapeID="_x0000_s1272" DrawAspect="Content" ObjectID="_1392477154" r:id="rId25"/>
              </w:pict>
            </w: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Pr="00F97437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17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517F" w:rsidRPr="00F97437" w:rsidRDefault="0085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following;</w:t>
            </w:r>
          </w:p>
          <w:p w:rsidR="0085517F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C850EB6">
                <v:rect id="_x0000_s1263" style="position:absolute;margin-left:356.25pt;margin-top:9.1pt;width:60pt;height:22.5pt;z-index:251740160"/>
              </w:pict>
            </w:r>
          </w:p>
          <w:p w:rsidR="0085517F" w:rsidRPr="00136B2E" w:rsidRDefault="00BA06D6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left home she walked to the station and waited for </w:t>
            </w:r>
            <w:r w:rsidR="0085517F"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85517F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minutes till the train arrived.</w:t>
            </w:r>
          </w:p>
          <w:p w:rsidR="0085517F" w:rsidRPr="00F97437" w:rsidRDefault="0085517F" w:rsidP="00BA0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17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517F" w:rsidRPr="00F97437" w:rsidRDefault="0085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85517F" w:rsidRDefault="00BA06D6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caught the train at 9 am</w:t>
            </w:r>
            <w:r w:rsidR="008551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long did it take the train to get to the Gosford station?</w:t>
            </w:r>
          </w:p>
          <w:p w:rsidR="0085517F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7490894">
                <v:rect id="_x0000_s1265" style="position:absolute;margin-left:175.5pt;margin-top:10.1pt;width:60pt;height:22.5pt;z-index:251742208"/>
              </w:pict>
            </w:r>
          </w:p>
          <w:p w:rsidR="0085517F" w:rsidRPr="00625E85" w:rsidRDefault="0085517F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proofErr w:type="gramStart"/>
            <w:r w:rsidR="00BA06D6"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  <w:proofErr w:type="gramEnd"/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17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517F" w:rsidRPr="00F97437" w:rsidRDefault="0085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85517F" w:rsidRDefault="00BA06D6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waited at Gosford station for half an hour before her friend arrived to meet her.  They then walked to her friend’s house.</w:t>
            </w:r>
          </w:p>
          <w:p w:rsidR="00BA06D6" w:rsidRDefault="00BA06D6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what speed did they walk?</w:t>
            </w:r>
          </w:p>
          <w:p w:rsidR="0085517F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17F" w:rsidRDefault="00BA06D6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km/h</w:t>
            </w:r>
            <w:r w:rsidR="0085517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2 km/h</w:t>
            </w:r>
            <w:r w:rsidR="0085517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4 km/h</w:t>
            </w:r>
            <w:r w:rsidR="0085517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8 km/h</w:t>
            </w:r>
          </w:p>
          <w:p w:rsidR="0085517F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853BD6B">
                <v:group id="_x0000_s1266" style="position:absolute;margin-left:21.85pt;margin-top:3.7pt;width:343.5pt;height:9pt;z-index:251743232" coordorigin="2430,3420" coordsize="6870,180">
                  <v:roundrect id="_x0000_s1267" style="position:absolute;left:9030;top:3420;width:270;height:180" arcsize="10923f"/>
                  <v:roundrect id="_x0000_s1268" style="position:absolute;left:2430;top:3420;width:270;height:180" arcsize="10923f"/>
                  <v:roundrect id="_x0000_s1269" style="position:absolute;left:4580;top:3420;width:270;height:180" arcsize="10923f"/>
                  <v:roundrect id="_x0000_s1270" style="position:absolute;left:6780;top:3420;width:270;height:180" arcsize="10923f"/>
                </v:group>
              </w:pict>
            </w:r>
          </w:p>
          <w:p w:rsidR="0085517F" w:rsidRPr="00F97437" w:rsidRDefault="0085517F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17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517F" w:rsidRPr="00F97437" w:rsidRDefault="0085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85517F" w:rsidRDefault="00BA0908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long did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stay at her friend’s house</w:t>
            </w:r>
            <w:r w:rsidR="0085517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5517F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3A8EECD">
                <v:rect id="_x0000_s1271" style="position:absolute;margin-left:168.75pt;margin-top:2.8pt;width:105pt;height:30pt;z-index:251744256"/>
              </w:pict>
            </w:r>
          </w:p>
          <w:p w:rsidR="0085517F" w:rsidRDefault="0085517F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proofErr w:type="gramStart"/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A0908">
              <w:rPr>
                <w:rFonts w:ascii="Times New Roman" w:hAnsi="Times New Roman" w:cs="Times New Roman"/>
                <w:sz w:val="28"/>
                <w:szCs w:val="28"/>
              </w:rPr>
              <w:t>ours</w:t>
            </w:r>
            <w:proofErr w:type="gramEnd"/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57A0F" w:rsidRPr="00B57A0F" w:rsidRDefault="00B57A0F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90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BA0908" w:rsidRDefault="00F7299B" w:rsidP="00BA09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C132540">
                <v:rect id="_x0000_s1273" style="position:absolute;margin-left:168.75pt;margin-top:22.15pt;width:105pt;height:30pt;z-index:251747328;mso-position-horizontal-relative:text;mso-position-vertical-relative:text"/>
              </w:pict>
            </w:r>
            <w:proofErr w:type="spellStart"/>
            <w:r w:rsidR="004C66E9">
              <w:rPr>
                <w:rFonts w:ascii="Times New Roman" w:hAnsi="Times New Roman" w:cs="Times New Roman"/>
                <w:sz w:val="24"/>
                <w:szCs w:val="24"/>
              </w:rPr>
              <w:t>Tayla</w:t>
            </w:r>
            <w:proofErr w:type="spellEnd"/>
            <w:r w:rsidR="004C66E9">
              <w:rPr>
                <w:rFonts w:ascii="Times New Roman" w:hAnsi="Times New Roman" w:cs="Times New Roman"/>
                <w:sz w:val="24"/>
                <w:szCs w:val="24"/>
              </w:rPr>
              <w:t xml:space="preserve"> rode a pushbike home fro</w:t>
            </w:r>
            <w:r w:rsidR="00BA0908">
              <w:rPr>
                <w:rFonts w:ascii="Times New Roman" w:hAnsi="Times New Roman" w:cs="Times New Roman"/>
                <w:sz w:val="24"/>
                <w:szCs w:val="24"/>
              </w:rPr>
              <w:t>m her friend’s house. What was her average speed when riding home?</w:t>
            </w:r>
          </w:p>
          <w:p w:rsidR="00BA0908" w:rsidRPr="00BA0908" w:rsidRDefault="00BA0908" w:rsidP="00BA09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km/h</w:t>
            </w:r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21B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921B9" w:rsidRPr="00F97437" w:rsidRDefault="00E92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749376" behindDoc="0" locked="0" layoutInCell="1" allowOverlap="1" wp14:anchorId="54D6B166" wp14:editId="4B607DF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-14605</wp:posOffset>
                  </wp:positionV>
                  <wp:extent cx="5248275" cy="2123440"/>
                  <wp:effectExtent l="0" t="0" r="0" b="0"/>
                  <wp:wrapNone/>
                  <wp:docPr id="598" name="Picture 598" descr="DISTRI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DISTRI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/>
                          <a:srcRect t="47393" b="3742"/>
                          <a:stretch/>
                        </pic:blipFill>
                        <pic:spPr bwMode="auto">
                          <a:xfrm>
                            <a:off x="0" y="0"/>
                            <a:ext cx="5248275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1B9" w:rsidRDefault="00E92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 1cm:15 km</w:t>
            </w:r>
          </w:p>
          <w:p w:rsidR="00B51125" w:rsidRPr="00F97437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90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8505" w:type="dxa"/>
          </w:tcPr>
          <w:p w:rsidR="00BA0908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distance in a straight line from Bathurst to Orange is closest to:</w:t>
            </w:r>
          </w:p>
          <w:p w:rsidR="00B51125" w:rsidRDefault="00B51125" w:rsidP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 w:rsidP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 km                           60 km                           120 km                         240 km                        </w:t>
            </w:r>
          </w:p>
          <w:p w:rsidR="00B51125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4" style="position:absolute;margin-left:15pt;margin-top:0;width:343.5pt;height:9pt;z-index:251751424" coordorigin="2430,3420" coordsize="6870,180">
                  <v:roundrect id="_x0000_s1275" style="position:absolute;left:9030;top:3420;width:270;height:180" arcsize="10923f"/>
                  <v:roundrect id="_x0000_s1276" style="position:absolute;left:2430;top:3420;width:270;height:180" arcsize="10923f"/>
                  <v:roundrect id="_x0000_s1277" style="position:absolute;left:4580;top:3420;width:270;height:180" arcsize="10923f"/>
                  <v:roundrect id="_x0000_s1278" style="position:absolute;left:6780;top:3420;width:270;height:180" arcsize="10923f"/>
                </v:group>
              </w:pict>
            </w:r>
          </w:p>
          <w:p w:rsidR="00B51125" w:rsidRPr="00F97437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90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8505" w:type="dxa"/>
          </w:tcPr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town is approximately 100 km in a straight line from Richmond?</w:t>
            </w: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Katoomba                  Oberon                         Portland                  Wallerawang                        </w:t>
            </w:r>
          </w:p>
          <w:p w:rsidR="00B51125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9" style="position:absolute;margin-left:15pt;margin-top:2.75pt;width:343.5pt;height:9pt;z-index:251753472" coordorigin="2430,3420" coordsize="6870,180">
                  <v:roundrect id="_x0000_s1280" style="position:absolute;left:9030;top:3420;width:270;height:180" arcsize="10923f"/>
                  <v:roundrect id="_x0000_s1281" style="position:absolute;left:2430;top:3420;width:270;height:180" arcsize="10923f"/>
                  <v:roundrect id="_x0000_s1282" style="position:absolute;left:4580;top:3420;width:270;height:180" arcsize="10923f"/>
                  <v:roundrect id="_x0000_s1283" style="position:absolute;left:6780;top:3420;width:270;height:180" arcsize="10923f"/>
                </v:group>
              </w:pict>
            </w:r>
          </w:p>
          <w:p w:rsidR="00BA0908" w:rsidRPr="00F97437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090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8505" w:type="dxa"/>
          </w:tcPr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distance in a straight line from Lithgow to Blayney?</w:t>
            </w:r>
          </w:p>
          <w:p w:rsidR="00B51125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4" style="position:absolute;margin-left:136pt;margin-top:6.1pt;width:68.75pt;height:31.5pt;z-index:251754496"/>
              </w:pict>
            </w:r>
          </w:p>
          <w:p w:rsidR="00B51125" w:rsidRPr="00B51125" w:rsidRDefault="00B51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F72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km.</w:t>
            </w:r>
          </w:p>
          <w:p w:rsidR="00BA0908" w:rsidRPr="00F97437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090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8505" w:type="dxa"/>
          </w:tcPr>
          <w:p w:rsidR="00B51125" w:rsidRDefault="00B51125" w:rsidP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town is approximately 100 km in a straight line from Blayney?</w:t>
            </w:r>
          </w:p>
          <w:p w:rsidR="00B51125" w:rsidRDefault="00F7299B" w:rsidP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6" style="position:absolute;margin-left:141.25pt;margin-top:9.3pt;width:140.75pt;height:31.5pt;z-index:251756544"/>
              </w:pict>
            </w:r>
          </w:p>
          <w:p w:rsidR="00B51125" w:rsidRDefault="00B51125" w:rsidP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 w:rsidP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90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A0908" w:rsidRPr="00F97437" w:rsidRDefault="00BA0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8505" w:type="dxa"/>
          </w:tcPr>
          <w:p w:rsidR="00BA0908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 the distance by road from Blayney to Oberon.</w:t>
            </w:r>
          </w:p>
          <w:p w:rsidR="00B51125" w:rsidRDefault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5" style="position:absolute;margin-left:130.75pt;margin-top:5.55pt;width:68.75pt;height:31.5pt;z-index:251755520"/>
              </w:pict>
            </w:r>
          </w:p>
          <w:p w:rsidR="00790786" w:rsidRPr="00B51125" w:rsidRDefault="00790786" w:rsidP="007907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km.</w:t>
            </w: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125" w:rsidRPr="00F97437" w:rsidRDefault="00B51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99B" w:rsidRDefault="00F7299B" w:rsidP="00C6507F"/>
    <w:p w:rsidR="00F7299B" w:rsidRDefault="00F7299B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F7299B" w:rsidTr="00F7299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F7299B" w:rsidRDefault="00F7299B" w:rsidP="00F729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F7299B" w:rsidRDefault="00F7299B" w:rsidP="00F729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F7299B" w:rsidRPr="00584CAA" w:rsidRDefault="00F7299B" w:rsidP="00F729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7299B" w:rsidRDefault="00F7299B" w:rsidP="00F729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7299B" w:rsidRDefault="00F7299B" w:rsidP="00F729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7299B" w:rsidRPr="00584CAA" w:rsidRDefault="00F7299B" w:rsidP="00F729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 and Rates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7299B" w:rsidRDefault="00F7299B" w:rsidP="00F7299B"/>
          <w:p w:rsidR="00F7299B" w:rsidRPr="000306AF" w:rsidRDefault="00F7299B" w:rsidP="00F7299B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0306AF">
              <w:rPr>
                <w:b/>
                <w:sz w:val="32"/>
                <w:szCs w:val="32"/>
              </w:rPr>
              <w:t>Calculator Allowed</w:t>
            </w:r>
          </w:p>
          <w:p w:rsidR="00F7299B" w:rsidRPr="00FD21AC" w:rsidRDefault="00F7299B" w:rsidP="00F7299B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0306AF">
              <w:rPr>
                <w:b/>
                <w:sz w:val="32"/>
                <w:szCs w:val="32"/>
              </w:rPr>
              <w:t xml:space="preserve"> Test</w:t>
            </w:r>
          </w:p>
        </w:tc>
      </w:tr>
      <w:tr w:rsidR="00F7299B" w:rsidTr="00F7299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F7299B" w:rsidRPr="00584CAA" w:rsidRDefault="00F7299B" w:rsidP="00F729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F7299B" w:rsidRPr="00F7299B" w:rsidRDefault="00F7299B" w:rsidP="00F7299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F7299B" w:rsidRDefault="00F7299B" w:rsidP="00F7299B"/>
          <w:p w:rsidR="00F7299B" w:rsidRDefault="00F7299B" w:rsidP="00F7299B"/>
        </w:tc>
      </w:tr>
    </w:tbl>
    <w:p w:rsidR="00F7299B" w:rsidRDefault="00F7299B" w:rsidP="00F7299B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F7299B" w:rsidRPr="003310B8" w:rsidTr="00F7299B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F7299B" w:rsidRDefault="00F7299B" w:rsidP="00F7299B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F7299B" w:rsidRDefault="00F7299B" w:rsidP="00F7299B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F7299B" w:rsidRDefault="00F7299B" w:rsidP="00F7299B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F7299B" w:rsidRDefault="00F7299B" w:rsidP="00F7299B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F7299B" w:rsidRPr="003310B8" w:rsidRDefault="00F7299B" w:rsidP="00F7299B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Questions 1 – 4 refer to the buttons show below, that Sally found in a bottle.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98" type="#_x0000_t75" style="position:absolute;margin-left:76.5pt;margin-top:3.9pt;width:210.35pt;height:74.75pt;z-index:251759616;mso-position-horizontal-relative:text;mso-position-vertical-relative:text">
                  <v:imagedata r:id="rId8" o:title=""/>
                </v:shape>
                <o:OLEObject Type="Embed" ProgID="FXDraw3.Document" ShapeID="_x0000_s1298" DrawAspect="Content" ObjectID="_1392477155" r:id="rId27"/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tabs>
                <w:tab w:val="left" w:pos="53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tabs>
                <w:tab w:val="left" w:pos="53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ratio of the square buttons to the round buttons?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 : 4                             4 : 7                               7 : 11                                11 : 7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9" style="position:absolute;margin-left:27.5pt;margin-top:8.3pt;width:363.75pt;height:10.5pt;z-index:251760640" coordorigin="2430,3420" coordsize="6870,180">
                  <v:roundrect id="_x0000_s1300" style="position:absolute;left:9030;top:3420;width:270;height:180" arcsize="10923f"/>
                  <v:roundrect id="_x0000_s1301" style="position:absolute;left:2430;top:3420;width:270;height:180" arcsize="10923f" fillcolor="black [3213]"/>
                  <v:roundrect id="_x0000_s1302" style="position:absolute;left:4580;top:3420;width:270;height:180" arcsize="10923f"/>
                  <v:roundrect id="_x0000_s1303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ratio of the round buttons to all of the buttons?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 : 4                             4 : 7                               4 : 11                                11 : 4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4" style="position:absolute;margin-left:27.5pt;margin-top:8.3pt;width:363.75pt;height:10.5pt;z-index:251761664" coordorigin="2430,3420" coordsize="6870,180">
                  <v:roundrect id="_x0000_s1305" style="position:absolute;left:9030;top:3420;width:270;height:180" arcsize="10923f"/>
                  <v:roundrect id="_x0000_s1306" style="position:absolute;left:2430;top:3420;width:270;height:180" arcsize="10923f"/>
                  <v:roundrect id="_x0000_s1307" style="position:absolute;left:4580;top:3420;width:270;height:180" arcsize="10923f"/>
                  <v:roundrect id="_x0000_s1308" style="position:absolute;left:6780;top:3420;width:270;height:180" arcsize="10923f" fillcolor="black [3213]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buttons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round?</w:t>
            </w:r>
          </w:p>
          <w:p w:rsidR="00F7299B" w:rsidRPr="00787825" w:rsidRDefault="00F7299B" w:rsidP="00F7299B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87825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558" w:dyaOrig="725">
                <v:shape id="_x0000_i1032" type="#_x0000_t75" style="width:359.25pt;height:30pt" o:ole="">
                  <v:imagedata r:id="rId10" o:title=""/>
                </v:shape>
                <o:OLEObject Type="Embed" ProgID="FXE300.Equation" ShapeID="_x0000_i1032" DrawAspect="Content" ObjectID="_1392477146" r:id="rId28"/>
              </w:object>
            </w:r>
            <w:r w:rsidRPr="00787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9" style="position:absolute;margin-left:14.75pt;margin-top:5.4pt;width:363.75pt;height:10.5pt;z-index:251762688" coordorigin="2430,3420" coordsize="6870,180">
                  <v:roundrect id="_x0000_s1310" style="position:absolute;left:9030;top:3420;width:270;height:180" arcsize="10923f"/>
                  <v:roundrect id="_x0000_s1311" style="position:absolute;left:2430;top:3420;width:270;height:180" arcsize="10923f" fillcolor="black [3213]"/>
                  <v:roundrect id="_x0000_s1312" style="position:absolute;left:4580;top:3420;width:270;height:180" arcsize="10923f"/>
                  <v:roundrect id="_x0000_s1313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4" style="position:absolute;margin-left:270.75pt;margin-top:-4.95pt;width:71.25pt;height:56.45pt;z-index:251758592;mso-position-horizontal-relative:text;mso-position-vertical-relative:text" coordorigin="6453,6060" coordsize="1290,1335">
                  <v:rect id="_x0000_s1295" style="position:absolute;left:6645;top:6060;width:885;height:585">
                    <v:textbox>
                      <w:txbxContent>
                        <w:p w:rsidR="00F7299B" w:rsidRPr="00F7299B" w:rsidRDefault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42" type="#_x0000_t75" style="width:15pt;height:22.5pt" o:ole="">
                                <v:imagedata r:id="rId29" o:title=""/>
                              </v:shape>
                              <o:OLEObject Type="Embed" ProgID="FXE300.Equation" ShapeID="_x0000_i1042" DrawAspect="Content" ObjectID="_1392477156" r:id="rId30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96" style="position:absolute;left:6660;top:6810;width:885;height:585">
                    <v:textbox>
                      <w:txbxContent>
                        <w:p w:rsidR="00F7299B" w:rsidRPr="00F7299B" w:rsidRDefault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507" w:dyaOrig="456">
                              <v:shape id="_x0000_i1043" type="#_x0000_t75" style="width:25.5pt;height:22.5pt" o:ole="">
                                <v:imagedata r:id="rId31" o:title=""/>
                              </v:shape>
                              <o:OLEObject Type="Embed" ProgID="FXE300.Equation" ShapeID="_x0000_i1043" DrawAspect="Content" ObjectID="_1392477157" r:id="rId32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297" type="#_x0000_t32" style="position:absolute;left:6453;top:6735;width:1290;height:1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the fraction of the buttons which are square.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Sally found two more round buttons. Write the new ratio of the square buttons to the round buttons.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9" style="position:absolute;margin-left:131.25pt;margin-top:7.15pt;width:114pt;height:43.5pt;z-index:251764736" coordorigin="3420,4388" coordsize="2280,870">
                  <v:rect id="_x0000_s1320" style="position:absolute;left:3420;top:4388;width:1035;height:870">
                    <v:textbox>
                      <w:txbxContent>
                        <w:p w:rsidR="00F7299B" w:rsidRDefault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44" type="#_x0000_t75" style="width:15pt;height:22.5pt" o:ole="">
                                <v:imagedata r:id="rId33" o:title=""/>
                              </v:shape>
                              <o:OLEObject Type="Embed" ProgID="FXE300.Equation" ShapeID="_x0000_i1044" DrawAspect="Content" ObjectID="_1392477158" r:id="rId34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321" style="position:absolute;left:4665;top:4388;width:1035;height:870">
                    <v:textbox>
                      <w:txbxContent>
                        <w:p w:rsidR="00F7299B" w:rsidRPr="00F7299B" w:rsidRDefault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45" type="#_x0000_t75" style="width:15pt;height:22.5pt" o:ole="">
                                <v:imagedata r:id="rId35" o:title=""/>
                              </v:shape>
                              <o:OLEObject Type="Embed" ProgID="FXE300.Equation" ShapeID="_x0000_i1045" DrawAspect="Content" ObjectID="_1392477159" r:id="rId36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322" style="position:absolute;left:4515;top:4650;width:83;height:83" fillcolor="black [3213]"/>
                  <v:oval id="_x0000_s1323" style="position:absolute;left:4515;top:4920;width:83;height:83" fillcolor="black [3213]"/>
                </v:group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0" style="position:absolute;margin-left:200pt;margin-top:21.5pt;width:114pt;height:43.5pt;z-index:251805696;mso-position-horizontal-relative:text;mso-position-vertical-relative:text" coordorigin="3420,4388" coordsize="2280,870">
                  <v:rect id="_x0000_s1451" style="position:absolute;left:3420;top:4388;width:1035;height:870">
                    <v:textbox>
                      <w:txbxContent>
                        <w:p w:rsidR="00F7299B" w:rsidRDefault="00F7299B" w:rsidP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507" w:dyaOrig="456">
                              <v:shape id="_x0000_i1046" type="#_x0000_t75" style="width:25.5pt;height:22.5pt" o:ole="">
                                <v:imagedata r:id="rId37" o:title=""/>
                              </v:shape>
                              <o:OLEObject Type="Embed" ProgID="FXE300.Equation" ShapeID="_x0000_i1046" DrawAspect="Content" ObjectID="_1392477160" r:id="rId3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452" style="position:absolute;left:4665;top:4388;width:1035;height:870">
                    <v:textbox>
                      <w:txbxContent>
                        <w:p w:rsidR="00F7299B" w:rsidRPr="00F7299B" w:rsidRDefault="00F7299B" w:rsidP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47" type="#_x0000_t75" style="width:15pt;height:22.5pt" o:ole="">
                                <v:imagedata r:id="rId39" o:title=""/>
                              </v:shape>
                              <o:OLEObject Type="Embed" ProgID="FXE300.Equation" ShapeID="_x0000_i1047" DrawAspect="Content" ObjectID="_1392477161" r:id="rId40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453" style="position:absolute;left:4515;top:4650;width:83;height:83" fillcolor="black [3213]"/>
                  <v:oval id="_x0000_s1454" style="position:absolute;left:4515;top:4920;width:83;height:83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Kayla has 20 books, 13 of which are novels and the rest are biographies. What is the ratio of novels to biographies?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Mitchell asks his friends about his favourite movie “The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Verminator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He finds that that </w:t>
            </w:r>
            <w:r w:rsidRPr="000741F7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405" w:dyaOrig="725">
                <v:shape id="_x0000_i1033" type="#_x0000_t75" style="width:10.5pt;height:19.5pt" o:ole="">
                  <v:imagedata r:id="rId12" o:title=""/>
                </v:shape>
                <o:OLEObject Type="Embed" ProgID="FXE300.Equation" ShapeID="_x0000_i1033" DrawAspect="Content" ObjectID="_1392477147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his friends like the movie and the rest don’t. The ratio of those who like the movie to those who don’t is: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 : 10                           7 : 10                          7 : 3                               3 : 7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4" style="position:absolute;margin-left:23pt;margin-top:7.7pt;width:343.5pt;height:9pt;z-index:251765760" coordorigin="2430,3420" coordsize="6870,180">
                  <v:roundrect id="_x0000_s1325" style="position:absolute;left:9030;top:3420;width:270;height:180" arcsize="10923f"/>
                  <v:roundrect id="_x0000_s1326" style="position:absolute;left:2430;top:3420;width:270;height:180" arcsize="10923f"/>
                  <v:roundrect id="_x0000_s1327" style="position:absolute;left:4580;top:3420;width:270;height:180" arcsize="10923f"/>
                  <v:roundrect id="_x0000_s1328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12 : 15 simplifies to: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 : 10                          24 : 30                         6 : 7                               4 : 5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9" style="position:absolute;margin-left:23pt;margin-top:.95pt;width:343.5pt;height:9pt;z-index:251766784" coordorigin="2430,3420" coordsize="6870,180">
                  <v:roundrect id="_x0000_s1330" style="position:absolute;left:9030;top:3420;width:270;height:180" arcsize="10923f" fillcolor="black [3213]"/>
                  <v:roundrect id="_x0000_s1331" style="position:absolute;left:2430;top:3420;width:270;height:180" arcsize="10923f"/>
                  <v:roundrect id="_x0000_s1332" style="position:absolute;left:4580;top:3420;width:270;height:180" arcsize="10923f"/>
                  <v:roundrect id="_x0000_s1333" style="position:absolute;left:6780;top:3420;width:270;height:180" arcsize="10923f"/>
                </v:group>
              </w:pic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5" style="position:absolute;margin-left:249pt;margin-top:-3.6pt;width:114pt;height:43.5pt;z-index:251804672;mso-position-horizontal-relative:text;mso-position-vertical-relative:text" coordorigin="3420,4388" coordsize="2280,870">
                  <v:rect id="_x0000_s1446" style="position:absolute;left:3420;top:4388;width:1035;height:870">
                    <v:textbox>
                      <w:txbxContent>
                        <w:p w:rsidR="00F7299B" w:rsidRDefault="00F7299B" w:rsidP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48" type="#_x0000_t75" style="width:15pt;height:22.5pt" o:ole="">
                                <v:imagedata r:id="rId42" o:title=""/>
                              </v:shape>
                              <o:OLEObject Type="Embed" ProgID="FXE300.Equation" ShapeID="_x0000_i1048" DrawAspect="Content" ObjectID="_1392477162" r:id="rId43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447" style="position:absolute;left:4665;top:4388;width:1035;height:870">
                    <v:textbox>
                      <w:txbxContent>
                        <w:p w:rsidR="00F7299B" w:rsidRPr="00F7299B" w:rsidRDefault="00F7299B" w:rsidP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49" type="#_x0000_t75" style="width:15pt;height:22.5pt" o:ole="">
                                <v:imagedata r:id="rId44" o:title=""/>
                              </v:shape>
                              <o:OLEObject Type="Embed" ProgID="FXE300.Equation" ShapeID="_x0000_i1049" DrawAspect="Content" ObjectID="_1392477163" r:id="rId45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448" style="position:absolute;left:4515;top:4650;width:83;height:83" fillcolor="black [3213]"/>
                  <v:oval id="_x0000_s1449" style="position:absolute;left:4515;top:4920;width:83;height:83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16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in simplest form.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ratio is </w:t>
            </w:r>
            <w:r w:rsidRPr="007911F5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 : 6                             9 : 12                          15 : 20                          24 : 32 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9" style="position:absolute;margin-left:20.75pt;margin-top:11.55pt;width:343.5pt;height:9pt;z-index:251768832" coordorigin="2430,3420" coordsize="6870,180">
                  <v:roundrect id="_x0000_s1340" style="position:absolute;left:9030;top:3420;width:270;height:180" arcsize="10923f"/>
                  <v:roundrect id="_x0000_s1341" style="position:absolute;left:2430;top:3420;width:270;height:180" arcsize="10923f" fillcolor="black [3213]"/>
                  <v:roundrect id="_x0000_s1342" style="position:absolute;left:4580;top:3420;width:270;height:180" arcsize="10923f"/>
                  <v:roundrect id="_x0000_s1343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to form two equivalent ratios.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4" style="position:absolute;margin-left:198.75pt;margin-top:8.9pt;width:40.5pt;height:29.25pt;z-index:251769856">
                  <v:textbox>
                    <w:txbxContent>
                      <w:p w:rsidR="00F7299B" w:rsidRDefault="00F7299B">
                        <w:r w:rsidRPr="00F7299B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0" type="#_x0000_t75" style="width:25.5pt;height:22.5pt" o:ole="">
                              <v:imagedata r:id="rId46" o:title=""/>
                            </v:shape>
                            <o:OLEObject Type="Embed" ProgID="FXE300.Equation" ShapeID="_x0000_i1050" DrawAspect="Content" ObjectID="_1392477164" r:id="rId4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7911F5" w:rsidRDefault="00F7299B" w:rsidP="00F729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8 : 3</w:t>
            </w:r>
            <w:r w:rsidRPr="007911F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=  32 : 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to form two equivalent ratios.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5" style="position:absolute;margin-left:208.5pt;margin-top:8.9pt;width:40.5pt;height:29.25pt;z-index:251770880">
                  <v:textbox>
                    <w:txbxContent>
                      <w:p w:rsidR="00F7299B" w:rsidRDefault="00F7299B">
                        <w:r w:rsidRPr="00F7299B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1" type="#_x0000_t75" style="width:25.5pt;height:22.5pt" o:ole="">
                              <v:imagedata r:id="rId48" o:title=""/>
                            </v:shape>
                            <o:OLEObject Type="Embed" ProgID="FXE300.Equation" ShapeID="_x0000_i1051" DrawAspect="Content" ObjectID="_1392477165" r:id="rId4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7911F5" w:rsidRDefault="00F7299B" w:rsidP="00F729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12 : 9</w:t>
            </w:r>
            <w:r w:rsidRPr="007911F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=  36 : 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ratio  </w:t>
            </w:r>
            <w:r w:rsidRPr="003A263F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926" w:dyaOrig="497">
                <v:shape id="_x0000_i1034" type="#_x0000_t75" style="width:46.5pt;height:24.75pt" o:ole="">
                  <v:imagedata r:id="rId14" o:title=""/>
                </v:shape>
                <o:OLEObject Type="Embed" ProgID="FXE300.Equation" ShapeID="_x0000_i1034" DrawAspect="Content" ObjectID="_1392477148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simplest form?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 : 2                            5 : 1                              7 : 2                               5 : 2 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6" style="position:absolute;margin-left:20.75pt;margin-top:11.55pt;width:343.5pt;height:9pt;z-index:251771904" coordorigin="2430,3420" coordsize="6870,180">
                  <v:roundrect id="_x0000_s1347" style="position:absolute;left:9030;top:3420;width:270;height:180" arcsize="10923f" fillcolor="black [3213]"/>
                  <v:roundrect id="_x0000_s1348" style="position:absolute;left:2430;top:3420;width:270;height:180" arcsize="10923f"/>
                  <v:roundrect id="_x0000_s1349" style="position:absolute;left:4580;top:3420;width:270;height:180" arcsize="10923f"/>
                  <v:roundrect id="_x0000_s1350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F7299B" w:rsidRDefault="00F7299B" w:rsidP="00F7299B">
            <w:pPr>
              <w:ind w:right="3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0" style="position:absolute;margin-left:259.25pt;margin-top:2.85pt;width:114pt;height:43.5pt;z-index:251803648;mso-position-horizontal-relative:text;mso-position-vertical-relative:text" coordorigin="3420,4388" coordsize="2280,870">
                  <v:rect id="_x0000_s1441" style="position:absolute;left:3420;top:4388;width:1035;height:870">
                    <v:textbox>
                      <w:txbxContent>
                        <w:p w:rsidR="00F7299B" w:rsidRDefault="00F7299B" w:rsidP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52" type="#_x0000_t75" style="width:15pt;height:22.5pt" o:ole="">
                                <v:imagedata r:id="rId51" o:title=""/>
                              </v:shape>
                              <o:OLEObject Type="Embed" ProgID="FXE300.Equation" ShapeID="_x0000_i1052" DrawAspect="Content" ObjectID="_1392477166" r:id="rId52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442" style="position:absolute;left:4665;top:4388;width:1035;height:870">
                    <v:textbox>
                      <w:txbxContent>
                        <w:p w:rsidR="00F7299B" w:rsidRPr="00F7299B" w:rsidRDefault="00F7299B" w:rsidP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53" type="#_x0000_t75" style="width:15pt;height:22.5pt" o:ole="">
                                <v:imagedata r:id="rId53" o:title=""/>
                              </v:shape>
                              <o:OLEObject Type="Embed" ProgID="FXE300.Equation" ShapeID="_x0000_i1053" DrawAspect="Content" ObjectID="_1392477167" r:id="rId54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443" style="position:absolute;left:4515;top:4650;width:83;height:83" fillcolor="black [3213]"/>
                  <v:oval id="_x0000_s1444" style="position:absolute;left:4515;top:4920;width:83;height:83" fillcolor="black [3213]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5" style="position:absolute;margin-left:259.25pt;margin-top:2.85pt;width:114pt;height:43.5pt;z-index:251802624;mso-position-horizontal-relative:text;mso-position-vertical-relative:text" coordorigin="3420,4388" coordsize="2280,870">
                  <v:rect id="_x0000_s1436" style="position:absolute;left:3420;top:4388;width:1035;height:870">
                    <v:textbox>
                      <w:txbxContent>
                        <w:p w:rsidR="00F7299B" w:rsidRDefault="00F7299B" w:rsidP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54" type="#_x0000_t75" style="width:15pt;height:22.5pt" o:ole="">
                                <v:imagedata r:id="rId33" o:title=""/>
                              </v:shape>
                              <o:OLEObject Type="Embed" ProgID="FXE300.Equation" ShapeID="_x0000_i1054" DrawAspect="Content" ObjectID="_1392477168" r:id="rId5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437" style="position:absolute;left:4665;top:4388;width:1035;height:870">
                    <v:textbox>
                      <w:txbxContent>
                        <w:p w:rsidR="00F7299B" w:rsidRPr="00F7299B" w:rsidRDefault="00F7299B" w:rsidP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55" type="#_x0000_t75" style="width:15pt;height:22.5pt" o:ole="">
                                <v:imagedata r:id="rId35" o:title=""/>
                              </v:shape>
                              <o:OLEObject Type="Embed" ProgID="FXE300.Equation" ShapeID="_x0000_i1055" DrawAspect="Content" ObjectID="_1392477169" r:id="rId56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438" style="position:absolute;left:4515;top:4650;width:83;height:83" fillcolor="black [3213]"/>
                  <v:oval id="_x0000_s1439" style="position:absolute;left:4515;top:4920;width:83;height:83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3A263F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766" w:dyaOrig="497">
                <v:shape id="_x0000_i1035" type="#_x0000_t75" style="width:38.25pt;height:24.75pt" o:ole="">
                  <v:imagedata r:id="rId16" o:title=""/>
                </v:shape>
                <o:OLEObject Type="Embed" ProgID="FXE300.Equation" ShapeID="_x0000_i1035" DrawAspect="Content" ObjectID="_1392477149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simplest form using only whole numbers.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ratio  0.6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 in its simplest equivalent form.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0" style="position:absolute;margin-left:171.75pt;margin-top:.65pt;width:114pt;height:43.5pt;z-index:251807744" coordorigin="3420,4388" coordsize="2280,870">
                  <v:rect id="_x0000_s1461" style="position:absolute;left:3420;top:4388;width:1035;height:870">
                    <v:textbox>
                      <w:txbxContent>
                        <w:p w:rsidR="00F7299B" w:rsidRDefault="00F7299B" w:rsidP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56" type="#_x0000_t75" style="width:15pt;height:22.5pt" o:ole="">
                                <v:imagedata r:id="rId58" o:title=""/>
                              </v:shape>
                              <o:OLEObject Type="Embed" ProgID="FXE300.Equation" ShapeID="_x0000_i1056" DrawAspect="Content" ObjectID="_1392477170" r:id="rId5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462" style="position:absolute;left:4665;top:4388;width:1035;height:870">
                    <v:textbox>
                      <w:txbxContent>
                        <w:p w:rsidR="00F7299B" w:rsidRPr="00F7299B" w:rsidRDefault="00F7299B" w:rsidP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307" w:dyaOrig="456">
                              <v:shape id="_x0000_i1057" type="#_x0000_t75" style="width:15pt;height:22.5pt" o:ole="">
                                <v:imagedata r:id="rId60" o:title=""/>
                              </v:shape>
                              <o:OLEObject Type="Embed" ProgID="FXE300.Equation" ShapeID="_x0000_i1057" DrawAspect="Content" ObjectID="_1392477171" r:id="rId61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463" style="position:absolute;left:4515;top:4650;width:83;height:83" fillcolor="black [3213]"/>
                  <v:oval id="_x0000_s1464" style="position:absolute;left:4515;top:4920;width:83;height:83" fillcolor="black [3213]"/>
                </v:group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800 mL : 1.2 L in simplest form, without using units, is;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DE62E4" w:rsidRDefault="00F7299B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00 : 1200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8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12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4 : 6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2 : 3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71" style="position:absolute;margin-left:20.15pt;margin-top:9.15pt;width:343.5pt;height:9pt;z-index:251777024" coordorigin="2430,3420" coordsize="6870,180">
                  <v:roundrect id="_x0000_s1372" style="position:absolute;left:9030;top:3420;width:270;height:180;mso-position-horizontal:absolute" arcsize="10923f" fillcolor="black [3213]"/>
                  <v:roundrect id="_x0000_s1373" style="position:absolute;left:2430;top:3420;width:270;height:180" arcsize="10923f"/>
                  <v:roundrect id="_x0000_s1374" style="position:absolute;left:4580;top:3420;width:270;height:180" arcsize="10923f"/>
                  <v:roundrect id="_x0000_s1375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200 is divided in the ratio 4 : 1, the result is: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200 : 100                      150 : 50                       160 : 40                         175 : 25 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56" style="position:absolute;margin-left:20.75pt;margin-top:11.55pt;width:343.5pt;height:9pt;z-index:251773952" coordorigin="2430,3420" coordsize="6870,180">
                  <v:roundrect id="_x0000_s1357" style="position:absolute;left:9030;top:3420;width:270;height:180" arcsize="10923f"/>
                  <v:roundrect id="_x0000_s1358" style="position:absolute;left:2430;top:3420;width:270;height:180" arcsize="10923f"/>
                  <v:roundrect id="_x0000_s1359" style="position:absolute;left:4580;top:3420;width:270;height:180" arcsize="10923f"/>
                  <v:roundrect id="_x0000_s1360" style="position:absolute;left:6780;top:3420;width:270;height:180" arcsize="10923f" fillcolor="black [3213]"/>
                </v:group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5" style="position:absolute;margin-left:213.75pt;margin-top:3.85pt;width:114pt;height:43.5pt;z-index:251806720;mso-position-horizontal-relative:text;mso-position-vertical-relative:text" coordorigin="3420,4388" coordsize="2280,870">
                  <v:rect id="_x0000_s1456" style="position:absolute;left:3420;top:4388;width:1035;height:870">
                    <v:textbox>
                      <w:txbxContent>
                        <w:p w:rsidR="00F7299B" w:rsidRDefault="00F7299B" w:rsidP="00F7299B">
                          <w: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507" w:dyaOrig="456">
                              <v:shape id="_x0000_i1058" type="#_x0000_t75" style="width:25.5pt;height:22.5pt" o:ole="">
                                <v:imagedata r:id="rId62" o:title=""/>
                              </v:shape>
                              <o:OLEObject Type="Embed" ProgID="FXE300.Equation" ShapeID="_x0000_i1058" DrawAspect="Content" ObjectID="_1392477172" r:id="rId63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457" style="position:absolute;left:4665;top:4388;width:1035;height:870">
                    <v:textbox>
                      <w:txbxContent>
                        <w:p w:rsidR="00F7299B" w:rsidRPr="00F7299B" w:rsidRDefault="00F7299B" w:rsidP="00F7299B">
                          <w:pPr>
                            <w:rPr>
                              <w:position w:val="-10"/>
                            </w:rPr>
                          </w:pP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  <w:r w:rsidRPr="00F7299B">
                            <w:rPr>
                              <w:color w:val="FF0000"/>
                              <w:position w:val="-10"/>
                            </w:rPr>
                            <w:object w:dxaOrig="507" w:dyaOrig="456">
                              <v:shape id="_x0000_i1059" type="#_x0000_t75" style="width:25.5pt;height:22.5pt" o:ole="">
                                <v:imagedata r:id="rId64" o:title=""/>
                              </v:shape>
                              <o:OLEObject Type="Embed" ProgID="FXE300.Equation" ShapeID="_x0000_i1059" DrawAspect="Content" ObjectID="_1392477173" r:id="rId65"/>
                            </w:object>
                          </w:r>
                          <w:r w:rsidRPr="00F7299B">
                            <w:rPr>
                              <w:position w:val="-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_x0000_s1458" style="position:absolute;left:4515;top:4650;width:83;height:83" fillcolor="black [3213]"/>
                  <v:oval id="_x0000_s1459" style="position:absolute;left:4515;top:4920;width:83;height:83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Divide 120 pens in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kilograms of fruit is divided between Ken and Leo in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 How many grams of fruit does Leo get?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1 000 g                          500 g                            400 g                            200 g                        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76" style="position:absolute;margin-left:15pt;margin-top:0;width:343.5pt;height:9pt;z-index:251778048" coordorigin="2430,3420" coordsize="6870,180">
                  <v:roundrect id="_x0000_s1377" style="position:absolute;left:9030;top:3420;width:270;height:180" arcsize="10923f"/>
                  <v:roundrect id="_x0000_s1378" style="position:absolute;left:2430;top:3420;width:270;height:180" arcsize="10923f"/>
                  <v:roundrect id="_x0000_s1379" style="position:absolute;left:4580;top:3420;width:270;height:180" arcsize="10923f"/>
                  <v:roundrect id="_x0000_s1380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 </w:t>
            </w:r>
            <w:r w:rsidRPr="003D2F0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6" type="#_x0000_t75" style="width:9pt;height:27.75pt" o:ole="">
                  <v:imagedata r:id="rId18" o:title=""/>
                </v:shape>
                <o:OLEObject Type="Embed" ProgID="FXE300.Equation" ShapeID="_x0000_i1036" DrawAspect="Content" ObjectID="_1392477150" r:id="rId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D2F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D2F0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7" type="#_x0000_t75" style="width:9pt;height:27.75pt" o:ole="">
                  <v:imagedata r:id="rId20" o:title=""/>
                </v:shape>
                <o:OLEObject Type="Embed" ProgID="FXE300.Equation" ShapeID="_x0000_i1037" DrawAspect="Content" ObjectID="_1392477151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 simplest form, using only whole numbers, is;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DE62E4" w:rsidRDefault="00F7299B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10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2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81" style="position:absolute;margin-left:20.15pt;margin-top:9.15pt;width:343.5pt;height:9pt;z-index:251779072" coordorigin="2430,3420" coordsize="6870,180">
                  <v:roundrect id="_x0000_s1382" style="position:absolute;left:9030;top:3420;width:270;height:180" arcsize="10923f"/>
                  <v:roundrect id="_x0000_s1383" style="position:absolute;left:2430;top:3420;width:270;height:180" arcsize="10923f"/>
                  <v:roundrect id="_x0000_s1384" style="position:absolute;left:4580;top:3420;width:270;height:180;mso-position-horizontal:absolute" arcsize="10923f" fillcolor="black [3213]"/>
                  <v:roundrect id="_x0000_s1385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of white to black to blue tiles in a pattern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: 2.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tiles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86" style="position:absolute;margin-left:32pt;margin-top:28.9pt;width:332.25pt;height:9pt;z-index:251780096" coordorigin="2430,3420" coordsize="6870,180">
                  <v:roundrect id="_x0000_s1387" style="position:absolute;left:9030;top:3420;width:270;height:180" arcsize="10923f"/>
                  <v:roundrect id="_x0000_s1388" style="position:absolute;left:2430;top:3420;width:270;height:180" arcsize="10923f"/>
                  <v:roundrect id="_x0000_s1389" style="position:absolute;left:4580;top:3420;width:270;height:180;mso-position-vertical:absolute" arcsize="10923f" fillcolor="black [3213]"/>
                  <v:roundrect id="_x0000_s1390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</w:t>
            </w:r>
            <w:r w:rsidRPr="00787825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079" w:dyaOrig="725">
                <v:shape id="_x0000_i1038" type="#_x0000_t75" style="width:339pt;height:30pt" o:ole="">
                  <v:imagedata r:id="rId22" o:title=""/>
                </v:shape>
                <o:OLEObject Type="Embed" ProgID="FXE300.Equation" ShapeID="_x0000_i1038" DrawAspect="Content" ObjectID="_1392477152" r:id="rId68"/>
              </w:obje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of blonde hair to dark hair to red hair in a group of friends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: 1.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12 people with blonde hair, how many have dark hair?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91" style="position:absolute;margin-left:171.75pt;margin-top:4.7pt;width:65.75pt;height:33pt;z-index:251781120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0" type="#_x0000_t75" style="width:25.5pt;height:22.5pt" o:ole="">
                              <v:imagedata r:id="rId69" o:title=""/>
                            </v:shape>
                            <o:OLEObject Type="Embed" ProgID="FXE300.Equation" ShapeID="_x0000_i1060" DrawAspect="Content" ObjectID="_1392477174" r:id="rId7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C75F0E" w:rsidRDefault="00F7299B" w:rsidP="00F729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people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92" style="position:absolute;margin-left:182.25pt;margin-top:39.5pt;width:65.75pt;height:33pt;z-index:251782144;mso-position-horizontal-relative:text;mso-position-vertical-relative:text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61" type="#_x0000_t75" style="width:35.25pt;height:22.5pt" o:ole="">
                              <v:imagedata r:id="rId71" o:title=""/>
                            </v:shape>
                            <o:OLEObject Type="Embed" ProgID="FXE300.Equation" ShapeID="_x0000_i1061" DrawAspect="Content" ObjectID="_1392477175" r:id="rId7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cake mix has dry ingredients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chocolate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sugar : flour in the ratio 4 : 6 : 15 by weight.  To make a cake whose dry ingredients weigh a total of 1000 g, how much flour would be needed?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C75F0E" w:rsidRDefault="00F7299B" w:rsidP="00F729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flour.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plough can till a 20 hectare paddock in 8 hours. What is this as a rate in hectares per hour?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93" style="position:absolute;margin-left:160.5pt;margin-top:7.4pt;width:78.75pt;height:39.35pt;z-index:251783168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447" w:dyaOrig="632">
                            <v:shape id="_x0000_i1062" type="#_x0000_t75" style="width:22.5pt;height:31.5pt" o:ole="">
                              <v:imagedata r:id="rId73" o:title=""/>
                            </v:shape>
                            <o:OLEObject Type="Embed" ProgID="FXE300.Equation" ShapeID="_x0000_i1062" DrawAspect="Content" ObjectID="_1392477176" r:id="rId7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hectares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/ hour.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97E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197E" w:rsidRPr="00F97437" w:rsidRDefault="0090197E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90197E" w:rsidRDefault="0090197E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mix a liquid fertiliser, the label says to mix 40 g of fertiliser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500  millilitres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water. What is this as a rate in g/L?</w:t>
            </w:r>
          </w:p>
          <w:p w:rsidR="0090197E" w:rsidRDefault="0090197E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97E" w:rsidRDefault="0090197E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80 g/L                         120 g/L                         125 g/L                         160 g/L</w:t>
            </w:r>
          </w:p>
          <w:p w:rsidR="0090197E" w:rsidRDefault="0090197E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0A15CD">
                <v:group id="_x0000_s1465" style="position:absolute;margin-left:18.5pt;margin-top:6.15pt;width:343.5pt;height:9pt;z-index:251809792" coordorigin="2430,3420" coordsize="6870,180">
                  <v:roundrect id="_x0000_s1466" style="position:absolute;left:9030;top:3420;width:270;height:180" arcsize="10923f"/>
                  <v:roundrect id="_x0000_s1467" style="position:absolute;left:2430;top:3420;width:270;height:180" arcsize="10923f" fillcolor="black [3213]"/>
                  <v:roundrect id="_x0000_s1468" style="position:absolute;left:4580;top:3420;width:270;height:180" arcsize="10923f"/>
                  <v:roundrect id="_x0000_s1469" style="position:absolute;left:6780;top:3420;width:270;height:180" arcsize="10923f"/>
                </v:group>
              </w:pict>
            </w:r>
          </w:p>
          <w:p w:rsidR="0090197E" w:rsidRPr="00F97437" w:rsidRDefault="0090197E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used fuel at a rate of 12 mL/km.  How much fuel would it use in a trip of 50 km?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42 mL                          60 mL                         420 mL                      600 mL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00" style="position:absolute;margin-left:8.75pt;margin-top:1.95pt;width:343.5pt;height:9pt;z-index:251786240" coordorigin="2430,3420" coordsize="6870,180">
                  <v:roundrect id="_x0000_s1401" style="position:absolute;left:9030;top:3420;width:270;height:180" arcsize="10923f" fillcolor="black [3213]"/>
                  <v:roundrect id="_x0000_s1402" style="position:absolute;left:2430;top:3420;width:270;height:180" arcsize="10923f"/>
                  <v:roundrect id="_x0000_s1403" style="position:absolute;left:4580;top:3420;width:270;height:180" arcsize="10923f"/>
                  <v:roundrect id="_x0000_s1404" style="position:absolute;left:6780;top:3420;width:270;height:180" arcsize="10923f"/>
                </v:group>
              </w:pic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child has been growing a steady rate of 250 grams/month. By how many kilograms will its mass increase in six months?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94" style="position:absolute;margin-left:163.5pt;margin-top:8.15pt;width:78.75pt;height:32.25pt;z-index:251784192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607" w:dyaOrig="456">
                            <v:shape id="_x0000_i1063" type="#_x0000_t75" style="width:30pt;height:22.5pt" o:ole="">
                              <v:imagedata r:id="rId75" o:title=""/>
                            </v:shape>
                            <o:OLEObject Type="Embed" ProgID="FXE300.Equation" ShapeID="_x0000_i1063" DrawAspect="Content" ObjectID="_1392477177" r:id="rId7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Shannon has scored at a rate of 24 points/game for his footy team. If he has scored 264 points, how many games has he played?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05" style="position:absolute;margin-left:164.25pt;margin-top:7.9pt;width:78.75pt;height:32.25pt;z-index:251787264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4" type="#_x0000_t75" style="width:25.5pt;height:22.5pt" o:ole="">
                              <v:imagedata r:id="rId77" o:title=""/>
                            </v:shape>
                            <o:OLEObject Type="Embed" ProgID="FXE300.Equation" ShapeID="_x0000_i1064" DrawAspect="Content" ObjectID="_1392477178" r:id="rId7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games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trenching machine can complete a 600 m trench in 8 hours. How long would it take the machine to complete a 450 m trench?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06" style="position:absolute;margin-left:20.15pt;margin-top:13.35pt;width:343.5pt;height:9pt;z-index:251788288;mso-position-horizontal-relative:text;mso-position-vertical-relative:text" coordorigin="2430,3420" coordsize="6870,180">
                  <v:roundrect id="_x0000_s1407" style="position:absolute;left:9030;top:3420;width:270;height:180" arcsize="10923f"/>
                  <v:roundrect id="_x0000_s1408" style="position:absolute;left:2430;top:3420;width:270;height:180" arcsize="10923f"/>
                  <v:roundrect id="_x0000_s1409" style="position:absolute;left:4580;top:3420;width:270;height:180" arcsize="10923f"/>
                  <v:roundrect id="_x0000_s1410" style="position:absolute;left:6780;top:3420;width:270;height:180;mso-position-horizontal:absolute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hours                         5 hours                          6 hours                         9 hours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Jason works in a hotel. It takes him an hour and a half to fold 120 towels. How long would it take him to fold 400 towels?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11" style="position:absolute;margin-left:135.75pt;margin-top:8.65pt;width:45.75pt;height:32.25pt;z-index:251789312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65" type="#_x0000_t75" style="width:15pt;height:22.5pt" o:ole="">
                              <v:imagedata r:id="rId79" o:title=""/>
                            </v:shape>
                            <o:OLEObject Type="Embed" ProgID="FXE300.Equation" ShapeID="_x0000_i1065" DrawAspect="Content" ObjectID="_1392477179" r:id="rId8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31 to 35 refer to the graph below.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20" type="#_x0000_t75" style="position:absolute;margin-left:6.3pt;margin-top:6.05pt;width:401.65pt;height:248.35pt;z-index:251794432;mso-position-horizontal-relative:text;mso-position-vertical-relative:text">
                  <v:imagedata r:id="rId24" o:title=""/>
                </v:shape>
                <o:OLEObject Type="Embed" ProgID="FXDraw3.Document" ShapeID="_x0000_s1420" DrawAspect="Content" ObjectID="_1392477180" r:id="rId81"/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following;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12" style="position:absolute;margin-left:356.25pt;margin-top:7.6pt;width:60pt;height:27.85pt;z-index:251790336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7" type="#_x0000_t75" style="width:25.5pt;height:22.5pt" o:ole="">
                              <v:imagedata r:id="rId82" o:title=""/>
                            </v:shape>
                            <o:OLEObject Type="Embed" ProgID="FXE300.Equation" ShapeID="_x0000_i1067" DrawAspect="Content" ObjectID="_1392477181" r:id="rId8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136B2E" w:rsidRDefault="00F7299B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left home she walked to the station and waited for </w:t>
            </w:r>
            <w:r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minutes till the train arrived.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caught the train at 9 am. How long did it take the train to get to the Gosford station?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13" style="position:absolute;margin-left:175.5pt;margin-top:6.6pt;width:60pt;height:27.5pt;z-index:251791360">
                  <v:textbox>
                    <w:txbxContent>
                      <w:p w:rsidR="0090197E" w:rsidRDefault="0090197E">
                        <w:r>
                          <w:t xml:space="preserve">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8" type="#_x0000_t75" style="width:25.5pt;height:22.5pt" o:ole="">
                              <v:imagedata r:id="rId84" o:title=""/>
                            </v:shape>
                            <o:OLEObject Type="Embed" ProgID="FXE300.Equation" ShapeID="_x0000_i1068" DrawAspect="Content" ObjectID="_1392477182" r:id="rId8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625E85" w:rsidRDefault="00F7299B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  <w:proofErr w:type="gramEnd"/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waited at Gosford station for half an hour before her friend arrived to meet her.  They then walked to her friend’s house.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what speed did they walk?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km/h                        2 km/h                        4 km/h                          8 km/h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14" style="position:absolute;margin-left:21.85pt;margin-top:3.7pt;width:343.5pt;height:9pt;z-index:251792384" coordorigin="2430,3420" coordsize="6870,180">
                  <v:roundrect id="_x0000_s1415" style="position:absolute;left:9030;top:3420;width:270;height:180" arcsize="10923f"/>
                  <v:roundrect id="_x0000_s1416" style="position:absolute;left:2430;top:3420;width:270;height:180" arcsize="10923f"/>
                  <v:roundrect id="_x0000_s1417" style="position:absolute;left:4580;top:3420;width:270;height:180" arcsize="10923f" fillcolor="black [3213]"/>
                  <v:roundrect id="_x0000_s1418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long did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stay at her friend’s house?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19" style="position:absolute;margin-left:168.75pt;margin-top:2.8pt;width:105pt;height:35.7pt;z-index:251793408">
                  <v:textbox>
                    <w:txbxContent>
                      <w:p w:rsidR="0090197E" w:rsidRDefault="0090197E">
                        <w:r>
                          <w:t xml:space="preserve">            </w:t>
                        </w:r>
                        <w:r w:rsidRPr="0090197E">
                          <w:rPr>
                            <w:color w:val="FF0000"/>
                            <w:position w:val="-26"/>
                          </w:rPr>
                          <w:object w:dxaOrig="447" w:dyaOrig="632">
                            <v:shape id="_x0000_i1069" type="#_x0000_t75" style="width:22.5pt;height:31.5pt" o:ole="">
                              <v:imagedata r:id="rId86" o:title=""/>
                            </v:shape>
                            <o:OLEObject Type="Embed" ProgID="FXE300.Equation" ShapeID="_x0000_i1069" DrawAspect="Content" ObjectID="_1392477183" r:id="rId8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proofErr w:type="gramStart"/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ours</w:t>
            </w:r>
            <w:proofErr w:type="gramEnd"/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299B" w:rsidRPr="00B57A0F" w:rsidRDefault="00F7299B" w:rsidP="00F7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F7299B" w:rsidRDefault="00F7299B" w:rsidP="00F7299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21" style="position:absolute;margin-left:168.75pt;margin-top:22.15pt;width:105pt;height:30pt;z-index:251795456;mso-position-horizontal-relative:text;mso-position-vertical-relative:text">
                  <v:textbox>
                    <w:txbxContent>
                      <w:p w:rsidR="0090197E" w:rsidRDefault="0090197E">
                        <w:r>
                          <w:t xml:space="preserve">          </w:t>
                        </w:r>
                        <w:r w:rsidRPr="0090197E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70" type="#_x0000_t75" style="width:25.5pt;height:22.5pt" o:ole="">
                              <v:imagedata r:id="rId88" o:title=""/>
                            </v:shape>
                            <o:OLEObject Type="Embed" ProgID="FXE300.Equation" ShapeID="_x0000_i1070" DrawAspect="Content" ObjectID="_1392477184" r:id="rId8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rode a pushbike home from her friend’s house. What was her average speed when riding home?</w:t>
            </w:r>
          </w:p>
          <w:p w:rsidR="00F7299B" w:rsidRPr="00BA0908" w:rsidRDefault="00F7299B" w:rsidP="00F7299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km/h</w:t>
            </w:r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796480" behindDoc="0" locked="0" layoutInCell="1" allowOverlap="1" wp14:anchorId="20377EFD" wp14:editId="0C0F688F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-14605</wp:posOffset>
                  </wp:positionV>
                  <wp:extent cx="5248275" cy="2123440"/>
                  <wp:effectExtent l="0" t="0" r="0" b="0"/>
                  <wp:wrapNone/>
                  <wp:docPr id="1" name="Picture 1" descr="DISTRI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DISTRI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/>
                          <a:srcRect t="47393" b="3742"/>
                          <a:stretch/>
                        </pic:blipFill>
                        <pic:spPr bwMode="auto">
                          <a:xfrm>
                            <a:off x="0" y="0"/>
                            <a:ext cx="5248275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 1cm:15 km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distance in a straight line from Bathurst to Orange is closest to: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 km                           60 km                           120 km                         240 km                       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22" style="position:absolute;margin-left:15pt;margin-top:0;width:343.5pt;height:9pt;z-index:251797504" coordorigin="2430,3420" coordsize="6870,180">
                  <v:roundrect id="_x0000_s1423" style="position:absolute;left:9030;top:3420;width:270;height:180" arcsize="10923f"/>
                  <v:roundrect id="_x0000_s1424" style="position:absolute;left:2430;top:3420;width:270;height:180" arcsize="10923f"/>
                  <v:roundrect id="_x0000_s1425" style="position:absolute;left:4580;top:3420;width:270;height:180" arcsize="10923f" fillcolor="black [3213]"/>
                  <v:roundrect id="_x0000_s1426" style="position:absolute;left:6780;top:3420;width:270;height:180" arcsize="10923f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town is approximately 100 km in a straight line from Richmond?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Katoomba                  Oberon                         Portland                  Wallerawang                        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27" style="position:absolute;margin-left:15pt;margin-top:2.75pt;width:343.5pt;height:9pt;z-index:251798528" coordorigin="2430,3420" coordsize="6870,180">
                  <v:roundrect id="_x0000_s1428" style="position:absolute;left:9030;top:3420;width:270;height:180" arcsize="10923f"/>
                  <v:roundrect id="_x0000_s1429" style="position:absolute;left:2430;top:3420;width:270;height:180" arcsize="10923f"/>
                  <v:roundrect id="_x0000_s1430" style="position:absolute;left:4580;top:3420;width:270;height:180" arcsize="10923f"/>
                  <v:roundrect id="_x0000_s1431" style="position:absolute;left:6780;top:3420;width:270;height:180" arcsize="10923f" fillcolor="black [3213]"/>
                </v:group>
              </w:pic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distance in a straight line from Lithgow to Blayney?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2" style="position:absolute;margin-left:133.75pt;margin-top:6.1pt;width:68.75pt;height:31.5pt;z-index:251799552">
                  <v:textbox>
                    <w:txbxContent>
                      <w:p w:rsidR="000C5DB9" w:rsidRDefault="000C5DB9">
                        <w:r>
                          <w:t xml:space="preserve"> </w:t>
                        </w:r>
                        <w:r w:rsidRPr="000C5DB9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1" type="#_x0000_t75" style="width:35.25pt;height:22.5pt" o:ole="">
                              <v:imagedata r:id="rId90" o:title=""/>
                            </v:shape>
                            <o:OLEObject Type="Embed" ProgID="FXE300.Equation" ShapeID="_x0000_i1071" DrawAspect="Content" ObjectID="_1392477185" r:id="rId9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B51125" w:rsidRDefault="00F7299B" w:rsidP="00F729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km.</w:t>
            </w: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town is approximately 100 km in a straight line from Blayney?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4" style="position:absolute;margin-left:141.25pt;margin-top:9.3pt;width:140.75pt;height:31.5pt;z-index:251801600">
                  <v:textbox>
                    <w:txbxContent>
                      <w:p w:rsidR="000C5DB9" w:rsidRPr="000C5DB9" w:rsidRDefault="000C5DB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Portland</w:t>
                        </w:r>
                      </w:p>
                    </w:txbxContent>
                  </v:textbox>
                </v:rect>
              </w:pic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99B" w:rsidRPr="00F97437" w:rsidTr="00F7299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8505" w:type="dxa"/>
          </w:tcPr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 the distance by road from Blayney to Oberon.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3" style="position:absolute;margin-left:130.75pt;margin-top:5.55pt;width:68.75pt;height:31.5pt;z-index:251800576">
                  <v:textbox>
                    <w:txbxContent>
                      <w:p w:rsidR="000C5DB9" w:rsidRDefault="000C5DB9">
                        <w:r>
                          <w:t xml:space="preserve"> </w:t>
                        </w:r>
                        <w:r w:rsidRPr="000C5DB9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2" type="#_x0000_t75" style="width:35.25pt;height:22.5pt" o:ole="">
                              <v:imagedata r:id="rId92" o:title=""/>
                            </v:shape>
                            <o:OLEObject Type="Embed" ProgID="FXE300.Equation" ShapeID="_x0000_i1072" DrawAspect="Content" ObjectID="_1392477186" r:id="rId9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7299B" w:rsidRPr="00B51125" w:rsidRDefault="00F7299B" w:rsidP="00F729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km.</w:t>
            </w: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99B" w:rsidRPr="00F97437" w:rsidRDefault="00F7299B" w:rsidP="00F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99B" w:rsidRDefault="00F7299B" w:rsidP="00F7299B"/>
    <w:p w:rsidR="002135A8" w:rsidRDefault="002135A8" w:rsidP="00C6507F">
      <w:bookmarkStart w:id="0" w:name="_GoBack"/>
      <w:bookmarkEnd w:id="0"/>
    </w:p>
    <w:sectPr w:rsidR="002135A8" w:rsidSect="00CC3C84">
      <w:headerReference w:type="default" r:id="rId94"/>
      <w:footerReference w:type="default" r:id="rId95"/>
      <w:headerReference w:type="first" r:id="rId96"/>
      <w:footerReference w:type="first" r:id="rId9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19" w:rsidRDefault="00843419" w:rsidP="00CC3C84">
      <w:pPr>
        <w:spacing w:after="0" w:line="240" w:lineRule="auto"/>
      </w:pPr>
      <w:r>
        <w:separator/>
      </w:r>
    </w:p>
  </w:endnote>
  <w:endnote w:type="continuationSeparator" w:id="0">
    <w:p w:rsidR="00843419" w:rsidRDefault="00843419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9B" w:rsidRDefault="00F7299B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DB9">
          <w:rPr>
            <w:noProof/>
          </w:rPr>
          <w:t>12</w:t>
        </w:r>
        <w:r>
          <w:rPr>
            <w:noProof/>
          </w:rPr>
          <w:fldChar w:fldCharType="end"/>
        </w:r>
        <w:r>
          <w:t>-</w:t>
        </w:r>
      </w:sdtContent>
    </w:sdt>
  </w:p>
  <w:p w:rsidR="00F7299B" w:rsidRDefault="00F729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9B" w:rsidRDefault="00F7299B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F7299B" w:rsidRDefault="00F72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19" w:rsidRDefault="00843419" w:rsidP="00CC3C84">
      <w:pPr>
        <w:spacing w:after="0" w:line="240" w:lineRule="auto"/>
      </w:pPr>
      <w:r>
        <w:separator/>
      </w:r>
    </w:p>
  </w:footnote>
  <w:footnote w:type="continuationSeparator" w:id="0">
    <w:p w:rsidR="00843419" w:rsidRDefault="00843419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9B" w:rsidRPr="003310B8" w:rsidRDefault="00F7299B" w:rsidP="003310B8">
    <w:pPr>
      <w:pStyle w:val="Header"/>
      <w:rPr>
        <w:u w:val="single"/>
      </w:rPr>
    </w:pPr>
    <w:r>
      <w:rPr>
        <w:u w:val="single"/>
      </w:rPr>
      <w:t>Ratio and Rates</w:t>
    </w:r>
    <w:r>
      <w:rPr>
        <w:u w:val="single"/>
      </w:rPr>
      <w:tab/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9B" w:rsidRPr="00004BA9" w:rsidRDefault="00F7299B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5A18"/>
    <w:rsid w:val="000306AF"/>
    <w:rsid w:val="00034138"/>
    <w:rsid w:val="000741F7"/>
    <w:rsid w:val="000765A9"/>
    <w:rsid w:val="000767EC"/>
    <w:rsid w:val="000770C2"/>
    <w:rsid w:val="00084B66"/>
    <w:rsid w:val="000900F4"/>
    <w:rsid w:val="000A521B"/>
    <w:rsid w:val="000C1B22"/>
    <w:rsid w:val="000C5DB9"/>
    <w:rsid w:val="000F41E0"/>
    <w:rsid w:val="00163FCC"/>
    <w:rsid w:val="0019234B"/>
    <w:rsid w:val="00193C8E"/>
    <w:rsid w:val="002135A8"/>
    <w:rsid w:val="00222EF1"/>
    <w:rsid w:val="002525AE"/>
    <w:rsid w:val="00267A44"/>
    <w:rsid w:val="00276616"/>
    <w:rsid w:val="00277E4E"/>
    <w:rsid w:val="00285EDC"/>
    <w:rsid w:val="002A6555"/>
    <w:rsid w:val="002B3C99"/>
    <w:rsid w:val="00304969"/>
    <w:rsid w:val="00321B15"/>
    <w:rsid w:val="003310B8"/>
    <w:rsid w:val="0036467D"/>
    <w:rsid w:val="00383683"/>
    <w:rsid w:val="003A1AC5"/>
    <w:rsid w:val="003A263F"/>
    <w:rsid w:val="003A29ED"/>
    <w:rsid w:val="003C0705"/>
    <w:rsid w:val="003C14BF"/>
    <w:rsid w:val="003E7E28"/>
    <w:rsid w:val="00406B75"/>
    <w:rsid w:val="00441DF6"/>
    <w:rsid w:val="00447AD6"/>
    <w:rsid w:val="004C66E9"/>
    <w:rsid w:val="00555691"/>
    <w:rsid w:val="005773F1"/>
    <w:rsid w:val="00584CAA"/>
    <w:rsid w:val="005B58BA"/>
    <w:rsid w:val="005D0D6B"/>
    <w:rsid w:val="005E3D07"/>
    <w:rsid w:val="00620B71"/>
    <w:rsid w:val="006A69A3"/>
    <w:rsid w:val="006B1ED6"/>
    <w:rsid w:val="00720DE7"/>
    <w:rsid w:val="007222B1"/>
    <w:rsid w:val="00725344"/>
    <w:rsid w:val="007461AF"/>
    <w:rsid w:val="007521D5"/>
    <w:rsid w:val="00787825"/>
    <w:rsid w:val="00790786"/>
    <w:rsid w:val="007C764D"/>
    <w:rsid w:val="0080248A"/>
    <w:rsid w:val="00843419"/>
    <w:rsid w:val="0085517F"/>
    <w:rsid w:val="008839FB"/>
    <w:rsid w:val="008941E1"/>
    <w:rsid w:val="008C793A"/>
    <w:rsid w:val="0090197E"/>
    <w:rsid w:val="00973D73"/>
    <w:rsid w:val="00980C53"/>
    <w:rsid w:val="00981229"/>
    <w:rsid w:val="0098392F"/>
    <w:rsid w:val="009938A9"/>
    <w:rsid w:val="009E3655"/>
    <w:rsid w:val="009F418F"/>
    <w:rsid w:val="00A05550"/>
    <w:rsid w:val="00A106E7"/>
    <w:rsid w:val="00A33B13"/>
    <w:rsid w:val="00A95DA5"/>
    <w:rsid w:val="00AB24D4"/>
    <w:rsid w:val="00AD6571"/>
    <w:rsid w:val="00AE3C2D"/>
    <w:rsid w:val="00AE7583"/>
    <w:rsid w:val="00AF6763"/>
    <w:rsid w:val="00B02329"/>
    <w:rsid w:val="00B51125"/>
    <w:rsid w:val="00B57A0F"/>
    <w:rsid w:val="00B64769"/>
    <w:rsid w:val="00B93276"/>
    <w:rsid w:val="00BA06D6"/>
    <w:rsid w:val="00BA0908"/>
    <w:rsid w:val="00BD14EA"/>
    <w:rsid w:val="00C6507F"/>
    <w:rsid w:val="00C75F0E"/>
    <w:rsid w:val="00CA7AA6"/>
    <w:rsid w:val="00CB0865"/>
    <w:rsid w:val="00CC3C84"/>
    <w:rsid w:val="00CD6C5E"/>
    <w:rsid w:val="00D30E92"/>
    <w:rsid w:val="00D347C2"/>
    <w:rsid w:val="00D86496"/>
    <w:rsid w:val="00DD0911"/>
    <w:rsid w:val="00DE6530"/>
    <w:rsid w:val="00E2725A"/>
    <w:rsid w:val="00E32C2F"/>
    <w:rsid w:val="00E41185"/>
    <w:rsid w:val="00E42050"/>
    <w:rsid w:val="00E444B7"/>
    <w:rsid w:val="00E70801"/>
    <w:rsid w:val="00E921B9"/>
    <w:rsid w:val="00ED7A6D"/>
    <w:rsid w:val="00F17F0E"/>
    <w:rsid w:val="00F61879"/>
    <w:rsid w:val="00F67FBF"/>
    <w:rsid w:val="00F7299B"/>
    <w:rsid w:val="00F86E9B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5"/>
        <o:r id="V:Rule2" type="connector" idref="#_x0000_s129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character" w:styleId="CommentReference">
    <w:name w:val="annotation reference"/>
    <w:basedOn w:val="DefaultParagraphFont"/>
    <w:uiPriority w:val="99"/>
    <w:semiHidden/>
    <w:unhideWhenUsed/>
    <w:rsid w:val="00B51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9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87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95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header" Target="header1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171</TotalTime>
  <Pages>12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15</cp:revision>
  <dcterms:created xsi:type="dcterms:W3CDTF">2011-08-14T12:17:00Z</dcterms:created>
  <dcterms:modified xsi:type="dcterms:W3CDTF">2012-03-05T06:58:00Z</dcterms:modified>
</cp:coreProperties>
</file>