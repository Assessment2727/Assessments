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C298E" w:rsidRDefault="005C298E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Pr="00584CAA" w:rsidRDefault="005C298E" w:rsidP="005C2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Fractions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987CCF" w:rsidRDefault="00987CCF" w:rsidP="00987CCF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987CCF" w:rsidP="00987CCF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BB57B8" w:rsidP="00247185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277.5pt;margin-top:-1.5pt;width:101.45pt;height:101.45pt;z-index:251659264;mso-position-horizontal-relative:text;mso-position-vertical-relative:text">
                  <v:imagedata r:id="rId7" o:title=""/>
                </v:shape>
                <o:OLEObject Type="Embed" ProgID="FXE300.Equation" ShapeID="_x0000_s1030" DrawAspect="Content" ObjectID="_1400445689" r:id="rId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26" style="position:absolute;margin-left:115.5pt;margin-top:37.85pt;width:47.25pt;height:63.75pt;z-index:251658240;mso-position-horizontal-relative:text;mso-position-vertical-relative:text" coordorigin="4710,8985" coordsize="945,1275">
                  <v:rect id="_x0000_s1027" style="position:absolute;left:4875;top:8985;width:585;height:570">
                    <v:textbox>
                      <w:txbxContent>
                        <w:p w:rsidR="00646041" w:rsidRPr="00F90B85" w:rsidRDefault="0064604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8" style="position:absolute;left:4890;top:9690;width:585;height:570">
                    <v:textbox>
                      <w:txbxContent>
                        <w:p w:rsidR="00646041" w:rsidRPr="00F90B85" w:rsidRDefault="0064604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4710;top:9615;width:945;height:0" o:connectortype="straight" strokeweight="1.75pt"/>
                </v:group>
              </w:pict>
            </w:r>
            <w:r w:rsidR="00247185">
              <w:rPr>
                <w:rFonts w:ascii="Times New Roman" w:hAnsi="Times New Roman" w:cs="Times New Roman"/>
                <w:sz w:val="24"/>
                <w:szCs w:val="24"/>
              </w:rPr>
              <w:t>What fraction of the square is shaded? (Answer in simplest form.)</w:t>
            </w:r>
          </w:p>
          <w:p w:rsidR="00247185" w:rsidRDefault="00247185" w:rsidP="00247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185" w:rsidRDefault="00247185" w:rsidP="00247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185" w:rsidRDefault="00247185" w:rsidP="00247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185" w:rsidRDefault="00247185" w:rsidP="00247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185" w:rsidRPr="00F97437" w:rsidRDefault="00247185" w:rsidP="00247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B8">
              <w:rPr>
                <w:noProof/>
              </w:rPr>
              <w:pict>
                <v:group id="_x0000_s1063" style="position:absolute;margin-left:173pt;margin-top:564pt;width:195pt;height:36pt;z-index:251675648;mso-position-horizontal-relative:text;mso-position-vertical-relative:text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064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65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66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67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AB24D4"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9820EF" w:rsidRPr="00886ED4" w:rsidRDefault="009820EF" w:rsidP="00982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pair of frac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tions below has the same denominator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but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different numer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ators?</w:t>
            </w:r>
          </w:p>
          <w:p w:rsidR="009820EF" w:rsidRPr="00886ED4" w:rsidRDefault="009820EF" w:rsidP="009820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0EF" w:rsidRPr="00886ED4" w:rsidRDefault="009820EF" w:rsidP="009820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0EF" w:rsidRPr="00886ED4" w:rsidRDefault="009820EF" w:rsidP="009820EF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5" type="#_x0000_t75" style="width:45.7pt;height:26.9pt" o:ole="">
                  <v:imagedata r:id="rId9" o:title=""/>
                </v:shape>
                <o:OLEObject Type="Embed" ProgID="FXE300.Equation" ShapeID="_x0000_i1025" DrawAspect="Content" ObjectID="_1400445535" r:id="rId1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6" type="#_x0000_t75" style="width:45.7pt;height:26.9pt" o:ole="">
                  <v:imagedata r:id="rId11" o:title=""/>
                </v:shape>
                <o:OLEObject Type="Embed" ProgID="FXE300.Equation" ShapeID="_x0000_i1026" DrawAspect="Content" ObjectID="_1400445536" r:id="rId1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7" type="#_x0000_t75" style="width:45.7pt;height:26.9pt" o:ole="">
                  <v:imagedata r:id="rId13" o:title=""/>
                </v:shape>
                <o:OLEObject Type="Embed" ProgID="FXE300.Equation" ShapeID="_x0000_i1027" DrawAspect="Content" ObjectID="_1400445537" r:id="rId1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074" w:dyaOrig="383">
                <v:shape id="_x0000_i1028" type="#_x0000_t75" style="width:53.85pt;height:19.4pt" o:ole="">
                  <v:imagedata r:id="rId15" o:title=""/>
                </v:shape>
                <o:OLEObject Type="Embed" ProgID="FXE300.Equation" ShapeID="_x0000_i1028" DrawAspect="Content" ObjectID="_1400445538" r:id="rId1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9820EF" w:rsidRPr="00886ED4" w:rsidRDefault="00BB57B8" w:rsidP="00982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1" style="position:absolute;margin-left:20.15pt;margin-top:6.85pt;width:343.5pt;height:9pt;z-index:251661312" coordorigin="2430,3420" coordsize="6870,180">
                  <v:roundrect id="_x0000_s1032" style="position:absolute;left:9030;top:3420;width:270;height:180" arcsize="10923f" fillcolor="white [3212]"/>
                  <v:roundrect id="_x0000_s1033" style="position:absolute;left:2430;top:3420;width:270;height:180" arcsize="10923f" fillcolor="white [3212]"/>
                  <v:roundrect id="_x0000_s1034" style="position:absolute;left:4580;top:3420;width:270;height:180" arcsize="10923f" fillcolor="white [3212]"/>
                  <v:roundrect id="_x0000_s1035" style="position:absolute;left:6780;top:3420;width:270;height:180" arcsize="10923f" fillcolor="white [3212]"/>
                </v:group>
              </w:pict>
            </w:r>
          </w:p>
          <w:p w:rsidR="00AB24D4" w:rsidRPr="00F97437" w:rsidRDefault="00AB24D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4E3ABA" w:rsidRPr="00886ED4" w:rsidRDefault="00BB57B8" w:rsidP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1" type="#_x0000_t75" style="position:absolute;margin-left:237.5pt;margin-top:1.3pt;width:174.6pt;height:47.4pt;z-index:251664384;mso-position-horizontal-relative:text;mso-position-vertical-relative:text">
                  <v:imagedata r:id="rId17" o:title=""/>
                </v:shape>
                <o:OLEObject Type="Embed" ProgID="FXDraw3.Document" ShapeID="_x0000_s1041" DrawAspect="Content" ObjectID="_1400445690" r:id="rId18"/>
              </w:pict>
            </w:r>
            <w:r w:rsidR="004E3ABA" w:rsidRPr="00886ED4">
              <w:rPr>
                <w:rFonts w:ascii="Times New Roman" w:hAnsi="Times New Roman" w:cs="Times New Roman"/>
                <w:sz w:val="24"/>
                <w:szCs w:val="24"/>
              </w:rPr>
              <w:t>The fraction of the diagram which is shaded is :</w:t>
            </w:r>
          </w:p>
          <w:p w:rsidR="004E3ABA" w:rsidRPr="00886ED4" w:rsidRDefault="004E3ABA" w:rsidP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ABA" w:rsidRPr="00886ED4" w:rsidRDefault="004E3ABA" w:rsidP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ABA" w:rsidRPr="00886ED4" w:rsidRDefault="004E3ABA" w:rsidP="004E3ABA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9" type="#_x0000_t75" style="width:8.75pt;height:26.9pt" o:ole="">
                  <v:imagedata r:id="rId19" o:title=""/>
                </v:shape>
                <o:OLEObject Type="Embed" ProgID="FXE300.Equation" ShapeID="_x0000_i1029" DrawAspect="Content" ObjectID="_1400445539" r:id="rId2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0" type="#_x0000_t75" style="width:8.75pt;height:26.9pt" o:ole="">
                  <v:imagedata r:id="rId21" o:title=""/>
                </v:shape>
                <o:OLEObject Type="Embed" ProgID="FXE300.Equation" ShapeID="_x0000_i1030" DrawAspect="Content" ObjectID="_1400445540" r:id="rId2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1" type="#_x0000_t75" style="width:8.75pt;height:26.9pt" o:ole="">
                  <v:imagedata r:id="rId23" o:title=""/>
                </v:shape>
                <o:OLEObject Type="Embed" ProgID="FXE300.Equation" ShapeID="_x0000_i1031" DrawAspect="Content" ObjectID="_1400445541" r:id="rId2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2" type="#_x0000_t75" style="width:8.75pt;height:26.9pt" o:ole="">
                  <v:imagedata r:id="rId25" o:title=""/>
                </v:shape>
                <o:OLEObject Type="Embed" ProgID="FXE300.Equation" ShapeID="_x0000_i1032" DrawAspect="Content" ObjectID="_1400445542" r:id="rId2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4E3ABA" w:rsidRPr="00886ED4" w:rsidRDefault="00BB57B8" w:rsidP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6" style="position:absolute;margin-left:32.9pt;margin-top:8.9pt;width:343.5pt;height:9pt;z-index:251663360" coordorigin="2430,3420" coordsize="6870,180">
                  <v:roundrect id="_x0000_s1037" style="position:absolute;left:9030;top:3420;width:270;height:180" arcsize="10923f" fillcolor="white [3212]"/>
                  <v:roundrect id="_x0000_s1038" style="position:absolute;left:2430;top:3420;width:270;height:180" arcsize="10923f" fillcolor="white [3212]"/>
                  <v:roundrect id="_x0000_s1039" style="position:absolute;left:4580;top:3420;width:270;height:180" arcsize="10923f" fillcolor="white [3212]"/>
                  <v:roundrect id="_x0000_s1040" style="position:absolute;left:6780;top:3420;width:270;height:180" arcsize="10923f" fillcolor="white [3212]"/>
                </v:group>
              </w:pic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4E3ABA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2" type="#_x0000_t75" style="position:absolute;margin-left:311.1pt;margin-top:-3.6pt;width:50.85pt;height:143.25pt;z-index:251665408;mso-position-horizontal-relative:text;mso-position-vertical-relative:text">
                  <v:imagedata r:id="rId27" o:title=""/>
                </v:shape>
                <o:OLEObject Type="Embed" ProgID="FXDraw3.Document" ShapeID="_x0000_s1042" DrawAspect="Content" ObjectID="_1400445691" r:id="rId28"/>
              </w:pict>
            </w:r>
            <w:r w:rsidR="00C348E4">
              <w:rPr>
                <w:rFonts w:ascii="Times New Roman" w:hAnsi="Times New Roman" w:cs="Times New Roman"/>
                <w:sz w:val="24"/>
                <w:szCs w:val="24"/>
              </w:rPr>
              <w:t>Some left over tiles are shown.</w:t>
            </w:r>
          </w:p>
          <w:p w:rsidR="00AB24D4" w:rsidRDefault="00C3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tiles are</w:t>
            </w:r>
            <w:proofErr w:type="gramEnd"/>
            <w:r w:rsidR="004E3ABA">
              <w:rPr>
                <w:rFonts w:ascii="Times New Roman" w:hAnsi="Times New Roman" w:cs="Times New Roman"/>
                <w:sz w:val="24"/>
                <w:szCs w:val="24"/>
              </w:rPr>
              <w:t xml:space="preserve"> black?</w:t>
            </w:r>
          </w:p>
          <w:p w:rsidR="004E3ABA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B8">
              <w:rPr>
                <w:noProof/>
              </w:rPr>
              <w:pict>
                <v:group id="Group 24" o:spid="_x0000_s1058" style="position:absolute;margin-left:183pt;margin-top:432.15pt;width:13.5pt;height:69pt;z-index:251673600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">
                  <v:roundrect id="AutoShape 20" o:spid="_x0000_s1059" style="position:absolute;left:3420;top:8403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  <v:roundrect id="AutoShape 21" o:spid="_x0000_s1060" style="position:absolute;left:3420;top:8778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  <v:roundrect id="AutoShape 22" o:spid="_x0000_s1061" style="position:absolute;left:3420;top:91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  <v:roundrect id="AutoShape 23" o:spid="_x0000_s1062" style="position:absolute;left:3420;top:9603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/>
                </v:group>
              </w:pict>
            </w:r>
            <w:r w:rsidRPr="00BB57B8">
              <w:rPr>
                <w:noProof/>
              </w:rPr>
              <w:pict>
                <v:group id="_x0000_s1053" style="position:absolute;margin-left:173pt;margin-top:564pt;width:195pt;height:36pt;z-index:25167155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054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55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56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57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</w:p>
          <w:p w:rsidR="004E3ABA" w:rsidRPr="004E3ABA" w:rsidRDefault="00BB57B8" w:rsidP="00D50103">
            <w:pPr>
              <w:spacing w:after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8" style="position:absolute;margin-left:5.75pt;margin-top:7.85pt;width:177.25pt;height:43.3pt;z-index:251678720" coordorigin="3530,6840" coordsize="3900,720">
                  <v:roundrect id="_x0000_s1079" style="position:absolute;left:3530;top:6840;width:270;height:180" arcsize="10923f" fillcolor="white [3212]"/>
                  <v:roundrect id="_x0000_s1080" style="position:absolute;left:3530;top:7380;width:270;height:180" arcsize="10923f" fillcolor="white [3212]"/>
                  <v:roundrect id="_x0000_s1081" style="position:absolute;left:7160;top:6840;width:270;height:180" arcsize="10923f" fillcolor="white [3212]"/>
                  <v:roundrect id="_x0000_s1082" style="position:absolute;left:7160;top:7380;width:270;height:180" arcsize="10923f" fillcolor="white [3212]"/>
                </v:group>
              </w:pict>
            </w:r>
            <w:r w:rsidRPr="00BB57B8">
              <w:rPr>
                <w:noProof/>
              </w:rPr>
              <w:pict>
                <v:group id="_x0000_s1073" style="position:absolute;margin-left:173.25pt;margin-top:564pt;width:195pt;height:36pt;z-index:251677696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">
                  <v:roundrect id="AutoShape 32" o:spid="_x0000_s1074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75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76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77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Pr="00BB57B8">
              <w:rPr>
                <w:noProof/>
              </w:rPr>
              <w:pict>
                <v:group id="Group 31" o:spid="_x0000_s1048" style="position:absolute;margin-left:173pt;margin-top:564pt;width:195pt;height:36pt;z-index:251669504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049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050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051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052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4E3AB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E3ABA"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33" type="#_x0000_t75" style="width:8.75pt;height:26.3pt" o:ole="">
                  <v:imagedata r:id="rId29" o:title=""/>
                </v:shape>
                <o:OLEObject Type="Embed" ProgID="FXE300.Equation" ShapeID="_x0000_i1033" DrawAspect="Content" ObjectID="_1400445543" r:id="rId30"/>
              </w:object>
            </w:r>
            <w:r w:rsidR="004E3ABA" w:rsidRPr="004E3AB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 w:rsidR="004E3AB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  <w:r w:rsidR="00D5010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                                        </w:t>
            </w:r>
            <w:r w:rsidR="004E3AB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  <w:r w:rsidR="00D50103"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34" type="#_x0000_t75" style="width:8.75pt;height:26.3pt" o:ole="">
                  <v:imagedata r:id="rId31" o:title=""/>
                </v:shape>
                <o:OLEObject Type="Embed" ProgID="FXE300.Equation" ShapeID="_x0000_i1034" DrawAspect="Content" ObjectID="_1400445544" r:id="rId32"/>
              </w:object>
            </w:r>
          </w:p>
          <w:p w:rsidR="004E3ABA" w:rsidRDefault="00D50103" w:rsidP="00D5010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35" type="#_x0000_t75" style="width:8.75pt;height:26.3pt" o:ole="">
                  <v:imagedata r:id="rId33" o:title=""/>
                </v:shape>
                <o:OLEObject Type="Embed" ProgID="FXE300.Equation" ShapeID="_x0000_i1035" DrawAspect="Content" ObjectID="_1400445545" r:id="rId34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                      </w:t>
            </w:r>
            <w:r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36" type="#_x0000_t75" style="width:8.75pt;height:26.3pt" o:ole="">
                  <v:imagedata r:id="rId35" o:title=""/>
                </v:shape>
                <o:OLEObject Type="Embed" ProgID="FXE300.Equation" ShapeID="_x0000_i1036" DrawAspect="Content" ObjectID="_1400445546" r:id="rId36"/>
              </w:object>
            </w:r>
          </w:p>
          <w:p w:rsidR="004E3ABA" w:rsidRDefault="004E3ABA" w:rsidP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ABA" w:rsidRDefault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ABA" w:rsidRPr="00F97437" w:rsidRDefault="004E3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AB24D4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3" type="#_x0000_t75" style="position:absolute;margin-left:191.25pt;margin-top:-3.75pt;width:72.35pt;height:86.4pt;z-index:251679744;mso-position-horizontal-relative:text;mso-position-vertical-relative:text">
                  <v:imagedata r:id="rId37" o:title=""/>
                </v:shape>
                <o:OLEObject Type="Embed" ProgID="FXDraw3.Document" ShapeID="_x0000_s1083" DrawAspect="Content" ObjectID="_1400445692" r:id="rId38"/>
              </w:pict>
            </w:r>
            <w:r w:rsidR="00D50103">
              <w:rPr>
                <w:rFonts w:ascii="Times New Roman" w:hAnsi="Times New Roman" w:cs="Times New Roman"/>
                <w:sz w:val="24"/>
                <w:szCs w:val="24"/>
              </w:rPr>
              <w:t xml:space="preserve">Shade  </w:t>
            </w:r>
            <w:r w:rsidR="00D50103" w:rsidRPr="00D50103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45" w:dyaOrig="725">
                <v:shape id="_x0000_i1037" type="#_x0000_t75" style="width:8.15pt;height:25.05pt" o:ole="">
                  <v:imagedata r:id="rId39" o:title=""/>
                </v:shape>
                <o:OLEObject Type="Embed" ProgID="FXE300.Equation" ShapeID="_x0000_i1037" DrawAspect="Content" ObjectID="_1400445547" r:id="rId40"/>
              </w:object>
            </w:r>
            <w:r w:rsidR="00D50103">
              <w:rPr>
                <w:rFonts w:ascii="Times New Roman" w:hAnsi="Times New Roman" w:cs="Times New Roman"/>
                <w:sz w:val="24"/>
                <w:szCs w:val="24"/>
              </w:rPr>
              <w:t xml:space="preserve"> of the shape shown.</w:t>
            </w:r>
          </w:p>
          <w:p w:rsidR="00D50103" w:rsidRDefault="00D50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103" w:rsidRDefault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D50103" w:rsidRDefault="00D50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103" w:rsidRDefault="00D501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A80" w:rsidRPr="00F97437" w:rsidRDefault="00732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732A80" w:rsidRPr="00886ED4" w:rsidRDefault="00732A80" w:rsidP="00732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38" type="#_x0000_t75" style="width:15.05pt;height:26.9pt" o:ole="">
                  <v:imagedata r:id="rId41" o:title=""/>
                </v:shape>
                <o:OLEObject Type="Embed" ProgID="FXE300.Equation" ShapeID="_x0000_i1038" DrawAspect="Content" ObjectID="_1400445548" r:id="rId42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as a mixed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2A80" w:rsidRPr="00886ED4" w:rsidRDefault="00732A80" w:rsidP="00732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2A80" w:rsidRPr="00886ED4" w:rsidRDefault="00732A80" w:rsidP="00732A80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039" type="#_x0000_t75" style="width:18.15pt;height:25.65pt" o:ole="">
                  <v:imagedata r:id="rId43" o:title=""/>
                </v:shape>
                <o:OLEObject Type="Embed" ProgID="FXE300.Equation" ShapeID="_x0000_i1039" DrawAspect="Content" ObjectID="_1400445549" r:id="rId44"/>
              </w:object>
            </w:r>
            <w:r w:rsidR="002B47C8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040" type="#_x0000_t75" style="width:18.15pt;height:25.65pt" o:ole="">
                  <v:imagedata r:id="rId45" o:title=""/>
                </v:shape>
                <o:OLEObject Type="Embed" ProgID="FXE300.Equation" ShapeID="_x0000_i1040" DrawAspect="Content" ObjectID="_1400445550" r:id="rId4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</w:t>
            </w:r>
            <w:r w:rsidR="002B47C8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041" type="#_x0000_t75" style="width:18.15pt;height:25.65pt" o:ole="">
                  <v:imagedata r:id="rId47" o:title=""/>
                </v:shape>
                <o:OLEObject Type="Embed" ProgID="FXE300.Equation" ShapeID="_x0000_i1041" DrawAspect="Content" ObjectID="_1400445551" r:id="rId48"/>
              </w:object>
            </w:r>
            <w:r w:rsidR="002B47C8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="002B47C8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042" type="#_x0000_t75" style="width:18.15pt;height:25.65pt" o:ole="">
                  <v:imagedata r:id="rId49" o:title=""/>
                </v:shape>
                <o:OLEObject Type="Embed" ProgID="FXE300.Equation" ShapeID="_x0000_i1042" DrawAspect="Content" ObjectID="_1400445552" r:id="rId5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732A80" w:rsidRPr="00886ED4" w:rsidRDefault="00BB57B8" w:rsidP="00732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4" style="position:absolute;margin-left:32.9pt;margin-top:8.9pt;width:343.5pt;height:9pt;z-index:251681792" coordorigin="2430,3420" coordsize="6870,180">
                  <v:roundrect id="_x0000_s1085" style="position:absolute;left:9030;top:3420;width:270;height:180" arcsize="10923f" fillcolor="white [3212]"/>
                  <v:roundrect id="_x0000_s1086" style="position:absolute;left:2430;top:3420;width:270;height:180" arcsize="10923f" fillcolor="white [3212]"/>
                  <v:roundrect id="_x0000_s1087" style="position:absolute;left:4580;top:3420;width:270;height:180" arcsize="10923f" fillcolor="white [3212]"/>
                  <v:roundrect id="_x0000_s1088" style="position:absolute;left:6780;top:3420;width:270;height:180" arcsize="10923f" fillcolor="white [3212]"/>
                </v:group>
              </w:pic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5F701B" w:rsidRPr="00886ED4" w:rsidRDefault="00BB57B8" w:rsidP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0" style="position:absolute;margin-left:243.5pt;margin-top:8.8pt;width:57.25pt;height:63.75pt;z-index:251725824;mso-position-horizontal-relative:text;mso-position-vertical-relative:text" coordorigin="4710,8985" coordsize="945,1275">
                  <v:rect id="_x0000_s1291" style="position:absolute;left:4875;top:8985;width:585;height:570">
                    <v:textbox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292" style="position:absolute;left:4890;top:9690;width:585;height:570">
                    <v:textbox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293" type="#_x0000_t32" style="position:absolute;left:4710;top:9615;width:945;height:0" o:connectortype="straight" strokeweight="1.75pt"/>
                </v:group>
              </w:pict>
            </w:r>
            <w:r w:rsidR="005F701B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5F701B"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7" w:dyaOrig="497">
                <v:shape id="_x0000_i1043" type="#_x0000_t75" style="width:18.15pt;height:25.65pt" o:ole="">
                  <v:imagedata r:id="rId51" o:title=""/>
                </v:shape>
                <o:OLEObject Type="Embed" ProgID="FXE300.Equation" ShapeID="_x0000_i1043" DrawAspect="Content" ObjectID="_1400445553" r:id="rId52"/>
              </w:object>
            </w:r>
            <w:r w:rsidR="005F701B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5F701B" w:rsidRPr="00886ED4" w:rsidRDefault="005F701B" w:rsidP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01B" w:rsidRDefault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01B" w:rsidRDefault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01B" w:rsidRPr="00F97437" w:rsidRDefault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F701B" w:rsidRPr="00886ED4" w:rsidRDefault="005F701B" w:rsidP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group is in des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cending order?</w:t>
            </w:r>
          </w:p>
          <w:p w:rsidR="005F701B" w:rsidRPr="00886ED4" w:rsidRDefault="005F701B" w:rsidP="005F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F701B" w:rsidRPr="00886ED4" w:rsidRDefault="005F701B" w:rsidP="005F701B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044" type="#_x0000_t75" style="width:56.95pt;height:28.8pt" o:ole="">
                  <v:imagedata r:id="rId53" o:title=""/>
                </v:shape>
                <o:OLEObject Type="Embed" ProgID="FXE300.Equation" ShapeID="_x0000_i1044" DrawAspect="Content" ObjectID="_1400445554" r:id="rId54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045" type="#_x0000_t75" style="width:55.7pt;height:27.55pt" o:ole="">
                  <v:imagedata r:id="rId55" o:title=""/>
                </v:shape>
                <o:OLEObject Type="Embed" ProgID="FXE300.Equation" ShapeID="_x0000_i1045" DrawAspect="Content" ObjectID="_1400445555" r:id="rId5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046" type="#_x0000_t75" style="width:56.35pt;height:28.8pt" o:ole="">
                  <v:imagedata r:id="rId57" o:title=""/>
                </v:shape>
                <o:OLEObject Type="Embed" ProgID="FXE300.Equation" ShapeID="_x0000_i1046" DrawAspect="Content" ObjectID="_1400445556" r:id="rId5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047" type="#_x0000_t75" style="width:58.25pt;height:29.45pt" o:ole="">
                  <v:imagedata r:id="rId59" o:title=""/>
                </v:shape>
                <o:OLEObject Type="Embed" ProgID="FXE300.Equation" ShapeID="_x0000_i1047" DrawAspect="Content" ObjectID="_1400445557" r:id="rId6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5F701B" w:rsidRPr="00886ED4" w:rsidRDefault="00BB57B8" w:rsidP="005F701B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3" style="position:absolute;left:0;text-align:left;margin-left:26pt;margin-top:11.5pt;width:343.5pt;height:9pt;z-index:251685888" coordorigin="2430,3420" coordsize="6870,180">
                  <v:roundrect id="_x0000_s1094" style="position:absolute;left:9030;top:3420;width:270;height:180" arcsize="10923f" fillcolor="white [3212]"/>
                  <v:roundrect id="_x0000_s1095" style="position:absolute;left:2430;top:3420;width:270;height:180" arcsize="10923f" fillcolor="white [3212]"/>
                  <v:roundrect id="_x0000_s1096" style="position:absolute;left:4580;top:3420;width:270;height:180" arcsize="10923f" fillcolor="white [3212]"/>
                  <v:roundrect id="_x0000_s1097" style="position:absolute;left:6780;top:3420;width:270;height:180" arcsize="10923f" fillcolor="white [3212]"/>
                </v:group>
              </w:pic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B24D4" w:rsidRDefault="00976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is not larger than  </w:t>
            </w:r>
            <w:r w:rsidRPr="0097695E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48" type="#_x0000_t75" style="width:8.15pt;height:25.05pt" o:ole="">
                  <v:imagedata r:id="rId61" o:title=""/>
                </v:shape>
                <o:OLEObject Type="Embed" ProgID="FXE300.Equation" ShapeID="_x0000_i1048" DrawAspect="Content" ObjectID="_1400445558" r:id="rId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97695E" w:rsidRPr="00886ED4" w:rsidRDefault="0097695E" w:rsidP="0097695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9" type="#_x0000_t75" style="width:15.65pt;height:28.8pt" o:ole="">
                  <v:imagedata r:id="rId63" o:title=""/>
                </v:shape>
                <o:OLEObject Type="Embed" ProgID="FXE300.Equation" ShapeID="_x0000_i1049" DrawAspect="Content" ObjectID="_1400445559" r:id="rId64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50" type="#_x0000_t75" style="width:15.65pt;height:27.55pt" o:ole="">
                  <v:imagedata r:id="rId65" o:title=""/>
                </v:shape>
                <o:OLEObject Type="Embed" ProgID="FXE300.Equation" ShapeID="_x0000_i1050" DrawAspect="Content" ObjectID="_1400445560" r:id="rId6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1" type="#_x0000_t75" style="width:10pt;height:28.8pt" o:ole="">
                  <v:imagedata r:id="rId67" o:title=""/>
                </v:shape>
                <o:OLEObject Type="Embed" ProgID="FXE300.Equation" ShapeID="_x0000_i1051" DrawAspect="Content" ObjectID="_1400445561" r:id="rId6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2" type="#_x0000_t75" style="width:10pt;height:29.45pt" o:ole="">
                  <v:imagedata r:id="rId69" o:title=""/>
                </v:shape>
                <o:OLEObject Type="Embed" ProgID="FXE300.Equation" ShapeID="_x0000_i1052" DrawAspect="Content" ObjectID="_1400445562" r:id="rId7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97695E" w:rsidRPr="00886ED4" w:rsidRDefault="00BB57B8" w:rsidP="0097695E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8" style="position:absolute;left:0;text-align:left;margin-left:26pt;margin-top:4.75pt;width:343.5pt;height:9pt;z-index:251687936" coordorigin="2430,3420" coordsize="6870,180">
                  <v:roundrect id="_x0000_s1099" style="position:absolute;left:9030;top:3420;width:270;height:180" arcsize="10923f" fillcolor="white [3212]"/>
                  <v:roundrect id="_x0000_s1100" style="position:absolute;left:2430;top:3420;width:270;height:180" arcsize="10923f" fillcolor="white [3212]"/>
                  <v:roundrect id="_x0000_s1101" style="position:absolute;left:4580;top:3420;width:270;height:180" arcsize="10923f" fillcolor="white [3212]"/>
                  <v:roundrect id="_x0000_s1102" style="position:absolute;left:6780;top:3420;width:270;height:180" arcsize="10923f" fillcolor="white [3212]"/>
                </v:group>
              </w:pict>
            </w:r>
          </w:p>
          <w:p w:rsidR="0097695E" w:rsidRPr="00F97437" w:rsidRDefault="00976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910B4F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4" style="position:absolute;margin-left:276.9pt;margin-top:6.5pt;width:64.35pt;height:63.75pt;z-index:251726848;mso-position-horizontal-relative:text;mso-position-vertical-relative:text" coordorigin="4710,8985" coordsize="945,1275">
                  <v:rect id="_x0000_s1295" style="position:absolute;left:4875;top:8985;width:585;height:570">
                    <v:textbox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296" style="position:absolute;left:4890;top:9690;width:585;height:570">
                    <v:textbox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297" type="#_x0000_t32" style="position:absolute;left:4710;top:9615;width:945;height:0" o:connectortype="straight" strokeweight="1.75pt"/>
                </v:group>
              </w:pict>
            </w:r>
            <w:r w:rsidR="00910B4F">
              <w:rPr>
                <w:rFonts w:ascii="Times New Roman" w:hAnsi="Times New Roman" w:cs="Times New Roman"/>
                <w:sz w:val="24"/>
                <w:szCs w:val="24"/>
              </w:rPr>
              <w:t>Which number is small</w:t>
            </w:r>
            <w:r w:rsidR="00910B4F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est   </w:t>
            </w:r>
            <w:r w:rsidR="00910B4F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148" w:dyaOrig="725">
                <v:shape id="_x0000_i1053" type="#_x0000_t75" style="width:83.9pt;height:27.55pt" o:ole="">
                  <v:imagedata r:id="rId71" o:title=""/>
                </v:shape>
                <o:OLEObject Type="Embed" ProgID="FXE300.Equation" ShapeID="_x0000_i1053" DrawAspect="Content" ObjectID="_1400445563" r:id="rId72"/>
              </w:object>
            </w:r>
            <w:r w:rsidR="00910B4F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</w:p>
          <w:p w:rsidR="00910B4F" w:rsidRPr="00886ED4" w:rsidRDefault="00910B4F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B4F" w:rsidRPr="00886ED4" w:rsidRDefault="00910B4F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B4F" w:rsidRPr="00886ED4" w:rsidRDefault="00910B4F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B4F" w:rsidRPr="00886ED4" w:rsidRDefault="00910B4F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910B4F" w:rsidRDefault="00EE6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reciprocal of  </w:t>
            </w:r>
            <w:r w:rsidRPr="00EE6D91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054" type="#_x0000_t75" style="width:7.5pt;height:22.55pt" o:ole="">
                  <v:imagedata r:id="rId73" o:title=""/>
                </v:shape>
                <o:OLEObject Type="Embed" ProgID="FXE300.Equation" ShapeID="_x0000_i1054" DrawAspect="Content" ObjectID="_1400445564" r:id="rId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E6D91" w:rsidRPr="00EE6D91" w:rsidRDefault="00EE6D91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55" type="#_x0000_t75" style="width:8.75pt;height:26.3pt" o:ole="">
                  <v:imagedata r:id="rId75" o:title=""/>
                </v:shape>
                <o:OLEObject Type="Embed" ProgID="FXE300.Equation" ShapeID="_x0000_i1055" DrawAspect="Content" ObjectID="_1400445565" r:id="rId76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056" type="#_x0000_t75" style="width:16.3pt;height:23.15pt" o:ole="">
                  <v:imagedata r:id="rId77" o:title=""/>
                </v:shape>
                <o:OLEObject Type="Embed" ProgID="FXE300.Equation" ShapeID="_x0000_i1056" DrawAspect="Content" ObjectID="_1400445566" r:id="rId78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</w:t>
            </w:r>
            <w:r w:rsidR="004D2F42"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057" type="#_x0000_t75" style="width:16.3pt;height:23.15pt" o:ole="">
                  <v:imagedata r:id="rId79" o:title=""/>
                </v:shape>
                <o:OLEObject Type="Embed" ProgID="FXE300.Equation" ShapeID="_x0000_i1057" DrawAspect="Content" ObjectID="_1400445567" r:id="rId80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</w:t>
            </w:r>
            <w:r w:rsidR="004D2F42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</w:t>
            </w:r>
            <w:r w:rsidR="004D2F42"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058" type="#_x0000_t75" style="width:16.3pt;height:23.15pt" o:ole="">
                  <v:imagedata r:id="rId81" o:title=""/>
                </v:shape>
                <o:OLEObject Type="Embed" ProgID="FXE300.Equation" ShapeID="_x0000_i1058" DrawAspect="Content" ObjectID="_1400445568" r:id="rId82"/>
              </w:object>
            </w:r>
            <w:r w:rsidRPr="00EE6D9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</w:p>
          <w:p w:rsidR="00EE6D91" w:rsidRPr="00F97437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2" style="position:absolute;margin-left:22.5pt;margin-top:1.1pt;width:343.5pt;height:9pt;z-index:251691008" coordorigin="2430,3420" coordsize="6870,180">
                  <v:roundrect id="_x0000_s1113" style="position:absolute;left:9030;top:3420;width:270;height:180" arcsize="10923f" fillcolor="white [3212]"/>
                  <v:roundrect id="_x0000_s1114" style="position:absolute;left:2430;top:3420;width:270;height:180" arcsize="10923f" fillcolor="white [3212]"/>
                  <v:roundrect id="_x0000_s1115" style="position:absolute;left:4580;top:3420;width:270;height:180" arcsize="10923f" fillcolor="white [3212]"/>
                  <v:roundrect id="_x0000_s1116" style="position:absolute;left:6780;top:3420;width:270;height:180" arcsize="10923f" fillcolor="white [3212]"/>
                </v:group>
              </w:pict>
            </w: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</w:tcPr>
          <w:p w:rsidR="00910B4F" w:rsidRDefault="004D2F42" w:rsidP="000B5D97">
            <w:pPr>
              <w:tabs>
                <w:tab w:val="left" w:pos="7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</w:t>
            </w:r>
            <w:r w:rsidR="000B5D97">
              <w:rPr>
                <w:rFonts w:ascii="Times New Roman" w:hAnsi="Times New Roman" w:cs="Times New Roman"/>
                <w:sz w:val="24"/>
                <w:szCs w:val="24"/>
              </w:rPr>
              <w:t>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marked on the number line below?</w:t>
            </w:r>
            <w:r w:rsidR="000B5D9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D2F42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7" type="#_x0000_t75" style="position:absolute;margin-left:0;margin-top:6.5pt;width:410.45pt;height:44.35pt;z-index:251692032">
                  <v:imagedata r:id="rId83" o:title=""/>
                </v:shape>
                <o:OLEObject Type="Embed" ProgID="FXDraw3.Document" ShapeID="_x0000_s1117" DrawAspect="Content" ObjectID="_1400445693" r:id="rId84"/>
              </w:pict>
            </w:r>
          </w:p>
          <w:p w:rsidR="004D2F42" w:rsidRDefault="004D2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F42" w:rsidRDefault="004D2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2F42" w:rsidRDefault="004D2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D97" w:rsidRDefault="000B5D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059" type="#_x0000_t75" style="width:50.1pt;height:18.15pt" o:ole="">
                  <v:imagedata r:id="rId85" o:title=""/>
                </v:shape>
                <o:OLEObject Type="Embed" ProgID="FXE300.Equation" ShapeID="_x0000_i1059" DrawAspect="Content" ObjectID="_1400445569" r:id="rId86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060" type="#_x0000_t75" style="width:50.1pt;height:18.15pt" o:ole="">
                  <v:imagedata r:id="rId87" o:title=""/>
                </v:shape>
                <o:OLEObject Type="Embed" ProgID="FXE300.Equation" ShapeID="_x0000_i1060" DrawAspect="Content" ObjectID="_1400445570" r:id="rId88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061" type="#_x0000_t75" style="width:50.1pt;height:18.15pt" o:ole="">
                  <v:imagedata r:id="rId89" o:title=""/>
                </v:shape>
                <o:OLEObject Type="Embed" ProgID="FXE300.Equation" ShapeID="_x0000_i1061" DrawAspect="Content" ObjectID="_1400445571" r:id="rId90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062" type="#_x0000_t75" style="width:50.1pt;height:18.15pt" o:ole="">
                  <v:imagedata r:id="rId91" o:title=""/>
                </v:shape>
                <o:OLEObject Type="Embed" ProgID="FXE300.Equation" ShapeID="_x0000_i1062" DrawAspect="Content" ObjectID="_1400445572" r:id="rId92"/>
              </w:object>
            </w:r>
            <w:r w:rsidRPr="00EE6D9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</w:p>
          <w:p w:rsidR="000B5D97" w:rsidRPr="00F97437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8" style="position:absolute;margin-left:15pt;margin-top:.5pt;width:343.5pt;height:9pt;z-index:251693056" coordorigin="2430,3420" coordsize="6870,180">
                  <v:roundrect id="_x0000_s1119" style="position:absolute;left:9030;top:3420;width:270;height:180" arcsize="10923f" fillcolor="white [3212]"/>
                  <v:roundrect id="_x0000_s1120" style="position:absolute;left:2430;top:3420;width:270;height:180" arcsize="10923f" fillcolor="white [3212]"/>
                  <v:roundrect id="_x0000_s1121" style="position:absolute;left:4580;top:3420;width:270;height:180" arcsize="10923f" fillcolor="white [3212]"/>
                  <v:roundrect id="_x0000_s1122" style="position:absolute;left:6780;top:3420;width:270;height:180" arcsize="10923f" fillcolor="white [3212]"/>
                </v:group>
              </w:pict>
            </w: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910B4F" w:rsidRDefault="000B5D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the position of  </w:t>
            </w:r>
            <w:r w:rsidRPr="000B5D97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357" w:dyaOrig="497">
                <v:shape id="_x0000_i1063" type="#_x0000_t75" style="width:15.65pt;height:21.3pt" o:ole="">
                  <v:imagedata r:id="rId93" o:title=""/>
                </v:shape>
                <o:OLEObject Type="Embed" ProgID="FXE300.Equation" ShapeID="_x0000_i1063" DrawAspect="Content" ObjectID="_1400445573" r:id="rId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number line below.</w:t>
            </w:r>
          </w:p>
          <w:p w:rsidR="000B5D97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3" type="#_x0000_t75" style="position:absolute;margin-left:55.5pt;margin-top:12.5pt;width:297.75pt;height:21.8pt;z-index:251694080">
                  <v:imagedata r:id="rId95" o:title="" cropbottom="-2199f" cropleft="12039f" cropright="12039f"/>
                </v:shape>
                <o:OLEObject Type="Embed" ProgID="FXDraw3.Document" ShapeID="_x0000_s1123" DrawAspect="Content" ObjectID="_1400445694" r:id="rId96"/>
              </w:pict>
            </w:r>
          </w:p>
          <w:p w:rsidR="000B5D97" w:rsidRDefault="000B5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D97" w:rsidRDefault="000B5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D97" w:rsidRPr="00F97437" w:rsidRDefault="000B5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910B4F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6" style="position:absolute;margin-left:228pt;margin-top:-2.35pt;width:48.35pt;height:52.35pt;z-index:251729920;mso-position-horizontal-relative:text;mso-position-vertical-relative:text" coordorigin="4710,8985" coordsize="945,1275">
                  <v:rect id="_x0000_s1307" style="position:absolute;left:4875;top:8985;width:585;height:570">
                    <v:textbox style="mso-next-textbox:#_x0000_s1307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08" style="position:absolute;left:4890;top:9690;width:585;height:570">
                    <v:textbox style="mso-next-textbox:#_x0000_s1308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shape id="_x0000_s1309" type="#_x0000_t32" style="position:absolute;left:4710;top:9615;width:945;height:0" o:connectortype="straight" strokeweight="1.75pt"/>
                </v:group>
              </w:pict>
            </w:r>
            <w:r w:rsidR="00913F28">
              <w:rPr>
                <w:rFonts w:ascii="Times New Roman" w:hAnsi="Times New Roman" w:cs="Times New Roman"/>
                <w:sz w:val="24"/>
                <w:szCs w:val="24"/>
              </w:rPr>
              <w:t xml:space="preserve">Simplify the </w:t>
            </w:r>
            <w:proofErr w:type="gramStart"/>
            <w:r w:rsidR="00913F28">
              <w:rPr>
                <w:rFonts w:ascii="Times New Roman" w:hAnsi="Times New Roman" w:cs="Times New Roman"/>
                <w:sz w:val="24"/>
                <w:szCs w:val="24"/>
              </w:rPr>
              <w:t xml:space="preserve">fraction </w:t>
            </w:r>
            <w:proofErr w:type="gramEnd"/>
            <w:r w:rsidR="00913F28" w:rsidRPr="00913F2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4" type="#_x0000_t75" style="width:15.05pt;height:26.3pt" o:ole="">
                  <v:imagedata r:id="rId97" o:title=""/>
                </v:shape>
                <o:OLEObject Type="Embed" ProgID="FXE300.Equation" ShapeID="_x0000_i1064" DrawAspect="Content" ObjectID="_1400445574" r:id="rId98"/>
              </w:object>
            </w:r>
            <w:r w:rsidR="00913F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3F28" w:rsidRDefault="00913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28" w:rsidRPr="00F97437" w:rsidRDefault="00913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910B4F" w:rsidRDefault="0091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is not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913F2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65" type="#_x0000_t75" style="width:8.75pt;height:26.3pt" o:ole="">
                  <v:imagedata r:id="rId99" o:title=""/>
                </v:shape>
                <o:OLEObject Type="Embed" ProgID="FXE300.Equation" ShapeID="_x0000_i1065" DrawAspect="Content" ObjectID="_1400445575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3F28" w:rsidRPr="00886ED4" w:rsidRDefault="00913F28" w:rsidP="00913F28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A110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66" type="#_x0000_t75" style="width:8.15pt;height:25.65pt" o:ole="">
                  <v:imagedata r:id="rId101" o:title=""/>
                </v:shape>
                <o:OLEObject Type="Embed" ProgID="FXE300.Equation" ShapeID="_x0000_i1066" DrawAspect="Content" ObjectID="_1400445576" r:id="rId102"/>
              </w:object>
            </w:r>
            <w:r w:rsidR="008A110C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7" type="#_x0000_t75" style="width:14.4pt;height:25.65pt" o:ole="">
                  <v:imagedata r:id="rId103" o:title=""/>
                </v:shape>
                <o:OLEObject Type="Embed" ProgID="FXE300.Equation" ShapeID="_x0000_i1067" DrawAspect="Content" ObjectID="_1400445577" r:id="rId10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="008A110C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8" type="#_x0000_t75" style="width:14.4pt;height:25.65pt" o:ole="">
                  <v:imagedata r:id="rId105" o:title=""/>
                </v:shape>
                <o:OLEObject Type="Embed" ProgID="FXE300.Equation" ShapeID="_x0000_i1068" DrawAspect="Content" ObjectID="_1400445578" r:id="rId10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 w:rsidR="008A110C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9" type="#_x0000_t75" style="width:14.4pt;height:25.65pt" o:ole="">
                  <v:imagedata r:id="rId107" o:title=""/>
                </v:shape>
                <o:OLEObject Type="Embed" ProgID="FXE300.Equation" ShapeID="_x0000_i1069" DrawAspect="Content" ObjectID="_1400445579" r:id="rId10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913F28" w:rsidRPr="00886ED4" w:rsidRDefault="00BB57B8" w:rsidP="0091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8" style="position:absolute;margin-left:38.75pt;margin-top:6.85pt;width:343.5pt;height:9pt;z-index:251697152" coordorigin="2430,3420" coordsize="6870,180">
                  <v:roundrect id="_x0000_s1129" style="position:absolute;left:9030;top:3420;width:270;height:180" arcsize="10923f"/>
                  <v:roundrect id="_x0000_s1130" style="position:absolute;left:2430;top:3420;width:270;height:180" arcsize="10923f" fillcolor="white [3212]"/>
                  <v:roundrect id="_x0000_s1131" style="position:absolute;left:4580;top:3420;width:270;height:180" arcsize="10923f"/>
                  <v:roundrect id="_x0000_s1132" style="position:absolute;left:6780;top:3420;width:270;height:180" arcsize="10923f"/>
                </v:group>
              </w:pict>
            </w:r>
          </w:p>
          <w:p w:rsidR="00913F28" w:rsidRPr="00F97437" w:rsidRDefault="00913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4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8A110C" w:rsidRPr="00886ED4" w:rsidRDefault="008A110C" w:rsidP="008A1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equation is correct?</w:t>
            </w:r>
          </w:p>
          <w:p w:rsidR="008A110C" w:rsidRPr="00886ED4" w:rsidRDefault="00BB57B8" w:rsidP="008A110C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3" style="position:absolute;margin-left:19.25pt;margin-top:17pt;width:195pt;height:36pt;z-index:251699200" coordorigin="3530,6840" coordsize="3900,720">
                  <v:roundrect id="_x0000_s1134" style="position:absolute;left:3530;top:6840;width:270;height:180" arcsize="10923f"/>
                  <v:roundrect id="_x0000_s1135" style="position:absolute;left:3530;top:7380;width:270;height:180" arcsize="10923f" fillcolor="white [3212]"/>
                  <v:roundrect id="_x0000_s1136" style="position:absolute;left:7160;top:6840;width:270;height:180" arcsize="10923f"/>
                  <v:roundrect id="_x0000_s1137" style="position:absolute;left:7160;top:7380;width:270;height:180" arcsize="10923f"/>
                </v:group>
              </w:pict>
            </w:r>
            <w:r w:rsidR="008A110C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070" type="#_x0000_t75" style="width:61.35pt;height:29.45pt" o:ole="">
                  <v:imagedata r:id="rId109" o:title=""/>
                </v:shape>
                <o:OLEObject Type="Embed" ProgID="FXE300.Equation" ShapeID="_x0000_i1070" DrawAspect="Content" ObjectID="_1400445580" r:id="rId110"/>
              </w:object>
            </w:r>
            <w:r w:rsidR="008A110C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 </w:t>
            </w:r>
            <w:r w:rsidR="008A110C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071" type="#_x0000_t75" style="width:61.35pt;height:29.45pt" o:ole="">
                  <v:imagedata r:id="rId111" o:title=""/>
                </v:shape>
                <o:OLEObject Type="Embed" ProgID="FXE300.Equation" ShapeID="_x0000_i1071" DrawAspect="Content" ObjectID="_1400445581" r:id="rId112"/>
              </w:object>
            </w:r>
            <w:r w:rsidR="008A110C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</w:p>
          <w:p w:rsidR="008A110C" w:rsidRPr="00886ED4" w:rsidRDefault="008A110C" w:rsidP="008A110C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072" type="#_x0000_t75" style="width:61.35pt;height:29.45pt" o:ole="">
                  <v:imagedata r:id="rId113" o:title=""/>
                </v:shape>
                <o:OLEObject Type="Embed" ProgID="FXE300.Equation" ShapeID="_x0000_i1072" DrawAspect="Content" ObjectID="_1400445582" r:id="rId11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85" w:dyaOrig="725">
                <v:shape id="_x0000_i1073" type="#_x0000_t75" style="width:68.25pt;height:29.45pt" o:ole="">
                  <v:imagedata r:id="rId115" o:title=""/>
                </v:shape>
                <o:OLEObject Type="Embed" ProgID="FXE300.Equation" ShapeID="_x0000_i1073" DrawAspect="Content" ObjectID="_1400445583" r:id="rId11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910B4F" w:rsidRPr="00F97437" w:rsidRDefault="00910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1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A110C" w:rsidRPr="00F97437" w:rsidRDefault="008A1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answer to the addition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, giving your answer in simplest form;</w:t>
            </w:r>
          </w:p>
          <w:p w:rsidR="008A110C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8" style="position:absolute;margin-left:293pt;margin-top:12.65pt;width:64.35pt;height:63.75pt;z-index:251727872" coordorigin="4710,8985" coordsize="945,1275">
                  <v:rect id="_x0000_s1299" style="position:absolute;left:4875;top:8985;width:585;height:570">
                    <v:textbox style="mso-next-textbox:#_x0000_s1299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00" style="position:absolute;left:4890;top:9690;width:585;height:570">
                    <v:textbox style="mso-next-textbox:#_x0000_s1300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01" type="#_x0000_t32" style="position:absolute;left:4710;top:9615;width:945;height:0" o:connectortype="straight" strokeweight="1.75pt"/>
                </v:group>
              </w:pict>
            </w: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348E4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074" type="#_x0000_t75" style="width:90.15pt;height:41.95pt" o:ole="">
                  <v:imagedata r:id="rId117" o:title=""/>
                </v:shape>
                <o:OLEObject Type="Embed" ProgID="FXE300.Equation" ShapeID="_x0000_i1074" DrawAspect="Content" ObjectID="_1400445584" r:id="rId11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10C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1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A110C" w:rsidRPr="00F97437" w:rsidRDefault="008A1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8A110C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2" style="position:absolute;margin-left:293pt;margin-top:4.45pt;width:64.35pt;height:63.75pt;z-index:251728896" coordorigin="4710,8985" coordsize="945,1275">
                  <v:rect id="_x0000_s1303" style="position:absolute;left:4875;top:8985;width:585;height:570">
                    <v:textbox style="mso-next-textbox:#_x0000_s1303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04" style="position:absolute;left:4890;top:9690;width:585;height:570">
                    <v:textbox style="mso-next-textbox:#_x0000_s1304">
                      <w:txbxContent>
                        <w:p w:rsidR="00646041" w:rsidRPr="00F90B85" w:rsidRDefault="00646041" w:rsidP="00F90B8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05" type="#_x0000_t32" style="position:absolute;left:4710;top:9615;width:945;height:0" o:connectortype="straight" strokeweight="1.75pt"/>
                </v:group>
              </w:pict>
            </w: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70A5D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66" w:dyaOrig="725">
                <v:shape id="_x0000_i1075" type="#_x0000_t75" style="width:84.5pt;height:44.45pt" o:ole="">
                  <v:imagedata r:id="rId119" o:title=""/>
                </v:shape>
                <o:OLEObject Type="Embed" ProgID="FXE300.Equation" ShapeID="_x0000_i1075" DrawAspect="Content" ObjectID="_1400445585" r:id="rId120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10C" w:rsidRPr="00886ED4" w:rsidRDefault="008A110C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1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A110C" w:rsidRPr="00F97437" w:rsidRDefault="008A1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8505" w:type="dxa"/>
          </w:tcPr>
          <w:p w:rsidR="00670A5D" w:rsidRDefault="00670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is on a journey. </w:t>
            </w:r>
          </w:p>
          <w:p w:rsidR="008A110C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travels  </w:t>
            </w:r>
            <w:r w:rsidRPr="00670A5D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76" type="#_x0000_t75" style="width:8.15pt;height:23.8pt" o:ole="">
                  <v:imagedata r:id="rId121" o:title=""/>
                </v:shape>
                <o:OLEObject Type="Embed" ProgID="FXE300.Equation" ShapeID="_x0000_i1076" DrawAspect="Content" ObjectID="_1400445586" r:id="rId1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distance on the first day and  </w:t>
            </w:r>
            <w:r w:rsidRPr="00670A5D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77" type="#_x0000_t75" style="width:8.15pt;height:23.8pt" o:ole="">
                  <v:imagedata r:id="rId123" o:title=""/>
                </v:shape>
                <o:OLEObject Type="Embed" ProgID="FXE300.Equation" ShapeID="_x0000_i1077" DrawAspect="Content" ObjectID="_1400445587" r:id="rId124"/>
              </w:objec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70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the distance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second day.</w:t>
            </w:r>
            <w:r w:rsidRPr="00670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70A5D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fraction of the journey had he completed after the first 2 days?</w:t>
            </w:r>
          </w:p>
          <w:p w:rsidR="00670A5D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70A5D" w:rsidRDefault="00BB5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6" style="position:absolute;margin-left:246.5pt;margin-top:-.4pt;width:64.35pt;height:63.75pt;z-index:251735040" coordorigin="4710,8985" coordsize="945,1275">
                  <v:rect id="_x0000_s1327" style="position:absolute;left:4875;top:8985;width:585;height:570">
                    <v:textbox style="mso-next-textbox:#_x0000_s1327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28" style="position:absolute;left:4890;top:9690;width:585;height:570">
                    <v:textbox style="mso-next-textbox:#_x0000_s1328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29" type="#_x0000_t32" style="position:absolute;left:4710;top:9615;width:945;height:0" o:connectortype="straight" strokeweight="1.75pt"/>
                </v:group>
              </w:pict>
            </w:r>
          </w:p>
          <w:p w:rsidR="00670A5D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70A5D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70A5D" w:rsidRDefault="00670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70A5D" w:rsidRPr="00670A5D" w:rsidRDefault="00670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A5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70A5D" w:rsidRPr="00F97437" w:rsidRDefault="00670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670A5D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2" style="position:absolute;margin-left:349.95pt;margin-top:7.85pt;width:64.35pt;height:63.75pt;z-index:251734016;mso-position-horizontal-relative:text;mso-position-vertical-relative:text" coordorigin="4710,8985" coordsize="945,1275">
                  <v:rect id="_x0000_s1323" style="position:absolute;left:4875;top:8985;width:585;height:570">
                    <v:textbox style="mso-next-textbox:#_x0000_s1323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24" style="position:absolute;left:4890;top:9690;width:585;height:570">
                    <v:textbox style="mso-next-textbox:#_x0000_s1324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25" type="#_x0000_t32" style="position:absolute;left:4710;top:9615;width:945;height:0" o:connectortype="straight" strokeweight="1.75pt"/>
                </v:group>
              </w:pict>
            </w:r>
            <w:r w:rsidR="00670A5D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85" w:dyaOrig="725">
                <v:shape id="_x0000_i1078" type="#_x0000_t75" style="width:87.05pt;height:41.95pt" o:ole="">
                  <v:imagedata r:id="rId125" o:title=""/>
                </v:shape>
                <o:OLEObject Type="Embed" ProgID="FXE300.Equation" ShapeID="_x0000_i1078" DrawAspect="Content" ObjectID="_1400445588" r:id="rId126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A5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70A5D" w:rsidRPr="00F97437" w:rsidRDefault="00670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670A5D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8" style="position:absolute;margin-left:350.2pt;margin-top:9.75pt;width:64.35pt;height:63.75pt;z-index:251732992;mso-position-horizontal-relative:text;mso-position-vertical-relative:text" coordorigin="4710,8985" coordsize="945,1275">
                  <v:rect id="_x0000_s1319" style="position:absolute;left:4875;top:8985;width:585;height:570">
                    <v:textbox style="mso-next-textbox:#_x0000_s1319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20" style="position:absolute;left:4890;top:9690;width:585;height:570">
                    <v:textbox style="mso-next-textbox:#_x0000_s1320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21" type="#_x0000_t32" style="position:absolute;left:4710;top:9615;width:945;height:0" o:connectortype="straight" strokeweight="1.75pt"/>
                </v:group>
              </w:pict>
            </w:r>
            <w:r w:rsidR="00670A5D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41D84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85" w:dyaOrig="725">
                <v:shape id="_x0000_i1079" type="#_x0000_t75" style="width:89.55pt;height:42.55pt" o:ole="">
                  <v:imagedata r:id="rId127" o:title=""/>
                </v:shape>
                <o:OLEObject Type="Embed" ProgID="FXE300.Equation" ShapeID="_x0000_i1079" DrawAspect="Content" ObjectID="_1400445589" r:id="rId12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0A5D" w:rsidRPr="00886ED4" w:rsidRDefault="00670A5D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A5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70A5D" w:rsidRPr="00F97437" w:rsidRDefault="00670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670A5D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4" style="position:absolute;margin-left:197pt;margin-top:24.8pt;width:49.5pt;height:53.25pt;z-index:251731968;mso-position-horizontal-relative:text;mso-position-vertical-relative:text" coordorigin="4710,8985" coordsize="945,1275">
                  <v:rect id="_x0000_s1315" style="position:absolute;left:4875;top:8985;width:585;height:570">
                    <v:textbox style="mso-next-textbox:#_x0000_s1315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16" style="position:absolute;left:4890;top:9690;width:585;height:570">
                    <v:textbox style="mso-next-textbox:#_x0000_s1316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shape id="_x0000_s1317" type="#_x0000_t32" style="position:absolute;left:4710;top:9615;width:945;height:0" o:connectortype="straight" strokeweight="1.75pt"/>
                </v:group>
              </w:pict>
            </w:r>
            <w:proofErr w:type="spellStart"/>
            <w:r w:rsidR="00750434">
              <w:rPr>
                <w:rFonts w:ascii="Times New Roman" w:hAnsi="Times New Roman" w:cs="Times New Roman"/>
                <w:sz w:val="24"/>
                <w:szCs w:val="24"/>
              </w:rPr>
              <w:t>Kareen</w:t>
            </w:r>
            <w:proofErr w:type="spellEnd"/>
            <w:r w:rsidR="00750434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r w:rsidR="00750434" w:rsidRPr="00750434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05" w:dyaOrig="725">
                <v:shape id="_x0000_i1080" type="#_x0000_t75" style="width:12.5pt;height:23.15pt" o:ole="">
                  <v:imagedata r:id="rId129" o:title=""/>
                </v:shape>
                <o:OLEObject Type="Embed" ProgID="FXE300.Equation" ShapeID="_x0000_i1080" DrawAspect="Content" ObjectID="_1400445590" r:id="rId130"/>
              </w:object>
            </w:r>
            <w:r w:rsidR="00750434">
              <w:rPr>
                <w:rFonts w:ascii="Times New Roman" w:hAnsi="Times New Roman" w:cs="Times New Roman"/>
                <w:sz w:val="24"/>
                <w:szCs w:val="24"/>
              </w:rPr>
              <w:t xml:space="preserve"> of a metre of fabric and cuts </w:t>
            </w:r>
            <w:r w:rsidR="00750434" w:rsidRPr="00750434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81" type="#_x0000_t75" style="width:8.15pt;height:23.15pt" o:ole="">
                  <v:imagedata r:id="rId131" o:title=""/>
                </v:shape>
                <o:OLEObject Type="Embed" ProgID="FXE300.Equation" ShapeID="_x0000_i1081" DrawAspect="Content" ObjectID="_1400445591" r:id="rId132"/>
              </w:object>
            </w:r>
            <w:r w:rsidR="00750434">
              <w:rPr>
                <w:rFonts w:ascii="Times New Roman" w:hAnsi="Times New Roman" w:cs="Times New Roman"/>
                <w:sz w:val="24"/>
                <w:szCs w:val="24"/>
              </w:rPr>
              <w:t xml:space="preserve"> of a metre from this. What amount remains? </w:t>
            </w:r>
          </w:p>
          <w:p w:rsidR="00750434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434" w:rsidRPr="00750434" w:rsidRDefault="007504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metre.</w:t>
            </w:r>
          </w:p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750434" w:rsidRPr="00886ED4" w:rsidRDefault="00750434" w:rsidP="00164D90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357" w:dyaOrig="725">
                <v:shape id="_x0000_i1082" type="#_x0000_t75" style="width:70.75pt;height:37.55pt" o:ole="">
                  <v:imagedata r:id="rId133" o:title=""/>
                </v:shape>
                <o:OLEObject Type="Embed" ProgID="FXE300.Equation" ShapeID="_x0000_i1082" DrawAspect="Content" ObjectID="_1400445592" r:id="rId134"/>
              </w:object>
            </w: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083" type="#_x0000_t75" style="width:16.3pt;height:30.05pt" o:ole="">
                  <v:imagedata r:id="rId135" o:title=""/>
                </v:shape>
                <o:OLEObject Type="Embed" ProgID="FXE300.Equation" ShapeID="_x0000_i1083" DrawAspect="Content" ObjectID="_1400445593" r:id="rId13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084" type="#_x0000_t75" style="width:10pt;height:30.05pt" o:ole="">
                  <v:imagedata r:id="rId137" o:title=""/>
                </v:shape>
                <o:OLEObject Type="Embed" ProgID="FXE300.Equation" ShapeID="_x0000_i1084" DrawAspect="Content" ObjectID="_1400445594" r:id="rId13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085" type="#_x0000_t75" style="width:16.3pt;height:30.05pt" o:ole="">
                  <v:imagedata r:id="rId139" o:title=""/>
                </v:shape>
                <o:OLEObject Type="Embed" ProgID="FXE300.Equation" ShapeID="_x0000_i1085" DrawAspect="Content" ObjectID="_1400445595" r:id="rId140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086" type="#_x0000_t75" style="width:10pt;height:30.05pt" o:ole="">
                  <v:imagedata r:id="rId141" o:title=""/>
                </v:shape>
                <o:OLEObject Type="Embed" ProgID="FXE300.Equation" ShapeID="_x0000_i1086" DrawAspect="Content" ObjectID="_1400445596" r:id="rId142"/>
              </w:object>
            </w:r>
          </w:p>
          <w:p w:rsidR="00750434" w:rsidRPr="00886ED4" w:rsidRDefault="00BB57B8" w:rsidP="00164D90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2" style="position:absolute;margin-left:29pt;margin-top:.45pt;width:343.5pt;height:9pt;z-index:251709440" coordorigin="2430,3420" coordsize="6870,180">
                  <v:roundrect id="_x0000_s1163" style="position:absolute;left:9030;top:3420;width:270;height:180" arcsize="10923f" fillcolor="white [3212]"/>
                  <v:roundrect id="_x0000_s1164" style="position:absolute;left:2430;top:3420;width:270;height:180" arcsize="10923f" fillcolor="white [3212]"/>
                  <v:roundrect id="_x0000_s1165" style="position:absolute;left:4580;top:3420;width:270;height:180" arcsize="10923f" fillcolor="white [3212]"/>
                  <v:roundrect id="_x0000_s1166" style="position:absolute;left:6780;top:3420;width:270;height:180" arcsize="10923f" fillcolor="white [3212]"/>
                </v:group>
              </w:pict>
            </w: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750434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0" style="position:absolute;margin-left:319.25pt;margin-top:4.7pt;width:64.35pt;height:63.75pt;z-index:251730944;mso-position-horizontal-relative:text;mso-position-vertical-relative:text" coordorigin="4710,8985" coordsize="945,1275">
                  <v:rect id="_x0000_s1311" style="position:absolute;left:4875;top:8985;width:585;height:570">
                    <v:textbox style="mso-next-textbox:#_x0000_s1311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12" style="position:absolute;left:4890;top:9690;width:585;height:570">
                    <v:textbox style="mso-next-textbox:#_x0000_s1312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13" type="#_x0000_t32" style="position:absolute;left:4710;top:9615;width:945;height:0" o:connectortype="straight" strokeweight="1.75pt"/>
                </v:group>
              </w:pi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17" w:dyaOrig="725">
                <v:shape id="_x0000_i1087" type="#_x0000_t75" style="width:78.25pt;height:36.95pt" o:ole="">
                  <v:imagedata r:id="rId143" o:title=""/>
                </v:shape>
                <o:OLEObject Type="Embed" ProgID="FXE300.Equation" ShapeID="_x0000_i1087" DrawAspect="Content" ObjectID="_1400445597" r:id="rId14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8505" w:type="dxa"/>
          </w:tcPr>
          <w:p w:rsidR="00750434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0" style="position:absolute;margin-left:325.15pt;margin-top:8pt;width:64.35pt;height:63.75pt;z-index:251736064;mso-position-horizontal-relative:text;mso-position-vertical-relative:text" coordorigin="4710,8985" coordsize="945,1275">
                  <v:rect id="_x0000_s1331" style="position:absolute;left:4875;top:8985;width:585;height:570">
                    <v:textbox style="mso-next-textbox:#_x0000_s1331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32" style="position:absolute;left:4890;top:9690;width:585;height:570">
                    <v:textbox style="mso-next-textbox:#_x0000_s1332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33" type="#_x0000_t32" style="position:absolute;left:4710;top:9615;width:945;height:0" o:connectortype="straight" strokeweight="1.75pt"/>
                </v:group>
              </w:pi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43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17" w:dyaOrig="725">
                <v:shape id="_x0000_i1088" type="#_x0000_t75" style="width:93.9pt;height:44.45pt" o:ole="">
                  <v:imagedata r:id="rId145" o:title=""/>
                </v:shape>
                <o:OLEObject Type="Embed" ProgID="FXE300.Equation" ShapeID="_x0000_i1088" DrawAspect="Content" ObjectID="_1400445598" r:id="rId146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750434" w:rsidRPr="00886ED4" w:rsidRDefault="00750434" w:rsidP="00164D90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8" w:dyaOrig="725">
                <v:shape id="_x0000_i1089" type="#_x0000_t75" style="width:1in;height:38.2pt" o:ole="">
                  <v:imagedata r:id="rId147" o:title=""/>
                </v:shape>
                <o:OLEObject Type="Embed" ProgID="FXE300.Equation" ShapeID="_x0000_i1089" DrawAspect="Content" ObjectID="_1400445599" r:id="rId14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090" type="#_x0000_t75" style="width:48.2pt;height:30.05pt" o:ole="">
                  <v:imagedata r:id="rId149" o:title=""/>
                </v:shape>
                <o:OLEObject Type="Embed" ProgID="FXE300.Equation" ShapeID="_x0000_i1090" DrawAspect="Content" ObjectID="_1400445600" r:id="rId15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091" type="#_x0000_t75" style="width:48.2pt;height:30.05pt" o:ole="">
                  <v:imagedata r:id="rId151" o:title=""/>
                </v:shape>
                <o:OLEObject Type="Embed" ProgID="FXE300.Equation" ShapeID="_x0000_i1091" DrawAspect="Content" ObjectID="_1400445601" r:id="rId152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092" type="#_x0000_t75" style="width:48.2pt;height:30.05pt" o:ole="">
                  <v:imagedata r:id="rId153" o:title=""/>
                </v:shape>
                <o:OLEObject Type="Embed" ProgID="FXE300.Equation" ShapeID="_x0000_i1092" DrawAspect="Content" ObjectID="_1400445602" r:id="rId15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093" type="#_x0000_t75" style="width:48.2pt;height:30.05pt" o:ole="">
                  <v:imagedata r:id="rId155" o:title=""/>
                </v:shape>
                <o:OLEObject Type="Embed" ProgID="FXE300.Equation" ShapeID="_x0000_i1093" DrawAspect="Content" ObjectID="_1400445603" r:id="rId15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750434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5" style="position:absolute;margin-left:31.25pt;margin-top:8.85pt;width:343.5pt;height:9pt;z-index:251712512" coordorigin="2430,3420" coordsize="6870,180">
                  <v:roundrect id="_x0000_s1176" style="position:absolute;left:9030;top:3420;width:270;height:180" arcsize="10923f"/>
                  <v:roundrect id="_x0000_s1177" style="position:absolute;left:2430;top:3420;width:270;height:180" arcsize="10923f"/>
                  <v:roundrect id="_x0000_s1178" style="position:absolute;left:4580;top:3420;width:270;height:180" arcsize="10923f" fillcolor="white [3212]"/>
                  <v:roundrect id="_x0000_s1179" style="position:absolute;left:6780;top:3420;width:270;height:180" arcsize="10923f"/>
                </v:group>
              </w:pic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750434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4" style="position:absolute;margin-left:323pt;margin-top:5pt;width:64.35pt;height:63.75pt;z-index:251737088;mso-position-horizontal-relative:text;mso-position-vertical-relative:text" coordorigin="4710,8985" coordsize="945,1275">
                  <v:rect id="_x0000_s1335" style="position:absolute;left:4875;top:8985;width:585;height:570">
                    <v:textbox style="mso-next-textbox:#_x0000_s1335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36" style="position:absolute;left:4890;top:9690;width:585;height:570">
                    <v:textbox style="mso-next-textbox:#_x0000_s1336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37" type="#_x0000_t32" style="position:absolute;left:4710;top:9615;width:945;height:0" o:connectortype="straight" strokeweight="1.75pt"/>
                </v:group>
              </w:pi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434" w:rsidRDefault="00164D90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78" w:dyaOrig="725">
                <v:shape id="_x0000_i1094" type="#_x0000_t75" style="width:75.15pt;height:41.95pt" o:ole="">
                  <v:imagedata r:id="rId157" o:title=""/>
                </v:shape>
                <o:OLEObject Type="Embed" ProgID="FXE300.Equation" ShapeID="_x0000_i1094" DrawAspect="Content" ObjectID="_1400445604" r:id="rId158"/>
              </w:obje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750434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8" style="position:absolute;margin-left:294.65pt;margin-top:12.35pt;width:64.35pt;height:63.75pt;z-index:251738112;mso-position-horizontal-relative:text;mso-position-vertical-relative:text" coordorigin="4710,8985" coordsize="945,1275">
                  <v:rect id="_x0000_s1339" style="position:absolute;left:4875;top:8985;width:585;height:570">
                    <v:textbox style="mso-next-textbox:#_x0000_s1339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40" style="position:absolute;left:4890;top:9690;width:585;height:570">
                    <v:textbox style="mso-next-textbox:#_x0000_s1340">
                      <w:txbxContent>
                        <w:p w:rsidR="00646041" w:rsidRPr="00F90B85" w:rsidRDefault="00646041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41" type="#_x0000_t32" style="position:absolute;left:4710;top:9615;width:945;height:0" o:connectortype="straight" strokeweight="1.75pt"/>
                </v:group>
              </w:pi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0434" w:rsidRDefault="00164D90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38" w:dyaOrig="725">
                <v:shape id="_x0000_i1095" type="#_x0000_t75" style="width:78.9pt;height:38.8pt" o:ole="">
                  <v:imagedata r:id="rId159" o:title=""/>
                </v:shape>
                <o:OLEObject Type="Embed" ProgID="FXE300.Equation" ShapeID="_x0000_i1095" DrawAspect="Content" ObjectID="_1400445605" r:id="rId160"/>
              </w:object>
            </w:r>
            <w:r w:rsidR="00750434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0434" w:rsidRPr="00886ED4" w:rsidRDefault="00750434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750434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8" style="position:absolute;margin-left:235.5pt;margin-top:27pt;width:87.5pt;height:37.5pt;z-index:251715584;mso-position-horizontal-relative:text;mso-position-vertical-relative:text">
                  <v:textbox>
                    <w:txbxContent>
                      <w:p w:rsidR="00646041" w:rsidRDefault="00646041"/>
                    </w:txbxContent>
                  </v:textbox>
                </v:rect>
              </w:pict>
            </w:r>
            <w:r w:rsidR="00164D90">
              <w:rPr>
                <w:rFonts w:ascii="Times New Roman" w:hAnsi="Times New Roman" w:cs="Times New Roman"/>
                <w:sz w:val="24"/>
                <w:szCs w:val="24"/>
              </w:rPr>
              <w:t xml:space="preserve">Find  </w:t>
            </w:r>
            <w:r w:rsidR="00164D90" w:rsidRPr="00164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96" type="#_x0000_t75" style="width:8.75pt;height:27.55pt" o:ole="">
                  <v:imagedata r:id="rId161" o:title=""/>
                </v:shape>
                <o:OLEObject Type="Embed" ProgID="FXE300.Equation" ShapeID="_x0000_i1096" DrawAspect="Content" ObjectID="_1400445606" r:id="rId162"/>
              </w:objec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 xml:space="preserve"> of 126 </w:t>
            </w:r>
            <w:r w:rsidR="00164D90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  <w:p w:rsidR="00164D90" w:rsidRDefault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90" w:rsidRDefault="00164D90" w:rsidP="00164D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164D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164D90">
              <w:rPr>
                <w:rFonts w:ascii="Times New Roman" w:hAnsi="Times New Roman" w:cs="Times New Roman"/>
                <w:sz w:val="32"/>
                <w:szCs w:val="32"/>
              </w:rPr>
              <w:t>etres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4D90" w:rsidRPr="00F97437" w:rsidRDefault="00164D90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D41D84" w:rsidRDefault="00164D90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 xml:space="preserve"> total of 60</w:t>
            </w:r>
            <w:r w:rsidR="00D41D84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>people are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party</w: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>. They are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>parents and their children</w:t>
            </w:r>
            <w:r w:rsidR="00B1540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64D90" w:rsidRPr="00886ED4" w:rsidRDefault="00B15401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B15401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097" type="#_x0000_t75" style="width:11.9pt;height:21.9pt" o:ole="">
                  <v:imagedata r:id="rId163" o:title=""/>
                </v:shape>
                <o:OLEObject Type="Embed" ProgID="FXE300.Equation" ShapeID="_x0000_i1097" DrawAspect="Content" ObjectID="_1400445607" r:id="rId164"/>
              </w:object>
            </w:r>
            <w:r w:rsidR="00164D90">
              <w:rPr>
                <w:rFonts w:ascii="Times New Roman" w:hAnsi="Times New Roman" w:cs="Times New Roman"/>
                <w:sz w:val="24"/>
                <w:szCs w:val="24"/>
              </w:rPr>
              <w:t xml:space="preserve">  of the people</w:t>
            </w:r>
            <w:r w:rsidR="00164D9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D41D84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="00164D90">
              <w:rPr>
                <w:rFonts w:ascii="Times New Roman" w:hAnsi="Times New Roman" w:cs="Times New Roman"/>
                <w:sz w:val="24"/>
                <w:szCs w:val="24"/>
              </w:rPr>
              <w:t xml:space="preserve">s, how many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children</w:t>
            </w:r>
            <w:r w:rsidR="00164D90" w:rsidRPr="00886E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64D90" w:rsidRPr="00886ED4" w:rsidRDefault="00BB57B8" w:rsidP="0016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9" style="position:absolute;margin-left:280.5pt;margin-top:5.4pt;width:63pt;height:36pt;z-index:251717632">
                  <v:textbox>
                    <w:txbxContent>
                      <w:p w:rsidR="00646041" w:rsidRDefault="00646041"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64D90" w:rsidRPr="00886ED4" w:rsidRDefault="00164D90" w:rsidP="00164D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  <w:r w:rsidR="00B154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B15401">
              <w:rPr>
                <w:rFonts w:ascii="Times New Roman" w:hAnsi="Times New Roman" w:cs="Times New Roman"/>
                <w:sz w:val="36"/>
                <w:szCs w:val="36"/>
              </w:rPr>
              <w:t>children</w:t>
            </w:r>
          </w:p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750434" w:rsidRDefault="00B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2" style="position:absolute;margin-left:243.6pt;margin-top:-4.45pt;width:63.3pt;height:54.75pt;z-index:251739136;mso-position-horizontal-relative:text;mso-position-vertical-relative:text" coordorigin="4710,8985" coordsize="945,1275">
                  <v:rect id="_x0000_s1343" style="position:absolute;left:4875;top:8985;width:585;height:570">
                    <v:textbox style="mso-next-textbox:#_x0000_s1343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44" style="position:absolute;left:4890;top:9690;width:585;height:570">
                    <v:textbox style="mso-next-textbox:#_x0000_s1344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45" type="#_x0000_t32" style="position:absolute;left:4710;top:9615;width:945;height:0" o:connectortype="straight" strokeweight="1.75pt"/>
                </v:group>
              </w:pict>
            </w:r>
            <w:r w:rsidR="004F52F9">
              <w:rPr>
                <w:rFonts w:ascii="Times New Roman" w:hAnsi="Times New Roman" w:cs="Times New Roman"/>
                <w:sz w:val="24"/>
                <w:szCs w:val="24"/>
              </w:rPr>
              <w:t xml:space="preserve">What fraction </w:t>
            </w:r>
            <w:proofErr w:type="gramStart"/>
            <w:r w:rsidR="004F52F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4F52F9">
              <w:rPr>
                <w:rFonts w:ascii="Times New Roman" w:hAnsi="Times New Roman" w:cs="Times New Roman"/>
                <w:sz w:val="24"/>
                <w:szCs w:val="24"/>
              </w:rPr>
              <w:t xml:space="preserve"> 25 of 60?</w:t>
            </w:r>
          </w:p>
          <w:p w:rsidR="004F52F9" w:rsidRDefault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2F9" w:rsidRDefault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2F9" w:rsidRPr="00F97437" w:rsidRDefault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43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50434" w:rsidRPr="00F97437" w:rsidRDefault="0075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4F52F9" w:rsidRDefault="00BB57B8" w:rsidP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6" style="position:absolute;margin-left:323pt;margin-top:-4.15pt;width:53.2pt;height:51.75pt;z-index:251740160;mso-position-horizontal-relative:text;mso-position-vertical-relative:text" coordorigin="4710,8985" coordsize="945,1275">
                  <v:rect id="_x0000_s1347" style="position:absolute;left:4875;top:8985;width:585;height:570">
                    <v:textbox style="mso-next-textbox:#_x0000_s1347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48" style="position:absolute;left:4890;top:9690;width:585;height:570">
                    <v:textbox style="mso-next-textbox:#_x0000_s1348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49" type="#_x0000_t32" style="position:absolute;left:4710;top:9615;width:945;height:0" o:connectortype="straight" strokeweight="1.75pt"/>
                </v:group>
              </w:pict>
            </w:r>
            <w:r w:rsidR="004F52F9">
              <w:rPr>
                <w:rFonts w:ascii="Times New Roman" w:hAnsi="Times New Roman" w:cs="Times New Roman"/>
                <w:sz w:val="24"/>
                <w:szCs w:val="24"/>
              </w:rPr>
              <w:t xml:space="preserve">There are 50 lollies in a jar and 35 of them are </w:t>
            </w:r>
            <w:proofErr w:type="spellStart"/>
            <w:r w:rsidR="004F52F9">
              <w:rPr>
                <w:rFonts w:ascii="Times New Roman" w:hAnsi="Times New Roman" w:cs="Times New Roman"/>
                <w:sz w:val="24"/>
                <w:szCs w:val="24"/>
              </w:rPr>
              <w:t>jubes</w:t>
            </w:r>
            <w:proofErr w:type="spellEnd"/>
            <w:r w:rsidR="004F52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F52F9" w:rsidRDefault="004F52F9" w:rsidP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lollies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jubes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233A0" w:rsidRDefault="004F52F9" w:rsidP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your answer in simplest form.</w:t>
            </w:r>
          </w:p>
          <w:p w:rsidR="004F52F9" w:rsidRPr="00F97437" w:rsidRDefault="004F52F9" w:rsidP="004F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33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233A0" w:rsidRPr="00F97437" w:rsidRDefault="00923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8505" w:type="dxa"/>
          </w:tcPr>
          <w:p w:rsidR="009233A0" w:rsidRPr="00886ED4" w:rsidRDefault="00BB57B8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50" style="position:absolute;margin-left:341.65pt;margin-top:20pt;width:64.35pt;height:63.75pt;z-index:251741184;mso-position-horizontal-relative:text;mso-position-vertical-relative:text" coordorigin="4710,8985" coordsize="945,1275">
                  <v:rect id="_x0000_s1351" style="position:absolute;left:4875;top:8985;width:585;height:570">
                    <v:textbox style="mso-next-textbox:#_x0000_s1351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_x0000_s1352" style="position:absolute;left:4890;top:9690;width:585;height:570">
                    <v:textbox style="mso-next-textbox:#_x0000_s1352">
                      <w:txbxContent>
                        <w:p w:rsidR="00646041" w:rsidRPr="00F90B85" w:rsidRDefault="00A016FA" w:rsidP="00C8159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53" type="#_x0000_t32" style="position:absolute;left:4710;top:9615;width:945;height:0" o:connectortype="straight" strokeweight="1.75pt"/>
                </v:group>
              </w:pic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>In a group of friends,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3A0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45" w:dyaOrig="725">
                <v:shape id="_x0000_i1098" type="#_x0000_t75" style="width:7.5pt;height:21.9pt" o:ole="">
                  <v:imagedata r:id="rId165" o:title=""/>
                </v:shape>
                <o:OLEObject Type="Embed" ProgID="FXE300.Equation" ShapeID="_x0000_i1098" DrawAspect="Content" ObjectID="_1400445608" r:id="rId166"/>
              </w:objec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 xml:space="preserve">are Reds </w:t>
            </w:r>
            <w:proofErr w:type="gramStart"/>
            <w:r w:rsidR="009233A0">
              <w:rPr>
                <w:rFonts w:ascii="Times New Roman" w:hAnsi="Times New Roman" w:cs="Times New Roman"/>
                <w:sz w:val="24"/>
                <w:szCs w:val="24"/>
              </w:rPr>
              <w:t>fans,</w:t>
            </w:r>
            <w:proofErr w:type="gramEnd"/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3A0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45" w:dyaOrig="725">
                <v:shape id="_x0000_i1099" type="#_x0000_t75" style="width:7.5pt;height:21.9pt" o:ole="">
                  <v:imagedata r:id="rId167" o:title=""/>
                </v:shape>
                <o:OLEObject Type="Embed" ProgID="FXE300.Equation" ShapeID="_x0000_i1099" DrawAspect="Content" ObjectID="_1400445609" r:id="rId168"/>
              </w:objec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 xml:space="preserve"> are Blues fans and the remainder are Blacks fans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are Blacks fans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</w:t>
            </w: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3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233A0" w:rsidRPr="00F97437" w:rsidRDefault="00923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9233A0" w:rsidRPr="00886ED4" w:rsidRDefault="009233A0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is making a cake. She mixes the liquid ingredients first.  She pours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1⅔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cup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of milk, ¾ of a cup of water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proofErr w:type="gramEnd"/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 cup of oil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a bowl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33A0" w:rsidRPr="00886ED4" w:rsidRDefault="009233A0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3A0" w:rsidRDefault="00BB57B8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58" type="#_x0000_t202" style="position:absolute;margin-left:220.5pt;margin-top:10.25pt;width:39pt;height:47.25pt;z-index:251743232">
                  <v:textbox>
                    <w:txbxContent>
                      <w:p w:rsidR="00646041" w:rsidRPr="00D85E21" w:rsidRDefault="00646041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54" style="position:absolute;margin-left:267.4pt;margin-top:-1pt;width:64.35pt;height:63.75pt;z-index:251742208" coordorigin="4710,8985" coordsize="945,1275">
                  <v:rect id="_x0000_s1355" style="position:absolute;left:4875;top:8985;width:585;height:570">
                    <v:textbox style="mso-next-textbox:#_x0000_s1355">
                      <w:txbxContent>
                        <w:p w:rsidR="00646041" w:rsidRPr="00F90B85" w:rsidRDefault="00A016FA" w:rsidP="00D85E2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356" style="position:absolute;left:4890;top:9690;width:585;height:570">
                    <v:textbox style="mso-next-textbox:#_x0000_s1356">
                      <w:txbxContent>
                        <w:p w:rsidR="00646041" w:rsidRPr="00F90B85" w:rsidRDefault="00A016FA" w:rsidP="00D85E2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357" type="#_x0000_t32" style="position:absolute;left:4710;top:9615;width:945;height:0" o:connectortype="straight" strokeweight="1.75pt"/>
                </v:group>
              </w:pic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 xml:space="preserve">How many cups 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of liquid </w: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>does she have in the bowl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  <w:r w:rsidR="009233A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233A0" w:rsidRPr="00886ED4" w:rsidRDefault="009233A0" w:rsidP="00F90B8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proofErr w:type="gramEnd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3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233A0" w:rsidRPr="00F97437" w:rsidRDefault="00923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703715" w:rsidRDefault="00703715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Tony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120 games on his console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33A0" w:rsidRPr="00886ED4" w:rsidRDefault="00703715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15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00" type="#_x0000_t75" style="width:7.5pt;height:22.55pt" o:ole="">
                  <v:imagedata r:id="rId169" o:title=""/>
                </v:shape>
                <o:OLEObject Type="Embed" ProgID="FXE300.Equation" ShapeID="_x0000_i1100" DrawAspect="Content" ObjectID="_1400445610" r:id="rId1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are sports games,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15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01" type="#_x0000_t75" style="width:7.5pt;height:22.55pt" o:ole="">
                  <v:imagedata r:id="rId171" o:title=""/>
                </v:shape>
                <o:OLEObject Type="Embed" ProgID="FXE300.Equation" ShapeID="_x0000_i1101" DrawAspect="Content" ObjectID="_1400445611" r:id="rId172"/>
              </w:objec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are war g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the rest are simulations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33A0" w:rsidRPr="00886ED4" w:rsidRDefault="00BB57B8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2" style="position:absolute;margin-left:283.8pt;margin-top:11.7pt;width:63pt;height:36pt;z-index:251724800">
                  <v:textbox>
                    <w:txbxContent>
                      <w:p w:rsidR="00646041" w:rsidRDefault="00646041"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233A0" w:rsidRPr="00886ED4" w:rsidRDefault="00703715" w:rsidP="00F90B85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are simulations?</w:t>
            </w:r>
            <w:r w:rsidR="009233A0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33A0" w:rsidRDefault="009233A0" w:rsidP="00F90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</w:p>
          <w:p w:rsidR="009233A0" w:rsidRPr="00886ED4" w:rsidRDefault="009233A0" w:rsidP="00F90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969" w:rsidRDefault="00304969"/>
    <w:p w:rsidR="00646041" w:rsidRDefault="00646041">
      <w:pPr>
        <w:sectPr w:rsidR="00646041" w:rsidSect="00CC3C84">
          <w:headerReference w:type="default" r:id="rId173"/>
          <w:footerReference w:type="default" r:id="rId174"/>
          <w:headerReference w:type="first" r:id="rId175"/>
          <w:footerReference w:type="first" r:id="rId17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606" w:type="dxa"/>
        <w:tblLook w:val="04A0"/>
      </w:tblPr>
      <w:tblGrid>
        <w:gridCol w:w="1101"/>
        <w:gridCol w:w="4677"/>
        <w:gridCol w:w="3828"/>
      </w:tblGrid>
      <w:tr w:rsidR="00646041" w:rsidTr="0064604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6041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646041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6041" w:rsidRPr="00584CAA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46041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46041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46041" w:rsidRPr="00584CAA" w:rsidRDefault="00646041" w:rsidP="006460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Fractions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46041" w:rsidRDefault="00646041" w:rsidP="00646041"/>
          <w:p w:rsidR="00646041" w:rsidRDefault="00646041" w:rsidP="00646041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646041" w:rsidRPr="00FD21AC" w:rsidRDefault="00646041" w:rsidP="00646041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646041" w:rsidTr="0064604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6041" w:rsidRPr="00584CAA" w:rsidRDefault="00646041" w:rsidP="0064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646041" w:rsidRPr="00A016FA" w:rsidRDefault="00A016FA" w:rsidP="00A016F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646041" w:rsidRDefault="00646041" w:rsidP="00646041"/>
          <w:p w:rsidR="00646041" w:rsidRDefault="00646041" w:rsidP="00646041"/>
        </w:tc>
      </w:tr>
    </w:tbl>
    <w:p w:rsidR="00646041" w:rsidRDefault="00646041" w:rsidP="00646041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/>
      </w:tblPr>
      <w:tblGrid>
        <w:gridCol w:w="675"/>
        <w:gridCol w:w="8505"/>
      </w:tblGrid>
      <w:tr w:rsidR="00646041" w:rsidRPr="003310B8" w:rsidTr="00646041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646041" w:rsidRDefault="00646041" w:rsidP="00646041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646041" w:rsidRDefault="00646041" w:rsidP="00646041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646041" w:rsidRDefault="00646041" w:rsidP="00646041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646041" w:rsidRDefault="00646041" w:rsidP="00646041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646041" w:rsidRPr="003310B8" w:rsidRDefault="00646041" w:rsidP="00646041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646041" w:rsidRDefault="00BB57B8" w:rsidP="00646041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11" type="#_x0000_t75" style="position:absolute;margin-left:277.5pt;margin-top:-1.5pt;width:101.45pt;height:101.45pt;z-index:251746304;mso-position-horizontal-relative:text;mso-position-vertical-relative:text">
                  <v:imagedata r:id="rId7" o:title=""/>
                </v:shape>
                <o:OLEObject Type="Embed" ProgID="FXE300.Equation" ShapeID="_x0000_s1611" DrawAspect="Content" ObjectID="_1400445695" r:id="rId177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07" style="position:absolute;margin-left:115.5pt;margin-top:37.85pt;width:47.25pt;height:63.75pt;z-index:251745280;mso-position-horizontal-relative:text;mso-position-vertical-relative:text" coordorigin="4710,8985" coordsize="945,1275">
                  <v:rect id="_x0000_s1608" style="position:absolute;left:4875;top:8985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609" style="position:absolute;left:4890;top:9690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rect>
                  <v:shape id="_x0000_s1610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What fraction of the square is shaded? (Answer in simplest form.)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B8">
              <w:rPr>
                <w:noProof/>
              </w:rPr>
              <w:pict>
                <v:group id="_x0000_s1639" style="position:absolute;margin-left:173pt;margin-top:564pt;width:195pt;height:36pt;z-index:251754496;mso-position-horizontal-relative:text;mso-position-vertical-relative:text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640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641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642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43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646041"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pair of frac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tions below has the same denominator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but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different numer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ators?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102" type="#_x0000_t75" style="width:45.7pt;height:26.9pt" o:ole="">
                  <v:imagedata r:id="rId9" o:title=""/>
                </v:shape>
                <o:OLEObject Type="Embed" ProgID="FXE300.Equation" ShapeID="_x0000_i1102" DrawAspect="Content" ObjectID="_1400445612" r:id="rId17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103" type="#_x0000_t75" style="width:45.7pt;height:26.9pt" o:ole="">
                  <v:imagedata r:id="rId11" o:title=""/>
                </v:shape>
                <o:OLEObject Type="Embed" ProgID="FXE300.Equation" ShapeID="_x0000_i1103" DrawAspect="Content" ObjectID="_1400445613" r:id="rId179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104" type="#_x0000_t75" style="width:45.7pt;height:26.9pt" o:ole="">
                  <v:imagedata r:id="rId13" o:title=""/>
                </v:shape>
                <o:OLEObject Type="Embed" ProgID="FXE300.Equation" ShapeID="_x0000_i1104" DrawAspect="Content" ObjectID="_1400445614" r:id="rId18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074" w:dyaOrig="383">
                <v:shape id="_x0000_i1105" type="#_x0000_t75" style="width:53.85pt;height:19.4pt" o:ole="">
                  <v:imagedata r:id="rId15" o:title=""/>
                </v:shape>
                <o:OLEObject Type="Embed" ProgID="FXE300.Equation" ShapeID="_x0000_i1105" DrawAspect="Content" ObjectID="_1400445615" r:id="rId181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12" style="position:absolute;margin-left:20.15pt;margin-top:6.85pt;width:343.5pt;height:9pt;z-index:251747328" coordorigin="2430,3420" coordsize="6870,180">
                  <v:roundrect id="_x0000_s1613" style="position:absolute;left:9030;top:3420;width:270;height:180" arcsize="10923f"/>
                  <v:roundrect id="_x0000_s1614" style="position:absolute;left:2430;top:3420;width:270;height:180" arcsize="10923f"/>
                  <v:roundrect id="_x0000_s1615" style="position:absolute;left:4580;top:3420;width:270;height:180" arcsize="10923f" fillcolor="black [3213]"/>
                  <v:roundrect id="_x0000_s1616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22" type="#_x0000_t75" style="position:absolute;margin-left:237.5pt;margin-top:1.3pt;width:174.6pt;height:47.4pt;z-index:251749376;mso-position-horizontal-relative:text;mso-position-vertical-relative:text">
                  <v:imagedata r:id="rId17" o:title=""/>
                </v:shape>
                <o:OLEObject Type="Embed" ProgID="FXDraw3.Document" ShapeID="_x0000_s1622" DrawAspect="Content" ObjectID="_1400445696" r:id="rId182"/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The fraction of the diagram which is shaded is :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6" type="#_x0000_t75" style="width:8.75pt;height:26.9pt" o:ole="">
                  <v:imagedata r:id="rId19" o:title=""/>
                </v:shape>
                <o:OLEObject Type="Embed" ProgID="FXE300.Equation" ShapeID="_x0000_i1106" DrawAspect="Content" ObjectID="_1400445616" r:id="rId183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7" type="#_x0000_t75" style="width:8.75pt;height:26.9pt" o:ole="">
                  <v:imagedata r:id="rId21" o:title=""/>
                </v:shape>
                <o:OLEObject Type="Embed" ProgID="FXE300.Equation" ShapeID="_x0000_i1107" DrawAspect="Content" ObjectID="_1400445617" r:id="rId18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8" type="#_x0000_t75" style="width:8.75pt;height:26.9pt" o:ole="">
                  <v:imagedata r:id="rId23" o:title=""/>
                </v:shape>
                <o:OLEObject Type="Embed" ProgID="FXE300.Equation" ShapeID="_x0000_i1108" DrawAspect="Content" ObjectID="_1400445618" r:id="rId185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109" type="#_x0000_t75" style="width:8.75pt;height:26.9pt" o:ole="">
                  <v:imagedata r:id="rId25" o:title=""/>
                </v:shape>
                <o:OLEObject Type="Embed" ProgID="FXE300.Equation" ShapeID="_x0000_i1109" DrawAspect="Content" ObjectID="_1400445619" r:id="rId18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17" style="position:absolute;margin-left:32.9pt;margin-top:8.9pt;width:343.5pt;height:9pt;z-index:251748352" coordorigin="2430,3420" coordsize="6870,180">
                  <v:roundrect id="_x0000_s1618" style="position:absolute;left:9030;top:3420;width:270;height:180" arcsize="10923f"/>
                  <v:roundrect id="_x0000_s1619" style="position:absolute;left:2430;top:3420;width:270;height:180" arcsize="10923f"/>
                  <v:roundrect id="_x0000_s1620" style="position:absolute;left:4580;top:3420;width:270;height:180" arcsize="10923f" fillcolor="black [3213]"/>
                  <v:roundrect id="_x0000_s1621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23" type="#_x0000_t75" style="position:absolute;margin-left:311.1pt;margin-top:-3.6pt;width:50.85pt;height:143.25pt;z-index:251750400;mso-position-horizontal-relative:text;mso-position-vertical-relative:text">
                  <v:imagedata r:id="rId27" o:title=""/>
                </v:shape>
                <o:OLEObject Type="Embed" ProgID="FXDraw3.Document" ShapeID="_x0000_s1623" DrawAspect="Content" ObjectID="_1400445697" r:id="rId187"/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Some left over tiles are shown</w:t>
            </w:r>
            <w:proofErr w:type="gram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of the tiles is black?</w:t>
            </w:r>
          </w:p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B8">
              <w:rPr>
                <w:noProof/>
              </w:rPr>
              <w:pict>
                <v:group id="_x0000_s1634" style="position:absolute;margin-left:183pt;margin-top:432.15pt;width:13.5pt;height:69pt;z-index:251753472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">
                  <v:roundrect id="AutoShape 20" o:spid="_x0000_s1635" style="position:absolute;left:3420;top:8403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  <v:roundrect id="AutoShape 21" o:spid="_x0000_s1636" style="position:absolute;left:3420;top:8778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  <v:roundrect id="AutoShape 22" o:spid="_x0000_s1637" style="position:absolute;left:3420;top:91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  <v:roundrect id="AutoShape 23" o:spid="_x0000_s1638" style="position:absolute;left:3420;top:9603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/>
                </v:group>
              </w:pict>
            </w:r>
            <w:r w:rsidRPr="00BB57B8">
              <w:rPr>
                <w:noProof/>
              </w:rPr>
              <w:pict>
                <v:group id="_x0000_s1629" style="position:absolute;margin-left:173pt;margin-top:564pt;width:195pt;height:36pt;z-index:251752448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630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631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632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33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</w:p>
          <w:p w:rsidR="00646041" w:rsidRPr="004E3ABA" w:rsidRDefault="00BB57B8" w:rsidP="00646041">
            <w:pPr>
              <w:spacing w:after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49" style="position:absolute;margin-left:5.75pt;margin-top:7.85pt;width:177.25pt;height:43.3pt;z-index:251756544" coordorigin="3530,6840" coordsize="3900,720">
                  <v:roundrect id="_x0000_s1650" style="position:absolute;left:3530;top:6840;width:270;height:180" arcsize="10923f"/>
                  <v:roundrect id="_x0000_s1651" style="position:absolute;left:3530;top:7380;width:270;height:180" arcsize="10923f" fillcolor="black [3213]"/>
                  <v:roundrect id="_x0000_s1652" style="position:absolute;left:7160;top:6840;width:270;height:180" arcsize="10923f"/>
                  <v:roundrect id="_x0000_s1653" style="position:absolute;left:7160;top:7380;width:270;height:180" arcsize="10923f"/>
                </v:group>
              </w:pict>
            </w:r>
            <w:r w:rsidRPr="00BB57B8">
              <w:rPr>
                <w:noProof/>
              </w:rPr>
              <w:pict>
                <v:group id="_x0000_s1644" style="position:absolute;margin-left:173.25pt;margin-top:564pt;width:195pt;height:36pt;z-index:251755520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">
                  <v:roundrect id="AutoShape 32" o:spid="_x0000_s1645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646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647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48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Pr="00BB57B8">
              <w:rPr>
                <w:noProof/>
              </w:rPr>
              <w:pict>
                <v:group id="_x0000_s1624" style="position:absolute;margin-left:173pt;margin-top:564pt;width:195pt;height:36pt;z-index:251751424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">
                  <v:roundrect id="AutoShape 32" o:spid="_x0000_s1625" style="position:absolute;left:353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  <v:roundrect id="AutoShape 33" o:spid="_x0000_s1626" style="position:absolute;left:353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<v:roundrect id="AutoShape 34" o:spid="_x0000_s1627" style="position:absolute;left:7160;top:684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roundrect id="AutoShape 35" o:spid="_x0000_s1628" style="position:absolute;left:7160;top:7380;width:270;height:18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646041"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110" type="#_x0000_t75" style="width:8.75pt;height:26.3pt" o:ole="">
                  <v:imagedata r:id="rId29" o:title=""/>
                </v:shape>
                <o:OLEObject Type="Embed" ProgID="FXE300.Equation" ShapeID="_x0000_i1110" DrawAspect="Content" ObjectID="_1400445620" r:id="rId188"/>
              </w:object>
            </w:r>
            <w:r w:rsidR="00646041" w:rsidRPr="004E3AB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 w:rsidR="0064604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                                            </w:t>
            </w:r>
            <w:r w:rsidR="00646041"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111" type="#_x0000_t75" style="width:8.75pt;height:26.3pt" o:ole="">
                  <v:imagedata r:id="rId31" o:title=""/>
                </v:shape>
                <o:OLEObject Type="Embed" ProgID="FXE300.Equation" ShapeID="_x0000_i1111" DrawAspect="Content" ObjectID="_1400445621" r:id="rId189"/>
              </w:object>
            </w:r>
          </w:p>
          <w:p w:rsidR="00646041" w:rsidRDefault="00646041" w:rsidP="0064604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112" type="#_x0000_t75" style="width:8.75pt;height:26.3pt" o:ole="">
                  <v:imagedata r:id="rId33" o:title=""/>
                </v:shape>
                <o:OLEObject Type="Embed" ProgID="FXE300.Equation" ShapeID="_x0000_i1112" DrawAspect="Content" ObjectID="_1400445622" r:id="rId190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                      </w:t>
            </w:r>
            <w:r w:rsidRPr="004E3ABA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113" type="#_x0000_t75" style="width:8.75pt;height:26.3pt" o:ole="">
                  <v:imagedata r:id="rId35" o:title=""/>
                </v:shape>
                <o:OLEObject Type="Embed" ProgID="FXE300.Equation" ShapeID="_x0000_i1113" DrawAspect="Content" ObjectID="_1400445623" r:id="rId191"/>
              </w:objec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54" type="#_x0000_t75" style="position:absolute;margin-left:191.25pt;margin-top:-3.75pt;width:72.35pt;height:86.4pt;z-index:251757568;mso-position-horizontal-relative:text;mso-position-vertical-relative:text">
                  <v:imagedata r:id="rId192" o:title=""/>
                </v:shape>
                <o:OLEObject Type="Embed" ProgID="FXDraw3.Document" ShapeID="_x0000_s1654" DrawAspect="Content" ObjectID="_1400445698" r:id="rId193"/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Shade  </w:t>
            </w:r>
            <w:r w:rsidR="00646041" w:rsidRPr="00D50103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45" w:dyaOrig="725">
                <v:shape id="_x0000_i1114" type="#_x0000_t75" style="width:8.15pt;height:25.05pt" o:ole="">
                  <v:imagedata r:id="rId39" o:title=""/>
                </v:shape>
                <o:OLEObject Type="Embed" ProgID="FXE300.Equation" ShapeID="_x0000_i1114" DrawAspect="Content" ObjectID="_1400445624" r:id="rId194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of the shape shown.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ANY NINE SECTIONS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15" type="#_x0000_t75" style="width:15.05pt;height:26.9pt" o:ole="">
                  <v:imagedata r:id="rId41" o:title=""/>
                </v:shape>
                <o:OLEObject Type="Embed" ProgID="FXE300.Equation" ShapeID="_x0000_i1115" DrawAspect="Content" ObjectID="_1400445625" r:id="rId195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as a mixed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116" type="#_x0000_t75" style="width:18.15pt;height:25.65pt" o:ole="">
                  <v:imagedata r:id="rId43" o:title=""/>
                </v:shape>
                <o:OLEObject Type="Embed" ProgID="FXE300.Equation" ShapeID="_x0000_i1116" DrawAspect="Content" ObjectID="_1400445626" r:id="rId19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117" type="#_x0000_t75" style="width:18.15pt;height:25.65pt" o:ole="">
                  <v:imagedata r:id="rId45" o:title=""/>
                </v:shape>
                <o:OLEObject Type="Embed" ProgID="FXE300.Equation" ShapeID="_x0000_i1117" DrawAspect="Content" ObjectID="_1400445627" r:id="rId197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118" type="#_x0000_t75" style="width:18.15pt;height:25.65pt" o:ole="">
                  <v:imagedata r:id="rId47" o:title=""/>
                </v:shape>
                <o:OLEObject Type="Embed" ProgID="FXE300.Equation" ShapeID="_x0000_i1118" DrawAspect="Content" ObjectID="_1400445628" r:id="rId198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119" type="#_x0000_t75" style="width:18.15pt;height:25.65pt" o:ole="">
                  <v:imagedata r:id="rId49" o:title=""/>
                </v:shape>
                <o:OLEObject Type="Embed" ProgID="FXE300.Equation" ShapeID="_x0000_i1119" DrawAspect="Content" ObjectID="_1400445629" r:id="rId199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55" style="position:absolute;margin-left:32.9pt;margin-top:8.9pt;width:343.5pt;height:9pt;z-index:251758592" coordorigin="2430,3420" coordsize="6870,180">
                  <v:roundrect id="_x0000_s1656" style="position:absolute;left:9030;top:3420;width:270;height:180" arcsize="10923f"/>
                  <v:roundrect id="_x0000_s1657" style="position:absolute;left:2430;top:3420;width:270;height:180" arcsize="10923f"/>
                  <v:roundrect id="_x0000_s1658" style="position:absolute;left:4580;top:3420;width:270;height:180" arcsize="10923f" fillcolor="black [3213]"/>
                  <v:roundrect id="_x0000_s1659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05" style="position:absolute;margin-left:243.5pt;margin-top:8.8pt;width:57.25pt;height:63.75pt;z-index:251772928;mso-position-horizontal-relative:text;mso-position-vertical-relative:text" coordorigin="4710,8985" coordsize="945,1275">
                  <v:rect id="_x0000_s1706" style="position:absolute;left:4875;top:8985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19</w:t>
                          </w:r>
                        </w:p>
                      </w:txbxContent>
                    </v:textbox>
                  </v:rect>
                  <v:rect id="_x0000_s1707" style="position:absolute;left:4890;top:9690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 id="_x0000_s1708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646041"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7" w:dyaOrig="497">
                <v:shape id="_x0000_i1120" type="#_x0000_t75" style="width:18.15pt;height:25.65pt" o:ole="">
                  <v:imagedata r:id="rId51" o:title=""/>
                </v:shape>
                <o:OLEObject Type="Embed" ProgID="FXE300.Equation" ShapeID="_x0000_i1120" DrawAspect="Content" ObjectID="_1400445630" r:id="rId200"/>
              </w:obje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group is in des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cending order?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121" type="#_x0000_t75" style="width:56.95pt;height:28.8pt" o:ole="">
                  <v:imagedata r:id="rId53" o:title=""/>
                </v:shape>
                <o:OLEObject Type="Embed" ProgID="FXE300.Equation" ShapeID="_x0000_i1121" DrawAspect="Content" ObjectID="_1400445631" r:id="rId201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122" type="#_x0000_t75" style="width:55.7pt;height:27.55pt" o:ole="">
                  <v:imagedata r:id="rId55" o:title=""/>
                </v:shape>
                <o:OLEObject Type="Embed" ProgID="FXE300.Equation" ShapeID="_x0000_i1122" DrawAspect="Content" ObjectID="_1400445632" r:id="rId202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123" type="#_x0000_t75" style="width:56.35pt;height:28.8pt" o:ole="">
                  <v:imagedata r:id="rId57" o:title=""/>
                </v:shape>
                <o:OLEObject Type="Embed" ProgID="FXE300.Equation" ShapeID="_x0000_i1123" DrawAspect="Content" ObjectID="_1400445633" r:id="rId203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4" w:dyaOrig="725">
                <v:shape id="_x0000_i1124" type="#_x0000_t75" style="width:58.25pt;height:29.45pt" o:ole="">
                  <v:imagedata r:id="rId59" o:title=""/>
                </v:shape>
                <o:OLEObject Type="Embed" ProgID="FXE300.Equation" ShapeID="_x0000_i1124" DrawAspect="Content" ObjectID="_1400445634" r:id="rId20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60" style="position:absolute;left:0;text-align:left;margin-left:26pt;margin-top:11.5pt;width:343.5pt;height:9pt;z-index:251759616" coordorigin="2430,3420" coordsize="6870,180">
                  <v:roundrect id="_x0000_s1661" style="position:absolute;left:9030;top:3420;width:270;height:180" arcsize="10923f" fillcolor="black [3213]"/>
                  <v:roundrect id="_x0000_s1662" style="position:absolute;left:2430;top:3420;width:270;height:180" arcsize="10923f"/>
                  <v:roundrect id="_x0000_s1663" style="position:absolute;left:4580;top:3420;width:270;height:180" arcsize="10923f"/>
                  <v:roundrect id="_x0000_s1664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is not larger than  </w:t>
            </w:r>
            <w:r w:rsidRPr="0097695E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125" type="#_x0000_t75" style="width:8.15pt;height:25.05pt" o:ole="">
                  <v:imagedata r:id="rId61" o:title=""/>
                </v:shape>
                <o:OLEObject Type="Embed" ProgID="FXE300.Equation" ShapeID="_x0000_i1125" DrawAspect="Content" ObjectID="_1400445635" r:id="rId2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26" type="#_x0000_t75" style="width:15.65pt;height:28.8pt" o:ole="">
                  <v:imagedata r:id="rId63" o:title=""/>
                </v:shape>
                <o:OLEObject Type="Embed" ProgID="FXE300.Equation" ShapeID="_x0000_i1126" DrawAspect="Content" ObjectID="_1400445636" r:id="rId20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27" type="#_x0000_t75" style="width:15.65pt;height:27.55pt" o:ole="">
                  <v:imagedata r:id="rId65" o:title=""/>
                </v:shape>
                <o:OLEObject Type="Embed" ProgID="FXE300.Equation" ShapeID="_x0000_i1127" DrawAspect="Content" ObjectID="_1400445637" r:id="rId207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128" type="#_x0000_t75" style="width:10pt;height:28.8pt" o:ole="">
                  <v:imagedata r:id="rId67" o:title=""/>
                </v:shape>
                <o:OLEObject Type="Embed" ProgID="FXE300.Equation" ShapeID="_x0000_i1128" DrawAspect="Content" ObjectID="_1400445638" r:id="rId20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129" type="#_x0000_t75" style="width:10pt;height:29.45pt" o:ole="">
                  <v:imagedata r:id="rId69" o:title=""/>
                </v:shape>
                <o:OLEObject Type="Embed" ProgID="FXE300.Equation" ShapeID="_x0000_i1129" DrawAspect="Content" ObjectID="_1400445639" r:id="rId209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65" style="position:absolute;left:0;text-align:left;margin-left:26pt;margin-top:4.75pt;width:343.5pt;height:9pt;z-index:251760640" coordorigin="2430,3420" coordsize="6870,180">
                  <v:roundrect id="_x0000_s1666" style="position:absolute;left:9030;top:3420;width:270;height:180" arcsize="10923f"/>
                  <v:roundrect id="_x0000_s1667" style="position:absolute;left:2430;top:3420;width:270;height:180" arcsize="10923f"/>
                  <v:roundrect id="_x0000_s1668" style="position:absolute;left:4580;top:3420;width:270;height:180" arcsize="10923f" fillcolor="black [3213]"/>
                  <v:roundrect id="_x0000_s1669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09" style="position:absolute;margin-left:276.9pt;margin-top:6.5pt;width:64.35pt;height:63.75pt;z-index:251773952;mso-position-horizontal-relative:text;mso-position-vertical-relative:text" coordorigin="4710,8985" coordsize="945,1275">
                  <v:rect id="_x0000_s1710" style="position:absolute;left:4875;top:8985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3</w:t>
                          </w:r>
                        </w:p>
                      </w:txbxContent>
                    </v:textbox>
                  </v:rect>
                  <v:rect id="_x0000_s1711" style="position:absolute;left:4890;top:9690;width:585;height:570">
                    <v:textbox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10</w:t>
                          </w:r>
                        </w:p>
                      </w:txbxContent>
                    </v:textbox>
                  </v:rect>
                  <v:shape id="_x0000_s1712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Which number is small</w: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est   </w:t>
            </w:r>
            <w:r w:rsidR="00646041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148" w:dyaOrig="725">
                <v:shape id="_x0000_i1130" type="#_x0000_t75" style="width:83.9pt;height:27.55pt" o:ole="">
                  <v:imagedata r:id="rId71" o:title=""/>
                </v:shape>
                <o:OLEObject Type="Embed" ProgID="FXE300.Equation" ShapeID="_x0000_i1130" DrawAspect="Content" ObjectID="_1400445640" r:id="rId210"/>
              </w:obje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reciprocal of  </w:t>
            </w:r>
            <w:r w:rsidRPr="00EE6D91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31" type="#_x0000_t75" style="width:7.5pt;height:22.55pt" o:ole="">
                  <v:imagedata r:id="rId73" o:title=""/>
                </v:shape>
                <o:OLEObject Type="Embed" ProgID="FXE300.Equation" ShapeID="_x0000_i1131" DrawAspect="Content" ObjectID="_1400445641" r:id="rId2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646041" w:rsidRPr="00EE6D91" w:rsidRDefault="00646041" w:rsidP="00646041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132" type="#_x0000_t75" style="width:8.75pt;height:26.3pt" o:ole="">
                  <v:imagedata r:id="rId75" o:title=""/>
                </v:shape>
                <o:OLEObject Type="Embed" ProgID="FXE300.Equation" ShapeID="_x0000_i1132" DrawAspect="Content" ObjectID="_1400445642" r:id="rId212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133" type="#_x0000_t75" style="width:16.3pt;height:23.15pt" o:ole="">
                  <v:imagedata r:id="rId77" o:title=""/>
                </v:shape>
                <o:OLEObject Type="Embed" ProgID="FXE300.Equation" ShapeID="_x0000_i1133" DrawAspect="Content" ObjectID="_1400445643" r:id="rId213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134" type="#_x0000_t75" style="width:16.3pt;height:23.15pt" o:ole="">
                  <v:imagedata r:id="rId79" o:title=""/>
                </v:shape>
                <o:OLEObject Type="Embed" ProgID="FXE300.Equation" ShapeID="_x0000_i1134" DrawAspect="Content" ObjectID="_1400445644" r:id="rId214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357" w:dyaOrig="497">
                <v:shape id="_x0000_i1135" type="#_x0000_t75" style="width:16.3pt;height:23.15pt" o:ole="">
                  <v:imagedata r:id="rId81" o:title=""/>
                </v:shape>
                <o:OLEObject Type="Embed" ProgID="FXE300.Equation" ShapeID="_x0000_i1135" DrawAspect="Content" ObjectID="_1400445645" r:id="rId215"/>
              </w:object>
            </w:r>
            <w:r w:rsidRPr="00EE6D9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</w:p>
          <w:p w:rsidR="00646041" w:rsidRPr="00F97437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70" style="position:absolute;margin-left:22.5pt;margin-top:1.1pt;width:343.5pt;height:9pt;z-index:251761664" coordorigin="2430,3420" coordsize="6870,180">
                  <v:roundrect id="_x0000_s1671" style="position:absolute;left:9030;top:3420;width:270;height:180" arcsize="10923f" fillcolor="black [3213]"/>
                  <v:roundrect id="_x0000_s1672" style="position:absolute;left:2430;top:3420;width:270;height:180" arcsize="10923f"/>
                  <v:roundrect id="_x0000_s1673" style="position:absolute;left:4580;top:3420;width:270;height:180" arcsize="10923f"/>
                  <v:roundrect id="_x0000_s1674" style="position:absolute;left:6780;top:3420;width:270;height:180" arcsize="10923f"/>
                </v:group>
              </w:pict>
            </w: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05" w:type="dxa"/>
          </w:tcPr>
          <w:p w:rsidR="00646041" w:rsidRDefault="00646041" w:rsidP="00646041">
            <w:pPr>
              <w:tabs>
                <w:tab w:val="left" w:pos="7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fractions are marked on the number line below?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75" type="#_x0000_t75" style="position:absolute;margin-left:0;margin-top:6.5pt;width:410.45pt;height:44.35pt;z-index:251762688">
                  <v:imagedata r:id="rId83" o:title=""/>
                </v:shape>
                <o:OLEObject Type="Embed" ProgID="FXDraw3.Document" ShapeID="_x0000_s1675" DrawAspect="Content" ObjectID="_1400445699" r:id="rId216"/>
              </w:pic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136" type="#_x0000_t75" style="width:50.1pt;height:18.15pt" o:ole="">
                  <v:imagedata r:id="rId85" o:title=""/>
                </v:shape>
                <o:OLEObject Type="Embed" ProgID="FXE300.Equation" ShapeID="_x0000_i1136" DrawAspect="Content" ObjectID="_1400445646" r:id="rId217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137" type="#_x0000_t75" style="width:50.1pt;height:18.15pt" o:ole="">
                  <v:imagedata r:id="rId87" o:title=""/>
                </v:shape>
                <o:OLEObject Type="Embed" ProgID="FXE300.Equation" ShapeID="_x0000_i1137" DrawAspect="Content" ObjectID="_1400445647" r:id="rId218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138" type="#_x0000_t75" style="width:50.1pt;height:18.15pt" o:ole="">
                  <v:imagedata r:id="rId89" o:title=""/>
                </v:shape>
                <o:OLEObject Type="Embed" ProgID="FXE300.Equation" ShapeID="_x0000_i1138" DrawAspect="Content" ObjectID="_1400445648" r:id="rId219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</w:t>
            </w:r>
            <w:r w:rsidRPr="00EE6D91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398" w:dyaOrig="497">
                <v:shape id="_x0000_i1139" type="#_x0000_t75" style="width:50.1pt;height:18.15pt" o:ole="">
                  <v:imagedata r:id="rId91" o:title=""/>
                </v:shape>
                <o:OLEObject Type="Embed" ProgID="FXE300.Equation" ShapeID="_x0000_i1139" DrawAspect="Content" ObjectID="_1400445649" r:id="rId220"/>
              </w:object>
            </w:r>
            <w:r w:rsidRPr="00EE6D91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</w:t>
            </w:r>
          </w:p>
          <w:p w:rsidR="00646041" w:rsidRPr="00F97437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76" style="position:absolute;margin-left:15pt;margin-top:.5pt;width:343.5pt;height:9pt;z-index:251763712" coordorigin="2430,3420" coordsize="6870,180">
                  <v:roundrect id="_x0000_s1677" style="position:absolute;left:9030;top:3420;width:270;height:180" arcsize="10923f"/>
                  <v:roundrect id="_x0000_s1678" style="position:absolute;left:2430;top:3420;width:270;height:180" arcsize="10923f" fillcolor="black [3213]"/>
                  <v:roundrect id="_x0000_s1679" style="position:absolute;left:4580;top:3420;width:270;height:180" arcsize="10923f"/>
                  <v:roundrect id="_x0000_s1680" style="position:absolute;left:6780;top:3420;width:270;height:180" arcsize="10923f"/>
                </v:group>
              </w:pict>
            </w: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the position of  </w:t>
            </w:r>
            <w:r w:rsidRPr="000B5D97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357" w:dyaOrig="497">
                <v:shape id="_x0000_i1140" type="#_x0000_t75" style="width:15.65pt;height:21.3pt" o:ole="">
                  <v:imagedata r:id="rId93" o:title=""/>
                </v:shape>
                <o:OLEObject Type="Embed" ProgID="FXE300.Equation" ShapeID="_x0000_i1140" DrawAspect="Content" ObjectID="_1400445650" r:id="rId2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number line below.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DA6059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81" type="#_x0000_t75" style="position:absolute;margin-left:57pt;margin-top:2.35pt;width:272.4pt;height:28.9pt;z-index:251764736">
                  <v:imagedata r:id="rId222" o:title="" cropbottom="-2199f" cropleft="12039f" cropright="12039f"/>
                </v:shape>
                <o:OLEObject Type="Embed" ProgID="FXDraw3.Document" ShapeID="_x0000_s1681" DrawAspect="Content" ObjectID="_1400445700" r:id="rId223"/>
              </w:pic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1" style="position:absolute;margin-left:228pt;margin-top:-2.35pt;width:48.35pt;height:52.35pt;z-index:251777024;mso-position-horizontal-relative:text;mso-position-vertical-relative:text" coordorigin="4710,8985" coordsize="945,1275">
                  <v:rect id="_x0000_s1722" style="position:absolute;left:4875;top:8985;width:585;height:570">
                    <v:textbox style="mso-next-textbox:#_x0000_s1722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1</w:t>
                          </w:r>
                        </w:p>
                      </w:txbxContent>
                    </v:textbox>
                  </v:rect>
                  <v:rect id="_x0000_s1723" style="position:absolute;left:4890;top:9690;width:585;height:570">
                    <v:textbox style="mso-next-textbox:#_x0000_s1723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3</w:t>
                          </w:r>
                        </w:p>
                      </w:txbxContent>
                    </v:textbox>
                  </v:rect>
                  <v:shape id="_x0000_s1724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Simplify the </w:t>
            </w:r>
            <w:proofErr w:type="gram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fraction </w:t>
            </w:r>
            <w:proofErr w:type="gramEnd"/>
            <w:r w:rsidR="00646041" w:rsidRPr="00913F2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41" type="#_x0000_t75" style="width:15.05pt;height:26.3pt" o:ole="">
                  <v:imagedata r:id="rId97" o:title=""/>
                </v:shape>
                <o:OLEObject Type="Embed" ProgID="FXE300.Equation" ShapeID="_x0000_i1141" DrawAspect="Content" ObjectID="_1400445651" r:id="rId224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is not equivalent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913F2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142" type="#_x0000_t75" style="width:8.75pt;height:26.3pt" o:ole="">
                  <v:imagedata r:id="rId99" o:title=""/>
                </v:shape>
                <o:OLEObject Type="Embed" ProgID="FXE300.Equation" ShapeID="_x0000_i1142" DrawAspect="Content" ObjectID="_1400445652" r:id="rId2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46041" w:rsidRPr="00886ED4" w:rsidRDefault="00646041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143" type="#_x0000_t75" style="width:8.15pt;height:25.65pt" o:ole="">
                  <v:imagedata r:id="rId101" o:title=""/>
                </v:shape>
                <o:OLEObject Type="Embed" ProgID="FXE300.Equation" ShapeID="_x0000_i1143" DrawAspect="Content" ObjectID="_1400445653" r:id="rId22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44" type="#_x0000_t75" style="width:14.4pt;height:25.65pt" o:ole="">
                  <v:imagedata r:id="rId103" o:title=""/>
                </v:shape>
                <o:OLEObject Type="Embed" ProgID="FXE300.Equation" ShapeID="_x0000_i1144" DrawAspect="Content" ObjectID="_1400445654" r:id="rId227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45" type="#_x0000_t75" style="width:14.4pt;height:25.65pt" o:ole="">
                  <v:imagedata r:id="rId105" o:title=""/>
                </v:shape>
                <o:OLEObject Type="Embed" ProgID="FXE300.Equation" ShapeID="_x0000_i1145" DrawAspect="Content" ObjectID="_1400445655" r:id="rId22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46" type="#_x0000_t75" style="width:14.4pt;height:25.65pt" o:ole="">
                  <v:imagedata r:id="rId107" o:title=""/>
                </v:shape>
                <o:OLEObject Type="Embed" ProgID="FXE300.Equation" ShapeID="_x0000_i1146" DrawAspect="Content" ObjectID="_1400445656" r:id="rId229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82" style="position:absolute;margin-left:38.75pt;margin-top:6.85pt;width:343.5pt;height:9pt;z-index:251765760" coordorigin="2430,3420" coordsize="6870,180">
                  <v:roundrect id="_x0000_s1683" style="position:absolute;left:9030;top:3420;width:270;height:180" arcsize="10923f"/>
                  <v:roundrect id="_x0000_s1684" style="position:absolute;left:2430;top:3420;width:270;height:180" arcsize="10923f" fillcolor="black [3213]"/>
                  <v:roundrect id="_x0000_s1685" style="position:absolute;left:4580;top:3420;width:270;height:180" arcsize="10923f"/>
                  <v:roundrect id="_x0000_s1686" style="position:absolute;left:6780;top:3420;width:270;height:180" arcsize="10923f"/>
                </v:group>
              </w:pic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equation is correct?</w:t>
            </w:r>
          </w:p>
          <w:p w:rsidR="00646041" w:rsidRPr="00886ED4" w:rsidRDefault="00BB57B8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87" style="position:absolute;margin-left:19.25pt;margin-top:17pt;width:195pt;height:36pt;z-index:251766784" coordorigin="3530,6840" coordsize="3900,720">
                  <v:roundrect id="_x0000_s1688" style="position:absolute;left:3530;top:6840;width:270;height:180" arcsize="10923f"/>
                  <v:roundrect id="_x0000_s1689" style="position:absolute;left:3530;top:7380;width:270;height:180" arcsize="10923f" fillcolor="black [3213]"/>
                  <v:roundrect id="_x0000_s1690" style="position:absolute;left:7160;top:6840;width:270;height:180" arcsize="10923f"/>
                  <v:roundrect id="_x0000_s1691" style="position:absolute;left:7160;top:7380;width:270;height:180" arcsize="10923f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46041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147" type="#_x0000_t75" style="width:61.35pt;height:29.45pt" o:ole="">
                  <v:imagedata r:id="rId109" o:title=""/>
                </v:shape>
                <o:OLEObject Type="Embed" ProgID="FXE300.Equation" ShapeID="_x0000_i1147" DrawAspect="Content" ObjectID="_1400445657" r:id="rId230"/>
              </w:object>
            </w:r>
            <w:r w:rsidR="00646041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 </w:t>
            </w:r>
            <w:r w:rsidR="00646041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148" type="#_x0000_t75" style="width:61.35pt;height:29.45pt" o:ole="">
                  <v:imagedata r:id="rId111" o:title=""/>
                </v:shape>
                <o:OLEObject Type="Embed" ProgID="FXE300.Equation" ShapeID="_x0000_i1148" DrawAspect="Content" ObjectID="_1400445658" r:id="rId231"/>
              </w:object>
            </w:r>
            <w:r w:rsidR="00646041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</w:p>
          <w:p w:rsidR="00646041" w:rsidRPr="00886ED4" w:rsidRDefault="00646041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149" type="#_x0000_t75" style="width:61.35pt;height:29.45pt" o:ole="">
                  <v:imagedata r:id="rId113" o:title=""/>
                </v:shape>
                <o:OLEObject Type="Embed" ProgID="FXE300.Equation" ShapeID="_x0000_i1149" DrawAspect="Content" ObjectID="_1400445659" r:id="rId23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85" w:dyaOrig="725">
                <v:shape id="_x0000_i1150" type="#_x0000_t75" style="width:68.25pt;height:29.45pt" o:ole="">
                  <v:imagedata r:id="rId115" o:title=""/>
                </v:shape>
                <o:OLEObject Type="Embed" ProgID="FXE300.Equation" ShapeID="_x0000_i1150" DrawAspect="Content" ObjectID="_1400445660" r:id="rId233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answer to the addition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, giving your answer in simplest form;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13" style="position:absolute;margin-left:293pt;margin-top:12.65pt;width:64.35pt;height:63.75pt;z-index:251774976" coordorigin="4710,8985" coordsize="945,1275">
                  <v:rect id="_x0000_s1714" style="position:absolute;left:4875;top:8985;width:585;height:570">
                    <v:textbox style="mso-next-textbox:#_x0000_s1714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7</w:t>
                          </w:r>
                        </w:p>
                      </w:txbxContent>
                    </v:textbox>
                  </v:rect>
                  <v:rect id="_x0000_s1715" style="position:absolute;left:4890;top:9690;width:585;height:570">
                    <v:textbox style="mso-next-textbox:#_x0000_s1715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12</w:t>
                          </w:r>
                        </w:p>
                      </w:txbxContent>
                    </v:textbox>
                  </v:rect>
                  <v:shape id="_x0000_s1716" type="#_x0000_t32" style="position:absolute;left:4710;top:9615;width:945;height:0" o:connectortype="straight" strokeweight="1.75pt"/>
                </v:group>
              </w:pic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26" w:dyaOrig="725">
                <v:shape id="_x0000_i1151" type="#_x0000_t75" style="width:97.05pt;height:45.1pt" o:ole="">
                  <v:imagedata r:id="rId117" o:title=""/>
                </v:shape>
                <o:OLEObject Type="Embed" ProgID="FXE300.Equation" ShapeID="_x0000_i1151" DrawAspect="Content" ObjectID="_1400445661" r:id="rId23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17" style="position:absolute;margin-left:293pt;margin-top:4.45pt;width:64.35pt;height:63.75pt;z-index:251776000" coordorigin="4710,8985" coordsize="945,1275">
                  <v:rect id="_x0000_s1718" style="position:absolute;left:4875;top:8985;width:585;height:570">
                    <v:textbox style="mso-next-textbox:#_x0000_s1718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39</w:t>
                          </w:r>
                        </w:p>
                      </w:txbxContent>
                    </v:textbox>
                  </v:rect>
                  <v:rect id="_x0000_s1719" style="position:absolute;left:4890;top:9690;width:585;height:570">
                    <v:textbox style="mso-next-textbox:#_x0000_s1719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40</w:t>
                          </w:r>
                        </w:p>
                      </w:txbxContent>
                    </v:textbox>
                  </v:rect>
                  <v:shape id="_x0000_s1720" type="#_x0000_t32" style="position:absolute;left:4710;top:9615;width:945;height:0" o:connectortype="straight" strokeweight="1.75pt"/>
                </v:group>
              </w:pic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66" w:dyaOrig="725">
                <v:shape id="_x0000_i1152" type="#_x0000_t75" style="width:84.5pt;height:44.45pt" o:ole="">
                  <v:imagedata r:id="rId119" o:title=""/>
                </v:shape>
                <o:OLEObject Type="Embed" ProgID="FXE300.Equation" ShapeID="_x0000_i1152" DrawAspect="Content" ObjectID="_1400445662" r:id="rId235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is on a journey.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travels  </w:t>
            </w:r>
            <w:r w:rsidRPr="00670A5D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153" type="#_x0000_t75" style="width:8.15pt;height:23.8pt" o:ole="">
                  <v:imagedata r:id="rId121" o:title=""/>
                </v:shape>
                <o:OLEObject Type="Embed" ProgID="FXE300.Equation" ShapeID="_x0000_i1153" DrawAspect="Content" ObjectID="_1400445663" r:id="rId2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distance on the first day and  </w:t>
            </w:r>
            <w:r w:rsidRPr="00670A5D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154" type="#_x0000_t75" style="width:8.15pt;height:23.8pt" o:ole="">
                  <v:imagedata r:id="rId123" o:title=""/>
                </v:shape>
                <o:OLEObject Type="Embed" ProgID="FXE300.Equation" ShapeID="_x0000_i1154" DrawAspect="Content" ObjectID="_1400445664" r:id="rId237"/>
              </w:objec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70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the distance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second day.</w:t>
            </w:r>
            <w:r w:rsidRPr="00670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fraction of the journey had he completed after the first 2 days?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46041" w:rsidRDefault="00BB57B8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41" style="position:absolute;margin-left:246.5pt;margin-top:-.4pt;width:64.35pt;height:63.75pt;z-index:251782144" coordorigin="4710,8985" coordsize="945,1275">
                  <v:rect id="_x0000_s1742" style="position:absolute;left:4875;top:8985;width:585;height:570">
                    <v:textbox style="mso-next-textbox:#_x0000_s1742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8</w:t>
                          </w:r>
                        </w:p>
                      </w:txbxContent>
                    </v:textbox>
                  </v:rect>
                  <v:rect id="_x0000_s1743" style="position:absolute;left:4890;top:9690;width:585;height:570">
                    <v:textbox style="mso-next-textbox:#_x0000_s1743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15</w:t>
                          </w:r>
                        </w:p>
                      </w:txbxContent>
                    </v:textbox>
                  </v:rect>
                  <v:shape id="_x0000_s1744" type="#_x0000_t32" style="position:absolute;left:4710;top:9615;width:945;height:0" o:connectortype="straight" strokeweight="1.75pt"/>
                </v:group>
              </w:pic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46041" w:rsidRPr="00670A5D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37" style="position:absolute;margin-left:349.95pt;margin-top:7.85pt;width:64.35pt;height:63.75pt;z-index:251781120;mso-position-horizontal-relative:text;mso-position-vertical-relative:text" coordorigin="4710,8985" coordsize="945,1275">
                  <v:rect id="_x0000_s1738" style="position:absolute;left:4875;top:8985;width:585;height:570">
                    <v:textbox style="mso-next-textbox:#_x0000_s1738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3</w:t>
                          </w:r>
                        </w:p>
                      </w:txbxContent>
                    </v:textbox>
                  </v:rect>
                  <v:rect id="_x0000_s1739" style="position:absolute;left:4890;top:9690;width:585;height:570">
                    <v:textbox style="mso-next-textbox:#_x0000_s1739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4</w:t>
                          </w:r>
                        </w:p>
                      </w:txbxContent>
                    </v:textbox>
                  </v:rect>
                  <v:shape id="_x0000_s1740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85" w:dyaOrig="725">
                <v:shape id="_x0000_i1155" type="#_x0000_t75" style="width:87.05pt;height:41.95pt" o:ole="">
                  <v:imagedata r:id="rId125" o:title=""/>
                </v:shape>
                <o:OLEObject Type="Embed" ProgID="FXE300.Equation" ShapeID="_x0000_i1155" DrawAspect="Content" ObjectID="_1400445665" r:id="rId23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33" style="position:absolute;margin-left:350.2pt;margin-top:9.75pt;width:64.35pt;height:63.75pt;z-index:251780096;mso-position-horizontal-relative:text;mso-position-vertical-relative:text" coordorigin="4710,8985" coordsize="945,1275">
                  <v:rect id="_x0000_s1734" style="position:absolute;left:4875;top:8985;width:585;height:570">
                    <v:textbox style="mso-next-textbox:#_x0000_s1734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9</w:t>
                          </w:r>
                        </w:p>
                      </w:txbxContent>
                    </v:textbox>
                  </v:rect>
                  <v:rect id="_x0000_s1735" style="position:absolute;left:4890;top:9690;width:585;height:570">
                    <v:textbox style="mso-next-textbox:#_x0000_s1735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40</w:t>
                          </w:r>
                        </w:p>
                      </w:txbxContent>
                    </v:textbox>
                  </v:rect>
                  <v:shape id="_x0000_s1736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85" w:dyaOrig="725">
                <v:shape id="_x0000_i1156" type="#_x0000_t75" style="width:89.55pt;height:42.55pt" o:ole="">
                  <v:imagedata r:id="rId127" o:title=""/>
                </v:shape>
                <o:OLEObject Type="Embed" ProgID="FXE300.Equation" ShapeID="_x0000_i1156" DrawAspect="Content" ObjectID="_1400445666" r:id="rId239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9" style="position:absolute;margin-left:197pt;margin-top:24.8pt;width:49.5pt;height:53.25pt;z-index:251779072;mso-position-horizontal-relative:text;mso-position-vertical-relative:text" coordorigin="4710,8985" coordsize="945,1275">
                  <v:rect id="_x0000_s1730" style="position:absolute;left:4875;top:8985;width:585;height:570">
                    <v:textbox style="mso-next-textbox:#_x0000_s1730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731" style="position:absolute;left:4890;top:9690;width:585;height:570">
                    <v:textbox style="mso-next-textbox:#_x0000_s1731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2</w:t>
                          </w:r>
                        </w:p>
                      </w:txbxContent>
                    </v:textbox>
                  </v:rect>
                  <v:shape id="_x0000_s1732" type="#_x0000_t32" style="position:absolute;left:4710;top:9615;width:945;height:0" o:connectortype="straight" strokeweight="1.75pt"/>
                </v:group>
              </w:pict>
            </w:r>
            <w:proofErr w:type="spell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>Kareen</w:t>
            </w:r>
            <w:proofErr w:type="spellEnd"/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r w:rsidR="00646041" w:rsidRPr="00750434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05" w:dyaOrig="725">
                <v:shape id="_x0000_i1157" type="#_x0000_t75" style="width:12.5pt;height:23.15pt" o:ole="">
                  <v:imagedata r:id="rId129" o:title=""/>
                </v:shape>
                <o:OLEObject Type="Embed" ProgID="FXE300.Equation" ShapeID="_x0000_i1157" DrawAspect="Content" ObjectID="_1400445667" r:id="rId240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of a metre of fabric and cuts </w:t>
            </w:r>
            <w:r w:rsidR="00646041" w:rsidRPr="00750434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158" type="#_x0000_t75" style="width:8.15pt;height:23.15pt" o:ole="">
                  <v:imagedata r:id="rId131" o:title=""/>
                </v:shape>
                <o:OLEObject Type="Embed" ProgID="FXE300.Equation" ShapeID="_x0000_i1158" DrawAspect="Content" ObjectID="_1400445668" r:id="rId241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of a metre from this. What amount remains?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750434" w:rsidRDefault="00646041" w:rsidP="006460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metre.</w: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357" w:dyaOrig="725">
                <v:shape id="_x0000_i1159" type="#_x0000_t75" style="width:70.75pt;height:37.55pt" o:ole="">
                  <v:imagedata r:id="rId133" o:title=""/>
                </v:shape>
                <o:OLEObject Type="Embed" ProgID="FXE300.Equation" ShapeID="_x0000_i1159" DrawAspect="Content" ObjectID="_1400445669" r:id="rId242"/>
              </w:object>
            </w: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160" type="#_x0000_t75" style="width:16.3pt;height:30.05pt" o:ole="">
                  <v:imagedata r:id="rId135" o:title=""/>
                </v:shape>
                <o:OLEObject Type="Embed" ProgID="FXE300.Equation" ShapeID="_x0000_i1160" DrawAspect="Content" ObjectID="_1400445670" r:id="rId243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61" type="#_x0000_t75" style="width:10pt;height:30.05pt" o:ole="">
                  <v:imagedata r:id="rId137" o:title=""/>
                </v:shape>
                <o:OLEObject Type="Embed" ProgID="FXE300.Equation" ShapeID="_x0000_i1161" DrawAspect="Content" ObjectID="_1400445671" r:id="rId24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162" type="#_x0000_t75" style="width:16.3pt;height:30.05pt" o:ole="">
                  <v:imagedata r:id="rId139" o:title=""/>
                </v:shape>
                <o:OLEObject Type="Embed" ProgID="FXE300.Equation" ShapeID="_x0000_i1162" DrawAspect="Content" ObjectID="_1400445672" r:id="rId245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63" type="#_x0000_t75" style="width:10pt;height:30.05pt" o:ole="">
                  <v:imagedata r:id="rId141" o:title=""/>
                </v:shape>
                <o:OLEObject Type="Embed" ProgID="FXE300.Equation" ShapeID="_x0000_i1163" DrawAspect="Content" ObjectID="_1400445673" r:id="rId246"/>
              </w:objec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BB57B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2" style="position:absolute;margin-left:29pt;margin-top:.45pt;width:343.5pt;height:9pt;z-index:251767808" coordorigin="2430,3420" coordsize="6870,180">
                  <v:roundrect id="_x0000_s1693" style="position:absolute;left:9030;top:3420;width:270;height:180" arcsize="10923f"/>
                  <v:roundrect id="_x0000_s1694" style="position:absolute;left:2430;top:3420;width:270;height:180" arcsize="10923f"/>
                  <v:roundrect id="_x0000_s1695" style="position:absolute;left:4580;top:3420;width:270;height:180" arcsize="10923f"/>
                  <v:roundrect id="_x0000_s1696" style="position:absolute;left:6780;top:3420;width:270;height:180" arcsize="10923f" fillcolor="black [3213]"/>
                </v:group>
              </w:pict>
            </w: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25" style="position:absolute;margin-left:319.25pt;margin-top:4.7pt;width:64.35pt;height:63.75pt;z-index:251778048;mso-position-horizontal-relative:text;mso-position-vertical-relative:text" coordorigin="4710,8985" coordsize="945,1275">
                  <v:rect id="_x0000_s1726" style="position:absolute;left:4875;top:8985;width:585;height:570">
                    <v:textbox style="mso-next-textbox:#_x0000_s1726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9</w:t>
                          </w:r>
                        </w:p>
                      </w:txbxContent>
                    </v:textbox>
                  </v:rect>
                  <v:rect id="_x0000_s1727" style="position:absolute;left:4890;top:9690;width:585;height:570">
                    <v:textbox style="mso-next-textbox:#_x0000_s1727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80</w:t>
                          </w:r>
                        </w:p>
                      </w:txbxContent>
                    </v:textbox>
                  </v:rect>
                  <v:shape id="_x0000_s1728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17" w:dyaOrig="725">
                <v:shape id="_x0000_i1164" type="#_x0000_t75" style="width:78.25pt;height:36.95pt" o:ole="">
                  <v:imagedata r:id="rId143" o:title=""/>
                </v:shape>
                <o:OLEObject Type="Embed" ProgID="FXE300.Equation" ShapeID="_x0000_i1164" DrawAspect="Content" ObjectID="_1400445674" r:id="rId247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45" style="position:absolute;margin-left:325.15pt;margin-top:8pt;width:64.35pt;height:63.75pt;z-index:251783168;mso-position-horizontal-relative:text;mso-position-vertical-relative:text" coordorigin="4710,8985" coordsize="945,1275">
                  <v:rect id="_x0000_s1746" style="position:absolute;left:4875;top:8985;width:585;height:570">
                    <v:textbox style="mso-next-textbox:#_x0000_s1746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3</w:t>
                          </w:r>
                        </w:p>
                      </w:txbxContent>
                    </v:textbox>
                  </v:rect>
                  <v:rect id="_x0000_s1747" style="position:absolute;left:4890;top:9690;width:585;height:570">
                    <v:textbox style="mso-next-textbox:#_x0000_s1747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16</w:t>
                          </w:r>
                        </w:p>
                      </w:txbxContent>
                    </v:textbox>
                  </v:rect>
                  <v:shape id="_x0000_s1748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17" w:dyaOrig="725">
                <v:shape id="_x0000_i1165" type="#_x0000_t75" style="width:93.9pt;height:44.45pt" o:ole="">
                  <v:imagedata r:id="rId145" o:title=""/>
                </v:shape>
                <o:OLEObject Type="Embed" ProgID="FXE300.Equation" ShapeID="_x0000_i1165" DrawAspect="Content" ObjectID="_1400445675" r:id="rId24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8" w:dyaOrig="725">
                <v:shape id="_x0000_i1166" type="#_x0000_t75" style="width:1in;height:38.2pt" o:ole="">
                  <v:imagedata r:id="rId147" o:title=""/>
                </v:shape>
                <o:OLEObject Type="Embed" ProgID="FXE300.Equation" ShapeID="_x0000_i1166" DrawAspect="Content" ObjectID="_1400445676" r:id="rId249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167" type="#_x0000_t75" style="width:48.2pt;height:30.05pt" o:ole="">
                  <v:imagedata r:id="rId149" o:title=""/>
                </v:shape>
                <o:OLEObject Type="Embed" ProgID="FXE300.Equation" ShapeID="_x0000_i1167" DrawAspect="Content" ObjectID="_1400445677" r:id="rId25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168" type="#_x0000_t75" style="width:48.2pt;height:30.05pt" o:ole="">
                  <v:imagedata r:id="rId151" o:title=""/>
                </v:shape>
                <o:OLEObject Type="Embed" ProgID="FXE300.Equation" ShapeID="_x0000_i1168" DrawAspect="Content" ObjectID="_1400445678" r:id="rId251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169" type="#_x0000_t75" style="width:48.2pt;height:30.05pt" o:ole="">
                  <v:imagedata r:id="rId153" o:title=""/>
                </v:shape>
                <o:OLEObject Type="Embed" ProgID="FXE300.Equation" ShapeID="_x0000_i1169" DrawAspect="Content" ObjectID="_1400445679" r:id="rId25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56" w:dyaOrig="725">
                <v:shape id="_x0000_i1170" type="#_x0000_t75" style="width:48.2pt;height:30.05pt" o:ole="">
                  <v:imagedata r:id="rId155" o:title=""/>
                </v:shape>
                <o:OLEObject Type="Embed" ProgID="FXE300.Equation" ShapeID="_x0000_i1170" DrawAspect="Content" ObjectID="_1400445680" r:id="rId253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7" style="position:absolute;margin-left:31.25pt;margin-top:8.85pt;width:343.5pt;height:9pt;z-index:251768832" coordorigin="2430,3420" coordsize="6870,180">
                  <v:roundrect id="_x0000_s1698" style="position:absolute;left:9030;top:3420;width:270;height:180" arcsize="10923f"/>
                  <v:roundrect id="_x0000_s1699" style="position:absolute;left:2430;top:3420;width:270;height:180" arcsize="10923f"/>
                  <v:roundrect id="_x0000_s1700" style="position:absolute;left:4580;top:3420;width:270;height:180" arcsize="10923f" fillcolor="black [3213]"/>
                  <v:roundrect id="_x0000_s1701" style="position:absolute;left:6780;top:3420;width:270;height:180" arcsize="10923f"/>
                </v:group>
              </w:pic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49" style="position:absolute;margin-left:323pt;margin-top:5pt;width:64.35pt;height:63.75pt;z-index:251784192;mso-position-horizontal-relative:text;mso-position-vertical-relative:text" coordorigin="4710,8985" coordsize="945,1275">
                  <v:rect id="_x0000_s1750" style="position:absolute;left:4875;top:8985;width:585;height:570">
                    <v:textbox style="mso-next-textbox:#_x0000_s1750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5</w:t>
                          </w:r>
                        </w:p>
                      </w:txbxContent>
                    </v:textbox>
                  </v:rect>
                  <v:rect id="_x0000_s1751" style="position:absolute;left:4890;top:9690;width:585;height:570">
                    <v:textbox style="mso-next-textbox:#_x0000_s1751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24</w:t>
                          </w:r>
                        </w:p>
                      </w:txbxContent>
                    </v:textbox>
                  </v:rect>
                  <v:shape id="_x0000_s1752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78" w:dyaOrig="725">
                <v:shape id="_x0000_i1171" type="#_x0000_t75" style="width:75.15pt;height:41.95pt" o:ole="">
                  <v:imagedata r:id="rId157" o:title=""/>
                </v:shape>
                <o:OLEObject Type="Embed" ProgID="FXE300.Equation" ShapeID="_x0000_i1171" DrawAspect="Content" ObjectID="_1400445681" r:id="rId25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53" style="position:absolute;margin-left:294.65pt;margin-top:12.35pt;width:64.35pt;height:63.75pt;z-index:251785216;mso-position-horizontal-relative:text;mso-position-vertical-relative:text" coordorigin="4710,8985" coordsize="945,1275">
                  <v:rect id="_x0000_s1754" style="position:absolute;left:4875;top:8985;width:585;height:570">
                    <v:textbox style="mso-next-textbox:#_x0000_s1754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5</w:t>
                          </w:r>
                        </w:p>
                      </w:txbxContent>
                    </v:textbox>
                  </v:rect>
                  <v:rect id="_x0000_s1755" style="position:absolute;left:4890;top:9690;width:585;height:570">
                    <v:textbox style="mso-next-textbox:#_x0000_s1755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14</w:t>
                          </w:r>
                        </w:p>
                      </w:txbxContent>
                    </v:textbox>
                  </v:rect>
                  <v:shape id="_x0000_s1756" type="#_x0000_t32" style="position:absolute;left:4710;top:9615;width:945;height:0" o:connectortype="straight" strokeweight="1.75pt"/>
                </v:group>
              </w:pi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38" w:dyaOrig="725">
                <v:shape id="_x0000_i1172" type="#_x0000_t75" style="width:78.9pt;height:38.8pt" o:ole="">
                  <v:imagedata r:id="rId159" o:title=""/>
                </v:shape>
                <o:OLEObject Type="Embed" ProgID="FXE300.Equation" ShapeID="_x0000_i1172" DrawAspect="Content" ObjectID="_1400445682" r:id="rId255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02" style="position:absolute;margin-left:235.5pt;margin-top:27pt;width:87.5pt;height:37.5pt;z-index:251769856;mso-position-horizontal-relative:text;mso-position-vertical-relative:text">
                  <v:textbox>
                    <w:txbxContent>
                      <w:p w:rsidR="00646041" w:rsidRDefault="00646041" w:rsidP="00646041">
                        <w:r>
                          <w:t xml:space="preserve"> </w:t>
                        </w:r>
                        <w:r w:rsidRPr="00C81591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80" type="#_x0000_t75" style="width:25.65pt;height:22.55pt" o:ole="">
                              <v:imagedata r:id="rId256" o:title=""/>
                            </v:shape>
                            <o:OLEObject Type="Embed" ProgID="FXE300.Equation" ShapeID="_x0000_i1180" DrawAspect="Content" ObjectID="_1400445701" r:id="rId25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Find  </w:t>
            </w:r>
            <w:r w:rsidR="00646041" w:rsidRPr="00164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173" type="#_x0000_t75" style="width:8.75pt;height:27.55pt" o:ole="">
                  <v:imagedata r:id="rId161" o:title=""/>
                </v:shape>
                <o:OLEObject Type="Embed" ProgID="FXE300.Equation" ShapeID="_x0000_i1173" DrawAspect="Content" ObjectID="_1400445683" r:id="rId258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of 126 m.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164D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164D90">
              <w:rPr>
                <w:rFonts w:ascii="Times New Roman" w:hAnsi="Times New Roman" w:cs="Times New Roman"/>
                <w:sz w:val="32"/>
                <w:szCs w:val="32"/>
              </w:rPr>
              <w:t>etres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total of 60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people are at a party. They are all parents and their children.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B15401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05" w:dyaOrig="725">
                <v:shape id="_x0000_i1174" type="#_x0000_t75" style="width:11.9pt;height:21.9pt" o:ole="">
                  <v:imagedata r:id="rId163" o:title=""/>
                </v:shape>
                <o:OLEObject Type="Embed" ProgID="FXE300.Equation" ShapeID="_x0000_i1174" DrawAspect="Content" ObjectID="_1400445684" r:id="rId2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the people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parents, how many are children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03" style="position:absolute;margin-left:280.5pt;margin-top:5.4pt;width:63pt;height:36pt;z-index:251770880">
                  <v:textbox>
                    <w:txbxContent>
                      <w:p w:rsidR="00646041" w:rsidRDefault="00646041" w:rsidP="00646041">
                        <w:r>
                          <w:t xml:space="preserve"> </w:t>
                        </w:r>
                        <w:r w:rsidRPr="00C81591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81" type="#_x0000_t75" style="width:25.65pt;height:22.55pt" o:ole="">
                              <v:imagedata r:id="rId260" o:title=""/>
                            </v:shape>
                            <o:OLEObject Type="Embed" ProgID="FXE300.Equation" ShapeID="_x0000_i1181" DrawAspect="Content" ObjectID="_1400445702" r:id="rId26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children</w: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57" style="position:absolute;margin-left:243.6pt;margin-top:-4.45pt;width:63.3pt;height:54.75pt;z-index:251786240;mso-position-horizontal-relative:text;mso-position-vertical-relative:text" coordorigin="4710,8985" coordsize="945,1275">
                  <v:rect id="_x0000_s1758" style="position:absolute;left:4875;top:8985;width:585;height:570">
                    <v:textbox style="mso-next-textbox:#_x0000_s1758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5</w:t>
                          </w:r>
                        </w:p>
                      </w:txbxContent>
                    </v:textbox>
                  </v:rect>
                  <v:rect id="_x0000_s1759" style="position:absolute;left:4890;top:9690;width:585;height:570">
                    <v:textbox style="mso-next-textbox:#_x0000_s1759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12</w:t>
                          </w:r>
                        </w:p>
                      </w:txbxContent>
                    </v:textbox>
                  </v:rect>
                  <v:shape id="_x0000_s1760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What fraction </w:t>
            </w:r>
            <w:proofErr w:type="gram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25 of 60?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646041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61" style="position:absolute;margin-left:323pt;margin-top:-4.15pt;width:53.2pt;height:51.75pt;z-index:251787264;mso-position-horizontal-relative:text;mso-position-vertical-relative:text" coordorigin="4710,8985" coordsize="945,1275">
                  <v:rect id="_x0000_s1762" style="position:absolute;left:4875;top:8985;width:585;height:570">
                    <v:textbox style="mso-next-textbox:#_x0000_s1762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7</w:t>
                          </w:r>
                        </w:p>
                      </w:txbxContent>
                    </v:textbox>
                  </v:rect>
                  <v:rect id="_x0000_s1763" style="position:absolute;left:4890;top:9690;width:585;height:570">
                    <v:textbox style="mso-next-textbox:#_x0000_s1763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10</w:t>
                          </w:r>
                        </w:p>
                      </w:txbxContent>
                    </v:textbox>
                  </v:rect>
                  <v:shape id="_x0000_s1764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There are 50 lollies in a jar and 35 of them are </w:t>
            </w:r>
            <w:proofErr w:type="spell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>jubes</w:t>
            </w:r>
            <w:proofErr w:type="spellEnd"/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fraction of the lollies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jubes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your answer in simplest form.</w:t>
            </w:r>
          </w:p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8505" w:type="dxa"/>
          </w:tcPr>
          <w:p w:rsidR="00646041" w:rsidRPr="00886ED4" w:rsidRDefault="00BB57B8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65" style="position:absolute;margin-left:341.65pt;margin-top:20pt;width:64.35pt;height:63.75pt;z-index:251788288;mso-position-horizontal-relative:text;mso-position-vertical-relative:text" coordorigin="4710,8985" coordsize="945,1275">
                  <v:rect id="_x0000_s1766" style="position:absolute;left:4875;top:8985;width:585;height:570">
                    <v:textbox style="mso-next-textbox:#_x0000_s1766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2</w:t>
                          </w:r>
                        </w:p>
                      </w:txbxContent>
                    </v:textbox>
                  </v:rect>
                  <v:rect id="_x0000_s1767" style="position:absolute;left:4890;top:9690;width:585;height:570">
                    <v:textbox style="mso-next-textbox:#_x0000_s1767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15</w:t>
                          </w:r>
                        </w:p>
                      </w:txbxContent>
                    </v:textbox>
                  </v:rect>
                  <v:shape id="_x0000_s1768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In a group of friends,</w: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041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45" w:dyaOrig="725">
                <v:shape id="_x0000_i1175" type="#_x0000_t75" style="width:7.5pt;height:21.9pt" o:ole="">
                  <v:imagedata r:id="rId165" o:title=""/>
                </v:shape>
                <o:OLEObject Type="Embed" ProgID="FXE300.Equation" ShapeID="_x0000_i1175" DrawAspect="Content" ObjectID="_1400445685" r:id="rId262"/>
              </w:objec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are Reds </w:t>
            </w:r>
            <w:proofErr w:type="gramStart"/>
            <w:r w:rsidR="00646041">
              <w:rPr>
                <w:rFonts w:ascii="Times New Roman" w:hAnsi="Times New Roman" w:cs="Times New Roman"/>
                <w:sz w:val="24"/>
                <w:szCs w:val="24"/>
              </w:rPr>
              <w:t>fans,</w:t>
            </w:r>
            <w:proofErr w:type="gramEnd"/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041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45" w:dyaOrig="725">
                <v:shape id="_x0000_i1176" type="#_x0000_t75" style="width:7.5pt;height:21.9pt" o:ole="">
                  <v:imagedata r:id="rId167" o:title=""/>
                </v:shape>
                <o:OLEObject Type="Embed" ProgID="FXE300.Equation" ShapeID="_x0000_i1176" DrawAspect="Content" ObjectID="_1400445686" r:id="rId263"/>
              </w:obje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are Blues fans and the remainder are Blacks fans</w: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are Blacks fans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646041" w:rsidRPr="00886ED4" w:rsidRDefault="00646041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Sandra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is making a cake. She mixes the liquid ingredients first.  She pours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1⅔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cup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of milk, ¾ of a cup of water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proofErr w:type="gramEnd"/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 cup of oil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a bowl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46041" w:rsidRPr="00886ED4" w:rsidRDefault="00646041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Default="00BB57B8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773" type="#_x0000_t202" style="position:absolute;margin-left:220.5pt;margin-top:10.25pt;width:39pt;height:47.25pt;z-index:251790336">
                  <v:textbox>
                    <w:txbxContent>
                      <w:p w:rsidR="00646041" w:rsidRPr="00D85E21" w:rsidRDefault="00646041" w:rsidP="00646041">
                        <w:pPr>
                          <w:rPr>
                            <w:sz w:val="56"/>
                            <w:szCs w:val="56"/>
                          </w:rPr>
                        </w:pPr>
                        <w:r w:rsidRPr="00D85E21">
                          <w:rPr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69" style="position:absolute;margin-left:267.4pt;margin-top:-1pt;width:64.35pt;height:63.75pt;z-index:251789312" coordorigin="4710,8985" coordsize="945,1275">
                  <v:rect id="_x0000_s1770" style="position:absolute;left:4875;top:8985;width:585;height:570">
                    <v:textbox style="mso-next-textbox:#_x0000_s1770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11</w:t>
                          </w:r>
                        </w:p>
                      </w:txbxContent>
                    </v:textbox>
                  </v:rect>
                  <v:rect id="_x0000_s1771" style="position:absolute;left:4890;top:9690;width:585;height:570">
                    <v:textbox style="mso-next-textbox:#_x0000_s1771">
                      <w:txbxContent>
                        <w:p w:rsidR="00646041" w:rsidRPr="00F90B85" w:rsidRDefault="00646041" w:rsidP="0064604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12</w:t>
                          </w:r>
                        </w:p>
                      </w:txbxContent>
                    </v:textbox>
                  </v:rect>
                  <v:shape id="_x0000_s1772" type="#_x0000_t32" style="position:absolute;left:4710;top:9615;width:945;height:0" o:connectortype="straight" strokeweight="1.75pt"/>
                </v:group>
              </w:pic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How many cups </w: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of liquid </w: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>does she have in the bowl</w:t>
            </w:r>
            <w:r w:rsidR="00646041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  <w:r w:rsidR="00646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46041" w:rsidRPr="00886ED4" w:rsidRDefault="00646041" w:rsidP="0064604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proofErr w:type="gramEnd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041" w:rsidRPr="00F97437" w:rsidTr="0064604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6041" w:rsidRPr="00F97437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646041" w:rsidRDefault="00646041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Tony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120 games on his console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46041" w:rsidRPr="00886ED4" w:rsidRDefault="00646041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15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77" type="#_x0000_t75" style="width:7.5pt;height:22.55pt" o:ole="">
                  <v:imagedata r:id="rId169" o:title=""/>
                </v:shape>
                <o:OLEObject Type="Embed" ProgID="FXE300.Equation" ShapeID="_x0000_i1177" DrawAspect="Content" ObjectID="_1400445687" r:id="rId26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are sports games,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15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78" type="#_x0000_t75" style="width:7.5pt;height:22.55pt" o:ole="">
                  <v:imagedata r:id="rId171" o:title=""/>
                </v:shape>
                <o:OLEObject Type="Embed" ProgID="FXE300.Equation" ShapeID="_x0000_i1178" DrawAspect="Content" ObjectID="_1400445688" r:id="rId265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are war g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the rest are simulations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46041" w:rsidRPr="00886ED4" w:rsidRDefault="00BB57B8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04" style="position:absolute;margin-left:283.8pt;margin-top:11.7pt;width:63pt;height:36pt;z-index:251771904">
                  <v:textbox>
                    <w:txbxContent>
                      <w:p w:rsidR="00646041" w:rsidRDefault="00646041" w:rsidP="00646041">
                        <w:r>
                          <w:t xml:space="preserve"> </w:t>
                        </w:r>
                        <w:r w:rsidRPr="00D85E21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182" type="#_x0000_t75" style="width:25.65pt;height:22.55pt" o:ole="">
                              <v:imagedata r:id="rId266" o:title=""/>
                            </v:shape>
                            <o:OLEObject Type="Embed" ProgID="FXE300.Equation" ShapeID="_x0000_i1182" DrawAspect="Content" ObjectID="_1400445703" r:id="rId26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646041" w:rsidRPr="00886ED4" w:rsidRDefault="00646041" w:rsidP="00646041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are simulations?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041" w:rsidRDefault="00646041" w:rsidP="006460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</w:p>
          <w:p w:rsidR="00646041" w:rsidRPr="00886ED4" w:rsidRDefault="00646041" w:rsidP="00646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6041" w:rsidRDefault="00646041" w:rsidP="00646041"/>
    <w:p w:rsidR="00646041" w:rsidRDefault="00646041" w:rsidP="00646041"/>
    <w:p w:rsidR="002135A8" w:rsidRDefault="002135A8"/>
    <w:sectPr w:rsidR="002135A8" w:rsidSect="00CC3C84">
      <w:headerReference w:type="default" r:id="rId268"/>
      <w:footerReference w:type="default" r:id="rId269"/>
      <w:headerReference w:type="first" r:id="rId270"/>
      <w:footerReference w:type="first" r:id="rId27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D4B" w:rsidRDefault="00A06D4B" w:rsidP="00CC3C84">
      <w:pPr>
        <w:spacing w:after="0" w:line="240" w:lineRule="auto"/>
      </w:pPr>
      <w:r>
        <w:separator/>
      </w:r>
    </w:p>
  </w:endnote>
  <w:endnote w:type="continuationSeparator" w:id="0">
    <w:p w:rsidR="00A06D4B" w:rsidRDefault="00A06D4B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Default="00646041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 w:rsidR="00BB57B8">
          <w:fldChar w:fldCharType="begin"/>
        </w:r>
        <w:r>
          <w:instrText xml:space="preserve"> PAGE   \* MERGEFORMAT </w:instrText>
        </w:r>
        <w:r w:rsidR="00BB57B8">
          <w:fldChar w:fldCharType="separate"/>
        </w:r>
        <w:r w:rsidR="00DA6059">
          <w:rPr>
            <w:noProof/>
          </w:rPr>
          <w:t>6</w:t>
        </w:r>
        <w:r w:rsidR="00BB57B8">
          <w:rPr>
            <w:noProof/>
          </w:rPr>
          <w:fldChar w:fldCharType="end"/>
        </w:r>
        <w:r>
          <w:t>-</w:t>
        </w:r>
      </w:sdtContent>
    </w:sdt>
  </w:p>
  <w:p w:rsidR="00646041" w:rsidRDefault="006460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Default="00646041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 w:rsidR="00BB57B8">
          <w:fldChar w:fldCharType="begin"/>
        </w:r>
        <w:r>
          <w:instrText xml:space="preserve"> PAGE   \* MERGEFORMAT </w:instrText>
        </w:r>
        <w:r w:rsidR="00BB57B8">
          <w:fldChar w:fldCharType="separate"/>
        </w:r>
        <w:r w:rsidR="00DA6059">
          <w:rPr>
            <w:noProof/>
          </w:rPr>
          <w:t>1</w:t>
        </w:r>
        <w:r w:rsidR="00BB57B8">
          <w:rPr>
            <w:noProof/>
          </w:rPr>
          <w:fldChar w:fldCharType="end"/>
        </w:r>
        <w:r>
          <w:t>-</w:t>
        </w:r>
      </w:sdtContent>
    </w:sdt>
  </w:p>
  <w:p w:rsidR="00646041" w:rsidRDefault="006460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Default="00646041">
    <w:pPr>
      <w:pStyle w:val="Footer"/>
      <w:jc w:val="center"/>
    </w:pPr>
    <w:r>
      <w:t>-</w:t>
    </w:r>
    <w:sdt>
      <w:sdtPr>
        <w:id w:val="1520975724"/>
        <w:docPartObj>
          <w:docPartGallery w:val="Page Numbers (Bottom of Page)"/>
          <w:docPartUnique/>
        </w:docPartObj>
      </w:sdtPr>
      <w:sdtContent>
        <w:r w:rsidR="00BB57B8">
          <w:fldChar w:fldCharType="begin"/>
        </w:r>
        <w:r>
          <w:instrText xml:space="preserve"> PAGE   \* MERGEFORMAT </w:instrText>
        </w:r>
        <w:r w:rsidR="00BB57B8">
          <w:fldChar w:fldCharType="separate"/>
        </w:r>
        <w:r w:rsidR="00DA6059">
          <w:rPr>
            <w:noProof/>
          </w:rPr>
          <w:t>8</w:t>
        </w:r>
        <w:r w:rsidR="00BB57B8">
          <w:rPr>
            <w:noProof/>
          </w:rPr>
          <w:fldChar w:fldCharType="end"/>
        </w:r>
        <w:r>
          <w:t>-</w:t>
        </w:r>
      </w:sdtContent>
    </w:sdt>
  </w:p>
  <w:p w:rsidR="00646041" w:rsidRDefault="0064604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Default="00646041">
    <w:pPr>
      <w:pStyle w:val="Footer"/>
      <w:jc w:val="center"/>
    </w:pPr>
    <w:r>
      <w:t>-</w:t>
    </w:r>
    <w:sdt>
      <w:sdtPr>
        <w:id w:val="1810359033"/>
        <w:docPartObj>
          <w:docPartGallery w:val="Page Numbers (Bottom of Page)"/>
          <w:docPartUnique/>
        </w:docPartObj>
      </w:sdtPr>
      <w:sdtContent>
        <w:r w:rsidR="00BB57B8">
          <w:fldChar w:fldCharType="begin"/>
        </w:r>
        <w:r>
          <w:instrText xml:space="preserve"> PAGE   \* MERGEFORMAT </w:instrText>
        </w:r>
        <w:r w:rsidR="00BB57B8">
          <w:fldChar w:fldCharType="separate"/>
        </w:r>
        <w:r w:rsidR="00DA6059">
          <w:rPr>
            <w:noProof/>
          </w:rPr>
          <w:t>7</w:t>
        </w:r>
        <w:r w:rsidR="00BB57B8">
          <w:rPr>
            <w:noProof/>
          </w:rPr>
          <w:fldChar w:fldCharType="end"/>
        </w:r>
        <w:r>
          <w:t>-</w:t>
        </w:r>
      </w:sdtContent>
    </w:sdt>
  </w:p>
  <w:p w:rsidR="00646041" w:rsidRDefault="00646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D4B" w:rsidRDefault="00A06D4B" w:rsidP="00CC3C84">
      <w:pPr>
        <w:spacing w:after="0" w:line="240" w:lineRule="auto"/>
      </w:pPr>
      <w:r>
        <w:separator/>
      </w:r>
    </w:p>
  </w:footnote>
  <w:footnote w:type="continuationSeparator" w:id="0">
    <w:p w:rsidR="00A06D4B" w:rsidRDefault="00A06D4B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Pr="003310B8" w:rsidRDefault="00646041" w:rsidP="003310B8">
    <w:pPr>
      <w:pStyle w:val="Header"/>
      <w:rPr>
        <w:u w:val="single"/>
      </w:rPr>
    </w:pPr>
    <w:r>
      <w:rPr>
        <w:u w:val="single"/>
      </w:rPr>
      <w:t>Fractions</w:t>
    </w:r>
    <w:r>
      <w:rPr>
        <w:u w:val="single"/>
      </w:rPr>
      <w:tab/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Pr="00004BA9" w:rsidRDefault="0064604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Pr="003310B8" w:rsidRDefault="00646041" w:rsidP="003310B8">
    <w:pPr>
      <w:pStyle w:val="Header"/>
      <w:rPr>
        <w:u w:val="single"/>
      </w:rPr>
    </w:pPr>
    <w:r>
      <w:rPr>
        <w:u w:val="single"/>
      </w:rPr>
      <w:t>Fractions</w:t>
    </w:r>
    <w:r>
      <w:rPr>
        <w:u w:val="single"/>
      </w:rPr>
      <w:tab/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41" w:rsidRPr="00004BA9" w:rsidRDefault="0064604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461AF"/>
    <w:rsid w:val="00000E28"/>
    <w:rsid w:val="00004BA9"/>
    <w:rsid w:val="00025A18"/>
    <w:rsid w:val="00034138"/>
    <w:rsid w:val="000765A9"/>
    <w:rsid w:val="000767EC"/>
    <w:rsid w:val="000770C2"/>
    <w:rsid w:val="00084B66"/>
    <w:rsid w:val="000A521B"/>
    <w:rsid w:val="000B5D97"/>
    <w:rsid w:val="000F41E0"/>
    <w:rsid w:val="00163FCC"/>
    <w:rsid w:val="00164D90"/>
    <w:rsid w:val="0019234B"/>
    <w:rsid w:val="002135A8"/>
    <w:rsid w:val="00222EF1"/>
    <w:rsid w:val="00247185"/>
    <w:rsid w:val="002525AE"/>
    <w:rsid w:val="00277E4E"/>
    <w:rsid w:val="00285EDC"/>
    <w:rsid w:val="002B3C99"/>
    <w:rsid w:val="002B47C8"/>
    <w:rsid w:val="002F32A1"/>
    <w:rsid w:val="00304969"/>
    <w:rsid w:val="00316BAC"/>
    <w:rsid w:val="00321B15"/>
    <w:rsid w:val="003310B8"/>
    <w:rsid w:val="0036467D"/>
    <w:rsid w:val="00383683"/>
    <w:rsid w:val="003A1AC5"/>
    <w:rsid w:val="003A29ED"/>
    <w:rsid w:val="003C0705"/>
    <w:rsid w:val="003C14BF"/>
    <w:rsid w:val="003E7E28"/>
    <w:rsid w:val="00406B75"/>
    <w:rsid w:val="00441DF6"/>
    <w:rsid w:val="00447AD6"/>
    <w:rsid w:val="00470317"/>
    <w:rsid w:val="004D1F8B"/>
    <w:rsid w:val="004D2F42"/>
    <w:rsid w:val="004E3ABA"/>
    <w:rsid w:val="004F52F9"/>
    <w:rsid w:val="00555691"/>
    <w:rsid w:val="005773F1"/>
    <w:rsid w:val="00584CAA"/>
    <w:rsid w:val="005C298E"/>
    <w:rsid w:val="005D0D6B"/>
    <w:rsid w:val="005E3D07"/>
    <w:rsid w:val="005F701B"/>
    <w:rsid w:val="00620B71"/>
    <w:rsid w:val="00646041"/>
    <w:rsid w:val="00670A5D"/>
    <w:rsid w:val="006A69A3"/>
    <w:rsid w:val="00703715"/>
    <w:rsid w:val="007222B1"/>
    <w:rsid w:val="00725344"/>
    <w:rsid w:val="00732A80"/>
    <w:rsid w:val="007461AF"/>
    <w:rsid w:val="00750434"/>
    <w:rsid w:val="007521D5"/>
    <w:rsid w:val="007C764D"/>
    <w:rsid w:val="00845ADD"/>
    <w:rsid w:val="008839FB"/>
    <w:rsid w:val="008941E1"/>
    <w:rsid w:val="008A110C"/>
    <w:rsid w:val="008C793A"/>
    <w:rsid w:val="00910B4F"/>
    <w:rsid w:val="00913F28"/>
    <w:rsid w:val="009233A0"/>
    <w:rsid w:val="00973D73"/>
    <w:rsid w:val="0097695E"/>
    <w:rsid w:val="00980C53"/>
    <w:rsid w:val="00981229"/>
    <w:rsid w:val="009820EF"/>
    <w:rsid w:val="0098392F"/>
    <w:rsid w:val="00987CCF"/>
    <w:rsid w:val="009938A9"/>
    <w:rsid w:val="009E3655"/>
    <w:rsid w:val="009F418F"/>
    <w:rsid w:val="00A016FA"/>
    <w:rsid w:val="00A06D4B"/>
    <w:rsid w:val="00A33B13"/>
    <w:rsid w:val="00A95DA5"/>
    <w:rsid w:val="00AB24D4"/>
    <w:rsid w:val="00AD6571"/>
    <w:rsid w:val="00AE3C2D"/>
    <w:rsid w:val="00AE7583"/>
    <w:rsid w:val="00B15401"/>
    <w:rsid w:val="00B64769"/>
    <w:rsid w:val="00BB57B8"/>
    <w:rsid w:val="00C348E4"/>
    <w:rsid w:val="00C36967"/>
    <w:rsid w:val="00C81591"/>
    <w:rsid w:val="00CA7AA6"/>
    <w:rsid w:val="00CB0865"/>
    <w:rsid w:val="00CC1D69"/>
    <w:rsid w:val="00CC3C84"/>
    <w:rsid w:val="00D30E92"/>
    <w:rsid w:val="00D347C2"/>
    <w:rsid w:val="00D41D84"/>
    <w:rsid w:val="00D50103"/>
    <w:rsid w:val="00D85E21"/>
    <w:rsid w:val="00DA6059"/>
    <w:rsid w:val="00DD0911"/>
    <w:rsid w:val="00E2725A"/>
    <w:rsid w:val="00E32C2F"/>
    <w:rsid w:val="00E41185"/>
    <w:rsid w:val="00E42050"/>
    <w:rsid w:val="00E70801"/>
    <w:rsid w:val="00ED7A6D"/>
    <w:rsid w:val="00EE6D91"/>
    <w:rsid w:val="00F17F0E"/>
    <w:rsid w:val="00F67FBF"/>
    <w:rsid w:val="00F86E9B"/>
    <w:rsid w:val="00F90B85"/>
    <w:rsid w:val="00F97437"/>
    <w:rsid w:val="00FD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7" type="connector" idref="#_x0000_s1333"/>
        <o:r id="V:Rule38" type="connector" idref="#_x0000_s1610"/>
        <o:r id="V:Rule39" type="connector" idref="#_x0000_s1744"/>
        <o:r id="V:Rule40" type="connector" idref="#_x0000_s1353"/>
        <o:r id="V:Rule41" type="connector" idref="#_x0000_s1357"/>
        <o:r id="V:Rule42" type="connector" idref="#_x0000_s1772"/>
        <o:r id="V:Rule43" type="connector" idref="#_x0000_s1720"/>
        <o:r id="V:Rule44" type="connector" idref="#_x0000_s1313"/>
        <o:r id="V:Rule45" type="connector" idref="#_x0000_s1712"/>
        <o:r id="V:Rule46" type="connector" idref="#_x0000_s1321"/>
        <o:r id="V:Rule47" type="connector" idref="#_x0000_s1325"/>
        <o:r id="V:Rule48" type="connector" idref="#_x0000_s1708"/>
        <o:r id="V:Rule49" type="connector" idref="#_x0000_s1309"/>
        <o:r id="V:Rule50" type="connector" idref="#_x0000_s1764"/>
        <o:r id="V:Rule51" type="connector" idref="#_x0000_s1305"/>
        <o:r id="V:Rule52" type="connector" idref="#_x0000_s1760"/>
        <o:r id="V:Rule53" type="connector" idref="#_x0000_s1329"/>
        <o:r id="V:Rule54" type="connector" idref="#_x0000_s1756"/>
        <o:r id="V:Rule55" type="connector" idref="#_x0000_s1341"/>
        <o:r id="V:Rule56" type="connector" idref="#_x0000_s1768"/>
        <o:r id="V:Rule57" type="connector" idref="#_x0000_s1349"/>
        <o:r id="V:Rule58" type="connector" idref="#_x0000_s1297"/>
        <o:r id="V:Rule59" type="connector" idref="#_x0000_s1716"/>
        <o:r id="V:Rule60" type="connector" idref="#_x0000_s1293"/>
        <o:r id="V:Rule61" type="connector" idref="#_x0000_s1748"/>
        <o:r id="V:Rule62" type="connector" idref="#_x0000_s1724"/>
        <o:r id="V:Rule63" type="connector" idref="#_x0000_s1337"/>
        <o:r id="V:Rule64" type="connector" idref="#_x0000_s1317"/>
        <o:r id="V:Rule65" type="connector" idref="#_x0000_s1736"/>
        <o:r id="V:Rule66" type="connector" idref="#_x0000_s1740"/>
        <o:r id="V:Rule67" type="connector" idref="#_x0000_s1752"/>
        <o:r id="V:Rule68" type="connector" idref="#_x0000_s1728"/>
        <o:r id="V:Rule69" type="connector" idref="#_x0000_s1029"/>
        <o:r id="V:Rule70" type="connector" idref="#_x0000_s1301"/>
        <o:r id="V:Rule71" type="connector" idref="#_x0000_s1732"/>
        <o:r id="V:Rule72" type="connector" idref="#_x0000_s13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11.bin"/><Relationship Id="rId226" Type="http://schemas.openxmlformats.org/officeDocument/2006/relationships/oleObject" Target="embeddings/oleObject131.bin"/><Relationship Id="rId247" Type="http://schemas.openxmlformats.org/officeDocument/2006/relationships/oleObject" Target="embeddings/oleObject152.bin"/><Relationship Id="rId107" Type="http://schemas.openxmlformats.org/officeDocument/2006/relationships/image" Target="media/image51.wmf"/><Relationship Id="rId268" Type="http://schemas.openxmlformats.org/officeDocument/2006/relationships/header" Target="header3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png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42.bin"/><Relationship Id="rId258" Type="http://schemas.openxmlformats.org/officeDocument/2006/relationships/oleObject" Target="embeddings/oleObject16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image" Target="media/image84.png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32.bin"/><Relationship Id="rId248" Type="http://schemas.openxmlformats.org/officeDocument/2006/relationships/oleObject" Target="embeddings/oleObject153.bin"/><Relationship Id="rId269" Type="http://schemas.openxmlformats.org/officeDocument/2006/relationships/footer" Target="footer3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43.bin"/><Relationship Id="rId259" Type="http://schemas.openxmlformats.org/officeDocument/2006/relationships/oleObject" Target="embeddings/oleObject163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header" Target="header4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9.bin"/><Relationship Id="rId202" Type="http://schemas.openxmlformats.org/officeDocument/2006/relationships/oleObject" Target="embeddings/oleObject108.bin"/><Relationship Id="rId207" Type="http://schemas.openxmlformats.org/officeDocument/2006/relationships/oleObject" Target="embeddings/oleObject113.bin"/><Relationship Id="rId223" Type="http://schemas.openxmlformats.org/officeDocument/2006/relationships/oleObject" Target="embeddings/oleObject128.bin"/><Relationship Id="rId228" Type="http://schemas.openxmlformats.org/officeDocument/2006/relationships/oleObject" Target="embeddings/oleObject133.bin"/><Relationship Id="rId244" Type="http://schemas.openxmlformats.org/officeDocument/2006/relationships/oleObject" Target="embeddings/oleObject149.bin"/><Relationship Id="rId249" Type="http://schemas.openxmlformats.org/officeDocument/2006/relationships/oleObject" Target="embeddings/oleObject15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87.wmf"/><Relationship Id="rId265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5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19.bin"/><Relationship Id="rId218" Type="http://schemas.openxmlformats.org/officeDocument/2006/relationships/oleObject" Target="embeddings/oleObject124.bin"/><Relationship Id="rId234" Type="http://schemas.openxmlformats.org/officeDocument/2006/relationships/oleObject" Target="embeddings/oleObject139.bin"/><Relationship Id="rId239" Type="http://schemas.openxmlformats.org/officeDocument/2006/relationships/oleObject" Target="embeddings/oleObject1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55.bin"/><Relationship Id="rId255" Type="http://schemas.openxmlformats.org/officeDocument/2006/relationships/oleObject" Target="embeddings/oleObject160.bin"/><Relationship Id="rId271" Type="http://schemas.openxmlformats.org/officeDocument/2006/relationships/footer" Target="footer4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header" Target="header1.xml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9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3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9.bin"/><Relationship Id="rId240" Type="http://schemas.openxmlformats.org/officeDocument/2006/relationships/oleObject" Target="embeddings/oleObject145.bin"/><Relationship Id="rId245" Type="http://schemas.openxmlformats.org/officeDocument/2006/relationships/oleObject" Target="embeddings/oleObject150.bin"/><Relationship Id="rId261" Type="http://schemas.openxmlformats.org/officeDocument/2006/relationships/oleObject" Target="embeddings/oleObject164.bin"/><Relationship Id="rId266" Type="http://schemas.openxmlformats.org/officeDocument/2006/relationships/image" Target="media/image8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25.bin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0" Type="http://schemas.openxmlformats.org/officeDocument/2006/relationships/oleObject" Target="embeddings/oleObject135.bin"/><Relationship Id="rId235" Type="http://schemas.openxmlformats.org/officeDocument/2006/relationships/oleObject" Target="embeddings/oleObject140.bin"/><Relationship Id="rId251" Type="http://schemas.openxmlformats.org/officeDocument/2006/relationships/oleObject" Target="embeddings/oleObject156.bin"/><Relationship Id="rId256" Type="http://schemas.openxmlformats.org/officeDocument/2006/relationships/image" Target="media/image8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footer" Target="footer1.xml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5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26.bin"/><Relationship Id="rId225" Type="http://schemas.openxmlformats.org/officeDocument/2006/relationships/oleObject" Target="embeddings/oleObject130.bin"/><Relationship Id="rId241" Type="http://schemas.openxmlformats.org/officeDocument/2006/relationships/oleObject" Target="embeddings/oleObject146.bin"/><Relationship Id="rId246" Type="http://schemas.openxmlformats.org/officeDocument/2006/relationships/oleObject" Target="embeddings/oleObject151.bin"/><Relationship Id="rId267" Type="http://schemas.openxmlformats.org/officeDocument/2006/relationships/oleObject" Target="embeddings/oleObject16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16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41.bin"/><Relationship Id="rId257" Type="http://schemas.openxmlformats.org/officeDocument/2006/relationships/oleObject" Target="embeddings/oleObject16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6.bin"/><Relationship Id="rId252" Type="http://schemas.openxmlformats.org/officeDocument/2006/relationships/oleObject" Target="embeddings/oleObject157.bin"/><Relationship Id="rId273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header" Target="header2.xml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47.bin"/><Relationship Id="rId263" Type="http://schemas.openxmlformats.org/officeDocument/2006/relationships/oleObject" Target="embeddings/oleObject166.bin"/><Relationship Id="rId37" Type="http://schemas.openxmlformats.org/officeDocument/2006/relationships/image" Target="media/image16.png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7.bin"/><Relationship Id="rId253" Type="http://schemas.openxmlformats.org/officeDocument/2006/relationships/oleObject" Target="embeddings/oleObject158.bin"/><Relationship Id="rId274" Type="http://schemas.microsoft.com/office/2007/relationships/stylesWithEffects" Target="stylesWithEffects.xml"/><Relationship Id="rId27" Type="http://schemas.openxmlformats.org/officeDocument/2006/relationships/image" Target="media/image11.png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footer" Target="footer2.xml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85.png"/><Relationship Id="rId243" Type="http://schemas.openxmlformats.org/officeDocument/2006/relationships/oleObject" Target="embeddings/oleObject148.bin"/><Relationship Id="rId264" Type="http://schemas.openxmlformats.org/officeDocument/2006/relationships/oleObject" Target="embeddings/oleObject167.bin"/><Relationship Id="rId17" Type="http://schemas.openxmlformats.org/officeDocument/2006/relationships/image" Target="media/image6.png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8.bin"/><Relationship Id="rId254" Type="http://schemas.openxmlformats.org/officeDocument/2006/relationships/oleObject" Target="embeddings/oleObject15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753</TotalTime>
  <Pages>12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 Thorn</cp:lastModifiedBy>
  <cp:revision>17</cp:revision>
  <dcterms:created xsi:type="dcterms:W3CDTF">2011-08-14T12:15:00Z</dcterms:created>
  <dcterms:modified xsi:type="dcterms:W3CDTF">2012-06-05T13:50:00Z</dcterms:modified>
</cp:coreProperties>
</file>