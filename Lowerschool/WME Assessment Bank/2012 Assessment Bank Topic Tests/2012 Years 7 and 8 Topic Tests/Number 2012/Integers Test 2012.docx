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675"/>
        <w:gridCol w:w="426"/>
        <w:gridCol w:w="4677"/>
        <w:gridCol w:w="3402"/>
        <w:gridCol w:w="426"/>
      </w:tblGrid>
      <w:tr w:rsidR="00584CAA" w:rsidTr="00F40496">
        <w:trPr>
          <w:trHeight w:val="851"/>
        </w:trPr>
        <w:tc>
          <w:tcPr>
            <w:tcW w:w="11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84CAA" w:rsidRDefault="00584CAA" w:rsidP="009938A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584CAA">
              <w:rPr>
                <w:rFonts w:ascii="Times New Roman" w:hAnsi="Times New Roman" w:cs="Times New Roman"/>
                <w:sz w:val="32"/>
                <w:szCs w:val="32"/>
              </w:rPr>
              <w:t>Year</w:t>
            </w:r>
          </w:p>
          <w:p w:rsidR="00FD21AC" w:rsidRPr="00584CAA" w:rsidRDefault="00FD21AC" w:rsidP="004960D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AB24D4" w:rsidRDefault="00004BA9" w:rsidP="009938A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Mathematics </w:t>
            </w:r>
            <w:r w:rsidR="00584CAA" w:rsidRPr="00584CAA">
              <w:rPr>
                <w:rFonts w:ascii="Times New Roman" w:hAnsi="Times New Roman" w:cs="Times New Roman"/>
                <w:sz w:val="32"/>
                <w:szCs w:val="32"/>
              </w:rPr>
              <w:t>Test</w:t>
            </w:r>
            <w:r w:rsidR="00584CA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:rsidR="00B2163E" w:rsidRPr="004960D7" w:rsidRDefault="00B2163E" w:rsidP="009938A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84CAA" w:rsidRPr="00584CAA" w:rsidRDefault="00B2163E" w:rsidP="00B2163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Integers</w:t>
            </w:r>
          </w:p>
        </w:tc>
        <w:tc>
          <w:tcPr>
            <w:tcW w:w="3828" w:type="dxa"/>
            <w:gridSpan w:val="2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FD21AC" w:rsidRDefault="00FD21AC"/>
          <w:p w:rsidR="00353B48" w:rsidRDefault="00353B48" w:rsidP="00353B48">
            <w:pPr>
              <w:tabs>
                <w:tab w:val="left" w:pos="1350"/>
              </w:tabs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Non Calculator </w:t>
            </w:r>
          </w:p>
          <w:p w:rsidR="00584CAA" w:rsidRPr="00FD21AC" w:rsidRDefault="00353B48" w:rsidP="00353B48">
            <w:pPr>
              <w:tabs>
                <w:tab w:val="left" w:pos="1350"/>
              </w:tabs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32"/>
                <w:szCs w:val="32"/>
              </w:rPr>
              <w:t>Test</w:t>
            </w:r>
          </w:p>
        </w:tc>
      </w:tr>
      <w:tr w:rsidR="00584CAA" w:rsidTr="00F40496">
        <w:tc>
          <w:tcPr>
            <w:tcW w:w="11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84CAA" w:rsidRPr="00584CAA" w:rsidRDefault="00584CA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vAlign w:val="center"/>
          </w:tcPr>
          <w:p w:rsidR="00584CAA" w:rsidRPr="00584CAA" w:rsidRDefault="00584CAA" w:rsidP="00584CA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84CAA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3828" w:type="dxa"/>
            <w:gridSpan w:val="2"/>
            <w:tcBorders>
              <w:left w:val="single" w:sz="4" w:space="0" w:color="000000" w:themeColor="text1"/>
            </w:tcBorders>
          </w:tcPr>
          <w:p w:rsidR="00584CAA" w:rsidRDefault="00584CAA"/>
          <w:p w:rsidR="00584CAA" w:rsidRDefault="00584CAA"/>
        </w:tc>
      </w:tr>
      <w:tr w:rsidR="003310B8" w:rsidRPr="003310B8" w:rsidTr="00F40496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V w:val="none" w:sz="0" w:space="0" w:color="auto"/>
          </w:tblBorders>
          <w:tblCellMar>
            <w:top w:w="170" w:type="dxa"/>
          </w:tblCellMar>
        </w:tblPrEx>
        <w:trPr>
          <w:gridAfter w:val="1"/>
          <w:wAfter w:w="426" w:type="dxa"/>
          <w:cantSplit/>
        </w:trPr>
        <w:tc>
          <w:tcPr>
            <w:tcW w:w="9180" w:type="dxa"/>
            <w:gridSpan w:val="4"/>
            <w:tcBorders>
              <w:top w:val="nil"/>
              <w:bottom w:val="nil"/>
            </w:tcBorders>
            <w:vAlign w:val="center"/>
          </w:tcPr>
          <w:p w:rsidR="003310B8" w:rsidRDefault="003310B8" w:rsidP="003310B8">
            <w:pPr>
              <w:ind w:firstLine="56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Answer all questions in the spaces provided on this test paper by </w:t>
            </w:r>
          </w:p>
          <w:p w:rsidR="003310B8" w:rsidRDefault="003310B8" w:rsidP="003310B8">
            <w:pPr>
              <w:ind w:firstLine="993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Writing the answer in the box provided.</w:t>
            </w:r>
          </w:p>
          <w:p w:rsidR="003310B8" w:rsidRDefault="003310B8" w:rsidP="003310B8">
            <w:pPr>
              <w:ind w:firstLine="1418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or</w:t>
            </w:r>
          </w:p>
          <w:p w:rsidR="003310B8" w:rsidRDefault="003310B8" w:rsidP="003310B8">
            <w:pPr>
              <w:ind w:firstLine="993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Shading in the bubble for the correct answer from the four choices provided. </w:t>
            </w:r>
          </w:p>
          <w:p w:rsidR="003310B8" w:rsidRPr="003310B8" w:rsidRDefault="003310B8" w:rsidP="003310B8">
            <w:pPr>
              <w:ind w:firstLine="56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Show any working out on the test paper. </w:t>
            </w:r>
          </w:p>
        </w:tc>
      </w:tr>
      <w:tr w:rsidR="00C77E49" w:rsidRPr="00F97437" w:rsidTr="00F40496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V w:val="none" w:sz="0" w:space="0" w:color="auto"/>
          </w:tblBorders>
          <w:tblCellMar>
            <w:top w:w="170" w:type="dxa"/>
          </w:tblCellMar>
        </w:tblPrEx>
        <w:trPr>
          <w:gridAfter w:val="1"/>
          <w:wAfter w:w="426" w:type="dxa"/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C77E49" w:rsidRPr="00F97437" w:rsidRDefault="00C77E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5" w:type="dxa"/>
            <w:gridSpan w:val="3"/>
          </w:tcPr>
          <w:p w:rsidR="00C77E49" w:rsidRDefault="00DC1875" w:rsidP="00C77E49">
            <w:pPr>
              <w:ind w:right="485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margin-left:244.7pt;margin-top:-2.3pt;width:120pt;height:241.8pt;z-index:251637248;mso-position-horizontal-relative:text;mso-position-vertical-relative:text">
                  <v:imagedata r:id="rId8" o:title="" croptop="1338f" cropbottom="2676f"/>
                </v:shape>
                <o:OLEObject Type="Embed" ProgID="FXE300.Equation" ShapeID="_x0000_s1026" DrawAspect="Content" ObjectID="_1392469761" r:id="rId9"/>
              </w:pict>
            </w:r>
            <w:r w:rsidR="00C77E49">
              <w:rPr>
                <w:rFonts w:ascii="Times New Roman" w:hAnsi="Times New Roman" w:cs="Times New Roman"/>
                <w:sz w:val="24"/>
                <w:szCs w:val="24"/>
              </w:rPr>
              <w:t>Questions 1 –</w:t>
            </w:r>
            <w:r w:rsidR="004960D7">
              <w:rPr>
                <w:rFonts w:ascii="Times New Roman" w:hAnsi="Times New Roman" w:cs="Times New Roman"/>
                <w:sz w:val="24"/>
                <w:szCs w:val="24"/>
              </w:rPr>
              <w:t xml:space="preserve"> 4</w:t>
            </w:r>
            <w:r w:rsidR="00C77E49">
              <w:rPr>
                <w:rFonts w:ascii="Times New Roman" w:hAnsi="Times New Roman" w:cs="Times New Roman"/>
                <w:sz w:val="24"/>
                <w:szCs w:val="24"/>
              </w:rPr>
              <w:t xml:space="preserve"> refer to the scale which is located beside the spillway of a dam. It indicates the level of water above the spillway   (+) and below the spillway (-).</w:t>
            </w:r>
          </w:p>
          <w:p w:rsidR="00C77E49" w:rsidRDefault="00C77E49" w:rsidP="00C77E49">
            <w:pPr>
              <w:ind w:right="485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77E49" w:rsidRDefault="00F64E6E" w:rsidP="00C77E49">
            <w:pPr>
              <w:ind w:right="485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water levels </w:t>
            </w:r>
            <w:r w:rsidR="00692E6F">
              <w:rPr>
                <w:rFonts w:ascii="Times New Roman" w:hAnsi="Times New Roman" w:cs="Times New Roman"/>
                <w:sz w:val="24"/>
                <w:szCs w:val="24"/>
              </w:rPr>
              <w:t xml:space="preserve">in January </w:t>
            </w:r>
            <w:r w:rsidR="00651653">
              <w:rPr>
                <w:rFonts w:ascii="Times New Roman" w:hAnsi="Times New Roman" w:cs="Times New Roman"/>
                <w:sz w:val="24"/>
                <w:szCs w:val="24"/>
              </w:rPr>
              <w:t>over four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years are shown</w:t>
            </w:r>
            <w:r w:rsidR="00692E6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C77E49" w:rsidRDefault="00C77E49" w:rsidP="00C77E49">
            <w:pPr>
              <w:ind w:right="485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77E49" w:rsidRDefault="00C77E49" w:rsidP="00C77E49">
            <w:pPr>
              <w:ind w:right="485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77E49" w:rsidRDefault="00C77E49" w:rsidP="00C77E49">
            <w:pPr>
              <w:ind w:right="485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77E49" w:rsidRDefault="00C77E49" w:rsidP="00C77E49">
            <w:pPr>
              <w:ind w:right="485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77E49" w:rsidRDefault="00C77E49" w:rsidP="00C77E49">
            <w:pPr>
              <w:ind w:right="485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64E6E" w:rsidRDefault="00F64E6E" w:rsidP="00FE57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64E6E" w:rsidRDefault="00F64E6E" w:rsidP="00FE57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64E6E" w:rsidRDefault="00F64E6E" w:rsidP="00FE57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64E6E" w:rsidRDefault="00F64E6E" w:rsidP="00FE57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77E49" w:rsidRPr="00F97437" w:rsidRDefault="00C77E49" w:rsidP="00FE57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24D4" w:rsidRPr="00F97437" w:rsidTr="00F40496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V w:val="none" w:sz="0" w:space="0" w:color="auto"/>
          </w:tblBorders>
          <w:tblCellMar>
            <w:top w:w="170" w:type="dxa"/>
          </w:tblCellMar>
        </w:tblPrEx>
        <w:trPr>
          <w:gridAfter w:val="1"/>
          <w:wAfter w:w="426" w:type="dxa"/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AB24D4" w:rsidRPr="00F97437" w:rsidRDefault="00AB2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8505" w:type="dxa"/>
            <w:gridSpan w:val="3"/>
          </w:tcPr>
          <w:p w:rsidR="00B956DE" w:rsidRDefault="00692E6F" w:rsidP="00FE5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How many metres did the water level rise from 2009 to 2010?</w:t>
            </w:r>
          </w:p>
          <w:p w:rsidR="00692E6F" w:rsidRDefault="00692E6F" w:rsidP="00692E6F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10 m                             14 m                               18 m                              20 m</w:t>
            </w:r>
          </w:p>
          <w:p w:rsidR="00692E6F" w:rsidRDefault="00DC1875" w:rsidP="00692E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027" style="position:absolute;margin-left:15.2pt;margin-top:9.9pt;width:363pt;height:7.5pt;z-index:251641344" coordorigin="2430,3420" coordsize="6870,180">
                  <v:roundrect id="_x0000_s1028" style="position:absolute;left:9030;top:3420;width:270;height:180" arcsize="10923f"/>
                  <v:roundrect id="_x0000_s1029" style="position:absolute;left:2430;top:3420;width:270;height:180" arcsize="10923f"/>
                  <v:roundrect id="_x0000_s1030" style="position:absolute;left:4580;top:3420;width:270;height:180" arcsize="10923f"/>
                  <v:roundrect id="_x0000_s1031" style="position:absolute;left:6780;top:3420;width:270;height:180" arcsize="10923f"/>
                </v:group>
              </w:pict>
            </w:r>
            <w:r w:rsidR="00692E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692E6F" w:rsidRPr="00F97437" w:rsidRDefault="00692E6F" w:rsidP="00FE57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24D4" w:rsidRPr="00F97437" w:rsidTr="00F40496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V w:val="none" w:sz="0" w:space="0" w:color="auto"/>
          </w:tblBorders>
          <w:tblCellMar>
            <w:top w:w="170" w:type="dxa"/>
          </w:tblCellMar>
        </w:tblPrEx>
        <w:trPr>
          <w:gridAfter w:val="1"/>
          <w:wAfter w:w="426" w:type="dxa"/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AB24D4" w:rsidRPr="00F97437" w:rsidRDefault="00AB2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8505" w:type="dxa"/>
            <w:gridSpan w:val="3"/>
          </w:tcPr>
          <w:p w:rsidR="00AB24D4" w:rsidRDefault="00692E6F" w:rsidP="00F4542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was the change in water level form 2010 to 2011?</w:t>
            </w:r>
          </w:p>
          <w:p w:rsidR="00692E6F" w:rsidRDefault="00DC1875" w:rsidP="00EB1BF9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pict>
                <v:group id="Group 31" o:spid="_x0000_s1037" style="position:absolute;margin-left:24pt;margin-top:2.05pt;width:190.5pt;height:27.35pt;z-index:251642368" coordorigin="3530,6840" coordsize="3900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">
                  <v:roundrect id="AutoShape 32" o:spid="_x0000_s1038" style="position:absolute;left:3530;top:6840;width:270;height:1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6CgsIA&#10;AADaAAAADwAAAGRycy9kb3ducmV2LnhtbESPQWsCMRSE74L/ITyhN00ULHVrlCIo3opbDx6fm9fd&#10;pZuXNcmu2/56Uyj0OMzMN8x6O9hG9ORD7VjDfKZAEBfO1FxqOH/spy8gQkQ22DgmDd8UYLsZj9aY&#10;GXfnE/V5LEWCcMhQQxVjm0kZiooshplriZP36bzFmKQvpfF4T3DbyIVSz9JizWmhwpZ2FRVfeWc1&#10;FEZ1yl/699V1GfOfvruxPNy0fpoMb68gIg3xP/zXPhoNC/i9km6A3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joKCwgAAANoAAAAPAAAAAAAAAAAAAAAAAJgCAABkcnMvZG93&#10;bnJldi54bWxQSwUGAAAAAAQABAD1AAAAhwMAAAAA&#10;"/>
                  <v:roundrect id="AutoShape 33" o:spid="_x0000_s1039" style="position:absolute;left:3530;top:7380;width:270;height:1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InGcIA&#10;AADaAAAADwAAAGRycy9kb3ducmV2LnhtbESPQWsCMRSE74L/ITyhN01UKnZrFBGU3kq3PXh83bzu&#10;Lm5e1iS7bvvrm0LB4zAz3zCb3WAb0ZMPtWMN85kCQVw4U3Op4eP9OF2DCBHZYOOYNHxTgN12PNpg&#10;ZtyN36jPYykShEOGGqoY20zKUFRkMcxcS5y8L+ctxiR9KY3HW4LbRi6UWkmLNaeFCls6VFRc8s5q&#10;KIzqlD/3r0+fjzH/6bsry9NV64fJsH8GEWmI9/B/+8VoWMLflXQD5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wicZwgAAANoAAAAPAAAAAAAAAAAAAAAAAJgCAABkcnMvZG93&#10;bnJldi54bWxQSwUGAAAAAAQABAD1AAAAhwMAAAAA&#10;"/>
                  <v:roundrect id="AutoShape 34" o:spid="_x0000_s1040" style="position:absolute;left:7160;top:6840;width:270;height:1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u/bcIA&#10;AADaAAAADwAAAGRycy9kb3ducmV2LnhtbESPQWsCMRSE74L/ITyhN00UK3ZrFBGU3kq3PXh83bzu&#10;Lm5e1iS7bvvrm0LB4zAz3zCb3WAb0ZMPtWMN85kCQVw4U3Op4eP9OF2DCBHZYOOYNHxTgN12PNpg&#10;ZtyN36jPYykShEOGGqoY20zKUFRkMcxcS5y8L+ctxiR9KY3HW4LbRi6UWkmLNaeFCls6VFRc8s5q&#10;KIzqlD/3r0+fjzH/6bsry9NV64fJsH8GEWmI9/B/+8VoWMLflXQD5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K79twgAAANoAAAAPAAAAAAAAAAAAAAAAAJgCAABkcnMvZG93&#10;bnJldi54bWxQSwUGAAAAAAQABAD1AAAAhwMAAAAA&#10;"/>
                  <v:roundrect id="AutoShape 35" o:spid="_x0000_s1041" style="position:absolute;left:7160;top:7380;width:270;height:1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ca9sIA&#10;AADaAAAADwAAAGRycy9kb3ducmV2LnhtbESPQWvCQBSE74X+h+UVemt2Kyg2uooULL1JYw89vmaf&#10;STD7Nu5uYuqv7wqCx2FmvmGW69G2YiAfGscaXjMFgrh0puFKw/d++zIHESKywdYxafijAOvV48MS&#10;c+PO/EVDESuRIBxy1FDH2OVShrImiyFzHXHyDs5bjEn6ShqP5wS3rZwoNZMWG04LNXb0XlN5LHqr&#10;oTSqV/5n2L39TmNxGfoTy4+T1s9P42YBItIY7+Fb+9NomML1SroB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Zxr2wgAAANoAAAAPAAAAAAAAAAAAAAAAAJgCAABkcnMvZG93&#10;bnJldi54bWxQSwUGAAAAAAQABAD1AAAAhwMAAAAA&#10;"/>
                </v:group>
              </w:pict>
            </w:r>
            <w:r w:rsidR="00EB1BF9">
              <w:rPr>
                <w:rFonts w:ascii="Times New Roman" w:hAnsi="Times New Roman" w:cs="Times New Roman"/>
                <w:sz w:val="24"/>
                <w:szCs w:val="24"/>
              </w:rPr>
              <w:t xml:space="preserve">              </w:t>
            </w:r>
            <w:r w:rsidR="004960D7">
              <w:rPr>
                <w:rFonts w:ascii="Times New Roman" w:hAnsi="Times New Roman" w:cs="Times New Roman"/>
                <w:sz w:val="24"/>
                <w:szCs w:val="24"/>
              </w:rPr>
              <w:t>A f</w:t>
            </w:r>
            <w:r w:rsidR="00EB1BF9">
              <w:rPr>
                <w:rFonts w:ascii="Times New Roman" w:hAnsi="Times New Roman" w:cs="Times New Roman"/>
                <w:sz w:val="24"/>
                <w:szCs w:val="24"/>
              </w:rPr>
              <w:t xml:space="preserve">all of 1 metre.                                    </w:t>
            </w:r>
            <w:r w:rsidR="004960D7">
              <w:rPr>
                <w:rFonts w:ascii="Times New Roman" w:hAnsi="Times New Roman" w:cs="Times New Roman"/>
                <w:sz w:val="24"/>
                <w:szCs w:val="24"/>
              </w:rPr>
              <w:t>A f</w:t>
            </w:r>
            <w:r w:rsidR="00EB1BF9">
              <w:rPr>
                <w:rFonts w:ascii="Times New Roman" w:hAnsi="Times New Roman" w:cs="Times New Roman"/>
                <w:sz w:val="24"/>
                <w:szCs w:val="24"/>
              </w:rPr>
              <w:t>all of 8 metres</w:t>
            </w:r>
          </w:p>
          <w:p w:rsidR="00692E6F" w:rsidRPr="00F97437" w:rsidRDefault="00EB1BF9" w:rsidP="00EB1BF9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</w:t>
            </w:r>
            <w:r w:rsidR="004960D7">
              <w:rPr>
                <w:rFonts w:ascii="Times New Roman" w:hAnsi="Times New Roman" w:cs="Times New Roman"/>
                <w:sz w:val="24"/>
                <w:szCs w:val="24"/>
              </w:rPr>
              <w:t>A 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all of 9 metres.                                   </w:t>
            </w:r>
            <w:r w:rsidR="004960D7">
              <w:rPr>
                <w:rFonts w:ascii="Times New Roman" w:hAnsi="Times New Roman" w:cs="Times New Roman"/>
                <w:sz w:val="24"/>
                <w:szCs w:val="24"/>
              </w:rPr>
              <w:t>A 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all of 10 metres</w:t>
            </w:r>
          </w:p>
        </w:tc>
      </w:tr>
      <w:tr w:rsidR="00AB24D4" w:rsidRPr="00F97437" w:rsidTr="00F40496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V w:val="none" w:sz="0" w:space="0" w:color="auto"/>
          </w:tblBorders>
          <w:tblCellMar>
            <w:top w:w="170" w:type="dxa"/>
          </w:tblCellMar>
        </w:tblPrEx>
        <w:trPr>
          <w:gridAfter w:val="1"/>
          <w:wAfter w:w="426" w:type="dxa"/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AB24D4" w:rsidRPr="00F97437" w:rsidRDefault="00AB2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8505" w:type="dxa"/>
            <w:gridSpan w:val="3"/>
          </w:tcPr>
          <w:p w:rsidR="00EB1BF9" w:rsidRDefault="00DC1875" w:rsidP="00EB1BF9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052" style="position:absolute;margin-left:68.25pt;margin-top:16.8pt;width:66pt;height:26.25pt;z-index:251643392;mso-position-horizontal-relative:text;mso-position-vertical-relative:text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053" style="position:absolute;margin-left:168.2pt;margin-top:16.8pt;width:31.3pt;height:26.25pt;z-index:251644416;mso-position-horizontal-relative:text;mso-position-vertical-relative:text"/>
              </w:pict>
            </w:r>
            <w:r w:rsidR="00EB1BF9">
              <w:rPr>
                <w:rFonts w:ascii="Times New Roman" w:hAnsi="Times New Roman" w:cs="Times New Roman"/>
                <w:sz w:val="24"/>
                <w:szCs w:val="24"/>
              </w:rPr>
              <w:t>What was the change in water level form 2011 to 2012?</w:t>
            </w:r>
          </w:p>
          <w:p w:rsidR="00AB24D4" w:rsidRPr="00EB1BF9" w:rsidRDefault="004960D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 </w:t>
            </w:r>
            <w:r w:rsidR="00EB1BF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A</w:t>
            </w:r>
            <w:r w:rsidR="00EB1BF9">
              <w:rPr>
                <w:rFonts w:ascii="Times New Roman" w:hAnsi="Times New Roman" w:cs="Times New Roman"/>
                <w:sz w:val="32"/>
                <w:szCs w:val="32"/>
              </w:rPr>
              <w:t xml:space="preserve">                    of            metres.</w:t>
            </w:r>
          </w:p>
          <w:p w:rsidR="00EB1BF9" w:rsidRPr="00F97437" w:rsidRDefault="00EB1B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24D4" w:rsidRPr="00F97437" w:rsidTr="00F40496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V w:val="none" w:sz="0" w:space="0" w:color="auto"/>
          </w:tblBorders>
          <w:tblCellMar>
            <w:top w:w="170" w:type="dxa"/>
          </w:tblCellMar>
        </w:tblPrEx>
        <w:trPr>
          <w:gridAfter w:val="1"/>
          <w:wAfter w:w="426" w:type="dxa"/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AB24D4" w:rsidRPr="00F97437" w:rsidRDefault="00AB2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8505" w:type="dxa"/>
            <w:gridSpan w:val="3"/>
          </w:tcPr>
          <w:p w:rsidR="00AB24D4" w:rsidRDefault="00EB1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water level fell by 6 metres from 2008 to 2009.</w:t>
            </w:r>
          </w:p>
          <w:p w:rsidR="00EB1BF9" w:rsidRDefault="00DC1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054" style="position:absolute;margin-left:194.25pt;margin-top:6.95pt;width:41.25pt;height:26.25pt;z-index:251645440"/>
              </w:pict>
            </w:r>
            <w:r w:rsidR="00EB1BF9">
              <w:rPr>
                <w:rFonts w:ascii="Times New Roman" w:hAnsi="Times New Roman" w:cs="Times New Roman"/>
                <w:sz w:val="24"/>
                <w:szCs w:val="24"/>
              </w:rPr>
              <w:t>What was the water level in 2008?</w:t>
            </w:r>
          </w:p>
          <w:p w:rsidR="00EB1BF9" w:rsidRPr="00EB1BF9" w:rsidRDefault="00EB1BF9" w:rsidP="00EB1BF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                                                 </w:t>
            </w:r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metres</w:t>
            </w:r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:rsidR="00EB1BF9" w:rsidRPr="00F97437" w:rsidRDefault="00EB1B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60D7" w:rsidRPr="00F97437" w:rsidTr="00F40496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V w:val="none" w:sz="0" w:space="0" w:color="auto"/>
          </w:tblBorders>
          <w:tblCellMar>
            <w:top w:w="170" w:type="dxa"/>
          </w:tblCellMar>
        </w:tblPrEx>
        <w:trPr>
          <w:gridAfter w:val="1"/>
          <w:wAfter w:w="426" w:type="dxa"/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4960D7" w:rsidRPr="00F97437" w:rsidRDefault="004960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5" w:type="dxa"/>
            <w:gridSpan w:val="3"/>
          </w:tcPr>
          <w:p w:rsidR="004960D7" w:rsidRDefault="004960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Questions 5 – 8 refer to the statement below for</w:t>
            </w:r>
            <w:r w:rsidR="00E64EAD">
              <w:rPr>
                <w:rFonts w:ascii="Times New Roman" w:hAnsi="Times New Roman" w:cs="Times New Roman"/>
                <w:sz w:val="24"/>
                <w:szCs w:val="24"/>
              </w:rPr>
              <w:t xml:space="preserve"> Paulo’s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bank account.</w:t>
            </w:r>
          </w:p>
          <w:p w:rsidR="004960D7" w:rsidRDefault="004960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960D7" w:rsidRDefault="004960D7" w:rsidP="00E64EAD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E64EAD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58"/>
              <w:gridCol w:w="2758"/>
              <w:gridCol w:w="2758"/>
            </w:tblGrid>
            <w:tr w:rsidR="004960D7" w:rsidTr="004960D7">
              <w:tc>
                <w:tcPr>
                  <w:tcW w:w="2758" w:type="dxa"/>
                </w:tcPr>
                <w:p w:rsidR="004960D7" w:rsidRDefault="004960D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Date</w:t>
                  </w:r>
                </w:p>
              </w:tc>
              <w:tc>
                <w:tcPr>
                  <w:tcW w:w="2758" w:type="dxa"/>
                </w:tcPr>
                <w:p w:rsidR="004960D7" w:rsidRDefault="004960D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Transaction</w:t>
                  </w:r>
                </w:p>
              </w:tc>
              <w:tc>
                <w:tcPr>
                  <w:tcW w:w="2758" w:type="dxa"/>
                </w:tcPr>
                <w:p w:rsidR="004960D7" w:rsidRDefault="004960D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Balance</w:t>
                  </w:r>
                </w:p>
              </w:tc>
            </w:tr>
            <w:tr w:rsidR="004960D7" w:rsidTr="004960D7">
              <w:tc>
                <w:tcPr>
                  <w:tcW w:w="2758" w:type="dxa"/>
                </w:tcPr>
                <w:p w:rsidR="004960D7" w:rsidRDefault="004960D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 / 3 / 2012</w:t>
                  </w:r>
                </w:p>
              </w:tc>
              <w:tc>
                <w:tcPr>
                  <w:tcW w:w="2758" w:type="dxa"/>
                </w:tcPr>
                <w:p w:rsidR="004960D7" w:rsidRDefault="004960D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Opening Balance</w:t>
                  </w:r>
                </w:p>
              </w:tc>
              <w:tc>
                <w:tcPr>
                  <w:tcW w:w="2758" w:type="dxa"/>
                </w:tcPr>
                <w:p w:rsidR="004960D7" w:rsidRDefault="004960D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$200</w:t>
                  </w:r>
                </w:p>
              </w:tc>
            </w:tr>
            <w:tr w:rsidR="00E64EAD" w:rsidTr="004960D7">
              <w:tc>
                <w:tcPr>
                  <w:tcW w:w="2758" w:type="dxa"/>
                </w:tcPr>
                <w:p w:rsidR="00E64EAD" w:rsidRDefault="00E64EAD" w:rsidP="00FE575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 / 3 / 2012</w:t>
                  </w:r>
                </w:p>
              </w:tc>
              <w:tc>
                <w:tcPr>
                  <w:tcW w:w="2758" w:type="dxa"/>
                </w:tcPr>
                <w:p w:rsidR="00E64EAD" w:rsidRDefault="00E64EAD" w:rsidP="00FE575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Withdrawal of $300</w:t>
                  </w:r>
                </w:p>
              </w:tc>
              <w:tc>
                <w:tcPr>
                  <w:tcW w:w="2758" w:type="dxa"/>
                </w:tcPr>
                <w:p w:rsidR="00E64EAD" w:rsidRDefault="00E64EAD" w:rsidP="00FE575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-$100 </w:t>
                  </w:r>
                </w:p>
              </w:tc>
            </w:tr>
            <w:tr w:rsidR="00E64EAD" w:rsidTr="004960D7">
              <w:tc>
                <w:tcPr>
                  <w:tcW w:w="2758" w:type="dxa"/>
                </w:tcPr>
                <w:p w:rsidR="00E64EAD" w:rsidRDefault="00E64EAD" w:rsidP="00FE575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10 / 3 / 2012</w:t>
                  </w:r>
                </w:p>
              </w:tc>
              <w:tc>
                <w:tcPr>
                  <w:tcW w:w="2758" w:type="dxa"/>
                </w:tcPr>
                <w:p w:rsidR="00E64EAD" w:rsidRDefault="00E64EAD" w:rsidP="00FE575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Deposit of $300</w:t>
                  </w:r>
                </w:p>
              </w:tc>
              <w:tc>
                <w:tcPr>
                  <w:tcW w:w="2758" w:type="dxa"/>
                </w:tcPr>
                <w:p w:rsidR="00E64EAD" w:rsidRDefault="00E64EAD" w:rsidP="00FE575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$200</w:t>
                  </w:r>
                </w:p>
              </w:tc>
            </w:tr>
            <w:tr w:rsidR="00E64EAD" w:rsidTr="004960D7">
              <w:tc>
                <w:tcPr>
                  <w:tcW w:w="2758" w:type="dxa"/>
                </w:tcPr>
                <w:p w:rsidR="00E64EAD" w:rsidRDefault="00E64EA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15 / 3 / 2012</w:t>
                  </w:r>
                </w:p>
              </w:tc>
              <w:tc>
                <w:tcPr>
                  <w:tcW w:w="2758" w:type="dxa"/>
                </w:tcPr>
                <w:p w:rsidR="00E64EAD" w:rsidRDefault="00E64EA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Deposit of $150</w:t>
                  </w:r>
                </w:p>
              </w:tc>
              <w:tc>
                <w:tcPr>
                  <w:tcW w:w="2758" w:type="dxa"/>
                </w:tcPr>
                <w:p w:rsidR="00E64EAD" w:rsidRDefault="00E64EA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$350</w:t>
                  </w:r>
                </w:p>
              </w:tc>
            </w:tr>
            <w:tr w:rsidR="00E64EAD" w:rsidTr="004960D7">
              <w:tc>
                <w:tcPr>
                  <w:tcW w:w="2758" w:type="dxa"/>
                </w:tcPr>
                <w:p w:rsidR="00E64EAD" w:rsidRDefault="00E64EA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18 / 3 / 2012</w:t>
                  </w:r>
                </w:p>
              </w:tc>
              <w:tc>
                <w:tcPr>
                  <w:tcW w:w="2758" w:type="dxa"/>
                </w:tcPr>
                <w:p w:rsidR="00E64EAD" w:rsidRDefault="00E64EA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Withdrawal of $300</w:t>
                  </w:r>
                </w:p>
              </w:tc>
              <w:tc>
                <w:tcPr>
                  <w:tcW w:w="2758" w:type="dxa"/>
                </w:tcPr>
                <w:p w:rsidR="00E64EAD" w:rsidRDefault="00E64EA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E64EAD" w:rsidTr="004960D7">
              <w:tc>
                <w:tcPr>
                  <w:tcW w:w="2758" w:type="dxa"/>
                </w:tcPr>
                <w:p w:rsidR="00E64EAD" w:rsidRDefault="00E64EA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20 / 3 / 2012</w:t>
                  </w:r>
                </w:p>
              </w:tc>
              <w:tc>
                <w:tcPr>
                  <w:tcW w:w="2758" w:type="dxa"/>
                </w:tcPr>
                <w:p w:rsidR="00E64EAD" w:rsidRDefault="00E64EA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Withdrawal of $250</w:t>
                  </w:r>
                </w:p>
              </w:tc>
              <w:tc>
                <w:tcPr>
                  <w:tcW w:w="2758" w:type="dxa"/>
                </w:tcPr>
                <w:p w:rsidR="00E64EAD" w:rsidRDefault="00E64EA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E64EAD" w:rsidTr="004960D7">
              <w:tc>
                <w:tcPr>
                  <w:tcW w:w="2758" w:type="dxa"/>
                </w:tcPr>
                <w:p w:rsidR="00E64EAD" w:rsidRDefault="00E64EA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24 / 3 / 2012</w:t>
                  </w:r>
                </w:p>
              </w:tc>
              <w:tc>
                <w:tcPr>
                  <w:tcW w:w="2758" w:type="dxa"/>
                </w:tcPr>
                <w:p w:rsidR="00E64EAD" w:rsidRDefault="00E64EA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758" w:type="dxa"/>
                </w:tcPr>
                <w:p w:rsidR="00E64EAD" w:rsidRDefault="00E64EA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4960D7" w:rsidRDefault="004960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4EAD" w:rsidRPr="00F97437" w:rsidRDefault="00E64E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24D4" w:rsidRPr="00F97437" w:rsidTr="00F40496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V w:val="none" w:sz="0" w:space="0" w:color="auto"/>
          </w:tblBorders>
          <w:tblCellMar>
            <w:top w:w="170" w:type="dxa"/>
          </w:tblCellMar>
        </w:tblPrEx>
        <w:trPr>
          <w:gridAfter w:val="1"/>
          <w:wAfter w:w="426" w:type="dxa"/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AB24D4" w:rsidRPr="00F97437" w:rsidRDefault="00AB2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8505" w:type="dxa"/>
            <w:gridSpan w:val="3"/>
          </w:tcPr>
          <w:p w:rsidR="00AB24D4" w:rsidRDefault="00DC1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055" style="position:absolute;margin-left:240.75pt;margin-top:9.05pt;width:77.25pt;height:29.25pt;z-index:251646464;mso-position-horizontal-relative:text;mso-position-vertical-relative:text"/>
              </w:pict>
            </w:r>
            <w:r w:rsidR="00E64EAD">
              <w:rPr>
                <w:rFonts w:ascii="Times New Roman" w:hAnsi="Times New Roman" w:cs="Times New Roman"/>
                <w:sz w:val="24"/>
                <w:szCs w:val="24"/>
              </w:rPr>
              <w:t>What is the balance on 18 / 3 / 2011?</w:t>
            </w:r>
          </w:p>
          <w:p w:rsidR="00E64EAD" w:rsidRDefault="00E64E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4EAD" w:rsidRPr="00F97437" w:rsidRDefault="00E64E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24D4" w:rsidRPr="00F97437" w:rsidTr="00F40496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V w:val="none" w:sz="0" w:space="0" w:color="auto"/>
          </w:tblBorders>
          <w:tblCellMar>
            <w:top w:w="170" w:type="dxa"/>
          </w:tblCellMar>
        </w:tblPrEx>
        <w:trPr>
          <w:gridAfter w:val="1"/>
          <w:wAfter w:w="426" w:type="dxa"/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AB24D4" w:rsidRPr="00F97437" w:rsidRDefault="00AB2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8505" w:type="dxa"/>
            <w:gridSpan w:val="3"/>
          </w:tcPr>
          <w:p w:rsidR="00E64EAD" w:rsidRDefault="00DC1875" w:rsidP="00E64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056" style="position:absolute;margin-left:239.25pt;margin-top:3.65pt;width:77.25pt;height:29.25pt;z-index:251647488;mso-position-horizontal-relative:text;mso-position-vertical-relative:text"/>
              </w:pict>
            </w:r>
            <w:r w:rsidR="00E64EAD">
              <w:rPr>
                <w:rFonts w:ascii="Times New Roman" w:hAnsi="Times New Roman" w:cs="Times New Roman"/>
                <w:sz w:val="24"/>
                <w:szCs w:val="24"/>
              </w:rPr>
              <w:t>What is the balance on 20 / 3 / 2011?</w:t>
            </w:r>
          </w:p>
          <w:p w:rsidR="00E64EAD" w:rsidRDefault="00E64EAD" w:rsidP="00E64E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24D4" w:rsidRPr="00F97437" w:rsidRDefault="00AB2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24D4" w:rsidRPr="00F97437" w:rsidTr="00F40496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V w:val="none" w:sz="0" w:space="0" w:color="auto"/>
          </w:tblBorders>
          <w:tblCellMar>
            <w:top w:w="170" w:type="dxa"/>
          </w:tblCellMar>
        </w:tblPrEx>
        <w:trPr>
          <w:gridAfter w:val="1"/>
          <w:wAfter w:w="426" w:type="dxa"/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AB24D4" w:rsidRPr="00F97437" w:rsidRDefault="00AB2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8505" w:type="dxa"/>
            <w:gridSpan w:val="3"/>
          </w:tcPr>
          <w:p w:rsidR="00AB24D4" w:rsidRDefault="00E64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 the 24 / 3 / 2012 Paulo makes a transaction that brings the balance to -$</w:t>
            </w:r>
            <w:r w:rsidR="00B73C59">
              <w:rPr>
                <w:rFonts w:ascii="Times New Roman" w:hAnsi="Times New Roman" w:cs="Times New Roman"/>
                <w:sz w:val="24"/>
                <w:szCs w:val="24"/>
              </w:rPr>
              <w:t>400.</w:t>
            </w:r>
          </w:p>
          <w:p w:rsidR="00B73C59" w:rsidRDefault="00B73C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was the transaction?</w:t>
            </w:r>
          </w:p>
          <w:p w:rsidR="00B73C59" w:rsidRDefault="00DC1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057" style="position:absolute;margin-left:126.75pt;margin-top:6.95pt;width:77.25pt;height:29.25pt;z-index:251648512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058" style="position:absolute;margin-left:15pt;margin-top:6.95pt;width:77.25pt;height:29.25pt;z-index:251649536"/>
              </w:pict>
            </w:r>
          </w:p>
          <w:p w:rsidR="00B73C59" w:rsidRPr="00B73C59" w:rsidRDefault="00B73C5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o</w:t>
            </w:r>
            <w:r w:rsidRPr="00B73C59">
              <w:rPr>
                <w:rFonts w:ascii="Times New Roman" w:hAnsi="Times New Roman" w:cs="Times New Roman"/>
                <w:sz w:val="32"/>
                <w:szCs w:val="32"/>
              </w:rPr>
              <w:t>f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$</w:t>
            </w:r>
          </w:p>
          <w:p w:rsidR="00B73C59" w:rsidRPr="00F97437" w:rsidRDefault="00B73C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24D4" w:rsidRPr="00F97437" w:rsidTr="00F40496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V w:val="none" w:sz="0" w:space="0" w:color="auto"/>
          </w:tblBorders>
          <w:tblCellMar>
            <w:top w:w="170" w:type="dxa"/>
          </w:tblCellMar>
        </w:tblPrEx>
        <w:trPr>
          <w:gridAfter w:val="1"/>
          <w:wAfter w:w="426" w:type="dxa"/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AB24D4" w:rsidRPr="00F97437" w:rsidRDefault="00AB2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8505" w:type="dxa"/>
            <w:gridSpan w:val="3"/>
          </w:tcPr>
          <w:p w:rsidR="00AB24D4" w:rsidRDefault="00B73C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Later in the year his account showed the following.</w:t>
            </w:r>
          </w:p>
          <w:p w:rsidR="00E64EAD" w:rsidRDefault="00E64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58"/>
              <w:gridCol w:w="2758"/>
              <w:gridCol w:w="2758"/>
            </w:tblGrid>
            <w:tr w:rsidR="00E64EAD" w:rsidTr="00FE5759">
              <w:tc>
                <w:tcPr>
                  <w:tcW w:w="2758" w:type="dxa"/>
                </w:tcPr>
                <w:p w:rsidR="00E64EAD" w:rsidRDefault="00E64EAD" w:rsidP="00FE575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28 / 4 / 2012</w:t>
                  </w:r>
                </w:p>
              </w:tc>
              <w:tc>
                <w:tcPr>
                  <w:tcW w:w="2758" w:type="dxa"/>
                </w:tcPr>
                <w:p w:rsidR="00E64EAD" w:rsidRDefault="00B73C59" w:rsidP="00FE575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Opening balance</w:t>
                  </w:r>
                </w:p>
              </w:tc>
              <w:tc>
                <w:tcPr>
                  <w:tcW w:w="2758" w:type="dxa"/>
                </w:tcPr>
                <w:p w:rsidR="00E64EAD" w:rsidRDefault="00E64EAD" w:rsidP="00FE575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E64EAD" w:rsidTr="00FE5759">
              <w:tc>
                <w:tcPr>
                  <w:tcW w:w="2758" w:type="dxa"/>
                </w:tcPr>
                <w:p w:rsidR="00E64EAD" w:rsidRDefault="00E64EAD" w:rsidP="00FE575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30 / 4 / 2012</w:t>
                  </w:r>
                </w:p>
              </w:tc>
              <w:tc>
                <w:tcPr>
                  <w:tcW w:w="2758" w:type="dxa"/>
                </w:tcPr>
                <w:p w:rsidR="00E64EAD" w:rsidRDefault="00B73C59" w:rsidP="00FE575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Deposit of $350</w:t>
                  </w:r>
                </w:p>
              </w:tc>
              <w:tc>
                <w:tcPr>
                  <w:tcW w:w="2758" w:type="dxa"/>
                </w:tcPr>
                <w:p w:rsidR="00E64EAD" w:rsidRDefault="00B73C59" w:rsidP="00FE575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$120</w:t>
                  </w:r>
                </w:p>
              </w:tc>
            </w:tr>
          </w:tbl>
          <w:p w:rsidR="00B73C59" w:rsidRDefault="00B73C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4EAD" w:rsidRDefault="00DC1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059" style="position:absolute;margin-left:3in;margin-top:7.5pt;width:77.25pt;height:29.25pt;z-index:251650560"/>
              </w:pict>
            </w:r>
            <w:r w:rsidR="00B73C59">
              <w:rPr>
                <w:rFonts w:ascii="Times New Roman" w:hAnsi="Times New Roman" w:cs="Times New Roman"/>
                <w:sz w:val="24"/>
                <w:szCs w:val="24"/>
              </w:rPr>
              <w:t xml:space="preserve"> What was the opening balance?</w:t>
            </w:r>
          </w:p>
          <w:p w:rsidR="00B73C59" w:rsidRDefault="00B73C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                                        $</w:t>
            </w:r>
          </w:p>
          <w:p w:rsidR="00E64EAD" w:rsidRPr="00F97437" w:rsidRDefault="00E64E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3C59" w:rsidRPr="00F97437" w:rsidTr="00F40496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V w:val="none" w:sz="0" w:space="0" w:color="auto"/>
          </w:tblBorders>
          <w:tblCellMar>
            <w:top w:w="170" w:type="dxa"/>
          </w:tblCellMar>
        </w:tblPrEx>
        <w:trPr>
          <w:gridAfter w:val="1"/>
          <w:wAfter w:w="426" w:type="dxa"/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B73C59" w:rsidRPr="00F97437" w:rsidRDefault="00B73C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8505" w:type="dxa"/>
            <w:gridSpan w:val="3"/>
          </w:tcPr>
          <w:p w:rsidR="00B73C59" w:rsidRPr="00121988" w:rsidRDefault="00B73C59" w:rsidP="00FE5759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 w:rsidRPr="001219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21988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845" w:dyaOrig="365" w14:anchorId="01C3753F">
                <v:shape id="_x0000_i1025" type="#_x0000_t75" style="width:105pt;height:21pt" o:ole="">
                  <v:imagedata r:id="rId10" o:title=""/>
                </v:shape>
                <o:OLEObject Type="Embed" ProgID="FXE300.Equation" ShapeID="_x0000_i1025" DrawAspect="Content" ObjectID="_1392469655" r:id="rId11"/>
              </w:object>
            </w:r>
            <w:r w:rsidRPr="00121988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</w:p>
          <w:p w:rsidR="00B73C59" w:rsidRPr="00121988" w:rsidRDefault="00B73C59" w:rsidP="00FE5759">
            <w:pPr>
              <w:rPr>
                <w:rFonts w:ascii="Times New Roman" w:hAnsi="Times New Roman" w:cs="Times New Roman"/>
                <w:position w:val="-6"/>
                <w:sz w:val="28"/>
                <w:szCs w:val="28"/>
              </w:rPr>
            </w:pPr>
            <w:r w:rsidRPr="00121988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    </w:t>
            </w:r>
            <w:r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>-5</w:t>
            </w:r>
            <w:r w:rsidRPr="00121988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 xml:space="preserve">                             </w:t>
            </w:r>
            <w:r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>5</w:t>
            </w:r>
            <w:r w:rsidRPr="00121988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 xml:space="preserve">                              </w:t>
            </w:r>
            <w:r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>-19</w:t>
            </w:r>
            <w:r w:rsidRPr="00121988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 xml:space="preserve">                           19</w:t>
            </w:r>
            <w:r w:rsidRPr="00121988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 xml:space="preserve">               </w:t>
            </w:r>
          </w:p>
          <w:p w:rsidR="00B73C59" w:rsidRPr="00121988" w:rsidRDefault="00DC1875" w:rsidP="00FE5759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 w14:anchorId="4801A27D">
                <v:group id="_x0000_s1060" style="position:absolute;margin-left:14.45pt;margin-top:5pt;width:363pt;height:7.5pt;z-index:251651584" coordorigin="2430,3420" coordsize="6870,180">
                  <v:roundrect id="_x0000_s1061" style="position:absolute;left:9030;top:3420;width:270;height:180" arcsize="10923f"/>
                  <v:roundrect id="_x0000_s1062" style="position:absolute;left:2430;top:3420;width:270;height:180" arcsize="10923f"/>
                  <v:roundrect id="_x0000_s1063" style="position:absolute;left:4580;top:3420;width:270;height:180" arcsize="10923f"/>
                  <v:roundrect id="_x0000_s1064" style="position:absolute;left:6780;top:3420;width:270;height:180" arcsize="10923f"/>
                </v:group>
              </w:pict>
            </w:r>
          </w:p>
          <w:p w:rsidR="00B73C59" w:rsidRPr="00121988" w:rsidRDefault="00B73C59" w:rsidP="00FE5759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</w:p>
        </w:tc>
      </w:tr>
      <w:tr w:rsidR="00B73C59" w:rsidRPr="00F97437" w:rsidTr="00F40496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V w:val="none" w:sz="0" w:space="0" w:color="auto"/>
          </w:tblBorders>
          <w:tblCellMar>
            <w:top w:w="170" w:type="dxa"/>
          </w:tblCellMar>
        </w:tblPrEx>
        <w:trPr>
          <w:gridAfter w:val="1"/>
          <w:wAfter w:w="426" w:type="dxa"/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B73C59" w:rsidRPr="00F97437" w:rsidRDefault="00B73C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8505" w:type="dxa"/>
            <w:gridSpan w:val="3"/>
          </w:tcPr>
          <w:p w:rsidR="00B73C59" w:rsidRPr="00121988" w:rsidRDefault="00DC1875" w:rsidP="00FE5759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lang w:eastAsia="en-AU"/>
              </w:rPr>
              <w:pict w14:anchorId="598D201A">
                <v:rect id="_x0000_s1065" style="position:absolute;margin-left:188.05pt;margin-top:12.2pt;width:70.5pt;height:27pt;z-index:251652608;mso-position-horizontal-relative:text;mso-position-vertical-relative:text"/>
              </w:pict>
            </w:r>
            <w:r w:rsidR="00B73C59" w:rsidRPr="00121988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845" w:dyaOrig="365" w14:anchorId="16155DCA">
                <v:shape id="_x0000_i1026" type="#_x0000_t75" style="width:102.75pt;height:20.25pt" o:ole="">
                  <v:imagedata r:id="rId12" o:title=""/>
                </v:shape>
                <o:OLEObject Type="Embed" ProgID="FXE300.Equation" ShapeID="_x0000_i1026" DrawAspect="Content" ObjectID="_1392469656" r:id="rId13"/>
              </w:object>
            </w:r>
            <w:r w:rsidR="00B73C59" w:rsidRPr="00121988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</w:p>
          <w:p w:rsidR="00B73C59" w:rsidRPr="00121988" w:rsidRDefault="00B73C59" w:rsidP="00FE5759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</w:p>
          <w:p w:rsidR="00B73C59" w:rsidRPr="00121988" w:rsidRDefault="00B73C59" w:rsidP="00FE57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68BA" w:rsidRPr="00F97437" w:rsidTr="00F40496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V w:val="none" w:sz="0" w:space="0" w:color="auto"/>
          </w:tblBorders>
          <w:tblCellMar>
            <w:top w:w="170" w:type="dxa"/>
          </w:tblCellMar>
        </w:tblPrEx>
        <w:trPr>
          <w:gridAfter w:val="1"/>
          <w:wAfter w:w="426" w:type="dxa"/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6668BA" w:rsidRPr="00F97437" w:rsidRDefault="006668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8505" w:type="dxa"/>
            <w:gridSpan w:val="3"/>
          </w:tcPr>
          <w:p w:rsidR="006668BA" w:rsidRPr="00121988" w:rsidRDefault="00DC1875" w:rsidP="006668BA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lang w:eastAsia="en-AU"/>
              </w:rPr>
              <w:pict>
                <v:rect id="_x0000_s1141" style="position:absolute;margin-left:188.05pt;margin-top:12.2pt;width:70.5pt;height:27pt;z-index:251638272;mso-position-horizontal-relative:text;mso-position-vertical-relative:text"/>
              </w:pict>
            </w:r>
            <w:r w:rsidR="006668BA" w:rsidRPr="00121988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000" w:dyaOrig="365">
                <v:shape id="_x0000_i1027" type="#_x0000_t75" style="width:111.75pt;height:20.25pt" o:ole="">
                  <v:imagedata r:id="rId14" o:title=""/>
                </v:shape>
                <o:OLEObject Type="Embed" ProgID="FXE300.Equation" ShapeID="_x0000_i1027" DrawAspect="Content" ObjectID="_1392469657" r:id="rId15"/>
              </w:object>
            </w:r>
            <w:r w:rsidR="006668BA" w:rsidRPr="00121988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</w:p>
          <w:p w:rsidR="006668BA" w:rsidRPr="00121988" w:rsidRDefault="006668BA" w:rsidP="006668BA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</w:p>
          <w:p w:rsidR="006668BA" w:rsidRDefault="006668BA" w:rsidP="00FE5759">
            <w:pPr>
              <w:rPr>
                <w:rFonts w:ascii="Times New Roman" w:hAnsi="Times New Roman" w:cs="Times New Roman"/>
                <w:noProof/>
                <w:lang w:eastAsia="en-AU"/>
              </w:rPr>
            </w:pPr>
          </w:p>
        </w:tc>
      </w:tr>
      <w:tr w:rsidR="006668BA" w:rsidRPr="00F97437" w:rsidTr="00F40496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V w:val="none" w:sz="0" w:space="0" w:color="auto"/>
          </w:tblBorders>
          <w:tblCellMar>
            <w:top w:w="170" w:type="dxa"/>
          </w:tblCellMar>
        </w:tblPrEx>
        <w:trPr>
          <w:gridAfter w:val="1"/>
          <w:wAfter w:w="426" w:type="dxa"/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6668BA" w:rsidRPr="00F97437" w:rsidRDefault="006668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12.</w:t>
            </w:r>
          </w:p>
        </w:tc>
        <w:tc>
          <w:tcPr>
            <w:tcW w:w="8505" w:type="dxa"/>
            <w:gridSpan w:val="3"/>
          </w:tcPr>
          <w:p w:rsidR="006668BA" w:rsidRPr="00121988" w:rsidRDefault="006668BA" w:rsidP="00FE5759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 w:rsidRPr="001219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21988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119" w:dyaOrig="365" w14:anchorId="3109B41D">
                <v:shape id="_x0000_i1028" type="#_x0000_t75" style="width:114pt;height:19.5pt" o:ole="">
                  <v:imagedata r:id="rId16" o:title=""/>
                </v:shape>
                <o:OLEObject Type="Embed" ProgID="FXE300.Equation" ShapeID="_x0000_i1028" DrawAspect="Content" ObjectID="_1392469658" r:id="rId17"/>
              </w:object>
            </w:r>
            <w:r w:rsidRPr="00121988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</w:p>
          <w:p w:rsidR="006668BA" w:rsidRPr="00121988" w:rsidRDefault="006668BA" w:rsidP="00B73C59">
            <w:pPr>
              <w:spacing w:before="120"/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 w:rsidRPr="00121988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   </w:t>
            </w:r>
            <w:r w:rsidRPr="00121988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565" w:dyaOrig="365" w14:anchorId="5C4F8032">
                <v:shape id="_x0000_i1029" type="#_x0000_t75" style="width:23.25pt;height:15pt" o:ole="">
                  <v:imagedata r:id="rId18" o:title=""/>
                </v:shape>
                <o:OLEObject Type="Embed" ProgID="FXE300.Equation" ShapeID="_x0000_i1029" DrawAspect="Content" ObjectID="_1392469659" r:id="rId19"/>
              </w:object>
            </w:r>
            <w:r w:rsidRPr="00121988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                       </w:t>
            </w:r>
            <w:r w:rsidRPr="00121988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</w:t>
            </w:r>
            <w:r w:rsidRPr="00121988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405" w:dyaOrig="365">
                <v:shape id="_x0000_i1030" type="#_x0000_t75" style="width:16.5pt;height:15pt" o:ole="">
                  <v:imagedata r:id="rId20" o:title=""/>
                </v:shape>
                <o:OLEObject Type="Embed" ProgID="FXE300.Equation" ShapeID="_x0000_i1030" DrawAspect="Content" ObjectID="_1392469660" r:id="rId21"/>
              </w:object>
            </w:r>
            <w:r w:rsidRPr="00121988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                    </w:t>
            </w:r>
            <w:r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 </w:t>
            </w:r>
            <w:r w:rsidRPr="00121988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     </w:t>
            </w:r>
            <w:r w:rsidRPr="00121988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45" w:dyaOrig="365">
                <v:shape id="_x0000_i1031" type="#_x0000_t75" style="width:10.5pt;height:15pt" o:ole="">
                  <v:imagedata r:id="rId22" o:title=""/>
                </v:shape>
                <o:OLEObject Type="Embed" ProgID="FXE300.Equation" ShapeID="_x0000_i1031" DrawAspect="Content" ObjectID="_1392469661" r:id="rId23"/>
              </w:object>
            </w:r>
            <w:r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                       </w:t>
            </w:r>
            <w:r w:rsidRPr="00121988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      </w:t>
            </w:r>
            <w:r w:rsidRPr="00121988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405" w:dyaOrig="365">
                <v:shape id="_x0000_i1032" type="#_x0000_t75" style="width:16.5pt;height:15pt" o:ole="">
                  <v:imagedata r:id="rId24" o:title=""/>
                </v:shape>
                <o:OLEObject Type="Embed" ProgID="FXE300.Equation" ShapeID="_x0000_i1032" DrawAspect="Content" ObjectID="_1392469662" r:id="rId25"/>
              </w:object>
            </w:r>
            <w:r w:rsidRPr="00121988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</w:p>
          <w:p w:rsidR="006668BA" w:rsidRPr="00121988" w:rsidRDefault="00DC1875" w:rsidP="00FE5759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 w14:anchorId="2D4E546D">
                <v:group id="_x0000_s1110" style="position:absolute;margin-left:16.7pt;margin-top:7.4pt;width:343.5pt;height:9pt;z-index:251639296" coordorigin="2430,3420" coordsize="6870,180">
                  <v:roundrect id="_x0000_s1111" style="position:absolute;left:9030;top:3420;width:270;height:180" arcsize="10923f"/>
                  <v:roundrect id="_x0000_s1112" style="position:absolute;left:2430;top:3420;width:270;height:180" arcsize="10923f"/>
                  <v:roundrect id="_x0000_s1113" style="position:absolute;left:4580;top:3420;width:270;height:180" arcsize="10923f"/>
                  <v:roundrect id="_x0000_s1114" style="position:absolute;left:6780;top:3420;width:270;height:180" arcsize="10923f"/>
                </v:group>
              </w:pict>
            </w:r>
          </w:p>
          <w:p w:rsidR="006668BA" w:rsidRPr="00121988" w:rsidRDefault="006668BA" w:rsidP="00FE5759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</w:p>
        </w:tc>
      </w:tr>
      <w:tr w:rsidR="006668BA" w:rsidRPr="00F97437" w:rsidTr="00F40496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V w:val="none" w:sz="0" w:space="0" w:color="auto"/>
          </w:tblBorders>
          <w:tblCellMar>
            <w:top w:w="170" w:type="dxa"/>
          </w:tblCellMar>
        </w:tblPrEx>
        <w:trPr>
          <w:gridAfter w:val="1"/>
          <w:wAfter w:w="426" w:type="dxa"/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6668BA" w:rsidRPr="00F97437" w:rsidRDefault="006668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8505" w:type="dxa"/>
            <w:gridSpan w:val="3"/>
          </w:tcPr>
          <w:p w:rsidR="006668BA" w:rsidRPr="00121988" w:rsidRDefault="00DC1875" w:rsidP="00FE5759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lang w:eastAsia="en-AU"/>
              </w:rPr>
              <w:pict w14:anchorId="255414FC">
                <v:rect id="_x0000_s1115" style="position:absolute;margin-left:153.45pt;margin-top:10.95pt;width:70.5pt;height:27pt;z-index:251640320;mso-position-horizontal-relative:text;mso-position-vertical-relative:text"/>
              </w:pict>
            </w:r>
            <w:r w:rsidR="006668BA" w:rsidRPr="00121988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119" w:dyaOrig="365" w14:anchorId="25B5DB52">
                <v:shape id="_x0000_i1033" type="#_x0000_t75" style="width:113.25pt;height:19.5pt" o:ole="">
                  <v:imagedata r:id="rId26" o:title=""/>
                </v:shape>
                <o:OLEObject Type="Embed" ProgID="FXE300.Equation" ShapeID="_x0000_i1033" DrawAspect="Content" ObjectID="_1392469663" r:id="rId27"/>
              </w:object>
            </w:r>
            <w:r w:rsidR="006668BA" w:rsidRPr="00121988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</w:p>
          <w:p w:rsidR="006668BA" w:rsidRPr="00121988" w:rsidRDefault="006668BA" w:rsidP="00FE5759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 w:rsidRPr="00121988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</w:t>
            </w:r>
          </w:p>
          <w:p w:rsidR="006668BA" w:rsidRPr="00121988" w:rsidRDefault="006668BA" w:rsidP="00FE57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68BA" w:rsidRPr="00F97437" w:rsidTr="00F40496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V w:val="none" w:sz="0" w:space="0" w:color="auto"/>
          </w:tblBorders>
          <w:tblCellMar>
            <w:top w:w="170" w:type="dxa"/>
          </w:tblCellMar>
        </w:tblPrEx>
        <w:trPr>
          <w:gridAfter w:val="1"/>
          <w:wAfter w:w="426" w:type="dxa"/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6668BA" w:rsidRPr="00F97437" w:rsidRDefault="006668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8505" w:type="dxa"/>
            <w:gridSpan w:val="3"/>
          </w:tcPr>
          <w:p w:rsidR="006668BA" w:rsidRPr="00121988" w:rsidRDefault="00DC1875" w:rsidP="006668BA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lang w:eastAsia="en-AU"/>
              </w:rPr>
              <w:pict>
                <v:rect id="_x0000_s1167" style="position:absolute;margin-left:153.45pt;margin-top:10.95pt;width:70.5pt;height:27pt;z-index:251658752;mso-position-horizontal-relative:text;mso-position-vertical-relative:text"/>
              </w:pict>
            </w:r>
            <w:r w:rsidR="006668BA" w:rsidRPr="00121988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645" w:dyaOrig="365">
                <v:shape id="_x0000_i1034" type="#_x0000_t75" style="width:87.75pt;height:19.5pt" o:ole="">
                  <v:imagedata r:id="rId28" o:title=""/>
                </v:shape>
                <o:OLEObject Type="Embed" ProgID="FXE300.Equation" ShapeID="_x0000_i1034" DrawAspect="Content" ObjectID="_1392469664" r:id="rId29"/>
              </w:object>
            </w:r>
            <w:r w:rsidR="006668BA" w:rsidRPr="00121988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</w:p>
          <w:p w:rsidR="006668BA" w:rsidRPr="00121988" w:rsidRDefault="006668BA" w:rsidP="006668BA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 w:rsidRPr="00121988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</w:t>
            </w:r>
          </w:p>
          <w:p w:rsidR="006668BA" w:rsidRDefault="006668BA" w:rsidP="00FE5759">
            <w:pPr>
              <w:rPr>
                <w:rFonts w:ascii="Times New Roman" w:hAnsi="Times New Roman" w:cs="Times New Roman"/>
                <w:noProof/>
                <w:lang w:eastAsia="en-AU"/>
              </w:rPr>
            </w:pPr>
          </w:p>
        </w:tc>
      </w:tr>
      <w:tr w:rsidR="006668BA" w:rsidRPr="00F97437" w:rsidTr="00F40496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V w:val="none" w:sz="0" w:space="0" w:color="auto"/>
          </w:tblBorders>
          <w:tblCellMar>
            <w:top w:w="170" w:type="dxa"/>
          </w:tblCellMar>
        </w:tblPrEx>
        <w:trPr>
          <w:gridAfter w:val="1"/>
          <w:wAfter w:w="426" w:type="dxa"/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6668BA" w:rsidRPr="00F97437" w:rsidRDefault="006668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8505" w:type="dxa"/>
            <w:gridSpan w:val="3"/>
          </w:tcPr>
          <w:p w:rsidR="006668BA" w:rsidRPr="00121988" w:rsidRDefault="006668BA" w:rsidP="00FE5759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 w:rsidRPr="00121988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517" w:dyaOrig="401" w14:anchorId="06D49D47">
                <v:shape id="_x0000_i1035" type="#_x0000_t75" style="width:84pt;height:21.75pt" o:ole="">
                  <v:imagedata r:id="rId30" o:title=""/>
                </v:shape>
                <o:OLEObject Type="Embed" ProgID="FXE300.Equation" ShapeID="_x0000_i1035" DrawAspect="Content" ObjectID="_1392469665" r:id="rId31"/>
              </w:object>
            </w:r>
            <w:r w:rsidRPr="00121988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</w:p>
          <w:p w:rsidR="006668BA" w:rsidRPr="00121988" w:rsidRDefault="006668BA" w:rsidP="00B73C59">
            <w:pPr>
              <w:spacing w:before="120"/>
              <w:rPr>
                <w:rFonts w:ascii="Times New Roman" w:hAnsi="Times New Roman" w:cs="Times New Roman"/>
                <w:position w:val="-6"/>
                <w:sz w:val="28"/>
                <w:szCs w:val="28"/>
              </w:rPr>
            </w:pPr>
            <w:r w:rsidRPr="00121988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</w:t>
            </w:r>
            <w:r w:rsidRPr="00121988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 xml:space="preserve">   </w:t>
            </w:r>
            <w:r w:rsidRPr="00121988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405" w:dyaOrig="365">
                <v:shape id="_x0000_i1036" type="#_x0000_t75" style="width:16.5pt;height:15pt" o:ole="">
                  <v:imagedata r:id="rId32" o:title=""/>
                </v:shape>
                <o:OLEObject Type="Embed" ProgID="FXE300.Equation" ShapeID="_x0000_i1036" DrawAspect="Content" ObjectID="_1392469666" r:id="rId33"/>
              </w:object>
            </w:r>
            <w:r w:rsidRPr="00121988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 xml:space="preserve">               </w:t>
            </w:r>
            <w:r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 xml:space="preserve">   </w:t>
            </w:r>
            <w:r w:rsidRPr="00121988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 xml:space="preserve">         </w:t>
            </w:r>
            <w:r w:rsidRPr="00121988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565" w:dyaOrig="365">
                <v:shape id="_x0000_i1037" type="#_x0000_t75" style="width:23.25pt;height:15pt" o:ole="">
                  <v:imagedata r:id="rId34" o:title=""/>
                </v:shape>
                <o:OLEObject Type="Embed" ProgID="FXE300.Equation" ShapeID="_x0000_i1037" DrawAspect="Content" ObjectID="_1392469667" r:id="rId35"/>
              </w:object>
            </w:r>
            <w:r w:rsidRPr="00121988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 xml:space="preserve">                          </w:t>
            </w:r>
            <w:r w:rsidRPr="00121988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565" w:dyaOrig="365">
                <v:shape id="_x0000_i1038" type="#_x0000_t75" style="width:23.25pt;height:15pt" o:ole="">
                  <v:imagedata r:id="rId36" o:title=""/>
                </v:shape>
                <o:OLEObject Type="Embed" ProgID="FXE300.Equation" ShapeID="_x0000_i1038" DrawAspect="Content" ObjectID="_1392469668" r:id="rId37"/>
              </w:object>
            </w:r>
            <w:r w:rsidRPr="00121988">
              <w:rPr>
                <w:rFonts w:ascii="Times New Roman" w:hAnsi="Times New Roman" w:cs="Times New Roman"/>
                <w:color w:val="FF0000"/>
                <w:position w:val="-6"/>
                <w:sz w:val="28"/>
                <w:szCs w:val="28"/>
              </w:rPr>
              <w:t xml:space="preserve">         </w:t>
            </w:r>
            <w:r>
              <w:rPr>
                <w:rFonts w:ascii="Times New Roman" w:hAnsi="Times New Roman" w:cs="Times New Roman"/>
                <w:color w:val="FF0000"/>
                <w:position w:val="-6"/>
                <w:sz w:val="28"/>
                <w:szCs w:val="28"/>
              </w:rPr>
              <w:t xml:space="preserve"> </w:t>
            </w:r>
            <w:r w:rsidRPr="00121988">
              <w:rPr>
                <w:rFonts w:ascii="Times New Roman" w:hAnsi="Times New Roman" w:cs="Times New Roman"/>
                <w:color w:val="FF0000"/>
                <w:position w:val="-6"/>
                <w:sz w:val="28"/>
                <w:szCs w:val="28"/>
              </w:rPr>
              <w:t xml:space="preserve">                  </w:t>
            </w:r>
            <w:r w:rsidRPr="00121988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405" w:dyaOrig="365">
                <v:shape id="_x0000_i1039" type="#_x0000_t75" style="width:16.5pt;height:15pt" o:ole="">
                  <v:imagedata r:id="rId38" o:title=""/>
                </v:shape>
                <o:OLEObject Type="Embed" ProgID="FXE300.Equation" ShapeID="_x0000_i1039" DrawAspect="Content" ObjectID="_1392469669" r:id="rId39"/>
              </w:object>
            </w:r>
            <w:r w:rsidRPr="00121988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 xml:space="preserve">       </w:t>
            </w:r>
          </w:p>
          <w:p w:rsidR="006668BA" w:rsidRPr="00121988" w:rsidRDefault="00DC1875" w:rsidP="00FE5759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 w14:anchorId="74C363B2">
                <v:group id="_x0000_s1142" style="position:absolute;margin-left:16.7pt;margin-top:4.9pt;width:363pt;height:7.5pt;z-index:251653632" coordorigin="2430,3420" coordsize="6870,180">
                  <v:roundrect id="_x0000_s1143" style="position:absolute;left:9030;top:3420;width:270;height:180" arcsize="10923f"/>
                  <v:roundrect id="_x0000_s1144" style="position:absolute;left:2430;top:3420;width:270;height:180" arcsize="10923f"/>
                  <v:roundrect id="_x0000_s1145" style="position:absolute;left:4580;top:3420;width:270;height:180" arcsize="10923f"/>
                  <v:roundrect id="_x0000_s1146" style="position:absolute;left:6780;top:3420;width:270;height:180" arcsize="10923f"/>
                </v:group>
              </w:pict>
            </w:r>
          </w:p>
          <w:p w:rsidR="006668BA" w:rsidRPr="00121988" w:rsidRDefault="006668BA" w:rsidP="00FE57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68BA" w:rsidRPr="00F97437" w:rsidTr="00F40496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V w:val="none" w:sz="0" w:space="0" w:color="auto"/>
          </w:tblBorders>
          <w:tblCellMar>
            <w:top w:w="170" w:type="dxa"/>
          </w:tblCellMar>
        </w:tblPrEx>
        <w:trPr>
          <w:gridAfter w:val="1"/>
          <w:wAfter w:w="426" w:type="dxa"/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6668BA" w:rsidRPr="00F97437" w:rsidRDefault="006668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</w:p>
        </w:tc>
        <w:tc>
          <w:tcPr>
            <w:tcW w:w="8505" w:type="dxa"/>
            <w:gridSpan w:val="3"/>
          </w:tcPr>
          <w:p w:rsidR="006668BA" w:rsidRPr="00121988" w:rsidRDefault="006668BA" w:rsidP="00FE5759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 w:rsidRPr="00121988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676" w:dyaOrig="401" w14:anchorId="19878187">
                <v:shape id="_x0000_i1040" type="#_x0000_t75" style="width:106.5pt;height:24.75pt" o:ole="">
                  <v:imagedata r:id="rId40" o:title=""/>
                </v:shape>
                <o:OLEObject Type="Embed" ProgID="FXE300.Equation" ShapeID="_x0000_i1040" DrawAspect="Content" ObjectID="_1392469670" r:id="rId41"/>
              </w:object>
            </w:r>
            <w:r w:rsidRPr="00121988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</w:p>
          <w:p w:rsidR="006668BA" w:rsidRPr="00121988" w:rsidRDefault="00DC1875" w:rsidP="00FE5759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lang w:eastAsia="en-AU"/>
              </w:rPr>
              <w:pict w14:anchorId="296B6ED4">
                <v:rect id="_x0000_s1147" style="position:absolute;margin-left:153.45pt;margin-top:-.35pt;width:70.5pt;height:27pt;z-index:251654656"/>
              </w:pict>
            </w:r>
            <w:r w:rsidR="006668BA" w:rsidRPr="00121988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</w:t>
            </w:r>
          </w:p>
          <w:p w:rsidR="006668BA" w:rsidRPr="00121988" w:rsidRDefault="006668BA" w:rsidP="00FE5759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</w:p>
          <w:p w:rsidR="006668BA" w:rsidRPr="00121988" w:rsidRDefault="006668BA" w:rsidP="00FE57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68BA" w:rsidRPr="00F97437" w:rsidTr="00F40496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V w:val="none" w:sz="0" w:space="0" w:color="auto"/>
          </w:tblBorders>
          <w:tblCellMar>
            <w:top w:w="170" w:type="dxa"/>
          </w:tblCellMar>
        </w:tblPrEx>
        <w:trPr>
          <w:gridAfter w:val="1"/>
          <w:wAfter w:w="426" w:type="dxa"/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6668BA" w:rsidRPr="00F97437" w:rsidRDefault="006668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17.</w:t>
            </w:r>
          </w:p>
        </w:tc>
        <w:tc>
          <w:tcPr>
            <w:tcW w:w="8505" w:type="dxa"/>
            <w:gridSpan w:val="3"/>
          </w:tcPr>
          <w:p w:rsidR="006668BA" w:rsidRPr="00121988" w:rsidRDefault="00DC1875" w:rsidP="006668BA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lang w:eastAsia="en-AU"/>
              </w:rPr>
              <w:pict>
                <v:rect id="_x0000_s1148" style="position:absolute;margin-left:153.45pt;margin-top:17.2pt;width:70.5pt;height:27pt;z-index:251655680;mso-position-horizontal-relative:text;mso-position-vertical-relative:text"/>
              </w:pict>
            </w:r>
            <w:r w:rsidR="006668BA" w:rsidRPr="00121988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517" w:dyaOrig="401">
                <v:shape id="_x0000_i1041" type="#_x0000_t75" style="width:96.75pt;height:24.75pt" o:ole="">
                  <v:imagedata r:id="rId42" o:title=""/>
                </v:shape>
                <o:OLEObject Type="Embed" ProgID="FXE300.Equation" ShapeID="_x0000_i1041" DrawAspect="Content" ObjectID="_1392469671" r:id="rId43"/>
              </w:object>
            </w:r>
            <w:r w:rsidR="006668BA" w:rsidRPr="00121988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</w:p>
          <w:p w:rsidR="006668BA" w:rsidRPr="00121988" w:rsidRDefault="006668BA" w:rsidP="006668BA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 w:rsidRPr="00121988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</w:t>
            </w:r>
          </w:p>
          <w:p w:rsidR="006668BA" w:rsidRPr="00F97437" w:rsidRDefault="006668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68BA" w:rsidRPr="00F97437" w:rsidTr="00F40496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V w:val="none" w:sz="0" w:space="0" w:color="auto"/>
          </w:tblBorders>
          <w:tblCellMar>
            <w:top w:w="170" w:type="dxa"/>
          </w:tblCellMar>
        </w:tblPrEx>
        <w:trPr>
          <w:gridAfter w:val="1"/>
          <w:wAfter w:w="426" w:type="dxa"/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6668BA" w:rsidRPr="00F97437" w:rsidRDefault="006668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18.</w:t>
            </w:r>
          </w:p>
        </w:tc>
        <w:tc>
          <w:tcPr>
            <w:tcW w:w="8505" w:type="dxa"/>
            <w:gridSpan w:val="3"/>
          </w:tcPr>
          <w:p w:rsidR="006668BA" w:rsidRPr="00121988" w:rsidRDefault="006668BA" w:rsidP="00FE5759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 w:rsidRPr="00121988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917" w:dyaOrig="401" w14:anchorId="07EDFC42">
                <v:shape id="_x0000_i1042" type="#_x0000_t75" style="width:102.75pt;height:21pt" o:ole="">
                  <v:imagedata r:id="rId44" o:title=""/>
                </v:shape>
                <o:OLEObject Type="Embed" ProgID="FXE300.Equation" ShapeID="_x0000_i1042" DrawAspect="Content" ObjectID="_1392469672" r:id="rId45"/>
              </w:object>
            </w:r>
            <w:r w:rsidRPr="00121988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</w:p>
          <w:p w:rsidR="006668BA" w:rsidRPr="00121988" w:rsidRDefault="006668BA" w:rsidP="006668BA">
            <w:pPr>
              <w:spacing w:before="120"/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 w:rsidRPr="00121988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    </w:t>
            </w:r>
            <w:r w:rsidRPr="00121988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565" w:dyaOrig="365">
                <v:shape id="_x0000_i1043" type="#_x0000_t75" style="width:23.25pt;height:15pt" o:ole="">
                  <v:imagedata r:id="rId46" o:title=""/>
                </v:shape>
                <o:OLEObject Type="Embed" ProgID="FXE300.Equation" ShapeID="_x0000_i1043" DrawAspect="Content" ObjectID="_1392469673" r:id="rId47"/>
              </w:object>
            </w:r>
            <w:r w:rsidRPr="00121988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                    </w:t>
            </w:r>
            <w:r w:rsidRPr="00121988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 </w:t>
            </w:r>
            <w:r w:rsidRPr="00121988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405" w:dyaOrig="365">
                <v:shape id="_x0000_i1044" type="#_x0000_t75" style="width:16.5pt;height:15pt" o:ole="">
                  <v:imagedata r:id="rId48" o:title=""/>
                </v:shape>
                <o:OLEObject Type="Embed" ProgID="FXE300.Equation" ShapeID="_x0000_i1044" DrawAspect="Content" ObjectID="_1392469674" r:id="rId49"/>
              </w:object>
            </w:r>
            <w:r w:rsidRPr="00121988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              </w:t>
            </w:r>
            <w:r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 </w:t>
            </w:r>
            <w:r w:rsidRPr="00121988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            </w:t>
            </w:r>
            <w:r w:rsidRPr="00121988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45" w:dyaOrig="365">
                <v:shape id="_x0000_i1045" type="#_x0000_t75" style="width:10.5pt;height:15pt" o:ole="">
                  <v:imagedata r:id="rId50" o:title=""/>
                </v:shape>
                <o:OLEObject Type="Embed" ProgID="FXE300.Equation" ShapeID="_x0000_i1045" DrawAspect="Content" ObjectID="_1392469675" r:id="rId51"/>
              </w:object>
            </w:r>
            <w:r w:rsidRPr="00121988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                     </w:t>
            </w:r>
            <w:r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 </w:t>
            </w:r>
            <w:r w:rsidRPr="00121988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    </w:t>
            </w:r>
            <w:r w:rsidRPr="00121988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405" w:dyaOrig="365">
                <v:shape id="_x0000_i1046" type="#_x0000_t75" style="width:16.5pt;height:15pt" o:ole="">
                  <v:imagedata r:id="rId52" o:title=""/>
                </v:shape>
                <o:OLEObject Type="Embed" ProgID="FXE300.Equation" ShapeID="_x0000_i1046" DrawAspect="Content" ObjectID="_1392469676" r:id="rId53"/>
              </w:object>
            </w:r>
            <w:r w:rsidRPr="00121988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                              </w:t>
            </w:r>
          </w:p>
          <w:p w:rsidR="006668BA" w:rsidRPr="00121988" w:rsidRDefault="00DC1875" w:rsidP="00FE5759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 w14:anchorId="7A28BD2A">
                <v:group id="_x0000_s1149" style="position:absolute;margin-left:14.45pt;margin-top:5.75pt;width:343.5pt;height:9pt;z-index:251656704" coordorigin="2430,3420" coordsize="6870,180">
                  <v:roundrect id="_x0000_s1150" style="position:absolute;left:9030;top:3420;width:270;height:180" arcsize="10923f"/>
                  <v:roundrect id="_x0000_s1151" style="position:absolute;left:2430;top:3420;width:270;height:180" arcsize="10923f"/>
                  <v:roundrect id="_x0000_s1152" style="position:absolute;left:4580;top:3420;width:270;height:180" arcsize="10923f"/>
                  <v:roundrect id="_x0000_s1153" style="position:absolute;left:6780;top:3420;width:270;height:180" arcsize="10923f"/>
                </v:group>
              </w:pict>
            </w:r>
          </w:p>
          <w:p w:rsidR="006668BA" w:rsidRPr="00121988" w:rsidRDefault="006668BA" w:rsidP="00FE57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68BA" w:rsidRPr="00F97437" w:rsidTr="00F40496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V w:val="none" w:sz="0" w:space="0" w:color="auto"/>
          </w:tblBorders>
          <w:tblCellMar>
            <w:top w:w="170" w:type="dxa"/>
          </w:tblCellMar>
        </w:tblPrEx>
        <w:trPr>
          <w:gridAfter w:val="1"/>
          <w:wAfter w:w="426" w:type="dxa"/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6668BA" w:rsidRPr="00F97437" w:rsidRDefault="006668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19.</w:t>
            </w:r>
          </w:p>
        </w:tc>
        <w:tc>
          <w:tcPr>
            <w:tcW w:w="8505" w:type="dxa"/>
            <w:gridSpan w:val="3"/>
          </w:tcPr>
          <w:p w:rsidR="006668BA" w:rsidRPr="00121988" w:rsidRDefault="00DC1875" w:rsidP="00FE5759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lang w:eastAsia="en-AU"/>
              </w:rPr>
              <w:pict w14:anchorId="4B8182C8">
                <v:rect id="_x0000_s1154" style="position:absolute;margin-left:153.45pt;margin-top:15.7pt;width:70.5pt;height:27pt;z-index:251657728;mso-position-horizontal-relative:text;mso-position-vertical-relative:text"/>
              </w:pict>
            </w:r>
            <w:r w:rsidR="006668BA" w:rsidRPr="00121988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245" w:dyaOrig="725" w14:anchorId="42831AA8">
                <v:shape id="_x0000_i1047" type="#_x0000_t75" style="width:63pt;height:36.75pt" o:ole="">
                  <v:imagedata r:id="rId54" o:title=""/>
                </v:shape>
                <o:OLEObject Type="Embed" ProgID="FXE300.Equation" ShapeID="_x0000_i1047" DrawAspect="Content" ObjectID="_1392469677" r:id="rId55"/>
              </w:object>
            </w:r>
            <w:r w:rsidR="006668BA" w:rsidRPr="00121988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</w:p>
          <w:p w:rsidR="006668BA" w:rsidRPr="00121988" w:rsidRDefault="006668BA" w:rsidP="006668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988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</w:t>
            </w:r>
          </w:p>
        </w:tc>
      </w:tr>
      <w:tr w:rsidR="006668BA" w:rsidRPr="00F97437" w:rsidTr="00F40496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V w:val="none" w:sz="0" w:space="0" w:color="auto"/>
          </w:tblBorders>
          <w:tblCellMar>
            <w:top w:w="170" w:type="dxa"/>
          </w:tblCellMar>
        </w:tblPrEx>
        <w:trPr>
          <w:gridAfter w:val="1"/>
          <w:wAfter w:w="426" w:type="dxa"/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6668BA" w:rsidRPr="00F97437" w:rsidRDefault="006668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20.</w:t>
            </w:r>
          </w:p>
        </w:tc>
        <w:tc>
          <w:tcPr>
            <w:tcW w:w="8505" w:type="dxa"/>
            <w:gridSpan w:val="3"/>
          </w:tcPr>
          <w:p w:rsidR="00FE5759" w:rsidRDefault="00DC1875" w:rsidP="00FE5759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lang w:eastAsia="en-AU"/>
              </w:rPr>
              <w:pict>
                <v:rect id="_x0000_s1180" style="position:absolute;margin-left:151.7pt;margin-top:8.7pt;width:70.5pt;height:27pt;z-index:251663872;mso-position-horizontal-relative:text;mso-position-vertical-relative:text"/>
              </w:pict>
            </w:r>
            <w:r w:rsidR="00FE5759" w:rsidRPr="00121988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837" w:dyaOrig="401">
                <v:shape id="_x0000_i1048" type="#_x0000_t75" style="width:93pt;height:20.25pt" o:ole="">
                  <v:imagedata r:id="rId56" o:title=""/>
                </v:shape>
                <o:OLEObject Type="Embed" ProgID="FXE300.Equation" ShapeID="_x0000_i1048" DrawAspect="Content" ObjectID="_1392469678" r:id="rId57"/>
              </w:object>
            </w:r>
            <w:r w:rsidR="00FE5759" w:rsidRPr="00121988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</w:p>
          <w:p w:rsidR="00FE5759" w:rsidRPr="00121988" w:rsidRDefault="00FE5759" w:rsidP="00FE5759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</w:p>
          <w:p w:rsidR="006668BA" w:rsidRDefault="006668BA" w:rsidP="00FE5759">
            <w:pPr>
              <w:rPr>
                <w:rFonts w:ascii="Times New Roman" w:hAnsi="Times New Roman" w:cs="Times New Roman"/>
                <w:noProof/>
                <w:lang w:eastAsia="en-AU"/>
              </w:rPr>
            </w:pPr>
          </w:p>
        </w:tc>
      </w:tr>
      <w:tr w:rsidR="006668BA" w:rsidRPr="00F97437" w:rsidTr="00F40496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V w:val="none" w:sz="0" w:space="0" w:color="auto"/>
          </w:tblBorders>
          <w:tblCellMar>
            <w:top w:w="170" w:type="dxa"/>
          </w:tblCellMar>
        </w:tblPrEx>
        <w:trPr>
          <w:gridAfter w:val="1"/>
          <w:wAfter w:w="426" w:type="dxa"/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6668BA" w:rsidRPr="00F97437" w:rsidRDefault="006668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21.</w:t>
            </w:r>
          </w:p>
        </w:tc>
        <w:tc>
          <w:tcPr>
            <w:tcW w:w="8505" w:type="dxa"/>
            <w:gridSpan w:val="3"/>
          </w:tcPr>
          <w:p w:rsidR="006668BA" w:rsidRPr="00121988" w:rsidRDefault="006668BA" w:rsidP="00FE5759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 w:rsidRPr="001219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E5759" w:rsidRPr="00121988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719" w:dyaOrig="365" w14:anchorId="6939E729">
                <v:shape id="_x0000_i1049" type="#_x0000_t75" style="width:132.75pt;height:17.25pt" o:ole="">
                  <v:imagedata r:id="rId58" o:title=""/>
                </v:shape>
                <o:OLEObject Type="Embed" ProgID="FXE300.Equation" ShapeID="_x0000_i1049" DrawAspect="Content" ObjectID="_1392469679" r:id="rId59"/>
              </w:object>
            </w:r>
            <w:r w:rsidRPr="00121988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</w:p>
          <w:p w:rsidR="006668BA" w:rsidRPr="00121988" w:rsidRDefault="006668BA" w:rsidP="00FE5759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</w:p>
          <w:p w:rsidR="006668BA" w:rsidRPr="00121988" w:rsidRDefault="006668BA" w:rsidP="00FE5759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 w:rsidRPr="00121988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    </w:t>
            </w:r>
            <w:r w:rsidRPr="00121988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424" w:dyaOrig="273" w14:anchorId="6D661125">
                <v:shape id="_x0000_i1050" type="#_x0000_t75" style="width:21pt;height:13.5pt" o:ole="">
                  <v:imagedata r:id="rId60" o:title=""/>
                </v:shape>
                <o:OLEObject Type="Embed" ProgID="FXE300.Equation" ShapeID="_x0000_i1050" DrawAspect="Content" ObjectID="_1392469680" r:id="rId61"/>
              </w:object>
            </w:r>
            <w:r w:rsidRPr="00121988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                           </w:t>
            </w:r>
            <w:r w:rsidRPr="00121988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</w:t>
            </w:r>
            <w:r w:rsidR="00FE5759" w:rsidRPr="00121988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405" w:dyaOrig="365">
                <v:shape id="_x0000_i1051" type="#_x0000_t75" style="width:17.25pt;height:15pt" o:ole="">
                  <v:imagedata r:id="rId62" o:title=""/>
                </v:shape>
                <o:OLEObject Type="Embed" ProgID="FXE300.Equation" ShapeID="_x0000_i1051" DrawAspect="Content" ObjectID="_1392469681" r:id="rId63"/>
              </w:object>
            </w:r>
            <w:r w:rsidRPr="00121988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                        </w:t>
            </w:r>
            <w:r w:rsidR="00FE5759" w:rsidRPr="00121988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45" w:dyaOrig="365" w14:anchorId="1C5A6FF9">
                <v:shape id="_x0000_i1052" type="#_x0000_t75" style="width:9.75pt;height:15pt" o:ole="">
                  <v:imagedata r:id="rId64" o:title=""/>
                </v:shape>
                <o:OLEObject Type="Embed" ProgID="FXE300.Equation" ShapeID="_x0000_i1052" DrawAspect="Content" ObjectID="_1392469682" r:id="rId65"/>
              </w:object>
            </w:r>
            <w:r w:rsidRPr="00121988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                           </w:t>
            </w:r>
            <w:r w:rsidR="00FE5759" w:rsidRPr="00121988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405" w:dyaOrig="365" w14:anchorId="54867700">
                <v:shape id="_x0000_i1053" type="#_x0000_t75" style="width:16.5pt;height:15pt" o:ole="">
                  <v:imagedata r:id="rId66" o:title=""/>
                </v:shape>
                <o:OLEObject Type="Embed" ProgID="FXE300.Equation" ShapeID="_x0000_i1053" DrawAspect="Content" ObjectID="_1392469683" r:id="rId67"/>
              </w:object>
            </w:r>
            <w:r w:rsidRPr="00121988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                          </w:t>
            </w:r>
            <w:r w:rsidRPr="00121988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</w:p>
          <w:p w:rsidR="006668BA" w:rsidRPr="00121988" w:rsidRDefault="00DC1875" w:rsidP="00FE5759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 w14:anchorId="39B82A42">
                <v:group id="_x0000_s1168" style="position:absolute;margin-left:24.2pt;margin-top:7.4pt;width:343.5pt;height:9pt;z-index:251659776" coordorigin="2430,3420" coordsize="6870,180">
                  <v:roundrect id="_x0000_s1169" style="position:absolute;left:9030;top:3420;width:270;height:180" arcsize="10923f"/>
                  <v:roundrect id="_x0000_s1170" style="position:absolute;left:2430;top:3420;width:270;height:180" arcsize="10923f"/>
                  <v:roundrect id="_x0000_s1171" style="position:absolute;left:4580;top:3420;width:270;height:180" arcsize="10923f"/>
                  <v:roundrect id="_x0000_s1172" style="position:absolute;left:6780;top:3420;width:270;height:180" arcsize="10923f"/>
                </v:group>
              </w:pict>
            </w:r>
          </w:p>
          <w:p w:rsidR="006668BA" w:rsidRPr="00121988" w:rsidRDefault="006668BA" w:rsidP="00FE5759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</w:p>
        </w:tc>
      </w:tr>
      <w:tr w:rsidR="006668BA" w:rsidRPr="00F97437" w:rsidTr="00F40496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V w:val="none" w:sz="0" w:space="0" w:color="auto"/>
          </w:tblBorders>
          <w:tblCellMar>
            <w:top w:w="170" w:type="dxa"/>
          </w:tblCellMar>
        </w:tblPrEx>
        <w:trPr>
          <w:gridAfter w:val="1"/>
          <w:wAfter w:w="426" w:type="dxa"/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6668BA" w:rsidRPr="00F97437" w:rsidRDefault="006668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22.</w:t>
            </w:r>
          </w:p>
        </w:tc>
        <w:tc>
          <w:tcPr>
            <w:tcW w:w="8505" w:type="dxa"/>
            <w:gridSpan w:val="3"/>
          </w:tcPr>
          <w:p w:rsidR="006668BA" w:rsidRPr="00121988" w:rsidRDefault="00FE5759" w:rsidP="00FE5759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 w:rsidRPr="00121988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911" w:dyaOrig="490" w14:anchorId="7A7E3699">
                <v:shape id="_x0000_i1054" type="#_x0000_t75" style="width:98.25pt;height:24.75pt" o:ole="">
                  <v:imagedata r:id="rId68" o:title=""/>
                </v:shape>
                <o:OLEObject Type="Embed" ProgID="FXE300.Equation" ShapeID="_x0000_i1054" DrawAspect="Content" ObjectID="_1392469684" r:id="rId69"/>
              </w:object>
            </w:r>
            <w:r w:rsidR="006668BA" w:rsidRPr="00121988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</w:p>
          <w:p w:rsidR="006668BA" w:rsidRPr="00121988" w:rsidRDefault="006668BA" w:rsidP="00FE5759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</w:p>
          <w:p w:rsidR="006668BA" w:rsidRPr="00121988" w:rsidRDefault="00DC1875" w:rsidP="00FE5759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lang w:eastAsia="en-AU"/>
              </w:rPr>
              <w:pict w14:anchorId="786FF7B1">
                <v:rect id="_x0000_s1173" style="position:absolute;margin-left:153.45pt;margin-top:-.35pt;width:70.5pt;height:27pt;z-index:251660800"/>
              </w:pict>
            </w:r>
            <w:r w:rsidR="006668BA" w:rsidRPr="00121988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</w:t>
            </w:r>
          </w:p>
          <w:p w:rsidR="006668BA" w:rsidRPr="00121988" w:rsidRDefault="006668BA" w:rsidP="00FE5759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</w:p>
          <w:p w:rsidR="006668BA" w:rsidRPr="00121988" w:rsidRDefault="006668BA" w:rsidP="00FE57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68BA" w:rsidRPr="00F97437" w:rsidTr="00F40496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V w:val="none" w:sz="0" w:space="0" w:color="auto"/>
          </w:tblBorders>
          <w:tblCellMar>
            <w:top w:w="170" w:type="dxa"/>
          </w:tblCellMar>
        </w:tblPrEx>
        <w:trPr>
          <w:gridAfter w:val="1"/>
          <w:wAfter w:w="426" w:type="dxa"/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6668BA" w:rsidRPr="00F97437" w:rsidRDefault="006668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23.</w:t>
            </w:r>
          </w:p>
        </w:tc>
        <w:tc>
          <w:tcPr>
            <w:tcW w:w="8505" w:type="dxa"/>
            <w:gridSpan w:val="3"/>
          </w:tcPr>
          <w:p w:rsidR="006668BA" w:rsidRPr="00121988" w:rsidRDefault="00FE5759" w:rsidP="00FE5759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 w:rsidRPr="00121988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685" w:dyaOrig="725" w14:anchorId="50D0A08D">
                <v:shape id="_x0000_i1055" type="#_x0000_t75" style="width:86.25pt;height:36pt" o:ole="">
                  <v:imagedata r:id="rId70" o:title=""/>
                </v:shape>
                <o:OLEObject Type="Embed" ProgID="FXE300.Equation" ShapeID="_x0000_i1055" DrawAspect="Content" ObjectID="_1392469685" r:id="rId71"/>
              </w:object>
            </w:r>
            <w:r w:rsidR="006668BA" w:rsidRPr="00121988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</w:p>
          <w:p w:rsidR="006668BA" w:rsidRPr="00121988" w:rsidRDefault="006668BA" w:rsidP="00FE5759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</w:p>
          <w:p w:rsidR="006668BA" w:rsidRPr="00121988" w:rsidRDefault="006668BA" w:rsidP="00FE5759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 w:rsidRPr="00121988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    </w:t>
            </w:r>
            <w:r w:rsidR="00FE5759" w:rsidRPr="00121988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405" w:dyaOrig="365" w14:anchorId="6EAC19C9">
                <v:shape id="_x0000_i1056" type="#_x0000_t75" style="width:18pt;height:15.75pt" o:ole="">
                  <v:imagedata r:id="rId72" o:title=""/>
                </v:shape>
                <o:OLEObject Type="Embed" ProgID="FXE300.Equation" ShapeID="_x0000_i1056" DrawAspect="Content" ObjectID="_1392469686" r:id="rId73"/>
              </w:object>
            </w:r>
            <w:r w:rsidRPr="00121988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                             </w:t>
            </w:r>
            <w:r w:rsidR="00FE5759" w:rsidRPr="00121988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45" w:dyaOrig="365">
                <v:shape id="_x0000_i1057" type="#_x0000_t75" style="width:10.5pt;height:15.75pt" o:ole="">
                  <v:imagedata r:id="rId74" o:title=""/>
                </v:shape>
                <o:OLEObject Type="Embed" ProgID="FXE300.Equation" ShapeID="_x0000_i1057" DrawAspect="Content" ObjectID="_1392469687" r:id="rId75"/>
              </w:object>
            </w:r>
            <w:r w:rsidRPr="00121988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                   </w:t>
            </w:r>
            <w:r w:rsidR="00FE5759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 </w:t>
            </w:r>
            <w:r w:rsidRPr="00121988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     </w:t>
            </w:r>
            <w:r w:rsidR="00FE5759" w:rsidRPr="00121988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405" w:dyaOrig="365">
                <v:shape id="_x0000_i1058" type="#_x0000_t75" style="width:18pt;height:15.75pt" o:ole="">
                  <v:imagedata r:id="rId76" o:title=""/>
                </v:shape>
                <o:OLEObject Type="Embed" ProgID="FXE300.Equation" ShapeID="_x0000_i1058" DrawAspect="Content" ObjectID="_1392469688" r:id="rId77"/>
              </w:object>
            </w:r>
            <w:r w:rsidRPr="00121988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                   </w:t>
            </w:r>
            <w:r w:rsidR="00FE5759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  </w:t>
            </w:r>
            <w:r w:rsidRPr="00121988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      </w:t>
            </w:r>
            <w:r w:rsidR="00FE5759" w:rsidRPr="00121988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45" w:dyaOrig="365">
                <v:shape id="_x0000_i1059" type="#_x0000_t75" style="width:10.5pt;height:15.75pt" o:ole="">
                  <v:imagedata r:id="rId78" o:title=""/>
                </v:shape>
                <o:OLEObject Type="Embed" ProgID="FXE300.Equation" ShapeID="_x0000_i1059" DrawAspect="Content" ObjectID="_1392469689" r:id="rId79"/>
              </w:object>
            </w:r>
            <w:r w:rsidRPr="00121988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</w:p>
          <w:p w:rsidR="006668BA" w:rsidRPr="00121988" w:rsidRDefault="00DC1875" w:rsidP="00FE5759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 w14:anchorId="41F0E010">
                <v:group id="_x0000_s1174" style="position:absolute;margin-left:17.45pt;margin-top:8pt;width:343.5pt;height:9pt;z-index:251661824" coordorigin="2430,3420" coordsize="6870,180">
                  <v:roundrect id="_x0000_s1175" style="position:absolute;left:9030;top:3420;width:270;height:180" arcsize="10923f"/>
                  <v:roundrect id="_x0000_s1176" style="position:absolute;left:2430;top:3420;width:270;height:180" arcsize="10923f"/>
                  <v:roundrect id="_x0000_s1177" style="position:absolute;left:4580;top:3420;width:270;height:180" arcsize="10923f"/>
                  <v:roundrect id="_x0000_s1178" style="position:absolute;left:6780;top:3420;width:270;height:180" arcsize="10923f"/>
                </v:group>
              </w:pict>
            </w:r>
          </w:p>
          <w:p w:rsidR="006668BA" w:rsidRPr="00121988" w:rsidRDefault="006668BA" w:rsidP="00FE57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68BA" w:rsidRPr="00F97437" w:rsidTr="00F40496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V w:val="none" w:sz="0" w:space="0" w:color="auto"/>
          </w:tblBorders>
          <w:tblCellMar>
            <w:top w:w="170" w:type="dxa"/>
          </w:tblCellMar>
        </w:tblPrEx>
        <w:trPr>
          <w:gridAfter w:val="1"/>
          <w:wAfter w:w="426" w:type="dxa"/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6668BA" w:rsidRPr="00F97437" w:rsidRDefault="006668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24.</w:t>
            </w:r>
          </w:p>
        </w:tc>
        <w:tc>
          <w:tcPr>
            <w:tcW w:w="8505" w:type="dxa"/>
            <w:gridSpan w:val="3"/>
          </w:tcPr>
          <w:p w:rsidR="006668BA" w:rsidRPr="00121988" w:rsidRDefault="00FE5759" w:rsidP="00FE5759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 w:rsidRPr="00121988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630" w:dyaOrig="401" w14:anchorId="1E61710A">
                <v:shape id="_x0000_i1060" type="#_x0000_t75" style="width:135.75pt;height:20.25pt" o:ole="">
                  <v:imagedata r:id="rId80" o:title=""/>
                </v:shape>
                <o:OLEObject Type="Embed" ProgID="FXE300.Equation" ShapeID="_x0000_i1060" DrawAspect="Content" ObjectID="_1392469690" r:id="rId81"/>
              </w:object>
            </w:r>
            <w:r w:rsidR="006668BA" w:rsidRPr="00121988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</w:p>
          <w:p w:rsidR="006668BA" w:rsidRPr="00121988" w:rsidRDefault="006668BA" w:rsidP="00FE5759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</w:p>
          <w:p w:rsidR="006668BA" w:rsidRPr="00121988" w:rsidRDefault="00DC1875" w:rsidP="00FE5759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lang w:eastAsia="en-AU"/>
              </w:rPr>
              <w:pict w14:anchorId="57602467">
                <v:rect id="_x0000_s1179" style="position:absolute;margin-left:153.45pt;margin-top:-.35pt;width:70.5pt;height:27pt;z-index:251662848"/>
              </w:pict>
            </w:r>
            <w:r w:rsidR="006668BA" w:rsidRPr="00121988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</w:t>
            </w:r>
          </w:p>
          <w:p w:rsidR="006668BA" w:rsidRPr="00121988" w:rsidRDefault="006668BA" w:rsidP="00FE5759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</w:p>
          <w:p w:rsidR="006668BA" w:rsidRPr="00121988" w:rsidRDefault="006668BA" w:rsidP="00FE57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5759" w:rsidRPr="00F97437" w:rsidTr="00F40496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V w:val="none" w:sz="0" w:space="0" w:color="auto"/>
          </w:tblBorders>
          <w:tblCellMar>
            <w:top w:w="170" w:type="dxa"/>
          </w:tblCellMar>
        </w:tblPrEx>
        <w:trPr>
          <w:gridAfter w:val="1"/>
          <w:wAfter w:w="426" w:type="dxa"/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FE5759" w:rsidRPr="00F97437" w:rsidRDefault="00FE5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25.</w:t>
            </w:r>
          </w:p>
        </w:tc>
        <w:tc>
          <w:tcPr>
            <w:tcW w:w="8505" w:type="dxa"/>
            <w:gridSpan w:val="3"/>
          </w:tcPr>
          <w:p w:rsidR="00FE5759" w:rsidRPr="00121988" w:rsidRDefault="00FE5759" w:rsidP="00FE5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988">
              <w:rPr>
                <w:rFonts w:ascii="Times New Roman" w:hAnsi="Times New Roman" w:cs="Times New Roman"/>
                <w:sz w:val="24"/>
                <w:szCs w:val="24"/>
              </w:rPr>
              <w:t xml:space="preserve">The numbers </w:t>
            </w:r>
            <w:r w:rsidR="00DF70A5" w:rsidRPr="00121988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266" w:dyaOrig="365" w14:anchorId="7A486E5E">
                <v:shape id="_x0000_i1061" type="#_x0000_t75" style="width:51.75pt;height:13.5pt" o:ole="">
                  <v:imagedata r:id="rId82" o:title=""/>
                </v:shape>
                <o:OLEObject Type="Embed" ProgID="FXE300.Equation" ShapeID="_x0000_i1061" DrawAspect="Content" ObjectID="_1392469691" r:id="rId83"/>
              </w:object>
            </w:r>
            <w:r w:rsidRPr="00121988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  <w:r w:rsidRPr="00121988">
              <w:rPr>
                <w:rFonts w:ascii="Times New Roman" w:hAnsi="Times New Roman" w:cs="Times New Roman"/>
                <w:sz w:val="24"/>
                <w:szCs w:val="24"/>
              </w:rPr>
              <w:t>are marked on the number line below. What</w:t>
            </w:r>
            <w:r w:rsidR="00DF70A5">
              <w:rPr>
                <w:rFonts w:ascii="Times New Roman" w:hAnsi="Times New Roman" w:cs="Times New Roman"/>
                <w:sz w:val="24"/>
                <w:szCs w:val="24"/>
              </w:rPr>
              <w:t xml:space="preserve"> is the third number (labelled </w:t>
            </w:r>
            <w:r w:rsidR="00DF70A5" w:rsidRPr="00DF70A5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 w:rsidRPr="00121988">
              <w:rPr>
                <w:rFonts w:ascii="Times New Roman" w:hAnsi="Times New Roman" w:cs="Times New Roman"/>
                <w:sz w:val="24"/>
                <w:szCs w:val="24"/>
              </w:rPr>
              <w:t>) which is marked on the number line?</w:t>
            </w:r>
          </w:p>
          <w:p w:rsidR="00FE5759" w:rsidRPr="00121988" w:rsidRDefault="00DC1875" w:rsidP="00FE5759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position w:val="-6"/>
                <w:sz w:val="24"/>
                <w:szCs w:val="24"/>
                <w:lang w:eastAsia="en-AU"/>
              </w:rPr>
              <w:pict>
                <v:shape id="_x0000_s1194" type="#_x0000_t75" style="position:absolute;margin-left:18.75pt;margin-top:4.5pt;width:381pt;height:44.75pt;z-index:251667968;mso-position-horizontal-relative:text;mso-position-vertical-relative:text">
                  <v:imagedata r:id="rId84" o:title=""/>
                </v:shape>
                <o:OLEObject Type="Embed" ProgID="FXDraw3.Document" ShapeID="_x0000_s1194" DrawAspect="Content" ObjectID="_1392469762" r:id="rId85"/>
              </w:pict>
            </w:r>
          </w:p>
          <w:p w:rsidR="00FE5759" w:rsidRPr="00121988" w:rsidRDefault="00FE5759" w:rsidP="00FE5759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</w:p>
          <w:p w:rsidR="00FE5759" w:rsidRPr="00121988" w:rsidRDefault="00FE5759" w:rsidP="00FE5759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</w:p>
          <w:p w:rsidR="00DF70A5" w:rsidRDefault="00DF70A5" w:rsidP="00FE5759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</w:p>
          <w:p w:rsidR="00FE5759" w:rsidRPr="00121988" w:rsidRDefault="00FE5759" w:rsidP="00FE5759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 w:rsidRPr="00121988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    </w:t>
            </w:r>
            <w:r w:rsidRPr="00121988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304" w:dyaOrig="273" w14:anchorId="47BEF5AF">
                <v:shape id="_x0000_i1062" type="#_x0000_t75" style="width:15pt;height:13.5pt" o:ole="">
                  <v:imagedata r:id="rId86" o:title=""/>
                </v:shape>
                <o:OLEObject Type="Embed" ProgID="FXE300.Equation" ShapeID="_x0000_i1062" DrawAspect="Content" ObjectID="_1392469692" r:id="rId87"/>
              </w:object>
            </w:r>
            <w:r w:rsidRPr="00121988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                              </w:t>
            </w:r>
            <w:r w:rsidRPr="00121988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84" w:dyaOrig="273" w14:anchorId="03E42174">
                <v:shape id="_x0000_i1063" type="#_x0000_t75" style="width:9pt;height:13.5pt" o:ole="">
                  <v:imagedata r:id="rId88" o:title=""/>
                </v:shape>
                <o:OLEObject Type="Embed" ProgID="FXE300.Equation" ShapeID="_x0000_i1063" DrawAspect="Content" ObjectID="_1392469693" r:id="rId89"/>
              </w:object>
            </w:r>
            <w:r w:rsidRPr="00121988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                              </w:t>
            </w:r>
            <w:r w:rsidR="00DF70A5" w:rsidRPr="00121988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405" w:dyaOrig="365" w14:anchorId="61E421AD">
                <v:shape id="_x0000_i1064" type="#_x0000_t75" style="width:16.5pt;height:15.75pt" o:ole="">
                  <v:imagedata r:id="rId90" o:title=""/>
                </v:shape>
                <o:OLEObject Type="Embed" ProgID="FXE300.Equation" ShapeID="_x0000_i1064" DrawAspect="Content" ObjectID="_1392469694" r:id="rId91"/>
              </w:object>
            </w:r>
            <w:r w:rsidRPr="00121988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                              </w:t>
            </w:r>
            <w:r w:rsidR="00DF70A5" w:rsidRPr="00121988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405" w:dyaOrig="365" w14:anchorId="07ECCF14">
                <v:shape id="_x0000_i1065" type="#_x0000_t75" style="width:15pt;height:13.5pt" o:ole="">
                  <v:imagedata r:id="rId92" o:title=""/>
                </v:shape>
                <o:OLEObject Type="Embed" ProgID="FXE300.Equation" ShapeID="_x0000_i1065" DrawAspect="Content" ObjectID="_1392469695" r:id="rId93"/>
              </w:object>
            </w:r>
            <w:r w:rsidRPr="00121988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                </w:t>
            </w:r>
          </w:p>
          <w:p w:rsidR="00FE5759" w:rsidRPr="00121988" w:rsidRDefault="00DC1875" w:rsidP="00FE5759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 w14:anchorId="0CECFA3B">
                <v:group id="_x0000_s1182" style="position:absolute;margin-left:17.45pt;margin-top:5.45pt;width:343.5pt;height:9pt;z-index:251664896" coordorigin="2430,3420" coordsize="6870,180">
                  <v:roundrect id="_x0000_s1183" style="position:absolute;left:9030;top:3420;width:270;height:180" arcsize="10923f"/>
                  <v:roundrect id="_x0000_s1184" style="position:absolute;left:2430;top:3420;width:270;height:180" arcsize="10923f"/>
                  <v:roundrect id="_x0000_s1185" style="position:absolute;left:4580;top:3420;width:270;height:180" arcsize="10923f"/>
                  <v:roundrect id="_x0000_s1186" style="position:absolute;left:6780;top:3420;width:270;height:180" arcsize="10923f"/>
                </v:group>
              </w:pict>
            </w:r>
          </w:p>
          <w:p w:rsidR="00FE5759" w:rsidRPr="00121988" w:rsidRDefault="00FE5759" w:rsidP="00FE5759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</w:p>
        </w:tc>
      </w:tr>
      <w:tr w:rsidR="00FE5759" w:rsidRPr="00F97437" w:rsidTr="00F40496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V w:val="none" w:sz="0" w:space="0" w:color="auto"/>
          </w:tblBorders>
          <w:tblCellMar>
            <w:top w:w="170" w:type="dxa"/>
          </w:tblCellMar>
        </w:tblPrEx>
        <w:trPr>
          <w:gridAfter w:val="1"/>
          <w:wAfter w:w="426" w:type="dxa"/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FE5759" w:rsidRPr="00F97437" w:rsidRDefault="00FE5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26.</w:t>
            </w:r>
          </w:p>
        </w:tc>
        <w:tc>
          <w:tcPr>
            <w:tcW w:w="8505" w:type="dxa"/>
            <w:gridSpan w:val="3"/>
          </w:tcPr>
          <w:p w:rsidR="00FE5759" w:rsidRPr="00121988" w:rsidRDefault="00F40496" w:rsidP="00FE5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Mark the numbers</w:t>
            </w:r>
            <w:r w:rsidR="00FE5759" w:rsidRPr="001219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21988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426" w:dyaOrig="365" w14:anchorId="463D7928">
                <v:shape id="_x0000_i1066" type="#_x0000_t75" style="width:54.75pt;height:14.25pt" o:ole="">
                  <v:imagedata r:id="rId94" o:title=""/>
                </v:shape>
                <o:OLEObject Type="Embed" ProgID="FXE300.Equation" ShapeID="_x0000_i1066" DrawAspect="Content" ObjectID="_1392469696" r:id="rId95"/>
              </w:object>
            </w:r>
            <w:r w:rsidR="00FE5759" w:rsidRPr="00121988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  <w:r w:rsidR="00FE5759" w:rsidRPr="00121988">
              <w:rPr>
                <w:rFonts w:ascii="Times New Roman" w:hAnsi="Times New Roman" w:cs="Times New Roman"/>
                <w:sz w:val="24"/>
                <w:szCs w:val="24"/>
              </w:rPr>
              <w:t>on the number line below.</w:t>
            </w:r>
          </w:p>
          <w:p w:rsidR="00FE5759" w:rsidRPr="00121988" w:rsidRDefault="00DC1875" w:rsidP="00FE5759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position w:val="-6"/>
                <w:sz w:val="24"/>
                <w:szCs w:val="24"/>
                <w:lang w:eastAsia="en-AU"/>
              </w:rPr>
              <w:pict>
                <v:shape id="_x0000_s1195" type="#_x0000_t75" style="position:absolute;margin-left:4.75pt;margin-top:7.6pt;width:395.2pt;height:39.65pt;z-index:251668992;mso-position-horizontal-relative:text;mso-position-vertical-relative:text">
                  <v:imagedata r:id="rId96" o:title=""/>
                </v:shape>
                <o:OLEObject Type="Embed" ProgID="FXDraw3.Document" ShapeID="_x0000_s1195" DrawAspect="Content" ObjectID="_1392469763" r:id="rId97"/>
              </w:pict>
            </w:r>
          </w:p>
          <w:p w:rsidR="00FE5759" w:rsidRPr="00121988" w:rsidRDefault="00FE5759" w:rsidP="00FE5759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 w:rsidRPr="00121988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</w:t>
            </w:r>
          </w:p>
          <w:p w:rsidR="00FE5759" w:rsidRPr="00121988" w:rsidRDefault="00FE5759" w:rsidP="00FE5759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</w:p>
          <w:p w:rsidR="00FE5759" w:rsidRPr="00121988" w:rsidRDefault="00FE5759" w:rsidP="00FE57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5759" w:rsidRPr="00F97437" w:rsidTr="00F40496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V w:val="none" w:sz="0" w:space="0" w:color="auto"/>
          </w:tblBorders>
          <w:tblCellMar>
            <w:top w:w="170" w:type="dxa"/>
          </w:tblCellMar>
        </w:tblPrEx>
        <w:trPr>
          <w:gridAfter w:val="1"/>
          <w:wAfter w:w="426" w:type="dxa"/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FE5759" w:rsidRPr="00F97437" w:rsidRDefault="00FE5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27.</w:t>
            </w:r>
          </w:p>
        </w:tc>
        <w:tc>
          <w:tcPr>
            <w:tcW w:w="8505" w:type="dxa"/>
            <w:gridSpan w:val="3"/>
          </w:tcPr>
          <w:p w:rsidR="00FE5759" w:rsidRPr="00121988" w:rsidRDefault="00FE5759" w:rsidP="00FE5759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 w:rsidRPr="00121988">
              <w:rPr>
                <w:rFonts w:ascii="Times New Roman" w:hAnsi="Times New Roman" w:cs="Times New Roman"/>
                <w:sz w:val="24"/>
                <w:szCs w:val="24"/>
              </w:rPr>
              <w:t xml:space="preserve">What number is halfway between </w:t>
            </w:r>
            <w:r w:rsidR="00F40496" w:rsidRPr="00121988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426" w:dyaOrig="365" w14:anchorId="6BBEDC95">
                <v:shape id="_x0000_i1067" type="#_x0000_t75" style="width:54pt;height:13.5pt" o:ole="">
                  <v:imagedata r:id="rId98" o:title=""/>
                </v:shape>
                <o:OLEObject Type="Embed" ProgID="FXE300.Equation" ShapeID="_x0000_i1067" DrawAspect="Content" ObjectID="_1392469697" r:id="rId99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on the number line?</w:t>
            </w:r>
            <w:r w:rsidRPr="001219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E5759" w:rsidRPr="00121988" w:rsidRDefault="00DC1875" w:rsidP="00FE5759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position w:val="-6"/>
                <w:sz w:val="24"/>
                <w:szCs w:val="24"/>
                <w:lang w:eastAsia="en-AU"/>
              </w:rPr>
              <w:pict w14:anchorId="7C7E5932">
                <v:shape id="_x0000_s1188" type="#_x0000_t75" style="position:absolute;margin-left:11.25pt;margin-top:.75pt;width:362.85pt;height:50.3pt;z-index:251665920;mso-position-horizontal-relative:text;mso-position-vertical-relative:text">
                  <v:imagedata r:id="rId100" o:title="" cropbottom="4416f"/>
                </v:shape>
                <o:OLEObject Type="Embed" ProgID="FXDraw3.Document" ShapeID="_x0000_s1188" DrawAspect="Content" ObjectID="_1392469764" r:id="rId101"/>
              </w:pict>
            </w:r>
          </w:p>
          <w:p w:rsidR="00FE5759" w:rsidRPr="00121988" w:rsidRDefault="00FE5759" w:rsidP="00FE5759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</w:p>
          <w:p w:rsidR="00FE5759" w:rsidRPr="00121988" w:rsidRDefault="00FE5759" w:rsidP="00FE5759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</w:p>
          <w:p w:rsidR="00FE5759" w:rsidRPr="00121988" w:rsidRDefault="00FE5759" w:rsidP="00FE5759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</w:p>
          <w:p w:rsidR="00FE5759" w:rsidRPr="00121988" w:rsidRDefault="00FE5759" w:rsidP="00FE5759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 w:rsidRPr="00121988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    </w:t>
            </w:r>
            <w:r w:rsidR="00F40496" w:rsidRPr="00121988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405" w:dyaOrig="365" w14:anchorId="14213A44">
                <v:shape id="_x0000_i1068" type="#_x0000_t75" style="width:18pt;height:15.75pt" o:ole="">
                  <v:imagedata r:id="rId102" o:title=""/>
                </v:shape>
                <o:OLEObject Type="Embed" ProgID="FXE300.Equation" ShapeID="_x0000_i1068" DrawAspect="Content" ObjectID="_1392469698" r:id="rId103"/>
              </w:object>
            </w:r>
            <w:r w:rsidR="00F40496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                       </w:t>
            </w:r>
            <w:r w:rsidRPr="00121988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   </w:t>
            </w:r>
            <w:r w:rsidR="00F40496" w:rsidRPr="00121988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405" w:dyaOrig="365">
                <v:shape id="_x0000_i1069" type="#_x0000_t75" style="width:18pt;height:15.75pt" o:ole="">
                  <v:imagedata r:id="rId104" o:title=""/>
                </v:shape>
                <o:OLEObject Type="Embed" ProgID="FXE300.Equation" ShapeID="_x0000_i1069" DrawAspect="Content" ObjectID="_1392469699" r:id="rId105"/>
              </w:object>
            </w:r>
            <w:r w:rsidRPr="00121988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                             </w:t>
            </w:r>
            <w:r w:rsidR="00F40496" w:rsidRPr="00121988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45" w:dyaOrig="365">
                <v:shape id="_x0000_i1070" type="#_x0000_t75" style="width:11.25pt;height:15.75pt" o:ole="">
                  <v:imagedata r:id="rId106" o:title=""/>
                </v:shape>
                <o:OLEObject Type="Embed" ProgID="FXE300.Equation" ShapeID="_x0000_i1070" DrawAspect="Content" ObjectID="_1392469700" r:id="rId107"/>
              </w:object>
            </w:r>
            <w:r w:rsidRPr="00121988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                 </w:t>
            </w:r>
            <w:r w:rsidR="00F40496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</w:t>
            </w:r>
            <w:r w:rsidRPr="00121988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           </w:t>
            </w:r>
            <w:r w:rsidR="00F40496" w:rsidRPr="00121988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45" w:dyaOrig="365">
                <v:shape id="_x0000_i1071" type="#_x0000_t75" style="width:11.25pt;height:15.75pt" o:ole="">
                  <v:imagedata r:id="rId108" o:title=""/>
                </v:shape>
                <o:OLEObject Type="Embed" ProgID="FXE300.Equation" ShapeID="_x0000_i1071" DrawAspect="Content" ObjectID="_1392469701" r:id="rId109"/>
              </w:object>
            </w:r>
            <w:r w:rsidRPr="00121988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                </w:t>
            </w:r>
          </w:p>
          <w:p w:rsidR="00FE5759" w:rsidRPr="00121988" w:rsidRDefault="00DC1875" w:rsidP="00FE5759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 w14:anchorId="1630DDEF">
                <v:group id="_x0000_s1189" style="position:absolute;margin-left:20.45pt;margin-top:6.65pt;width:343.5pt;height:9pt;z-index:251666944" coordorigin="2430,3420" coordsize="6870,180">
                  <v:roundrect id="_x0000_s1190" style="position:absolute;left:9030;top:3420;width:270;height:180" arcsize="10923f"/>
                  <v:roundrect id="_x0000_s1191" style="position:absolute;left:2430;top:3420;width:270;height:180" arcsize="10923f"/>
                  <v:roundrect id="_x0000_s1192" style="position:absolute;left:4580;top:3420;width:270;height:180" arcsize="10923f"/>
                  <v:roundrect id="_x0000_s1193" style="position:absolute;left:6780;top:3420;width:270;height:180" arcsize="10923f"/>
                </v:group>
              </w:pict>
            </w:r>
          </w:p>
          <w:p w:rsidR="00FE5759" w:rsidRPr="00121988" w:rsidRDefault="00FE5759" w:rsidP="00FE57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0496" w:rsidRPr="00F97437" w:rsidTr="00F40496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V w:val="none" w:sz="0" w:space="0" w:color="auto"/>
          </w:tblBorders>
          <w:tblCellMar>
            <w:top w:w="170" w:type="dxa"/>
          </w:tblCellMar>
        </w:tblPrEx>
        <w:trPr>
          <w:gridAfter w:val="1"/>
          <w:wAfter w:w="426" w:type="dxa"/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F40496" w:rsidRPr="00F97437" w:rsidRDefault="00F404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28.</w:t>
            </w:r>
          </w:p>
        </w:tc>
        <w:tc>
          <w:tcPr>
            <w:tcW w:w="8505" w:type="dxa"/>
            <w:gridSpan w:val="3"/>
          </w:tcPr>
          <w:p w:rsidR="00F40496" w:rsidRPr="00121988" w:rsidRDefault="00F40496" w:rsidP="00DC1875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 w:rsidRPr="00121988">
              <w:rPr>
                <w:rFonts w:ascii="Times New Roman" w:hAnsi="Times New Roman" w:cs="Times New Roman"/>
                <w:sz w:val="24"/>
                <w:szCs w:val="24"/>
              </w:rPr>
              <w:t>Re-write the numbers</w:t>
            </w:r>
            <w:r w:rsidRPr="00121988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</w:t>
            </w:r>
            <w:r w:rsidR="00AB48BD" w:rsidRPr="00AB48BD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3424" w:dyaOrig="365" w14:anchorId="37D901E2">
                <v:shape id="_x0000_i1072" type="#_x0000_t75" style="width:143.25pt;height:15.75pt" o:ole="">
                  <v:imagedata r:id="rId110" o:title=""/>
                </v:shape>
                <o:OLEObject Type="Embed" ProgID="FXE300.Equation" ShapeID="_x0000_i1072" DrawAspect="Content" ObjectID="_1392469702" r:id="rId111"/>
              </w:object>
            </w:r>
            <w:r w:rsidR="00AB48BD">
              <w:rPr>
                <w:rFonts w:ascii="Times New Roman" w:hAnsi="Times New Roman" w:cs="Times New Roman"/>
                <w:sz w:val="24"/>
                <w:szCs w:val="24"/>
              </w:rPr>
              <w:t>in a</w:t>
            </w:r>
            <w:r w:rsidRPr="00121988">
              <w:rPr>
                <w:rFonts w:ascii="Times New Roman" w:hAnsi="Times New Roman" w:cs="Times New Roman"/>
                <w:sz w:val="24"/>
                <w:szCs w:val="24"/>
              </w:rPr>
              <w:t>scending order.</w:t>
            </w:r>
            <w:r w:rsidRPr="00121988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</w:p>
          <w:p w:rsidR="00F40496" w:rsidRPr="00121988" w:rsidRDefault="00DC1875" w:rsidP="00DC1875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 w14:anchorId="5163C809">
                <v:rect id="_x0000_s1199" style="position:absolute;margin-left:292.95pt;margin-top:8.2pt;width:37.5pt;height:39pt;z-index:251670016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 w14:anchorId="7BFDE5F9">
                <v:rect id="_x0000_s1200" style="position:absolute;margin-left:234.45pt;margin-top:8.2pt;width:37.5pt;height:39pt;z-index:251671040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 w14:anchorId="566C6E7A">
                <v:rect id="_x0000_s1197" style="position:absolute;margin-left:115.95pt;margin-top:8.2pt;width:37.5pt;height:39pt;z-index:251672064"/>
              </w:pict>
            </w:r>
            <w:r>
              <w:rPr>
                <w:rFonts w:ascii="Times New Roman" w:hAnsi="Times New Roman" w:cs="Times New Roman"/>
                <w:noProof/>
                <w:lang w:eastAsia="en-AU"/>
              </w:rPr>
              <w:pict w14:anchorId="18D72340">
                <v:rect id="_x0000_s1196" style="position:absolute;margin-left:58.95pt;margin-top:8.2pt;width:37.5pt;height:39pt;z-index:251673088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 w14:anchorId="10701B6E">
                <v:rect id="_x0000_s1198" style="position:absolute;margin-left:174.45pt;margin-top:8.2pt;width:37.5pt;height:39pt;z-index:251674112"/>
              </w:pict>
            </w:r>
          </w:p>
          <w:p w:rsidR="00F40496" w:rsidRPr="00121988" w:rsidRDefault="00F40496" w:rsidP="00DC1875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 w:rsidRPr="00121988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</w:t>
            </w:r>
          </w:p>
          <w:p w:rsidR="00F40496" w:rsidRPr="00121988" w:rsidRDefault="00F40496" w:rsidP="00DC1875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</w:p>
          <w:p w:rsidR="00F40496" w:rsidRPr="00121988" w:rsidRDefault="00F40496" w:rsidP="00DC18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0496" w:rsidRPr="00F97437" w:rsidTr="00F40496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V w:val="none" w:sz="0" w:space="0" w:color="auto"/>
          </w:tblBorders>
          <w:tblCellMar>
            <w:top w:w="170" w:type="dxa"/>
          </w:tblCellMar>
        </w:tblPrEx>
        <w:trPr>
          <w:gridAfter w:val="1"/>
          <w:wAfter w:w="426" w:type="dxa"/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F40496" w:rsidRPr="00F97437" w:rsidRDefault="00F404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29.</w:t>
            </w:r>
          </w:p>
        </w:tc>
        <w:tc>
          <w:tcPr>
            <w:tcW w:w="8505" w:type="dxa"/>
            <w:gridSpan w:val="3"/>
          </w:tcPr>
          <w:p w:rsidR="00AB48BD" w:rsidRDefault="00AB48BD" w:rsidP="00AB48B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Which statement is correct?</w:t>
            </w:r>
          </w:p>
          <w:p w:rsidR="00AB48BD" w:rsidRDefault="00DC1875" w:rsidP="00AB48B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pict>
                <v:group id="_x0000_s1209" style="position:absolute;margin-left:24pt;margin-top:2.05pt;width:190.5pt;height:32.65pt;z-index:251676160" coordorigin="3530,6840" coordsize="3900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">
                  <v:roundrect id="AutoShape 32" o:spid="_x0000_s1210" style="position:absolute;left:3530;top:6840;width:270;height:1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6CgsIA&#10;AADaAAAADwAAAGRycy9kb3ducmV2LnhtbESPQWsCMRSE74L/ITyhN00ULHVrlCIo3opbDx6fm9fd&#10;pZuXNcmu2/56Uyj0OMzMN8x6O9hG9ORD7VjDfKZAEBfO1FxqOH/spy8gQkQ22DgmDd8UYLsZj9aY&#10;GXfnE/V5LEWCcMhQQxVjm0kZiooshplriZP36bzFmKQvpfF4T3DbyIVSz9JizWmhwpZ2FRVfeWc1&#10;FEZ1yl/699V1GfOfvruxPNy0fpoMb68gIg3xP/zXPhoNC/i9km6A3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joKCwgAAANoAAAAPAAAAAAAAAAAAAAAAAJgCAABkcnMvZG93&#10;bnJldi54bWxQSwUGAAAAAAQABAD1AAAAhwMAAAAA&#10;"/>
                  <v:roundrect id="AutoShape 33" o:spid="_x0000_s1211" style="position:absolute;left:3530;top:7380;width:270;height:1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InGcIA&#10;AADaAAAADwAAAGRycy9kb3ducmV2LnhtbESPQWsCMRSE74L/ITyhN01UKnZrFBGU3kq3PXh83bzu&#10;Lm5e1iS7bvvrm0LB4zAz3zCb3WAb0ZMPtWMN85kCQVw4U3Op4eP9OF2DCBHZYOOYNHxTgN12PNpg&#10;ZtyN36jPYykShEOGGqoY20zKUFRkMcxcS5y8L+ctxiR9KY3HW4LbRi6UWkmLNaeFCls6VFRc8s5q&#10;KIzqlD/3r0+fjzH/6bsry9NV64fJsH8GEWmI9/B/+8VoWMLflXQD5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wicZwgAAANoAAAAPAAAAAAAAAAAAAAAAAJgCAABkcnMvZG93&#10;bnJldi54bWxQSwUGAAAAAAQABAD1AAAAhwMAAAAA&#10;"/>
                  <v:roundrect id="AutoShape 34" o:spid="_x0000_s1212" style="position:absolute;left:7160;top:6840;width:270;height:1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u/bcIA&#10;AADaAAAADwAAAGRycy9kb3ducmV2LnhtbESPQWsCMRSE74L/ITyhN00UK3ZrFBGU3kq3PXh83bzu&#10;Lm5e1iS7bvvrm0LB4zAz3zCb3WAb0ZMPtWMN85kCQVw4U3Op4eP9OF2DCBHZYOOYNHxTgN12PNpg&#10;ZtyN36jPYykShEOGGqoY20zKUFRkMcxcS5y8L+ctxiR9KY3HW4LbRi6UWkmLNaeFCls6VFRc8s5q&#10;KIzqlD/3r0+fjzH/6bsry9NV64fJsH8GEWmI9/B/+8VoWMLflXQD5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K79twgAAANoAAAAPAAAAAAAAAAAAAAAAAJgCAABkcnMvZG93&#10;bnJldi54bWxQSwUGAAAAAAQABAD1AAAAhwMAAAAA&#10;"/>
                  <v:roundrect id="AutoShape 35" o:spid="_x0000_s1213" style="position:absolute;left:7160;top:7380;width:270;height:1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ca9sIA&#10;AADaAAAADwAAAGRycy9kb3ducmV2LnhtbESPQWvCQBSE74X+h+UVemt2Kyg2uooULL1JYw89vmaf&#10;STD7Nu5uYuqv7wqCx2FmvmGW69G2YiAfGscaXjMFgrh0puFKw/d++zIHESKywdYxafijAOvV48MS&#10;c+PO/EVDESuRIBxy1FDH2OVShrImiyFzHXHyDs5bjEn6ShqP5wS3rZwoNZMWG04LNXb0XlN5LHqr&#10;oTSqV/5n2L39TmNxGfoTy4+T1s9P42YBItIY7+Fb+9NomML1SroB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Zxr2wgAAANoAAAAPAAAAAAAAAAAAAAAAAJgCAABkcnMvZG93&#10;bnJldi54bWxQSwUGAAAAAAQABAD1AAAAhwMAAAAA&#10;"/>
                </v:group>
              </w:pict>
            </w:r>
            <w:r w:rsidR="00AB48BD">
              <w:rPr>
                <w:rFonts w:ascii="Times New Roman" w:hAnsi="Times New Roman" w:cs="Times New Roman"/>
                <w:sz w:val="24"/>
                <w:szCs w:val="24"/>
              </w:rPr>
              <w:t xml:space="preserve">               </w:t>
            </w:r>
            <w:r w:rsidR="00AB48BD" w:rsidRPr="00AB48BD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1352" w:dyaOrig="365">
                <v:shape id="_x0000_i1073" type="#_x0000_t75" style="width:67.5pt;height:18pt" o:ole="">
                  <v:imagedata r:id="rId112" o:title=""/>
                </v:shape>
                <o:OLEObject Type="Embed" ProgID="FXE300.Equation" ShapeID="_x0000_i1073" DrawAspect="Content" ObjectID="_1392469703" r:id="rId113"/>
              </w:object>
            </w:r>
            <w:r w:rsidR="00AB48BD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</w:t>
            </w:r>
            <w:r w:rsidR="00AB48BD" w:rsidRPr="00AB48BD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1032" w:dyaOrig="365">
                <v:shape id="_x0000_i1074" type="#_x0000_t75" style="width:51.75pt;height:18pt" o:ole="">
                  <v:imagedata r:id="rId114" o:title=""/>
                </v:shape>
                <o:OLEObject Type="Embed" ProgID="FXE300.Equation" ShapeID="_x0000_i1074" DrawAspect="Content" ObjectID="_1392469704" r:id="rId115"/>
              </w:object>
            </w:r>
          </w:p>
          <w:p w:rsidR="00F40496" w:rsidRPr="00121988" w:rsidRDefault="00AB48BD" w:rsidP="00AB48B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</w:t>
            </w:r>
            <w:r w:rsidRPr="00AB48BD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1245" w:dyaOrig="365">
                <v:shape id="_x0000_i1075" type="#_x0000_t75" style="width:62.25pt;height:18pt" o:ole="">
                  <v:imagedata r:id="rId116" o:title=""/>
                </v:shape>
                <o:OLEObject Type="Embed" ProgID="FXE300.Equation" ShapeID="_x0000_i1075" DrawAspect="Content" ObjectID="_1392469705" r:id="rId117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</w:t>
            </w:r>
            <w:r w:rsidRPr="00AB48BD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1245" w:dyaOrig="365">
                <v:shape id="_x0000_i1076" type="#_x0000_t75" style="width:62.25pt;height:18pt" o:ole="">
                  <v:imagedata r:id="rId118" o:title=""/>
                </v:shape>
                <o:OLEObject Type="Embed" ProgID="FXE300.Equation" ShapeID="_x0000_i1076" DrawAspect="Content" ObjectID="_1392469706" r:id="rId119"/>
              </w:object>
            </w:r>
          </w:p>
        </w:tc>
      </w:tr>
      <w:tr w:rsidR="00F40496" w:rsidRPr="00F97437" w:rsidTr="00F40496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V w:val="none" w:sz="0" w:space="0" w:color="auto"/>
          </w:tblBorders>
          <w:tblCellMar>
            <w:top w:w="170" w:type="dxa"/>
          </w:tblCellMar>
        </w:tblPrEx>
        <w:trPr>
          <w:gridAfter w:val="1"/>
          <w:wAfter w:w="426" w:type="dxa"/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F40496" w:rsidRPr="00F97437" w:rsidRDefault="00F404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30.</w:t>
            </w:r>
          </w:p>
        </w:tc>
        <w:tc>
          <w:tcPr>
            <w:tcW w:w="8505" w:type="dxa"/>
            <w:gridSpan w:val="3"/>
          </w:tcPr>
          <w:p w:rsidR="00F40496" w:rsidRPr="00121988" w:rsidRDefault="00F40496" w:rsidP="00DC1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988">
              <w:rPr>
                <w:rFonts w:ascii="Times New Roman" w:hAnsi="Times New Roman" w:cs="Times New Roman"/>
                <w:sz w:val="24"/>
                <w:szCs w:val="24"/>
              </w:rPr>
              <w:t>Write the next two numbers in the number pattern.</w:t>
            </w:r>
          </w:p>
          <w:p w:rsidR="00F40496" w:rsidRPr="00121988" w:rsidRDefault="00F40496" w:rsidP="00DC18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40496" w:rsidRPr="00121988" w:rsidRDefault="00F40496" w:rsidP="00DC1875">
            <w:pPr>
              <w:rPr>
                <w:rFonts w:ascii="Times New Roman" w:hAnsi="Times New Roman" w:cs="Times New Roman"/>
                <w:position w:val="-12"/>
                <w:sz w:val="24"/>
                <w:szCs w:val="24"/>
              </w:rPr>
            </w:pPr>
            <w:r w:rsidRPr="00121988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</w:t>
            </w:r>
            <w:r w:rsidR="00AB48BD" w:rsidRPr="00121988">
              <w:rPr>
                <w:rFonts w:ascii="Times New Roman" w:hAnsi="Times New Roman" w:cs="Times New Roman"/>
                <w:color w:val="FF0000"/>
                <w:position w:val="-12"/>
                <w:sz w:val="24"/>
                <w:szCs w:val="24"/>
              </w:rPr>
              <w:object w:dxaOrig="3110" w:dyaOrig="481" w14:anchorId="2C71929D">
                <v:shape id="_x0000_i1077" type="#_x0000_t75" style="width:235.5pt;height:36.75pt" o:ole="">
                  <v:imagedata r:id="rId120" o:title=""/>
                </v:shape>
                <o:OLEObject Type="Embed" ProgID="FXE300.Equation" ShapeID="_x0000_i1077" DrawAspect="Content" ObjectID="_1392469707" r:id="rId121"/>
              </w:object>
            </w:r>
            <w:r w:rsidRPr="00121988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t xml:space="preserve"> </w:t>
            </w:r>
          </w:p>
          <w:p w:rsidR="00F40496" w:rsidRPr="00121988" w:rsidRDefault="00F40496" w:rsidP="00DC1875">
            <w:pPr>
              <w:rPr>
                <w:rFonts w:ascii="Times New Roman" w:hAnsi="Times New Roman" w:cs="Times New Roman"/>
                <w:position w:val="-12"/>
                <w:sz w:val="24"/>
                <w:szCs w:val="24"/>
              </w:rPr>
            </w:pPr>
          </w:p>
        </w:tc>
      </w:tr>
      <w:tr w:rsidR="00F40496" w:rsidRPr="00F97437" w:rsidTr="00F40496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V w:val="none" w:sz="0" w:space="0" w:color="auto"/>
          </w:tblBorders>
          <w:tblCellMar>
            <w:top w:w="170" w:type="dxa"/>
          </w:tblCellMar>
        </w:tblPrEx>
        <w:trPr>
          <w:gridAfter w:val="1"/>
          <w:wAfter w:w="426" w:type="dxa"/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F40496" w:rsidRPr="00F97437" w:rsidRDefault="00F404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31.</w:t>
            </w:r>
          </w:p>
        </w:tc>
        <w:tc>
          <w:tcPr>
            <w:tcW w:w="8505" w:type="dxa"/>
            <w:gridSpan w:val="3"/>
          </w:tcPr>
          <w:p w:rsidR="001515DE" w:rsidRDefault="00F40496" w:rsidP="00DC1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988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1515DE">
              <w:rPr>
                <w:rFonts w:ascii="Times New Roman" w:hAnsi="Times New Roman" w:cs="Times New Roman"/>
                <w:sz w:val="24"/>
                <w:szCs w:val="24"/>
              </w:rPr>
              <w:t>maximum temperature at Milltown on Monday was 14</w:t>
            </w:r>
            <w:r w:rsidR="001515DE" w:rsidRPr="001515D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o</w:t>
            </w:r>
            <w:r w:rsidR="001515DE">
              <w:rPr>
                <w:rFonts w:ascii="Times New Roman" w:hAnsi="Times New Roman" w:cs="Times New Roman"/>
                <w:sz w:val="24"/>
                <w:szCs w:val="24"/>
              </w:rPr>
              <w:t xml:space="preserve">C at 2 pm. </w:t>
            </w:r>
          </w:p>
          <w:p w:rsidR="001515DE" w:rsidRPr="00121988" w:rsidRDefault="001515DE" w:rsidP="00151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then fell by 16</w:t>
            </w:r>
            <w:r w:rsidRPr="001515D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 </w:t>
            </w:r>
            <w:proofErr w:type="spellStart"/>
            <w:r w:rsidRPr="001515D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the minimum overnight temperature, and then rose by 20</w:t>
            </w:r>
            <w:r w:rsidRPr="001515D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 </w:t>
            </w:r>
            <w:proofErr w:type="spellStart"/>
            <w:r w:rsidRPr="001515D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the maximum at 3 pm on Tuesday.</w:t>
            </w:r>
            <w:r w:rsidRPr="001219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40496" w:rsidRPr="00121988" w:rsidRDefault="001515DE" w:rsidP="00DC1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was the maximum temperature on Tuesday</w:t>
            </w:r>
            <w:r w:rsidR="00F40496" w:rsidRPr="00121988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F40496" w:rsidRPr="00121988" w:rsidRDefault="00DC1875" w:rsidP="00DC1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 w14:anchorId="6BD1F85C">
                <v:rect id="_x0000_s1201" style="position:absolute;margin-left:106.2pt;margin-top:10.7pt;width:71.25pt;height:27.75pt;z-index:251675136"/>
              </w:pict>
            </w:r>
          </w:p>
          <w:p w:rsidR="00F40496" w:rsidRPr="00121988" w:rsidRDefault="00F40496" w:rsidP="00DC18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40496" w:rsidRPr="00121988" w:rsidRDefault="00F40496" w:rsidP="00DC18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40496" w:rsidRPr="00121988" w:rsidRDefault="00F40496" w:rsidP="00DC1875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 w:rsidRPr="00121988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</w:t>
            </w:r>
          </w:p>
        </w:tc>
      </w:tr>
      <w:tr w:rsidR="00F40496" w:rsidRPr="00F97437" w:rsidTr="00F40496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V w:val="none" w:sz="0" w:space="0" w:color="auto"/>
          </w:tblBorders>
          <w:tblCellMar>
            <w:top w:w="170" w:type="dxa"/>
          </w:tblCellMar>
        </w:tblPrEx>
        <w:trPr>
          <w:gridAfter w:val="1"/>
          <w:wAfter w:w="426" w:type="dxa"/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F40496" w:rsidRPr="00F97437" w:rsidRDefault="00F404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32.</w:t>
            </w:r>
          </w:p>
        </w:tc>
        <w:tc>
          <w:tcPr>
            <w:tcW w:w="8505" w:type="dxa"/>
            <w:gridSpan w:val="3"/>
          </w:tcPr>
          <w:p w:rsidR="00F40496" w:rsidRDefault="0056119D" w:rsidP="0056119D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Adam is 5 m to the left of Billie and Dexter is 13 m to the right of Billie. Charlie is halfway between Adam and Dexter. Where is Charlie relative to Billie?</w:t>
            </w:r>
          </w:p>
          <w:p w:rsidR="0056119D" w:rsidRDefault="00DC1875" w:rsidP="00DC1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 w14:anchorId="6BD1F85C">
                <v:rect id="_x0000_s1215" style="position:absolute;margin-left:93.45pt;margin-top:8.1pt;width:29.55pt;height:22.55pt;z-index:251678208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 w14:anchorId="6BD1F85C">
                <v:rect id="_x0000_s1214" style="position:absolute;margin-left:213.45pt;margin-top:8.1pt;width:67.05pt;height:23.3pt;z-index:251677184"/>
              </w:pict>
            </w:r>
          </w:p>
          <w:p w:rsidR="0056119D" w:rsidRPr="0056119D" w:rsidRDefault="0056119D" w:rsidP="0056119D">
            <w:pPr>
              <w:spacing w:after="12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56119D">
              <w:rPr>
                <w:rFonts w:ascii="Times New Roman" w:hAnsi="Times New Roman" w:cs="Times New Roman"/>
                <w:sz w:val="32"/>
                <w:szCs w:val="32"/>
              </w:rPr>
              <w:t xml:space="preserve"> Charlie is   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</w:t>
            </w:r>
            <w:r w:rsidRPr="0056119D">
              <w:rPr>
                <w:rFonts w:ascii="Times New Roman" w:hAnsi="Times New Roman" w:cs="Times New Roman"/>
                <w:sz w:val="32"/>
                <w:szCs w:val="32"/>
              </w:rPr>
              <w:t xml:space="preserve">  m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etres</w:t>
            </w:r>
            <w:r w:rsidRPr="0056119D">
              <w:rPr>
                <w:rFonts w:ascii="Times New Roman" w:hAnsi="Times New Roman" w:cs="Times New Roman"/>
                <w:sz w:val="32"/>
                <w:szCs w:val="32"/>
              </w:rPr>
              <w:t xml:space="preserve"> to the   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</w:t>
            </w:r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o  </w:t>
            </w:r>
            <w:r w:rsidRPr="0056119D">
              <w:rPr>
                <w:rFonts w:ascii="Times New Roman" w:hAnsi="Times New Roman" w:cs="Times New Roman"/>
                <w:sz w:val="32"/>
                <w:szCs w:val="32"/>
              </w:rPr>
              <w:t>Billie</w:t>
            </w:r>
            <w:proofErr w:type="gramEnd"/>
            <w:r w:rsidRPr="0056119D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</w:tbl>
    <w:p w:rsidR="00DC1875" w:rsidRDefault="00DC1875" w:rsidP="0056119D"/>
    <w:p w:rsidR="00DC1875" w:rsidRDefault="00DC1875">
      <w:r>
        <w:br w:type="page"/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675"/>
        <w:gridCol w:w="426"/>
        <w:gridCol w:w="4677"/>
        <w:gridCol w:w="3402"/>
        <w:gridCol w:w="426"/>
      </w:tblGrid>
      <w:tr w:rsidR="00DC1875" w:rsidTr="00DC1875">
        <w:trPr>
          <w:trHeight w:val="851"/>
        </w:trPr>
        <w:tc>
          <w:tcPr>
            <w:tcW w:w="11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C1875" w:rsidRDefault="00DC1875" w:rsidP="00DC187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584CAA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Year</w:t>
            </w:r>
          </w:p>
          <w:p w:rsidR="00DC1875" w:rsidRPr="00584CAA" w:rsidRDefault="00DC1875" w:rsidP="00DC187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DC1875" w:rsidRDefault="00DC1875" w:rsidP="00DC187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Mathematics </w:t>
            </w:r>
            <w:r w:rsidRPr="00584CAA">
              <w:rPr>
                <w:rFonts w:ascii="Times New Roman" w:hAnsi="Times New Roman" w:cs="Times New Roman"/>
                <w:sz w:val="32"/>
                <w:szCs w:val="32"/>
              </w:rPr>
              <w:t>Test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:rsidR="00DC1875" w:rsidRPr="004960D7" w:rsidRDefault="00DC1875" w:rsidP="00DC18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C1875" w:rsidRPr="00584CAA" w:rsidRDefault="00DC1875" w:rsidP="00DC187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Integers</w:t>
            </w:r>
          </w:p>
        </w:tc>
        <w:tc>
          <w:tcPr>
            <w:tcW w:w="3828" w:type="dxa"/>
            <w:gridSpan w:val="2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DC1875" w:rsidRDefault="00DC1875" w:rsidP="00DC1875"/>
          <w:p w:rsidR="00DC1875" w:rsidRDefault="00DC1875" w:rsidP="00DC1875">
            <w:pPr>
              <w:tabs>
                <w:tab w:val="left" w:pos="1350"/>
              </w:tabs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Non Calculator </w:t>
            </w:r>
          </w:p>
          <w:p w:rsidR="00DC1875" w:rsidRPr="00FD21AC" w:rsidRDefault="00DC1875" w:rsidP="00DC1875">
            <w:pPr>
              <w:tabs>
                <w:tab w:val="left" w:pos="1350"/>
              </w:tabs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32"/>
                <w:szCs w:val="32"/>
              </w:rPr>
              <w:t>Test</w:t>
            </w:r>
          </w:p>
        </w:tc>
      </w:tr>
      <w:tr w:rsidR="00DC1875" w:rsidTr="00DC1875">
        <w:tc>
          <w:tcPr>
            <w:tcW w:w="11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C1875" w:rsidRPr="00584CAA" w:rsidRDefault="00DC1875" w:rsidP="00DC18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vAlign w:val="center"/>
          </w:tcPr>
          <w:p w:rsidR="00DC1875" w:rsidRPr="00DC1875" w:rsidRDefault="00DC1875" w:rsidP="00DC1875">
            <w:pPr>
              <w:jc w:val="center"/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52"/>
                <w:szCs w:val="52"/>
              </w:rPr>
              <w:t>ANSWERS</w:t>
            </w:r>
          </w:p>
        </w:tc>
        <w:tc>
          <w:tcPr>
            <w:tcW w:w="3828" w:type="dxa"/>
            <w:gridSpan w:val="2"/>
            <w:tcBorders>
              <w:left w:val="single" w:sz="4" w:space="0" w:color="000000" w:themeColor="text1"/>
            </w:tcBorders>
          </w:tcPr>
          <w:p w:rsidR="00DC1875" w:rsidRDefault="00DC1875" w:rsidP="00DC1875"/>
        </w:tc>
      </w:tr>
      <w:tr w:rsidR="00DC1875" w:rsidRPr="003310B8" w:rsidTr="00DC1875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V w:val="none" w:sz="0" w:space="0" w:color="auto"/>
          </w:tblBorders>
          <w:tblCellMar>
            <w:top w:w="170" w:type="dxa"/>
          </w:tblCellMar>
        </w:tblPrEx>
        <w:trPr>
          <w:gridAfter w:val="1"/>
          <w:wAfter w:w="426" w:type="dxa"/>
          <w:cantSplit/>
        </w:trPr>
        <w:tc>
          <w:tcPr>
            <w:tcW w:w="9180" w:type="dxa"/>
            <w:gridSpan w:val="4"/>
            <w:tcBorders>
              <w:top w:val="nil"/>
              <w:bottom w:val="nil"/>
            </w:tcBorders>
            <w:vAlign w:val="center"/>
          </w:tcPr>
          <w:p w:rsidR="00DC1875" w:rsidRDefault="00DC1875" w:rsidP="00DC1875">
            <w:pPr>
              <w:ind w:firstLine="56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Answer all questions in the spaces provided on this test paper by </w:t>
            </w:r>
          </w:p>
          <w:p w:rsidR="00DC1875" w:rsidRDefault="00DC1875" w:rsidP="00DC1875">
            <w:pPr>
              <w:ind w:firstLine="993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Writing the answer in the box provided.</w:t>
            </w:r>
          </w:p>
          <w:p w:rsidR="00DC1875" w:rsidRDefault="00DC1875" w:rsidP="00DC1875">
            <w:pPr>
              <w:ind w:firstLine="1418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or</w:t>
            </w:r>
          </w:p>
          <w:p w:rsidR="00DC1875" w:rsidRDefault="00DC1875" w:rsidP="00DC1875">
            <w:pPr>
              <w:ind w:firstLine="993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Shading in the bubble for the correct answer from the four choices provided. </w:t>
            </w:r>
          </w:p>
          <w:p w:rsidR="00DC1875" w:rsidRPr="003310B8" w:rsidRDefault="00DC1875" w:rsidP="00DC1875">
            <w:pPr>
              <w:ind w:firstLine="56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Show any working out on the test paper. </w:t>
            </w:r>
          </w:p>
        </w:tc>
      </w:tr>
      <w:tr w:rsidR="00DC1875" w:rsidRPr="00F97437" w:rsidTr="00DC1875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V w:val="none" w:sz="0" w:space="0" w:color="auto"/>
          </w:tblBorders>
          <w:tblCellMar>
            <w:top w:w="170" w:type="dxa"/>
          </w:tblCellMar>
        </w:tblPrEx>
        <w:trPr>
          <w:gridAfter w:val="1"/>
          <w:wAfter w:w="426" w:type="dxa"/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DC1875" w:rsidRPr="00F97437" w:rsidRDefault="00DC1875" w:rsidP="00DC18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5" w:type="dxa"/>
            <w:gridSpan w:val="3"/>
          </w:tcPr>
          <w:p w:rsidR="00DC1875" w:rsidRDefault="00DC1875" w:rsidP="00DC1875">
            <w:pPr>
              <w:ind w:right="485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269" type="#_x0000_t75" style="position:absolute;margin-left:244.7pt;margin-top:-2.3pt;width:120pt;height:241.8pt;z-index:251680256;mso-position-horizontal-relative:text;mso-position-vertical-relative:text">
                  <v:imagedata r:id="rId8" o:title="" croptop="1338f" cropbottom="2676f"/>
                </v:shape>
                <o:OLEObject Type="Embed" ProgID="FXDraw3.Document" ShapeID="_x0000_s1269" DrawAspect="Content" ObjectID="_1392469765" r:id="rId122"/>
              </w:pict>
            </w:r>
            <w:r>
              <w:rPr>
                <w:rFonts w:ascii="Times New Roman" w:hAnsi="Times New Roman" w:cs="Times New Roman"/>
                <w:sz w:val="24"/>
                <w:szCs w:val="24"/>
              </w:rPr>
              <w:t>Questions 1 – 4 refer to the scale which is located beside the spillway of a dam. It indicates the level of water above the spillway   (+) and below the spillway (-).</w:t>
            </w:r>
          </w:p>
          <w:p w:rsidR="00DC1875" w:rsidRDefault="00DC1875" w:rsidP="00DC1875">
            <w:pPr>
              <w:ind w:right="485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C1875" w:rsidRDefault="00DC1875" w:rsidP="00DC1875">
            <w:pPr>
              <w:ind w:right="485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water levels in January over four years are shown.</w:t>
            </w:r>
          </w:p>
          <w:p w:rsidR="00DC1875" w:rsidRDefault="00DC1875" w:rsidP="00DC1875">
            <w:pPr>
              <w:ind w:right="485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C1875" w:rsidRDefault="00DC1875" w:rsidP="00DC1875">
            <w:pPr>
              <w:ind w:right="485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C1875" w:rsidRDefault="00DC1875" w:rsidP="00DC1875">
            <w:pPr>
              <w:ind w:right="485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C1875" w:rsidRDefault="00DC1875" w:rsidP="00DC1875">
            <w:pPr>
              <w:ind w:right="485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C1875" w:rsidRDefault="00DC1875" w:rsidP="00DC1875">
            <w:pPr>
              <w:ind w:right="485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C1875" w:rsidRDefault="00DC1875" w:rsidP="00DC18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C1875" w:rsidRDefault="00DC1875" w:rsidP="00DC18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C1875" w:rsidRDefault="00DC1875" w:rsidP="00DC18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C1875" w:rsidRDefault="00DC1875" w:rsidP="00DC18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C1875" w:rsidRPr="00F97437" w:rsidRDefault="00DC1875" w:rsidP="00DC18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1875" w:rsidRPr="00F97437" w:rsidTr="00DC1875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V w:val="none" w:sz="0" w:space="0" w:color="auto"/>
          </w:tblBorders>
          <w:tblCellMar>
            <w:top w:w="170" w:type="dxa"/>
          </w:tblCellMar>
        </w:tblPrEx>
        <w:trPr>
          <w:gridAfter w:val="1"/>
          <w:wAfter w:w="426" w:type="dxa"/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DC1875" w:rsidRPr="00F97437" w:rsidRDefault="00DC1875" w:rsidP="00DC1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8505" w:type="dxa"/>
            <w:gridSpan w:val="3"/>
          </w:tcPr>
          <w:p w:rsidR="00DC1875" w:rsidRDefault="00DC1875" w:rsidP="00DC1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How many metres did the water level rise from 2009 to 2010?</w:t>
            </w:r>
          </w:p>
          <w:p w:rsidR="00DC1875" w:rsidRDefault="00DC1875" w:rsidP="00DC1875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10 m                             14 m                               18 m                              20 m</w:t>
            </w:r>
          </w:p>
          <w:p w:rsidR="00DC1875" w:rsidRDefault="00DC1875" w:rsidP="00DC1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277" style="position:absolute;margin-left:15.2pt;margin-top:9.9pt;width:363pt;height:7.5pt;z-index:251684352" coordorigin="2430,3420" coordsize="6870,180">
                  <v:roundrect id="_x0000_s1278" style="position:absolute;left:9030;top:3420;width:270;height:180" arcsize="10923f"/>
                  <v:roundrect id="_x0000_s1279" style="position:absolute;left:2430;top:3420;width:270;height:180" arcsize="10923f"/>
                  <v:roundrect id="_x0000_s1280" style="position:absolute;left:4580;top:3420;width:270;height:180" arcsize="10923f"/>
                  <v:roundrect id="_x0000_s1281" style="position:absolute;left:6780;top:3420;width:270;height:180" arcsize="10923f" fillcolor="black [3213]"/>
                </v:group>
              </w:pi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DC1875" w:rsidRPr="00F97437" w:rsidRDefault="00DC1875" w:rsidP="00DC18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1875" w:rsidRPr="00F97437" w:rsidTr="00DC1875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V w:val="none" w:sz="0" w:space="0" w:color="auto"/>
          </w:tblBorders>
          <w:tblCellMar>
            <w:top w:w="170" w:type="dxa"/>
          </w:tblCellMar>
        </w:tblPrEx>
        <w:trPr>
          <w:gridAfter w:val="1"/>
          <w:wAfter w:w="426" w:type="dxa"/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DC1875" w:rsidRPr="00F97437" w:rsidRDefault="00DC1875" w:rsidP="00DC1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8505" w:type="dxa"/>
            <w:gridSpan w:val="3"/>
          </w:tcPr>
          <w:p w:rsidR="00DC1875" w:rsidRDefault="00DC1875" w:rsidP="00DC187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was the change in water level form 2010 to 2011?</w:t>
            </w:r>
          </w:p>
          <w:p w:rsidR="00DC1875" w:rsidRDefault="00DC1875" w:rsidP="00DC187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pict>
                <v:group id="_x0000_s1282" style="position:absolute;margin-left:24pt;margin-top:2.05pt;width:190.5pt;height:27.35pt;z-index:251685376" coordorigin="3530,6840" coordsize="3900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">
                  <v:roundrect id="AutoShape 32" o:spid="_x0000_s1283" style="position:absolute;left:3530;top:6840;width:270;height:1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6CgsIA&#10;AADaAAAADwAAAGRycy9kb3ducmV2LnhtbESPQWsCMRSE74L/ITyhN00ULHVrlCIo3opbDx6fm9fd&#10;pZuXNcmu2/56Uyj0OMzMN8x6O9hG9ORD7VjDfKZAEBfO1FxqOH/spy8gQkQ22DgmDd8UYLsZj9aY&#10;GXfnE/V5LEWCcMhQQxVjm0kZiooshplriZP36bzFmKQvpfF4T3DbyIVSz9JizWmhwpZ2FRVfeWc1&#10;FEZ1yl/699V1GfOfvruxPNy0fpoMb68gIg3xP/zXPhoNC/i9km6A3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joKCwgAAANoAAAAPAAAAAAAAAAAAAAAAAJgCAABkcnMvZG93&#10;bnJldi54bWxQSwUGAAAAAAQABAD1AAAAhwMAAAAA&#10;"/>
                  <v:roundrect id="AutoShape 33" o:spid="_x0000_s1284" style="position:absolute;left:3530;top:7380;width:270;height:1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InGcIA&#10;AADaAAAADwAAAGRycy9kb3ducmV2LnhtbESPQWsCMRSE74L/ITyhN01UKnZrFBGU3kq3PXh83bzu&#10;Lm5e1iS7bvvrm0LB4zAz3zCb3WAb0ZMPtWMN85kCQVw4U3Op4eP9OF2DCBHZYOOYNHxTgN12PNpg&#10;ZtyN36jPYykShEOGGqoY20zKUFRkMcxcS5y8L+ctxiR9KY3HW4LbRi6UWkmLNaeFCls6VFRc8s5q&#10;KIzqlD/3r0+fjzH/6bsry9NV64fJsH8GEWmI9/B/+8VoWMLflXQD5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wicZwgAAANoAAAAPAAAAAAAAAAAAAAAAAJgCAABkcnMvZG93&#10;bnJldi54bWxQSwUGAAAAAAQABAD1AAAAhwMAAAAA&#10;" fillcolor="black [3213]"/>
                  <v:roundrect id="AutoShape 34" o:spid="_x0000_s1285" style="position:absolute;left:7160;top:6840;width:270;height:1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u/bcIA&#10;AADaAAAADwAAAGRycy9kb3ducmV2LnhtbESPQWsCMRSE74L/ITyhN00UK3ZrFBGU3kq3PXh83bzu&#10;Lm5e1iS7bvvrm0LB4zAz3zCb3WAb0ZMPtWMN85kCQVw4U3Op4eP9OF2DCBHZYOOYNHxTgN12PNpg&#10;ZtyN36jPYykShEOGGqoY20zKUFRkMcxcS5y8L+ctxiR9KY3HW4LbRi6UWkmLNaeFCls6VFRc8s5q&#10;KIzqlD/3r0+fjzH/6bsry9NV64fJsH8GEWmI9/B/+8VoWMLflXQD5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K79twgAAANoAAAAPAAAAAAAAAAAAAAAAAJgCAABkcnMvZG93&#10;bnJldi54bWxQSwUGAAAAAAQABAD1AAAAhwMAAAAA&#10;"/>
                  <v:roundrect id="AutoShape 35" o:spid="_x0000_s1286" style="position:absolute;left:7160;top:7380;width:270;height:1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ca9sIA&#10;AADaAAAADwAAAGRycy9kb3ducmV2LnhtbESPQWvCQBSE74X+h+UVemt2Kyg2uooULL1JYw89vmaf&#10;STD7Nu5uYuqv7wqCx2FmvmGW69G2YiAfGscaXjMFgrh0puFKw/d++zIHESKywdYxafijAOvV48MS&#10;c+PO/EVDESuRIBxy1FDH2OVShrImiyFzHXHyDs5bjEn6ShqP5wS3rZwoNZMWG04LNXb0XlN5LHqr&#10;oTSqV/5n2L39TmNxGfoTy4+T1s9P42YBItIY7+Fb+9NomML1SroB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Zxr2wgAAANoAAAAPAAAAAAAAAAAAAAAAAJgCAABkcnMvZG93&#10;bnJldi54bWxQSwUGAAAAAAQABAD1AAAAhwMAAAAA&#10;"/>
                </v:group>
              </w:pi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A fall of 1 metre.                                    A fall of 8 metres</w:t>
            </w:r>
          </w:p>
          <w:p w:rsidR="00DC1875" w:rsidRPr="00F97437" w:rsidRDefault="00DC1875" w:rsidP="00DC187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A fall of 9 metres.                                   A fall of 10 metres</w:t>
            </w:r>
          </w:p>
        </w:tc>
      </w:tr>
      <w:tr w:rsidR="00DC1875" w:rsidRPr="00F97437" w:rsidTr="00DC1875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V w:val="none" w:sz="0" w:space="0" w:color="auto"/>
          </w:tblBorders>
          <w:tblCellMar>
            <w:top w:w="170" w:type="dxa"/>
          </w:tblCellMar>
        </w:tblPrEx>
        <w:trPr>
          <w:gridAfter w:val="1"/>
          <w:wAfter w:w="426" w:type="dxa"/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DC1875" w:rsidRPr="00F97437" w:rsidRDefault="00DC1875" w:rsidP="00DC1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8505" w:type="dxa"/>
            <w:gridSpan w:val="3"/>
          </w:tcPr>
          <w:p w:rsidR="00DC1875" w:rsidRDefault="00DC1875" w:rsidP="00DC187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287" style="position:absolute;margin-left:68.25pt;margin-top:16.8pt;width:66pt;height:26.25pt;z-index:251686400;mso-position-horizontal-relative:text;mso-position-vertical-relative:text">
                  <v:textbox>
                    <w:txbxContent>
                      <w:p w:rsidR="00DC1875" w:rsidRDefault="00DC1875">
                        <w:r>
                          <w:t xml:space="preserve"> </w:t>
                        </w:r>
                        <w:r w:rsidRPr="00DC1875">
                          <w:rPr>
                            <w:color w:val="FF0000"/>
                            <w:position w:val="-10"/>
                          </w:rPr>
                          <w:object w:dxaOrig="748" w:dyaOrig="456">
                            <v:shape id="_x0000_i1136" type="#_x0000_t75" style="width:37.5pt;height:22.5pt" o:ole="">
                              <v:imagedata r:id="rId123" o:title=""/>
                            </v:shape>
                            <o:OLEObject Type="Embed" ProgID="FXE300.Equation" ShapeID="_x0000_i1136" DrawAspect="Content" ObjectID="_1392469766" r:id="rId124"/>
                          </w:object>
                        </w:r>
                        <w:r>
                          <w:t xml:space="preserve"> 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288" style="position:absolute;margin-left:168.2pt;margin-top:16.8pt;width:31.3pt;height:26.25pt;z-index:251687424;mso-position-horizontal-relative:text;mso-position-vertical-relative:text">
                  <v:textbox>
                    <w:txbxContent>
                      <w:p w:rsidR="00DC1875" w:rsidRDefault="00DC1875">
                        <w:r w:rsidRPr="00DC1875">
                          <w:rPr>
                            <w:color w:val="FF0000"/>
                            <w:position w:val="-10"/>
                          </w:rPr>
                          <w:object w:dxaOrig="307" w:dyaOrig="456">
                            <v:shape id="_x0000_i1137" type="#_x0000_t75" style="width:15pt;height:22.5pt" o:ole="">
                              <v:imagedata r:id="rId125" o:title=""/>
                            </v:shape>
                            <o:OLEObject Type="Embed" ProgID="FXE300.Equation" ShapeID="_x0000_i1137" DrawAspect="Content" ObjectID="_1392469767" r:id="rId126"/>
                          </w:object>
                        </w:r>
                        <w:r>
                          <w:t xml:space="preserve"> 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What was the change in water level form 2011 to 2012?</w:t>
            </w:r>
          </w:p>
          <w:p w:rsidR="00DC1875" w:rsidRPr="00EB1BF9" w:rsidRDefault="00DC1875" w:rsidP="00DC187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  A                    of            metres.</w:t>
            </w:r>
          </w:p>
          <w:p w:rsidR="00DC1875" w:rsidRPr="00F97437" w:rsidRDefault="00DC1875" w:rsidP="00DC18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1875" w:rsidRPr="00F97437" w:rsidTr="00DC1875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V w:val="none" w:sz="0" w:space="0" w:color="auto"/>
          </w:tblBorders>
          <w:tblCellMar>
            <w:top w:w="170" w:type="dxa"/>
          </w:tblCellMar>
        </w:tblPrEx>
        <w:trPr>
          <w:gridAfter w:val="1"/>
          <w:wAfter w:w="426" w:type="dxa"/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DC1875" w:rsidRPr="00F97437" w:rsidRDefault="00DC1875" w:rsidP="00DC1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8505" w:type="dxa"/>
            <w:gridSpan w:val="3"/>
          </w:tcPr>
          <w:p w:rsidR="00DC1875" w:rsidRDefault="00DC1875" w:rsidP="00DC1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water level fell by 6 metres from 2008 to 2009.</w:t>
            </w:r>
          </w:p>
          <w:p w:rsidR="00DC1875" w:rsidRDefault="00DC1875" w:rsidP="00DC1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289" style="position:absolute;margin-left:194.25pt;margin-top:6.95pt;width:41.25pt;height:26.25pt;z-index:251688448">
                  <v:textbox>
                    <w:txbxContent>
                      <w:p w:rsidR="00DC1875" w:rsidRDefault="00DC1875">
                        <w:r>
                          <w:t xml:space="preserve"> </w:t>
                        </w:r>
                        <w:r w:rsidRPr="00DC1875">
                          <w:rPr>
                            <w:color w:val="FF0000"/>
                            <w:position w:val="-10"/>
                          </w:rPr>
                          <w:object w:dxaOrig="440" w:dyaOrig="456">
                            <v:shape id="_x0000_i1138" type="#_x0000_t75" style="width:21.75pt;height:22.5pt" o:ole="">
                              <v:imagedata r:id="rId127" o:title=""/>
                            </v:shape>
                            <o:OLEObject Type="Embed" ProgID="FXE300.Equation" ShapeID="_x0000_i1138" DrawAspect="Content" ObjectID="_1392469768" r:id="rId128"/>
                          </w:object>
                        </w:r>
                        <w:r>
                          <w:t xml:space="preserve"> 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What was the water level in 2008?</w:t>
            </w:r>
          </w:p>
          <w:p w:rsidR="00DC1875" w:rsidRPr="00EB1BF9" w:rsidRDefault="00DC1875" w:rsidP="00DC187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                                                 </w:t>
            </w:r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metres</w:t>
            </w:r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:rsidR="00DC1875" w:rsidRPr="00F97437" w:rsidRDefault="00DC1875" w:rsidP="00DC18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1875" w:rsidRPr="00F97437" w:rsidTr="00DC1875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V w:val="none" w:sz="0" w:space="0" w:color="auto"/>
          </w:tblBorders>
          <w:tblCellMar>
            <w:top w:w="170" w:type="dxa"/>
          </w:tblCellMar>
        </w:tblPrEx>
        <w:trPr>
          <w:gridAfter w:val="1"/>
          <w:wAfter w:w="426" w:type="dxa"/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DC1875" w:rsidRPr="00F97437" w:rsidRDefault="00DC1875" w:rsidP="00DC18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5" w:type="dxa"/>
            <w:gridSpan w:val="3"/>
          </w:tcPr>
          <w:p w:rsidR="00DC1875" w:rsidRDefault="00DC1875" w:rsidP="00DC1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Questions 5 – 8 refer to the statement below for Paulo’s bank account.</w:t>
            </w:r>
          </w:p>
          <w:p w:rsidR="00DC1875" w:rsidRDefault="00DC1875" w:rsidP="00DC18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C1875" w:rsidRDefault="00DC1875" w:rsidP="00DC1875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58"/>
              <w:gridCol w:w="2758"/>
              <w:gridCol w:w="2758"/>
            </w:tblGrid>
            <w:tr w:rsidR="00DC1875" w:rsidTr="00DC1875">
              <w:tc>
                <w:tcPr>
                  <w:tcW w:w="2758" w:type="dxa"/>
                </w:tcPr>
                <w:p w:rsidR="00DC1875" w:rsidRDefault="00DC1875" w:rsidP="00DC187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Date</w:t>
                  </w:r>
                </w:p>
              </w:tc>
              <w:tc>
                <w:tcPr>
                  <w:tcW w:w="2758" w:type="dxa"/>
                </w:tcPr>
                <w:p w:rsidR="00DC1875" w:rsidRDefault="00DC1875" w:rsidP="00DC187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Transaction</w:t>
                  </w:r>
                </w:p>
              </w:tc>
              <w:tc>
                <w:tcPr>
                  <w:tcW w:w="2758" w:type="dxa"/>
                </w:tcPr>
                <w:p w:rsidR="00DC1875" w:rsidRDefault="00DC1875" w:rsidP="00DC187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Balance</w:t>
                  </w:r>
                </w:p>
              </w:tc>
            </w:tr>
            <w:tr w:rsidR="00DC1875" w:rsidTr="00DC1875">
              <w:tc>
                <w:tcPr>
                  <w:tcW w:w="2758" w:type="dxa"/>
                </w:tcPr>
                <w:p w:rsidR="00DC1875" w:rsidRDefault="00DC1875" w:rsidP="00DC187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 / 3 / 2012</w:t>
                  </w:r>
                </w:p>
              </w:tc>
              <w:tc>
                <w:tcPr>
                  <w:tcW w:w="2758" w:type="dxa"/>
                </w:tcPr>
                <w:p w:rsidR="00DC1875" w:rsidRDefault="00DC1875" w:rsidP="00DC187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Opening Balance</w:t>
                  </w:r>
                </w:p>
              </w:tc>
              <w:tc>
                <w:tcPr>
                  <w:tcW w:w="2758" w:type="dxa"/>
                </w:tcPr>
                <w:p w:rsidR="00DC1875" w:rsidRDefault="00DC1875" w:rsidP="00DC187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$200</w:t>
                  </w:r>
                </w:p>
              </w:tc>
            </w:tr>
            <w:tr w:rsidR="00DC1875" w:rsidTr="00DC1875">
              <w:tc>
                <w:tcPr>
                  <w:tcW w:w="2758" w:type="dxa"/>
                </w:tcPr>
                <w:p w:rsidR="00DC1875" w:rsidRDefault="00DC1875" w:rsidP="00DC187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 / 3 / 2012</w:t>
                  </w:r>
                </w:p>
              </w:tc>
              <w:tc>
                <w:tcPr>
                  <w:tcW w:w="2758" w:type="dxa"/>
                </w:tcPr>
                <w:p w:rsidR="00DC1875" w:rsidRDefault="00DC1875" w:rsidP="00DC187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Withdrawal of $300</w:t>
                  </w:r>
                </w:p>
              </w:tc>
              <w:tc>
                <w:tcPr>
                  <w:tcW w:w="2758" w:type="dxa"/>
                </w:tcPr>
                <w:p w:rsidR="00DC1875" w:rsidRDefault="00DC1875" w:rsidP="00DC187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-$100 </w:t>
                  </w:r>
                </w:p>
              </w:tc>
            </w:tr>
            <w:tr w:rsidR="00DC1875" w:rsidTr="00DC1875">
              <w:tc>
                <w:tcPr>
                  <w:tcW w:w="2758" w:type="dxa"/>
                </w:tcPr>
                <w:p w:rsidR="00DC1875" w:rsidRDefault="00DC1875" w:rsidP="00DC187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10 / 3 / 2012</w:t>
                  </w:r>
                </w:p>
              </w:tc>
              <w:tc>
                <w:tcPr>
                  <w:tcW w:w="2758" w:type="dxa"/>
                </w:tcPr>
                <w:p w:rsidR="00DC1875" w:rsidRDefault="00DC1875" w:rsidP="00DC187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Deposit of $300</w:t>
                  </w:r>
                </w:p>
              </w:tc>
              <w:tc>
                <w:tcPr>
                  <w:tcW w:w="2758" w:type="dxa"/>
                </w:tcPr>
                <w:p w:rsidR="00DC1875" w:rsidRDefault="00DC1875" w:rsidP="00DC187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$200</w:t>
                  </w:r>
                </w:p>
              </w:tc>
            </w:tr>
            <w:tr w:rsidR="00DC1875" w:rsidTr="00DC1875">
              <w:tc>
                <w:tcPr>
                  <w:tcW w:w="2758" w:type="dxa"/>
                </w:tcPr>
                <w:p w:rsidR="00DC1875" w:rsidRDefault="00DC1875" w:rsidP="00DC187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15 / 3 / 2012</w:t>
                  </w:r>
                </w:p>
              </w:tc>
              <w:tc>
                <w:tcPr>
                  <w:tcW w:w="2758" w:type="dxa"/>
                </w:tcPr>
                <w:p w:rsidR="00DC1875" w:rsidRDefault="00DC1875" w:rsidP="00DC187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Deposit of $150</w:t>
                  </w:r>
                </w:p>
              </w:tc>
              <w:tc>
                <w:tcPr>
                  <w:tcW w:w="2758" w:type="dxa"/>
                </w:tcPr>
                <w:p w:rsidR="00DC1875" w:rsidRDefault="00DC1875" w:rsidP="00DC187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$350</w:t>
                  </w:r>
                </w:p>
              </w:tc>
            </w:tr>
            <w:tr w:rsidR="00DC1875" w:rsidTr="00DC1875">
              <w:tc>
                <w:tcPr>
                  <w:tcW w:w="2758" w:type="dxa"/>
                </w:tcPr>
                <w:p w:rsidR="00DC1875" w:rsidRDefault="00DC1875" w:rsidP="00DC187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18 / 3 / 2012</w:t>
                  </w:r>
                </w:p>
              </w:tc>
              <w:tc>
                <w:tcPr>
                  <w:tcW w:w="2758" w:type="dxa"/>
                </w:tcPr>
                <w:p w:rsidR="00DC1875" w:rsidRDefault="00DC1875" w:rsidP="00DC187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Withdrawal of $300</w:t>
                  </w:r>
                </w:p>
              </w:tc>
              <w:tc>
                <w:tcPr>
                  <w:tcW w:w="2758" w:type="dxa"/>
                </w:tcPr>
                <w:p w:rsidR="00DC1875" w:rsidRDefault="00DC1875" w:rsidP="00DC187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DC1875" w:rsidTr="00DC1875">
              <w:tc>
                <w:tcPr>
                  <w:tcW w:w="2758" w:type="dxa"/>
                </w:tcPr>
                <w:p w:rsidR="00DC1875" w:rsidRDefault="00DC1875" w:rsidP="00DC187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20 / 3 / 2012</w:t>
                  </w:r>
                </w:p>
              </w:tc>
              <w:tc>
                <w:tcPr>
                  <w:tcW w:w="2758" w:type="dxa"/>
                </w:tcPr>
                <w:p w:rsidR="00DC1875" w:rsidRDefault="00DC1875" w:rsidP="00DC187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Withdrawal of $250</w:t>
                  </w:r>
                </w:p>
              </w:tc>
              <w:tc>
                <w:tcPr>
                  <w:tcW w:w="2758" w:type="dxa"/>
                </w:tcPr>
                <w:p w:rsidR="00DC1875" w:rsidRDefault="00DC1875" w:rsidP="00DC187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DC1875" w:rsidTr="00DC1875">
              <w:tc>
                <w:tcPr>
                  <w:tcW w:w="2758" w:type="dxa"/>
                </w:tcPr>
                <w:p w:rsidR="00DC1875" w:rsidRDefault="00DC1875" w:rsidP="00DC187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24 / 3 / 2012</w:t>
                  </w:r>
                </w:p>
              </w:tc>
              <w:tc>
                <w:tcPr>
                  <w:tcW w:w="2758" w:type="dxa"/>
                </w:tcPr>
                <w:p w:rsidR="00DC1875" w:rsidRDefault="00DC1875" w:rsidP="00DC187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758" w:type="dxa"/>
                </w:tcPr>
                <w:p w:rsidR="00DC1875" w:rsidRDefault="00DC1875" w:rsidP="00DC187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DC1875" w:rsidRDefault="00DC1875" w:rsidP="00DC18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C1875" w:rsidRPr="00F97437" w:rsidRDefault="00DC1875" w:rsidP="00DC18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1875" w:rsidRPr="00F97437" w:rsidTr="00DC1875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V w:val="none" w:sz="0" w:space="0" w:color="auto"/>
          </w:tblBorders>
          <w:tblCellMar>
            <w:top w:w="170" w:type="dxa"/>
          </w:tblCellMar>
        </w:tblPrEx>
        <w:trPr>
          <w:gridAfter w:val="1"/>
          <w:wAfter w:w="426" w:type="dxa"/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DC1875" w:rsidRPr="00F97437" w:rsidRDefault="00DC1875" w:rsidP="00DC1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8505" w:type="dxa"/>
            <w:gridSpan w:val="3"/>
          </w:tcPr>
          <w:p w:rsidR="00DC1875" w:rsidRDefault="00DC1875" w:rsidP="00DC1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290" style="position:absolute;margin-left:240.75pt;margin-top:9.05pt;width:77.25pt;height:29.25pt;z-index:251689472;mso-position-horizontal-relative:text;mso-position-vertical-relative:text">
                  <v:textbox>
                    <w:txbxContent>
                      <w:p w:rsidR="00DC1875" w:rsidRDefault="00DC1875">
                        <w:r>
                          <w:t xml:space="preserve"> </w:t>
                        </w:r>
                        <w:r w:rsidRPr="00DC1875">
                          <w:rPr>
                            <w:color w:val="FF0000"/>
                            <w:position w:val="-10"/>
                          </w:rPr>
                          <w:object w:dxaOrig="707" w:dyaOrig="456">
                            <v:shape id="_x0000_i1139" type="#_x0000_t75" style="width:35.25pt;height:22.5pt" o:ole="">
                              <v:imagedata r:id="rId129" o:title=""/>
                            </v:shape>
                            <o:OLEObject Type="Embed" ProgID="FXE300.Equation" ShapeID="_x0000_i1139" DrawAspect="Content" ObjectID="_1392469769" r:id="rId130"/>
                          </w:object>
                        </w:r>
                        <w:r>
                          <w:t xml:space="preserve"> 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What is the balance on 18 / 3 / 2011?</w:t>
            </w:r>
          </w:p>
          <w:p w:rsidR="00DC1875" w:rsidRDefault="00DC1875" w:rsidP="00DC18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C1875" w:rsidRPr="00F97437" w:rsidRDefault="00DC1875" w:rsidP="00DC18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1875" w:rsidRPr="00F97437" w:rsidTr="00DC1875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V w:val="none" w:sz="0" w:space="0" w:color="auto"/>
          </w:tblBorders>
          <w:tblCellMar>
            <w:top w:w="170" w:type="dxa"/>
          </w:tblCellMar>
        </w:tblPrEx>
        <w:trPr>
          <w:gridAfter w:val="1"/>
          <w:wAfter w:w="426" w:type="dxa"/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DC1875" w:rsidRPr="00F97437" w:rsidRDefault="00DC1875" w:rsidP="00DC1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8505" w:type="dxa"/>
            <w:gridSpan w:val="3"/>
          </w:tcPr>
          <w:p w:rsidR="00DC1875" w:rsidRDefault="00DC1875" w:rsidP="00DC1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291" style="position:absolute;margin-left:239.25pt;margin-top:3.65pt;width:93.75pt;height:29.25pt;z-index:251690496;mso-position-horizontal-relative:text;mso-position-vertical-relative:text">
                  <v:textbox>
                    <w:txbxContent>
                      <w:p w:rsidR="00DC1875" w:rsidRDefault="00DC1875">
                        <w:r>
                          <w:t xml:space="preserve"> </w:t>
                        </w:r>
                        <w:r w:rsidRPr="00DC1875">
                          <w:rPr>
                            <w:color w:val="FF0000"/>
                            <w:position w:val="-10"/>
                          </w:rPr>
                          <w:object w:dxaOrig="1307" w:dyaOrig="456">
                            <v:shape id="_x0000_i1140" type="#_x0000_t75" style="width:65.25pt;height:22.5pt" o:ole="">
                              <v:imagedata r:id="rId131" o:title=""/>
                            </v:shape>
                            <o:OLEObject Type="Embed" ProgID="FXE300.Equation" ShapeID="_x0000_i1140" DrawAspect="Content" ObjectID="_1392469770" r:id="rId132"/>
                          </w:object>
                        </w:r>
                        <w:r>
                          <w:t xml:space="preserve"> 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What is the balance on 20 / 3 / 2011?</w:t>
            </w:r>
          </w:p>
          <w:p w:rsidR="00DC1875" w:rsidRDefault="00DC1875" w:rsidP="00DC18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C1875" w:rsidRPr="00F97437" w:rsidRDefault="00DC1875" w:rsidP="00DC18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1875" w:rsidRPr="00F97437" w:rsidTr="00DC1875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V w:val="none" w:sz="0" w:space="0" w:color="auto"/>
          </w:tblBorders>
          <w:tblCellMar>
            <w:top w:w="170" w:type="dxa"/>
          </w:tblCellMar>
        </w:tblPrEx>
        <w:trPr>
          <w:gridAfter w:val="1"/>
          <w:wAfter w:w="426" w:type="dxa"/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DC1875" w:rsidRPr="00F97437" w:rsidRDefault="00DC1875" w:rsidP="00DC1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8505" w:type="dxa"/>
            <w:gridSpan w:val="3"/>
          </w:tcPr>
          <w:p w:rsidR="00DC1875" w:rsidRDefault="00DC1875" w:rsidP="00DC1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 the 24 / 3 / 2012 Paulo makes a transaction that brings the balance to -$400.</w:t>
            </w:r>
          </w:p>
          <w:p w:rsidR="00DC1875" w:rsidRDefault="00DC1875" w:rsidP="00DC1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was the transaction?</w:t>
            </w:r>
          </w:p>
          <w:p w:rsidR="00DC1875" w:rsidRDefault="00DC1875" w:rsidP="00DC1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292" style="position:absolute;margin-left:181.3pt;margin-top:6.95pt;width:77.25pt;height:29.25pt;z-index:251691520">
                  <v:textbox>
                    <w:txbxContent>
                      <w:p w:rsidR="00DC1875" w:rsidRDefault="00DC1875">
                        <w:r>
                          <w:t xml:space="preserve"> </w:t>
                        </w:r>
                        <w:r w:rsidRPr="00DC1875">
                          <w:rPr>
                            <w:color w:val="FF0000"/>
                            <w:position w:val="-10"/>
                          </w:rPr>
                          <w:object w:dxaOrig="707" w:dyaOrig="456">
                            <v:shape id="_x0000_i1141" type="#_x0000_t75" style="width:35.25pt;height:22.5pt" o:ole="">
                              <v:imagedata r:id="rId133" o:title=""/>
                            </v:shape>
                            <o:OLEObject Type="Embed" ProgID="FXE300.Equation" ShapeID="_x0000_i1141" DrawAspect="Content" ObjectID="_1392469771" r:id="rId134"/>
                          </w:object>
                        </w:r>
                        <w:r>
                          <w:t xml:space="preserve"> 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293" style="position:absolute;margin-left:15pt;margin-top:6.95pt;width:120.75pt;height:29.25pt;z-index:251692544">
                  <v:textbox>
                    <w:txbxContent>
                      <w:p w:rsidR="00DC1875" w:rsidRDefault="00DC1875">
                        <w:r>
                          <w:t xml:space="preserve"> </w:t>
                        </w:r>
                        <w:r w:rsidRPr="00DC1875">
                          <w:rPr>
                            <w:color w:val="FF0000"/>
                            <w:position w:val="-10"/>
                          </w:rPr>
                          <w:object w:dxaOrig="1905" w:dyaOrig="456">
                            <v:shape id="_x0000_i1142" type="#_x0000_t75" style="width:95.25pt;height:22.5pt" o:ole="">
                              <v:imagedata r:id="rId135" o:title=""/>
                            </v:shape>
                            <o:OLEObject Type="Embed" ProgID="FXE300.Equation" ShapeID="_x0000_i1142" DrawAspect="Content" ObjectID="_1392469772" r:id="rId136"/>
                          </w:object>
                        </w:r>
                        <w:r>
                          <w:t xml:space="preserve"> </w:t>
                        </w:r>
                      </w:p>
                    </w:txbxContent>
                  </v:textbox>
                </v:rect>
              </w:pict>
            </w:r>
          </w:p>
          <w:p w:rsidR="00DC1875" w:rsidRPr="00B73C59" w:rsidRDefault="00DC1875" w:rsidP="00DC187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o</w:t>
            </w:r>
            <w:r w:rsidRPr="00B73C59">
              <w:rPr>
                <w:rFonts w:ascii="Times New Roman" w:hAnsi="Times New Roman" w:cs="Times New Roman"/>
                <w:sz w:val="32"/>
                <w:szCs w:val="32"/>
              </w:rPr>
              <w:t>f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$</w:t>
            </w:r>
          </w:p>
          <w:p w:rsidR="00DC1875" w:rsidRPr="00F97437" w:rsidRDefault="00DC1875" w:rsidP="00DC18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1875" w:rsidRPr="00F97437" w:rsidTr="00DC1875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V w:val="none" w:sz="0" w:space="0" w:color="auto"/>
          </w:tblBorders>
          <w:tblCellMar>
            <w:top w:w="170" w:type="dxa"/>
          </w:tblCellMar>
        </w:tblPrEx>
        <w:trPr>
          <w:gridAfter w:val="1"/>
          <w:wAfter w:w="426" w:type="dxa"/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DC1875" w:rsidRPr="00F97437" w:rsidRDefault="00DC1875" w:rsidP="00DC1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8505" w:type="dxa"/>
            <w:gridSpan w:val="3"/>
          </w:tcPr>
          <w:p w:rsidR="00DC1875" w:rsidRDefault="00DC1875" w:rsidP="00DC1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Later in the year his account showed the following.</w:t>
            </w:r>
          </w:p>
          <w:p w:rsidR="00DC1875" w:rsidRDefault="00DC1875" w:rsidP="00DC1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58"/>
              <w:gridCol w:w="2758"/>
              <w:gridCol w:w="2758"/>
            </w:tblGrid>
            <w:tr w:rsidR="00DC1875" w:rsidTr="00DC1875">
              <w:tc>
                <w:tcPr>
                  <w:tcW w:w="2758" w:type="dxa"/>
                </w:tcPr>
                <w:p w:rsidR="00DC1875" w:rsidRDefault="00DC1875" w:rsidP="00DC187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28 / 4 / 2012</w:t>
                  </w:r>
                </w:p>
              </w:tc>
              <w:tc>
                <w:tcPr>
                  <w:tcW w:w="2758" w:type="dxa"/>
                </w:tcPr>
                <w:p w:rsidR="00DC1875" w:rsidRDefault="00DC1875" w:rsidP="00DC187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Opening balance</w:t>
                  </w:r>
                </w:p>
              </w:tc>
              <w:tc>
                <w:tcPr>
                  <w:tcW w:w="2758" w:type="dxa"/>
                </w:tcPr>
                <w:p w:rsidR="00DC1875" w:rsidRDefault="00DC1875" w:rsidP="00DC187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DC1875" w:rsidTr="00DC1875">
              <w:tc>
                <w:tcPr>
                  <w:tcW w:w="2758" w:type="dxa"/>
                </w:tcPr>
                <w:p w:rsidR="00DC1875" w:rsidRDefault="00DC1875" w:rsidP="00DC187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30 / 4 / 2012</w:t>
                  </w:r>
                </w:p>
              </w:tc>
              <w:tc>
                <w:tcPr>
                  <w:tcW w:w="2758" w:type="dxa"/>
                </w:tcPr>
                <w:p w:rsidR="00DC1875" w:rsidRDefault="00DC1875" w:rsidP="00DC187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Deposit of $350</w:t>
                  </w:r>
                </w:p>
              </w:tc>
              <w:tc>
                <w:tcPr>
                  <w:tcW w:w="2758" w:type="dxa"/>
                </w:tcPr>
                <w:p w:rsidR="00DC1875" w:rsidRDefault="00DC1875" w:rsidP="00DC187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$120</w:t>
                  </w:r>
                </w:p>
              </w:tc>
            </w:tr>
          </w:tbl>
          <w:p w:rsidR="00DC1875" w:rsidRDefault="00DC1875" w:rsidP="00DC18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C1875" w:rsidRDefault="00DC1875" w:rsidP="00DC1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294" style="position:absolute;margin-left:3in;margin-top:7.5pt;width:77.25pt;height:29.25pt;z-index:251693568">
                  <v:textbox>
                    <w:txbxContent>
                      <w:p w:rsidR="00DC1875" w:rsidRDefault="00DC1875">
                        <w:r>
                          <w:t xml:space="preserve"> </w:t>
                        </w:r>
                        <w:r w:rsidRPr="00DC1875">
                          <w:rPr>
                            <w:color w:val="FF0000"/>
                            <w:position w:val="-10"/>
                          </w:rPr>
                          <w:object w:dxaOrig="840" w:dyaOrig="456">
                            <v:shape id="_x0000_i1143" type="#_x0000_t75" style="width:42pt;height:22.5pt" o:ole="">
                              <v:imagedata r:id="rId137" o:title=""/>
                            </v:shape>
                            <o:OLEObject Type="Embed" ProgID="FXE300.Equation" ShapeID="_x0000_i1143" DrawAspect="Content" ObjectID="_1392469773" r:id="rId138"/>
                          </w:object>
                        </w:r>
                        <w:r>
                          <w:t xml:space="preserve"> 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What was the opening balance?</w:t>
            </w:r>
          </w:p>
          <w:p w:rsidR="00DC1875" w:rsidRDefault="00DC1875" w:rsidP="00DC1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                                        $</w:t>
            </w:r>
          </w:p>
          <w:p w:rsidR="00DC1875" w:rsidRPr="00F97437" w:rsidRDefault="00DC1875" w:rsidP="00DC18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1875" w:rsidRPr="00F97437" w:rsidTr="00DC1875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V w:val="none" w:sz="0" w:space="0" w:color="auto"/>
          </w:tblBorders>
          <w:tblCellMar>
            <w:top w:w="170" w:type="dxa"/>
          </w:tblCellMar>
        </w:tblPrEx>
        <w:trPr>
          <w:gridAfter w:val="1"/>
          <w:wAfter w:w="426" w:type="dxa"/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DC1875" w:rsidRPr="00F97437" w:rsidRDefault="00DC1875" w:rsidP="00DC1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8505" w:type="dxa"/>
            <w:gridSpan w:val="3"/>
          </w:tcPr>
          <w:p w:rsidR="00DC1875" w:rsidRPr="00121988" w:rsidRDefault="00DC1875" w:rsidP="00DC1875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 w:rsidRPr="001219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21988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845" w:dyaOrig="365">
                <v:shape id="_x0000_i1078" type="#_x0000_t75" style="width:105pt;height:21pt" o:ole="">
                  <v:imagedata r:id="rId10" o:title=""/>
                </v:shape>
                <o:OLEObject Type="Embed" ProgID="FXE300.Equation" ShapeID="_x0000_i1078" DrawAspect="Content" ObjectID="_1392469708" r:id="rId139"/>
              </w:object>
            </w:r>
            <w:r w:rsidRPr="00121988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</w:p>
          <w:p w:rsidR="00DC1875" w:rsidRPr="00121988" w:rsidRDefault="00DC1875" w:rsidP="00DC1875">
            <w:pPr>
              <w:rPr>
                <w:rFonts w:ascii="Times New Roman" w:hAnsi="Times New Roman" w:cs="Times New Roman"/>
                <w:position w:val="-6"/>
                <w:sz w:val="28"/>
                <w:szCs w:val="28"/>
              </w:rPr>
            </w:pPr>
            <w:r w:rsidRPr="00121988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    </w:t>
            </w:r>
            <w:r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>-5</w:t>
            </w:r>
            <w:r w:rsidRPr="00121988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 xml:space="preserve">                             </w:t>
            </w:r>
            <w:r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>5</w:t>
            </w:r>
            <w:r w:rsidRPr="00121988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 xml:space="preserve">                              </w:t>
            </w:r>
            <w:r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>-19</w:t>
            </w:r>
            <w:r w:rsidRPr="00121988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 xml:space="preserve">                           19</w:t>
            </w:r>
            <w:r w:rsidRPr="00121988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 xml:space="preserve">               </w:t>
            </w:r>
          </w:p>
          <w:p w:rsidR="00DC1875" w:rsidRPr="00121988" w:rsidRDefault="00DC1875" w:rsidP="00DC1875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295" style="position:absolute;margin-left:14.45pt;margin-top:5pt;width:363pt;height:7.5pt;z-index:251694592" coordorigin="2430,3420" coordsize="6870,180">
                  <v:roundrect id="_x0000_s1296" style="position:absolute;left:9030;top:3420;width:270;height:180" arcsize="10923f"/>
                  <v:roundrect id="_x0000_s1297" style="position:absolute;left:2430;top:3420;width:270;height:180" arcsize="10923f"/>
                  <v:roundrect id="_x0000_s1298" style="position:absolute;left:4580;top:3420;width:270;height:180" arcsize="10923f"/>
                  <v:roundrect id="_x0000_s1299" style="position:absolute;left:6780;top:3420;width:270;height:180" arcsize="10923f" fillcolor="black [3213]"/>
                </v:group>
              </w:pict>
            </w:r>
          </w:p>
          <w:p w:rsidR="00DC1875" w:rsidRPr="00121988" w:rsidRDefault="00DC1875" w:rsidP="00DC1875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</w:p>
        </w:tc>
      </w:tr>
      <w:tr w:rsidR="00DC1875" w:rsidRPr="00F97437" w:rsidTr="00DC1875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V w:val="none" w:sz="0" w:space="0" w:color="auto"/>
          </w:tblBorders>
          <w:tblCellMar>
            <w:top w:w="170" w:type="dxa"/>
          </w:tblCellMar>
        </w:tblPrEx>
        <w:trPr>
          <w:gridAfter w:val="1"/>
          <w:wAfter w:w="426" w:type="dxa"/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DC1875" w:rsidRPr="00F97437" w:rsidRDefault="00DC1875" w:rsidP="00DC1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8505" w:type="dxa"/>
            <w:gridSpan w:val="3"/>
          </w:tcPr>
          <w:p w:rsidR="00DC1875" w:rsidRPr="00121988" w:rsidRDefault="00DC1875" w:rsidP="00DC1875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lang w:eastAsia="en-AU"/>
              </w:rPr>
              <w:pict>
                <v:rect id="_x0000_s1300" style="position:absolute;margin-left:188.05pt;margin-top:12.2pt;width:70.5pt;height:27pt;z-index:251695616;mso-position-horizontal-relative:text;mso-position-vertical-relative:text">
                  <v:textbox>
                    <w:txbxContent>
                      <w:p w:rsidR="00DC1875" w:rsidRDefault="00DC1875">
                        <w:r>
                          <w:t xml:space="preserve"> </w:t>
                        </w:r>
                        <w:r w:rsidRPr="00DC1875">
                          <w:rPr>
                            <w:color w:val="FF0000"/>
                            <w:position w:val="-10"/>
                          </w:rPr>
                          <w:object w:dxaOrig="307" w:dyaOrig="456">
                            <v:shape id="_x0000_i1144" type="#_x0000_t75" style="width:15pt;height:22.5pt" o:ole="">
                              <v:imagedata r:id="rId140" o:title=""/>
                            </v:shape>
                            <o:OLEObject Type="Embed" ProgID="FXE300.Equation" ShapeID="_x0000_i1144" DrawAspect="Content" ObjectID="_1392469774" r:id="rId141"/>
                          </w:object>
                        </w:r>
                        <w:r>
                          <w:t xml:space="preserve"> </w:t>
                        </w:r>
                      </w:p>
                    </w:txbxContent>
                  </v:textbox>
                </v:rect>
              </w:pict>
            </w:r>
            <w:r w:rsidRPr="00121988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845" w:dyaOrig="365">
                <v:shape id="_x0000_i1079" type="#_x0000_t75" style="width:102.75pt;height:20.25pt" o:ole="">
                  <v:imagedata r:id="rId12" o:title=""/>
                </v:shape>
                <o:OLEObject Type="Embed" ProgID="FXE300.Equation" ShapeID="_x0000_i1079" DrawAspect="Content" ObjectID="_1392469709" r:id="rId142"/>
              </w:object>
            </w:r>
            <w:r w:rsidRPr="00121988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</w:p>
          <w:p w:rsidR="00DC1875" w:rsidRPr="00121988" w:rsidRDefault="00DC1875" w:rsidP="00DC1875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</w:p>
          <w:p w:rsidR="00DC1875" w:rsidRPr="00121988" w:rsidRDefault="00DC1875" w:rsidP="00DC18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1875" w:rsidRPr="00F97437" w:rsidTr="00DC1875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V w:val="none" w:sz="0" w:space="0" w:color="auto"/>
          </w:tblBorders>
          <w:tblCellMar>
            <w:top w:w="170" w:type="dxa"/>
          </w:tblCellMar>
        </w:tblPrEx>
        <w:trPr>
          <w:gridAfter w:val="1"/>
          <w:wAfter w:w="426" w:type="dxa"/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DC1875" w:rsidRPr="00F97437" w:rsidRDefault="00DC1875" w:rsidP="00DC1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8505" w:type="dxa"/>
            <w:gridSpan w:val="3"/>
          </w:tcPr>
          <w:p w:rsidR="00DC1875" w:rsidRPr="00121988" w:rsidRDefault="00DC1875" w:rsidP="00DC1875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lang w:eastAsia="en-AU"/>
              </w:rPr>
              <w:pict>
                <v:rect id="_x0000_s1270" style="position:absolute;margin-left:188.05pt;margin-top:12.2pt;width:70.5pt;height:27pt;z-index:251681280;mso-position-horizontal-relative:text;mso-position-vertical-relative:text">
                  <v:textbox>
                    <w:txbxContent>
                      <w:p w:rsidR="00DC1875" w:rsidRDefault="00DC1875">
                        <w:r>
                          <w:t xml:space="preserve"> </w:t>
                        </w:r>
                        <w:r w:rsidRPr="00DC1875">
                          <w:rPr>
                            <w:color w:val="FF0000"/>
                            <w:position w:val="-10"/>
                          </w:rPr>
                          <w:object w:dxaOrig="640" w:dyaOrig="456">
                            <v:shape id="_x0000_i1145" type="#_x0000_t75" style="width:32.25pt;height:22.5pt" o:ole="">
                              <v:imagedata r:id="rId143" o:title=""/>
                            </v:shape>
                            <o:OLEObject Type="Embed" ProgID="FXE300.Equation" ShapeID="_x0000_i1145" DrawAspect="Content" ObjectID="_1392469775" r:id="rId144"/>
                          </w:object>
                        </w:r>
                        <w:r>
                          <w:t xml:space="preserve"> </w:t>
                        </w:r>
                      </w:p>
                    </w:txbxContent>
                  </v:textbox>
                </v:rect>
              </w:pict>
            </w:r>
            <w:r w:rsidRPr="00121988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000" w:dyaOrig="365">
                <v:shape id="_x0000_i1080" type="#_x0000_t75" style="width:111.75pt;height:20.25pt" o:ole="">
                  <v:imagedata r:id="rId14" o:title=""/>
                </v:shape>
                <o:OLEObject Type="Embed" ProgID="FXE300.Equation" ShapeID="_x0000_i1080" DrawAspect="Content" ObjectID="_1392469710" r:id="rId145"/>
              </w:object>
            </w:r>
            <w:r w:rsidRPr="00121988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</w:p>
          <w:p w:rsidR="00DC1875" w:rsidRPr="00121988" w:rsidRDefault="00DC1875" w:rsidP="00DC1875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</w:p>
          <w:p w:rsidR="00DC1875" w:rsidRDefault="00DC1875" w:rsidP="00DC1875">
            <w:pPr>
              <w:rPr>
                <w:rFonts w:ascii="Times New Roman" w:hAnsi="Times New Roman" w:cs="Times New Roman"/>
                <w:noProof/>
                <w:lang w:eastAsia="en-AU"/>
              </w:rPr>
            </w:pPr>
          </w:p>
        </w:tc>
      </w:tr>
      <w:tr w:rsidR="00DC1875" w:rsidRPr="00F97437" w:rsidTr="00DC1875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V w:val="none" w:sz="0" w:space="0" w:color="auto"/>
          </w:tblBorders>
          <w:tblCellMar>
            <w:top w:w="170" w:type="dxa"/>
          </w:tblCellMar>
        </w:tblPrEx>
        <w:trPr>
          <w:gridAfter w:val="1"/>
          <w:wAfter w:w="426" w:type="dxa"/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DC1875" w:rsidRPr="00F97437" w:rsidRDefault="00DC1875" w:rsidP="00DC1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12.</w:t>
            </w:r>
          </w:p>
        </w:tc>
        <w:tc>
          <w:tcPr>
            <w:tcW w:w="8505" w:type="dxa"/>
            <w:gridSpan w:val="3"/>
          </w:tcPr>
          <w:p w:rsidR="00DC1875" w:rsidRPr="00121988" w:rsidRDefault="00DC1875" w:rsidP="00DC1875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 w:rsidRPr="001219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21988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119" w:dyaOrig="365">
                <v:shape id="_x0000_i1081" type="#_x0000_t75" style="width:114pt;height:19.5pt" o:ole="">
                  <v:imagedata r:id="rId16" o:title=""/>
                </v:shape>
                <o:OLEObject Type="Embed" ProgID="FXE300.Equation" ShapeID="_x0000_i1081" DrawAspect="Content" ObjectID="_1392469711" r:id="rId146"/>
              </w:object>
            </w:r>
            <w:r w:rsidRPr="00121988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</w:p>
          <w:p w:rsidR="00DC1875" w:rsidRPr="00121988" w:rsidRDefault="00DC1875" w:rsidP="00DC1875">
            <w:pPr>
              <w:spacing w:before="120"/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 w:rsidRPr="00121988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   </w:t>
            </w:r>
            <w:r w:rsidRPr="00121988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565" w:dyaOrig="365">
                <v:shape id="_x0000_i1082" type="#_x0000_t75" style="width:23.25pt;height:15pt" o:ole="">
                  <v:imagedata r:id="rId18" o:title=""/>
                </v:shape>
                <o:OLEObject Type="Embed" ProgID="FXE300.Equation" ShapeID="_x0000_i1082" DrawAspect="Content" ObjectID="_1392469712" r:id="rId147"/>
              </w:object>
            </w:r>
            <w:r w:rsidRPr="00121988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                       </w:t>
            </w:r>
            <w:r w:rsidRPr="00121988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</w:t>
            </w:r>
            <w:r w:rsidRPr="00121988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405" w:dyaOrig="365">
                <v:shape id="_x0000_i1083" type="#_x0000_t75" style="width:16.5pt;height:15pt" o:ole="">
                  <v:imagedata r:id="rId20" o:title=""/>
                </v:shape>
                <o:OLEObject Type="Embed" ProgID="FXE300.Equation" ShapeID="_x0000_i1083" DrawAspect="Content" ObjectID="_1392469713" r:id="rId148"/>
              </w:object>
            </w:r>
            <w:r w:rsidRPr="00121988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                    </w:t>
            </w:r>
            <w:r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 </w:t>
            </w:r>
            <w:r w:rsidRPr="00121988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     </w:t>
            </w:r>
            <w:r w:rsidRPr="00121988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45" w:dyaOrig="365">
                <v:shape id="_x0000_i1084" type="#_x0000_t75" style="width:10.5pt;height:15pt" o:ole="">
                  <v:imagedata r:id="rId22" o:title=""/>
                </v:shape>
                <o:OLEObject Type="Embed" ProgID="FXE300.Equation" ShapeID="_x0000_i1084" DrawAspect="Content" ObjectID="_1392469714" r:id="rId149"/>
              </w:object>
            </w:r>
            <w:r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                       </w:t>
            </w:r>
            <w:r w:rsidRPr="00121988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      </w:t>
            </w:r>
            <w:r w:rsidRPr="00121988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405" w:dyaOrig="365">
                <v:shape id="_x0000_i1085" type="#_x0000_t75" style="width:16.5pt;height:15pt" o:ole="">
                  <v:imagedata r:id="rId24" o:title=""/>
                </v:shape>
                <o:OLEObject Type="Embed" ProgID="FXE300.Equation" ShapeID="_x0000_i1085" DrawAspect="Content" ObjectID="_1392469715" r:id="rId150"/>
              </w:object>
            </w:r>
            <w:r w:rsidRPr="00121988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</w:p>
          <w:p w:rsidR="00DC1875" w:rsidRPr="00121988" w:rsidRDefault="00DC1875" w:rsidP="00DC1875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271" style="position:absolute;margin-left:16.7pt;margin-top:7.4pt;width:343.5pt;height:9pt;z-index:251682304" coordorigin="2430,3420" coordsize="6870,180">
                  <v:roundrect id="_x0000_s1272" style="position:absolute;left:9030;top:3420;width:270;height:180" arcsize="10923f" fillcolor="black [3213]"/>
                  <v:roundrect id="_x0000_s1273" style="position:absolute;left:2430;top:3420;width:270;height:180" arcsize="10923f"/>
                  <v:roundrect id="_x0000_s1274" style="position:absolute;left:4580;top:3420;width:270;height:180" arcsize="10923f"/>
                  <v:roundrect id="_x0000_s1275" style="position:absolute;left:6780;top:3420;width:270;height:180" arcsize="10923f"/>
                </v:group>
              </w:pict>
            </w:r>
          </w:p>
          <w:p w:rsidR="00DC1875" w:rsidRPr="00121988" w:rsidRDefault="00DC1875" w:rsidP="00DC1875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</w:p>
        </w:tc>
      </w:tr>
      <w:tr w:rsidR="00DC1875" w:rsidRPr="00F97437" w:rsidTr="00DC1875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V w:val="none" w:sz="0" w:space="0" w:color="auto"/>
          </w:tblBorders>
          <w:tblCellMar>
            <w:top w:w="170" w:type="dxa"/>
          </w:tblCellMar>
        </w:tblPrEx>
        <w:trPr>
          <w:gridAfter w:val="1"/>
          <w:wAfter w:w="426" w:type="dxa"/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DC1875" w:rsidRPr="00F97437" w:rsidRDefault="00DC1875" w:rsidP="00DC1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8505" w:type="dxa"/>
            <w:gridSpan w:val="3"/>
          </w:tcPr>
          <w:p w:rsidR="00DC1875" w:rsidRPr="00121988" w:rsidRDefault="00DC1875" w:rsidP="00DC1875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lang w:eastAsia="en-AU"/>
              </w:rPr>
              <w:pict>
                <v:rect id="_x0000_s1276" style="position:absolute;margin-left:153.45pt;margin-top:10.95pt;width:70.5pt;height:27pt;z-index:251683328;mso-position-horizontal-relative:text;mso-position-vertical-relative:text">
                  <v:textbox>
                    <w:txbxContent>
                      <w:p w:rsidR="00DC1875" w:rsidRDefault="00DC1875">
                        <w:r>
                          <w:t xml:space="preserve"> </w:t>
                        </w:r>
                        <w:r w:rsidRPr="00DC1875">
                          <w:rPr>
                            <w:color w:val="FF0000"/>
                            <w:position w:val="-10"/>
                          </w:rPr>
                          <w:object w:dxaOrig="507" w:dyaOrig="456">
                            <v:shape id="_x0000_i1146" type="#_x0000_t75" style="width:25.5pt;height:22.5pt" o:ole="">
                              <v:imagedata r:id="rId151" o:title=""/>
                            </v:shape>
                            <o:OLEObject Type="Embed" ProgID="FXE300.Equation" ShapeID="_x0000_i1146" DrawAspect="Content" ObjectID="_1392469776" r:id="rId152"/>
                          </w:object>
                        </w:r>
                        <w:r>
                          <w:t xml:space="preserve"> </w:t>
                        </w:r>
                      </w:p>
                    </w:txbxContent>
                  </v:textbox>
                </v:rect>
              </w:pict>
            </w:r>
            <w:r w:rsidRPr="00121988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119" w:dyaOrig="365">
                <v:shape id="_x0000_i1086" type="#_x0000_t75" style="width:113.25pt;height:19.5pt" o:ole="">
                  <v:imagedata r:id="rId26" o:title=""/>
                </v:shape>
                <o:OLEObject Type="Embed" ProgID="FXE300.Equation" ShapeID="_x0000_i1086" DrawAspect="Content" ObjectID="_1392469716" r:id="rId153"/>
              </w:object>
            </w:r>
            <w:r w:rsidRPr="00121988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</w:p>
          <w:p w:rsidR="00DC1875" w:rsidRPr="00121988" w:rsidRDefault="00DC1875" w:rsidP="00DC1875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 w:rsidRPr="00121988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</w:t>
            </w:r>
          </w:p>
          <w:p w:rsidR="00DC1875" w:rsidRPr="00121988" w:rsidRDefault="00DC1875" w:rsidP="00DC18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1875" w:rsidRPr="00F97437" w:rsidTr="00DC1875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V w:val="none" w:sz="0" w:space="0" w:color="auto"/>
          </w:tblBorders>
          <w:tblCellMar>
            <w:top w:w="170" w:type="dxa"/>
          </w:tblCellMar>
        </w:tblPrEx>
        <w:trPr>
          <w:gridAfter w:val="1"/>
          <w:wAfter w:w="426" w:type="dxa"/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DC1875" w:rsidRPr="00F97437" w:rsidRDefault="00DC1875" w:rsidP="00DC1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8505" w:type="dxa"/>
            <w:gridSpan w:val="3"/>
          </w:tcPr>
          <w:p w:rsidR="00DC1875" w:rsidRPr="00121988" w:rsidRDefault="00DC1875" w:rsidP="00DC1875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lang w:eastAsia="en-AU"/>
              </w:rPr>
              <w:pict>
                <v:rect id="_x0000_s1314" style="position:absolute;margin-left:153.45pt;margin-top:10.95pt;width:70.5pt;height:27pt;z-index:251701760;mso-position-horizontal-relative:text;mso-position-vertical-relative:text">
                  <v:textbox>
                    <w:txbxContent>
                      <w:p w:rsidR="00DC1875" w:rsidRDefault="00DC1875">
                        <w:r>
                          <w:t xml:space="preserve"> </w:t>
                        </w:r>
                        <w:r w:rsidRPr="00DC1875">
                          <w:rPr>
                            <w:color w:val="FF0000"/>
                            <w:position w:val="-10"/>
                          </w:rPr>
                          <w:object w:dxaOrig="640" w:dyaOrig="456">
                            <v:shape id="_x0000_i1147" type="#_x0000_t75" style="width:32.25pt;height:22.5pt" o:ole="">
                              <v:imagedata r:id="rId154" o:title=""/>
                            </v:shape>
                            <o:OLEObject Type="Embed" ProgID="FXE300.Equation" ShapeID="_x0000_i1147" DrawAspect="Content" ObjectID="_1392469777" r:id="rId155"/>
                          </w:object>
                        </w:r>
                        <w:r>
                          <w:t xml:space="preserve"> </w:t>
                        </w:r>
                      </w:p>
                    </w:txbxContent>
                  </v:textbox>
                </v:rect>
              </w:pict>
            </w:r>
            <w:r w:rsidRPr="00121988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645" w:dyaOrig="365">
                <v:shape id="_x0000_i1087" type="#_x0000_t75" style="width:87.75pt;height:19.5pt" o:ole="">
                  <v:imagedata r:id="rId28" o:title=""/>
                </v:shape>
                <o:OLEObject Type="Embed" ProgID="FXE300.Equation" ShapeID="_x0000_i1087" DrawAspect="Content" ObjectID="_1392469717" r:id="rId156"/>
              </w:object>
            </w:r>
            <w:r w:rsidRPr="00121988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</w:p>
          <w:p w:rsidR="00DC1875" w:rsidRPr="00121988" w:rsidRDefault="00DC1875" w:rsidP="00DC1875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 w:rsidRPr="00121988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</w:t>
            </w:r>
          </w:p>
          <w:p w:rsidR="00DC1875" w:rsidRDefault="00DC1875" w:rsidP="00DC1875">
            <w:pPr>
              <w:rPr>
                <w:rFonts w:ascii="Times New Roman" w:hAnsi="Times New Roman" w:cs="Times New Roman"/>
                <w:noProof/>
                <w:lang w:eastAsia="en-AU"/>
              </w:rPr>
            </w:pPr>
          </w:p>
        </w:tc>
      </w:tr>
      <w:tr w:rsidR="00DC1875" w:rsidRPr="00F97437" w:rsidTr="00DC1875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V w:val="none" w:sz="0" w:space="0" w:color="auto"/>
          </w:tblBorders>
          <w:tblCellMar>
            <w:top w:w="170" w:type="dxa"/>
          </w:tblCellMar>
        </w:tblPrEx>
        <w:trPr>
          <w:gridAfter w:val="1"/>
          <w:wAfter w:w="426" w:type="dxa"/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DC1875" w:rsidRPr="00F97437" w:rsidRDefault="00DC1875" w:rsidP="00DC1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8505" w:type="dxa"/>
            <w:gridSpan w:val="3"/>
          </w:tcPr>
          <w:p w:rsidR="00DC1875" w:rsidRPr="00121988" w:rsidRDefault="00DC1875" w:rsidP="00DC1875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 w:rsidRPr="00121988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517" w:dyaOrig="401">
                <v:shape id="_x0000_i1088" type="#_x0000_t75" style="width:84pt;height:21.75pt" o:ole="">
                  <v:imagedata r:id="rId30" o:title=""/>
                </v:shape>
                <o:OLEObject Type="Embed" ProgID="FXE300.Equation" ShapeID="_x0000_i1088" DrawAspect="Content" ObjectID="_1392469718" r:id="rId157"/>
              </w:object>
            </w:r>
            <w:r w:rsidRPr="00121988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</w:p>
          <w:p w:rsidR="00DC1875" w:rsidRPr="00121988" w:rsidRDefault="00DC1875" w:rsidP="00DC1875">
            <w:pPr>
              <w:spacing w:before="120"/>
              <w:rPr>
                <w:rFonts w:ascii="Times New Roman" w:hAnsi="Times New Roman" w:cs="Times New Roman"/>
                <w:position w:val="-6"/>
                <w:sz w:val="28"/>
                <w:szCs w:val="28"/>
              </w:rPr>
            </w:pPr>
            <w:r w:rsidRPr="00121988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</w:t>
            </w:r>
            <w:r w:rsidRPr="00121988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 xml:space="preserve">   </w:t>
            </w:r>
            <w:r w:rsidRPr="00121988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405" w:dyaOrig="365">
                <v:shape id="_x0000_i1089" type="#_x0000_t75" style="width:16.5pt;height:15pt" o:ole="">
                  <v:imagedata r:id="rId32" o:title=""/>
                </v:shape>
                <o:OLEObject Type="Embed" ProgID="FXE300.Equation" ShapeID="_x0000_i1089" DrawAspect="Content" ObjectID="_1392469719" r:id="rId158"/>
              </w:object>
            </w:r>
            <w:r w:rsidRPr="00121988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 xml:space="preserve">               </w:t>
            </w:r>
            <w:r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 xml:space="preserve">   </w:t>
            </w:r>
            <w:r w:rsidRPr="00121988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 xml:space="preserve">         </w:t>
            </w:r>
            <w:r w:rsidRPr="00121988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565" w:dyaOrig="365">
                <v:shape id="_x0000_i1090" type="#_x0000_t75" style="width:23.25pt;height:15pt" o:ole="">
                  <v:imagedata r:id="rId34" o:title=""/>
                </v:shape>
                <o:OLEObject Type="Embed" ProgID="FXE300.Equation" ShapeID="_x0000_i1090" DrawAspect="Content" ObjectID="_1392469720" r:id="rId159"/>
              </w:object>
            </w:r>
            <w:r w:rsidRPr="00121988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 xml:space="preserve">                          </w:t>
            </w:r>
            <w:r w:rsidRPr="00121988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565" w:dyaOrig="365">
                <v:shape id="_x0000_i1091" type="#_x0000_t75" style="width:23.25pt;height:15pt" o:ole="">
                  <v:imagedata r:id="rId36" o:title=""/>
                </v:shape>
                <o:OLEObject Type="Embed" ProgID="FXE300.Equation" ShapeID="_x0000_i1091" DrawAspect="Content" ObjectID="_1392469721" r:id="rId160"/>
              </w:object>
            </w:r>
            <w:r w:rsidRPr="00121988">
              <w:rPr>
                <w:rFonts w:ascii="Times New Roman" w:hAnsi="Times New Roman" w:cs="Times New Roman"/>
                <w:color w:val="FF0000"/>
                <w:position w:val="-6"/>
                <w:sz w:val="28"/>
                <w:szCs w:val="28"/>
              </w:rPr>
              <w:t xml:space="preserve">         </w:t>
            </w:r>
            <w:r>
              <w:rPr>
                <w:rFonts w:ascii="Times New Roman" w:hAnsi="Times New Roman" w:cs="Times New Roman"/>
                <w:color w:val="FF0000"/>
                <w:position w:val="-6"/>
                <w:sz w:val="28"/>
                <w:szCs w:val="28"/>
              </w:rPr>
              <w:t xml:space="preserve"> </w:t>
            </w:r>
            <w:r w:rsidRPr="00121988">
              <w:rPr>
                <w:rFonts w:ascii="Times New Roman" w:hAnsi="Times New Roman" w:cs="Times New Roman"/>
                <w:color w:val="FF0000"/>
                <w:position w:val="-6"/>
                <w:sz w:val="28"/>
                <w:szCs w:val="28"/>
              </w:rPr>
              <w:t xml:space="preserve">                  </w:t>
            </w:r>
            <w:r w:rsidRPr="00121988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405" w:dyaOrig="365">
                <v:shape id="_x0000_i1092" type="#_x0000_t75" style="width:16.5pt;height:15pt" o:ole="">
                  <v:imagedata r:id="rId38" o:title=""/>
                </v:shape>
                <o:OLEObject Type="Embed" ProgID="FXE300.Equation" ShapeID="_x0000_i1092" DrawAspect="Content" ObjectID="_1392469722" r:id="rId161"/>
              </w:object>
            </w:r>
            <w:r w:rsidRPr="00121988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 xml:space="preserve">       </w:t>
            </w:r>
          </w:p>
          <w:p w:rsidR="00DC1875" w:rsidRPr="00121988" w:rsidRDefault="00DC1875" w:rsidP="00DC1875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301" style="position:absolute;margin-left:16.7pt;margin-top:4.9pt;width:363pt;height:7.5pt;z-index:251696640" coordorigin="2430,3420" coordsize="6870,180">
                  <v:roundrect id="_x0000_s1302" style="position:absolute;left:9030;top:3420;width:270;height:180" arcsize="10923f"/>
                  <v:roundrect id="_x0000_s1303" style="position:absolute;left:2430;top:3420;width:270;height:180" arcsize="10923f"/>
                  <v:roundrect id="_x0000_s1304" style="position:absolute;left:4580;top:3420;width:270;height:180" arcsize="10923f" fillcolor="black [3213]"/>
                  <v:roundrect id="_x0000_s1305" style="position:absolute;left:6780;top:3420;width:270;height:180" arcsize="10923f"/>
                </v:group>
              </w:pict>
            </w:r>
          </w:p>
          <w:p w:rsidR="00DC1875" w:rsidRPr="00121988" w:rsidRDefault="00DC1875" w:rsidP="00DC18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1875" w:rsidRPr="00F97437" w:rsidTr="00DC1875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V w:val="none" w:sz="0" w:space="0" w:color="auto"/>
          </w:tblBorders>
          <w:tblCellMar>
            <w:top w:w="170" w:type="dxa"/>
          </w:tblCellMar>
        </w:tblPrEx>
        <w:trPr>
          <w:gridAfter w:val="1"/>
          <w:wAfter w:w="426" w:type="dxa"/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DC1875" w:rsidRPr="00F97437" w:rsidRDefault="00DC1875" w:rsidP="00DC1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</w:p>
        </w:tc>
        <w:tc>
          <w:tcPr>
            <w:tcW w:w="8505" w:type="dxa"/>
            <w:gridSpan w:val="3"/>
          </w:tcPr>
          <w:p w:rsidR="00DC1875" w:rsidRPr="00121988" w:rsidRDefault="00DC1875" w:rsidP="00DC1875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 w:rsidRPr="00121988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676" w:dyaOrig="401">
                <v:shape id="_x0000_i1093" type="#_x0000_t75" style="width:106.5pt;height:24.75pt" o:ole="">
                  <v:imagedata r:id="rId40" o:title=""/>
                </v:shape>
                <o:OLEObject Type="Embed" ProgID="FXE300.Equation" ShapeID="_x0000_i1093" DrawAspect="Content" ObjectID="_1392469723" r:id="rId162"/>
              </w:object>
            </w:r>
            <w:r w:rsidRPr="00121988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</w:p>
          <w:p w:rsidR="00DC1875" w:rsidRPr="00121988" w:rsidRDefault="00DC1875" w:rsidP="00DC1875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lang w:eastAsia="en-AU"/>
              </w:rPr>
              <w:pict>
                <v:rect id="_x0000_s1306" style="position:absolute;margin-left:153.45pt;margin-top:-.35pt;width:70.5pt;height:27pt;z-index:251697664">
                  <v:textbox>
                    <w:txbxContent>
                      <w:p w:rsidR="00DC1875" w:rsidRDefault="00DC1875">
                        <w:r>
                          <w:t xml:space="preserve"> </w:t>
                        </w:r>
                        <w:r w:rsidRPr="00DC1875">
                          <w:rPr>
                            <w:color w:val="FF0000"/>
                            <w:position w:val="-10"/>
                          </w:rPr>
                          <w:object w:dxaOrig="507" w:dyaOrig="456">
                            <v:shape id="_x0000_i1148" type="#_x0000_t75" style="width:25.5pt;height:22.5pt" o:ole="">
                              <v:imagedata r:id="rId163" o:title=""/>
                            </v:shape>
                            <o:OLEObject Type="Embed" ProgID="FXE300.Equation" ShapeID="_x0000_i1148" DrawAspect="Content" ObjectID="_1392469778" r:id="rId164"/>
                          </w:object>
                        </w:r>
                        <w:r>
                          <w:t xml:space="preserve"> </w:t>
                        </w:r>
                      </w:p>
                    </w:txbxContent>
                  </v:textbox>
                </v:rect>
              </w:pict>
            </w:r>
            <w:r w:rsidRPr="00121988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</w:t>
            </w:r>
          </w:p>
          <w:p w:rsidR="00DC1875" w:rsidRPr="00121988" w:rsidRDefault="00DC1875" w:rsidP="00DC1875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</w:p>
          <w:p w:rsidR="00DC1875" w:rsidRPr="00121988" w:rsidRDefault="00DC1875" w:rsidP="00DC18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1875" w:rsidRPr="00F97437" w:rsidTr="00DC1875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V w:val="none" w:sz="0" w:space="0" w:color="auto"/>
          </w:tblBorders>
          <w:tblCellMar>
            <w:top w:w="170" w:type="dxa"/>
          </w:tblCellMar>
        </w:tblPrEx>
        <w:trPr>
          <w:gridAfter w:val="1"/>
          <w:wAfter w:w="426" w:type="dxa"/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DC1875" w:rsidRPr="00F97437" w:rsidRDefault="00DC1875" w:rsidP="00DC1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17.</w:t>
            </w:r>
          </w:p>
        </w:tc>
        <w:tc>
          <w:tcPr>
            <w:tcW w:w="8505" w:type="dxa"/>
            <w:gridSpan w:val="3"/>
          </w:tcPr>
          <w:p w:rsidR="00DC1875" w:rsidRPr="00121988" w:rsidRDefault="00DC1875" w:rsidP="00DC1875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lang w:eastAsia="en-AU"/>
              </w:rPr>
              <w:pict>
                <v:rect id="_x0000_s1307" style="position:absolute;margin-left:153.45pt;margin-top:17.2pt;width:70.5pt;height:27pt;z-index:251698688;mso-position-horizontal-relative:text;mso-position-vertical-relative:text">
                  <v:textbox>
                    <w:txbxContent>
                      <w:p w:rsidR="00DC1875" w:rsidRDefault="00DC1875">
                        <w:r>
                          <w:t xml:space="preserve"> </w:t>
                        </w:r>
                        <w:r w:rsidRPr="00DC1875">
                          <w:rPr>
                            <w:color w:val="FF0000"/>
                            <w:position w:val="-10"/>
                          </w:rPr>
                          <w:object w:dxaOrig="640" w:dyaOrig="456">
                            <v:shape id="_x0000_i1149" type="#_x0000_t75" style="width:32.25pt;height:22.5pt" o:ole="">
                              <v:imagedata r:id="rId165" o:title=""/>
                            </v:shape>
                            <o:OLEObject Type="Embed" ProgID="FXE300.Equation" ShapeID="_x0000_i1149" DrawAspect="Content" ObjectID="_1392469779" r:id="rId166"/>
                          </w:object>
                        </w:r>
                        <w:r>
                          <w:t xml:space="preserve"> </w:t>
                        </w:r>
                      </w:p>
                    </w:txbxContent>
                  </v:textbox>
                </v:rect>
              </w:pict>
            </w:r>
            <w:r w:rsidRPr="00121988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517" w:dyaOrig="401">
                <v:shape id="_x0000_i1094" type="#_x0000_t75" style="width:96.75pt;height:24.75pt" o:ole="">
                  <v:imagedata r:id="rId42" o:title=""/>
                </v:shape>
                <o:OLEObject Type="Embed" ProgID="FXE300.Equation" ShapeID="_x0000_i1094" DrawAspect="Content" ObjectID="_1392469724" r:id="rId167"/>
              </w:object>
            </w:r>
            <w:r w:rsidRPr="00121988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</w:p>
          <w:p w:rsidR="00DC1875" w:rsidRPr="00121988" w:rsidRDefault="00DC1875" w:rsidP="00DC1875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 w:rsidRPr="00121988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</w:t>
            </w:r>
          </w:p>
          <w:p w:rsidR="00DC1875" w:rsidRPr="00F97437" w:rsidRDefault="00DC1875" w:rsidP="00DC18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1875" w:rsidRPr="00F97437" w:rsidTr="00DC1875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V w:val="none" w:sz="0" w:space="0" w:color="auto"/>
          </w:tblBorders>
          <w:tblCellMar>
            <w:top w:w="170" w:type="dxa"/>
          </w:tblCellMar>
        </w:tblPrEx>
        <w:trPr>
          <w:gridAfter w:val="1"/>
          <w:wAfter w:w="426" w:type="dxa"/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DC1875" w:rsidRPr="00F97437" w:rsidRDefault="00DC1875" w:rsidP="00DC1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18.</w:t>
            </w:r>
          </w:p>
        </w:tc>
        <w:tc>
          <w:tcPr>
            <w:tcW w:w="8505" w:type="dxa"/>
            <w:gridSpan w:val="3"/>
          </w:tcPr>
          <w:p w:rsidR="00DC1875" w:rsidRPr="00121988" w:rsidRDefault="00DC1875" w:rsidP="00DC1875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 w:rsidRPr="00121988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917" w:dyaOrig="401">
                <v:shape id="_x0000_i1095" type="#_x0000_t75" style="width:102.75pt;height:21pt" o:ole="">
                  <v:imagedata r:id="rId44" o:title=""/>
                </v:shape>
                <o:OLEObject Type="Embed" ProgID="FXE300.Equation" ShapeID="_x0000_i1095" DrawAspect="Content" ObjectID="_1392469725" r:id="rId168"/>
              </w:object>
            </w:r>
            <w:r w:rsidRPr="00121988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</w:p>
          <w:p w:rsidR="00DC1875" w:rsidRPr="00121988" w:rsidRDefault="00DC1875" w:rsidP="00DC1875">
            <w:pPr>
              <w:spacing w:before="120"/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 w:rsidRPr="00121988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    </w:t>
            </w:r>
            <w:r w:rsidRPr="00121988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565" w:dyaOrig="365">
                <v:shape id="_x0000_i1096" type="#_x0000_t75" style="width:23.25pt;height:15pt" o:ole="">
                  <v:imagedata r:id="rId46" o:title=""/>
                </v:shape>
                <o:OLEObject Type="Embed" ProgID="FXE300.Equation" ShapeID="_x0000_i1096" DrawAspect="Content" ObjectID="_1392469726" r:id="rId169"/>
              </w:object>
            </w:r>
            <w:r w:rsidRPr="00121988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                    </w:t>
            </w:r>
            <w:r w:rsidRPr="00121988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 </w:t>
            </w:r>
            <w:r w:rsidRPr="00121988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405" w:dyaOrig="365">
                <v:shape id="_x0000_i1097" type="#_x0000_t75" style="width:16.5pt;height:15pt" o:ole="">
                  <v:imagedata r:id="rId48" o:title=""/>
                </v:shape>
                <o:OLEObject Type="Embed" ProgID="FXE300.Equation" ShapeID="_x0000_i1097" DrawAspect="Content" ObjectID="_1392469727" r:id="rId170"/>
              </w:object>
            </w:r>
            <w:r w:rsidRPr="00121988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              </w:t>
            </w:r>
            <w:r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 </w:t>
            </w:r>
            <w:r w:rsidRPr="00121988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            </w:t>
            </w:r>
            <w:r w:rsidRPr="00121988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45" w:dyaOrig="365">
                <v:shape id="_x0000_i1098" type="#_x0000_t75" style="width:10.5pt;height:15pt" o:ole="">
                  <v:imagedata r:id="rId50" o:title=""/>
                </v:shape>
                <o:OLEObject Type="Embed" ProgID="FXE300.Equation" ShapeID="_x0000_i1098" DrawAspect="Content" ObjectID="_1392469728" r:id="rId171"/>
              </w:object>
            </w:r>
            <w:r w:rsidRPr="00121988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                     </w:t>
            </w:r>
            <w:r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 </w:t>
            </w:r>
            <w:r w:rsidRPr="00121988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    </w:t>
            </w:r>
            <w:r w:rsidRPr="00121988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405" w:dyaOrig="365">
                <v:shape id="_x0000_i1099" type="#_x0000_t75" style="width:16.5pt;height:15pt" o:ole="">
                  <v:imagedata r:id="rId52" o:title=""/>
                </v:shape>
                <o:OLEObject Type="Embed" ProgID="FXE300.Equation" ShapeID="_x0000_i1099" DrawAspect="Content" ObjectID="_1392469729" r:id="rId172"/>
              </w:object>
            </w:r>
            <w:r w:rsidRPr="00121988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                              </w:t>
            </w:r>
          </w:p>
          <w:p w:rsidR="00DC1875" w:rsidRPr="00121988" w:rsidRDefault="00DC1875" w:rsidP="00DC1875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308" style="position:absolute;margin-left:14.45pt;margin-top:5.75pt;width:343.5pt;height:9pt;z-index:251699712" coordorigin="2430,3420" coordsize="6870,180">
                  <v:roundrect id="_x0000_s1309" style="position:absolute;left:9030;top:3420;width:270;height:180" arcsize="10923f"/>
                  <v:roundrect id="_x0000_s1310" style="position:absolute;left:2430;top:3420;width:270;height:180" arcsize="10923f"/>
                  <v:roundrect id="_x0000_s1311" style="position:absolute;left:4580;top:3420;width:270;height:180" arcsize="10923f"/>
                  <v:roundrect id="_x0000_s1312" style="position:absolute;left:6780;top:3420;width:270;height:180" arcsize="10923f" fillcolor="black [3213]"/>
                </v:group>
              </w:pict>
            </w:r>
          </w:p>
          <w:p w:rsidR="00DC1875" w:rsidRPr="00121988" w:rsidRDefault="00DC1875" w:rsidP="00DC18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1875" w:rsidRPr="00F97437" w:rsidTr="00DC1875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V w:val="none" w:sz="0" w:space="0" w:color="auto"/>
          </w:tblBorders>
          <w:tblCellMar>
            <w:top w:w="170" w:type="dxa"/>
          </w:tblCellMar>
        </w:tblPrEx>
        <w:trPr>
          <w:gridAfter w:val="1"/>
          <w:wAfter w:w="426" w:type="dxa"/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DC1875" w:rsidRPr="00F97437" w:rsidRDefault="00DC1875" w:rsidP="00DC1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19.</w:t>
            </w:r>
          </w:p>
        </w:tc>
        <w:tc>
          <w:tcPr>
            <w:tcW w:w="8505" w:type="dxa"/>
            <w:gridSpan w:val="3"/>
          </w:tcPr>
          <w:p w:rsidR="00DC1875" w:rsidRPr="00121988" w:rsidRDefault="00DC1875" w:rsidP="00DC1875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lang w:eastAsia="en-AU"/>
              </w:rPr>
              <w:pict>
                <v:rect id="_x0000_s1327" style="position:absolute;margin-left:153.45pt;margin-top:11.85pt;width:70.5pt;height:27pt;z-index:251706880;mso-position-horizontal-relative:text;mso-position-vertical-relative:text">
                  <v:textbox>
                    <w:txbxContent>
                      <w:p w:rsidR="00DC1875" w:rsidRDefault="00DC1875">
                        <w:r>
                          <w:t xml:space="preserve"> </w:t>
                        </w:r>
                        <w:r w:rsidRPr="00DC1875">
                          <w:rPr>
                            <w:color w:val="FF0000"/>
                            <w:position w:val="-10"/>
                          </w:rPr>
                          <w:object w:dxaOrig="640" w:dyaOrig="456">
                            <v:shape id="_x0000_i1150" type="#_x0000_t75" style="width:32.25pt;height:22.5pt" o:ole="">
                              <v:imagedata r:id="rId173" o:title=""/>
                            </v:shape>
                            <o:OLEObject Type="Embed" ProgID="FXE300.Equation" ShapeID="_x0000_i1150" DrawAspect="Content" ObjectID="_1392469780" r:id="rId174"/>
                          </w:object>
                        </w:r>
                        <w:r>
                          <w:t xml:space="preserve"> </w:t>
                        </w:r>
                      </w:p>
                    </w:txbxContent>
                  </v:textbox>
                </v:rect>
              </w:pict>
            </w:r>
            <w:r w:rsidRPr="00121988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245" w:dyaOrig="725">
                <v:shape id="_x0000_i1100" type="#_x0000_t75" style="width:63pt;height:36.75pt" o:ole="">
                  <v:imagedata r:id="rId54" o:title=""/>
                </v:shape>
                <o:OLEObject Type="Embed" ProgID="FXE300.Equation" ShapeID="_x0000_i1100" DrawAspect="Content" ObjectID="_1392469730" r:id="rId175"/>
              </w:object>
            </w:r>
            <w:r w:rsidRPr="00121988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</w:p>
          <w:p w:rsidR="00DC1875" w:rsidRPr="00121988" w:rsidRDefault="00DC1875" w:rsidP="00DC1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988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</w:t>
            </w:r>
          </w:p>
        </w:tc>
      </w:tr>
      <w:tr w:rsidR="00DC1875" w:rsidRPr="00F97437" w:rsidTr="00DC1875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V w:val="none" w:sz="0" w:space="0" w:color="auto"/>
          </w:tblBorders>
          <w:tblCellMar>
            <w:top w:w="170" w:type="dxa"/>
          </w:tblCellMar>
        </w:tblPrEx>
        <w:trPr>
          <w:gridAfter w:val="1"/>
          <w:wAfter w:w="426" w:type="dxa"/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DC1875" w:rsidRPr="00F97437" w:rsidRDefault="00DC1875" w:rsidP="00DC1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20.</w:t>
            </w:r>
          </w:p>
        </w:tc>
        <w:tc>
          <w:tcPr>
            <w:tcW w:w="8505" w:type="dxa"/>
            <w:gridSpan w:val="3"/>
          </w:tcPr>
          <w:p w:rsidR="00DC1875" w:rsidRDefault="00DC1875" w:rsidP="00DC1875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lang w:eastAsia="en-AU"/>
              </w:rPr>
              <w:pict>
                <v:rect id="_x0000_s1313" style="position:absolute;margin-left:144.55pt;margin-top:1.05pt;width:70.5pt;height:27pt;z-index:251700736;mso-position-horizontal-relative:text;mso-position-vertical-relative:text">
                  <v:textbox>
                    <w:txbxContent>
                      <w:p w:rsidR="00DC1875" w:rsidRDefault="00DC1875">
                        <w:r>
                          <w:t xml:space="preserve"> </w:t>
                        </w:r>
                        <w:r w:rsidRPr="00DC1875">
                          <w:rPr>
                            <w:color w:val="FF0000"/>
                            <w:position w:val="-10"/>
                          </w:rPr>
                          <w:object w:dxaOrig="640" w:dyaOrig="456">
                            <v:shape id="_x0000_i1151" type="#_x0000_t75" style="width:32.25pt;height:22.5pt" o:ole="">
                              <v:imagedata r:id="rId176" o:title=""/>
                            </v:shape>
                            <o:OLEObject Type="Embed" ProgID="FXE300.Equation" ShapeID="_x0000_i1151" DrawAspect="Content" ObjectID="_1392469781" r:id="rId177"/>
                          </w:object>
                        </w:r>
                        <w:r>
                          <w:t xml:space="preserve"> </w:t>
                        </w:r>
                      </w:p>
                    </w:txbxContent>
                  </v:textbox>
                </v:rect>
              </w:pict>
            </w:r>
            <w:r w:rsidRPr="00121988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837" w:dyaOrig="401">
                <v:shape id="_x0000_i1101" type="#_x0000_t75" style="width:93pt;height:20.25pt" o:ole="">
                  <v:imagedata r:id="rId56" o:title=""/>
                </v:shape>
                <o:OLEObject Type="Embed" ProgID="FXE300.Equation" ShapeID="_x0000_i1101" DrawAspect="Content" ObjectID="_1392469731" r:id="rId178"/>
              </w:object>
            </w:r>
            <w:r w:rsidRPr="00121988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</w:p>
          <w:p w:rsidR="00DC1875" w:rsidRPr="00121988" w:rsidRDefault="00DC1875" w:rsidP="00DC1875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</w:p>
          <w:p w:rsidR="00DC1875" w:rsidRDefault="00DC1875" w:rsidP="00DC1875">
            <w:pPr>
              <w:rPr>
                <w:rFonts w:ascii="Times New Roman" w:hAnsi="Times New Roman" w:cs="Times New Roman"/>
                <w:noProof/>
                <w:lang w:eastAsia="en-AU"/>
              </w:rPr>
            </w:pPr>
          </w:p>
        </w:tc>
      </w:tr>
      <w:tr w:rsidR="00DC1875" w:rsidRPr="00F97437" w:rsidTr="00DC1875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V w:val="none" w:sz="0" w:space="0" w:color="auto"/>
          </w:tblBorders>
          <w:tblCellMar>
            <w:top w:w="170" w:type="dxa"/>
          </w:tblCellMar>
        </w:tblPrEx>
        <w:trPr>
          <w:gridAfter w:val="1"/>
          <w:wAfter w:w="426" w:type="dxa"/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DC1875" w:rsidRPr="00F97437" w:rsidRDefault="00DC1875" w:rsidP="00DC1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21.</w:t>
            </w:r>
          </w:p>
        </w:tc>
        <w:tc>
          <w:tcPr>
            <w:tcW w:w="8505" w:type="dxa"/>
            <w:gridSpan w:val="3"/>
          </w:tcPr>
          <w:p w:rsidR="00DC1875" w:rsidRPr="00121988" w:rsidRDefault="00DC1875" w:rsidP="00DC1875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 w:rsidRPr="001219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21988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719" w:dyaOrig="365">
                <v:shape id="_x0000_i1102" type="#_x0000_t75" style="width:132.75pt;height:17.25pt" o:ole="">
                  <v:imagedata r:id="rId58" o:title=""/>
                </v:shape>
                <o:OLEObject Type="Embed" ProgID="FXE300.Equation" ShapeID="_x0000_i1102" DrawAspect="Content" ObjectID="_1392469732" r:id="rId179"/>
              </w:object>
            </w:r>
            <w:r w:rsidRPr="00121988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</w:p>
          <w:p w:rsidR="00DC1875" w:rsidRPr="00121988" w:rsidRDefault="00DC1875" w:rsidP="00DC1875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</w:p>
          <w:p w:rsidR="00DC1875" w:rsidRPr="00121988" w:rsidRDefault="00DC1875" w:rsidP="00DC1875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 w:rsidRPr="00121988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    </w:t>
            </w:r>
            <w:r w:rsidRPr="00121988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424" w:dyaOrig="273">
                <v:shape id="_x0000_i1103" type="#_x0000_t75" style="width:21pt;height:13.5pt" o:ole="">
                  <v:imagedata r:id="rId60" o:title=""/>
                </v:shape>
                <o:OLEObject Type="Embed" ProgID="FXE300.Equation" ShapeID="_x0000_i1103" DrawAspect="Content" ObjectID="_1392469733" r:id="rId180"/>
              </w:object>
            </w:r>
            <w:r w:rsidRPr="00121988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                           </w:t>
            </w:r>
            <w:r w:rsidRPr="00121988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</w:t>
            </w:r>
            <w:r w:rsidRPr="00121988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405" w:dyaOrig="365">
                <v:shape id="_x0000_i1104" type="#_x0000_t75" style="width:17.25pt;height:15pt" o:ole="">
                  <v:imagedata r:id="rId62" o:title=""/>
                </v:shape>
                <o:OLEObject Type="Embed" ProgID="FXE300.Equation" ShapeID="_x0000_i1104" DrawAspect="Content" ObjectID="_1392469734" r:id="rId181"/>
              </w:object>
            </w:r>
            <w:r w:rsidRPr="00121988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                        </w:t>
            </w:r>
            <w:r w:rsidRPr="00121988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45" w:dyaOrig="365">
                <v:shape id="_x0000_i1105" type="#_x0000_t75" style="width:9.75pt;height:15pt" o:ole="">
                  <v:imagedata r:id="rId64" o:title=""/>
                </v:shape>
                <o:OLEObject Type="Embed" ProgID="FXE300.Equation" ShapeID="_x0000_i1105" DrawAspect="Content" ObjectID="_1392469735" r:id="rId182"/>
              </w:object>
            </w:r>
            <w:r w:rsidRPr="00121988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                           </w:t>
            </w:r>
            <w:r w:rsidRPr="00121988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405" w:dyaOrig="365">
                <v:shape id="_x0000_i1106" type="#_x0000_t75" style="width:16.5pt;height:15pt" o:ole="">
                  <v:imagedata r:id="rId66" o:title=""/>
                </v:shape>
                <o:OLEObject Type="Embed" ProgID="FXE300.Equation" ShapeID="_x0000_i1106" DrawAspect="Content" ObjectID="_1392469736" r:id="rId183"/>
              </w:object>
            </w:r>
            <w:r w:rsidRPr="00121988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                          </w:t>
            </w:r>
            <w:r w:rsidRPr="00121988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</w:p>
          <w:p w:rsidR="00DC1875" w:rsidRPr="00121988" w:rsidRDefault="00DC1875" w:rsidP="00DC1875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315" style="position:absolute;margin-left:24.2pt;margin-top:7.4pt;width:343.5pt;height:9pt;z-index:251702784" coordorigin="2430,3420" coordsize="6870,180">
                  <v:roundrect id="_x0000_s1316" style="position:absolute;left:9030;top:3420;width:270;height:180" arcsize="10923f"/>
                  <v:roundrect id="_x0000_s1317" style="position:absolute;left:2430;top:3420;width:270;height:180" arcsize="10923f"/>
                  <v:roundrect id="_x0000_s1318" style="position:absolute;left:4580;top:3420;width:270;height:180" arcsize="10923f"/>
                  <v:roundrect id="_x0000_s1319" style="position:absolute;left:6780;top:3420;width:270;height:180" arcsize="10923f" fillcolor="black [3213]"/>
                </v:group>
              </w:pict>
            </w:r>
          </w:p>
          <w:p w:rsidR="00DC1875" w:rsidRPr="00121988" w:rsidRDefault="00DC1875" w:rsidP="00DC1875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</w:p>
        </w:tc>
      </w:tr>
      <w:tr w:rsidR="00DC1875" w:rsidRPr="00F97437" w:rsidTr="00DC1875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V w:val="none" w:sz="0" w:space="0" w:color="auto"/>
          </w:tblBorders>
          <w:tblCellMar>
            <w:top w:w="170" w:type="dxa"/>
          </w:tblCellMar>
        </w:tblPrEx>
        <w:trPr>
          <w:gridAfter w:val="1"/>
          <w:wAfter w:w="426" w:type="dxa"/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DC1875" w:rsidRPr="00F97437" w:rsidRDefault="00DC1875" w:rsidP="00DC1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22.</w:t>
            </w:r>
          </w:p>
        </w:tc>
        <w:tc>
          <w:tcPr>
            <w:tcW w:w="8505" w:type="dxa"/>
            <w:gridSpan w:val="3"/>
          </w:tcPr>
          <w:p w:rsidR="00DC1875" w:rsidRPr="00121988" w:rsidRDefault="00DC1875" w:rsidP="00DC1875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 w:rsidRPr="00121988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911" w:dyaOrig="490">
                <v:shape id="_x0000_i1107" type="#_x0000_t75" style="width:98.25pt;height:24.75pt" o:ole="">
                  <v:imagedata r:id="rId68" o:title=""/>
                </v:shape>
                <o:OLEObject Type="Embed" ProgID="FXE300.Equation" ShapeID="_x0000_i1107" DrawAspect="Content" ObjectID="_1392469737" r:id="rId184"/>
              </w:object>
            </w:r>
            <w:r w:rsidRPr="00121988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</w:p>
          <w:p w:rsidR="00DC1875" w:rsidRPr="00121988" w:rsidRDefault="00DC1875" w:rsidP="00DC1875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</w:p>
          <w:p w:rsidR="00DC1875" w:rsidRPr="00121988" w:rsidRDefault="00DC1875" w:rsidP="00DC1875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lang w:eastAsia="en-AU"/>
              </w:rPr>
              <w:pict>
                <v:rect id="_x0000_s1320" style="position:absolute;margin-left:153.45pt;margin-top:-.35pt;width:70.5pt;height:27pt;z-index:251703808">
                  <v:textbox>
                    <w:txbxContent>
                      <w:p w:rsidR="00DC1875" w:rsidRDefault="00DC1875">
                        <w:r>
                          <w:t xml:space="preserve"> </w:t>
                        </w:r>
                        <w:r w:rsidRPr="00DC1875">
                          <w:rPr>
                            <w:color w:val="FF0000"/>
                            <w:position w:val="-10"/>
                          </w:rPr>
                          <w:object w:dxaOrig="307" w:dyaOrig="456">
                            <v:shape id="_x0000_i1152" type="#_x0000_t75" style="width:15pt;height:22.5pt" o:ole="">
                              <v:imagedata r:id="rId185" o:title=""/>
                            </v:shape>
                            <o:OLEObject Type="Embed" ProgID="FXE300.Equation" ShapeID="_x0000_i1152" DrawAspect="Content" ObjectID="_1392469782" r:id="rId186"/>
                          </w:object>
                        </w:r>
                        <w:r>
                          <w:t xml:space="preserve"> </w:t>
                        </w:r>
                      </w:p>
                    </w:txbxContent>
                  </v:textbox>
                </v:rect>
              </w:pict>
            </w:r>
            <w:r w:rsidRPr="00121988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</w:t>
            </w:r>
          </w:p>
          <w:p w:rsidR="00DC1875" w:rsidRPr="00121988" w:rsidRDefault="00DC1875" w:rsidP="00DC1875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</w:p>
          <w:p w:rsidR="00DC1875" w:rsidRPr="00121988" w:rsidRDefault="00DC1875" w:rsidP="00DC18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1875" w:rsidRPr="00F97437" w:rsidTr="00DC1875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V w:val="none" w:sz="0" w:space="0" w:color="auto"/>
          </w:tblBorders>
          <w:tblCellMar>
            <w:top w:w="170" w:type="dxa"/>
          </w:tblCellMar>
        </w:tblPrEx>
        <w:trPr>
          <w:gridAfter w:val="1"/>
          <w:wAfter w:w="426" w:type="dxa"/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DC1875" w:rsidRPr="00F97437" w:rsidRDefault="00DC1875" w:rsidP="00DC1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23.</w:t>
            </w:r>
          </w:p>
        </w:tc>
        <w:tc>
          <w:tcPr>
            <w:tcW w:w="8505" w:type="dxa"/>
            <w:gridSpan w:val="3"/>
          </w:tcPr>
          <w:p w:rsidR="00DC1875" w:rsidRPr="00121988" w:rsidRDefault="00DC1875" w:rsidP="00DC1875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 w:rsidRPr="00121988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685" w:dyaOrig="725">
                <v:shape id="_x0000_i1108" type="#_x0000_t75" style="width:86.25pt;height:36pt" o:ole="">
                  <v:imagedata r:id="rId70" o:title=""/>
                </v:shape>
                <o:OLEObject Type="Embed" ProgID="FXE300.Equation" ShapeID="_x0000_i1108" DrawAspect="Content" ObjectID="_1392469738" r:id="rId187"/>
              </w:object>
            </w:r>
            <w:r w:rsidRPr="00121988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</w:p>
          <w:p w:rsidR="00DC1875" w:rsidRPr="00121988" w:rsidRDefault="00DC1875" w:rsidP="00DC1875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</w:p>
          <w:p w:rsidR="00DC1875" w:rsidRPr="00121988" w:rsidRDefault="00DC1875" w:rsidP="00DC1875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 w:rsidRPr="00121988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    </w:t>
            </w:r>
            <w:r w:rsidRPr="00121988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405" w:dyaOrig="365">
                <v:shape id="_x0000_i1109" type="#_x0000_t75" style="width:18pt;height:15.75pt" o:ole="">
                  <v:imagedata r:id="rId72" o:title=""/>
                </v:shape>
                <o:OLEObject Type="Embed" ProgID="FXE300.Equation" ShapeID="_x0000_i1109" DrawAspect="Content" ObjectID="_1392469739" r:id="rId188"/>
              </w:object>
            </w:r>
            <w:r w:rsidRPr="00121988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                             </w:t>
            </w:r>
            <w:r w:rsidRPr="00121988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45" w:dyaOrig="365">
                <v:shape id="_x0000_i1110" type="#_x0000_t75" style="width:10.5pt;height:15.75pt" o:ole="">
                  <v:imagedata r:id="rId74" o:title=""/>
                </v:shape>
                <o:OLEObject Type="Embed" ProgID="FXE300.Equation" ShapeID="_x0000_i1110" DrawAspect="Content" ObjectID="_1392469740" r:id="rId189"/>
              </w:object>
            </w:r>
            <w:r w:rsidRPr="00121988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                   </w:t>
            </w:r>
            <w:r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 </w:t>
            </w:r>
            <w:r w:rsidRPr="00121988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     </w:t>
            </w:r>
            <w:r w:rsidRPr="00121988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405" w:dyaOrig="365">
                <v:shape id="_x0000_i1111" type="#_x0000_t75" style="width:18pt;height:15.75pt" o:ole="">
                  <v:imagedata r:id="rId76" o:title=""/>
                </v:shape>
                <o:OLEObject Type="Embed" ProgID="FXE300.Equation" ShapeID="_x0000_i1111" DrawAspect="Content" ObjectID="_1392469741" r:id="rId190"/>
              </w:object>
            </w:r>
            <w:r w:rsidRPr="00121988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                   </w:t>
            </w:r>
            <w:r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  </w:t>
            </w:r>
            <w:r w:rsidRPr="00121988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      </w:t>
            </w:r>
            <w:r w:rsidRPr="00121988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45" w:dyaOrig="365">
                <v:shape id="_x0000_i1112" type="#_x0000_t75" style="width:10.5pt;height:15.75pt" o:ole="">
                  <v:imagedata r:id="rId78" o:title=""/>
                </v:shape>
                <o:OLEObject Type="Embed" ProgID="FXE300.Equation" ShapeID="_x0000_i1112" DrawAspect="Content" ObjectID="_1392469742" r:id="rId191"/>
              </w:object>
            </w:r>
            <w:r w:rsidRPr="00121988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</w:p>
          <w:p w:rsidR="00DC1875" w:rsidRPr="00121988" w:rsidRDefault="00DC1875" w:rsidP="00DC1875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321" style="position:absolute;margin-left:17.6pt;margin-top:8pt;width:343.5pt;height:9pt;z-index:251704832" coordorigin="2430,3420" coordsize="6870,180">
                  <v:roundrect id="_x0000_s1322" style="position:absolute;left:9030;top:3420;width:270;height:180" arcsize="10923f"/>
                  <v:roundrect id="_x0000_s1323" style="position:absolute;left:2430;top:3420;width:270;height:180" arcsize="10923f"/>
                  <v:roundrect id="_x0000_s1324" style="position:absolute;left:4580;top:3420;width:270;height:180;mso-position-horizontal:absolute" arcsize="10923f" fillcolor="black [3213]"/>
                  <v:roundrect id="_x0000_s1325" style="position:absolute;left:6780;top:3420;width:270;height:180" arcsize="10923f"/>
                </v:group>
              </w:pict>
            </w:r>
          </w:p>
          <w:p w:rsidR="00DC1875" w:rsidRPr="00121988" w:rsidRDefault="00DC1875" w:rsidP="00DC18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1875" w:rsidRPr="00F97437" w:rsidTr="00DC1875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V w:val="none" w:sz="0" w:space="0" w:color="auto"/>
          </w:tblBorders>
          <w:tblCellMar>
            <w:top w:w="170" w:type="dxa"/>
          </w:tblCellMar>
        </w:tblPrEx>
        <w:trPr>
          <w:gridAfter w:val="1"/>
          <w:wAfter w:w="426" w:type="dxa"/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DC1875" w:rsidRPr="00F97437" w:rsidRDefault="00DC1875" w:rsidP="00DC1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24.</w:t>
            </w:r>
          </w:p>
        </w:tc>
        <w:tc>
          <w:tcPr>
            <w:tcW w:w="8505" w:type="dxa"/>
            <w:gridSpan w:val="3"/>
          </w:tcPr>
          <w:p w:rsidR="00DC1875" w:rsidRPr="00121988" w:rsidRDefault="00DC1875" w:rsidP="00DC1875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 w:rsidRPr="00121988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630" w:dyaOrig="401">
                <v:shape id="_x0000_i1113" type="#_x0000_t75" style="width:135.75pt;height:20.25pt" o:ole="">
                  <v:imagedata r:id="rId80" o:title=""/>
                </v:shape>
                <o:OLEObject Type="Embed" ProgID="FXE300.Equation" ShapeID="_x0000_i1113" DrawAspect="Content" ObjectID="_1392469743" r:id="rId192"/>
              </w:object>
            </w:r>
            <w:r w:rsidRPr="00121988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</w:p>
          <w:p w:rsidR="00DC1875" w:rsidRPr="00121988" w:rsidRDefault="00DC1875" w:rsidP="00DC1875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</w:p>
          <w:p w:rsidR="00DC1875" w:rsidRPr="00121988" w:rsidRDefault="00DC1875" w:rsidP="00DC1875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lang w:eastAsia="en-AU"/>
              </w:rPr>
              <w:pict>
                <v:rect id="_x0000_s1326" style="position:absolute;margin-left:153.45pt;margin-top:-.35pt;width:70.5pt;height:27pt;z-index:251705856">
                  <v:textbox>
                    <w:txbxContent>
                      <w:p w:rsidR="00DC1875" w:rsidRDefault="00DC1875">
                        <w:r>
                          <w:t xml:space="preserve"> </w:t>
                        </w:r>
                        <w:r w:rsidRPr="00DC1875">
                          <w:rPr>
                            <w:color w:val="FF0000"/>
                            <w:position w:val="-10"/>
                          </w:rPr>
                          <w:object w:dxaOrig="507" w:dyaOrig="456">
                            <v:shape id="_x0000_i1153" type="#_x0000_t75" style="width:25.5pt;height:22.5pt" o:ole="">
                              <v:imagedata r:id="rId193" o:title=""/>
                            </v:shape>
                            <o:OLEObject Type="Embed" ProgID="FXE300.Equation" ShapeID="_x0000_i1153" DrawAspect="Content" ObjectID="_1392469783" r:id="rId194"/>
                          </w:object>
                        </w:r>
                        <w:r>
                          <w:t xml:space="preserve"> </w:t>
                        </w:r>
                      </w:p>
                    </w:txbxContent>
                  </v:textbox>
                </v:rect>
              </w:pict>
            </w:r>
            <w:r w:rsidRPr="00121988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</w:t>
            </w:r>
          </w:p>
          <w:p w:rsidR="00DC1875" w:rsidRPr="00121988" w:rsidRDefault="00DC1875" w:rsidP="00DC1875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</w:p>
          <w:p w:rsidR="00DC1875" w:rsidRPr="00121988" w:rsidRDefault="00DC1875" w:rsidP="00DC18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1875" w:rsidRPr="00F97437" w:rsidTr="00DC1875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V w:val="none" w:sz="0" w:space="0" w:color="auto"/>
          </w:tblBorders>
          <w:tblCellMar>
            <w:top w:w="170" w:type="dxa"/>
          </w:tblCellMar>
        </w:tblPrEx>
        <w:trPr>
          <w:gridAfter w:val="1"/>
          <w:wAfter w:w="426" w:type="dxa"/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DC1875" w:rsidRPr="00F97437" w:rsidRDefault="00DC1875" w:rsidP="00DC1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25.</w:t>
            </w:r>
          </w:p>
        </w:tc>
        <w:tc>
          <w:tcPr>
            <w:tcW w:w="8505" w:type="dxa"/>
            <w:gridSpan w:val="3"/>
          </w:tcPr>
          <w:p w:rsidR="00DC1875" w:rsidRPr="00121988" w:rsidRDefault="00DC1875" w:rsidP="00DC1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988">
              <w:rPr>
                <w:rFonts w:ascii="Times New Roman" w:hAnsi="Times New Roman" w:cs="Times New Roman"/>
                <w:sz w:val="24"/>
                <w:szCs w:val="24"/>
              </w:rPr>
              <w:t xml:space="preserve">The numbers </w:t>
            </w:r>
            <w:r w:rsidRPr="00121988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266" w:dyaOrig="365">
                <v:shape id="_x0000_i1114" type="#_x0000_t75" style="width:51.75pt;height:13.5pt" o:ole="">
                  <v:imagedata r:id="rId82" o:title=""/>
                </v:shape>
                <o:OLEObject Type="Embed" ProgID="FXE300.Equation" ShapeID="_x0000_i1114" DrawAspect="Content" ObjectID="_1392469744" r:id="rId195"/>
              </w:object>
            </w:r>
            <w:r w:rsidRPr="00121988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  <w:r w:rsidRPr="00121988">
              <w:rPr>
                <w:rFonts w:ascii="Times New Roman" w:hAnsi="Times New Roman" w:cs="Times New Roman"/>
                <w:sz w:val="24"/>
                <w:szCs w:val="24"/>
              </w:rPr>
              <w:t>are marked on the number line below. What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the third number (labelled </w:t>
            </w:r>
            <w:r w:rsidRPr="00DF70A5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 w:rsidRPr="00121988">
              <w:rPr>
                <w:rFonts w:ascii="Times New Roman" w:hAnsi="Times New Roman" w:cs="Times New Roman"/>
                <w:sz w:val="24"/>
                <w:szCs w:val="24"/>
              </w:rPr>
              <w:t>) which is marked on the number line?</w:t>
            </w:r>
          </w:p>
          <w:p w:rsidR="00DC1875" w:rsidRPr="00121988" w:rsidRDefault="00DC1875" w:rsidP="00DC1875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position w:val="-6"/>
                <w:sz w:val="24"/>
                <w:szCs w:val="24"/>
                <w:lang w:eastAsia="en-AU"/>
              </w:rPr>
              <w:pict>
                <v:shape id="_x0000_s1339" type="#_x0000_t75" style="position:absolute;margin-left:18.75pt;margin-top:4.5pt;width:381pt;height:44.75pt;z-index:251710976;mso-position-horizontal-relative:text;mso-position-vertical-relative:text">
                  <v:imagedata r:id="rId84" o:title=""/>
                </v:shape>
                <o:OLEObject Type="Embed" ProgID="FXDraw3.Document" ShapeID="_x0000_s1339" DrawAspect="Content" ObjectID="_1392469784" r:id="rId196"/>
              </w:pict>
            </w:r>
          </w:p>
          <w:p w:rsidR="00DC1875" w:rsidRPr="00121988" w:rsidRDefault="00DC1875" w:rsidP="00DC1875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</w:p>
          <w:p w:rsidR="00DC1875" w:rsidRPr="00121988" w:rsidRDefault="00DC1875" w:rsidP="00DC1875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</w:p>
          <w:p w:rsidR="00DC1875" w:rsidRDefault="00DC1875" w:rsidP="00DC1875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</w:p>
          <w:p w:rsidR="00DC1875" w:rsidRPr="00121988" w:rsidRDefault="00DC1875" w:rsidP="00DC1875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 w:rsidRPr="00121988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    </w:t>
            </w:r>
            <w:r w:rsidRPr="00121988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304" w:dyaOrig="273">
                <v:shape id="_x0000_i1115" type="#_x0000_t75" style="width:15pt;height:13.5pt" o:ole="">
                  <v:imagedata r:id="rId86" o:title=""/>
                </v:shape>
                <o:OLEObject Type="Embed" ProgID="FXE300.Equation" ShapeID="_x0000_i1115" DrawAspect="Content" ObjectID="_1392469745" r:id="rId197"/>
              </w:object>
            </w:r>
            <w:r w:rsidRPr="00121988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                              </w:t>
            </w:r>
            <w:r w:rsidRPr="00121988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84" w:dyaOrig="273">
                <v:shape id="_x0000_i1116" type="#_x0000_t75" style="width:9pt;height:13.5pt" o:ole="">
                  <v:imagedata r:id="rId88" o:title=""/>
                </v:shape>
                <o:OLEObject Type="Embed" ProgID="FXE300.Equation" ShapeID="_x0000_i1116" DrawAspect="Content" ObjectID="_1392469746" r:id="rId198"/>
              </w:object>
            </w:r>
            <w:r w:rsidRPr="00121988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                              </w:t>
            </w:r>
            <w:r w:rsidRPr="00121988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405" w:dyaOrig="365">
                <v:shape id="_x0000_i1117" type="#_x0000_t75" style="width:16.5pt;height:15.75pt" o:ole="">
                  <v:imagedata r:id="rId90" o:title=""/>
                </v:shape>
                <o:OLEObject Type="Embed" ProgID="FXE300.Equation" ShapeID="_x0000_i1117" DrawAspect="Content" ObjectID="_1392469747" r:id="rId199"/>
              </w:object>
            </w:r>
            <w:r w:rsidRPr="00121988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                              </w:t>
            </w:r>
            <w:r w:rsidRPr="00121988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405" w:dyaOrig="365">
                <v:shape id="_x0000_i1118" type="#_x0000_t75" style="width:15pt;height:13.5pt" o:ole="">
                  <v:imagedata r:id="rId92" o:title=""/>
                </v:shape>
                <o:OLEObject Type="Embed" ProgID="FXE300.Equation" ShapeID="_x0000_i1118" DrawAspect="Content" ObjectID="_1392469748" r:id="rId200"/>
              </w:object>
            </w:r>
            <w:r w:rsidRPr="00121988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                </w:t>
            </w:r>
          </w:p>
          <w:p w:rsidR="00DC1875" w:rsidRPr="00121988" w:rsidRDefault="00DC1875" w:rsidP="00DC1875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328" style="position:absolute;margin-left:17.6pt;margin-top:5.45pt;width:343.5pt;height:9pt;z-index:251707904" coordorigin="2430,3420" coordsize="6870,180">
                  <v:roundrect id="_x0000_s1329" style="position:absolute;left:9030;top:3420;width:270;height:180" arcsize="10923f"/>
                  <v:roundrect id="_x0000_s1330" style="position:absolute;left:2430;top:3420;width:270;height:180" arcsize="10923f"/>
                  <v:roundrect id="_x0000_s1331" style="position:absolute;left:4580;top:3420;width:270;height:180" arcsize="10923f"/>
                  <v:roundrect id="_x0000_s1332" style="position:absolute;left:6780;top:3420;width:270;height:180;mso-position-horizontal:absolute" arcsize="10923f" fillcolor="black [3213]"/>
                </v:group>
              </w:pict>
            </w:r>
          </w:p>
          <w:p w:rsidR="00DC1875" w:rsidRPr="00121988" w:rsidRDefault="00DC1875" w:rsidP="00DC1875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</w:p>
        </w:tc>
      </w:tr>
      <w:tr w:rsidR="00DC1875" w:rsidRPr="00F97437" w:rsidTr="00DC1875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V w:val="none" w:sz="0" w:space="0" w:color="auto"/>
          </w:tblBorders>
          <w:tblCellMar>
            <w:top w:w="170" w:type="dxa"/>
          </w:tblCellMar>
        </w:tblPrEx>
        <w:trPr>
          <w:gridAfter w:val="1"/>
          <w:wAfter w:w="426" w:type="dxa"/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DC1875" w:rsidRPr="00F97437" w:rsidRDefault="00DC1875" w:rsidP="00DC1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26.</w:t>
            </w:r>
          </w:p>
        </w:tc>
        <w:tc>
          <w:tcPr>
            <w:tcW w:w="8505" w:type="dxa"/>
            <w:gridSpan w:val="3"/>
          </w:tcPr>
          <w:p w:rsidR="00DC1875" w:rsidRPr="00121988" w:rsidRDefault="00DC1875" w:rsidP="00DC1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Mark the numbers</w:t>
            </w:r>
            <w:r w:rsidRPr="001219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21988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426" w:dyaOrig="365">
                <v:shape id="_x0000_i1119" type="#_x0000_t75" style="width:54.75pt;height:14.25pt" o:ole="">
                  <v:imagedata r:id="rId94" o:title=""/>
                </v:shape>
                <o:OLEObject Type="Embed" ProgID="FXE300.Equation" ShapeID="_x0000_i1119" DrawAspect="Content" ObjectID="_1392469749" r:id="rId201"/>
              </w:object>
            </w:r>
            <w:r w:rsidRPr="00121988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  <w:r w:rsidRPr="00121988">
              <w:rPr>
                <w:rFonts w:ascii="Times New Roman" w:hAnsi="Times New Roman" w:cs="Times New Roman"/>
                <w:sz w:val="24"/>
                <w:szCs w:val="24"/>
              </w:rPr>
              <w:t>on the number line below.</w:t>
            </w:r>
          </w:p>
          <w:p w:rsidR="00DC1875" w:rsidRPr="00121988" w:rsidRDefault="00DC1875" w:rsidP="00DC1875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position w:val="-6"/>
                <w:sz w:val="24"/>
                <w:szCs w:val="24"/>
                <w:lang w:eastAsia="en-AU"/>
              </w:rPr>
              <w:pict>
                <v:shape id="_x0000_s1340" type="#_x0000_t75" style="position:absolute;margin-left:4.75pt;margin-top:7.6pt;width:377.8pt;height:22.8pt;z-index:251712000;mso-position-horizontal-relative:text;mso-position-vertical-relative:text">
                  <v:imagedata r:id="rId202" o:title=""/>
                </v:shape>
                <o:OLEObject Type="Embed" ProgID="FXDraw3.Document" ShapeID="_x0000_s1340" DrawAspect="Content" ObjectID="_1392469785" r:id="rId203"/>
              </w:pict>
            </w:r>
          </w:p>
          <w:p w:rsidR="00DC1875" w:rsidRPr="00121988" w:rsidRDefault="00DC1875" w:rsidP="00DC1875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 w:rsidRPr="00121988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</w:t>
            </w:r>
          </w:p>
          <w:p w:rsidR="00DC1875" w:rsidRPr="00121988" w:rsidRDefault="00DC1875" w:rsidP="00DC1875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</w:p>
          <w:p w:rsidR="00DC1875" w:rsidRPr="00121988" w:rsidRDefault="00DC1875" w:rsidP="00DC18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1875" w:rsidRPr="00F97437" w:rsidTr="00DC1875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V w:val="none" w:sz="0" w:space="0" w:color="auto"/>
          </w:tblBorders>
          <w:tblCellMar>
            <w:top w:w="170" w:type="dxa"/>
          </w:tblCellMar>
        </w:tblPrEx>
        <w:trPr>
          <w:gridAfter w:val="1"/>
          <w:wAfter w:w="426" w:type="dxa"/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DC1875" w:rsidRPr="00F97437" w:rsidRDefault="00DC1875" w:rsidP="00DC1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27.</w:t>
            </w:r>
          </w:p>
        </w:tc>
        <w:tc>
          <w:tcPr>
            <w:tcW w:w="8505" w:type="dxa"/>
            <w:gridSpan w:val="3"/>
          </w:tcPr>
          <w:p w:rsidR="00DC1875" w:rsidRPr="00121988" w:rsidRDefault="00DC1875" w:rsidP="00DC1875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 w:rsidRPr="00121988">
              <w:rPr>
                <w:rFonts w:ascii="Times New Roman" w:hAnsi="Times New Roman" w:cs="Times New Roman"/>
                <w:sz w:val="24"/>
                <w:szCs w:val="24"/>
              </w:rPr>
              <w:t xml:space="preserve">What number is halfway between </w:t>
            </w:r>
            <w:r w:rsidRPr="00121988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426" w:dyaOrig="365">
                <v:shape id="_x0000_i1120" type="#_x0000_t75" style="width:54pt;height:13.5pt" o:ole="">
                  <v:imagedata r:id="rId98" o:title=""/>
                </v:shape>
                <o:OLEObject Type="Embed" ProgID="FXE300.Equation" ShapeID="_x0000_i1120" DrawAspect="Content" ObjectID="_1392469750" r:id="rId204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on the number line?</w:t>
            </w:r>
            <w:r w:rsidRPr="001219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DC1875" w:rsidRPr="00121988" w:rsidRDefault="00DC1875" w:rsidP="00DC1875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position w:val="-6"/>
                <w:sz w:val="24"/>
                <w:szCs w:val="24"/>
                <w:lang w:eastAsia="en-AU"/>
              </w:rPr>
              <w:pict>
                <v:shape id="_x0000_s1333" type="#_x0000_t75" style="position:absolute;margin-left:11.25pt;margin-top:.75pt;width:362.85pt;height:50.3pt;z-index:251708928;mso-position-horizontal-relative:text;mso-position-vertical-relative:text">
                  <v:imagedata r:id="rId100" o:title="" cropbottom="4416f"/>
                </v:shape>
                <o:OLEObject Type="Embed" ProgID="FXDraw3.Document" ShapeID="_x0000_s1333" DrawAspect="Content" ObjectID="_1392469786" r:id="rId205"/>
              </w:pict>
            </w:r>
          </w:p>
          <w:p w:rsidR="00DC1875" w:rsidRPr="00121988" w:rsidRDefault="00DC1875" w:rsidP="00DC1875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</w:p>
          <w:p w:rsidR="00DC1875" w:rsidRPr="00121988" w:rsidRDefault="00DC1875" w:rsidP="00DC1875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</w:p>
          <w:p w:rsidR="00DC1875" w:rsidRPr="00121988" w:rsidRDefault="00DC1875" w:rsidP="00DC1875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</w:p>
          <w:p w:rsidR="00DC1875" w:rsidRPr="00121988" w:rsidRDefault="00DC1875" w:rsidP="00DC1875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 w:rsidRPr="00121988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    </w:t>
            </w:r>
            <w:r w:rsidRPr="00121988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405" w:dyaOrig="365">
                <v:shape id="_x0000_i1121" type="#_x0000_t75" style="width:18pt;height:15.75pt" o:ole="">
                  <v:imagedata r:id="rId102" o:title=""/>
                </v:shape>
                <o:OLEObject Type="Embed" ProgID="FXE300.Equation" ShapeID="_x0000_i1121" DrawAspect="Content" ObjectID="_1392469751" r:id="rId206"/>
              </w:object>
            </w:r>
            <w:r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                       </w:t>
            </w:r>
            <w:r w:rsidRPr="00121988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   </w:t>
            </w:r>
            <w:r w:rsidRPr="00121988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405" w:dyaOrig="365">
                <v:shape id="_x0000_i1122" type="#_x0000_t75" style="width:18pt;height:15.75pt" o:ole="">
                  <v:imagedata r:id="rId104" o:title=""/>
                </v:shape>
                <o:OLEObject Type="Embed" ProgID="FXE300.Equation" ShapeID="_x0000_i1122" DrawAspect="Content" ObjectID="_1392469752" r:id="rId207"/>
              </w:object>
            </w:r>
            <w:r w:rsidRPr="00121988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                             </w:t>
            </w:r>
            <w:r w:rsidRPr="00121988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45" w:dyaOrig="365">
                <v:shape id="_x0000_i1123" type="#_x0000_t75" style="width:11.25pt;height:15.75pt" o:ole="">
                  <v:imagedata r:id="rId106" o:title=""/>
                </v:shape>
                <o:OLEObject Type="Embed" ProgID="FXE300.Equation" ShapeID="_x0000_i1123" DrawAspect="Content" ObjectID="_1392469753" r:id="rId208"/>
              </w:object>
            </w:r>
            <w:r w:rsidRPr="00121988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                 </w:t>
            </w:r>
            <w:r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</w:t>
            </w:r>
            <w:r w:rsidRPr="00121988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           </w:t>
            </w:r>
            <w:r w:rsidRPr="00121988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45" w:dyaOrig="365">
                <v:shape id="_x0000_i1124" type="#_x0000_t75" style="width:11.25pt;height:15.75pt" o:ole="">
                  <v:imagedata r:id="rId108" o:title=""/>
                </v:shape>
                <o:OLEObject Type="Embed" ProgID="FXE300.Equation" ShapeID="_x0000_i1124" DrawAspect="Content" ObjectID="_1392469754" r:id="rId209"/>
              </w:object>
            </w:r>
            <w:r w:rsidRPr="00121988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                </w:t>
            </w:r>
          </w:p>
          <w:p w:rsidR="00DC1875" w:rsidRPr="00121988" w:rsidRDefault="00DC1875" w:rsidP="00DC1875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334" style="position:absolute;margin-left:20.45pt;margin-top:6.5pt;width:343.5pt;height:9pt;z-index:251709952" coordorigin="2430,3420" coordsize="6870,180">
                  <v:roundrect id="_x0000_s1335" style="position:absolute;left:9030;top:3420;width:270;height:180" arcsize="10923f"/>
                  <v:roundrect id="_x0000_s1336" style="position:absolute;left:2430;top:3420;width:270;height:180" arcsize="10923f"/>
                  <v:roundrect id="_x0000_s1337" style="position:absolute;left:4580;top:3420;width:270;height:180;mso-position-vertical:absolute" arcsize="10923f" fillcolor="black [3213]"/>
                  <v:roundrect id="_x0000_s1338" style="position:absolute;left:6780;top:3420;width:270;height:180" arcsize="10923f"/>
                </v:group>
              </w:pict>
            </w:r>
          </w:p>
          <w:p w:rsidR="00DC1875" w:rsidRPr="00121988" w:rsidRDefault="00DC1875" w:rsidP="00DC18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1875" w:rsidRPr="00F97437" w:rsidTr="00DC1875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V w:val="none" w:sz="0" w:space="0" w:color="auto"/>
          </w:tblBorders>
          <w:tblCellMar>
            <w:top w:w="170" w:type="dxa"/>
          </w:tblCellMar>
        </w:tblPrEx>
        <w:trPr>
          <w:gridAfter w:val="1"/>
          <w:wAfter w:w="426" w:type="dxa"/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DC1875" w:rsidRPr="00F97437" w:rsidRDefault="00DC1875" w:rsidP="00DC1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28.</w:t>
            </w:r>
          </w:p>
        </w:tc>
        <w:tc>
          <w:tcPr>
            <w:tcW w:w="8505" w:type="dxa"/>
            <w:gridSpan w:val="3"/>
          </w:tcPr>
          <w:p w:rsidR="00DC1875" w:rsidRPr="00121988" w:rsidRDefault="00DC1875" w:rsidP="00DC1875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 w:rsidRPr="00121988">
              <w:rPr>
                <w:rFonts w:ascii="Times New Roman" w:hAnsi="Times New Roman" w:cs="Times New Roman"/>
                <w:sz w:val="24"/>
                <w:szCs w:val="24"/>
              </w:rPr>
              <w:t>Re-write the numbers</w:t>
            </w:r>
            <w:r w:rsidRPr="00121988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</w:t>
            </w:r>
            <w:r w:rsidRPr="00AB48BD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3424" w:dyaOrig="365">
                <v:shape id="_x0000_i1125" type="#_x0000_t75" style="width:143.25pt;height:15.75pt" o:ole="">
                  <v:imagedata r:id="rId110" o:title=""/>
                </v:shape>
                <o:OLEObject Type="Embed" ProgID="FXE300.Equation" ShapeID="_x0000_i1125" DrawAspect="Content" ObjectID="_1392469755" r:id="rId210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 a</w:t>
            </w:r>
            <w:r w:rsidRPr="00121988">
              <w:rPr>
                <w:rFonts w:ascii="Times New Roman" w:hAnsi="Times New Roman" w:cs="Times New Roman"/>
                <w:sz w:val="24"/>
                <w:szCs w:val="24"/>
              </w:rPr>
              <w:t>scending order.</w:t>
            </w:r>
            <w:r w:rsidRPr="00121988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</w:p>
          <w:p w:rsidR="00DC1875" w:rsidRPr="00121988" w:rsidRDefault="009210AE" w:rsidP="00DC1875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357" style="position:absolute;margin-left:261.75pt;margin-top:8.2pt;width:37.5pt;height:39pt;z-index:251725312">
                  <v:textbox>
                    <w:txbxContent>
                      <w:p w:rsidR="009210AE" w:rsidRPr="009210AE" w:rsidRDefault="009210AE" w:rsidP="009210AE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 xml:space="preserve"> 20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356" style="position:absolute;margin-left:211.1pt;margin-top:8.2pt;width:37.5pt;height:39pt;z-index:251724288">
                  <v:textbox>
                    <w:txbxContent>
                      <w:p w:rsidR="009210AE" w:rsidRPr="009210AE" w:rsidRDefault="009210AE" w:rsidP="009210AE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 xml:space="preserve">  0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355" style="position:absolute;margin-left:160.95pt;margin-top:8.2pt;width:37.5pt;height:39pt;z-index:251723264">
                  <v:textbox>
                    <w:txbxContent>
                      <w:p w:rsidR="009210AE" w:rsidRPr="009210AE" w:rsidRDefault="009210AE" w:rsidP="009210AE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 xml:space="preserve"> -6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354" style="position:absolute;margin-left:108.45pt;margin-top:8.2pt;width:37.5pt;height:39pt;z-index:251722240">
                  <v:textbox>
                    <w:txbxContent>
                      <w:p w:rsidR="009210AE" w:rsidRPr="009210AE" w:rsidRDefault="009210AE" w:rsidP="009210AE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 xml:space="preserve"> -9</w:t>
                        </w:r>
                      </w:p>
                    </w:txbxContent>
                  </v:textbox>
                </v:rect>
              </w:pict>
            </w:r>
            <w:r w:rsidR="00DC1875">
              <w:rPr>
                <w:rFonts w:ascii="Times New Roman" w:hAnsi="Times New Roman" w:cs="Times New Roman"/>
                <w:noProof/>
                <w:lang w:eastAsia="en-AU"/>
              </w:rPr>
              <w:pict>
                <v:rect id="_x0000_s1344" style="position:absolute;margin-left:58.95pt;margin-top:8.2pt;width:37.5pt;height:39pt;z-index:251716096">
                  <v:textbox>
                    <w:txbxContent>
                      <w:p w:rsidR="00DC1875" w:rsidRPr="009210AE" w:rsidRDefault="009210AE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-14</w:t>
                        </w:r>
                      </w:p>
                    </w:txbxContent>
                  </v:textbox>
                </v:rect>
              </w:pict>
            </w:r>
          </w:p>
          <w:p w:rsidR="00DC1875" w:rsidRPr="00121988" w:rsidRDefault="00DC1875" w:rsidP="00DC1875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 w:rsidRPr="00121988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</w:t>
            </w:r>
          </w:p>
          <w:p w:rsidR="00DC1875" w:rsidRPr="00121988" w:rsidRDefault="00DC1875" w:rsidP="00DC1875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</w:p>
          <w:p w:rsidR="00DC1875" w:rsidRPr="00121988" w:rsidRDefault="00DC1875" w:rsidP="00DC18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1875" w:rsidRPr="00F97437" w:rsidTr="00DC1875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V w:val="none" w:sz="0" w:space="0" w:color="auto"/>
          </w:tblBorders>
          <w:tblCellMar>
            <w:top w:w="170" w:type="dxa"/>
          </w:tblCellMar>
        </w:tblPrEx>
        <w:trPr>
          <w:gridAfter w:val="1"/>
          <w:wAfter w:w="426" w:type="dxa"/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DC1875" w:rsidRPr="00F97437" w:rsidRDefault="00DC1875" w:rsidP="00DC1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29.</w:t>
            </w:r>
          </w:p>
        </w:tc>
        <w:tc>
          <w:tcPr>
            <w:tcW w:w="8505" w:type="dxa"/>
            <w:gridSpan w:val="3"/>
          </w:tcPr>
          <w:p w:rsidR="00DC1875" w:rsidRDefault="00DC1875" w:rsidP="00DC187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Which statement is correct?</w:t>
            </w:r>
          </w:p>
          <w:p w:rsidR="00DC1875" w:rsidRDefault="00DC1875" w:rsidP="00DC187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pict>
                <v:group id="_x0000_s1347" style="position:absolute;margin-left:24pt;margin-top:2.05pt;width:190.5pt;height:32.65pt;z-index:251719168" coordorigin="3530,6840" coordsize="3900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">
                  <v:roundrect id="AutoShape 32" o:spid="_x0000_s1348" style="position:absolute;left:3530;top:6840;width:270;height:1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6CgsIA&#10;AADaAAAADwAAAGRycy9kb3ducmV2LnhtbESPQWsCMRSE74L/ITyhN00ULHVrlCIo3opbDx6fm9fd&#10;pZuXNcmu2/56Uyj0OMzMN8x6O9hG9ORD7VjDfKZAEBfO1FxqOH/spy8gQkQ22DgmDd8UYLsZj9aY&#10;GXfnE/V5LEWCcMhQQxVjm0kZiooshplriZP36bzFmKQvpfF4T3DbyIVSz9JizWmhwpZ2FRVfeWc1&#10;FEZ1yl/699V1GfOfvruxPNy0fpoMb68gIg3xP/zXPhoNC/i9km6A3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joKCwgAAANoAAAAPAAAAAAAAAAAAAAAAAJgCAABkcnMvZG93&#10;bnJldi54bWxQSwUGAAAAAAQABAD1AAAAhwMAAAAA&#10;"/>
                  <v:roundrect id="AutoShape 33" o:spid="_x0000_s1349" style="position:absolute;left:3530;top:7380;width:270;height:1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InGcIA&#10;AADaAAAADwAAAGRycy9kb3ducmV2LnhtbESPQWsCMRSE74L/ITyhN01UKnZrFBGU3kq3PXh83bzu&#10;Lm5e1iS7bvvrm0LB4zAz3zCb3WAb0ZMPtWMN85kCQVw4U3Op4eP9OF2DCBHZYOOYNHxTgN12PNpg&#10;ZtyN36jPYykShEOGGqoY20zKUFRkMcxcS5y8L+ctxiR9KY3HW4LbRi6UWkmLNaeFCls6VFRc8s5q&#10;KIzqlD/3r0+fjzH/6bsry9NV64fJsH8GEWmI9/B/+8VoWMLflXQD5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wicZwgAAANoAAAAPAAAAAAAAAAAAAAAAAJgCAABkcnMvZG93&#10;bnJldi54bWxQSwUGAAAAAAQABAD1AAAAhwMAAAAA&#10;"/>
                  <v:roundrect id="AutoShape 34" o:spid="_x0000_s1350" style="position:absolute;left:7160;top:6840;width:270;height:1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u/bcIA&#10;AADaAAAADwAAAGRycy9kb3ducmV2LnhtbESPQWsCMRSE74L/ITyhN00UK3ZrFBGU3kq3PXh83bzu&#10;Lm5e1iS7bvvrm0LB4zAz3zCb3WAb0ZMPtWMN85kCQVw4U3Op4eP9OF2DCBHZYOOYNHxTgN12PNpg&#10;ZtyN36jPYykShEOGGqoY20zKUFRkMcxcS5y8L+ctxiR9KY3HW4LbRi6UWkmLNaeFCls6VFRc8s5q&#10;KIzqlD/3r0+fjzH/6bsry9NV64fJsH8GEWmI9/B/+8VoWMLflXQD5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K79twgAAANoAAAAPAAAAAAAAAAAAAAAAAJgCAABkcnMvZG93&#10;bnJldi54bWxQSwUGAAAAAAQABAD1AAAAhwMAAAAA&#10;"/>
                  <v:roundrect id="AutoShape 35" o:spid="_x0000_s1351" style="position:absolute;left:7160;top:7380;width:270;height:1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ca9sIA&#10;AADaAAAADwAAAGRycy9kb3ducmV2LnhtbESPQWvCQBSE74X+h+UVemt2Kyg2uooULL1JYw89vmaf&#10;STD7Nu5uYuqv7wqCx2FmvmGW69G2YiAfGscaXjMFgrh0puFKw/d++zIHESKywdYxafijAOvV48MS&#10;c+PO/EVDESuRIBxy1FDH2OVShrImiyFzHXHyDs5bjEn6ShqP5wS3rZwoNZMWG04LNXb0XlN5LHqr&#10;oTSqV/5n2L39TmNxGfoTy4+T1s9P42YBItIY7+Fb+9NomML1SroB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Zxr2wgAAANoAAAAPAAAAAAAAAAAAAAAAAJgCAABkcnMvZG93&#10;bnJldi54bWxQSwUGAAAAAAQABAD1AAAAhwMAAAAA&#10;" fillcolor="black [3213]"/>
                </v:group>
              </w:pi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</w:t>
            </w:r>
            <w:r w:rsidRPr="00AB48BD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1352" w:dyaOrig="365">
                <v:shape id="_x0000_i1126" type="#_x0000_t75" style="width:67.5pt;height:18pt" o:ole="">
                  <v:imagedata r:id="rId112" o:title=""/>
                </v:shape>
                <o:OLEObject Type="Embed" ProgID="FXE300.Equation" ShapeID="_x0000_i1126" DrawAspect="Content" ObjectID="_1392469756" r:id="rId211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</w:t>
            </w:r>
            <w:r w:rsidRPr="00AB48BD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1032" w:dyaOrig="365">
                <v:shape id="_x0000_i1127" type="#_x0000_t75" style="width:51.75pt;height:18pt" o:ole="">
                  <v:imagedata r:id="rId114" o:title=""/>
                </v:shape>
                <o:OLEObject Type="Embed" ProgID="FXE300.Equation" ShapeID="_x0000_i1127" DrawAspect="Content" ObjectID="_1392469757" r:id="rId212"/>
              </w:object>
            </w:r>
          </w:p>
          <w:p w:rsidR="00DC1875" w:rsidRPr="00121988" w:rsidRDefault="00DC1875" w:rsidP="00DC187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</w:t>
            </w:r>
            <w:r w:rsidRPr="00AB48BD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1245" w:dyaOrig="365">
                <v:shape id="_x0000_i1128" type="#_x0000_t75" style="width:62.25pt;height:18pt" o:ole="">
                  <v:imagedata r:id="rId116" o:title=""/>
                </v:shape>
                <o:OLEObject Type="Embed" ProgID="FXE300.Equation" ShapeID="_x0000_i1128" DrawAspect="Content" ObjectID="_1392469758" r:id="rId213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</w:t>
            </w:r>
            <w:r w:rsidRPr="00AB48BD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1245" w:dyaOrig="365">
                <v:shape id="_x0000_i1129" type="#_x0000_t75" style="width:62.25pt;height:18pt" o:ole="">
                  <v:imagedata r:id="rId118" o:title=""/>
                </v:shape>
                <o:OLEObject Type="Embed" ProgID="FXE300.Equation" ShapeID="_x0000_i1129" DrawAspect="Content" ObjectID="_1392469759" r:id="rId214"/>
              </w:object>
            </w:r>
          </w:p>
        </w:tc>
      </w:tr>
      <w:tr w:rsidR="00DC1875" w:rsidRPr="00F97437" w:rsidTr="00DC1875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V w:val="none" w:sz="0" w:space="0" w:color="auto"/>
          </w:tblBorders>
          <w:tblCellMar>
            <w:top w:w="170" w:type="dxa"/>
          </w:tblCellMar>
        </w:tblPrEx>
        <w:trPr>
          <w:gridAfter w:val="1"/>
          <w:wAfter w:w="426" w:type="dxa"/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DC1875" w:rsidRPr="00F97437" w:rsidRDefault="00DC1875" w:rsidP="00DC1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30.</w:t>
            </w:r>
          </w:p>
        </w:tc>
        <w:tc>
          <w:tcPr>
            <w:tcW w:w="8505" w:type="dxa"/>
            <w:gridSpan w:val="3"/>
          </w:tcPr>
          <w:p w:rsidR="00DC1875" w:rsidRPr="00121988" w:rsidRDefault="00DC1875" w:rsidP="00DC1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988">
              <w:rPr>
                <w:rFonts w:ascii="Times New Roman" w:hAnsi="Times New Roman" w:cs="Times New Roman"/>
                <w:sz w:val="24"/>
                <w:szCs w:val="24"/>
              </w:rPr>
              <w:t>Write the next two numbers in the number pattern.</w:t>
            </w:r>
          </w:p>
          <w:p w:rsidR="00DC1875" w:rsidRPr="00121988" w:rsidRDefault="00DC1875" w:rsidP="00DC18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C1875" w:rsidRPr="00121988" w:rsidRDefault="00DC1875" w:rsidP="00DC1875">
            <w:pPr>
              <w:rPr>
                <w:rFonts w:ascii="Times New Roman" w:hAnsi="Times New Roman" w:cs="Times New Roman"/>
                <w:position w:val="-12"/>
                <w:sz w:val="24"/>
                <w:szCs w:val="24"/>
              </w:rPr>
            </w:pPr>
            <w:r w:rsidRPr="00121988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</w:t>
            </w:r>
            <w:r w:rsidR="009210AE" w:rsidRPr="00121988">
              <w:rPr>
                <w:rFonts w:ascii="Times New Roman" w:hAnsi="Times New Roman" w:cs="Times New Roman"/>
                <w:color w:val="FF0000"/>
                <w:position w:val="-12"/>
                <w:sz w:val="24"/>
                <w:szCs w:val="24"/>
              </w:rPr>
              <w:object w:dxaOrig="2467" w:dyaOrig="273">
                <v:shape id="_x0000_i1130" type="#_x0000_t75" style="width:186.75pt;height:21pt" o:ole="">
                  <v:imagedata r:id="rId215" o:title=""/>
                </v:shape>
                <o:OLEObject Type="Embed" ProgID="FXE300.Equation" ShapeID="_x0000_i1130" DrawAspect="Content" ObjectID="_1392469760" r:id="rId216"/>
              </w:object>
            </w:r>
            <w:r w:rsidRPr="00121988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t xml:space="preserve"> </w:t>
            </w:r>
          </w:p>
          <w:p w:rsidR="00DC1875" w:rsidRPr="00121988" w:rsidRDefault="00DC1875" w:rsidP="00DC1875">
            <w:pPr>
              <w:rPr>
                <w:rFonts w:ascii="Times New Roman" w:hAnsi="Times New Roman" w:cs="Times New Roman"/>
                <w:position w:val="-12"/>
                <w:sz w:val="24"/>
                <w:szCs w:val="24"/>
              </w:rPr>
            </w:pPr>
          </w:p>
        </w:tc>
      </w:tr>
      <w:tr w:rsidR="00DC1875" w:rsidRPr="00F97437" w:rsidTr="00DC1875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V w:val="none" w:sz="0" w:space="0" w:color="auto"/>
          </w:tblBorders>
          <w:tblCellMar>
            <w:top w:w="170" w:type="dxa"/>
          </w:tblCellMar>
        </w:tblPrEx>
        <w:trPr>
          <w:gridAfter w:val="1"/>
          <w:wAfter w:w="426" w:type="dxa"/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DC1875" w:rsidRPr="00F97437" w:rsidRDefault="00DC1875" w:rsidP="00DC1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31.</w:t>
            </w:r>
          </w:p>
        </w:tc>
        <w:tc>
          <w:tcPr>
            <w:tcW w:w="8505" w:type="dxa"/>
            <w:gridSpan w:val="3"/>
          </w:tcPr>
          <w:p w:rsidR="00DC1875" w:rsidRDefault="00DC1875" w:rsidP="00DC1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988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maximum temperature at Milltown on Monday was 14</w:t>
            </w:r>
            <w:r w:rsidRPr="001515D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 at 2 pm. </w:t>
            </w:r>
          </w:p>
          <w:p w:rsidR="00DC1875" w:rsidRPr="00121988" w:rsidRDefault="00DC1875" w:rsidP="00DC1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then fell by 16</w:t>
            </w:r>
            <w:r w:rsidRPr="001515D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 </w:t>
            </w:r>
            <w:proofErr w:type="spellStart"/>
            <w:r w:rsidRPr="001515D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the minimum overnight temperature, and then rose by 20</w:t>
            </w:r>
            <w:r w:rsidRPr="001515D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 </w:t>
            </w:r>
            <w:proofErr w:type="spellStart"/>
            <w:r w:rsidRPr="001515D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the maximum at 3 pm on Tuesday.</w:t>
            </w:r>
            <w:r w:rsidRPr="001219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DC1875" w:rsidRPr="00121988" w:rsidRDefault="00DC1875" w:rsidP="00DC1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was the maximum temperature on Tuesday</w:t>
            </w:r>
            <w:r w:rsidRPr="00121988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DC1875" w:rsidRPr="00121988" w:rsidRDefault="00DC1875" w:rsidP="00DC1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346" style="position:absolute;margin-left:106.2pt;margin-top:10.7pt;width:78pt;height:32.55pt;z-index:251718144">
                  <v:textbox>
                    <w:txbxContent>
                      <w:p w:rsidR="009210AE" w:rsidRDefault="009210AE">
                        <w:r>
                          <w:t xml:space="preserve"> </w:t>
                        </w:r>
                        <w:r w:rsidRPr="009210AE">
                          <w:rPr>
                            <w:color w:val="FF0000"/>
                            <w:position w:val="-10"/>
                          </w:rPr>
                          <w:object w:dxaOrig="1033" w:dyaOrig="542">
                            <v:shape id="_x0000_i1157" type="#_x0000_t75" style="width:51.75pt;height:27pt" o:ole="">
                              <v:imagedata r:id="rId217" o:title=""/>
                            </v:shape>
                            <o:OLEObject Type="Embed" ProgID="FXE300.Equation" ShapeID="_x0000_i1157" DrawAspect="Content" ObjectID="_1392469787" r:id="rId218"/>
                          </w:object>
                        </w:r>
                        <w:r>
                          <w:t xml:space="preserve"> </w:t>
                        </w:r>
                      </w:p>
                    </w:txbxContent>
                  </v:textbox>
                </v:rect>
              </w:pict>
            </w:r>
          </w:p>
          <w:p w:rsidR="00DC1875" w:rsidRPr="00121988" w:rsidRDefault="00DC1875" w:rsidP="00DC18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C1875" w:rsidRPr="00121988" w:rsidRDefault="00DC1875" w:rsidP="00DC18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C1875" w:rsidRPr="00121988" w:rsidRDefault="00DC1875" w:rsidP="00DC1875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 w:rsidRPr="00121988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</w:t>
            </w:r>
          </w:p>
        </w:tc>
      </w:tr>
      <w:tr w:rsidR="00DC1875" w:rsidRPr="00F97437" w:rsidTr="00DC1875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V w:val="none" w:sz="0" w:space="0" w:color="auto"/>
          </w:tblBorders>
          <w:tblCellMar>
            <w:top w:w="170" w:type="dxa"/>
          </w:tblCellMar>
        </w:tblPrEx>
        <w:trPr>
          <w:gridAfter w:val="1"/>
          <w:wAfter w:w="426" w:type="dxa"/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DC1875" w:rsidRPr="00F97437" w:rsidRDefault="00DC1875" w:rsidP="00DC1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32.</w:t>
            </w:r>
          </w:p>
        </w:tc>
        <w:tc>
          <w:tcPr>
            <w:tcW w:w="8505" w:type="dxa"/>
            <w:gridSpan w:val="3"/>
          </w:tcPr>
          <w:p w:rsidR="00DC1875" w:rsidRDefault="00DC1875" w:rsidP="00DC1875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Adam is 5 m to the left of Billie and Dexter is 13 m to the right of Billie. Charlie is halfway between Adam and Dexter. Where is Charlie relative to Billie?</w:t>
            </w:r>
          </w:p>
          <w:p w:rsidR="00DC1875" w:rsidRDefault="009210AE" w:rsidP="00DC1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352" style="position:absolute;margin-left:229.95pt;margin-top:8.1pt;width:89.55pt;height:28.85pt;z-index:251720192">
                  <v:textbox>
                    <w:txbxContent>
                      <w:p w:rsidR="009210AE" w:rsidRDefault="009210AE">
                        <w:r>
                          <w:t xml:space="preserve"> </w:t>
                        </w:r>
                        <w:r w:rsidRPr="009210AE">
                          <w:rPr>
                            <w:color w:val="FF0000"/>
                            <w:position w:val="-10"/>
                          </w:rPr>
                          <w:object w:dxaOrig="1390" w:dyaOrig="456">
                            <v:shape id="_x0000_i1158" type="#_x0000_t75" style="width:69.75pt;height:22.5pt" o:ole="">
                              <v:imagedata r:id="rId219" o:title=""/>
                            </v:shape>
                            <o:OLEObject Type="Embed" ProgID="FXE300.Equation" ShapeID="_x0000_i1158" DrawAspect="Content" ObjectID="_1392469788" r:id="rId220"/>
                          </w:object>
                        </w:r>
                        <w:r>
                          <w:t xml:space="preserve"> </w:t>
                        </w:r>
                      </w:p>
                    </w:txbxContent>
                  </v:textbox>
                </v:rect>
              </w:pict>
            </w:r>
            <w:r w:rsidR="00DC1875"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353" style="position:absolute;margin-left:93.45pt;margin-top:8.1pt;width:42.3pt;height:28.85pt;z-index:251721216">
                  <v:textbox>
                    <w:txbxContent>
                      <w:p w:rsidR="009210AE" w:rsidRDefault="009210AE">
                        <w:r>
                          <w:t xml:space="preserve"> </w:t>
                        </w:r>
                        <w:r w:rsidRPr="009210AE">
                          <w:rPr>
                            <w:color w:val="FF0000"/>
                            <w:position w:val="-10"/>
                          </w:rPr>
                          <w:object w:dxaOrig="307" w:dyaOrig="456">
                            <v:shape id="_x0000_i1159" type="#_x0000_t75" style="width:15pt;height:22.5pt" o:ole="">
                              <v:imagedata r:id="rId221" o:title=""/>
                            </v:shape>
                            <o:OLEObject Type="Embed" ProgID="FXE300.Equation" ShapeID="_x0000_i1159" DrawAspect="Content" ObjectID="_1392469789" r:id="rId222"/>
                          </w:object>
                        </w:r>
                        <w:r>
                          <w:t xml:space="preserve"> </w:t>
                        </w:r>
                      </w:p>
                    </w:txbxContent>
                  </v:textbox>
                </v:rect>
              </w:pict>
            </w:r>
          </w:p>
          <w:p w:rsidR="00DC1875" w:rsidRPr="0056119D" w:rsidRDefault="00DC1875" w:rsidP="00DC1875">
            <w:pPr>
              <w:spacing w:after="12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56119D">
              <w:rPr>
                <w:rFonts w:ascii="Times New Roman" w:hAnsi="Times New Roman" w:cs="Times New Roman"/>
                <w:sz w:val="32"/>
                <w:szCs w:val="32"/>
              </w:rPr>
              <w:t xml:space="preserve"> Charlie is   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</w:t>
            </w:r>
            <w:r w:rsidRPr="0056119D">
              <w:rPr>
                <w:rFonts w:ascii="Times New Roman" w:hAnsi="Times New Roman" w:cs="Times New Roman"/>
                <w:sz w:val="32"/>
                <w:szCs w:val="32"/>
              </w:rPr>
              <w:t xml:space="preserve">  </w:t>
            </w:r>
            <w:r w:rsidR="009210AE"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  <w:r w:rsidRPr="0056119D">
              <w:rPr>
                <w:rFonts w:ascii="Times New Roman" w:hAnsi="Times New Roman" w:cs="Times New Roman"/>
                <w:sz w:val="32"/>
                <w:szCs w:val="32"/>
              </w:rPr>
              <w:t>m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etres</w:t>
            </w:r>
            <w:r w:rsidRPr="0056119D">
              <w:rPr>
                <w:rFonts w:ascii="Times New Roman" w:hAnsi="Times New Roman" w:cs="Times New Roman"/>
                <w:sz w:val="32"/>
                <w:szCs w:val="32"/>
              </w:rPr>
              <w:t xml:space="preserve"> to the   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</w:t>
            </w:r>
            <w:r w:rsidR="009210AE">
              <w:rPr>
                <w:rFonts w:ascii="Times New Roman" w:hAnsi="Times New Roman" w:cs="Times New Roman"/>
                <w:sz w:val="32"/>
                <w:szCs w:val="32"/>
              </w:rPr>
              <w:t xml:space="preserve">     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</w:t>
            </w:r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o  </w:t>
            </w:r>
            <w:r w:rsidRPr="0056119D">
              <w:rPr>
                <w:rFonts w:ascii="Times New Roman" w:hAnsi="Times New Roman" w:cs="Times New Roman"/>
                <w:sz w:val="32"/>
                <w:szCs w:val="32"/>
              </w:rPr>
              <w:t>Billie</w:t>
            </w:r>
            <w:proofErr w:type="gramEnd"/>
            <w:r w:rsidRPr="0056119D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</w:tbl>
    <w:p w:rsidR="00DC1875" w:rsidRDefault="00DC1875" w:rsidP="00DC1875"/>
    <w:p w:rsidR="00304969" w:rsidRDefault="00304969" w:rsidP="0056119D">
      <w:bookmarkStart w:id="0" w:name="_GoBack"/>
      <w:bookmarkEnd w:id="0"/>
    </w:p>
    <w:sectPr w:rsidR="00304969" w:rsidSect="00CC3C84">
      <w:headerReference w:type="default" r:id="rId223"/>
      <w:footerReference w:type="default" r:id="rId224"/>
      <w:headerReference w:type="first" r:id="rId225"/>
      <w:footerReference w:type="first" r:id="rId226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3650" w:rsidRDefault="00243650" w:rsidP="00CC3C84">
      <w:pPr>
        <w:spacing w:after="0" w:line="240" w:lineRule="auto"/>
      </w:pPr>
      <w:r>
        <w:separator/>
      </w:r>
    </w:p>
  </w:endnote>
  <w:endnote w:type="continuationSeparator" w:id="0">
    <w:p w:rsidR="00243650" w:rsidRDefault="00243650" w:rsidP="00CC3C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1875" w:rsidRDefault="00DC1875">
    <w:pPr>
      <w:pStyle w:val="Footer"/>
      <w:jc w:val="center"/>
    </w:pPr>
    <w:r>
      <w:t>-</w:t>
    </w:r>
    <w:sdt>
      <w:sdtPr>
        <w:id w:val="6448696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210AE">
          <w:rPr>
            <w:noProof/>
          </w:rPr>
          <w:t>10</w:t>
        </w:r>
        <w:r>
          <w:rPr>
            <w:noProof/>
          </w:rPr>
          <w:fldChar w:fldCharType="end"/>
        </w:r>
        <w:r>
          <w:t>-</w:t>
        </w:r>
      </w:sdtContent>
    </w:sdt>
  </w:p>
  <w:p w:rsidR="00DC1875" w:rsidRDefault="00DC187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1875" w:rsidRDefault="00DC1875">
    <w:pPr>
      <w:pStyle w:val="Footer"/>
      <w:jc w:val="center"/>
    </w:pPr>
    <w:r>
      <w:t>-</w:t>
    </w:r>
    <w:sdt>
      <w:sdtPr>
        <w:id w:val="6448698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  <w:r>
          <w:t>-</w:t>
        </w:r>
      </w:sdtContent>
    </w:sdt>
  </w:p>
  <w:p w:rsidR="00DC1875" w:rsidRDefault="00DC187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3650" w:rsidRDefault="00243650" w:rsidP="00CC3C84">
      <w:pPr>
        <w:spacing w:after="0" w:line="240" w:lineRule="auto"/>
      </w:pPr>
      <w:r>
        <w:separator/>
      </w:r>
    </w:p>
  </w:footnote>
  <w:footnote w:type="continuationSeparator" w:id="0">
    <w:p w:rsidR="00243650" w:rsidRDefault="00243650" w:rsidP="00CC3C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1875" w:rsidRPr="003310B8" w:rsidRDefault="00DC1875" w:rsidP="003310B8">
    <w:pPr>
      <w:pStyle w:val="Header"/>
      <w:rPr>
        <w:u w:val="single"/>
      </w:rPr>
    </w:pPr>
    <w:r>
      <w:rPr>
        <w:u w:val="single"/>
      </w:rPr>
      <w:t>Integers</w:t>
    </w:r>
    <w:r w:rsidRPr="003310B8">
      <w:rPr>
        <w:u w:val="single"/>
      </w:rPr>
      <w:tab/>
    </w:r>
    <w:r>
      <w:rPr>
        <w:u w:val="single"/>
      </w:rPr>
      <w:t xml:space="preserve">Topic </w:t>
    </w:r>
    <w:r w:rsidRPr="003310B8">
      <w:rPr>
        <w:u w:val="single"/>
      </w:rPr>
      <w:t>Test</w:t>
    </w:r>
    <w:r>
      <w:rPr>
        <w:u w:val="single"/>
      </w:rPr>
      <w:tab/>
      <w:t>2012</w:t>
    </w:r>
    <w:r w:rsidRPr="003310B8">
      <w:rPr>
        <w:u w:val="single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1875" w:rsidRPr="00004BA9" w:rsidRDefault="00DC1875">
    <w:pPr>
      <w:pStyle w:val="Header"/>
      <w:rPr>
        <w:rFonts w:ascii="Lucida Calligraphy" w:hAnsi="Lucida Calligraphy"/>
        <w:sz w:val="32"/>
      </w:rPr>
    </w:pPr>
    <w:r>
      <w:rPr>
        <w:rFonts w:ascii="Lucida Calligraphy" w:hAnsi="Lucida Calligraphy"/>
        <w:sz w:val="32"/>
      </w:rPr>
      <w:tab/>
    </w:r>
    <w:r w:rsidRPr="00004BA9">
      <w:rPr>
        <w:rFonts w:ascii="Lucida Calligraphy" w:hAnsi="Lucida Calligraphy"/>
        <w:sz w:val="32"/>
      </w:rPr>
      <w:t>High School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E61EAC"/>
    <w:multiLevelType w:val="multilevel"/>
    <w:tmpl w:val="02AE50C0"/>
    <w:styleLink w:val="Examstyle"/>
    <w:lvl w:ilvl="0">
      <w:start w:val="1"/>
      <w:numFmt w:val="lowerLetter"/>
      <w:lvlText w:val="%1)"/>
      <w:lvlJc w:val="left"/>
      <w:pPr>
        <w:ind w:left="680" w:hanging="680"/>
      </w:pPr>
      <w:rPr>
        <w:rFonts w:hint="default"/>
      </w:rPr>
    </w:lvl>
    <w:lvl w:ilvl="1">
      <w:start w:val="1"/>
      <w:numFmt w:val="lowerRoman"/>
      <w:lvlText w:val="(%2)"/>
      <w:lvlJc w:val="left"/>
      <w:pPr>
        <w:ind w:left="1134" w:hanging="774"/>
      </w:pPr>
      <w:rPr>
        <w:rFonts w:hint="default"/>
      </w:rPr>
    </w:lvl>
    <w:lvl w:ilvl="2">
      <w:start w:val="1"/>
      <w:numFmt w:val="upperLetter"/>
      <w:lvlText w:val="%3)"/>
      <w:lvlJc w:val="left"/>
      <w:pPr>
        <w:ind w:left="1758" w:hanging="73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461AF"/>
    <w:rsid w:val="00000E28"/>
    <w:rsid w:val="00004BA9"/>
    <w:rsid w:val="00025A18"/>
    <w:rsid w:val="00034138"/>
    <w:rsid w:val="000765A9"/>
    <w:rsid w:val="000767EC"/>
    <w:rsid w:val="000770C2"/>
    <w:rsid w:val="00084B66"/>
    <w:rsid w:val="000A521B"/>
    <w:rsid w:val="000F41E0"/>
    <w:rsid w:val="001515DE"/>
    <w:rsid w:val="00163FCC"/>
    <w:rsid w:val="0019234B"/>
    <w:rsid w:val="002135A8"/>
    <w:rsid w:val="00222EF1"/>
    <w:rsid w:val="00243650"/>
    <w:rsid w:val="002443CD"/>
    <w:rsid w:val="002525AE"/>
    <w:rsid w:val="00267A44"/>
    <w:rsid w:val="00277E4E"/>
    <w:rsid w:val="00285EDC"/>
    <w:rsid w:val="002B3C99"/>
    <w:rsid w:val="00304969"/>
    <w:rsid w:val="00321B15"/>
    <w:rsid w:val="003310B8"/>
    <w:rsid w:val="00353B48"/>
    <w:rsid w:val="0036467D"/>
    <w:rsid w:val="00383683"/>
    <w:rsid w:val="003A1AC5"/>
    <w:rsid w:val="003A29ED"/>
    <w:rsid w:val="003C0705"/>
    <w:rsid w:val="003C14BF"/>
    <w:rsid w:val="003E7E28"/>
    <w:rsid w:val="00406B75"/>
    <w:rsid w:val="00441DF6"/>
    <w:rsid w:val="00447AD6"/>
    <w:rsid w:val="004960D7"/>
    <w:rsid w:val="00555691"/>
    <w:rsid w:val="0056119D"/>
    <w:rsid w:val="005773F1"/>
    <w:rsid w:val="00584CAA"/>
    <w:rsid w:val="00587D42"/>
    <w:rsid w:val="005C348D"/>
    <w:rsid w:val="005D0D6B"/>
    <w:rsid w:val="005D14A4"/>
    <w:rsid w:val="005E3D07"/>
    <w:rsid w:val="00612177"/>
    <w:rsid w:val="00620B71"/>
    <w:rsid w:val="00651653"/>
    <w:rsid w:val="006668BA"/>
    <w:rsid w:val="00692E6F"/>
    <w:rsid w:val="006A69A3"/>
    <w:rsid w:val="007222B1"/>
    <w:rsid w:val="00725344"/>
    <w:rsid w:val="007461AF"/>
    <w:rsid w:val="007521D5"/>
    <w:rsid w:val="007C764D"/>
    <w:rsid w:val="008839FB"/>
    <w:rsid w:val="008941E1"/>
    <w:rsid w:val="008C793A"/>
    <w:rsid w:val="009210AE"/>
    <w:rsid w:val="009355E6"/>
    <w:rsid w:val="00973D73"/>
    <w:rsid w:val="00980C53"/>
    <w:rsid w:val="00981229"/>
    <w:rsid w:val="0098392F"/>
    <w:rsid w:val="009938A9"/>
    <w:rsid w:val="009E3655"/>
    <w:rsid w:val="009F418F"/>
    <w:rsid w:val="00A33B13"/>
    <w:rsid w:val="00A63C9F"/>
    <w:rsid w:val="00A95DA5"/>
    <w:rsid w:val="00AB24D4"/>
    <w:rsid w:val="00AB48BD"/>
    <w:rsid w:val="00AD6571"/>
    <w:rsid w:val="00AE3C2D"/>
    <w:rsid w:val="00AE7583"/>
    <w:rsid w:val="00B2163E"/>
    <w:rsid w:val="00B64769"/>
    <w:rsid w:val="00B73C59"/>
    <w:rsid w:val="00B956DE"/>
    <w:rsid w:val="00C77E49"/>
    <w:rsid w:val="00CA7AA6"/>
    <w:rsid w:val="00CB0865"/>
    <w:rsid w:val="00CC3C84"/>
    <w:rsid w:val="00CD6C5E"/>
    <w:rsid w:val="00D30E92"/>
    <w:rsid w:val="00D347C2"/>
    <w:rsid w:val="00DC1875"/>
    <w:rsid w:val="00DD0911"/>
    <w:rsid w:val="00DF70A5"/>
    <w:rsid w:val="00E2725A"/>
    <w:rsid w:val="00E32C2F"/>
    <w:rsid w:val="00E41185"/>
    <w:rsid w:val="00E42050"/>
    <w:rsid w:val="00E64EAD"/>
    <w:rsid w:val="00E70801"/>
    <w:rsid w:val="00E72B29"/>
    <w:rsid w:val="00EB1BF9"/>
    <w:rsid w:val="00ED040A"/>
    <w:rsid w:val="00ED7A6D"/>
    <w:rsid w:val="00F17F0E"/>
    <w:rsid w:val="00F40496"/>
    <w:rsid w:val="00F4542D"/>
    <w:rsid w:val="00F64E6E"/>
    <w:rsid w:val="00F67FBF"/>
    <w:rsid w:val="00F86E9B"/>
    <w:rsid w:val="00F97437"/>
    <w:rsid w:val="00FA155C"/>
    <w:rsid w:val="00FD21AC"/>
    <w:rsid w:val="00FE5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1B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Examstyle">
    <w:name w:val="Exam style"/>
    <w:uiPriority w:val="99"/>
    <w:rsid w:val="00034138"/>
    <w:pPr>
      <w:numPr>
        <w:numId w:val="1"/>
      </w:numPr>
    </w:pPr>
  </w:style>
  <w:style w:type="table" w:styleId="TableGrid">
    <w:name w:val="Table Grid"/>
    <w:basedOn w:val="TableNormal"/>
    <w:uiPriority w:val="59"/>
    <w:rsid w:val="00584CA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C3C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3C84"/>
  </w:style>
  <w:style w:type="paragraph" w:styleId="Footer">
    <w:name w:val="footer"/>
    <w:basedOn w:val="Normal"/>
    <w:link w:val="FooterChar"/>
    <w:uiPriority w:val="99"/>
    <w:unhideWhenUsed/>
    <w:rsid w:val="00CC3C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3C8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Examstyle">
    <w:name w:val="Examstyle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624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image" Target="media/image39.png"/><Relationship Id="rId138" Type="http://schemas.openxmlformats.org/officeDocument/2006/relationships/oleObject" Target="embeddings/oleObject66.bin"/><Relationship Id="rId159" Type="http://schemas.openxmlformats.org/officeDocument/2006/relationships/oleObject" Target="embeddings/oleObject83.bin"/><Relationship Id="rId170" Type="http://schemas.openxmlformats.org/officeDocument/2006/relationships/oleObject" Target="embeddings/oleObject92.bin"/><Relationship Id="rId191" Type="http://schemas.openxmlformats.org/officeDocument/2006/relationships/oleObject" Target="embeddings/oleObject110.bin"/><Relationship Id="rId205" Type="http://schemas.openxmlformats.org/officeDocument/2006/relationships/oleObject" Target="embeddings/oleObject122.bin"/><Relationship Id="rId226" Type="http://schemas.openxmlformats.org/officeDocument/2006/relationships/footer" Target="footer2.xml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4.wmf"/><Relationship Id="rId128" Type="http://schemas.openxmlformats.org/officeDocument/2006/relationships/oleObject" Target="embeddings/oleObject61.bin"/><Relationship Id="rId149" Type="http://schemas.openxmlformats.org/officeDocument/2006/relationships/oleObject" Target="embeddings/oleObject75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4.bin"/><Relationship Id="rId160" Type="http://schemas.openxmlformats.org/officeDocument/2006/relationships/oleObject" Target="embeddings/oleObject84.bin"/><Relationship Id="rId181" Type="http://schemas.openxmlformats.org/officeDocument/2006/relationships/oleObject" Target="embeddings/oleObject101.bin"/><Relationship Id="rId216" Type="http://schemas.openxmlformats.org/officeDocument/2006/relationships/oleObject" Target="embeddings/oleObject132.bin"/><Relationship Id="rId211" Type="http://schemas.openxmlformats.org/officeDocument/2006/relationships/oleObject" Target="embeddings/oleObject128.bin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18" Type="http://schemas.openxmlformats.org/officeDocument/2006/relationships/image" Target="media/image56.wmf"/><Relationship Id="rId134" Type="http://schemas.openxmlformats.org/officeDocument/2006/relationships/oleObject" Target="embeddings/oleObject64.bin"/><Relationship Id="rId139" Type="http://schemas.openxmlformats.org/officeDocument/2006/relationships/oleObject" Target="embeddings/oleObject67.bin"/><Relationship Id="rId80" Type="http://schemas.openxmlformats.org/officeDocument/2006/relationships/image" Target="media/image37.wmf"/><Relationship Id="rId85" Type="http://schemas.openxmlformats.org/officeDocument/2006/relationships/oleObject" Target="embeddings/oleObject39.bin"/><Relationship Id="rId150" Type="http://schemas.openxmlformats.org/officeDocument/2006/relationships/oleObject" Target="embeddings/oleObject76.bin"/><Relationship Id="rId155" Type="http://schemas.openxmlformats.org/officeDocument/2006/relationships/oleObject" Target="embeddings/oleObject79.bin"/><Relationship Id="rId171" Type="http://schemas.openxmlformats.org/officeDocument/2006/relationships/oleObject" Target="embeddings/oleObject93.bin"/><Relationship Id="rId176" Type="http://schemas.openxmlformats.org/officeDocument/2006/relationships/image" Target="media/image73.wmf"/><Relationship Id="rId192" Type="http://schemas.openxmlformats.org/officeDocument/2006/relationships/oleObject" Target="embeddings/oleObject111.bin"/><Relationship Id="rId197" Type="http://schemas.openxmlformats.org/officeDocument/2006/relationships/oleObject" Target="embeddings/oleObject115.bin"/><Relationship Id="rId206" Type="http://schemas.openxmlformats.org/officeDocument/2006/relationships/oleObject" Target="embeddings/oleObject123.bin"/><Relationship Id="rId227" Type="http://schemas.openxmlformats.org/officeDocument/2006/relationships/fontTable" Target="fontTable.xml"/><Relationship Id="rId201" Type="http://schemas.openxmlformats.org/officeDocument/2006/relationships/oleObject" Target="embeddings/oleObject119.bin"/><Relationship Id="rId222" Type="http://schemas.openxmlformats.org/officeDocument/2006/relationships/oleObject" Target="embeddings/oleObject135.bin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08" Type="http://schemas.openxmlformats.org/officeDocument/2006/relationships/image" Target="media/image51.wmf"/><Relationship Id="rId124" Type="http://schemas.openxmlformats.org/officeDocument/2006/relationships/oleObject" Target="embeddings/oleObject59.bin"/><Relationship Id="rId129" Type="http://schemas.openxmlformats.org/officeDocument/2006/relationships/image" Target="media/image61.wmf"/><Relationship Id="rId54" Type="http://schemas.openxmlformats.org/officeDocument/2006/relationships/image" Target="media/image24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91" Type="http://schemas.openxmlformats.org/officeDocument/2006/relationships/oleObject" Target="embeddings/oleObject42.bin"/><Relationship Id="rId96" Type="http://schemas.openxmlformats.org/officeDocument/2006/relationships/image" Target="media/image45.png"/><Relationship Id="rId140" Type="http://schemas.openxmlformats.org/officeDocument/2006/relationships/image" Target="media/image66.wmf"/><Relationship Id="rId145" Type="http://schemas.openxmlformats.org/officeDocument/2006/relationships/oleObject" Target="embeddings/oleObject71.bin"/><Relationship Id="rId161" Type="http://schemas.openxmlformats.org/officeDocument/2006/relationships/oleObject" Target="embeddings/oleObject85.bin"/><Relationship Id="rId166" Type="http://schemas.openxmlformats.org/officeDocument/2006/relationships/oleObject" Target="embeddings/oleObject88.bin"/><Relationship Id="rId182" Type="http://schemas.openxmlformats.org/officeDocument/2006/relationships/oleObject" Target="embeddings/oleObject102.bin"/><Relationship Id="rId187" Type="http://schemas.openxmlformats.org/officeDocument/2006/relationships/oleObject" Target="embeddings/oleObject106.bin"/><Relationship Id="rId217" Type="http://schemas.openxmlformats.org/officeDocument/2006/relationships/image" Target="media/image78.w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212" Type="http://schemas.openxmlformats.org/officeDocument/2006/relationships/oleObject" Target="embeddings/oleObject129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119" Type="http://schemas.openxmlformats.org/officeDocument/2006/relationships/oleObject" Target="embeddings/oleObject56.bin"/><Relationship Id="rId44" Type="http://schemas.openxmlformats.org/officeDocument/2006/relationships/image" Target="media/image19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130" Type="http://schemas.openxmlformats.org/officeDocument/2006/relationships/oleObject" Target="embeddings/oleObject62.bin"/><Relationship Id="rId135" Type="http://schemas.openxmlformats.org/officeDocument/2006/relationships/image" Target="media/image64.wmf"/><Relationship Id="rId151" Type="http://schemas.openxmlformats.org/officeDocument/2006/relationships/image" Target="media/image68.wmf"/><Relationship Id="rId156" Type="http://schemas.openxmlformats.org/officeDocument/2006/relationships/oleObject" Target="embeddings/oleObject80.bin"/><Relationship Id="rId177" Type="http://schemas.openxmlformats.org/officeDocument/2006/relationships/oleObject" Target="embeddings/oleObject97.bin"/><Relationship Id="rId198" Type="http://schemas.openxmlformats.org/officeDocument/2006/relationships/oleObject" Target="embeddings/oleObject116.bin"/><Relationship Id="rId172" Type="http://schemas.openxmlformats.org/officeDocument/2006/relationships/oleObject" Target="embeddings/oleObject94.bin"/><Relationship Id="rId193" Type="http://schemas.openxmlformats.org/officeDocument/2006/relationships/image" Target="media/image75.wmf"/><Relationship Id="rId202" Type="http://schemas.openxmlformats.org/officeDocument/2006/relationships/image" Target="media/image76.png"/><Relationship Id="rId207" Type="http://schemas.openxmlformats.org/officeDocument/2006/relationships/oleObject" Target="embeddings/oleObject124.bin"/><Relationship Id="rId223" Type="http://schemas.openxmlformats.org/officeDocument/2006/relationships/header" Target="header1.xml"/><Relationship Id="rId228" Type="http://schemas.openxmlformats.org/officeDocument/2006/relationships/theme" Target="theme/theme1.xml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49.wmf"/><Relationship Id="rId120" Type="http://schemas.openxmlformats.org/officeDocument/2006/relationships/image" Target="media/image57.wmf"/><Relationship Id="rId125" Type="http://schemas.openxmlformats.org/officeDocument/2006/relationships/image" Target="media/image59.wmf"/><Relationship Id="rId141" Type="http://schemas.openxmlformats.org/officeDocument/2006/relationships/oleObject" Target="embeddings/oleObject68.bin"/><Relationship Id="rId146" Type="http://schemas.openxmlformats.org/officeDocument/2006/relationships/oleObject" Target="embeddings/oleObject72.bin"/><Relationship Id="rId167" Type="http://schemas.openxmlformats.org/officeDocument/2006/relationships/oleObject" Target="embeddings/oleObject89.bin"/><Relationship Id="rId188" Type="http://schemas.openxmlformats.org/officeDocument/2006/relationships/oleObject" Target="embeddings/oleObject107.bin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162" Type="http://schemas.openxmlformats.org/officeDocument/2006/relationships/oleObject" Target="embeddings/oleObject86.bin"/><Relationship Id="rId183" Type="http://schemas.openxmlformats.org/officeDocument/2006/relationships/oleObject" Target="embeddings/oleObject103.bin"/><Relationship Id="rId213" Type="http://schemas.openxmlformats.org/officeDocument/2006/relationships/oleObject" Target="embeddings/oleObject130.bin"/><Relationship Id="rId218" Type="http://schemas.openxmlformats.org/officeDocument/2006/relationships/oleObject" Target="embeddings/oleObject133.bin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4.bin"/><Relationship Id="rId131" Type="http://schemas.openxmlformats.org/officeDocument/2006/relationships/image" Target="media/image62.wmf"/><Relationship Id="rId136" Type="http://schemas.openxmlformats.org/officeDocument/2006/relationships/oleObject" Target="embeddings/oleObject65.bin"/><Relationship Id="rId157" Type="http://schemas.openxmlformats.org/officeDocument/2006/relationships/oleObject" Target="embeddings/oleObject81.bin"/><Relationship Id="rId178" Type="http://schemas.openxmlformats.org/officeDocument/2006/relationships/oleObject" Target="embeddings/oleObject98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52" Type="http://schemas.openxmlformats.org/officeDocument/2006/relationships/oleObject" Target="embeddings/oleObject77.bin"/><Relationship Id="rId173" Type="http://schemas.openxmlformats.org/officeDocument/2006/relationships/image" Target="media/image72.wmf"/><Relationship Id="rId194" Type="http://schemas.openxmlformats.org/officeDocument/2006/relationships/oleObject" Target="embeddings/oleObject112.bin"/><Relationship Id="rId199" Type="http://schemas.openxmlformats.org/officeDocument/2006/relationships/oleObject" Target="embeddings/oleObject117.bin"/><Relationship Id="rId203" Type="http://schemas.openxmlformats.org/officeDocument/2006/relationships/oleObject" Target="embeddings/oleObject120.bin"/><Relationship Id="rId208" Type="http://schemas.openxmlformats.org/officeDocument/2006/relationships/oleObject" Target="embeddings/oleObject125.bin"/><Relationship Id="rId19" Type="http://schemas.openxmlformats.org/officeDocument/2006/relationships/oleObject" Target="embeddings/oleObject6.bin"/><Relationship Id="rId224" Type="http://schemas.openxmlformats.org/officeDocument/2006/relationships/footer" Target="footer1.xml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png"/><Relationship Id="rId105" Type="http://schemas.openxmlformats.org/officeDocument/2006/relationships/oleObject" Target="embeddings/oleObject49.bin"/><Relationship Id="rId126" Type="http://schemas.openxmlformats.org/officeDocument/2006/relationships/oleObject" Target="embeddings/oleObject60.bin"/><Relationship Id="rId147" Type="http://schemas.openxmlformats.org/officeDocument/2006/relationships/oleObject" Target="embeddings/oleObject73.bin"/><Relationship Id="rId168" Type="http://schemas.openxmlformats.org/officeDocument/2006/relationships/oleObject" Target="embeddings/oleObject90.bin"/><Relationship Id="rId8" Type="http://schemas.openxmlformats.org/officeDocument/2006/relationships/image" Target="media/image1.png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42" Type="http://schemas.openxmlformats.org/officeDocument/2006/relationships/oleObject" Target="embeddings/oleObject69.bin"/><Relationship Id="rId163" Type="http://schemas.openxmlformats.org/officeDocument/2006/relationships/image" Target="media/image70.wmf"/><Relationship Id="rId184" Type="http://schemas.openxmlformats.org/officeDocument/2006/relationships/oleObject" Target="embeddings/oleObject104.bin"/><Relationship Id="rId189" Type="http://schemas.openxmlformats.org/officeDocument/2006/relationships/oleObject" Target="embeddings/oleObject108.bin"/><Relationship Id="rId219" Type="http://schemas.openxmlformats.org/officeDocument/2006/relationships/image" Target="media/image79.wmf"/><Relationship Id="rId3" Type="http://schemas.microsoft.com/office/2007/relationships/stylesWithEffects" Target="stylesWithEffects.xml"/><Relationship Id="rId214" Type="http://schemas.openxmlformats.org/officeDocument/2006/relationships/oleObject" Target="embeddings/oleObject131.bin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5.wmf"/><Relationship Id="rId137" Type="http://schemas.openxmlformats.org/officeDocument/2006/relationships/image" Target="media/image65.wmf"/><Relationship Id="rId158" Type="http://schemas.openxmlformats.org/officeDocument/2006/relationships/oleObject" Target="embeddings/oleObject82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32" Type="http://schemas.openxmlformats.org/officeDocument/2006/relationships/oleObject" Target="embeddings/oleObject63.bin"/><Relationship Id="rId153" Type="http://schemas.openxmlformats.org/officeDocument/2006/relationships/oleObject" Target="embeddings/oleObject78.bin"/><Relationship Id="rId174" Type="http://schemas.openxmlformats.org/officeDocument/2006/relationships/oleObject" Target="embeddings/oleObject95.bin"/><Relationship Id="rId179" Type="http://schemas.openxmlformats.org/officeDocument/2006/relationships/oleObject" Target="embeddings/oleObject99.bin"/><Relationship Id="rId195" Type="http://schemas.openxmlformats.org/officeDocument/2006/relationships/oleObject" Target="embeddings/oleObject113.bin"/><Relationship Id="rId209" Type="http://schemas.openxmlformats.org/officeDocument/2006/relationships/oleObject" Target="embeddings/oleObject126.bin"/><Relationship Id="rId190" Type="http://schemas.openxmlformats.org/officeDocument/2006/relationships/oleObject" Target="embeddings/oleObject109.bin"/><Relationship Id="rId204" Type="http://schemas.openxmlformats.org/officeDocument/2006/relationships/oleObject" Target="embeddings/oleObject121.bin"/><Relationship Id="rId220" Type="http://schemas.openxmlformats.org/officeDocument/2006/relationships/oleObject" Target="embeddings/oleObject134.bin"/><Relationship Id="rId225" Type="http://schemas.openxmlformats.org/officeDocument/2006/relationships/header" Target="header2.xml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27" Type="http://schemas.openxmlformats.org/officeDocument/2006/relationships/image" Target="media/image60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oleObject" Target="embeddings/oleObject58.bin"/><Relationship Id="rId143" Type="http://schemas.openxmlformats.org/officeDocument/2006/relationships/image" Target="media/image67.wmf"/><Relationship Id="rId148" Type="http://schemas.openxmlformats.org/officeDocument/2006/relationships/oleObject" Target="embeddings/oleObject74.bin"/><Relationship Id="rId164" Type="http://schemas.openxmlformats.org/officeDocument/2006/relationships/oleObject" Target="embeddings/oleObject87.bin"/><Relationship Id="rId169" Type="http://schemas.openxmlformats.org/officeDocument/2006/relationships/oleObject" Target="embeddings/oleObject91.bin"/><Relationship Id="rId185" Type="http://schemas.openxmlformats.org/officeDocument/2006/relationships/image" Target="media/image74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100.bin"/><Relationship Id="rId210" Type="http://schemas.openxmlformats.org/officeDocument/2006/relationships/oleObject" Target="embeddings/oleObject127.bin"/><Relationship Id="rId215" Type="http://schemas.openxmlformats.org/officeDocument/2006/relationships/image" Target="media/image77.wmf"/><Relationship Id="rId26" Type="http://schemas.openxmlformats.org/officeDocument/2006/relationships/image" Target="media/image10.wmf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image" Target="media/image63.wmf"/><Relationship Id="rId154" Type="http://schemas.openxmlformats.org/officeDocument/2006/relationships/image" Target="media/image69.wmf"/><Relationship Id="rId175" Type="http://schemas.openxmlformats.org/officeDocument/2006/relationships/oleObject" Target="embeddings/oleObject96.bin"/><Relationship Id="rId196" Type="http://schemas.openxmlformats.org/officeDocument/2006/relationships/oleObject" Target="embeddings/oleObject114.bin"/><Relationship Id="rId200" Type="http://schemas.openxmlformats.org/officeDocument/2006/relationships/oleObject" Target="embeddings/oleObject118.bin"/><Relationship Id="rId16" Type="http://schemas.openxmlformats.org/officeDocument/2006/relationships/image" Target="media/image5.wmf"/><Relationship Id="rId221" Type="http://schemas.openxmlformats.org/officeDocument/2006/relationships/image" Target="media/image80.wmf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image" Target="media/image58.wmf"/><Relationship Id="rId144" Type="http://schemas.openxmlformats.org/officeDocument/2006/relationships/oleObject" Target="embeddings/oleObject70.bin"/><Relationship Id="rId90" Type="http://schemas.openxmlformats.org/officeDocument/2006/relationships/image" Target="media/image42.wmf"/><Relationship Id="rId165" Type="http://schemas.openxmlformats.org/officeDocument/2006/relationships/image" Target="media/image71.wmf"/><Relationship Id="rId186" Type="http://schemas.openxmlformats.org/officeDocument/2006/relationships/oleObject" Target="embeddings/oleObject105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arrys%20data\BACKUP\WME%20Pty%20Ltd\WME%20Mathematics%20Assessment%20Bank%202012\Years%207%20and%208\Algebra%202012\Equations%20and%20Formlae%20%20Test%20201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Equations and Formlae  Test 2012</Template>
  <TotalTime>227</TotalTime>
  <Pages>10</Pages>
  <Words>1666</Words>
  <Characters>9501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Trials</Company>
  <LinksUpToDate>false</LinksUpToDate>
  <CharactersWithSpaces>11145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Garry Thorn</dc:creator>
  <cp:lastModifiedBy>Garry</cp:lastModifiedBy>
  <cp:revision>13</cp:revision>
  <dcterms:created xsi:type="dcterms:W3CDTF">2011-08-14T12:16:00Z</dcterms:created>
  <dcterms:modified xsi:type="dcterms:W3CDTF">2012-03-05T05:00:00Z</dcterms:modified>
</cp:coreProperties>
</file>