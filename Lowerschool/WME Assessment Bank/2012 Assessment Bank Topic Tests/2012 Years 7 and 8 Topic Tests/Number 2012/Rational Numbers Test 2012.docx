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F2627" w:rsidRDefault="005F2627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 Numbers</w:t>
            </w:r>
          </w:p>
          <w:p w:rsidR="00584CAA" w:rsidRPr="00584CAA" w:rsidRDefault="005F2627" w:rsidP="005F262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(Fractions, Decimals and Percentages)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2627" w:rsidRDefault="005F2627"/>
          <w:p w:rsidR="00262464" w:rsidRDefault="00262464" w:rsidP="00262464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262464" w:rsidP="00262464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highest common factor of 20 and 45?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896BE13">
                <v:rect id="_x0000_s1026" style="position:absolute;margin-left:96.75pt;margin-top:10.6pt;width:90pt;height:27.75pt;z-index:251659264"/>
              </w:pic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lowest common multiple of 9 and 12 is :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3                                     9                                   36                                    108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4150B0C">
                <v:group id="_x0000_s1027" style="position:absolute;margin-left:27.5pt;margin-top:8.3pt;width:363.75pt;height:10.5pt;z-index:251658240" coordorigin="2430,3420" coordsize="6870,180">
                  <v:roundrect id="_x0000_s1028" style="position:absolute;left:9030;top:3420;width:270;height:180" arcsize="10923f"/>
                  <v:roundrect id="_x0000_s1029" style="position:absolute;left:2430;top:3420;width:270;height:180" arcsize="10923f"/>
                  <v:roundrect id="_x0000_s1030" style="position:absolute;left:4580;top:3420;width:270;height:180" arcsize="10923f"/>
                  <v:roundrect id="_x0000_s1031" style="position:absolute;left:6780;top:3420;width:270;height:180" arcsize="10923f"/>
                </v:group>
              </w:pict>
            </w: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not equivalent to  </w:t>
            </w:r>
            <w:r w:rsidRPr="00CA380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05" w:dyaOrig="725" w14:anchorId="0C48A4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23.25pt" o:ole="">
                  <v:imagedata r:id="rId8" o:title=""/>
                </v:shape>
                <o:OLEObject Type="Embed" ProgID="FXE300.Equation" ShapeID="_x0000_i1025" DrawAspect="Content" ObjectID="_1392466675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59DEB9A7">
                <v:shape id="_x0000_i1026" type="#_x0000_t75" style="width:19.5pt;height:36pt" o:ole="">
                  <v:imagedata r:id="rId10" o:title=""/>
                </v:shape>
                <o:OLEObject Type="Embed" ProgID="FXE300.Equation" ShapeID="_x0000_i1026" DrawAspect="Content" ObjectID="_1392466676" r:id="rId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5085129F">
                <v:shape id="_x0000_i1027" type="#_x0000_t75" style="width:19.5pt;height:36pt" o:ole="">
                  <v:imagedata r:id="rId12" o:title=""/>
                </v:shape>
                <o:OLEObject Type="Embed" ProgID="FXE300.Equation" ShapeID="_x0000_i1027" DrawAspect="Content" ObjectID="_1392466677" r:id="rId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1C2842EB">
                <v:shape id="_x0000_i1028" type="#_x0000_t75" style="width:19.5pt;height:36pt" o:ole="">
                  <v:imagedata r:id="rId14" o:title=""/>
                </v:shape>
                <o:OLEObject Type="Embed" ProgID="FXE300.Equation" ShapeID="_x0000_i1028" DrawAspect="Content" ObjectID="_1392466678" r:id="rId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4F9BED17">
                <v:shape id="_x0000_i1029" type="#_x0000_t75" style="width:20.25pt;height:36pt" o:ole="">
                  <v:imagedata r:id="rId16" o:title=""/>
                </v:shape>
                <o:OLEObject Type="Embed" ProgID="FXE300.Equation" ShapeID="_x0000_i1029" DrawAspect="Content" ObjectID="_1392466679" r:id="rId1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0E92BF9">
                <v:group id="_x0000_s1032" style="position:absolute;margin-left:18.5pt;margin-top:4.4pt;width:361.5pt;height:9.75pt;z-index:251661312" coordorigin="2430,3420" coordsize="6870,180">
                  <v:roundrect id="_x0000_s1033" style="position:absolute;left:9030;top:3420;width:270;height:180" arcsize="10923f"/>
                  <v:roundrect id="_x0000_s1034" style="position:absolute;left:2430;top:3420;width:270;height:180" arcsize="10923f"/>
                  <v:roundrect id="_x0000_s1035" style="position:absolute;left:4580;top:3420;width:270;height:180" arcsize="10923f"/>
                  <v:roundrect id="_x0000_s1036" style="position:absolute;left:6780;top:3420;width:270;height:180" arcsize="10923f"/>
                </v:group>
              </w:pict>
            </w: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CA3801" w:rsidRPr="009D3FDE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D2CED9B">
                <v:group id="_x0000_s1037" style="position:absolute;margin-left:320.25pt;margin-top:12.95pt;width:51pt;height:63.75pt;z-index:251662336;mso-position-horizontal-relative:text;mso-position-vertical-relative:text" coordorigin="8265,8280" coordsize="1020,1275">
                  <v:rect id="_x0000_s1038" style="position:absolute;left:8430;top:9000;width:690;height:555"/>
                  <v:rect id="_x0000_s1039" style="position:absolute;left:8430;top:8280;width:690;height:55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8265;top:8925;width:1020;height:0" o:connectortype="straight" strokeweight="1.5pt"/>
                </v:group>
              </w:pi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>What is the</w:t>
            </w:r>
            <w:r w:rsidR="00CA3801" w:rsidRPr="008C64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lowest equivalent form</w:t>
            </w:r>
            <w:r w:rsidR="00CA38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fraction</w: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A3801" w:rsidRPr="00CA380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 w14:anchorId="4FA4426D">
                <v:shape id="_x0000_i1030" type="#_x0000_t75" style="width:15.75pt;height:27.75pt" o:ole="">
                  <v:imagedata r:id="rId18" o:title=""/>
                </v:shape>
                <o:OLEObject Type="Embed" ProgID="FXE300.Equation" ShapeID="_x0000_i1030" DrawAspect="Content" ObjectID="_1392466680" r:id="rId19"/>
              </w:object>
            </w:r>
            <w:r w:rsidR="00CA380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28" w:dyaOrig="725" w14:anchorId="015B490F">
                <v:shape id="_x0000_i1031" type="#_x0000_t75" style="width:57.75pt;height:29.25pt" o:ole="">
                  <v:imagedata r:id="rId20" o:title=""/>
                </v:shape>
                <o:OLEObject Type="Embed" ProgID="FXE300.Equation" ShapeID="_x0000_i1031" DrawAspect="Content" ObjectID="_1392466681" r:id="rId2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32" type="#_x0000_t75" style="width:20.25pt;height:36pt" o:ole="">
                  <v:imagedata r:id="rId22" o:title=""/>
                </v:shape>
                <o:OLEObject Type="Embed" ProgID="FXE300.Equation" ShapeID="_x0000_i1032" DrawAspect="Content" ObjectID="_1392466682" r:id="rId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 w14:anchorId="260E6AD0">
                <v:shape id="_x0000_i1033" type="#_x0000_t75" style="width:12pt;height:36pt" o:ole="">
                  <v:imagedata r:id="rId24" o:title=""/>
                </v:shape>
                <o:OLEObject Type="Embed" ProgID="FXE300.Equation" ShapeID="_x0000_i1033" DrawAspect="Content" ObjectID="_1392466683" r:id="rId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 w14:anchorId="12248768">
                <v:shape id="_x0000_i1034" type="#_x0000_t75" style="width:12pt;height:36pt" o:ole="">
                  <v:imagedata r:id="rId26" o:title=""/>
                </v:shape>
                <o:OLEObject Type="Embed" ProgID="FXE300.Equation" ShapeID="_x0000_i1034" DrawAspect="Content" ObjectID="_1392466684" r:id="rId2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 w14:anchorId="170C23E5">
                <v:shape id="_x0000_i1035" type="#_x0000_t75" style="width:12pt;height:36pt" o:ole="">
                  <v:imagedata r:id="rId28" o:title=""/>
                </v:shape>
                <o:OLEObject Type="Embed" ProgID="FXE300.Equation" ShapeID="_x0000_i1035" DrawAspect="Content" ObjectID="_1392466685" r:id="rId2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299CD07">
                <v:group id="_x0000_s1041" style="position:absolute;margin-left:20.75pt;margin-top:6.8pt;width:361.5pt;height:9.75pt;z-index:251663360" coordorigin="2430,3420" coordsize="6870,180">
                  <v:roundrect id="_x0000_s1042" style="position:absolute;left:9030;top:3420;width:270;height:180" arcsize="10923f"/>
                  <v:roundrect id="_x0000_s1043" style="position:absolute;left:2430;top:3420;width:270;height:180" arcsize="10923f"/>
                  <v:roundrect id="_x0000_s1044" style="position:absolute;left:4580;top:3420;width:270;height:180" arcsize="10923f"/>
                  <v:roundrect id="_x0000_s1045" style="position:absolute;left:6780;top:3420;width:270;height:180" arcsize="10923f"/>
                </v:group>
              </w:pict>
            </w:r>
          </w:p>
          <w:p w:rsidR="00CA3801" w:rsidRPr="009D3FDE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CA3801" w:rsidRDefault="00576CB7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89E2C00">
                <v:group id="_x0000_s1046" style="position:absolute;margin-left:270.75pt;margin-top:3.55pt;width:51pt;height:63.75pt;z-index:251664384;mso-position-horizontal-relative:text;mso-position-vertical-relative:text" coordorigin="8265,8280" coordsize="1020,1275">
                  <v:rect id="_x0000_s1047" style="position:absolute;left:8430;top:9000;width:690;height:555"/>
                  <v:rect id="_x0000_s1048" style="position:absolute;left:8430;top:8280;width:690;height:555"/>
                  <v:shape id="_x0000_s1049" type="#_x0000_t32" style="position:absolute;left:8265;top:8925;width:1020;height:0" o:connectortype="straight" strokeweight="1.5pt"/>
                </v:group>
              </w:pi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 </w:t>
            </w:r>
            <w:r w:rsidR="00CA3801" w:rsidRPr="00CA380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1005" w:dyaOrig="725" w14:anchorId="270ACF9F">
                <v:shape id="_x0000_i1036" type="#_x0000_t75" style="width:34.5pt;height:24.75pt" o:ole="">
                  <v:imagedata r:id="rId30" o:title=""/>
                </v:shape>
                <o:OLEObject Type="Embed" ProgID="FXE300.Equation" ShapeID="_x0000_i1036" DrawAspect="Content" ObjectID="_1392466686" r:id="rId31"/>
              </w:object>
            </w:r>
            <w:r w:rsidR="00CA380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>in simplest form?</w:t>
            </w:r>
            <w:r w:rsidR="00CA3801"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following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1A48CEF">
                <v:group id="_x0000_s1058" style="position:absolute;margin-left:227.25pt;margin-top:5.1pt;width:30pt;height:42.75pt;z-index:251666432" coordorigin="8265,8280" coordsize="1020,1275">
                  <v:rect id="_x0000_s1059" style="position:absolute;left:8430;top:9000;width:690;height:555">
                    <v:textbox inset="0,0,0,0">
                      <w:txbxContent>
                        <w:p w:rsidR="002368B1" w:rsidRPr="00225F87" w:rsidRDefault="002368B1" w:rsidP="002368B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060" style="position:absolute;left:8430;top:8280;width:690;height:555"/>
                  <v:shape id="_x0000_s1061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0BF9952">
                <v:group id="_x0000_s1050" style="position:absolute;margin-left:144.75pt;margin-top:5.1pt;width:30pt;height:42.75pt;z-index:251667456" coordorigin="8265,8280" coordsize="1020,1275">
                  <v:rect id="_x0000_s1051" style="position:absolute;left:8430;top:9000;width:690;height:555">
                    <v:textbox inset="0,0,0,0">
                      <w:txbxContent>
                        <w:p w:rsidR="002368B1" w:rsidRPr="00225F87" w:rsidRDefault="002368B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052" style="position:absolute;left:8430;top:8280;width:690;height:555"/>
                  <v:shape id="_x0000_s1053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169B93A">
                <v:group id="_x0000_s1054" style="position:absolute;margin-left:81pt;margin-top:5.1pt;width:30pt;height:42.75pt;z-index:251668480" coordorigin="8265,8280" coordsize="1020,1275">
                  <v:rect id="_x0000_s1055" style="position:absolute;left:8430;top:9000;width:690;height:555">
                    <v:textbox inset="0,0,0,0">
                      <w:txbxContent>
                        <w:p w:rsidR="002368B1" w:rsidRPr="00225F87" w:rsidRDefault="002368B1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 w:rsidRPr="00225F87">
                            <w:rPr>
                              <w:sz w:val="24"/>
                              <w:szCs w:val="24"/>
                            </w:rPr>
                            <w:t xml:space="preserve"> 12 </w:t>
                          </w:r>
                        </w:p>
                      </w:txbxContent>
                    </v:textbox>
                  </v:rect>
                  <v:rect id="_x0000_s1056" style="position:absolute;left:8430;top:8280;width:690;height:555"/>
                  <v:shape id="_x0000_s1057" type="#_x0000_t32" style="position:absolute;left:8265;top:8925;width:1020;height:0" o:connectortype="straight" strokeweight="1.5pt"/>
                </v:group>
              </w:pict>
            </w:r>
          </w:p>
          <w:p w:rsidR="00CA3801" w:rsidRPr="00340A17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0A1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443" w:dyaOrig="725" w14:anchorId="0FF3C921">
                <v:shape id="_x0000_i1037" type="#_x0000_t75" style="width:273.75pt;height:36.75pt" o:ole="">
                  <v:imagedata r:id="rId32" o:title=""/>
                </v:shape>
                <o:OLEObject Type="Embed" ProgID="FXE300.Equation" ShapeID="_x0000_i1037" DrawAspect="Content" ObjectID="_1392466687" r:id="rId33"/>
              </w:object>
            </w:r>
            <w:r w:rsidRPr="00340A17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</w:t>
            </w: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 w14:anchorId="0D6C1D0E">
                <v:group id="_x0000_s1062" style="position:absolute;margin-left:226.5pt;margin-top:14pt;width:45pt;height:55.5pt;z-index:251669504;mso-position-horizontal-relative:text;mso-position-vertical-relative:text" coordorigin="8265,8280" coordsize="1020,1275">
                  <v:rect id="_x0000_s1063" style="position:absolute;left:8430;top:9000;width:690;height:555"/>
                  <v:rect id="_x0000_s1064" style="position:absolute;left:8430;top:8280;width:690;height:555"/>
                  <v:shape id="_x0000_s1065" type="#_x0000_t32" style="position:absolute;left:8265;top:8925;width:1020;height:0" o:connectortype="straight" strokeweight="1.5pt"/>
                </v:group>
              </w:pi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2368B1" w:rsidRPr="002368B1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7" w:dyaOrig="497" w14:anchorId="07A3527E">
                <v:shape id="_x0000_i1038" type="#_x0000_t75" style="width:13.5pt;height:18.75pt" o:ole="">
                  <v:imagedata r:id="rId34" o:title=""/>
                </v:shape>
                <o:OLEObject Type="Embed" ProgID="FXE300.Equation" ShapeID="_x0000_i1038" DrawAspect="Content" ObjectID="_1392466688" r:id="rId35"/>
              </w:obje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DC89D0D">
                <v:group id="_x0000_s1066" style="position:absolute;margin-left:26.75pt;margin-top:68.9pt;width:343.5pt;height:9pt;z-index:251670528;mso-position-horizontal-relative:text;mso-position-vertical-relative:text" coordorigin="2430,3420" coordsize="6870,180">
                  <v:roundrect id="_x0000_s1067" style="position:absolute;left:9030;top:3420;width:270;height:180" arcsize="10923f"/>
                  <v:roundrect id="_x0000_s1068" style="position:absolute;left:2430;top:3420;width:270;height:180" arcsize="10923f"/>
                  <v:roundrect id="_x0000_s1069" style="position:absolute;left:4580;top:3420;width:270;height:180" arcsize="10923f"/>
                  <v:roundrect id="_x0000_s1070" style="position:absolute;left:6780;top:3420;width:270;height:180" arcsize="10923f"/>
                </v:group>
              </w:pi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the same as  </w:t>
            </w:r>
            <w:r w:rsidR="002368B1" w:rsidRPr="002368B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626" w:dyaOrig="725" w14:anchorId="343DD03F">
                <v:shape id="_x0000_i1039" type="#_x0000_t75" style="width:20.25pt;height:24pt" o:ole="">
                  <v:imagedata r:id="rId36" o:title=""/>
                </v:shape>
                <o:OLEObject Type="Embed" ProgID="FXE300.Equation" ShapeID="_x0000_i1039" DrawAspect="Content" ObjectID="_1392466689" r:id="rId37"/>
              </w:object>
            </w:r>
            <w:r w:rsidR="00CA3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 w14:anchorId="426AC72B">
                <v:shape id="_x0000_i1040" type="#_x0000_t75" style="width:17.25pt;height:25.5pt" o:ole="">
                  <v:imagedata r:id="rId38" o:title=""/>
                </v:shape>
                <o:OLEObject Type="Embed" ProgID="FXE300.Equation" ShapeID="_x0000_i1040" DrawAspect="Content" ObjectID="_1392466690" r:id="rId3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41" type="#_x0000_t75" style="width:17.25pt;height:25.5pt" o:ole="">
                  <v:imagedata r:id="rId40" o:title=""/>
                </v:shape>
                <o:OLEObject Type="Embed" ProgID="FXE300.Equation" ShapeID="_x0000_i1041" DrawAspect="Content" ObjectID="_1392466691" r:id="rId4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42" type="#_x0000_t75" style="width:17.25pt;height:25.5pt" o:ole="">
                  <v:imagedata r:id="rId42" o:title=""/>
                </v:shape>
                <o:OLEObject Type="Embed" ProgID="FXE300.Equation" ShapeID="_x0000_i1042" DrawAspect="Content" ObjectID="_1392466692" r:id="rId4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43" type="#_x0000_t75" style="width:17.25pt;height:25.5pt" o:ole="">
                  <v:imagedata r:id="rId44" o:title=""/>
                </v:shape>
                <o:OLEObject Type="Embed" ProgID="FXE300.Equation" ShapeID="_x0000_i1043" DrawAspect="Content" ObjectID="_1392466693" r:id="rId4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CA380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2" w:dyaOrig="497" w14:anchorId="652BD085">
                <v:shape id="_x0000_i1044" type="#_x0000_t75" style="width:96.75pt;height:27pt" o:ole="">
                  <v:imagedata r:id="rId46" o:title=""/>
                </v:shape>
                <o:OLEObject Type="Embed" ProgID="FXE300.Equation" ShapeID="_x0000_i1044" DrawAspect="Content" ObjectID="_1392466694" r:id="rId47"/>
              </w:object>
            </w:r>
            <w:r w:rsidR="00CA3801"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 w14:anchorId="5CEB766D">
                <v:shape id="_x0000_i1045" type="#_x0000_t75" style="width:17.25pt;height:24pt" o:ole="">
                  <v:imagedata r:id="rId48" o:title=""/>
                </v:shape>
                <o:OLEObject Type="Embed" ProgID="FXE300.Equation" ShapeID="_x0000_i1045" DrawAspect="Content" ObjectID="_1392466695" r:id="rId4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46" type="#_x0000_t75" style="width:17.25pt;height:24pt" o:ole="">
                  <v:imagedata r:id="rId50" o:title=""/>
                </v:shape>
                <o:OLEObject Type="Embed" ProgID="FXE300.Equation" ShapeID="_x0000_i1046" DrawAspect="Content" ObjectID="_1392466696" r:id="rId5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047" type="#_x0000_t75" style="width:22.5pt;height:24pt" o:ole="">
                  <v:imagedata r:id="rId52" o:title=""/>
                </v:shape>
                <o:OLEObject Type="Embed" ProgID="FXE300.Equation" ShapeID="_x0000_i1047" DrawAspect="Content" ObjectID="_1392466697" r:id="rId5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048" type="#_x0000_t75" style="width:22.5pt;height:24pt" o:ole="">
                  <v:imagedata r:id="rId54" o:title=""/>
                </v:shape>
                <o:OLEObject Type="Embed" ProgID="FXE300.Equation" ShapeID="_x0000_i1048" DrawAspect="Content" ObjectID="_1392466698" r:id="rId5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A90196A">
                <v:group id="_x0000_s1071" style="position:absolute;margin-left:23pt;margin-top:3.95pt;width:343.5pt;height:9pt;z-index:251671552" coordorigin="2430,3420" coordsize="6870,180">
                  <v:roundrect id="_x0000_s1072" style="position:absolute;left:9030;top:3420;width:270;height:180" arcsize="10923f"/>
                  <v:roundrect id="_x0000_s1073" style="position:absolute;left:2430;top:3420;width:270;height:180" arcsize="10923f"/>
                  <v:roundrect id="_x0000_s1074" style="position:absolute;left:4580;top:3420;width:270;height:180" arcsize="10923f"/>
                  <v:roundrect id="_x0000_s1075" style="position:absolute;left:6780;top:3420;width:270;height:180" arcsize="10923f"/>
                </v:group>
              </w:pict>
            </w: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CA3801" w:rsidRDefault="00576CB7" w:rsidP="002368B1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FF6D046">
                <v:rect id="_x0000_s1080" style="position:absolute;margin-left:212.25pt;margin-top:9.1pt;width:33.75pt;height:46.5pt;z-index:25167360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AA0E1BA">
                <v:group id="_x0000_s1076" style="position:absolute;margin-left:255.75pt;margin-top:4.6pt;width:45pt;height:55.5pt;z-index:251672576;mso-position-horizontal-relative:text;mso-position-vertical-relative:text" coordorigin="8265,8280" coordsize="1020,1275">
                  <v:rect id="_x0000_s1077" style="position:absolute;left:8430;top:9000;width:690;height:555"/>
                  <v:rect id="_x0000_s1078" style="position:absolute;left:8430;top:8280;width:690;height:555"/>
                  <v:shape id="_x0000_s1079" type="#_x0000_t32" style="position:absolute;left:8265;top:8925;width:1020;height:0" o:connectortype="straight" strokeweight="1.5pt"/>
                </v:group>
              </w:pict>
            </w:r>
            <w:r w:rsidR="002368B1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2" w:dyaOrig="497" w14:anchorId="79005D4E">
                <v:shape id="_x0000_i1049" type="#_x0000_t75" style="width:106.5pt;height:30pt" o:ole="">
                  <v:imagedata r:id="rId56" o:title=""/>
                </v:shape>
                <o:OLEObject Type="Embed" ProgID="FXE300.Equation" ShapeID="_x0000_i1049" DrawAspect="Content" ObjectID="_1392466699" r:id="rId57"/>
              </w:objec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CA3801" w:rsidRDefault="00CA3801" w:rsidP="002368B1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CA3801" w:rsidRDefault="002368B1" w:rsidP="002368B1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27" w:dyaOrig="725" w14:anchorId="041A4C21">
                <v:shape id="_x0000_i1050" type="#_x0000_t75" style="width:78pt;height:35.25pt" o:ole="">
                  <v:imagedata r:id="rId58" o:title=""/>
                </v:shape>
                <o:OLEObject Type="Embed" ProgID="FXE300.Equation" ShapeID="_x0000_i1050" DrawAspect="Content" ObjectID="_1392466700" r:id="rId59"/>
              </w:objec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51" type="#_x0000_t75" style="width:17.25pt;height:24pt" o:ole="">
                  <v:imagedata r:id="rId60" o:title=""/>
                </v:shape>
                <o:OLEObject Type="Embed" ProgID="FXE300.Equation" ShapeID="_x0000_i1051" DrawAspect="Content" ObjectID="_1392466701" r:id="rId6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52" type="#_x0000_t75" style="width:17.25pt;height:24pt" o:ole="">
                  <v:imagedata r:id="rId62" o:title=""/>
                </v:shape>
                <o:OLEObject Type="Embed" ProgID="FXE300.Equation" ShapeID="_x0000_i1052" DrawAspect="Content" ObjectID="_1392466702" r:id="rId6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 w14:anchorId="2E5897AF">
                <v:shape id="_x0000_i1053" type="#_x0000_t75" style="width:17.25pt;height:24pt" o:ole="">
                  <v:imagedata r:id="rId64" o:title=""/>
                </v:shape>
                <o:OLEObject Type="Embed" ProgID="FXE300.Equation" ShapeID="_x0000_i1053" DrawAspect="Content" ObjectID="_1392466703" r:id="rId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54" type="#_x0000_t75" style="width:17.25pt;height:24pt" o:ole="">
                  <v:imagedata r:id="rId66" o:title=""/>
                </v:shape>
                <o:OLEObject Type="Embed" ProgID="FXE300.Equation" ShapeID="_x0000_i1054" DrawAspect="Content" ObjectID="_1392466704" r:id="rId6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 w14:anchorId="239772C2">
                <v:group id="_x0000_s1081" style="position:absolute;margin-left:20pt;margin-top:7.4pt;width:343.5pt;height:9pt;z-index:251674624" coordorigin="2430,3420" coordsize="6870,180">
                  <v:roundrect id="_x0000_s1082" style="position:absolute;left:9030;top:3420;width:270;height:180" arcsize="10923f"/>
                  <v:roundrect id="_x0000_s1083" style="position:absolute;left:2430;top:3420;width:270;height:180" arcsize="10923f"/>
                  <v:roundrect id="_x0000_s1084" style="position:absolute;left:4580;top:3420;width:270;height:180" arcsize="10923f"/>
                  <v:roundrect id="_x0000_s1085" style="position:absolute;left:6780;top:3420;width:270;height:180" arcsize="10923f"/>
                </v:group>
              </w:pict>
            </w:r>
          </w:p>
          <w:p w:rsidR="00CA3801" w:rsidRPr="00F97437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80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A3801" w:rsidRPr="00F97437" w:rsidRDefault="00CA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</w:tcPr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8B1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78" w:dyaOrig="725" w14:anchorId="769242E8">
                <v:shape id="_x0000_i1055" type="#_x0000_t75" style="width:60pt;height:27.75pt" o:ole="">
                  <v:imagedata r:id="rId68" o:title=""/>
                </v:shape>
                <o:OLEObject Type="Embed" ProgID="FXE300.Equation" ShapeID="_x0000_i1055" DrawAspect="Content" ObjectID="_1392466705" r:id="rId6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A3801" w:rsidRDefault="00CA380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CA3801" w:rsidRPr="00D7207D" w:rsidRDefault="00CA380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641DBB09">
                <v:shape id="_x0000_i1056" type="#_x0000_t75" style="width:15pt;height:26.25pt" o:ole="">
                  <v:imagedata r:id="rId70" o:title=""/>
                </v:shape>
                <o:OLEObject Type="Embed" ProgID="FXE300.Equation" ShapeID="_x0000_i1056" DrawAspect="Content" ObjectID="_1392466706" r:id="rId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57" type="#_x0000_t75" style="width:15pt;height:26.25pt" o:ole="">
                  <v:imagedata r:id="rId72" o:title=""/>
                </v:shape>
                <o:OLEObject Type="Embed" ProgID="FXE300.Equation" ShapeID="_x0000_i1057" DrawAspect="Content" ObjectID="_1392466707" r:id="rId7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</w:t>
            </w:r>
            <w:r w:rsidR="002368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058" type="#_x0000_t75" style="width:9pt;height:26.25pt" o:ole="">
                  <v:imagedata r:id="rId74" o:title=""/>
                </v:shape>
                <o:OLEObject Type="Embed" ProgID="FXE300.Equation" ShapeID="_x0000_i1058" DrawAspect="Content" ObjectID="_1392466708" r:id="rId7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="002368B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59" type="#_x0000_t75" style="width:15pt;height:26.25pt" o:ole="">
                  <v:imagedata r:id="rId76" o:title=""/>
                </v:shape>
                <o:OLEObject Type="Embed" ProgID="FXE300.Equation" ShapeID="_x0000_i1059" DrawAspect="Content" ObjectID="_1392466709" r:id="rId7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CA380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 w14:anchorId="1886630A">
                <v:group id="_x0000_s1086" style="position:absolute;margin-left:20.75pt;margin-top:5pt;width:343.5pt;height:9pt;z-index:251675648" coordorigin="2430,3420" coordsize="6870,180">
                  <v:roundrect id="_x0000_s1087" style="position:absolute;left:9030;top:3420;width:270;height:180" arcsize="10923f"/>
                  <v:roundrect id="_x0000_s1088" style="position:absolute;left:2430;top:3420;width:270;height:180" arcsize="10923f"/>
                  <v:roundrect id="_x0000_s1089" style="position:absolute;left:4580;top:3420;width:270;height:180" arcsize="10923f"/>
                  <v:roundrect id="_x0000_s1090" style="position:absolute;left:6780;top:3420;width:270;height:180" arcsize="10923f"/>
                </v:group>
              </w:pict>
            </w:r>
          </w:p>
          <w:p w:rsidR="00CA3801" w:rsidRPr="009D3FDE" w:rsidRDefault="00CA380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2368B1" w:rsidRPr="00837A8C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answer to  </w:t>
            </w:r>
            <w:r w:rsidR="00AD5B6D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76" w:dyaOrig="725" w14:anchorId="40EEA3EA">
                <v:shape id="_x0000_i1060" type="#_x0000_t75" style="width:42.75pt;height:28.5pt" o:ole="">
                  <v:imagedata r:id="rId78" o:title=""/>
                </v:shape>
                <o:OLEObject Type="Embed" ProgID="FXE300.Equation" ShapeID="_x0000_i1060" DrawAspect="Content" ObjectID="_1392466710" r:id="rId7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simplest from is: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2368B1" w:rsidRPr="00D7207D" w:rsidRDefault="002368B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61" type="#_x0000_t75" style="width:15pt;height:26.25pt" o:ole="">
                  <v:imagedata r:id="rId80" o:title=""/>
                </v:shape>
                <o:OLEObject Type="Embed" ProgID="FXE300.Equation" ShapeID="_x0000_i1061" DrawAspect="Content" ObjectID="_1392466711" r:id="rId8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62" type="#_x0000_t75" style="width:15pt;height:26.25pt" o:ole="">
                  <v:imagedata r:id="rId82" o:title=""/>
                </v:shape>
                <o:OLEObject Type="Embed" ProgID="FXE300.Equation" ShapeID="_x0000_i1062" DrawAspect="Content" ObjectID="_1392466712" r:id="rId8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63" type="#_x0000_t75" style="width:15pt;height:26.25pt" o:ole="">
                  <v:imagedata r:id="rId84" o:title=""/>
                </v:shape>
                <o:OLEObject Type="Embed" ProgID="FXE300.Equation" ShapeID="_x0000_i1063" DrawAspect="Content" ObjectID="_1392466713" r:id="rId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064" type="#_x0000_t75" style="width:9pt;height:26.25pt" o:ole="">
                  <v:imagedata r:id="rId86" o:title=""/>
                </v:shape>
                <o:OLEObject Type="Embed" ProgID="FXE300.Equation" ShapeID="_x0000_i1064" DrawAspect="Content" ObjectID="_1392466714" r:id="rId8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856133">
                <v:group id="_x0000_s1091" style="position:absolute;margin-left:20pt;margin-top:5.45pt;width:354pt;height:10.5pt;z-index:251677696" coordorigin="2430,3420" coordsize="6870,180">
                  <v:roundrect id="_x0000_s1092" style="position:absolute;left:9030;top:3420;width:270;height:180" arcsize="10923f"/>
                  <v:roundrect id="_x0000_s1093" style="position:absolute;left:2430;top:3420;width:270;height:180" arcsize="10923f"/>
                  <v:roundrect id="_x0000_s1094" style="position:absolute;left:4580;top:3420;width:270;height:180" arcsize="10923f"/>
                  <v:roundrect id="_x0000_s1095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B6D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03" w:dyaOrig="521" w14:anchorId="5B67C454">
                <v:shape id="_x0000_i1065" type="#_x0000_t75" style="width:90pt;height:26.25pt" o:ole="">
                  <v:imagedata r:id="rId88" o:title=""/>
                </v:shape>
                <o:OLEObject Type="Embed" ProgID="FXE300.Equation" ShapeID="_x0000_i1065" DrawAspect="Content" ObjectID="_1392466715" r:id="rId8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2368B1" w:rsidRPr="00D7207D" w:rsidRDefault="002368B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 w14:anchorId="36E39F69">
                <v:shape id="_x0000_i1066" type="#_x0000_t75" style="width:15.75pt;height:23.25pt" o:ole="">
                  <v:imagedata r:id="rId90" o:title=""/>
                </v:shape>
                <o:OLEObject Type="Embed" ProgID="FXE300.Equation" ShapeID="_x0000_i1066" DrawAspect="Content" ObjectID="_1392466716" r:id="rId9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="00AD5B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067" type="#_x0000_t75" style="width:21pt;height:23.25pt" o:ole="">
                  <v:imagedata r:id="rId92" o:title=""/>
                </v:shape>
                <o:OLEObject Type="Embed" ProgID="FXE300.Equation" ShapeID="_x0000_i1067" DrawAspect="Content" ObjectID="_1392466717" r:id="rId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68" type="#_x0000_t75" style="width:15.75pt;height:23.25pt" o:ole="">
                  <v:imagedata r:id="rId94" o:title=""/>
                </v:shape>
                <o:OLEObject Type="Embed" ProgID="FXE300.Equation" ShapeID="_x0000_i1068" DrawAspect="Content" ObjectID="_1392466718" r:id="rId9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069" type="#_x0000_t75" style="width:21pt;height:23.25pt" o:ole="">
                  <v:imagedata r:id="rId96" o:title=""/>
                </v:shape>
                <o:OLEObject Type="Embed" ProgID="FXE300.Equation" ShapeID="_x0000_i1069" DrawAspect="Content" ObjectID="_1392466719" r:id="rId9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A58CAC6">
                <v:group id="_x0000_s1096" style="position:absolute;margin-left:23pt;margin-top:4.55pt;width:354pt;height:10.5pt;z-index:251678720" coordorigin="2430,3420" coordsize="6870,180">
                  <v:roundrect id="_x0000_s1097" style="position:absolute;left:9030;top:3420;width:270;height:180" arcsize="10923f"/>
                  <v:roundrect id="_x0000_s1098" style="position:absolute;left:2430;top:3420;width:270;height:180" arcsize="10923f"/>
                  <v:roundrect id="_x0000_s1099" style="position:absolute;left:4580;top:3420;width:270;height:180" arcsize="10923f"/>
                  <v:roundrect id="_x0000_s1100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B6D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79" w:dyaOrig="725" w14:anchorId="1C07AC7A">
                <v:shape id="_x0000_i1070" type="#_x0000_t75" style="width:71.25pt;height:33pt" o:ole="">
                  <v:imagedata r:id="rId98" o:title=""/>
                </v:shape>
                <o:OLEObject Type="Embed" ProgID="FXE300.Equation" ShapeID="_x0000_i1070" DrawAspect="Content" ObjectID="_1392466720" r:id="rId9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2368B1" w:rsidRPr="00D7207D" w:rsidRDefault="002368B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6D7081D6">
                <v:shape id="_x0000_i1071" type="#_x0000_t75" style="width:16.5pt;height:30pt" o:ole="">
                  <v:imagedata r:id="rId100" o:title=""/>
                </v:shape>
                <o:OLEObject Type="Embed" ProgID="FXE300.Equation" ShapeID="_x0000_i1071" DrawAspect="Content" ObjectID="_1392466721" r:id="rId101"/>
              </w:object>
            </w:r>
            <w:r w:rsidR="00AD5B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72" type="#_x0000_t75" style="width:16.5pt;height:30pt" o:ole="">
                  <v:imagedata r:id="rId102" o:title=""/>
                </v:shape>
                <o:OLEObject Type="Embed" ProgID="FXE300.Equation" ShapeID="_x0000_i1072" DrawAspect="Content" ObjectID="_1392466722" r:id="rId10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073" type="#_x0000_t75" style="width:22.5pt;height:25.5pt" o:ole="">
                  <v:imagedata r:id="rId104" o:title=""/>
                </v:shape>
                <o:OLEObject Type="Embed" ProgID="FXE300.Equation" ShapeID="_x0000_i1073" DrawAspect="Content" ObjectID="_1392466723" r:id="rId10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="00AD5B6D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74" type="#_x0000_t75" style="width:17.25pt;height:25.5pt" o:ole="">
                  <v:imagedata r:id="rId106" o:title=""/>
                </v:shape>
                <o:OLEObject Type="Embed" ProgID="FXE300.Equation" ShapeID="_x0000_i1074" DrawAspect="Content" ObjectID="_1392466724" r:id="rId10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F1321E1">
                <v:group id="_x0000_s1101" style="position:absolute;margin-left:17.75pt;margin-top:3.65pt;width:354pt;height:10.5pt;z-index:251679744" coordorigin="2430,3420" coordsize="6870,180">
                  <v:roundrect id="_x0000_s1102" style="position:absolute;left:9030;top:3420;width:270;height:180" arcsize="10923f"/>
                  <v:roundrect id="_x0000_s1103" style="position:absolute;left:2430;top:3420;width:270;height:180" arcsize="10923f"/>
                  <v:roundrect id="_x0000_s1104" style="position:absolute;left:4580;top:3420;width:270;height:180" arcsize="10923f"/>
                  <v:roundrect id="_x0000_s1105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DD1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76" w:dyaOrig="521" w14:anchorId="7B7BA854">
                <v:shape id="_x0000_i1075" type="#_x0000_t75" style="width:90pt;height:28.5pt" o:ole="">
                  <v:imagedata r:id="rId108" o:title=""/>
                </v:shape>
                <o:OLEObject Type="Embed" ProgID="FXE300.Equation" ShapeID="_x0000_i1075" DrawAspect="Content" ObjectID="_1392466725" r:id="rId10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2368B1" w:rsidRPr="00D7207D" w:rsidRDefault="002368B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51F59859">
                <v:shape id="_x0000_i1076" type="#_x0000_t75" style="width:15.75pt;height:27.75pt" o:ole="">
                  <v:imagedata r:id="rId110" o:title=""/>
                </v:shape>
                <o:OLEObject Type="Embed" ProgID="FXE300.Equation" ShapeID="_x0000_i1076" DrawAspect="Content" ObjectID="_1392466726" r:id="rId1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77" type="#_x0000_t75" style="width:19.5pt;height:27.75pt" o:ole="">
                  <v:imagedata r:id="rId112" o:title=""/>
                </v:shape>
                <o:OLEObject Type="Embed" ProgID="FXE300.Equation" ShapeID="_x0000_i1077" DrawAspect="Content" ObjectID="_1392466727" r:id="rId113"/>
              </w:object>
            </w:r>
            <w:r w:rsidR="005C0DD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78" type="#_x0000_t75" style="width:19.5pt;height:27.75pt" o:ole="">
                  <v:imagedata r:id="rId114" o:title=""/>
                </v:shape>
                <o:OLEObject Type="Embed" ProgID="FXE300.Equation" ShapeID="_x0000_i1078" DrawAspect="Content" ObjectID="_1392466728" r:id="rId115"/>
              </w:object>
            </w:r>
            <w:r w:rsidR="005C0DD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079" type="#_x0000_t75" style="width:19.5pt;height:27.75pt" o:ole="">
                  <v:imagedata r:id="rId116" o:title=""/>
                </v:shape>
                <o:OLEObject Type="Embed" ProgID="FXE300.Equation" ShapeID="_x0000_i1079" DrawAspect="Content" ObjectID="_1392466729" r:id="rId11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4FAFAFE">
                <v:group id="_x0000_s1106" style="position:absolute;margin-left:19.25pt;margin-top:5pt;width:354pt;height:10.5pt;z-index:251680768" coordorigin="2430,3420" coordsize="6870,180">
                  <v:roundrect id="_x0000_s1107" style="position:absolute;left:9030;top:3420;width:270;height:180" arcsize="10923f"/>
                  <v:roundrect id="_x0000_s1108" style="position:absolute;left:2430;top:3420;width:270;height:180" arcsize="10923f"/>
                  <v:roundrect id="_x0000_s1109" style="position:absolute;left:4580;top:3420;width:270;height:180" arcsize="10923f"/>
                  <v:roundrect id="_x0000_s1110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DD1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547" w:dyaOrig="365" w14:anchorId="5C523EF0">
                <v:shape id="_x0000_i1080" type="#_x0000_t75" style="width:141pt;height:19.5pt" o:ole="">
                  <v:imagedata r:id="rId118" o:title=""/>
                </v:shape>
                <o:OLEObject Type="Embed" ProgID="FXE300.Equation" ShapeID="_x0000_i1080" DrawAspect="Content" ObjectID="_1392466730" r:id="rId11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2368B1" w:rsidRPr="00D7207D" w:rsidRDefault="002368B1" w:rsidP="002368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4" w:dyaOrig="365">
                <v:shape id="_x0000_i1081" type="#_x0000_t75" style="width:36pt;height:16.5pt" o:ole="">
                  <v:imagedata r:id="rId120" o:title=""/>
                </v:shape>
                <o:OLEObject Type="Embed" ProgID="FXE300.Equation" ShapeID="_x0000_i1081" DrawAspect="Content" ObjectID="_1392466731" r:id="rId12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4" w:dyaOrig="365">
                <v:shape id="_x0000_i1082" type="#_x0000_t75" style="width:36pt;height:16.5pt" o:ole="">
                  <v:imagedata r:id="rId122" o:title=""/>
                </v:shape>
                <o:OLEObject Type="Embed" ProgID="FXE300.Equation" ShapeID="_x0000_i1082" DrawAspect="Content" ObjectID="_1392466732" r:id="rId12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 w14:anchorId="3D9F63A3">
                <v:shape id="_x0000_i1083" type="#_x0000_t75" style="width:29.25pt;height:16.5pt" o:ole="">
                  <v:imagedata r:id="rId124" o:title=""/>
                </v:shape>
                <o:OLEObject Type="Embed" ProgID="FXE300.Equation" ShapeID="_x0000_i1083" DrawAspect="Content" ObjectID="_1392466733" r:id="rId1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5C0DD1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>
                <v:shape id="_x0000_i1084" type="#_x0000_t75" style="width:29.25pt;height:16.5pt" o:ole="">
                  <v:imagedata r:id="rId126" o:title=""/>
                </v:shape>
                <o:OLEObject Type="Embed" ProgID="FXE300.Equation" ShapeID="_x0000_i1084" DrawAspect="Content" ObjectID="_1392466734" r:id="rId12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9D7304">
                <v:group id="_x0000_s1111" style="position:absolute;margin-left:27.5pt;margin-top:4.85pt;width:354pt;height:10.5pt;z-index:251681792" coordorigin="2430,3420" coordsize="6870,180">
                  <v:roundrect id="_x0000_s1112" style="position:absolute;left:9030;top:3420;width:270;height:180" arcsize="10923f"/>
                  <v:roundrect id="_x0000_s1113" style="position:absolute;left:2430;top:3420;width:270;height:180" arcsize="10923f"/>
                  <v:roundrect id="_x0000_s1114" style="position:absolute;left:4580;top:3420;width:270;height:180" arcsize="10923f"/>
                  <v:roundrect id="_x0000_s1115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2368B1" w:rsidRDefault="005C0DD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0.48</w:t>
            </w:r>
            <w:r w:rsidR="002368B1">
              <w:rPr>
                <w:rFonts w:ascii="Times New Roman" w:hAnsi="Times New Roman" w:cs="Times New Roman"/>
                <w:sz w:val="24"/>
                <w:szCs w:val="24"/>
              </w:rPr>
              <w:t xml:space="preserve"> is subtracted from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979</w:t>
            </w:r>
            <w:r w:rsidR="002368B1">
              <w:rPr>
                <w:rFonts w:ascii="Times New Roman" w:hAnsi="Times New Roman" w:cs="Times New Roman"/>
                <w:sz w:val="24"/>
                <w:szCs w:val="24"/>
              </w:rPr>
              <w:t>, the result is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2F64330">
                <v:rect id="_x0000_s1116" style="position:absolute;margin-left:192.75pt;margin-top:2.75pt;width:81.75pt;height:33pt;z-index:251682816"/>
              </w:pic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68B1" w:rsidRPr="00F97437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8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368B1" w:rsidRPr="00F97437" w:rsidRDefault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8505" w:type="dxa"/>
          </w:tcPr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DD1"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218" w:dyaOrig="401" w14:anchorId="5767205D">
                <v:shape id="_x0000_i1085" type="#_x0000_t75" style="width:114pt;height:21pt" o:ole="">
                  <v:imagedata r:id="rId128" o:title=""/>
                </v:shape>
                <o:OLEObject Type="Embed" ProgID="FXE300.Equation" ShapeID="_x0000_i1085" DrawAspect="Content" ObjectID="_1392466735" r:id="rId129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2368B1" w:rsidRDefault="002368B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5C0DD1" w:rsidRDefault="005C0DD1" w:rsidP="002368B1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0.</w:t>
            </w:r>
            <w:r w:rsidR="000713F1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>0141                        0.141                               1.41                              14.1</w:t>
            </w:r>
          </w:p>
          <w:p w:rsidR="002368B1" w:rsidRDefault="00576CB7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51C3D43">
                <v:group id="_x0000_s1117" style="position:absolute;margin-left:21.5pt;margin-top:4.6pt;width:354pt;height:10.5pt;z-index:251683840" coordorigin="2430,3420" coordsize="6870,180">
                  <v:roundrect id="_x0000_s1118" style="position:absolute;left:9030;top:3420;width:270;height:180" arcsize="10923f"/>
                  <v:roundrect id="_x0000_s1119" style="position:absolute;left:2430;top:3420;width:270;height:180" arcsize="10923f"/>
                  <v:roundrect id="_x0000_s1120" style="position:absolute;left:4580;top:3420;width:270;height:180" arcsize="10923f"/>
                  <v:roundrect id="_x0000_s1121" style="position:absolute;left:6780;top:3420;width:270;height:180" arcsize="10923f"/>
                </v:group>
              </w:pict>
            </w:r>
          </w:p>
          <w:p w:rsidR="002368B1" w:rsidRPr="009D3FDE" w:rsidRDefault="002368B1" w:rsidP="00236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6D21B4" w:rsidRDefault="006D21B4" w:rsidP="002C148B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979" w:dyaOrig="401" w14:anchorId="7AF4FDCC">
                <v:shape id="_x0000_i1086" type="#_x0000_t75" style="width:103.5pt;height:21pt" o:ole="">
                  <v:imagedata r:id="rId130" o:title=""/>
                </v:shape>
                <o:OLEObject Type="Embed" ProgID="FXE300.Equation" ShapeID="_x0000_i1086" DrawAspect="Content" ObjectID="_1392466736" r:id="rId13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6D21B4" w:rsidRDefault="006D21B4" w:rsidP="002C148B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0.016                            0.16                             1.6                                    16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78B6D83">
                <v:group id="_x0000_s1153" style="position:absolute;margin-left:19.25pt;margin-top:2.45pt;width:354pt;height:10.5pt;z-index:251685888" coordorigin="2430,3420" coordsize="6870,180">
                  <v:roundrect id="_x0000_s1154" style="position:absolute;left:9030;top:3420;width:270;height:180" arcsize="10923f"/>
                  <v:roundrect id="_x0000_s1155" style="position:absolute;left:2430;top:3420;width:270;height:180" arcsize="10923f"/>
                  <v:roundrect id="_x0000_s1156" style="position:absolute;left:4580;top:3420;width:270;height:180" arcsize="10923f"/>
                  <v:roundrect id="_x0000_s1157" style="position:absolute;left:6780;top:3420;width:270;height:180" arcsize="10923f"/>
                </v:group>
              </w:pict>
            </w:r>
          </w:p>
          <w:p w:rsidR="006D21B4" w:rsidRPr="009D3FDE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4.568 34 is rounded to the nearest tenth, the result is: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Pr="001300F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4.56                              4.57                                 4.5                              4.6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24A1619">
                <v:group id="_x0000_s1158" style="position:absolute;margin-left:19.25pt;margin-top:3.8pt;width:354pt;height:10.5pt;z-index:251686912" coordorigin="2430,3420" coordsize="6870,180">
                  <v:roundrect id="_x0000_s1159" style="position:absolute;left:9030;top:3420;width:270;height:180" arcsize="10923f"/>
                  <v:roundrect id="_x0000_s1160" style="position:absolute;left:2430;top:3420;width:270;height:180" arcsize="10923f"/>
                  <v:roundrect id="_x0000_s1161" style="position:absolute;left:4580;top:3420;width:270;height:180" arcsize="10923f"/>
                  <v:roundrect id="_x0000_s1162" style="position:absolute;left:6780;top:3420;width:270;height:180" arcsize="10923f"/>
                </v:group>
              </w:pict>
            </w:r>
          </w:p>
          <w:p w:rsidR="006D21B4" w:rsidRPr="009D3FDE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recurring decimal which follows the pattern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980" w:dyaOrig="365" w14:anchorId="4BED3372">
                <v:shape id="_x0000_i1087" type="#_x0000_t75" style="width:137.25pt;height:16.5pt" o:ole="">
                  <v:imagedata r:id="rId132" o:title=""/>
                </v:shape>
                <o:OLEObject Type="Embed" ProgID="FXE300.Equation" ShapeID="_x0000_i1087" DrawAspect="Content" ObjectID="_1392466737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be written as:</w:t>
            </w:r>
          </w:p>
          <w:p w:rsidR="006D21B4" w:rsidRPr="001300F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Pr="00D7207D" w:rsidRDefault="006D21B4" w:rsidP="002C148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 w14:anchorId="65DB682A">
                <v:shape id="_x0000_i1088" type="#_x0000_t75" style="width:37.5pt;height:18pt" o:ole="">
                  <v:imagedata r:id="rId134" o:title=""/>
                </v:shape>
                <o:OLEObject Type="Embed" ProgID="FXE300.Equation" ShapeID="_x0000_i1088" DrawAspect="Content" ObjectID="_1392466738" r:id="rId13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089" type="#_x0000_t75" style="width:37.5pt;height:18pt" o:ole="">
                  <v:imagedata r:id="rId136" o:title=""/>
                </v:shape>
                <o:OLEObject Type="Embed" ProgID="FXE300.Equation" ShapeID="_x0000_i1089" DrawAspect="Content" ObjectID="_1392466739" r:id="rId13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090" type="#_x0000_t75" style="width:37.5pt;height:18pt" o:ole="">
                  <v:imagedata r:id="rId138" o:title=""/>
                </v:shape>
                <o:OLEObject Type="Embed" ProgID="FXE300.Equation" ShapeID="_x0000_i1090" DrawAspect="Content" ObjectID="_1392466740" r:id="rId13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091" type="#_x0000_t75" style="width:37.5pt;height:18pt" o:ole="">
                  <v:imagedata r:id="rId140" o:title=""/>
                </v:shape>
                <o:OLEObject Type="Embed" ProgID="FXE300.Equation" ShapeID="_x0000_i1091" DrawAspect="Content" ObjectID="_1392466741" r:id="rId141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93045A8">
                <v:group id="_x0000_s1163" style="position:absolute;margin-left:21.5pt;margin-top:3.35pt;width:354pt;height:10.5pt;z-index:251687936" coordorigin="2430,3420" coordsize="6870,180">
                  <v:roundrect id="_x0000_s1164" style="position:absolute;left:9030;top:3420;width:270;height:180" arcsize="10923f"/>
                  <v:roundrect id="_x0000_s1165" style="position:absolute;left:2430;top:3420;width:270;height:180" arcsize="10923f"/>
                  <v:roundrect id="_x0000_s1166" style="position:absolute;left:4580;top:3420;width:270;height:180" arcsize="10923f"/>
                  <v:roundrect id="_x0000_s1167" style="position:absolute;left:6780;top:3420;width:270;height:180" arcsize="10923f"/>
                </v:group>
              </w:pict>
            </w:r>
          </w:p>
          <w:p w:rsidR="006D21B4" w:rsidRPr="009D3FDE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19E810A">
                <v:group id="_x0000_s1168" style="position:absolute;margin-left:306.75pt;margin-top:-3.35pt;width:51pt;height:63.75pt;z-index:251688960;mso-position-horizontal-relative:text;mso-position-vertical-relative:text" coordorigin="8265,8280" coordsize="1020,1275">
                  <v:rect id="_x0000_s1169" style="position:absolute;left:8430;top:9000;width:690;height:555"/>
                  <v:rect id="_x0000_s1170" style="position:absolute;left:8430;top:8280;width:690;height:555"/>
                  <v:shape id="_x0000_s1171" type="#_x0000_t32" style="position:absolute;left:8265;top:8925;width:1020;height:0" o:connectortype="straight" strokeweight="1.5pt"/>
                </v:group>
              </w:pic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>What simple fractio</w:t>
            </w:r>
            <w:r w:rsidR="00447AB4">
              <w:rPr>
                <w:rFonts w:ascii="Times New Roman" w:hAnsi="Times New Roman" w:cs="Times New Roman"/>
                <w:sz w:val="24"/>
                <w:szCs w:val="24"/>
              </w:rPr>
              <w:t>n is the same as the decimal 0.24</w: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Pr="00F97437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fraction </w:t>
            </w:r>
            <w:r w:rsidR="00447AB4" w:rsidRPr="00447AB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 w14:anchorId="77BCFE81">
                <v:shape id="_x0000_i1092" type="#_x0000_t75" style="width:15pt;height:26.25pt" o:ole="">
                  <v:imagedata r:id="rId142" o:title=""/>
                </v:shape>
                <o:OLEObject Type="Embed" ProgID="FXE300.Equation" ShapeID="_x0000_i1092" DrawAspect="Content" ObjectID="_1392466742" r:id="rId143"/>
              </w:object>
            </w:r>
            <w:r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t xml:space="preserve"> </w: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same as: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7AB4" w:rsidRDefault="00447A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0.27                             0.72                                0.35                                0.28         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23C8B68">
                <v:group id="_x0000_s1172" style="position:absolute;margin-left:18.5pt;margin-top:5.45pt;width:354pt;height:10.5pt;z-index:251689984" coordorigin="2430,3420" coordsize="6870,180">
                  <v:roundrect id="_x0000_s1173" style="position:absolute;left:9030;top:3420;width:270;height:180" arcsize="10923f"/>
                  <v:roundrect id="_x0000_s1174" style="position:absolute;left:2430;top:3420;width:270;height:180" arcsize="10923f"/>
                  <v:roundrect id="_x0000_s1175" style="position:absolute;left:4580;top:3420;width:270;height:180" arcsize="10923f"/>
                  <v:roundrect id="_x0000_s1176" style="position:absolute;left:6780;top:3420;width:270;height:180" arcsize="10923f"/>
                </v:group>
              </w:pict>
            </w:r>
          </w:p>
          <w:p w:rsidR="006D21B4" w:rsidRPr="009D3FDE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the same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8C2AAE" w:rsidRPr="008C2AAE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 w14:anchorId="3A8CAC2A">
                <v:shape id="_x0000_i1093" type="#_x0000_t75" style="width:9.75pt;height:29.25pt" o:ole="">
                  <v:imagedata r:id="rId144" o:title=""/>
                </v:shape>
                <o:OLEObject Type="Embed" ProgID="FXE300.Equation" ShapeID="_x0000_i1093" DrawAspect="Content" ObjectID="_1392466743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6D21B4" w:rsidRPr="001300F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Pr="00D7207D" w:rsidRDefault="006D21B4" w:rsidP="002C148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C2AAE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 w14:anchorId="41B59E8D">
                <v:shape id="_x0000_i1094" type="#_x0000_t75" style="width:16.5pt;height:29.25pt" o:ole="">
                  <v:imagedata r:id="rId146" o:title=""/>
                </v:shape>
                <o:OLEObject Type="Embed" ProgID="FXE300.Equation" ShapeID="_x0000_i1094" DrawAspect="Content" ObjectID="_1392466744" r:id="rId14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="008C2AA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8C2AAE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65" w14:anchorId="6F905226">
                <v:shape id="_x0000_i1095" type="#_x0000_t75" style="width:27.75pt;height:21pt" o:ole="">
                  <v:imagedata r:id="rId148" o:title=""/>
                </v:shape>
                <o:OLEObject Type="Embed" ProgID="FXE300.Equation" ShapeID="_x0000_i1095" DrawAspect="Content" ObjectID="_1392466745" r:id="rId14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</w:t>
            </w:r>
            <w:r w:rsidR="008C2AA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 w:rsidR="008C2AAE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096" type="#_x0000_t75" style="width:16.5pt;height:29.25pt" o:ole="">
                  <v:imagedata r:id="rId150" o:title=""/>
                </v:shape>
                <o:OLEObject Type="Embed" ProgID="FXE300.Equation" ShapeID="_x0000_i1096" DrawAspect="Content" ObjectID="_1392466746" r:id="rId151"/>
              </w:object>
            </w:r>
            <w:r w:rsidR="008C2AA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 w:rsidR="008C2AAE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1" w:dyaOrig="365" w14:anchorId="080D4246">
                <v:shape id="_x0000_i1097" type="#_x0000_t75" style="width:39.75pt;height:21pt" o:ole="">
                  <v:imagedata r:id="rId152" o:title=""/>
                </v:shape>
                <o:OLEObject Type="Embed" ProgID="FXE300.Equation" ShapeID="_x0000_i1097" DrawAspect="Content" ObjectID="_1392466747" r:id="rId153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F228673">
                <v:group id="_x0000_s1177" style="position:absolute;margin-left:21.5pt;margin-top:6.05pt;width:354pt;height:10.5pt;z-index:251691008" coordorigin="2430,3420" coordsize="6870,180">
                  <v:roundrect id="_x0000_s1178" style="position:absolute;left:9030;top:3420;width:270;height:180" arcsize="10923f"/>
                  <v:roundrect id="_x0000_s1179" style="position:absolute;left:2430;top:3420;width:270;height:180" arcsize="10923f"/>
                  <v:roundrect id="_x0000_s1180" style="position:absolute;left:4580;top:3420;width:270;height:180" arcsize="10923f"/>
                  <v:roundrect id="_x0000_s1181" style="position:absolute;left:6780;top:3420;width:270;height:180" arcsize="10923f"/>
                </v:group>
              </w:pict>
            </w:r>
          </w:p>
          <w:p w:rsidR="006D21B4" w:rsidRPr="009D3FDE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677BE14">
                <v:rect id="_x0000_s1182" style="position:absolute;margin-left:274.5pt;margin-top:23.05pt;width:83.25pt;height:32.25pt;z-index:251692032;mso-position-horizontal-relative:text;mso-position-vertical-relative:text"/>
              </w:pic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8C2AAE"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 w14:anchorId="5AC3CB2C">
                <v:shape id="_x0000_i1098" type="#_x0000_t75" style="width:15.75pt;height:27.75pt" o:ole="">
                  <v:imagedata r:id="rId154" o:title=""/>
                </v:shape>
                <o:OLEObject Type="Embed" ProgID="FXE300.Equation" ShapeID="_x0000_i1098" DrawAspect="Content" ObjectID="_1392466748" r:id="rId155"/>
              </w:objec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6D21B4" w:rsidRPr="00E61583" w:rsidRDefault="006D21B4" w:rsidP="002C14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%</w:t>
            </w:r>
          </w:p>
          <w:p w:rsidR="006D21B4" w:rsidRPr="00F97437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8505" w:type="dxa"/>
          </w:tcPr>
          <w:p w:rsidR="006D21B4" w:rsidRDefault="008C2AAE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70% of $340</w: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1A1CFE4">
                <v:rect id="_x0000_s1183" style="position:absolute;margin-left:262.5pt;margin-top:.85pt;width:83.25pt;height:32.25pt;z-index:251693056"/>
              </w:pict>
            </w:r>
          </w:p>
          <w:p w:rsidR="006D21B4" w:rsidRDefault="006D21B4" w:rsidP="008C2A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  <w:r w:rsidR="008C2A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E6158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C2AAE">
              <w:rPr>
                <w:rFonts w:ascii="Times New Roman" w:hAnsi="Times New Roman" w:cs="Times New Roman"/>
                <w:sz w:val="36"/>
                <w:szCs w:val="36"/>
              </w:rPr>
              <w:t>$</w:t>
            </w:r>
          </w:p>
          <w:p w:rsidR="008C2AAE" w:rsidRPr="00F97437" w:rsidRDefault="008C2AAE" w:rsidP="008C2A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6D21B4" w:rsidRDefault="008C2AAE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 puts 35% of his income of $800 per week into superannuation. How much does he put into superannuation each week</w: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1B4" w:rsidRPr="00D7207D" w:rsidRDefault="008C2AAE" w:rsidP="008C2AAE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$228.50                    $280.00                          $437.50                    $765.00</w:t>
            </w:r>
            <w:r w:rsidR="006D21B4"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D21B4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5833B8C">
                <v:group id="_x0000_s1184" style="position:absolute;margin-left:28.25pt;margin-top:6.35pt;width:343.5pt;height:9pt;z-index:251694080" coordorigin="2430,3420" coordsize="6870,180">
                  <v:roundrect id="_x0000_s1185" style="position:absolute;left:9030;top:3420;width:270;height:180" arcsize="10923f"/>
                  <v:roundrect id="_x0000_s1186" style="position:absolute;left:2430;top:3420;width:270;height:180" arcsize="10923f"/>
                  <v:roundrect id="_x0000_s1187" style="position:absolute;left:4580;top:3420;width:270;height:180" arcsize="10923f"/>
                  <v:roundrect id="_x0000_s1188" style="position:absolute;left:6780;top:3420;width:270;height:180" arcsize="10923f"/>
                </v:group>
              </w:pict>
            </w:r>
          </w:p>
          <w:p w:rsidR="006D21B4" w:rsidRPr="00F97437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1B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6D21B4" w:rsidRPr="00F97437" w:rsidRDefault="006D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6D21B4" w:rsidRDefault="00606512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3</w:t>
            </w:r>
            <w:r w:rsidR="008C2AAE">
              <w:rPr>
                <w:rFonts w:ascii="Times New Roman" w:hAnsi="Times New Roman" w:cs="Times New Roman"/>
                <w:sz w:val="24"/>
                <w:szCs w:val="24"/>
              </w:rPr>
              <w:t>50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6D21B4">
              <w:rPr>
                <w:rFonts w:ascii="Times New Roman" w:hAnsi="Times New Roman" w:cs="Times New Roman"/>
                <w:sz w:val="24"/>
                <w:szCs w:val="24"/>
              </w:rPr>
              <w:t xml:space="preserve">%. </w:t>
            </w:r>
          </w:p>
          <w:p w:rsidR="008C2AAE" w:rsidRPr="001300F4" w:rsidRDefault="00606512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$28</w:t>
            </w:r>
            <w:r w:rsidR="008C2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$356</w:t>
            </w:r>
            <w:r w:rsidR="008C2A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$378                              $630</w:t>
            </w:r>
            <w:r w:rsidR="008C2A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6D21B4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CB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1D067D8">
                <v:group id="_x0000_s1189" style="position:absolute;margin-left:26.75pt;margin-top:3.65pt;width:343.5pt;height:9pt;z-index:251695104;mso-position-horizontal-relative:text;mso-position-vertical-relative:text" coordorigin="2430,3420" coordsize="6870,180">
                  <v:roundrect id="_x0000_s1190" style="position:absolute;left:9030;top:3420;width:270;height:180" arcsize="10923f"/>
                  <v:roundrect id="_x0000_s1191" style="position:absolute;left:2430;top:3420;width:270;height:180" arcsize="10923f"/>
                  <v:roundrect id="_x0000_s1192" style="position:absolute;left:4580;top:3420;width:270;height:180" arcsize="10923f"/>
                  <v:roundrect id="_x0000_s1193" style="position:absolute;left:6780;top:3420;width:270;height:180" arcsize="10923f"/>
                </v:group>
              </w:pict>
            </w:r>
          </w:p>
          <w:p w:rsidR="006D21B4" w:rsidRPr="00F97437" w:rsidRDefault="006D21B4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FE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E4FE8" w:rsidRPr="00F97437" w:rsidRDefault="000E4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0E4FE8" w:rsidRDefault="000E4FE8" w:rsidP="008C2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Steve had his wage increased by 5%. His new wage is $525.</w:t>
            </w:r>
          </w:p>
          <w:p w:rsidR="000E4FE8" w:rsidRDefault="000E4FE8" w:rsidP="008C2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his old wage?</w:t>
            </w:r>
          </w:p>
          <w:p w:rsidR="000E4FE8" w:rsidRDefault="00576CB7" w:rsidP="0060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1A1CFE4">
                <v:rect id="_x0000_s1218" style="position:absolute;margin-left:262.5pt;margin-top:5.2pt;width:83.25pt;height:32.25pt;z-index:251708416"/>
              </w:pict>
            </w:r>
          </w:p>
          <w:p w:rsidR="000E4FE8" w:rsidRDefault="000E4FE8" w:rsidP="00606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Pr="00E6158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$</w:t>
            </w:r>
          </w:p>
          <w:p w:rsidR="000E4FE8" w:rsidRDefault="000E4FE8" w:rsidP="00606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FE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E4FE8" w:rsidRPr="00F97437" w:rsidRDefault="000E4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0E4FE8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a correct statement about the time of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6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E4FE8" w:rsidRPr="001300F4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FE8" w:rsidRDefault="00576CB7" w:rsidP="002C148B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0F61BAA">
                <v:group id="_x0000_s1213" style="position:absolute;margin-left:23.75pt;margin-top:7.4pt;width:197.25pt;height:73.5pt;z-index:251707392" coordorigin="2590,6060" coordsize="3945,1470">
                  <v:roundrect id="_x0000_s1214" style="position:absolute;left:2620;top:6060;width:269;height:184" arcsize="10923f"/>
                  <v:roundrect id="_x0000_s1215" style="position:absolute;left:2590;top:7286;width:269;height:184" arcsize="10923f"/>
                  <v:roundrect id="_x0000_s1216" style="position:absolute;left:6236;top:6060;width:269;height:184" arcsize="10923f"/>
                  <v:roundrect id="_x0000_s1217" style="position:absolute;left:6266;top:7346;width:269;height:184" arcsize="10923f"/>
                </v:group>
              </w:pict>
            </w:r>
            <w:r w:rsidR="000E4FE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E4FE8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71" w:dyaOrig="825" w14:anchorId="4C9013FC">
                <v:shape id="_x0000_i1099" type="#_x0000_t75" style="width:94.5pt;height:38.25pt" o:ole="">
                  <v:imagedata r:id="rId156" o:title=""/>
                </v:shape>
                <o:OLEObject Type="Embed" ProgID="FXE300.Equation" ShapeID="_x0000_i1099" DrawAspect="Content" ObjectID="_1392466749" r:id="rId157"/>
              </w:object>
            </w:r>
            <w:r w:rsidR="000E4FE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0E4FE8"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6" w:dyaOrig="825">
                <v:shape id="_x0000_i1100" type="#_x0000_t75" style="width:55.5pt;height:38.25pt" o:ole="">
                  <v:imagedata r:id="rId158" o:title=""/>
                </v:shape>
                <o:OLEObject Type="Embed" ProgID="FXE300.Equation" ShapeID="_x0000_i1100" DrawAspect="Content" ObjectID="_1392466750" r:id="rId159"/>
              </w:object>
            </w:r>
            <w:r w:rsidR="000E4FE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</w:p>
          <w:p w:rsidR="000E4FE8" w:rsidRDefault="000E4FE8" w:rsidP="002C148B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0E4FE8" w:rsidRPr="00D7207D" w:rsidRDefault="000E4FE8" w:rsidP="002C148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825">
                <v:shape id="_x0000_i1101" type="#_x0000_t75" style="width:109.5pt;height:38.25pt" o:ole="">
                  <v:imagedata r:id="rId160" o:title=""/>
                </v:shape>
                <o:OLEObject Type="Embed" ProgID="FXE300.Equation" ShapeID="_x0000_i1101" DrawAspect="Content" ObjectID="_1392466751" r:id="rId16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6" w:dyaOrig="825">
                <v:shape id="_x0000_i1102" type="#_x0000_t75" style="width:55.5pt;height:38.25pt" o:ole="">
                  <v:imagedata r:id="rId162" o:title=""/>
                </v:shape>
                <o:OLEObject Type="Embed" ProgID="FXE300.Equation" ShapeID="_x0000_i1102" DrawAspect="Content" ObjectID="_1392466752" r:id="rId163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E4FE8" w:rsidRPr="00F97437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FE8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E4FE8" w:rsidRPr="00F97437" w:rsidRDefault="000E4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0E4FE8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Rewrite the following numbers in the spaces provided, in descending order.</w:t>
            </w:r>
          </w:p>
          <w:p w:rsidR="000E4FE8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FE8" w:rsidRPr="00BE381B" w:rsidRDefault="000E4FE8" w:rsidP="002C148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E381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69" w:dyaOrig="725" w14:anchorId="6033680E">
                <v:shape id="_x0000_i1103" type="#_x0000_t75" style="width:171.75pt;height:40.5pt" o:ole="">
                  <v:imagedata r:id="rId164" o:title=""/>
                </v:shape>
                <o:OLEObject Type="Embed" ProgID="FXE300.Equation" ShapeID="_x0000_i1103" DrawAspect="Content" ObjectID="_1392466753" r:id="rId165"/>
              </w:object>
            </w:r>
            <w:r w:rsidRPr="00BE381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E4FE8" w:rsidRDefault="00576CB7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6CED64F">
                <v:rect id="_x0000_s1209" style="position:absolute;margin-left:49.5pt;margin-top:13pt;width:54pt;height:51pt;z-index:2517032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1800525E">
                <v:rect id="_x0000_s1212" style="position:absolute;margin-left:275.25pt;margin-top:10.05pt;width:54pt;height:51pt;z-index:2517063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F64A66E">
                <v:rect id="_x0000_s1211" style="position:absolute;margin-left:200.25pt;margin-top:11.55pt;width:54pt;height:51pt;z-index:25170534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351B256">
                <v:rect id="_x0000_s1210" style="position:absolute;margin-left:126.75pt;margin-top:12.3pt;width:54pt;height:51pt;z-index:251704320"/>
              </w:pict>
            </w:r>
          </w:p>
          <w:p w:rsidR="000E4FE8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FE8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FE8" w:rsidRPr="00BE381B" w:rsidRDefault="000E4FE8" w:rsidP="002C148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,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,     </w:t>
            </w: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,</w:t>
            </w:r>
          </w:p>
          <w:p w:rsidR="000E4FE8" w:rsidRPr="00F97437" w:rsidRDefault="000E4FE8" w:rsidP="002C1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465F" w:rsidRDefault="0006465F" w:rsidP="00606512"/>
    <w:p w:rsidR="0006465F" w:rsidRDefault="0006465F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06465F" w:rsidTr="00D912E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6465F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06465F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465F" w:rsidRPr="00584CAA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6465F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06465F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 Numbers</w:t>
            </w:r>
          </w:p>
          <w:p w:rsidR="0006465F" w:rsidRPr="00584CAA" w:rsidRDefault="0006465F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(Fractions, Decimals and Percentages)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6465F" w:rsidRDefault="0006465F" w:rsidP="00D912E8"/>
          <w:p w:rsidR="0006465F" w:rsidRDefault="0006465F" w:rsidP="00D912E8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06465F" w:rsidRPr="00FD21AC" w:rsidRDefault="0006465F" w:rsidP="00D912E8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06465F" w:rsidTr="00D912E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6465F" w:rsidRPr="00584CAA" w:rsidRDefault="0006465F" w:rsidP="00D91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06465F" w:rsidRPr="0006465F" w:rsidRDefault="0006465F" w:rsidP="0006465F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06465F" w:rsidRDefault="0006465F" w:rsidP="00D912E8"/>
        </w:tc>
      </w:tr>
    </w:tbl>
    <w:p w:rsidR="0006465F" w:rsidRDefault="0006465F" w:rsidP="0006465F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06465F" w:rsidRPr="003310B8" w:rsidTr="00D912E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06465F" w:rsidRDefault="0006465F" w:rsidP="00D912E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06465F" w:rsidRDefault="0006465F" w:rsidP="00D912E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06465F" w:rsidRDefault="0006465F" w:rsidP="00D912E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06465F" w:rsidRDefault="0006465F" w:rsidP="00D912E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06465F" w:rsidRPr="003310B8" w:rsidRDefault="0006465F" w:rsidP="00D912E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highest common factor of 20 and 45?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04" style="position:absolute;margin-left:96.75pt;margin-top:10.6pt;width:90pt;height:27.75pt;z-index:251711488">
                  <v:textbox>
                    <w:txbxContent>
                      <w:p w:rsidR="0006465F" w:rsidRPr="0006465F" w:rsidRDefault="0006465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 5</w:t>
                        </w:r>
                      </w:p>
                    </w:txbxContent>
                  </v:textbox>
                </v:rect>
              </w:pi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lowest common multiple of 9 and 12 is :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3                                     9                                   36                                    108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9" style="position:absolute;margin-left:27.5pt;margin-top:8.3pt;width:363.75pt;height:10.5pt;z-index:251710464" coordorigin="2430,3420" coordsize="6870,180">
                  <v:roundrect id="_x0000_s1300" style="position:absolute;left:9030;top:3420;width:270;height:180" arcsize="10923f"/>
                  <v:roundrect id="_x0000_s1301" style="position:absolute;left:2430;top:3420;width:270;height:180" arcsize="10923f"/>
                  <v:roundrect id="_x0000_s1302" style="position:absolute;left:4580;top:3420;width:270;height:180" arcsize="10923f"/>
                  <v:roundrect id="_x0000_s1303" style="position:absolute;left:6780;top:3420;width:270;height:180" arcsize="10923f" fillcolor="black [3213]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fraction below is not equivalent to  </w:t>
            </w:r>
            <w:r w:rsidRPr="00CA380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405" w:dyaOrig="725">
                <v:shape id="_x0000_i1104" type="#_x0000_t75" style="width:12.75pt;height:23.25pt" o:ole="">
                  <v:imagedata r:id="rId8" o:title=""/>
                </v:shape>
                <o:OLEObject Type="Embed" ProgID="FXE300.Equation" ShapeID="_x0000_i1104" DrawAspect="Content" ObjectID="_1392466754" r:id="rId1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05" type="#_x0000_t75" style="width:19.5pt;height:36pt" o:ole="">
                  <v:imagedata r:id="rId10" o:title=""/>
                </v:shape>
                <o:OLEObject Type="Embed" ProgID="FXE300.Equation" ShapeID="_x0000_i1105" DrawAspect="Content" ObjectID="_1392466755" r:id="rId16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06" type="#_x0000_t75" style="width:19.5pt;height:36pt" o:ole="">
                  <v:imagedata r:id="rId12" o:title=""/>
                </v:shape>
                <o:OLEObject Type="Embed" ProgID="FXE300.Equation" ShapeID="_x0000_i1106" DrawAspect="Content" ObjectID="_1392466756" r:id="rId16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07" type="#_x0000_t75" style="width:19.5pt;height:36pt" o:ole="">
                  <v:imagedata r:id="rId14" o:title=""/>
                </v:shape>
                <o:OLEObject Type="Embed" ProgID="FXE300.Equation" ShapeID="_x0000_i1107" DrawAspect="Content" ObjectID="_1392466757" r:id="rId16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08" type="#_x0000_t75" style="width:20.25pt;height:36pt" o:ole="">
                  <v:imagedata r:id="rId16" o:title=""/>
                </v:shape>
                <o:OLEObject Type="Embed" ProgID="FXE300.Equation" ShapeID="_x0000_i1108" DrawAspect="Content" ObjectID="_1392466758" r:id="rId170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5" style="position:absolute;margin-left:18.5pt;margin-top:4.55pt;width:361.5pt;height:9.75pt;z-index:251712512" coordorigin="2430,3420" coordsize="6870,180">
                  <v:roundrect id="_x0000_s1306" style="position:absolute;left:9030;top:3420;width:270;height:180" arcsize="10923f"/>
                  <v:roundrect id="_x0000_s1307" style="position:absolute;left:2430;top:3420;width:270;height:180;mso-position-vertical:absolute" arcsize="10923f" fillcolor="black [3213]"/>
                  <v:roundrect id="_x0000_s1308" style="position:absolute;left:4580;top:3420;width:270;height:180" arcsize="10923f"/>
                  <v:roundrect id="_x0000_s1309" style="position:absolute;left:6780;top:3420;width:270;height:180" arcsize="10923f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0" style="position:absolute;margin-left:320.25pt;margin-top:12.95pt;width:51pt;height:63.75pt;z-index:251713536;mso-position-horizontal-relative:text;mso-position-vertical-relative:text" coordorigin="8265,8280" coordsize="1020,1275">
                  <v:rect id="_x0000_s1311" style="position:absolute;left:8430;top:900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312" style="position:absolute;left:8430;top:828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  <v:shape id="_x0000_s1313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</w:t>
            </w:r>
            <w:r w:rsidRPr="008C64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lowest equivalent form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fraction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A380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09" type="#_x0000_t75" style="width:15.75pt;height:27.75pt" o:ole="">
                  <v:imagedata r:id="rId18" o:title=""/>
                </v:shape>
                <o:OLEObject Type="Embed" ProgID="FXE300.Equation" ShapeID="_x0000_i1109" DrawAspect="Content" ObjectID="_1392466759" r:id="rId171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28" w:dyaOrig="725">
                <v:shape id="_x0000_i1110" type="#_x0000_t75" style="width:57.75pt;height:29.25pt" o:ole="">
                  <v:imagedata r:id="rId20" o:title=""/>
                </v:shape>
                <o:OLEObject Type="Embed" ProgID="FXE300.Equation" ShapeID="_x0000_i1110" DrawAspect="Content" ObjectID="_1392466760" r:id="rId172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11" type="#_x0000_t75" style="width:20.25pt;height:36pt" o:ole="">
                  <v:imagedata r:id="rId22" o:title=""/>
                </v:shape>
                <o:OLEObject Type="Embed" ProgID="FXE300.Equation" ShapeID="_x0000_i1111" DrawAspect="Content" ObjectID="_1392466761" r:id="rId1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112" type="#_x0000_t75" style="width:12pt;height:36pt" o:ole="">
                  <v:imagedata r:id="rId24" o:title=""/>
                </v:shape>
                <o:OLEObject Type="Embed" ProgID="FXE300.Equation" ShapeID="_x0000_i1112" DrawAspect="Content" ObjectID="_1392466762" r:id="rId17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113" type="#_x0000_t75" style="width:12pt;height:36pt" o:ole="">
                  <v:imagedata r:id="rId26" o:title=""/>
                </v:shape>
                <o:OLEObject Type="Embed" ProgID="FXE300.Equation" ShapeID="_x0000_i1113" DrawAspect="Content" ObjectID="_1392466763" r:id="rId17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114" type="#_x0000_t75" style="width:12pt;height:36pt" o:ole="">
                  <v:imagedata r:id="rId28" o:title=""/>
                </v:shape>
                <o:OLEObject Type="Embed" ProgID="FXE300.Equation" ShapeID="_x0000_i1114" DrawAspect="Content" ObjectID="_1392466764" r:id="rId176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4" style="position:absolute;margin-left:20.75pt;margin-top:6.8pt;width:361.5pt;height:9.75pt;z-index:251714560" coordorigin="2430,3420" coordsize="6870,180">
                  <v:roundrect id="_x0000_s1315" style="position:absolute;left:9030;top:3420;width:270;height:180" arcsize="10923f"/>
                  <v:roundrect id="_x0000_s1316" style="position:absolute;left:2430;top:3420;width:270;height:180" arcsize="10923f"/>
                  <v:roundrect id="_x0000_s1317" style="position:absolute;left:4580;top:3420;width:270;height:180" arcsize="10923f" fillcolor="#c00000"/>
                  <v:roundrect id="_x0000_s1318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19" style="position:absolute;margin-left:270.75pt;margin-top:3.55pt;width:51pt;height:63.75pt;z-index:251715584;mso-position-horizontal-relative:text;mso-position-vertical-relative:text" coordorigin="8265,8280" coordsize="1020,1275">
                  <v:rect id="_x0000_s1320" style="position:absolute;left:8430;top:900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21" style="position:absolute;left:8430;top:828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322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 </w:t>
            </w:r>
            <w:r w:rsidRPr="00CA380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1005" w:dyaOrig="725">
                <v:shape id="_x0000_i1115" type="#_x0000_t75" style="width:34.5pt;height:24.75pt" o:ole="">
                  <v:imagedata r:id="rId30" o:title=""/>
                </v:shape>
                <o:OLEObject Type="Embed" ProgID="FXE300.Equation" ShapeID="_x0000_i1115" DrawAspect="Content" ObjectID="_1392466765" r:id="rId177"/>
              </w:object>
            </w: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simplest form?</w: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following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8" style="position:absolute;margin-left:141pt;margin-top:2.05pt;width:46.5pt;height:57.75pt;z-index:251753472" coordorigin="8265,8280" coordsize="1020,1275">
                  <v:rect id="_x0000_s1459" style="position:absolute;left:8430;top:900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460" style="position:absolute;left:8430;top:828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  <v:shape id="_x0000_s1461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2" style="position:absolute;margin-left:204.5pt;margin-top:.9pt;width:46.5pt;height:57.75pt;z-index:251754496" coordorigin="8265,8280" coordsize="1020,1275">
                  <v:rect id="_x0000_s1463" style="position:absolute;left:8430;top:900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464" style="position:absolute;left:8430;top:828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rect>
                  <v:shape id="_x0000_s1465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4" style="position:absolute;margin-left:57.75pt;margin-top:2.05pt;width:46.5pt;height:57.75pt;z-index:251752448" coordorigin="8265,8280" coordsize="1020,1275">
                  <v:rect id="_x0000_s1455" style="position:absolute;left:8430;top:900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456" style="position:absolute;left:8430;top:828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rect>
                  <v:shape id="_x0000_s1457" type="#_x0000_t32" style="position:absolute;left:8265;top:8925;width:1020;height:0" o:connectortype="straight" strokeweight="1.5pt"/>
                </v:group>
              </w:pict>
            </w:r>
          </w:p>
          <w:p w:rsidR="0006465F" w:rsidRPr="00340A17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0A17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443" w:dyaOrig="725">
                <v:shape id="_x0000_i1116" type="#_x0000_t75" style="width:273.75pt;height:36.75pt" o:ole="">
                  <v:imagedata r:id="rId32" o:title=""/>
                </v:shape>
                <o:OLEObject Type="Embed" ProgID="FXE300.Equation" ShapeID="_x0000_i1116" DrawAspect="Content" ObjectID="_1392466766" r:id="rId178"/>
              </w:object>
            </w:r>
            <w:r w:rsidRPr="00340A17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</w: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6" style="position:absolute;margin-left:199.5pt;margin-top:9.7pt;width:46.5pt;height:57.75pt;z-index:251755520;mso-position-horizontal-relative:text;mso-position-vertical-relative:text" coordorigin="8265,8280" coordsize="1020,1275">
                  <v:rect id="_x0000_s1467" style="position:absolute;left:8430;top:900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3</w:t>
                          </w:r>
                        </w:p>
                      </w:txbxContent>
                    </v:textbox>
                  </v:rect>
                  <v:rect id="_x0000_s1468" style="position:absolute;left:8430;top:828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rect>
                  <v:shape id="_x0000_s1469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2368B1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7" w:dyaOrig="497">
                <v:shape id="_x0000_i1117" type="#_x0000_t75" style="width:13.5pt;height:18.75pt" o:ole="">
                  <v:imagedata r:id="rId34" o:title=""/>
                </v:shape>
                <o:OLEObject Type="Embed" ProgID="FXE300.Equation" ShapeID="_x0000_i1117" DrawAspect="Content" ObjectID="_1392466767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39" style="position:absolute;margin-left:26.75pt;margin-top:68.9pt;width:343.5pt;height:9pt;z-index:251720704;mso-position-horizontal-relative:text;mso-position-vertical-relative:text" coordorigin="2430,3420" coordsize="6870,180">
                  <v:roundrect id="_x0000_s1340" style="position:absolute;left:9030;top:3420;width:270;height:180" arcsize="10923f"/>
                  <v:roundrect id="_x0000_s1341" style="position:absolute;left:2430;top:3420;width:270;height:180" arcsize="10923f"/>
                  <v:roundrect id="_x0000_s1342" style="position:absolute;left:4580;top:3420;width:270;height:180" arcsize="10923f"/>
                  <v:roundrect id="_x0000_s1343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the same as  </w:t>
            </w:r>
            <w:r w:rsidRPr="002368B1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626" w:dyaOrig="725">
                <v:shape id="_x0000_i1118" type="#_x0000_t75" style="width:20.25pt;height:24pt" o:ole="">
                  <v:imagedata r:id="rId36" o:title=""/>
                </v:shape>
                <o:OLEObject Type="Embed" ProgID="FXE300.Equation" ShapeID="_x0000_i1118" DrawAspect="Content" ObjectID="_1392466768" r:id="rId1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19" type="#_x0000_t75" style="width:17.25pt;height:25.5pt" o:ole="">
                  <v:imagedata r:id="rId38" o:title=""/>
                </v:shape>
                <o:OLEObject Type="Embed" ProgID="FXE300.Equation" ShapeID="_x0000_i1119" DrawAspect="Content" ObjectID="_1392466769" r:id="rId18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20" type="#_x0000_t75" style="width:17.25pt;height:25.5pt" o:ole="">
                  <v:imagedata r:id="rId40" o:title=""/>
                </v:shape>
                <o:OLEObject Type="Embed" ProgID="FXE300.Equation" ShapeID="_x0000_i1120" DrawAspect="Content" ObjectID="_1392466770" r:id="rId18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21" type="#_x0000_t75" style="width:17.25pt;height:25.5pt" o:ole="">
                  <v:imagedata r:id="rId42" o:title=""/>
                </v:shape>
                <o:OLEObject Type="Embed" ProgID="FXE300.Equation" ShapeID="_x0000_i1121" DrawAspect="Content" ObjectID="_1392466771" r:id="rId18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22" type="#_x0000_t75" style="width:17.25pt;height:25.5pt" o:ole="">
                  <v:imagedata r:id="rId44" o:title=""/>
                </v:shape>
                <o:OLEObject Type="Embed" ProgID="FXE300.Equation" ShapeID="_x0000_i1122" DrawAspect="Content" ObjectID="_1392466772" r:id="rId184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2" w:dyaOrig="497">
                <v:shape id="_x0000_i1123" type="#_x0000_t75" style="width:96.75pt;height:27pt" o:ole="">
                  <v:imagedata r:id="rId46" o:title=""/>
                </v:shape>
                <o:OLEObject Type="Embed" ProgID="FXE300.Equation" ShapeID="_x0000_i1123" DrawAspect="Content" ObjectID="_1392466773" r:id="rId185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24" type="#_x0000_t75" style="width:17.25pt;height:24pt" o:ole="">
                  <v:imagedata r:id="rId48" o:title=""/>
                </v:shape>
                <o:OLEObject Type="Embed" ProgID="FXE300.Equation" ShapeID="_x0000_i1124" DrawAspect="Content" ObjectID="_1392466774" r:id="rId18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25" type="#_x0000_t75" style="width:17.25pt;height:24pt" o:ole="">
                  <v:imagedata r:id="rId50" o:title=""/>
                </v:shape>
                <o:OLEObject Type="Embed" ProgID="FXE300.Equation" ShapeID="_x0000_i1125" DrawAspect="Content" ObjectID="_1392466775" r:id="rId18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126" type="#_x0000_t75" style="width:22.5pt;height:24pt" o:ole="">
                  <v:imagedata r:id="rId52" o:title=""/>
                </v:shape>
                <o:OLEObject Type="Embed" ProgID="FXE300.Equation" ShapeID="_x0000_i1126" DrawAspect="Content" ObjectID="_1392466776" r:id="rId18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127" type="#_x0000_t75" style="width:22.5pt;height:24pt" o:ole="">
                  <v:imagedata r:id="rId54" o:title=""/>
                </v:shape>
                <o:OLEObject Type="Embed" ProgID="FXE300.Equation" ShapeID="_x0000_i1127" DrawAspect="Content" ObjectID="_1392466777" r:id="rId18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44" style="position:absolute;margin-left:23pt;margin-top:3.95pt;width:343.5pt;height:9pt;z-index:251721728" coordorigin="2430,3420" coordsize="6870,180">
                  <v:roundrect id="_x0000_s1345" style="position:absolute;left:9030;top:3420;width:270;height:180" arcsize="10923f" fillcolor="black [3213]"/>
                  <v:roundrect id="_x0000_s1346" style="position:absolute;left:2430;top:3420;width:270;height:180" arcsize="10923f"/>
                  <v:roundrect id="_x0000_s1347" style="position:absolute;left:4580;top:3420;width:270;height:180" arcsize="10923f"/>
                  <v:roundrect id="_x0000_s1348" style="position:absolute;left:6780;top:3420;width:270;height:180" arcsize="10923f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70" style="position:absolute;margin-left:246.95pt;margin-top:2.35pt;width:46.5pt;height:57.75pt;z-index:251756544;mso-position-horizontal-relative:text;mso-position-vertical-relative:text" coordorigin="8265,8280" coordsize="1020,1275">
                  <v:rect id="_x0000_s1471" style="position:absolute;left:8430;top:900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15</w:t>
                          </w:r>
                        </w:p>
                      </w:txbxContent>
                    </v:textbox>
                  </v:rect>
                  <v:rect id="_x0000_s1472" style="position:absolute;left:8430;top:8280;width:690;height:555">
                    <v:textbox>
                      <w:txbxContent>
                        <w:p w:rsidR="0006465F" w:rsidRPr="0006465F" w:rsidRDefault="0006465F" w:rsidP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rect>
                  <v:shape id="_x0000_s1473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3" style="position:absolute;margin-left:212.25pt;margin-top:9.1pt;width:33.75pt;height:46.5pt;z-index:251723776;mso-position-horizontal-relative:text;mso-position-vertical-relative:text">
                  <v:textbox>
                    <w:txbxContent>
                      <w:p w:rsidR="0006465F" w:rsidRPr="0006465F" w:rsidRDefault="0006465F">
                        <w:pPr>
                          <w:rPr>
                            <w:sz w:val="48"/>
                            <w:szCs w:val="48"/>
                          </w:rPr>
                        </w:pPr>
                        <w:r w:rsidRPr="0006465F">
                          <w:rPr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2" w:dyaOrig="497">
                <v:shape id="_x0000_i1128" type="#_x0000_t75" style="width:106.5pt;height:30pt" o:ole="">
                  <v:imagedata r:id="rId56" o:title=""/>
                </v:shape>
                <o:OLEObject Type="Embed" ProgID="FXE300.Equation" ShapeID="_x0000_i1128" DrawAspect="Content" ObjectID="_1392466778" r:id="rId190"/>
              </w:obje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27" w:dyaOrig="725">
                <v:shape id="_x0000_i1129" type="#_x0000_t75" style="width:78pt;height:35.25pt" o:ole="">
                  <v:imagedata r:id="rId58" o:title=""/>
                </v:shape>
                <o:OLEObject Type="Embed" ProgID="FXE300.Equation" ShapeID="_x0000_i1129" DrawAspect="Content" ObjectID="_1392466779" r:id="rId191"/>
              </w:obje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30" type="#_x0000_t75" style="width:17.25pt;height:24pt" o:ole="">
                  <v:imagedata r:id="rId60" o:title=""/>
                </v:shape>
                <o:OLEObject Type="Embed" ProgID="FXE300.Equation" ShapeID="_x0000_i1130" DrawAspect="Content" ObjectID="_1392466780" r:id="rId19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31" type="#_x0000_t75" style="width:17.25pt;height:24pt" o:ole="">
                  <v:imagedata r:id="rId62" o:title=""/>
                </v:shape>
                <o:OLEObject Type="Embed" ProgID="FXE300.Equation" ShapeID="_x0000_i1131" DrawAspect="Content" ObjectID="_1392466781" r:id="rId1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32" type="#_x0000_t75" style="width:17.25pt;height:24pt" o:ole="">
                  <v:imagedata r:id="rId64" o:title=""/>
                </v:shape>
                <o:OLEObject Type="Embed" ProgID="FXE300.Equation" ShapeID="_x0000_i1132" DrawAspect="Content" ObjectID="_1392466782" r:id="rId19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33" type="#_x0000_t75" style="width:17.25pt;height:24pt" o:ole="">
                  <v:imagedata r:id="rId66" o:title=""/>
                </v:shape>
                <o:OLEObject Type="Embed" ProgID="FXE300.Equation" ShapeID="_x0000_i1133" DrawAspect="Content" ObjectID="_1392466783" r:id="rId19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>
                <v:group id="_x0000_s1354" style="position:absolute;margin-left:20.15pt;margin-top:7.4pt;width:343.5pt;height:9pt;z-index:251724800" coordorigin="2430,3420" coordsize="6870,180">
                  <v:roundrect id="_x0000_s1355" style="position:absolute;left:9030;top:3420;width:270;height:180" arcsize="10923f"/>
                  <v:roundrect id="_x0000_s1356" style="position:absolute;left:2430;top:3420;width:270;height:180" arcsize="10923f"/>
                  <v:roundrect id="_x0000_s1357" style="position:absolute;left:4580;top:3420;width:270;height:180" arcsize="10923f"/>
                  <v:roundrect id="_x0000_s1358" style="position:absolute;left:6780;top:3420;width:270;height:180;mso-position-horizontal:absolute" arcsize="10923f" fillcolor="black [3213]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78" w:dyaOrig="725">
                <v:shape id="_x0000_i1134" type="#_x0000_t75" style="width:60pt;height:27.75pt" o:ole="">
                  <v:imagedata r:id="rId68" o:title=""/>
                </v:shape>
                <o:OLEObject Type="Embed" ProgID="FXE300.Equation" ShapeID="_x0000_i1134" DrawAspect="Content" ObjectID="_1392466784" r:id="rId196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35" type="#_x0000_t75" style="width:15pt;height:26.25pt" o:ole="">
                  <v:imagedata r:id="rId70" o:title=""/>
                </v:shape>
                <o:OLEObject Type="Embed" ProgID="FXE300.Equation" ShapeID="_x0000_i1135" DrawAspect="Content" ObjectID="_1392466785" r:id="rId19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36" type="#_x0000_t75" style="width:15pt;height:26.25pt" o:ole="">
                  <v:imagedata r:id="rId72" o:title=""/>
                </v:shape>
                <o:OLEObject Type="Embed" ProgID="FXE300.Equation" ShapeID="_x0000_i1136" DrawAspect="Content" ObjectID="_1392466786" r:id="rId19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137" type="#_x0000_t75" style="width:9pt;height:26.25pt" o:ole="">
                  <v:imagedata r:id="rId74" o:title=""/>
                </v:shape>
                <o:OLEObject Type="Embed" ProgID="FXE300.Equation" ShapeID="_x0000_i1137" DrawAspect="Content" ObjectID="_1392466787" r:id="rId19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38" type="#_x0000_t75" style="width:15pt;height:26.25pt" o:ole="">
                  <v:imagedata r:id="rId76" o:title=""/>
                </v:shape>
                <o:OLEObject Type="Embed" ProgID="FXE300.Equation" ShapeID="_x0000_i1138" DrawAspect="Content" ObjectID="_1392466788" r:id="rId200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pict>
                <v:group id="_x0000_s1359" style="position:absolute;margin-left:20.75pt;margin-top:5pt;width:343.5pt;height:9pt;z-index:251725824" coordorigin="2430,3420" coordsize="6870,180">
                  <v:roundrect id="_x0000_s1360" style="position:absolute;left:9030;top:3420;width:270;height:180" arcsize="10923f"/>
                  <v:roundrect id="_x0000_s1361" style="position:absolute;left:2430;top:3420;width:270;height:180" arcsize="10923f"/>
                  <v:roundrect id="_x0000_s1362" style="position:absolute;left:4580;top:3420;width:270;height:180" arcsize="10923f" fillcolor="black [3213]"/>
                  <v:roundrect id="_x0000_s1363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06465F" w:rsidRPr="00837A8C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answer to 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76" w:dyaOrig="725">
                <v:shape id="_x0000_i1139" type="#_x0000_t75" style="width:42.75pt;height:28.5pt" o:ole="">
                  <v:imagedata r:id="rId78" o:title=""/>
                </v:shape>
                <o:OLEObject Type="Embed" ProgID="FXE300.Equation" ShapeID="_x0000_i1139" DrawAspect="Content" ObjectID="_1392466789" r:id="rId20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simplest from is: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40" type="#_x0000_t75" style="width:15pt;height:26.25pt" o:ole="">
                  <v:imagedata r:id="rId80" o:title=""/>
                </v:shape>
                <o:OLEObject Type="Embed" ProgID="FXE300.Equation" ShapeID="_x0000_i1140" DrawAspect="Content" ObjectID="_1392466790" r:id="rId20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41" type="#_x0000_t75" style="width:15pt;height:26.25pt" o:ole="">
                  <v:imagedata r:id="rId82" o:title=""/>
                </v:shape>
                <o:OLEObject Type="Embed" ProgID="FXE300.Equation" ShapeID="_x0000_i1141" DrawAspect="Content" ObjectID="_1392466791" r:id="rId20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42" type="#_x0000_t75" style="width:15pt;height:26.25pt" o:ole="">
                  <v:imagedata r:id="rId84" o:title=""/>
                </v:shape>
                <o:OLEObject Type="Embed" ProgID="FXE300.Equation" ShapeID="_x0000_i1142" DrawAspect="Content" ObjectID="_1392466792" r:id="rId20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725">
                <v:shape id="_x0000_i1143" type="#_x0000_t75" style="width:9pt;height:26.25pt" o:ole="">
                  <v:imagedata r:id="rId86" o:title=""/>
                </v:shape>
                <o:OLEObject Type="Embed" ProgID="FXE300.Equation" ShapeID="_x0000_i1143" DrawAspect="Content" ObjectID="_1392466793" r:id="rId20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64" style="position:absolute;margin-left:20.15pt;margin-top:5.45pt;width:354pt;height:10.5pt;z-index:251726848" coordorigin="2430,3420" coordsize="6870,180">
                  <v:roundrect id="_x0000_s1365" style="position:absolute;left:9030;top:3420;width:270;height:180;mso-position-horizontal:absolute" arcsize="10923f" fillcolor="black [3213]"/>
                  <v:roundrect id="_x0000_s1366" style="position:absolute;left:2430;top:3420;width:270;height:180" arcsize="10923f"/>
                  <v:roundrect id="_x0000_s1367" style="position:absolute;left:4580;top:3420;width:270;height:180" arcsize="10923f"/>
                  <v:roundrect id="_x0000_s1368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03" w:dyaOrig="521">
                <v:shape id="_x0000_i1144" type="#_x0000_t75" style="width:90pt;height:26.25pt" o:ole="">
                  <v:imagedata r:id="rId88" o:title=""/>
                </v:shape>
                <o:OLEObject Type="Embed" ProgID="FXE300.Equation" ShapeID="_x0000_i1144" DrawAspect="Content" ObjectID="_1392466794" r:id="rId206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45" type="#_x0000_t75" style="width:15.75pt;height:23.25pt" o:ole="">
                  <v:imagedata r:id="rId90" o:title=""/>
                </v:shape>
                <o:OLEObject Type="Embed" ProgID="FXE300.Equation" ShapeID="_x0000_i1145" DrawAspect="Content" ObjectID="_1392466795" r:id="rId20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146" type="#_x0000_t75" style="width:21pt;height:23.25pt" o:ole="">
                  <v:imagedata r:id="rId92" o:title=""/>
                </v:shape>
                <o:OLEObject Type="Embed" ProgID="FXE300.Equation" ShapeID="_x0000_i1146" DrawAspect="Content" ObjectID="_1392466796" r:id="rId20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47" type="#_x0000_t75" style="width:15.75pt;height:23.25pt" o:ole="">
                  <v:imagedata r:id="rId94" o:title=""/>
                </v:shape>
                <o:OLEObject Type="Embed" ProgID="FXE300.Equation" ShapeID="_x0000_i1147" DrawAspect="Content" ObjectID="_1392466797" r:id="rId20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148" type="#_x0000_t75" style="width:21pt;height:23.25pt" o:ole="">
                  <v:imagedata r:id="rId96" o:title=""/>
                </v:shape>
                <o:OLEObject Type="Embed" ProgID="FXE300.Equation" ShapeID="_x0000_i1148" DrawAspect="Content" ObjectID="_1392466798" r:id="rId210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69" style="position:absolute;margin-left:23pt;margin-top:4.55pt;width:354pt;height:10.5pt;z-index:251727872" coordorigin="2430,3420" coordsize="6870,180">
                  <v:roundrect id="_x0000_s1370" style="position:absolute;left:9030;top:3420;width:270;height:180" arcsize="10923f"/>
                  <v:roundrect id="_x0000_s1371" style="position:absolute;left:2430;top:3420;width:270;height:180" arcsize="10923f"/>
                  <v:roundrect id="_x0000_s1372" style="position:absolute;left:4580;top:3420;width:270;height:180" arcsize="10923f" fillcolor="black [3213]"/>
                  <v:roundrect id="_x0000_s1373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79" w:dyaOrig="725">
                <v:shape id="_x0000_i1149" type="#_x0000_t75" style="width:71.25pt;height:33pt" o:ole="">
                  <v:imagedata r:id="rId98" o:title=""/>
                </v:shape>
                <o:OLEObject Type="Embed" ProgID="FXE300.Equation" ShapeID="_x0000_i1149" DrawAspect="Content" ObjectID="_1392466799" r:id="rId21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50" type="#_x0000_t75" style="width:16.5pt;height:30pt" o:ole="">
                  <v:imagedata r:id="rId100" o:title=""/>
                </v:shape>
                <o:OLEObject Type="Embed" ProgID="FXE300.Equation" ShapeID="_x0000_i1150" DrawAspect="Content" ObjectID="_1392466800" r:id="rId21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51" type="#_x0000_t75" style="width:16.5pt;height:30pt" o:ole="">
                  <v:imagedata r:id="rId102" o:title=""/>
                </v:shape>
                <o:OLEObject Type="Embed" ProgID="FXE300.Equation" ShapeID="_x0000_i1151" DrawAspect="Content" ObjectID="_1392466801" r:id="rId2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9" w:dyaOrig="497">
                <v:shape id="_x0000_i1152" type="#_x0000_t75" style="width:22.5pt;height:25.5pt" o:ole="">
                  <v:imagedata r:id="rId104" o:title=""/>
                </v:shape>
                <o:OLEObject Type="Embed" ProgID="FXE300.Equation" ShapeID="_x0000_i1152" DrawAspect="Content" ObjectID="_1392466802" r:id="rId21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53" type="#_x0000_t75" style="width:17.25pt;height:25.5pt" o:ole="">
                  <v:imagedata r:id="rId106" o:title=""/>
                </v:shape>
                <o:OLEObject Type="Embed" ProgID="FXE300.Equation" ShapeID="_x0000_i1153" DrawAspect="Content" ObjectID="_1392466803" r:id="rId21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74" style="position:absolute;margin-left:17.75pt;margin-top:3.65pt;width:354pt;height:10.5pt;z-index:251728896" coordorigin="2430,3420" coordsize="6870,180">
                  <v:roundrect id="_x0000_s1375" style="position:absolute;left:9030;top:3420;width:270;height:180" arcsize="10923f"/>
                  <v:roundrect id="_x0000_s1376" style="position:absolute;left:2430;top:3420;width:270;height:180" arcsize="10923f"/>
                  <v:roundrect id="_x0000_s1377" style="position:absolute;left:4580;top:3420;width:270;height:180" arcsize="10923f"/>
                  <v:roundrect id="_x0000_s1378" style="position:absolute;left:6780;top:3420;width:270;height:180" arcsize="10923f" fillcolor="black [3213]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676" w:dyaOrig="521">
                <v:shape id="_x0000_i1154" type="#_x0000_t75" style="width:90pt;height:28.5pt" o:ole="">
                  <v:imagedata r:id="rId108" o:title=""/>
                </v:shape>
                <o:OLEObject Type="Embed" ProgID="FXE300.Equation" ShapeID="_x0000_i1154" DrawAspect="Content" ObjectID="_1392466804" r:id="rId216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55" type="#_x0000_t75" style="width:15.75pt;height:27.75pt" o:ole="">
                  <v:imagedata r:id="rId110" o:title=""/>
                </v:shape>
                <o:OLEObject Type="Embed" ProgID="FXE300.Equation" ShapeID="_x0000_i1155" DrawAspect="Content" ObjectID="_1392466805" r:id="rId21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56" type="#_x0000_t75" style="width:19.5pt;height:27.75pt" o:ole="">
                  <v:imagedata r:id="rId112" o:title=""/>
                </v:shape>
                <o:OLEObject Type="Embed" ProgID="FXE300.Equation" ShapeID="_x0000_i1156" DrawAspect="Content" ObjectID="_1392466806" r:id="rId21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57" type="#_x0000_t75" style="width:19.5pt;height:27.75pt" o:ole="">
                  <v:imagedata r:id="rId114" o:title=""/>
                </v:shape>
                <o:OLEObject Type="Embed" ProgID="FXE300.Equation" ShapeID="_x0000_i1157" DrawAspect="Content" ObjectID="_1392466807" r:id="rId21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57" w:dyaOrig="497">
                <v:shape id="_x0000_i1158" type="#_x0000_t75" style="width:19.5pt;height:27.75pt" o:ole="">
                  <v:imagedata r:id="rId116" o:title=""/>
                </v:shape>
                <o:OLEObject Type="Embed" ProgID="FXE300.Equation" ShapeID="_x0000_i1158" DrawAspect="Content" ObjectID="_1392466808" r:id="rId220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79" style="position:absolute;margin-left:19.25pt;margin-top:5pt;width:354pt;height:10.5pt;z-index:251729920" coordorigin="2430,3420" coordsize="6870,180">
                  <v:roundrect id="_x0000_s1380" style="position:absolute;left:9030;top:3420;width:270;height:180" arcsize="10923f"/>
                  <v:roundrect id="_x0000_s1381" style="position:absolute;left:2430;top:3420;width:270;height:180" arcsize="10923f"/>
                  <v:roundrect id="_x0000_s1382" style="position:absolute;left:4580;top:3420;width:270;height:180" arcsize="10923f" fillcolor="black [3213]"/>
                  <v:roundrect id="_x0000_s1383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547" w:dyaOrig="365">
                <v:shape id="_x0000_i1159" type="#_x0000_t75" style="width:141pt;height:19.5pt" o:ole="">
                  <v:imagedata r:id="rId118" o:title=""/>
                </v:shape>
                <o:OLEObject Type="Embed" ProgID="FXE300.Equation" ShapeID="_x0000_i1159" DrawAspect="Content" ObjectID="_1392466809" r:id="rId221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4" w:dyaOrig="365">
                <v:shape id="_x0000_i1160" type="#_x0000_t75" style="width:36pt;height:16.5pt" o:ole="">
                  <v:imagedata r:id="rId120" o:title=""/>
                </v:shape>
                <o:OLEObject Type="Embed" ProgID="FXE300.Equation" ShapeID="_x0000_i1160" DrawAspect="Content" ObjectID="_1392466810" r:id="rId22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4" w:dyaOrig="365">
                <v:shape id="_x0000_i1161" type="#_x0000_t75" style="width:36pt;height:16.5pt" o:ole="">
                  <v:imagedata r:id="rId122" o:title=""/>
                </v:shape>
                <o:OLEObject Type="Embed" ProgID="FXE300.Equation" ShapeID="_x0000_i1161" DrawAspect="Content" ObjectID="_1392466811" r:id="rId22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>
                <v:shape id="_x0000_i1162" type="#_x0000_t75" style="width:29.25pt;height:16.5pt" o:ole="">
                  <v:imagedata r:id="rId124" o:title=""/>
                </v:shape>
                <o:OLEObject Type="Embed" ProgID="FXE300.Equation" ShapeID="_x0000_i1162" DrawAspect="Content" ObjectID="_1392466812" r:id="rId22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5" w:dyaOrig="365">
                <v:shape id="_x0000_i1163" type="#_x0000_t75" style="width:29.25pt;height:16.5pt" o:ole="">
                  <v:imagedata r:id="rId126" o:title=""/>
                </v:shape>
                <o:OLEObject Type="Embed" ProgID="FXE300.Equation" ShapeID="_x0000_i1163" DrawAspect="Content" ObjectID="_1392466813" r:id="rId225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84" style="position:absolute;margin-left:27.5pt;margin-top:4.85pt;width:354pt;height:10.5pt;z-index:251730944" coordorigin="2430,3420" coordsize="6870,180">
                  <v:roundrect id="_x0000_s1385" style="position:absolute;left:9030;top:3420;width:270;height:180" arcsize="10923f"/>
                  <v:roundrect id="_x0000_s1386" style="position:absolute;left:2430;top:3420;width:270;height:180" arcsize="10923f"/>
                  <v:roundrect id="_x0000_s1387" style="position:absolute;left:4580;top:3420;width:270;height:180" arcsize="10923f" fillcolor="black [3213]"/>
                  <v:roundrect id="_x0000_s1388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0.48 is subtracted from 0.979, the result is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89" style="position:absolute;margin-left:192.75pt;margin-top:2.75pt;width:81.75pt;height:33pt;z-index:251731968">
                  <v:textbox>
                    <w:txbxContent>
                      <w:p w:rsidR="0006465F" w:rsidRPr="0006465F" w:rsidRDefault="0006465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0.499</w:t>
                        </w:r>
                      </w:p>
                    </w:txbxContent>
                  </v:textbox>
                </v:rect>
              </w:pi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218" w:dyaOrig="401">
                <v:shape id="_x0000_i1164" type="#_x0000_t75" style="width:114pt;height:21pt" o:ole="">
                  <v:imagedata r:id="rId128" o:title=""/>
                </v:shape>
                <o:OLEObject Type="Embed" ProgID="FXE300.Equation" ShapeID="_x0000_i1164" DrawAspect="Content" ObjectID="_1392466814" r:id="rId226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0.0141                        0.141                               1.41                              14.1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90" style="position:absolute;margin-left:21.5pt;margin-top:4.6pt;width:354pt;height:10.5pt;z-index:251732992" coordorigin="2430,3420" coordsize="6870,180">
                  <v:roundrect id="_x0000_s1391" style="position:absolute;left:9030;top:3420;width:270;height:180" arcsize="10923f"/>
                  <v:roundrect id="_x0000_s1392" style="position:absolute;left:2430;top:3420;width:270;height:180" arcsize="10923f"/>
                  <v:roundrect id="_x0000_s1393" style="position:absolute;left:4580;top:3420;width:270;height:180" arcsize="10923f" fillcolor="black [3213]"/>
                  <v:roundrect id="_x0000_s1394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3FD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979" w:dyaOrig="401">
                <v:shape id="_x0000_i1165" type="#_x0000_t75" style="width:103.5pt;height:21pt" o:ole="">
                  <v:imagedata r:id="rId130" o:title=""/>
                </v:shape>
                <o:OLEObject Type="Embed" ProgID="FXE300.Equation" ShapeID="_x0000_i1165" DrawAspect="Content" ObjectID="_1392466815" r:id="rId227"/>
              </w:object>
            </w:r>
            <w:r w:rsidRPr="009D3FD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0.016                            0.16                             1.6                                    16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95" style="position:absolute;margin-left:19.25pt;margin-top:2.45pt;width:354pt;height:10.5pt;z-index:251734016" coordorigin="2430,3420" coordsize="6870,180">
                  <v:roundrect id="_x0000_s1396" style="position:absolute;left:9030;top:3420;width:270;height:180" arcsize="10923f"/>
                  <v:roundrect id="_x0000_s1397" style="position:absolute;left:2430;top:3420;width:270;height:180" arcsize="10923f"/>
                  <v:roundrect id="_x0000_s1398" style="position:absolute;left:4580;top:3420;width:270;height:180" arcsize="10923f" fillcolor="black [3213]"/>
                  <v:roundrect id="_x0000_s1399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4.568 34 is rounded to the nearest tenth, the result is: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1300F4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4.56                              4.57                                 4.5                              4.6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0" style="position:absolute;margin-left:19.25pt;margin-top:3.8pt;width:354pt;height:10.5pt;z-index:251735040" coordorigin="2430,3420" coordsize="6870,180">
                  <v:roundrect id="_x0000_s1401" style="position:absolute;left:9030;top:3420;width:270;height:180" arcsize="10923f" fillcolor="black [3213]"/>
                  <v:roundrect id="_x0000_s1402" style="position:absolute;left:2430;top:3420;width:270;height:180" arcsize="10923f"/>
                  <v:roundrect id="_x0000_s1403" style="position:absolute;left:4580;top:3420;width:270;height:180" arcsize="10923f"/>
                  <v:roundrect id="_x0000_s1404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recurring decimal which follows the pattern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980" w:dyaOrig="365">
                <v:shape id="_x0000_i1166" type="#_x0000_t75" style="width:137.25pt;height:16.5pt" o:ole="">
                  <v:imagedata r:id="rId132" o:title=""/>
                </v:shape>
                <o:OLEObject Type="Embed" ProgID="FXE300.Equation" ShapeID="_x0000_i1166" DrawAspect="Content" ObjectID="_1392466816" r:id="rId2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be written as:</w:t>
            </w:r>
          </w:p>
          <w:p w:rsidR="0006465F" w:rsidRPr="001300F4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167" type="#_x0000_t75" style="width:37.5pt;height:18pt" o:ole="">
                  <v:imagedata r:id="rId134" o:title=""/>
                </v:shape>
                <o:OLEObject Type="Embed" ProgID="FXE300.Equation" ShapeID="_x0000_i1167" DrawAspect="Content" ObjectID="_1392466817" r:id="rId22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168" type="#_x0000_t75" style="width:37.5pt;height:18pt" o:ole="">
                  <v:imagedata r:id="rId136" o:title=""/>
                </v:shape>
                <o:OLEObject Type="Embed" ProgID="FXE300.Equation" ShapeID="_x0000_i1168" DrawAspect="Content" ObjectID="_1392466818" r:id="rId230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169" type="#_x0000_t75" style="width:37.5pt;height:18pt" o:ole="">
                  <v:imagedata r:id="rId138" o:title=""/>
                </v:shape>
                <o:OLEObject Type="Embed" ProgID="FXE300.Equation" ShapeID="_x0000_i1169" DrawAspect="Content" ObjectID="_1392466819" r:id="rId23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434">
                <v:shape id="_x0000_i1170" type="#_x0000_t75" style="width:37.5pt;height:18pt" o:ole="">
                  <v:imagedata r:id="rId140" o:title=""/>
                </v:shape>
                <o:OLEObject Type="Embed" ProgID="FXE300.Equation" ShapeID="_x0000_i1170" DrawAspect="Content" ObjectID="_1392466820" r:id="rId232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5" style="position:absolute;margin-left:21.5pt;margin-top:3.35pt;width:354pt;height:10.5pt;z-index:251736064" coordorigin="2430,3420" coordsize="6870,180">
                  <v:roundrect id="_x0000_s1406" style="position:absolute;left:9030;top:3420;width:270;height:180" arcsize="10923f" fillcolor="black [3213]"/>
                  <v:roundrect id="_x0000_s1407" style="position:absolute;left:2430;top:3420;width:270;height:180" arcsize="10923f"/>
                  <v:roundrect id="_x0000_s1408" style="position:absolute;left:4580;top:3420;width:270;height:180" arcsize="10923f"/>
                  <v:roundrect id="_x0000_s1409" style="position:absolute;left:6780;top:3420;width:270;height:180" arcsize="10923f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10" style="position:absolute;margin-left:306.75pt;margin-top:-3.35pt;width:51pt;height:63.75pt;z-index:251737088;mso-position-horizontal-relative:text;mso-position-vertical-relative:text" coordorigin="8265,8280" coordsize="1020,1275">
                  <v:rect id="_x0000_s1411" style="position:absolute;left:8430;top:900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</w:p>
                      </w:txbxContent>
                    </v:textbox>
                  </v:rect>
                  <v:rect id="_x0000_s1412" style="position:absolute;left:8430;top:8280;width:690;height:555">
                    <v:textbox>
                      <w:txbxContent>
                        <w:p w:rsidR="0006465F" w:rsidRPr="0006465F" w:rsidRDefault="0006465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  <v:shape id="_x0000_s1413" type="#_x0000_t32" style="position:absolute;left:8265;top:8925;width:1020;height:0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simple fraction is the same as the decimal 0.24?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fraction </w:t>
            </w:r>
            <w:r w:rsidRPr="00447AB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71" type="#_x0000_t75" style="width:15pt;height:26.25pt" o:ole="">
                  <v:imagedata r:id="rId142" o:title=""/>
                </v:shape>
                <o:OLEObject Type="Embed" ProgID="FXE300.Equation" ShapeID="_x0000_i1171" DrawAspect="Content" ObjectID="_1392466821" r:id="rId233"/>
              </w:object>
            </w:r>
            <w:r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t xml:space="preserve"> </w: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same as: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0.27                             0.72                                0.35                                0.28        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14" style="position:absolute;margin-left:18.5pt;margin-top:5.45pt;width:354pt;height:10.5pt;z-index:251738112" coordorigin="2430,3420" coordsize="6870,180">
                  <v:roundrect id="_x0000_s1415" style="position:absolute;left:9030;top:3420;width:270;height:180" arcsize="10923f"/>
                  <v:roundrect id="_x0000_s1416" style="position:absolute;left:2430;top:3420;width:270;height:180" arcsize="10923f"/>
                  <v:roundrect id="_x0000_s1417" style="position:absolute;left:4580;top:3420;width:270;height:180" arcsize="10923f"/>
                  <v:roundrect id="_x0000_s1418" style="position:absolute;left:6780;top:3420;width:270;height:180" arcsize="10923f" fillcolor="black [3213]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the same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8C2AAE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245" w:dyaOrig="725">
                <v:shape id="_x0000_i1172" type="#_x0000_t75" style="width:9.75pt;height:29.25pt" o:ole="">
                  <v:imagedata r:id="rId144" o:title=""/>
                </v:shape>
                <o:OLEObject Type="Embed" ProgID="FXE300.Equation" ShapeID="_x0000_i1172" DrawAspect="Content" ObjectID="_1392466822" r:id="rId2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06465F" w:rsidRPr="001300F4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73" type="#_x0000_t75" style="width:16.5pt;height:29.25pt" o:ole="">
                  <v:imagedata r:id="rId146" o:title=""/>
                </v:shape>
                <o:OLEObject Type="Embed" ProgID="FXE300.Equation" ShapeID="_x0000_i1173" DrawAspect="Content" ObjectID="_1392466823" r:id="rId23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5" w:dyaOrig="365">
                <v:shape id="_x0000_i1174" type="#_x0000_t75" style="width:27.75pt;height:21pt" o:ole="">
                  <v:imagedata r:id="rId148" o:title=""/>
                </v:shape>
                <o:OLEObject Type="Embed" ProgID="FXE300.Equation" ShapeID="_x0000_i1174" DrawAspect="Content" ObjectID="_1392466824" r:id="rId23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725">
                <v:shape id="_x0000_i1175" type="#_x0000_t75" style="width:16.5pt;height:29.25pt" o:ole="">
                  <v:imagedata r:id="rId150" o:title=""/>
                </v:shape>
                <o:OLEObject Type="Embed" ProgID="FXE300.Equation" ShapeID="_x0000_i1175" DrawAspect="Content" ObjectID="_1392466825" r:id="rId23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71" w:dyaOrig="365">
                <v:shape id="_x0000_i1176" type="#_x0000_t75" style="width:39.75pt;height:21pt" o:ole="">
                  <v:imagedata r:id="rId152" o:title=""/>
                </v:shape>
                <o:OLEObject Type="Embed" ProgID="FXE300.Equation" ShapeID="_x0000_i1176" DrawAspect="Content" ObjectID="_1392466826" r:id="rId238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19" style="position:absolute;margin-left:21.5pt;margin-top:6.05pt;width:354pt;height:10.5pt;z-index:251739136" coordorigin="2430,3420" coordsize="6870,180">
                  <v:roundrect id="_x0000_s1420" style="position:absolute;left:9030;top:3420;width:270;height:180" arcsize="10923f"/>
                  <v:roundrect id="_x0000_s1421" style="position:absolute;left:2430;top:3420;width:270;height:180" arcsize="10923f"/>
                  <v:roundrect id="_x0000_s1422" style="position:absolute;left:4580;top:3420;width:270;height:180" arcsize="10923f"/>
                  <v:roundrect id="_x0000_s1423" style="position:absolute;left:6780;top:3420;width:270;height:180" arcsize="10923f" fillcolor="black [3213]"/>
                </v:group>
              </w:pict>
            </w:r>
          </w:p>
          <w:p w:rsidR="0006465F" w:rsidRPr="009D3FDE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24" style="position:absolute;margin-left:274.5pt;margin-top:23.05pt;width:83.25pt;height:32.25pt;z-index:251740160;mso-position-horizontal-relative:text;mso-position-vertical-relative:text">
                  <v:textbox>
                    <w:txbxContent>
                      <w:p w:rsidR="0006465F" w:rsidRPr="0006465F" w:rsidRDefault="0006465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      32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177" type="#_x0000_t75" style="width:15.75pt;height:27.75pt" o:ole="">
                  <v:imagedata r:id="rId154" o:title=""/>
                </v:shape>
                <o:OLEObject Type="Embed" ProgID="FXE300.Equation" ShapeID="_x0000_i1177" DrawAspect="Content" ObjectID="_1392466827" r:id="rId2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06465F" w:rsidRPr="00E61583" w:rsidRDefault="0006465F" w:rsidP="00D912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%</w: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70% of $340.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25" style="position:absolute;margin-left:262.5pt;margin-top:.85pt;width:83.25pt;height:32.25pt;z-index:251741184">
                  <v:textbox>
                    <w:txbxContent>
                      <w:p w:rsidR="0006465F" w:rsidRPr="0006465F" w:rsidRDefault="0006465F">
                        <w:pPr>
                          <w:rPr>
                            <w:sz w:val="40"/>
                            <w:szCs w:val="40"/>
                          </w:rPr>
                        </w:pPr>
                        <w:r w:rsidRPr="0006465F">
                          <w:rPr>
                            <w:sz w:val="40"/>
                            <w:szCs w:val="40"/>
                          </w:rPr>
                          <w:t>238</w:t>
                        </w:r>
                      </w:p>
                    </w:txbxContent>
                  </v:textbox>
                </v:rect>
              </w:pi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Pr="00E6158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$</w: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 puts 35% of his income of $800 per week into superannuation. How much does he put into superannuation each week?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$228.50                    $280.00                          $437.50                    $765.00</w: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26" style="position:absolute;margin-left:28.25pt;margin-top:6.35pt;width:343.5pt;height:9pt;z-index:251742208" coordorigin="2430,3420" coordsize="6870,180">
                  <v:roundrect id="_x0000_s1427" style="position:absolute;left:9030;top:3420;width:270;height:180" arcsize="10923f"/>
                  <v:roundrect id="_x0000_s1428" style="position:absolute;left:2430;top:3420;width:270;height:180" arcsize="10923f"/>
                  <v:roundrect id="_x0000_s1429" style="position:absolute;left:4580;top:3420;width:270;height:180" arcsize="10923f" fillcolor="black [3213]"/>
                  <v:roundrect id="_x0000_s1430" style="position:absolute;left:6780;top:3420;width:270;height:180" arcsize="10923f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 350 by 8%. </w:t>
            </w:r>
          </w:p>
          <w:p w:rsidR="0006465F" w:rsidRPr="001300F4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$28                              $356                            $378                              $630                       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31" style="position:absolute;margin-left:26.75pt;margin-top:3.65pt;width:343.5pt;height:9pt;z-index:251743232;mso-position-horizontal-relative:text;mso-position-vertical-relative:text" coordorigin="2430,3420" coordsize="6870,180">
                  <v:roundrect id="_x0000_s1432" style="position:absolute;left:9030;top:3420;width:270;height:180" arcsize="10923f"/>
                  <v:roundrect id="_x0000_s1433" style="position:absolute;left:2430;top:3420;width:270;height:180" arcsize="10923f"/>
                  <v:roundrect id="_x0000_s1434" style="position:absolute;left:4580;top:3420;width:270;height:180" arcsize="10923f"/>
                  <v:roundrect id="_x0000_s1435" style="position:absolute;left:6780;top:3420;width:270;height:180" arcsize="10923f" fillcolor="black [3213]"/>
                </v:group>
              </w:pic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Steve had his wage increased by 5%. His new wage is $525.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his old wage?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5" style="position:absolute;margin-left:262.5pt;margin-top:5.2pt;width:83.25pt;height:32.25pt;z-index:251749376">
                  <v:textbox>
                    <w:txbxContent>
                      <w:p w:rsidR="0006465F" w:rsidRPr="0006465F" w:rsidRDefault="0006465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500</w:t>
                        </w:r>
                      </w:p>
                    </w:txbxContent>
                  </v:textbox>
                </v:rect>
              </w:pi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Pr="00E6158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$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a correct statement about the time of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6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6465F" w:rsidRPr="001300F4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0" style="position:absolute;margin-left:23.75pt;margin-top:7.4pt;width:197.25pt;height:73.5pt;z-index:251748352" coordorigin="2590,6060" coordsize="3945,1470">
                  <v:roundrect id="_x0000_s1441" style="position:absolute;left:2620;top:6060;width:269;height:184" arcsize="10923f"/>
                  <v:roundrect id="_x0000_s1442" style="position:absolute;left:2590;top:7286;width:269;height:184" arcsize="10923f"/>
                  <v:roundrect id="_x0000_s1443" style="position:absolute;left:6236;top:6060;width:269;height:184" arcsize="10923f" fillcolor="black [3213]"/>
                  <v:roundrect id="_x0000_s1444" style="position:absolute;left:6266;top:7346;width:269;height:184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71" w:dyaOrig="825">
                <v:shape id="_x0000_i1178" type="#_x0000_t75" style="width:94.5pt;height:38.25pt" o:ole="">
                  <v:imagedata r:id="rId156" o:title=""/>
                </v:shape>
                <o:OLEObject Type="Embed" ProgID="FXE300.Equation" ShapeID="_x0000_i1178" DrawAspect="Content" ObjectID="_1392466828" r:id="rId240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6" w:dyaOrig="825">
                <v:shape id="_x0000_i1179" type="#_x0000_t75" style="width:55.5pt;height:38.25pt" o:ole="">
                  <v:imagedata r:id="rId158" o:title=""/>
                </v:shape>
                <o:OLEObject Type="Embed" ProgID="FXE300.Equation" ShapeID="_x0000_i1179" DrawAspect="Content" ObjectID="_1392466829" r:id="rId24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06465F" w:rsidRPr="00D7207D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825">
                <v:shape id="_x0000_i1180" type="#_x0000_t75" style="width:109.5pt;height:38.25pt" o:ole="">
                  <v:imagedata r:id="rId160" o:title=""/>
                </v:shape>
                <o:OLEObject Type="Embed" ProgID="FXE300.Equation" ShapeID="_x0000_i1180" DrawAspect="Content" ObjectID="_1392466830" r:id="rId24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6" w:dyaOrig="825">
                <v:shape id="_x0000_i1181" type="#_x0000_t75" style="width:55.5pt;height:38.25pt" o:ole="">
                  <v:imagedata r:id="rId162" o:title=""/>
                </v:shape>
                <o:OLEObject Type="Embed" ProgID="FXE300.Equation" ShapeID="_x0000_i1181" DrawAspect="Content" ObjectID="_1392466831" r:id="rId243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5F" w:rsidRPr="00F97437" w:rsidTr="00D912E8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Rewrite the following numbers in the spaces provided, in descending order.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BE381B" w:rsidRDefault="0006465F" w:rsidP="00D912E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E381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69" w:dyaOrig="725">
                <v:shape id="_x0000_i1182" type="#_x0000_t75" style="width:171.75pt;height:40.5pt" o:ole="">
                  <v:imagedata r:id="rId164" o:title=""/>
                </v:shape>
                <o:OLEObject Type="Embed" ProgID="FXE300.Equation" ShapeID="_x0000_i1182" DrawAspect="Content" ObjectID="_1392466832" r:id="rId244"/>
              </w:object>
            </w:r>
            <w:r w:rsidRPr="00BE381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6" style="position:absolute;margin-left:49.5pt;margin-top:13pt;width:54pt;height:51pt;z-index:251744256">
                  <v:textbox>
                    <w:txbxContent>
                      <w:p w:rsidR="0006465F" w:rsidRDefault="0006465F">
                        <w:r>
                          <w:t xml:space="preserve"> </w:t>
                        </w:r>
                        <w:r w:rsidRPr="0006465F">
                          <w:rPr>
                            <w:color w:val="FF0000"/>
                            <w:position w:val="-36"/>
                          </w:rPr>
                          <w:object w:dxaOrig="307" w:dyaOrig="890">
                            <v:shape id="_x0000_i1183" type="#_x0000_t75" style="width:15pt;height:44.25pt" o:ole="">
                              <v:imagedata r:id="rId245" o:title=""/>
                            </v:shape>
                            <o:OLEObject Type="Embed" ProgID="FXE300.Equation" ShapeID="_x0000_i1183" DrawAspect="Content" ObjectID="_1392466833" r:id="rId24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9" style="position:absolute;margin-left:275.25pt;margin-top:10.05pt;width:54pt;height:51pt;z-index:251747328">
                  <v:textbox>
                    <w:txbxContent>
                      <w:p w:rsidR="0006465F" w:rsidRDefault="0006465F">
                        <w:r>
                          <w:t xml:space="preserve"> </w:t>
                        </w:r>
                        <w:r w:rsidRPr="0006465F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184" type="#_x0000_t75" style="width:40.5pt;height:22.5pt" o:ole="">
                              <v:imagedata r:id="rId247" o:title=""/>
                            </v:shape>
                            <o:OLEObject Type="Embed" ProgID="FXE300.Equation" ShapeID="_x0000_i1184" DrawAspect="Content" ObjectID="_1392466834" r:id="rId24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8" style="position:absolute;margin-left:200.25pt;margin-top:11.55pt;width:54pt;height:51pt;z-index:251746304">
                  <v:textbox>
                    <w:txbxContent>
                      <w:p w:rsidR="0006465F" w:rsidRDefault="0006465F">
                        <w:r>
                          <w:t xml:space="preserve"> </w:t>
                        </w:r>
                        <w:r w:rsidRPr="0006465F">
                          <w:rPr>
                            <w:color w:val="FF0000"/>
                            <w:position w:val="-10"/>
                          </w:rPr>
                          <w:object w:dxaOrig="840" w:dyaOrig="456">
                            <v:shape id="_x0000_i1185" type="#_x0000_t75" style="width:42pt;height:22.5pt" o:ole="">
                              <v:imagedata r:id="rId249" o:title=""/>
                            </v:shape>
                            <o:OLEObject Type="Embed" ProgID="FXE300.Equation" ShapeID="_x0000_i1185" DrawAspect="Content" ObjectID="_1392466835" r:id="rId25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7" style="position:absolute;margin-left:126.75pt;margin-top:12.3pt;width:54pt;height:51pt;z-index:251745280">
                  <v:textbox>
                    <w:txbxContent>
                      <w:p w:rsidR="0006465F" w:rsidRDefault="0006465F">
                        <w:r>
                          <w:t xml:space="preserve"> </w:t>
                        </w:r>
                        <w:r w:rsidRPr="0006465F">
                          <w:rPr>
                            <w:color w:val="FF0000"/>
                            <w:position w:val="-36"/>
                          </w:rPr>
                          <w:object w:dxaOrig="307" w:dyaOrig="890">
                            <v:shape id="_x0000_i1186" type="#_x0000_t75" style="width:15pt;height:44.25pt" o:ole="">
                              <v:imagedata r:id="rId251" o:title=""/>
                            </v:shape>
                            <o:OLEObject Type="Embed" ProgID="FXE300.Equation" ShapeID="_x0000_i1186" DrawAspect="Content" ObjectID="_1392466836" r:id="rId25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65F" w:rsidRPr="00BE381B" w:rsidRDefault="0006465F" w:rsidP="00D912E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,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,     </w:t>
            </w:r>
            <w:r w:rsidRPr="00BE381B">
              <w:rPr>
                <w:rFonts w:ascii="Times New Roman" w:hAnsi="Times New Roman" w:cs="Times New Roman"/>
                <w:sz w:val="44"/>
                <w:szCs w:val="44"/>
              </w:rPr>
              <w:t xml:space="preserve">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,</w:t>
            </w:r>
          </w:p>
          <w:p w:rsidR="0006465F" w:rsidRPr="00F97437" w:rsidRDefault="0006465F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465F" w:rsidRDefault="0006465F" w:rsidP="0006465F"/>
    <w:p w:rsidR="00304969" w:rsidRDefault="00304969" w:rsidP="00606512">
      <w:bookmarkStart w:id="0" w:name="_GoBack"/>
      <w:bookmarkEnd w:id="0"/>
    </w:p>
    <w:proofErr w:type="gramEnd"/>
    <w:sectPr w:rsidR="00304969" w:rsidSect="00CC3C84">
      <w:headerReference w:type="default" r:id="rId253"/>
      <w:footerReference w:type="default" r:id="rId254"/>
      <w:headerReference w:type="first" r:id="rId255"/>
      <w:footerReference w:type="first" r:id="rId25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B7" w:rsidRDefault="00576CB7" w:rsidP="00CC3C84">
      <w:pPr>
        <w:spacing w:after="0" w:line="240" w:lineRule="auto"/>
      </w:pPr>
      <w:r>
        <w:separator/>
      </w:r>
    </w:p>
  </w:endnote>
  <w:endnote w:type="continuationSeparator" w:id="0">
    <w:p w:rsidR="00576CB7" w:rsidRDefault="00576CB7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65F">
          <w:rPr>
            <w:noProof/>
          </w:rPr>
          <w:t>10</w:t>
        </w:r>
        <w:r>
          <w:rPr>
            <w:noProof/>
          </w:rPr>
          <w:fldChar w:fldCharType="end"/>
        </w:r>
        <w:r>
          <w:t>-</w:t>
        </w:r>
      </w:sdtContent>
    </w:sdt>
  </w:p>
  <w:p w:rsidR="002368B1" w:rsidRDefault="002368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Default="002368B1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65F"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2368B1" w:rsidRDefault="00236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B7" w:rsidRDefault="00576CB7" w:rsidP="00CC3C84">
      <w:pPr>
        <w:spacing w:after="0" w:line="240" w:lineRule="auto"/>
      </w:pPr>
      <w:r>
        <w:separator/>
      </w:r>
    </w:p>
  </w:footnote>
  <w:footnote w:type="continuationSeparator" w:id="0">
    <w:p w:rsidR="00576CB7" w:rsidRDefault="00576CB7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Pr="003310B8" w:rsidRDefault="002368B1" w:rsidP="003310B8">
    <w:pPr>
      <w:pStyle w:val="Header"/>
      <w:rPr>
        <w:u w:val="single"/>
      </w:rPr>
    </w:pPr>
    <w:r>
      <w:rPr>
        <w:u w:val="single"/>
      </w:rPr>
      <w:t>Rational Numbers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B1" w:rsidRPr="00004BA9" w:rsidRDefault="002368B1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34138"/>
    <w:rsid w:val="0006465F"/>
    <w:rsid w:val="000713F1"/>
    <w:rsid w:val="000765A9"/>
    <w:rsid w:val="000767EC"/>
    <w:rsid w:val="000770C2"/>
    <w:rsid w:val="00084B66"/>
    <w:rsid w:val="000A521B"/>
    <w:rsid w:val="000C77E5"/>
    <w:rsid w:val="000E4FE8"/>
    <w:rsid w:val="000F41E0"/>
    <w:rsid w:val="00163FCC"/>
    <w:rsid w:val="0019234B"/>
    <w:rsid w:val="002135A8"/>
    <w:rsid w:val="00222EF1"/>
    <w:rsid w:val="002368B1"/>
    <w:rsid w:val="002525AE"/>
    <w:rsid w:val="00262464"/>
    <w:rsid w:val="00267A44"/>
    <w:rsid w:val="00277E4E"/>
    <w:rsid w:val="00285EDC"/>
    <w:rsid w:val="002B3C99"/>
    <w:rsid w:val="00304969"/>
    <w:rsid w:val="00321B15"/>
    <w:rsid w:val="003310B8"/>
    <w:rsid w:val="0036467D"/>
    <w:rsid w:val="003757BE"/>
    <w:rsid w:val="00383683"/>
    <w:rsid w:val="003A1AC5"/>
    <w:rsid w:val="003A29ED"/>
    <w:rsid w:val="003C0705"/>
    <w:rsid w:val="003C14BF"/>
    <w:rsid w:val="003E7E28"/>
    <w:rsid w:val="00406B75"/>
    <w:rsid w:val="00441DF6"/>
    <w:rsid w:val="00447AB4"/>
    <w:rsid w:val="00447AD6"/>
    <w:rsid w:val="00555691"/>
    <w:rsid w:val="00576CB7"/>
    <w:rsid w:val="005773F1"/>
    <w:rsid w:val="00584CAA"/>
    <w:rsid w:val="005C0DD1"/>
    <w:rsid w:val="005D0D6B"/>
    <w:rsid w:val="005E3D07"/>
    <w:rsid w:val="005F2627"/>
    <w:rsid w:val="00606512"/>
    <w:rsid w:val="00620B71"/>
    <w:rsid w:val="006A69A3"/>
    <w:rsid w:val="006D21B4"/>
    <w:rsid w:val="007222B1"/>
    <w:rsid w:val="00725344"/>
    <w:rsid w:val="007461AF"/>
    <w:rsid w:val="007521D5"/>
    <w:rsid w:val="007C764D"/>
    <w:rsid w:val="008839FB"/>
    <w:rsid w:val="008941E1"/>
    <w:rsid w:val="008C2AAE"/>
    <w:rsid w:val="008C793A"/>
    <w:rsid w:val="00973D73"/>
    <w:rsid w:val="00977979"/>
    <w:rsid w:val="00980C53"/>
    <w:rsid w:val="00981229"/>
    <w:rsid w:val="0098392F"/>
    <w:rsid w:val="00992302"/>
    <w:rsid w:val="009938A9"/>
    <w:rsid w:val="009E3655"/>
    <w:rsid w:val="009F418F"/>
    <w:rsid w:val="00A33B13"/>
    <w:rsid w:val="00A95DA5"/>
    <w:rsid w:val="00AB24D4"/>
    <w:rsid w:val="00AD5B6D"/>
    <w:rsid w:val="00AD6571"/>
    <w:rsid w:val="00AE3C2D"/>
    <w:rsid w:val="00AE7583"/>
    <w:rsid w:val="00B25CA4"/>
    <w:rsid w:val="00B64769"/>
    <w:rsid w:val="00CA3801"/>
    <w:rsid w:val="00CA7AA6"/>
    <w:rsid w:val="00CB0865"/>
    <w:rsid w:val="00CC3C84"/>
    <w:rsid w:val="00CD6C5E"/>
    <w:rsid w:val="00D30E92"/>
    <w:rsid w:val="00D347C2"/>
    <w:rsid w:val="00D86496"/>
    <w:rsid w:val="00DD0911"/>
    <w:rsid w:val="00E2725A"/>
    <w:rsid w:val="00E32C2F"/>
    <w:rsid w:val="00E41185"/>
    <w:rsid w:val="00E42050"/>
    <w:rsid w:val="00E444B7"/>
    <w:rsid w:val="00E70801"/>
    <w:rsid w:val="00ED7A6D"/>
    <w:rsid w:val="00F17F0E"/>
    <w:rsid w:val="00F61879"/>
    <w:rsid w:val="00F67FBF"/>
    <w:rsid w:val="00F86E9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"/>
    <o:shapelayout v:ext="edit">
      <o:idmap v:ext="edit" data="1"/>
      <o:rules v:ext="edit">
        <o:r id="V:Rule1" type="connector" idref="#_x0000_s1040"/>
        <o:r id="V:Rule2" type="connector" idref="#_x0000_s1049"/>
        <o:r id="V:Rule3" type="connector" idref="#_x0000_s1053"/>
        <o:r id="V:Rule4" type="connector" idref="#_x0000_s1061"/>
        <o:r id="V:Rule5" type="connector" idref="#_x0000_s1057"/>
        <o:r id="V:Rule6" type="connector" idref="#_x0000_s1079"/>
        <o:r id="V:Rule7" type="connector" idref="#_x0000_s1065"/>
        <o:r id="V:Rule8" type="connector" idref="#_x0000_s1171"/>
        <o:r id="V:Rule9" type="connector" idref="#_x0000_s1313"/>
        <o:r id="V:Rule10" type="connector" idref="#_x0000_s1322"/>
        <o:r id="V:Rule11" type="connector" idref="#_x0000_s1413"/>
        <o:r id="V:Rule12" type="connector" idref="#_x0000_s1457"/>
        <o:r id="V:Rule13" type="connector" idref="#_x0000_s1461"/>
        <o:r id="V:Rule14" type="connector" idref="#_x0000_s1465"/>
        <o:r id="V:Rule15" type="connector" idref="#_x0000_s1469"/>
        <o:r id="V:Rule16" type="connector" idref="#_x0000_s14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9.bin"/><Relationship Id="rId226" Type="http://schemas.openxmlformats.org/officeDocument/2006/relationships/oleObject" Target="embeddings/oleObject140.bin"/><Relationship Id="rId247" Type="http://schemas.openxmlformats.org/officeDocument/2006/relationships/image" Target="media/image8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30.bin"/><Relationship Id="rId237" Type="http://schemas.openxmlformats.org/officeDocument/2006/relationships/oleObject" Target="embeddings/oleObject151.bin"/><Relationship Id="rId258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20.bin"/><Relationship Id="rId227" Type="http://schemas.openxmlformats.org/officeDocument/2006/relationships/oleObject" Target="embeddings/oleObject141.bin"/><Relationship Id="rId248" Type="http://schemas.openxmlformats.org/officeDocument/2006/relationships/oleObject" Target="embeddings/oleObject16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101.bin"/><Relationship Id="rId217" Type="http://schemas.openxmlformats.org/officeDocument/2006/relationships/oleObject" Target="embeddings/oleObject13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47.bin"/><Relationship Id="rId238" Type="http://schemas.openxmlformats.org/officeDocument/2006/relationships/oleObject" Target="embeddings/oleObject152.bin"/><Relationship Id="rId254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12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107.bin"/><Relationship Id="rId202" Type="http://schemas.openxmlformats.org/officeDocument/2006/relationships/oleObject" Target="embeddings/oleObject116.bin"/><Relationship Id="rId207" Type="http://schemas.openxmlformats.org/officeDocument/2006/relationships/oleObject" Target="embeddings/oleObject121.bin"/><Relationship Id="rId223" Type="http://schemas.openxmlformats.org/officeDocument/2006/relationships/oleObject" Target="embeddings/oleObject137.bin"/><Relationship Id="rId228" Type="http://schemas.openxmlformats.org/officeDocument/2006/relationships/oleObject" Target="embeddings/oleObject142.bin"/><Relationship Id="rId244" Type="http://schemas.openxmlformats.org/officeDocument/2006/relationships/oleObject" Target="embeddings/oleObject158.bin"/><Relationship Id="rId249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10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27.bin"/><Relationship Id="rId218" Type="http://schemas.openxmlformats.org/officeDocument/2006/relationships/oleObject" Target="embeddings/oleObject132.bin"/><Relationship Id="rId234" Type="http://schemas.openxmlformats.org/officeDocument/2006/relationships/oleObject" Target="embeddings/oleObject148.bin"/><Relationship Id="rId239" Type="http://schemas.openxmlformats.org/officeDocument/2006/relationships/oleObject" Target="embeddings/oleObject15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61.bin"/><Relationship Id="rId255" Type="http://schemas.openxmlformats.org/officeDocument/2006/relationships/header" Target="head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108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7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4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0" Type="http://schemas.openxmlformats.org/officeDocument/2006/relationships/oleObject" Target="embeddings/oleObject154.bin"/><Relationship Id="rId245" Type="http://schemas.openxmlformats.org/officeDocument/2006/relationships/image" Target="media/image8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3.bin"/><Relationship Id="rId219" Type="http://schemas.openxmlformats.org/officeDocument/2006/relationships/oleObject" Target="embeddings/oleObject133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8.bin"/><Relationship Id="rId230" Type="http://schemas.openxmlformats.org/officeDocument/2006/relationships/oleObject" Target="embeddings/oleObject144.bin"/><Relationship Id="rId235" Type="http://schemas.openxmlformats.org/officeDocument/2006/relationships/oleObject" Target="embeddings/oleObject149.bin"/><Relationship Id="rId251" Type="http://schemas.openxmlformats.org/officeDocument/2006/relationships/image" Target="media/image83.wmf"/><Relationship Id="rId256" Type="http://schemas.openxmlformats.org/officeDocument/2006/relationships/footer" Target="footer2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23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8.bin"/><Relationship Id="rId220" Type="http://schemas.openxmlformats.org/officeDocument/2006/relationships/oleObject" Target="embeddings/oleObject134.bin"/><Relationship Id="rId225" Type="http://schemas.openxmlformats.org/officeDocument/2006/relationships/oleObject" Target="embeddings/oleObject139.bin"/><Relationship Id="rId241" Type="http://schemas.openxmlformats.org/officeDocument/2006/relationships/oleObject" Target="embeddings/oleObject155.bin"/><Relationship Id="rId246" Type="http://schemas.openxmlformats.org/officeDocument/2006/relationships/oleObject" Target="embeddings/oleObject15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9.bin"/><Relationship Id="rId236" Type="http://schemas.openxmlformats.org/officeDocument/2006/relationships/oleObject" Target="embeddings/oleObject150.bin"/><Relationship Id="rId257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46.bin"/><Relationship Id="rId253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5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84</TotalTime>
  <Pages>10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9</cp:revision>
  <dcterms:created xsi:type="dcterms:W3CDTF">2011-08-14T12:18:00Z</dcterms:created>
  <dcterms:modified xsi:type="dcterms:W3CDTF">2012-03-05T04:20:00Z</dcterms:modified>
</cp:coreProperties>
</file>