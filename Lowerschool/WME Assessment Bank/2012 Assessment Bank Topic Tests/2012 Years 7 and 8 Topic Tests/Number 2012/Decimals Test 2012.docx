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AB24D4" w:rsidRDefault="00A21358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B7313A" w:rsidRDefault="00B7313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84CAA" w:rsidRPr="00584CAA" w:rsidRDefault="00B7313A" w:rsidP="00B73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Decimals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260117" w:rsidRPr="00260117" w:rsidRDefault="00A21358" w:rsidP="00FD21AC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 w:rsidRPr="00260117">
              <w:rPr>
                <w:b/>
                <w:sz w:val="32"/>
                <w:szCs w:val="32"/>
              </w:rPr>
              <w:t xml:space="preserve">Non Calculator </w:t>
            </w:r>
          </w:p>
          <w:p w:rsidR="00584CAA" w:rsidRPr="00FD21AC" w:rsidRDefault="00A21358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 w:rsidRPr="00260117">
              <w:rPr>
                <w:b/>
                <w:sz w:val="32"/>
                <w:szCs w:val="32"/>
              </w:rPr>
              <w:t>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3310B8" w:rsidRPr="003310B8" w:rsidTr="003310B8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3310B8" w:rsidRDefault="003310B8" w:rsidP="003310B8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310B8" w:rsidRP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34733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47330" w:rsidRPr="00F97437" w:rsidRDefault="00347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347330" w:rsidRDefault="001650E1" w:rsidP="00667510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CAE84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20.5pt;margin-top:1pt;width:163.35pt;height:154.75pt;z-index:251659264;mso-position-horizontal-relative:text;mso-position-vertical-relative:text">
                  <v:imagedata r:id="rId8" o:title=""/>
                </v:shape>
                <o:OLEObject Type="Embed" ProgID="FXDraw3.Document" ShapeID="_x0000_s1026" DrawAspect="Content" ObjectID="_1392460832" r:id="rId9"/>
              </w:pict>
            </w:r>
            <w:r w:rsidR="00347330">
              <w:rPr>
                <w:rFonts w:ascii="Times New Roman" w:hAnsi="Times New Roman" w:cs="Times New Roman"/>
                <w:sz w:val="24"/>
                <w:szCs w:val="24"/>
              </w:rPr>
              <w:t>Which of the decimals below indicate the part of the circle that has been shaded?</w:t>
            </w:r>
          </w:p>
          <w:p w:rsidR="00347330" w:rsidRDefault="001650E1" w:rsidP="0066751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E26E53B">
                <v:group id="_x0000_s1027" style="position:absolute;margin-left:27.75pt;margin-top:9pt;width:13.5pt;height:69pt;z-index:251660288" coordorigin="3420,8403" coordsize="270,1380">
                  <v:roundrect id="_x0000_s1028" style="position:absolute;left:3420;top:8403;width:270;height:180" arcsize="10923f"/>
                  <v:roundrect id="_x0000_s1029" style="position:absolute;left:3420;top:8778;width:270;height:180" arcsize="10923f"/>
                  <v:roundrect id="_x0000_s1030" style="position:absolute;left:3420;top:9180;width:270;height:180" arcsize="10923f"/>
                  <v:roundrect id="_x0000_s1031" style="position:absolute;left:3420;top:9603;width:270;height:180" arcsize="10923f"/>
                </v:group>
              </w:pict>
            </w:r>
            <w:r w:rsidR="003473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0.2</w:t>
            </w:r>
          </w:p>
          <w:p w:rsidR="00347330" w:rsidRDefault="00347330" w:rsidP="0066751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0.25</w:t>
            </w:r>
          </w:p>
          <w:p w:rsidR="00347330" w:rsidRDefault="00347330" w:rsidP="0066751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0.34</w:t>
            </w:r>
          </w:p>
          <w:p w:rsidR="00347330" w:rsidRDefault="00347330" w:rsidP="0066751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0.75</w:t>
            </w:r>
          </w:p>
          <w:p w:rsidR="00347330" w:rsidRDefault="00347330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330" w:rsidRDefault="00347330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330" w:rsidRPr="00F97437" w:rsidRDefault="00347330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3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47330" w:rsidRPr="00F97437" w:rsidRDefault="00347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347330" w:rsidRDefault="00347330" w:rsidP="0066751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Eight students out of a school of one hundred were not in school uniform. What decimal represents the part of the school that was not in uniform?</w:t>
            </w:r>
          </w:p>
          <w:p w:rsidR="00347330" w:rsidRDefault="00347330" w:rsidP="0066751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8.0                               0.8                               0.08                             0.008</w:t>
            </w:r>
          </w:p>
          <w:p w:rsidR="00347330" w:rsidRPr="00F97437" w:rsidRDefault="001650E1" w:rsidP="0066751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7EA233C">
                <v:group id="_x0000_s1032" style="position:absolute;margin-left:13.25pt;margin-top:3.15pt;width:343.5pt;height:9pt;z-index:251661312" coordorigin="2430,3420" coordsize="6870,180">
                  <v:roundrect id="_x0000_s1033" style="position:absolute;left:9030;top:3420;width:270;height:180" arcsize="10923f"/>
                  <v:roundrect id="_x0000_s1034" style="position:absolute;left:2430;top:3420;width:270;height:180" arcsize="10923f"/>
                  <v:roundrect id="_x0000_s1035" style="position:absolute;left:4580;top:3420;width:270;height:180" arcsize="10923f"/>
                  <v:roundrect id="_x0000_s1036" style="position:absolute;left:6780;top:3420;width:270;height:180" arcsize="10923f"/>
                </v:group>
              </w:pict>
            </w:r>
            <w:r w:rsidR="0034733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34733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47330" w:rsidRPr="00F97437" w:rsidRDefault="00347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347330" w:rsidRDefault="001650E1" w:rsidP="00347330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37" type="#_x0000_t75" style="position:absolute;margin-left:211.5pt;margin-top:-3.75pt;width:134.25pt;height:111.8pt;z-index:-251654144;mso-position-horizontal-relative:text;mso-position-vertical-relative:text">
                  <v:imagedata r:id="rId10" o:title=""/>
                </v:shape>
                <o:OLEObject Type="Embed" ProgID="FXDraw3.Document" ShapeID="_x0000_s1037" DrawAspect="Content" ObjectID="_1392460833" r:id="rId11"/>
              </w:pict>
            </w:r>
            <w:r w:rsidR="00347330">
              <w:rPr>
                <w:rFonts w:ascii="Times New Roman" w:hAnsi="Times New Roman" w:cs="Times New Roman"/>
                <w:sz w:val="24"/>
                <w:szCs w:val="24"/>
              </w:rPr>
              <w:t>Shade a section which is 0.6 of the area of the rectangle.</w:t>
            </w:r>
          </w:p>
          <w:p w:rsidR="00347330" w:rsidRDefault="003473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330" w:rsidRDefault="003473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330" w:rsidRDefault="003473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330" w:rsidRDefault="003473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330" w:rsidRDefault="003473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330" w:rsidRPr="00F97437" w:rsidRDefault="003473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3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47330" w:rsidRPr="00F97437" w:rsidRDefault="00347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347330" w:rsidRDefault="00183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numbers are represented on the number line shown?</w:t>
            </w:r>
          </w:p>
          <w:p w:rsidR="00183F02" w:rsidRDefault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45" type="#_x0000_t75" style="position:absolute;margin-left:1.25pt;margin-top:-.7pt;width:411.95pt;height:31.7pt;z-index:251667456;mso-position-horizontal-relative:text;mso-position-vertical-relative:text">
                  <v:imagedata r:id="rId12" o:title=""/>
                </v:shape>
                <o:OLEObject Type="Embed" ProgID="FXDraw3.Document" ShapeID="_x0000_s1045" DrawAspect="Content" ObjectID="_1392460834" r:id="rId13"/>
              </w:pict>
            </w:r>
          </w:p>
          <w:p w:rsidR="00183F02" w:rsidRDefault="00183F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F02" w:rsidRDefault="00183F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F02" w:rsidRDefault="001650E1" w:rsidP="00183F0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39" style="position:absolute;margin-left:25.25pt;margin-top:16.95pt;width:343.5pt;height:9pt;z-index:251665408" coordorigin="2430,3420" coordsize="6870,180">
                  <v:roundrect id="_x0000_s1040" style="position:absolute;left:9030;top:3420;width:270;height:180" arcsize="10923f"/>
                  <v:roundrect id="_x0000_s1041" style="position:absolute;left:2430;top:3420;width:270;height:180" arcsize="10923f"/>
                  <v:roundrect id="_x0000_s1042" style="position:absolute;left:4580;top:3420;width:270;height:180" arcsize="10923f"/>
                  <v:roundrect id="_x0000_s1043" style="position:absolute;left:6780;top:3420;width:270;height:180" arcsize="10923f"/>
                </v:group>
              </w:pict>
            </w:r>
            <w:r w:rsidR="00183F02">
              <w:rPr>
                <w:rFonts w:ascii="Times New Roman" w:hAnsi="Times New Roman" w:cs="Times New Roman"/>
                <w:sz w:val="24"/>
                <w:szCs w:val="24"/>
              </w:rPr>
              <w:t xml:space="preserve">  0.3 and 1.6                  0.3 and 1.7                   0.4 and 1.6                   0.4 and 1.7</w:t>
            </w:r>
          </w:p>
          <w:p w:rsidR="00183F02" w:rsidRPr="00F97437" w:rsidRDefault="00183F02" w:rsidP="00183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34733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47330" w:rsidRPr="00F97437" w:rsidRDefault="00347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505" w:type="dxa"/>
          </w:tcPr>
          <w:p w:rsidR="00347330" w:rsidRDefault="0083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position of 1.8</w:t>
            </w:r>
            <w:r w:rsidR="00183F02">
              <w:rPr>
                <w:rFonts w:ascii="Times New Roman" w:hAnsi="Times New Roman" w:cs="Times New Roman"/>
                <w:sz w:val="24"/>
                <w:szCs w:val="24"/>
              </w:rPr>
              <w:t xml:space="preserve"> and 2.6 on the number line below.</w:t>
            </w:r>
          </w:p>
          <w:p w:rsidR="00183F02" w:rsidRDefault="00183F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F02" w:rsidRDefault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44" type="#_x0000_t75" style="position:absolute;margin-left:25.4pt;margin-top:2.8pt;width:385.85pt;height:43.45pt;z-index:251666432;mso-position-horizontal-relative:text;mso-position-vertical-relative:text">
                  <v:imagedata r:id="rId14" o:title=""/>
                </v:shape>
                <o:OLEObject Type="Embed" ProgID="FXDraw3.Document" ShapeID="_x0000_s1044" DrawAspect="Content" ObjectID="_1392460835" r:id="rId15"/>
              </w:pict>
            </w:r>
          </w:p>
          <w:p w:rsidR="00183F02" w:rsidRDefault="00183F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F02" w:rsidRDefault="00183F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273" w:rsidRPr="00F97437" w:rsidRDefault="008322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3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47330" w:rsidRPr="00F97437" w:rsidRDefault="00347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347330" w:rsidRDefault="00263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correct?</w:t>
            </w:r>
          </w:p>
          <w:p w:rsidR="00263B89" w:rsidRPr="00263B89" w:rsidRDefault="001650E1" w:rsidP="00263B89">
            <w:pPr>
              <w:spacing w:before="120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noProof/>
              </w:rPr>
              <w:pict>
                <v:group id="Group 31" o:spid="_x0000_s1046" style="position:absolute;margin-left:58.25pt;margin-top:10.4pt;width:195pt;height:36pt;z-index:251669504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">
                  <v:roundrect id="AutoShape 32" o:spid="_x0000_s1047" style="position:absolute;left:353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/>
                  <v:roundrect id="AutoShape 33" o:spid="_x0000_s1048" style="position:absolute;left:353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/>
                  <v:roundrect id="AutoShape 34" o:spid="_x0000_s1049" style="position:absolute;left:716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roundrect id="AutoShape 35" o:spid="_x0000_s1050" style="position:absolute;left:716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</v:group>
              </w:pict>
            </w:r>
            <w:r w:rsidR="00263B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263B89" w:rsidRPr="00263B8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485" w:dyaOrig="365">
                <v:shape id="_x0000_i1025" type="#_x0000_t75" style="width:74.25pt;height:18pt" o:ole="">
                  <v:imagedata r:id="rId16" o:title=""/>
                </v:shape>
                <o:OLEObject Type="Embed" ProgID="FXE300.Equation" ShapeID="_x0000_i1025" DrawAspect="Content" ObjectID="_1392460770" r:id="rId17"/>
              </w:object>
            </w:r>
            <w:r w:rsidR="00263B89" w:rsidRPr="00263B8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 w:rsidR="00263B8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                   </w:t>
            </w:r>
            <w:r w:rsidR="00263B89" w:rsidRPr="00263B8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565" w:dyaOrig="365">
                <v:shape id="_x0000_i1026" type="#_x0000_t75" style="width:78pt;height:18pt" o:ole="">
                  <v:imagedata r:id="rId18" o:title=""/>
                </v:shape>
                <o:OLEObject Type="Embed" ProgID="FXE300.Equation" ShapeID="_x0000_i1026" DrawAspect="Content" ObjectID="_1392460771" r:id="rId19"/>
              </w:object>
            </w:r>
          </w:p>
          <w:p w:rsidR="00263B89" w:rsidRDefault="00263B89" w:rsidP="00263B8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263B8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565" w:dyaOrig="365">
                <v:shape id="_x0000_i1027" type="#_x0000_t75" style="width:78pt;height:18pt" o:ole="">
                  <v:imagedata r:id="rId20" o:title=""/>
                </v:shape>
                <o:OLEObject Type="Embed" ProgID="FXE300.Equation" ShapeID="_x0000_i1027" DrawAspect="Content" ObjectID="_1392460772" r:id="rId21"/>
              </w:object>
            </w:r>
            <w:r w:rsidRPr="00263B8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                   </w:t>
            </w:r>
            <w:r w:rsidRPr="00263B8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565" w:dyaOrig="365">
                <v:shape id="_x0000_i1028" type="#_x0000_t75" style="width:78pt;height:18pt" o:ole="">
                  <v:imagedata r:id="rId22" o:title=""/>
                </v:shape>
                <o:OLEObject Type="Embed" ProgID="FXE300.Equation" ShapeID="_x0000_i1028" DrawAspect="Content" ObjectID="_1392460773" r:id="rId23"/>
              </w:object>
            </w:r>
          </w:p>
          <w:p w:rsidR="00263B89" w:rsidRPr="00F97437" w:rsidRDefault="00263B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3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47330" w:rsidRPr="00F97437" w:rsidRDefault="00347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263B89" w:rsidRDefault="00263B89" w:rsidP="00263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list is in ascending order?</w:t>
            </w:r>
          </w:p>
          <w:p w:rsidR="00263B89" w:rsidRPr="00263B89" w:rsidRDefault="001650E1" w:rsidP="00263B89">
            <w:pPr>
              <w:spacing w:before="120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noProof/>
              </w:rPr>
              <w:pict>
                <v:group id="_x0000_s1051" style="position:absolute;margin-left:58.25pt;margin-top:10.4pt;width:195pt;height:36pt;z-index:251671552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">
                  <v:roundrect id="AutoShape 32" o:spid="_x0000_s1052" style="position:absolute;left:353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/>
                  <v:roundrect id="AutoShape 33" o:spid="_x0000_s1053" style="position:absolute;left:353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/>
                  <v:roundrect id="AutoShape 34" o:spid="_x0000_s1054" style="position:absolute;left:716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roundrect id="AutoShape 35" o:spid="_x0000_s1055" style="position:absolute;left:716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</v:group>
              </w:pict>
            </w:r>
            <w:r w:rsidR="00263B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263B89" w:rsidRPr="00263B8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723" w:dyaOrig="365">
                <v:shape id="_x0000_i1029" type="#_x0000_t75" style="width:136.5pt;height:18pt" o:ole="">
                  <v:imagedata r:id="rId24" o:title=""/>
                </v:shape>
                <o:OLEObject Type="Embed" ProgID="FXE300.Equation" ShapeID="_x0000_i1029" DrawAspect="Content" ObjectID="_1392460774" r:id="rId25"/>
              </w:object>
            </w:r>
            <w:r w:rsidR="00263B89" w:rsidRPr="00263B8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 w:rsidR="00263B8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 </w:t>
            </w:r>
            <w:r w:rsidR="00263B89" w:rsidRPr="00263B8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963" w:dyaOrig="365">
                <v:shape id="_x0000_i1030" type="#_x0000_t75" style="width:148.5pt;height:18pt" o:ole="">
                  <v:imagedata r:id="rId26" o:title=""/>
                </v:shape>
                <o:OLEObject Type="Embed" ProgID="FXE300.Equation" ShapeID="_x0000_i1030" DrawAspect="Content" ObjectID="_1392460775" r:id="rId27"/>
              </w:object>
            </w:r>
          </w:p>
          <w:p w:rsidR="00263B89" w:rsidRDefault="00263B89" w:rsidP="00263B8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263B8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803" w:dyaOrig="365">
                <v:shape id="_x0000_i1031" type="#_x0000_t75" style="width:140.25pt;height:18pt" o:ole="">
                  <v:imagedata r:id="rId28" o:title=""/>
                </v:shape>
                <o:OLEObject Type="Embed" ProgID="FXE300.Equation" ShapeID="_x0000_i1031" DrawAspect="Content" ObjectID="_1392460776" r:id="rId29"/>
              </w:object>
            </w:r>
            <w:r w:rsidRPr="00263B8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</w:t>
            </w:r>
            <w:r w:rsidRPr="00263B8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723" w:dyaOrig="365">
                <v:shape id="_x0000_i1032" type="#_x0000_t75" style="width:136.5pt;height:18pt" o:ole="">
                  <v:imagedata r:id="rId30" o:title=""/>
                </v:shape>
                <o:OLEObject Type="Embed" ProgID="FXE300.Equation" ShapeID="_x0000_i1032" DrawAspect="Content" ObjectID="_1392460777" r:id="rId31"/>
              </w:object>
            </w:r>
          </w:p>
          <w:p w:rsidR="00263B89" w:rsidRPr="00F97437" w:rsidRDefault="00263B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3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47330" w:rsidRPr="00F97437" w:rsidRDefault="00347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263B89" w:rsidRDefault="00263B89" w:rsidP="00263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Arrange the numbers below in descending order.</w:t>
            </w:r>
          </w:p>
          <w:p w:rsidR="00263B89" w:rsidRDefault="00263B89" w:rsidP="00263B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3B89" w:rsidRPr="00D175A0" w:rsidRDefault="00263B89" w:rsidP="00263B89">
            <w:pPr>
              <w:pStyle w:val="BodyTextIndent"/>
              <w:ind w:left="34" w:hanging="34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FA7C72">
              <w:rPr>
                <w:sz w:val="32"/>
                <w:szCs w:val="32"/>
              </w:rPr>
              <w:t xml:space="preserve"> 0.6,   0.006,   1.6,   0.65,   0.16,   0.106</w:t>
            </w:r>
            <w:r w:rsidRPr="00D175A0">
              <w:rPr>
                <w:sz w:val="32"/>
                <w:szCs w:val="32"/>
              </w:rPr>
              <w:t xml:space="preserve">.  </w:t>
            </w:r>
          </w:p>
          <w:p w:rsidR="00263B89" w:rsidRDefault="001650E1" w:rsidP="00263B89">
            <w:pPr>
              <w:pStyle w:val="BodyTextIndent"/>
              <w:ind w:left="34" w:hanging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/>
              </w:rPr>
              <w:pict>
                <v:rect id="_x0000_s1061" style="position:absolute;left:0;text-align:left;margin-left:345pt;margin-top:12.1pt;width:48pt;height:27.75pt;z-index:251678720"/>
              </w:pict>
            </w:r>
            <w:r>
              <w:rPr>
                <w:noProof/>
                <w:sz w:val="24"/>
                <w:szCs w:val="24"/>
                <w:lang w:val="en-AU"/>
              </w:rPr>
              <w:pict>
                <v:rect id="_x0000_s1060" style="position:absolute;left:0;text-align:left;margin-left:280.5pt;margin-top:12.85pt;width:48pt;height:27.75pt;z-index:251677696"/>
              </w:pict>
            </w:r>
          </w:p>
          <w:p w:rsidR="00263B89" w:rsidRDefault="001650E1" w:rsidP="00263B89">
            <w:pPr>
              <w:pStyle w:val="BodyTextIndent"/>
              <w:ind w:left="34" w:hanging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/>
              </w:rPr>
              <w:pict>
                <v:rect id="_x0000_s1057" style="position:absolute;left:0;text-align:left;margin-left:103.5pt;margin-top:.5pt;width:48pt;height:27.75pt;z-index:251674624"/>
              </w:pict>
            </w:r>
            <w:r>
              <w:rPr>
                <w:noProof/>
                <w:sz w:val="24"/>
                <w:szCs w:val="24"/>
                <w:lang w:val="en-AU"/>
              </w:rPr>
              <w:pict>
                <v:rect id="_x0000_s1059" style="position:absolute;left:0;text-align:left;margin-left:222pt;margin-top:-.2pt;width:48pt;height:27.75pt;z-index:251676672"/>
              </w:pict>
            </w:r>
            <w:r>
              <w:rPr>
                <w:noProof/>
                <w:sz w:val="24"/>
                <w:szCs w:val="24"/>
                <w:lang w:val="en-AU"/>
              </w:rPr>
              <w:pict>
                <v:rect id="_x0000_s1058" style="position:absolute;left:0;text-align:left;margin-left:165.75pt;margin-top:.55pt;width:48pt;height:27.75pt;z-index:251675648"/>
              </w:pict>
            </w:r>
            <w:r>
              <w:rPr>
                <w:noProof/>
                <w:sz w:val="24"/>
                <w:szCs w:val="24"/>
                <w:lang w:val="en-AU"/>
              </w:rPr>
              <w:pict>
                <v:rect id="_x0000_s1056" style="position:absolute;left:0;text-align:left;margin-left:43.5pt;margin-top:.6pt;width:48pt;height:27.75pt;z-index:251673600"/>
              </w:pict>
            </w:r>
          </w:p>
          <w:p w:rsidR="00263B89" w:rsidRDefault="00263B89" w:rsidP="00263B89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347330" w:rsidRPr="00F97437" w:rsidRDefault="003473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3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47330" w:rsidRPr="00F97437" w:rsidRDefault="00347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B7345A" w:rsidRDefault="00B7345A" w:rsidP="00B7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decimal 0.24 as a fraction and reduce it to its simplest form.</w:t>
            </w:r>
          </w:p>
          <w:p w:rsidR="00B7345A" w:rsidRDefault="001650E1" w:rsidP="00B7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62" style="position:absolute;margin-left:129.75pt;margin-top:7.7pt;width:63pt;height:63.75pt;z-index:251680768" coordorigin="4710,8985" coordsize="945,1275">
                  <v:rect id="_x0000_s1063" style="position:absolute;left:4875;top:8985;width:585;height:570"/>
                  <v:rect id="_x0000_s1064" style="position:absolute;left:4890;top:9690;width:585;height:570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65" type="#_x0000_t32" style="position:absolute;left:4710;top:9615;width:945;height:0" o:connectortype="straight" strokeweight="1.75pt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66" style="position:absolute;margin-left:212pt;margin-top:7.7pt;width:47.25pt;height:63.75pt;z-index:251681792" coordorigin="4710,8985" coordsize="945,1275">
                  <v:rect id="_x0000_s1067" style="position:absolute;left:4875;top:8985;width:585;height:570"/>
                  <v:rect id="_x0000_s1068" style="position:absolute;left:4890;top:9690;width:585;height:570"/>
                  <v:shape id="_x0000_s1069" type="#_x0000_t32" style="position:absolute;left:4710;top:9615;width:945;height:0" o:connectortype="straight" strokeweight="1.75pt"/>
                </v:group>
              </w:pict>
            </w:r>
          </w:p>
          <w:p w:rsidR="00B7345A" w:rsidRDefault="00B7345A" w:rsidP="00B7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45A" w:rsidRPr="00282E84" w:rsidRDefault="00B7345A" w:rsidP="00B7345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0.24</w:t>
            </w:r>
            <w:r w:rsidRPr="00282E84">
              <w:rPr>
                <w:rFonts w:ascii="Times New Roman" w:hAnsi="Times New Roman" w:cs="Times New Roman"/>
                <w:sz w:val="40"/>
                <w:szCs w:val="40"/>
              </w:rPr>
              <w:t xml:space="preserve"> =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   = </w:t>
            </w:r>
          </w:p>
          <w:p w:rsidR="00B7345A" w:rsidRDefault="00B7345A" w:rsidP="00B7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330" w:rsidRPr="00F97437" w:rsidRDefault="003473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0.064 as a fraction in simplest form.</w:t>
            </w:r>
          </w:p>
          <w:p w:rsidR="00F27469" w:rsidRDefault="001650E1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14C74B5">
                <v:group id="_x0000_s1288" style="position:absolute;margin-left:250.25pt;margin-top:5.9pt;width:47.25pt;height:63.75pt;z-index:251703296" coordorigin="4710,8985" coordsize="945,1275">
                  <v:rect id="_x0000_s1289" style="position:absolute;left:4875;top:8985;width:585;height:570"/>
                  <v:rect id="_x0000_s1290" style="position:absolute;left:4890;top:9690;width:585;height:570"/>
                  <v:shape id="_x0000_s1291" type="#_x0000_t32" style="position:absolute;left:4710;top:9615;width:945;height:0" o:connectortype="straight" strokeweight="1.75pt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14C74B5">
                <v:group id="_x0000_s1284" style="position:absolute;margin-left:151.5pt;margin-top:5.9pt;width:70.5pt;height:63.75pt;z-index:251702272" coordorigin="4710,8985" coordsize="945,1275">
                  <v:rect id="_x0000_s1285" style="position:absolute;left:4875;top:8985;width:585;height:570"/>
                  <v:rect id="_x0000_s1286" style="position:absolute;left:4890;top:9690;width:585;height:570"/>
                  <v:shape id="_x0000_s1287" type="#_x0000_t32" style="position:absolute;left:4710;top:9615;width:945;height:0" o:connectortype="straight" strokeweight="1.75pt"/>
                </v:group>
              </w:pict>
            </w: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Pr="008E78B9" w:rsidRDefault="00F27469" w:rsidP="0066751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    0.064  =                  =</w:t>
            </w: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Pr="00F97437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 </w:t>
            </w:r>
            <w:r w:rsidRPr="006272E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 w14:anchorId="373725A6">
                <v:shape id="_x0000_i1033" type="#_x0000_t75" style="width:14.25pt;height:24.75pt" o:ole="">
                  <v:imagedata r:id="rId32" o:title=""/>
                </v:shape>
                <o:OLEObject Type="Embed" ProgID="FXE300.Equation" ShapeID="_x0000_i1033" DrawAspect="Content" ObjectID="_1392460778" r:id="rId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as a decimal number.</w:t>
            </w: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Pr="006272E9" w:rsidRDefault="001650E1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49730C8">
                <v:group id="_x0000_s1428" style="position:absolute;margin-left:247.5pt;margin-top:2.35pt;width:121.5pt;height:35.25pt;z-index:251743232" coordorigin="5535,4050" coordsize="2430,705">
                  <v:rect id="_x0000_s1429" style="position:absolute;left:5535;top:4050;width:2430;height:705"/>
                  <v:oval id="_x0000_s1430" style="position:absolute;left:6492;top:4605;width:71;height:71" fillcolor="black [3213]"/>
                </v:group>
              </w:pict>
            </w:r>
            <w:r w:rsidR="00F274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</w:t>
            </w:r>
            <w:r w:rsidR="00F27469" w:rsidRPr="006272E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 w14:anchorId="59AC2599">
                <v:shape id="_x0000_i1034" type="#_x0000_t75" style="width:21.75pt;height:39.75pt" o:ole="">
                  <v:imagedata r:id="rId34" o:title=""/>
                </v:shape>
                <o:OLEObject Type="Embed" ProgID="FXE300.Equation" ShapeID="_x0000_i1034" DrawAspect="Content" ObjectID="_1392460779" r:id="rId35"/>
              </w:object>
            </w:r>
            <w:r w:rsidR="00F2746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27469" w:rsidRPr="006272E9">
              <w:rPr>
                <w:rFonts w:ascii="Times New Roman" w:hAnsi="Times New Roman" w:cs="Times New Roman"/>
                <w:sz w:val="40"/>
                <w:szCs w:val="40"/>
              </w:rPr>
              <w:t>=</w:t>
            </w:r>
            <w:r w:rsidR="00F27469">
              <w:rPr>
                <w:rFonts w:ascii="Times New Roman" w:hAnsi="Times New Roman" w:cs="Times New Roman"/>
                <w:sz w:val="40"/>
                <w:szCs w:val="40"/>
              </w:rPr>
              <w:t xml:space="preserve">    </w:t>
            </w: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Pr="00F97437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8505" w:type="dxa"/>
          </w:tcPr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 </w:t>
            </w:r>
            <w:r w:rsidRPr="006272E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645" w:dyaOrig="725" w14:anchorId="37024DED">
                <v:shape id="_x0000_i1035" type="#_x0000_t75" style="width:24.75pt;height:27.75pt" o:ole="">
                  <v:imagedata r:id="rId36" o:title=""/>
                </v:shape>
                <o:OLEObject Type="Embed" ProgID="FXE300.Equation" ShapeID="_x0000_i1035" DrawAspect="Content" ObjectID="_1392460780" r:id="rId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as a decimal number.</w:t>
            </w: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Pr="006272E9" w:rsidRDefault="001650E1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5569E44">
                <v:group id="_x0000_s1499" style="position:absolute;margin-left:250.5pt;margin-top:5.35pt;width:121.5pt;height:35.25pt;z-index:251763712" coordorigin="5535,4050" coordsize="2430,705">
                  <v:rect id="_x0000_s1500" style="position:absolute;left:5535;top:4050;width:2430;height:705"/>
                  <v:oval id="_x0000_s1501" style="position:absolute;left:6492;top:4605;width:71;height:71" fillcolor="black [3213]"/>
                </v:group>
              </w:pict>
            </w:r>
            <w:r w:rsidR="00F274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="00F27469" w:rsidRPr="006272E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645" w:dyaOrig="725" w14:anchorId="6E7451EA">
                <v:shape id="_x0000_i1036" type="#_x0000_t75" style="width:41.25pt;height:46.5pt" o:ole="">
                  <v:imagedata r:id="rId38" o:title=""/>
                </v:shape>
                <o:OLEObject Type="Embed" ProgID="FXE300.Equation" ShapeID="_x0000_i1036" DrawAspect="Content" ObjectID="_1392460781" r:id="rId39"/>
              </w:object>
            </w:r>
            <w:r w:rsidR="00F2746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27469" w:rsidRPr="006272E9">
              <w:rPr>
                <w:rFonts w:ascii="Times New Roman" w:hAnsi="Times New Roman" w:cs="Times New Roman"/>
                <w:sz w:val="40"/>
                <w:szCs w:val="40"/>
              </w:rPr>
              <w:t>=</w:t>
            </w:r>
            <w:r w:rsidR="00F27469">
              <w:rPr>
                <w:rFonts w:ascii="Times New Roman" w:hAnsi="Times New Roman" w:cs="Times New Roman"/>
                <w:sz w:val="40"/>
                <w:szCs w:val="40"/>
              </w:rPr>
              <w:t xml:space="preserve">    </w:t>
            </w:r>
          </w:p>
          <w:p w:rsidR="00F27469" w:rsidRPr="00F97437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F27469" w:rsidRDefault="00F27469" w:rsidP="00B7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fraction below is </w:t>
            </w:r>
            <w:r w:rsidRPr="004138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</w:t>
            </w:r>
            <w:r w:rsidR="00823826">
              <w:rPr>
                <w:rFonts w:ascii="Times New Roman" w:hAnsi="Times New Roman" w:cs="Times New Roman"/>
                <w:sz w:val="24"/>
                <w:szCs w:val="24"/>
              </w:rPr>
              <w:t xml:space="preserve"> the same as the decimal 0.32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27469" w:rsidRDefault="00F27469" w:rsidP="00B7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F27469" w:rsidP="00B7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7A45A7">
              <w:rPr>
                <w:rFonts w:ascii="Times New Roman" w:hAnsi="Times New Roman" w:cs="Times New Roman"/>
                <w:sz w:val="24"/>
                <w:szCs w:val="24"/>
              </w:rPr>
              <w:object w:dxaOrig="8798" w:dyaOrig="725">
                <v:shape id="_x0000_i1037" type="#_x0000_t75" style="width:324.75pt;height:27pt" o:ole="">
                  <v:imagedata r:id="rId40" o:title=""/>
                </v:shape>
                <o:OLEObject Type="Embed" ProgID="FXE300.Equation" ShapeID="_x0000_i1037" DrawAspect="Content" ObjectID="_1392460782" r:id="rId4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27469" w:rsidRDefault="001650E1" w:rsidP="00B7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31" style="position:absolute;margin-left:42.5pt;margin-top:6.35pt;width:318.75pt;height:9pt;z-index:251745280" coordorigin="2430,3420" coordsize="6870,180">
                  <v:roundrect id="_x0000_s1432" style="position:absolute;left:9030;top:3420;width:270;height:180" arcsize="10923f"/>
                  <v:roundrect id="_x0000_s1433" style="position:absolute;left:2430;top:3420;width:270;height:180" arcsize="10923f"/>
                  <v:roundrect id="_x0000_s1434" style="position:absolute;left:4580;top:3420;width:270;height:180" arcsize="10923f"/>
                  <v:roundrect id="_x0000_s1435" style="position:absolute;left:6780;top:3420;width:270;height:180" arcsize="10923f"/>
                </v:group>
              </w:pict>
            </w:r>
          </w:p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F27469" w:rsidRDefault="00F27469" w:rsidP="00B7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value of the 6 digit in the number 5.369?</w:t>
            </w:r>
          </w:p>
          <w:p w:rsidR="00F27469" w:rsidRDefault="00F27469" w:rsidP="00B7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F27469" w:rsidP="00B7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Units                         Tenths                   Hundredths             Thousandths</w:t>
            </w:r>
          </w:p>
          <w:p w:rsidR="00F27469" w:rsidRDefault="001650E1" w:rsidP="00B7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36" style="position:absolute;margin-left:35pt;margin-top:6.35pt;width:318.75pt;height:9pt;z-index:251746304" coordorigin="2430,3420" coordsize="6870,180">
                  <v:roundrect id="_x0000_s1437" style="position:absolute;left:9030;top:3420;width:270;height:180" arcsize="10923f"/>
                  <v:roundrect id="_x0000_s1438" style="position:absolute;left:2430;top:3420;width:270;height:180" arcsize="10923f"/>
                  <v:roundrect id="_x0000_s1439" style="position:absolute;left:4580;top:3420;width:270;height:180" arcsize="10923f"/>
                  <v:roundrect id="_x0000_s1440" style="position:absolute;left:6780;top:3420;width:270;height:180" arcsize="10923f"/>
                </v:group>
              </w:pict>
            </w:r>
          </w:p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F27469" w:rsidRDefault="00F27469" w:rsidP="00B7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0.027 could be expressed in expanded notation as:</w:t>
            </w:r>
          </w:p>
          <w:p w:rsidR="00F27469" w:rsidRDefault="00F27469" w:rsidP="00B7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1650E1" w:rsidP="00B7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41" style="position:absolute;margin-left:62pt;margin-top:6.65pt;width:195pt;height:42pt;z-index:251747328" coordorigin="3530,6840" coordsize="3900,720">
                  <v:roundrect id="_x0000_s1442" style="position:absolute;left:3530;top:6840;width:270;height:180" arcsize="10923f"/>
                  <v:roundrect id="_x0000_s1443" style="position:absolute;left:3530;top:7380;width:270;height:180" arcsize="10923f"/>
                  <v:roundrect id="_x0000_s1444" style="position:absolute;left:7160;top:6840;width:270;height:180" arcsize="10923f"/>
                  <v:roundrect id="_x0000_s1445" style="position:absolute;left:7160;top:7380;width:270;height:180" arcsize="10923f"/>
                </v:group>
              </w:pict>
            </w:r>
            <w:r w:rsidR="00F274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F27469" w:rsidRPr="007A45A7">
              <w:rPr>
                <w:rFonts w:ascii="Times New Roman" w:hAnsi="Times New Roman" w:cs="Times New Roman"/>
                <w:sz w:val="24"/>
                <w:szCs w:val="24"/>
              </w:rPr>
              <w:object w:dxaOrig="1462" w:dyaOrig="539">
                <v:shape id="_x0000_i1038" type="#_x0000_t75" style="width:72.75pt;height:27pt" o:ole="">
                  <v:imagedata r:id="rId42" o:title=""/>
                </v:shape>
                <o:OLEObject Type="Embed" ProgID="FXE300.Equation" ShapeID="_x0000_i1038" DrawAspect="Content" ObjectID="_1392460783" r:id="rId43"/>
              </w:object>
            </w:r>
            <w:r w:rsidR="00F274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="00F27469" w:rsidRPr="007A45A7">
              <w:rPr>
                <w:rFonts w:ascii="Times New Roman" w:hAnsi="Times New Roman" w:cs="Times New Roman"/>
                <w:sz w:val="24"/>
                <w:szCs w:val="24"/>
              </w:rPr>
              <w:object w:dxaOrig="1822" w:dyaOrig="539">
                <v:shape id="_x0000_i1039" type="#_x0000_t75" style="width:90.75pt;height:27pt" o:ole="">
                  <v:imagedata r:id="rId44" o:title=""/>
                </v:shape>
                <o:OLEObject Type="Embed" ProgID="FXE300.Equation" ShapeID="_x0000_i1039" DrawAspect="Content" ObjectID="_1392460784" r:id="rId45"/>
              </w:object>
            </w:r>
            <w:r w:rsidR="00F27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27469" w:rsidRDefault="00F27469" w:rsidP="00B7345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7A45A7">
              <w:rPr>
                <w:rFonts w:ascii="Times New Roman" w:hAnsi="Times New Roman" w:cs="Times New Roman"/>
                <w:sz w:val="24"/>
                <w:szCs w:val="24"/>
              </w:rPr>
              <w:object w:dxaOrig="1942" w:dyaOrig="539">
                <v:shape id="_x0000_i1040" type="#_x0000_t75" style="width:96.75pt;height:27pt" o:ole="">
                  <v:imagedata r:id="rId46" o:title=""/>
                </v:shape>
                <o:OLEObject Type="Embed" ProgID="FXE300.Equation" ShapeID="_x0000_i1040" DrawAspect="Content" ObjectID="_1392460785" r:id="rId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7A45A7">
              <w:rPr>
                <w:rFonts w:ascii="Times New Roman" w:hAnsi="Times New Roman" w:cs="Times New Roman"/>
                <w:sz w:val="24"/>
                <w:szCs w:val="24"/>
              </w:rPr>
              <w:object w:dxaOrig="1942" w:dyaOrig="539">
                <v:shape id="_x0000_i1041" type="#_x0000_t75" style="width:96.75pt;height:27pt" o:ole="">
                  <v:imagedata r:id="rId48" o:title=""/>
                </v:shape>
                <o:OLEObject Type="Embed" ProgID="FXE300.Equation" ShapeID="_x0000_i1041" DrawAspect="Content" ObjectID="_1392460786" r:id="rId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F27469" w:rsidRDefault="001650E1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9A1795D">
                <v:group id="_x0000_s1446" style="position:absolute;margin-left:171pt;margin-top:11.7pt;width:121.5pt;height:35.25pt;z-index:251748352;mso-position-horizontal-relative:text;mso-position-vertical-relative:text" coordorigin="5535,4050" coordsize="2430,705">
                  <v:rect id="_x0000_s1447" style="position:absolute;left:5535;top:4050;width:2430;height:705"/>
                  <v:oval id="_x0000_s1448" style="position:absolute;left:6492;top:4605;width:71;height:71" fillcolor="black [3213]"/>
                </v:group>
              </w:pict>
            </w:r>
            <w:r w:rsidR="00F27469">
              <w:rPr>
                <w:rFonts w:ascii="Times New Roman" w:hAnsi="Times New Roman" w:cs="Times New Roman"/>
                <w:sz w:val="24"/>
                <w:szCs w:val="24"/>
              </w:rPr>
              <w:t xml:space="preserve">Find the value </w:t>
            </w:r>
            <w:proofErr w:type="gramStart"/>
            <w:r w:rsidR="00F27469">
              <w:rPr>
                <w:rFonts w:ascii="Times New Roman" w:hAnsi="Times New Roman" w:cs="Times New Roman"/>
                <w:sz w:val="24"/>
                <w:szCs w:val="24"/>
              </w:rPr>
              <w:t>of  5.6</w:t>
            </w:r>
            <w:proofErr w:type="gramEnd"/>
            <w:r w:rsidR="00F27469">
              <w:rPr>
                <w:rFonts w:ascii="Times New Roman" w:hAnsi="Times New Roman" w:cs="Times New Roman"/>
                <w:sz w:val="24"/>
                <w:szCs w:val="24"/>
              </w:rPr>
              <w:t xml:space="preserve"> + 1.9.</w:t>
            </w: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27469" w:rsidRPr="00F97437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18.16 + 3.254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3.4356                       5.07                        18.4854                       21.414     </w:t>
            </w:r>
          </w:p>
          <w:p w:rsidR="00F27469" w:rsidRDefault="001650E1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EB5B0F6">
                <v:group id="_x0000_s1449" style="position:absolute;margin-left:34.25pt;margin-top:9.3pt;width:318.75pt;height:9pt;z-index:251749376" coordorigin="2430,3420" coordsize="6870,180">
                  <v:roundrect id="_x0000_s1450" style="position:absolute;left:9030;top:3420;width:270;height:180" arcsize="10923f"/>
                  <v:roundrect id="_x0000_s1451" style="position:absolute;left:2430;top:3420;width:270;height:180" arcsize="10923f"/>
                  <v:roundrect id="_x0000_s1452" style="position:absolute;left:4580;top:3420;width:270;height:180" arcsize="10923f"/>
                  <v:roundrect id="_x0000_s1453" style="position:absolute;left:6780;top:3420;width:270;height:180" arcsize="10923f"/>
                </v:group>
              </w:pict>
            </w:r>
          </w:p>
          <w:p w:rsidR="00F27469" w:rsidRPr="00F97437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F27469" w:rsidRDefault="00F27469" w:rsidP="00A55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Andrew is loading a truck. He loads 0.28 tonnes of cement, 1.4 tonnes of sand, 0.34 tonnes of steel, 0.625 tonnes of timber and 0.05 tonnes of tools onto the truck.</w:t>
            </w:r>
          </w:p>
          <w:p w:rsidR="00F27469" w:rsidRDefault="00F27469" w:rsidP="00A55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What is the total mass in tonnes of the load on the truck?</w:t>
            </w:r>
          </w:p>
          <w:p w:rsidR="00F27469" w:rsidRDefault="00F27469" w:rsidP="00A55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1650E1" w:rsidP="00A55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group id="_x0000_s1454" style="position:absolute;margin-left:129.75pt;margin-top:11.9pt;width:121.5pt;height:35.25pt;z-index:251750400" coordorigin="5535,4050" coordsize="2430,705">
                  <v:rect id="_x0000_s1455" style="position:absolute;left:5535;top:4050;width:2430;height:705"/>
                  <v:oval id="_x0000_s1456" style="position:absolute;left:6492;top:4605;width:71;height:71" fillcolor="black [3213]"/>
                </v:group>
              </w:pict>
            </w:r>
          </w:p>
          <w:p w:rsidR="00F27469" w:rsidRDefault="00F27469" w:rsidP="00A55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Pr="008728F4" w:rsidRDefault="00F27469" w:rsidP="00A55B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tonnes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19.</w:t>
            </w:r>
          </w:p>
        </w:tc>
        <w:tc>
          <w:tcPr>
            <w:tcW w:w="8505" w:type="dxa"/>
          </w:tcPr>
          <w:p w:rsidR="00F27469" w:rsidRDefault="001650E1" w:rsidP="005C6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57" style="position:absolute;margin-left:171pt;margin-top:11.7pt;width:121.5pt;height:35.25pt;z-index:251751424;mso-position-horizontal-relative:text;mso-position-vertical-relative:text" coordorigin="5535,4050" coordsize="2430,705">
                  <v:rect id="_x0000_s1458" style="position:absolute;left:5535;top:4050;width:2430;height:705"/>
                  <v:oval id="_x0000_s1459" style="position:absolute;left:6492;top:4605;width:71;height:71" fillcolor="black [3213]"/>
                </v:group>
              </w:pict>
            </w:r>
            <w:r w:rsidR="00F27469">
              <w:rPr>
                <w:rFonts w:ascii="Times New Roman" w:hAnsi="Times New Roman" w:cs="Times New Roman"/>
                <w:sz w:val="24"/>
                <w:szCs w:val="24"/>
              </w:rPr>
              <w:t xml:space="preserve">4.3 – 1.25 </w:t>
            </w:r>
            <w:proofErr w:type="gramStart"/>
            <w:r w:rsidR="00F27469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</w:p>
          <w:p w:rsidR="00F27469" w:rsidRDefault="00F27469" w:rsidP="005C6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F27469" w:rsidP="005C6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9.15 – 2.6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6.55                          7.55                           8.89                            8.99      </w:t>
            </w:r>
          </w:p>
          <w:p w:rsidR="00F27469" w:rsidRDefault="001650E1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5CFA441">
                <v:group id="_x0000_s1460" style="position:absolute;margin-left:15.5pt;margin-top:9.3pt;width:318.75pt;height:9pt;z-index:251752448" coordorigin="2430,3420" coordsize="6870,180">
                  <v:roundrect id="_x0000_s1461" style="position:absolute;left:9030;top:3420;width:270;height:180" arcsize="10923f"/>
                  <v:roundrect id="_x0000_s1462" style="position:absolute;left:2430;top:3420;width:270;height:180" arcsize="10923f"/>
                  <v:roundrect id="_x0000_s1463" style="position:absolute;left:4580;top:3420;width:270;height:180" arcsize="10923f"/>
                  <v:roundrect id="_x0000_s1464" style="position:absolute;left:6780;top:3420;width:270;height:180" arcsize="10923f"/>
                </v:group>
              </w:pict>
            </w: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Pr="00F97437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Kellie has 12.5 litres of water in a container. She scoops out 4.25 litres, to throw over her brother. How many litres of water are left in the container?</w:t>
            </w:r>
          </w:p>
          <w:p w:rsidR="00F27469" w:rsidRDefault="001650E1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798D25D">
                <v:group id="_x0000_s1465" style="position:absolute;margin-left:131.25pt;margin-top:8.35pt;width:121.5pt;height:35.25pt;z-index:251753472" coordorigin="5535,4050" coordsize="2430,705">
                  <v:rect id="_x0000_s1466" style="position:absolute;left:5535;top:4050;width:2430;height:705"/>
                  <v:oval id="_x0000_s1467" style="position:absolute;left:6492;top:4605;width:71;height:71" fillcolor="black [3213]"/>
                </v:group>
              </w:pict>
            </w:r>
          </w:p>
          <w:p w:rsidR="00F27469" w:rsidRPr="008728F4" w:rsidRDefault="00F27469" w:rsidP="006675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litres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Pr="00F97437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is the correct value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proofErr w:type="gramEnd"/>
            <w:r w:rsidRPr="0004212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56" w:dyaOrig="401" w14:anchorId="2525EC0A">
                <v:shape id="_x0000_i1042" type="#_x0000_t75" style="width:60pt;height:15.75pt" o:ole="">
                  <v:imagedata r:id="rId50" o:title=""/>
                </v:shape>
                <o:OLEObject Type="Embed" ProgID="FXE300.Equation" ShapeID="_x0000_i1042" DrawAspect="Content" ObjectID="_1392460787" r:id="rId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0.48                          0.048                        0.0048                       0.00048</w:t>
            </w:r>
          </w:p>
          <w:p w:rsidR="00F27469" w:rsidRDefault="001650E1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2BBAE98">
                <v:group id="_x0000_s1468" style="position:absolute;margin-left:17.75pt;margin-top:10.4pt;width:318.75pt;height:9pt;z-index:251754496" coordorigin="2430,3420" coordsize="6870,180">
                  <v:roundrect id="_x0000_s1469" style="position:absolute;left:9030;top:3420;width:270;height:180" arcsize="10923f"/>
                  <v:roundrect id="_x0000_s1470" style="position:absolute;left:2430;top:3420;width:270;height:180" arcsize="10923f"/>
                  <v:roundrect id="_x0000_s1471" style="position:absolute;left:4580;top:3420;width:270;height:180" arcsize="10923f"/>
                  <v:roundrect id="_x0000_s1472" style="position:absolute;left:6780;top:3420;width:270;height:180" arcsize="10923f"/>
                </v:group>
              </w:pict>
            </w:r>
          </w:p>
          <w:p w:rsidR="00F27469" w:rsidRPr="00F97437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multiplication below:</w:t>
            </w: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Pr="00E64414" w:rsidRDefault="00F27469" w:rsidP="006675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0.74</w:t>
            </w:r>
            <w:r w:rsidRPr="00E64414">
              <w:rPr>
                <w:rFonts w:ascii="Times New Roman" w:hAnsi="Times New Roman" w:cs="Times New Roman"/>
                <w:position w:val="-4"/>
                <w:sz w:val="32"/>
                <w:szCs w:val="32"/>
              </w:rPr>
              <w:object w:dxaOrig="180" w:dyaOrig="200" w14:anchorId="3E2DB12C">
                <v:shape id="_x0000_i1043" type="#_x0000_t75" style="width:9pt;height:9.75pt" o:ole="">
                  <v:imagedata r:id="rId52" o:title=""/>
                </v:shape>
                <o:OLEObject Type="Embed" ProgID="Equation.3" ShapeID="_x0000_i1043" DrawAspect="Content" ObjectID="_1392460788" r:id="rId53"/>
              </w:object>
            </w:r>
          </w:p>
          <w:p w:rsidR="00F27469" w:rsidRPr="00E64414" w:rsidRDefault="00F27469" w:rsidP="006675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0.6</w:t>
            </w:r>
          </w:p>
          <w:p w:rsidR="00F27469" w:rsidRPr="00E64414" w:rsidRDefault="001650E1" w:rsidP="006675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pict w14:anchorId="2124A6DE">
                <v:line id="_x0000_s1473" style="position:absolute;z-index:251755520" from="98.65pt,.2pt" to="176.6pt,.2pt" strokeweight="1.75pt"/>
              </w:pict>
            </w:r>
          </w:p>
          <w:p w:rsidR="00F27469" w:rsidRPr="00F97437" w:rsidRDefault="001650E1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6225543">
                <v:line id="_x0000_s1474" style="position:absolute;z-index:251756544" from="99.55pt,10.3pt" to="177.5pt,10.3pt" strokeweight="1.75pt"/>
              </w:pict>
            </w: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F27469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Josie measures out 3.24 litres of a liquid gel. Each litre weighs 1.2 kg. </w:t>
            </w:r>
          </w:p>
          <w:p w:rsidR="00F27469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mass of the gel that she measured?</w:t>
            </w:r>
          </w:p>
          <w:p w:rsidR="00F27469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1650E1" w:rsidP="0002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798D25D">
                <v:group id="_x0000_s1475" style="position:absolute;margin-left:134.25pt;margin-top:3pt;width:121.5pt;height:35.25pt;z-index:251757568" coordorigin="5535,4050" coordsize="2430,705">
                  <v:rect id="_x0000_s1476" style="position:absolute;left:5535;top:4050;width:2430;height:705"/>
                  <v:oval id="_x0000_s1477" style="position:absolute;left:6492;top:4605;width:71;height:71" fillcolor="black [3213]"/>
                </v:group>
              </w:pict>
            </w:r>
          </w:p>
          <w:p w:rsidR="00F27469" w:rsidRPr="008728F4" w:rsidRDefault="00F27469" w:rsidP="000266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kg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F27469" w:rsidRPr="0002669A" w:rsidRDefault="00F27469" w:rsidP="00667510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669A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059" w:dyaOrig="401">
                <v:shape id="_x0000_i1044" type="#_x0000_t75" style="width:96.75pt;height:18.75pt" o:ole="">
                  <v:imagedata r:id="rId54" o:title=""/>
                </v:shape>
                <o:OLEObject Type="Embed" ProgID="FXE300.Equation" ShapeID="_x0000_i1044" DrawAspect="Content" ObjectID="_1392460789" r:id="rId55"/>
              </w:object>
            </w:r>
            <w:r w:rsidRPr="0002669A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14                             1.4                             0.14                            0.014</w:t>
            </w:r>
          </w:p>
          <w:p w:rsidR="00F27469" w:rsidRDefault="001650E1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66F54AD">
                <v:group id="_x0000_s1478" style="position:absolute;margin-left:16.25pt;margin-top:8.3pt;width:318.75pt;height:9pt;z-index:251758592" coordorigin="2430,3420" coordsize="6870,180">
                  <v:roundrect id="_x0000_s1479" style="position:absolute;left:9030;top:3420;width:270;height:180" arcsize="10923f"/>
                  <v:roundrect id="_x0000_s1480" style="position:absolute;left:2430;top:3420;width:270;height:180" arcsize="10923f"/>
                  <v:roundrect id="_x0000_s1481" style="position:absolute;left:4580;top:3420;width:270;height:180" arcsize="10923f"/>
                  <v:roundrect id="_x0000_s1482" style="position:absolute;left:6780;top:3420;width:270;height:180" arcsize="10923f"/>
                </v:group>
              </w:pict>
            </w:r>
          </w:p>
          <w:p w:rsidR="00F27469" w:rsidRPr="00F97437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26.</w:t>
            </w:r>
          </w:p>
        </w:tc>
        <w:tc>
          <w:tcPr>
            <w:tcW w:w="8505" w:type="dxa"/>
          </w:tcPr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division below.</w:t>
            </w: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 w:rsidRPr="007A45A7">
              <w:rPr>
                <w:rFonts w:ascii="Times New Roman" w:hAnsi="Times New Roman" w:cs="Times New Roman"/>
                <w:sz w:val="24"/>
                <w:szCs w:val="24"/>
              </w:rPr>
              <w:object w:dxaOrig="1723" w:dyaOrig="651" w14:anchorId="59583CFE">
                <v:shape id="_x0000_i1045" type="#_x0000_t75" style="width:86.25pt;height:32.25pt" o:ole="">
                  <v:imagedata r:id="rId56" o:title=""/>
                </v:shape>
                <o:OLEObject Type="Embed" ProgID="FXE300.Equation" ShapeID="_x0000_i1045" DrawAspect="Content" ObjectID="_1392460790" r:id="rId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27469" w:rsidRPr="00F97437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F27469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running, Lara’s average stride length is 2.5 metres.</w:t>
            </w:r>
          </w:p>
          <w:p w:rsidR="00F27469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strides does she take in a 100 metre foot race?</w:t>
            </w:r>
          </w:p>
          <w:p w:rsidR="00F27469" w:rsidRDefault="001650E1" w:rsidP="0002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573" style="position:absolute;margin-left:190.5pt;margin-top:9.2pt;width:63pt;height:37.5pt;z-index:251770880"/>
              </w:pict>
            </w:r>
          </w:p>
          <w:p w:rsidR="00F27469" w:rsidRDefault="00F27469" w:rsidP="0002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Pr="008728F4" w:rsidRDefault="00F27469" w:rsidP="000266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strides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the two statements below.</w:t>
            </w: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F27469" w:rsidP="0002669A">
            <w:pPr>
              <w:pStyle w:val="ListParagraph"/>
              <w:numPr>
                <w:ilvl w:val="0"/>
                <w:numId w:val="2"/>
              </w:numPr>
              <w:ind w:left="459" w:hanging="469"/>
              <w:rPr>
                <w:rFonts w:ascii="Times New Roman" w:hAnsi="Times New Roman" w:cs="Times New Roman"/>
                <w:sz w:val="24"/>
                <w:szCs w:val="24"/>
              </w:rPr>
            </w:pPr>
            <w:r w:rsidRPr="0002669A">
              <w:rPr>
                <w:rFonts w:ascii="Times New Roman" w:hAnsi="Times New Roman" w:cs="Times New Roman"/>
                <w:sz w:val="24"/>
                <w:szCs w:val="24"/>
              </w:rPr>
              <w:t>When you multiply a num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 by 0.9</w:t>
            </w:r>
            <w:r w:rsidRPr="0002669A">
              <w:rPr>
                <w:rFonts w:ascii="Times New Roman" w:hAnsi="Times New Roman" w:cs="Times New Roman"/>
                <w:sz w:val="24"/>
                <w:szCs w:val="24"/>
              </w:rPr>
              <w:t>, the result is smaller than the original number.</w:t>
            </w:r>
          </w:p>
          <w:p w:rsidR="00F27469" w:rsidRPr="0002669A" w:rsidRDefault="00F27469" w:rsidP="0002669A">
            <w:pPr>
              <w:pStyle w:val="ListParagraph"/>
              <w:numPr>
                <w:ilvl w:val="0"/>
                <w:numId w:val="2"/>
              </w:numPr>
              <w:ind w:left="459" w:hanging="4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you multiply a number by 1.9</w:t>
            </w:r>
            <w:r w:rsidRPr="0002669A">
              <w:rPr>
                <w:rFonts w:ascii="Times New Roman" w:hAnsi="Times New Roman" w:cs="Times New Roman"/>
                <w:sz w:val="24"/>
                <w:szCs w:val="24"/>
              </w:rPr>
              <w:t>, the result is larger than the original number.</w:t>
            </w:r>
          </w:p>
          <w:p w:rsidR="00F27469" w:rsidRPr="00173E5C" w:rsidRDefault="00F27469" w:rsidP="0066751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F27469" w:rsidP="00667510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statement is true?</w:t>
            </w:r>
          </w:p>
          <w:p w:rsidR="00F27469" w:rsidRDefault="00F27469" w:rsidP="00667510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1650E1" w:rsidP="00667510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FC2606A">
                <v:group id="_x0000_s1486" style="position:absolute;left:0;text-align:left;margin-left:23pt;margin-top:3.35pt;width:195pt;height:36pt;z-index:251760640" coordorigin="3530,6840" coordsize="3900,720">
                  <v:roundrect id="_x0000_s1487" style="position:absolute;left:3530;top:6840;width:270;height:180" arcsize="10923f"/>
                  <v:roundrect id="_x0000_s1488" style="position:absolute;left:3530;top:7380;width:270;height:180" arcsize="10923f"/>
                  <v:roundrect id="_x0000_s1489" style="position:absolute;left:7160;top:6840;width:270;height:180" arcsize="10923f"/>
                  <v:roundrect id="_x0000_s1490" style="position:absolute;left:7160;top:7380;width:270;height:180" arcsize="10923f"/>
                </v:group>
              </w:pict>
            </w:r>
            <w:r w:rsidR="00F27469">
              <w:rPr>
                <w:rFonts w:ascii="Times New Roman" w:hAnsi="Times New Roman" w:cs="Times New Roman"/>
                <w:sz w:val="24"/>
                <w:szCs w:val="24"/>
              </w:rPr>
              <w:t xml:space="preserve">          Statement A only is true.                     Both statements are true. </w:t>
            </w:r>
          </w:p>
          <w:p w:rsidR="00F27469" w:rsidRDefault="00F27469" w:rsidP="00667510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F27469" w:rsidP="00667510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Statement B only is true.                     Neither statement is true. </w:t>
            </w:r>
          </w:p>
          <w:p w:rsidR="00F27469" w:rsidRPr="009D3CD3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3.494</w:t>
            </w:r>
            <w:r w:rsidRPr="001338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rounded correct to the nearest hundredth, the result is :</w:t>
            </w: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Pr="001338F1" w:rsidRDefault="00F27469" w:rsidP="00667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3                         3.5                       3.49                      3.50</w:t>
            </w:r>
          </w:p>
          <w:p w:rsidR="00F27469" w:rsidRDefault="001650E1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05DEBBE">
                <v:group id="_x0000_s1491" style="position:absolute;margin-left:26pt;margin-top:11.75pt;width:318.75pt;height:9pt;z-index:251761664" coordorigin="2430,3420" coordsize="6870,180">
                  <v:roundrect id="_x0000_s1492" style="position:absolute;left:9030;top:3420;width:270;height:180" arcsize="10923f"/>
                  <v:roundrect id="_x0000_s1493" style="position:absolute;left:2430;top:3420;width:270;height:180" arcsize="10923f"/>
                  <v:roundrect id="_x0000_s1494" style="position:absolute;left:4580;top:3420;width:270;height:180" arcsize="10923f"/>
                  <v:roundrect id="_x0000_s1495" style="position:absolute;left:6780;top:3420;width:270;height:180" arcsize="10923f"/>
                </v:group>
              </w:pict>
            </w:r>
          </w:p>
          <w:p w:rsidR="00F27469" w:rsidRPr="00F97437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4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27469" w:rsidRPr="00F97437" w:rsidRDefault="00F2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Round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1.378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1 decimal place.</w:t>
            </w: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1650E1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A5DCF8E">
                <v:group id="_x0000_s1496" style="position:absolute;margin-left:105.75pt;margin-top:12.5pt;width:121.5pt;height:35.25pt;z-index:251762688" coordorigin="5535,4050" coordsize="2430,705">
                  <v:rect id="_x0000_s1497" style="position:absolute;left:5535;top:4050;width:2430;height:705"/>
                  <v:oval id="_x0000_s1498" style="position:absolute;left:6492;top:4605;width:71;height:71" fillcolor="black [3213]"/>
                </v:group>
              </w:pict>
            </w: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469" w:rsidRPr="00F97437" w:rsidRDefault="00F27469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6751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67510" w:rsidRPr="00F97437" w:rsidRDefault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667510" w:rsidRDefault="00667510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 and Lars measure the masses of the five working dogs on their property. </w:t>
            </w:r>
          </w:p>
          <w:p w:rsidR="00667510" w:rsidRDefault="00EC2DAB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out the</w:t>
            </w:r>
            <w:r w:rsidR="00667510">
              <w:rPr>
                <w:rFonts w:ascii="Times New Roman" w:hAnsi="Times New Roman" w:cs="Times New Roman"/>
                <w:sz w:val="24"/>
                <w:szCs w:val="24"/>
              </w:rPr>
              <w:t xml:space="preserve"> average mass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="00667510">
              <w:rPr>
                <w:rFonts w:ascii="Times New Roman" w:hAnsi="Times New Roman" w:cs="Times New Roman"/>
                <w:sz w:val="24"/>
                <w:szCs w:val="24"/>
              </w:rPr>
              <w:t xml:space="preserve"> dogs.</w:t>
            </w:r>
          </w:p>
          <w:p w:rsidR="00667510" w:rsidRDefault="00667510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10" w:rsidRDefault="00667510" w:rsidP="006675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masses </w:t>
            </w:r>
            <w:r w:rsidR="00213DBE">
              <w:rPr>
                <w:rFonts w:ascii="Times New Roman" w:hAnsi="Times New Roman" w:cs="Times New Roman"/>
                <w:sz w:val="32"/>
                <w:szCs w:val="32"/>
              </w:rPr>
              <w:t xml:space="preserve">(in kg)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are </w:t>
            </w:r>
            <w:r w:rsidR="00213DBE">
              <w:rPr>
                <w:rFonts w:ascii="Times New Roman" w:hAnsi="Times New Roman" w:cs="Times New Roman"/>
                <w:sz w:val="32"/>
                <w:szCs w:val="32"/>
              </w:rPr>
              <w:t>25.5,   18.2,   19.7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  </w:t>
            </w:r>
            <w:r w:rsidR="00213DBE">
              <w:rPr>
                <w:rFonts w:ascii="Times New Roman" w:hAnsi="Times New Roman" w:cs="Times New Roman"/>
                <w:sz w:val="32"/>
                <w:szCs w:val="32"/>
              </w:rPr>
              <w:t xml:space="preserve">28.6,   </w:t>
            </w:r>
            <w:proofErr w:type="gramStart"/>
            <w:r w:rsidR="00213DBE">
              <w:rPr>
                <w:rFonts w:ascii="Times New Roman" w:hAnsi="Times New Roman" w:cs="Times New Roman"/>
                <w:sz w:val="32"/>
                <w:szCs w:val="32"/>
              </w:rPr>
              <w:t>31.6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667510" w:rsidRDefault="001650E1" w:rsidP="006675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640BC8E">
                <v:group id="_x0000_s1502" style="position:absolute;margin-left:291pt;margin-top:4.2pt;width:121.5pt;height:35.25pt;z-index:251765760" coordorigin="5535,4050" coordsize="2430,705">
                  <v:rect id="_x0000_s1503" style="position:absolute;left:5535;top:4050;width:2430;height:705"/>
                  <v:oval id="_x0000_s1504" style="position:absolute;left:6492;top:4605;width:71;height:71" fillcolor="black [3213]"/>
                </v:group>
              </w:pict>
            </w:r>
          </w:p>
          <w:p w:rsidR="00667510" w:rsidRPr="00C469B5" w:rsidRDefault="00667510" w:rsidP="006675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</w:t>
            </w:r>
            <w:r w:rsidR="00213DBE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Average mass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=</w:t>
            </w:r>
          </w:p>
          <w:p w:rsidR="00667510" w:rsidRPr="00F97437" w:rsidRDefault="00667510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6751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67510" w:rsidRPr="00F97437" w:rsidRDefault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32.</w:t>
            </w:r>
          </w:p>
        </w:tc>
        <w:tc>
          <w:tcPr>
            <w:tcW w:w="8505" w:type="dxa"/>
          </w:tcPr>
          <w:p w:rsidR="00213DBE" w:rsidRDefault="00213DBE" w:rsidP="00213DBE">
            <w:pPr>
              <w:pStyle w:val="BodyTextInden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Bananas are priced at $6.44 per kg.</w:t>
            </w:r>
          </w:p>
          <w:p w:rsidR="00213DBE" w:rsidRDefault="00213DBE" w:rsidP="00213DBE">
            <w:pPr>
              <w:pStyle w:val="BodyTextInden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Marcie buys 0.9</w:t>
            </w:r>
            <w:r w:rsidR="00667510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kg</w:t>
            </w:r>
            <w:r w:rsidR="00667510" w:rsidRPr="00C469B5">
              <w:rPr>
                <w:sz w:val="24"/>
                <w:szCs w:val="24"/>
              </w:rPr>
              <w:t xml:space="preserve"> of </w:t>
            </w:r>
            <w:r>
              <w:rPr>
                <w:sz w:val="24"/>
                <w:szCs w:val="24"/>
              </w:rPr>
              <w:t>bananas.</w:t>
            </w:r>
            <w:r w:rsidR="00667510" w:rsidRPr="00C469B5">
              <w:rPr>
                <w:sz w:val="24"/>
                <w:szCs w:val="24"/>
              </w:rPr>
              <w:t xml:space="preserve"> </w:t>
            </w:r>
            <w:r w:rsidR="00667510">
              <w:rPr>
                <w:sz w:val="24"/>
                <w:szCs w:val="24"/>
              </w:rPr>
              <w:t xml:space="preserve"> </w:t>
            </w:r>
          </w:p>
          <w:p w:rsidR="00667510" w:rsidRDefault="00667510" w:rsidP="00213DBE">
            <w:pPr>
              <w:pStyle w:val="BodyTextInden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cost of t</w:t>
            </w:r>
            <w:r w:rsidR="00213DBE">
              <w:rPr>
                <w:sz w:val="24"/>
                <w:szCs w:val="24"/>
              </w:rPr>
              <w:t>he bananas</w:t>
            </w:r>
            <w:r>
              <w:rPr>
                <w:sz w:val="24"/>
                <w:szCs w:val="24"/>
              </w:rPr>
              <w:t>, rounded to the nearest cent</w:t>
            </w:r>
            <w:r w:rsidRPr="00C469B5">
              <w:rPr>
                <w:sz w:val="24"/>
                <w:szCs w:val="24"/>
              </w:rPr>
              <w:t>?</w:t>
            </w:r>
          </w:p>
          <w:p w:rsidR="00667510" w:rsidRDefault="00667510" w:rsidP="00667510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667510" w:rsidRDefault="001650E1" w:rsidP="00667510">
            <w:pPr>
              <w:pStyle w:val="BodyTextIndent"/>
              <w:ind w:left="34" w:hanging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4D31E572">
                <v:group id="_x0000_s1505" style="position:absolute;left:0;text-align:left;margin-left:222pt;margin-top:7.9pt;width:121.5pt;height:35.25pt;z-index:251766784" coordorigin="5535,4050" coordsize="2430,705">
                  <v:rect id="_x0000_s1506" style="position:absolute;left:5535;top:4050;width:2430;height:705"/>
                  <v:oval id="_x0000_s1507" style="position:absolute;left:6492;top:4605;width:71;height:71" fillcolor="black [3213]"/>
                </v:group>
              </w:pict>
            </w:r>
          </w:p>
          <w:p w:rsidR="00667510" w:rsidRPr="00197157" w:rsidRDefault="00667510" w:rsidP="0066751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Pr="00197157">
              <w:rPr>
                <w:rFonts w:ascii="Times New Roman" w:hAnsi="Times New Roman" w:cs="Times New Roman"/>
                <w:sz w:val="52"/>
                <w:szCs w:val="52"/>
              </w:rPr>
              <w:t>$</w:t>
            </w:r>
          </w:p>
          <w:p w:rsidR="00667510" w:rsidRPr="00F97437" w:rsidRDefault="00667510" w:rsidP="0066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95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9595E" w:rsidRPr="00F97437" w:rsidRDefault="00A95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8505" w:type="dxa"/>
          </w:tcPr>
          <w:p w:rsidR="00A9595E" w:rsidRDefault="00A9595E" w:rsidP="00213DBE">
            <w:pPr>
              <w:pStyle w:val="BodyTextInden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recurring decimal  </w:t>
            </w:r>
            <w:r w:rsidRPr="00A9595E">
              <w:rPr>
                <w:color w:val="FF0000"/>
                <w:position w:val="-8"/>
                <w:sz w:val="24"/>
                <w:szCs w:val="24"/>
              </w:rPr>
              <w:object w:dxaOrig="2564" w:dyaOrig="365">
                <v:shape id="_x0000_i1046" type="#_x0000_t75" style="width:119.25pt;height:16.5pt" o:ole="">
                  <v:imagedata r:id="rId58" o:title=""/>
                </v:shape>
                <o:OLEObject Type="Embed" ProgID="FXE300.Equation" ShapeID="_x0000_i1046" DrawAspect="Content" ObjectID="_1392460791" r:id="rId59"/>
              </w:object>
            </w:r>
            <w:r>
              <w:rPr>
                <w:sz w:val="24"/>
                <w:szCs w:val="24"/>
              </w:rPr>
              <w:t xml:space="preserve">  can be written as:</w:t>
            </w:r>
          </w:p>
          <w:p w:rsidR="00A9595E" w:rsidRDefault="00A9595E" w:rsidP="00213DBE">
            <w:pPr>
              <w:pStyle w:val="BodyTextIndent"/>
              <w:ind w:left="0" w:firstLine="0"/>
              <w:rPr>
                <w:sz w:val="24"/>
                <w:szCs w:val="24"/>
              </w:rPr>
            </w:pPr>
          </w:p>
          <w:p w:rsidR="00A9595E" w:rsidRPr="00A9595E" w:rsidRDefault="00A9595E" w:rsidP="00A9595E">
            <w:pPr>
              <w:pStyle w:val="BodyTextIndent"/>
              <w:spacing w:after="120"/>
              <w:ind w:left="0" w:firstLine="0"/>
              <w:rPr>
                <w:position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A9595E">
              <w:rPr>
                <w:color w:val="FF0000"/>
                <w:position w:val="-8"/>
                <w:sz w:val="24"/>
                <w:szCs w:val="24"/>
              </w:rPr>
              <w:object w:dxaOrig="650" w:dyaOrig="434">
                <v:shape id="_x0000_i1047" type="#_x0000_t75" style="width:32.25pt;height:21.75pt" o:ole="">
                  <v:imagedata r:id="rId60" o:title=""/>
                </v:shape>
                <o:OLEObject Type="Embed" ProgID="FXE300.Equation" ShapeID="_x0000_i1047" DrawAspect="Content" ObjectID="_1392460792" r:id="rId61"/>
              </w:object>
            </w:r>
            <w:r w:rsidRPr="00A9595E">
              <w:rPr>
                <w:position w:val="-8"/>
                <w:sz w:val="24"/>
                <w:szCs w:val="24"/>
              </w:rPr>
              <w:t xml:space="preserve"> </w:t>
            </w:r>
            <w:r>
              <w:rPr>
                <w:position w:val="-8"/>
                <w:sz w:val="24"/>
                <w:szCs w:val="24"/>
              </w:rPr>
              <w:t xml:space="preserve">                   </w:t>
            </w:r>
            <w:r w:rsidRPr="00A9595E">
              <w:rPr>
                <w:color w:val="FF0000"/>
                <w:position w:val="-8"/>
                <w:sz w:val="24"/>
                <w:szCs w:val="24"/>
              </w:rPr>
              <w:object w:dxaOrig="645" w:dyaOrig="434">
                <v:shape id="_x0000_i1048" type="#_x0000_t75" style="width:32.25pt;height:21.75pt" o:ole="">
                  <v:imagedata r:id="rId62" o:title=""/>
                </v:shape>
                <o:OLEObject Type="Embed" ProgID="FXE300.Equation" ShapeID="_x0000_i1048" DrawAspect="Content" ObjectID="_1392460793" r:id="rId63"/>
              </w:object>
            </w:r>
            <w:r>
              <w:rPr>
                <w:color w:val="FF0000"/>
                <w:position w:val="-8"/>
                <w:sz w:val="24"/>
                <w:szCs w:val="24"/>
              </w:rPr>
              <w:t xml:space="preserve">                        </w:t>
            </w:r>
            <w:r w:rsidRPr="00A9595E">
              <w:rPr>
                <w:color w:val="FF0000"/>
                <w:position w:val="-8"/>
                <w:sz w:val="24"/>
                <w:szCs w:val="24"/>
              </w:rPr>
              <w:object w:dxaOrig="650" w:dyaOrig="434">
                <v:shape id="_x0000_i1049" type="#_x0000_t75" style="width:32.25pt;height:21.75pt" o:ole="">
                  <v:imagedata r:id="rId64" o:title=""/>
                </v:shape>
                <o:OLEObject Type="Embed" ProgID="FXE300.Equation" ShapeID="_x0000_i1049" DrawAspect="Content" ObjectID="_1392460794" r:id="rId65"/>
              </w:object>
            </w:r>
            <w:r>
              <w:rPr>
                <w:color w:val="FF0000"/>
                <w:position w:val="-8"/>
                <w:sz w:val="24"/>
                <w:szCs w:val="24"/>
              </w:rPr>
              <w:t xml:space="preserve">                      </w:t>
            </w:r>
            <w:r w:rsidRPr="00A9595E">
              <w:rPr>
                <w:color w:val="FF0000"/>
                <w:position w:val="-8"/>
                <w:sz w:val="24"/>
                <w:szCs w:val="24"/>
              </w:rPr>
              <w:object w:dxaOrig="810" w:dyaOrig="434">
                <v:shape id="_x0000_i1050" type="#_x0000_t75" style="width:40.5pt;height:21.75pt" o:ole="">
                  <v:imagedata r:id="rId66" o:title=""/>
                </v:shape>
                <o:OLEObject Type="Embed" ProgID="FXE300.Equation" ShapeID="_x0000_i1050" DrawAspect="Content" ObjectID="_1392460795" r:id="rId67"/>
              </w:object>
            </w:r>
          </w:p>
          <w:p w:rsidR="00A9595E" w:rsidRDefault="001650E1" w:rsidP="00213DBE">
            <w:pPr>
              <w:pStyle w:val="BodyTextIndent"/>
              <w:ind w:left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/>
              </w:rPr>
              <w:pict w14:anchorId="405DEBBE">
                <v:group id="_x0000_s1529" style="position:absolute;margin-left:24.75pt;margin-top:1.45pt;width:318.75pt;height:9pt;z-index:251767808" coordorigin="2430,3420" coordsize="6870,180">
                  <v:roundrect id="_x0000_s1530" style="position:absolute;left:9030;top:3420;width:270;height:180" arcsize="10923f"/>
                  <v:roundrect id="_x0000_s1531" style="position:absolute;left:2430;top:3420;width:270;height:180" arcsize="10923f"/>
                  <v:roundrect id="_x0000_s1532" style="position:absolute;left:4580;top:3420;width:270;height:180" arcsize="10923f"/>
                  <v:roundrect id="_x0000_s1533" style="position:absolute;left:6780;top:3420;width:270;height:180" arcsize="10923f"/>
                </v:group>
              </w:pict>
            </w:r>
          </w:p>
        </w:tc>
      </w:tr>
      <w:tr w:rsidR="00A9595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9595E" w:rsidRPr="00F97437" w:rsidRDefault="00A95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8505" w:type="dxa"/>
          </w:tcPr>
          <w:p w:rsidR="00A9595E" w:rsidRDefault="00EC2DAB" w:rsidP="00213DBE">
            <w:pPr>
              <w:pStyle w:val="BodyTextInden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of the following cannot be represented as a terminat</w:t>
            </w:r>
            <w:r w:rsidR="00A9595E">
              <w:rPr>
                <w:sz w:val="24"/>
                <w:szCs w:val="24"/>
              </w:rPr>
              <w:t>ing decimal:</w:t>
            </w:r>
          </w:p>
          <w:p w:rsidR="00A9595E" w:rsidRDefault="00A9595E" w:rsidP="00213DBE">
            <w:pPr>
              <w:pStyle w:val="BodyTextIndent"/>
              <w:ind w:left="0" w:firstLine="0"/>
              <w:rPr>
                <w:sz w:val="24"/>
                <w:szCs w:val="24"/>
              </w:rPr>
            </w:pPr>
          </w:p>
          <w:p w:rsidR="00A9595E" w:rsidRPr="00A9595E" w:rsidRDefault="00A9595E" w:rsidP="00213DBE">
            <w:pPr>
              <w:pStyle w:val="BodyTextIndent"/>
              <w:ind w:left="0" w:firstLine="0"/>
              <w:rPr>
                <w:position w:val="-3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A9595E">
              <w:rPr>
                <w:color w:val="FF0000"/>
                <w:position w:val="-30"/>
                <w:sz w:val="24"/>
                <w:szCs w:val="24"/>
              </w:rPr>
              <w:object w:dxaOrig="245" w:dyaOrig="725">
                <v:shape id="_x0000_i1051" type="#_x0000_t75" style="width:12pt;height:36pt" o:ole="">
                  <v:imagedata r:id="rId68" o:title=""/>
                </v:shape>
                <o:OLEObject Type="Embed" ProgID="FXE300.Equation" ShapeID="_x0000_i1051" DrawAspect="Content" ObjectID="_1392460796" r:id="rId69"/>
              </w:object>
            </w:r>
            <w:r w:rsidRPr="00A9595E">
              <w:rPr>
                <w:position w:val="-30"/>
                <w:sz w:val="24"/>
                <w:szCs w:val="24"/>
              </w:rPr>
              <w:t xml:space="preserve">   </w:t>
            </w:r>
            <w:r>
              <w:rPr>
                <w:position w:val="-30"/>
                <w:sz w:val="24"/>
                <w:szCs w:val="24"/>
              </w:rPr>
              <w:t xml:space="preserve">                          </w:t>
            </w:r>
            <w:r w:rsidRPr="00A9595E">
              <w:rPr>
                <w:color w:val="FF0000"/>
                <w:position w:val="-30"/>
                <w:sz w:val="24"/>
                <w:szCs w:val="24"/>
              </w:rPr>
              <w:object w:dxaOrig="245" w:dyaOrig="725">
                <v:shape id="_x0000_i1052" type="#_x0000_t75" style="width:12pt;height:36pt" o:ole="">
                  <v:imagedata r:id="rId70" o:title=""/>
                </v:shape>
                <o:OLEObject Type="Embed" ProgID="FXE300.Equation" ShapeID="_x0000_i1052" DrawAspect="Content" ObjectID="_1392460797" r:id="rId71"/>
              </w:object>
            </w:r>
            <w:r>
              <w:rPr>
                <w:color w:val="FF0000"/>
                <w:position w:val="-30"/>
                <w:sz w:val="24"/>
                <w:szCs w:val="24"/>
              </w:rPr>
              <w:t xml:space="preserve">                             </w:t>
            </w:r>
            <w:r w:rsidRPr="00A9595E">
              <w:rPr>
                <w:color w:val="FF0000"/>
                <w:position w:val="-30"/>
                <w:sz w:val="24"/>
                <w:szCs w:val="24"/>
              </w:rPr>
              <w:object w:dxaOrig="245" w:dyaOrig="725">
                <v:shape id="_x0000_i1053" type="#_x0000_t75" style="width:12pt;height:36pt" o:ole="">
                  <v:imagedata r:id="rId72" o:title=""/>
                </v:shape>
                <o:OLEObject Type="Embed" ProgID="FXE300.Equation" ShapeID="_x0000_i1053" DrawAspect="Content" ObjectID="_1392460798" r:id="rId73"/>
              </w:object>
            </w:r>
            <w:r>
              <w:rPr>
                <w:color w:val="FF0000"/>
                <w:position w:val="-30"/>
                <w:sz w:val="24"/>
                <w:szCs w:val="24"/>
              </w:rPr>
              <w:t xml:space="preserve">                              </w:t>
            </w:r>
            <w:r w:rsidRPr="00A9595E">
              <w:rPr>
                <w:color w:val="FF0000"/>
                <w:position w:val="-30"/>
                <w:sz w:val="24"/>
                <w:szCs w:val="24"/>
              </w:rPr>
              <w:object w:dxaOrig="245" w:dyaOrig="725">
                <v:shape id="_x0000_i1054" type="#_x0000_t75" style="width:12pt;height:36pt" o:ole="">
                  <v:imagedata r:id="rId74" o:title=""/>
                </v:shape>
                <o:OLEObject Type="Embed" ProgID="FXE300.Equation" ShapeID="_x0000_i1054" DrawAspect="Content" ObjectID="_1392460799" r:id="rId75"/>
              </w:object>
            </w:r>
            <w:r w:rsidRPr="00A9595E">
              <w:rPr>
                <w:position w:val="-30"/>
                <w:sz w:val="24"/>
                <w:szCs w:val="24"/>
              </w:rPr>
              <w:t xml:space="preserve"> </w:t>
            </w:r>
          </w:p>
          <w:p w:rsidR="00A9595E" w:rsidRDefault="001650E1" w:rsidP="00213DBE">
            <w:pPr>
              <w:pStyle w:val="BodyTextIndent"/>
              <w:ind w:left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/>
              </w:rPr>
              <w:pict w14:anchorId="405DEBBE">
                <v:group id="_x0000_s1534" style="position:absolute;margin-left:18.95pt;margin-top:9.85pt;width:318.75pt;height:9pt;z-index:251768832" coordorigin="2430,3420" coordsize="6870,180">
                  <v:roundrect id="_x0000_s1535" style="position:absolute;left:9030;top:3420;width:270;height:180" arcsize="10923f"/>
                  <v:roundrect id="_x0000_s1536" style="position:absolute;left:2430;top:3420;width:270;height:180" arcsize="10923f"/>
                  <v:roundrect id="_x0000_s1537" style="position:absolute;left:4580;top:3420;width:270;height:180" arcsize="10923f"/>
                  <v:roundrect id="_x0000_s1538" style="position:absolute;left:6780;top:3420;width:270;height:180" arcsize="10923f"/>
                </v:group>
              </w:pict>
            </w:r>
          </w:p>
          <w:p w:rsidR="00A9595E" w:rsidRDefault="00A9595E" w:rsidP="00213DBE">
            <w:pPr>
              <w:pStyle w:val="BodyTextIndent"/>
              <w:ind w:left="0" w:firstLine="0"/>
              <w:rPr>
                <w:sz w:val="24"/>
                <w:szCs w:val="24"/>
              </w:rPr>
            </w:pPr>
          </w:p>
        </w:tc>
      </w:tr>
      <w:tr w:rsidR="00A9595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9595E" w:rsidRPr="00F97437" w:rsidRDefault="00A95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8505" w:type="dxa"/>
          </w:tcPr>
          <w:p w:rsidR="00A9595E" w:rsidRDefault="00A9595E" w:rsidP="00213DBE">
            <w:pPr>
              <w:pStyle w:val="BodyTextInden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 </w:t>
            </w:r>
            <w:r w:rsidRPr="00A9595E">
              <w:rPr>
                <w:color w:val="FF0000"/>
                <w:position w:val="-22"/>
                <w:sz w:val="24"/>
                <w:szCs w:val="24"/>
              </w:rPr>
              <w:object w:dxaOrig="485" w:dyaOrig="725">
                <v:shape id="_x0000_i1055" type="#_x0000_t75" style="width:18.75pt;height:27.75pt" o:ole="">
                  <v:imagedata r:id="rId76" o:title=""/>
                </v:shape>
                <o:OLEObject Type="Embed" ProgID="FXE300.Equation" ShapeID="_x0000_i1055" DrawAspect="Content" ObjectID="_1392460800" r:id="rId77"/>
              </w:object>
            </w:r>
            <w:r>
              <w:rPr>
                <w:sz w:val="24"/>
                <w:szCs w:val="24"/>
              </w:rPr>
              <w:t xml:space="preserve"> as a recurring decimal.</w:t>
            </w:r>
          </w:p>
          <w:p w:rsidR="00A9595E" w:rsidRDefault="001650E1" w:rsidP="00213DBE">
            <w:pPr>
              <w:pStyle w:val="BodyTextIndent"/>
              <w:ind w:left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/>
              </w:rPr>
              <w:pict w14:anchorId="4D31E572">
                <v:group id="_x0000_s1539" style="position:absolute;margin-left:167.25pt;margin-top:.65pt;width:126pt;height:35.25pt;z-index:251769856" coordorigin="5535,4050" coordsize="2430,705">
                  <v:rect id="_x0000_s1540" style="position:absolute;left:5535;top:4050;width:2430;height:705"/>
                  <v:oval id="_x0000_s1541" style="position:absolute;left:6492;top:4605;width:71;height:71" fillcolor="black [3213]"/>
                </v:group>
              </w:pict>
            </w:r>
          </w:p>
          <w:p w:rsidR="00A9595E" w:rsidRDefault="00A9595E" w:rsidP="00213DBE">
            <w:pPr>
              <w:pStyle w:val="BodyTextIndent"/>
              <w:ind w:left="0" w:firstLine="0"/>
              <w:rPr>
                <w:sz w:val="24"/>
                <w:szCs w:val="24"/>
              </w:rPr>
            </w:pPr>
          </w:p>
          <w:p w:rsidR="00A9595E" w:rsidRDefault="00A9595E" w:rsidP="00213DBE">
            <w:pPr>
              <w:pStyle w:val="BodyTextIndent"/>
              <w:ind w:left="0" w:firstLine="0"/>
              <w:rPr>
                <w:sz w:val="24"/>
                <w:szCs w:val="24"/>
              </w:rPr>
            </w:pPr>
          </w:p>
        </w:tc>
      </w:tr>
    </w:tbl>
    <w:p w:rsidR="001650E1" w:rsidRDefault="001650E1"/>
    <w:p w:rsidR="001650E1" w:rsidRDefault="001650E1">
      <w: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1650E1" w:rsidTr="001650E1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650E1" w:rsidRDefault="001650E1" w:rsidP="001650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Year</w:t>
            </w:r>
          </w:p>
          <w:p w:rsidR="001650E1" w:rsidRDefault="001650E1" w:rsidP="001650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  <w:p w:rsidR="001650E1" w:rsidRPr="00584CAA" w:rsidRDefault="001650E1" w:rsidP="001650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1650E1" w:rsidRDefault="001650E1" w:rsidP="001650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1650E1" w:rsidRDefault="001650E1" w:rsidP="001650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650E1" w:rsidRPr="00584CAA" w:rsidRDefault="001650E1" w:rsidP="001650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Decimals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650E1" w:rsidRDefault="001650E1" w:rsidP="001650E1"/>
          <w:p w:rsidR="001650E1" w:rsidRPr="00260117" w:rsidRDefault="001650E1" w:rsidP="001650E1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 w:rsidRPr="00260117">
              <w:rPr>
                <w:b/>
                <w:sz w:val="32"/>
                <w:szCs w:val="32"/>
              </w:rPr>
              <w:t xml:space="preserve">Non Calculator </w:t>
            </w:r>
          </w:p>
          <w:p w:rsidR="001650E1" w:rsidRPr="00FD21AC" w:rsidRDefault="001650E1" w:rsidP="001650E1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 w:rsidRPr="00260117">
              <w:rPr>
                <w:b/>
                <w:sz w:val="32"/>
                <w:szCs w:val="32"/>
              </w:rPr>
              <w:t>Test</w:t>
            </w:r>
          </w:p>
        </w:tc>
      </w:tr>
      <w:tr w:rsidR="001650E1" w:rsidTr="001650E1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650E1" w:rsidRPr="00584CAA" w:rsidRDefault="001650E1" w:rsidP="00165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1650E1" w:rsidRPr="001650E1" w:rsidRDefault="001650E1" w:rsidP="001650E1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ANSWERS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1650E1" w:rsidRDefault="001650E1" w:rsidP="001650E1"/>
          <w:p w:rsidR="001650E1" w:rsidRDefault="001650E1" w:rsidP="001650E1"/>
        </w:tc>
      </w:tr>
    </w:tbl>
    <w:p w:rsidR="001650E1" w:rsidRDefault="001650E1" w:rsidP="001650E1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1650E1" w:rsidRPr="003310B8" w:rsidTr="001650E1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1650E1" w:rsidRDefault="001650E1" w:rsidP="001650E1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1650E1" w:rsidRDefault="001650E1" w:rsidP="001650E1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1650E1" w:rsidRDefault="001650E1" w:rsidP="001650E1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1650E1" w:rsidRDefault="001650E1" w:rsidP="001650E1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1650E1" w:rsidRPr="003310B8" w:rsidRDefault="001650E1" w:rsidP="001650E1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1650E1" w:rsidRDefault="001650E1" w:rsidP="001650E1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605" type="#_x0000_t75" style="position:absolute;margin-left:220.5pt;margin-top:1pt;width:163.35pt;height:154.75pt;z-index:251772928;mso-position-horizontal-relative:text;mso-position-vertical-relative:text">
                  <v:imagedata r:id="rId8" o:title=""/>
                </v:shape>
                <o:OLEObject Type="Embed" ProgID="FXDraw3.Document" ShapeID="_x0000_s1605" DrawAspect="Content" ObjectID="_1392460836" r:id="rId78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Which of the decimals below indicate the part of the circle that has been shaded?</w:t>
            </w:r>
          </w:p>
          <w:p w:rsidR="001650E1" w:rsidRDefault="001650E1" w:rsidP="001650E1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06" style="position:absolute;margin-left:27.75pt;margin-top:9pt;width:13.5pt;height:69pt;z-index:251773952" coordorigin="3420,8403" coordsize="270,1380">
                  <v:roundrect id="_x0000_s1607" style="position:absolute;left:3420;top:8403;width:270;height:180" arcsize="10923f"/>
                  <v:roundrect id="_x0000_s1608" style="position:absolute;left:3420;top:8778;width:270;height:180" arcsize="10923f"/>
                  <v:roundrect id="_x0000_s1609" style="position:absolute;left:3420;top:9180;width:270;height:180" arcsize="10923f"/>
                  <v:roundrect id="_x0000_s1610" style="position:absolute;left:3420;top:9603;width:270;height:180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0.2</w:t>
            </w:r>
          </w:p>
          <w:p w:rsidR="001650E1" w:rsidRDefault="001650E1" w:rsidP="001650E1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0.25</w:t>
            </w:r>
          </w:p>
          <w:p w:rsidR="001650E1" w:rsidRDefault="001650E1" w:rsidP="001650E1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0.34</w:t>
            </w:r>
          </w:p>
          <w:p w:rsidR="001650E1" w:rsidRDefault="001650E1" w:rsidP="001650E1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0.75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1650E1" w:rsidRDefault="001650E1" w:rsidP="001650E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Eight students out of a school of one hundred were not in school uniform. What decimal represents the part of the school that was not in uniform?</w:t>
            </w:r>
          </w:p>
          <w:p w:rsidR="001650E1" w:rsidRDefault="001650E1" w:rsidP="001650E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8.0                               0.8                               0.08                             0.008</w:t>
            </w:r>
          </w:p>
          <w:p w:rsidR="001650E1" w:rsidRPr="00F97437" w:rsidRDefault="001650E1" w:rsidP="001650E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11" style="position:absolute;margin-left:13.25pt;margin-top:3.15pt;width:343.5pt;height:9pt;z-index:251774976" coordorigin="2430,3420" coordsize="6870,180">
                  <v:roundrect id="_x0000_s1612" style="position:absolute;left:9030;top:3420;width:270;height:180" arcsize="10923f"/>
                  <v:roundrect id="_x0000_s1613" style="position:absolute;left:2430;top:3420;width:270;height:180" arcsize="10923f"/>
                  <v:roundrect id="_x0000_s1614" style="position:absolute;left:4580;top:3420;width:270;height:180" arcsize="10923f"/>
                  <v:roundrect id="_x0000_s1615" style="position:absolute;left:6780;top:3420;width:270;height:180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1650E1" w:rsidRDefault="001650E1" w:rsidP="001650E1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747" type="#_x0000_t75" style="position:absolute;margin-left:211.5pt;margin-top:-3.75pt;width:113.35pt;height:90.7pt;z-index:-251497472;mso-position-horizontal-relative:text;mso-position-vertical-relative:text">
                  <v:imagedata r:id="rId79" o:title=""/>
                </v:shape>
                <o:OLEObject Type="Embed" ProgID="FXDraw3.Document" ShapeID="_x0000_s1747" DrawAspect="Content" ObjectID="_1392460837" r:id="rId80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Shade a section which is 0.6 of the area of the rectangle.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Any 12 Sections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numbers are represented on the number line shown?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623" type="#_x0000_t75" style="position:absolute;margin-left:1.25pt;margin-top:-.7pt;width:411.95pt;height:31.7pt;z-index:251779072;mso-position-horizontal-relative:text;mso-position-vertical-relative:text">
                  <v:imagedata r:id="rId12" o:title=""/>
                </v:shape>
                <o:OLEObject Type="Embed" ProgID="FXDraw3.Document" ShapeID="_x0000_s1623" DrawAspect="Content" ObjectID="_1392460838" r:id="rId81"/>
              </w:pic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17" style="position:absolute;margin-left:25.25pt;margin-top:16.95pt;width:343.5pt;height:9pt;z-index:251777024" coordorigin="2430,3420" coordsize="6870,180">
                  <v:roundrect id="_x0000_s1618" style="position:absolute;left:9030;top:3420;width:270;height:180" arcsize="10923f" fillcolor="black [3213]"/>
                  <v:roundrect id="_x0000_s1619" style="position:absolute;left:2430;top:3420;width:270;height:180" arcsize="10923f"/>
                  <v:roundrect id="_x0000_s1620" style="position:absolute;left:4580;top:3420;width:270;height:180" arcsize="10923f"/>
                  <v:roundrect id="_x0000_s1621" style="position:absolute;left:6780;top:342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0.3 and 1.6                  0.3 and 1.7                   0.4 and 1.6                   0.4 and 1.7</w: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position of 1.8 and 2.6 on the number line below.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622" type="#_x0000_t75" style="position:absolute;margin-left:25.4pt;margin-top:2.8pt;width:362.45pt;height:23.45pt;z-index:251778048;mso-position-horizontal-relative:text;mso-position-vertical-relative:text">
                  <v:imagedata r:id="rId82" o:title=""/>
                </v:shape>
                <o:OLEObject Type="Embed" ProgID="FXDraw3.Document" ShapeID="_x0000_s1622" DrawAspect="Content" ObjectID="_1392460839" r:id="rId83"/>
              </w:pic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correct?</w:t>
            </w:r>
          </w:p>
          <w:p w:rsidR="001650E1" w:rsidRPr="00263B89" w:rsidRDefault="001650E1" w:rsidP="001650E1">
            <w:pPr>
              <w:spacing w:before="120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noProof/>
              </w:rPr>
              <w:pict>
                <v:group id="_x0000_s1624" style="position:absolute;margin-left:58.1pt;margin-top:10.4pt;width:195pt;height:36pt;z-index:251780096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">
                  <v:roundrect id="AutoShape 32" o:spid="_x0000_s1625" style="position:absolute;left:353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/>
                  <v:roundrect id="AutoShape 33" o:spid="_x0000_s1626" style="position:absolute;left:3530;top:7380;width:270;height:180;visibility:visible;mso-wrap-style:square;mso-position-horizontal:absolut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 fillcolor="black [3213]"/>
                  <v:roundrect id="AutoShape 34" o:spid="_x0000_s1627" style="position:absolute;left:716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roundrect id="AutoShape 35" o:spid="_x0000_s1628" style="position:absolute;left:716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263B8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485" w:dyaOrig="365">
                <v:shape id="_x0000_i1056" type="#_x0000_t75" style="width:74.25pt;height:18pt" o:ole="">
                  <v:imagedata r:id="rId16" o:title=""/>
                </v:shape>
                <o:OLEObject Type="Embed" ProgID="FXE300.Equation" ShapeID="_x0000_i1056" DrawAspect="Content" ObjectID="_1392460801" r:id="rId84"/>
              </w:object>
            </w:r>
            <w:r w:rsidRPr="00263B8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                   </w:t>
            </w:r>
            <w:r w:rsidRPr="00263B8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565" w:dyaOrig="365">
                <v:shape id="_x0000_i1057" type="#_x0000_t75" style="width:78pt;height:18pt" o:ole="">
                  <v:imagedata r:id="rId18" o:title=""/>
                </v:shape>
                <o:OLEObject Type="Embed" ProgID="FXE300.Equation" ShapeID="_x0000_i1057" DrawAspect="Content" ObjectID="_1392460802" r:id="rId85"/>
              </w:object>
            </w:r>
          </w:p>
          <w:p w:rsidR="001650E1" w:rsidRDefault="001650E1" w:rsidP="001650E1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263B8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565" w:dyaOrig="365">
                <v:shape id="_x0000_i1058" type="#_x0000_t75" style="width:78pt;height:18pt" o:ole="">
                  <v:imagedata r:id="rId20" o:title=""/>
                </v:shape>
                <o:OLEObject Type="Embed" ProgID="FXE300.Equation" ShapeID="_x0000_i1058" DrawAspect="Content" ObjectID="_1392460803" r:id="rId86"/>
              </w:object>
            </w:r>
            <w:r w:rsidRPr="00263B8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                   </w:t>
            </w:r>
            <w:r w:rsidRPr="00263B8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565" w:dyaOrig="365">
                <v:shape id="_x0000_i1059" type="#_x0000_t75" style="width:78pt;height:18pt" o:ole="">
                  <v:imagedata r:id="rId22" o:title=""/>
                </v:shape>
                <o:OLEObject Type="Embed" ProgID="FXE300.Equation" ShapeID="_x0000_i1059" DrawAspect="Content" ObjectID="_1392460804" r:id="rId87"/>
              </w:objec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list is in ascending order?</w:t>
            </w:r>
          </w:p>
          <w:p w:rsidR="001650E1" w:rsidRPr="00263B89" w:rsidRDefault="001650E1" w:rsidP="001650E1">
            <w:pPr>
              <w:spacing w:before="120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noProof/>
              </w:rPr>
              <w:pict>
                <v:group id="_x0000_s1629" style="position:absolute;margin-left:58.1pt;margin-top:10.4pt;width:195pt;height:36pt;z-index:251781120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">
                  <v:roundrect id="AutoShape 32" o:spid="_x0000_s1630" style="position:absolute;left:3530;top:6840;width:270;height:180;visibility:visible;mso-wrap-style:square;mso-position-horizontal:absolut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 fillcolor="black [3213]"/>
                  <v:roundrect id="AutoShape 33" o:spid="_x0000_s1631" style="position:absolute;left:353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/>
                  <v:roundrect id="AutoShape 34" o:spid="_x0000_s1632" style="position:absolute;left:716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roundrect id="AutoShape 35" o:spid="_x0000_s1633" style="position:absolute;left:716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263B8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723" w:dyaOrig="365">
                <v:shape id="_x0000_i1060" type="#_x0000_t75" style="width:136.5pt;height:18pt" o:ole="">
                  <v:imagedata r:id="rId24" o:title=""/>
                </v:shape>
                <o:OLEObject Type="Embed" ProgID="FXE300.Equation" ShapeID="_x0000_i1060" DrawAspect="Content" ObjectID="_1392460805" r:id="rId88"/>
              </w:object>
            </w:r>
            <w:r w:rsidRPr="00263B8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 </w:t>
            </w:r>
            <w:r w:rsidRPr="00263B8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963" w:dyaOrig="365">
                <v:shape id="_x0000_i1061" type="#_x0000_t75" style="width:148.5pt;height:18pt" o:ole="">
                  <v:imagedata r:id="rId26" o:title=""/>
                </v:shape>
                <o:OLEObject Type="Embed" ProgID="FXE300.Equation" ShapeID="_x0000_i1061" DrawAspect="Content" ObjectID="_1392460806" r:id="rId89"/>
              </w:object>
            </w:r>
          </w:p>
          <w:p w:rsidR="001650E1" w:rsidRDefault="001650E1" w:rsidP="001650E1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263B8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803" w:dyaOrig="365">
                <v:shape id="_x0000_i1062" type="#_x0000_t75" style="width:140.25pt;height:18pt" o:ole="">
                  <v:imagedata r:id="rId28" o:title=""/>
                </v:shape>
                <o:OLEObject Type="Embed" ProgID="FXE300.Equation" ShapeID="_x0000_i1062" DrawAspect="Content" ObjectID="_1392460807" r:id="rId90"/>
              </w:object>
            </w:r>
            <w:r w:rsidRPr="00263B8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</w:t>
            </w:r>
            <w:r w:rsidRPr="00263B8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723" w:dyaOrig="365">
                <v:shape id="_x0000_i1063" type="#_x0000_t75" style="width:136.5pt;height:18pt" o:ole="">
                  <v:imagedata r:id="rId30" o:title=""/>
                </v:shape>
                <o:OLEObject Type="Embed" ProgID="FXE300.Equation" ShapeID="_x0000_i1063" DrawAspect="Content" ObjectID="_1392460808" r:id="rId91"/>
              </w:objec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Arrange the numbers below in descending order.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D175A0" w:rsidRDefault="001650E1" w:rsidP="001650E1">
            <w:pPr>
              <w:pStyle w:val="BodyTextIndent"/>
              <w:ind w:left="34" w:hanging="34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sz w:val="32"/>
                <w:szCs w:val="32"/>
              </w:rPr>
              <w:t xml:space="preserve"> 0.6,   0.006,   1.6,   0.65,   0.16,   0.106</w:t>
            </w:r>
            <w:r w:rsidRPr="00D175A0">
              <w:rPr>
                <w:sz w:val="32"/>
                <w:szCs w:val="32"/>
              </w:rPr>
              <w:t xml:space="preserve">.  </w:t>
            </w:r>
          </w:p>
          <w:p w:rsidR="001650E1" w:rsidRDefault="001650E1" w:rsidP="001650E1">
            <w:pPr>
              <w:pStyle w:val="BodyTextIndent"/>
              <w:ind w:left="34" w:hanging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/>
              </w:rPr>
              <w:pict>
                <v:rect id="_x0000_s1639" style="position:absolute;left:0;text-align:left;margin-left:345pt;margin-top:12.1pt;width:60pt;height:27.75pt;z-index:251787264">
                  <v:textbox>
                    <w:txbxContent>
                      <w:p w:rsidR="001650E1" w:rsidRDefault="001650E1">
                        <w:r w:rsidRPr="001650E1">
                          <w:rPr>
                            <w:color w:val="FF0000"/>
                            <w:position w:val="-10"/>
                          </w:rPr>
                          <w:object w:dxaOrig="1007" w:dyaOrig="456">
                            <v:shape id="_x0000_i1095" type="#_x0000_t75" style="width:50.25pt;height:22.5pt" o:ole="">
                              <v:imagedata r:id="rId92" o:title=""/>
                            </v:shape>
                            <o:OLEObject Type="Embed" ProgID="FXE300.Equation" ShapeID="_x0000_i1095" DrawAspect="Content" ObjectID="_1392460840" r:id="rId9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24"/>
                <w:szCs w:val="24"/>
                <w:lang w:val="en-AU"/>
              </w:rPr>
              <w:pict>
                <v:rect id="_x0000_s1638" style="position:absolute;left:0;text-align:left;margin-left:280.5pt;margin-top:12.85pt;width:55.5pt;height:27.75pt;z-index:251786240">
                  <v:textbox>
                    <w:txbxContent>
                      <w:p w:rsidR="001650E1" w:rsidRDefault="001650E1">
                        <w:r w:rsidRPr="001650E1">
                          <w:rPr>
                            <w:color w:val="FF0000"/>
                            <w:position w:val="-10"/>
                          </w:rPr>
                          <w:object w:dxaOrig="1007" w:dyaOrig="456">
                            <v:shape id="_x0000_i1096" type="#_x0000_t75" style="width:50.25pt;height:22.5pt" o:ole="">
                              <v:imagedata r:id="rId94" o:title=""/>
                            </v:shape>
                            <o:OLEObject Type="Embed" ProgID="FXE300.Equation" ShapeID="_x0000_i1096" DrawAspect="Content" ObjectID="_1392460841" r:id="rId9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1650E1" w:rsidRDefault="001650E1" w:rsidP="001650E1">
            <w:pPr>
              <w:pStyle w:val="BodyTextIndent"/>
              <w:ind w:left="34" w:hanging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/>
              </w:rPr>
              <w:pict>
                <v:rect id="_x0000_s1635" style="position:absolute;left:0;text-align:left;margin-left:103.5pt;margin-top:.5pt;width:48pt;height:27.75pt;z-index:251783168">
                  <v:textbox>
                    <w:txbxContent>
                      <w:p w:rsidR="001650E1" w:rsidRDefault="001650E1">
                        <w:r w:rsidRPr="001650E1">
                          <w:rPr>
                            <w:color w:val="FF0000"/>
                            <w:position w:val="-10"/>
                          </w:rPr>
                          <w:object w:dxaOrig="807" w:dyaOrig="456">
                            <v:shape id="_x0000_i1097" type="#_x0000_t75" style="width:40.5pt;height:22.5pt" o:ole="">
                              <v:imagedata r:id="rId96" o:title=""/>
                            </v:shape>
                            <o:OLEObject Type="Embed" ProgID="FXE300.Equation" ShapeID="_x0000_i1097" DrawAspect="Content" ObjectID="_1392460842" r:id="rId9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24"/>
                <w:szCs w:val="24"/>
                <w:lang w:val="en-AU"/>
              </w:rPr>
              <w:pict>
                <v:rect id="_x0000_s1637" style="position:absolute;left:0;text-align:left;margin-left:222pt;margin-top:-.2pt;width:48pt;height:27.75pt;z-index:251785216">
                  <v:textbox>
                    <w:txbxContent>
                      <w:p w:rsidR="001650E1" w:rsidRDefault="001650E1">
                        <w:r w:rsidRPr="001650E1">
                          <w:rPr>
                            <w:color w:val="FF0000"/>
                            <w:position w:val="-10"/>
                          </w:rPr>
                          <w:object w:dxaOrig="807" w:dyaOrig="456">
                            <v:shape id="_x0000_i1098" type="#_x0000_t75" style="width:40.5pt;height:22.5pt" o:ole="">
                              <v:imagedata r:id="rId98" o:title=""/>
                            </v:shape>
                            <o:OLEObject Type="Embed" ProgID="FXE300.Equation" ShapeID="_x0000_i1098" DrawAspect="Content" ObjectID="_1392460843" r:id="rId9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24"/>
                <w:szCs w:val="24"/>
                <w:lang w:val="en-AU"/>
              </w:rPr>
              <w:pict>
                <v:rect id="_x0000_s1636" style="position:absolute;left:0;text-align:left;margin-left:165.75pt;margin-top:.55pt;width:48pt;height:27.75pt;z-index:251784192">
                  <v:textbox>
                    <w:txbxContent>
                      <w:p w:rsidR="001650E1" w:rsidRDefault="001650E1">
                        <w:r>
                          <w:t xml:space="preserve"> </w:t>
                        </w:r>
                        <w:r w:rsidRPr="001650E1">
                          <w:rPr>
                            <w:color w:val="FF0000"/>
                            <w:position w:val="-10"/>
                          </w:rPr>
                          <w:object w:dxaOrig="607" w:dyaOrig="456">
                            <v:shape id="_x0000_i1099" type="#_x0000_t75" style="width:30pt;height:22.5pt" o:ole="">
                              <v:imagedata r:id="rId100" o:title=""/>
                            </v:shape>
                            <o:OLEObject Type="Embed" ProgID="FXE300.Equation" ShapeID="_x0000_i1099" DrawAspect="Content" ObjectID="_1392460844" r:id="rId10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24"/>
                <w:szCs w:val="24"/>
                <w:lang w:val="en-AU"/>
              </w:rPr>
              <w:pict>
                <v:rect id="_x0000_s1634" style="position:absolute;left:0;text-align:left;margin-left:43.5pt;margin-top:.6pt;width:48pt;height:27.75pt;z-index:251782144">
                  <v:textbox>
                    <w:txbxContent>
                      <w:p w:rsidR="001650E1" w:rsidRDefault="001650E1">
                        <w:r>
                          <w:t xml:space="preserve"> </w:t>
                        </w:r>
                        <w:r w:rsidRPr="001650E1">
                          <w:rPr>
                            <w:color w:val="FF0000"/>
                            <w:position w:val="-10"/>
                          </w:rPr>
                          <w:object w:dxaOrig="607" w:dyaOrig="456">
                            <v:shape id="_x0000_i1100" type="#_x0000_t75" style="width:30pt;height:22.5pt" o:ole="">
                              <v:imagedata r:id="rId102" o:title=""/>
                            </v:shape>
                            <o:OLEObject Type="Embed" ProgID="FXE300.Equation" ShapeID="_x0000_i1100" DrawAspect="Content" ObjectID="_1392460845" r:id="rId10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1650E1" w:rsidRDefault="001650E1" w:rsidP="001650E1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decimal 0.24 as a fraction and reduce it to its simplest form.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44" style="position:absolute;margin-left:212pt;margin-top:7.7pt;width:53.5pt;height:63.75pt;z-index:251789312" coordorigin="4710,8985" coordsize="945,1275">
                  <v:rect id="_x0000_s1645" style="position:absolute;left:4875;top:8985;width:585;height:570">
                    <v:textbox>
                      <w:txbxContent>
                        <w:p w:rsidR="001650E1" w:rsidRPr="001650E1" w:rsidRDefault="001650E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646" style="position:absolute;left:4890;top:9690;width:585;height:570">
                    <v:textbox>
                      <w:txbxContent>
                        <w:p w:rsidR="001650E1" w:rsidRPr="001650E1" w:rsidRDefault="001650E1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650E1">
                            <w:rPr>
                              <w:sz w:val="28"/>
                              <w:szCs w:val="28"/>
                            </w:rPr>
                            <w:t>25</w:t>
                          </w:r>
                        </w:p>
                      </w:txbxContent>
                    </v:textbox>
                  </v:rect>
                  <v:shape id="_x0000_s1647" type="#_x0000_t32" style="position:absolute;left:4710;top:9615;width:945;height:0" o:connectortype="straight" strokeweight="1.75pt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40" style="position:absolute;margin-left:130.5pt;margin-top:6.2pt;width:63pt;height:63.75pt;z-index:251788288" coordorigin="4710,8985" coordsize="945,1275">
                  <v:rect id="_x0000_s1641" style="position:absolute;left:4875;top:8985;width:585;height:570">
                    <v:textbox style="mso-next-textbox:#_x0000_s1641">
                      <w:txbxContent>
                        <w:p w:rsidR="001650E1" w:rsidRPr="001650E1" w:rsidRDefault="001650E1">
                          <w:pPr>
                            <w:rPr>
                              <w:position w:val="-10"/>
                              <w:sz w:val="28"/>
                              <w:szCs w:val="28"/>
                            </w:rPr>
                          </w:pPr>
                          <w:r w:rsidRPr="001650E1">
                            <w:rPr>
                              <w:position w:val="-10"/>
                              <w:sz w:val="28"/>
                              <w:szCs w:val="28"/>
                            </w:rPr>
                            <w:t xml:space="preserve"> 24</w:t>
                          </w:r>
                        </w:p>
                      </w:txbxContent>
                    </v:textbox>
                  </v:rect>
                  <v:rect id="_x0000_s1642" style="position:absolute;left:4890;top:9690;width:585;height:570">
                    <v:textbox>
                      <w:txbxContent>
                        <w:p w:rsidR="001650E1" w:rsidRPr="001650E1" w:rsidRDefault="001650E1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650E1">
                            <w:rPr>
                              <w:sz w:val="28"/>
                              <w:szCs w:val="28"/>
                            </w:rPr>
                            <w:t>100</w:t>
                          </w:r>
                        </w:p>
                      </w:txbxContent>
                    </v:textbox>
                  </v:rect>
                  <v:shape id="_x0000_s1643" type="#_x0000_t32" style="position:absolute;left:4710;top:9615;width:945;height:0" o:connectortype="straight" strokeweight="1.75pt"/>
                </v:group>
              </w:pic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282E84" w:rsidRDefault="001650E1" w:rsidP="001650E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0.24</w:t>
            </w:r>
            <w:r w:rsidRPr="00282E84">
              <w:rPr>
                <w:rFonts w:ascii="Times New Roman" w:hAnsi="Times New Roman" w:cs="Times New Roman"/>
                <w:sz w:val="40"/>
                <w:szCs w:val="40"/>
              </w:rPr>
              <w:t xml:space="preserve"> =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   = 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0.064 as a fraction in simplest form.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48" style="position:absolute;margin-left:159pt;margin-top:5.9pt;width:74.05pt;height:63.75pt;z-index:251820032" coordorigin="4710,8985" coordsize="945,1275">
                  <v:rect id="_x0000_s1749" style="position:absolute;left:4875;top:8985;width:585;height:570">
                    <v:textbox style="mso-next-textbox:#_x0000_s1749">
                      <w:txbxContent>
                        <w:p w:rsidR="001650E1" w:rsidRPr="001650E1" w:rsidRDefault="001650E1" w:rsidP="001650E1">
                          <w:pPr>
                            <w:rPr>
                              <w:position w:val="-10"/>
                              <w:sz w:val="28"/>
                              <w:szCs w:val="28"/>
                            </w:rPr>
                          </w:pPr>
                          <w:r w:rsidRPr="001650E1">
                            <w:rPr>
                              <w:position w:val="-1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position w:val="-10"/>
                              <w:sz w:val="28"/>
                              <w:szCs w:val="28"/>
                            </w:rPr>
                            <w:t>64</w:t>
                          </w:r>
                        </w:p>
                      </w:txbxContent>
                    </v:textbox>
                  </v:rect>
                  <v:rect id="_x0000_s1750" style="position:absolute;left:4890;top:9690;width:585;height:570">
                    <v:textbox>
                      <w:txbxContent>
                        <w:p w:rsidR="001650E1" w:rsidRPr="001650E1" w:rsidRDefault="001650E1" w:rsidP="001650E1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650E1">
                            <w:rPr>
                              <w:sz w:val="28"/>
                              <w:szCs w:val="28"/>
                            </w:rPr>
                            <w:t>100</w:t>
                          </w: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  <v:shape id="_x0000_s1751" type="#_x0000_t32" style="position:absolute;left:4710;top:9615;width:945;height:0" o:connectortype="straight" strokeweight="1.75pt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52" style="position:absolute;margin-left:247.5pt;margin-top:5.9pt;width:63pt;height:63.75pt;z-index:251821056" coordorigin="4710,8985" coordsize="945,1275">
                  <v:rect id="_x0000_s1753" style="position:absolute;left:4875;top:8985;width:585;height:570">
                    <v:textbox style="mso-next-textbox:#_x0000_s1753">
                      <w:txbxContent>
                        <w:p w:rsidR="001650E1" w:rsidRPr="001650E1" w:rsidRDefault="00457AD7" w:rsidP="001650E1">
                          <w:pPr>
                            <w:rPr>
                              <w:position w:val="-10"/>
                              <w:sz w:val="28"/>
                              <w:szCs w:val="28"/>
                            </w:rPr>
                          </w:pPr>
                          <w:r>
                            <w:rPr>
                              <w:position w:val="-10"/>
                              <w:sz w:val="28"/>
                              <w:szCs w:val="28"/>
                            </w:rPr>
                            <w:t xml:space="preserve"> 8</w:t>
                          </w:r>
                        </w:p>
                      </w:txbxContent>
                    </v:textbox>
                  </v:rect>
                  <v:rect id="_x0000_s1754" style="position:absolute;left:4890;top:9690;width:585;height:570">
                    <v:textbox style="mso-next-textbox:#_x0000_s1754">
                      <w:txbxContent>
                        <w:p w:rsidR="001650E1" w:rsidRPr="001650E1" w:rsidRDefault="00457AD7" w:rsidP="001650E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125</w:t>
                          </w:r>
                        </w:p>
                      </w:txbxContent>
                    </v:textbox>
                  </v:rect>
                  <v:shape id="_x0000_s1755" type="#_x0000_t32" style="position:absolute;left:4710;top:9615;width:945;height:0" o:connectortype="straight" strokeweight="1.75pt"/>
                </v:group>
              </w:pic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8E78B9" w:rsidRDefault="001650E1" w:rsidP="001650E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    0.064  =                  =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 </w:t>
            </w:r>
            <w:r w:rsidRPr="006272E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64" type="#_x0000_t75" style="width:14.25pt;height:24.75pt" o:ole="">
                  <v:imagedata r:id="rId32" o:title=""/>
                </v:shape>
                <o:OLEObject Type="Embed" ProgID="FXE300.Equation" ShapeID="_x0000_i1064" DrawAspect="Content" ObjectID="_1392460809" r:id="rId10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as a decimal number.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6272E9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56" style="position:absolute;margin-left:247.5pt;margin-top:2.35pt;width:121.5pt;height:35.25pt;z-index:251792384" coordorigin="5535,4050" coordsize="2430,705">
                  <v:rect id="_x0000_s1657" style="position:absolute;left:5535;top:4050;width:2430;height:705">
                    <v:textbox>
                      <w:txbxContent>
                        <w:p w:rsidR="00457AD7" w:rsidRPr="00457AD7" w:rsidRDefault="00457AD7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    0     74</w:t>
                          </w:r>
                        </w:p>
                      </w:txbxContent>
                    </v:textbox>
                  </v:rect>
                  <v:oval id="_x0000_s1658" style="position:absolute;left:6492;top:4605;width:71;height:71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</w:t>
            </w:r>
            <w:r w:rsidRPr="006272E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65" type="#_x0000_t75" style="width:21.75pt;height:39.75pt" o:ole="">
                  <v:imagedata r:id="rId34" o:title=""/>
                </v:shape>
                <o:OLEObject Type="Embed" ProgID="FXE300.Equation" ShapeID="_x0000_i1065" DrawAspect="Content" ObjectID="_1392460810" r:id="rId10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272E9">
              <w:rPr>
                <w:rFonts w:ascii="Times New Roman" w:hAnsi="Times New Roman" w:cs="Times New Roman"/>
                <w:sz w:val="40"/>
                <w:szCs w:val="40"/>
              </w:rPr>
              <w:t>=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 </w:t>
            </w:r>
            <w:r w:rsidRPr="006272E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645" w:dyaOrig="725">
                <v:shape id="_x0000_i1066" type="#_x0000_t75" style="width:24.75pt;height:27.75pt" o:ole="">
                  <v:imagedata r:id="rId36" o:title=""/>
                </v:shape>
                <o:OLEObject Type="Embed" ProgID="FXE300.Equation" ShapeID="_x0000_i1066" DrawAspect="Content" ObjectID="_1392460811" r:id="rId10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as a decimal number.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6272E9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24" style="position:absolute;margin-left:250.5pt;margin-top:5.35pt;width:121.5pt;height:35.25pt;z-index:251810816" coordorigin="5535,4050" coordsize="2430,705">
                  <v:rect id="_x0000_s1725" style="position:absolute;left:5535;top:4050;width:2430;height:705">
                    <v:textbox>
                      <w:txbxContent>
                        <w:p w:rsidR="00457AD7" w:rsidRPr="00457AD7" w:rsidRDefault="00457AD7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4    4 4</w:t>
                          </w:r>
                        </w:p>
                      </w:txbxContent>
                    </v:textbox>
                  </v:rect>
                  <v:oval id="_x0000_s1726" style="position:absolute;left:6492;top:4605;width:71;height:71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Pr="006272E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645" w:dyaOrig="725">
                <v:shape id="_x0000_i1067" type="#_x0000_t75" style="width:41.25pt;height:46.5pt" o:ole="">
                  <v:imagedata r:id="rId38" o:title=""/>
                </v:shape>
                <o:OLEObject Type="Embed" ProgID="FXE300.Equation" ShapeID="_x0000_i1067" DrawAspect="Content" ObjectID="_1392460812" r:id="rId10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272E9">
              <w:rPr>
                <w:rFonts w:ascii="Times New Roman" w:hAnsi="Times New Roman" w:cs="Times New Roman"/>
                <w:sz w:val="40"/>
                <w:szCs w:val="40"/>
              </w:rPr>
              <w:t>=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</w: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fraction below is </w:t>
            </w:r>
            <w:r w:rsidRPr="004138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same as the decimal 0.32?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7A45A7">
              <w:rPr>
                <w:rFonts w:ascii="Times New Roman" w:hAnsi="Times New Roman" w:cs="Times New Roman"/>
                <w:sz w:val="24"/>
                <w:szCs w:val="24"/>
              </w:rPr>
              <w:object w:dxaOrig="8798" w:dyaOrig="725">
                <v:shape id="_x0000_i1068" type="#_x0000_t75" style="width:324.75pt;height:27pt" o:ole="">
                  <v:imagedata r:id="rId40" o:title=""/>
                </v:shape>
                <o:OLEObject Type="Embed" ProgID="FXE300.Equation" ShapeID="_x0000_i1068" DrawAspect="Content" ObjectID="_1392460813" r:id="rId10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59" style="position:absolute;margin-left:42.5pt;margin-top:6.35pt;width:318.75pt;height:9pt;z-index:251793408" coordorigin="2430,3420" coordsize="6870,180">
                  <v:roundrect id="_x0000_s1660" style="position:absolute;left:9030;top:3420;width:270;height:180" arcsize="10923f" fillcolor="black [3213]"/>
                  <v:roundrect id="_x0000_s1661" style="position:absolute;left:2430;top:3420;width:270;height:180" arcsize="10923f"/>
                  <v:roundrect id="_x0000_s1662" style="position:absolute;left:4580;top:3420;width:270;height:180" arcsize="10923f"/>
                  <v:roundrect id="_x0000_s1663" style="position:absolute;left:6780;top:3420;width:270;height:180" arcsize="10923f"/>
                </v:group>
              </w:pic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value of the 6 digit in the number 5.369?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Units                         Tenths                   Hundredths             Thousandths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64" style="position:absolute;margin-left:34.85pt;margin-top:6.35pt;width:318.75pt;height:9pt;z-index:251794432" coordorigin="2430,3420" coordsize="6870,180">
                  <v:roundrect id="_x0000_s1665" style="position:absolute;left:9030;top:3420;width:270;height:180" arcsize="10923f"/>
                  <v:roundrect id="_x0000_s1666" style="position:absolute;left:2430;top:3420;width:270;height:180" arcsize="10923f"/>
                  <v:roundrect id="_x0000_s1667" style="position:absolute;left:4580;top:3420;width:270;height:180" arcsize="10923f"/>
                  <v:roundrect id="_x0000_s1668" style="position:absolute;left:6780;top:3420;width:270;height:180;mso-position-horizontal:absolute" arcsize="10923f" fillcolor="#0d0d0d [3069]"/>
                </v:group>
              </w:pic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0.027 could be expressed in expanded notation as: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69" style="position:absolute;margin-left:62pt;margin-top:6.5pt;width:195pt;height:42pt;z-index:251795456" coordorigin="3530,6840" coordsize="3900,720">
                  <v:roundrect id="_x0000_s1670" style="position:absolute;left:3530;top:6840;width:270;height:180" arcsize="10923f"/>
                  <v:roundrect id="_x0000_s1671" style="position:absolute;left:3530;top:7380;width:270;height:180;mso-position-vertical:absolute" arcsize="10923f" fillcolor="black [3213]"/>
                  <v:roundrect id="_x0000_s1672" style="position:absolute;left:7160;top:6840;width:270;height:180" arcsize="10923f"/>
                  <v:roundrect id="_x0000_s1673" style="position:absolute;left:7160;top:738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7A45A7">
              <w:rPr>
                <w:rFonts w:ascii="Times New Roman" w:hAnsi="Times New Roman" w:cs="Times New Roman"/>
                <w:sz w:val="24"/>
                <w:szCs w:val="24"/>
              </w:rPr>
              <w:object w:dxaOrig="1462" w:dyaOrig="539">
                <v:shape id="_x0000_i1069" type="#_x0000_t75" style="width:72.75pt;height:27pt" o:ole="">
                  <v:imagedata r:id="rId42" o:title=""/>
                </v:shape>
                <o:OLEObject Type="Embed" ProgID="FXE300.Equation" ShapeID="_x0000_i1069" DrawAspect="Content" ObjectID="_1392460814" r:id="rId10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Pr="007A45A7">
              <w:rPr>
                <w:rFonts w:ascii="Times New Roman" w:hAnsi="Times New Roman" w:cs="Times New Roman"/>
                <w:sz w:val="24"/>
                <w:szCs w:val="24"/>
              </w:rPr>
              <w:object w:dxaOrig="1822" w:dyaOrig="539">
                <v:shape id="_x0000_i1070" type="#_x0000_t75" style="width:90.75pt;height:27pt" o:ole="">
                  <v:imagedata r:id="rId44" o:title=""/>
                </v:shape>
                <o:OLEObject Type="Embed" ProgID="FXE300.Equation" ShapeID="_x0000_i1070" DrawAspect="Content" ObjectID="_1392460815" r:id="rId1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650E1" w:rsidRDefault="001650E1" w:rsidP="001650E1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7A45A7">
              <w:rPr>
                <w:rFonts w:ascii="Times New Roman" w:hAnsi="Times New Roman" w:cs="Times New Roman"/>
                <w:sz w:val="24"/>
                <w:szCs w:val="24"/>
              </w:rPr>
              <w:object w:dxaOrig="1942" w:dyaOrig="539">
                <v:shape id="_x0000_i1071" type="#_x0000_t75" style="width:96.75pt;height:27pt" o:ole="">
                  <v:imagedata r:id="rId46" o:title=""/>
                </v:shape>
                <o:OLEObject Type="Embed" ProgID="FXE300.Equation" ShapeID="_x0000_i1071" DrawAspect="Content" ObjectID="_1392460816" r:id="rId1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7A45A7">
              <w:rPr>
                <w:rFonts w:ascii="Times New Roman" w:hAnsi="Times New Roman" w:cs="Times New Roman"/>
                <w:sz w:val="24"/>
                <w:szCs w:val="24"/>
              </w:rPr>
              <w:object w:dxaOrig="1942" w:dyaOrig="539">
                <v:shape id="_x0000_i1072" type="#_x0000_t75" style="width:96.75pt;height:27pt" o:ole="">
                  <v:imagedata r:id="rId48" o:title=""/>
                </v:shape>
                <o:OLEObject Type="Embed" ProgID="FXE300.Equation" ShapeID="_x0000_i1072" DrawAspect="Content" ObjectID="_1392460817" r:id="rId1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74" style="position:absolute;margin-left:171pt;margin-top:11.7pt;width:121.5pt;height:35.25pt;z-index:251796480;mso-position-horizontal-relative:text;mso-position-vertical-relative:text" coordorigin="5535,4050" coordsize="2430,705">
                  <v:rect id="_x0000_s1675" style="position:absolute;left:5535;top:4050;width:2430;height:705">
                    <v:textbox>
                      <w:txbxContent>
                        <w:p w:rsidR="00457AD7" w:rsidRPr="00457AD7" w:rsidRDefault="00457AD7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     7   5</w:t>
                          </w:r>
                        </w:p>
                      </w:txbxContent>
                    </v:textbox>
                  </v:rect>
                  <v:oval id="_x0000_s1676" style="position:absolute;left:6492;top:4605;width:71;height:71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value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5.6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+ 1.9.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18.16 + 3.254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3.4356                       5.07                        18.4854                       21.414     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77" style="position:absolute;margin-left:34.25pt;margin-top:9.3pt;width:318.75pt;height:9pt;z-index:251797504" coordorigin="2430,3420" coordsize="6870,180">
                  <v:roundrect id="_x0000_s1678" style="position:absolute;left:9030;top:3420;width:270;height:180" arcsize="10923f" fillcolor="black [3213]"/>
                  <v:roundrect id="_x0000_s1679" style="position:absolute;left:2430;top:3420;width:270;height:180" arcsize="10923f"/>
                  <v:roundrect id="_x0000_s1680" style="position:absolute;left:4580;top:3420;width:270;height:180" arcsize="10923f"/>
                  <v:roundrect id="_x0000_s1681" style="position:absolute;left:6780;top:3420;width:270;height:180" arcsize="10923f"/>
                </v:group>
              </w:pic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Andrew is loading a truck. He loads 0.28 tonnes of cement, 1.4 tonnes of sand, 0.34 tonnes of steel, 0.625 tonnes of timber and 0.05 tonnes of tools onto the truck.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What is the total mass in tonnes of the load on the truck?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group id="_x0000_s1682" style="position:absolute;margin-left:129.75pt;margin-top:11.9pt;width:121.5pt;height:35.25pt;z-index:251798528" coordorigin="5535,4050" coordsize="2430,705">
                  <v:rect id="_x0000_s1683" style="position:absolute;left:5535;top:4050;width:2430;height:705">
                    <v:textbox>
                      <w:txbxContent>
                        <w:p w:rsidR="00457AD7" w:rsidRPr="00457AD7" w:rsidRDefault="00457AD7">
                          <w:pPr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 xml:space="preserve">    2   695</w:t>
                          </w:r>
                        </w:p>
                      </w:txbxContent>
                    </v:textbox>
                  </v:rect>
                  <v:oval id="_x0000_s1684" style="position:absolute;left:6492;top:4605;width:71;height:71" fillcolor="black [3213]"/>
                </v:group>
              </w:pic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8728F4" w:rsidRDefault="001650E1" w:rsidP="001650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tonnes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85" style="position:absolute;margin-left:171pt;margin-top:11.7pt;width:121.5pt;height:35.25pt;z-index:251799552;mso-position-horizontal-relative:text;mso-position-vertical-relative:text" coordorigin="5535,4050" coordsize="2430,705">
                  <v:rect id="_x0000_s1686" style="position:absolute;left:5535;top:4050;width:2430;height:705">
                    <v:textbox>
                      <w:txbxContent>
                        <w:p w:rsidR="00457AD7" w:rsidRPr="00457AD7" w:rsidRDefault="00457AD7">
                          <w:pPr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 xml:space="preserve">     3   05</w:t>
                          </w:r>
                        </w:p>
                      </w:txbxContent>
                    </v:textbox>
                  </v:rect>
                  <v:oval id="_x0000_s1687" style="position:absolute;left:6492;top:4605;width:71;height:71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 – 1.25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9.15 – 2.6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6.55                          7.55                           8.89                            8.99      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88" style="position:absolute;margin-left:15.5pt;margin-top:9.3pt;width:318.75pt;height:9pt;z-index:251800576" coordorigin="2430,3420" coordsize="6870,180">
                  <v:roundrect id="_x0000_s1689" style="position:absolute;left:9030;top:3420;width:270;height:180" arcsize="10923f"/>
                  <v:roundrect id="_x0000_s1690" style="position:absolute;left:2430;top:3420;width:270;height:180" arcsize="10923f" fillcolor="black [3213]"/>
                  <v:roundrect id="_x0000_s1691" style="position:absolute;left:4580;top:3420;width:270;height:180" arcsize="10923f"/>
                  <v:roundrect id="_x0000_s1692" style="position:absolute;left:6780;top:3420;width:270;height:180" arcsize="10923f"/>
                </v:group>
              </w:pic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Kellie has 12.5 litres of water in a container. She scoops out 4.25 litres, to throw over her brother. How many litres of water are left in the container?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93" style="position:absolute;margin-left:131.25pt;margin-top:8.35pt;width:121.5pt;height:35.25pt;z-index:251801600" coordorigin="5535,4050" coordsize="2430,705">
                  <v:rect id="_x0000_s1694" style="position:absolute;left:5535;top:4050;width:2430;height:705">
                    <v:textbox>
                      <w:txbxContent>
                        <w:p w:rsidR="00457AD7" w:rsidRPr="00457AD7" w:rsidRDefault="00457AD7">
                          <w:pPr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 xml:space="preserve">    8   25</w:t>
                          </w:r>
                        </w:p>
                      </w:txbxContent>
                    </v:textbox>
                  </v:rect>
                  <v:oval id="_x0000_s1695" style="position:absolute;left:6492;top:4605;width:71;height:71" fillcolor="black [3213]"/>
                </v:group>
              </w:pict>
            </w:r>
          </w:p>
          <w:p w:rsidR="001650E1" w:rsidRPr="008728F4" w:rsidRDefault="001650E1" w:rsidP="001650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litres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is the correct value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proofErr w:type="gramEnd"/>
            <w:r w:rsidRPr="0004212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56" w:dyaOrig="401">
                <v:shape id="_x0000_i1073" type="#_x0000_t75" style="width:60pt;height:15.75pt" o:ole="">
                  <v:imagedata r:id="rId50" o:title=""/>
                </v:shape>
                <o:OLEObject Type="Embed" ProgID="FXE300.Equation" ShapeID="_x0000_i1073" DrawAspect="Content" ObjectID="_1392460818" r:id="rId1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0.48                          0.048                        0.0048                       0.00048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96" style="position:absolute;margin-left:17.75pt;margin-top:10.4pt;width:318.75pt;height:9pt;z-index:251802624" coordorigin="2430,3420" coordsize="6870,180">
                  <v:roundrect id="_x0000_s1697" style="position:absolute;left:9030;top:3420;width:270;height:180" arcsize="10923f"/>
                  <v:roundrect id="_x0000_s1698" style="position:absolute;left:2430;top:3420;width:270;height:180" arcsize="10923f"/>
                  <v:roundrect id="_x0000_s1699" style="position:absolute;left:4580;top:3420;width:270;height:180" arcsize="10923f" fillcolor="black [3213]"/>
                  <v:roundrect id="_x0000_s1700" style="position:absolute;left:6780;top:3420;width:270;height:180" arcsize="10923f"/>
                </v:group>
              </w:pic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multiplication below: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E64414" w:rsidRDefault="001650E1" w:rsidP="001650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0.74</w:t>
            </w:r>
            <w:r w:rsidRPr="00E64414">
              <w:rPr>
                <w:rFonts w:ascii="Times New Roman" w:hAnsi="Times New Roman" w:cs="Times New Roman"/>
                <w:position w:val="-4"/>
                <w:sz w:val="32"/>
                <w:szCs w:val="32"/>
              </w:rPr>
              <w:object w:dxaOrig="180" w:dyaOrig="200">
                <v:shape id="_x0000_i1074" type="#_x0000_t75" style="width:9pt;height:9.75pt" o:ole="">
                  <v:imagedata r:id="rId52" o:title=""/>
                </v:shape>
                <o:OLEObject Type="Embed" ProgID="Equation.3" ShapeID="_x0000_i1074" DrawAspect="Content" ObjectID="_1392460819" r:id="rId114"/>
              </w:object>
            </w:r>
          </w:p>
          <w:p w:rsidR="001650E1" w:rsidRPr="00E64414" w:rsidRDefault="001650E1" w:rsidP="001650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0.6</w:t>
            </w:r>
          </w:p>
          <w:p w:rsidR="001650E1" w:rsidRPr="00E64414" w:rsidRDefault="001650E1" w:rsidP="00457AD7">
            <w:pPr>
              <w:tabs>
                <w:tab w:val="left" w:pos="258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pict>
                <v:line id="_x0000_s1701" style="position:absolute;z-index:251803648" from="98.65pt,.2pt" to="176.6pt,.2pt" strokeweight="1.75pt"/>
              </w:pict>
            </w:r>
            <w:r w:rsidR="00457AD7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0.444</w: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line id="_x0000_s1702" style="position:absolute;z-index:251804672" from="99.55pt,10.3pt" to="177.5pt,10.3pt" strokeweight="1.75pt"/>
              </w:pict>
            </w: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Josie measures out 3.24 litres of a liquid gel. Each litre weighs 1.2 kg. 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mass of the gel that she measured?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03" style="position:absolute;margin-left:134.25pt;margin-top:3pt;width:121.5pt;height:35.25pt;z-index:251805696" coordorigin="5535,4050" coordsize="2430,705">
                  <v:rect id="_x0000_s1704" style="position:absolute;left:5535;top:4050;width:2430;height:705">
                    <v:textbox>
                      <w:txbxContent>
                        <w:p w:rsidR="00457AD7" w:rsidRPr="00457AD7" w:rsidRDefault="00457AD7">
                          <w:pPr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sz w:val="48"/>
                              <w:szCs w:val="48"/>
                            </w:rPr>
                            <w:t>3  888</w:t>
                          </w:r>
                          <w:proofErr w:type="gramEnd"/>
                        </w:p>
                      </w:txbxContent>
                    </v:textbox>
                  </v:rect>
                  <v:oval id="_x0000_s1705" style="position:absolute;left:6492;top:4605;width:71;height:71" fillcolor="black [3213]"/>
                </v:group>
              </w:pict>
            </w:r>
          </w:p>
          <w:p w:rsidR="001650E1" w:rsidRPr="008728F4" w:rsidRDefault="001650E1" w:rsidP="001650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kg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1650E1" w:rsidRPr="0002669A" w:rsidRDefault="001650E1" w:rsidP="001650E1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669A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059" w:dyaOrig="401">
                <v:shape id="_x0000_i1075" type="#_x0000_t75" style="width:96.75pt;height:18.75pt" o:ole="">
                  <v:imagedata r:id="rId54" o:title=""/>
                </v:shape>
                <o:OLEObject Type="Embed" ProgID="FXE300.Equation" ShapeID="_x0000_i1075" DrawAspect="Content" ObjectID="_1392460820" r:id="rId115"/>
              </w:object>
            </w:r>
            <w:r w:rsidRPr="0002669A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14                             1.4                             0.14                            0.014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06" style="position:absolute;margin-left:16.25pt;margin-top:7.55pt;width:318.75pt;height:9pt;z-index:251806720" coordorigin="2430,3420" coordsize="6870,180">
                  <v:roundrect id="_x0000_s1707" style="position:absolute;left:9030;top:3420;width:270;height:180" arcsize="10923f"/>
                  <v:roundrect id="_x0000_s1708" style="position:absolute;left:2430;top:3420;width:270;height:180" arcsize="10923f" fillcolor="black [3213]"/>
                  <v:roundrect id="_x0000_s1709" style="position:absolute;left:4580;top:3420;width:270;height:180" arcsize="10923f"/>
                  <v:roundrect id="_x0000_s1710" style="position:absolute;left:6780;top:3420;width:270;height:180" arcsize="10923f"/>
                </v:group>
              </w:pic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division below.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457AD7" w:rsidRDefault="00457AD7" w:rsidP="001650E1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Pr="00457AD7">
              <w:rPr>
                <w:rFonts w:ascii="Times New Roman" w:hAnsi="Times New Roman" w:cs="Times New Roman"/>
                <w:sz w:val="48"/>
                <w:szCs w:val="48"/>
              </w:rPr>
              <w:t>3.74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 w:rsidRPr="007A45A7">
              <w:rPr>
                <w:rFonts w:ascii="Times New Roman" w:hAnsi="Times New Roman" w:cs="Times New Roman"/>
                <w:sz w:val="24"/>
                <w:szCs w:val="24"/>
              </w:rPr>
              <w:object w:dxaOrig="1723" w:dyaOrig="651">
                <v:shape id="_x0000_i1076" type="#_x0000_t75" style="width:86.25pt;height:32.25pt" o:ole="">
                  <v:imagedata r:id="rId56" o:title=""/>
                </v:shape>
                <o:OLEObject Type="Embed" ProgID="FXE300.Equation" ShapeID="_x0000_i1076" DrawAspect="Content" ObjectID="_1392460821" r:id="rId1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running, Lara’s average stride length is 2.5 metres.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strides does she take in a 100 metre foot race?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746" style="position:absolute;margin-left:190.5pt;margin-top:9.2pt;width:63pt;height:37.5pt;z-index:251816960">
                  <v:textbox>
                    <w:txbxContent>
                      <w:p w:rsidR="00457AD7" w:rsidRPr="00457AD7" w:rsidRDefault="00457AD7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 xml:space="preserve">   40</w:t>
                        </w:r>
                      </w:p>
                    </w:txbxContent>
                  </v:textbox>
                </v:rect>
              </w:pic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8728F4" w:rsidRDefault="001650E1" w:rsidP="001650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strides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the two statements below.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pStyle w:val="ListParagraph"/>
              <w:numPr>
                <w:ilvl w:val="0"/>
                <w:numId w:val="2"/>
              </w:numPr>
              <w:ind w:left="459" w:hanging="469"/>
              <w:rPr>
                <w:rFonts w:ascii="Times New Roman" w:hAnsi="Times New Roman" w:cs="Times New Roman"/>
                <w:sz w:val="24"/>
                <w:szCs w:val="24"/>
              </w:rPr>
            </w:pPr>
            <w:r w:rsidRPr="0002669A">
              <w:rPr>
                <w:rFonts w:ascii="Times New Roman" w:hAnsi="Times New Roman" w:cs="Times New Roman"/>
                <w:sz w:val="24"/>
                <w:szCs w:val="24"/>
              </w:rPr>
              <w:t>When you multiply a num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 by 0.9</w:t>
            </w:r>
            <w:r w:rsidRPr="0002669A">
              <w:rPr>
                <w:rFonts w:ascii="Times New Roman" w:hAnsi="Times New Roman" w:cs="Times New Roman"/>
                <w:sz w:val="24"/>
                <w:szCs w:val="24"/>
              </w:rPr>
              <w:t>, the result is smaller than the original number.</w:t>
            </w:r>
          </w:p>
          <w:p w:rsidR="001650E1" w:rsidRPr="0002669A" w:rsidRDefault="001650E1" w:rsidP="001650E1">
            <w:pPr>
              <w:pStyle w:val="ListParagraph"/>
              <w:numPr>
                <w:ilvl w:val="0"/>
                <w:numId w:val="2"/>
              </w:numPr>
              <w:ind w:left="459" w:hanging="4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you multiply a number by 1.9</w:t>
            </w:r>
            <w:r w:rsidRPr="0002669A">
              <w:rPr>
                <w:rFonts w:ascii="Times New Roman" w:hAnsi="Times New Roman" w:cs="Times New Roman"/>
                <w:sz w:val="24"/>
                <w:szCs w:val="24"/>
              </w:rPr>
              <w:t>, the result is larger than the original number.</w:t>
            </w:r>
          </w:p>
          <w:p w:rsidR="001650E1" w:rsidRPr="00173E5C" w:rsidRDefault="001650E1" w:rsidP="001650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statement is true?</w:t>
            </w:r>
          </w:p>
          <w:p w:rsidR="001650E1" w:rsidRDefault="001650E1" w:rsidP="001650E1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11" style="position:absolute;left:0;text-align:left;margin-left:23pt;margin-top:3.35pt;width:195pt;height:36pt;z-index:251807744" coordorigin="3530,6840" coordsize="3900,720">
                  <v:roundrect id="_x0000_s1712" style="position:absolute;left:3530;top:6840;width:270;height:180" arcsize="10923f"/>
                  <v:roundrect id="_x0000_s1713" style="position:absolute;left:3530;top:7380;width:270;height:180" arcsize="10923f"/>
                  <v:roundrect id="_x0000_s1714" style="position:absolute;left:7160;top:6840;width:270;height:180" arcsize="10923f" fillcolor="black [3213]"/>
                  <v:roundrect id="_x0000_s1715" style="position:absolute;left:7160;top:738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Statement A only is true.                     Both statements are true. </w:t>
            </w:r>
          </w:p>
          <w:p w:rsidR="001650E1" w:rsidRDefault="001650E1" w:rsidP="001650E1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Statement B only is true.                     Neither statement is true. </w:t>
            </w:r>
          </w:p>
          <w:p w:rsidR="001650E1" w:rsidRPr="009D3CD3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3.494</w:t>
            </w:r>
            <w:r w:rsidRPr="001338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rounded correct to the nearest hundredth, the result is :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1338F1" w:rsidRDefault="001650E1" w:rsidP="00165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3                         3.5                       3.49                      3.50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16" style="position:absolute;margin-left:26pt;margin-top:11.6pt;width:318.75pt;height:9pt;z-index:251808768" coordorigin="2430,3420" coordsize="6870,180">
                  <v:roundrect id="_x0000_s1717" style="position:absolute;left:9030;top:3420;width:270;height:180" arcsize="10923f"/>
                  <v:roundrect id="_x0000_s1718" style="position:absolute;left:2430;top:3420;width:270;height:180" arcsize="10923f"/>
                  <v:roundrect id="_x0000_s1719" style="position:absolute;left:4580;top:3420;width:270;height:180" arcsize="10923f"/>
                  <v:roundrect id="_x0000_s1720" style="position:absolute;left:6780;top:3420;width:270;height:180;mso-position-vertical:absolute" arcsize="10923f" fillcolor="black [3213]"/>
                </v:group>
              </w:pic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Round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1.378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1 decimal place.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21" style="position:absolute;margin-left:105.75pt;margin-top:12.5pt;width:121.5pt;height:35.25pt;z-index:251809792" coordorigin="5535,4050" coordsize="2430,705">
                  <v:rect id="_x0000_s1722" style="position:absolute;left:5535;top:4050;width:2430;height:705">
                    <v:textbox>
                      <w:txbxContent>
                        <w:p w:rsidR="00457AD7" w:rsidRPr="00457AD7" w:rsidRDefault="00457AD7">
                          <w:pPr>
                            <w:rPr>
                              <w:sz w:val="48"/>
                              <w:szCs w:val="48"/>
                            </w:rPr>
                          </w:pPr>
                          <w:proofErr w:type="gramStart"/>
                          <w:r>
                            <w:rPr>
                              <w:sz w:val="48"/>
                              <w:szCs w:val="48"/>
                            </w:rPr>
                            <w:t>541  4</w:t>
                          </w:r>
                          <w:proofErr w:type="gramEnd"/>
                        </w:p>
                      </w:txbxContent>
                    </v:textbox>
                  </v:rect>
                  <v:oval id="_x0000_s1723" style="position:absolute;left:6492;top:4605;width:71;height:71" fillcolor="black [3213]"/>
                </v:group>
              </w:pic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 and Lars measure the masses of the five working dogs on their property. 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out the average mass of their dogs.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0E1" w:rsidRDefault="001650E1" w:rsidP="001650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masses (in kg) are 25.5,   18.2,   19.7,   28.6,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31.6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1650E1" w:rsidRDefault="001650E1" w:rsidP="001650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27" style="position:absolute;margin-left:291pt;margin-top:4.2pt;width:121.5pt;height:35.25pt;z-index:251811840" coordorigin="5535,4050" coordsize="2430,705">
                  <v:rect id="_x0000_s1728" style="position:absolute;left:5535;top:4050;width:2430;height:705">
                    <v:textbox>
                      <w:txbxContent>
                        <w:p w:rsidR="00194E59" w:rsidRPr="00194E59" w:rsidRDefault="00194E59">
                          <w:pPr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 xml:space="preserve">  24   72</w:t>
                          </w:r>
                        </w:p>
                      </w:txbxContent>
                    </v:textbox>
                  </v:rect>
                  <v:oval id="_x0000_s1729" style="position:absolute;left:6492;top:4605;width:71;height:71" fillcolor="black [3213]"/>
                </v:group>
              </w:pict>
            </w:r>
          </w:p>
          <w:p w:rsidR="001650E1" w:rsidRPr="00C469B5" w:rsidRDefault="001650E1" w:rsidP="001650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Average mass =</w: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32.</w:t>
            </w:r>
          </w:p>
        </w:tc>
        <w:tc>
          <w:tcPr>
            <w:tcW w:w="8505" w:type="dxa"/>
          </w:tcPr>
          <w:p w:rsidR="001650E1" w:rsidRDefault="001650E1" w:rsidP="001650E1">
            <w:pPr>
              <w:pStyle w:val="BodyTextInden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Bananas are priced at $6.44 per kg.</w:t>
            </w:r>
          </w:p>
          <w:p w:rsidR="001650E1" w:rsidRDefault="001650E1" w:rsidP="001650E1">
            <w:pPr>
              <w:pStyle w:val="BodyTextInden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Marcie buys 0.9 kg</w:t>
            </w:r>
            <w:r w:rsidRPr="00C469B5">
              <w:rPr>
                <w:sz w:val="24"/>
                <w:szCs w:val="24"/>
              </w:rPr>
              <w:t xml:space="preserve"> of </w:t>
            </w:r>
            <w:r>
              <w:rPr>
                <w:sz w:val="24"/>
                <w:szCs w:val="24"/>
              </w:rPr>
              <w:t>bananas.</w:t>
            </w:r>
            <w:r w:rsidRPr="00C469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:rsidR="001650E1" w:rsidRDefault="001650E1" w:rsidP="001650E1">
            <w:pPr>
              <w:pStyle w:val="BodyTextInden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cost of the bananas, rounded to the nearest cent</w:t>
            </w:r>
            <w:r w:rsidRPr="00C469B5">
              <w:rPr>
                <w:sz w:val="24"/>
                <w:szCs w:val="24"/>
              </w:rPr>
              <w:t>?</w:t>
            </w:r>
          </w:p>
          <w:p w:rsidR="001650E1" w:rsidRDefault="001650E1" w:rsidP="001650E1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1650E1" w:rsidRDefault="001650E1" w:rsidP="001650E1">
            <w:pPr>
              <w:pStyle w:val="BodyTextIndent"/>
              <w:ind w:left="34" w:hanging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1730" style="position:absolute;left:0;text-align:left;margin-left:222pt;margin-top:7.9pt;width:121.5pt;height:35.25pt;z-index:251812864" coordorigin="5535,4050" coordsize="2430,705">
                  <v:rect id="_x0000_s1731" style="position:absolute;left:5535;top:4050;width:2430;height:705">
                    <v:textbox>
                      <w:txbxContent>
                        <w:p w:rsidR="00194E59" w:rsidRPr="00194E59" w:rsidRDefault="00194E59">
                          <w:pPr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 xml:space="preserve">    </w:t>
                          </w:r>
                          <w:proofErr w:type="gramStart"/>
                          <w:r>
                            <w:rPr>
                              <w:sz w:val="48"/>
                              <w:szCs w:val="48"/>
                            </w:rPr>
                            <w:t>5  80</w:t>
                          </w:r>
                          <w:proofErr w:type="gramEnd"/>
                        </w:p>
                      </w:txbxContent>
                    </v:textbox>
                  </v:rect>
                  <v:oval id="_x0000_s1732" style="position:absolute;left:6492;top:4605;width:71;height:71" fillcolor="black [3213]"/>
                </v:group>
              </w:pict>
            </w:r>
          </w:p>
          <w:p w:rsidR="001650E1" w:rsidRPr="00197157" w:rsidRDefault="001650E1" w:rsidP="001650E1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Pr="00197157">
              <w:rPr>
                <w:rFonts w:ascii="Times New Roman" w:hAnsi="Times New Roman" w:cs="Times New Roman"/>
                <w:sz w:val="52"/>
                <w:szCs w:val="52"/>
              </w:rPr>
              <w:t>$</w:t>
            </w:r>
          </w:p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8505" w:type="dxa"/>
          </w:tcPr>
          <w:p w:rsidR="001650E1" w:rsidRDefault="001650E1" w:rsidP="001650E1">
            <w:pPr>
              <w:pStyle w:val="BodyTextInden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recurring decimal  </w:t>
            </w:r>
            <w:r w:rsidRPr="00A9595E">
              <w:rPr>
                <w:color w:val="FF0000"/>
                <w:position w:val="-8"/>
                <w:sz w:val="24"/>
                <w:szCs w:val="24"/>
              </w:rPr>
              <w:object w:dxaOrig="2564" w:dyaOrig="365">
                <v:shape id="_x0000_i1077" type="#_x0000_t75" style="width:119.25pt;height:16.5pt" o:ole="">
                  <v:imagedata r:id="rId58" o:title=""/>
                </v:shape>
                <o:OLEObject Type="Embed" ProgID="FXE300.Equation" ShapeID="_x0000_i1077" DrawAspect="Content" ObjectID="_1392460822" r:id="rId117"/>
              </w:object>
            </w:r>
            <w:r>
              <w:rPr>
                <w:sz w:val="24"/>
                <w:szCs w:val="24"/>
              </w:rPr>
              <w:t xml:space="preserve">  can be written as:</w:t>
            </w:r>
          </w:p>
          <w:p w:rsidR="001650E1" w:rsidRDefault="001650E1" w:rsidP="001650E1">
            <w:pPr>
              <w:pStyle w:val="BodyTextIndent"/>
              <w:ind w:left="0" w:firstLine="0"/>
              <w:rPr>
                <w:sz w:val="24"/>
                <w:szCs w:val="24"/>
              </w:rPr>
            </w:pPr>
          </w:p>
          <w:p w:rsidR="001650E1" w:rsidRPr="00A9595E" w:rsidRDefault="001650E1" w:rsidP="001650E1">
            <w:pPr>
              <w:pStyle w:val="BodyTextIndent"/>
              <w:spacing w:after="120"/>
              <w:ind w:left="0" w:firstLine="0"/>
              <w:rPr>
                <w:position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A9595E">
              <w:rPr>
                <w:color w:val="FF0000"/>
                <w:position w:val="-8"/>
                <w:sz w:val="24"/>
                <w:szCs w:val="24"/>
              </w:rPr>
              <w:object w:dxaOrig="650" w:dyaOrig="434">
                <v:shape id="_x0000_i1078" type="#_x0000_t75" style="width:32.25pt;height:21.75pt" o:ole="">
                  <v:imagedata r:id="rId60" o:title=""/>
                </v:shape>
                <o:OLEObject Type="Embed" ProgID="FXE300.Equation" ShapeID="_x0000_i1078" DrawAspect="Content" ObjectID="_1392460823" r:id="rId118"/>
              </w:object>
            </w:r>
            <w:r w:rsidRPr="00A9595E">
              <w:rPr>
                <w:position w:val="-8"/>
                <w:sz w:val="24"/>
                <w:szCs w:val="24"/>
              </w:rPr>
              <w:t xml:space="preserve"> </w:t>
            </w:r>
            <w:r>
              <w:rPr>
                <w:position w:val="-8"/>
                <w:sz w:val="24"/>
                <w:szCs w:val="24"/>
              </w:rPr>
              <w:t xml:space="preserve">                   </w:t>
            </w:r>
            <w:r w:rsidRPr="00A9595E">
              <w:rPr>
                <w:color w:val="FF0000"/>
                <w:position w:val="-8"/>
                <w:sz w:val="24"/>
                <w:szCs w:val="24"/>
              </w:rPr>
              <w:object w:dxaOrig="645" w:dyaOrig="434">
                <v:shape id="_x0000_i1079" type="#_x0000_t75" style="width:32.25pt;height:21.75pt" o:ole="">
                  <v:imagedata r:id="rId62" o:title=""/>
                </v:shape>
                <o:OLEObject Type="Embed" ProgID="FXE300.Equation" ShapeID="_x0000_i1079" DrawAspect="Content" ObjectID="_1392460824" r:id="rId119"/>
              </w:object>
            </w:r>
            <w:r>
              <w:rPr>
                <w:color w:val="FF0000"/>
                <w:position w:val="-8"/>
                <w:sz w:val="24"/>
                <w:szCs w:val="24"/>
              </w:rPr>
              <w:t xml:space="preserve">                        </w:t>
            </w:r>
            <w:r w:rsidRPr="00A9595E">
              <w:rPr>
                <w:color w:val="FF0000"/>
                <w:position w:val="-8"/>
                <w:sz w:val="24"/>
                <w:szCs w:val="24"/>
              </w:rPr>
              <w:object w:dxaOrig="650" w:dyaOrig="434">
                <v:shape id="_x0000_i1080" type="#_x0000_t75" style="width:32.25pt;height:21.75pt" o:ole="">
                  <v:imagedata r:id="rId64" o:title=""/>
                </v:shape>
                <o:OLEObject Type="Embed" ProgID="FXE300.Equation" ShapeID="_x0000_i1080" DrawAspect="Content" ObjectID="_1392460825" r:id="rId120"/>
              </w:object>
            </w:r>
            <w:r>
              <w:rPr>
                <w:color w:val="FF0000"/>
                <w:position w:val="-8"/>
                <w:sz w:val="24"/>
                <w:szCs w:val="24"/>
              </w:rPr>
              <w:t xml:space="preserve">                      </w:t>
            </w:r>
            <w:r w:rsidRPr="00A9595E">
              <w:rPr>
                <w:color w:val="FF0000"/>
                <w:position w:val="-8"/>
                <w:sz w:val="24"/>
                <w:szCs w:val="24"/>
              </w:rPr>
              <w:object w:dxaOrig="810" w:dyaOrig="434">
                <v:shape id="_x0000_i1081" type="#_x0000_t75" style="width:40.5pt;height:21.75pt" o:ole="">
                  <v:imagedata r:id="rId66" o:title=""/>
                </v:shape>
                <o:OLEObject Type="Embed" ProgID="FXE300.Equation" ShapeID="_x0000_i1081" DrawAspect="Content" ObjectID="_1392460826" r:id="rId121"/>
              </w:object>
            </w:r>
          </w:p>
          <w:p w:rsidR="001650E1" w:rsidRDefault="001650E1" w:rsidP="001650E1">
            <w:pPr>
              <w:pStyle w:val="BodyTextIndent"/>
              <w:ind w:left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/>
              </w:rPr>
              <w:pict>
                <v:group id="_x0000_s1733" style="position:absolute;margin-left:24.75pt;margin-top:1.45pt;width:318.75pt;height:9pt;z-index:251813888" coordorigin="2430,3420" coordsize="6870,180">
                  <v:roundrect id="_x0000_s1734" style="position:absolute;left:9030;top:3420;width:270;height:180" arcsize="10923f"/>
                  <v:roundrect id="_x0000_s1735" style="position:absolute;left:2430;top:3420;width:270;height:180" arcsize="10923f"/>
                  <v:roundrect id="_x0000_s1736" style="position:absolute;left:4580;top:3420;width:270;height:180" arcsize="10923f"/>
                  <v:roundrect id="_x0000_s1737" style="position:absolute;left:6780;top:3420;width:270;height:180" arcsize="10923f" fillcolor="black [3213]"/>
                </v:group>
              </w:pict>
            </w: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8505" w:type="dxa"/>
          </w:tcPr>
          <w:p w:rsidR="001650E1" w:rsidRDefault="001650E1" w:rsidP="001650E1">
            <w:pPr>
              <w:pStyle w:val="BodyTextInden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of the following cannot be represented as a terminating decimal:</w:t>
            </w:r>
          </w:p>
          <w:p w:rsidR="001650E1" w:rsidRDefault="001650E1" w:rsidP="001650E1">
            <w:pPr>
              <w:pStyle w:val="BodyTextIndent"/>
              <w:ind w:left="0" w:firstLine="0"/>
              <w:rPr>
                <w:sz w:val="24"/>
                <w:szCs w:val="24"/>
              </w:rPr>
            </w:pPr>
          </w:p>
          <w:p w:rsidR="001650E1" w:rsidRPr="00A9595E" w:rsidRDefault="001650E1" w:rsidP="001650E1">
            <w:pPr>
              <w:pStyle w:val="BodyTextIndent"/>
              <w:ind w:left="0" w:firstLine="0"/>
              <w:rPr>
                <w:position w:val="-3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A9595E">
              <w:rPr>
                <w:color w:val="FF0000"/>
                <w:position w:val="-30"/>
                <w:sz w:val="24"/>
                <w:szCs w:val="24"/>
              </w:rPr>
              <w:object w:dxaOrig="245" w:dyaOrig="725">
                <v:shape id="_x0000_i1082" type="#_x0000_t75" style="width:12pt;height:36pt" o:ole="">
                  <v:imagedata r:id="rId68" o:title=""/>
                </v:shape>
                <o:OLEObject Type="Embed" ProgID="FXE300.Equation" ShapeID="_x0000_i1082" DrawAspect="Content" ObjectID="_1392460827" r:id="rId122"/>
              </w:object>
            </w:r>
            <w:r w:rsidRPr="00A9595E">
              <w:rPr>
                <w:position w:val="-30"/>
                <w:sz w:val="24"/>
                <w:szCs w:val="24"/>
              </w:rPr>
              <w:t xml:space="preserve">   </w:t>
            </w:r>
            <w:r>
              <w:rPr>
                <w:position w:val="-30"/>
                <w:sz w:val="24"/>
                <w:szCs w:val="24"/>
              </w:rPr>
              <w:t xml:space="preserve">                          </w:t>
            </w:r>
            <w:r w:rsidRPr="00A9595E">
              <w:rPr>
                <w:color w:val="FF0000"/>
                <w:position w:val="-30"/>
                <w:sz w:val="24"/>
                <w:szCs w:val="24"/>
              </w:rPr>
              <w:object w:dxaOrig="245" w:dyaOrig="725">
                <v:shape id="_x0000_i1083" type="#_x0000_t75" style="width:12pt;height:36pt" o:ole="">
                  <v:imagedata r:id="rId70" o:title=""/>
                </v:shape>
                <o:OLEObject Type="Embed" ProgID="FXE300.Equation" ShapeID="_x0000_i1083" DrawAspect="Content" ObjectID="_1392460828" r:id="rId123"/>
              </w:object>
            </w:r>
            <w:r>
              <w:rPr>
                <w:color w:val="FF0000"/>
                <w:position w:val="-30"/>
                <w:sz w:val="24"/>
                <w:szCs w:val="24"/>
              </w:rPr>
              <w:t xml:space="preserve">                             </w:t>
            </w:r>
            <w:r w:rsidRPr="00A9595E">
              <w:rPr>
                <w:color w:val="FF0000"/>
                <w:position w:val="-30"/>
                <w:sz w:val="24"/>
                <w:szCs w:val="24"/>
              </w:rPr>
              <w:object w:dxaOrig="245" w:dyaOrig="725">
                <v:shape id="_x0000_i1084" type="#_x0000_t75" style="width:12pt;height:36pt" o:ole="">
                  <v:imagedata r:id="rId72" o:title=""/>
                </v:shape>
                <o:OLEObject Type="Embed" ProgID="FXE300.Equation" ShapeID="_x0000_i1084" DrawAspect="Content" ObjectID="_1392460829" r:id="rId124"/>
              </w:object>
            </w:r>
            <w:r>
              <w:rPr>
                <w:color w:val="FF0000"/>
                <w:position w:val="-30"/>
                <w:sz w:val="24"/>
                <w:szCs w:val="24"/>
              </w:rPr>
              <w:t xml:space="preserve">                              </w:t>
            </w:r>
            <w:r w:rsidRPr="00A9595E">
              <w:rPr>
                <w:color w:val="FF0000"/>
                <w:position w:val="-30"/>
                <w:sz w:val="24"/>
                <w:szCs w:val="24"/>
              </w:rPr>
              <w:object w:dxaOrig="245" w:dyaOrig="725">
                <v:shape id="_x0000_i1085" type="#_x0000_t75" style="width:12pt;height:36pt" o:ole="">
                  <v:imagedata r:id="rId74" o:title=""/>
                </v:shape>
                <o:OLEObject Type="Embed" ProgID="FXE300.Equation" ShapeID="_x0000_i1085" DrawAspect="Content" ObjectID="_1392460830" r:id="rId125"/>
              </w:object>
            </w:r>
            <w:r w:rsidRPr="00A9595E">
              <w:rPr>
                <w:position w:val="-30"/>
                <w:sz w:val="24"/>
                <w:szCs w:val="24"/>
              </w:rPr>
              <w:t xml:space="preserve"> </w:t>
            </w:r>
          </w:p>
          <w:p w:rsidR="001650E1" w:rsidRDefault="001650E1" w:rsidP="001650E1">
            <w:pPr>
              <w:pStyle w:val="BodyTextIndent"/>
              <w:ind w:left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/>
              </w:rPr>
              <w:pict>
                <v:group id="_x0000_s1738" style="position:absolute;margin-left:18.95pt;margin-top:9.85pt;width:318.75pt;height:9pt;z-index:251814912" coordorigin="2430,3420" coordsize="6870,180">
                  <v:roundrect id="_x0000_s1739" style="position:absolute;left:9030;top:3420;width:270;height:180" arcsize="10923f"/>
                  <v:roundrect id="_x0000_s1740" style="position:absolute;left:2430;top:3420;width:270;height:180" arcsize="10923f" fillcolor="black [3213]"/>
                  <v:roundrect id="_x0000_s1741" style="position:absolute;left:4580;top:3420;width:270;height:180" arcsize="10923f"/>
                  <v:roundrect id="_x0000_s1742" style="position:absolute;left:6780;top:3420;width:270;height:180" arcsize="10923f"/>
                </v:group>
              </w:pict>
            </w:r>
          </w:p>
          <w:p w:rsidR="001650E1" w:rsidRDefault="001650E1" w:rsidP="001650E1">
            <w:pPr>
              <w:pStyle w:val="BodyTextIndent"/>
              <w:ind w:left="0" w:firstLine="0"/>
              <w:rPr>
                <w:sz w:val="24"/>
                <w:szCs w:val="24"/>
              </w:rPr>
            </w:pPr>
          </w:p>
        </w:tc>
      </w:tr>
      <w:tr w:rsidR="001650E1" w:rsidRPr="00F97437" w:rsidTr="001650E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50E1" w:rsidRPr="00F97437" w:rsidRDefault="001650E1" w:rsidP="0016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8505" w:type="dxa"/>
          </w:tcPr>
          <w:p w:rsidR="001650E1" w:rsidRDefault="00194E59" w:rsidP="001650E1">
            <w:pPr>
              <w:pStyle w:val="BodyTextIndent"/>
              <w:ind w:left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/>
              </w:rPr>
              <w:pict>
                <v:group id="_x0000_s1743" style="position:absolute;margin-left:173.4pt;margin-top:12.8pt;width:126pt;height:35.25pt;z-index:251815936;mso-position-horizontal-relative:text;mso-position-vertical-relative:text" coordorigin="5535,4050" coordsize="2430,705">
                  <v:rect id="_x0000_s1744" style="position:absolute;left:5535;top:4050;width:2430;height:705">
                    <v:textbox>
                      <w:txbxContent>
                        <w:p w:rsidR="00194E59" w:rsidRPr="00194E59" w:rsidRDefault="00194E59">
                          <w:pPr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 xml:space="preserve">     </w:t>
                          </w:r>
                          <w:r w:rsidRPr="00194E59">
                            <w:rPr>
                              <w:color w:val="FF0000"/>
                              <w:position w:val="-10"/>
                              <w:sz w:val="48"/>
                              <w:szCs w:val="48"/>
                            </w:rPr>
                            <w:object w:dxaOrig="814" w:dyaOrig="542">
                              <v:shape id="_x0000_i1101" type="#_x0000_t75" style="width:49.5pt;height:33pt" o:ole="">
                                <v:imagedata r:id="rId126" o:title=""/>
                              </v:shape>
                              <o:OLEObject Type="Embed" ProgID="FXE300.Equation" ShapeID="_x0000_i1101" DrawAspect="Content" ObjectID="_1392460846" r:id="rId127"/>
                            </w:object>
                          </w:r>
                        </w:p>
                      </w:txbxContent>
                    </v:textbox>
                  </v:rect>
                  <v:oval id="_x0000_s1745" style="position:absolute;left:6492;top:4605;width:71;height:71" fillcolor="black [3213]"/>
                </v:group>
              </w:pict>
            </w:r>
            <w:r w:rsidR="001650E1">
              <w:rPr>
                <w:sz w:val="24"/>
                <w:szCs w:val="24"/>
              </w:rPr>
              <w:t xml:space="preserve">Write  </w:t>
            </w:r>
            <w:r w:rsidR="001650E1" w:rsidRPr="00A9595E">
              <w:rPr>
                <w:color w:val="FF0000"/>
                <w:position w:val="-22"/>
                <w:sz w:val="24"/>
                <w:szCs w:val="24"/>
              </w:rPr>
              <w:object w:dxaOrig="485" w:dyaOrig="725">
                <v:shape id="_x0000_i1086" type="#_x0000_t75" style="width:18.75pt;height:27.75pt" o:ole="">
                  <v:imagedata r:id="rId76" o:title=""/>
                </v:shape>
                <o:OLEObject Type="Embed" ProgID="FXE300.Equation" ShapeID="_x0000_i1086" DrawAspect="Content" ObjectID="_1392460831" r:id="rId128"/>
              </w:object>
            </w:r>
            <w:r w:rsidR="001650E1">
              <w:rPr>
                <w:sz w:val="24"/>
                <w:szCs w:val="24"/>
              </w:rPr>
              <w:t xml:space="preserve"> as a recurring decimal.</w:t>
            </w:r>
          </w:p>
          <w:p w:rsidR="001650E1" w:rsidRDefault="001650E1" w:rsidP="001650E1">
            <w:pPr>
              <w:pStyle w:val="BodyTextIndent"/>
              <w:ind w:left="0" w:firstLine="0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1650E1" w:rsidRDefault="001650E1" w:rsidP="001650E1">
            <w:pPr>
              <w:pStyle w:val="BodyTextIndent"/>
              <w:ind w:left="0" w:firstLine="0"/>
              <w:rPr>
                <w:sz w:val="24"/>
                <w:szCs w:val="24"/>
              </w:rPr>
            </w:pPr>
          </w:p>
          <w:p w:rsidR="001650E1" w:rsidRDefault="001650E1" w:rsidP="001650E1">
            <w:pPr>
              <w:pStyle w:val="BodyTextIndent"/>
              <w:ind w:left="0" w:firstLine="0"/>
              <w:rPr>
                <w:sz w:val="24"/>
                <w:szCs w:val="24"/>
              </w:rPr>
            </w:pPr>
          </w:p>
        </w:tc>
      </w:tr>
    </w:tbl>
    <w:p w:rsidR="001650E1" w:rsidRDefault="001650E1" w:rsidP="001650E1"/>
    <w:p w:rsidR="00304969" w:rsidRDefault="00304969"/>
    <w:sectPr w:rsidR="00304969" w:rsidSect="00CC3C84">
      <w:headerReference w:type="default" r:id="rId129"/>
      <w:footerReference w:type="default" r:id="rId130"/>
      <w:headerReference w:type="first" r:id="rId131"/>
      <w:footerReference w:type="first" r:id="rId13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573" w:rsidRDefault="00960573" w:rsidP="00CC3C84">
      <w:pPr>
        <w:spacing w:after="0" w:line="240" w:lineRule="auto"/>
      </w:pPr>
      <w:r>
        <w:separator/>
      </w:r>
    </w:p>
  </w:endnote>
  <w:endnote w:type="continuationSeparator" w:id="0">
    <w:p w:rsidR="00960573" w:rsidRDefault="00960573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0E1" w:rsidRDefault="001650E1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E59">
          <w:rPr>
            <w:noProof/>
          </w:rPr>
          <w:t>12</w:t>
        </w:r>
        <w:r>
          <w:rPr>
            <w:noProof/>
          </w:rPr>
          <w:fldChar w:fldCharType="end"/>
        </w:r>
        <w:r>
          <w:t>-</w:t>
        </w:r>
      </w:sdtContent>
    </w:sdt>
  </w:p>
  <w:p w:rsidR="001650E1" w:rsidRDefault="001650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0E1" w:rsidRDefault="001650E1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:rsidR="001650E1" w:rsidRDefault="001650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573" w:rsidRDefault="00960573" w:rsidP="00CC3C84">
      <w:pPr>
        <w:spacing w:after="0" w:line="240" w:lineRule="auto"/>
      </w:pPr>
      <w:r>
        <w:separator/>
      </w:r>
    </w:p>
  </w:footnote>
  <w:footnote w:type="continuationSeparator" w:id="0">
    <w:p w:rsidR="00960573" w:rsidRDefault="00960573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0E1" w:rsidRPr="003310B8" w:rsidRDefault="001650E1" w:rsidP="003310B8">
    <w:pPr>
      <w:pStyle w:val="Header"/>
      <w:rPr>
        <w:u w:val="single"/>
      </w:rPr>
    </w:pPr>
    <w:r>
      <w:rPr>
        <w:u w:val="single"/>
      </w:rPr>
      <w:t>Decimals</w:t>
    </w:r>
    <w:r w:rsidRPr="003310B8">
      <w:rPr>
        <w:u w:val="single"/>
      </w:rPr>
      <w:tab/>
    </w:r>
    <w:r>
      <w:rPr>
        <w:u w:val="single"/>
      </w:rPr>
      <w:t>Topic Test</w:t>
    </w:r>
    <w:r>
      <w:rPr>
        <w:u w:val="single"/>
      </w:rPr>
      <w:tab/>
      <w:t>2012</w:t>
    </w:r>
    <w:r w:rsidRPr="003310B8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0E1" w:rsidRPr="00004BA9" w:rsidRDefault="001650E1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D24CA"/>
    <w:multiLevelType w:val="hybridMultilevel"/>
    <w:tmpl w:val="6D4EAEDA"/>
    <w:lvl w:ilvl="0" w:tplc="7BEEC4AC">
      <w:start w:val="1"/>
      <w:numFmt w:val="upperLetter"/>
      <w:lvlText w:val="%1."/>
      <w:lvlJc w:val="left"/>
      <w:pPr>
        <w:ind w:left="6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5" w:hanging="360"/>
      </w:pPr>
    </w:lvl>
    <w:lvl w:ilvl="2" w:tplc="0C09001B" w:tentative="1">
      <w:start w:val="1"/>
      <w:numFmt w:val="lowerRoman"/>
      <w:lvlText w:val="%3."/>
      <w:lvlJc w:val="right"/>
      <w:pPr>
        <w:ind w:left="2085" w:hanging="180"/>
      </w:pPr>
    </w:lvl>
    <w:lvl w:ilvl="3" w:tplc="0C09000F" w:tentative="1">
      <w:start w:val="1"/>
      <w:numFmt w:val="decimal"/>
      <w:lvlText w:val="%4."/>
      <w:lvlJc w:val="left"/>
      <w:pPr>
        <w:ind w:left="2805" w:hanging="360"/>
      </w:pPr>
    </w:lvl>
    <w:lvl w:ilvl="4" w:tplc="0C090019" w:tentative="1">
      <w:start w:val="1"/>
      <w:numFmt w:val="lowerLetter"/>
      <w:lvlText w:val="%5."/>
      <w:lvlJc w:val="left"/>
      <w:pPr>
        <w:ind w:left="3525" w:hanging="360"/>
      </w:pPr>
    </w:lvl>
    <w:lvl w:ilvl="5" w:tplc="0C09001B" w:tentative="1">
      <w:start w:val="1"/>
      <w:numFmt w:val="lowerRoman"/>
      <w:lvlText w:val="%6."/>
      <w:lvlJc w:val="right"/>
      <w:pPr>
        <w:ind w:left="4245" w:hanging="180"/>
      </w:pPr>
    </w:lvl>
    <w:lvl w:ilvl="6" w:tplc="0C09000F" w:tentative="1">
      <w:start w:val="1"/>
      <w:numFmt w:val="decimal"/>
      <w:lvlText w:val="%7."/>
      <w:lvlJc w:val="left"/>
      <w:pPr>
        <w:ind w:left="4965" w:hanging="360"/>
      </w:pPr>
    </w:lvl>
    <w:lvl w:ilvl="7" w:tplc="0C090019" w:tentative="1">
      <w:start w:val="1"/>
      <w:numFmt w:val="lowerLetter"/>
      <w:lvlText w:val="%8."/>
      <w:lvlJc w:val="left"/>
      <w:pPr>
        <w:ind w:left="5685" w:hanging="360"/>
      </w:pPr>
    </w:lvl>
    <w:lvl w:ilvl="8" w:tplc="0C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61AF"/>
    <w:rsid w:val="00000E28"/>
    <w:rsid w:val="00004BA9"/>
    <w:rsid w:val="00025A18"/>
    <w:rsid w:val="0002669A"/>
    <w:rsid w:val="00034138"/>
    <w:rsid w:val="00042129"/>
    <w:rsid w:val="000765A9"/>
    <w:rsid w:val="000767EC"/>
    <w:rsid w:val="000770C2"/>
    <w:rsid w:val="00084B66"/>
    <w:rsid w:val="000A521B"/>
    <w:rsid w:val="000B4B51"/>
    <w:rsid w:val="000F41E0"/>
    <w:rsid w:val="00163FCC"/>
    <w:rsid w:val="001650E1"/>
    <w:rsid w:val="00183F02"/>
    <w:rsid w:val="0019234B"/>
    <w:rsid w:val="00194E59"/>
    <w:rsid w:val="002135A8"/>
    <w:rsid w:val="00213DBE"/>
    <w:rsid w:val="00222EF1"/>
    <w:rsid w:val="002525AE"/>
    <w:rsid w:val="00260117"/>
    <w:rsid w:val="00263B89"/>
    <w:rsid w:val="00277E4E"/>
    <w:rsid w:val="00285EDC"/>
    <w:rsid w:val="002B3C99"/>
    <w:rsid w:val="00304969"/>
    <w:rsid w:val="00321B15"/>
    <w:rsid w:val="003310B8"/>
    <w:rsid w:val="00347330"/>
    <w:rsid w:val="003504F9"/>
    <w:rsid w:val="0036467D"/>
    <w:rsid w:val="003678B3"/>
    <w:rsid w:val="00383683"/>
    <w:rsid w:val="003A1AC5"/>
    <w:rsid w:val="003A29ED"/>
    <w:rsid w:val="003C0705"/>
    <w:rsid w:val="003C14BF"/>
    <w:rsid w:val="003C4292"/>
    <w:rsid w:val="003E7E28"/>
    <w:rsid w:val="00406B75"/>
    <w:rsid w:val="004214CD"/>
    <w:rsid w:val="00441DF6"/>
    <w:rsid w:val="00447AD6"/>
    <w:rsid w:val="00457AD7"/>
    <w:rsid w:val="00555691"/>
    <w:rsid w:val="005773F1"/>
    <w:rsid w:val="00584CAA"/>
    <w:rsid w:val="005C62BC"/>
    <w:rsid w:val="005D0D6B"/>
    <w:rsid w:val="005E3D07"/>
    <w:rsid w:val="005F6217"/>
    <w:rsid w:val="00620B71"/>
    <w:rsid w:val="00667510"/>
    <w:rsid w:val="006A69A3"/>
    <w:rsid w:val="007222B1"/>
    <w:rsid w:val="00725344"/>
    <w:rsid w:val="007461AF"/>
    <w:rsid w:val="007521D5"/>
    <w:rsid w:val="007C764D"/>
    <w:rsid w:val="007E5CD3"/>
    <w:rsid w:val="00823826"/>
    <w:rsid w:val="00832273"/>
    <w:rsid w:val="008839FB"/>
    <w:rsid w:val="00884E6E"/>
    <w:rsid w:val="008941E1"/>
    <w:rsid w:val="008C793A"/>
    <w:rsid w:val="00960573"/>
    <w:rsid w:val="00973D73"/>
    <w:rsid w:val="00980C53"/>
    <w:rsid w:val="00981229"/>
    <w:rsid w:val="0098392F"/>
    <w:rsid w:val="009938A9"/>
    <w:rsid w:val="009E3655"/>
    <w:rsid w:val="009F418F"/>
    <w:rsid w:val="00A21358"/>
    <w:rsid w:val="00A33B13"/>
    <w:rsid w:val="00A55BD9"/>
    <w:rsid w:val="00A9595E"/>
    <w:rsid w:val="00A95DA5"/>
    <w:rsid w:val="00AB24D4"/>
    <w:rsid w:val="00AD6571"/>
    <w:rsid w:val="00AE3C2D"/>
    <w:rsid w:val="00AE7583"/>
    <w:rsid w:val="00B64769"/>
    <w:rsid w:val="00B7313A"/>
    <w:rsid w:val="00B7345A"/>
    <w:rsid w:val="00CA7AA6"/>
    <w:rsid w:val="00CB0865"/>
    <w:rsid w:val="00CC3C84"/>
    <w:rsid w:val="00D30E92"/>
    <w:rsid w:val="00D75F98"/>
    <w:rsid w:val="00DD0911"/>
    <w:rsid w:val="00E2725A"/>
    <w:rsid w:val="00E32C2F"/>
    <w:rsid w:val="00E41185"/>
    <w:rsid w:val="00E42050"/>
    <w:rsid w:val="00E70801"/>
    <w:rsid w:val="00EC2DAB"/>
    <w:rsid w:val="00ED7A6D"/>
    <w:rsid w:val="00F17F0E"/>
    <w:rsid w:val="00F27469"/>
    <w:rsid w:val="00F67FBF"/>
    <w:rsid w:val="00F75CB4"/>
    <w:rsid w:val="00F86E9B"/>
    <w:rsid w:val="00F97437"/>
    <w:rsid w:val="00FA7C72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5"/>
        <o:r id="V:Rule2" type="connector" idref="#_x0000_s1287"/>
        <o:r id="V:Rule3" type="connector" idref="#_x0000_s1069"/>
        <o:r id="V:Rule4" type="connector" idref="#_x0000_s1291"/>
        <o:r id="V:Rule5" type="connector" idref="#_x0000_s1643"/>
        <o:r id="V:Rule6" type="connector" idref="#_x0000_s1647"/>
        <o:r id="V:Rule7" type="connector" idref="#_x0000_s1751"/>
        <o:r id="V:Rule8" type="connector" idref="#_x0000_s175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paragraph" w:styleId="BodyTextIndent">
    <w:name w:val="Body Text Indent"/>
    <w:basedOn w:val="Normal"/>
    <w:link w:val="BodyTextIndentChar"/>
    <w:semiHidden/>
    <w:rsid w:val="00263B89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character" w:customStyle="1" w:styleId="BodyTextIndentChar">
    <w:name w:val="Body Text Indent Char"/>
    <w:basedOn w:val="DefaultParagraphFont"/>
    <w:link w:val="BodyTextIndent"/>
    <w:semiHidden/>
    <w:rsid w:val="00263B89"/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paragraph" w:styleId="ListParagraph">
    <w:name w:val="List Paragraph"/>
    <w:basedOn w:val="Normal"/>
    <w:uiPriority w:val="34"/>
    <w:qFormat/>
    <w:rsid w:val="00026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styl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62.bin"/><Relationship Id="rId133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6.png"/><Relationship Id="rId102" Type="http://schemas.openxmlformats.org/officeDocument/2006/relationships/image" Target="media/image43.wmf"/><Relationship Id="rId123" Type="http://schemas.openxmlformats.org/officeDocument/2006/relationships/oleObject" Target="embeddings/oleObject73.bin"/><Relationship Id="rId128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14" Type="http://schemas.openxmlformats.org/officeDocument/2006/relationships/image" Target="media/image4.png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13" Type="http://schemas.openxmlformats.org/officeDocument/2006/relationships/oleObject" Target="embeddings/oleObject63.bin"/><Relationship Id="rId118" Type="http://schemas.openxmlformats.org/officeDocument/2006/relationships/oleObject" Target="embeddings/oleObject68.bin"/><Relationship Id="rId126" Type="http://schemas.openxmlformats.org/officeDocument/2006/relationships/image" Target="media/image44.wmf"/><Relationship Id="rId13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71.bin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8.bin"/><Relationship Id="rId116" Type="http://schemas.openxmlformats.org/officeDocument/2006/relationships/oleObject" Target="embeddings/oleObject66.bin"/><Relationship Id="rId124" Type="http://schemas.openxmlformats.org/officeDocument/2006/relationships/oleObject" Target="embeddings/oleObject74.bin"/><Relationship Id="rId129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11" Type="http://schemas.openxmlformats.org/officeDocument/2006/relationships/oleObject" Target="embeddings/oleObject61.bin"/><Relationship Id="rId13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4.bin"/><Relationship Id="rId119" Type="http://schemas.openxmlformats.org/officeDocument/2006/relationships/oleObject" Target="embeddings/oleObject69.bin"/><Relationship Id="rId127" Type="http://schemas.openxmlformats.org/officeDocument/2006/relationships/oleObject" Target="embeddings/oleObject76.bin"/><Relationship Id="rId10" Type="http://schemas.openxmlformats.org/officeDocument/2006/relationships/image" Target="media/image2.png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2.bin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72.bin"/><Relationship Id="rId13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70.bin"/><Relationship Id="rId125" Type="http://schemas.openxmlformats.org/officeDocument/2006/relationships/oleObject" Target="embeddings/oleObject75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5.bin"/><Relationship Id="rId131" Type="http://schemas.openxmlformats.org/officeDocument/2006/relationships/header" Target="header2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7.png"/><Relationship Id="rId19" Type="http://schemas.openxmlformats.org/officeDocument/2006/relationships/oleObject" Target="embeddings/oleObject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rrys%20data\BACKUP\WME%20Pty%20Ltd\WME%20Mathematics%20Assessment%20Bank%202012\Years%207%20and%208\Algebra%202012\Equations%20and%20Formlae%20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Equations and Formlae  Test 2012</Template>
  <TotalTime>148</TotalTime>
  <Pages>12</Pages>
  <Words>1937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18</cp:revision>
  <dcterms:created xsi:type="dcterms:W3CDTF">2011-08-14T12:15:00Z</dcterms:created>
  <dcterms:modified xsi:type="dcterms:W3CDTF">2012-03-05T02:45:00Z</dcterms:modified>
</cp:coreProperties>
</file>