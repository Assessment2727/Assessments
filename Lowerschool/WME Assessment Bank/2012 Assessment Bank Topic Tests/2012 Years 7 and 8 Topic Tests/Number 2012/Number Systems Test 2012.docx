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2205EB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</w:p>
          <w:p w:rsidR="00876D2F" w:rsidRDefault="00876D2F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4CAA" w:rsidRPr="00584CAA" w:rsidRDefault="00876D2F" w:rsidP="00876D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Indices and Number Systems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2C71AA" w:rsidRDefault="002C71AA" w:rsidP="002C71AA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584CAA" w:rsidRPr="00FD21AC" w:rsidRDefault="002C71AA" w:rsidP="002C71AA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2205EB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22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516"/>
        <w:gridCol w:w="8705"/>
      </w:tblGrid>
      <w:tr w:rsidR="003310B8" w:rsidRPr="003310B8" w:rsidTr="00B530B9">
        <w:trPr>
          <w:cantSplit/>
        </w:trPr>
        <w:tc>
          <w:tcPr>
            <w:tcW w:w="9221" w:type="dxa"/>
            <w:gridSpan w:val="2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AB24D4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05" w:type="dxa"/>
          </w:tcPr>
          <w:p w:rsidR="00AB24D4" w:rsidRDefault="0027648F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number is</w:t>
            </w:r>
          </w:p>
          <w:p w:rsidR="0027648F" w:rsidRDefault="0027648F" w:rsidP="00276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Three hundred and eight thousand, five hundred and thirty</w: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27648F" w:rsidRDefault="0027648F" w:rsidP="002764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648F" w:rsidRPr="00880C50" w:rsidRDefault="0027648F" w:rsidP="00276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308 530</w: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380 530                308 503                    380 503</w: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7648F" w:rsidRPr="00F97437" w:rsidRDefault="00E97B17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26" style="position:absolute;margin-left:26.75pt;margin-top:.1pt;width:343.5pt;height:9pt;z-index:251658240" coordorigin="2430,3420" coordsize="6870,180">
                  <v:roundrect id="_x0000_s1027" style="position:absolute;left:9030;top:3420;width:270;height:180" arcsize="10923f"/>
                  <v:roundrect id="_x0000_s1028" style="position:absolute;left:2430;top:3420;width:270;height:180" arcsize="10923f"/>
                  <v:roundrect id="_x0000_s1029" style="position:absolute;left:4580;top:3420;width:270;height:180" arcsize="10923f"/>
                  <v:roundrect id="_x0000_s1030" style="position:absolute;left:6780;top:3420;width:270;height:180" arcsize="10923f"/>
                </v:group>
              </w:pict>
            </w:r>
          </w:p>
        </w:tc>
      </w:tr>
      <w:tr w:rsidR="00AB24D4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705" w:type="dxa"/>
          </w:tcPr>
          <w:p w:rsidR="00AB24D4" w:rsidRDefault="0027648F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place value of the 7 digit in the number:</w:t>
            </w:r>
          </w:p>
          <w:p w:rsidR="0027648F" w:rsidRDefault="00E97B17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1" style="position:absolute;margin-left:244.25pt;margin-top:6.55pt;width:142pt;height:30.75pt;z-index:251659264"/>
              </w:pict>
            </w:r>
          </w:p>
          <w:p w:rsidR="0027648F" w:rsidRDefault="0027648F" w:rsidP="003825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1 702 958</w:t>
            </w:r>
          </w:p>
          <w:p w:rsidR="0027648F" w:rsidRPr="0027648F" w:rsidRDefault="0027648F" w:rsidP="003825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4D4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05" w:type="dxa"/>
          </w:tcPr>
          <w:p w:rsidR="0027648F" w:rsidRPr="00880C50" w:rsidRDefault="0027648F" w:rsidP="0027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the single numeral for the number wh</w:t>
            </w:r>
            <w:r w:rsidR="006753C1">
              <w:rPr>
                <w:rFonts w:ascii="Times New Roman" w:hAnsi="Times New Roman" w:cs="Times New Roman"/>
                <w:sz w:val="24"/>
                <w:szCs w:val="24"/>
              </w:rPr>
              <w:t>ich is written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as:</w:t>
            </w:r>
          </w:p>
          <w:p w:rsidR="0027648F" w:rsidRPr="00880C50" w:rsidRDefault="0027648F" w:rsidP="00276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48F" w:rsidRDefault="0027648F" w:rsidP="0027648F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object w:dxaOrig="4658" w:dyaOrig="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2pt;height:24pt" o:ole="">
                  <v:imagedata r:id="rId8" o:title=""/>
                </v:shape>
                <o:OLEObject Type="Embed" ProgID="FXE300.Equation" ShapeID="_x0000_i1025" DrawAspect="Content" ObjectID="_1392471048" r:id="rId9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</w:t>
            </w:r>
          </w:p>
          <w:p w:rsidR="0027648F" w:rsidRDefault="0027648F" w:rsidP="0027648F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</w:p>
          <w:p w:rsidR="0027648F" w:rsidRPr="00880C50" w:rsidRDefault="0027648F" w:rsidP="0027648F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839                      8 039                        8390                        8309</w:t>
            </w:r>
          </w:p>
          <w:p w:rsidR="00AB24D4" w:rsidRPr="00F97437" w:rsidRDefault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2" style="position:absolute;margin-left:26.75pt;margin-top:1.5pt;width:343.5pt;height:9pt;z-index:251660288" coordorigin="2430,3420" coordsize="6870,180">
                  <v:roundrect id="_x0000_s1033" style="position:absolute;left:9030;top:3420;width:270;height:180" arcsize="10923f"/>
                  <v:roundrect id="_x0000_s1034" style="position:absolute;left:2430;top:3420;width:270;height:180" arcsize="10923f"/>
                  <v:roundrect id="_x0000_s1035" style="position:absolute;left:4580;top:3420;width:270;height:180" arcsize="10923f"/>
                  <v:roundrect id="_x0000_s1036" style="position:absolute;left:6780;top:3420;width:270;height:180" arcsize="10923f"/>
                </v:group>
              </w:pict>
            </w:r>
          </w:p>
        </w:tc>
      </w:tr>
      <w:tr w:rsidR="00AB24D4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705" w:type="dxa"/>
          </w:tcPr>
          <w:p w:rsidR="00AB24D4" w:rsidRDefault="00675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numbers below in descending order.</w:t>
            </w:r>
          </w:p>
          <w:p w:rsidR="006753C1" w:rsidRDefault="006753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3C1" w:rsidRPr="006753C1" w:rsidRDefault="006753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753C1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345,  354,   4 503,   3 405,  3 054</w:t>
            </w:r>
          </w:p>
          <w:p w:rsidR="006753C1" w:rsidRDefault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1" style="position:absolute;margin-left:-5.5pt;margin-top:3.6pt;width:81.25pt;height:30.75pt;z-index:25166540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0" style="position:absolute;margin-left:79.25pt;margin-top:3.6pt;width:81.25pt;height:30.75pt;z-index:25166438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7" style="position:absolute;margin-left:167pt;margin-top:3.6pt;width:81.25pt;height:30.75pt;z-index:25166131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8" style="position:absolute;margin-left:252.25pt;margin-top:3.6pt;width:81.25pt;height:30.75pt;z-index:2516623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9" style="position:absolute;margin-left:339.5pt;margin-top:3.6pt;width:81.25pt;height:30.75pt;z-index:251663360"/>
              </w:pict>
            </w:r>
          </w:p>
          <w:p w:rsidR="006753C1" w:rsidRDefault="006753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3C1" w:rsidRPr="00F97437" w:rsidRDefault="006753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05" w:type="dxa"/>
          </w:tcPr>
          <w:p w:rsidR="00AB24D4" w:rsidRDefault="00675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coins in a container is given as 2 367.</w:t>
            </w:r>
          </w:p>
          <w:p w:rsidR="006753C1" w:rsidRDefault="00675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this number rounded to the nearest 100?</w:t>
            </w:r>
          </w:p>
          <w:p w:rsidR="006753C1" w:rsidRDefault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2" style="position:absolute;margin-left:160.5pt;margin-top:5.85pt;width:103.5pt;height:30.75pt;z-index:251666432"/>
              </w:pict>
            </w:r>
          </w:p>
          <w:p w:rsidR="006753C1" w:rsidRDefault="006753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3C1" w:rsidRPr="00F97437" w:rsidRDefault="00675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24D4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705" w:type="dxa"/>
          </w:tcPr>
          <w:p w:rsidR="00704428" w:rsidRDefault="00704428" w:rsidP="0070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city of Kent has 1.4 million residents and the city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nine hundred thousand</w:t>
            </w:r>
            <w:r w:rsidRPr="00704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residents. </w:t>
            </w:r>
          </w:p>
          <w:p w:rsidR="00AB24D4" w:rsidRDefault="00704428" w:rsidP="0070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city has the most residents and how many more residents does it have?  </w:t>
            </w:r>
          </w:p>
          <w:p w:rsidR="006E33DD" w:rsidRDefault="00E97B17" w:rsidP="00704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3" style="position:absolute;margin-left:63.75pt;margin-top:9.35pt;width:81pt;height:22.5pt;z-index:25166745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4" style="position:absolute;margin-left:174pt;margin-top:9.35pt;width:90.75pt;height:22.5pt;z-index:251668480"/>
              </w:pict>
            </w:r>
          </w:p>
          <w:p w:rsidR="006E33DD" w:rsidRPr="006E33DD" w:rsidRDefault="006E33DD" w:rsidP="007044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3DD">
              <w:rPr>
                <w:rFonts w:ascii="Times New Roman" w:hAnsi="Times New Roman" w:cs="Times New Roman"/>
                <w:sz w:val="28"/>
                <w:szCs w:val="28"/>
              </w:rPr>
              <w:t>The city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has                             more residents. </w:t>
            </w:r>
          </w:p>
          <w:p w:rsidR="006E33DD" w:rsidRDefault="006E33DD" w:rsidP="007044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3DD" w:rsidRPr="00F97437" w:rsidRDefault="006E33DD" w:rsidP="007044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05" w:type="dxa"/>
          </w:tcPr>
          <w:p w:rsidR="00DB213F" w:rsidRPr="00880C50" w:rsidRDefault="00DB213F" w:rsidP="00DB2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pair of numbers are both prime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B213F" w:rsidRPr="00880C50" w:rsidRDefault="00DB213F" w:rsidP="00DB21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13F" w:rsidRPr="00880C50" w:rsidRDefault="00DB213F" w:rsidP="00DB2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 and 12                      12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                 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and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                    17 and 23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DB213F" w:rsidRPr="00880C50" w:rsidRDefault="00E97B17" w:rsidP="00DB2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45" style="position:absolute;margin-left:20.75pt;margin-top:6.55pt;width:343.5pt;height:9pt;z-index:251670528" coordorigin="2430,3420" coordsize="6870,180">
                  <v:roundrect id="_x0000_s1046" style="position:absolute;left:9030;top:3420;width:270;height:180" arcsize="10923f"/>
                  <v:roundrect id="_x0000_s1047" style="position:absolute;left:2430;top:3420;width:270;height:180" arcsize="10923f"/>
                  <v:roundrect id="_x0000_s1048" style="position:absolute;left:4580;top:3420;width:270;height:180" arcsize="10923f"/>
                  <v:roundrect id="_x0000_s1049" style="position:absolute;left:6780;top:3420;width:270;height:180" arcsize="10923f"/>
                </v:group>
              </w:pict>
            </w:r>
          </w:p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13F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DB213F" w:rsidRPr="00F97437" w:rsidRDefault="00DB2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705" w:type="dxa"/>
          </w:tcPr>
          <w:p w:rsidR="00DB213F" w:rsidRPr="00880C50" w:rsidRDefault="00DB213F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Which of the following is correct?</w:t>
            </w:r>
          </w:p>
          <w:p w:rsidR="00DB213F" w:rsidRPr="00880C50" w:rsidRDefault="00DB213F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13F" w:rsidRPr="00880C50" w:rsidRDefault="00E97B17" w:rsidP="00382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6BD2D3B">
                <v:group id="_x0000_s1050" style="position:absolute;margin-left:25.5pt;margin-top:2.25pt;width:16.5pt;height:75.75pt;z-index:251672576" coordorigin="3420,8403" coordsize="270,1380">
                  <v:roundrect id="_x0000_s1051" style="position:absolute;left:3420;top:8403;width:270;height:180" arcsize="10923f"/>
                  <v:roundrect id="_x0000_s1052" style="position:absolute;left:3420;top:8778;width:270;height:180" arcsize="10923f"/>
                  <v:roundrect id="_x0000_s1053" style="position:absolute;left:3420;top:9180;width:270;height:180" arcsize="10923f"/>
                  <v:roundrect id="_x0000_s1054" style="position:absolute;left:3420;top:9603;width:270;height:180" arcsize="10923f"/>
                </v:group>
              </w:pict>
            </w:r>
            <w:r w:rsidR="00DB213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2205EB">
              <w:rPr>
                <w:rFonts w:ascii="Times New Roman" w:hAnsi="Times New Roman" w:cs="Times New Roman"/>
                <w:sz w:val="24"/>
                <w:szCs w:val="24"/>
              </w:rPr>
              <w:t xml:space="preserve">12 and 18 are both </w:t>
            </w:r>
            <w:r w:rsidR="00DB213F">
              <w:rPr>
                <w:rFonts w:ascii="Times New Roman" w:hAnsi="Times New Roman" w:cs="Times New Roman"/>
                <w:sz w:val="24"/>
                <w:szCs w:val="24"/>
              </w:rPr>
              <w:t>factors</w:t>
            </w:r>
            <w:r w:rsidR="002205EB">
              <w:rPr>
                <w:rFonts w:ascii="Times New Roman" w:hAnsi="Times New Roman" w:cs="Times New Roman"/>
                <w:sz w:val="24"/>
                <w:szCs w:val="24"/>
              </w:rPr>
              <w:t xml:space="preserve"> of 48.</w:t>
            </w:r>
          </w:p>
          <w:p w:rsidR="00DB213F" w:rsidRPr="00880C50" w:rsidRDefault="00DB213F" w:rsidP="00382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2205EB">
              <w:rPr>
                <w:rFonts w:ascii="Times New Roman" w:hAnsi="Times New Roman" w:cs="Times New Roman"/>
                <w:sz w:val="24"/>
                <w:szCs w:val="24"/>
              </w:rPr>
              <w:t>12 and 18 are both multiples of 48.</w:t>
            </w:r>
          </w:p>
          <w:p w:rsidR="002205EB" w:rsidRDefault="00DB213F" w:rsidP="00382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2205EB">
              <w:rPr>
                <w:rFonts w:ascii="Times New Roman" w:hAnsi="Times New Roman" w:cs="Times New Roman"/>
                <w:sz w:val="24"/>
                <w:szCs w:val="24"/>
              </w:rPr>
              <w:t>12 and 16 are both factors of 48.</w:t>
            </w:r>
          </w:p>
          <w:p w:rsidR="00DB213F" w:rsidRPr="00880C50" w:rsidRDefault="00DB213F" w:rsidP="00382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2205EB">
              <w:rPr>
                <w:rFonts w:ascii="Times New Roman" w:hAnsi="Times New Roman" w:cs="Times New Roman"/>
                <w:sz w:val="24"/>
                <w:szCs w:val="24"/>
              </w:rPr>
              <w:t>12 and 16 are both multiples of 48.</w:t>
            </w:r>
          </w:p>
        </w:tc>
      </w:tr>
      <w:tr w:rsidR="00DB213F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DB213F" w:rsidRPr="00F97437" w:rsidRDefault="00DB2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05" w:type="dxa"/>
          </w:tcPr>
          <w:p w:rsidR="00DB213F" w:rsidRPr="00880C50" w:rsidRDefault="00DB213F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Write all</w:t>
            </w:r>
            <w:r w:rsidR="00301358">
              <w:rPr>
                <w:rFonts w:ascii="Times New Roman" w:hAnsi="Times New Roman" w:cs="Times New Roman"/>
                <w:sz w:val="24"/>
                <w:szCs w:val="24"/>
              </w:rPr>
              <w:t xml:space="preserve"> of the factors of 30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13F" w:rsidRPr="00880C50" w:rsidRDefault="00E97B17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27BCDE6">
                <v:rect id="_x0000_s1062" style="position:absolute;margin-left:267.75pt;margin-top:9.15pt;width:25.5pt;height:24.75pt;z-index:25168076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296BCAF">
                <v:rect id="_x0000_s1060" style="position:absolute;margin-left:233.25pt;margin-top:9.15pt;width:25.5pt;height:24.75pt;z-index:25167872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BD14E09">
                <v:rect id="_x0000_s1061" style="position:absolute;margin-left:200.25pt;margin-top:9.15pt;width:25.5pt;height:24.75pt;z-index:25167974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7AB552E">
                <v:rect id="_x0000_s1059" style="position:absolute;margin-left:166.5pt;margin-top:9.15pt;width:25.5pt;height:24.75pt;z-index:25167769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2EFC278">
                <v:rect id="_x0000_s1057" style="position:absolute;margin-left:131.25pt;margin-top:9.15pt;width:25.5pt;height:24.75pt;z-index:25167564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30439B4">
                <v:rect id="_x0000_s1055" style="position:absolute;margin-left:28.5pt;margin-top:9.15pt;width:25.5pt;height:24.75pt;z-index:25167360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4268C82">
                <v:rect id="_x0000_s1058" style="position:absolute;margin-left:97.5pt;margin-top:9.15pt;width:25.5pt;height:24.75pt;z-index:25167667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5E900BD">
                <v:rect id="_x0000_s1056" style="position:absolute;margin-left:63pt;margin-top:9.15pt;width:25.5pt;height:24.75pt;z-index:251674624"/>
              </w:pict>
            </w:r>
          </w:p>
          <w:p w:rsidR="00DB213F" w:rsidRPr="00880C50" w:rsidRDefault="00DB213F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13F" w:rsidRPr="00880C50" w:rsidRDefault="00DB213F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13F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DB213F" w:rsidRPr="00F97437" w:rsidRDefault="00DB2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705" w:type="dxa"/>
          </w:tcPr>
          <w:p w:rsidR="00DB213F" w:rsidRPr="00880C50" w:rsidRDefault="00DB213F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Write the firs</w:t>
            </w:r>
            <w:r w:rsidR="00301358">
              <w:rPr>
                <w:rFonts w:ascii="Times New Roman" w:hAnsi="Times New Roman" w:cs="Times New Roman"/>
                <w:sz w:val="24"/>
                <w:szCs w:val="24"/>
              </w:rPr>
              <w:t>t 5 multiples of 8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213F" w:rsidRPr="00880C50" w:rsidRDefault="00E97B17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72E4B16">
                <v:rect id="_x0000_s1063" style="position:absolute;margin-left:166.5pt;margin-top:9.15pt;width:25.5pt;height:24.75pt;z-index:25168179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6037F5B">
                <v:rect id="_x0000_s1064" style="position:absolute;margin-left:131.25pt;margin-top:9.15pt;width:25.5pt;height:24.75pt;z-index:25168281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F39A359">
                <v:rect id="_x0000_s1065" style="position:absolute;margin-left:28.5pt;margin-top:9.15pt;width:25.5pt;height:24.75pt;z-index:25168384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13C4647">
                <v:rect id="_x0000_s1066" style="position:absolute;margin-left:97.5pt;margin-top:9.15pt;width:25.5pt;height:24.75pt;z-index:25168486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060ED6D">
                <v:rect id="_x0000_s1067" style="position:absolute;margin-left:63pt;margin-top:9.15pt;width:25.5pt;height:24.75pt;z-index:251685888"/>
              </w:pict>
            </w:r>
          </w:p>
          <w:p w:rsidR="00DB213F" w:rsidRPr="00880C50" w:rsidRDefault="00DB213F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13F" w:rsidRPr="00880C50" w:rsidRDefault="00DB213F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11A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21711A" w:rsidRPr="00F97437" w:rsidRDefault="0021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05" w:type="dxa"/>
          </w:tcPr>
          <w:p w:rsidR="0021711A" w:rsidRDefault="0021711A" w:rsidP="0021711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of  </w:t>
            </w:r>
            <w:r w:rsidRPr="0021711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57" w:dyaOrig="467">
                <v:shape id="_x0000_i1026" type="#_x0000_t75" style="width:15pt;height:18.75pt" o:ole="">
                  <v:imagedata r:id="rId10" o:title=""/>
                </v:shape>
                <o:OLEObject Type="Embed" ProgID="FXE300.Equation" ShapeID="_x0000_i1026" DrawAspect="Content" ObjectID="_1392471049" r:id="rId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21711A" w:rsidRDefault="0021711A" w:rsidP="0021711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6                                   8                                 16                                 32  </w:t>
            </w:r>
          </w:p>
          <w:p w:rsidR="0021711A" w:rsidRDefault="00E97B17" w:rsidP="0021711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5" style="position:absolute;margin-left:34.25pt;margin-top:2.8pt;width:343.5pt;height:9pt;z-index:251688960" coordorigin="2430,3420" coordsize="6870,180">
                  <v:roundrect id="_x0000_s1086" style="position:absolute;left:9030;top:3420;width:270;height:180" arcsize="10923f"/>
                  <v:roundrect id="_x0000_s1087" style="position:absolute;left:2430;top:3420;width:270;height:180" arcsize="10923f"/>
                  <v:roundrect id="_x0000_s1088" style="position:absolute;left:4580;top:3420;width:270;height:180" arcsize="10923f"/>
                  <v:roundrect id="_x0000_s1089" style="position:absolute;left:6780;top:3420;width:270;height:180" arcsize="10923f"/>
                </v:group>
              </w:pict>
            </w:r>
          </w:p>
        </w:tc>
      </w:tr>
      <w:tr w:rsidR="0021711A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21711A" w:rsidRPr="00F97437" w:rsidRDefault="0021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705" w:type="dxa"/>
          </w:tcPr>
          <w:p w:rsidR="0021711A" w:rsidRDefault="0021711A" w:rsidP="0021711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following calculation in index notation:</w:t>
            </w:r>
          </w:p>
          <w:p w:rsidR="0021711A" w:rsidRPr="0021711A" w:rsidRDefault="0021711A" w:rsidP="0021711A">
            <w:pPr>
              <w:spacing w:before="120" w:after="120"/>
              <w:rPr>
                <w:rFonts w:ascii="Times New Roman" w:hAnsi="Times New Roman" w:cs="Times New Roman"/>
                <w:position w:val="-4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B530B9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3206" w:dyaOrig="658">
                <v:shape id="_x0000_i1027" type="#_x0000_t75" style="width:160.5pt;height:33pt" o:ole="">
                  <v:imagedata r:id="rId12" o:title=""/>
                </v:shape>
                <o:OLEObject Type="Embed" ProgID="FXE300.Equation" ShapeID="_x0000_i1027" DrawAspect="Content" ObjectID="_1392471050" r:id="rId13"/>
              </w:object>
            </w:r>
            <w:r w:rsidRPr="00B530B9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t xml:space="preserve"> </w:t>
            </w:r>
          </w:p>
        </w:tc>
      </w:tr>
      <w:tr w:rsidR="0021711A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21711A" w:rsidRPr="00F97437" w:rsidRDefault="0021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05" w:type="dxa"/>
          </w:tcPr>
          <w:p w:rsidR="0021711A" w:rsidRPr="00880C50" w:rsidRDefault="0021711A" w:rsidP="0021711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index calculation is the same as:</w:t>
            </w:r>
          </w:p>
          <w:p w:rsidR="0021711A" w:rsidRDefault="0021711A" w:rsidP="002171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80C50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4793" w:dyaOrig="401">
                <v:shape id="_x0000_i1028" type="#_x0000_t75" style="width:321.75pt;height:27pt" o:ole="">
                  <v:imagedata r:id="rId14" o:title=""/>
                </v:shape>
                <o:OLEObject Type="Embed" ProgID="FXE300.Equation" ShapeID="_x0000_i1028" DrawAspect="Content" ObjectID="_1392471051" r:id="rId15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21711A" w:rsidRPr="0021711A" w:rsidRDefault="00E97B17" w:rsidP="0021711A">
            <w:pPr>
              <w:spacing w:before="120" w:after="120"/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0" style="position:absolute;margin-left:34.25pt;margin-top:24.15pt;width:343.5pt;height:9pt;z-index:251687936" coordorigin="2430,3420" coordsize="6870,180">
                  <v:roundrect id="_x0000_s1081" style="position:absolute;left:9030;top:3420;width:270;height:180" arcsize="10923f"/>
                  <v:roundrect id="_x0000_s1082" style="position:absolute;left:2430;top:3420;width:270;height:180" arcsize="10923f"/>
                  <v:roundrect id="_x0000_s1083" style="position:absolute;left:4580;top:3420;width:270;height:180" arcsize="10923f"/>
                  <v:roundrect id="_x0000_s1084" style="position:absolute;left:6780;top:3420;width:270;height:180" arcsize="10923f"/>
                </v:group>
              </w:pict>
            </w:r>
            <w:r w:rsidR="00217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711A" w:rsidRPr="0021711A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8880" w:dyaOrig="467">
                <v:shape id="_x0000_i1029" type="#_x0000_t75" style="width:414.75pt;height:21.75pt" o:ole="">
                  <v:imagedata r:id="rId16" o:title=""/>
                </v:shape>
                <o:OLEObject Type="Embed" ProgID="FXE300.Equation" ShapeID="_x0000_i1029" DrawAspect="Content" ObjectID="_1392471052" r:id="rId17"/>
              </w:object>
            </w:r>
            <w:r w:rsidR="0021711A" w:rsidRPr="00301358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21711A" w:rsidRPr="00F97437" w:rsidRDefault="0021711A" w:rsidP="0021711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11A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21711A" w:rsidRPr="00F97437" w:rsidRDefault="00217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8705" w:type="dxa"/>
          </w:tcPr>
          <w:p w:rsidR="00122FEC" w:rsidRDefault="00122FEC" w:rsidP="00014E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number below is divisible by 6?</w:t>
            </w:r>
          </w:p>
          <w:p w:rsidR="00122FEC" w:rsidRDefault="00E97B17" w:rsidP="00014E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0" style="position:absolute;margin-left:19.25pt;margin-top:16.7pt;width:343.5pt;height:9pt;z-index:251695104" coordorigin="2430,3420" coordsize="6870,180">
                  <v:roundrect id="_x0000_s1111" style="position:absolute;left:9030;top:3420;width:270;height:180" arcsize="10923f"/>
                  <v:roundrect id="_x0000_s1112" style="position:absolute;left:2430;top:3420;width:270;height:180" arcsize="10923f"/>
                  <v:roundrect id="_x0000_s1113" style="position:absolute;left:4580;top:3420;width:270;height:180" arcsize="10923f"/>
                  <v:roundrect id="_x0000_s1114" style="position:absolute;left:6780;top:3420;width:270;height:180" arcsize="10923f"/>
                </v:group>
              </w:pict>
            </w:r>
            <w:r w:rsidR="00014E4B">
              <w:rPr>
                <w:rFonts w:ascii="Times New Roman" w:hAnsi="Times New Roman" w:cs="Times New Roman"/>
                <w:sz w:val="24"/>
                <w:szCs w:val="24"/>
              </w:rPr>
              <w:t xml:space="preserve">      538                              540                              542                                544 </w:t>
            </w:r>
          </w:p>
          <w:p w:rsidR="0021711A" w:rsidRPr="00F97437" w:rsidRDefault="00122FEC" w:rsidP="00122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2FEC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122FEC" w:rsidRPr="00F97437" w:rsidRDefault="00122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05" w:type="dxa"/>
          </w:tcPr>
          <w:p w:rsidR="00122FEC" w:rsidRPr="00880C50" w:rsidRDefault="00122FEC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Which is true?             </w:t>
            </w:r>
          </w:p>
          <w:p w:rsidR="00122FEC" w:rsidRPr="00880C50" w:rsidRDefault="00E97B17" w:rsidP="0038257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0D1807B">
                <v:group id="_x0000_s1105" style="position:absolute;margin-left:26.25pt;margin-top:8.6pt;width:15pt;height:75.75pt;z-index:251694080" coordorigin="3420,8403" coordsize="270,1380">
                  <v:roundrect id="_x0000_s1106" style="position:absolute;left:3420;top:8403;width:270;height:180" arcsize="10923f"/>
                  <v:roundrect id="_x0000_s1107" style="position:absolute;left:3420;top:8778;width:270;height:180" arcsize="10923f"/>
                  <v:roundrect id="_x0000_s1108" style="position:absolute;left:3420;top:9180;width:270;height:180" arcsize="10923f"/>
                  <v:roundrect id="_x0000_s1109" style="position:absolute;left:3420;top:9603;width:270;height:180" arcsize="10923f"/>
                </v:group>
              </w:pict>
            </w:r>
            <w:r w:rsidR="00122FE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1 420 is divisible by 3 and by 4</w:t>
            </w:r>
            <w:r w:rsidR="00122FEC"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2FEC" w:rsidRPr="00880C50" w:rsidRDefault="00122FEC" w:rsidP="00382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1 420 is divisible by 3 but not by 4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2FEC" w:rsidRPr="00880C50" w:rsidRDefault="00122FEC" w:rsidP="00382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1 420 is divisible by 4 but not by 3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2FEC" w:rsidRPr="00880C50" w:rsidRDefault="00122FEC" w:rsidP="003825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1 420 is not divisible by 3 nor by 4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2FEC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122FEC" w:rsidRPr="00F97437" w:rsidRDefault="00122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705" w:type="dxa"/>
          </w:tcPr>
          <w:p w:rsidR="00122FEC" w:rsidRDefault="00014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statement:</w:t>
            </w:r>
          </w:p>
          <w:p w:rsidR="00014E4B" w:rsidRDefault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6" style="position:absolute;margin-left:370.9pt;margin-top:4.7pt;width:18.75pt;height:24pt;z-index:25169715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5" style="position:absolute;margin-left:333.45pt;margin-top:4.7pt;width:18.75pt;height:23.25pt;z-index:251696128"/>
              </w:pict>
            </w:r>
          </w:p>
          <w:p w:rsidR="00014E4B" w:rsidRPr="00014E4B" w:rsidRDefault="00014E4B" w:rsidP="00014E4B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number which is divisible by 5 will end with the digits       or         .</w:t>
            </w:r>
          </w:p>
        </w:tc>
      </w:tr>
      <w:tr w:rsidR="00122FEC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122FEC" w:rsidRPr="00F97437" w:rsidRDefault="00122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705" w:type="dxa"/>
          </w:tcPr>
          <w:p w:rsidR="00AA7097" w:rsidRDefault="00AA7097" w:rsidP="005F168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students were asked to write 210 as a product of its prime factors.</w:t>
            </w:r>
          </w:p>
          <w:p w:rsidR="005F1687" w:rsidRDefault="00AA7097" w:rsidP="005F168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answer was correct?</w:t>
            </w:r>
            <w:r w:rsidR="005F16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1687" w:rsidRDefault="00AA7097" w:rsidP="005F1687">
            <w:pPr>
              <w:spacing w:after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A709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68" w:dyaOrig="401">
                <v:shape id="_x0000_i1030" type="#_x0000_t75" style="width:62.25pt;height:20.25pt" o:ole="">
                  <v:imagedata r:id="rId18" o:title=""/>
                </v:shape>
                <o:OLEObject Type="Embed" ProgID="FXE300.Equation" ShapeID="_x0000_i1030" DrawAspect="Content" ObjectID="_1392471053" r:id="rId19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A709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779" w:dyaOrig="401">
                <v:shape id="_x0000_i1031" type="#_x0000_t75" style="width:84pt;height:19.5pt" o:ole="">
                  <v:imagedata r:id="rId20" o:title=""/>
                </v:shape>
                <o:OLEObject Type="Embed" ProgID="FXE300.Equation" ShapeID="_x0000_i1031" DrawAspect="Content" ObjectID="_1392471054" r:id="rId21"/>
              </w:object>
            </w:r>
            <w:r w:rsidRPr="00AA7097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A709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28" w:dyaOrig="401">
                <v:shape id="_x0000_i1032" type="#_x0000_t75" style="width:68.25pt;height:19.5pt" o:ole="">
                  <v:imagedata r:id="rId22" o:title=""/>
                </v:shape>
                <o:OLEObject Type="Embed" ProgID="FXE300.Equation" ShapeID="_x0000_i1032" DrawAspect="Content" ObjectID="_1392471055" r:id="rId23"/>
              </w:object>
            </w:r>
            <w:r w:rsidRPr="00AA7097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AA709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28" w:dyaOrig="401">
                <v:shape id="_x0000_i1033" type="#_x0000_t75" style="width:65.25pt;height:18.75pt" o:ole="">
                  <v:imagedata r:id="rId24" o:title=""/>
                </v:shape>
                <o:OLEObject Type="Embed" ProgID="FXE300.Equation" ShapeID="_x0000_i1033" DrawAspect="Content" ObjectID="_1392471056" r:id="rId25"/>
              </w:object>
            </w:r>
            <w:r w:rsidRPr="00AA7097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AA7097" w:rsidRPr="00AA7097" w:rsidRDefault="00E97B17" w:rsidP="005F1687">
            <w:pPr>
              <w:spacing w:after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7" style="position:absolute;margin-left:32.75pt;margin-top:.1pt;width:343.5pt;height:9pt;z-index:251698176" coordorigin="2430,3420" coordsize="6870,180">
                  <v:roundrect id="_x0000_s1118" style="position:absolute;left:9030;top:3420;width:270;height:180" arcsize="10923f"/>
                  <v:roundrect id="_x0000_s1119" style="position:absolute;left:2430;top:3420;width:270;height:180" arcsize="10923f"/>
                  <v:roundrect id="_x0000_s1120" style="position:absolute;left:4580;top:3420;width:270;height:180" arcsize="10923f"/>
                  <v:roundrect id="_x0000_s1121" style="position:absolute;left:6780;top:3420;width:270;height:180" arcsize="10923f"/>
                </v:group>
              </w:pict>
            </w:r>
          </w:p>
        </w:tc>
      </w:tr>
      <w:tr w:rsidR="00122FEC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122FEC" w:rsidRPr="00F97437" w:rsidRDefault="00122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705" w:type="dxa"/>
          </w:tcPr>
          <w:p w:rsidR="00AA7097" w:rsidRPr="00880C50" w:rsidRDefault="00AA7097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number has the prime factorisation below?</w:t>
            </w:r>
          </w:p>
          <w:p w:rsidR="00AA7097" w:rsidRPr="00880C50" w:rsidRDefault="00AA7097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097" w:rsidRPr="00880C50" w:rsidRDefault="00E97B17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2" style="position:absolute;margin-left:182.75pt;margin-top:1.15pt;width:72.7pt;height:33.6pt;z-index:251700224"/>
              </w:pict>
            </w:r>
            <w:r w:rsidR="00AA7097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A7097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65" w:dyaOrig="467">
                <v:shape id="_x0000_i1034" type="#_x0000_t75" style="width:159pt;height:36.75pt" o:ole="">
                  <v:imagedata r:id="rId26" o:title=""/>
                </v:shape>
                <o:OLEObject Type="Embed" ProgID="FXE300.Equation" ShapeID="_x0000_i1034" DrawAspect="Content" ObjectID="_1392471057" r:id="rId27"/>
              </w:object>
            </w:r>
            <w:r w:rsidR="00AA7097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122FEC" w:rsidRPr="00F97437" w:rsidRDefault="00122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FEC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122FEC" w:rsidRPr="00F97437" w:rsidRDefault="00122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705" w:type="dxa"/>
          </w:tcPr>
          <w:p w:rsidR="00AA7097" w:rsidRPr="00880C50" w:rsidRDefault="00AA7097" w:rsidP="00AA7097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Using the factor tree above complet</w:t>
            </w:r>
            <w:r w:rsidR="00382574">
              <w:rPr>
                <w:rFonts w:ascii="Times New Roman" w:hAnsi="Times New Roman" w:cs="Times New Roman"/>
                <w:sz w:val="24"/>
                <w:szCs w:val="24"/>
              </w:rPr>
              <w:t>e the prime factorisation of 432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below.</w:t>
            </w:r>
          </w:p>
          <w:p w:rsidR="00AA7097" w:rsidRDefault="00E97B17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shape id="_x0000_s1143" type="#_x0000_t75" style="position:absolute;margin-left:58.95pt;margin-top:4pt;width:236.75pt;height:151.65pt;z-index:-251603968;mso-position-horizontal-relative:text;mso-position-vertical-relative:text">
                  <v:imagedata r:id="rId28" o:title=""/>
                </v:shape>
                <o:OLEObject Type="Embed" ProgID="FXE300.Equation" ShapeID="_x0000_s1143" DrawAspect="Content" ObjectID="_1392471092" r:id="rId29"/>
              </w:pict>
            </w:r>
          </w:p>
          <w:p w:rsidR="00382574" w:rsidRDefault="00382574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74" w:rsidRDefault="00382574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74" w:rsidRDefault="00382574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74" w:rsidRDefault="00382574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74" w:rsidRDefault="00382574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74" w:rsidRDefault="00382574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74" w:rsidRDefault="00382574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74" w:rsidRDefault="00382574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74" w:rsidRDefault="00382574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74" w:rsidRPr="00880C50" w:rsidRDefault="00382574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097" w:rsidRPr="00880C50" w:rsidRDefault="00AA7097" w:rsidP="00AA7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097" w:rsidRPr="00880C50" w:rsidRDefault="00AA7097" w:rsidP="00AA709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82574" w:rsidRPr="00880C50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720" w:dyaOrig="598">
                <v:shape id="_x0000_i1035" type="#_x0000_t75" style="width:187.5pt;height:41.25pt" o:ole="">
                  <v:imagedata r:id="rId30" o:title=""/>
                </v:shape>
                <o:OLEObject Type="Embed" ProgID="FXE300.Equation" ShapeID="_x0000_i1035" DrawAspect="Content" ObjectID="_1392471058" r:id="rId31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122FEC" w:rsidRPr="00F97437" w:rsidRDefault="00122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574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382574" w:rsidRPr="00F97437" w:rsidRDefault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8705" w:type="dxa"/>
          </w:tcPr>
          <w:p w:rsidR="00382574" w:rsidRDefault="00382574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the prime factorisation of </w:t>
            </w:r>
            <w:r w:rsidR="005F3E43">
              <w:rPr>
                <w:rFonts w:ascii="Times New Roman" w:hAnsi="Times New Roman" w:cs="Times New Roman"/>
                <w:sz w:val="24"/>
                <w:szCs w:val="24"/>
              </w:rPr>
              <w:t>140.</w:t>
            </w:r>
          </w:p>
          <w:p w:rsidR="005F3E43" w:rsidRDefault="005F3E43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E43" w:rsidRDefault="005F3E43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E43" w:rsidRDefault="005F3E43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E43" w:rsidRDefault="005F3E43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E43" w:rsidRDefault="005F3E43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E43" w:rsidRDefault="005F3E43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4093" w:dyaOrig="658">
                <v:shape id="_x0000_i1036" type="#_x0000_t75" style="width:282pt;height:45pt" o:ole="">
                  <v:imagedata r:id="rId32" o:title=""/>
                </v:shape>
                <o:OLEObject Type="Embed" ProgID="FXE300.Equation" ShapeID="_x0000_i1036" DrawAspect="Content" ObjectID="_1392471059" r:id="rId33"/>
              </w:object>
            </w:r>
          </w:p>
          <w:p w:rsidR="005F3E43" w:rsidRPr="00880C50" w:rsidRDefault="005F3E43" w:rsidP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574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382574" w:rsidRPr="00F97437" w:rsidRDefault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705" w:type="dxa"/>
          </w:tcPr>
          <w:p w:rsidR="00382574" w:rsidRPr="00880C50" w:rsidRDefault="00382574" w:rsidP="00382574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3E43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483" w:dyaOrig="467" w14:anchorId="2A6EE145">
                <v:shape id="_x0000_i1037" type="#_x0000_t75" style="width:174pt;height:23.25pt" o:ole="">
                  <v:imagedata r:id="rId34" o:title=""/>
                </v:shape>
                <o:OLEObject Type="Embed" ProgID="FXE300.Equation" ShapeID="_x0000_i1037" DrawAspect="Content" ObjectID="_1392471060" r:id="rId35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382574" w:rsidRPr="00880C50" w:rsidRDefault="00382574" w:rsidP="00382574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382574" w:rsidRPr="00880C50" w:rsidRDefault="00382574" w:rsidP="00382574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Which is correct?</w:t>
            </w:r>
          </w:p>
          <w:p w:rsidR="00382574" w:rsidRPr="00880C50" w:rsidRDefault="00382574" w:rsidP="00382574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382574" w:rsidRPr="00880C50" w:rsidRDefault="00E97B17" w:rsidP="00382574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4674FD8">
                <v:group id="_x0000_s1144" style="position:absolute;margin-left:19.25pt;margin-top:6.6pt;width:217.5pt;height:36pt;z-index:251714560" coordorigin="3530,6840" coordsize="3900,720">
                  <v:roundrect id="_x0000_s1145" style="position:absolute;left:3530;top:6840;width:270;height:180" arcsize="10923f"/>
                  <v:roundrect id="_x0000_s1146" style="position:absolute;left:3530;top:7380;width:270;height:180" arcsize="10923f"/>
                  <v:roundrect id="_x0000_s1147" style="position:absolute;left:7160;top:6840;width:270;height:180" arcsize="10923f"/>
                  <v:roundrect id="_x0000_s1148" style="position:absolute;left:7160;top:7380;width:270;height:180" arcsize="10923f"/>
                </v:group>
              </w:pict>
            </w:r>
            <w:r w:rsidR="00382574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</w:t>
            </w:r>
            <w:r w:rsidR="002A6DC3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790" w:dyaOrig="442" w14:anchorId="7AC4D8B3">
                <v:shape id="_x0000_i1038" type="#_x0000_t75" style="width:140.25pt;height:16.5pt" o:ole="">
                  <v:imagedata r:id="rId36" o:title=""/>
                </v:shape>
                <o:OLEObject Type="Embed" ProgID="FXE300.Equation" ShapeID="_x0000_i1038" DrawAspect="Content" ObjectID="_1392471061" r:id="rId37"/>
              </w:object>
            </w:r>
            <w:r w:rsidR="00382574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</w:t>
            </w:r>
            <w:r w:rsidR="002A6DC3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903" w:dyaOrig="473">
                <v:shape id="_x0000_i1039" type="#_x0000_t75" style="width:144.75pt;height:17.25pt" o:ole="">
                  <v:imagedata r:id="rId38" o:title=""/>
                </v:shape>
                <o:OLEObject Type="Embed" ProgID="FXE300.Equation" ShapeID="_x0000_i1039" DrawAspect="Content" ObjectID="_1392471062" r:id="rId39"/>
              </w:object>
            </w:r>
            <w:r w:rsidR="00382574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382574" w:rsidRPr="00880C50" w:rsidRDefault="00382574" w:rsidP="00382574">
            <w:pPr>
              <w:rPr>
                <w:rFonts w:ascii="Times New Roman" w:hAnsi="Times New Roman" w:cs="Times New Roman"/>
                <w:position w:val="-6"/>
                <w:sz w:val="16"/>
                <w:szCs w:val="16"/>
              </w:rPr>
            </w:pPr>
          </w:p>
          <w:p w:rsidR="00382574" w:rsidRPr="00880C50" w:rsidRDefault="00382574" w:rsidP="00382574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</w:t>
            </w:r>
            <w:r w:rsidR="002A6DC3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903" w:dyaOrig="473">
                <v:shape id="_x0000_i1040" type="#_x0000_t75" style="width:144.75pt;height:17.25pt" o:ole="">
                  <v:imagedata r:id="rId40" o:title=""/>
                </v:shape>
                <o:OLEObject Type="Embed" ProgID="FXE300.Equation" ShapeID="_x0000_i1040" DrawAspect="Content" ObjectID="_1392471063" r:id="rId41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</w:t>
            </w:r>
            <w:r w:rsidR="002A6DC3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15" w:dyaOrig="473">
                <v:shape id="_x0000_i1041" type="#_x0000_t75" style="width:148.5pt;height:17.25pt" o:ole="">
                  <v:imagedata r:id="rId42" o:title=""/>
                </v:shape>
                <o:OLEObject Type="Embed" ProgID="FXE300.Equation" ShapeID="_x0000_i1041" DrawAspect="Content" ObjectID="_1392471064" r:id="rId43"/>
              </w:object>
            </w:r>
          </w:p>
        </w:tc>
      </w:tr>
      <w:tr w:rsidR="00382574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382574" w:rsidRPr="00F97437" w:rsidRDefault="00382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705" w:type="dxa"/>
          </w:tcPr>
          <w:p w:rsidR="00382574" w:rsidRPr="002A6DC3" w:rsidRDefault="00E97B17" w:rsidP="00D55020">
            <w:pPr>
              <w:spacing w:after="240"/>
              <w:rPr>
                <w:rFonts w:ascii="Times New Roman" w:hAnsi="Times New Roman" w:cs="Times New Roman"/>
                <w:position w:val="-10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9" style="position:absolute;margin-left:221.7pt;margin-top:21.25pt;width:65.25pt;height:33pt;z-index:251715584;mso-position-horizontal-relative:text;mso-position-vertical-relative:text"/>
              </w:pict>
            </w:r>
            <w:r w:rsidR="002A6DC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A6DC3" w:rsidRPr="002A6DC3">
              <w:rPr>
                <w:rFonts w:ascii="Times New Roman" w:hAnsi="Times New Roman" w:cs="Times New Roman"/>
                <w:color w:val="FF0000"/>
                <w:position w:val="-108"/>
                <w:sz w:val="24"/>
                <w:szCs w:val="24"/>
              </w:rPr>
              <w:object w:dxaOrig="4862" w:dyaOrig="1467">
                <v:shape id="_x0000_i1042" type="#_x0000_t75" style="width:207pt;height:62.25pt" o:ole="">
                  <v:imagedata r:id="rId44" o:title=""/>
                </v:shape>
                <o:OLEObject Type="Embed" ProgID="FXE300.Equation" ShapeID="_x0000_i1042" DrawAspect="Content" ObjectID="_1392471065" r:id="rId45"/>
              </w:object>
            </w:r>
            <w:r w:rsidR="002A6DC3" w:rsidRPr="002A6DC3">
              <w:rPr>
                <w:rFonts w:ascii="Times New Roman" w:hAnsi="Times New Roman" w:cs="Times New Roman"/>
                <w:position w:val="-108"/>
                <w:sz w:val="24"/>
                <w:szCs w:val="24"/>
              </w:rPr>
              <w:t xml:space="preserve"> </w:t>
            </w:r>
          </w:p>
        </w:tc>
      </w:tr>
      <w:tr w:rsidR="00D55020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D55020" w:rsidRPr="00F97437" w:rsidRDefault="00D55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705" w:type="dxa"/>
          </w:tcPr>
          <w:p w:rsidR="00D55020" w:rsidRDefault="00D55020" w:rsidP="00E97B17">
            <w:pPr>
              <w:rPr>
                <w:rFonts w:ascii="Times New Roman" w:hAnsi="Times New Roman" w:cs="Times New Roman"/>
                <w:position w:val="-10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A6DC3">
              <w:rPr>
                <w:rFonts w:ascii="Times New Roman" w:hAnsi="Times New Roman" w:cs="Times New Roman"/>
                <w:color w:val="FF0000"/>
                <w:position w:val="-108"/>
                <w:sz w:val="24"/>
                <w:szCs w:val="24"/>
              </w:rPr>
              <w:object w:dxaOrig="5214" w:dyaOrig="1507" w14:anchorId="5D10BDCF">
                <v:shape id="_x0000_i1043" type="#_x0000_t75" style="width:222pt;height:64.5pt" o:ole="">
                  <v:imagedata r:id="rId46" o:title=""/>
                </v:shape>
                <o:OLEObject Type="Embed" ProgID="FXE300.Equation" ShapeID="_x0000_i1043" DrawAspect="Content" ObjectID="_1392471066" r:id="rId47"/>
              </w:object>
            </w:r>
            <w:r w:rsidRPr="002A6DC3">
              <w:rPr>
                <w:rFonts w:ascii="Times New Roman" w:hAnsi="Times New Roman" w:cs="Times New Roman"/>
                <w:position w:val="-108"/>
                <w:sz w:val="24"/>
                <w:szCs w:val="24"/>
              </w:rPr>
              <w:t xml:space="preserve"> </w:t>
            </w:r>
          </w:p>
          <w:p w:rsidR="00D55020" w:rsidRDefault="00D55020" w:rsidP="00D550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5020" w:rsidRDefault="00D55020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13                                22                                 88                                 242                   </w:t>
            </w:r>
          </w:p>
          <w:p w:rsidR="00D55020" w:rsidRPr="00D55020" w:rsidRDefault="00E97B17" w:rsidP="00D550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1" style="position:absolute;margin-left:49.25pt;margin-top:3.3pt;width:343.5pt;height:9pt;z-index:251716608" coordorigin="2430,3420" coordsize="6870,180">
                  <v:roundrect id="_x0000_s1152" style="position:absolute;left:9030;top:3420;width:270;height:180" arcsize="10923f"/>
                  <v:roundrect id="_x0000_s1153" style="position:absolute;left:2430;top:3420;width:270;height:180" arcsize="10923f"/>
                  <v:roundrect id="_x0000_s1154" style="position:absolute;left:4580;top:3420;width:270;height:180" arcsize="10923f"/>
                  <v:roundrect id="_x0000_s1155" style="position:absolute;left:6780;top:3420;width:270;height:180" arcsize="10923f"/>
                </v:group>
              </w:pict>
            </w:r>
          </w:p>
        </w:tc>
      </w:tr>
      <w:tr w:rsidR="00A72CAF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72CAF" w:rsidRPr="00F97437" w:rsidRDefault="00A7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705" w:type="dxa"/>
          </w:tcPr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The number represented by the Roman numerals below is :</w:t>
            </w: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80C50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M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CMLXV</w:t>
            </w:r>
            <w:r w:rsidRPr="00880C50">
              <w:rPr>
                <w:rFonts w:ascii="Times New Roman" w:hAnsi="Times New Roman" w:cs="Times New Roman"/>
                <w:sz w:val="40"/>
                <w:szCs w:val="40"/>
              </w:rPr>
              <w:t>II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1948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1968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2148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2168</w:t>
            </w:r>
          </w:p>
          <w:p w:rsidR="00A72CAF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23A6207">
                <v:group id="_x0000_s1156" style="position:absolute;margin-left:23pt;margin-top:9.15pt;width:343.5pt;height:9pt;z-index:251718656" coordorigin="2430,3420" coordsize="6870,180">
                  <v:roundrect id="_x0000_s1157" style="position:absolute;left:9030;top:3420;width:270;height:180" arcsize="10923f"/>
                  <v:roundrect id="_x0000_s1158" style="position:absolute;left:2430;top:3420;width:270;height:180" arcsize="10923f"/>
                  <v:roundrect id="_x0000_s1159" style="position:absolute;left:4580;top:3420;width:270;height:180" arcsize="10923f"/>
                  <v:roundrect id="_x0000_s1160" style="position:absolute;left:6780;top:3420;width:270;height:180" arcsize="10923f"/>
                </v:group>
              </w:pict>
            </w: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CAF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72CAF" w:rsidRPr="00F97437" w:rsidRDefault="00A7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705" w:type="dxa"/>
          </w:tcPr>
          <w:p w:rsidR="00A72CAF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D127062">
                <v:rect id="_x0000_s1161" style="position:absolute;margin-left:188.25pt;margin-top:1.35pt;width:140.25pt;height:28.5pt;z-index:251719680;mso-position-horizontal-relative:text;mso-position-vertical-relative:text"/>
              </w:pict>
            </w:r>
            <w:r w:rsidR="00A72CAF">
              <w:rPr>
                <w:rFonts w:ascii="Times New Roman" w:hAnsi="Times New Roman" w:cs="Times New Roman"/>
                <w:sz w:val="24"/>
                <w:szCs w:val="24"/>
              </w:rPr>
              <w:t>Write 6</w:t>
            </w:r>
            <w:r w:rsidR="008F0A6E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A72CAF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using Roman numerals.</w:t>
            </w: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CAF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72CAF" w:rsidRPr="00F97437" w:rsidRDefault="00A7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26.</w:t>
            </w:r>
          </w:p>
        </w:tc>
        <w:tc>
          <w:tcPr>
            <w:tcW w:w="8705" w:type="dxa"/>
          </w:tcPr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Write one of the </w:t>
            </w:r>
            <w:proofErr w:type="gramStart"/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symbols </w:t>
            </w:r>
            <w:r w:rsidRPr="00880C50">
              <w:rPr>
                <w:rFonts w:ascii="Times New Roman" w:hAnsi="Times New Roman" w:cs="Times New Roman"/>
                <w:sz w:val="32"/>
                <w:szCs w:val="32"/>
              </w:rPr>
              <w:t xml:space="preserve"> &gt;</w:t>
            </w:r>
            <w:proofErr w:type="gramEnd"/>
            <w:r w:rsidRPr="00880C50">
              <w:rPr>
                <w:rFonts w:ascii="Times New Roman" w:hAnsi="Times New Roman" w:cs="Times New Roman"/>
                <w:sz w:val="32"/>
                <w:szCs w:val="32"/>
              </w:rPr>
              <w:t xml:space="preserve"> , &lt;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Pr="00880C50">
              <w:rPr>
                <w:rFonts w:ascii="Times New Roman" w:hAnsi="Times New Roman" w:cs="Times New Roman"/>
                <w:sz w:val="32"/>
                <w:szCs w:val="32"/>
              </w:rPr>
              <w:t>=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in the box to correctly complete the sentence below.</w:t>
            </w: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8F0A6E" w:rsidRPr="00880C5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3149" w:dyaOrig="481" w14:anchorId="1D8B0810">
                <v:shape id="_x0000_i1044" type="#_x0000_t75" style="width:212.25pt;height:33pt" o:ole="">
                  <v:imagedata r:id="rId48" o:title=""/>
                </v:shape>
                <o:OLEObject Type="Embed" ProgID="FXE300.Equation" ShapeID="_x0000_i1044" DrawAspect="Content" ObjectID="_1392471067" r:id="rId49"/>
              </w:object>
            </w:r>
            <w:r w:rsidRPr="00880C5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</w:tc>
      </w:tr>
      <w:tr w:rsidR="00A72CAF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72CAF" w:rsidRPr="00F97437" w:rsidRDefault="00A7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705" w:type="dxa"/>
          </w:tcPr>
          <w:p w:rsidR="00A72CAF" w:rsidRPr="00880C50" w:rsidRDefault="00A72CAF" w:rsidP="00E97B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Which of the following statements is true?</w:t>
            </w:r>
          </w:p>
          <w:p w:rsidR="00A72CAF" w:rsidRPr="00880C50" w:rsidRDefault="00A72CAF" w:rsidP="00E97B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Statement A                           </w:t>
            </w:r>
            <w:r w:rsidR="008F0A6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Statement B</w:t>
            </w:r>
          </w:p>
          <w:p w:rsidR="00A72CAF" w:rsidRPr="00880C50" w:rsidRDefault="00A72CAF" w:rsidP="00E97B17">
            <w:pPr>
              <w:spacing w:before="120"/>
              <w:jc w:val="both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8F0A6E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570" w:dyaOrig="401" w14:anchorId="752AF2F7">
                <v:shape id="_x0000_i1045" type="#_x0000_t75" style="width:278.25pt;height:20.25pt" o:ole="">
                  <v:imagedata r:id="rId50" o:title=""/>
                </v:shape>
                <o:OLEObject Type="Embed" ProgID="FXE300.Equation" ShapeID="_x0000_i1045" DrawAspect="Content" ObjectID="_1392471068" r:id="rId51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72CAF" w:rsidRPr="00880C50" w:rsidRDefault="00E97B17" w:rsidP="00E97B17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0F8D5B2">
                <v:group id="_x0000_s1162" style="position:absolute;margin-left:29.25pt;margin-top:7.55pt;width:13.5pt;height:74.25pt;z-index:251720704" coordorigin="3420,8403" coordsize="270,1380">
                  <v:roundrect id="_x0000_s1163" style="position:absolute;left:3420;top:8403;width:270;height:180" arcsize="10923f"/>
                  <v:roundrect id="_x0000_s1164" style="position:absolute;left:3420;top:8778;width:270;height:180" arcsize="10923f"/>
                  <v:roundrect id="_x0000_s1165" style="position:absolute;left:3420;top:9180;width:270;height:180" arcsize="10923f"/>
                  <v:roundrect id="_x0000_s1166" style="position:absolute;left:3420;top:9603;width:270;height:180" arcsize="10923f"/>
                </v:group>
              </w:pict>
            </w:r>
            <w:r w:rsidR="00A72CAF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Statement A only is true.</w:t>
            </w:r>
          </w:p>
          <w:p w:rsidR="00A72CAF" w:rsidRPr="00880C50" w:rsidRDefault="00A72CAF" w:rsidP="00E97B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Statement B only is true.</w:t>
            </w:r>
          </w:p>
          <w:p w:rsidR="00A72CAF" w:rsidRPr="00880C50" w:rsidRDefault="00A72CAF" w:rsidP="00E97B1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Both statements are true.</w:t>
            </w:r>
          </w:p>
          <w:p w:rsidR="00A72CAF" w:rsidRPr="00880C50" w:rsidRDefault="00A72CAF" w:rsidP="00E97B1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Neither statement is true.</w:t>
            </w:r>
          </w:p>
        </w:tc>
      </w:tr>
      <w:tr w:rsidR="00A72CAF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72CAF" w:rsidRPr="00F97437" w:rsidRDefault="00A7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705" w:type="dxa"/>
          </w:tcPr>
          <w:p w:rsidR="00A72CAF" w:rsidRPr="00880C50" w:rsidRDefault="008F0A6E" w:rsidP="00E97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A72CAF"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72CAF" w:rsidRPr="00880C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+ 6) × 2 × 3</w:t>
            </w:r>
            <w:r w:rsidR="00A72CAF"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:rsidR="00A72CAF" w:rsidRPr="00880C50" w:rsidRDefault="00A72CAF" w:rsidP="00E97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2CAF" w:rsidRDefault="00E97B17" w:rsidP="008F0A6E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AU"/>
              </w:rPr>
              <w:pict w14:anchorId="69DEAFB1">
                <v:group id="_x0000_s1167" style="position:absolute;left:0;text-align:left;margin-left:11.75pt;margin-top:19.6pt;width:343.5pt;height:9pt;z-index:251721728" coordorigin="2430,3420" coordsize="6870,180">
                  <v:roundrect id="_x0000_s1168" style="position:absolute;left:9030;top:3420;width:270;height:180" arcsize="10923f"/>
                  <v:roundrect id="_x0000_s1169" style="position:absolute;left:2430;top:3420;width:270;height:180" arcsize="10923f"/>
                  <v:roundrect id="_x0000_s1170" style="position:absolute;left:4580;top:3420;width:270;height:180" arcsize="10923f"/>
                  <v:roundrect id="_x0000_s1171" style="position:absolute;left:6780;top:3420;width:270;height:180" arcsize="10923f"/>
                </v:group>
              </w:pict>
            </w:r>
            <w:r w:rsidR="00A72CAF"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8F0A6E">
              <w:rPr>
                <w:rFonts w:ascii="Times New Roman" w:hAnsi="Times New Roman" w:cs="Times New Roman"/>
                <w:sz w:val="28"/>
                <w:szCs w:val="28"/>
              </w:rPr>
              <w:t xml:space="preserve"> 1                          30                         51                         126</w:t>
            </w:r>
            <w:r w:rsidR="00A72CAF"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</w:p>
          <w:p w:rsidR="008F0A6E" w:rsidRPr="00880C50" w:rsidRDefault="008F0A6E" w:rsidP="008F0A6E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CAF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72CAF" w:rsidRPr="00F97437" w:rsidRDefault="00A7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705" w:type="dxa"/>
          </w:tcPr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calculation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below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correct order of operations.</w:t>
            </w: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E97B17" w:rsidP="00E97B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7B385AE">
                <v:rect id="_x0000_s1172" style="position:absolute;margin-left:127.75pt;margin-top:2.75pt;width:69.75pt;height:46.85pt;z-index:251722752"/>
              </w:pict>
            </w:r>
            <w:r w:rsidR="00A72CAF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F0A6E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65" w:dyaOrig="850" w14:anchorId="1D1C3D9A">
                <v:shape id="_x0000_i1046" type="#_x0000_t75" style="width:95.25pt;height:51pt" o:ole="">
                  <v:imagedata r:id="rId52" o:title=""/>
                </v:shape>
                <o:OLEObject Type="Embed" ProgID="FXE300.Equation" ShapeID="_x0000_i1046" DrawAspect="Content" ObjectID="_1392471069" r:id="rId53"/>
              </w:object>
            </w:r>
            <w:r w:rsidR="00A72CAF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CAF" w:rsidRPr="00F97437" w:rsidTr="00B530B9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A72CAF" w:rsidRPr="00F97437" w:rsidRDefault="00A7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705" w:type="dxa"/>
          </w:tcPr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Use lines to join the pairs of expressions which are equal in value.</w:t>
            </w:r>
          </w:p>
          <w:p w:rsidR="00A72CAF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BFA365F">
                <v:rect id="_x0000_s1176" style="position:absolute;margin-left:252pt;margin-top:11.7pt;width:113.7pt;height:58.15pt;z-index:251726848">
                  <v:textbox>
                    <w:txbxContent>
                      <w:p w:rsidR="00E97B17" w:rsidRDefault="00E97B17" w:rsidP="00E97B17">
                        <w:r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t xml:space="preserve">      </w:t>
                        </w:r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884" w:dyaOrig="725" w14:anchorId="4904F9BE">
                            <v:shape id="_x0000_i1070" type="#_x0000_t75" style="width:64.5pt;height:52.5pt" o:ole="">
                              <v:imagedata r:id="rId54" o:title=""/>
                            </v:shape>
                            <o:OLEObject Type="Embed" ProgID="FXE300.Equation" ShapeID="_x0000_i1070" DrawAspect="Content" ObjectID="_1392471093" r:id="rId55"/>
                          </w:objec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9048E11">
                <v:rect id="_x0000_s1173" style="position:absolute;margin-left:36pt;margin-top:11.7pt;width:123.15pt;height:56.1pt;z-index:251723776;mso-wrap-style:none">
                  <v:textbox style="mso-fit-shape-to-text:t">
                    <w:txbxContent>
                      <w:p w:rsidR="00E97B17" w:rsidRDefault="00E97B17"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1471" w:dyaOrig="490" w14:anchorId="2C28361C">
                            <v:shape id="_x0000_i1071" type="#_x0000_t75" style="width:108pt;height:36pt" o:ole="">
                              <v:imagedata r:id="rId56" o:title=""/>
                            </v:shape>
                            <o:OLEObject Type="Embed" ProgID="FXE300.Equation" ShapeID="_x0000_i1071" DrawAspect="Content" ObjectID="_1392471094" r:id="rId57"/>
                          </w:object>
                        </w:r>
                      </w:p>
                    </w:txbxContent>
                  </v:textbox>
                </v:rect>
              </w:pict>
            </w: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6453B69">
                <v:rect id="_x0000_s1174" style="position:absolute;margin-left:37.3pt;margin-top:9.2pt;width:121.85pt;height:54pt;z-index:251724800">
                  <v:textbox style="mso-fit-shape-to-text:t">
                    <w:txbxContent>
                      <w:p w:rsidR="00E97B17" w:rsidRDefault="00E97B17" w:rsidP="00E97B17">
                        <w:r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t xml:space="preserve">      </w:t>
                        </w:r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950" w:dyaOrig="467" w14:anchorId="5D919469">
                            <v:shape id="_x0000_i1072" type="#_x0000_t75" style="width:69.75pt;height:33.75pt" o:ole="">
                              <v:imagedata r:id="rId58" o:title=""/>
                            </v:shape>
                            <o:OLEObject Type="Embed" ProgID="FXE300.Equation" ShapeID="_x0000_i1072" DrawAspect="Content" ObjectID="_1392471095" r:id="rId59"/>
                          </w:objec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ECAD473">
                <v:rect id="_x0000_s1175" style="position:absolute;margin-left:252pt;margin-top:9.15pt;width:117.65pt;height:54.05pt;z-index:251725824;mso-wrap-style:none">
                  <v:textbox>
                    <w:txbxContent>
                      <w:p w:rsidR="00E97B17" w:rsidRDefault="00E97B17" w:rsidP="00E97B17"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1396" w:dyaOrig="401" w14:anchorId="2A20ADB0">
                            <v:shape id="_x0000_i1073" type="#_x0000_t75" style="width:102.75pt;height:29.25pt" o:ole="">
                              <v:imagedata r:id="rId60" o:title=""/>
                            </v:shape>
                            <o:OLEObject Type="Embed" ProgID="FXE300.Equation" ShapeID="_x0000_i1073" DrawAspect="Content" ObjectID="_1392471096" r:id="rId61"/>
                          </w:object>
                        </w:r>
                      </w:p>
                    </w:txbxContent>
                  </v:textbox>
                </v:rect>
              </w:pict>
            </w: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CAF" w:rsidRPr="00880C50" w:rsidRDefault="00A72CAF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7B17" w:rsidRDefault="00E97B17"/>
    <w:p w:rsidR="00E97B17" w:rsidRDefault="00E97B17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E97B17" w:rsidTr="00E97B1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E97B17" w:rsidRDefault="00E97B17" w:rsidP="00E97B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E97B17" w:rsidRDefault="00E97B17" w:rsidP="00E97B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97B17" w:rsidRPr="00584CAA" w:rsidRDefault="00E97B17" w:rsidP="00E97B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E97B17" w:rsidRDefault="00E97B17" w:rsidP="00E97B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</w:p>
          <w:p w:rsidR="00E97B17" w:rsidRDefault="00E97B17" w:rsidP="00E97B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97B17" w:rsidRPr="00584CAA" w:rsidRDefault="00E97B17" w:rsidP="00E97B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Indices and Number Systems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97B17" w:rsidRDefault="00E97B17" w:rsidP="00E97B17"/>
          <w:p w:rsidR="00E97B17" w:rsidRDefault="00E97B17" w:rsidP="00E97B17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E97B17" w:rsidRPr="00FD21AC" w:rsidRDefault="00E97B17" w:rsidP="00E97B17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E97B17" w:rsidTr="00E97B1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E97B17" w:rsidRPr="00584CAA" w:rsidRDefault="00E97B17" w:rsidP="00E97B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E97B17" w:rsidRPr="00E97B17" w:rsidRDefault="00E97B17" w:rsidP="00E97B1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E97B17" w:rsidRDefault="00E97B17" w:rsidP="00E97B17"/>
          <w:p w:rsidR="00E97B17" w:rsidRDefault="00E97B17" w:rsidP="00E97B17"/>
        </w:tc>
      </w:tr>
    </w:tbl>
    <w:p w:rsidR="00E97B17" w:rsidRDefault="00E97B17" w:rsidP="00E97B17"/>
    <w:tbl>
      <w:tblPr>
        <w:tblStyle w:val="TableGrid"/>
        <w:tblW w:w="922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516"/>
        <w:gridCol w:w="8705"/>
      </w:tblGrid>
      <w:tr w:rsidR="00E97B17" w:rsidRPr="003310B8" w:rsidTr="00E97B17">
        <w:trPr>
          <w:cantSplit/>
        </w:trPr>
        <w:tc>
          <w:tcPr>
            <w:tcW w:w="9221" w:type="dxa"/>
            <w:gridSpan w:val="2"/>
            <w:tcBorders>
              <w:top w:val="nil"/>
              <w:bottom w:val="nil"/>
            </w:tcBorders>
            <w:vAlign w:val="center"/>
          </w:tcPr>
          <w:p w:rsidR="00E97B17" w:rsidRDefault="00E97B17" w:rsidP="00E97B17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E97B17" w:rsidRDefault="00E97B17" w:rsidP="00E97B17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E97B17" w:rsidRDefault="00E97B17" w:rsidP="00E97B17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E97B17" w:rsidRDefault="00E97B17" w:rsidP="00E97B17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E97B17" w:rsidRPr="003310B8" w:rsidRDefault="00E97B17" w:rsidP="00E97B17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05" w:type="dxa"/>
          </w:tcPr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number is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Three hundred and eight thousand, five hundred and thirty</w: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308 530</w: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380 530                308 503                    380 503</w: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4" style="position:absolute;margin-left:26.75pt;margin-top:.1pt;width:343.5pt;height:9pt;z-index:251728896" coordorigin="2430,3420" coordsize="6870,180">
                  <v:roundrect id="_x0000_s1205" style="position:absolute;left:9030;top:3420;width:270;height:180" arcsize="10923f"/>
                  <v:roundrect id="_x0000_s1206" style="position:absolute;left:2430;top:3420;width:270;height:180" arcsize="10923f" fillcolor="black [3213]"/>
                  <v:roundrect id="_x0000_s1207" style="position:absolute;left:4580;top:3420;width:270;height:180" arcsize="10923f"/>
                  <v:roundrect id="_x0000_s1208" style="position:absolute;left:6780;top:3420;width:270;height:180" arcsize="10923f"/>
                </v:group>
              </w:pic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705" w:type="dxa"/>
          </w:tcPr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place value of the 7 digit in the number: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09" style="position:absolute;margin-left:244.25pt;margin-top:6.55pt;width:142pt;height:30.75pt;z-index:251729920">
                  <v:textbox>
                    <w:txbxContent>
                      <w:p w:rsidR="00E97B17" w:rsidRDefault="00E97B17">
                        <w:r>
                          <w:t>HUNDREDS OF THOUSANDS</w:t>
                        </w:r>
                      </w:p>
                    </w:txbxContent>
                  </v:textbox>
                </v:rect>
              </w:pic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1 702 958</w:t>
            </w:r>
          </w:p>
          <w:p w:rsidR="00E97B17" w:rsidRPr="0027648F" w:rsidRDefault="00E97B17" w:rsidP="00E97B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the single numeral for the number wh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ich is written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as: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object w:dxaOrig="4658" w:dyaOrig="401">
                <v:shape id="_x0000_i1047" type="#_x0000_t75" style="width:282pt;height:24pt" o:ole="">
                  <v:imagedata r:id="rId8" o:title=""/>
                </v:shape>
                <o:OLEObject Type="Embed" ProgID="FXE300.Equation" ShapeID="_x0000_i1047" DrawAspect="Content" ObjectID="_1392471070" r:id="rId62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    839                      8 039                        8390                        8309</w:t>
            </w:r>
          </w:p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0" style="position:absolute;margin-left:26.75pt;margin-top:1.5pt;width:343.5pt;height:9pt;z-index:251730944" coordorigin="2430,3420" coordsize="6870,180">
                  <v:roundrect id="_x0000_s1211" style="position:absolute;left:9030;top:3420;width:270;height:180" arcsize="10923f"/>
                  <v:roundrect id="_x0000_s1212" style="position:absolute;left:2430;top:3420;width:270;height:180" arcsize="10923f"/>
                  <v:roundrect id="_x0000_s1213" style="position:absolute;left:4580;top:3420;width:270;height:180" arcsize="10923f"/>
                  <v:roundrect id="_x0000_s1214" style="position:absolute;left:6780;top:3420;width:270;height:180" arcsize="10923f" fillcolor="black [3213]"/>
                </v:group>
              </w:pic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705" w:type="dxa"/>
          </w:tcPr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numbers below in descending order.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6753C1" w:rsidRDefault="00E97B17" w:rsidP="00E97B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753C1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345,  354,   4 503,   3 405,  3 054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9" style="position:absolute;margin-left:257.75pt;margin-top:3.6pt;width:81.25pt;height:30.75pt;z-index:251779072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354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0" style="position:absolute;margin-left:344.7pt;margin-top:3.6pt;width:81.25pt;height:30.75pt;z-index:251780096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345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8" style="position:absolute;margin-left:167pt;margin-top:3.6pt;width:81.25pt;height:30.75pt;z-index:251778048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3 054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7" style="position:absolute;margin-left:79.25pt;margin-top:3.6pt;width:81.25pt;height:30.75pt;z-index:251777024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3 405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9" style="position:absolute;margin-left:-5.5pt;margin-top:3.6pt;width:81.25pt;height:30.75pt;z-index:251736064">
                  <v:textbox>
                    <w:txbxContent>
                      <w:p w:rsidR="00E97B17" w:rsidRPr="00E97B17" w:rsidRDefault="00E97B17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4 503</w:t>
                        </w:r>
                      </w:p>
                    </w:txbxContent>
                  </v:textbox>
                </v:rect>
              </w:pic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05" w:type="dxa"/>
          </w:tcPr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coins in a container is given as 2 367.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this number rounded to the nearest 100?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1" style="position:absolute;margin-left:181.9pt;margin-top:3.6pt;width:81.25pt;height:30.75pt;z-index:251781120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2 400</w:t>
                        </w:r>
                      </w:p>
                    </w:txbxContent>
                  </v:textbox>
                </v:rect>
              </w:pic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705" w:type="dxa"/>
          </w:tcPr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city of Kent has 1.4 million residents and the city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nine hundred thousand</w:t>
            </w:r>
            <w:r w:rsidRPr="00704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residents. 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city has the most residents and how many more residents does it have?  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3" style="position:absolute;margin-left:68.3pt;margin-top:9.35pt;width:73.45pt;height:30.75pt;z-index:251783168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Kent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2" style="position:absolute;margin-left:169.55pt;margin-top:9.35pt;width:98.2pt;height:30.75pt;z-index:251782144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500 000</w:t>
                        </w:r>
                      </w:p>
                    </w:txbxContent>
                  </v:textbox>
                </v:rect>
              </w:pict>
            </w:r>
          </w:p>
          <w:p w:rsidR="00E97B17" w:rsidRPr="006E33DD" w:rsidRDefault="00E97B17" w:rsidP="00E97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3DD">
              <w:rPr>
                <w:rFonts w:ascii="Times New Roman" w:hAnsi="Times New Roman" w:cs="Times New Roman"/>
                <w:sz w:val="28"/>
                <w:szCs w:val="28"/>
              </w:rPr>
              <w:t>The city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has                               more residents. 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pair of numbers are both prime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 and 12                      12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                 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and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                    17 and 23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3" style="position:absolute;margin-left:20.75pt;margin-top:6.55pt;width:343.5pt;height:9pt;z-index:251740160" coordorigin="2430,3420" coordsize="6870,180">
                  <v:roundrect id="_x0000_s1224" style="position:absolute;left:9030;top:3420;width:270;height:180" arcsize="10923f" fillcolor="black [3213]"/>
                  <v:roundrect id="_x0000_s1225" style="position:absolute;left:2430;top:3420;width:270;height:180" arcsize="10923f"/>
                  <v:roundrect id="_x0000_s1226" style="position:absolute;left:4580;top:3420;width:270;height:180" arcsize="10923f"/>
                  <v:roundrect id="_x0000_s1227" style="position:absolute;left:6780;top:3420;width:270;height:180" arcsize="10923f"/>
                </v:group>
              </w:pict>
            </w:r>
          </w:p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Which of the following is correct?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8" style="position:absolute;margin-left:25.5pt;margin-top:2.25pt;width:16.5pt;height:75.75pt;z-index:251741184" coordorigin="3420,8403" coordsize="270,1380">
                  <v:roundrect id="_x0000_s1229" style="position:absolute;left:3420;top:8403;width:270;height:180" arcsize="10923f"/>
                  <v:roundrect id="_x0000_s1230" style="position:absolute;left:3420;top:8778;width:270;height:180" arcsize="10923f"/>
                  <v:roundrect id="_x0000_s1231" style="position:absolute;left:3420;top:9180;width:270;height:180" arcsize="10923f" fillcolor="black [3213]"/>
                  <v:roundrect id="_x0000_s1232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12 and 18 are both factors of 48.</w:t>
            </w:r>
          </w:p>
          <w:p w:rsidR="00E97B17" w:rsidRPr="00880C50" w:rsidRDefault="00E97B17" w:rsidP="00E97B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12 and 18 are both multiples of 48.</w:t>
            </w:r>
          </w:p>
          <w:p w:rsidR="00E97B17" w:rsidRDefault="00E97B17" w:rsidP="00E97B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12 and 16 are both factors of 48.</w:t>
            </w:r>
          </w:p>
          <w:p w:rsidR="00E97B17" w:rsidRPr="00880C50" w:rsidRDefault="00E97B17" w:rsidP="00E97B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12 and 16 are both multiples of 48.</w: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Write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factors of 30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9" style="position:absolute;margin-left:300.45pt;margin-top:9.15pt;width:34.5pt;height:24.75pt;z-index:251789312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0" style="position:absolute;margin-left:256.95pt;margin-top:9.15pt;width:36.75pt;height:24.75pt;z-index:251790336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8" style="position:absolute;margin-left:212.75pt;margin-top:9.15pt;width:32.95pt;height:24.75pt;z-index:251788288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 w:rsidRPr="00E97B17">
                          <w:rPr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7" style="position:absolute;margin-left:178.95pt;margin-top:9.15pt;width:25.5pt;height:24.75pt;z-index:251787264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6" style="position:absolute;margin-left:141.75pt;margin-top:9.15pt;width:25.5pt;height:24.75pt;z-index:251786240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5" style="position:absolute;margin-left:102.75pt;margin-top:9.15pt;width:25.5pt;height:24.75pt;z-index:251785216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14" style="position:absolute;margin-left:66pt;margin-top:9.15pt;width:25.5pt;height:24.75pt;z-index:251784192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3" style="position:absolute;margin-left:28.5pt;margin-top:9.15pt;width:25.5pt;height:24.75pt;z-index:251742208">
                  <v:textbox>
                    <w:txbxContent>
                      <w:p w:rsidR="00E97B17" w:rsidRPr="00E97B17" w:rsidRDefault="00E97B17">
                        <w:pPr>
                          <w:rPr>
                            <w:sz w:val="32"/>
                            <w:szCs w:val="32"/>
                          </w:rPr>
                        </w:pPr>
                        <w:r w:rsidRPr="00E97B17"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Write the firs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5 multiples of 8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97B17" w:rsidRPr="00880C50" w:rsidRDefault="00B510F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5" style="position:absolute;margin-left:193.25pt;margin-top:8pt;width:32.95pt;height:24.75pt;z-index:251795456">
                  <v:textbox>
                    <w:txbxContent>
                      <w:p w:rsidR="00E97B17" w:rsidRPr="00E97B17" w:rsidRDefault="00B510F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4" style="position:absolute;margin-left:153.45pt;margin-top:8pt;width:33.8pt;height:24.75pt;z-index:251794432">
                  <v:textbox>
                    <w:txbxContent>
                      <w:p w:rsidR="00E97B17" w:rsidRPr="00E97B17" w:rsidRDefault="00B510F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3" style="position:absolute;margin-left:114pt;margin-top:8pt;width:35.7pt;height:24.75pt;z-index:251793408">
                  <v:textbox>
                    <w:txbxContent>
                      <w:p w:rsidR="00E97B17" w:rsidRPr="00E97B17" w:rsidRDefault="00B510F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2" style="position:absolute;margin-left:77.25pt;margin-top:8pt;width:32.7pt;height:24.75pt;z-index:251792384">
                  <v:textbox>
                    <w:txbxContent>
                      <w:p w:rsidR="00E97B17" w:rsidRPr="00E97B17" w:rsidRDefault="00B510F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16</w:t>
                        </w:r>
                      </w:p>
                    </w:txbxContent>
                  </v:textbox>
                </v:rect>
              </w:pict>
            </w:r>
            <w:r w:rsidR="00E97B1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1" style="position:absolute;margin-left:40.5pt;margin-top:8pt;width:25.5pt;height:24.75pt;z-index:251791360">
                  <v:textbox>
                    <w:txbxContent>
                      <w:p w:rsidR="00E97B17" w:rsidRPr="00E97B17" w:rsidRDefault="00E97B17" w:rsidP="00E97B1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05" w:type="dxa"/>
          </w:tcPr>
          <w:p w:rsidR="00E97B17" w:rsidRDefault="00E97B17" w:rsidP="00E97B1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of  </w:t>
            </w:r>
            <w:r w:rsidRPr="0021711A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57" w:dyaOrig="467">
                <v:shape id="_x0000_i1048" type="#_x0000_t75" style="width:15pt;height:18.75pt" o:ole="">
                  <v:imagedata r:id="rId10" o:title=""/>
                </v:shape>
                <o:OLEObject Type="Embed" ProgID="FXE300.Equation" ShapeID="_x0000_i1048" DrawAspect="Content" ObjectID="_1392471071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E97B17" w:rsidRDefault="00E97B17" w:rsidP="00E97B1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6                                   8                                 16                                 32  </w:t>
            </w:r>
          </w:p>
          <w:p w:rsidR="00E97B17" w:rsidRDefault="00E97B17" w:rsidP="00E97B1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1" style="position:absolute;margin-left:34.25pt;margin-top:2.8pt;width:343.5pt;height:9pt;z-index:251756544" coordorigin="2430,3420" coordsize="6870,180">
                  <v:roundrect id="_x0000_s1252" style="position:absolute;left:9030;top:3420;width:270;height:180" arcsize="10923f"/>
                  <v:roundrect id="_x0000_s1253" style="position:absolute;left:2430;top:3420;width:270;height:180" arcsize="10923f"/>
                  <v:roundrect id="_x0000_s1254" style="position:absolute;left:4580;top:3420;width:270;height:180" arcsize="10923f"/>
                  <v:roundrect id="_x0000_s1255" style="position:absolute;left:6780;top:3420;width:270;height:180" arcsize="10923f" fillcolor="black [3213]"/>
                </v:group>
              </w:pic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705" w:type="dxa"/>
          </w:tcPr>
          <w:p w:rsidR="00E97B17" w:rsidRDefault="00E97B17" w:rsidP="00E97B1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following calculation in index notation:</w:t>
            </w:r>
          </w:p>
          <w:p w:rsidR="00E97B17" w:rsidRPr="0021711A" w:rsidRDefault="00E97B17" w:rsidP="00E97B17">
            <w:pPr>
              <w:spacing w:before="120" w:after="120"/>
              <w:rPr>
                <w:rFonts w:ascii="Times New Roman" w:hAnsi="Times New Roman" w:cs="Times New Roman"/>
                <w:position w:val="-4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B510F7" w:rsidRPr="00B530B9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2192" w:dyaOrig="350">
                <v:shape id="_x0000_i1065" type="#_x0000_t75" style="width:166.5pt;height:26.25pt" o:ole="">
                  <v:imagedata r:id="rId64" o:title=""/>
                </v:shape>
                <o:OLEObject Type="Embed" ProgID="FXE300.Equation" ShapeID="_x0000_i1065" DrawAspect="Content" ObjectID="_1392471072" r:id="rId65"/>
              </w:object>
            </w:r>
            <w:r w:rsidRPr="00B530B9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t xml:space="preserve"> </w: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index calculation is the same as:</w:t>
            </w:r>
          </w:p>
          <w:p w:rsidR="00E97B17" w:rsidRDefault="00E97B17" w:rsidP="00E97B1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80C50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4793" w:dyaOrig="401">
                <v:shape id="_x0000_i1049" type="#_x0000_t75" style="width:321.75pt;height:27pt" o:ole="">
                  <v:imagedata r:id="rId14" o:title=""/>
                </v:shape>
                <o:OLEObject Type="Embed" ProgID="FXE300.Equation" ShapeID="_x0000_i1049" DrawAspect="Content" ObjectID="_1392471073" r:id="rId66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E97B17" w:rsidRPr="0021711A" w:rsidRDefault="00E97B17" w:rsidP="00E97B17">
            <w:pPr>
              <w:spacing w:before="120" w:after="120"/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6" style="position:absolute;margin-left:34.25pt;margin-top:24.15pt;width:343.5pt;height:9pt;z-index:251755520" coordorigin="2430,3420" coordsize="6870,180">
                  <v:roundrect id="_x0000_s1247" style="position:absolute;left:9030;top:3420;width:270;height:180" arcsize="10923f"/>
                  <v:roundrect id="_x0000_s1248" style="position:absolute;left:2430;top:3420;width:270;height:180" arcsize="10923f" fillcolor="black [3213]"/>
                  <v:roundrect id="_x0000_s1249" style="position:absolute;left:4580;top:3420;width:270;height:180" arcsize="10923f"/>
                  <v:roundrect id="_x0000_s1250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11A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8880" w:dyaOrig="467">
                <v:shape id="_x0000_i1050" type="#_x0000_t75" style="width:414.75pt;height:21.75pt" o:ole="">
                  <v:imagedata r:id="rId16" o:title=""/>
                </v:shape>
                <o:OLEObject Type="Embed" ProgID="FXE300.Equation" ShapeID="_x0000_i1050" DrawAspect="Content" ObjectID="_1392471074" r:id="rId67"/>
              </w:object>
            </w:r>
            <w:r w:rsidRPr="00301358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E97B17" w:rsidRPr="00F97437" w:rsidRDefault="00E97B17" w:rsidP="00E97B1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8705" w:type="dxa"/>
          </w:tcPr>
          <w:p w:rsidR="00E97B17" w:rsidRDefault="00E97B17" w:rsidP="00E97B1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number below is divisible by 6?</w:t>
            </w:r>
          </w:p>
          <w:p w:rsidR="00E97B17" w:rsidRDefault="00E97B17" w:rsidP="00E97B1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1" style="position:absolute;margin-left:19.25pt;margin-top:16.7pt;width:343.5pt;height:9pt;z-index:251758592" coordorigin="2430,3420" coordsize="6870,180">
                  <v:roundrect id="_x0000_s1262" style="position:absolute;left:9030;top:3420;width:270;height:180" arcsize="10923f"/>
                  <v:roundrect id="_x0000_s1263" style="position:absolute;left:2430;top:3420;width:270;height:180" arcsize="10923f"/>
                  <v:roundrect id="_x0000_s1264" style="position:absolute;left:4580;top:3420;width:270;height:180" arcsize="10923f" fillcolor="black [3213]"/>
                  <v:roundrect id="_x0000_s1265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538                              540                              542                                544 </w:t>
            </w:r>
          </w:p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Which is true?             </w:t>
            </w:r>
          </w:p>
          <w:p w:rsidR="00E97B17" w:rsidRPr="00880C50" w:rsidRDefault="00E97B17" w:rsidP="00E97B17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6" style="position:absolute;margin-left:26.25pt;margin-top:8.6pt;width:15pt;height:75.75pt;z-index:251757568" coordorigin="3420,8403" coordsize="270,1380">
                  <v:roundrect id="_x0000_s1257" style="position:absolute;left:3420;top:8403;width:270;height:180" arcsize="10923f"/>
                  <v:roundrect id="_x0000_s1258" style="position:absolute;left:3420;top:8778;width:270;height:180" arcsize="10923f"/>
                  <v:roundrect id="_x0000_s1259" style="position:absolute;left:3420;top:9180;width:270;height:180" arcsize="10923f" fillcolor="black [3213]"/>
                  <v:roundrect id="_x0000_s1260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1 420 is divisible by 3 and by 4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97B17" w:rsidRPr="00880C50" w:rsidRDefault="00E97B17" w:rsidP="00E97B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1 420 is divisible by 3 but not by 4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97B17" w:rsidRPr="00880C50" w:rsidRDefault="00E97B17" w:rsidP="00E97B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1 420 is divisible by 4 but not by 3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97B17" w:rsidRPr="00880C50" w:rsidRDefault="00E97B17" w:rsidP="00E97B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1 420 is not divisible by 3 nor by 4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705" w:type="dxa"/>
          </w:tcPr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statement: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014E4B" w:rsidRDefault="00E97B17" w:rsidP="00E97B1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number which is divisible by 5 will end with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digits  </w:t>
            </w:r>
            <w:r w:rsidR="00B510F7" w:rsidRPr="00B510F7"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or    </w:t>
            </w:r>
            <w:r w:rsidR="00B510F7">
              <w:rPr>
                <w:rFonts w:ascii="Times New Roman" w:hAnsi="Times New Roman" w:cs="Times New Roman"/>
                <w:sz w:val="40"/>
                <w:szCs w:val="40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.</w: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705" w:type="dxa"/>
          </w:tcPr>
          <w:p w:rsidR="00E97B17" w:rsidRDefault="00E97B17" w:rsidP="00E97B1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students were asked to write 210 as a product of its prime factors.</w:t>
            </w:r>
          </w:p>
          <w:p w:rsidR="00E97B17" w:rsidRDefault="00E97B17" w:rsidP="00E97B1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answer was correct? </w:t>
            </w:r>
          </w:p>
          <w:p w:rsidR="00E97B17" w:rsidRDefault="00E97B17" w:rsidP="00E97B17">
            <w:pPr>
              <w:spacing w:after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A709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68" w:dyaOrig="401">
                <v:shape id="_x0000_i1051" type="#_x0000_t75" style="width:62.25pt;height:20.25pt" o:ole="">
                  <v:imagedata r:id="rId18" o:title=""/>
                </v:shape>
                <o:OLEObject Type="Embed" ProgID="FXE300.Equation" ShapeID="_x0000_i1051" DrawAspect="Content" ObjectID="_1392471075" r:id="rId68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A709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779" w:dyaOrig="401">
                <v:shape id="_x0000_i1052" type="#_x0000_t75" style="width:84pt;height:19.5pt" o:ole="">
                  <v:imagedata r:id="rId20" o:title=""/>
                </v:shape>
                <o:OLEObject Type="Embed" ProgID="FXE300.Equation" ShapeID="_x0000_i1052" DrawAspect="Content" ObjectID="_1392471076" r:id="rId69"/>
              </w:object>
            </w:r>
            <w:r w:rsidRPr="00AA7097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A709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28" w:dyaOrig="401">
                <v:shape id="_x0000_i1053" type="#_x0000_t75" style="width:68.25pt;height:19.5pt" o:ole="">
                  <v:imagedata r:id="rId22" o:title=""/>
                </v:shape>
                <o:OLEObject Type="Embed" ProgID="FXE300.Equation" ShapeID="_x0000_i1053" DrawAspect="Content" ObjectID="_1392471077" r:id="rId70"/>
              </w:object>
            </w:r>
            <w:r w:rsidRPr="00AA7097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AA709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28" w:dyaOrig="401">
                <v:shape id="_x0000_i1054" type="#_x0000_t75" style="width:65.25pt;height:18.75pt" o:ole="">
                  <v:imagedata r:id="rId24" o:title=""/>
                </v:shape>
                <o:OLEObject Type="Embed" ProgID="FXE300.Equation" ShapeID="_x0000_i1054" DrawAspect="Content" ObjectID="_1392471078" r:id="rId71"/>
              </w:object>
            </w:r>
            <w:r w:rsidRPr="00AA7097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E97B17" w:rsidRPr="00AA7097" w:rsidRDefault="00E97B17" w:rsidP="00E97B17">
            <w:pPr>
              <w:spacing w:after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8" style="position:absolute;margin-left:32.9pt;margin-top:.1pt;width:343.5pt;height:9pt;z-index:251761664" coordorigin="2430,3420" coordsize="6870,180">
                  <v:roundrect id="_x0000_s1269" style="position:absolute;left:9030;top:3420;width:270;height:180" arcsize="10923f"/>
                  <v:roundrect id="_x0000_s1270" style="position:absolute;left:2430;top:3420;width:270;height:180" arcsize="10923f"/>
                  <v:roundrect id="_x0000_s1271" style="position:absolute;left:4580;top:3420;width:270;height:180;mso-position-horizontal:absolute" arcsize="10923f" fillcolor="black [3213]"/>
                  <v:roundrect id="_x0000_s1272" style="position:absolute;left:6780;top:3420;width:270;height:180" arcsize="10923f"/>
                </v:group>
              </w:pic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number has the prime factorisation below?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3" style="position:absolute;margin-left:182.75pt;margin-top:1.15pt;width:72.7pt;height:33.6pt;z-index:251762688">
                  <v:textbox>
                    <w:txbxContent>
                      <w:p w:rsidR="00B510F7" w:rsidRDefault="00B510F7">
                        <w:r>
                          <w:t xml:space="preserve"> </w:t>
                        </w:r>
                        <w:r w:rsidRPr="00B510F7">
                          <w:rPr>
                            <w:color w:val="FF0000"/>
                            <w:position w:val="-10"/>
                          </w:rPr>
                          <w:object w:dxaOrig="1007" w:dyaOrig="456">
                            <v:shape id="_x0000_i1074" type="#_x0000_t75" style="width:50.25pt;height:22.5pt" o:ole="">
                              <v:imagedata r:id="rId72" o:title=""/>
                            </v:shape>
                            <o:OLEObject Type="Embed" ProgID="FXE300.Equation" ShapeID="_x0000_i1074" DrawAspect="Content" ObjectID="_1392471097" r:id="rId7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65" w:dyaOrig="467">
                <v:shape id="_x0000_i1055" type="#_x0000_t75" style="width:159pt;height:36.75pt" o:ole="">
                  <v:imagedata r:id="rId26" o:title=""/>
                </v:shape>
                <o:OLEObject Type="Embed" ProgID="FXE300.Equation" ShapeID="_x0000_i1055" DrawAspect="Content" ObjectID="_1392471079" r:id="rId74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Using the factor tree above complet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the prime factorisation of 432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below.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shape id="_x0000_s1274" type="#_x0000_t75" style="position:absolute;margin-left:58.95pt;margin-top:4pt;width:236.75pt;height:151.65pt;z-index:-251552768;mso-position-horizontal-relative:text;mso-position-vertical-relative:text">
                  <v:imagedata r:id="rId28" o:title=""/>
                </v:shape>
                <o:OLEObject Type="Embed" ProgID="FXE300.Equation" ShapeID="_x0000_s1274" DrawAspect="Content" ObjectID="_1392471098" r:id="rId75"/>
              </w:pic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510F7" w:rsidRPr="00880C50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1871" w:dyaOrig="350">
                <v:shape id="_x0000_i1066" type="#_x0000_t75" style="width:185.25pt;height:34.5pt" o:ole="">
                  <v:imagedata r:id="rId76" o:title=""/>
                </v:shape>
                <o:OLEObject Type="Embed" ProgID="FXE300.Equation" ShapeID="_x0000_i1066" DrawAspect="Content" ObjectID="_1392471080" r:id="rId77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8705" w:type="dxa"/>
          </w:tcPr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prime factorisation of 140.</w:t>
            </w: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B510F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560" w:dyaOrig="350">
                <v:shape id="_x0000_i1067" type="#_x0000_t75" style="width:262.5pt;height:36pt" o:ole="">
                  <v:imagedata r:id="rId78" o:title=""/>
                </v:shape>
                <o:OLEObject Type="Embed" ProgID="FXE300.Equation" ShapeID="_x0000_i1067" DrawAspect="Content" ObjectID="_1392471081" r:id="rId79"/>
              </w:objec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483" w:dyaOrig="467">
                <v:shape id="_x0000_i1056" type="#_x0000_t75" style="width:174pt;height:23.25pt" o:ole="">
                  <v:imagedata r:id="rId34" o:title=""/>
                </v:shape>
                <o:OLEObject Type="Embed" ProgID="FXE300.Equation" ShapeID="_x0000_i1056" DrawAspect="Content" ObjectID="_1392471082" r:id="rId80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Which is correct?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5" style="position:absolute;margin-left:19.25pt;margin-top:6.6pt;width:217.5pt;height:36pt;z-index:251764736" coordorigin="3530,6840" coordsize="3900,720">
                  <v:roundrect id="_x0000_s1276" style="position:absolute;left:3530;top:6840;width:270;height:180" arcsize="10923f"/>
                  <v:roundrect id="_x0000_s1277" style="position:absolute;left:3530;top:7380;width:270;height:180" arcsize="10923f" fillcolor="black [3213]"/>
                  <v:roundrect id="_x0000_s1278" style="position:absolute;left:7160;top:6840;width:270;height:180" arcsize="10923f"/>
                  <v:roundrect id="_x0000_s1279" style="position:absolute;left:7160;top:7380;width:270;height:180" arcsize="10923f"/>
                </v:group>
              </w:pi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790" w:dyaOrig="442">
                <v:shape id="_x0000_i1057" type="#_x0000_t75" style="width:140.25pt;height:16.5pt" o:ole="">
                  <v:imagedata r:id="rId36" o:title=""/>
                </v:shape>
                <o:OLEObject Type="Embed" ProgID="FXE300.Equation" ShapeID="_x0000_i1057" DrawAspect="Content" ObjectID="_1392471083" r:id="rId81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903" w:dyaOrig="473">
                <v:shape id="_x0000_i1058" type="#_x0000_t75" style="width:144.75pt;height:17.25pt" o:ole="">
                  <v:imagedata r:id="rId38" o:title=""/>
                </v:shape>
                <o:OLEObject Type="Embed" ProgID="FXE300.Equation" ShapeID="_x0000_i1058" DrawAspect="Content" ObjectID="_1392471084" r:id="rId82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6"/>
                <w:sz w:val="16"/>
                <w:szCs w:val="16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903" w:dyaOrig="473">
                <v:shape id="_x0000_i1059" type="#_x0000_t75" style="width:144.75pt;height:17.25pt" o:ole="">
                  <v:imagedata r:id="rId40" o:title=""/>
                </v:shape>
                <o:OLEObject Type="Embed" ProgID="FXE300.Equation" ShapeID="_x0000_i1059" DrawAspect="Content" ObjectID="_1392471085" r:id="rId83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15" w:dyaOrig="473">
                <v:shape id="_x0000_i1060" type="#_x0000_t75" style="width:148.5pt;height:17.25pt" o:ole="">
                  <v:imagedata r:id="rId42" o:title=""/>
                </v:shape>
                <o:OLEObject Type="Embed" ProgID="FXE300.Equation" ShapeID="_x0000_i1060" DrawAspect="Content" ObjectID="_1392471086" r:id="rId84"/>
              </w:object>
            </w:r>
          </w:p>
          <w:p w:rsidR="00B510F7" w:rsidRPr="00880C50" w:rsidRDefault="00B510F7" w:rsidP="00E97B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705" w:type="dxa"/>
          </w:tcPr>
          <w:p w:rsidR="00E97B17" w:rsidRPr="002A6DC3" w:rsidRDefault="00E97B17" w:rsidP="00E97B17">
            <w:pPr>
              <w:spacing w:after="240"/>
              <w:rPr>
                <w:rFonts w:ascii="Times New Roman" w:hAnsi="Times New Roman" w:cs="Times New Roman"/>
                <w:position w:val="-10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80" style="position:absolute;margin-left:221.7pt;margin-top:21.25pt;width:65.25pt;height:33pt;z-index:251765760;mso-position-horizontal-relative:text;mso-position-vertical-relative:text">
                  <v:textbox>
                    <w:txbxContent>
                      <w:p w:rsidR="00B510F7" w:rsidRDefault="00B510F7">
                        <w:r>
                          <w:t xml:space="preserve"> </w:t>
                        </w:r>
                        <w:r w:rsidRPr="00B510F7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76" type="#_x0000_t75" style="width:25.5pt;height:22.5pt" o:ole="">
                              <v:imagedata r:id="rId85" o:title=""/>
                            </v:shape>
                            <o:OLEObject Type="Embed" ProgID="FXE300.Equation" ShapeID="_x0000_i1076" DrawAspect="Content" ObjectID="_1392471099" r:id="rId8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A6DC3">
              <w:rPr>
                <w:rFonts w:ascii="Times New Roman" w:hAnsi="Times New Roman" w:cs="Times New Roman"/>
                <w:color w:val="FF0000"/>
                <w:position w:val="-108"/>
                <w:sz w:val="24"/>
                <w:szCs w:val="24"/>
              </w:rPr>
              <w:object w:dxaOrig="4862" w:dyaOrig="1467">
                <v:shape id="_x0000_i1061" type="#_x0000_t75" style="width:207pt;height:62.25pt" o:ole="">
                  <v:imagedata r:id="rId44" o:title=""/>
                </v:shape>
                <o:OLEObject Type="Embed" ProgID="FXE300.Equation" ShapeID="_x0000_i1061" DrawAspect="Content" ObjectID="_1392471087" r:id="rId87"/>
              </w:object>
            </w:r>
            <w:r w:rsidRPr="002A6DC3">
              <w:rPr>
                <w:rFonts w:ascii="Times New Roman" w:hAnsi="Times New Roman" w:cs="Times New Roman"/>
                <w:position w:val="-108"/>
                <w:sz w:val="24"/>
                <w:szCs w:val="24"/>
              </w:rPr>
              <w:t xml:space="preserve"> </w: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705" w:type="dxa"/>
          </w:tcPr>
          <w:p w:rsidR="00E97B17" w:rsidRDefault="00E97B17" w:rsidP="00E97B17">
            <w:pPr>
              <w:rPr>
                <w:rFonts w:ascii="Times New Roman" w:hAnsi="Times New Roman" w:cs="Times New Roman"/>
                <w:position w:val="-10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A6DC3">
              <w:rPr>
                <w:rFonts w:ascii="Times New Roman" w:hAnsi="Times New Roman" w:cs="Times New Roman"/>
                <w:color w:val="FF0000"/>
                <w:position w:val="-108"/>
                <w:sz w:val="24"/>
                <w:szCs w:val="24"/>
              </w:rPr>
              <w:object w:dxaOrig="5214" w:dyaOrig="1507">
                <v:shape id="_x0000_i1062" type="#_x0000_t75" style="width:222pt;height:64.5pt" o:ole="">
                  <v:imagedata r:id="rId46" o:title=""/>
                </v:shape>
                <o:OLEObject Type="Embed" ProgID="FXE300.Equation" ShapeID="_x0000_i1062" DrawAspect="Content" ObjectID="_1392471088" r:id="rId88"/>
              </w:object>
            </w:r>
            <w:r w:rsidRPr="002A6DC3">
              <w:rPr>
                <w:rFonts w:ascii="Times New Roman" w:hAnsi="Times New Roman" w:cs="Times New Roman"/>
                <w:position w:val="-108"/>
                <w:sz w:val="24"/>
                <w:szCs w:val="24"/>
              </w:rPr>
              <w:t xml:space="preserve"> </w:t>
            </w:r>
          </w:p>
          <w:p w:rsidR="00E97B17" w:rsidRDefault="00E97B17" w:rsidP="00E97B1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13                                22                                 88                                 242                   </w:t>
            </w:r>
          </w:p>
          <w:p w:rsidR="00E97B17" w:rsidRPr="00D55020" w:rsidRDefault="00E97B17" w:rsidP="00E97B1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81" style="position:absolute;margin-left:49.25pt;margin-top:3.3pt;width:343.5pt;height:9pt;z-index:251766784" coordorigin="2430,3420" coordsize="6870,180">
                  <v:roundrect id="_x0000_s1282" style="position:absolute;left:9030;top:3420;width:270;height:180" arcsize="10923f"/>
                  <v:roundrect id="_x0000_s1283" style="position:absolute;left:2430;top:3420;width:270;height:180" arcsize="10923f"/>
                  <v:roundrect id="_x0000_s1284" style="position:absolute;left:4580;top:3420;width:270;height:180" arcsize="10923f" fillcolor="black [3213]"/>
                  <v:roundrect id="_x0000_s1285" style="position:absolute;left:6780;top:3420;width:270;height:180" arcsize="10923f"/>
                </v:group>
              </w:pic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The number represented by the Roman numerals below is :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80C50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M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CMLXV</w:t>
            </w:r>
            <w:r w:rsidRPr="00880C50">
              <w:rPr>
                <w:rFonts w:ascii="Times New Roman" w:hAnsi="Times New Roman" w:cs="Times New Roman"/>
                <w:sz w:val="40"/>
                <w:szCs w:val="40"/>
              </w:rPr>
              <w:t>II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1948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1968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2148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2168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86" style="position:absolute;margin-left:23pt;margin-top:9.15pt;width:343.5pt;height:9pt;z-index:251767808" coordorigin="2430,3420" coordsize="6870,180">
                  <v:roundrect id="_x0000_s1287" style="position:absolute;left:9030;top:3420;width:270;height:180" arcsize="10923f"/>
                  <v:roundrect id="_x0000_s1288" style="position:absolute;left:2430;top:3420;width:270;height:180" arcsize="10923f"/>
                  <v:roundrect id="_x0000_s1289" style="position:absolute;left:4580;top:3420;width:270;height:180" arcsize="10923f" fillcolor="black [3213]"/>
                  <v:roundrect id="_x0000_s1290" style="position:absolute;left:6780;top:3420;width:270;height:180" arcsize="10923f"/>
                </v:group>
              </w:pic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91" style="position:absolute;margin-left:188.25pt;margin-top:1.35pt;width:140.25pt;height:28.5pt;z-index:251768832;mso-position-horizontal-relative:text;mso-position-vertical-relative:text">
                  <v:textbox>
                    <w:txbxContent>
                      <w:p w:rsidR="00B510F7" w:rsidRDefault="00B510F7">
                        <w:r>
                          <w:t xml:space="preserve"> </w:t>
                        </w:r>
                        <w:r w:rsidRPr="00B510F7">
                          <w:rPr>
                            <w:color w:val="FF0000"/>
                            <w:position w:val="-10"/>
                          </w:rPr>
                          <w:object w:dxaOrig="1750" w:dyaOrig="456">
                            <v:shape id="_x0000_i1077" type="#_x0000_t75" style="width:87.75pt;height:22.5pt" o:ole="">
                              <v:imagedata r:id="rId89" o:title=""/>
                            </v:shape>
                            <o:OLEObject Type="Embed" ProgID="FXE300.Equation" ShapeID="_x0000_i1077" DrawAspect="Content" ObjectID="_1392471100" r:id="rId9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 647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using Roman numerals.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Write one of the </w:t>
            </w:r>
            <w:proofErr w:type="gramStart"/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symbols </w:t>
            </w:r>
            <w:r w:rsidRPr="00880C50">
              <w:rPr>
                <w:rFonts w:ascii="Times New Roman" w:hAnsi="Times New Roman" w:cs="Times New Roman"/>
                <w:sz w:val="32"/>
                <w:szCs w:val="32"/>
              </w:rPr>
              <w:t xml:space="preserve"> &gt;</w:t>
            </w:r>
            <w:proofErr w:type="gramEnd"/>
            <w:r w:rsidRPr="00880C50">
              <w:rPr>
                <w:rFonts w:ascii="Times New Roman" w:hAnsi="Times New Roman" w:cs="Times New Roman"/>
                <w:sz w:val="32"/>
                <w:szCs w:val="32"/>
              </w:rPr>
              <w:t xml:space="preserve"> , &lt;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Pr="00880C50">
              <w:rPr>
                <w:rFonts w:ascii="Times New Roman" w:hAnsi="Times New Roman" w:cs="Times New Roman"/>
                <w:sz w:val="32"/>
                <w:szCs w:val="32"/>
              </w:rPr>
              <w:t>=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in the box to correctly complete the sentence below.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B510F7" w:rsidRPr="00880C5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431" w:dyaOrig="300">
                <v:shape id="_x0000_i1068" type="#_x0000_t75" style="width:212.25pt;height:26.25pt" o:ole="">
                  <v:imagedata r:id="rId91" o:title=""/>
                </v:shape>
                <o:OLEObject Type="Embed" ProgID="FXE300.Equation" ShapeID="_x0000_i1068" DrawAspect="Content" ObjectID="_1392471089" r:id="rId92"/>
              </w:object>
            </w:r>
            <w:r w:rsidRPr="00880C5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Which of the following statements is true?</w:t>
            </w:r>
          </w:p>
          <w:p w:rsidR="00E97B17" w:rsidRPr="00880C50" w:rsidRDefault="00E97B17" w:rsidP="00E97B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Statement A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Statement B</w:t>
            </w:r>
          </w:p>
          <w:p w:rsidR="00E97B17" w:rsidRPr="00880C50" w:rsidRDefault="00E97B17" w:rsidP="00E97B17">
            <w:pPr>
              <w:spacing w:before="120"/>
              <w:jc w:val="both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570" w:dyaOrig="401">
                <v:shape id="_x0000_i1063" type="#_x0000_t75" style="width:278.25pt;height:20.25pt" o:ole="">
                  <v:imagedata r:id="rId50" o:title=""/>
                </v:shape>
                <o:OLEObject Type="Embed" ProgID="FXE300.Equation" ShapeID="_x0000_i1063" DrawAspect="Content" ObjectID="_1392471090" r:id="rId93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97B17" w:rsidRPr="00880C50" w:rsidRDefault="00E97B17" w:rsidP="00E97B17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2" style="position:absolute;margin-left:29.25pt;margin-top:7.55pt;width:13.5pt;height:74.25pt;z-index:251769856" coordorigin="3420,8403" coordsize="270,1380">
                  <v:roundrect id="_x0000_s1293" style="position:absolute;left:3420;top:8403;width:270;height:180" arcsize="10923f"/>
                  <v:roundrect id="_x0000_s1294" style="position:absolute;left:3420;top:8778;width:270;height:180" arcsize="10923f"/>
                  <v:roundrect id="_x0000_s1295" style="position:absolute;left:3420;top:9180;width:270;height:180" arcsize="10923f" fillcolor="black [3213]"/>
                  <v:roundrect id="_x0000_s1296" style="position:absolute;left:3420;top:9603;width:270;height:180" arcsize="10923f"/>
                </v:group>
              </w:pic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Statement A only is true.</w:t>
            </w:r>
          </w:p>
          <w:p w:rsidR="00E97B17" w:rsidRPr="00880C50" w:rsidRDefault="00E97B17" w:rsidP="00E97B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Statement B only is true.</w:t>
            </w:r>
          </w:p>
          <w:p w:rsidR="00E97B17" w:rsidRPr="00880C50" w:rsidRDefault="00E97B17" w:rsidP="00E97B1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Both statements are true.</w:t>
            </w:r>
          </w:p>
          <w:p w:rsidR="00E97B17" w:rsidRPr="00880C50" w:rsidRDefault="00E97B17" w:rsidP="00E97B1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Neither statement is true.</w:t>
            </w: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+ 6) × 2 × 3</w: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:rsidR="00E97B17" w:rsidRPr="00880C50" w:rsidRDefault="00E97B17" w:rsidP="00E97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7B17" w:rsidRDefault="00E97B17" w:rsidP="00E97B17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AU"/>
              </w:rPr>
              <w:pict>
                <v:group id="_x0000_s1297" style="position:absolute;left:0;text-align:left;margin-left:11.6pt;margin-top:19.6pt;width:343.5pt;height:9pt;z-index:251770880" coordorigin="2430,3420" coordsize="6870,180">
                  <v:roundrect id="_x0000_s1298" style="position:absolute;left:9030;top:3420;width:270;height:180" arcsize="10923f"/>
                  <v:roundrect id="_x0000_s1299" style="position:absolute;left:2430;top:3420;width:270;height:180" arcsize="10923f"/>
                  <v:roundrect id="_x0000_s1300" style="position:absolute;left:4580;top:3420;width:270;height:180;mso-position-horizontal:absolute" arcsize="10923f" fillcolor="black [3213]"/>
                  <v:roundrect id="_x0000_s1301" style="position:absolute;left:6780;top:3420;width:270;height:180" arcsize="10923f"/>
                </v:group>
              </w:pic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1                          30                         51                         126</w:t>
            </w: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</w:p>
          <w:p w:rsidR="00E97B17" w:rsidRPr="00880C50" w:rsidRDefault="00E97B17" w:rsidP="00E97B17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calculation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below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correct order of operations.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2" style="position:absolute;margin-left:127.75pt;margin-top:2.75pt;width:69.75pt;height:46.85pt;z-index:251771904">
                  <v:textbox>
                    <w:txbxContent>
                      <w:p w:rsidR="00B510F7" w:rsidRDefault="00B510F7">
                        <w:r>
                          <w:t xml:space="preserve">     </w:t>
                        </w:r>
                        <w:r w:rsidRPr="00B510F7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078" type="#_x0000_t75" style="width:22.5pt;height:33.75pt" o:ole="">
                              <v:imagedata r:id="rId94" o:title=""/>
                            </v:shape>
                            <o:OLEObject Type="Embed" ProgID="FXE300.Equation" ShapeID="_x0000_i1078" DrawAspect="Content" ObjectID="_1392471101" r:id="rId9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65" w:dyaOrig="850">
                <v:shape id="_x0000_i1064" type="#_x0000_t75" style="width:95.25pt;height:51pt" o:ole="">
                  <v:imagedata r:id="rId52" o:title=""/>
                </v:shape>
                <o:OLEObject Type="Embed" ProgID="FXE300.Equation" ShapeID="_x0000_i1064" DrawAspect="Content" ObjectID="_1392471091" r:id="rId96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B17" w:rsidRPr="00F97437" w:rsidTr="00E97B17">
        <w:trPr>
          <w:cantSplit/>
        </w:trPr>
        <w:tc>
          <w:tcPr>
            <w:tcW w:w="516" w:type="dxa"/>
            <w:tcBorders>
              <w:top w:val="nil"/>
              <w:bottom w:val="nil"/>
            </w:tcBorders>
          </w:tcPr>
          <w:p w:rsidR="00E97B17" w:rsidRPr="00F97437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705" w:type="dxa"/>
          </w:tcPr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Use lines to join the pairs of expressions which are equal in value.</w: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6" style="position:absolute;margin-left:252pt;margin-top:11.7pt;width:113.7pt;height:58.15pt;z-index:251776000">
                  <v:textbox>
                    <w:txbxContent>
                      <w:p w:rsidR="00E97B17" w:rsidRDefault="00E97B17" w:rsidP="00E97B17">
                        <w:r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t xml:space="preserve">      </w:t>
                        </w:r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884" w:dyaOrig="725">
                            <v:shape id="_x0000_i1079" type="#_x0000_t75" style="width:64.5pt;height:52.5pt" o:ole="">
                              <v:imagedata r:id="rId54" o:title=""/>
                            </v:shape>
                            <o:OLEObject Type="Embed" ProgID="FXE300.Equation" ShapeID="_x0000_i1079" DrawAspect="Content" ObjectID="_1392471102" r:id="rId97"/>
                          </w:objec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3" style="position:absolute;margin-left:36pt;margin-top:11.7pt;width:123.15pt;height:56.1pt;z-index:251772928;mso-wrap-style:none">
                  <v:textbox style="mso-fit-shape-to-text:t">
                    <w:txbxContent>
                      <w:p w:rsidR="00E97B17" w:rsidRDefault="00E97B17" w:rsidP="00E97B17"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1471" w:dyaOrig="490">
                            <v:shape id="_x0000_i1080" type="#_x0000_t75" style="width:108pt;height:36pt" o:ole="">
                              <v:imagedata r:id="rId56" o:title=""/>
                            </v:shape>
                            <o:OLEObject Type="Embed" ProgID="FXE300.Equation" ShapeID="_x0000_i1080" DrawAspect="Content" ObjectID="_1392471103" r:id="rId98"/>
                          </w:object>
                        </w:r>
                      </w:p>
                    </w:txbxContent>
                  </v:textbox>
                </v:rect>
              </w:pic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E97B17" w:rsidRPr="00880C50" w:rsidRDefault="00B510F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26" type="#_x0000_t32" style="position:absolute;margin-left:159.15pt;margin-top:5.9pt;width:92.85pt;height:83.25pt;z-index:251796480" o:connectortype="straight"/>
              </w:pict>
            </w:r>
          </w:p>
          <w:p w:rsidR="00E97B17" w:rsidRPr="00880C50" w:rsidRDefault="00B510F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27" type="#_x0000_t32" style="position:absolute;margin-left:159.15pt;margin-top:1.85pt;width:92.85pt;height:73.5pt;flip:y;z-index:251797504" o:connectortype="straight"/>
              </w:pic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4" style="position:absolute;margin-left:37.3pt;margin-top:9.2pt;width:121.85pt;height:54pt;z-index:251773952">
                  <v:textbox style="mso-fit-shape-to-text:t">
                    <w:txbxContent>
                      <w:p w:rsidR="00E97B17" w:rsidRDefault="00E97B17" w:rsidP="00E97B17">
                        <w:r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t xml:space="preserve">      </w:t>
                        </w:r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950" w:dyaOrig="467">
                            <v:shape id="_x0000_i1081" type="#_x0000_t75" style="width:69.75pt;height:33.75pt" o:ole="">
                              <v:imagedata r:id="rId58" o:title=""/>
                            </v:shape>
                            <o:OLEObject Type="Embed" ProgID="FXE300.Equation" ShapeID="_x0000_i1081" DrawAspect="Content" ObjectID="_1392471104" r:id="rId99"/>
                          </w:objec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5" style="position:absolute;margin-left:252pt;margin-top:9.15pt;width:117.65pt;height:54.05pt;z-index:251774976;mso-wrap-style:none">
                  <v:textbox>
                    <w:txbxContent>
                      <w:p w:rsidR="00E97B17" w:rsidRDefault="00E97B17" w:rsidP="00E97B17"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1396" w:dyaOrig="401">
                            <v:shape id="_x0000_i1082" type="#_x0000_t75" style="width:102.75pt;height:29.25pt" o:ole="">
                              <v:imagedata r:id="rId60" o:title=""/>
                            </v:shape>
                            <o:OLEObject Type="Embed" ProgID="FXE300.Equation" ShapeID="_x0000_i1082" DrawAspect="Content" ObjectID="_1392471105" r:id="rId100"/>
                          </w:object>
                        </w:r>
                      </w:p>
                    </w:txbxContent>
                  </v:textbox>
                </v:rect>
              </w:pict>
            </w: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17" w:rsidRPr="00880C50" w:rsidRDefault="00E97B17" w:rsidP="00E97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7B17" w:rsidRDefault="00E97B17" w:rsidP="00E97B17"/>
    <w:p w:rsidR="00304969" w:rsidRDefault="00304969">
      <w:bookmarkStart w:id="0" w:name="_GoBack"/>
      <w:bookmarkEnd w:id="0"/>
    </w:p>
    <w:sectPr w:rsidR="00304969" w:rsidSect="00CC3C84">
      <w:headerReference w:type="default" r:id="rId101"/>
      <w:footerReference w:type="default" r:id="rId102"/>
      <w:headerReference w:type="first" r:id="rId103"/>
      <w:footerReference w:type="first" r:id="rId10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4D5" w:rsidRDefault="008344D5" w:rsidP="00CC3C84">
      <w:pPr>
        <w:spacing w:after="0" w:line="240" w:lineRule="auto"/>
      </w:pPr>
      <w:r>
        <w:separator/>
      </w:r>
    </w:p>
  </w:endnote>
  <w:endnote w:type="continuationSeparator" w:id="0">
    <w:p w:rsidR="008344D5" w:rsidRDefault="008344D5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17" w:rsidRDefault="00E97B17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0F7">
          <w:rPr>
            <w:noProof/>
          </w:rPr>
          <w:t>10</w:t>
        </w:r>
        <w:r>
          <w:rPr>
            <w:noProof/>
          </w:rPr>
          <w:fldChar w:fldCharType="end"/>
        </w:r>
        <w:r>
          <w:t>-</w:t>
        </w:r>
      </w:sdtContent>
    </w:sdt>
  </w:p>
  <w:p w:rsidR="00E97B17" w:rsidRDefault="00E97B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17" w:rsidRDefault="00E97B17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E97B17" w:rsidRDefault="00E97B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4D5" w:rsidRDefault="008344D5" w:rsidP="00CC3C84">
      <w:pPr>
        <w:spacing w:after="0" w:line="240" w:lineRule="auto"/>
      </w:pPr>
      <w:r>
        <w:separator/>
      </w:r>
    </w:p>
  </w:footnote>
  <w:footnote w:type="continuationSeparator" w:id="0">
    <w:p w:rsidR="008344D5" w:rsidRDefault="008344D5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17" w:rsidRPr="003310B8" w:rsidRDefault="00E97B17" w:rsidP="003310B8">
    <w:pPr>
      <w:pStyle w:val="Header"/>
      <w:rPr>
        <w:u w:val="single"/>
      </w:rPr>
    </w:pPr>
    <w:r w:rsidRPr="00876D2F">
      <w:rPr>
        <w:rFonts w:cstheme="minorHAnsi"/>
        <w:sz w:val="24"/>
        <w:szCs w:val="24"/>
        <w:u w:val="single"/>
      </w:rPr>
      <w:t>Indices and Number Systems</w:t>
    </w:r>
    <w:r w:rsidRPr="003310B8">
      <w:rPr>
        <w:u w:val="single"/>
      </w:rPr>
      <w:tab/>
    </w:r>
    <w:r>
      <w:rPr>
        <w:u w:val="single"/>
      </w:rPr>
      <w:t>Topic Test</w:t>
    </w:r>
    <w:r>
      <w:rPr>
        <w:u w:val="single"/>
      </w:rPr>
      <w:tab/>
      <w:t>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17" w:rsidRPr="00004BA9" w:rsidRDefault="00E97B17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4BA9"/>
    <w:rsid w:val="00014E4B"/>
    <w:rsid w:val="00025A18"/>
    <w:rsid w:val="00034138"/>
    <w:rsid w:val="000765A9"/>
    <w:rsid w:val="000767EC"/>
    <w:rsid w:val="000770C2"/>
    <w:rsid w:val="00084B66"/>
    <w:rsid w:val="000A521B"/>
    <w:rsid w:val="000F41E0"/>
    <w:rsid w:val="00122FEC"/>
    <w:rsid w:val="00163FCC"/>
    <w:rsid w:val="0019234B"/>
    <w:rsid w:val="002135A8"/>
    <w:rsid w:val="0021711A"/>
    <w:rsid w:val="002205EB"/>
    <w:rsid w:val="00222EF1"/>
    <w:rsid w:val="002525AE"/>
    <w:rsid w:val="00267A44"/>
    <w:rsid w:val="0027648F"/>
    <w:rsid w:val="00277E4E"/>
    <w:rsid w:val="00285EDC"/>
    <w:rsid w:val="002A6DC3"/>
    <w:rsid w:val="002B3C99"/>
    <w:rsid w:val="002C71AA"/>
    <w:rsid w:val="00301358"/>
    <w:rsid w:val="00304969"/>
    <w:rsid w:val="00321B15"/>
    <w:rsid w:val="003310B8"/>
    <w:rsid w:val="0036467D"/>
    <w:rsid w:val="00382574"/>
    <w:rsid w:val="00383683"/>
    <w:rsid w:val="003A1AC5"/>
    <w:rsid w:val="003A29ED"/>
    <w:rsid w:val="003C0705"/>
    <w:rsid w:val="003C14BF"/>
    <w:rsid w:val="003E7E28"/>
    <w:rsid w:val="00406B75"/>
    <w:rsid w:val="00441DF6"/>
    <w:rsid w:val="00447AD6"/>
    <w:rsid w:val="00555691"/>
    <w:rsid w:val="005773F1"/>
    <w:rsid w:val="00582FF1"/>
    <w:rsid w:val="00584CAA"/>
    <w:rsid w:val="005D0D6B"/>
    <w:rsid w:val="005E3D07"/>
    <w:rsid w:val="005F1687"/>
    <w:rsid w:val="005F3E43"/>
    <w:rsid w:val="00620B71"/>
    <w:rsid w:val="006753C1"/>
    <w:rsid w:val="006A69A3"/>
    <w:rsid w:val="006E33DD"/>
    <w:rsid w:val="00704428"/>
    <w:rsid w:val="007222B1"/>
    <w:rsid w:val="00725344"/>
    <w:rsid w:val="007461AF"/>
    <w:rsid w:val="007521D5"/>
    <w:rsid w:val="007C764D"/>
    <w:rsid w:val="008344D5"/>
    <w:rsid w:val="00876D2F"/>
    <w:rsid w:val="008839FB"/>
    <w:rsid w:val="008941E1"/>
    <w:rsid w:val="008C793A"/>
    <w:rsid w:val="008F0A6E"/>
    <w:rsid w:val="00973D73"/>
    <w:rsid w:val="00980C53"/>
    <w:rsid w:val="00981229"/>
    <w:rsid w:val="0098392F"/>
    <w:rsid w:val="009938A9"/>
    <w:rsid w:val="009E3655"/>
    <w:rsid w:val="009F418F"/>
    <w:rsid w:val="00A33B13"/>
    <w:rsid w:val="00A72CAF"/>
    <w:rsid w:val="00A95DA5"/>
    <w:rsid w:val="00AA7097"/>
    <w:rsid w:val="00AB24D4"/>
    <w:rsid w:val="00AB2F38"/>
    <w:rsid w:val="00AD6571"/>
    <w:rsid w:val="00AE3C2D"/>
    <w:rsid w:val="00AE7583"/>
    <w:rsid w:val="00B510F7"/>
    <w:rsid w:val="00B530B9"/>
    <w:rsid w:val="00B64769"/>
    <w:rsid w:val="00BA7F88"/>
    <w:rsid w:val="00CA7AA6"/>
    <w:rsid w:val="00CB0865"/>
    <w:rsid w:val="00CC3C84"/>
    <w:rsid w:val="00CD6C5E"/>
    <w:rsid w:val="00D30E92"/>
    <w:rsid w:val="00D347C2"/>
    <w:rsid w:val="00D55020"/>
    <w:rsid w:val="00D86496"/>
    <w:rsid w:val="00DB213F"/>
    <w:rsid w:val="00DD0911"/>
    <w:rsid w:val="00E2725A"/>
    <w:rsid w:val="00E32C2F"/>
    <w:rsid w:val="00E41185"/>
    <w:rsid w:val="00E42050"/>
    <w:rsid w:val="00E70801"/>
    <w:rsid w:val="00E715FB"/>
    <w:rsid w:val="00E97B17"/>
    <w:rsid w:val="00ED7A6D"/>
    <w:rsid w:val="00F17F0E"/>
    <w:rsid w:val="00F6198A"/>
    <w:rsid w:val="00F67FBF"/>
    <w:rsid w:val="00F86E9B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26"/>
        <o:r id="V:Rule2" type="connector" idref="#_x0000_s13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8.bin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4.bin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8.bin"/><Relationship Id="rId105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2.wmf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6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2.bin"/><Relationship Id="rId103" Type="http://schemas.openxmlformats.org/officeDocument/2006/relationships/header" Target="head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9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7.bin"/><Relationship Id="rId94" Type="http://schemas.openxmlformats.org/officeDocument/2006/relationships/image" Target="media/image35.wmf"/><Relationship Id="rId99" Type="http://schemas.openxmlformats.org/officeDocument/2006/relationships/oleObject" Target="embeddings/oleObject57.bin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5.bin"/><Relationship Id="rId10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276</TotalTime>
  <Pages>10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15</cp:revision>
  <dcterms:created xsi:type="dcterms:W3CDTF">2011-08-14T12:17:00Z</dcterms:created>
  <dcterms:modified xsi:type="dcterms:W3CDTF">2012-03-05T05:20:00Z</dcterms:modified>
</cp:coreProperties>
</file>