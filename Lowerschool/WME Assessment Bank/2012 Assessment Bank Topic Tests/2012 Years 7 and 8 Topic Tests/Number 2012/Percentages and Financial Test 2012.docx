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065E1C" w:rsidRDefault="00065E1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Percentages and Financial Maths</w:t>
            </w:r>
          </w:p>
          <w:p w:rsidR="00584CAA" w:rsidRPr="00584CAA" w:rsidRDefault="00FD21AC" w:rsidP="00065E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3E7A0D" w:rsidRDefault="00532806" w:rsidP="00FD21AC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 w:rsidRPr="003E7A0D">
              <w:rPr>
                <w:b/>
                <w:sz w:val="32"/>
                <w:szCs w:val="32"/>
              </w:rPr>
              <w:t xml:space="preserve">Calculator </w:t>
            </w:r>
            <w:r w:rsidR="003E7A0D" w:rsidRPr="003E7A0D">
              <w:rPr>
                <w:b/>
                <w:sz w:val="32"/>
                <w:szCs w:val="32"/>
              </w:rPr>
              <w:t xml:space="preserve">Allowed </w:t>
            </w:r>
          </w:p>
          <w:p w:rsidR="00584CAA" w:rsidRPr="003E7A0D" w:rsidRDefault="00532806" w:rsidP="00FD21AC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 w:rsidRPr="003E7A0D">
              <w:rPr>
                <w:b/>
                <w:sz w:val="32"/>
                <w:szCs w:val="32"/>
              </w:rPr>
              <w:t>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3310B8" w:rsidRPr="003310B8" w:rsidTr="003310B8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3310B8" w:rsidRDefault="003310B8" w:rsidP="003310B8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065E1C" w:rsidRDefault="00065E1C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or</w:t>
            </w:r>
          </w:p>
          <w:p w:rsidR="00065E1C" w:rsidRDefault="00065E1C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an answer on the lines provided.</w:t>
            </w:r>
          </w:p>
          <w:p w:rsidR="003310B8" w:rsidRP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AB24D4" w:rsidRDefault="00296140" w:rsidP="00B23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not equal to 24%?</w:t>
            </w:r>
          </w:p>
          <w:p w:rsidR="00296140" w:rsidRDefault="00296140" w:rsidP="00B239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48C" w:rsidRDefault="0067548C" w:rsidP="00B23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0.24                               </w:t>
            </w:r>
            <w:r w:rsidRPr="0067548C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565" w:dyaOrig="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26.25pt" o:ole="">
                  <v:imagedata r:id="rId8" o:title=""/>
                </v:shape>
                <o:OLEObject Type="Embed" ProgID="FXE300.Equation" ShapeID="_x0000_i1025" DrawAspect="Content" ObjectID="_1392480126" r:id="rId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8D770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67548C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405" w:dyaOrig="725">
                <v:shape id="_x0000_i1026" type="#_x0000_t75" style="width:15pt;height:26.25pt" o:ole="">
                  <v:imagedata r:id="rId10" o:title=""/>
                </v:shape>
                <o:OLEObject Type="Embed" ProgID="FXE300.Equation" ShapeID="_x0000_i1026" DrawAspect="Content" ObjectID="_1392480127" r:id="rId11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     </w:t>
            </w:r>
            <w:r w:rsidR="008D7706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</w:t>
            </w:r>
            <w:r w:rsidRPr="0067548C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405" w:dyaOrig="725">
                <v:shape id="_x0000_i1027" type="#_x0000_t75" style="width:15pt;height:26.25pt" o:ole="">
                  <v:imagedata r:id="rId12" o:title=""/>
                </v:shape>
                <o:OLEObject Type="Embed" ProgID="FXE300.Equation" ShapeID="_x0000_i1027" DrawAspect="Content" ObjectID="_1392480128" r:id="rId13"/>
              </w:object>
            </w:r>
          </w:p>
          <w:p w:rsidR="00296140" w:rsidRPr="00F97437" w:rsidRDefault="008D7706" w:rsidP="00B23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26" style="position:absolute;margin-left:14pt;margin-top:4.25pt;width:363pt;height:7.5pt;z-index:251640320" coordorigin="2430,3420" coordsize="6870,180">
                  <v:roundrect id="_x0000_s1027" style="position:absolute;left:9030;top:3420;width:270;height:180" arcsize="10923f"/>
                  <v:roundrect id="_x0000_s1028" style="position:absolute;left:2430;top:3420;width:270;height:180" arcsize="10923f"/>
                  <v:roundrect id="_x0000_s1029" style="position:absolute;left:4580;top:3420;width:270;height:180" arcsize="10923f"/>
                  <v:roundrect id="_x0000_s1030" style="position:absolute;left:6780;top:3420;width:270;height:180" arcsize="10923f"/>
                </v:group>
              </w:pict>
            </w:r>
            <w:r w:rsidR="0067548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AB24D4" w:rsidRDefault="0067548C" w:rsidP="00B23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 when written as a  decimal number is:</w:t>
            </w:r>
          </w:p>
          <w:p w:rsidR="0067548C" w:rsidRDefault="0067548C" w:rsidP="00B239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48C" w:rsidRDefault="0067548C" w:rsidP="00B23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0.0025                           0.025                             </w:t>
            </w:r>
            <w:r w:rsidR="005E535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0.25           </w:t>
            </w:r>
            <w:r w:rsidR="005E535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2.5</w:t>
            </w:r>
          </w:p>
          <w:p w:rsidR="005E535D" w:rsidRPr="00F97437" w:rsidRDefault="008D7706" w:rsidP="00B23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37" style="position:absolute;margin-left:18.45pt;margin-top:2pt;width:363pt;height:7.5pt;z-index:251649536" coordorigin="2430,3420" coordsize="6870,180">
                  <v:roundrect id="_x0000_s1038" style="position:absolute;left:9030;top:3420;width:270;height:180" arcsize="10923f"/>
                  <v:roundrect id="_x0000_s1039" style="position:absolute;left:2430;top:3420;width:270;height:180" arcsize="10923f"/>
                  <v:roundrect id="_x0000_s1040" style="position:absolute;left:4580;top:3420;width:270;height:180" arcsize="10923f"/>
                  <v:roundrect id="_x0000_s1041" style="position:absolute;left:6780;top:3420;width:270;height:180" arcsize="10923f"/>
                </v:group>
              </w:pic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AB24D4" w:rsidRDefault="0067548C" w:rsidP="00675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35% as a decimal number.</w:t>
            </w:r>
          </w:p>
          <w:p w:rsidR="0067548C" w:rsidRDefault="008D7706" w:rsidP="00675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1" style="position:absolute;margin-left:276pt;margin-top:3.95pt;width:72.75pt;height:33pt;z-index:251646464"/>
              </w:pict>
            </w:r>
          </w:p>
          <w:p w:rsidR="0067548C" w:rsidRDefault="0067548C" w:rsidP="00675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48C" w:rsidRPr="00F97437" w:rsidRDefault="0067548C" w:rsidP="00675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AB24D4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32" style="position:absolute;margin-left:264.05pt;margin-top:-2.2pt;width:53.85pt;height:60.05pt;z-index:251647488;mso-position-horizontal-relative:text;mso-position-vertical-relative:text" coordorigin="6453,6060" coordsize="1290,1335">
                  <v:rect id="_x0000_s1033" style="position:absolute;left:6645;top:6060;width:885;height:585"/>
                  <v:rect id="_x0000_s1034" style="position:absolute;left:6660;top:6810;width:885;height:585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5" type="#_x0000_t32" style="position:absolute;left:6453;top:6735;width:1290;height:1" o:connectortype="straight" strokeweight="1.5pt"/>
                </v:group>
              </w:pict>
            </w:r>
            <w:r w:rsidR="005E535D">
              <w:rPr>
                <w:rFonts w:ascii="Times New Roman" w:hAnsi="Times New Roman" w:cs="Times New Roman"/>
                <w:sz w:val="24"/>
                <w:szCs w:val="24"/>
              </w:rPr>
              <w:t>Write 16% as a fraction in simplest form.</w:t>
            </w:r>
          </w:p>
          <w:p w:rsidR="005E535D" w:rsidRDefault="005E5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535D" w:rsidRDefault="005E5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535D" w:rsidRDefault="005E5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535D" w:rsidRPr="00F97437" w:rsidRDefault="005E5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AB24D4" w:rsidRDefault="005E5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the fraction  </w:t>
            </w:r>
            <w:r w:rsidRPr="005E535D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28" type="#_x0000_t75" style="width:15pt;height:27pt" o:ole="">
                  <v:imagedata r:id="rId14" o:title=""/>
                </v:shape>
                <o:OLEObject Type="Embed" ProgID="FXE300.Equation" ShapeID="_x0000_i1028" DrawAspect="Content" ObjectID="_1392480129" r:id="rId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 percentage.</w:t>
            </w:r>
          </w:p>
          <w:p w:rsidR="005E535D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6" style="position:absolute;margin-left:252pt;margin-top:2.35pt;width:72.75pt;height:33pt;z-index:251648512;mso-position-horizontal-relative:text;mso-position-vertical-relative:text"/>
              </w:pict>
            </w:r>
          </w:p>
          <w:p w:rsidR="005E535D" w:rsidRPr="00DC7580" w:rsidRDefault="00DC758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%</w:t>
            </w:r>
          </w:p>
          <w:p w:rsidR="005E535D" w:rsidRPr="00F97437" w:rsidRDefault="005E5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AB24D4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52" type="#_x0000_t75" style="position:absolute;margin-left:272.05pt;margin-top:-5.1pt;width:100.6pt;height:99.9pt;z-index:251651584;mso-position-horizontal-relative:text;mso-position-vertical-relative:text">
                  <v:imagedata r:id="rId16" o:title=""/>
                </v:shape>
                <o:OLEObject Type="Embed" ProgID="FXE300.Equation" ShapeID="_x0000_s1052" DrawAspect="Content" ObjectID="_1392480153" r:id="rId17"/>
              </w:pict>
            </w:r>
            <w:r w:rsidR="00DC7580">
              <w:rPr>
                <w:rFonts w:ascii="Times New Roman" w:hAnsi="Times New Roman" w:cs="Times New Roman"/>
                <w:sz w:val="24"/>
                <w:szCs w:val="24"/>
              </w:rPr>
              <w:t>What percentage of the square</w:t>
            </w:r>
            <w:r w:rsidR="005E535D">
              <w:rPr>
                <w:rFonts w:ascii="Times New Roman" w:hAnsi="Times New Roman" w:cs="Times New Roman"/>
                <w:sz w:val="24"/>
                <w:szCs w:val="24"/>
              </w:rPr>
              <w:t xml:space="preserve"> is shaded?</w:t>
            </w:r>
          </w:p>
          <w:p w:rsidR="005E535D" w:rsidRDefault="008D7706" w:rsidP="000E7A4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47" style="position:absolute;margin-left:18.45pt;margin-top:6.95pt;width:16.5pt;height:69.75pt;z-index:251650560" coordorigin="3420,8403" coordsize="270,1380">
                  <v:roundrect id="_x0000_s1048" style="position:absolute;left:3420;top:8403;width:270;height:180" arcsize="10923f"/>
                  <v:roundrect id="_x0000_s1049" style="position:absolute;left:3420;top:8778;width:270;height:180" arcsize="10923f"/>
                  <v:roundrect id="_x0000_s1050" style="position:absolute;left:3420;top:9180;width:270;height:180" arcsize="10923f"/>
                  <v:roundrect id="_x0000_s1051" style="position:absolute;left:3420;top:9603;width:270;height:180" arcsize="10923f"/>
                </v:group>
              </w:pict>
            </w:r>
            <w:r w:rsidR="005E53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E7A4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E535D">
              <w:rPr>
                <w:rFonts w:ascii="Times New Roman" w:hAnsi="Times New Roman" w:cs="Times New Roman"/>
                <w:sz w:val="24"/>
                <w:szCs w:val="24"/>
              </w:rPr>
              <w:t xml:space="preserve">          6%                               </w:t>
            </w:r>
          </w:p>
          <w:p w:rsidR="005E535D" w:rsidRDefault="005E535D" w:rsidP="000E7A4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0E7A4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12</w:t>
            </w:r>
            <w:r w:rsidR="008D770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5E535D" w:rsidRDefault="005E535D" w:rsidP="000E7A4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0E7A4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15%</w:t>
            </w:r>
          </w:p>
          <w:p w:rsidR="005E535D" w:rsidRPr="00F97437" w:rsidRDefault="005E535D" w:rsidP="00DC75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0E7A4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30%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8505" w:type="dxa"/>
          </w:tcPr>
          <w:p w:rsidR="00AB24D4" w:rsidRDefault="00087174" w:rsidP="0039202B">
            <w:pPr>
              <w:ind w:right="47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percentage of the group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15072" behindDoc="0" locked="0" layoutInCell="1" allowOverlap="1" wp14:anchorId="58DD0463" wp14:editId="31FE1DA9">
                  <wp:simplePos x="0" y="0"/>
                  <wp:positionH relativeFrom="column">
                    <wp:posOffset>3504565</wp:posOffset>
                  </wp:positionH>
                  <wp:positionV relativeFrom="paragraph">
                    <wp:posOffset>82550</wp:posOffset>
                  </wp:positionV>
                  <wp:extent cx="1514475" cy="124804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y_000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24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shown</w:t>
            </w:r>
            <w:r w:rsidR="0039202B">
              <w:rPr>
                <w:rFonts w:ascii="Times New Roman" w:hAnsi="Times New Roman" w:cs="Times New Roman"/>
                <w:sz w:val="24"/>
                <w:szCs w:val="24"/>
              </w:rPr>
              <w:t xml:space="preserve"> at training are</w:t>
            </w:r>
            <w:proofErr w:type="gramEnd"/>
            <w:r w:rsidR="0039202B">
              <w:rPr>
                <w:rFonts w:ascii="Times New Roman" w:hAnsi="Times New Roman" w:cs="Times New Roman"/>
                <w:sz w:val="24"/>
                <w:szCs w:val="24"/>
              </w:rPr>
              <w:t xml:space="preserve"> wearing short pants?</w:t>
            </w:r>
          </w:p>
          <w:p w:rsidR="0039202B" w:rsidRDefault="00392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02B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3" style="position:absolute;margin-left:129.75pt;margin-top:6.95pt;width:72.75pt;height:33pt;z-index:251652608"/>
              </w:pict>
            </w:r>
          </w:p>
          <w:p w:rsidR="00DC7580" w:rsidRPr="00DC7580" w:rsidRDefault="00DC7580" w:rsidP="00DC758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%</w:t>
            </w:r>
          </w:p>
          <w:p w:rsidR="0039202B" w:rsidRDefault="00392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174" w:rsidRPr="00F97437" w:rsidRDefault="00087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AB24D4" w:rsidRDefault="00392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computer shows the message below about its hard disk drive.</w:t>
            </w:r>
          </w:p>
          <w:p w:rsidR="0039202B" w:rsidRDefault="00B406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percentage of the drive is not used?                            </w:t>
            </w:r>
          </w:p>
          <w:p w:rsidR="0039202B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54" type="#_x0000_t202" style="position:absolute;margin-left:59.3pt;margin-top:10.55pt;width:99.05pt;height:41.55pt;z-index:2516536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      <v:textbox inset="0,0,0,0">
                    <w:txbxContent>
                      <w:p w:rsidR="008D7706" w:rsidRDefault="008D7706">
                        <w:r>
                          <w:t xml:space="preserve">     Hard Drive C:</w:t>
                        </w:r>
                      </w:p>
                      <w:p w:rsidR="008D7706" w:rsidRDefault="008D7706">
                        <w:r>
                          <w:t xml:space="preserve">       47% used</w:t>
                        </w:r>
                      </w:p>
                    </w:txbxContent>
                  </v:textbox>
                </v:shape>
              </w:pict>
            </w:r>
          </w:p>
          <w:p w:rsidR="00B40631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5" style="position:absolute;margin-left:250.5pt;margin-top:6.05pt;width:72.75pt;height:33pt;z-index:251654656"/>
              </w:pict>
            </w:r>
            <w:r w:rsidR="00B4063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:rsidR="00DC7580" w:rsidRPr="00DC7580" w:rsidRDefault="00DC7580" w:rsidP="00DC758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%</w:t>
            </w:r>
          </w:p>
          <w:p w:rsidR="0039202B" w:rsidRPr="00F97437" w:rsidRDefault="00392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AB24D4" w:rsidRDefault="00B406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60% of 240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kg.</w:t>
            </w:r>
            <w:proofErr w:type="gramEnd"/>
          </w:p>
          <w:p w:rsidR="00B40631" w:rsidRDefault="00B406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631" w:rsidRDefault="00B406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4kg                            14.4 kg                             40 kg                             144 kg</w:t>
            </w:r>
          </w:p>
          <w:p w:rsidR="00B40631" w:rsidRPr="00F97437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56" style="position:absolute;margin-left:22.15pt;margin-top:1.7pt;width:363pt;height:7.5pt;z-index:251655680" coordorigin="2430,3420" coordsize="6870,180">
                  <v:roundrect id="_x0000_s1057" style="position:absolute;left:9030;top:3420;width:270;height:180" arcsize="10923f"/>
                  <v:roundrect id="_x0000_s1058" style="position:absolute;left:2430;top:3420;width:270;height:180" arcsize="10923f"/>
                  <v:roundrect id="_x0000_s1059" style="position:absolute;left:4580;top:3420;width:270;height:180" arcsize="10923f"/>
                  <v:roundrect id="_x0000_s1060" style="position:absolute;left:6780;top:3420;width:270;height:180" arcsize="10923f"/>
                </v:group>
              </w:pic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AB24D4" w:rsidRDefault="005C1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2</w:t>
            </w:r>
            <w:r w:rsidR="00B40631">
              <w:rPr>
                <w:rFonts w:ascii="Times New Roman" w:hAnsi="Times New Roman" w:cs="Times New Roman"/>
                <w:sz w:val="24"/>
                <w:szCs w:val="24"/>
              </w:rPr>
              <w:t xml:space="preserve">5% </w:t>
            </w:r>
            <w:proofErr w:type="gramStart"/>
            <w:r w:rsidR="00B40631"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576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km</w:t>
            </w:r>
            <w:r w:rsidR="00B406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40631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1" style="position:absolute;margin-left:248.25pt;margin-top:5pt;width:72.75pt;height:33pt;z-index:251656704;mso-position-horizontal-relative:text;mso-position-vertical-relative:text"/>
              </w:pict>
            </w:r>
          </w:p>
          <w:p w:rsidR="00DC7580" w:rsidRPr="00DC7580" w:rsidRDefault="00DC7580" w:rsidP="00DC758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km</w:t>
            </w:r>
          </w:p>
          <w:p w:rsidR="00B40631" w:rsidRPr="00F97437" w:rsidRDefault="00B406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AB24D4" w:rsidRDefault="005C1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newspaper claimed</w:t>
            </w:r>
            <w:r w:rsidR="00B40631">
              <w:rPr>
                <w:rFonts w:ascii="Times New Roman" w:hAnsi="Times New Roman" w:cs="Times New Roman"/>
                <w:sz w:val="24"/>
                <w:szCs w:val="24"/>
              </w:rPr>
              <w:t xml:space="preserve"> 35% </w:t>
            </w:r>
            <w:proofErr w:type="gramStart"/>
            <w:r w:rsidR="00B40631">
              <w:rPr>
                <w:rFonts w:ascii="Times New Roman" w:hAnsi="Times New Roman" w:cs="Times New Roman"/>
                <w:sz w:val="24"/>
                <w:szCs w:val="24"/>
              </w:rPr>
              <w:t>of  Australian</w:t>
            </w:r>
            <w:proofErr w:type="gramEnd"/>
            <w:r w:rsidR="00B40631">
              <w:rPr>
                <w:rFonts w:ascii="Times New Roman" w:hAnsi="Times New Roman" w:cs="Times New Roman"/>
                <w:sz w:val="24"/>
                <w:szCs w:val="24"/>
              </w:rPr>
              <w:t xml:space="preserve"> vehicles have a defect.</w:t>
            </w:r>
          </w:p>
          <w:p w:rsidR="00B40631" w:rsidRDefault="005C1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that time there were  24 million vehicles on Australian Roads,</w:t>
            </w:r>
          </w:p>
          <w:p w:rsidR="005C1895" w:rsidRDefault="005C1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had defects?</w:t>
            </w:r>
          </w:p>
          <w:p w:rsidR="005C1895" w:rsidRDefault="005C1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95" w:rsidRPr="005C1895" w:rsidRDefault="005C1895" w:rsidP="005C1895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1895">
              <w:rPr>
                <w:rFonts w:ascii="Times New Roman" w:hAnsi="Times New Roman" w:cs="Times New Roman"/>
                <w:sz w:val="24"/>
                <w:szCs w:val="24"/>
              </w:rPr>
              <w:t>Million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0.8Million                       6.8 million                      8.4 million</w:t>
            </w:r>
          </w:p>
          <w:p w:rsidR="005C1895" w:rsidRPr="00F97437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62" style="position:absolute;margin-left:16.15pt;margin-top:1pt;width:363pt;height:7.5pt;z-index:251657728" coordorigin="2430,3420" coordsize="6870,180">
                  <v:roundrect id="_x0000_s1063" style="position:absolute;left:9030;top:3420;width:270;height:180" arcsize="10923f"/>
                  <v:roundrect id="_x0000_s1064" style="position:absolute;left:2430;top:3420;width:270;height:180" arcsize="10923f"/>
                  <v:roundrect id="_x0000_s1065" style="position:absolute;left:4580;top:3420;width:270;height:180" arcsize="10923f"/>
                  <v:roundrect id="_x0000_s1066" style="position:absolute;left:6780;top:3420;width:270;height:180" arcsize="10923f"/>
                </v:group>
              </w:pic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5C1895" w:rsidRDefault="005C1895" w:rsidP="005C1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12.5%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232.</w:t>
            </w:r>
          </w:p>
          <w:p w:rsidR="005C1895" w:rsidRDefault="008D7706" w:rsidP="005C1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7" style="position:absolute;margin-left:248.25pt;margin-top:7.25pt;width:72.75pt;height:33pt;z-index:251658752;mso-position-horizontal-relative:text;mso-position-vertical-relative:text"/>
              </w:pict>
            </w:r>
          </w:p>
          <w:p w:rsidR="00DC7580" w:rsidRPr="00DC7580" w:rsidRDefault="00DC7580" w:rsidP="00DC758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$</w:t>
            </w:r>
          </w:p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AB24D4" w:rsidRDefault="005C1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18.5 % of 240.</w:t>
            </w:r>
          </w:p>
          <w:p w:rsidR="005C1895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8" style="position:absolute;margin-left:266.25pt;margin-top:-.05pt;width:72.75pt;height:33pt;z-index:251659776"/>
              </w:pict>
            </w:r>
          </w:p>
          <w:p w:rsidR="005C1895" w:rsidRDefault="005C1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95" w:rsidRPr="00F97437" w:rsidRDefault="005C1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AB24D4" w:rsidRDefault="008D7706" w:rsidP="00F07F92">
            <w:pPr>
              <w:ind w:right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9" style="position:absolute;margin-left:266.25pt;margin-top:23.8pt;width:92.25pt;height:33pt;z-index:251660800;mso-position-horizontal-relative:text;mso-position-vertical-relative:text"/>
              </w:pict>
            </w:r>
            <w:r w:rsidR="005C1895">
              <w:rPr>
                <w:rFonts w:ascii="Times New Roman" w:hAnsi="Times New Roman" w:cs="Times New Roman"/>
                <w:sz w:val="24"/>
                <w:szCs w:val="24"/>
              </w:rPr>
              <w:t>12 % of logs harvested from a state forest are used for woodchip.</w:t>
            </w:r>
          </w:p>
          <w:p w:rsidR="005C1895" w:rsidRDefault="00F07F92" w:rsidP="00F07F92">
            <w:pPr>
              <w:ind w:right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were 250 million logs </w:t>
            </w:r>
            <w:r w:rsidR="001637CF">
              <w:rPr>
                <w:rFonts w:ascii="Times New Roman" w:hAnsi="Times New Roman" w:cs="Times New Roman"/>
                <w:sz w:val="24"/>
                <w:szCs w:val="24"/>
              </w:rPr>
              <w:t>harvested last year</w:t>
            </w:r>
            <w:r w:rsidR="005C189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5C1895" w:rsidRPr="00F97437" w:rsidRDefault="005C1895" w:rsidP="00F07F92">
            <w:pPr>
              <w:ind w:right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logs were used for woodchip</w:t>
            </w:r>
            <w:r w:rsidR="00F07F9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</w:t>
            </w:r>
          </w:p>
        </w:tc>
        <w:tc>
          <w:tcPr>
            <w:tcW w:w="8505" w:type="dxa"/>
          </w:tcPr>
          <w:p w:rsidR="00AB24D4" w:rsidRDefault="00F07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Xanthe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scores </w:t>
            </w:r>
            <w:r w:rsidR="00EB36EE">
              <w:rPr>
                <w:rFonts w:ascii="Times New Roman" w:hAnsi="Times New Roman" w:cs="Times New Roman"/>
                <w:sz w:val="24"/>
                <w:szCs w:val="24"/>
              </w:rPr>
              <w:t>18 baskets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3</w:t>
            </w:r>
            <w:r w:rsidR="00EB36EE">
              <w:rPr>
                <w:rFonts w:ascii="Times New Roman" w:hAnsi="Times New Roman" w:cs="Times New Roman"/>
                <w:sz w:val="24"/>
                <w:szCs w:val="24"/>
              </w:rPr>
              <w:t>0 shots in basketball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07F92" w:rsidRDefault="00F07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percenta</w:t>
            </w:r>
            <w:r w:rsidR="00EB36EE">
              <w:rPr>
                <w:rFonts w:ascii="Times New Roman" w:hAnsi="Times New Roman" w:cs="Times New Roman"/>
                <w:sz w:val="24"/>
                <w:szCs w:val="24"/>
              </w:rPr>
              <w:t>ge of her shots were baskets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637CF" w:rsidRDefault="00163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37CF" w:rsidRPr="001637CF" w:rsidRDefault="00163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6%                               </w:t>
            </w:r>
            <w:r w:rsidRPr="001637CF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624" w:dyaOrig="497">
                <v:shape id="_x0000_i1029" type="#_x0000_t75" style="width:24pt;height:18.75pt" o:ole="">
                  <v:imagedata r:id="rId19" o:title=""/>
                </v:shape>
                <o:OLEObject Type="Embed" ProgID="FXE300.Equation" ShapeID="_x0000_i1029" DrawAspect="Content" ObjectID="_1392480130" r:id="rId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1637CF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783" w:dyaOrig="497">
                <v:shape id="_x0000_i1030" type="#_x0000_t75" style="width:30pt;height:18.75pt" o:ole="">
                  <v:imagedata r:id="rId21" o:title=""/>
                </v:shape>
                <o:OLEObject Type="Embed" ProgID="FXE300.Equation" ShapeID="_x0000_i1030" DrawAspect="Content" ObjectID="_1392480131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60%</w:t>
            </w:r>
          </w:p>
          <w:p w:rsidR="001637CF" w:rsidRPr="00F97437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72" style="position:absolute;margin-left:27pt;margin-top:-.1pt;width:363pt;height:7.5pt;z-index:251662848" coordorigin="2430,3420" coordsize="6870,180">
                  <v:roundrect id="_x0000_s1073" style="position:absolute;left:9030;top:3420;width:270;height:180" arcsize="10923f"/>
                  <v:roundrect id="_x0000_s1074" style="position:absolute;left:2430;top:3420;width:270;height:180" arcsize="10923f"/>
                  <v:roundrect id="_x0000_s1075" style="position:absolute;left:4580;top:3420;width:270;height:180" arcsize="10923f"/>
                  <v:roundrect id="_x0000_s1076" style="position:absolute;left:6780;top:3420;width:270;height:180" arcsize="10923f"/>
                </v:group>
              </w:pic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AB24D4" w:rsidRDefault="00163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makes 250 cu</w:t>
            </w:r>
            <w:r w:rsidR="00DC7580">
              <w:rPr>
                <w:rFonts w:ascii="Times New Roman" w:hAnsi="Times New Roman" w:cs="Times New Roman"/>
                <w:sz w:val="24"/>
                <w:szCs w:val="24"/>
              </w:rPr>
              <w:t>pcakes for the fete and ices 150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these.</w:t>
            </w:r>
          </w:p>
          <w:p w:rsidR="001637CF" w:rsidRDefault="00163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percentage of her cupcakes 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iced?</w:t>
            </w:r>
          </w:p>
          <w:p w:rsidR="001637CF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1" style="position:absolute;margin-left:250.85pt;margin-top:2.45pt;width:72.75pt;height:33pt;z-index:251661824"/>
              </w:pict>
            </w:r>
          </w:p>
          <w:p w:rsidR="001637CF" w:rsidRPr="00DC7580" w:rsidRDefault="00DC7580" w:rsidP="00DC7580">
            <w:pPr>
              <w:spacing w:after="12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%</w:t>
            </w:r>
          </w:p>
        </w:tc>
      </w:tr>
      <w:tr w:rsidR="001637C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37CF" w:rsidRPr="00F97437" w:rsidRDefault="00163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1637CF" w:rsidRDefault="00F749ED" w:rsidP="00B23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list below is in a</w:t>
            </w:r>
            <w:r w:rsidR="001637CF">
              <w:rPr>
                <w:rFonts w:ascii="Times New Roman" w:hAnsi="Times New Roman" w:cs="Times New Roman"/>
                <w:sz w:val="24"/>
                <w:szCs w:val="24"/>
              </w:rPr>
              <w:t>scending order?</w:t>
            </w:r>
          </w:p>
          <w:p w:rsidR="001637CF" w:rsidRDefault="001637CF" w:rsidP="00B239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37CF" w:rsidRPr="008E66AB" w:rsidRDefault="008D7706" w:rsidP="00B2398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8" style="position:absolute;margin-left:8.75pt;margin-top:8.1pt;width:217.5pt;height:9.45pt;z-index:251663872" coordorigin="2395,5552" coordsize="4350,189">
                  <v:roundrect id="_x0000_s1078" style="position:absolute;left:2395;top:5552;width:301;height:189" arcsize="10923f"/>
                  <v:roundrect id="_x0000_s1080" style="position:absolute;left:6444;top:5552;width:301;height:189" arcsize="10923f"/>
                </v:group>
              </w:pict>
            </w:r>
            <w:r w:rsidR="001637CF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F749ED"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56" w:dyaOrig="725" w14:anchorId="1AD69F52">
                <v:shape id="_x0000_i1031" type="#_x0000_t75" style="width:142.5pt;height:36pt" o:ole="">
                  <v:imagedata r:id="rId23" o:title=""/>
                </v:shape>
                <o:OLEObject Type="Embed" ProgID="FXE300.Equation" ShapeID="_x0000_i1031" DrawAspect="Content" ObjectID="_1392480132" r:id="rId24"/>
              </w:object>
            </w:r>
            <w:r w:rsidR="00F749E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</w:t>
            </w:r>
            <w:r w:rsidR="00F749ED"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56" w:dyaOrig="725" w14:anchorId="36AABACC">
                <v:shape id="_x0000_i1032" type="#_x0000_t75" style="width:142.5pt;height:36pt" o:ole="">
                  <v:imagedata r:id="rId25" o:title=""/>
                </v:shape>
                <o:OLEObject Type="Embed" ProgID="FXE300.Equation" ShapeID="_x0000_i1032" DrawAspect="Content" ObjectID="_1392480133" r:id="rId26"/>
              </w:object>
            </w:r>
            <w:r w:rsidR="001637C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1637CF" w:rsidRPr="008E66A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1637CF" w:rsidRDefault="001637CF" w:rsidP="00B239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37CF" w:rsidRPr="008E66AB" w:rsidRDefault="008D7706" w:rsidP="00B2398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7" style="position:absolute;margin-left:10.25pt;margin-top:11.8pt;width:217.5pt;height:9.4pt;z-index:251664896" coordorigin="2395,6118" coordsize="4350,188">
                  <v:roundrect id="_x0000_s1079" style="position:absolute;left:2395;top:6118;width:301;height:188" arcsize="10923f"/>
                  <v:roundrect id="_x0000_s1081" style="position:absolute;left:6444;top:6118;width:301;height:188" arcsize="10923f"/>
                </v:group>
              </w:pict>
            </w:r>
            <w:r w:rsidR="00F749E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637C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749ED"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96" w:dyaOrig="725" w14:anchorId="4ECCEBD1">
                <v:shape id="_x0000_i1033" type="#_x0000_t75" style="width:154.5pt;height:36pt" o:ole="">
                  <v:imagedata r:id="rId27" o:title=""/>
                </v:shape>
                <o:OLEObject Type="Embed" ProgID="FXE300.Equation" ShapeID="_x0000_i1033" DrawAspect="Content" ObjectID="_1392480134" r:id="rId28"/>
              </w:object>
            </w:r>
            <w:r w:rsidR="001637C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</w:t>
            </w:r>
            <w:r w:rsidR="00F749ED"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56" w:dyaOrig="725" w14:anchorId="267F843F">
                <v:shape id="_x0000_i1034" type="#_x0000_t75" style="width:142.5pt;height:36pt" o:ole="">
                  <v:imagedata r:id="rId29" o:title=""/>
                </v:shape>
                <o:OLEObject Type="Embed" ProgID="FXE300.Equation" ShapeID="_x0000_i1034" DrawAspect="Content" ObjectID="_1392480135" r:id="rId30"/>
              </w:object>
            </w:r>
            <w:r w:rsidR="001637C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1637CF" w:rsidRPr="008E66A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1637CF" w:rsidRPr="00F97437" w:rsidRDefault="001637CF" w:rsidP="00B239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7C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37CF" w:rsidRPr="00F97437" w:rsidRDefault="00163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F749ED" w:rsidRDefault="00F74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two statements by writing one of the symbols &gt;, &lt;, or = in each box.</w:t>
            </w:r>
          </w:p>
          <w:p w:rsidR="00F749ED" w:rsidRPr="00F749ED" w:rsidRDefault="00F749ED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Statement 1         </w:t>
            </w:r>
            <w:r w:rsidRPr="00F749ED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1664" w:dyaOrig="725">
                <v:shape id="_x0000_i1035" type="#_x0000_t75" style="width:83.25pt;height:36pt" o:ole="">
                  <v:imagedata r:id="rId31" o:title=""/>
                </v:shape>
                <o:OLEObject Type="Embed" ProgID="FXE300.Equation" ShapeID="_x0000_i1035" DrawAspect="Content" ObjectID="_1392480136" r:id="rId32"/>
              </w:object>
            </w:r>
            <w:r w:rsidRPr="00F749ED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       </w:t>
            </w:r>
          </w:p>
          <w:p w:rsidR="001637CF" w:rsidRPr="00F749ED" w:rsidRDefault="00F749ED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Statement 2         </w:t>
            </w:r>
            <w:r w:rsidRPr="00F749ED">
              <w:rPr>
                <w:rFonts w:ascii="Times New Roman" w:hAnsi="Times New Roman" w:cs="Times New Roman"/>
                <w:color w:val="FF0000"/>
                <w:position w:val="-14"/>
                <w:sz w:val="24"/>
                <w:szCs w:val="24"/>
              </w:rPr>
              <w:object w:dxaOrig="1744" w:dyaOrig="481">
                <v:shape id="_x0000_i1036" type="#_x0000_t75" style="width:87pt;height:24pt" o:ole="">
                  <v:imagedata r:id="rId33" o:title=""/>
                </v:shape>
                <o:OLEObject Type="Embed" ProgID="FXE300.Equation" ShapeID="_x0000_i1036" DrawAspect="Content" ObjectID="_1392480137" r:id="rId34"/>
              </w:object>
            </w:r>
            <w:r w:rsidRPr="00F749ED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       </w:t>
            </w:r>
          </w:p>
        </w:tc>
      </w:tr>
      <w:tr w:rsidR="001637C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37CF" w:rsidRPr="00F97437" w:rsidRDefault="00163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1637CF" w:rsidRDefault="00E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statement below by writing a number in the box.</w:t>
            </w:r>
          </w:p>
          <w:p w:rsidR="00E67158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4" style="position:absolute;margin-left:140.6pt;margin-top:9.6pt;width:37.9pt;height:27pt;z-index:251665920"/>
              </w:pict>
            </w:r>
          </w:p>
          <w:p w:rsidR="00E67158" w:rsidRPr="00E67158" w:rsidRDefault="00E67158">
            <w:pPr>
              <w:rPr>
                <w:rFonts w:ascii="Times New Roman" w:hAnsi="Times New Roman" w:cs="Times New Roman"/>
                <w:position w:val="-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E67158">
              <w:rPr>
                <w:rFonts w:ascii="Times New Roman" w:hAnsi="Times New Roman" w:cs="Times New Roman"/>
                <w:color w:val="FF0000"/>
                <w:position w:val="-44"/>
                <w:sz w:val="24"/>
                <w:szCs w:val="24"/>
              </w:rPr>
              <w:object w:dxaOrig="4585" w:dyaOrig="365">
                <v:shape id="_x0000_i1037" type="#_x0000_t75" style="width:229.5pt;height:18pt" o:ole="">
                  <v:imagedata r:id="rId35" o:title=""/>
                </v:shape>
                <o:OLEObject Type="Embed" ProgID="FXE300.Equation" ShapeID="_x0000_i1037" DrawAspect="Content" ObjectID="_1392480138" r:id="rId36"/>
              </w:object>
            </w:r>
            <w:r w:rsidRPr="00E67158">
              <w:rPr>
                <w:rFonts w:ascii="Times New Roman" w:hAnsi="Times New Roman" w:cs="Times New Roman"/>
                <w:position w:val="-44"/>
                <w:sz w:val="24"/>
                <w:szCs w:val="24"/>
              </w:rPr>
              <w:t xml:space="preserve"> </w:t>
            </w:r>
          </w:p>
          <w:p w:rsidR="00E67158" w:rsidRPr="00F97437" w:rsidRDefault="00E67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7C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37CF" w:rsidRPr="00F97437" w:rsidRDefault="00163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1637CF" w:rsidRDefault="0092700E" w:rsidP="0092700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Zara correctly multiplied $450 by 1.1. </w:t>
            </w:r>
          </w:p>
          <w:p w:rsidR="0092700E" w:rsidRDefault="0092700E" w:rsidP="0092700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calculations did she do?</w:t>
            </w:r>
          </w:p>
          <w:p w:rsidR="0092700E" w:rsidRDefault="008D7706" w:rsidP="0092700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95" style="position:absolute;margin-left:23.8pt;margin-top:2.25pt;width:16.5pt;height:69.75pt;z-index:251666944" coordorigin="3420,8403" coordsize="270,1380">
                  <v:roundrect id="_x0000_s1096" style="position:absolute;left:3420;top:8403;width:270;height:180" arcsize="10923f"/>
                  <v:roundrect id="_x0000_s1097" style="position:absolute;left:3420;top:8778;width:270;height:180" arcsize="10923f"/>
                  <v:roundrect id="_x0000_s1098" style="position:absolute;left:3420;top:9180;width:270;height:180" arcsize="10923f"/>
                  <v:roundrect id="_x0000_s1099" style="position:absolute;left:3420;top:9603;width:270;height:180" arcsize="10923f"/>
                </v:group>
              </w:pict>
            </w:r>
            <w:r w:rsidR="0092700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Find 10% of 450?</w:t>
            </w:r>
          </w:p>
          <w:p w:rsidR="0092700E" w:rsidRDefault="0092700E" w:rsidP="0092700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Decrease $450 by 10%</w:t>
            </w:r>
          </w:p>
          <w:p w:rsidR="0092700E" w:rsidRDefault="0092700E" w:rsidP="0092700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Increase $450 by 10%</w:t>
            </w:r>
          </w:p>
          <w:p w:rsidR="0092700E" w:rsidRDefault="0092700E" w:rsidP="0092700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Increase $450 by 110%</w:t>
            </w:r>
          </w:p>
          <w:p w:rsidR="0092700E" w:rsidRPr="00F97437" w:rsidRDefault="00927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7C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37CF" w:rsidRPr="00F97437" w:rsidRDefault="00163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6015CC" w:rsidRDefault="00601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300 kg by 5%.</w:t>
            </w:r>
          </w:p>
          <w:p w:rsidR="006015CC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0" style="position:absolute;margin-left:148.1pt;margin-top:3.4pt;width:63.1pt;height:27pt;z-index:251667968"/>
              </w:pict>
            </w:r>
          </w:p>
          <w:p w:rsidR="006015CC" w:rsidRPr="006015CC" w:rsidRDefault="006015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kg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637CF" w:rsidRPr="00F97437" w:rsidRDefault="00601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37C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37CF" w:rsidRPr="00F97437" w:rsidRDefault="00163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22.</w:t>
            </w:r>
          </w:p>
        </w:tc>
        <w:tc>
          <w:tcPr>
            <w:tcW w:w="8505" w:type="dxa"/>
          </w:tcPr>
          <w:p w:rsidR="005B637B" w:rsidRDefault="005B637B" w:rsidP="00575D3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Andrew offers to sell his bike for $120. Belinda tells him to decrease his price by 8%. </w:t>
            </w:r>
          </w:p>
          <w:p w:rsidR="005B637B" w:rsidRDefault="005B637B" w:rsidP="00575D3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he follows her advice, what price will he offer the bike for?</w:t>
            </w:r>
          </w:p>
          <w:p w:rsidR="005B637B" w:rsidRDefault="008D7706" w:rsidP="00575D3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1" style="position:absolute;margin-left:159.35pt;margin-top:11.6pt;width:63.1pt;height:27pt;z-index:251668992"/>
              </w:pict>
            </w:r>
          </w:p>
          <w:p w:rsidR="001637CF" w:rsidRPr="00F97437" w:rsidRDefault="005B637B" w:rsidP="00575D3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</w:p>
        </w:tc>
      </w:tr>
      <w:tr w:rsidR="001637C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37CF" w:rsidRPr="00F97437" w:rsidRDefault="00163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575D30" w:rsidRDefault="00575D30" w:rsidP="00575D3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Charlie gives the following advice for mixing the dry ingredients in mortar. </w:t>
            </w:r>
          </w:p>
          <w:p w:rsidR="00575D30" w:rsidRDefault="00575D30" w:rsidP="00575D30">
            <w:pPr>
              <w:spacing w:after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Mix together</w:t>
            </w:r>
            <w:r w:rsidRPr="00575D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 parts of cement, 1 part of lime and 7 parts of brickies sand.</w:t>
            </w:r>
          </w:p>
          <w:p w:rsidR="001637CF" w:rsidRPr="00575D30" w:rsidRDefault="00575D30" w:rsidP="00575D30">
            <w:pPr>
              <w:spacing w:after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percentage of the dry mix is lime?</w:t>
            </w:r>
          </w:p>
          <w:p w:rsidR="00575D30" w:rsidRDefault="008D7706" w:rsidP="00575D3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2" style="position:absolute;margin-left:159.35pt;margin-top:10.85pt;width:63.1pt;height:27pt;z-index:251670016"/>
              </w:pict>
            </w:r>
          </w:p>
          <w:p w:rsidR="00575D30" w:rsidRPr="00F97437" w:rsidRDefault="00575D30" w:rsidP="00575D3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</w:t>
            </w:r>
            <w:r w:rsidRPr="00575D30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1637C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37CF" w:rsidRPr="00F97437" w:rsidRDefault="00163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1637CF" w:rsidRDefault="008D7706" w:rsidP="00827F6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3" style="position:absolute;margin-left:86.6pt;margin-top:29.65pt;width:43.15pt;height:21.95pt;z-index:251671040;mso-position-horizontal-relative:text;mso-position-vertical-relative:text"/>
              </w:pict>
            </w:r>
            <w:r w:rsidR="00827F68">
              <w:rPr>
                <w:rFonts w:ascii="Times New Roman" w:hAnsi="Times New Roman" w:cs="Times New Roman"/>
                <w:sz w:val="24"/>
                <w:szCs w:val="24"/>
              </w:rPr>
              <w:t>Complete the description of the percentage composition of a mixture which by weight is made of 20kg of carbon, 450 kg of iron and 30 kg of chromium.</w:t>
            </w:r>
          </w:p>
          <w:p w:rsidR="00827F68" w:rsidRPr="00827F68" w:rsidRDefault="008D7706" w:rsidP="00827F68">
            <w:pPr>
              <w:spacing w:after="24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6" style="position:absolute;margin-left:88.1pt;margin-top:27.75pt;width:43.15pt;height:21.95pt;z-index:251672064"/>
              </w:pict>
            </w:r>
            <w:r w:rsidR="00827F68" w:rsidRPr="00827F68">
              <w:rPr>
                <w:rFonts w:ascii="Times New Roman" w:hAnsi="Times New Roman" w:cs="Times New Roman"/>
                <w:sz w:val="32"/>
                <w:szCs w:val="32"/>
              </w:rPr>
              <w:t xml:space="preserve">Carbon is  </w:t>
            </w:r>
            <w:r w:rsidR="00827F68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827F68" w:rsidRPr="00827F68">
              <w:rPr>
                <w:rFonts w:ascii="Times New Roman" w:hAnsi="Times New Roman" w:cs="Times New Roman"/>
                <w:sz w:val="32"/>
                <w:szCs w:val="32"/>
              </w:rPr>
              <w:t xml:space="preserve">            % of the mixture.</w:t>
            </w:r>
          </w:p>
          <w:p w:rsidR="00827F68" w:rsidRPr="00827F68" w:rsidRDefault="008D7706" w:rsidP="00827F68">
            <w:pPr>
              <w:spacing w:after="24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7" style="position:absolute;margin-left:90.35pt;margin-top:26.6pt;width:43.15pt;height:21.95pt;z-index:251673088"/>
              </w:pict>
            </w:r>
            <w:r w:rsidR="00827F68" w:rsidRPr="00827F68">
              <w:rPr>
                <w:rFonts w:ascii="Times New Roman" w:hAnsi="Times New Roman" w:cs="Times New Roman"/>
                <w:sz w:val="32"/>
                <w:szCs w:val="32"/>
              </w:rPr>
              <w:t xml:space="preserve">Iron is    </w:t>
            </w:r>
            <w:r w:rsidR="00827F68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827F68" w:rsidRPr="00827F68">
              <w:rPr>
                <w:rFonts w:ascii="Times New Roman" w:hAnsi="Times New Roman" w:cs="Times New Roman"/>
                <w:sz w:val="32"/>
                <w:szCs w:val="32"/>
              </w:rPr>
              <w:t xml:space="preserve">               % of the mixture.</w:t>
            </w:r>
          </w:p>
          <w:p w:rsidR="00827F68" w:rsidRPr="00F97437" w:rsidRDefault="00827F68" w:rsidP="00827F6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68">
              <w:rPr>
                <w:rFonts w:ascii="Times New Roman" w:hAnsi="Times New Roman" w:cs="Times New Roman"/>
                <w:sz w:val="32"/>
                <w:szCs w:val="32"/>
              </w:rPr>
              <w:t xml:space="preserve">Chromium is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827F68">
              <w:rPr>
                <w:rFonts w:ascii="Times New Roman" w:hAnsi="Times New Roman" w:cs="Times New Roman"/>
                <w:sz w:val="32"/>
                <w:szCs w:val="32"/>
              </w:rPr>
              <w:t xml:space="preserve">        % of the mixture.</w:t>
            </w:r>
          </w:p>
        </w:tc>
      </w:tr>
      <w:tr w:rsidR="001637C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637CF" w:rsidRPr="00F97437" w:rsidRDefault="00163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657AD2" w:rsidRDefault="00657AD2" w:rsidP="00657A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quantity was increased by 20% giving a result of $600. </w:t>
            </w:r>
          </w:p>
          <w:p w:rsidR="001637CF" w:rsidRDefault="00657AD2" w:rsidP="00657A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original quantity?</w:t>
            </w:r>
          </w:p>
          <w:p w:rsidR="00657AD2" w:rsidRDefault="008D7706" w:rsidP="00657A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8" style="position:absolute;margin-left:15pt;margin-top:18.75pt;width:363pt;height:7.5pt;z-index:251674112" coordorigin="2430,3420" coordsize="6870,180">
                  <v:roundrect id="_x0000_s1109" style="position:absolute;left:9030;top:3420;width:270;height:180" arcsize="10923f"/>
                  <v:roundrect id="_x0000_s1110" style="position:absolute;left:2430;top:3420;width:270;height:180" arcsize="10923f"/>
                  <v:roundrect id="_x0000_s1111" style="position:absolute;left:4580;top:3420;width:270;height:180" arcsize="10923f"/>
                  <v:roundrect id="_x0000_s1112" style="position:absolute;left:6780;top:3420;width:270;height:180" arcsize="10923f"/>
                </v:group>
              </w:pict>
            </w:r>
            <w:r w:rsidR="003D0CD0">
              <w:rPr>
                <w:rFonts w:ascii="Times New Roman" w:hAnsi="Times New Roman" w:cs="Times New Roman"/>
                <w:sz w:val="24"/>
                <w:szCs w:val="24"/>
              </w:rPr>
              <w:t xml:space="preserve">    $400                             $500                              $580                                 $720                                                    </w:t>
            </w:r>
          </w:p>
          <w:p w:rsidR="00657AD2" w:rsidRPr="00F97437" w:rsidRDefault="00657AD2" w:rsidP="00657A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4B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F14BD" w:rsidRPr="00F97437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4F14BD" w:rsidRDefault="004F14BD" w:rsidP="00657A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GST on an article is 10% added to the price of the article when it is sold. What is the selling price of a watch whose price was $240 before GST?</w:t>
            </w:r>
          </w:p>
          <w:p w:rsidR="004F14BD" w:rsidRDefault="008D7706" w:rsidP="00657A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5B8ECAB">
                <v:rect id="_x0000_s1124" style="position:absolute;margin-left:159.35pt;margin-top:15.95pt;width:43.15pt;height:21.95pt;z-index:251675136"/>
              </w:pict>
            </w:r>
          </w:p>
          <w:p w:rsidR="004F14BD" w:rsidRPr="00F97437" w:rsidRDefault="004F14BD" w:rsidP="00657A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</w:p>
        </w:tc>
      </w:tr>
      <w:tr w:rsidR="004F14B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F14BD" w:rsidRPr="00F97437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games package for a computer costs $165 in</w:t>
            </w:r>
            <w:r w:rsidR="00DC7580">
              <w:rPr>
                <w:rFonts w:ascii="Times New Roman" w:hAnsi="Times New Roman" w:cs="Times New Roman"/>
                <w:sz w:val="24"/>
                <w:szCs w:val="24"/>
              </w:rPr>
              <w:t>cluding 10% GST. What was the pr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ice before GST?</w:t>
            </w:r>
          </w:p>
          <w:p w:rsidR="004F14BD" w:rsidRDefault="008D7706" w:rsidP="003D0CD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98093DA">
                <v:rect id="_x0000_s1125" style="position:absolute;margin-left:159.35pt;margin-top:13.15pt;width:43.15pt;height:21.95pt;z-index:251641344"/>
              </w:pict>
            </w:r>
          </w:p>
          <w:p w:rsidR="004F14BD" w:rsidRPr="00F97437" w:rsidRDefault="004F14BD" w:rsidP="003D0CD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14B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F14BD" w:rsidRPr="00F97437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4F14BD" w:rsidRDefault="004F14BD" w:rsidP="00D3643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shoulder bag, originally priced at $80 is offered at a discount of 40%. What is the selling price after the discount is applied?</w:t>
            </w:r>
          </w:p>
          <w:p w:rsidR="004F14BD" w:rsidRDefault="008D7706" w:rsidP="00B2398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4B5F509">
                <v:group id="_x0000_s1126" style="position:absolute;margin-left:15pt;margin-top:18.75pt;width:363pt;height:7.5pt;z-index:251642368" coordorigin="2430,3420" coordsize="6870,180">
                  <v:roundrect id="_x0000_s1127" style="position:absolute;left:9030;top:3420;width:270;height:180" arcsize="10923f"/>
                  <v:roundrect id="_x0000_s1128" style="position:absolute;left:2430;top:3420;width:270;height:180" arcsize="10923f"/>
                  <v:roundrect id="_x0000_s1129" style="position:absolute;left:4580;top:3420;width:270;height:180" arcsize="10923f"/>
                  <v:roundrect id="_x0000_s1130" style="position:absolute;left:6780;top:3420;width:270;height:180" arcsize="10923f"/>
                </v:group>
              </w:pict>
            </w:r>
            <w:r w:rsidR="004F14BD">
              <w:rPr>
                <w:rFonts w:ascii="Times New Roman" w:hAnsi="Times New Roman" w:cs="Times New Roman"/>
                <w:sz w:val="24"/>
                <w:szCs w:val="24"/>
              </w:rPr>
              <w:t xml:space="preserve">    $32                               $40                                  $48                                 $112                                                    </w:t>
            </w:r>
          </w:p>
          <w:p w:rsidR="004F14BD" w:rsidRPr="00F97437" w:rsidRDefault="004F14BD" w:rsidP="003D0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14B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F14BD" w:rsidRPr="00F97437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</w:t>
            </w:r>
          </w:p>
        </w:tc>
        <w:tc>
          <w:tcPr>
            <w:tcW w:w="8505" w:type="dxa"/>
          </w:tcPr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the better value when buying drinks? (Explain your answer)</w:t>
            </w:r>
          </w:p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NewRomanPSMT" w:hAnsi="TimesNewRomanPSMT" w:cs="TimesNewRomanPSMT"/>
              </w:rPr>
              <w:t>5 litres for $4.50 compared with 3 litres for $2.75</w:t>
            </w:r>
          </w:p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__________________________________________________________</w:t>
            </w:r>
          </w:p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____________________________________________________________</w:t>
            </w:r>
          </w:p>
          <w:p w:rsidR="004F14BD" w:rsidRPr="00F97437" w:rsidRDefault="004F14BD" w:rsidP="00B239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4B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F14BD" w:rsidRPr="00F97437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 buys stock for a patchwork shop. She paid $500 for a sewing machine, and she intends to sell it at an 80% profit. What price should she mark on the sewing machine?</w:t>
            </w:r>
          </w:p>
          <w:p w:rsidR="004F14BD" w:rsidRDefault="008D7706" w:rsidP="004F14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D19D0D0">
                <v:rect id="_x0000_s1131" style="position:absolute;margin-left:160.85pt;margin-top:18.4pt;width:43.15pt;height:21.95pt;z-index:251643392"/>
              </w:pict>
            </w:r>
          </w:p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</w:p>
          <w:p w:rsidR="004F14BD" w:rsidRPr="00F97437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4F14B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F14BD" w:rsidRPr="00F97437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Donald bought a mini bike for his daughter for $6 000. When she grew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big for it, he sold it for $4 800. What was</w:t>
            </w:r>
            <w:r w:rsidR="00DC7580">
              <w:rPr>
                <w:rFonts w:ascii="Times New Roman" w:hAnsi="Times New Roman" w:cs="Times New Roman"/>
                <w:sz w:val="24"/>
                <w:szCs w:val="24"/>
              </w:rPr>
              <w:t xml:space="preserve"> his percentage loss on the cost 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4F14BD" w:rsidRDefault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4A9C6B7">
                <v:rect id="_x0000_s1132" style="position:absolute;margin-left:179.6pt;margin-top:9.4pt;width:43.15pt;height:21.95pt;z-index:251644416"/>
              </w:pict>
            </w:r>
          </w:p>
          <w:p w:rsidR="004F14BD" w:rsidRDefault="004F14BD" w:rsidP="00BF62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</w:t>
            </w:r>
            <w:r w:rsidRPr="00575D30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4B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F14BD" w:rsidRPr="00F97437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Freya makes a 60% profit when she sells beads that she makes at the markets.</w:t>
            </w:r>
          </w:p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She sells each set of beads for $24. </w:t>
            </w:r>
          </w:p>
          <w:p w:rsidR="004F14BD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does it cost her to make each set of beads?</w:t>
            </w:r>
          </w:p>
          <w:p w:rsidR="004F14BD" w:rsidRDefault="008D7706" w:rsidP="004F14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BA9906D">
                <v:rect id="_x0000_s1133" style="position:absolute;margin-left:160.85pt;margin-top:15.65pt;width:43.15pt;height:21.95pt;z-index:251645440"/>
              </w:pict>
            </w:r>
          </w:p>
          <w:p w:rsidR="004F14BD" w:rsidRDefault="004F14BD" w:rsidP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</w:p>
          <w:p w:rsidR="004F14BD" w:rsidRPr="00F97437" w:rsidRDefault="004F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D4D31" w:rsidRDefault="002D4D31"/>
    <w:p w:rsidR="002D4D31" w:rsidRDefault="002D4D31"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2D4D31" w:rsidTr="008D7706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2D4D31" w:rsidRDefault="002D4D31" w:rsidP="008D7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Year</w:t>
            </w:r>
          </w:p>
          <w:p w:rsidR="002D4D31" w:rsidRDefault="002D4D31" w:rsidP="008D7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D4D31" w:rsidRPr="00584CAA" w:rsidRDefault="002D4D31" w:rsidP="008D7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4D31" w:rsidRDefault="002D4D31" w:rsidP="008D7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2D4D31" w:rsidRDefault="002D4D31" w:rsidP="008D7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Percentages and Financial Maths</w:t>
            </w:r>
          </w:p>
          <w:p w:rsidR="002D4D31" w:rsidRPr="00584CAA" w:rsidRDefault="002D4D31" w:rsidP="008D77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2D4D31" w:rsidRDefault="002D4D31" w:rsidP="008D7706"/>
          <w:p w:rsidR="002D4D31" w:rsidRDefault="002D4D31" w:rsidP="008D7706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 w:rsidRPr="003E7A0D">
              <w:rPr>
                <w:b/>
                <w:sz w:val="32"/>
                <w:szCs w:val="32"/>
              </w:rPr>
              <w:t xml:space="preserve">Calculator Allowed </w:t>
            </w:r>
          </w:p>
          <w:p w:rsidR="002D4D31" w:rsidRPr="003E7A0D" w:rsidRDefault="002D4D31" w:rsidP="008D7706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 w:rsidRPr="003E7A0D">
              <w:rPr>
                <w:b/>
                <w:sz w:val="32"/>
                <w:szCs w:val="32"/>
              </w:rPr>
              <w:t>Test</w:t>
            </w:r>
          </w:p>
        </w:tc>
      </w:tr>
      <w:tr w:rsidR="002D4D31" w:rsidTr="008D7706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2D4D31" w:rsidRPr="00584CAA" w:rsidRDefault="002D4D31" w:rsidP="008D7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2D4D31" w:rsidRPr="002D4D31" w:rsidRDefault="002D4D31" w:rsidP="002D4D3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ANSWERS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2D4D31" w:rsidRDefault="002D4D31" w:rsidP="008D7706"/>
        </w:tc>
      </w:tr>
    </w:tbl>
    <w:p w:rsidR="002D4D31" w:rsidRDefault="002D4D31" w:rsidP="002D4D31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2D4D31" w:rsidRPr="003310B8" w:rsidTr="008D7706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2D4D31" w:rsidRDefault="002D4D31" w:rsidP="008D7706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2D4D31" w:rsidRDefault="002D4D31" w:rsidP="008D7706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2D4D31" w:rsidRDefault="002D4D31" w:rsidP="008D7706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2D4D31" w:rsidRDefault="002D4D31" w:rsidP="008D7706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2D4D31" w:rsidRDefault="002D4D31" w:rsidP="008D7706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or</w:t>
            </w:r>
          </w:p>
          <w:p w:rsidR="002D4D31" w:rsidRDefault="002D4D31" w:rsidP="008D7706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an answer on the lines provided.</w:t>
            </w:r>
          </w:p>
          <w:p w:rsidR="002D4D31" w:rsidRPr="003310B8" w:rsidRDefault="002D4D31" w:rsidP="008D7706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not equal to 24%?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0.24                               </w:t>
            </w:r>
            <w:r w:rsidRPr="0067548C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565" w:dyaOrig="725">
                <v:shape id="_x0000_i1038" type="#_x0000_t75" style="width:21pt;height:26.25pt" o:ole="">
                  <v:imagedata r:id="rId8" o:title=""/>
                </v:shape>
                <o:OLEObject Type="Embed" ProgID="FXE300.Equation" ShapeID="_x0000_i1038" DrawAspect="Content" ObjectID="_1392480139" r:id="rId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8D7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548C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405" w:dyaOrig="725">
                <v:shape id="_x0000_i1039" type="#_x0000_t75" style="width:15pt;height:26.25pt" o:ole="">
                  <v:imagedata r:id="rId10" o:title=""/>
                </v:shape>
                <o:OLEObject Type="Embed" ProgID="FXE300.Equation" ShapeID="_x0000_i1039" DrawAspect="Content" ObjectID="_1392480140" r:id="rId38"/>
              </w:objec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               </w:t>
            </w:r>
            <w:r w:rsidR="008D7706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t xml:space="preserve">         </w:t>
            </w:r>
            <w:r w:rsidRPr="0067548C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405" w:dyaOrig="725">
                <v:shape id="_x0000_i1040" type="#_x0000_t75" style="width:15pt;height:26.25pt" o:ole="">
                  <v:imagedata r:id="rId12" o:title=""/>
                </v:shape>
                <o:OLEObject Type="Embed" ProgID="FXE300.Equation" ShapeID="_x0000_i1040" DrawAspect="Content" ObjectID="_1392480141" r:id="rId39"/>
              </w:objec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8" style="position:absolute;margin-left:14pt;margin-top:4.25pt;width:363pt;height:7.5pt;z-index:251677184" coordorigin="2430,3420" coordsize="6870,180">
                  <v:roundrect id="_x0000_s1149" style="position:absolute;left:9030;top:3420;width:270;height:180" arcsize="10923f"/>
                  <v:roundrect id="_x0000_s1150" style="position:absolute;left:2430;top:3420;width:270;height:180" arcsize="10923f"/>
                  <v:roundrect id="_x0000_s1151" style="position:absolute;left:4580;top:3420;width:270;height:180" arcsize="10923f"/>
                  <v:roundrect id="_x0000_s1152" style="position:absolute;left:6780;top:3420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 when written as a  decimal number is: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0.0025                           0.025                               0.25                                  2.5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8" style="position:absolute;margin-left:18.45pt;margin-top:2pt;width:363pt;height:7.5pt;z-index:251686400" coordorigin="2430,3420" coordsize="6870,180">
                  <v:roundrect id="_x0000_s1169" style="position:absolute;left:9030;top:3420;width:270;height:180" arcsize="10923f"/>
                  <v:roundrect id="_x0000_s1170" style="position:absolute;left:2430;top:3420;width:270;height:180" arcsize="10923f"/>
                  <v:roundrect id="_x0000_s1171" style="position:absolute;left:4580;top:3420;width:270;height:180" arcsize="10923f" fillcolor="black [3213]"/>
                  <v:roundrect id="_x0000_s1172" style="position:absolute;left:6780;top:3420;width:270;height:180" arcsize="10923f"/>
                </v:group>
              </w:pic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35% as a decimal number.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62" style="position:absolute;margin-left:276pt;margin-top:3.95pt;width:72.75pt;height:33pt;z-index:251683328">
                  <v:textbox>
                    <w:txbxContent>
                      <w:p w:rsidR="008D7706" w:rsidRDefault="008D7706">
                        <w:r>
                          <w:t xml:space="preserve"> </w:t>
                        </w:r>
                        <w:r w:rsidRPr="008D7706">
                          <w:rPr>
                            <w:color w:val="FF0000"/>
                            <w:position w:val="-10"/>
                          </w:rPr>
                          <w:object w:dxaOrig="807" w:dyaOrig="456">
                            <v:shape id="_x0000_i1053" type="#_x0000_t75" style="width:40.5pt;height:22.5pt" o:ole="">
                              <v:imagedata r:id="rId40" o:title=""/>
                            </v:shape>
                            <o:OLEObject Type="Embed" ProgID="FXE300.Equation" ShapeID="_x0000_i1053" DrawAspect="Content" ObjectID="_1392480154" r:id="rId4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3" style="position:absolute;margin-left:264.05pt;margin-top:-2.2pt;width:53.85pt;height:60.05pt;z-index:251684352;mso-position-horizontal-relative:text;mso-position-vertical-relative:text" coordorigin="6453,6060" coordsize="1290,1335">
                  <v:rect id="_x0000_s1164" style="position:absolute;left:6645;top:6060;width:885;height:585">
                    <v:textbox>
                      <w:txbxContent>
                        <w:p w:rsidR="008D7706" w:rsidRPr="008D7706" w:rsidRDefault="008D7706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8D770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165" style="position:absolute;left:6660;top:6810;width:885;height:585">
                    <v:textbox>
                      <w:txbxContent>
                        <w:p w:rsidR="008D7706" w:rsidRPr="008D7706" w:rsidRDefault="008D7706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25</w:t>
                          </w:r>
                        </w:p>
                      </w:txbxContent>
                    </v:textbox>
                  </v:rect>
                  <v:shape id="_x0000_s1166" type="#_x0000_t32" style="position:absolute;left:6453;top:6735;width:1290;height:1" o:connectortype="straight" strokeweight="1.5pt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Write 16% as a fraction in simplest form.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the fraction  </w:t>
            </w:r>
            <w:r w:rsidRPr="005E535D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41" type="#_x0000_t75" style="width:15pt;height:27pt" o:ole="">
                  <v:imagedata r:id="rId14" o:title=""/>
                </v:shape>
                <o:OLEObject Type="Embed" ProgID="FXE300.Equation" ShapeID="_x0000_i1041" DrawAspect="Content" ObjectID="_1392480142" r:id="rId4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 percentage.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67" style="position:absolute;margin-left:252pt;margin-top:2.35pt;width:72.75pt;height:33pt;z-index:251685376;mso-position-horizontal-relative:text;mso-position-vertical-relative:text">
                  <v:textbox>
                    <w:txbxContent>
                      <w:p w:rsidR="008D7706" w:rsidRDefault="008D7706">
                        <w:r>
                          <w:t xml:space="preserve"> </w:t>
                        </w:r>
                        <w:r w:rsidRPr="008D7706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54" type="#_x0000_t75" style="width:25.5pt;height:22.5pt" o:ole="">
                              <v:imagedata r:id="rId43" o:title=""/>
                            </v:shape>
                            <o:OLEObject Type="Embed" ProgID="FXE300.Equation" ShapeID="_x0000_i1054" DrawAspect="Content" ObjectID="_1392480155" r:id="rId4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Pr="00DC7580" w:rsidRDefault="002D4D31" w:rsidP="008D770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%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78" type="#_x0000_t75" style="position:absolute;margin-left:272.05pt;margin-top:-5.1pt;width:100.6pt;height:99.9pt;z-index:251688448;mso-position-horizontal-relative:text;mso-position-vertical-relative:text">
                  <v:imagedata r:id="rId16" o:title=""/>
                </v:shape>
                <o:OLEObject Type="Embed" ProgID="FXDraw3.Document" ShapeID="_x0000_s1178" DrawAspect="Content" ObjectID="_1392480156" r:id="rId45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percentage of the square is shaded?</w:t>
            </w:r>
          </w:p>
          <w:p w:rsidR="002D4D31" w:rsidRDefault="002D4D31" w:rsidP="008D770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3" style="position:absolute;margin-left:18.45pt;margin-top:6.95pt;width:16.5pt;height:69.75pt;z-index:251687424" coordorigin="3420,8403" coordsize="270,1380">
                  <v:roundrect id="_x0000_s1174" style="position:absolute;left:3420;top:8403;width:270;height:180" arcsize="10923f"/>
                  <v:roundrect id="_x0000_s1175" style="position:absolute;left:3420;top:8778;width:270;height:180" arcsize="10923f"/>
                  <v:roundrect id="_x0000_s1176" style="position:absolute;left:3420;top:9180;width:270;height:180" arcsize="10923f"/>
                  <v:roundrect id="_x0000_s1177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6%                               </w:t>
            </w:r>
          </w:p>
          <w:p w:rsidR="002D4D31" w:rsidRDefault="002D4D31" w:rsidP="008D770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12</w:t>
            </w:r>
            <w:r w:rsidR="008D770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2D4D31" w:rsidRDefault="002D4D31" w:rsidP="008D770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15%</w:t>
            </w:r>
          </w:p>
          <w:p w:rsidR="002D4D31" w:rsidRPr="00F97437" w:rsidRDefault="002D4D31" w:rsidP="008D770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30%</w: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8505" w:type="dxa"/>
          </w:tcPr>
          <w:p w:rsidR="002D4D31" w:rsidRDefault="00087174" w:rsidP="008D7706">
            <w:pPr>
              <w:ind w:right="47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13024" behindDoc="0" locked="0" layoutInCell="1" allowOverlap="1" wp14:anchorId="0D3E85D2" wp14:editId="32A0848F">
                  <wp:simplePos x="0" y="0"/>
                  <wp:positionH relativeFrom="column">
                    <wp:posOffset>3352165</wp:posOffset>
                  </wp:positionH>
                  <wp:positionV relativeFrom="paragraph">
                    <wp:posOffset>-69850</wp:posOffset>
                  </wp:positionV>
                  <wp:extent cx="1514475" cy="124804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y_000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24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4D31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 w:rsidR="002D4D31">
              <w:rPr>
                <w:rFonts w:ascii="Times New Roman" w:hAnsi="Times New Roman" w:cs="Times New Roman"/>
                <w:sz w:val="24"/>
                <w:szCs w:val="24"/>
              </w:rPr>
              <w:t>percen</w:t>
            </w:r>
            <w:r w:rsidR="00D042D4">
              <w:rPr>
                <w:rFonts w:ascii="Times New Roman" w:hAnsi="Times New Roman" w:cs="Times New Roman"/>
                <w:sz w:val="24"/>
                <w:szCs w:val="24"/>
              </w:rPr>
              <w:t>tage of the group</w:t>
            </w:r>
            <w:r w:rsidR="002D4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42D4">
              <w:rPr>
                <w:rFonts w:ascii="Times New Roman" w:hAnsi="Times New Roman" w:cs="Times New Roman"/>
                <w:sz w:val="24"/>
                <w:szCs w:val="24"/>
              </w:rPr>
              <w:t xml:space="preserve">shown </w:t>
            </w:r>
            <w:r w:rsidR="002D4D31">
              <w:rPr>
                <w:rFonts w:ascii="Times New Roman" w:hAnsi="Times New Roman" w:cs="Times New Roman"/>
                <w:sz w:val="24"/>
                <w:szCs w:val="24"/>
              </w:rPr>
              <w:t>at training are</w:t>
            </w:r>
            <w:proofErr w:type="gramEnd"/>
            <w:r w:rsidR="002D4D31">
              <w:rPr>
                <w:rFonts w:ascii="Times New Roman" w:hAnsi="Times New Roman" w:cs="Times New Roman"/>
                <w:sz w:val="24"/>
                <w:szCs w:val="24"/>
              </w:rPr>
              <w:t xml:space="preserve"> wearing short pants?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9" style="position:absolute;margin-left:129.75pt;margin-top:6.95pt;width:72.75pt;height:33pt;z-index:251689472">
                  <v:textbox>
                    <w:txbxContent>
                      <w:p w:rsidR="00087174" w:rsidRDefault="00087174">
                        <w:r>
                          <w:t xml:space="preserve"> </w:t>
                        </w:r>
                        <w:r w:rsidRPr="00087174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56" type="#_x0000_t75" style="width:25.5pt;height:22.5pt" o:ole="">
                              <v:imagedata r:id="rId46" o:title=""/>
                            </v:shape>
                            <o:OLEObject Type="Embed" ProgID="FXE300.Equation" ShapeID="_x0000_i1056" DrawAspect="Content" ObjectID="_1392480157" r:id="rId4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Pr="00DC7580" w:rsidRDefault="002D4D31" w:rsidP="008D770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%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computer shows the message below about its hard disk drive.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percentage of the drive is not used?                            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shape id="_x0000_s1180" type="#_x0000_t202" style="position:absolute;margin-left:59.3pt;margin-top:10.55pt;width:99.05pt;height:41.55pt;z-index:2516904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      <v:textbox inset="0,0,0,0">
                    <w:txbxContent>
                      <w:p w:rsidR="008D7706" w:rsidRDefault="008D7706" w:rsidP="002D4D31">
                        <w:r>
                          <w:t xml:space="preserve">     Hard Drive C:</w:t>
                        </w:r>
                      </w:p>
                      <w:p w:rsidR="008D7706" w:rsidRDefault="008D7706" w:rsidP="002D4D31">
                        <w:r>
                          <w:t xml:space="preserve">       47% used</w:t>
                        </w:r>
                      </w:p>
                    </w:txbxContent>
                  </v:textbox>
                </v:shape>
              </w:pic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1" style="position:absolute;margin-left:250.5pt;margin-top:6.05pt;width:72.75pt;height:33pt;z-index:251691520">
                  <v:textbox>
                    <w:txbxContent>
                      <w:p w:rsidR="00087174" w:rsidRDefault="00087174">
                        <w:r>
                          <w:t xml:space="preserve"> </w:t>
                        </w:r>
                        <w:r w:rsidRPr="00087174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57" type="#_x0000_t75" style="width:25.5pt;height:22.5pt" o:ole="">
                              <v:imagedata r:id="rId48" o:title=""/>
                            </v:shape>
                            <o:OLEObject Type="Embed" ProgID="FXE300.Equation" ShapeID="_x0000_i1057" DrawAspect="Content" ObjectID="_1392480158" r:id="rId4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:rsidR="002D4D31" w:rsidRPr="00DC7580" w:rsidRDefault="002D4D31" w:rsidP="008D770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%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60% of 240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kg.</w:t>
            </w:r>
            <w:proofErr w:type="gramEnd"/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4kg                            14.4 kg                             40 kg                             144 kg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2" style="position:absolute;margin-left:22.15pt;margin-top:1.7pt;width:363pt;height:7.5pt;z-index:251692544" coordorigin="2430,3420" coordsize="6870,180">
                  <v:roundrect id="_x0000_s1183" style="position:absolute;left:9030;top:3420;width:270;height:180" arcsize="10923f" fillcolor="black [3213]"/>
                  <v:roundrect id="_x0000_s1184" style="position:absolute;left:2430;top:3420;width:270;height:180" arcsize="10923f"/>
                  <v:roundrect id="_x0000_s1185" style="position:absolute;left:4580;top:3420;width:270;height:180" arcsize="10923f"/>
                  <v:roundrect id="_x0000_s1186" style="position:absolute;left:6780;top:3420;width:270;height:180" arcsize="10923f"/>
                </v:group>
              </w:pic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25%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576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km.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7" style="position:absolute;margin-left:248.25pt;margin-top:5pt;width:72.75pt;height:33pt;z-index:251693568;mso-position-horizontal-relative:text;mso-position-vertical-relative:text">
                  <v:textbox>
                    <w:txbxContent>
                      <w:p w:rsidR="00087174" w:rsidRDefault="00087174">
                        <w:r>
                          <w:t xml:space="preserve"> </w:t>
                        </w:r>
                        <w:r w:rsidRPr="00087174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58" type="#_x0000_t75" style="width:35.25pt;height:22.5pt" o:ole="">
                              <v:imagedata r:id="rId50" o:title=""/>
                            </v:shape>
                            <o:OLEObject Type="Embed" ProgID="FXE300.Equation" ShapeID="_x0000_i1058" DrawAspect="Content" ObjectID="_1392480159" r:id="rId5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Pr="00DC7580" w:rsidRDefault="002D4D31" w:rsidP="008D770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km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newspaper claimed 35%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Australian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vehicles have a defect.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that time there were  24 million vehicles on Australian Roads,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had defects?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Pr="005C1895" w:rsidRDefault="002D4D31" w:rsidP="002D4D3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1895">
              <w:rPr>
                <w:rFonts w:ascii="Times New Roman" w:hAnsi="Times New Roman" w:cs="Times New Roman"/>
                <w:sz w:val="24"/>
                <w:szCs w:val="24"/>
              </w:rPr>
              <w:t>Million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0.8Million                       6.8 million                      8.4 million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8" style="position:absolute;margin-left:16.15pt;margin-top:1.15pt;width:363pt;height:7.5pt;z-index:251694592" coordorigin="2430,3420" coordsize="6870,180">
                  <v:roundrect id="_x0000_s1189" style="position:absolute;left:9030;top:3420;width:270;height:180;mso-position-vertical:absolute" arcsize="10923f" fillcolor="black [3213]"/>
                  <v:roundrect id="_x0000_s1190" style="position:absolute;left:2430;top:3420;width:270;height:180" arcsize="10923f"/>
                  <v:roundrect id="_x0000_s1191" style="position:absolute;left:4580;top:3420;width:270;height:180" arcsize="10923f"/>
                  <v:roundrect id="_x0000_s1192" style="position:absolute;left:6780;top:3420;width:270;height:180" arcsize="10923f"/>
                </v:group>
              </w:pic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12.5%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$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232.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93" style="position:absolute;margin-left:248.25pt;margin-top:7.25pt;width:72.75pt;height:33pt;z-index:251695616;mso-position-horizontal-relative:text;mso-position-vertical-relative:text">
                  <v:textbox>
                    <w:txbxContent>
                      <w:p w:rsidR="00087174" w:rsidRDefault="00087174">
                        <w:r>
                          <w:t xml:space="preserve"> </w:t>
                        </w:r>
                        <w:r w:rsidRPr="00087174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59" type="#_x0000_t75" style="width:25.5pt;height:22.5pt" o:ole="">
                              <v:imagedata r:id="rId52" o:title=""/>
                            </v:shape>
                            <o:OLEObject Type="Embed" ProgID="FXE300.Equation" ShapeID="_x0000_i1059" DrawAspect="Content" ObjectID="_1392480160" r:id="rId5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Pr="00DC7580" w:rsidRDefault="002D4D31" w:rsidP="008D770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$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18.5 % of 240.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94" style="position:absolute;margin-left:266.25pt;margin-top:-.05pt;width:72.75pt;height:33pt;z-index:251696640">
                  <v:textbox>
                    <w:txbxContent>
                      <w:p w:rsidR="00AE3346" w:rsidRDefault="00AE3346">
                        <w:r>
                          <w:t xml:space="preserve"> </w:t>
                        </w:r>
                        <w:r w:rsidRPr="00AE3346">
                          <w:rPr>
                            <w:color w:val="FF0000"/>
                            <w:position w:val="-10"/>
                          </w:rPr>
                          <w:object w:dxaOrig="807" w:dyaOrig="456">
                            <v:shape id="_x0000_i1060" type="#_x0000_t75" style="width:40.5pt;height:22.5pt" o:ole="">
                              <v:imagedata r:id="rId54" o:title=""/>
                            </v:shape>
                            <o:OLEObject Type="Embed" ProgID="FXE300.Equation" ShapeID="_x0000_i1060" DrawAspect="Content" ObjectID="_1392480161" r:id="rId5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2D4D31" w:rsidRDefault="002D4D31" w:rsidP="008D7706">
            <w:pPr>
              <w:ind w:right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95" style="position:absolute;margin-left:266.25pt;margin-top:23.8pt;width:112.9pt;height:33pt;z-index:251697664;mso-position-horizontal-relative:text;mso-position-vertical-relative:text">
                  <v:textbox>
                    <w:txbxContent>
                      <w:p w:rsidR="00AE3346" w:rsidRDefault="00AE3346">
                        <w:r>
                          <w:t xml:space="preserve"> </w:t>
                        </w:r>
                        <w:r w:rsidRPr="00AE3346">
                          <w:rPr>
                            <w:color w:val="FF0000"/>
                            <w:position w:val="-10"/>
                          </w:rPr>
                          <w:object w:dxaOrig="1762" w:dyaOrig="456">
                            <v:shape id="_x0000_i1061" type="#_x0000_t75" style="width:87.75pt;height:22.5pt" o:ole="">
                              <v:imagedata r:id="rId56" o:title=""/>
                            </v:shape>
                            <o:OLEObject Type="Embed" ProgID="FXE300.Equation" ShapeID="_x0000_i1061" DrawAspect="Content" ObjectID="_1392480162" r:id="rId5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12 % of logs harvested from a state forest are used for woodchip.</w:t>
            </w:r>
          </w:p>
          <w:p w:rsidR="002D4D31" w:rsidRDefault="002D4D31" w:rsidP="008D7706">
            <w:pPr>
              <w:ind w:right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were 250 million logs harvested last year. </w:t>
            </w:r>
          </w:p>
          <w:p w:rsidR="002D4D31" w:rsidRPr="00F97437" w:rsidRDefault="002D4D31" w:rsidP="008D7706">
            <w:pPr>
              <w:ind w:right="44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logs were used for woodchip?</w: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Xanthe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scores 18 baskets from 30 shots in basketball.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percentage of her shots were baskets?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Pr="001637CF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6%                               </w:t>
            </w:r>
            <w:r w:rsidRPr="001637CF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624" w:dyaOrig="497">
                <v:shape id="_x0000_i1042" type="#_x0000_t75" style="width:24pt;height:18.75pt" o:ole="">
                  <v:imagedata r:id="rId19" o:title=""/>
                </v:shape>
                <o:OLEObject Type="Embed" ProgID="FXE300.Equation" ShapeID="_x0000_i1042" DrawAspect="Content" ObjectID="_1392480143" r:id="rId5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1637CF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783" w:dyaOrig="497">
                <v:shape id="_x0000_i1043" type="#_x0000_t75" style="width:30pt;height:18.75pt" o:ole="">
                  <v:imagedata r:id="rId21" o:title=""/>
                </v:shape>
                <o:OLEObject Type="Embed" ProgID="FXE300.Equation" ShapeID="_x0000_i1043" DrawAspect="Content" ObjectID="_1392480144" r:id="rId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60%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7" style="position:absolute;margin-left:27pt;margin-top:-.1pt;width:363pt;height:7.5pt;z-index:251699712" coordorigin="2430,3420" coordsize="6870,180">
                  <v:roundrect id="_x0000_s1198" style="position:absolute;left:9030;top:3420;width:270;height:180" arcsize="10923f" fillcolor="black [3213]"/>
                  <v:roundrect id="_x0000_s1199" style="position:absolute;left:2430;top:3420;width:270;height:180" arcsize="10923f"/>
                  <v:roundrect id="_x0000_s1200" style="position:absolute;left:4580;top:3420;width:270;height:180" arcsize="10923f"/>
                  <v:roundrect id="_x0000_s1201" style="position:absolute;left:6780;top:3420;width:270;height:180" arcsize="10923f"/>
                </v:group>
              </w:pic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makes 250 cupcakes for the fete and ices 150 of these.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percentage of her cupcakes 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iced?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96" style="position:absolute;margin-left:250.85pt;margin-top:2.45pt;width:72.75pt;height:33pt;z-index:251698688">
                  <v:textbox>
                    <w:txbxContent>
                      <w:p w:rsidR="00AE3346" w:rsidRDefault="00AE3346">
                        <w:r>
                          <w:t xml:space="preserve"> </w:t>
                        </w:r>
                        <w:r w:rsidRPr="00AE3346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62" type="#_x0000_t75" style="width:25.5pt;height:22.5pt" o:ole="">
                              <v:imagedata r:id="rId60" o:title=""/>
                            </v:shape>
                            <o:OLEObject Type="Embed" ProgID="FXE300.Equation" ShapeID="_x0000_i1062" DrawAspect="Content" ObjectID="_1392480163" r:id="rId6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Pr="00DC7580" w:rsidRDefault="002D4D31" w:rsidP="008D7706">
            <w:pPr>
              <w:spacing w:after="12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%</w: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list below is in ascending order?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Pr="008E66AB" w:rsidRDefault="002D4D31" w:rsidP="008D77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2" style="position:absolute;margin-left:8.75pt;margin-top:8.1pt;width:217.5pt;height:9.45pt;z-index:251700736" coordorigin="2395,5552" coordsize="4350,189">
                  <v:roundrect id="_x0000_s1203" style="position:absolute;left:2395;top:5552;width:301;height:189" arcsize="10923f"/>
                  <v:roundrect id="_x0000_s1204" style="position:absolute;left:6444;top:5552;width:301;height:189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56" w:dyaOrig="725">
                <v:shape id="_x0000_i1044" type="#_x0000_t75" style="width:142.5pt;height:36pt" o:ole="">
                  <v:imagedata r:id="rId23" o:title=""/>
                </v:shape>
                <o:OLEObject Type="Embed" ProgID="FXE300.Equation" ShapeID="_x0000_i1044" DrawAspect="Content" ObjectID="_1392480145" r:id="rId62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</w:t>
            </w:r>
            <w:r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56" w:dyaOrig="725">
                <v:shape id="_x0000_i1045" type="#_x0000_t75" style="width:142.5pt;height:36pt" o:ole="">
                  <v:imagedata r:id="rId25" o:title=""/>
                </v:shape>
                <o:OLEObject Type="Embed" ProgID="FXE300.Equation" ShapeID="_x0000_i1045" DrawAspect="Content" ObjectID="_1392480146" r:id="rId6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8E66A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Pr="008E66AB" w:rsidRDefault="002D4D31" w:rsidP="008D770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5" style="position:absolute;margin-left:10.25pt;margin-top:11.8pt;width:217.5pt;height:9.4pt;z-index:251701760" coordorigin="2395,6118" coordsize="4350,188">
                  <v:roundrect id="_x0000_s1206" style="position:absolute;left:2395;top:6118;width:301;height:188" arcsize="10923f" fillcolor="black [3213]"/>
                  <v:roundrect id="_x0000_s1207" style="position:absolute;left:6444;top:6118;width:301;height:188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96" w:dyaOrig="725">
                <v:shape id="_x0000_i1046" type="#_x0000_t75" style="width:154.5pt;height:36pt" o:ole="">
                  <v:imagedata r:id="rId27" o:title=""/>
                </v:shape>
                <o:OLEObject Type="Embed" ProgID="FXE300.Equation" ShapeID="_x0000_i1046" DrawAspect="Content" ObjectID="_1392480147" r:id="rId64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</w:t>
            </w:r>
            <w:r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56" w:dyaOrig="725">
                <v:shape id="_x0000_i1047" type="#_x0000_t75" style="width:142.5pt;height:36pt" o:ole="">
                  <v:imagedata r:id="rId29" o:title=""/>
                </v:shape>
                <o:OLEObject Type="Embed" ProgID="FXE300.Equation" ShapeID="_x0000_i1047" DrawAspect="Content" ObjectID="_1392480148" r:id="rId6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8E66A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two statements by writing one of the symbols &gt;, &lt;, or = in each box.</w:t>
            </w:r>
          </w:p>
          <w:p w:rsidR="002D4D31" w:rsidRPr="00F749ED" w:rsidRDefault="002D4D31" w:rsidP="008D7706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Statement 1         </w:t>
            </w:r>
            <w:r w:rsidR="00AE3346" w:rsidRPr="00F749ED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1435" w:dyaOrig="539">
                <v:shape id="_x0000_i1049" type="#_x0000_t75" style="width:100.5pt;height:37.5pt" o:ole="">
                  <v:imagedata r:id="rId66" o:title=""/>
                </v:shape>
                <o:OLEObject Type="Embed" ProgID="FXE300.Equation" ShapeID="_x0000_i1049" DrawAspect="Content" ObjectID="_1392480149" r:id="rId67"/>
              </w:object>
            </w:r>
            <w:r w:rsidRPr="00F749ED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       </w:t>
            </w:r>
          </w:p>
          <w:p w:rsidR="002D4D31" w:rsidRPr="00F749ED" w:rsidRDefault="002D4D31" w:rsidP="008D7706">
            <w:pPr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Statement 2         </w:t>
            </w:r>
            <w:r w:rsidR="00AE3346" w:rsidRPr="00F749ED">
              <w:rPr>
                <w:rFonts w:ascii="Times New Roman" w:hAnsi="Times New Roman" w:cs="Times New Roman"/>
                <w:color w:val="FF0000"/>
                <w:position w:val="-14"/>
                <w:sz w:val="24"/>
                <w:szCs w:val="24"/>
              </w:rPr>
              <w:object w:dxaOrig="1496" w:dyaOrig="273">
                <v:shape id="_x0000_i1050" type="#_x0000_t75" style="width:104.25pt;height:18.75pt" o:ole="">
                  <v:imagedata r:id="rId68" o:title=""/>
                </v:shape>
                <o:OLEObject Type="Embed" ProgID="FXE300.Equation" ShapeID="_x0000_i1050" DrawAspect="Content" ObjectID="_1392480150" r:id="rId69"/>
              </w:object>
            </w:r>
            <w:r w:rsidRPr="00F749ED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 xml:space="preserve">        </w: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statement below by writing a number in the box.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08" style="position:absolute;margin-left:140.6pt;margin-top:9.6pt;width:37.9pt;height:27pt;z-index:251702784">
                  <v:textbox>
                    <w:txbxContent>
                      <w:p w:rsidR="00AE3346" w:rsidRDefault="00AE3346">
                        <w:r w:rsidRPr="00AE3346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63" type="#_x0000_t75" style="width:25.5pt;height:22.5pt" o:ole="">
                              <v:imagedata r:id="rId70" o:title=""/>
                            </v:shape>
                            <o:OLEObject Type="Embed" ProgID="FXE300.Equation" ShapeID="_x0000_i1063" DrawAspect="Content" ObjectID="_1392480164" r:id="rId7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Pr="00E67158" w:rsidRDefault="002D4D31" w:rsidP="008D7706">
            <w:pPr>
              <w:rPr>
                <w:rFonts w:ascii="Times New Roman" w:hAnsi="Times New Roman" w:cs="Times New Roman"/>
                <w:position w:val="-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E67158">
              <w:rPr>
                <w:rFonts w:ascii="Times New Roman" w:hAnsi="Times New Roman" w:cs="Times New Roman"/>
                <w:color w:val="FF0000"/>
                <w:position w:val="-44"/>
                <w:sz w:val="24"/>
                <w:szCs w:val="24"/>
              </w:rPr>
              <w:object w:dxaOrig="4585" w:dyaOrig="365">
                <v:shape id="_x0000_i1048" type="#_x0000_t75" style="width:229.5pt;height:18pt" o:ole="">
                  <v:imagedata r:id="rId35" o:title=""/>
                </v:shape>
                <o:OLEObject Type="Embed" ProgID="FXE300.Equation" ShapeID="_x0000_i1048" DrawAspect="Content" ObjectID="_1392480151" r:id="rId72"/>
              </w:object>
            </w:r>
            <w:r w:rsidRPr="00E67158">
              <w:rPr>
                <w:rFonts w:ascii="Times New Roman" w:hAnsi="Times New Roman" w:cs="Times New Roman"/>
                <w:position w:val="-44"/>
                <w:sz w:val="24"/>
                <w:szCs w:val="24"/>
              </w:rPr>
              <w:t xml:space="preserve"> 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Zara correctly multiplied $450 by 1.1. 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calculations did she do?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9" style="position:absolute;margin-left:23.8pt;margin-top:2.25pt;width:16.5pt;height:69.75pt;z-index:251703808" coordorigin="3420,8403" coordsize="270,1380">
                  <v:roundrect id="_x0000_s1210" style="position:absolute;left:3420;top:8403;width:270;height:180" arcsize="10923f"/>
                  <v:roundrect id="_x0000_s1211" style="position:absolute;left:3420;top:8778;width:270;height:180" arcsize="10923f"/>
                  <v:roundrect id="_x0000_s1212" style="position:absolute;left:3420;top:9180;width:270;height:180" arcsize="10923f" fillcolor="black [3213]"/>
                  <v:roundrect id="_x0000_s1213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Find 10% of 450?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Decrease $450 by 10%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Increase $450 by 10%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Increase $450 by 110%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300 kg by 5%.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4" style="position:absolute;margin-left:148.1pt;margin-top:3.4pt;width:63.1pt;height:27pt;z-index:251704832">
                  <v:textbox>
                    <w:txbxContent>
                      <w:p w:rsidR="00AE3346" w:rsidRDefault="00AE3346">
                        <w:r>
                          <w:t xml:space="preserve"> </w:t>
                        </w:r>
                        <w:r w:rsidRPr="00AE3346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64" type="#_x0000_t75" style="width:35.25pt;height:22.5pt" o:ole="">
                              <v:imagedata r:id="rId73" o:title=""/>
                            </v:shape>
                            <o:OLEObject Type="Embed" ProgID="FXE300.Equation" ShapeID="_x0000_i1064" DrawAspect="Content" ObjectID="_1392480165" r:id="rId7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Pr="006015CC" w:rsidRDefault="002D4D31" w:rsidP="008D77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kg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22.</w:t>
            </w:r>
          </w:p>
        </w:tc>
        <w:tc>
          <w:tcPr>
            <w:tcW w:w="8505" w:type="dxa"/>
          </w:tcPr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Andrew offers to sell his bike for $120. Belinda tells him to decrease his price by 8%. 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he follows her advice, what price will he offer the bike for?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5" style="position:absolute;margin-left:159.35pt;margin-top:11.6pt;width:79.6pt;height:27pt;z-index:251705856">
                  <v:textbox>
                    <w:txbxContent>
                      <w:p w:rsidR="00AE3346" w:rsidRDefault="00AE3346">
                        <w:r>
                          <w:t xml:space="preserve"> </w:t>
                        </w:r>
                        <w:r w:rsidRPr="00AE3346">
                          <w:rPr>
                            <w:color w:val="FF0000"/>
                            <w:position w:val="-10"/>
                          </w:rPr>
                          <w:object w:dxaOrig="1207" w:dyaOrig="456">
                            <v:shape id="_x0000_i1065" type="#_x0000_t75" style="width:60pt;height:22.5pt" o:ole="">
                              <v:imagedata r:id="rId75" o:title=""/>
                            </v:shape>
                            <o:OLEObject Type="Embed" ProgID="FXE300.Equation" ShapeID="_x0000_i1065" DrawAspect="Content" ObjectID="_1392480166" r:id="rId7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Pr="00F97437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Charlie gives the following advice for mixing the dry ingredients in mortar. 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Mix together</w:t>
            </w:r>
            <w:r w:rsidRPr="00575D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 parts of cement, 1 part of lime and 7 parts of brickies sand.</w:t>
            </w:r>
          </w:p>
          <w:p w:rsidR="002D4D31" w:rsidRPr="00575D30" w:rsidRDefault="002D4D31" w:rsidP="008D7706">
            <w:pPr>
              <w:spacing w:after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percentage of the dry mix is lime?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6" style="position:absolute;margin-left:159.35pt;margin-top:10.85pt;width:63.1pt;height:27pt;z-index:251706880">
                  <v:textbox>
                    <w:txbxContent>
                      <w:p w:rsidR="00AE3346" w:rsidRDefault="00AE3346">
                        <w:r>
                          <w:t xml:space="preserve"> </w:t>
                        </w:r>
                        <w:r w:rsidRPr="00AE3346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66" type="#_x0000_t75" style="width:25.5pt;height:22.5pt" o:ole="">
                              <v:imagedata r:id="rId77" o:title=""/>
                            </v:shape>
                            <o:OLEObject Type="Embed" ProgID="FXE300.Equation" ShapeID="_x0000_i1066" DrawAspect="Content" ObjectID="_1392480167" r:id="rId7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Pr="00F97437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</w:t>
            </w:r>
            <w:r w:rsidRPr="00575D30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7" style="position:absolute;margin-left:86.6pt;margin-top:29.65pt;width:44.65pt;height:27.2pt;z-index:251707904;mso-position-horizontal-relative:text;mso-position-vertical-relative:text">
                  <v:textbox>
                    <w:txbxContent>
                      <w:p w:rsidR="00AE3346" w:rsidRDefault="00AE3346">
                        <w:r>
                          <w:t xml:space="preserve"> </w:t>
                        </w:r>
                        <w:r w:rsidRPr="00AE3346">
                          <w:rPr>
                            <w:color w:val="FF0000"/>
                            <w:position w:val="-10"/>
                          </w:rPr>
                          <w:object w:dxaOrig="307" w:dyaOrig="456">
                            <v:shape id="_x0000_i1067" type="#_x0000_t75" style="width:15pt;height:22.5pt" o:ole="">
                              <v:imagedata r:id="rId79" o:title=""/>
                            </v:shape>
                            <o:OLEObject Type="Embed" ProgID="FXE300.Equation" ShapeID="_x0000_i1067" DrawAspect="Content" ObjectID="_1392480168" r:id="rId8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 the description of the percentage composition of a mixture which by weight is made of 20kg of carbon, 450 kg of iron and 30 kg of chromium.</w:t>
            </w:r>
          </w:p>
          <w:p w:rsidR="002D4D31" w:rsidRPr="00827F68" w:rsidRDefault="002D4D31" w:rsidP="008D7706">
            <w:pPr>
              <w:spacing w:after="24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8" style="position:absolute;margin-left:88.1pt;margin-top:27.75pt;width:43.15pt;height:29.25pt;z-index:251708928">
                  <v:textbox>
                    <w:txbxContent>
                      <w:p w:rsidR="00AE3346" w:rsidRDefault="00AE3346">
                        <w:r>
                          <w:t xml:space="preserve"> </w:t>
                        </w:r>
                        <w:r w:rsidRPr="00AE3346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68" type="#_x0000_t75" style="width:25.5pt;height:22.5pt" o:ole="">
                              <v:imagedata r:id="rId81" o:title=""/>
                            </v:shape>
                            <o:OLEObject Type="Embed" ProgID="FXE300.Equation" ShapeID="_x0000_i1068" DrawAspect="Content" ObjectID="_1392480169" r:id="rId8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827F68">
              <w:rPr>
                <w:rFonts w:ascii="Times New Roman" w:hAnsi="Times New Roman" w:cs="Times New Roman"/>
                <w:sz w:val="32"/>
                <w:szCs w:val="32"/>
              </w:rPr>
              <w:t xml:space="preserve">Carbon is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827F68">
              <w:rPr>
                <w:rFonts w:ascii="Times New Roman" w:hAnsi="Times New Roman" w:cs="Times New Roman"/>
                <w:sz w:val="32"/>
                <w:szCs w:val="32"/>
              </w:rPr>
              <w:t xml:space="preserve">            % of the mixture.</w:t>
            </w:r>
          </w:p>
          <w:p w:rsidR="002D4D31" w:rsidRPr="00827F68" w:rsidRDefault="002D4D31" w:rsidP="008D7706">
            <w:pPr>
              <w:spacing w:after="24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9" style="position:absolute;margin-left:89.6pt;margin-top:29.6pt;width:43.15pt;height:27.75pt;z-index:251709952">
                  <v:textbox>
                    <w:txbxContent>
                      <w:p w:rsidR="00AE3346" w:rsidRDefault="00AE3346">
                        <w:r>
                          <w:t xml:space="preserve"> </w:t>
                        </w:r>
                        <w:r w:rsidRPr="00AE3346">
                          <w:rPr>
                            <w:color w:val="FF0000"/>
                            <w:position w:val="-10"/>
                          </w:rPr>
                          <w:object w:dxaOrig="307" w:dyaOrig="456">
                            <v:shape id="_x0000_i1069" type="#_x0000_t75" style="width:15pt;height:22.5pt" o:ole="">
                              <v:imagedata r:id="rId83" o:title=""/>
                            </v:shape>
                            <o:OLEObject Type="Embed" ProgID="FXE300.Equation" ShapeID="_x0000_i1069" DrawAspect="Content" ObjectID="_1392480170" r:id="rId8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827F68">
              <w:rPr>
                <w:rFonts w:ascii="Times New Roman" w:hAnsi="Times New Roman" w:cs="Times New Roman"/>
                <w:sz w:val="32"/>
                <w:szCs w:val="32"/>
              </w:rPr>
              <w:t xml:space="preserve">Iron is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827F68">
              <w:rPr>
                <w:rFonts w:ascii="Times New Roman" w:hAnsi="Times New Roman" w:cs="Times New Roman"/>
                <w:sz w:val="32"/>
                <w:szCs w:val="32"/>
              </w:rPr>
              <w:t xml:space="preserve">               % of the mixture.</w:t>
            </w:r>
          </w:p>
          <w:p w:rsidR="002D4D31" w:rsidRPr="00F97437" w:rsidRDefault="002D4D31" w:rsidP="008D7706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68">
              <w:rPr>
                <w:rFonts w:ascii="Times New Roman" w:hAnsi="Times New Roman" w:cs="Times New Roman"/>
                <w:sz w:val="32"/>
                <w:szCs w:val="32"/>
              </w:rPr>
              <w:t xml:space="preserve">Chromium is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827F68">
              <w:rPr>
                <w:rFonts w:ascii="Times New Roman" w:hAnsi="Times New Roman" w:cs="Times New Roman"/>
                <w:sz w:val="32"/>
                <w:szCs w:val="32"/>
              </w:rPr>
              <w:t xml:space="preserve">        % of the mixture.</w: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quantity was increased by 20% giving a result of $600. 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original quantity?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20" style="position:absolute;margin-left:15pt;margin-top:18.75pt;width:363pt;height:7.5pt;z-index:251710976" coordorigin="2430,3420" coordsize="6870,180">
                  <v:roundrect id="_x0000_s1221" style="position:absolute;left:9030;top:3420;width:270;height:180" arcsize="10923f"/>
                  <v:roundrect id="_x0000_s1222" style="position:absolute;left:2430;top:3420;width:270;height:180" arcsize="10923f"/>
                  <v:roundrect id="_x0000_s1223" style="position:absolute;left:4580;top:3420;width:270;height:180" arcsize="10923f" fillcolor="black [3213]"/>
                  <v:roundrect id="_x0000_s1224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$400                             $500                              $580                                 $720                                                    </w:t>
            </w:r>
          </w:p>
          <w:p w:rsidR="002D4D31" w:rsidRPr="00F97437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GST on an article is 10% added to the price of the article when it is sold. What is the selling price of a watch whose price was $240 before GST?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25" style="position:absolute;margin-left:159.35pt;margin-top:15.95pt;width:54.4pt;height:26.1pt;z-index:251712000">
                  <v:textbox>
                    <w:txbxContent>
                      <w:p w:rsidR="00AE3346" w:rsidRDefault="00AE3346">
                        <w:r>
                          <w:t xml:space="preserve"> </w:t>
                        </w:r>
                        <w:r w:rsidRPr="00AE3346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70" type="#_x0000_t75" style="width:35.25pt;height:22.5pt" o:ole="">
                              <v:imagedata r:id="rId85" o:title=""/>
                            </v:shape>
                            <o:OLEObject Type="Embed" ProgID="FXE300.Equation" ShapeID="_x0000_i1070" DrawAspect="Content" ObjectID="_1392480171" r:id="rId8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Pr="00F97437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games package for a computer costs $165 including 10% GST. What was the price before GST?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3" style="position:absolute;margin-left:159.35pt;margin-top:13.15pt;width:43.15pt;height:27.6pt;z-index:251678208">
                  <v:textbox>
                    <w:txbxContent>
                      <w:p w:rsidR="00AE3346" w:rsidRDefault="00AE3346">
                        <w:r w:rsidRPr="00AE3346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71" type="#_x0000_t75" style="width:35.25pt;height:22.5pt" o:ole="">
                              <v:imagedata r:id="rId87" o:title=""/>
                            </v:shape>
                            <o:OLEObject Type="Embed" ProgID="FXE300.Equation" ShapeID="_x0000_i1071" DrawAspect="Content" ObjectID="_1392480172" r:id="rId8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Pr="00F97437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shoulder bag, originally priced at $80 is offered at a discount of 40%. What is the selling price after the discount is applied?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4" style="position:absolute;margin-left:15pt;margin-top:18.75pt;width:363pt;height:7.5pt;z-index:251679232" coordorigin="2430,3420" coordsize="6870,180">
                  <v:roundrect id="_x0000_s1155" style="position:absolute;left:9030;top:3420;width:270;height:180" arcsize="10923f"/>
                  <v:roundrect id="_x0000_s1156" style="position:absolute;left:2430;top:3420;width:270;height:180" arcsize="10923f"/>
                  <v:roundrect id="_x0000_s1157" style="position:absolute;left:4580;top:3420;width:270;height:180" arcsize="10923f"/>
                  <v:roundrect id="_x0000_s1158" style="position:absolute;left:6780;top:3420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$32                               $40                                  $48                                 $112                                                    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the better value when buying drinks? (Explain your answer)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NewRomanPSMT" w:hAnsi="TimesNewRomanPSMT" w:cs="TimesNewRomanPSMT"/>
              </w:rPr>
              <w:t>5 litres for $4.50 compared with 3 litres for $2.75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D31" w:rsidRPr="00AE3346" w:rsidRDefault="002D4D31" w:rsidP="00AE3346">
            <w:pPr>
              <w:rPr>
                <w:rFonts w:ascii="Times New Roman" w:hAnsi="Times New Roman" w:cs="Times New Roman"/>
                <w:position w:val="-5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E3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6F6A" w:rsidRPr="00AE3346">
              <w:rPr>
                <w:rFonts w:ascii="Times New Roman" w:hAnsi="Times New Roman" w:cs="Times New Roman"/>
                <w:color w:val="FF0000"/>
                <w:position w:val="-54"/>
                <w:sz w:val="24"/>
                <w:szCs w:val="24"/>
              </w:rPr>
              <w:object w:dxaOrig="7890" w:dyaOrig="896">
                <v:shape id="_x0000_i1051" type="#_x0000_t75" style="width:394.5pt;height:45pt" o:ole="">
                  <v:imagedata r:id="rId89" o:title=""/>
                </v:shape>
                <o:OLEObject Type="Embed" ProgID="FXE300.Equation" ShapeID="_x0000_i1051" DrawAspect="Content" ObjectID="_1392480152" r:id="rId90"/>
              </w:object>
            </w:r>
            <w:r w:rsidR="00AE3346" w:rsidRPr="00AE3346">
              <w:rPr>
                <w:rFonts w:ascii="Times New Roman" w:hAnsi="Times New Roman" w:cs="Times New Roman"/>
                <w:position w:val="-54"/>
                <w:sz w:val="24"/>
                <w:szCs w:val="24"/>
              </w:rPr>
              <w:t xml:space="preserve"> 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 buys stock for a patchwork shop. She paid $500 for a sewing machine, and she intends to sell it at an 80% profit. What price should she mark on the sewing machine?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9" style="position:absolute;margin-left:160.85pt;margin-top:11.45pt;width:52.9pt;height:28.9pt;z-index:251680256">
                  <v:textbox>
                    <w:txbxContent>
                      <w:p w:rsidR="00B76F6A" w:rsidRDefault="00B76F6A">
                        <w:r w:rsidRPr="00B76F6A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72" type="#_x0000_t75" style="width:35.25pt;height:22.5pt" o:ole="">
                              <v:imagedata r:id="rId91" o:title=""/>
                            </v:shape>
                            <o:OLEObject Type="Embed" ProgID="FXE300.Equation" ShapeID="_x0000_i1072" DrawAspect="Content" ObjectID="_1392480173" r:id="rId9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Donald bought a mini bike for his daughter for $6 000. When she grew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big for it, he sold it for $4 800. What was his percentage loss on the cost price?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60" style="position:absolute;margin-left:179.6pt;margin-top:9.4pt;width:43.15pt;height:28.2pt;z-index:251681280">
                  <v:textbox>
                    <w:txbxContent>
                      <w:p w:rsidR="00B76F6A" w:rsidRDefault="00B76F6A">
                        <w:r>
                          <w:t xml:space="preserve"> </w:t>
                        </w:r>
                        <w:r w:rsidRPr="00B76F6A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73" type="#_x0000_t75" style="width:25.5pt;height:22.5pt" o:ole="">
                              <v:imagedata r:id="rId93" o:title=""/>
                            </v:shape>
                            <o:OLEObject Type="Embed" ProgID="FXE300.Equation" ShapeID="_x0000_i1073" DrawAspect="Content" ObjectID="_1392480174" r:id="rId9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</w:t>
            </w:r>
            <w:r w:rsidRPr="00575D30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D31" w:rsidRPr="00F97437" w:rsidTr="008D770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Freya makes a 60% profit when she sells beads that she makes at the markets.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She sells each set of beads for $24. </w: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does it cost her to make each set of beads?</w:t>
            </w:r>
          </w:p>
          <w:p w:rsidR="002D4D31" w:rsidRDefault="002D4D31" w:rsidP="008D770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61" style="position:absolute;margin-left:160.85pt;margin-top:10.95pt;width:43.15pt;height:26.65pt;z-index:251682304">
                  <v:textbox>
                    <w:txbxContent>
                      <w:p w:rsidR="00B76F6A" w:rsidRDefault="00B76F6A">
                        <w:r>
                          <w:t xml:space="preserve"> </w:t>
                        </w:r>
                        <w:r w:rsidRPr="00B76F6A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74" type="#_x0000_t75" style="width:25.5pt;height:22.5pt" o:ole="">
                              <v:imagedata r:id="rId95" o:title=""/>
                            </v:shape>
                            <o:OLEObject Type="Embed" ProgID="FXE300.Equation" ShapeID="_x0000_i1074" DrawAspect="Content" ObjectID="_1392480175" r:id="rId9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2D4D31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</w:p>
          <w:p w:rsidR="002D4D31" w:rsidRPr="00F97437" w:rsidRDefault="002D4D31" w:rsidP="008D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D4D31" w:rsidRDefault="002D4D31" w:rsidP="002D4D31"/>
    <w:p w:rsidR="00304969" w:rsidRDefault="00304969"/>
    <w:sectPr w:rsidR="00304969" w:rsidSect="00CC3C84">
      <w:headerReference w:type="default" r:id="rId97"/>
      <w:footerReference w:type="default" r:id="rId98"/>
      <w:headerReference w:type="first" r:id="rId99"/>
      <w:footerReference w:type="first" r:id="rId10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0FD" w:rsidRDefault="003810FD" w:rsidP="00CC3C84">
      <w:pPr>
        <w:spacing w:after="0"/>
      </w:pPr>
      <w:r>
        <w:separator/>
      </w:r>
    </w:p>
  </w:endnote>
  <w:endnote w:type="continuationSeparator" w:id="0">
    <w:p w:rsidR="003810FD" w:rsidRDefault="003810FD" w:rsidP="00CC3C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706" w:rsidRDefault="008D7706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F6A">
          <w:rPr>
            <w:noProof/>
          </w:rPr>
          <w:t>10</w:t>
        </w:r>
        <w:r>
          <w:rPr>
            <w:noProof/>
          </w:rPr>
          <w:fldChar w:fldCharType="end"/>
        </w:r>
        <w:r>
          <w:t>-</w:t>
        </w:r>
      </w:sdtContent>
    </w:sdt>
  </w:p>
  <w:p w:rsidR="008D7706" w:rsidRDefault="008D77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706" w:rsidRDefault="008D7706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174"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:rsidR="008D7706" w:rsidRDefault="008D77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0FD" w:rsidRDefault="003810FD" w:rsidP="00CC3C84">
      <w:pPr>
        <w:spacing w:after="0"/>
      </w:pPr>
      <w:r>
        <w:separator/>
      </w:r>
    </w:p>
  </w:footnote>
  <w:footnote w:type="continuationSeparator" w:id="0">
    <w:p w:rsidR="003810FD" w:rsidRDefault="003810FD" w:rsidP="00CC3C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706" w:rsidRPr="003310B8" w:rsidRDefault="008D7706" w:rsidP="003310B8">
    <w:pPr>
      <w:pStyle w:val="Header"/>
      <w:rPr>
        <w:u w:val="single"/>
      </w:rPr>
    </w:pPr>
    <w:r>
      <w:rPr>
        <w:u w:val="single"/>
      </w:rPr>
      <w:t>Percentages and Financial Maths.</w:t>
    </w:r>
    <w:r w:rsidRPr="003310B8">
      <w:rPr>
        <w:u w:val="single"/>
      </w:rPr>
      <w:tab/>
    </w:r>
    <w:r>
      <w:rPr>
        <w:u w:val="single"/>
      </w:rPr>
      <w:t xml:space="preserve">Topic </w:t>
    </w:r>
    <w:r w:rsidRPr="003310B8">
      <w:rPr>
        <w:u w:val="single"/>
      </w:rPr>
      <w:t>Test</w:t>
    </w:r>
    <w:r>
      <w:rPr>
        <w:u w:val="single"/>
      </w:rPr>
      <w:tab/>
      <w:t>2012</w:t>
    </w:r>
    <w:r w:rsidRPr="003310B8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706" w:rsidRPr="00004BA9" w:rsidRDefault="008D7706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1C6"/>
    <w:multiLevelType w:val="multilevel"/>
    <w:tmpl w:val="1804C8C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>
    <w:nsid w:val="16A90DCD"/>
    <w:multiLevelType w:val="multilevel"/>
    <w:tmpl w:val="2BEA05E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8D16390"/>
    <w:multiLevelType w:val="multilevel"/>
    <w:tmpl w:val="2BEA05E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4">
    <w:nsid w:val="7D410A5A"/>
    <w:multiLevelType w:val="hybridMultilevel"/>
    <w:tmpl w:val="1E8AE2FE"/>
    <w:lvl w:ilvl="0" w:tplc="60B8D0E2"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1AF"/>
    <w:rsid w:val="00000E28"/>
    <w:rsid w:val="00004BA9"/>
    <w:rsid w:val="00025A18"/>
    <w:rsid w:val="00034138"/>
    <w:rsid w:val="00065E1C"/>
    <w:rsid w:val="000765A9"/>
    <w:rsid w:val="000767EC"/>
    <w:rsid w:val="000770C2"/>
    <w:rsid w:val="00084B66"/>
    <w:rsid w:val="00087174"/>
    <w:rsid w:val="000A521B"/>
    <w:rsid w:val="000E7A41"/>
    <w:rsid w:val="000F41E0"/>
    <w:rsid w:val="001637CF"/>
    <w:rsid w:val="00163FCC"/>
    <w:rsid w:val="0019234B"/>
    <w:rsid w:val="002135A8"/>
    <w:rsid w:val="00222EF1"/>
    <w:rsid w:val="002525AE"/>
    <w:rsid w:val="00267A44"/>
    <w:rsid w:val="00277E4E"/>
    <w:rsid w:val="00285EDC"/>
    <w:rsid w:val="00296140"/>
    <w:rsid w:val="002B3C99"/>
    <w:rsid w:val="002D4D31"/>
    <w:rsid w:val="00304969"/>
    <w:rsid w:val="00321B15"/>
    <w:rsid w:val="003310B8"/>
    <w:rsid w:val="0036467D"/>
    <w:rsid w:val="003810FD"/>
    <w:rsid w:val="00383683"/>
    <w:rsid w:val="0039202B"/>
    <w:rsid w:val="003A1AC5"/>
    <w:rsid w:val="003A29ED"/>
    <w:rsid w:val="003C0705"/>
    <w:rsid w:val="003C14BF"/>
    <w:rsid w:val="003D0CD0"/>
    <w:rsid w:val="003E7A0D"/>
    <w:rsid w:val="003E7E28"/>
    <w:rsid w:val="00406B75"/>
    <w:rsid w:val="00411965"/>
    <w:rsid w:val="00441DF6"/>
    <w:rsid w:val="00447AD6"/>
    <w:rsid w:val="00492CE9"/>
    <w:rsid w:val="004E0257"/>
    <w:rsid w:val="004F14BD"/>
    <w:rsid w:val="00532806"/>
    <w:rsid w:val="00555691"/>
    <w:rsid w:val="00575D30"/>
    <w:rsid w:val="005773F1"/>
    <w:rsid w:val="00584CAA"/>
    <w:rsid w:val="005B637B"/>
    <w:rsid w:val="005C1895"/>
    <w:rsid w:val="005D0D6B"/>
    <w:rsid w:val="005E3D07"/>
    <w:rsid w:val="005E535D"/>
    <w:rsid w:val="006015CC"/>
    <w:rsid w:val="00620B71"/>
    <w:rsid w:val="00657AD2"/>
    <w:rsid w:val="0067548C"/>
    <w:rsid w:val="006A69A3"/>
    <w:rsid w:val="006B4E11"/>
    <w:rsid w:val="0070279E"/>
    <w:rsid w:val="007222B1"/>
    <w:rsid w:val="00725344"/>
    <w:rsid w:val="007461AF"/>
    <w:rsid w:val="007521D5"/>
    <w:rsid w:val="007C764D"/>
    <w:rsid w:val="00827F68"/>
    <w:rsid w:val="008811AD"/>
    <w:rsid w:val="008839FB"/>
    <w:rsid w:val="008941E1"/>
    <w:rsid w:val="008C793A"/>
    <w:rsid w:val="008D7706"/>
    <w:rsid w:val="0092700E"/>
    <w:rsid w:val="00973D73"/>
    <w:rsid w:val="00980C53"/>
    <w:rsid w:val="00981229"/>
    <w:rsid w:val="0098392F"/>
    <w:rsid w:val="009938A9"/>
    <w:rsid w:val="009E3655"/>
    <w:rsid w:val="009F418F"/>
    <w:rsid w:val="00A33B13"/>
    <w:rsid w:val="00A95DA5"/>
    <w:rsid w:val="00AB24D4"/>
    <w:rsid w:val="00AD6571"/>
    <w:rsid w:val="00AE0D9F"/>
    <w:rsid w:val="00AE3346"/>
    <w:rsid w:val="00AE3C2D"/>
    <w:rsid w:val="00AE7583"/>
    <w:rsid w:val="00B13C73"/>
    <w:rsid w:val="00B23981"/>
    <w:rsid w:val="00B40631"/>
    <w:rsid w:val="00B64769"/>
    <w:rsid w:val="00B76F6A"/>
    <w:rsid w:val="00BF62C0"/>
    <w:rsid w:val="00CA7AA6"/>
    <w:rsid w:val="00CB0865"/>
    <w:rsid w:val="00CC3C84"/>
    <w:rsid w:val="00CD6C5E"/>
    <w:rsid w:val="00D042D4"/>
    <w:rsid w:val="00D30E92"/>
    <w:rsid w:val="00D347C2"/>
    <w:rsid w:val="00D3643C"/>
    <w:rsid w:val="00D86496"/>
    <w:rsid w:val="00DC7580"/>
    <w:rsid w:val="00DD0911"/>
    <w:rsid w:val="00E2725A"/>
    <w:rsid w:val="00E32C2F"/>
    <w:rsid w:val="00E41185"/>
    <w:rsid w:val="00E42050"/>
    <w:rsid w:val="00E67158"/>
    <w:rsid w:val="00E70801"/>
    <w:rsid w:val="00EA2BB0"/>
    <w:rsid w:val="00EB36EE"/>
    <w:rsid w:val="00ED7A6D"/>
    <w:rsid w:val="00F07F92"/>
    <w:rsid w:val="00F17F0E"/>
    <w:rsid w:val="00F61879"/>
    <w:rsid w:val="00F67FBF"/>
    <w:rsid w:val="00F749ED"/>
    <w:rsid w:val="00F86E9B"/>
    <w:rsid w:val="00F97437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  <o:r id="V:Rule2" type="connector" idref="#_x0000_s116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BalloonText">
    <w:name w:val="Balloon Text"/>
    <w:basedOn w:val="Normal"/>
    <w:link w:val="BalloonTextChar"/>
    <w:uiPriority w:val="99"/>
    <w:semiHidden/>
    <w:unhideWhenUsed/>
    <w:rsid w:val="00B406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6.wmf"/><Relationship Id="rId76" Type="http://schemas.openxmlformats.org/officeDocument/2006/relationships/oleObject" Target="embeddings/oleObject40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6.wmf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image" Target="media/image25.wmf"/><Relationship Id="rId74" Type="http://schemas.openxmlformats.org/officeDocument/2006/relationships/oleObject" Target="embeddings/oleObject39.bin"/><Relationship Id="rId79" Type="http://schemas.openxmlformats.org/officeDocument/2006/relationships/image" Target="media/image31.wmf"/><Relationship Id="rId87" Type="http://schemas.openxmlformats.org/officeDocument/2006/relationships/image" Target="media/image35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90" Type="http://schemas.openxmlformats.org/officeDocument/2006/relationships/oleObject" Target="embeddings/oleObject47.bin"/><Relationship Id="rId95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image" Target="media/image30.wmf"/><Relationship Id="rId100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4.wmf"/><Relationship Id="rId93" Type="http://schemas.openxmlformats.org/officeDocument/2006/relationships/image" Target="media/image38.wmf"/><Relationship Id="rId98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8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1.bin"/><Relationship Id="rId70" Type="http://schemas.openxmlformats.org/officeDocument/2006/relationships/image" Target="media/image27.wmf"/><Relationship Id="rId75" Type="http://schemas.openxmlformats.org/officeDocument/2006/relationships/image" Target="media/image29.wmf"/><Relationship Id="rId83" Type="http://schemas.openxmlformats.org/officeDocument/2006/relationships/image" Target="media/image33.wmf"/><Relationship Id="rId88" Type="http://schemas.openxmlformats.org/officeDocument/2006/relationships/oleObject" Target="embeddings/oleObject46.bin"/><Relationship Id="rId91" Type="http://schemas.openxmlformats.org/officeDocument/2006/relationships/image" Target="media/image37.wmf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4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header" Target="header2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jpeg"/><Relationship Id="rId39" Type="http://schemas.openxmlformats.org/officeDocument/2006/relationships/oleObject" Target="embeddings/oleObject1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WME%20Mathematics%20Assessment%20Bank%202012\Years%207%20and%208\Algebra%202012\Equations%20and%20Formlae%20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Equations and Formlae  Test 2012</Template>
  <TotalTime>710</TotalTime>
  <Pages>10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20</cp:revision>
  <dcterms:created xsi:type="dcterms:W3CDTF">2011-08-14T12:17:00Z</dcterms:created>
  <dcterms:modified xsi:type="dcterms:W3CDTF">2012-03-05T07:43:00Z</dcterms:modified>
</cp:coreProperties>
</file>