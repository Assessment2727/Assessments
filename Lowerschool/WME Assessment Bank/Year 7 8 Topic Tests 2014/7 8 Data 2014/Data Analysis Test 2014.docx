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183"/>
        <w:gridCol w:w="5527"/>
        <w:gridCol w:w="3545"/>
      </w:tblGrid>
      <w:tr w:rsidR="00325745" w:rsidTr="00C42BE5">
        <w:trPr>
          <w:cantSplit/>
          <w:trHeight w:val="851"/>
        </w:trPr>
        <w:tc>
          <w:tcPr>
            <w:tcW w:w="1135" w:type="dxa"/>
            <w:gridSpan w:val="2"/>
            <w:shd w:val="clear" w:color="auto" w:fill="00FFFF"/>
            <w:vAlign w:val="center"/>
          </w:tcPr>
          <w:p w:rsidR="00325745" w:rsidRDefault="00325745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C868AD" w:rsidRPr="00325745" w:rsidRDefault="00434C18" w:rsidP="00325745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527" w:type="dxa"/>
            <w:shd w:val="clear" w:color="auto" w:fill="00FFFF"/>
          </w:tcPr>
          <w:sdt>
            <w:sdtPr>
              <w:rPr>
                <w:rFonts w:asciiTheme="majorHAnsi" w:hAnsiTheme="majorHAnsi"/>
                <w:i/>
                <w:sz w:val="52"/>
                <w:szCs w:val="52"/>
              </w:rPr>
              <w:alias w:val="Title"/>
              <w:tag w:val=""/>
              <w:id w:val="1338033075"/>
              <w:placeholder>
                <w:docPart w:val="AA46EE6766B1461E893F200A57C665F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D51F7" w:rsidRPr="005C44C0" w:rsidRDefault="00434C18" w:rsidP="007403DD">
                <w:pPr>
                  <w:tabs>
                    <w:tab w:val="left" w:pos="1152"/>
                    <w:tab w:val="center" w:pos="2230"/>
                  </w:tabs>
                  <w:jc w:val="center"/>
                  <w:rPr>
                    <w:rFonts w:asciiTheme="majorHAnsi" w:hAnsiTheme="majorHAnsi"/>
                    <w:i/>
                    <w:sz w:val="52"/>
                    <w:szCs w:val="52"/>
                  </w:rPr>
                </w:pPr>
                <w:r>
                  <w:rPr>
                    <w:rFonts w:asciiTheme="majorHAnsi" w:hAnsiTheme="majorHAnsi"/>
                    <w:i/>
                    <w:sz w:val="52"/>
                    <w:szCs w:val="52"/>
                  </w:rPr>
                  <w:t>Data Analysis</w:t>
                </w:r>
              </w:p>
            </w:sdtContent>
          </w:sdt>
        </w:tc>
        <w:tc>
          <w:tcPr>
            <w:tcW w:w="3545" w:type="dxa"/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Non Calculator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C42BE5">
        <w:trPr>
          <w:cantSplit/>
          <w:trHeight w:val="851"/>
        </w:trPr>
        <w:tc>
          <w:tcPr>
            <w:tcW w:w="6662" w:type="dxa"/>
            <w:gridSpan w:val="3"/>
            <w:shd w:val="clear" w:color="auto" w:fill="00FFFF"/>
          </w:tcPr>
          <w:p w:rsidR="00434C18" w:rsidRDefault="00434C18" w:rsidP="00434C18">
            <w:pPr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Skills and Knowledge Assessed:</w:t>
            </w:r>
          </w:p>
          <w:p w:rsidR="00434C18" w:rsidRDefault="00434C18" w:rsidP="00434C1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Investigate techniques for collecting data, including census, sampling and observation </w:t>
            </w:r>
          </w:p>
          <w:p w:rsidR="00434C18" w:rsidRDefault="00434C18" w:rsidP="00434C18">
            <w:pPr>
              <w:pStyle w:val="ListParagraph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(ACMSP284) </w:t>
            </w:r>
          </w:p>
          <w:p w:rsidR="00434C18" w:rsidRDefault="00434C18" w:rsidP="00434C1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Calculate mean, median, mode and range for sets of data. Interpret these statistics in the context of data  (ACMSP171)</w:t>
            </w:r>
          </w:p>
          <w:p w:rsidR="00434C18" w:rsidRDefault="00434C18" w:rsidP="00434C1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Investigate the effect of in dividual data values, including outliers, on the mean and median (ACMSP207)</w:t>
            </w:r>
          </w:p>
          <w:p w:rsidR="00434C18" w:rsidRDefault="00434C18" w:rsidP="00434C18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Describe and interpret data displays  using median ,  mean and range (ACMSP172)</w:t>
            </w:r>
          </w:p>
          <w:p w:rsidR="00853748" w:rsidRPr="00C56E1E" w:rsidRDefault="00434C18" w:rsidP="00434C1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  <w:t>Explore the variation of means and proportions of random samples drawn from the same population (ACMSP293)</w:t>
            </w:r>
          </w:p>
        </w:tc>
        <w:tc>
          <w:tcPr>
            <w:tcW w:w="3545" w:type="dxa"/>
            <w:vAlign w:val="center"/>
          </w:tcPr>
          <w:p w:rsidR="00853748" w:rsidRPr="00325745" w:rsidRDefault="00853748" w:rsidP="003F3344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41052" w:rsidRPr="007E3E86" w:rsidRDefault="00641052" w:rsidP="00641052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Answer all questions in the spaces provided on this test paper by:</w:t>
            </w:r>
          </w:p>
          <w:p w:rsidR="00641052" w:rsidRPr="007E3E86" w:rsidRDefault="00641052" w:rsidP="00641052">
            <w:pPr>
              <w:ind w:firstLine="993"/>
              <w:rPr>
                <w:rFonts w:asciiTheme="majorHAnsi" w:hAnsiTheme="majorHAnsi"/>
                <w:i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Writing the answer in the box provided.</w:t>
            </w:r>
          </w:p>
          <w:p w:rsidR="00641052" w:rsidRPr="007E3E86" w:rsidRDefault="00641052" w:rsidP="00641052">
            <w:pPr>
              <w:ind w:firstLine="1418"/>
              <w:rPr>
                <w:rFonts w:asciiTheme="majorHAnsi" w:hAnsiTheme="majorHAnsi"/>
                <w:i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or</w:t>
            </w:r>
          </w:p>
          <w:p w:rsidR="00641052" w:rsidRPr="007E3E86" w:rsidRDefault="00641052" w:rsidP="00641052">
            <w:pPr>
              <w:ind w:firstLine="993"/>
              <w:rPr>
                <w:rFonts w:asciiTheme="majorHAnsi" w:hAnsiTheme="majorHAnsi"/>
                <w:i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Shading in the bubble for the correct answer from the four choices provided.</w:t>
            </w:r>
          </w:p>
          <w:p w:rsidR="00325745" w:rsidRDefault="00641052" w:rsidP="00641052">
            <w:pPr>
              <w:rPr>
                <w:rFonts w:ascii="Times New Roman" w:hAnsi="Times New Roman"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 xml:space="preserve">Show any working out on the test paper.  Calculators are </w:t>
            </w:r>
            <w:r w:rsidRPr="007E3E86">
              <w:rPr>
                <w:rFonts w:asciiTheme="majorHAnsi" w:hAnsiTheme="majorHAnsi"/>
                <w:b/>
                <w:i/>
                <w:sz w:val="24"/>
                <w:szCs w:val="24"/>
              </w:rPr>
              <w:t>not</w:t>
            </w: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 xml:space="preserve"> allowed.</w:t>
            </w: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9F290F" w:rsidRDefault="00AC13A9" w:rsidP="00161B77">
            <w:pPr>
              <w:pStyle w:val="QuestionStyle"/>
            </w:pPr>
            <w:r>
              <w:t xml:space="preserve">Joe wants </w:t>
            </w:r>
            <w:r w:rsidR="00A61630">
              <w:t>to find the average</w:t>
            </w:r>
            <w:r>
              <w:t xml:space="preserve"> </w:t>
            </w:r>
            <w:r w:rsidR="00F13FD2">
              <w:t xml:space="preserve">mass of the pets owned by his family. </w:t>
            </w:r>
          </w:p>
          <w:p w:rsidR="009F290F" w:rsidRDefault="00F13FD2" w:rsidP="00161B77">
            <w:pPr>
              <w:pStyle w:val="QuestionStyle"/>
            </w:pPr>
            <w:r>
              <w:t xml:space="preserve">He weighs each pet owned by family members. </w:t>
            </w:r>
          </w:p>
          <w:p w:rsidR="00325745" w:rsidRDefault="00F13FD2" w:rsidP="00161B77">
            <w:pPr>
              <w:pStyle w:val="QuestionStyle"/>
            </w:pPr>
            <w:r>
              <w:t>How is he collecting his data?</w:t>
            </w:r>
          </w:p>
          <w:p w:rsidR="00F13FD2" w:rsidRDefault="00F13FD2" w:rsidP="00161B77">
            <w:pPr>
              <w:pStyle w:val="QuestionStyle"/>
            </w:pPr>
          </w:p>
          <w:p w:rsidR="00A61630" w:rsidRDefault="005B135A" w:rsidP="00161B77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7082113" wp14:editId="3DE9B570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50165</wp:posOffset>
                      </wp:positionV>
                      <wp:extent cx="180975" cy="887730"/>
                      <wp:effectExtent l="0" t="0" r="28575" b="26670"/>
                      <wp:wrapNone/>
                      <wp:docPr id="44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975" cy="88773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B88F34B" id="Group 44" o:spid="_x0000_s1026" style="position:absolute;margin-left:19.9pt;margin-top:3.95pt;width:14.25pt;height:69.9pt;z-index:251659264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4eEMQA&#10;AADaAAAADwAAAGRycy9kb3ducmV2LnhtbESPQWvCQBSE74L/YXlCL6IbPdQ0dRVRLO1FMBa9PrKv&#10;STD7NmTXJPbXdwuCx2FmvmGW695UoqXGlZYVzKYRCOLM6pJzBd+n/SQG4TyyxsoyKbiTg/VqOFhi&#10;om3HR2pTn4sAYZeggsL7OpHSZQUZdFNbEwfvxzYGfZBNLnWDXYCbSs6j6FUaLDksFFjTtqDsmt6M&#10;gvgem3N7Pnxc6Iu73e9BLzbjN6VeRv3mHYSn3j/Dj/anVjCH/yvhBs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eHhDEAAAA2g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K7i8QA&#10;AADaAAAADwAAAGRycy9kb3ducmV2LnhtbESPQWvCQBSE70L/w/IKXqRuWsHG1E2QFsVehFqx10f2&#10;NQnNvg3ZNYn+ercgeBxm5htmmQ2mFh21rrKs4HkagSDOra64UHD4Xj/FIJxH1lhbJgVncpClD6Ml&#10;Jtr2/EXd3hciQNglqKD0vkmkdHlJBt3UNsTB+7WtQR9kW0jdYh/gppYvUTSXBisOCyU29F5S/rc/&#10;GQXxOTbH7rjb/NAn9x+XnX5dTRZKjR+H1RsIT4O/h2/trVYwg/8r4Qb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Su4vEAAAA2gAAAA8AAAAAAAAAAAAAAAAAmAIAAGRycy9k&#10;b3ducmV2LnhtbFBLBQYAAAAABAAEAPUAAACJAwAAAAA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sj/8QA&#10;AADaAAAADwAAAGRycy9kb3ducmV2LnhtbESPQWvCQBSE70L/w/IKXqRuWsTG1E2QFsVehFqx10f2&#10;NQnNvg3ZNYn+ercgeBxm5htmmQ2mFh21rrKs4HkagSDOra64UHD4Xj/FIJxH1lhbJgVncpClD6Ml&#10;Jtr2/EXd3hciQNglqKD0vkmkdHlJBt3UNsTB+7WtQR9kW0jdYh/gppYvUTSXBisOCyU29F5S/rc/&#10;GQXxOTbH7rjb/NAn9x+XnX5dTRZKjR+H1RsIT4O/h2/trVYwg/8r4Qb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7I//EAAAA2gAAAA8AAAAAAAAAAAAAAAAAmAIAAGRycy9k&#10;b3ducmV2LnhtbFBLBQYAAAAABAAEAPUAAACJAwAAAAA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eGZMQA&#10;AADaAAAADwAAAGRycy9kb3ducmV2LnhtbESPQWvCQBSE70L/w/IKXqRuWtDG1E2QFsVehFqx10f2&#10;NQnNvg3ZNYn+ercgeBxm5htmmQ2mFh21rrKs4HkagSDOra64UHD4Xj/FIJxH1lhbJgVncpClD6Ml&#10;Jtr2/EXd3hciQNglqKD0vkmkdHlJBt3UNsTB+7WtQR9kW0jdYh/gppYvUTSXBisOCyU29F5S/rc/&#10;GQXxOTbH7rjb/NAn9x+XnX5dTRZKjR+H1RsIT4O/h2/trVYwg/8r4QbI9A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3hmTEAAAA2g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 w:rsidR="00A61630">
              <w:t xml:space="preserve">              A census by measurement.</w:t>
            </w:r>
          </w:p>
          <w:p w:rsidR="00A61630" w:rsidRPr="00B70A7D" w:rsidRDefault="00A61630" w:rsidP="00161B77">
            <w:pPr>
              <w:pStyle w:val="QuestionStyle"/>
            </w:pPr>
          </w:p>
          <w:p w:rsidR="00A61630" w:rsidRDefault="00A61630" w:rsidP="00161B77">
            <w:pPr>
              <w:pStyle w:val="QuestionStyle"/>
            </w:pPr>
            <w:r>
              <w:t xml:space="preserve">              A census by observation.</w:t>
            </w:r>
            <w:r w:rsidR="006A1C83">
              <w:rPr>
                <w:rFonts w:asciiTheme="minorHAnsi" w:eastAsiaTheme="minorHAnsi" w:hAnsiTheme="minorHAnsi" w:cstheme="minorBidi"/>
              </w:rPr>
              <w:t xml:space="preserve"> </w:t>
            </w:r>
          </w:p>
          <w:p w:rsidR="00A61630" w:rsidRPr="00B70A7D" w:rsidRDefault="00A61630" w:rsidP="00161B77">
            <w:pPr>
              <w:pStyle w:val="QuestionStyle"/>
            </w:pPr>
          </w:p>
          <w:p w:rsidR="00A61630" w:rsidRDefault="00A61630" w:rsidP="00161B77">
            <w:pPr>
              <w:pStyle w:val="QuestionStyle"/>
            </w:pPr>
            <w:r>
              <w:t xml:space="preserve">              A sample by measurement.</w:t>
            </w:r>
          </w:p>
          <w:p w:rsidR="00A61630" w:rsidRPr="00B70A7D" w:rsidRDefault="00A61630" w:rsidP="00161B77">
            <w:pPr>
              <w:pStyle w:val="QuestionStyle"/>
            </w:pPr>
          </w:p>
          <w:p w:rsidR="00F13FD2" w:rsidRDefault="00A61630" w:rsidP="00161B77">
            <w:pPr>
              <w:pStyle w:val="QuestionStyle"/>
            </w:pPr>
            <w:r>
              <w:t xml:space="preserve">      </w:t>
            </w:r>
            <w:r w:rsidR="00F13FD2">
              <w:t xml:space="preserve">       A sample</w:t>
            </w:r>
            <w:r>
              <w:t xml:space="preserve"> by observation.</w:t>
            </w:r>
          </w:p>
          <w:p w:rsidR="00A61630" w:rsidRPr="00A61630" w:rsidRDefault="00A61630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D41FF" w:rsidRDefault="00BE7044" w:rsidP="00161B77">
            <w:pPr>
              <w:pStyle w:val="QuestionStyle"/>
            </w:pPr>
            <w:r>
              <w:t>Andy asks 200 people the name of their favourite movie.</w:t>
            </w:r>
          </w:p>
          <w:p w:rsidR="00BE7044" w:rsidRDefault="00BE7044" w:rsidP="00161B77">
            <w:pPr>
              <w:pStyle w:val="QuestionStyle"/>
            </w:pPr>
            <w:r>
              <w:t>Which measure should he use to analyse his results?</w:t>
            </w:r>
          </w:p>
          <w:p w:rsidR="00BE7044" w:rsidRDefault="00BE7044" w:rsidP="00161B77">
            <w:pPr>
              <w:pStyle w:val="QuestionStyle"/>
            </w:pPr>
          </w:p>
          <w:p w:rsidR="00BE7044" w:rsidRDefault="00CB07E2" w:rsidP="00161B77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14AF55E4" wp14:editId="257ECA52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25400</wp:posOffset>
                      </wp:positionV>
                      <wp:extent cx="4362450" cy="114300"/>
                      <wp:effectExtent l="0" t="0" r="19050" b="1905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2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FD542D" id="Group 7" o:spid="_x0000_s1026" style="position:absolute;margin-left:16pt;margin-top:2pt;width:343.5pt;height:9pt;z-index:25166540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CDC8UA&#10;AADbAAAADwAAAGRycy9kb3ducmV2LnhtbESPQWvCQBSE7wX/w/KEXorZ1EMbY1YRi6VehKro9ZF9&#10;JsHs25Bdk9hf3xUKPQ4z8w2TLQdTi45aV1lW8BrFIIhzqysuFBwPm0kCwnlkjbVlUnAnB8vF6CnD&#10;VNuev6nb+0IECLsUFZTeN6mULi/JoItsQxy8i20N+iDbQuoW+wA3tZzG8Zs0WHFYKLGhdUn5dX8z&#10;CpJ7Yk7dafd5pi33Hz87/b56mSn1PB5WcxCeBv8f/mt/aQXTGTy+hB8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4IML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O8S8EA&#10;AADbAAAADwAAAGRycy9kb3ducmV2LnhtbERPTWvCQBC9C/6HZQQvUjcq1DS6iihKvQjVYq9DdkyC&#10;2dmQXZPYX+8eCj0+3vdy3ZlSNFS7wrKCyTgCQZxaXXCm4Puyf4tBOI+ssbRMCp7kYL3q95aYaNvy&#10;FzVnn4kQwi5BBbn3VSKlS3My6Ma2Ig7czdYGfYB1JnWNbQg3pZxG0bs0WHBoyLGibU7p/fwwCuJn&#10;bK7N9XT4oSO3u9+Tnm9GH0oNB91mAcJT5//Ff+5PrWAW1oc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DvEvBAAAA2wAAAA8AAAAAAAAAAAAAAAAAmAIAAGRycy9kb3du&#10;cmV2LnhtbFBLBQYAAAAABAAEAPUAAACGAw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8Z0MUA&#10;AADbAAAADwAAAGRycy9kb3ducmV2LnhtbESPQWvCQBSE70L/w/IKvUizUcHGNKtIpcVeBG3R6yP7&#10;moRm34bsNon+ercgeBxm5hsmWw2mFh21rrKsYBLFIIhzqysuFHx/vT8nIJxH1lhbJgVncrBaPowy&#10;TLXteU/dwRciQNilqKD0vkmldHlJBl1kG+Lg/djWoA+yLaRusQ9wU8tpHM+lwYrDQokNvZWU/x7+&#10;jILknJhjd9x9nOiT+81lp1/W44VST4/D+hWEp8Hfw7f2ViuYTeD/S/g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xnQxQAAANsAAAAPAAAAAAAAAAAAAAAAAJgCAABkcnMv&#10;ZG93bnJldi54bWxQSwUGAAAAAAQABAD1AAAAigM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2Hp8QA&#10;AADbAAAADwAAAGRycy9kb3ducmV2LnhtbESPQWvCQBSE7wX/w/IEL0U3Wqgxuoq0KPUiVEWvj+wz&#10;CWbfhuyaxP76rlDocZiZb5jFqjOlaKh2hWUF41EEgji1uuBMwem4GcYgnEfWWFomBQ9ysFr2XhaY&#10;aNvyNzUHn4kAYZeggtz7KpHSpTkZdCNbEQfvamuDPsg6k7rGNsBNKSdR9C4NFhwWcqzoI6f0drgb&#10;BfEjNufmvN9eaMft589eT9evM6UG/W49B+Gp8//hv/aXVvA2ge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dh6fEAAAA2w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 w:rsidR="00BE7044">
              <w:t xml:space="preserve">   </w:t>
            </w:r>
            <w:r>
              <w:t xml:space="preserve">          </w:t>
            </w:r>
            <w:r w:rsidR="00BE7044">
              <w:t xml:space="preserve"> The mean.                  The median.       </w:t>
            </w:r>
            <w:r>
              <w:t xml:space="preserve">  </w:t>
            </w:r>
            <w:r w:rsidR="00BE7044">
              <w:t xml:space="preserve">        The mode.      </w:t>
            </w:r>
            <w:r>
              <w:t xml:space="preserve">   </w:t>
            </w:r>
            <w:r w:rsidR="00BE7044">
              <w:t xml:space="preserve">           The </w:t>
            </w:r>
            <w:r w:rsidR="007E45DC">
              <w:t>r</w:t>
            </w:r>
            <w:r w:rsidR="00BE7044">
              <w:t xml:space="preserve">ange.                                                                                                                     </w:t>
            </w:r>
          </w:p>
          <w:p w:rsidR="00BE7044" w:rsidRPr="00CB07E2" w:rsidRDefault="00BE7044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45DC" w:rsidRDefault="005B135A" w:rsidP="00161B77">
            <w:pPr>
              <w:pStyle w:val="QuestionStyle"/>
              <w:rPr>
                <w:rFonts w:eastAsiaTheme="minorHAnsi"/>
              </w:rPr>
            </w:pPr>
            <w:r>
              <w:t>The ages of the 14 players on the Menindee footy</w:t>
            </w:r>
            <w:r w:rsidR="007E45DC">
              <w:t xml:space="preserve"> team are listed below.</w:t>
            </w:r>
          </w:p>
          <w:p w:rsidR="007E45DC" w:rsidRDefault="007E45DC" w:rsidP="00161B77">
            <w:pPr>
              <w:pStyle w:val="QuestionStyle"/>
            </w:pPr>
          </w:p>
          <w:p w:rsidR="007E45DC" w:rsidRDefault="007E45DC" w:rsidP="00161B77">
            <w:pPr>
              <w:pStyle w:val="QuestionStyle"/>
            </w:pPr>
            <w:r>
              <w:t xml:space="preserve">     16,  17,  </w:t>
            </w:r>
            <w:r w:rsidR="005B135A">
              <w:t>18,  20,  21,  21,  23,  25,  26,  26,  28,  29,  30,  32</w:t>
            </w:r>
          </w:p>
          <w:p w:rsidR="007E45DC" w:rsidRDefault="007E45DC" w:rsidP="00161B77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94BE9B8" wp14:editId="50522ADC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120015</wp:posOffset>
                      </wp:positionV>
                      <wp:extent cx="1066800" cy="390525"/>
                      <wp:effectExtent l="9525" t="5715" r="9525" b="13335"/>
                      <wp:wrapNone/>
                      <wp:docPr id="40" name="Rectangle 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1171C7" id="Rectangle 40" o:spid="_x0000_s1026" style="position:absolute;margin-left:171pt;margin-top:9.45pt;width:84pt;height:30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lzDHgIAAD4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"/>
                  </w:pict>
                </mc:Fallback>
              </mc:AlternateContent>
            </w:r>
          </w:p>
          <w:p w:rsidR="007E45DC" w:rsidRDefault="005B135A" w:rsidP="00161B77">
            <w:pPr>
              <w:pStyle w:val="QuestionStyle"/>
            </w:pPr>
            <w:r>
              <w:t>Find the median</w:t>
            </w:r>
            <w:r w:rsidR="007E45DC">
              <w:t xml:space="preserve"> of the ages.</w:t>
            </w:r>
          </w:p>
          <w:p w:rsidR="00325745" w:rsidRDefault="00325745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6A1C83" w:rsidP="00161B77">
            <w:pPr>
              <w:pStyle w:val="QuestionStyle"/>
            </w:pPr>
            <w:r>
              <w:t>Noor records the number of drawing pins that land with the point upright when she drops 20 pins on 8 occasions. The results were:</w:t>
            </w:r>
          </w:p>
          <w:p w:rsidR="006A1C83" w:rsidRDefault="006A1C83" w:rsidP="00161B77">
            <w:pPr>
              <w:pStyle w:val="QuestionStyle"/>
            </w:pPr>
          </w:p>
          <w:p w:rsidR="006A1C83" w:rsidRDefault="006A1C83" w:rsidP="00161B77">
            <w:pPr>
              <w:pStyle w:val="QuestionStyle"/>
            </w:pPr>
            <w:r>
              <w:t xml:space="preserve">    6,  5,  3,  7,  3,  6,  7,  3</w:t>
            </w:r>
          </w:p>
          <w:p w:rsidR="006A1C83" w:rsidRPr="00B70A7D" w:rsidRDefault="006A1C83" w:rsidP="00161B77">
            <w:pPr>
              <w:pStyle w:val="QuestionStyle"/>
            </w:pPr>
          </w:p>
          <w:p w:rsidR="006A1C83" w:rsidRDefault="006A1C83" w:rsidP="00161B77">
            <w:pPr>
              <w:pStyle w:val="QuestionStyle"/>
            </w:pPr>
            <w:r>
              <w:t>The mode was :</w:t>
            </w:r>
          </w:p>
          <w:p w:rsidR="006A1C83" w:rsidRPr="00B70A7D" w:rsidRDefault="006A1C83" w:rsidP="00161B77">
            <w:pPr>
              <w:pStyle w:val="QuestionStyle"/>
            </w:pPr>
          </w:p>
          <w:p w:rsidR="006A1C83" w:rsidRDefault="006A1C83" w:rsidP="00161B77">
            <w:pPr>
              <w:pStyle w:val="QuestionStyle"/>
            </w:pPr>
            <w:r>
              <w:t xml:space="preserve">                    3                                  5                                  6                                    7</w:t>
            </w:r>
          </w:p>
          <w:p w:rsidR="006A1C83" w:rsidRDefault="006A1C83" w:rsidP="00161B77">
            <w:pPr>
              <w:pStyle w:val="QuestionStyle"/>
              <w:rPr>
                <w:sz w:val="12"/>
                <w:szCs w:val="12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673600" behindDoc="0" locked="0" layoutInCell="1" allowOverlap="1" wp14:anchorId="3C8C5F6D" wp14:editId="7035B847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-2540</wp:posOffset>
                      </wp:positionV>
                      <wp:extent cx="4362450" cy="114300"/>
                      <wp:effectExtent l="0" t="0" r="19050" b="19050"/>
                      <wp:wrapNone/>
                      <wp:docPr id="41" name="Group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928E2B" id="Group 41" o:spid="_x0000_s1026" style="position:absolute;margin-left:56.05pt;margin-top:-.2pt;width:343.5pt;height:9pt;z-index:2516736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v02sQA&#10;AADbAAAADwAAAGRycy9kb3ducmV2LnhtbESPQWvCQBSE7wX/w/IEL0U3Sqkxuoq0KPUiVEWvj+wz&#10;CWbfhuyaxP76rlDocZiZb5jFqjOlaKh2hWUF41EEgji1uuBMwem4GcYgnEfWWFomBQ9ysFr2XhaY&#10;aNvyNzUHn4kAYZeggtz7KpHSpTkZdCNbEQfvamuDPsg6k7rGNsBNKSdR9C4NFhwWcqzoI6f0drgb&#10;BfEjNufmvN9eaMft589eT9evM6UG/W49B+Gp8//hv/aXVvA2ge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Cb9NrEAAAA2w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dRQcUA&#10;AADbAAAADwAAAGRycy9kb3ducmV2LnhtbESPQWvCQBSE70L/w/IKvUjdVEubpq4iiqIXoVHs9ZF9&#10;TUKzb0N2m0R/vSsUPA4z8w0znfemEi01rrSs4GUUgSDOrC45V3A8rJ9jEM4ja6wsk4IzOZjPHgZT&#10;TLTt+Iva1OciQNglqKDwvk6kdFlBBt3I1sTB+7GNQR9kk0vdYBfgppLjKHqTBksOCwXWtCwo+03/&#10;jIL4HJtTe9pvvmnH3eqy1++L4YdST4/94hOEp97fw//trVbwOoHb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11FBxQAAANsAAAAPAAAAAAAAAAAAAAAAAJgCAABkcnMv&#10;ZG93bnJldi54bWxQSwUGAAAAAAQABAD1AAAAigM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JsrsUA&#10;AADbAAAADwAAAGRycy9kb3ducmV2LnhtbESPQWvCQBSE70L/w/IKvUjdVGybpq4iiqIXoVHs9ZF9&#10;TUKzb0N2m0R/vSsUPA4z8w0znfemEi01rrSs4GUUgSDOrC45V3A8rJ9jEM4ja6wsk4IzOZjPHgZT&#10;TLTt+Iva1OciQNglqKDwvk6kdFlBBt3I1sTB+7GNQR9kk0vdYBfgppLjKHqTBksOCwXWtCwo+03/&#10;jIL4HJtTe9pvvmnH3eqy1++L4YdST4/94hOEp97fw//trVYweYXb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myuxQAAANsAAAAPAAAAAAAAAAAAAAAAAJgCAABkcnMv&#10;ZG93bnJldi54bWxQSwUGAAAAAAQABAD1AAAAigM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Dy2cUA&#10;AADbAAAADwAAAGRycy9kb3ducmV2LnhtbESPQWvCQBSE70L/w/IEL9JsKsXGNKtIi6VeBG3R6yP7&#10;mgSzb0N2TWJ/fbcgeBxm5hsmWw2mFh21rrKs4CmKQRDnVldcKPj+2jwmIJxH1lhbJgVXcrBaPowy&#10;TLXteU/dwRciQNilqKD0vkmldHlJBl1kG+Lg/djWoA+yLaRusQ9wU8tZHM+lwYrDQokNvZWUnw8X&#10;oyC5JubYHXcfJ9py//670y/r6UKpyXhYv4LwNPh7+Nb+1Aqe5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PLZxQAAANsAAAAPAAAAAAAAAAAAAAAAAJgCAABkcnMv&#10;ZG93bnJldi54bWxQSwUGAAAAAAQABAD1AAAAigMAAAAA&#10;" strokecolor="windowText" strokeweight="1pt"/>
                    </v:group>
                  </w:pict>
                </mc:Fallback>
              </mc:AlternateContent>
            </w:r>
          </w:p>
          <w:p w:rsidR="006A1C83" w:rsidRPr="006A1C83" w:rsidRDefault="006A1C83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5A63AC" w:rsidP="00161B77">
            <w:pPr>
              <w:pStyle w:val="QuestionStyle"/>
            </w:pPr>
            <w:r>
              <w:t>James records the</w:t>
            </w:r>
            <w:r w:rsidR="00E03523">
              <w:t xml:space="preserve"> number of shots that it takes him to hit the middle of a target during a practice session.</w:t>
            </w:r>
          </w:p>
          <w:p w:rsidR="005A63AC" w:rsidRDefault="005A63AC" w:rsidP="00161B77">
            <w:pPr>
              <w:pStyle w:val="QuestionStyle"/>
            </w:pPr>
            <w:r>
              <w:t>The results were:</w:t>
            </w:r>
          </w:p>
          <w:p w:rsidR="005A63AC" w:rsidRDefault="005A63AC" w:rsidP="00161B77">
            <w:pPr>
              <w:pStyle w:val="QuestionStyle"/>
            </w:pPr>
          </w:p>
          <w:p w:rsidR="005A63AC" w:rsidRDefault="005A63AC" w:rsidP="00161B77">
            <w:pPr>
              <w:pStyle w:val="QuestionStyle"/>
            </w:pPr>
            <w:r>
              <w:t xml:space="preserve">    5,  7,  2,  11,  4,  9,  13,  3,  8,  15,  11.</w:t>
            </w:r>
          </w:p>
          <w:p w:rsidR="005A63AC" w:rsidRPr="00B70A7D" w:rsidRDefault="005A63AC" w:rsidP="00161B77">
            <w:pPr>
              <w:pStyle w:val="QuestionStyle"/>
            </w:pPr>
          </w:p>
          <w:p w:rsidR="005A63AC" w:rsidRDefault="005A63AC" w:rsidP="00161B77">
            <w:pPr>
              <w:pStyle w:val="QuestionStyle"/>
            </w:pPr>
            <w:r>
              <w:t>The range was :</w:t>
            </w:r>
          </w:p>
          <w:p w:rsidR="005A63AC" w:rsidRPr="00B70A7D" w:rsidRDefault="005A63AC" w:rsidP="00161B77">
            <w:pPr>
              <w:pStyle w:val="QuestionStyle"/>
            </w:pPr>
          </w:p>
          <w:p w:rsidR="005A63AC" w:rsidRDefault="00CB07E2" w:rsidP="00161B77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allowOverlap="1" wp14:anchorId="7608D73A" wp14:editId="4C35B93E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27940</wp:posOffset>
                      </wp:positionV>
                      <wp:extent cx="4362450" cy="114300"/>
                      <wp:effectExtent l="0" t="0" r="19050" b="19050"/>
                      <wp:wrapNone/>
                      <wp:docPr id="47" name="Group 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A5CFA28" id="Group 47" o:spid="_x0000_s1026" style="position:absolute;margin-left:32.05pt;margin-top:2.2pt;width:343.5pt;height:9pt;z-index:25167564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DMMEA&#10;AADbAAAADwAAAGRycy9kb3ducmV2LnhtbERPTWvCQBC9C/6HZQQvUjeK1DS6iihKvQjVYq9DdkyC&#10;2dmQXZPYX+8eCj0+3vdy3ZlSNFS7wrKCyTgCQZxaXXCm4Puyf4tBOI+ssbRMCp7kYL3q95aYaNvy&#10;FzVnn4kQwi5BBbn3VSKlS3My6Ma2Ig7czdYGfYB1JnWNbQg3pZxG0bs0WHBoyLGibU7p/fwwCuJn&#10;bK7N9XT4oSO3u9+Tnm9GH0oNB91mAcJT5//Ff+5PrWAWxoY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zwzDBAAAA2wAAAA8AAAAAAAAAAAAAAAAAmAIAAGRycy9kb3du&#10;cmV2LnhtbFBLBQYAAAAABAAEAPUAAACG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9mq8QA&#10;AADbAAAADwAAAGRycy9kb3ducmV2LnhtbESPQWvCQBSE7wX/w/IEL6KbFtEYXUVaWuxFqIpeH9ln&#10;Esy+Ddk1if56t1DocZiZb5jlujOlaKh2hWUFr+MIBHFqdcGZguPhcxSDcB5ZY2mZFNzJwXrVe1li&#10;om3LP9TsfSYChF2CCnLvq0RKl+Zk0I1tRRy8i60N+iDrTOoa2wA3pXyLoqk0WHBYyLGi95zS6/5m&#10;FMT32Jya0+7rTN/cfjx2erYZzpUa9LvNAoSnzv+H/9pbrWAyh9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/ZqvEAAAA2wAAAA8AAAAAAAAAAAAAAAAAmAIAAGRycy9k&#10;b3ducmV2LnhtbFBLBQYAAAAABAAEAPUAAACJAw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xZ68EA&#10;AADbAAAADwAAAGRycy9kb3ducmV2LnhtbERPTWvCQBC9C/6HZQQvUjcK1jS6iihKvQjVYq9DdkyC&#10;2dmQXZPYX+8eCj0+3vdy3ZlSNFS7wrKCyTgCQZxaXXCm4Puyf4tBOI+ssbRMCp7kYL3q95aYaNvy&#10;FzVnn4kQwi5BBbn3VSKlS3My6Ma2Ig7czdYGfYB1JnWNbQg3pZxG0bs0WHBoyLGibU7p/fwwCuJn&#10;bK7N9XT4oSO3u9+Tnm9GH0oNB91mAcJT5//Ff+5PrWAW1oc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rcWevBAAAA2wAAAA8AAAAAAAAAAAAAAAAAmAIAAGRycy9kb3du&#10;cmV2LnhtbFBLBQYAAAAABAAEAPUAAACGAw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D8cMUA&#10;AADbAAAADwAAAGRycy9kb3ducmV2LnhtbESPQWvCQBSE70L/w/IKvUizUdDGNKtIpcVeBG3R6yP7&#10;moRm34bsNon+ercgeBxm5hsmWw2mFh21rrKsYBLFIIhzqysuFHx/vT8nIJxH1lhbJgVncrBaPowy&#10;TLXteU/dwRciQNilqKD0vkmldHlJBl1kG+Lg/djWoA+yLaRusQ9wU8tpHM+lwYrDQokNvZWU/x7+&#10;jILknJhjd9x9nOiT+81lp1/W44VST4/D+hWEp8Hfw7f2ViuYTeD/S/g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PxwxQAAANsAAAAPAAAAAAAAAAAAAAAAAJgCAABkcnMv&#10;ZG93bnJldi54bWxQSwUGAAAAAAQABAD1AAAAigMAAAAA&#10;" strokecolor="windowText" strokeweight="1pt"/>
                    </v:group>
                  </w:pict>
                </mc:Fallback>
              </mc:AlternateContent>
            </w:r>
            <w:r w:rsidR="005A63AC">
              <w:t xml:space="preserve">                  10                                 11                                12                                 13      </w:t>
            </w:r>
          </w:p>
          <w:p w:rsidR="00E03523" w:rsidRPr="00B70A7D" w:rsidRDefault="00E03523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F290F" w:rsidRDefault="009F290F" w:rsidP="009F29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Cathy and Noel want to collect information about the crowd of 2 000 people at a footy match</w:t>
            </w:r>
            <w:r w:rsidR="008F278C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290F" w:rsidRDefault="009F290F" w:rsidP="009F29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Cathy records the colours worn by each crowd member as they arrive.</w:t>
            </w:r>
          </w:p>
          <w:p w:rsidR="009F290F" w:rsidRDefault="009F290F" w:rsidP="009F29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Noel asks 100 members of the crowd which team they support.</w:t>
            </w:r>
          </w:p>
          <w:p w:rsidR="009F290F" w:rsidRDefault="009F290F" w:rsidP="009F29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9F290F" w:rsidRDefault="009F290F" w:rsidP="009F290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F290F" w:rsidRDefault="009F290F" w:rsidP="009F29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40D91704" wp14:editId="6354CE11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27305</wp:posOffset>
                      </wp:positionV>
                      <wp:extent cx="171450" cy="944880"/>
                      <wp:effectExtent l="0" t="0" r="19050" b="26670"/>
                      <wp:wrapNone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F290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F290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F290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F290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D91704" id="Group 1" o:spid="_x0000_s1026" style="position:absolute;margin-left:52.15pt;margin-top:2.15pt;width:13.5pt;height:74.4pt;z-index:251661312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hiL8IA&#10;AADbAAAADwAAAGRycy9kb3ducmV2LnhtbESPQWsCMRSE74L/ITyhN82qKLIaRQuK9Katnh/Jc7O4&#10;eVk2qbv11zdCocdhZr5hVpvOVeJBTSg9KxiPMhDE2puSCwVfn/vhAkSIyAYrz6TghwJs1v3eCnPj&#10;Wz7R4xwLkSAcclRgY6xzKYO25DCMfE2cvJtvHMYkm0KaBtsEd5WcZNlcOiw5LVis6d2Svp+/nYIP&#10;bWeLZ3e4mnZ+m25Pu+tF+4NSb4NuuwQRqYv/4b/20SiYjOH1Jf0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2GIvwgAAANsAAAAPAAAAAAAAAAAAAAAAAJgCAABkcnMvZG93&#10;bnJldi54bWxQSwUGAAAAAAQABAD1AAAAhwMAAAAA&#10;" strokecolor="black [3213]" strokeweight="1pt">
                        <v:textbox>
                          <w:txbxContent>
                            <w:p w:rsidR="006F6D90" w:rsidRDefault="006F6D90" w:rsidP="009F29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r8WMMA&#10;AADbAAAADwAAAGRycy9kb3ducmV2LnhtbESPzWrDMBCE74W+g9hCb7Vch4bgWglpIKHklt/zIm0s&#10;U2tlLCV2+/RRodDjMDPfMNVidK24UR8azwpesxwEsfam4VrB8bB+mYEIEdlg65kUfFOAxfzxocLS&#10;+IF3dNvHWiQIhxIV2Bi7UsqgLTkMme+Ik3fxvcOYZF9L0+OQ4K6VRZ5PpcOG04LFjlaW9Nf+6hRs&#10;tX2b/Yybsxmml8ly93E+ab9R6vlpXL6DiDTG//Bf+9MoKAr4/ZJ+gJ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Ar8WMMAAADbAAAADwAAAAAAAAAAAAAAAACYAgAAZHJzL2Rv&#10;d25yZXYueG1sUEsFBgAAAAAEAAQA9QAAAIgDAAAAAA==&#10;" strokecolor="black [3213]" strokeweight="1pt">
                        <v:textbox>
                          <w:txbxContent>
                            <w:p w:rsidR="006F6D90" w:rsidRDefault="006F6D90" w:rsidP="009F29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0ZZw8IA&#10;AADbAAAADwAAAGRycy9kb3ducmV2LnhtbESPQWsCMRSE74L/ITzBm2arKLI1ii0oxZu29fxInpul&#10;m5dlE921v94IgsdhZr5hluvOVeJKTSg9K3gbZyCItTclFwp+vrejBYgQkQ1WnknBjQKsV/3eEnPj&#10;Wz7Q9RgLkSAcclRgY6xzKYO25DCMfU2cvLNvHMYkm0KaBtsEd5WcZNlcOiw5LVis6dOS/jtenIK9&#10;trPFf7c7mXZ+nm4OH6df7XdKDQfd5h1EpC6+ws/2l1EwmcLj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RlnDwgAAANsAAAAPAAAAAAAAAAAAAAAAAJgCAABkcnMvZG93&#10;bnJldi54bWxQSwUGAAAAAAQABAD1AAAAhwMAAAAA&#10;" strokecolor="black [3213]" strokeweight="1pt">
                        <v:textbox>
                          <w:txbxContent>
                            <w:p w:rsidR="006F6D90" w:rsidRDefault="006F6D90" w:rsidP="009F29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/Bt8QA&#10;AADbAAAADwAAAGRycy9kb3ducmV2LnhtbESPQWsCMRSE74L/IbxCb5qttiLrRtGCUnpTW8+P5O1m&#10;cfOybFJ321/fFAoeh5n5hik2g2vEjbpQe1bwNM1AEGtvaq4UfJz3kyWIEJENNp5JwTcF2KzHowJz&#10;43s+0u0UK5EgHHJUYGNscymDtuQwTH1LnLzSdw5jkl0lTYd9grtGzrJsIR3WnBYstvRqSV9PX07B&#10;u7Yvy5/hcDH9opxvj7vLp/YHpR4fhu0KRKQh3sP/7TejYPYMf1/SD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vwbfEAAAA2wAAAA8AAAAAAAAAAAAAAAAAmAIAAGRycy9k&#10;b3ducmV2LnhtbFBLBQYAAAAABAAEAPUAAACJAwAAAAA=&#10;" strokecolor="black [3213]" strokeweight="1pt">
                        <v:textbox>
                          <w:txbxContent>
                            <w:p w:rsidR="006F6D90" w:rsidRDefault="006F6D90" w:rsidP="009F290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="00B70A7D" w:rsidRPr="00B70A7D">
              <w:rPr>
                <w:rFonts w:ascii="Times New Roman" w:hAnsi="Times New Roman"/>
                <w:sz w:val="24"/>
                <w:szCs w:val="24"/>
              </w:rPr>
              <w:t>Cathy is using a sample and Noel is using a census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290F" w:rsidRDefault="009F290F" w:rsidP="009F290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F290F" w:rsidRDefault="009F290F" w:rsidP="009F29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="00B70A7D" w:rsidRPr="00B70A7D">
              <w:rPr>
                <w:rFonts w:ascii="Times New Roman" w:hAnsi="Times New Roman"/>
                <w:sz w:val="24"/>
                <w:szCs w:val="24"/>
              </w:rPr>
              <w:t>Noel is using a sample and Cathy is using a census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9F290F" w:rsidRDefault="009F290F" w:rsidP="009F290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F290F" w:rsidRDefault="009F290F" w:rsidP="009F290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Both Noel and Cathy are using a census.</w:t>
            </w:r>
          </w:p>
          <w:p w:rsidR="009F290F" w:rsidRDefault="009F290F" w:rsidP="009F290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F290F" w:rsidRDefault="009F290F" w:rsidP="009F290F">
            <w:pPr>
              <w:rPr>
                <w:noProof/>
                <w:lang w:eastAsia="en-A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Both Noel and Cathy are using a sample.</w:t>
            </w:r>
            <w:r>
              <w:rPr>
                <w:noProof/>
                <w:lang w:eastAsia="en-AU"/>
              </w:rPr>
              <w:t xml:space="preserve"> </w:t>
            </w:r>
          </w:p>
          <w:p w:rsidR="003D41FF" w:rsidRPr="008F278C" w:rsidRDefault="003D41FF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E7044" w:rsidRDefault="00BE7044" w:rsidP="00161B77">
            <w:pPr>
              <w:pStyle w:val="QuestionStyle"/>
            </w:pPr>
            <w:r>
              <w:t>When working in a jeans shop, Kayla recorded the number of jeans sold in each size.</w:t>
            </w:r>
          </w:p>
          <w:p w:rsidR="00325745" w:rsidRDefault="00BE7044" w:rsidP="00161B77">
            <w:pPr>
              <w:pStyle w:val="QuestionStyle"/>
            </w:pPr>
            <w:r>
              <w:t xml:space="preserve">Which measure </w:t>
            </w:r>
            <w:r w:rsidR="007E45DC">
              <w:t xml:space="preserve">calculated from Kayla's data </w:t>
            </w:r>
            <w:r>
              <w:t>would be the most useful to the r</w:t>
            </w:r>
            <w:r w:rsidR="007E45DC">
              <w:t>etailer when ordering new stock?</w:t>
            </w:r>
          </w:p>
          <w:p w:rsidR="007E45DC" w:rsidRDefault="007E45DC" w:rsidP="007E45DC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7E45DC" w:rsidRDefault="00CB07E2" w:rsidP="007E45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110322EF" wp14:editId="405FE86A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6350</wp:posOffset>
                      </wp:positionV>
                      <wp:extent cx="4362450" cy="114300"/>
                      <wp:effectExtent l="0" t="0" r="19050" b="19050"/>
                      <wp:wrapNone/>
                      <wp:docPr id="8" name="Group 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921813" id="Group 8" o:spid="_x0000_s1026" style="position:absolute;margin-left:16pt;margin-top:.5pt;width:343.5pt;height:9pt;z-index:251667456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qMYcMA&#10;AADaAAAADwAAAGRycy9kb3ducmV2LnhtbESPQWvCQBSE74L/YXmCF6kbPbQxuoooSnsR1KLXR/Y1&#10;Cc2+Ddk1if56t1DwOMzMN8xi1ZlSNFS7wrKCyTgCQZxaXXCm4Pu8e4tBOI+ssbRMCu7kYLXs9xaY&#10;aNvykZqTz0SAsEtQQe59lUjp0pwMurGtiIP3Y2uDPsg6k7rGNsBNKadR9C4NFhwWcqxok1P6e7oZ&#10;BfE9Npfmcthf6Yvb7eOgP9ajmVLDQbeeg/DU+Vf4v/2pFczg70q4AX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qMYcMAAADaAAAADwAAAAAAAAAAAAAAAACYAgAAZHJzL2Rv&#10;d25yZXYueG1sUEsFBgAAAAAEAAQA9QAAAIg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bgK8UA&#10;AADbAAAADwAAAGRycy9kb3ducmV2LnhtbESPQWvCQBCF7wX/wzJCL6Vu2kObRlcRi2IvglrsdciO&#10;STA7G7JrEvvrO4eCtxnem/e+mS0GV6uO2lB5NvAySUAR595WXBj4Pq6fU1AhIlusPZOBGwVYzEcP&#10;M8ys73lP3SEWSkI4ZGigjLHJtA55SQ7DxDfEop196zDK2hbatthLuKv1a5K8aYcVS0OJDa1Kyi+H&#10;qzOQ3lJ36k67zQ99cf/5u7Pvy6cPYx7Hw3IKKtIQ7+b/660VfKGXX2QAP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uArxQAAANsAAAAPAAAAAAAAAAAAAAAAAJgCAABkcnMv&#10;ZG93bnJldi54bWxQSwUGAAAAAAQABAD1AAAAigM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EiPMUA&#10;AADbAAAADwAAAGRycy9kb3ducmV2LnhtbESPQWvCQBSE70L/w/IEL9JsqmBjmlVEsbQXobbo9ZF9&#10;TYLZtyG7JrG/vlsoeBxm5hsmWw+mFh21rrKs4CmKQRDnVldcKPj63D8mIJxH1lhbJgU3crBePYwy&#10;TLXt+YO6oy9EgLBLUUHpfZNK6fKSDLrINsTB+7atQR9kW0jdYh/gppazOF5IgxWHhRIb2paUX45X&#10;oyC5JebUnQ6vZ3rnfvdz0M+b6VKpyXjYvIDwNPh7+L/9phXM5/D3Jfw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SI8xQAAANsAAAAPAAAAAAAAAAAAAAAAAJgCAABkcnMv&#10;ZG93bnJldi54bWxQSwUGAAAAAAQABAD1AAAAigMAAAAA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i6SMUA&#10;AADbAAAADwAAAGRycy9kb3ducmV2LnhtbESPQWvCQBSE70L/w/IKvUjdVEubpq4iiqIXoVHs9ZF9&#10;TUKzb0N2m0R/vSsUPA4z8w0znfemEi01rrSs4GUUgSDOrC45V3A8rJ9jEM4ja6wsk4IzOZjPHgZT&#10;TLTt+Iva1OciQNglqKDwvk6kdFlBBt3I1sTB+7GNQR9kk0vdYBfgppLjKHqTBksOCwXWtCwo+03/&#10;jIL4HJtTe9pvvmnH3eqy1++L4YdST4/94hOEp97fw//trVYweYXbl/AD5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LpIxQAAANsAAAAPAAAAAAAAAAAAAAAAAJgCAABkcnMv&#10;ZG93bnJldi54bWxQSwUGAAAAAAQABAD1AAAAigMAAAAA&#10;" strokecolor="windowText" strokeweight="1pt"/>
                    </v:group>
                  </w:pict>
                </mc:Fallback>
              </mc:AlternateContent>
            </w:r>
            <w:r w:rsidR="007E45DC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7E45DC">
              <w:rPr>
                <w:rFonts w:ascii="Times New Roman" w:hAnsi="Times New Roman"/>
                <w:sz w:val="24"/>
                <w:szCs w:val="24"/>
              </w:rPr>
              <w:t xml:space="preserve"> The mean.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45DC">
              <w:rPr>
                <w:rFonts w:ascii="Times New Roman" w:hAnsi="Times New Roman"/>
                <w:sz w:val="24"/>
                <w:szCs w:val="24"/>
              </w:rPr>
              <w:t xml:space="preserve">               The median.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7E45DC">
              <w:rPr>
                <w:rFonts w:ascii="Times New Roman" w:hAnsi="Times New Roman"/>
                <w:sz w:val="24"/>
                <w:szCs w:val="24"/>
              </w:rPr>
              <w:t xml:space="preserve">         The mode.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E45DC">
              <w:rPr>
                <w:rFonts w:ascii="Times New Roman" w:hAnsi="Times New Roman"/>
                <w:sz w:val="24"/>
                <w:szCs w:val="24"/>
              </w:rPr>
              <w:t xml:space="preserve">            The range.                                                                                                                     </w:t>
            </w:r>
          </w:p>
          <w:p w:rsidR="007E45DC" w:rsidRPr="00B70A7D" w:rsidRDefault="007E45DC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A63AC" w:rsidRDefault="005A63AC" w:rsidP="005A63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Alex collects data on the number of hits per minute on two websites. </w:t>
            </w:r>
          </w:p>
          <w:p w:rsidR="005A63AC" w:rsidRDefault="005A63AC" w:rsidP="005A63AC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results are listed below:</w:t>
            </w:r>
          </w:p>
          <w:p w:rsidR="005A63AC" w:rsidRDefault="005A63AC" w:rsidP="005A63A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63AC" w:rsidRDefault="005A63AC" w:rsidP="005A63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Site A     5, 3, 4, 3, 4, 7, 4, 8, 3, 4, 2, 9 </w:t>
            </w:r>
          </w:p>
          <w:p w:rsidR="005A63AC" w:rsidRDefault="005A63AC" w:rsidP="005A63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Site B     8, 6, 5, 6, 3, 6, 5, 3, 5, 6, 4, 8</w:t>
            </w:r>
          </w:p>
          <w:p w:rsidR="005A63AC" w:rsidRDefault="005A63AC" w:rsidP="005A63A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A63AC" w:rsidRDefault="005A63AC" w:rsidP="005A63AC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respective modes of the two sets of data are:</w:t>
            </w:r>
          </w:p>
          <w:p w:rsidR="005A63AC" w:rsidRDefault="00CB07E2" w:rsidP="005A63A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5784D82D" wp14:editId="1E661369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38735</wp:posOffset>
                      </wp:positionV>
                      <wp:extent cx="4362450" cy="114300"/>
                      <wp:effectExtent l="10795" t="6350" r="8255" b="12700"/>
                      <wp:wrapNone/>
                      <wp:docPr id="52" name="Group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53" name="AutoShap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4" name="AutoShap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5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6" name="AutoShap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CEBB188" id="Group 52" o:spid="_x0000_s1026" style="position:absolute;margin-left:24.1pt;margin-top:3.05pt;width:343.5pt;height:9pt;z-index:25167769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">
                      <v:roundrect id="AutoShape 24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hR3cMA&#10;AADbAAAADwAAAGRycy9kb3ducmV2LnhtbESPQWsCMRSE74X+h/AEbzWxYqmrUUpB6a249uDxuXnu&#10;Lm5e1iS7bvvrTaHQ4zAz3zCrzWAb0ZMPtWMN04kCQVw4U3Op4euwfXoFESKywcYxafimAJv148MK&#10;M+NuvKc+j6VIEA4ZaqhibDMpQ1GRxTBxLXHyzs5bjEn6UhqPtwS3jXxW6kVarDktVNjSe0XFJe+s&#10;hsKoTvlj/7k4zWP+03dXlrur1uPR8LYEEWmI/+G/9ofRMJ/B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hR3cMAAADbAAAADwAAAAAAAAAAAAAAAACYAgAAZHJzL2Rv&#10;d25yZXYueG1sUEsFBgAAAAAEAAQA9QAAAIgDAAAAAA==&#10;"/>
                      <v:roundrect id="AutoShape 25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HJqcMA&#10;AADbAAAADwAAAGRycy9kb3ducmV2LnhtbESPQWsCMRSE74X+h/AEbzWxaKmrUUpB6a249uDxuXnu&#10;Lm5e1iS7bvvrTaHQ4zAz3zCrzWAb0ZMPtWMN04kCQVw4U3Op4euwfXoFESKywcYxafimAJv148MK&#10;M+NuvKc+j6VIEA4ZaqhibDMpQ1GRxTBxLXHyzs5bjEn6UhqPtwS3jXxW6kVarDktVNjSe0XFJe+s&#10;hsKoTvlj/7k4zWP+03dXlrur1uPR8LYEEWmI/+G/9ofRMJ/B75f0A+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HJqcMAAADbAAAADwAAAAAAAAAAAAAAAACYAgAAZHJzL2Rv&#10;d25yZXYueG1sUEsFBgAAAAAEAAQA9QAAAIgDAAAAAA==&#10;"/>
                      <v:roundrect id="AutoShape 26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1sMsMA&#10;AADbAAAADwAAAGRycy9kb3ducmV2LnhtbESPQWvCQBSE7wX/w/IEb3XXQkqNriJCxVtp2kOPz+wz&#10;CWbfxt1NjP313UKhx2FmvmHW29G2YiAfGscaFnMFgrh0puFKw+fH6+MLiBCRDbaOScOdAmw3k4c1&#10;5sbd+J2GIlYiQTjkqKGOsculDGVNFsPcdcTJOztvMSbpK2k83hLctvJJqWdpseG0UGNH+5rKS9Fb&#10;DaVRvfJfw9vylMXie+ivLA9XrWfTcbcCEWmM/+G/9tFoyDL4/ZJ+gNz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1sMsMAAADbAAAADwAAAAAAAAAAAAAAAACYAgAAZHJzL2Rv&#10;d25yZXYueG1sUEsFBgAAAAAEAAQA9QAAAIgDAAAAAA==&#10;"/>
                      <v:roundrect id="AutoShape 27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/yRcMA&#10;AADbAAAADwAAAGRycy9kb3ducmV2LnhtbESPQWsCMRSE7wX/Q3iCt5pYUOpqFBEs3kq3Hjw+N8/d&#10;xc3LmmTXbX99Uyj0OMzMN8x6O9hG9ORD7VjDbKpAEBfO1FxqOH0enl9BhIhssHFMGr4owHYzelpj&#10;ZtyDP6jPYykShEOGGqoY20zKUFRkMUxdS5y8q/MWY5K+lMbjI8FtI1+UWkiLNaeFClvaV1Tc8s5q&#10;KIzqlD/378vLPObffXdn+XbXejIedisQkYb4H/5rH42G+Q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/yRcMAAADbAAAADwAAAAAAAAAAAAAAAACYAgAAZHJzL2Rv&#10;d25yZXYueG1sUEsFBgAAAAAEAAQA9QAAAIgDAAAAAA==&#10;"/>
                    </v:group>
                  </w:pict>
                </mc:Fallback>
              </mc:AlternateContent>
            </w:r>
            <w:r w:rsidR="005A63AC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5A63AC">
              <w:rPr>
                <w:rFonts w:ascii="Times New Roman" w:hAnsi="Times New Roman"/>
                <w:sz w:val="24"/>
                <w:szCs w:val="24"/>
              </w:rPr>
              <w:t xml:space="preserve">3 and 4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A63AC">
              <w:rPr>
                <w:rFonts w:ascii="Times New Roman" w:hAnsi="Times New Roman"/>
                <w:sz w:val="24"/>
                <w:szCs w:val="24"/>
              </w:rPr>
              <w:t xml:space="preserve">           3 and 6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5A63AC">
              <w:rPr>
                <w:rFonts w:ascii="Times New Roman" w:hAnsi="Times New Roman"/>
                <w:sz w:val="24"/>
                <w:szCs w:val="24"/>
              </w:rPr>
              <w:t xml:space="preserve">           4 and 6                           4 and 8        </w:t>
            </w:r>
          </w:p>
          <w:p w:rsidR="00325745" w:rsidRPr="00CB07E2" w:rsidRDefault="005A63AC" w:rsidP="00161B77">
            <w:pPr>
              <w:pStyle w:val="QuestionStyle"/>
              <w:rPr>
                <w:sz w:val="12"/>
                <w:szCs w:val="12"/>
              </w:rPr>
            </w:pPr>
            <w:r>
              <w:t xml:space="preserve">     </w:t>
            </w:r>
          </w:p>
        </w:tc>
      </w:tr>
      <w:tr w:rsidR="00C7473A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C7473A" w:rsidRPr="001B3341" w:rsidRDefault="00C7473A" w:rsidP="00C7473A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473A" w:rsidRDefault="008E0074" w:rsidP="00161B77">
            <w:pPr>
              <w:pStyle w:val="QuestionStyle"/>
            </w:pPr>
            <w:r>
              <w:t>Sophie reads 10 chapters from her English novel one evening</w:t>
            </w:r>
            <w:r w:rsidR="00C7473A">
              <w:t>.</w:t>
            </w:r>
          </w:p>
          <w:p w:rsidR="00C7473A" w:rsidRDefault="00C7473A" w:rsidP="00161B77">
            <w:pPr>
              <w:pStyle w:val="QuestionStyle"/>
            </w:pPr>
            <w:r>
              <w:t xml:space="preserve">The time she took to read each </w:t>
            </w:r>
            <w:r w:rsidR="008E0074">
              <w:t>chapter (to the nearest half</w:t>
            </w:r>
            <w:r>
              <w:t xml:space="preserve"> minute) is listed below.</w:t>
            </w:r>
          </w:p>
          <w:p w:rsidR="00C7473A" w:rsidRDefault="00C7473A" w:rsidP="00161B77">
            <w:pPr>
              <w:pStyle w:val="QuestionStyle"/>
            </w:pPr>
          </w:p>
          <w:p w:rsidR="00C7473A" w:rsidRDefault="008E0074" w:rsidP="00161B77">
            <w:pPr>
              <w:pStyle w:val="QuestionStyle"/>
            </w:pPr>
            <w:r>
              <w:t xml:space="preserve">           7.5,  4.5,  4.0,  7.0,  5.5,  8.0,  8.5,  6.5,  5.5,  4.0</w:t>
            </w:r>
          </w:p>
          <w:p w:rsidR="00C7473A" w:rsidRDefault="00C7473A" w:rsidP="00161B77">
            <w:pPr>
              <w:pStyle w:val="QuestionStyle"/>
            </w:pPr>
          </w:p>
          <w:p w:rsidR="00C7473A" w:rsidRDefault="00C7473A" w:rsidP="00161B77">
            <w:pPr>
              <w:pStyle w:val="QuestionStyle"/>
            </w:pPr>
            <w:r>
              <w:t xml:space="preserve">What was the median time that it took her to read the </w:t>
            </w:r>
            <w:r w:rsidR="008E0074">
              <w:t>chapter</w:t>
            </w:r>
            <w:r>
              <w:t>s?</w:t>
            </w:r>
          </w:p>
          <w:p w:rsidR="00C7473A" w:rsidRDefault="00C7473A" w:rsidP="00161B77">
            <w:pPr>
              <w:pStyle w:val="QuestionStyle"/>
            </w:pPr>
          </w:p>
          <w:p w:rsidR="00C7473A" w:rsidRDefault="005046DF" w:rsidP="00161B77">
            <w:pPr>
              <w:pStyle w:val="QuestionStyle"/>
            </w:pPr>
            <w:r>
              <w:rPr>
                <w:rFonts w:ascii="Calibri" w:hAnsi="Calibri"/>
                <w:sz w:val="22"/>
                <w:szCs w:val="22"/>
              </w:rPr>
              <w:pict w14:anchorId="5485EEEE">
                <v:group id="Group 32" o:spid="_x0000_s1052" style="position:absolute;margin-left:26.55pt;margin-top:2pt;width:343.5pt;height:9pt;z-index:251679744" coordsize="43624,1143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">
                  <v:roundrect id="AutoShape 3" o:spid="_x0000_s1053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/PHsMA&#10;AADbAAAADwAAAGRycy9kb3ducmV2LnhtbESPT2sCMRTE74LfIbyCN822iyJbo2hBKb359/xInpul&#10;m5dlE921n74RCj0OM/MbZrHqXS3u1IbKs4LXSQaCWHtTcangdNyO5yBCRDZYeyYFDwqwWg4HCyyM&#10;73hP90MsRYJwKFCBjbEppAzaksMw8Q1x8q6+dRiTbEtpWuwS3NXyLctm0mHFacFiQx+W9Pfh5hR8&#10;aTud//S7i+lm13y931zO2u+UGr3063cQkfr4H/5rfxoFeQ7PL+kHyO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p/PHsMAAADbAAAADwAAAAAAAAAAAAAAAACYAgAAZHJzL2Rv&#10;d25yZXYueG1sUEsFBgAAAAAEAAQA9QAAAIgDAAAAAA==&#10;" strokecolor="black [3213]" strokeweight="1pt">
                    <v:textbox style="mso-next-textbox:#AutoShape 3">
                      <w:txbxContent>
                        <w:p w:rsidR="006F6D90" w:rsidRDefault="006F6D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AutoShape 4" o:spid="_x0000_s1054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ZXasMA&#10;AADbAAAADwAAAGRycy9kb3ducmV2LnhtbESPT2sCMRTE74LfIbyCN81Wq8jWKCpUSm/+PT+S52bp&#10;5mXZpO7aT98UBI/DzPyGWaw6V4kbNaH0rOB1lIEg1t6UXCg4HT+GcxAhIhusPJOCOwVYLfu9BebG&#10;t7yn2yEWIkE45KjAxljnUgZtyWEY+Zo4eVffOIxJNoU0DbYJ7io5zrKZdFhyWrBY09aS/j78OAVf&#10;2k7nv93uYtrZdbLeby5n7XdKDV669TuISF18hh/tT6Ng8gb/X9IP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XZXasMAAADbAAAADwAAAAAAAAAAAAAAAACYAgAAZHJzL2Rv&#10;d25yZXYueG1sUEsFBgAAAAAEAAQA9QAAAIgDAAAAAA==&#10;" strokecolor="black [3213]" strokeweight="1pt">
                    <v:textbox style="mso-next-textbox:#AutoShape 4">
                      <w:txbxContent>
                        <w:p w:rsidR="006F6D90" w:rsidRDefault="006F6D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AutoShape 5" o:spid="_x0000_s1055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hshs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TAu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hshsMAAADbAAAADwAAAAAAAAAAAAAAAACYAgAAZHJzL2Rv&#10;d25yZXYueG1sUEsFBgAAAAAEAAQA9QAAAIgDAAAAAA==&#10;" strokecolor="black [3213]" strokeweight="1pt">
                    <v:textbox style="mso-next-textbox:#AutoShape 5">
                      <w:txbxContent>
                        <w:p w:rsidR="006F6D90" w:rsidRDefault="006F6D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  <v:roundrect id="AutoShape 6" o:spid="_x0000_s1056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TJHcMA&#10;AADbAAAADwAAAGRycy9kb3ducmV2LnhtbESPQWsCMRSE7wX/Q3hCbzWropXVKFqoSG9q9fxInpvF&#10;zcuySd1tf30jCB6HmfmGWaw6V4kbNaH0rGA4yEAQa29KLhR8Hz/fZiBCRDZYeSYFvxRgtey9LDA3&#10;vuU93Q6xEAnCIUcFNsY6lzJoSw7DwNfEybv4xmFMsimkabBNcFfJUZZNpcOS04LFmj4s6evhxyn4&#10;0nYy++u2Z9NOL+P1fnM+ab9V6rXfrecgInXxGX60d0bB+B3uX9IPk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aTJHcMAAADbAAAADwAAAAAAAAAAAAAAAACYAgAAZHJzL2Rv&#10;d25yZXYueG1sUEsFBgAAAAAEAAQA9QAAAIgDAAAAAA==&#10;" strokecolor="black [3213]" strokeweight="1pt">
                    <v:textbox style="mso-next-textbox:#AutoShape 6">
                      <w:txbxContent>
                        <w:p w:rsidR="006F6D90" w:rsidRDefault="006F6D90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v:textbox>
                  </v:roundrect>
                </v:group>
              </w:pict>
            </w:r>
            <w:r w:rsidR="008E0074">
              <w:t xml:space="preserve">                5.5</w:t>
            </w:r>
            <w:r w:rsidR="00C7473A">
              <w:t xml:space="preserve"> minutes</w:t>
            </w:r>
            <w:r w:rsidR="008E0074">
              <w:t xml:space="preserve">       </w:t>
            </w:r>
            <w:r w:rsidR="00CB07E2">
              <w:t xml:space="preserve">  </w:t>
            </w:r>
            <w:r w:rsidR="008E0074">
              <w:t xml:space="preserve">        6.0 minutes                   6.5 minutes                  7</w:t>
            </w:r>
            <w:r w:rsidR="00C7473A">
              <w:t>.0 minutes</w:t>
            </w:r>
          </w:p>
          <w:p w:rsidR="00C7473A" w:rsidRDefault="00C7473A" w:rsidP="00161B77">
            <w:pPr>
              <w:pStyle w:val="QuestionStyle"/>
              <w:rPr>
                <w:sz w:val="12"/>
                <w:szCs w:val="12"/>
              </w:rPr>
            </w:pPr>
            <w:r>
              <w:t xml:space="preserve"> </w:t>
            </w:r>
          </w:p>
        </w:tc>
      </w:tr>
      <w:tr w:rsidR="00C7473A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C7473A" w:rsidRPr="001B3341" w:rsidRDefault="00C7473A" w:rsidP="00C7473A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7473A" w:rsidRDefault="008E0074" w:rsidP="00161B77">
            <w:pPr>
              <w:pStyle w:val="QuestionStyle"/>
            </w:pPr>
            <w:r>
              <w:t>The masses of 12</w:t>
            </w:r>
            <w:r w:rsidR="00C7473A">
              <w:t xml:space="preserve"> packages which arrive from a courier company are given below.</w:t>
            </w:r>
          </w:p>
          <w:p w:rsidR="00C7473A" w:rsidRDefault="00C7473A" w:rsidP="00161B77">
            <w:pPr>
              <w:pStyle w:val="QuestionStyle"/>
            </w:pPr>
          </w:p>
          <w:p w:rsidR="00C7473A" w:rsidRDefault="00C7473A" w:rsidP="00161B77">
            <w:pPr>
              <w:pStyle w:val="QuestionStyle"/>
            </w:pPr>
            <w:r>
              <w:t>1.8kg,  2.6kg, 4.2kg, 2.6kg, 1.5kg, 1.8kg,  2.</w:t>
            </w:r>
            <w:r w:rsidR="008E0074">
              <w:t>5kg, 4.2kg, 2.6kg, 1.5kg,</w:t>
            </w:r>
            <w:r>
              <w:t xml:space="preserve">  2.6kg, 4.2kg. </w:t>
            </w:r>
          </w:p>
          <w:p w:rsidR="00C7473A" w:rsidRDefault="00C7473A" w:rsidP="00161B77">
            <w:pPr>
              <w:pStyle w:val="QuestionStyle"/>
            </w:pPr>
          </w:p>
          <w:p w:rsidR="00C7473A" w:rsidRDefault="005046DF" w:rsidP="00161B77">
            <w:pPr>
              <w:pStyle w:val="QuestionStyle"/>
            </w:pPr>
            <w:r>
              <w:rPr>
                <w:rFonts w:ascii="Calibri" w:hAnsi="Calibri"/>
                <w:sz w:val="22"/>
                <w:szCs w:val="22"/>
              </w:rPr>
              <w:pict w14:anchorId="3916E578">
                <v:rect id="Rectangle 65" o:spid="_x0000_s1057" style="position:absolute;margin-left:314.1pt;margin-top:10.15pt;width:59.4pt;height:29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" filled="f" strokecolor="black [3213]" strokeweight="1.5pt"/>
              </w:pict>
            </w:r>
            <w:r w:rsidR="008E0074">
              <w:t>What is the range of the</w:t>
            </w:r>
            <w:r w:rsidR="00C7473A">
              <w:t xml:space="preserve"> mass</w:t>
            </w:r>
            <w:r w:rsidR="008E0074">
              <w:t>es</w:t>
            </w:r>
            <w:r w:rsidR="00C7473A">
              <w:t xml:space="preserve">? </w:t>
            </w:r>
          </w:p>
          <w:p w:rsidR="00C7473A" w:rsidRDefault="00C7473A" w:rsidP="00161B77">
            <w:pPr>
              <w:pStyle w:val="QuestionStyle"/>
            </w:pPr>
          </w:p>
          <w:p w:rsidR="00C7473A" w:rsidRDefault="00C7473A" w:rsidP="00161B77">
            <w:pPr>
              <w:pStyle w:val="QuestionStyle"/>
            </w:pPr>
          </w:p>
          <w:p w:rsidR="00C7473A" w:rsidRPr="00B70A7D" w:rsidRDefault="00C7473A" w:rsidP="00C7473A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7E45DC" w:rsidRDefault="00B70A7D" w:rsidP="00161B77">
            <w:pPr>
              <w:pStyle w:val="QuestionStyle"/>
            </w:pPr>
            <w:r>
              <w:t xml:space="preserve">Each month </w:t>
            </w:r>
            <w:r w:rsidR="005B135A">
              <w:t>Trang</w:t>
            </w:r>
            <w:r>
              <w:t xml:space="preserve"> records</w:t>
            </w:r>
            <w:r w:rsidR="007E45DC">
              <w:t xml:space="preserve"> the sel</w:t>
            </w:r>
            <w:r w:rsidR="006A1C83">
              <w:t>ling prices of the houses in her local region to help her</w:t>
            </w:r>
            <w:r w:rsidR="007E45DC">
              <w:t xml:space="preserve"> father who is a real estate agent.</w:t>
            </w:r>
          </w:p>
          <w:p w:rsidR="007E45DC" w:rsidRDefault="007E45DC" w:rsidP="00161B77">
            <w:pPr>
              <w:pStyle w:val="QuestionStyle"/>
            </w:pPr>
            <w:r>
              <w:t xml:space="preserve">Which measure calculated from </w:t>
            </w:r>
            <w:r w:rsidR="005B135A">
              <w:t>Trang</w:t>
            </w:r>
            <w:r>
              <w:t>'s data w</w:t>
            </w:r>
            <w:r w:rsidR="006A1C83">
              <w:t>ould be the most useful to her</w:t>
            </w:r>
            <w:r>
              <w:t xml:space="preserve"> father when </w:t>
            </w:r>
            <w:r w:rsidR="00B70A7D">
              <w:t>looking for changing trends in housing prices?</w:t>
            </w:r>
          </w:p>
          <w:p w:rsidR="007E45DC" w:rsidRDefault="007E45DC" w:rsidP="007E45DC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7E45DC" w:rsidRDefault="00CB07E2" w:rsidP="007E45D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45F5ABD2" wp14:editId="7CCD788B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34925</wp:posOffset>
                      </wp:positionV>
                      <wp:extent cx="4362450" cy="114300"/>
                      <wp:effectExtent l="0" t="0" r="19050" b="19050"/>
                      <wp:wrapNone/>
                      <wp:docPr id="35" name="Group 3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6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91E786E" id="Group 35" o:spid="_x0000_s1026" style="position:absolute;margin-left:16pt;margin-top:2.75pt;width:343.5pt;height:9pt;z-index:25166950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aBpMUA&#10;AADbAAAADwAAAGRycy9kb3ducmV2LnhtbESPQWvCQBSE70L/w/IEL9JsasHGNKtIi6VeBG3R6yP7&#10;mgSzb0N2TWJ/fbcgeBxm5hsmWw2mFh21rrKs4CmKQRDnVldcKPj+2jwmIJxH1lhbJgVXcrBaPowy&#10;TLXteU/dwRciQNilqKD0vkmldHlJBl1kG+Lg/djWoA+yLaRusQ9wU8tZHM+lwYrDQokNvZWUnw8X&#10;oyC5JubYHXcfJ9py//670y/r6UKpyXhYv4LwNPh7+Nb+1Aqe5/D/Jfw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poGkxQAAANsAAAAPAAAAAAAAAAAAAAAAAJgCAABkcnMv&#10;ZG93bnJldi54bWxQSwUGAAAAAAQABAD1AAAAigMAAAAA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okP8UA&#10;AADbAAAADwAAAGRycy9kb3ducmV2LnhtbESPQWvCQBSE70L/w/IEL9JsakFjmlWkxVIvQm3R6yP7&#10;mgSzb0N2TWJ/fbcgeBxm5hsmWw+mFh21rrKs4CmKQRDnVldcKPj+2j4mIJxH1lhbJgVXcrBePYwy&#10;TLXt+ZO6gy9EgLBLUUHpfZNK6fKSDLrINsTB+7GtQR9kW0jdYh/gppazOJ5LgxWHhRIbei0pPx8u&#10;RkFyTcyxO+7fT7Tj/u13rxeb6VKpyXjYvIDwNPh7+Nb+0AqeF/D/JfwAuf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iQ/xQAAANsAAAAPAAAAAAAAAAAAAAAAAJgCAABkcnMv&#10;ZG93bnJldi54bWxQSwUGAAAAAAQABAD1AAAAigM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XWwTcEA&#10;AADbAAAADwAAAGRycy9kb3ducmV2LnhtbERPTWvCQBC9C/6HZQQvUjcq1DS6iihKvQjVYq9DdkyC&#10;2dmQXZPYX+8eCj0+3vdy3ZlSNFS7wrKCyTgCQZxaXXCm4Puyf4tBOI+ssbRMCp7kYL3q95aYaNvy&#10;FzVnn4kQwi5BBbn3VSKlS3My6Ma2Ig7czdYGfYB1JnWNbQg3pZxG0bs0WHBoyLGibU7p/fwwCuJn&#10;bK7N9XT4oSO3u9+Tnm9GH0oNB91mAcJT5//Ff+5PrWAWxoY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1sE3BAAAA2wAAAA8AAAAAAAAAAAAAAAAAmAIAAGRycy9kb3du&#10;cmV2LnhtbFBLBQYAAAAABAAEAPUAAACGAwAAAAA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kV1sQA&#10;AADbAAAADwAAAGRycy9kb3ducmV2LnhtbESPQWvCQBSE7wX/w/IEL6KbVtAYXUVaWuxFqIpeH9ln&#10;Esy+Ddk1if56t1DocZiZb5jlujOlaKh2hWUFr+MIBHFqdcGZguPhcxSDcB5ZY2mZFNzJwXrVe1li&#10;om3LP9TsfSYChF2CCnLvq0RKl+Zk0I1tRRy8i60N+iDrTOoa2wA3pXyLoqk0WHBYyLGi95zS6/5m&#10;FMT32Jya0+7rTN/cfjx2erYZzpUa9LvNAoSnzv+H/9pbrWAyh98v4QfI1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5FdbEAAAA2w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 w:rsidR="007E45DC"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 w:rsidR="007E45DC">
              <w:rPr>
                <w:rFonts w:ascii="Times New Roman" w:hAnsi="Times New Roman"/>
                <w:sz w:val="24"/>
                <w:szCs w:val="24"/>
              </w:rPr>
              <w:t xml:space="preserve">The mean.                  The median.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7E45DC">
              <w:rPr>
                <w:rFonts w:ascii="Times New Roman" w:hAnsi="Times New Roman"/>
                <w:sz w:val="24"/>
                <w:szCs w:val="24"/>
              </w:rPr>
              <w:t xml:space="preserve">              The mode.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7E45DC">
              <w:rPr>
                <w:rFonts w:ascii="Times New Roman" w:hAnsi="Times New Roman"/>
                <w:sz w:val="24"/>
                <w:szCs w:val="24"/>
              </w:rPr>
              <w:t xml:space="preserve">        The range.                                                                                                                     </w:t>
            </w:r>
          </w:p>
          <w:p w:rsidR="00325745" w:rsidRPr="00B70A7D" w:rsidRDefault="00325745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903876" w:rsidRDefault="00903876" w:rsidP="009038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Ali has 10 movies stored on his laptop. </w:t>
            </w:r>
          </w:p>
          <w:p w:rsidR="00903876" w:rsidRDefault="00903876" w:rsidP="009038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average playing time of the movies is 94 minutes.</w:t>
            </w:r>
          </w:p>
          <w:p w:rsidR="00903876" w:rsidRDefault="00B70A7D" w:rsidP="009038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Ali</w:t>
            </w:r>
            <w:r w:rsidR="00903876">
              <w:rPr>
                <w:rFonts w:ascii="Times New Roman" w:hAnsi="Times New Roman"/>
                <w:sz w:val="24"/>
                <w:szCs w:val="24"/>
              </w:rPr>
              <w:t xml:space="preserve"> adds another movie, the mean playing time increases to 100 minutes.</w:t>
            </w:r>
          </w:p>
          <w:p w:rsidR="00903876" w:rsidRDefault="00903876" w:rsidP="009038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was the playing time of the extra movie?</w:t>
            </w:r>
          </w:p>
          <w:p w:rsidR="00903876" w:rsidRDefault="00903876" w:rsidP="00903876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03876" w:rsidRDefault="00CB07E2" w:rsidP="0090387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allowOverlap="1" wp14:anchorId="3F3B5EDD" wp14:editId="63B31F2C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40005</wp:posOffset>
                      </wp:positionV>
                      <wp:extent cx="4362450" cy="114300"/>
                      <wp:effectExtent l="0" t="0" r="19050" b="19050"/>
                      <wp:wrapNone/>
                      <wp:docPr id="62" name="Group 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6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0387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0387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0387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03876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F3B5EDD" id="Group 62" o:spid="_x0000_s1031" style="position:absolute;margin-left:15.8pt;margin-top:3.15pt;width:343.5pt;height:9pt;z-index:25168486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">
                      <v:roundrect id="AutoShape 3" o:spid="_x0000_s103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zgA8MA&#10;AADbAAAADwAAAGRycy9kb3ducmV2LnhtbESPzWrDMBCE74W+g9hCbrXchpjgWglpIaH0lt/zIm0s&#10;U2tlLCV2+vRVoNDjMDPfMNVydK24Uh8azwpeshwEsfam4VrBYb9+noMIEdlg65kU3CjAcvH4UGFp&#10;/MBbuu5iLRKEQ4kKbIxdKWXQlhyGzHfEyTv73mFMsq+l6XFIcNfK1zwvpMOG04LFjj4s6e/dxSn4&#10;0nY2/xk3JzMU5+lq+346ar9RavI0rt5ARBrjf/iv/WkUFFO4f0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SzgA8MAAADbAAAADwAAAAAAAAAAAAAAAACYAgAAZHJzL2Rv&#10;d25yZXYueG1sUEsFBgAAAAAEAAQA9QAAAIgDAAAAAA==&#10;" strokecolor="black [3213]" strokeweight="1pt">
                        <v:textbox>
                          <w:txbxContent>
                            <w:p w:rsidR="006F6D90" w:rsidRDefault="006F6D90" w:rsidP="009038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3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V4d8QA&#10;AADbAAAADwAAAGRycy9kb3ducmV2LnhtbESPQWsCMRSE7wX/Q3iCt262ti6yNYoWKtKbtvX8SJ6b&#10;pZuXZZO6q7++KQgeh5n5hlmsBteIM3Wh9qzgKctBEGtvaq4UfH2+P85BhIhssPFMCi4UYLUcPSyw&#10;NL7nPZ0PsRIJwqFEBTbGtpQyaEsOQ+Zb4uSdfOcwJtlV0nTYJ7hr5DTPC+mw5rRgsaU3S/rn8OsU&#10;fGg7m1+H7dH0xel5vd8cv7XfKjUZD+tXEJGGeA/f2jujoHiB/y/p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FeHfEAAAA2wAAAA8AAAAAAAAAAAAAAAAAmAIAAGRycy9k&#10;b3ducmV2LnhtbFBLBQYAAAAABAAEAPUAAACJAwAAAAA=&#10;" strokecolor="black [3213]" strokeweight="1pt">
                        <v:textbox>
                          <w:txbxContent>
                            <w:p w:rsidR="006F6D90" w:rsidRDefault="006F6D90" w:rsidP="009038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3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nd7MMA&#10;AADbAAAADwAAAGRycy9kb3ducmV2LnhtbESPzWrDMBCE74G8g9hCb4nclJjgRg5JoKH0lt/zIq0t&#10;U2tlLDV2+/RVodDjMDPfMOvN6Fpxpz40nhU8zTMQxNqbhmsFl/PrbAUiRGSDrWdS8EUBNuV0ssbC&#10;+IGPdD/FWiQIhwIV2Bi7QsqgLTkMc98RJ6/yvcOYZF9L0+OQ4K6ViyzLpcOG04LFjvaW9Mfp0yl4&#10;13a5+h4PNzPk1fP2uLtdtT8o9fgwbl9ARBrjf/iv/WYU5E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nd7MMAAADbAAAADwAAAAAAAAAAAAAAAACYAgAAZHJzL2Rv&#10;d25yZXYueG1sUEsFBgAAAAAEAAQA9QAAAIgDAAAAAA==&#10;" strokecolor="black [3213]" strokeweight="1pt">
                        <v:textbox>
                          <w:txbxContent>
                            <w:p w:rsidR="006F6D90" w:rsidRDefault="006F6D90" w:rsidP="009038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3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tDm8IA&#10;AADbAAAADwAAAGRycy9kb3ducmV2LnhtbESPQWsCMRSE7wX/Q3iCt5q10kVWo6igSG/a6vmRPDeL&#10;m5dlk7qrv74pFHocZuYbZrHqXS3u1IbKs4LJOANBrL2puFTw9bl7nYEIEdlg7ZkUPCjAajl4WWBh&#10;fMdHup9iKRKEQ4EKbIxNIWXQlhyGsW+Ik3f1rcOYZFtK02KX4K6Wb1mWS4cVpwWLDW0t6dvp2yn4&#10;0PZ99uz3F9Pl1+n6uLmctd8rNRr26zmISH38D/+1D0ZBnsPvl/QD5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W0ObwgAAANsAAAAPAAAAAAAAAAAAAAAAAJgCAABkcnMvZG93&#10;bnJldi54bWxQSwUGAAAAAAQABAD1AAAAhwMAAAAA&#10;" strokecolor="black [3213]" strokeweight="1pt">
                        <v:textbox>
                          <w:txbxContent>
                            <w:p w:rsidR="006F6D90" w:rsidRDefault="006F6D90" w:rsidP="00903876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="00903876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903876">
              <w:rPr>
                <w:rFonts w:ascii="Times New Roman" w:hAnsi="Times New Roman"/>
                <w:sz w:val="24"/>
                <w:szCs w:val="24"/>
              </w:rPr>
              <w:t>100 minutes               120 minutes                   140 minutes                160 minutes</w:t>
            </w:r>
          </w:p>
          <w:p w:rsidR="00325745" w:rsidRDefault="00325745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2302DE" w:rsidRDefault="002302DE" w:rsidP="002302DE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Kimia compares the number of points scored by two football</w:t>
            </w:r>
            <w:r w:rsidR="00E477FE">
              <w:rPr>
                <w:rFonts w:ascii="Times New Roman" w:hAnsi="Times New Roman"/>
                <w:sz w:val="24"/>
                <w:szCs w:val="24"/>
              </w:rPr>
              <w:t xml:space="preserve"> teams over 8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rounds.</w:t>
            </w:r>
          </w:p>
          <w:p w:rsidR="002302DE" w:rsidRDefault="002302DE" w:rsidP="002302DE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2302DE" w:rsidRDefault="002302DE" w:rsidP="002302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E477FE">
              <w:rPr>
                <w:rFonts w:ascii="Times New Roman" w:hAnsi="Times New Roman"/>
                <w:sz w:val="24"/>
                <w:szCs w:val="24"/>
              </w:rPr>
              <w:t>Eagles   1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E477FE">
              <w:rPr>
                <w:rFonts w:ascii="Times New Roman" w:hAnsi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/>
                <w:sz w:val="24"/>
                <w:szCs w:val="24"/>
              </w:rPr>
              <w:t>,  2,  1,  1</w:t>
            </w:r>
            <w:r w:rsidR="00E477FE">
              <w:rPr>
                <w:rFonts w:ascii="Times New Roman" w:hAnsi="Times New Roman"/>
                <w:sz w:val="24"/>
                <w:szCs w:val="24"/>
              </w:rPr>
              <w:t>,  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r w:rsidR="00E477FE">
              <w:rPr>
                <w:rFonts w:ascii="Times New Roman" w:hAnsi="Times New Roman"/>
                <w:sz w:val="24"/>
                <w:szCs w:val="24"/>
              </w:rPr>
              <w:t>2,  5</w:t>
            </w:r>
          </w:p>
          <w:p w:rsidR="002302DE" w:rsidRDefault="002302DE" w:rsidP="002302D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E477FE">
              <w:rPr>
                <w:rFonts w:ascii="Times New Roman" w:hAnsi="Times New Roman"/>
                <w:sz w:val="24"/>
                <w:szCs w:val="24"/>
              </w:rPr>
              <w:t>Hawks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477F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E477FE">
              <w:rPr>
                <w:rFonts w:ascii="Times New Roman" w:hAnsi="Times New Roman"/>
                <w:sz w:val="24"/>
                <w:szCs w:val="24"/>
              </w:rPr>
              <w:t xml:space="preserve">,  </w:t>
            </w:r>
            <w:r>
              <w:rPr>
                <w:rFonts w:ascii="Times New Roman" w:hAnsi="Times New Roman"/>
                <w:sz w:val="24"/>
                <w:szCs w:val="24"/>
              </w:rPr>
              <w:t>2,</w:t>
            </w:r>
            <w:r w:rsidR="00E477FE">
              <w:rPr>
                <w:rFonts w:ascii="Times New Roman" w:hAnsi="Times New Roman"/>
                <w:sz w:val="24"/>
                <w:szCs w:val="24"/>
              </w:rPr>
              <w:t xml:space="preserve">  3,  2,  3,  5,  3,  3</w:t>
            </w:r>
          </w:p>
          <w:p w:rsidR="002302DE" w:rsidRDefault="002302DE" w:rsidP="002302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2302DE" w:rsidRDefault="002302DE" w:rsidP="002302D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36830</wp:posOffset>
                      </wp:positionV>
                      <wp:extent cx="171450" cy="876300"/>
                      <wp:effectExtent l="9525" t="8255" r="9525" b="10795"/>
                      <wp:wrapNone/>
                      <wp:docPr id="67" name="Group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876300"/>
                                <a:chOff x="3420" y="8403"/>
                                <a:chExt cx="270" cy="1380"/>
                              </a:xfrm>
                            </wpg:grpSpPr>
                            <wps:wsp>
                              <wps:cNvPr id="68" name="AutoShap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8403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" name="AutoShap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8778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91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1" name="AutoShap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9603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B5AEA05" id="Group 67" o:spid="_x0000_s1026" style="position:absolute;margin-left:52.5pt;margin-top:2.9pt;width:13.5pt;height:69pt;z-index:251686912" coordorigin="3420,8403" coordsize="27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">
                      <v:roundrect id="AutoShape 45" o:spid="_x0000_s1027" style="position:absolute;left:3420;top:8403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AJEcAA&#10;AADbAAAADwAAAGRycy9kb3ducmV2LnhtbERPz2vCMBS+C/4P4Qm7aeJA0c4oMtjwNqwePL41b21Z&#10;81KTtHb7681B8Pjx/d7sBtuInnyoHWuYzxQI4sKZmksN59PHdAUiRGSDjWPS8EcBdtvxaIOZcTc+&#10;Up/HUqQQDhlqqGJsMylDUZHFMHMtceJ+nLcYE/SlNB5vKdw28lWppbRYc2qosKX3iorfvLMaCqM6&#10;5S/91/p7EfP/vruy/Lxq/TIZ9m8gIg3xKX64D0bDMo1NX9IPkN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iAJEcAAAADbAAAADwAAAAAAAAAAAAAAAACYAgAAZHJzL2Rvd25y&#10;ZXYueG1sUEsFBgAAAAAEAAQA9QAAAIUDAAAAAA==&#10;"/>
                      <v:roundrect id="AutoShape 46" o:spid="_x0000_s1028" style="position:absolute;left:3420;top:8778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ysisMA&#10;AADbAAAADwAAAGRycy9kb3ducmV2LnhtbESPQWsCMRSE7wX/Q3iCt5pYUOpqFBEq3kq3Hjw+N8/d&#10;xc3LmmTXbX99Uyj0OMzMN8x6O9hG9ORD7VjDbKpAEBfO1FxqOH2+Pb+CCBHZYOOYNHxRgO1m9LTG&#10;zLgHf1Cfx1IkCIcMNVQxtpmUoajIYpi6ljh5V+ctxiR9KY3HR4LbRr4otZAWa04LFba0r6i45Z3V&#10;UBjVKX/u35eXecy/++7O8nDXejIedisQkYb4H/5rH42GxRJ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WysisMAAADbAAAADwAAAAAAAAAAAAAAAACYAgAAZHJzL2Rv&#10;d25yZXYueG1sUEsFBgAAAAAEAAQA9QAAAIgDAAAAAA==&#10;"/>
                      <v:roundrect id="AutoShape 47" o:spid="_x0000_s1029" style="position:absolute;left:3420;top:91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+TysAA&#10;AADbAAAADwAAAGRycy9kb3ducmV2LnhtbERPz2vCMBS+D/Y/hDfwNpMNdFs1yhgo3sS6w47P5tkW&#10;m5eapLX615uDsOPH93u+HGwjevKhdqzhbaxAEBfO1Fxq+N2vXj9BhIhssHFMGq4UYLl4fppjZtyF&#10;d9TnsRQphEOGGqoY20zKUFRkMYxdS5y4o/MWY4K+lMbjJYXbRr4rNZUWa04NFbb0U1FxyjuroTCq&#10;U/6v334dJjG/9d2Z5fqs9ehl+J6BiDTEf/HDvTEaPtL69CX9ALm4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+TysAAAADbAAAADwAAAAAAAAAAAAAAAACYAgAAZHJzL2Rvd25y&#10;ZXYueG1sUEsFBgAAAAAEAAQA9QAAAIUDAAAAAA==&#10;"/>
                      <v:roundrect id="AutoShape 48" o:spid="_x0000_s1030" style="position:absolute;left:3420;top:9603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M2UcMA&#10;AADb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vE7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sM2UcMAAADbAAAADwAAAAAAAAAAAAAAAACYAgAAZHJzL2Rv&#10;d25yZXYueG1sUEsFBgAAAAAEAAQA9QAAAIgDAAAAAA=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The </w:t>
            </w:r>
            <w:r w:rsidR="00E477FE">
              <w:rPr>
                <w:rFonts w:ascii="Times New Roman" w:hAnsi="Times New Roman"/>
                <w:sz w:val="24"/>
                <w:szCs w:val="24"/>
              </w:rPr>
              <w:t>Eagles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have a greater mean, but the </w:t>
            </w:r>
            <w:r w:rsidR="00E477FE">
              <w:rPr>
                <w:rFonts w:ascii="Times New Roman" w:hAnsi="Times New Roman"/>
                <w:sz w:val="24"/>
                <w:szCs w:val="24"/>
              </w:rPr>
              <w:t>Hawks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have a greater range.</w:t>
            </w:r>
          </w:p>
          <w:p w:rsidR="002302DE" w:rsidRDefault="002302DE" w:rsidP="002302D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The </w:t>
            </w:r>
            <w:r w:rsidR="00E477FE">
              <w:rPr>
                <w:rFonts w:ascii="Times New Roman" w:hAnsi="Times New Roman"/>
                <w:sz w:val="24"/>
                <w:szCs w:val="24"/>
              </w:rPr>
              <w:t>Hawks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have a greater mean, but the </w:t>
            </w:r>
            <w:r w:rsidR="00E477FE">
              <w:rPr>
                <w:rFonts w:ascii="Times New Roman" w:hAnsi="Times New Roman"/>
                <w:sz w:val="24"/>
                <w:szCs w:val="24"/>
              </w:rPr>
              <w:t>Eagles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have a greater range.</w:t>
            </w:r>
          </w:p>
          <w:p w:rsidR="002302DE" w:rsidRDefault="002302DE" w:rsidP="002302DE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The </w:t>
            </w:r>
            <w:r w:rsidR="00E477FE">
              <w:rPr>
                <w:rFonts w:ascii="Times New Roman" w:hAnsi="Times New Roman"/>
                <w:sz w:val="24"/>
                <w:szCs w:val="24"/>
              </w:rPr>
              <w:t>Eagles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have a greater mean and a greater range.</w:t>
            </w:r>
          </w:p>
          <w:p w:rsidR="002302DE" w:rsidRDefault="002302DE" w:rsidP="002302D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The </w:t>
            </w:r>
            <w:r w:rsidR="00E477FE">
              <w:rPr>
                <w:rFonts w:ascii="Times New Roman" w:hAnsi="Times New Roman"/>
                <w:sz w:val="24"/>
                <w:szCs w:val="24"/>
              </w:rPr>
              <w:t>Hawks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have a greater mean and a greater range.</w:t>
            </w:r>
          </w:p>
          <w:p w:rsidR="00325745" w:rsidRDefault="00325745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E0074" w:rsidRDefault="008A2459" w:rsidP="008E00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There are 16</w:t>
            </w:r>
            <w:r w:rsidR="008E0074">
              <w:rPr>
                <w:rFonts w:ascii="Times New Roman" w:hAnsi="Times New Roman"/>
                <w:sz w:val="24"/>
                <w:szCs w:val="24"/>
              </w:rPr>
              <w:t xml:space="preserve"> girls on a bus, who have a m</w:t>
            </w:r>
            <w:r>
              <w:rPr>
                <w:rFonts w:ascii="Times New Roman" w:hAnsi="Times New Roman"/>
                <w:sz w:val="24"/>
                <w:szCs w:val="24"/>
              </w:rPr>
              <w:t>ean age of 16.5 years and a median</w:t>
            </w:r>
            <w:r w:rsidR="008E0074">
              <w:rPr>
                <w:rFonts w:ascii="Times New Roman" w:hAnsi="Times New Roman"/>
                <w:sz w:val="24"/>
                <w:szCs w:val="24"/>
              </w:rPr>
              <w:t xml:space="preserve"> of 15 years. Another girl who is 12 years old gets on the bus. </w:t>
            </w:r>
          </w:p>
          <w:p w:rsidR="008E0074" w:rsidRDefault="008E0074" w:rsidP="008E00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true?</w:t>
            </w:r>
            <w:r>
              <w:rPr>
                <w:noProof/>
                <w:lang w:eastAsia="en-AU"/>
              </w:rPr>
              <w:t xml:space="preserve"> </w:t>
            </w:r>
          </w:p>
          <w:p w:rsidR="008E0074" w:rsidRDefault="008E0074" w:rsidP="008E0074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E0074" w:rsidRDefault="008E0074" w:rsidP="008E00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27305</wp:posOffset>
                      </wp:positionV>
                      <wp:extent cx="171450" cy="944880"/>
                      <wp:effectExtent l="0" t="0" r="19050" b="26670"/>
                      <wp:wrapNone/>
                      <wp:docPr id="57" name="Group 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5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8E007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5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8E007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8E007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8E0074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57" o:spid="_x0000_s1036" style="position:absolute;margin-left:17.6pt;margin-top:2.15pt;width:13.5pt;height:74.4pt;z-index:251682816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">
                      <v:roundrect id="AutoShape 3" o:spid="_x0000_s103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S4z78A&#10;AADbAAAADwAAAGRycy9kb3ducmV2LnhtbERPTYvCMBC9C/sfwizsTVMVRapRVFBkb7qr5yEZm2Iz&#10;KU20XX/95iB4fLzvxapzlXhQE0rPCoaDDASx9qbkQsHvz64/AxEissHKMyn4owCr5UdvgbnxLR/p&#10;cYqFSCEcclRgY6xzKYO25DAMfE2cuKtvHMYEm0KaBtsU7io5yrKpdFhyarBY09aSvp3uTsG3tpPZ&#10;s9tfTDu9jtfHzeWs/V6pr89uPQcRqYtv8ct9MAomaWz6kn6AXP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t5LjPvwAAANsAAAAPAAAAAAAAAAAAAAAAAJgCAABkcnMvZG93bnJl&#10;di54bWxQSwUGAAAAAAQABAD1AAAAhAMAAAAA&#10;" strokecolor="black [3213]" strokeweight="1pt">
                        <v:textbox>
                          <w:txbxContent>
                            <w:p w:rsidR="006F6D90" w:rsidRDefault="006F6D90" w:rsidP="008E007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3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gdVMMA&#10;AADbAAAADwAAAGRycy9kb3ducmV2LnhtbESPQWsCMRSE74L/ITyhN822RbFbo1ihIt7U1vMjeW6W&#10;bl6WTXS3/nojCB6HmfmGmS06V4kLNaH0rOB1lIEg1t6UXCj4OXwPpyBCRDZYeSYF/xRgMe/3Zpgb&#10;3/KOLvtYiAThkKMCG2OdSxm0JYdh5Gvi5J184zAm2RTSNNgmuKvkW5ZNpMOS04LFmlaW9N/+7BRs&#10;tR1Pr936aNrJ6X25+zr+ar9W6mXQLT9BROriM/xob4yC8Qfcv6QfIO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qgdVMMAAADbAAAADwAAAAAAAAAAAAAAAACYAgAAZHJzL2Rv&#10;d25yZXYueG1sUEsFBgAAAAAEAAQA9QAAAIgDAAAAAA==&#10;" strokecolor="black [3213]" strokeweight="1pt">
                        <v:textbox>
                          <w:txbxContent>
                            <w:p w:rsidR="006F6D90" w:rsidRDefault="006F6D90" w:rsidP="008E007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3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5+dL8A&#10;AADbAAAADwAAAGRycy9kb3ducmV2LnhtbERPy4rCMBTdD/gP4QruxtQRi1Sj6MDI4M7n+pJcm2Jz&#10;U5qM7czXTxaCy8N5L9e9q8WD2lB5VjAZZyCItTcVlwrOp6/3OYgQkQ3WnknBLwVYrwZvSyyM7/hA&#10;j2MsRQrhUKACG2NTSBm0JYdh7BvixN186zAm2JbStNilcFfLjyzLpcOKU4PFhj4t6fvxxynYazub&#10;//W7q+ny23Rz2F4v2u+UGg37zQJEpD6+xE/3t1GQp/XpS/oB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/n50vwAAANsAAAAPAAAAAAAAAAAAAAAAAJgCAABkcnMvZG93bnJl&#10;di54bWxQSwUGAAAAAAQABAD1AAAAhAMAAAAA&#10;" strokecolor="black [3213]" strokeweight="1pt">
                        <v:textbox>
                          <w:txbxContent>
                            <w:p w:rsidR="006F6D90" w:rsidRDefault="006F6D90" w:rsidP="008E007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4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Lb78MA&#10;AADbAAAADwAAAGRycy9kb3ducmV2LnhtbESPT2sCMRTE74V+h/AK3mrWiotsjaKCUnrz7/mRPDdL&#10;Ny/LJnXXfvpGEDwOM/MbZrboXS2u1IbKs4LRMANBrL2puFRwPGzepyBCRDZYeyYFNwqwmL++zLAw&#10;vuMdXfexFAnCoUAFNsamkDJoSw7D0DfEybv41mFMsi2labFLcFfLjyzLpcOK04LFhtaW9M/+1yn4&#10;1nYy/eu3Z9Pll/FytzqftN8qNXjrl58gIvXxGX60v4yCfAT3L+kHyP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rLb78MAAADbAAAADwAAAAAAAAAAAAAAAACYAgAAZHJzL2Rv&#10;d25yZXYueG1sUEsFBgAAAAAEAAQA9QAAAIgDAAAAAA==&#10;" strokecolor="black [3213]" strokeweight="1pt">
                        <v:textbox>
                          <w:txbxContent>
                            <w:p w:rsidR="006F6D90" w:rsidRDefault="006F6D90" w:rsidP="008E0074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CB07E2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The</w:t>
            </w:r>
            <w:r w:rsidR="008A2459">
              <w:rPr>
                <w:rFonts w:ascii="Times New Roman" w:hAnsi="Times New Roman"/>
                <w:sz w:val="24"/>
                <w:szCs w:val="24"/>
              </w:rPr>
              <w:t xml:space="preserve"> mean will decrease and the median may also decrease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E0074" w:rsidRDefault="008E0074" w:rsidP="008E0074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E0074" w:rsidRDefault="008A2459" w:rsidP="008E0074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B07E2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The mean will decrease and the median may increase</w:t>
            </w:r>
            <w:r w:rsidR="008E007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E0074" w:rsidRDefault="008E0074" w:rsidP="008E0074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A2459" w:rsidRDefault="008A2459" w:rsidP="008A245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CB07E2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The mean will increase and the median may also increase.</w:t>
            </w:r>
          </w:p>
          <w:p w:rsidR="008A2459" w:rsidRDefault="008A2459" w:rsidP="008A2459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8A2459" w:rsidRDefault="008A2459" w:rsidP="008A2459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B07E2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The mean</w:t>
            </w:r>
            <w:r w:rsidR="00A852D3">
              <w:rPr>
                <w:rFonts w:ascii="Times New Roman" w:hAnsi="Times New Roman"/>
                <w:sz w:val="24"/>
                <w:szCs w:val="24"/>
              </w:rPr>
              <w:t xml:space="preserve"> will in</w:t>
            </w:r>
            <w:r>
              <w:rPr>
                <w:rFonts w:ascii="Times New Roman" w:hAnsi="Times New Roman"/>
                <w:sz w:val="24"/>
                <w:szCs w:val="24"/>
              </w:rPr>
              <w:t>crease and the me</w:t>
            </w:r>
            <w:r w:rsidR="00A852D3">
              <w:rPr>
                <w:rFonts w:ascii="Times New Roman" w:hAnsi="Times New Roman"/>
                <w:sz w:val="24"/>
                <w:szCs w:val="24"/>
              </w:rPr>
              <w:t>di</w:t>
            </w:r>
            <w:r>
              <w:rPr>
                <w:rFonts w:ascii="Times New Roman" w:hAnsi="Times New Roman"/>
                <w:sz w:val="24"/>
                <w:szCs w:val="24"/>
              </w:rPr>
              <w:t>an may</w:t>
            </w:r>
            <w:r w:rsidR="00A852D3">
              <w:rPr>
                <w:rFonts w:ascii="Times New Roman" w:hAnsi="Times New Roman"/>
                <w:sz w:val="24"/>
                <w:szCs w:val="24"/>
              </w:rPr>
              <w:t xml:space="preserve"> de</w:t>
            </w:r>
            <w:r>
              <w:rPr>
                <w:rFonts w:ascii="Times New Roman" w:hAnsi="Times New Roman"/>
                <w:sz w:val="24"/>
                <w:szCs w:val="24"/>
              </w:rPr>
              <w:t>crease.</w:t>
            </w:r>
          </w:p>
          <w:p w:rsidR="00325745" w:rsidRDefault="00325745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1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F278C" w:rsidRDefault="008F278C" w:rsidP="00161B77">
            <w:pPr>
              <w:pStyle w:val="QuestionStyle"/>
            </w:pPr>
            <w:r>
              <w:t>Mason, Luke and Hannah each select a different sample of 8 people from a group of 60.</w:t>
            </w:r>
          </w:p>
          <w:p w:rsidR="008F278C" w:rsidRDefault="008F278C" w:rsidP="00161B77">
            <w:pPr>
              <w:pStyle w:val="QuestionStyle"/>
            </w:pPr>
            <w:r>
              <w:t>They each calculate the mean and range of the ages of the people in their sample.</w:t>
            </w:r>
          </w:p>
          <w:p w:rsidR="008F278C" w:rsidRDefault="009B3BAF" w:rsidP="00161B77">
            <w:pPr>
              <w:pStyle w:val="QuestionStyle"/>
            </w:pPr>
            <w:r>
              <w:t xml:space="preserve">Which is </w:t>
            </w:r>
            <w:r w:rsidRPr="009B3BAF">
              <w:rPr>
                <w:b/>
              </w:rPr>
              <w:t>not</w:t>
            </w:r>
            <w:r>
              <w:t xml:space="preserve"> possible?</w:t>
            </w:r>
          </w:p>
          <w:p w:rsidR="008F278C" w:rsidRPr="009B3BAF" w:rsidRDefault="008F278C" w:rsidP="00161B77">
            <w:pPr>
              <w:pStyle w:val="QuestionStyle"/>
            </w:pPr>
          </w:p>
          <w:p w:rsidR="008F278C" w:rsidRDefault="008F278C" w:rsidP="008F27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11430</wp:posOffset>
                      </wp:positionV>
                      <wp:extent cx="171450" cy="944880"/>
                      <wp:effectExtent l="0" t="0" r="19050" b="26670"/>
                      <wp:wrapNone/>
                      <wp:docPr id="6" name="Group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5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6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7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8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86ED06" id="Group 6" o:spid="_x0000_s1026" style="position:absolute;margin-left:18.8pt;margin-top:.9pt;width:13.5pt;height:74.4pt;z-index:251663360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2JDsQA&#10;AADbAAAADwAAAGRycy9kb3ducmV2LnhtbESPQWvCQBSE7wX/w/IEL0U3Cq0xuoq0KPUiVEWvj+wz&#10;CWbfhuyaxP76rlDocZiZb5jFqjOlaKh2hWUF41EEgji1uuBMwem4GcYgnEfWWFomBQ9ysFr2XhaY&#10;aNvyNzUHn4kAYZeggtz7KpHSpTkZdCNbEQfvamuDPsg6k7rGNsBNKSdR9C4NFhwWcqzoI6f0drgb&#10;BfEjNufmvN9eaMft589eT9evM6UG/W49B+Gp8//hv/aXVjB5g+eX8AP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tiQ7EAAAA2wAAAA8AAAAAAAAAAAAAAAAAmAIAAGRycy9k&#10;b3ducmV2LnhtbFBLBQYAAAAABAAEAPUAAACJ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8XecUA&#10;AADbAAAADwAAAGRycy9kb3ducmV2LnhtbESPQWvCQBSE74X+h+UVeim6qQcbYzYilZZ6EZoWvT6y&#10;zySYfRuyaxL99a5Q6HGYmW+YdDWaRvTUudqygtdpBIK4sLrmUsHvz8ckBuE8ssbGMim4kINV9viQ&#10;YqLtwN/U574UAcIuQQWV920ipSsqMuimtiUO3tF2Bn2QXSl1h0OAm0bOomguDdYcFips6b2i4pSf&#10;jYL4Ept9v999HmjLw+a602/rl4VSz0/jegnC0+j/w3/tL61gNof7l/ADZH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fxd5xQAAANsAAAAPAAAAAAAAAAAAAAAAAJgCAABkcnMv&#10;ZG93bnJldi54bWxQSwUGAAAAAAQABAD1AAAAigMAAAAA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Oy4sQA&#10;AADbAAAADwAAAGRycy9kb3ducmV2LnhtbESPQWvCQBSE7wX/w/IEL0U3eqgxuopYLPUiVEWvj+wz&#10;CWbfhuw2if31riD0OMzMN8xi1ZlSNFS7wrKC8SgCQZxaXXCm4HTcDmMQziNrLC2Tgjs5WC17bwtM&#10;tG35h5qDz0SAsEtQQe59lUjp0pwMupGtiIN3tbVBH2SdSV1jG+CmlJMo+pAGCw4LOVa0ySm9HX6N&#10;gvgem3Nz3n9daMft599eT9fvM6UG/W49B+Gp8//hV/tbK5hM4fkl/AC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zsuLEAAAA2wAAAA8AAAAAAAAAAAAAAAAAmAIAAGRycy9k&#10;b3ducmV2LnhtbFBLBQYAAAAABAAEAPUAAACJAwAAAAA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wmkMEA&#10;AADbAAAADwAAAGRycy9kb3ducmV2LnhtbERPy4rCMBTdD/gP4QpuBk114dRqFHFQnI3gA91emmtb&#10;bG5Kk2mrXz9ZDLg8nPdi1ZlSNFS7wrKC8SgCQZxaXXCm4HLeDmMQziNrLC2Tgic5WC17HwtMtG35&#10;SM3JZyKEsEtQQe59lUjp0pwMupGtiAN3t7VBH2CdSV1jG8JNKSdRNJUGCw4NOVa0ySl9nH6NgvgZ&#10;m2tzPexu9MPt9+ugv9afM6UG/W49B+Gp82/xv3uvFUzC2PAl/AC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ysJpDBAAAA2wAAAA8AAAAAAAAAAAAAAAAAmAIAAGRycy9kb3du&#10;cmV2LnhtbFBLBQYAAAAABAAEAPUAAACGAwAAAAA=&#10;" strokecolor="windowText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0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Some of the sample means were greater than the mean of the group of 60.</w:t>
            </w:r>
          </w:p>
          <w:p w:rsidR="008F278C" w:rsidRDefault="008F278C" w:rsidP="008F278C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F278C" w:rsidRDefault="008F278C" w:rsidP="008F27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B0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Some of the sample </w:t>
            </w:r>
            <w:r w:rsidR="009B3BAF">
              <w:rPr>
                <w:rFonts w:ascii="Times New Roman" w:hAnsi="Times New Roman"/>
                <w:sz w:val="24"/>
                <w:szCs w:val="24"/>
              </w:rPr>
              <w:t>means were less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than the mean of the group of 60.</w:t>
            </w:r>
          </w:p>
          <w:p w:rsidR="008F278C" w:rsidRDefault="008F278C" w:rsidP="008F278C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F278C" w:rsidRDefault="008F278C" w:rsidP="008F278C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CB0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="009B3BAF">
              <w:rPr>
                <w:rFonts w:ascii="Times New Roman" w:hAnsi="Times New Roman"/>
                <w:sz w:val="24"/>
                <w:szCs w:val="24"/>
              </w:rPr>
              <w:t>Some of the sample ranges were greater than the range of the group of 60.</w:t>
            </w:r>
          </w:p>
          <w:p w:rsidR="008F278C" w:rsidRDefault="008F278C" w:rsidP="008F278C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B3BAF" w:rsidRDefault="008F278C" w:rsidP="009B3BA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CB07E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  <w:r>
              <w:t xml:space="preserve"> </w:t>
            </w:r>
            <w:r w:rsidR="009B3BAF">
              <w:rPr>
                <w:rFonts w:ascii="Times New Roman" w:hAnsi="Times New Roman"/>
                <w:sz w:val="24"/>
                <w:szCs w:val="24"/>
              </w:rPr>
              <w:t>Some o</w:t>
            </w:r>
            <w:r w:rsidR="00B70A7D">
              <w:rPr>
                <w:rFonts w:ascii="Times New Roman" w:hAnsi="Times New Roman"/>
                <w:sz w:val="24"/>
                <w:szCs w:val="24"/>
              </w:rPr>
              <w:t>f the sample ranges were less</w:t>
            </w:r>
            <w:r w:rsidR="009B3BAF">
              <w:rPr>
                <w:rFonts w:ascii="Times New Roman" w:hAnsi="Times New Roman"/>
                <w:sz w:val="24"/>
                <w:szCs w:val="24"/>
              </w:rPr>
              <w:t xml:space="preserve"> than the range of the group of 60.</w:t>
            </w:r>
          </w:p>
          <w:p w:rsidR="00325745" w:rsidRPr="009B3BAF" w:rsidRDefault="00325745" w:rsidP="008F278C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325745" w:rsidRDefault="00325745"/>
    <w:p w:rsidR="00413DF5" w:rsidRDefault="00413DF5">
      <w:pPr>
        <w:sectPr w:rsidR="00413DF5" w:rsidSect="00B850EA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467"/>
        <w:gridCol w:w="5243"/>
        <w:gridCol w:w="3545"/>
      </w:tblGrid>
      <w:tr w:rsidR="00325745" w:rsidTr="00C42BE5">
        <w:trPr>
          <w:cantSplit/>
          <w:trHeight w:val="851"/>
        </w:trPr>
        <w:tc>
          <w:tcPr>
            <w:tcW w:w="1419" w:type="dxa"/>
            <w:gridSpan w:val="2"/>
            <w:shd w:val="clear" w:color="auto" w:fill="00FFFF"/>
            <w:vAlign w:val="center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853748" w:rsidRPr="00325745" w:rsidRDefault="00434C1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>8</w:t>
            </w:r>
          </w:p>
        </w:tc>
        <w:tc>
          <w:tcPr>
            <w:tcW w:w="5243" w:type="dxa"/>
            <w:tcBorders>
              <w:right w:val="single" w:sz="4" w:space="0" w:color="auto"/>
            </w:tcBorders>
            <w:shd w:val="clear" w:color="auto" w:fill="00FFFF"/>
          </w:tcPr>
          <w:sdt>
            <w:sdtPr>
              <w:rPr>
                <w:rFonts w:ascii="Times New Roman" w:hAnsi="Times New Roman"/>
                <w:i/>
                <w:sz w:val="52"/>
                <w:szCs w:val="52"/>
              </w:rPr>
              <w:alias w:val="Title"/>
              <w:tag w:val=""/>
              <w:id w:val="2118257409"/>
              <w:placeholder>
                <w:docPart w:val="335EB2E2274145A9850B6E996C236334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p w:rsidR="001D51F7" w:rsidRPr="002C1F1F" w:rsidRDefault="00434C18" w:rsidP="000C4CAD">
                <w:pPr>
                  <w:ind w:left="720" w:hanging="720"/>
                  <w:jc w:val="center"/>
                  <w:rPr>
                    <w:rFonts w:ascii="Times New Roman" w:hAnsi="Times New Roman"/>
                    <w:i/>
                    <w:sz w:val="52"/>
                    <w:szCs w:val="52"/>
                  </w:rPr>
                </w:pPr>
                <w:r>
                  <w:rPr>
                    <w:rFonts w:ascii="Times New Roman" w:hAnsi="Times New Roman"/>
                    <w:i/>
                    <w:sz w:val="52"/>
                    <w:szCs w:val="52"/>
                  </w:rPr>
                  <w:t>Data Analysis</w:t>
                </w:r>
              </w:p>
            </w:sdtContent>
          </w:sdt>
        </w:tc>
        <w:tc>
          <w:tcPr>
            <w:tcW w:w="35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</w:tcPr>
          <w:p w:rsidR="00325745" w:rsidRDefault="00325745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Calculator Allowed</w:t>
            </w:r>
          </w:p>
          <w:p w:rsidR="00853748" w:rsidRDefault="00853748" w:rsidP="00B850EA">
            <w:pPr>
              <w:jc w:val="center"/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 xml:space="preserve">Short Answer </w:t>
            </w:r>
          </w:p>
          <w:p w:rsidR="00853748" w:rsidRPr="00325745" w:rsidRDefault="00853748" w:rsidP="00B850EA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color w:val="FFFFFF" w:themeColor="background1"/>
                <w:sz w:val="36"/>
                <w:szCs w:val="36"/>
              </w:rPr>
              <w:t>Section</w:t>
            </w:r>
          </w:p>
        </w:tc>
      </w:tr>
      <w:tr w:rsidR="00853748" w:rsidTr="00C42BE5">
        <w:trPr>
          <w:cantSplit/>
          <w:trHeight w:val="851"/>
        </w:trPr>
        <w:tc>
          <w:tcPr>
            <w:tcW w:w="6662" w:type="dxa"/>
            <w:gridSpan w:val="3"/>
            <w:shd w:val="clear" w:color="auto" w:fill="00FFFF"/>
          </w:tcPr>
          <w:p w:rsidR="00853748" w:rsidRPr="00325745" w:rsidRDefault="00853748" w:rsidP="00413DF5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545" w:type="dxa"/>
            <w:tcBorders>
              <w:top w:val="single" w:sz="4" w:space="0" w:color="auto"/>
            </w:tcBorders>
          </w:tcPr>
          <w:p w:rsidR="00853748" w:rsidRDefault="00853748" w:rsidP="00B850EA">
            <w:pPr>
              <w:rPr>
                <w:rFonts w:ascii="Times New Roman" w:hAnsi="Times New Roman"/>
                <w:sz w:val="28"/>
                <w:szCs w:val="28"/>
              </w:rPr>
            </w:pPr>
          </w:p>
          <w:p w:rsidR="00853748" w:rsidRPr="00325745" w:rsidRDefault="00853748" w:rsidP="00B850EA">
            <w:pPr>
              <w:rPr>
                <w:rFonts w:ascii="Times New Roman" w:hAnsi="Times New Roman"/>
                <w:sz w:val="36"/>
                <w:szCs w:val="36"/>
              </w:rPr>
            </w:pPr>
            <w:r w:rsidRPr="00325745">
              <w:rPr>
                <w:rFonts w:ascii="Times New Roman" w:hAnsi="Times New Roman"/>
                <w:sz w:val="28"/>
                <w:szCs w:val="28"/>
              </w:rPr>
              <w:t>N</w:t>
            </w:r>
            <w:r>
              <w:rPr>
                <w:rFonts w:ascii="Times New Roman" w:hAnsi="Times New Roman"/>
                <w:sz w:val="28"/>
                <w:szCs w:val="28"/>
              </w:rPr>
              <w:t>ame___________________</w:t>
            </w:r>
          </w:p>
        </w:tc>
      </w:tr>
      <w:tr w:rsidR="00325745" w:rsidTr="00A824D7">
        <w:trPr>
          <w:cantSplit/>
          <w:trHeight w:val="851"/>
        </w:trPr>
        <w:tc>
          <w:tcPr>
            <w:tcW w:w="10207" w:type="dxa"/>
            <w:gridSpan w:val="4"/>
          </w:tcPr>
          <w:p w:rsidR="00641052" w:rsidRPr="007E3E86" w:rsidRDefault="00641052" w:rsidP="00641052">
            <w:pPr>
              <w:rPr>
                <w:rFonts w:asciiTheme="majorHAnsi" w:hAnsiTheme="majorHAnsi"/>
                <w:i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Answer all questions in the spaces provided on this test paper by:</w:t>
            </w:r>
          </w:p>
          <w:p w:rsidR="00641052" w:rsidRPr="007E3E86" w:rsidRDefault="00641052" w:rsidP="00641052">
            <w:pPr>
              <w:ind w:firstLine="993"/>
              <w:rPr>
                <w:rFonts w:asciiTheme="majorHAnsi" w:hAnsiTheme="majorHAnsi"/>
                <w:i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Writing the answer in the box provided.</w:t>
            </w:r>
          </w:p>
          <w:p w:rsidR="00641052" w:rsidRPr="007E3E86" w:rsidRDefault="00641052" w:rsidP="00641052">
            <w:pPr>
              <w:ind w:firstLine="1418"/>
              <w:rPr>
                <w:rFonts w:asciiTheme="majorHAnsi" w:hAnsiTheme="majorHAnsi"/>
                <w:i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or</w:t>
            </w:r>
          </w:p>
          <w:p w:rsidR="00641052" w:rsidRPr="007E3E86" w:rsidRDefault="00641052" w:rsidP="00641052">
            <w:pPr>
              <w:ind w:firstLine="993"/>
              <w:rPr>
                <w:rFonts w:asciiTheme="majorHAnsi" w:hAnsiTheme="majorHAnsi"/>
                <w:i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Shading in the bubble for the correct answer from the four choices provided.</w:t>
            </w:r>
          </w:p>
          <w:p w:rsidR="00325745" w:rsidRDefault="00641052" w:rsidP="00641052">
            <w:pPr>
              <w:rPr>
                <w:rFonts w:ascii="Times New Roman" w:hAnsi="Times New Roman"/>
                <w:sz w:val="24"/>
                <w:szCs w:val="24"/>
              </w:rPr>
            </w:pP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Show any working out on the test paper.  Calculators are</w:t>
            </w:r>
            <w:r>
              <w:rPr>
                <w:rFonts w:asciiTheme="majorHAnsi" w:hAnsiTheme="majorHAnsi"/>
                <w:i/>
                <w:sz w:val="24"/>
                <w:szCs w:val="24"/>
              </w:rPr>
              <w:t xml:space="preserve"> </w:t>
            </w:r>
            <w:r w:rsidRPr="007E3E86">
              <w:rPr>
                <w:rFonts w:asciiTheme="majorHAnsi" w:hAnsiTheme="majorHAnsi"/>
                <w:i/>
                <w:sz w:val="24"/>
                <w:szCs w:val="24"/>
              </w:rPr>
              <w:t>allowed.</w:t>
            </w: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460" w:right="-149" w:hanging="426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bottom w:val="single" w:sz="4" w:space="0" w:color="auto"/>
            </w:tcBorders>
          </w:tcPr>
          <w:p w:rsidR="00E45565" w:rsidRDefault="00E45565" w:rsidP="00161B77">
            <w:pPr>
              <w:pStyle w:val="QuestionStyle"/>
              <w:rPr>
                <w:rFonts w:eastAsiaTheme="minorHAnsi"/>
              </w:rPr>
            </w:pPr>
            <w:r>
              <w:t>The numbers of games owned by 12 friends are listed below.</w:t>
            </w:r>
          </w:p>
          <w:p w:rsidR="00E45565" w:rsidRDefault="00E45565" w:rsidP="00161B77">
            <w:pPr>
              <w:pStyle w:val="QuestionStyle"/>
            </w:pPr>
          </w:p>
          <w:p w:rsidR="00E45565" w:rsidRDefault="00E45565" w:rsidP="00161B77">
            <w:pPr>
              <w:pStyle w:val="QuestionStyle"/>
            </w:pPr>
            <w:r>
              <w:t xml:space="preserve">     16,  17,  17,  18,  20,  25,  25,  26,  28,  30,  32,  33.</w:t>
            </w:r>
          </w:p>
          <w:p w:rsidR="00E45565" w:rsidRDefault="00E45565" w:rsidP="00161B77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120015</wp:posOffset>
                      </wp:positionV>
                      <wp:extent cx="1066800" cy="390525"/>
                      <wp:effectExtent l="9525" t="5715" r="9525" b="13335"/>
                      <wp:wrapNone/>
                      <wp:docPr id="78" name="Rectangle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5C9691B" id="Rectangle 78" o:spid="_x0000_s1026" style="position:absolute;margin-left:196.5pt;margin-top:9.45pt;width:84pt;height:30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"/>
                  </w:pict>
                </mc:Fallback>
              </mc:AlternateContent>
            </w:r>
          </w:p>
          <w:p w:rsidR="00E45565" w:rsidRDefault="00E45565" w:rsidP="00161B77">
            <w:pPr>
              <w:pStyle w:val="QuestionStyle"/>
            </w:pPr>
            <w:r>
              <w:t>Find the median number of games.</w:t>
            </w:r>
          </w:p>
          <w:p w:rsidR="001D51F7" w:rsidRDefault="001D51F7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1D51F7">
            <w:pPr>
              <w:pStyle w:val="ListParagraph"/>
              <w:numPr>
                <w:ilvl w:val="0"/>
                <w:numId w:val="2"/>
              </w:numPr>
              <w:ind w:left="34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E45565" w:rsidRPr="00E45565" w:rsidRDefault="00E45565" w:rsidP="00161B77">
            <w:pPr>
              <w:pStyle w:val="QuestionStyle"/>
            </w:pPr>
            <w:r>
              <w:t>Im</w:t>
            </w:r>
            <w:r w:rsidR="006C11D3">
              <w:t>r</w:t>
            </w:r>
            <w:r>
              <w:t>an</w:t>
            </w:r>
            <w:r w:rsidRPr="00E45565">
              <w:t xml:space="preserve"> col</w:t>
            </w:r>
            <w:r>
              <w:t xml:space="preserve">lects data on the number of </w:t>
            </w:r>
            <w:r w:rsidR="00CB07E2">
              <w:t>birthday presents received by 14 friends</w:t>
            </w:r>
            <w:r w:rsidRPr="00E45565">
              <w:t>. The results are listed below.</w:t>
            </w:r>
          </w:p>
          <w:p w:rsidR="00E45565" w:rsidRPr="00E45565" w:rsidRDefault="00E45565" w:rsidP="00161B77">
            <w:pPr>
              <w:pStyle w:val="QuestionStyle"/>
            </w:pPr>
            <w:r w:rsidRPr="00E45565">
              <w:t xml:space="preserve">      </w:t>
            </w:r>
            <w:r w:rsidR="00CB07E2">
              <w:t>6, 7, 8, 9, 9, 10, 10, 11,11, 13, 15, 15</w:t>
            </w:r>
            <w:r w:rsidRPr="00E45565">
              <w:t>, 1</w:t>
            </w:r>
            <w:r w:rsidR="00CB07E2">
              <w:t>5, 16</w:t>
            </w:r>
          </w:p>
          <w:p w:rsidR="00E45565" w:rsidRPr="00CB07E2" w:rsidRDefault="00E45565" w:rsidP="00161B77">
            <w:pPr>
              <w:pStyle w:val="QuestionStyle"/>
            </w:pPr>
          </w:p>
          <w:p w:rsidR="00E45565" w:rsidRPr="00E45565" w:rsidRDefault="00E45565" w:rsidP="00161B77">
            <w:pPr>
              <w:pStyle w:val="QuestionStyle"/>
            </w:pPr>
            <w:r w:rsidRPr="00E45565">
              <w:t>The mode of the data is</w:t>
            </w:r>
          </w:p>
          <w:p w:rsidR="00E45565" w:rsidRPr="00E45565" w:rsidRDefault="00E45565" w:rsidP="00161B77">
            <w:pPr>
              <w:pStyle w:val="QuestionStyle"/>
            </w:pPr>
            <w:r w:rsidRPr="00E45565">
              <w:t xml:space="preserve">  </w:t>
            </w:r>
          </w:p>
          <w:p w:rsidR="00E45565" w:rsidRPr="00E45565" w:rsidRDefault="00CB07E2" w:rsidP="00161B77">
            <w:pPr>
              <w:pStyle w:val="QuestionStyle"/>
            </w:pPr>
            <w:r w:rsidRPr="00E45565">
              <mc:AlternateContent>
                <mc:Choice Requires="wpg">
                  <w:drawing>
                    <wp:anchor distT="0" distB="0" distL="114300" distR="114300" simplePos="0" relativeHeight="251691008" behindDoc="0" locked="0" layoutInCell="1" allowOverlap="1" wp14:anchorId="162062C5" wp14:editId="7379D031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13970</wp:posOffset>
                      </wp:positionV>
                      <wp:extent cx="4362450" cy="114300"/>
                      <wp:effectExtent l="10795" t="10160" r="8255" b="8890"/>
                      <wp:wrapNone/>
                      <wp:docPr id="84" name="Group 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85" name="AutoShap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6" name="AutoShap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7" name="AutoShap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8" name="AutoShap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185EC9" id="Group 84" o:spid="_x0000_s1026" style="position:absolute;margin-left:12.85pt;margin-top:1.1pt;width:343.5pt;height:9pt;z-index:251691008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">
                      <v:roundrect id="AutoShape 62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1AdcMA&#10;AADbAAAADwAAAGRycy9kb3ducmV2LnhtbESPQWsCMRSE7wX/Q3iCt5pYsOhqFBEs3kq3Hjw+N8/d&#10;xc3LmmTXbX99Uyj0OMzMN8x6O9hG9ORD7VjDbKpAEBfO1FxqOH0enhcgQkQ22DgmDV8UYLsZPa0x&#10;M+7BH9TnsRQJwiFDDVWMbSZlKCqyGKauJU7e1XmLMUlfSuPxkeC2kS9KvUqLNaeFClvaV1Tc8s5q&#10;KIzqlD/378vLPObffXdn+XbXejIedisQkYb4H/5rH42GxR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C1AdcMAAADbAAAADwAAAAAAAAAAAAAAAACYAgAAZHJzL2Rv&#10;d25yZXYueG1sUEsFBgAAAAAEAAQA9QAAAIgDAAAAAA==&#10;"/>
                      <v:roundrect id="AutoShape 63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/eAsMA&#10;AADbAAAADwAAAGRycy9kb3ducmV2LnhtbESPQWsCMRSE7wX/Q3hCbzWxoOhqFBEs3kq3Hjw+N8/d&#10;xc3LmmTXbX99Uyj0OMzMN8x6O9hG9ORD7VjDdKJAEBfO1FxqOH0eXhYgQkQ22DgmDV8UYLsZPa0x&#10;M+7BH9TnsRQJwiFDDVWMbSZlKCqyGCauJU7e1XmLMUlfSuPxkeC2ka9KzaXFmtNChS3tKypueWc1&#10;FEZ1yp/79+VlFvPvvruzfLtr/TwedisQkYb4H/5rH42GxRx+v6QfID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/eAsMAAADbAAAADwAAAAAAAAAAAAAAAACYAgAAZHJzL2Rv&#10;d25yZXYueG1sUEsFBgAAAAAEAAQA9QAAAIgDAAAAAA==&#10;"/>
                      <v:roundrect id="AutoShape 64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N7mcMA&#10;AADbAAAADwAAAGRycy9kb3ducmV2LnhtbESPQWsCMRSE7wX/Q3hCbzWxYKurUUSo9Fa6evD43Dx3&#10;Fzcva5Jdt/31TaHQ4zAz3zCrzWAb0ZMPtWMN04kCQVw4U3Op4Xh4e5qDCBHZYOOYNHxRgM169LDC&#10;zLg7f1Kfx1IkCIcMNVQxtpmUoajIYpi4ljh5F+ctxiR9KY3He4LbRj4r9SIt1pwWKmxpV1FxzTur&#10;oTCqU/7UfyzOs5h/992N5f6m9eN42C5BRBrif/iv/W40zF/h90v6AXL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N7mcMAAADbAAAADwAAAAAAAAAAAAAAAACYAgAAZHJzL2Rv&#10;d25yZXYueG1sUEsFBgAAAAAEAAQA9QAAAIgDAAAAAA==&#10;"/>
                      <v:roundrect id="AutoShape 65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zv68AA&#10;AADbAAAADwAAAGRycy9kb3ducmV2LnhtbERPz2vCMBS+C/4P4Qm7aeJA0c4oMtjwNqwePL41b21Z&#10;81KTtHb7681B8Pjx/d7sBtuInnyoHWuYzxQI4sKZmksN59PHdAUiRGSDjWPS8EcBdtvxaIOZcTc+&#10;Up/HUqQQDhlqqGJsMylDUZHFMHMtceJ+nLcYE/SlNB5vKdw28lWppbRYc2qosKX3iorfvLMaCqM6&#10;5S/91/p7EfP/vruy/Lxq/TIZ9m8gIg3xKX64D0bDKo1NX9IPkN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izv68AAAADbAAAADwAAAAAAAAAAAAAAAACYAgAAZHJzL2Rvd25y&#10;ZXYueG1sUEsFBgAAAAAEAAQA9QAAAIUDAAAAAA==&#10;"/>
                    </v:group>
                  </w:pict>
                </mc:Fallback>
              </mc:AlternateContent>
            </w:r>
            <w:r w:rsidR="00E45565" w:rsidRPr="00E45565">
              <w:t xml:space="preserve">  </w:t>
            </w:r>
            <w:r>
              <w:t xml:space="preserve">        </w:t>
            </w:r>
            <w:r w:rsidR="00E45565" w:rsidRPr="00E45565">
              <w:t xml:space="preserve">   </w:t>
            </w:r>
            <w:r w:rsidR="00B70A7D">
              <w:t>9</w:t>
            </w:r>
            <w:r w:rsidR="00E45565" w:rsidRPr="00E45565">
              <w:t xml:space="preserve">                                  </w:t>
            </w:r>
            <w:r w:rsidR="00B70A7D">
              <w:t>10</w:t>
            </w:r>
            <w:r w:rsidR="00E45565" w:rsidRPr="00E45565">
              <w:t xml:space="preserve">                                  </w:t>
            </w:r>
            <w:r w:rsidR="00B70A7D">
              <w:t>11</w:t>
            </w:r>
            <w:r w:rsidR="00E45565" w:rsidRPr="00E45565">
              <w:t xml:space="preserve">                                   </w:t>
            </w:r>
            <w:r w:rsidR="00B70A7D">
              <w:t>15</w:t>
            </w:r>
            <w:r w:rsidR="00E45565" w:rsidRPr="00E45565">
              <w:t xml:space="preserve">                                     </w:t>
            </w:r>
          </w:p>
          <w:p w:rsidR="00325745" w:rsidRPr="00CB07E2" w:rsidRDefault="00325745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6C11D3" w:rsidRDefault="00CB07E2" w:rsidP="00161B77">
            <w:pPr>
              <w:pStyle w:val="QuestionStyle"/>
            </w:pPr>
            <w:r>
              <w:t>Jac</w:t>
            </w:r>
            <w:r w:rsidR="006C11D3">
              <w:t>ob buys 12</w:t>
            </w:r>
            <w:r>
              <w:t xml:space="preserve"> packets of lollies for a party. The number of lollies in each packet are given below:</w:t>
            </w:r>
          </w:p>
          <w:p w:rsidR="006C11D3" w:rsidRPr="006C11D3" w:rsidRDefault="006C11D3" w:rsidP="00161B77">
            <w:pPr>
              <w:pStyle w:val="QuestionStyle"/>
            </w:pPr>
          </w:p>
          <w:p w:rsidR="00CB07E2" w:rsidRDefault="00CB07E2" w:rsidP="00161B77">
            <w:pPr>
              <w:pStyle w:val="QuestionStyle"/>
            </w:pPr>
            <w:r>
              <w:t xml:space="preserve">12,  14,  </w:t>
            </w:r>
            <w:r w:rsidR="006C11D3">
              <w:t xml:space="preserve">14,  </w:t>
            </w:r>
            <w:r>
              <w:t>15,  16,  18,  20,</w:t>
            </w:r>
            <w:r w:rsidR="006C11D3">
              <w:t xml:space="preserve">  25,  28,  30,  32,  35.</w:t>
            </w:r>
            <w:r>
              <w:t xml:space="preserve">  </w:t>
            </w:r>
          </w:p>
          <w:p w:rsidR="006C11D3" w:rsidRPr="006C11D3" w:rsidRDefault="006C11D3" w:rsidP="00161B77">
            <w:pPr>
              <w:pStyle w:val="QuestionStyle"/>
            </w:pPr>
          </w:p>
          <w:p w:rsidR="006C11D3" w:rsidRDefault="006C11D3" w:rsidP="00161B77">
            <w:pPr>
              <w:pStyle w:val="QuestionStyle"/>
            </w:pPr>
            <w:r>
              <w:t>Calculate the mean number</w:t>
            </w:r>
            <w:r w:rsidR="00B70A7D">
              <w:t xml:space="preserve"> </w:t>
            </w:r>
            <w:r>
              <w:t>of lollies</w:t>
            </w:r>
            <w:r w:rsidR="00B70A7D">
              <w:t xml:space="preserve"> per packet </w:t>
            </w:r>
            <w:r w:rsidR="00B70A7D" w:rsidRPr="00B70A7D">
              <w:t>(to 1 decimal place)</w:t>
            </w:r>
            <w:r>
              <w:t>.</w:t>
            </w:r>
          </w:p>
          <w:p w:rsidR="006C11D3" w:rsidRDefault="00B70A7D" w:rsidP="00161B77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20C6323" wp14:editId="10442690">
                      <wp:simplePos x="0" y="0"/>
                      <wp:positionH relativeFrom="column">
                        <wp:posOffset>3493135</wp:posOffset>
                      </wp:positionH>
                      <wp:positionV relativeFrom="paragraph">
                        <wp:posOffset>115570</wp:posOffset>
                      </wp:positionV>
                      <wp:extent cx="1066800" cy="390525"/>
                      <wp:effectExtent l="9525" t="5715" r="9525" b="13335"/>
                      <wp:wrapNone/>
                      <wp:docPr id="89" name="Rectangle 8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D745F5" id="Rectangle 89" o:spid="_x0000_s1026" style="position:absolute;margin-left:275.05pt;margin-top:9.1pt;width:84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"/>
                  </w:pict>
                </mc:Fallback>
              </mc:AlternateContent>
            </w:r>
          </w:p>
          <w:p w:rsidR="00B70A7D" w:rsidRDefault="00B70A7D" w:rsidP="00161B77">
            <w:pPr>
              <w:pStyle w:val="QuestionStyle"/>
            </w:pPr>
          </w:p>
          <w:p w:rsidR="00B70A7D" w:rsidRDefault="00B70A7D" w:rsidP="00161B77">
            <w:pPr>
              <w:pStyle w:val="QuestionStyle"/>
            </w:pPr>
          </w:p>
          <w:p w:rsidR="00B70A7D" w:rsidRPr="006C11D3" w:rsidRDefault="00B70A7D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222F7" w:rsidRPr="004222F7" w:rsidRDefault="004222F7" w:rsidP="00161B77">
            <w:pPr>
              <w:pStyle w:val="QuestionStyle"/>
            </w:pPr>
            <w:r>
              <w:t>A game in an arcade shows the five highest scores on the screen.</w:t>
            </w:r>
          </w:p>
          <w:p w:rsidR="004222F7" w:rsidRDefault="004222F7" w:rsidP="00161B77">
            <w:pPr>
              <w:pStyle w:val="QuestionStyle"/>
            </w:pPr>
          </w:p>
          <w:tbl>
            <w:tblPr>
              <w:tblStyle w:val="TableGrid"/>
              <w:tblW w:w="0" w:type="auto"/>
              <w:tblInd w:w="1957" w:type="dxa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4222F7" w:rsidRPr="004222F7" w:rsidTr="008835D9">
              <w:trPr>
                <w:cantSplit/>
                <w:trHeight w:hRule="exact" w:val="567"/>
              </w:trPr>
              <w:tc>
                <w:tcPr>
                  <w:tcW w:w="1701" w:type="dxa"/>
                  <w:shd w:val="clear" w:color="auto" w:fill="002060"/>
                  <w:vAlign w:val="center"/>
                </w:tcPr>
                <w:p w:rsidR="004222F7" w:rsidRPr="008835D9" w:rsidRDefault="004222F7" w:rsidP="00161B77">
                  <w:pPr>
                    <w:pStyle w:val="QuestionStyle"/>
                    <w:rPr>
                      <w:b/>
                      <w:color w:val="FFFFCC"/>
                    </w:rPr>
                  </w:pPr>
                  <w:r w:rsidRPr="008835D9">
                    <w:rPr>
                      <w:b/>
                      <w:color w:val="FFFFCC"/>
                    </w:rPr>
                    <w:t>Highest Scores</w:t>
                  </w:r>
                </w:p>
              </w:tc>
              <w:tc>
                <w:tcPr>
                  <w:tcW w:w="1701" w:type="dxa"/>
                  <w:shd w:val="clear" w:color="auto" w:fill="002060"/>
                  <w:vAlign w:val="center"/>
                </w:tcPr>
                <w:p w:rsidR="004222F7" w:rsidRPr="008835D9" w:rsidRDefault="004222F7" w:rsidP="00161B77">
                  <w:pPr>
                    <w:pStyle w:val="QuestionStyle"/>
                    <w:rPr>
                      <w:b/>
                      <w:color w:val="FFFFCC"/>
                    </w:rPr>
                  </w:pPr>
                  <w:r w:rsidRPr="008835D9">
                    <w:rPr>
                      <w:b/>
                      <w:color w:val="FFFFCC"/>
                    </w:rPr>
                    <w:t>25400</w:t>
                  </w:r>
                </w:p>
              </w:tc>
              <w:tc>
                <w:tcPr>
                  <w:tcW w:w="1701" w:type="dxa"/>
                  <w:shd w:val="clear" w:color="auto" w:fill="002060"/>
                  <w:vAlign w:val="center"/>
                </w:tcPr>
                <w:p w:rsidR="004222F7" w:rsidRPr="008835D9" w:rsidRDefault="004222F7" w:rsidP="00161B77">
                  <w:pPr>
                    <w:pStyle w:val="QuestionStyle"/>
                    <w:rPr>
                      <w:b/>
                      <w:color w:val="FFFFCC"/>
                    </w:rPr>
                  </w:pPr>
                  <w:r w:rsidRPr="008835D9">
                    <w:rPr>
                      <w:b/>
                      <w:color w:val="FFFFCC"/>
                    </w:rPr>
                    <w:t>23450</w:t>
                  </w:r>
                </w:p>
              </w:tc>
            </w:tr>
            <w:tr w:rsidR="004222F7" w:rsidRPr="004222F7" w:rsidTr="008835D9">
              <w:trPr>
                <w:cantSplit/>
                <w:trHeight w:hRule="exact" w:val="567"/>
              </w:trPr>
              <w:tc>
                <w:tcPr>
                  <w:tcW w:w="1701" w:type="dxa"/>
                  <w:shd w:val="clear" w:color="auto" w:fill="002060"/>
                  <w:vAlign w:val="center"/>
                </w:tcPr>
                <w:p w:rsidR="004222F7" w:rsidRPr="008835D9" w:rsidRDefault="004222F7" w:rsidP="00161B77">
                  <w:pPr>
                    <w:pStyle w:val="QuestionStyle"/>
                    <w:rPr>
                      <w:b/>
                      <w:color w:val="FFFFCC"/>
                    </w:rPr>
                  </w:pPr>
                  <w:r w:rsidRPr="008835D9">
                    <w:rPr>
                      <w:b/>
                      <w:color w:val="FFFFCC"/>
                    </w:rPr>
                    <w:t>18480</w:t>
                  </w:r>
                </w:p>
              </w:tc>
              <w:tc>
                <w:tcPr>
                  <w:tcW w:w="1701" w:type="dxa"/>
                  <w:shd w:val="clear" w:color="auto" w:fill="002060"/>
                  <w:vAlign w:val="center"/>
                </w:tcPr>
                <w:p w:rsidR="004222F7" w:rsidRPr="008835D9" w:rsidRDefault="004222F7" w:rsidP="00161B77">
                  <w:pPr>
                    <w:pStyle w:val="QuestionStyle"/>
                    <w:rPr>
                      <w:b/>
                      <w:color w:val="FFFFCC"/>
                    </w:rPr>
                  </w:pPr>
                  <w:r w:rsidRPr="008835D9">
                    <w:rPr>
                      <w:b/>
                      <w:color w:val="FFFFCC"/>
                    </w:rPr>
                    <w:t>18300</w:t>
                  </w:r>
                </w:p>
              </w:tc>
              <w:tc>
                <w:tcPr>
                  <w:tcW w:w="1701" w:type="dxa"/>
                  <w:shd w:val="clear" w:color="auto" w:fill="002060"/>
                  <w:vAlign w:val="center"/>
                </w:tcPr>
                <w:p w:rsidR="004222F7" w:rsidRPr="008835D9" w:rsidRDefault="004222F7" w:rsidP="00161B77">
                  <w:pPr>
                    <w:pStyle w:val="QuestionStyle"/>
                    <w:rPr>
                      <w:b/>
                      <w:color w:val="FFFFCC"/>
                    </w:rPr>
                  </w:pPr>
                  <w:r w:rsidRPr="008835D9">
                    <w:rPr>
                      <w:b/>
                      <w:color w:val="FFFFCC"/>
                    </w:rPr>
                    <w:t>17540</w:t>
                  </w:r>
                </w:p>
              </w:tc>
            </w:tr>
          </w:tbl>
          <w:p w:rsidR="004222F7" w:rsidRPr="004222F7" w:rsidRDefault="004222F7" w:rsidP="00161B77">
            <w:pPr>
              <w:pStyle w:val="QuestionStyle"/>
            </w:pPr>
          </w:p>
          <w:p w:rsidR="004222F7" w:rsidRPr="004222F7" w:rsidRDefault="004222F7" w:rsidP="00161B77">
            <w:pPr>
              <w:pStyle w:val="QuestionStyle"/>
            </w:pPr>
            <w:r w:rsidRPr="004222F7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9B1E7B7" wp14:editId="69133836">
                      <wp:simplePos x="0" y="0"/>
                      <wp:positionH relativeFrom="column">
                        <wp:posOffset>2544445</wp:posOffset>
                      </wp:positionH>
                      <wp:positionV relativeFrom="paragraph">
                        <wp:posOffset>46990</wp:posOffset>
                      </wp:positionV>
                      <wp:extent cx="1066800" cy="390525"/>
                      <wp:effectExtent l="10795" t="9525" r="8255" b="9525"/>
                      <wp:wrapNone/>
                      <wp:docPr id="91" name="Rectangle 9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F09020" id="Rectangle 91" o:spid="_x0000_s1026" style="position:absolute;margin-left:200.35pt;margin-top:3.7pt;width:84pt;height:30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"/>
                  </w:pict>
                </mc:Fallback>
              </mc:AlternateContent>
            </w:r>
            <w:r>
              <w:t>The range of the high</w:t>
            </w:r>
            <w:r w:rsidRPr="004222F7">
              <w:t xml:space="preserve"> scores is:</w:t>
            </w:r>
          </w:p>
          <w:p w:rsidR="004222F7" w:rsidRPr="004222F7" w:rsidRDefault="004222F7" w:rsidP="00161B77">
            <w:pPr>
              <w:pStyle w:val="QuestionStyle"/>
            </w:pPr>
          </w:p>
          <w:p w:rsidR="00325745" w:rsidRDefault="00325745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4222F7" w:rsidRDefault="004222F7" w:rsidP="004222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5036AD">
              <w:rPr>
                <w:rFonts w:ascii="Times New Roman" w:hAnsi="Times New Roman"/>
                <w:sz w:val="24"/>
                <w:szCs w:val="24"/>
              </w:rPr>
              <w:t>playing times (in minutes) of 12 movies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are given below.</w:t>
            </w:r>
          </w:p>
          <w:p w:rsidR="004222F7" w:rsidRDefault="004222F7" w:rsidP="004222F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222F7" w:rsidRDefault="005036AD" w:rsidP="004222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</w:t>
            </w:r>
            <w:r w:rsidR="00B70A7D" w:rsidRPr="00B70A7D">
              <w:rPr>
                <w:rFonts w:ascii="Times New Roman" w:hAnsi="Times New Roman"/>
                <w:sz w:val="24"/>
                <w:szCs w:val="24"/>
              </w:rPr>
              <w:t>92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88, </w:t>
            </w:r>
            <w:r w:rsidR="00752493" w:rsidRPr="00752493">
              <w:rPr>
                <w:rFonts w:ascii="Times New Roman" w:hAnsi="Times New Roman"/>
                <w:sz w:val="24"/>
                <w:szCs w:val="24"/>
              </w:rPr>
              <w:t>120</w:t>
            </w:r>
            <w:r>
              <w:rPr>
                <w:rFonts w:ascii="Times New Roman" w:hAnsi="Times New Roman"/>
                <w:sz w:val="24"/>
                <w:szCs w:val="24"/>
              </w:rPr>
              <w:t>, 90</w:t>
            </w:r>
            <w:r w:rsidR="004222F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52493" w:rsidRPr="00752493">
              <w:rPr>
                <w:rFonts w:ascii="Times New Roman" w:hAnsi="Times New Roman"/>
                <w:sz w:val="24"/>
                <w:szCs w:val="24"/>
              </w:rPr>
              <w:t>85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91, </w:t>
            </w:r>
            <w:r w:rsidR="00752493" w:rsidRPr="00752493">
              <w:rPr>
                <w:rFonts w:ascii="Times New Roman" w:hAnsi="Times New Roman"/>
                <w:sz w:val="24"/>
                <w:szCs w:val="24"/>
              </w:rPr>
              <w:t>75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B70A7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B70A7D" w:rsidRPr="00B70A7D">
              <w:rPr>
                <w:rFonts w:ascii="Times New Roman" w:hAnsi="Times New Roman"/>
                <w:sz w:val="24"/>
                <w:szCs w:val="24"/>
              </w:rPr>
              <w:t>60</w:t>
            </w:r>
            <w:r w:rsidR="00B70A7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94, 101</w:t>
            </w:r>
            <w:r w:rsidR="00B70A7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752493" w:rsidRPr="00752493">
              <w:rPr>
                <w:rFonts w:ascii="Times New Roman" w:hAnsi="Times New Roman"/>
                <w:sz w:val="24"/>
                <w:szCs w:val="24"/>
              </w:rPr>
              <w:t>89</w:t>
            </w:r>
            <w:r w:rsidR="00B70A7D" w:rsidRPr="00B70A7D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 w:rsidR="00B70A7D" w:rsidRPr="00B70A7D">
              <w:rPr>
                <w:rFonts w:ascii="Times New Roman" w:hAnsi="Times New Roman"/>
                <w:sz w:val="24"/>
                <w:szCs w:val="24"/>
              </w:rPr>
              <w:t>90</w:t>
            </w:r>
            <w:r w:rsidR="004222F7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222F7" w:rsidRDefault="004222F7" w:rsidP="004222F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222F7" w:rsidRDefault="004222F7" w:rsidP="004222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4222F7" w:rsidRDefault="004222F7" w:rsidP="004222F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4222F7" w:rsidRDefault="004222F7" w:rsidP="004222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43D73538" wp14:editId="32218C4C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41910</wp:posOffset>
                      </wp:positionV>
                      <wp:extent cx="171450" cy="944880"/>
                      <wp:effectExtent l="0" t="0" r="19050" b="26670"/>
                      <wp:wrapNone/>
                      <wp:docPr id="97" name="Group 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10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4222F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4222F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4222F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4222F7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3D73538" id="Group 97" o:spid="_x0000_s1041" style="position:absolute;margin-left:21.5pt;margin-top:3.3pt;width:13.5pt;height:74.4pt;z-index:251697152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">
                      <v:roundrect id="AutoShape 3" o:spid="_x0000_s1042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a88IA&#10;AADcAAAADwAAAGRycy9kb3ducmV2LnhtbERP32vCMBB+H+x/CCf4NlOVSekaxQnK2Ju6+Xwk16as&#10;uZQm2rq/fhkM9nYf388rN6NrxY360HhWMJ9lIIi1Nw3XCj7O+6ccRIjIBlvPpOBOATbrx4cSC+MH&#10;PtLtFGuRQjgUqMDG2BVSBm3JYZj5jjhxle8dxgT7WpoehxTuWrnIspV02HBqsNjRzpL+Ol2dgndt&#10;n/Pv8XAxw6pabo+vl0/tD0pNJ+P2BUSkMf6L/9xvJs3Plv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8hrzwgAAANwAAAAPAAAAAAAAAAAAAAAAAJgCAABkcnMvZG93&#10;bnJldi54bWxQSwUGAAAAAAQABAD1AAAAhwMAAAAA&#10;" strokecolor="black [3213]" strokeweight="1pt">
                        <v:textbox>
                          <w:txbxContent>
                            <w:p w:rsidR="006F6D90" w:rsidRDefault="006F6D90" w:rsidP="004222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4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uCh8EA&#10;AADcAAAADwAAAGRycy9kb3ducmV2LnhtbERPS2sCMRC+F/wPYYTeatbWimyNYoWKePNRz0MybhY3&#10;k2UT3a2/3ggFb/PxPWc671wlrtSE0rOC4SADQay9KblQcNj/vE1AhIhssPJMCv4owHzWe5libnzL&#10;W7ruYiFSCIccFdgY61zKoC05DANfEyfu5BuHMcGmkKbBNoW7Sr5n2Vg6LDk1WKxpaUmfdxenYKPt&#10;5+TWrY6mHZ8+Ftvv46/2K6Ve+93iC0SkLj7F/+61SfOzETyeSRfI2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sbgofBAAAA3AAAAA8AAAAAAAAAAAAAAAAAmAIAAGRycy9kb3du&#10;cmV2LnhtbFBLBQYAAAAABAAEAPUAAACGAwAAAAA=&#10;" strokecolor="black [3213]" strokeweight="1pt">
                        <v:textbox>
                          <w:txbxContent>
                            <w:p w:rsidR="006F6D90" w:rsidRDefault="006F6D90" w:rsidP="004222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4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cnHMEA&#10;AADcAAAADwAAAGRycy9kb3ducmV2LnhtbERPTWsCMRC9C/6HMEJvmtWiyGoUFSrFm9p6HpJxs7iZ&#10;LJvU3fbXN4LgbR7vc5brzlXiTk0oPSsYjzIQxNqbkgsFX+eP4RxEiMgGK8+k4JcCrFf93hJz41s+&#10;0v0UC5FCOOSowMZY51IGbclhGPmaOHFX3ziMCTaFNA22KdxVcpJlM+mw5NRgsaadJX07/TgFB22n&#10;879ufzHt7Pq+OW4v39rvlXobdJsFiEhdfImf7k+T5mdTeDy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XJxzBAAAA3AAAAA8AAAAAAAAAAAAAAAAAmAIAAGRycy9kb3du&#10;cmV2LnhtbFBLBQYAAAAABAAEAPUAAACGAwAAAAA=&#10;" strokecolor="black [3213]" strokeweight="1pt">
                        <v:textbox>
                          <w:txbxContent>
                            <w:p w:rsidR="006F6D90" w:rsidRDefault="006F6D90" w:rsidP="004222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45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5a8EA&#10;AADcAAAADwAAAGRycy9kb3ducmV2LnhtbERPTWsCMRC9F/wPYQRvNWuli6xGUUGR3rTV85CMm8XN&#10;ZNmk7uqvbwqF3ubxPmex6l0t7tSGyrOCyTgDQay9qbhU8PW5e52BCBHZYO2ZFDwowGo5eFlgYXzH&#10;R7qfYilSCIcCFdgYm0LKoC05DGPfECfu6luHMcG2lKbFLoW7Wr5lWS4dVpwaLDa0taRvp2+n4EPb&#10;99mz319Ml1+n6+PmctZ+r9Ro2K/nICL18V/85z6YND/L4feZdIF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SFuWvBAAAA3AAAAA8AAAAAAAAAAAAAAAAAmAIAAGRycy9kb3du&#10;cmV2LnhtbFBLBQYAAAAABAAEAPUAAACGAwAAAAA=&#10;" strokecolor="black [3213]" strokeweight="1pt">
                        <v:textbox>
                          <w:txbxContent>
                            <w:p w:rsidR="006F6D90" w:rsidRDefault="006F6D90" w:rsidP="004222F7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5036AD">
              <w:rPr>
                <w:rFonts w:ascii="Times New Roman" w:hAnsi="Times New Roman"/>
                <w:sz w:val="24"/>
                <w:szCs w:val="24"/>
              </w:rPr>
              <w:t xml:space="preserve">    There is a cluster around 60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222F7" w:rsidRDefault="004222F7" w:rsidP="004222F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4222F7" w:rsidRDefault="004222F7" w:rsidP="004222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5036AD">
              <w:rPr>
                <w:rFonts w:ascii="Times New Roman" w:hAnsi="Times New Roman"/>
                <w:sz w:val="24"/>
                <w:szCs w:val="24"/>
              </w:rPr>
              <w:t xml:space="preserve">     There is a cluster around 9</w:t>
            </w:r>
            <w:r>
              <w:rPr>
                <w:rFonts w:ascii="Times New Roman" w:hAnsi="Times New Roman"/>
                <w:sz w:val="24"/>
                <w:szCs w:val="24"/>
              </w:rPr>
              <w:t>0.</w:t>
            </w:r>
          </w:p>
          <w:p w:rsidR="004222F7" w:rsidRDefault="004222F7" w:rsidP="004222F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4222F7" w:rsidRDefault="004222F7" w:rsidP="004222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  <w:r w:rsidR="005036AD">
              <w:rPr>
                <w:rFonts w:ascii="Times New Roman" w:hAnsi="Times New Roman"/>
                <w:sz w:val="24"/>
                <w:szCs w:val="24"/>
              </w:rPr>
              <w:t xml:space="preserve">     There is a cluster around 100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222F7" w:rsidRDefault="004222F7" w:rsidP="004222F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4222F7" w:rsidRDefault="004222F7" w:rsidP="004222F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 w:rsidR="005036AD">
              <w:rPr>
                <w:rFonts w:ascii="Times New Roman" w:hAnsi="Times New Roman"/>
                <w:sz w:val="24"/>
                <w:szCs w:val="24"/>
              </w:rPr>
              <w:t>There is a cluster around 120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25745" w:rsidRPr="005036AD" w:rsidRDefault="00325745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85B4E" w:rsidRPr="00885B4E" w:rsidRDefault="00885B4E" w:rsidP="00885B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Usman asks his classmates the number of </w:t>
            </w:r>
            <w:r w:rsidR="0067595E">
              <w:rPr>
                <w:rFonts w:ascii="Times New Roman" w:hAnsi="Times New Roman"/>
                <w:sz w:val="24"/>
                <w:szCs w:val="24"/>
              </w:rPr>
              <w:t>times they travelled by bus in the last week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>. The results are listed below.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885B4E" w:rsidRPr="00885B4E" w:rsidRDefault="00885B4E" w:rsidP="00885B4E">
            <w:pPr>
              <w:rPr>
                <w:rFonts w:ascii="Times New Roman" w:hAnsi="Times New Roman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8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5,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885B4E" w:rsidRPr="00885B4E" w:rsidRDefault="00885B4E" w:rsidP="00885B4E">
            <w:pPr>
              <w:rPr>
                <w:rFonts w:ascii="Times New Roman" w:hAnsi="Times New Roman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sz w:val="24"/>
                <w:szCs w:val="24"/>
              </w:rPr>
              <w:t>The mode of the data is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sz w:val="12"/>
                <w:szCs w:val="12"/>
              </w:rPr>
            </w:pP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sz w:val="24"/>
                <w:szCs w:val="24"/>
              </w:rPr>
            </w:pPr>
            <w:r w:rsidRPr="00885B4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1248" behindDoc="0" locked="0" layoutInCell="1" allowOverlap="1" wp14:anchorId="4C101780" wp14:editId="206265D0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122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2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885B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885B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885B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3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885B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101780" id="Group 48" o:spid="_x0000_s1046" style="position:absolute;margin-left:11.05pt;margin-top:3.3pt;width:343.5pt;height:9pt;z-index:25170124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">
                      <v:roundrect id="AutoShape 3" o:spid="_x0000_s104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nQ0sQA&#10;AADcAAAADwAAAGRycy9kb3ducmV2LnhtbERPTWvCQBC9C/0PyxR6Ed3Ug8Y0G5FKxV4E02KvQ3aa&#10;hGZnQ3ZNor++Wyh4m8f7nHQzmkb01LnasoLneQSCuLC65lLB58fbLAbhPLLGxjIpuJKDTfYwSTHR&#10;duAT9bkvRQhhl6CCyvs2kdIVFRl0c9sSB+7bdgZ9gF0pdYdDCDeNXETRUhqsOTRU2NJrRcVPfjEK&#10;4mtszv35uP+idx52t6NebadrpZ4ex+0LCE+jv4v/3Qcd5i9W8PdMuE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J0NLEAAAA3AAAAA8AAAAAAAAAAAAAAAAAmAIAAGRycy9k&#10;b3ducmV2LnhtbFBLBQYAAAAABAAEAPUAAACJAwAAAAA=&#10;" strokecolor="windowText" strokeweight="1pt">
                        <v:textbox>
                          <w:txbxContent>
                            <w:p w:rsidR="006F6D90" w:rsidRDefault="006F6D90" w:rsidP="00885B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4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ZEoMYA&#10;AADcAAAADwAAAGRycy9kb3ducmV2LnhtbESPQWvCQBCF7wX/wzJCL0U3erAxdRWxtLQXQVvsdciO&#10;STA7G7LbJPrrO4eCtxnem/e+WW0GV6uO2lB5NjCbJqCIc28rLgx8f71NUlAhIlusPZOBKwXYrEcP&#10;K8ys7/lA3TEWSkI4ZGigjLHJtA55SQ7D1DfEop196zDK2hbatthLuKv1PEkW2mHF0lBiQ7uS8svx&#10;1xlIr6k7daf9+w99cv9629vn7dPSmMfxsH0BFWmId/P/9YcV/LnQyjMygV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5ZEoM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885B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4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rhO8MA&#10;AADcAAAADwAAAGRycy9kb3ducmV2LnhtbERPTWvCQBC9F/wPywi9FLOphzbGrCIWS70IVdHrkB2T&#10;YHY2ZNck9td3hUJv83ifky0HU4uOWldZVvAaxSCIc6srLhQcD5tJAsJ5ZI21ZVJwJwfLxegpw1Tb&#10;nr+p2/tChBB2KSoovW9SKV1ekkEX2YY4cBfbGvQBtoXULfYh3NRyGsdv0mDFoaHEhtYl5df9zShI&#10;7ok5dafd55m23H/87PT76mWm1PN4WM1BeBr8v/jP/aXD/OkMHs+EC+Ti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rhO8MAAADcAAAADwAAAAAAAAAAAAAAAACYAgAAZHJzL2Rv&#10;d25yZXYueG1sUEsFBgAAAAAEAAQA9QAAAIgDAAAAAA==&#10;" strokecolor="windowText" strokeweight="1pt">
                        <v:textbox>
                          <w:txbxContent>
                            <w:p w:rsidR="006F6D90" w:rsidRDefault="006F6D90" w:rsidP="00885B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5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nee8YA&#10;AADcAAAADwAAAGRycy9kb3ducmV2LnhtbESPQUvDQBCF70L/wzIFL2I3VdAYsylFUfRSaJR6HbJj&#10;EpqdDdk1Sf31zkHobYb35r1v8s3sOjXSEFrPBtarBBRx5W3LtYHPj5frFFSIyBY7z2TgRAE2xeIi&#10;x8z6ifc0lrFWEsIhQwNNjH2mdagachhWvicW7dsPDqOsQ63tgJOEu07fJMmddtiyNDTY01ND1bH8&#10;cQbSU+oO42H3+kXvPD3/7uz99urBmMvlvH0EFWmOZ/P/9ZsV/FvBl2dkAl3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nee8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885B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hAnsi="Times New Roman"/>
                <w:sz w:val="24"/>
                <w:szCs w:val="24"/>
              </w:rPr>
              <w:t>6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7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                          </w:t>
            </w:r>
          </w:p>
          <w:p w:rsidR="00325745" w:rsidRPr="005036AD" w:rsidRDefault="00885B4E" w:rsidP="00161B77">
            <w:pPr>
              <w:pStyle w:val="QuestionStyle"/>
              <w:rPr>
                <w:sz w:val="12"/>
                <w:szCs w:val="12"/>
              </w:rPr>
            </w:pPr>
            <w:r w:rsidRPr="00885B4E">
              <w:t xml:space="preserve">     </w:t>
            </w: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67595E" w:rsidP="00161B77">
            <w:pPr>
              <w:pStyle w:val="QuestionStyle"/>
            </w:pPr>
            <w:r>
              <w:t>Veronica counts the number of ducks in the local pond each day for two weeks.</w:t>
            </w:r>
          </w:p>
          <w:p w:rsidR="0067595E" w:rsidRDefault="0067595E" w:rsidP="00161B77">
            <w:pPr>
              <w:pStyle w:val="QuestionStyle"/>
            </w:pPr>
            <w:r>
              <w:t>The results are shown below.</w:t>
            </w:r>
          </w:p>
          <w:p w:rsidR="0067595E" w:rsidRPr="0067595E" w:rsidRDefault="0067595E" w:rsidP="00161B77">
            <w:pPr>
              <w:pStyle w:val="QuestionStyle"/>
            </w:pPr>
          </w:p>
          <w:p w:rsidR="0067595E" w:rsidRDefault="0067595E" w:rsidP="00161B77">
            <w:pPr>
              <w:pStyle w:val="QuestionStyle"/>
            </w:pPr>
            <w:r>
              <w:t xml:space="preserve">          12, 15, 18, 6, 12, 9, 8, 14, 16, 20, 22, 16, 18, 11.</w:t>
            </w:r>
          </w:p>
          <w:p w:rsidR="0067595E" w:rsidRPr="0067595E" w:rsidRDefault="0067595E" w:rsidP="00161B77">
            <w:pPr>
              <w:pStyle w:val="QuestionStyle"/>
            </w:pPr>
          </w:p>
          <w:p w:rsidR="0067595E" w:rsidRDefault="0067595E" w:rsidP="00161B77">
            <w:pPr>
              <w:pStyle w:val="QuestionStyle"/>
            </w:pPr>
            <w:r>
              <w:rPr>
                <w:rFonts w:asciiTheme="minorHAnsi" w:hAnsiTheme="minorHAnsi" w:cstheme="minorBidi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E8AE02" wp14:editId="6E686D92">
                      <wp:simplePos x="0" y="0"/>
                      <wp:positionH relativeFrom="column">
                        <wp:posOffset>2416810</wp:posOffset>
                      </wp:positionH>
                      <wp:positionV relativeFrom="paragraph">
                        <wp:posOffset>20955</wp:posOffset>
                      </wp:positionV>
                      <wp:extent cx="1066800" cy="390525"/>
                      <wp:effectExtent l="9525" t="5715" r="9525" b="13335"/>
                      <wp:wrapNone/>
                      <wp:docPr id="131" name="Rectangle 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3DC10F9" id="Rectangle 131" o:spid="_x0000_s1026" style="position:absolute;margin-left:190.3pt;margin-top:1.65pt;width:84pt;height:30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"/>
                  </w:pict>
                </mc:Fallback>
              </mc:AlternateContent>
            </w:r>
            <w:r>
              <w:t>What is the median of the data?</w:t>
            </w:r>
          </w:p>
          <w:p w:rsidR="0067595E" w:rsidRPr="0067595E" w:rsidRDefault="0067595E" w:rsidP="00161B77">
            <w:pPr>
              <w:pStyle w:val="QuestionStyle"/>
            </w:pPr>
          </w:p>
          <w:p w:rsidR="0067595E" w:rsidRDefault="0067595E" w:rsidP="00161B77">
            <w:pPr>
              <w:pStyle w:val="QuestionStyle"/>
            </w:pPr>
          </w:p>
          <w:p w:rsidR="0067595E" w:rsidRPr="0067595E" w:rsidRDefault="0067595E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E55E1" w:rsidRPr="00885B4E" w:rsidRDefault="00CE55E1" w:rsidP="00CE55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Josh records the distance (in km) travelled each day while on a 5 day road trip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>. The results are listed below.</w:t>
            </w:r>
          </w:p>
          <w:p w:rsidR="00CE55E1" w:rsidRPr="00885B4E" w:rsidRDefault="00CE55E1" w:rsidP="00CE55E1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CE55E1" w:rsidRPr="00885B4E" w:rsidRDefault="00CE55E1" w:rsidP="00CE55E1">
            <w:pPr>
              <w:rPr>
                <w:rFonts w:ascii="Times New Roman" w:hAnsi="Times New Roman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sz w:val="24"/>
                <w:szCs w:val="24"/>
              </w:rPr>
              <w:t>86.5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62.9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58.7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103.2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>,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79.7</w:t>
            </w:r>
          </w:p>
          <w:p w:rsidR="00CE55E1" w:rsidRPr="00885B4E" w:rsidRDefault="00CE55E1" w:rsidP="00CE55E1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CE55E1" w:rsidRPr="00885B4E" w:rsidRDefault="00CE55E1" w:rsidP="00CE55E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mean distance travelled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is</w:t>
            </w:r>
          </w:p>
          <w:p w:rsidR="00CE55E1" w:rsidRPr="00885B4E" w:rsidRDefault="00CE55E1" w:rsidP="00CE55E1">
            <w:pPr>
              <w:rPr>
                <w:rFonts w:ascii="Times New Roman" w:hAnsi="Times New Roman"/>
                <w:sz w:val="12"/>
                <w:szCs w:val="12"/>
              </w:rPr>
            </w:pP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CE55E1" w:rsidRPr="00885B4E" w:rsidRDefault="00CE55E1" w:rsidP="00CE55E1">
            <w:pPr>
              <w:rPr>
                <w:rFonts w:ascii="Times New Roman" w:hAnsi="Times New Roman"/>
                <w:sz w:val="24"/>
                <w:szCs w:val="24"/>
              </w:rPr>
            </w:pPr>
            <w:r w:rsidRPr="00885B4E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37407B24" wp14:editId="3FC0ECB8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143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4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CE55E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CE55E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CE55E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4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CE55E1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7407B24" id="_x0000_s1051" style="position:absolute;margin-left:11.05pt;margin-top:3.3pt;width:343.5pt;height:9pt;z-index:25170534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">
                      <v:roundrect id="AutoShape 3" o:spid="_x0000_s1052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SrBcMA&#10;AADcAAAADwAAAGRycy9kb3ducmV2LnhtbERPS2vCQBC+F/wPyxR6KbqxSI3RVaSlohfBB3odsmMS&#10;mp0N2W0S/fWuIPQ2H99zZovOlKKh2hWWFQwHEQji1OqCMwXHw08/BuE8ssbSMim4koPFvPcyw0Tb&#10;lnfU7H0mQgi7BBXk3leJlC7NyaAb2Io4cBdbG/QB1pnUNbYh3JTyI4o+pcGCQ0OOFX3llP7u/4yC&#10;+BqbU3Pars604fb7ttXj5ftEqbfXbjkF4anz/+Kne63D/NEIHs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wSrBcMAAADcAAAADwAAAAAAAAAAAAAAAACYAgAAZHJzL2Rv&#10;d25yZXYueG1sUEsFBgAAAAAEAAQA9QAAAIgDAAAAAA==&#10;" strokecolor="windowText" strokeweight="1pt">
                        <v:textbox>
                          <w:txbxContent>
                            <w:p w:rsidR="006F6D90" w:rsidRDefault="006F6D90" w:rsidP="00CE55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5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gOnsQA&#10;AADcAAAADwAAAGRycy9kb3ducmV2LnhtbERPTWvCQBC9C/0PyxR6kbqp2DZNXUUURS9Co9jrkJ0m&#10;odnZkN0m0V/vCgVv83ifM533phItNa60rOBlFIEgzqwuOVdwPKyfYxDOI2usLJOCMzmYzx4GU0y0&#10;7fiL2tTnIoSwS1BB4X2dSOmyggy6ka2JA/djG4M+wCaXusEuhJtKjqPoTRosOTQUWNOyoOw3/TMK&#10;4nNsTu1pv/mmHXery16/L4YfSj099otPEJ56fxf/u7c6zJ+8wu2Zc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BIDp7EAAAA3AAAAA8AAAAAAAAAAAAAAAAAmAIAAGRycy9k&#10;b3ducmV2LnhtbFBLBQYAAAAABAAEAPUAAACJAwAAAAA=&#10;" strokecolor="windowText" strokeweight="1pt">
                        <v:textbox>
                          <w:txbxContent>
                            <w:p w:rsidR="006F6D90" w:rsidRDefault="006F6D90" w:rsidP="00CE55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54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qQ6cMA&#10;AADcAAAADwAAAGRycy9kb3ducmV2LnhtbERPTWvCQBC9F/wPyxR6KbqxiMboKqJU7EWoil6H7JiE&#10;ZmdDdptEf70rFHqbx/uc+bIzpWiodoVlBcNBBII4tbrgTMHp+NmPQTiPrLG0TApu5GC56L3MMdG2&#10;5W9qDj4TIYRdggpy76tESpfmZNANbEUcuKutDfoA60zqGtsQbkr5EUVjabDg0JBjReuc0p/Dr1EQ&#10;32Jzbs777YW+uN3c93qyep8q9fbarWYgPHX+X/zn3ukwfzSG5zPh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JqQ6cMAAADcAAAADwAAAAAAAAAAAAAAAACYAgAAZHJzL2Rv&#10;d25yZXYueG1sUEsFBgAAAAAEAAQA9QAAAIgDAAAAAA==&#10;" strokecolor="windowText" strokeweight="1pt">
                        <v:textbox>
                          <w:txbxContent>
                            <w:p w:rsidR="006F6D90" w:rsidRDefault="006F6D90" w:rsidP="00CE55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5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9Y1csMA&#10;AADcAAAADwAAAGRycy9kb3ducmV2LnhtbERPS2vCQBC+F/wPyxR6KbqxSI3RVUSp2IvgA70O2TEJ&#10;zc6G7DaJ/npXKPQ2H99zZovOlKKh2hWWFQwHEQji1OqCMwWn41c/BuE8ssbSMim4kYPFvPcyw0Tb&#10;lvfUHHwmQgi7BBXk3leJlC7NyaAb2Io4cFdbG/QB1pnUNbYh3JTyI4o+pcGCQ0OOFa1ySn8Ov0ZB&#10;fIvNuTnvNhf65nZ93+nx8n2i1Ntrt5yC8NT5f/Gfe6vD/NEYns+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9Y1csMAAADcAAAADwAAAAAAAAAAAAAAAACYAgAAZHJzL2Rv&#10;d25yZXYueG1sUEsFBgAAAAAEAAQA9QAAAIgDAAAAAA==&#10;" strokecolor="windowText" strokeweight="1pt">
                        <v:textbox>
                          <w:txbxContent>
                            <w:p w:rsidR="006F6D90" w:rsidRDefault="006F6D90" w:rsidP="00CE55E1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>44.5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62.9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                       </w:t>
            </w:r>
            <w:r>
              <w:rPr>
                <w:rFonts w:ascii="Times New Roman" w:hAnsi="Times New Roman"/>
                <w:sz w:val="24"/>
                <w:szCs w:val="24"/>
              </w:rPr>
              <w:t>78.2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79.7      </w:t>
            </w:r>
            <w:r w:rsidRPr="00885B4E">
              <w:rPr>
                <w:rFonts w:ascii="Times New Roman" w:hAnsi="Times New Roman"/>
                <w:sz w:val="24"/>
                <w:szCs w:val="24"/>
              </w:rPr>
              <w:t xml:space="preserve">                            </w:t>
            </w:r>
          </w:p>
          <w:p w:rsidR="00325745" w:rsidRDefault="00CE55E1" w:rsidP="00161B77">
            <w:pPr>
              <w:pStyle w:val="QuestionStyle"/>
            </w:pPr>
            <w:r w:rsidRPr="00885B4E">
              <w:t xml:space="preserve">     </w:t>
            </w:r>
          </w:p>
        </w:tc>
      </w:tr>
      <w:tr w:rsidR="00CE55E1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CE55E1" w:rsidRPr="001B3341" w:rsidRDefault="00CE55E1" w:rsidP="00CE55E1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CE55E1" w:rsidRPr="00F4274E" w:rsidRDefault="00F4274E" w:rsidP="00CE55E1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F4274E">
              <w:rPr>
                <w:rFonts w:ascii="Times New Roman" w:hAnsi="Times New Roman"/>
                <w:b/>
                <w:sz w:val="24"/>
                <w:szCs w:val="24"/>
              </w:rPr>
              <w:t>Questions 9 to 11</w:t>
            </w:r>
            <w:r w:rsidR="00CE55E1" w:rsidRPr="00F4274E">
              <w:rPr>
                <w:rFonts w:ascii="Times New Roman" w:hAnsi="Times New Roman"/>
                <w:b/>
                <w:sz w:val="24"/>
                <w:szCs w:val="24"/>
              </w:rPr>
              <w:t xml:space="preserve"> refer to the dot plot below.</w:t>
            </w:r>
          </w:p>
          <w:p w:rsidR="00CE55E1" w:rsidRPr="00CE55E1" w:rsidRDefault="00F4274E" w:rsidP="00CE55E1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plot gives the number of hours worked by 20 workers on a certain day</w:t>
            </w:r>
            <w:r w:rsidR="00CE55E1" w:rsidRPr="00CE55E1">
              <w:rPr>
                <w:rFonts w:ascii="Times New Roman" w:hAnsi="Times New Roman"/>
                <w:sz w:val="24"/>
                <w:szCs w:val="24"/>
              </w:rPr>
              <w:t>.</w:t>
            </w:r>
          </w:p>
          <w:tbl>
            <w:tblPr>
              <w:tblpPr w:leftFromText="180" w:rightFromText="180" w:vertAnchor="text" w:horzAnchor="page" w:tblpX="1531" w:tblpY="-79"/>
              <w:tblOverlap w:val="never"/>
              <w:tblW w:w="4725" w:type="dxa"/>
              <w:tblLayout w:type="fixed"/>
              <w:tblLook w:val="04A0" w:firstRow="1" w:lastRow="0" w:firstColumn="1" w:lastColumn="0" w:noHBand="0" w:noVBand="1"/>
            </w:tblPr>
            <w:tblGrid>
              <w:gridCol w:w="401"/>
              <w:gridCol w:w="401"/>
              <w:gridCol w:w="401"/>
              <w:gridCol w:w="441"/>
              <w:gridCol w:w="441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F4274E" w:rsidRPr="00CE55E1" w:rsidTr="00F4274E">
              <w:trPr>
                <w:trHeight w:hRule="exact" w:val="227"/>
              </w:trPr>
              <w:tc>
                <w:tcPr>
                  <w:tcW w:w="401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spacing w:after="200" w:line="276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441" w:type="dxa"/>
                  <w:noWrap/>
                  <w:hideMark/>
                </w:tcPr>
                <w:p w:rsidR="00F4274E" w:rsidRPr="00CE55E1" w:rsidRDefault="00F4274E" w:rsidP="00F4274E">
                  <w:pPr>
                    <w:spacing w:line="276" w:lineRule="auto"/>
                    <w:jc w:val="center"/>
                  </w:pPr>
                  <w:r w:rsidRPr="00CE55E1"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F4274E" w:rsidRPr="00CE55E1" w:rsidRDefault="00F4274E" w:rsidP="00F4274E">
                  <w:pPr>
                    <w:spacing w:line="276" w:lineRule="auto"/>
                    <w:rPr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F4274E" w:rsidRPr="00CE55E1" w:rsidTr="00F4274E">
              <w:trPr>
                <w:trHeight w:hRule="exact" w:val="227"/>
              </w:trPr>
              <w:tc>
                <w:tcPr>
                  <w:tcW w:w="401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spacing w:after="200" w:line="276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F4274E" w:rsidRPr="00CE55E1" w:rsidRDefault="00F4274E" w:rsidP="00F4274E">
                  <w:pPr>
                    <w:spacing w:line="276" w:lineRule="auto"/>
                    <w:jc w:val="center"/>
                  </w:pPr>
                  <w:r w:rsidRPr="00CE55E1">
                    <w:t>O</w:t>
                  </w:r>
                </w:p>
              </w:tc>
              <w:tc>
                <w:tcPr>
                  <w:tcW w:w="440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F4274E" w:rsidRPr="00CE55E1" w:rsidTr="00F4274E">
              <w:trPr>
                <w:trHeight w:hRule="exact" w:val="227"/>
              </w:trPr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spacing w:after="200" w:line="276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F4274E" w:rsidRPr="00CE55E1" w:rsidRDefault="00F4274E" w:rsidP="00F4274E">
                  <w:pPr>
                    <w:spacing w:line="276" w:lineRule="auto"/>
                    <w:jc w:val="center"/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F4274E" w:rsidRPr="00CE55E1" w:rsidTr="00F4274E">
              <w:trPr>
                <w:trHeight w:hRule="exact" w:val="227"/>
              </w:trPr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F4274E" w:rsidRPr="00CE55E1" w:rsidRDefault="00F4274E" w:rsidP="00F4274E">
                  <w:pPr>
                    <w:spacing w:line="276" w:lineRule="auto"/>
                    <w:jc w:val="center"/>
                  </w:pPr>
                  <w:r w:rsidRPr="00CE55E1">
                    <w:t>O</w:t>
                  </w:r>
                </w:p>
              </w:tc>
              <w:tc>
                <w:tcPr>
                  <w:tcW w:w="440" w:type="dxa"/>
                  <w:noWrap/>
                </w:tcPr>
                <w:p w:rsidR="00F4274E" w:rsidRPr="00CE55E1" w:rsidRDefault="00F4274E" w:rsidP="00F4274E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440" w:type="dxa"/>
                  <w:noWrap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F4274E" w:rsidRPr="00CE55E1" w:rsidTr="00F4274E">
              <w:trPr>
                <w:trHeight w:hRule="exact" w:val="227"/>
              </w:trPr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F4274E" w:rsidRPr="00CE55E1" w:rsidRDefault="00F4274E" w:rsidP="00F4274E">
                  <w:pPr>
                    <w:spacing w:line="276" w:lineRule="auto"/>
                    <w:rPr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hideMark/>
                </w:tcPr>
                <w:p w:rsidR="00F4274E" w:rsidRPr="00CE55E1" w:rsidRDefault="00F4274E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</w:tr>
            <w:tr w:rsidR="00CE55E1" w:rsidRPr="00CE55E1" w:rsidTr="00F4274E">
              <w:trPr>
                <w:trHeight w:hRule="exact" w:val="227"/>
              </w:trPr>
              <w:tc>
                <w:tcPr>
                  <w:tcW w:w="4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11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12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E55E1" w:rsidRPr="00CE55E1" w:rsidRDefault="00CE55E1" w:rsidP="00F4274E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CE55E1">
                    <w:rPr>
                      <w:rFonts w:eastAsia="Times New Roman"/>
                      <w:color w:val="000000"/>
                      <w:lang w:eastAsia="en-AU"/>
                    </w:rPr>
                    <w:t>1</w:t>
                  </w:r>
                  <w:r w:rsidR="00F4274E">
                    <w:rPr>
                      <w:rFonts w:eastAsia="Times New Roman"/>
                      <w:color w:val="000000"/>
                      <w:lang w:eastAsia="en-AU"/>
                    </w:rPr>
                    <w:t>3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CE55E1" w:rsidRPr="00CE55E1" w:rsidRDefault="00F4274E" w:rsidP="00CE55E1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lang w:eastAsia="en-AU"/>
                    </w:rPr>
                    <w:t>14</w:t>
                  </w:r>
                </w:p>
              </w:tc>
            </w:tr>
          </w:tbl>
          <w:p w:rsidR="00CE55E1" w:rsidRPr="00CE55E1" w:rsidRDefault="00CE55E1" w:rsidP="00CE55E1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CE55E1" w:rsidRDefault="00CE55E1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F4274E" w:rsidP="00161B77">
            <w:pPr>
              <w:pStyle w:val="QuestionStyle"/>
            </w:pPr>
            <w:r>
              <w:t>What is the median number of hours worked?</w:t>
            </w:r>
          </w:p>
          <w:p w:rsidR="00F4274E" w:rsidRDefault="00F4274E" w:rsidP="00161B77">
            <w:pPr>
              <w:pStyle w:val="QuestionStyle"/>
            </w:pPr>
          </w:p>
          <w:p w:rsidR="00F4274E" w:rsidRDefault="00F4274E" w:rsidP="00161B77">
            <w:pPr>
              <w:pStyle w:val="QuestionStyle"/>
            </w:pPr>
            <w:r w:rsidRPr="00F4274E"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6746241C" wp14:editId="08E43B23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153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15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F427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F427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F427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F427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746241C" id="_x0000_s1056" style="position:absolute;margin-left:11.05pt;margin-top:3.3pt;width:343.5pt;height:9pt;z-index:25170739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">
                      <v:roundrect id="AutoShape 3" o:spid="_x0000_s105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092MQA&#10;AADcAAAADwAAAGRycy9kb3ducmV2LnhtbERPTWvCQBC9C/0PyxR6kbqp2DZNXUUURS9Co9jrkJ0m&#10;odnZkN0m0V/vCgVv83ifM533phItNa60rOBlFIEgzqwuOVdwPKyfYxDOI2usLJOCMzmYzx4GU0y0&#10;7fiL2tTnIoSwS1BB4X2dSOmyggy6ka2JA/djG4M+wCaXusEuhJtKjqPoTRosOTQUWNOyoOw3/TMK&#10;4nNsTu1pv/mmHXery16/L4YfSj099otPEJ56fxf/u7c6zH+dwO2ZcIG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rdPdjEAAAA3AAAAA8AAAAAAAAAAAAAAAAAmAIAAGRycy9k&#10;b3ducmV2LnhtbFBLBQYAAAAABAAEAPUAAACJAwAAAAA=&#10;" strokecolor="windowText" strokeweight="1pt">
                        <v:textbox>
                          <w:txbxContent>
                            <w:p w:rsidR="006F6D90" w:rsidRDefault="006F6D90" w:rsidP="00F427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5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GYQ8MA&#10;AADcAAAADwAAAGRycy9kb3ducmV2LnhtbERPS2vCQBC+F/wPyxR6KbqxYI3RVaSlohfBB3odsmMS&#10;mp0N2W0S/fWuIPQ2H99zZovOlKKh2hWWFQwHEQji1OqCMwXHw08/BuE8ssbSMim4koPFvPcyw0Tb&#10;lnfU7H0mQgi7BBXk3leJlC7NyaAb2Io4cBdbG/QB1pnUNbYh3JTyI4o+pcGCQ0OOFX3llP7u/4yC&#10;+BqbU3Pars604fb7ttXj5ftEqbfXbjkF4anz/+Kne63D/NEIHs+EC+T8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GYQ8MAAADcAAAADwAAAAAAAAAAAAAAAACYAgAAZHJzL2Rv&#10;d25yZXYueG1sUEsFBgAAAAAEAAQA9QAAAIgDAAAAAA==&#10;" strokecolor="windowText" strokeweight="1pt">
                        <v:textbox>
                          <w:txbxContent>
                            <w:p w:rsidR="006F6D90" w:rsidRDefault="006F6D90" w:rsidP="00F427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5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MGNMMA&#10;AADcAAAADwAAAGRycy9kb3ducmV2LnhtbERPTWvCQBC9F/wPyxR6KbqxoMboKqJU7EWoil6H7JiE&#10;ZmdDdptEf70rFHqbx/uc+bIzpWiodoVlBcNBBII4tbrgTMHp+NmPQTiPrLG0TApu5GC56L3MMdG2&#10;5W9qDj4TIYRdggpy76tESpfmZNANbEUcuKutDfoA60zqGtsQbkr5EUVjabDg0JBjReuc0p/Dr1EQ&#10;32Jzbs777YW+uN3c93qyep8q9fbarWYgPHX+X/zn3ukwfzSG5zPhAr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UMGNMMAAADcAAAADwAAAAAAAAAAAAAAAACYAgAAZHJzL2Rv&#10;d25yZXYueG1sUEsFBgAAAAAEAAQA9QAAAIgDAAAAAA==&#10;" strokecolor="windowText" strokeweight="1pt">
                        <v:textbox>
                          <w:txbxContent>
                            <w:p w:rsidR="006F6D90" w:rsidRDefault="006F6D90" w:rsidP="00F427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6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+jr8MA&#10;AADcAAAADwAAAGRycy9kb3ducmV2LnhtbERPS2vCQBC+F/wPyxR6KbqxYI3RVUSp2IvgA70O2TEJ&#10;zc6G7DaJ/npXKPQ2H99zZovOlKKh2hWWFQwHEQji1OqCMwWn41c/BuE8ssbSMim4kYPFvPcyw0Tb&#10;lvfUHHwmQgi7BBXk3leJlC7NyaAb2Io4cFdbG/QB1pnUNbYh3JTyI4o+pcGCQ0OOFa1ySn8Ov0ZB&#10;fIvNuTnvNhf65nZ93+nx8n2i1Ntrt5yC8NT5f/Gfe6vD/NEYns+EC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g+jr8MAAADcAAAADwAAAAAAAAAAAAAAAACYAgAAZHJzL2Rv&#10;d25yZXYueG1sUEsFBgAAAAAEAAQA9QAAAIgDAAAAAA==&#10;" strokecolor="windowText" strokeweight="1pt">
                        <v:textbox>
                          <w:txbxContent>
                            <w:p w:rsidR="006F6D90" w:rsidRDefault="006F6D90" w:rsidP="00F427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F4274E">
              <w:t xml:space="preserve">           </w:t>
            </w:r>
            <w:r>
              <w:t>6</w:t>
            </w:r>
            <w:r w:rsidRPr="00F4274E">
              <w:t xml:space="preserve">                                  </w:t>
            </w:r>
            <w:r w:rsidR="00752493">
              <w:t xml:space="preserve">6.5   </w:t>
            </w:r>
            <w:r w:rsidRPr="00F4274E">
              <w:t xml:space="preserve">                              </w:t>
            </w:r>
            <w:r>
              <w:t>7</w:t>
            </w:r>
            <w:r w:rsidRPr="00F4274E">
              <w:t xml:space="preserve">                     </w:t>
            </w:r>
            <w:r w:rsidR="00752493">
              <w:t xml:space="preserve">       </w:t>
            </w:r>
            <w:r w:rsidRPr="00F4274E">
              <w:t xml:space="preserve">      7</w:t>
            </w:r>
            <w:r w:rsidR="00752493">
              <w:t>.5</w:t>
            </w:r>
            <w:r w:rsidRPr="00F4274E">
              <w:t xml:space="preserve">                            </w:t>
            </w:r>
          </w:p>
          <w:p w:rsidR="00F4274E" w:rsidRDefault="00F4274E" w:rsidP="00161B77">
            <w:pPr>
              <w:pStyle w:val="QuestionStyle"/>
            </w:pPr>
            <w:r w:rsidRPr="00F4274E">
              <w:t xml:space="preserve">    </w:t>
            </w: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F4274E" w:rsidP="00161B77">
            <w:pPr>
              <w:pStyle w:val="QuestionStyle"/>
            </w:pPr>
            <w:r>
              <w:t>Calculate the mean number of hours worked.</w:t>
            </w:r>
          </w:p>
          <w:p w:rsidR="00F4274E" w:rsidRDefault="00F4274E" w:rsidP="00161B77">
            <w:pPr>
              <w:pStyle w:val="QuestionStyle"/>
            </w:pPr>
          </w:p>
          <w:p w:rsidR="00F4274E" w:rsidRDefault="00F4274E" w:rsidP="00161B77">
            <w:pPr>
              <w:pStyle w:val="QuestionStyle"/>
            </w:pPr>
            <w:r w:rsidRPr="004222F7"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30B7ABF3" wp14:editId="114C46DF">
                      <wp:simplePos x="0" y="0"/>
                      <wp:positionH relativeFrom="column">
                        <wp:posOffset>2331085</wp:posOffset>
                      </wp:positionH>
                      <wp:positionV relativeFrom="paragraph">
                        <wp:posOffset>-2540</wp:posOffset>
                      </wp:positionV>
                      <wp:extent cx="1066800" cy="390525"/>
                      <wp:effectExtent l="10795" t="9525" r="8255" b="9525"/>
                      <wp:wrapNone/>
                      <wp:docPr id="178" name="Rectangle 1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3F8BF3" id="Rectangle 178" o:spid="_x0000_s1026" style="position:absolute;margin-left:183.55pt;margin-top:-.2pt;width:84pt;height:3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"/>
                  </w:pict>
                </mc:Fallback>
              </mc:AlternateContent>
            </w:r>
          </w:p>
          <w:p w:rsidR="00F4274E" w:rsidRDefault="00F4274E" w:rsidP="00161B77">
            <w:pPr>
              <w:pStyle w:val="QuestionStyle"/>
            </w:pPr>
          </w:p>
          <w:p w:rsidR="00F4274E" w:rsidRDefault="00F4274E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F4274E" w:rsidRDefault="00F4274E" w:rsidP="00F427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researcher made two comments about the data.</w:t>
            </w:r>
          </w:p>
          <w:p w:rsidR="00F4274E" w:rsidRDefault="00F4274E" w:rsidP="00F4274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F4274E" w:rsidRDefault="00F4274E" w:rsidP="00F427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Statement A : The mean will be</w:t>
            </w:r>
            <w:r w:rsidRPr="00F4274E">
              <w:rPr>
                <w:rFonts w:ascii="Times New Roman" w:hAnsi="Times New Roman"/>
                <w:sz w:val="24"/>
                <w:szCs w:val="24"/>
              </w:rPr>
              <w:t xml:space="preserve"> smaller if the outlier is ignored</w:t>
            </w:r>
          </w:p>
          <w:p w:rsidR="00F4274E" w:rsidRDefault="00F4274E" w:rsidP="00F4274E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F4274E" w:rsidRDefault="00F4274E" w:rsidP="00F427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Statement B : The range will be smaller if the outlier is ignored. </w:t>
            </w:r>
          </w:p>
          <w:p w:rsidR="00F4274E" w:rsidRDefault="00F4274E" w:rsidP="00F4274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F4274E" w:rsidRDefault="00F4274E" w:rsidP="00F427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statement is true?</w:t>
            </w:r>
          </w:p>
          <w:p w:rsidR="00F4274E" w:rsidRDefault="00F4274E" w:rsidP="00F4274E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F4274E" w:rsidRDefault="00F4274E" w:rsidP="00F4274E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1E5621FC" wp14:editId="696291FE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33020</wp:posOffset>
                      </wp:positionV>
                      <wp:extent cx="2929890" cy="388620"/>
                      <wp:effectExtent l="0" t="0" r="22860" b="11430"/>
                      <wp:wrapNone/>
                      <wp:docPr id="173" name="Group 17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17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F427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F427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F427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F4274E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E5621FC" id="Group 173" o:spid="_x0000_s1061" style="position:absolute;margin-left:6.65pt;margin-top:2.6pt;width:230.7pt;height:30.6pt;z-index:251709440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">
                      <v:roundrect id="AutoShape 3" o:spid="_x0000_s1062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3x+sIA&#10;AADcAAAADwAAAGRycy9kb3ducmV2LnhtbERPS2sCMRC+F/wPYYTeatZHVVajWKFSevN5HpJxs7iZ&#10;LJvUXfvrm0Kht/n4nrNcd64Sd2pC6VnBcJCBINbelFwoOB3fX+YgQkQ2WHkmBQ8KsF71npaYG9/y&#10;nu6HWIgUwiFHBTbGOpcyaEsOw8DXxIm7+sZhTLAppGmwTeGukqMsm0qHJacGizVtLenb4csp+NT2&#10;df7d7S6mnV7Hm/3b5az9TqnnfrdZgIjUxX/xn/vDpPmzCfw+ky6Qq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HfH6wgAAANwAAAAPAAAAAAAAAAAAAAAAAJgCAABkcnMvZG93&#10;bnJldi54bWxQSwUGAAAAAAQABAD1AAAAhwMAAAAA&#10;" strokecolor="black [3213]" strokeweight="1pt">
                        <v:textbox>
                          <w:txbxContent>
                            <w:p w:rsidR="006F6D90" w:rsidRDefault="006F6D90" w:rsidP="00F427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6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UYcIA&#10;AADcAAAADwAAAGRycy9kb3ducmV2LnhtbERPS2sCMRC+C/0PYQq9aVaLD1ajqFCR3rTqeUjGzeJm&#10;smyiu/XXN4VCb/PxPWex6lwlHtSE0rOC4SADQay9KblQcPr66M9AhIhssPJMCr4pwGr50ltgbnzL&#10;B3ocYyFSCIccFdgY61zKoC05DANfEyfu6huHMcGmkKbBNoW7So6ybCIdlpwaLNa0taRvx7tT8Knt&#10;ePbsdhfTTq7v68PmctZ+p9Tba7eeg4jUxX/xn3tv0vzpGH6fSRfI5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VRhwgAAANwAAAAPAAAAAAAAAAAAAAAAAJgCAABkcnMvZG93&#10;bnJldi54bWxQSwUGAAAAAAQABAD1AAAAhwMAAAAA&#10;" strokecolor="black [3213]" strokeweight="1pt">
                        <v:textbox>
                          <w:txbxContent>
                            <w:p w:rsidR="006F6D90" w:rsidRDefault="006F6D90" w:rsidP="00F427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6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PKFsIA&#10;AADcAAAADwAAAGRycy9kb3ducmV2LnhtbERPTWsCMRC9F/wPYQrearYVV9kaRQsV8aa2nodk3Czd&#10;TJZN6q7+elMoeJvH+5z5sne1uFAbKs8KXkcZCGLtTcWlgq/j58sMRIjIBmvPpOBKAZaLwdMcC+M7&#10;3tPlEEuRQjgUqMDG2BRSBm3JYRj5hjhxZ986jAm2pTQtdinc1fIty3LpsOLUYLGhD0v65/DrFOy0&#10;ncxu/eZkuvw8Xu3Xp2/tN0oNn/vVO4hIfXyI/91bk+ZPc/h7Jl0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8oWwgAAANwAAAAPAAAAAAAAAAAAAAAAAJgCAABkcnMvZG93&#10;bnJldi54bWxQSwUGAAAAAAQABAD1AAAAhwMAAAAA&#10;" strokecolor="black [3213]" strokeweight="1pt">
                        <v:textbox>
                          <w:txbxContent>
                            <w:p w:rsidR="006F6D90" w:rsidRDefault="006F6D90" w:rsidP="00F427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65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89vjcIA&#10;AADcAAAADwAAAGRycy9kb3ducmV2LnhtbERP32vCMBB+F/wfwg32puk2ptI1ig6UsTed+nwk16as&#10;uZQm2m5//SIIe7uP7+cVq8E14kpdqD0reJpmIIi1NzVXCo5f28kCRIjIBhvPpOCHAqyW41GBufE9&#10;7+l6iJVIIRxyVGBjbHMpg7bkMEx9S5y40ncOY4JdJU2HfQp3jXzOspl0WHNqsNjSuyX9fbg4BZ/a&#10;vi5+h93Z9LPyZb3fnE/a75R6fBjWbyAiDfFffHd/mDR/PofbM+k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2+NwgAAANwAAAAPAAAAAAAAAAAAAAAAAJgCAABkcnMvZG93&#10;bnJldi54bWxQSwUGAAAAAAQABAD1AAAAhwMAAAAA&#10;" strokecolor="black [3213]" strokeweight="1pt">
                        <v:textbox>
                          <w:txbxContent>
                            <w:p w:rsidR="006F6D90" w:rsidRDefault="006F6D90" w:rsidP="00F4274E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Statement A only.                                           Statement B only.          </w:t>
            </w:r>
          </w:p>
          <w:p w:rsidR="00F4274E" w:rsidRDefault="00F4274E" w:rsidP="00F4274E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325745" w:rsidRDefault="00F4274E" w:rsidP="00161B77">
            <w:pPr>
              <w:pStyle w:val="QuestionStyle"/>
            </w:pPr>
            <w:r>
              <w:t xml:space="preserve">          Both statements.                                             Neither Statement.          </w:t>
            </w: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Ben and Leo compare the number of points they scored in 10 games of basketball. 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Ben    12, 8, 14, 9, 6, 8, 14, 12, 9, 14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Leo    12, 4, 13, 7, 13, 13, 4, 8, 10, 13 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is true?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699200" behindDoc="0" locked="0" layoutInCell="1" allowOverlap="1" wp14:anchorId="0587A820" wp14:editId="404987DA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36830</wp:posOffset>
                      </wp:positionV>
                      <wp:extent cx="171450" cy="876300"/>
                      <wp:effectExtent l="9525" t="8255" r="9525" b="10795"/>
                      <wp:wrapNone/>
                      <wp:docPr id="111" name="Group 1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876300"/>
                                <a:chOff x="3420" y="8403"/>
                                <a:chExt cx="270" cy="1380"/>
                              </a:xfrm>
                            </wpg:grpSpPr>
                            <wps:wsp>
                              <wps:cNvPr id="112" name="AutoShap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8403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3" name="AutoShap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8778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4" name="AutoShap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91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5" name="AutoShap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9603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5CBBEC" id="Group 111" o:spid="_x0000_s1026" style="position:absolute;margin-left:52.5pt;margin-top:2.9pt;width:13.5pt;height:69pt;z-index:251699200" coordorigin="3420,8403" coordsize="27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">
                      <v:roundrect id="AutoShape 89" o:spid="_x0000_s1027" style="position:absolute;left:3420;top:8403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eZPMIA&#10;AADcAAAADwAAAGRycy9kb3ducmV2LnhtbERPTWvCQBC9C/6HZQq9mV2FFk1dpQgtvRWjB4/T7JgE&#10;s7NxdxPT/nq3UOhtHu9z1tvRtmIgHxrHGuaZAkFcOtNwpeF4eJstQYSIbLB1TBq+KcB2M52sMTfu&#10;xnsailiJFMIhRw11jF0uZShrshgy1xEn7uy8xZigr6TxeEvhtpULpZ6lxYZTQ40d7WoqL0VvNZRG&#10;9cqfhs/V11Msfob+yvL9qvXjw/j6AiLSGP/Ff+4Pk+bPF/D7TL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N5k8wgAAANwAAAAPAAAAAAAAAAAAAAAAAJgCAABkcnMvZG93&#10;bnJldi54bWxQSwUGAAAAAAQABAD1AAAAhwMAAAAA&#10;"/>
                      <v:roundrect id="AutoShape 90" o:spid="_x0000_s1028" style="position:absolute;left:3420;top:8778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8p8IA&#10;AADcAAAADwAAAGRycy9kb3ducmV2LnhtbERPTWsCMRC9F/wPYYTeamKlRVejiFDprXT14HHcjLuL&#10;m8maZNdtf31TKPQ2j/c5q81gG9GTD7VjDdOJAkFcOFNzqeF4eHuagwgR2WDjmDR8UYDNevSwwsy4&#10;O39Sn8dSpBAOGWqoYmwzKUNRkcUwcS1x4i7OW4wJ+lIaj/cUbhv5rNSrtFhzaqiwpV1FxTXvrIbC&#10;qE75U/+xOL/E/Lvvbiz3N60fx8N2CSLSEP/Ff+53k+ZPZ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ezynwgAAANwAAAAPAAAAAAAAAAAAAAAAAJgCAABkcnMvZG93&#10;bnJldi54bWxQSwUGAAAAAAQABAD1AAAAhwMAAAAA&#10;"/>
                      <v:roundrect id="AutoShape 91" o:spid="_x0000_s1029" style="position:absolute;left:3420;top:91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Kk08IA&#10;AADcAAAADwAAAGRycy9kb3ducmV2LnhtbERPTWsCMRC9F/wPYYTeamKxRVejiFDprXT14HHcjLuL&#10;m8maZNdtf31TKPQ2j/c5q81gG9GTD7VjDdOJAkFcOFNzqeF4eHuagwgR2WDjmDR8UYDNevSwwsy4&#10;O39Sn8dSpBAOGWqoYmwzKUNRkcUwcS1x4i7OW4wJ+lIaj/cUbhv5rNSrtFhzaqiwpV1FxTXvrIbC&#10;qE75U/+xOL/E/Lvvbiz3N60fx8N2CSLSEP/Ff+53k+ZPZ/D7TLpAr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kqTTwgAAANwAAAAPAAAAAAAAAAAAAAAAAJgCAABkcnMvZG93&#10;bnJldi54bWxQSwUGAAAAAAQABAD1AAAAhwMAAAAA&#10;"/>
                      <v:roundrect id="AutoShape 92" o:spid="_x0000_s1030" style="position:absolute;left:3420;top:9603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4BSMIA&#10;AADcAAAADwAAAGRycy9kb3ducmV2LnhtbERPTWvCQBC9C/6HZQq9mV0LFk1dpQgtvRWjB4/T7JgE&#10;s7NxdxPT/nq3UOhtHu9z1tvRtmIgHxrHGuaZAkFcOtNwpeF4eJstQYSIbLB1TBq+KcB2M52sMTfu&#10;xnsailiJFMIhRw11jF0uZShrshgy1xEn7uy8xZigr6TxeEvhtpVPSj1Liw2nhho72tVUXoreaiiN&#10;6pU/DZ+rr0Usfob+yvL9qvXjw/j6AiLSGP/Ff+4Pk+bPF/D7TLpAbu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3gFIwgAAANwAAAAPAAAAAAAAAAAAAAAAAJgCAABkcnMvZG93&#10;bnJldi54bWxQSwUGAAAAAAQABAD1AAAAhwMAAAAA&#10;"/>
                    </v:group>
                  </w:pict>
                </mc:Fallback>
              </mc:AlternateContent>
            </w:r>
            <w:r w:rsidRPr="00885B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Ben has a greater mode, and Leo has a greater range.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Leo has a greater mode, and Ben has a greater range.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Ben has a greater mode and a greater range.</w:t>
            </w: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885B4E" w:rsidRPr="00885B4E" w:rsidRDefault="00885B4E" w:rsidP="00885B4E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885B4E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Leo has a greater mode and a greater range.</w:t>
            </w:r>
          </w:p>
          <w:p w:rsidR="00325745" w:rsidRDefault="00325745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0472A3" w:rsidP="00161B77">
            <w:pPr>
              <w:pStyle w:val="QuestionStyle"/>
            </w:pPr>
            <w:r>
              <w:t>Nine members of a surf team have an average time of 10.6 seconds for the beach sprint.</w:t>
            </w:r>
          </w:p>
          <w:p w:rsidR="000472A3" w:rsidRDefault="000472A3" w:rsidP="00161B77">
            <w:pPr>
              <w:pStyle w:val="QuestionStyle"/>
            </w:pPr>
            <w:r>
              <w:t>The tenth member arrives late and when his time is added, the mean is reduced to 10.5 seconds.</w:t>
            </w:r>
          </w:p>
          <w:p w:rsidR="000472A3" w:rsidRDefault="000472A3" w:rsidP="00161B77">
            <w:pPr>
              <w:pStyle w:val="QuestionStyle"/>
            </w:pPr>
            <w:r w:rsidRPr="004222F7"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3C463B0F" wp14:editId="6D549074">
                      <wp:simplePos x="0" y="0"/>
                      <wp:positionH relativeFrom="column">
                        <wp:posOffset>2188210</wp:posOffset>
                      </wp:positionH>
                      <wp:positionV relativeFrom="paragraph">
                        <wp:posOffset>158115</wp:posOffset>
                      </wp:positionV>
                      <wp:extent cx="1066800" cy="390525"/>
                      <wp:effectExtent l="10795" t="9525" r="8255" b="9525"/>
                      <wp:wrapNone/>
                      <wp:docPr id="205" name="Rectangle 20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DCCDAA" id="Rectangle 205" o:spid="_x0000_s1026" style="position:absolute;margin-left:172.3pt;margin-top:12.45pt;width:84pt;height:30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"/>
                  </w:pict>
                </mc:Fallback>
              </mc:AlternateContent>
            </w:r>
            <w:r>
              <w:t>What was his time?</w:t>
            </w:r>
          </w:p>
          <w:p w:rsidR="000472A3" w:rsidRDefault="000472A3" w:rsidP="00161B77">
            <w:pPr>
              <w:pStyle w:val="QuestionStyle"/>
            </w:pPr>
          </w:p>
          <w:p w:rsidR="000472A3" w:rsidRDefault="000472A3" w:rsidP="00161B77">
            <w:pPr>
              <w:pStyle w:val="QuestionStyle"/>
            </w:pPr>
          </w:p>
          <w:p w:rsidR="000472A3" w:rsidRDefault="000472A3" w:rsidP="00161B77">
            <w:pPr>
              <w:pStyle w:val="QuestionStyle"/>
            </w:pPr>
          </w:p>
        </w:tc>
      </w:tr>
      <w:tr w:rsidR="00325745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325745" w:rsidRPr="001B3341" w:rsidRDefault="00325745" w:rsidP="00325745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325745" w:rsidRDefault="00D94511" w:rsidP="00161B77">
            <w:pPr>
              <w:pStyle w:val="QuestionStyle"/>
            </w:pPr>
            <w:r>
              <w:t>Calculate the mean of the scores shown in the frequency distribution table.</w:t>
            </w:r>
          </w:p>
          <w:tbl>
            <w:tblPr>
              <w:tblStyle w:val="TableGrid"/>
              <w:tblpPr w:leftFromText="180" w:rightFromText="180" w:vertAnchor="text" w:horzAnchor="margin" w:tblpXSpec="center" w:tblpY="45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1"/>
              <w:gridCol w:w="1562"/>
              <w:gridCol w:w="1563"/>
            </w:tblGrid>
            <w:tr w:rsidR="00D94511" w:rsidTr="00D94511">
              <w:tc>
                <w:tcPr>
                  <w:tcW w:w="1411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Score (</w:t>
                  </w:r>
                  <w:r w:rsidRPr="00B82500">
                    <w:rPr>
                      <w:i/>
                    </w:rPr>
                    <w:t>x</w:t>
                  </w:r>
                  <w:r>
                    <w:t>)</w:t>
                  </w:r>
                </w:p>
              </w:tc>
              <w:tc>
                <w:tcPr>
                  <w:tcW w:w="1562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Frequency (</w:t>
                  </w:r>
                  <w:r w:rsidRPr="00B82500">
                    <w:rPr>
                      <w:i/>
                    </w:rPr>
                    <w:t>f</w:t>
                  </w:r>
                  <w:r>
                    <w:t>)</w:t>
                  </w:r>
                </w:p>
              </w:tc>
              <w:tc>
                <w:tcPr>
                  <w:tcW w:w="1563" w:type="dxa"/>
                </w:tcPr>
                <w:p w:rsidR="00D94511" w:rsidRPr="00D94511" w:rsidRDefault="00D94511" w:rsidP="00161B77">
                  <w:pPr>
                    <w:pStyle w:val="QuestionStyle"/>
                  </w:pPr>
                  <w:r w:rsidRPr="00D94511">
                    <w:t>fx</w:t>
                  </w:r>
                </w:p>
              </w:tc>
            </w:tr>
            <w:tr w:rsidR="00D94511" w:rsidTr="00D94511">
              <w:tc>
                <w:tcPr>
                  <w:tcW w:w="1411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7</w:t>
                  </w:r>
                </w:p>
              </w:tc>
              <w:tc>
                <w:tcPr>
                  <w:tcW w:w="1562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14</w:t>
                  </w:r>
                </w:p>
              </w:tc>
              <w:tc>
                <w:tcPr>
                  <w:tcW w:w="1563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98</w:t>
                  </w:r>
                </w:p>
              </w:tc>
            </w:tr>
            <w:tr w:rsidR="00D94511" w:rsidTr="00D94511">
              <w:tc>
                <w:tcPr>
                  <w:tcW w:w="1411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8</w:t>
                  </w:r>
                </w:p>
              </w:tc>
              <w:tc>
                <w:tcPr>
                  <w:tcW w:w="1562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16</w:t>
                  </w:r>
                </w:p>
              </w:tc>
              <w:tc>
                <w:tcPr>
                  <w:tcW w:w="1563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128</w:t>
                  </w:r>
                </w:p>
              </w:tc>
            </w:tr>
            <w:tr w:rsidR="00D94511" w:rsidTr="00D94511">
              <w:tc>
                <w:tcPr>
                  <w:tcW w:w="1411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9</w:t>
                  </w:r>
                </w:p>
              </w:tc>
              <w:tc>
                <w:tcPr>
                  <w:tcW w:w="1562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13</w:t>
                  </w:r>
                </w:p>
              </w:tc>
              <w:tc>
                <w:tcPr>
                  <w:tcW w:w="1563" w:type="dxa"/>
                </w:tcPr>
                <w:p w:rsidR="00D94511" w:rsidRDefault="00D94511" w:rsidP="00161B77">
                  <w:pPr>
                    <w:pStyle w:val="QuestionStyle"/>
                  </w:pPr>
                  <w:r>
                    <w:t>117</w:t>
                  </w:r>
                </w:p>
              </w:tc>
            </w:tr>
            <w:tr w:rsidR="00D94511" w:rsidTr="00D94511">
              <w:tc>
                <w:tcPr>
                  <w:tcW w:w="1411" w:type="dxa"/>
                  <w:tcBorders>
                    <w:bottom w:val="single" w:sz="4" w:space="0" w:color="auto"/>
                  </w:tcBorders>
                </w:tcPr>
                <w:p w:rsidR="00D94511" w:rsidRDefault="00D94511" w:rsidP="00161B77">
                  <w:pPr>
                    <w:pStyle w:val="QuestionStyle"/>
                  </w:pPr>
                  <w:r>
                    <w:t>10</w:t>
                  </w:r>
                </w:p>
              </w:tc>
              <w:tc>
                <w:tcPr>
                  <w:tcW w:w="1562" w:type="dxa"/>
                  <w:tcBorders>
                    <w:bottom w:val="single" w:sz="4" w:space="0" w:color="auto"/>
                  </w:tcBorders>
                </w:tcPr>
                <w:p w:rsidR="00D94511" w:rsidRDefault="00D94511" w:rsidP="00161B77">
                  <w:pPr>
                    <w:pStyle w:val="QuestionStyle"/>
                  </w:pPr>
                  <w:r>
                    <w:t>7</w:t>
                  </w:r>
                </w:p>
              </w:tc>
              <w:tc>
                <w:tcPr>
                  <w:tcW w:w="1563" w:type="dxa"/>
                  <w:tcBorders>
                    <w:bottom w:val="single" w:sz="4" w:space="0" w:color="auto"/>
                  </w:tcBorders>
                </w:tcPr>
                <w:p w:rsidR="00D94511" w:rsidRDefault="00D94511" w:rsidP="00161B77">
                  <w:pPr>
                    <w:pStyle w:val="QuestionStyle"/>
                  </w:pPr>
                  <w:r>
                    <w:t>70</w:t>
                  </w:r>
                </w:p>
              </w:tc>
            </w:tr>
            <w:tr w:rsidR="00D94511" w:rsidTr="00D94511">
              <w:tc>
                <w:tcPr>
                  <w:tcW w:w="1411" w:type="dxa"/>
                  <w:tcBorders>
                    <w:left w:val="nil"/>
                    <w:bottom w:val="nil"/>
                    <w:right w:val="nil"/>
                  </w:tcBorders>
                </w:tcPr>
                <w:p w:rsidR="00D94511" w:rsidRDefault="00D94511" w:rsidP="00161B77">
                  <w:pPr>
                    <w:pStyle w:val="QuestionStyle"/>
                  </w:pPr>
                </w:p>
              </w:tc>
              <w:tc>
                <w:tcPr>
                  <w:tcW w:w="1562" w:type="dxa"/>
                  <w:tcBorders>
                    <w:left w:val="nil"/>
                    <w:bottom w:val="nil"/>
                    <w:right w:val="nil"/>
                  </w:tcBorders>
                </w:tcPr>
                <w:p w:rsidR="00D94511" w:rsidRPr="00D94511" w:rsidRDefault="00D94511" w:rsidP="00161B77">
                  <w:pPr>
                    <w:pStyle w:val="QuestionStyle"/>
                  </w:pPr>
                  <w:r>
                    <w:t xml:space="preserve"> </w:t>
                  </w:r>
                  <w:r w:rsidRPr="00D94511">
                    <w:object w:dxaOrig="663" w:dyaOrig="30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5" type="#_x0000_t75" style="width:32.9pt;height:15.45pt" o:ole="">
                        <v:imagedata r:id="rId12" o:title=""/>
                      </v:shape>
                      <o:OLEObject Type="Embed" ProgID="FXE300.Equation" ShapeID="_x0000_i1025" DrawAspect="Content" ObjectID="_1460095692" r:id="rId13"/>
                    </w:object>
                  </w:r>
                  <w:r w:rsidRPr="00D94511">
                    <w:t xml:space="preserve"> </w:t>
                  </w:r>
                </w:p>
              </w:tc>
              <w:tc>
                <w:tcPr>
                  <w:tcW w:w="1563" w:type="dxa"/>
                  <w:tcBorders>
                    <w:left w:val="nil"/>
                    <w:bottom w:val="nil"/>
                    <w:right w:val="nil"/>
                  </w:tcBorders>
                </w:tcPr>
                <w:p w:rsidR="00D94511" w:rsidRPr="00D94511" w:rsidRDefault="00D94511" w:rsidP="00161B77">
                  <w:pPr>
                    <w:pStyle w:val="QuestionStyle"/>
                  </w:pPr>
                  <w:r w:rsidRPr="00D94511">
                    <w:object w:dxaOrig="770" w:dyaOrig="300">
                      <v:shape id="_x0000_i1026" type="#_x0000_t75" style="width:38.05pt;height:15.45pt" o:ole="">
                        <v:imagedata r:id="rId14" o:title=""/>
                      </v:shape>
                      <o:OLEObject Type="Embed" ProgID="FXE300.Equation" ShapeID="_x0000_i1026" DrawAspect="Content" ObjectID="_1460095693" r:id="rId15"/>
                    </w:object>
                  </w:r>
                </w:p>
              </w:tc>
            </w:tr>
            <w:tr w:rsidR="00D94511" w:rsidTr="00D94511">
              <w:tc>
                <w:tcPr>
                  <w:tcW w:w="1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4511" w:rsidRDefault="00D94511" w:rsidP="00161B77">
                  <w:pPr>
                    <w:pStyle w:val="QuestionStyle"/>
                  </w:pPr>
                </w:p>
                <w:p w:rsidR="00D94511" w:rsidRDefault="00D94511" w:rsidP="00161B77">
                  <w:pPr>
                    <w:pStyle w:val="QuestionStyle"/>
                  </w:pP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4511" w:rsidRDefault="00D94511" w:rsidP="00161B77">
                  <w:pPr>
                    <w:pStyle w:val="QuestionStyle"/>
                  </w:pPr>
                </w:p>
              </w:tc>
              <w:tc>
                <w:tcPr>
                  <w:tcW w:w="15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D94511" w:rsidRPr="00D94511" w:rsidRDefault="00D94511" w:rsidP="00161B77">
                  <w:pPr>
                    <w:pStyle w:val="QuestionStyle"/>
                  </w:pPr>
                </w:p>
              </w:tc>
            </w:tr>
          </w:tbl>
          <w:p w:rsidR="00B82500" w:rsidRPr="00D94511" w:rsidRDefault="00B82500" w:rsidP="00161B77">
            <w:pPr>
              <w:pStyle w:val="QuestionStyle"/>
            </w:pPr>
          </w:p>
          <w:p w:rsidR="00B82500" w:rsidRDefault="00B82500" w:rsidP="00161B77">
            <w:pPr>
              <w:pStyle w:val="QuestionStyle"/>
            </w:pPr>
            <w:r>
              <w:t xml:space="preserve">      </w:t>
            </w:r>
          </w:p>
          <w:p w:rsidR="00D94511" w:rsidRDefault="00D94511" w:rsidP="00161B77">
            <w:pPr>
              <w:pStyle w:val="QuestionStyle"/>
            </w:pPr>
          </w:p>
          <w:p w:rsidR="00D94511" w:rsidRDefault="00D94511" w:rsidP="00161B77">
            <w:pPr>
              <w:pStyle w:val="QuestionStyle"/>
            </w:pPr>
          </w:p>
          <w:p w:rsidR="00D94511" w:rsidRDefault="00D94511" w:rsidP="00161B77">
            <w:pPr>
              <w:pStyle w:val="QuestionStyle"/>
            </w:pPr>
          </w:p>
          <w:p w:rsidR="00D94511" w:rsidRDefault="00D94511" w:rsidP="00161B77">
            <w:pPr>
              <w:pStyle w:val="QuestionStyle"/>
            </w:pPr>
          </w:p>
          <w:p w:rsidR="00D94511" w:rsidRDefault="00D94511" w:rsidP="00161B77">
            <w:pPr>
              <w:pStyle w:val="QuestionStyle"/>
            </w:pPr>
          </w:p>
          <w:p w:rsidR="00D94511" w:rsidRDefault="00D94511" w:rsidP="00161B77">
            <w:pPr>
              <w:pStyle w:val="QuestionStyle"/>
            </w:pPr>
          </w:p>
          <w:p w:rsidR="00D94511" w:rsidRDefault="00D94511" w:rsidP="00161B77">
            <w:pPr>
              <w:pStyle w:val="QuestionStyle"/>
            </w:pPr>
          </w:p>
          <w:p w:rsidR="00D94511" w:rsidRDefault="00D94511" w:rsidP="00161B77">
            <w:pPr>
              <w:pStyle w:val="QuestionStyle"/>
            </w:pPr>
          </w:p>
          <w:p w:rsidR="00D94511" w:rsidRDefault="00D94511" w:rsidP="00161B77">
            <w:pPr>
              <w:pStyle w:val="QuestionStyle"/>
            </w:pPr>
            <w:r w:rsidRPr="004222F7"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78528DDE" wp14:editId="12196607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82550</wp:posOffset>
                      </wp:positionV>
                      <wp:extent cx="1066800" cy="390525"/>
                      <wp:effectExtent l="10795" t="9525" r="8255" b="9525"/>
                      <wp:wrapNone/>
                      <wp:docPr id="206" name="Rectangle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EC3CAC0" id="Rectangle 206" o:spid="_x0000_s1026" style="position:absolute;margin-left:146.8pt;margin-top:6.5pt;width:84pt;height:30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"/>
                  </w:pict>
                </mc:Fallback>
              </mc:AlternateContent>
            </w:r>
          </w:p>
          <w:p w:rsidR="00B82500" w:rsidRDefault="00B82500" w:rsidP="00161B77">
            <w:pPr>
              <w:pStyle w:val="QuestionStyle"/>
            </w:pPr>
          </w:p>
          <w:p w:rsidR="00B82500" w:rsidRDefault="00B82500" w:rsidP="00161B77">
            <w:pPr>
              <w:pStyle w:val="QuestionStyle"/>
            </w:pPr>
          </w:p>
        </w:tc>
      </w:tr>
      <w:tr w:rsidR="005C01A3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5C01A3" w:rsidRPr="001B3341" w:rsidRDefault="005C01A3" w:rsidP="005C01A3">
            <w:pPr>
              <w:pStyle w:val="ListParagraph"/>
              <w:ind w:left="57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1A3" w:rsidRDefault="005C01A3" w:rsidP="005C01A3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Questions 15 to 17 refer to the stem and leaf plot below.</w:t>
            </w:r>
          </w:p>
          <w:p w:rsidR="005C01A3" w:rsidRDefault="005C01A3" w:rsidP="005C01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plot shows the scores on a trivia quiz by 20 contestants.</w:t>
            </w:r>
          </w:p>
          <w:p w:rsidR="005C01A3" w:rsidRDefault="005C01A3" w:rsidP="005C01A3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3960" w:type="dxa"/>
              <w:tblInd w:w="1842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500"/>
              <w:gridCol w:w="500"/>
              <w:gridCol w:w="500"/>
              <w:gridCol w:w="500"/>
              <w:gridCol w:w="500"/>
              <w:gridCol w:w="500"/>
            </w:tblGrid>
            <w:tr w:rsidR="005C01A3" w:rsidTr="00D9451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Stem</w:t>
                  </w:r>
                </w:p>
              </w:tc>
              <w:tc>
                <w:tcPr>
                  <w:tcW w:w="2500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Leaves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5C01A3" w:rsidTr="00D9451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5C01A3" w:rsidTr="00D9451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5C01A3" w:rsidTr="00D9451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5C01A3" w:rsidTr="00D9451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5C01A3" w:rsidTr="00D9451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5C01A3" w:rsidTr="00D9451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5C01A3" w:rsidTr="00D94511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5C01A3" w:rsidRDefault="005C01A3" w:rsidP="005C01A3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5C01A3" w:rsidRDefault="005C01A3" w:rsidP="005C01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1A3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5C01A3" w:rsidRPr="001B3341" w:rsidRDefault="005C01A3" w:rsidP="005C01A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1A3" w:rsidRDefault="002775FB" w:rsidP="005C01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</w:t>
            </w:r>
            <w:r w:rsidR="005C01A3">
              <w:rPr>
                <w:rFonts w:ascii="Times New Roman" w:hAnsi="Times New Roman"/>
                <w:sz w:val="24"/>
                <w:szCs w:val="24"/>
              </w:rPr>
              <w:t>he mean score</w:t>
            </w:r>
            <w:r>
              <w:rPr>
                <w:rFonts w:ascii="Times New Roman" w:hAnsi="Times New Roman"/>
                <w:sz w:val="24"/>
                <w:szCs w:val="24"/>
              </w:rPr>
              <w:t>?</w:t>
            </w:r>
          </w:p>
          <w:p w:rsidR="002775FB" w:rsidRDefault="002775FB" w:rsidP="005C01A3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4222F7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8581937" wp14:editId="66CC391B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99695</wp:posOffset>
                      </wp:positionV>
                      <wp:extent cx="1066800" cy="390525"/>
                      <wp:effectExtent l="10795" t="9525" r="8255" b="9525"/>
                      <wp:wrapNone/>
                      <wp:docPr id="179" name="Rectangle 1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58D65B" id="Rectangle 179" o:spid="_x0000_s1026" style="position:absolute;margin-left:221.05pt;margin-top:7.85pt;width:84pt;height:30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"/>
                  </w:pict>
                </mc:Fallback>
              </mc:AlternateContent>
            </w:r>
          </w:p>
          <w:p w:rsidR="002775FB" w:rsidRPr="002775FB" w:rsidRDefault="002775FB" w:rsidP="005C01A3">
            <w:pPr>
              <w:spacing w:after="120"/>
              <w:rPr>
                <w:rFonts w:ascii="Times New Roman" w:hAnsi="Times New Roman"/>
                <w:sz w:val="12"/>
                <w:szCs w:val="12"/>
              </w:rPr>
            </w:pPr>
          </w:p>
          <w:p w:rsidR="005C01A3" w:rsidRDefault="005C01A3" w:rsidP="005C01A3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C01A3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5C01A3" w:rsidRPr="001B3341" w:rsidRDefault="005C01A3" w:rsidP="005C01A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1A3" w:rsidRDefault="005C01A3" w:rsidP="005C01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median of the data is :</w:t>
            </w:r>
          </w:p>
          <w:p w:rsidR="005C01A3" w:rsidRDefault="005C01A3" w:rsidP="005C01A3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C01A3" w:rsidRDefault="005046DF" w:rsidP="005C01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hAnsiTheme="minorHAnsi" w:cstheme="minorBidi"/>
              </w:rPr>
              <w:pict w14:anchorId="191038E2">
                <v:group id="_x0000_s1148" style="position:absolute;margin-left:21.1pt;margin-top:4.55pt;width:343.5pt;height:9pt;z-index:251715584" coordorigin="2430,3420" coordsize="6870,180">
                  <v:roundrect id="_x0000_s1149" style="position:absolute;left:9030;top:3420;width:270;height:180" arcsize="10923f"/>
                  <v:roundrect id="_x0000_s1150" style="position:absolute;left:2430;top:3420;width:270;height:180" arcsize="10923f"/>
                  <v:roundrect id="_x0000_s1151" style="position:absolute;left:4580;top:3420;width:270;height:180" arcsize="10923f"/>
                  <v:roundrect id="_x0000_s1152" style="position:absolute;left:6780;top:3420;width:270;height:180" arcsize="10923f"/>
                </v:group>
              </w:pict>
            </w:r>
            <w:r w:rsidR="002775FB">
              <w:rPr>
                <w:rFonts w:ascii="Times New Roman" w:hAnsi="Times New Roman"/>
                <w:sz w:val="24"/>
                <w:szCs w:val="24"/>
              </w:rPr>
              <w:t xml:space="preserve">               61 </w:t>
            </w:r>
            <w:r w:rsidR="005C01A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775FB">
              <w:rPr>
                <w:rFonts w:ascii="Times New Roman" w:hAnsi="Times New Roman"/>
                <w:sz w:val="24"/>
                <w:szCs w:val="24"/>
              </w:rPr>
              <w:t xml:space="preserve">                              61.5</w:t>
            </w:r>
            <w:r w:rsidR="005C01A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="002775FB">
              <w:rPr>
                <w:rFonts w:ascii="Times New Roman" w:hAnsi="Times New Roman"/>
                <w:sz w:val="24"/>
                <w:szCs w:val="24"/>
              </w:rPr>
              <w:t xml:space="preserve">                           62</w:t>
            </w:r>
            <w:r w:rsidR="005C01A3">
              <w:rPr>
                <w:rFonts w:ascii="Times New Roman" w:hAnsi="Times New Roman"/>
                <w:sz w:val="24"/>
                <w:szCs w:val="24"/>
              </w:rPr>
              <w:t xml:space="preserve">                </w:t>
            </w:r>
            <w:r w:rsidR="002775FB">
              <w:rPr>
                <w:rFonts w:ascii="Times New Roman" w:hAnsi="Times New Roman"/>
                <w:sz w:val="24"/>
                <w:szCs w:val="24"/>
              </w:rPr>
              <w:t xml:space="preserve">                62.5</w:t>
            </w:r>
          </w:p>
          <w:p w:rsidR="005C01A3" w:rsidRPr="002775FB" w:rsidRDefault="005C01A3" w:rsidP="005C01A3">
            <w:pPr>
              <w:spacing w:after="12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5C01A3" w:rsidTr="00C42BE5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5C01A3" w:rsidRPr="001B3341" w:rsidRDefault="005C01A3" w:rsidP="005C01A3">
            <w:pPr>
              <w:pStyle w:val="ListParagraph"/>
              <w:numPr>
                <w:ilvl w:val="0"/>
                <w:numId w:val="2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5C01A3" w:rsidRDefault="002775FB" w:rsidP="005C01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extra contestant's score of 55 was added later. </w:t>
            </w:r>
          </w:p>
          <w:p w:rsidR="002775FB" w:rsidRPr="002775FB" w:rsidRDefault="002775FB" w:rsidP="005C01A3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2775FB" w:rsidRDefault="000472A3" w:rsidP="005C01A3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will</w:t>
            </w:r>
            <w:r w:rsidR="002775FB">
              <w:rPr>
                <w:rFonts w:ascii="Times New Roman" w:hAnsi="Times New Roman"/>
                <w:sz w:val="24"/>
                <w:szCs w:val="24"/>
              </w:rPr>
              <w:t xml:space="preserve"> not be changed by adding the extra score?</w:t>
            </w:r>
          </w:p>
          <w:p w:rsidR="002775FB" w:rsidRPr="002775FB" w:rsidRDefault="002775FB" w:rsidP="002775F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2775FB" w:rsidRPr="002775FB" w:rsidRDefault="002775FB" w:rsidP="002775FB">
            <w:pPr>
              <w:rPr>
                <w:rFonts w:ascii="Times New Roman" w:hAnsi="Times New Roman"/>
                <w:sz w:val="24"/>
                <w:szCs w:val="24"/>
              </w:rPr>
            </w:pPr>
            <w:r w:rsidRPr="002775FB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20704" behindDoc="0" locked="0" layoutInCell="1" allowOverlap="1" wp14:anchorId="43B7B0D4" wp14:editId="79077DB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11430</wp:posOffset>
                      </wp:positionV>
                      <wp:extent cx="171450" cy="944880"/>
                      <wp:effectExtent l="0" t="0" r="19050" b="26670"/>
                      <wp:wrapNone/>
                      <wp:docPr id="200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201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2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3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4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8887A4A" id="Group 44" o:spid="_x0000_s1026" style="position:absolute;margin-left:18.8pt;margin-top:.9pt;width:13.5pt;height:74.4pt;z-index:251720704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zQIcYA&#10;AADcAAAADwAAAGRycy9kb3ducmV2LnhtbESPQWvCQBSE7wX/w/KEXopu9NDGmI2I0tJeBKPo9ZF9&#10;TUKzb0N2m8T++m6h4HGYmW+YdDOaRvTUudqygsU8AkFcWF1zqeB8ep3FIJxH1thYJgU3crDJJg8p&#10;JtoOfKQ+96UIEHYJKqi8bxMpXVGRQTe3LXHwPm1n0AfZlVJ3OAS4aeQyip6lwZrDQoUt7SoqvvJv&#10;oyC+xebSXw5vV/rgYf9z0C/bp5VSj9NxuwbhafT38H/7XStYRgv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jzQIcYAAADcAAAADwAAAAAAAAAAAAAAAACYAgAAZHJz&#10;L2Rvd25yZXYueG1sUEsFBgAAAAAEAAQA9QAAAIs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5OVsYA&#10;AADcAAAADwAAAGRycy9kb3ducmV2LnhtbESPQWvCQBSE70L/w/IKvUizMYeapllFKpZ6EWqLvT6y&#10;r0lo9m3Irkn017uC4HGYmW+YfDmaRvTUudqyglkUgyAurK65VPDzvXlOQTiPrLGxTApO5GC5eJjk&#10;mGk78Bf1e1+KAGGXoYLK+zaT0hUVGXSRbYmD92c7gz7IrpS6wyHATSOTOH6RBmsOCxW29F5R8b8/&#10;GgXpKTWH/rD7+KUtD+vzTs9X01elnh7H1RsIT6O/h2/tT60giRO4nglHQC4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u5OVsYAAADcAAAADwAAAAAAAAAAAAAAAACYAgAAZHJz&#10;L2Rvd25yZXYueG1sUEsFBgAAAAAEAAQA9QAAAIsD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LrzcYA&#10;AADcAAAADwAAAGRycy9kb3ducmV2LnhtbESPQWvCQBSE70L/w/IKvUizqQUb06wiilIvgrbo9ZF9&#10;TUKzb0N2m8T++q4geBxm5hsmWwymFh21rrKs4CWKQRDnVldcKPj63DwnIJxH1lhbJgUXcrCYP4wy&#10;TLXt+UDd0RciQNilqKD0vkmldHlJBl1kG+LgfdvWoA+yLaRusQ9wU8tJHE+lwYrDQokNrUrKf46/&#10;RkFyScypO+23Z9pxv/7b67fleKbU0+OwfAfhafD38K39oRVM4le4ng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LrzcYAAADcAAAADwAAAAAAAAAAAAAAAACYAgAAZHJz&#10;L2Rvd25yZXYueG1sUEsFBgAAAAAEAAQA9QAAAIsDAAAAAA=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tzucYA&#10;AADcAAAADwAAAGRycy9kb3ducmV2LnhtbESPQWvCQBSE70L/w/IKvUizqRQb06wiilIvgrbo9ZF9&#10;TUKzb0N2m8T++q4geBxm5hsmWwymFh21rrKs4CWKQRDnVldcKPj63DwnIJxH1lhbJgUXcrCYP4wy&#10;TLXt+UDd0RciQNilqKD0vkmldHlJBl1kG+LgfdvWoA+yLaRusQ9wU8tJHE+lwYrDQokNrUrKf46/&#10;RkFyScypO+23Z9pxv/7b67fleKbU0+OwfAfhafD38K39oRVM4le4nglHQM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ktzuc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 w:rsidRPr="002775FB">
              <w:rPr>
                <w:rFonts w:ascii="Times New Roman" w:hAnsi="Times New Roman"/>
                <w:sz w:val="24"/>
                <w:szCs w:val="24"/>
              </w:rPr>
              <w:t xml:space="preserve">             </w:t>
            </w:r>
            <w:r>
              <w:rPr>
                <w:rFonts w:ascii="Times New Roman" w:hAnsi="Times New Roman"/>
                <w:sz w:val="24"/>
                <w:szCs w:val="24"/>
              </w:rPr>
              <w:t>The mean.</w:t>
            </w:r>
          </w:p>
          <w:p w:rsidR="002775FB" w:rsidRPr="002775FB" w:rsidRDefault="002775FB" w:rsidP="002775F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2775FB" w:rsidRPr="002775FB" w:rsidRDefault="002775FB" w:rsidP="002775FB">
            <w:pPr>
              <w:rPr>
                <w:rFonts w:ascii="Times New Roman" w:hAnsi="Times New Roman"/>
                <w:sz w:val="24"/>
                <w:szCs w:val="24"/>
              </w:rPr>
            </w:pPr>
            <w:r w:rsidRPr="002775FB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</w:rPr>
              <w:t>The median.</w:t>
            </w:r>
          </w:p>
          <w:p w:rsidR="002775FB" w:rsidRPr="002775FB" w:rsidRDefault="002775FB" w:rsidP="002775F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2775FB" w:rsidRPr="002775FB" w:rsidRDefault="002775FB" w:rsidP="002775FB">
            <w:pPr>
              <w:rPr>
                <w:rFonts w:ascii="Times New Roman" w:hAnsi="Times New Roman"/>
                <w:sz w:val="24"/>
                <w:szCs w:val="24"/>
              </w:rPr>
            </w:pPr>
            <w:r w:rsidRPr="002775FB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</w:rPr>
              <w:t>The mode.</w:t>
            </w:r>
          </w:p>
          <w:p w:rsidR="002775FB" w:rsidRPr="002775FB" w:rsidRDefault="002775FB" w:rsidP="002775FB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2775FB" w:rsidRPr="002775FB" w:rsidRDefault="002775FB" w:rsidP="002775FB">
            <w:pPr>
              <w:rPr>
                <w:rFonts w:ascii="Times New Roman" w:hAnsi="Times New Roman"/>
                <w:sz w:val="24"/>
                <w:szCs w:val="24"/>
              </w:rPr>
            </w:pPr>
            <w:r w:rsidRPr="002775FB">
              <w:rPr>
                <w:rFonts w:ascii="Times New Roman" w:hAnsi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/>
                <w:sz w:val="24"/>
                <w:szCs w:val="24"/>
              </w:rPr>
              <w:t>The range.</w:t>
            </w:r>
          </w:p>
          <w:p w:rsidR="005C01A3" w:rsidRDefault="005C01A3" w:rsidP="005C01A3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667E2" w:rsidRDefault="00D667E2">
      <w:pPr>
        <w:sectPr w:rsidR="00D667E2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9D24C3" w:rsidRDefault="009D24C3" w:rsidP="008E0074">
      <w:pPr>
        <w:jc w:val="center"/>
        <w:rPr>
          <w:rFonts w:ascii="Times New Roman" w:hAnsi="Times New Roman"/>
          <w:sz w:val="36"/>
          <w:szCs w:val="36"/>
        </w:rPr>
        <w:sectPr w:rsidR="009D24C3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6F6D90" w:rsidRDefault="006F6D90" w:rsidP="006F6D90">
      <w:pPr>
        <w:tabs>
          <w:tab w:val="left" w:pos="1290"/>
        </w:tabs>
        <w:rPr>
          <w:rFonts w:asciiTheme="majorHAnsi" w:hAnsiTheme="majorHAnsi"/>
          <w:i/>
          <w:sz w:val="48"/>
          <w:szCs w:val="48"/>
        </w:rPr>
      </w:pPr>
      <w:r>
        <w:rPr>
          <w:rFonts w:asciiTheme="majorHAnsi" w:hAnsiTheme="majorHAnsi"/>
          <w:i/>
          <w:sz w:val="48"/>
          <w:szCs w:val="48"/>
        </w:rPr>
        <w:tab/>
      </w:r>
    </w:p>
    <w:tbl>
      <w:tblPr>
        <w:tblW w:w="10207" w:type="dxa"/>
        <w:tblInd w:w="-318" w:type="dxa"/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1419"/>
        <w:gridCol w:w="5103"/>
        <w:gridCol w:w="3685"/>
      </w:tblGrid>
      <w:tr w:rsidR="006F6D90" w:rsidRPr="006F6D90" w:rsidTr="006F6D90">
        <w:trPr>
          <w:cantSplit/>
          <w:trHeight w:val="851"/>
        </w:trPr>
        <w:tc>
          <w:tcPr>
            <w:tcW w:w="1419" w:type="dxa"/>
            <w:shd w:val="clear" w:color="auto" w:fill="DAE7F6"/>
            <w:vAlign w:val="center"/>
          </w:tcPr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F6D90">
              <w:rPr>
                <w:rFonts w:ascii="Times New Roman" w:hAnsi="Times New Roman"/>
                <w:sz w:val="36"/>
                <w:szCs w:val="36"/>
              </w:rPr>
              <w:t>Year</w:t>
            </w:r>
          </w:p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F6D90">
              <w:rPr>
                <w:rFonts w:ascii="Times New Roman" w:hAnsi="Times New Roman"/>
                <w:sz w:val="36"/>
                <w:szCs w:val="36"/>
              </w:rPr>
              <w:t>7</w:t>
            </w:r>
          </w:p>
        </w:tc>
        <w:tc>
          <w:tcPr>
            <w:tcW w:w="5103" w:type="dxa"/>
            <w:shd w:val="clear" w:color="auto" w:fill="DAE7F6"/>
          </w:tcPr>
          <w:p w:rsidR="006F6D90" w:rsidRPr="006F6D90" w:rsidRDefault="006F6D90" w:rsidP="006F6D90">
            <w:pPr>
              <w:jc w:val="center"/>
              <w:rPr>
                <w:rFonts w:ascii="Cambria" w:hAnsi="Cambria"/>
                <w:i/>
                <w:sz w:val="52"/>
                <w:szCs w:val="52"/>
              </w:rPr>
            </w:pPr>
            <w:r w:rsidRPr="006F6D90">
              <w:rPr>
                <w:rFonts w:ascii="Cambria" w:hAnsi="Cambria"/>
                <w:i/>
                <w:sz w:val="52"/>
                <w:szCs w:val="52"/>
              </w:rPr>
              <w:t>Data Collection and Representation</w:t>
            </w:r>
          </w:p>
        </w:tc>
        <w:tc>
          <w:tcPr>
            <w:tcW w:w="3685" w:type="dxa"/>
            <w:shd w:val="clear" w:color="auto" w:fill="002060"/>
          </w:tcPr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color w:val="FFFFFF"/>
                <w:sz w:val="36"/>
                <w:szCs w:val="36"/>
              </w:rPr>
            </w:pPr>
            <w:r w:rsidRPr="006F6D90">
              <w:rPr>
                <w:rFonts w:ascii="Times New Roman" w:hAnsi="Times New Roman"/>
                <w:color w:val="FFFFFF"/>
                <w:sz w:val="36"/>
                <w:szCs w:val="36"/>
              </w:rPr>
              <w:t>Calculator Allowed</w:t>
            </w:r>
          </w:p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color w:val="FFFFFF"/>
                <w:sz w:val="36"/>
                <w:szCs w:val="36"/>
              </w:rPr>
            </w:pPr>
            <w:r w:rsidRPr="006F6D90">
              <w:rPr>
                <w:rFonts w:ascii="Times New Roman" w:hAnsi="Times New Roman"/>
                <w:color w:val="FFFFFF"/>
                <w:sz w:val="36"/>
                <w:szCs w:val="36"/>
              </w:rPr>
              <w:t xml:space="preserve">Longer Answer </w:t>
            </w:r>
          </w:p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6F6D90">
              <w:rPr>
                <w:rFonts w:ascii="Times New Roman" w:hAnsi="Times New Roman"/>
                <w:color w:val="FFFFFF"/>
                <w:sz w:val="36"/>
                <w:szCs w:val="36"/>
              </w:rPr>
              <w:t>Section</w:t>
            </w:r>
          </w:p>
        </w:tc>
      </w:tr>
      <w:tr w:rsidR="006F6D90" w:rsidRPr="006F6D90" w:rsidTr="006F6D90">
        <w:trPr>
          <w:cantSplit/>
          <w:trHeight w:val="509"/>
        </w:trPr>
        <w:tc>
          <w:tcPr>
            <w:tcW w:w="6522" w:type="dxa"/>
            <w:gridSpan w:val="2"/>
            <w:shd w:val="clear" w:color="auto" w:fill="DAE7F6"/>
          </w:tcPr>
          <w:p w:rsidR="006F6D90" w:rsidRPr="006F6D90" w:rsidRDefault="006F6D90" w:rsidP="006F6D90">
            <w:pPr>
              <w:tabs>
                <w:tab w:val="left" w:pos="1428"/>
              </w:tabs>
              <w:rPr>
                <w:rFonts w:ascii="Times New Roman" w:hAnsi="Times New Roman"/>
                <w:sz w:val="36"/>
                <w:szCs w:val="36"/>
              </w:rPr>
            </w:pPr>
            <w:r w:rsidRPr="006F6D90">
              <w:rPr>
                <w:rFonts w:ascii="Times New Roman" w:hAnsi="Times New Roman"/>
                <w:sz w:val="36"/>
                <w:szCs w:val="36"/>
              </w:rPr>
              <w:tab/>
            </w:r>
          </w:p>
        </w:tc>
        <w:tc>
          <w:tcPr>
            <w:tcW w:w="3685" w:type="dxa"/>
            <w:shd w:val="clear" w:color="auto" w:fill="DAE7F6"/>
          </w:tcPr>
          <w:p w:rsidR="006F6D90" w:rsidRPr="006F6D90" w:rsidRDefault="006F6D90" w:rsidP="006F6D90">
            <w:pPr>
              <w:rPr>
                <w:rFonts w:ascii="Times New Roman" w:hAnsi="Times New Roman"/>
                <w:sz w:val="36"/>
                <w:szCs w:val="36"/>
              </w:rPr>
            </w:pPr>
            <w:r w:rsidRPr="006F6D90">
              <w:rPr>
                <w:rFonts w:ascii="Times New Roman" w:hAnsi="Times New Roman"/>
                <w:sz w:val="28"/>
                <w:szCs w:val="28"/>
              </w:rPr>
              <w:t>Name___________________</w:t>
            </w:r>
          </w:p>
        </w:tc>
      </w:tr>
      <w:tr w:rsidR="006F6D90" w:rsidRPr="006F6D90" w:rsidTr="006F6D90">
        <w:trPr>
          <w:cantSplit/>
          <w:trHeight w:val="340"/>
        </w:trPr>
        <w:tc>
          <w:tcPr>
            <w:tcW w:w="10207" w:type="dxa"/>
            <w:gridSpan w:val="3"/>
            <w:shd w:val="clear" w:color="auto" w:fill="auto"/>
          </w:tcPr>
          <w:p w:rsidR="006F6D90" w:rsidRPr="006F6D90" w:rsidRDefault="006F6D90" w:rsidP="006F6D90">
            <w:pPr>
              <w:rPr>
                <w:rFonts w:ascii="Cambria" w:hAnsi="Cambria"/>
                <w:i/>
                <w:sz w:val="24"/>
                <w:szCs w:val="24"/>
              </w:rPr>
            </w:pPr>
            <w:r w:rsidRPr="006F6D90">
              <w:rPr>
                <w:rFonts w:ascii="Cambria" w:hAnsi="Cambria"/>
                <w:i/>
                <w:sz w:val="24"/>
                <w:szCs w:val="24"/>
              </w:rPr>
              <w:t>Write all working and answers in the spaces provided on this test paper.</w:t>
            </w:r>
          </w:p>
          <w:p w:rsidR="006F6D90" w:rsidRPr="006F6D90" w:rsidRDefault="006F6D90" w:rsidP="006F6D90">
            <w:pPr>
              <w:rPr>
                <w:rFonts w:ascii="Cambria" w:hAnsi="Cambria"/>
                <w:i/>
                <w:sz w:val="24"/>
                <w:szCs w:val="24"/>
              </w:rPr>
            </w:pPr>
            <w:r w:rsidRPr="006F6D90">
              <w:rPr>
                <w:rFonts w:ascii="Cambria" w:hAnsi="Cambria"/>
                <w:i/>
                <w:sz w:val="24"/>
                <w:szCs w:val="24"/>
              </w:rPr>
              <w:t>Answers should be supported by relevant mathematical reasoning and/or calculations.</w:t>
            </w:r>
          </w:p>
          <w:p w:rsidR="006F6D90" w:rsidRPr="006F6D90" w:rsidRDefault="006F6D90" w:rsidP="006F6D90">
            <w:pPr>
              <w:rPr>
                <w:rFonts w:ascii="Cambria" w:hAnsi="Cambria"/>
                <w:i/>
                <w:sz w:val="24"/>
                <w:szCs w:val="24"/>
              </w:rPr>
            </w:pPr>
            <w:r w:rsidRPr="006F6D90">
              <w:rPr>
                <w:rFonts w:ascii="Cambria" w:hAnsi="Cambria"/>
                <w:i/>
                <w:sz w:val="24"/>
                <w:szCs w:val="24"/>
              </w:rPr>
              <w:t xml:space="preserve">Marks allocated are shown beside each question.           </w:t>
            </w:r>
          </w:p>
          <w:p w:rsidR="006F6D90" w:rsidRPr="006F6D90" w:rsidRDefault="006F6D90" w:rsidP="006F6D90">
            <w:pPr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Cambria" w:hAnsi="Cambria"/>
                <w:i/>
                <w:sz w:val="24"/>
                <w:szCs w:val="24"/>
              </w:rPr>
              <w:t>Calculators are allowed.</w:t>
            </w:r>
          </w:p>
        </w:tc>
      </w:tr>
    </w:tbl>
    <w:p w:rsidR="006F6D90" w:rsidRPr="006F6D90" w:rsidRDefault="006F6D90" w:rsidP="006F6D90"/>
    <w:tbl>
      <w:tblPr>
        <w:tblW w:w="10207" w:type="dxa"/>
        <w:tblInd w:w="-318" w:type="dxa"/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6F6D90" w:rsidRPr="006F6D90" w:rsidTr="006F6D90">
        <w:trPr>
          <w:cantSplit/>
          <w:trHeight w:val="227"/>
          <w:tblHeader/>
        </w:trPr>
        <w:tc>
          <w:tcPr>
            <w:tcW w:w="9215" w:type="dxa"/>
            <w:gridSpan w:val="2"/>
            <w:shd w:val="clear" w:color="auto" w:fill="auto"/>
          </w:tcPr>
          <w:p w:rsidR="006F6D90" w:rsidRPr="006F6D90" w:rsidRDefault="006F6D90" w:rsidP="006F6D9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9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6F6D90" w:rsidRPr="006F6D90" w:rsidTr="006F6D90">
        <w:trPr>
          <w:cantSplit/>
          <w:trHeight w:val="851"/>
        </w:trPr>
        <w:tc>
          <w:tcPr>
            <w:tcW w:w="952" w:type="dxa"/>
            <w:shd w:val="clear" w:color="auto" w:fill="FFFF99"/>
          </w:tcPr>
          <w:p w:rsidR="006F6D90" w:rsidRPr="006F6D90" w:rsidRDefault="006F6D90" w:rsidP="006F6D90">
            <w:pPr>
              <w:numPr>
                <w:ilvl w:val="0"/>
                <w:numId w:val="3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Pete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 xml:space="preserve"> compiled the frequency table below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his Science class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6F6D90" w:rsidRPr="006F6D90" w:rsidRDefault="005046DF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object w:dxaOrig="1440" w:dyaOrig="1440">
                <v:shape id="_x0000_s1160" type="#_x0000_t75" style="position:absolute;left:0;text-align:left;margin-left:88.5pt;margin-top:10.3pt;width:256.7pt;height:168.25pt;z-index:251761664">
                  <v:imagedata r:id="rId16" o:title=""/>
                </v:shape>
                <o:OLEObject Type="Embed" ProgID="FXDraw3.Document" ShapeID="_x0000_s1160" DrawAspect="Content" ObjectID="_1460095700" r:id="rId17"/>
              </w:object>
            </w: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6D90" w:rsidRPr="006F6D90" w:rsidTr="006F6D90">
        <w:trPr>
          <w:cantSplit/>
          <w:trHeight w:val="476"/>
        </w:trPr>
        <w:tc>
          <w:tcPr>
            <w:tcW w:w="952" w:type="dxa"/>
            <w:shd w:val="clear" w:color="auto" w:fill="FFFF99"/>
          </w:tcPr>
          <w:p w:rsidR="006F6D90" w:rsidRPr="006F6D90" w:rsidRDefault="006F6D90" w:rsidP="006F6D90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 xml:space="preserve">(a)  Complete </w:t>
            </w:r>
            <w:r>
              <w:rPr>
                <w:rFonts w:ascii="Times New Roman" w:hAnsi="Times New Roman"/>
                <w:sz w:val="24"/>
                <w:szCs w:val="24"/>
              </w:rPr>
              <w:t>the table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992" w:type="dxa"/>
            <w:shd w:val="clear" w:color="auto" w:fill="auto"/>
          </w:tcPr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6F6D90" w:rsidRPr="006F6D90" w:rsidTr="006F6D90">
        <w:trPr>
          <w:cantSplit/>
          <w:trHeight w:val="851"/>
        </w:trPr>
        <w:tc>
          <w:tcPr>
            <w:tcW w:w="952" w:type="dxa"/>
            <w:shd w:val="clear" w:color="auto" w:fill="FFFF99"/>
          </w:tcPr>
          <w:p w:rsidR="006F6D90" w:rsidRPr="006F6D90" w:rsidRDefault="006F6D90" w:rsidP="006F6D90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 xml:space="preserve">(b)   </w:t>
            </w:r>
            <w:r>
              <w:rPr>
                <w:rFonts w:ascii="Times New Roman" w:hAnsi="Times New Roman"/>
                <w:sz w:val="24"/>
                <w:szCs w:val="24"/>
              </w:rPr>
              <w:t>Find the mean of the marks.</w:t>
            </w: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</w:t>
            </w: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……………………………………………………………………………………….</w:t>
            </w: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6F6D90" w:rsidRPr="006F6D90" w:rsidTr="006F6D90">
        <w:trPr>
          <w:cantSplit/>
          <w:trHeight w:val="851"/>
        </w:trPr>
        <w:tc>
          <w:tcPr>
            <w:tcW w:w="952" w:type="dxa"/>
            <w:shd w:val="clear" w:color="auto" w:fill="FFCCCC"/>
          </w:tcPr>
          <w:p w:rsidR="006F6D90" w:rsidRPr="006F6D90" w:rsidRDefault="00463B26" w:rsidP="006F6D90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263" w:type="dxa"/>
            <w:shd w:val="clear" w:color="auto" w:fill="auto"/>
          </w:tcPr>
          <w:p w:rsidR="006F6D90" w:rsidRPr="006F6D90" w:rsidRDefault="006F6D90" w:rsidP="006F6D90">
            <w:pPr>
              <w:ind w:left="-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Sharon comp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>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 her scores from throwing 3 darts at a dartboard into a stem and leaf 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>plot.</w:t>
            </w: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PlainTable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04"/>
              <w:gridCol w:w="496"/>
              <w:gridCol w:w="496"/>
              <w:gridCol w:w="496"/>
              <w:gridCol w:w="496"/>
              <w:gridCol w:w="497"/>
              <w:gridCol w:w="496"/>
              <w:gridCol w:w="496"/>
              <w:gridCol w:w="496"/>
              <w:gridCol w:w="497"/>
            </w:tblGrid>
            <w:tr w:rsidR="006F6D90" w:rsidRPr="006F6D90" w:rsidTr="006F6D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04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Stem</w:t>
                  </w:r>
                </w:p>
              </w:tc>
              <w:tc>
                <w:tcPr>
                  <w:tcW w:w="4466" w:type="dxa"/>
                  <w:gridSpan w:val="9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Leaves</w:t>
                  </w:r>
                </w:p>
              </w:tc>
            </w:tr>
            <w:tr w:rsidR="006F6D90" w:rsidRPr="006F6D90" w:rsidTr="006F6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F6D90" w:rsidRPr="006F6D90" w:rsidTr="006F6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F6D90" w:rsidRPr="006F6D90" w:rsidTr="006F6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</w:tr>
            <w:tr w:rsidR="006F6D90" w:rsidRPr="006F6D90" w:rsidTr="006F6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F6D90" w:rsidRPr="006F6D90" w:rsidTr="006F6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6F6D90" w:rsidRPr="006F6D90" w:rsidRDefault="006F6D90" w:rsidP="006F6D90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63B26" w:rsidRPr="006F6D90" w:rsidTr="006F6D9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rPr>
                      <w:rFonts w:ascii="Times New Roman" w:hAnsi="Times New Roman"/>
                      <w:bCs w:val="0"/>
                      <w:caps w:val="0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bCs w:val="0"/>
                      <w:caps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63B26" w:rsidRPr="006F6D90" w:rsidTr="006F6D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rPr>
                      <w:rFonts w:ascii="Times New Roman" w:hAnsi="Times New Roman"/>
                      <w:bCs w:val="0"/>
                      <w:caps w:val="0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bCs w:val="0"/>
                      <w:caps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463B26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6D90" w:rsidRPr="006F6D90" w:rsidTr="006F6D90">
        <w:trPr>
          <w:cantSplit/>
          <w:trHeight w:val="851"/>
        </w:trPr>
        <w:tc>
          <w:tcPr>
            <w:tcW w:w="952" w:type="dxa"/>
            <w:shd w:val="clear" w:color="auto" w:fill="FFCCCC"/>
          </w:tcPr>
          <w:p w:rsidR="006F6D90" w:rsidRPr="006F6D90" w:rsidRDefault="006F6D90" w:rsidP="006F6D90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 xml:space="preserve">(b)  </w:t>
            </w:r>
            <w:r w:rsidR="00463B26">
              <w:rPr>
                <w:rFonts w:ascii="Times New Roman" w:hAnsi="Times New Roman"/>
                <w:sz w:val="24"/>
                <w:szCs w:val="24"/>
              </w:rPr>
              <w:t>Find the median of the scores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  <w:shd w:val="clear" w:color="auto" w:fill="auto"/>
          </w:tcPr>
          <w:p w:rsidR="006F6D90" w:rsidRPr="006F6D90" w:rsidRDefault="005162B1" w:rsidP="006F6D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6F6D90" w:rsidRPr="006F6D90" w:rsidTr="006F6D90">
        <w:trPr>
          <w:cantSplit/>
          <w:trHeight w:val="851"/>
        </w:trPr>
        <w:tc>
          <w:tcPr>
            <w:tcW w:w="952" w:type="dxa"/>
            <w:shd w:val="clear" w:color="auto" w:fill="FFCCCC"/>
          </w:tcPr>
          <w:p w:rsidR="006F6D90" w:rsidRPr="006F6D90" w:rsidRDefault="006F6D90" w:rsidP="006F6D90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 xml:space="preserve">(c)   What is the range of the scores? </w:t>
            </w:r>
          </w:p>
          <w:p w:rsidR="00463B26" w:rsidRPr="006F6D90" w:rsidRDefault="00463B26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6F6D90" w:rsidRPr="006F6D90" w:rsidRDefault="006F6D90" w:rsidP="006F6D90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  <w:shd w:val="clear" w:color="auto" w:fill="auto"/>
          </w:tcPr>
          <w:p w:rsidR="006F6D90" w:rsidRPr="006F6D90" w:rsidRDefault="006F6D90" w:rsidP="006F6D90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63B26" w:rsidRPr="006F6D90" w:rsidTr="006F6D90">
        <w:trPr>
          <w:cantSplit/>
          <w:trHeight w:val="851"/>
        </w:trPr>
        <w:tc>
          <w:tcPr>
            <w:tcW w:w="952" w:type="dxa"/>
            <w:shd w:val="clear" w:color="auto" w:fill="FFCCCC"/>
          </w:tcPr>
          <w:p w:rsidR="00463B26" w:rsidRPr="006F6D90" w:rsidRDefault="00463B26" w:rsidP="00463B26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463B26" w:rsidRDefault="00463B26" w:rsidP="00463B26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   What is the mean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 xml:space="preserve"> of the scores? </w:t>
            </w:r>
          </w:p>
          <w:p w:rsidR="00463B26" w:rsidRPr="006F6D90" w:rsidRDefault="00463B26" w:rsidP="00463B26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463B26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  <w:p w:rsidR="00463B26" w:rsidRPr="006F6D90" w:rsidRDefault="00463B26" w:rsidP="00463B26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463B26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>……………………………………………………………………………………..</w:t>
            </w:r>
          </w:p>
        </w:tc>
        <w:tc>
          <w:tcPr>
            <w:tcW w:w="992" w:type="dxa"/>
            <w:shd w:val="clear" w:color="auto" w:fill="auto"/>
          </w:tcPr>
          <w:p w:rsidR="00463B26" w:rsidRPr="006F6D90" w:rsidRDefault="005162B1" w:rsidP="00463B26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6F6D90" w:rsidRPr="006F6D90" w:rsidRDefault="006F6D90" w:rsidP="006F6D90">
      <w:pPr>
        <w:rPr>
          <w:rFonts w:ascii="Cambria" w:hAnsi="Cambria"/>
          <w:sz w:val="24"/>
          <w:szCs w:val="24"/>
        </w:rPr>
      </w:pPr>
    </w:p>
    <w:p w:rsidR="006F6D90" w:rsidRDefault="006F6D90" w:rsidP="006F6D90">
      <w:pPr>
        <w:tabs>
          <w:tab w:val="left" w:pos="1290"/>
        </w:tabs>
        <w:rPr>
          <w:rFonts w:asciiTheme="majorHAnsi" w:hAnsiTheme="majorHAnsi"/>
          <w:i/>
          <w:sz w:val="48"/>
          <w:szCs w:val="48"/>
        </w:rPr>
      </w:pPr>
    </w:p>
    <w:p w:rsidR="006F6D90" w:rsidRPr="006F6D90" w:rsidRDefault="006F6D90" w:rsidP="006F6D90">
      <w:pPr>
        <w:pStyle w:val="QuestionStyle"/>
        <w:tabs>
          <w:tab w:val="left" w:pos="1290"/>
        </w:tabs>
        <w:rPr>
          <w:lang w:eastAsia="en-US"/>
        </w:rPr>
        <w:sectPr w:rsidR="006F6D90" w:rsidRPr="006F6D90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  <w:r>
        <w:rPr>
          <w:lang w:eastAsia="en-US"/>
        </w:rPr>
        <w:tab/>
      </w:r>
    </w:p>
    <w:p w:rsidR="003F3344" w:rsidRDefault="003F3344" w:rsidP="003F3344">
      <w:pPr>
        <w:rPr>
          <w:rFonts w:asciiTheme="majorHAnsi" w:hAnsiTheme="majorHAnsi"/>
          <w:i/>
          <w:sz w:val="48"/>
          <w:szCs w:val="48"/>
        </w:rPr>
        <w:sectPr w:rsidR="003F3344" w:rsidSect="00413DF5"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sdt>
      <w:sdtPr>
        <w:rPr>
          <w:rFonts w:asciiTheme="majorHAnsi" w:hAnsiTheme="majorHAnsi"/>
          <w:sz w:val="48"/>
          <w:szCs w:val="48"/>
        </w:rPr>
        <w:alias w:val="Title"/>
        <w:tag w:val=""/>
        <w:id w:val="745227015"/>
        <w:placeholder>
          <w:docPart w:val="383F82E89855410E9794C104F934E19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1F156E" w:rsidRDefault="00434C18" w:rsidP="003F3344">
          <w:pPr>
            <w:jc w:val="center"/>
            <w:rPr>
              <w:rFonts w:asciiTheme="majorHAnsi" w:hAnsiTheme="majorHAnsi"/>
              <w:sz w:val="48"/>
              <w:szCs w:val="48"/>
            </w:rPr>
          </w:pPr>
          <w:r>
            <w:rPr>
              <w:rFonts w:asciiTheme="majorHAnsi" w:hAnsiTheme="majorHAnsi"/>
              <w:sz w:val="48"/>
              <w:szCs w:val="48"/>
            </w:rPr>
            <w:t>Data Analysis</w:t>
          </w:r>
        </w:p>
      </w:sdtContent>
    </w:sdt>
    <w:p w:rsidR="003F3344" w:rsidRDefault="003F3344" w:rsidP="003F3344">
      <w:pPr>
        <w:jc w:val="center"/>
        <w:rPr>
          <w:rFonts w:asciiTheme="majorHAnsi" w:hAnsiTheme="majorHAnsi"/>
          <w:sz w:val="24"/>
          <w:szCs w:val="24"/>
        </w:rPr>
      </w:pPr>
      <w:r w:rsidRPr="00C71E16">
        <w:rPr>
          <w:rFonts w:asciiTheme="majorHAnsi" w:hAnsiTheme="majorHAnsi"/>
          <w:sz w:val="48"/>
          <w:szCs w:val="48"/>
        </w:rPr>
        <w:t>ANSWERS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3344" w:rsidTr="008E0074">
        <w:tc>
          <w:tcPr>
            <w:tcW w:w="9242" w:type="dxa"/>
          </w:tcPr>
          <w:p w:rsidR="003F3344" w:rsidRDefault="003F3344" w:rsidP="003F3344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3F3344">
              <w:rPr>
                <w:rStyle w:val="Heading1Char"/>
              </w:rPr>
              <w:t xml:space="preserve">Non Calculator Section  </w:t>
            </w:r>
            <w:r>
              <w:rPr>
                <w:rFonts w:asciiTheme="majorHAnsi" w:hAnsiTheme="majorHAnsi"/>
                <w:sz w:val="24"/>
                <w:szCs w:val="24"/>
              </w:rPr>
              <w:t>( 1 mark each)</w:t>
            </w:r>
          </w:p>
        </w:tc>
      </w:tr>
    </w:tbl>
    <w:p w:rsidR="003F3344" w:rsidRDefault="003F3344" w:rsidP="003F3344"/>
    <w:p w:rsidR="0094072F" w:rsidRDefault="0094072F" w:rsidP="003F3344"/>
    <w:p w:rsidR="0094072F" w:rsidRDefault="0094072F" w:rsidP="003F3344"/>
    <w:p w:rsidR="0094072F" w:rsidRDefault="0094072F" w:rsidP="003F3344"/>
    <w:p w:rsidR="0094072F" w:rsidRDefault="0094072F" w:rsidP="003F3344"/>
    <w:p w:rsidR="0094072F" w:rsidRDefault="0094072F" w:rsidP="003F3344"/>
    <w:p w:rsidR="0094072F" w:rsidRDefault="0094072F" w:rsidP="003F3344"/>
    <w:p w:rsidR="0094072F" w:rsidRDefault="0094072F" w:rsidP="003F3344"/>
    <w:p w:rsidR="0094072F" w:rsidRDefault="0094072F" w:rsidP="003F3344"/>
    <w:p w:rsidR="0094072F" w:rsidRDefault="0094072F" w:rsidP="003F3344"/>
    <w:p w:rsidR="0094072F" w:rsidRDefault="0094072F" w:rsidP="003F3344"/>
    <w:p w:rsidR="0094072F" w:rsidRDefault="0094072F" w:rsidP="003F3344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952"/>
        <w:gridCol w:w="9255"/>
      </w:tblGrid>
      <w:tr w:rsidR="00AA60D2" w:rsidRPr="00A61630" w:rsidTr="00161B7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  <w:shd w:val="clear" w:color="auto" w:fill="00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</w:pPr>
            <w:r>
              <w:t xml:space="preserve">Joe wants to find the average mass of the pets owned by his family. </w:t>
            </w:r>
          </w:p>
          <w:p w:rsidR="00AA60D2" w:rsidRDefault="00AA60D2" w:rsidP="00161B77">
            <w:pPr>
              <w:pStyle w:val="QuestionStyle"/>
            </w:pPr>
            <w:r>
              <w:t xml:space="preserve">He weighs each pet owned by family members. </w:t>
            </w:r>
          </w:p>
          <w:p w:rsidR="00AA60D2" w:rsidRDefault="00AA60D2" w:rsidP="00161B77">
            <w:pPr>
              <w:pStyle w:val="QuestionStyle"/>
            </w:pPr>
            <w:r>
              <w:t>How is he collecting his data?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mc:AlternateContent>
                <mc:Choice Requires="wpg">
                  <w:drawing>
                    <wp:anchor distT="0" distB="0" distL="114300" distR="114300" simplePos="0" relativeHeight="251726848" behindDoc="0" locked="0" layoutInCell="1" allowOverlap="1" wp14:anchorId="18ABA1E7" wp14:editId="0B6EE2A1">
                      <wp:simplePos x="0" y="0"/>
                      <wp:positionH relativeFrom="column">
                        <wp:posOffset>252730</wp:posOffset>
                      </wp:positionH>
                      <wp:positionV relativeFrom="paragraph">
                        <wp:posOffset>50165</wp:posOffset>
                      </wp:positionV>
                      <wp:extent cx="180975" cy="887730"/>
                      <wp:effectExtent l="0" t="0" r="28575" b="26670"/>
                      <wp:wrapNone/>
                      <wp:docPr id="341" name="Group 3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0975" cy="88773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342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3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4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5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0842E4D" id="Group 341" o:spid="_x0000_s1026" style="position:absolute;margin-left:19.9pt;margin-top:3.95pt;width:14.25pt;height:69.9pt;z-index:251726848;mso-width-relative:margin;mso-height-relative:margin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X4C8YA&#10;AADcAAAADwAAAGRycy9kb3ducmV2LnhtbESPQWvCQBSE74L/YXmCF6mb2lJjdBWpWPQiaIu9PrLP&#10;JJh9G7JrEvvru0Khx2FmvmEWq86UoqHaFZYVPI8jEMSp1QVnCr4+t08xCOeRNZaWScGdHKyW/d4C&#10;E21bPlJz8pkIEHYJKsi9rxIpXZqTQTe2FXHwLrY26IOsM6lrbAPclHISRW/SYMFhIceK3nNKr6eb&#10;URDfY3NuzoePb9pzu/k56Ol6NFNqOOjWcxCeOv8f/mvvtIKX1wk8zoQj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mX4C8YAAADcAAAADwAAAAAAAAAAAAAAAACYAgAAZHJz&#10;L2Rvd25yZXYueG1sUEsFBgAAAAAEAAQA9QAAAIs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DfZsMA&#10;AADcAAAADwAAAGRycy9kb3ducmV2LnhtbESPQWsCMRSE74L/IbyCN81WpXS3RhGpxaO77aW3x+a5&#10;u3TzEpJU479vCoUeh5n5htnskhnFlXwYLCt4XBQgiFurB+4UfLwf588gQkTWOFomBXcKsNtOJxus&#10;tL1xTdcmdiJDOFSooI/RVVKGtieDYWEdcfYu1huMWfpOao+3DDejXBbFkzQ4cF7o0dGhp/ar+TYK&#10;Xr2uz59lcu6c3uqjL0p34VKp2UPav4CIlOJ/+K990gpW6xX8ns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DfZsMAAADcAAAADwAAAAAAAAAAAAAAAACYAgAAZHJzL2Rv&#10;d25yZXYueG1sUEsFBgAAAAAEAAQA9QAAAIgDAAAAAA==&#10;" fillcolor="black [3213]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DF5MYA&#10;AADcAAAADwAAAGRycy9kb3ducmV2LnhtbESPQWvCQBSE7wX/w/KEXkrdWKXG6CpisehFMC32+sg+&#10;k2D2bchuk9hf3y0IPQ4z8w2zXPemEi01rrSsYDyKQBBnVpecK/j82D3HIJxH1lhZJgU3crBeDR6W&#10;mGjb8Yna1OciQNglqKDwvk6kdFlBBt3I1sTBu9jGoA+yyaVusAtwU8mXKHqVBksOCwXWtC0ou6bf&#10;RkF8i825PR/fv+jA3dvPUc82T3OlHof9ZgHCU+//w/f2XiuYTK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sDF5MYAAADcAAAADwAAAAAAAAAAAAAAAACYAgAAZHJz&#10;L2Rvd25yZXYueG1sUEsFBgAAAAAEAAQA9QAAAIsDAAAAAA=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xgf8cA&#10;AADcAAAADwAAAGRycy9kb3ducmV2LnhtbESPT2vCQBTE70K/w/IEL1I3/mkbo6uI0mIvQm2x10f2&#10;mYRm34bsmsR+ercg9DjMzG+Y5bozpWiodoVlBeNRBII4tbrgTMHX5+tjDMJ5ZI2lZVJwJQfr1UNv&#10;iYm2LX9Qc/SZCBB2CSrIva8SKV2ak0E3shVx8M62NuiDrDOpa2wD3JRyEkXP0mDBYSHHirY5pT/H&#10;i1EQX2Nzak6Ht29653b3e9Avm+FcqUG/2yxAeOr8f/je3msF09kT/J0JR0Cu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MYH/HAAAA3AAAAA8AAAAAAAAAAAAAAAAAmAIAAGRy&#10;cy9kb3ducmV2LnhtbFBLBQYAAAAABAAEAPUAAACMAwAAAAA=&#10;" strokecolor="windowText" strokeweight="1pt"/>
                    </v:group>
                  </w:pict>
                </mc:Fallback>
              </mc:AlternateContent>
            </w:r>
            <w:r>
              <w:t xml:space="preserve">              A census by measurement.</w:t>
            </w:r>
          </w:p>
          <w:p w:rsidR="00AA60D2" w:rsidRPr="00B70A7D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 xml:space="preserve">              A census by observation.</w:t>
            </w:r>
            <w:r>
              <w:rPr>
                <w:rFonts w:asciiTheme="minorHAnsi" w:eastAsiaTheme="minorHAnsi" w:hAnsiTheme="minorHAnsi" w:cstheme="minorBidi"/>
              </w:rPr>
              <w:t xml:space="preserve"> </w:t>
            </w:r>
          </w:p>
          <w:p w:rsidR="00AA60D2" w:rsidRPr="00B70A7D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 xml:space="preserve">              A sample by measurement.</w:t>
            </w:r>
          </w:p>
          <w:p w:rsidR="00AA60D2" w:rsidRPr="00B70A7D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 xml:space="preserve">             A sample by observation.</w:t>
            </w:r>
          </w:p>
          <w:p w:rsidR="00AA60D2" w:rsidRPr="00A61630" w:rsidRDefault="00AA60D2" w:rsidP="00161B77">
            <w:pPr>
              <w:pStyle w:val="QuestionStyle"/>
            </w:pPr>
          </w:p>
        </w:tc>
      </w:tr>
      <w:tr w:rsidR="00AA60D2" w:rsidRPr="00CB07E2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</w:pPr>
            <w:r>
              <w:t>Andy asks 200 people the name of their favourite movie.</w:t>
            </w:r>
          </w:p>
          <w:p w:rsidR="00AA60D2" w:rsidRDefault="00AA60D2" w:rsidP="00161B77">
            <w:pPr>
              <w:pStyle w:val="QuestionStyle"/>
            </w:pPr>
            <w:r>
              <w:t>Which measure should he use to analyse his results?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727872" behindDoc="0" locked="0" layoutInCell="1" allowOverlap="1" wp14:anchorId="109AE401" wp14:editId="2129AB12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25400</wp:posOffset>
                      </wp:positionV>
                      <wp:extent cx="4362450" cy="114300"/>
                      <wp:effectExtent l="0" t="0" r="19050" b="19050"/>
                      <wp:wrapNone/>
                      <wp:docPr id="346" name="Group 3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47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8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49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0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A54C86B" id="Group 346" o:spid="_x0000_s1026" style="position:absolute;margin-left:16pt;margin-top:2pt;width:343.5pt;height:9pt;z-index:25172787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Jbk8cA&#10;AADcAAAADwAAAGRycy9kb3ducmV2LnhtbESPT2vCQBTE74V+h+UVvBTdtBWTpq4iFYteBP9gr4/s&#10;axKafRuyaxL76buC4HGYmd8w03lvKtFS40rLCl5GEQjizOqScwXHw2qYgHAeWWNlmRRcyMF89vgw&#10;xVTbjnfU7n0uAoRdigoK7+tUSpcVZNCNbE0cvB/bGPRBNrnUDXYBbir5GkUTabDksFBgTZ8FZb/7&#10;s1GQXBJzak/br2/acLf82+p48fyu1OCpX3yA8NT7e/jWXmsFb+MYrmfCEZCz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ISW5PHAAAA3AAAAA8AAAAAAAAAAAAAAAAAmAIAAGRy&#10;cy9kb3ducmV2LnhtbFBLBQYAAAAABAAEAPUAAACMAwAAAAA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3P4cQA&#10;AADcAAAADwAAAGRycy9kb3ducmV2LnhtbERPy2rCQBTdC/2H4RbciJloS03TjCJKS90IPtDtJXOb&#10;hGbuhMyYxH59Z1Ho8nDe2WowteiodZVlBbMoBkGcW11xoeB8ep8mIJxH1lhbJgV3crBaPowyTLXt&#10;+UDd0RcihLBLUUHpfZNK6fKSDLrINsSB+7KtQR9gW0jdYh/CTS3ncfwiDVYcGkpsaFNS/n28GQXJ&#10;PTGX7rL/uNKO++3PXi/Wk1elxo/D+g2Ep8H/i//cn1rB03NYG86EI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Nz+HEAAAA3AAAAA8AAAAAAAAAAAAAAAAAmAIAAGRycy9k&#10;b3ducmV2LnhtbFBLBQYAAAAABAAEAPUAAACJAwAAAAA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FqesYA&#10;AADcAAAADwAAAGRycy9kb3ducmV2LnhtbESPQWvCQBSE74L/YXlCL1I3aqkxuopYKvUiaIu9PrLP&#10;JJh9G7LbJPrr3UKhx2FmvmGW686UoqHaFZYVjEcRCOLU6oIzBV+f788xCOeRNZaWScGNHKxX/d4S&#10;E21bPlJz8pkIEHYJKsi9rxIpXZqTQTeyFXHwLrY26IOsM6lrbAPclHISRa/SYMFhIceKtjml19OP&#10;URDfYnNuzofdN+25fbsf9GwznCv1NOg2CxCeOv8f/mt/aAXTlzn8nglH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MFqesYAAADcAAAADwAAAAAAAAAAAAAAAACYAgAAZHJz&#10;L2Rvd25yZXYueG1sUEsFBgAAAAAEAAQA9QAAAIs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vXzMAA&#10;AADcAAAADwAAAGRycy9kb3ducmV2LnhtbERPy2oCMRTdF/yHcAvuaqaVls44UaSodOnYbrq7TO48&#10;cHITkqjx75tFocvDedebZCZxJR9GywqeFwUI4tbqkXsF31/7p3cQISJrnCyTgjsF2KxnDzVW2t64&#10;oesp9iKHcKhQwRCjq6QM7UAGw8I64sx11huMGfpeao+3HG4m+VIUb9LgyLlhQEcfA7Xn08Uo2Hnd&#10;HH/K5NwxHZq9L0rXcanU/DFtVyAipfgv/nN/agXL1zw/n8lHQK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1vXzMAAAADcAAAADwAAAAAAAAAAAAAAAACYAgAAZHJzL2Rvd25y&#10;ZXYueG1sUEsFBgAAAAAEAAQA9QAAAIUDAAAAAA==&#10;" fillcolor="black [3213]" strokecolor="windowText" strokeweight="1pt"/>
                    </v:group>
                  </w:pict>
                </mc:Fallback>
              </mc:AlternateContent>
            </w:r>
            <w:r>
              <w:t xml:space="preserve">              The mean.                  The median.                 The mode.                    The range.                                                                                                                     </w:t>
            </w:r>
          </w:p>
          <w:p w:rsidR="00AA60D2" w:rsidRPr="00CB07E2" w:rsidRDefault="00AA60D2" w:rsidP="00161B77">
            <w:pPr>
              <w:pStyle w:val="QuestionStyle"/>
            </w:pPr>
          </w:p>
        </w:tc>
      </w:tr>
      <w:tr w:rsidR="00AA60D2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  <w:rPr>
                <w:rFonts w:eastAsiaTheme="minorHAnsi"/>
              </w:rPr>
            </w:pPr>
            <w:r>
              <w:t>The ages of the 14 players on the Menindee footy team are listed below.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 xml:space="preserve">     16,  17,  18,  20,  21,  21,  23,  25,  26,  26,  28,  29,  30,  32</w:t>
            </w:r>
          </w:p>
          <w:p w:rsidR="00AA60D2" w:rsidRDefault="00AA60D2" w:rsidP="00161B77">
            <w:pPr>
              <w:pStyle w:val="QuestionStyle"/>
            </w:pPr>
            <w: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C5FF616" wp14:editId="6870869A">
                      <wp:simplePos x="0" y="0"/>
                      <wp:positionH relativeFrom="column">
                        <wp:posOffset>2171700</wp:posOffset>
                      </wp:positionH>
                      <wp:positionV relativeFrom="paragraph">
                        <wp:posOffset>120015</wp:posOffset>
                      </wp:positionV>
                      <wp:extent cx="1066800" cy="390525"/>
                      <wp:effectExtent l="0" t="0" r="19050" b="28575"/>
                      <wp:wrapNone/>
                      <wp:docPr id="351" name="Rectangle 3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D90" w:rsidRPr="00161B77" w:rsidRDefault="006F6D90" w:rsidP="00161B77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</w:pPr>
                                  <w:r w:rsidRPr="00161B77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</w:rPr>
                                    <w:t>24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FF616" id="Rectangle 351" o:spid="_x0000_s1066" style="position:absolute;margin-left:171pt;margin-top:9.45pt;width:84pt;height:30.7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">
                      <v:textbox>
                        <w:txbxContent>
                          <w:p w:rsidR="006F6D90" w:rsidRPr="00161B77" w:rsidRDefault="006F6D90" w:rsidP="00161B77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161B77">
                              <w:rPr>
                                <w:color w:val="000000" w:themeColor="text1"/>
                                <w:sz w:val="48"/>
                                <w:szCs w:val="48"/>
                              </w:rPr>
                              <w:t>24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AA60D2" w:rsidRDefault="00AA60D2" w:rsidP="00161B77">
            <w:pPr>
              <w:pStyle w:val="QuestionStyle"/>
            </w:pPr>
            <w:r>
              <w:t>Find the median of the ages.</w:t>
            </w:r>
          </w:p>
          <w:p w:rsidR="00AA60D2" w:rsidRDefault="00AA60D2" w:rsidP="00161B77">
            <w:pPr>
              <w:pStyle w:val="QuestionStyle"/>
            </w:pPr>
          </w:p>
        </w:tc>
      </w:tr>
      <w:tr w:rsidR="00AA60D2" w:rsidRPr="006A1C83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</w:pPr>
            <w:r>
              <w:t>Noor records the number of drawing pins that land with the point upright when she drops 20 pins on 8 occasions. The results were: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 xml:space="preserve">    6,  5,  3,  7,  3,  6,  7,  3</w:t>
            </w:r>
          </w:p>
          <w:p w:rsidR="00AA60D2" w:rsidRPr="00B70A7D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>The mode was :</w:t>
            </w:r>
          </w:p>
          <w:p w:rsidR="00AA60D2" w:rsidRPr="00B70A7D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 xml:space="preserve">                    3                                  5                                  6                                    7</w:t>
            </w:r>
          </w:p>
          <w:p w:rsidR="00AA60D2" w:rsidRDefault="00AA60D2" w:rsidP="00161B77">
            <w:pPr>
              <w:pStyle w:val="QuestionStyle"/>
              <w:rPr>
                <w:sz w:val="12"/>
                <w:szCs w:val="12"/>
              </w:rPr>
            </w:pPr>
            <w:r>
              <mc:AlternateContent>
                <mc:Choice Requires="wpg">
                  <w:drawing>
                    <wp:anchor distT="0" distB="0" distL="114300" distR="114300" simplePos="0" relativeHeight="251729920" behindDoc="0" locked="0" layoutInCell="1" allowOverlap="1" wp14:anchorId="6D26DF95" wp14:editId="075C4940">
                      <wp:simplePos x="0" y="0"/>
                      <wp:positionH relativeFrom="column">
                        <wp:posOffset>711835</wp:posOffset>
                      </wp:positionH>
                      <wp:positionV relativeFrom="paragraph">
                        <wp:posOffset>-2540</wp:posOffset>
                      </wp:positionV>
                      <wp:extent cx="4362450" cy="114300"/>
                      <wp:effectExtent l="0" t="0" r="19050" b="19050"/>
                      <wp:wrapNone/>
                      <wp:docPr id="352" name="Group 3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5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D08373D" id="Group 352" o:spid="_x0000_s1026" style="position:absolute;margin-left:56.05pt;margin-top:-.2pt;width:343.5pt;height:9pt;z-index:25172992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DLTcYA&#10;AADcAAAADwAAAGRycy9kb3ducmV2LnhtbESPQWvCQBSE70L/w/IKXqRuVLRp6iqitNSL0LTY6yP7&#10;moRm34bsmkR/vVsQPA4z8w2zXPemEi01rrSsYDKOQBBnVpecK/j+enuKQTiPrLGyTArO5GC9ehgs&#10;MdG2409qU5+LAGGXoILC+zqR0mUFGXRjWxMH79c2Bn2QTS51g12Am0pOo2ghDZYcFgqsaVtQ9pee&#10;jIL4HJtjezy8/9Ceu93loJ83oxelho/95hWEp97fw7f2h1Ywm8/g/0w4An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PDLTcYAAADcAAAADwAAAAAAAAAAAAAAAACYAgAAZHJz&#10;L2Rvd25yZXYueG1sUEsFBgAAAAAEAAQA9QAAAIs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DRz8MA&#10;AADcAAAADwAAAGRycy9kb3ducmV2LnhtbESPQWsCMRSE74X+h/AKvdVsrZXu1igiVTy62ktvj81z&#10;d+nmJSRR039vBKHHYWa+YWaLZAZxJh96ywpeRwUI4sbqnlsF34f1yweIEJE1DpZJwR8FWMwfH2ZY&#10;aXvhms772IoM4VChgi5GV0kZmo4MhpF1xNk7Wm8wZulbqT1eMtwMclwUU2mw57zQoaNVR83v/mQU&#10;fHld737K5Nwubeq1L0p35FKp56e0/AQRKcX/8L291Qre3idwO5OP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DRz8MAAADcAAAADwAAAAAAAAAAAAAAAACYAgAAZHJzL2Rv&#10;d25yZXYueG1sUEsFBgAAAAAEAAQA9QAAAIgDAAAAAA==&#10;" fillcolor="black [3213]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X2osYA&#10;AADcAAAADwAAAGRycy9kb3ducmV2LnhtbESPQWvCQBSE7wX/w/KEXkrdWLHG6CpisehFMC32+sg+&#10;k2D2bchuk9hf3y0IPQ4z8w2zXPemEi01rrSsYDyKQBBnVpecK/j82D3HIJxH1lhZJgU3crBeDR6W&#10;mGjb8Yna1OciQNglqKDwvk6kdFlBBt3I1sTBu9jGoA+yyaVusAtwU8mXKHqVBksOCwXWtC0ou6bf&#10;RkF8i825PR/fv+jA3dvPUc82T3OlHof9ZgHCU+//w/f2XiuYTK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FX2osYAAADcAAAADwAAAAAAAAAAAAAAAACYAgAAZHJz&#10;L2Rvd25yZXYueG1sUEsFBgAAAAAEAAQA9QAAAIs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do1cYA&#10;AADcAAAADwAAAGRycy9kb3ducmV2LnhtbESPQWvCQBSE70L/w/IKXqRuqmjT1FWkouhFaFrs9ZF9&#10;TUKzb0N2TaK/vlsQPA4z8w2zWPWmEi01rrSs4HkcgSDOrC45V/D1uX2KQTiPrLGyTAou5GC1fBgs&#10;MNG24w9qU5+LAGGXoILC+zqR0mUFGXRjWxMH78c2Bn2QTS51g12Am0pOomguDZYcFgqs6b2g7Dc9&#10;GwXxJTan9nTcfdOBu831qF/Wo1elho/9+g2Ep97fw7f2XiuYzubwfy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Ido1c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</w:p>
          <w:p w:rsidR="00AA60D2" w:rsidRPr="006A1C83" w:rsidRDefault="00AA60D2" w:rsidP="00161B77">
            <w:pPr>
              <w:pStyle w:val="QuestionStyle"/>
            </w:pPr>
          </w:p>
        </w:tc>
      </w:tr>
      <w:tr w:rsidR="00AA60D2" w:rsidRPr="00B70A7D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</w:pPr>
            <w:r>
              <w:t>James records the number of shots that it takes him to hit the middle of a target during a practice session.</w:t>
            </w:r>
          </w:p>
          <w:p w:rsidR="00AA60D2" w:rsidRDefault="00AA60D2" w:rsidP="00161B77">
            <w:pPr>
              <w:pStyle w:val="QuestionStyle"/>
            </w:pPr>
            <w:r>
              <w:t>The results were: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 xml:space="preserve">    5,  7,  2,  11,  4,  9,  13,  3,  8,  15,  11.</w:t>
            </w:r>
          </w:p>
          <w:p w:rsidR="00AA60D2" w:rsidRPr="00B70A7D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>The range was :</w:t>
            </w:r>
          </w:p>
          <w:p w:rsidR="00AA60D2" w:rsidRPr="00B70A7D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rPr>
                <w:rFonts w:asciiTheme="minorHAnsi" w:eastAsiaTheme="minorHAnsi" w:hAnsiTheme="minorHAnsi" w:cstheme="minorBidi"/>
              </w:rPr>
              <mc:AlternateContent>
                <mc:Choice Requires="wpg">
                  <w:drawing>
                    <wp:anchor distT="0" distB="0" distL="114300" distR="114300" simplePos="0" relativeHeight="251730944" behindDoc="0" locked="0" layoutInCell="1" allowOverlap="1" wp14:anchorId="5CF2D4A0" wp14:editId="6AD3EB4B">
                      <wp:simplePos x="0" y="0"/>
                      <wp:positionH relativeFrom="column">
                        <wp:posOffset>407035</wp:posOffset>
                      </wp:positionH>
                      <wp:positionV relativeFrom="paragraph">
                        <wp:posOffset>27940</wp:posOffset>
                      </wp:positionV>
                      <wp:extent cx="4362450" cy="114300"/>
                      <wp:effectExtent l="0" t="0" r="19050" b="19050"/>
                      <wp:wrapNone/>
                      <wp:docPr id="357" name="Group 35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5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5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DF07C39" id="Group 357" o:spid="_x0000_s1026" style="position:absolute;margin-left:32.05pt;margin-top:2.2pt;width:343.5pt;height:9pt;z-index:25173094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X38MAA&#10;AADcAAAADwAAAGRycy9kb3ducmV2LnhtbERPTWvCQBC9F/wPyxR6Ed1osZXUTQiCYo+NpechO01C&#10;s7Nhd9X03zuHQo+P970rJzeoK4XYezawWmagiBtve24NfJ4Piy2omJAtDp7JwC9FKIvZww5z62/8&#10;Qdc6tUpCOOZooEtpzLWOTUcO49KPxMJ9++AwCQyttgFvEu4Gvc6yF+2wZ2nocKR9R81PfXEGgrgu&#10;7hRf58ds/VXhe91UdW/M0+NUvYFKNKV/8Z/7ZA08b2StnJEjoI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WX38MAAAADcAAAADwAAAAAAAAAAAAAAAACYAgAAZHJzL2Rvd25y&#10;ZXYueG1sUEsFBgAAAAAEAAQA9QAAAIUDAAAAAA==&#10;" fillcolor="#0d0d0d [3069]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j8p8YA&#10;AADcAAAADwAAAGRycy9kb3ducmV2LnhtbESPQWvCQBSE74L/YXlCL1I3Kq0xuopYKvUiaIu9PrLP&#10;JJh9G7LbJPrr3UKhx2FmvmGW686UoqHaFZYVjEcRCOLU6oIzBV+f788xCOeRNZaWScGNHKxX/d4S&#10;E21bPlJz8pkIEHYJKsi9rxIpXZqTQTeyFXHwLrY26IOsM6lrbAPclHISRa/SYMFhIceKtjml19OP&#10;URDfYnNuzofdN+25fbsf9GwznCv1NOg2CxCeOv8f/mt/aAXTlzn8nglH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j8p8YAAADcAAAADwAAAAAAAAAAAAAAAACYAgAAZHJz&#10;L2Rvd25yZXYueG1sUEsFBgAAAAAEAAQA9QAAAIsDAAAAAA==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6fh8MA&#10;AADcAAAADwAAAGRycy9kb3ducmV2LnhtbERPTWvCQBC9F/wPywi9lLqxBY1pNiKWlnoRTMVeh+yY&#10;BLOzIbtNYn999yB4fLzvdD2aRvTUudqygvksAkFcWF1zqeD4/fEcg3AeWWNjmRRcycE6mzykmGg7&#10;8IH63JcihLBLUEHlfZtI6YqKDLqZbYkDd7adQR9gV0rd4RDCTSNfomghDdYcGipsaVtRccl/jYL4&#10;GptTf9p//tCOh/e/vV5unlZKPU7HzRsIT6O/i2/uL63gdRHmhz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6fh8MAAADcAAAADwAAAAAAAAAAAAAAAACYAgAAZHJzL2Rv&#10;d25yZXYueG1sUEsFBgAAAAAEAAQA9QAAAIg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I6HMYA&#10;AADcAAAADwAAAGRycy9kb3ducmV2LnhtbESPQWvCQBSE74L/YXlCL0U3tqBp6iZIi6W9CGqx10f2&#10;mQSzb0N2TWJ/fbcgeBxm5htmlQ2mFh21rrKsYD6LQBDnVldcKPg+bKYxCOeRNdaWScGVHGTpeLTC&#10;RNued9TtfSEChF2CCkrvm0RKl5dk0M1sQxy8k20N+iDbQuoW+wA3tXyKooU0WHFYKLGht5Ly8/5i&#10;FMTX2By74/bjh764f//d6uX68UWph8mwfgXhafD38K39qRU8L+bwfyYcAZ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QI6HM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>
              <w:t xml:space="preserve">                  10                                 11                                12                                 13      </w:t>
            </w:r>
          </w:p>
          <w:p w:rsidR="00AA60D2" w:rsidRPr="00B70A7D" w:rsidRDefault="00AA60D2" w:rsidP="00161B77">
            <w:pPr>
              <w:pStyle w:val="QuestionStyle"/>
            </w:pPr>
          </w:p>
        </w:tc>
      </w:tr>
      <w:tr w:rsidR="00AA60D2" w:rsidRPr="008F278C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Cathy and Noel want to collect information about the crowd of 2 000 people at a footy match.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Cathy records the colours worn by each crowd member as they arrive.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Noel asks 100 members of the crowd which team they support.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AA60D2" w:rsidRDefault="00AA60D2" w:rsidP="00161B7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1968" behindDoc="0" locked="0" layoutInCell="1" allowOverlap="1" wp14:anchorId="416DBA96" wp14:editId="299BF445">
                      <wp:simplePos x="0" y="0"/>
                      <wp:positionH relativeFrom="column">
                        <wp:posOffset>662305</wp:posOffset>
                      </wp:positionH>
                      <wp:positionV relativeFrom="paragraph">
                        <wp:posOffset>27305</wp:posOffset>
                      </wp:positionV>
                      <wp:extent cx="171450" cy="944880"/>
                      <wp:effectExtent l="0" t="0" r="19050" b="26670"/>
                      <wp:wrapNone/>
                      <wp:docPr id="362" name="Group 36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36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bg2">
                                    <a:lumMod val="10000"/>
                                  </a:schemeClr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16DBA96" id="Group 362" o:spid="_x0000_s1067" style="position:absolute;margin-left:52.15pt;margin-top:2.15pt;width:13.5pt;height:74.4pt;z-index:251731968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">
                      <v:roundrect id="AutoShape 3" o:spid="_x0000_s1068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wB8MYA&#10;AADcAAAADwAAAGRycy9kb3ducmV2LnhtbESPT2vCQBTE74V+h+UVvJS6UcHG6CqitLSXQK3o9ZF9&#10;TUKzb0N2zZ9+elcQehxm5jfMatObSrTUuNKygsk4AkGcWV1yruD4/fYSg3AeWWNlmRQM5GCzfnxY&#10;YaJtx1/UHnwuAoRdggoK7+tESpcVZNCNbU0cvB/bGPRBNrnUDXYBbio5jaK5NFhyWCiwpl1B2e/h&#10;YhTEQ2xO7Sl9P9Mnd/u/VL9unxdKjZ767RKEp97/h+/tD61gNp/B7Uw4AnJ9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pwB8M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69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WZhMYA&#10;AADcAAAADwAAAGRycy9kb3ducmV2LnhtbESPQWvCQBSE70L/w/IKXqRuqmLT1FWkouhFaFrs9ZF9&#10;TUKzb0N2TaK/vlsQPA4z8w2zWPWmEi01rrSs4HkcgSDOrC45V/D1uX2KQTiPrLGyTAou5GC1fBgs&#10;MNG24w9qU5+LAGGXoILC+zqR0mUFGXRjWxMH78c2Bn2QTS51g12Am0pOomguDZYcFgqs6b2g7Dc9&#10;GwXxJTan9nTcfdOBu831qF/Wo1elho/9+g2Ep97fw7f2XiuYzmfwfyYcAbn8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XWZhM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70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GTEsYA&#10;AADcAAAADwAAAGRycy9kb3ducmV2LnhtbESPQWvCQBSE70L/w/IKvUjdWFHa1FWkEOhBKsYi7e2R&#10;fSah2bdhdxPjv+8KgsdhZr5hluvBNKIn52vLCqaTBARxYXXNpYLvQ/b8CsIHZI2NZVJwIQ/r1cNo&#10;iam2Z95Tn4dSRAj7FBVUIbSplL6oyKCf2JY4eifrDIYoXSm1w3OEm0a+JMlCGqw5LlTY0kdFxV/e&#10;GQXb42/Yfb2dZDa+1M1Pn3fHoSelnh6HzTuIQEO4h2/tT61gtpjD9Uw8AnL1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TGTEsYAAADcAAAADwAAAAAAAAAAAAAAAACYAgAAZHJz&#10;L2Rvd25yZXYueG1sUEsFBgAAAAAEAAQA9QAAAIsDAAAAAA==&#10;" fillcolor="#1c1a10 [334]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71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uiaMYA&#10;AADcAAAADwAAAGRycy9kb3ducmV2LnhtbESPQWvCQBSE7wX/w/KEXkrd2EJMo6tIS4u9CMZir4/s&#10;Mwlm34bsNon+elcQehxm5htmsRpMLTpqXWVZwXQSgSDOra64UPCz/3xOQDiPrLG2TArO5GC1HD0s&#10;MNW25x11mS9EgLBLUUHpfZNK6fKSDLqJbYiDd7StQR9kW0jdYh/gppYvURRLgxWHhRIbei8pP2V/&#10;RkFyTsyhO2y/fumb+4/LVs/WT29KPY6H9RyEp8H/h+/tjVbwGsdwOx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uuiaM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B70A7D">
              <w:rPr>
                <w:rFonts w:ascii="Times New Roman" w:hAnsi="Times New Roman"/>
                <w:sz w:val="24"/>
                <w:szCs w:val="24"/>
              </w:rPr>
              <w:t>Cathy is using a sample and Noel is using a census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A60D2" w:rsidRDefault="00AA60D2" w:rsidP="00161B7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</w:t>
            </w:r>
            <w:r w:rsidRPr="00B70A7D">
              <w:rPr>
                <w:rFonts w:ascii="Times New Roman" w:hAnsi="Times New Roman"/>
                <w:sz w:val="24"/>
                <w:szCs w:val="24"/>
              </w:rPr>
              <w:t>Noel is using a sample and Cathy is using a census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AA60D2" w:rsidRDefault="00AA60D2" w:rsidP="00161B7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Both Noel and Cathy are using a census.</w:t>
            </w:r>
          </w:p>
          <w:p w:rsidR="00AA60D2" w:rsidRDefault="00AA60D2" w:rsidP="00161B7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AA60D2" w:rsidRDefault="00AA60D2" w:rsidP="00161B77">
            <w:pPr>
              <w:rPr>
                <w:noProof/>
                <w:lang w:eastAsia="en-A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Both Noel and Cathy are using a sample.</w:t>
            </w:r>
            <w:r>
              <w:rPr>
                <w:noProof/>
                <w:lang w:eastAsia="en-AU"/>
              </w:rPr>
              <w:t xml:space="preserve"> </w:t>
            </w:r>
          </w:p>
          <w:p w:rsidR="00AA60D2" w:rsidRPr="008F278C" w:rsidRDefault="00AA60D2" w:rsidP="00161B77">
            <w:pPr>
              <w:pStyle w:val="QuestionStyle"/>
            </w:pPr>
          </w:p>
        </w:tc>
      </w:tr>
      <w:tr w:rsidR="00AA60D2" w:rsidRPr="00B70A7D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</w:pPr>
            <w:r>
              <w:t>When working in a jeans shop, Kayla recorded the number of jeans sold in each size.</w:t>
            </w:r>
          </w:p>
          <w:p w:rsidR="00AA60D2" w:rsidRDefault="00AA60D2" w:rsidP="00161B77">
            <w:pPr>
              <w:pStyle w:val="QuestionStyle"/>
            </w:pPr>
            <w:r>
              <w:t>Which measure calculated from Kayla's data would be the most useful to the retailer when ordering new stock?</w:t>
            </w:r>
          </w:p>
          <w:p w:rsidR="00AA60D2" w:rsidRDefault="00AA60D2" w:rsidP="00161B77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2992" behindDoc="0" locked="0" layoutInCell="1" allowOverlap="1" wp14:anchorId="3019D49B" wp14:editId="69FE1DD7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6350</wp:posOffset>
                      </wp:positionV>
                      <wp:extent cx="4362450" cy="114300"/>
                      <wp:effectExtent l="0" t="0" r="19050" b="19050"/>
                      <wp:wrapNone/>
                      <wp:docPr id="367" name="Group 36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6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A4D23CC" id="Group 367" o:spid="_x0000_s1026" style="position:absolute;margin-left:16pt;margin-top:.5pt;width:343.5pt;height:9pt;z-index:25173299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iTgcMA&#10;AADcAAAADwAAAGRycy9kb3ducmV2LnhtbERPTWvCQBC9F/wPywi9lLqxBY1pNiKWlnoRTMVeh+yY&#10;BLOzIbtNYn999yB4fLzvdD2aRvTUudqygvksAkFcWF1zqeD4/fEcg3AeWWNjmRRcycE6mzykmGg7&#10;8IH63JcihLBLUEHlfZtI6YqKDLqZbYkDd7adQR9gV0rd4RDCTSNfomghDdYcGipsaVtRccl/jYL4&#10;GptTf9p//tCOh/e/vV5unlZKPU7HzRsIT6O/i2/uL63gdRHWhjPhCMjs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DiTgcMAAADcAAAADwAAAAAAAAAAAAAAAACYAgAAZHJzL2Rv&#10;d25yZXYueG1sUEsFBgAAAAAEAAQA9QAAAIg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Q2GsUA&#10;AADcAAAADwAAAGRycy9kb3ducmV2LnhtbESPQWvCQBSE70L/w/IKXkrdVMHG6CrSotiLUCt6fWSf&#10;SWj2bciuSfTXu4LgcZiZb5jZojOlaKh2hWUFH4MIBHFqdcGZgv3f6j0G4TyyxtIyKbiQg8X8pTfD&#10;RNuWf6nZ+UwECLsEFeTeV4mULs3JoBvYijh4J1sb9EHWmdQ1tgFuSjmMorE0WHBYyLGir5zS/93Z&#10;KIgvsTk0h+36SD/cfl+3+nP5NlGq/9otpyA8df4ZfrQ3WsFoPIH7mX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dDYaxQAAANwAAAAPAAAAAAAAAAAAAAAAAJgCAABkcnMv&#10;ZG93bnJldi54bWxQSwUGAAAAAAQABAD1AAAAigM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cJWsMA&#10;AADcAAAADwAAAGRycy9kb3ducmV2LnhtbERPTWvCQBC9C/0PywhepG6q0MTUVUSp6EWoLXodstMk&#10;mJ0N2W0S/fXuoeDx8b4Xq95UoqXGlZYVvE0iEMSZ1SXnCn6+P18TEM4ja6wsk4IbOVgtXwYLTLXt&#10;+Ivak89FCGGXooLC+zqV0mUFGXQTWxMH7tc2Bn2ATS51g10IN5WcRtG7NFhyaCiwpk1B2fX0ZxQk&#10;t8Sc2/Nxd6EDd9v7Ucfr8Vyp0bBff4Dw1Pun+N+91wpmcZgfzo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cJWsMAAADcAAAADwAAAAAAAAAAAAAAAACYAgAAZHJzL2Rv&#10;d25yZXYueG1sUEsFBgAAAAAEAAQA9QAAAIgDAAAAAA==&#10;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IuN8MA&#10;AADcAAAADwAAAGRycy9kb3ducmV2LnhtbESPQWsCMRSE74X+h/AK3mpWhdbdGqUUlR7dtZfeHpvn&#10;7tLNS0iixn9vCoUeh5n5hlltkhnFhXwYLCuYTQsQxK3VA3cKvo675yWIEJE1jpZJwY0CbNaPDyus&#10;tL1yTZcmdiJDOFSooI/RVVKGtieDYWodcfZO1huMWfpOao/XDDejnBfFizQ4cF7o0dFHT+1PczYK&#10;tl7Xh+8yOXdI+3rni9KduFRq8pTe30BESvE//Nf+1AoWrzP4PZOP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IuN8MAAADcAAAADwAAAAAAAAAAAAAAAACYAgAAZHJzL2Rv&#10;d25yZXYueG1sUEsFBgAAAAAEAAQA9QAAAIgDAAAAAA==&#10;" fillcolor="black [3213]" strokecolor="windowText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The mean.                   The median.                 The mode.                    The range.                                                                                                                     </w:t>
            </w:r>
          </w:p>
          <w:p w:rsidR="00AA60D2" w:rsidRPr="00B70A7D" w:rsidRDefault="00AA60D2" w:rsidP="00161B77">
            <w:pPr>
              <w:pStyle w:val="QuestionStyle"/>
            </w:pPr>
          </w:p>
        </w:tc>
      </w:tr>
      <w:tr w:rsidR="00AA60D2" w:rsidRPr="00CB07E2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Alex collects data on the number of hits per minute on two websites. </w:t>
            </w:r>
          </w:p>
          <w:p w:rsidR="00AA60D2" w:rsidRDefault="00AA60D2" w:rsidP="00161B7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results are listed below: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Site A     5, 3, 4, 3, 4, 7, 4, 8, 3, 4, 2, 9 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Site B     8, 6, 5, 6, 3, 6, 5, 3, 5, 6, 4, 8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60D2" w:rsidRDefault="00AA60D2" w:rsidP="00161B7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respective modes of the two sets of data are: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4016" behindDoc="0" locked="0" layoutInCell="1" allowOverlap="1" wp14:anchorId="38DD3425" wp14:editId="192645D6">
                      <wp:simplePos x="0" y="0"/>
                      <wp:positionH relativeFrom="column">
                        <wp:posOffset>306070</wp:posOffset>
                      </wp:positionH>
                      <wp:positionV relativeFrom="paragraph">
                        <wp:posOffset>38735</wp:posOffset>
                      </wp:positionV>
                      <wp:extent cx="4362450" cy="114300"/>
                      <wp:effectExtent l="0" t="0" r="19050" b="19050"/>
                      <wp:wrapNone/>
                      <wp:docPr id="372" name="Group 3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373" name="AutoShape 2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4" name="AutoShape 2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5" name="AutoShape 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6" name="AutoShape 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6D4EED3" id="Group 372" o:spid="_x0000_s1026" style="position:absolute;margin-left:24.1pt;margin-top:3.05pt;width:343.5pt;height:9pt;z-index:25173401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">
                      <v:roundrect id="AutoShape 24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C35sUA&#10;AADcAAAADwAAAGRycy9kb3ducmV2LnhtbESPQWsCMRSE74X+h/AKvdVExVZXo0ihpTfptgePz81z&#10;d3HzsibZdeuvN4VCj8PMfMOsNoNtRE8+1I41jEcKBHHhTM2lhu+vt6c5iBCRDTaOScMPBdis7+9W&#10;mBl34U/q81iKBOGQoYYqxjaTMhQVWQwj1xIn7+i8xZikL6XxeElw28iJUs/SYs1pocKWXisqTnln&#10;NRRGdcrv+93iMIv5te/OLN/PWj8+DNsliEhD/A//tT+MhunLFH7PpCMg1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YLfmxQAAANwAAAAPAAAAAAAAAAAAAAAAAJgCAABkcnMv&#10;ZG93bnJldi54bWxQSwUGAAAAAAQABAD1AAAAigMAAAAA&#10;"/>
                      <v:roundrect id="AutoShape 25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kvksUA&#10;AADcAAAADwAAAGRycy9kb3ducmV2LnhtbESPzW7CMBCE75V4B2uRuBW7PxQaMKiqRNVbRcqB4zZe&#10;kqjxOthOSPv0dSUkjqOZ+Uaz2gy2ET35UDvWcDdVIIgLZ2ouNew/t7cLECEiG2wck4YfCrBZj25W&#10;mBl35h31eSxFgnDIUEMVY5tJGYqKLIapa4mTd3TeYkzSl9J4PCe4beS9Uk/SYs1pocKWXisqvvPO&#10;aiiM6pQ/9B/PX7OY//bdieXbSevJeHhZgog0xGv40n43Gh7mj/B/Jh0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S+SxQAAANwAAAAPAAAAAAAAAAAAAAAAAJgCAABkcnMv&#10;ZG93bnJldi54bWxQSwUGAAAAAAQABAD1AAAAigMAAAAA&#10;"/>
                      <v:roundrect id="AutoShape 26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cWKCcUA&#10;AADcAAAADwAAAGRycy9kb3ducmV2LnhtbESPQWsCMRSE74X+h/AKvdVEi62uRpFCizfptgePz81z&#10;d3HzsibZdeuvN4VCj8PMfMMs14NtRE8+1I41jEcKBHHhTM2lhu+v96cZiBCRDTaOScMPBViv7u+W&#10;mBl34U/q81iKBOGQoYYqxjaTMhQVWQwj1xIn7+i8xZikL6XxeElw28iJUi/SYs1pocKW3ioqTnln&#10;NRRGdcrv+938MI35te/OLD/OWj8+DJsFiEhD/A//tbdGw/PrFH7Pp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5xYoJxQAAANwAAAAPAAAAAAAAAAAAAAAAAJgCAABkcnMv&#10;ZG93bnJldi54bWxQSwUGAAAAAAQABAD1AAAAigMAAAAA&#10;"/>
                      <v:roundrect id="AutoShape 27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3oCMQA&#10;AADcAAAADwAAAGRycy9kb3ducmV2LnhtbESPQWsCMRSE7wX/Q3iCF9FELVq2RpGKIhQEtdDrY/Pc&#10;Xdy8LJvUXf31RhB6HGbmG2a+bG0prlT7wrGG0VCBIE6dKTjT8HPaDD5A+IBssHRMGm7kYbnovM0x&#10;Ma7hA12PIRMRwj5BDXkIVSKlT3Oy6IeuIo7e2dUWQ5R1Jk2NTYTbUo6VmkqLBceFHCv6yim9HP+s&#10;Bmzeaa1u+/b7nm3tL/XVyOJF6163XX2CCNSG//CrvTMaJrMp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t6AjEAAAA3AAAAA8AAAAAAAAAAAAAAAAAmAIAAGRycy9k&#10;b3ducmV2LnhtbFBLBQYAAAAABAAEAPUAAACJAwAAAAA=&#10;" fillcolor="black [3213]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3 and 4                        3 and 6                         4 and 6                           4 and 8        </w:t>
            </w:r>
          </w:p>
          <w:p w:rsidR="00AA60D2" w:rsidRPr="00CB07E2" w:rsidRDefault="00AA60D2" w:rsidP="00161B77">
            <w:pPr>
              <w:pStyle w:val="QuestionStyle"/>
              <w:rPr>
                <w:sz w:val="12"/>
                <w:szCs w:val="12"/>
              </w:rPr>
            </w:pPr>
            <w:r>
              <w:t xml:space="preserve">     </w:t>
            </w:r>
          </w:p>
        </w:tc>
      </w:tr>
      <w:tr w:rsidR="00AA60D2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</w:pPr>
            <w:r>
              <w:t>Sophie reads 10 chapters from her English novel one evening.</w:t>
            </w:r>
          </w:p>
          <w:p w:rsidR="00AA60D2" w:rsidRDefault="00AA60D2" w:rsidP="00161B77">
            <w:pPr>
              <w:pStyle w:val="QuestionStyle"/>
            </w:pPr>
            <w:r>
              <w:t>The time she took to read each chapter (to the nearest half minute) is listed below.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 xml:space="preserve">           7.5,  4.5,  4.0,  7.0,  5.5,  8.0,  8.5,  6.5,  5.5,  4.0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>What was the median time that it took her to read the chapters?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rPr>
                <w:rFonts w:ascii="Calibri" w:hAnsi="Calibri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25400</wp:posOffset>
                      </wp:positionV>
                      <wp:extent cx="4362450" cy="114300"/>
                      <wp:effectExtent l="0" t="0" r="19050" b="19050"/>
                      <wp:wrapNone/>
                      <wp:docPr id="403" name="Group 40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40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403" o:spid="_x0000_s1072" style="position:absolute;margin-left:26.55pt;margin-top:2pt;width:343.5pt;height:9pt;z-index:25173504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">
                      <v:roundrect id="AutoShape 3" o:spid="_x0000_s1073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UhA8MA&#10;AADcAAAADwAAAGRycy9kb3ducmV2LnhtbESPQWsCMRSE74L/IbxCb5qtVZGtUVSoiDeten4kz83S&#10;zcuySd1tf70RhB6HmfmGmS87V4kbNaH0rOBtmIEg1t6UXCg4fX0OZiBCRDZYeSYFvxRguej35pgb&#10;3/KBbsdYiAThkKMCG2OdSxm0JYdh6Gvi5F194zAm2RTSNNgmuKvkKMum0mHJacFiTRtL+vv44xTs&#10;tZ3M/rrtxbTT6/vqsL6ctd8q9frSrT5AROrif/jZ3hkF42wMjzPp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nUhA8MAAADcAAAADwAAAAAAAAAAAAAAAACYAgAAZHJzL2Rv&#10;d25yZXYueG1sUEsFBgAAAAAEAAQA9QAAAIgDAAAAAA==&#10;" strokecolor="black [3213]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74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mEmMUA&#10;AADcAAAADwAAAGRycy9kb3ducmV2LnhtbESPT2sCMRTE74LfIbxCb5rtH0W2G0ULSulNq54fydvN&#10;0s3Lsonutp++EYQeh5n5DVOsBteIK3Wh9qzgaZqBINbe1FwpOH5tJwsQISIbbDyTgh8KsFqORwXm&#10;xve8p+shViJBOOSowMbY5lIGbclhmPqWOHml7xzGJLtKmg77BHeNfM6yuXRYc1qw2NK7Jf19uDgF&#10;n9rOFr/D7mz6efmy3m/OJ+13Sj0+DOs3EJGG+B++tz+MgtdsBrcz6Qj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OYSYxQAAANwAAAAPAAAAAAAAAAAAAAAAAJgCAABkcnMv&#10;ZG93bnJldi54bWxQSwUGAAAAAAQABAD1AAAAigMAAAAA&#10;" strokecolor="black [3213]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75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6qu8UA&#10;AADcAAAADwAAAGRycy9kb3ducmV2LnhtbESPzWrDMBCE74G+g9hAb7HkUkxwo4SkpdBTIT9trou1&#10;sUytlbHkxM3TR4FCj8PMfMMsVqNrxZn60HjWkGcKBHHlTcO1hsP+fTYHESKywdYzafilAKvlw2SB&#10;pfEX3tJ5F2uRIBxK1GBj7EopQ2XJYch8R5y8k+8dxiT7WpoeLwnuWvmkVCEdNpwWLHb0aqn62Q1O&#10;A1/t5jg/bvJPHN6+90P4Kk4q1/pxOq5fQEQa43/4r/1hNDyrAu5n0hGQy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jqq7xQAAANwAAAAPAAAAAAAAAAAAAAAAAJgCAABkcnMv&#10;ZG93bnJldi54bWxQSwUGAAAAAAQABAD1AAAAigMAAAAA&#10;" fillcolor="black [3213]" strokecolor="black [3213]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76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e/dMQA&#10;AADcAAAADwAAAGRycy9kb3ducmV2LnhtbESPW2sCMRSE3wv+h3CEvtWsl6qsRrFCpfTN6/MhOW4W&#10;NyfLJnXX/vqmUOjjMDPfMMt15ypxpyaUnhUMBxkIYu1NyYWC0/H9ZQ4iRGSDlWdS8KAA61XvaYm5&#10;8S3v6X6IhUgQDjkqsDHWuZRBW3IYBr4mTt7VNw5jkk0hTYNtgrtKjrJsKh2WnBYs1rS1pG+HL6fg&#10;U9vX+Xe3u5h2eh1v9m+Xs/Y7pZ773WYBIlIX/8N/7Q+jYJLN4PdMOgJy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nv3TEAAAA3AAAAA8AAAAAAAAAAAAAAAAAmAIAAGRycy9k&#10;b3ducmV2LnhtbFBLBQYAAAAABAAEAPUAAACJAwAAAAA=&#10;" strokecolor="black [3213]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t xml:space="preserve">                5.5 minutes                 6.0 minutes                   6.5 minutes                  7.0 minutes</w:t>
            </w:r>
          </w:p>
          <w:p w:rsidR="00AA60D2" w:rsidRDefault="00AA60D2" w:rsidP="00161B77">
            <w:pPr>
              <w:pStyle w:val="QuestionStyle"/>
              <w:rPr>
                <w:sz w:val="12"/>
                <w:szCs w:val="12"/>
              </w:rPr>
            </w:pPr>
            <w:r>
              <w:t xml:space="preserve"> </w:t>
            </w:r>
          </w:p>
        </w:tc>
      </w:tr>
      <w:tr w:rsidR="00AA60D2" w:rsidRPr="00B70A7D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</w:pPr>
            <w:r>
              <w:t>The masses of 12 packages which arrive from a courier company are given below.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t xml:space="preserve">1.8kg,  2.6kg, 4.2kg, 2.6kg, 1.5kg, 1.8kg,  2.5kg, 4.2kg, 2.6kg, 1.5kg,  2.6kg, 4.2kg. 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  <w:r>
              <w:rPr>
                <w:rFonts w:ascii="Calibri" w:hAnsi="Calibri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3989070</wp:posOffset>
                      </wp:positionH>
                      <wp:positionV relativeFrom="paragraph">
                        <wp:posOffset>128905</wp:posOffset>
                      </wp:positionV>
                      <wp:extent cx="754380" cy="373380"/>
                      <wp:effectExtent l="0" t="0" r="26670" b="26670"/>
                      <wp:wrapNone/>
                      <wp:docPr id="402" name="Rectangle 4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4380" cy="37338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6D90" w:rsidRPr="005770E3" w:rsidRDefault="006F6D90" w:rsidP="005770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5770E3">
                                    <w:rPr>
                                      <w:color w:val="000000" w:themeColor="text1"/>
                                      <w:sz w:val="36"/>
                                    </w:rPr>
                                    <w:t>2.7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02" o:spid="_x0000_s1077" style="position:absolute;margin-left:314.1pt;margin-top:10.15pt;width:59.4pt;height:29.4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" filled="f" strokecolor="black [3213]" strokeweight="1.5pt">
                      <v:textbox>
                        <w:txbxContent>
                          <w:p w:rsidR="006F6D90" w:rsidRPr="005770E3" w:rsidRDefault="006F6D90" w:rsidP="005770E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5770E3">
                              <w:rPr>
                                <w:color w:val="000000" w:themeColor="text1"/>
                                <w:sz w:val="36"/>
                              </w:rPr>
                              <w:t>2.7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What is the range of the masses? </w:t>
            </w:r>
          </w:p>
          <w:p w:rsidR="00AA60D2" w:rsidRDefault="00AA60D2" w:rsidP="00161B77">
            <w:pPr>
              <w:pStyle w:val="QuestionStyle"/>
            </w:pPr>
          </w:p>
          <w:p w:rsidR="00AA60D2" w:rsidRDefault="00AA60D2" w:rsidP="00161B77">
            <w:pPr>
              <w:pStyle w:val="QuestionStyle"/>
            </w:pPr>
          </w:p>
          <w:p w:rsidR="00AA60D2" w:rsidRPr="00B70A7D" w:rsidRDefault="00AA60D2" w:rsidP="00161B7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AA60D2" w:rsidRPr="00B70A7D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</w:pPr>
            <w:r>
              <w:t>Each month Trang records the selling prices of the houses in her local region to help her father who is a real estate agent.</w:t>
            </w:r>
          </w:p>
          <w:p w:rsidR="00AA60D2" w:rsidRDefault="00AA60D2" w:rsidP="00161B77">
            <w:pPr>
              <w:pStyle w:val="QuestionStyle"/>
            </w:pPr>
            <w:r>
              <w:t>Which measure calculated from Trang's data would be the most useful to her father when looking for changing trends in housing prices?</w:t>
            </w:r>
          </w:p>
          <w:p w:rsidR="00AA60D2" w:rsidRDefault="00AA60D2" w:rsidP="00161B77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 w:cstheme="minorBid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7088" behindDoc="0" locked="0" layoutInCell="1" allowOverlap="1" wp14:anchorId="06B37C8F" wp14:editId="2EBE26AF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34925</wp:posOffset>
                      </wp:positionV>
                      <wp:extent cx="4362450" cy="114300"/>
                      <wp:effectExtent l="0" t="0" r="19050" b="19050"/>
                      <wp:wrapNone/>
                      <wp:docPr id="377" name="Group 37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7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7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C773F1B" id="Group 377" o:spid="_x0000_s1026" style="position:absolute;margin-left:16pt;margin-top:2.75pt;width:343.5pt;height:9pt;z-index:251737088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">
                      <v:roundrect id="AutoShape 3" o:spid="_x0000_s102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EFXMMA&#10;AADcAAAADwAAAGRycy9kb3ducmV2LnhtbERPTWvCQBC9C/0PywhepG6q0MTUVUSp6EWoLXodstMk&#10;mJ0N2W0S/fXuoeDx8b4Xq95UoqXGlZYVvE0iEMSZ1SXnCn6+P18TEM4ja6wsk4IbOVgtXwYLTLXt&#10;+Ivak89FCGGXooLC+zqV0mUFGXQTWxMH7tc2Bn2ATS51g10IN5WcRtG7NFhyaCiwpk1B2fX0ZxQk&#10;t8Sc2/Nxd6EDd9v7Ucfr8Vyp0bBff4Dw1Pun+N+91wpmcVgbzoQjIJ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eEFXMMAAADcAAAADwAAAAAAAAAAAAAAAACYAgAAZHJzL2Rv&#10;d25yZXYueG1sUEsFBgAAAAAEAAQA9QAAAIg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2gx8UA&#10;AADcAAAADwAAAGRycy9kb3ducmV2LnhtbESPQWvCQBSE70L/w/IKXqRuqlBjdBVpUexFqBW9PrLP&#10;JDT7NmTXJPrrXUHocZiZb5j5sjOlaKh2hWUF78MIBHFqdcGZgsPv+i0G4TyyxtIyKbiSg+XipTfH&#10;RNuWf6jZ+0wECLsEFeTeV4mULs3JoBvaijh4Z1sb9EHWmdQ1tgFuSjmKog9psOCwkGNFnzmlf/uL&#10;URBfY3NsjrvNib65/brt9GQ1mCrVf+1WMxCeOv8ffra3WsF4MoX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raDHxQAAANwAAAAPAAAAAAAAAAAAAAAAAJgCAABkcnMv&#10;ZG93bnJldi54bWxQSwUGAAAAAAQABAD1AAAAigMAAAAA&#10;" strokecolor="windowText" strokeweight="1pt"/>
                      <v:roundrect id="AutoShape 5" o:spid="_x0000_s102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v7i78A&#10;AADcAAAADwAAAGRycy9kb3ducmV2LnhtbERPTWsCMRC9C/0PYYTeNGsL4m6NIqUWj6566W3YjLuL&#10;m0lIUo3/3hwEj4/3vVwnM4gr+dBbVjCbFiCIG6t7bhWcjtvJAkSIyBoHy6TgTgHWq7fREittb1zT&#10;9RBbkUM4VKigi9FVUoamI4Nhah1x5s7WG4wZ+lZqj7ccbgb5URRzabDn3NCho++Omsvh3yj48bre&#10;/5XJuX36rbe+KN2ZS6Xex2nzBSJSii/x073TCj4XeX4+k4+A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O/uLvwAAANwAAAAPAAAAAAAAAAAAAAAAAJgCAABkcnMvZG93bnJl&#10;di54bWxQSwUGAAAAAAQABAD1AAAAhAMAAAAA&#10;" fillcolor="black [3213]" strokecolor="windowText" strokeweight="1pt"/>
                      <v:roundrect id="AutoShape 6" o:spid="_x0000_s103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Q7c5sYA&#10;AADcAAAADwAAAGRycy9kb3ducmV2LnhtbESPQWvCQBSE70L/w/IKvUizUcHGNKtIpcVeBG3R6yP7&#10;moRm34bsNon+ercgeBxm5hsmWw2mFh21rrKsYBLFIIhzqysuFHx/vT8nIJxH1lhbJgVncrBaPowy&#10;TLXteU/dwRciQNilqKD0vkmldHlJBl1kG+Lg/djWoA+yLaRusQ9wU8tpHM+lwYrDQokNvZWU/x7+&#10;jILknJhjd9x9nOiT+81lp1/W44VST4/D+hWEp8Hfw7f2ViuYJRP4PxOO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Q7c5sYAAADcAAAADwAAAAAAAAAAAAAAAACYAgAAZHJz&#10;L2Rvd25yZXYueG1sUEsFBgAAAAAEAAQA9QAAAIsDAAAAAA==&#10;" strokecolor="windowText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The mean.                  The median.                The mode.                    The range.                                                                                                                     </w:t>
            </w:r>
          </w:p>
          <w:p w:rsidR="00AA60D2" w:rsidRPr="00B70A7D" w:rsidRDefault="00AA60D2" w:rsidP="00161B77">
            <w:pPr>
              <w:pStyle w:val="QuestionStyle"/>
            </w:pPr>
          </w:p>
        </w:tc>
      </w:tr>
      <w:tr w:rsidR="00AA60D2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Ali has 10 movies stored on his laptop. 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average playing time of the movies is 94 minutes.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When Ali adds another movie, the mean playing time increases to 100 minutes.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was the playing time of the extra movie?</w:t>
            </w:r>
          </w:p>
          <w:p w:rsidR="00AA60D2" w:rsidRDefault="00AA60D2" w:rsidP="00161B7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8112" behindDoc="0" locked="0" layoutInCell="1" allowOverlap="1" wp14:anchorId="74DFB142" wp14:editId="44A0177A">
                      <wp:simplePos x="0" y="0"/>
                      <wp:positionH relativeFrom="column">
                        <wp:posOffset>200660</wp:posOffset>
                      </wp:positionH>
                      <wp:positionV relativeFrom="paragraph">
                        <wp:posOffset>40005</wp:posOffset>
                      </wp:positionV>
                      <wp:extent cx="4362450" cy="114300"/>
                      <wp:effectExtent l="0" t="0" r="19050" b="19050"/>
                      <wp:wrapNone/>
                      <wp:docPr id="382" name="Group 38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38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FB142" id="Group 382" o:spid="_x0000_s1078" style="position:absolute;margin-left:15.8pt;margin-top:3.15pt;width:343.5pt;height:9pt;z-index:25173811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">
                      <v:roundrect id="AutoShape 3" o:spid="_x0000_s1079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ll/MIA&#10;AADcAAAADwAAAGRycy9kb3ducmV2LnhtbESPQWsCMRSE74L/ITyhN81aQdytUYrU4tG1vfT22Dx3&#10;l25eQpJq+u+NIHgcZuYbZr1NZhAX8qG3rGA+K0AQN1b33Cr4/tpPVyBCRNY4WCYF/xRguxmP1lhp&#10;e+WaLqfYigzhUKGCLkZXSRmajgyGmXXE2TtbbzBm6VupPV4z3AzytSiW0mDPeaFDR7uOmt/Tn1Hw&#10;4XV9/CmTc8f0We99Ubozl0q9TNL7G4hIKT7Dj/ZBK1isFnA/k4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WX8wgAAANwAAAAPAAAAAAAAAAAAAAAAAJgCAABkcnMvZG93&#10;bnJldi54bWxQSwUGAAAAAAQABAD1AAAAhwMAAAAA&#10;" fillcolor="black [3213]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80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l/fsYA&#10;AADcAAAADwAAAGRycy9kb3ducmV2LnhtbESPT2vCQBTE7wW/w/IEL0U3tqIxuoq0tLQXwT/o9ZF9&#10;JsHs25Bdk9hP3y0IPQ4z8xtmue5MKRqqXWFZwXgUgSBOrS44U3A8fAxjEM4jaywtk4I7OVivek9L&#10;TLRteUfN3mciQNglqCD3vkqkdGlOBt3IVsTBu9jaoA+yzqSusQ1wU8qXKJpKgwWHhRwresspve5v&#10;RkF8j82pOW0/z/TN7fvPVs82z3OlBv1uswDhqfP/4Uf7Syt4jS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Xl/fs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81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Xa5cYA&#10;AADcAAAADwAAAGRycy9kb3ducmV2LnhtbESPT2vCQBTE7wW/w/IEL0U3tqgxuoq0tLQXwT/o9ZF9&#10;JsHs25Bdk9hP3y0IPQ4z8xtmue5MKRqqXWFZwXgUgSBOrS44U3A8fAxjEM4jaywtk4I7OVivek9L&#10;TLRteUfN3mciQNglqCD3vkqkdGlOBt3IVsTBu9jaoA+yzqSusQ1wU8qXKJpKgwWHhRwresspve5v&#10;RkF8j82pOW0/z/TN7fvPVs82z3OlBv1uswDhqfP/4Uf7Syt4jSfwdyYcAbn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jXa5c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82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dEksYA&#10;AADcAAAADwAAAGRycy9kb3ducmV2LnhtbESPQWvCQBSE70L/w/IEL9JsasHGNKtIi6VeBG3R6yP7&#10;mgSzb0N2TWJ/fbcgeBxm5hsmWw2mFh21rrKs4CmKQRDnVldcKPj+2jwmIJxH1lhbJgVXcrBaPowy&#10;TLXteU/dwRciQNilqKD0vkmldHlJBl1kG+Lg/djWoA+yLaRusQ9wU8tZHM+lwYrDQokNvZWUnw8X&#10;oyC5JubYHXcfJ9py//670y/r6UKpyXhYv4LwNPh7+Nb+1Aqekzn8nwlHQC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udEks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100 minutes               120 minutes                   140 minutes                160 minutes</w:t>
            </w:r>
          </w:p>
          <w:p w:rsidR="00AA60D2" w:rsidRDefault="00AA60D2" w:rsidP="00161B77">
            <w:pPr>
              <w:pStyle w:val="QuestionStyle"/>
            </w:pPr>
          </w:p>
        </w:tc>
      </w:tr>
      <w:tr w:rsidR="00AA60D2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Kimia compares the number of points scored by two football teams over 8 rounds.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Eagles   1,  2,  2,  1,  1,  2,  2,  5</w:t>
            </w:r>
          </w:p>
          <w:p w:rsidR="00AA60D2" w:rsidRDefault="00AA60D2" w:rsidP="00161B7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Hawks  3,  2,  3,  2,  3,  5,  3,  3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AA60D2" w:rsidRDefault="00AA60D2" w:rsidP="00161B7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hAnsiTheme="minorHAnsi" w:cstheme="minorBid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39136" behindDoc="0" locked="0" layoutInCell="1" allowOverlap="1" wp14:anchorId="48B341FF" wp14:editId="1FF7AFA7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36830</wp:posOffset>
                      </wp:positionV>
                      <wp:extent cx="171450" cy="876300"/>
                      <wp:effectExtent l="0" t="0" r="19050" b="19050"/>
                      <wp:wrapNone/>
                      <wp:docPr id="387" name="Group 38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876300"/>
                                <a:chOff x="3420" y="8403"/>
                                <a:chExt cx="270" cy="1380"/>
                              </a:xfrm>
                            </wpg:grpSpPr>
                            <wps:wsp>
                              <wps:cNvPr id="388" name="AutoShape 4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8403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89" name="AutoShape 4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8778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0" name="AutoShape 4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91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1" name="AutoShape 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9603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4D4DD25" id="Group 387" o:spid="_x0000_s1026" style="position:absolute;margin-left:52.5pt;margin-top:2.9pt;width:13.5pt;height:69pt;z-index:251739136" coordorigin="3420,8403" coordsize="27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">
                      <v:roundrect id="AutoShape 45" o:spid="_x0000_s1027" style="position:absolute;left:3420;top:8403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FVsMEA&#10;AADcAAAADwAAAGRycy9kb3ducmV2LnhtbERPz2vCMBS+C/sfwhvspsk2FNcZZQwUb2L1sONb89aW&#10;NS81SWv1rzcHwePH93uxGmwjevKhdqzhdaJAEBfO1FxqOB7W4zmIEJENNo5Jw4UCrJZPowVmxp15&#10;T30eS5FCOGSooYqxzaQMRUUWw8S1xIn7c95iTNCX0ng8p3DbyDelZtJizamhwpa+Kyr+885qKIzq&#10;lP/pdx+/05hf++7EcnPS+uV5+PoEEWmID/HdvTUa3udpbT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RVbDBAAAA3AAAAA8AAAAAAAAAAAAAAAAAmAIAAGRycy9kb3du&#10;cmV2LnhtbFBLBQYAAAAABAAEAPUAAACGAwAAAAA=&#10;"/>
                      <v:roundrect id="AutoShape 46" o:spid="_x0000_s1028" style="position:absolute;left:3420;top:8778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cMXcQA&#10;AADcAAAADwAAAGRycy9kb3ducmV2LnhtbESPQWsCMRSE7wX/Q3iCF6mJWkRXo0hFEQqCttDrY/Pc&#10;Xdy8LJvUXf31RhB6HGbmG2axam0prlT7wrGG4UCBIE6dKTjT8PO9fZ+C8AHZYOmYNNzIw2rZeVtg&#10;YlzDR7qeQiYihH2CGvIQqkRKn+Zk0Q9cRRy9s6sthijrTJoamwi3pRwpNZEWC44LOVb0mVN6Of1Z&#10;Ddh80EbdDu3XPdvZX+qrocWL1r1uu56DCNSG//CrvTcaxtMZPM/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8nDF3EAAAA3AAAAA8AAAAAAAAAAAAAAAAAmAIAAGRycy9k&#10;b3ducmV2LnhtbFBLBQYAAAAABAAEAPUAAACJAwAAAAA=&#10;" fillcolor="black [3213]"/>
                      <v:roundrect id="AutoShape 47" o:spid="_x0000_s1029" style="position:absolute;left:3420;top:91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7Pa8EA&#10;AADcAAAADwAAAGRycy9kb3ducmV2LnhtbERPz2vCMBS+C/sfwhvspsk2lNkZZQwUb2L1sONb89aW&#10;NS81SWv1rzcHwePH93uxGmwjevKhdqzhdaJAEBfO1FxqOB7W4w8QISIbbByThgsFWC2fRgvMjDvz&#10;nvo8liKFcMhQQxVjm0kZioosholriRP357zFmKAvpfF4TuG2kW9KzaTFmlNDhS19V1T8553VUBjV&#10;Kf/T7+a/05hf++7EcnPS+uV5+PoEEWmID/HdvTUa3udpfj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m+z2vBAAAA3AAAAA8AAAAAAAAAAAAAAAAAmAIAAGRycy9kb3du&#10;cmV2LnhtbFBLBQYAAAAABAAEAPUAAACGAwAAAAA=&#10;"/>
                      <v:roundrect id="AutoShape 48" o:spid="_x0000_s1030" style="position:absolute;left:3420;top:9603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Jq8MQA&#10;AADcAAAADwAAAGRycy9kb3ducmV2LnhtbESPQWsCMRSE7wX/Q3hCbzVRadHVKCIovZVue/D43Dx3&#10;Fzcva5Jdt/31TaHQ4zAz3zDr7WAb0ZMPtWMN04kCQVw4U3Op4fPj8LQAESKywcYxafiiANvN6GGN&#10;mXF3fqc+j6VIEA4ZaqhibDMpQ1GRxTBxLXHyLs5bjEn6UhqP9wS3jZwp9SIt1pwWKmxpX1FxzTur&#10;oTCqU/7Uvy3PzzH/7rsby+NN68fxsFuBiDTE//Bf+9VomC+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byavDEAAAA3AAAAA8AAAAAAAAAAAAAAAAAmAIAAGRycy9k&#10;b3ducmV2LnhtbFBLBQYAAAAABAAEAPUAAACJAwAAAAA=&#10;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The Eagles have a greater mean, but the Hawks have a greater range.</w:t>
            </w:r>
          </w:p>
          <w:p w:rsidR="00AA60D2" w:rsidRDefault="00AA60D2" w:rsidP="00161B7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The Hawks have a greater mean, but the Eagles have a greater range.</w:t>
            </w:r>
          </w:p>
          <w:p w:rsidR="00AA60D2" w:rsidRDefault="00AA60D2" w:rsidP="00161B77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The Eagles have a greater mean and a greater range.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  The Hawks have a greater mean and a greater range.</w:t>
            </w:r>
          </w:p>
          <w:p w:rsidR="00AA60D2" w:rsidRDefault="00AA60D2" w:rsidP="00161B77">
            <w:pPr>
              <w:pStyle w:val="QuestionStyle"/>
            </w:pPr>
          </w:p>
        </w:tc>
      </w:tr>
      <w:tr w:rsidR="00AA60D2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There are 16 girls on a bus, who have a mean age of 16.5 years and a median of 15 years. Another girl who is 12 years old gets on the bus. </w:t>
            </w: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What is true?</w:t>
            </w:r>
            <w:r>
              <w:rPr>
                <w:noProof/>
                <w:lang w:eastAsia="en-AU"/>
              </w:rPr>
              <w:t xml:space="preserve"> </w:t>
            </w:r>
          </w:p>
          <w:p w:rsidR="00AA60D2" w:rsidRDefault="00AA60D2" w:rsidP="00161B7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0160" behindDoc="0" locked="0" layoutInCell="1" allowOverlap="1" wp14:anchorId="45636BB1" wp14:editId="122749DC">
                      <wp:simplePos x="0" y="0"/>
                      <wp:positionH relativeFrom="column">
                        <wp:posOffset>223520</wp:posOffset>
                      </wp:positionH>
                      <wp:positionV relativeFrom="paragraph">
                        <wp:posOffset>27305</wp:posOffset>
                      </wp:positionV>
                      <wp:extent cx="171450" cy="944880"/>
                      <wp:effectExtent l="0" t="0" r="19050" b="26670"/>
                      <wp:wrapNone/>
                      <wp:docPr id="392" name="Group 39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39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AA60D2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5636BB1" id="Group 392" o:spid="_x0000_s1083" style="position:absolute;margin-left:17.6pt;margin-top:2.15pt;width:13.5pt;height:74.4pt;z-index:251740160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">
                      <v:roundrect id="AutoShape 3" o:spid="_x0000_s1084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lx18cA&#10;AADcAAAADwAAAGRycy9kb3ducmV2LnhtbESPT2vCQBTE7wW/w/KEXorZWKHG6CrS0tJeBP8Qr4/s&#10;Mwlm34bsNon99N2C0OMwM79hVpvB1KKj1lWWFUyjGARxbnXFhYLT8X2SgHAeWWNtmRTcyMFmPXpY&#10;Yaptz3vqDr4QAcIuRQWl900qpctLMugi2xAH72Jbgz7ItpC6xT7ATS2f4/hFGqw4LJTY0GtJ+fXw&#10;bRQkt8RkXbb7ONMX928/Oz3fPi2UehwP2yUIT4P/D9/bn1rBbDGDvzPhCMj1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NJcdfHAAAA3AAAAA8AAAAAAAAAAAAAAAAAmAIAAGRy&#10;cy9kb3ducmV2LnhtbFBLBQYAAAAABAAEAPUAAACMAwAAAAA=&#10;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85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lrVcMA&#10;AADcAAAADwAAAGRycy9kb3ducmV2LnhtbESPQWsCMRSE7wX/Q3hCbzWrLaW7GkWklh7dtRdvj81z&#10;d3HzEpKo6b9vCoUeh5n5hlltkhnFjXwYLCuYzwoQxK3VA3cKvo77pzcQISJrHC2Tgm8KsFlPHlZY&#10;aXvnmm5N7ESGcKhQQR+jq6QMbU8Gw8w64uydrTcYs/Sd1B7vGW5GuSiKV2lw4LzQo6NdT+2luRoF&#10;717Xh1OZnDukj3rvi9KduVTqcZq2SxCRUvwP/7U/tYLn8gV+z+Qj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9lrVcMAAADcAAAADwAAAAAAAAAAAAAAAACYAgAAZHJzL2Rv&#10;d25yZXYueG1sUEsFBgAAAAAEAAQA9QAAAIgDAAAAAA==&#10;" fillcolor="black [3213]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86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xMOMYA&#10;AADcAAAADwAAAGRycy9kb3ducmV2LnhtbESPQWvCQBSE74L/YXlCL1I3Kq0xuopYKvUiaIu9PrLP&#10;JJh9G7LbJPrr3UKhx2FmvmGW686UoqHaFZYVjEcRCOLU6oIzBV+f788xCOeRNZaWScGNHKxX/d4S&#10;E21bPlJz8pkIEHYJKsi9rxIpXZqTQTeyFXHwLrY26IOsM6lrbAPclHISRa/SYMFhIceKtjml19OP&#10;URDfYnNuzofdN+25fbsf9GwznCv1NOg2CxCeOv8f/mt/aAXT+Qv8nglHQK4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+xMOM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87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7ST8UA&#10;AADcAAAADwAAAGRycy9kb3ducmV2LnhtbESPQWvCQBSE70L/w/IKXkrdVMHG6CrSotiLUCt6fWSf&#10;SWj2bciuSfTXu4LgcZiZb5jZojOlaKh2hWUFH4MIBHFqdcGZgv3f6j0G4TyyxtIyKbiQg8X8pTfD&#10;RNuWf6nZ+UwECLsEFeTeV4mULs3JoBvYijh4J1sb9EHWmdQ1tgFuSjmMorE0WHBYyLGir5zS/93Z&#10;KIgvsTk0h+36SD/cfl+3+nP5NlGq/9otpyA8df4ZfrQ3WsFoMob7mXAE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PtJP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AA60D2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The mean will decrease and the median may also decrease.</w:t>
            </w:r>
          </w:p>
          <w:p w:rsidR="00AA60D2" w:rsidRDefault="00AA60D2" w:rsidP="00161B7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The mean will decrease and the median may increase.</w:t>
            </w:r>
          </w:p>
          <w:p w:rsidR="00AA60D2" w:rsidRDefault="00AA60D2" w:rsidP="00161B7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The mean will increase and the median may also increase.</w:t>
            </w:r>
          </w:p>
          <w:p w:rsidR="00AA60D2" w:rsidRDefault="00AA60D2" w:rsidP="00161B77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The mean will increase and the median may decrease.</w:t>
            </w:r>
          </w:p>
          <w:p w:rsidR="00AA60D2" w:rsidRDefault="00AA60D2" w:rsidP="00161B77">
            <w:pPr>
              <w:pStyle w:val="QuestionStyle"/>
            </w:pPr>
          </w:p>
        </w:tc>
      </w:tr>
      <w:tr w:rsidR="00AA60D2" w:rsidRPr="009B3BA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AA60D2" w:rsidRPr="001B3341" w:rsidRDefault="00AA60D2" w:rsidP="0094072F">
            <w:pPr>
              <w:pStyle w:val="ListParagraph"/>
              <w:numPr>
                <w:ilvl w:val="0"/>
                <w:numId w:val="10"/>
              </w:numPr>
              <w:ind w:left="57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AA60D2" w:rsidRDefault="00AA60D2" w:rsidP="00161B77">
            <w:pPr>
              <w:pStyle w:val="QuestionStyle"/>
            </w:pPr>
            <w:r>
              <w:t>Mason, Luke and Hannah each select a different sample of 8 people from a group of 60.</w:t>
            </w:r>
          </w:p>
          <w:p w:rsidR="00AA60D2" w:rsidRDefault="00AA60D2" w:rsidP="00161B77">
            <w:pPr>
              <w:pStyle w:val="QuestionStyle"/>
            </w:pPr>
            <w:r>
              <w:t>They each calculate the mean and range of the ages of the people in their sample.</w:t>
            </w:r>
          </w:p>
          <w:p w:rsidR="00AA60D2" w:rsidRDefault="00AA60D2" w:rsidP="00161B77">
            <w:pPr>
              <w:pStyle w:val="QuestionStyle"/>
            </w:pPr>
            <w:r>
              <w:t xml:space="preserve">Which is </w:t>
            </w:r>
            <w:r w:rsidRPr="009B3BAF">
              <w:rPr>
                <w:b/>
              </w:rPr>
              <w:t>not</w:t>
            </w:r>
            <w:r>
              <w:t xml:space="preserve"> possible?</w:t>
            </w:r>
          </w:p>
          <w:p w:rsidR="00AA60D2" w:rsidRPr="009B3BAF" w:rsidRDefault="00AA60D2" w:rsidP="00161B77">
            <w:pPr>
              <w:pStyle w:val="QuestionStyle"/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Theme="minorHAnsi" w:eastAsiaTheme="minorHAnsi" w:hAnsiTheme="minorHAns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1184" behindDoc="0" locked="0" layoutInCell="1" allowOverlap="1" wp14:anchorId="409984AE" wp14:editId="5C83CFD1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11430</wp:posOffset>
                      </wp:positionV>
                      <wp:extent cx="171450" cy="944880"/>
                      <wp:effectExtent l="0" t="0" r="19050" b="26670"/>
                      <wp:wrapNone/>
                      <wp:docPr id="397" name="Group 39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39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9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0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6E28B52" id="Group 397" o:spid="_x0000_s1026" style="position:absolute;margin-left:18.8pt;margin-top:.9pt;width:13.5pt;height:74.4pt;z-index:251741184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3jpsMA&#10;AADcAAAADwAAAGRycy9kb3ducmV2LnhtbERPy2rCQBTdF/yH4Ra6KWZiCxpjRpEWS7sRfKDbS+aa&#10;hGbuhMyYxH59ZyG4PJx3thpMLTpqXWVZwSSKQRDnVldcKDgeNuMEhPPIGmvLpOBGDlbL0VOGqbY9&#10;76jb+0KEEHYpKii9b1IpXV6SQRfZhjhwF9sa9AG2hdQt9iHc1PItjqfSYMWhocSGPkrKf/dXoyC5&#10;JebUnbZfZ/rh/vNvq2fr17lSL8/DegHC0+Af4rv7Wyt4n4e14Uw4AnL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e3jpsMAAADcAAAADwAAAAAAAAAAAAAAAACYAgAAZHJzL2Rv&#10;d25yZXYueG1sUEsFBgAAAAAEAAQA9QAAAIgDAAAAAA==&#10;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FGPcYA&#10;AADcAAAADwAAAGRycy9kb3ducmV2LnhtbESPQWvCQBSE74L/YXlCL6IbW9AkuopYWtqLUBW9PrLP&#10;JJh9G7LbJPbXdwsFj8PMfMOsNr2pREuNKy0rmE0jEMSZ1SXnCk7Ht0kMwnlkjZVlUnAnB5v1cLDC&#10;VNuOv6g9+FwECLsUFRTe16mULivIoJvamjh4V9sY9EE2udQNdgFuKvkcRXNpsOSwUGBNu4Ky2+Hb&#10;KIjvsTm35/37hT65e/3Z68V2nCj1NOq3SxCeev8I/7c/tIKXJIG/M+EI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FGPcYAAADcAAAADwAAAAAAAAAAAAAAAACYAgAAZHJz&#10;L2Rvd25yZXYueG1sUEsFBgAAAAAEAAQA9QAAAIsD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u3QsIA&#10;AADcAAAADwAAAGRycy9kb3ducmV2LnhtbERPTWvCQBC9C/6HZYReRDcWsTF1FVEqehFqRa9DdpoE&#10;s7Mhu02iv949CD0+3vdi1ZlSNFS7wrKCyTgCQZxaXXCm4PzzNYpBOI+ssbRMCu7kYLXs9xaYaNvy&#10;NzUnn4kQwi5BBbn3VSKlS3My6Ma2Ig7cr60N+gDrTOoa2xBuSvkeRTNpsODQkGNFm5zS2+nPKIjv&#10;sbk0l+PuSgdut4+j/lgP50q9Dbr1JwhPnf8Xv9x7rWAahfnhTDgC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O7dCwgAAANwAAAAPAAAAAAAAAAAAAAAAAJgCAABkcnMvZG93&#10;bnJldi54bWxQSwUGAAAAAAQABAD1AAAAhwMAAAAA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6QL8IA&#10;AADcAAAADwAAAGRycy9kb3ducmV2LnhtbESPQWsCMRSE74X+h/CE3mqiFOmuRpGipUdXe+ntsXnu&#10;Lm5eQpJq+u+bgtDjMDPfMKtNtqO4UoiDYw2zqQJB3DozcKfh87R/fgURE7LB0TFp+KEIm/Xjwwpr&#10;427c0PWYOlEgHGvU0Kfkaylj25PFOHWeuHhnFyymIkMnTcBbgdtRzpVaSIsDl4UePb311F6O31bD&#10;Lpjm8FVl7w/5vdkHVfkzV1o/TfJ2CSJRTv/he/vDaHhRM/g7U46AXP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DpAvwgAAANwAAAAPAAAAAAAAAAAAAAAAAJgCAABkcnMvZG93&#10;bnJldi54bWxQSwUGAAAAAAQABAD1AAAAhwMAAAAA&#10;" fillcolor="black [3213]" strokecolor="windowText" strokeweight="1pt"/>
                    </v:group>
                  </w:pict>
                </mc:Fallback>
              </mc:AlternateConten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    Some of the sample means were greater than the mean of the group of 60.</w:t>
            </w:r>
          </w:p>
          <w:p w:rsidR="00AA60D2" w:rsidRDefault="00AA60D2" w:rsidP="00161B7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Some of the sample means were less than the mean of the group of 60.</w:t>
            </w:r>
          </w:p>
          <w:p w:rsidR="00AA60D2" w:rsidRDefault="00AA60D2" w:rsidP="00161B7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Some of the sample ranges were greater than the range of the group of 60.</w:t>
            </w:r>
          </w:p>
          <w:p w:rsidR="00AA60D2" w:rsidRDefault="00AA60D2" w:rsidP="00161B77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AA60D2" w:rsidRDefault="00AA60D2" w:rsidP="00161B7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</w:t>
            </w:r>
            <w: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Some of the sample ranges were less than the range of the group of 60.</w:t>
            </w:r>
          </w:p>
          <w:p w:rsidR="00AA60D2" w:rsidRPr="009B3BAF" w:rsidRDefault="00AA60D2" w:rsidP="00161B77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3F3344" w:rsidRDefault="003F3344" w:rsidP="003F3344">
      <w:pPr>
        <w:sectPr w:rsidR="003F3344" w:rsidSect="003F3344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F3344" w:rsidRDefault="003F3344" w:rsidP="003F3344">
      <w:pPr>
        <w:rPr>
          <w:rFonts w:asciiTheme="majorHAnsi" w:hAnsiTheme="majorHAnsi"/>
          <w:sz w:val="24"/>
          <w:szCs w:val="24"/>
        </w:rPr>
        <w:sectPr w:rsidR="003F3344" w:rsidSect="003F3344">
          <w:type w:val="continuous"/>
          <w:pgSz w:w="11906" w:h="16838"/>
          <w:pgMar w:top="1440" w:right="1440" w:bottom="1440" w:left="1440" w:header="708" w:footer="708" w:gutter="0"/>
          <w:cols w:space="709"/>
          <w:titlePg/>
          <w:docGrid w:linePitch="360"/>
        </w:sectPr>
      </w:pPr>
    </w:p>
    <w:p w:rsidR="003F3344" w:rsidRDefault="003F3344" w:rsidP="003F3344">
      <w:pPr>
        <w:rPr>
          <w:rFonts w:asciiTheme="majorHAnsi" w:hAnsiTheme="majorHAnsi"/>
          <w:sz w:val="24"/>
          <w:szCs w:val="24"/>
        </w:rPr>
      </w:pPr>
    </w:p>
    <w:p w:rsidR="003F3344" w:rsidRDefault="003F3344" w:rsidP="003F3344">
      <w:pPr>
        <w:rPr>
          <w:rFonts w:asciiTheme="majorHAnsi" w:hAnsiTheme="majorHAnsi"/>
          <w:sz w:val="24"/>
          <w:szCs w:val="24"/>
        </w:rPr>
        <w:sectPr w:rsidR="003F3344" w:rsidSect="00A252B0">
          <w:type w:val="continuous"/>
          <w:pgSz w:w="11906" w:h="16838"/>
          <w:pgMar w:top="1440" w:right="1440" w:bottom="1440" w:left="1440" w:header="708" w:footer="708" w:gutter="0"/>
          <w:cols w:num="2" w:space="709"/>
          <w:titlePg/>
          <w:docGrid w:linePitch="360"/>
        </w:sectPr>
      </w:pPr>
    </w:p>
    <w:p w:rsidR="003F3344" w:rsidRDefault="003F3344" w:rsidP="003F3344">
      <w:pPr>
        <w:rPr>
          <w:rFonts w:asciiTheme="majorHAnsi" w:hAnsiTheme="majorHAnsi"/>
          <w:sz w:val="24"/>
          <w:szCs w:val="24"/>
        </w:rPr>
      </w:pPr>
    </w:p>
    <w:p w:rsidR="003F3344" w:rsidRDefault="003F3344" w:rsidP="003F3344">
      <w:pPr>
        <w:rPr>
          <w:rFonts w:asciiTheme="majorHAnsi" w:hAnsiTheme="majorHAnsi"/>
          <w:sz w:val="24"/>
          <w:szCs w:val="24"/>
        </w:rPr>
        <w:sectPr w:rsidR="003F3344" w:rsidSect="00A252B0">
          <w:type w:val="continuous"/>
          <w:pgSz w:w="11906" w:h="16838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:rsidR="003F3344" w:rsidRDefault="003F3344" w:rsidP="003F3344">
      <w:pPr>
        <w:rPr>
          <w:rFonts w:asciiTheme="majorHAnsi" w:hAnsiTheme="majorHAns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26"/>
      </w:tblGrid>
      <w:tr w:rsidR="003F3344" w:rsidTr="00C029C3">
        <w:tc>
          <w:tcPr>
            <w:tcW w:w="9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344" w:rsidRDefault="003F3344" w:rsidP="003F3344">
            <w:pPr>
              <w:pStyle w:val="Heading1"/>
              <w:jc w:val="center"/>
            </w:pPr>
            <w:r>
              <w:t xml:space="preserve">Calculator Allowed Section  </w:t>
            </w:r>
            <w:r>
              <w:rPr>
                <w:sz w:val="24"/>
                <w:szCs w:val="24"/>
              </w:rPr>
              <w:t>( 1 mark each)</w:t>
            </w:r>
          </w:p>
        </w:tc>
      </w:tr>
      <w:tr w:rsidR="0094072F" w:rsidTr="00C029C3">
        <w:tc>
          <w:tcPr>
            <w:tcW w:w="92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072F" w:rsidRDefault="0094072F" w:rsidP="003F3344">
            <w:pPr>
              <w:pStyle w:val="Heading1"/>
              <w:jc w:val="center"/>
            </w:pPr>
          </w:p>
          <w:p w:rsidR="0094072F" w:rsidRDefault="0094072F" w:rsidP="0094072F"/>
          <w:p w:rsidR="0094072F" w:rsidRDefault="0094072F" w:rsidP="0094072F"/>
          <w:p w:rsidR="0094072F" w:rsidRDefault="0094072F" w:rsidP="0094072F"/>
          <w:p w:rsidR="0094072F" w:rsidRDefault="0094072F" w:rsidP="0094072F"/>
          <w:p w:rsidR="0094072F" w:rsidRDefault="0094072F" w:rsidP="0094072F"/>
          <w:p w:rsidR="0094072F" w:rsidRDefault="0094072F" w:rsidP="0094072F"/>
          <w:p w:rsidR="0094072F" w:rsidRDefault="0094072F" w:rsidP="0094072F"/>
          <w:p w:rsidR="0094072F" w:rsidRPr="0094072F" w:rsidRDefault="0094072F" w:rsidP="0094072F"/>
        </w:tc>
      </w:tr>
    </w:tbl>
    <w:tbl>
      <w:tblPr>
        <w:tblStyle w:val="TableGrid1"/>
        <w:tblW w:w="10207" w:type="dxa"/>
        <w:tblInd w:w="-3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9255"/>
      </w:tblGrid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bottom w:val="single" w:sz="4" w:space="0" w:color="auto"/>
            </w:tcBorders>
            <w:shd w:val="clear" w:color="auto" w:fill="00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right="-149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eastAsiaTheme="minorHAnsi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numbers of games owned by 12 friends are listed below.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16,  17,  17,  18,  20,  25,  25,  26,  28,  30,  32,  33.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07F8C6E7" wp14:editId="6DF34E3A">
                      <wp:simplePos x="0" y="0"/>
                      <wp:positionH relativeFrom="column">
                        <wp:posOffset>2495550</wp:posOffset>
                      </wp:positionH>
                      <wp:positionV relativeFrom="paragraph">
                        <wp:posOffset>120015</wp:posOffset>
                      </wp:positionV>
                      <wp:extent cx="1066800" cy="390525"/>
                      <wp:effectExtent l="0" t="0" r="19050" b="28575"/>
                      <wp:wrapNone/>
                      <wp:docPr id="779" name="Rectangle 7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D90" w:rsidRPr="005770E3" w:rsidRDefault="006F6D90" w:rsidP="005770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</w:rPr>
                                  </w:pPr>
                                  <w:r w:rsidRPr="005770E3">
                                    <w:rPr>
                                      <w:color w:val="000000" w:themeColor="text1"/>
                                      <w:sz w:val="40"/>
                                    </w:rPr>
                                    <w:t>25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F8C6E7" id="Rectangle 779" o:spid="_x0000_s1088" style="position:absolute;margin-left:196.5pt;margin-top:9.45pt;width:84pt;height:30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">
                      <v:textbox>
                        <w:txbxContent>
                          <w:p w:rsidR="006F6D90" w:rsidRPr="005770E3" w:rsidRDefault="006F6D90" w:rsidP="005770E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5770E3">
                              <w:rPr>
                                <w:color w:val="000000" w:themeColor="text1"/>
                                <w:sz w:val="40"/>
                              </w:rPr>
                              <w:t>25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Find the median number of games.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34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Imran collects data on the number of birthday presents received by 14 friends. The results are listed below.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6, 7, 8, 9, 9, 10, 10, 11,11, 13, 15, 15, 15, 16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mode of the data is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4256" behindDoc="0" locked="0" layoutInCell="1" allowOverlap="1" wp14:anchorId="62F990C4" wp14:editId="1B339B2E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13970</wp:posOffset>
                      </wp:positionV>
                      <wp:extent cx="4362450" cy="114300"/>
                      <wp:effectExtent l="0" t="0" r="19050" b="19050"/>
                      <wp:wrapNone/>
                      <wp:docPr id="780" name="Group 7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781" name="AutoShape 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2" name="AutoShape 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3" name="AutoShape 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4" name="AutoShape 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B368F6B" id="Group 780" o:spid="_x0000_s1026" style="position:absolute;margin-left:12.85pt;margin-top:1.1pt;width:343.5pt;height:9pt;z-index:251744256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">
                      <v:roundrect id="AutoShape 62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6sQsQA&#10;AADcAAAADwAAAGRycy9kb3ducmV2LnhtbESPQWvCQBSE74L/YXlCL1J3I0UldRVRLIWCYBR6fWRf&#10;k2D2bciuJvbXdwuCx2FmvmGW697W4katrxxrSCYKBHHuTMWFhvNp/7oA4QOywdoxabiTh/VqOFhi&#10;alzHR7ploRARwj5FDWUITSqlz0uy6CeuIY7ej2sthijbQpoWuwi3tZwqNZMWK44LJTa0LSm/ZFer&#10;Abs32qn7of/6LT7sN41VYvGi9cuo37yDCNSHZ/jR/jQa5osE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erELEAAAA3AAAAA8AAAAAAAAAAAAAAAAAmAIAAGRycy9k&#10;b3ducmV2LnhtbFBLBQYAAAAABAAEAPUAAACJAwAAAAA=&#10;" fillcolor="black [3213]"/>
                      <v:roundrect id="AutoShape 63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bOQ8QA&#10;AADcAAAADwAAAGRycy9kb3ducmV2LnhtbESPQWsCMRSE7wX/Q3hCbzVRsNXVKFKo9Fa6evD43Dx3&#10;Fzcva5Jdt/31TaHQ4zAz3zDr7WAb0ZMPtWMN04kCQVw4U3Op4Xh4e1qACBHZYOOYNHxRgO1m9LDG&#10;zLg7f1Kfx1IkCIcMNVQxtpmUoajIYpi4ljh5F+ctxiR9KY3He4LbRs6UepYWa04LFbb0WlFxzTur&#10;oTCqU/7UfyzP85h/992N5f6m9eN42K1ARBrif/iv/W40vCxm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2zkPEAAAA3AAAAA8AAAAAAAAAAAAAAAAAmAIAAGRycy9k&#10;b3ducmV2LnhtbFBLBQYAAAAABAAEAPUAAACJAwAAAAA=&#10;"/>
                      <v:roundrect id="AutoShape 64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r2MUA&#10;AADcAAAADwAAAGRycy9kb3ducmV2LnhtbESPQWsCMRSE7wX/Q3gFbzVpRatbo0hB6U267aHH181z&#10;d+nmZU2y69ZfbwpCj8PMfMOsNoNtRE8+1I41PE4UCOLCmZpLDZ8fu4cFiBCRDTaOScMvBdisR3cr&#10;zIw78zv1eSxFgnDIUEMVY5tJGYqKLIaJa4mTd3TeYkzSl9J4PCe4beSTUnNpsea0UGFLrxUVP3ln&#10;NRRGdcp/9Yfl9yzml747sdyftB7fD9sXEJGG+B++td+MhufFFP7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mvYxQAAANwAAAAPAAAAAAAAAAAAAAAAAJgCAABkcnMv&#10;ZG93bnJldi54bWxQSwUGAAAAAAQABAD1AAAAigMAAAAA&#10;"/>
                      <v:roundrect id="AutoShape 65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PzrMUA&#10;AADcAAAADwAAAGRycy9kb3ducmV2LnhtbESPQWsCMRSE7wX/Q3gFbzVpUatbo0hB6U267aHH181z&#10;d+nmZU2y69ZfbwpCj8PMfMOsNoNtRE8+1I41PE4UCOLCmZpLDZ8fu4cFiBCRDTaOScMvBdisR3cr&#10;zIw78zv1eSxFgnDIUEMVY5tJGYqKLIaJa4mTd3TeYkzSl9J4PCe4beSTUnNpsea0UGFLrxUVP3ln&#10;NRRGdcp/9Yfl9yzml747sdyftB7fD9sXEJGG+B++td+MhufFFP7OpCMg1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0/OsxQAAANwAAAAPAAAAAAAAAAAAAAAAAJgCAABkcnMv&#10;ZG93bnJldi54bWxQSwUGAAAAAAQABAD1AAAAigMAAAAA&#10;"/>
                    </v:group>
                  </w:pict>
                </mc:Fallback>
              </mc:AlternateContent>
            </w: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9                                  10                                  11                                   15                                   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Jacob buys 12 packets of lollies for a party. The number of lollies in each packet are given below: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12,  14,  14,  15,  16,  18,  20,  25,  28,  30,  32,  35.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Calculate the mean number of lollies per packet (to 1 decimal place).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Theme="minorHAnsi" w:hAnsiTheme="minorHAnsi" w:cstheme="minorBidi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284FD9C6" wp14:editId="1A624591">
                      <wp:simplePos x="0" y="0"/>
                      <wp:positionH relativeFrom="column">
                        <wp:posOffset>3493135</wp:posOffset>
                      </wp:positionH>
                      <wp:positionV relativeFrom="paragraph">
                        <wp:posOffset>115570</wp:posOffset>
                      </wp:positionV>
                      <wp:extent cx="1066800" cy="390525"/>
                      <wp:effectExtent l="0" t="0" r="19050" b="28575"/>
                      <wp:wrapNone/>
                      <wp:docPr id="785" name="Rectangle 7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D90" w:rsidRPr="005770E3" w:rsidRDefault="006F6D90" w:rsidP="005770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40"/>
                                    </w:rPr>
                                  </w:pPr>
                                  <w:r w:rsidRPr="005770E3">
                                    <w:rPr>
                                      <w:color w:val="000000" w:themeColor="text1"/>
                                      <w:sz w:val="40"/>
                                    </w:rPr>
                                    <w:t>21.6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84FD9C6" id="Rectangle 785" o:spid="_x0000_s1089" style="position:absolute;margin-left:275.05pt;margin-top:9.1pt;width:84pt;height:30.7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">
                      <v:textbox>
                        <w:txbxContent>
                          <w:p w:rsidR="006F6D90" w:rsidRPr="005770E3" w:rsidRDefault="006F6D90" w:rsidP="005770E3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</w:rPr>
                            </w:pPr>
                            <w:r w:rsidRPr="005770E3">
                              <w:rPr>
                                <w:color w:val="000000" w:themeColor="text1"/>
                                <w:sz w:val="40"/>
                              </w:rPr>
                              <w:t>21.6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 game in an arcade shows the five highest scores on the screen.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1"/>
              <w:tblW w:w="0" w:type="auto"/>
              <w:tblInd w:w="1957" w:type="dxa"/>
              <w:shd w:val="clear" w:color="auto" w:fill="FF0000"/>
              <w:tblLayout w:type="fixed"/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701"/>
            </w:tblGrid>
            <w:tr w:rsidR="0094072F" w:rsidRPr="0094072F" w:rsidTr="008835D9">
              <w:trPr>
                <w:cantSplit/>
                <w:trHeight w:hRule="exact" w:val="567"/>
              </w:trPr>
              <w:tc>
                <w:tcPr>
                  <w:tcW w:w="1701" w:type="dxa"/>
                  <w:shd w:val="clear" w:color="auto" w:fill="002060"/>
                  <w:vAlign w:val="center"/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  <w:t>Highest Scores</w:t>
                  </w:r>
                </w:p>
              </w:tc>
              <w:tc>
                <w:tcPr>
                  <w:tcW w:w="1701" w:type="dxa"/>
                  <w:shd w:val="clear" w:color="auto" w:fill="002060"/>
                  <w:vAlign w:val="center"/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  <w:t>25400</w:t>
                  </w:r>
                </w:p>
              </w:tc>
              <w:tc>
                <w:tcPr>
                  <w:tcW w:w="1701" w:type="dxa"/>
                  <w:shd w:val="clear" w:color="auto" w:fill="002060"/>
                  <w:vAlign w:val="center"/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  <w:t>23450</w:t>
                  </w:r>
                </w:p>
              </w:tc>
            </w:tr>
            <w:tr w:rsidR="0094072F" w:rsidRPr="0094072F" w:rsidTr="008835D9">
              <w:trPr>
                <w:cantSplit/>
                <w:trHeight w:hRule="exact" w:val="567"/>
              </w:trPr>
              <w:tc>
                <w:tcPr>
                  <w:tcW w:w="1701" w:type="dxa"/>
                  <w:shd w:val="clear" w:color="auto" w:fill="002060"/>
                  <w:vAlign w:val="center"/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  <w:t>18480</w:t>
                  </w:r>
                </w:p>
              </w:tc>
              <w:tc>
                <w:tcPr>
                  <w:tcW w:w="1701" w:type="dxa"/>
                  <w:shd w:val="clear" w:color="auto" w:fill="002060"/>
                  <w:vAlign w:val="center"/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  <w:t>18300</w:t>
                  </w:r>
                </w:p>
              </w:tc>
              <w:tc>
                <w:tcPr>
                  <w:tcW w:w="1701" w:type="dxa"/>
                  <w:shd w:val="clear" w:color="auto" w:fill="002060"/>
                  <w:vAlign w:val="center"/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b/>
                      <w:color w:val="FFFF00"/>
                      <w:sz w:val="24"/>
                      <w:szCs w:val="24"/>
                    </w:rPr>
                    <w:t>17540</w:t>
                  </w:r>
                </w:p>
              </w:tc>
            </w:tr>
          </w:tbl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54975379" wp14:editId="4C6A2BDD">
                      <wp:simplePos x="0" y="0"/>
                      <wp:positionH relativeFrom="column">
                        <wp:posOffset>2544445</wp:posOffset>
                      </wp:positionH>
                      <wp:positionV relativeFrom="paragraph">
                        <wp:posOffset>46990</wp:posOffset>
                      </wp:positionV>
                      <wp:extent cx="1066800" cy="390525"/>
                      <wp:effectExtent l="0" t="0" r="19050" b="28575"/>
                      <wp:wrapNone/>
                      <wp:docPr id="786" name="Rectangle 7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D90" w:rsidRPr="005770E3" w:rsidRDefault="006F6D90" w:rsidP="005770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7 860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975379" id="Rectangle 786" o:spid="_x0000_s1090" style="position:absolute;margin-left:200.35pt;margin-top:3.7pt;width:84pt;height:30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">
                      <v:textbox>
                        <w:txbxContent>
                          <w:p w:rsidR="006F6D90" w:rsidRPr="005770E3" w:rsidRDefault="006F6D90" w:rsidP="005770E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7 860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range of the high scores is: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00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The playing times (in minutes) of 12 movies are given below.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92, 88, 120, 90, 85, 91, 75, 60, 94, 101, 89, and 90.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Which is true?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7328" behindDoc="0" locked="0" layoutInCell="1" allowOverlap="1" wp14:anchorId="4D184FB0" wp14:editId="38B60355">
                      <wp:simplePos x="0" y="0"/>
                      <wp:positionH relativeFrom="column">
                        <wp:posOffset>273050</wp:posOffset>
                      </wp:positionH>
                      <wp:positionV relativeFrom="paragraph">
                        <wp:posOffset>41910</wp:posOffset>
                      </wp:positionV>
                      <wp:extent cx="171450" cy="944880"/>
                      <wp:effectExtent l="0" t="0" r="19050" b="26670"/>
                      <wp:wrapNone/>
                      <wp:docPr id="787" name="Group 78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788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9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0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1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D184FB0" id="Group 787" o:spid="_x0000_s1091" style="position:absolute;margin-left:21.5pt;margin-top:3.3pt;width:13.5pt;height:74.4pt;z-index:251747328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">
                      <v:roundrect id="AutoShape 3" o:spid="_x0000_s1092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7vZYsMA&#10;AADcAAAADwAAAGRycy9kb3ducmV2LnhtbERPTWvCQBC9C/6HZYRexGzsoYlpVhFLS3sJaIu9Dtkx&#10;CWZnQ3abxP767qHg8fG+891kWjFQ7xrLCtZRDIK4tLrhSsHX5+sqBeE8ssbWMim4kYPddj7LMdN2&#10;5CMNJ1+JEMIuQwW1910mpStrMugi2xEH7mJ7gz7AvpK6xzGEm1Y+xvGTNNhwaKixo0NN5fX0YxSk&#10;t9Sch3Px9k0fPL78FjrZLzdKPSym/TMIT5O/i//d71pBkoa14Uw4AnL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7vZYsMAAADcAAAADwAAAAAAAAAAAAAAAACYAgAAZHJzL2Rv&#10;d25yZXYueG1sUEsFBgAAAAAEAAQA9QAAAIgDAAAAAA==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93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d8+cUA&#10;AADcAAAADwAAAGRycy9kb3ducmV2LnhtbESPT2vCQBTE74LfYXlCL6Kb9qAxuopYWtqL4B/0+sg+&#10;k2D2bchuk+in7wqCx2FmfsMsVp0pRUO1KywreB9HIIhTqwvOFBwPX6MYhPPIGkvLpOBGDlbLfm+B&#10;ibYt76jZ+0wECLsEFeTeV4mULs3JoBvbijh4F1sb9EHWmdQ1tgFuSvkRRRNpsOCwkGNFm5zS6/7P&#10;KIhvsTk1p+33mX65/bxv9XQ9nCn1NujWcxCeOv8KP9s/WsE0nsHjTDgCcvk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893z5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94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3BT78A&#10;AADcAAAADwAAAGRycy9kb3ducmV2LnhtbERPPW/CMBDdkfofrKvEBg4MpUkxCFWlYiTAwnaKjyRq&#10;fLZsA+bf4wGp49P7Xq6TGcSNfOgtK5hNCxDEjdU9twpOx+3kE0SIyBoHy6TgQQHWq7fREitt71zT&#10;7RBbkUM4VKigi9FVUoamI4Nhah1x5i7WG4wZ+lZqj/ccbgY5L4oPabDn3NCho++Omr/D1Sj48bre&#10;n8vk3D791ltflO7CpVLj97T5AhEpxX/xy73TChZlnp/P5CMgV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bcFPvwAAANwAAAAPAAAAAAAAAAAAAAAAAJgCAABkcnMvZG93bnJl&#10;di54bWxQSwUGAAAAAAQABAD1AAAAhAMAAAAA&#10;" fillcolor="black [3213]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095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jmIsYA&#10;AADcAAAADwAAAGRycy9kb3ducmV2LnhtbESPQWvCQBSE74L/YXlCL2I29lBjzCrS0tJehFrR6yP7&#10;TILZtyG7TWJ/fVcQPA4z8w2TbQZTi45aV1lWMI9iEMS51RUXCg4/77MEhPPIGmvLpOBKDjbr8SjD&#10;VNuev6nb+0IECLsUFZTeN6mULi/JoItsQxy8s20N+iDbQuoW+wA3tXyO4xdpsOKwUGJDryXll/2v&#10;UZBcE3PsjruPE31x//a304vtdKnU02TYrkB4GvwjfG9/agWL5RxuZ8IRkO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1jmIs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  There is a cluster around 60.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  There is a cluster around 90.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  There is a cluster around 100.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  There is a cluster around 120.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Usman asks his classmates the number of times they travelled by bus in the last week. The results are listed below.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6, 6, 5, 5, 7, 6, 5, 7, 8, 5, 5, 7, 6, 5, 6, 7, 6, 6, 5, 5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The mode of the data is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48352" behindDoc="0" locked="0" layoutInCell="1" allowOverlap="1" wp14:anchorId="0383F9F5" wp14:editId="7918D476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792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79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383F9F5" id="_x0000_s1096" style="position:absolute;margin-left:11.05pt;margin-top:3.3pt;width:343.5pt;height:9pt;z-index:251748352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">
                      <v:roundrect id="AutoShape 3" o:spid="_x0000_s1097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bdzsUA&#10;AADcAAAADwAAAGRycy9kb3ducmV2LnhtbESPQWvCQBSE70L/w/IKXqRuqlBjdBVpUexFqBW9PrLP&#10;JDT7NmTXJPrrXUHocZiZb5j5sjOlaKh2hWUF78MIBHFqdcGZgsPv+i0G4TyyxtIyKbiSg+XipTfH&#10;RNuWf6jZ+0wECLsEFeTeV4mULs3JoBvaijh4Z1sb9EHWmdQ1tgFuSjmKog9psOCwkGNFnzmlf/uL&#10;URBfY3NsjrvNib65/brt9GQ1mCrVf+1WMxCeOv8ffra3WsFkOob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xt3O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09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bHTMMA&#10;AADcAAAADwAAAGRycy9kb3ducmV2LnhtbESPQWsCMRSE7wX/Q3hCbzWrlLa7GkWklh7dtRdvj81z&#10;d3HzEpKo6b9vCoUeh5n5hlltkhnFjXwYLCuYzwoQxK3VA3cKvo77pzcQISJrHC2Tgm8KsFlPHlZY&#10;aXvnmm5N7ESGcKhQQR+jq6QMbU8Gw8w64uydrTcYs/Sd1B7vGW5GuSiKF2lw4LzQo6NdT+2luRoF&#10;717Xh1OZnDukj3rvi9KduVTqcZq2SxCRUvwP/7U/tYLX8hl+z+QjIN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bHTMMAAADcAAAADwAAAAAAAAAAAAAAAACYAgAAZHJzL2Rv&#10;d25yZXYueG1sUEsFBgAAAAAEAAQA9QAAAIgDAAAAAA==&#10;" fillcolor="black [3213]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099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PgIcUA&#10;AADcAAAADwAAAGRycy9kb3ducmV2LnhtbESPQWvCQBSE70L/w/IKXqRuKlhjdBVpUexFqBW9PrLP&#10;JDT7NmTXJPrrXUHocZiZb5j5sjOlaKh2hWUF78MIBHFqdcGZgsPv+i0G4TyyxtIyKbiSg+XipTfH&#10;RNuWf6jZ+0wECLsEFeTeV4mULs3JoBvaijh4Z1sb9EHWmdQ1tgFuSjmKog9psOCwkGNFnzmlf/uL&#10;URBfY3NsjrvNib65/brt9GQ1mCrVf+1WMxCeOv8ffra3WsFkOob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Y+Ah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00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F+VsYA&#10;AADcAAAADwAAAGRycy9kb3ducmV2LnhtbESPQWvCQBSE74X+h+UVvJRm0x40xqwilYq9CLVFr4/s&#10;Mwlm34bsmkR/fVcQPA4z8w2TLQZTi45aV1lW8B7FIIhzqysuFPz9fr0lIJxH1lhbJgUXcrCYPz9l&#10;mGrb8w91O1+IAGGXooLS+yaV0uUlGXSRbYiDd7StQR9kW0jdYh/gppYfcTyWBisOCyU29FlSftqd&#10;jYLkkph9t9+uD/TN/eq61ZPl61Sp0cuwnIHwNPhH+N7eaAWT6RhuZ8IRkP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F+VsYAAADcAAAADwAAAAAAAAAAAAAAAACYAgAAZHJz&#10;L2Rvd25yZXYueG1sUEsFBgAAAAAEAAQA9QAAAIsDAAAAAA==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5                                  6                                  5 and 6                           7                              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Veronica counts the number of ducks in the local pond each day for two weeks.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results are shown below.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12, 15, 18, 6, 12, 9, 8, 14, 16, 20, 22, 16, 18, 11.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Theme="minorHAnsi" w:hAnsiTheme="minorHAnsi" w:cstheme="minorBidi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08113C63" wp14:editId="1846630B">
                      <wp:simplePos x="0" y="0"/>
                      <wp:positionH relativeFrom="column">
                        <wp:posOffset>2416810</wp:posOffset>
                      </wp:positionH>
                      <wp:positionV relativeFrom="paragraph">
                        <wp:posOffset>20955</wp:posOffset>
                      </wp:positionV>
                      <wp:extent cx="1066800" cy="390525"/>
                      <wp:effectExtent l="0" t="0" r="19050" b="28575"/>
                      <wp:wrapNone/>
                      <wp:docPr id="797" name="Rectangle 79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D90" w:rsidRPr="005770E3" w:rsidRDefault="006F6D90" w:rsidP="005770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14.5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113C63" id="Rectangle 797" o:spid="_x0000_s1101" style="position:absolute;margin-left:190.3pt;margin-top:1.65pt;width:84pt;height:30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">
                      <v:textbox>
                        <w:txbxContent>
                          <w:p w:rsidR="006F6D90" w:rsidRPr="005770E3" w:rsidRDefault="006F6D90" w:rsidP="005770E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14.5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is the median of the data?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Josh records the distance (in km) travelled each day while on a 5 day road trip. The results are listed below.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86.5,   62.9,  58.7,  103.2,  79.7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6"/>
                <w:szCs w:val="16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The mean distance travelled is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0400" behindDoc="0" locked="0" layoutInCell="1" allowOverlap="1" wp14:anchorId="0BBCCB87" wp14:editId="64D8C44C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798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799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0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1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2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0BBCCB87" id="_x0000_s1102" style="position:absolute;margin-left:11.05pt;margin-top:3.3pt;width:343.5pt;height:9pt;z-index:251750400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">
                      <v:roundrect id="AutoShape 3" o:spid="_x0000_s1103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7qJMUA&#10;AADcAAAADwAAAGRycy9kb3ducmV2LnhtbESPQWvCQBSE70L/w/IKvYhu7EGT6CpSaakXQVv0+sg+&#10;k9Ds25DdJtFf7wqCx2FmvmEWq95UoqXGlZYVTMYRCOLM6pJzBb8/n6MYhPPIGivLpOBCDlbLl8EC&#10;U2073lN78LkIEHYpKii8r1MpXVaQQTe2NXHwzrYx6INscqkb7ALcVPI9iqbSYMlhocCaPgrK/g7/&#10;RkF8ic2xPe6+TrTlbnPd6dl6mCj19tqv5yA89f4ZfrS/tYJZksD9TDgCcn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Luok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04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CaMIA&#10;AADcAAAADwAAAGRycy9kb3ducmV2LnhtbERPTWvCQBC9F/wPywi9lLppD20aXUUsir0IarHXITsm&#10;wexsyK5J7K/vHAoeH+97thhcrTpqQ+XZwMskAUWce1txYeD7uH5OQYWIbLH2TAZuFGAxHz3MMLO+&#10;5z11h1goCeGQoYEyxibTOuQlOQwT3xALd/atwyiwLbRtsZdwV+vXJHnTDiuWhhIbWpWUXw5XZyC9&#10;pe7UnXabH/ri/vN3Z9+XTx/GPI6H5RRUpCHexf/urRVfIvPljBwBPf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qkJowgAAANwAAAAPAAAAAAAAAAAAAAAAAJgCAABkcnMvZG93&#10;bnJldi54bWxQSwUGAAAAAAQABAD1AAAAhw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05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n88UA&#10;AADcAAAADwAAAGRycy9kb3ducmV2LnhtbESPQWvCQBSE74X+h+UVvBTd2IONMRuRlopehFrR6yP7&#10;TEKzb0N2m0R/vSsUPA4z3wyTLgdTi45aV1lWMJ1EIIhzqysuFBx+vsYxCOeRNdaWScGFHCyz56cU&#10;E217/qZu7wsRStglqKD0vkmkdHlJBt3ENsTBO9vWoA+yLaRusQ/lppZvUTSTBisOCyU29FFS/rv/&#10;MwriS2yO3XG3PtGW+8/rTr+vXudKjV6G1QKEp8E/wv/0RgcumsL9TDgCMr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5ufz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06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37csIA&#10;AADcAAAADwAAAGRycy9kb3ducmV2LnhtbESPQWsCMRSE74X+h/AKvdVED8XdGkWklh5d9dLbY/Pc&#10;Xdy8hCTV9N83guBxmJlvmMUq21FcKMTBsYbpRIEgbp0ZuNNwPGzf5iBiQjY4OiYNfxRhtXx+WmBt&#10;3JUbuuxTJwqEY40a+pR8LWVse7IYJ84TF+/kgsVUZOikCXgtcDvKmVLv0uLAZaFHT5ue2vP+12r4&#10;DKbZ/VTZ+13+arZBVf7EldavL3n9ASJRTo/wvf1tNMzVDG5nyhGQy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TftywgAAANwAAAAPAAAAAAAAAAAAAAAAAJgCAABkcnMvZG93&#10;bnJldi54bWxQSwUGAAAAAAQABAD1AAAAhwMAAAAA&#10;" fillcolor="black [3213]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44.5                               62.9                             78.2                              79.7                                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</w:t>
            </w: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94072F" w:rsidRPr="0094072F" w:rsidRDefault="0094072F" w:rsidP="0094072F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94072F">
              <w:rPr>
                <w:rFonts w:ascii="Times New Roman" w:hAnsi="Times New Roman"/>
                <w:b/>
                <w:sz w:val="24"/>
                <w:szCs w:val="24"/>
              </w:rPr>
              <w:t>Questions 9 to 11 refer to the dot plot below.</w:t>
            </w:r>
          </w:p>
          <w:p w:rsidR="0094072F" w:rsidRPr="0094072F" w:rsidRDefault="0094072F" w:rsidP="0094072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The plot gives the number of hours worked by 20 workers on a certain day.</w:t>
            </w:r>
          </w:p>
          <w:tbl>
            <w:tblPr>
              <w:tblpPr w:leftFromText="180" w:rightFromText="180" w:vertAnchor="text" w:horzAnchor="page" w:tblpX="1531" w:tblpY="-79"/>
              <w:tblOverlap w:val="never"/>
              <w:tblW w:w="4725" w:type="dxa"/>
              <w:tblLayout w:type="fixed"/>
              <w:tblLook w:val="04A0" w:firstRow="1" w:lastRow="0" w:firstColumn="1" w:lastColumn="0" w:noHBand="0" w:noVBand="1"/>
            </w:tblPr>
            <w:tblGrid>
              <w:gridCol w:w="401"/>
              <w:gridCol w:w="401"/>
              <w:gridCol w:w="401"/>
              <w:gridCol w:w="441"/>
              <w:gridCol w:w="441"/>
              <w:gridCol w:w="440"/>
              <w:gridCol w:w="440"/>
              <w:gridCol w:w="440"/>
              <w:gridCol w:w="440"/>
              <w:gridCol w:w="440"/>
              <w:gridCol w:w="440"/>
            </w:tblGrid>
            <w:tr w:rsidR="0094072F" w:rsidRPr="0094072F" w:rsidTr="00161B77">
              <w:trPr>
                <w:trHeight w:hRule="exact" w:val="227"/>
              </w:trPr>
              <w:tc>
                <w:tcPr>
                  <w:tcW w:w="401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spacing w:after="200" w:line="276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441" w:type="dxa"/>
                  <w:noWrap/>
                  <w:hideMark/>
                </w:tcPr>
                <w:p w:rsidR="0094072F" w:rsidRPr="0094072F" w:rsidRDefault="0094072F" w:rsidP="0094072F">
                  <w:pPr>
                    <w:spacing w:line="276" w:lineRule="auto"/>
                    <w:jc w:val="center"/>
                  </w:pPr>
                  <w:r w:rsidRPr="0094072F"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94072F" w:rsidRPr="0094072F" w:rsidRDefault="0094072F" w:rsidP="0094072F">
                  <w:pPr>
                    <w:spacing w:line="276" w:lineRule="auto"/>
                    <w:rPr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hRule="exact" w:val="227"/>
              </w:trPr>
              <w:tc>
                <w:tcPr>
                  <w:tcW w:w="401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spacing w:after="200" w:line="276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94072F" w:rsidRPr="0094072F" w:rsidRDefault="0094072F" w:rsidP="0094072F">
                  <w:pPr>
                    <w:spacing w:line="276" w:lineRule="auto"/>
                    <w:jc w:val="center"/>
                  </w:pPr>
                  <w:r w:rsidRPr="0094072F">
                    <w:t>O</w:t>
                  </w:r>
                </w:p>
              </w:tc>
              <w:tc>
                <w:tcPr>
                  <w:tcW w:w="440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hRule="exact" w:val="227"/>
              </w:trPr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spacing w:after="200" w:line="276" w:lineRule="auto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94072F" w:rsidRPr="0094072F" w:rsidRDefault="0094072F" w:rsidP="0094072F">
                  <w:pPr>
                    <w:spacing w:line="276" w:lineRule="auto"/>
                    <w:jc w:val="center"/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hRule="exact" w:val="227"/>
              </w:trPr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94072F" w:rsidRPr="0094072F" w:rsidRDefault="0094072F" w:rsidP="0094072F">
                  <w:pPr>
                    <w:spacing w:line="276" w:lineRule="auto"/>
                    <w:jc w:val="center"/>
                  </w:pPr>
                  <w:r w:rsidRPr="0094072F">
                    <w:t>O</w:t>
                  </w:r>
                </w:p>
              </w:tc>
              <w:tc>
                <w:tcPr>
                  <w:tcW w:w="440" w:type="dxa"/>
                  <w:noWrap/>
                </w:tcPr>
                <w:p w:rsidR="0094072F" w:rsidRPr="0094072F" w:rsidRDefault="0094072F" w:rsidP="0094072F">
                  <w:pPr>
                    <w:spacing w:line="276" w:lineRule="auto"/>
                    <w:jc w:val="center"/>
                  </w:pPr>
                </w:p>
              </w:tc>
              <w:tc>
                <w:tcPr>
                  <w:tcW w:w="440" w:type="dxa"/>
                  <w:noWrap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hRule="exact" w:val="227"/>
              </w:trPr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0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1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  <w:tc>
                <w:tcPr>
                  <w:tcW w:w="440" w:type="dxa"/>
                  <w:noWrap/>
                  <w:hideMark/>
                </w:tcPr>
                <w:p w:rsidR="0094072F" w:rsidRPr="0094072F" w:rsidRDefault="0094072F" w:rsidP="0094072F">
                  <w:pPr>
                    <w:spacing w:line="276" w:lineRule="auto"/>
                    <w:rPr>
                      <w:sz w:val="20"/>
                      <w:szCs w:val="2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</w:p>
              </w:tc>
              <w:tc>
                <w:tcPr>
                  <w:tcW w:w="440" w:type="dxa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O</w:t>
                  </w:r>
                </w:p>
              </w:tc>
            </w:tr>
            <w:tr w:rsidR="0094072F" w:rsidRPr="0094072F" w:rsidTr="00161B77">
              <w:trPr>
                <w:trHeight w:hRule="exact" w:val="227"/>
              </w:trPr>
              <w:tc>
                <w:tcPr>
                  <w:tcW w:w="4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4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5</w:t>
                  </w:r>
                </w:p>
              </w:tc>
              <w:tc>
                <w:tcPr>
                  <w:tcW w:w="40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6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7</w:t>
                  </w:r>
                </w:p>
              </w:tc>
              <w:tc>
                <w:tcPr>
                  <w:tcW w:w="441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8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9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noWrap/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10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11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12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13</w:t>
                  </w:r>
                </w:p>
              </w:tc>
              <w:tc>
                <w:tcPr>
                  <w:tcW w:w="440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lang w:eastAsia="en-AU"/>
                    </w:rPr>
                    <w:t>14</w:t>
                  </w:r>
                </w:p>
              </w:tc>
            </w:tr>
          </w:tbl>
          <w:p w:rsidR="0094072F" w:rsidRPr="0094072F" w:rsidRDefault="0094072F" w:rsidP="0094072F">
            <w:pPr>
              <w:spacing w:after="200"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is the median number of hours worked?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1424" behindDoc="0" locked="0" layoutInCell="1" allowOverlap="1" wp14:anchorId="26061BB9" wp14:editId="53625CBA">
                      <wp:simplePos x="0" y="0"/>
                      <wp:positionH relativeFrom="column">
                        <wp:posOffset>140335</wp:posOffset>
                      </wp:positionH>
                      <wp:positionV relativeFrom="paragraph">
                        <wp:posOffset>41910</wp:posOffset>
                      </wp:positionV>
                      <wp:extent cx="4362450" cy="114300"/>
                      <wp:effectExtent l="0" t="0" r="19050" b="19050"/>
                      <wp:wrapNone/>
                      <wp:docPr id="803" name="Group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362450" cy="114300"/>
                                <a:chOff x="0" y="0"/>
                                <a:chExt cx="4362450" cy="114300"/>
                              </a:xfrm>
                            </wpg:grpSpPr>
                            <wps:wsp>
                              <wps:cNvPr id="804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19100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5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6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36398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07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6061BB9" id="_x0000_s1107" style="position:absolute;margin-left:11.05pt;margin-top:3.3pt;width:343.5pt;height:9pt;z-index:251751424" coordsize="43624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">
                      <v:roundrect id="AutoShape 3" o:spid="_x0000_s1108" style="position:absolute;left:41910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FEa8UA&#10;AADcAAAADwAAAGRycy9kb3ducmV2LnhtbESPQWvCQBSE74L/YXlCL1I3lqIxdRPE0tJeBK3Y6yP7&#10;TILZtyG7TWJ/fbcgeBxmvhlmnQ2mFh21rrKsYD6LQBDnVldcKDh+vT3GIJxH1lhbJgVXcpCl49Ea&#10;E2173lN38IUIJewSVFB63yRSurwkg25mG+LgnW1r0AfZFlK32IdyU8unKFpIgxWHhRIb2paUXw4/&#10;RkF8jc2pO+3ev+mT+9ffnV5upiulHibD5gWEp8Hfwzf6Qwcueob/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kURr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09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3h8MUA&#10;AADcAAAADwAAAGRycy9kb3ducmV2LnhtbESPQWvCQBSE74L/YXlCL1I3FqoxdRPE0tJeBK3Y6yP7&#10;TILZtyG7TWJ/fbcgeBxmvhlmnQ2mFh21rrKsYD6LQBDnVldcKDh+vT3GIJxH1lhbJgVXcpCl49Ea&#10;E2173lN38IUIJewSVFB63yRSurwkg25mG+LgnW1r0AfZFlK32IdyU8unKFpIgxWHhRIb2paUXw4/&#10;RkF8jc2pO+3ev+mT+9ffnV5upiulHibD5gWEp8Hfwzf6Qwcueob/M+EIyP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3eHw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10" style="position:absolute;left:13639;width:1715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/h8UA&#10;AADcAAAADwAAAGRycy9kb3ducmV2LnhtbESPT2vCQBTE7wW/w/IEL0U39WBjdBWxWOpF8A96fWSf&#10;STD7NmTXJPbTd4WCx2HmN8PMl50pRUO1Kywr+BhFIIhTqwvOFJyOm2EMwnlkjaVlUvAgB8tF722O&#10;ibYt76k5+EyEEnYJKsi9rxIpXZqTQTeyFXHwrrY26IOsM6lrbEO5KeU4iibSYMFhIceK1jmlt8Pd&#10;KIgfsTk35933hbbcfv3u9OfqfarUoN+tZiA8df4V/qd/dOCiCTzPhCM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D3+H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11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pY6sIA&#10;AADcAAAADwAAAGRycy9kb3ducmV2LnhtbESPQWsCMRSE74X+h/AKvdWkHqq7NUoRLR5d7aW3x+a5&#10;u3TzEpKo6b83QqHHYWa+YRarbEdxoRAHxxpeJwoEcevMwJ2Gr+P2ZQ4iJmSDo2PS8EsRVsvHhwXW&#10;xl25ocshdaJAONaooU/J11LGtieLceI8cfFOLlhMRYZOmoDXArejnCr1Ji0OXBZ69LTuqf05nK2G&#10;TTDN/rvK3u/zZ7MNqvInrrR+fsof7yAS5fQf/mvvjIa5msH9TDkC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OljqwgAAANwAAAAPAAAAAAAAAAAAAAAAAJgCAABkcnMvZG93&#10;bnJldi54bWxQSwUGAAAAAAQABAD1AAAAhwMAAAAA&#10;" fillcolor="black [3213]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6                                  6.5                                 7                                  7.5                          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</w:t>
            </w: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Calculate the mean number of hours worked.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3F171F17" wp14:editId="7510902A">
                      <wp:simplePos x="0" y="0"/>
                      <wp:positionH relativeFrom="column">
                        <wp:posOffset>2331085</wp:posOffset>
                      </wp:positionH>
                      <wp:positionV relativeFrom="paragraph">
                        <wp:posOffset>-2540</wp:posOffset>
                      </wp:positionV>
                      <wp:extent cx="1066800" cy="390525"/>
                      <wp:effectExtent l="0" t="0" r="19050" b="28575"/>
                      <wp:wrapNone/>
                      <wp:docPr id="808" name="Rectangle 80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D90" w:rsidRPr="005770E3" w:rsidRDefault="006F6D90" w:rsidP="005770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6.85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171F17" id="Rectangle 808" o:spid="_x0000_s1112" style="position:absolute;margin-left:183.55pt;margin-top:-.2pt;width:84pt;height:30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">
                      <v:textbox>
                        <w:txbxContent>
                          <w:p w:rsidR="006F6D90" w:rsidRPr="005770E3" w:rsidRDefault="006F6D90" w:rsidP="005770E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6.85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99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The researcher made two comments about the data.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Statement A : The mean will be smaller if the outlier is ignored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8"/>
                <w:szCs w:val="8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Statement B : The range will be smaller if the outlier is ignored.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Which statement is true?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3472" behindDoc="0" locked="0" layoutInCell="1" allowOverlap="1" wp14:anchorId="552715E6" wp14:editId="57800D11">
                      <wp:simplePos x="0" y="0"/>
                      <wp:positionH relativeFrom="column">
                        <wp:posOffset>84455</wp:posOffset>
                      </wp:positionH>
                      <wp:positionV relativeFrom="paragraph">
                        <wp:posOffset>33020</wp:posOffset>
                      </wp:positionV>
                      <wp:extent cx="2929890" cy="388620"/>
                      <wp:effectExtent l="0" t="0" r="22860" b="11430"/>
                      <wp:wrapNone/>
                      <wp:docPr id="809" name="Group 80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929890" cy="388620"/>
                                <a:chOff x="0" y="0"/>
                                <a:chExt cx="2929890" cy="388620"/>
                              </a:xfrm>
                            </wpg:grpSpPr>
                            <wps:wsp>
                              <wps:cNvPr id="810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1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2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3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75844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6F6D90" w:rsidRDefault="006F6D90" w:rsidP="0094072F">
                                    <w:pPr>
                                      <w:rPr>
                                        <w:rFonts w:eastAsia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2715E6" id="Group 809" o:spid="_x0000_s1113" style="position:absolute;margin-left:6.65pt;margin-top:2.6pt;width:230.7pt;height:30.6pt;z-index:251753472" coordsize="29298,3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">
                      <v:roundrect id="AutoShape 3" o:spid="_x0000_s1114" style="position:absolute;left:27584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PUtcIA&#10;AADcAAAADwAAAGRycy9kb3ducmV2LnhtbERPTWvCQBC9F/wPywi9FN3Yg42pq4jS0l4EbbHXITsm&#10;wexsyG6T6K/vHAoeH+97uR5crTpqQ+XZwGyagCLOva24MPD99TZJQYWIbLH2TAauFGC9Gj0sMbO+&#10;5wN1x1goCeGQoYEyxibTOuQlOQxT3xALd/atwyiwLbRtsZdwV+vnJJlrhxVLQ4kNbUvKL8dfZyC9&#10;pu7UnfbvP/TJ/e62ty+bp4Uxj+Nh8woq0hDv4n/3hxXfTObLGTk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c9S1wgAAANwAAAAPAAAAAAAAAAAAAAAAAJgCAABkcnMvZG93&#10;bnJldi54bWxQSwUGAAAAAAQABAD1AAAAhw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4" o:spid="_x0000_s1115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9xLsUA&#10;AADcAAAADwAAAGRycy9kb3ducmV2LnhtbESPT2vCQBTE7wW/w/IKXopu4sHG1FXEouhF8A96fWRf&#10;k9Ds25DdJrGfvisUPA4zvxlmvuxNJVpqXGlZQTyOQBBnVpecK7icN6MEhPPIGivLpOBODpaLwcsc&#10;U207PlJ78rkIJexSVFB4X6dSuqwgg25sa+LgfdnGoA+yyaVusAvlppKTKJpKgyWHhQJrWheUfZ9+&#10;jILknphrez1sb7Tn7vP3oN9XbzOlhq/96gOEp94/w//0TgcujuFxJhwBu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P3Eu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5" o:spid="_x0000_s1116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5Rtr8IA&#10;AADcAAAADwAAAGRycy9kb3ducmV2LnhtbESPQWsCMRSE7wX/Q3iCt5rVg7hbo5SixaOrXrw9Ns/d&#10;pZuXkERN/70pFDwOM/MNs9okM4g7+dBbVjCbFiCIG6t7bhWcT7v3JYgQkTUOlknBLwXYrEdvK6y0&#10;fXBN92NsRYZwqFBBF6OrpAxNRwbD1Dri7F2tNxiz9K3UHh8ZbgY5L4qFNNhzXujQ0VdHzc/xZhRs&#10;va4PlzI5d0jf9c4XpbtyqdRknD4/QERK8RX+b++1guVsDn9n8hGQ6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lG2vwgAAANwAAAAPAAAAAAAAAAAAAAAAAJgCAABkcnMvZG93&#10;bnJldi54bWxQSwUGAAAAAAQABAD1AAAAhwMAAAAA&#10;" fillcolor="black [3213]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AutoShape 6" o:spid="_x0000_s1117" style="position:absolute;left:27584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FKwsUA&#10;AADcAAAADwAAAGRycy9kb3ducmV2LnhtbESPQWvCQBSE7wX/w/IEL0U3tlBjdBWxKPUiVEWvj+wz&#10;CWbfhuyaxP76rlDocZj5Zpj5sjOlaKh2hWUF41EEgji1uuBMwem4GcYgnEfWWFomBQ9ysFz0XuaY&#10;aNvyNzUHn4lQwi5BBbn3VSKlS3My6Ea2Ig7e1dYGfZB1JnWNbSg3pXyLog9psOCwkGNF65zS2+Fu&#10;FMSP2Jyb8357oR23nz97PVm9TpUa9LvVDISnzv+H/+gvHbjxOzzPhCM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oUrCxQAAANwAAAAPAAAAAAAAAAAAAAAAAJgCAABkcnMv&#10;ZG93bnJldi54bWxQSwUGAAAAAAQABAD1AAAAigMAAAAA&#10;" strokecolor="windowText" strokeweight="1pt">
                        <v:textbox>
                          <w:txbxContent>
                            <w:p w:rsidR="006F6D90" w:rsidRDefault="006F6D90" w:rsidP="009407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v:textbox>
                      </v:roundrect>
                    </v:group>
                  </w:pict>
                </mc:Fallback>
              </mc:AlternateContent>
            </w: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Statement A only.                                           Statement B only.        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4"/>
                <w:szCs w:val="1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Both statements.                                             Neither Statement.          </w:t>
            </w: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Ben and Leo compare the number of points they scored in 10 games of basketball.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Ben    12, 8, 14, 9, 6, 8, 14, 12, 9, 14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Leo    12, 4, 13, 7, 13, 13, 4, 8, 10, 13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Which is true?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4496" behindDoc="0" locked="0" layoutInCell="1" allowOverlap="1" wp14:anchorId="14BC0F23" wp14:editId="0D9D7454">
                      <wp:simplePos x="0" y="0"/>
                      <wp:positionH relativeFrom="column">
                        <wp:posOffset>666750</wp:posOffset>
                      </wp:positionH>
                      <wp:positionV relativeFrom="paragraph">
                        <wp:posOffset>36830</wp:posOffset>
                      </wp:positionV>
                      <wp:extent cx="171450" cy="876300"/>
                      <wp:effectExtent l="0" t="0" r="19050" b="19050"/>
                      <wp:wrapNone/>
                      <wp:docPr id="814" name="Group 8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71450" cy="876300"/>
                                <a:chOff x="3420" y="8403"/>
                                <a:chExt cx="270" cy="1380"/>
                              </a:xfrm>
                            </wpg:grpSpPr>
                            <wps:wsp>
                              <wps:cNvPr id="815" name="AutoShape 8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8403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6" name="AutoShape 9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8778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7" name="AutoShape 9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918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18" name="AutoShape 9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20" y="9603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35AFC1" id="Group 814" o:spid="_x0000_s1026" style="position:absolute;margin-left:52.5pt;margin-top:2.9pt;width:13.5pt;height:69pt;z-index:251754496" coordorigin="3420,8403" coordsize="270,13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">
                      <v:roundrect id="AutoShape 89" o:spid="_x0000_s1027" style="position:absolute;left:3420;top:8403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urkMQA&#10;AADcAAAADwAAAGRycy9kb3ducmV2LnhtbESPQWvCQBSE74L/YXlCL1J3I1UkdRVRLIWCYBR6fWRf&#10;k2D2bciuJvbXdwuCx2FmvmGW697W4katrxxrSCYKBHHuTMWFhvNp/7oA4QOywdoxabiTh/VqOFhi&#10;alzHR7ploRARwj5FDWUITSqlz0uy6CeuIY7ej2sthijbQpoWuwi3tZwqNZcWK44LJTa0LSm/ZFer&#10;Abs32qn7of/6LT7sN41VYvGi9cuo37yDCNSHZ/jR/jQaFskM/s/EI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bq5DEAAAA3AAAAA8AAAAAAAAAAAAAAAAAmAIAAGRycy9k&#10;b3ducmV2LnhtbFBLBQYAAAAABAAEAPUAAACJAwAAAAA=&#10;" fillcolor="black [3213]"/>
                      <v:roundrect id="AutoShape 90" o:spid="_x0000_s1028" style="position:absolute;left:3420;top:8778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PJkcQA&#10;AADcAAAADwAAAGRycy9kb3ducmV2LnhtbESPQWsCMRSE7wX/Q3hCbzWxoOhqFBEs3krXHnp8bp67&#10;i5uXNcmu2/76plDwOMzMN8x6O9hG9ORD7VjDdKJAEBfO1Fxq+DwdXhYgQkQ22DgmDd8UYLsZPa0x&#10;M+7OH9TnsRQJwiFDDVWMbSZlKCqyGCauJU7exXmLMUlfSuPxnuC2ka9KzaXFmtNChS3tKyqueWc1&#10;FEZ1yn/178vzLOY/fXdj+XbT+nk87FYgIg3xEf5vH42GxXQOf2fS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zyZHEAAAA3AAAAA8AAAAAAAAAAAAAAAAAmAIAAGRycy9k&#10;b3ducmV2LnhtbFBLBQYAAAAABAAEAPUAAACJAwAAAAA=&#10;"/>
                      <v:roundrect id="AutoShape 91" o:spid="_x0000_s1029" style="position:absolute;left:3420;top:918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9sCsQA&#10;AADcAAAADwAAAGRycy9kb3ducmV2LnhtbESPQWsCMRSE7wX/Q3hCbzVRsNXVKCIovZVue/D43Dx3&#10;Fzcva5Jdt/31TaHQ4zAz3zDr7WAb0ZMPtWMN04kCQVw4U3Op4fPj8LQAESKywcYxafiiANvN6GGN&#10;mXF3fqc+j6VIEA4ZaqhibDMpQ1GRxTBxLXHyLs5bjEn6UhqP9wS3jZwp9Swt1pwWKmxpX1FxzTur&#10;oTCqU/7Uvy3P85h/992N5fGm9eN42K1ARBrif/iv/Wo0LKYv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/bArEAAAA3AAAAA8AAAAAAAAAAAAAAAAAmAIAAGRycy9k&#10;b3ducmV2LnhtbFBLBQYAAAAABAAEAPUAAACJAwAAAAA=&#10;"/>
                      <v:roundrect id="AutoShape 92" o:spid="_x0000_s1030" style="position:absolute;left:3420;top:9603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D4eMEA&#10;AADcAAAADwAAAGRycy9kb3ducmV2LnhtbERPz2vCMBS+C/4P4Qm7aeLAoZ1pGYLD27DbYcdn89aW&#10;NS81SWu3v94cBjt+fL/3xWQ7MZIPrWMN65UCQVw503Kt4eP9uNyCCBHZYOeYNPxQgCKfz/aYGXfj&#10;M41lrEUK4ZChhibGPpMyVA1ZDCvXEyfuy3mLMUFfS+PxlsJtJx+VepIWW04NDfZ0aKj6LgeroTJq&#10;UP5zfNtdNrH8HYcry9er1g+L6eUZRKQp/ov/3CejYbtOa9OZdARk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cg+HjBAAAA3AAAAA8AAAAAAAAAAAAAAAAAmAIAAGRycy9kb3du&#10;cmV2LnhtbFBLBQYAAAAABAAEAPUAAACGAwAAAAA=&#10;"/>
                    </v:group>
                  </w:pict>
                </mc:Fallback>
              </mc:AlternateContent>
            </w: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Ben has a greater mode, and Leo has a greater range.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Leo has a greater mode, and Ben has a greater range.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Ben has a greater mode and a greater range.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                   Leo has a greater mode and a greater range.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Nine members of a surf team have an average time of 10.6 seconds for the beach sprint.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The tenth member arrives late and when his time is added, the mean is reduced to 10.5 seconds.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2EEB3719" wp14:editId="10AD9652">
                      <wp:simplePos x="0" y="0"/>
                      <wp:positionH relativeFrom="column">
                        <wp:posOffset>2188210</wp:posOffset>
                      </wp:positionH>
                      <wp:positionV relativeFrom="paragraph">
                        <wp:posOffset>158115</wp:posOffset>
                      </wp:positionV>
                      <wp:extent cx="1066800" cy="390525"/>
                      <wp:effectExtent l="0" t="0" r="19050" b="28575"/>
                      <wp:wrapNone/>
                      <wp:docPr id="819" name="Rectangle 8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D90" w:rsidRPr="005770E3" w:rsidRDefault="006F6D90" w:rsidP="005770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9.6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EEB3719" id="Rectangle 819" o:spid="_x0000_s1118" style="position:absolute;margin-left:172.3pt;margin-top:12.45pt;width:84pt;height:30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">
                      <v:textbox>
                        <w:txbxContent>
                          <w:p w:rsidR="006F6D90" w:rsidRPr="005770E3" w:rsidRDefault="006F6D90" w:rsidP="005770E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9.6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What was his time?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Calculate the mean of the scores shown in the frequency distribution table.</w:t>
            </w:r>
          </w:p>
          <w:tbl>
            <w:tblPr>
              <w:tblStyle w:val="TableGrid1"/>
              <w:tblpPr w:leftFromText="180" w:rightFromText="180" w:vertAnchor="text" w:horzAnchor="margin" w:tblpXSpec="center" w:tblpY="453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411"/>
              <w:gridCol w:w="1562"/>
              <w:gridCol w:w="1563"/>
            </w:tblGrid>
            <w:tr w:rsidR="0094072F" w:rsidRPr="0094072F" w:rsidTr="00161B77">
              <w:tc>
                <w:tcPr>
                  <w:tcW w:w="1411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Score (</w:t>
                  </w:r>
                  <w:r w:rsidRPr="0094072F"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  <w:t>x</w:t>
                  </w: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62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Frequency (</w:t>
                  </w:r>
                  <w:r w:rsidRPr="0094072F"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  <w:t>f</w:t>
                  </w: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1563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i/>
                      <w:color w:val="000000" w:themeColor="text1"/>
                      <w:sz w:val="24"/>
                      <w:szCs w:val="24"/>
                    </w:rPr>
                    <w:t>fx</w:t>
                  </w:r>
                </w:p>
              </w:tc>
            </w:tr>
            <w:tr w:rsidR="0094072F" w:rsidRPr="0094072F" w:rsidTr="00161B77">
              <w:tc>
                <w:tcPr>
                  <w:tcW w:w="1411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62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1563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98</w:t>
                  </w:r>
                </w:p>
              </w:tc>
            </w:tr>
            <w:tr w:rsidR="0094072F" w:rsidRPr="0094072F" w:rsidTr="00161B77">
              <w:tc>
                <w:tcPr>
                  <w:tcW w:w="1411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1562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16</w:t>
                  </w:r>
                </w:p>
              </w:tc>
              <w:tc>
                <w:tcPr>
                  <w:tcW w:w="1563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128</w:t>
                  </w:r>
                </w:p>
              </w:tc>
            </w:tr>
            <w:tr w:rsidR="0094072F" w:rsidRPr="0094072F" w:rsidTr="00161B77">
              <w:tc>
                <w:tcPr>
                  <w:tcW w:w="1411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1562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1563" w:type="dxa"/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117</w:t>
                  </w:r>
                </w:p>
              </w:tc>
            </w:tr>
            <w:tr w:rsidR="0094072F" w:rsidRPr="0094072F" w:rsidTr="00161B77">
              <w:tc>
                <w:tcPr>
                  <w:tcW w:w="1411" w:type="dxa"/>
                  <w:tcBorders>
                    <w:bottom w:val="single" w:sz="4" w:space="0" w:color="auto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562" w:type="dxa"/>
                  <w:tcBorders>
                    <w:bottom w:val="single" w:sz="4" w:space="0" w:color="auto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1563" w:type="dxa"/>
                  <w:tcBorders>
                    <w:bottom w:val="single" w:sz="4" w:space="0" w:color="auto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>70</w:t>
                  </w:r>
                </w:p>
              </w:tc>
            </w:tr>
            <w:tr w:rsidR="0094072F" w:rsidRPr="0094072F" w:rsidTr="00161B77">
              <w:tc>
                <w:tcPr>
                  <w:tcW w:w="1411" w:type="dxa"/>
                  <w:tcBorders>
                    <w:left w:val="nil"/>
                    <w:bottom w:val="nil"/>
                    <w:right w:val="nil"/>
                  </w:tcBorders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62" w:type="dxa"/>
                  <w:tcBorders>
                    <w:left w:val="nil"/>
                    <w:bottom w:val="nil"/>
                    <w:right w:val="nil"/>
                  </w:tcBorders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color w:val="000000" w:themeColor="text1"/>
                      <w:position w:val="-6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  <w:t xml:space="preserve"> </w:t>
                  </w:r>
                  <w:r w:rsidR="005770E3" w:rsidRPr="0094072F">
                    <w:rPr>
                      <w:rFonts w:ascii="Times New Roman" w:hAnsi="Times New Roman"/>
                      <w:color w:val="FF0000"/>
                      <w:position w:val="-6"/>
                      <w:sz w:val="24"/>
                      <w:szCs w:val="24"/>
                    </w:rPr>
                    <w:object w:dxaOrig="964" w:dyaOrig="300">
                      <v:shape id="_x0000_i1027" type="#_x0000_t75" style="width:48.35pt;height:15.45pt" o:ole="">
                        <v:imagedata r:id="rId18" o:title=""/>
                      </v:shape>
                      <o:OLEObject Type="Embed" ProgID="FXE300.Equation" ShapeID="_x0000_i1027" DrawAspect="Content" ObjectID="_1460095694" r:id="rId19"/>
                    </w:object>
                  </w:r>
                  <w:r w:rsidRPr="0094072F">
                    <w:rPr>
                      <w:rFonts w:ascii="Times New Roman" w:hAnsi="Times New Roman"/>
                      <w:color w:val="000000" w:themeColor="text1"/>
                      <w:position w:val="-6"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1563" w:type="dxa"/>
                  <w:tcBorders>
                    <w:left w:val="nil"/>
                    <w:bottom w:val="nil"/>
                    <w:right w:val="nil"/>
                  </w:tcBorders>
                </w:tcPr>
                <w:p w:rsidR="0094072F" w:rsidRPr="0094072F" w:rsidRDefault="005770E3" w:rsidP="0094072F">
                  <w:pPr>
                    <w:rPr>
                      <w:rFonts w:ascii="Times New Roman" w:hAnsi="Times New Roman"/>
                      <w:color w:val="000000" w:themeColor="text1"/>
                      <w:position w:val="-6"/>
                      <w:sz w:val="24"/>
                      <w:szCs w:val="24"/>
                    </w:rPr>
                  </w:pPr>
                  <w:r w:rsidRPr="0094072F">
                    <w:rPr>
                      <w:rFonts w:ascii="Times New Roman" w:hAnsi="Times New Roman"/>
                      <w:color w:val="FF0000"/>
                      <w:position w:val="-6"/>
                      <w:sz w:val="24"/>
                      <w:szCs w:val="24"/>
                    </w:rPr>
                    <w:object w:dxaOrig="1130" w:dyaOrig="300">
                      <v:shape id="_x0000_i1028" type="#_x0000_t75" style="width:56.55pt;height:15.45pt" o:ole="">
                        <v:imagedata r:id="rId20" o:title=""/>
                      </v:shape>
                      <o:OLEObject Type="Embed" ProgID="FXE300.Equation" ShapeID="_x0000_i1028" DrawAspect="Content" ObjectID="_1460095695" r:id="rId21"/>
                    </w:object>
                  </w:r>
                </w:p>
              </w:tc>
            </w:tr>
            <w:tr w:rsidR="0094072F" w:rsidRPr="0094072F" w:rsidTr="00161B77">
              <w:tc>
                <w:tcPr>
                  <w:tcW w:w="14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  <w:p w:rsidR="0094072F" w:rsidRPr="0094072F" w:rsidRDefault="0094072F" w:rsidP="0094072F">
                  <w:pP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156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4072F" w:rsidRPr="0094072F" w:rsidRDefault="0094072F" w:rsidP="0094072F">
                  <w:pPr>
                    <w:rPr>
                      <w:rFonts w:ascii="Times New Roman" w:hAnsi="Times New Roman"/>
                      <w:color w:val="FF0000"/>
                      <w:position w:val="-6"/>
                      <w:sz w:val="24"/>
                      <w:szCs w:val="24"/>
                    </w:rPr>
                  </w:pPr>
                </w:p>
              </w:tc>
            </w:tr>
          </w:tbl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 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noProof/>
                <w:color w:val="000000" w:themeColor="text1"/>
                <w:sz w:val="24"/>
                <w:szCs w:val="24"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0F51E0B3" wp14:editId="5325D98A">
                      <wp:simplePos x="0" y="0"/>
                      <wp:positionH relativeFrom="column">
                        <wp:posOffset>1864360</wp:posOffset>
                      </wp:positionH>
                      <wp:positionV relativeFrom="paragraph">
                        <wp:posOffset>82550</wp:posOffset>
                      </wp:positionV>
                      <wp:extent cx="1066800" cy="390525"/>
                      <wp:effectExtent l="0" t="0" r="19050" b="28575"/>
                      <wp:wrapNone/>
                      <wp:docPr id="820" name="Rectangle 8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D90" w:rsidRPr="005770E3" w:rsidRDefault="006F6D90" w:rsidP="005770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36"/>
                                    </w:rPr>
                                    <w:t>8.26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51E0B3" id="Rectangle 820" o:spid="_x0000_s1119" style="position:absolute;margin-left:146.8pt;margin-top:6.5pt;width:84pt;height:30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">
                      <v:textbox>
                        <w:txbxContent>
                          <w:p w:rsidR="006F6D90" w:rsidRPr="005770E3" w:rsidRDefault="006F6D90" w:rsidP="005770E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</w:rPr>
                              <w:t>8.26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94072F" w:rsidRPr="0094072F" w:rsidRDefault="0094072F" w:rsidP="0094072F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eastAsiaTheme="minorHAnsi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Questions 15 to 17 refer to the stem and leaf plot below.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The plot shows the scores on a trivia quiz by 20 contestants.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W w:w="3960" w:type="dxa"/>
              <w:tblInd w:w="1842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500"/>
              <w:gridCol w:w="500"/>
              <w:gridCol w:w="500"/>
              <w:gridCol w:w="500"/>
              <w:gridCol w:w="500"/>
              <w:gridCol w:w="500"/>
            </w:tblGrid>
            <w:tr w:rsidR="0094072F" w:rsidRPr="0094072F" w:rsidTr="00161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Stem</w:t>
                  </w:r>
                </w:p>
              </w:tc>
              <w:tc>
                <w:tcPr>
                  <w:tcW w:w="2500" w:type="dxa"/>
                  <w:gridSpan w:val="5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Leaves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3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1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5 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7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8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0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4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6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  <w:tr w:rsidR="0094072F" w:rsidRPr="0094072F" w:rsidTr="00161B77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right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9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2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noWrap/>
                  <w:vAlign w:val="bottom"/>
                  <w:hideMark/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  <w:r w:rsidRPr="0094072F"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  <w:t> </w:t>
                  </w:r>
                </w:p>
              </w:tc>
              <w:tc>
                <w:tcPr>
                  <w:tcW w:w="500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</w:tcPr>
                <w:p w:rsidR="0094072F" w:rsidRPr="0094072F" w:rsidRDefault="0094072F" w:rsidP="0094072F">
                  <w:pPr>
                    <w:jc w:val="center"/>
                    <w:rPr>
                      <w:rFonts w:eastAsia="Times New Roman"/>
                      <w:color w:val="000000"/>
                      <w:sz w:val="24"/>
                      <w:szCs w:val="24"/>
                      <w:lang w:eastAsia="en-AU"/>
                    </w:rPr>
                  </w:pPr>
                </w:p>
              </w:tc>
            </w:tr>
          </w:tbl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What is the mean score?</w:t>
            </w:r>
          </w:p>
          <w:p w:rsidR="0094072F" w:rsidRPr="0094072F" w:rsidRDefault="0094072F" w:rsidP="0094072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5761D45F" wp14:editId="5F1D322D">
                      <wp:simplePos x="0" y="0"/>
                      <wp:positionH relativeFrom="column">
                        <wp:posOffset>2807335</wp:posOffset>
                      </wp:positionH>
                      <wp:positionV relativeFrom="paragraph">
                        <wp:posOffset>99695</wp:posOffset>
                      </wp:positionV>
                      <wp:extent cx="1066800" cy="390525"/>
                      <wp:effectExtent l="0" t="0" r="19050" b="28575"/>
                      <wp:wrapNone/>
                      <wp:docPr id="821" name="Rectangle 8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3905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6F6D90" w:rsidRPr="005770E3" w:rsidRDefault="006F6D90" w:rsidP="005770E3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36"/>
                                    </w:rPr>
                                  </w:pPr>
                                  <w:r w:rsidRPr="005770E3">
                                    <w:rPr>
                                      <w:color w:val="000000" w:themeColor="text1"/>
                                      <w:sz w:val="36"/>
                                    </w:rPr>
                                    <w:t>61.6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761D45F" id="Rectangle 821" o:spid="_x0000_s1120" style="position:absolute;margin-left:221.05pt;margin-top:7.85pt;width:84pt;height:30.7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">
                      <v:textbox>
                        <w:txbxContent>
                          <w:p w:rsidR="006F6D90" w:rsidRPr="005770E3" w:rsidRDefault="006F6D90" w:rsidP="005770E3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</w:rPr>
                            </w:pPr>
                            <w:r w:rsidRPr="005770E3">
                              <w:rPr>
                                <w:color w:val="000000" w:themeColor="text1"/>
                                <w:sz w:val="36"/>
                              </w:rPr>
                              <w:t>61.6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94072F" w:rsidRPr="0094072F" w:rsidRDefault="0094072F" w:rsidP="0094072F">
            <w:pPr>
              <w:spacing w:after="120"/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spacing w:after="12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The median of the data is :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Theme="minorHAnsi" w:hAnsiTheme="minorHAnsi" w:cstheme="minorBidi"/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8592" behindDoc="0" locked="0" layoutInCell="1" allowOverlap="1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57785</wp:posOffset>
                      </wp:positionV>
                      <wp:extent cx="4362450" cy="114300"/>
                      <wp:effectExtent l="0" t="0" r="19050" b="19050"/>
                      <wp:wrapNone/>
                      <wp:docPr id="827" name="Group 8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362450" cy="114300"/>
                                <a:chOff x="2430" y="3420"/>
                                <a:chExt cx="6870" cy="180"/>
                              </a:xfrm>
                            </wpg:grpSpPr>
                            <wps:wsp>
                              <wps:cNvPr id="828" name="AutoShape 20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0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9" name="AutoShape 20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3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0" name="AutoShape 20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5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" name="AutoShape 20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80" y="3420"/>
                                  <a:ext cx="270" cy="18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1398A48" id="Group 827" o:spid="_x0000_s1026" style="position:absolute;margin-left:21.1pt;margin-top:4.55pt;width:343.5pt;height:9pt;z-index:251758592" coordorigin="2430,3420" coordsize="6870,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">
                      <v:roundrect id="AutoShape 204" o:spid="_x0000_s1027" style="position:absolute;left:90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wyxcAA&#10;AADcAAAADwAAAGRycy9kb3ducmV2LnhtbERPz2vCMBS+C/sfwhvspsmEiatGkYGym1h32PGtebbF&#10;5qUmae38681B8Pjx/V6uB9uInnyoHWt4nygQxIUzNZcafo7b8RxEiMgGG8ek4Z8CrFcvoyVmxl35&#10;QH0eS5FCOGSooYqxzaQMRUUWw8S1xIk7OW8xJuhLaTxeU7ht5FSpmbRYc2qosKWviopz3lkNhVGd&#10;8r/9/vPvI+a3vruw3F20fnsdNgsQkYb4FD/c30bDfJrWpjPpCM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UwyxcAAAADcAAAADwAAAAAAAAAAAAAAAACYAgAAZHJzL2Rvd25y&#10;ZXYueG1sUEsFBgAAAAAEAAQA9QAAAIUDAAAAAA==&#10;"/>
                      <v:roundrect id="AutoShape 205" o:spid="_x0000_s1028" style="position:absolute;left:243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prKMMA&#10;AADcAAAADwAAAGRycy9kb3ducmV2LnhtbESP3YrCMBSE7xd8h3AEbxZNlGXRahRRlAVhwR/w9tAc&#10;22JzUppoq09vFha8HGbmG2a2aG0p7lT7wrGG4UCBIE6dKTjTcDpu+mMQPiAbLB2Thgd5WMw7HzNM&#10;jGt4T/dDyESEsE9QQx5ClUjp05ws+oGriKN3cbXFEGWdSVNjE+G2lCOlvqXFguNCjhWtckqvh5vV&#10;gM0XrdXjt909s60906caWrxq3eu2yymIQG14h//bP0bDeDSBvzPxCMj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prKMMAAADcAAAADwAAAAAAAAAAAAAAAACYAgAAZHJzL2Rv&#10;d25yZXYueG1sUEsFBgAAAAAEAAQA9QAAAIgDAAAAAA==&#10;" fillcolor="black [3213]"/>
                      <v:roundrect id="AutoShape 206" o:spid="_x0000_s1029" style="position:absolute;left:45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OoHsEA&#10;AADcAAAADwAAAGRycy9kb3ducmV2LnhtbERPz2vCMBS+C/sfwhvspsk2FNcZZQwUb2L1sONb89aW&#10;NS81SWv1rzcHwePH93uxGmwjevKhdqzhdaJAEBfO1FxqOB7W4zmIEJENNo5Jw4UCrJZPowVmxp15&#10;T30eS5FCOGSooYqxzaQMRUUWw8S1xIn7c95iTNCX0ng8p3DbyDelZtJizamhwpa+Kyr+885qKIzq&#10;lP/pdx+/05hf++7EcnPS+uV5+PoEEWmID/HdvTUa5u9pfjqTj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LjqB7BAAAA3AAAAA8AAAAAAAAAAAAAAAAAmAIAAGRycy9kb3du&#10;cmV2LnhtbFBLBQYAAAAABAAEAPUAAACGAwAAAAA=&#10;"/>
                      <v:roundrect id="AutoShape 207" o:spid="_x0000_s1030" style="position:absolute;left:6780;top:3420;width:270;height:18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8NhcQA&#10;AADcAAAADwAAAGRycy9kb3ducmV2LnhtbESPQWsCMRSE7wX/Q3hCbzVRadHVKCIovZVue/D43Dx3&#10;Fzcva5Jdt/31TaHQ4zAz3zDr7WAb0ZMPtWMN04kCQVw4U3Op4fPj8LQAESKywcYxafiiANvN6GGN&#10;mXF3fqc+j6VIEA4ZaqhibDMpQ1GRxTBxLXHyLs5bjEn6UhqP9wS3jZwp9SIt1pwWKmxpX1FxzTur&#10;oTCqU/7Uvy3PzzH/7rsby+NN68fxsFuBiDTE//Bf+9VoWMyn8HsmHQ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vDYXEAAAA3AAAAA8AAAAAAAAAAAAAAAAAmAIAAGRycy9k&#10;b3ducmV2LnhtbFBLBQYAAAAABAAEAPUAAACJAwAAAAA=&#10;"/>
                    </v:group>
                  </w:pict>
                </mc:Fallback>
              </mc:AlternateContent>
            </w: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    61                                61.5                              62                                62.5</w:t>
            </w:r>
          </w:p>
          <w:p w:rsidR="0094072F" w:rsidRPr="0094072F" w:rsidRDefault="0094072F" w:rsidP="0094072F">
            <w:pPr>
              <w:spacing w:after="120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94072F" w:rsidRPr="0094072F" w:rsidTr="00161B77">
        <w:trPr>
          <w:cantSplit/>
          <w:trHeight w:val="851"/>
        </w:trPr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CCCC"/>
          </w:tcPr>
          <w:p w:rsidR="0094072F" w:rsidRPr="0094072F" w:rsidRDefault="0094072F" w:rsidP="0094072F">
            <w:pPr>
              <w:numPr>
                <w:ilvl w:val="0"/>
                <w:numId w:val="12"/>
              </w:numPr>
              <w:ind w:left="57" w:firstLine="0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255" w:type="dxa"/>
            <w:tcBorders>
              <w:top w:val="single" w:sz="4" w:space="0" w:color="auto"/>
              <w:bottom w:val="single" w:sz="4" w:space="0" w:color="auto"/>
            </w:tcBorders>
          </w:tcPr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An extra contestant's score of 55 was added later. 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>Which will not be changed by adding the extra score?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noProof/>
                <w:lang w:eastAsia="en-AU"/>
              </w:rPr>
              <mc:AlternateContent>
                <mc:Choice Requires="wpg">
                  <w:drawing>
                    <wp:anchor distT="0" distB="0" distL="114300" distR="114300" simplePos="0" relativeHeight="251759616" behindDoc="0" locked="0" layoutInCell="1" allowOverlap="1" wp14:anchorId="121952B7" wp14:editId="70870035">
                      <wp:simplePos x="0" y="0"/>
                      <wp:positionH relativeFrom="column">
                        <wp:posOffset>238760</wp:posOffset>
                      </wp:positionH>
                      <wp:positionV relativeFrom="paragraph">
                        <wp:posOffset>11430</wp:posOffset>
                      </wp:positionV>
                      <wp:extent cx="171450" cy="944880"/>
                      <wp:effectExtent l="0" t="0" r="19050" b="26670"/>
                      <wp:wrapNone/>
                      <wp:docPr id="822" name="Group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1450" cy="944880"/>
                                <a:chOff x="0" y="0"/>
                                <a:chExt cx="171450" cy="944880"/>
                              </a:xfrm>
                            </wpg:grpSpPr>
                            <wps:wsp>
                              <wps:cNvPr id="823" name="AutoShap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83058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4" name="AutoShap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5" name="AutoShap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7432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6" name="AutoShap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556260"/>
                                  <a:ext cx="171450" cy="114300"/>
                                </a:xfrm>
                                <a:prstGeom prst="roundRect">
                                  <a:avLst>
                                    <a:gd name="adj" fmla="val 16667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12700">
                                  <a:solidFill>
                                    <a:sysClr val="windowText" lastClr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D3E5B11" id="Group 44" o:spid="_x0000_s1026" style="position:absolute;margin-left:18.8pt;margin-top:.9pt;width:13.5pt;height:74.4pt;z-index:251759616" coordsize="1714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">
                      <v:roundrect id="AutoShape 3" o:spid="_x0000_s1027" style="position:absolute;top:8305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QCicIA&#10;AADcAAAADwAAAGRycy9kb3ducmV2LnhtbESPQWsCMRSE74L/ITyhN81qQdytUYrU4tG1vfT22Dx3&#10;l25eQpJq+u+NIHgcZuYbZr1NZhAX8qG3rGA+K0AQN1b33Cr4/tpPVyBCRNY4WCYF/xRguxmP1lhp&#10;e+WaLqfYigzhUKGCLkZXSRmajgyGmXXE2TtbbzBm6VupPV4z3AxyURRLabDnvNCho11Hze/pzyj4&#10;8Lo+/pTJuWP6rPe+KN2ZS6VeJun9DUSkFJ/hR/ugFawWr3A/k4+A3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tAKJwgAAANwAAAAPAAAAAAAAAAAAAAAAAJgCAABkcnMvZG93&#10;bnJldi54bWxQSwUGAAAAAAQABAD1AAAAhwMAAAAA&#10;" fillcolor="black [3213]" strokecolor="windowText" strokeweight="1pt"/>
                      <v:roundrect id="AutoShape 4" o:spid="_x0000_s1028" style="position:absolute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YC8YA&#10;AADcAAAADwAAAGRycy9kb3ducmV2LnhtbESPQWvCQBSE74L/YXmFXsRslKIxZhVpaWkvQlX0+sg+&#10;k9Ds25DdJrG/vlsoeBxmvhkm2w6mFh21rrKsYBbFIIhzqysuFJyOr9MEhPPIGmvLpOBGDrab8SjD&#10;VNueP6k7+EKEEnYpKii9b1IpXV6SQRfZhjh4V9sa9EG2hdQt9qHc1HIexwtpsOKwUGJDzyXlX4dv&#10;oyC5JebcnfdvF/rg/uVnr5e7yUqpx4dhtwbhafD38D/9rgM3f4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QYC8YAAADcAAAADwAAAAAAAAAAAAAAAACYAgAAZHJz&#10;L2Rvd25yZXYueG1sUEsFBgAAAAAEAAQA9QAAAIsDAAAAAA==&#10;" strokecolor="windowText" strokeweight="1pt"/>
                      <v:roundrect id="AutoShape 5" o:spid="_x0000_s1029" style="position:absolute;top:2743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9kMYA&#10;AADcAAAADwAAAGRycy9kb3ducmV2LnhtbESPQWvCQBSE74L/YXmFXsRsFKoxZhVpaWkvQlX0+sg+&#10;k9Ds25DdJrG/vlsoeBxmvhkm2w6mFh21rrKsYBbFIIhzqysuFJyOr9MEhPPIGmvLpOBGDrab8SjD&#10;VNueP6k7+EKEEnYpKii9b1IpXV6SQRfZhjh4V9sa9EG2hdQt9qHc1HIexwtpsOKwUGJDzyXlX4dv&#10;oyC5JebcnfdvF/rg/uVnr5e7yUqpx4dhtwbhafD38D/9rgM3f4K/M+EIyM0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i9kMYAAADcAAAADwAAAAAAAAAAAAAAAACYAgAAZHJz&#10;L2Rvd25yZXYueG1sUEsFBgAAAAAEAAQA9QAAAIsDAAAAAA==&#10;" strokecolor="windowText" strokeweight="1pt"/>
                      <v:roundrect id="AutoShape 6" o:spid="_x0000_s1030" style="position:absolute;top:5562;width:1714;height:1143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oj58QA&#10;AADcAAAADwAAAGRycy9kb3ducmV2LnhtbESPQWvCQBSE7wX/w/IEL0U3erAxuooolnoRqqLXR/aZ&#10;BLNvQ3ZNYn99Vyj0OMx8M8xi1ZlSNFS7wrKC8SgCQZxaXXCm4HzaDWMQziNrLC2Tgic5WC17bwtM&#10;tG35m5qjz0QoYZeggtz7KpHSpTkZdCNbEQfvZmuDPsg6k7rGNpSbUk6iaCoNFhwWcqxok1N6Pz6M&#10;gvgZm0tzOXxeac/t9uegP9bvM6UG/W49B+Gp8//hP/pLB24yhdeZcATk8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6I+fEAAAA3AAAAA8AAAAAAAAAAAAAAAAAmAIAAGRycy9k&#10;b3ducmV2LnhtbFBLBQYAAAAABAAEAPUAAACJAwAAAAA=&#10;" strokecolor="windowText" strokeweight="1pt"/>
                    </v:group>
                  </w:pict>
                </mc:Fallback>
              </mc:AlternateContent>
            </w: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  The mean.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   The median.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   The mode.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12"/>
                <w:szCs w:val="12"/>
              </w:rPr>
            </w:pP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  <w:r w:rsidRPr="0094072F">
              <w:rPr>
                <w:rFonts w:ascii="Times New Roman" w:hAnsi="Times New Roman"/>
                <w:sz w:val="24"/>
                <w:szCs w:val="24"/>
              </w:rPr>
              <w:t xml:space="preserve">              The range.</w:t>
            </w:r>
          </w:p>
          <w:p w:rsidR="0094072F" w:rsidRPr="0094072F" w:rsidRDefault="0094072F" w:rsidP="0094072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63B26" w:rsidRDefault="00463B26" w:rsidP="003F3344"/>
    <w:p w:rsidR="00463B26" w:rsidRDefault="00463B26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3B26" w:rsidTr="00072081">
        <w:tc>
          <w:tcPr>
            <w:tcW w:w="9242" w:type="dxa"/>
          </w:tcPr>
          <w:p w:rsidR="00463B26" w:rsidRDefault="00463B26" w:rsidP="00463B26">
            <w:pPr>
              <w:pStyle w:val="Heading1"/>
              <w:jc w:val="center"/>
            </w:pPr>
            <w:r>
              <w:t xml:space="preserve">Calculator Allowed Section  </w:t>
            </w:r>
            <w:r>
              <w:rPr>
                <w:sz w:val="24"/>
                <w:szCs w:val="24"/>
              </w:rPr>
              <w:t>(  marks as indicated)</w:t>
            </w:r>
          </w:p>
        </w:tc>
      </w:tr>
      <w:tr w:rsidR="00463B26" w:rsidRPr="0094072F" w:rsidTr="00072081">
        <w:tc>
          <w:tcPr>
            <w:tcW w:w="9242" w:type="dxa"/>
          </w:tcPr>
          <w:p w:rsidR="00463B26" w:rsidRDefault="008835D9" w:rsidP="008835D9">
            <w:pPr>
              <w:pStyle w:val="Heading1"/>
              <w:jc w:val="center"/>
            </w:pPr>
            <w:r>
              <w:t>Longer Answer Section</w:t>
            </w:r>
          </w:p>
          <w:p w:rsidR="00463B26" w:rsidRPr="0094072F" w:rsidRDefault="00463B26" w:rsidP="00072081"/>
        </w:tc>
      </w:tr>
    </w:tbl>
    <w:p w:rsidR="003F3344" w:rsidRDefault="003F3344" w:rsidP="003F3344"/>
    <w:p w:rsidR="008835D9" w:rsidRDefault="008835D9" w:rsidP="003F3344"/>
    <w:p w:rsidR="008835D9" w:rsidRDefault="008835D9" w:rsidP="003F3344"/>
    <w:p w:rsidR="008835D9" w:rsidRDefault="008835D9" w:rsidP="003F3344"/>
    <w:p w:rsidR="008835D9" w:rsidRDefault="008835D9" w:rsidP="003F3344"/>
    <w:p w:rsidR="008835D9" w:rsidRDefault="008835D9" w:rsidP="003F3344"/>
    <w:p w:rsidR="008835D9" w:rsidRDefault="008835D9" w:rsidP="003F3344">
      <w:bookmarkStart w:id="0" w:name="_GoBack"/>
      <w:bookmarkEnd w:id="0"/>
    </w:p>
    <w:p w:rsidR="00463B26" w:rsidRDefault="00463B26" w:rsidP="003F3344"/>
    <w:tbl>
      <w:tblPr>
        <w:tblW w:w="10207" w:type="dxa"/>
        <w:tblInd w:w="-318" w:type="dxa"/>
        <w:tblLayout w:type="fixed"/>
        <w:tblCellMar>
          <w:top w:w="113" w:type="dxa"/>
          <w:bottom w:w="85" w:type="dxa"/>
        </w:tblCellMar>
        <w:tblLook w:val="04A0" w:firstRow="1" w:lastRow="0" w:firstColumn="1" w:lastColumn="0" w:noHBand="0" w:noVBand="1"/>
      </w:tblPr>
      <w:tblGrid>
        <w:gridCol w:w="952"/>
        <w:gridCol w:w="8263"/>
        <w:gridCol w:w="992"/>
      </w:tblGrid>
      <w:tr w:rsidR="00463B26" w:rsidRPr="006F6D90" w:rsidTr="00072081">
        <w:trPr>
          <w:cantSplit/>
          <w:trHeight w:val="227"/>
          <w:tblHeader/>
        </w:trPr>
        <w:tc>
          <w:tcPr>
            <w:tcW w:w="9215" w:type="dxa"/>
            <w:gridSpan w:val="2"/>
            <w:shd w:val="clear" w:color="auto" w:fill="auto"/>
          </w:tcPr>
          <w:p w:rsidR="00463B26" w:rsidRPr="006F6D90" w:rsidRDefault="00463B26" w:rsidP="00072081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63B26" w:rsidRPr="006F6D90" w:rsidRDefault="00463B26" w:rsidP="000720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90">
              <w:rPr>
                <w:rFonts w:ascii="Times New Roman" w:hAnsi="Times New Roman"/>
                <w:b/>
                <w:sz w:val="24"/>
                <w:szCs w:val="24"/>
              </w:rPr>
              <w:t>Marks</w:t>
            </w:r>
          </w:p>
        </w:tc>
      </w:tr>
      <w:tr w:rsidR="00463B26" w:rsidRPr="006F6D90" w:rsidTr="00072081">
        <w:trPr>
          <w:cantSplit/>
          <w:trHeight w:val="851"/>
        </w:trPr>
        <w:tc>
          <w:tcPr>
            <w:tcW w:w="952" w:type="dxa"/>
            <w:shd w:val="clear" w:color="auto" w:fill="FFFF99"/>
          </w:tcPr>
          <w:p w:rsidR="00463B26" w:rsidRPr="006F6D90" w:rsidRDefault="00463B26" w:rsidP="00463B26">
            <w:pPr>
              <w:numPr>
                <w:ilvl w:val="0"/>
                <w:numId w:val="13"/>
              </w:numPr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Pete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 xml:space="preserve"> compiled the frequency table below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for his Science class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463B26" w:rsidRPr="006F6D90" w:rsidRDefault="005046DF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object w:dxaOrig="1440" w:dyaOrig="1440">
                <v:shape id="_x0000_s1162" type="#_x0000_t75" style="position:absolute;left:0;text-align:left;margin-left:66.3pt;margin-top:8.5pt;width:219.85pt;height:147.1pt;z-index:251763712">
                  <v:imagedata r:id="rId22" o:title=""/>
                </v:shape>
                <o:OLEObject Type="Embed" ProgID="FXDraw3.Document" ShapeID="_x0000_s1162" DrawAspect="Content" ObjectID="_1460095701" r:id="rId23"/>
              </w:object>
            </w: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63B26" w:rsidRPr="006F6D90" w:rsidRDefault="00463B26" w:rsidP="000720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63B26" w:rsidRPr="006F6D90" w:rsidTr="00072081">
        <w:trPr>
          <w:cantSplit/>
          <w:trHeight w:val="476"/>
        </w:trPr>
        <w:tc>
          <w:tcPr>
            <w:tcW w:w="952" w:type="dxa"/>
            <w:shd w:val="clear" w:color="auto" w:fill="FFFF99"/>
          </w:tcPr>
          <w:p w:rsidR="00463B26" w:rsidRPr="006F6D90" w:rsidRDefault="00463B26" w:rsidP="00072081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 xml:space="preserve">(a)  Complete </w:t>
            </w:r>
            <w:r>
              <w:rPr>
                <w:rFonts w:ascii="Times New Roman" w:hAnsi="Times New Roman"/>
                <w:sz w:val="24"/>
                <w:szCs w:val="24"/>
              </w:rPr>
              <w:t>the table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(AS ABOVE)  1 mark for each column and 1 for totals.</w:t>
            </w:r>
          </w:p>
        </w:tc>
        <w:tc>
          <w:tcPr>
            <w:tcW w:w="992" w:type="dxa"/>
            <w:shd w:val="clear" w:color="auto" w:fill="auto"/>
          </w:tcPr>
          <w:p w:rsidR="00463B26" w:rsidRPr="006F6D90" w:rsidRDefault="00463B26" w:rsidP="000720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</w:tr>
      <w:tr w:rsidR="00463B26" w:rsidRPr="006F6D90" w:rsidTr="00072081">
        <w:trPr>
          <w:cantSplit/>
          <w:trHeight w:val="851"/>
        </w:trPr>
        <w:tc>
          <w:tcPr>
            <w:tcW w:w="952" w:type="dxa"/>
            <w:shd w:val="clear" w:color="auto" w:fill="FFFF99"/>
          </w:tcPr>
          <w:p w:rsidR="00463B26" w:rsidRPr="006F6D90" w:rsidRDefault="00463B26" w:rsidP="00072081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 xml:space="preserve">(b)   </w:t>
            </w:r>
            <w:r>
              <w:rPr>
                <w:rFonts w:ascii="Times New Roman" w:hAnsi="Times New Roman"/>
                <w:sz w:val="24"/>
                <w:szCs w:val="24"/>
              </w:rPr>
              <w:t>Find the mean of the marks.</w:t>
            </w:r>
          </w:p>
          <w:p w:rsidR="00463B26" w:rsidRPr="00F2655A" w:rsidRDefault="00463B26" w:rsidP="005B4C22">
            <w:pPr>
              <w:ind w:left="500" w:hanging="500"/>
              <w:rPr>
                <w:rFonts w:ascii="Times New Roman" w:hAnsi="Times New Roman"/>
                <w:position w:val="-106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2655A" w:rsidRPr="00F2655A">
              <w:rPr>
                <w:rFonts w:ascii="Times New Roman" w:hAnsi="Times New Roman"/>
                <w:color w:val="FF0000"/>
                <w:position w:val="-106"/>
                <w:sz w:val="24"/>
                <w:szCs w:val="24"/>
              </w:rPr>
              <w:object w:dxaOrig="1728" w:dyaOrig="1394">
                <v:shape id="_x0000_i1029" type="#_x0000_t75" style="width:86.4pt;height:69.95pt" o:ole="">
                  <v:imagedata r:id="rId24" o:title=""/>
                </v:shape>
                <o:OLEObject Type="Embed" ProgID="FXE300.Equation" ShapeID="_x0000_i1029" DrawAspect="Content" ObjectID="_1460095696" r:id="rId25"/>
              </w:object>
            </w:r>
            <w:r w:rsidRPr="00F2655A">
              <w:rPr>
                <w:rFonts w:ascii="Times New Roman" w:hAnsi="Times New Roman"/>
                <w:position w:val="-106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463B26" w:rsidRPr="006F6D90" w:rsidRDefault="00463B26" w:rsidP="000720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63B26" w:rsidRPr="006F6D90" w:rsidTr="00072081">
        <w:trPr>
          <w:cantSplit/>
          <w:trHeight w:val="851"/>
        </w:trPr>
        <w:tc>
          <w:tcPr>
            <w:tcW w:w="952" w:type="dxa"/>
            <w:shd w:val="clear" w:color="auto" w:fill="FFCCCC"/>
          </w:tcPr>
          <w:p w:rsidR="00463B26" w:rsidRPr="006F6D90" w:rsidRDefault="00463B26" w:rsidP="00072081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8263" w:type="dxa"/>
            <w:shd w:val="clear" w:color="auto" w:fill="auto"/>
          </w:tcPr>
          <w:p w:rsidR="00463B26" w:rsidRPr="006F6D90" w:rsidRDefault="00463B26" w:rsidP="00072081">
            <w:pPr>
              <w:ind w:left="-3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Sharon comp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>ile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d her scores from throwing 3 darts at a dartboard into a stem and leaf 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>plot.</w:t>
            </w: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Style w:val="PlainTable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204"/>
              <w:gridCol w:w="496"/>
              <w:gridCol w:w="496"/>
              <w:gridCol w:w="496"/>
              <w:gridCol w:w="496"/>
              <w:gridCol w:w="497"/>
              <w:gridCol w:w="496"/>
              <w:gridCol w:w="496"/>
              <w:gridCol w:w="496"/>
              <w:gridCol w:w="497"/>
            </w:tblGrid>
            <w:tr w:rsidR="00463B26" w:rsidRPr="006F6D90" w:rsidTr="0007208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Stem</w:t>
                  </w:r>
                </w:p>
              </w:tc>
              <w:tc>
                <w:tcPr>
                  <w:tcW w:w="4466" w:type="dxa"/>
                  <w:gridSpan w:val="9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Leaves</w:t>
                  </w:r>
                </w:p>
              </w:tc>
            </w:tr>
            <w:tr w:rsidR="00463B26" w:rsidRPr="006F6D90" w:rsidTr="000720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63B26" w:rsidRPr="006F6D90" w:rsidTr="0007208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63B26" w:rsidRPr="006F6D90" w:rsidTr="000720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9</w:t>
                  </w:r>
                </w:p>
              </w:tc>
            </w:tr>
            <w:tr w:rsidR="00463B26" w:rsidRPr="006F6D90" w:rsidTr="0007208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63B26" w:rsidRPr="006F6D90" w:rsidTr="000720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63B26" w:rsidRPr="006F6D90" w:rsidTr="0007208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rPr>
                      <w:rFonts w:ascii="Times New Roman" w:hAnsi="Times New Roman"/>
                      <w:bCs w:val="0"/>
                      <w:caps w:val="0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bCs w:val="0"/>
                      <w:caps w:val="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463B26" w:rsidRPr="006F6D90" w:rsidTr="0007208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204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rPr>
                      <w:rFonts w:ascii="Times New Roman" w:hAnsi="Times New Roman"/>
                      <w:bCs w:val="0"/>
                      <w:caps w:val="0"/>
                      <w:sz w:val="24"/>
                      <w:szCs w:val="24"/>
                    </w:rPr>
                  </w:pPr>
                  <w:r w:rsidRPr="006F6D90">
                    <w:rPr>
                      <w:rFonts w:ascii="Times New Roman" w:hAnsi="Times New Roman"/>
                      <w:bCs w:val="0"/>
                      <w:caps w:val="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497" w:type="dxa"/>
                  <w:vAlign w:val="center"/>
                </w:tcPr>
                <w:p w:rsidR="00463B26" w:rsidRPr="005B4C22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</w:pPr>
                  <w:r w:rsidRPr="005B4C22">
                    <w:rPr>
                      <w:rFonts w:ascii="Times New Roman" w:hAnsi="Times New Roman"/>
                      <w:strike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6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97" w:type="dxa"/>
                  <w:vAlign w:val="center"/>
                </w:tcPr>
                <w:p w:rsidR="00463B26" w:rsidRPr="006F6D90" w:rsidRDefault="00463B26" w:rsidP="00072081">
                  <w:pPr>
                    <w:ind w:left="500" w:hanging="500"/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92" w:type="dxa"/>
            <w:shd w:val="clear" w:color="auto" w:fill="auto"/>
          </w:tcPr>
          <w:p w:rsidR="00463B26" w:rsidRPr="006F6D90" w:rsidRDefault="00463B26" w:rsidP="000720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463B26" w:rsidRPr="006F6D90" w:rsidTr="00072081">
        <w:trPr>
          <w:cantSplit/>
          <w:trHeight w:val="851"/>
        </w:trPr>
        <w:tc>
          <w:tcPr>
            <w:tcW w:w="952" w:type="dxa"/>
            <w:shd w:val="clear" w:color="auto" w:fill="FFCCCC"/>
          </w:tcPr>
          <w:p w:rsidR="00463B26" w:rsidRPr="006F6D90" w:rsidRDefault="00463B26" w:rsidP="00072081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 xml:space="preserve">(b)  </w:t>
            </w:r>
            <w:r>
              <w:rPr>
                <w:rFonts w:ascii="Times New Roman" w:hAnsi="Times New Roman"/>
                <w:sz w:val="24"/>
                <w:szCs w:val="24"/>
              </w:rPr>
              <w:t>Find the median of the scores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5B4C22" w:rsidRDefault="005B4C22" w:rsidP="00072081">
            <w:pPr>
              <w:ind w:left="500" w:hanging="500"/>
              <w:rPr>
                <w:rFonts w:ascii="Times New Roman" w:hAnsi="Times New Roman"/>
                <w:position w:val="-9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4C22">
              <w:rPr>
                <w:rFonts w:ascii="Times New Roman" w:hAnsi="Times New Roman"/>
                <w:color w:val="FF0000"/>
                <w:position w:val="-90"/>
                <w:sz w:val="24"/>
                <w:szCs w:val="24"/>
              </w:rPr>
              <w:object w:dxaOrig="2949" w:dyaOrig="1113">
                <v:shape id="_x0000_i1030" type="#_x0000_t75" style="width:147.1pt;height:55.55pt" o:ole="">
                  <v:imagedata r:id="rId26" o:title=""/>
                </v:shape>
                <o:OLEObject Type="Embed" ProgID="FXE300.Equation" ShapeID="_x0000_i1030" DrawAspect="Content" ObjectID="_1460095697" r:id="rId27"/>
              </w:object>
            </w:r>
            <w:r w:rsidRPr="005B4C22">
              <w:rPr>
                <w:rFonts w:ascii="Times New Roman" w:hAnsi="Times New Roman"/>
                <w:position w:val="-9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463B26" w:rsidRPr="006F6D90" w:rsidRDefault="005162B1" w:rsidP="000720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  <w:tr w:rsidR="00463B26" w:rsidRPr="006F6D90" w:rsidTr="00072081">
        <w:trPr>
          <w:cantSplit/>
          <w:trHeight w:val="851"/>
        </w:trPr>
        <w:tc>
          <w:tcPr>
            <w:tcW w:w="952" w:type="dxa"/>
            <w:shd w:val="clear" w:color="auto" w:fill="FFCCCC"/>
          </w:tcPr>
          <w:p w:rsidR="00463B26" w:rsidRPr="006F6D90" w:rsidRDefault="00463B26" w:rsidP="00072081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463B26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 w:rsidRPr="006F6D90">
              <w:rPr>
                <w:rFonts w:ascii="Times New Roman" w:hAnsi="Times New Roman"/>
                <w:sz w:val="24"/>
                <w:szCs w:val="24"/>
              </w:rPr>
              <w:t xml:space="preserve">(c)   What is the range of the scores? </w:t>
            </w:r>
          </w:p>
          <w:p w:rsidR="00463B26" w:rsidRPr="006F6D90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</w:p>
          <w:p w:rsidR="00463B26" w:rsidRPr="005B4C22" w:rsidRDefault="005B4C22" w:rsidP="00072081">
            <w:pPr>
              <w:ind w:left="500" w:hanging="500"/>
              <w:rPr>
                <w:rFonts w:ascii="Times New Roman" w:hAnsi="Times New Roman"/>
                <w:position w:val="-94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4C22">
              <w:rPr>
                <w:rFonts w:ascii="Times New Roman" w:hAnsi="Times New Roman"/>
                <w:color w:val="FF0000"/>
                <w:position w:val="-94"/>
                <w:sz w:val="24"/>
                <w:szCs w:val="24"/>
              </w:rPr>
              <w:object w:dxaOrig="1789" w:dyaOrig="713">
                <v:shape id="_x0000_i1031" type="#_x0000_t75" style="width:89.5pt;height:36pt" o:ole="">
                  <v:imagedata r:id="rId28" o:title=""/>
                </v:shape>
                <o:OLEObject Type="Embed" ProgID="FXE300.Equation" ShapeID="_x0000_i1031" DrawAspect="Content" ObjectID="_1460095698" r:id="rId29"/>
              </w:object>
            </w:r>
            <w:r w:rsidRPr="005B4C22">
              <w:rPr>
                <w:rFonts w:ascii="Times New Roman" w:hAnsi="Times New Roman"/>
                <w:position w:val="-94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463B26" w:rsidRPr="006F6D90" w:rsidRDefault="00463B26" w:rsidP="000720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6D90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</w:tr>
      <w:tr w:rsidR="00463B26" w:rsidRPr="006F6D90" w:rsidTr="00072081">
        <w:trPr>
          <w:cantSplit/>
          <w:trHeight w:val="851"/>
        </w:trPr>
        <w:tc>
          <w:tcPr>
            <w:tcW w:w="952" w:type="dxa"/>
            <w:shd w:val="clear" w:color="auto" w:fill="FFCCCC"/>
          </w:tcPr>
          <w:p w:rsidR="00463B26" w:rsidRPr="006F6D90" w:rsidRDefault="00463B26" w:rsidP="00072081">
            <w:pPr>
              <w:ind w:left="57"/>
              <w:contextualSpacing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263" w:type="dxa"/>
            <w:shd w:val="clear" w:color="auto" w:fill="auto"/>
          </w:tcPr>
          <w:p w:rsidR="00463B26" w:rsidRDefault="00463B26" w:rsidP="00072081">
            <w:pPr>
              <w:ind w:left="500" w:hanging="50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(c)   What is the mean</w:t>
            </w:r>
            <w:r w:rsidRPr="006F6D90">
              <w:rPr>
                <w:rFonts w:ascii="Times New Roman" w:hAnsi="Times New Roman"/>
                <w:sz w:val="24"/>
                <w:szCs w:val="24"/>
              </w:rPr>
              <w:t xml:space="preserve"> of the scores? </w:t>
            </w:r>
          </w:p>
          <w:p w:rsidR="00463B26" w:rsidRPr="005B4C22" w:rsidRDefault="005B4C22" w:rsidP="00072081">
            <w:pPr>
              <w:ind w:left="500" w:hanging="500"/>
              <w:rPr>
                <w:rFonts w:ascii="Times New Roman" w:hAnsi="Times New Roman"/>
                <w:position w:val="-2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B4C22">
              <w:rPr>
                <w:rFonts w:ascii="Times New Roman" w:hAnsi="Times New Roman"/>
                <w:color w:val="FF0000"/>
                <w:position w:val="-200"/>
                <w:sz w:val="24"/>
                <w:szCs w:val="24"/>
              </w:rPr>
              <w:object w:dxaOrig="4175" w:dyaOrig="1441">
                <v:shape id="_x0000_i1032" type="#_x0000_t75" style="width:208.8pt;height:1in" o:ole="">
                  <v:imagedata r:id="rId30" o:title=""/>
                </v:shape>
                <o:OLEObject Type="Embed" ProgID="FXE300.Equation" ShapeID="_x0000_i1032" DrawAspect="Content" ObjectID="_1460095699" r:id="rId31"/>
              </w:object>
            </w:r>
            <w:r w:rsidRPr="005B4C22">
              <w:rPr>
                <w:rFonts w:ascii="Times New Roman" w:hAnsi="Times New Roman"/>
                <w:position w:val="-2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shd w:val="clear" w:color="auto" w:fill="auto"/>
          </w:tcPr>
          <w:p w:rsidR="00463B26" w:rsidRPr="006F6D90" w:rsidRDefault="005162B1" w:rsidP="0007208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463B26" w:rsidRDefault="00463B26" w:rsidP="003F3344"/>
    <w:sectPr w:rsidR="00463B26" w:rsidSect="0094072F"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6DF" w:rsidRDefault="005046DF" w:rsidP="00C868AD">
      <w:r>
        <w:separator/>
      </w:r>
    </w:p>
  </w:endnote>
  <w:endnote w:type="continuationSeparator" w:id="0">
    <w:p w:rsidR="005046DF" w:rsidRDefault="005046DF" w:rsidP="00C868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82002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6D90" w:rsidRDefault="006F6D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35D9">
          <w:rPr>
            <w:noProof/>
          </w:rPr>
          <w:t>20</w:t>
        </w:r>
        <w:r>
          <w:rPr>
            <w:noProof/>
          </w:rPr>
          <w:fldChar w:fldCharType="end"/>
        </w:r>
      </w:p>
    </w:sdtContent>
  </w:sdt>
  <w:p w:rsidR="006F6D90" w:rsidRDefault="006F6D9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658529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6D90" w:rsidRDefault="006F6D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46D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F6D90" w:rsidRDefault="006F6D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6DF" w:rsidRDefault="005046DF" w:rsidP="00C868AD">
      <w:r>
        <w:separator/>
      </w:r>
    </w:p>
  </w:footnote>
  <w:footnote w:type="continuationSeparator" w:id="0">
    <w:p w:rsidR="005046DF" w:rsidRDefault="005046DF" w:rsidP="00C868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D90" w:rsidRPr="00C868AD" w:rsidRDefault="005046DF">
    <w:pPr>
      <w:pStyle w:val="Header"/>
      <w:rPr>
        <w:u w:val="single"/>
      </w:rPr>
    </w:pPr>
    <w:sdt>
      <w:sdtPr>
        <w:rPr>
          <w:u w:val="single"/>
        </w:rPr>
        <w:alias w:val="Title"/>
        <w:tag w:val=""/>
        <w:id w:val="815618501"/>
        <w:placeholder>
          <w:docPart w:val="AA46EE6766B1461E893F200A57C665F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F6D90">
          <w:rPr>
            <w:u w:val="single"/>
          </w:rPr>
          <w:t>Data Analysis</w:t>
        </w:r>
      </w:sdtContent>
    </w:sdt>
    <w:r w:rsidR="006F6D90">
      <w:rPr>
        <w:u w:val="single"/>
      </w:rPr>
      <w:tab/>
      <w:t>Test</w:t>
    </w:r>
    <w:r w:rsidR="006F6D90">
      <w:rPr>
        <w:u w:val="single"/>
      </w:rPr>
      <w:tab/>
      <w:t>2014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6D90" w:rsidRDefault="006F6D90" w:rsidP="005C44C0">
    <w:pPr>
      <w:pStyle w:val="Header"/>
      <w:jc w:val="center"/>
      <w:rPr>
        <w:rFonts w:asciiTheme="majorHAnsi" w:hAnsiTheme="majorHAnsi"/>
        <w:i/>
        <w:sz w:val="52"/>
        <w:szCs w:val="52"/>
      </w:rPr>
    </w:pPr>
    <w:r w:rsidRPr="00C71E16">
      <w:rPr>
        <w:rFonts w:asciiTheme="majorHAnsi" w:hAnsiTheme="majorHAnsi"/>
        <w:i/>
        <w:sz w:val="52"/>
        <w:szCs w:val="52"/>
      </w:rPr>
      <w:t>High School</w:t>
    </w:r>
  </w:p>
  <w:p w:rsidR="006F6D90" w:rsidRPr="00C71E16" w:rsidRDefault="006F6D90" w:rsidP="00C71E16">
    <w:pPr>
      <w:pStyle w:val="Header"/>
      <w:jc w:val="center"/>
      <w:rPr>
        <w:rFonts w:asciiTheme="majorHAnsi" w:hAnsiTheme="majorHAnsi"/>
        <w:i/>
        <w:sz w:val="52"/>
        <w:szCs w:val="52"/>
      </w:rPr>
    </w:pPr>
    <w:r>
      <w:rPr>
        <w:rFonts w:asciiTheme="majorHAnsi" w:hAnsiTheme="majorHAnsi"/>
        <w:i/>
        <w:sz w:val="52"/>
        <w:szCs w:val="52"/>
      </w:rPr>
      <w:t>Mathematics Test 2014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4031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7C6E46"/>
    <w:multiLevelType w:val="hybridMultilevel"/>
    <w:tmpl w:val="696AA1A4"/>
    <w:lvl w:ilvl="0" w:tplc="7688E39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D1B96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D3943"/>
    <w:multiLevelType w:val="hybridMultilevel"/>
    <w:tmpl w:val="F25C7D98"/>
    <w:lvl w:ilvl="0" w:tplc="2782FFE2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A22566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3C764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A36D28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0008AB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922E93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BA2DE3"/>
    <w:multiLevelType w:val="hybridMultilevel"/>
    <w:tmpl w:val="4FEC9A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C65FDF"/>
    <w:multiLevelType w:val="hybridMultilevel"/>
    <w:tmpl w:val="D47E62EA"/>
    <w:lvl w:ilvl="0" w:tplc="A5B46AF8">
      <w:start w:val="1"/>
      <w:numFmt w:val="decimal"/>
      <w:lvlText w:val="%1."/>
      <w:lvlJc w:val="left"/>
      <w:pPr>
        <w:ind w:left="720" w:hanging="360"/>
      </w:pPr>
      <w:rPr>
        <w:rFonts w:hint="default"/>
        <w:spacing w:val="0"/>
        <w:w w:val="100"/>
        <w:position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E32378"/>
    <w:multiLevelType w:val="hybridMultilevel"/>
    <w:tmpl w:val="F98C385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7"/>
  </w:num>
  <w:num w:numId="6">
    <w:abstractNumId w:val="0"/>
  </w:num>
  <w:num w:numId="7">
    <w:abstractNumId w:val="9"/>
  </w:num>
  <w:num w:numId="8">
    <w:abstractNumId w:val="11"/>
  </w:num>
  <w:num w:numId="9">
    <w:abstractNumId w:val="9"/>
  </w:num>
  <w:num w:numId="10">
    <w:abstractNumId w:val="3"/>
  </w:num>
  <w:num w:numId="11">
    <w:abstractNumId w:val="1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attachedTemplate r:id="rId1"/>
  <w:defaultTabStop w:val="720"/>
  <w:clickAndTypeStyle w:val="QuestionStyle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C18"/>
    <w:rsid w:val="000176AA"/>
    <w:rsid w:val="000472A3"/>
    <w:rsid w:val="000C4CAD"/>
    <w:rsid w:val="00110126"/>
    <w:rsid w:val="00161B77"/>
    <w:rsid w:val="0018287C"/>
    <w:rsid w:val="001D51F7"/>
    <w:rsid w:val="001F156E"/>
    <w:rsid w:val="00216994"/>
    <w:rsid w:val="002302DE"/>
    <w:rsid w:val="00243ABD"/>
    <w:rsid w:val="00246314"/>
    <w:rsid w:val="002775FB"/>
    <w:rsid w:val="002A394B"/>
    <w:rsid w:val="002C1F1F"/>
    <w:rsid w:val="002F71E5"/>
    <w:rsid w:val="00325745"/>
    <w:rsid w:val="003D41FF"/>
    <w:rsid w:val="003F3344"/>
    <w:rsid w:val="00413DF5"/>
    <w:rsid w:val="004222F7"/>
    <w:rsid w:val="00434C18"/>
    <w:rsid w:val="00460B7C"/>
    <w:rsid w:val="00463B26"/>
    <w:rsid w:val="00474558"/>
    <w:rsid w:val="004A64CB"/>
    <w:rsid w:val="004E1D1E"/>
    <w:rsid w:val="005036AD"/>
    <w:rsid w:val="005046DF"/>
    <w:rsid w:val="005162B1"/>
    <w:rsid w:val="005770E3"/>
    <w:rsid w:val="00591FD0"/>
    <w:rsid w:val="005A63AC"/>
    <w:rsid w:val="005B135A"/>
    <w:rsid w:val="005B261E"/>
    <w:rsid w:val="005B4C22"/>
    <w:rsid w:val="005C01A3"/>
    <w:rsid w:val="005C44C0"/>
    <w:rsid w:val="00604D11"/>
    <w:rsid w:val="00641052"/>
    <w:rsid w:val="00641EA7"/>
    <w:rsid w:val="00667642"/>
    <w:rsid w:val="006718CF"/>
    <w:rsid w:val="0067595E"/>
    <w:rsid w:val="006A0722"/>
    <w:rsid w:val="006A1C83"/>
    <w:rsid w:val="006C11D3"/>
    <w:rsid w:val="006C4E9D"/>
    <w:rsid w:val="006F3FCF"/>
    <w:rsid w:val="006F6D90"/>
    <w:rsid w:val="00724879"/>
    <w:rsid w:val="007403DD"/>
    <w:rsid w:val="00752493"/>
    <w:rsid w:val="007B3348"/>
    <w:rsid w:val="007D39B1"/>
    <w:rsid w:val="007E45DC"/>
    <w:rsid w:val="00845ACB"/>
    <w:rsid w:val="00853748"/>
    <w:rsid w:val="008835D9"/>
    <w:rsid w:val="00885B4E"/>
    <w:rsid w:val="008A2459"/>
    <w:rsid w:val="008B7480"/>
    <w:rsid w:val="008C68D7"/>
    <w:rsid w:val="008D4402"/>
    <w:rsid w:val="008E0074"/>
    <w:rsid w:val="008F278C"/>
    <w:rsid w:val="008F3E43"/>
    <w:rsid w:val="00903876"/>
    <w:rsid w:val="00937C3B"/>
    <w:rsid w:val="0094072F"/>
    <w:rsid w:val="0098729A"/>
    <w:rsid w:val="009A5487"/>
    <w:rsid w:val="009B3BAF"/>
    <w:rsid w:val="009D24C3"/>
    <w:rsid w:val="009F290F"/>
    <w:rsid w:val="00A022F3"/>
    <w:rsid w:val="00A23965"/>
    <w:rsid w:val="00A252B0"/>
    <w:rsid w:val="00A61630"/>
    <w:rsid w:val="00A81533"/>
    <w:rsid w:val="00A824D7"/>
    <w:rsid w:val="00A852D3"/>
    <w:rsid w:val="00AA60D2"/>
    <w:rsid w:val="00AB0C62"/>
    <w:rsid w:val="00AC13A9"/>
    <w:rsid w:val="00AD4181"/>
    <w:rsid w:val="00B0317F"/>
    <w:rsid w:val="00B26BD8"/>
    <w:rsid w:val="00B70A7D"/>
    <w:rsid w:val="00B82500"/>
    <w:rsid w:val="00B850EA"/>
    <w:rsid w:val="00BC0959"/>
    <w:rsid w:val="00BE233F"/>
    <w:rsid w:val="00BE7044"/>
    <w:rsid w:val="00C029C3"/>
    <w:rsid w:val="00C17E11"/>
    <w:rsid w:val="00C42BE5"/>
    <w:rsid w:val="00C56E1E"/>
    <w:rsid w:val="00C71E16"/>
    <w:rsid w:val="00C7473A"/>
    <w:rsid w:val="00C868AD"/>
    <w:rsid w:val="00CA11C9"/>
    <w:rsid w:val="00CA296A"/>
    <w:rsid w:val="00CB07E2"/>
    <w:rsid w:val="00CE55E1"/>
    <w:rsid w:val="00D03A78"/>
    <w:rsid w:val="00D667E2"/>
    <w:rsid w:val="00D677F3"/>
    <w:rsid w:val="00D94511"/>
    <w:rsid w:val="00D95422"/>
    <w:rsid w:val="00E03523"/>
    <w:rsid w:val="00E45565"/>
    <w:rsid w:val="00E477FE"/>
    <w:rsid w:val="00EB1449"/>
    <w:rsid w:val="00F13FD2"/>
    <w:rsid w:val="00F2655A"/>
    <w:rsid w:val="00F318AE"/>
    <w:rsid w:val="00F4274E"/>
    <w:rsid w:val="00F71689"/>
    <w:rsid w:val="00F71785"/>
    <w:rsid w:val="00F75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3"/>
    <o:shapelayout v:ext="edit">
      <o:idmap v:ext="edit" data="1"/>
    </o:shapelayout>
  </w:shapeDefaults>
  <w:decimalSymbol w:val="."/>
  <w:listSeparator w:val=","/>
  <w15:docId w15:val="{01F49AE7-13AE-4F54-BDE4-EDD9D813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5745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33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57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2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3E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3E43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68A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8AD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868A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8AD"/>
    <w:rPr>
      <w:rFonts w:ascii="Calibri" w:eastAsia="Calibri" w:hAnsi="Calibri" w:cs="Times New Roman"/>
    </w:rPr>
  </w:style>
  <w:style w:type="paragraph" w:customStyle="1" w:styleId="LongerQuestions">
    <w:name w:val="Longer Questions"/>
    <w:basedOn w:val="Normal"/>
    <w:link w:val="LongerQuestionsChar"/>
    <w:autoRedefine/>
    <w:qFormat/>
    <w:rsid w:val="00591FD0"/>
    <w:rPr>
      <w:rFonts w:ascii="Times New Roman" w:hAnsi="Times New Roman"/>
      <w:sz w:val="24"/>
      <w:szCs w:val="24"/>
    </w:rPr>
  </w:style>
  <w:style w:type="paragraph" w:customStyle="1" w:styleId="QuestionStyle">
    <w:name w:val="Question Style"/>
    <w:basedOn w:val="Normal"/>
    <w:link w:val="QuestionStyleChar"/>
    <w:autoRedefine/>
    <w:qFormat/>
    <w:rsid w:val="00161B77"/>
    <w:rPr>
      <w:rFonts w:ascii="Times New Roman" w:hAnsi="Times New Roman"/>
      <w:noProof/>
      <w:color w:val="000000" w:themeColor="text1"/>
      <w:sz w:val="24"/>
      <w:szCs w:val="24"/>
      <w:lang w:eastAsia="en-AU"/>
    </w:rPr>
  </w:style>
  <w:style w:type="character" w:customStyle="1" w:styleId="LongerQuestionsChar">
    <w:name w:val="Longer Questions Char"/>
    <w:basedOn w:val="DefaultParagraphFont"/>
    <w:link w:val="LongerQuestions"/>
    <w:rsid w:val="00591FD0"/>
    <w:rPr>
      <w:rFonts w:ascii="Times New Roman" w:eastAsia="Calibri" w:hAnsi="Times New Roman" w:cs="Times New Roman"/>
      <w:sz w:val="24"/>
      <w:szCs w:val="24"/>
    </w:rPr>
  </w:style>
  <w:style w:type="character" w:customStyle="1" w:styleId="QuestionStyleChar">
    <w:name w:val="Question Style Char"/>
    <w:basedOn w:val="DefaultParagraphFont"/>
    <w:link w:val="QuestionStyle"/>
    <w:rsid w:val="00161B77"/>
    <w:rPr>
      <w:rFonts w:ascii="Times New Roman" w:eastAsia="Calibri" w:hAnsi="Times New Roman" w:cs="Times New Roman"/>
      <w:noProof/>
      <w:color w:val="000000" w:themeColor="text1"/>
      <w:sz w:val="24"/>
      <w:szCs w:val="24"/>
      <w:lang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3F3344"/>
    <w:rPr>
      <w:rFonts w:asciiTheme="majorHAnsi" w:eastAsiaTheme="majorEastAsia" w:hAnsiTheme="majorHAnsi" w:cstheme="majorBidi"/>
      <w:sz w:val="32"/>
      <w:szCs w:val="32"/>
    </w:rPr>
  </w:style>
  <w:style w:type="paragraph" w:styleId="NoSpacing">
    <w:name w:val="No Spacing"/>
    <w:uiPriority w:val="1"/>
    <w:qFormat/>
    <w:rsid w:val="003F3344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C42BE5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940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59"/>
    <w:rsid w:val="006F6D90"/>
    <w:rPr>
      <w:rFonts w:ascii="Calibri" w:eastAsia="Calibri" w:hAnsi="Calibri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6F6D90"/>
    <w:rPr>
      <w:rFonts w:ascii="Calibri" w:eastAsia="Calibri" w:hAnsi="Calibri" w:cs="Times New Roman"/>
      <w:sz w:val="20"/>
      <w:szCs w:val="20"/>
      <w:lang w:eastAsia="en-A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8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5.wmf"/><Relationship Id="rId29" Type="http://schemas.openxmlformats.org/officeDocument/2006/relationships/oleObject" Target="embeddings/oleObject9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image" Target="media/image9.wmf"/><Relationship Id="rId10" Type="http://schemas.openxmlformats.org/officeDocument/2006/relationships/header" Target="header2.xml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wmf"/><Relationship Id="rId22" Type="http://schemas.openxmlformats.org/officeDocument/2006/relationships/image" Target="media/image6.png"/><Relationship Id="rId27" Type="http://schemas.openxmlformats.org/officeDocument/2006/relationships/oleObject" Target="embeddings/oleObject8.bin"/><Relationship Id="rId30" Type="http://schemas.openxmlformats.org/officeDocument/2006/relationships/image" Target="media/image10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rry\Documents\Shared%20Documents\Western%20Mathematics%20Exams\Draft%20Papers\Draft%20Products\2014%20WME%20Mathematics%20Assessment%20Bank\2014%20Templates\Year%207%208%20Test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A46EE6766B1461E893F200A57C66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DBF5B0-DBB7-4976-87F3-2182B34F2BCE}"/>
      </w:docPartPr>
      <w:docPartBody>
        <w:p w:rsidR="00991CE8" w:rsidRDefault="00C60F77">
          <w:pPr>
            <w:pStyle w:val="AA46EE6766B1461E893F200A57C665F1"/>
          </w:pPr>
          <w:r w:rsidRPr="00E85C0B">
            <w:rPr>
              <w:rStyle w:val="PlaceholderText"/>
            </w:rPr>
            <w:t>[Title]</w:t>
          </w:r>
        </w:p>
      </w:docPartBody>
    </w:docPart>
    <w:docPart>
      <w:docPartPr>
        <w:name w:val="335EB2E2274145A9850B6E996C236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8F123-4F2C-4368-BC1E-BFD7AA4C3ACC}"/>
      </w:docPartPr>
      <w:docPartBody>
        <w:p w:rsidR="00991CE8" w:rsidRDefault="00C60F77">
          <w:pPr>
            <w:pStyle w:val="335EB2E2274145A9850B6E996C236334"/>
          </w:pPr>
          <w:r w:rsidRPr="00E85C0B">
            <w:rPr>
              <w:rStyle w:val="PlaceholderText"/>
            </w:rPr>
            <w:t>[Title]</w:t>
          </w:r>
        </w:p>
      </w:docPartBody>
    </w:docPart>
    <w:docPart>
      <w:docPartPr>
        <w:name w:val="383F82E89855410E9794C104F934E1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4FFBA9-A58A-4781-887A-B3276E3CA01D}"/>
      </w:docPartPr>
      <w:docPartBody>
        <w:p w:rsidR="00991CE8" w:rsidRDefault="00C60F77">
          <w:pPr>
            <w:pStyle w:val="383F82E89855410E9794C104F934E19C"/>
          </w:pPr>
          <w:r w:rsidRPr="00D642C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F77"/>
    <w:rsid w:val="00341990"/>
    <w:rsid w:val="00462CA0"/>
    <w:rsid w:val="00900C11"/>
    <w:rsid w:val="00991CE8"/>
    <w:rsid w:val="00C6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AA46EE6766B1461E893F200A57C665F1">
    <w:name w:val="AA46EE6766B1461E893F200A57C665F1"/>
  </w:style>
  <w:style w:type="paragraph" w:customStyle="1" w:styleId="335EB2E2274145A9850B6E996C236334">
    <w:name w:val="335EB2E2274145A9850B6E996C236334"/>
  </w:style>
  <w:style w:type="paragraph" w:customStyle="1" w:styleId="BA1BF1653D8A405F938AC02733DFF1D2">
    <w:name w:val="BA1BF1653D8A405F938AC02733DFF1D2"/>
  </w:style>
  <w:style w:type="paragraph" w:customStyle="1" w:styleId="383F82E89855410E9794C104F934E19C">
    <w:name w:val="383F82E89855410E9794C104F934E1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3C77C9-2A0A-4C9C-BCF7-4C7797DA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Year 7 8 Test Template.dotx</Template>
  <TotalTime>8</TotalTime>
  <Pages>20</Pages>
  <Words>3599</Words>
  <Characters>20517</Characters>
  <Application>Microsoft Office Word</Application>
  <DocSecurity>0</DocSecurity>
  <Lines>170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</vt:lpstr>
    </vt:vector>
  </TitlesOfParts>
  <Company>Toshiba</Company>
  <LinksUpToDate>false</LinksUpToDate>
  <CharactersWithSpaces>24068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Garry</dc:creator>
  <cp:lastModifiedBy>Garry</cp:lastModifiedBy>
  <cp:revision>5</cp:revision>
  <cp:lastPrinted>2014-04-23T14:38:00Z</cp:lastPrinted>
  <dcterms:created xsi:type="dcterms:W3CDTF">2014-04-23T14:36:00Z</dcterms:created>
  <dcterms:modified xsi:type="dcterms:W3CDTF">2014-04-26T23:10:00Z</dcterms:modified>
</cp:coreProperties>
</file>