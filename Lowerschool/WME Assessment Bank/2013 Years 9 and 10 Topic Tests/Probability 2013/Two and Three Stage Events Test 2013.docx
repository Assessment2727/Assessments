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83" w:type="dxa"/>
        <w:tblInd w:w="-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1"/>
        <w:gridCol w:w="516"/>
        <w:gridCol w:w="1186"/>
        <w:gridCol w:w="5760"/>
        <w:gridCol w:w="2061"/>
        <w:gridCol w:w="916"/>
        <w:gridCol w:w="193"/>
      </w:tblGrid>
      <w:tr w:rsidR="00A82BA8" w:rsidTr="00AB269B">
        <w:trPr>
          <w:gridBefore w:val="1"/>
          <w:wBefore w:w="51" w:type="dxa"/>
          <w:cantSplit/>
          <w:trHeight w:val="851"/>
        </w:trPr>
        <w:tc>
          <w:tcPr>
            <w:tcW w:w="1702" w:type="dxa"/>
            <w:gridSpan w:val="2"/>
            <w:vAlign w:val="center"/>
          </w:tcPr>
          <w:p w:rsidR="00A82BA8" w:rsidRPr="00E4216D" w:rsidRDefault="00A82BA8" w:rsidP="00E4216D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E4216D">
              <w:rPr>
                <w:rFonts w:asciiTheme="majorHAnsi" w:hAnsiTheme="majorHAnsi"/>
                <w:sz w:val="36"/>
                <w:szCs w:val="36"/>
              </w:rPr>
              <w:t>Year</w:t>
            </w:r>
          </w:p>
          <w:p w:rsidR="00613943" w:rsidRPr="00E4216D" w:rsidRDefault="00613943" w:rsidP="00325745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E4216D">
              <w:rPr>
                <w:rFonts w:asciiTheme="majorHAnsi" w:hAnsiTheme="majorHAnsi"/>
                <w:sz w:val="36"/>
                <w:szCs w:val="36"/>
              </w:rPr>
              <w:t>10</w:t>
            </w:r>
          </w:p>
          <w:p w:rsidR="00A82BA8" w:rsidRPr="00325745" w:rsidRDefault="00A82BA8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5760" w:type="dxa"/>
          </w:tcPr>
          <w:p w:rsidR="00A82BA8" w:rsidRPr="005C44C0" w:rsidRDefault="00464D8C" w:rsidP="002B1F86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sdt>
              <w:sdtPr>
                <w:rPr>
                  <w:rFonts w:asciiTheme="majorHAnsi" w:hAnsiTheme="majorHAnsi"/>
                  <w:i/>
                  <w:sz w:val="52"/>
                  <w:szCs w:val="52"/>
                </w:rPr>
                <w:alias w:val="Title"/>
                <w:tag w:val=""/>
                <w:id w:val="879827573"/>
                <w:placeholder>
                  <w:docPart w:val="AC7C8AC0C2D64F958113BC966DBBEC99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854BA9">
                  <w:rPr>
                    <w:rFonts w:asciiTheme="majorHAnsi" w:hAnsiTheme="majorHAnsi"/>
                    <w:i/>
                    <w:sz w:val="52"/>
                    <w:szCs w:val="52"/>
                  </w:rPr>
                  <w:t>Two and Three Stage Events</w:t>
                </w:r>
              </w:sdtContent>
            </w:sdt>
          </w:p>
        </w:tc>
        <w:tc>
          <w:tcPr>
            <w:tcW w:w="3170" w:type="dxa"/>
            <w:gridSpan w:val="3"/>
            <w:shd w:val="clear" w:color="auto" w:fill="0D0D0D" w:themeFill="text1" w:themeFillTint="F2"/>
            <w:vAlign w:val="center"/>
          </w:tcPr>
          <w:p w:rsidR="00A82BA8" w:rsidRDefault="00A82BA8" w:rsidP="009A404B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</w:t>
            </w:r>
            <w:r w:rsidR="009A404B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 Allowed</w:t>
            </w:r>
          </w:p>
          <w:p w:rsidR="00204CB2" w:rsidRPr="00325745" w:rsidRDefault="00204CB2" w:rsidP="009A404B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204CB2" w:rsidTr="00AB269B">
        <w:trPr>
          <w:gridBefore w:val="1"/>
          <w:wBefore w:w="51" w:type="dxa"/>
          <w:cantSplit/>
          <w:trHeight w:val="851"/>
        </w:trPr>
        <w:tc>
          <w:tcPr>
            <w:tcW w:w="7462" w:type="dxa"/>
            <w:gridSpan w:val="3"/>
          </w:tcPr>
          <w:p w:rsidR="00204CB2" w:rsidRDefault="00204CB2" w:rsidP="00626F4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5A5683">
              <w:rPr>
                <w:rFonts w:ascii="Times New Roman" w:hAnsi="Times New Roman"/>
                <w:b/>
                <w:sz w:val="20"/>
                <w:szCs w:val="20"/>
              </w:rPr>
              <w:t>Skills and Knowledge Assessed:</w:t>
            </w:r>
          </w:p>
          <w:p w:rsidR="00204CB2" w:rsidRDefault="00613943" w:rsidP="006D5D8B">
            <w:pPr>
              <w:pStyle w:val="ListParagraph"/>
              <w:numPr>
                <w:ilvl w:val="0"/>
                <w:numId w:val="10"/>
              </w:numPr>
              <w:ind w:left="459"/>
              <w:rPr>
                <w:rFonts w:ascii="Times New Roman" w:hAnsi="Times New Roman"/>
                <w:sz w:val="16"/>
                <w:szCs w:val="16"/>
              </w:rPr>
            </w:pPr>
            <w:r w:rsidRPr="00613943">
              <w:rPr>
                <w:rFonts w:ascii="Times New Roman" w:hAnsi="Times New Roman"/>
                <w:sz w:val="16"/>
                <w:szCs w:val="16"/>
              </w:rPr>
              <w:t>Describe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the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results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of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two­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and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three­step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chance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experiments,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both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with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and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without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replacements,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E4216D">
              <w:rPr>
                <w:rFonts w:ascii="Times New Roman" w:hAnsi="Times New Roman"/>
                <w:sz w:val="16"/>
                <w:szCs w:val="16"/>
              </w:rPr>
              <w:t>a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ssign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probabilities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to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outcomes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and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determine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probabilities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of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events.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Investigate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the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concept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of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independence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(ACMSP246)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204CB2" w:rsidRPr="00204CB2" w:rsidRDefault="00613943" w:rsidP="006D5D8B">
            <w:pPr>
              <w:pStyle w:val="ListParagraph"/>
              <w:numPr>
                <w:ilvl w:val="0"/>
                <w:numId w:val="10"/>
              </w:numPr>
              <w:ind w:left="459"/>
              <w:rPr>
                <w:rFonts w:ascii="Times New Roman" w:hAnsi="Times New Roman"/>
                <w:sz w:val="16"/>
                <w:szCs w:val="16"/>
              </w:rPr>
            </w:pPr>
            <w:r w:rsidRPr="00613943">
              <w:rPr>
                <w:rFonts w:ascii="Times New Roman" w:hAnsi="Times New Roman"/>
                <w:sz w:val="16"/>
                <w:szCs w:val="16"/>
              </w:rPr>
              <w:t>Use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the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language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of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‘if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....then,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‘given’,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‘of’,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‘knowing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that’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to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investigate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conditional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statements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and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identify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E4216D">
              <w:rPr>
                <w:rFonts w:ascii="Times New Roman" w:hAnsi="Times New Roman"/>
                <w:sz w:val="16"/>
                <w:szCs w:val="16"/>
              </w:rPr>
              <w:t>c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ommon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mistakes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in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interpreting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such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language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13943">
              <w:rPr>
                <w:rFonts w:ascii="Times New Roman" w:hAnsi="Times New Roman"/>
                <w:sz w:val="16"/>
                <w:szCs w:val="16"/>
              </w:rPr>
              <w:t>(ACMSP247)</w:t>
            </w:r>
            <w:r w:rsidR="006D5D8B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170" w:type="dxa"/>
            <w:gridSpan w:val="3"/>
          </w:tcPr>
          <w:p w:rsidR="00204CB2" w:rsidRDefault="00204CB2" w:rsidP="00626F4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04CB2" w:rsidRPr="00325745" w:rsidRDefault="00204CB2" w:rsidP="00626F47">
            <w:pPr>
              <w:rPr>
                <w:rFonts w:ascii="Times New Roman" w:hAnsi="Times New Roman"/>
                <w:sz w:val="36"/>
                <w:szCs w:val="36"/>
              </w:rPr>
            </w:pPr>
            <w:r w:rsidRPr="00204CB2">
              <w:rPr>
                <w:rFonts w:ascii="Times New Roman" w:hAnsi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/>
                <w:sz w:val="28"/>
                <w:szCs w:val="28"/>
              </w:rPr>
              <w:t>_________________</w:t>
            </w:r>
          </w:p>
        </w:tc>
      </w:tr>
      <w:tr w:rsidR="00A82BA8" w:rsidTr="00AB269B">
        <w:tblPrEx>
          <w:tblCellMar>
            <w:left w:w="108" w:type="dxa"/>
            <w:bottom w:w="85" w:type="dxa"/>
            <w:right w:w="108" w:type="dxa"/>
          </w:tblCellMar>
        </w:tblPrEx>
        <w:trPr>
          <w:gridAfter w:val="1"/>
          <w:wAfter w:w="193" w:type="dxa"/>
          <w:cantSplit/>
          <w:trHeight w:val="397"/>
        </w:trPr>
        <w:tc>
          <w:tcPr>
            <w:tcW w:w="10490" w:type="dxa"/>
            <w:gridSpan w:val="6"/>
            <w:hideMark/>
          </w:tcPr>
          <w:p w:rsidR="00A82BA8" w:rsidRDefault="00A82BA8" w:rsidP="00E4216D">
            <w:pPr>
              <w:rPr>
                <w:b/>
                <w:sz w:val="32"/>
                <w:szCs w:val="32"/>
              </w:rPr>
            </w:pPr>
            <w:r>
              <w:br w:type="page"/>
            </w:r>
            <w:r>
              <w:rPr>
                <w:b/>
                <w:sz w:val="32"/>
                <w:szCs w:val="32"/>
              </w:rPr>
              <w:t xml:space="preserve"> </w:t>
            </w:r>
            <w:r w:rsidR="00E4216D">
              <w:rPr>
                <w:sz w:val="28"/>
                <w:szCs w:val="28"/>
              </w:rPr>
              <w:t>Longer Answer Assessment</w:t>
            </w:r>
          </w:p>
        </w:tc>
      </w:tr>
      <w:tr w:rsidR="00A82BA8" w:rsidRPr="00A82BA8" w:rsidTr="00AB269B">
        <w:tblPrEx>
          <w:tblCellMar>
            <w:left w:w="108" w:type="dxa"/>
            <w:bottom w:w="85" w:type="dxa"/>
            <w:right w:w="108" w:type="dxa"/>
          </w:tblCellMar>
        </w:tblPrEx>
        <w:trPr>
          <w:gridAfter w:val="1"/>
          <w:wAfter w:w="193" w:type="dxa"/>
          <w:cantSplit/>
          <w:trHeight w:val="389"/>
        </w:trPr>
        <w:tc>
          <w:tcPr>
            <w:tcW w:w="10490" w:type="dxa"/>
            <w:gridSpan w:val="6"/>
          </w:tcPr>
          <w:p w:rsidR="00A82BA8" w:rsidRDefault="00A82BA8" w:rsidP="00AB26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all working and answers in the spaces provided on this test paper.</w:t>
            </w:r>
          </w:p>
        </w:tc>
      </w:tr>
      <w:tr w:rsidR="00A82BA8" w:rsidTr="00AB269B">
        <w:tblPrEx>
          <w:tblCellMar>
            <w:left w:w="108" w:type="dxa"/>
            <w:bottom w:w="85" w:type="dxa"/>
            <w:right w:w="108" w:type="dxa"/>
          </w:tblCellMar>
        </w:tblPrEx>
        <w:trPr>
          <w:gridAfter w:val="1"/>
          <w:wAfter w:w="193" w:type="dxa"/>
          <w:cantSplit/>
          <w:trHeight w:val="266"/>
          <w:tblHeader/>
        </w:trPr>
        <w:tc>
          <w:tcPr>
            <w:tcW w:w="9574" w:type="dxa"/>
            <w:gridSpan w:val="5"/>
          </w:tcPr>
          <w:p w:rsidR="00A82BA8" w:rsidRDefault="00A82B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A82BA8" w:rsidRPr="00A82BA8" w:rsidRDefault="00A82BA8" w:rsidP="00A82B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2BA8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A82BA8" w:rsidTr="00AB269B">
        <w:tblPrEx>
          <w:tblCellMar>
            <w:left w:w="108" w:type="dxa"/>
            <w:bottom w:w="85" w:type="dxa"/>
            <w:right w:w="108" w:type="dxa"/>
          </w:tblCellMar>
        </w:tblPrEx>
        <w:trPr>
          <w:gridAfter w:val="1"/>
          <w:wAfter w:w="193" w:type="dxa"/>
          <w:cantSplit/>
          <w:trHeight w:val="851"/>
        </w:trPr>
        <w:tc>
          <w:tcPr>
            <w:tcW w:w="567" w:type="dxa"/>
            <w:gridSpan w:val="2"/>
          </w:tcPr>
          <w:p w:rsidR="00A82BA8" w:rsidRDefault="00A82BA8" w:rsidP="00DA0092">
            <w:pPr>
              <w:pStyle w:val="ListParagraph"/>
              <w:numPr>
                <w:ilvl w:val="0"/>
                <w:numId w:val="3"/>
              </w:numPr>
              <w:ind w:right="-149" w:hanging="68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  <w:gridSpan w:val="3"/>
          </w:tcPr>
          <w:p w:rsidR="005F6CBB" w:rsidRDefault="00464D8C" w:rsidP="009A404B">
            <w:pPr>
              <w:ind w:right="450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73.05pt;margin-top:3pt;width:130.05pt;height:56.6pt;z-index:251783168;mso-position-horizontal-relative:text;mso-position-vertical-relative:text">
                  <v:imagedata r:id="rId8" o:title=""/>
                  <w10:wrap type="square"/>
                </v:shape>
                <o:OLEObject Type="Embed" ProgID="FXDraw3.Document" ShapeID="_x0000_s1026" DrawAspect="Content" ObjectID="_1425922883" r:id="rId9"/>
              </w:pict>
            </w:r>
            <w:r w:rsidR="009A404B">
              <w:rPr>
                <w:rFonts w:ascii="Times New Roman" w:hAnsi="Times New Roman"/>
                <w:sz w:val="24"/>
                <w:szCs w:val="24"/>
              </w:rPr>
              <w:t>In a board game, two dice are rolled together. One die is six sided with the letters A, B, C, D, E and F on the faces</w:t>
            </w:r>
            <w:r w:rsidR="0017692E">
              <w:rPr>
                <w:rFonts w:ascii="Times New Roman" w:hAnsi="Times New Roman"/>
                <w:sz w:val="24"/>
                <w:szCs w:val="24"/>
              </w:rPr>
              <w:t xml:space="preserve"> and the</w:t>
            </w:r>
            <w:r w:rsidR="009A404B">
              <w:rPr>
                <w:rFonts w:ascii="Times New Roman" w:hAnsi="Times New Roman"/>
                <w:sz w:val="24"/>
                <w:szCs w:val="24"/>
              </w:rPr>
              <w:t xml:space="preserve"> other</w:t>
            </w:r>
            <w:r w:rsidR="0017692E">
              <w:rPr>
                <w:rFonts w:ascii="Times New Roman" w:hAnsi="Times New Roman"/>
                <w:sz w:val="24"/>
                <w:szCs w:val="24"/>
              </w:rPr>
              <w:t xml:space="preserve"> die</w:t>
            </w:r>
            <w:r w:rsidR="009A404B">
              <w:rPr>
                <w:rFonts w:ascii="Times New Roman" w:hAnsi="Times New Roman"/>
                <w:sz w:val="24"/>
                <w:szCs w:val="24"/>
              </w:rPr>
              <w:t xml:space="preserve"> is four sided with the numbers 1, 2, 3 and 4 on the faces.</w:t>
            </w:r>
          </w:p>
        </w:tc>
        <w:tc>
          <w:tcPr>
            <w:tcW w:w="916" w:type="dxa"/>
          </w:tcPr>
          <w:p w:rsidR="00A82BA8" w:rsidRPr="00A82BA8" w:rsidRDefault="00A82BA8" w:rsidP="00A82B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82BA8" w:rsidTr="00AB269B">
        <w:tblPrEx>
          <w:tblCellMar>
            <w:left w:w="108" w:type="dxa"/>
            <w:bottom w:w="85" w:type="dxa"/>
            <w:right w:w="108" w:type="dxa"/>
          </w:tblCellMar>
        </w:tblPrEx>
        <w:trPr>
          <w:gridAfter w:val="1"/>
          <w:wAfter w:w="193" w:type="dxa"/>
          <w:cantSplit/>
          <w:trHeight w:val="851"/>
        </w:trPr>
        <w:tc>
          <w:tcPr>
            <w:tcW w:w="567" w:type="dxa"/>
            <w:gridSpan w:val="2"/>
          </w:tcPr>
          <w:p w:rsidR="00A82BA8" w:rsidRDefault="00A82BA8">
            <w:pPr>
              <w:pStyle w:val="ListParagraph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  <w:gridSpan w:val="3"/>
          </w:tcPr>
          <w:p w:rsidR="005F6CBB" w:rsidRPr="00E4216D" w:rsidRDefault="0017692E" w:rsidP="00E421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 the grid below to give the possible outcomes.</w:t>
            </w:r>
          </w:p>
          <w:p w:rsidR="0017692E" w:rsidRDefault="0017692E" w:rsidP="0017692E">
            <w:pPr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55"/>
              <w:gridCol w:w="1755"/>
              <w:gridCol w:w="1755"/>
              <w:gridCol w:w="1755"/>
              <w:gridCol w:w="1756"/>
            </w:tblGrid>
            <w:tr w:rsidR="0017692E" w:rsidTr="0017692E"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7692E">
                    <w:rPr>
                      <w:rFonts w:ascii="Times New Roman" w:hAnsi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7692E">
                    <w:rPr>
                      <w:rFonts w:ascii="Times New Roman" w:hAnsi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7692E">
                    <w:rPr>
                      <w:rFonts w:ascii="Times New Roman" w:hAnsi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1756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7692E">
                    <w:rPr>
                      <w:rFonts w:ascii="Times New Roman" w:hAnsi="Times New Roman"/>
                      <w:sz w:val="32"/>
                      <w:szCs w:val="32"/>
                    </w:rPr>
                    <w:t>4</w:t>
                  </w:r>
                </w:p>
              </w:tc>
            </w:tr>
            <w:tr w:rsidR="0017692E" w:rsidTr="0017692E"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A</w:t>
                  </w:r>
                </w:p>
              </w:tc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756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</w:tr>
            <w:tr w:rsidR="0017692E" w:rsidTr="0017692E"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B</w:t>
                  </w:r>
                </w:p>
              </w:tc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B2</w:t>
                  </w:r>
                </w:p>
              </w:tc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756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</w:tr>
            <w:tr w:rsidR="0017692E" w:rsidTr="0017692E"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C</w:t>
                  </w:r>
                </w:p>
              </w:tc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756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</w:tr>
            <w:tr w:rsidR="0017692E" w:rsidTr="0017692E"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D</w:t>
                  </w:r>
                </w:p>
              </w:tc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756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</w:tr>
            <w:tr w:rsidR="0017692E" w:rsidTr="0017692E"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E</w:t>
                  </w:r>
                </w:p>
              </w:tc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756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</w:tr>
            <w:tr w:rsidR="0017692E" w:rsidTr="0017692E"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F</w:t>
                  </w:r>
                </w:p>
              </w:tc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755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756" w:type="dxa"/>
                </w:tcPr>
                <w:p w:rsidR="0017692E" w:rsidRPr="0017692E" w:rsidRDefault="0017692E" w:rsidP="0017692E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</w:tr>
          </w:tbl>
          <w:p w:rsidR="0017692E" w:rsidRDefault="0017692E" w:rsidP="0017692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A82BA8" w:rsidRPr="00A82BA8" w:rsidRDefault="0017692E" w:rsidP="00A82B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A82BA8" w:rsidTr="00AB269B">
        <w:tblPrEx>
          <w:tblCellMar>
            <w:left w:w="108" w:type="dxa"/>
            <w:bottom w:w="85" w:type="dxa"/>
            <w:right w:w="108" w:type="dxa"/>
          </w:tblCellMar>
        </w:tblPrEx>
        <w:trPr>
          <w:gridAfter w:val="1"/>
          <w:wAfter w:w="193" w:type="dxa"/>
          <w:cantSplit/>
          <w:trHeight w:val="851"/>
        </w:trPr>
        <w:tc>
          <w:tcPr>
            <w:tcW w:w="567" w:type="dxa"/>
            <w:gridSpan w:val="2"/>
          </w:tcPr>
          <w:p w:rsidR="00A82BA8" w:rsidRDefault="00A82BA8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  <w:gridSpan w:val="3"/>
          </w:tcPr>
          <w:p w:rsidR="00A82BA8" w:rsidRPr="00E4216D" w:rsidRDefault="0017692E" w:rsidP="00E421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probability of rolling </w:t>
            </w:r>
            <w:r w:rsidR="00AB269B">
              <w:rPr>
                <w:rFonts w:ascii="Times New Roman" w:hAnsi="Times New Roman"/>
                <w:sz w:val="24"/>
                <w:szCs w:val="24"/>
              </w:rPr>
              <w:t>B2?</w:t>
            </w:r>
          </w:p>
          <w:p w:rsidR="005F6CBB" w:rsidRDefault="005F6CBB" w:rsidP="005F6CB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F6CBB" w:rsidRDefault="005F6CBB" w:rsidP="00AB269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</w:tc>
        <w:tc>
          <w:tcPr>
            <w:tcW w:w="916" w:type="dxa"/>
          </w:tcPr>
          <w:p w:rsidR="00A82BA8" w:rsidRPr="00A82BA8" w:rsidRDefault="00AB269B" w:rsidP="00A82B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A82BA8" w:rsidTr="00AB269B">
        <w:tblPrEx>
          <w:tblCellMar>
            <w:left w:w="108" w:type="dxa"/>
            <w:bottom w:w="85" w:type="dxa"/>
            <w:right w:w="108" w:type="dxa"/>
          </w:tblCellMar>
        </w:tblPrEx>
        <w:trPr>
          <w:gridAfter w:val="1"/>
          <w:wAfter w:w="193" w:type="dxa"/>
          <w:cantSplit/>
          <w:trHeight w:val="851"/>
        </w:trPr>
        <w:tc>
          <w:tcPr>
            <w:tcW w:w="567" w:type="dxa"/>
            <w:gridSpan w:val="2"/>
          </w:tcPr>
          <w:p w:rsidR="00A82BA8" w:rsidRDefault="00A82BA8" w:rsidP="00E4216D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  <w:gridSpan w:val="3"/>
          </w:tcPr>
          <w:p w:rsidR="00E4216D" w:rsidRDefault="00AB269B" w:rsidP="00E421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probability of rolling an A or a C with an even number?</w:t>
            </w:r>
          </w:p>
          <w:p w:rsidR="00AB269B" w:rsidRPr="00E4216D" w:rsidRDefault="00AB269B" w:rsidP="00AB269B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E4216D" w:rsidRDefault="00E4216D" w:rsidP="00AB269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</w:tc>
        <w:tc>
          <w:tcPr>
            <w:tcW w:w="916" w:type="dxa"/>
          </w:tcPr>
          <w:p w:rsidR="00A82BA8" w:rsidRPr="00A82BA8" w:rsidRDefault="00AB269B" w:rsidP="00A82B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A82BA8" w:rsidTr="00AB269B">
        <w:tblPrEx>
          <w:tblCellMar>
            <w:left w:w="108" w:type="dxa"/>
            <w:bottom w:w="85" w:type="dxa"/>
            <w:right w:w="108" w:type="dxa"/>
          </w:tblCellMar>
        </w:tblPrEx>
        <w:trPr>
          <w:gridAfter w:val="1"/>
          <w:wAfter w:w="193" w:type="dxa"/>
          <w:cantSplit/>
          <w:trHeight w:val="851"/>
        </w:trPr>
        <w:tc>
          <w:tcPr>
            <w:tcW w:w="567" w:type="dxa"/>
            <w:gridSpan w:val="2"/>
          </w:tcPr>
          <w:p w:rsidR="00A82BA8" w:rsidRDefault="00A82BA8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  <w:gridSpan w:val="3"/>
          </w:tcPr>
          <w:p w:rsidR="00A82BA8" w:rsidRPr="00E4216D" w:rsidRDefault="00AB269B" w:rsidP="00E421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probability of rolling </w:t>
            </w:r>
            <w:r w:rsidR="00D9137D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combination which </w:t>
            </w:r>
            <w:r w:rsidR="00D9137D">
              <w:rPr>
                <w:rFonts w:ascii="Times New Roman" w:hAnsi="Times New Roman"/>
                <w:sz w:val="24"/>
                <w:szCs w:val="24"/>
              </w:rPr>
              <w:t>does not have an A 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2? </w:t>
            </w:r>
          </w:p>
          <w:p w:rsidR="005F6CBB" w:rsidRDefault="005F6CBB" w:rsidP="005F6CB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F6CBB" w:rsidRDefault="005F6CBB" w:rsidP="005F6CB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5F6CBB" w:rsidRDefault="005F6CBB" w:rsidP="005F6CB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F6CBB" w:rsidRDefault="005F6CB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</w:tc>
        <w:tc>
          <w:tcPr>
            <w:tcW w:w="916" w:type="dxa"/>
          </w:tcPr>
          <w:p w:rsidR="00A82BA8" w:rsidRPr="00A82BA8" w:rsidRDefault="00AB269B" w:rsidP="00A82B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:rsidR="00216994" w:rsidRDefault="00216994"/>
    <w:p w:rsidR="00E4216D" w:rsidRDefault="00E4216D"/>
    <w:tbl>
      <w:tblPr>
        <w:tblStyle w:val="TableGrid"/>
        <w:tblW w:w="10490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567"/>
        <w:gridCol w:w="9007"/>
        <w:gridCol w:w="916"/>
      </w:tblGrid>
      <w:tr w:rsidR="00E4216D" w:rsidTr="00626F47">
        <w:trPr>
          <w:cantSplit/>
          <w:trHeight w:val="266"/>
          <w:tblHeader/>
        </w:trPr>
        <w:tc>
          <w:tcPr>
            <w:tcW w:w="9574" w:type="dxa"/>
            <w:gridSpan w:val="2"/>
          </w:tcPr>
          <w:p w:rsidR="00E4216D" w:rsidRDefault="00E4216D" w:rsidP="00626F4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E4216D" w:rsidRPr="00A82BA8" w:rsidRDefault="00E4216D" w:rsidP="00626F4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2BA8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E4216D" w:rsidTr="00626F47">
        <w:trPr>
          <w:cantSplit/>
          <w:trHeight w:val="851"/>
        </w:trPr>
        <w:tc>
          <w:tcPr>
            <w:tcW w:w="567" w:type="dxa"/>
          </w:tcPr>
          <w:p w:rsidR="00E4216D" w:rsidRDefault="00E4216D" w:rsidP="00E4216D">
            <w:pPr>
              <w:pStyle w:val="ListParagraph"/>
              <w:numPr>
                <w:ilvl w:val="0"/>
                <w:numId w:val="3"/>
              </w:numPr>
              <w:ind w:right="-149" w:hanging="68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D30041" w:rsidRDefault="00626F47" w:rsidP="00D300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sample of m</w:t>
            </w:r>
            <w:r w:rsidR="00D30041">
              <w:rPr>
                <w:rFonts w:ascii="Times New Roman" w:hAnsi="Times New Roman"/>
                <w:sz w:val="24"/>
                <w:szCs w:val="24"/>
              </w:rPr>
              <w:t>ales and females are asked if they prefer to talk or text on their phones.</w:t>
            </w:r>
          </w:p>
          <w:p w:rsidR="00D30041" w:rsidRDefault="00D30041" w:rsidP="00D300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The results are shown in the table.</w:t>
            </w:r>
          </w:p>
          <w:p w:rsidR="00D30041" w:rsidRDefault="00D30041" w:rsidP="00D30041">
            <w:pPr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1"/>
              <w:gridCol w:w="1701"/>
              <w:gridCol w:w="1701"/>
              <w:gridCol w:w="1701"/>
            </w:tblGrid>
            <w:tr w:rsidR="00D30041" w:rsidRPr="00D30041" w:rsidTr="00D30041">
              <w:tc>
                <w:tcPr>
                  <w:tcW w:w="19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D30041" w:rsidRPr="00D30041" w:rsidRDefault="00D30041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D30041" w:rsidRPr="00D30041" w:rsidRDefault="00D30041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D30041">
                    <w:rPr>
                      <w:rFonts w:ascii="Times New Roman" w:hAnsi="Times New Roman"/>
                      <w:sz w:val="28"/>
                      <w:szCs w:val="28"/>
                    </w:rPr>
                    <w:t>Male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D30041" w:rsidRPr="00D30041" w:rsidRDefault="00D30041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D30041">
                    <w:rPr>
                      <w:rFonts w:ascii="Times New Roman" w:hAnsi="Times New Roman"/>
                      <w:sz w:val="28"/>
                      <w:szCs w:val="28"/>
                    </w:rPr>
                    <w:t>Female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D30041" w:rsidRPr="00D30041" w:rsidRDefault="00D30041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D30041">
                    <w:rPr>
                      <w:rFonts w:ascii="Times New Roman" w:hAnsi="Times New Roman"/>
                      <w:sz w:val="28"/>
                      <w:szCs w:val="28"/>
                    </w:rPr>
                    <w:t>Total</w:t>
                  </w:r>
                </w:p>
              </w:tc>
            </w:tr>
            <w:tr w:rsidR="00D30041" w:rsidRPr="00D30041" w:rsidTr="00D30041">
              <w:tc>
                <w:tcPr>
                  <w:tcW w:w="19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D30041" w:rsidRPr="00D30041" w:rsidRDefault="00D30041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D30041">
                    <w:rPr>
                      <w:rFonts w:ascii="Times New Roman" w:hAnsi="Times New Roman"/>
                      <w:sz w:val="28"/>
                      <w:szCs w:val="28"/>
                    </w:rPr>
                    <w:t>Talk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D30041" w:rsidRPr="00D30041" w:rsidRDefault="00626F4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24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D30041" w:rsidRPr="00D30041" w:rsidRDefault="00626F47" w:rsidP="00626F4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18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D30041" w:rsidRPr="00D30041" w:rsidRDefault="00D30041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  <w:tr w:rsidR="00D30041" w:rsidRPr="00D30041" w:rsidTr="00D30041">
              <w:tc>
                <w:tcPr>
                  <w:tcW w:w="19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D30041" w:rsidRPr="00D30041" w:rsidRDefault="00D30041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D30041">
                    <w:rPr>
                      <w:rFonts w:ascii="Times New Roman" w:hAnsi="Times New Roman"/>
                      <w:sz w:val="28"/>
                      <w:szCs w:val="28"/>
                    </w:rPr>
                    <w:t>Text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D30041" w:rsidRPr="00D30041" w:rsidRDefault="00D30041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D30041">
                    <w:rPr>
                      <w:rFonts w:ascii="Times New Roman" w:hAnsi="Times New Roman"/>
                      <w:sz w:val="28"/>
                      <w:szCs w:val="28"/>
                    </w:rPr>
                    <w:t>26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D30041" w:rsidRPr="00D30041" w:rsidRDefault="00626F4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32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D30041" w:rsidRPr="00D30041" w:rsidRDefault="00D30041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  <w:tr w:rsidR="00D30041" w:rsidRPr="00D30041" w:rsidTr="00D30041">
              <w:tc>
                <w:tcPr>
                  <w:tcW w:w="19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D30041" w:rsidRPr="00D30041" w:rsidRDefault="00D30041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D30041">
                    <w:rPr>
                      <w:rFonts w:ascii="Times New Roman" w:hAnsi="Times New Roman"/>
                      <w:sz w:val="28"/>
                      <w:szCs w:val="28"/>
                    </w:rPr>
                    <w:t>Total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D30041" w:rsidRPr="00D30041" w:rsidRDefault="00D30041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D30041" w:rsidRPr="00D30041" w:rsidRDefault="00D30041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D30041" w:rsidRPr="00D30041" w:rsidRDefault="00D30041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:rsidR="00E4216D" w:rsidRDefault="00E4216D" w:rsidP="00626F4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E4216D" w:rsidRPr="00A82BA8" w:rsidRDefault="00E4216D" w:rsidP="00626F4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216D" w:rsidTr="00626F47">
        <w:trPr>
          <w:cantSplit/>
          <w:trHeight w:val="851"/>
        </w:trPr>
        <w:tc>
          <w:tcPr>
            <w:tcW w:w="567" w:type="dxa"/>
          </w:tcPr>
          <w:p w:rsidR="00E4216D" w:rsidRDefault="00E4216D" w:rsidP="00626F47">
            <w:pPr>
              <w:pStyle w:val="ListParagraph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E4216D" w:rsidRPr="00E4216D" w:rsidRDefault="00626F47" w:rsidP="00E4216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 the totals in the table.</w:t>
            </w:r>
          </w:p>
          <w:p w:rsidR="00E4216D" w:rsidRDefault="00E4216D" w:rsidP="00626F4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E4216D" w:rsidRPr="00A82BA8" w:rsidRDefault="00626F47" w:rsidP="00626F4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E4216D" w:rsidTr="00626F47">
        <w:trPr>
          <w:cantSplit/>
          <w:trHeight w:val="851"/>
        </w:trPr>
        <w:tc>
          <w:tcPr>
            <w:tcW w:w="567" w:type="dxa"/>
          </w:tcPr>
          <w:p w:rsidR="00E4216D" w:rsidRDefault="00E4216D" w:rsidP="00626F47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E4216D" w:rsidRPr="00E4216D" w:rsidRDefault="00626F47" w:rsidP="00E4216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one person is chosen at random from the sample. What is the probability that they prefer to text?</w:t>
            </w:r>
          </w:p>
          <w:p w:rsidR="00E4216D" w:rsidRDefault="00E4216D" w:rsidP="00626F4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4216D" w:rsidRDefault="00E4216D" w:rsidP="00626F4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E4216D" w:rsidRDefault="00E4216D" w:rsidP="00626F4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4216D" w:rsidRDefault="00E4216D" w:rsidP="00626F4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</w:tc>
        <w:tc>
          <w:tcPr>
            <w:tcW w:w="916" w:type="dxa"/>
          </w:tcPr>
          <w:p w:rsidR="00E4216D" w:rsidRPr="00A82BA8" w:rsidRDefault="00626F47" w:rsidP="00626F4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E4216D" w:rsidTr="00626F47">
        <w:trPr>
          <w:cantSplit/>
          <w:trHeight w:val="851"/>
        </w:trPr>
        <w:tc>
          <w:tcPr>
            <w:tcW w:w="567" w:type="dxa"/>
          </w:tcPr>
          <w:p w:rsidR="00E4216D" w:rsidRDefault="00E4216D" w:rsidP="00626F47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E4216D" w:rsidRDefault="00626F47" w:rsidP="00E4216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probability that a person chosen at random is a female who prefers to talk?</w:t>
            </w:r>
          </w:p>
          <w:p w:rsidR="00626F47" w:rsidRPr="00E4216D" w:rsidRDefault="00626F47" w:rsidP="00626F4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E4216D" w:rsidRDefault="00E4216D" w:rsidP="00626F4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E4216D" w:rsidRDefault="00E4216D" w:rsidP="00626F4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4216D" w:rsidRDefault="00E4216D" w:rsidP="00626F4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E4216D" w:rsidRDefault="00E4216D" w:rsidP="00626F4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E4216D" w:rsidRPr="00A82BA8" w:rsidRDefault="00626F47" w:rsidP="00626F4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E4216D" w:rsidTr="00626F47">
        <w:trPr>
          <w:cantSplit/>
          <w:trHeight w:val="851"/>
        </w:trPr>
        <w:tc>
          <w:tcPr>
            <w:tcW w:w="567" w:type="dxa"/>
          </w:tcPr>
          <w:p w:rsidR="00E4216D" w:rsidRDefault="00E4216D" w:rsidP="00626F47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E4216D" w:rsidRPr="00E4216D" w:rsidRDefault="00626F47" w:rsidP="00E4216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person who prefers to text is chosen at random. What is the probability that they are male? </w:t>
            </w:r>
          </w:p>
          <w:p w:rsidR="00E4216D" w:rsidRDefault="00E4216D" w:rsidP="00626F4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4216D" w:rsidRDefault="00E4216D" w:rsidP="00626F4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E4216D" w:rsidRDefault="00E4216D" w:rsidP="00626F4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4216D" w:rsidRDefault="00E4216D" w:rsidP="00626F4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E4216D" w:rsidRDefault="00E4216D" w:rsidP="00626F4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E4216D" w:rsidRPr="00A82BA8" w:rsidRDefault="00626F47" w:rsidP="00626F4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E4216D" w:rsidTr="00626F47">
        <w:trPr>
          <w:cantSplit/>
          <w:trHeight w:val="851"/>
        </w:trPr>
        <w:tc>
          <w:tcPr>
            <w:tcW w:w="567" w:type="dxa"/>
          </w:tcPr>
          <w:p w:rsidR="00E4216D" w:rsidRDefault="00E4216D" w:rsidP="00626F47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E4216D" w:rsidRPr="00E4216D" w:rsidRDefault="00626F47" w:rsidP="00E4216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male is chosen at random.</w:t>
            </w:r>
            <w:r w:rsidR="00E4216D" w:rsidRPr="00E4216D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What </w:t>
            </w:r>
            <w:r w:rsidR="00751344">
              <w:rPr>
                <w:rFonts w:ascii="Times New Roman" w:hAnsi="Times New Roman"/>
                <w:sz w:val="24"/>
                <w:szCs w:val="24"/>
              </w:rPr>
              <w:t>is the probability that 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prefer</w:t>
            </w:r>
            <w:r w:rsidR="00751344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talk?</w:t>
            </w:r>
            <w:r w:rsidR="00E4216D" w:rsidRPr="00E4216D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E4216D" w:rsidRDefault="00E4216D" w:rsidP="00626F4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4216D" w:rsidRDefault="00E4216D" w:rsidP="00626F4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E4216D" w:rsidRDefault="00E4216D" w:rsidP="00626F4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4216D" w:rsidRDefault="00E4216D" w:rsidP="00626F4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E4216D" w:rsidRDefault="00E4216D" w:rsidP="00626F4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E4216D" w:rsidRPr="00A82BA8" w:rsidRDefault="00626F47" w:rsidP="00626F4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:rsidR="00CE40BD" w:rsidRDefault="00CE40BD"/>
    <w:p w:rsidR="00CE40BD" w:rsidRDefault="00CE40BD">
      <w:r>
        <w:br w:type="page"/>
      </w:r>
    </w:p>
    <w:tbl>
      <w:tblPr>
        <w:tblStyle w:val="TableGrid"/>
        <w:tblW w:w="10490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567"/>
        <w:gridCol w:w="9007"/>
        <w:gridCol w:w="916"/>
      </w:tblGrid>
      <w:tr w:rsidR="00841C4E" w:rsidTr="00122F0D">
        <w:trPr>
          <w:cantSplit/>
          <w:trHeight w:val="266"/>
          <w:tblHeader/>
        </w:trPr>
        <w:tc>
          <w:tcPr>
            <w:tcW w:w="9574" w:type="dxa"/>
            <w:gridSpan w:val="2"/>
          </w:tcPr>
          <w:p w:rsidR="00841C4E" w:rsidRDefault="00841C4E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841C4E" w:rsidRPr="00A82BA8" w:rsidRDefault="00841C4E" w:rsidP="00122F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2BA8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841C4E" w:rsidTr="00122F0D">
        <w:trPr>
          <w:cantSplit/>
          <w:trHeight w:val="851"/>
        </w:trPr>
        <w:tc>
          <w:tcPr>
            <w:tcW w:w="567" w:type="dxa"/>
          </w:tcPr>
          <w:p w:rsidR="00841C4E" w:rsidRDefault="00841C4E" w:rsidP="00122F0D">
            <w:pPr>
              <w:pStyle w:val="ListParagraph"/>
              <w:numPr>
                <w:ilvl w:val="0"/>
                <w:numId w:val="3"/>
              </w:numPr>
              <w:ind w:right="-149" w:hanging="68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841C4E" w:rsidRDefault="00841C4E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A two digit number is to be created using the digits  2, 3, 4 and 5 allowing repetition.</w:t>
            </w:r>
          </w:p>
          <w:p w:rsidR="00841C4E" w:rsidRDefault="00841C4E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41C4E" w:rsidRDefault="00841C4E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 example the numbers could be 45, 22, 34 etc.</w:t>
            </w:r>
          </w:p>
        </w:tc>
        <w:tc>
          <w:tcPr>
            <w:tcW w:w="916" w:type="dxa"/>
          </w:tcPr>
          <w:p w:rsidR="00841C4E" w:rsidRPr="00A82BA8" w:rsidRDefault="00841C4E" w:rsidP="00122F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41C4E" w:rsidTr="00122F0D">
        <w:trPr>
          <w:cantSplit/>
          <w:trHeight w:val="851"/>
        </w:trPr>
        <w:tc>
          <w:tcPr>
            <w:tcW w:w="567" w:type="dxa"/>
          </w:tcPr>
          <w:p w:rsidR="00841C4E" w:rsidRDefault="00841C4E" w:rsidP="00122F0D">
            <w:pPr>
              <w:pStyle w:val="ListParagraph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841C4E" w:rsidRPr="00E4216D" w:rsidRDefault="00841C4E" w:rsidP="00122F0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Draw a tree diagram to show all the possible numbers that can be created. </w:t>
            </w:r>
          </w:p>
          <w:p w:rsidR="00841C4E" w:rsidRDefault="00841C4E" w:rsidP="00C5138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51380" w:rsidRDefault="00C51380" w:rsidP="00C5138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51380" w:rsidRDefault="00C51380" w:rsidP="00C5138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51380" w:rsidRDefault="00C51380" w:rsidP="00C5138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51380" w:rsidRDefault="00C51380" w:rsidP="00C5138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51380" w:rsidRDefault="00C51380" w:rsidP="00C5138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51380" w:rsidRDefault="00C51380" w:rsidP="00C5138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51380" w:rsidRDefault="00C51380" w:rsidP="00C5138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51380" w:rsidRDefault="00C51380" w:rsidP="00C5138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51380" w:rsidRDefault="00C51380" w:rsidP="00C5138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51380" w:rsidRDefault="00C51380" w:rsidP="00C5138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51380" w:rsidRDefault="00C51380" w:rsidP="00C5138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51380" w:rsidRDefault="00C51380" w:rsidP="00C5138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51380" w:rsidRDefault="00C51380" w:rsidP="00C5138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51380" w:rsidRDefault="00C51380" w:rsidP="00C5138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841C4E" w:rsidRPr="00A82BA8" w:rsidRDefault="00A03F16" w:rsidP="00122F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841C4E" w:rsidTr="00122F0D">
        <w:trPr>
          <w:cantSplit/>
          <w:trHeight w:val="851"/>
        </w:trPr>
        <w:tc>
          <w:tcPr>
            <w:tcW w:w="567" w:type="dxa"/>
          </w:tcPr>
          <w:p w:rsidR="00841C4E" w:rsidRDefault="00841C4E" w:rsidP="00122F0D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841C4E" w:rsidRPr="00E4216D" w:rsidRDefault="004A5075" w:rsidP="00122F0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probability that the number created is an even number.</w:t>
            </w:r>
          </w:p>
          <w:p w:rsidR="00841C4E" w:rsidRDefault="00841C4E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41C4E" w:rsidRDefault="00841C4E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841C4E" w:rsidRDefault="00841C4E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41C4E" w:rsidRDefault="00841C4E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</w:t>
            </w:r>
            <w:r w:rsidR="004A5075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……………………………………………………………………………….</w:t>
            </w:r>
          </w:p>
        </w:tc>
        <w:tc>
          <w:tcPr>
            <w:tcW w:w="916" w:type="dxa"/>
          </w:tcPr>
          <w:p w:rsidR="00841C4E" w:rsidRPr="00A82BA8" w:rsidRDefault="00A03F16" w:rsidP="00122F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841C4E" w:rsidTr="00122F0D">
        <w:trPr>
          <w:cantSplit/>
          <w:trHeight w:val="851"/>
        </w:trPr>
        <w:tc>
          <w:tcPr>
            <w:tcW w:w="567" w:type="dxa"/>
          </w:tcPr>
          <w:p w:rsidR="00841C4E" w:rsidRDefault="00841C4E" w:rsidP="00122F0D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4A5075" w:rsidRDefault="004A5075" w:rsidP="00122F0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probability that the number created is not a multiple of 3?</w:t>
            </w:r>
          </w:p>
          <w:p w:rsidR="00841C4E" w:rsidRPr="00E4216D" w:rsidRDefault="004A5075" w:rsidP="004A5075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41C4E" w:rsidRDefault="00841C4E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841C4E" w:rsidRDefault="00841C4E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41C4E" w:rsidRDefault="00841C4E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</w:t>
            </w:r>
            <w:r w:rsidR="004A5075">
              <w:rPr>
                <w:rFonts w:ascii="Times New Roman" w:hAnsi="Times New Roman"/>
                <w:sz w:val="24"/>
                <w:szCs w:val="24"/>
              </w:rPr>
              <w:t>…….</w:t>
            </w:r>
          </w:p>
        </w:tc>
        <w:tc>
          <w:tcPr>
            <w:tcW w:w="916" w:type="dxa"/>
          </w:tcPr>
          <w:p w:rsidR="00841C4E" w:rsidRPr="00A82BA8" w:rsidRDefault="00A03F16" w:rsidP="00122F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841C4E" w:rsidTr="00122F0D">
        <w:trPr>
          <w:cantSplit/>
          <w:trHeight w:val="851"/>
        </w:trPr>
        <w:tc>
          <w:tcPr>
            <w:tcW w:w="567" w:type="dxa"/>
          </w:tcPr>
          <w:p w:rsidR="00841C4E" w:rsidRDefault="00841C4E" w:rsidP="00122F0D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841C4E" w:rsidRPr="00E4216D" w:rsidRDefault="004A5075" w:rsidP="00122F0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probability that the number created is greater than 30 and an even number?</w:t>
            </w:r>
          </w:p>
          <w:p w:rsidR="00841C4E" w:rsidRDefault="00841C4E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41C4E" w:rsidRDefault="00841C4E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841C4E" w:rsidRDefault="00841C4E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41C4E" w:rsidRDefault="00841C4E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</w:t>
            </w:r>
            <w:r w:rsidR="004A5075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……………………………………………………………………………….</w:t>
            </w:r>
          </w:p>
        </w:tc>
        <w:tc>
          <w:tcPr>
            <w:tcW w:w="916" w:type="dxa"/>
          </w:tcPr>
          <w:p w:rsidR="00841C4E" w:rsidRPr="00A82BA8" w:rsidRDefault="00A03F16" w:rsidP="00122F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841C4E" w:rsidTr="00122F0D">
        <w:trPr>
          <w:cantSplit/>
          <w:trHeight w:val="851"/>
        </w:trPr>
        <w:tc>
          <w:tcPr>
            <w:tcW w:w="567" w:type="dxa"/>
          </w:tcPr>
          <w:p w:rsidR="00841C4E" w:rsidRDefault="00841C4E" w:rsidP="00122F0D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841C4E" w:rsidRPr="00A03F16" w:rsidRDefault="004A5075" w:rsidP="00122F0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 w:rsidRPr="00A03F16">
              <w:rPr>
                <w:rFonts w:ascii="Times New Roman" w:hAnsi="Times New Roman"/>
                <w:sz w:val="24"/>
                <w:szCs w:val="24"/>
              </w:rPr>
              <w:t xml:space="preserve">Given that the number is less than </w:t>
            </w:r>
            <w:r w:rsidR="00A03F16">
              <w:rPr>
                <w:rFonts w:ascii="Times New Roman" w:hAnsi="Times New Roman"/>
                <w:sz w:val="24"/>
                <w:szCs w:val="24"/>
              </w:rPr>
              <w:t>5</w:t>
            </w:r>
            <w:r w:rsidRPr="00A03F16">
              <w:rPr>
                <w:rFonts w:ascii="Times New Roman" w:hAnsi="Times New Roman"/>
                <w:sz w:val="24"/>
                <w:szCs w:val="24"/>
              </w:rPr>
              <w:t>0, what is the probability that it is a multiple of </w:t>
            </w:r>
            <w:r w:rsidR="00A03F16">
              <w:rPr>
                <w:rFonts w:ascii="Times New Roman" w:hAnsi="Times New Roman"/>
                <w:sz w:val="24"/>
                <w:szCs w:val="24"/>
              </w:rPr>
              <w:t>3</w:t>
            </w:r>
            <w:r w:rsidRPr="00A03F16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841C4E" w:rsidRDefault="00841C4E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841C4E" w:rsidRDefault="00841C4E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41C4E" w:rsidRDefault="00841C4E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</w:t>
            </w:r>
            <w:r w:rsidR="004A5075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……………………………………………………………………………….</w:t>
            </w:r>
          </w:p>
        </w:tc>
        <w:tc>
          <w:tcPr>
            <w:tcW w:w="916" w:type="dxa"/>
          </w:tcPr>
          <w:p w:rsidR="00841C4E" w:rsidRPr="00A82BA8" w:rsidRDefault="00A03F16" w:rsidP="00122F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:rsidR="00CE40BD" w:rsidRDefault="00CE40BD"/>
    <w:p w:rsidR="00CE40BD" w:rsidRDefault="00CE40BD">
      <w:r>
        <w:br w:type="page"/>
      </w:r>
    </w:p>
    <w:tbl>
      <w:tblPr>
        <w:tblStyle w:val="TableGrid"/>
        <w:tblW w:w="10490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567"/>
        <w:gridCol w:w="9007"/>
        <w:gridCol w:w="916"/>
      </w:tblGrid>
      <w:tr w:rsidR="00CE40BD" w:rsidTr="00122F0D">
        <w:trPr>
          <w:cantSplit/>
          <w:trHeight w:val="266"/>
          <w:tblHeader/>
        </w:trPr>
        <w:tc>
          <w:tcPr>
            <w:tcW w:w="9574" w:type="dxa"/>
            <w:gridSpan w:val="2"/>
          </w:tcPr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CE40BD" w:rsidRPr="00A82BA8" w:rsidRDefault="00CE40BD" w:rsidP="00122F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2BA8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CE40BD" w:rsidTr="00122F0D">
        <w:trPr>
          <w:cantSplit/>
          <w:trHeight w:val="851"/>
        </w:trPr>
        <w:tc>
          <w:tcPr>
            <w:tcW w:w="567" w:type="dxa"/>
          </w:tcPr>
          <w:p w:rsidR="00CE40BD" w:rsidRDefault="00CE40BD" w:rsidP="00122F0D">
            <w:pPr>
              <w:pStyle w:val="ListParagraph"/>
              <w:numPr>
                <w:ilvl w:val="0"/>
                <w:numId w:val="3"/>
              </w:numPr>
              <w:ind w:right="-149" w:hanging="68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Freddie has 5 songs on his phone, which we will abbreviate as M, N, O, P and Q. He randomly chooses two </w:t>
            </w:r>
            <w:r w:rsidR="00751344">
              <w:rPr>
                <w:rFonts w:ascii="Times New Roman" w:hAnsi="Times New Roman"/>
                <w:sz w:val="24"/>
                <w:szCs w:val="24"/>
              </w:rPr>
              <w:t xml:space="preserve">different </w:t>
            </w:r>
            <w:r>
              <w:rPr>
                <w:rFonts w:ascii="Times New Roman" w:hAnsi="Times New Roman"/>
                <w:sz w:val="24"/>
                <w:szCs w:val="24"/>
              </w:rPr>
              <w:t>songs to play on his way home.</w:t>
            </w:r>
          </w:p>
        </w:tc>
        <w:tc>
          <w:tcPr>
            <w:tcW w:w="916" w:type="dxa"/>
          </w:tcPr>
          <w:p w:rsidR="00CE40BD" w:rsidRPr="00A82BA8" w:rsidRDefault="00CE40BD" w:rsidP="00122F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E40BD" w:rsidTr="00122F0D">
        <w:trPr>
          <w:cantSplit/>
          <w:trHeight w:val="851"/>
        </w:trPr>
        <w:tc>
          <w:tcPr>
            <w:tcW w:w="567" w:type="dxa"/>
          </w:tcPr>
          <w:p w:rsidR="00CE40BD" w:rsidRDefault="00CE40BD" w:rsidP="00122F0D">
            <w:pPr>
              <w:pStyle w:val="ListParagraph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CE40BD" w:rsidRPr="00E4216D" w:rsidRDefault="00CE40BD" w:rsidP="00122F0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Draw a tree diagram to show the possible choices of </w:t>
            </w:r>
            <w:r w:rsidR="00751344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two songs and the order </w:t>
            </w:r>
            <w:r w:rsidR="00751344">
              <w:rPr>
                <w:rFonts w:ascii="Times New Roman" w:hAnsi="Times New Roman"/>
                <w:sz w:val="24"/>
                <w:szCs w:val="24"/>
              </w:rPr>
              <w:t xml:space="preserve">in which </w:t>
            </w:r>
            <w:r>
              <w:rPr>
                <w:rFonts w:ascii="Times New Roman" w:hAnsi="Times New Roman"/>
                <w:sz w:val="24"/>
                <w:szCs w:val="24"/>
              </w:rPr>
              <w:t>they are played.</w:t>
            </w: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CE40BD" w:rsidRPr="00A82BA8" w:rsidRDefault="00CE40BD" w:rsidP="00122F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CE40BD" w:rsidTr="00122F0D">
        <w:trPr>
          <w:cantSplit/>
          <w:trHeight w:val="851"/>
        </w:trPr>
        <w:tc>
          <w:tcPr>
            <w:tcW w:w="567" w:type="dxa"/>
          </w:tcPr>
          <w:p w:rsidR="00CE40BD" w:rsidRDefault="00CE40BD" w:rsidP="00122F0D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CE40BD" w:rsidRPr="00E4216D" w:rsidRDefault="00CE40BD" w:rsidP="00122F0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probability that the songs are M and O</w:t>
            </w:r>
            <w:r w:rsidR="00751344">
              <w:rPr>
                <w:rFonts w:ascii="Times New Roman" w:hAnsi="Times New Roman"/>
                <w:sz w:val="24"/>
                <w:szCs w:val="24"/>
              </w:rPr>
              <w:t xml:space="preserve"> in either order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</w:tc>
        <w:tc>
          <w:tcPr>
            <w:tcW w:w="916" w:type="dxa"/>
          </w:tcPr>
          <w:p w:rsidR="00CE40BD" w:rsidRPr="00A82BA8" w:rsidRDefault="00CE40BD" w:rsidP="00122F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CE40BD" w:rsidTr="00122F0D">
        <w:trPr>
          <w:cantSplit/>
          <w:trHeight w:val="851"/>
        </w:trPr>
        <w:tc>
          <w:tcPr>
            <w:tcW w:w="567" w:type="dxa"/>
          </w:tcPr>
          <w:p w:rsidR="00CE40BD" w:rsidRDefault="00CE40BD" w:rsidP="00122F0D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CE40BD" w:rsidRDefault="00CE40BD" w:rsidP="00122F0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probability t</w:t>
            </w:r>
            <w:r w:rsidR="00751344">
              <w:rPr>
                <w:rFonts w:ascii="Times New Roman" w:hAnsi="Times New Roman"/>
                <w:sz w:val="24"/>
                <w:szCs w:val="24"/>
              </w:rPr>
              <w:t xml:space="preserve">hat the two songs are either P and </w:t>
            </w:r>
            <w:r>
              <w:rPr>
                <w:rFonts w:ascii="Times New Roman" w:hAnsi="Times New Roman"/>
                <w:sz w:val="24"/>
                <w:szCs w:val="24"/>
              </w:rPr>
              <w:t>Q or M and N?</w:t>
            </w:r>
          </w:p>
          <w:p w:rsidR="00CE40BD" w:rsidRPr="00E4216D" w:rsidRDefault="00CE40BD" w:rsidP="00122F0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CE40BD" w:rsidRPr="00A82BA8" w:rsidRDefault="00CE40BD" w:rsidP="00122F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CE40BD" w:rsidTr="00122F0D">
        <w:trPr>
          <w:cantSplit/>
          <w:trHeight w:val="851"/>
        </w:trPr>
        <w:tc>
          <w:tcPr>
            <w:tcW w:w="567" w:type="dxa"/>
          </w:tcPr>
          <w:p w:rsidR="00CE40BD" w:rsidRDefault="00CE40BD" w:rsidP="00122F0D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CE40BD" w:rsidRPr="00E4216D" w:rsidRDefault="00CE40BD" w:rsidP="00122F0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probability that P is not included?</w:t>
            </w: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CE40BD" w:rsidRPr="00A82BA8" w:rsidRDefault="00CE40BD" w:rsidP="00122F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CE40BD" w:rsidTr="00122F0D">
        <w:trPr>
          <w:cantSplit/>
          <w:trHeight w:val="851"/>
        </w:trPr>
        <w:tc>
          <w:tcPr>
            <w:tcW w:w="567" w:type="dxa"/>
          </w:tcPr>
          <w:p w:rsidR="00CE40BD" w:rsidRDefault="00CE40BD" w:rsidP="00122F0D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CE40BD" w:rsidRPr="00E4216D" w:rsidRDefault="00CE40BD" w:rsidP="00122F0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E4216D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>Given that one of the songs is Q, what is the probability that the other is M?</w:t>
            </w: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CE40BD" w:rsidRDefault="00CE40BD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CE40BD" w:rsidRPr="00A82BA8" w:rsidRDefault="00CE40BD" w:rsidP="00122F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:rsidR="00A03F16" w:rsidRDefault="00A03F16"/>
    <w:p w:rsidR="00A03F16" w:rsidRDefault="00A03F16">
      <w:r>
        <w:br w:type="page"/>
      </w:r>
    </w:p>
    <w:tbl>
      <w:tblPr>
        <w:tblStyle w:val="TableGrid"/>
        <w:tblW w:w="10490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567"/>
        <w:gridCol w:w="9007"/>
        <w:gridCol w:w="916"/>
      </w:tblGrid>
      <w:tr w:rsidR="00A03F16" w:rsidTr="00122F0D">
        <w:trPr>
          <w:cantSplit/>
          <w:trHeight w:val="266"/>
          <w:tblHeader/>
        </w:trPr>
        <w:tc>
          <w:tcPr>
            <w:tcW w:w="9574" w:type="dxa"/>
            <w:gridSpan w:val="2"/>
          </w:tcPr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A03F16" w:rsidRPr="00A82BA8" w:rsidRDefault="00A03F16" w:rsidP="00122F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2BA8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A03F16" w:rsidTr="00122F0D">
        <w:trPr>
          <w:cantSplit/>
          <w:trHeight w:val="851"/>
        </w:trPr>
        <w:tc>
          <w:tcPr>
            <w:tcW w:w="567" w:type="dxa"/>
          </w:tcPr>
          <w:p w:rsidR="00A03F16" w:rsidRDefault="00A03F16" w:rsidP="00122F0D">
            <w:pPr>
              <w:pStyle w:val="ListParagraph"/>
              <w:numPr>
                <w:ilvl w:val="0"/>
                <w:numId w:val="3"/>
              </w:numPr>
              <w:ind w:right="-149" w:hanging="68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A03F16" w:rsidRDefault="00C614F6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young couple are planning on having three children. If they are successful,  a tree diagram can be used to show the possible outcomes for the three child family.</w:t>
            </w:r>
          </w:p>
        </w:tc>
        <w:tc>
          <w:tcPr>
            <w:tcW w:w="916" w:type="dxa"/>
          </w:tcPr>
          <w:p w:rsidR="00A03F16" w:rsidRPr="00A82BA8" w:rsidRDefault="00A03F16" w:rsidP="00122F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03F16" w:rsidTr="00122F0D">
        <w:trPr>
          <w:cantSplit/>
          <w:trHeight w:val="851"/>
        </w:trPr>
        <w:tc>
          <w:tcPr>
            <w:tcW w:w="567" w:type="dxa"/>
          </w:tcPr>
          <w:p w:rsidR="00A03F16" w:rsidRDefault="00A03F16" w:rsidP="00122F0D">
            <w:pPr>
              <w:pStyle w:val="ListParagraph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A03F16" w:rsidRDefault="00C614F6" w:rsidP="00A03F16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 Draw the tree diagram.</w:t>
            </w:r>
            <w:r w:rsidR="00A03F1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614F6" w:rsidRDefault="00C614F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614F6" w:rsidRDefault="00C614F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A03F16" w:rsidRPr="00A82BA8" w:rsidRDefault="00A03F16" w:rsidP="00122F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A03F16" w:rsidTr="00122F0D">
        <w:trPr>
          <w:cantSplit/>
          <w:trHeight w:val="851"/>
        </w:trPr>
        <w:tc>
          <w:tcPr>
            <w:tcW w:w="567" w:type="dxa"/>
          </w:tcPr>
          <w:p w:rsidR="00A03F16" w:rsidRDefault="00A03F16" w:rsidP="00122F0D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A03F16" w:rsidRPr="00C614F6" w:rsidRDefault="00A03F16" w:rsidP="00C614F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</w:rPr>
            </w:pPr>
            <w:r w:rsidRPr="00C614F6">
              <w:rPr>
                <w:rFonts w:ascii="Times New Roman" w:hAnsi="Times New Roman"/>
                <w:sz w:val="24"/>
                <w:szCs w:val="24"/>
              </w:rPr>
              <w:t xml:space="preserve">What is the probability that two eldest </w:t>
            </w:r>
            <w:r w:rsidR="00C614F6">
              <w:rPr>
                <w:rFonts w:ascii="Times New Roman" w:hAnsi="Times New Roman"/>
                <w:sz w:val="24"/>
                <w:szCs w:val="24"/>
              </w:rPr>
              <w:t xml:space="preserve">children </w:t>
            </w:r>
            <w:r w:rsidRPr="00C614F6">
              <w:rPr>
                <w:rFonts w:ascii="Times New Roman" w:hAnsi="Times New Roman"/>
                <w:sz w:val="24"/>
                <w:szCs w:val="24"/>
              </w:rPr>
              <w:t>are boys?</w:t>
            </w: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</w:tc>
        <w:tc>
          <w:tcPr>
            <w:tcW w:w="916" w:type="dxa"/>
          </w:tcPr>
          <w:p w:rsidR="00A03F16" w:rsidRPr="00A82BA8" w:rsidRDefault="00A03F16" w:rsidP="00122F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A03F16" w:rsidTr="00122F0D">
        <w:trPr>
          <w:cantSplit/>
          <w:trHeight w:val="851"/>
        </w:trPr>
        <w:tc>
          <w:tcPr>
            <w:tcW w:w="567" w:type="dxa"/>
          </w:tcPr>
          <w:p w:rsidR="00A03F16" w:rsidRDefault="00A03F16" w:rsidP="00122F0D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A03F16" w:rsidRPr="00C614F6" w:rsidRDefault="00A03F16" w:rsidP="00C614F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</w:rPr>
            </w:pPr>
            <w:r w:rsidRPr="00C614F6">
              <w:rPr>
                <w:rFonts w:ascii="Times New Roman" w:hAnsi="Times New Roman"/>
                <w:sz w:val="24"/>
                <w:szCs w:val="24"/>
              </w:rPr>
              <w:t xml:space="preserve">What is the probability that the </w:t>
            </w:r>
            <w:r w:rsidR="002C4588">
              <w:rPr>
                <w:rFonts w:ascii="Times New Roman" w:hAnsi="Times New Roman"/>
                <w:sz w:val="24"/>
                <w:szCs w:val="24"/>
              </w:rPr>
              <w:t>two youngest</w:t>
            </w:r>
            <w:r w:rsidRPr="00C614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614F6">
              <w:rPr>
                <w:rFonts w:ascii="Times New Roman" w:hAnsi="Times New Roman"/>
                <w:sz w:val="24"/>
                <w:szCs w:val="24"/>
              </w:rPr>
              <w:t xml:space="preserve">children </w:t>
            </w:r>
            <w:r w:rsidRPr="00C614F6">
              <w:rPr>
                <w:rFonts w:ascii="Times New Roman" w:hAnsi="Times New Roman"/>
                <w:sz w:val="24"/>
                <w:szCs w:val="24"/>
              </w:rPr>
              <w:t>are the same gender?</w:t>
            </w:r>
          </w:p>
          <w:p w:rsidR="00A03F16" w:rsidRPr="00E4216D" w:rsidRDefault="00A03F16" w:rsidP="00122F0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A03F16" w:rsidRPr="00A82BA8" w:rsidRDefault="00A03F16" w:rsidP="00122F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A03F16" w:rsidTr="00122F0D">
        <w:trPr>
          <w:cantSplit/>
          <w:trHeight w:val="851"/>
        </w:trPr>
        <w:tc>
          <w:tcPr>
            <w:tcW w:w="567" w:type="dxa"/>
          </w:tcPr>
          <w:p w:rsidR="00A03F16" w:rsidRDefault="00A03F16" w:rsidP="00122F0D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A03F16" w:rsidRPr="00E4216D" w:rsidRDefault="00A03F16" w:rsidP="00C614F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pro</w:t>
            </w:r>
            <w:r w:rsidR="00C614F6">
              <w:rPr>
                <w:rFonts w:ascii="Times New Roman" w:hAnsi="Times New Roman"/>
                <w:sz w:val="24"/>
                <w:szCs w:val="24"/>
              </w:rPr>
              <w:t>bability that the first and last children are the same gender with the middle child different?</w:t>
            </w: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A03F16" w:rsidRPr="00A82BA8" w:rsidRDefault="00A03F16" w:rsidP="00122F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A03F16" w:rsidTr="00122F0D">
        <w:trPr>
          <w:cantSplit/>
          <w:trHeight w:val="851"/>
        </w:trPr>
        <w:tc>
          <w:tcPr>
            <w:tcW w:w="567" w:type="dxa"/>
          </w:tcPr>
          <w:p w:rsidR="00A03F16" w:rsidRDefault="00A03F16" w:rsidP="00122F0D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A03F16" w:rsidRPr="00E4216D" w:rsidRDefault="00A03F16" w:rsidP="00C614F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</w:rPr>
            </w:pPr>
            <w:r w:rsidRPr="00E421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4588">
              <w:rPr>
                <w:rFonts w:ascii="Times New Roman" w:hAnsi="Times New Roman"/>
                <w:sz w:val="24"/>
                <w:szCs w:val="24"/>
              </w:rPr>
              <w:t xml:space="preserve">Given that </w:t>
            </w:r>
            <w:r w:rsidR="00C614F6">
              <w:rPr>
                <w:rFonts w:ascii="Times New Roman" w:hAnsi="Times New Roman"/>
                <w:sz w:val="24"/>
                <w:szCs w:val="24"/>
              </w:rPr>
              <w:t xml:space="preserve">the first child is a different gender to the second, what is the probability that there are two boys? </w:t>
            </w: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A03F16" w:rsidRDefault="00A03F16" w:rsidP="00122F0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A03F16" w:rsidRPr="00A82BA8" w:rsidRDefault="00A03F16" w:rsidP="00122F0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:rsidR="00E4216D" w:rsidRDefault="00E4216D"/>
    <w:p w:rsidR="008F4C0E" w:rsidRDefault="008F4C0E">
      <w:pPr>
        <w:sectPr w:rsidR="008F4C0E" w:rsidSect="006475AA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8F4C0E" w:rsidRDefault="00464D8C" w:rsidP="009E0C7E">
      <w:pPr>
        <w:jc w:val="center"/>
      </w:pPr>
      <w:sdt>
        <w:sdtPr>
          <w:rPr>
            <w:rFonts w:asciiTheme="majorHAnsi" w:hAnsiTheme="majorHAnsi"/>
            <w:i/>
            <w:sz w:val="52"/>
            <w:szCs w:val="52"/>
          </w:rPr>
          <w:alias w:val="Title"/>
          <w:tag w:val=""/>
          <w:id w:val="-712806398"/>
          <w:placeholder>
            <w:docPart w:val="CE6C6FAF21434318A586E87D504475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54BA9">
            <w:rPr>
              <w:rFonts w:asciiTheme="majorHAnsi" w:hAnsiTheme="majorHAnsi"/>
              <w:i/>
              <w:sz w:val="52"/>
              <w:szCs w:val="52"/>
            </w:rPr>
            <w:t>Two and Three Stage Events</w:t>
          </w:r>
        </w:sdtContent>
      </w:sdt>
    </w:p>
    <w:p w:rsidR="00DD53EB" w:rsidRDefault="00DD53EB" w:rsidP="00DD53EB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48"/>
          <w:szCs w:val="48"/>
        </w:rPr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"/>
        <w:gridCol w:w="7913"/>
        <w:gridCol w:w="912"/>
      </w:tblGrid>
      <w:tr w:rsidR="00D9137D" w:rsidTr="00D9137D"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37D" w:rsidRDefault="00D9137D" w:rsidP="00626F4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37D" w:rsidRDefault="00D9137D" w:rsidP="00626F4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9137D" w:rsidTr="009D0CC5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37D" w:rsidRDefault="00D9137D" w:rsidP="00626F47">
            <w:pPr>
              <w:pStyle w:val="ListParagraph"/>
              <w:numPr>
                <w:ilvl w:val="0"/>
                <w:numId w:val="6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37D" w:rsidRDefault="00D9137D" w:rsidP="009D0CC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a)</w:t>
            </w:r>
          </w:p>
          <w:p w:rsidR="00D9137D" w:rsidRDefault="00D9137D" w:rsidP="009D0CC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7"/>
              <w:gridCol w:w="907"/>
              <w:gridCol w:w="907"/>
              <w:gridCol w:w="907"/>
              <w:gridCol w:w="907"/>
            </w:tblGrid>
            <w:tr w:rsidR="00D9137D" w:rsidRPr="00AB269B" w:rsidTr="00AB269B">
              <w:tc>
                <w:tcPr>
                  <w:tcW w:w="907" w:type="dxa"/>
                </w:tcPr>
                <w:p w:rsidR="00D9137D" w:rsidRPr="00AB269B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07" w:type="dxa"/>
                </w:tcPr>
                <w:p w:rsidR="00D9137D" w:rsidRPr="00AB269B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69B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07" w:type="dxa"/>
                </w:tcPr>
                <w:p w:rsidR="00D9137D" w:rsidRPr="00AB269B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69B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07" w:type="dxa"/>
                </w:tcPr>
                <w:p w:rsidR="00D9137D" w:rsidRPr="00AB269B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69B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07" w:type="dxa"/>
                </w:tcPr>
                <w:p w:rsidR="00D9137D" w:rsidRPr="00AB269B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69B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D9137D" w:rsidRPr="00AB269B" w:rsidTr="00AB269B">
              <w:tc>
                <w:tcPr>
                  <w:tcW w:w="907" w:type="dxa"/>
                </w:tcPr>
                <w:p w:rsidR="00D9137D" w:rsidRPr="00AB269B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69B">
                    <w:rPr>
                      <w:rFonts w:ascii="Times New Roman" w:hAnsi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907" w:type="dxa"/>
                </w:tcPr>
                <w:p w:rsidR="00D9137D" w:rsidRPr="00AB269B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A1</w:t>
                  </w:r>
                </w:p>
              </w:tc>
              <w:tc>
                <w:tcPr>
                  <w:tcW w:w="907" w:type="dxa"/>
                </w:tcPr>
                <w:p w:rsidR="00D9137D" w:rsidRPr="00AB269B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9137D">
                    <w:rPr>
                      <w:rFonts w:ascii="Times New Roman" w:hAnsi="Times New Roman"/>
                      <w:sz w:val="24"/>
                      <w:szCs w:val="24"/>
                      <w:highlight w:val="green"/>
                    </w:rPr>
                    <w:t>A2</w:t>
                  </w:r>
                </w:p>
              </w:tc>
              <w:tc>
                <w:tcPr>
                  <w:tcW w:w="907" w:type="dxa"/>
                </w:tcPr>
                <w:p w:rsidR="00D9137D" w:rsidRPr="00AB269B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A3</w:t>
                  </w:r>
                </w:p>
              </w:tc>
              <w:tc>
                <w:tcPr>
                  <w:tcW w:w="907" w:type="dxa"/>
                </w:tcPr>
                <w:p w:rsidR="00D9137D" w:rsidRPr="00AB269B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9137D">
                    <w:rPr>
                      <w:rFonts w:ascii="Times New Roman" w:hAnsi="Times New Roman"/>
                      <w:sz w:val="24"/>
                      <w:szCs w:val="24"/>
                      <w:highlight w:val="green"/>
                    </w:rPr>
                    <w:t>A4</w:t>
                  </w:r>
                </w:p>
              </w:tc>
            </w:tr>
            <w:tr w:rsidR="00D9137D" w:rsidRPr="00AB269B" w:rsidTr="00AB269B">
              <w:tc>
                <w:tcPr>
                  <w:tcW w:w="907" w:type="dxa"/>
                </w:tcPr>
                <w:p w:rsidR="00D9137D" w:rsidRPr="00AB269B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69B">
                    <w:rPr>
                      <w:rFonts w:ascii="Times New Roman" w:hAnsi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907" w:type="dxa"/>
                </w:tcPr>
                <w:p w:rsidR="00D9137D" w:rsidRPr="00D9137D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</w:pPr>
                  <w:r w:rsidRPr="00D9137D"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  <w:t>B1</w:t>
                  </w:r>
                </w:p>
              </w:tc>
              <w:tc>
                <w:tcPr>
                  <w:tcW w:w="907" w:type="dxa"/>
                </w:tcPr>
                <w:p w:rsidR="00D9137D" w:rsidRPr="00AB269B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9137D">
                    <w:rPr>
                      <w:rFonts w:ascii="Times New Roman" w:hAnsi="Times New Roman"/>
                      <w:sz w:val="24"/>
                      <w:szCs w:val="24"/>
                      <w:highlight w:val="yellow"/>
                    </w:rPr>
                    <w:t>B2</w:t>
                  </w:r>
                </w:p>
              </w:tc>
              <w:tc>
                <w:tcPr>
                  <w:tcW w:w="907" w:type="dxa"/>
                </w:tcPr>
                <w:p w:rsidR="00D9137D" w:rsidRPr="00D9137D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</w:pPr>
                  <w:r w:rsidRPr="00D9137D"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  <w:t>B3</w:t>
                  </w:r>
                </w:p>
              </w:tc>
              <w:tc>
                <w:tcPr>
                  <w:tcW w:w="907" w:type="dxa"/>
                </w:tcPr>
                <w:p w:rsidR="00D9137D" w:rsidRPr="00AB269B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9137D"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  <w:t>B4</w:t>
                  </w:r>
                </w:p>
              </w:tc>
            </w:tr>
            <w:tr w:rsidR="00D9137D" w:rsidRPr="00AB269B" w:rsidTr="00AB269B">
              <w:tc>
                <w:tcPr>
                  <w:tcW w:w="907" w:type="dxa"/>
                </w:tcPr>
                <w:p w:rsidR="00D9137D" w:rsidRPr="00AB269B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69B">
                    <w:rPr>
                      <w:rFonts w:ascii="Times New Roman" w:hAnsi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907" w:type="dxa"/>
                </w:tcPr>
                <w:p w:rsidR="00D9137D" w:rsidRPr="00D9137D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</w:pPr>
                  <w:r w:rsidRPr="00D9137D"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  <w:t>C1</w:t>
                  </w:r>
                </w:p>
              </w:tc>
              <w:tc>
                <w:tcPr>
                  <w:tcW w:w="907" w:type="dxa"/>
                </w:tcPr>
                <w:p w:rsidR="00D9137D" w:rsidRPr="00AB269B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9137D">
                    <w:rPr>
                      <w:rFonts w:ascii="Times New Roman" w:hAnsi="Times New Roman"/>
                      <w:sz w:val="24"/>
                      <w:szCs w:val="24"/>
                      <w:highlight w:val="green"/>
                    </w:rPr>
                    <w:t>C2</w:t>
                  </w:r>
                </w:p>
              </w:tc>
              <w:tc>
                <w:tcPr>
                  <w:tcW w:w="907" w:type="dxa"/>
                </w:tcPr>
                <w:p w:rsidR="00D9137D" w:rsidRPr="00D9137D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</w:pPr>
                  <w:r w:rsidRPr="00D9137D"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  <w:t>C3</w:t>
                  </w:r>
                </w:p>
              </w:tc>
              <w:tc>
                <w:tcPr>
                  <w:tcW w:w="907" w:type="dxa"/>
                </w:tcPr>
                <w:p w:rsidR="00D9137D" w:rsidRPr="00AB269B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9137D">
                    <w:rPr>
                      <w:rFonts w:ascii="Times New Roman" w:hAnsi="Times New Roman"/>
                      <w:sz w:val="24"/>
                      <w:szCs w:val="24"/>
                      <w:highlight w:val="green"/>
                    </w:rPr>
                    <w:t>C4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</w:t>
                  </w:r>
                  <w:r w:rsidRPr="00D9137D"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  <w:t>C4</w:t>
                  </w:r>
                </w:p>
              </w:tc>
            </w:tr>
            <w:tr w:rsidR="00D9137D" w:rsidRPr="00AB269B" w:rsidTr="00AB269B">
              <w:tc>
                <w:tcPr>
                  <w:tcW w:w="907" w:type="dxa"/>
                </w:tcPr>
                <w:p w:rsidR="00D9137D" w:rsidRPr="00AB269B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69B">
                    <w:rPr>
                      <w:rFonts w:ascii="Times New Roman" w:hAnsi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907" w:type="dxa"/>
                </w:tcPr>
                <w:p w:rsidR="00D9137D" w:rsidRPr="00D9137D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</w:pPr>
                  <w:r w:rsidRPr="00D9137D"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  <w:t>D1</w:t>
                  </w:r>
                </w:p>
              </w:tc>
              <w:tc>
                <w:tcPr>
                  <w:tcW w:w="907" w:type="dxa"/>
                </w:tcPr>
                <w:p w:rsidR="00D9137D" w:rsidRPr="00AB269B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D2</w:t>
                  </w:r>
                </w:p>
              </w:tc>
              <w:tc>
                <w:tcPr>
                  <w:tcW w:w="907" w:type="dxa"/>
                </w:tcPr>
                <w:p w:rsidR="00D9137D" w:rsidRPr="00D9137D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</w:pPr>
                  <w:r w:rsidRPr="00D9137D"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  <w:t>D3</w:t>
                  </w:r>
                </w:p>
              </w:tc>
              <w:tc>
                <w:tcPr>
                  <w:tcW w:w="907" w:type="dxa"/>
                </w:tcPr>
                <w:p w:rsidR="00D9137D" w:rsidRPr="00D9137D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</w:pPr>
                  <w:r w:rsidRPr="00D9137D"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  <w:t>D4</w:t>
                  </w:r>
                </w:p>
              </w:tc>
            </w:tr>
            <w:tr w:rsidR="00D9137D" w:rsidRPr="00AB269B" w:rsidTr="00AB269B">
              <w:tc>
                <w:tcPr>
                  <w:tcW w:w="907" w:type="dxa"/>
                </w:tcPr>
                <w:p w:rsidR="00D9137D" w:rsidRPr="00AB269B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69B">
                    <w:rPr>
                      <w:rFonts w:ascii="Times New Roman" w:hAnsi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907" w:type="dxa"/>
                </w:tcPr>
                <w:p w:rsidR="00D9137D" w:rsidRPr="00D9137D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</w:pPr>
                  <w:r w:rsidRPr="00D9137D"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  <w:t>E1</w:t>
                  </w:r>
                </w:p>
              </w:tc>
              <w:tc>
                <w:tcPr>
                  <w:tcW w:w="907" w:type="dxa"/>
                </w:tcPr>
                <w:p w:rsidR="00D9137D" w:rsidRPr="00AB269B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E2</w:t>
                  </w:r>
                </w:p>
              </w:tc>
              <w:tc>
                <w:tcPr>
                  <w:tcW w:w="907" w:type="dxa"/>
                </w:tcPr>
                <w:p w:rsidR="00D9137D" w:rsidRPr="00D9137D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</w:pPr>
                  <w:r w:rsidRPr="00D9137D"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  <w:t>E3</w:t>
                  </w:r>
                </w:p>
              </w:tc>
              <w:tc>
                <w:tcPr>
                  <w:tcW w:w="907" w:type="dxa"/>
                </w:tcPr>
                <w:p w:rsidR="00D9137D" w:rsidRPr="00D9137D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</w:pPr>
                  <w:r w:rsidRPr="00D9137D"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  <w:t>E4</w:t>
                  </w:r>
                </w:p>
              </w:tc>
            </w:tr>
            <w:tr w:rsidR="00D9137D" w:rsidRPr="00AB269B" w:rsidTr="00AB269B">
              <w:tc>
                <w:tcPr>
                  <w:tcW w:w="907" w:type="dxa"/>
                </w:tcPr>
                <w:p w:rsidR="00D9137D" w:rsidRPr="00AB269B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69B">
                    <w:rPr>
                      <w:rFonts w:ascii="Times New Roman" w:hAnsi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07" w:type="dxa"/>
                </w:tcPr>
                <w:p w:rsidR="00D9137D" w:rsidRPr="00D9137D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</w:pPr>
                  <w:r w:rsidRPr="00D9137D"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  <w:t>F1</w:t>
                  </w:r>
                </w:p>
              </w:tc>
              <w:tc>
                <w:tcPr>
                  <w:tcW w:w="907" w:type="dxa"/>
                </w:tcPr>
                <w:p w:rsidR="00D9137D" w:rsidRPr="00AB269B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F2</w:t>
                  </w:r>
                </w:p>
              </w:tc>
              <w:tc>
                <w:tcPr>
                  <w:tcW w:w="907" w:type="dxa"/>
                </w:tcPr>
                <w:p w:rsidR="00D9137D" w:rsidRPr="00D9137D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</w:pPr>
                  <w:r w:rsidRPr="00D9137D"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  <w:t>F3</w:t>
                  </w:r>
                </w:p>
              </w:tc>
              <w:tc>
                <w:tcPr>
                  <w:tcW w:w="907" w:type="dxa"/>
                </w:tcPr>
                <w:p w:rsidR="00D9137D" w:rsidRPr="00D9137D" w:rsidRDefault="00D9137D" w:rsidP="009D0CC5">
                  <w:pPr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</w:pPr>
                  <w:r w:rsidRPr="00D9137D">
                    <w:rPr>
                      <w:rFonts w:ascii="Times New Roman" w:hAnsi="Times New Roman"/>
                      <w:sz w:val="24"/>
                      <w:szCs w:val="24"/>
                      <w:highlight w:val="cyan"/>
                    </w:rPr>
                    <w:t>F4</w:t>
                  </w:r>
                </w:p>
              </w:tc>
            </w:tr>
          </w:tbl>
          <w:p w:rsidR="00D9137D" w:rsidRDefault="00D9137D" w:rsidP="009D0C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137D" w:rsidRDefault="00D9137D" w:rsidP="009D0C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37D" w:rsidRDefault="00D9137D" w:rsidP="00AB269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D9137D" w:rsidTr="009D0CC5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37D" w:rsidRDefault="00D9137D" w:rsidP="00626F47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37D" w:rsidRDefault="00D9137D" w:rsidP="009D0CC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b) P(</w:t>
            </w:r>
            <w:r w:rsidRPr="00D9137D">
              <w:rPr>
                <w:rFonts w:asciiTheme="majorHAnsi" w:hAnsiTheme="majorHAnsi"/>
                <w:sz w:val="24"/>
                <w:szCs w:val="24"/>
                <w:highlight w:val="yellow"/>
              </w:rPr>
              <w:t>B2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)  </w:t>
            </w:r>
            <w:r w:rsidRPr="00D9137D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567" w:dyaOrig="539">
                <v:shape id="_x0000_i1025" type="#_x0000_t75" style="width:28.2pt;height:27pt" o:ole="">
                  <v:imagedata r:id="rId14" o:title=""/>
                </v:shape>
                <o:OLEObject Type="Embed" ProgID="FXE300.Equation" ShapeID="_x0000_i1025" DrawAspect="Content" ObjectID="_1425922864" r:id="rId15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37D" w:rsidRDefault="00D9137D" w:rsidP="00AB269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D9137D" w:rsidTr="009D0CC5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37D" w:rsidRDefault="00D9137D" w:rsidP="00626F47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37D" w:rsidRDefault="00D9137D" w:rsidP="009D0CC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c) P(</w:t>
            </w:r>
            <w:r w:rsidRPr="00D9137D">
              <w:rPr>
                <w:rFonts w:asciiTheme="majorHAnsi" w:hAnsiTheme="majorHAnsi"/>
                <w:sz w:val="24"/>
                <w:szCs w:val="24"/>
                <w:highlight w:val="green"/>
              </w:rPr>
              <w:t>A or C with even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) = </w:t>
            </w:r>
            <w:r w:rsidRPr="00D9137D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815" w:dyaOrig="539">
                <v:shape id="_x0000_i1026" type="#_x0000_t75" style="width:40.8pt;height:27pt" o:ole="">
                  <v:imagedata r:id="rId16" o:title=""/>
                </v:shape>
                <o:OLEObject Type="Embed" ProgID="FXE300.Equation" ShapeID="_x0000_i1026" DrawAspect="Content" ObjectID="_1425922865" r:id="rId17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37D" w:rsidRDefault="00D9137D" w:rsidP="00AB269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D9137D" w:rsidTr="009D0CC5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37D" w:rsidRDefault="00D9137D" w:rsidP="00626F47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37D" w:rsidRDefault="00D9137D" w:rsidP="009D0CC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d) P(</w:t>
            </w:r>
            <w:r w:rsidRPr="00D9137D">
              <w:rPr>
                <w:rFonts w:asciiTheme="majorHAnsi" w:hAnsiTheme="majorHAnsi"/>
                <w:sz w:val="24"/>
                <w:szCs w:val="24"/>
                <w:highlight w:val="cyan"/>
              </w:rPr>
              <w:t>no A or 2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) = </w:t>
            </w:r>
            <w:r w:rsidRPr="00D9137D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1267" w:dyaOrig="539">
                <v:shape id="_x0000_i1027" type="#_x0000_t75" style="width:63.6pt;height:27pt" o:ole="">
                  <v:imagedata r:id="rId18" o:title=""/>
                </v:shape>
                <o:OLEObject Type="Embed" ProgID="FXE300.Equation" ShapeID="_x0000_i1027" DrawAspect="Content" ObjectID="_1425922866" r:id="rId19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37D" w:rsidRDefault="00D9137D" w:rsidP="00AB269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D9137D" w:rsidTr="009D0CC5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37D" w:rsidRDefault="00D9137D" w:rsidP="00626F47">
            <w:pPr>
              <w:pStyle w:val="ListParagraph"/>
              <w:numPr>
                <w:ilvl w:val="0"/>
                <w:numId w:val="6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37D" w:rsidRDefault="00626F47" w:rsidP="009D0CC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a)</w:t>
            </w:r>
          </w:p>
          <w:p w:rsidR="00626F47" w:rsidRDefault="00626F47" w:rsidP="009D0CC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1"/>
              <w:gridCol w:w="1701"/>
              <w:gridCol w:w="1701"/>
              <w:gridCol w:w="1701"/>
            </w:tblGrid>
            <w:tr w:rsidR="00626F47" w:rsidRPr="00D30041" w:rsidTr="00626F47">
              <w:tc>
                <w:tcPr>
                  <w:tcW w:w="19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26F47" w:rsidRPr="00D30041" w:rsidRDefault="00626F47" w:rsidP="00626F4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26F47" w:rsidRPr="00D30041" w:rsidRDefault="00626F47" w:rsidP="00626F4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D30041">
                    <w:rPr>
                      <w:rFonts w:ascii="Times New Roman" w:hAnsi="Times New Roman"/>
                      <w:sz w:val="28"/>
                      <w:szCs w:val="28"/>
                    </w:rPr>
                    <w:t>Male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26F47" w:rsidRPr="00D30041" w:rsidRDefault="00626F47" w:rsidP="00626F4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D30041">
                    <w:rPr>
                      <w:rFonts w:ascii="Times New Roman" w:hAnsi="Times New Roman"/>
                      <w:sz w:val="28"/>
                      <w:szCs w:val="28"/>
                    </w:rPr>
                    <w:t>Female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626F47" w:rsidRPr="00D30041" w:rsidRDefault="00626F47" w:rsidP="00626F4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D30041">
                    <w:rPr>
                      <w:rFonts w:ascii="Times New Roman" w:hAnsi="Times New Roman"/>
                      <w:sz w:val="28"/>
                      <w:szCs w:val="28"/>
                    </w:rPr>
                    <w:t>Total</w:t>
                  </w:r>
                </w:p>
              </w:tc>
            </w:tr>
            <w:tr w:rsidR="00626F47" w:rsidRPr="00D30041" w:rsidTr="00626F47">
              <w:tc>
                <w:tcPr>
                  <w:tcW w:w="19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26F47" w:rsidRPr="00D30041" w:rsidRDefault="00626F47" w:rsidP="00626F4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D30041">
                    <w:rPr>
                      <w:rFonts w:ascii="Times New Roman" w:hAnsi="Times New Roman"/>
                      <w:sz w:val="28"/>
                      <w:szCs w:val="28"/>
                    </w:rPr>
                    <w:t>Talk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626F47" w:rsidRPr="00D30041" w:rsidRDefault="00626F47" w:rsidP="00626F4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24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626F47" w:rsidRPr="00D30041" w:rsidRDefault="00626F47" w:rsidP="00626F4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18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26F47" w:rsidRPr="00D30041" w:rsidRDefault="00626F47" w:rsidP="00626F4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42</w:t>
                  </w:r>
                </w:p>
              </w:tc>
            </w:tr>
            <w:tr w:rsidR="00626F47" w:rsidRPr="00D30041" w:rsidTr="00626F47">
              <w:tc>
                <w:tcPr>
                  <w:tcW w:w="19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26F47" w:rsidRPr="00D30041" w:rsidRDefault="00626F47" w:rsidP="00626F4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D30041">
                    <w:rPr>
                      <w:rFonts w:ascii="Times New Roman" w:hAnsi="Times New Roman"/>
                      <w:sz w:val="28"/>
                      <w:szCs w:val="28"/>
                    </w:rPr>
                    <w:t>Text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626F47" w:rsidRPr="00D30041" w:rsidRDefault="00626F47" w:rsidP="00626F4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D30041">
                    <w:rPr>
                      <w:rFonts w:ascii="Times New Roman" w:hAnsi="Times New Roman"/>
                      <w:sz w:val="28"/>
                      <w:szCs w:val="28"/>
                    </w:rPr>
                    <w:t>26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626F47" w:rsidRPr="00D30041" w:rsidRDefault="00626F47" w:rsidP="00626F4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32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26F47" w:rsidRPr="00D30041" w:rsidRDefault="00626F47" w:rsidP="00626F4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58</w:t>
                  </w:r>
                </w:p>
              </w:tc>
            </w:tr>
            <w:tr w:rsidR="00626F47" w:rsidRPr="00D30041" w:rsidTr="00626F47">
              <w:tc>
                <w:tcPr>
                  <w:tcW w:w="19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626F47" w:rsidRPr="00D30041" w:rsidRDefault="00626F47" w:rsidP="00626F4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D30041">
                    <w:rPr>
                      <w:rFonts w:ascii="Times New Roman" w:hAnsi="Times New Roman"/>
                      <w:sz w:val="28"/>
                      <w:szCs w:val="28"/>
                    </w:rPr>
                    <w:t>Total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26F47" w:rsidRPr="00D30041" w:rsidRDefault="00626F47" w:rsidP="00626F4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26F47" w:rsidRPr="00D30041" w:rsidRDefault="00626F47" w:rsidP="00626F4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26F47" w:rsidRPr="00D30041" w:rsidRDefault="00626F47" w:rsidP="00626F4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100</w:t>
                  </w:r>
                </w:p>
              </w:tc>
            </w:tr>
          </w:tbl>
          <w:p w:rsidR="00626F47" w:rsidRDefault="00626F47" w:rsidP="009D0C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26F47" w:rsidRDefault="00626F47" w:rsidP="009D0C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F47" w:rsidRDefault="00626F47" w:rsidP="00626F4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626F47" w:rsidRDefault="00626F47" w:rsidP="00626F4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626F47" w:rsidRDefault="00626F47" w:rsidP="00626F4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D9137D" w:rsidRDefault="00626F47" w:rsidP="00626F4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D9137D" w:rsidTr="009D0CC5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37D" w:rsidRDefault="00D9137D" w:rsidP="00626F47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37D" w:rsidRDefault="00626F47" w:rsidP="009D0CC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b)</w:t>
            </w:r>
            <w:r w:rsidR="00CE40BD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P(Text) =  </w:t>
            </w:r>
            <w:r w:rsidRPr="00626F47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1056" w:dyaOrig="539">
                <v:shape id="_x0000_i1028" type="#_x0000_t75" style="width:52.8pt;height:27pt" o:ole="">
                  <v:imagedata r:id="rId20" o:title=""/>
                </v:shape>
                <o:OLEObject Type="Embed" ProgID="FXE300.Equation" ShapeID="_x0000_i1028" DrawAspect="Content" ObjectID="_1425922867" r:id="rId21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37D" w:rsidRDefault="00CE40BD" w:rsidP="00626F4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642102" w:rsidTr="009D0CC5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02" w:rsidRDefault="00642102" w:rsidP="00626F47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02" w:rsidRDefault="00626F47" w:rsidP="009D0CC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c) </w:t>
            </w:r>
            <w:r w:rsidR="00CE40BD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P(Female and Talk) =  </w:t>
            </w:r>
            <w:r w:rsidR="00CE40BD" w:rsidRPr="00626F47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1056" w:dyaOrig="539">
                <v:shape id="_x0000_i1029" type="#_x0000_t75" style="width:52.8pt;height:27pt" o:ole="">
                  <v:imagedata r:id="rId22" o:title=""/>
                </v:shape>
                <o:OLEObject Type="Embed" ProgID="FXE300.Equation" ShapeID="_x0000_i1029" DrawAspect="Content" ObjectID="_1425922868" r:id="rId23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02" w:rsidRDefault="00CE40BD" w:rsidP="00626F4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9D0CC5" w:rsidTr="009D0CC5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CC5" w:rsidRDefault="009D0CC5" w:rsidP="00626F47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CC5" w:rsidRDefault="00626F47" w:rsidP="009D0CC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d)</w:t>
            </w:r>
            <w:r w:rsidR="00CE40BD">
              <w:rPr>
                <w:rFonts w:asciiTheme="majorHAnsi" w:hAnsiTheme="majorHAnsi"/>
                <w:sz w:val="24"/>
                <w:szCs w:val="24"/>
              </w:rPr>
              <w:t xml:space="preserve">  P(Male given Text) =  </w:t>
            </w:r>
            <w:r w:rsidR="00CE40BD" w:rsidRPr="00626F47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935" w:dyaOrig="539">
                <v:shape id="_x0000_i1030" type="#_x0000_t75" style="width:46.8pt;height:27pt" o:ole="">
                  <v:imagedata r:id="rId24" o:title=""/>
                </v:shape>
                <o:OLEObject Type="Embed" ProgID="FXE300.Equation" ShapeID="_x0000_i1030" DrawAspect="Content" ObjectID="_1425922869" r:id="rId25"/>
              </w:object>
            </w:r>
            <w:r w:rsidR="00CE40BD">
              <w:rPr>
                <w:rFonts w:asciiTheme="majorHAnsi" w:hAnsiTheme="majorHAnsi"/>
                <w:sz w:val="24"/>
                <w:szCs w:val="24"/>
              </w:rPr>
              <w:t xml:space="preserve">  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CC5" w:rsidRDefault="00CE40BD" w:rsidP="00626F4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9D0CC5" w:rsidTr="009D0CC5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CC5" w:rsidRDefault="009D0CC5" w:rsidP="00626F47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CC5" w:rsidRDefault="00626F47" w:rsidP="009D0CC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e)</w:t>
            </w:r>
            <w:r w:rsidR="00CE40BD">
              <w:rPr>
                <w:rFonts w:asciiTheme="majorHAnsi" w:hAnsiTheme="majorHAnsi"/>
                <w:sz w:val="24"/>
                <w:szCs w:val="24"/>
              </w:rPr>
              <w:t xml:space="preserve">   P(Talk given male) =  </w:t>
            </w:r>
            <w:r w:rsidR="00CE40BD" w:rsidRPr="00626F47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935" w:dyaOrig="539">
                <v:shape id="_x0000_i1031" type="#_x0000_t75" style="width:46.8pt;height:27pt" o:ole="">
                  <v:imagedata r:id="rId26" o:title=""/>
                </v:shape>
                <o:OLEObject Type="Embed" ProgID="FXE300.Equation" ShapeID="_x0000_i1031" DrawAspect="Content" ObjectID="_1425922870" r:id="rId27"/>
              </w:object>
            </w:r>
            <w:r w:rsidR="00CE40BD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CC5" w:rsidRDefault="00CE40BD" w:rsidP="00626F4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CE40BD" w:rsidTr="00CE40BD">
        <w:trPr>
          <w:cantSplit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BD" w:rsidRDefault="00CE40BD" w:rsidP="00626F47">
            <w:pPr>
              <w:pStyle w:val="ListParagraph"/>
              <w:numPr>
                <w:ilvl w:val="0"/>
                <w:numId w:val="6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BD" w:rsidRDefault="00464D8C" w:rsidP="00122F0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pict>
                <v:shape id="_x0000_s1031" type="#_x0000_t75" style="position:absolute;margin-left:96pt;margin-top:8.5pt;width:138.95pt;height:253.2pt;z-index:251786240;mso-position-horizontal-relative:text;mso-position-vertical-relative:text">
                  <v:imagedata r:id="rId28" o:title=""/>
                </v:shape>
                <o:OLEObject Type="Embed" ProgID="FXDraw3.Document" ShapeID="_x0000_s1031" DrawAspect="Content" ObjectID="_1425922884" r:id="rId29"/>
              </w:pict>
            </w:r>
            <w:r w:rsidR="00C51380">
              <w:rPr>
                <w:rFonts w:asciiTheme="majorHAnsi" w:hAnsiTheme="majorHAnsi"/>
                <w:sz w:val="24"/>
                <w:szCs w:val="24"/>
              </w:rPr>
              <w:t xml:space="preserve">a)  </w:t>
            </w:r>
          </w:p>
          <w:p w:rsidR="00C51380" w:rsidRDefault="00C51380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51380" w:rsidRDefault="00C51380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51380" w:rsidRDefault="00C51380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51380" w:rsidRDefault="00C51380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51380" w:rsidRDefault="00C51380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51380" w:rsidRDefault="00C51380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51380" w:rsidRDefault="00C51380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51380" w:rsidRDefault="00C51380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51380" w:rsidRDefault="00C51380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51380" w:rsidRDefault="00C51380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51380" w:rsidRDefault="00C51380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51380" w:rsidRDefault="00C51380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51380" w:rsidRDefault="00C51380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51380" w:rsidRDefault="00C51380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A5075" w:rsidRDefault="004A5075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A5075" w:rsidRDefault="004A5075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A5075" w:rsidRDefault="004A5075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A5075" w:rsidRDefault="004A5075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A5075" w:rsidRDefault="004A5075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BD" w:rsidRDefault="00CE40BD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A03F16" w:rsidRDefault="00A03F16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A03F16" w:rsidRDefault="00A03F16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A03F16" w:rsidRDefault="00A03F16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A03F16" w:rsidRDefault="00A03F16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A03F16" w:rsidRDefault="00A03F16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A03F16" w:rsidRDefault="00A03F16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A03F16" w:rsidRDefault="00A03F16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A03F16" w:rsidRDefault="00A03F16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A03F16" w:rsidRDefault="00A03F16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C51380" w:rsidTr="00CE40BD">
        <w:trPr>
          <w:cantSplit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380" w:rsidRDefault="00C51380" w:rsidP="00C51380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380" w:rsidRDefault="004A5075" w:rsidP="00122F0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b)   P(Even ) =  </w:t>
            </w:r>
            <w:r w:rsidRPr="004A5075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815" w:dyaOrig="539">
                <v:shape id="_x0000_i1032" type="#_x0000_t75" style="width:40.8pt;height:27pt" o:ole="">
                  <v:imagedata r:id="rId30" o:title=""/>
                </v:shape>
                <o:OLEObject Type="Embed" ProgID="FXE300.Equation" ShapeID="_x0000_i1032" DrawAspect="Content" ObjectID="_1425922871" r:id="rId31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380" w:rsidRDefault="004A5075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C51380" w:rsidTr="00CE40BD">
        <w:trPr>
          <w:cantSplit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380" w:rsidRDefault="00C51380" w:rsidP="00C51380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5" w:rsidRDefault="004A5075" w:rsidP="00122F0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c) P(Not multiple of 3) = 1 – P(Multiple of 3)</w:t>
            </w:r>
          </w:p>
          <w:p w:rsidR="00C51380" w:rsidRDefault="004A5075" w:rsidP="00122F0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                   =  </w:t>
            </w:r>
            <w:r w:rsidRPr="004A5075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1296" w:dyaOrig="539">
                <v:shape id="_x0000_i1033" type="#_x0000_t75" style="width:64.8pt;height:27pt" o:ole="">
                  <v:imagedata r:id="rId32" o:title=""/>
                </v:shape>
                <o:OLEObject Type="Embed" ProgID="FXE300.Equation" ShapeID="_x0000_i1033" DrawAspect="Content" ObjectID="_1425922872" r:id="rId33"/>
              </w:objec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380" w:rsidRDefault="004A5075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C51380" w:rsidTr="00CE40BD">
        <w:trPr>
          <w:cantSplit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380" w:rsidRDefault="00C51380" w:rsidP="00C51380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380" w:rsidRDefault="00751344" w:rsidP="004A507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d)  P(Greater than 30 and even</w:t>
            </w:r>
            <w:r w:rsidR="004A5075">
              <w:rPr>
                <w:rFonts w:asciiTheme="majorHAnsi" w:hAnsiTheme="majorHAnsi"/>
                <w:sz w:val="24"/>
                <w:szCs w:val="24"/>
              </w:rPr>
              <w:t xml:space="preserve">) = </w:t>
            </w:r>
            <w:r w:rsidR="004A5075" w:rsidRPr="004A5075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815" w:dyaOrig="539">
                <v:shape id="_x0000_i1034" type="#_x0000_t75" style="width:40.8pt;height:27pt" o:ole="">
                  <v:imagedata r:id="rId34" o:title=""/>
                </v:shape>
                <o:OLEObject Type="Embed" ProgID="FXE300.Equation" ShapeID="_x0000_i1034" DrawAspect="Content" ObjectID="_1425922873" r:id="rId35"/>
              </w:objec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380" w:rsidRDefault="004A5075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C51380" w:rsidTr="00CE40BD">
        <w:trPr>
          <w:cantSplit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380" w:rsidRDefault="00C51380" w:rsidP="00C51380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380" w:rsidRDefault="004A5075" w:rsidP="00122F0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e)</w:t>
            </w:r>
            <w:r w:rsidR="00A03F16">
              <w:rPr>
                <w:rFonts w:asciiTheme="majorHAnsi" w:hAnsiTheme="majorHAnsi"/>
                <w:sz w:val="24"/>
                <w:szCs w:val="24"/>
              </w:rPr>
              <w:t xml:space="preserve"> P(Multiple of 3 given less than 50) = </w:t>
            </w:r>
            <w:r w:rsidR="00A03F16" w:rsidRPr="004A5075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815" w:dyaOrig="539">
                <v:shape id="_x0000_i1035" type="#_x0000_t75" style="width:40.8pt;height:27pt" o:ole="">
                  <v:imagedata r:id="rId36" o:title=""/>
                </v:shape>
                <o:OLEObject Type="Embed" ProgID="FXE300.Equation" ShapeID="_x0000_i1035" DrawAspect="Content" ObjectID="_1425922874" r:id="rId37"/>
              </w:objec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380" w:rsidRDefault="00A03F16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CE40BD" w:rsidTr="00CE40BD">
        <w:trPr>
          <w:cantSplit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BD" w:rsidRDefault="00CE40BD" w:rsidP="00626F47">
            <w:pPr>
              <w:pStyle w:val="ListParagraph"/>
              <w:numPr>
                <w:ilvl w:val="0"/>
                <w:numId w:val="6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a)</w:t>
            </w:r>
          </w:p>
          <w:p w:rsidR="00CE40BD" w:rsidRDefault="00464D8C" w:rsidP="00122F0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pict w14:anchorId="43067998">
                <v:shape id="_x0000_s1030" type="#_x0000_t75" style="position:absolute;margin-left:162pt;margin-top:9.15pt;width:100.5pt;height:285.25pt;z-index:251785216;mso-position-horizontal-relative:text;mso-position-vertical-relative:text">
                  <v:imagedata r:id="rId38" o:title=""/>
                </v:shape>
                <o:OLEObject Type="Embed" ProgID="FXDraw3.Document" ShapeID="_x0000_s1030" DrawAspect="Content" ObjectID="_1425922885" r:id="rId39"/>
              </w:pict>
            </w:r>
          </w:p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40BD" w:rsidRPr="00DD37B7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BD" w:rsidRDefault="00CE40BD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CE40BD" w:rsidRDefault="00CE40BD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CE40BD" w:rsidTr="009D0CC5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BD" w:rsidRDefault="00CE40BD" w:rsidP="00642102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b) P(M and O) =  </w:t>
            </w:r>
            <w:r w:rsidRPr="00542A0F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935" w:dyaOrig="539" w14:anchorId="3C1A7010">
                <v:shape id="_x0000_i1036" type="#_x0000_t75" style="width:46.8pt;height:27pt" o:ole="">
                  <v:imagedata r:id="rId40" o:title=""/>
                </v:shape>
                <o:OLEObject Type="Embed" ProgID="FXE300.Equation" ShapeID="_x0000_i1036" DrawAspect="Content" ObjectID="_1425922875" r:id="rId41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BD" w:rsidRDefault="00CE40BD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CE40BD" w:rsidTr="009D0CC5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BD" w:rsidRDefault="00CE40BD" w:rsidP="00642102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c)   P(P and Q or M and N) =  </w:t>
            </w:r>
            <w:r w:rsidRPr="00542A0F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815" w:dyaOrig="539" w14:anchorId="301EC6B8">
                <v:shape id="_x0000_i1037" type="#_x0000_t75" style="width:40.8pt;height:27pt" o:ole="">
                  <v:imagedata r:id="rId42" o:title=""/>
                </v:shape>
                <o:OLEObject Type="Embed" ProgID="FXE300.Equation" ShapeID="_x0000_i1037" DrawAspect="Content" ObjectID="_1425922876" r:id="rId43"/>
              </w:objec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BD" w:rsidRDefault="00CE40BD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CE40BD" w:rsidTr="009D0CC5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BD" w:rsidRDefault="00CE40BD" w:rsidP="00642102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d)  P(P not included) =  </w:t>
            </w:r>
            <w:r w:rsidRPr="00542A0F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815" w:dyaOrig="539" w14:anchorId="591005E6">
                <v:shape id="_x0000_i1038" type="#_x0000_t75" style="width:40.8pt;height:27pt" o:ole="">
                  <v:imagedata r:id="rId44" o:title=""/>
                </v:shape>
                <o:OLEObject Type="Embed" ProgID="FXE300.Equation" ShapeID="_x0000_i1038" DrawAspect="Content" ObjectID="_1425922877" r:id="rId45"/>
              </w:objec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BD" w:rsidRDefault="00CE40BD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CE40BD" w:rsidTr="009D0CC5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BD" w:rsidRDefault="00CE40BD" w:rsidP="00642102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BD" w:rsidRDefault="00CE40BD" w:rsidP="00122F0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e)  P(M given Q) =  </w:t>
            </w:r>
            <w:r w:rsidRPr="00542A0F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695" w:dyaOrig="539" w14:anchorId="47D62743">
                <v:shape id="_x0000_i1039" type="#_x0000_t75" style="width:34.8pt;height:27pt" o:ole="">
                  <v:imagedata r:id="rId46" o:title=""/>
                </v:shape>
                <o:OLEObject Type="Embed" ProgID="FXE300.Equation" ShapeID="_x0000_i1039" DrawAspect="Content" ObjectID="_1425922878" r:id="rId47"/>
              </w:objec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BD" w:rsidRDefault="00CE40BD" w:rsidP="00122F0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642102" w:rsidTr="009D0CC5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02" w:rsidRDefault="00642102" w:rsidP="00642102">
            <w:pPr>
              <w:pStyle w:val="ListParagraph"/>
              <w:numPr>
                <w:ilvl w:val="0"/>
                <w:numId w:val="6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02" w:rsidRDefault="00642102" w:rsidP="009D0C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14F6" w:rsidRDefault="00464D8C" w:rsidP="009D0CC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pict>
                <v:shape id="_x0000_s1032" type="#_x0000_t75" style="position:absolute;margin-left:92.4pt;margin-top:-.45pt;width:201.15pt;height:140.65pt;z-index:251787264;mso-position-horizontal-relative:text;mso-position-vertical-relative:text">
                  <v:imagedata r:id="rId48" o:title=""/>
                  <w10:wrap type="square"/>
                </v:shape>
                <o:OLEObject Type="Embed" ProgID="FXDraw3.Document" ShapeID="_x0000_s1032" DrawAspect="Content" ObjectID="_1425922886" r:id="rId49"/>
              </w:pict>
            </w:r>
            <w:r w:rsidR="001B709B">
              <w:rPr>
                <w:rFonts w:asciiTheme="majorHAnsi" w:hAnsiTheme="majorHAnsi"/>
                <w:sz w:val="24"/>
                <w:szCs w:val="24"/>
              </w:rPr>
              <w:t>a)</w:t>
            </w:r>
          </w:p>
          <w:p w:rsidR="00C614F6" w:rsidRDefault="00C614F6" w:rsidP="009D0C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14F6" w:rsidRDefault="00C614F6" w:rsidP="009D0C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14F6" w:rsidRDefault="00C614F6" w:rsidP="009D0C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14F6" w:rsidRDefault="00C614F6" w:rsidP="009D0C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14F6" w:rsidRDefault="00C614F6" w:rsidP="009D0C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14F6" w:rsidRDefault="00C614F6" w:rsidP="009D0C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14F6" w:rsidRDefault="00C614F6" w:rsidP="009D0C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14F6" w:rsidRDefault="00C614F6" w:rsidP="009D0C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14F6" w:rsidRDefault="00C614F6" w:rsidP="009D0C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14F6" w:rsidRDefault="00C614F6" w:rsidP="009D0C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14F6" w:rsidRDefault="00C614F6" w:rsidP="009D0C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14F6" w:rsidRDefault="00C614F6" w:rsidP="009D0C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14F6" w:rsidRDefault="00C614F6" w:rsidP="009D0C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02" w:rsidRDefault="00642102" w:rsidP="00626F4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1B709B" w:rsidRDefault="001B709B" w:rsidP="00626F4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1B709B" w:rsidRDefault="001B709B" w:rsidP="00626F4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1B709B" w:rsidRDefault="001B709B" w:rsidP="00626F4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1B709B" w:rsidRDefault="001B709B" w:rsidP="00626F4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1B709B" w:rsidRDefault="001B709B" w:rsidP="00626F4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1B709B" w:rsidRDefault="001B709B" w:rsidP="00626F4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642102" w:rsidTr="009D0CC5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02" w:rsidRDefault="00642102" w:rsidP="00642102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02" w:rsidRDefault="001B709B" w:rsidP="009D0CC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b)  P(BB any) =  </w:t>
            </w:r>
            <w:r w:rsidRPr="001B709B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635" w:dyaOrig="539">
                <v:shape id="_x0000_i1040" type="#_x0000_t75" style="width:31.8pt;height:27pt" o:ole="">
                  <v:imagedata r:id="rId50" o:title=""/>
                </v:shape>
                <o:OLEObject Type="Embed" ProgID="FXE300.Equation" ShapeID="_x0000_i1040" DrawAspect="Content" ObjectID="_1425922879" r:id="rId51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02" w:rsidRDefault="005B373C" w:rsidP="00626F4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642102" w:rsidTr="009D0CC5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02" w:rsidRDefault="00642102" w:rsidP="00642102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02" w:rsidRDefault="001B709B" w:rsidP="009D0CC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c)  </w:t>
            </w:r>
            <w:r w:rsidR="002C4588">
              <w:rPr>
                <w:rFonts w:asciiTheme="majorHAnsi" w:hAnsiTheme="majorHAnsi"/>
                <w:sz w:val="24"/>
                <w:szCs w:val="24"/>
              </w:rPr>
              <w:t xml:space="preserve">P(any BB or  anyGG) =  </w:t>
            </w:r>
            <w:r w:rsidR="002C4588" w:rsidRPr="001B709B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635" w:dyaOrig="539">
                <v:shape id="_x0000_i1041" type="#_x0000_t75" style="width:31.8pt;height:27pt" o:ole="">
                  <v:imagedata r:id="rId52" o:title=""/>
                </v:shape>
                <o:OLEObject Type="Embed" ProgID="FXE300.Equation" ShapeID="_x0000_i1041" DrawAspect="Content" ObjectID="_1425922880" r:id="rId53"/>
              </w:objec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02" w:rsidRDefault="005B373C" w:rsidP="00626F4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642102" w:rsidTr="009D0CC5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02" w:rsidRDefault="00642102" w:rsidP="00642102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02" w:rsidRDefault="001B709B" w:rsidP="0075134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d)</w:t>
            </w:r>
            <w:r w:rsidR="00751344">
              <w:rPr>
                <w:rFonts w:asciiTheme="majorHAnsi" w:hAnsiTheme="majorHAnsi"/>
                <w:sz w:val="24"/>
                <w:szCs w:val="24"/>
              </w:rPr>
              <w:t xml:space="preserve">    P( BG</w:t>
            </w:r>
            <w:r w:rsidR="002C4588">
              <w:rPr>
                <w:rFonts w:asciiTheme="majorHAnsi" w:hAnsiTheme="majorHAnsi"/>
                <w:sz w:val="24"/>
                <w:szCs w:val="24"/>
              </w:rPr>
              <w:t>B or  G</w:t>
            </w:r>
            <w:r w:rsidR="00751344">
              <w:rPr>
                <w:rFonts w:asciiTheme="majorHAnsi" w:hAnsiTheme="majorHAnsi"/>
                <w:sz w:val="24"/>
                <w:szCs w:val="24"/>
              </w:rPr>
              <w:t>B</w:t>
            </w:r>
            <w:r w:rsidR="002C4588">
              <w:rPr>
                <w:rFonts w:asciiTheme="majorHAnsi" w:hAnsiTheme="majorHAnsi"/>
                <w:sz w:val="24"/>
                <w:szCs w:val="24"/>
              </w:rPr>
              <w:t xml:space="preserve">G) =  </w:t>
            </w:r>
            <w:r w:rsidR="002C4588" w:rsidRPr="001B709B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635" w:dyaOrig="539">
                <v:shape id="_x0000_i1042" type="#_x0000_t75" style="width:31.8pt;height:27pt" o:ole="">
                  <v:imagedata r:id="rId54" o:title=""/>
                </v:shape>
                <o:OLEObject Type="Embed" ProgID="FXE300.Equation" ShapeID="_x0000_i1042" DrawAspect="Content" ObjectID="_1425922881" r:id="rId55"/>
              </w:objec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02" w:rsidRDefault="005B373C" w:rsidP="00626F4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642102" w:rsidTr="009D0CC5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02" w:rsidRDefault="00642102" w:rsidP="00642102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02" w:rsidRDefault="001B709B" w:rsidP="005B37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e)</w:t>
            </w:r>
            <w:r w:rsidR="005B373C">
              <w:rPr>
                <w:rFonts w:asciiTheme="majorHAnsi" w:hAnsiTheme="majorHAnsi"/>
                <w:sz w:val="24"/>
                <w:szCs w:val="24"/>
              </w:rPr>
              <w:t xml:space="preserve">   P(2 B  given first 2 different) =  </w:t>
            </w:r>
            <w:r w:rsidR="00751344" w:rsidRPr="001B709B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635" w:dyaOrig="539">
                <v:shape id="_x0000_i1043" type="#_x0000_t75" style="width:31.8pt;height:27pt" o:ole="">
                  <v:imagedata r:id="rId56" o:title=""/>
                </v:shape>
                <o:OLEObject Type="Embed" ProgID="FXE300.Equation" ShapeID="_x0000_i1043" DrawAspect="Content" ObjectID="_1425922882" r:id="rId57"/>
              </w:objec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02" w:rsidRDefault="005B373C" w:rsidP="00626F4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</w:tbl>
    <w:p w:rsidR="008F4C0E" w:rsidRDefault="008F4C0E" w:rsidP="00A03F16">
      <w:pPr>
        <w:spacing w:before="360" w:after="0" w:line="240" w:lineRule="auto"/>
      </w:pPr>
      <w:bookmarkStart w:id="0" w:name="_GoBack"/>
      <w:bookmarkEnd w:id="0"/>
    </w:p>
    <w:sectPr w:rsidR="008F4C0E" w:rsidSect="006475AA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D8C" w:rsidRDefault="00464D8C" w:rsidP="006475AA">
      <w:pPr>
        <w:spacing w:after="0" w:line="240" w:lineRule="auto"/>
      </w:pPr>
      <w:r>
        <w:separator/>
      </w:r>
    </w:p>
  </w:endnote>
  <w:endnote w:type="continuationSeparator" w:id="0">
    <w:p w:rsidR="00464D8C" w:rsidRDefault="00464D8C" w:rsidP="0064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2345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6F47" w:rsidRDefault="00626F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134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26F47" w:rsidRDefault="00626F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0979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6F47" w:rsidRDefault="00626F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134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26F47" w:rsidRDefault="00626F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D8C" w:rsidRDefault="00464D8C" w:rsidP="006475AA">
      <w:pPr>
        <w:spacing w:after="0" w:line="240" w:lineRule="auto"/>
      </w:pPr>
      <w:r>
        <w:separator/>
      </w:r>
    </w:p>
  </w:footnote>
  <w:footnote w:type="continuationSeparator" w:id="0">
    <w:p w:rsidR="00464D8C" w:rsidRDefault="00464D8C" w:rsidP="00647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F47" w:rsidRPr="006475AA" w:rsidRDefault="00A03F16">
    <w:pPr>
      <w:pStyle w:val="Header"/>
      <w:rPr>
        <w:u w:val="single"/>
      </w:rPr>
    </w:pPr>
    <w:r>
      <w:rPr>
        <w:u w:val="single"/>
      </w:rPr>
      <w:t>Two and Three Stage Events</w:t>
    </w:r>
    <w:r w:rsidR="00626F47" w:rsidRPr="006475AA">
      <w:rPr>
        <w:u w:val="single"/>
      </w:rPr>
      <w:t xml:space="preserve"> </w:t>
    </w:r>
    <w:r w:rsidR="00751344">
      <w:rPr>
        <w:u w:val="single"/>
      </w:rPr>
      <w:tab/>
    </w:r>
    <w:r w:rsidR="00626F47" w:rsidRPr="006475AA">
      <w:rPr>
        <w:u w:val="single"/>
      </w:rPr>
      <w:t>Topic Test</w:t>
    </w:r>
    <w:r w:rsidR="00626F47" w:rsidRPr="006475AA">
      <w:rPr>
        <w:u w:val="single"/>
      </w:rPr>
      <w:tab/>
    </w:r>
    <w:r w:rsidR="00626F47" w:rsidRPr="006475AA">
      <w:rPr>
        <w:u w:val="single"/>
      </w:rPr>
      <w:tab/>
      <w:t>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F47" w:rsidRDefault="00626F47" w:rsidP="008F4C0E">
    <w:pPr>
      <w:pStyle w:val="Header"/>
      <w:jc w:val="center"/>
      <w:rPr>
        <w:rFonts w:asciiTheme="majorHAnsi" w:hAnsiTheme="majorHAnsi"/>
        <w:i/>
        <w:sz w:val="48"/>
        <w:szCs w:val="48"/>
      </w:rPr>
    </w:pPr>
    <w:r w:rsidRPr="008F4C0E">
      <w:rPr>
        <w:rFonts w:asciiTheme="majorHAnsi" w:hAnsiTheme="majorHAnsi"/>
        <w:i/>
        <w:sz w:val="48"/>
        <w:szCs w:val="48"/>
      </w:rPr>
      <w:t>High School</w:t>
    </w:r>
  </w:p>
  <w:p w:rsidR="00626F47" w:rsidRPr="00A82BA8" w:rsidRDefault="00626F47" w:rsidP="00A82BA8">
    <w:pPr>
      <w:pStyle w:val="Header"/>
      <w:jc w:val="center"/>
      <w:rPr>
        <w:rFonts w:asciiTheme="majorHAnsi" w:hAnsiTheme="majorHAnsi"/>
        <w:i/>
        <w:sz w:val="52"/>
        <w:szCs w:val="52"/>
      </w:rPr>
    </w:pPr>
    <w:r>
      <w:rPr>
        <w:rFonts w:asciiTheme="majorHAnsi" w:hAnsiTheme="majorHAnsi"/>
        <w:i/>
        <w:sz w:val="52"/>
        <w:szCs w:val="52"/>
      </w:rPr>
      <w:t>Mathematics Test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1BE1"/>
    <w:multiLevelType w:val="hybridMultilevel"/>
    <w:tmpl w:val="960026F2"/>
    <w:lvl w:ilvl="0" w:tplc="17765F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4031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D1B96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57006"/>
    <w:multiLevelType w:val="hybridMultilevel"/>
    <w:tmpl w:val="C23063E2"/>
    <w:lvl w:ilvl="0" w:tplc="E28462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500BA"/>
    <w:multiLevelType w:val="hybridMultilevel"/>
    <w:tmpl w:val="1C80B3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649BA"/>
    <w:multiLevelType w:val="hybridMultilevel"/>
    <w:tmpl w:val="D2AA5060"/>
    <w:lvl w:ilvl="0" w:tplc="E284624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spacing w:val="0"/>
        <w:w w:val="100"/>
        <w:position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61559C"/>
    <w:multiLevelType w:val="hybridMultilevel"/>
    <w:tmpl w:val="F6FA6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008AB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E3EC1"/>
    <w:multiLevelType w:val="hybridMultilevel"/>
    <w:tmpl w:val="6EA6494E"/>
    <w:lvl w:ilvl="0" w:tplc="2C26F3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3A63AD"/>
    <w:multiLevelType w:val="hybridMultilevel"/>
    <w:tmpl w:val="6480E47C"/>
    <w:lvl w:ilvl="0" w:tplc="17765F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F39C1"/>
    <w:multiLevelType w:val="hybridMultilevel"/>
    <w:tmpl w:val="110EA2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9E1A78"/>
    <w:multiLevelType w:val="hybridMultilevel"/>
    <w:tmpl w:val="35486E80"/>
    <w:lvl w:ilvl="0" w:tplc="85348E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5407AF"/>
    <w:multiLevelType w:val="hybridMultilevel"/>
    <w:tmpl w:val="0348263A"/>
    <w:lvl w:ilvl="0" w:tplc="4CA6CE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462D61"/>
    <w:multiLevelType w:val="hybridMultilevel"/>
    <w:tmpl w:val="5AD88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9"/>
  </w:num>
  <w:num w:numId="9">
    <w:abstractNumId w:val="4"/>
  </w:num>
  <w:num w:numId="10">
    <w:abstractNumId w:val="16"/>
  </w:num>
  <w:num w:numId="11">
    <w:abstractNumId w:val="13"/>
  </w:num>
  <w:num w:numId="12">
    <w:abstractNumId w:val="14"/>
  </w:num>
  <w:num w:numId="13">
    <w:abstractNumId w:val="11"/>
  </w:num>
  <w:num w:numId="14">
    <w:abstractNumId w:val="15"/>
  </w:num>
  <w:num w:numId="15">
    <w:abstractNumId w:val="12"/>
  </w:num>
  <w:num w:numId="16">
    <w:abstractNumId w:val="0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BA9"/>
    <w:rsid w:val="000128F8"/>
    <w:rsid w:val="0005581D"/>
    <w:rsid w:val="00077B33"/>
    <w:rsid w:val="000A3FD5"/>
    <w:rsid w:val="00104ACA"/>
    <w:rsid w:val="0017692E"/>
    <w:rsid w:val="0018287C"/>
    <w:rsid w:val="001B0750"/>
    <w:rsid w:val="001B709B"/>
    <w:rsid w:val="001D51F7"/>
    <w:rsid w:val="00204CB2"/>
    <w:rsid w:val="00216994"/>
    <w:rsid w:val="002A67A9"/>
    <w:rsid w:val="002B1F86"/>
    <w:rsid w:val="002C4588"/>
    <w:rsid w:val="002C78BA"/>
    <w:rsid w:val="00325745"/>
    <w:rsid w:val="00353041"/>
    <w:rsid w:val="00464D8C"/>
    <w:rsid w:val="004979A1"/>
    <w:rsid w:val="004A5075"/>
    <w:rsid w:val="00542A0F"/>
    <w:rsid w:val="005B373C"/>
    <w:rsid w:val="005C160C"/>
    <w:rsid w:val="005F6CBB"/>
    <w:rsid w:val="00613943"/>
    <w:rsid w:val="00626F47"/>
    <w:rsid w:val="00642102"/>
    <w:rsid w:val="006475AA"/>
    <w:rsid w:val="00674B12"/>
    <w:rsid w:val="006D5D8B"/>
    <w:rsid w:val="00751344"/>
    <w:rsid w:val="0076746D"/>
    <w:rsid w:val="0077682A"/>
    <w:rsid w:val="007F0DF3"/>
    <w:rsid w:val="00841C4E"/>
    <w:rsid w:val="00854BA9"/>
    <w:rsid w:val="00887934"/>
    <w:rsid w:val="008E3476"/>
    <w:rsid w:val="008F4C0E"/>
    <w:rsid w:val="009262EA"/>
    <w:rsid w:val="009A404B"/>
    <w:rsid w:val="009D0CC5"/>
    <w:rsid w:val="009E0C7E"/>
    <w:rsid w:val="00A03F16"/>
    <w:rsid w:val="00A433DF"/>
    <w:rsid w:val="00A82BA8"/>
    <w:rsid w:val="00AB269B"/>
    <w:rsid w:val="00B47C2C"/>
    <w:rsid w:val="00C51380"/>
    <w:rsid w:val="00C614F6"/>
    <w:rsid w:val="00CE40BD"/>
    <w:rsid w:val="00D30041"/>
    <w:rsid w:val="00D9137D"/>
    <w:rsid w:val="00DA0092"/>
    <w:rsid w:val="00DD37B7"/>
    <w:rsid w:val="00DD53EB"/>
    <w:rsid w:val="00E4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6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5A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47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5A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5AA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F6CB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6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5A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47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5A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5AA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F6C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3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4.png"/><Relationship Id="rId46" Type="http://schemas.openxmlformats.org/officeDocument/2006/relationships/image" Target="media/image18.wmf"/><Relationship Id="rId59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png"/><Relationship Id="rId36" Type="http://schemas.openxmlformats.org/officeDocument/2006/relationships/image" Target="media/image13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header" Target="header1.xm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19.png"/><Relationship Id="rId56" Type="http://schemas.openxmlformats.org/officeDocument/2006/relationships/image" Target="media/image23.wmf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3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Assessment%20Bank%202013\Year%209%2010%20tes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7C8AC0C2D64F958113BC966DBBE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CC0B1-8ABE-4331-A258-0D8D3D35EDD1}"/>
      </w:docPartPr>
      <w:docPartBody>
        <w:p w:rsidR="002B55CF" w:rsidRDefault="00B56A69">
          <w:pPr>
            <w:pStyle w:val="AC7C8AC0C2D64F958113BC966DBBEC99"/>
          </w:pPr>
          <w:r w:rsidRPr="00C91EEC">
            <w:rPr>
              <w:rStyle w:val="PlaceholderText"/>
            </w:rPr>
            <w:t>[Title]</w:t>
          </w:r>
        </w:p>
      </w:docPartBody>
    </w:docPart>
    <w:docPart>
      <w:docPartPr>
        <w:name w:val="CE6C6FAF21434318A586E87D50447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06BBD-EF6B-4227-955F-02E282F2CCB9}"/>
      </w:docPartPr>
      <w:docPartBody>
        <w:p w:rsidR="002B55CF" w:rsidRDefault="00B56A69">
          <w:pPr>
            <w:pStyle w:val="CE6C6FAF21434318A586E87D504475B7"/>
          </w:pPr>
          <w:r w:rsidRPr="00C91E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A69"/>
    <w:rsid w:val="002B55CF"/>
    <w:rsid w:val="003442D1"/>
    <w:rsid w:val="00B5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7C8AC0C2D64F958113BC966DBBEC99">
    <w:name w:val="AC7C8AC0C2D64F958113BC966DBBEC99"/>
  </w:style>
  <w:style w:type="paragraph" w:customStyle="1" w:styleId="B7DD6AEE6B344231A7F345139204B07B">
    <w:name w:val="B7DD6AEE6B344231A7F345139204B07B"/>
  </w:style>
  <w:style w:type="paragraph" w:customStyle="1" w:styleId="8459286538CD4815A4386F3C4C7B724F">
    <w:name w:val="8459286538CD4815A4386F3C4C7B724F"/>
  </w:style>
  <w:style w:type="paragraph" w:customStyle="1" w:styleId="CE6C6FAF21434318A586E87D504475B7">
    <w:name w:val="CE6C6FAF21434318A586E87D504475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7C8AC0C2D64F958113BC966DBBEC99">
    <w:name w:val="AC7C8AC0C2D64F958113BC966DBBEC99"/>
  </w:style>
  <w:style w:type="paragraph" w:customStyle="1" w:styleId="B7DD6AEE6B344231A7F345139204B07B">
    <w:name w:val="B7DD6AEE6B344231A7F345139204B07B"/>
  </w:style>
  <w:style w:type="paragraph" w:customStyle="1" w:styleId="8459286538CD4815A4386F3C4C7B724F">
    <w:name w:val="8459286538CD4815A4386F3C4C7B724F"/>
  </w:style>
  <w:style w:type="paragraph" w:customStyle="1" w:styleId="CE6C6FAF21434318A586E87D504475B7">
    <w:name w:val="CE6C6FAF21434318A586E87D504475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Year 9 10 test template.dotx</Template>
  <TotalTime>225</TotalTime>
  <Pages>9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Two and Three Stage Events</vt:lpstr>
    </vt:vector>
  </TitlesOfParts>
  <Company>Toshiba</Company>
  <LinksUpToDate>false</LinksUpToDate>
  <CharactersWithSpaces>6413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and Three Stage Events</dc:title>
  <dc:creator>Garry</dc:creator>
  <cp:lastModifiedBy>Garry</cp:lastModifiedBy>
  <cp:revision>16</cp:revision>
  <dcterms:created xsi:type="dcterms:W3CDTF">2013-03-04T10:27:00Z</dcterms:created>
  <dcterms:modified xsi:type="dcterms:W3CDTF">2013-03-27T09:54:00Z</dcterms:modified>
</cp:coreProperties>
</file>