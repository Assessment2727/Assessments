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D806B0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D806B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D806B0" w:rsidRDefault="00D806B0" w:rsidP="00D806B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C868AD" w:rsidRPr="00325745" w:rsidRDefault="00C868AD" w:rsidP="00D806B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4676" w:type="dxa"/>
            <w:vAlign w:val="center"/>
          </w:tcPr>
          <w:p w:rsidR="001D51F7" w:rsidRPr="005C44C0" w:rsidRDefault="00D806B0" w:rsidP="00D806B0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Perimeter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D806B0" w:rsidP="00D806B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D806B0">
              <w:rPr>
                <w:rFonts w:ascii="Times New Roman" w:hAnsi="Times New Roman"/>
                <w:sz w:val="16"/>
                <w:szCs w:val="16"/>
              </w:rPr>
              <w:t>Find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perimeters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and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areas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of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parallelograms, trapeziums, rhombuses and kites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(ACMMG196)</w:t>
            </w:r>
          </w:p>
          <w:p w:rsidR="00D806B0" w:rsidRPr="00624F63" w:rsidRDefault="00D806B0" w:rsidP="00624F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 the re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lationship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between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features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of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circles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such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as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circumference,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area,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radius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 xml:space="preserve">and </w:t>
            </w: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iameter.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Use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formulas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to solve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problems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involving circumference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and area</w:t>
            </w:r>
            <w:r w:rsidR="00624F6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806B0">
              <w:rPr>
                <w:rFonts w:ascii="Times New Roman" w:hAnsi="Times New Roman"/>
                <w:sz w:val="16"/>
                <w:szCs w:val="16"/>
              </w:rPr>
              <w:t>(ACMMG197)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62A69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B62A69" w:rsidRPr="001B3341" w:rsidRDefault="00B62A6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B62A69" w:rsidRDefault="00B62A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perimeter of</w:t>
            </w:r>
            <w:r w:rsidR="00896A56">
              <w:rPr>
                <w:rFonts w:ascii="Times New Roman" w:hAnsi="Times New Roman"/>
                <w:sz w:val="24"/>
                <w:szCs w:val="24"/>
              </w:rPr>
              <w:t xml:space="preserve"> a square whose side measures 45</w:t>
            </w:r>
            <w:r w:rsidR="00AA68FA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m?</w:t>
            </w:r>
          </w:p>
          <w:p w:rsidR="00B62A69" w:rsidRPr="00312674" w:rsidRDefault="00B62A69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B62A69" w:rsidRDefault="0031267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F54681A" wp14:editId="042A70F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22167</wp:posOffset>
                      </wp:positionV>
                      <wp:extent cx="4362450" cy="114300"/>
                      <wp:effectExtent l="0" t="0" r="19050" b="1905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" o:spid="_x0000_s1026" style="position:absolute;margin-left:10.75pt;margin-top:1.75pt;width:343.5pt;height:9pt;z-index:2516746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oksAA&#10;AADb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BH8/pIOk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Soks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25cAA&#10;AADbAAAADwAAAGRycy9kb3ducmV2LnhtbERPS2sCMRC+F/wPYYTealalIqtRtKBIbz7PQzJuFjeT&#10;ZZO6W399UxC8zcf3nPmyc5W4UxNKzwqGgwwEsfam5ELB6bj5mIIIEdlg5ZkU/FKA5aL3Nsfc+Jb3&#10;dD/EQqQQDjkqsDHWuZRBW3IYBr4mTtzVNw5jgk0hTYNtCneVHGXZRDosOTVYrOnLkr4dfpyCb20/&#10;p49uezHt5Dpe7deXs/Zbpd773WoGIlIXX+Kne2fS/BH8/5IO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Y25cAAAADbAAAADwAAAAAAAAAAAAAAAACYAgAAZHJzL2Rvd25y&#10;ZXYueG1sUEsFBgAAAAAEAAQA9QAAAIU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TfsEA&#10;AADbAAAADwAAAGRycy9kb3ducmV2LnhtbERPyWrDMBC9F/IPYgK9NXISGoxrJSSBhtJb1vMgjS1T&#10;a2QsNXb79VWh0Ns83jrlZnStuFMfGs8K5rMMBLH2puFaweX8+pSDCBHZYOuZFHxRgM168lBiYfzA&#10;R7qfYi1SCIcCFdgYu0LKoC05DDPfESeu8r3DmGBfS9PjkMJdKxdZtpIOG04NFjvaW9Ifp0+n4F3b&#10;5/x7PNzMsKqW2+PudtX+oNTjdNy+gIg0xn/xn/vNpPl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qk37BAAAA2w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LCsIA&#10;AADbAAAADwAAAGRycy9kb3ducmV2LnhtbERPS2sCMRC+C/6HMEJvmrWtItuNYguV0puPeh6S2c3i&#10;ZrJsUnfbX98UBG/z8T2n2AyuEVfqQu1ZwXyWgSDW3tRcKTgd36crECEiG2w8k4IfCrBZj0cF5sb3&#10;vKfrIVYihXDIUYGNsc2lDNqSwzDzLXHiSt85jAl2lTQd9incNfIxy5bSYc2pwWJLb5b05fDtFHxq&#10;u1j9Druz6Zfl03b/ev7SfqfUw2TYvoCINMS7+Ob+MGn+M/z/k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wwsK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 w:rsidR="00CF3682">
              <w:rPr>
                <w:rFonts w:ascii="Times New Roman" w:hAnsi="Times New Roman"/>
                <w:sz w:val="24"/>
                <w:szCs w:val="24"/>
              </w:rPr>
              <w:t xml:space="preserve">           90cm                            135 cm                       180 cm                          360 cm</w:t>
            </w:r>
          </w:p>
          <w:p w:rsidR="00312674" w:rsidRPr="00312674" w:rsidRDefault="00312674" w:rsidP="00312674">
            <w:pPr>
              <w:tabs>
                <w:tab w:val="left" w:pos="4854"/>
              </w:tabs>
              <w:ind w:right="3538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65651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65651" w:rsidRPr="001B3341" w:rsidRDefault="00365651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65651" w:rsidRDefault="000D7CFA">
            <w:pPr>
              <w:ind w:right="4133"/>
              <w:rPr>
                <w:rFonts w:ascii="Times New Roman" w:hAnsi="Times New Roman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margin-left:293.6pt;margin-top:8.2pt;width:145.3pt;height:95pt;z-index:251727872;mso-position-horizontal-relative:text;mso-position-vertical-relative:text">
                  <v:imagedata r:id="rId9" o:title=""/>
                </v:shape>
                <o:OLEObject Type="Embed" ProgID="FXDraw3.Document" ShapeID="_x0000_s1052" DrawAspect="Content" ObjectID="_1423031947" r:id="rId10"/>
              </w:pict>
            </w:r>
            <w:r w:rsidR="00365651" w:rsidRPr="00365651">
              <w:rPr>
                <w:rFonts w:ascii="Times New Roman" w:hAnsi="Times New Roman"/>
              </w:rPr>
              <w:t xml:space="preserve">What </w:t>
            </w:r>
            <w:r w:rsidR="00365651">
              <w:rPr>
                <w:rFonts w:ascii="Times New Roman" w:hAnsi="Times New Roman"/>
              </w:rPr>
              <w:t>is the perimeter of the triangle shown?</w:t>
            </w:r>
          </w:p>
          <w:p w:rsidR="00365651" w:rsidRDefault="00365651">
            <w:pPr>
              <w:ind w:right="4133"/>
              <w:rPr>
                <w:rFonts w:ascii="Times New Roman" w:hAnsi="Times New Roman"/>
              </w:rPr>
            </w:pPr>
          </w:p>
          <w:p w:rsidR="00365651" w:rsidRDefault="00365651">
            <w:pPr>
              <w:ind w:right="4133"/>
              <w:rPr>
                <w:rFonts w:ascii="Times New Roman" w:hAnsi="Times New Roman"/>
              </w:rPr>
            </w:pPr>
          </w:p>
          <w:p w:rsidR="00365651" w:rsidRPr="00365651" w:rsidRDefault="00365651" w:rsidP="00365651">
            <w:pPr>
              <w:rPr>
                <w:rFonts w:asciiTheme="minorHAnsi" w:eastAsiaTheme="minorHAnsi" w:hAnsiTheme="minorHAnsi" w:cstheme="minorBidi"/>
              </w:rPr>
            </w:pPr>
          </w:p>
          <w:p w:rsidR="00365651" w:rsidRPr="00365651" w:rsidRDefault="00365651" w:rsidP="00365651">
            <w:pPr>
              <w:rPr>
                <w:rFonts w:ascii="Times New Roman" w:eastAsiaTheme="minorHAnsi" w:hAnsi="Times New Roman"/>
              </w:rPr>
            </w:pPr>
            <w:r w:rsidRPr="00365651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B3C33BA" wp14:editId="7F9966C5">
                      <wp:simplePos x="0" y="0"/>
                      <wp:positionH relativeFrom="column">
                        <wp:posOffset>1499407</wp:posOffset>
                      </wp:positionH>
                      <wp:positionV relativeFrom="paragraph">
                        <wp:posOffset>128327</wp:posOffset>
                      </wp:positionV>
                      <wp:extent cx="754380" cy="373380"/>
                      <wp:effectExtent l="0" t="0" r="26670" b="2667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6" o:spid="_x0000_s1026" style="position:absolute;margin-left:118.05pt;margin-top:10.1pt;width:59.4pt;height:2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" filled="f" strokecolor="windowText" strokeweight="1.5pt"/>
                  </w:pict>
                </mc:Fallback>
              </mc:AlternateContent>
            </w:r>
          </w:p>
          <w:p w:rsidR="00365651" w:rsidRPr="00365651" w:rsidRDefault="00365651" w:rsidP="00365651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</w:t>
            </w:r>
            <w:r w:rsidRPr="00365651">
              <w:rPr>
                <w:rFonts w:ascii="Times New Roman" w:eastAsiaTheme="minorHAnsi" w:hAnsi="Times New Roman"/>
                <w:sz w:val="32"/>
                <w:szCs w:val="32"/>
              </w:rPr>
              <w:t>Perimeter =                   cm</w:t>
            </w:r>
          </w:p>
          <w:p w:rsidR="00365651" w:rsidRPr="00365651" w:rsidRDefault="00365651" w:rsidP="00365651">
            <w:pPr>
              <w:rPr>
                <w:rFonts w:asciiTheme="minorHAnsi" w:eastAsiaTheme="minorHAnsi" w:hAnsiTheme="minorHAnsi" w:cstheme="minorBidi"/>
              </w:rPr>
            </w:pPr>
          </w:p>
          <w:p w:rsidR="00365651" w:rsidRPr="00365651" w:rsidRDefault="00365651">
            <w:pPr>
              <w:ind w:right="4133"/>
              <w:rPr>
                <w:rFonts w:ascii="Times New Roman" w:hAnsi="Times New Roman"/>
              </w:rPr>
            </w:pPr>
          </w:p>
        </w:tc>
      </w:tr>
      <w:tr w:rsidR="00B62A6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69" w:rsidRPr="001B3341" w:rsidRDefault="00B62A6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69" w:rsidRDefault="000D7CFA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theme="minorBidi"/>
              </w:rPr>
              <w:pict w14:anchorId="2B39622F">
                <v:shape id="_x0000_s1027" type="#_x0000_t75" style="position:absolute;margin-left:282.75pt;margin-top:4.4pt;width:67.8pt;height:103.35pt;z-index:251660288;mso-position-horizontal-relative:text;mso-position-vertical-relative:text">
                  <v:imagedata r:id="rId11" o:title=""/>
                </v:shape>
                <o:OLEObject Type="Embed" ProgID="FXDraw3.Document" ShapeID="_x0000_s1027" DrawAspect="Content" ObjectID="_1423031948" r:id="rId12"/>
              </w:pict>
            </w:r>
            <w:r w:rsidR="00B62A69">
              <w:rPr>
                <w:rFonts w:ascii="Times New Roman" w:hAnsi="Times New Roman"/>
                <w:sz w:val="24"/>
                <w:szCs w:val="24"/>
              </w:rPr>
              <w:t>A rectangle measures 18 cm by 25</w:t>
            </w:r>
            <w:r w:rsidR="00896A56">
              <w:rPr>
                <w:rFonts w:ascii="Times New Roman" w:hAnsi="Times New Roman"/>
                <w:sz w:val="24"/>
                <w:szCs w:val="24"/>
              </w:rPr>
              <w:t xml:space="preserve"> cm</w:t>
            </w:r>
            <w:r w:rsidR="00B62A69">
              <w:rPr>
                <w:rFonts w:ascii="Times New Roman" w:hAnsi="Times New Roman"/>
                <w:sz w:val="24"/>
                <w:szCs w:val="24"/>
              </w:rPr>
              <w:t>. What is the perimeter of the field?</w:t>
            </w:r>
          </w:p>
          <w:p w:rsidR="00B62A69" w:rsidRDefault="00B62A69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</w:p>
          <w:p w:rsidR="00B62A69" w:rsidRDefault="00312674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8BAD" wp14:editId="51E34C48">
                      <wp:simplePos x="0" y="0"/>
                      <wp:positionH relativeFrom="column">
                        <wp:posOffset>1541549</wp:posOffset>
                      </wp:positionH>
                      <wp:positionV relativeFrom="paragraph">
                        <wp:posOffset>113896</wp:posOffset>
                      </wp:positionV>
                      <wp:extent cx="754380" cy="3733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1.4pt;margin-top:8.95pt;width:59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" filled="f" strokecolor="black [3213]" strokeweight="1.5pt"/>
                  </w:pict>
                </mc:Fallback>
              </mc:AlternateContent>
            </w:r>
          </w:p>
          <w:p w:rsidR="00B62A69" w:rsidRDefault="00B62A69">
            <w:pPr>
              <w:tabs>
                <w:tab w:val="left" w:pos="4854"/>
              </w:tabs>
              <w:ind w:right="3538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Perimeter =                       metres</w:t>
            </w:r>
          </w:p>
          <w:p w:rsidR="00B62A69" w:rsidRDefault="00B62A69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</w:p>
          <w:p w:rsidR="00B62A69" w:rsidRDefault="00B62A69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</w:p>
          <w:p w:rsidR="00B62A69" w:rsidRDefault="00B62A69">
            <w:pPr>
              <w:ind w:right="413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A6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B62A69" w:rsidRPr="001B3341" w:rsidRDefault="00B62A69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62A69" w:rsidRDefault="000D7C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eastAsia="en-AU"/>
              </w:rPr>
              <w:pict>
                <v:shape id="_x0000_s1032" type="#_x0000_t75" style="position:absolute;margin-left:278.15pt;margin-top:20.75pt;width:77.8pt;height:89.9pt;z-index:251679744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32" DrawAspect="Content" ObjectID="_1423031949" r:id="rId14"/>
              </w:pict>
            </w:r>
            <w:r w:rsidR="00B62A69">
              <w:rPr>
                <w:rFonts w:ascii="Times New Roman" w:hAnsi="Times New Roman"/>
                <w:sz w:val="24"/>
                <w:szCs w:val="24"/>
              </w:rPr>
              <w:t>Jake measure</w:t>
            </w:r>
            <w:r w:rsidR="00312674">
              <w:rPr>
                <w:rFonts w:ascii="Times New Roman" w:hAnsi="Times New Roman"/>
                <w:sz w:val="24"/>
                <w:szCs w:val="24"/>
              </w:rPr>
              <w:t>s one side of a regular hexagon</w:t>
            </w:r>
            <w:r w:rsidR="00896A56">
              <w:rPr>
                <w:rFonts w:ascii="Times New Roman" w:hAnsi="Times New Roman"/>
                <w:sz w:val="24"/>
                <w:szCs w:val="24"/>
              </w:rPr>
              <w:t xml:space="preserve"> to be </w:t>
            </w:r>
            <w:r w:rsidR="00312674">
              <w:rPr>
                <w:rFonts w:ascii="Times New Roman" w:hAnsi="Times New Roman"/>
                <w:sz w:val="24"/>
                <w:szCs w:val="24"/>
              </w:rPr>
              <w:t>16</w:t>
            </w:r>
            <w:r w:rsidR="00B62A69">
              <w:rPr>
                <w:rFonts w:ascii="Times New Roman" w:hAnsi="Times New Roman"/>
                <w:sz w:val="24"/>
                <w:szCs w:val="24"/>
              </w:rPr>
              <w:t xml:space="preserve"> cm. What is its perimeter?</w:t>
            </w:r>
          </w:p>
          <w:p w:rsidR="00B62A69" w:rsidRPr="00312674" w:rsidRDefault="00B62A6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12674" w:rsidRDefault="00CF3682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7F2373B" wp14:editId="423D9A7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27998</wp:posOffset>
                      </wp:positionV>
                      <wp:extent cx="171450" cy="944880"/>
                      <wp:effectExtent l="0" t="0" r="19050" b="2667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26" style="position:absolute;margin-left:18.8pt;margin-top:2.2pt;width:13.5pt;height:74.4pt;z-index:25167667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HtM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Van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Ux7TBAAAA2w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 w:rsidR="0031267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32 cm</w:t>
            </w:r>
          </w:p>
          <w:p w:rsidR="00312674" w:rsidRPr="00312674" w:rsidRDefault="0031267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12674" w:rsidRDefault="003126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CF3682">
              <w:rPr>
                <w:rFonts w:ascii="Times New Roman" w:hAnsi="Times New Roman"/>
                <w:sz w:val="24"/>
                <w:szCs w:val="24"/>
              </w:rPr>
              <w:t xml:space="preserve">   48 cm</w:t>
            </w:r>
          </w:p>
          <w:p w:rsidR="00312674" w:rsidRPr="00312674" w:rsidRDefault="0031267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12674" w:rsidRDefault="003126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CF3682">
              <w:rPr>
                <w:rFonts w:ascii="Times New Roman" w:hAnsi="Times New Roman"/>
                <w:sz w:val="24"/>
                <w:szCs w:val="24"/>
              </w:rPr>
              <w:t xml:space="preserve">   64 cm</w:t>
            </w:r>
          </w:p>
          <w:p w:rsidR="00312674" w:rsidRPr="00312674" w:rsidRDefault="0031267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62A69" w:rsidRDefault="00312674" w:rsidP="003126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CF3682">
              <w:rPr>
                <w:rFonts w:ascii="Times New Roman" w:hAnsi="Times New Roman"/>
                <w:sz w:val="24"/>
                <w:szCs w:val="24"/>
              </w:rPr>
              <w:t xml:space="preserve">    96 cm</w:t>
            </w:r>
          </w:p>
          <w:p w:rsidR="00312674" w:rsidRDefault="00312674" w:rsidP="0031267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F3682" w:rsidRPr="00312674" w:rsidRDefault="00CF3682" w:rsidP="00312674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0D7CF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eastAsia="en-AU"/>
              </w:rPr>
              <w:pict>
                <v:shape id="_x0000_s1033" type="#_x0000_t75" style="position:absolute;margin-left:264.15pt;margin-top:1.95pt;width:182.65pt;height:69.5pt;z-index:251680768;mso-position-horizontal-relative:text;mso-position-vertical-relative:text">
                  <v:imagedata r:id="rId15" o:title=""/>
                  <w10:wrap type="square"/>
                </v:shape>
                <o:OLEObject Type="Embed" ProgID="FXDraw3.Document" ShapeID="_x0000_s1033" DrawAspect="Content" ObjectID="_1423031950" r:id="rId16"/>
              </w:pict>
            </w:r>
            <w:r w:rsidR="00CF3682">
              <w:rPr>
                <w:rFonts w:ascii="Times New Roman" w:hAnsi="Times New Roman"/>
                <w:sz w:val="24"/>
                <w:szCs w:val="24"/>
              </w:rPr>
              <w:t>What is the perimeter of the parallelogram shown?</w:t>
            </w:r>
          </w:p>
          <w:p w:rsidR="00CF3682" w:rsidRPr="00CF3682" w:rsidRDefault="00CF368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F3682" w:rsidRPr="00CF3682" w:rsidRDefault="00CF368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05AA9E1" wp14:editId="41340BD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26" style="position:absolute;margin-left:17.3pt;margin-top:2.3pt;width:123.9pt;height:30.6pt;z-index:251678720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4933">
              <w:rPr>
                <w:rFonts w:ascii="Times New Roman" w:hAnsi="Times New Roman"/>
                <w:sz w:val="24"/>
                <w:szCs w:val="24"/>
              </w:rPr>
              <w:t xml:space="preserve">  150 cm                         160 cm</w:t>
            </w:r>
          </w:p>
          <w:p w:rsidR="00CF3682" w:rsidRPr="00CF3682" w:rsidRDefault="00CF368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F3682" w:rsidRPr="00CF3682" w:rsidRDefault="00CF368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5D4933">
              <w:rPr>
                <w:rFonts w:ascii="Times New Roman" w:hAnsi="Times New Roman"/>
                <w:sz w:val="24"/>
                <w:szCs w:val="24"/>
              </w:rPr>
              <w:t xml:space="preserve"> 300 cm                         450 cm</w:t>
            </w:r>
          </w:p>
          <w:p w:rsidR="00CF3682" w:rsidRPr="00CF3682" w:rsidRDefault="00CF368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F3682" w:rsidRDefault="00CF3682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916AB" w:rsidRPr="00CF3682" w:rsidRDefault="008916AB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313FB0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perimeter of the parallelogram (in metres)?</w:t>
            </w:r>
          </w:p>
          <w:p w:rsidR="00313FB0" w:rsidRDefault="000D7CF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w:pict>
                <v:shape id="_x0000_s1042" type="#_x0000_t75" style="position:absolute;margin-left:240.65pt;margin-top:6.05pt;width:206.8pt;height:84.05pt;z-index:251705344;mso-position-horizontal-relative:text;mso-position-vertical-relative:text">
                  <v:imagedata r:id="rId17" o:title=""/>
                </v:shape>
                <o:OLEObject Type="Embed" ProgID="FXDraw3.Document" ShapeID="_x0000_s1042" DrawAspect="Content" ObjectID="_1423031951" r:id="rId18"/>
              </w:pict>
            </w:r>
          </w:p>
          <w:p w:rsidR="00313FB0" w:rsidRDefault="00313FB0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3FB0" w:rsidRPr="00313FB0" w:rsidRDefault="00313FB0" w:rsidP="00313FB0">
            <w:pPr>
              <w:rPr>
                <w:rFonts w:asciiTheme="minorHAnsi" w:eastAsiaTheme="minorHAnsi" w:hAnsiTheme="minorHAnsi" w:cstheme="minorBidi"/>
              </w:rPr>
            </w:pPr>
          </w:p>
          <w:p w:rsidR="00313FB0" w:rsidRPr="00313FB0" w:rsidRDefault="00313FB0" w:rsidP="00313FB0">
            <w:pPr>
              <w:rPr>
                <w:rFonts w:ascii="Times New Roman" w:eastAsiaTheme="minorHAnsi" w:hAnsi="Times New Roman"/>
              </w:rPr>
            </w:pPr>
            <w:r w:rsidRPr="00313FB0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B7B8B6" wp14:editId="1735E407">
                      <wp:simplePos x="0" y="0"/>
                      <wp:positionH relativeFrom="column">
                        <wp:posOffset>1491788</wp:posOffset>
                      </wp:positionH>
                      <wp:positionV relativeFrom="paragraph">
                        <wp:posOffset>103390</wp:posOffset>
                      </wp:positionV>
                      <wp:extent cx="754380" cy="373380"/>
                      <wp:effectExtent l="0" t="0" r="26670" b="2667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117.45pt;margin-top:8.15pt;width:59.4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" filled="f" strokecolor="windowText" strokeweight="1.5pt"/>
                  </w:pict>
                </mc:Fallback>
              </mc:AlternateContent>
            </w:r>
          </w:p>
          <w:p w:rsidR="00313FB0" w:rsidRPr="00313FB0" w:rsidRDefault="00313FB0" w:rsidP="00313FB0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313FB0">
              <w:rPr>
                <w:rFonts w:ascii="Times New Roman" w:eastAsiaTheme="minorHAnsi" w:hAnsi="Times New Roman"/>
                <w:sz w:val="32"/>
                <w:szCs w:val="32"/>
              </w:rPr>
              <w:t xml:space="preserve">       Perimeter =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  </w:t>
            </w:r>
            <w:r w:rsidRPr="00313FB0">
              <w:rPr>
                <w:rFonts w:ascii="Times New Roman" w:eastAsiaTheme="minorHAnsi" w:hAnsi="Times New Roman"/>
                <w:sz w:val="32"/>
                <w:szCs w:val="32"/>
              </w:rPr>
              <w:t>m</w:t>
            </w:r>
          </w:p>
          <w:p w:rsidR="00313FB0" w:rsidRPr="00313FB0" w:rsidRDefault="00313FB0" w:rsidP="00313FB0">
            <w:pPr>
              <w:rPr>
                <w:rFonts w:asciiTheme="minorHAnsi" w:eastAsiaTheme="minorHAnsi" w:hAnsiTheme="minorHAnsi" w:cstheme="minorBidi"/>
              </w:rPr>
            </w:pPr>
          </w:p>
          <w:p w:rsidR="00313FB0" w:rsidRDefault="00313FB0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2212D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2212D" w:rsidRDefault="0062212D" w:rsidP="00B850EA">
            <w:pP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The three shapes below are each made using five 1 cm square tiles. </w:t>
            </w:r>
          </w:p>
          <w:p w:rsidR="00325745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Which statement below is true?</w:t>
            </w:r>
          </w:p>
          <w:p w:rsidR="0062212D" w:rsidRPr="0062212D" w:rsidRDefault="0062212D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212D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Shape 1                    Shape 2                          Shape 3         </w:t>
            </w:r>
          </w:p>
          <w:p w:rsidR="0062212D" w:rsidRDefault="000D7CF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43" type="#_x0000_t75" style="position:absolute;margin-left:52.15pt;margin-top:2.35pt;width:299.25pt;height:45.15pt;z-index:251706368">
                  <v:imagedata r:id="rId19" o:title=""/>
                </v:shape>
                <o:OLEObject Type="Embed" ProgID="FXDraw3.Document" ShapeID="_x0000_s1043" DrawAspect="Content" ObjectID="_1423031952" r:id="rId20"/>
              </w:pict>
            </w:r>
          </w:p>
          <w:p w:rsidR="0062212D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2212D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2212D" w:rsidRDefault="0062212D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2212D" w:rsidRPr="0062212D" w:rsidRDefault="0062212D" w:rsidP="0062212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212D" w:rsidRPr="0062212D" w:rsidRDefault="0062212D" w:rsidP="0062212D">
            <w:pPr>
              <w:rPr>
                <w:rFonts w:ascii="Times New Roman" w:hAnsi="Times New Roman"/>
                <w:sz w:val="24"/>
                <w:szCs w:val="24"/>
              </w:rPr>
            </w:pPr>
            <w:r w:rsidRPr="0062212D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979A615" wp14:editId="1AE51653">
                      <wp:simplePos x="0" y="0"/>
                      <wp:positionH relativeFrom="column">
                        <wp:posOffset>239337</wp:posOffset>
                      </wp:positionH>
                      <wp:positionV relativeFrom="paragraph">
                        <wp:posOffset>11430</wp:posOffset>
                      </wp:positionV>
                      <wp:extent cx="171450" cy="944880"/>
                      <wp:effectExtent l="0" t="0" r="19050" b="2667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" o:spid="_x0000_s1026" style="position:absolute;margin-left:18.85pt;margin-top:.9pt;width:13.5pt;height:74.4pt;z-index:25170841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8cMUA&#10;AADbAAAADwAAAGRycy9kb3ducmV2LnhtbESPQWvCQBSE70L/w/IKvUizUdD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Pxw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iB8QA&#10;AADbAAAADwAAAGRycy9kb3ducmV2LnhtbESPQWvCQBSE7wX/w/IEL0U3Cq0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CYgfEAAAA2w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HnMUA&#10;AADbAAAADwAAAGRycy9kb3ducmV2LnhtbESPQWvCQBSE70L/w/IKvUjdVGm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secxQAAANsAAAAPAAAAAAAAAAAAAAAAAJgCAABkcnMv&#10;ZG93bnJldi54bWxQSwUGAAAAAAQABAD1AAAAigM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f6MUA&#10;AADbAAAADwAAAGRycy9kb3ducmV2LnhtbESPQWvCQBSE70L/w/IKvUjdVGy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1/o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212D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All three shapes have the same perimeter.</w:t>
            </w:r>
          </w:p>
          <w:p w:rsidR="0062212D" w:rsidRPr="0062212D" w:rsidRDefault="0062212D" w:rsidP="0062212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212D" w:rsidRPr="0062212D" w:rsidRDefault="0062212D" w:rsidP="0062212D">
            <w:pPr>
              <w:rPr>
                <w:rFonts w:ascii="Times New Roman" w:hAnsi="Times New Roman"/>
                <w:sz w:val="24"/>
                <w:szCs w:val="24"/>
              </w:rPr>
            </w:pPr>
            <w:r w:rsidRPr="0062212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Shape 1 and Shape 2 have the same perimeter.  </w:t>
            </w:r>
          </w:p>
          <w:p w:rsidR="0062212D" w:rsidRPr="0062212D" w:rsidRDefault="0062212D" w:rsidP="0062212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212D" w:rsidRPr="0062212D" w:rsidRDefault="0062212D" w:rsidP="0062212D">
            <w:pPr>
              <w:rPr>
                <w:rFonts w:ascii="Times New Roman" w:hAnsi="Times New Roman"/>
                <w:sz w:val="24"/>
                <w:szCs w:val="24"/>
              </w:rPr>
            </w:pPr>
            <w:r w:rsidRPr="0062212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Shape 1 and Shape 3 have the same perimeter.</w:t>
            </w:r>
          </w:p>
          <w:p w:rsidR="0062212D" w:rsidRPr="0062212D" w:rsidRDefault="0062212D" w:rsidP="0062212D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2212D" w:rsidRPr="0062212D" w:rsidRDefault="0062212D" w:rsidP="0062212D">
            <w:pPr>
              <w:rPr>
                <w:rFonts w:ascii="Times New Roman" w:hAnsi="Times New Roman"/>
                <w:sz w:val="24"/>
                <w:szCs w:val="24"/>
              </w:rPr>
            </w:pPr>
            <w:r w:rsidRPr="0062212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Shape 2 and Shape 3 have the same perimeter.</w:t>
            </w:r>
          </w:p>
          <w:p w:rsidR="0062212D" w:rsidRPr="0062212D" w:rsidRDefault="0062212D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2B72" w:rsidRPr="00062B72" w:rsidRDefault="000D7CFA" w:rsidP="00062B72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49" type="#_x0000_t75" style="position:absolute;margin-left:245.7pt;margin-top:2.8pt;width:143.1pt;height:99.3pt;z-index:251718656;mso-position-horizontal-relative:text;mso-position-vertical-relative:text">
                  <v:imagedata r:id="rId21" o:title=""/>
                </v:shape>
                <o:OLEObject Type="Embed" ProgID="FXDraw3.Document" ShapeID="_x0000_s1049" DrawAspect="Content" ObjectID="_1423031953" r:id="rId22"/>
              </w:pict>
            </w:r>
            <w:r w:rsidR="00062B72" w:rsidRPr="00062B7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What is the perimeter of the shape shown?</w:t>
            </w:r>
          </w:p>
          <w:p w:rsidR="00062B72" w:rsidRDefault="00062B72" w:rsidP="00062B72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062B72" w:rsidRDefault="00062B72" w:rsidP="00062B72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062B72" w:rsidRPr="00062B72" w:rsidRDefault="00062B72" w:rsidP="00062B72">
            <w:pPr>
              <w:rPr>
                <w:rFonts w:asciiTheme="minorHAnsi" w:eastAsiaTheme="minorHAnsi" w:hAnsiTheme="minorHAnsi" w:cstheme="minorBidi"/>
              </w:rPr>
            </w:pPr>
          </w:p>
          <w:p w:rsidR="00062B72" w:rsidRPr="00062B72" w:rsidRDefault="00062B72" w:rsidP="00062B72">
            <w:pPr>
              <w:rPr>
                <w:rFonts w:ascii="Times New Roman" w:eastAsiaTheme="minorHAnsi" w:hAnsi="Times New Roman"/>
              </w:rPr>
            </w:pPr>
            <w:r w:rsidRPr="00062B72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1962573" wp14:editId="58278890">
                      <wp:simplePos x="0" y="0"/>
                      <wp:positionH relativeFrom="column">
                        <wp:posOffset>1325533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8" o:spid="_x0000_s1026" style="position:absolute;margin-left:104.35pt;margin-top:8.85pt;width:59.4pt;height:2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" filled="f" strokecolor="windowText" strokeweight="1.5pt"/>
                  </w:pict>
                </mc:Fallback>
              </mc:AlternateContent>
            </w:r>
          </w:p>
          <w:p w:rsidR="00062B72" w:rsidRPr="00062B72" w:rsidRDefault="00062B72" w:rsidP="00062B72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</w:t>
            </w:r>
            <w:r w:rsidR="00AA68FA">
              <w:rPr>
                <w:rFonts w:ascii="Times New Roman" w:eastAsiaTheme="minorHAnsi" w:hAnsi="Times New Roman"/>
                <w:sz w:val="32"/>
                <w:szCs w:val="32"/>
              </w:rPr>
              <w:t xml:space="preserve">Perimeter =                   </w:t>
            </w:r>
            <w:r w:rsidRPr="00062B72">
              <w:rPr>
                <w:rFonts w:ascii="Times New Roman" w:eastAsiaTheme="minorHAnsi" w:hAnsi="Times New Roman"/>
                <w:sz w:val="32"/>
                <w:szCs w:val="32"/>
              </w:rPr>
              <w:t>m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>.</w:t>
            </w:r>
          </w:p>
          <w:p w:rsidR="00062B72" w:rsidRPr="00062B72" w:rsidRDefault="00062B72" w:rsidP="00062B72">
            <w:pPr>
              <w:rPr>
                <w:rFonts w:asciiTheme="minorHAnsi" w:eastAsiaTheme="minorHAnsi" w:hAnsiTheme="minorHAnsi" w:cstheme="minorBidi"/>
              </w:rPr>
            </w:pP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51632" w:rsidRPr="00651632" w:rsidRDefault="000D7CFA" w:rsidP="00651632">
            <w:pPr>
              <w:ind w:right="4417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36"/>
                <w:szCs w:val="36"/>
                <w:lang w:eastAsia="en-AU"/>
              </w:rPr>
              <w:pict>
                <v:shape id="_x0000_s1051" type="#_x0000_t75" style="position:absolute;margin-left:273.3pt;margin-top:-2.05pt;width:146.8pt;height:104pt;z-index:251722752;mso-position-horizontal-relative:text;mso-position-vertical-relative:text">
                  <v:imagedata r:id="rId23" o:title=""/>
                </v:shape>
                <o:OLEObject Type="Embed" ProgID="FXDraw3.Document" ShapeID="_x0000_s1051" DrawAspect="Content" ObjectID="_1423031954" r:id="rId24"/>
              </w:pict>
            </w:r>
            <w:r w:rsidR="00651632" w:rsidRP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The trapezoidal garden bed is to be edged with</w:t>
            </w:r>
            <w:r w:rsid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a metal border</w:t>
            </w:r>
            <w:r w:rsidR="00651632" w:rsidRP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. What </w:t>
            </w:r>
            <w:r w:rsid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length of metal </w:t>
            </w:r>
            <w:r w:rsidR="00651632" w:rsidRP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edging</w:t>
            </w:r>
            <w:r w:rsid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365651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is </w:t>
            </w:r>
            <w:r w:rsid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needed for</w:t>
            </w:r>
            <w:r w:rsidR="00651632" w:rsidRPr="0065163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the bed?</w:t>
            </w:r>
          </w:p>
          <w:p w:rsidR="00651632" w:rsidRPr="00651632" w:rsidRDefault="00651632" w:rsidP="00651632">
            <w:pPr>
              <w:ind w:right="4417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651632" w:rsidRPr="00651632" w:rsidRDefault="00651632" w:rsidP="0065163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51632" w:rsidRPr="00651632" w:rsidRDefault="00651632" w:rsidP="00651632">
            <w:pPr>
              <w:rPr>
                <w:rFonts w:ascii="Times New Roman" w:hAnsi="Times New Roman"/>
                <w:sz w:val="24"/>
                <w:szCs w:val="24"/>
              </w:rPr>
            </w:pPr>
            <w:r w:rsidRPr="0065163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FAEE9B4" wp14:editId="7448A615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8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0" o:spid="_x0000_s1026" style="position:absolute;margin-left:17.3pt;margin-top:2.3pt;width:123.9pt;height:30.6pt;z-index:251724800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DQN8QA&#10;AADbAAAADwAAAGRycy9kb3ducmV2LnhtbESPQWvCQBSE74L/YXlCL6IbPdQ0dRVRLO1FMBa9PrKv&#10;STD7NmTXJPbXdwuCx2Hmm2GW695UoqXGlZYVzKYRCOLM6pJzBd+n/SQG4TyyxsoyKbiTg/VqOFhi&#10;om3HR2pTn4tQwi5BBYX3dSKlywoy6Ka2Jg7ej20M+iCbXOoGu1BuKjmPoldpsOSwUGBN24Kya3oz&#10;CuJ7bM7t+fBxoS/udr8HvdiM35R6GfWbdxCeev8MP+hPHbgZ/H8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w0DfEAAAA2w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JOQMQA&#10;AADbAAAADwAAAGRycy9kb3ducmV2LnhtbESPQWvCQBSE74X+h+UVvBTd1IONMRuRlopehFrR6yP7&#10;TEKzb0N2m0R/vSsUPA4z3wyTLgdTi45aV1lW8DaJQBDnVldcKDj8fI1jEM4ja6wtk4ILOVhmz08p&#10;Jtr2/E3d3hcilLBLUEHpfZNI6fKSDLqJbYiDd7atQR9kW0jdYh/KTS2nUTSTBisOCyU29FFS/rv/&#10;MwriS2yO3XG3PtGW+8/rTr+vXudKjV6G1QKEp8E/wv/0RgduCvcv4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iTkDEAAAA2w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7r28UA&#10;AADbAAAADwAAAGRycy9kb3ducmV2LnhtbESPQWvCQBSE70L/w/IKXqRuWsHG1E2QFsVehFqx10f2&#10;NQnNvg3ZNYn+ercgeBxmvhlmmQ2mFh21rrKs4HkagSDOra64UHD4Xj/FIJxH1lhbJgVncpClD6Ml&#10;Jtr2/EXd3hcilLBLUEHpfZNI6fKSDLqpbYiD92tbgz7ItpC6xT6Um1q+RNFcGqw4LJTY0HtJ+d/+&#10;ZBTE59gcu+Nu80Of3H9cdvp1NVkoNX4cVm8gPA3+Hr7RWx24Gfx/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buvbxQAAANsAAAAPAAAAAAAAAAAAAAAAAJgCAABkcnMv&#10;ZG93bnJldi54bWxQSwUGAAAAAAQABAD1AAAAigMAAAAA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dzr8UA&#10;AADbAAAADwAAAGRycy9kb3ducmV2LnhtbESPQWvCQBSE70L/w/IKXqRuWsTG1E2QFsVehFqx10f2&#10;NQnNvg3ZNYn+ercgeBxmvhlmmQ2mFh21rrKs4HkagSDOra64UHD4Xj/FIJxH1lhbJgVncpClD6Ml&#10;Jtr2/EXd3hcilLBLUEHpfZNI6fKSDLqpbYiD92tbgz7ItpC6xT6Um1q+RNFcGqw4LJTY0HtJ+d/+&#10;ZBTE59gcu+Nu80Of3H9cdvp1NVkoNX4cVm8gPA3+Hr7RWx24Gfx/CT9Ap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h3Ov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Pr="00651632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30.0 m                          </w:t>
            </w:r>
            <w:r w:rsidRPr="00651632">
              <w:rPr>
                <w:rFonts w:ascii="Times New Roman" w:hAnsi="Times New Roman"/>
                <w:sz w:val="24"/>
                <w:szCs w:val="24"/>
              </w:rPr>
              <w:t>35.5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</w:t>
            </w:r>
          </w:p>
          <w:p w:rsidR="00651632" w:rsidRPr="00651632" w:rsidRDefault="00651632" w:rsidP="00651632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651632" w:rsidRPr="00651632" w:rsidRDefault="00651632" w:rsidP="00651632">
            <w:pPr>
              <w:rPr>
                <w:rFonts w:ascii="Times New Roman" w:hAnsi="Times New Roman"/>
                <w:sz w:val="24"/>
                <w:szCs w:val="24"/>
              </w:rPr>
            </w:pPr>
            <w:r w:rsidRPr="00651632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41.0 m                          46.5 m                          </w:t>
            </w:r>
          </w:p>
          <w:p w:rsidR="003D41FF" w:rsidRDefault="003D41F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0D7CF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lang w:eastAsia="en-AU"/>
              </w:rPr>
              <w:pict>
                <v:shape id="_x0000_s1054" type="#_x0000_t75" style="position:absolute;margin-left:319.7pt;margin-top:2.45pt;width:99.05pt;height:94.15pt;z-index:251736064;mso-position-horizontal-relative:text;mso-position-vertical-relative:text">
                  <v:imagedata r:id="rId25" o:title=""/>
                </v:shape>
                <o:OLEObject Type="Embed" ProgID="FXDraw3.Document" ShapeID="_x0000_s1054" DrawAspect="Content" ObjectID="_1423031955" r:id="rId26"/>
              </w:pict>
            </w:r>
            <w:r w:rsidR="002A7CB5">
              <w:rPr>
                <w:rFonts w:ascii="Times New Roman" w:hAnsi="Times New Roman"/>
                <w:sz w:val="24"/>
                <w:szCs w:val="24"/>
              </w:rPr>
              <w:t>A regular pentagon has a perimeter of 120 m.</w:t>
            </w:r>
          </w:p>
          <w:p w:rsidR="002A7CB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long is each side?</w:t>
            </w:r>
          </w:p>
          <w:p w:rsidR="002A7CB5" w:rsidRPr="002A7CB5" w:rsidRDefault="002A7CB5" w:rsidP="002A7CB5">
            <w:pPr>
              <w:rPr>
                <w:rFonts w:asciiTheme="minorHAnsi" w:eastAsiaTheme="minorHAnsi" w:hAnsiTheme="minorHAnsi" w:cstheme="minorBidi"/>
              </w:rPr>
            </w:pPr>
          </w:p>
          <w:p w:rsidR="002A7CB5" w:rsidRPr="002A7CB5" w:rsidRDefault="002A7CB5" w:rsidP="002A7CB5">
            <w:pPr>
              <w:rPr>
                <w:rFonts w:ascii="Times New Roman" w:eastAsiaTheme="minorHAnsi" w:hAnsi="Times New Roman"/>
              </w:rPr>
            </w:pPr>
            <w:r w:rsidRPr="002A7CB5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2187209" wp14:editId="1EDB873B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26" style="position:absolute;margin-left:187.5pt;margin-top:8.85pt;width:59.4pt;height:2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" filled="f" strokecolor="windowText" strokeweight="1.5pt"/>
                  </w:pict>
                </mc:Fallback>
              </mc:AlternateContent>
            </w:r>
          </w:p>
          <w:p w:rsidR="002A7CB5" w:rsidRPr="002A7CB5" w:rsidRDefault="002A7CB5" w:rsidP="002A7CB5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2A7CB5"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               </w:t>
            </w:r>
            <w:r w:rsidR="00AA68FA"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              </w:t>
            </w:r>
            <w:r w:rsidRPr="002A7CB5">
              <w:rPr>
                <w:rFonts w:ascii="Times New Roman" w:eastAsiaTheme="minorHAnsi" w:hAnsi="Times New Roman"/>
                <w:sz w:val="32"/>
                <w:szCs w:val="32"/>
              </w:rPr>
              <w:t>m</w:t>
            </w:r>
          </w:p>
          <w:p w:rsidR="002A7CB5" w:rsidRPr="002A7CB5" w:rsidRDefault="002A7CB5" w:rsidP="002A7CB5">
            <w:pPr>
              <w:rPr>
                <w:rFonts w:asciiTheme="minorHAnsi" w:eastAsiaTheme="minorHAnsi" w:hAnsiTheme="minorHAnsi" w:cstheme="minorBidi"/>
              </w:rPr>
            </w:pPr>
          </w:p>
          <w:p w:rsidR="002A7CB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perimeter of the irregular polygon shown?</w:t>
            </w:r>
          </w:p>
          <w:p w:rsidR="002A7CB5" w:rsidRDefault="000D7CF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pict>
                <v:shape id="_x0000_s1055" type="#_x0000_t75" style="position:absolute;margin-left:235.35pt;margin-top:4.6pt;width:189pt;height:95.65pt;z-index:251739136;mso-position-horizontal-relative:text;mso-position-vertical-relative:text">
                  <v:imagedata r:id="rId27" o:title=""/>
                </v:shape>
                <o:OLEObject Type="Embed" ProgID="FXDraw3.Document" ShapeID="_x0000_s1055" DrawAspect="Content" ObjectID="_1423031956" r:id="rId28"/>
              </w:pict>
            </w:r>
          </w:p>
          <w:p w:rsidR="002A7CB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A7CB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A7CB5" w:rsidRPr="002A7CB5" w:rsidRDefault="002A7CB5" w:rsidP="002A7CB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A7CB5" w:rsidRPr="002A7CB5" w:rsidRDefault="002A7CB5" w:rsidP="002A7CB5">
            <w:pPr>
              <w:rPr>
                <w:rFonts w:ascii="Times New Roman" w:hAnsi="Times New Roman"/>
                <w:sz w:val="24"/>
                <w:szCs w:val="24"/>
              </w:rPr>
            </w:pPr>
            <w:r w:rsidRPr="002A7CB5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66DFB29B" wp14:editId="2ED3CBC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10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2" o:spid="_x0000_s1026" style="position:absolute;margin-left:17.3pt;margin-top:2.3pt;width:123.9pt;height:30.6pt;z-index:251738112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KscQA&#10;AADcAAAADwAAAGRycy9kb3ducmV2LnhtbERPTWvCQBC9C/6HZYRepG5sQWPqJoilpb0IWrHXITsm&#10;wexsyG6T2F/fLQje5vE+Z50NphYdta6yrGA+i0AQ51ZXXCg4fr09xiCcR9ZYWyYFV3KQpePRGhNt&#10;e95Td/CFCCHsElRQet8kUrq8JINuZhviwJ1ta9AH2BZSt9iHcFPLpyhaSIMVh4YSG9qWlF8OP0ZB&#10;fI3NqTvt3r/pk/vX351ebqYrpR4mw+YFhKfB38U394cO86Nn+H8mXC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HirH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4SxcQA&#10;AADcAAAADwAAAGRycy9kb3ducmV2LnhtbERPTWvCQBC9C/6HZYRepG4sRWPqJoilpb0IWrHXITsm&#10;wexsyG6T2F/fLQje5vE+Z50NphYdta6yrGA+i0AQ51ZXXCg4fr09xiCcR9ZYWyYFV3KQpePRGhNt&#10;e95Td/CFCCHsElRQet8kUrq8JINuZhviwJ1ta9AH2BZSt9iHcFPLpyhaSIMVh4YSG9qWlF8OP0ZB&#10;fI3NqTvt3r/pk/vX351ebqYrpR4mw+YFhKfB38U394cO86Nn+H8mXC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uEsXEAAAA3A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3XsQA&#10;AADcAAAADwAAAGRycy9kb3ducmV2LnhtbERPTWvCQBC9C/6HZYRepG4sVGPqJoilpb0IWrHXITsm&#10;wexsyG6T2F/fLQje5vE+Z50NphYdta6yrGA+i0AQ51ZXXCg4fr09xiCcR9ZYWyYFV3KQpePRGhNt&#10;e95Td/CFCCHsElRQet8kUrq8JINuZhviwJ1ta9AH2BZSt9iHcFPLpyhaSIMVh4YSG9qWlF8OP0ZB&#10;fI3NqTvt3r/pk/vX351ebqYrpR4mw+YFhKfB38U394cO86Nn+H8mXC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t17EAAAA3AAAAA8AAAAAAAAAAAAAAAAAmAIAAGRycy9k&#10;b3ducmV2LnhtbFBLBQYAAAAABAAEAPUAAACJAwAAAAA=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ApKcMA&#10;AADcAAAADwAAAGRycy9kb3ducmV2LnhtbERPS2vCQBC+F/wPywheim7qwcboKmKx1IvgA70O2TEJ&#10;ZmdDdk1if31XKHibj+8582VnStFQ7QrLCj5GEQji1OqCMwWn42YYg3AeWWNpmRQ8yMFy0XubY6Jt&#10;y3tqDj4TIYRdggpy76tESpfmZNCNbEUcuKutDfoA60zqGtsQbko5jqKJNFhwaMixonVO6e1wNwri&#10;R2zOzXn3faEtt1+/O/25ep8qNeh3qxkIT51/if/dPzrMjybwfCZc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ApKc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 w:rsidRPr="002A7CB5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5C471F">
              <w:rPr>
                <w:rFonts w:ascii="Times New Roman" w:hAnsi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 w:rsidR="005C471F">
              <w:rPr>
                <w:rFonts w:ascii="Times New Roman" w:hAnsi="Times New Roman"/>
                <w:sz w:val="24"/>
                <w:szCs w:val="24"/>
              </w:rPr>
              <w:t xml:space="preserve">                          135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</w:t>
            </w:r>
          </w:p>
          <w:p w:rsidR="002A7CB5" w:rsidRPr="002A7CB5" w:rsidRDefault="002A7CB5" w:rsidP="002A7CB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A7CB5" w:rsidRPr="002A7CB5" w:rsidRDefault="002A7CB5" w:rsidP="002A7CB5">
            <w:pPr>
              <w:rPr>
                <w:rFonts w:ascii="Times New Roman" w:hAnsi="Times New Roman"/>
                <w:sz w:val="24"/>
                <w:szCs w:val="24"/>
              </w:rPr>
            </w:pPr>
            <w:r w:rsidRPr="002A7CB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AA68FA">
              <w:rPr>
                <w:rFonts w:ascii="Times New Roman" w:hAnsi="Times New Roman"/>
                <w:sz w:val="24"/>
                <w:szCs w:val="24"/>
              </w:rPr>
              <w:t xml:space="preserve">  16</w:t>
            </w:r>
            <w:r w:rsidR="005C471F">
              <w:rPr>
                <w:rFonts w:ascii="Times New Roman" w:hAnsi="Times New Roman"/>
                <w:sz w:val="24"/>
                <w:szCs w:val="24"/>
              </w:rPr>
              <w:t>7 m                          179 m</w:t>
            </w:r>
          </w:p>
          <w:p w:rsidR="002A7CB5" w:rsidRPr="002A7CB5" w:rsidRDefault="002A7CB5" w:rsidP="002A7CB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A7CB5" w:rsidRDefault="002A7CB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perimeter of the shape shown?</w:t>
            </w:r>
          </w:p>
          <w:p w:rsidR="005C471F" w:rsidRDefault="000D7CFA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lang w:eastAsia="en-AU"/>
              </w:rPr>
              <w:pict>
                <v:shape id="_x0000_s1056" type="#_x0000_t75" style="position:absolute;margin-left:230.4pt;margin-top:8.1pt;width:215.05pt;height:83.15pt;z-index:251742208;mso-position-horizontal-relative:text;mso-position-vertical-relative:text">
                  <v:imagedata r:id="rId29" o:title=""/>
                </v:shape>
                <o:OLEObject Type="Embed" ProgID="FXDraw3.Document" ShapeID="_x0000_s1056" DrawAspect="Content" ObjectID="_1423031957" r:id="rId30"/>
              </w:pict>
            </w:r>
            <w:r w:rsidR="005C471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C471F" w:rsidRDefault="005C471F" w:rsidP="005C471F">
            <w:pPr>
              <w:rPr>
                <w:rFonts w:asciiTheme="minorHAnsi" w:eastAsiaTheme="minorHAnsi" w:hAnsiTheme="minorHAnsi" w:cstheme="minorBidi"/>
              </w:rPr>
            </w:pPr>
          </w:p>
          <w:p w:rsidR="005C471F" w:rsidRDefault="005C471F" w:rsidP="005C471F">
            <w:pPr>
              <w:rPr>
                <w:rFonts w:asciiTheme="minorHAnsi" w:eastAsiaTheme="minorHAnsi" w:hAnsiTheme="minorHAnsi" w:cstheme="minorBidi"/>
              </w:rPr>
            </w:pPr>
          </w:p>
          <w:p w:rsidR="005C471F" w:rsidRDefault="005C471F" w:rsidP="005C471F">
            <w:pPr>
              <w:rPr>
                <w:rFonts w:asciiTheme="minorHAnsi" w:eastAsiaTheme="minorHAnsi" w:hAnsiTheme="minorHAnsi" w:cstheme="minorBidi"/>
              </w:rPr>
            </w:pPr>
          </w:p>
          <w:p w:rsidR="005C471F" w:rsidRPr="005C471F" w:rsidRDefault="005C471F" w:rsidP="005C471F">
            <w:pPr>
              <w:rPr>
                <w:rFonts w:asciiTheme="minorHAnsi" w:eastAsiaTheme="minorHAnsi" w:hAnsiTheme="minorHAnsi" w:cstheme="minorBidi"/>
              </w:rPr>
            </w:pPr>
          </w:p>
          <w:p w:rsidR="005C471F" w:rsidRPr="005C471F" w:rsidRDefault="005C471F" w:rsidP="005C471F">
            <w:pPr>
              <w:rPr>
                <w:rFonts w:ascii="Times New Roman" w:eastAsiaTheme="minorHAnsi" w:hAnsi="Times New Roman"/>
              </w:rPr>
            </w:pPr>
            <w:r w:rsidRPr="005C471F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3DB1F1" wp14:editId="6FE02ECF">
                      <wp:simplePos x="0" y="0"/>
                      <wp:positionH relativeFrom="column">
                        <wp:posOffset>1791970</wp:posOffset>
                      </wp:positionH>
                      <wp:positionV relativeFrom="paragraph">
                        <wp:posOffset>116205</wp:posOffset>
                      </wp:positionV>
                      <wp:extent cx="681644" cy="373380"/>
                      <wp:effectExtent l="0" t="0" r="23495" b="2667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644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8" o:spid="_x0000_s1026" style="position:absolute;margin-left:141.1pt;margin-top:9.15pt;width:53.65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" filled="f" strokecolor="windowText" strokeweight="1.5pt"/>
                  </w:pict>
                </mc:Fallback>
              </mc:AlternateContent>
            </w:r>
          </w:p>
          <w:p w:rsidR="005C471F" w:rsidRPr="005C471F" w:rsidRDefault="005C471F" w:rsidP="005C471F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5C471F"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Perimeter</w:t>
            </w:r>
            <w:r w:rsidRPr="005C471F">
              <w:rPr>
                <w:rFonts w:ascii="Times New Roman" w:eastAsiaTheme="minorHAnsi" w:hAnsi="Times New Roman"/>
                <w:sz w:val="32"/>
                <w:szCs w:val="32"/>
              </w:rPr>
              <w:t xml:space="preserve"> =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</w:t>
            </w:r>
            <w:r w:rsidR="00AA68FA">
              <w:rPr>
                <w:rFonts w:ascii="Times New Roman" w:eastAsiaTheme="minorHAnsi" w:hAnsi="Times New Roman"/>
                <w:sz w:val="32"/>
                <w:szCs w:val="32"/>
              </w:rPr>
              <w:t xml:space="preserve"> m</w:t>
            </w:r>
          </w:p>
          <w:p w:rsidR="005C471F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471F" w:rsidRDefault="000D7CFA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lang w:eastAsia="en-AU"/>
              </w:rPr>
              <w:pict>
                <v:shape id="_x0000_s1057" type="#_x0000_t75" style="position:absolute;margin-left:222.95pt;margin-top:6.2pt;width:193.55pt;height:135.7pt;z-index:251745280;mso-position-horizontal-relative:text;mso-position-vertical-relative:text">
                  <v:imagedata r:id="rId31" o:title=""/>
                </v:shape>
                <o:OLEObject Type="Embed" ProgID="FXDraw3.Document" ShapeID="_x0000_s1057" DrawAspect="Content" ObjectID="_1423031958" r:id="rId32"/>
              </w:pict>
            </w:r>
            <w:r w:rsidR="005C471F">
              <w:rPr>
                <w:rFonts w:ascii="Times New Roman" w:hAnsi="Times New Roman"/>
                <w:sz w:val="24"/>
                <w:szCs w:val="24"/>
              </w:rPr>
              <w:t xml:space="preserve">The perimeter of this shape </w:t>
            </w:r>
            <w:r w:rsidR="007D5272">
              <w:rPr>
                <w:rFonts w:ascii="Times New Roman" w:hAnsi="Times New Roman"/>
                <w:sz w:val="24"/>
                <w:szCs w:val="24"/>
              </w:rPr>
              <w:t>is 88</w:t>
            </w:r>
            <w:r w:rsidR="005C471F">
              <w:rPr>
                <w:rFonts w:ascii="Times New Roman" w:hAnsi="Times New Roman"/>
                <w:sz w:val="24"/>
                <w:szCs w:val="24"/>
              </w:rPr>
              <w:t xml:space="preserve"> m.</w:t>
            </w:r>
          </w:p>
          <w:p w:rsidR="005C471F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value of </w:t>
            </w:r>
            <w:r w:rsidRPr="005C471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C471F" w:rsidRPr="005C471F" w:rsidRDefault="005C471F" w:rsidP="005C471F">
            <w:pPr>
              <w:rPr>
                <w:rFonts w:asciiTheme="minorHAnsi" w:eastAsiaTheme="minorHAnsi" w:hAnsiTheme="minorHAnsi" w:cstheme="minorBidi"/>
              </w:rPr>
            </w:pPr>
          </w:p>
          <w:p w:rsidR="005C471F" w:rsidRDefault="005C471F" w:rsidP="005C471F">
            <w:pPr>
              <w:rPr>
                <w:rFonts w:ascii="Times New Roman" w:eastAsiaTheme="minorHAnsi" w:hAnsi="Times New Roman"/>
              </w:rPr>
            </w:pPr>
          </w:p>
          <w:p w:rsidR="005C471F" w:rsidRDefault="005C471F" w:rsidP="005C471F">
            <w:pPr>
              <w:rPr>
                <w:rFonts w:ascii="Times New Roman" w:eastAsiaTheme="minorHAnsi" w:hAnsi="Times New Roman"/>
              </w:rPr>
            </w:pPr>
          </w:p>
          <w:p w:rsidR="005C471F" w:rsidRPr="005C471F" w:rsidRDefault="005C471F" w:rsidP="005C471F">
            <w:pPr>
              <w:rPr>
                <w:rFonts w:ascii="Times New Roman" w:eastAsiaTheme="minorHAnsi" w:hAnsi="Times New Roman"/>
              </w:rPr>
            </w:pPr>
            <w:r w:rsidRPr="005C471F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70A740" wp14:editId="2ACCF2E1">
                      <wp:simplePos x="0" y="0"/>
                      <wp:positionH relativeFrom="column">
                        <wp:posOffset>1549631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26" style="position:absolute;margin-left:122pt;margin-top:8.85pt;width:59.4pt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" filled="f" strokecolor="windowText" strokeweight="1.5pt"/>
                  </w:pict>
                </mc:Fallback>
              </mc:AlternateContent>
            </w:r>
          </w:p>
          <w:p w:rsidR="005C471F" w:rsidRPr="005C471F" w:rsidRDefault="005C471F" w:rsidP="005C471F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5C471F"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</w:t>
            </w:r>
            <w:r w:rsidR="00AA68FA">
              <w:rPr>
                <w:rFonts w:ascii="Times New Roman" w:eastAsiaTheme="minorHAnsi" w:hAnsi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</w:t>
            </w:r>
            <w:r w:rsidRPr="005C471F">
              <w:rPr>
                <w:rFonts w:ascii="Times New Roman" w:eastAsiaTheme="minorHAnsi" w:hAnsi="Times New Roman"/>
                <w:i/>
                <w:sz w:val="32"/>
                <w:szCs w:val="32"/>
              </w:rPr>
              <w:t>x</w:t>
            </w:r>
            <w:r w:rsidRPr="005C471F">
              <w:rPr>
                <w:rFonts w:ascii="Times New Roman" w:eastAsiaTheme="minorHAnsi" w:hAnsi="Times New Roman"/>
                <w:sz w:val="32"/>
                <w:szCs w:val="32"/>
              </w:rPr>
              <w:t xml:space="preserve"> =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</w:t>
            </w:r>
            <w:r w:rsidR="00AA68FA">
              <w:rPr>
                <w:rFonts w:ascii="Times New Roman" w:eastAsiaTheme="minorHAnsi" w:hAnsi="Times New Roman"/>
                <w:sz w:val="32"/>
                <w:szCs w:val="32"/>
              </w:rPr>
              <w:t>m</w:t>
            </w:r>
          </w:p>
          <w:p w:rsidR="005C471F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C471F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C471F" w:rsidRDefault="005C471F" w:rsidP="005C471F">
            <w:pPr>
              <w:tabs>
                <w:tab w:val="left" w:pos="2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2617C" w:rsidRPr="0082617C" w:rsidRDefault="000D7CFA" w:rsidP="0082617C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59" type="#_x0000_t75" style="position:absolute;margin-left:263.2pt;margin-top:-1.3pt;width:120.95pt;height:120.35pt;z-index:251747328;mso-position-horizontal-relative:text;mso-position-vertical-relative:text">
                  <v:imagedata r:id="rId33" o:title=""/>
                </v:shape>
                <o:OLEObject Type="Embed" ProgID="FXDraw3.Document" ShapeID="_x0000_s1059" DrawAspect="Content" ObjectID="_1423031959" r:id="rId34"/>
              </w:pict>
            </w:r>
            <w:r w:rsidR="0082617C" w:rsidRPr="008261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What is the circumference of the circle shown?</w:t>
            </w:r>
          </w:p>
          <w:p w:rsidR="0082617C" w:rsidRPr="0082617C" w:rsidRDefault="0082617C" w:rsidP="0082617C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261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   Use </w:t>
            </w:r>
            <w:r w:rsidRPr="008261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Pr="0082617C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</w:t>
            </w:r>
          </w:p>
          <w:p w:rsidR="0082617C" w:rsidRPr="0082617C" w:rsidRDefault="0082617C" w:rsidP="0082617C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2617C" w:rsidRPr="0082617C" w:rsidRDefault="0082617C" w:rsidP="0082617C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2617C" w:rsidRPr="0082617C" w:rsidRDefault="0082617C" w:rsidP="0082617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B772B" w:rsidRPr="003B772B" w:rsidRDefault="003B772B" w:rsidP="003B772B">
            <w:pPr>
              <w:rPr>
                <w:rFonts w:asciiTheme="minorHAnsi" w:eastAsiaTheme="minorHAnsi" w:hAnsiTheme="minorHAnsi" w:cstheme="minorBidi"/>
              </w:rPr>
            </w:pPr>
          </w:p>
          <w:p w:rsidR="003B772B" w:rsidRPr="003B772B" w:rsidRDefault="003B772B" w:rsidP="003B772B">
            <w:pPr>
              <w:rPr>
                <w:rFonts w:ascii="Times New Roman" w:eastAsiaTheme="minorHAnsi" w:hAnsi="Times New Roman"/>
              </w:rPr>
            </w:pPr>
            <w:r w:rsidRPr="003B772B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38E7729" wp14:editId="5B7E161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2" o:spid="_x0000_s1026" style="position:absolute;margin-left:141pt;margin-top:8.85pt;width:59.4pt;height:2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" filled="f" strokecolor="windowText" strokeweight="1.5pt"/>
                  </w:pict>
                </mc:Fallback>
              </mc:AlternateContent>
            </w:r>
          </w:p>
          <w:p w:rsidR="003B772B" w:rsidRPr="003B772B" w:rsidRDefault="003B772B" w:rsidP="003B772B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3B772B">
              <w:rPr>
                <w:rFonts w:ascii="Times New Roman" w:eastAsiaTheme="minorHAnsi" w:hAnsi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>Circumference</w:t>
            </w:r>
            <w:r w:rsidRPr="003B772B">
              <w:rPr>
                <w:rFonts w:ascii="Times New Roman" w:eastAsiaTheme="minorHAnsi" w:hAnsi="Times New Roman"/>
                <w:sz w:val="32"/>
                <w:szCs w:val="32"/>
              </w:rPr>
              <w:t xml:space="preserve"> =                   cm</w:t>
            </w:r>
          </w:p>
          <w:p w:rsidR="003B772B" w:rsidRPr="003B772B" w:rsidRDefault="003B772B" w:rsidP="003B772B">
            <w:pPr>
              <w:ind w:firstLine="720"/>
              <w:rPr>
                <w:rFonts w:asciiTheme="minorHAnsi" w:eastAsiaTheme="minorHAnsi" w:hAnsiTheme="minorHAnsi" w:cstheme="minorBidi"/>
              </w:rPr>
            </w:pPr>
          </w:p>
          <w:p w:rsidR="0082617C" w:rsidRPr="0082617C" w:rsidRDefault="0082617C" w:rsidP="0082617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2617C" w:rsidRDefault="0082617C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82617C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park has a circular pond with </w:t>
            </w:r>
            <w:r w:rsidR="003B772B">
              <w:rPr>
                <w:rFonts w:ascii="Times New Roman" w:hAnsi="Times New Roman"/>
                <w:sz w:val="24"/>
                <w:szCs w:val="24"/>
              </w:rPr>
              <w:t>outside diameter 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m.</w:t>
            </w:r>
          </w:p>
          <w:p w:rsidR="003B772B" w:rsidRPr="003B772B" w:rsidRDefault="000D7CFA" w:rsidP="00B850E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60" type="#_x0000_t75" style="position:absolute;margin-left:285pt;margin-top:6.55pt;width:120.95pt;height:120.5pt;z-index:251756544;mso-position-horizontal-relative:text;mso-position-vertical-relative:text">
                  <v:imagedata r:id="rId35" o:title=""/>
                </v:shape>
                <o:OLEObject Type="Embed" ProgID="FXDraw3.Document" ShapeID="_x0000_s1060" DrawAspect="Content" ObjectID="_1423031960" r:id="rId36"/>
              </w:pict>
            </w:r>
          </w:p>
          <w:p w:rsidR="0082617C" w:rsidRDefault="0082617C" w:rsidP="003B772B">
            <w:pPr>
              <w:ind w:right="45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Suzie </w:t>
            </w:r>
            <w:r w:rsidR="003B772B">
              <w:rPr>
                <w:rFonts w:ascii="Times New Roman" w:hAnsi="Times New Roman"/>
                <w:sz w:val="24"/>
                <w:szCs w:val="24"/>
              </w:rPr>
              <w:t xml:space="preserve">walks </w:t>
            </w:r>
            <w:r>
              <w:rPr>
                <w:rFonts w:ascii="Times New Roman" w:hAnsi="Times New Roman"/>
                <w:sz w:val="24"/>
                <w:szCs w:val="24"/>
              </w:rPr>
              <w:t>from one side of the pond</w:t>
            </w:r>
            <w:r w:rsidR="003B772B">
              <w:rPr>
                <w:rFonts w:ascii="Times New Roman" w:hAnsi="Times New Roman"/>
                <w:sz w:val="24"/>
                <w:szCs w:val="24"/>
              </w:rPr>
              <w:t>, around the edge,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the opposite side</w:t>
            </w:r>
            <w:r w:rsidR="003B772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772B" w:rsidRPr="003B772B" w:rsidRDefault="003B772B" w:rsidP="00B850E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B772B" w:rsidRDefault="003B772B" w:rsidP="003B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far does she walk (in terms of π)?</w:t>
            </w:r>
          </w:p>
          <w:p w:rsidR="003B772B" w:rsidRPr="0082617C" w:rsidRDefault="003B772B" w:rsidP="003B77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</w:p>
          <w:p w:rsidR="003B772B" w:rsidRDefault="003B772B" w:rsidP="003B772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B772B" w:rsidRPr="0082617C" w:rsidRDefault="003B772B" w:rsidP="003B772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B772B" w:rsidRPr="0082617C" w:rsidRDefault="003B772B" w:rsidP="003B772B">
            <w:pPr>
              <w:rPr>
                <w:rFonts w:ascii="Times New Roman" w:hAnsi="Times New Roman"/>
                <w:sz w:val="24"/>
                <w:szCs w:val="24"/>
              </w:rPr>
            </w:pPr>
            <w:r w:rsidRPr="0082617C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0F217088" wp14:editId="10E6C988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1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6" o:spid="_x0000_s1026" style="position:absolute;margin-left:17.3pt;margin-top:2.3pt;width:123.9pt;height:30.6pt;z-index:251755520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Q0sQA&#10;AADcAAAADwAAAGRycy9kb3ducmV2LnhtbERPTWvCQBC9C/0PyxR6Ed3Ug8Y0G5FKxV4E02KvQ3aa&#10;hGZnQ3ZNor++Wyh4m8f7nHQzmkb01LnasoLneQSCuLC65lLB58fbLAbhPLLGxjIpuJKDTfYwSTHR&#10;duAT9bkvRQhhl6CCyvs2kdIVFRl0c9sSB+7bdgZ9gF0pdYdDCDeNXETRUhqsOTRU2NJrRcVPfjEK&#10;4mtszv35uP+idx52t6NebadrpZ4ex+0LCE+jv4v/3Qcd5i9W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0NL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ZEoMYA&#10;AADcAAAADwAAAGRycy9kb3ducmV2LnhtbESPQWvCQBCF7wX/wzJCL0U3erAxdRWxtLQXQVvsdciO&#10;STA7G7LbJPrrO4eCtxnem/e+WW0GV6uO2lB5NjCbJqCIc28rLgx8f71NUlAhIlusPZOBKwXYrEcP&#10;K8ys7/lA3TEWSkI4ZGigjLHJtA55SQ7D1DfEop196zDK2hbatthLuKv1PEkW2mHF0lBiQ7uS8svx&#10;1xlIr6k7daf9+w99cv9629vn7dPSmMfxsH0BFWmId/P/9YcV/LnQyj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ZEoM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hO8MA&#10;AADcAAAADwAAAGRycy9kb3ducmV2LnhtbERPTWvCQBC9F/wPywi9FLOphzbGrCIWS70IVdHrkB2T&#10;YHY2ZNck9td3hUJv83ifky0HU4uOWldZVvAaxSCIc6srLhQcD5tJAsJ5ZI21ZVJwJwfLxegpw1Tb&#10;nr+p2/tChBB2KSoovW9SKV1ekkEX2YY4cBfbGvQBtoXULfYh3NRyGsdv0mDFoaHEhtYl5df9zShI&#10;7ok5dafd55m23H/87PT76mWm1PN4WM1BeBr8v/jP/aXD/OkMHs+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rhO8MAAADcAAAADwAAAAAAAAAAAAAAAACYAgAAZHJzL2Rv&#10;d25yZXYueG1sUEsFBgAAAAAEAAQA9QAAAIgDAAAAAA==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ee8YA&#10;AADcAAAADwAAAGRycy9kb3ducmV2LnhtbESPQUvDQBCF70L/wzIFL2I3VdAYsylFUfRSaJR6HbJj&#10;EpqdDdk1Sf31zkHobYb35r1v8s3sOjXSEFrPBtarBBRx5W3LtYHPj5frFFSIyBY7z2TgRAE2xeIi&#10;x8z6ifc0lrFWEsIhQwNNjH2mdagachhWvicW7dsPDqOsQ63tgJOEu07fJMmddtiyNDTY01ND1bH8&#10;cQbSU+oO42H3+kXvPD3/7uz99urBmMvlvH0EFWmOZ/P/9ZsV/FvBl2dkAl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nee8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 w:rsidRPr="0082617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4π m                          8π m</w:t>
            </w:r>
          </w:p>
          <w:p w:rsidR="003B772B" w:rsidRPr="0082617C" w:rsidRDefault="003B772B" w:rsidP="003B772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3B772B" w:rsidRPr="0082617C" w:rsidRDefault="003B772B" w:rsidP="003B772B">
            <w:pPr>
              <w:rPr>
                <w:rFonts w:ascii="Times New Roman" w:hAnsi="Times New Roman"/>
                <w:sz w:val="24"/>
                <w:szCs w:val="24"/>
              </w:rPr>
            </w:pPr>
            <w:r w:rsidRPr="0082617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12π m                        16π m</w:t>
            </w:r>
          </w:p>
          <w:p w:rsidR="003B772B" w:rsidRDefault="003B772B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D806B0" w:rsidTr="0062212D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D806B0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D806B0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D806B0" w:rsidRPr="00325745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5243" w:type="dxa"/>
            <w:tcBorders>
              <w:right w:val="single" w:sz="4" w:space="0" w:color="auto"/>
            </w:tcBorders>
            <w:vAlign w:val="center"/>
          </w:tcPr>
          <w:p w:rsidR="00D806B0" w:rsidRPr="005C44C0" w:rsidRDefault="00D806B0" w:rsidP="0062212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Perimeter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D806B0" w:rsidRDefault="00D806B0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D806B0" w:rsidRDefault="00D806B0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D806B0" w:rsidRPr="00325745" w:rsidRDefault="00D806B0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8916AB" w:rsidRPr="008916AB" w:rsidRDefault="000D7CFA" w:rsidP="008916AB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37" type="#_x0000_t75" style="position:absolute;margin-left:319.8pt;margin-top:2.2pt;width:73.2pt;height:107.9pt;z-index:251688960;mso-position-horizontal-relative:text;mso-position-vertical-relative:text">
                  <v:imagedata r:id="rId41" o:title=""/>
                </v:shape>
                <o:OLEObject Type="Embed" ProgID="FXDraw3.Document" ShapeID="_x0000_s1037" DrawAspect="Content" ObjectID="_1423031961" r:id="rId42"/>
              </w:pict>
            </w:r>
            <w:r w:rsidR="008916A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rectangular field measures 1.7 metres by 3.25 </w:t>
            </w:r>
            <w:r w:rsidR="008916AB" w:rsidRPr="008916A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metres. What is the perimeter of the field?</w:t>
            </w:r>
          </w:p>
          <w:p w:rsidR="008916AB" w:rsidRPr="008916AB" w:rsidRDefault="008916AB" w:rsidP="008916AB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916AB" w:rsidRPr="008916AB" w:rsidRDefault="008916AB" w:rsidP="008916AB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916AB"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88E9C8" wp14:editId="167D933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56515</wp:posOffset>
                      </wp:positionV>
                      <wp:extent cx="942975" cy="428625"/>
                      <wp:effectExtent l="9525" t="9525" r="9525" b="9525"/>
                      <wp:wrapNone/>
                      <wp:docPr id="26" name="Rectangl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7" o:spid="_x0000_s1026" style="position:absolute;margin-left:111pt;margin-top:4.45pt;width:74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"/>
                  </w:pict>
                </mc:Fallback>
              </mc:AlternateContent>
            </w:r>
          </w:p>
          <w:p w:rsidR="008916AB" w:rsidRPr="008916AB" w:rsidRDefault="008916AB" w:rsidP="008916AB">
            <w:pPr>
              <w:ind w:right="4133"/>
              <w:rPr>
                <w:rFonts w:ascii="Times New Roman" w:eastAsia="Times New Roman" w:hAnsi="Times New Roman"/>
                <w:sz w:val="32"/>
                <w:szCs w:val="32"/>
                <w:lang w:eastAsia="en-AU"/>
              </w:rPr>
            </w:pPr>
            <w:r w:rsidRPr="008916AB">
              <w:rPr>
                <w:rFonts w:ascii="Times New Roman" w:eastAsia="Times New Roman" w:hAnsi="Times New Roman"/>
                <w:sz w:val="32"/>
                <w:szCs w:val="32"/>
                <w:lang w:eastAsia="en-AU"/>
              </w:rPr>
              <w:t xml:space="preserve">      Perimeter =                       m</w:t>
            </w:r>
          </w:p>
          <w:p w:rsidR="008916AB" w:rsidRPr="008916AB" w:rsidRDefault="008916AB" w:rsidP="008916AB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916AB" w:rsidRPr="008916AB" w:rsidRDefault="008916AB" w:rsidP="008916AB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D51F7" w:rsidRDefault="001D51F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30C9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8130C9" w:rsidRPr="001B3341" w:rsidRDefault="008130C9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8130C9" w:rsidRDefault="008130C9" w:rsidP="008916AB">
            <w:pPr>
              <w:ind w:right="4133"/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t>What is the perimeter of an equilateral triangle with base 1.62 metres?</w:t>
            </w:r>
          </w:p>
          <w:p w:rsidR="008130C9" w:rsidRPr="008130C9" w:rsidRDefault="008130C9" w:rsidP="008130C9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130C9" w:rsidRPr="008130C9" w:rsidRDefault="008130C9" w:rsidP="008130C9">
            <w:pPr>
              <w:rPr>
                <w:rFonts w:ascii="Times New Roman" w:hAnsi="Times New Roman"/>
                <w:sz w:val="24"/>
                <w:szCs w:val="24"/>
              </w:rPr>
            </w:pPr>
            <w:r w:rsidRPr="008130C9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A85A4F5" wp14:editId="24162E23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22167</wp:posOffset>
                      </wp:positionV>
                      <wp:extent cx="4362450" cy="114300"/>
                      <wp:effectExtent l="0" t="0" r="19050" b="19050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2" o:spid="_x0000_s1026" style="position:absolute;margin-left:10.75pt;margin-top:1.75pt;width:343.5pt;height:9pt;z-index:2517299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9BsQA&#10;AADbAAAADwAAAGRycy9kb3ducmV2LnhtbESPQWvCQBSE7wX/w/IEL6KbVtAYXUVaWuxFqIpeH9ln&#10;Esy+Ddk1if56t1DocZiZb5jlujOlaKh2hWUFr+MIBHFqdcGZguPhcxSDcB5ZY2mZFNzJwXrVe1li&#10;om3LP9TsfSYChF2CCnLvq0RKl+Zk0I1tRRy8i60N+iDrTOoa2wA3pXyLoqk0WHBYyLGi95zS6/5m&#10;FMT32Jya0+7rTN/cfjx2erYZzpUa9LvNAoSnzv+H/9pbrWA+gd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3fQbEAAAA2w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lcsQA&#10;AADbAAAADwAAAGRycy9kb3ducmV2LnhtbESPQWvCQBSE7wX/w/IEL6KbFtEYXUVaWuxFqIpeH9ln&#10;Esy+Ddk1if56t1DocZiZb5jlujOlaKh2hWUFr+MIBHFqdcGZguPhcxSDcB5ZY2mZFNzJwXrVe1li&#10;om3LP9TsfSYChF2CCnLvq0RKl+Zk0I1tRRy8i60N+iDrTOoa2wA3pXyLoqk0WHBYyLGi95zS6/5m&#10;FMT32Jya0+7rTN/cfjx2erYZzpUa9LvNAoSnzv+H/9pbrWA+gd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5XLEAAAA2wAAAA8AAAAAAAAAAAAAAAAAmAIAAGRycy9k&#10;b3ducmV2LnhtbFBLBQYAAAAABAAEAPUAAACJ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A6cQA&#10;AADbAAAADwAAAGRycy9kb3ducmV2LnhtbESPQWvCQBSE7wX/w/IEL6KbFtQYXUVaWuxFqIpeH9ln&#10;Esy+Ddk1if56t1DocZiZb5jlujOlaKh2hWUFr+MIBHFqdcGZguPhcxSDcB5ZY2mZFNzJwXrVe1li&#10;om3LP9TsfSYChF2CCnLvq0RKl+Zk0I1tRRy8i60N+iDrTOoa2wA3pXyLoqk0WHBYyLGi95zS6/5m&#10;FMT32Jya0+7rTN/cfjx2erYZzpUa9LvNAoSnzv+H/9pbrWA+gd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QOnEAAAA2wAAAA8AAAAAAAAAAAAAAAAAmAIAAGRycy9k&#10;b3ducmV2LnhtbFBLBQYAAAAABAAEAPUAAACJ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ensQA&#10;AADbAAAADwAAAGRycy9kb3ducmV2LnhtbESPQWvCQBSE7wX/w/KEXopu7MHG6CqitNSL0Ch6fWSf&#10;STD7NmS3SfTXu0Khx2FmvmEWq95UoqXGlZYVTMYRCOLM6pJzBcfD5ygG4TyyxsoyKbiRg9Vy8LLA&#10;RNuOf6hNfS4ChF2CCgrv60RKlxVk0I1tTRy8i20M+iCbXOoGuwA3lXyPoqk0WHJYKLCmTUHZNf01&#10;CuJbbE7taf91ph132/tef6zfZkq9Dvv1HISn3v+H/9rfWsFsCs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A3p7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Pr="008130C9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1.62 m                        </w:t>
            </w:r>
            <w:r w:rsidR="00846A91" w:rsidRPr="00846A91">
              <w:rPr>
                <w:rFonts w:ascii="Times New Roman" w:hAnsi="Times New Roman"/>
                <w:sz w:val="24"/>
                <w:szCs w:val="24"/>
              </w:rPr>
              <w:t>3.24</w:t>
            </w:r>
            <w:r w:rsidR="00846A91">
              <w:rPr>
                <w:rFonts w:ascii="Times New Roman" w:hAnsi="Times New Roman"/>
                <w:sz w:val="24"/>
                <w:szCs w:val="24"/>
              </w:rPr>
              <w:t xml:space="preserve"> m                           </w:t>
            </w:r>
            <w:r w:rsidR="00846A91" w:rsidRPr="00846A91">
              <w:rPr>
                <w:rFonts w:ascii="Times New Roman" w:hAnsi="Times New Roman"/>
                <w:sz w:val="24"/>
                <w:szCs w:val="24"/>
              </w:rPr>
              <w:t>4.86</w:t>
            </w:r>
            <w:r w:rsidR="00846A91">
              <w:rPr>
                <w:rFonts w:ascii="Times New Roman" w:hAnsi="Times New Roman"/>
                <w:sz w:val="24"/>
                <w:szCs w:val="24"/>
              </w:rPr>
              <w:t xml:space="preserve"> m                         </w:t>
            </w:r>
            <w:r w:rsidR="00846A91" w:rsidRPr="00846A91">
              <w:rPr>
                <w:rFonts w:ascii="Times New Roman" w:hAnsi="Times New Roman"/>
                <w:sz w:val="24"/>
                <w:szCs w:val="24"/>
              </w:rPr>
              <w:t>6.48</w:t>
            </w:r>
            <w:r w:rsidR="00846A91">
              <w:rPr>
                <w:rFonts w:ascii="Times New Roman" w:hAnsi="Times New Roman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8130C9" w:rsidRPr="008916AB" w:rsidRDefault="008130C9" w:rsidP="008916AB">
            <w:pPr>
              <w:ind w:right="4133"/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16AB" w:rsidRDefault="008916A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Alan measures one side of a rhombus to be 1.25 metres.</w:t>
            </w:r>
          </w:p>
          <w:p w:rsidR="008916AB" w:rsidRDefault="008916AB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perimeter of the rhombus</w:t>
            </w:r>
            <w:r w:rsidR="004D4D1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correct to the nearest cm)?</w:t>
            </w:r>
          </w:p>
          <w:p w:rsidR="008916AB" w:rsidRPr="008916AB" w:rsidRDefault="008916AB" w:rsidP="008916AB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916AB" w:rsidRPr="008916AB" w:rsidRDefault="008916AB" w:rsidP="008916AB">
            <w:pPr>
              <w:rPr>
                <w:rFonts w:ascii="Times New Roman" w:hAnsi="Times New Roman"/>
                <w:sz w:val="24"/>
                <w:szCs w:val="24"/>
              </w:rPr>
            </w:pPr>
            <w:r w:rsidRPr="008916AB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1F4B41C" wp14:editId="23AE3CE9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22167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style="position:absolute;margin-left:10.75pt;margin-top:1.75pt;width:343.5pt;height:9pt;z-index:25169203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DC8UA&#10;AADbAAAADwAAAGRycy9kb3ducmV2LnhtbESPQWvCQBSE7wX/w/KEXorZ1EMbY1YRi6VehKro9ZF9&#10;JsHs25Bdk9hf3xUKPQ4z8w2TLQdTi45aV1lW8BrFIIhzqysuFBwPm0kCwnlkjbVlUnAnB8vF6CnD&#10;VNuev6nb+0IECLsUFZTeN6mULi/JoItsQxy8i20N+iDbQuoW+wA3tZzG8Zs0WHFYKLGhdUn5dX8z&#10;CpJ7Yk7dafd5pi33Hz87/b56mSn1PB5WcxCeBv8f/mt/aQXTGTy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IML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BpMUA&#10;AADbAAAADwAAAGRycy9kb3ducmV2LnhtbESPQWvCQBSE70L/w/IEL9JsasHGNKtIi6VeBG3R6yP7&#10;mgSzb0N2TWJ/fbcgeBxm5hsmWw2mFh21rrKs4CmKQRDnVldcKPj+2jwmIJxH1lhbJgVXcrBaPowy&#10;TLXteU/dwRciQNilqKD0vkmldHlJBl1kG+Lg/djWoA+yLaRusQ9wU8tZHM+lwYrDQokNvZWUnw8X&#10;oyC5JubYHXcfJ9py//670y/r6UKpyXhYv4LwNPh7+Nb+1Aqe5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oGkxQAAANs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kP8UA&#10;AADbAAAADwAAAGRycy9kb3ducmV2LnhtbESPQWvCQBSE70L/w/IEL9JsakFjmlWkxVIvQm3R6yP7&#10;mgSzb0N2TWJ/fbcgeBxm5hsmWw+mFh21rrKs4CmKQRDnVldcKPj+2j4mIJxH1lhbJgVXcrBePYwy&#10;TLXt+ZO6gy9EgLBLUUHpfZNK6fKSDLrINsTB+7GtQR9kW0jdYh/gppazOJ5LgxWHhRIbei0pPx8u&#10;RkFyTcyxO+7fT7Tj/u13rxeb6VKpyXjYvIDwNPh7+Nb+0AqeF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iQ/xQAAANs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wTcEA&#10;AADbAAAADwAAAGRycy9kb3ducmV2LnhtbERPTWvCQBC9C/6HZQQvUjcq1DS6iihKvQjVYq9DdkyC&#10;2dmQXZPYX+8eCj0+3vdy3ZlSNFS7wrKCyTgCQZxaXXCm4Puyf4tBOI+ssbRMCp7kYL3q95aYaNvy&#10;FzVnn4kQwi5BBbn3VSKlS3My6Ma2Ig7czdYGfYB1JnWNbQg3pZxG0bs0WHBoyLGibU7p/fwwCuJn&#10;bK7N9XT4oSO3u9+Tnm9GH0oNB91mAcJT5//Ff+5PrWAWxoY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sE3BAAAA2wAAAA8AAAAAAAAAAAAAAAAAmAIAAGRycy9kb3du&#10;cmV2LnhtbFBLBQYAAAAABAAEAPUAAACGAwAAAAA=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4D4D1B">
              <w:rPr>
                <w:rFonts w:ascii="Times New Roman" w:hAnsi="Times New Roman"/>
                <w:sz w:val="24"/>
                <w:szCs w:val="24"/>
              </w:rPr>
              <w:t>1.56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  </w:t>
            </w:r>
            <w:r w:rsidR="004D4D1B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2.50 m                          3.75 m           </w:t>
            </w:r>
            <w:r w:rsidR="004D4D1B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5.00 m               </w:t>
            </w:r>
          </w:p>
          <w:p w:rsidR="00325745" w:rsidRPr="008916AB" w:rsidRDefault="00325745" w:rsidP="001D51F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D4933" w:rsidRDefault="000D7CFA" w:rsidP="005D4933">
            <w:pPr>
              <w:ind w:right="48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5" type="#_x0000_t75" style="position:absolute;margin-left:263.8pt;margin-top:5.5pt;width:112.9pt;height:122.05pt;z-index:251686912;mso-position-horizontal-relative:text;mso-position-vertical-relative:text">
                  <v:imagedata r:id="rId43" o:title=""/>
                </v:shape>
                <o:OLEObject Type="Embed" ProgID="FXDraw3.Document" ShapeID="_x0000_s1035" DrawAspect="Content" ObjectID="_1423031962" r:id="rId44"/>
              </w:pict>
            </w:r>
            <w:r w:rsidR="005D4933">
              <w:rPr>
                <w:rFonts w:ascii="Times New Roman" w:hAnsi="Times New Roman"/>
                <w:sz w:val="24"/>
                <w:szCs w:val="24"/>
              </w:rPr>
              <w:t xml:space="preserve">A canvas is to be in the shape of a parallelogram as shown. </w:t>
            </w:r>
          </w:p>
          <w:p w:rsidR="005D4933" w:rsidRDefault="005D4933" w:rsidP="005D49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Its perimeter is 3 metres.</w:t>
            </w:r>
          </w:p>
          <w:p w:rsidR="005D4933" w:rsidRDefault="005D4933" w:rsidP="005D49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edge of the canvas measures 85 cm.</w:t>
            </w:r>
          </w:p>
          <w:p w:rsidR="005D4933" w:rsidRDefault="005D4933" w:rsidP="005D49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long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is the other edge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(marked </w:t>
            </w:r>
            <w:r w:rsidR="00313FB0">
              <w:rPr>
                <w:rFonts w:ascii="Times New Roman" w:hAnsi="Times New Roman"/>
                <w:i/>
                <w:sz w:val="24"/>
                <w:szCs w:val="24"/>
              </w:rPr>
              <w:t>y</w:t>
            </w:r>
            <w:r w:rsidRPr="005D4933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? </w:t>
            </w:r>
          </w:p>
          <w:p w:rsidR="005D4933" w:rsidRDefault="005D4933" w:rsidP="005D493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D4933" w:rsidRDefault="005D4933" w:rsidP="005D49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638CF6" wp14:editId="7C23B3CC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116205</wp:posOffset>
                      </wp:positionV>
                      <wp:extent cx="754380" cy="373380"/>
                      <wp:effectExtent l="0" t="0" r="2667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56.2pt;margin-top:9.15pt;width:59.4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5D4933" w:rsidRDefault="005D4933" w:rsidP="005D4933">
            <w:pPr>
              <w:ind w:right="2546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r w:rsidR="00313FB0">
              <w:rPr>
                <w:rFonts w:ascii="Times New Roman" w:hAnsi="Times New Roman"/>
                <w:i/>
                <w:sz w:val="32"/>
                <w:szCs w:val="32"/>
              </w:rPr>
              <w:t>y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=                  </w:t>
            </w:r>
            <w:r w:rsidR="00AA68FA">
              <w:rPr>
                <w:rFonts w:ascii="Times New Roman" w:hAnsi="Times New Roman"/>
                <w:sz w:val="32"/>
                <w:szCs w:val="32"/>
              </w:rPr>
              <w:t xml:space="preserve">   cm</w:t>
            </w:r>
          </w:p>
          <w:p w:rsidR="005D4933" w:rsidRDefault="005D4933" w:rsidP="005D4933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325745" w:rsidRDefault="0032574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D4933" w:rsidRDefault="000D7CFA" w:rsidP="00622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eastAsia="en-AU"/>
              </w:rPr>
              <w:pict>
                <v:shape id="_x0000_s1038" type="#_x0000_t75" style="position:absolute;margin-left:296.3pt;margin-top:2.9pt;width:125.45pt;height:89.8pt;z-index:251695104;mso-position-horizontal-relative:text;mso-position-vertical-relative:text">
                  <v:imagedata r:id="rId45" o:title=""/>
                </v:shape>
                <o:OLEObject Type="Embed" ProgID="FXDraw3.Document" ShapeID="_x0000_s1038" DrawAspect="Content" ObjectID="_1423031963" r:id="rId46"/>
              </w:pict>
            </w:r>
            <w:r w:rsidR="004D4D1B">
              <w:rPr>
                <w:rFonts w:ascii="Times New Roman" w:hAnsi="Times New Roman"/>
                <w:sz w:val="24"/>
                <w:szCs w:val="24"/>
              </w:rPr>
              <w:t>What is the perimeter of the triangle shown?</w:t>
            </w:r>
          </w:p>
          <w:p w:rsidR="004D4D1B" w:rsidRPr="004D4D1B" w:rsidRDefault="004D4D1B" w:rsidP="004D4D1B">
            <w:pPr>
              <w:rPr>
                <w:rFonts w:ascii="Times New Roman" w:hAnsi="Times New Roman"/>
                <w:position w:val="-6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:rsidR="004D4D1B" w:rsidRPr="004D4D1B" w:rsidRDefault="004D4D1B" w:rsidP="004D4D1B">
            <w:pPr>
              <w:rPr>
                <w:rFonts w:ascii="Times New Roman" w:hAnsi="Times New Roman"/>
                <w:sz w:val="24"/>
                <w:szCs w:val="24"/>
              </w:rPr>
            </w:pPr>
            <w:r w:rsidRPr="004D4D1B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0B591AC" wp14:editId="50A2310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7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9" o:spid="_x0000_s1026" style="position:absolute;margin-left:17.3pt;margin-top:2.3pt;width:123.9pt;height:30.6pt;z-index:251694080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Fi8IA&#10;AADbAAAADwAAAGRycy9kb3ducmV2LnhtbERPy2rCQBTdC/7DcIVuRCd20cTUUYKlpd0EtMVuL5lr&#10;EszcCZlpHv36zqLg8nDeu8NoGtFT52rLCjbrCARxYXXNpYKvz9dVAsJ5ZI2NZVIwkYPDfj7bYart&#10;wCfqz74UIYRdigoq79tUSldUZNCtbUscuKvtDPoAu1LqDocQbhr5GEVP0mDNoaHClo4VFbfzj1GQ&#10;TIm59Jf87Zs+eHj5zXWcLbdKPSzG7BmEp9Hfxf/ud60gDuvDl/A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QWLwgAAANsAAAAPAAAAAAAAAAAAAAAAAJgCAABkcnMvZG93&#10;bnJldi54bWxQSwUGAAAAAAQABAD1AAAAhw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gEMQA&#10;AADbAAAADwAAAGRycy9kb3ducmV2LnhtbESPQWvCQBSE70L/w/IKvYhu7EFjdBVpaakXwbTo9ZF9&#10;JsHs25DdJtFf7wqCx2FmvmGW695UoqXGlZYVTMYRCOLM6pJzBX+/X6MYhPPIGivLpOBCDtarl8ES&#10;E2073lOb+lwECLsEFRTe14mULivIoBvbmjh4J9sY9EE2udQNdgFuKvkeRVNpsOSwUGBNHwVl5/Tf&#10;KIgvsTm0h933kbbcfV53erYZzpV6e+03CxCeev8MP9o/WsFsAvcv4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loBDEAAAA2w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+Z8QA&#10;AADbAAAADwAAAGRycy9kb3ducmV2LnhtbESPQWvCQBSE7wX/w/IEL0U3eqgxuopYLPUiVEWvj+wz&#10;CWbfhuw2if31riD0OMzMN8xi1ZlSNFS7wrKC8SgCQZxaXXCm4HTcDmMQziNrLC2Tgjs5WC17bwtM&#10;tG35h5qDz0SAsEtQQe59lUjp0pwMupGtiIN3tbVBH2SdSV1jG+CmlJMo+pAGCw4LOVa0ySm9HX6N&#10;gvgem3Nz3n9daMft599eT9fvM6UG/W49B+Gp8//hV/tbK5hO4Pk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3PmfEAAAA2wAAAA8AAAAAAAAAAAAAAAAAmAIAAGRycy9k&#10;b3ducmV2LnhtbFBLBQYAAAAABAAEAPUAAACJAwAAAAA=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b/MUA&#10;AADbAAAADwAAAGRycy9kb3ducmV2LnhtbESPQWvCQBSE70L/w/IEL9JsakFjmlWkxVIvQm3R6yP7&#10;mgSzb0N2TWJ/fbcgeBxm5hsmWw+mFh21rrKs4CmKQRDnVldcKPj+2j4mIJxH1lhbJgVXcrBePYwy&#10;TLXt+ZO6gy9EgLBLUUHpfZNK6fKSDLrINsTB+7GtQR9kW0jdYh/gppazOJ5LgxWHhRIbei0pPx8u&#10;RkFyTcyxO+7fT7Tj/u13rxeb6VKpyXjYvIDwNPh7+Nb+0AoW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5v8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Pr="004D4D1B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74 mm                        101 mm                      </w:t>
            </w:r>
          </w:p>
          <w:p w:rsidR="004D4D1B" w:rsidRPr="004D4D1B" w:rsidRDefault="004D4D1B" w:rsidP="004D4D1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D4D1B" w:rsidRDefault="004D4D1B" w:rsidP="0062212D">
            <w:pPr>
              <w:rPr>
                <w:rFonts w:ascii="Times New Roman" w:hAnsi="Times New Roman"/>
                <w:sz w:val="24"/>
                <w:szCs w:val="24"/>
              </w:rPr>
            </w:pPr>
            <w:r w:rsidRPr="004D4D1B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138 mm                      165 mm</w:t>
            </w:r>
          </w:p>
          <w:p w:rsidR="004D4D1B" w:rsidRDefault="004D4D1B" w:rsidP="0062212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4D1B" w:rsidRDefault="004D4D1B" w:rsidP="0062212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D4D1B" w:rsidRDefault="004D4D1B" w:rsidP="0062212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0595" w:rsidRPr="00500595" w:rsidRDefault="000D7CFA" w:rsidP="00500595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40" type="#_x0000_t75" style="position:absolute;margin-left:244.25pt;margin-top:-2.2pt;width:170.95pt;height:127.6pt;z-index:251697152;mso-position-horizontal-relative:text;mso-position-vertical-relative:text">
                  <v:imagedata r:id="rId47" o:title=""/>
                </v:shape>
                <o:OLEObject Type="Embed" ProgID="FXDraw3.Document" ShapeID="_x0000_s1040" DrawAspect="Content" ObjectID="_1423031964" r:id="rId48"/>
              </w:pict>
            </w:r>
            <w:r w:rsidR="00500595" w:rsidRPr="0050059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What is </w:t>
            </w:r>
            <w:r w:rsidR="0050059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the </w:t>
            </w:r>
            <w:r w:rsidR="00500595" w:rsidRPr="0050059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perimeter of the irregular block of land shown?</w:t>
            </w:r>
          </w:p>
          <w:p w:rsidR="005D4933" w:rsidRDefault="005D4933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0595" w:rsidRPr="00500595" w:rsidRDefault="00500595" w:rsidP="0050059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500595" w:rsidRPr="00500595" w:rsidRDefault="00500595" w:rsidP="00500595">
            <w:pPr>
              <w:rPr>
                <w:rFonts w:ascii="Times New Roman" w:hAnsi="Times New Roman"/>
                <w:sz w:val="24"/>
                <w:szCs w:val="24"/>
              </w:rPr>
            </w:pPr>
            <w:r w:rsidRPr="00500595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93EABB5" wp14:editId="744E3AD5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3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26" style="position:absolute;margin-left:17.3pt;margin-top:2.3pt;width:123.9pt;height:30.6pt;z-index:251699200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V1sQA&#10;AADbAAAADwAAAGRycy9kb3ducmV2LnhtbESPQWvCQBSE7wX/w/IEL6KbVtAYXUVaWuxFqIpeH9ln&#10;Esy+Ddk1if56t1DocZiZb5jlujOlaKh2hWUFr+MIBHFqdcGZguPhcxSDcB5ZY2mZFNzJwXrVe1li&#10;om3LP9TsfSYChF2CCnLvq0RKl+Zk0I1tRRy8i60N+iDrTOoa2wA3pXyLoqk0WHBYyLGi95zS6/5m&#10;FMT32Jya0+7rTN/cfjx2erYZzpUa9LvNAoSnzv+H/9pbrWAyh9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FdbEAAAA2w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PNsEA&#10;AADbAAAADwAAAGRycy9kb3ducmV2LnhtbERPTWvCQBC9C/6HZQQvUjeK1DS6iihKvQjVYq9DdkyC&#10;2dmQXZPYX+8eCj0+3vdy3ZlSNFS7wrKCyTgCQZxaXXCm4Puyf4tBOI+ssbRMCp7kYL3q95aYaNvy&#10;FzVnn4kQwi5BBbn3VSKlS3My6Ma2Ig7czdYGfYB1JnWNbQg3pZxG0bs0WHBoyLGibU7p/fwwCuJn&#10;bK7N9XT4oSO3u9+Tnm9GH0oNB91mAcJT5//Ff+5PrWAW1oc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FzzbBAAAA2wAAAA8AAAAAAAAAAAAAAAAAmAIAAGRycy9kb3du&#10;cmV2LnhtbFBLBQYAAAAABAAEAPUAAACG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qrcUA&#10;AADbAAAADwAAAGRycy9kb3ducmV2LnhtbESPQWvCQBSE70L/w/IKvUizUcT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WqtxQAAANsAAAAPAAAAAAAAAAAAAAAAAJgCAABkcnMv&#10;ZG93bnJldi54bWxQSwUGAAAAAAQABAD1AAAAigMAAAAA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02sQA&#10;AADbAAAADwAAAGRycy9kb3ducmV2LnhtbESPQWvCQBSE7wX/w/IEL0U3Sqk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9Nr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Pr="00500595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115 m                         138 m</w:t>
            </w:r>
          </w:p>
          <w:p w:rsidR="00500595" w:rsidRPr="00500595" w:rsidRDefault="00500595" w:rsidP="0050059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500595" w:rsidRPr="00500595" w:rsidRDefault="00500595" w:rsidP="00500595">
            <w:pPr>
              <w:rPr>
                <w:rFonts w:ascii="Times New Roman" w:hAnsi="Times New Roman"/>
                <w:sz w:val="24"/>
                <w:szCs w:val="24"/>
              </w:rPr>
            </w:pPr>
            <w:r w:rsidRPr="0050059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152 m                        161 m    </w:t>
            </w:r>
          </w:p>
          <w:p w:rsidR="00500595" w:rsidRPr="00500595" w:rsidRDefault="00500595" w:rsidP="0050059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500595" w:rsidRDefault="0050059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0595" w:rsidRDefault="0050059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00595" w:rsidRDefault="00500595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D4933" w:rsidRDefault="000D7CF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41" type="#_x0000_t75" style="position:absolute;margin-left:261.55pt;margin-top:-3.2pt;width:156.7pt;height:102.85pt;z-index:251700224;mso-position-horizontal-relative:text;mso-position-vertical-relative:text">
                  <v:imagedata r:id="rId49" o:title=""/>
                </v:shape>
                <o:OLEObject Type="Embed" ProgID="FXDraw3.Document" ShapeID="_x0000_s1041" DrawAspect="Content" ObjectID="_1423031965" r:id="rId50"/>
              </w:pict>
            </w:r>
            <w:r w:rsidR="00313FB0">
              <w:rPr>
                <w:rFonts w:ascii="Times New Roman" w:hAnsi="Times New Roman"/>
                <w:sz w:val="24"/>
                <w:szCs w:val="24"/>
              </w:rPr>
              <w:t xml:space="preserve">Find the perimeter of this kite. </w:t>
            </w:r>
          </w:p>
          <w:p w:rsidR="00313FB0" w:rsidRDefault="00313FB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3FB0" w:rsidRDefault="00313FB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3FB0" w:rsidRDefault="00313FB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13FB0" w:rsidRPr="00313FB0" w:rsidRDefault="00313FB0" w:rsidP="00313FB0">
            <w:pPr>
              <w:rPr>
                <w:rFonts w:ascii="Times New Roman" w:eastAsiaTheme="minorHAnsi" w:hAnsi="Times New Roman"/>
              </w:rPr>
            </w:pPr>
            <w:r w:rsidRPr="00313FB0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833F5C9" wp14:editId="7C691C52">
                      <wp:simplePos x="0" y="0"/>
                      <wp:positionH relativeFrom="column">
                        <wp:posOffset>1425286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26" style="position:absolute;margin-left:112.25pt;margin-top:8.85pt;width:59.4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" filled="f" strokecolor="windowText" strokeweight="1.5pt"/>
                  </w:pict>
                </mc:Fallback>
              </mc:AlternateContent>
            </w:r>
          </w:p>
          <w:p w:rsidR="00313FB0" w:rsidRPr="00313FB0" w:rsidRDefault="00313FB0" w:rsidP="00313FB0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313FB0">
              <w:rPr>
                <w:rFonts w:ascii="Times New Roman" w:eastAsiaTheme="minorHAnsi" w:hAnsi="Times New Roman"/>
                <w:sz w:val="32"/>
                <w:szCs w:val="32"/>
              </w:rPr>
              <w:t xml:space="preserve">      Perimeter =                   cm</w:t>
            </w:r>
          </w:p>
          <w:p w:rsidR="00313FB0" w:rsidRPr="00313FB0" w:rsidRDefault="00313FB0" w:rsidP="00313FB0">
            <w:pPr>
              <w:rPr>
                <w:rFonts w:asciiTheme="minorHAnsi" w:eastAsiaTheme="minorHAnsi" w:hAnsiTheme="minorHAnsi" w:cstheme="minorBidi"/>
              </w:rPr>
            </w:pPr>
          </w:p>
          <w:p w:rsidR="00313FB0" w:rsidRDefault="00313FB0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2212D" w:rsidRPr="0062212D" w:rsidRDefault="000D7CFA" w:rsidP="0062212D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45" type="#_x0000_t75" style="position:absolute;margin-left:255pt;margin-top:3.05pt;width:182.1pt;height:84.2pt;z-index:251710464;mso-position-horizontal-relative:text;mso-position-vertical-relative:text">
                  <v:imagedata r:id="rId51" o:title=""/>
                </v:shape>
                <o:OLEObject Type="Embed" ProgID="FXDraw3.Document" ShapeID="_x0000_s1045" DrawAspect="Content" ObjectID="_1423031966" r:id="rId52"/>
              </w:pict>
            </w:r>
            <w:r w:rsid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The isosceles tri</w:t>
            </w:r>
            <w:r w:rsidR="0062212D" w:rsidRP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angle</w:t>
            </w:r>
            <w:r w:rsid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62212D" w:rsidRPr="0062212D">
              <w:rPr>
                <w:rFonts w:ascii="Times New Roman" w:eastAsia="Times New Roman" w:hAnsi="Times New Roman"/>
                <w:i/>
                <w:sz w:val="24"/>
                <w:szCs w:val="24"/>
                <w:lang w:eastAsia="en-AU"/>
              </w:rPr>
              <w:t>ABC</w:t>
            </w:r>
            <w:r w:rsid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has a perimeter of </w:t>
            </w:r>
            <w:r w:rsidR="0062212D" w:rsidRP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58.2</w:t>
            </w:r>
            <w:r w:rsid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 w:rsidR="0062212D" w:rsidRPr="0062212D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cm.</w:t>
            </w:r>
          </w:p>
          <w:p w:rsidR="0062212D" w:rsidRPr="0062212D" w:rsidRDefault="0062212D" w:rsidP="0062212D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What is the length of </w:t>
            </w:r>
            <w:r w:rsidRPr="0062212D">
              <w:rPr>
                <w:rFonts w:ascii="Times New Roman" w:eastAsia="Times New Roman" w:hAnsi="Times New Roman"/>
                <w:i/>
                <w:sz w:val="24"/>
                <w:szCs w:val="24"/>
                <w:lang w:eastAsia="en-AU"/>
              </w:rPr>
              <w:t>AC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?</w:t>
            </w:r>
          </w:p>
          <w:p w:rsidR="0062212D" w:rsidRPr="0062212D" w:rsidRDefault="0062212D" w:rsidP="0062212D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62212D" w:rsidRPr="0062212D" w:rsidRDefault="0062212D" w:rsidP="0062212D">
            <w:pPr>
              <w:rPr>
                <w:rFonts w:ascii="Times New Roman" w:eastAsiaTheme="minorHAnsi" w:hAnsi="Times New Roman"/>
              </w:rPr>
            </w:pPr>
            <w:r w:rsidRPr="0062212D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70832D" wp14:editId="62654C42">
                      <wp:simplePos x="0" y="0"/>
                      <wp:positionH relativeFrom="column">
                        <wp:posOffset>1142654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26" style="position:absolute;margin-left:89.95pt;margin-top:8.85pt;width:59.4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" filled="f" strokecolor="windowText" strokeweight="1.5pt"/>
                  </w:pict>
                </mc:Fallback>
              </mc:AlternateContent>
            </w:r>
          </w:p>
          <w:p w:rsidR="0062212D" w:rsidRPr="0062212D" w:rsidRDefault="007B094E" w:rsidP="0062212D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</w:t>
            </w:r>
            <w:r w:rsidR="0062212D">
              <w:rPr>
                <w:rFonts w:ascii="Times New Roman" w:eastAsiaTheme="minorHAnsi" w:hAnsi="Times New Roman"/>
                <w:sz w:val="32"/>
                <w:szCs w:val="32"/>
              </w:rPr>
              <w:t xml:space="preserve"> </w:t>
            </w:r>
            <w:r w:rsidR="0062212D" w:rsidRPr="007B094E">
              <w:rPr>
                <w:rFonts w:ascii="Times New Roman" w:eastAsiaTheme="minorHAnsi" w:hAnsi="Times New Roman"/>
                <w:i/>
                <w:sz w:val="32"/>
                <w:szCs w:val="32"/>
              </w:rPr>
              <w:t>AC</w:t>
            </w:r>
            <w:r w:rsidR="0062212D" w:rsidRPr="0062212D">
              <w:rPr>
                <w:rFonts w:ascii="Times New Roman" w:eastAsiaTheme="minorHAnsi" w:hAnsi="Times New Roman"/>
                <w:sz w:val="32"/>
                <w:szCs w:val="32"/>
              </w:rPr>
              <w:t xml:space="preserve"> =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</w:t>
            </w:r>
            <w:r w:rsidR="0062212D" w:rsidRPr="0062212D">
              <w:rPr>
                <w:rFonts w:ascii="Times New Roman" w:eastAsiaTheme="minorHAnsi" w:hAnsi="Times New Roman"/>
                <w:sz w:val="32"/>
                <w:szCs w:val="32"/>
              </w:rPr>
              <w:t xml:space="preserve">    cm</w:t>
            </w:r>
          </w:p>
          <w:p w:rsidR="0062212D" w:rsidRPr="0062212D" w:rsidRDefault="0062212D" w:rsidP="0062212D">
            <w:pPr>
              <w:rPr>
                <w:rFonts w:asciiTheme="minorHAnsi" w:eastAsiaTheme="minorHAnsi" w:hAnsiTheme="minorHAnsi" w:cstheme="minorBidi"/>
              </w:rPr>
            </w:pPr>
          </w:p>
          <w:p w:rsidR="0062212D" w:rsidRDefault="0062212D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03877" w:rsidRDefault="00A03877" w:rsidP="007B094E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sign is made in the shape of an arrow as shown.</w:t>
            </w:r>
          </w:p>
          <w:p w:rsidR="007B094E" w:rsidRDefault="000D7CFA" w:rsidP="007B094E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47" type="#_x0000_t75" style="position:absolute;margin-left:261.55pt;margin-top:-1.8pt;width:103pt;height:126.9pt;z-index:251714560;mso-position-horizontal-relative:text;mso-position-vertical-relative:text">
                  <v:imagedata r:id="rId53" o:title=""/>
                </v:shape>
                <o:OLEObject Type="Embed" ProgID="FXDraw3.Document" ShapeID="_x0000_s1047" DrawAspect="Content" ObjectID="_1423031967" r:id="rId54"/>
              </w:pict>
            </w:r>
            <w:r w:rsidR="007B094E" w:rsidRPr="007B094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What is </w:t>
            </w:r>
            <w:r w:rsidR="00A0387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the </w:t>
            </w:r>
            <w:r w:rsidR="007B094E" w:rsidRPr="007B094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perimete</w:t>
            </w:r>
            <w:r w:rsidR="00A0387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r of the sign</w:t>
            </w:r>
            <w:r w:rsidR="007B094E" w:rsidRPr="007B094E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? </w:t>
            </w:r>
          </w:p>
          <w:p w:rsidR="00A03877" w:rsidRPr="007B094E" w:rsidRDefault="00A03877" w:rsidP="007B094E">
            <w:pPr>
              <w:ind w:right="4133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7B094E" w:rsidRDefault="007B094E" w:rsidP="007B094E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7B094E" w:rsidRDefault="007B094E" w:rsidP="007B094E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7B094E" w:rsidRPr="007B094E" w:rsidRDefault="007B094E" w:rsidP="007B09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B094E" w:rsidRPr="007B094E" w:rsidRDefault="007B094E" w:rsidP="007B094E">
            <w:pPr>
              <w:rPr>
                <w:rFonts w:ascii="Times New Roman" w:hAnsi="Times New Roman"/>
                <w:sz w:val="24"/>
                <w:szCs w:val="24"/>
              </w:rPr>
            </w:pPr>
            <w:r w:rsidRPr="007B094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32B63EE" wp14:editId="12A58724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6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2" o:spid="_x0000_s1026" style="position:absolute;margin-left:17.3pt;margin-top:2.3pt;width:123.9pt;height:30.6pt;z-index:251716608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NIcUA&#10;AADbAAAADwAAAGRycy9kb3ducmV2LnhtbESPQWvCQBSE70L/w/IEL9JsasHGNKtIi6VeBG3R6yP7&#10;mgSzb0N2TWJ/fbcgeBxm5hsmWw2mFh21rrKs4CmKQRDnVldcKPj+2jwmIJxH1lhbJgVXcrBaPowy&#10;TLXteU/dwRciQNilqKD0vkmldHlJBl1kG+Lg/djWoA+yLaRusQ9wU8tZHM+lwYrDQokNvZWUnw8X&#10;oyC5JubYHXcfJ9py//670y/r6UKpyXhYv4LwNPh7+Nb+1Armz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g0h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uVVcUA&#10;AADbAAAADwAAAGRycy9kb3ducmV2LnhtbESPQWvCQBSE70L/w/IEL9JsKsXGNKtIi6VeBG3R6yP7&#10;mgSzb0N2TWJ/fbcgeBxm5hsmWw2mFh21rrKs4CmKQRDnVldcKPj+2jwmIJxH1lhbJgVXcrBaPowy&#10;TLXteU/dwRciQNilqKD0vkmldHlJBl1kG+Lg/djWoA+yLaRusQ9wU8tZHM+lwYrDQokNvZWUnw8X&#10;oyC5JubYHXcfJ9py//670y/r6UKpyXhYv4LwNPh7+Nb+1Armz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5VVxQAAANsAAAAPAAAAAAAAAAAAAAAAAJgCAABkcnMv&#10;ZG93bnJldi54bWxQSwUGAAAAAAQABAD1AAAAigM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cwzsUA&#10;AADbAAAADwAAAGRycy9kb3ducmV2LnhtbESPQWvCQBSE70L/w/IEL9JsKtTGNKtIi6VeBG3R6yP7&#10;mgSzb0N2TWJ/fbcgeBxm5hsmWw2mFh21rrKs4CmKQRDnVldcKPj+2jwmIJxH1lhbJgVXcrBaPowy&#10;TLXteU/dwRciQNilqKD0vkmldHlJBl1kG+Lg/djWoA+yLaRusQ9wU8tZHM+lwYrDQokNvZWUnw8X&#10;oyC5JubYHXcfJ9py//670y/r6UKpyXhYv4LwNPh7+Nb+1Armz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zDOxQAAANsAAAAPAAAAAAAAAAAAAAAAAJgCAABkcnMv&#10;ZG93bnJldi54bWxQSwUGAAAAAAQABAD1AAAAigMAAAAA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WuucUA&#10;AADbAAAADwAAAGRycy9kb3ducmV2LnhtbESPQWvCQBSE74X+h+UJvRSzsYc0xqwilZZ6EWpFr4/s&#10;Mwlm34bsNon99V2h4HGYmW+YfDWaRvTUudqyglkUgyAurK65VHD4fp+mIJxH1thYJgVXcrBaPj7k&#10;mGk78Bf1e1+KAGGXoYLK+zaT0hUVGXSRbYmDd7adQR9kV0rd4RDgppEvcZxIgzWHhQpbequouOx/&#10;jIL0mppjf9x9nGjLw+Z3p1/Xz3OlnibjegHC0+jv4f/2p1aQJHD7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a65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Pr="007B094E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094E">
              <w:rPr>
                <w:rFonts w:ascii="Times New Roman" w:hAnsi="Times New Roman"/>
                <w:sz w:val="24"/>
                <w:szCs w:val="24"/>
              </w:rPr>
              <w:t>485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877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                         699 </w:t>
            </w:r>
            <w:r w:rsidR="00A03877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7B094E" w:rsidRPr="007B094E" w:rsidRDefault="007B094E" w:rsidP="007B09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B094E" w:rsidRPr="007B094E" w:rsidRDefault="007B094E" w:rsidP="007B094E">
            <w:pPr>
              <w:rPr>
                <w:rFonts w:ascii="Times New Roman" w:hAnsi="Times New Roman"/>
                <w:sz w:val="24"/>
                <w:szCs w:val="24"/>
              </w:rPr>
            </w:pPr>
            <w:r w:rsidRPr="007B094E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B094E">
              <w:rPr>
                <w:rFonts w:ascii="Times New Roman" w:hAnsi="Times New Roman"/>
                <w:sz w:val="24"/>
                <w:szCs w:val="24"/>
              </w:rPr>
              <w:t>754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877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                         </w:t>
            </w:r>
            <w:r w:rsidRPr="007B094E">
              <w:rPr>
                <w:rFonts w:ascii="Times New Roman" w:hAnsi="Times New Roman"/>
                <w:sz w:val="24"/>
                <w:szCs w:val="24"/>
              </w:rPr>
              <w:t>880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877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7B094E" w:rsidRPr="007B094E" w:rsidRDefault="007B094E" w:rsidP="007B09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B094E" w:rsidRDefault="007B094E" w:rsidP="007B094E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5D4933" w:rsidRDefault="005D4933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D4933" w:rsidRDefault="000D7CF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53" type="#_x0000_t75" style="position:absolute;margin-left:250.3pt;margin-top:10.35pt;width:180.1pt;height:103.95pt;z-index:251732992;mso-position-horizontal-relative:text;mso-position-vertical-relative:text">
                  <v:imagedata r:id="rId55" o:title=""/>
                </v:shape>
                <o:OLEObject Type="Embed" ProgID="FXDraw3.Document" ShapeID="_x0000_s1053" DrawAspect="Content" ObjectID="_1423031968" r:id="rId56"/>
              </w:pict>
            </w:r>
            <w:r w:rsidR="00846A91">
              <w:rPr>
                <w:rFonts w:ascii="Times New Roman" w:hAnsi="Times New Roman"/>
                <w:sz w:val="24"/>
                <w:szCs w:val="24"/>
              </w:rPr>
              <w:t>Find the perimeter of the irregular field shown.</w:t>
            </w:r>
          </w:p>
          <w:p w:rsidR="00846A91" w:rsidRDefault="00846A9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6A91" w:rsidRDefault="00846A9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46A91" w:rsidRDefault="00846A91" w:rsidP="00846A91">
            <w:pPr>
              <w:rPr>
                <w:rFonts w:asciiTheme="minorHAnsi" w:eastAsiaTheme="minorHAnsi" w:hAnsiTheme="minorHAnsi" w:cstheme="minorBidi"/>
              </w:rPr>
            </w:pPr>
          </w:p>
          <w:p w:rsidR="00846A91" w:rsidRDefault="00846A91" w:rsidP="00846A91">
            <w:pPr>
              <w:rPr>
                <w:rFonts w:asciiTheme="minorHAnsi" w:eastAsiaTheme="minorHAnsi" w:hAnsiTheme="minorHAnsi" w:cstheme="minorBidi"/>
              </w:rPr>
            </w:pPr>
          </w:p>
          <w:p w:rsidR="00846A91" w:rsidRPr="00846A91" w:rsidRDefault="00846A91" w:rsidP="00846A91">
            <w:pPr>
              <w:rPr>
                <w:rFonts w:asciiTheme="minorHAnsi" w:eastAsiaTheme="minorHAnsi" w:hAnsiTheme="minorHAnsi" w:cstheme="minorBidi"/>
              </w:rPr>
            </w:pPr>
          </w:p>
          <w:p w:rsidR="00846A91" w:rsidRPr="00846A91" w:rsidRDefault="00846A91" w:rsidP="00846A91">
            <w:pPr>
              <w:rPr>
                <w:rFonts w:ascii="Times New Roman" w:eastAsiaTheme="minorHAnsi" w:hAnsi="Times New Roman"/>
              </w:rPr>
            </w:pPr>
            <w:r w:rsidRPr="00846A91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3E3635" wp14:editId="34B2900F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7" o:spid="_x0000_s1026" style="position:absolute;margin-left:141pt;margin-top:8.85pt;width:59.4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" filled="f" strokecolor="windowText" strokeweight="1.5pt"/>
                  </w:pict>
                </mc:Fallback>
              </mc:AlternateContent>
            </w:r>
          </w:p>
          <w:p w:rsidR="00846A91" w:rsidRPr="00846A91" w:rsidRDefault="00846A91" w:rsidP="00846A91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846A91"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Perimeter =                   m</w:t>
            </w:r>
          </w:p>
          <w:p w:rsidR="00846A91" w:rsidRDefault="00846A91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4933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D4933" w:rsidRPr="001B3341" w:rsidRDefault="005D4933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12F17" w:rsidRPr="00512F17" w:rsidRDefault="000D7CFA" w:rsidP="00512F17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62" type="#_x0000_t75" style="position:absolute;margin-left:301.65pt;margin-top:-1.1pt;width:119.3pt;height:119.2pt;z-index:251761664;mso-position-horizontal-relative:text;mso-position-vertical-relative:text">
                  <v:imagedata r:id="rId57" o:title=""/>
                </v:shape>
                <o:OLEObject Type="Embed" ProgID="FXDraw3.Document" ShapeID="_x0000_s1062" DrawAspect="Content" ObjectID="_1423031969" r:id="rId58"/>
              </w:pict>
            </w:r>
            <w:r w:rsidR="00512F17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W</w:t>
            </w:r>
            <w:r w:rsidR="00AA68FA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hat is the perimeter of the </w:t>
            </w:r>
            <w:r w:rsidR="00512F17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circle shown?</w:t>
            </w:r>
          </w:p>
          <w:p w:rsidR="00174559" w:rsidRDefault="00174559" w:rsidP="00512F17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(Answer correct to one decimal place.)</w:t>
            </w:r>
          </w:p>
          <w:p w:rsidR="00512F17" w:rsidRDefault="00512F17" w:rsidP="00512F17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Use </w:t>
            </w:r>
            <w:r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3.14</w:t>
            </w:r>
          </w:p>
          <w:p w:rsidR="00512F17" w:rsidRDefault="00512F17" w:rsidP="00512F17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74559" w:rsidRPr="00174559" w:rsidRDefault="00174559" w:rsidP="00174559">
            <w:pPr>
              <w:rPr>
                <w:rFonts w:asciiTheme="minorHAnsi" w:eastAsiaTheme="minorHAnsi" w:hAnsiTheme="minorHAnsi" w:cstheme="minorBidi"/>
              </w:rPr>
            </w:pPr>
          </w:p>
          <w:p w:rsidR="00174559" w:rsidRPr="00174559" w:rsidRDefault="00174559" w:rsidP="00174559">
            <w:pPr>
              <w:rPr>
                <w:rFonts w:ascii="Times New Roman" w:eastAsiaTheme="minorHAnsi" w:hAnsi="Times New Roman"/>
              </w:rPr>
            </w:pPr>
            <w:r w:rsidRPr="00174559">
              <w:rPr>
                <w:rFonts w:ascii="Times New Roman" w:eastAsiaTheme="minorHAnsi" w:hAnsi="Times New Roman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14D4C37" wp14:editId="4D71BFBC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9" o:spid="_x0000_s1026" style="position:absolute;margin-left:141pt;margin-top:8.85pt;width:59.4pt;height:2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" filled="f" strokecolor="windowText" strokeweight="1.5pt"/>
                  </w:pict>
                </mc:Fallback>
              </mc:AlternateContent>
            </w:r>
          </w:p>
          <w:p w:rsidR="00174559" w:rsidRPr="00174559" w:rsidRDefault="00174559" w:rsidP="00174559">
            <w:pPr>
              <w:rPr>
                <w:rFonts w:ascii="Times New Roman" w:eastAsiaTheme="minorHAnsi" w:hAnsi="Times New Roman"/>
                <w:sz w:val="32"/>
                <w:szCs w:val="32"/>
              </w:rPr>
            </w:pPr>
            <w:r w:rsidRPr="00174559">
              <w:rPr>
                <w:rFonts w:ascii="Times New Roman" w:eastAsiaTheme="minorHAnsi" w:hAnsi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Circumference </w:t>
            </w:r>
            <w:r w:rsidRPr="00174559">
              <w:rPr>
                <w:rFonts w:ascii="Times New Roman" w:eastAsiaTheme="minorHAnsi" w:hAnsi="Times New Roman"/>
                <w:sz w:val="32"/>
                <w:szCs w:val="32"/>
              </w:rPr>
              <w:t xml:space="preserve">= </w:t>
            </w:r>
            <w:r>
              <w:rPr>
                <w:rFonts w:ascii="Times New Roman" w:eastAsiaTheme="minorHAnsi" w:hAnsi="Times New Roman"/>
                <w:sz w:val="32"/>
                <w:szCs w:val="32"/>
              </w:rPr>
              <w:t xml:space="preserve">                  </w:t>
            </w:r>
            <w:r w:rsidRPr="00174559">
              <w:rPr>
                <w:rFonts w:ascii="Times New Roman" w:eastAsiaTheme="minorHAnsi" w:hAnsi="Times New Roman"/>
                <w:sz w:val="32"/>
                <w:szCs w:val="32"/>
              </w:rPr>
              <w:t>m</w:t>
            </w:r>
          </w:p>
          <w:p w:rsidR="00512F17" w:rsidRDefault="00512F17" w:rsidP="00512F1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Pr="00512F17" w:rsidRDefault="00174559" w:rsidP="00512F1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5D4933" w:rsidRDefault="005D4933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455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4559" w:rsidRPr="001B3341" w:rsidRDefault="00174559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4559" w:rsidRPr="00512F17" w:rsidRDefault="00174559" w:rsidP="00E313B0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What is the perimeter of the semicircle shown?</w:t>
            </w:r>
          </w:p>
          <w:p w:rsidR="00174559" w:rsidRDefault="000D7CFA" w:rsidP="00E313B0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 w14:anchorId="036D6DDF">
                <v:shape id="_x0000_s1063" type="#_x0000_t75" style="position:absolute;margin-left:297.5pt;margin-top:3.55pt;width:128.7pt;height:76.25pt;z-index:251765760">
                  <v:imagedata r:id="rId59" o:title=""/>
                </v:shape>
                <o:OLEObject Type="Embed" ProgID="FXDraw3.Document" ShapeID="_x0000_s1063" DrawAspect="Content" ObjectID="_1423031970" r:id="rId60"/>
              </w:pict>
            </w:r>
            <w:r w:rsidR="00174559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  Use </w:t>
            </w:r>
            <w:r w:rsidR="00174559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="00174559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3.14</w:t>
            </w:r>
          </w:p>
          <w:p w:rsidR="00174559" w:rsidRDefault="00174559" w:rsidP="00E313B0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74559" w:rsidRPr="00512F17" w:rsidRDefault="00174559" w:rsidP="00E313B0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74559" w:rsidRPr="00512F17" w:rsidRDefault="00174559" w:rsidP="00E313B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Pr="00512F17" w:rsidRDefault="00174559" w:rsidP="00E313B0">
            <w:pPr>
              <w:rPr>
                <w:rFonts w:ascii="Times New Roman" w:hAnsi="Times New Roman"/>
                <w:sz w:val="24"/>
                <w:szCs w:val="24"/>
              </w:rPr>
            </w:pPr>
            <w:r w:rsidRPr="00512F17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1FD55C66" wp14:editId="57468B5F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153" name="Group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15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3" o:spid="_x0000_s1026" style="position:absolute;margin-left:17.3pt;margin-top:2.3pt;width:123.9pt;height:30.6pt;z-index:251766784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92MQA&#10;AADcAAAADwAAAGRycy9kb3ducmV2LnhtbERPTWvCQBC9C/0PyxR6kbqp2DZNXUUURS9Co9jrkJ0m&#10;odnZkN0m0V/vCgVv83ifM533phItNa60rOBlFIEgzqwuOVdwPKyfYxDOI2usLJOCMzmYzx4GU0y0&#10;7fiL2tTnIoSwS1BB4X2dSOmyggy6ka2JA/djG4M+wCaXusEuhJtKjqPoTRosOTQUWNOyoOw3/TMK&#10;4nNsTu1pv/mmHXery16/L4YfSj099otPEJ56fxf/u7c6zH+dwO2Zc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dPdj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YQ8MA&#10;AADcAAAADwAAAGRycy9kb3ducmV2LnhtbERPS2vCQBC+F/wPyxR6KbqxYI3RVaSlohfBB3odsmMS&#10;mp0N2W0S/fWuIPQ2H99zZovOlKKh2hWWFQwHEQji1OqCMwXHw08/BuE8ssbSMim4koPFvPcyw0Tb&#10;lnfU7H0mQgi7BBXk3leJlC7NyaAb2Io4cBdbG/QB1pnUNbYh3JTyI4o+pcGCQ0OOFX3llP7u/4yC&#10;+BqbU3Pars604fb7ttXj5ftEqbfXbjkF4anz/+Kne63D/NEI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GYQ8MAAADcAAAADwAAAAAAAAAAAAAAAACYAgAAZHJzL2Rv&#10;d25yZXYueG1sUEsFBgAAAAAEAAQA9QAAAIg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GNMMA&#10;AADcAAAADwAAAGRycy9kb3ducmV2LnhtbERPTWvCQBC9F/wPyxR6KbqxoMboKqJU7EWoil6H7JiE&#10;ZmdDdptEf70rFHqbx/uc+bIzpWiodoVlBcNBBII4tbrgTMHp+NmPQTiPrLG0TApu5GC56L3MMdG2&#10;5W9qDj4TIYRdggpy76tESpfmZNANbEUcuKutDfoA60zqGtsQbkr5EUVjabDg0JBjReuc0p/Dr1EQ&#10;32Jzbs777YW+uN3c93qyep8q9fbarWYgPHX+X/zn3ukwfzSG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MGNMMAAADcAAAADwAAAAAAAAAAAAAAAACYAgAAZHJzL2Rv&#10;d25yZXYueG1sUEsFBgAAAAAEAAQA9QAAAIgDAAAAAA==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+jr8MA&#10;AADcAAAADwAAAGRycy9kb3ducmV2LnhtbERPS2vCQBC+F/wPyxR6KbqxYI3RVUSp2IvgA70O2TEJ&#10;zc6G7DaJ/npXKPQ2H99zZovOlKKh2hWWFQwHEQji1OqCMwWn41c/BuE8ssbSMim4kYPFvPcyw0Tb&#10;lvfUHHwmQgi7BBXk3leJlC7NyaAb2Io4cFdbG/QB1pnUNbYh3JTyI4o+pcGCQ0OOFa1ySn8Ov0ZB&#10;fIvNuTnvNhf65nZ93+nx8n2i1Ntrt5yC8NT5f/Gfe6vD/NEY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+jr8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 w:rsidRPr="00512F17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12F17">
              <w:rPr>
                <w:rFonts w:ascii="Times New Roman" w:hAnsi="Times New Roman"/>
                <w:sz w:val="24"/>
                <w:szCs w:val="24"/>
              </w:rPr>
              <w:t>30.84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                      </w:t>
            </w:r>
            <w:r w:rsidRPr="00512F17">
              <w:rPr>
                <w:rFonts w:ascii="Times New Roman" w:hAnsi="Times New Roman"/>
                <w:sz w:val="24"/>
                <w:szCs w:val="24"/>
              </w:rPr>
              <w:t>37.68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  <w:p w:rsidR="00174559" w:rsidRPr="00512F17" w:rsidRDefault="00174559" w:rsidP="00E313B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Pr="00512F17" w:rsidRDefault="00174559" w:rsidP="00E313B0">
            <w:pPr>
              <w:rPr>
                <w:rFonts w:ascii="Times New Roman" w:hAnsi="Times New Roman"/>
                <w:sz w:val="24"/>
                <w:szCs w:val="24"/>
              </w:rPr>
            </w:pPr>
            <w:r w:rsidRPr="00512F1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512F17">
              <w:rPr>
                <w:rFonts w:ascii="Times New Roman" w:hAnsi="Times New Roman"/>
                <w:sz w:val="24"/>
                <w:szCs w:val="24"/>
              </w:rPr>
              <w:t>49.68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                      </w:t>
            </w:r>
            <w:r w:rsidRPr="00512F17">
              <w:rPr>
                <w:rFonts w:ascii="Times New Roman" w:hAnsi="Times New Roman"/>
                <w:sz w:val="24"/>
                <w:szCs w:val="24"/>
              </w:rPr>
              <w:t>87.36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  <w:p w:rsidR="00174559" w:rsidRPr="00512F17" w:rsidRDefault="00174559" w:rsidP="00E313B0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Default="00174559" w:rsidP="00E313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455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4559" w:rsidRPr="001B3341" w:rsidRDefault="00174559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4559" w:rsidRPr="00174559" w:rsidRDefault="00174559" w:rsidP="00174559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17455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sector of a circle is shown. What is its perimeter, correct to one decimal place?</w:t>
            </w:r>
          </w:p>
          <w:p w:rsidR="00174559" w:rsidRPr="00174559" w:rsidRDefault="000D7CFA" w:rsidP="00174559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en-AU"/>
              </w:rPr>
              <w:pict>
                <v:shape id="_x0000_s1065" type="#_x0000_t75" style="position:absolute;margin-left:245.55pt;margin-top:3.6pt;width:95.45pt;height:107.3pt;z-index:251770880">
                  <v:imagedata r:id="rId61" o:title=""/>
                </v:shape>
                <o:OLEObject Type="Embed" ProgID="FXDraw3.Document" ShapeID="_x0000_s1065" DrawAspect="Content" ObjectID="_1423031971" r:id="rId62"/>
              </w:pict>
            </w:r>
            <w:r w:rsidR="00174559" w:rsidRPr="0017455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Use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3.14</w:t>
            </w:r>
            <w:r w:rsidR="00174559" w:rsidRPr="00174559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   </w:t>
            </w: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4559" w:rsidRPr="00174559" w:rsidRDefault="00174559" w:rsidP="0017455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Pr="00174559" w:rsidRDefault="00174559" w:rsidP="00174559">
            <w:pPr>
              <w:rPr>
                <w:rFonts w:ascii="Times New Roman" w:hAnsi="Times New Roman"/>
                <w:sz w:val="24"/>
                <w:szCs w:val="24"/>
              </w:rPr>
            </w:pPr>
            <w:r w:rsidRPr="00174559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485D9EF1" wp14:editId="4AA75ED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29152</wp:posOffset>
                      </wp:positionV>
                      <wp:extent cx="1573530" cy="388620"/>
                      <wp:effectExtent l="0" t="0" r="26670" b="11430"/>
                      <wp:wrapNone/>
                      <wp:docPr id="165" name="Group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73530" cy="388620"/>
                                <a:chOff x="0" y="0"/>
                                <a:chExt cx="1573530" cy="388620"/>
                              </a:xfrm>
                            </wpg:grpSpPr>
                            <wps:wsp>
                              <wps:cNvPr id="16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020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5" o:spid="_x0000_s1026" style="position:absolute;margin-left:17.3pt;margin-top:2.3pt;width:123.9pt;height:30.6pt;z-index:251772928" coordsize="15735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">
                      <v:roundrect id="AutoShape 3" o:spid="_x0000_s1027" style="position:absolute;left:14020;top:2743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MicQA&#10;AADcAAAADwAAAGRycy9kb3ducmV2LnhtbERPTWvCQBC9F/oflhF6KWZjD2mMWUUqLfUi1Ipeh+yY&#10;BLOzIbtNYn99Vyh4m8f7nHw1mkb01LnasoJZFIMgLqyuuVRw+H6fpiCcR9bYWCYFV3KwWj4+5Jhp&#10;O/AX9XtfihDCLkMFlfdtJqUrKjLoItsSB+5sO4M+wK6UusMhhJtGvsRxIg3WHBoqbOmtouKy/zEK&#10;0mtqjv1x93GiLQ+b351+XT/PlXqajOsFCE+jv4v/3Z86zE8SuD0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vzInEAAAA3A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pEsQA&#10;AADcAAAADwAAAGRycy9kb3ducmV2LnhtbERPTWvCQBC9C/0PyxR6Ed3Ug8Y0G5GKpb0IpsVeh+w0&#10;Cc3OhuyaxP76riB4m8f7nHQzmkb01LnasoLneQSCuLC65lLB1+d+FoNwHlljY5kUXMjBJnuYpJho&#10;O/CR+tyXIoSwS1BB5X2bSOmKigy6uW2JA/djO4M+wK6UusMhhJtGLqJoKQ3WHBoqbOm1ouI3PxsF&#10;8SU2p/50ePumDx52fwe92k7XSj09jtsXEJ5Gfxff3O86zF+u4PpMuE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aRLEAAAA3A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9YMYA&#10;AADcAAAADwAAAGRycy9kb3ducmV2LnhtbESPQWvCQBCF7wX/wzJCL6Vu9GDT6CqiWNqLUBW9Dtlp&#10;EpqdDdk1if31nUOhtxnem/e+Wa4HV6uO2lB5NjCdJKCIc28rLgycT/vnFFSIyBZrz2TgTgHWq9HD&#10;EjPre/6k7hgLJSEcMjRQxthkWoe8JIdh4hti0b586zDK2hbatthLuKv1LEnm2mHF0lBiQ9uS8u/j&#10;zRlI76m7dJfD25U+uN/9HOzL5unVmMfxsFmAijTEf/Pf9bsV/L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z9YMYAAADcAAAADwAAAAAAAAAAAAAAAACYAgAAZHJz&#10;L2Rvd25yZXYueG1sUEsFBgAAAAAEAAQA9QAAAIsDAAAAAA==&#10;" strokecolor="windowText" strokeweight="1pt"/>
                      <v:roundrect id="AutoShape 6" o:spid="_x0000_s1030" style="position:absolute;left:14020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Y+8MA&#10;AADcAAAADwAAAGRycy9kb3ducmV2LnhtbERPTWvCQBC9F/wPywi9FN3Yg43RVURpqRehUfQ6ZMck&#10;mJ0N2W0S/fWuUOhtHu9zFqveVKKlxpWWFUzGEQjizOqScwXHw+coBuE8ssbKMim4kYPVcvCywETb&#10;jn+oTX0uQgi7BBUU3teJlC4ryKAb25o4cBfbGPQBNrnUDXYh3FTyPYqm0mDJoaHAmjYFZdf01yiI&#10;b7E5taf915l23G3ve/2xfpsp9Trs13MQnnr/L/5zf+swfzqD5zPh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Y+8MAAADcAAAADwAAAAAAAAAAAAAAAACYAgAAZHJzL2Rv&#10;d25yZXYueG1sUEsFBgAAAAAEAAQA9QAAAIgDAAAAAA==&#10;" strokecolor="windowText" strokeweight="1pt"/>
                    </v:group>
                  </w:pict>
                </mc:Fallback>
              </mc:AlternateContent>
            </w:r>
            <w:r w:rsidRPr="00174559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33.5 cm                      48.7 cm</w:t>
            </w:r>
          </w:p>
          <w:p w:rsidR="00174559" w:rsidRPr="00174559" w:rsidRDefault="00174559" w:rsidP="0017455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Pr="00174559" w:rsidRDefault="00174559" w:rsidP="00174559">
            <w:pPr>
              <w:rPr>
                <w:rFonts w:ascii="Times New Roman" w:hAnsi="Times New Roman"/>
                <w:sz w:val="24"/>
                <w:szCs w:val="24"/>
              </w:rPr>
            </w:pPr>
            <w:r w:rsidRPr="00174559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65.5 cm                     97.5 cm</w:t>
            </w:r>
          </w:p>
          <w:p w:rsidR="00174559" w:rsidRPr="00174559" w:rsidRDefault="00174559" w:rsidP="00174559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455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4559" w:rsidRPr="001B3341" w:rsidRDefault="00174559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C6175" w:rsidRPr="00FC6175" w:rsidRDefault="000D7CFA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36"/>
                <w:szCs w:val="36"/>
                <w:lang w:eastAsia="en-AU"/>
              </w:rPr>
              <w:pict>
                <v:shape id="_x0000_s1067" type="#_x0000_t75" style="position:absolute;margin-left:290.35pt;margin-top:4.9pt;width:127.35pt;height:122.7pt;z-index:251774976;mso-position-horizontal-relative:text;mso-position-vertical-relative:text">
                  <v:imagedata r:id="rId63" o:title=""/>
                </v:shape>
                <o:OLEObject Type="Embed" ProgID="FXDraw3.Document" ShapeID="_x0000_s1067" DrawAspect="Content" ObjectID="_1423031972" r:id="rId64"/>
              </w:pict>
            </w:r>
            <w:r w:rsidR="00FC617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sign is made of wood</w:t>
            </w:r>
            <w:r w:rsidR="00FC6175" w:rsidRPr="00FC617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with a strip of metal around the edge. What is the length of</w:t>
            </w:r>
            <w:r w:rsidR="00FC617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metal needed for the sign (Correct to one decimal place)</w:t>
            </w:r>
            <w:r w:rsidR="00FC6175" w:rsidRPr="00FC6175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?</w:t>
            </w:r>
            <w:r w:rsidR="00AA68FA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Use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3.14</w:t>
            </w:r>
          </w:p>
          <w:p w:rsidR="00FC6175" w:rsidRPr="00FC6175" w:rsidRDefault="00FC6175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FC6175" w:rsidRPr="00FC6175" w:rsidRDefault="00FC6175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C6175">
              <w:rPr>
                <w:rFonts w:ascii="Times New Roman" w:eastAsia="Times New Roman" w:hAnsi="Times New Roman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1ED348C" wp14:editId="54059050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17780</wp:posOffset>
                      </wp:positionV>
                      <wp:extent cx="1190625" cy="457200"/>
                      <wp:effectExtent l="12700" t="13335" r="6350" b="5715"/>
                      <wp:wrapNone/>
                      <wp:docPr id="47" name="Rectangle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6175" w:rsidRPr="007D2B65" w:rsidRDefault="00FC6175" w:rsidP="00FC6175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D2B65">
                                    <w:rPr>
                                      <w:sz w:val="56"/>
                                      <w:szCs w:val="56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8" o:spid="_x0000_s1026" style="position:absolute;margin-left:61.75pt;margin-top:1.4pt;width:93.7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">
                      <v:textbox>
                        <w:txbxContent>
                          <w:p w:rsidR="00FC6175" w:rsidRPr="007D2B65" w:rsidRDefault="00FC6175" w:rsidP="00FC617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7D2B65">
                              <w:rPr>
                                <w:sz w:val="56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C6175" w:rsidRPr="00FC6175" w:rsidRDefault="00FC6175" w:rsidP="00FC6175">
            <w:pPr>
              <w:ind w:right="4417"/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</w:pPr>
            <w:r w:rsidRPr="00FC6175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 xml:space="preserve">     </w:t>
            </w:r>
            <w:r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 xml:space="preserve">                               </w:t>
            </w:r>
            <w:proofErr w:type="gramStart"/>
            <w:r w:rsidRPr="00FC6175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>m</w:t>
            </w:r>
            <w:proofErr w:type="gramEnd"/>
            <w:r w:rsidRPr="00FC6175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>.</w:t>
            </w:r>
          </w:p>
          <w:p w:rsidR="00FC6175" w:rsidRDefault="00FC6175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FC6175" w:rsidRDefault="00FC6175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FC6175" w:rsidRPr="00FC6175" w:rsidRDefault="00FC6175" w:rsidP="00FC6175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74559" w:rsidRDefault="00174559" w:rsidP="00FC6175">
            <w:pPr>
              <w:tabs>
                <w:tab w:val="left" w:pos="18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4559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4559" w:rsidRPr="001B3341" w:rsidRDefault="00174559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76A18" w:rsidRPr="00976A18" w:rsidRDefault="000D7CFA" w:rsidP="00976A18">
            <w:pPr>
              <w:ind w:right="4672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noProof/>
                <w:sz w:val="36"/>
                <w:szCs w:val="36"/>
                <w:lang w:eastAsia="en-AU"/>
              </w:rPr>
              <w:pict>
                <v:shape id="_x0000_s1069" type="#_x0000_t75" style="position:absolute;margin-left:230.45pt;margin-top:2.75pt;width:183.55pt;height:149.85pt;z-index:251778048;mso-position-horizontal-relative:text;mso-position-vertical-relative:text">
                  <v:imagedata r:id="rId65" o:title=""/>
                </v:shape>
                <o:OLEObject Type="Embed" ProgID="FXDraw3.Document" ShapeID="_x0000_s1069" DrawAspect="Content" ObjectID="_1423031973" r:id="rId66"/>
              </w:pict>
            </w:r>
            <w:r w:rsidR="00976A1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trotting</w:t>
            </w:r>
            <w:r w:rsidR="00976A18" w:rsidRPr="00976A1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track has the dimensions shown. What is the distance travelled in making one lap of the track</w:t>
            </w:r>
            <w:r w:rsidR="00976A1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on the inside rail</w:t>
            </w:r>
            <w:r w:rsidR="00976A18" w:rsidRPr="00976A1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?</w:t>
            </w:r>
            <w:r w:rsidR="00AA68FA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To the nearest m.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Use </w:t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sym w:font="Symbol" w:char="F070"/>
            </w:r>
            <w:r w:rsidR="00AA68FA" w:rsidRPr="00512F17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= 3.14</w:t>
            </w:r>
          </w:p>
          <w:p w:rsidR="00976A18" w:rsidRPr="00976A18" w:rsidRDefault="00976A18" w:rsidP="00976A18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976A18" w:rsidRPr="00976A18" w:rsidRDefault="00976A18" w:rsidP="00976A18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976A18" w:rsidRPr="00976A18" w:rsidRDefault="00976A18" w:rsidP="00976A18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976A18" w:rsidRPr="00976A18" w:rsidRDefault="00976A18" w:rsidP="00976A18">
            <w:pP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976A18" w:rsidRPr="00976A18" w:rsidRDefault="00976A18" w:rsidP="00976A18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976A18" w:rsidRPr="00976A18" w:rsidRDefault="00976A18" w:rsidP="00976A18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47E2267" wp14:editId="25FAC55A">
                      <wp:simplePos x="0" y="0"/>
                      <wp:positionH relativeFrom="column">
                        <wp:posOffset>1222029</wp:posOffset>
                      </wp:positionH>
                      <wp:positionV relativeFrom="paragraph">
                        <wp:posOffset>44970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6.2pt;margin-top:3.55pt;width:59.4pt;height:29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976A18" w:rsidRPr="00976A18" w:rsidRDefault="00976A18" w:rsidP="00976A18">
            <w:pPr>
              <w:ind w:right="4417"/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</w:pPr>
            <w:r w:rsidRPr="00976A18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 xml:space="preserve">                                    </w:t>
            </w:r>
            <w:proofErr w:type="gramStart"/>
            <w:r w:rsidRPr="00976A18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>m</w:t>
            </w:r>
            <w:proofErr w:type="gramEnd"/>
            <w:r w:rsidRPr="00976A18">
              <w:rPr>
                <w:rFonts w:ascii="Times New Roman" w:eastAsia="Times New Roman" w:hAnsi="Times New Roman"/>
                <w:sz w:val="36"/>
                <w:szCs w:val="36"/>
                <w:lang w:eastAsia="en-AU"/>
              </w:rPr>
              <w:t>.</w:t>
            </w:r>
          </w:p>
          <w:p w:rsidR="00976A18" w:rsidRPr="00976A18" w:rsidRDefault="00976A18" w:rsidP="00976A18">
            <w:pPr>
              <w:ind w:right="4814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174559" w:rsidRDefault="00174559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D806B0" w:rsidRPr="005C44C0" w:rsidTr="00F10017">
        <w:trPr>
          <w:cantSplit/>
          <w:trHeight w:val="851"/>
        </w:trPr>
        <w:tc>
          <w:tcPr>
            <w:tcW w:w="3043" w:type="dxa"/>
            <w:vAlign w:val="center"/>
          </w:tcPr>
          <w:p w:rsidR="00D806B0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D806B0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</w:t>
            </w:r>
          </w:p>
          <w:p w:rsidR="00D806B0" w:rsidRPr="00325745" w:rsidRDefault="00D806B0" w:rsidP="0062212D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7164" w:type="dxa"/>
            <w:vAlign w:val="center"/>
          </w:tcPr>
          <w:p w:rsidR="00D806B0" w:rsidRPr="005C44C0" w:rsidRDefault="00D806B0" w:rsidP="0062212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Perimeter</w:t>
            </w:r>
          </w:p>
        </w:tc>
      </w:tr>
    </w:tbl>
    <w:p w:rsidR="00C71E16" w:rsidRDefault="00C71E16" w:rsidP="00CA296A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62212D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F368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 cm</w:t>
            </w:r>
          </w:p>
        </w:tc>
      </w:tr>
      <w:tr w:rsidR="00365651" w:rsidTr="00CA11C9">
        <w:trPr>
          <w:cantSplit/>
        </w:trPr>
        <w:tc>
          <w:tcPr>
            <w:tcW w:w="648" w:type="dxa"/>
          </w:tcPr>
          <w:p w:rsidR="00365651" w:rsidRPr="00C71E16" w:rsidRDefault="00365651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365651" w:rsidRDefault="00365651" w:rsidP="004A6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F368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86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F368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73A3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150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68F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16.4</w:t>
            </w:r>
            <w:r w:rsidR="00306617">
              <w:rPr>
                <w:rFonts w:asciiTheme="majorHAnsi" w:hAnsiTheme="majorHAnsi"/>
                <w:sz w:val="24"/>
                <w:szCs w:val="24"/>
              </w:rPr>
              <w:t xml:space="preserve">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2212D" w:rsidRDefault="0062212D" w:rsidP="004A6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Shape 2 and Shape 3 have the same perimeter.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B548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935A1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41.0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2A7CB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68F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</w:t>
            </w:r>
            <w:r w:rsidR="005C471F">
              <w:rPr>
                <w:rFonts w:ascii="Times New Roman" w:hAnsi="Times New Roman"/>
                <w:sz w:val="24"/>
                <w:szCs w:val="24"/>
              </w:rPr>
              <w:t xml:space="preserve">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D527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370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68F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7D5272">
              <w:rPr>
                <w:rFonts w:asciiTheme="majorHAnsi" w:hAnsiTheme="majorHAnsi"/>
                <w:sz w:val="24"/>
                <w:szCs w:val="24"/>
              </w:rPr>
              <w:t xml:space="preserve">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B772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18.6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68F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3B772B">
              <w:rPr>
                <w:rFonts w:ascii="Times New Roman" w:hAnsi="Times New Roman"/>
                <w:sz w:val="24"/>
                <w:szCs w:val="24"/>
              </w:rPr>
              <w:t>π m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62212D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916A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9.9 m</w:t>
            </w:r>
          </w:p>
        </w:tc>
      </w:tr>
      <w:tr w:rsidR="00846A91" w:rsidTr="00CA11C9">
        <w:trPr>
          <w:cantSplit/>
        </w:trPr>
        <w:tc>
          <w:tcPr>
            <w:tcW w:w="648" w:type="dxa"/>
          </w:tcPr>
          <w:p w:rsidR="00846A91" w:rsidRPr="00C71E16" w:rsidRDefault="00846A91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846A91" w:rsidRDefault="00846A91" w:rsidP="004A64CB">
            <w:pPr>
              <w:rPr>
                <w:rFonts w:ascii="Times New Roman" w:hAnsi="Times New Roman"/>
                <w:sz w:val="24"/>
                <w:szCs w:val="24"/>
              </w:rPr>
            </w:pPr>
            <w:r w:rsidRPr="00846A91">
              <w:rPr>
                <w:rFonts w:ascii="Times New Roman" w:hAnsi="Times New Roman"/>
                <w:sz w:val="24"/>
                <w:szCs w:val="24"/>
              </w:rPr>
              <w:t>4.86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D4D1B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5.00 m              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D4933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673A30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65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732F4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 mm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0059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313F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42.4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062B72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16.8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03877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7B094E">
              <w:rPr>
                <w:rFonts w:ascii="Times New Roman" w:hAnsi="Times New Roman"/>
                <w:sz w:val="24"/>
                <w:szCs w:val="24"/>
              </w:rPr>
              <w:t>880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BF6643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45.0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74559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59.7 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74559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512F17">
              <w:rPr>
                <w:rFonts w:ascii="Times New Roman" w:hAnsi="Times New Roman"/>
                <w:sz w:val="24"/>
                <w:szCs w:val="24"/>
              </w:rPr>
              <w:t>30.84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C617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97.5 cm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C6175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5.9 m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A68FA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327.93</w:t>
            </w:r>
            <w:bookmarkStart w:id="0" w:name="_GoBack"/>
            <w:bookmarkEnd w:id="0"/>
            <w:r w:rsidR="00F10017">
              <w:rPr>
                <w:rFonts w:asciiTheme="majorHAnsi" w:hAnsiTheme="majorHAnsi"/>
                <w:sz w:val="24"/>
                <w:szCs w:val="24"/>
              </w:rPr>
              <w:t>m</w: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FA" w:rsidRDefault="000D7CFA" w:rsidP="00C868AD">
      <w:pPr>
        <w:spacing w:after="0" w:line="240" w:lineRule="auto"/>
      </w:pPr>
      <w:r>
        <w:separator/>
      </w:r>
    </w:p>
  </w:endnote>
  <w:endnote w:type="continuationSeparator" w:id="0">
    <w:p w:rsidR="000D7CFA" w:rsidRDefault="000D7CFA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12D" w:rsidRDefault="006221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8F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2212D" w:rsidRDefault="006221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955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12D" w:rsidRDefault="006221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8F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2212D" w:rsidRDefault="006221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FA" w:rsidRDefault="000D7CFA" w:rsidP="00C868AD">
      <w:pPr>
        <w:spacing w:after="0" w:line="240" w:lineRule="auto"/>
      </w:pPr>
      <w:r>
        <w:separator/>
      </w:r>
    </w:p>
  </w:footnote>
  <w:footnote w:type="continuationSeparator" w:id="0">
    <w:p w:rsidR="000D7CFA" w:rsidRDefault="000D7CFA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2D" w:rsidRPr="00C868AD" w:rsidRDefault="0062212D">
    <w:pPr>
      <w:pStyle w:val="Header"/>
      <w:rPr>
        <w:u w:val="single"/>
      </w:rPr>
    </w:pPr>
    <w:r>
      <w:rPr>
        <w:u w:val="single"/>
      </w:rPr>
      <w:t>Perimeter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2D" w:rsidRDefault="0062212D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62212D" w:rsidRPr="00C71E16" w:rsidRDefault="0062212D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B0"/>
    <w:rsid w:val="000176AA"/>
    <w:rsid w:val="00062B72"/>
    <w:rsid w:val="00086A9B"/>
    <w:rsid w:val="000C4CAD"/>
    <w:rsid w:val="000D7CFA"/>
    <w:rsid w:val="001568C6"/>
    <w:rsid w:val="00174559"/>
    <w:rsid w:val="00182266"/>
    <w:rsid w:val="0018287C"/>
    <w:rsid w:val="001D51F7"/>
    <w:rsid w:val="00216994"/>
    <w:rsid w:val="00246314"/>
    <w:rsid w:val="002A7CB5"/>
    <w:rsid w:val="002C1F1F"/>
    <w:rsid w:val="002F71E5"/>
    <w:rsid w:val="00306617"/>
    <w:rsid w:val="00312674"/>
    <w:rsid w:val="00313FB0"/>
    <w:rsid w:val="00325745"/>
    <w:rsid w:val="00365651"/>
    <w:rsid w:val="003935A1"/>
    <w:rsid w:val="003B772B"/>
    <w:rsid w:val="003D41FF"/>
    <w:rsid w:val="00413DF5"/>
    <w:rsid w:val="00460B7C"/>
    <w:rsid w:val="004A64CB"/>
    <w:rsid w:val="004D4D1B"/>
    <w:rsid w:val="004E1D1E"/>
    <w:rsid w:val="00500595"/>
    <w:rsid w:val="00512F17"/>
    <w:rsid w:val="005B5483"/>
    <w:rsid w:val="005C44C0"/>
    <w:rsid w:val="005C471F"/>
    <w:rsid w:val="005D4933"/>
    <w:rsid w:val="0062212D"/>
    <w:rsid w:val="00624F63"/>
    <w:rsid w:val="00641EA7"/>
    <w:rsid w:val="00651632"/>
    <w:rsid w:val="00667642"/>
    <w:rsid w:val="006718CF"/>
    <w:rsid w:val="00673A30"/>
    <w:rsid w:val="007274C6"/>
    <w:rsid w:val="007403DD"/>
    <w:rsid w:val="007B094E"/>
    <w:rsid w:val="007D39B1"/>
    <w:rsid w:val="007D5272"/>
    <w:rsid w:val="008130C9"/>
    <w:rsid w:val="0082617C"/>
    <w:rsid w:val="00845ACB"/>
    <w:rsid w:val="00846A91"/>
    <w:rsid w:val="00853748"/>
    <w:rsid w:val="008916AB"/>
    <w:rsid w:val="00896A56"/>
    <w:rsid w:val="008B7480"/>
    <w:rsid w:val="008C68D7"/>
    <w:rsid w:val="008F3E43"/>
    <w:rsid w:val="00976A18"/>
    <w:rsid w:val="009A5487"/>
    <w:rsid w:val="00A03877"/>
    <w:rsid w:val="00A23965"/>
    <w:rsid w:val="00A252B0"/>
    <w:rsid w:val="00A81533"/>
    <w:rsid w:val="00A824D7"/>
    <w:rsid w:val="00AA68FA"/>
    <w:rsid w:val="00AB0C62"/>
    <w:rsid w:val="00B0317F"/>
    <w:rsid w:val="00B26BD8"/>
    <w:rsid w:val="00B62A69"/>
    <w:rsid w:val="00B850EA"/>
    <w:rsid w:val="00BE233F"/>
    <w:rsid w:val="00BF6643"/>
    <w:rsid w:val="00C17E11"/>
    <w:rsid w:val="00C56E1E"/>
    <w:rsid w:val="00C71E16"/>
    <w:rsid w:val="00C868AD"/>
    <w:rsid w:val="00CA11C9"/>
    <w:rsid w:val="00CA296A"/>
    <w:rsid w:val="00CF3682"/>
    <w:rsid w:val="00D03A78"/>
    <w:rsid w:val="00D667E2"/>
    <w:rsid w:val="00D72BA8"/>
    <w:rsid w:val="00D806B0"/>
    <w:rsid w:val="00D95422"/>
    <w:rsid w:val="00EB1449"/>
    <w:rsid w:val="00F10017"/>
    <w:rsid w:val="00F65F0E"/>
    <w:rsid w:val="00F732F4"/>
    <w:rsid w:val="00F94695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2.xml"/><Relationship Id="rId21" Type="http://schemas.openxmlformats.org/officeDocument/2006/relationships/image" Target="media/image7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61" Type="http://schemas.openxmlformats.org/officeDocument/2006/relationships/image" Target="media/image2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image" Target="media/image16.png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oter" Target="footer1.xml"/><Relationship Id="rId46" Type="http://schemas.openxmlformats.org/officeDocument/2006/relationships/oleObject" Target="embeddings/oleObject17.bin"/><Relationship Id="rId59" Type="http://schemas.openxmlformats.org/officeDocument/2006/relationships/image" Target="media/image24.png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5.png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48C-FC5D-4810-B158-AEF4705F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0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Perimeter</vt:lpstr>
    </vt:vector>
  </TitlesOfParts>
  <Company>Toshiba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Perimeter</dc:title>
  <dc:creator>Garry</dc:creator>
  <cp:lastModifiedBy>Hans Stroeve</cp:lastModifiedBy>
  <cp:revision>2</cp:revision>
  <dcterms:created xsi:type="dcterms:W3CDTF">2013-02-21T22:50:00Z</dcterms:created>
  <dcterms:modified xsi:type="dcterms:W3CDTF">2013-02-21T22:50:00Z</dcterms:modified>
</cp:coreProperties>
</file>