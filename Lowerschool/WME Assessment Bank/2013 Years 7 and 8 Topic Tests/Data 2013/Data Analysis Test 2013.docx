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8176A2" w:rsidP="00282CC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4676" w:type="dxa"/>
          </w:tcPr>
          <w:p w:rsidR="001D51F7" w:rsidRPr="005C44C0" w:rsidRDefault="008176A2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Data Analysis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E622E5" w:rsidRDefault="00E622E5" w:rsidP="00E622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E622E5">
              <w:rPr>
                <w:rFonts w:ascii="Times New Roman" w:hAnsi="Times New Roman"/>
                <w:sz w:val="16"/>
                <w:szCs w:val="16"/>
              </w:rPr>
              <w:t>nvestigate techniques for collecting data, including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ce</w:t>
            </w:r>
            <w:r w:rsidRPr="00E622E5">
              <w:rPr>
                <w:rFonts w:ascii="Times New Roman" w:hAnsi="Times New Roman"/>
                <w:sz w:val="16"/>
                <w:szCs w:val="16"/>
              </w:rPr>
              <w:t>nsus, sampling and observation </w:t>
            </w:r>
          </w:p>
          <w:p w:rsidR="00E622E5" w:rsidRPr="00E622E5" w:rsidRDefault="00E622E5" w:rsidP="00E622E5">
            <w:pPr>
              <w:pStyle w:val="ListParagraph"/>
              <w:rPr>
                <w:rFonts w:ascii="Times New Roman" w:hAnsi="Times New Roman"/>
                <w:sz w:val="16"/>
                <w:szCs w:val="16"/>
              </w:rPr>
            </w:pPr>
            <w:r w:rsidRPr="00E622E5">
              <w:rPr>
                <w:rFonts w:ascii="Times New Roman" w:hAnsi="Times New Roman"/>
                <w:sz w:val="16"/>
                <w:szCs w:val="16"/>
              </w:rPr>
              <w:t>(ACMSP284) </w:t>
            </w:r>
          </w:p>
          <w:p w:rsidR="00853748" w:rsidRDefault="002B68A7" w:rsidP="002B68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2B68A7">
              <w:rPr>
                <w:rFonts w:ascii="Times New Roman" w:hAnsi="Times New Roman"/>
                <w:sz w:val="16"/>
                <w:szCs w:val="16"/>
              </w:rPr>
              <w:t>Calculate mean</w:t>
            </w:r>
            <w:r w:rsidR="00E622E5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Pr="002B68A7">
              <w:rPr>
                <w:rFonts w:ascii="Times New Roman" w:hAnsi="Times New Roman"/>
                <w:sz w:val="16"/>
                <w:szCs w:val="16"/>
              </w:rPr>
              <w:t>median, mode and range for sets of data. Interpret these statistics in the context of data  (ACMSP171)</w:t>
            </w:r>
          </w:p>
          <w:p w:rsidR="002B68A7" w:rsidRDefault="002B68A7" w:rsidP="002B68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2B68A7">
              <w:rPr>
                <w:rFonts w:ascii="Times New Roman" w:hAnsi="Times New Roman"/>
                <w:sz w:val="16"/>
                <w:szCs w:val="16"/>
              </w:rPr>
              <w:t>Investigate the effect of in dividual data values, including outliers, on the mean and median (ACMSP207)</w:t>
            </w:r>
          </w:p>
          <w:p w:rsidR="002B68A7" w:rsidRDefault="002B68A7" w:rsidP="002B68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2B68A7">
              <w:rPr>
                <w:rFonts w:ascii="Times New Roman" w:hAnsi="Times New Roman"/>
                <w:sz w:val="16"/>
                <w:szCs w:val="16"/>
              </w:rPr>
              <w:t>Describe and interpret data displays  using median ,  mean and range (ACMSP172)</w:t>
            </w:r>
          </w:p>
          <w:p w:rsidR="002B68A7" w:rsidRPr="00C56E1E" w:rsidRDefault="002B68A7" w:rsidP="002B68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2B68A7">
              <w:rPr>
                <w:rFonts w:ascii="Times New Roman" w:hAnsi="Times New Roman"/>
                <w:sz w:val="16"/>
                <w:szCs w:val="16"/>
              </w:rPr>
              <w:t>Explore the variation of means and proportions of random samples drawn from the same population (ACMSP293)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Writing the answer in the </w:t>
            </w:r>
            <w:proofErr w:type="gramStart"/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box</w:t>
            </w:r>
            <w:r w:rsidR="00133AA4">
              <w:rPr>
                <w:rFonts w:asciiTheme="majorHAnsi" w:hAnsiTheme="majorHAnsi"/>
                <w:b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="00133AA4">
              <w:rPr>
                <w:rFonts w:asciiTheme="majorHAnsi" w:hAnsiTheme="majorHAnsi"/>
                <w:b/>
                <w:i/>
                <w:sz w:val="24"/>
                <w:szCs w:val="24"/>
              </w:rPr>
              <w:t>es</w:t>
            </w:r>
            <w:proofErr w:type="spellEnd"/>
            <w:r w:rsidR="00133AA4">
              <w:rPr>
                <w:rFonts w:asciiTheme="majorHAnsi" w:hAnsiTheme="majorHAnsi"/>
                <w:b/>
                <w:i/>
                <w:sz w:val="24"/>
                <w:szCs w:val="24"/>
              </w:rPr>
              <w:t>)</w:t>
            </w: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AD3C0D" w:rsidRDefault="00AD3C0D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and Gretel want to collect information about the audience of 500 people at a concert,</w:t>
            </w:r>
          </w:p>
          <w:p w:rsidR="00AD3C0D" w:rsidRDefault="00AD3C0D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asks each person their postcode as they arrive.</w:t>
            </w:r>
          </w:p>
          <w:p w:rsidR="00AD3C0D" w:rsidRDefault="00AD3C0D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Gretel gives out a survey form to 50 people in the audience.</w:t>
            </w:r>
          </w:p>
          <w:p w:rsidR="00E622E5" w:rsidRDefault="00E622E5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E622E5" w:rsidRPr="00E622E5" w:rsidRDefault="00E622E5" w:rsidP="00E622E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622E5" w:rsidRDefault="00E622E5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3355335" wp14:editId="6FC5E594">
                      <wp:simplePos x="0" y="0"/>
                      <wp:positionH relativeFrom="column">
                        <wp:posOffset>662363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622E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622E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622E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622E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6" style="position:absolute;margin-left:52.15pt;margin-top:2.15pt;width:13.5pt;height:74.4pt;z-index:25166438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E622E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E622E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>
                        <v:textbox>
                          <w:txbxContent>
                            <w:p w:rsidR="0057202F" w:rsidRDefault="0057202F" w:rsidP="00E622E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E622E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Gretel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using a sample and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Billy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using a census.</w:t>
            </w:r>
          </w:p>
          <w:p w:rsidR="00E622E5" w:rsidRPr="00AD3C0D" w:rsidRDefault="00E622E5" w:rsidP="00E622E5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E622E5" w:rsidRDefault="00E622E5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Billy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using a sample and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Gretel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using a census.</w:t>
            </w:r>
          </w:p>
          <w:p w:rsidR="00E622E5" w:rsidRPr="00AD3C0D" w:rsidRDefault="00E622E5" w:rsidP="00E622E5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E622E5" w:rsidRDefault="00E622E5" w:rsidP="00E622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Gretel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Billy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using a census.</w:t>
            </w:r>
          </w:p>
          <w:p w:rsidR="00E622E5" w:rsidRPr="00AD3C0D" w:rsidRDefault="00E622E5" w:rsidP="00E622E5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133AA4" w:rsidRDefault="00E622E5" w:rsidP="00E622E5">
            <w:pPr>
              <w:rPr>
                <w:noProof/>
                <w:lang w:eastAsia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Gretel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AD3C0D">
              <w:rPr>
                <w:rFonts w:ascii="Times New Roman" w:hAnsi="Times New Roman"/>
                <w:sz w:val="24"/>
                <w:szCs w:val="24"/>
              </w:rPr>
              <w:t>Billy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using a sample.</w:t>
            </w:r>
            <w:r>
              <w:rPr>
                <w:noProof/>
                <w:lang w:eastAsia="en-AU"/>
              </w:rPr>
              <w:t xml:space="preserve"> </w:t>
            </w:r>
          </w:p>
          <w:p w:rsidR="00E622E5" w:rsidRPr="00133AA4" w:rsidRDefault="00E622E5" w:rsidP="00E622E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B3254" w:rsidRDefault="008B3254" w:rsidP="008B32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Sarah collects data on the number of cars owned by a sample of 20 families. The results are listed below.</w:t>
            </w:r>
          </w:p>
          <w:p w:rsidR="008B3254" w:rsidRPr="008B3254" w:rsidRDefault="008B3254" w:rsidP="008B325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B3254" w:rsidRDefault="008B3254" w:rsidP="008B32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54343E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>
              <w:rPr>
                <w:rFonts w:ascii="Times New Roman" w:hAnsi="Times New Roman"/>
                <w:sz w:val="24"/>
                <w:szCs w:val="24"/>
              </w:rPr>
              <w:t>2, 1, 1, 3, 2, 1, 3, 4, 5, 1, 3, 2, 1, 2, 3, 2, 2, 1</w:t>
            </w:r>
            <w:r w:rsidR="0054343E">
              <w:rPr>
                <w:rFonts w:ascii="Times New Roman" w:hAnsi="Times New Roman"/>
                <w:sz w:val="24"/>
                <w:szCs w:val="24"/>
              </w:rPr>
              <w:t>, 1</w:t>
            </w:r>
          </w:p>
          <w:p w:rsidR="008B3254" w:rsidRPr="008B3254" w:rsidRDefault="008B3254" w:rsidP="008B3254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B3254" w:rsidRDefault="008B3254" w:rsidP="008B32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mode of the data is</w:t>
            </w:r>
          </w:p>
          <w:p w:rsidR="008B3254" w:rsidRPr="008B3254" w:rsidRDefault="008B3254" w:rsidP="008B3254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B3254" w:rsidRDefault="008B3254" w:rsidP="008B32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60549FE" wp14:editId="63F4460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325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325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325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325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31" style="position:absolute;margin-left:11.05pt;margin-top:3.3pt;width:343.5pt;height:9pt;z-index:2516828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">
                      <v:roundrect id="AutoShape 3" o:spid="_x0000_s103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Lic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eJvC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Lic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8B3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>
                        <v:textbox>
                          <w:txbxContent>
                            <w:p w:rsidR="0057202F" w:rsidRDefault="0057202F" w:rsidP="008B3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B3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B32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1                                  2                                  1 and 2                           3                                </w:t>
            </w:r>
          </w:p>
          <w:p w:rsidR="00133AA4" w:rsidRPr="008B3254" w:rsidRDefault="008B3254" w:rsidP="00B850E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group of nine friends have shots at a basketball hoop.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number of baskets that each person scores are given below. 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range of their scores?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12, 36, 10, 11, 24, 12, 18, 25 and 30. 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304414" wp14:editId="2FB08790">
                      <wp:simplePos x="0" y="0"/>
                      <wp:positionH relativeFrom="column">
                        <wp:posOffset>1886181</wp:posOffset>
                      </wp:positionH>
                      <wp:positionV relativeFrom="paragraph">
                        <wp:posOffset>4445</wp:posOffset>
                      </wp:positionV>
                      <wp:extent cx="754380" cy="373380"/>
                      <wp:effectExtent l="0" t="0" r="26670" b="266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4" o:spid="_x0000_s1026" style="position:absolute;margin-left:148.5pt;margin-top:.35pt;width:59.4pt;height:2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2I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WJO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The range of their scores is: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33AA4" w:rsidRDefault="00133AA4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4343E" w:rsidRDefault="0054343E" w:rsidP="0054343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Josie and Petra compare the number of points they scored in 8 games of basketball. </w:t>
            </w:r>
          </w:p>
          <w:p w:rsidR="0054343E" w:rsidRDefault="00F0440A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Josie     11, 9, 4, 7, 7, 11, 8</w:t>
            </w:r>
            <w:r w:rsidR="0054343E">
              <w:rPr>
                <w:rFonts w:ascii="Times New Roman" w:hAnsi="Times New Roman"/>
                <w:sz w:val="24"/>
                <w:szCs w:val="24"/>
              </w:rPr>
              <w:t>, 7</w:t>
            </w:r>
          </w:p>
          <w:p w:rsidR="0054343E" w:rsidRDefault="0054343E" w:rsidP="0054343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Petra   </w:t>
            </w:r>
            <w:r w:rsidR="00F0440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12, 10</w:t>
            </w:r>
            <w:r w:rsidR="00F0440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3, 3, 6, 10, 11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3 </w:t>
            </w:r>
          </w:p>
          <w:p w:rsidR="0054343E" w:rsidRDefault="0054343E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54343E" w:rsidRDefault="008B6C71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224D600D" wp14:editId="0D6AAA2B">
                      <wp:simplePos x="0" y="0"/>
                      <wp:positionH relativeFrom="column">
                        <wp:posOffset>709872</wp:posOffset>
                      </wp:positionH>
                      <wp:positionV relativeFrom="paragraph">
                        <wp:posOffset>48895</wp:posOffset>
                      </wp:positionV>
                      <wp:extent cx="171450" cy="944880"/>
                      <wp:effectExtent l="0" t="0" r="19050" b="26670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2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635B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635B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635B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635B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7" o:spid="_x0000_s1036" style="position:absolute;margin-left:55.9pt;margin-top:3.85pt;width:13.5pt;height:74.4pt;z-index:25173913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">
                      <v:roundrect id="AutoShape 3" o:spid="_x0000_s103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U4sQA&#10;AADcAAAADwAAAGRycy9kb3ducmV2LnhtbESPQWsCMRCF74X+hzCF3mpWiyKrUWxBKd601fOQjJvF&#10;zWTZRHfbX985FHqb4b1575vlegiNulOX6sgGxqMCFLGNrubKwNfn9mUOKmVkh01kMvBNCdarx4cl&#10;li72fKD7MVdKQjiVaMDn3JZaJ+spYBrFlli0S+wCZlm7SrsOewkPjZ4UxUwHrFkaPLb07slej7dg&#10;YG/9dP4z7M6un11eN4e388nGnTHPT8NmASrTkP/Nf9cfTvA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j1OL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3635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xecIA&#10;AADcAAAADwAAAGRycy9kb3ducmV2LnhtbERP32vCMBB+F/wfwgl701THxHVNRYXJ2JtOfT6Ssyk2&#10;l9JktttfvwwGe7uP7+cV68E14k5dqD0rmM8yEMTam5orBaeP1+kKRIjIBhvPpOCLAqzL8ajA3Pie&#10;D3Q/xkqkEA45KrAxtrmUQVtyGGa+JU7c1XcOY4JdJU2HfQp3jVxk2VI6rDk1WGxpZ0nfjp9Owbu2&#10;T6vvYX8x/fL6uDlsL2ft90o9TIbNC4hIQ/wX/7nfTJq/eIb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3F5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3635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OOc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MTjn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3635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ro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66L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3635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54343E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904F8A">
              <w:rPr>
                <w:rFonts w:ascii="Times New Roman" w:hAnsi="Times New Roman"/>
                <w:sz w:val="24"/>
                <w:szCs w:val="24"/>
              </w:rPr>
              <w:t xml:space="preserve">             Josie has a higher</w:t>
            </w:r>
            <w:r w:rsidR="0054343E">
              <w:rPr>
                <w:rFonts w:ascii="Times New Roman" w:hAnsi="Times New Roman"/>
                <w:sz w:val="24"/>
                <w:szCs w:val="24"/>
              </w:rPr>
              <w:t xml:space="preserve"> mode, but Petra has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 w:rsidR="005434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440A">
              <w:rPr>
                <w:rFonts w:ascii="Times New Roman" w:hAnsi="Times New Roman"/>
                <w:sz w:val="24"/>
                <w:szCs w:val="24"/>
              </w:rPr>
              <w:t>median</w:t>
            </w:r>
            <w:r w:rsidR="0054343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4343E" w:rsidRDefault="0054343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Petra has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mode, but Josie has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440A">
              <w:rPr>
                <w:rFonts w:ascii="Times New Roman" w:hAnsi="Times New Roman"/>
                <w:sz w:val="24"/>
                <w:szCs w:val="24"/>
              </w:rPr>
              <w:t>median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4343E" w:rsidRDefault="0054343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Josie has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mode and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440A">
              <w:rPr>
                <w:rFonts w:ascii="Times New Roman" w:hAnsi="Times New Roman"/>
                <w:sz w:val="24"/>
                <w:szCs w:val="24"/>
              </w:rPr>
              <w:t>median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54343E" w:rsidRDefault="0054343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Petra has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mode and a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440A">
              <w:rPr>
                <w:rFonts w:ascii="Times New Roman" w:hAnsi="Times New Roman"/>
                <w:sz w:val="24"/>
                <w:szCs w:val="24"/>
              </w:rPr>
              <w:t>median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33AA4" w:rsidRPr="008B6C71" w:rsidRDefault="0054343E" w:rsidP="0054343E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4F8A" w:rsidRDefault="00432D82" w:rsidP="00904F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number of sightings of a numbat in a National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Park,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were recorded over 10 weeks.</w:t>
            </w:r>
            <w:r w:rsidR="00904F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results </w:t>
            </w:r>
            <w:r w:rsidR="00904F8A">
              <w:rPr>
                <w:rFonts w:ascii="Times New Roman" w:hAnsi="Times New Roman"/>
                <w:sz w:val="24"/>
                <w:szCs w:val="24"/>
              </w:rPr>
              <w:t>are listed below:</w:t>
            </w:r>
          </w:p>
          <w:p w:rsidR="00904F8A" w:rsidRPr="00904F8A" w:rsidRDefault="00904F8A" w:rsidP="00904F8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32D82" w:rsidRDefault="00904F8A" w:rsidP="00904F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32D82">
              <w:rPr>
                <w:rFonts w:ascii="Times New Roman" w:hAnsi="Times New Roman"/>
                <w:sz w:val="24"/>
                <w:szCs w:val="24"/>
              </w:rPr>
              <w:t xml:space="preserve">      3, 5, 9, 8, 7, 2, 2, 8, 3, 6</w:t>
            </w:r>
          </w:p>
          <w:p w:rsidR="00432D82" w:rsidRPr="00432D82" w:rsidRDefault="00432D82" w:rsidP="00904F8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04F8A" w:rsidRDefault="00432D82" w:rsidP="00904F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</w:t>
            </w:r>
            <w:r w:rsidR="00904F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was the median number of sightings?</w:t>
            </w:r>
          </w:p>
          <w:p w:rsidR="00133AA4" w:rsidRDefault="00133AA4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32D82" w:rsidRDefault="00432D82" w:rsidP="00432D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00EE61F" wp14:editId="669F1D6F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32D8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32D8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32D8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32D8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0" o:spid="_x0000_s1041" style="position:absolute;margin-left:11.05pt;margin-top:3.3pt;width:343.5pt;height:9pt;z-index:2516889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">
                      <v:roundrect id="AutoShape 3" o:spid="_x0000_s104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432D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432D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432D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432D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5                                  5.5                                  6                                    6.5                                </w:t>
            </w:r>
          </w:p>
          <w:p w:rsidR="00432D82" w:rsidRPr="00432D82" w:rsidRDefault="00432D82" w:rsidP="00432D82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33AA4" w:rsidRDefault="00152535" w:rsidP="00800E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doing an analysis </w:t>
            </w:r>
            <w:r w:rsidR="00800E71">
              <w:rPr>
                <w:rFonts w:ascii="Times New Roman" w:hAnsi="Times New Roman"/>
                <w:sz w:val="24"/>
                <w:szCs w:val="24"/>
              </w:rPr>
              <w:t xml:space="preserve">of magazines for her media studies assignment, </w:t>
            </w:r>
            <w:proofErr w:type="spellStart"/>
            <w:r w:rsidR="00800E71">
              <w:rPr>
                <w:rFonts w:ascii="Times New Roman" w:hAnsi="Times New Roman"/>
                <w:sz w:val="24"/>
                <w:szCs w:val="24"/>
              </w:rPr>
              <w:t>Farrin</w:t>
            </w:r>
            <w:proofErr w:type="spellEnd"/>
            <w:r w:rsidR="00800E71">
              <w:rPr>
                <w:rFonts w:ascii="Times New Roman" w:hAnsi="Times New Roman"/>
                <w:sz w:val="24"/>
                <w:szCs w:val="24"/>
              </w:rPr>
              <w:t xml:space="preserve"> counts the number of pages used for advertising in a magazine over 8 issues. The results were:</w:t>
            </w:r>
          </w:p>
          <w:p w:rsidR="00800E71" w:rsidRPr="00800E71" w:rsidRDefault="00800E71" w:rsidP="00800E7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00E71" w:rsidRDefault="00800E71" w:rsidP="00800E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45, 26, 32, 44, 38, 55, 56, 40.</w:t>
            </w:r>
          </w:p>
          <w:p w:rsidR="00800E71" w:rsidRPr="00800E71" w:rsidRDefault="00800E71" w:rsidP="00800E7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00E71" w:rsidRDefault="00800E71" w:rsidP="00800E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3913EE" wp14:editId="05BE3475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156210</wp:posOffset>
                      </wp:positionV>
                      <wp:extent cx="754380" cy="373380"/>
                      <wp:effectExtent l="0" t="0" r="26670" b="2667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6" o:spid="_x0000_s1026" style="position:absolute;margin-left:324.35pt;margin-top:12.3pt;width:59.4pt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ay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was the mean number of pages used for advertising?</w:t>
            </w:r>
          </w:p>
          <w:p w:rsidR="00800E71" w:rsidRDefault="00800E71" w:rsidP="00800E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0E71" w:rsidRDefault="00800E71" w:rsidP="00800E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0E71" w:rsidRPr="00800E71" w:rsidRDefault="00800E71" w:rsidP="00800E71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33AA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33AA4" w:rsidRPr="001B3341" w:rsidRDefault="00133AA4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05F5" w:rsidRDefault="00BA05F5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Oliver is competing in a cycle race which takes 8 laps of a velodrome.</w:t>
            </w:r>
          </w:p>
          <w:p w:rsidR="00A75833" w:rsidRDefault="00BA05F5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the first four laps his mean time for each lap is 15 seconds</w:t>
            </w:r>
            <w:r w:rsidR="00A758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BA05F5" w:rsidRDefault="00BA05F5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wants his mean time for each lap to be 14 seconds for the whole race.</w:t>
            </w:r>
          </w:p>
          <w:p w:rsidR="00BA05F5" w:rsidRDefault="00BA05F5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mean time per lap that he must achieve in the last 4 laps? </w:t>
            </w:r>
          </w:p>
          <w:p w:rsidR="0005317B" w:rsidRDefault="0005317B" w:rsidP="0005317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05317B" w:rsidRDefault="0005317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CEF194F" wp14:editId="2BAAE8DE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5317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5317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5317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5317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7" o:spid="_x0000_s1046" style="position:absolute;margin-left:11.05pt;margin-top:3.3pt;width:343.5pt;height:9pt;z-index:2516981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">
                      <v:roundrect id="AutoShape 3" o:spid="_x0000_s104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>
                        <v:textbox>
                          <w:txbxContent>
                            <w:p w:rsidR="0057202F" w:rsidRDefault="0057202F" w:rsidP="000531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X6c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1+n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0531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>
                        <v:textbox>
                          <w:txbxContent>
                            <w:p w:rsidR="0057202F" w:rsidRDefault="0057202F" w:rsidP="000531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0531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8 seconds                      10 seconds                 12 seconds                    13 seconds                        </w:t>
            </w:r>
          </w:p>
          <w:p w:rsidR="00133AA4" w:rsidRDefault="00133AA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6B463CA" wp14:editId="61651FBC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7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6" style="position:absolute;margin-left:117.5pt;margin-top:590.4pt;width:222pt;height:36pt;z-index:251659264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">
                      <v:roundrect id="AutoShape 8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      <v:roundrect id="AutoShape 9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      <v:roundrect id="AutoShape 10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      <v:roundrect id="AutoShape 11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C1162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1162A" w:rsidRPr="001B3341" w:rsidRDefault="00C1162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9605F" w:rsidRDefault="00BA05F5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9605F">
              <w:rPr>
                <w:rFonts w:ascii="Times New Roman" w:hAnsi="Times New Roman"/>
                <w:sz w:val="24"/>
                <w:szCs w:val="24"/>
              </w:rPr>
              <w:t>speeds (in km/h) of 6</w:t>
            </w:r>
            <w:r w:rsidR="00D53120">
              <w:rPr>
                <w:rFonts w:ascii="Times New Roman" w:hAnsi="Times New Roman"/>
                <w:sz w:val="24"/>
                <w:szCs w:val="24"/>
              </w:rPr>
              <w:t xml:space="preserve"> cars passing a police radar check</w:t>
            </w:r>
            <w:r w:rsidR="0099605F">
              <w:rPr>
                <w:rFonts w:ascii="Times New Roman" w:hAnsi="Times New Roman"/>
                <w:sz w:val="24"/>
                <w:szCs w:val="24"/>
              </w:rPr>
              <w:t xml:space="preserve"> are given below.</w:t>
            </w:r>
          </w:p>
          <w:p w:rsidR="0099605F" w:rsidRPr="0062765E" w:rsidRDefault="0099605F" w:rsidP="00A7583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9605F" w:rsidRDefault="0062765E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7</w:t>
            </w:r>
            <w:r w:rsidR="00127A79">
              <w:rPr>
                <w:rFonts w:ascii="Times New Roman" w:hAnsi="Times New Roman"/>
                <w:sz w:val="24"/>
                <w:szCs w:val="24"/>
              </w:rPr>
              <w:t>6</w:t>
            </w:r>
            <w:r w:rsidR="0099605F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79</w:t>
            </w:r>
            <w:r w:rsidR="0099605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="0099605F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74</w:t>
            </w:r>
            <w:r w:rsidR="0099605F">
              <w:rPr>
                <w:rFonts w:ascii="Times New Roman" w:hAnsi="Times New Roman"/>
                <w:sz w:val="24"/>
                <w:szCs w:val="24"/>
              </w:rPr>
              <w:t>, 81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150.</w:t>
            </w:r>
          </w:p>
          <w:p w:rsidR="0062765E" w:rsidRPr="0062765E" w:rsidRDefault="0062765E" w:rsidP="00A7583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765E" w:rsidRDefault="0062765E" w:rsidP="00A758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62765E" w:rsidRPr="0062765E" w:rsidRDefault="0062765E" w:rsidP="008B6C7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765E" w:rsidRDefault="008B6C71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7F7F69F3" wp14:editId="56109CBE">
                      <wp:simplePos x="0" y="0"/>
                      <wp:positionH relativeFrom="column">
                        <wp:posOffset>273108</wp:posOffset>
                      </wp:positionH>
                      <wp:positionV relativeFrom="paragraph">
                        <wp:posOffset>41910</wp:posOffset>
                      </wp:positionV>
                      <wp:extent cx="171450" cy="944880"/>
                      <wp:effectExtent l="0" t="0" r="19050" b="26670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3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2" o:spid="_x0000_s1051" style="position:absolute;margin-left:21.5pt;margin-top:3.3pt;width:13.5pt;height:74.4pt;z-index:25174118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">
                      <v:roundrect id="AutoShape 3" o:spid="_x0000_s105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QTsEA&#10;AADcAAAADwAAAGRycy9kb3ducmV2LnhtbERPS2sCMRC+C/6HMAVvmm0XRbZG0YJSevN5HpJxs3Qz&#10;WTbRXfvrG6HQ23x8z1mseleLO7Wh8qzgdZKBINbeVFwqOB234zmIEJEN1p5JwYMCrJbDwQIL4zve&#10;0/0QS5FCOBSowMbYFFIGbclhmPiGOHFX3zqMCbalNC12KdzV8i3LZtJhxanBYkMflvT34eYUfGk7&#10;nf/0u4vpZtd8vd9cztrvlBq99Ot3EJH6+C/+c3+aND/P4fl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e0E7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IOsIA&#10;AADcAAAADwAAAGRycy9kb3ducmV2LnhtbERP32vCMBB+H/g/hBv4NtPNTaRrFB0osjed+nwk16as&#10;uZQm2upfvwwGe7uP7+cVy8E14kpdqD0reJ5kIIi1NzVXCo5fm6c5iBCRDTaeScGNAiwXo4cCc+N7&#10;3tP1ECuRQjjkqMDG2OZSBm3JYZj4ljhxpe8cxgS7SpoO+xTuGvmSZTPpsObUYLGlD0v6+3BxCj61&#10;fZvfh+3Z9LNyutqvzyftt0qNH4fVO4hIQ/wX/7l3Js2fvs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0g6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tocEA&#10;AADcAAAADwAAAGRycy9kb3ducmV2LnhtbERPTWsCMRC9C/6HMII3zVpRZDWKCor0pq2eh2TcLG4m&#10;yyZ11/76plDobR7vc1abzlXiSU0oPSuYjDMQxNqbkgsFnx+H0QJEiMgGK8+k4EUBNut+b4W58S2f&#10;6XmJhUghHHJUYGOscymDtuQwjH1NnLi7bxzGBJtCmgbbFO4q+ZZlc+mw5NRgsaa9Jf24fDkF79rO&#10;Ft/d8Wba+X26Pe9uV+2PSg0H3XYJIlIX/8V/7pNJ86cz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77aH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z1sIA&#10;AADcAAAADwAAAGRycy9kb3ducmV2LnhtbERPyWrDMBC9F/oPYgq51XIbYoJrJaSFhNJb1vMgTSxT&#10;a2QsJXb69VWg0Ns83jrVcnStuFIfGs8KXrIcBLH2puFawWG/fp6DCBHZYOuZFNwowHLx+FBhafzA&#10;W7ruYi1SCIcSFdgYu1LKoC05DJnviBN39r3DmGBfS9PjkMJdK1/zvJAOG04NFjv6sKS/dxen4Evb&#10;2fxn3JzMUJynq+376aj9RqnJ07h6AxFpjP/iP/enSfOnBdyf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6XPW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62765E">
              <w:rPr>
                <w:rFonts w:ascii="Times New Roman" w:hAnsi="Times New Roman"/>
                <w:sz w:val="24"/>
                <w:szCs w:val="24"/>
              </w:rPr>
              <w:t xml:space="preserve">             There is a cluster around 80 and outliers of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74</w:t>
            </w:r>
            <w:r w:rsidR="0062765E">
              <w:rPr>
                <w:rFonts w:ascii="Times New Roman" w:hAnsi="Times New Roman"/>
                <w:sz w:val="24"/>
                <w:szCs w:val="24"/>
              </w:rPr>
              <w:t xml:space="preserve"> and 150.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62765E" w:rsidRDefault="0062765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There is a cluster around 80 and one outlier of 150.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62765E" w:rsidRDefault="0062765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There is a cluster around 76 and outliers of 70 and 150.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C1162A" w:rsidRDefault="0062765E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There is a cluster around 76 and one outlier of 150.</w:t>
            </w:r>
          </w:p>
          <w:p w:rsidR="0062765E" w:rsidRPr="0062765E" w:rsidRDefault="0062765E" w:rsidP="00A75833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469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4693" w:rsidRPr="001B3341" w:rsidRDefault="004D4693" w:rsidP="0005317B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4693" w:rsidRDefault="00927B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Questions 9 – </w:t>
            </w:r>
            <w:r w:rsidR="00127A79">
              <w:rPr>
                <w:rFonts w:ascii="Times New Roman" w:hAnsi="Times New Roman"/>
                <w:sz w:val="24"/>
                <w:szCs w:val="24"/>
              </w:rPr>
              <w:t>12</w:t>
            </w:r>
            <w:r w:rsidR="004D4693">
              <w:rPr>
                <w:rFonts w:ascii="Times New Roman" w:hAnsi="Times New Roman"/>
                <w:sz w:val="24"/>
                <w:szCs w:val="24"/>
              </w:rPr>
              <w:t xml:space="preserve"> refer to the stem and leaf plot below.</w:t>
            </w:r>
          </w:p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plot shows the number of fan </w:t>
            </w:r>
            <w:r w:rsidR="00832633">
              <w:rPr>
                <w:rFonts w:ascii="Times New Roman" w:hAnsi="Times New Roman"/>
                <w:sz w:val="24"/>
                <w:szCs w:val="24"/>
              </w:rPr>
              <w:t>emails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received each day by a singer in month.</w:t>
            </w:r>
          </w:p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/>
                    <w:jc w:val="center"/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4D4693" w:rsidTr="004D469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4D4693" w:rsidRDefault="004D4693" w:rsidP="004D469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69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4693" w:rsidRPr="001B3341" w:rsidRDefault="004D469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median </w:t>
            </w:r>
            <w:r w:rsidR="00832633">
              <w:rPr>
                <w:rFonts w:ascii="Times New Roman" w:hAnsi="Times New Roman"/>
                <w:sz w:val="24"/>
                <w:szCs w:val="24"/>
              </w:rPr>
              <w:t>number of email</w:t>
            </w:r>
            <w:r>
              <w:rPr>
                <w:rFonts w:ascii="Times New Roman" w:hAnsi="Times New Roman"/>
                <w:sz w:val="24"/>
                <w:szCs w:val="24"/>
              </w:rPr>
              <w:t>s is :</w:t>
            </w:r>
          </w:p>
          <w:p w:rsidR="004D4693" w:rsidRPr="00832633" w:rsidRDefault="004D469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D4693" w:rsidRDefault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5659FC77" wp14:editId="55373A18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47625</wp:posOffset>
                      </wp:positionV>
                      <wp:extent cx="4362450" cy="114300"/>
                      <wp:effectExtent l="0" t="0" r="19050" b="1905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56" style="position:absolute;margin-left:7.1pt;margin-top:3.75pt;width:343.5pt;height:9pt;z-index:25171558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">
                      <v:roundrect id="AutoShape 3" o:spid="_x0000_s105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ryMMA&#10;AADbAAAADwAAAGRycy9kb3ducmV2LnhtbESPQWsCMRSE70L/Q3gFb5pVqdi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eryM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1v8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xwj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1v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QJ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rwH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QJM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4D469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4D4693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31</w:t>
            </w:r>
            <w:r w:rsidR="004D4693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32</w:t>
            </w:r>
            <w:r w:rsidR="004D4693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33</w:t>
            </w:r>
          </w:p>
          <w:p w:rsidR="004D4693" w:rsidRPr="00832633" w:rsidRDefault="004D4693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469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4693" w:rsidRPr="001B3341" w:rsidRDefault="004D469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down the range of the data.</w:t>
            </w:r>
          </w:p>
          <w:p w:rsidR="004D4693" w:rsidRDefault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2BC94E4" wp14:editId="57A8D76D">
                      <wp:simplePos x="0" y="0"/>
                      <wp:positionH relativeFrom="column">
                        <wp:posOffset>2592705</wp:posOffset>
                      </wp:positionH>
                      <wp:positionV relativeFrom="paragraph">
                        <wp:posOffset>156210</wp:posOffset>
                      </wp:positionV>
                      <wp:extent cx="754380" cy="373380"/>
                      <wp:effectExtent l="0" t="0" r="26670" b="2667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0" o:spid="_x0000_s1026" style="position:absolute;margin-left:204.15pt;margin-top:12.3pt;width:59.4pt;height:2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3xmg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4D4693" w:rsidRDefault="004D469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69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4693" w:rsidRPr="001B3341" w:rsidRDefault="004D469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4693" w:rsidRDefault="004D46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32633">
              <w:rPr>
                <w:rFonts w:ascii="Times New Roman" w:hAnsi="Times New Roman"/>
                <w:sz w:val="24"/>
                <w:szCs w:val="24"/>
              </w:rPr>
              <w:t>mode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data is :</w:t>
            </w:r>
          </w:p>
          <w:p w:rsidR="00832633" w:rsidRPr="00832633" w:rsidRDefault="00832633" w:rsidP="0083263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3263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035D6052" wp14:editId="3044D69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47625</wp:posOffset>
                      </wp:positionV>
                      <wp:extent cx="4362450" cy="114300"/>
                      <wp:effectExtent l="0" t="0" r="19050" b="1905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5" o:spid="_x0000_s1061" style="position:absolute;margin-left:7.1pt;margin-top:3.75pt;width:343.5pt;height:9pt;z-index:2517176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">
                      <v:roundrect id="AutoShape 3" o:spid="_x0000_s106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zvM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wXs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M7z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WJ8QA&#10;AADbAAAADwAAAGRycy9kb3ducmV2LnhtbESPW2sCMRSE3wv+h3AKfavZWuplaxRbqIhvXp8PyXGz&#10;dHOybFJ36683guDjMDPfMNN55ypxpiaUnhW89TMQxNqbkgsF+93P6xhEiMgGK8+k4J8CzGe9pynm&#10;xre8ofM2FiJBOOSowMZY51IGbclh6PuaOHkn3ziMSTaFNA22Ce4qOciyoXRYclqwWNO3Jf27/XMK&#10;1tp+jC/d8mja4el9sfk6HrRfKvXy3C0+QUTq4iN8b6+MgskI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lif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6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0CVcAA&#10;AADbAAAADwAAAGRycy9kb3ducmV2LnhtbERPz2vCMBS+D/wfwht4m+kmE+2aig6UsZtuen4kz6as&#10;eSlNtNW/fjkIHj++38VycI24UBdqzwpeJxkIYu1NzZWC35/NyxxEiMgGG8+k4EoBluXoqcDc+J53&#10;dNnHSqQQDjkqsDG2uZRBW3IYJr4lTtzJdw5jgl0lTYd9CneNfMuymXRYc2qw2NKnJf23PzsF39q+&#10;z2/D9mj62Wm62q2PB+23So2fh9UHiEhDfIjv7i+jYJHGpi/p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0CVcAAAADbAAAADwAAAAAAAAAAAAAAAACYAgAAZHJzL2Rvd25y&#10;ZXYueG1sUEsFBgAAAAAEAAQA9QAAAIUDAAAAAA=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nzsQA&#10;AADbAAAADwAAAGRycy9kb3ducmV2LnhtbESPQWsCMRSE74L/IbxCb5ptS0W3G0ULSulNq54fydvN&#10;0s3Lsonutr++EYQeh5n5hilWg2vElbpQe1bwNM1AEGtvaq4UHL+2kzmIEJENNp5JwQ8FWC3HowJz&#10;43ve0/UQK5EgHHJUYGNscymDtuQwTH1LnLzSdw5jkl0lTYd9grtGPmfZTDqsOS1YbOndkv4+XJyC&#10;T21f57/D7mz6Wfmy3m/OJ+13Sj0+DOs3EJGG+B++tz+MgsU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p87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15                                19                               35                                   44</w:t>
            </w:r>
          </w:p>
          <w:p w:rsidR="004D4693" w:rsidRPr="00832633" w:rsidRDefault="004D4693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469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D4693" w:rsidRPr="001B3341" w:rsidRDefault="004D469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3263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were one days results left out when the stem and leaf plot was drawn up.</w:t>
            </w:r>
          </w:p>
          <w:p w:rsidR="0083263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that day there were 19 emails.</w:t>
            </w:r>
          </w:p>
          <w:p w:rsidR="0083263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would be changed by adding this day to the stem and leaf plot?</w:t>
            </w:r>
          </w:p>
          <w:p w:rsidR="00832633" w:rsidRPr="00127A79" w:rsidRDefault="00832633" w:rsidP="0083263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3263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BE976E2" wp14:editId="2682AAFF">
                      <wp:simplePos x="0" y="0"/>
                      <wp:positionH relativeFrom="column">
                        <wp:posOffset>84397</wp:posOffset>
                      </wp:positionH>
                      <wp:positionV relativeFrom="paragraph">
                        <wp:posOffset>33020</wp:posOffset>
                      </wp:positionV>
                      <wp:extent cx="2929890" cy="388620"/>
                      <wp:effectExtent l="0" t="0" r="22860" b="1143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0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3263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1" o:spid="_x0000_s1066" style="position:absolute;margin-left:6.65pt;margin-top:2.6pt;width:230.7pt;height:30.6pt;z-index:25172172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">
                      <v:roundrect id="AutoShape 3" o:spid="_x0000_s106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6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nHMEA&#10;AADcAAAADwAAAGRycy9kb3ducmV2LnhtbERPTWsCMRC9C/6HMEJvmtWiyGoUFSrFm9p6HpJxs7iZ&#10;LJvU3fbXN4LgbR7vc5brzlXiTk0oPSsYjzIQxNqbkgsFX+eP4RxEiMgGK8+k4JcCrFf93hJz41s+&#10;0v0UC5FCOOSowMZY51IGbclhGPmaOHFX3ziMCTaFNA22KdxVcpJlM+mw5NRgsaadJX07/TgFB22n&#10;879ufzHt7Pq+OW4v39rvlXobdJsFiEhdfImf7k+T5mdTeDy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XJxz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83263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The mode and the range.                                The median and the mode.</w:t>
            </w:r>
          </w:p>
          <w:p w:rsidR="00832633" w:rsidRPr="00C64987" w:rsidRDefault="00832633" w:rsidP="0083263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D4693" w:rsidRDefault="00832633" w:rsidP="00832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The median and the range.</w:t>
            </w:r>
            <w:r w:rsidR="00C64987">
              <w:rPr>
                <w:rFonts w:ascii="Times New Roman" w:hAnsi="Times New Roman"/>
                <w:sz w:val="24"/>
                <w:szCs w:val="24"/>
              </w:rPr>
              <w:t xml:space="preserve">                             Only the median.</w:t>
            </w:r>
          </w:p>
          <w:p w:rsidR="00127A79" w:rsidRPr="00127A79" w:rsidRDefault="00127A79" w:rsidP="00832633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7A7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27A79" w:rsidRPr="001B3341" w:rsidRDefault="00127A79" w:rsidP="00127A79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A79" w:rsidRDefault="00127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13 to 15 refer to the dot plot below.</w:t>
            </w:r>
          </w:p>
          <w:p w:rsidR="00127A79" w:rsidRDefault="009A096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plot gives the number of children in 1</w:t>
            </w:r>
            <w:r w:rsidR="00414512">
              <w:rPr>
                <w:rFonts w:ascii="Times New Roman" w:hAnsi="Times New Roman"/>
                <w:sz w:val="24"/>
                <w:szCs w:val="24"/>
              </w:rPr>
              <w:t>6</w:t>
            </w:r>
            <w:r w:rsidR="00127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families</w:t>
            </w:r>
            <w:r w:rsidR="00127A7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27A79" w:rsidRDefault="00127A79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4720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716CE5" w:rsidTr="009A0960">
              <w:trPr>
                <w:trHeight w:val="300"/>
              </w:trPr>
              <w:tc>
                <w:tcPr>
                  <w:tcW w:w="40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/>
                    <w:jc w:val="center"/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/>
                    <w:jc w:val="center"/>
                  </w:pP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/>
                    <w:jc w:val="center"/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716CE5" w:rsidTr="009A0960">
              <w:trPr>
                <w:trHeight w:val="300"/>
              </w:trPr>
              <w:tc>
                <w:tcPr>
                  <w:tcW w:w="40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/>
                    <w:jc w:val="center"/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716CE5" w:rsidTr="009A0960">
              <w:trPr>
                <w:trHeight w:val="300"/>
              </w:trPr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9A0960" w:rsidP="009A0960">
                  <w:pPr>
                    <w:spacing w:after="0"/>
                    <w:jc w:val="center"/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/>
                    <w:jc w:val="center"/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716CE5" w:rsidTr="009A0960">
              <w:trPr>
                <w:trHeight w:val="300"/>
              </w:trPr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9A0960" w:rsidP="009A0960">
                  <w:pPr>
                    <w:spacing w:after="0"/>
                    <w:jc w:val="center"/>
                  </w:pPr>
                  <w:r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716CE5" w:rsidTr="009A0960">
              <w:trPr>
                <w:trHeight w:val="300"/>
              </w:trPr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hideMark/>
                </w:tcPr>
                <w:p w:rsidR="00716CE5" w:rsidRDefault="00716CE5" w:rsidP="009A0960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716CE5" w:rsidTr="00716CE5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6CE5" w:rsidRDefault="00716CE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11</w:t>
                  </w:r>
                </w:p>
              </w:tc>
            </w:tr>
          </w:tbl>
          <w:p w:rsidR="00127A79" w:rsidRDefault="00127A79" w:rsidP="00716C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7A7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27A79" w:rsidRPr="001B3341" w:rsidRDefault="00127A7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7A79" w:rsidRDefault="009A096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mean number of children in the families</w:t>
            </w:r>
            <w:r w:rsidR="00127A79">
              <w:rPr>
                <w:rFonts w:ascii="Times New Roman" w:hAnsi="Times New Roman"/>
                <w:sz w:val="24"/>
                <w:szCs w:val="24"/>
              </w:rPr>
              <w:t xml:space="preserve"> is :</w:t>
            </w:r>
          </w:p>
          <w:p w:rsidR="00127A79" w:rsidRPr="009A0960" w:rsidRDefault="00127A7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27A79" w:rsidRDefault="009A0960" w:rsidP="009A096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7DE6CBE1" wp14:editId="1A286F60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26728</wp:posOffset>
                      </wp:positionV>
                      <wp:extent cx="4362450" cy="114300"/>
                      <wp:effectExtent l="0" t="0" r="19050" b="1905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9A09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9A09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9A09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9A09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7" o:spid="_x0000_s1071" style="position:absolute;margin-left:7.3pt;margin-top:2.1pt;width:343.5pt;height:9pt;z-index:2517350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">
                      <v:roundrect id="AutoShape 3" o:spid="_x0000_s107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eX8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x5fxQAAANwAAAAPAAAAAAAAAAAAAAAAAJgCAABkcnMv&#10;ZG93bnJldi54bWxQSwUGAAAAAAQABAD1AAAAigMAAAAA&#10;" strokecolor="black [3213]" strokeweight="1pt">
                        <v:textbox>
                          <w:txbxContent>
                            <w:p w:rsidR="0057202F" w:rsidRDefault="0057202F" w:rsidP="009A09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7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7xMEA&#10;AADcAAAADwAAAGRycy9kb3ducmV2LnhtbERPTWsCMRC9C/0PYQreNKtSsV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u8T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9A09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XY5MQA&#10;AADcAAAADwAAAGRycy9kb3ducmV2LnhtbESPQWsCMRCF74X+hzCF3mpWiyKrUWxBKd601fOQjJvF&#10;zWTZRHfbX985FHqb4b1575vlegiNulOX6sgGxqMCFLGNrubKwNfn9mUOKmVkh01kMvBNCdarx4cl&#10;li72fKD7MVdKQjiVaMDn3JZaJ+spYBrFlli0S+wCZlm7SrsOewkPjZ4UxUwHrFkaPLb07slej7dg&#10;YG/9dP4z7M6un11eN4e388nGnTHPT8NmASrTkP/Nf9cfTvA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2OT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9A09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9f8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k/G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ZfX/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9A09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2.5</w:t>
            </w:r>
            <w:r w:rsidR="00127A79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3.0</w:t>
            </w:r>
            <w:r w:rsidR="00127A79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3.5</w:t>
            </w:r>
            <w:r w:rsidR="00127A79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4.5</w:t>
            </w:r>
          </w:p>
          <w:p w:rsidR="009A0960" w:rsidRPr="009A0960" w:rsidRDefault="009A0960" w:rsidP="009A0960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7A7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27A79" w:rsidRPr="001B3341" w:rsidRDefault="00127A7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4512" w:rsidRDefault="00414512" w:rsidP="004145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414512" w:rsidRPr="0062765E" w:rsidRDefault="00414512" w:rsidP="0041451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14512" w:rsidRDefault="008B6C71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1C457A49" wp14:editId="30711624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3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8B6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7" o:spid="_x0000_s1076" style="position:absolute;margin-left:20.85pt;margin-top:2.15pt;width:13.5pt;height:74.4pt;z-index:25174323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">
                      <v:roundrect id="AutoShape 3" o:spid="_x0000_s107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CP8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6Qj/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7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bnpMIA&#10;AADcAAAADwAAAGRycy9kb3ducmV2LnhtbERP32vCMBB+H/g/hBP2NlOVieuaig4mY2869flIzqbY&#10;XEqT2W5//SIIe7uP7+cVq8E14kpdqD0rmE4yEMTam5orBYev96cliBCRDTaeScEPBViVo4cCc+N7&#10;3tF1HyuRQjjkqMDG2OZSBm3JYZj4ljhxZ985jAl2lTQd9incNXKWZQvpsObUYLGlN0v6sv92Cj61&#10;fV7+DtuT6Rfn+Xq3OR213yr1OB7WryAiDfFffHd/mDR//gK3Z9IF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uek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9RMUA&#10;AADcAAAADwAAAGRycy9kb3ducmV2LnhtbESPT0/DMAzF75P4DpGRuG0pfzZNpdk0kJgQtw3Y2Urc&#10;pqJxqiashU+PD0i72XrP7/1cbafQqTMNqY1s4HZRgCK20bXcGPh4f5mvQaWM7LCLTAZ+KMF2czWr&#10;sHRx5AOdj7lREsKpRAM+577UOllPAdMi9sSi1XEImGUdGu0GHCU8dPquKFY6YMvS4LGnZ0/26/gd&#10;DLxZv1z/TvuTG1f1/e7wdPq0cW/MzfW0ewSVacoX8//1qxP8B8GX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j1ExQAAANwAAAAPAAAAAAAAAAAAAAAAAJgCAABkcnMv&#10;ZG93bnJldi54bWxQSwUGAAAAAAQABAD1AAAAigMAAAAA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Y38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P99CP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GmN/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8B6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414512">
              <w:rPr>
                <w:rFonts w:ascii="Times New Roman" w:hAnsi="Times New Roman"/>
                <w:sz w:val="24"/>
                <w:szCs w:val="24"/>
              </w:rPr>
              <w:t xml:space="preserve">             There is a cluster around the median, which </w:t>
            </w:r>
            <w:proofErr w:type="gramStart"/>
            <w:r w:rsidR="00414512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="00414512">
              <w:rPr>
                <w:rFonts w:ascii="Times New Roman" w:hAnsi="Times New Roman"/>
                <w:sz w:val="24"/>
                <w:szCs w:val="24"/>
              </w:rPr>
              <w:t xml:space="preserve"> 3.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14512" w:rsidRDefault="00414512" w:rsidP="008B6C71">
            <w:pPr>
              <w:rPr>
                <w:noProof/>
                <w:lang w:eastAsia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There is a cluster around the median, which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3.5.</w:t>
            </w:r>
            <w:r w:rsidR="008B6C71">
              <w:rPr>
                <w:noProof/>
                <w:lang w:eastAsia="en-AU"/>
              </w:rPr>
              <w:t xml:space="preserve"> 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14512" w:rsidRDefault="00414512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There is a cluster around the mode, which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3.5.</w:t>
            </w:r>
          </w:p>
          <w:p w:rsidR="008B6C71" w:rsidRPr="008B6C71" w:rsidRDefault="008B6C71" w:rsidP="008B6C71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14512" w:rsidRDefault="00414512" w:rsidP="008B6C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There is a cluster around the mode, which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4.</w:t>
            </w:r>
          </w:p>
          <w:p w:rsidR="00127A79" w:rsidRPr="008B6C71" w:rsidRDefault="00127A79">
            <w:pPr>
              <w:spacing w:after="120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B6C7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B6C71" w:rsidRPr="001B3341" w:rsidRDefault="008B6C7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B6C71" w:rsidRDefault="008B6C71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researcher made two comments about the data.</w:t>
            </w:r>
          </w:p>
          <w:p w:rsidR="00E35C22" w:rsidRPr="00E35C22" w:rsidRDefault="00E35C22" w:rsidP="00BA05F5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B6C71" w:rsidRDefault="008B6C71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Statement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range of the scores is 10.  </w:t>
            </w:r>
          </w:p>
          <w:p w:rsidR="00E35C22" w:rsidRPr="00E35C22" w:rsidRDefault="00E35C22" w:rsidP="00BA05F5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8B6C71" w:rsidRPr="008B6C71" w:rsidRDefault="008B6C71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Statement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5C22">
              <w:rPr>
                <w:rFonts w:ascii="Times New Roman" w:hAnsi="Times New Roman"/>
                <w:sz w:val="24"/>
                <w:szCs w:val="24"/>
              </w:rPr>
              <w:t xml:space="preserve">The range is be much smaller if the outlier is ignored. </w:t>
            </w:r>
          </w:p>
          <w:p w:rsidR="00E35C22" w:rsidRPr="00E35C22" w:rsidRDefault="00E35C22" w:rsidP="00BA05F5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E35C22" w:rsidRDefault="00E35C22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statement is true?</w:t>
            </w:r>
          </w:p>
          <w:p w:rsidR="00E35C22" w:rsidRPr="00127A79" w:rsidRDefault="00E35C22" w:rsidP="00E35C2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35C22" w:rsidRDefault="00E35C22" w:rsidP="00E35C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7D6B31D3" wp14:editId="14636830">
                      <wp:simplePos x="0" y="0"/>
                      <wp:positionH relativeFrom="column">
                        <wp:posOffset>84397</wp:posOffset>
                      </wp:positionH>
                      <wp:positionV relativeFrom="paragraph">
                        <wp:posOffset>33020</wp:posOffset>
                      </wp:positionV>
                      <wp:extent cx="2929890" cy="388620"/>
                      <wp:effectExtent l="0" t="0" r="22860" b="1143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5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35C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35C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35C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E35C2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2" o:spid="_x0000_s1081" style="position:absolute;margin-left:6.65pt;margin-top:2.6pt;width:230.7pt;height:30.6pt;z-index:25174732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">
                      <v:roundrect id="AutoShape 3" o:spid="_x0000_s1082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17sEA&#10;AADcAAAADwAAAGRycy9kb3ducmV2LnhtbERPTWsCMRC9C/6HMII3zVpRZDWKCor0pq2eh2TcLG4m&#10;yyZ11/76plDobR7vc1abzlXiSU0oPSuYjDMQxNqbkgsFnx+H0QJEiMgGK8+k4EUBNut+b4W58S2f&#10;6XmJhUghHHJUYGOscymDtuQwjH1NnLi7bxzGBJtCmgbbFO4q+ZZlc+mw5NRgsaa9Jf24fDkF79rO&#10;Ft/d8Wba+X26Pe9uV+2PSg0H3XYJIlIX/8V/7pNJ82dT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Ne7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E35C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tmsIA&#10;AADcAAAADwAAAGRycy9kb3ducmV2LnhtbERPS2sCMRC+C/6HMIXeNNuHItuNogWl9KZVz0Myu1m6&#10;mSyb6G776xtB6G0+vucUq8E14kpdqD0reJpmIIi1NzVXCo5f28kCRIjIBhvPpOCHAqyW41GBufE9&#10;7+l6iJVIIRxyVGBjbHMpg7bkMEx9S5y40ncOY4JdJU2HfQp3jXzOsrl0WHNqsNjSuyX9fbg4BZ/a&#10;zha/w+5s+nn5st5vziftd0o9PgzrNxCRhvgvvrs/TJo/e4Xb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K2a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E35C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QIAcEA&#10;AADcAAAADwAAAGRycy9kb3ducmV2LnhtbERPS2sCMRC+C/6HMAVvmm1lRbZG0YJSevN5HpJxs3Qz&#10;WTbR3fbXNwXB23x8z1mseleLO7Wh8qzgdZKBINbeVFwqOB234zmIEJEN1p5JwQ8FWC2HgwUWxne8&#10;p/shliKFcChQgY2xKaQM2pLDMPENceKuvnUYE2xLaVrsUrir5VuWzaTDilODxYY+LOnvw80p+NI2&#10;n//2u4vpZtfper+5nLXfKTV66dfvICL18Sl+uD9Nmp/n8P9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kCAH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E35C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WdsEA&#10;AADcAAAADwAAAGRycy9kb3ducmV2LnhtbERPS2sCMRC+F/wPYQrearYVF9kaRQtK6c3neUjGzdLN&#10;ZNlEd+uvNwXB23x8z5kteleLK7Wh8qzgfZSBINbeVFwqOOzXb1MQISIbrD2Tgj8KsJgPXmZYGN/x&#10;lq67WIoUwqFABTbGppAyaEsOw8g3xIk7+9ZhTLAtpWmxS+Gulh9ZlkuHFacGiw19WdK/u4tT8KPt&#10;ZHrrNyfT5efxcrs6HbXfKDV87ZefICL18Sl+uL9Nmj/J4f+Zd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2lnb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E35C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Statement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only.                                           Statement B only.          </w:t>
            </w:r>
          </w:p>
          <w:p w:rsidR="00E35C22" w:rsidRPr="00E35C22" w:rsidRDefault="00E35C22" w:rsidP="00E35C22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B6C71" w:rsidRPr="008B6C71" w:rsidRDefault="00E35C22" w:rsidP="00BA05F5">
            <w:pPr>
              <w:spacing w:after="12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Both statements.                                             Neither Statement.          </w:t>
            </w:r>
          </w:p>
        </w:tc>
      </w:tr>
      <w:tr w:rsidR="00E35C2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35C22" w:rsidRPr="001B3341" w:rsidRDefault="00E35C2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C22" w:rsidRDefault="00E35C22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</w:t>
            </w:r>
            <w:r w:rsidR="004F0AEF">
              <w:rPr>
                <w:rFonts w:ascii="Times New Roman" w:hAnsi="Times New Roman"/>
                <w:sz w:val="24"/>
                <w:szCs w:val="24"/>
              </w:rPr>
              <w:t xml:space="preserve">effect on </w:t>
            </w:r>
            <w:r>
              <w:rPr>
                <w:rFonts w:ascii="Times New Roman" w:hAnsi="Times New Roman"/>
                <w:sz w:val="24"/>
                <w:szCs w:val="24"/>
              </w:rPr>
              <w:t>the mean if the outlier is ignored?</w:t>
            </w:r>
          </w:p>
          <w:p w:rsidR="004F0AEF" w:rsidRPr="0062765E" w:rsidRDefault="004F0AEF" w:rsidP="004F0AE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F0AEF" w:rsidRDefault="004F0AEF" w:rsidP="004F0A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184E45AE" wp14:editId="0DD3DB61">
                      <wp:simplePos x="0" y="0"/>
                      <wp:positionH relativeFrom="column">
                        <wp:posOffset>273108</wp:posOffset>
                      </wp:positionH>
                      <wp:positionV relativeFrom="paragraph">
                        <wp:posOffset>41910</wp:posOffset>
                      </wp:positionV>
                      <wp:extent cx="171450" cy="944880"/>
                      <wp:effectExtent l="0" t="0" r="19050" b="26670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5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F0AE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F0AE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F0AE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4F0AE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7" o:spid="_x0000_s1086" style="position:absolute;margin-left:21.5pt;margin-top:3.3pt;width:13.5pt;height:74.4pt;z-index:25174937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">
                      <v:roundrect id="AutoShape 3" o:spid="_x0000_s108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nn8QA&#10;AADcAAAADwAAAGRycy9kb3ducmV2LnhtbESPQWsCMRCF74X+hzCF3mpWiyJbo9hCRXrTtp6HZNws&#10;bibLJrpbf33nIHib4b1575vFagiNulCX6sgGxqMCFLGNrubKwM/358scVMrIDpvIZOCPEqyWjw8L&#10;LF3seUeXfa6UhHAq0YDPuS21TtZTwDSKLbFox9gFzLJ2lXYd9hIeGj0pipkOWLM0eGzpw5M97c/B&#10;wJf10/l12BxcPzu+rnfvh18bN8Y8Pw3rN1CZhnw33663TvCnQiv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lp5/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4F0AE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kCBMEA&#10;AADcAAAADwAAAGRycy9kb3ducmV2LnhtbERPTWsCMRC9C/6HMEJvmm2LYrdGsUJFvKmt5yEZN0s3&#10;k2UT3a2/3giCt3m8z5ktOleJCzWh9KzgdZSBINbelFwo+Dl8D6cgQkQ2WHkmBf8UYDHv92aYG9/y&#10;ji77WIgUwiFHBTbGOpcyaEsOw8jXxIk7+cZhTLAppGmwTeGukm9ZNpEOS04NFmtaWdJ/+7NTsNV2&#10;PL1266NpJ6f35e7r+Kv9WqmXQbf8BBGpi0/xw70xaf74A+7PpAv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pAgT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4F0AE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hJMQA&#10;AADcAAAADwAAAGRycy9kb3ducmV2LnhtbESPT2vDMAzF74N9B6NCb6vTlYWS1S3dYGXs1r9nYatx&#10;WCyH2GuyffrpMNhN4j2999NqM4ZW3ahPTWQD81kBithG13Bt4HR8e1iCShnZYRuZDHxTgs36/m6F&#10;lYsD7+l2yLWSEE4VGvA5d5XWyXoKmGaxIxbtGvuAWda+1q7HQcJDqx+LotQBG5YGjx29erKfh69g&#10;4MP6p+XPuLu4obwutvuXy9nGnTHTybh9BpVpzP/mv+t3J/il4Ms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YST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4F0AE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9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PEv8EA&#10;AADcAAAADwAAAGRycy9kb3ducmV2LnhtbERPS2sCMRC+F/ofwhS81awVF9kaRQWl9ObzPCTjZulm&#10;smxSd+2vbwTB23x8z5kteleLK7Wh8qxgNMxAEGtvKi4VHA+b9ymIEJEN1p5JwY0CLOavLzMsjO94&#10;R9d9LEUK4VCgAhtjU0gZtCWHYegb4sRdfOswJtiW0rTYpXBXy48sy6XDilODxYbWlvTP/tcp+NZ2&#10;Mv3rt2fT5Zfxcrc6n7TfKjV465efICL18Sl+uL9Mmp+P4P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zxL/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4F0AE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It decreases by 1.0.</w:t>
            </w:r>
          </w:p>
          <w:p w:rsidR="004F0AEF" w:rsidRPr="004F0AEF" w:rsidRDefault="004F0AEF" w:rsidP="004F0AE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F0AEF" w:rsidRDefault="004F0AEF" w:rsidP="004F0A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It decreases by 0.5.</w:t>
            </w:r>
          </w:p>
          <w:p w:rsidR="004F0AEF" w:rsidRPr="008B6C71" w:rsidRDefault="004F0AEF" w:rsidP="004F0AE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F0AEF" w:rsidRDefault="004F0AEF" w:rsidP="004F0A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It is unchanged.</w:t>
            </w:r>
          </w:p>
          <w:p w:rsidR="004F0AEF" w:rsidRPr="008B6C71" w:rsidRDefault="004F0AEF" w:rsidP="004F0AE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E35C22" w:rsidRDefault="004F0AEF" w:rsidP="00BA05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It increases by 0.5.</w:t>
            </w:r>
          </w:p>
          <w:p w:rsidR="00E35C22" w:rsidRPr="004F0AEF" w:rsidRDefault="00E35C22" w:rsidP="00BA05F5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8176A2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8176A2" w:rsidRDefault="008176A2" w:rsidP="0042038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176A2" w:rsidRDefault="008176A2" w:rsidP="0042038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8176A2" w:rsidRPr="00325745" w:rsidRDefault="008176A2" w:rsidP="0042038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8176A2" w:rsidRPr="005C44C0" w:rsidRDefault="008176A2" w:rsidP="00420382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Data Analysis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8176A2" w:rsidRDefault="008176A2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176A2" w:rsidRDefault="008176A2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176A2" w:rsidRPr="00325745" w:rsidRDefault="008176A2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1D51F7" w:rsidRDefault="00AD3C0D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an example of collecting data by observation of a sample of the population?</w:t>
            </w:r>
          </w:p>
          <w:p w:rsidR="00AD3C0D" w:rsidRPr="00976FC2" w:rsidRDefault="00AD3C0D" w:rsidP="00B850EA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76FC2" w:rsidRDefault="00976FC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8535B49" wp14:editId="50E1C667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AD3C0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AD3C0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AD3C0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AD3C0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91" style="position:absolute;margin-left:7.1pt;margin-top:2.15pt;width:13.5pt;height:74.4pt;z-index:25166643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">
                      <v:roundrect id="AutoShape 3" o:spid="_x0000_s109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AD3C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AD3C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AD3C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9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AD3C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Asking all players in a soccer club what they wear when training.</w:t>
            </w:r>
          </w:p>
          <w:p w:rsidR="00AD3C0D" w:rsidRPr="00AD3C0D" w:rsidRDefault="00AD3C0D" w:rsidP="00B850EA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Asking a group of ten players in a soccer club what they wear when training.</w:t>
            </w:r>
          </w:p>
          <w:p w:rsidR="00AD3C0D" w:rsidRPr="00AD3C0D" w:rsidRDefault="00AD3C0D" w:rsidP="00B850EA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D3C0D" w:rsidRDefault="00976FC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Watching all players in a soccer club to see what they wear when training.</w:t>
            </w:r>
          </w:p>
          <w:p w:rsidR="00AD3C0D" w:rsidRPr="00AD3C0D" w:rsidRDefault="00AD3C0D" w:rsidP="00B850EA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D3C0D" w:rsidRDefault="00976FC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Watching a group of ten players in a soccer club to see what they wear when training.</w:t>
            </w:r>
          </w:p>
          <w:p w:rsidR="00AD3C0D" w:rsidRPr="00AD3C0D" w:rsidRDefault="00AD3C0D" w:rsidP="00AD3C0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ages of 15 players</w:t>
            </w:r>
            <w:r w:rsidR="00593C71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Crestwell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rugby</w:t>
            </w:r>
            <w:r w:rsidR="00593C71">
              <w:rPr>
                <w:rFonts w:ascii="Times New Roman" w:hAnsi="Times New Roman"/>
                <w:sz w:val="24"/>
                <w:szCs w:val="24"/>
              </w:rPr>
              <w:t xml:space="preserve"> league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team are listed below.</w:t>
            </w: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23,  17,  32,  25,  27, </w:t>
            </w:r>
            <w:r w:rsidR="00593C71">
              <w:rPr>
                <w:rFonts w:ascii="Times New Roman" w:hAnsi="Times New Roman"/>
                <w:sz w:val="24"/>
                <w:szCs w:val="24"/>
              </w:rPr>
              <w:t xml:space="preserve"> 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35,  19,  32,  25,  29,  </w:t>
            </w:r>
            <w:r w:rsidR="0094686E">
              <w:rPr>
                <w:rFonts w:ascii="Times New Roman" w:hAnsi="Times New Roman"/>
                <w:sz w:val="24"/>
                <w:szCs w:val="24"/>
              </w:rPr>
              <w:t>27, 18, 25, 31</w:t>
            </w: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8530D1" wp14:editId="10AE7BC6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120015</wp:posOffset>
                      </wp:positionV>
                      <wp:extent cx="1066800" cy="390525"/>
                      <wp:effectExtent l="9525" t="5715" r="9525" b="1333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171pt;margin-top:9.45pt;width:84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"/>
                  </w:pict>
                </mc:Fallback>
              </mc:AlternateContent>
            </w: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mean of the ages.</w:t>
            </w:r>
          </w:p>
          <w:p w:rsidR="00976FC2" w:rsidRDefault="00976FC2" w:rsidP="00976F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25745" w:rsidRPr="00593C71" w:rsidRDefault="00325745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543C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43C0" w:rsidRPr="001B3341" w:rsidRDefault="003543C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Kasey reads 8 articles from a magazine one rainy afternoon.</w:t>
            </w: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time she took to read each article (to the nearest tenth of a minute) is listed below.</w:t>
            </w:r>
          </w:p>
          <w:p w:rsidR="003543C0" w:rsidRPr="003543C0" w:rsidRDefault="003543C0" w:rsidP="0054343E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3543C0" w:rsidRDefault="00D75998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2.5,</w:t>
            </w:r>
            <w:r w:rsidR="003543C0">
              <w:rPr>
                <w:rFonts w:ascii="Times New Roman" w:hAnsi="Times New Roman"/>
                <w:sz w:val="24"/>
                <w:szCs w:val="24"/>
              </w:rPr>
              <w:t xml:space="preserve">  4.5,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43C0">
              <w:rPr>
                <w:rFonts w:ascii="Times New Roman" w:hAnsi="Times New Roman"/>
                <w:sz w:val="24"/>
                <w:szCs w:val="24"/>
              </w:rPr>
              <w:t>3.9,  7.5,  3.5,  8.2,  3.4</w:t>
            </w:r>
            <w:r>
              <w:rPr>
                <w:rFonts w:ascii="Times New Roman" w:hAnsi="Times New Roman"/>
                <w:sz w:val="24"/>
                <w:szCs w:val="24"/>
              </w:rPr>
              <w:t>,  2.5</w:t>
            </w:r>
          </w:p>
          <w:p w:rsidR="003543C0" w:rsidRPr="003543C0" w:rsidRDefault="003543C0" w:rsidP="0054343E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was the median time that it took </w:t>
            </w:r>
            <w:r w:rsidR="00D75998">
              <w:rPr>
                <w:rFonts w:ascii="Times New Roman" w:hAnsi="Times New Roman"/>
                <w:sz w:val="24"/>
                <w:szCs w:val="24"/>
              </w:rPr>
              <w:t xml:space="preserve">her </w:t>
            </w:r>
            <w:r>
              <w:rPr>
                <w:rFonts w:ascii="Times New Roman" w:hAnsi="Times New Roman"/>
                <w:sz w:val="24"/>
                <w:szCs w:val="24"/>
              </w:rPr>
              <w:t>to read the articles?</w:t>
            </w:r>
          </w:p>
          <w:p w:rsidR="003543C0" w:rsidRPr="003543C0" w:rsidRDefault="003543C0" w:rsidP="0054343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0CF171A" wp14:editId="73B5F9F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66040</wp:posOffset>
                      </wp:positionV>
                      <wp:extent cx="4362450" cy="114300"/>
                      <wp:effectExtent l="0" t="0" r="19050" b="1905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" o:spid="_x0000_s1096" style="position:absolute;margin-left:20.15pt;margin-top:5.2pt;width:343.5pt;height:9pt;z-index:2516756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">
                      <v:roundrect id="AutoShape 3" o:spid="_x0000_s109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shs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TAu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hsh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Hc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B3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JHc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D75998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75998">
              <w:rPr>
                <w:rFonts w:ascii="Times New Roman" w:hAnsi="Times New Roman"/>
                <w:sz w:val="24"/>
                <w:szCs w:val="24"/>
              </w:rPr>
              <w:t>.5 minutes               3.7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minutes                   </w:t>
            </w:r>
            <w:r w:rsidR="00D75998">
              <w:rPr>
                <w:rFonts w:ascii="Times New Roman" w:hAnsi="Times New Roman"/>
                <w:sz w:val="24"/>
                <w:szCs w:val="24"/>
              </w:rPr>
              <w:t>4.5 minutes                  5</w:t>
            </w:r>
            <w:r>
              <w:rPr>
                <w:rFonts w:ascii="Times New Roman" w:hAnsi="Times New Roman"/>
                <w:sz w:val="24"/>
                <w:szCs w:val="24"/>
              </w:rPr>
              <w:t>.0 minutes</w:t>
            </w:r>
          </w:p>
          <w:p w:rsidR="003543C0" w:rsidRPr="003543C0" w:rsidRDefault="003543C0" w:rsidP="0054343E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97D0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97D00" w:rsidRPr="001B3341" w:rsidRDefault="00197D0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7D00" w:rsidRDefault="00197D00" w:rsidP="00197D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masses of 13 packages which arrive from a courier company are given below.</w:t>
            </w:r>
          </w:p>
          <w:p w:rsidR="00197D00" w:rsidRPr="00197D00" w:rsidRDefault="00197D00" w:rsidP="00197D0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97D00" w:rsidRDefault="0057202F" w:rsidP="00197D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1.8kg,  2.6kg, 4.2kg, 2.6</w:t>
            </w:r>
            <w:r w:rsidR="00197D00">
              <w:rPr>
                <w:rFonts w:ascii="Times New Roman" w:hAnsi="Times New Roman"/>
                <w:sz w:val="24"/>
                <w:szCs w:val="24"/>
              </w:rPr>
              <w:t xml:space="preserve">kg, 1.5kg, 1.8kg,  2.5kg, 4.2kg, 2.6kg, 1.5kg, 1.8kg,  2.6kg, 4.2kg. </w:t>
            </w:r>
          </w:p>
          <w:p w:rsidR="00197D00" w:rsidRPr="00197D00" w:rsidRDefault="00197D00" w:rsidP="00197D0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97D00" w:rsidRDefault="00197D00" w:rsidP="00197D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742DBFF" wp14:editId="4AFE9955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128905</wp:posOffset>
                      </wp:positionV>
                      <wp:extent cx="754380" cy="373380"/>
                      <wp:effectExtent l="0" t="0" r="26670" b="2667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5" o:spid="_x0000_s1026" style="position:absolute;margin-left:314.1pt;margin-top:10.15pt;width:59.4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i3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mc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is the modal mass? </w:t>
            </w:r>
          </w:p>
          <w:p w:rsidR="00197D00" w:rsidRDefault="00197D00" w:rsidP="00197D0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D00" w:rsidRDefault="00197D00" w:rsidP="00197D0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D00" w:rsidRDefault="00197D00" w:rsidP="00197D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43C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543C0" w:rsidRPr="001B3341" w:rsidRDefault="003543C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7D00" w:rsidRDefault="00197D0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Tyler and Jack compare their results on five exams. Their results are shown below.</w:t>
            </w:r>
          </w:p>
          <w:p w:rsidR="00197D00" w:rsidRDefault="00197D0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tbl>
            <w:tblPr>
              <w:tblStyle w:val="TableGrid"/>
              <w:tblW w:w="0" w:type="auto"/>
              <w:tblInd w:w="13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020"/>
              <w:gridCol w:w="1021"/>
              <w:gridCol w:w="1020"/>
              <w:gridCol w:w="1021"/>
              <w:gridCol w:w="1021"/>
            </w:tblGrid>
            <w:tr w:rsidR="00197D00" w:rsidTr="00152535">
              <w:tc>
                <w:tcPr>
                  <w:tcW w:w="1559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Tyler</w:t>
                  </w:r>
                </w:p>
              </w:tc>
              <w:tc>
                <w:tcPr>
                  <w:tcW w:w="1020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020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91</w:t>
                  </w:r>
                </w:p>
              </w:tc>
            </w:tr>
            <w:tr w:rsidR="00197D00" w:rsidTr="00152535">
              <w:tc>
                <w:tcPr>
                  <w:tcW w:w="1559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Jack</w:t>
                  </w:r>
                </w:p>
              </w:tc>
              <w:tc>
                <w:tcPr>
                  <w:tcW w:w="1020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1020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021" w:type="dxa"/>
                </w:tcPr>
                <w:p w:rsidR="00197D00" w:rsidRDefault="00152535" w:rsidP="005434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94</w:t>
                  </w:r>
                </w:p>
              </w:tc>
            </w:tr>
          </w:tbl>
          <w:p w:rsidR="003543C0" w:rsidRDefault="00152535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</w:t>
            </w:r>
            <w:r w:rsidR="003543C0">
              <w:rPr>
                <w:rFonts w:ascii="Times New Roman" w:hAnsi="Times New Roman"/>
                <w:sz w:val="24"/>
                <w:szCs w:val="24"/>
              </w:rPr>
              <w:t>s true?</w:t>
            </w:r>
          </w:p>
          <w:p w:rsidR="003543C0" w:rsidRPr="00976FC2" w:rsidRDefault="003543C0" w:rsidP="0054343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44D2799" wp14:editId="3EF4EAA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8" o:spid="_x0000_s1101" style="position:absolute;margin-left:7.1pt;margin-top:2.15pt;width:13.5pt;height:74.4pt;z-index:25167667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">
                      <v:roundrect id="AutoShape 3" o:spid="_x0000_s110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49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wR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49M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0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j8MA&#10;AADbAAAADwAAAGRycy9kb3ducmV2LnhtbESPQWsCMRSE70L/Q3iF3jSrVpHVKFpQije19fxInpvF&#10;zcuySd1tf30jCB6HmfmGWaw6V4kbNaH0rGA4yEAQa29KLhR8nbb9GYgQkQ1WnknBLwVYLV96C8yN&#10;b/lAt2MsRIJwyFGBjbHOpQzaksMw8DVx8i6+cRiTbAppGmwT3FVylGVT6bDktGCxpg9L+nr8cQr2&#10;2k5mf93ubNrpZbw+bM7f2u+Uenvt1nMQkbr4DD/an0bB+xD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eHj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+M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4HkG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Gfj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152535">
              <w:rPr>
                <w:rFonts w:ascii="Times New Roman" w:hAnsi="Times New Roman"/>
                <w:sz w:val="24"/>
                <w:szCs w:val="24"/>
              </w:rPr>
              <w:t>Jacks results have a higher mean, and a higher range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543C0" w:rsidRPr="00AD3C0D" w:rsidRDefault="003543C0" w:rsidP="0054343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152535">
              <w:rPr>
                <w:rFonts w:ascii="Times New Roman" w:hAnsi="Times New Roman"/>
                <w:sz w:val="24"/>
                <w:szCs w:val="24"/>
              </w:rPr>
              <w:t>Jacks results have a higher mean, but both have the same range.</w:t>
            </w:r>
            <w:r w:rsidR="00152535" w:rsidRPr="00AD3C0D">
              <w:rPr>
                <w:rFonts w:ascii="Times New Roman" w:hAnsi="Times New Roman"/>
                <w:sz w:val="14"/>
                <w:szCs w:val="14"/>
              </w:rPr>
              <w:t xml:space="preserve"> </w:t>
            </w:r>
          </w:p>
          <w:p w:rsidR="00152535" w:rsidRPr="00AD3C0D" w:rsidRDefault="00152535" w:rsidP="0054343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152535">
              <w:rPr>
                <w:rFonts w:ascii="Times New Roman" w:hAnsi="Times New Roman"/>
                <w:sz w:val="24"/>
                <w:szCs w:val="24"/>
              </w:rPr>
              <w:t>Jacks results have a lower mean, but a higher range.</w:t>
            </w:r>
          </w:p>
          <w:p w:rsidR="003543C0" w:rsidRPr="00AD3C0D" w:rsidRDefault="003543C0" w:rsidP="0054343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3543C0" w:rsidRDefault="003543C0" w:rsidP="005434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152535">
              <w:rPr>
                <w:rFonts w:ascii="Times New Roman" w:hAnsi="Times New Roman"/>
                <w:sz w:val="24"/>
                <w:szCs w:val="24"/>
              </w:rPr>
              <w:t>Jacks results have a lower mean, but both have the same range.</w:t>
            </w:r>
          </w:p>
          <w:p w:rsidR="003543C0" w:rsidRPr="00593C71" w:rsidRDefault="003543C0" w:rsidP="0054343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525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2535" w:rsidRPr="001B3341" w:rsidRDefault="0015253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George has 12 songs stored on his mobile phone. </w:t>
            </w: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average playing time of the songs is 4.25 minutes.</w:t>
            </w: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George adds another song, the mean playing time decreases to 4.0 minutes.</w:t>
            </w: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playing time of the extra song?</w:t>
            </w:r>
          </w:p>
          <w:p w:rsidR="00152535" w:rsidRPr="003543C0" w:rsidRDefault="00152535" w:rsidP="000929A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4D9F85B" wp14:editId="49199B0B">
                      <wp:simplePos x="0" y="0"/>
                      <wp:positionH relativeFrom="column">
                        <wp:posOffset>305493</wp:posOffset>
                      </wp:positionH>
                      <wp:positionV relativeFrom="paragraph">
                        <wp:posOffset>30480</wp:posOffset>
                      </wp:positionV>
                      <wp:extent cx="4362450" cy="114300"/>
                      <wp:effectExtent l="0" t="0" r="19050" b="1905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543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" o:spid="_x0000_s1106" style="position:absolute;margin-left:24.05pt;margin-top:2.4pt;width:343.5pt;height:9pt;z-index:25169305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">
                      <v:roundrect id="AutoShape 3" o:spid="_x0000_s110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0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3543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0.25 minutes               0.5 minutes                   1.0 minutes                3.0 minutes</w:t>
            </w:r>
          </w:p>
          <w:p w:rsidR="00152535" w:rsidRPr="003543C0" w:rsidRDefault="00152535" w:rsidP="000929A8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525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2535" w:rsidRPr="001B3341" w:rsidRDefault="0015253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are 15 men in a bus, who have a mean age of 34.5 years and a mode of 36 years. Another man who is 36 years old gets on the bus. </w:t>
            </w: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true?</w:t>
            </w:r>
            <w:r w:rsidR="000929A8">
              <w:rPr>
                <w:noProof/>
                <w:lang w:eastAsia="en-AU"/>
              </w:rPr>
              <w:t xml:space="preserve"> </w:t>
            </w:r>
          </w:p>
          <w:p w:rsidR="00152535" w:rsidRPr="00976FC2" w:rsidRDefault="00152535" w:rsidP="000929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65DC29E" wp14:editId="06002E7F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593C7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1111" style="position:absolute;margin-left:7.1pt;margin-top:2.15pt;width:13.5pt;height:74.4pt;z-index:251694080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">
                      <v:roundrect id="AutoShape 3" o:spid="_x0000_s111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1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6W8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cQ7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H6W8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593C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The mean will increase and the mode will stay the same.</w:t>
            </w:r>
          </w:p>
          <w:p w:rsidR="00152535" w:rsidRPr="00AD3C0D" w:rsidRDefault="00152535" w:rsidP="000929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The mode will increase and the mean will stay the same.</w:t>
            </w:r>
          </w:p>
          <w:p w:rsidR="00152535" w:rsidRPr="00AD3C0D" w:rsidRDefault="00152535" w:rsidP="000929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The mean and the mode will both stay the same.</w:t>
            </w:r>
          </w:p>
          <w:p w:rsidR="00152535" w:rsidRPr="00AD3C0D" w:rsidRDefault="00152535" w:rsidP="000929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152535" w:rsidRDefault="00152535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The mean and the mode will both increase.</w:t>
            </w:r>
          </w:p>
          <w:p w:rsidR="00152535" w:rsidRPr="00593C71" w:rsidRDefault="00152535" w:rsidP="000929A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D181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1812" w:rsidRPr="001B3341" w:rsidRDefault="00BD1812" w:rsidP="00BD181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1812" w:rsidRDefault="00BD1812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8 and 9 refer to the information below.</w:t>
            </w:r>
          </w:p>
          <w:p w:rsidR="00BD1812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Crestview Ave</w:t>
            </w:r>
            <w:r w:rsidR="00BD1812">
              <w:rPr>
                <w:rFonts w:ascii="Times New Roman" w:hAnsi="Times New Roman"/>
                <w:sz w:val="24"/>
                <w:szCs w:val="24"/>
              </w:rPr>
              <w:t xml:space="preserve"> has </w:t>
            </w:r>
            <w:r w:rsidR="00D53120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houses which have a mean</w:t>
            </w:r>
            <w:r w:rsidR="00BD1812">
              <w:rPr>
                <w:rFonts w:ascii="Times New Roman" w:hAnsi="Times New Roman"/>
                <w:sz w:val="24"/>
                <w:szCs w:val="24"/>
              </w:rPr>
              <w:t xml:space="preserve"> value of </w:t>
            </w:r>
            <w:r>
              <w:rPr>
                <w:rFonts w:ascii="Times New Roman" w:hAnsi="Times New Roman"/>
                <w:sz w:val="24"/>
                <w:szCs w:val="24"/>
              </w:rPr>
              <w:t>$328</w:t>
            </w:r>
            <w:r w:rsidR="00BD18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 w:rsidR="00BD181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BD1812" w:rsidRDefault="00BD1812" w:rsidP="00BD18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One of the houses, called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Crestwell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Manor has a value of $</w:t>
            </w:r>
            <w:r w:rsidR="000929A8">
              <w:rPr>
                <w:rFonts w:ascii="Times New Roman" w:hAnsi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million, and the remaining </w:t>
            </w:r>
            <w:r w:rsidR="00D53120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/>
                <w:sz w:val="24"/>
                <w:szCs w:val="24"/>
              </w:rPr>
              <w:t>houses have a range</w:t>
            </w:r>
            <w:r w:rsidR="000929A8">
              <w:rPr>
                <w:rFonts w:ascii="Times New Roman" w:hAnsi="Times New Roman"/>
                <w:sz w:val="24"/>
                <w:szCs w:val="24"/>
              </w:rPr>
              <w:t xml:space="preserve"> in their values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$20 000.</w:t>
            </w:r>
          </w:p>
        </w:tc>
      </w:tr>
      <w:tr w:rsidR="00BD181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1812" w:rsidRPr="001B3341" w:rsidRDefault="00BD1812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1812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word is used to describe values such as that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Crestwell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Manor in this set of data?</w:t>
            </w:r>
          </w:p>
          <w:p w:rsidR="000929A8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29A8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500484CB" wp14:editId="5867449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929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929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929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0929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6" o:spid="_x0000_s1116" style="position:absolute;margin-left:10.1pt;margin-top:2.55pt;width:343.5pt;height:9pt;z-index:2517237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">
                      <v:roundrect id="AutoShape 3" o:spid="_x0000_s111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0929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1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0929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0929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2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kSWc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PD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RJZxQAAANwAAAAPAAAAAAAAAAAAAAAAAJgCAABkcnMv&#10;ZG93bnJldi54bWxQSwUGAAAAAAQABAD1AAAAigMAAAAA&#10;" strokecolor="black [3213]" strokeweight="1pt">
                        <v:textbox>
                          <w:txbxContent>
                            <w:p w:rsidR="0057202F" w:rsidRDefault="0057202F" w:rsidP="000929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Cluster.                       Median.                        Outlier.                         Range        </w:t>
            </w:r>
          </w:p>
        </w:tc>
      </w:tr>
      <w:tr w:rsidR="00BD181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1812" w:rsidRPr="001B3341" w:rsidRDefault="00BD1812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1812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mean value of the houses in Crestview Ave if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Crestwell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Manor is left out of the data?</w:t>
            </w:r>
          </w:p>
          <w:p w:rsidR="000929A8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BF8E28" wp14:editId="2BBD4F94">
                      <wp:simplePos x="0" y="0"/>
                      <wp:positionH relativeFrom="column">
                        <wp:posOffset>2074603</wp:posOffset>
                      </wp:positionH>
                      <wp:positionV relativeFrom="paragraph">
                        <wp:posOffset>3521</wp:posOffset>
                      </wp:positionV>
                      <wp:extent cx="1263534" cy="373380"/>
                      <wp:effectExtent l="0" t="0" r="13335" b="2667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534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1" o:spid="_x0000_s1026" style="position:absolute;margin-left:163.35pt;margin-top:.3pt;width:99.5pt;height:29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0929A8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29A8" w:rsidRDefault="000929A8" w:rsidP="000929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53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2535" w:rsidRPr="001B3341" w:rsidRDefault="00152535" w:rsidP="0005317B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5317B" w:rsidRDefault="00927BFB" w:rsidP="000531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Questions 10 – </w:t>
            </w:r>
            <w:r w:rsidR="00D53120">
              <w:rPr>
                <w:rFonts w:ascii="Times New Roman" w:hAnsi="Times New Roman"/>
                <w:sz w:val="24"/>
                <w:szCs w:val="24"/>
              </w:rPr>
              <w:t>13</w:t>
            </w:r>
            <w:r w:rsidR="0005317B">
              <w:rPr>
                <w:rFonts w:ascii="Times New Roman" w:hAnsi="Times New Roman"/>
                <w:sz w:val="24"/>
                <w:szCs w:val="24"/>
              </w:rPr>
              <w:t xml:space="preserve"> refer to the frequency table below which gives the number of hours it took to complete an as</w:t>
            </w:r>
            <w:r w:rsidR="00D53120">
              <w:rPr>
                <w:rFonts w:ascii="Times New Roman" w:hAnsi="Times New Roman"/>
                <w:sz w:val="24"/>
                <w:szCs w:val="24"/>
              </w:rPr>
              <w:t>signment for</w:t>
            </w:r>
            <w:r w:rsidR="0005317B">
              <w:rPr>
                <w:rFonts w:ascii="Times New Roman" w:hAnsi="Times New Roman"/>
                <w:sz w:val="24"/>
                <w:szCs w:val="24"/>
              </w:rPr>
              <w:t xml:space="preserve"> 28 students in a class.</w:t>
            </w:r>
            <w:r w:rsidR="00BD181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5317B" w:rsidRDefault="0005317B" w:rsidP="0005317B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318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260"/>
              <w:gridCol w:w="960"/>
            </w:tblGrid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Hours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Frequency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eastAsia="en-AU"/>
                    </w:rPr>
                    <w:t>fx</w:t>
                  </w:r>
                  <w:proofErr w:type="spellEnd"/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(x)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(f)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371BC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371BC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371BC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371BC3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05317B" w:rsidTr="0005317B">
              <w:trPr>
                <w:trHeight w:val="37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05317B" w:rsidRDefault="0005317B">
                  <w:pPr>
                    <w:spacing w:after="0"/>
                  </w:pPr>
                </w:p>
              </w:tc>
              <w:tc>
                <w:tcPr>
                  <w:tcW w:w="1260" w:type="dxa"/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 xml:space="preserve">Σ f =  </w:t>
                  </w:r>
                </w:p>
              </w:tc>
              <w:tc>
                <w:tcPr>
                  <w:tcW w:w="960" w:type="dxa"/>
                  <w:noWrap/>
                  <w:vAlign w:val="bottom"/>
                  <w:hideMark/>
                </w:tcPr>
                <w:p w:rsidR="0005317B" w:rsidRDefault="0005317B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 xml:space="preserve">Σ </w:t>
                  </w:r>
                  <w:proofErr w:type="spellStart"/>
                  <w:r>
                    <w:rPr>
                      <w:rFonts w:eastAsia="Times New Roman"/>
                      <w:color w:val="000000"/>
                      <w:lang w:eastAsia="en-AU"/>
                    </w:rPr>
                    <w:t>fx</w:t>
                  </w:r>
                  <w:proofErr w:type="spellEnd"/>
                  <w:r>
                    <w:rPr>
                      <w:rFonts w:eastAsia="Times New Roman"/>
                      <w:color w:val="000000"/>
                      <w:lang w:eastAsia="en-AU"/>
                    </w:rPr>
                    <w:t xml:space="preserve"> = </w:t>
                  </w:r>
                </w:p>
              </w:tc>
            </w:tr>
          </w:tbl>
          <w:p w:rsidR="00152535" w:rsidRDefault="0015253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BC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71BC3" w:rsidRPr="001B3341" w:rsidRDefault="00371BC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frequency table. (2 marks)</w:t>
            </w:r>
          </w:p>
        </w:tc>
      </w:tr>
      <w:tr w:rsidR="00371BC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71BC3" w:rsidRPr="001B3341" w:rsidRDefault="00371BC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8A29957" wp14:editId="30E15767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156845</wp:posOffset>
                      </wp:positionV>
                      <wp:extent cx="754380" cy="373380"/>
                      <wp:effectExtent l="0" t="0" r="26670" b="2667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8" o:spid="_x0000_s1026" style="position:absolute;margin-left:241.45pt;margin-top:12.35pt;width:59.4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Find the modal number of hours.</w:t>
            </w: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1BC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71BC3" w:rsidRPr="001B3341" w:rsidRDefault="00371BC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range of the times is :</w:t>
            </w: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4FE2D81E" wp14:editId="4C89DE99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40005</wp:posOffset>
                      </wp:positionV>
                      <wp:extent cx="4362450" cy="114300"/>
                      <wp:effectExtent l="0" t="0" r="19050" b="1905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71BC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71BC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71BC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371BC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3" o:spid="_x0000_s1121" style="position:absolute;margin-left:1.9pt;margin-top:3.15pt;width:343.5pt;height:9pt;z-index:2517043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">
                      <v:roundrect id="AutoShape 3" o:spid="_x0000_s112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ejcQA&#10;AADbAAAADwAAAGRycy9kb3ducmV2LnhtbESPQWsCMRSE7wX/Q3iCt5qtrcuyNYoWKtKbtvX8SJ6b&#10;pZuXZZO6q7++KQgeh5n5hlmsBteIM3Wh9qzgaZqBINbe1Fwp+Pp8fyxAhIhssPFMCi4UYLUcPSyw&#10;NL7nPZ0PsRIJwqFEBTbGtpQyaEsOw9S3xMk7+c5hTLKrpOmwT3DXyFmW5dJhzWnBYktvlvTP4dcp&#10;+NB2XlyH7dH0+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no3EAAAA2w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371BC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2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7FsMA&#10;AADbAAAADwAAAGRycy9kb3ducmV2LnhtbESPzWrDMBCE74W8g9hAb42clgTjWAlJoaH0lt/zIq0t&#10;E2tlLDV2+/RVodDjMDPfMOVmdK24Ux8azwrmswwEsfam4VrB+fT2lIMIEdlg65kUfFGAzXryUGJh&#10;/MAHuh9jLRKEQ4EKbIxdIWXQlhyGme+Ik1f53mFMsq+l6XFIcNfK5yxbSocNpwWLHb1a0rfjp1Pw&#10;oe0i/x73VzMsq5ftYXe9aL9X6nE6blcgIo3xP/zXfjcK8g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U7F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71BC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2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lYcMA&#10;AADbAAAADwAAAGRycy9kb3ducmV2LnhtbESPQWsCMRSE7wX/Q3iCt5ptxWXZGkUFpfSmbT0/kudm&#10;6eZl2aTu2l/fCILHYWa+YRarwTXiQl2oPSt4mWYgiLU3NVcKvj53zwWIEJENNp5JwZUCrJajpwWW&#10;xvd8oMsxViJBOJSowMbYllIGbclhmPqWOHln3zmMSXaVNB32Ce4a+ZpluXRYc1qw2NLWkv45/joF&#10;H9rOi79hfzJ9fp6tD5vTt/Z7pSbjYf0GItIQH+F7+90oKHK4fU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elYc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71BC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2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A+sMA&#10;AADbAAAADwAAAGRycy9kb3ducmV2LnhtbESPQWsCMRSE7wX/Q3gFbzVbpbpsjaJCpXhTW8+P5LlZ&#10;unlZNqm7+utNoeBxmJlvmPmyd7W4UBsqzwpeRxkIYu1NxaWCr+PHSw4iRGSDtWdScKUAy8XgaY6F&#10;8R3v6XKIpUgQDgUqsDE2hZRBW3IYRr4hTt7Ztw5jkm0pTYtdgrtajrNsKh1WnBYsNrSxpH8Ov07B&#10;Ttu3/NZvT6abnier/fr0rf1WqeFzv3oHEamPj/B/+9MoyG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A+sMAAADbAAAADwAAAAAAAAAAAAAAAACYAgAAZHJzL2Rv&#10;d25yZXYueG1sUEsFBgAAAAAEAAQA9QAAAIgDAAAAAA==&#10;" strokecolor="black [3213]" strokeweight="1pt">
                        <v:textbox>
                          <w:txbxContent>
                            <w:p w:rsidR="0057202F" w:rsidRDefault="0057202F" w:rsidP="00371BC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4 hours                        5 hours                         6 hours                          7 hours</w:t>
            </w:r>
          </w:p>
          <w:p w:rsidR="00371BC3" w:rsidRPr="00371BC3" w:rsidRDefault="00371BC3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71BC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71BC3" w:rsidRPr="001B3341" w:rsidRDefault="00371BC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the mean of the times (correct to one decimal place).</w:t>
            </w: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2D7C68" wp14:editId="4C0A800A">
                      <wp:simplePos x="0" y="0"/>
                      <wp:positionH relativeFrom="column">
                        <wp:posOffset>3584575</wp:posOffset>
                      </wp:positionH>
                      <wp:positionV relativeFrom="paragraph">
                        <wp:posOffset>161925</wp:posOffset>
                      </wp:positionV>
                      <wp:extent cx="754380" cy="373380"/>
                      <wp:effectExtent l="0" t="0" r="26670" b="2667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9" o:spid="_x0000_s1026" style="position:absolute;margin-left:282.25pt;margin-top:12.75pt;width:59.4pt;height:2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1BC3" w:rsidRDefault="00371B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7BFB" w:rsidRDefault="00927BFB">
      <w:r>
        <w:br w:type="page"/>
      </w: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9255"/>
      </w:tblGrid>
      <w:tr w:rsidR="006E253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Pr="001B3341" w:rsidRDefault="006E253A" w:rsidP="006E253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14 – 16 refer to the information below.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results on a test for two classes are shown on the back to back stem and leaf plot.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Ms Irwin                       Stem                            Ms Browne</w:t>
            </w:r>
          </w:p>
          <w:tbl>
            <w:tblPr>
              <w:tblW w:w="6806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6"/>
              <w:gridCol w:w="726"/>
              <w:gridCol w:w="990"/>
              <w:gridCol w:w="728"/>
              <w:gridCol w:w="728"/>
              <w:gridCol w:w="728"/>
              <w:gridCol w:w="728"/>
            </w:tblGrid>
            <w:tr w:rsidR="006E253A" w:rsidTr="00251E0E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251E0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251E0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7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 w:rsidP="00251E0E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6E253A" w:rsidTr="006E253A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</w:tr>
            <w:tr w:rsidR="006E253A" w:rsidTr="006E253A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</w:tr>
            <w:tr w:rsidR="006E253A" w:rsidTr="00251E0E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251E0E" w:rsidP="00251E0E">
                  <w:pPr>
                    <w:spacing w:after="0"/>
                    <w:jc w:val="center"/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</w:tr>
            <w:tr w:rsidR="006E253A" w:rsidTr="006E253A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</w:tr>
            <w:tr w:rsidR="006E253A" w:rsidTr="00251E0E">
              <w:trPr>
                <w:trHeight w:val="300"/>
              </w:trPr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251E0E" w:rsidP="00251E0E">
                  <w:pPr>
                    <w:spacing w:after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  <w:tc>
                <w:tcPr>
                  <w:tcW w:w="7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  <w:hideMark/>
                </w:tcPr>
                <w:p w:rsidR="006E253A" w:rsidRDefault="006E253A">
                  <w:pPr>
                    <w:spacing w:after="0"/>
                  </w:pPr>
                </w:p>
              </w:tc>
            </w:tr>
          </w:tbl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253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Pr="001B3341" w:rsidRDefault="006E253A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Default="006E25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251E0E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5EAD740" wp14:editId="6D50765B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22225</wp:posOffset>
                      </wp:positionV>
                      <wp:extent cx="171450" cy="944880"/>
                      <wp:effectExtent l="0" t="0" r="19050" b="26670"/>
                      <wp:wrapNone/>
                      <wp:docPr id="162" name="Group 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6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2" o:spid="_x0000_s1126" style="position:absolute;margin-left:49.65pt;margin-top:1.75pt;width:13.5pt;height:74.4pt;z-index:25175449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">
                      <v:roundrect id="AutoShape 3" o:spid="_x0000_s11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3/U8IA&#10;AADcAAAADwAAAGRycy9kb3ducmV2LnhtbERPyWrDMBC9F/oPYgq51XIbYoJrJaSFhNJb1vMgTSxT&#10;a2QsJXb69VWg0Ns83jrVcnStuFIfGs8KXrIcBLH2puFawWG/fp6DCBHZYOuZFNwowHLx+FBhafzA&#10;W7ruYi1SCIcSFdgYu1LKoC05DJnviBN39r3DmGBfS9PjkMJdK1/zvJAOG04NFjv6sKS/dxen4Evb&#10;2fxn3JzMUJynq+376aj9RqnJ07h6AxFpjP/iP/enSfOLKdyf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Lf9T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nJ8IA&#10;AADcAAAADwAAAGRycy9kb3ducmV2LnhtbERP32vCMBB+H/g/hBN8W9O5WaQzig4msjfd5vORnE1Z&#10;cylNZqt//TIQfLuP7+ctVoNrxJm6UHtW8JTlIIi1NzVXCr4+3x/nIEJENth4JgUXCrBajh4WWBrf&#10;857Oh1iJFMKhRAU2xraUMmhLDkPmW+LEnXznMCbYVdJ02Kdw18hpnhfSYc2pwWJLb5b0z+HXKfjQ&#10;dja/Dtuj6YvT83q/OX5rv1VqMh7WryAiDfEuvrl3Js0vXuD/mXS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Gcn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CvMEA&#10;AADcAAAADwAAAGRycy9kb3ducmV2LnhtbERPS2sCMRC+F/wPYQrearYVF9kaRQtK6c3neUjGzdLN&#10;ZNlEd+uvNwXB23x8z5kteleLK7Wh8qzgfZSBINbeVFwqOOzXb1MQISIbrD2Tgj8KsJgPXmZYGN/x&#10;lq67WIoUwqFABTbGppAyaEsOw8g3xIk7+9ZhTLAtpWmxS+Gulh9ZlkuHFacGiw19WdK/u4tT8KPt&#10;ZHrrNyfT5efxcrs6HbXfKDV87ZefICL18Sl+uL9Nmp9P4P+Zd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Iwrz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cy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P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aXMv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Ms Irwin’s class has 3 more students.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6E253A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Ms Browne’s class has 4</w:t>
            </w:r>
            <w:r w:rsidR="006E253A">
              <w:rPr>
                <w:rFonts w:ascii="Times New Roman" w:hAnsi="Times New Roman"/>
                <w:sz w:val="24"/>
                <w:szCs w:val="24"/>
              </w:rPr>
              <w:t xml:space="preserve"> more students.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6E253A" w:rsidRDefault="006E253A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251E0E">
              <w:rPr>
                <w:rFonts w:ascii="Times New Roman" w:hAnsi="Times New Roman"/>
                <w:sz w:val="24"/>
                <w:szCs w:val="24"/>
              </w:rPr>
              <w:t>Ms Irwin’s class has 4 more students.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6E253A" w:rsidRDefault="006E253A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classes have the same number of students.</w:t>
            </w:r>
          </w:p>
          <w:p w:rsidR="006E253A" w:rsidRPr="00251E0E" w:rsidRDefault="006E253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6E253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Pr="001B3341" w:rsidRDefault="006E253A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251E0E" w:rsidRDefault="00251E0E" w:rsidP="00251E0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</w:t>
            </w:r>
            <w:r w:rsidR="00CE5A77">
              <w:rPr>
                <w:rFonts w:ascii="Times New Roman" w:hAnsi="Times New Roman"/>
                <w:sz w:val="24"/>
                <w:szCs w:val="24"/>
              </w:rPr>
              <w:t xml:space="preserve"> of the two </w:t>
            </w:r>
            <w:proofErr w:type="gramStart"/>
            <w:r w:rsidR="00CE5A77">
              <w:rPr>
                <w:rFonts w:ascii="Times New Roman" w:hAnsi="Times New Roman"/>
                <w:sz w:val="24"/>
                <w:szCs w:val="24"/>
              </w:rPr>
              <w:t>classes</w:t>
            </w:r>
            <w:proofErr w:type="gramEnd"/>
            <w:r w:rsidR="00CE5A77">
              <w:rPr>
                <w:rFonts w:ascii="Times New Roman" w:hAnsi="Times New Roman"/>
                <w:sz w:val="24"/>
                <w:szCs w:val="24"/>
              </w:rPr>
              <w:t xml:space="preserve"> results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51E0E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311C4087" wp14:editId="23E458C8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22225</wp:posOffset>
                      </wp:positionV>
                      <wp:extent cx="171450" cy="944880"/>
                      <wp:effectExtent l="0" t="0" r="19050" b="2667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6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202F" w:rsidRDefault="0057202F" w:rsidP="00251E0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7" o:spid="_x0000_s1131" style="position:absolute;margin-left:49.65pt;margin-top:1.75pt;width:13.5pt;height:74.4pt;z-index:25175654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">
                      <v:roundrect id="AutoShape 3" o:spid="_x0000_s113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tIsQA&#10;AADcAAAADwAAAGRycy9kb3ducmV2LnhtbESPT2vDMAzF74N9B6NCb6vTlYWS1S3dYGXs1r9nYatx&#10;WCyH2GuyffrpMNhN4j2999NqM4ZW3ahPTWQD81kBithG13Bt4HR8e1iCShnZYRuZDHxTgs36/m6F&#10;lYsD7+l2yLWSEE4VGvA5d5XWyXoKmGaxIxbtGvuAWda+1q7HQcJDqx+LotQBG5YGjx29erKfh69g&#10;4MP6p+XPuLu4obwutvuXy9nGnTHTybh9BpVpzP/mv+t3J/il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JbSLEAAAA3AAAAA8AAAAAAAAAAAAAAAAAmAIAAGRycy9k&#10;b3ducmV2LnhtbFBLBQYAAAAABAAEAPUAAACJAwAAAAA=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3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IucIA&#10;AADcAAAADwAAAGRycy9kb3ducmV2LnhtbERPS2sCMRC+F/wPYQrearYVF7s1ihYq4s1HPQ/JuFm6&#10;mSyb1F399aZQ8DYf33Nmi97V4kJtqDwreB1lIIi1NxWXCo6Hr5cpiBCRDdaeScGVAizmg6cZFsZ3&#10;vKPLPpYihXAoUIGNsSmkDNqSwzDyDXHizr51GBNsS2la7FK4q+VbluXSYcWpwWJDn5b0z/7XKdhq&#10;O5ne+vXJdPl5vNytTt/ar5UaPvfLDxCR+vgQ/7s3Js3P3+HvmXS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ci5wgAAANwAAAAPAAAAAAAAAAAAAAAAAJgCAABkcnMvZG93&#10;bnJldi54bWxQSwUGAAAAAAQABAD1AAAAhwMAAAAA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3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3+cUA&#10;AADcAAAADwAAAGRycy9kb3ducmV2LnhtbESPQW/CMAyF75P2HyIj7TZSNg1QISA2aWjiBmycrcQ0&#10;FY1TNRnt9uvxYdJutt7ze5+X6yE06kpdqiMbmIwLUMQ2uporA5/H98c5qJSRHTaRycAPJViv7u+W&#10;WLrY856uh1wpCeFUogGfc1tqnayngGkcW2LRzrELmGXtKu067CU8NPqpKKY6YM3S4LGlN0/2cvgO&#10;BnbWv8x/h+3J9dPz82b/evqycWvMw2jYLEBlGvK/+e/6wwn+T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vf5xQAAANwAAAAPAAAAAAAAAAAAAAAAAJgCAABkcnMv&#10;ZG93bnJldi54bWxQSwUGAAAAAAQABAD1AAAAigMAAAAA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3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SYsEA&#10;AADcAAAADwAAAGRycy9kb3ducmV2LnhtbERPTWsCMRC9C/0PYQreNKtSK1ujWEEp3rSt5yEZN0s3&#10;k2UT3dVfbwSht3m8z5kvO1eJCzWh9KxgNMxAEGtvSi4U/HxvBjMQISIbrDyTgisFWC5eenPMjW95&#10;T5dDLEQK4ZCjAhtjnUsZtCWHYehr4sSdfOMwJtgU0jTYpnBXyXGWTaXDklODxZrWlvTf4ewU7LR9&#10;m9267dG009Nktf88/mq/Var/2q0+QETq4r/46f4yaf77CB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qUmLBAAAA3AAAAA8AAAAAAAAAAAAAAAAAmAIAAGRycy9kb3du&#10;cmV2LnhtbFBLBQYAAAAABAAEAPUAAACGAwAAAAA=&#10;" strokecolor="black [3213]" strokeweight="1pt">
                        <v:textbox>
                          <w:txbxContent>
                            <w:p w:rsidR="0057202F" w:rsidRDefault="0057202F" w:rsidP="00251E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Ms Browne’s class has a higher mean and median.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251E0E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Ms Browne’s class has </w:t>
            </w:r>
            <w:r w:rsidR="00CE5A77">
              <w:rPr>
                <w:rFonts w:ascii="Times New Roman" w:hAnsi="Times New Roman"/>
                <w:sz w:val="24"/>
                <w:szCs w:val="24"/>
              </w:rPr>
              <w:t>a higher mean but a lower m</w:t>
            </w:r>
            <w:r>
              <w:rPr>
                <w:rFonts w:ascii="Times New Roman" w:hAnsi="Times New Roman"/>
                <w:sz w:val="24"/>
                <w:szCs w:val="24"/>
              </w:rPr>
              <w:t>edian.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251E0E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Ms Irwin’s class has </w:t>
            </w:r>
            <w:r w:rsidR="00CE5A77">
              <w:rPr>
                <w:rFonts w:ascii="Times New Roman" w:hAnsi="Times New Roman"/>
                <w:sz w:val="24"/>
                <w:szCs w:val="24"/>
              </w:rPr>
              <w:t>a lower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mean and median.</w:t>
            </w:r>
          </w:p>
          <w:p w:rsidR="00251E0E" w:rsidRPr="00251E0E" w:rsidRDefault="00251E0E" w:rsidP="00251E0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251E0E" w:rsidRDefault="00251E0E" w:rsidP="00251E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Ms Irwin’s class has a higher mean and median.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253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Pr="001B3341" w:rsidRDefault="006E253A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clas</w:t>
            </w:r>
            <w:r w:rsidR="00CE5A77">
              <w:rPr>
                <w:rFonts w:ascii="Times New Roman" w:hAnsi="Times New Roman"/>
                <w:sz w:val="24"/>
                <w:szCs w:val="24"/>
              </w:rPr>
              <w:t>s had better results on the test</w:t>
            </w:r>
            <w:r>
              <w:rPr>
                <w:rFonts w:ascii="Times New Roman" w:hAnsi="Times New Roman"/>
                <w:sz w:val="24"/>
                <w:szCs w:val="24"/>
              </w:rPr>
              <w:t>? Give reasons for your answer wh</w:t>
            </w:r>
            <w:r w:rsidR="00CE5A77">
              <w:rPr>
                <w:rFonts w:ascii="Times New Roman" w:hAnsi="Times New Roman"/>
                <w:sz w:val="24"/>
                <w:szCs w:val="24"/>
              </w:rPr>
              <w:t>ich include mention of the shape of the distributions, or statistical measures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</w:t>
            </w:r>
          </w:p>
          <w:p w:rsidR="006E253A" w:rsidRDefault="006E25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8176A2" w:rsidRPr="005C44C0" w:rsidTr="00B320A8">
        <w:trPr>
          <w:cantSplit/>
          <w:trHeight w:val="851"/>
        </w:trPr>
        <w:tc>
          <w:tcPr>
            <w:tcW w:w="3043" w:type="dxa"/>
            <w:vAlign w:val="center"/>
          </w:tcPr>
          <w:p w:rsidR="008176A2" w:rsidRDefault="008176A2" w:rsidP="0042038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176A2" w:rsidRPr="00325745" w:rsidRDefault="008176A2" w:rsidP="008176A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7164" w:type="dxa"/>
          </w:tcPr>
          <w:p w:rsidR="008176A2" w:rsidRPr="005C44C0" w:rsidRDefault="008176A2" w:rsidP="00420382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Data Analysis</w:t>
            </w:r>
          </w:p>
        </w:tc>
      </w:tr>
    </w:tbl>
    <w:p w:rsidR="00C71E16" w:rsidRDefault="00C71E16" w:rsidP="008176A2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420382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4343E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Gretel is using a sample and Billy is using a census.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4343E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and 2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7202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04F8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Josie has a higher mode, but Petra has a higher median.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41A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7583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05317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 seconds</w:t>
            </w:r>
          </w:p>
        </w:tc>
      </w:tr>
      <w:tr w:rsidR="00127A79" w:rsidTr="00CA11C9">
        <w:trPr>
          <w:cantSplit/>
        </w:trPr>
        <w:tc>
          <w:tcPr>
            <w:tcW w:w="648" w:type="dxa"/>
          </w:tcPr>
          <w:p w:rsidR="00127A79" w:rsidRPr="00C71E16" w:rsidRDefault="00127A79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127A79" w:rsidRDefault="00127A7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a cluster around 80 and one outlier of 150.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371BC3" w:rsidRDefault="00C6498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6498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59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6498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6498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median and the mode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35C2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3.5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35C2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is a cluster around the median, which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35C2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Both statements.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6E253A" w:rsidRDefault="006E253A" w:rsidP="006E25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decreases by 0.5.</w:t>
            </w:r>
          </w:p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4"/>
      </w:tblGrid>
      <w:tr w:rsidR="00A252B0" w:rsidTr="00420382">
        <w:tc>
          <w:tcPr>
            <w:tcW w:w="9242" w:type="dxa"/>
          </w:tcPr>
          <w:p w:rsidR="00A252B0" w:rsidRDefault="00927BF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</w:t>
            </w:r>
            <w:r w:rsidR="00A252B0">
              <w:rPr>
                <w:rFonts w:asciiTheme="majorHAnsi" w:hAnsiTheme="majorHAnsi"/>
                <w:sz w:val="24"/>
                <w:szCs w:val="24"/>
              </w:rPr>
              <w:t>alculator Allowed  Section</w:t>
            </w:r>
          </w:p>
        </w:tc>
      </w:tr>
    </w:tbl>
    <w:p w:rsidR="00A252B0" w:rsidRDefault="00A252B0" w:rsidP="004A6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593C71" w:rsidRDefault="00593C71" w:rsidP="004A6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Watching a group of ten players in a soccer club to see what they wear when training.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93C7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25024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3.7 minutes        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5253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2.6kg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5253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Jacks results have a higher mean, but both have the same range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5253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1.0 minutes     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5253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mean will increase and the mode will stay the same.</w:t>
            </w:r>
          </w:p>
        </w:tc>
      </w:tr>
      <w:tr w:rsidR="00D53120" w:rsidTr="00CA11C9">
        <w:trPr>
          <w:cantSplit/>
        </w:trPr>
        <w:tc>
          <w:tcPr>
            <w:tcW w:w="648" w:type="dxa"/>
          </w:tcPr>
          <w:p w:rsidR="00D53120" w:rsidRPr="00C71E16" w:rsidRDefault="00D5312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D53120" w:rsidRDefault="00D53120" w:rsidP="000929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Outlier</w:t>
            </w:r>
          </w:p>
        </w:tc>
      </w:tr>
      <w:tr w:rsidR="00D53120" w:rsidTr="00CA11C9">
        <w:trPr>
          <w:cantSplit/>
        </w:trPr>
        <w:tc>
          <w:tcPr>
            <w:tcW w:w="648" w:type="dxa"/>
          </w:tcPr>
          <w:p w:rsidR="00D53120" w:rsidRPr="00C71E16" w:rsidRDefault="00D5312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D53120" w:rsidRDefault="00D53120" w:rsidP="000929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$250 000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64987" w:rsidP="000929A8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3316" w:type="dxa"/>
              <w:tblLook w:val="04A0" w:firstRow="1" w:lastRow="0" w:firstColumn="1" w:lastColumn="0" w:noHBand="0" w:noVBand="1"/>
            </w:tblPr>
            <w:tblGrid>
              <w:gridCol w:w="960"/>
              <w:gridCol w:w="1260"/>
              <w:gridCol w:w="1096"/>
            </w:tblGrid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Hours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Frequency</w:t>
                  </w:r>
                </w:p>
              </w:tc>
              <w:tc>
                <w:tcPr>
                  <w:tcW w:w="109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eastAsia="en-AU"/>
                    </w:rPr>
                    <w:t>fx</w:t>
                  </w:r>
                  <w:proofErr w:type="spellEnd"/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(x)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(f)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14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24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20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20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12</w:t>
                  </w:r>
                </w:p>
              </w:tc>
            </w:tr>
            <w:tr w:rsidR="00C64987" w:rsidTr="000929A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 14</w:t>
                  </w:r>
                </w:p>
              </w:tc>
            </w:tr>
            <w:tr w:rsidR="00C64987" w:rsidTr="000929A8">
              <w:trPr>
                <w:trHeight w:val="375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/>
                  </w:pPr>
                </w:p>
              </w:tc>
              <w:tc>
                <w:tcPr>
                  <w:tcW w:w="1260" w:type="dxa"/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Σ f =  28</w:t>
                  </w:r>
                </w:p>
              </w:tc>
              <w:tc>
                <w:tcPr>
                  <w:tcW w:w="1096" w:type="dxa"/>
                  <w:noWrap/>
                  <w:vAlign w:val="bottom"/>
                  <w:hideMark/>
                </w:tcPr>
                <w:p w:rsidR="00C64987" w:rsidRDefault="00C64987" w:rsidP="000929A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 xml:space="preserve">Σ </w:t>
                  </w:r>
                  <w:proofErr w:type="spellStart"/>
                  <w:r>
                    <w:rPr>
                      <w:rFonts w:eastAsia="Times New Roman"/>
                      <w:color w:val="000000"/>
                      <w:lang w:eastAsia="en-AU"/>
                    </w:rPr>
                    <w:t>fx</w:t>
                  </w:r>
                  <w:proofErr w:type="spellEnd"/>
                  <w:r>
                    <w:rPr>
                      <w:rFonts w:eastAsia="Times New Roman"/>
                      <w:color w:val="000000"/>
                      <w:lang w:eastAsia="en-AU"/>
                    </w:rPr>
                    <w:t xml:space="preserve"> = 104</w:t>
                  </w:r>
                </w:p>
              </w:tc>
            </w:tr>
          </w:tbl>
          <w:p w:rsidR="00C64987" w:rsidRDefault="00C64987" w:rsidP="000929A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64987" w:rsidP="000929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hours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64987" w:rsidP="000929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 hours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6498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3.7 hours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E5A7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Irwin’s class has 4 more students.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E5A77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Irwin’s class has a higher mean and median.</w:t>
            </w:r>
          </w:p>
        </w:tc>
      </w:tr>
      <w:tr w:rsidR="00C64987" w:rsidTr="00CA11C9">
        <w:trPr>
          <w:cantSplit/>
        </w:trPr>
        <w:tc>
          <w:tcPr>
            <w:tcW w:w="648" w:type="dxa"/>
          </w:tcPr>
          <w:p w:rsidR="00C64987" w:rsidRPr="00C71E16" w:rsidRDefault="00C64987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C64987" w:rsidRDefault="00CE5A77" w:rsidP="00CE5A7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Ms Irwin’s class has better results, their mean, median and mode would all be higher, as their results were symmetrical while Ms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Browns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results were skewed toward the lower scores.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Pr="00C71E16" w:rsidRDefault="00C71E16" w:rsidP="00E94269">
      <w:pPr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D7" w:rsidRDefault="001812D7" w:rsidP="00C868AD">
      <w:pPr>
        <w:spacing w:after="0" w:line="240" w:lineRule="auto"/>
      </w:pPr>
      <w:r>
        <w:separator/>
      </w:r>
    </w:p>
  </w:endnote>
  <w:endnote w:type="continuationSeparator" w:id="0">
    <w:p w:rsidR="001812D7" w:rsidRDefault="001812D7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202F" w:rsidRDefault="00572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C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7202F" w:rsidRDefault="00572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D7" w:rsidRDefault="001812D7" w:rsidP="00C868AD">
      <w:pPr>
        <w:spacing w:after="0" w:line="240" w:lineRule="auto"/>
      </w:pPr>
      <w:r>
        <w:separator/>
      </w:r>
    </w:p>
  </w:footnote>
  <w:footnote w:type="continuationSeparator" w:id="0">
    <w:p w:rsidR="001812D7" w:rsidRDefault="001812D7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2F" w:rsidRPr="00C868AD" w:rsidRDefault="0057202F">
    <w:pPr>
      <w:pStyle w:val="Header"/>
      <w:rPr>
        <w:u w:val="single"/>
      </w:rPr>
    </w:pPr>
    <w:r>
      <w:rPr>
        <w:u w:val="single"/>
      </w:rPr>
      <w:t>Data Analysis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2F" w:rsidRDefault="0057202F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57202F" w:rsidRPr="00C71E16" w:rsidRDefault="0057202F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A2"/>
    <w:rsid w:val="000176AA"/>
    <w:rsid w:val="0005317B"/>
    <w:rsid w:val="000929A8"/>
    <w:rsid w:val="000C4CAD"/>
    <w:rsid w:val="00107139"/>
    <w:rsid w:val="00127A79"/>
    <w:rsid w:val="00133AA4"/>
    <w:rsid w:val="00152535"/>
    <w:rsid w:val="001812D7"/>
    <w:rsid w:val="0018287C"/>
    <w:rsid w:val="00197D00"/>
    <w:rsid w:val="001D51F7"/>
    <w:rsid w:val="00216994"/>
    <w:rsid w:val="00246314"/>
    <w:rsid w:val="00251E0E"/>
    <w:rsid w:val="00282CCB"/>
    <w:rsid w:val="002B68A7"/>
    <w:rsid w:val="002C1F1F"/>
    <w:rsid w:val="00325745"/>
    <w:rsid w:val="003543C0"/>
    <w:rsid w:val="003635BE"/>
    <w:rsid w:val="00371BC3"/>
    <w:rsid w:val="00413DF5"/>
    <w:rsid w:val="00414512"/>
    <w:rsid w:val="00420382"/>
    <w:rsid w:val="00432D82"/>
    <w:rsid w:val="00460B7C"/>
    <w:rsid w:val="004A64CB"/>
    <w:rsid w:val="004D4693"/>
    <w:rsid w:val="004E1D1E"/>
    <w:rsid w:val="004F0AEF"/>
    <w:rsid w:val="0054343E"/>
    <w:rsid w:val="0057202F"/>
    <w:rsid w:val="00593C71"/>
    <w:rsid w:val="005C44C0"/>
    <w:rsid w:val="0062765E"/>
    <w:rsid w:val="00641EA7"/>
    <w:rsid w:val="00667642"/>
    <w:rsid w:val="006718CF"/>
    <w:rsid w:val="006950D5"/>
    <w:rsid w:val="006E253A"/>
    <w:rsid w:val="00716CE5"/>
    <w:rsid w:val="007403DD"/>
    <w:rsid w:val="007D39B1"/>
    <w:rsid w:val="00800E71"/>
    <w:rsid w:val="008176A2"/>
    <w:rsid w:val="00825024"/>
    <w:rsid w:val="00832633"/>
    <w:rsid w:val="00845ACB"/>
    <w:rsid w:val="00853748"/>
    <w:rsid w:val="00867D29"/>
    <w:rsid w:val="00870170"/>
    <w:rsid w:val="008B03D8"/>
    <w:rsid w:val="008B3254"/>
    <w:rsid w:val="008B6C71"/>
    <w:rsid w:val="008B7480"/>
    <w:rsid w:val="008C68D7"/>
    <w:rsid w:val="008F3E43"/>
    <w:rsid w:val="008F5B7F"/>
    <w:rsid w:val="00904F8A"/>
    <w:rsid w:val="00914485"/>
    <w:rsid w:val="00927BFB"/>
    <w:rsid w:val="0094686E"/>
    <w:rsid w:val="00976FC2"/>
    <w:rsid w:val="0099605F"/>
    <w:rsid w:val="009A0960"/>
    <w:rsid w:val="009A5487"/>
    <w:rsid w:val="00A23965"/>
    <w:rsid w:val="00A252B0"/>
    <w:rsid w:val="00A75833"/>
    <w:rsid w:val="00A81533"/>
    <w:rsid w:val="00A824D7"/>
    <w:rsid w:val="00AA41AA"/>
    <w:rsid w:val="00AB0C62"/>
    <w:rsid w:val="00AD3C0D"/>
    <w:rsid w:val="00B0317F"/>
    <w:rsid w:val="00B26BD8"/>
    <w:rsid w:val="00B320A8"/>
    <w:rsid w:val="00B850EA"/>
    <w:rsid w:val="00BA05F5"/>
    <w:rsid w:val="00BA1736"/>
    <w:rsid w:val="00BD1812"/>
    <w:rsid w:val="00C1162A"/>
    <w:rsid w:val="00C17E11"/>
    <w:rsid w:val="00C56E1E"/>
    <w:rsid w:val="00C64987"/>
    <w:rsid w:val="00C71E16"/>
    <w:rsid w:val="00C868AD"/>
    <w:rsid w:val="00CA11C9"/>
    <w:rsid w:val="00CD5277"/>
    <w:rsid w:val="00CE5A77"/>
    <w:rsid w:val="00D03A78"/>
    <w:rsid w:val="00D53120"/>
    <w:rsid w:val="00D667E2"/>
    <w:rsid w:val="00D75998"/>
    <w:rsid w:val="00D95422"/>
    <w:rsid w:val="00DC7721"/>
    <w:rsid w:val="00E35C22"/>
    <w:rsid w:val="00E622E5"/>
    <w:rsid w:val="00E94269"/>
    <w:rsid w:val="00EB1449"/>
    <w:rsid w:val="00EF64AA"/>
    <w:rsid w:val="00F0440A"/>
    <w:rsid w:val="00F53C06"/>
    <w:rsid w:val="00F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C95C0-3A6D-427B-993A-564DC2B9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1.dotx</Template>
  <TotalTime>5</TotalTime>
  <Pages>9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Toshiba</Company>
  <LinksUpToDate>false</LinksUpToDate>
  <CharactersWithSpaces>12423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Garry</dc:creator>
  <cp:lastModifiedBy>Garry</cp:lastModifiedBy>
  <cp:revision>5</cp:revision>
  <dcterms:created xsi:type="dcterms:W3CDTF">2013-02-07T11:56:00Z</dcterms:created>
  <dcterms:modified xsi:type="dcterms:W3CDTF">2013-03-27T11:43:00Z</dcterms:modified>
</cp:coreProperties>
</file>