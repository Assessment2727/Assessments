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034"/>
        <w:gridCol w:w="4676"/>
        <w:gridCol w:w="3545"/>
      </w:tblGrid>
      <w:tr w:rsidR="00325745" w:rsidTr="00A824D7">
        <w:trPr>
          <w:cantSplit/>
          <w:trHeight w:val="851"/>
        </w:trPr>
        <w:tc>
          <w:tcPr>
            <w:tcW w:w="1986" w:type="dxa"/>
            <w:gridSpan w:val="2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D03F40" w:rsidP="00D03F4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4676" w:type="dxa"/>
          </w:tcPr>
          <w:p w:rsidR="001D51F7" w:rsidRPr="005C44C0" w:rsidRDefault="00D03F40" w:rsidP="007403DD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Further Probability</w:t>
            </w:r>
          </w:p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C56E1E" w:rsidRPr="00C56E1E" w:rsidRDefault="00C56E1E" w:rsidP="00C56E1E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437B4A" w:rsidRDefault="00437B4A" w:rsidP="00437B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37B4A">
              <w:rPr>
                <w:rFonts w:ascii="Times New Roman" w:hAnsi="Times New Roman"/>
                <w:sz w:val="16"/>
                <w:szCs w:val="16"/>
              </w:rPr>
              <w:t>Identify complementary events and use the sum of probabilities to solve problems </w:t>
            </w:r>
          </w:p>
          <w:p w:rsidR="00437B4A" w:rsidRDefault="00437B4A" w:rsidP="00437B4A">
            <w:pPr>
              <w:pStyle w:val="ListParagraph"/>
              <w:rPr>
                <w:rFonts w:ascii="Times New Roman" w:hAnsi="Times New Roman"/>
                <w:sz w:val="16"/>
                <w:szCs w:val="16"/>
              </w:rPr>
            </w:pPr>
            <w:r w:rsidRPr="00437B4A">
              <w:rPr>
                <w:rFonts w:ascii="Times New Roman" w:hAnsi="Times New Roman"/>
                <w:sz w:val="16"/>
                <w:szCs w:val="16"/>
              </w:rPr>
              <w:t>(ACMSP204) </w:t>
            </w:r>
          </w:p>
          <w:p w:rsidR="00437B4A" w:rsidRDefault="00437B4A" w:rsidP="00437B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37B4A">
              <w:rPr>
                <w:rFonts w:ascii="Times New Roman" w:hAnsi="Times New Roman"/>
                <w:sz w:val="16"/>
                <w:szCs w:val="16"/>
              </w:rPr>
              <w:t>Describe events using language of 'at least', exclusive 'or' (A or B but not both), inclusive 'or' (A or B or both) and 'and'. (ACMSP205) </w:t>
            </w:r>
          </w:p>
          <w:p w:rsidR="00437B4A" w:rsidRDefault="00437B4A" w:rsidP="00437B4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 w:rsidRPr="00437B4A">
              <w:rPr>
                <w:rFonts w:ascii="Times New Roman" w:hAnsi="Times New Roman"/>
                <w:sz w:val="16"/>
                <w:szCs w:val="16"/>
              </w:rPr>
              <w:t>Represent events in two­way tables and Venn diagrams and solve related problems </w:t>
            </w:r>
          </w:p>
          <w:p w:rsidR="00437B4A" w:rsidRPr="00C56E1E" w:rsidRDefault="00437B4A" w:rsidP="00437B4A">
            <w:pPr>
              <w:pStyle w:val="ListParagraph"/>
              <w:rPr>
                <w:rFonts w:ascii="Times New Roman" w:hAnsi="Times New Roman"/>
                <w:sz w:val="16"/>
                <w:szCs w:val="16"/>
              </w:rPr>
            </w:pPr>
            <w:r w:rsidRPr="00437B4A">
              <w:rPr>
                <w:rFonts w:ascii="Times New Roman" w:hAnsi="Times New Roman"/>
                <w:sz w:val="16"/>
                <w:szCs w:val="16"/>
              </w:rPr>
              <w:t>(ACMSP292) </w:t>
            </w:r>
          </w:p>
        </w:tc>
        <w:tc>
          <w:tcPr>
            <w:tcW w:w="3545" w:type="dxa"/>
          </w:tcPr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67642" w:rsidRPr="00667642" w:rsidRDefault="00667642" w:rsidP="00667642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667642" w:rsidRPr="00667642" w:rsidRDefault="00667642" w:rsidP="00667642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667642" w:rsidRPr="00667642" w:rsidRDefault="00667642" w:rsidP="00667642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667642" w:rsidP="00667642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paper.</w:t>
            </w:r>
            <w:r w:rsidRPr="00667642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36850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D36850" w:rsidRPr="001B3341" w:rsidRDefault="00D3685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D36850" w:rsidRDefault="00DA3BF0" w:rsidP="00E957BA">
            <w:pPr>
              <w:ind w:right="34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4AFEFD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70.85pt;margin-top:4.95pt;width:65.25pt;height:63.3pt;z-index:251655168;mso-position-horizontal-relative:text;mso-position-vertical-relative:text">
                  <v:imagedata r:id="rId9" o:title=""/>
                </v:shape>
                <o:OLEObject Type="Embed" ProgID="FXDraw3.Document" ShapeID="_x0000_s1026" DrawAspect="Content" ObjectID="_1421784376" r:id="rId10"/>
              </w:pict>
            </w:r>
            <w:r w:rsidR="00D36850">
              <w:rPr>
                <w:rFonts w:ascii="Times New Roman" w:hAnsi="Times New Roman"/>
                <w:sz w:val="24"/>
                <w:szCs w:val="24"/>
              </w:rPr>
              <w:t>What is the probability of rolling a number less than three on a single roll of a die?</w:t>
            </w:r>
          </w:p>
          <w:p w:rsidR="00D36850" w:rsidRPr="00133AA4" w:rsidRDefault="00D36850" w:rsidP="00E957B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36850" w:rsidRPr="00133AA4" w:rsidRDefault="00D36850" w:rsidP="00E957BA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1172DEE4" wp14:editId="7EDD8559">
                      <wp:simplePos x="0" y="0"/>
                      <wp:positionH relativeFrom="column">
                        <wp:posOffset>77412</wp:posOffset>
                      </wp:positionH>
                      <wp:positionV relativeFrom="paragraph">
                        <wp:posOffset>125095</wp:posOffset>
                      </wp:positionV>
                      <wp:extent cx="3905250" cy="114300"/>
                      <wp:effectExtent l="0" t="0" r="19050" b="1905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0" cy="114300"/>
                                <a:chOff x="0" y="0"/>
                                <a:chExt cx="3905250" cy="11430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38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15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36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" o:spid="_x0000_s1026" style="position:absolute;margin-left:6.1pt;margin-top:9.85pt;width:307.5pt;height:9pt;z-index:251656192" coordsize="3905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">
                      <v:roundrect id="AutoShape 3" o:spid="_x0000_s1027" style="position:absolute;left:37338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G/8EA&#10;AADaAAAADwAAAGRycy9kb3ducmV2LnhtbESPT2sCMRTE7wW/Q3hCbzWrUpHVKFpQpDf/nh/Jc7O4&#10;eVk2qbv10zcFweMwM79h5svOVeJOTSg9KxgOMhDE2puSCwWn4+ZjCiJEZIOVZ1LwSwGWi97bHHPj&#10;W97T/RALkSAcclRgY6xzKYO25DAMfE2cvKtvHMYkm0KaBtsEd5UcZdlEOiw5LVis6cuSvh1+nIJv&#10;bT+nj257Me3kOl7t15ez9lul3vvdagYiUhdf4Wd7ZxS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Rv/BAAAA2g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jZMEA&#10;AADaAAAADwAAAGRycy9kb3ducmV2LnhtbESPT2sCMRTE7wW/Q3iCt5q1UpHVKFpQpDf/nh/Jc7O4&#10;eVk20V399E2h0OMwM79h5svOVeJBTSg9KxgNMxDE2puSCwWn4+Z9CiJEZIOVZ1LwpADLRe9tjrnx&#10;Le/pcYiFSBAOOSqwMda5lEFbchiGviZO3tU3DmOSTSFNg22Cu0p+ZNlEOiw5LVis6cuSvh3uTsG3&#10;tp/TV7e9mHZyHa/268tZ+61Sg363moGI1MX/8F97ZxSM4fdKugF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42TBAAAA2gAAAA8AAAAAAAAAAAAAAAAAmAIAAGRycy9kb3du&#10;cmV2LnhtbFBLBQYAAAAABAAEAPUAAACGAwAAAAA=&#10;" strokecolor="black [3213]" strokeweight="1pt"/>
                      <v:roundrect id="AutoShape 5" o:spid="_x0000_s1029" style="position:absolute;left:1211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7EMMA&#10;AADaAAAADwAAAGRycy9kb3ducmV2LnhtbESPzWrDMBCE74G8g9hAb4mctgnBtRLSQkPpLT/NeZHW&#10;lom1MpYau336qhDIcZiZb5hiM7hGXKkLtWcF81kGglh7U3Ol4HR8n65AhIhssPFMCn4owGY9HhWY&#10;G9/znq6HWIkE4ZCjAhtjm0sZtCWHYeZb4uSVvnMYk+wqaTrsE9w18jHLltJhzWnBYktvlvTl8O0U&#10;fGq7WP0Ou7Ppl+XTdv96/tJ+p9TDZNi+gIg0xHv41v4wCp7h/0q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t7EMMAAADaAAAADwAAAAAAAAAAAAAAAACYAgAAZHJzL2Rv&#10;d25yZXYueG1sUEsFBgAAAAAEAAQA9QAAAIgDAAAAAA==&#10;" strokecolor="black [3213]" strokeweight="1pt"/>
                      <v:roundrect id="AutoShape 6" o:spid="_x0000_s1030" style="position:absolute;left:24536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i8EA&#10;AADaAAAADwAAAGRycy9kb3ducmV2LnhtbESPT2sCMRTE74V+h/AEbzWrosjWKFZQpDf/nh/Jc7N0&#10;87Jsorv20zcFweMwM79h5svOVeJOTSg9KxgOMhDE2puSCwWn4+ZjBiJEZIOVZ1LwoADLxfvbHHPj&#10;W97T/RALkSAcclRgY6xzKYO25DAMfE2cvKtvHMYkm0KaBtsEd5UcZdlUOiw5LVisaW1J/xxuTsG3&#10;tpPZb7e9mHZ6Ha/2X5ez9lul+r1u9QkiUhdf4Wd7ZxRM4P9Ku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n3ovBAAAA2g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 w14:anchorId="334F19EC">
                <v:shape id="_x0000_i1025" type="#_x0000_t75" style="width:10.45pt;height:31.4pt" o:ole="">
                  <v:imagedata r:id="rId11" o:title=""/>
                </v:shape>
                <o:OLEObject Type="Embed" ProgID="FXE300.Equation" ShapeID="_x0000_i1025" DrawAspect="Content" ObjectID="_1421784296" r:id="rId12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 w14:anchorId="7CA23C16">
                <v:shape id="_x0000_i1026" type="#_x0000_t75" style="width:10.45pt;height:31.4pt" o:ole="">
                  <v:imagedata r:id="rId13" o:title=""/>
                </v:shape>
                <o:OLEObject Type="Embed" ProgID="FXE300.Equation" ShapeID="_x0000_i1026" DrawAspect="Content" ObjectID="_1421784297" r:id="rId14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 w14:anchorId="76E81186">
                <v:shape id="_x0000_i1027" type="#_x0000_t75" style="width:10.45pt;height:31.4pt" o:ole="">
                  <v:imagedata r:id="rId15" o:title=""/>
                </v:shape>
                <o:OLEObject Type="Embed" ProgID="FXE300.Equation" ShapeID="_x0000_i1027" DrawAspect="Content" ObjectID="_1421784298" r:id="rId16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 w14:anchorId="3FF53359">
                <v:shape id="_x0000_i1028" type="#_x0000_t75" style="width:10.45pt;height:31.4pt" o:ole="">
                  <v:imagedata r:id="rId17" o:title=""/>
                </v:shape>
                <o:OLEObject Type="Embed" ProgID="FXE300.Equation" ShapeID="_x0000_i1028" DrawAspect="Content" ObjectID="_1421784299" r:id="rId18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</w:p>
          <w:p w:rsidR="00D36850" w:rsidRPr="00133AA4" w:rsidRDefault="00D36850" w:rsidP="00E957BA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D3685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36850" w:rsidRPr="001B3341" w:rsidRDefault="00D3685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1351B433" wp14:editId="407ACE96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165735</wp:posOffset>
                      </wp:positionV>
                      <wp:extent cx="485775" cy="619125"/>
                      <wp:effectExtent l="0" t="0" r="9525" b="28575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21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" o:spid="_x0000_s1026" style="position:absolute;margin-left:327.2pt;margin-top:13.05pt;width:38.25pt;height:48.75pt;z-index:251657216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">
                      <v:rect id="Rectangle 17" o:spid="_x0000_s1027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  <v:rect id="Rectangle 18" o:spid="_x0000_s1028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9" o:spid="_x0000_s1029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Tbd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lNt3vgAAANsAAAAPAAAAAAAAAAAAAAAAAKEC&#10;AABkcnMvZG93bnJldi54bWxQSwUGAAAAAAQABAD5AAAAjAMAAAAA&#10;" strokeweight="1.5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Nathan’s toolbox has a lot of tools mixed up</w:t>
            </w:r>
            <w:r w:rsidRPr="00133AA4">
              <w:rPr>
                <w:rFonts w:ascii="Times New Roman" w:hAnsi="Times New Roman"/>
                <w:sz w:val="24"/>
                <w:szCs w:val="24"/>
              </w:rPr>
              <w:t xml:space="preserve"> in it. </w:t>
            </w:r>
          </w:p>
          <w:p w:rsidR="00D36850" w:rsidRPr="00133AA4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6</w:t>
            </w:r>
            <w:r w:rsidRPr="00133A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screwdrivers, 8 spanners and 4 wrenches</w:t>
            </w:r>
            <w:r w:rsidRPr="00133AA4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D36850" w:rsidRPr="00133AA4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Nathan picks a single tool from the toolbox</w:t>
            </w:r>
            <w:r w:rsidRPr="00133AA4">
              <w:rPr>
                <w:rFonts w:ascii="Times New Roman" w:hAnsi="Times New Roman"/>
                <w:sz w:val="24"/>
                <w:szCs w:val="24"/>
              </w:rPr>
              <w:t xml:space="preserve"> at random.</w:t>
            </w:r>
          </w:p>
          <w:p w:rsidR="00D36850" w:rsidRPr="00133AA4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sz w:val="24"/>
                <w:szCs w:val="24"/>
              </w:rPr>
              <w:t>What is th</w:t>
            </w:r>
            <w:r>
              <w:rPr>
                <w:rFonts w:ascii="Times New Roman" w:hAnsi="Times New Roman"/>
                <w:sz w:val="24"/>
                <w:szCs w:val="24"/>
              </w:rPr>
              <w:t>e probability that it is a screwdriver</w:t>
            </w:r>
            <w:r w:rsidRPr="00133AA4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85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36850" w:rsidRPr="001B3341" w:rsidRDefault="00D3685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6850" w:rsidRDefault="00D36850" w:rsidP="00E957BA">
            <w:pPr>
              <w:ind w:right="28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425423F6" wp14:editId="30F47B8B">
                  <wp:simplePos x="0" y="0"/>
                  <wp:positionH relativeFrom="column">
                    <wp:posOffset>4465320</wp:posOffset>
                  </wp:positionH>
                  <wp:positionV relativeFrom="paragraph">
                    <wp:posOffset>-32817</wp:posOffset>
                  </wp:positionV>
                  <wp:extent cx="1156970" cy="1181100"/>
                  <wp:effectExtent l="0" t="0" r="5080" b="0"/>
                  <wp:wrapNone/>
                  <wp:docPr id="16" name="Picture 0" descr="Spinner Pro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inner Prob.jpg"/>
                          <pic:cNvPicPr/>
                        </pic:nvPicPr>
                        <pic:blipFill>
                          <a:blip r:embed="rId19" cstate="print"/>
                          <a:srcRect l="9449" t="8387" r="15748" b="8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spinner used in a board game has 8 equal divisions, numbered from 1 to 8.</w:t>
            </w:r>
          </w:p>
          <w:p w:rsidR="00D36850" w:rsidRPr="00D36850" w:rsidRDefault="00D36850" w:rsidP="00D36850">
            <w:pPr>
              <w:ind w:right="3436"/>
              <w:rPr>
                <w:rFonts w:ascii="Times New Roman" w:hAnsi="Times New Roman"/>
                <w:sz w:val="24"/>
                <w:szCs w:val="24"/>
              </w:rPr>
            </w:pPr>
            <w:r w:rsidRPr="00D36850">
              <w:rPr>
                <w:rFonts w:ascii="Times New Roman" w:hAnsi="Times New Roman"/>
                <w:sz w:val="24"/>
                <w:szCs w:val="24"/>
              </w:rPr>
              <w:t>What is the probability (as a fraction</w:t>
            </w:r>
            <w:r>
              <w:rPr>
                <w:rFonts w:ascii="Times New Roman" w:hAnsi="Times New Roman"/>
                <w:sz w:val="24"/>
                <w:szCs w:val="24"/>
              </w:rPr>
              <w:t>) of the spinner stopping on a number which is a multiple of 3</w:t>
            </w:r>
            <w:r w:rsidRPr="00D36850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D36850" w:rsidRPr="00D36850" w:rsidRDefault="00D36850" w:rsidP="00E957BA">
            <w:pPr>
              <w:ind w:right="3152"/>
              <w:rPr>
                <w:rFonts w:ascii="Times New Roman" w:hAnsi="Times New Roman"/>
                <w:sz w:val="12"/>
                <w:szCs w:val="12"/>
              </w:rPr>
            </w:pPr>
          </w:p>
          <w:p w:rsidR="00D36850" w:rsidRPr="00133AA4" w:rsidRDefault="00D36850" w:rsidP="00D36850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E3461E8" wp14:editId="2A9CD607">
                      <wp:simplePos x="0" y="0"/>
                      <wp:positionH relativeFrom="column">
                        <wp:posOffset>77412</wp:posOffset>
                      </wp:positionH>
                      <wp:positionV relativeFrom="paragraph">
                        <wp:posOffset>125095</wp:posOffset>
                      </wp:positionV>
                      <wp:extent cx="3905250" cy="114300"/>
                      <wp:effectExtent l="0" t="0" r="19050" b="1905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0" cy="114300"/>
                                <a:chOff x="0" y="0"/>
                                <a:chExt cx="3905250" cy="114300"/>
                              </a:xfrm>
                            </wpg:grpSpPr>
                            <wps:wsp>
                              <wps:cNvPr id="2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38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15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36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26" style="position:absolute;margin-left:6.1pt;margin-top:9.85pt;width:307.5pt;height:9pt;z-index:251665408" coordsize="3905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">
                      <v:roundrect id="AutoShape 3" o:spid="_x0000_s1027" style="position:absolute;left:37338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fwMMA&#10;AADbAAAADwAAAGRycy9kb3ducmV2LnhtbESPQWsCMRSE74L/ITyhN81qqZXVKCooxZu2en4kz83i&#10;5mXZRHfbX28KhR6HmfmGWaw6V4kHNaH0rGA8ykAQa29KLhR8fe6GMxAhIhusPJOCbwqwWvZ7C8yN&#10;b/lIj1MsRIJwyFGBjbHOpQzaksMw8jVx8q6+cRiTbAppGmwT3FVykmVT6bDktGCxpq0lfTvdnYKD&#10;tm+zn25/Me30+ro+bi5n7fdKvQy69RxEpC7+h//aH0bB5B1+v6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1fw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LLssEA&#10;AADbAAAADwAAAGRycy9kb3ducmV2LnhtbERPz2vCMBS+D/Y/hDfYbaY6FKmmpRsow5tuen4kr02x&#10;eSlNtN3++uUw2PHj+70tJ9eJOw2h9axgPstAEGtvWm4UfH3uXtYgQkQ22HkmBd8UoCweH7aYGz/y&#10;ke6n2IgUwiFHBTbGPpcyaEsOw8z3xImr/eAwJjg00gw4pnDXyUWWraTDllODxZ7eLenr6eYUHLRd&#10;rn+m/cWMq/q1Or5dztrvlXp+mqoNiEhT/Bf/uT+MgkUam76kH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iy7LBAAAA2wAAAA8AAAAAAAAAAAAAAAAAmAIAAGRycy9kb3du&#10;cmV2LnhtbFBLBQYAAAAABAAEAPUAAACGAwAAAAA=&#10;" strokecolor="black [3213]" strokeweight="1pt"/>
                      <v:roundrect id="AutoShape 5" o:spid="_x0000_s1029" style="position:absolute;left:1211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uKcMA&#10;AADbAAAADwAAAGRycy9kb3ducmV2LnhtbESPT2sCMRTE70K/Q3iF3jSrRbFbo9iCIt78e34kz83i&#10;5mXZRHfbT28KBY/DzPyGmS06V4k7NaH0rGA4yEAQa29KLhQcD6v+FESIyAYrz6TghwIs5i+9GebG&#10;t7yj+z4WIkE45KjAxljnUgZtyWEY+Jo4eRffOIxJNoU0DbYJ7io5yrKJdFhyWrBY07clfd3fnIKt&#10;tuPpb7c+m3ZyeV/uvs4n7ddKvb12y08Qkbr4DP+3N0bB6AP+vq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5uKcMAAADbAAAADwAAAAAAAAAAAAAAAACYAgAAZHJzL2Rv&#10;d25yZXYueG1sUEsFBgAAAAAEAAQA9QAAAIgDAAAAAA==&#10;" strokecolor="black [3213]" strokeweight="1pt"/>
                      <v:roundrect id="AutoShape 6" o:spid="_x0000_s1030" style="position:absolute;left:24536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1Rac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ff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NUWnBAAAA2w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29" type="#_x0000_t75" style="width:10.45pt;height:31.4pt" o:ole="">
                  <v:imagedata r:id="rId20" o:title=""/>
                </v:shape>
                <o:OLEObject Type="Embed" ProgID="FXE300.Equation" ShapeID="_x0000_i1029" DrawAspect="Content" ObjectID="_1421784300" r:id="rId21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0" type="#_x0000_t75" style="width:10.45pt;height:31.4pt" o:ole="">
                  <v:imagedata r:id="rId22" o:title=""/>
                </v:shape>
                <o:OLEObject Type="Embed" ProgID="FXE300.Equation" ShapeID="_x0000_i1030" DrawAspect="Content" ObjectID="_1421784301" r:id="rId23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1" type="#_x0000_t75" style="width:10.45pt;height:31.4pt" o:ole="">
                  <v:imagedata r:id="rId24" o:title=""/>
                </v:shape>
                <o:OLEObject Type="Embed" ProgID="FXE300.Equation" ShapeID="_x0000_i1031" DrawAspect="Content" ObjectID="_1421784302" r:id="rId25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2" type="#_x0000_t75" style="width:10.45pt;height:31.4pt" o:ole="">
                  <v:imagedata r:id="rId26" o:title=""/>
                </v:shape>
                <o:OLEObject Type="Embed" ProgID="FXE300.Equation" ShapeID="_x0000_i1032" DrawAspect="Content" ObjectID="_1421784303" r:id="rId27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</w:p>
          <w:p w:rsidR="00D36850" w:rsidRDefault="00D36850" w:rsidP="00E957BA">
            <w:pPr>
              <w:ind w:right="3152"/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D3685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36850" w:rsidRPr="001B3341" w:rsidRDefault="00D3685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6850" w:rsidRDefault="00DA3BF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16EFBE5">
                <v:group id="_x0000_s1041" style="position:absolute;margin-left:183.75pt;margin-top:23.55pt;width:38.25pt;height:48.75pt;z-index:251673600;mso-position-horizontal-relative:text;mso-position-vertical-relative:text" coordorigin="4575,8730" coordsize="765,975">
                  <v:rect id="_x0000_s1042" style="position:absolute;left:4710;top:8730;width:510;height:447"/>
                  <v:rect id="_x0000_s1043" style="position:absolute;left:4710;top:9282;width:510;height:423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4" type="#_x0000_t32" style="position:absolute;left:4575;top:9226;width:765;height:0;mso-position-vertical:absolute" o:connectortype="straight" strokeweight="1.5pt"/>
                </v:group>
              </w:pict>
            </w:r>
            <w:r w:rsidR="00D36850">
              <w:rPr>
                <w:rFonts w:ascii="Times New Roman" w:hAnsi="Times New Roman"/>
                <w:sz w:val="24"/>
                <w:szCs w:val="24"/>
              </w:rPr>
              <w:t xml:space="preserve"> A single card is drawn from a normal pack of 52 cards. What is the probability that it is not an Ace?</w:t>
            </w: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36850" w:rsidRPr="00F97437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85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36850" w:rsidRPr="001B3341" w:rsidRDefault="00D3685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6850" w:rsidRDefault="0041191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chess board</w:t>
            </w:r>
            <w:r w:rsidR="00D36850">
              <w:rPr>
                <w:rFonts w:ascii="Times New Roman" w:hAnsi="Times New Roman"/>
                <w:sz w:val="24"/>
                <w:szCs w:val="24"/>
              </w:rPr>
              <w:t xml:space="preserve"> has 64 squares</w:t>
            </w:r>
            <w:r>
              <w:rPr>
                <w:rFonts w:ascii="Times New Roman" w:hAnsi="Times New Roman"/>
                <w:sz w:val="24"/>
                <w:szCs w:val="24"/>
              </w:rPr>
              <w:t>, half of which are white and half black</w:t>
            </w:r>
            <w:r w:rsidR="00D368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411910" w:rsidRDefault="0041191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 black squares have chess pieces on them, as do six white squares</w:t>
            </w:r>
            <w:r w:rsidR="00D3685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D36850" w:rsidRDefault="0041191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chess piece is chosen at random.</w:t>
            </w:r>
          </w:p>
          <w:p w:rsidR="00411910" w:rsidRDefault="00DA3BF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6831A157">
                <v:group id="_x0000_s1045" style="position:absolute;margin-left:317.05pt;margin-top:8.35pt;width:38.25pt;height:48.75pt;z-index:251675648" coordorigin="4575,8730" coordsize="765,975">
                  <v:rect id="_x0000_s1046" style="position:absolute;left:4710;top:8730;width:510;height:447"/>
                  <v:rect id="_x0000_s1047" style="position:absolute;left:4710;top:9282;width:510;height:423"/>
                  <v:shape id="_x0000_s1048" type="#_x0000_t32" style="position:absolute;left:4575;top:9226;width:765;height:0;mso-position-vertical:absolute" o:connectortype="straight" strokeweight="1.5pt"/>
                </v:group>
              </w:pict>
            </w:r>
            <w:r w:rsidR="00411910">
              <w:rPr>
                <w:rFonts w:ascii="Times New Roman" w:hAnsi="Times New Roman"/>
                <w:sz w:val="24"/>
                <w:szCs w:val="24"/>
              </w:rPr>
              <w:t>What is the probability that it is on a white square?</w:t>
            </w: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36850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36850" w:rsidRPr="00F97437" w:rsidRDefault="00D3685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85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36850" w:rsidRPr="001B3341" w:rsidRDefault="00D3685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957BA" w:rsidRDefault="00E957BA" w:rsidP="00E957BA">
            <w:pPr>
              <w:ind w:right="7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Ten </w:t>
            </w:r>
            <w:r w:rsidRPr="00E957BA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let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>ter tiles from a word game</w:t>
            </w:r>
            <w:r w:rsidRPr="00E957BA"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t xml:space="preserve"> have been</w:t>
            </w:r>
            <w:r w:rsidRPr="00E957BA">
              <w:rPr>
                <w:rFonts w:ascii="Times New Roman" w:hAnsi="Times New Roman"/>
                <w:sz w:val="24"/>
                <w:szCs w:val="24"/>
              </w:rPr>
              <w:t xml:space="preserve"> used to make the word below. </w:t>
            </w:r>
          </w:p>
          <w:p w:rsidR="00E957BA" w:rsidRPr="00E957BA" w:rsidRDefault="00E957BA" w:rsidP="00E957BA">
            <w:pPr>
              <w:ind w:right="742"/>
              <w:rPr>
                <w:rFonts w:ascii="Times New Roman" w:hAnsi="Times New Roman"/>
                <w:sz w:val="24"/>
                <w:szCs w:val="24"/>
              </w:rPr>
            </w:pPr>
            <w:r w:rsidRPr="00E957BA">
              <w:rPr>
                <w:rFonts w:ascii="Times New Roman" w:hAnsi="Times New Roman"/>
                <w:sz w:val="24"/>
                <w:szCs w:val="24"/>
              </w:rPr>
              <w:t>One tile is chosen at random from those shown.</w:t>
            </w:r>
          </w:p>
          <w:p w:rsidR="00E957BA" w:rsidRPr="00E957BA" w:rsidRDefault="00DA3BF0" w:rsidP="00E957BA">
            <w:pPr>
              <w:ind w:right="31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83" type="#_x0000_t75" style="position:absolute;margin-left:12.75pt;margin-top:5.45pt;width:278.8pt;height:29.2pt;z-index:251695104">
                  <v:imagedata r:id="rId28" o:title=""/>
                </v:shape>
                <o:OLEObject Type="Embed" ProgID="FXDraw3.Document" ShapeID="_x0000_s1083" DrawAspect="Content" ObjectID="_1421784377" r:id="rId29"/>
              </w:pict>
            </w:r>
          </w:p>
          <w:p w:rsidR="00E957BA" w:rsidRPr="00E957BA" w:rsidRDefault="00E957BA" w:rsidP="00E957BA">
            <w:pPr>
              <w:ind w:right="3152"/>
              <w:rPr>
                <w:rFonts w:ascii="Times New Roman" w:hAnsi="Times New Roman"/>
                <w:sz w:val="24"/>
                <w:szCs w:val="24"/>
              </w:rPr>
            </w:pPr>
          </w:p>
          <w:p w:rsidR="00D36850" w:rsidRDefault="00D36850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7BA" w:rsidRDefault="00E957BA" w:rsidP="00E957BA">
            <w:pPr>
              <w:rPr>
                <w:rFonts w:ascii="Times New Roman" w:hAnsi="Times New Roman"/>
                <w:sz w:val="24"/>
                <w:szCs w:val="24"/>
              </w:rPr>
            </w:pPr>
            <w:r w:rsidRPr="00E957BA">
              <w:rPr>
                <w:rFonts w:ascii="Times New Roman" w:hAnsi="Times New Roman"/>
                <w:sz w:val="24"/>
                <w:szCs w:val="24"/>
              </w:rPr>
              <w:t>What is the probability that the tile chosen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letter U</w:t>
            </w:r>
            <w:r w:rsidRPr="00E957BA">
              <w:rPr>
                <w:rFonts w:ascii="Times New Roman" w:hAnsi="Times New Roman"/>
                <w:sz w:val="24"/>
                <w:szCs w:val="24"/>
              </w:rPr>
              <w:t xml:space="preserve"> or the letter C?</w:t>
            </w:r>
          </w:p>
          <w:p w:rsidR="00E957BA" w:rsidRDefault="00E957BA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0FC97E6" wp14:editId="655C298B">
                      <wp:simplePos x="0" y="0"/>
                      <wp:positionH relativeFrom="column">
                        <wp:posOffset>4556125</wp:posOffset>
                      </wp:positionH>
                      <wp:positionV relativeFrom="paragraph">
                        <wp:posOffset>-10160</wp:posOffset>
                      </wp:positionV>
                      <wp:extent cx="485775" cy="619125"/>
                      <wp:effectExtent l="0" t="0" r="9525" b="28575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55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" o:spid="_x0000_s1026" style="position:absolute;margin-left:358.75pt;margin-top:-.8pt;width:38.25pt;height:48.75pt;z-index:251698176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">
                      <v:rect id="Rectangle 63" o:spid="_x0000_s1027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  <v:rect id="Rectangle 64" o:spid="_x0000_s1028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      <v:shape id="AutoShape 65" o:spid="_x0000_s1029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muCcIAAADbAAAADwAAAGRycy9kb3ducmV2LnhtbESPQYvCMBSE7wv+h/AEb2uqsiq1UXRB&#10;8OJh1Yu3R/NsSpuX2mRr/fdmYcHjMDPfMNmmt7XoqPWlYwWTcQKCOHe65ELB5bz/XILwAVlj7ZgU&#10;PMnDZj34yDDV7sE/1J1CISKEfYoKTAhNKqXPDVn0Y9cQR+/mWoshyraQusVHhNtaTpNkLi2WHBcM&#10;NvRtKK9Ov1aBbbS9H53R16qc1Ts63La7pFNqNOy3KxCB+vAO/7cPWsHXAv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muCcIAAADbAAAADwAAAAAAAAAAAAAA&#10;AAChAgAAZHJzL2Rvd25yZXYueG1sUEsFBgAAAAAEAAQA+QAAAJADAAAAAA==&#10;" strokeweight="1.5pt"/>
                    </v:group>
                  </w:pict>
                </mc:Fallback>
              </mc:AlternateContent>
            </w:r>
          </w:p>
          <w:p w:rsidR="00E957BA" w:rsidRDefault="00E957BA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7BA" w:rsidRPr="00E957BA" w:rsidRDefault="00E957BA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957BA" w:rsidRDefault="00E957BA" w:rsidP="00B850E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6850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D36850" w:rsidRPr="001B3341" w:rsidRDefault="00D36850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36850" w:rsidRDefault="00DA3BF0" w:rsidP="00524DAF">
            <w:pPr>
              <w:ind w:right="28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4AFEFD7A">
                <v:shape id="_x0000_s1090" type="#_x0000_t75" style="position:absolute;margin-left:386.8pt;margin-top:6.05pt;width:65.25pt;height:63.3pt;z-index:251701248;mso-position-horizontal-relative:text;mso-position-vertical-relative:text">
                  <v:imagedata r:id="rId9" o:title=""/>
                </v:shape>
                <o:OLEObject Type="Embed" ProgID="FXDraw3.Document" ShapeID="_x0000_s1090" DrawAspect="Content" ObjectID="_1421784378" r:id="rId30"/>
              </w:pict>
            </w:r>
            <w:r w:rsidR="00524DAF">
              <w:rPr>
                <w:rFonts w:ascii="Times New Roman" w:hAnsi="Times New Roman"/>
                <w:sz w:val="24"/>
                <w:szCs w:val="24"/>
              </w:rPr>
              <w:t>What is the probability of rolling a number which is even and less than 5 in a single roll of a die?</w:t>
            </w:r>
          </w:p>
          <w:p w:rsidR="00524DAF" w:rsidRPr="00524DAF" w:rsidRDefault="00524DAF" w:rsidP="00524DAF">
            <w:pPr>
              <w:ind w:right="2869"/>
              <w:rPr>
                <w:rFonts w:ascii="Times New Roman" w:hAnsi="Times New Roman"/>
                <w:sz w:val="12"/>
                <w:szCs w:val="12"/>
              </w:rPr>
            </w:pPr>
          </w:p>
          <w:p w:rsidR="00524DAF" w:rsidRPr="00133AA4" w:rsidRDefault="00524DAF" w:rsidP="00524DAF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B5A75D2" wp14:editId="4866CA70">
                      <wp:simplePos x="0" y="0"/>
                      <wp:positionH relativeFrom="column">
                        <wp:posOffset>77412</wp:posOffset>
                      </wp:positionH>
                      <wp:positionV relativeFrom="paragraph">
                        <wp:posOffset>125095</wp:posOffset>
                      </wp:positionV>
                      <wp:extent cx="3905250" cy="114300"/>
                      <wp:effectExtent l="0" t="0" r="19050" b="19050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0" cy="114300"/>
                                <a:chOff x="0" y="0"/>
                                <a:chExt cx="3905250" cy="114300"/>
                              </a:xfrm>
                            </wpg:grpSpPr>
                            <wps:wsp>
                              <wps:cNvPr id="5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38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15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36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8" o:spid="_x0000_s1026" style="position:absolute;margin-left:6.1pt;margin-top:9.85pt;width:307.5pt;height:9pt;z-index:251700224" coordsize="3905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">
                      <v:roundrect id="AutoShape 3" o:spid="_x0000_s1027" style="position:absolute;left:37338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dVM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8Qf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gdVM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+dL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/n50vwAAANsAAAAPAAAAAAAAAAAAAAAAAJgCAABkcnMvZG93bnJl&#10;di54bWxQSwUGAAAAAAQABAD1AAAAhAMAAAAA&#10;" strokecolor="black [3213]" strokeweight="1pt"/>
                      <v:roundrect id="AutoShape 5" o:spid="_x0000_s1029" style="position:absolute;left:1211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/>
                      <v:roundrect id="AutoShape 6" o:spid="_x0000_s1030" style="position:absolute;left:24536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FmMMA&#10;AADbAAAADwAAAGRycy9kb3ducmV2LnhtbESPT2sCMRTE7wW/Q3gFbzVbxUW2RtGCIr359/xInpul&#10;m5dlk7qrn74RCj0OM/MbZr7sXS1u1IbKs4L3UQaCWHtTcangdNy8zUCEiGyw9kwK7hRguRi8zLEw&#10;vuM93Q6xFAnCoUAFNsamkDJoSw7DyDfEybv61mFMsi2labFLcFfLcZbl0mHFacFiQ5+W9Pfhxyn4&#10;0nY6e/Tbi+ny62S1X1/O2m+VGr72qw8Qkfr4H/5r74yCfAzP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BFm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3" type="#_x0000_t75" style="width:10.45pt;height:31.4pt" o:ole="">
                  <v:imagedata r:id="rId31" o:title=""/>
                </v:shape>
                <o:OLEObject Type="Embed" ProgID="FXE300.Equation" ShapeID="_x0000_i1033" DrawAspect="Content" ObjectID="_1421784304" r:id="rId32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4" type="#_x0000_t75" style="width:10.45pt;height:31.4pt" o:ole="">
                  <v:imagedata r:id="rId24" o:title=""/>
                </v:shape>
                <o:OLEObject Type="Embed" ProgID="FXE300.Equation" ShapeID="_x0000_i1034" DrawAspect="Content" ObjectID="_1421784305" r:id="rId33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5" type="#_x0000_t75" style="width:10.45pt;height:31.4pt" o:ole="">
                  <v:imagedata r:id="rId26" o:title=""/>
                </v:shape>
                <o:OLEObject Type="Embed" ProgID="FXE300.Equation" ShapeID="_x0000_i1035" DrawAspect="Content" ObjectID="_1421784306" r:id="rId34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6" type="#_x0000_t75" style="width:10.45pt;height:31.4pt" o:ole="">
                  <v:imagedata r:id="rId35" o:title=""/>
                </v:shape>
                <o:OLEObject Type="Embed" ProgID="FXE300.Equation" ShapeID="_x0000_i1036" DrawAspect="Content" ObjectID="_1421784307" r:id="rId36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</w:t>
            </w:r>
          </w:p>
          <w:p w:rsidR="00524DAF" w:rsidRPr="00524DAF" w:rsidRDefault="00524DAF" w:rsidP="00524DAF">
            <w:pPr>
              <w:ind w:right="2869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24DA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24DAF" w:rsidRPr="001B3341" w:rsidRDefault="00524DAF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table shows the results of a survey of eye colours of a random sample of 36 people. </w:t>
            </w:r>
          </w:p>
          <w:p w:rsidR="00524DAF" w:rsidRDefault="00DA3BF0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1DBEDE61">
                <v:shape id="_x0000_s1091" type="#_x0000_t75" style="position:absolute;margin-left:67.95pt;margin-top:2.05pt;width:175.9pt;height:117.3pt;z-index:251703296;mso-position-horizontal-relative:text;mso-position-vertical-relative:text">
                  <v:imagedata r:id="rId37" o:title=""/>
                </v:shape>
                <o:OLEObject Type="Embed" ProgID="FXDraw3.Document" ShapeID="_x0000_s1091" DrawAspect="Content" ObjectID="_1421784379" r:id="rId38"/>
              </w:pict>
            </w: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person is chosen at random from those who were surveyed.</w:t>
            </w:r>
          </w:p>
          <w:p w:rsidR="00524DAF" w:rsidRDefault="00524DAF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</w:t>
            </w:r>
            <w:r w:rsidR="0075252B">
              <w:rPr>
                <w:rFonts w:ascii="Times New Roman" w:hAnsi="Times New Roman"/>
                <w:sz w:val="24"/>
                <w:szCs w:val="24"/>
              </w:rPr>
              <w:t>y have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252B">
              <w:rPr>
                <w:rFonts w:ascii="Times New Roman" w:hAnsi="Times New Roman"/>
                <w:sz w:val="24"/>
                <w:szCs w:val="24"/>
              </w:rPr>
              <w:t>green or h</w:t>
            </w:r>
            <w:r>
              <w:rPr>
                <w:rFonts w:ascii="Times New Roman" w:hAnsi="Times New Roman"/>
                <w:sz w:val="24"/>
                <w:szCs w:val="24"/>
              </w:rPr>
              <w:t>azel eyes?</w:t>
            </w:r>
          </w:p>
          <w:p w:rsidR="00524DAF" w:rsidRPr="0075252B" w:rsidRDefault="00524DAF" w:rsidP="009C605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75252B" w:rsidRPr="00133AA4" w:rsidRDefault="0075252B" w:rsidP="0075252B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6A9A3362" wp14:editId="38B22978">
                      <wp:simplePos x="0" y="0"/>
                      <wp:positionH relativeFrom="column">
                        <wp:posOffset>77412</wp:posOffset>
                      </wp:positionH>
                      <wp:positionV relativeFrom="paragraph">
                        <wp:posOffset>125095</wp:posOffset>
                      </wp:positionV>
                      <wp:extent cx="3905250" cy="114300"/>
                      <wp:effectExtent l="0" t="0" r="19050" b="1905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0" cy="114300"/>
                                <a:chOff x="0" y="0"/>
                                <a:chExt cx="3905250" cy="114300"/>
                              </a:xfrm>
                            </wpg:grpSpPr>
                            <wps:wsp>
                              <wps:cNvPr id="6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38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15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36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3" o:spid="_x0000_s1026" style="position:absolute;margin-left:6.1pt;margin-top:9.85pt;width:307.5pt;height:9pt;z-index:251705344" coordsize="3905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">
                      <v:roundrect id="AutoShape 3" o:spid="_x0000_s1027" style="position:absolute;left:37338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4d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eHf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/>
                      <v:roundrect id="AutoShape 5" o:spid="_x0000_s1029" style="position:absolute;left:1211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Dm8IA&#10;AADb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0ObwgAAANsAAAAPAAAAAAAAAAAAAAAAAJgCAABkcnMvZG93&#10;bnJldi54bWxQSwUGAAAAAAQABAD1AAAAhwMAAAAA&#10;" strokecolor="black [3213]" strokeweight="1pt"/>
                      <v:roundrect id="AutoShape 6" o:spid="_x0000_s1030" style="position:absolute;left:24536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mAMMA&#10;AADbAAAADwAAAGRycy9kb3ducmV2LnhtbESPQWsCMRSE7wX/Q3gFbzXbiqtsjaKFinhTW8+P5LlZ&#10;unlZNqm7+utNoeBxmJlvmPmyd7W4UBsqzwpeRxkIYu1NxaWCr+PnywxEiMgGa8+k4EoBlovB0xwL&#10;4zve0+UQS5EgHApUYGNsCimDtuQwjHxDnLyzbx3GJNtSmha7BHe1fMuyXDqsOC1YbOjDkv45/DoF&#10;O20ns1u/OZkuP49X+/XpW/uNUsPnfvUOIlIfH+H/9tYoyKfw9yX9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fmAM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7" type="#_x0000_t75" style="width:10.45pt;height:31.4pt" o:ole="">
                  <v:imagedata r:id="rId31" o:title=""/>
                </v:shape>
                <o:OLEObject Type="Embed" ProgID="FXE300.Equation" ShapeID="_x0000_i1037" DrawAspect="Content" ObjectID="_1421784308" r:id="rId39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8" type="#_x0000_t75" style="width:10.45pt;height:31.4pt" o:ole="">
                  <v:imagedata r:id="rId40" o:title=""/>
                </v:shape>
                <o:OLEObject Type="Embed" ProgID="FXE300.Equation" ShapeID="_x0000_i1038" DrawAspect="Content" ObjectID="_1421784309" r:id="rId41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39" type="#_x0000_t75" style="width:10.45pt;height:31.4pt" o:ole="">
                  <v:imagedata r:id="rId42" o:title=""/>
                </v:shape>
                <o:OLEObject Type="Embed" ProgID="FXE300.Equation" ShapeID="_x0000_i1039" DrawAspect="Content" ObjectID="_1421784310" r:id="rId43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40" type="#_x0000_t75" style="width:10.45pt;height:31.4pt" o:ole="">
                  <v:imagedata r:id="rId44" o:title=""/>
                </v:shape>
                <o:OLEObject Type="Embed" ProgID="FXE300.Equation" ShapeID="_x0000_i1040" DrawAspect="Content" ObjectID="_1421784311" r:id="rId45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</w:t>
            </w:r>
          </w:p>
          <w:p w:rsidR="0075252B" w:rsidRPr="0075252B" w:rsidRDefault="0075252B" w:rsidP="009C605C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7284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72842" w:rsidRPr="001B3341" w:rsidRDefault="00C72842" w:rsidP="00C7284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Questions 9 to 12 refer to the two way table below, which shows the </w:t>
            </w:r>
            <w:r w:rsidR="009E4C2A">
              <w:rPr>
                <w:rFonts w:ascii="Times New Roman" w:hAnsi="Times New Roman"/>
                <w:sz w:val="24"/>
                <w:szCs w:val="24"/>
              </w:rPr>
              <w:t>skills of a group of employees in a company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72842" w:rsidRDefault="00DA3BF0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2A439E5A">
                <v:shape id="_x0000_s1126" type="#_x0000_t75" style="position:absolute;margin-left:60.85pt;margin-top:2.5pt;width:318.95pt;height:92pt;z-index:251732992">
                  <v:imagedata r:id="rId46" o:title=""/>
                </v:shape>
                <o:OLEObject Type="Embed" ProgID="FXDraw3.Document" ShapeID="_x0000_s1126" DrawAspect="Content" ObjectID="_1421784380" r:id="rId47"/>
              </w:pict>
            </w:r>
          </w:p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Pr="00EF390B" w:rsidRDefault="00C72842" w:rsidP="009C60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F390B">
              <w:rPr>
                <w:rFonts w:ascii="Times New Roman" w:hAnsi="Times New Roman"/>
                <w:b/>
                <w:sz w:val="24"/>
                <w:szCs w:val="24"/>
              </w:rPr>
              <w:t>One person is chosen at</w:t>
            </w:r>
            <w:r w:rsidR="009E4C2A">
              <w:rPr>
                <w:rFonts w:ascii="Times New Roman" w:hAnsi="Times New Roman"/>
                <w:b/>
                <w:sz w:val="24"/>
                <w:szCs w:val="24"/>
              </w:rPr>
              <w:t xml:space="preserve"> random from the employees</w:t>
            </w:r>
            <w:r w:rsidRPr="00EF390B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</w:tr>
      <w:tr w:rsidR="00C7284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72842" w:rsidRPr="001B3341" w:rsidRDefault="00C7284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</w:t>
            </w:r>
            <w:r w:rsidR="009E4C2A">
              <w:rPr>
                <w:rFonts w:ascii="Times New Roman" w:hAnsi="Times New Roman"/>
                <w:sz w:val="24"/>
                <w:szCs w:val="24"/>
              </w:rPr>
              <w:t>lity that the person can repair computers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72842" w:rsidRPr="009E4C2A" w:rsidRDefault="00C72842" w:rsidP="009C605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72842" w:rsidRDefault="009E4C2A" w:rsidP="009C605C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355B50BB" wp14:editId="0B34E18A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99060</wp:posOffset>
                      </wp:positionV>
                      <wp:extent cx="4362450" cy="114300"/>
                      <wp:effectExtent l="0" t="0" r="19050" b="19050"/>
                      <wp:wrapNone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1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5" o:spid="_x0000_s1026" style="position:absolute;margin-left:14.7pt;margin-top:7.8pt;width:343.5pt;height:9pt;z-index:25173913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vtsEA&#10;AADcAAAADwAAAGRycy9kb3ducmV2LnhtbERPS2sCMRC+F/ofwhS81awVF9kaRQWl9ObzPCTjZulm&#10;smxSd+2vbwTB23x8z5kteleLK7Wh8qxgNMxAEGtvKi4VHA+b9ymIEJEN1p5JwY0CLOavLzMsjO94&#10;R9d9LEUK4VCgAhtjU0gZtCWHYegb4sRdfOswJtiW0rTYpXBXy48sy6XDilODxYbWlvTP/tcp+NZ2&#10;Mv3rt2fT5Zfxcrc6n7TfKjV465efICL18Sl+uL9Mmj/K4f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cL7b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KLcEA&#10;AADcAAAADwAAAGRycy9kb3ducmV2LnhtbERPTWsCMRC9C/0PYQreNKtSK1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Qii3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eX8UA&#10;AADcAAAADwAAAGRycy9kb3ducmV2LnhtbESPT2sCMRDF70K/Q5hCb5rVUpGtUaxQKb35p56HZNws&#10;3UyWTepu/fTOodDbDO/Ne79ZrofQqCt1qY5sYDopQBHb6GquDJyO7+MFqJSRHTaRycAvJVivHkZL&#10;LF3seU/XQ66UhHAq0YDPuS21TtZTwDSJLbFol9gFzLJ2lXYd9hIeGj0rirkOWLM0eGxp68l+H36C&#10;gU/rXxa3YXd2/fzyvNm/nb9s3Bnz9DhsXkFlGvK/+e/6wwn+VGjlGZ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x5fxQAAANwAAAAPAAAAAAAAAAAAAAAAAJgCAABkcnMv&#10;ZG93bnJldi54bWxQSwUGAAAAAAQABAD1AAAAig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7xMEA&#10;AADcAAAADwAAAGRycy9kb3ducmV2LnhtbERPTWsCMRC9C/0PYQreNKtSsVujWEEp3rSt5yEZN0s3&#10;k2UT3dVfbwSht3m8z5kvO1eJCzWh9KxgNMxAEGtvSi4U/HxvBjMQISIbrDyTgisFWC5eenPMjW95&#10;T5dDLEQK4ZCjAhtjnUsZtCWHYehr4sSdfOMwJtgU0jTYpnBXyXGWTaXDklODxZrWlvTf4ewU7LR9&#10;m9267dG009Nktf88/mq/Var/2q0+QETq4r/46f4yaf7oHR7PpAv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u8T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 w:rsidR="00C72842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D22162">
              <w:rPr>
                <w:rFonts w:ascii="Times New Roman" w:hAnsi="Times New Roman"/>
                <w:sz w:val="24"/>
                <w:szCs w:val="24"/>
              </w:rPr>
              <w:object w:dxaOrig="184" w:dyaOrig="539" w14:anchorId="5D9E5D67">
                <v:shape id="_x0000_i1041" type="#_x0000_t75" style="width:9.15pt;height:26.85pt" o:ole="">
                  <v:imagedata r:id="rId48" o:title=""/>
                </v:shape>
                <o:OLEObject Type="Embed" ProgID="FXE300.Equation" ShapeID="_x0000_i1041" DrawAspect="Content" ObjectID="_1421784312" r:id="rId49"/>
              </w:object>
            </w:r>
            <w:r w:rsidR="00C72842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D22162">
              <w:rPr>
                <w:rFonts w:ascii="Times New Roman" w:hAnsi="Times New Roman"/>
                <w:sz w:val="24"/>
                <w:szCs w:val="24"/>
              </w:rPr>
              <w:object w:dxaOrig="304" w:dyaOrig="539" w14:anchorId="1F723301">
                <v:shape id="_x0000_i1042" type="#_x0000_t75" style="width:15.05pt;height:26.85pt" o:ole="">
                  <v:imagedata r:id="rId50" o:title=""/>
                </v:shape>
                <o:OLEObject Type="Embed" ProgID="FXE300.Equation" ShapeID="_x0000_i1042" DrawAspect="Content" ObjectID="_1421784313" r:id="rId51"/>
              </w:object>
            </w:r>
            <w:r w:rsidR="00C72842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2842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D22162">
              <w:rPr>
                <w:rFonts w:ascii="Times New Roman" w:hAnsi="Times New Roman"/>
                <w:sz w:val="24"/>
                <w:szCs w:val="24"/>
              </w:rPr>
              <w:object w:dxaOrig="304" w:dyaOrig="539" w14:anchorId="7B1B6721">
                <v:shape id="_x0000_i1043" type="#_x0000_t75" style="width:15.05pt;height:26.85pt" o:ole="">
                  <v:imagedata r:id="rId52" o:title=""/>
                </v:shape>
                <o:OLEObject Type="Embed" ProgID="FXE300.Equation" ShapeID="_x0000_i1043" DrawAspect="Content" ObjectID="_1421784314" r:id="rId53"/>
              </w:object>
            </w:r>
            <w:r w:rsidR="00C72842">
              <w:rPr>
                <w:rFonts w:ascii="Times New Roman" w:hAnsi="Times New Roman"/>
                <w:sz w:val="24"/>
                <w:szCs w:val="24"/>
              </w:rPr>
              <w:t xml:space="preserve">                                 </w:t>
            </w:r>
            <w:r w:rsidRPr="00D22162">
              <w:rPr>
                <w:rFonts w:ascii="Times New Roman" w:hAnsi="Times New Roman"/>
                <w:sz w:val="24"/>
                <w:szCs w:val="24"/>
              </w:rPr>
              <w:object w:dxaOrig="184" w:dyaOrig="539" w14:anchorId="65505EE9">
                <v:shape id="_x0000_i1044" type="#_x0000_t75" style="width:9.15pt;height:26.85pt" o:ole="">
                  <v:imagedata r:id="rId54" o:title=""/>
                </v:shape>
                <o:OLEObject Type="Embed" ProgID="FXE300.Equation" ShapeID="_x0000_i1044" DrawAspect="Content" ObjectID="_1421784315" r:id="rId55"/>
              </w:object>
            </w:r>
            <w:r w:rsidR="00C7284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72842" w:rsidRPr="009E4C2A" w:rsidRDefault="00C72842" w:rsidP="009C605C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7284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72842" w:rsidRPr="001B3341" w:rsidRDefault="00C7284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the person </w:t>
            </w:r>
            <w:r w:rsidR="009E4C2A">
              <w:rPr>
                <w:rFonts w:ascii="Times New Roman" w:hAnsi="Times New Roman"/>
                <w:sz w:val="24"/>
                <w:szCs w:val="24"/>
              </w:rPr>
              <w:t>drives and can repair computers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9E4C2A" w:rsidRPr="009E4C2A" w:rsidRDefault="009E4C2A" w:rsidP="009E4C2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E4C2A" w:rsidRDefault="009E4C2A" w:rsidP="009E4C2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63702535" wp14:editId="605045FB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99060</wp:posOffset>
                      </wp:positionV>
                      <wp:extent cx="4362450" cy="114300"/>
                      <wp:effectExtent l="0" t="0" r="19050" b="19050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2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20" o:spid="_x0000_s1026" style="position:absolute;margin-left:14.7pt;margin-top:7.8pt;width:343.5pt;height:9pt;z-index:25174118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9f8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k/G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ZfX/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jCMEA&#10;AADcAAAADwAAAGRycy9kb3ducmV2LnhtbERPS2sCMRC+C/6HMIXeNNsVRVajaEEpvfk8D8m4WdxM&#10;lk3qbvvrG6HQ23x8z1mue1eLB7Wh8qzgbZyBINbeVFwqOJ92ozmIEJEN1p5JwTcFWK+GgyUWxnd8&#10;oMcxliKFcChQgY2xKaQM2pLDMPYNceJuvnUYE2xLaVrsUrirZZ5lM+mw4tRgsaF3S/p+/HIKPrWd&#10;zn/6/dV0s9tkc9heL9rvlXp96TcLEJH6+C/+c3+YND/P4fl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4wj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dGk8EA&#10;AADcAAAADwAAAGRycy9kb3ducmV2LnhtbERPTWsCMRC9C/6HMII3zVZRZGsUW1CKN23reUjGzdLN&#10;ZNlEd+2vN4LgbR7vc5brzlXiSk0oPSt4G2cgiLU3JRcKfr63owWIEJENVp5JwY0CrFf93hJz41s+&#10;0PUYC5FCOOSowMZY51IGbclhGPuaOHFn3ziMCTaFNA22KdxVcpJlc+mw5NRgsaZPS/rveHEK9trO&#10;Fv/d7mTa+Xm6OXycfrXfKTUcdJt3EJG6+BI/3V8mzZ9M4fFMuk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HRpP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e58IA&#10;AADcAAAADwAAAGRycy9kb3ducmV2LnhtbERP32vCMBB+F/wfwg32pul0E6mNogNl7E3dfD6Sa1Ns&#10;LqXJbLe/fhkMfLuP7+cVm8E14kZdqD0reJpmIIi1NzVXCj7O+8kSRIjIBhvPpOCbAmzW41GBufE9&#10;H+l2ipVIIRxyVGBjbHMpg7bkMEx9S5y40ncOY4JdJU2HfQp3jZxl2UI6rDk1WGzp1ZK+nr6cgndt&#10;X5Y/w+Fi+kU53x53l0/tD0o9PgzbFYhIQ7yL/91vJs2fPcP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t7nwgAAANw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5DFC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A5DFC" w:rsidRPr="00D22162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45" type="#_x0000_t75" style="width:15.05pt;height:26.85pt" o:ole="">
                  <v:imagedata r:id="rId56" o:title=""/>
                </v:shape>
                <o:OLEObject Type="Embed" ProgID="FXE300.Equation" ShapeID="_x0000_i1045" DrawAspect="Content" ObjectID="_1421784316" r:id="rId57"/>
              </w:object>
            </w:r>
            <w:r w:rsidR="002A5DFC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D22162">
              <w:rPr>
                <w:rFonts w:ascii="Times New Roman" w:hAnsi="Times New Roman"/>
                <w:sz w:val="24"/>
                <w:szCs w:val="24"/>
              </w:rPr>
              <w:object w:dxaOrig="184" w:dyaOrig="539">
                <v:shape id="_x0000_i1046" type="#_x0000_t75" style="width:9.15pt;height:26.85pt" o:ole="">
                  <v:imagedata r:id="rId48" o:title=""/>
                </v:shape>
                <o:OLEObject Type="Embed" ProgID="FXE300.Equation" ShapeID="_x0000_i1046" DrawAspect="Content" ObjectID="_1421784317" r:id="rId5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5DFC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2162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47" type="#_x0000_t75" style="width:15.05pt;height:26.85pt" o:ole="">
                  <v:imagedata r:id="rId59" o:title=""/>
                </v:shape>
                <o:OLEObject Type="Embed" ProgID="FXE300.Equation" ShapeID="_x0000_i1047" DrawAspect="Content" ObjectID="_1421784318" r:id="rId60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A5DF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="002A5DFC" w:rsidRPr="00D22162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48" type="#_x0000_t75" style="width:15.05pt;height:26.85pt" o:ole="">
                  <v:imagedata r:id="rId61" o:title=""/>
                </v:shape>
                <o:OLEObject Type="Embed" ProgID="FXE300.Equation" ShapeID="_x0000_i1048" DrawAspect="Content" ObjectID="_1421784319" r:id="rId6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72842" w:rsidRPr="00F97437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284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72842" w:rsidRPr="001B3341" w:rsidRDefault="00C7284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</w:t>
            </w:r>
            <w:r w:rsidR="009E4C2A">
              <w:rPr>
                <w:rFonts w:ascii="Times New Roman" w:hAnsi="Times New Roman"/>
                <w:sz w:val="24"/>
                <w:szCs w:val="24"/>
              </w:rPr>
              <w:t xml:space="preserve"> probability that the person can either repair computers</w:t>
            </w:r>
            <w:r w:rsidR="002A5DFC">
              <w:rPr>
                <w:rFonts w:ascii="Times New Roman" w:hAnsi="Times New Roman"/>
                <w:sz w:val="24"/>
                <w:szCs w:val="24"/>
              </w:rPr>
              <w:t xml:space="preserve"> or</w:t>
            </w:r>
            <w:r w:rsidR="009E4C2A">
              <w:rPr>
                <w:rFonts w:ascii="Times New Roman" w:hAnsi="Times New Roman"/>
                <w:sz w:val="24"/>
                <w:szCs w:val="24"/>
              </w:rPr>
              <w:t xml:space="preserve"> drive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(or both)?</w:t>
            </w:r>
          </w:p>
          <w:p w:rsidR="00C72842" w:rsidRDefault="002A5DFC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0299A553" wp14:editId="5B680D49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20955</wp:posOffset>
                      </wp:positionV>
                      <wp:extent cx="485775" cy="619125"/>
                      <wp:effectExtent l="0" t="0" r="9525" b="28575"/>
                      <wp:wrapNone/>
                      <wp:docPr id="125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12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5" o:spid="_x0000_s1026" style="position:absolute;margin-left:270.2pt;margin-top:1.65pt;width:38.25pt;height:48.75pt;z-index:251743232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">
                      <v:rect id="Rectangle 63" o:spid="_x0000_s1027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8eHc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07g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8eHcMAAADcAAAADwAAAAAAAAAAAAAAAACYAgAAZHJzL2Rv&#10;d25yZXYueG1sUEsFBgAAAAAEAAQA9QAAAIgDAAAAAA==&#10;"/>
                      <v:rect id="Rectangle 64" o:spid="_x0000_s1028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/>
                      <v:shape id="AutoShape 65" o:spid="_x0000_s1029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XUw8IAAADcAAAADwAAAGRycy9kb3ducmV2LnhtbESPQYvCMBCF78L+hzALe7PpKohUo+iC&#10;4MXDqhdvQzM2xWZSm1i7/37nIHib4b1575vlevCN6qmLdWAD31kOirgMtubKwPm0G89BxYRssQlM&#10;Bv4ownr1MVpiYcOTf6k/pkpJCMcCDbiU2kLrWDryGLPQEot2DZ3HJGtXadvhU8J9oyd5PtMea5YG&#10;hy39OCpvx4c34Fvr74fg7OVWT5st7a+bbd4b8/U5bBagEg3pbX5d763gT4RWnpEJ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XUw8IAAADcAAAADwAAAAAAAAAAAAAA&#10;AAChAgAAZHJzL2Rvd25yZXYueG1sUEsFBgAAAAAEAAQA+QAAAJADAAAAAA==&#10;" strokeweight="1.5pt"/>
                    </v:group>
                  </w:pict>
                </mc:Fallback>
              </mc:AlternateContent>
            </w:r>
          </w:p>
          <w:p w:rsidR="002A5DFC" w:rsidRDefault="002A5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72842" w:rsidRDefault="00C72842" w:rsidP="002A5D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A5DFC" w:rsidRPr="00F97437" w:rsidRDefault="002A5DFC" w:rsidP="002A5DF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2842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C72842" w:rsidRPr="001B3341" w:rsidRDefault="00C72842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2842" w:rsidRDefault="00C72842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it known </w:t>
            </w:r>
            <w:r w:rsidR="009E4C2A">
              <w:rPr>
                <w:rFonts w:ascii="Times New Roman" w:hAnsi="Times New Roman"/>
                <w:sz w:val="24"/>
                <w:szCs w:val="24"/>
              </w:rPr>
              <w:t>that the person can drive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what is the probability that </w:t>
            </w:r>
            <w:r w:rsidR="009E4C2A">
              <w:rPr>
                <w:rFonts w:ascii="Times New Roman" w:hAnsi="Times New Roman"/>
                <w:sz w:val="24"/>
                <w:szCs w:val="24"/>
              </w:rPr>
              <w:t>they can repair computers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C72842" w:rsidRDefault="002A5DFC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4BB2B87" wp14:editId="4B81DCB8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43815</wp:posOffset>
                      </wp:positionV>
                      <wp:extent cx="485775" cy="619125"/>
                      <wp:effectExtent l="0" t="0" r="9525" b="28575"/>
                      <wp:wrapNone/>
                      <wp:docPr id="129" name="Group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130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AutoShap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9" o:spid="_x0000_s1026" style="position:absolute;margin-left:269.5pt;margin-top:3.45pt;width:38.25pt;height:48.75pt;z-index:251745280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">
                      <v:rect id="Rectangle 63" o:spid="_x0000_s1027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        <v:rect id="Rectangle 64" o:spid="_x0000_s1028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8Qt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5Rw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xC0wgAAANwAAAAPAAAAAAAAAAAAAAAAAJgCAABkcnMvZG93&#10;bnJldi54bWxQSwUGAAAAAAQABAD1AAAAhwMAAAAA&#10;"/>
                      <v:shape id="AutoShape 65" o:spid="_x0000_s1029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19L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xnD95l4gV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KkdfS9AAAA3AAAAA8AAAAAAAAAAAAAAAAAoQIA&#10;AGRycy9kb3ducmV2LnhtbFBLBQYAAAAABAAEAPkAAACLAwAAAAA=&#10;" strokeweight="1.5pt"/>
                    </v:group>
                  </w:pict>
                </mc:Fallback>
              </mc:AlternateContent>
            </w:r>
          </w:p>
          <w:p w:rsidR="00C72842" w:rsidRDefault="00C72842" w:rsidP="002A5D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A5DFC" w:rsidRDefault="002A5DFC" w:rsidP="002A5DF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A5DFC" w:rsidRPr="00F97437" w:rsidRDefault="002A5DFC" w:rsidP="002A5DF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63"/>
          <w:footerReference w:type="default" r:id="rId64"/>
          <w:headerReference w:type="first" r:id="rId6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1D347B" w:rsidTr="001D347B">
        <w:trPr>
          <w:cantSplit/>
          <w:trHeight w:val="851"/>
        </w:trPr>
        <w:tc>
          <w:tcPr>
            <w:tcW w:w="1419" w:type="dxa"/>
            <w:gridSpan w:val="2"/>
            <w:vAlign w:val="center"/>
          </w:tcPr>
          <w:p w:rsidR="001D347B" w:rsidRDefault="001D347B" w:rsidP="001D347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1D347B" w:rsidRPr="00325745" w:rsidRDefault="001D347B" w:rsidP="001D347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243" w:type="dxa"/>
            <w:tcBorders>
              <w:right w:val="single" w:sz="4" w:space="0" w:color="auto"/>
            </w:tcBorders>
            <w:vAlign w:val="center"/>
          </w:tcPr>
          <w:p w:rsidR="001D347B" w:rsidRPr="005C44C0" w:rsidRDefault="001D347B" w:rsidP="001D347B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Further Probability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1D347B" w:rsidRDefault="001D347B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1D347B" w:rsidRDefault="001D347B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1D347B" w:rsidRPr="00325745" w:rsidRDefault="001D347B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851"/>
        </w:trPr>
        <w:tc>
          <w:tcPr>
            <w:tcW w:w="6662" w:type="dxa"/>
            <w:gridSpan w:val="3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A81533" w:rsidRPr="00667642" w:rsidRDefault="00A81533" w:rsidP="00A81533">
            <w:pPr>
              <w:ind w:firstLine="567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Answer all questions in the spaces provided on this test paper by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>Writing the answer in the box provided.</w:t>
            </w:r>
          </w:p>
          <w:p w:rsidR="00A81533" w:rsidRPr="00667642" w:rsidRDefault="00A81533" w:rsidP="00A81533">
            <w:pPr>
              <w:ind w:firstLine="1418"/>
              <w:rPr>
                <w:rFonts w:asciiTheme="majorHAnsi" w:hAnsiTheme="majorHAnsi"/>
                <w:b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>or</w:t>
            </w:r>
          </w:p>
          <w:p w:rsidR="00A81533" w:rsidRPr="00667642" w:rsidRDefault="00A81533" w:rsidP="00A81533">
            <w:pPr>
              <w:ind w:firstLine="993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325745" w:rsidRDefault="00A81533" w:rsidP="00A81533">
            <w:pPr>
              <w:rPr>
                <w:rFonts w:ascii="Times New Roman" w:hAnsi="Times New Roman"/>
                <w:sz w:val="24"/>
                <w:szCs w:val="24"/>
              </w:rPr>
            </w:pPr>
            <w:r w:rsidRPr="00667642">
              <w:rPr>
                <w:rFonts w:asciiTheme="majorHAnsi" w:hAnsiTheme="majorHAnsi"/>
                <w:b/>
                <w:sz w:val="24"/>
                <w:szCs w:val="24"/>
              </w:rPr>
              <w:t xml:space="preserve">          Show any working out on the test paper</w:t>
            </w:r>
            <w:r w:rsidRPr="0080449A">
              <w:rPr>
                <w:rFonts w:asciiTheme="majorHAnsi" w:hAnsiTheme="majorHAnsi"/>
                <w:b/>
                <w:sz w:val="24"/>
                <w:szCs w:val="24"/>
              </w:rPr>
              <w:t>.  Calculators are allowed.</w:t>
            </w:r>
          </w:p>
        </w:tc>
      </w:tr>
      <w:tr w:rsidR="0017582F" w:rsidTr="00A824D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</w:tcPr>
          <w:p w:rsidR="0017582F" w:rsidRPr="001B3341" w:rsidRDefault="0017582F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Marcos is watching a full game of tennis on commercial television.</w:t>
            </w: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chance that he will see an advertisement would be described as:</w:t>
            </w:r>
          </w:p>
          <w:p w:rsidR="0017582F" w:rsidRPr="0017582F" w:rsidRDefault="0017582F" w:rsidP="00E957B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5B932244" wp14:editId="3696754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17145</wp:posOffset>
                      </wp:positionV>
                      <wp:extent cx="4362450" cy="114300"/>
                      <wp:effectExtent l="0" t="0" r="19050" b="1905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6" o:spid="_x0000_s1026" style="position:absolute;margin-left:2.8pt;margin-top:1.35pt;width:343.5pt;height:9pt;z-index:2516838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Hc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B3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TJHcMAAADbAAAADwAAAAAAAAAAAAAAAACYAgAAZHJzL2Rv&#10;d25yZXYueG1sUEsFBgAAAAAEAAQA9QAAAIg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tdb8EA&#10;AADbAAAADwAAAGRycy9kb3ducmV2LnhtbERPyWrDMBC9F/oPYgq9NXJjEoIbxbiFhpJbluY8SBPL&#10;1BoZS7HdfH10KPT4ePu6nFwrBupD41nB6ywDQay9abhWcDp+vqxAhIhssPVMCn4pQLl5fFhjYfzI&#10;exoOsRYphEOBCmyMXSFl0JYchpnviBN38b3DmGBfS9PjmMJdK+dZtpQOG04NFjv6sKR/DlenYKft&#10;YnWbtmczLi95tX8/f2u/Ver5aareQESa4r/4z/1lFORpbPqSf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7XW/BAAAA2w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f49MMA&#10;AADbAAAADwAAAGRycy9kb3ducmV2LnhtbESPT2sCMRTE74V+h/AKvdWsFcVujWKFinjz7/mRPDeL&#10;m5dlE91tP70RBI/DzPyGmcw6V4krNaH0rKDfy0AQa29KLhTsd78fYxAhIhusPJOCPwowm76+TDA3&#10;vuUNXbexEAnCIUcFNsY6lzJoSw5Dz9fEyTv5xmFMsimkabBNcFfJzywbSYclpwWLNS0s6fP24hSs&#10;tR2O/7vl0bSj02C++TketF8q9f7Wzb9BROriM/xor4yCwR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f49M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iFMAA&#10;AADbAAAADwAAAGRycy9kb3ducmV2LnhtbERPy2oCMRTdF/yHcAV3NaO2IqNRtKCU7hwf60tynQxO&#10;boZJ6oz9+mZR6PJw3qtN72rxoDZUnhVMxhkIYu1NxaWC82n/ugARIrLB2jMpeFKAzXrwssLc+I6P&#10;9ChiKVIIhxwV2BibXMqgLTkMY98QJ+7mW4cxwbaUpsUuhbtaTrNsLh1WnBosNvRhSd+Lb6fgS9v3&#10;xU9/uJpufpttj7vrRfuDUqNhv12CiNTHf/Gf+9MoeEvr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siFMAAAADbAAAADwAAAAAAAAAAAAAAAACYAgAAZHJzL2Rvd25y&#10;ZXYueG1sUEsFBgAAAAAEAAQA9QAAAIU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Certain.                        Impossible.                  Very likely.                  Very Unlikely.</w:t>
            </w:r>
          </w:p>
          <w:p w:rsidR="0017582F" w:rsidRPr="0017582F" w:rsidRDefault="0017582F" w:rsidP="00E957B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7582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7582F" w:rsidRPr="001B3341" w:rsidRDefault="0017582F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582F" w:rsidRDefault="00DA3BF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28FCA823">
                <v:group id="_x0000_s1053" style="position:absolute;margin-left:190.5pt;margin-top:25.5pt;width:38.25pt;height:48.75pt;z-index:251681792;mso-position-horizontal-relative:text;mso-position-vertical-relative:text" coordorigin="4575,8730" coordsize="765,975">
                  <v:rect id="_x0000_s1054" style="position:absolute;left:4710;top:8730;width:510;height:447"/>
                  <v:rect id="_x0000_s1055" style="position:absolute;left:4710;top:9282;width:510;height:423"/>
                  <v:shape id="_x0000_s1056" type="#_x0000_t32" style="position:absolute;left:4575;top:9226;width:765;height:0;mso-position-vertical:absolute" o:connectortype="straight" strokeweight="1.5pt"/>
                </v:group>
              </w:pict>
            </w:r>
            <w:r w:rsidR="0017582F">
              <w:rPr>
                <w:rFonts w:ascii="Times New Roman" w:hAnsi="Times New Roman"/>
                <w:sz w:val="24"/>
                <w:szCs w:val="24"/>
              </w:rPr>
              <w:t>A single card is drawn from a normal pack of 52 playing cards. What is the probability that it is a card with 3, 5, 7 or 9 on it?</w:t>
            </w: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82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7582F" w:rsidRPr="001B3341" w:rsidRDefault="0017582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container holds 40 marbles numbered 1 to 40.</w:t>
            </w: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single marble is drawn out.</w:t>
            </w: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it is a number greater than 32?</w:t>
            </w:r>
          </w:p>
          <w:p w:rsidR="0017582F" w:rsidRPr="00D36850" w:rsidRDefault="0017582F" w:rsidP="00E957B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17582F" w:rsidRPr="00002C2C" w:rsidRDefault="0017582F" w:rsidP="00E957BA">
            <w:pPr>
              <w:rPr>
                <w:rFonts w:ascii="Times New Roman" w:hAnsi="Times New Roman"/>
                <w:position w:val="-30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51CFD54" wp14:editId="042F5AA2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135255</wp:posOffset>
                      </wp:positionV>
                      <wp:extent cx="4362450" cy="114300"/>
                      <wp:effectExtent l="0" t="0" r="19050" b="1905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26" style="position:absolute;margin-left:16.15pt;margin-top:10.65pt;width:343.5pt;height:9pt;z-index:25168076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Nqhc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ncD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2qFwgAAANsAAAAPAAAAAAAAAAAAAAAAAJgCAABkcnMvZG93&#10;bnJldi54bWxQSwUGAAAAAAQABAD1AAAAhw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y8c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RMZ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Lx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E50CB6">
              <w:rPr>
                <w:rFonts w:ascii="Times New Roman" w:hAnsi="Times New Roman"/>
                <w:color w:val="FF0000"/>
                <w:position w:val="-30"/>
                <w:sz w:val="24"/>
                <w:szCs w:val="24"/>
              </w:rPr>
              <w:object w:dxaOrig="7919" w:dyaOrig="725" w14:anchorId="1B14C1FD">
                <v:shape id="_x0000_i1049" type="#_x0000_t75" style="width:346.25pt;height:31.4pt" o:ole="">
                  <v:imagedata r:id="rId66" o:title=""/>
                </v:shape>
                <o:OLEObject Type="Embed" ProgID="FXE300.Equation" ShapeID="_x0000_i1049" DrawAspect="Content" ObjectID="_1421784320" r:id="rId67"/>
              </w:object>
            </w:r>
            <w:r w:rsidRPr="00E50CB6">
              <w:rPr>
                <w:rFonts w:ascii="Times New Roman" w:hAnsi="Times New Roman"/>
                <w:position w:val="-30"/>
                <w:sz w:val="24"/>
                <w:szCs w:val="24"/>
              </w:rPr>
              <w:t xml:space="preserve"> </w:t>
            </w:r>
          </w:p>
          <w:p w:rsidR="0017582F" w:rsidRPr="00D36850" w:rsidRDefault="0017582F" w:rsidP="00D36850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7582F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17582F" w:rsidRPr="001B3341" w:rsidRDefault="0017582F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97D3E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Tabitha’s MP3 player has 250 songs on it, 1</w:t>
            </w:r>
            <w:r w:rsidR="00C97D3E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which are </w:t>
            </w:r>
            <w:r w:rsidR="00C97D3E">
              <w:rPr>
                <w:rFonts w:ascii="Times New Roman" w:hAnsi="Times New Roman"/>
                <w:sz w:val="24"/>
                <w:szCs w:val="24"/>
              </w:rPr>
              <w:t xml:space="preserve">by her favourite artist Misti. </w:t>
            </w:r>
          </w:p>
          <w:p w:rsidR="0017582F" w:rsidRDefault="00C97D3E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</w:t>
            </w:r>
            <w:r w:rsidR="0017582F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/>
                <w:sz w:val="24"/>
                <w:szCs w:val="24"/>
              </w:rPr>
              <w:t>sets the MP3 player to shuffle the songs randomly</w:t>
            </w:r>
            <w:r w:rsidR="0017582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7582F" w:rsidRDefault="00DA3BF0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49C0CC64">
                <v:group id="_x0000_s1062" style="position:absolute;margin-left:285pt;margin-top:8.15pt;width:38.25pt;height:48.75pt;z-index:251685888" coordorigin="4575,8730" coordsize="765,975">
                  <v:rect id="_x0000_s1063" style="position:absolute;left:4710;top:8730;width:510;height:447"/>
                  <v:rect id="_x0000_s1064" style="position:absolute;left:4710;top:9282;width:510;height:423"/>
                  <v:shape id="_x0000_s1065" type="#_x0000_t32" style="position:absolute;left:4575;top:9226;width:765;height:0;mso-position-vertical:absolute" o:connectortype="straight" strokeweight="1.5pt"/>
                </v:group>
              </w:pict>
            </w:r>
            <w:r w:rsidR="0017582F">
              <w:rPr>
                <w:rFonts w:ascii="Times New Roman" w:hAnsi="Times New Roman"/>
                <w:sz w:val="24"/>
                <w:szCs w:val="24"/>
              </w:rPr>
              <w:t>What is the probability that</w:t>
            </w:r>
            <w:r w:rsidR="00C97D3E">
              <w:rPr>
                <w:rFonts w:ascii="Times New Roman" w:hAnsi="Times New Roman"/>
                <w:sz w:val="24"/>
                <w:szCs w:val="24"/>
              </w:rPr>
              <w:t xml:space="preserve"> the first song will be by Misti</w:t>
            </w:r>
            <w:r w:rsidR="0017582F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582F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7582F" w:rsidRPr="00F97437" w:rsidRDefault="0017582F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7407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7407D" w:rsidRPr="001B3341" w:rsidRDefault="0047407D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407D" w:rsidRPr="00C97D3E" w:rsidRDefault="00DA3BF0" w:rsidP="00E957BA">
            <w:pPr>
              <w:ind w:right="40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0626E6E4">
                <v:shape id="_x0000_s1076" type="#_x0000_t75" style="position:absolute;margin-left:274.6pt;margin-top:2.25pt;width:171.35pt;height:118.85pt;z-index:251687936;mso-position-horizontal-relative:text;mso-position-vertical-relative:text">
                  <v:imagedata r:id="rId68" o:title=""/>
                </v:shape>
                <o:OLEObject Type="Embed" ProgID="FXDraw3.Document" ShapeID="_x0000_s1076" DrawAspect="Content" ObjectID="_1421784381" r:id="rId69"/>
              </w:pict>
            </w:r>
            <w:r w:rsidR="0047407D" w:rsidRPr="00C97D3E">
              <w:rPr>
                <w:rFonts w:ascii="Times New Roman" w:hAnsi="Times New Roman"/>
                <w:sz w:val="24"/>
                <w:szCs w:val="24"/>
              </w:rPr>
              <w:t>A rectangular floor is tiled with square black tiles and white tiles as shown.</w:t>
            </w:r>
          </w:p>
          <w:p w:rsidR="0047407D" w:rsidRPr="00C97D3E" w:rsidRDefault="0047407D" w:rsidP="00E957BA">
            <w:pPr>
              <w:ind w:right="40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coin</w:t>
            </w:r>
            <w:r w:rsidRPr="00C97D3E">
              <w:rPr>
                <w:rFonts w:ascii="Times New Roman" w:hAnsi="Times New Roman"/>
                <w:sz w:val="24"/>
                <w:szCs w:val="24"/>
              </w:rPr>
              <w:t xml:space="preserve"> is d</w:t>
            </w:r>
            <w:r>
              <w:rPr>
                <w:rFonts w:ascii="Times New Roman" w:hAnsi="Times New Roman"/>
                <w:sz w:val="24"/>
                <w:szCs w:val="24"/>
              </w:rPr>
              <w:t>ropped on the floor, and rolls around randomly until it</w:t>
            </w:r>
            <w:r w:rsidRPr="00C97D3E">
              <w:rPr>
                <w:rFonts w:ascii="Times New Roman" w:hAnsi="Times New Roman"/>
                <w:sz w:val="24"/>
                <w:szCs w:val="24"/>
              </w:rPr>
              <w:t xml:space="preserve"> stop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C97D3E">
              <w:rPr>
                <w:rFonts w:ascii="Times New Roman" w:hAnsi="Times New Roman"/>
                <w:sz w:val="24"/>
                <w:szCs w:val="24"/>
              </w:rPr>
              <w:t xml:space="preserve"> on one of the tiles.</w:t>
            </w:r>
          </w:p>
          <w:p w:rsidR="0047407D" w:rsidRPr="00C97D3E" w:rsidRDefault="0047407D" w:rsidP="00E957BA">
            <w:pPr>
              <w:ind w:right="40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1A74C86B" wp14:editId="0D396FAA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275590</wp:posOffset>
                      </wp:positionV>
                      <wp:extent cx="485775" cy="619125"/>
                      <wp:effectExtent l="9525" t="8890" r="9525" b="1016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46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" o:spid="_x0000_s1026" style="position:absolute;margin-left:109.5pt;margin-top:21.7pt;width:38.25pt;height:48.75pt;z-index:251688960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">
                      <v:rect id="Rectangle 49" o:spid="_x0000_s1027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      <v:rect id="Rectangle 50" o:spid="_x0000_s1028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      <v:shape id="AutoShape 51" o:spid="_x0000_s1029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+sprwAAADbAAAADwAAAGRycy9kb3ducmV2LnhtbERPuwrCMBTdBf8hXMFNUx+IVKOoILg4&#10;+FjcLs21KTY3tYm1/r0ZBMfDeS/XrS1FQ7UvHCsYDRMQxJnTBecKrpf9YA7CB2SNpWNS8CEP61W3&#10;s8RUuzefqDmHXMQQ9ikqMCFUqZQ+M2TRD11FHLm7qy2GCOtc6hrfMdyWcpwkM2mx4NhgsKKdoexx&#10;flkFttL2eXRG3x7FpNzS4b7ZJo1S/V67WYAI1Ia/+Oc+aAXTODZ+iT9Ar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O+sprwAAADbAAAADwAAAAAAAAAAAAAAAAChAgAA&#10;ZHJzL2Rvd25yZXYueG1sUEsFBgAAAAAEAAQA+QAAAIoDAAAAAA==&#10;" strokeweight="1.5pt"/>
                    </v:group>
                  </w:pict>
                </mc:Fallback>
              </mc:AlternateContent>
            </w:r>
            <w:r w:rsidRPr="00C97D3E">
              <w:rPr>
                <w:rFonts w:ascii="Times New Roman" w:hAnsi="Times New Roman"/>
                <w:sz w:val="24"/>
                <w:szCs w:val="24"/>
              </w:rPr>
              <w:t>What is the probability that it stops on a black tile?</w:t>
            </w:r>
          </w:p>
          <w:p w:rsidR="0047407D" w:rsidRDefault="0047407D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407D" w:rsidRDefault="0047407D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407D" w:rsidRDefault="0047407D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407D" w:rsidRPr="00C97D3E" w:rsidRDefault="0047407D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407D" w:rsidRPr="0047407D" w:rsidRDefault="0047407D" w:rsidP="00E957B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7407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7407D" w:rsidRPr="001B3341" w:rsidRDefault="0047407D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407D" w:rsidRDefault="0047407D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container in a Lotto game holds 36 balls numbered 1 to 36.</w:t>
            </w:r>
          </w:p>
          <w:p w:rsidR="0047407D" w:rsidRDefault="0047407D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first ball is drawn out.</w:t>
            </w:r>
          </w:p>
          <w:p w:rsidR="0047407D" w:rsidRDefault="0047407D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it is a number greater than 30?</w:t>
            </w:r>
          </w:p>
          <w:p w:rsidR="0047407D" w:rsidRPr="0047407D" w:rsidRDefault="0047407D" w:rsidP="00E957BA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7407D" w:rsidRPr="0047407D" w:rsidRDefault="0047407D" w:rsidP="0047407D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F78044B" wp14:editId="4A49882A">
                      <wp:simplePos x="0" y="0"/>
                      <wp:positionH relativeFrom="column">
                        <wp:posOffset>77412</wp:posOffset>
                      </wp:positionH>
                      <wp:positionV relativeFrom="paragraph">
                        <wp:posOffset>125095</wp:posOffset>
                      </wp:positionV>
                      <wp:extent cx="3905250" cy="114300"/>
                      <wp:effectExtent l="0" t="0" r="19050" b="1905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0" cy="114300"/>
                                <a:chOff x="0" y="0"/>
                                <a:chExt cx="3905250" cy="114300"/>
                              </a:xfrm>
                            </wpg:grpSpPr>
                            <wps:wsp>
                              <wps:cNvPr id="5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38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15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36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9" o:spid="_x0000_s1026" style="position:absolute;margin-left:6.1pt;margin-top:9.85pt;width:307.5pt;height:9pt;z-index:251693056" coordsize="3905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">
                      <v:roundrect id="AutoShape 3" o:spid="_x0000_s1027" style="position:absolute;left:37338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K0yb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X3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rTJ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RUsIA&#10;AADbAAAADwAAAGRycy9kb3ducmV2LnhtbESPQWsCMRSE7wX/Q3iCt5q1oshqFC0oxZu2en4kz83i&#10;5mXZRHfbX98IgsdhZr5hFqvOVeJOTSg9KxgNMxDE2puSCwU/39v3GYgQkQ1WnknBLwVYLXtvC8yN&#10;b/lA92MsRIJwyFGBjbHOpQzaksMw9DVx8i6+cRiTbAppGmwT3FXyI8um0mHJacFiTZ+W9PV4cwr2&#10;2k5mf93ubNrpZbw+bM4n7XdKDfrdeg4iUhdf4Wf7yyiYjO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hFSwgAAANsAAAAPAAAAAAAAAAAAAAAAAJgCAABkcnMvZG93&#10;bnJldi54bWxQSwUGAAAAAAQABAD1AAAAhwMAAAAA&#10;" strokecolor="black [3213]" strokeweight="1pt"/>
                      <v:roundrect id="AutoShape 5" o:spid="_x0000_s1029" style="position:absolute;left:12115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PJcIA&#10;AADbAAAADwAAAGRycy9kb3ducmV2LnhtbESPQWsCMRSE74L/ITzBm2ZVFFmNokJFetNWz4/kuVnc&#10;vCyb1F3765tCocdhZr5h1tvOVeJJTSg9K5iMMxDE2puSCwWfH2+jJYgQkQ1WnknBiwJsN/3eGnPj&#10;Wz7T8xILkSAcclRgY6xzKYO25DCMfU2cvLtvHMYkm0KaBtsEd5WcZtlCOiw5LVis6WBJPy5fTsG7&#10;tvPld3e8mXZxn+3O+9tV+6NSw0G3W4GI1MX/8F/7ZBTMp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8lwgAAANsAAAAPAAAAAAAAAAAAAAAAAJgCAABkcnMvZG93&#10;bnJldi54bWxQSwUGAAAAAAQABAD1AAAAhwMAAAAA&#10;" strokecolor="black [3213]" strokeweight="1pt"/>
                      <v:roundrect id="AutoShape 6" o:spid="_x0000_s1030" style="position:absolute;left:24536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AqvsIA&#10;AADbAAAADwAAAGRycy9kb3ducmV2LnhtbESPQWsCMRSE74L/ITzBm2atKLIaRQVFetNWz4/kuVnc&#10;vCyb1F3765tCocdhZr5hVpvOVeJJTSg9K5iMMxDE2puSCwWfH4fRAkSIyAYrz6TgRQE2635vhbnx&#10;LZ/peYmFSBAOOSqwMda5lEFbchjGviZO3t03DmOSTSFNg22Cu0q+ZdlcOiw5LVisaW9JPy5fTsG7&#10;trPFd3e8mXZ+n27Pu9tV+6NSw0G3XYKI1MX/8F/7ZBTMpv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q+wgAAANsAAAAPAAAAAAAAAAAAAAAAAJgCAABkcnMvZG93&#10;bnJldi54bWxQSwUGAAAAAAQABAD1AAAAhwMAAAAA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50" type="#_x0000_t75" style="width:17.65pt;height:31.4pt" o:ole="">
                  <v:imagedata r:id="rId70" o:title=""/>
                </v:shape>
                <o:OLEObject Type="Embed" ProgID="FXE300.Equation" ShapeID="_x0000_i1050" DrawAspect="Content" ObjectID="_1421784321" r:id="rId71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51" type="#_x0000_t75" style="width:17.65pt;height:31.4pt" o:ole="">
                  <v:imagedata r:id="rId72" o:title=""/>
                </v:shape>
                <o:OLEObject Type="Embed" ProgID="FXE300.Equation" ShapeID="_x0000_i1051" DrawAspect="Content" ObjectID="_1421784322" r:id="rId73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52" type="#_x0000_t75" style="width:17.65pt;height:31.4pt" o:ole="">
                  <v:imagedata r:id="rId74" o:title=""/>
                </v:shape>
                <o:OLEObject Type="Embed" ProgID="FXE300.Equation" ShapeID="_x0000_i1052" DrawAspect="Content" ObjectID="_1421784323" r:id="rId75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3" type="#_x0000_t75" style="width:10.45pt;height:31.4pt" o:ole="">
                  <v:imagedata r:id="rId76" o:title=""/>
                </v:shape>
                <o:OLEObject Type="Embed" ProgID="FXE300.Equation" ShapeID="_x0000_i1053" DrawAspect="Content" ObjectID="_1421784324" r:id="rId77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               </w:t>
            </w:r>
          </w:p>
        </w:tc>
      </w:tr>
      <w:tr w:rsidR="0047407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7407D" w:rsidRPr="001B3341" w:rsidRDefault="0047407D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407D" w:rsidRDefault="005657BC" w:rsidP="00817D47">
            <w:pPr>
              <w:ind w:right="37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01F981B6" wp14:editId="5BF1DD69">
                      <wp:simplePos x="0" y="0"/>
                      <wp:positionH relativeFrom="column">
                        <wp:posOffset>3516111</wp:posOffset>
                      </wp:positionH>
                      <wp:positionV relativeFrom="paragraph">
                        <wp:posOffset>-9236</wp:posOffset>
                      </wp:positionV>
                      <wp:extent cx="1962150" cy="1514475"/>
                      <wp:effectExtent l="0" t="0" r="19050" b="28575"/>
                      <wp:wrapNone/>
                      <wp:docPr id="68" name="Group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62150" cy="1514475"/>
                                <a:chOff x="8430" y="4063"/>
                                <a:chExt cx="2820" cy="2385"/>
                              </a:xfrm>
                            </wpg:grpSpPr>
                            <wps:wsp>
                              <wps:cNvPr id="69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0" y="4063"/>
                                  <a:ext cx="151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7C079E" w:rsidRDefault="009C605C" w:rsidP="009C605C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7C079E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Sport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0" y="5023"/>
                                  <a:ext cx="151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BE4273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Football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5" y="4063"/>
                                  <a:ext cx="130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5361ED" w:rsidRDefault="009C605C" w:rsidP="009C605C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7C079E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Frequency</w:t>
                                    </w:r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0" y="5488"/>
                                  <a:ext cx="153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BE4273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E4273">
                                      <w:rPr>
                                        <w:sz w:val="24"/>
                                        <w:szCs w:val="24"/>
                                      </w:rPr>
                                      <w:t>Basketball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5" y="5488"/>
                                  <a:ext cx="130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BE4273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5" y="5008"/>
                                  <a:ext cx="130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BE4273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E4273">
                                      <w:rPr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0" y="4543"/>
                                  <a:ext cx="151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7C079E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Hockey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5" y="4543"/>
                                  <a:ext cx="130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BE4273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E4273">
                                      <w:rPr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30" y="5968"/>
                                  <a:ext cx="153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BE4273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E4273">
                                      <w:rPr>
                                        <w:sz w:val="24"/>
                                        <w:szCs w:val="24"/>
                                      </w:rPr>
                                      <w:t>Tennis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45" y="5968"/>
                                  <a:ext cx="130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C605C" w:rsidRPr="00BE4273" w:rsidRDefault="009C605C" w:rsidP="009C605C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E4273">
                                      <w:rPr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8" o:spid="_x0000_s1026" style="position:absolute;margin-left:276.85pt;margin-top:-.75pt;width:154.5pt;height:119.25pt;z-index:251706368" coordorigin="8430,4063" coordsize="2820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">
                      <v:rect id="Rectangle 69" o:spid="_x0000_s1027" style="position:absolute;left:8430;top:4063;width:15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      <v:textbox>
                          <w:txbxContent>
                            <w:p w:rsidR="009C605C" w:rsidRPr="007C079E" w:rsidRDefault="009C605C" w:rsidP="009C605C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C079E">
                                <w:rPr>
                                  <w:b/>
                                  <w:sz w:val="24"/>
                                  <w:szCs w:val="24"/>
                                </w:rPr>
                                <w:t>Sport</w:t>
                              </w:r>
                            </w:p>
                          </w:txbxContent>
                        </v:textbox>
                      </v:rect>
                      <v:rect id="Rectangle 70" o:spid="_x0000_s1028" style="position:absolute;left:8430;top:5023;width:15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>
                        <v:textbox>
                          <w:txbxContent>
                            <w:p w:rsidR="009C605C" w:rsidRPr="00BE4273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Football</w:t>
                              </w:r>
                            </w:p>
                          </w:txbxContent>
                        </v:textbox>
                      </v:rect>
                      <v:rect id="Rectangle 71" o:spid="_x0000_s1029" style="position:absolute;left:9945;top:4063;width:13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      <v:textbox>
                          <w:txbxContent>
                            <w:p w:rsidR="009C605C" w:rsidRPr="005361ED" w:rsidRDefault="009C605C" w:rsidP="009C605C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C079E">
                                <w:rPr>
                                  <w:b/>
                                  <w:sz w:val="24"/>
                                  <w:szCs w:val="24"/>
                                </w:rPr>
                                <w:t>Frequency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o</w:t>
                              </w:r>
                            </w:p>
                          </w:txbxContent>
                        </v:textbox>
                      </v:rect>
                      <v:rect id="Rectangle 72" o:spid="_x0000_s1030" style="position:absolute;left:8430;top:5488;width:153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      <v:textbox>
                          <w:txbxContent>
                            <w:p w:rsidR="009C605C" w:rsidRPr="00BE4273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4273">
                                <w:rPr>
                                  <w:sz w:val="24"/>
                                  <w:szCs w:val="24"/>
                                </w:rPr>
                                <w:t>Basketball</w:t>
                              </w:r>
                            </w:p>
                          </w:txbxContent>
                        </v:textbox>
                      </v:rect>
                      <v:rect id="Rectangle 73" o:spid="_x0000_s1031" style="position:absolute;left:9945;top:5488;width:13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      <v:textbox>
                          <w:txbxContent>
                            <w:p w:rsidR="009C605C" w:rsidRPr="00BE4273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4" o:spid="_x0000_s1032" style="position:absolute;left:9945;top:5008;width:13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      <v:textbox>
                          <w:txbxContent>
                            <w:p w:rsidR="009C605C" w:rsidRPr="00BE4273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4273"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ctangle 75" o:spid="_x0000_s1033" style="position:absolute;left:8430;top:4543;width:15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>
                        <v:textbox>
                          <w:txbxContent>
                            <w:p w:rsidR="009C605C" w:rsidRPr="007C079E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Hockey</w:t>
                              </w:r>
                            </w:p>
                          </w:txbxContent>
                        </v:textbox>
                      </v:rect>
                      <v:rect id="Rectangle 76" o:spid="_x0000_s1034" style="position:absolute;left:9945;top:4543;width:13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V0c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v4H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ZXRwgAAANsAAAAPAAAAAAAAAAAAAAAAAJgCAABkcnMvZG93&#10;bnJldi54bWxQSwUGAAAAAAQABAD1AAAAhwMAAAAA&#10;">
                        <v:textbox>
                          <w:txbxContent>
                            <w:p w:rsidR="009C605C" w:rsidRPr="00BE4273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4273"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77" o:spid="_x0000_s1035" style="position:absolute;left:8430;top:5968;width:153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>
                        <v:textbox>
                          <w:txbxContent>
                            <w:p w:rsidR="009C605C" w:rsidRPr="00BE4273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4273">
                                <w:rPr>
                                  <w:sz w:val="24"/>
                                  <w:szCs w:val="24"/>
                                </w:rPr>
                                <w:t>Tennis</w:t>
                              </w:r>
                            </w:p>
                          </w:txbxContent>
                        </v:textbox>
                      </v:rect>
                      <v:rect id="Rectangle 78" o:spid="_x0000_s1036" style="position:absolute;left:9945;top:5968;width:13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      <v:textbox>
                          <w:txbxContent>
                            <w:p w:rsidR="009C605C" w:rsidRPr="00BE4273" w:rsidRDefault="009C605C" w:rsidP="009C605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E4273"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>The table shows the results of a survey of favourite sports.</w:t>
            </w:r>
          </w:p>
          <w:p w:rsidR="005657BC" w:rsidRDefault="005657BC" w:rsidP="005657BC">
            <w:pPr>
              <w:ind w:right="40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person is chosen at random from those who took the survey.</w:t>
            </w:r>
          </w:p>
          <w:p w:rsidR="005657BC" w:rsidRDefault="005657BC" w:rsidP="005657BC">
            <w:pPr>
              <w:ind w:right="40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</w:t>
            </w:r>
            <w:r w:rsidR="00817D47">
              <w:rPr>
                <w:rFonts w:ascii="Times New Roman" w:hAnsi="Times New Roman"/>
                <w:sz w:val="24"/>
                <w:szCs w:val="24"/>
              </w:rPr>
              <w:t>ty that the person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liked football or tennis?</w:t>
            </w:r>
          </w:p>
          <w:p w:rsidR="005657BC" w:rsidRPr="005657BC" w:rsidRDefault="005657BC" w:rsidP="005657BC">
            <w:pPr>
              <w:ind w:right="4003"/>
              <w:rPr>
                <w:rFonts w:ascii="Times New Roman" w:hAnsi="Times New Roman"/>
                <w:sz w:val="12"/>
                <w:szCs w:val="12"/>
              </w:rPr>
            </w:pPr>
          </w:p>
          <w:p w:rsidR="005657BC" w:rsidRDefault="005657BC" w:rsidP="005657BC">
            <w:pPr>
              <w:ind w:right="4003"/>
              <w:rPr>
                <w:rFonts w:ascii="Times New Roman" w:hAnsi="Times New Roman"/>
                <w:position w:val="-2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68C7EB1F" wp14:editId="5893FD45">
                      <wp:simplePos x="0" y="0"/>
                      <wp:positionH relativeFrom="column">
                        <wp:posOffset>112799</wp:posOffset>
                      </wp:positionH>
                      <wp:positionV relativeFrom="paragraph">
                        <wp:posOffset>144838</wp:posOffset>
                      </wp:positionV>
                      <wp:extent cx="2424170" cy="523471"/>
                      <wp:effectExtent l="0" t="0" r="14605" b="1016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4170" cy="523471"/>
                                <a:chOff x="0" y="0"/>
                                <a:chExt cx="2424170" cy="523471"/>
                              </a:xfrm>
                            </wpg:grpSpPr>
                            <wps:wsp>
                              <wps:cNvPr id="8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2749" y="399011"/>
                                  <a:ext cx="170815" cy="12446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21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9011"/>
                                  <a:ext cx="170815" cy="12446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2749" y="0"/>
                                  <a:ext cx="171421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0" o:spid="_x0000_s1026" style="position:absolute;margin-left:8.9pt;margin-top:11.4pt;width:190.9pt;height:41.2pt;z-index:251714560" coordsize="24241,5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">
                      <v:roundrect id="AutoShape 3" o:spid="_x0000_s1027" style="position:absolute;left:22527;top:3990;width:1708;height:12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Yjr8A&#10;AADbAAAADwAAAGRycy9kb3ducmV2LnhtbERPy4rCMBTdD/gP4QruxtQRpVSj6MDI4M7n+pJcm2Jz&#10;U5qM7czXTxaCy8N5L9e9q8WD2lB5VjAZZyCItTcVlwrOp6/3HESIyAZrz6TglwKsV4O3JRbGd3yg&#10;xzGWIoVwKFCBjbEppAzaksMw9g1x4m6+dRgTbEtpWuxSuKvlR5bNpcOKU4PFhj4t6fvxxynYazvL&#10;//rd1XTz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8piOvwAAANsAAAAPAAAAAAAAAAAAAAAAAJgCAABkcnMvZG93bnJl&#10;di54bWxQSwUGAAAAAAQABAD1AAAAhAMAAAAA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49FcMA&#10;AADbAAAADwAAAGRycy9kb3ducmV2LnhtbESPT2sCMRTE7wW/Q3hCbzVrpbJsjaKCIr359/xInpul&#10;m5dlk7pbP31TEDwOM/MbZrboXS1u1IbKs4LxKANBrL2puFRwOm7echAhIhusPZOCXwqwmA9eZlgY&#10;3/GebodYigThUKACG2NTSBm0JYdh5Bvi5F196zAm2ZbStNgluKvle5ZNpcOK04LFhtaW9Pfhxyn4&#10;0vYjv/fbi+mm18lyv7qctd8q9Trsl58gIvXxGX60d0ZBPob/L+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49FcMAAADbAAAADwAAAAAAAAAAAAAAAACYAgAAZHJzL2Rv&#10;d25yZXYueG1sUEsFBgAAAAAEAAQA9QAAAIgDAAAAAA==&#10;" strokecolor="black [3213]" strokeweight="1pt"/>
                      <v:roundrect id="AutoShape 5" o:spid="_x0000_s1029" style="position:absolute;top:3990;width:1708;height:12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jYsMA&#10;AADbAAAADwAAAGRycy9kb3ducmV2LnhtbESPT2sCMRTE74LfIbxCb5qtoiyrUbSglN78e34kz83i&#10;5mXZpO62n74RCj0OM/MbZrnuXS0e1IbKs4K3cQaCWHtTcangfNqNchAhIhusPZOCbwqwXg0HSyyM&#10;7/hAj2MsRYJwKFCBjbEppAzaksMw9g1x8m6+dRiTbEtpWuwS3NVykmVz6bDitGCxoXdL+n78cgo+&#10;tZ3lP/3+arr5bbo5bK8X7fdKvb70mwWISH38D/+1P4yCfAL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yjYsMAAADbAAAADwAAAAAAAAAAAAAAAACYAgAAZHJzL2Rv&#10;d25yZXYueG1sUEsFBgAAAAAEAAQA9QAAAIgDAAAAAA==&#10;" strokecolor="black [3213]" strokeweight="1pt"/>
                      <v:roundrect id="AutoShape 6" o:spid="_x0000_s1030" style="position:absolute;left:22527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AG+cMA&#10;AADbAAAADwAAAGRycy9kb3ducmV2LnhtbESPT2sCMRTE74LfIbyCN822oiyrUbRQKb359/xInpvF&#10;zcuySd21n74RCj0OM/MbZrnuXS3u1IbKs4LXSQaCWHtTcangdPwY5yBCRDZYeyYFDwqwXg0HSyyM&#10;73hP90MsRYJwKFCBjbEppAzaksMw8Q1x8q6+dRiTbEtpWuwS3NXyLcvm0mHFacFiQ++W9O3w7RR8&#10;aTvLf/rdxXTz63Sz317O2u+UGr30mwWISH38D/+1P42CfArP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AG+cMAAADbAAAADwAAAAAAAAAAAAAAAACYAgAAZHJzL2Rv&#10;d25yZXYueG1sUEsFBgAAAAAEAAQA9QAAAIgD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5657BC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4" type="#_x0000_t75" style="width:10.45pt;height:31.4pt" o:ole="">
                  <v:imagedata r:id="rId78" o:title=""/>
                </v:shape>
                <o:OLEObject Type="Embed" ProgID="FXE300.Equation" ShapeID="_x0000_i1054" DrawAspect="Content" ObjectID="_1421784325" r:id="rId79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                        </w:t>
            </w:r>
            <w:r w:rsidR="00A75F15" w:rsidRPr="005657BC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5" type="#_x0000_t75" style="width:10.45pt;height:31.4pt" o:ole="">
                  <v:imagedata r:id="rId80" o:title=""/>
                </v:shape>
                <o:OLEObject Type="Embed" ProgID="FXE300.Equation" ShapeID="_x0000_i1055" DrawAspect="Content" ObjectID="_1421784326" r:id="rId81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   </w:t>
            </w:r>
          </w:p>
          <w:p w:rsidR="005657BC" w:rsidRDefault="005657BC" w:rsidP="005657BC">
            <w:pPr>
              <w:ind w:right="40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</w:t>
            </w:r>
            <w:r w:rsidR="00A75F15"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6" type="#_x0000_t75" style="width:10.45pt;height:31.4pt" o:ole="">
                  <v:imagedata r:id="rId82" o:title=""/>
                </v:shape>
                <o:OLEObject Type="Embed" ProgID="FXE300.Equation" ShapeID="_x0000_i1056" DrawAspect="Content" ObjectID="_1421784327" r:id="rId83"/>
              </w:objec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</w:t>
            </w:r>
            <w:r w:rsidR="00A75F15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</w:t>
            </w:r>
            <w:r w:rsidR="00A75F15"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7" type="#_x0000_t75" style="width:10.45pt;height:31.4pt" o:ole="">
                  <v:imagedata r:id="rId84" o:title=""/>
                </v:shape>
                <o:OLEObject Type="Embed" ProgID="FXE300.Equation" ShapeID="_x0000_i1057" DrawAspect="Content" ObjectID="_1421784328" r:id="rId85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</w:t>
            </w:r>
          </w:p>
          <w:p w:rsidR="005657BC" w:rsidRPr="00A75F15" w:rsidRDefault="005657BC" w:rsidP="001D51F7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47407D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47407D" w:rsidRPr="001B3341" w:rsidRDefault="0047407D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75F15" w:rsidRPr="00A75F15" w:rsidRDefault="00A75F15" w:rsidP="00A75F15">
            <w:pPr>
              <w:rPr>
                <w:rFonts w:ascii="Times New Roman" w:hAnsi="Times New Roman"/>
                <w:sz w:val="24"/>
                <w:szCs w:val="24"/>
              </w:rPr>
            </w:pPr>
            <w:r w:rsidRPr="00A75F15">
              <w:rPr>
                <w:rFonts w:ascii="Times New Roman" w:hAnsi="Times New Roman"/>
                <w:sz w:val="24"/>
                <w:szCs w:val="24"/>
              </w:rPr>
              <w:t>The probability that Aaron wins a game is</w:t>
            </w:r>
            <w:r w:rsidRPr="00A75F15">
              <w:rPr>
                <w:rFonts w:ascii="Times New Roman" w:hAnsi="Times New Roman"/>
                <w:position w:val="-14"/>
                <w:sz w:val="24"/>
                <w:szCs w:val="24"/>
              </w:rPr>
              <w:t xml:space="preserve"> </w:t>
            </w:r>
            <w:r w:rsidRPr="00A75F15">
              <w:rPr>
                <w:rFonts w:ascii="Times New Roman" w:hAnsi="Times New Roman"/>
                <w:position w:val="-14"/>
                <w:sz w:val="24"/>
                <w:szCs w:val="24"/>
              </w:rPr>
              <w:object w:dxaOrig="184" w:dyaOrig="539">
                <v:shape id="_x0000_i1058" type="#_x0000_t75" style="width:7.2pt;height:23.55pt" o:ole="">
                  <v:imagedata r:id="rId86" o:title=""/>
                </v:shape>
                <o:OLEObject Type="Embed" ProgID="FXE300.Equation" ShapeID="_x0000_i1058" DrawAspect="Content" ObjectID="_1421784329" r:id="rId87"/>
              </w:object>
            </w:r>
            <w:r w:rsidRPr="00A75F15">
              <w:rPr>
                <w:rFonts w:ascii="Times New Roman" w:hAnsi="Times New Roman"/>
                <w:position w:val="-14"/>
                <w:sz w:val="24"/>
                <w:szCs w:val="24"/>
              </w:rPr>
              <w:t xml:space="preserve"> </w:t>
            </w:r>
            <w:r w:rsidRPr="00A75F15">
              <w:rPr>
                <w:rFonts w:ascii="Times New Roman" w:hAnsi="Times New Roman"/>
                <w:sz w:val="24"/>
                <w:szCs w:val="24"/>
              </w:rPr>
              <w:t>.  What is the probability Aaron doesn’t win the game?</w:t>
            </w:r>
          </w:p>
          <w:p w:rsidR="00A75F15" w:rsidRPr="00A75F15" w:rsidRDefault="00A75F15" w:rsidP="00A75F1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32ABDD35" wp14:editId="06521452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50165</wp:posOffset>
                      </wp:positionV>
                      <wp:extent cx="485775" cy="619125"/>
                      <wp:effectExtent l="0" t="0" r="9525" b="28575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775" cy="619125"/>
                                <a:chOff x="4575" y="8730"/>
                                <a:chExt cx="765" cy="975"/>
                              </a:xfrm>
                            </wpg:grpSpPr>
                            <wps:wsp>
                              <wps:cNvPr id="9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8730"/>
                                  <a:ext cx="510" cy="4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0" y="9282"/>
                                  <a:ext cx="510" cy="4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AutoShap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9226"/>
                                  <a:ext cx="76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" o:spid="_x0000_s1026" style="position:absolute;margin-left:148.05pt;margin-top:3.95pt;width:38.25pt;height:48.75pt;z-index:251716608" coordorigin="4575,8730" coordsize="76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">
                      <v:rect id="Rectangle 49" o:spid="_x0000_s1027" style="position:absolute;left:4710;top:8730;width:51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  <v:rect id="Rectangle 50" o:spid="_x0000_s1028" style="position:absolute;left:4710;top:9282;width:51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/>
                      <v:shape id="AutoShape 51" o:spid="_x0000_s1029" type="#_x0000_t32" style="position:absolute;left:4575;top:9226;width:7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</v:group>
                  </w:pict>
                </mc:Fallback>
              </mc:AlternateContent>
            </w:r>
          </w:p>
          <w:p w:rsidR="00A75F15" w:rsidRPr="00A75F15" w:rsidRDefault="00A75F15" w:rsidP="00A75F1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5F15" w:rsidRPr="00A75F15" w:rsidRDefault="00A75F15" w:rsidP="00A75F1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407D" w:rsidRDefault="0047407D" w:rsidP="001D51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0DF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9A0DFC" w:rsidRPr="001B3341" w:rsidRDefault="009A0DFC" w:rsidP="009A0DFC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9 to 12 refer to the Venn diagram below.</w:t>
            </w:r>
          </w:p>
          <w:p w:rsidR="009A0DFC" w:rsidRDefault="00DA3BF0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 w14:anchorId="4B0C3823">
                <v:shape id="_x0000_s1105" type="#_x0000_t75" style="position:absolute;margin-left:145.9pt;margin-top:21.95pt;width:206.35pt;height:145.4pt;z-index:251718656">
                  <v:imagedata r:id="rId88" o:title=""/>
                </v:shape>
                <o:OLEObject Type="Embed" ProgID="FXDraw3.Document" ShapeID="_x0000_s1105" DrawAspect="Content" ObjectID="_1421784382" r:id="rId89"/>
              </w:pict>
            </w:r>
            <w:r w:rsidR="009A0DFC">
              <w:rPr>
                <w:rFonts w:ascii="Times New Roman" w:hAnsi="Times New Roman"/>
                <w:sz w:val="24"/>
                <w:szCs w:val="24"/>
              </w:rPr>
              <w:t>In a group of 20 friends, some sing and some play an instrument, the Venn diagram shows the numbers who do each.</w:t>
            </w: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A0DFC" w:rsidRPr="009A0DFC" w:rsidRDefault="009A0DFC" w:rsidP="009C605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One of the friends</w:t>
            </w:r>
            <w:r w:rsidRPr="00EF390B">
              <w:rPr>
                <w:rFonts w:ascii="Times New Roman" w:hAnsi="Times New Roman"/>
                <w:b/>
                <w:sz w:val="24"/>
                <w:szCs w:val="24"/>
              </w:rPr>
              <w:t xml:space="preserve"> is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chosen at random from the group</w:t>
            </w:r>
            <w:r w:rsidRPr="00EF390B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9A0DF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9A0DFC" w:rsidRPr="001B3341" w:rsidRDefault="009A0DF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friend who is chosen</w:t>
            </w:r>
            <w:r w:rsidR="00B23301">
              <w:rPr>
                <w:rFonts w:ascii="Times New Roman" w:hAnsi="Times New Roman"/>
                <w:sz w:val="24"/>
                <w:szCs w:val="24"/>
              </w:rPr>
              <w:t xml:space="preserve"> plays a musical instrument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B23301" w:rsidRPr="00B23301" w:rsidRDefault="00B23301" w:rsidP="009C605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A0DFC" w:rsidRDefault="00B23301" w:rsidP="00B23301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4942DAFC" wp14:editId="24D7DF7F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143510</wp:posOffset>
                      </wp:positionV>
                      <wp:extent cx="4362450" cy="114300"/>
                      <wp:effectExtent l="0" t="0" r="19050" b="1905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5" o:spid="_x0000_s1026" style="position:absolute;margin-left:5.05pt;margin-top:11.3pt;width:343.5pt;height:9pt;z-index:2517248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zvMQA&#10;AADbAAAADwAAAGRycy9kb3ducmV2LnhtbESPT2sCMRTE7wW/Q3gFbzXbiovdGkULFfHmn3p+JM/N&#10;0s3Lsknd1U9vCgWPw8z8hpkteleLC7Wh8qzgdZSBINbeVFwqOB6+XqYgQkQ2WHsmBVcKsJgPnmZY&#10;GN/xji77WIoE4VCgAhtjU0gZtCWHYeQb4uSdfeswJtmW0rTYJbir5VuW5dJhxWnBYkOflvTP/tcp&#10;2Go7md769cl0+Xm83K1O39qvlRo+98sPEJH6+Aj/tzdGwXsOf1/S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M7zEAAAA2wAAAA8AAAAAAAAAAAAAAAAAmAIAAGRycy9k&#10;b3ducmV2LnhtbFBLBQYAAAAABAAEAPUAAACJ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WJ8QA&#10;AADbAAAADwAAAGRycy9kb3ducmV2LnhtbESPW2sCMRSE3wv+h3AKfavZWuplaxRbqIhvXp8PyXGz&#10;dHOybFJ36683guDjMDPfMNN55ypxpiaUnhW89TMQxNqbkgsF+93P6xhEiMgGK8+k4J8CzGe9pynm&#10;xre8ofM2FiJBOOSowMZY51IGbclh6PuaOHkn3ziMSTaFNA22Ce4qOciyoXRYclqwWNO3Jf27/XMK&#10;1tp+jC/d8mja4el9sfk6HrRfKvXy3C0+QUTq4iN8b6+MgskIbl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lifEAAAA2wAAAA8AAAAAAAAAAAAAAAAAmAIAAGRycy9k&#10;b3ducmV2LnhtbFBLBQYAAAAABAAEAPUAAACJ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0CVcAA&#10;AADbAAAADwAAAGRycy9kb3ducmV2LnhtbERPz2vCMBS+D/wfwht4m+kmE+2aig6UsZtuen4kz6as&#10;eSlNtNW/fjkIHj++38VycI24UBdqzwpeJxkIYu1NzZWC35/NyxxEiMgGG8+k4EoBluXoqcDc+J53&#10;dNnHSqQQDjkqsDG2uZRBW3IYJr4lTtzJdw5jgl0lTYd9CneNfMuymXRYc2qw2NKnJf23PzsF39q+&#10;z2/D9mj62Wm62q2PB+23So2fh9UHiEhDfIjv7i+jYJHGpi/pB8j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0CVcAAAADbAAAADwAAAAAAAAAAAAAAAACYAgAAZHJzL2Rvd25y&#10;ZXYueG1sUEsFBgAAAAAEAAQA9QAAAIUDAAAAAA=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nzsQA&#10;AADbAAAADwAAAGRycy9kb3ducmV2LnhtbESPQWsCMRSE74L/IbxCb5ptS0W3G0ULSulNq54fydvN&#10;0s3Lsonutr++EYQeh5n5hilWg2vElbpQe1bwNM1AEGtvaq4UHL+2kzmIEJENNp5JwQ8FWC3HowJz&#10;43ve0/UQK5EgHHJUYGNscymDtuQwTH1LnLzSdw5jkl0lTYd9grtGPmfZTDqsOS1YbOndkv4+XJyC&#10;T21f57/D7mz6Wfmy3m/OJ+13Sj0+DOs3EJGG+B++tz+MgsUCb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p87EAAAA2wAAAA8AAAAAAAAAAAAAAAAAmAIAAGRycy9k&#10;b3ducmV2LnhtbFBLBQYAAAAABAAEAPUAAACJ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59" type="#_x0000_t75" style="width:10.45pt;height:31.4pt" o:ole="">
                  <v:imagedata r:id="rId90" o:title=""/>
                </v:shape>
                <o:OLEObject Type="Embed" ProgID="FXE300.Equation" ShapeID="_x0000_i1059" DrawAspect="Content" ObjectID="_1421784330" r:id="rId91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60" type="#_x0000_t75" style="width:10.45pt;height:31.4pt" o:ole="">
                  <v:imagedata r:id="rId92" o:title=""/>
                </v:shape>
                <o:OLEObject Type="Embed" ProgID="FXE300.Equation" ShapeID="_x0000_i1060" DrawAspect="Content" ObjectID="_1421784331" r:id="rId93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61" type="#_x0000_t75" style="width:17.65pt;height:31.4pt" o:ole="">
                  <v:imagedata r:id="rId94" o:title=""/>
                </v:shape>
                <o:OLEObject Type="Embed" ProgID="FXE300.Equation" ShapeID="_x0000_i1061" DrawAspect="Content" ObjectID="_1421784332" r:id="rId95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62" type="#_x0000_t75" style="width:17.65pt;height:31.4pt" o:ole="">
                  <v:imagedata r:id="rId96" o:title=""/>
                </v:shape>
                <o:OLEObject Type="Embed" ProgID="FXE300.Equation" ShapeID="_x0000_i1062" DrawAspect="Content" ObjectID="_1421784333" r:id="rId97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B23301" w:rsidRPr="00B23301" w:rsidRDefault="00B23301" w:rsidP="00B23301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0DF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9A0DFC" w:rsidRPr="001B3341" w:rsidRDefault="009A0DF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the </w:t>
            </w:r>
            <w:r w:rsidR="00B23301">
              <w:rPr>
                <w:rFonts w:ascii="Times New Roman" w:hAnsi="Times New Roman"/>
                <w:sz w:val="24"/>
                <w:szCs w:val="24"/>
              </w:rPr>
              <w:t>friend who is chosen plays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music</w:t>
            </w:r>
            <w:r w:rsidR="00B23301">
              <w:rPr>
                <w:rFonts w:ascii="Times New Roman" w:hAnsi="Times New Roman"/>
                <w:sz w:val="24"/>
                <w:szCs w:val="24"/>
              </w:rPr>
              <w:t>al instrument and sings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B23301" w:rsidRPr="00B23301" w:rsidRDefault="00B23301" w:rsidP="00B2330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23301" w:rsidRDefault="00B23301" w:rsidP="00B23301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716B5B1D" wp14:editId="3E936D95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143510</wp:posOffset>
                      </wp:positionV>
                      <wp:extent cx="4362450" cy="114300"/>
                      <wp:effectExtent l="0" t="0" r="19050" b="1905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0" o:spid="_x0000_s1026" style="position:absolute;margin-left:5.05pt;margin-top:11.3pt;width:343.5pt;height:9pt;z-index:2517268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hH8AA&#10;AADcAAAADwAAAGRycy9kb3ducmV2LnhtbERPS2sCMRC+F/wPYQRvNWulIqtRVFCkN5/nIRk3i5vJ&#10;sknd1V/fFAq9zcf3nPmyc5V4UBNKzwpGwwwEsfam5ELB+bR9n4IIEdlg5ZkUPCnActF7m2NufMsH&#10;ehxjIVIIhxwV2BjrXMqgLTkMQ18TJ+7mG4cxwaaQpsE2hbtKfmTZRDosOTVYrGljSd+P307Bl7af&#10;01e3u5p2chuvDuvrRfudUoN+t5qBiNTFf/Gfe2/S/GwEv8+kC+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whH8AAAADcAAAADwAAAAAAAAAAAAAAAACYAgAAZHJzL2Rvd25y&#10;ZXYueG1sUEsFBgAAAAAEAAQA9QAAAIUDAAAAAA=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6/aMIA&#10;AADcAAAADwAAAGRycy9kb3ducmV2LnhtbERP32vCMBB+H+x/CCfsbaYqk9I1ihOUsTd18/lIrk1Z&#10;cylNtN3++mUg+HYf388r16NrxZX60HhWMJtmIIi1Nw3XCj5Pu+ccRIjIBlvPpOCHAqxXjw8lFsYP&#10;fKDrMdYihXAoUIGNsSukDNqSwzD1HXHiKt87jAn2tTQ9DinctXKeZUvpsOHUYLGjrSX9fbw4BR/a&#10;vuS/4/5shmW12Bzezl/a75V6moybVxCRxngX39zvJs3P5vD/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r9owgAAANwAAAAPAAAAAAAAAAAAAAAAAJgCAABkcnMvZG93&#10;bnJldi54bWxQSwUGAAAAAAQABAD1AAAAhwMAAAAA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Ch8EA&#10;AADcAAAADwAAAGRycy9kb3ducmV2LnhtbERPS2sCMRC+F/wPYYTeatbWimyNYoWKePNRz0MybhY3&#10;k2UT3a2/3ggFb/PxPWc671wlrtSE0rOC4SADQay9KblQcNj/vE1AhIhssPJMCv4owHzWe5libnzL&#10;W7ruYiFSCIccFdgY61zKoC05DANfEyfu5BuHMcGmkKbBNoW7Sr5n2Vg6LDk1WKxpaUmfdxenYKPt&#10;5+TWrY6mHZ8+Ftvv46/2K6Ve+93iC0SkLj7F/+61SfOzE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gof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63" type="#_x0000_t75" style="width:10.45pt;height:31.4pt" o:ole="">
                  <v:imagedata r:id="rId90" o:title=""/>
                </v:shape>
                <o:OLEObject Type="Embed" ProgID="FXE300.Equation" ShapeID="_x0000_i1063" DrawAspect="Content" ObjectID="_1421784334" r:id="rId98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64" type="#_x0000_t75" style="width:10.45pt;height:31.4pt" o:ole="">
                  <v:imagedata r:id="rId92" o:title=""/>
                </v:shape>
                <o:OLEObject Type="Embed" ProgID="FXE300.Equation" ShapeID="_x0000_i1064" DrawAspect="Content" ObjectID="_1421784335" r:id="rId99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65" type="#_x0000_t75" style="width:17.65pt;height:31.4pt" o:ole="">
                  <v:imagedata r:id="rId94" o:title=""/>
                </v:shape>
                <o:OLEObject Type="Embed" ProgID="FXE300.Equation" ShapeID="_x0000_i1065" DrawAspect="Content" ObjectID="_1421784336" r:id="rId100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66" type="#_x0000_t75" style="width:17.65pt;height:31.4pt" o:ole="">
                  <v:imagedata r:id="rId96" o:title=""/>
                </v:shape>
                <o:OLEObject Type="Embed" ProgID="FXE300.Equation" ShapeID="_x0000_i1066" DrawAspect="Content" ObjectID="_1421784337" r:id="rId101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9A0DFC" w:rsidRPr="00B23301" w:rsidRDefault="009A0DFC" w:rsidP="00B23301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0DF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9A0DFC" w:rsidRPr="001B3341" w:rsidRDefault="009A0DF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the </w:t>
            </w:r>
            <w:r w:rsidR="00B23301">
              <w:rPr>
                <w:rFonts w:ascii="Times New Roman" w:hAnsi="Times New Roman"/>
                <w:sz w:val="24"/>
                <w:szCs w:val="24"/>
              </w:rPr>
              <w:t>friend who is chosen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3301">
              <w:rPr>
                <w:rFonts w:ascii="Times New Roman" w:hAnsi="Times New Roman"/>
                <w:sz w:val="24"/>
                <w:szCs w:val="24"/>
              </w:rPr>
              <w:t xml:space="preserve">plays a musical instrument or sings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="00B23301">
              <w:rPr>
                <w:rFonts w:ascii="Times New Roman" w:hAnsi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/>
                <w:sz w:val="24"/>
                <w:szCs w:val="24"/>
              </w:rPr>
              <w:t>both?</w:t>
            </w:r>
          </w:p>
          <w:p w:rsidR="00B23301" w:rsidRPr="00B23301" w:rsidRDefault="00B23301" w:rsidP="00B2330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B23301" w:rsidRDefault="00B23301" w:rsidP="00B23301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716B5B1D" wp14:editId="3E936D95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143510</wp:posOffset>
                      </wp:positionV>
                      <wp:extent cx="4362450" cy="114300"/>
                      <wp:effectExtent l="0" t="0" r="19050" b="1905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0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05" o:spid="_x0000_s1026" style="position:absolute;margin-left:5.05pt;margin-top:11.3pt;width:343.5pt;height:9pt;z-index:25172889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5a8EA&#10;AADc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/L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uWv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kc8MEA&#10;AADcAAAADwAAAGRycy9kb3ducmV2LnhtbERPS2sCMRC+F/ofwhS81WwVH6xGsYIi3tTW85CMm8XN&#10;ZNlEd9tfbwoFb/PxPWe+7Fwl7tSE0rOCj34Gglh7U3Kh4Ou0eZ+CCBHZYOWZFPxQgOXi9WWOufEt&#10;H+h+jIVIIRxyVGBjrHMpg7bkMPR9TZy4i28cxgSbQpoG2xTuKjnIsrF0WHJqsFjT2pK+Hm9OwV7b&#10;0fS3255NO74MV4fP87f2W6V6b91qBiJSF5/if/fOpPnZBP6eS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JHPD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IgsQA&#10;AADcAAAADwAAAGRycy9kb3ducmV2LnhtbESPQWsCMRCF74X+hzBCbzWrpSKrUaxQKb2prechGTeL&#10;m8mySd2tv945FHqb4b1575vlegiNulKX6sgGJuMCFLGNrubKwNfx/XkOKmVkh01kMvBLCdarx4cl&#10;li72vKfrIVdKQjiVaMDn3JZaJ+spYBrHlli0c+wCZlm7SrsOewkPjZ4WxUwHrFkaPLa09WQvh59g&#10;4NP61/lt2J1cPzu/bPZvp28bd8Y8jYbNAlSmIf+b/64/nOAXQiv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iILEAAAA3AAAAA8AAAAAAAAAAAAAAAAAmAIAAGRycy9k&#10;b3ducmV2LnhtbFBLBQYAAAAABAAEAPUAAACJ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otGcEA&#10;AADcAAAADwAAAGRycy9kb3ducmV2LnhtbERPTWsCMRC9C/6HMII3zVqp6GoULVSKN231PCTjZnEz&#10;WTapu+2vN4WCt3m8z1ltOleJOzWh9KxgMs5AEGtvSi4UfH2+j+YgQkQ2WHkmBT8UYLPu91aYG9/y&#10;ke6nWIgUwiFHBTbGOpcyaEsOw9jXxIm7+sZhTLAppGmwTeGuki9ZNpMOS04NFmt6s6Rvp2+n4KDt&#10;6/y3219MO7tOt8fd5az9XqnhoNsuQUTq4lP87/4waX62gL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aLRn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67" type="#_x0000_t75" style="width:17.65pt;height:31.4pt" o:ole="">
                  <v:imagedata r:id="rId94" o:title=""/>
                </v:shape>
                <o:OLEObject Type="Embed" ProgID="FXE300.Equation" ShapeID="_x0000_i1067" DrawAspect="Content" ObjectID="_1421784338" r:id="rId102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68" type="#_x0000_t75" style="width:17.65pt;height:31.4pt" o:ole="">
                  <v:imagedata r:id="rId96" o:title=""/>
                </v:shape>
                <o:OLEObject Type="Embed" ProgID="FXE300.Equation" ShapeID="_x0000_i1068" DrawAspect="Content" ObjectID="_1421784339" r:id="rId103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69" type="#_x0000_t75" style="width:10.45pt;height:31.4pt" o:ole="">
                  <v:imagedata r:id="rId104" o:title=""/>
                </v:shape>
                <o:OLEObject Type="Embed" ProgID="FXE300.Equation" ShapeID="_x0000_i1069" DrawAspect="Content" ObjectID="_1421784340" r:id="rId105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</w:t>
            </w:r>
            <w:r w:rsidR="00632B8A"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70" type="#_x0000_t75" style="width:17.65pt;height:31.4pt" o:ole="">
                  <v:imagedata r:id="rId106" o:title=""/>
                </v:shape>
                <o:OLEObject Type="Embed" ProgID="FXE300.Equation" ShapeID="_x0000_i1070" DrawAspect="Content" ObjectID="_1421784341" r:id="rId107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9A0DFC" w:rsidRPr="00B23301" w:rsidRDefault="009A0DFC" w:rsidP="00B23301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A0DFC" w:rsidTr="00A824D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9A0DFC" w:rsidRPr="001B3341" w:rsidRDefault="009A0DFC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A0DFC" w:rsidRDefault="009A0DFC" w:rsidP="009C605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If we know that the </w:t>
            </w:r>
            <w:r w:rsidR="00B23301">
              <w:rPr>
                <w:rFonts w:ascii="Times New Roman" w:hAnsi="Times New Roman"/>
                <w:sz w:val="24"/>
                <w:szCs w:val="24"/>
              </w:rPr>
              <w:t>friend who is chosen plays a musical instrument</w:t>
            </w:r>
            <w:r>
              <w:rPr>
                <w:rFonts w:ascii="Times New Roman" w:hAnsi="Times New Roman"/>
                <w:sz w:val="24"/>
                <w:szCs w:val="24"/>
              </w:rPr>
              <w:t>, what is the proba</w:t>
            </w:r>
            <w:r w:rsidR="00B23301">
              <w:rPr>
                <w:rFonts w:ascii="Times New Roman" w:hAnsi="Times New Roman"/>
                <w:sz w:val="24"/>
                <w:szCs w:val="24"/>
              </w:rPr>
              <w:t>bility that they also sing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D62FC3" w:rsidRPr="00B23301" w:rsidRDefault="00D62FC3" w:rsidP="00D62FC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D62FC3" w:rsidRDefault="00D62FC3" w:rsidP="00D62FC3">
            <w:pPr>
              <w:rPr>
                <w:rFonts w:ascii="Times New Roman" w:hAnsi="Times New Roman"/>
                <w:position w:val="-26"/>
                <w:sz w:val="24"/>
                <w:szCs w:val="24"/>
              </w:rPr>
            </w:pPr>
            <w:r w:rsidRPr="00426B62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68898D3F" wp14:editId="7FFC8AC4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143510</wp:posOffset>
                      </wp:positionV>
                      <wp:extent cx="4362450" cy="114300"/>
                      <wp:effectExtent l="0" t="0" r="19050" b="19050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1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0" o:spid="_x0000_s1026" style="position:absolute;margin-left:5.05pt;margin-top:11.3pt;width:343.5pt;height:9pt;z-index:2517309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3wsEA&#10;AADcAAAADwAAAGRycy9kb3ducmV2LnhtbERPS2sCMRC+F/ofwhS81exWKrIaRQWl9ObzPCTjZnEz&#10;WTapu/bXNwXB23x8z5kteleLG7Wh8qwgH2YgiLU3FZcKjofN+wREiMgGa8+k4E4BFvPXlxkWxne8&#10;o9s+liKFcChQgY2xKaQM2pLDMPQNceIuvnUYE2xLaVrsUrir5UeWjaXDilODxYbWlvR1/+MUfGv7&#10;Ofntt2fTjS+j5W51Pmm/VWrw1i+nICL18Sl+uL9Mmp/n8P9Muk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1t8LBAAAA3AAAAA8AAAAAAAAAAAAAAAAAmAIAAGRycy9kb3du&#10;cmV2LnhtbFBLBQYAAAAABAAEAPUAAACGAwAAAAA=&#10;" strokecolor="black [3213]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ptcEA&#10;AADcAAAADwAAAGRycy9kb3ducmV2LnhtbERPTWsCMRC9C/6HMEJvmlVRZDWKFhTpTVs9D8m4WdxM&#10;lk3qbv31jVDobR7vc1abzlXiQU0oPSsYjzIQxNqbkgsFX5/74QJEiMgGK8+k4IcCbNb93gpz41s+&#10;0eMcC5FCOOSowMZY51IGbclhGPmaOHE33ziMCTaFNA22KdxVcpJlc+mw5NRgsaZ3S/p+/nYKPrSd&#10;LZ7d4Wra+W26Pe2uF+0PSr0Nuu0SRKQu/ov/3EeT5o8n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nKbXBAAAA3AAAAA8AAAAAAAAAAAAAAAAAmAIAAGRycy9kb3du&#10;cmV2LnhtbFBLBQYAAAAABAAEAPUAAACGAwAAAAA=&#10;" strokecolor="black [3213]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uMLsEA&#10;AADcAAAADwAAAGRycy9kb3ducmV2LnhtbERPTWsCMRC9C/6HMII3zVpRZDWKFirSm7Z6HpJxs7iZ&#10;LJvUXf31jVDobR7vc1abzlXiTk0oPSuYjDMQxNqbkgsF318fowWIEJENVp5JwYMCbNb93gpz41s+&#10;0v0UC5FCOOSowMZY51IGbclhGPuaOHFX3ziMCTaFNA22KdxV8i3L5tJhyanBYk3vlvTt9OMUfGo7&#10;Wzy7/cW08+t0e9xdztrvlRoOuu0SRKQu/ov/3AeT5k+m8HomXS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rjC7BAAAA3AAAAA8AAAAAAAAAAAAAAAAAmAIAAGRycy9kb3du&#10;cmV2LnhtbFBLBQYAAAAABAAEAPUAAACGAwAAAAA=&#10;" strokecolor="black [3213]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UWsEA&#10;AADcAAAADwAAAGRycy9kb3ducmV2LnhtbERPTWsCMRC9C/0PYQq9aVatIqtRtKAUb2rreUjGzeJm&#10;smxSd9tf3wiCt3m8z1msOleJGzWh9KxgOMhAEGtvSi4UfJ22/RmIEJENVp5JwS8FWC1fegvMjW/5&#10;QLdjLEQK4ZCjAhtjnUsZtCWHYeBr4sRdfOMwJtgU0jTYpnBXyVGWTaXDklODxZo+LOnr8ccp2Gs7&#10;mf11u7Npp5fx+rA5f2u/U+rttVvPQUTq4lP8cH+aNH/4Dvdn0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CFFrBAAAA3AAAAA8AAAAAAAAAAAAAAAAAmAIAAGRycy9kb3du&#10;cmV2LnhtbFBLBQYAAAAABAAEAPUAAACGAwAAAAA=&#10;" strokecolor="black [3213]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71" type="#_x0000_t75" style="width:10.45pt;height:31.4pt" o:ole="">
                  <v:imagedata r:id="rId108" o:title=""/>
                </v:shape>
                <o:OLEObject Type="Embed" ProgID="FXE300.Equation" ShapeID="_x0000_i1071" DrawAspect="Content" ObjectID="_1421784342" r:id="rId109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72" type="#_x0000_t75" style="width:10.45pt;height:31.4pt" o:ole="">
                  <v:imagedata r:id="rId110" o:title=""/>
                </v:shape>
                <o:OLEObject Type="Embed" ProgID="FXE300.Equation" ShapeID="_x0000_i1072" DrawAspect="Content" ObjectID="_1421784343" r:id="rId111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73" type="#_x0000_t75" style="width:10.45pt;height:31.4pt" o:ole="">
                  <v:imagedata r:id="rId112" o:title=""/>
                </v:shape>
                <o:OLEObject Type="Embed" ProgID="FXE300.Equation" ShapeID="_x0000_i1073" DrawAspect="Content" ObjectID="_1421784344" r:id="rId113"/>
              </w:object>
            </w:r>
            <w:r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t xml:space="preserve">                                  </w:t>
            </w: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74" type="#_x0000_t75" style="width:17.65pt;height:31.4pt" o:ole="">
                  <v:imagedata r:id="rId114" o:title=""/>
                </v:shape>
                <o:OLEObject Type="Embed" ProgID="FXE300.Equation" ShapeID="_x0000_i1074" DrawAspect="Content" ObjectID="_1421784345" r:id="rId115"/>
              </w:object>
            </w:r>
            <w:r w:rsidRPr="00133AA4"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-26"/>
                <w:sz w:val="24"/>
                <w:szCs w:val="24"/>
              </w:rPr>
              <w:t xml:space="preserve">                                                                             </w:t>
            </w:r>
          </w:p>
          <w:p w:rsidR="009A0DFC" w:rsidRPr="00D62FC3" w:rsidRDefault="009A0DFC" w:rsidP="009C605C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1D347B" w:rsidTr="001D347B">
        <w:trPr>
          <w:cantSplit/>
          <w:trHeight w:val="851"/>
        </w:trPr>
        <w:tc>
          <w:tcPr>
            <w:tcW w:w="1419" w:type="dxa"/>
            <w:vAlign w:val="center"/>
          </w:tcPr>
          <w:p w:rsidR="001D347B" w:rsidRDefault="001D347B" w:rsidP="001D347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1D347B" w:rsidRPr="00325745" w:rsidRDefault="001D347B" w:rsidP="001D347B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103" w:type="dxa"/>
            <w:vAlign w:val="center"/>
          </w:tcPr>
          <w:p w:rsidR="001D347B" w:rsidRPr="005C44C0" w:rsidRDefault="001D347B" w:rsidP="001D347B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Further Probability</w:t>
            </w:r>
          </w:p>
        </w:tc>
        <w:tc>
          <w:tcPr>
            <w:tcW w:w="3685" w:type="dxa"/>
            <w:shd w:val="clear" w:color="auto" w:fill="0D0D0D" w:themeFill="text1" w:themeFillTint="F2"/>
          </w:tcPr>
          <w:p w:rsidR="001D347B" w:rsidRDefault="001D347B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1D347B" w:rsidRDefault="001D347B" w:rsidP="00853748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Longer Answer </w:t>
            </w:r>
          </w:p>
          <w:p w:rsidR="001D347B" w:rsidRPr="00325745" w:rsidRDefault="001D347B" w:rsidP="0085374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A824D7">
        <w:trPr>
          <w:cantSplit/>
          <w:trHeight w:val="509"/>
        </w:trPr>
        <w:tc>
          <w:tcPr>
            <w:tcW w:w="6522" w:type="dxa"/>
            <w:gridSpan w:val="2"/>
          </w:tcPr>
          <w:p w:rsidR="00853748" w:rsidRPr="00325745" w:rsidRDefault="00853748" w:rsidP="00E957BA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</w:tcPr>
          <w:p w:rsidR="00853748" w:rsidRPr="00325745" w:rsidRDefault="00853748" w:rsidP="00E957B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D667E2" w:rsidTr="00A824D7">
        <w:trPr>
          <w:cantSplit/>
          <w:trHeight w:val="340"/>
        </w:trPr>
        <w:tc>
          <w:tcPr>
            <w:tcW w:w="10207" w:type="dxa"/>
            <w:gridSpan w:val="3"/>
          </w:tcPr>
          <w:p w:rsidR="00D667E2" w:rsidRDefault="00D667E2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Write all working and answers in the spaces provided on this test paper.</w:t>
            </w:r>
          </w:p>
          <w:p w:rsidR="00A81533" w:rsidRP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may not be awarded if working out and/or answers are not clear.</w:t>
            </w:r>
          </w:p>
          <w:p w:rsidR="00A81533" w:rsidRDefault="00A81533" w:rsidP="00A252B0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 allocated are shown beside each question.</w:t>
            </w:r>
          </w:p>
          <w:p w:rsidR="00A81533" w:rsidRDefault="00A81533" w:rsidP="00A252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1533">
              <w:rPr>
                <w:rFonts w:asciiTheme="majorHAnsi" w:hAnsiTheme="majorHAnsi"/>
                <w:b/>
                <w:i/>
                <w:sz w:val="24"/>
                <w:szCs w:val="24"/>
              </w:rPr>
              <w:t>Calculators are allowed.</w:t>
            </w:r>
          </w:p>
        </w:tc>
      </w:tr>
    </w:tbl>
    <w:p w:rsidR="00A252B0" w:rsidRDefault="00A252B0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A252B0" w:rsidTr="00A824D7">
        <w:trPr>
          <w:cantSplit/>
          <w:trHeight w:val="227"/>
          <w:tblHeader/>
        </w:trPr>
        <w:tc>
          <w:tcPr>
            <w:tcW w:w="9215" w:type="dxa"/>
            <w:gridSpan w:val="2"/>
          </w:tcPr>
          <w:p w:rsidR="00A252B0" w:rsidRDefault="00A252B0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252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numPr>
                <w:ilvl w:val="0"/>
                <w:numId w:val="3"/>
              </w:numPr>
              <w:ind w:right="-149" w:hanging="68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55148F" w:rsidRDefault="00DA3BF0" w:rsidP="00B430C6">
            <w:pPr>
              <w:ind w:right="49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148" type="#_x0000_t75" style="position:absolute;margin-left:198.9pt;margin-top:.75pt;width:167.35pt;height:183.85pt;z-index:251747328;mso-position-horizontal-relative:text;mso-position-vertical-relative:text">
                  <v:imagedata r:id="rId116" o:title=""/>
                </v:shape>
                <o:OLEObject Type="Embed" ProgID="FXDraw3.Document" ShapeID="_x0000_s1148" DrawAspect="Content" ObjectID="_1421784383" r:id="rId117"/>
              </w:pict>
            </w:r>
            <w:r w:rsidR="00B430C6">
              <w:rPr>
                <w:rFonts w:ascii="Times New Roman" w:hAnsi="Times New Roman"/>
                <w:sz w:val="24"/>
                <w:szCs w:val="24"/>
              </w:rPr>
              <w:t>A teacher asked the students in her class what the most interesting holiday destination was</w:t>
            </w:r>
            <w:r w:rsidR="00743FDF">
              <w:rPr>
                <w:rFonts w:ascii="Times New Roman" w:hAnsi="Times New Roman"/>
                <w:sz w:val="24"/>
                <w:szCs w:val="24"/>
              </w:rPr>
              <w:t xml:space="preserve"> that the</w:t>
            </w:r>
            <w:r w:rsidR="00B430C6">
              <w:rPr>
                <w:rFonts w:ascii="Times New Roman" w:hAnsi="Times New Roman"/>
                <w:sz w:val="24"/>
                <w:szCs w:val="24"/>
              </w:rPr>
              <w:t>y</w:t>
            </w:r>
            <w:r w:rsidR="0055148F" w:rsidRPr="005514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3FDF">
              <w:rPr>
                <w:rFonts w:ascii="Times New Roman" w:hAnsi="Times New Roman"/>
                <w:sz w:val="24"/>
                <w:szCs w:val="24"/>
              </w:rPr>
              <w:t>had been to in the past</w:t>
            </w:r>
            <w:r w:rsidR="0055148F" w:rsidRPr="0055148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30C6" w:rsidRDefault="00B430C6" w:rsidP="00B430C6">
            <w:pPr>
              <w:ind w:right="499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55148F">
              <w:rPr>
                <w:rFonts w:ascii="Times New Roman" w:hAnsi="Times New Roman"/>
                <w:sz w:val="24"/>
                <w:szCs w:val="24"/>
              </w:rPr>
              <w:t>he Ven</w:t>
            </w:r>
            <w:r>
              <w:rPr>
                <w:rFonts w:ascii="Times New Roman" w:hAnsi="Times New Roman"/>
                <w:sz w:val="24"/>
                <w:szCs w:val="24"/>
              </w:rPr>
              <w:t>n diagram which shows the results of their choices.</w:t>
            </w:r>
          </w:p>
          <w:p w:rsidR="00743FDF" w:rsidRPr="00743FDF" w:rsidRDefault="00743FDF" w:rsidP="00B430C6">
            <w:pPr>
              <w:ind w:right="4995"/>
              <w:rPr>
                <w:rFonts w:ascii="Times New Roman" w:hAnsi="Times New Roman"/>
                <w:sz w:val="24"/>
                <w:szCs w:val="24"/>
              </w:rPr>
            </w:pPr>
            <w:r w:rsidRPr="00743FDF">
              <w:rPr>
                <w:rFonts w:ascii="Times New Roman" w:hAnsi="Times New Roman"/>
                <w:sz w:val="24"/>
                <w:szCs w:val="24"/>
              </w:rPr>
              <w:t>The teacher chose 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student at random to write about their holidays.</w:t>
            </w:r>
          </w:p>
          <w:p w:rsidR="0055148F" w:rsidRPr="0055148F" w:rsidRDefault="0055148F" w:rsidP="0055148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430C6" w:rsidRDefault="00B430C6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43FDF" w:rsidRDefault="00743FDF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B26BD8" w:rsidRPr="00A252B0" w:rsidRDefault="00B26BD8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B26BD8">
            <w:pPr>
              <w:pStyle w:val="ListParagraph"/>
              <w:ind w:right="-14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743FDF" w:rsidRDefault="00743FDF" w:rsidP="00743FD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students were in the class?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743FDF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743FDF" w:rsidRDefault="00743FDF" w:rsidP="00743FD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the teacher chose a student who had been to all three </w:t>
            </w:r>
            <w:r w:rsidR="009C605C">
              <w:rPr>
                <w:rFonts w:ascii="Times New Roman" w:hAnsi="Times New Roman"/>
                <w:sz w:val="24"/>
                <w:szCs w:val="24"/>
              </w:rPr>
              <w:t xml:space="preserve">overseas </w:t>
            </w:r>
            <w:r>
              <w:rPr>
                <w:rFonts w:ascii="Times New Roman" w:hAnsi="Times New Roman"/>
                <w:sz w:val="24"/>
                <w:szCs w:val="24"/>
              </w:rPr>
              <w:t>destinations?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52B0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743FDF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Pr="00743FDF" w:rsidRDefault="00743FDF" w:rsidP="00743FD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the teacher chose a student who had been to two </w:t>
            </w:r>
            <w:r w:rsidR="009C605C">
              <w:rPr>
                <w:rFonts w:ascii="Times New Roman" w:hAnsi="Times New Roman"/>
                <w:sz w:val="24"/>
                <w:szCs w:val="24"/>
              </w:rPr>
              <w:t xml:space="preserve">overseas </w:t>
            </w:r>
            <w:r>
              <w:rPr>
                <w:rFonts w:ascii="Times New Roman" w:hAnsi="Times New Roman"/>
                <w:sz w:val="24"/>
                <w:szCs w:val="24"/>
              </w:rPr>
              <w:t>destinations, but not all three?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252B0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A252B0" w:rsidRPr="00A252B0" w:rsidRDefault="00743FDF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743FDF" w:rsidTr="00A824D7">
        <w:trPr>
          <w:cantSplit/>
          <w:trHeight w:val="851"/>
        </w:trPr>
        <w:tc>
          <w:tcPr>
            <w:tcW w:w="952" w:type="dxa"/>
          </w:tcPr>
          <w:p w:rsidR="00743FDF" w:rsidRPr="001B3341" w:rsidRDefault="00743FDF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743FDF" w:rsidRDefault="00743FDF" w:rsidP="00743FD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teacher only chose from those who had been overseas,</w:t>
            </w:r>
            <w:r w:rsidR="00B430C6">
              <w:rPr>
                <w:rFonts w:ascii="Times New Roman" w:hAnsi="Times New Roman"/>
                <w:sz w:val="24"/>
                <w:szCs w:val="24"/>
              </w:rPr>
              <w:t xml:space="preserve"> what is the probability that she chose a student who had not been to Asia?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430C6" w:rsidRDefault="00B430C6" w:rsidP="00B430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430C6" w:rsidRDefault="00B430C6" w:rsidP="00B43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430C6" w:rsidRDefault="00B430C6" w:rsidP="00B430C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430C6" w:rsidRPr="00B430C6" w:rsidRDefault="00B430C6" w:rsidP="00B43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743FDF" w:rsidRDefault="00B430C6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A252B0" w:rsidTr="00A824D7">
        <w:trPr>
          <w:cantSplit/>
          <w:trHeight w:val="851"/>
        </w:trPr>
        <w:tc>
          <w:tcPr>
            <w:tcW w:w="952" w:type="dxa"/>
          </w:tcPr>
          <w:p w:rsidR="00A252B0" w:rsidRPr="001B3341" w:rsidRDefault="00A252B0" w:rsidP="00D667E2">
            <w:pPr>
              <w:pStyle w:val="ListParagraph"/>
              <w:numPr>
                <w:ilvl w:val="0"/>
                <w:numId w:val="3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A252B0" w:rsidRDefault="00B430C6" w:rsidP="00BE2292">
            <w:pPr>
              <w:ind w:righ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coach does a study of the results of a number of football teams over a season.</w:t>
            </w:r>
          </w:p>
          <w:p w:rsidR="00B430C6" w:rsidRDefault="00B430C6" w:rsidP="00BE2292">
            <w:pPr>
              <w:ind w:righ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 compared whether they had the lead at half-time and whether they won the game. </w:t>
            </w:r>
          </w:p>
          <w:p w:rsidR="00B430C6" w:rsidRDefault="00B430C6" w:rsidP="00BE2292">
            <w:pPr>
              <w:ind w:right="-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results are shown in the two way table.</w:t>
            </w:r>
          </w:p>
          <w:tbl>
            <w:tblPr>
              <w:tblStyle w:val="TableGrid"/>
              <w:tblpPr w:leftFromText="180" w:rightFromText="180" w:vertAnchor="text" w:horzAnchor="page" w:tblpX="1028" w:tblpY="367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71"/>
              <w:gridCol w:w="1464"/>
              <w:gridCol w:w="1701"/>
              <w:gridCol w:w="851"/>
            </w:tblGrid>
            <w:tr w:rsidR="00BE2292" w:rsidTr="00BE2292">
              <w:tc>
                <w:tcPr>
                  <w:tcW w:w="1371" w:type="dxa"/>
                </w:tcPr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64" w:type="dxa"/>
                </w:tcPr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E22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Led at Half-Time</w:t>
                  </w:r>
                </w:p>
              </w:tc>
              <w:tc>
                <w:tcPr>
                  <w:tcW w:w="1701" w:type="dxa"/>
                </w:tcPr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E22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Didn’t Lead at Half- Time</w:t>
                  </w:r>
                </w:p>
              </w:tc>
              <w:tc>
                <w:tcPr>
                  <w:tcW w:w="851" w:type="dxa"/>
                </w:tcPr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E22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</w:tr>
            <w:tr w:rsidR="00BE2292" w:rsidTr="00BE2292">
              <w:tc>
                <w:tcPr>
                  <w:tcW w:w="1371" w:type="dxa"/>
                  <w:vAlign w:val="center"/>
                </w:tcPr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E22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Won Game</w:t>
                  </w:r>
                </w:p>
              </w:tc>
              <w:tc>
                <w:tcPr>
                  <w:tcW w:w="1464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701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1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38</w:t>
                  </w:r>
                </w:p>
              </w:tc>
            </w:tr>
            <w:tr w:rsidR="00BE2292" w:rsidTr="00BE2292">
              <w:tc>
                <w:tcPr>
                  <w:tcW w:w="1371" w:type="dxa"/>
                  <w:vAlign w:val="center"/>
                </w:tcPr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E22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Didn’t Win Game</w:t>
                  </w:r>
                </w:p>
              </w:tc>
              <w:tc>
                <w:tcPr>
                  <w:tcW w:w="1464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701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851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42</w:t>
                  </w:r>
                </w:p>
              </w:tc>
            </w:tr>
            <w:tr w:rsidR="00BE2292" w:rsidTr="00BE2292">
              <w:tc>
                <w:tcPr>
                  <w:tcW w:w="1371" w:type="dxa"/>
                  <w:vAlign w:val="center"/>
                </w:tcPr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  <w:p w:rsidR="00BE2292" w:rsidRDefault="00BE2292" w:rsidP="009C605C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BE2292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Total</w:t>
                  </w:r>
                </w:p>
                <w:p w:rsidR="00BE2292" w:rsidRPr="00BE2292" w:rsidRDefault="00BE2292" w:rsidP="009C605C">
                  <w:pPr>
                    <w:rPr>
                      <w:rFonts w:ascii="Times New Roman" w:hAnsi="Times New Roman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1464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701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851" w:type="dxa"/>
                  <w:vAlign w:val="center"/>
                </w:tcPr>
                <w:p w:rsidR="00BE2292" w:rsidRDefault="00BE2292" w:rsidP="00BE229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E2292" w:rsidRDefault="00BE2292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BE2292" w:rsidRDefault="00BE2292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B430C6">
            <w:pPr>
              <w:ind w:right="4428"/>
              <w:rPr>
                <w:rFonts w:ascii="Times New Roman" w:hAnsi="Times New Roman"/>
                <w:sz w:val="24"/>
                <w:szCs w:val="24"/>
              </w:rPr>
            </w:pPr>
          </w:p>
          <w:p w:rsidR="00ED0E19" w:rsidRDefault="00ED0E19" w:rsidP="00ED0E19">
            <w:pPr>
              <w:ind w:right="6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One result is chosen at random from all those analysed to be studied in more depth.</w:t>
            </w:r>
          </w:p>
        </w:tc>
        <w:tc>
          <w:tcPr>
            <w:tcW w:w="992" w:type="dxa"/>
          </w:tcPr>
          <w:p w:rsidR="00A252B0" w:rsidRPr="00A252B0" w:rsidRDefault="00A252B0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BE2292" w:rsidRDefault="00BE2292" w:rsidP="00BE22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many results were analysed altogether?</w:t>
            </w: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ED0E19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ED0E19" w:rsidRDefault="00ED0E19" w:rsidP="00ED0E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result chosen was for a team which won the game.</w:t>
            </w: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ED0E19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B26BD8" w:rsidRDefault="00B26BD8" w:rsidP="00B26B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ED0E19" w:rsidRDefault="00ED0E19" w:rsidP="00ED0E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probability that the result chosen was for a team which lead at half time but didn’t win the game?</w:t>
            </w: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ED0E19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263" w:type="dxa"/>
          </w:tcPr>
          <w:p w:rsidR="00B26BD8" w:rsidRPr="00ED0E19" w:rsidRDefault="00ED0E19" w:rsidP="00ED0E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result was chosen only from those who won the game, what is the probabi</w:t>
            </w:r>
            <w:r w:rsidR="009C605C">
              <w:rPr>
                <w:rFonts w:ascii="Times New Roman" w:hAnsi="Times New Roman"/>
                <w:sz w:val="24"/>
                <w:szCs w:val="24"/>
              </w:rPr>
              <w:t>lity that the team led at half time?</w:t>
            </w:r>
          </w:p>
          <w:p w:rsidR="00B26BD8" w:rsidRDefault="00B26BD8" w:rsidP="00E957BA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9C605C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26BD8" w:rsidTr="00A824D7">
        <w:trPr>
          <w:cantSplit/>
          <w:trHeight w:val="851"/>
        </w:trPr>
        <w:tc>
          <w:tcPr>
            <w:tcW w:w="952" w:type="dxa"/>
          </w:tcPr>
          <w:p w:rsidR="00B26BD8" w:rsidRPr="001B3341" w:rsidRDefault="00B26BD8" w:rsidP="00D667E2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</w:tcPr>
          <w:p w:rsidR="00B26BD8" w:rsidRPr="009C605C" w:rsidRDefault="009C605C" w:rsidP="009C605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probability that the </w:t>
            </w:r>
            <w:r w:rsidR="00F42637">
              <w:rPr>
                <w:rFonts w:ascii="Times New Roman" w:hAnsi="Times New Roman"/>
                <w:sz w:val="24"/>
                <w:szCs w:val="24"/>
              </w:rPr>
              <w:t>situation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game was the same at half time and full time?</w:t>
            </w: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26BD8" w:rsidRDefault="00B26BD8" w:rsidP="00E957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</w:tcPr>
          <w:p w:rsidR="00B26BD8" w:rsidRPr="00A252B0" w:rsidRDefault="009C605C" w:rsidP="00A25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216994" w:rsidRDefault="00216994"/>
    <w:p w:rsidR="00C71E16" w:rsidRDefault="00C71E16"/>
    <w:p w:rsidR="00C71E16" w:rsidRDefault="00C71E16"/>
    <w:p w:rsidR="00C71E16" w:rsidRDefault="00C71E16">
      <w:pPr>
        <w:sectPr w:rsidR="00C71E16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043"/>
        <w:gridCol w:w="7164"/>
      </w:tblGrid>
      <w:tr w:rsidR="001D347B" w:rsidRPr="005C44C0" w:rsidTr="00E957BA">
        <w:trPr>
          <w:cantSplit/>
          <w:trHeight w:val="851"/>
        </w:trPr>
        <w:tc>
          <w:tcPr>
            <w:tcW w:w="1986" w:type="dxa"/>
            <w:vAlign w:val="center"/>
          </w:tcPr>
          <w:p w:rsidR="001D347B" w:rsidRDefault="001D347B" w:rsidP="00E957B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lastRenderedPageBreak/>
              <w:t>Year</w:t>
            </w:r>
          </w:p>
          <w:p w:rsidR="001D347B" w:rsidRPr="00325745" w:rsidRDefault="001D347B" w:rsidP="00E957B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4676" w:type="dxa"/>
          </w:tcPr>
          <w:p w:rsidR="001D347B" w:rsidRPr="005C44C0" w:rsidRDefault="001D347B" w:rsidP="00E957BA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r>
              <w:rPr>
                <w:rFonts w:asciiTheme="majorHAnsi" w:hAnsiTheme="majorHAnsi"/>
                <w:i/>
                <w:sz w:val="52"/>
                <w:szCs w:val="52"/>
              </w:rPr>
              <w:t>Further Probability</w:t>
            </w:r>
          </w:p>
        </w:tc>
      </w:tr>
    </w:tbl>
    <w:p w:rsidR="00C71E16" w:rsidRDefault="00C71E16" w:rsidP="001D347B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1E16" w:rsidTr="00E957BA">
        <w:tc>
          <w:tcPr>
            <w:tcW w:w="9242" w:type="dxa"/>
          </w:tcPr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Non Calculator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36850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740" w:dyaOrig="632">
                <v:shape id="_x0000_i1075" type="#_x0000_t75" style="width:37.3pt;height:31.4pt" o:ole="">
                  <v:imagedata r:id="rId118" o:title=""/>
                </v:shape>
                <o:OLEObject Type="Embed" ProgID="FXE300.Equation" ShapeID="_x0000_i1075" DrawAspect="Content" ObjectID="_1421784346" r:id="rId119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36850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880" w:dyaOrig="632">
                <v:shape id="_x0000_i1076" type="#_x0000_t75" style="width:43.85pt;height:31.4pt" o:ole="">
                  <v:imagedata r:id="rId120" o:title=""/>
                </v:shape>
                <o:OLEObject Type="Embed" ProgID="FXE300.Equation" ShapeID="_x0000_i1076" DrawAspect="Content" ObjectID="_1421784347" r:id="rId121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D36850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670" w:dyaOrig="632">
                <v:shape id="_x0000_i1077" type="#_x0000_t75" style="width:33.4pt;height:31.4pt" o:ole="">
                  <v:imagedata r:id="rId122" o:title=""/>
                </v:shape>
                <o:OLEObject Type="Embed" ProgID="FXE300.Equation" ShapeID="_x0000_i1077" DrawAspect="Content" ObjectID="_1421784348" r:id="rId123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D36850" w:rsidRDefault="00D36850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D36850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55" w:dyaOrig="632">
                <v:shape id="_x0000_i1078" type="#_x0000_t75" style="width:17.65pt;height:31.4pt" o:ole="">
                  <v:imagedata r:id="rId124" o:title=""/>
                </v:shape>
                <o:OLEObject Type="Embed" ProgID="FXE300.Equation" ShapeID="_x0000_i1078" DrawAspect="Content" ObjectID="_1421784349" r:id="rId125"/>
              </w:object>
            </w:r>
            <w:r w:rsidRPr="00D36850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411910" w:rsidRDefault="00411910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11910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810" w:dyaOrig="632">
                <v:shape id="_x0000_i1079" type="#_x0000_t75" style="width:40.6pt;height:31.4pt" o:ole="">
                  <v:imagedata r:id="rId126" o:title=""/>
                </v:shape>
                <o:OLEObject Type="Embed" ProgID="FXE300.Equation" ShapeID="_x0000_i1079" DrawAspect="Content" ObjectID="_1421784350" r:id="rId127"/>
              </w:object>
            </w:r>
            <w:r w:rsidRPr="00411910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E957BA" w:rsidRDefault="00583098" w:rsidP="0047407D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57B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57BA" w:rsidRPr="00E957BA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15" w:dyaOrig="632">
                <v:shape id="_x0000_i1080" type="#_x0000_t75" style="width:10.45pt;height:31.4pt" o:ole="">
                  <v:imagedata r:id="rId128" o:title=""/>
                </v:shape>
                <o:OLEObject Type="Embed" ProgID="FXE300.Equation" ShapeID="_x0000_i1080" DrawAspect="Content" ObjectID="_1421784351" r:id="rId129"/>
              </w:object>
            </w:r>
            <w:r w:rsidR="00E957BA" w:rsidRPr="00E957BA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524DAF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81" type="#_x0000_t75" style="width:10.45pt;height:31.4pt" o:ole="">
                  <v:imagedata r:id="rId26" o:title=""/>
                </v:shape>
                <o:OLEObject Type="Embed" ProgID="FXE300.Equation" ShapeID="_x0000_i1081" DrawAspect="Content" ObjectID="_1421784352" r:id="rId130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2A5DFC" w:rsidRDefault="002A5DFC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A5DFC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950" w:dyaOrig="632">
                <v:shape id="_x0000_i1082" type="#_x0000_t75" style="width:47.8pt;height:31.4pt" o:ole="">
                  <v:imagedata r:id="rId131" o:title=""/>
                </v:shape>
                <o:OLEObject Type="Embed" ProgID="FXE300.Equation" ShapeID="_x0000_i1082" DrawAspect="Content" ObjectID="_1421784353" r:id="rId132"/>
              </w:object>
            </w:r>
            <w:r w:rsidRPr="002A5DFC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2A5DFC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D22162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83" type="#_x0000_t75" style="width:15.05pt;height:26.85pt" o:ole="">
                  <v:imagedata r:id="rId52" o:title=""/>
                </v:shape>
                <o:OLEObject Type="Embed" ProgID="FXE300.Equation" ShapeID="_x0000_i1083" DrawAspect="Content" ObjectID="_1421784354" r:id="rId133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2A5DFC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D22162">
              <w:rPr>
                <w:rFonts w:ascii="Times New Roman" w:hAnsi="Times New Roman"/>
                <w:sz w:val="24"/>
                <w:szCs w:val="24"/>
              </w:rPr>
              <w:object w:dxaOrig="304" w:dyaOrig="539">
                <v:shape id="_x0000_i1084" type="#_x0000_t75" style="width:15.05pt;height:26.85pt" o:ole="">
                  <v:imagedata r:id="rId56" o:title=""/>
                </v:shape>
                <o:OLEObject Type="Embed" ProgID="FXE300.Equation" ShapeID="_x0000_i1084" DrawAspect="Content" ObjectID="_1421784355" r:id="rId13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2A5DFC" w:rsidRDefault="002A5DFC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A5DFC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1090" w:dyaOrig="632">
                <v:shape id="_x0000_i1085" type="#_x0000_t75" style="width:54.35pt;height:31.4pt" o:ole="">
                  <v:imagedata r:id="rId135" o:title=""/>
                </v:shape>
                <o:OLEObject Type="Embed" ProgID="FXE300.Equation" ShapeID="_x0000_i1085" DrawAspect="Content" ObjectID="_1421784356" r:id="rId136"/>
              </w:object>
            </w:r>
            <w:r w:rsidRPr="002A5DFC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4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2A5DFC" w:rsidRDefault="002A5DFC" w:rsidP="002A5DFC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A5DFC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810" w:dyaOrig="632">
                <v:shape id="_x0000_i1086" type="#_x0000_t75" style="width:40.6pt;height:31.4pt" o:ole="">
                  <v:imagedata r:id="rId137" o:title=""/>
                </v:shape>
                <o:OLEObject Type="Embed" ProgID="FXE300.Equation" ShapeID="_x0000_i1086" DrawAspect="Content" ObjectID="_1421784357" r:id="rId138"/>
              </w:object>
            </w:r>
            <w:r w:rsidRPr="002A5DFC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  </w:t>
            </w:r>
          </w:p>
        </w:tc>
      </w:tr>
    </w:tbl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C71E16" w:rsidRDefault="00C71E16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252B0" w:rsidTr="00E957BA">
        <w:tc>
          <w:tcPr>
            <w:tcW w:w="9242" w:type="dxa"/>
          </w:tcPr>
          <w:p w:rsidR="00A252B0" w:rsidRDefault="00A252B0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Calculator Allowed  Section</w:t>
            </w:r>
          </w:p>
        </w:tc>
      </w:tr>
    </w:tbl>
    <w:p w:rsidR="00A252B0" w:rsidRDefault="00A252B0" w:rsidP="004A64CB"/>
    <w:p w:rsidR="00A252B0" w:rsidRDefault="00A252B0" w:rsidP="004A64CB">
      <w:p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726"/>
      </w:tblGrid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17582F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Certain.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17582F" w:rsidRDefault="0017582F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7582F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55" w:dyaOrig="632">
                <v:shape id="_x0000_i1087" type="#_x0000_t75" style="width:17.65pt;height:31.4pt" o:ole="">
                  <v:imagedata r:id="rId139" o:title=""/>
                </v:shape>
                <o:OLEObject Type="Embed" ProgID="FXE300.Equation" ShapeID="_x0000_i1087" DrawAspect="Content" ObjectID="_1421784358" r:id="rId140"/>
              </w:object>
            </w:r>
            <w:r w:rsidRPr="0017582F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17582F" w:rsidRDefault="0017582F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17582F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15" w:dyaOrig="632">
                <v:shape id="_x0000_i1088" type="#_x0000_t75" style="width:10.45pt;height:31.4pt" o:ole="">
                  <v:imagedata r:id="rId141" o:title=""/>
                </v:shape>
                <o:OLEObject Type="Embed" ProgID="FXE300.Equation" ShapeID="_x0000_i1088" DrawAspect="Content" ObjectID="_1421784359" r:id="rId142"/>
              </w:object>
            </w:r>
            <w:r w:rsidRPr="0017582F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C97D3E" w:rsidRDefault="00C97D3E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97D3E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1020" w:dyaOrig="632">
                <v:shape id="_x0000_i1089" type="#_x0000_t75" style="width:51.05pt;height:31.4pt" o:ole="">
                  <v:imagedata r:id="rId143" o:title=""/>
                </v:shape>
                <o:OLEObject Type="Embed" ProgID="FXE300.Equation" ShapeID="_x0000_i1089" DrawAspect="Content" ObjectID="_1421784360" r:id="rId144"/>
              </w:object>
            </w:r>
            <w:r w:rsidRPr="00C97D3E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7407D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583098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1090" w:dyaOrig="632">
                <v:shape id="_x0000_i1090" type="#_x0000_t75" style="width:54.35pt;height:31.4pt" o:ole="">
                  <v:imagedata r:id="rId145" o:title=""/>
                </v:shape>
                <o:OLEObject Type="Embed" ProgID="FXE300.Equation" ShapeID="_x0000_i1090" DrawAspect="Content" ObjectID="_1421784361" r:id="rId146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47407D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91" type="#_x0000_t75" style="width:10.45pt;height:31.4pt" o:ole="">
                  <v:imagedata r:id="rId76" o:title=""/>
                </v:shape>
                <o:OLEObject Type="Embed" ProgID="FXE300.Equation" ShapeID="_x0000_i1091" DrawAspect="Content" ObjectID="_1421784362" r:id="rId147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632B8A" w:rsidRDefault="00632B8A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32B8A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950" w:dyaOrig="632">
                <v:shape id="_x0000_i1092" type="#_x0000_t75" style="width:47.8pt;height:31.4pt" o:ole="">
                  <v:imagedata r:id="rId148" o:title=""/>
                </v:shape>
                <o:OLEObject Type="Embed" ProgID="FXE300.Equation" ShapeID="_x0000_i1092" DrawAspect="Content" ObjectID="_1421784363" r:id="rId149"/>
              </w:object>
            </w:r>
            <w:r w:rsidRPr="00632B8A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Pr="00632B8A" w:rsidRDefault="00632B8A" w:rsidP="004A64CB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42637" w:rsidRPr="00632B8A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1230" w:dyaOrig="632">
                <v:shape id="_x0000_i1093" type="#_x0000_t75" style="width:61.55pt;height:31.4pt" o:ole="">
                  <v:imagedata r:id="rId150" o:title=""/>
                </v:shape>
                <o:OLEObject Type="Embed" ProgID="FXE300.Equation" ShapeID="_x0000_i1093" DrawAspect="Content" ObjectID="_1421784364" r:id="rId151"/>
              </w:object>
            </w:r>
            <w:r w:rsidRPr="00632B8A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32B8A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94" type="#_x0000_t75" style="width:17.65pt;height:31.4pt" o:ole="">
                  <v:imagedata r:id="rId94" o:title=""/>
                </v:shape>
                <o:OLEObject Type="Embed" ProgID="FXE300.Equation" ShapeID="_x0000_i1094" DrawAspect="Content" ObjectID="_1421784365" r:id="rId152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32B8A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95" type="#_x0000_t75" style="width:10.45pt;height:31.4pt" o:ole="">
                  <v:imagedata r:id="rId90" o:title=""/>
                </v:shape>
                <o:OLEObject Type="Embed" ProgID="FXE300.Equation" ShapeID="_x0000_i1095" DrawAspect="Content" ObjectID="_1421784366" r:id="rId153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32B8A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355" w:dyaOrig="632">
                <v:shape id="_x0000_i1096" type="#_x0000_t75" style="width:17.65pt;height:31.4pt" o:ole="">
                  <v:imagedata r:id="rId106" o:title=""/>
                </v:shape>
                <o:OLEObject Type="Embed" ProgID="FXE300.Equation" ShapeID="_x0000_i1096" DrawAspect="Content" ObjectID="_1421784367" r:id="rId154"/>
              </w:object>
            </w:r>
          </w:p>
        </w:tc>
      </w:tr>
      <w:tr w:rsidR="00A252B0" w:rsidTr="00CA11C9">
        <w:trPr>
          <w:cantSplit/>
        </w:trPr>
        <w:tc>
          <w:tcPr>
            <w:tcW w:w="648" w:type="dxa"/>
          </w:tcPr>
          <w:p w:rsidR="00A252B0" w:rsidRPr="00C71E16" w:rsidRDefault="00A252B0" w:rsidP="004A64CB">
            <w:pPr>
              <w:pStyle w:val="ListParagraph"/>
              <w:numPr>
                <w:ilvl w:val="0"/>
                <w:numId w:val="8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A252B0" w:rsidRDefault="00632B8A" w:rsidP="004A64CB">
            <w:pPr>
              <w:rPr>
                <w:rFonts w:asciiTheme="majorHAnsi" w:hAnsiTheme="majorHAnsi"/>
                <w:sz w:val="24"/>
                <w:szCs w:val="24"/>
              </w:rPr>
            </w:pPr>
            <w:r w:rsidRPr="00133AA4">
              <w:rPr>
                <w:rFonts w:ascii="Times New Roman" w:hAnsi="Times New Roman"/>
                <w:color w:val="FF0000"/>
                <w:position w:val="-26"/>
                <w:sz w:val="24"/>
                <w:szCs w:val="24"/>
              </w:rPr>
              <w:object w:dxaOrig="215" w:dyaOrig="632">
                <v:shape id="_x0000_i1097" type="#_x0000_t75" style="width:10.45pt;height:31.4pt" o:ole="">
                  <v:imagedata r:id="rId108" o:title=""/>
                </v:shape>
                <o:OLEObject Type="Embed" ProgID="FXE300.Equation" ShapeID="_x0000_i1097" DrawAspect="Content" ObjectID="_1421784368" r:id="rId155"/>
              </w:object>
            </w:r>
          </w:p>
        </w:tc>
      </w:tr>
    </w:tbl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  <w:sectPr w:rsidR="00A252B0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p w:rsidR="00A252B0" w:rsidRDefault="00A252B0" w:rsidP="004A64C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7651"/>
        <w:gridCol w:w="1038"/>
      </w:tblGrid>
      <w:tr w:rsidR="00C71E16" w:rsidTr="00CA11C9">
        <w:trPr>
          <w:cantSplit/>
        </w:trPr>
        <w:tc>
          <w:tcPr>
            <w:tcW w:w="9242" w:type="dxa"/>
            <w:gridSpan w:val="3"/>
          </w:tcPr>
          <w:p w:rsidR="00853748" w:rsidRPr="00853748" w:rsidRDefault="00853748" w:rsidP="004A64CB">
            <w:pPr>
              <w:rPr>
                <w:rFonts w:ascii="Times New Roman" w:hAnsi="Times New Roman"/>
                <w:sz w:val="24"/>
                <w:szCs w:val="24"/>
              </w:rPr>
            </w:pPr>
            <w:r w:rsidRPr="00853748">
              <w:rPr>
                <w:rFonts w:ascii="Times New Roman" w:hAnsi="Times New Roman"/>
                <w:sz w:val="24"/>
                <w:szCs w:val="24"/>
              </w:rPr>
              <w:t>Calculator Allowed</w:t>
            </w:r>
          </w:p>
          <w:p w:rsidR="00C71E16" w:rsidRDefault="00853748" w:rsidP="004A64C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853748">
              <w:rPr>
                <w:rFonts w:ascii="Times New Roman" w:hAnsi="Times New Roman"/>
                <w:sz w:val="24"/>
                <w:szCs w:val="24"/>
              </w:rPr>
              <w:t xml:space="preserve"> Answer Section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numPr>
                <w:ilvl w:val="0"/>
                <w:numId w:val="6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Pr="009C605C" w:rsidRDefault="008278EC" w:rsidP="009C605C">
            <w:pPr>
              <w:pStyle w:val="ListParagraph"/>
              <w:numPr>
                <w:ilvl w:val="0"/>
                <w:numId w:val="11"/>
              </w:numPr>
              <w:tabs>
                <w:tab w:val="left" w:pos="1898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9C605C">
              <w:rPr>
                <w:rFonts w:asciiTheme="majorHAnsi" w:hAnsiTheme="majorHAnsi"/>
                <w:sz w:val="24"/>
                <w:szCs w:val="24"/>
              </w:rPr>
              <w:t>Number of students = 4+3+5+2+2+1+6+6 = 29</w:t>
            </w:r>
            <w:r w:rsidRPr="009C605C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Pr="009C605C" w:rsidRDefault="008278EC" w:rsidP="009C605C">
            <w:p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(b)      </w:t>
            </w:r>
            <w:r w:rsidRPr="009C605C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175" w:dyaOrig="632">
                <v:shape id="_x0000_i1098" type="#_x0000_t75" style="width:159.05pt;height:31.4pt" o:ole="">
                  <v:imagedata r:id="rId156" o:title=""/>
                </v:shape>
                <o:OLEObject Type="Embed" ProgID="FXE300.Equation" ShapeID="_x0000_i1098" DrawAspect="Content" ObjectID="_1421784369" r:id="rId157"/>
              </w:object>
            </w:r>
            <w:r w:rsidRPr="009C605C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Default="008278EC" w:rsidP="009C60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(c)       </w:t>
            </w:r>
            <w:r w:rsidRPr="009C605C">
              <w:rPr>
                <w:rFonts w:asciiTheme="majorHAnsi" w:hAnsiTheme="majorHAnsi"/>
                <w:color w:val="FF0000"/>
                <w:position w:val="-94"/>
                <w:sz w:val="24"/>
                <w:szCs w:val="24"/>
              </w:rPr>
              <w:object w:dxaOrig="3938" w:dyaOrig="1312">
                <v:shape id="_x0000_i1099" type="#_x0000_t75" style="width:197pt;height:65.45pt" o:ole="">
                  <v:imagedata r:id="rId158" o:title=""/>
                </v:shape>
                <o:OLEObject Type="Embed" ProgID="FXE300.Equation" ShapeID="_x0000_i1099" DrawAspect="Content" ObjectID="_1421784370" r:id="rId159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Default="008278EC" w:rsidP="009C60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(d)       </w:t>
            </w:r>
            <w:r w:rsidRPr="009C605C">
              <w:rPr>
                <w:rFonts w:asciiTheme="majorHAnsi" w:hAnsiTheme="majorHAnsi"/>
                <w:color w:val="FF0000"/>
                <w:position w:val="-94"/>
                <w:sz w:val="24"/>
                <w:szCs w:val="24"/>
              </w:rPr>
              <w:object w:dxaOrig="4544" w:dyaOrig="1312">
                <v:shape id="_x0000_i1100" type="#_x0000_t75" style="width:227.15pt;height:65.45pt" o:ole="">
                  <v:imagedata r:id="rId160" o:title=""/>
                </v:shape>
                <o:OLEObject Type="Embed" ProgID="FXE300.Equation" ShapeID="_x0000_i1100" DrawAspect="Content" ObjectID="_1421784371" r:id="rId16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:rsidR="008278EC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numPr>
                <w:ilvl w:val="0"/>
                <w:numId w:val="6"/>
              </w:numPr>
              <w:ind w:left="113" w:firstLine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Pr="00B4356D" w:rsidRDefault="008278EC" w:rsidP="00B4356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80 results</w:t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Pr="00B4356D" w:rsidRDefault="008278EC" w:rsidP="00B4356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4356D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2861" w:dyaOrig="632">
                <v:shape id="_x0000_i1101" type="#_x0000_t75" style="width:143.35pt;height:31.4pt" o:ole="">
                  <v:imagedata r:id="rId162" o:title=""/>
                </v:shape>
                <o:OLEObject Type="Embed" ProgID="FXE300.Equation" ShapeID="_x0000_i1101" DrawAspect="Content" ObjectID="_1421784372" r:id="rId163"/>
              </w:object>
            </w:r>
            <w:r w:rsidRPr="00B4356D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Pr="00B4356D" w:rsidRDefault="008278EC" w:rsidP="00B4356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B4356D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945" w:dyaOrig="632">
                <v:shape id="_x0000_i1102" type="#_x0000_t75" style="width:197pt;height:31.4pt" o:ole="">
                  <v:imagedata r:id="rId164" o:title=""/>
                </v:shape>
                <o:OLEObject Type="Embed" ProgID="FXE300.Equation" ShapeID="_x0000_i1102" DrawAspect="Content" ObjectID="_1421784373" r:id="rId165"/>
              </w:object>
            </w:r>
            <w:r w:rsidRPr="00B4356D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B4356D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Pr="00B4356D" w:rsidRDefault="008278EC" w:rsidP="00B4356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position w:val="-2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B4356D">
              <w:rPr>
                <w:rFonts w:asciiTheme="majorHAnsi" w:hAnsiTheme="majorHAnsi"/>
                <w:color w:val="FF0000"/>
                <w:position w:val="-26"/>
                <w:sz w:val="24"/>
                <w:szCs w:val="24"/>
              </w:rPr>
              <w:object w:dxaOrig="3390" w:dyaOrig="632">
                <v:shape id="_x0000_i1103" type="#_x0000_t75" style="width:169.55pt;height:31.4pt" o:ole="">
                  <v:imagedata r:id="rId166" o:title=""/>
                </v:shape>
                <o:OLEObject Type="Embed" ProgID="FXE300.Equation" ShapeID="_x0000_i1103" DrawAspect="Content" ObjectID="_1421784374" r:id="rId167"/>
              </w:object>
            </w:r>
            <w:r w:rsidRPr="00B4356D">
              <w:rPr>
                <w:rFonts w:asciiTheme="majorHAnsi" w:hAnsiTheme="majorHAnsi"/>
                <w:position w:val="-26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8278EC" w:rsidTr="00CC7459">
        <w:trPr>
          <w:cantSplit/>
        </w:trPr>
        <w:tc>
          <w:tcPr>
            <w:tcW w:w="553" w:type="dxa"/>
          </w:tcPr>
          <w:p w:rsidR="008278EC" w:rsidRPr="00C71E16" w:rsidRDefault="008278EC" w:rsidP="004A64CB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651" w:type="dxa"/>
          </w:tcPr>
          <w:p w:rsidR="008278EC" w:rsidRPr="00CC7459" w:rsidRDefault="008278EC" w:rsidP="00B4356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</w:p>
          <w:p w:rsidR="008278EC" w:rsidRPr="00B4356D" w:rsidRDefault="008278EC" w:rsidP="00CC7459">
            <w:pPr>
              <w:pStyle w:val="ListParagraph"/>
              <w:ind w:left="525"/>
              <w:rPr>
                <w:rFonts w:asciiTheme="majorHAnsi" w:hAnsiTheme="majorHAnsi"/>
                <w:sz w:val="24"/>
                <w:szCs w:val="24"/>
              </w:rPr>
            </w:pPr>
            <w:r w:rsidRPr="00B4356D">
              <w:rPr>
                <w:rFonts w:asciiTheme="majorHAnsi" w:hAnsiTheme="majorHAnsi"/>
                <w:color w:val="FF0000"/>
                <w:position w:val="-8"/>
                <w:sz w:val="24"/>
                <w:szCs w:val="24"/>
              </w:rPr>
              <w:object w:dxaOrig="6910" w:dyaOrig="2349">
                <v:shape id="_x0000_i1104" type="#_x0000_t75" style="width:345.6pt;height:117.15pt" o:ole="">
                  <v:imagedata r:id="rId168" o:title=""/>
                </v:shape>
                <o:OLEObject Type="Embed" ProgID="FXE300.Equation" ShapeID="_x0000_i1104" DrawAspect="Content" ObjectID="_1421784375" r:id="rId169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1038" w:type="dxa"/>
          </w:tcPr>
          <w:p w:rsidR="008278EC" w:rsidRPr="00A252B0" w:rsidRDefault="008278EC" w:rsidP="00812EC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C71E16" w:rsidRPr="00C71E16" w:rsidRDefault="00C71E16" w:rsidP="00C71E16">
      <w:pPr>
        <w:jc w:val="center"/>
        <w:rPr>
          <w:rFonts w:asciiTheme="majorHAnsi" w:hAnsiTheme="majorHAnsi"/>
          <w:sz w:val="24"/>
          <w:szCs w:val="24"/>
        </w:rPr>
      </w:pPr>
    </w:p>
    <w:sectPr w:rsidR="00C71E16" w:rsidRPr="00C71E16" w:rsidSect="00A252B0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BF0" w:rsidRDefault="00DA3BF0" w:rsidP="00C868AD">
      <w:pPr>
        <w:spacing w:after="0" w:line="240" w:lineRule="auto"/>
      </w:pPr>
      <w:r>
        <w:separator/>
      </w:r>
    </w:p>
  </w:endnote>
  <w:endnote w:type="continuationSeparator" w:id="0">
    <w:p w:rsidR="00DA3BF0" w:rsidRDefault="00DA3BF0" w:rsidP="00C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4362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605C" w:rsidRDefault="009C60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6A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C605C" w:rsidRDefault="009C6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BF0" w:rsidRDefault="00DA3BF0" w:rsidP="00C868AD">
      <w:pPr>
        <w:spacing w:after="0" w:line="240" w:lineRule="auto"/>
      </w:pPr>
      <w:r>
        <w:separator/>
      </w:r>
    </w:p>
  </w:footnote>
  <w:footnote w:type="continuationSeparator" w:id="0">
    <w:p w:rsidR="00DA3BF0" w:rsidRDefault="00DA3BF0" w:rsidP="00C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C" w:rsidRPr="00C868AD" w:rsidRDefault="009C605C">
    <w:pPr>
      <w:pStyle w:val="Header"/>
      <w:rPr>
        <w:u w:val="single"/>
      </w:rPr>
    </w:pPr>
    <w:r>
      <w:rPr>
        <w:u w:val="single"/>
      </w:rPr>
      <w:t xml:space="preserve">Further Probability </w:t>
    </w:r>
    <w:r>
      <w:rPr>
        <w:u w:val="single"/>
      </w:rPr>
      <w:tab/>
      <w:t xml:space="preserve">Topic </w:t>
    </w:r>
    <w:r w:rsidRPr="00C868AD">
      <w:rPr>
        <w:u w:val="single"/>
      </w:rPr>
      <w:t>Test</w:t>
    </w:r>
    <w:r w:rsidRPr="00C868AD">
      <w:rPr>
        <w:u w:val="single"/>
      </w:rPr>
      <w:tab/>
    </w:r>
    <w:r w:rsidRPr="00C868AD">
      <w:rPr>
        <w:u w:val="single"/>
      </w:rPr>
      <w:tab/>
      <w:t>2013</w:t>
    </w:r>
    <w:r w:rsidRPr="00C868AD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C" w:rsidRDefault="009C605C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9C605C" w:rsidRPr="00C71E16" w:rsidRDefault="009C605C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D2A17"/>
    <w:multiLevelType w:val="hybridMultilevel"/>
    <w:tmpl w:val="916C7364"/>
    <w:lvl w:ilvl="0" w:tplc="625AA9D4">
      <w:start w:val="1"/>
      <w:numFmt w:val="lowerLetter"/>
      <w:lvlText w:val="(%1)"/>
      <w:lvlJc w:val="left"/>
      <w:pPr>
        <w:ind w:left="525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245" w:hanging="360"/>
      </w:pPr>
    </w:lvl>
    <w:lvl w:ilvl="2" w:tplc="0C09001B" w:tentative="1">
      <w:start w:val="1"/>
      <w:numFmt w:val="lowerRoman"/>
      <w:lvlText w:val="%3."/>
      <w:lvlJc w:val="right"/>
      <w:pPr>
        <w:ind w:left="1965" w:hanging="180"/>
      </w:pPr>
    </w:lvl>
    <w:lvl w:ilvl="3" w:tplc="0C09000F" w:tentative="1">
      <w:start w:val="1"/>
      <w:numFmt w:val="decimal"/>
      <w:lvlText w:val="%4."/>
      <w:lvlJc w:val="left"/>
      <w:pPr>
        <w:ind w:left="2685" w:hanging="360"/>
      </w:pPr>
    </w:lvl>
    <w:lvl w:ilvl="4" w:tplc="0C090019" w:tentative="1">
      <w:start w:val="1"/>
      <w:numFmt w:val="lowerLetter"/>
      <w:lvlText w:val="%5."/>
      <w:lvlJc w:val="left"/>
      <w:pPr>
        <w:ind w:left="3405" w:hanging="360"/>
      </w:pPr>
    </w:lvl>
    <w:lvl w:ilvl="5" w:tplc="0C09001B" w:tentative="1">
      <w:start w:val="1"/>
      <w:numFmt w:val="lowerRoman"/>
      <w:lvlText w:val="%6."/>
      <w:lvlJc w:val="right"/>
      <w:pPr>
        <w:ind w:left="4125" w:hanging="180"/>
      </w:pPr>
    </w:lvl>
    <w:lvl w:ilvl="6" w:tplc="0C09000F" w:tentative="1">
      <w:start w:val="1"/>
      <w:numFmt w:val="decimal"/>
      <w:lvlText w:val="%7."/>
      <w:lvlJc w:val="left"/>
      <w:pPr>
        <w:ind w:left="4845" w:hanging="360"/>
      </w:pPr>
    </w:lvl>
    <w:lvl w:ilvl="7" w:tplc="0C090019" w:tentative="1">
      <w:start w:val="1"/>
      <w:numFmt w:val="lowerLetter"/>
      <w:lvlText w:val="%8."/>
      <w:lvlJc w:val="left"/>
      <w:pPr>
        <w:ind w:left="5565" w:hanging="360"/>
      </w:pPr>
    </w:lvl>
    <w:lvl w:ilvl="8" w:tplc="0C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1CEC31CC"/>
    <w:multiLevelType w:val="hybridMultilevel"/>
    <w:tmpl w:val="3B4EA9CA"/>
    <w:lvl w:ilvl="0" w:tplc="0ED43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82BAC"/>
    <w:multiLevelType w:val="hybridMultilevel"/>
    <w:tmpl w:val="E6C23862"/>
    <w:lvl w:ilvl="0" w:tplc="C1D6D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B6DD8"/>
    <w:multiLevelType w:val="hybridMultilevel"/>
    <w:tmpl w:val="6404649C"/>
    <w:lvl w:ilvl="0" w:tplc="0004F5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40"/>
    <w:rsid w:val="000176AA"/>
    <w:rsid w:val="000C4CAD"/>
    <w:rsid w:val="00153C12"/>
    <w:rsid w:val="0017582F"/>
    <w:rsid w:val="0018287C"/>
    <w:rsid w:val="001D347B"/>
    <w:rsid w:val="001D51F7"/>
    <w:rsid w:val="00216994"/>
    <w:rsid w:val="00235770"/>
    <w:rsid w:val="00246314"/>
    <w:rsid w:val="002A5DFC"/>
    <w:rsid w:val="002C1F1F"/>
    <w:rsid w:val="00325745"/>
    <w:rsid w:val="00411910"/>
    <w:rsid w:val="00413DF5"/>
    <w:rsid w:val="00437B4A"/>
    <w:rsid w:val="00460B7C"/>
    <w:rsid w:val="0047407D"/>
    <w:rsid w:val="004A64CB"/>
    <w:rsid w:val="004E1D1E"/>
    <w:rsid w:val="00524DAF"/>
    <w:rsid w:val="0055148F"/>
    <w:rsid w:val="005628A1"/>
    <w:rsid w:val="005657BC"/>
    <w:rsid w:val="00583098"/>
    <w:rsid w:val="005C44C0"/>
    <w:rsid w:val="006236A2"/>
    <w:rsid w:val="00632B8A"/>
    <w:rsid w:val="00641EA7"/>
    <w:rsid w:val="00667642"/>
    <w:rsid w:val="006718CF"/>
    <w:rsid w:val="007403DD"/>
    <w:rsid w:val="00743FDF"/>
    <w:rsid w:val="0075252B"/>
    <w:rsid w:val="007D39B1"/>
    <w:rsid w:val="00817D47"/>
    <w:rsid w:val="008278EC"/>
    <w:rsid w:val="00845ACB"/>
    <w:rsid w:val="00853748"/>
    <w:rsid w:val="008B7480"/>
    <w:rsid w:val="008C68D7"/>
    <w:rsid w:val="008E38DB"/>
    <w:rsid w:val="008F3E43"/>
    <w:rsid w:val="009A0DFC"/>
    <w:rsid w:val="009A5487"/>
    <w:rsid w:val="009C605C"/>
    <w:rsid w:val="009E4C2A"/>
    <w:rsid w:val="00A23965"/>
    <w:rsid w:val="00A252B0"/>
    <w:rsid w:val="00A75F15"/>
    <w:rsid w:val="00A81533"/>
    <w:rsid w:val="00A824D7"/>
    <w:rsid w:val="00AB0C62"/>
    <w:rsid w:val="00B0317F"/>
    <w:rsid w:val="00B23301"/>
    <w:rsid w:val="00B26BD8"/>
    <w:rsid w:val="00B430C6"/>
    <w:rsid w:val="00B4356D"/>
    <w:rsid w:val="00B657CD"/>
    <w:rsid w:val="00B850EA"/>
    <w:rsid w:val="00BE2292"/>
    <w:rsid w:val="00C17E11"/>
    <w:rsid w:val="00C56E1E"/>
    <w:rsid w:val="00C71E16"/>
    <w:rsid w:val="00C72842"/>
    <w:rsid w:val="00C868AD"/>
    <w:rsid w:val="00C97D3E"/>
    <w:rsid w:val="00CA11C9"/>
    <w:rsid w:val="00CC7459"/>
    <w:rsid w:val="00D03A78"/>
    <w:rsid w:val="00D03F40"/>
    <w:rsid w:val="00D36850"/>
    <w:rsid w:val="00D62FC3"/>
    <w:rsid w:val="00D667E2"/>
    <w:rsid w:val="00D85D48"/>
    <w:rsid w:val="00D95422"/>
    <w:rsid w:val="00DA3BF0"/>
    <w:rsid w:val="00E14973"/>
    <w:rsid w:val="00E86069"/>
    <w:rsid w:val="00E957BA"/>
    <w:rsid w:val="00EB1449"/>
    <w:rsid w:val="00ED0E19"/>
    <w:rsid w:val="00F4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1" type="connector" idref="#_x0000_s1044"/>
        <o:r id="V:Rule2" type="connector" idref="#_x0000_s1048"/>
        <o:r id="V:Rule3" type="connector" idref="#_x0000_s1056"/>
        <o:r id="V:Rule4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6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header" Target="header1.xml"/><Relationship Id="rId68" Type="http://schemas.openxmlformats.org/officeDocument/2006/relationships/image" Target="media/image27.png"/><Relationship Id="rId84" Type="http://schemas.openxmlformats.org/officeDocument/2006/relationships/image" Target="media/image35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80.bin"/><Relationship Id="rId159" Type="http://schemas.openxmlformats.org/officeDocument/2006/relationships/oleObject" Target="embeddings/oleObject83.bin"/><Relationship Id="rId170" Type="http://schemas.openxmlformats.org/officeDocument/2006/relationships/fontTable" Target="fontTable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4.png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66.wmf"/><Relationship Id="rId165" Type="http://schemas.openxmlformats.org/officeDocument/2006/relationships/oleObject" Target="embeddings/oleObject86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footer" Target="footer1.xml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58.wmf"/><Relationship Id="rId80" Type="http://schemas.openxmlformats.org/officeDocument/2006/relationships/image" Target="media/image3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1.bin"/><Relationship Id="rId171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4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4.bin"/><Relationship Id="rId166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3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header" Target="header2.xml"/><Relationship Id="rId73" Type="http://schemas.openxmlformats.org/officeDocument/2006/relationships/oleObject" Target="embeddings/oleObject33.bin"/><Relationship Id="rId78" Type="http://schemas.openxmlformats.org/officeDocument/2006/relationships/image" Target="media/image32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1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56.wmf"/><Relationship Id="rId143" Type="http://schemas.openxmlformats.org/officeDocument/2006/relationships/image" Target="media/image60.wmf"/><Relationship Id="rId148" Type="http://schemas.openxmlformats.org/officeDocument/2006/relationships/image" Target="media/image62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64.wmf"/><Relationship Id="rId164" Type="http://schemas.openxmlformats.org/officeDocument/2006/relationships/image" Target="media/image68.wmf"/><Relationship Id="rId169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7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9.wmf"/><Relationship Id="rId162" Type="http://schemas.openxmlformats.org/officeDocument/2006/relationships/image" Target="media/image6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55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2.bin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78.bin"/><Relationship Id="rId19" Type="http://schemas.openxmlformats.org/officeDocument/2006/relationships/image" Target="media/image6.jpe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5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8.png"/><Relationship Id="rId67" Type="http://schemas.openxmlformats.org/officeDocument/2006/relationships/oleObject" Target="embeddings/oleObject30.bin"/><Relationship Id="rId116" Type="http://schemas.openxmlformats.org/officeDocument/2006/relationships/image" Target="media/image48.png"/><Relationship Id="rId137" Type="http://schemas.openxmlformats.org/officeDocument/2006/relationships/image" Target="media/image57.wmf"/><Relationship Id="rId158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8.bin"/><Relationship Id="rId88" Type="http://schemas.openxmlformats.org/officeDocument/2006/relationships/image" Target="media/image37.png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7%208%20TT%20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D90EF-8CA2-463C-8F4F-D5251CE6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TT Template 1</Template>
  <TotalTime>1</TotalTime>
  <Pages>11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Integers</vt:lpstr>
    </vt:vector>
  </TitlesOfParts>
  <Company>Toshiba</Company>
  <LinksUpToDate>false</LinksUpToDate>
  <CharactersWithSpaces>11679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Integers</dc:title>
  <dc:creator>Garry</dc:creator>
  <cp:lastModifiedBy>Garry</cp:lastModifiedBy>
  <cp:revision>2</cp:revision>
  <dcterms:created xsi:type="dcterms:W3CDTF">2013-02-07T12:16:00Z</dcterms:created>
  <dcterms:modified xsi:type="dcterms:W3CDTF">2013-02-07T12:16:00Z</dcterms:modified>
</cp:coreProperties>
</file>