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6342AF" w:rsidP="006342A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4676" w:type="dxa"/>
          </w:tcPr>
          <w:p w:rsidR="001D51F7" w:rsidRPr="005C44C0" w:rsidRDefault="006342AF" w:rsidP="007403D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Linear Equations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853748" w:rsidRDefault="00AE291D" w:rsidP="00AE29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AE291D">
              <w:rPr>
                <w:rFonts w:ascii="Times New Roman" w:hAnsi="Times New Roman"/>
                <w:sz w:val="16"/>
                <w:szCs w:val="16"/>
              </w:rPr>
              <w:t>Solve simple linear equations (ACMN A179)</w:t>
            </w:r>
          </w:p>
          <w:p w:rsidR="00AE291D" w:rsidRPr="00C56E1E" w:rsidRDefault="00AE291D" w:rsidP="00AE29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AE291D">
              <w:rPr>
                <w:rFonts w:ascii="Times New Roman" w:hAnsi="Times New Roman"/>
                <w:sz w:val="16"/>
                <w:szCs w:val="16"/>
              </w:rPr>
              <w:t>Solve linear equations using algebraic and graphical techniques. Verify solutions by substitution (ACMNA194)</w:t>
            </w:r>
          </w:p>
        </w:tc>
        <w:tc>
          <w:tcPr>
            <w:tcW w:w="3545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E291D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AE291D" w:rsidRPr="001B3341" w:rsidRDefault="00AE291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AE291D" w:rsidRPr="00AF2D90" w:rsidRDefault="00AE291D" w:rsidP="00AE291D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>What number is missing from the sentence?</w:t>
            </w:r>
          </w:p>
          <w:p w:rsidR="00AE291D" w:rsidRPr="00AF2D90" w:rsidRDefault="00AE291D" w:rsidP="00AE291D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4A5E8" wp14:editId="07FD8C80">
                      <wp:simplePos x="0" y="0"/>
                      <wp:positionH relativeFrom="column">
                        <wp:posOffset>602713</wp:posOffset>
                      </wp:positionH>
                      <wp:positionV relativeFrom="paragraph">
                        <wp:posOffset>13607</wp:posOffset>
                      </wp:positionV>
                      <wp:extent cx="323850" cy="396240"/>
                      <wp:effectExtent l="19050" t="19050" r="38100" b="60960"/>
                      <wp:wrapNone/>
                      <wp:docPr id="10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5C38D0" w:rsidRPr="001E0A58" w:rsidRDefault="005C38D0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26" style="position:absolute;margin-left:47.45pt;margin-top:1.05pt;width:25.5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5C38D0" w:rsidRPr="001E0A58" w:rsidRDefault="005C38D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0" w:rsidRPr="00AF2D90">
              <w:rPr>
                <w:rFonts w:ascii="Times New Roman" w:hAnsi="Times New Roman"/>
                <w:color w:val="FF0000"/>
                <w:position w:val="-12"/>
                <w:sz w:val="24"/>
                <w:szCs w:val="24"/>
              </w:rPr>
              <w:object w:dxaOrig="1740" w:dyaOrig="390" w14:anchorId="2035F3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25pt;height:26.9pt" o:ole="">
                  <v:imagedata r:id="rId9" o:title=""/>
                </v:shape>
                <o:OLEObject Type="Embed" ProgID="FXE300.Equation" ShapeID="_x0000_i1025" DrawAspect="Content" ObjectID="_1420972832" r:id="rId10"/>
              </w:object>
            </w:r>
            <w:r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  <w:p w:rsidR="00AE291D" w:rsidRDefault="00E33EE8" w:rsidP="00AE291D">
            <w:pPr>
              <w:spacing w:before="120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2503CE76" wp14:editId="1E14550B">
                      <wp:simplePos x="0" y="0"/>
                      <wp:positionH relativeFrom="column">
                        <wp:posOffset>35672</wp:posOffset>
                      </wp:positionH>
                      <wp:positionV relativeFrom="paragraph">
                        <wp:posOffset>88900</wp:posOffset>
                      </wp:positionV>
                      <wp:extent cx="4362450" cy="114300"/>
                      <wp:effectExtent l="0" t="0" r="19050" b="19050"/>
                      <wp:wrapNone/>
                      <wp:docPr id="229" name="Group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3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29" o:spid="_x0000_s1026" style="position:absolute;margin-left:2.8pt;margin-top:7pt;width:343.5pt;height:9pt;z-index:2517350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vRcAA&#10;AADcAAAADwAAAGRycy9kb3ducmV2LnhtbERPy4rCMBTdC/5DuII7TVVGpBpFB5Rhdj7Xl+TaFJub&#10;0mRsZ75+shBcHs57telcJZ7UhNKzgsk4A0GsvSm5UHA570cLECEiG6w8k4JfCrBZ93srzI1v+UjP&#10;UyxECuGQowIbY51LGbQlh2Hsa+LE3X3jMCbYFNI02KZwV8lpls2lw5JTg8WaPi3px+nHKfjW9mPx&#10;1x1upp3fZ9vj7nbV/qDUcNBtlyAidfEtfrm/jILpLM1PZ9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kvRcAAAADc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K3sQA&#10;AADcAAAADwAAAGRycy9kb3ducmV2LnhtbESPT2sCMRTE70K/Q3iF3jSroixbo6hQKd78e34kz83S&#10;zcuySd1tP70RCj0OM/MbZrHqXS3u1IbKs4LxKANBrL2puFRwPn0McxAhIhusPZOCHwqwWr4MFlgY&#10;3/GB7sdYigThUKACG2NTSBm0JYdh5Bvi5N186zAm2ZbStNgluKvlJMvm0mHFacFiQ1tL+uv47RTs&#10;tZ3lv/3uarr5bbo+bK4X7XdKvb3263cQkfr4H/5rfxoFk+kY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lit7EAAAA3A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cUqcMA&#10;AADcAAAADwAAAGRycy9kb3ducmV2LnhtbESPQWsCMRSE70L/Q3gFb5rtiiKrUWxBkd601fMjeW6W&#10;bl6WTXRXf30jFHocZuYbZrnuXS1u1IbKs4K3cQaCWHtTcang+2s7moMIEdlg7ZkU3CnAevUyWGJh&#10;fMcHuh1jKRKEQ4EKbIxNIWXQlhyGsW+Ik3fxrcOYZFtK02KX4K6WeZbNpMOK04LFhj4s6Z/j1Sn4&#10;1HY6f/S7s+lml8nm8H4+ab9TavjabxYgIvXxP/zX3hsF+SSH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cUqcMAAADc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xMsMA&#10;AADcAAAADwAAAGRycy9kb3ducmV2LnhtbESPQWsCMRSE74L/ITzBm2broshqFBUqpTdt9fxInpul&#10;m5dlk7prf30jFHocZuYbZr3tXS3u1IbKs4KXaQaCWHtTcang8+N1sgQRIrLB2jMpeFCA7WY4WGNh&#10;fMcnup9jKRKEQ4EKbIxNIWXQlhyGqW+Ik3fzrcOYZFtK02KX4K6WsyxbSIcVpwWLDR0s6a/zt1Pw&#10;ru18+dMfr6Zb3PLdaX+9aH9UajzqdysQkfr4H/5rvxkFszyH55l0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uxMsMAAADc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="00AE291D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</w:t>
            </w:r>
            <w:r w:rsidR="005C38D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</w: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</w:t>
            </w:r>
            <w:r w:rsidR="005C38D0">
              <w:rPr>
                <w:rFonts w:ascii="Times New Roman" w:hAnsi="Times New Roman"/>
                <w:position w:val="-12"/>
                <w:sz w:val="24"/>
                <w:szCs w:val="24"/>
              </w:rPr>
              <w:t>3</w: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  <w:r w:rsidR="00AE291D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      </w:t>
            </w:r>
            <w:r w:rsidR="005C38D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16</w: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</w:t>
            </w:r>
            <w:r w:rsidR="005C38D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       29</w:t>
            </w:r>
            <w:r w:rsidR="00AE291D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</w:t>
            </w:r>
            <w:r w:rsidR="005C38D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      192</w:t>
            </w:r>
          </w:p>
          <w:p w:rsidR="00E33EE8" w:rsidRPr="00E33EE8" w:rsidRDefault="00E33EE8" w:rsidP="00AE291D">
            <w:pPr>
              <w:spacing w:before="120"/>
              <w:rPr>
                <w:rFonts w:ascii="Times New Roman" w:hAnsi="Times New Roman"/>
                <w:position w:val="-12"/>
                <w:sz w:val="8"/>
                <w:szCs w:val="8"/>
              </w:rPr>
            </w:pPr>
          </w:p>
        </w:tc>
      </w:tr>
      <w:tr w:rsidR="00AE291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E291D" w:rsidRPr="001B3341" w:rsidRDefault="00AE291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E291D" w:rsidRPr="00AF2D90" w:rsidRDefault="00E33EE8" w:rsidP="00AE29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0F481D" wp14:editId="1E4E2E18">
                      <wp:simplePos x="0" y="0"/>
                      <wp:positionH relativeFrom="column">
                        <wp:posOffset>4351655</wp:posOffset>
                      </wp:positionH>
                      <wp:positionV relativeFrom="paragraph">
                        <wp:posOffset>110490</wp:posOffset>
                      </wp:positionV>
                      <wp:extent cx="754380" cy="373380"/>
                      <wp:effectExtent l="0" t="0" r="26670" b="26670"/>
                      <wp:wrapNone/>
                      <wp:docPr id="234" name="Rectangl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4" o:spid="_x0000_s1026" style="position:absolute;margin-left:342.65pt;margin-top:8.7pt;width:59.4pt;height:29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u6mwIAAJE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 w:rsidR="00AE291D" w:rsidRPr="00AF2D90">
              <w:rPr>
                <w:rFonts w:ascii="Times New Roman" w:hAnsi="Times New Roman"/>
                <w:sz w:val="24"/>
                <w:szCs w:val="24"/>
              </w:rPr>
              <w:t>Give the solution to:</w:t>
            </w:r>
          </w:p>
          <w:p w:rsidR="00AE291D" w:rsidRPr="00AF2D90" w:rsidRDefault="00AE291D" w:rsidP="00AE291D">
            <w:pPr>
              <w:rPr>
                <w:rFonts w:ascii="Times New Roman" w:hAnsi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5C38D0" w:rsidRPr="00AF2D9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49" w:dyaOrig="273" w14:anchorId="2B91C3CD">
                <v:shape id="_x0000_i1026" type="#_x0000_t75" style="width:94.15pt;height:19pt" o:ole="">
                  <v:imagedata r:id="rId11" o:title=""/>
                </v:shape>
                <o:OLEObject Type="Embed" ProgID="FXE300.Equation" ShapeID="_x0000_i1026" DrawAspect="Content" ObjectID="_1420972833" r:id="rId12"/>
              </w:object>
            </w:r>
            <w:r w:rsidRPr="00AF2D90">
              <w:rPr>
                <w:rFonts w:ascii="Times New Roman" w:hAnsi="Times New Roman"/>
                <w:sz w:val="36"/>
                <w:szCs w:val="36"/>
              </w:rPr>
              <w:t xml:space="preserve">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             </w:t>
            </w:r>
            <w:r w:rsidRPr="00AF2D90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Pr="00AF2D90">
              <w:rPr>
                <w:rFonts w:ascii="Times New Roman" w:hAnsi="Times New Roman"/>
                <w:i/>
                <w:sz w:val="36"/>
                <w:szCs w:val="36"/>
              </w:rPr>
              <w:t xml:space="preserve"> m =      </w:t>
            </w:r>
          </w:p>
          <w:p w:rsidR="00AE291D" w:rsidRPr="00AF2D90" w:rsidRDefault="00AE291D" w:rsidP="00AE291D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AE291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E291D" w:rsidRPr="001B3341" w:rsidRDefault="00AE291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E291D" w:rsidRPr="00AF2D90" w:rsidRDefault="00AE291D" w:rsidP="00AE291D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>Which is the correct solution to:</w:t>
            </w:r>
          </w:p>
          <w:p w:rsidR="00AE291D" w:rsidRDefault="00AE291D" w:rsidP="00AE291D">
            <w:pPr>
              <w:spacing w:after="120"/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5C38D0" w:rsidRPr="00AF2D9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06" w:dyaOrig="273" w14:anchorId="499FA86B">
                <v:shape id="_x0000_i1027" type="#_x0000_t75" style="width:78.35pt;height:18.2pt" o:ole="">
                  <v:imagedata r:id="rId13" o:title=""/>
                </v:shape>
                <o:OLEObject Type="Embed" ProgID="FXE300.Equation" ShapeID="_x0000_i1027" DrawAspect="Content" ObjectID="_1420972834" r:id="rId14"/>
              </w:object>
            </w:r>
            <w:r w:rsidRPr="00AF2D9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AE291D" w:rsidRPr="00AF2D90" w:rsidRDefault="00E33EE8" w:rsidP="00AE291D">
            <w:pPr>
              <w:rPr>
                <w:rFonts w:ascii="Times New Roman" w:hAnsi="Times New Roman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384B12FB" wp14:editId="3323ECDE">
                      <wp:simplePos x="0" y="0"/>
                      <wp:positionH relativeFrom="column">
                        <wp:posOffset>123937</wp:posOffset>
                      </wp:positionH>
                      <wp:positionV relativeFrom="paragraph">
                        <wp:posOffset>27305</wp:posOffset>
                      </wp:positionV>
                      <wp:extent cx="4362450" cy="114300"/>
                      <wp:effectExtent l="0" t="0" r="19050" b="19050"/>
                      <wp:wrapNone/>
                      <wp:docPr id="262" name="Group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6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2" o:spid="_x0000_s1026" style="position:absolute;margin-left:9.75pt;margin-top:2.15pt;width:343.5pt;height:9pt;z-index:2517391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ieL8MA&#10;AADcAAAADwAAAGRycy9kb3ducmV2LnhtbESPQWsCMRSE74X+h/AKvdWsShdZjaJCRbxpq+dH8tws&#10;bl6WTepu/fWmIHgcZuYbZrboXS2u1IbKs4LhIANBrL2puFTw8/31MQERIrLB2jMp+KMAi/nrywwL&#10;4zve0/UQS5EgHApUYGNsCimDtuQwDHxDnLyzbx3GJNtSmha7BHe1HGVZLh1WnBYsNrS2pC+HX6dg&#10;p+3n5NZvTqbLz+PlfnU6ar9R6v2tX05BROrjM/xob42CUT6G/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ieL8MAAADc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EGW8QA&#10;AADcAAAADwAAAGRycy9kb3ducmV2LnhtbESPQWsCMRSE74X+h/AEb92s2i6yGsUKSulN23p+JM/N&#10;4uZl2UR37a9vCoUeh5n5hlmuB9eIG3Wh9qxgkuUgiLU3NVcKPj92T3MQISIbbDyTgjsFWK8eH5ZY&#10;Gt/zgW7HWIkE4VCiAhtjW0oZtCWHIfMtcfLOvnMYk+wqaTrsE9w1cprnhXRYc1qw2NLWkr4cr07B&#10;u7Yv8+9hfzJ9cZ5tDq+nL+33So1Hw2YBItIQ/8N/7TejYFo8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hBlvEAAAA3A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2jwMMA&#10;AADcAAAADwAAAGRycy9kb3ducmV2LnhtbESPQWsCMRSE7wX/Q3iCt5qt4iJbo6igiDdt6/mRPDdL&#10;Ny/LJrprf30jFHocZuYbZrHqXS3u1IbKs4K3cQaCWHtTcang82P3OgcRIrLB2jMpeFCA1XLwssDC&#10;+I5PdD/HUiQIhwIV2BibQsqgLTkMY98QJ+/qW4cxybaUpsUuwV0tJ1mWS4cVpwWLDW0t6e/zzSk4&#10;ajub//T7i+ny63R92ly+tN8rNRr263cQkfr4H/5rH4yCST6D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2jwMMAAADc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9t8QA&#10;AADcAAAADwAAAGRycy9kb3ducmV2LnhtbESPzWrDMBCE74G8g9hCb4nclJrgRg5JoKH0lt/zIq0t&#10;U2tlLCV2+/RVodDjMDPfMKv16Fpxpz40nhU8zTMQxNqbhmsF59PbbAkiRGSDrWdS8EUB1uV0ssLC&#10;+IEPdD/GWiQIhwIV2Bi7QsqgLTkMc98RJ6/yvcOYZF9L0+OQ4K6ViyzLpcOG04LFjnaW9Ofx5hR8&#10;aPuy/B73VzPk1fPmsL1etN8r9fgwbl5BRBrjf/iv/W4ULPIcfs+kI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/Pbf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      </w:t>
            </w:r>
            <w:r w:rsidR="00AE291D" w:rsidRPr="00AF2D90">
              <w:rPr>
                <w:rFonts w:ascii="Times New Roman" w:hAnsi="Times New Roman"/>
              </w:rPr>
              <w:t xml:space="preserve">     </w:t>
            </w:r>
            <w:r w:rsidR="005C38D0" w:rsidRPr="00AF2D90">
              <w:rPr>
                <w:rFonts w:ascii="Times New Roman" w:hAnsi="Times New Roman"/>
                <w:color w:val="FF0000"/>
                <w:position w:val="-6"/>
              </w:rPr>
              <w:object w:dxaOrig="815" w:dyaOrig="273" w14:anchorId="0D0CF1AF">
                <v:shape id="_x0000_i1028" type="#_x0000_t75" style="width:49.85pt;height:16.6pt" o:ole="">
                  <v:imagedata r:id="rId15" o:title=""/>
                </v:shape>
                <o:OLEObject Type="Embed" ProgID="FXE300.Equation" ShapeID="_x0000_i1028" DrawAspect="Content" ObjectID="_1420972835" r:id="rId16"/>
              </w:object>
            </w:r>
            <w:r w:rsidR="00AE291D">
              <w:rPr>
                <w:rFonts w:ascii="Times New Roman" w:hAnsi="Times New Roman"/>
              </w:rPr>
              <w:t xml:space="preserve">                </w:t>
            </w:r>
            <w:r w:rsidR="00AE291D" w:rsidRPr="00AF2D90">
              <w:rPr>
                <w:rFonts w:ascii="Times New Roman" w:hAnsi="Times New Roman"/>
              </w:rPr>
              <w:t xml:space="preserve">      </w:t>
            </w:r>
            <w:r w:rsidR="005C38D0" w:rsidRPr="00AF2D90">
              <w:rPr>
                <w:rFonts w:ascii="Times New Roman" w:hAnsi="Times New Roman"/>
                <w:color w:val="FF0000"/>
                <w:position w:val="-6"/>
              </w:rPr>
              <w:object w:dxaOrig="695" w:dyaOrig="273">
                <v:shape id="_x0000_i1029" type="#_x0000_t75" style="width:42.75pt;height:16.6pt" o:ole="">
                  <v:imagedata r:id="rId17" o:title=""/>
                </v:shape>
                <o:OLEObject Type="Embed" ProgID="FXE300.Equation" ShapeID="_x0000_i1029" DrawAspect="Content" ObjectID="_1420972836" r:id="rId18"/>
              </w:object>
            </w:r>
            <w:r w:rsidR="00AE291D"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Times New Roman"/>
              </w:rPr>
              <w:t xml:space="preserve">   </w:t>
            </w:r>
            <w:r w:rsidR="00AE291D">
              <w:rPr>
                <w:rFonts w:ascii="Times New Roman" w:hAnsi="Times New Roman"/>
              </w:rPr>
              <w:t xml:space="preserve">        </w:t>
            </w:r>
            <w:r w:rsidR="005C38D0" w:rsidRPr="00AF2D90">
              <w:rPr>
                <w:rFonts w:ascii="Times New Roman" w:hAnsi="Times New Roman"/>
                <w:color w:val="FF0000"/>
                <w:position w:val="-6"/>
              </w:rPr>
              <w:object w:dxaOrig="575" w:dyaOrig="273">
                <v:shape id="_x0000_i1030" type="#_x0000_t75" style="width:34.8pt;height:16.6pt" o:ole="">
                  <v:imagedata r:id="rId19" o:title=""/>
                </v:shape>
                <o:OLEObject Type="Embed" ProgID="FXE300.Equation" ShapeID="_x0000_i1030" DrawAspect="Content" ObjectID="_1420972837" r:id="rId20"/>
              </w:object>
            </w:r>
            <w:r w:rsidR="00AE291D">
              <w:rPr>
                <w:rFonts w:ascii="Times New Roman" w:hAnsi="Times New Roman"/>
              </w:rPr>
              <w:t xml:space="preserve">              </w:t>
            </w:r>
            <w:r>
              <w:rPr>
                <w:rFonts w:ascii="Times New Roman" w:hAnsi="Times New Roman"/>
              </w:rPr>
              <w:t xml:space="preserve">   </w:t>
            </w:r>
            <w:r w:rsidR="00AE291D">
              <w:rPr>
                <w:rFonts w:ascii="Times New Roman" w:hAnsi="Times New Roman"/>
              </w:rPr>
              <w:t xml:space="preserve">         </w:t>
            </w:r>
            <w:r w:rsidR="00AE291D" w:rsidRPr="00AF2D90">
              <w:rPr>
                <w:rFonts w:ascii="Times New Roman" w:hAnsi="Times New Roman"/>
              </w:rPr>
              <w:t xml:space="preserve">  </w:t>
            </w:r>
            <w:r w:rsidR="005C38D0" w:rsidRPr="00AF2D90">
              <w:rPr>
                <w:rFonts w:ascii="Times New Roman" w:hAnsi="Times New Roman"/>
                <w:color w:val="FF0000"/>
                <w:position w:val="-6"/>
              </w:rPr>
              <w:object w:dxaOrig="695" w:dyaOrig="273">
                <v:shape id="_x0000_i1031" type="#_x0000_t75" style="width:42.75pt;height:16.6pt" o:ole="">
                  <v:imagedata r:id="rId21" o:title=""/>
                </v:shape>
                <o:OLEObject Type="Embed" ProgID="FXE300.Equation" ShapeID="_x0000_i1031" DrawAspect="Content" ObjectID="_1420972838" r:id="rId22"/>
              </w:object>
            </w:r>
            <w:r w:rsidR="00AE291D" w:rsidRPr="00AF2D90">
              <w:rPr>
                <w:rFonts w:ascii="Times New Roman" w:hAnsi="Times New Roman"/>
              </w:rPr>
              <w:t xml:space="preserve"> </w:t>
            </w:r>
          </w:p>
          <w:p w:rsidR="00AE291D" w:rsidRPr="00E33EE8" w:rsidRDefault="00AE291D" w:rsidP="00AE291D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E291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E291D" w:rsidRPr="001B3341" w:rsidRDefault="00AE291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E291D" w:rsidRPr="00AF2D90" w:rsidRDefault="00AE291D" w:rsidP="00AE291D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>Give the solution to:</w:t>
            </w:r>
          </w:p>
          <w:p w:rsidR="00AE291D" w:rsidRPr="009544F8" w:rsidRDefault="00E33EE8" w:rsidP="00AE291D">
            <w:pPr>
              <w:rPr>
                <w:rFonts w:ascii="Times New Roman" w:hAnsi="Times New Roman"/>
                <w:i/>
                <w:sz w:val="36"/>
                <w:szCs w:val="36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42D7A5" wp14:editId="13578400">
                      <wp:simplePos x="0" y="0"/>
                      <wp:positionH relativeFrom="column">
                        <wp:posOffset>4111625</wp:posOffset>
                      </wp:positionH>
                      <wp:positionV relativeFrom="paragraph">
                        <wp:posOffset>49530</wp:posOffset>
                      </wp:positionV>
                      <wp:extent cx="754380" cy="373380"/>
                      <wp:effectExtent l="0" t="0" r="26670" b="26670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7" o:spid="_x0000_s1026" style="position:absolute;margin-left:323.75pt;margin-top:3.9pt;width:59.4pt;height:2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" filled="f" strokecolor="black [3213]" strokeweight="1.5pt"/>
                  </w:pict>
                </mc:Fallback>
              </mc:AlternateContent>
            </w:r>
            <w:r w:rsidR="00AE291D" w:rsidRPr="00AF2D9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5C38D0" w:rsidRPr="009544F8">
              <w:rPr>
                <w:rFonts w:ascii="Times New Roman" w:hAnsi="Times New Roman"/>
                <w:color w:val="FF0000"/>
                <w:position w:val="-38"/>
                <w:sz w:val="24"/>
                <w:szCs w:val="24"/>
              </w:rPr>
              <w:object w:dxaOrig="935" w:dyaOrig="539" w14:anchorId="74D804CD">
                <v:shape id="_x0000_i1032" type="#_x0000_t75" style="width:64.1pt;height:36.4pt" o:ole="">
                  <v:imagedata r:id="rId23" o:title=""/>
                </v:shape>
                <o:OLEObject Type="Embed" ProgID="FXE300.Equation" ShapeID="_x0000_i1032" DrawAspect="Content" ObjectID="_1420972839" r:id="rId24"/>
              </w:object>
            </w:r>
            <w:r w:rsidR="00AE291D">
              <w:rPr>
                <w:rFonts w:ascii="Times New Roman" w:hAnsi="Times New Roman"/>
                <w:color w:val="FF0000"/>
                <w:position w:val="-38"/>
                <w:sz w:val="24"/>
                <w:szCs w:val="24"/>
              </w:rPr>
              <w:t xml:space="preserve">                                   </w:t>
            </w:r>
            <w:r w:rsidR="005C38D0">
              <w:rPr>
                <w:rFonts w:ascii="Times New Roman" w:hAnsi="Times New Roman"/>
                <w:color w:val="FF0000"/>
                <w:position w:val="-38"/>
                <w:sz w:val="24"/>
                <w:szCs w:val="24"/>
              </w:rPr>
              <w:t xml:space="preserve">                               </w:t>
            </w:r>
            <w:r w:rsidR="005C38D0">
              <w:rPr>
                <w:rFonts w:ascii="Times New Roman" w:hAnsi="Times New Roman"/>
                <w:i/>
                <w:sz w:val="36"/>
                <w:szCs w:val="36"/>
              </w:rPr>
              <w:t>r</w:t>
            </w:r>
            <w:r w:rsidR="00AE291D">
              <w:rPr>
                <w:rFonts w:ascii="Times New Roman" w:hAnsi="Times New Roman"/>
                <w:i/>
                <w:sz w:val="36"/>
                <w:szCs w:val="36"/>
              </w:rPr>
              <w:t xml:space="preserve"> =      </w:t>
            </w:r>
            <w:r w:rsidR="00AE291D" w:rsidRPr="00AF2D90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AE291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E291D" w:rsidRPr="001B3341" w:rsidRDefault="00AE291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E291D" w:rsidRPr="00AF2D90" w:rsidRDefault="00AE291D" w:rsidP="00AE291D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>What number is missing from the sentence?</w:t>
            </w:r>
          </w:p>
          <w:p w:rsidR="00AE291D" w:rsidRPr="00AF2D90" w:rsidRDefault="00AE291D" w:rsidP="00AE29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6FAA2D" wp14:editId="19E04057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109220</wp:posOffset>
                      </wp:positionV>
                      <wp:extent cx="323850" cy="396240"/>
                      <wp:effectExtent l="22225" t="20955" r="34925" b="49530"/>
                      <wp:wrapNone/>
                      <wp:docPr id="87" name="Rectangle 9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5C38D0" w:rsidRPr="001E0A58" w:rsidRDefault="005C38D0" w:rsidP="00AE291D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96" o:spid="_x0000_s1027" style="position:absolute;margin-left:37.75pt;margin-top:8.6pt;width:25.5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5C38D0" w:rsidRPr="001E0A58" w:rsidRDefault="005C38D0" w:rsidP="00AE291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E291D" w:rsidRPr="00AF2D90" w:rsidRDefault="00AE291D" w:rsidP="00AE291D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0" w:rsidRPr="00AF2D90">
              <w:rPr>
                <w:rFonts w:ascii="Times New Roman" w:hAnsi="Times New Roman"/>
                <w:color w:val="FF0000"/>
                <w:position w:val="-12"/>
                <w:sz w:val="24"/>
                <w:szCs w:val="24"/>
              </w:rPr>
              <w:object w:dxaOrig="2153" w:dyaOrig="390" w14:anchorId="61F19A9D">
                <v:shape id="_x0000_i1033" type="#_x0000_t75" style="width:148.75pt;height:26.9pt" o:ole="">
                  <v:imagedata r:id="rId25" o:title=""/>
                </v:shape>
                <o:OLEObject Type="Embed" ProgID="FXE300.Equation" ShapeID="_x0000_i1033" DrawAspect="Content" ObjectID="_1420972840" r:id="rId26"/>
              </w:object>
            </w:r>
            <w:r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  <w:p w:rsidR="00AE291D" w:rsidRPr="00AF2D90" w:rsidRDefault="00AE291D" w:rsidP="00AE291D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</w:p>
          <w:p w:rsidR="00AE291D" w:rsidRPr="00AF2D90" w:rsidRDefault="00095D9E" w:rsidP="00AE291D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523F804C" wp14:editId="6929C5D7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43703</wp:posOffset>
                      </wp:positionV>
                      <wp:extent cx="4362450" cy="114300"/>
                      <wp:effectExtent l="0" t="0" r="19050" b="19050"/>
                      <wp:wrapNone/>
                      <wp:docPr id="272" name="Group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7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72" o:spid="_x0000_s1026" style="position:absolute;margin-left:9.15pt;margin-top:3.45pt;width:343.5pt;height:9pt;z-index:25175142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I8sQA&#10;AADcAAAADwAAAGRycy9kb3ducmV2LnhtbESPT2sCMRTE7wW/Q3iCt5pVqcrWKFpQSm/+PT+S52bp&#10;5mXZpO7qp28KBY/DzPyGWaw6V4kbNaH0rGA0zEAQa29KLhScjtvXOYgQkQ1WnknBnQKslr2XBebG&#10;t7yn2yEWIkE45KjAxljnUgZtyWEY+po4eVffOIxJNoU0DbYJ7io5zrKpdFhyWrBY04cl/X34cQq+&#10;tH2bP7rdxbTT62S931zO2u+UGvS79TuISF18hv/bn0bBeDaB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RCPL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QhsUA&#10;AADcAAAADwAAAGRycy9kb3ducmV2LnhtbESPQWsCMRSE74L/ITyhN83Wtla2RrGFivTm2np+JM/N&#10;0s3Lskndrb/eCILHYWa+YRar3tXiRG2oPCt4nGQgiLU3FZcKvvef4zmIEJEN1p5JwT8FWC2HgwXm&#10;xne8o1MRS5EgHHJUYGNscimDtuQwTHxDnLyjbx3GJNtSmha7BHe1nGbZTDqsOC1YbOjDkv4t/pyC&#10;L21f5ud+czDd7Pi03r0ffrTfKPUw6tdvICL18R6+tbdGwfT1Ga5n0hG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JCGxQAAANwAAAAPAAAAAAAAAAAAAAAAAJgCAABkcnMv&#10;ZG93bnJldi54bWxQSwUGAAAAAAQABAD1AAAAig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Q1HcQA&#10;AADcAAAADwAAAGRycy9kb3ducmV2LnhtbESPW2sCMRSE3wv+h3AE32pWxQtbo2hBKX3z+nxIjpul&#10;m5Nlk7prf31TKPg4zMw3zHLduUrcqQmlZwWjYQaCWHtTcqHgfNq9LkCEiGyw8kwKHhRgveq9LDE3&#10;vuUD3Y+xEAnCIUcFNsY6lzJoSw7D0NfEybv5xmFMsimkabBNcFfJcZbNpMOS04LFmt4t6a/jt1Pw&#10;qe108dPtr6ad3Sabw/Z60X6v1KDfbd5AROriM/zf/jAKxvMp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0NR3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arasQA&#10;AADcAAAADwAAAGRycy9kb3ducmV2LnhtbESPQWsCMRSE7wX/Q3iCt5qt0q1sjWILSvGmtp4fyXOz&#10;dPOybKK77a83guBxmJlvmPmyd7W4UBsqzwpexhkIYu1NxaWC78P6eQYiRGSDtWdS8EcBlovB0xwL&#10;4zve0WUfS5EgHApUYGNsCimDtuQwjH1DnLyTbx3GJNtSmha7BHe1nGRZLh1WnBYsNvRpSf/uz07B&#10;VtvX2X+/OZouP01Xu4/jj/YbpUbDfvUOIlIfH+F7+8somLzlcDuTj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mq2r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 w:rsidR="005C38D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</w: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</w:t>
            </w:r>
            <w:r w:rsidR="003969AF" w:rsidRPr="005C38D0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88" w:dyaOrig="383" w14:anchorId="0CC5581F">
                <v:shape id="_x0000_i1034" type="#_x0000_t75" style="width:26.1pt;height:26.9pt" o:ole="">
                  <v:imagedata r:id="rId27" o:title=""/>
                </v:shape>
                <o:OLEObject Type="Embed" ProgID="FXE300.Equation" ShapeID="_x0000_i1034" DrawAspect="Content" ObjectID="_1420972841" r:id="rId28"/>
              </w:objec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</w:t>
            </w:r>
            <w:r w:rsidR="005C38D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</w: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</w:t>
            </w:r>
            <w:r w:rsidR="003969AF" w:rsidRPr="005C38D0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35" type="#_x0000_t75" style="width:18.2pt;height:26.9pt" o:ole="">
                  <v:imagedata r:id="rId29" o:title=""/>
                </v:shape>
                <o:OLEObject Type="Embed" ProgID="FXE300.Equation" ShapeID="_x0000_i1035" DrawAspect="Content" ObjectID="_1420972842" r:id="rId30"/>
              </w:objec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</w:t>
            </w:r>
            <w:r w:rsidR="005C38D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</w:t>
            </w:r>
            <w:r w:rsidR="005C38D0" w:rsidRPr="00AF2D90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184" w:dyaOrig="273">
                <v:shape id="_x0000_i1036" type="#_x0000_t75" style="width:12.65pt;height:19pt" o:ole="">
                  <v:imagedata r:id="rId31" o:title=""/>
                </v:shape>
                <o:OLEObject Type="Embed" ProgID="FXE300.Equation" ShapeID="_x0000_i1036" DrawAspect="Content" ObjectID="_1420972843" r:id="rId32"/>
              </w:objec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           </w:t>
            </w:r>
            <w:r w:rsidR="005C38D0" w:rsidRPr="00AF2D90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424" w:dyaOrig="273">
                <v:shape id="_x0000_i1037" type="#_x0000_t75" style="width:28.5pt;height:19pt" o:ole="">
                  <v:imagedata r:id="rId33" o:title=""/>
                </v:shape>
                <o:OLEObject Type="Embed" ProgID="FXE300.Equation" ShapeID="_x0000_i1037" DrawAspect="Content" ObjectID="_1420972844" r:id="rId34"/>
              </w:object>
            </w:r>
            <w:r w:rsidR="00AE291D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                                        </w:t>
            </w:r>
          </w:p>
          <w:p w:rsidR="00AE291D" w:rsidRPr="00095D9E" w:rsidRDefault="00AE291D" w:rsidP="00AE291D">
            <w:pPr>
              <w:rPr>
                <w:rFonts w:ascii="Times New Roman" w:hAnsi="Times New Roman"/>
                <w:b/>
                <w:sz w:val="8"/>
                <w:szCs w:val="8"/>
              </w:rPr>
            </w:pPr>
          </w:p>
        </w:tc>
      </w:tr>
      <w:tr w:rsidR="00095D9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095D9E" w:rsidRPr="001B3341" w:rsidRDefault="00095D9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5D9E" w:rsidRPr="00AF2D90" w:rsidRDefault="00095D9E" w:rsidP="005C38D0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>What number is missing from the sentence?</w:t>
            </w:r>
          </w:p>
          <w:p w:rsidR="00095D9E" w:rsidRPr="00AF2D90" w:rsidRDefault="00095D9E" w:rsidP="005C38D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95D9E" w:rsidRPr="00AF2D90" w:rsidRDefault="00095D9E" w:rsidP="005C38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E0FCDB5" wp14:editId="5F535A8A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61483</wp:posOffset>
                      </wp:positionV>
                      <wp:extent cx="250825" cy="315595"/>
                      <wp:effectExtent l="19050" t="19050" r="34925" b="65405"/>
                      <wp:wrapNone/>
                      <wp:docPr id="11" name="Rectangle 1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315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5C38D0" w:rsidRPr="001E0A58" w:rsidRDefault="005C38D0" w:rsidP="00AE291D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3600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13" o:spid="_x0000_s1028" style="position:absolute;margin-left:41.6pt;margin-top:4.85pt;width:19.75pt;height:24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" fillcolor="#5a5a5a [2109]" strokecolor="black [3213]" strokeweight="3pt">
                      <v:shadow on="t" color="#3f3151 [1607]" opacity=".5" offset="1pt"/>
                      <v:textbox inset="1mm">
                        <w:txbxContent>
                          <w:p w:rsidR="005C38D0" w:rsidRPr="001E0A58" w:rsidRDefault="005C38D0" w:rsidP="00AE291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5D9E" w:rsidRPr="00AF2D90" w:rsidRDefault="00095D9E" w:rsidP="005C38D0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3969AF" w:rsidRPr="00AF2D90">
              <w:rPr>
                <w:rFonts w:ascii="Times New Roman" w:hAnsi="Times New Roman"/>
                <w:color w:val="FF0000"/>
                <w:position w:val="-12"/>
                <w:sz w:val="24"/>
                <w:szCs w:val="24"/>
              </w:rPr>
              <w:object w:dxaOrig="1206" w:dyaOrig="539" w14:anchorId="716FE2CE">
                <v:shape id="_x0000_i1038" type="#_x0000_t75" style="width:95.75pt;height:42.75pt" o:ole="">
                  <v:imagedata r:id="rId35" o:title=""/>
                </v:shape>
                <o:OLEObject Type="Embed" ProgID="FXE300.Equation" ShapeID="_x0000_i1038" DrawAspect="Content" ObjectID="_1420972845" r:id="rId36"/>
              </w:object>
            </w:r>
            <w:r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  <w:p w:rsidR="00095D9E" w:rsidRDefault="0035564E" w:rsidP="003969AF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09247890" wp14:editId="5731E4F5">
                      <wp:simplePos x="0" y="0"/>
                      <wp:positionH relativeFrom="column">
                        <wp:posOffset>90282</wp:posOffset>
                      </wp:positionH>
                      <wp:positionV relativeFrom="paragraph">
                        <wp:posOffset>24765</wp:posOffset>
                      </wp:positionV>
                      <wp:extent cx="4362450" cy="114300"/>
                      <wp:effectExtent l="0" t="0" r="19050" b="19050"/>
                      <wp:wrapNone/>
                      <wp:docPr id="283" name="Group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8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3" o:spid="_x0000_s1026" style="position:absolute;margin-left:7.1pt;margin-top:1.95pt;width:343.5pt;height:9pt;z-index:2517647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3gocQA&#10;AADcAAAADwAAAGRycy9kb3ducmV2LnhtbESPQWsCMRSE74X+h/AEbzWrtsuyGsUKSulN23p+JM/N&#10;4uZl2UR37a9vCoUeh5n5hlmuB9eIG3Wh9qxgOslAEGtvaq4UfH7sngoQISIbbDyTgjsFWK8eH5ZY&#10;Gt/zgW7HWIkE4VCiAhtjW0oZtCWHYeJb4uSdfecwJtlV0nTYJ7hr5CzLcumw5rRgsaWtJX05Xp2C&#10;d21fiu9hfzJ9fp5vDq+nL+33So1Hw2YBItIQ/8N/7TejYFY8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t4KH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FFOsMA&#10;AADcAAAADwAAAGRycy9kb3ducmV2LnhtbESPQWsCMRSE7wX/Q3iCt5qtoiyrUVSoFG/a6vmRPDdL&#10;Ny/LJnW3/fWNIHgcZuYbZrnuXS1u1IbKs4K3cQaCWHtTcang6/P9NQcRIrLB2jMp+KUA69XgZYmF&#10;8R0f6XaKpUgQDgUqsDE2hZRBW3IYxr4hTt7Vtw5jkm0pTYtdgrtaTrJsLh1WnBYsNrSzpL9PP07B&#10;QdtZ/tfvL6abX6eb4/Zy1n6v1GjYbxYgIvXxGX60P4yCST6D+5l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FFOsMAAADc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bTcQA&#10;AADcAAAADwAAAGRycy9kb3ducmV2LnhtbESPQWsCMRSE70L/Q3iCN81q6bJsjWILFfGmtp4fyXOz&#10;dPOybFJ39debQqHHYWa+YZbrwTXiSl2oPSuYzzIQxNqbmisFn6ePaQEiRGSDjWdScKMA69XTaIml&#10;8T0f6HqMlUgQDiUqsDG2pZRBW3IYZr4lTt7Fdw5jkl0lTYd9grtGLrIslw5rTgsWW3q3pL+PP07B&#10;XtuX4j5sz6bPL8+bw9v5S/utUpPxsHkFEWmI/+G/9s4oWBQ5/J5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z203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+1sQA&#10;AADcAAAADwAAAGRycy9kb3ducmV2LnhtbESPQWsCMRSE74L/ITyhN81q0S5bo9hCRbxpW8+P5LlZ&#10;3Lwsm9Td9tcbQehxmJlvmOW6d7W4UhsqzwqmkwwEsfam4lLB1+fHOAcRIrLB2jMp+KUA69VwsMTC&#10;+I4PdD3GUiQIhwIV2BibQsqgLTkME98QJ+/sW4cxybaUpsUuwV0tZ1m2kA4rTgsWG3q3pC/HH6dg&#10;r+08/+u3J9Mtzs+bw9vpW/utUk+jfvMKIlIf/8OP9s4omOUv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/ftb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 w:rsidR="00095D9E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</w:t>
            </w:r>
            <w:r w:rsidR="003969AF">
              <w:rPr>
                <w:rFonts w:ascii="Times New Roman" w:hAnsi="Times New Roman"/>
                <w:position w:val="-12"/>
                <w:sz w:val="24"/>
                <w:szCs w:val="24"/>
              </w:rPr>
              <w:t>1                                  3</w:t>
            </w:r>
            <w:r w:rsidR="00095D9E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</w:t>
            </w:r>
            <w:r w:rsidR="00095D9E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</w:t>
            </w:r>
            <w:r w:rsidR="003969AF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5</w:t>
            </w:r>
            <w:r w:rsidR="00095D9E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      </w:t>
            </w:r>
            <w:r w:rsidR="00095D9E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  <w:r w:rsidR="003969AF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</w:t>
            </w:r>
            <w:r w:rsidR="00095D9E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  <w:r w:rsidR="003969AF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9</w:t>
            </w:r>
          </w:p>
          <w:p w:rsidR="003969AF" w:rsidRPr="0035564E" w:rsidRDefault="003969AF" w:rsidP="003969AF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</w:tc>
      </w:tr>
      <w:tr w:rsidR="00095D9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095D9E" w:rsidRPr="001B3341" w:rsidRDefault="00095D9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5D9E" w:rsidRPr="00AF2D90" w:rsidRDefault="00095D9E" w:rsidP="00AE291D">
            <w:pPr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Which line in the solution to the equation </w:t>
            </w:r>
            <w:r w:rsidRPr="00AF2D90">
              <w:rPr>
                <w:rFonts w:ascii="Times New Roman" w:hAnsi="Times New Roman"/>
                <w:position w:val="-10"/>
              </w:rPr>
              <w:t xml:space="preserve"> </w:t>
            </w:r>
            <w:r w:rsidR="003969AF" w:rsidRPr="00AF2D90">
              <w:rPr>
                <w:rFonts w:ascii="Times New Roman" w:hAnsi="Times New Roman"/>
                <w:color w:val="FF0000"/>
                <w:position w:val="-6"/>
              </w:rPr>
              <w:object w:dxaOrig="1379" w:dyaOrig="273" w14:anchorId="6F6EAE8D">
                <v:shape id="_x0000_i1039" type="#_x0000_t75" style="width:65.65pt;height:12.65pt" o:ole="">
                  <v:imagedata r:id="rId37" o:title=""/>
                </v:shape>
                <o:OLEObject Type="Embed" ProgID="FXE300.Equation" ShapeID="_x0000_i1039" DrawAspect="Content" ObjectID="_1420972846" r:id="rId38"/>
              </w:object>
            </w:r>
            <w:r w:rsidRPr="00AF2D90">
              <w:rPr>
                <w:rFonts w:ascii="Times New Roman" w:hAnsi="Times New Roman"/>
                <w:position w:val="-10"/>
              </w:rPr>
              <w:t xml:space="preserve"> </w:t>
            </w:r>
            <w:r w:rsidRPr="00AF2D90">
              <w:rPr>
                <w:rFonts w:ascii="Times New Roman" w:hAnsi="Times New Roman"/>
              </w:rPr>
              <w:t xml:space="preserve"> contains an error?</w:t>
            </w:r>
          </w:p>
          <w:p w:rsidR="00095D9E" w:rsidRPr="00AF2D90" w:rsidRDefault="00095D9E" w:rsidP="00AE291D">
            <w:pPr>
              <w:spacing w:after="60"/>
              <w:rPr>
                <w:rFonts w:ascii="Times New Roman" w:hAnsi="Times New Roman"/>
                <w:position w:val="-6"/>
              </w:rPr>
            </w:pPr>
            <w:r>
              <w:rPr>
                <w:rFonts w:ascii="Times New Roman" w:hAnsi="Times New Roman"/>
              </w:rPr>
              <w:t xml:space="preserve">                </w:t>
            </w:r>
            <w:r w:rsidRPr="00AF2D90">
              <w:rPr>
                <w:rFonts w:ascii="Times New Roman" w:hAnsi="Times New Roman"/>
              </w:rPr>
              <w:t xml:space="preserve"> </w:t>
            </w:r>
            <w:r w:rsidR="003969AF"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</w:rPr>
              <w:t xml:space="preserve"> </w:t>
            </w:r>
            <w:r w:rsidRPr="00AF2D90">
              <w:rPr>
                <w:rFonts w:ascii="Times New Roman" w:hAnsi="Times New Roman"/>
              </w:rPr>
              <w:t xml:space="preserve">  </w:t>
            </w:r>
            <w:r w:rsidRPr="00AF2D90">
              <w:rPr>
                <w:rFonts w:ascii="Times New Roman" w:hAnsi="Times New Roman"/>
                <w:position w:val="-10"/>
              </w:rPr>
              <w:t xml:space="preserve"> </w:t>
            </w:r>
            <w:r w:rsidR="003969AF" w:rsidRPr="00AF2D90">
              <w:rPr>
                <w:rFonts w:ascii="Times New Roman" w:hAnsi="Times New Roman"/>
                <w:color w:val="FF0000"/>
                <w:position w:val="-6"/>
              </w:rPr>
              <w:object w:dxaOrig="1379" w:dyaOrig="273">
                <v:shape id="_x0000_i1040" type="#_x0000_t75" style="width:69.65pt;height:13.45pt" o:ole="">
                  <v:imagedata r:id="rId37" o:title=""/>
                </v:shape>
                <o:OLEObject Type="Embed" ProgID="FXE300.Equation" ShapeID="_x0000_i1040" DrawAspect="Content" ObjectID="_1420972847" r:id="rId39"/>
              </w:objec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</w:p>
          <w:p w:rsidR="00095D9E" w:rsidRPr="00AF2D90" w:rsidRDefault="00095D9E" w:rsidP="00AE291D">
            <w:pPr>
              <w:spacing w:after="60"/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      Line 1         </w:t>
            </w:r>
            <w:r>
              <w:rPr>
                <w:rFonts w:ascii="Times New Roman" w:hAnsi="Times New Roman"/>
              </w:rPr>
              <w:t xml:space="preserve">  </w:t>
            </w:r>
            <w:r w:rsidRPr="00AF2D90">
              <w:rPr>
                <w:rFonts w:ascii="Times New Roman" w:hAnsi="Times New Roman"/>
              </w:rPr>
              <w:t xml:space="preserve">  </w: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  <w:r w:rsidR="003969AF" w:rsidRPr="00AF2D90">
              <w:rPr>
                <w:rFonts w:ascii="Times New Roman" w:hAnsi="Times New Roman"/>
                <w:color w:val="FF0000"/>
                <w:position w:val="-6"/>
              </w:rPr>
              <w:object w:dxaOrig="1289" w:dyaOrig="273">
                <v:shape id="_x0000_i1041" type="#_x0000_t75" style="width:64.9pt;height:13.45pt" o:ole="">
                  <v:imagedata r:id="rId40" o:title=""/>
                </v:shape>
                <o:OLEObject Type="Embed" ProgID="FXE300.Equation" ShapeID="_x0000_i1041" DrawAspect="Content" ObjectID="_1420972848" r:id="rId41"/>
              </w:objec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</w:p>
          <w:p w:rsidR="00095D9E" w:rsidRPr="00AF2D90" w:rsidRDefault="00095D9E" w:rsidP="00AE291D">
            <w:pPr>
              <w:spacing w:after="60"/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      Line 2          </w:t>
            </w:r>
            <w:r>
              <w:rPr>
                <w:rFonts w:ascii="Times New Roman" w:hAnsi="Times New Roman"/>
              </w:rPr>
              <w:t xml:space="preserve">   </w:t>
            </w:r>
            <w:r w:rsidRPr="00AF2D90">
              <w:rPr>
                <w:rFonts w:ascii="Times New Roman" w:hAnsi="Times New Roman"/>
              </w:rPr>
              <w:t xml:space="preserve"> </w: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  <w:r w:rsidR="00385307" w:rsidRPr="00AF2D90">
              <w:rPr>
                <w:rFonts w:ascii="Times New Roman" w:hAnsi="Times New Roman"/>
                <w:color w:val="FF0000"/>
                <w:position w:val="-6"/>
              </w:rPr>
              <w:object w:dxaOrig="928" w:dyaOrig="273">
                <v:shape id="_x0000_i1042" type="#_x0000_t75" style="width:46.7pt;height:13.45pt" o:ole="">
                  <v:imagedata r:id="rId42" o:title=""/>
                </v:shape>
                <o:OLEObject Type="Embed" ProgID="FXE300.Equation" ShapeID="_x0000_i1042" DrawAspect="Content" ObjectID="_1420972849" r:id="rId43"/>
              </w:objec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</w:p>
          <w:p w:rsidR="00095D9E" w:rsidRPr="00AF2D90" w:rsidRDefault="00095D9E" w:rsidP="00AE291D">
            <w:pPr>
              <w:spacing w:after="60"/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      Line 3        </w:t>
            </w:r>
            <w:r>
              <w:rPr>
                <w:rFonts w:ascii="Times New Roman" w:hAnsi="Times New Roman"/>
              </w:rPr>
              <w:t xml:space="preserve">      </w:t>
            </w:r>
            <w:r w:rsidRPr="00AF2D90">
              <w:rPr>
                <w:rFonts w:ascii="Times New Roman" w:hAnsi="Times New Roman"/>
              </w:rPr>
              <w:t xml:space="preserve">     </w: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  <w:r w:rsidR="00385307" w:rsidRPr="003969AF">
              <w:rPr>
                <w:rFonts w:ascii="Times New Roman" w:hAnsi="Times New Roman"/>
                <w:color w:val="FF0000"/>
                <w:position w:val="-6"/>
              </w:rPr>
              <w:object w:dxaOrig="1191" w:dyaOrig="300">
                <v:shape id="_x0000_i1043" type="#_x0000_t75" style="width:60.15pt;height:15.05pt" o:ole="">
                  <v:imagedata r:id="rId44" o:title=""/>
                </v:shape>
                <o:OLEObject Type="Embed" ProgID="FXE300.Equation" ShapeID="_x0000_i1043" DrawAspect="Content" ObjectID="_1420972850" r:id="rId45"/>
              </w:objec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</w:p>
          <w:p w:rsidR="00095D9E" w:rsidRPr="00AF2D90" w:rsidRDefault="00095D9E" w:rsidP="00AE291D">
            <w:pPr>
              <w:spacing w:after="60"/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      Line 4          </w:t>
            </w:r>
            <w:r>
              <w:rPr>
                <w:rFonts w:ascii="Times New Roman" w:hAnsi="Times New Roman"/>
              </w:rPr>
              <w:t xml:space="preserve">      </w:t>
            </w:r>
            <w:r w:rsidRPr="00AF2D90">
              <w:rPr>
                <w:rFonts w:ascii="Times New Roman" w:hAnsi="Times New Roman"/>
              </w:rPr>
              <w:t xml:space="preserve">   </w:t>
            </w:r>
            <w:r w:rsidRPr="00AF2D90">
              <w:rPr>
                <w:rFonts w:ascii="Times New Roman" w:hAnsi="Times New Roman"/>
                <w:position w:val="-24"/>
              </w:rPr>
              <w:t xml:space="preserve"> </w:t>
            </w:r>
            <w:r w:rsidR="00385307" w:rsidRPr="003969AF">
              <w:rPr>
                <w:rFonts w:ascii="Times New Roman" w:hAnsi="Times New Roman"/>
                <w:color w:val="FF0000"/>
                <w:position w:val="-6"/>
              </w:rPr>
              <w:object w:dxaOrig="868" w:dyaOrig="273">
                <v:shape id="_x0000_i1044" type="#_x0000_t75" style="width:43.5pt;height:13.45pt" o:ole="">
                  <v:imagedata r:id="rId46" o:title=""/>
                </v:shape>
                <o:OLEObject Type="Embed" ProgID="FXE300.Equation" ShapeID="_x0000_i1044" DrawAspect="Content" ObjectID="_1420972851" r:id="rId47"/>
              </w:object>
            </w:r>
            <w:r w:rsidRPr="00AF2D90">
              <w:rPr>
                <w:rFonts w:ascii="Times New Roman" w:hAnsi="Times New Roman"/>
                <w:position w:val="-24"/>
              </w:rPr>
              <w:t xml:space="preserve"> </w:t>
            </w:r>
          </w:p>
          <w:p w:rsidR="00095D9E" w:rsidRPr="00AF2D90" w:rsidRDefault="0035564E" w:rsidP="00AE291D">
            <w:pPr>
              <w:spacing w:before="240"/>
              <w:rPr>
                <w:rFonts w:ascii="Times New Roman" w:hAnsi="Times New Roman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5DF0E381" wp14:editId="7D54C684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122032</wp:posOffset>
                      </wp:positionV>
                      <wp:extent cx="4362450" cy="114300"/>
                      <wp:effectExtent l="0" t="0" r="19050" b="1905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4" o:spid="_x0000_s1026" style="position:absolute;margin-left:7.2pt;margin-top:9.6pt;width:343.5pt;height:9pt;z-index:25176678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d7M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5E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nd7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Dm8IA&#10;AADbAAAADwAAAGRycy9kb3ducmV2LnhtbESPQWsCMRSE7wX/Q3iCt5q10kVWo6igSG/a6vmRPDeL&#10;m5dlk7qrv74pFHocZuYbZrHqXS3u1IbKs4LJOANBrL2puFTw9bl7nYEIEdlg7ZkUPCjAajl4WWBh&#10;fMdHup9iKRKEQ4EKbIxNIWXQlhyGsW+Ik3f1rcOYZFtK02KX4K6Wb1mWS4cVpwWLDW0t6dvp2yn4&#10;0PZ99uz3F9Pl1+n6uLmctd8rNRr26zmISH38D/+1D0ZBnsP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W0Ob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mAMMA&#10;AADbAAAADwAAAGRycy9kb3ducmV2LnhtbESPQWsCMRSE7wX/Q3gFbzXbiqtsjaKFinhTW8+P5LlZ&#10;unlZNqm7+utNoeBxmJlvmPmyd7W4UBsqzwpeRxkIYu1NxaWCr+PnywxEiMgGa8+k4EoBlovB0xwL&#10;4zve0+UQS5EgHApUYGNsCimDtuQwjHxDnLyzbx3GJNtSmha7BHe1fMuyXDqsOC1YbOjDkv45/DoF&#10;O20ns1u/OZkuP49X+/XpW/uNUsPnfvUOIlIfH+H/9tYoyK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fmA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ycr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iHJyvwAAANsAAAAPAAAAAAAAAAAAAAAAAJgCAABkcnMvZG93bnJl&#10;di54bWxQSwUGAAAAAAQABAD1AAAAhAMAAAAA&#10;" strokecolor="black [3213]" strokeweight="1pt"/>
                    </v:group>
                  </w:pict>
                </mc:Fallback>
              </mc:AlternateContent>
            </w:r>
            <w:r w:rsidR="00095D9E" w:rsidRPr="00AF2D90">
              <w:rPr>
                <w:rFonts w:ascii="Times New Roman" w:hAnsi="Times New Roman"/>
              </w:rPr>
              <w:t xml:space="preserve">         Li</w:t>
            </w:r>
            <w:r w:rsidR="00095D9E">
              <w:rPr>
                <w:rFonts w:ascii="Times New Roman" w:hAnsi="Times New Roman"/>
              </w:rPr>
              <w:t xml:space="preserve">ne 1                             Line 2          </w:t>
            </w:r>
            <w:r w:rsidR="00095D9E" w:rsidRPr="00AF2D90">
              <w:rPr>
                <w:rFonts w:ascii="Times New Roman" w:hAnsi="Times New Roman"/>
              </w:rPr>
              <w:t xml:space="preserve">     </w:t>
            </w:r>
            <w:r w:rsidR="003969AF">
              <w:rPr>
                <w:rFonts w:ascii="Times New Roman" w:hAnsi="Times New Roman"/>
              </w:rPr>
              <w:t xml:space="preserve">  </w:t>
            </w:r>
            <w:r w:rsidR="00095D9E">
              <w:rPr>
                <w:rFonts w:ascii="Times New Roman" w:hAnsi="Times New Roman"/>
              </w:rPr>
              <w:t xml:space="preserve">             Line 3          </w:t>
            </w:r>
            <w:r w:rsidR="00095D9E" w:rsidRPr="00AF2D90">
              <w:rPr>
                <w:rFonts w:ascii="Times New Roman" w:hAnsi="Times New Roman"/>
              </w:rPr>
              <w:t xml:space="preserve">         </w:t>
            </w:r>
            <w:r w:rsidR="003969AF">
              <w:rPr>
                <w:rFonts w:ascii="Times New Roman" w:hAnsi="Times New Roman"/>
              </w:rPr>
              <w:t xml:space="preserve"> </w:t>
            </w:r>
            <w:r w:rsidR="00095D9E" w:rsidRPr="00AF2D90">
              <w:rPr>
                <w:rFonts w:ascii="Times New Roman" w:hAnsi="Times New Roman"/>
              </w:rPr>
              <w:t xml:space="preserve">           Line 4     </w:t>
            </w:r>
          </w:p>
          <w:p w:rsidR="00095D9E" w:rsidRPr="0035564E" w:rsidRDefault="00095D9E" w:rsidP="00AE291D">
            <w:pPr>
              <w:rPr>
                <w:rFonts w:ascii="Times New Roman" w:hAnsi="Times New Roman"/>
                <w:sz w:val="8"/>
                <w:szCs w:val="8"/>
              </w:rPr>
            </w:pPr>
            <w:r w:rsidRPr="00AF2D90">
              <w:rPr>
                <w:rFonts w:ascii="Times New Roman" w:hAnsi="Times New Roman"/>
              </w:rPr>
              <w:t xml:space="preserve">      </w:t>
            </w:r>
          </w:p>
        </w:tc>
      </w:tr>
      <w:tr w:rsidR="00095D9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095D9E" w:rsidRPr="001B3341" w:rsidRDefault="00095D9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5D9E" w:rsidRPr="00AF2D90" w:rsidRDefault="00095D9E" w:rsidP="00AE291D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the possible solutions below to find t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>he correct solution to the equation</w:t>
            </w:r>
            <w:r w:rsidRPr="00AF2D9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095D9E" w:rsidRPr="00AF2D90" w:rsidRDefault="00095D9E" w:rsidP="00AE291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385307" w:rsidRPr="00AF2D9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610" w:dyaOrig="273" w14:anchorId="796BB864">
                <v:shape id="_x0000_i1045" type="#_x0000_t75" style="width:108.4pt;height:18.2pt" o:ole="">
                  <v:imagedata r:id="rId48" o:title=""/>
                </v:shape>
                <o:OLEObject Type="Embed" ProgID="FXE300.Equation" ShapeID="_x0000_i1045" DrawAspect="Content" ObjectID="_1420972852" r:id="rId49"/>
              </w:object>
            </w:r>
            <w:r w:rsidRPr="00AF2D9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095D9E" w:rsidRPr="00AF2D90" w:rsidRDefault="00095D9E" w:rsidP="00AE291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095D9E" w:rsidRPr="00CA7CC8" w:rsidRDefault="0035564E" w:rsidP="00AE291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1EB4FAA6" wp14:editId="20007B5D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34290</wp:posOffset>
                      </wp:positionV>
                      <wp:extent cx="4362450" cy="114300"/>
                      <wp:effectExtent l="0" t="0" r="19050" b="1905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7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9" o:spid="_x0000_s1026" style="position:absolute;margin-left:7.25pt;margin-top:2.7pt;width:343.5pt;height:9pt;z-index:25176883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oqcAA&#10;AADbAAAADwAAAGRycy9kb3ducmV2LnhtbERPy2oCMRTdC/2HcIXuNKPFB6NRrFARd46t60tynQxO&#10;boZJ6kz79WZR6PJw3utt72rxoDZUnhVMxhkIYu1NxaWCz8vHaAkiRGSDtWdS8EMBtpuXwRpz4zs+&#10;06OIpUghHHJUYGNscimDtuQwjH1DnLibbx3GBNtSmha7FO5qOc2yuXRYcWqw2NDekr4X307BSdvZ&#10;8rc/XE03v73tzu/XL+0PSr0O+90KRKQ+/ov/3EejYJHWp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foqc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NMsMA&#10;AADbAAAADwAAAGRycy9kb3ducmV2LnhtbESPQWsCMRSE70L/Q3gFb5pVqZW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NMs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TRc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+wR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TR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23sMA&#10;AADb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+xj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V23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</w:t>
            </w:r>
            <w:r w:rsidR="00095D9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</w:t>
            </w:r>
            <w:r w:rsidR="00385307">
              <w:rPr>
                <w:rFonts w:ascii="Times New Roman" w:hAnsi="Times New Roman"/>
                <w:i/>
                <w:position w:val="-6"/>
                <w:sz w:val="24"/>
                <w:szCs w:val="24"/>
              </w:rPr>
              <w:t xml:space="preserve"> </w:t>
            </w:r>
            <w:r w:rsidR="00385307" w:rsidRPr="00385307">
              <w:rPr>
                <w:rFonts w:ascii="Times New Roman" w:hAnsi="Times New Roman"/>
                <w:i/>
                <w:color w:val="FF0000"/>
                <w:position w:val="-8"/>
                <w:sz w:val="24"/>
                <w:szCs w:val="24"/>
              </w:rPr>
              <w:object w:dxaOrig="794" w:dyaOrig="329">
                <v:shape id="_x0000_i1046" type="#_x0000_t75" style="width:39.55pt;height:16.6pt" o:ole="">
                  <v:imagedata r:id="rId50" o:title=""/>
                </v:shape>
                <o:OLEObject Type="Embed" ProgID="FXE300.Equation" ShapeID="_x0000_i1046" DrawAspect="Content" ObjectID="_1420972853" r:id="rId51"/>
              </w:object>
            </w:r>
            <w:r w:rsidR="00385307">
              <w:rPr>
                <w:rFonts w:ascii="Times New Roman" w:hAnsi="Times New Roman"/>
                <w:i/>
                <w:position w:val="-6"/>
                <w:sz w:val="24"/>
                <w:szCs w:val="24"/>
              </w:rPr>
              <w:t xml:space="preserve"> </w:t>
            </w:r>
            <w:r w:rsidR="00095D9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385307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</w:t>
            </w:r>
            <w:r w:rsidR="00095D9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  <w:r w:rsidR="00385307" w:rsidRPr="00385307">
              <w:rPr>
                <w:rFonts w:ascii="Times New Roman" w:hAnsi="Times New Roman"/>
                <w:i/>
                <w:color w:val="FF0000"/>
                <w:position w:val="-8"/>
                <w:sz w:val="24"/>
                <w:szCs w:val="24"/>
              </w:rPr>
              <w:object w:dxaOrig="794" w:dyaOrig="329">
                <v:shape id="_x0000_i1047" type="#_x0000_t75" style="width:39.55pt;height:16.6pt" o:ole="">
                  <v:imagedata r:id="rId52" o:title=""/>
                </v:shape>
                <o:OLEObject Type="Embed" ProgID="FXE300.Equation" ShapeID="_x0000_i1047" DrawAspect="Content" ObjectID="_1420972854" r:id="rId53"/>
              </w:object>
            </w:r>
            <w:r w:rsidR="00385307">
              <w:rPr>
                <w:rFonts w:ascii="Times New Roman" w:hAnsi="Times New Roman"/>
                <w:i/>
                <w:color w:val="FF0000"/>
                <w:position w:val="-8"/>
                <w:sz w:val="24"/>
                <w:szCs w:val="24"/>
              </w:rPr>
              <w:t xml:space="preserve">                       </w:t>
            </w:r>
            <w:r w:rsidR="00385307" w:rsidRPr="00385307">
              <w:rPr>
                <w:rFonts w:ascii="Times New Roman" w:hAnsi="Times New Roman"/>
                <w:i/>
                <w:color w:val="FF0000"/>
                <w:position w:val="-8"/>
                <w:sz w:val="24"/>
                <w:szCs w:val="24"/>
              </w:rPr>
              <w:object w:dxaOrig="654" w:dyaOrig="329">
                <v:shape id="_x0000_i1048" type="#_x0000_t75" style="width:32.45pt;height:16.6pt" o:ole="">
                  <v:imagedata r:id="rId54" o:title=""/>
                </v:shape>
                <o:OLEObject Type="Embed" ProgID="FXE300.Equation" ShapeID="_x0000_i1048" DrawAspect="Content" ObjectID="_1420972855" r:id="rId55"/>
              </w:object>
            </w:r>
            <w:r w:rsidR="00385307">
              <w:rPr>
                <w:rFonts w:ascii="Times New Roman" w:hAnsi="Times New Roman"/>
                <w:i/>
                <w:color w:val="FF0000"/>
                <w:position w:val="-8"/>
                <w:sz w:val="24"/>
                <w:szCs w:val="24"/>
              </w:rPr>
              <w:t xml:space="preserve">                           </w:t>
            </w:r>
            <w:r w:rsidR="00385307" w:rsidRPr="00385307">
              <w:rPr>
                <w:rFonts w:ascii="Times New Roman" w:hAnsi="Times New Roman"/>
                <w:i/>
                <w:color w:val="FF0000"/>
                <w:position w:val="-8"/>
                <w:sz w:val="24"/>
                <w:szCs w:val="24"/>
              </w:rPr>
              <w:object w:dxaOrig="654" w:dyaOrig="329">
                <v:shape id="_x0000_i1049" type="#_x0000_t75" style="width:32.45pt;height:16.6pt" o:ole="">
                  <v:imagedata r:id="rId56" o:title=""/>
                </v:shape>
                <o:OLEObject Type="Embed" ProgID="FXE300.Equation" ShapeID="_x0000_i1049" DrawAspect="Content" ObjectID="_1420972856" r:id="rId57"/>
              </w:object>
            </w:r>
            <w:r w:rsidR="00095D9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</w:t>
            </w:r>
          </w:p>
          <w:p w:rsidR="00095D9E" w:rsidRPr="00385307" w:rsidRDefault="00095D9E" w:rsidP="00AE291D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</w:tc>
      </w:tr>
      <w:tr w:rsidR="00095D9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095D9E" w:rsidRPr="001B3341" w:rsidRDefault="00095D9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5D9E" w:rsidRPr="00AF2D90" w:rsidRDefault="00095D9E" w:rsidP="00AE291D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>Which number below could not be used to complete the sentence?</w:t>
            </w:r>
          </w:p>
          <w:p w:rsidR="00095D9E" w:rsidRPr="00AF2D90" w:rsidRDefault="00095D9E" w:rsidP="00AE29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32D514B" wp14:editId="7C946942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166370</wp:posOffset>
                      </wp:positionV>
                      <wp:extent cx="323850" cy="396240"/>
                      <wp:effectExtent l="19050" t="19050" r="38100" b="60960"/>
                      <wp:wrapNone/>
                      <wp:docPr id="1" name="Rectangle 1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5C38D0" w:rsidRPr="001E0A58" w:rsidRDefault="005C38D0" w:rsidP="00AE291D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41" o:spid="_x0000_s1029" style="position:absolute;margin-left:49.75pt;margin-top:13.1pt;width:25.5pt;height:3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5C38D0" w:rsidRPr="001E0A58" w:rsidRDefault="005C38D0" w:rsidP="00AE291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5D9E" w:rsidRPr="00AF2D90" w:rsidRDefault="00095D9E" w:rsidP="00AE291D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5307" w:rsidRPr="00AF2D90">
              <w:rPr>
                <w:rFonts w:ascii="Times New Roman" w:hAnsi="Times New Roman"/>
                <w:color w:val="FF0000"/>
                <w:position w:val="-12"/>
                <w:sz w:val="24"/>
                <w:szCs w:val="24"/>
              </w:rPr>
              <w:object w:dxaOrig="2057" w:dyaOrig="390" w14:anchorId="59816A49">
                <v:shape id="_x0000_i1050" type="#_x0000_t75" style="width:178.8pt;height:34pt" o:ole="">
                  <v:imagedata r:id="rId58" o:title=""/>
                </v:shape>
                <o:OLEObject Type="Embed" ProgID="FXE300.Equation" ShapeID="_x0000_i1050" DrawAspect="Content" ObjectID="_1420972857" r:id="rId59"/>
              </w:object>
            </w:r>
            <w:r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  <w:p w:rsidR="00095D9E" w:rsidRPr="00AF2D90" w:rsidRDefault="00095D9E" w:rsidP="00AE291D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</w:p>
          <w:p w:rsidR="00095D9E" w:rsidRPr="00AF2D90" w:rsidRDefault="0035564E" w:rsidP="00AE291D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48CB7E45" wp14:editId="41B805AB">
                      <wp:simplePos x="0" y="0"/>
                      <wp:positionH relativeFrom="column">
                        <wp:posOffset>130063</wp:posOffset>
                      </wp:positionH>
                      <wp:positionV relativeFrom="paragraph">
                        <wp:posOffset>8890</wp:posOffset>
                      </wp:positionV>
                      <wp:extent cx="4362450" cy="114300"/>
                      <wp:effectExtent l="0" t="0" r="19050" b="1905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7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4" o:spid="_x0000_s1026" style="position:absolute;margin-left:10.25pt;margin-top:.7pt;width:343.5pt;height:9pt;z-index:25177088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LMcMA&#10;AADbAAAADwAAAGRycy9kb3ducmV2LnhtbESPT2sCMRTE70K/Q3iF3jSrxT+sRlGhIr1p1fMjeW4W&#10;Ny/LJrpbP31TKPQ4zMxvmMWqc5V4UBNKzwqGgwwEsfam5ELB6eujPwMRIrLByjMp+KYAq+VLb4G5&#10;8S0f6HGMhUgQDjkqsDHWuZRBW3IYBr4mTt7VNw5jkk0hTYNtgrtKjrJsIh2WnBYs1rS1pG/Hu1Pw&#10;qe149ux2F9NOru/rw+Zy1n6n1Ntrt56DiNTF//Bfe28UTMf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BLM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VRsMA&#10;AADbAAAADwAAAGRycy9kb3ducmV2LnhtbESPQWsCMRSE7wX/Q3gFbzXbiqtsjaKFinhTW8+P5LlZ&#10;unlZNqm7+utNoeBxmJlvmPmyd7W4UBsqzwpeRxkIYu1NxaWCr+PnywxEiMgGa8+k4EoBlovB0xwL&#10;4zve0+UQS5EgHApUYGNsCimDtuQwjHxDnLyzbx3GJNtSmha7BHe1fMuyXDqsOC1YbOjDkv45/DoF&#10;O20ns1u/OZkuP49X+/XpW/uNUsPnfvUOIlIfH+H/9tYomOb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LVRs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8eX8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Gj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x5fxQAAANwAAAAPAAAAAAAAAAAAAAAAAJgCAABkcnMv&#10;ZG93bnJldi54bWxQSwUGAAAAAAQABAD1AAAAig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7xMEA&#10;AADcAAAADwAAAGRycy9kb3ducmV2LnhtbERPTWsCMRC9C/0PYQreNKtSsVujWEEp3rSt5yEZN0s3&#10;k2UT3dVfbwSht3m8z5kvO1eJCzWh9KxgNMxAEGtvSi4U/HxvBjMQISIbrDyTgisFWC5eenPMjW95&#10;T5dDLEQK4ZCjAhtjnUsZtCWHYehr4sSdfOMwJtgU0jTYpnBXyXGWTaXDklODxZrWlvTf4ewU7LR9&#10;m9267dG009Nktf88/mq/Var/2q0+QETq4r/46f4yaf7oHR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u8T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 w:rsidR="00095D9E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</w:t>
            </w:r>
            <w:r w:rsidR="00385307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1</w:t>
            </w:r>
            <w:r w:rsidR="00095D9E"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</w:t>
            </w:r>
            <w:r w:rsidR="00385307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      2</w:t>
            </w:r>
            <w:r w:rsidR="00095D9E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</w:t>
            </w:r>
            <w:r w:rsidR="00385307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        3</w:t>
            </w:r>
            <w:r w:rsidR="00095D9E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</w:t>
            </w:r>
            <w:r w:rsidR="00385307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              4</w:t>
            </w:r>
          </w:p>
          <w:p w:rsidR="00095D9E" w:rsidRPr="0035564E" w:rsidRDefault="00095D9E" w:rsidP="00AE291D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095D9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095D9E" w:rsidRPr="001B3341" w:rsidRDefault="00095D9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5D9E" w:rsidRPr="00AF2D90" w:rsidRDefault="00095D9E" w:rsidP="00AE291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position w:val="-6"/>
                <w:sz w:val="24"/>
                <w:szCs w:val="24"/>
              </w:rPr>
              <w:t>Write two numbers which could be used to make this sentence true.</w:t>
            </w:r>
          </w:p>
          <w:p w:rsidR="00095D9E" w:rsidRPr="00AF2D90" w:rsidRDefault="00095D9E" w:rsidP="00AE291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095D9E" w:rsidRPr="00AF2D90" w:rsidRDefault="00385307" w:rsidP="00AE291D">
            <w:pPr>
              <w:rPr>
                <w:rFonts w:ascii="Times New Roman" w:hAnsi="Times New Roman"/>
                <w:position w:val="-6"/>
                <w:sz w:val="36"/>
                <w:szCs w:val="36"/>
              </w:rPr>
            </w:pPr>
            <w:r>
              <w:rPr>
                <w:rFonts w:ascii="Times New Roman" w:hAnsi="Times New Roman"/>
                <w:noProof/>
                <w:position w:val="-6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E65EB2B" wp14:editId="66FB9434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9002</wp:posOffset>
                      </wp:positionV>
                      <wp:extent cx="323850" cy="396240"/>
                      <wp:effectExtent l="19050" t="19050" r="38100" b="60960"/>
                      <wp:wrapNone/>
                      <wp:docPr id="249" name="Rectangle 1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5C38D0" w:rsidRPr="001E0A58" w:rsidRDefault="005C38D0" w:rsidP="00AE291D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52" o:spid="_x0000_s1030" style="position:absolute;margin-left:51.65pt;margin-top:.7pt;width:25.5pt;height:31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5C38D0" w:rsidRPr="001E0A58" w:rsidRDefault="005C38D0" w:rsidP="00AE291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5D9E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4732979" wp14:editId="210AD3FD">
                      <wp:simplePos x="0" y="0"/>
                      <wp:positionH relativeFrom="column">
                        <wp:posOffset>4033520</wp:posOffset>
                      </wp:positionH>
                      <wp:positionV relativeFrom="paragraph">
                        <wp:posOffset>174737</wp:posOffset>
                      </wp:positionV>
                      <wp:extent cx="754380" cy="373380"/>
                      <wp:effectExtent l="0" t="0" r="26670" b="26670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9" o:spid="_x0000_s1026" style="position:absolute;margin-left:317.6pt;margin-top:13.75pt;width:59.4pt;height:29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EcnAIAAJE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" filled="f" strokecolor="black [3213]" strokeweight="1.5pt"/>
                  </w:pict>
                </mc:Fallback>
              </mc:AlternateContent>
            </w:r>
            <w:r w:rsidR="00095D9E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7734566" wp14:editId="5C3A29E4">
                      <wp:simplePos x="0" y="0"/>
                      <wp:positionH relativeFrom="column">
                        <wp:posOffset>2895118</wp:posOffset>
                      </wp:positionH>
                      <wp:positionV relativeFrom="paragraph">
                        <wp:posOffset>195719</wp:posOffset>
                      </wp:positionV>
                      <wp:extent cx="754380" cy="373380"/>
                      <wp:effectExtent l="0" t="0" r="26670" b="26670"/>
                      <wp:wrapNone/>
                      <wp:docPr id="268" name="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8" o:spid="_x0000_s1026" style="position:absolute;margin-left:227.95pt;margin-top:15.4pt;width:59.4pt;height:29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 w:rsidR="00095D9E" w:rsidRPr="00AF2D9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FF5363" w:rsidRPr="00AF2D90">
              <w:rPr>
                <w:rFonts w:ascii="Times New Roman" w:hAnsi="Times New Roman"/>
                <w:position w:val="-6"/>
                <w:sz w:val="24"/>
                <w:szCs w:val="24"/>
              </w:rPr>
              <w:object w:dxaOrig="1763" w:dyaOrig="390" w14:anchorId="4D7D8C0D">
                <v:shape id="_x0000_i1051" type="#_x0000_t75" style="width:166.15pt;height:36.4pt" o:ole="">
                  <v:imagedata r:id="rId60" o:title=""/>
                </v:shape>
                <o:OLEObject Type="Embed" ProgID="FXE300.Equation" ShapeID="_x0000_i1051" DrawAspect="Content" ObjectID="_1420972858" r:id="rId61"/>
              </w:object>
            </w:r>
            <w:r w:rsidR="00095D9E" w:rsidRPr="00AF2D9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095D9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</w:t>
            </w:r>
            <w:r w:rsidR="00FF5363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  <w:r w:rsidR="00095D9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</w:t>
            </w:r>
            <w:r w:rsidR="00FF5363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</w:t>
            </w:r>
            <w:r w:rsidR="00095D9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</w:t>
            </w:r>
            <w:r w:rsidR="00095D9E" w:rsidRPr="00AF2D9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  <w:r w:rsidR="00095D9E" w:rsidRPr="00AF2D90">
              <w:rPr>
                <w:rFonts w:ascii="Times New Roman" w:hAnsi="Times New Roman"/>
                <w:position w:val="-6"/>
                <w:sz w:val="36"/>
                <w:szCs w:val="36"/>
              </w:rPr>
              <w:t>or</w:t>
            </w:r>
          </w:p>
          <w:p w:rsidR="00095D9E" w:rsidRPr="0035564E" w:rsidRDefault="00095D9E" w:rsidP="00AE291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                   </w:t>
            </w:r>
            <w:r w:rsidR="0035564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</w:p>
        </w:tc>
      </w:tr>
      <w:tr w:rsidR="00095D9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095D9E" w:rsidRPr="001B3341" w:rsidRDefault="00095D9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5D9E" w:rsidRPr="00AF2D90" w:rsidRDefault="00095D9E" w:rsidP="00AE291D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Use the formula  </w:t>
            </w:r>
            <w:r w:rsidR="00FF536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87" w:dyaOrig="329">
                <v:shape id="_x0000_i1052" type="#_x0000_t75" style="width:59.35pt;height:16.6pt" o:ole="">
                  <v:imagedata r:id="rId62" o:title=""/>
                </v:shape>
                <o:OLEObject Type="Embed" ProgID="FXE300.Equation" ShapeID="_x0000_i1052" DrawAspect="Content" ObjectID="_1420972859" r:id="rId63"/>
              </w:object>
            </w:r>
            <w:r w:rsidR="00FF536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find the value of </w:t>
            </w:r>
            <w:r w:rsidR="00FF536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53" w:dyaOrig="329">
                <v:shape id="_x0000_i1053" type="#_x0000_t75" style="width:7.9pt;height:16.6pt" o:ole="">
                  <v:imagedata r:id="rId64" o:title=""/>
                </v:shape>
                <o:OLEObject Type="Embed" ProgID="FXE300.Equation" ShapeID="_x0000_i1053" DrawAspect="Content" ObjectID="_1420972860" r:id="rId65"/>
              </w:object>
            </w:r>
            <w:r w:rsidR="00FF536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, when  </w:t>
            </w:r>
            <w:r w:rsidR="00FF536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670" w:dyaOrig="329">
                <v:shape id="_x0000_i1054" type="#_x0000_t75" style="width:33.25pt;height:16.6pt" o:ole="">
                  <v:imagedata r:id="rId66" o:title=""/>
                </v:shape>
                <o:OLEObject Type="Embed" ProgID="FXE300.Equation" ShapeID="_x0000_i1054" DrawAspect="Content" ObjectID="_1420972861" r:id="rId6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FF53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670" w:dyaOrig="329">
                <v:shape id="_x0000_i1055" type="#_x0000_t75" style="width:33.25pt;height:16.6pt" o:ole="">
                  <v:imagedata r:id="rId68" o:title=""/>
                </v:shape>
                <o:OLEObject Type="Embed" ProgID="FXE300.Equation" ShapeID="_x0000_i1055" DrawAspect="Content" ObjectID="_1420972862" r:id="rId69"/>
              </w:object>
            </w:r>
            <w:r w:rsidR="00FF536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FF5363">
              <w:rPr>
                <w:rFonts w:ascii="Times New Roman" w:hAnsi="Times New Roman"/>
                <w:sz w:val="24"/>
                <w:szCs w:val="24"/>
              </w:rPr>
              <w:t>and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End"/>
            <w:r w:rsidR="00FF5363" w:rsidRPr="00FF5363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794" w:dyaOrig="329">
                <v:shape id="_x0000_i1056" type="#_x0000_t75" style="width:39.55pt;height:16.6pt" o:ole="">
                  <v:imagedata r:id="rId70" o:title=""/>
                </v:shape>
                <o:OLEObject Type="Embed" ProgID="FXE300.Equation" ShapeID="_x0000_i1056" DrawAspect="Content" ObjectID="_1420972863" r:id="rId71"/>
              </w:object>
            </w:r>
            <w:r w:rsidRPr="00AF2D9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95D9E" w:rsidRPr="00AF2D90" w:rsidRDefault="00095D9E" w:rsidP="00AE29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47F3CFC" wp14:editId="20533E9B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86995</wp:posOffset>
                      </wp:positionV>
                      <wp:extent cx="754380" cy="373380"/>
                      <wp:effectExtent l="0" t="0" r="26670" b="26670"/>
                      <wp:wrapNone/>
                      <wp:docPr id="270" name="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0" o:spid="_x0000_s1026" style="position:absolute;margin-left:222.5pt;margin-top:6.85pt;width:59.4pt;height:2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095D9E" w:rsidRPr="00AF2D90" w:rsidRDefault="00095D9E" w:rsidP="00AE291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810A6B" w:rsidRPr="00AF2D9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61" w:dyaOrig="273" w14:anchorId="220735A5">
                <v:shape id="_x0000_i1057" type="#_x0000_t75" style="width:36.4pt;height:21.35pt" o:ole="">
                  <v:imagedata r:id="rId72" o:title=""/>
                </v:shape>
                <o:OLEObject Type="Embed" ProgID="FXE300.Equation" ShapeID="_x0000_i1057" DrawAspect="Content" ObjectID="_1420972864" r:id="rId73"/>
              </w:object>
            </w:r>
            <w:r w:rsidRPr="00AF2D9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095D9E" w:rsidRPr="00AF2D90" w:rsidRDefault="00095D9E" w:rsidP="00AE29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13DF5" w:rsidRDefault="00413DF5">
      <w:pPr>
        <w:sectPr w:rsidR="00413DF5" w:rsidSect="001F408B">
          <w:headerReference w:type="default" r:id="rId74"/>
          <w:footerReference w:type="default" r:id="rId75"/>
          <w:headerReference w:type="first" r:id="rId76"/>
          <w:footerReference w:type="first" r:id="rId7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6342AF" w:rsidTr="006342AF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6342AF" w:rsidRDefault="006342AF" w:rsidP="006342A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6342AF" w:rsidRPr="00325745" w:rsidRDefault="006342AF" w:rsidP="006342A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243" w:type="dxa"/>
            <w:tcBorders>
              <w:right w:val="single" w:sz="4" w:space="0" w:color="auto"/>
            </w:tcBorders>
            <w:vAlign w:val="center"/>
          </w:tcPr>
          <w:p w:rsidR="006342AF" w:rsidRPr="005C44C0" w:rsidRDefault="006342AF" w:rsidP="006342AF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Linear Equations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6342AF" w:rsidRDefault="006342AF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6342AF" w:rsidRDefault="006342AF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6342AF" w:rsidRPr="00325745" w:rsidRDefault="006342AF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A81533" w:rsidRPr="00667642" w:rsidRDefault="00A81533" w:rsidP="00A81533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A81533" w:rsidRPr="00667642" w:rsidRDefault="00A81533" w:rsidP="00A81533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</w:t>
            </w:r>
            <w:r w:rsidRPr="0080449A">
              <w:rPr>
                <w:rFonts w:asciiTheme="majorHAnsi" w:hAnsiTheme="majorHAnsi"/>
                <w:b/>
                <w:sz w:val="24"/>
                <w:szCs w:val="24"/>
              </w:rPr>
              <w:t>.  Calculators are allowed.</w:t>
            </w:r>
          </w:p>
        </w:tc>
      </w:tr>
      <w:tr w:rsidR="00AE291D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AE291D" w:rsidRPr="001B3341" w:rsidRDefault="00AE291D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AE291D" w:rsidRDefault="00AE291D" w:rsidP="00AE29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Which calculation could be used to find the</w:t>
            </w:r>
            <w:r w:rsidRPr="00AF2D90">
              <w:rPr>
                <w:rFonts w:ascii="Times New Roman" w:hAnsi="Times New Roman"/>
              </w:rPr>
              <w:t xml:space="preserve"> solution to the equation  </w:t>
            </w:r>
            <w:r w:rsidR="00FF5363">
              <w:rPr>
                <w:rFonts w:ascii="Times New Roman" w:hAnsi="Times New Roman"/>
                <w:color w:val="FF0000"/>
              </w:rPr>
              <w:t xml:space="preserve"> </w:t>
            </w:r>
            <w:r w:rsidR="00FF5363" w:rsidRPr="00FF5363">
              <w:rPr>
                <w:rFonts w:ascii="Times New Roman" w:hAnsi="Times New Roman"/>
                <w:color w:val="FF0000"/>
                <w:position w:val="-26"/>
              </w:rPr>
              <w:object w:dxaOrig="880" w:dyaOrig="632">
                <v:shape id="_x0000_i1058" type="#_x0000_t75" style="width:44.3pt;height:31.65pt" o:ole="">
                  <v:imagedata r:id="rId78" o:title=""/>
                </v:shape>
                <o:OLEObject Type="Embed" ProgID="FXE300.Equation" ShapeID="_x0000_i1058" DrawAspect="Content" ObjectID="_1420972865" r:id="rId79"/>
              </w:object>
            </w:r>
            <w:r w:rsidR="00FF5363">
              <w:rPr>
                <w:rFonts w:ascii="Times New Roman" w:hAnsi="Times New Roman"/>
                <w:color w:val="FF0000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 w:rsidRPr="00AF2D90">
              <w:rPr>
                <w:rFonts w:ascii="Times New Roman" w:hAnsi="Times New Roman"/>
              </w:rPr>
              <w:t>?</w:t>
            </w:r>
          </w:p>
          <w:p w:rsidR="0035564E" w:rsidRPr="00AF2D90" w:rsidRDefault="0035564E" w:rsidP="00AE291D">
            <w:pPr>
              <w:rPr>
                <w:rFonts w:ascii="Times New Roman" w:hAnsi="Times New Roman"/>
              </w:rPr>
            </w:pPr>
          </w:p>
          <w:p w:rsidR="00AE291D" w:rsidRPr="00AF2D90" w:rsidRDefault="0035564E" w:rsidP="00AE291D">
            <w:pPr>
              <w:spacing w:before="120"/>
              <w:rPr>
                <w:rFonts w:ascii="Times New Roman" w:hAnsi="Times New Roman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16DF0545" wp14:editId="04D9E4EA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133985</wp:posOffset>
                      </wp:positionV>
                      <wp:extent cx="4362450" cy="114300"/>
                      <wp:effectExtent l="0" t="0" r="19050" b="19050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2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0" o:spid="_x0000_s1026" style="position:absolute;margin-left:6.45pt;margin-top:10.55pt;width:343.5pt;height:9pt;z-index:25177292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9f8EA&#10;AADcAAAADwAAAGRycy9kb3ducmV2LnhtbERPTWsCMRC9C/6HMEJvmlVRZDWKFhTpTVs9D8m4WdxM&#10;lk3qbv31jVDobR7vc1abzlXiQU0oPSsYjzIQxNqbkgsFX5/74QJEiMgGK8+k4IcCbNb93gpz41s+&#10;0eMcC5FCOOSowMZY51IGbclhGPmaOHE33ziMCTaFNA22KdxVcpJlc+mw5NRgsaZ3S/p+/nYKPrSd&#10;LZ7d4Wra+W26Pe2uF+0PSr0Nuu0SRKQu/ov/3EeT5k/G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ZfX/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jCMEA&#10;AADcAAAADwAAAGRycy9kb3ducmV2LnhtbERPS2sCMRC+C/6HMIXeNNsVRVajaEEpvfk8D8m4WdxM&#10;lk3qbvvrG6HQ23x8z1mue1eLB7Wh8qzgbZyBINbeVFwqOJ92ozmIEJEN1p5JwTcFWK+GgyUWxnd8&#10;oMcxliKFcChQgY2xKaQM2pLDMPYNceJuvnUYE2xLaVrsUrirZZ5lM+mw4tRgsaF3S/p+/HIKPrWd&#10;zn/6/dV0s9tkc9heL9rvlXp96TcLEJH6+C/+c3+YND/P4fl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L4wj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dGk8EA&#10;AADcAAAADwAAAGRycy9kb3ducmV2LnhtbERPTWsCMRC9C/6HMII3zVZRZGsUW1CKN23reUjGzdLN&#10;ZNlEd+2vN4LgbR7vc5brzlXiSk0oPSt4G2cgiLU3JRcKfr63owWIEJENVp5JwY0CrFf93hJz41s+&#10;0PUYC5FCOOSowMZY51IGbclhGPuaOHFn3ziMCTaFNA22KdxVcpJlc+mw5NRgsaZPS/rveHEK9trO&#10;Fv/d7mTa+Xm6OXycfrXfKTUcdJt3EJG6+BI/3V8mzZ9M4fFMu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HRpP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e58IA&#10;AADcAAAADwAAAGRycy9kb3ducmV2LnhtbERP32vCMBB+F/wfwg32pul0E6mNogNl7E3dfD6Sa1Ns&#10;LqXJbLe/fhkMfLuP7+cVm8E14kZdqD0reJpmIIi1NzVXCj7O+8kSRIjIBhvPpOCbAmzW41GBufE9&#10;H+l2ipVIIRxyVGBjbHMpg7bkMEx9S5y40ncOY4JdJU2HfQp3jZxl2UI6rDk1WGzp1ZK+nr6cgndt&#10;X5Y/w+Fi+kU53x53l0/tD0o9PgzbFYhIQ7yL/91vJs2fPcP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t7n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="00AE291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</w:t>
            </w:r>
            <w:r w:rsidR="00AE291D">
              <w:rPr>
                <w:rFonts w:ascii="Times New Roman" w:hAnsi="Times New Roman"/>
              </w:rPr>
              <w:t xml:space="preserve">  </w:t>
            </w:r>
            <w:r w:rsidR="00FF5363">
              <w:rPr>
                <w:rFonts w:ascii="Times New Roman" w:hAnsi="Times New Roman"/>
                <w:color w:val="FF0000"/>
              </w:rPr>
              <w:t xml:space="preserve">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</w:rPr>
              <w:object w:dxaOrig="1311" w:dyaOrig="361">
                <v:shape id="_x0000_i1059" type="#_x0000_t75" style="width:65.65pt;height:18.2pt" o:ole="">
                  <v:imagedata r:id="rId80" o:title=""/>
                </v:shape>
                <o:OLEObject Type="Embed" ProgID="FXE300.Equation" ShapeID="_x0000_i1059" DrawAspect="Content" ObjectID="_1420972866" r:id="rId81"/>
              </w:object>
            </w:r>
            <w:r w:rsidR="00FF5363">
              <w:rPr>
                <w:rFonts w:ascii="Times New Roman" w:hAnsi="Times New Roman"/>
                <w:color w:val="FF0000"/>
              </w:rPr>
              <w:t xml:space="preserve"> </w:t>
            </w:r>
            <w:r w:rsidR="00AE291D" w:rsidRPr="00AF2D90">
              <w:rPr>
                <w:rFonts w:ascii="Times New Roman" w:hAnsi="Times New Roman"/>
              </w:rPr>
              <w:t xml:space="preserve">       </w:t>
            </w:r>
            <w:r w:rsidR="00AE291D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 </w:t>
            </w:r>
            <w:r w:rsidR="00AE291D">
              <w:rPr>
                <w:rFonts w:ascii="Times New Roman" w:hAnsi="Times New Roman"/>
              </w:rPr>
              <w:t xml:space="preserve">   </w:t>
            </w:r>
            <w:r w:rsidR="00AE291D" w:rsidRPr="00AF2D90">
              <w:rPr>
                <w:rFonts w:ascii="Times New Roman" w:hAnsi="Times New Roman"/>
              </w:rPr>
              <w:t xml:space="preserve">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</w:rPr>
              <w:object w:dxaOrig="1382" w:dyaOrig="361">
                <v:shape id="_x0000_i1060" type="#_x0000_t75" style="width:68.85pt;height:18.2pt" o:ole="">
                  <v:imagedata r:id="rId82" o:title=""/>
                </v:shape>
                <o:OLEObject Type="Embed" ProgID="FXE300.Equation" ShapeID="_x0000_i1060" DrawAspect="Content" ObjectID="_1420972867" r:id="rId83"/>
              </w:object>
            </w:r>
            <w:r w:rsidR="00AE291D" w:rsidRPr="00AF2D90">
              <w:rPr>
                <w:rFonts w:ascii="Times New Roman" w:hAnsi="Times New Roman"/>
              </w:rPr>
              <w:t xml:space="preserve">  </w:t>
            </w:r>
            <w:r w:rsidR="00AE291D">
              <w:rPr>
                <w:rFonts w:ascii="Times New Roman" w:hAnsi="Times New Roman"/>
              </w:rPr>
              <w:t xml:space="preserve">        </w:t>
            </w:r>
            <w:r w:rsidR="00AE291D" w:rsidRPr="00AF2D9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</w:t>
            </w:r>
            <w:r w:rsidR="00AE291D" w:rsidRPr="00AF2D90">
              <w:rPr>
                <w:rFonts w:ascii="Times New Roman" w:hAnsi="Times New Roman"/>
              </w:rPr>
              <w:t xml:space="preserve"> 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</w:rPr>
              <w:object w:dxaOrig="1284" w:dyaOrig="329">
                <v:shape id="_x0000_i1061" type="#_x0000_t75" style="width:64.1pt;height:16.6pt" o:ole="">
                  <v:imagedata r:id="rId84" o:title=""/>
                </v:shape>
                <o:OLEObject Type="Embed" ProgID="FXE300.Equation" ShapeID="_x0000_i1061" DrawAspect="Content" ObjectID="_1420972868" r:id="rId85"/>
              </w:object>
            </w:r>
            <w:r w:rsidR="00AE291D" w:rsidRPr="00AF2D90">
              <w:rPr>
                <w:rFonts w:ascii="Times New Roman" w:hAnsi="Times New Roman"/>
              </w:rPr>
              <w:t xml:space="preserve">               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</w:rPr>
              <w:object w:dxaOrig="1319" w:dyaOrig="329">
                <v:shape id="_x0000_i1062" type="#_x0000_t75" style="width:65.65pt;height:16.6pt" o:ole="">
                  <v:imagedata r:id="rId86" o:title=""/>
                </v:shape>
                <o:OLEObject Type="Embed" ProgID="FXE300.Equation" ShapeID="_x0000_i1062" DrawAspect="Content" ObjectID="_1420972869" r:id="rId87"/>
              </w:object>
            </w:r>
            <w:r w:rsidR="00AE291D" w:rsidRPr="00AF2D90">
              <w:rPr>
                <w:rFonts w:ascii="Times New Roman" w:hAnsi="Times New Roman"/>
              </w:rPr>
              <w:t xml:space="preserve"> </w:t>
            </w:r>
          </w:p>
          <w:p w:rsidR="00AE291D" w:rsidRPr="0035564E" w:rsidRDefault="00AE291D" w:rsidP="0035564E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E291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E291D" w:rsidRPr="001B3341" w:rsidRDefault="00AE291D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E291D" w:rsidRPr="00AF2D90" w:rsidRDefault="00FF5363" w:rsidP="00AE29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6FEDEB6" wp14:editId="6AB2C7AD">
                      <wp:simplePos x="0" y="0"/>
                      <wp:positionH relativeFrom="column">
                        <wp:posOffset>4378960</wp:posOffset>
                      </wp:positionH>
                      <wp:positionV relativeFrom="paragraph">
                        <wp:posOffset>122555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44.8pt;margin-top:9.65pt;width:59.4pt;height:29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  <w:r w:rsidR="00AE291D" w:rsidRPr="00AF2D90">
              <w:rPr>
                <w:rFonts w:ascii="Times New Roman" w:hAnsi="Times New Roman"/>
                <w:sz w:val="24"/>
                <w:szCs w:val="24"/>
              </w:rPr>
              <w:t>Give the solution to:</w:t>
            </w:r>
          </w:p>
          <w:p w:rsidR="00AE291D" w:rsidRPr="00A57689" w:rsidRDefault="00AE291D" w:rsidP="00FF5363">
            <w:pPr>
              <w:rPr>
                <w:rFonts w:ascii="Times New Roman" w:hAnsi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FF536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747" w:dyaOrig="329">
                <v:shape id="_x0000_i1063" type="#_x0000_t75" style="width:107.6pt;height:20.55pt" o:ole="">
                  <v:imagedata r:id="rId88" o:title=""/>
                </v:shape>
                <o:OLEObject Type="Embed" ProgID="FXE300.Equation" ShapeID="_x0000_i1063" DrawAspect="Content" ObjectID="_1420972870" r:id="rId89"/>
              </w:object>
            </w:r>
            <w:r w:rsidR="00FF536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/>
                <w:sz w:val="36"/>
                <w:szCs w:val="36"/>
              </w:rPr>
              <w:t xml:space="preserve">                            </w:t>
            </w:r>
            <w:r w:rsidR="00FF5363">
              <w:rPr>
                <w:rFonts w:ascii="Times New Roman" w:hAnsi="Times New Roman"/>
                <w:sz w:val="36"/>
                <w:szCs w:val="36"/>
              </w:rPr>
              <w:t xml:space="preserve">        </w:t>
            </w:r>
            <w:r w:rsidRPr="00AF2D90">
              <w:rPr>
                <w:rFonts w:ascii="Times New Roman" w:hAnsi="Times New Roman"/>
                <w:sz w:val="36"/>
                <w:szCs w:val="36"/>
              </w:rPr>
              <w:t xml:space="preserve">  </w:t>
            </w:r>
            <w:r w:rsidR="00FF5363">
              <w:rPr>
                <w:rFonts w:ascii="Times New Roman" w:hAnsi="Times New Roman"/>
                <w:i/>
                <w:sz w:val="36"/>
                <w:szCs w:val="36"/>
              </w:rPr>
              <w:t xml:space="preserve"> m</w:t>
            </w:r>
            <w:r>
              <w:rPr>
                <w:rFonts w:ascii="Times New Roman" w:hAnsi="Times New Roman"/>
                <w:i/>
                <w:sz w:val="36"/>
                <w:szCs w:val="36"/>
              </w:rPr>
              <w:t xml:space="preserve"> =      </w:t>
            </w:r>
          </w:p>
        </w:tc>
      </w:tr>
      <w:tr w:rsidR="00AE291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E291D" w:rsidRPr="001B3341" w:rsidRDefault="00AE291D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E291D" w:rsidRPr="00AF2D90" w:rsidRDefault="00AE291D" w:rsidP="00AE291D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>Which is the correct solution to:</w:t>
            </w:r>
          </w:p>
          <w:p w:rsidR="00AE291D" w:rsidRPr="00AF2D90" w:rsidRDefault="00AE291D" w:rsidP="00AE291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634" w:dyaOrig="329">
                <v:shape id="_x0000_i1064" type="#_x0000_t75" style="width:100.5pt;height:20.55pt" o:ole="">
                  <v:imagedata r:id="rId90" o:title=""/>
                </v:shape>
                <o:OLEObject Type="Embed" ProgID="FXE300.Equation" ShapeID="_x0000_i1064" DrawAspect="Content" ObjectID="_1420972871" r:id="rId91"/>
              </w:object>
            </w:r>
            <w:r w:rsidRPr="00AF2D9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AE291D" w:rsidRPr="00AF2D90" w:rsidRDefault="0035564E" w:rsidP="00AE291D">
            <w:pPr>
              <w:spacing w:before="120"/>
              <w:rPr>
                <w:rFonts w:ascii="Times New Roman" w:hAnsi="Times New Roman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0C50A2E5" wp14:editId="0C85DAC6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113030</wp:posOffset>
                      </wp:positionV>
                      <wp:extent cx="4362450" cy="114300"/>
                      <wp:effectExtent l="0" t="0" r="19050" b="19050"/>
                      <wp:wrapNone/>
                      <wp:docPr id="125" name="Group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2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5" o:spid="_x0000_s1026" style="position:absolute;margin-left:6.45pt;margin-top:8.9pt;width:343.5pt;height:9pt;z-index:25177497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DlC8EA&#10;AADcAAAADwAAAGRycy9kb3ducmV2LnhtbERPS2sCMRC+F/wPYQrearaKi2yNogVFevN5HpJxs3Qz&#10;WTapu/rrG6HQ23x8z5kve1eLG7Wh8qzgfZSBINbeVFwqOB03bzMQISIbrD2TgjsFWC4GL3MsjO94&#10;T7dDLEUK4VCgAhtjU0gZtCWHYeQb4sRdfeswJtiW0rTYpXBXy3GW5dJhxanBYkOflvT34ccp+NJ2&#10;Onv024vp8utktV9fztpvlRq+9qsPEJH6+C/+c+9Mmj/O4flMu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w5Qv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xAkMEA&#10;AADcAAAADwAAAGRycy9kb3ducmV2LnhtbERPTWsCMRC9C/6HMEJvmtVSK6tRVFCKN231PCTjZnEz&#10;WTbR3fbXm0Kht3m8z1msOleJBzWh9KxgPMpAEGtvSi4UfH3uhjMQISIbrDyTgm8KsFr2ewvMjW/5&#10;SI9TLEQK4ZCjAhtjnUsZtCWHYeRr4sRdfeMwJtgU0jTYpnBXyUmWTaXDklODxZq2lvTtdHcKDtq+&#10;zX66/cW00+vr+ri5nLXfK/Uy6NZzEJG6+C/+c3+YNH/yDr/Pp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8QJD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qpMAA&#10;AADcAAAADwAAAGRycy9kb3ducmV2LnhtbERPz2vCMBS+D/wfwhO8zVRFKdUoKkyGN930/EieTbF5&#10;KU1mu/31y0Hw+PH9Xm16V4sHtaHyrGAyzkAQa28qLhV8f3285yBCRDZYeyYFvxRgsx68rbAwvuMT&#10;Pc6xFCmEQ4EKbIxNIWXQlhyGsW+IE3fzrcOYYFtK02KXwl0tp1m2kA4rTg0WG9pb0vfzj1Nw1Hae&#10;//WHq+kWt9n2tLtetD8oNRr22yWISH18iZ/uT6Ngmqe16Uw6An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DqpMAAAADc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PP8QA&#10;AADcAAAADwAAAGRycy9kb3ducmV2LnhtbESPQWsCMRSE70L/Q3iF3jRbi7KuRlGhIt606vmRPDdL&#10;Ny/LJnW3/fWmUOhxmJlvmMWqd7W4UxsqzwpeRxkIYu1NxaWC88f7MAcRIrLB2jMp+KYAq+XTYIGF&#10;8R0f6X6KpUgQDgUqsDE2hZRBW3IYRr4hTt7Ntw5jkm0pTYtdgrtajrNsKh1WnBYsNrS1pD9PX07B&#10;QdtJ/tPvrqab3t7Wx831ov1OqZfnfj0HEamP/+G/9t4oGOcz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Tz/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 w:rsidR="00AE291D" w:rsidRPr="00AF2D90"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 xml:space="preserve">     </w:t>
            </w:r>
            <w:r w:rsidR="00FF5363">
              <w:rPr>
                <w:rFonts w:ascii="Times New Roman" w:hAnsi="Times New Roman"/>
                <w:color w:val="FF0000"/>
              </w:rPr>
              <w:t xml:space="preserve">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</w:rPr>
              <w:object w:dxaOrig="1004" w:dyaOrig="329">
                <v:shape id="_x0000_i1065" type="#_x0000_t75" style="width:49.85pt;height:16.6pt" o:ole="">
                  <v:imagedata r:id="rId92" o:title=""/>
                </v:shape>
                <o:OLEObject Type="Embed" ProgID="FXE300.Equation" ShapeID="_x0000_i1065" DrawAspect="Content" ObjectID="_1420972872" r:id="rId93"/>
              </w:object>
            </w:r>
            <w:r w:rsidR="00FF5363">
              <w:rPr>
                <w:rFonts w:ascii="Times New Roman" w:hAnsi="Times New Roman"/>
                <w:color w:val="FF0000"/>
              </w:rPr>
              <w:t xml:space="preserve"> </w:t>
            </w:r>
            <w:r w:rsidR="00AE291D">
              <w:rPr>
                <w:rFonts w:ascii="Times New Roman" w:hAnsi="Times New Roman"/>
              </w:rPr>
              <w:t xml:space="preserve">                </w:t>
            </w:r>
            <w:r w:rsidR="00AE291D" w:rsidRPr="00AF2D90">
              <w:rPr>
                <w:rFonts w:ascii="Times New Roman" w:hAnsi="Times New Roman"/>
              </w:rPr>
              <w:t xml:space="preserve"> 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</w:rPr>
              <w:object w:dxaOrig="1004" w:dyaOrig="329">
                <v:shape id="_x0000_i1066" type="#_x0000_t75" style="width:49.85pt;height:16.6pt" o:ole="">
                  <v:imagedata r:id="rId94" o:title=""/>
                </v:shape>
                <o:OLEObject Type="Embed" ProgID="FXE300.Equation" ShapeID="_x0000_i1066" DrawAspect="Content" ObjectID="_1420972873" r:id="rId95"/>
              </w:object>
            </w:r>
            <w:r w:rsidR="00FF5363">
              <w:rPr>
                <w:rFonts w:ascii="Times New Roman" w:hAnsi="Times New Roman"/>
              </w:rPr>
              <w:t xml:space="preserve">                     </w:t>
            </w:r>
            <w:r w:rsidR="00AE291D">
              <w:rPr>
                <w:rFonts w:ascii="Times New Roman" w:hAnsi="Times New Roman"/>
              </w:rPr>
              <w:t xml:space="preserve">  </w:t>
            </w:r>
            <w:r w:rsidR="00FF5363" w:rsidRPr="00FF5363">
              <w:rPr>
                <w:rFonts w:ascii="Times New Roman" w:hAnsi="Times New Roman"/>
                <w:color w:val="FF0000"/>
                <w:position w:val="-8"/>
              </w:rPr>
              <w:object w:dxaOrig="864" w:dyaOrig="329">
                <v:shape id="_x0000_i1067" type="#_x0000_t75" style="width:43.5pt;height:16.6pt" o:ole="">
                  <v:imagedata r:id="rId96" o:title=""/>
                </v:shape>
                <o:OLEObject Type="Embed" ProgID="FXE300.Equation" ShapeID="_x0000_i1067" DrawAspect="Content" ObjectID="_1420972874" r:id="rId97"/>
              </w:object>
            </w:r>
            <w:r w:rsidR="00AE291D">
              <w:rPr>
                <w:rFonts w:ascii="Times New Roman" w:hAnsi="Times New Roman"/>
              </w:rPr>
              <w:t xml:space="preserve">                  </w:t>
            </w:r>
            <w:r w:rsidR="00FF5363">
              <w:rPr>
                <w:rFonts w:ascii="Times New Roman" w:hAnsi="Times New Roman"/>
              </w:rPr>
              <w:t xml:space="preserve">     </w:t>
            </w:r>
            <w:r w:rsidR="00AE291D">
              <w:rPr>
                <w:rFonts w:ascii="Times New Roman" w:hAnsi="Times New Roman"/>
              </w:rPr>
              <w:t xml:space="preserve">  </w:t>
            </w:r>
            <w:r w:rsidR="00AE291D" w:rsidRPr="00AF2D90">
              <w:rPr>
                <w:rFonts w:ascii="Times New Roman" w:hAnsi="Times New Roman"/>
              </w:rPr>
              <w:t xml:space="preserve">  </w:t>
            </w:r>
            <w:r w:rsidR="00AB3459" w:rsidRPr="00FF5363">
              <w:rPr>
                <w:rFonts w:ascii="Times New Roman" w:hAnsi="Times New Roman"/>
                <w:color w:val="FF0000"/>
                <w:position w:val="-8"/>
              </w:rPr>
              <w:object w:dxaOrig="864" w:dyaOrig="329">
                <v:shape id="_x0000_i1068" type="#_x0000_t75" style="width:43.5pt;height:16.6pt" o:ole="">
                  <v:imagedata r:id="rId98" o:title=""/>
                </v:shape>
                <o:OLEObject Type="Embed" ProgID="FXE300.Equation" ShapeID="_x0000_i1068" DrawAspect="Content" ObjectID="_1420972875" r:id="rId99"/>
              </w:object>
            </w:r>
            <w:r w:rsidR="00AE291D" w:rsidRPr="00AF2D90">
              <w:rPr>
                <w:rFonts w:ascii="Times New Roman" w:hAnsi="Times New Roman"/>
              </w:rPr>
              <w:t xml:space="preserve"> </w:t>
            </w:r>
          </w:p>
          <w:p w:rsidR="00AE291D" w:rsidRPr="00AB3459" w:rsidRDefault="00AE291D" w:rsidP="00AE291D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A16D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16D7" w:rsidRPr="001B3341" w:rsidRDefault="00AA16D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A16D7" w:rsidRPr="00AF2D90" w:rsidRDefault="00AA16D7" w:rsidP="005C38D0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>Give the solution to:</w:t>
            </w:r>
          </w:p>
          <w:p w:rsidR="00AB3459" w:rsidRDefault="00AB3459" w:rsidP="005C38D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9748E50" wp14:editId="2784639D">
                      <wp:simplePos x="0" y="0"/>
                      <wp:positionH relativeFrom="column">
                        <wp:posOffset>3728720</wp:posOffset>
                      </wp:positionH>
                      <wp:positionV relativeFrom="paragraph">
                        <wp:posOffset>203200</wp:posOffset>
                      </wp:positionV>
                      <wp:extent cx="754380" cy="373380"/>
                      <wp:effectExtent l="0" t="0" r="26670" b="26670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26" style="position:absolute;margin-left:293.6pt;margin-top:16pt;width:59.4pt;height:29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s3mwIAAJE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 w:rsidR="00AA16D7" w:rsidRPr="00AF2D9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AB3459">
              <w:rPr>
                <w:rFonts w:ascii="Times New Roman" w:hAnsi="Times New Roman"/>
                <w:color w:val="FF0000"/>
                <w:position w:val="-10"/>
                <w:sz w:val="24"/>
                <w:szCs w:val="24"/>
              </w:rPr>
              <w:object w:dxaOrig="1162" w:dyaOrig="273" w14:anchorId="6017F1E6">
                <v:shape id="_x0000_i1069" type="#_x0000_t75" style="width:100.5pt;height:22.95pt" o:ole="">
                  <v:imagedata r:id="rId100" o:title=""/>
                </v:shape>
                <o:OLEObject Type="Embed" ProgID="FXE300.Equation" ShapeID="_x0000_i1069" DrawAspect="Content" ObjectID="_1420972876" r:id="rId101"/>
              </w:object>
            </w:r>
            <w:r w:rsidR="00AA16D7" w:rsidRPr="00AF2D9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AA16D7" w:rsidRPr="00AF2D90">
              <w:rPr>
                <w:rFonts w:ascii="Times New Roman" w:hAnsi="Times New Roman"/>
                <w:sz w:val="36"/>
                <w:szCs w:val="36"/>
              </w:rPr>
              <w:t xml:space="preserve">     </w:t>
            </w:r>
          </w:p>
          <w:p w:rsidR="00AA16D7" w:rsidRPr="009544F8" w:rsidRDefault="00AB3459" w:rsidP="005C38D0">
            <w:pPr>
              <w:rPr>
                <w:rFonts w:ascii="Times New Roman" w:hAnsi="Times New Roman"/>
                <w:i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                           </w:t>
            </w:r>
            <w:r w:rsidR="00AA16D7" w:rsidRPr="00AF2D90">
              <w:rPr>
                <w:rFonts w:ascii="Times New Roman" w:hAnsi="Times New Roman"/>
                <w:sz w:val="36"/>
                <w:szCs w:val="36"/>
              </w:rPr>
              <w:t xml:space="preserve">                            </w:t>
            </w:r>
            <w:r w:rsidR="00AA16D7" w:rsidRPr="00AF2D90">
              <w:rPr>
                <w:rFonts w:ascii="Times New Roman" w:hAnsi="Times New Roman"/>
                <w:i/>
                <w:sz w:val="36"/>
                <w:szCs w:val="36"/>
              </w:rPr>
              <w:t xml:space="preserve"> </w:t>
            </w:r>
            <w:r w:rsidR="00AA16D7">
              <w:rPr>
                <w:rFonts w:ascii="Times New Roman" w:hAnsi="Times New Roman"/>
                <w:i/>
                <w:sz w:val="36"/>
                <w:szCs w:val="36"/>
              </w:rPr>
              <w:t xml:space="preserve">y =      </w:t>
            </w:r>
            <w:r w:rsidR="00AA16D7" w:rsidRPr="00AF2D90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AA16D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16D7" w:rsidRPr="001B3341" w:rsidRDefault="00AA16D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A16D7" w:rsidRDefault="00AA16D7" w:rsidP="005C38D0">
            <w:pPr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4"/>
                <w:szCs w:val="24"/>
              </w:rPr>
            </w:pPr>
            <w:r>
              <w:rPr>
                <w:rFonts w:ascii="Palatino-Roman" w:hAnsi="Palatino-Roman" w:cs="Palatino-Roman"/>
                <w:sz w:val="24"/>
                <w:szCs w:val="24"/>
              </w:rPr>
              <w:t xml:space="preserve">Solve the equation </w:t>
            </w:r>
            <w:r w:rsidR="00AB3459">
              <w:rPr>
                <w:rFonts w:ascii="Palatino-Roman" w:hAnsi="Palatino-Roman" w:cs="Palatino-Roman"/>
                <w:color w:val="FF0000"/>
                <w:sz w:val="24"/>
                <w:szCs w:val="24"/>
              </w:rPr>
              <w:t xml:space="preserve"> </w:t>
            </w:r>
            <w:r w:rsidR="00AB3459" w:rsidRPr="00AB3459">
              <w:rPr>
                <w:rFonts w:ascii="Palatino-Roman" w:hAnsi="Palatino-Roman" w:cs="Palatino-Roman"/>
                <w:color w:val="FF0000"/>
                <w:position w:val="-8"/>
                <w:sz w:val="24"/>
                <w:szCs w:val="24"/>
              </w:rPr>
              <w:object w:dxaOrig="1530" w:dyaOrig="329">
                <v:shape id="_x0000_i1070" type="#_x0000_t75" style="width:76.75pt;height:16.6pt" o:ole="">
                  <v:imagedata r:id="rId102" o:title=""/>
                </v:shape>
                <o:OLEObject Type="Embed" ProgID="FXE300.Equation" ShapeID="_x0000_i1070" DrawAspect="Content" ObjectID="_1420972877" r:id="rId103"/>
              </w:object>
            </w:r>
            <w:r w:rsidR="00AB3459">
              <w:rPr>
                <w:rFonts w:ascii="Palatino-Roman" w:hAnsi="Palatino-Roman" w:cs="Palatino-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Palatino-Roman" w:hAnsi="Palatino-Roman" w:cs="Palatino-Roman"/>
                <w:sz w:val="24"/>
                <w:szCs w:val="24"/>
              </w:rPr>
              <w:t xml:space="preserve"> .</w:t>
            </w:r>
          </w:p>
          <w:p w:rsidR="0035564E" w:rsidRDefault="0035564E" w:rsidP="005C38D0">
            <w:pPr>
              <w:spacing w:after="120"/>
              <w:rPr>
                <w:rFonts w:ascii="Palatino-Roman" w:hAnsi="Palatino-Roman" w:cs="Palatino-Roman"/>
                <w:sz w:val="24"/>
                <w:szCs w:val="24"/>
              </w:rPr>
            </w:pPr>
          </w:p>
          <w:p w:rsidR="00AA16D7" w:rsidRDefault="0035564E" w:rsidP="005C38D0">
            <w:pPr>
              <w:rPr>
                <w:rFonts w:ascii="Palatino-Italic" w:hAnsi="Palatino-Italic" w:cs="Palatino-Italic"/>
                <w:i/>
                <w:iCs/>
                <w:color w:val="FF0000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2E804C8D" wp14:editId="0B05877C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50688</wp:posOffset>
                      </wp:positionV>
                      <wp:extent cx="4362450" cy="114300"/>
                      <wp:effectExtent l="0" t="0" r="19050" b="1905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0" o:spid="_x0000_s1026" style="position:absolute;margin-left:6.5pt;margin-top:4pt;width:343.5pt;height:9pt;z-index:25177702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V5MQA&#10;AADcAAAADwAAAGRycy9kb3ducmV2LnhtbESPQWsCMRSE7wX/Q3hCbzWrRbFbo6hQEW/a1vMjeW6W&#10;bl6WTequ/nojCB6HmfmGmS06V4kzNaH0rGA4yEAQa29KLhT8fH+9TUGEiGyw8kwKLhRgMe+9zDA3&#10;vuU9nQ+xEAnCIUcFNsY6lzJoSw7DwNfEyTv5xmFMsimkabBNcFfJUZZNpMOS04LFmtaW9N/h3ynY&#10;aTueXrvN0bST0/tyvzr+ar9R6rXfLT9BROriM/xob42C0ccQ7mfS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D1eT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FLk8QA&#10;AADcAAAADwAAAGRycy9kb3ducmV2LnhtbESPQWsCMRSE70L/Q3iF3jTbLYquRlGhIt606vmRPDdL&#10;Ny/LJnW3/fWmUOhxmJlvmMWqd7W4UxsqzwpeRxkIYu1NxaWC88f7cAoiRGSDtWdS8E0BVsunwQIL&#10;4zs+0v0US5EgHApUYGNsCimDtuQwjHxDnLybbx3GJNtSmha7BHe1zLNsIh1WnBYsNrS1pD9PX07B&#10;Qdvx9KffXU03ub2tj5vrRfudUi/P/XoOIlIf/8N/7b1RkM9y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RS5PEAAAA3A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3uCMQA&#10;AADcAAAADwAAAGRycy9kb3ducmV2LnhtbESPT2sCMRTE7wW/Q3iCt5pVqejWKFpQSm/+PT+S52bp&#10;5mXZpO7qp28KBY/DzPyGWaw6V4kbNaH0rGA0zEAQa29KLhScjtvXGYgQkQ1WnknBnQKslr2XBebG&#10;t7yn2yEWIkE45KjAxljnUgZtyWEY+po4eVffOIxJNoU0DbYJ7io5zrKpdFhyWrBY04cl/X34cQq+&#10;tH2bPbrdxbTT62S931zO2u+UGvS79TuISF18hv/bn0bBeD6B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d7gj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2fMUA&#10;AADcAAAADwAAAGRycy9kb3ducmV2LnhtbESPQWsCMRSE74L/ITyhN83WtmK3RrGFivTm2np+JM/N&#10;0s3Lskndrb/eCILHYWa+YRar3tXiRG2oPCt4nGQgiLU3FZcKvvef4zmIEJEN1p5JwT8FWC2HgwXm&#10;xne8o1MRS5EgHHJUYGNscimDtuQwTHxDnLyjbx3GJNtSmha7BHe1nGbZTDqsOC1YbOjDkv4t/pyC&#10;L21f5ud+czDd7Pi03r0ffrTfKPUw6tdvICL18R6+tbdGwfT1Ga5n0hG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HZ8xQAAANwAAAAPAAAAAAAAAAAAAAAAAJgCAABkcnMv&#10;ZG93bnJldi54bWxQSwUGAAAAAAQABAD1AAAAigMAAAAA&#10;" strokecolor="black [3213]" strokeweight="1pt"/>
                    </v:group>
                  </w:pict>
                </mc:Fallback>
              </mc:AlternateContent>
            </w:r>
            <w:r w:rsidR="00AA16D7">
              <w:rPr>
                <w:rFonts w:ascii="Palatino-Roman" w:hAnsi="Palatino-Roman" w:cs="Palatino-Roman"/>
                <w:sz w:val="24"/>
                <w:szCs w:val="24"/>
              </w:rPr>
              <w:t xml:space="preserve">    </w:t>
            </w:r>
            <w:r>
              <w:rPr>
                <w:rFonts w:ascii="Palatino-Roman" w:hAnsi="Palatino-Roman" w:cs="Palatino-Roman"/>
                <w:sz w:val="24"/>
                <w:szCs w:val="24"/>
              </w:rPr>
              <w:t xml:space="preserve">    </w:t>
            </w:r>
            <w:r w:rsidR="00AA16D7">
              <w:rPr>
                <w:rFonts w:ascii="Palatino-Roman" w:hAnsi="Palatino-Roman" w:cs="Palatino-Roman"/>
                <w:sz w:val="24"/>
                <w:szCs w:val="24"/>
              </w:rPr>
              <w:t xml:space="preserve">  </w:t>
            </w:r>
            <w:r w:rsidR="00AB3459"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 </w:t>
            </w:r>
            <w:r w:rsidR="00AB3459" w:rsidRPr="00AB3459">
              <w:rPr>
                <w:rFonts w:ascii="Palatino-Italic" w:hAnsi="Palatino-Italic" w:cs="Palatino-Italic"/>
                <w:i/>
                <w:iCs/>
                <w:color w:val="FF0000"/>
                <w:position w:val="-8"/>
                <w:sz w:val="24"/>
                <w:szCs w:val="24"/>
              </w:rPr>
              <w:object w:dxaOrig="1004" w:dyaOrig="329">
                <v:shape id="_x0000_i1071" type="#_x0000_t75" style="width:49.85pt;height:16.6pt" o:ole="">
                  <v:imagedata r:id="rId104" o:title=""/>
                </v:shape>
                <o:OLEObject Type="Embed" ProgID="FXE300.Equation" ShapeID="_x0000_i1071" DrawAspect="Content" ObjectID="_1420972878" r:id="rId105"/>
              </w:object>
            </w:r>
            <w:r w:rsidR="00AB3459"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 </w:t>
            </w:r>
            <w:r w:rsidR="00AB3459">
              <w:rPr>
                <w:rFonts w:ascii="Palatino-Roman" w:hAnsi="Palatino-Roman" w:cs="Palatino-Roman"/>
                <w:sz w:val="24"/>
                <w:szCs w:val="24"/>
              </w:rPr>
              <w:t xml:space="preserve">              </w:t>
            </w:r>
            <w:r w:rsidR="00AA16D7">
              <w:rPr>
                <w:rFonts w:ascii="Palatino-Roman" w:hAnsi="Palatino-Roman" w:cs="Palatino-Roman"/>
                <w:sz w:val="24"/>
                <w:szCs w:val="24"/>
              </w:rPr>
              <w:t xml:space="preserve">  </w:t>
            </w:r>
            <w:r w:rsidR="00AB3459" w:rsidRPr="00AB3459">
              <w:rPr>
                <w:rFonts w:ascii="Palatino-Italic" w:hAnsi="Palatino-Italic" w:cs="Palatino-Italic"/>
                <w:i/>
                <w:iCs/>
                <w:color w:val="FF0000"/>
                <w:position w:val="-8"/>
                <w:sz w:val="24"/>
                <w:szCs w:val="24"/>
              </w:rPr>
              <w:object w:dxaOrig="1004" w:dyaOrig="329">
                <v:shape id="_x0000_i1072" type="#_x0000_t75" style="width:49.85pt;height:16.6pt" o:ole="">
                  <v:imagedata r:id="rId106" o:title=""/>
                </v:shape>
                <o:OLEObject Type="Embed" ProgID="FXE300.Equation" ShapeID="_x0000_i1072" DrawAspect="Content" ObjectID="_1420972879" r:id="rId107"/>
              </w:object>
            </w:r>
            <w:r w:rsidR="00AB3459">
              <w:rPr>
                <w:rFonts w:ascii="Palatino-Italic" w:hAnsi="Palatino-Italic" w:cs="Palatino-Italic"/>
                <w:i/>
                <w:iCs/>
                <w:color w:val="FF0000"/>
                <w:position w:val="-8"/>
                <w:sz w:val="24"/>
                <w:szCs w:val="24"/>
              </w:rPr>
              <w:t xml:space="preserve">                     </w:t>
            </w:r>
            <w:r w:rsidR="00AB3459" w:rsidRPr="00AB3459">
              <w:rPr>
                <w:rFonts w:ascii="Palatino-Italic" w:hAnsi="Palatino-Italic" w:cs="Palatino-Italic"/>
                <w:i/>
                <w:iCs/>
                <w:color w:val="FF0000"/>
                <w:position w:val="-8"/>
                <w:sz w:val="24"/>
                <w:szCs w:val="24"/>
              </w:rPr>
              <w:object w:dxaOrig="864" w:dyaOrig="329">
                <v:shape id="_x0000_i1073" type="#_x0000_t75" style="width:43.5pt;height:16.6pt" o:ole="">
                  <v:imagedata r:id="rId108" o:title=""/>
                </v:shape>
                <o:OLEObject Type="Embed" ProgID="FXE300.Equation" ShapeID="_x0000_i1073" DrawAspect="Content" ObjectID="_1420972880" r:id="rId109"/>
              </w:object>
            </w:r>
            <w:r w:rsidR="00AB3459">
              <w:rPr>
                <w:rFonts w:ascii="Palatino-Italic" w:hAnsi="Palatino-Italic" w:cs="Palatino-Italic"/>
                <w:i/>
                <w:iCs/>
                <w:color w:val="FF0000"/>
                <w:position w:val="-8"/>
                <w:sz w:val="24"/>
                <w:szCs w:val="24"/>
              </w:rPr>
              <w:t xml:space="preserve">                      </w:t>
            </w:r>
            <w:r w:rsidR="00AB3459" w:rsidRPr="00AB3459">
              <w:rPr>
                <w:rFonts w:ascii="Palatino-Italic" w:hAnsi="Palatino-Italic" w:cs="Palatino-Italic"/>
                <w:i/>
                <w:iCs/>
                <w:color w:val="FF0000"/>
                <w:position w:val="-8"/>
                <w:sz w:val="24"/>
                <w:szCs w:val="24"/>
              </w:rPr>
              <w:object w:dxaOrig="1004" w:dyaOrig="329">
                <v:shape id="_x0000_i1074" type="#_x0000_t75" style="width:49.85pt;height:16.6pt" o:ole="">
                  <v:imagedata r:id="rId110" o:title=""/>
                </v:shape>
                <o:OLEObject Type="Embed" ProgID="FXE300.Equation" ShapeID="_x0000_i1074" DrawAspect="Content" ObjectID="_1420972881" r:id="rId111"/>
              </w:object>
            </w:r>
          </w:p>
          <w:p w:rsidR="00AB3459" w:rsidRPr="0035564E" w:rsidRDefault="00AB3459" w:rsidP="005C38D0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5564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5564E" w:rsidRPr="001B3341" w:rsidRDefault="0035564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64E" w:rsidRPr="00AF2D90" w:rsidRDefault="0035564E" w:rsidP="005C38D0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>Which is the correct solution to the equation</w:t>
            </w:r>
            <w:r w:rsidRPr="00AF2D9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B3459" w:rsidRPr="00AF2D9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718" w:dyaOrig="632" w14:anchorId="2638736E">
                <v:shape id="_x0000_i1075" type="#_x0000_t75" style="width:94.95pt;height:34pt" o:ole="">
                  <v:imagedata r:id="rId112" o:title=""/>
                </v:shape>
                <o:OLEObject Type="Embed" ProgID="FXE300.Equation" ShapeID="_x0000_i1075" DrawAspect="Content" ObjectID="_1420972882" r:id="rId11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1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76AE383F" wp14:editId="14B0C95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78105</wp:posOffset>
                      </wp:positionV>
                      <wp:extent cx="4362450" cy="114300"/>
                      <wp:effectExtent l="0" t="0" r="19050" b="19050"/>
                      <wp:wrapNone/>
                      <wp:docPr id="295" name="Group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5" o:spid="_x0000_s1026" style="position:absolute;margin-left:6.6pt;margin-top:6.15pt;width:343.5pt;height:9pt;z-index:2518016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NkMQA&#10;AADcAAAADwAAAGRycy9kb3ducmV2LnhtbESPT2sCMRTE74V+h/AK3mq2She7NYoKSvHm3/MjeW6W&#10;bl6WTXS3/fSmUPA4zMxvmOm8d7W4URsqzwrehhkIYu1NxaWC42H9OgERIrLB2jMp+KEA89nz0xQL&#10;4zve0W0fS5EgHApUYGNsCimDtuQwDH1DnLyLbx3GJNtSmha7BHe1HGVZLh1WnBYsNrSypL/3V6dg&#10;q+375LffnE2XX8aL3fJ80n6j1OClX3yCiNTHR/i//WUUjD5y+Du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TZD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boC8UA&#10;AADcAAAADwAAAGRycy9kb3ducmV2LnhtbESPQWsCMRSE7wX/Q3hCbzVbS9VujWILFfHm2np+JM/N&#10;0s3Lskndrb/eCILHYWa+YebL3tXiRG2oPCt4HmUgiLU3FZcKvvdfTzMQISIbrD2Tgn8KsFwMHuaY&#10;G9/xjk5FLEWCcMhRgY2xyaUM2pLDMPINcfKOvnUYk2xLaVrsEtzVcpxlE+mw4rRgsaFPS/q3+HMK&#10;ttq+zs79+mC6yfFltfs4/Gi/Vupx2K/eQUTq4z18a2+MgvHbFK5n0hG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ugLxQAAANwAAAAPAAAAAAAAAAAAAAAAAJgCAABkcnMv&#10;ZG93bnJldi54bWxQSwUGAAAAAAQABAD1AAAAig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8ecIA&#10;AADcAAAADwAAAGRycy9kb3ducmV2LnhtbERPz2vCMBS+D/wfwhN2m+kciuuaigoT2c26eX4kz6as&#10;eSlNZrv99ctB8Pjx/S7Wo2vFlfrQeFbwPMtAEGtvGq4VfJ7en1YgQkQ22HomBb8UYF1OHgrMjR/4&#10;SNcq1iKFcMhRgY2xy6UM2pLDMPMdceIuvncYE+xraXocUrhr5TzLltJhw6nBYkc7S/q7+nEKPrRd&#10;rP7G/dkMy8vL5rg9f2m/V+pxOm7eQEQa4118cx+MgvlrWpvOpCMg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Xx5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Z4sQA&#10;AADcAAAADwAAAGRycy9kb3ducmV2LnhtbESPQWsCMRSE74L/ITyhN81qUXRrFBUq4k3ben4kz83i&#10;5mXZpO62v94UCh6HmfmGWa47V4k7NaH0rGA8ykAQa29KLhR8frwP5yBCRDZYeSYFPxRgver3lpgb&#10;3/KJ7udYiAThkKMCG2OdSxm0JYdh5Gvi5F194zAm2RTSNNgmuKvkJMtm0mHJacFiTTtL+nb+dgqO&#10;2k7nv93+YtrZ9XVz2l6+tN8r9TLoNm8gInXxGf5vH4yCyWIBf2fS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12eL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AB3459">
              <w:rPr>
                <w:rFonts w:ascii="Times New Roman" w:hAnsi="Times New Roman"/>
                <w:color w:val="FF0000"/>
                <w:position w:val="-20"/>
                <w:sz w:val="24"/>
                <w:szCs w:val="24"/>
              </w:rPr>
              <w:t xml:space="preserve"> </w:t>
            </w:r>
            <w:r w:rsidR="00AB3459" w:rsidRPr="00AB3459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20" w:dyaOrig="329">
                <v:shape id="_x0000_i1076" type="#_x0000_t75" style="width:50.65pt;height:16.6pt" o:ole="">
                  <v:imagedata r:id="rId114" o:title=""/>
                </v:shape>
                <o:OLEObject Type="Embed" ProgID="FXE300.Equation" ShapeID="_x0000_i1076" DrawAspect="Content" ObjectID="_1420972883" r:id="rId115"/>
              </w:object>
            </w:r>
            <w:r w:rsidR="00AB3459">
              <w:rPr>
                <w:rFonts w:ascii="Times New Roman" w:hAnsi="Times New Roman"/>
                <w:color w:val="FF0000"/>
                <w:position w:val="-20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t xml:space="preserve">                     </w:t>
            </w:r>
            <w:r w:rsidR="00AB3459" w:rsidRPr="00AB3459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810" w:dyaOrig="329">
                <v:shape id="_x0000_i1077" type="#_x0000_t75" style="width:40.35pt;height:16.6pt" o:ole="">
                  <v:imagedata r:id="rId116" o:title=""/>
                </v:shape>
                <o:OLEObject Type="Embed" ProgID="FXE300.Equation" ShapeID="_x0000_i1077" DrawAspect="Content" ObjectID="_1420972884" r:id="rId117"/>
              </w:object>
            </w:r>
            <w:r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t xml:space="preserve">                      </w:t>
            </w:r>
            <w:r w:rsidRPr="00AF2D90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t xml:space="preserve">  </w:t>
            </w:r>
            <w:r w:rsidR="006C30EA" w:rsidRPr="00AB3459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810" w:dyaOrig="329">
                <v:shape id="_x0000_i1078" type="#_x0000_t75" style="width:40.35pt;height:16.6pt" o:ole="">
                  <v:imagedata r:id="rId118" o:title=""/>
                </v:shape>
                <o:OLEObject Type="Embed" ProgID="FXE300.Equation" ShapeID="_x0000_i1078" DrawAspect="Content" ObjectID="_1420972885" r:id="rId119"/>
              </w:object>
            </w:r>
            <w:r w:rsidRPr="00AF2D90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t xml:space="preserve">                   </w:t>
            </w:r>
            <w:r w:rsidR="006C30EA" w:rsidRPr="00AB3459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810" w:dyaOrig="329">
                <v:shape id="_x0000_i1079" type="#_x0000_t75" style="width:40.35pt;height:16.6pt" o:ole="">
                  <v:imagedata r:id="rId120" o:title=""/>
                </v:shape>
                <o:OLEObject Type="Embed" ProgID="FXE300.Equation" ShapeID="_x0000_i1079" DrawAspect="Content" ObjectID="_1420972886" r:id="rId121"/>
              </w:object>
            </w:r>
            <w:r w:rsidRPr="00AF2D90">
              <w:rPr>
                <w:rFonts w:ascii="Times New Roman" w:hAnsi="Times New Roman"/>
                <w:position w:val="-16"/>
                <w:sz w:val="24"/>
                <w:szCs w:val="24"/>
              </w:rPr>
              <w:t xml:space="preserve"> </w:t>
            </w:r>
          </w:p>
          <w:p w:rsidR="0035564E" w:rsidRPr="0035564E" w:rsidRDefault="0035564E" w:rsidP="005C38D0">
            <w:pPr>
              <w:rPr>
                <w:rFonts w:ascii="Times New Roman" w:hAnsi="Times New Roman"/>
                <w:b/>
                <w:sz w:val="8"/>
                <w:szCs w:val="8"/>
              </w:rPr>
            </w:pPr>
          </w:p>
        </w:tc>
      </w:tr>
      <w:tr w:rsidR="0035564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5564E" w:rsidRPr="001B3341" w:rsidRDefault="0035564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64E" w:rsidRPr="00AF2D90" w:rsidRDefault="0035564E" w:rsidP="005C38D0">
            <w:pPr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Which line in the solution to the equation </w:t>
            </w:r>
            <w:r w:rsidR="006C30EA">
              <w:rPr>
                <w:rFonts w:ascii="Times New Roman" w:hAnsi="Times New Roman"/>
              </w:rPr>
              <w:t xml:space="preserve"> </w:t>
            </w:r>
            <w:r w:rsidR="006C30EA" w:rsidRPr="006C30EA">
              <w:rPr>
                <w:rFonts w:ascii="Times New Roman" w:hAnsi="Times New Roman"/>
                <w:color w:val="FF0000"/>
                <w:position w:val="-8"/>
              </w:rPr>
              <w:object w:dxaOrig="1701" w:dyaOrig="329">
                <v:shape id="_x0000_i1080" type="#_x0000_t75" style="width:84.65pt;height:16.6pt" o:ole="">
                  <v:imagedata r:id="rId122" o:title=""/>
                </v:shape>
                <o:OLEObject Type="Embed" ProgID="FXE300.Equation" ShapeID="_x0000_i1080" DrawAspect="Content" ObjectID="_1420972887" r:id="rId123"/>
              </w:object>
            </w:r>
            <w:r w:rsidR="006C30EA">
              <w:rPr>
                <w:rFonts w:ascii="Times New Roman" w:hAnsi="Times New Roman"/>
              </w:rPr>
              <w:t xml:space="preserve"> </w:t>
            </w:r>
            <w:r w:rsidRPr="00AF2D90">
              <w:rPr>
                <w:rFonts w:ascii="Times New Roman" w:hAnsi="Times New Roman"/>
              </w:rPr>
              <w:t xml:space="preserve"> contains an error?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             </w:t>
            </w:r>
            <w:r w:rsidR="006C30EA">
              <w:rPr>
                <w:rFonts w:ascii="Times New Roman" w:hAnsi="Times New Roman"/>
              </w:rPr>
              <w:t xml:space="preserve">   </w:t>
            </w:r>
            <w:r w:rsidRPr="00AF2D90">
              <w:rPr>
                <w:rFonts w:ascii="Times New Roman" w:hAnsi="Times New Roman"/>
              </w:rPr>
              <w:t xml:space="preserve">       </w:t>
            </w:r>
            <w:r w:rsidR="006C30EA" w:rsidRPr="006C30EA">
              <w:rPr>
                <w:rFonts w:ascii="Times New Roman" w:hAnsi="Times New Roman"/>
                <w:color w:val="FF0000"/>
                <w:position w:val="-8"/>
              </w:rPr>
              <w:object w:dxaOrig="1701" w:dyaOrig="329">
                <v:shape id="_x0000_i1081" type="#_x0000_t75" style="width:84.65pt;height:16.6pt" o:ole="">
                  <v:imagedata r:id="rId124" o:title=""/>
                </v:shape>
                <o:OLEObject Type="Embed" ProgID="FXE300.Equation" ShapeID="_x0000_i1081" DrawAspect="Content" ObjectID="_1420972888" r:id="rId125"/>
              </w:object>
            </w:r>
          </w:p>
          <w:p w:rsidR="0035564E" w:rsidRPr="00AF2D90" w:rsidRDefault="0035564E" w:rsidP="005C38D0">
            <w:pPr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      Line 1    </w:t>
            </w:r>
            <w:r w:rsidR="006C30EA">
              <w:rPr>
                <w:rFonts w:ascii="Times New Roman" w:hAnsi="Times New Roman"/>
              </w:rPr>
              <w:t xml:space="preserve">       </w:t>
            </w:r>
            <w:r w:rsidR="006C30EA" w:rsidRPr="006C30EA">
              <w:rPr>
                <w:rFonts w:ascii="Times New Roman" w:hAnsi="Times New Roman"/>
                <w:color w:val="FF0000"/>
                <w:position w:val="-8"/>
              </w:rPr>
              <w:object w:dxaOrig="1494" w:dyaOrig="329">
                <v:shape id="_x0000_i1082" type="#_x0000_t75" style="width:74.35pt;height:16.6pt" o:ole="">
                  <v:imagedata r:id="rId126" o:title=""/>
                </v:shape>
                <o:OLEObject Type="Embed" ProgID="FXE300.Equation" ShapeID="_x0000_i1082" DrawAspect="Content" ObjectID="_1420972889" r:id="rId127"/>
              </w:object>
            </w:r>
          </w:p>
          <w:p w:rsidR="0035564E" w:rsidRPr="00AF2D90" w:rsidRDefault="0035564E" w:rsidP="005C38D0">
            <w:pPr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      Line 2   </w:t>
            </w:r>
            <w:r w:rsidR="006C30EA">
              <w:rPr>
                <w:rFonts w:ascii="Times New Roman" w:hAnsi="Times New Roman"/>
              </w:rPr>
              <w:t xml:space="preserve">                 </w:t>
            </w:r>
            <w:r w:rsidRPr="00AF2D90">
              <w:rPr>
                <w:rFonts w:ascii="Times New Roman" w:hAnsi="Times New Roman"/>
              </w:rPr>
              <w:t xml:space="preserve"> </w:t>
            </w:r>
            <w:r w:rsidR="006C30EA" w:rsidRPr="006C30EA">
              <w:rPr>
                <w:rFonts w:ascii="Times New Roman" w:hAnsi="Times New Roman"/>
                <w:color w:val="FF0000"/>
                <w:position w:val="-8"/>
              </w:rPr>
              <w:object w:dxaOrig="1530" w:dyaOrig="329">
                <v:shape id="_x0000_i1083" type="#_x0000_t75" style="width:76.75pt;height:16.6pt" o:ole="">
                  <v:imagedata r:id="rId128" o:title=""/>
                </v:shape>
                <o:OLEObject Type="Embed" ProgID="FXE300.Equation" ShapeID="_x0000_i1083" DrawAspect="Content" ObjectID="_1420972890" r:id="rId129"/>
              </w:object>
            </w:r>
          </w:p>
          <w:p w:rsidR="0035564E" w:rsidRPr="00AF2D90" w:rsidRDefault="0035564E" w:rsidP="005C38D0">
            <w:pPr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      Line 3     </w:t>
            </w:r>
            <w:r w:rsidR="006C30EA">
              <w:rPr>
                <w:rFonts w:ascii="Times New Roman" w:hAnsi="Times New Roman"/>
              </w:rPr>
              <w:t xml:space="preserve">               </w:t>
            </w:r>
            <w:r w:rsidR="006C30EA" w:rsidRPr="00AF2D90">
              <w:rPr>
                <w:rFonts w:ascii="Times New Roman" w:hAnsi="Times New Roman"/>
              </w:rPr>
              <w:t xml:space="preserve"> </w:t>
            </w:r>
            <w:r w:rsidR="006C30EA" w:rsidRPr="006C30EA">
              <w:rPr>
                <w:rFonts w:ascii="Times New Roman" w:hAnsi="Times New Roman"/>
                <w:color w:val="FF0000"/>
                <w:position w:val="-8"/>
              </w:rPr>
              <w:object w:dxaOrig="934" w:dyaOrig="329">
                <v:shape id="_x0000_i1084" type="#_x0000_t75" style="width:46.7pt;height:16.6pt" o:ole="">
                  <v:imagedata r:id="rId130" o:title=""/>
                </v:shape>
                <o:OLEObject Type="Embed" ProgID="FXE300.Equation" ShapeID="_x0000_i1084" DrawAspect="Content" ObjectID="_1420972891" r:id="rId131"/>
              </w:object>
            </w:r>
          </w:p>
          <w:p w:rsidR="0035564E" w:rsidRPr="00AF2D90" w:rsidRDefault="0035564E" w:rsidP="005C38D0">
            <w:pPr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      Line 4     </w:t>
            </w:r>
            <w:r w:rsidR="006C30EA">
              <w:rPr>
                <w:rFonts w:ascii="Times New Roman" w:hAnsi="Times New Roman"/>
              </w:rPr>
              <w:t xml:space="preserve">               </w:t>
            </w:r>
            <w:r w:rsidR="006C30EA" w:rsidRPr="006C30EA">
              <w:rPr>
                <w:rFonts w:ascii="Times New Roman" w:hAnsi="Times New Roman"/>
                <w:color w:val="FF0000"/>
                <w:position w:val="-8"/>
              </w:rPr>
              <w:object w:dxaOrig="2117" w:dyaOrig="361">
                <v:shape id="_x0000_i1085" type="#_x0000_t75" style="width:106pt;height:18.2pt" o:ole="">
                  <v:imagedata r:id="rId132" o:title=""/>
                </v:shape>
                <o:OLEObject Type="Embed" ProgID="FXE300.Equation" ShapeID="_x0000_i1085" DrawAspect="Content" ObjectID="_1420972892" r:id="rId133"/>
              </w:object>
            </w:r>
          </w:p>
          <w:p w:rsidR="0035564E" w:rsidRDefault="0035564E" w:rsidP="0035564E">
            <w:pPr>
              <w:spacing w:before="240"/>
              <w:rPr>
                <w:rFonts w:ascii="Times New Roman" w:hAnsi="Times New Roman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 wp14:anchorId="44AE1511" wp14:editId="656B0630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170815</wp:posOffset>
                      </wp:positionV>
                      <wp:extent cx="4362450" cy="114300"/>
                      <wp:effectExtent l="0" t="0" r="19050" b="19050"/>
                      <wp:wrapNone/>
                      <wp:docPr id="300" name="Group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0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0" o:spid="_x0000_s1026" style="position:absolute;margin-left:10.55pt;margin-top:13.45pt;width:343.5pt;height:9pt;z-index:25180364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P/sMA&#10;AADcAAAADwAAAGRycy9kb3ducmV2LnhtbESPQWsCMRSE70L/Q3hCb5q1oshqFFtQpDdt9fxInpvF&#10;zcuyie7WX98IgsdhZr5hFqvOVeJGTSg9KxgNMxDE2puSCwW/P5vBDESIyAYrz6TgjwKslm+9BebG&#10;t7yn2yEWIkE45KjAxljnUgZtyWEY+po4eWffOIxJNoU0DbYJ7ir5kWVT6bDktGCxpi9L+nK4OgXf&#10;2k5m9257Mu30PF7vP09H7bdKvfe79RxEpC6+ws/2zigYZyN4nE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hP/sMAAADc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RicMA&#10;AADc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zSbwOJOO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rRicMAAADc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0EsQA&#10;AADcAAAADwAAAGRycy9kb3ducmV2LnhtbESPzWrDMBCE74W8g9hCb43cmIbgRg5JoKHklt/zIq0t&#10;U2tlLDV2+/RRodDjMDPfMMvV6Fpxoz40nhW8TDMQxNqbhmsF59P78wJEiMgGW8+k4JsCrMrJwxIL&#10;4wc+0O0Ya5EgHApUYGPsCimDtuQwTH1HnLzK9w5jkn0tTY9DgrtWzrJsLh02nBYsdrS1pD+PX07B&#10;XtvXxc+4u5phXuXrw+Z60X6n1NPjuH4DEWmM/+G/9odRkGc5/J5JR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2dBL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/sZsMA&#10;AADcAAAADwAAAGRycy9kb3ducmV2LnhtbESPQWsCMRSE7wX/Q3iCt5q1WpHVKFqoFG9a9fxInpvF&#10;zcuySd21v94IhR6HmfmGWaw6V4kbNaH0rGA0zEAQa29KLhQcvz9fZyBCRDZYeSYFdwqwWvZeFpgb&#10;3/KebodYiAThkKMCG2OdSxm0JYdh6Gvi5F184zAm2RTSNNgmuKvkW5ZNpcOS04LFmj4s6evhxynY&#10;afs+++22Z9NOL+P1fnM+ab9VatDv1nMQkbr4H/5rfxkF42wCzzPp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/sZsMAAADc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   </w:t>
            </w:r>
            <w:r w:rsidRPr="00AF2D90">
              <w:rPr>
                <w:rFonts w:ascii="Times New Roman" w:hAnsi="Times New Roman"/>
              </w:rPr>
              <w:t xml:space="preserve">         Line 1</w:t>
            </w:r>
            <w:r>
              <w:rPr>
                <w:rFonts w:ascii="Times New Roman" w:hAnsi="Times New Roman"/>
              </w:rPr>
              <w:t xml:space="preserve">                            Line 2                </w:t>
            </w:r>
            <w:r w:rsidRPr="00AF2D90">
              <w:rPr>
                <w:rFonts w:ascii="Times New Roman" w:hAnsi="Times New Roman"/>
              </w:rPr>
              <w:t xml:space="preserve">             Line </w:t>
            </w:r>
            <w:r>
              <w:rPr>
                <w:rFonts w:ascii="Times New Roman" w:hAnsi="Times New Roman"/>
              </w:rPr>
              <w:t xml:space="preserve">3                            </w:t>
            </w:r>
            <w:r w:rsidRPr="00AF2D90">
              <w:rPr>
                <w:rFonts w:ascii="Times New Roman" w:hAnsi="Times New Roman"/>
              </w:rPr>
              <w:t xml:space="preserve">  Line 4     </w:t>
            </w:r>
          </w:p>
          <w:p w:rsidR="0035564E" w:rsidRPr="0035564E" w:rsidRDefault="0035564E" w:rsidP="0035564E">
            <w:pPr>
              <w:spacing w:before="240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5564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5564E" w:rsidRPr="001B3341" w:rsidRDefault="0035564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64E" w:rsidRPr="00AF2D90" w:rsidRDefault="0035564E" w:rsidP="005C38D0">
            <w:pPr>
              <w:rPr>
                <w:rFonts w:ascii="Times New Roman" w:hAnsi="Times New Roman"/>
              </w:rPr>
            </w:pPr>
            <w:r w:rsidRPr="00AF2D90">
              <w:rPr>
                <w:rFonts w:ascii="Times New Roman" w:hAnsi="Times New Roman"/>
              </w:rPr>
              <w:t xml:space="preserve">The graph of the solution to    </w:t>
            </w:r>
            <w:r w:rsidR="006C30EA">
              <w:rPr>
                <w:rFonts w:ascii="Times New Roman" w:hAnsi="Times New Roman"/>
              </w:rPr>
              <w:t xml:space="preserve"> </w:t>
            </w:r>
            <w:r w:rsidR="006C30EA" w:rsidRPr="006C30EA">
              <w:rPr>
                <w:rFonts w:ascii="Times New Roman" w:hAnsi="Times New Roman"/>
                <w:color w:val="FF0000"/>
                <w:position w:val="-8"/>
              </w:rPr>
              <w:object w:dxaOrig="927" w:dyaOrig="361">
                <v:shape id="_x0000_i1086" type="#_x0000_t75" style="width:46.7pt;height:18.2pt" o:ole="">
                  <v:imagedata r:id="rId134" o:title=""/>
                </v:shape>
                <o:OLEObject Type="Embed" ProgID="FXE300.Equation" ShapeID="_x0000_i1086" DrawAspect="Content" ObjectID="_1420972893" r:id="rId135"/>
              </w:object>
            </w:r>
            <w:r w:rsidR="006C30EA">
              <w:rPr>
                <w:rFonts w:ascii="Times New Roman" w:hAnsi="Times New Roman"/>
              </w:rPr>
              <w:t xml:space="preserve"> </w:t>
            </w:r>
            <w:r w:rsidRPr="00AF2D90">
              <w:rPr>
                <w:rFonts w:ascii="Times New Roman" w:hAnsi="Times New Roman"/>
              </w:rPr>
              <w:t xml:space="preserve">   is :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6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D8C4946" wp14:editId="09E406FB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118745</wp:posOffset>
                      </wp:positionV>
                      <wp:extent cx="171450" cy="114300"/>
                      <wp:effectExtent l="12700" t="7620" r="6350" b="11430"/>
                      <wp:wrapNone/>
                      <wp:docPr id="7" name="AutoShape 1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075" o:spid="_x0000_s1026" style="position:absolute;margin-left:7.75pt;margin-top:9.35pt;width:13.5pt;height: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EC8B1A" wp14:editId="0CA1159A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82550</wp:posOffset>
                      </wp:positionV>
                      <wp:extent cx="1194435" cy="0"/>
                      <wp:effectExtent l="22225" t="76200" r="12065" b="76200"/>
                      <wp:wrapNone/>
                      <wp:docPr id="8" name="Line 10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4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5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6.5pt" to="212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">
                      <v:stroke start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AC66E6B" wp14:editId="4986BE8F">
                      <wp:simplePos x="0" y="0"/>
                      <wp:positionH relativeFrom="column">
                        <wp:posOffset>2682875</wp:posOffset>
                      </wp:positionH>
                      <wp:positionV relativeFrom="paragraph">
                        <wp:posOffset>44450</wp:posOffset>
                      </wp:positionV>
                      <wp:extent cx="114300" cy="114300"/>
                      <wp:effectExtent l="6350" t="9525" r="12700" b="9525"/>
                      <wp:wrapNone/>
                      <wp:docPr id="9" name="Oval 1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333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4" o:spid="_x0000_s1026" style="position:absolute;margin-left:211.25pt;margin-top:3.5pt;width:9pt;height: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" filled="f" fillcolor="#330"/>
                  </w:pict>
                </mc:Fallback>
              </mc:AlternateContent>
            </w:r>
            <w:r w:rsidRPr="00AF2D90">
              <w:rPr>
                <w:rFonts w:ascii="Times New Roman" w:hAnsi="Times New Roman"/>
                <w:color w:val="FF0000"/>
                <w:position w:val="-6"/>
              </w:rPr>
              <w:t xml:space="preserve"> 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6"/>
              </w:rPr>
            </w:pP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B848C9B" wp14:editId="27131AEF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-3175</wp:posOffset>
                      </wp:positionV>
                      <wp:extent cx="2857500" cy="0"/>
                      <wp:effectExtent l="22860" t="74930" r="15240" b="77470"/>
                      <wp:wrapNone/>
                      <wp:docPr id="10" name="Line 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5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-.25pt" to="260.5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">
                      <v:stroke startarrow="open" endarrow="open"/>
                    </v:line>
                  </w:pict>
                </mc:Fallback>
              </mc:AlternateContent>
            </w:r>
            <w:r w:rsidRPr="00AF2D90">
              <w:rPr>
                <w:rFonts w:ascii="Times New Roman" w:hAnsi="Times New Roman"/>
                <w:position w:val="-6"/>
              </w:rPr>
              <w:t xml:space="preserve">            </w:t>
            </w:r>
            <w:r>
              <w:rPr>
                <w:rFonts w:ascii="Times New Roman" w:hAnsi="Times New Roman"/>
                <w:position w:val="-6"/>
              </w:rPr>
              <w:t xml:space="preserve">                        </w:t>
            </w:r>
            <w:r w:rsidRPr="00AF2D90">
              <w:rPr>
                <w:rFonts w:ascii="Times New Roman" w:hAnsi="Times New Roman"/>
                <w:position w:val="-6"/>
              </w:rPr>
              <w:t xml:space="preserve">         1                               4 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6"/>
              </w:rPr>
            </w:pPr>
          </w:p>
          <w:p w:rsidR="0035564E" w:rsidRPr="00AF2D90" w:rsidRDefault="0035564E" w:rsidP="005C38D0">
            <w:pPr>
              <w:rPr>
                <w:rFonts w:ascii="Times New Roman" w:hAnsi="Times New Roman"/>
                <w:position w:val="-6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2FD09A2" wp14:editId="60675847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83185</wp:posOffset>
                      </wp:positionV>
                      <wp:extent cx="171450" cy="114300"/>
                      <wp:effectExtent l="12700" t="6350" r="6350" b="12700"/>
                      <wp:wrapNone/>
                      <wp:docPr id="235" name="AutoShape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074" o:spid="_x0000_s1026" style="position:absolute;margin-left:8.5pt;margin-top:6.55pt;width:13.5pt;height: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7B2801E" wp14:editId="15EA076C">
                      <wp:simplePos x="0" y="0"/>
                      <wp:positionH relativeFrom="column">
                        <wp:posOffset>2682875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6350" t="9525" r="12700" b="9525"/>
                      <wp:wrapNone/>
                      <wp:docPr id="236" name="Oval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6" o:spid="_x0000_s1026" style="position:absolute;margin-left:211.25pt;margin-top:1.55pt;width:9pt;height: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" fillcolor="#030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E2B6BC3" wp14:editId="72D1F426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147320</wp:posOffset>
                      </wp:positionV>
                      <wp:extent cx="2857500" cy="0"/>
                      <wp:effectExtent l="22860" t="80010" r="15240" b="72390"/>
                      <wp:wrapNone/>
                      <wp:docPr id="237" name="Line 1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5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11.6pt" to="260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">
                      <v:stroke startarrow="open"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B904D9D" wp14:editId="69FE6AF5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59690</wp:posOffset>
                      </wp:positionV>
                      <wp:extent cx="1230630" cy="0"/>
                      <wp:effectExtent l="22225" t="78105" r="13970" b="74295"/>
                      <wp:wrapNone/>
                      <wp:docPr id="238" name="Line 1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06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58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4.7pt" to="214.9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">
                      <v:stroke endarrow="open"/>
                    </v:line>
                  </w:pict>
                </mc:Fallback>
              </mc:AlternateConten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</w:p>
          <w:p w:rsidR="0035564E" w:rsidRPr="00AF2D90" w:rsidRDefault="0035564E" w:rsidP="00AA16D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position w:val="-6"/>
              </w:rPr>
            </w:pPr>
            <w:r w:rsidRPr="00AF2D90">
              <w:rPr>
                <w:rFonts w:ascii="Times New Roman" w:hAnsi="Times New Roman"/>
                <w:position w:val="-6"/>
              </w:rPr>
              <w:t xml:space="preserve">4                 </w:t>
            </w:r>
          </w:p>
          <w:p w:rsidR="0035564E" w:rsidRPr="00AF2D90" w:rsidRDefault="0035564E" w:rsidP="005C38D0">
            <w:pPr>
              <w:pStyle w:val="ListParagraph"/>
              <w:ind w:left="4275"/>
              <w:rPr>
                <w:rFonts w:ascii="Times New Roman" w:hAnsi="Times New Roman"/>
                <w:position w:val="-6"/>
              </w:rPr>
            </w:pPr>
          </w:p>
          <w:p w:rsidR="0035564E" w:rsidRPr="00AF2D90" w:rsidRDefault="0035564E" w:rsidP="005C38D0">
            <w:pPr>
              <w:rPr>
                <w:rFonts w:ascii="Times New Roman" w:hAnsi="Times New Roman"/>
                <w:position w:val="-6"/>
              </w:rPr>
            </w:pP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05A1AA2" wp14:editId="7BBCACB0">
                      <wp:simplePos x="0" y="0"/>
                      <wp:positionH relativeFrom="column">
                        <wp:posOffset>1706245</wp:posOffset>
                      </wp:positionH>
                      <wp:positionV relativeFrom="paragraph">
                        <wp:posOffset>71120</wp:posOffset>
                      </wp:positionV>
                      <wp:extent cx="1194435" cy="0"/>
                      <wp:effectExtent l="0" t="76200" r="24765" b="114300"/>
                      <wp:wrapNone/>
                      <wp:docPr id="240" name="Line 1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4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5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35pt,5.6pt" to="228.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l9KgIAAEw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">
                      <v:stroke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039D51A" wp14:editId="15B0EEFC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34925</wp:posOffset>
                      </wp:positionV>
                      <wp:extent cx="114300" cy="114300"/>
                      <wp:effectExtent l="0" t="0" r="19050" b="19050"/>
                      <wp:wrapNone/>
                      <wp:docPr id="241" name="Oval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0" o:spid="_x0000_s1026" style="position:absolute;margin-left:124.8pt;margin-top:2.75pt;width:9pt;height: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" filled="f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FCCF74A" wp14:editId="35379F23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76835</wp:posOffset>
                      </wp:positionV>
                      <wp:extent cx="171450" cy="114300"/>
                      <wp:effectExtent l="6350" t="5715" r="12700" b="13335"/>
                      <wp:wrapNone/>
                      <wp:docPr id="239" name="AutoShape 10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076" o:spid="_x0000_s1026" style="position:absolute;margin-left:8pt;margin-top:6.05pt;width:13.5pt;height: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E0BF9B" wp14:editId="16237880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158750</wp:posOffset>
                      </wp:positionV>
                      <wp:extent cx="2857500" cy="0"/>
                      <wp:effectExtent l="22860" t="78105" r="15240" b="74295"/>
                      <wp:wrapNone/>
                      <wp:docPr id="242" name="Line 1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6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12.5pt" to="260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">
                      <v:stroke startarrow="open" endarrow="open"/>
                    </v:line>
                  </w:pict>
                </mc:Fallback>
              </mc:AlternateConten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6"/>
              </w:rPr>
            </w:pPr>
            <w:r w:rsidRPr="00AF2D90">
              <w:rPr>
                <w:rFonts w:ascii="Times New Roman" w:hAnsi="Times New Roman"/>
                <w:position w:val="-6"/>
              </w:rPr>
              <w:t xml:space="preserve">                                              4                               7     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6"/>
              </w:rPr>
            </w:pPr>
            <w:r w:rsidRPr="00AF2D90">
              <w:rPr>
                <w:rFonts w:ascii="Times New Roman" w:hAnsi="Times New Roman"/>
                <w:position w:val="-6"/>
              </w:rPr>
              <w:t xml:space="preserve">              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6"/>
              </w:rPr>
            </w:pP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9D27C25" wp14:editId="4AF199BE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46355</wp:posOffset>
                      </wp:positionV>
                      <wp:extent cx="1194435" cy="0"/>
                      <wp:effectExtent l="0" t="76200" r="24765" b="114300"/>
                      <wp:wrapNone/>
                      <wp:docPr id="246" name="Line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4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6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75pt,3.65pt" to="224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4zKgIAAEw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">
                      <v:stroke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1A3E2FE" wp14:editId="7748035C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244" name="Oval 1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2" o:spid="_x0000_s1026" style="position:absolute;margin-left:123.85pt;margin-top:1.1pt;width:9pt;height: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" fillcolor="#030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position w:val="-6"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0B5DF81" wp14:editId="7C4C0DBC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137795</wp:posOffset>
                      </wp:positionV>
                      <wp:extent cx="2857500" cy="0"/>
                      <wp:effectExtent l="38100" t="76200" r="19050" b="114300"/>
                      <wp:wrapNone/>
                      <wp:docPr id="245" name="Line 1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6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pt,10.85pt" to="262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">
                      <v:stroke startarrow="open"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CB7D624" wp14:editId="039EEBB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60325</wp:posOffset>
                      </wp:positionV>
                      <wp:extent cx="171450" cy="114300"/>
                      <wp:effectExtent l="12700" t="13970" r="6350" b="5080"/>
                      <wp:wrapNone/>
                      <wp:docPr id="243" name="AutoShape 1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077" o:spid="_x0000_s1026" style="position:absolute;margin-left:8.5pt;margin-top:4.75pt;width:13.5pt;height: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"/>
                  </w:pict>
                </mc:Fallback>
              </mc:AlternateContent>
            </w:r>
            <w:r w:rsidRPr="00AF2D90">
              <w:rPr>
                <w:rFonts w:ascii="Times New Roman" w:hAnsi="Times New Roman"/>
                <w:position w:val="-6"/>
              </w:rPr>
              <w:t xml:space="preserve"> </w:t>
            </w:r>
          </w:p>
          <w:p w:rsidR="0035564E" w:rsidRPr="00AF2D90" w:rsidRDefault="0035564E" w:rsidP="005C38D0">
            <w:pPr>
              <w:spacing w:after="120"/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position w:val="-6"/>
              </w:rPr>
              <w:t xml:space="preserve">                                              4                               7</w:t>
            </w:r>
            <w:r w:rsidRPr="00AF2D90">
              <w:rPr>
                <w:rFonts w:ascii="Times New Roman" w:hAnsi="Times New Roman"/>
                <w:color w:val="FF0000"/>
                <w:position w:val="-6"/>
              </w:rPr>
              <w:t xml:space="preserve">        </w:t>
            </w:r>
          </w:p>
        </w:tc>
      </w:tr>
      <w:tr w:rsidR="0035564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5564E" w:rsidRPr="001B3341" w:rsidRDefault="0035564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64E" w:rsidRPr="00AF2D90" w:rsidRDefault="0035564E" w:rsidP="005C38D0">
            <w:pPr>
              <w:rPr>
                <w:rFonts w:ascii="Times New Roman" w:hAnsi="Times New Roman"/>
                <w:color w:val="FF0000"/>
                <w:position w:val="-6"/>
              </w:rPr>
            </w:pPr>
            <w:r w:rsidRPr="00AF2D90">
              <w:rPr>
                <w:rFonts w:ascii="Times New Roman" w:hAnsi="Times New Roman"/>
              </w:rPr>
              <w:t xml:space="preserve">Which is the solution to  </w:t>
            </w:r>
            <w:r w:rsidR="006C30EA">
              <w:rPr>
                <w:rFonts w:ascii="Times New Roman" w:hAnsi="Times New Roman"/>
                <w:color w:val="FF0000"/>
              </w:rPr>
              <w:t xml:space="preserve"> </w:t>
            </w:r>
            <w:r w:rsidR="004705A8" w:rsidRPr="006C30EA">
              <w:rPr>
                <w:rFonts w:ascii="Times New Roman" w:hAnsi="Times New Roman"/>
                <w:color w:val="FF0000"/>
                <w:position w:val="-8"/>
              </w:rPr>
              <w:object w:dxaOrig="1790" w:dyaOrig="329">
                <v:shape id="_x0000_i1087" type="#_x0000_t75" style="width:89.4pt;height:16.6pt" o:ole="">
                  <v:imagedata r:id="rId136" o:title=""/>
                </v:shape>
                <o:OLEObject Type="Embed" ProgID="FXE300.Equation" ShapeID="_x0000_i1087" DrawAspect="Content" ObjectID="_1420972894" r:id="rId137"/>
              </w:object>
            </w:r>
            <w:r w:rsidRPr="00AF2D90">
              <w:rPr>
                <w:rFonts w:ascii="Times New Roman" w:hAnsi="Times New Roman"/>
                <w:color w:val="FF0000"/>
                <w:position w:val="-6"/>
              </w:rPr>
              <w:t xml:space="preserve"> </w:t>
            </w:r>
            <w:r w:rsidRPr="00AF2D90">
              <w:rPr>
                <w:rFonts w:ascii="Times New Roman" w:hAnsi="Times New Roman"/>
              </w:rPr>
              <w:t>?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color w:val="FF0000"/>
                <w:position w:val="-6"/>
              </w:rPr>
            </w:pPr>
          </w:p>
          <w:p w:rsidR="0035564E" w:rsidRDefault="0035564E" w:rsidP="0035564E">
            <w:pPr>
              <w:spacing w:before="240"/>
              <w:rPr>
                <w:rFonts w:ascii="Times New Roman" w:hAnsi="Times New Roman"/>
                <w:color w:val="FF0000"/>
                <w:position w:val="-6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62CF2AA1" wp14:editId="40A34D43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177053</wp:posOffset>
                      </wp:positionV>
                      <wp:extent cx="4362450" cy="114300"/>
                      <wp:effectExtent l="0" t="0" r="19050" b="19050"/>
                      <wp:wrapNone/>
                      <wp:docPr id="305" name="Group 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0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5" o:spid="_x0000_s1026" style="position:absolute;margin-left:7.45pt;margin-top:13.95pt;width:343.5pt;height:9pt;z-index:25180569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XisMA&#10;AADcAAAADwAAAGRycy9kb3ducmV2LnhtbESPT2sCMRTE7wW/Q3gFbzXbShdZjaKFSvHm3/MjeW4W&#10;Ny/LJnXXfnpTEDwOM/MbZrboXS2u1IbKs4L3UQaCWHtTcangsP9+m4AIEdlg7ZkU3CjAYj54mWFh&#10;fMdbuu5iKRKEQ4EKbIxNIWXQlhyGkW+Ik3f2rcOYZFtK02KX4K6WH1mWS4cVpwWLDX1Z0pfdr1Ow&#10;0fZz8tevT6bLz+PldnU6ar9WavjaL6cgIvXxGX60f4yCcZbD/5l0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HXisMAAADc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1yEcMA&#10;AADc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OHuH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1yEcMAAADc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LmY8IA&#10;AADc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ZWpvOpCM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kuZj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D+MQA&#10;AADcAAAADwAAAGRycy9kb3ducmV2LnhtbESPQWsCMRSE7wX/Q3hCbzWrUrHbzYoWKqU3rXp+JM/N&#10;4uZl2aTutr++EYQeh5n5hilWg2vElbpQe1YwnWQgiLU3NVcKDl/vT0sQISIbbDyTgh8KsCpHDwXm&#10;xve8o+s+ViJBOOSowMbY5lIGbclhmPiWOHln3zmMSXaVNB32Ce4aOcuyhXRYc1qw2NKbJX3ZfzsF&#10;n9o+L3+H7cn0i/N8vducjtpvlXocD+tXEJGG+B++tz+Mgnn2Arcz6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eQ/j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 w:rsidRPr="00AF2D90">
              <w:rPr>
                <w:rFonts w:ascii="Times New Roman" w:hAnsi="Times New Roman"/>
                <w:color w:val="FF0000"/>
                <w:position w:val="-6"/>
              </w:rPr>
              <w:t xml:space="preserve">    </w:t>
            </w:r>
            <w:r>
              <w:rPr>
                <w:rFonts w:ascii="Times New Roman" w:hAnsi="Times New Roman"/>
                <w:color w:val="FF0000"/>
                <w:position w:val="-6"/>
              </w:rPr>
              <w:t xml:space="preserve">  </w:t>
            </w:r>
            <w:r w:rsidRPr="00AF2D90">
              <w:rPr>
                <w:rFonts w:ascii="Times New Roman" w:hAnsi="Times New Roman"/>
                <w:color w:val="FF0000"/>
                <w:position w:val="-6"/>
              </w:rPr>
              <w:t xml:space="preserve">    </w:t>
            </w:r>
            <w:r w:rsidR="006C30EA">
              <w:rPr>
                <w:rFonts w:ascii="Times New Roman" w:hAnsi="Times New Roman"/>
                <w:color w:val="FF0000"/>
              </w:rPr>
              <w:t xml:space="preserve"> </w:t>
            </w:r>
            <w:r w:rsidR="006C30EA" w:rsidRPr="006C30EA">
              <w:rPr>
                <w:rFonts w:ascii="Times New Roman" w:hAnsi="Times New Roman"/>
                <w:color w:val="FF0000"/>
                <w:position w:val="-8"/>
              </w:rPr>
              <w:object w:dxaOrig="670" w:dyaOrig="329">
                <v:shape id="_x0000_i1088" type="#_x0000_t75" style="width:33.25pt;height:16.6pt" o:ole="">
                  <v:imagedata r:id="rId138" o:title=""/>
                </v:shape>
                <o:OLEObject Type="Embed" ProgID="FXE300.Equation" ShapeID="_x0000_i1088" DrawAspect="Content" ObjectID="_1420972895" r:id="rId139"/>
              </w:object>
            </w:r>
            <w:r w:rsidR="006C30EA">
              <w:rPr>
                <w:rFonts w:ascii="Times New Roman" w:hAnsi="Times New Roman"/>
                <w:color w:val="FF0000"/>
              </w:rPr>
              <w:t xml:space="preserve"> </w:t>
            </w:r>
            <w:r w:rsidRPr="00AF2D90">
              <w:rPr>
                <w:rFonts w:ascii="Times New Roman" w:hAnsi="Times New Roman"/>
                <w:color w:val="FF0000"/>
                <w:position w:val="-6"/>
              </w:rPr>
              <w:t xml:space="preserve">                            </w:t>
            </w:r>
            <w:r w:rsidR="00B81A38" w:rsidRPr="006C30EA">
              <w:rPr>
                <w:rFonts w:ascii="Times New Roman" w:hAnsi="Times New Roman"/>
                <w:color w:val="FF0000"/>
                <w:position w:val="-8"/>
              </w:rPr>
              <w:object w:dxaOrig="880" w:dyaOrig="329">
                <v:shape id="_x0000_i1089" type="#_x0000_t75" style="width:44.3pt;height:16.6pt" o:ole="">
                  <v:imagedata r:id="rId140" o:title=""/>
                </v:shape>
                <o:OLEObject Type="Embed" ProgID="FXE300.Equation" ShapeID="_x0000_i1089" DrawAspect="Content" ObjectID="_1420972896" r:id="rId141"/>
              </w:object>
            </w:r>
            <w:r w:rsidRPr="00AF2D90">
              <w:rPr>
                <w:rFonts w:ascii="Times New Roman" w:hAnsi="Times New Roman"/>
                <w:color w:val="FF0000"/>
                <w:position w:val="-6"/>
              </w:rPr>
              <w:t xml:space="preserve">                        </w:t>
            </w:r>
            <w:r w:rsidR="00B81A38" w:rsidRPr="006C30EA">
              <w:rPr>
                <w:rFonts w:ascii="Times New Roman" w:hAnsi="Times New Roman"/>
                <w:color w:val="FF0000"/>
                <w:position w:val="-8"/>
              </w:rPr>
              <w:object w:dxaOrig="670" w:dyaOrig="329">
                <v:shape id="_x0000_i1090" type="#_x0000_t75" style="width:33.25pt;height:16.6pt" o:ole="">
                  <v:imagedata r:id="rId142" o:title=""/>
                </v:shape>
                <o:OLEObject Type="Embed" ProgID="FXE300.Equation" ShapeID="_x0000_i1090" DrawAspect="Content" ObjectID="_1420972897" r:id="rId143"/>
              </w:object>
            </w:r>
            <w:r w:rsidRPr="00AF2D90">
              <w:rPr>
                <w:rFonts w:ascii="Times New Roman" w:hAnsi="Times New Roman"/>
                <w:color w:val="FF0000"/>
                <w:position w:val="-6"/>
              </w:rPr>
              <w:t xml:space="preserve">                            </w:t>
            </w:r>
            <w:r w:rsidR="00B81A38" w:rsidRPr="006C30EA">
              <w:rPr>
                <w:rFonts w:ascii="Times New Roman" w:hAnsi="Times New Roman"/>
                <w:color w:val="FF0000"/>
                <w:position w:val="-8"/>
              </w:rPr>
              <w:object w:dxaOrig="880" w:dyaOrig="329">
                <v:shape id="_x0000_i1091" type="#_x0000_t75" style="width:44.3pt;height:16.6pt" o:ole="">
                  <v:imagedata r:id="rId144" o:title=""/>
                </v:shape>
                <o:OLEObject Type="Embed" ProgID="FXE300.Equation" ShapeID="_x0000_i1091" DrawAspect="Content" ObjectID="_1420972898" r:id="rId145"/>
              </w:object>
            </w:r>
            <w:r w:rsidRPr="00AF2D90">
              <w:rPr>
                <w:rFonts w:ascii="Times New Roman" w:hAnsi="Times New Roman"/>
                <w:color w:val="FF0000"/>
                <w:position w:val="-6"/>
              </w:rPr>
              <w:t xml:space="preserve"> </w:t>
            </w:r>
          </w:p>
          <w:p w:rsidR="0035564E" w:rsidRPr="0035564E" w:rsidRDefault="0035564E" w:rsidP="0035564E">
            <w:pPr>
              <w:spacing w:before="240"/>
              <w:rPr>
                <w:rFonts w:ascii="Times New Roman" w:hAnsi="Times New Roman"/>
                <w:color w:val="FF0000"/>
                <w:position w:val="-6"/>
                <w:sz w:val="8"/>
                <w:szCs w:val="8"/>
              </w:rPr>
            </w:pPr>
          </w:p>
        </w:tc>
      </w:tr>
      <w:tr w:rsidR="0035564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5564E" w:rsidRPr="001B3341" w:rsidRDefault="0035564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64E" w:rsidRPr="00AF2D90" w:rsidRDefault="0035564E" w:rsidP="005C38D0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Use the formula  </w: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B81A38" w:rsidRPr="00B81A38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1188" w:dyaOrig="740">
                <v:shape id="_x0000_i1092" type="#_x0000_t75" style="width:59.35pt;height:37.2pt" o:ole="">
                  <v:imagedata r:id="rId146" o:title=""/>
                </v:shape>
                <o:OLEObject Type="Embed" ProgID="FXE300.Equation" ShapeID="_x0000_i1092" DrawAspect="Content" ObjectID="_1420972899" r:id="rId147"/>
              </w:objec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to find the value of  </w: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B81A38" w:rsidRP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261" w:dyaOrig="329">
                <v:shape id="_x0000_i1093" type="#_x0000_t75" style="width:12.65pt;height:16.6pt" o:ole="">
                  <v:imagedata r:id="rId148" o:title=""/>
                </v:shape>
                <o:OLEObject Type="Embed" ProgID="FXE300.Equation" ShapeID="_x0000_i1093" DrawAspect="Content" ObjectID="_1420972900" r:id="rId149"/>
              </w:objec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, when  </w: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B81A38" w:rsidRP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639" w:dyaOrig="329">
                <v:shape id="_x0000_i1094" type="#_x0000_t75" style="width:31.65pt;height:16.6pt" o:ole="">
                  <v:imagedata r:id="rId150" o:title=""/>
                </v:shape>
                <o:OLEObject Type="Embed" ProgID="FXE300.Equation" ShapeID="_x0000_i1094" DrawAspect="Content" ObjectID="_1420972901" r:id="rId151"/>
              </w:objec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</w:t>
            </w:r>
            <w:r w:rsidR="00B81A38" w:rsidRP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654" w:dyaOrig="329">
                <v:shape id="_x0000_i1095" type="#_x0000_t75" style="width:32.45pt;height:16.6pt" o:ole="">
                  <v:imagedata r:id="rId152" o:title=""/>
                </v:shape>
                <o:OLEObject Type="Embed" ProgID="FXE300.Equation" ShapeID="_x0000_i1095" DrawAspect="Content" ObjectID="_1420972902" r:id="rId153"/>
              </w:object>
            </w:r>
            <w:r w:rsid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and  </w: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B81A38" w:rsidRP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670" w:dyaOrig="329">
                <v:shape id="_x0000_i1096" type="#_x0000_t75" style="width:33.25pt;height:16.6pt" o:ole="">
                  <v:imagedata r:id="rId154" o:title=""/>
                </v:shape>
                <o:OLEObject Type="Embed" ProgID="FXE300.Equation" ShapeID="_x0000_i1096" DrawAspect="Content" ObjectID="_1420972903" r:id="rId155"/>
              </w:objec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1CED6886" wp14:editId="5ACF9E3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37353</wp:posOffset>
                      </wp:positionV>
                      <wp:extent cx="4362450" cy="114300"/>
                      <wp:effectExtent l="0" t="0" r="19050" b="19050"/>
                      <wp:wrapNone/>
                      <wp:docPr id="310" name="Group 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1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0" o:spid="_x0000_s1026" style="position:absolute;margin-left:5.95pt;margin-top:2.95pt;width:343.5pt;height:9pt;z-index:25180774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HZI8QA&#10;AADcAAAADwAAAGRycy9kb3ducmV2LnhtbESPQWvCQBSE7wX/w/IK3uomlYpEN6IFpfSmrZ4fuy/Z&#10;0OzbkF1N7K/vFgo9DjPzDbPejK4VN+pD41lBPstAEGtvGq4VfH7sn5YgQkQ22HomBXcKsCknD2ss&#10;jB/4SLdTrEWCcChQgY2xK6QM2pLDMPMdcfIq3zuMSfa1ND0OCe5a+ZxlC+mw4bRgsaNXS/rrdHUK&#10;3rV9WX6Ph4sZFtV8e9xdztoflJo+jtsViEhj/A//td+Mgnmew++Zd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x2SP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HVMQA&#10;AADcAAAADwAAAGRycy9kb3ducmV2LnhtbESPT2sCMRTE70K/Q3iF3jSroixbo6hQKd78e34kz83S&#10;zcuySd1tP70RCj0OM/MbZrHqXS3u1IbKs4LxKANBrL2puFRwPn0McxAhIhusPZOCHwqwWr4MFlgY&#10;3/GB7sdYigThUKACG2NTSBm0JYdh5Bvi5N186zAm2ZbStNgluKvlJMvm0mHFacFiQ1tL+uv47RTs&#10;tZ3lv/3uarr5bbo+bK4X7XdKvb3263cQkfr4H/5rfxoF0/EE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R1TEAAAA3A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iz8MA&#10;AADcAAAADwAAAGRycy9kb3ducmV2LnhtbESPQWsCMRSE74L/IbyCN83aRZGtUbRQKd60redH8tws&#10;3bwsm9Rd++uNIHgcZuYbZrnuXS0u1IbKs4LpJANBrL2puFTw/fUxXoAIEdlg7ZkUXCnAejUcLLEw&#10;vuMDXY6xFAnCoUAFNsamkDJoSw7DxDfEyTv71mFMsi2labFLcFfL1yybS4cVpwWLDb1b0r/HP6dg&#10;r+1s8d/vTqabn/PNYXv60X6n1Oil37yBiNTHZ/jR/jQK8mk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/iz8MAAADc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6u8QA&#10;AADcAAAADwAAAGRycy9kb3ducmV2LnhtbESPW2sCMRSE3wv9D+EU+lazXpGtUaygSN+81OdDctws&#10;3Zwsm+hu/fWmIPg4zMw3zGzRuUpcqQmlZwX9XgaCWHtTcqHgeFh/TEGEiGyw8kwK/ijAYv76MsPc&#10;+JZ3dN3HQiQIhxwV2BjrXMqgLTkMPV8TJ+/sG4cxyaaQpsE2wV0lB1k2kQ5LTgsWa1pZ0r/7i1Pw&#10;re14eus2J9NOzsPl7uv0o/1Gqfe3bvkJIlIXn+FHe2sUDPsj+D+Tj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Gerv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</w:t>
            </w:r>
            <w:r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</w: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B81A38" w:rsidRP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717" w:dyaOrig="329">
                <v:shape id="_x0000_i1097" type="#_x0000_t75" style="width:35.6pt;height:16.6pt" o:ole="">
                  <v:imagedata r:id="rId156" o:title=""/>
                </v:shape>
                <o:OLEObject Type="Embed" ProgID="FXE300.Equation" ShapeID="_x0000_i1097" DrawAspect="Content" ObjectID="_1420972904" r:id="rId157"/>
              </w:object>
            </w:r>
            <w:r w:rsidR="00B81A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                    </w:t>
            </w:r>
            <w:r w:rsidR="00B81A38" w:rsidRP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717" w:dyaOrig="329">
                <v:shape id="_x0000_i1098" type="#_x0000_t75" style="width:35.6pt;height:16.6pt" o:ole="">
                  <v:imagedata r:id="rId158" o:title=""/>
                </v:shape>
                <o:OLEObject Type="Embed" ProgID="FXE300.Equation" ShapeID="_x0000_i1098" DrawAspect="Content" ObjectID="_1420972905" r:id="rId159"/>
              </w:object>
            </w:r>
            <w:r w:rsid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      </w:t>
            </w:r>
            <w:r w:rsidR="00B81A38" w:rsidRP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857" w:dyaOrig="329">
                <v:shape id="_x0000_i1099" type="#_x0000_t75" style="width:42.75pt;height:16.6pt" o:ole="">
                  <v:imagedata r:id="rId160" o:title=""/>
                </v:shape>
                <o:OLEObject Type="Embed" ProgID="FXE300.Equation" ShapeID="_x0000_i1099" DrawAspect="Content" ObjectID="_1420972906" r:id="rId161"/>
              </w:object>
            </w:r>
            <w:r w:rsid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        </w:t>
            </w:r>
            <w:r w:rsidR="00B81A38" w:rsidRP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857" w:dyaOrig="329">
                <v:shape id="_x0000_i1100" type="#_x0000_t75" style="width:42.75pt;height:16.6pt" o:ole="">
                  <v:imagedata r:id="rId162" o:title=""/>
                </v:shape>
                <o:OLEObject Type="Embed" ProgID="FXE300.Equation" ShapeID="_x0000_i1100" DrawAspect="Content" ObjectID="_1420972907" r:id="rId163"/>
              </w:objec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                </w:t>
            </w:r>
            <w:r w:rsidRPr="00AF2D9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  <w:p w:rsidR="0035564E" w:rsidRPr="0035564E" w:rsidRDefault="0035564E" w:rsidP="005C38D0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5564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5564E" w:rsidRPr="001B3341" w:rsidRDefault="0035564E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64E" w:rsidRPr="00AF2D90" w:rsidRDefault="0035564E" w:rsidP="005C38D0">
            <w:pPr>
              <w:rPr>
                <w:rFonts w:ascii="Times New Roman" w:hAnsi="Times New Roman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sz w:val="24"/>
                <w:szCs w:val="24"/>
              </w:rPr>
              <w:t xml:space="preserve">The formula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95D9E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362" w:dyaOrig="539" w14:anchorId="254ACE2B">
                <v:shape id="_x0000_i1101" type="#_x0000_t75" style="width:68.05pt;height:26.9pt" o:ole="">
                  <v:imagedata r:id="rId164" o:title=""/>
                </v:shape>
                <o:OLEObject Type="Embed" ProgID="FXE300.Equation" ShapeID="_x0000_i1101" DrawAspect="Content" ObjectID="_1420972908" r:id="rId16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>s used to convert between temperatures in degrees Celsius (C) and degrees Fahre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nheit (F).   Find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Farenheit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equivalent of 40</w:t>
            </w:r>
            <w:r w:rsidRPr="00AF2D90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Celsius.</w:t>
            </w:r>
            <w:r w:rsidRPr="00AF2D9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5564E" w:rsidRPr="00AF2D90" w:rsidRDefault="0035564E" w:rsidP="005C38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575CC24" wp14:editId="63253A3F">
                      <wp:simplePos x="0" y="0"/>
                      <wp:positionH relativeFrom="column">
                        <wp:posOffset>3258227</wp:posOffset>
                      </wp:positionH>
                      <wp:positionV relativeFrom="paragraph">
                        <wp:posOffset>129505</wp:posOffset>
                      </wp:positionV>
                      <wp:extent cx="754380" cy="373380"/>
                      <wp:effectExtent l="0" t="0" r="26670" b="26670"/>
                      <wp:wrapNone/>
                      <wp:docPr id="271" name="Rectangl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1" o:spid="_x0000_s1026" style="position:absolute;margin-left:256.55pt;margin-top:10.2pt;width:59.4pt;height:29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35564E" w:rsidRPr="00AF2D90" w:rsidRDefault="0035564E" w:rsidP="005C38D0">
            <w:pPr>
              <w:rPr>
                <w:rFonts w:ascii="Times New Roman" w:hAnsi="Times New Roman"/>
                <w:sz w:val="36"/>
                <w:szCs w:val="36"/>
              </w:rPr>
            </w:pPr>
            <w:r w:rsidRPr="00AF2D90">
              <w:rPr>
                <w:rFonts w:ascii="Times New Roman" w:hAnsi="Times New Roman"/>
                <w:sz w:val="36"/>
                <w:szCs w:val="36"/>
              </w:rPr>
              <w:t xml:space="preserve">              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                             40</w:t>
            </w:r>
            <w:r w:rsidRPr="00AF2D90">
              <w:rPr>
                <w:rFonts w:ascii="Times New Roman" w:hAnsi="Times New Roman"/>
                <w:sz w:val="36"/>
                <w:szCs w:val="36"/>
                <w:vertAlign w:val="superscript"/>
              </w:rPr>
              <w:t>o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C =               </w:t>
            </w:r>
            <w:proofErr w:type="spellStart"/>
            <w:r w:rsidRPr="00AF2D90">
              <w:rPr>
                <w:rFonts w:ascii="Times New Roman" w:hAnsi="Times New Roman"/>
                <w:sz w:val="36"/>
                <w:szCs w:val="36"/>
                <w:vertAlign w:val="superscript"/>
              </w:rPr>
              <w:t>o</w:t>
            </w:r>
            <w:r>
              <w:rPr>
                <w:rFonts w:ascii="Times New Roman" w:hAnsi="Times New Roman"/>
                <w:sz w:val="36"/>
                <w:szCs w:val="36"/>
              </w:rPr>
              <w:t>F</w:t>
            </w:r>
            <w:proofErr w:type="spellEnd"/>
          </w:p>
          <w:p w:rsidR="0035564E" w:rsidRPr="00AF2D90" w:rsidRDefault="0035564E" w:rsidP="005C38D0">
            <w:pPr>
              <w:spacing w:after="120"/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1F408B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6342AF" w:rsidTr="006342AF">
        <w:trPr>
          <w:cantSplit/>
          <w:trHeight w:val="851"/>
        </w:trPr>
        <w:tc>
          <w:tcPr>
            <w:tcW w:w="1419" w:type="dxa"/>
            <w:vAlign w:val="center"/>
          </w:tcPr>
          <w:p w:rsidR="006342AF" w:rsidRDefault="006342AF" w:rsidP="006342A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6342AF" w:rsidRPr="00325745" w:rsidRDefault="006342AF" w:rsidP="006342A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103" w:type="dxa"/>
            <w:vAlign w:val="center"/>
          </w:tcPr>
          <w:p w:rsidR="006342AF" w:rsidRPr="005C44C0" w:rsidRDefault="006342AF" w:rsidP="006342AF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Linear Equations</w:t>
            </w:r>
          </w:p>
        </w:tc>
        <w:tc>
          <w:tcPr>
            <w:tcW w:w="3685" w:type="dxa"/>
            <w:shd w:val="clear" w:color="auto" w:fill="0D0D0D" w:themeFill="text1" w:themeFillTint="F2"/>
          </w:tcPr>
          <w:p w:rsidR="006342AF" w:rsidRDefault="006342AF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6342AF" w:rsidRDefault="006342AF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6342AF" w:rsidRPr="00325745" w:rsidRDefault="006342AF" w:rsidP="0085374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509"/>
        </w:trPr>
        <w:tc>
          <w:tcPr>
            <w:tcW w:w="6522" w:type="dxa"/>
            <w:gridSpan w:val="2"/>
          </w:tcPr>
          <w:p w:rsidR="00853748" w:rsidRPr="00325745" w:rsidRDefault="00853748" w:rsidP="00AE291D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</w:tcPr>
          <w:p w:rsidR="00853748" w:rsidRPr="00325745" w:rsidRDefault="00853748" w:rsidP="00AE291D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D667E2" w:rsidTr="00A824D7">
        <w:trPr>
          <w:cantSplit/>
          <w:trHeight w:val="340"/>
        </w:trPr>
        <w:tc>
          <w:tcPr>
            <w:tcW w:w="10207" w:type="dxa"/>
            <w:gridSpan w:val="3"/>
          </w:tcPr>
          <w:p w:rsidR="00D667E2" w:rsidRDefault="00D667E2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A81533">
              <w:rPr>
                <w:rFonts w:asciiTheme="majorHAnsi" w:hAnsiTheme="majorHAnsi"/>
                <w:b/>
                <w:i/>
                <w:sz w:val="24"/>
                <w:szCs w:val="24"/>
              </w:rPr>
              <w:t>Write all working and answers in the spaces provided on this test paper.</w:t>
            </w:r>
          </w:p>
          <w:p w:rsidR="00A81533" w:rsidRPr="00A81533" w:rsidRDefault="00A81533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 may not be awarded if working out and/or answers are not clear.</w:t>
            </w:r>
          </w:p>
          <w:p w:rsidR="00A81533" w:rsidRDefault="00A81533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 allocated are shown beside each question.</w:t>
            </w:r>
          </w:p>
          <w:p w:rsidR="00A81533" w:rsidRDefault="00A81533" w:rsidP="00A252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1533">
              <w:rPr>
                <w:rFonts w:asciiTheme="majorHAnsi" w:hAnsiTheme="majorHAnsi"/>
                <w:b/>
                <w:i/>
                <w:sz w:val="24"/>
                <w:szCs w:val="24"/>
              </w:rPr>
              <w:t>Calculators are allowed.</w:t>
            </w:r>
          </w:p>
        </w:tc>
      </w:tr>
    </w:tbl>
    <w:tbl>
      <w:tblPr>
        <w:tblStyle w:val="TableGrid1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59"/>
        <w:gridCol w:w="9"/>
        <w:gridCol w:w="3827"/>
        <w:gridCol w:w="851"/>
        <w:gridCol w:w="567"/>
        <w:gridCol w:w="3544"/>
        <w:gridCol w:w="850"/>
      </w:tblGrid>
      <w:tr w:rsidR="00AA16D7" w:rsidRPr="00AA16D7" w:rsidTr="00AA16D7">
        <w:trPr>
          <w:cantSplit/>
          <w:trHeight w:val="645"/>
        </w:trPr>
        <w:tc>
          <w:tcPr>
            <w:tcW w:w="559" w:type="dxa"/>
            <w:tcMar>
              <w:top w:w="113" w:type="dxa"/>
            </w:tcMar>
          </w:tcPr>
          <w:p w:rsidR="00AA16D7" w:rsidRPr="00AA16D7" w:rsidRDefault="00AA16D7" w:rsidP="00AA16D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  <w:p w:rsidR="00AA16D7" w:rsidRPr="00AA16D7" w:rsidRDefault="00AA16D7" w:rsidP="00AA16D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6"/>
          </w:tcPr>
          <w:p w:rsidR="00AA16D7" w:rsidRPr="00AA16D7" w:rsidRDefault="00AA16D7" w:rsidP="00AA16D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Solve the equations below, showing all steps of working, regardless of the method used,</w:t>
            </w:r>
          </w:p>
        </w:tc>
      </w:tr>
      <w:tr w:rsidR="00E33EE8" w:rsidRPr="00E33EE8" w:rsidTr="00E33EE8">
        <w:trPr>
          <w:cantSplit/>
          <w:trHeight w:val="372"/>
          <w:tblHeader/>
        </w:trPr>
        <w:tc>
          <w:tcPr>
            <w:tcW w:w="568" w:type="dxa"/>
            <w:gridSpan w:val="2"/>
            <w:tcMar>
              <w:top w:w="113" w:type="dxa"/>
            </w:tcMar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51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33EE8">
              <w:rPr>
                <w:rFonts w:ascii="Times New Roman" w:eastAsia="Times New Roman" w:hAnsi="Times New Roman"/>
                <w:b/>
              </w:rPr>
              <w:t>M</w:t>
            </w:r>
            <w:r w:rsidRPr="00AA16D7">
              <w:rPr>
                <w:rFonts w:ascii="Times New Roman" w:eastAsia="Times New Roman" w:hAnsi="Times New Roman"/>
                <w:b/>
              </w:rPr>
              <w:t>arks</w:t>
            </w:r>
          </w:p>
        </w:tc>
        <w:tc>
          <w:tcPr>
            <w:tcW w:w="567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544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33EE8">
              <w:rPr>
                <w:rFonts w:ascii="Times New Roman" w:eastAsia="Times New Roman" w:hAnsi="Times New Roman"/>
                <w:b/>
              </w:rPr>
              <w:t>M</w:t>
            </w:r>
            <w:r w:rsidRPr="00AA16D7">
              <w:rPr>
                <w:rFonts w:ascii="Times New Roman" w:eastAsia="Times New Roman" w:hAnsi="Times New Roman"/>
                <w:b/>
              </w:rPr>
              <w:t>arks</w:t>
            </w:r>
          </w:p>
        </w:tc>
      </w:tr>
      <w:tr w:rsidR="00E33EE8" w:rsidRPr="00E33EE8" w:rsidTr="00E33EE8">
        <w:trPr>
          <w:cantSplit/>
          <w:trHeight w:val="1110"/>
        </w:trPr>
        <w:tc>
          <w:tcPr>
            <w:tcW w:w="568" w:type="dxa"/>
            <w:gridSpan w:val="2"/>
            <w:tcMar>
              <w:top w:w="113" w:type="dxa"/>
            </w:tcMar>
          </w:tcPr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AA16D7" w:rsidRPr="00AA16D7" w:rsidRDefault="002425C4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615" w:dyaOrig="1929">
                <v:shape id="_x0000_i1102" type="#_x0000_t75" style="width:109.2pt;height:125.8pt" o:ole="">
                  <v:imagedata r:id="rId166" o:title=""/>
                </v:shape>
                <o:OLEObject Type="Embed" ProgID="FXE300.Equation" ShapeID="_x0000_i1102" DrawAspect="Content" ObjectID="_1420972909" r:id="rId167"/>
              </w:object>
            </w: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AA16D7" w:rsidRPr="00AA16D7" w:rsidRDefault="004705A8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615" w:dyaOrig="2231">
                <v:shape id="_x0000_i1103" type="#_x0000_t75" style="width:105.25pt;height:141.65pt" o:ole="">
                  <v:imagedata r:id="rId168" o:title=""/>
                </v:shape>
                <o:OLEObject Type="Embed" ProgID="FXE300.Equation" ShapeID="_x0000_i1103" DrawAspect="Content" ObjectID="_1420972910" r:id="rId169"/>
              </w:object>
            </w:r>
          </w:p>
        </w:tc>
        <w:tc>
          <w:tcPr>
            <w:tcW w:w="850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33EE8" w:rsidRPr="00E33EE8" w:rsidTr="00E33EE8">
        <w:trPr>
          <w:cantSplit/>
          <w:trHeight w:val="1110"/>
        </w:trPr>
        <w:tc>
          <w:tcPr>
            <w:tcW w:w="568" w:type="dxa"/>
            <w:gridSpan w:val="2"/>
            <w:tcMar>
              <w:top w:w="113" w:type="dxa"/>
            </w:tcMar>
          </w:tcPr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AA16D7" w:rsidRPr="00AA16D7" w:rsidRDefault="002425C4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615" w:dyaOrig="2231">
                <v:shape id="_x0000_i1104" type="#_x0000_t75" style="width:96.55pt;height:128.95pt" o:ole="">
                  <v:imagedata r:id="rId170" o:title=""/>
                </v:shape>
                <o:OLEObject Type="Embed" ProgID="FXE300.Equation" ShapeID="_x0000_i1104" DrawAspect="Content" ObjectID="_1420972911" r:id="rId171"/>
              </w:object>
            </w:r>
          </w:p>
        </w:tc>
        <w:tc>
          <w:tcPr>
            <w:tcW w:w="851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AA16D7" w:rsidRPr="00AA16D7" w:rsidRDefault="002425C4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615" w:dyaOrig="2231">
                <v:shape id="_x0000_i1105" type="#_x0000_t75" style="width:96.55pt;height:128.95pt" o:ole="">
                  <v:imagedata r:id="rId172" o:title=""/>
                </v:shape>
                <o:OLEObject Type="Embed" ProgID="FXE300.Equation" ShapeID="_x0000_i1105" DrawAspect="Content" ObjectID="_1420972912" r:id="rId173"/>
              </w:object>
            </w:r>
          </w:p>
        </w:tc>
        <w:tc>
          <w:tcPr>
            <w:tcW w:w="850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33EE8" w:rsidRPr="00E33EE8" w:rsidTr="00E33EE8">
        <w:trPr>
          <w:cantSplit/>
          <w:trHeight w:val="1110"/>
        </w:trPr>
        <w:tc>
          <w:tcPr>
            <w:tcW w:w="568" w:type="dxa"/>
            <w:gridSpan w:val="2"/>
            <w:tcMar>
              <w:top w:w="113" w:type="dxa"/>
            </w:tcMar>
          </w:tcPr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AA16D7" w:rsidRPr="00AA16D7" w:rsidRDefault="002425C4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615" w:dyaOrig="1929">
                <v:shape id="_x0000_i1106" type="#_x0000_t75" style="width:96.55pt;height:111.55pt" o:ole="">
                  <v:imagedata r:id="rId174" o:title=""/>
                </v:shape>
                <o:OLEObject Type="Embed" ProgID="FXE300.Equation" ShapeID="_x0000_i1106" DrawAspect="Content" ObjectID="_1420972913" r:id="rId175"/>
              </w:object>
            </w:r>
          </w:p>
        </w:tc>
        <w:tc>
          <w:tcPr>
            <w:tcW w:w="851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f)</w:t>
            </w: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A16D7" w:rsidRPr="00AA16D7" w:rsidRDefault="00AA16D7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AA16D7" w:rsidRPr="00AA16D7" w:rsidRDefault="002425C4" w:rsidP="00AA16D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723" w:dyaOrig="1929">
                <v:shape id="_x0000_i1107" type="#_x0000_t75" style="width:102.85pt;height:111.55pt" o:ole="">
                  <v:imagedata r:id="rId176" o:title=""/>
                </v:shape>
                <o:OLEObject Type="Embed" ProgID="FXE300.Equation" ShapeID="_x0000_i1107" DrawAspect="Content" ObjectID="_1420972914" r:id="rId177"/>
              </w:object>
            </w:r>
          </w:p>
        </w:tc>
        <w:tc>
          <w:tcPr>
            <w:tcW w:w="850" w:type="dxa"/>
          </w:tcPr>
          <w:p w:rsidR="00AA16D7" w:rsidRPr="00E33EE8" w:rsidRDefault="00AA16D7" w:rsidP="00AA16D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216994" w:rsidRDefault="00216994"/>
    <w:p w:rsidR="00AA16D7" w:rsidRDefault="00AA16D7" w:rsidP="00AA16D7"/>
    <w:tbl>
      <w:tblPr>
        <w:tblStyle w:val="TableGrid1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24"/>
        <w:gridCol w:w="8"/>
        <w:gridCol w:w="3572"/>
        <w:gridCol w:w="848"/>
        <w:gridCol w:w="423"/>
        <w:gridCol w:w="3984"/>
        <w:gridCol w:w="848"/>
      </w:tblGrid>
      <w:tr w:rsidR="00AA16D7" w:rsidRPr="00AA16D7" w:rsidTr="005C38D0">
        <w:trPr>
          <w:cantSplit/>
          <w:trHeight w:val="645"/>
        </w:trPr>
        <w:tc>
          <w:tcPr>
            <w:tcW w:w="559" w:type="dxa"/>
            <w:tcMar>
              <w:top w:w="113" w:type="dxa"/>
            </w:tcMar>
          </w:tcPr>
          <w:p w:rsidR="00AA16D7" w:rsidRPr="00AA16D7" w:rsidRDefault="00E33EE8" w:rsidP="005C38D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AA16D7" w:rsidRPr="00AA16D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AA16D7" w:rsidRPr="00AA16D7" w:rsidRDefault="00AA16D7" w:rsidP="005C38D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6"/>
          </w:tcPr>
          <w:p w:rsidR="00AA16D7" w:rsidRPr="00AA16D7" w:rsidRDefault="00AA16D7" w:rsidP="005C38D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Solve the equations below, showing all steps of working, regardless of the method used,</w:t>
            </w:r>
          </w:p>
        </w:tc>
      </w:tr>
      <w:tr w:rsidR="00AA16D7" w:rsidRPr="00AA16D7" w:rsidTr="00E33EE8">
        <w:trPr>
          <w:cantSplit/>
          <w:trHeight w:val="372"/>
          <w:tblHeader/>
        </w:trPr>
        <w:tc>
          <w:tcPr>
            <w:tcW w:w="568" w:type="dxa"/>
            <w:gridSpan w:val="2"/>
            <w:tcMar>
              <w:top w:w="113" w:type="dxa"/>
            </w:tcMar>
          </w:tcPr>
          <w:p w:rsidR="00AA16D7" w:rsidRPr="00E33EE8" w:rsidRDefault="00AA16D7" w:rsidP="005C38D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686" w:type="dxa"/>
          </w:tcPr>
          <w:p w:rsidR="00AA16D7" w:rsidRPr="00E33EE8" w:rsidRDefault="00AA16D7" w:rsidP="005C38D0">
            <w:pPr>
              <w:jc w:val="center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850" w:type="dxa"/>
          </w:tcPr>
          <w:p w:rsidR="00AA16D7" w:rsidRPr="00E33EE8" w:rsidRDefault="00AA16D7" w:rsidP="005C38D0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33EE8">
              <w:rPr>
                <w:rFonts w:ascii="Times New Roman" w:eastAsia="Times New Roman" w:hAnsi="Times New Roman"/>
                <w:b/>
              </w:rPr>
              <w:t>M</w:t>
            </w:r>
            <w:r w:rsidRPr="00AA16D7">
              <w:rPr>
                <w:rFonts w:ascii="Times New Roman" w:eastAsia="Times New Roman" w:hAnsi="Times New Roman"/>
                <w:b/>
              </w:rPr>
              <w:t>arks</w:t>
            </w:r>
          </w:p>
        </w:tc>
        <w:tc>
          <w:tcPr>
            <w:tcW w:w="425" w:type="dxa"/>
          </w:tcPr>
          <w:p w:rsidR="00AA16D7" w:rsidRPr="00E33EE8" w:rsidRDefault="00AA16D7" w:rsidP="005C38D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828" w:type="dxa"/>
          </w:tcPr>
          <w:p w:rsidR="00AA16D7" w:rsidRPr="00E33EE8" w:rsidRDefault="00AA16D7" w:rsidP="005C38D0">
            <w:pPr>
              <w:jc w:val="center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850" w:type="dxa"/>
          </w:tcPr>
          <w:p w:rsidR="00AA16D7" w:rsidRPr="00E33EE8" w:rsidRDefault="00AA16D7" w:rsidP="005C38D0">
            <w:pPr>
              <w:jc w:val="center"/>
              <w:rPr>
                <w:rFonts w:ascii="Times New Roman" w:eastAsia="Times New Roman" w:hAnsi="Times New Roman"/>
                <w:b/>
                <w:color w:val="FF0000"/>
              </w:rPr>
            </w:pPr>
            <w:r w:rsidRPr="00E33EE8">
              <w:rPr>
                <w:rFonts w:ascii="Times New Roman" w:eastAsia="Times New Roman" w:hAnsi="Times New Roman"/>
                <w:b/>
              </w:rPr>
              <w:t>M</w:t>
            </w:r>
            <w:r w:rsidRPr="00AA16D7">
              <w:rPr>
                <w:rFonts w:ascii="Times New Roman" w:eastAsia="Times New Roman" w:hAnsi="Times New Roman"/>
                <w:b/>
              </w:rPr>
              <w:t>arks</w:t>
            </w:r>
          </w:p>
        </w:tc>
      </w:tr>
      <w:tr w:rsidR="00E33EE8" w:rsidRPr="00AA16D7" w:rsidTr="00E33EE8">
        <w:trPr>
          <w:cantSplit/>
          <w:trHeight w:val="1110"/>
        </w:trPr>
        <w:tc>
          <w:tcPr>
            <w:tcW w:w="568" w:type="dxa"/>
            <w:gridSpan w:val="2"/>
            <w:tcMar>
              <w:top w:w="113" w:type="dxa"/>
            </w:tcMar>
          </w:tcPr>
          <w:p w:rsidR="00E33EE8" w:rsidRPr="00AA16D7" w:rsidRDefault="00E33EE8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  <w:p w:rsidR="00E33EE8" w:rsidRPr="00AA16D7" w:rsidRDefault="00E33EE8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E33EE8" w:rsidRPr="00AA16D7" w:rsidRDefault="00810A6B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2611" w:dyaOrig="3171" w14:anchorId="3A71A42D">
                <v:shape id="_x0000_i1108" type="#_x0000_t75" style="width:147.15pt;height:175.65pt" o:ole="">
                  <v:imagedata r:id="rId178" o:title=""/>
                </v:shape>
                <o:OLEObject Type="Embed" ProgID="FXE300.Equation" ShapeID="_x0000_i1108" DrawAspect="Content" ObjectID="_1420972915" r:id="rId179"/>
              </w:object>
            </w:r>
          </w:p>
        </w:tc>
        <w:tc>
          <w:tcPr>
            <w:tcW w:w="850" w:type="dxa"/>
          </w:tcPr>
          <w:p w:rsidR="00E33EE8" w:rsidRPr="00E33EE8" w:rsidRDefault="00E33EE8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E33EE8" w:rsidRPr="00AA16D7" w:rsidRDefault="00E33EE8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E33EE8" w:rsidRPr="00AA16D7" w:rsidRDefault="00E33EE8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33EE8" w:rsidRPr="00AA16D7" w:rsidRDefault="00E33EE8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E33EE8" w:rsidRPr="00AA16D7" w:rsidRDefault="00810A6B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3325" w:dyaOrig="2849" w14:anchorId="2AAA0CAF">
                <v:shape id="_x0000_i1109" type="#_x0000_t75" style="width:188.3pt;height:158.25pt" o:ole="">
                  <v:imagedata r:id="rId180" o:title=""/>
                </v:shape>
                <o:OLEObject Type="Embed" ProgID="FXE300.Equation" ShapeID="_x0000_i1109" DrawAspect="Content" ObjectID="_1420972916" r:id="rId181"/>
              </w:object>
            </w:r>
          </w:p>
        </w:tc>
        <w:tc>
          <w:tcPr>
            <w:tcW w:w="850" w:type="dxa"/>
          </w:tcPr>
          <w:p w:rsidR="00E33EE8" w:rsidRPr="00E33EE8" w:rsidRDefault="00E33EE8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:rsidR="00AA16D7" w:rsidRDefault="00AA16D7" w:rsidP="00AA16D7"/>
    <w:p w:rsidR="00095D9E" w:rsidRDefault="00095D9E">
      <w:pPr>
        <w:sectPr w:rsidR="00095D9E" w:rsidSect="001F408B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043"/>
        <w:gridCol w:w="7164"/>
      </w:tblGrid>
      <w:tr w:rsidR="006342AF" w:rsidRPr="005C44C0" w:rsidTr="00E33EE8">
        <w:trPr>
          <w:cantSplit/>
          <w:trHeight w:val="851"/>
        </w:trPr>
        <w:tc>
          <w:tcPr>
            <w:tcW w:w="3043" w:type="dxa"/>
            <w:vAlign w:val="center"/>
          </w:tcPr>
          <w:p w:rsidR="006342AF" w:rsidRDefault="006342AF" w:rsidP="00AE291D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6342AF" w:rsidRPr="00325745" w:rsidRDefault="006342AF" w:rsidP="00AE291D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7164" w:type="dxa"/>
          </w:tcPr>
          <w:p w:rsidR="006342AF" w:rsidRPr="005C44C0" w:rsidRDefault="006342AF" w:rsidP="00AE291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Linear Equations</w:t>
            </w:r>
          </w:p>
        </w:tc>
      </w:tr>
    </w:tbl>
    <w:p w:rsidR="00C71E16" w:rsidRDefault="00C71E16" w:rsidP="006342AF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AE291D">
        <w:tc>
          <w:tcPr>
            <w:tcW w:w="9242" w:type="dxa"/>
          </w:tcPr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1F408B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C38D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position w:val="-12"/>
                <w:sz w:val="24"/>
                <w:szCs w:val="24"/>
              </w:rPr>
              <w:t>16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5C38D0" w:rsidRDefault="005C38D0" w:rsidP="004A64CB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5C38D0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748" w:dyaOrig="273">
                <v:shape id="_x0000_i1110" type="#_x0000_t75" style="width:37.2pt;height:13.45pt" o:ole="">
                  <v:imagedata r:id="rId182" o:title=""/>
                </v:shape>
                <o:OLEObject Type="Embed" ProgID="FXE300.Equation" ShapeID="_x0000_i1110" DrawAspect="Content" ObjectID="_1420972917" r:id="rId183"/>
              </w:object>
            </w:r>
            <w:r w:rsidRPr="005C38D0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C38D0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color w:val="FF0000"/>
                <w:position w:val="-6"/>
              </w:rPr>
              <w:object w:dxaOrig="695" w:dyaOrig="273">
                <v:shape id="_x0000_i1111" type="#_x0000_t75" style="width:42.75pt;height:16.6pt" o:ole="">
                  <v:imagedata r:id="rId17" o:title=""/>
                </v:shape>
                <o:OLEObject Type="Embed" ProgID="FXE300.Equation" ShapeID="_x0000_i1111" DrawAspect="Content" ObjectID="_1420972918" r:id="rId184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5C38D0" w:rsidRDefault="005C38D0" w:rsidP="005C38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  <w:r w:rsidR="00810A6B" w:rsidRPr="005C38D0">
              <w:rPr>
                <w:rFonts w:asciiTheme="majorHAnsi" w:hAnsiTheme="majorHAnsi"/>
                <w:color w:val="FF0000"/>
                <w:sz w:val="24"/>
                <w:szCs w:val="24"/>
              </w:rPr>
              <w:object w:dxaOrig="1089" w:dyaOrig="273">
                <v:shape id="_x0000_i1112" type="#_x0000_t75" style="width:54.6pt;height:13.45pt" o:ole="">
                  <v:imagedata r:id="rId185" o:title=""/>
                </v:shape>
                <o:OLEObject Type="Embed" ProgID="FXE300.Equation" ShapeID="_x0000_i1112" DrawAspect="Content" ObjectID="_1420972919" r:id="rId186"/>
              </w:object>
            </w:r>
            <w:r w:rsidRPr="005C38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969AF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AF2D90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184" w:dyaOrig="273">
                <v:shape id="_x0000_i1113" type="#_x0000_t75" style="width:12.65pt;height:19pt" o:ole="">
                  <v:imagedata r:id="rId31" o:title=""/>
                </v:shape>
                <o:OLEObject Type="Embed" ProgID="FXE300.Equation" ShapeID="_x0000_i1113" DrawAspect="Content" ObjectID="_1420972920" r:id="rId187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969A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position w:val="-12"/>
                <w:sz w:val="24"/>
                <w:szCs w:val="24"/>
              </w:rPr>
              <w:t>9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8530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Line 3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85307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385307">
              <w:rPr>
                <w:rFonts w:ascii="Times New Roman" w:hAnsi="Times New Roman"/>
                <w:i/>
                <w:color w:val="FF0000"/>
                <w:position w:val="-8"/>
                <w:sz w:val="24"/>
                <w:szCs w:val="24"/>
              </w:rPr>
              <w:object w:dxaOrig="794" w:dyaOrig="329">
                <v:shape id="_x0000_i1114" type="#_x0000_t75" style="width:39.55pt;height:16.6pt" o:ole="">
                  <v:imagedata r:id="rId52" o:title=""/>
                </v:shape>
                <o:OLEObject Type="Embed" ProgID="FXE300.Equation" ShapeID="_x0000_i1114" DrawAspect="Content" ObjectID="_1420972921" r:id="rId188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8530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position w:val="-12"/>
                <w:sz w:val="24"/>
                <w:szCs w:val="24"/>
              </w:rPr>
              <w:t>1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FF5363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Any 2 numbers less than 1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FF5363" w:rsidRDefault="00FF5363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10A6B" w:rsidRPr="00FF5363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608" w:dyaOrig="329">
                <v:shape id="_x0000_i1115" type="#_x0000_t75" style="width:30.05pt;height:16.6pt" o:ole="">
                  <v:imagedata r:id="rId189" o:title=""/>
                </v:shape>
                <o:OLEObject Type="Embed" ProgID="FXE300.Equation" ShapeID="_x0000_i1115" DrawAspect="Content" ObjectID="_1420972922" r:id="rId190"/>
              </w:object>
            </w:r>
            <w:r w:rsidRPr="00FF5363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</w:tbl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52B0" w:rsidTr="00AE291D">
        <w:tc>
          <w:tcPr>
            <w:tcW w:w="9242" w:type="dxa"/>
          </w:tcPr>
          <w:p w:rsidR="00A252B0" w:rsidRDefault="00A252B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Calculator Allowed 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FF5363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FF5363">
              <w:rPr>
                <w:rFonts w:ascii="Times New Roman" w:hAnsi="Times New Roman"/>
                <w:color w:val="FF0000"/>
                <w:position w:val="-8"/>
              </w:rPr>
              <w:object w:dxaOrig="1311" w:dyaOrig="361">
                <v:shape id="_x0000_i1116" type="#_x0000_t75" style="width:65.65pt;height:18.2pt" o:ole="">
                  <v:imagedata r:id="rId80" o:title=""/>
                </v:shape>
                <o:OLEObject Type="Embed" ProgID="FXE300.Equation" ShapeID="_x0000_i1116" DrawAspect="Content" ObjectID="_1420972923" r:id="rId191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FF5363" w:rsidRDefault="00FF5363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F5363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082" w:dyaOrig="329">
                <v:shape id="_x0000_i1117" type="#_x0000_t75" style="width:53.8pt;height:16.6pt" o:ole="">
                  <v:imagedata r:id="rId192" o:title=""/>
                </v:shape>
                <o:OLEObject Type="Embed" ProgID="FXE300.Equation" ShapeID="_x0000_i1117" DrawAspect="Content" ObjectID="_1420972924" r:id="rId193"/>
              </w:object>
            </w:r>
            <w:r w:rsidRPr="00FF5363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B3459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FF5363">
              <w:rPr>
                <w:rFonts w:ascii="Times New Roman" w:hAnsi="Times New Roman"/>
                <w:color w:val="FF0000"/>
                <w:position w:val="-8"/>
              </w:rPr>
              <w:object w:dxaOrig="864" w:dyaOrig="329">
                <v:shape id="_x0000_i1118" type="#_x0000_t75" style="width:43.5pt;height:16.6pt" o:ole="">
                  <v:imagedata r:id="rId96" o:title=""/>
                </v:shape>
                <o:OLEObject Type="Embed" ProgID="FXE300.Equation" ShapeID="_x0000_i1118" DrawAspect="Content" ObjectID="_1420972925" r:id="rId194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AB3459" w:rsidRDefault="00AB3459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B3459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864" w:dyaOrig="329">
                <v:shape id="_x0000_i1119" type="#_x0000_t75" style="width:43.5pt;height:16.6pt" o:ole="">
                  <v:imagedata r:id="rId195" o:title=""/>
                </v:shape>
                <o:OLEObject Type="Embed" ProgID="FXE300.Equation" ShapeID="_x0000_i1119" DrawAspect="Content" ObjectID="_1420972926" r:id="rId196"/>
              </w:object>
            </w:r>
            <w:r w:rsidRPr="00AB3459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B3459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AB3459">
              <w:rPr>
                <w:rFonts w:ascii="Palatino-Italic" w:hAnsi="Palatino-Italic" w:cs="Palatino-Italic"/>
                <w:i/>
                <w:iCs/>
                <w:color w:val="FF0000"/>
                <w:position w:val="-8"/>
                <w:sz w:val="24"/>
                <w:szCs w:val="24"/>
              </w:rPr>
              <w:object w:dxaOrig="1004" w:dyaOrig="329">
                <v:shape id="_x0000_i1120" type="#_x0000_t75" style="width:49.85pt;height:16.6pt" o:ole="">
                  <v:imagedata r:id="rId106" o:title=""/>
                </v:shape>
                <o:OLEObject Type="Embed" ProgID="FXE300.Equation" ShapeID="_x0000_i1120" DrawAspect="Content" ObjectID="_1420972927" r:id="rId197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C30EA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AB3459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810" w:dyaOrig="329">
                <v:shape id="_x0000_i1121" type="#_x0000_t75" style="width:40.35pt;height:16.6pt" o:ole="">
                  <v:imagedata r:id="rId118" o:title=""/>
                </v:shape>
                <o:OLEObject Type="Embed" ProgID="FXE300.Equation" ShapeID="_x0000_i1121" DrawAspect="Content" ObjectID="_1420972928" r:id="rId198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C30EA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AF2D90">
              <w:rPr>
                <w:rFonts w:ascii="Times New Roman" w:hAnsi="Times New Roman"/>
              </w:rPr>
              <w:t>Line 4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10A6B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="006C30EA">
              <w:rPr>
                <w:rFonts w:asciiTheme="majorHAnsi" w:hAnsiTheme="majorHAnsi"/>
                <w:sz w:val="24"/>
                <w:szCs w:val="24"/>
              </w:rPr>
              <w:t xml:space="preserve"> last one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4705A8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6C30EA">
              <w:rPr>
                <w:rFonts w:ascii="Times New Roman" w:hAnsi="Times New Roman"/>
                <w:color w:val="FF0000"/>
                <w:position w:val="-8"/>
              </w:rPr>
              <w:object w:dxaOrig="670" w:dyaOrig="329">
                <v:shape id="_x0000_i1122" type="#_x0000_t75" style="width:33.25pt;height:16.6pt" o:ole="">
                  <v:imagedata r:id="rId138" o:title=""/>
                </v:shape>
                <o:OLEObject Type="Embed" ProgID="FXE300.Equation" ShapeID="_x0000_i1122" DrawAspect="Content" ObjectID="_1420972929" r:id="rId199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4705A8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B81A38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717" w:dyaOrig="329">
                <v:shape id="_x0000_i1123" type="#_x0000_t75" style="width:35.6pt;height:16.6pt" o:ole="">
                  <v:imagedata r:id="rId158" o:title=""/>
                </v:shape>
                <o:OLEObject Type="Embed" ProgID="FXE300.Equation" ShapeID="_x0000_i1123" DrawAspect="Content" ObjectID="_1420972930" r:id="rId200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4705A8" w:rsidRDefault="004705A8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705A8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607" w:dyaOrig="389">
                <v:shape id="_x0000_i1124" type="#_x0000_t75" style="width:30.05pt;height:19.8pt" o:ole="">
                  <v:imagedata r:id="rId201" o:title=""/>
                </v:shape>
                <o:OLEObject Type="Embed" ProgID="FXE300.Equation" ShapeID="_x0000_i1124" DrawAspect="Content" ObjectID="_1420972931" r:id="rId202"/>
              </w:object>
            </w:r>
            <w:r w:rsidRPr="004705A8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</w:tbl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4705A8" w:rsidRDefault="004705A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4705A8" w:rsidRDefault="004705A8" w:rsidP="004A64CB">
      <w:pPr>
        <w:rPr>
          <w:rFonts w:asciiTheme="majorHAnsi" w:hAnsiTheme="majorHAnsi"/>
          <w:sz w:val="24"/>
          <w:szCs w:val="24"/>
        </w:rPr>
      </w:pPr>
    </w:p>
    <w:p w:rsidR="004705A8" w:rsidRPr="004705A8" w:rsidRDefault="004705A8" w:rsidP="004A64CB">
      <w:pPr>
        <w:rPr>
          <w:rFonts w:asciiTheme="majorHAnsi" w:hAnsiTheme="majorHAnsi"/>
          <w:sz w:val="24"/>
          <w:szCs w:val="24"/>
        </w:rPr>
        <w:sectPr w:rsidR="004705A8" w:rsidRPr="004705A8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tbl>
      <w:tblPr>
        <w:tblStyle w:val="TableGrid1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568"/>
        <w:gridCol w:w="3827"/>
        <w:gridCol w:w="851"/>
        <w:gridCol w:w="567"/>
        <w:gridCol w:w="3544"/>
        <w:gridCol w:w="850"/>
      </w:tblGrid>
      <w:tr w:rsidR="004705A8" w:rsidRPr="004705A8" w:rsidTr="00B16059">
        <w:trPr>
          <w:cantSplit/>
          <w:trHeight w:val="372"/>
          <w:tblHeader/>
        </w:trPr>
        <w:tc>
          <w:tcPr>
            <w:tcW w:w="10207" w:type="dxa"/>
            <w:gridSpan w:val="6"/>
            <w:tcMar>
              <w:top w:w="113" w:type="dxa"/>
            </w:tcMar>
          </w:tcPr>
          <w:p w:rsidR="004705A8" w:rsidRPr="004705A8" w:rsidRDefault="004705A8" w:rsidP="004705A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4705A8">
              <w:rPr>
                <w:rFonts w:ascii="Times New Roman" w:hAnsi="Times New Roman"/>
                <w:sz w:val="36"/>
                <w:szCs w:val="36"/>
              </w:rPr>
              <w:lastRenderedPageBreak/>
              <w:t>Calculator Allowed</w:t>
            </w:r>
          </w:p>
          <w:p w:rsidR="004705A8" w:rsidRPr="004705A8" w:rsidRDefault="004705A8" w:rsidP="004705A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4705A8">
              <w:rPr>
                <w:rFonts w:ascii="Times New Roman" w:hAnsi="Times New Roman"/>
                <w:sz w:val="36"/>
                <w:szCs w:val="36"/>
              </w:rPr>
              <w:t xml:space="preserve">Longer Answer </w:t>
            </w:r>
          </w:p>
          <w:p w:rsidR="004705A8" w:rsidRPr="004705A8" w:rsidRDefault="004705A8" w:rsidP="004705A8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4705A8">
              <w:rPr>
                <w:rFonts w:ascii="Times New Roman" w:hAnsi="Times New Roman"/>
                <w:sz w:val="36"/>
                <w:szCs w:val="36"/>
              </w:rPr>
              <w:t>Section</w:t>
            </w:r>
          </w:p>
        </w:tc>
      </w:tr>
      <w:tr w:rsidR="00095D9E" w:rsidRPr="00E33EE8" w:rsidTr="005C38D0">
        <w:trPr>
          <w:cantSplit/>
          <w:trHeight w:val="372"/>
          <w:tblHeader/>
        </w:trPr>
        <w:tc>
          <w:tcPr>
            <w:tcW w:w="568" w:type="dxa"/>
            <w:tcMar>
              <w:top w:w="113" w:type="dxa"/>
            </w:tcMar>
          </w:tcPr>
          <w:p w:rsidR="00095D9E" w:rsidRPr="004705A8" w:rsidRDefault="004705A8" w:rsidP="005C38D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05A8">
              <w:rPr>
                <w:rFonts w:ascii="Times New Roman" w:eastAsia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3827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51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33EE8">
              <w:rPr>
                <w:rFonts w:ascii="Times New Roman" w:eastAsia="Times New Roman" w:hAnsi="Times New Roman"/>
                <w:b/>
              </w:rPr>
              <w:t>M</w:t>
            </w:r>
            <w:r w:rsidRPr="00AA16D7">
              <w:rPr>
                <w:rFonts w:ascii="Times New Roman" w:eastAsia="Times New Roman" w:hAnsi="Times New Roman"/>
                <w:b/>
              </w:rPr>
              <w:t>arks</w:t>
            </w:r>
          </w:p>
        </w:tc>
        <w:tc>
          <w:tcPr>
            <w:tcW w:w="567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544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33EE8">
              <w:rPr>
                <w:rFonts w:ascii="Times New Roman" w:eastAsia="Times New Roman" w:hAnsi="Times New Roman"/>
                <w:b/>
              </w:rPr>
              <w:t>M</w:t>
            </w:r>
            <w:r w:rsidRPr="00AA16D7">
              <w:rPr>
                <w:rFonts w:ascii="Times New Roman" w:eastAsia="Times New Roman" w:hAnsi="Times New Roman"/>
                <w:b/>
              </w:rPr>
              <w:t>arks</w:t>
            </w:r>
          </w:p>
        </w:tc>
      </w:tr>
      <w:tr w:rsidR="00095D9E" w:rsidRPr="00E33EE8" w:rsidTr="005C38D0">
        <w:trPr>
          <w:cantSplit/>
          <w:trHeight w:val="1110"/>
        </w:trPr>
        <w:tc>
          <w:tcPr>
            <w:tcW w:w="568" w:type="dxa"/>
            <w:tcMar>
              <w:top w:w="113" w:type="dxa"/>
            </w:tcMar>
          </w:tcPr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095D9E" w:rsidRPr="00AA16D7" w:rsidRDefault="004705A8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756" w:dyaOrig="2053">
                <v:shape id="_x0000_i1125" type="#_x0000_t75" style="width:124.2pt;height:140.05pt" o:ole="">
                  <v:imagedata r:id="rId203" o:title=""/>
                </v:shape>
                <o:OLEObject Type="Embed" ProgID="FXE300.Equation" ShapeID="_x0000_i1125" DrawAspect="Content" ObjectID="_1420972932" r:id="rId204"/>
              </w:object>
            </w: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95D9E" w:rsidRPr="00AA16D7" w:rsidRDefault="004705A8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925" w:dyaOrig="2972">
                <v:shape id="_x0000_i1126" type="#_x0000_t75" style="width:125.8pt;height:189.1pt" o:ole="">
                  <v:imagedata r:id="rId205" o:title=""/>
                </v:shape>
                <o:OLEObject Type="Embed" ProgID="FXE300.Equation" ShapeID="_x0000_i1126" DrawAspect="Content" ObjectID="_1420972933" r:id="rId206"/>
              </w:object>
            </w:r>
          </w:p>
        </w:tc>
        <w:tc>
          <w:tcPr>
            <w:tcW w:w="850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095D9E" w:rsidRPr="00E33EE8" w:rsidTr="005C38D0">
        <w:trPr>
          <w:cantSplit/>
          <w:trHeight w:val="1110"/>
        </w:trPr>
        <w:tc>
          <w:tcPr>
            <w:tcW w:w="568" w:type="dxa"/>
            <w:tcMar>
              <w:top w:w="113" w:type="dxa"/>
            </w:tcMar>
          </w:tcPr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095D9E" w:rsidRPr="00AA16D7" w:rsidRDefault="002425C4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699" w:dyaOrig="2671">
                <v:shape id="_x0000_i1127" type="#_x0000_t75" style="width:101.25pt;height:155.1pt" o:ole="">
                  <v:imagedata r:id="rId207" o:title=""/>
                </v:shape>
                <o:OLEObject Type="Embed" ProgID="FXE300.Equation" ShapeID="_x0000_i1127" DrawAspect="Content" ObjectID="_1420972934" r:id="rId208"/>
              </w:object>
            </w:r>
          </w:p>
        </w:tc>
        <w:tc>
          <w:tcPr>
            <w:tcW w:w="851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95D9E" w:rsidRPr="00AA16D7" w:rsidRDefault="002425C4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1623" w:dyaOrig="2078">
                <v:shape id="_x0000_i1128" type="#_x0000_t75" style="width:96.55pt;height:120.25pt" o:ole="">
                  <v:imagedata r:id="rId209" o:title=""/>
                </v:shape>
                <o:OLEObject Type="Embed" ProgID="FXE300.Equation" ShapeID="_x0000_i1128" DrawAspect="Content" ObjectID="_1420972935" r:id="rId210"/>
              </w:object>
            </w:r>
          </w:p>
        </w:tc>
        <w:tc>
          <w:tcPr>
            <w:tcW w:w="850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095D9E" w:rsidRPr="00E33EE8" w:rsidTr="005C38D0">
        <w:trPr>
          <w:cantSplit/>
          <w:trHeight w:val="1110"/>
        </w:trPr>
        <w:tc>
          <w:tcPr>
            <w:tcW w:w="568" w:type="dxa"/>
            <w:tcMar>
              <w:top w:w="113" w:type="dxa"/>
            </w:tcMar>
          </w:tcPr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095D9E" w:rsidRPr="00AA16D7" w:rsidRDefault="002425C4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2205" w:dyaOrig="2449">
                <v:shape id="_x0000_i1129" type="#_x0000_t75" style="width:131.35pt;height:141.65pt" o:ole="">
                  <v:imagedata r:id="rId211" o:title=""/>
                </v:shape>
                <o:OLEObject Type="Embed" ProgID="FXE300.Equation" ShapeID="_x0000_i1129" DrawAspect="Content" ObjectID="_1420972936" r:id="rId212"/>
              </w:object>
            </w:r>
          </w:p>
        </w:tc>
        <w:tc>
          <w:tcPr>
            <w:tcW w:w="851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f)</w:t>
            </w: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95D9E" w:rsidRPr="00AA16D7" w:rsidRDefault="002425C4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2043" w:dyaOrig="2328">
                <v:shape id="_x0000_i1130" type="#_x0000_t75" style="width:121.85pt;height:134.5pt" o:ole="">
                  <v:imagedata r:id="rId213" o:title=""/>
                </v:shape>
                <o:OLEObject Type="Embed" ProgID="FXE300.Equation" ShapeID="_x0000_i1130" DrawAspect="Content" ObjectID="_1420972937" r:id="rId214"/>
              </w:object>
            </w:r>
          </w:p>
        </w:tc>
        <w:tc>
          <w:tcPr>
            <w:tcW w:w="850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900A4B" w:rsidRDefault="00900A4B" w:rsidP="004A64CB">
      <w:pPr>
        <w:rPr>
          <w:rFonts w:asciiTheme="majorHAnsi" w:hAnsiTheme="majorHAnsi"/>
          <w:sz w:val="24"/>
          <w:szCs w:val="24"/>
        </w:rPr>
      </w:pPr>
    </w:p>
    <w:tbl>
      <w:tblPr>
        <w:tblStyle w:val="TableGrid1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568"/>
        <w:gridCol w:w="3686"/>
        <w:gridCol w:w="850"/>
        <w:gridCol w:w="425"/>
        <w:gridCol w:w="3828"/>
        <w:gridCol w:w="850"/>
      </w:tblGrid>
      <w:tr w:rsidR="00095D9E" w:rsidRPr="00AA16D7" w:rsidTr="005C38D0">
        <w:trPr>
          <w:cantSplit/>
          <w:trHeight w:val="372"/>
          <w:tblHeader/>
        </w:trPr>
        <w:tc>
          <w:tcPr>
            <w:tcW w:w="568" w:type="dxa"/>
            <w:tcMar>
              <w:top w:w="113" w:type="dxa"/>
            </w:tcMar>
          </w:tcPr>
          <w:p w:rsidR="00095D9E" w:rsidRPr="00E33EE8" w:rsidRDefault="00900A4B" w:rsidP="005C38D0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2.</w:t>
            </w:r>
          </w:p>
        </w:tc>
        <w:tc>
          <w:tcPr>
            <w:tcW w:w="3686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850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33EE8">
              <w:rPr>
                <w:rFonts w:ascii="Times New Roman" w:eastAsia="Times New Roman" w:hAnsi="Times New Roman"/>
                <w:b/>
              </w:rPr>
              <w:t>M</w:t>
            </w:r>
            <w:r w:rsidRPr="00AA16D7">
              <w:rPr>
                <w:rFonts w:ascii="Times New Roman" w:eastAsia="Times New Roman" w:hAnsi="Times New Roman"/>
                <w:b/>
              </w:rPr>
              <w:t>arks</w:t>
            </w:r>
          </w:p>
        </w:tc>
        <w:tc>
          <w:tcPr>
            <w:tcW w:w="425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828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850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b/>
                <w:color w:val="FF0000"/>
              </w:rPr>
            </w:pPr>
            <w:r w:rsidRPr="00E33EE8">
              <w:rPr>
                <w:rFonts w:ascii="Times New Roman" w:eastAsia="Times New Roman" w:hAnsi="Times New Roman"/>
                <w:b/>
              </w:rPr>
              <w:t>M</w:t>
            </w:r>
            <w:r w:rsidRPr="00AA16D7">
              <w:rPr>
                <w:rFonts w:ascii="Times New Roman" w:eastAsia="Times New Roman" w:hAnsi="Times New Roman"/>
                <w:b/>
              </w:rPr>
              <w:t>arks</w:t>
            </w:r>
          </w:p>
        </w:tc>
      </w:tr>
      <w:tr w:rsidR="00095D9E" w:rsidRPr="00AA16D7" w:rsidTr="005C38D0">
        <w:trPr>
          <w:cantSplit/>
          <w:trHeight w:val="1110"/>
        </w:trPr>
        <w:tc>
          <w:tcPr>
            <w:tcW w:w="568" w:type="dxa"/>
            <w:tcMar>
              <w:top w:w="113" w:type="dxa"/>
            </w:tcMar>
          </w:tcPr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095D9E" w:rsidRPr="00AA16D7" w:rsidRDefault="003E5313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3349" w:dyaOrig="4971">
                <v:shape id="_x0000_i1131" type="#_x0000_t75" style="width:189.9pt;height:274.55pt" o:ole="">
                  <v:imagedata r:id="rId215" o:title=""/>
                </v:shape>
                <o:OLEObject Type="Embed" ProgID="FXE300.Equation" ShapeID="_x0000_i1131" DrawAspect="Content" ObjectID="_1420972938" r:id="rId216"/>
              </w:object>
            </w:r>
          </w:p>
        </w:tc>
        <w:tc>
          <w:tcPr>
            <w:tcW w:w="850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Pr="00AA16D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5D9E" w:rsidRPr="00AA16D7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095D9E" w:rsidRPr="00AA16D7" w:rsidRDefault="003E5313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D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object w:dxaOrig="3325" w:dyaOrig="4009">
                <v:shape id="_x0000_i1132" type="#_x0000_t75" style="width:188.3pt;height:222.35pt" o:ole="">
                  <v:imagedata r:id="rId217" o:title=""/>
                </v:shape>
                <o:OLEObject Type="Embed" ProgID="FXE300.Equation" ShapeID="_x0000_i1132" DrawAspect="Content" ObjectID="_1420972939" r:id="rId218"/>
              </w:object>
            </w:r>
          </w:p>
        </w:tc>
        <w:tc>
          <w:tcPr>
            <w:tcW w:w="850" w:type="dxa"/>
          </w:tcPr>
          <w:p w:rsidR="00095D9E" w:rsidRPr="00E33EE8" w:rsidRDefault="00095D9E" w:rsidP="005C38D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3EE8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:rsidR="00095D9E" w:rsidRDefault="00095D9E" w:rsidP="004A64CB">
      <w:pPr>
        <w:rPr>
          <w:rFonts w:asciiTheme="majorHAnsi" w:hAnsiTheme="majorHAnsi"/>
          <w:sz w:val="24"/>
          <w:szCs w:val="24"/>
        </w:rPr>
      </w:pPr>
    </w:p>
    <w:p w:rsidR="00095D9E" w:rsidRDefault="00095D9E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C71E16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4E0" w:rsidRDefault="001E74E0" w:rsidP="00C868AD">
      <w:pPr>
        <w:spacing w:after="0" w:line="240" w:lineRule="auto"/>
      </w:pPr>
      <w:r>
        <w:separator/>
      </w:r>
    </w:p>
  </w:endnote>
  <w:endnote w:type="continuationSeparator" w:id="0">
    <w:p w:rsidR="001E74E0" w:rsidRDefault="001E74E0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8D0" w:rsidRDefault="005C38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08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C38D0" w:rsidRDefault="005C38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9016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08B" w:rsidRDefault="001F40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10A6B" w:rsidRDefault="00810A6B" w:rsidP="00810A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4E0" w:rsidRDefault="001E74E0" w:rsidP="00C868AD">
      <w:pPr>
        <w:spacing w:after="0" w:line="240" w:lineRule="auto"/>
      </w:pPr>
      <w:r>
        <w:separator/>
      </w:r>
    </w:p>
  </w:footnote>
  <w:footnote w:type="continuationSeparator" w:id="0">
    <w:p w:rsidR="001E74E0" w:rsidRDefault="001E74E0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8D0" w:rsidRPr="00C868AD" w:rsidRDefault="00C87172">
    <w:pPr>
      <w:pStyle w:val="Header"/>
      <w:rPr>
        <w:u w:val="single"/>
      </w:rPr>
    </w:pPr>
    <w:r>
      <w:rPr>
        <w:u w:val="single"/>
      </w:rPr>
      <w:t>Linear Equations</w:t>
    </w:r>
    <w:r w:rsidR="005C38D0">
      <w:rPr>
        <w:u w:val="single"/>
      </w:rPr>
      <w:tab/>
    </w:r>
    <w:r>
      <w:rPr>
        <w:u w:val="single"/>
      </w:rPr>
      <w:t xml:space="preserve">Topic </w:t>
    </w:r>
    <w:r w:rsidR="005C38D0" w:rsidRPr="00C868AD">
      <w:rPr>
        <w:u w:val="single"/>
      </w:rPr>
      <w:t>Test</w:t>
    </w:r>
    <w:r w:rsidR="005C38D0" w:rsidRPr="00C868AD">
      <w:rPr>
        <w:u w:val="single"/>
      </w:rPr>
      <w:tab/>
    </w:r>
    <w:r w:rsidR="005C38D0" w:rsidRPr="00C868AD">
      <w:rPr>
        <w:u w:val="single"/>
      </w:rPr>
      <w:tab/>
      <w:t>2013</w:t>
    </w:r>
    <w:r w:rsidR="005C38D0"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8D0" w:rsidRDefault="005C38D0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5C38D0" w:rsidRPr="00C71E16" w:rsidRDefault="005C38D0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22E16"/>
    <w:multiLevelType w:val="hybridMultilevel"/>
    <w:tmpl w:val="E6E23048"/>
    <w:lvl w:ilvl="0" w:tplc="52702D94">
      <w:start w:val="1"/>
      <w:numFmt w:val="decimal"/>
      <w:lvlText w:val="%1"/>
      <w:lvlJc w:val="left"/>
      <w:pPr>
        <w:ind w:left="4275" w:hanging="16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05" w:hanging="360"/>
      </w:pPr>
    </w:lvl>
    <w:lvl w:ilvl="2" w:tplc="0C09001B" w:tentative="1">
      <w:start w:val="1"/>
      <w:numFmt w:val="lowerRoman"/>
      <w:lvlText w:val="%3."/>
      <w:lvlJc w:val="right"/>
      <w:pPr>
        <w:ind w:left="4425" w:hanging="180"/>
      </w:pPr>
    </w:lvl>
    <w:lvl w:ilvl="3" w:tplc="0C09000F" w:tentative="1">
      <w:start w:val="1"/>
      <w:numFmt w:val="decimal"/>
      <w:lvlText w:val="%4."/>
      <w:lvlJc w:val="left"/>
      <w:pPr>
        <w:ind w:left="5145" w:hanging="360"/>
      </w:pPr>
    </w:lvl>
    <w:lvl w:ilvl="4" w:tplc="0C090019" w:tentative="1">
      <w:start w:val="1"/>
      <w:numFmt w:val="lowerLetter"/>
      <w:lvlText w:val="%5."/>
      <w:lvlJc w:val="left"/>
      <w:pPr>
        <w:ind w:left="5865" w:hanging="360"/>
      </w:pPr>
    </w:lvl>
    <w:lvl w:ilvl="5" w:tplc="0C09001B" w:tentative="1">
      <w:start w:val="1"/>
      <w:numFmt w:val="lowerRoman"/>
      <w:lvlText w:val="%6."/>
      <w:lvlJc w:val="right"/>
      <w:pPr>
        <w:ind w:left="6585" w:hanging="180"/>
      </w:pPr>
    </w:lvl>
    <w:lvl w:ilvl="6" w:tplc="0C09000F" w:tentative="1">
      <w:start w:val="1"/>
      <w:numFmt w:val="decimal"/>
      <w:lvlText w:val="%7."/>
      <w:lvlJc w:val="left"/>
      <w:pPr>
        <w:ind w:left="7305" w:hanging="360"/>
      </w:pPr>
    </w:lvl>
    <w:lvl w:ilvl="7" w:tplc="0C090019" w:tentative="1">
      <w:start w:val="1"/>
      <w:numFmt w:val="lowerLetter"/>
      <w:lvlText w:val="%8."/>
      <w:lvlJc w:val="left"/>
      <w:pPr>
        <w:ind w:left="8025" w:hanging="360"/>
      </w:pPr>
    </w:lvl>
    <w:lvl w:ilvl="8" w:tplc="0C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7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66"/>
    <w:rsid w:val="000176AA"/>
    <w:rsid w:val="00095D9E"/>
    <w:rsid w:val="000C4CAD"/>
    <w:rsid w:val="0018287C"/>
    <w:rsid w:val="001D51F7"/>
    <w:rsid w:val="001E74E0"/>
    <w:rsid w:val="001F408B"/>
    <w:rsid w:val="00216994"/>
    <w:rsid w:val="002425C4"/>
    <w:rsid w:val="00246314"/>
    <w:rsid w:val="002C1F1F"/>
    <w:rsid w:val="00325745"/>
    <w:rsid w:val="0035564E"/>
    <w:rsid w:val="00385307"/>
    <w:rsid w:val="003969AF"/>
    <w:rsid w:val="003E5313"/>
    <w:rsid w:val="00413DF5"/>
    <w:rsid w:val="00460B7C"/>
    <w:rsid w:val="004705A8"/>
    <w:rsid w:val="004A64CB"/>
    <w:rsid w:val="004E1D1E"/>
    <w:rsid w:val="005C38D0"/>
    <w:rsid w:val="005C44C0"/>
    <w:rsid w:val="006342AF"/>
    <w:rsid w:val="00641EA7"/>
    <w:rsid w:val="00667642"/>
    <w:rsid w:val="006718CF"/>
    <w:rsid w:val="006C30EA"/>
    <w:rsid w:val="007403DD"/>
    <w:rsid w:val="00784505"/>
    <w:rsid w:val="007B5E66"/>
    <w:rsid w:val="007D39B1"/>
    <w:rsid w:val="00810A6B"/>
    <w:rsid w:val="008360A0"/>
    <w:rsid w:val="00845ACB"/>
    <w:rsid w:val="00853748"/>
    <w:rsid w:val="008B7480"/>
    <w:rsid w:val="008C68D7"/>
    <w:rsid w:val="008F3E43"/>
    <w:rsid w:val="00900A4B"/>
    <w:rsid w:val="0097139D"/>
    <w:rsid w:val="009A5487"/>
    <w:rsid w:val="00A23965"/>
    <w:rsid w:val="00A252B0"/>
    <w:rsid w:val="00A81533"/>
    <w:rsid w:val="00A824D7"/>
    <w:rsid w:val="00AA16D7"/>
    <w:rsid w:val="00AB0C62"/>
    <w:rsid w:val="00AB3459"/>
    <w:rsid w:val="00AE291D"/>
    <w:rsid w:val="00B0317F"/>
    <w:rsid w:val="00B26BD8"/>
    <w:rsid w:val="00B81A38"/>
    <w:rsid w:val="00B850EA"/>
    <w:rsid w:val="00C17E11"/>
    <w:rsid w:val="00C56E1E"/>
    <w:rsid w:val="00C62F41"/>
    <w:rsid w:val="00C71E16"/>
    <w:rsid w:val="00C868AD"/>
    <w:rsid w:val="00C87172"/>
    <w:rsid w:val="00CA11C9"/>
    <w:rsid w:val="00D03A78"/>
    <w:rsid w:val="00D33FBA"/>
    <w:rsid w:val="00D667E2"/>
    <w:rsid w:val="00D95422"/>
    <w:rsid w:val="00E33EE8"/>
    <w:rsid w:val="00EB1449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AA16D7"/>
    <w:pPr>
      <w:spacing w:after="0" w:line="240" w:lineRule="auto"/>
    </w:pPr>
    <w:rPr>
      <w:rFonts w:eastAsia="Times New Roman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AA16D7"/>
    <w:pPr>
      <w:spacing w:after="0" w:line="240" w:lineRule="auto"/>
    </w:pPr>
    <w:rPr>
      <w:rFonts w:eastAsia="Times New Roman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AA16D7"/>
    <w:pPr>
      <w:spacing w:after="0" w:line="240" w:lineRule="auto"/>
    </w:pPr>
    <w:rPr>
      <w:rFonts w:eastAsia="Times New Roman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AA16D7"/>
    <w:pPr>
      <w:spacing w:after="0" w:line="240" w:lineRule="auto"/>
    </w:pPr>
    <w:rPr>
      <w:rFonts w:eastAsia="Times New Roman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6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2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header" Target="header1.xml"/><Relationship Id="rId128" Type="http://schemas.openxmlformats.org/officeDocument/2006/relationships/image" Target="media/image58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oleObject" Target="embeddings/oleObject88.bin"/><Relationship Id="rId216" Type="http://schemas.openxmlformats.org/officeDocument/2006/relationships/oleObject" Target="embeddings/oleObject107.bin"/><Relationship Id="rId211" Type="http://schemas.openxmlformats.org/officeDocument/2006/relationships/image" Target="media/image9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4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2.wmf"/><Relationship Id="rId192" Type="http://schemas.openxmlformats.org/officeDocument/2006/relationships/image" Target="media/image88.wmf"/><Relationship Id="rId197" Type="http://schemas.openxmlformats.org/officeDocument/2006/relationships/oleObject" Target="embeddings/oleObject96.bin"/><Relationship Id="rId206" Type="http://schemas.openxmlformats.org/officeDocument/2006/relationships/oleObject" Target="embeddings/oleObject102.bin"/><Relationship Id="rId201" Type="http://schemas.openxmlformats.org/officeDocument/2006/relationships/image" Target="media/image90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footer" Target="footer1.xml"/><Relationship Id="rId91" Type="http://schemas.openxmlformats.org/officeDocument/2006/relationships/oleObject" Target="embeddings/oleObject40.bin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89.bin"/><Relationship Id="rId217" Type="http://schemas.openxmlformats.org/officeDocument/2006/relationships/image" Target="media/image9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7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7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3.bin"/><Relationship Id="rId202" Type="http://schemas.openxmlformats.org/officeDocument/2006/relationships/oleObject" Target="embeddings/oleObject100.bin"/><Relationship Id="rId207" Type="http://schemas.openxmlformats.org/officeDocument/2006/relationships/image" Target="media/image9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header" Target="header2.xml"/><Relationship Id="rId97" Type="http://schemas.openxmlformats.org/officeDocument/2006/relationships/oleObject" Target="embeddings/oleObject43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86.bin"/><Relationship Id="rId213" Type="http://schemas.openxmlformats.org/officeDocument/2006/relationships/image" Target="media/image96.wmf"/><Relationship Id="rId218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5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8.bin"/><Relationship Id="rId203" Type="http://schemas.openxmlformats.org/officeDocument/2006/relationships/image" Target="media/image91.wmf"/><Relationship Id="rId208" Type="http://schemas.openxmlformats.org/officeDocument/2006/relationships/oleObject" Target="embeddings/oleObject10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footer" Target="footer2.xml"/><Relationship Id="rId100" Type="http://schemas.openxmlformats.org/officeDocument/2006/relationships/image" Target="media/image44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78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87.wmf"/><Relationship Id="rId219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4.bin"/><Relationship Id="rId195" Type="http://schemas.openxmlformats.org/officeDocument/2006/relationships/image" Target="media/image89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101.bin"/><Relationship Id="rId220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79.bin"/><Relationship Id="rId185" Type="http://schemas.openxmlformats.org/officeDocument/2006/relationships/image" Target="media/image8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97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D7146-C84A-4C5F-93B2-4DDC763B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0</TotalTime>
  <Pages>9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2</cp:revision>
  <dcterms:created xsi:type="dcterms:W3CDTF">2013-01-29T02:32:00Z</dcterms:created>
  <dcterms:modified xsi:type="dcterms:W3CDTF">2013-01-29T02:32:00Z</dcterms:modified>
</cp:coreProperties>
</file>