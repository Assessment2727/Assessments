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C868AD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4676" w:type="dxa"/>
          </w:tcPr>
          <w:p w:rsidR="00DC624F" w:rsidRDefault="00DC624F" w:rsidP="00DC624F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DC624F">
              <w:rPr>
                <w:rFonts w:asciiTheme="majorHAnsi" w:hAnsiTheme="majorHAnsi"/>
                <w:i/>
                <w:sz w:val="52"/>
                <w:szCs w:val="52"/>
              </w:rPr>
              <w:t>Percentages and</w:t>
            </w:r>
          </w:p>
          <w:p w:rsidR="001D51F7" w:rsidRPr="005C44C0" w:rsidRDefault="00DC624F" w:rsidP="00DC624F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DC624F">
              <w:rPr>
                <w:rFonts w:asciiTheme="majorHAnsi" w:hAnsiTheme="majorHAnsi"/>
                <w:i/>
                <w:sz w:val="52"/>
                <w:szCs w:val="52"/>
              </w:rPr>
              <w:t>Financial</w:t>
            </w:r>
            <w:r>
              <w:rPr>
                <w:rFonts w:asciiTheme="majorHAnsi" w:hAnsiTheme="majorHAnsi"/>
                <w:i/>
                <w:sz w:val="52"/>
                <w:szCs w:val="52"/>
              </w:rPr>
              <w:t xml:space="preserve"> Maths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732999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732999" w:rsidRDefault="00732999" w:rsidP="0073299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16"/>
                <w:szCs w:val="16"/>
              </w:rPr>
            </w:pPr>
            <w:r w:rsidRPr="00732999">
              <w:rPr>
                <w:rFonts w:ascii="Times New Roman" w:hAnsi="Times New Roman"/>
                <w:sz w:val="16"/>
                <w:szCs w:val="16"/>
              </w:rPr>
              <w:t xml:space="preserve">Connect fractions, decimals and percentages and carry out simple conversions (ACMNA157) </w:t>
            </w:r>
          </w:p>
          <w:p w:rsidR="00853748" w:rsidRDefault="00732999" w:rsidP="0073299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16"/>
                <w:szCs w:val="16"/>
              </w:rPr>
            </w:pPr>
            <w:r w:rsidRPr="00732999">
              <w:rPr>
                <w:rFonts w:ascii="Times New Roman" w:hAnsi="Times New Roman"/>
                <w:sz w:val="16"/>
                <w:szCs w:val="16"/>
              </w:rPr>
              <w:t>Find percentages of quantities and express one quantity as a percentage of another, with and without digital technologies (ACMNA158)</w:t>
            </w:r>
          </w:p>
          <w:p w:rsidR="00732999" w:rsidRDefault="00732999" w:rsidP="0073299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16"/>
                <w:szCs w:val="16"/>
              </w:rPr>
            </w:pPr>
            <w:r w:rsidRPr="00732999">
              <w:rPr>
                <w:rFonts w:ascii="Times New Roman" w:hAnsi="Times New Roman"/>
                <w:sz w:val="16"/>
                <w:szCs w:val="16"/>
              </w:rPr>
              <w:t>Solve  problems involving the  use  of percentages, including percentage  increases  and  decreases, with and  without digital  technologies  (ACMNA187)</w:t>
            </w:r>
          </w:p>
          <w:p w:rsidR="00732999" w:rsidRDefault="00732999" w:rsidP="0073299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Investigate </w:t>
            </w:r>
            <w:r w:rsidRPr="00732999">
              <w:rPr>
                <w:rFonts w:ascii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nd </w:t>
            </w:r>
            <w:r w:rsidRPr="00732999">
              <w:rPr>
                <w:rFonts w:ascii="Times New Roman" w:hAnsi="Times New Roman"/>
                <w:sz w:val="16"/>
                <w:szCs w:val="16"/>
              </w:rPr>
              <w:t>calculat</w:t>
            </w:r>
            <w:r>
              <w:rPr>
                <w:rFonts w:ascii="Times New Roman" w:hAnsi="Times New Roman"/>
                <w:sz w:val="16"/>
                <w:szCs w:val="16"/>
              </w:rPr>
              <w:t>e Goods and Services Tax (GST)</w:t>
            </w:r>
            <w:r w:rsidRPr="00732999">
              <w:rPr>
                <w:rFonts w:ascii="Times New Roman" w:hAnsi="Times New Roman"/>
                <w:sz w:val="16"/>
                <w:szCs w:val="16"/>
              </w:rPr>
              <w:t>, with and without digital technologies</w:t>
            </w:r>
          </w:p>
          <w:p w:rsidR="00732999" w:rsidRDefault="00732999" w:rsidP="0073299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Investigate and   calculate ‘best buys’, with and without digital </w:t>
            </w:r>
            <w:r w:rsidRPr="00732999">
              <w:rPr>
                <w:rFonts w:ascii="Times New Roman" w:hAnsi="Times New Roman"/>
                <w:sz w:val="16"/>
                <w:szCs w:val="16"/>
              </w:rPr>
              <w:t xml:space="preserve">technologies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732999">
              <w:rPr>
                <w:rFonts w:ascii="Times New Roman" w:hAnsi="Times New Roman"/>
                <w:sz w:val="16"/>
                <w:szCs w:val="16"/>
              </w:rPr>
              <w:t>(ACMNA174)</w:t>
            </w:r>
          </w:p>
          <w:p w:rsidR="00732999" w:rsidRPr="00732999" w:rsidRDefault="00732999" w:rsidP="0073299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16"/>
                <w:szCs w:val="16"/>
              </w:rPr>
            </w:pPr>
            <w:r w:rsidRPr="00732999">
              <w:rPr>
                <w:rFonts w:ascii="Times New Roman" w:hAnsi="Times New Roman"/>
                <w:sz w:val="16"/>
                <w:szCs w:val="16"/>
              </w:rPr>
              <w:t xml:space="preserve">Solve  problems  involving   profit  and    loss, with   and  without digital  technologies  (ACMNA189)    </w:t>
            </w:r>
          </w:p>
        </w:tc>
        <w:tc>
          <w:tcPr>
            <w:tcW w:w="3545" w:type="dxa"/>
            <w:vAlign w:val="center"/>
          </w:tcPr>
          <w:p w:rsidR="00853748" w:rsidRPr="00325745" w:rsidRDefault="00853748" w:rsidP="00732999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325745" w:rsidRDefault="0072619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fraction is the same as 48%?</w:t>
            </w:r>
          </w:p>
          <w:p w:rsidR="0072619A" w:rsidRDefault="0072619A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2619A" w:rsidRPr="0072619A" w:rsidRDefault="008C6796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3F2995C1" wp14:editId="3962D066">
                      <wp:simplePos x="0" y="0"/>
                      <wp:positionH relativeFrom="column">
                        <wp:posOffset>217219</wp:posOffset>
                      </wp:positionH>
                      <wp:positionV relativeFrom="paragraph">
                        <wp:posOffset>86360</wp:posOffset>
                      </wp:positionV>
                      <wp:extent cx="4362450" cy="114300"/>
                      <wp:effectExtent l="0" t="0" r="19050" b="190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" o:spid="_x0000_s1026" style="position:absolute;margin-left:17.1pt;margin-top:6.8pt;width:343.5pt;height:9pt;z-index:2516480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G/8EA&#10;AADaAAAADwAAAGRycy9kb3ducmV2LnhtbESPT2sCMRTE7wW/Q3hCbzWrUpHVKFpQpDf/nh/Jc7O4&#10;eVk2qbv10zcFweMwM79h5svOVeJOTSg9KxgOMhDE2puSCwWn4+ZjCiJEZIOVZ1LwSwGWi97bHHPj&#10;W97T/RALkSAcclRgY6xzKYO25DAMfE2cvKtvHMYkm0KaBtsEd5UcZdlEOiw5LVis6cuSvh1+nIJv&#10;bT+nj257Me3kOl7t15ez9lul3vvdagYiUhdf4Wd7ZxS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Rv/BAAAA2g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 w:rsidR="0072619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72619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2619A"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27.15pt" o:ole="">
                  <v:imagedata r:id="rId9" o:title=""/>
                </v:shape>
                <o:OLEObject Type="Embed" ProgID="FXE300.Equation" ShapeID="_x0000_i1025" DrawAspect="Content" ObjectID="_1420906579" r:id="rId10"/>
              </w:object>
            </w:r>
            <w:r w:rsidR="0072619A" w:rsidRP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="0072619A"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6" type="#_x0000_t75" style="width:8.85pt;height:27.15pt" o:ole="">
                  <v:imagedata r:id="rId11" o:title=""/>
                </v:shape>
                <o:OLEObject Type="Embed" ProgID="FXE300.Equation" ShapeID="_x0000_i1026" DrawAspect="Content" ObjectID="_1420906580" r:id="rId12"/>
              </w:objec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="0072619A"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27" type="#_x0000_t75" style="width:14.95pt;height:27.15pt" o:ole="">
                  <v:imagedata r:id="rId13" o:title=""/>
                </v:shape>
                <o:OLEObject Type="Embed" ProgID="FXE300.Equation" ShapeID="_x0000_i1027" DrawAspect="Content" ObjectID="_1420906581" r:id="rId14"/>
              </w:objec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="0072619A"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28" type="#_x0000_t75" style="width:14.95pt;height:27.15pt" o:ole="">
                  <v:imagedata r:id="rId15" o:title=""/>
                </v:shape>
                <o:OLEObject Type="Embed" ProgID="FXE300.Equation" ShapeID="_x0000_i1028" DrawAspect="Content" ObjectID="_1420906582" r:id="rId16"/>
              </w:objec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72619A" w:rsidRPr="008C6796" w:rsidRDefault="0072619A" w:rsidP="00B850EA">
            <w:pPr>
              <w:rPr>
                <w:rFonts w:ascii="Times New Roman" w:hAnsi="Times New Roman"/>
                <w:sz w:val="12"/>
                <w:szCs w:val="12"/>
              </w:rPr>
            </w:pPr>
            <w:r w:rsidRPr="008C6796">
              <w:rPr>
                <w:rFonts w:ascii="Times New Roman" w:hAnsi="Times New Roman"/>
                <w:sz w:val="12"/>
                <w:szCs w:val="12"/>
              </w:rPr>
              <w:t xml:space="preserve">     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72619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EE1B73E" wp14:editId="543F855D">
                      <wp:simplePos x="0" y="0"/>
                      <wp:positionH relativeFrom="column">
                        <wp:posOffset>4161790</wp:posOffset>
                      </wp:positionH>
                      <wp:positionV relativeFrom="paragraph">
                        <wp:posOffset>204470</wp:posOffset>
                      </wp:positionV>
                      <wp:extent cx="754380" cy="373380"/>
                      <wp:effectExtent l="0" t="0" r="2667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327.7pt;margin-top:16.1pt;width:59.4pt;height:29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Write the fraction  </w:t>
            </w:r>
            <w:r w:rsidRPr="0072619A">
              <w:rPr>
                <w:rFonts w:ascii="Times New Roman" w:hAnsi="Times New Roman"/>
                <w:color w:val="FF0000"/>
                <w:position w:val="-12"/>
                <w:sz w:val="24"/>
                <w:szCs w:val="24"/>
              </w:rPr>
              <w:object w:dxaOrig="304" w:dyaOrig="539">
                <v:shape id="_x0000_i1029" type="#_x0000_t75" style="width:11.65pt;height:21.05pt" o:ole="">
                  <v:imagedata r:id="rId17" o:title=""/>
                </v:shape>
                <o:OLEObject Type="Embed" ProgID="FXE300.Equation" ShapeID="_x0000_i1029" DrawAspect="Content" ObjectID="_1420906583" r:id="rId1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a percentage.</w:t>
            </w:r>
          </w:p>
          <w:p w:rsidR="0072619A" w:rsidRDefault="0072619A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2619A" w:rsidRDefault="0072619A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72619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 following is </w:t>
            </w:r>
            <w:r w:rsidRPr="0072619A">
              <w:rPr>
                <w:rFonts w:ascii="Times New Roman" w:hAnsi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same as 90%?</w:t>
            </w:r>
          </w:p>
          <w:p w:rsidR="0072619A" w:rsidRDefault="0072619A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2619A" w:rsidRPr="008C6796" w:rsidRDefault="008C6796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23EC1156" wp14:editId="3261CDD6">
                      <wp:simplePos x="0" y="0"/>
                      <wp:positionH relativeFrom="column">
                        <wp:posOffset>259764</wp:posOffset>
                      </wp:positionH>
                      <wp:positionV relativeFrom="paragraph">
                        <wp:posOffset>108585</wp:posOffset>
                      </wp:positionV>
                      <wp:extent cx="4362450" cy="114300"/>
                      <wp:effectExtent l="0" t="0" r="19050" b="1905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" o:spid="_x0000_s1026" style="position:absolute;margin-left:20.45pt;margin-top:8.55pt;width:343.5pt;height:9pt;z-index:25165004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BD8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4BD8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klMAA&#10;AADb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KklMAAAADbAAAADwAAAAAAAAAAAAAAAACYAgAAZHJzL2Rvd25y&#10;ZXYueG1sUEsFBgAAAAAEAAQA9QAAAIU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HtM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Ux7TBAAAA2w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iL8IA&#10;AADbAAAADwAAAGRycy9kb3ducmV2LnhtbESPQWsCMRSE74L/ITyhN82qKLIaRQuK9Katnh/Jc7O4&#10;eVk2qbv11zdCocdhZr5hVpvOVeJBTSg9KxiPMhDE2puSCwVfn/vhAkSIyAYrz6TghwJs1v3eCnPj&#10;Wz7R4xwLkSAcclRgY6xzKYO25DCMfE2cvJtvHMYkm0KaBtsEd5WcZNlcOiw5LVis6d2Svp+/nYIP&#10;bWeLZ3e4mnZ+m25Pu+tF+4NSb4NuuwQRqYv/4b/20SiYjOH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GIv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="0072619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7261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619A"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30" type="#_x0000_t75" style="width:14.95pt;height:27.15pt" o:ole="">
                  <v:imagedata r:id="rId19" o:title=""/>
                </v:shape>
                <o:OLEObject Type="Embed" ProgID="FXE300.Equation" ShapeID="_x0000_i1030" DrawAspect="Content" ObjectID="_1420906584" r:id="rId20"/>
              </w:object>
            </w:r>
            <w:r w:rsidR="0072619A" w:rsidRP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 </w:t>
            </w:r>
            <w:r w:rsidR="0072619A" w:rsidRPr="007261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64" w:dyaOrig="273">
                <v:shape id="_x0000_i1031" type="#_x0000_t75" style="width:17.7pt;height:13.85pt" o:ole="">
                  <v:imagedata r:id="rId21" o:title=""/>
                </v:shape>
                <o:OLEObject Type="Embed" ProgID="FXE300.Equation" ShapeID="_x0000_i1031" DrawAspect="Content" ObjectID="_1420906585" r:id="rId22"/>
              </w:objec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  </w:t>
            </w:r>
            <w:r w:rsidR="0072619A"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32" type="#_x0000_t75" style="width:14.95pt;height:27.15pt" o:ole="">
                  <v:imagedata r:id="rId23" o:title=""/>
                </v:shape>
                <o:OLEObject Type="Embed" ProgID="FXE300.Equation" ShapeID="_x0000_i1032" DrawAspect="Content" ObjectID="_1420906586" r:id="rId24"/>
              </w:objec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="0072619A"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33" type="#_x0000_t75" style="width:14.95pt;height:27.15pt" o:ole="">
                  <v:imagedata r:id="rId25" o:title=""/>
                </v:shape>
                <o:OLEObject Type="Embed" ProgID="FXE300.Equation" ShapeID="_x0000_i1033" DrawAspect="Content" ObjectID="_1420906587" r:id="rId26"/>
              </w:objec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8F3E43" w:rsidP="007261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46976" behindDoc="0" locked="0" layoutInCell="1" allowOverlap="1" wp14:anchorId="6D224A0E" wp14:editId="577FE795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12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117.5pt;margin-top:590.4pt;width:222pt;height:36pt;z-index:251646976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">
                      <v:roundrect id="AutoShape 13" o:spid="_x0000_s102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/>
                      <v:roundrect id="AutoShape 14" o:spid="_x0000_s102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/>
                      <v:roundrect id="AutoShape 15" o:spid="_x0000_s102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/>
                      <v:roundrect id="AutoShape 16" o:spid="_x0000_s103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    </v:group>
                  </w:pict>
                </mc:Fallback>
              </mc:AlternateContent>
            </w:r>
            <w:r w:rsidR="0072619A">
              <w:rPr>
                <w:rFonts w:ascii="Times New Roman" w:hAnsi="Times New Roman"/>
                <w:sz w:val="24"/>
                <w:szCs w:val="24"/>
              </w:rPr>
              <w:t>Write 0.0125 as a percentage.</w:t>
            </w:r>
          </w:p>
          <w:p w:rsidR="0072619A" w:rsidRDefault="0072619A" w:rsidP="007261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0E41991" wp14:editId="29B5B2BC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67945</wp:posOffset>
                      </wp:positionV>
                      <wp:extent cx="754380" cy="373380"/>
                      <wp:effectExtent l="0" t="0" r="26670" b="266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330.7pt;margin-top:5.35pt;width:59.4pt;height:29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72619A" w:rsidRDefault="0072619A" w:rsidP="0072619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2619A" w:rsidRDefault="0072619A" w:rsidP="007261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72619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number is the largest?</w:t>
            </w:r>
          </w:p>
          <w:p w:rsidR="0072619A" w:rsidRPr="0072619A" w:rsidRDefault="0072619A" w:rsidP="00B850EA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72619A" w:rsidRPr="008C6796" w:rsidRDefault="008C6796" w:rsidP="008C6796">
            <w:pPr>
              <w:tabs>
                <w:tab w:val="right" w:pos="9039"/>
              </w:tabs>
              <w:rPr>
                <w:rFonts w:ascii="Times New Roman" w:hAnsi="Times New Roman"/>
                <w:position w:val="-22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3A968EB8" wp14:editId="3CEDFA11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99744</wp:posOffset>
                      </wp:positionV>
                      <wp:extent cx="4362450" cy="114300"/>
                      <wp:effectExtent l="0" t="0" r="19050" b="1905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3" o:spid="_x0000_s1026" style="position:absolute;margin-left:19.9pt;margin-top:7.85pt;width:343.5pt;height:9pt;z-index:25165209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Bt8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bf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NkLM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RM5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2Qs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6W8MA&#10;AADb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cQ7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H6W8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fwM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5B1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1fw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="0072619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7261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619A" w:rsidRPr="007261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84" w:dyaOrig="273">
                <v:shape id="_x0000_i1034" type="#_x0000_t75" style="width:34.35pt;height:13.85pt" o:ole="">
                  <v:imagedata r:id="rId27" o:title=""/>
                </v:shape>
                <o:OLEObject Type="Embed" ProgID="FXE300.Equation" ShapeID="_x0000_i1034" DrawAspect="Content" ObjectID="_1420906588" r:id="rId28"/>
              </w:object>
            </w:r>
            <w:r w:rsidR="0072619A" w:rsidRP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 w:rsidR="00E15841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</w: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</w:t>
            </w:r>
            <w:r w:rsidR="00E15841" w:rsidRPr="00E15841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647" w:dyaOrig="383">
                <v:shape id="_x0000_i1035" type="#_x0000_t75" style="width:31.55pt;height:19.4pt" o:ole="">
                  <v:imagedata r:id="rId29" o:title=""/>
                </v:shape>
                <o:OLEObject Type="Embed" ProgID="FXE300.Equation" ShapeID="_x0000_i1035" DrawAspect="Content" ObjectID="_1420906589" r:id="rId30"/>
              </w:object>
            </w:r>
            <w:r w:rsidR="00E15841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</w: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</w:t>
            </w:r>
            <w:r w:rsidR="0072619A" w:rsidRPr="0072619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36" type="#_x0000_t75" style="width:29.9pt;height:13.85pt" o:ole="">
                  <v:imagedata r:id="rId31" o:title=""/>
                </v:shape>
                <o:OLEObject Type="Embed" ProgID="FXE300.Equation" ShapeID="_x0000_i1036" DrawAspect="Content" ObjectID="_1420906590" r:id="rId32"/>
              </w:objec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</w:t>
            </w:r>
            <w:r w:rsidR="0072619A"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37" type="#_x0000_t75" style="width:14.95pt;height:27.15pt" o:ole="">
                  <v:imagedata r:id="rId33" o:title=""/>
                </v:shape>
                <o:OLEObject Type="Embed" ProgID="FXE300.Equation" ShapeID="_x0000_i1037" DrawAspect="Content" ObjectID="_1420906591" r:id="rId34"/>
              </w:object>
            </w:r>
            <w:r w:rsidR="0072619A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 w:rsidR="00E15841">
              <w:rPr>
                <w:rFonts w:ascii="Times New Roman" w:hAnsi="Times New Roman"/>
                <w:position w:val="-22"/>
                <w:sz w:val="24"/>
                <w:szCs w:val="24"/>
              </w:rPr>
              <w:tab/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41" w:rsidRDefault="00E15841" w:rsidP="008C6796">
            <w:pPr>
              <w:ind w:right="42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Mitchell collects some shells at the beach. They are all either brown or black or white. He finds that 16% are brown and 32% are white. What percentage of the shells are black?</w:t>
            </w:r>
          </w:p>
          <w:p w:rsidR="00E15841" w:rsidRDefault="00E15841" w:rsidP="00E1584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C6796" w:rsidRDefault="008C6796" w:rsidP="00E158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09F341F" wp14:editId="469F49DA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28575</wp:posOffset>
                      </wp:positionV>
                      <wp:extent cx="1581150" cy="388620"/>
                      <wp:effectExtent l="0" t="0" r="19050" b="1143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1150" cy="388620"/>
                                <a:chOff x="0" y="0"/>
                                <a:chExt cx="1581150" cy="388620"/>
                              </a:xfrm>
                            </wpg:grpSpPr>
                            <wps:wsp>
                              <wps:cNvPr id="4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970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97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9" o:spid="_x0000_s1026" style="position:absolute;margin-left:21.7pt;margin-top:2.25pt;width:124.5pt;height:30.6pt;z-index:251674624" coordsize="15811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">
                      <v:roundrect id="AutoShape 3" o:spid="_x0000_s1027" style="position:absolute;left:14097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BjM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cZ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8gYz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4f+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4KWA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H/vEAAAA2wAAAA8AAAAAAAAAAAAAAAAAmAIAAGRycy9k&#10;b3ducmV2LnhtbFBLBQYAAAAABAAEAPUAAACJ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6YMQA&#10;AADbAAAADwAAAGRycy9kb3ducmV2LnhtbESPW2sCMRSE3wv+h3CEvtWsl6qsRrFCpfTN6/MhOW4W&#10;NyfLJnXX/vqmUOjjMDPfMMt15ypxpyaUnhUMBxkIYu1NyYWC0/H9ZQ4iRGSDlWdS8KAA61XvaYm5&#10;8S3v6X6IhUgQDjkqsDHWuZRBW3IYBr4mTt7VNw5jkk0hTYNtgrtKjrJsKh2WnBYs1rS1pG+HL6fg&#10;U9vX+Xe3u5h2eh1v9m+Xs/Y7pZ773WYBIlIX/8N/7Q+jYDKD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umDEAAAA2wAAAA8AAAAAAAAAAAAAAAAAmAIAAGRycy9k&#10;b3ducmV2LnhtbFBLBQYAAAAABAAEAPUAAACJAwAAAAA=&#10;" strokecolor="black [3213]" strokeweight="1pt"/>
                      <v:roundrect id="AutoShape 6" o:spid="_x0000_s1030" style="position:absolute;left:14097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0uEsAA&#10;AADbAAAADwAAAGRycy9kb3ducmV2LnhtbERPy2oCMRTdF/yHcAV3NaO2IqNRtKCU7hwf60tynQxO&#10;boZJ6oz9+mZR6PJw3qtN72rxoDZUnhVMxhkIYu1NxaWC82n/ugARIrLB2jMpeFKAzXrwssLc+I6P&#10;9ChiKVIIhxwV2BibXMqgLTkMY98QJ+7mW4cxwbaUpsUuhbtaTrNsLh1WnBosNvRhSd+Lb6fgS9v3&#10;xU9/uJpufpttj7vrRfuDUqNhv12CiNTHf/Gf+9MoeEtj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0uEsAAAADb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  <w:r w:rsidR="00E15841">
              <w:rPr>
                <w:rFonts w:ascii="Times New Roman" w:hAnsi="Times New Roman"/>
                <w:sz w:val="24"/>
                <w:szCs w:val="24"/>
              </w:rPr>
              <w:t xml:space="preserve">              48%                             52%     </w:t>
            </w:r>
          </w:p>
          <w:p w:rsidR="008C6796" w:rsidRPr="008C6796" w:rsidRDefault="008C6796" w:rsidP="00E1584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15841" w:rsidRDefault="008C6796" w:rsidP="00E15841">
            <w:pPr>
              <w:rPr>
                <w:rFonts w:ascii="Times New Roman" w:hAnsi="Times New Roman"/>
                <w:sz w:val="24"/>
                <w:szCs w:val="24"/>
              </w:rPr>
            </w:pPr>
            <w:r w:rsidRPr="008C67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5841">
              <w:rPr>
                <w:rFonts w:ascii="Times New Roman" w:hAnsi="Times New Roman"/>
                <w:sz w:val="24"/>
                <w:szCs w:val="24"/>
              </w:rPr>
              <w:t xml:space="preserve">             68%                              86%</w:t>
            </w:r>
          </w:p>
          <w:p w:rsidR="00E15841" w:rsidRDefault="00E15841" w:rsidP="00E1584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41" w:rsidRDefault="008C6796" w:rsidP="00E158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 24% of 400 kg.</w:t>
            </w:r>
          </w:p>
          <w:p w:rsidR="008C6796" w:rsidRDefault="008C6796" w:rsidP="00E158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E0F9B3" wp14:editId="3CD82923">
                      <wp:simplePos x="0" y="0"/>
                      <wp:positionH relativeFrom="column">
                        <wp:posOffset>3445510</wp:posOffset>
                      </wp:positionH>
                      <wp:positionV relativeFrom="paragraph">
                        <wp:posOffset>78105</wp:posOffset>
                      </wp:positionV>
                      <wp:extent cx="754380" cy="373380"/>
                      <wp:effectExtent l="0" t="0" r="26670" b="2667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" o:spid="_x0000_s1026" style="position:absolute;margin-left:271.3pt;margin-top:6.15pt;width:59.4pt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Y4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8C6796" w:rsidRPr="008C6796" w:rsidRDefault="008C6796" w:rsidP="00E1584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  <w:r w:rsidRPr="008C6796">
              <w:rPr>
                <w:rFonts w:ascii="Times New Roman" w:hAnsi="Times New Roman"/>
                <w:sz w:val="32"/>
                <w:szCs w:val="32"/>
              </w:rPr>
              <w:t>kg</w:t>
            </w:r>
          </w:p>
          <w:p w:rsidR="008C6796" w:rsidRDefault="008C6796" w:rsidP="00E1584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Layla is asked to calculate 35% of $160. </w:t>
            </w:r>
          </w:p>
          <w:p w:rsidR="00325745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the correct result?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BAEE6C6" wp14:editId="0FD82993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24130</wp:posOffset>
                      </wp:positionV>
                      <wp:extent cx="4362450" cy="114300"/>
                      <wp:effectExtent l="0" t="0" r="19050" b="1905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5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7" o:spid="_x0000_s1026" style="position:absolute;margin-left:24.7pt;margin-top:1.9pt;width:343.5pt;height:9pt;z-index:25168179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4z7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Wz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LjP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dVMMA&#10;AADbAAAADwAAAGRycy9kb3ducmV2LnhtbESPQWsCMRSE74L/ITyhN822RbFbo1ihIt7U1vMjeW6W&#10;bl6WTXS3/nojCB6HmfmGmS06V4kLNaH0rOB1lIEg1t6UXCj4OXwPpyBCRDZYeSYF/xRgMe/3Zpgb&#10;3/KOLvtYiAThkKMCG2OdSxm0JYdh5Gvi5J184zAm2RTSNNgmuKvkW5ZNpMOS04LFmlaW9N/+7BRs&#10;tR1Pr936aNrJ6X25+zr+ar9W6mXQLT9BROriM/xob4yC8Qf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gdVM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5+dL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/n50vwAAANsAAAAPAAAAAAAAAAAAAAAAAJgCAABkcnMvZG93bnJl&#10;di54bWxQSwUGAAAAAAQABAD1AAAAhA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b78MA&#10;AADbAAAADwAAAGRycy9kb3ducmV2LnhtbESPT2sCMRTE74V+h/AK3mrWiotsjaKCUnrz7/mRPDdL&#10;Ny/LJnXXfvpGEDwOM/MbZrboXS2u1IbKs4LRMANBrL2puFRwPGzepyBCRDZYeyYFNwqwmL++zLAw&#10;vuMdXfexFAnCoUAFNsamkDJoSw7D0DfEybv41mFMsi2labFLcFfLjyzLpcOK04LFhtaW9M/+1yn4&#10;1nYy/eu3Z9Pll/FytzqftN8qNXjrl58gIvXxGX60v4yCfAT3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Lb78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$28                             $56                              $70                              $112                             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truck has a mass of 7.5 tonnes and 32% of this mass is its engine.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mass of the engine?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BFB89A" wp14:editId="4019E1BC">
                      <wp:simplePos x="0" y="0"/>
                      <wp:positionH relativeFrom="column">
                        <wp:posOffset>3415030</wp:posOffset>
                      </wp:positionH>
                      <wp:positionV relativeFrom="paragraph">
                        <wp:posOffset>80645</wp:posOffset>
                      </wp:positionV>
                      <wp:extent cx="754380" cy="373380"/>
                      <wp:effectExtent l="0" t="0" r="26670" b="2667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" o:spid="_x0000_s1026" style="position:absolute;margin-left:268.9pt;margin-top:6.35pt;width:59.4pt;height:2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7EJ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8C6796" w:rsidRPr="008C6796" w:rsidRDefault="008C6796" w:rsidP="008C679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>tonnes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Walter makes 24 wooden toys for the fete, but he sells 6 of them before the fete. </w:t>
            </w:r>
          </w:p>
          <w:p w:rsidR="00325745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percentage of the toys did he sell before the fete?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C6796" w:rsidRDefault="008C6796" w:rsidP="008C67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F5B174" wp14:editId="5BA585E8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106680</wp:posOffset>
                      </wp:positionV>
                      <wp:extent cx="754380" cy="373380"/>
                      <wp:effectExtent l="0" t="0" r="26670" b="2667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8" o:spid="_x0000_s1026" style="position:absolute;margin-left:269.25pt;margin-top:8.4pt;width:59.4pt;height:2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8C6796" w:rsidRPr="008C6796" w:rsidRDefault="008C6796" w:rsidP="008C679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>%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Andrea is cycling each day to improve her fitness and today she cycled 32 km. </w:t>
            </w:r>
          </w:p>
          <w:p w:rsidR="008C6796" w:rsidRPr="008C6796" w:rsidRDefault="008C6796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Tomorrow she intends to cycle 36 km. </w:t>
            </w:r>
          </w:p>
          <w:p w:rsidR="008C6796" w:rsidRPr="008C6796" w:rsidRDefault="008C6796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25745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percentage of today’s distance is this increase? </w:t>
            </w:r>
          </w:p>
          <w:p w:rsidR="008C6796" w:rsidRPr="008C6796" w:rsidRDefault="008C6796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C6796" w:rsidRPr="008C6796" w:rsidRDefault="008C6796" w:rsidP="008C679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C6796" w:rsidRDefault="008C6796" w:rsidP="008C6796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780EFC28" wp14:editId="71EC736E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31164</wp:posOffset>
                      </wp:positionV>
                      <wp:extent cx="4362450" cy="114300"/>
                      <wp:effectExtent l="0" t="0" r="19050" b="19050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8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9" o:spid="_x0000_s1026" style="position:absolute;margin-left:24.7pt;margin-top:2.45pt;width:343.5pt;height:9pt;z-index:25169817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Yjr8A&#10;AADbAAAADwAAAGRycy9kb3ducmV2LnhtbERPy4rCMBTdD/gP4QruxtQRpVSj6MDI4M7n+pJcm2Jz&#10;U5qM7czXTxaCy8N5L9e9q8WD2lB5VjAZZyCItTcVlwrOp6/3HESIyAZrz6TglwKsV4O3JRbGd3yg&#10;xzGWIoVwKFCBjbEppAzaksMw9g1x4m6+dRgTbEtpWuxSuKvlR5bNpcOKU4PFhj4t6fvxxynYazvL&#10;//rd1XTz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8piO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9FcMA&#10;AADbAAAADwAAAGRycy9kb3ducmV2LnhtbESPT2sCMRTE7wW/Q3hCbzVrpbJsjaKCIr359/xInpul&#10;m5dlk7pbP31TEDwOM/MbZrboXS1u1IbKs4LxKANBrL2puFRwOm7echAhIhusPZOCXwqwmA9eZlgY&#10;3/GebodYigThUKACG2NTSBm0JYdh5Bvi5F196zAm2ZbStNgluKvle5ZNpcOK04LFhtaW9Pfhxyn4&#10;0vYjv/fbi+mm18lyv7qctd8q9Trsl58gIvXxGX60d0ZBPob/L+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49Fc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jYsMA&#10;AADbAAAADwAAAGRycy9kb3ducmV2LnhtbESPT2sCMRTE74LfIbxCb5qtoiyrUbSglN78e34kz83i&#10;5mXZpO62n74RCj0OM/MbZrnuXS0e1IbKs4K3cQaCWHtTcangfNqNchAhIhusPZOCbwqwXg0HSyyM&#10;7/hAj2MsRYJwKFCBjbEppAzaksMw9g1x8m6+dRiTbEtpWuwS3NVykmVz6bDitGCxoXdL+n78cgo+&#10;tZ3lP/3+arr5bbo5bK8X7fdKvb70mwWISH38D/+1P4yCfALP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yjY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G+cMA&#10;AADbAAAADwAAAGRycy9kb3ducmV2LnhtbESPT2sCMRTE74LfIbyCN822oiyrUbRQKb359/xInpvF&#10;zcuySd21n74RCj0OM/MbZrnuXS3u1IbKs4LXSQaCWHtTcangdPwY5yBCRDZYeyYFDwqwXg0HSyyM&#10;73hP90MsRYJwKFCBjbEppAzaksMw8Q1x8q6+dRiTbEtpWuwS3NXyLcvm0mHFacFiQ++W9O3w7RR8&#10;aTvLf/rdxXTz63Sz317O2u+UGr30mwWISH38D/+1P42CfArP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AG+c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4%                           8%                                  10%                             12.5%                             </w:t>
            </w:r>
          </w:p>
          <w:p w:rsidR="008C6796" w:rsidRPr="008C6796" w:rsidRDefault="008C6796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Increase 350 kg by 20% </w:t>
            </w:r>
          </w:p>
          <w:p w:rsidR="008C6796" w:rsidRDefault="008C6796" w:rsidP="008C67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152831" wp14:editId="21B3A290">
                      <wp:simplePos x="0" y="0"/>
                      <wp:positionH relativeFrom="column">
                        <wp:posOffset>3415030</wp:posOffset>
                      </wp:positionH>
                      <wp:positionV relativeFrom="paragraph">
                        <wp:posOffset>80645</wp:posOffset>
                      </wp:positionV>
                      <wp:extent cx="754380" cy="373380"/>
                      <wp:effectExtent l="0" t="0" r="26670" b="2667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4" o:spid="_x0000_s1026" style="position:absolute;margin-left:268.9pt;margin-top:6.35pt;width:59.4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8C6796" w:rsidRPr="008C6796" w:rsidRDefault="008C6796" w:rsidP="008C679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>kg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school has a decrease of 16% in its enrolments from 2012 to 2013.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its enrolments in 2012 were 850, what are its enrolments in 2013?</w:t>
            </w:r>
          </w:p>
          <w:p w:rsidR="008C6796" w:rsidRPr="008C6796" w:rsidRDefault="008C6796" w:rsidP="00B850EA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704216" wp14:editId="04A3FC52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34925</wp:posOffset>
                      </wp:positionV>
                      <wp:extent cx="754380" cy="373380"/>
                      <wp:effectExtent l="0" t="0" r="26670" b="2667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5" o:spid="_x0000_s1026" style="position:absolute;margin-left:271.45pt;margin-top:2.75pt;width:59.4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8C6796" w:rsidRPr="008C6796" w:rsidRDefault="008C6796" w:rsidP="008C679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students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Colin collects DVD movies, and in the last 12 months his collection has increased from 125 DVDs to 150 DVDs. 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percentage increase in his collection in the last 12 months?</w:t>
            </w:r>
          </w:p>
          <w:p w:rsidR="008C6796" w:rsidRPr="008C6796" w:rsidRDefault="008C6796" w:rsidP="008C679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C6796" w:rsidRPr="008C6796" w:rsidRDefault="008C6796" w:rsidP="008C679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C6796" w:rsidRDefault="008C6796" w:rsidP="008C6796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22137D5A" wp14:editId="60BCBBF0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31164</wp:posOffset>
                      </wp:positionV>
                      <wp:extent cx="4362450" cy="114300"/>
                      <wp:effectExtent l="0" t="0" r="19050" b="19050"/>
                      <wp:wrapNone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8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6" o:spid="_x0000_s1026" style="position:absolute;margin-left:24.7pt;margin-top:2.45pt;width:343.5pt;height:9pt;z-index:25170432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A+sMA&#10;AADbAAAADwAAAGRycy9kb3ducmV2LnhtbESPQWsCMRSE7wX/Q3gFbzVbpbpsjaJCpXhTW8+P5LlZ&#10;unlZNqm7+utNoeBxmJlvmPmyd7W4UBsqzwpeRxkIYu1NxaWCr+PHSw4iRGSDtWdScKUAy8XgaY6F&#10;8R3v6XKIpUgQDgUqsDE2hZRBW3IYRr4hTt7Ztw5jkm0pTYtdgrtajrNsKh1WnBYsNrSxpH8Ov07B&#10;Ttu3/NZvT6abnier/fr0rf1WqeFzv3oHEamPj/B/+9MoyG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sA+s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SUiL8A&#10;AADbAAAADwAAAGRycy9kb3ducmV2LnhtbERPy4rCMBTdD/gP4QruxtQRpVSj6MDI4M7n+pJcm2Jz&#10;U5qM7czXTxaCy8N5L9e9q8WD2lB5VjAZZyCItTcVlwrOp6/3HESIyAZrz6TglwKsV4O3JRbGd3yg&#10;xzGWIoVwKFCBjbEppAzaksMw9g1x4m6+dRgTbEtpWuxSuKvlR5bNpcOKU4PFhj4t6fvxxynYazvL&#10;//rd1XTz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hJSIvwAAANsAAAAPAAAAAAAAAAAAAAAAAJgCAABkcnMvZG93bnJl&#10;di54bWxQSwUGAAAAAAQABAD1AAAAhA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xE8QA&#10;AADbAAAADwAAAGRycy9kb3ducmV2LnhtbESPT2sCMRTE7wW/Q3gFbzVbpbLdGkWFSvHmn3p+JM/N&#10;0s3Lsknd1U9vCgWPw8z8hpkteleLC7Wh8qzgdZSBINbeVFwqOB4+X3IQISIbrD2TgisFWMwHTzMs&#10;jO94R5d9LEWCcChQgY2xKaQM2pLDMPINcfLOvnUYk2xLaVrsEtzVcpxlU+mw4rRgsaG1Jf2z/3UK&#10;ttq+5bd+czLd9DxZ7lanb+03Sg2f++UHiEh9fIT/219GQf4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IMRPEAAAA2w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OU8AA&#10;AADbAAAADwAAAGRycy9kb3ducmV2LnhtbERPz2vCMBS+D/wfwht4m+kmE+2aig6UsZtuen4kz6as&#10;eSlNtNW/fjkIHj++38VycI24UBdqzwpeJxkIYu1NzZWC35/NyxxEiMgGG8+k4EoBluXoqcDc+J53&#10;dNnHSqQQDjkqsDG2uZRBW3IYJr4lTtzJdw5jgl0lTYd9CneNfMuymXRYc2qw2NKnJf23PzsF39q+&#10;z2/D9mj62Wm62q2PB+23So2fh9UHiEhDfIjv7i+jYJHWpy/pB8j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sOU8AAAADb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12.5%                        15%                              20%                             25%                             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shoe retailer calculates that he needs to sell a particular sandal for a price of $23.00 before adding the 10% GST. What is the price after the GST is added?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5745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4382C2A6" wp14:editId="0A7239B1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21639</wp:posOffset>
                      </wp:positionV>
                      <wp:extent cx="4362450" cy="114300"/>
                      <wp:effectExtent l="0" t="0" r="19050" b="19050"/>
                      <wp:wrapNone/>
                      <wp:docPr id="295" name="Group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5" o:spid="_x0000_s1026" style="position:absolute;margin-left:24.7pt;margin-top:1.7pt;width:343.5pt;height:9pt;z-index:25171251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NkMQA&#10;AADcAAAADwAAAGRycy9kb3ducmV2LnhtbESPT2sCMRTE74V+h/AK3mq2She7NYoKSvHm3/MjeW6W&#10;bl6WTXS3/fSmUPA4zMxvmOm8d7W4URsqzwrehhkIYu1NxaWC42H9OgERIrLB2jMp+KEA89nz0xQL&#10;4zve0W0fS5EgHApUYGNsCimDtuQwDH1DnLyLbx3GJNtSmha7BHe1HGVZLh1WnBYsNrSypL/3V6dg&#10;q+375LffnE2XX8aL3fJ80n6j1OClX3yCiNTHR/i//WUUjD5y+Du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TZD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boC8UA&#10;AADcAAAADwAAAGRycy9kb3ducmV2LnhtbESPQWsCMRSE7wX/Q3hCbzVbS9VujWILFfHm2np+JM/N&#10;0s3Lskndrb/eCILHYWa+YebL3tXiRG2oPCt4HmUgiLU3FZcKvvdfTzMQISIbrD2Tgn8KsFwMHuaY&#10;G9/xjk5FLEWCcMhRgY2xyaUM2pLDMPINcfKOvnUYk2xLaVrsEtzVcpxlE+mw4rRgsaFPS/q3+HMK&#10;ttq+zs79+mC6yfFltfs4/Gi/Vupx2K/eQUTq4z18a2+MgvHbFK5n0hG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ugLxQAAANwAAAAPAAAAAAAAAAAAAAAAAJgCAABkcnMv&#10;ZG93bnJldi54bWxQSwUGAAAAAAQABAD1AAAAig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8ecIA&#10;AADcAAAADwAAAGRycy9kb3ducmV2LnhtbERPz2vCMBS+D/wfwhN2m+kciuuaigoT2c26eX4kz6as&#10;eSlNZrv99ctB8Pjx/S7Wo2vFlfrQeFbwPMtAEGtvGq4VfJ7en1YgQkQ22HomBb8UYF1OHgrMjR/4&#10;SNcq1iKFcMhRgY2xy6UM2pLDMPMdceIuvncYE+xraXocUrhr5TzLltJhw6nBYkc7S/q7+nEKPrRd&#10;rP7G/dkMy8vL5rg9f2m/V+pxOm7eQEQa4118cx+MgvlrWpvOpCMg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Xx5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Z4sQA&#10;AADcAAAADwAAAGRycy9kb3ducmV2LnhtbESPQWsCMRSE74L/ITyhN81qUXRrFBUq4k3ben4kz83i&#10;5mXZpO62v94UCh6HmfmGWa47V4k7NaH0rGA8ykAQa29KLhR8frwP5yBCRDZYeSYFPxRgver3lpgb&#10;3/KJ7udYiAThkKMCG2OdSxm0JYdh5Gvi5F194zAm2RTSNNgmuKvkJMtm0mHJacFiTTtL+nb+dgqO&#10;2k7nv93+YtrZ9XVz2l6+tN8r9TLoNm8gInXxGf5vH4yCyWIBf2fS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12eL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$23.10                         $24.00                           $25.10                        $25.30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Some charities can buy goods free of GST. A DVD player is advertised as costing $77.55 including the</w:t>
            </w:r>
            <w:r w:rsidR="005F2A0D">
              <w:rPr>
                <w:rFonts w:ascii="Times New Roman" w:hAnsi="Times New Roman"/>
                <w:sz w:val="24"/>
                <w:szCs w:val="24"/>
              </w:rPr>
              <w:t xml:space="preserve"> 10%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GST. What price would a charity be able to buy the DVD player for?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B1BF78B" wp14:editId="5AF46AD5">
                      <wp:simplePos x="0" y="0"/>
                      <wp:positionH relativeFrom="column">
                        <wp:posOffset>4246782</wp:posOffset>
                      </wp:positionH>
                      <wp:positionV relativeFrom="paragraph">
                        <wp:posOffset>80743</wp:posOffset>
                      </wp:positionV>
                      <wp:extent cx="949570" cy="373380"/>
                      <wp:effectExtent l="0" t="0" r="22225" b="26670"/>
                      <wp:wrapNone/>
                      <wp:docPr id="305" name="Rectangle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57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5" o:spid="_x0000_s1026" style="position:absolute;margin-left:334.4pt;margin-top:6.35pt;width:74.75pt;height:2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</w:p>
          <w:p w:rsidR="008C6796" w:rsidRPr="008C6796" w:rsidRDefault="008C6796" w:rsidP="00B850EA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>$</w:t>
            </w:r>
          </w:p>
          <w:p w:rsidR="008C6796" w:rsidRDefault="008C6796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F522A" w:rsidRDefault="003F522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Ahn and his family make shirts for $12.50 each and sell them for $20.00. </w:t>
            </w:r>
          </w:p>
          <w:p w:rsidR="00325745" w:rsidRDefault="003F522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their profit as a percentage of the cost price?</w:t>
            </w:r>
          </w:p>
          <w:p w:rsidR="003F522A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DB35753" wp14:editId="142A0537">
                      <wp:simplePos x="0" y="0"/>
                      <wp:positionH relativeFrom="column">
                        <wp:posOffset>4246782</wp:posOffset>
                      </wp:positionH>
                      <wp:positionV relativeFrom="paragraph">
                        <wp:posOffset>80743</wp:posOffset>
                      </wp:positionV>
                      <wp:extent cx="949570" cy="373380"/>
                      <wp:effectExtent l="0" t="0" r="22225" b="2667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57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9" o:spid="_x0000_s1026" style="position:absolute;margin-left:334.4pt;margin-top:6.35pt;width:74.75pt;height:2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</w:p>
          <w:p w:rsidR="003F522A" w:rsidRDefault="003F522A" w:rsidP="00B850EA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>%</w:t>
            </w:r>
          </w:p>
          <w:p w:rsidR="003F522A" w:rsidRPr="003F522A" w:rsidRDefault="003F522A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F522A" w:rsidRDefault="003F522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three deals available on the same T shirts at four different shops.</w:t>
            </w:r>
          </w:p>
          <w:p w:rsidR="003F522A" w:rsidRDefault="003F522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the best value for money if you wanted three T shirts?</w:t>
            </w:r>
          </w:p>
          <w:p w:rsidR="003F522A" w:rsidRDefault="003F522A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F522A" w:rsidRDefault="003F522A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B16BE69" wp14:editId="22939B29">
                      <wp:simplePos x="0" y="0"/>
                      <wp:positionH relativeFrom="column">
                        <wp:posOffset>364099</wp:posOffset>
                      </wp:positionH>
                      <wp:positionV relativeFrom="paragraph">
                        <wp:posOffset>45915</wp:posOffset>
                      </wp:positionV>
                      <wp:extent cx="171450" cy="907367"/>
                      <wp:effectExtent l="0" t="0" r="19050" b="26670"/>
                      <wp:wrapNone/>
                      <wp:docPr id="315" name="Group 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07367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31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5" o:spid="_x0000_s1026" style="position:absolute;margin-left:28.65pt;margin-top:3.6pt;width:13.5pt;height:71.45pt;z-index:251722752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BV8MA&#10;AADcAAAADwAAAGRycy9kb3ducmV2LnhtbESPQWsCMRSE7wX/Q3hCbzVrxUVWo2ihIr1pq+dH8tws&#10;bl6WTepu/fWNIHgcZuYbZrHqXS2u1IbKs4LxKANBrL2puFTw8/35NgMRIrLB2jMp+KMAq+XgZYGF&#10;8R3v6XqIpUgQDgUqsDE2hZRBW3IYRr4hTt7Ztw5jkm0pTYtdgrtavmdZLh1WnBYsNvRhSV8Ov07B&#10;l7bT2a3fnkyXnyfr/eZ01H6r1OuwX89BROrjM/xo74yCyTiH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hBV8MAAADc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TkzMQA&#10;AADcAAAADwAAAGRycy9kb3ducmV2LnhtbESPW2sCMRSE3wv+h3CEvtWsFS9sjWILFfHN6/MhOW6W&#10;bk6WTepu++uNIPg4zMw3zHzZuUpcqQmlZwXDQQaCWHtTcqHgePh+m4EIEdlg5ZkU/FGA5aL3Msfc&#10;+JZ3dN3HQiQIhxwV2BjrXMqgLTkMA18TJ+/iG4cxyaaQpsE2wV0l37NsIh2WnBYs1vRlSf/sf52C&#10;rbbj2X+3Ppt2chmtdp/nk/ZrpV773eoDRKQuPsOP9sYoGA2ncD+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U5MzEAAAA3AAAAA8AAAAAAAAAAAAAAAAAmAIAAGRycy9k&#10;b3ducmV2LnhtbFBLBQYAAAAABAAEAPUAAACJ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vsAA&#10;AADcAAAADwAAAGRycy9kb3ducmV2LnhtbERPy4rCMBTdD/gP4QruxlRlRKpRVFBkdj7Xl+TaFJub&#10;0kRb5+sni4FZHs57sepcJV7UhNKzgtEwA0GsvSm5UHA57z5nIEJENlh5JgVvCrBa9j4WmBvf8pFe&#10;p1iIFMIhRwU2xjqXMmhLDsPQ18SJu/vGYUywKaRpsE3hrpLjLJtKhyWnBos1bS3px+npFHxr+zX7&#10;6fY3007vk/Vxc7tqv1dq0O/WcxCRuvgv/nMfjILJKK1NZ9IR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twvsAAAADcAAAADwAAAAAAAAAAAAAAAACYAgAAZHJzL2Rvd25y&#10;ZXYueG1sUEsFBgAAAAAEAAQA9QAAAIUDAAAAAA=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VJcQA&#10;AADcAAAADwAAAGRycy9kb3ducmV2LnhtbESPQWsCMRSE74L/ITzBm2ZVFLs1ihYU8aZtPT+S52bp&#10;5mXZpO62v94UCh6HmfmGWW06V4k7NaH0rGAyzkAQa29KLhR8vO9HSxAhIhusPJOCHwqwWfd7K8yN&#10;b/lM90ssRIJwyFGBjbHOpQzaksMw9jVx8m6+cRiTbAppGmwT3FVymmUL6bDktGCxpjdL+uvy7RSc&#10;tJ0vf7vD1bSL22x73l0/tT8oNRx021cQkbr4DP+3j0bBbPICf2fS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H1SX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Store A:      Regular price of $12.00. </w:t>
            </w:r>
          </w:p>
          <w:p w:rsidR="003F522A" w:rsidRPr="003F522A" w:rsidRDefault="003F522A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F522A" w:rsidRDefault="003F522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Store B:      10% off the regular price of $13.00.</w:t>
            </w:r>
          </w:p>
          <w:p w:rsidR="003F522A" w:rsidRPr="003F522A" w:rsidRDefault="003F522A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F522A" w:rsidRDefault="003F522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Store C:      A third T shirt free when you buy two at $17.00 each. </w:t>
            </w:r>
          </w:p>
          <w:p w:rsidR="003F522A" w:rsidRPr="003F522A" w:rsidRDefault="003F522A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F522A" w:rsidRDefault="003F522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Store D:      A third T shirt at half price when you buy two at $14.00 each. </w:t>
            </w:r>
          </w:p>
          <w:p w:rsidR="003F522A" w:rsidRPr="003F522A" w:rsidRDefault="003F522A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325745" w:rsidRDefault="00325745"/>
    <w:p w:rsidR="00413DF5" w:rsidRDefault="00413DF5">
      <w:pPr>
        <w:sectPr w:rsidR="00413DF5" w:rsidSect="001C34EB">
          <w:headerReference w:type="default" r:id="rId35"/>
          <w:footerReference w:type="default" r:id="rId36"/>
          <w:headerReference w:type="first" r:id="rId37"/>
          <w:footerReference w:type="first" r:id="rId3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325745" w:rsidTr="00A824D7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5243" w:type="dxa"/>
            <w:tcBorders>
              <w:right w:val="single" w:sz="4" w:space="0" w:color="auto"/>
            </w:tcBorders>
          </w:tcPr>
          <w:p w:rsidR="00DC624F" w:rsidRDefault="00DC624F" w:rsidP="00DC624F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DC624F">
              <w:rPr>
                <w:rFonts w:asciiTheme="majorHAnsi" w:hAnsiTheme="majorHAnsi"/>
                <w:i/>
                <w:sz w:val="52"/>
                <w:szCs w:val="52"/>
              </w:rPr>
              <w:t>Percentages and</w:t>
            </w:r>
          </w:p>
          <w:p w:rsidR="001D51F7" w:rsidRPr="00325745" w:rsidRDefault="00DC624F" w:rsidP="00DC624F">
            <w:pPr>
              <w:ind w:left="720" w:hanging="720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DC624F">
              <w:rPr>
                <w:rFonts w:asciiTheme="majorHAnsi" w:hAnsiTheme="majorHAnsi"/>
                <w:i/>
                <w:sz w:val="52"/>
                <w:szCs w:val="52"/>
              </w:rPr>
              <w:t>Financial</w:t>
            </w:r>
            <w:r>
              <w:rPr>
                <w:rFonts w:asciiTheme="majorHAnsi" w:hAnsiTheme="majorHAnsi"/>
                <w:i/>
                <w:sz w:val="52"/>
                <w:szCs w:val="52"/>
              </w:rPr>
              <w:t xml:space="preserve"> Maths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53748" w:rsidRDefault="00853748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4F3280" w:rsidRPr="004F3280" w:rsidRDefault="004F3280" w:rsidP="004F3280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Answer all questions in the spaces provided on this test paper by: </w:t>
            </w:r>
          </w:p>
          <w:p w:rsidR="004F3280" w:rsidRPr="004F3280" w:rsidRDefault="004F3280" w:rsidP="004F3280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4F3280" w:rsidRPr="004F3280" w:rsidRDefault="004F3280" w:rsidP="004F3280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4F3280" w:rsidRPr="004F3280" w:rsidRDefault="004F3280" w:rsidP="004F3280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4F3280" w:rsidRPr="004F3280" w:rsidRDefault="004F3280" w:rsidP="004F328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        Show any working out on the test paper. </w:t>
            </w:r>
          </w:p>
          <w:p w:rsidR="00325745" w:rsidRPr="004F3280" w:rsidRDefault="004F3280" w:rsidP="004F328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      </w:t>
            </w:r>
            <w:r w:rsidR="00325745" w:rsidRPr="004F3280">
              <w:rPr>
                <w:rFonts w:asciiTheme="majorHAnsi" w:eastAsia="Times New Roman" w:hAnsiTheme="majorHAnsi"/>
                <w:b/>
                <w:sz w:val="24"/>
                <w:szCs w:val="24"/>
                <w:lang w:eastAsia="en-AU"/>
              </w:rPr>
              <w:t xml:space="preserve"> Calculators are allowed for this section.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1D51F7" w:rsidRDefault="004F3280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37.5%  = ?</w:t>
            </w:r>
          </w:p>
          <w:p w:rsidR="00197A11" w:rsidRPr="00197A11" w:rsidRDefault="00197A11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F3280" w:rsidRPr="008C6796" w:rsidRDefault="008C6796" w:rsidP="008C6796">
            <w:pPr>
              <w:ind w:left="-350"/>
              <w:rPr>
                <w:rFonts w:ascii="Times New Roman" w:hAnsi="Times New Roman"/>
                <w:position w:val="-22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3040E504" wp14:editId="449E9C5A">
                      <wp:simplePos x="0" y="0"/>
                      <wp:positionH relativeFrom="column">
                        <wp:posOffset>263574</wp:posOffset>
                      </wp:positionH>
                      <wp:positionV relativeFrom="paragraph">
                        <wp:posOffset>115570</wp:posOffset>
                      </wp:positionV>
                      <wp:extent cx="4362450" cy="114300"/>
                      <wp:effectExtent l="0" t="0" r="19050" b="1905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" o:spid="_x0000_s1026" style="position:absolute;margin-left:20.75pt;margin-top:9.1pt;width:343.5pt;height:9pt;z-index:25165312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uKc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6AP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5uK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1Rac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ff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NUWnBAAAA2w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="004F3280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197A1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197A11" w:rsidRPr="004F3280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6914" w:dyaOrig="539">
                <v:shape id="_x0000_i1038" type="#_x0000_t75" style="width:345.6pt;height:27.15pt" o:ole="">
                  <v:imagedata r:id="rId39" o:title=""/>
                </v:shape>
                <o:OLEObject Type="Embed" ProgID="FXE300.Equation" ShapeID="_x0000_i1038" DrawAspect="Content" ObjectID="_1420906592" r:id="rId40"/>
              </w:object>
            </w:r>
            <w:r w:rsidR="004F3280" w:rsidRPr="004F3280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E15841" w:rsidRPr="001B3341" w:rsidRDefault="00E15841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E15841" w:rsidRDefault="00E15841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Zena reads that  </w:t>
            </w:r>
            <w:r w:rsidRPr="00E15841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9" type="#_x0000_t75" style="width:8.85pt;height:27.15pt" o:ole="">
                  <v:imagedata r:id="rId41" o:title=""/>
                </v:shape>
                <o:OLEObject Type="Embed" ProgID="FXE300.Equation" ShapeID="_x0000_i1039" DrawAspect="Content" ObjectID="_1420906593" r:id="rId4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population are right handed. What percentage does this represent?</w:t>
            </w:r>
          </w:p>
          <w:p w:rsidR="00E15841" w:rsidRDefault="00E15841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E0F0A1" wp14:editId="377C125A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67310</wp:posOffset>
                      </wp:positionV>
                      <wp:extent cx="754380" cy="373380"/>
                      <wp:effectExtent l="0" t="0" r="2667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91.8pt;margin-top:5.3pt;width:59.4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E15841" w:rsidRPr="00E15841" w:rsidRDefault="00E15841" w:rsidP="00B850EA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>%</w:t>
            </w:r>
          </w:p>
          <w:p w:rsidR="00E15841" w:rsidRDefault="00E15841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following in order from smallest to largest.</w:t>
            </w: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7A11" w:rsidRPr="00197A11" w:rsidRDefault="00197A11" w:rsidP="001D51F7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DD8D393" wp14:editId="72396FD0">
                      <wp:simplePos x="0" y="0"/>
                      <wp:positionH relativeFrom="column">
                        <wp:posOffset>4657090</wp:posOffset>
                      </wp:positionH>
                      <wp:positionV relativeFrom="paragraph">
                        <wp:posOffset>194310</wp:posOffset>
                      </wp:positionV>
                      <wp:extent cx="754380" cy="373380"/>
                      <wp:effectExtent l="0" t="0" r="26670" b="2667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366.7pt;margin-top:15.3pt;width:59.4pt;height:2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xHmgIAAI8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0836E5C" wp14:editId="6D2D7332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186690</wp:posOffset>
                      </wp:positionV>
                      <wp:extent cx="754380" cy="373380"/>
                      <wp:effectExtent l="0" t="0" r="26670" b="2667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296.5pt;margin-top:14.7pt;width:59.4pt;height:2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X5mgIAAI8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A932B7" wp14:editId="0D0B3907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194310</wp:posOffset>
                      </wp:positionV>
                      <wp:extent cx="754380" cy="373380"/>
                      <wp:effectExtent l="0" t="0" r="26670" b="2667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226.3pt;margin-top:15.3pt;width:59.4pt;height:2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2976AE8" wp14:editId="05ED03F3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194310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54.3pt;margin-top:15.3pt;width:59.4pt;height:29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197A11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284" w:dyaOrig="539">
                <v:shape id="_x0000_i1040" type="#_x0000_t75" style="width:114.1pt;height:27.15pt" o:ole="">
                  <v:imagedata r:id="rId43" o:title=""/>
                </v:shape>
                <o:OLEObject Type="Embed" ProgID="FXE300.Equation" ShapeID="_x0000_i1040" DrawAspect="Content" ObjectID="_1420906594" r:id="rId44"/>
              </w:object>
            </w:r>
            <w:r w:rsidRPr="00197A11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</w:t>
            </w: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5745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diagram has  </w:t>
            </w:r>
            <w:r w:rsidRPr="00197A11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587" w:dyaOrig="383">
                <v:shape id="_x0000_i1041" type="#_x0000_t75" style="width:29.35pt;height:19.4pt" o:ole="">
                  <v:imagedata r:id="rId45" o:title=""/>
                </v:shape>
                <o:OLEObject Type="Embed" ProgID="FXE300.Equation" ShapeID="_x0000_i1041" DrawAspect="Content" ObjectID="_1420906595" r:id="rId4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shaded?</w:t>
            </w: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BD478F" wp14:editId="286F3853">
                      <wp:simplePos x="0" y="0"/>
                      <wp:positionH relativeFrom="column">
                        <wp:posOffset>2241550</wp:posOffset>
                      </wp:positionH>
                      <wp:positionV relativeFrom="paragraph">
                        <wp:posOffset>120015</wp:posOffset>
                      </wp:positionV>
                      <wp:extent cx="171450" cy="114300"/>
                      <wp:effectExtent l="0" t="0" r="19050" b="19050"/>
                      <wp:wrapNone/>
                      <wp:docPr id="40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6" o:spid="_x0000_s1026" style="position:absolute;margin-left:176.5pt;margin-top:9.45pt;width:13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D09242" wp14:editId="5587BA1A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120015</wp:posOffset>
                      </wp:positionV>
                      <wp:extent cx="171450" cy="114300"/>
                      <wp:effectExtent l="0" t="0" r="19050" b="19050"/>
                      <wp:wrapNone/>
                      <wp:docPr id="3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4" o:spid="_x0000_s1026" style="position:absolute;margin-left:39.1pt;margin-top:9.45pt;width:13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" strokecolor="black [3213]" strokeweight="1pt"/>
                  </w:pict>
                </mc:Fallback>
              </mc:AlternateContent>
            </w:r>
            <w:r w:rsidR="008457C3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27" type="#_x0000_t75" style="position:absolute;margin-left:71.4pt;margin-top:5.85pt;width:189.75pt;height:105.75pt;z-index:-251654144;mso-position-horizontal-relative:text;mso-position-vertical-relative:text">
                  <v:imagedata r:id="rId47" o:title=""/>
                </v:shape>
                <o:OLEObject Type="Embed" ProgID="FXDraw3.Document" ShapeID="_x0000_s1027" DrawAspect="Content" ObjectID="_1420906614" r:id="rId48"/>
              </w:pict>
            </w: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2FB6643" wp14:editId="118F0AFC">
                      <wp:simplePos x="0" y="0"/>
                      <wp:positionH relativeFrom="column">
                        <wp:posOffset>2218690</wp:posOffset>
                      </wp:positionH>
                      <wp:positionV relativeFrom="paragraph">
                        <wp:posOffset>165735</wp:posOffset>
                      </wp:positionV>
                      <wp:extent cx="171450" cy="114300"/>
                      <wp:effectExtent l="0" t="0" r="19050" b="19050"/>
                      <wp:wrapNone/>
                      <wp:docPr id="3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3" o:spid="_x0000_s1026" style="position:absolute;margin-left:174.7pt;margin-top:13.05pt;width:13.5pt;height: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A51594" wp14:editId="533992C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165735</wp:posOffset>
                      </wp:positionV>
                      <wp:extent cx="171450" cy="114300"/>
                      <wp:effectExtent l="0" t="0" r="19050" b="19050"/>
                      <wp:wrapNone/>
                      <wp:docPr id="39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5" o:spid="_x0000_s1026" style="position:absolute;margin-left:39.1pt;margin-top:13.05pt;width:13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" strokecolor="black [3213]" strokeweight="1pt"/>
                  </w:pict>
                </mc:Fallback>
              </mc:AlternateContent>
            </w: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97A11" w:rsidRDefault="00197A1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41" w:rsidRDefault="00E15841" w:rsidP="00C630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recording music onto an MP3 player Karen receives a message that 42.6% of the available space is used. What percentage remains to be used?</w:t>
            </w:r>
          </w:p>
          <w:p w:rsidR="00E15841" w:rsidRDefault="00E15841" w:rsidP="00C630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C1999D" wp14:editId="382EFF64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75565</wp:posOffset>
                      </wp:positionV>
                      <wp:extent cx="754380" cy="373380"/>
                      <wp:effectExtent l="0" t="0" r="26670" b="266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297.1pt;margin-top:5.95pt;width:59.4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E15841" w:rsidRDefault="00E15841" w:rsidP="00C630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15841" w:rsidRDefault="00E15841" w:rsidP="00C630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6796" w:rsidRDefault="008457C3" w:rsidP="00C630CB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38C1E934">
                <v:shape id="_x0000_s1052" type="#_x0000_t75" style="position:absolute;margin-left:276.25pt;margin-top:1.8pt;width:152.5pt;height:121.35pt;z-index:251666432;mso-position-horizontal-relative:text;mso-position-vertical-relative:text">
                  <v:imagedata r:id="rId49" o:title=""/>
                  <w10:wrap type="square"/>
                </v:shape>
                <o:OLEObject Type="Embed" ProgID="FXDraw3.Document" ShapeID="_x0000_s1052" DrawAspect="Content" ObjectID="_1420906615" r:id="rId50"/>
              </w:pict>
            </w:r>
            <w:r w:rsidR="00E15841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="008C6796">
              <w:rPr>
                <w:rFonts w:ascii="Times New Roman" w:hAnsi="Times New Roman"/>
                <w:sz w:val="24"/>
                <w:szCs w:val="24"/>
              </w:rPr>
              <w:t>the art work shown,</w:t>
            </w:r>
            <w:r w:rsidR="00E15841">
              <w:rPr>
                <w:rFonts w:ascii="Times New Roman" w:hAnsi="Times New Roman"/>
                <w:sz w:val="24"/>
                <w:szCs w:val="24"/>
              </w:rPr>
              <w:t xml:space="preserve"> there are </w:t>
            </w:r>
            <w:r w:rsidR="008C6796">
              <w:rPr>
                <w:rFonts w:ascii="Times New Roman" w:hAnsi="Times New Roman"/>
                <w:sz w:val="24"/>
                <w:szCs w:val="24"/>
              </w:rPr>
              <w:t xml:space="preserve">some </w:t>
            </w:r>
            <w:r w:rsidR="00E15841">
              <w:rPr>
                <w:rFonts w:ascii="Times New Roman" w:hAnsi="Times New Roman"/>
                <w:sz w:val="24"/>
                <w:szCs w:val="24"/>
              </w:rPr>
              <w:t xml:space="preserve">flowers with white petals and </w:t>
            </w:r>
            <w:r w:rsidR="008C6796">
              <w:rPr>
                <w:rFonts w:ascii="Times New Roman" w:hAnsi="Times New Roman"/>
                <w:sz w:val="24"/>
                <w:szCs w:val="24"/>
              </w:rPr>
              <w:t>some flow</w:t>
            </w:r>
            <w:r w:rsidR="00E15841">
              <w:rPr>
                <w:rFonts w:ascii="Times New Roman" w:hAnsi="Times New Roman"/>
                <w:sz w:val="24"/>
                <w:szCs w:val="24"/>
              </w:rPr>
              <w:t xml:space="preserve">ers with coloured petals. </w:t>
            </w:r>
          </w:p>
          <w:p w:rsidR="00E15841" w:rsidRDefault="00E15841" w:rsidP="00C630CB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percentage of the flowers in the </w:t>
            </w:r>
            <w:r w:rsidR="008C6796">
              <w:rPr>
                <w:rFonts w:ascii="Times New Roman" w:hAnsi="Times New Roman"/>
                <w:sz w:val="24"/>
                <w:szCs w:val="24"/>
              </w:rPr>
              <w:t>art work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have white petals?</w:t>
            </w:r>
          </w:p>
          <w:p w:rsidR="00E15841" w:rsidRDefault="00E15841" w:rsidP="00C630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15841" w:rsidRDefault="00E15841" w:rsidP="00C630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08739E" wp14:editId="254881DD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118745</wp:posOffset>
                      </wp:positionV>
                      <wp:extent cx="754380" cy="373380"/>
                      <wp:effectExtent l="0" t="0" r="26670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73.3pt;margin-top:9.35pt;width:59.4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" filled="f" strokecolor="black [3213]" strokeweight="1.5pt"/>
                  </w:pict>
                </mc:Fallback>
              </mc:AlternateContent>
            </w:r>
          </w:p>
          <w:p w:rsidR="00E15841" w:rsidRDefault="00E15841" w:rsidP="00C630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15841" w:rsidRDefault="00E15841" w:rsidP="00C630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6796" w:rsidRDefault="008C6796" w:rsidP="008C6796">
            <w:pPr>
              <w:ind w:right="47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Quentin transfers some songs onto his portable media player. After he has finished he sees the message shown. What percentage of the storage on the player has he used?</w:t>
            </w:r>
          </w:p>
          <w:p w:rsidR="008C6796" w:rsidRPr="008C6796" w:rsidRDefault="008C6796" w:rsidP="008C679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C6796" w:rsidRDefault="008C6796" w:rsidP="008C67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9AAD2B9" wp14:editId="5963026F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27940</wp:posOffset>
                      </wp:positionV>
                      <wp:extent cx="1581150" cy="388620"/>
                      <wp:effectExtent l="0" t="0" r="19050" b="1143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1150" cy="388620"/>
                                <a:chOff x="0" y="0"/>
                                <a:chExt cx="1581150" cy="388620"/>
                              </a:xfrm>
                            </wpg:grpSpPr>
                            <wps:wsp>
                              <wps:cNvPr id="5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970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97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1" o:spid="_x0000_s1026" style="position:absolute;margin-left:20.8pt;margin-top:2.2pt;width:124.5pt;height:30.6pt;z-index:251677696" coordsize="15811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">
                      <v:roundrect id="AutoShape 3" o:spid="_x0000_s1027" style="position:absolute;left:14097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PJc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TMp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I8l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Aqvs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TMpv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Cq+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yysQA&#10;AADb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kr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pssrEAAAA2wAAAA8AAAAAAAAAAAAAAAAAmAIAAGRycy9k&#10;b3ducmV2LnhtbFBLBQYAAAAABAAEAPUAAACJAwAAAAA=&#10;" strokecolor="black [3213]" strokeweight="1pt"/>
                      <v:roundrect id="AutoShape 6" o:spid="_x0000_s1030" style="position:absolute;left:14097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XUcMA&#10;AADbAAAADwAAAGRycy9kb3ducmV2LnhtbESPT2sCMRTE74LfIbyCN822siJbo2hBKb359/xInpul&#10;m5dlE91tP31TEDwOM/MbZrHqXS3u1IbKs4LXSQaCWHtTcangdNyO5yBCRDZYeyYFPxRgtRwOFlgY&#10;3/Ge7odYigThUKACG2NTSBm0JYdh4hvi5F196zAm2ZbStNgluKvlW5bNpMOK04LFhj4s6e/DzSn4&#10;0jaf//a7i+lm1+l6v7mctd8pNXrp1+8gIvXxGX60P42CPIf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UXUc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1.2%                            49.2%</w:t>
            </w:r>
          </w:p>
          <w:p w:rsidR="008C6796" w:rsidRPr="008C6796" w:rsidRDefault="008C6796" w:rsidP="008C679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15841" w:rsidRDefault="008457C3" w:rsidP="008C67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53" type="#_x0000_t75" style="position:absolute;margin-left:311.35pt;margin-top:-96pt;width:93.15pt;height:112.9pt;z-index:251675648;mso-position-horizontal-relative:text;mso-position-vertical-relative:text">
                  <v:imagedata r:id="rId51" o:title=""/>
                  <w10:wrap type="square"/>
                </v:shape>
                <o:OLEObject Type="Embed" ProgID="FXDraw3.Document" ShapeID="_x0000_s1053" DrawAspect="Content" ObjectID="_1420906616" r:id="rId52"/>
              </w:pict>
            </w:r>
            <w:r w:rsidR="008C6796">
              <w:rPr>
                <w:rFonts w:ascii="Times New Roman" w:hAnsi="Times New Roman"/>
                <w:sz w:val="24"/>
                <w:szCs w:val="24"/>
              </w:rPr>
              <w:t xml:space="preserve">               50.8%                          51.8%</w:t>
            </w: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41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26.5% of $ 2 500.00?</w:t>
            </w:r>
          </w:p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61467F" wp14:editId="1CDA5EBD">
                      <wp:simplePos x="0" y="0"/>
                      <wp:positionH relativeFrom="column">
                        <wp:posOffset>4085590</wp:posOffset>
                      </wp:positionH>
                      <wp:positionV relativeFrom="paragraph">
                        <wp:posOffset>57785</wp:posOffset>
                      </wp:positionV>
                      <wp:extent cx="1005840" cy="373380"/>
                      <wp:effectExtent l="0" t="0" r="22860" b="2667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3" o:spid="_x0000_s1026" style="position:absolute;margin-left:321.7pt;margin-top:4.55pt;width:79.2pt;height:2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8C6796" w:rsidRPr="008C6796" w:rsidRDefault="008C6796" w:rsidP="008C6796">
            <w:pPr>
              <w:tabs>
                <w:tab w:val="left" w:pos="7284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>$</w:t>
            </w:r>
            <w:r>
              <w:rPr>
                <w:rFonts w:ascii="Times New Roman" w:hAnsi="Times New Roman"/>
                <w:sz w:val="36"/>
                <w:szCs w:val="36"/>
              </w:rPr>
              <w:tab/>
            </w:r>
            <w:r w:rsidRPr="008C6796">
              <w:rPr>
                <w:rFonts w:ascii="Times New Roman" w:hAnsi="Times New Roman"/>
                <w:sz w:val="40"/>
                <w:szCs w:val="40"/>
              </w:rPr>
              <w:t>.</w:t>
            </w: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Rakshah gives </w:t>
            </w:r>
            <w:r w:rsidRPr="008C6796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647" w:dyaOrig="383">
                <v:shape id="_x0000_i1042" type="#_x0000_t75" style="width:32.7pt;height:19.4pt" o:ole="">
                  <v:imagedata r:id="rId53" o:title=""/>
                </v:shape>
                <o:OLEObject Type="Embed" ProgID="FXE300.Equation" ShapeID="_x0000_i1042" DrawAspect="Content" ObjectID="_1420906596" r:id="rId5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her pocket money to charity.</w:t>
            </w:r>
            <w:r>
              <w:rPr>
                <w:noProof/>
                <w:lang w:eastAsia="en-AU"/>
              </w:rPr>
              <w:t xml:space="preserve"> </w:t>
            </w:r>
          </w:p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her pocket money totals $33.60, how much does she give to charity?</w:t>
            </w:r>
          </w:p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0714205" wp14:editId="13FE66A0">
                      <wp:simplePos x="0" y="0"/>
                      <wp:positionH relativeFrom="column">
                        <wp:posOffset>304849</wp:posOffset>
                      </wp:positionH>
                      <wp:positionV relativeFrom="paragraph">
                        <wp:posOffset>25400</wp:posOffset>
                      </wp:positionV>
                      <wp:extent cx="4362450" cy="114300"/>
                      <wp:effectExtent l="0" t="0" r="19050" b="1905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4" o:spid="_x0000_s1026" style="position:absolute;margin-left:24pt;margin-top:2pt;width:343.5pt;height:9pt;z-index:2516879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d7M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5E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nd7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Dm8IA&#10;AADbAAAADwAAAGRycy9kb3ducmV2LnhtbESPQWsCMRSE7wX/Q3iCt5q10kVWo6igSG/a6vmRPDeL&#10;m5dlk7qrv74pFHocZuYbZrHqXS3u1IbKs4LJOANBrL2puFTw9bl7nYEIEdlg7ZkUPCjAajl4WWBh&#10;fMdHup9iKRKEQ4EKbIxNIWXQlhyGsW+Ik3f1rcOYZFtK02KX4K6Wb1mWS4cVpwWLDW0t6dvp2yn4&#10;0PZ99uz3F9Pl1+n6uLmctd8rNRr26zmISH38D/+1D0ZBnsP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W0ObwgAAANs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mAMMA&#10;AADbAAAADwAAAGRycy9kb3ducmV2LnhtbESPQWsCMRSE7wX/Q3gFbzXbiqtsjaKFinhTW8+P5LlZ&#10;unlZNqm7+utNoeBxmJlvmPmyd7W4UBsqzwpeRxkIYu1NxaWCr+PnywxEiMgGa8+k4EoBlovB0xwL&#10;4zve0+UQS5EgHApUYGNsCimDtuQwjHxDnLyzbx3GJNtSmha7BHe1fMuyXDqsOC1YbOjDkv45/DoF&#10;O20ns1u/OZkuP49X+/XpW/uNUsPnfvUOIlIfH+H/9tYoyK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fmA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ycr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7H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iHJyvwAAANsAAAAPAAAAAAAAAAAAAAAAAJgCAABkcnMvZG93bnJl&#10;di54bWxQSwUGAAAAAAQABAD1AAAAhA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$4.20                           $11.20                           $12.60                         $21.00</w:t>
            </w: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6796" w:rsidRPr="008C6796" w:rsidRDefault="008C6796" w:rsidP="008C6796">
            <w:pPr>
              <w:spacing w:after="120"/>
              <w:ind w:right="44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28.5 % of the grain harvested in the Hartleford district is used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for feeding stock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C6796" w:rsidRPr="008C6796" w:rsidRDefault="008C6796" w:rsidP="008C6796">
            <w:pPr>
              <w:spacing w:after="120"/>
              <w:ind w:right="4428"/>
              <w:rPr>
                <w:rFonts w:ascii="Times New Roman" w:hAnsi="Times New Roman"/>
                <w:sz w:val="24"/>
                <w:szCs w:val="24"/>
              </w:rPr>
            </w:pPr>
            <w:r w:rsidRPr="008C6796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1B3D36E" wp14:editId="0AC2F6FF">
                      <wp:simplePos x="0" y="0"/>
                      <wp:positionH relativeFrom="column">
                        <wp:posOffset>4954270</wp:posOffset>
                      </wp:positionH>
                      <wp:positionV relativeFrom="paragraph">
                        <wp:posOffset>210185</wp:posOffset>
                      </wp:positionV>
                      <wp:extent cx="739140" cy="480060"/>
                      <wp:effectExtent l="0" t="0" r="381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14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6796" w:rsidRPr="008C6796" w:rsidRDefault="008C6796">
                                  <w:pPr>
                                    <w:rPr>
                                      <w:rFonts w:ascii="Times New Roman" w:hAnsi="Times New Roman"/>
                                      <w:sz w:val="36"/>
                                      <w:szCs w:val="36"/>
                                    </w:rPr>
                                  </w:pPr>
                                  <w:r w:rsidRPr="008C6796">
                                    <w:rPr>
                                      <w:rFonts w:ascii="Times New Roman" w:hAnsi="Times New Roman"/>
                                      <w:sz w:val="36"/>
                                      <w:szCs w:val="36"/>
                                    </w:rPr>
                                    <w:t>tonnes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0.1pt;margin-top:16.55pt;width:58.2pt;height:3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" stroked="f">
                      <v:textbox inset="0">
                        <w:txbxContent>
                          <w:p w:rsidR="008C6796" w:rsidRPr="008C6796" w:rsidRDefault="008C6796">
                            <w:pP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 w:rsidRPr="008C6796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tonnes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8A502A" wp14:editId="7932544D">
                      <wp:simplePos x="0" y="0"/>
                      <wp:positionH relativeFrom="column">
                        <wp:posOffset>3872230</wp:posOffset>
                      </wp:positionH>
                      <wp:positionV relativeFrom="paragraph">
                        <wp:posOffset>233045</wp:posOffset>
                      </wp:positionV>
                      <wp:extent cx="1005840" cy="373380"/>
                      <wp:effectExtent l="0" t="0" r="22860" b="2667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1" o:spid="_x0000_s1026" style="position:absolute;margin-left:304.9pt;margin-top:18.35pt;width:79.2pt;height:2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There were 460 million tonnes of grain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harvested in the Hartleford district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 xml:space="preserve"> last year. </w:t>
            </w:r>
          </w:p>
          <w:p w:rsidR="008C6796" w:rsidRDefault="008C6796" w:rsidP="008C679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tonnes were used for purposes other than feeding stock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>?</w:t>
            </w:r>
            <w:r>
              <w:rPr>
                <w:noProof/>
                <w:lang w:eastAsia="en-AU"/>
              </w:rPr>
              <w:t xml:space="preserve"> </w:t>
            </w: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6796" w:rsidRPr="008C6796" w:rsidRDefault="008C6796" w:rsidP="008C679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Stevie is a forward in hockey. She scores 32 goals from 480 shots that she has over a season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C6796" w:rsidRPr="008C6796" w:rsidRDefault="008C6796" w:rsidP="008C679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8C6796">
              <w:rPr>
                <w:rFonts w:ascii="Times New Roman" w:hAnsi="Times New Roman"/>
                <w:sz w:val="24"/>
                <w:szCs w:val="24"/>
              </w:rPr>
              <w:t>What percenta</w:t>
            </w:r>
            <w:r>
              <w:rPr>
                <w:rFonts w:ascii="Times New Roman" w:hAnsi="Times New Roman"/>
                <w:sz w:val="24"/>
                <w:szCs w:val="24"/>
              </w:rPr>
              <w:t>ge of her shots were goals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8C6796" w:rsidRPr="008C6796" w:rsidRDefault="008C6796" w:rsidP="008C6796">
            <w:pPr>
              <w:spacing w:after="120"/>
              <w:rPr>
                <w:rFonts w:ascii="Times New Roman" w:hAnsi="Times New Roman"/>
                <w:sz w:val="12"/>
                <w:szCs w:val="12"/>
              </w:rPr>
            </w:pPr>
          </w:p>
          <w:p w:rsidR="00E15841" w:rsidRDefault="008C6796" w:rsidP="008C679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1AD90BEE" wp14:editId="13AB69FA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63549</wp:posOffset>
                      </wp:positionV>
                      <wp:extent cx="4362450" cy="114300"/>
                      <wp:effectExtent l="0" t="0" r="19050" b="1905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7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" o:spid="_x0000_s1026" style="position:absolute;margin-left:25.65pt;margin-top:5pt;width:343.5pt;height:9pt;z-index:25169408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zuqsQA&#10;AADbAAAADwAAAGRycy9kb3ducmV2LnhtbESPW2sCMRSE3wv+h3CEvtWsl6qsRrFCpfTN6/MhOW4W&#10;NyfLJnXX/vqmUOjjMDPfMMt15ypxpyaUnhUMBxkIYu1NyYWC0/H9ZQ4iRGSDlWdS8KAA61XvaYm5&#10;8S3v6X6IhUgQDjkqsDHWuZRBW3IYBr4mTt7VNw5jkk0hTYNtgrtKjrJsKh2WnBYs1rS1pG+HL6fg&#10;U9vX+Xe3u5h2eh1v9m+Xs/Y7pZ773WYBIlIX/8N/7Q+jYDaB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7qr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LMcMA&#10;AADbAAAADwAAAGRycy9kb3ducmV2LnhtbESPT2sCMRTE70K/Q3iF3jSrxT+sRlGhIr1p1fMjeW4W&#10;Ny/LJrpbP31TKPQ4zMxvmMWqc5V4UBNKzwqGgwwEsfam5ELB6eujPwMRIrLByjMp+KYAq+VLb4G5&#10;8S0f6HGMhUgQDjkqsDHWuZRBW3IYBr4mTt7VNw5jkk0hTYNtgrtKjrJsIh2WnBYs1rS1pG/Hu1Pw&#10;qe149ux2F9NOru/rw+Zy1n6n1Ntrt56DiNTF//Bfe28UTMf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BLMc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VRsMA&#10;AADbAAAADwAAAGRycy9kb3ducmV2LnhtbESPQWsCMRSE7wX/Q3gFbzXbiqtsjaKFinhTW8+P5LlZ&#10;unlZNqm7+utNoeBxmJlvmPmyd7W4UBsqzwpeRxkIYu1NxaWCr+PnywxEiMgGa8+k4EoBlovB0xwL&#10;4zve0+UQS5EgHApUYGNsCimDtuQwjHxDnLyzbx3GJNtSmha7BHe1fMuyXDqsOC1YbOjDkv45/DoF&#10;O20ns1u/OZkuP49X+/XpW/uNUsPnfvUOIlIfH+H/9tYomOb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LVR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w3cQA&#10;AADbAAAADwAAAGRycy9kb3ducmV2LnhtbESPQWsCMRSE74L/IbxCb5ptS1W2G0ULSulNq54fydvN&#10;0s3Lsonutr++EYQeh5n5hilWg2vElbpQe1bwNM1AEGtvaq4UHL+2kwWIEJENNp5JwQ8FWC3HowJz&#10;43ve0/UQK5EgHHJUYGNscymDtuQwTH1LnLzSdw5jkl0lTYd9grtGPmfZTDqsOS1YbOndkv4+XJyC&#10;T21fF7/D7mz6Wfmy3m/OJ+13Sj0+DOs3EJGG+B++tz+Mgvkc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OcN3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8C6796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24" w:dyaOrig="325">
                <v:shape id="_x0000_i1043" type="#_x0000_t75" style="width:31pt;height:16.05pt" o:ole="">
                  <v:imagedata r:id="rId55" o:title=""/>
                </v:shape>
                <o:OLEObject Type="Embed" ProgID="FXE300.Equation" ShapeID="_x0000_i1043" DrawAspect="Content" ObjectID="_1420906597" r:id="rId5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8C6796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84" w:dyaOrig="325">
                <v:shape id="_x0000_i1044" type="#_x0000_t75" style="width:34.35pt;height:16.05pt" o:ole="">
                  <v:imagedata r:id="rId57" o:title=""/>
                </v:shape>
                <o:OLEObject Type="Embed" ProgID="FXE300.Equation" ShapeID="_x0000_i1044" DrawAspect="Content" ObjectID="_1420906598" r:id="rId5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6796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89" w:dyaOrig="325">
                <v:shape id="_x0000_i1045" type="#_x0000_t75" style="width:24.35pt;height:16.05pt" o:ole="">
                  <v:imagedata r:id="rId59" o:title=""/>
                </v:shape>
                <o:OLEObject Type="Embed" ProgID="FXE300.Equation" ShapeID="_x0000_i1045" DrawAspect="Content" ObjectID="_1420906599" r:id="rId6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6796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84" w:dyaOrig="325">
                <v:shape id="_x0000_i1046" type="#_x0000_t75" style="width:34.35pt;height:16.05pt" o:ole="">
                  <v:imagedata r:id="rId61" o:title=""/>
                </v:shape>
                <o:OLEObject Type="Embed" ProgID="FXE300.Equation" ShapeID="_x0000_i1046" DrawAspect="Content" ObjectID="_1420906600" r:id="rId6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41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computer has 24.27 Gb of its hard drive used.</w:t>
            </w:r>
          </w:p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hard drive has a capacity of 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>64.72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Gb.</w:t>
            </w:r>
          </w:p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0D5E5C" wp14:editId="45E9AE49">
                      <wp:simplePos x="0" y="0"/>
                      <wp:positionH relativeFrom="column">
                        <wp:posOffset>4070936</wp:posOffset>
                      </wp:positionH>
                      <wp:positionV relativeFrom="paragraph">
                        <wp:posOffset>98913</wp:posOffset>
                      </wp:positionV>
                      <wp:extent cx="759656" cy="373380"/>
                      <wp:effectExtent l="0" t="0" r="21590" b="2667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656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1" o:spid="_x0000_s1026" style="position:absolute;margin-left:320.55pt;margin-top:7.8pt;width:59.8pt;height:2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What percentage of the hard drive is used?</w:t>
            </w:r>
          </w:p>
          <w:p w:rsidR="008C6796" w:rsidRPr="008C6796" w:rsidRDefault="008C6796" w:rsidP="001D51F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</w:t>
            </w:r>
            <w:r w:rsidRPr="008C6796">
              <w:rPr>
                <w:rFonts w:ascii="Times New Roman" w:hAnsi="Times New Roman"/>
                <w:sz w:val="36"/>
                <w:szCs w:val="36"/>
              </w:rPr>
              <w:t>%</w:t>
            </w:r>
          </w:p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41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Decrease $1 480.00 by 32%.</w:t>
            </w:r>
          </w:p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0D00F92" wp14:editId="38F220D7">
                      <wp:simplePos x="0" y="0"/>
                      <wp:positionH relativeFrom="column">
                        <wp:posOffset>4162375</wp:posOffset>
                      </wp:positionH>
                      <wp:positionV relativeFrom="paragraph">
                        <wp:posOffset>92563</wp:posOffset>
                      </wp:positionV>
                      <wp:extent cx="1055077" cy="373380"/>
                      <wp:effectExtent l="0" t="0" r="12065" b="2667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077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2" o:spid="_x0000_s1026" style="position:absolute;margin-left:327.75pt;margin-top:7.3pt;width:83.1pt;height:2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" filled="f" strokecolor="black [3213]" strokeweight="1.5pt"/>
                  </w:pict>
                </mc:Fallback>
              </mc:AlternateContent>
            </w:r>
          </w:p>
          <w:p w:rsidR="008C6796" w:rsidRDefault="008C6796" w:rsidP="001D51F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Pr="008C6796">
              <w:rPr>
                <w:rFonts w:ascii="Times New Roman" w:hAnsi="Times New Roman"/>
                <w:sz w:val="36"/>
                <w:szCs w:val="36"/>
              </w:rPr>
              <w:t>$</w:t>
            </w:r>
          </w:p>
          <w:p w:rsidR="008C6796" w:rsidRP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41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newspaper reports that during the GFC the economy of a country decreased from $1 780.0 billion to $</w:t>
            </w:r>
            <w:r w:rsidRPr="008C6796">
              <w:rPr>
                <w:rFonts w:ascii="Times New Roman" w:hAnsi="Times New Roman"/>
                <w:sz w:val="24"/>
                <w:szCs w:val="24"/>
              </w:rPr>
              <w:t>1370.6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billion.  </w:t>
            </w:r>
          </w:p>
          <w:p w:rsidR="008C6796" w:rsidRPr="008C6796" w:rsidRDefault="008C6796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C6796" w:rsidRDefault="008C6796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percentage decrease in the economy of the country?</w:t>
            </w:r>
          </w:p>
          <w:p w:rsidR="008C6796" w:rsidRPr="008C6796" w:rsidRDefault="008C6796" w:rsidP="008C6796">
            <w:pPr>
              <w:spacing w:after="120"/>
              <w:rPr>
                <w:rFonts w:ascii="Times New Roman" w:hAnsi="Times New Roman"/>
                <w:sz w:val="12"/>
                <w:szCs w:val="12"/>
              </w:rPr>
            </w:pPr>
          </w:p>
          <w:p w:rsidR="008C6796" w:rsidRDefault="008C6796" w:rsidP="008C6796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3BE2B8EA" wp14:editId="03DCB690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29845</wp:posOffset>
                      </wp:positionV>
                      <wp:extent cx="4362450" cy="114300"/>
                      <wp:effectExtent l="0" t="0" r="19050" b="19050"/>
                      <wp:wrapNone/>
                      <wp:docPr id="93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3" o:spid="_x0000_s1026" style="position:absolute;margin-left:27.1pt;margin-top:2.35pt;width:343.5pt;height:9pt;z-index:25171046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IUMMA&#10;AADbAAAADwAAAGRycy9kb3ducmV2LnhtbESPT2sCMRTE74LfIbxCb5qtbUW3RrGFivTm3/MjeW6W&#10;bl6WTepu/fRGEDwOM/MbZrboXCXO1ITSs4KXYQaCWHtTcqFgv/seTECEiGyw8kwK/inAYt7vzTA3&#10;vuUNnbexEAnCIUcFNsY6lzJoSw7D0NfEyTv5xmFMsimkabBNcFfJUZaNpcOS04LFmr4s6d/tn1Pw&#10;o+375NKtjqYdn16Xm8/jQfuVUs9P3fIDRKQuPsL39toomL7B7Uv6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AIU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ty8MA&#10;AADbAAAADwAAAGRycy9kb3ducmV2LnhtbESPQWsCMRSE74L/ITyhN822RbFbo1ihIt7U1vMjeW6W&#10;bl6WTXS3/nojCB6HmfmGmS06V4kLNaH0rOB1lIEg1t6UXCj4OXwPpyBCRDZYeSYF/xRgMe/3Zpgb&#10;3/KOLvtYiAThkKMCG2OdSxm0JYdh5Gvi5J184zAm2RTSNNgmuKvkW5ZNpMOS04LFmlaW9N/+7BRs&#10;tR1Pr936aNrJ6X25+zr+ar9W6mXQLT9BROriM/xob4yCjzH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yty8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qpMAA&#10;AADcAAAADwAAAGRycy9kb3ducmV2LnhtbERPz2vCMBS+D/wfwhO8zVRFKdUoKkyGN930/EieTbF5&#10;KU1mu/31y0Hw+PH9Xm16V4sHtaHyrGAyzkAQa28qLhV8f3285yBCRDZYeyYFvxRgsx68rbAwvuMT&#10;Pc6xFCmEQ4EKbIxNIWXQlhyGsW+IE3fzrcOYYFtK02KXwl0tp1m2kA4rTg0WG9pb0vfzj1Nw1Hae&#10;//WHq+kWt9n2tLtetD8oNRr22yWISH18iZ/uT6Ngmqe16Uw6An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DqpMAAAADc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PP8QA&#10;AADcAAAADwAAAGRycy9kb3ducmV2LnhtbESPQWsCMRSE70L/Q3iF3jRbi7KuRlGhIt606vmRPDdL&#10;Ny/LJnW3/fWmUOhxmJlvmMWqd7W4UxsqzwpeRxkIYu1NxaWC88f7MAcRIrLB2jMp+KYAq+XTYIGF&#10;8R0f6X6KpUgQDgUqsDE2hZRBW3IYRr4hTt7Ntw5jkm0pTYtdgrtajrNsKh1WnBYsNrS1pD9PX07B&#10;QdtJ/tPvrqab3t7Wx831ov1OqZfnfj0HEamP/+G/9t4oGOcz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Tz/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23%                            25%                             33%                               77%</w:t>
            </w: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41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price after 10% GST has been added on a book which the retailer has priced at $12.66 without GST. (Answer to the nearest 5 cents)</w:t>
            </w:r>
          </w:p>
          <w:p w:rsidR="003F522A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55465B7" wp14:editId="51CEE82F">
                      <wp:simplePos x="0" y="0"/>
                      <wp:positionH relativeFrom="column">
                        <wp:posOffset>4116705</wp:posOffset>
                      </wp:positionH>
                      <wp:positionV relativeFrom="paragraph">
                        <wp:posOffset>117475</wp:posOffset>
                      </wp:positionV>
                      <wp:extent cx="1054735" cy="373380"/>
                      <wp:effectExtent l="0" t="0" r="12065" b="26670"/>
                      <wp:wrapNone/>
                      <wp:docPr id="306" name="Rectangl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73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6" o:spid="_x0000_s1026" style="position:absolute;margin-left:324.15pt;margin-top:9.25pt;width:83.05pt;height:2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" filled="f" strokecolor="black [3213]" strokeweight="1.5pt"/>
                  </w:pict>
                </mc:Fallback>
              </mc:AlternateContent>
            </w:r>
          </w:p>
          <w:p w:rsidR="003F522A" w:rsidRDefault="003F522A" w:rsidP="003F522A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Pr="008C6796">
              <w:rPr>
                <w:rFonts w:ascii="Times New Roman" w:hAnsi="Times New Roman"/>
                <w:sz w:val="36"/>
                <w:szCs w:val="36"/>
              </w:rPr>
              <w:t>$</w:t>
            </w:r>
          </w:p>
          <w:p w:rsidR="003F522A" w:rsidRPr="003F522A" w:rsidRDefault="003F522A" w:rsidP="003F522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5841" w:rsidRDefault="003F522A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Howard bought a bike for $480 and sold it later for $351. What was his loss as a percentage of his cost price? (Answer to the nearest tenth of a percent.)</w:t>
            </w:r>
          </w:p>
          <w:p w:rsidR="003F522A" w:rsidRDefault="003F522A" w:rsidP="003F522A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9AE3097" wp14:editId="7A8AB857">
                      <wp:simplePos x="0" y="0"/>
                      <wp:positionH relativeFrom="column">
                        <wp:posOffset>4165649</wp:posOffset>
                      </wp:positionH>
                      <wp:positionV relativeFrom="paragraph">
                        <wp:posOffset>38100</wp:posOffset>
                      </wp:positionV>
                      <wp:extent cx="1054735" cy="373380"/>
                      <wp:effectExtent l="0" t="0" r="12065" b="26670"/>
                      <wp:wrapNone/>
                      <wp:docPr id="308" name="Rectangle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735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8" o:spid="_x0000_s1026" style="position:absolute;margin-left:328pt;margin-top:3pt;width:83.05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" filled="f" strokecolor="black [3213]" strokeweight="1.5pt"/>
                  </w:pict>
                </mc:Fallback>
              </mc:AlternateContent>
            </w:r>
          </w:p>
          <w:p w:rsidR="003F522A" w:rsidRPr="003F522A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>%</w:t>
            </w:r>
          </w:p>
          <w:p w:rsidR="003F522A" w:rsidRDefault="003F522A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584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E15841" w:rsidRPr="001B3341" w:rsidRDefault="00E15841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F522A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four ways that you can buy Mazziff brand soft drink in a supermarket.</w:t>
            </w:r>
          </w:p>
          <w:p w:rsidR="003F522A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the best value for money?</w:t>
            </w:r>
          </w:p>
          <w:p w:rsidR="003F522A" w:rsidRPr="003F522A" w:rsidRDefault="003F522A" w:rsidP="003F522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F522A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36CED73E" wp14:editId="3824461B">
                      <wp:simplePos x="0" y="0"/>
                      <wp:positionH relativeFrom="column">
                        <wp:posOffset>364099</wp:posOffset>
                      </wp:positionH>
                      <wp:positionV relativeFrom="paragraph">
                        <wp:posOffset>45915</wp:posOffset>
                      </wp:positionV>
                      <wp:extent cx="171450" cy="907367"/>
                      <wp:effectExtent l="0" t="0" r="19050" b="26670"/>
                      <wp:wrapNone/>
                      <wp:docPr id="320" name="Group 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07367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32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0" o:spid="_x0000_s1026" style="position:absolute;margin-left:28.65pt;margin-top:3.6pt;width:13.5pt;height:71.45pt;z-index:251724800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0TnsQA&#10;AADcAAAADwAAAGRycy9kb3ducmV2LnhtbESPT2sCMRTE70K/Q3iF3jSroixbo6hQKd78e34kz83S&#10;zcuySd1tP70RCj0OM/MbZrHqXS3u1IbKs4LxKANBrL2puFRwPn0McxAhIhusPZOCHwqwWr4MFlgY&#10;3/GB7sdYigThUKACG2NTSBm0JYdh5Bvi5N186zAm2ZbStNgluKvlJMvm0mHFacFiQ1tL+uv47RTs&#10;tZ3lv/3uarr5bbo+bK4X7XdKvb3263cQkfr4H/5rfxoF08kY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dE57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N6cMA&#10;AADcAAAADwAAAGRycy9kb3ducmV2LnhtbESPQWsCMRSE70L/Q3gFb5rtiiKrUWxBkd601fMjeW6W&#10;bl6WTXRXf30jFHocZuYbZrnuXS1u1IbKs4K3cQaCWHtTcang+2s7moMIEdlg7ZkU3CnAevUyWGJh&#10;fMcHuh1jKRKEQ4EKbIxNIWXQlhyGsW+Ik3fxrcOYZFtK02KX4K6WeZbNpMOK04LFhj4s6Z/j1Sn4&#10;1HY6f/S7s+lml8nm8H4+ab9TavjabxYgIvXxP/zX3hsFkzyH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+N6cMAAADc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ocsMA&#10;AADcAAAADwAAAGRycy9kb3ducmV2LnhtbESPQWsCMRSE74L/ITzBm2broshqFBUqpTdt9fxInpul&#10;m5dlk7prf30jFHocZuYbZr3tXS3u1IbKs4KXaQaCWHtTcang8+N1sgQRIrLB2jMpeFCA7WY4WGNh&#10;fMcnup9jKRKEQ4EKbIxNIWXQlhyGqW+Ik3fzrcOYZFtK02KX4K6WsyxbSIcVpwWLDR0s6a/zt1Pw&#10;ru18+dMfr6Zb3PLdaX+9aH9UajzqdysQkfr4H/5rvxkF+SyH55l0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MocsMAAADcAAAADwAAAAAAAAAAAAAAAACYAgAAZHJzL2Rv&#10;d25yZXYueG1sUEsFBgAAAAAEAAQA9QAAAIgDAAAAAA==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wBsQA&#10;AADcAAAADwAAAGRycy9kb3ducmV2LnhtbESPT2sCMRTE74LfITyhN83Wf8jWKCpUijdt6/mRPDdL&#10;Ny/LJnW3/fRGEDwOM/MbZrnuXCWu1ITSs4LXUQaCWHtTcqHg6/N9uAARIrLByjMp+KMA61W/t8Tc&#10;+JaPdD3FQiQIhxwV2BjrXMqgLTkMI18TJ+/iG4cxyaaQpsE2wV0lx1k2lw5LTgsWa9pZ0j+nX6fg&#10;oO1s8d/tz6adXyab4/b8rf1eqZdBt3kDEamLz/Cj/WEUTMZTuJ9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qsAb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A case of twenty-four 375ml cans for $16.20. </w:t>
            </w:r>
          </w:p>
          <w:p w:rsidR="003F522A" w:rsidRPr="003F522A" w:rsidRDefault="003F522A" w:rsidP="003F522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F522A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Individual 375 ml cans for $1.00 each.</w:t>
            </w:r>
          </w:p>
          <w:p w:rsidR="003F522A" w:rsidRPr="003F522A" w:rsidRDefault="003F522A" w:rsidP="003F522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F522A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Individual 1.25 litre bottles for $2.40 each.</w:t>
            </w:r>
          </w:p>
          <w:p w:rsidR="003F522A" w:rsidRPr="003F522A" w:rsidRDefault="003F522A" w:rsidP="003F522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F522A" w:rsidRDefault="003F522A" w:rsidP="003F52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Individual 2 litre bottles for $3.70.</w:t>
            </w:r>
          </w:p>
          <w:p w:rsidR="00E15841" w:rsidRPr="003F522A" w:rsidRDefault="00E15841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D667E2" w:rsidRDefault="00D667E2">
      <w:pPr>
        <w:sectPr w:rsidR="00D667E2" w:rsidSect="001C34EB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D667E2" w:rsidTr="00A824D7">
        <w:trPr>
          <w:cantSplit/>
          <w:trHeight w:val="851"/>
        </w:trPr>
        <w:tc>
          <w:tcPr>
            <w:tcW w:w="1419" w:type="dxa"/>
            <w:vAlign w:val="center"/>
          </w:tcPr>
          <w:p w:rsidR="00D667E2" w:rsidRDefault="00D667E2" w:rsidP="009F68E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853748" w:rsidRPr="00325745" w:rsidRDefault="00853748" w:rsidP="009F68EC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5103" w:type="dxa"/>
          </w:tcPr>
          <w:p w:rsidR="00DC624F" w:rsidRDefault="00DC624F" w:rsidP="00DC624F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DC624F">
              <w:rPr>
                <w:rFonts w:asciiTheme="majorHAnsi" w:hAnsiTheme="majorHAnsi"/>
                <w:i/>
                <w:sz w:val="52"/>
                <w:szCs w:val="52"/>
              </w:rPr>
              <w:t>Percentages and</w:t>
            </w:r>
          </w:p>
          <w:p w:rsidR="00D667E2" w:rsidRPr="000C4CAD" w:rsidRDefault="00DC624F" w:rsidP="00DC624F">
            <w:pPr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 w:rsidRPr="00DC624F">
              <w:rPr>
                <w:rFonts w:asciiTheme="majorHAnsi" w:hAnsiTheme="majorHAnsi"/>
                <w:i/>
                <w:sz w:val="52"/>
                <w:szCs w:val="52"/>
              </w:rPr>
              <w:t>Financial</w:t>
            </w:r>
            <w:r>
              <w:rPr>
                <w:rFonts w:asciiTheme="majorHAnsi" w:hAnsiTheme="majorHAnsi"/>
                <w:i/>
                <w:sz w:val="52"/>
                <w:szCs w:val="52"/>
              </w:rPr>
              <w:t xml:space="preserve"> Maths</w:t>
            </w:r>
          </w:p>
        </w:tc>
        <w:tc>
          <w:tcPr>
            <w:tcW w:w="3685" w:type="dxa"/>
            <w:shd w:val="clear" w:color="auto" w:fill="0D0D0D" w:themeFill="text1" w:themeFillTint="F2"/>
          </w:tcPr>
          <w:p w:rsidR="00853748" w:rsidRDefault="00853748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53748" w:rsidRDefault="002E2495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Connected</w:t>
            </w:r>
            <w:r w:rsidR="00853748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 Answer </w:t>
            </w:r>
          </w:p>
          <w:p w:rsidR="00D667E2" w:rsidRPr="00325745" w:rsidRDefault="00853748" w:rsidP="0085374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509"/>
        </w:trPr>
        <w:tc>
          <w:tcPr>
            <w:tcW w:w="6522" w:type="dxa"/>
            <w:gridSpan w:val="2"/>
          </w:tcPr>
          <w:p w:rsidR="00853748" w:rsidRPr="00325745" w:rsidRDefault="00853748" w:rsidP="009F68EC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</w:tcPr>
          <w:p w:rsidR="00853748" w:rsidRPr="00325745" w:rsidRDefault="00853748" w:rsidP="009F68EC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D667E2" w:rsidTr="00A824D7">
        <w:trPr>
          <w:cantSplit/>
          <w:trHeight w:val="340"/>
        </w:trPr>
        <w:tc>
          <w:tcPr>
            <w:tcW w:w="10207" w:type="dxa"/>
            <w:gridSpan w:val="3"/>
          </w:tcPr>
          <w:p w:rsidR="00D667E2" w:rsidRDefault="00D667E2" w:rsidP="00A252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all working and answers in the spaces provided on this test paper.</w:t>
            </w:r>
          </w:p>
        </w:tc>
      </w:tr>
    </w:tbl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A252B0" w:rsidTr="00A824D7">
        <w:trPr>
          <w:cantSplit/>
          <w:trHeight w:val="227"/>
          <w:tblHeader/>
        </w:trPr>
        <w:tc>
          <w:tcPr>
            <w:tcW w:w="9215" w:type="dxa"/>
            <w:gridSpan w:val="2"/>
          </w:tcPr>
          <w:p w:rsidR="00A252B0" w:rsidRDefault="00A252B0" w:rsidP="009F68E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C6796" w:rsidRDefault="008C6796" w:rsidP="008C6796">
            <w:pPr>
              <w:ind w:right="32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Oscar’s father has an aluminium boat in which they sometimes go out fishing on the lake together. </w:t>
            </w:r>
          </w:p>
          <w:p w:rsidR="008C6796" w:rsidRPr="008C6796" w:rsidRDefault="008C6796" w:rsidP="008C6796">
            <w:pPr>
              <w:ind w:right="3294"/>
              <w:rPr>
                <w:rFonts w:ascii="Times New Roman" w:hAnsi="Times New Roman"/>
                <w:sz w:val="12"/>
                <w:szCs w:val="12"/>
              </w:rPr>
            </w:pPr>
          </w:p>
          <w:p w:rsidR="008C6796" w:rsidRDefault="008C6796" w:rsidP="008C6796">
            <w:pPr>
              <w:ind w:right="32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boat </w:t>
            </w:r>
            <w:r w:rsidR="00A26C96">
              <w:rPr>
                <w:rFonts w:ascii="Times New Roman" w:hAnsi="Times New Roman"/>
                <w:sz w:val="24"/>
                <w:szCs w:val="24"/>
              </w:rPr>
              <w:t>is advertised to hold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mass of 250 kg, but</w:t>
            </w:r>
            <w:r w:rsidR="00A26C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Oscar’s father never fills</w:t>
            </w:r>
            <w:r w:rsidR="00A26C96">
              <w:rPr>
                <w:rFonts w:ascii="Times New Roman" w:hAnsi="Times New Roman"/>
                <w:sz w:val="24"/>
                <w:szCs w:val="24"/>
              </w:rPr>
              <w:t xml:space="preserve"> it to more than 72% of this mass. He calls this his </w:t>
            </w:r>
            <w:r w:rsidR="00A26C96" w:rsidRPr="00A26C96">
              <w:rPr>
                <w:rFonts w:ascii="Times New Roman" w:hAnsi="Times New Roman"/>
                <w:b/>
                <w:i/>
                <w:sz w:val="24"/>
                <w:szCs w:val="24"/>
              </w:rPr>
              <w:t>safety net mass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C6796" w:rsidRPr="008C6796" w:rsidRDefault="008C6796" w:rsidP="008C6796">
            <w:pPr>
              <w:ind w:right="3294"/>
              <w:rPr>
                <w:rFonts w:ascii="Times New Roman" w:hAnsi="Times New Roman"/>
                <w:sz w:val="12"/>
                <w:szCs w:val="12"/>
              </w:rPr>
            </w:pPr>
          </w:p>
          <w:p w:rsidR="00B26BD8" w:rsidRDefault="008C6796" w:rsidP="008C6796">
            <w:pPr>
              <w:ind w:right="32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Oscar’s mass is 48 kg and his father’s mass is 105 kg.</w:t>
            </w:r>
          </w:p>
        </w:tc>
        <w:tc>
          <w:tcPr>
            <w:tcW w:w="992" w:type="dxa"/>
          </w:tcPr>
          <w:p w:rsidR="00B26BD8" w:rsidRPr="00A252B0" w:rsidRDefault="00B26BD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B26BD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8C6796" w:rsidRDefault="008C6796" w:rsidP="008C67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Wha</w:t>
            </w:r>
            <w:r w:rsidR="00A26C96">
              <w:rPr>
                <w:rFonts w:ascii="Times New Roman" w:hAnsi="Times New Roman"/>
                <w:sz w:val="24"/>
                <w:szCs w:val="24"/>
              </w:rPr>
              <w:t>t is the safety net mass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A252B0" w:rsidRDefault="00A252B0" w:rsidP="00B26BD8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9F68E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9F68E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8C679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D667E2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8C6796" w:rsidRDefault="008C6796" w:rsidP="008C67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What mass of tackle, bait, fish etc could they fit in the boat when they go out together</w:t>
            </w:r>
            <w:r w:rsidR="00A26C96">
              <w:rPr>
                <w:rFonts w:ascii="Times New Roman" w:hAnsi="Times New Roman"/>
                <w:sz w:val="24"/>
                <w:szCs w:val="24"/>
              </w:rPr>
              <w:t xml:space="preserve"> if they limit themselves to the safety net mass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52B0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8C679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8C6796" w:rsidRDefault="008C6796" w:rsidP="008C67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percentage of the </w:t>
            </w:r>
            <w:r w:rsidR="00A26C96">
              <w:rPr>
                <w:rFonts w:ascii="Times New Roman" w:hAnsi="Times New Roman"/>
                <w:sz w:val="24"/>
                <w:szCs w:val="24"/>
              </w:rPr>
              <w:t xml:space="preserve">safety net </w:t>
            </w:r>
            <w:r>
              <w:rPr>
                <w:rFonts w:ascii="Times New Roman" w:hAnsi="Times New Roman"/>
                <w:sz w:val="24"/>
                <w:szCs w:val="24"/>
              </w:rPr>
              <w:t>mass is taken up by Oscar and his father?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52B0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8C679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A26C96" w:rsidRDefault="00A26C96"/>
    <w:p w:rsidR="00A26C96" w:rsidRDefault="00A26C96"/>
    <w:p w:rsidR="00A26C96" w:rsidRDefault="00A26C96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D667E2">
            <w:pPr>
              <w:pStyle w:val="ListParagraph"/>
              <w:numPr>
                <w:ilvl w:val="0"/>
                <w:numId w:val="3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Default="00A26C96" w:rsidP="009F68E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Hayden sets up a business in which he makes quality model cars.</w:t>
            </w:r>
          </w:p>
          <w:p w:rsidR="00A26C96" w:rsidRDefault="00A26C96" w:rsidP="009F68E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Each car costs him $24.00 in materials and $16.00 in labour to produce.</w:t>
            </w: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Pr="00A26C96" w:rsidRDefault="00A26C96" w:rsidP="00A26C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percentage of his costs are made up of labour?</w:t>
            </w:r>
          </w:p>
          <w:p w:rsidR="00B26BD8" w:rsidRDefault="00B26BD8" w:rsidP="00F13E27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A26C9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6C96" w:rsidRDefault="00A26C96" w:rsidP="00A26C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He wants to make a 30% profit on top of his costs. </w:t>
            </w:r>
          </w:p>
          <w:p w:rsidR="00B26BD8" w:rsidRPr="00A26C96" w:rsidRDefault="00A26C96" w:rsidP="00A26C9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price should he put on the models before GST?</w:t>
            </w: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A26C9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Pr="00A26C96" w:rsidRDefault="00A26C96" w:rsidP="00A26C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he sells the models he needs to add 10% GST. What is the final selling price of the models?</w:t>
            </w: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F13E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A26C9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C71E16" w:rsidRDefault="00C71E16">
      <w:pPr>
        <w:sectPr w:rsidR="00C71E16" w:rsidSect="001C34EB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DC624F" w:rsidRDefault="00DC624F" w:rsidP="00A26C96">
      <w:pPr>
        <w:tabs>
          <w:tab w:val="left" w:pos="1152"/>
          <w:tab w:val="center" w:pos="2230"/>
        </w:tabs>
        <w:spacing w:after="0"/>
        <w:jc w:val="center"/>
        <w:rPr>
          <w:rFonts w:asciiTheme="majorHAnsi" w:hAnsiTheme="majorHAnsi"/>
          <w:sz w:val="48"/>
          <w:szCs w:val="48"/>
        </w:rPr>
      </w:pPr>
      <w:r w:rsidRPr="00DC624F">
        <w:rPr>
          <w:rFonts w:asciiTheme="majorHAnsi" w:hAnsiTheme="majorHAnsi"/>
          <w:i/>
          <w:sz w:val="52"/>
          <w:szCs w:val="52"/>
        </w:rPr>
        <w:lastRenderedPageBreak/>
        <w:t>Percentages and</w:t>
      </w:r>
      <w:r w:rsidR="001C34EB">
        <w:rPr>
          <w:rFonts w:asciiTheme="majorHAnsi" w:hAnsiTheme="majorHAnsi"/>
          <w:i/>
          <w:sz w:val="52"/>
          <w:szCs w:val="52"/>
        </w:rPr>
        <w:t xml:space="preserve"> </w:t>
      </w:r>
      <w:r w:rsidRPr="00DC624F">
        <w:rPr>
          <w:rFonts w:asciiTheme="majorHAnsi" w:hAnsiTheme="majorHAnsi"/>
          <w:i/>
          <w:sz w:val="52"/>
          <w:szCs w:val="52"/>
        </w:rPr>
        <w:t>Financial</w:t>
      </w:r>
      <w:r>
        <w:rPr>
          <w:rFonts w:asciiTheme="majorHAnsi" w:hAnsiTheme="majorHAnsi"/>
          <w:i/>
          <w:sz w:val="52"/>
          <w:szCs w:val="52"/>
        </w:rPr>
        <w:t xml:space="preserve"> Maths</w:t>
      </w:r>
      <w:r w:rsidRPr="00C71E16">
        <w:rPr>
          <w:rFonts w:asciiTheme="majorHAnsi" w:hAnsiTheme="majorHAnsi"/>
          <w:sz w:val="48"/>
          <w:szCs w:val="48"/>
        </w:rPr>
        <w:t xml:space="preserve"> </w:t>
      </w:r>
    </w:p>
    <w:p w:rsidR="00C71E16" w:rsidRDefault="00C71E16" w:rsidP="00DC624F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D70733">
        <w:tc>
          <w:tcPr>
            <w:tcW w:w="9242" w:type="dxa"/>
          </w:tcPr>
          <w:p w:rsidR="00C71E16" w:rsidRDefault="00853748" w:rsidP="00C71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>
      <w:pPr>
        <w:sectPr w:rsidR="00A252B0" w:rsidSect="001C34EB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B6048" w:rsidP="00BB6048">
            <w:pPr>
              <w:rPr>
                <w:rFonts w:asciiTheme="majorHAnsi" w:hAnsiTheme="majorHAnsi"/>
                <w:sz w:val="24"/>
                <w:szCs w:val="24"/>
              </w:rPr>
            </w:pPr>
            <w:r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7" type="#_x0000_t75" style="width:14.95pt;height:27.15pt" o:ole="">
                  <v:imagedata r:id="rId15" o:title=""/>
                </v:shape>
                <o:OLEObject Type="Embed" ProgID="FXE300.Equation" ShapeID="_x0000_i1047" DrawAspect="Content" ObjectID="_1420906601" r:id="rId63"/>
              </w:objec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B6048" w:rsidP="00BB6048">
            <w:pPr>
              <w:rPr>
                <w:rFonts w:asciiTheme="majorHAnsi" w:hAnsiTheme="majorHAnsi"/>
                <w:sz w:val="24"/>
                <w:szCs w:val="24"/>
              </w:rPr>
            </w:pPr>
            <w:r w:rsidRPr="00BB6048">
              <w:rPr>
                <w:rFonts w:asciiTheme="majorHAnsi" w:hAnsiTheme="majorHAnsi"/>
                <w:sz w:val="24"/>
                <w:szCs w:val="24"/>
              </w:rPr>
              <w:t>85</w:t>
            </w:r>
            <w:r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B6048" w:rsidP="00BB6048">
            <w:pPr>
              <w:rPr>
                <w:rFonts w:asciiTheme="majorHAnsi" w:hAnsiTheme="majorHAnsi"/>
                <w:sz w:val="24"/>
                <w:szCs w:val="24"/>
              </w:rPr>
            </w:pPr>
            <w:r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8" type="#_x0000_t75" style="width:14.95pt;height:27.15pt" o:ole="">
                  <v:imagedata r:id="rId23" o:title=""/>
                </v:shape>
                <o:OLEObject Type="Embed" ProgID="FXE300.Equation" ShapeID="_x0000_i1048" DrawAspect="Content" ObjectID="_1420906602" r:id="rId64"/>
              </w:objec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BB6048" w:rsidRDefault="00BB6048" w:rsidP="00BB6048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B6048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1593" w:dyaOrig="383">
                <v:shape id="_x0000_i1049" type="#_x0000_t75" style="width:79.75pt;height:19.4pt" o:ole="">
                  <v:imagedata r:id="rId65" o:title=""/>
                </v:shape>
                <o:OLEObject Type="Embed" ProgID="FXE300.Equation" ShapeID="_x0000_i1049" DrawAspect="Content" ObjectID="_1420906603" r:id="rId66"/>
              </w:object>
            </w:r>
            <w:r w:rsidRPr="00BB6048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15841" w:rsidP="00BB6048">
            <w:pPr>
              <w:rPr>
                <w:rFonts w:asciiTheme="majorHAnsi" w:hAnsiTheme="majorHAnsi"/>
                <w:sz w:val="24"/>
                <w:szCs w:val="24"/>
              </w:rPr>
            </w:pPr>
            <w:r w:rsidRPr="0072619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647" w:dyaOrig="383">
                <v:shape id="_x0000_i1050" type="#_x0000_t75" style="width:31.55pt;height:19.4pt" o:ole="">
                  <v:imagedata r:id="rId67" o:title=""/>
                </v:shape>
                <o:OLEObject Type="Embed" ProgID="FXE300.Equation" ShapeID="_x0000_i1050" DrawAspect="Content" ObjectID="_1420906604" r:id="rId68"/>
              </w:objec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15841" w:rsidP="00BB60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52%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BB60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96 kg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BB60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$56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BB60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2.4 tonnes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BB60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25%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BB60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12.5%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BB6048">
            <w:pPr>
              <w:rPr>
                <w:rFonts w:asciiTheme="majorHAnsi" w:hAnsiTheme="majorHAnsi"/>
                <w:sz w:val="24"/>
                <w:szCs w:val="24"/>
              </w:rPr>
            </w:pPr>
            <w:r w:rsidRPr="008C6796">
              <w:rPr>
                <w:rFonts w:asciiTheme="majorHAnsi" w:hAnsiTheme="majorHAnsi"/>
                <w:sz w:val="24"/>
                <w:szCs w:val="24"/>
              </w:rPr>
              <w:t>420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kg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BB6048">
            <w:pPr>
              <w:rPr>
                <w:rFonts w:asciiTheme="majorHAnsi" w:hAnsiTheme="majorHAnsi"/>
                <w:sz w:val="24"/>
                <w:szCs w:val="24"/>
              </w:rPr>
            </w:pPr>
            <w:r w:rsidRPr="008C6796">
              <w:rPr>
                <w:rFonts w:asciiTheme="majorHAnsi" w:hAnsiTheme="majorHAnsi"/>
                <w:sz w:val="24"/>
                <w:szCs w:val="24"/>
              </w:rPr>
              <w:t>714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students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BB60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20%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323EA" w:rsidP="00BB604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$25.30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323EA" w:rsidP="00D323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$70.50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565C1" w:rsidP="00D323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60%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565C1" w:rsidP="00D323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Store C</w:t>
            </w:r>
          </w:p>
        </w:tc>
      </w:tr>
    </w:tbl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A252B0" w:rsidRDefault="00A252B0" w:rsidP="00C71E16">
      <w:pPr>
        <w:jc w:val="center"/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52B0" w:rsidTr="006E5BCF">
        <w:tc>
          <w:tcPr>
            <w:tcW w:w="9242" w:type="dxa"/>
          </w:tcPr>
          <w:p w:rsidR="00A252B0" w:rsidRDefault="00A252B0" w:rsidP="006E5BC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Calculator Allowed  Section</w:t>
            </w:r>
          </w:p>
        </w:tc>
      </w:tr>
    </w:tbl>
    <w:p w:rsidR="00A252B0" w:rsidRDefault="00A252B0" w:rsidP="00A252B0">
      <w:p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6E5BCF">
        <w:tc>
          <w:tcPr>
            <w:tcW w:w="648" w:type="dxa"/>
          </w:tcPr>
          <w:p w:rsidR="00A252B0" w:rsidRPr="00C71E16" w:rsidRDefault="00A252B0" w:rsidP="00197A11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197A11" w:rsidRDefault="00197A11" w:rsidP="00197A11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97A11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84" w:dyaOrig="539">
                <v:shape id="_x0000_i1051" type="#_x0000_t75" style="width:8.85pt;height:27.15pt" o:ole="">
                  <v:imagedata r:id="rId69" o:title=""/>
                </v:shape>
                <o:OLEObject Type="Embed" ProgID="FXE300.Equation" ShapeID="_x0000_i1051" DrawAspect="Content" ObjectID="_1420906605" r:id="rId70"/>
              </w:object>
            </w:r>
            <w:r w:rsidRPr="00197A11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</w:tr>
      <w:tr w:rsidR="00E15841" w:rsidTr="006E5BCF">
        <w:tc>
          <w:tcPr>
            <w:tcW w:w="648" w:type="dxa"/>
          </w:tcPr>
          <w:p w:rsidR="00E15841" w:rsidRPr="00C71E16" w:rsidRDefault="00E15841" w:rsidP="00197A11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15841" w:rsidRDefault="00E15841" w:rsidP="00197A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87.5% or  </w:t>
            </w:r>
            <w:r w:rsidRPr="00E15841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647" w:dyaOrig="383">
                <v:shape id="_x0000_i1052" type="#_x0000_t75" style="width:32.7pt;height:19.4pt" o:ole="">
                  <v:imagedata r:id="rId71" o:title=""/>
                </v:shape>
                <o:OLEObject Type="Embed" ProgID="FXE300.Equation" ShapeID="_x0000_i1052" DrawAspect="Content" ObjectID="_1420906606" r:id="rId72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3C0E87" w:rsidRDefault="003C0E87" w:rsidP="00197A11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C0E87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705" w:dyaOrig="539">
                <v:shape id="_x0000_i1053" type="#_x0000_t75" style="width:85.3pt;height:27.15pt" o:ole="">
                  <v:imagedata r:id="rId73" o:title=""/>
                </v:shape>
                <o:OLEObject Type="Embed" ProgID="FXE300.Equation" ShapeID="_x0000_i1053" DrawAspect="Content" ObjectID="_1420906607" r:id="rId74"/>
              </w:object>
            </w:r>
            <w:r w:rsidRPr="003C0E87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C0E87" w:rsidP="00197A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second </w:t>
            </w:r>
            <w:r w:rsidR="00E15841">
              <w:rPr>
                <w:rFonts w:asciiTheme="majorHAnsi" w:hAnsiTheme="majorHAnsi"/>
                <w:sz w:val="24"/>
                <w:szCs w:val="24"/>
              </w:rPr>
              <w:t xml:space="preserve">diagram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E15841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>
              <w:rPr>
                <w:rFonts w:asciiTheme="majorHAnsi" w:hAnsiTheme="majorHAnsi"/>
                <w:sz w:val="24"/>
                <w:szCs w:val="24"/>
              </w:rPr>
              <w:t>top line.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15841" w:rsidP="00197A11">
            <w:pPr>
              <w:rPr>
                <w:rFonts w:asciiTheme="majorHAnsi" w:hAnsiTheme="majorHAnsi"/>
                <w:sz w:val="24"/>
                <w:szCs w:val="24"/>
              </w:rPr>
            </w:pPr>
            <w:r w:rsidRPr="00E15841">
              <w:rPr>
                <w:rFonts w:asciiTheme="majorHAnsi" w:hAnsiTheme="majorHAnsi"/>
                <w:sz w:val="24"/>
                <w:szCs w:val="24"/>
              </w:rPr>
              <w:t>57.4</w:t>
            </w:r>
            <w:r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E15841" w:rsidRDefault="00E15841" w:rsidP="00197A11">
            <w:pPr>
              <w:rPr>
                <w:rFonts w:asciiTheme="majorHAnsi" w:hAnsiTheme="majorHAnsi"/>
                <w:position w:val="-1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C6796" w:rsidRPr="00E15841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564" w:dyaOrig="273">
                <v:shape id="_x0000_i1054" type="#_x0000_t75" style="width:28.25pt;height:13.85pt" o:ole="">
                  <v:imagedata r:id="rId75" o:title=""/>
                </v:shape>
                <o:OLEObject Type="Embed" ProgID="FXE300.Equation" ShapeID="_x0000_i1054" DrawAspect="Content" ObjectID="_1420906608" r:id="rId76"/>
              </w:object>
            </w:r>
            <w:r w:rsidRPr="00E15841">
              <w:rPr>
                <w:rFonts w:asciiTheme="majorHAnsi" w:hAnsiTheme="majorHAnsi"/>
                <w:position w:val="-16"/>
                <w:sz w:val="24"/>
                <w:szCs w:val="24"/>
              </w:rPr>
              <w:t xml:space="preserve"> 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197A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50.8%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197A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</w:t>
            </w:r>
            <w:r w:rsidRPr="008C6796">
              <w:rPr>
                <w:rFonts w:asciiTheme="majorHAnsi" w:hAnsiTheme="majorHAnsi"/>
                <w:sz w:val="24"/>
                <w:szCs w:val="24"/>
              </w:rPr>
              <w:t>662.5</w:t>
            </w: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197A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$12.60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197A11">
            <w:pPr>
              <w:rPr>
                <w:rFonts w:asciiTheme="majorHAnsi" w:hAnsiTheme="majorHAnsi"/>
                <w:sz w:val="24"/>
                <w:szCs w:val="24"/>
              </w:rPr>
            </w:pPr>
            <w:r w:rsidRPr="008C6796">
              <w:rPr>
                <w:rFonts w:asciiTheme="majorHAnsi" w:hAnsiTheme="majorHAnsi"/>
                <w:sz w:val="24"/>
                <w:szCs w:val="24"/>
              </w:rPr>
              <w:t>328.9</w:t>
            </w:r>
            <w:r w:rsidR="005F2A0D">
              <w:rPr>
                <w:rFonts w:asciiTheme="majorHAnsi" w:hAnsiTheme="majorHAnsi"/>
                <w:sz w:val="24"/>
                <w:szCs w:val="24"/>
              </w:rPr>
              <w:t xml:space="preserve"> million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tonnes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8C6796" w:rsidRDefault="008C6796" w:rsidP="00197A11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 w:rsidRPr="008C6796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24" w:dyaOrig="325">
                <v:shape id="_x0000_i1055" type="#_x0000_t75" style="width:31pt;height:16.05pt" o:ole="">
                  <v:imagedata r:id="rId55" o:title=""/>
                </v:shape>
                <o:OLEObject Type="Embed" ProgID="FXE300.Equation" ShapeID="_x0000_i1055" DrawAspect="Content" ObjectID="_1420906609" r:id="rId77"/>
              </w:objec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8C6796">
            <w:pPr>
              <w:rPr>
                <w:rFonts w:asciiTheme="majorHAnsi" w:hAnsiTheme="majorHAnsi"/>
                <w:sz w:val="24"/>
                <w:szCs w:val="24"/>
              </w:rPr>
            </w:pPr>
            <w:r w:rsidRPr="008C6796">
              <w:rPr>
                <w:rFonts w:asciiTheme="majorHAnsi" w:hAnsiTheme="majorHAnsi"/>
                <w:sz w:val="24"/>
                <w:szCs w:val="24"/>
              </w:rPr>
              <w:t>37.5</w:t>
            </w:r>
            <w:r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8C67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</w:t>
            </w:r>
            <w:r w:rsidRPr="008C6796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C6796">
              <w:rPr>
                <w:rFonts w:asciiTheme="majorHAnsi" w:hAnsiTheme="majorHAnsi"/>
                <w:sz w:val="24"/>
                <w:szCs w:val="24"/>
              </w:rPr>
              <w:t>006.4</w:t>
            </w: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6796" w:rsidP="008C67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23%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F522A" w:rsidP="008C67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$13.95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F522A" w:rsidP="003F52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26.9%</w:t>
            </w:r>
          </w:p>
        </w:tc>
      </w:tr>
      <w:tr w:rsidR="00A252B0" w:rsidTr="006E5BCF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F522A" w:rsidP="003F522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case of twenty-four 375ml cans for $16.20</w:t>
            </w:r>
          </w:p>
        </w:tc>
      </w:tr>
    </w:tbl>
    <w:p w:rsidR="00A252B0" w:rsidRDefault="00A252B0" w:rsidP="00A252B0">
      <w:pPr>
        <w:jc w:val="center"/>
        <w:rPr>
          <w:rFonts w:asciiTheme="majorHAnsi" w:hAnsiTheme="majorHAnsi"/>
          <w:sz w:val="24"/>
          <w:szCs w:val="24"/>
        </w:rPr>
      </w:pPr>
    </w:p>
    <w:p w:rsidR="00A252B0" w:rsidRDefault="00A252B0" w:rsidP="00A252B0">
      <w:pPr>
        <w:jc w:val="center"/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A252B0" w:rsidRDefault="00A252B0" w:rsidP="00C71E1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230"/>
        <w:gridCol w:w="1337"/>
      </w:tblGrid>
      <w:tr w:rsidR="00C71E16" w:rsidTr="00663948">
        <w:tc>
          <w:tcPr>
            <w:tcW w:w="9242" w:type="dxa"/>
            <w:gridSpan w:val="3"/>
          </w:tcPr>
          <w:p w:rsidR="00853748" w:rsidRPr="00853748" w:rsidRDefault="00853748" w:rsidP="008537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3748">
              <w:rPr>
                <w:rFonts w:ascii="Times New Roman" w:hAnsi="Times New Roman"/>
                <w:sz w:val="24"/>
                <w:szCs w:val="24"/>
              </w:rPr>
              <w:t>Calculator Allowed</w:t>
            </w:r>
          </w:p>
          <w:p w:rsidR="00C71E16" w:rsidRDefault="00853748" w:rsidP="008537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Longer</w:t>
            </w:r>
            <w:r w:rsidRPr="00853748">
              <w:rPr>
                <w:rFonts w:ascii="Times New Roman" w:hAnsi="Times New Roman"/>
                <w:sz w:val="24"/>
                <w:szCs w:val="24"/>
              </w:rPr>
              <w:t xml:space="preserve"> Answer Section</w:t>
            </w:r>
          </w:p>
        </w:tc>
      </w:tr>
      <w:tr w:rsidR="00A252B0" w:rsidTr="00A252B0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Pr="008C6796" w:rsidRDefault="008C6796" w:rsidP="008C679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8C6796">
              <w:rPr>
                <w:rFonts w:asciiTheme="majorHAnsi" w:hAnsiTheme="majorHAnsi"/>
                <w:sz w:val="24"/>
                <w:szCs w:val="24"/>
              </w:rPr>
              <w:t>72% of 250 kg = 180</w:t>
            </w:r>
          </w:p>
        </w:tc>
        <w:tc>
          <w:tcPr>
            <w:tcW w:w="1337" w:type="dxa"/>
          </w:tcPr>
          <w:p w:rsidR="00A252B0" w:rsidRDefault="00A26C96" w:rsidP="006639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252B0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Default="008C6796" w:rsidP="008C679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Their mass = 105 + 48 = 153 kg</w:t>
            </w:r>
          </w:p>
          <w:p w:rsidR="008C6796" w:rsidRPr="008C6796" w:rsidRDefault="008C6796" w:rsidP="008C6796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leaves 180 – 153 = 27 kg for the other stuff.</w:t>
            </w:r>
          </w:p>
        </w:tc>
        <w:tc>
          <w:tcPr>
            <w:tcW w:w="1337" w:type="dxa"/>
          </w:tcPr>
          <w:p w:rsidR="00A252B0" w:rsidRDefault="00A26C96" w:rsidP="006639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252B0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Pr="008C6796" w:rsidRDefault="008C6796" w:rsidP="008C679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Percentage =  </w:t>
            </w:r>
            <w:r w:rsidRPr="008C6796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684" w:dyaOrig="300">
                <v:shape id="_x0000_i1056" type="#_x0000_t75" style="width:134.6pt;height:14.95pt" o:ole="">
                  <v:imagedata r:id="rId78" o:title=""/>
                </v:shape>
                <o:OLEObject Type="Embed" ProgID="FXE300.Equation" ShapeID="_x0000_i1056" DrawAspect="Content" ObjectID="_1420906610" r:id="rId79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A26C96" w:rsidP="006639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252B0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Pr="00A26C96" w:rsidRDefault="00A26C96" w:rsidP="00A26C9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Percentage = </w:t>
            </w:r>
            <w:r w:rsidRPr="00A26C96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3465" w:dyaOrig="539">
                <v:shape id="_x0000_i1057" type="#_x0000_t75" style="width:173.35pt;height:27.15pt" o:ole="">
                  <v:imagedata r:id="rId80" o:title=""/>
                </v:shape>
                <o:OLEObject Type="Embed" ProgID="FXE300.Equation" ShapeID="_x0000_i1057" DrawAspect="Content" ObjectID="_1420906611" r:id="rId8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A26C96" w:rsidP="006639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252B0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Pr="00A26C96" w:rsidRDefault="00A26C96" w:rsidP="00A26C9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Profit = </w:t>
            </w:r>
            <w:r w:rsidRPr="00A26C96">
              <w:rPr>
                <w:rFonts w:asciiTheme="majorHAnsi" w:hAnsiTheme="majorHAnsi"/>
                <w:color w:val="FF0000"/>
                <w:position w:val="-38"/>
                <w:sz w:val="24"/>
                <w:szCs w:val="24"/>
              </w:rPr>
              <w:object w:dxaOrig="3428" w:dyaOrig="621">
                <v:shape id="_x0000_i1058" type="#_x0000_t75" style="width:171.15pt;height:31pt" o:ole="">
                  <v:imagedata r:id="rId82" o:title=""/>
                </v:shape>
                <o:OLEObject Type="Embed" ProgID="FXE300.Equation" ShapeID="_x0000_i1058" DrawAspect="Content" ObjectID="_1420906612" r:id="rId83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A26C96" w:rsidP="006639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252B0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Pr="00A26C96" w:rsidRDefault="00A26C96" w:rsidP="00A26C9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Price after GST =  </w:t>
            </w:r>
            <w:r w:rsidRPr="00A26C96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461" w:dyaOrig="300">
                <v:shape id="_x0000_i1059" type="#_x0000_t75" style="width:172.8pt;height:14.95pt" o:ole="">
                  <v:imagedata r:id="rId84" o:title=""/>
                </v:shape>
                <o:OLEObject Type="Embed" ProgID="FXE300.Equation" ShapeID="_x0000_i1059" DrawAspect="Content" ObjectID="_1420906613" r:id="rId85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A26C96" w:rsidP="006639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</w:tbl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sectPr w:rsidR="00C71E16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7C3" w:rsidRDefault="008457C3" w:rsidP="00C868AD">
      <w:pPr>
        <w:spacing w:after="0" w:line="240" w:lineRule="auto"/>
      </w:pPr>
      <w:r>
        <w:separator/>
      </w:r>
    </w:p>
  </w:endnote>
  <w:endnote w:type="continuationSeparator" w:id="0">
    <w:p w:rsidR="008457C3" w:rsidRDefault="008457C3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50EA" w:rsidRDefault="00B850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4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50EA" w:rsidRDefault="00B850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884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4EB" w:rsidRDefault="001C34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F2A0D" w:rsidRDefault="005F2A0D" w:rsidP="005F2A0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7C3" w:rsidRDefault="008457C3" w:rsidP="00C868AD">
      <w:pPr>
        <w:spacing w:after="0" w:line="240" w:lineRule="auto"/>
      </w:pPr>
      <w:r>
        <w:separator/>
      </w:r>
    </w:p>
  </w:footnote>
  <w:footnote w:type="continuationSeparator" w:id="0">
    <w:p w:rsidR="008457C3" w:rsidRDefault="008457C3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0EA" w:rsidRPr="00C868AD" w:rsidRDefault="00DC624F">
    <w:pPr>
      <w:pStyle w:val="Header"/>
      <w:rPr>
        <w:u w:val="single"/>
      </w:rPr>
    </w:pPr>
    <w:r>
      <w:rPr>
        <w:u w:val="single"/>
      </w:rPr>
      <w:t xml:space="preserve">Percentages and Financial Maths </w:t>
    </w:r>
    <w:r>
      <w:rPr>
        <w:u w:val="single"/>
      </w:rPr>
      <w:tab/>
    </w:r>
    <w:r w:rsidR="00B850EA" w:rsidRPr="00C868AD">
      <w:rPr>
        <w:u w:val="single"/>
      </w:rPr>
      <w:t xml:space="preserve"> Topic Test</w:t>
    </w:r>
    <w:r w:rsidR="00B850EA" w:rsidRPr="00C868AD">
      <w:rPr>
        <w:u w:val="single"/>
      </w:rPr>
      <w:tab/>
    </w:r>
    <w:r w:rsidR="00B850EA" w:rsidRPr="00C868AD">
      <w:rPr>
        <w:u w:val="single"/>
      </w:rPr>
      <w:tab/>
      <w:t>2013</w:t>
    </w:r>
    <w:r w:rsidR="00B850EA"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E16" w:rsidRDefault="00C71E16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C71E16" w:rsidRPr="00C71E16" w:rsidRDefault="00853748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 xml:space="preserve">Mathematics </w:t>
    </w:r>
    <w:r w:rsidR="00C71E16">
      <w:rPr>
        <w:rFonts w:asciiTheme="majorHAnsi" w:hAnsiTheme="majorHAnsi"/>
        <w:i/>
        <w:sz w:val="52"/>
        <w:szCs w:val="52"/>
      </w:rPr>
      <w:t>Test</w:t>
    </w:r>
    <w:r>
      <w:rPr>
        <w:rFonts w:asciiTheme="majorHAnsi" w:hAnsiTheme="majorHAnsi"/>
        <w:i/>
        <w:sz w:val="52"/>
        <w:szCs w:val="52"/>
      </w:rPr>
      <w:t xml:space="preserve">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A69AB"/>
    <w:multiLevelType w:val="hybridMultilevel"/>
    <w:tmpl w:val="390039F8"/>
    <w:lvl w:ilvl="0" w:tplc="654A4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110FB"/>
    <w:multiLevelType w:val="hybridMultilevel"/>
    <w:tmpl w:val="40D23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C6477"/>
    <w:multiLevelType w:val="hybridMultilevel"/>
    <w:tmpl w:val="EE42DD50"/>
    <w:lvl w:ilvl="0" w:tplc="48545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F2C7F"/>
    <w:multiLevelType w:val="hybridMultilevel"/>
    <w:tmpl w:val="F34E781C"/>
    <w:lvl w:ilvl="0" w:tplc="D36C8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84155"/>
    <w:multiLevelType w:val="hybridMultilevel"/>
    <w:tmpl w:val="6D8E684E"/>
    <w:lvl w:ilvl="0" w:tplc="D598B4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11"/>
  </w:num>
  <w:num w:numId="8">
    <w:abstractNumId w:val="12"/>
  </w:num>
  <w:num w:numId="9">
    <w:abstractNumId w:val="7"/>
  </w:num>
  <w:num w:numId="10">
    <w:abstractNumId w:val="10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4F"/>
    <w:rsid w:val="000176AA"/>
    <w:rsid w:val="000C4CAD"/>
    <w:rsid w:val="0018287C"/>
    <w:rsid w:val="00197A11"/>
    <w:rsid w:val="001C34EB"/>
    <w:rsid w:val="001D51F7"/>
    <w:rsid w:val="00216994"/>
    <w:rsid w:val="002E2495"/>
    <w:rsid w:val="00325745"/>
    <w:rsid w:val="003C0E87"/>
    <w:rsid w:val="003F522A"/>
    <w:rsid w:val="00413DF5"/>
    <w:rsid w:val="00460B7C"/>
    <w:rsid w:val="004E1D1E"/>
    <w:rsid w:val="004F3280"/>
    <w:rsid w:val="005C44C0"/>
    <w:rsid w:val="005F2A0D"/>
    <w:rsid w:val="00641EA7"/>
    <w:rsid w:val="00667642"/>
    <w:rsid w:val="006718CF"/>
    <w:rsid w:val="0072619A"/>
    <w:rsid w:val="00732999"/>
    <w:rsid w:val="007B5F8B"/>
    <w:rsid w:val="007C2B7D"/>
    <w:rsid w:val="007D39B1"/>
    <w:rsid w:val="008457C3"/>
    <w:rsid w:val="00845ACB"/>
    <w:rsid w:val="00853748"/>
    <w:rsid w:val="008B7480"/>
    <w:rsid w:val="008C6796"/>
    <w:rsid w:val="008C68D7"/>
    <w:rsid w:val="008F3E43"/>
    <w:rsid w:val="009A5487"/>
    <w:rsid w:val="00A252B0"/>
    <w:rsid w:val="00A26C96"/>
    <w:rsid w:val="00A824D7"/>
    <w:rsid w:val="00AB0C62"/>
    <w:rsid w:val="00B0317F"/>
    <w:rsid w:val="00B26BD8"/>
    <w:rsid w:val="00B47C3A"/>
    <w:rsid w:val="00B850EA"/>
    <w:rsid w:val="00BB6048"/>
    <w:rsid w:val="00BE35D2"/>
    <w:rsid w:val="00C56E1E"/>
    <w:rsid w:val="00C71E16"/>
    <w:rsid w:val="00C868AD"/>
    <w:rsid w:val="00D323EA"/>
    <w:rsid w:val="00D565C1"/>
    <w:rsid w:val="00D667E2"/>
    <w:rsid w:val="00DC624F"/>
    <w:rsid w:val="00E15841"/>
    <w:rsid w:val="00EB1449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4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8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image" Target="media/image35.wmf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2.xml"/><Relationship Id="rId40" Type="http://schemas.openxmlformats.org/officeDocument/2006/relationships/oleObject" Target="embeddings/oleObject14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87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Relationship Id="rId43" Type="http://schemas.openxmlformats.org/officeDocument/2006/relationships/image" Target="media/image16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7.bin"/><Relationship Id="rId69" Type="http://schemas.openxmlformats.org/officeDocument/2006/relationships/image" Target="media/image28.wmf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image" Target="media/image20.png"/><Relationship Id="rId72" Type="http://schemas.openxmlformats.org/officeDocument/2006/relationships/oleObject" Target="embeddings/oleObject31.bin"/><Relationship Id="rId80" Type="http://schemas.openxmlformats.org/officeDocument/2006/relationships/image" Target="media/image33.wmf"/><Relationship Id="rId85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oter" Target="footer2.xml"/><Relationship Id="rId46" Type="http://schemas.openxmlformats.org/officeDocument/2006/relationships/oleObject" Target="embeddings/oleObject17.bin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1.wmf"/><Relationship Id="rId83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49" Type="http://schemas.openxmlformats.org/officeDocument/2006/relationships/image" Target="media/image19.png"/><Relationship Id="rId57" Type="http://schemas.openxmlformats.org/officeDocument/2006/relationships/image" Target="media/image2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36.bin"/><Relationship Id="rId86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08B9E-13C7-4B4B-ADBE-D305CC60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0</TotalTime>
  <Pages>9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12148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2</cp:revision>
  <dcterms:created xsi:type="dcterms:W3CDTF">2013-01-28T07:59:00Z</dcterms:created>
  <dcterms:modified xsi:type="dcterms:W3CDTF">2013-01-28T07:59:00Z</dcterms:modified>
</cp:coreProperties>
</file>