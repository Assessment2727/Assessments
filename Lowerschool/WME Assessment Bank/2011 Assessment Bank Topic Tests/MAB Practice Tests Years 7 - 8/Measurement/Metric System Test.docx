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101"/>
        <w:gridCol w:w="4677"/>
        <w:gridCol w:w="3828"/>
      </w:tblGrid>
      <w:tr w:rsidR="00584CAA" w:rsidTr="00584CAA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584CAA" w:rsidRDefault="00584CAA" w:rsidP="009938A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84CAA">
              <w:rPr>
                <w:rFonts w:ascii="Times New Roman" w:hAnsi="Times New Roman" w:cs="Times New Roman"/>
                <w:sz w:val="32"/>
                <w:szCs w:val="32"/>
              </w:rPr>
              <w:t>Year</w:t>
            </w:r>
          </w:p>
          <w:p w:rsidR="00C738DA" w:rsidRDefault="00326B83" w:rsidP="009938A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  <w:bookmarkStart w:id="0" w:name="_GoBack"/>
            <w:bookmarkEnd w:id="0"/>
          </w:p>
          <w:p w:rsidR="00AB24D4" w:rsidRDefault="00AB24D4" w:rsidP="009938A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FD21AC" w:rsidRPr="00584CAA" w:rsidRDefault="00FD21AC" w:rsidP="009938A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AB24D4" w:rsidRDefault="00004BA9" w:rsidP="009938A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Mathematics </w:t>
            </w:r>
            <w:r w:rsidR="00CF135D">
              <w:rPr>
                <w:rFonts w:ascii="Times New Roman" w:hAnsi="Times New Roman" w:cs="Times New Roman"/>
                <w:sz w:val="32"/>
                <w:szCs w:val="32"/>
              </w:rPr>
              <w:t>Practice Test</w:t>
            </w:r>
            <w:r w:rsidR="00584CA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584CAA" w:rsidRPr="00584CA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584CAA">
              <w:rPr>
                <w:rFonts w:ascii="Times New Roman" w:hAnsi="Times New Roman" w:cs="Times New Roman"/>
                <w:sz w:val="32"/>
                <w:szCs w:val="32"/>
              </w:rPr>
              <w:t>–</w:t>
            </w:r>
            <w:r w:rsidR="00C738DA">
              <w:rPr>
                <w:rFonts w:ascii="Times New Roman" w:hAnsi="Times New Roman" w:cs="Times New Roman"/>
                <w:sz w:val="32"/>
                <w:szCs w:val="32"/>
              </w:rPr>
              <w:t xml:space="preserve"> Metric System</w:t>
            </w:r>
          </w:p>
          <w:p w:rsidR="00FD21AC" w:rsidRDefault="00FD21AC" w:rsidP="009938A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:rsidR="00584CAA" w:rsidRPr="00584CAA" w:rsidRDefault="00584CAA" w:rsidP="00DD091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FD21AC" w:rsidRDefault="00FD21AC"/>
          <w:p w:rsidR="00584CAA" w:rsidRPr="00FD21AC" w:rsidRDefault="00DD0911" w:rsidP="00FD21AC">
            <w:pPr>
              <w:tabs>
                <w:tab w:val="left" w:pos="1350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Non </w:t>
            </w:r>
            <w:r w:rsidR="00FD21AC" w:rsidRPr="00FD21AC">
              <w:rPr>
                <w:b/>
                <w:sz w:val="40"/>
                <w:szCs w:val="40"/>
              </w:rPr>
              <w:t xml:space="preserve">Calculator </w:t>
            </w:r>
            <w:r w:rsidR="00CF135D">
              <w:rPr>
                <w:b/>
                <w:sz w:val="40"/>
                <w:szCs w:val="40"/>
              </w:rPr>
              <w:t>Practice Test</w:t>
            </w:r>
          </w:p>
        </w:tc>
      </w:tr>
      <w:tr w:rsidR="00584CAA" w:rsidTr="00584CAA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584CAA" w:rsidRPr="00584CAA" w:rsidRDefault="00584C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:rsidR="00584CAA" w:rsidRPr="00584CAA" w:rsidRDefault="00584CAA" w:rsidP="00584CA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84CAA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3828" w:type="dxa"/>
            <w:tcBorders>
              <w:left w:val="single" w:sz="4" w:space="0" w:color="000000" w:themeColor="text1"/>
            </w:tcBorders>
          </w:tcPr>
          <w:p w:rsidR="00584CAA" w:rsidRDefault="00584CAA"/>
          <w:p w:rsidR="00584CAA" w:rsidRDefault="00584CAA"/>
        </w:tc>
      </w:tr>
    </w:tbl>
    <w:p w:rsidR="00584CAA" w:rsidRDefault="00584CAA"/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left w:w="113" w:type="dxa"/>
          <w:bottom w:w="113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8505"/>
      </w:tblGrid>
      <w:tr w:rsidR="00AB24D4" w:rsidRPr="00F97437" w:rsidTr="000D34DE">
        <w:trPr>
          <w:cantSplit/>
        </w:trPr>
        <w:tc>
          <w:tcPr>
            <w:tcW w:w="675" w:type="dxa"/>
          </w:tcPr>
          <w:p w:rsidR="00AB24D4" w:rsidRPr="00F97437" w:rsidRDefault="00AB2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8505" w:type="dxa"/>
            <w:tcBorders>
              <w:bottom w:val="single" w:sz="4" w:space="0" w:color="000000" w:themeColor="text1"/>
            </w:tcBorders>
          </w:tcPr>
          <w:p w:rsidR="00AB24D4" w:rsidRDefault="00C738DA" w:rsidP="00F00F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of the following is not the same length as 240 c</w:t>
            </w:r>
            <w:r w:rsidR="00CB65BB">
              <w:rPr>
                <w:rFonts w:ascii="Times New Roman" w:hAnsi="Times New Roman" w:cs="Times New Roman"/>
                <w:sz w:val="24"/>
                <w:szCs w:val="24"/>
              </w:rPr>
              <w:t>entimetres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C738DA" w:rsidRDefault="00C738DA" w:rsidP="00F00F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38DA" w:rsidRDefault="00C738DA" w:rsidP="00F00F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2400 mm                      2.4 m                           240 cm                         0.24 km</w:t>
            </w:r>
          </w:p>
          <w:p w:rsidR="00EF4041" w:rsidRDefault="00326B83" w:rsidP="00F00F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  <w:lang w:eastAsia="en-AU"/>
              </w:rPr>
              <w:pict>
                <v:group id="_x0000_s1065" style="position:absolute;margin-left:25.25pt;margin-top:6.5pt;width:343.5pt;height:9pt;z-index:251650048" coordorigin="2430,3420" coordsize="6870,180">
                  <v:roundrect id="_x0000_s1066" style="position:absolute;left:9030;top:3420;width:270;height:180" arcsize="10923f"/>
                  <v:roundrect id="_x0000_s1067" style="position:absolute;left:2430;top:3420;width:270;height:180" arcsize="10923f"/>
                  <v:roundrect id="_x0000_s1068" style="position:absolute;left:4580;top:3420;width:270;height:180" arcsize="10923f"/>
                  <v:roundrect id="_x0000_s1069" style="position:absolute;left:6780;top:3420;width:270;height:180" arcsize="10923f"/>
                </v:group>
              </w:pict>
            </w:r>
          </w:p>
          <w:p w:rsidR="00C738DA" w:rsidRPr="00F97437" w:rsidRDefault="00C738DA" w:rsidP="00F00F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24D4" w:rsidRPr="00F97437" w:rsidTr="000D34DE">
        <w:trPr>
          <w:cantSplit/>
        </w:trPr>
        <w:tc>
          <w:tcPr>
            <w:tcW w:w="675" w:type="dxa"/>
          </w:tcPr>
          <w:p w:rsidR="00AB24D4" w:rsidRPr="00F97437" w:rsidRDefault="00AB2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850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0771E" w:rsidRDefault="005C34F8" w:rsidP="00F00F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20771E">
              <w:rPr>
                <w:rFonts w:ascii="Times New Roman" w:hAnsi="Times New Roman" w:cs="Times New Roman"/>
                <w:sz w:val="24"/>
                <w:szCs w:val="24"/>
              </w:rPr>
              <w:t>Barn Owl</w:t>
            </w:r>
            <w:r w:rsidR="001B3CDE">
              <w:rPr>
                <w:rFonts w:ascii="Times New Roman" w:hAnsi="Times New Roman" w:cs="Times New Roman"/>
                <w:sz w:val="24"/>
                <w:szCs w:val="24"/>
              </w:rPr>
              <w:t xml:space="preserve"> has a wingspan of </w:t>
            </w:r>
            <w:r w:rsidR="0020771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B3CD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20771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B3CDE">
              <w:rPr>
                <w:rFonts w:ascii="Times New Roman" w:hAnsi="Times New Roman" w:cs="Times New Roman"/>
                <w:sz w:val="24"/>
                <w:szCs w:val="24"/>
              </w:rPr>
              <w:t xml:space="preserve"> m and a Grey </w:t>
            </w:r>
            <w:r w:rsidR="007F5E2C">
              <w:rPr>
                <w:rFonts w:ascii="Times New Roman" w:hAnsi="Times New Roman" w:cs="Times New Roman"/>
                <w:sz w:val="24"/>
                <w:szCs w:val="24"/>
              </w:rPr>
              <w:t>Currawong</w:t>
            </w:r>
            <w:r w:rsidR="001B3CDE">
              <w:rPr>
                <w:rFonts w:ascii="Times New Roman" w:hAnsi="Times New Roman" w:cs="Times New Roman"/>
                <w:sz w:val="24"/>
                <w:szCs w:val="24"/>
              </w:rPr>
              <w:t xml:space="preserve"> has a wingspan of 83 cm.</w:t>
            </w:r>
            <w:r w:rsidR="0020771E">
              <w:rPr>
                <w:rFonts w:ascii="Times New Roman" w:hAnsi="Times New Roman" w:cs="Times New Roman"/>
                <w:sz w:val="24"/>
                <w:szCs w:val="24"/>
              </w:rPr>
              <w:t xml:space="preserve"> Which is true?</w:t>
            </w:r>
          </w:p>
          <w:p w:rsidR="0020771E" w:rsidRDefault="00326B83" w:rsidP="002077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070" style="position:absolute;margin-left:85.5pt;margin-top:2.75pt;width:13.5pt;height:69pt;z-index:251651072" coordorigin="3420,8403" coordsize="270,1380">
                  <v:roundrect id="_x0000_s1071" style="position:absolute;left:3420;top:8403;width:270;height:180" arcsize="10923f"/>
                  <v:roundrect id="_x0000_s1072" style="position:absolute;left:3420;top:8778;width:270;height:180" arcsize="10923f"/>
                  <v:roundrect id="_x0000_s1073" style="position:absolute;left:3420;top:9180;width:270;height:180" arcsize="10923f"/>
                  <v:roundrect id="_x0000_s1074" style="position:absolute;left:3420;top:9603;width:270;height:180" arcsize="10923f"/>
                </v:group>
              </w:pict>
            </w:r>
            <w:r w:rsidR="0020771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The Barn Owl has a 27 cm longer wingspan.</w:t>
            </w:r>
          </w:p>
          <w:p w:rsidR="0020771E" w:rsidRDefault="0020771E" w:rsidP="0020771E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The Grey </w:t>
            </w:r>
            <w:r w:rsidR="00EF4041">
              <w:rPr>
                <w:rFonts w:ascii="Times New Roman" w:hAnsi="Times New Roman" w:cs="Times New Roman"/>
                <w:sz w:val="24"/>
                <w:szCs w:val="24"/>
              </w:rPr>
              <w:t>Currawong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has a 27 cm longer wingspan.</w:t>
            </w:r>
          </w:p>
          <w:p w:rsidR="0020771E" w:rsidRDefault="0020771E" w:rsidP="0020771E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The Barn Owl has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819 </w:t>
            </w:r>
            <w:r w:rsidR="00EF4041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 longer wingspan.</w:t>
            </w:r>
          </w:p>
          <w:p w:rsidR="0020771E" w:rsidRDefault="0020771E" w:rsidP="0020771E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The Grey </w:t>
            </w:r>
            <w:r w:rsidR="00EF4041">
              <w:rPr>
                <w:rFonts w:ascii="Times New Roman" w:hAnsi="Times New Roman" w:cs="Times New Roman"/>
                <w:sz w:val="24"/>
                <w:szCs w:val="24"/>
              </w:rPr>
              <w:t>Currawong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has a 72 cm longer wingspan.</w:t>
            </w:r>
          </w:p>
          <w:p w:rsidR="001B3CDE" w:rsidRPr="00F97437" w:rsidRDefault="001B3CDE" w:rsidP="00F00F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24D4" w:rsidRPr="00F97437" w:rsidTr="000D34DE">
        <w:trPr>
          <w:cantSplit/>
        </w:trPr>
        <w:tc>
          <w:tcPr>
            <w:tcW w:w="675" w:type="dxa"/>
          </w:tcPr>
          <w:p w:rsidR="00AB24D4" w:rsidRPr="00F97437" w:rsidRDefault="00AB2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850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B24D4" w:rsidRDefault="00EF40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two units would be appropriate to measure the distance across a student’s desk in a classroom?</w:t>
            </w:r>
          </w:p>
          <w:p w:rsidR="00EF4041" w:rsidRDefault="00EF40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4041" w:rsidRDefault="00326B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075" style="position:absolute;margin-left:47.75pt;margin-top:3.45pt;width:195pt;height:36pt;z-index:251652096" coordorigin="3530,6840" coordsize="3900,720">
                  <v:roundrect id="_x0000_s1076" style="position:absolute;left:3530;top:6840;width:270;height:180" arcsize="10923f"/>
                  <v:roundrect id="_x0000_s1077" style="position:absolute;left:3530;top:7380;width:270;height:180" arcsize="10923f"/>
                  <v:roundrect id="_x0000_s1078" style="position:absolute;left:7160;top:6840;width:270;height:180" arcsize="10923f"/>
                  <v:roundrect id="_x0000_s1079" style="position:absolute;left:7160;top:7380;width:270;height:180" arcsize="10923f"/>
                </v:group>
              </w:pict>
            </w:r>
            <w:r w:rsidR="00EF404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kilometres or centimetres                 millimetres or centimetres            </w:t>
            </w:r>
          </w:p>
          <w:p w:rsidR="00EF4041" w:rsidRDefault="00EF40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4041" w:rsidRDefault="00EF4041" w:rsidP="00EF40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metres or kilometres                         millimetres or kilometres            </w:t>
            </w:r>
          </w:p>
          <w:p w:rsidR="00EF4041" w:rsidRPr="00F97437" w:rsidRDefault="00EF40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24D4" w:rsidRPr="00F97437" w:rsidTr="000D34DE">
        <w:trPr>
          <w:cantSplit/>
        </w:trPr>
        <w:tc>
          <w:tcPr>
            <w:tcW w:w="675" w:type="dxa"/>
          </w:tcPr>
          <w:p w:rsidR="00AB24D4" w:rsidRPr="00F97437" w:rsidRDefault="00AB2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850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AB24D4" w:rsidRDefault="006D1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distance between Cairns and Kuranda is </w:t>
            </w:r>
            <w:r w:rsidR="00F00F08">
              <w:rPr>
                <w:rFonts w:ascii="Times New Roman" w:hAnsi="Times New Roman" w:cs="Times New Roman"/>
                <w:sz w:val="24"/>
                <w:szCs w:val="24"/>
              </w:rPr>
              <w:t xml:space="preserve">29.1 km and the distance between Cairns and White Rock is 8 200 m. </w:t>
            </w:r>
            <w:r w:rsidR="005868A0">
              <w:rPr>
                <w:rFonts w:ascii="Times New Roman" w:hAnsi="Times New Roman" w:cs="Times New Roman"/>
                <w:sz w:val="24"/>
                <w:szCs w:val="24"/>
              </w:rPr>
              <w:t>Which is closer to Cairns, White Rock or Kuranda</w:t>
            </w:r>
            <w:r w:rsidR="009D2414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5868A0">
              <w:rPr>
                <w:rFonts w:ascii="Times New Roman" w:hAnsi="Times New Roman" w:cs="Times New Roman"/>
                <w:sz w:val="24"/>
                <w:szCs w:val="24"/>
              </w:rPr>
              <w:t xml:space="preserve"> and by how many</w:t>
            </w:r>
            <w:r w:rsidR="00F00F08">
              <w:rPr>
                <w:rFonts w:ascii="Times New Roman" w:hAnsi="Times New Roman" w:cs="Times New Roman"/>
                <w:sz w:val="24"/>
                <w:szCs w:val="24"/>
              </w:rPr>
              <w:t xml:space="preserve"> kilometres</w:t>
            </w:r>
            <w:r w:rsidR="005868A0">
              <w:rPr>
                <w:rFonts w:ascii="Times New Roman" w:hAnsi="Times New Roman" w:cs="Times New Roman"/>
                <w:sz w:val="24"/>
                <w:szCs w:val="24"/>
              </w:rPr>
              <w:t xml:space="preserve"> is it closer</w:t>
            </w:r>
            <w:r w:rsidR="00F00F08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F00F08" w:rsidRDefault="00F00F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0F08" w:rsidRDefault="00326B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336" style="position:absolute;margin-left:4.8pt;margin-top:1.25pt;width:120pt;height:33.75pt;z-index:251688960">
                  <v:textbox style="mso-next-textbox:#_x0000_s1336">
                    <w:txbxContent>
                      <w:p w:rsidR="005868A0" w:rsidRPr="00F00F08" w:rsidRDefault="005868A0" w:rsidP="005868A0">
                        <w:pPr>
                          <w:rPr>
                            <w:sz w:val="56"/>
                            <w:szCs w:val="56"/>
                          </w:rPr>
                        </w:pPr>
                        <w:r>
                          <w:rPr>
                            <w:sz w:val="56"/>
                            <w:szCs w:val="56"/>
                          </w:rPr>
                          <w:t xml:space="preserve">    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085" style="position:absolute;margin-left:211.5pt;margin-top:2.5pt;width:81.75pt;height:33.75pt;z-index:251653120">
                  <v:textbox style="mso-next-textbox:#_x0000_s1085">
                    <w:txbxContent>
                      <w:p w:rsidR="0043546A" w:rsidRPr="00F00F08" w:rsidRDefault="0043546A">
                        <w:pPr>
                          <w:rPr>
                            <w:sz w:val="56"/>
                            <w:szCs w:val="56"/>
                          </w:rPr>
                        </w:pPr>
                        <w:r w:rsidRPr="00F00F08">
                          <w:rPr>
                            <w:sz w:val="56"/>
                            <w:szCs w:val="56"/>
                          </w:rPr>
                          <w:t xml:space="preserve">     .</w:t>
                        </w:r>
                        <w:r>
                          <w:rPr>
                            <w:sz w:val="56"/>
                            <w:szCs w:val="56"/>
                          </w:rPr>
                          <w:t xml:space="preserve"> </w:t>
                        </w:r>
                      </w:p>
                    </w:txbxContent>
                  </v:textbox>
                </v:rect>
              </w:pict>
            </w:r>
          </w:p>
          <w:p w:rsidR="00F00F08" w:rsidRPr="00F00F08" w:rsidRDefault="005868A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</w:t>
            </w:r>
            <w:r w:rsidR="00F00F0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is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closer by </w:t>
            </w:r>
            <w:r w:rsidR="00F00F08"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kilometres.</w:t>
            </w:r>
          </w:p>
          <w:p w:rsidR="00F00F08" w:rsidRPr="00F97437" w:rsidRDefault="00F00F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4D36" w:rsidRPr="00F97437" w:rsidTr="000D34DE">
        <w:trPr>
          <w:cantSplit/>
        </w:trPr>
        <w:tc>
          <w:tcPr>
            <w:tcW w:w="675" w:type="dxa"/>
          </w:tcPr>
          <w:p w:rsidR="00214D36" w:rsidRPr="00F97437" w:rsidRDefault="00214D36" w:rsidP="00301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850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14D36" w:rsidRDefault="00214D36" w:rsidP="00FA3D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mass is equivalent to 3.26 kg?</w:t>
            </w:r>
          </w:p>
          <w:p w:rsidR="00214D36" w:rsidRDefault="00214D36" w:rsidP="00FA3D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D36" w:rsidRDefault="00214D36" w:rsidP="00FA3D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32.6 g                           326 g                         3260 g                          32 600 g</w:t>
            </w:r>
          </w:p>
          <w:p w:rsidR="00214D36" w:rsidRDefault="00326B83" w:rsidP="00FA3D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19" style="position:absolute;margin-left:24.5pt;margin-top:1.05pt;width:343.5pt;height:9pt;z-index:251656192" coordorigin="2430,3420" coordsize="6870,180">
                  <v:roundrect id="_x0000_s1120" style="position:absolute;left:9030;top:3420;width:270;height:180" arcsize="10923f"/>
                  <v:roundrect id="_x0000_s1121" style="position:absolute;left:2430;top:3420;width:270;height:180" arcsize="10923f"/>
                  <v:roundrect id="_x0000_s1122" style="position:absolute;left:4580;top:3420;width:270;height:180" arcsize="10923f"/>
                  <v:roundrect id="_x0000_s1123" style="position:absolute;left:6780;top:3420;width:270;height:180" arcsize="10923f"/>
                </v:group>
              </w:pict>
            </w:r>
          </w:p>
          <w:p w:rsidR="00214D36" w:rsidRDefault="00214D36" w:rsidP="00FA3D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D36" w:rsidRDefault="00214D36" w:rsidP="00FA3D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14D36" w:rsidRPr="00F97437" w:rsidTr="000D34DE">
        <w:trPr>
          <w:cantSplit/>
        </w:trPr>
        <w:tc>
          <w:tcPr>
            <w:tcW w:w="675" w:type="dxa"/>
          </w:tcPr>
          <w:p w:rsidR="00214D36" w:rsidRPr="00F97437" w:rsidRDefault="00214D36" w:rsidP="00301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6.</w:t>
            </w:r>
          </w:p>
        </w:tc>
        <w:tc>
          <w:tcPr>
            <w:tcW w:w="850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14D36" w:rsidRDefault="00214D36" w:rsidP="00FA3D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total mass of the utility is 1.2 tonnes. If the motor in the utility weighs 180 kg, how much does the remainder of the vehicle weigh?</w:t>
            </w:r>
          </w:p>
          <w:p w:rsidR="00214D36" w:rsidRDefault="00214D36" w:rsidP="00FA3D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D36" w:rsidRDefault="00214D36" w:rsidP="00161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60 kg                            168 kg                       178.8 kg                        1020 kg</w:t>
            </w:r>
          </w:p>
          <w:p w:rsidR="00214D36" w:rsidRDefault="00326B83" w:rsidP="00161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  <w:lang w:eastAsia="en-AU"/>
              </w:rPr>
              <w:pict>
                <v:group id="_x0000_s1113" style="position:absolute;margin-left:25.25pt;margin-top:6.5pt;width:343.5pt;height:9pt;z-index:251655168" coordorigin="2430,3420" coordsize="6870,180">
                  <v:roundrect id="_x0000_s1114" style="position:absolute;left:9030;top:3420;width:270;height:180" arcsize="10923f"/>
                  <v:roundrect id="_x0000_s1115" style="position:absolute;left:2430;top:3420;width:270;height:180" arcsize="10923f"/>
                  <v:roundrect id="_x0000_s1116" style="position:absolute;left:4580;top:3420;width:270;height:180" arcsize="10923f"/>
                  <v:roundrect id="_x0000_s1117" style="position:absolute;left:6780;top:3420;width:270;height:180" arcsize="10923f"/>
                </v:group>
              </w:pict>
            </w:r>
          </w:p>
          <w:p w:rsidR="00214D36" w:rsidRDefault="00214D36" w:rsidP="00FA3D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D36" w:rsidRPr="00F97437" w:rsidRDefault="00214D36" w:rsidP="00FA3D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4D36" w:rsidRPr="00F97437" w:rsidTr="000D34DE">
        <w:trPr>
          <w:cantSplit/>
        </w:trPr>
        <w:tc>
          <w:tcPr>
            <w:tcW w:w="675" w:type="dxa"/>
          </w:tcPr>
          <w:p w:rsidR="00214D36" w:rsidRPr="00F97437" w:rsidRDefault="00214D36" w:rsidP="00301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850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214D36" w:rsidRDefault="00214D36" w:rsidP="00FA3D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pack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Fancyful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Biscuits has a mass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of  220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Fancyful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Biscuits are delivered to the store in cartons which hold 20 packs. The empty carton has a mass of 0.5 kg. What is the mass of the carton when it is full of 20 packs of biscuits?</w:t>
            </w:r>
          </w:p>
          <w:p w:rsidR="00214D36" w:rsidRDefault="00214D36" w:rsidP="00FA3D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D36" w:rsidRDefault="00214D36" w:rsidP="00FA3D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4.4 kg                          4.9 kg                           4.45 kg                         0.49 kg</w:t>
            </w:r>
          </w:p>
          <w:p w:rsidR="00214D36" w:rsidRDefault="00326B83" w:rsidP="00FA3D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  <w:lang w:eastAsia="en-AU"/>
              </w:rPr>
              <w:pict>
                <v:group id="_x0000_s1108" style="position:absolute;margin-left:25.25pt;margin-top:6.5pt;width:343.5pt;height:9pt;z-index:251654144" coordorigin="2430,3420" coordsize="6870,180">
                  <v:roundrect id="_x0000_s1109" style="position:absolute;left:9030;top:3420;width:270;height:180" arcsize="10923f"/>
                  <v:roundrect id="_x0000_s1110" style="position:absolute;left:2430;top:3420;width:270;height:180" arcsize="10923f"/>
                  <v:roundrect id="_x0000_s1111" style="position:absolute;left:4580;top:3420;width:270;height:180" arcsize="10923f"/>
                  <v:roundrect id="_x0000_s1112" style="position:absolute;left:6780;top:3420;width:270;height:180" arcsize="10923f"/>
                </v:group>
              </w:pict>
            </w:r>
          </w:p>
          <w:p w:rsidR="00214D36" w:rsidRDefault="00214D36" w:rsidP="00FA3D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D36" w:rsidRPr="00F97437" w:rsidRDefault="00214D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4715" w:rsidRPr="00F97437" w:rsidTr="000D34DE">
        <w:trPr>
          <w:cantSplit/>
        </w:trPr>
        <w:tc>
          <w:tcPr>
            <w:tcW w:w="675" w:type="dxa"/>
          </w:tcPr>
          <w:p w:rsidR="005C4715" w:rsidRPr="00F97437" w:rsidRDefault="005C4715" w:rsidP="00301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850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5C4715" w:rsidRDefault="005C4715" w:rsidP="004870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Tony is writing a summary of some metric conversions. He has made one mistake. Which is incorrect?</w:t>
            </w:r>
          </w:p>
          <w:p w:rsidR="005C4715" w:rsidRDefault="00326B83" w:rsidP="005C4715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209" style="position:absolute;margin-left:69pt;margin-top:8.25pt;width:13.5pt;height:69pt;z-index:251660288" coordorigin="3420,8403" coordsize="270,1380">
                  <v:roundrect id="_x0000_s1210" style="position:absolute;left:3420;top:8403;width:270;height:180" arcsize="10923f"/>
                  <v:roundrect id="_x0000_s1211" style="position:absolute;left:3420;top:8778;width:270;height:180" arcsize="10923f"/>
                  <v:roundrect id="_x0000_s1212" style="position:absolute;left:3420;top:9180;width:270;height:180" arcsize="10923f"/>
                  <v:roundrect id="_x0000_s1213" style="position:absolute;left:3420;top:9603;width:270;height:180" arcsize="10923f"/>
                </v:group>
              </w:pict>
            </w:r>
            <w:r w:rsidR="005C471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100 centimetres (cm)     =  1 metre (m)</w:t>
            </w:r>
          </w:p>
          <w:p w:rsidR="005C4715" w:rsidRDefault="005C4715" w:rsidP="005C4715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1000 millilitres (mL)     =  1 litre (L)</w:t>
            </w:r>
          </w:p>
          <w:p w:rsidR="005C4715" w:rsidRDefault="005C4715" w:rsidP="005C4715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10 000 kilograms (kg)   =   1 tonne (t)</w:t>
            </w:r>
          </w:p>
          <w:p w:rsidR="005C4715" w:rsidRDefault="005C4715" w:rsidP="005C4715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10 millimetres (mm)      =   1 centimetre (cm)</w:t>
            </w:r>
          </w:p>
          <w:p w:rsidR="0039671E" w:rsidRPr="00F97437" w:rsidRDefault="0039671E" w:rsidP="005C4715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4715" w:rsidRPr="00F97437" w:rsidTr="000D34DE">
        <w:trPr>
          <w:cantSplit/>
        </w:trPr>
        <w:tc>
          <w:tcPr>
            <w:tcW w:w="675" w:type="dxa"/>
          </w:tcPr>
          <w:p w:rsidR="005C4715" w:rsidRPr="00F97437" w:rsidRDefault="005C4715" w:rsidP="00301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850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5C4715" w:rsidRDefault="005C4715" w:rsidP="004870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motorcycle has a fuel tank which holds 5.9 litres. </w:t>
            </w:r>
            <w:r w:rsidR="0055789D">
              <w:rPr>
                <w:rFonts w:ascii="Times New Roman" w:hAnsi="Times New Roman" w:cs="Times New Roman"/>
                <w:sz w:val="24"/>
                <w:szCs w:val="24"/>
              </w:rPr>
              <w:t xml:space="preserve">When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Evan </w:t>
            </w:r>
            <w:r w:rsidR="0055789D">
              <w:rPr>
                <w:rFonts w:ascii="Times New Roman" w:hAnsi="Times New Roman" w:cs="Times New Roman"/>
                <w:sz w:val="24"/>
                <w:szCs w:val="24"/>
              </w:rPr>
              <w:t>pours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5789D">
              <w:rPr>
                <w:rFonts w:ascii="Times New Roman" w:hAnsi="Times New Roman" w:cs="Times New Roman"/>
                <w:sz w:val="24"/>
                <w:szCs w:val="24"/>
              </w:rPr>
              <w:t>1400 ml of fuel into the tank, it is full.  How many litres of fuel were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the tank before he filled it?</w:t>
            </w:r>
          </w:p>
          <w:p w:rsidR="005C4715" w:rsidRDefault="005C4715" w:rsidP="004870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4715" w:rsidRDefault="00326B83" w:rsidP="00D25C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180" style="position:absolute;margin-left:111pt;margin-top:3.95pt;width:76.5pt;height:37.5pt;z-index:251659264">
                  <v:textbox style="mso-next-textbox:#_x0000_s1180">
                    <w:txbxContent>
                      <w:p w:rsidR="0043546A" w:rsidRPr="00F00F08" w:rsidRDefault="0043546A" w:rsidP="00D25CAC">
                        <w:pPr>
                          <w:rPr>
                            <w:sz w:val="56"/>
                            <w:szCs w:val="56"/>
                          </w:rPr>
                        </w:pPr>
                        <w:r w:rsidRPr="00F00F08">
                          <w:rPr>
                            <w:sz w:val="56"/>
                            <w:szCs w:val="56"/>
                          </w:rPr>
                          <w:t xml:space="preserve">     .</w:t>
                        </w:r>
                        <w:r>
                          <w:rPr>
                            <w:sz w:val="56"/>
                            <w:szCs w:val="56"/>
                          </w:rPr>
                          <w:t xml:space="preserve">   </w:t>
                        </w:r>
                      </w:p>
                      <w:p w:rsidR="0043546A" w:rsidRDefault="0043546A"/>
                    </w:txbxContent>
                  </v:textbox>
                </v:rect>
              </w:pict>
            </w:r>
          </w:p>
          <w:p w:rsidR="005C4715" w:rsidRPr="00F00F08" w:rsidRDefault="005C4715" w:rsidP="00D25CA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                        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litres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5C4715" w:rsidRDefault="005C4715" w:rsidP="004870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671E" w:rsidRPr="00F97437" w:rsidRDefault="0039671E" w:rsidP="004870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4715" w:rsidRPr="00F97437" w:rsidTr="000D34DE">
        <w:trPr>
          <w:cantSplit/>
        </w:trPr>
        <w:tc>
          <w:tcPr>
            <w:tcW w:w="675" w:type="dxa"/>
          </w:tcPr>
          <w:p w:rsidR="005C4715" w:rsidRPr="00F97437" w:rsidRDefault="005C4715" w:rsidP="00301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850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5C4715" w:rsidRDefault="005C47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Lashay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wants to</w:t>
            </w:r>
            <w:r w:rsidR="009D2414">
              <w:rPr>
                <w:rFonts w:ascii="Times New Roman" w:hAnsi="Times New Roman" w:cs="Times New Roman"/>
                <w:sz w:val="24"/>
                <w:szCs w:val="24"/>
              </w:rPr>
              <w:t xml:space="preserve"> measure the mass of her pet </w:t>
            </w:r>
            <w:proofErr w:type="spellStart"/>
            <w:r w:rsidR="009D2414">
              <w:rPr>
                <w:rFonts w:ascii="Times New Roman" w:hAnsi="Times New Roman" w:cs="Times New Roman"/>
                <w:sz w:val="24"/>
                <w:szCs w:val="24"/>
              </w:rPr>
              <w:t>labrador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Which should she use?</w:t>
            </w:r>
          </w:p>
          <w:p w:rsidR="005C4715" w:rsidRDefault="005C47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4715" w:rsidRDefault="00326B83" w:rsidP="00934257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81" style="position:absolute;margin-left:57pt;margin-top:2.7pt;width:13.5pt;height:69pt;z-index:251639808" coordorigin="3420,8403" coordsize="270,1380">
                  <v:roundrect id="_x0000_s1182" style="position:absolute;left:3420;top:8403;width:270;height:180" arcsize="10923f"/>
                  <v:roundrect id="_x0000_s1183" style="position:absolute;left:3420;top:8778;width:270;height:180" arcsize="10923f"/>
                  <v:roundrect id="_x0000_s1184" style="position:absolute;left:3420;top:9180;width:270;height:180" arcsize="10923f"/>
                  <v:roundrect id="_x0000_s1185" style="position:absolute;left:3420;top:9603;width:270;height:180" arcsize="10923f"/>
                </v:group>
              </w:pict>
            </w:r>
            <w:r w:rsidR="005C471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A kitchen scale marked in 10 gram divisions.                 </w:t>
            </w:r>
          </w:p>
          <w:p w:rsidR="005C4715" w:rsidRDefault="005C4715" w:rsidP="00934257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A bathroom scale marked in half kilogram divisions.</w:t>
            </w:r>
          </w:p>
          <w:p w:rsidR="005C4715" w:rsidRDefault="005C4715" w:rsidP="00934257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A stock scale marked in 10 kilogram divisions.</w:t>
            </w:r>
          </w:p>
          <w:p w:rsidR="005C4715" w:rsidRPr="00F97437" w:rsidRDefault="005C4715" w:rsidP="009D241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A truck scale marked in 100 kilogram divisions.            </w:t>
            </w:r>
          </w:p>
        </w:tc>
      </w:tr>
      <w:tr w:rsidR="005C4715" w:rsidRPr="00F97437" w:rsidTr="000D34DE">
        <w:trPr>
          <w:cantSplit/>
        </w:trPr>
        <w:tc>
          <w:tcPr>
            <w:tcW w:w="675" w:type="dxa"/>
          </w:tcPr>
          <w:p w:rsidR="005C4715" w:rsidRPr="00F97437" w:rsidRDefault="005C4715" w:rsidP="00301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11.</w:t>
            </w:r>
          </w:p>
        </w:tc>
        <w:tc>
          <w:tcPr>
            <w:tcW w:w="850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5C4715" w:rsidRDefault="00326B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186" type="#_x0000_t75" style="position:absolute;margin-left:282.6pt;margin-top:-5.85pt;width:89.8pt;height:157.8pt;z-index:251640832;mso-position-horizontal-relative:text;mso-position-vertical-relative:text">
                  <v:imagedata r:id="rId8" o:title=""/>
                </v:shape>
                <o:OLEObject Type="Embed" ProgID="FXDraw3.Document" ShapeID="_x0000_s1186" DrawAspect="Content" ObjectID="_1464151311" r:id="rId9"/>
              </w:pict>
            </w:r>
            <w:r w:rsidR="005C4715">
              <w:rPr>
                <w:rFonts w:ascii="Times New Roman" w:hAnsi="Times New Roman" w:cs="Times New Roman"/>
                <w:sz w:val="24"/>
                <w:szCs w:val="24"/>
              </w:rPr>
              <w:t>What is the amount of liquid in the measuring cylinder?</w:t>
            </w:r>
          </w:p>
          <w:p w:rsidR="005C4715" w:rsidRDefault="005C47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4715" w:rsidRDefault="00326B83" w:rsidP="00301F1F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87" style="position:absolute;margin-left:56.25pt;margin-top:2.7pt;width:13.5pt;height:69pt;z-index:251641856" coordorigin="3420,8403" coordsize="270,1380">
                  <v:roundrect id="_x0000_s1188" style="position:absolute;left:3420;top:8403;width:270;height:180" arcsize="10923f"/>
                  <v:roundrect id="_x0000_s1189" style="position:absolute;left:3420;top:8778;width:270;height:180" arcsize="10923f"/>
                  <v:roundrect id="_x0000_s1190" style="position:absolute;left:3420;top:9180;width:270;height:180" arcsize="10923f"/>
                  <v:roundrect id="_x0000_s1191" style="position:absolute;left:3420;top:9603;width:270;height:180" arcsize="10923f"/>
                </v:group>
              </w:pict>
            </w:r>
            <w:r w:rsidR="005C471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6.5 litres.                 </w:t>
            </w:r>
          </w:p>
          <w:p w:rsidR="005C4715" w:rsidRDefault="005C4715" w:rsidP="00301F1F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6.2 litres.</w:t>
            </w:r>
          </w:p>
          <w:p w:rsidR="005C4715" w:rsidRDefault="005C4715" w:rsidP="00301F1F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0.65 litres. </w:t>
            </w:r>
          </w:p>
          <w:p w:rsidR="005C4715" w:rsidRDefault="005C47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0.62 litres. </w:t>
            </w:r>
          </w:p>
          <w:p w:rsidR="005C4715" w:rsidRDefault="005C47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4715" w:rsidRDefault="005C47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4715" w:rsidRDefault="005C47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4715" w:rsidRPr="00F97437" w:rsidRDefault="005C47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4715" w:rsidRPr="00F97437" w:rsidTr="000D34DE">
        <w:trPr>
          <w:cantSplit/>
        </w:trPr>
        <w:tc>
          <w:tcPr>
            <w:tcW w:w="675" w:type="dxa"/>
          </w:tcPr>
          <w:p w:rsidR="005C4715" w:rsidRPr="00F97437" w:rsidRDefault="005C4715" w:rsidP="00301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850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5C4715" w:rsidRDefault="005C47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Maddy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times herself while running by counting seconds. She counts 550 seconds.</w:t>
            </w:r>
          </w:p>
          <w:p w:rsidR="005C4715" w:rsidRDefault="003967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long was she running,</w:t>
            </w:r>
            <w:r w:rsidR="005C4715">
              <w:rPr>
                <w:rFonts w:ascii="Times New Roman" w:hAnsi="Times New Roman" w:cs="Times New Roman"/>
                <w:sz w:val="24"/>
                <w:szCs w:val="24"/>
              </w:rPr>
              <w:t xml:space="preserve"> in minutes and seconds?</w:t>
            </w:r>
          </w:p>
          <w:p w:rsidR="005C4715" w:rsidRDefault="005C47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4715" w:rsidRDefault="00326B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193" style="position:absolute;margin-left:200.25pt;margin-top:2.6pt;width:57pt;height:36pt;z-index:251642880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192" style="position:absolute;margin-left:54pt;margin-top:1.85pt;width:57pt;height:36pt;z-index:251643904"/>
              </w:pict>
            </w:r>
          </w:p>
          <w:p w:rsidR="005C4715" w:rsidRPr="00FE028A" w:rsidRDefault="005C471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E028A"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       </w:t>
            </w:r>
            <w:proofErr w:type="gramStart"/>
            <w:r w:rsidRPr="00FE028A">
              <w:rPr>
                <w:rFonts w:ascii="Times New Roman" w:hAnsi="Times New Roman" w:cs="Times New Roman"/>
                <w:sz w:val="32"/>
                <w:szCs w:val="32"/>
              </w:rPr>
              <w:t>minutes</w:t>
            </w:r>
            <w:proofErr w:type="gramEnd"/>
            <w:r w:rsidRPr="00FE028A">
              <w:rPr>
                <w:rFonts w:ascii="Times New Roman" w:hAnsi="Times New Roman" w:cs="Times New Roman"/>
                <w:sz w:val="32"/>
                <w:szCs w:val="32"/>
              </w:rPr>
              <w:t xml:space="preserve"> and                seconds.</w:t>
            </w:r>
          </w:p>
          <w:p w:rsidR="005C4715" w:rsidRPr="00F97437" w:rsidRDefault="005C47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671E" w:rsidRPr="00F97437" w:rsidTr="000D34DE">
        <w:trPr>
          <w:cantSplit/>
        </w:trPr>
        <w:tc>
          <w:tcPr>
            <w:tcW w:w="675" w:type="dxa"/>
          </w:tcPr>
          <w:p w:rsidR="0039671E" w:rsidRPr="00F97437" w:rsidRDefault="0039671E" w:rsidP="00301F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850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0F0CED" w:rsidRDefault="000F0C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works three shifts in a week. The times for his shifts were </w:t>
            </w:r>
          </w:p>
          <w:p w:rsidR="0039671E" w:rsidRDefault="000F0CED" w:rsidP="000F0C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6:15   (six hours and fifteen minutes)        </w:t>
            </w:r>
          </w:p>
          <w:p w:rsidR="000F0CED" w:rsidRDefault="000F0CED" w:rsidP="000F0C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8:20   (eight hours and twenty minutes)</w:t>
            </w:r>
          </w:p>
          <w:p w:rsidR="000F0CED" w:rsidRDefault="000F0CED" w:rsidP="000F0C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5:35   (five hours and thirty five minutes)</w:t>
            </w:r>
          </w:p>
          <w:p w:rsidR="00564605" w:rsidRDefault="00564605" w:rsidP="000F0C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0CED" w:rsidRDefault="00564605" w:rsidP="000F0C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were his total hours for the week?</w:t>
            </w:r>
          </w:p>
          <w:p w:rsidR="000F0CED" w:rsidRDefault="000F0CED" w:rsidP="000F0C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4605" w:rsidRDefault="00564605" w:rsidP="000F0C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20:10                             20:00                           19:55                            20:15</w:t>
            </w:r>
          </w:p>
          <w:p w:rsidR="000F0CED" w:rsidRPr="00F97437" w:rsidRDefault="00326B83" w:rsidP="000F0C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246" style="position:absolute;margin-left:29.75pt;margin-top:3.85pt;width:343.5pt;height:9pt;z-index:251668480" coordorigin="2430,3420" coordsize="6870,180">
                  <v:roundrect id="_x0000_s1247" style="position:absolute;left:9030;top:3420;width:270;height:180" arcsize="10923f"/>
                  <v:roundrect id="_x0000_s1248" style="position:absolute;left:2430;top:3420;width:270;height:180" arcsize="10923f"/>
                  <v:roundrect id="_x0000_s1249" style="position:absolute;left:4580;top:3420;width:270;height:180" arcsize="10923f"/>
                  <v:roundrect id="_x0000_s1250" style="position:absolute;left:6780;top:3420;width:270;height:180" arcsize="10923f"/>
                </v:group>
              </w:pict>
            </w:r>
          </w:p>
        </w:tc>
      </w:tr>
      <w:tr w:rsidR="0039671E" w:rsidRPr="00F97437" w:rsidTr="000D34DE">
        <w:trPr>
          <w:cantSplit/>
        </w:trPr>
        <w:tc>
          <w:tcPr>
            <w:tcW w:w="675" w:type="dxa"/>
          </w:tcPr>
          <w:p w:rsidR="0039671E" w:rsidRPr="00F97437" w:rsidRDefault="0039671E" w:rsidP="005C47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850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39671E" w:rsidRDefault="003967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movie starts at 6:20pm and finishes at 9:10 pm. What is the duration of the movie?</w:t>
            </w:r>
          </w:p>
          <w:p w:rsidR="0039671E" w:rsidRDefault="003967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671E" w:rsidRDefault="00326B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231" style="position:absolute;margin-left:186.75pt;margin-top:7pt;width:57pt;height:36pt;z-index:251661312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232" style="position:absolute;margin-left:56.25pt;margin-top:7pt;width:57pt;height:36pt;z-index:251662336"/>
              </w:pict>
            </w:r>
          </w:p>
          <w:p w:rsidR="0039671E" w:rsidRPr="00FE028A" w:rsidRDefault="0039671E" w:rsidP="00FE028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E028A"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      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hour</w:t>
            </w:r>
            <w:r w:rsidRPr="00FE028A">
              <w:rPr>
                <w:rFonts w:ascii="Times New Roman" w:hAnsi="Times New Roman" w:cs="Times New Roman"/>
                <w:sz w:val="32"/>
                <w:szCs w:val="32"/>
              </w:rPr>
              <w:t>s</w:t>
            </w:r>
            <w:proofErr w:type="gramEnd"/>
            <w:r w:rsidRPr="00FE028A">
              <w:rPr>
                <w:rFonts w:ascii="Times New Roman" w:hAnsi="Times New Roman" w:cs="Times New Roman"/>
                <w:sz w:val="32"/>
                <w:szCs w:val="32"/>
              </w:rPr>
              <w:t xml:space="preserve"> and              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minute</w:t>
            </w:r>
            <w:r w:rsidRPr="00FE028A">
              <w:rPr>
                <w:rFonts w:ascii="Times New Roman" w:hAnsi="Times New Roman" w:cs="Times New Roman"/>
                <w:sz w:val="32"/>
                <w:szCs w:val="32"/>
              </w:rPr>
              <w:t>s.</w:t>
            </w:r>
          </w:p>
          <w:p w:rsidR="0039671E" w:rsidRDefault="003967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671E" w:rsidRPr="00F97437" w:rsidRDefault="003967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671E" w:rsidRPr="00F97437" w:rsidTr="000D34DE">
        <w:trPr>
          <w:cantSplit/>
        </w:trPr>
        <w:tc>
          <w:tcPr>
            <w:tcW w:w="675" w:type="dxa"/>
          </w:tcPr>
          <w:p w:rsidR="0039671E" w:rsidRPr="00F97437" w:rsidRDefault="0039671E" w:rsidP="005C47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850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39671E" w:rsidRDefault="003967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Pete leaves home in Melbourne at 5:50 pm. He travels to visit his friend in Bendigo. When he enters his friend’s house, he sees the digital clock below. How long did it take to reach his friends house?</w:t>
            </w:r>
          </w:p>
          <w:p w:rsidR="0039671E" w:rsidRDefault="00326B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233" type="#_x0000_t75" style="position:absolute;margin-left:126.75pt;margin-top:.45pt;width:151.35pt;height:69.25pt;z-index:251663360">
                  <v:imagedata r:id="rId10" o:title=""/>
                </v:shape>
                <o:OLEObject Type="Embed" ProgID="FXDraw3.Document" ShapeID="_x0000_s1233" DrawAspect="Content" ObjectID="_1464151312" r:id="rId11"/>
              </w:pict>
            </w:r>
          </w:p>
          <w:p w:rsidR="0039671E" w:rsidRDefault="003967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671E" w:rsidRDefault="003967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671E" w:rsidRDefault="003967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671E" w:rsidRDefault="003967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671E" w:rsidRDefault="00326B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234" style="position:absolute;margin-left:16.25pt;margin-top:2.3pt;width:150pt;height:36pt;z-index:251664384" coordorigin="3530,6840" coordsize="3900,720">
                  <v:roundrect id="_x0000_s1235" style="position:absolute;left:3530;top:6840;width:270;height:180" arcsize="10923f"/>
                  <v:roundrect id="_x0000_s1236" style="position:absolute;left:3530;top:7380;width:270;height:180" arcsize="10923f"/>
                  <v:roundrect id="_x0000_s1237" style="position:absolute;left:7160;top:6840;width:270;height:180" arcsize="10923f"/>
                  <v:roundrect id="_x0000_s1238" style="position:absolute;left:7160;top:7380;width:270;height:180" arcsize="10923f"/>
                </v:group>
              </w:pict>
            </w:r>
            <w:r w:rsidR="0039671E">
              <w:rPr>
                <w:rFonts w:ascii="Times New Roman" w:hAnsi="Times New Roman" w:cs="Times New Roman"/>
                <w:sz w:val="24"/>
                <w:szCs w:val="24"/>
              </w:rPr>
              <w:t xml:space="preserve">            16 hours and 5 minutes        15 hours and 55 minutes</w:t>
            </w:r>
          </w:p>
          <w:p w:rsidR="0039671E" w:rsidRDefault="003967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9671E" w:rsidRDefault="003967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4 hours and 5 minutes           3 hours and 55 minutes</w:t>
            </w:r>
          </w:p>
          <w:p w:rsidR="0039671E" w:rsidRPr="00F97437" w:rsidRDefault="003967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671E" w:rsidRPr="00F97437" w:rsidTr="000D34DE">
        <w:trPr>
          <w:cantSplit/>
        </w:trPr>
        <w:tc>
          <w:tcPr>
            <w:tcW w:w="675" w:type="dxa"/>
          </w:tcPr>
          <w:p w:rsidR="0039671E" w:rsidRPr="00F97437" w:rsidRDefault="00564605" w:rsidP="005C47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16.</w:t>
            </w:r>
          </w:p>
        </w:tc>
        <w:tc>
          <w:tcPr>
            <w:tcW w:w="850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39671E" w:rsidRDefault="00326B83" w:rsidP="00CE18EC">
            <w:pPr>
              <w:ind w:right="4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239" type="#_x0000_t75" style="position:absolute;margin-left:246pt;margin-top:-.25pt;width:173.2pt;height:170.1pt;z-index:251665408;mso-position-horizontal-relative:text;mso-position-vertical-relative:text">
                  <v:imagedata r:id="rId12" o:title=""/>
                </v:shape>
                <o:OLEObject Type="Embed" ProgID="FXDraw3.Document" ShapeID="_x0000_s1239" DrawAspect="Content" ObjectID="_1464151313" r:id="rId13"/>
              </w:pict>
            </w:r>
            <w:r w:rsidR="0039671E">
              <w:rPr>
                <w:rFonts w:ascii="Times New Roman" w:hAnsi="Times New Roman" w:cs="Times New Roman"/>
                <w:sz w:val="24"/>
                <w:szCs w:val="24"/>
              </w:rPr>
              <w:t>Harriett leaves home one afternoon at the time shown on her watch. She returns home eight and three quarter hours later.</w:t>
            </w:r>
          </w:p>
          <w:p w:rsidR="0039671E" w:rsidRDefault="0039671E" w:rsidP="00CE18EC">
            <w:pPr>
              <w:ind w:right="4105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671E" w:rsidRDefault="0039671E" w:rsidP="00CE18EC">
            <w:pPr>
              <w:ind w:right="4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time does she return home?</w:t>
            </w:r>
          </w:p>
          <w:p w:rsidR="0039671E" w:rsidRDefault="003967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671E" w:rsidRDefault="00326B83" w:rsidP="00CE18E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240" style="position:absolute;margin-left:11pt;margin-top:1.05pt;width:150pt;height:30.75pt;z-index:251666432" coordorigin="3530,6840" coordsize="3900,720">
                  <v:roundrect id="_x0000_s1241" style="position:absolute;left:3530;top:6840;width:270;height:180" arcsize="10923f"/>
                  <v:roundrect id="_x0000_s1242" style="position:absolute;left:3530;top:7380;width:270;height:180" arcsize="10923f"/>
                  <v:roundrect id="_x0000_s1243" style="position:absolute;left:7160;top:6840;width:270;height:180" arcsize="10923f"/>
                  <v:roundrect id="_x0000_s1244" style="position:absolute;left:7160;top:7380;width:270;height:180" arcsize="10923f"/>
                </v:group>
              </w:pict>
            </w:r>
            <w:r w:rsidR="0039671E">
              <w:rPr>
                <w:rFonts w:ascii="Times New Roman" w:hAnsi="Times New Roman" w:cs="Times New Roman"/>
                <w:sz w:val="24"/>
                <w:szCs w:val="24"/>
              </w:rPr>
              <w:t xml:space="preserve">           9 : 05 pm                              8 :05 pm</w:t>
            </w:r>
          </w:p>
          <w:p w:rsidR="0039671E" w:rsidRDefault="0039671E" w:rsidP="00CE18E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8 : 55 pm                              9 :55 pm</w:t>
            </w:r>
          </w:p>
          <w:p w:rsidR="0039671E" w:rsidRDefault="0039671E" w:rsidP="00CE18E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671E" w:rsidRDefault="0039671E" w:rsidP="00CE18E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671E" w:rsidRDefault="003967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671E" w:rsidRPr="00F97437" w:rsidTr="000D34DE">
        <w:trPr>
          <w:cantSplit/>
        </w:trPr>
        <w:tc>
          <w:tcPr>
            <w:tcW w:w="675" w:type="dxa"/>
          </w:tcPr>
          <w:p w:rsidR="0039671E" w:rsidRPr="00F97437" w:rsidRDefault="00564605" w:rsidP="005C47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850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39671E" w:rsidRDefault="003967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movie is listed as having a playing time of 2 hours and 35 minutes. Jacquie starts watching the movie at 15:22, by the clock in the lounge</w:t>
            </w:r>
            <w:r w:rsidR="001259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room. What time will the movie end, if she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pauses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 for 20 minutes in the middle to take a phone</w:t>
            </w:r>
            <w:r w:rsidR="001259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call?</w:t>
            </w:r>
          </w:p>
          <w:p w:rsidR="0039671E" w:rsidRDefault="00326B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245" style="position:absolute;margin-left:139.5pt;margin-top:9.35pt;width:99.75pt;height:42pt;z-index:251667456">
                  <v:textbox style="mso-next-textbox:#_x0000_s1245">
                    <w:txbxContent>
                      <w:p w:rsidR="0043546A" w:rsidRPr="00F050B6" w:rsidRDefault="0043546A" w:rsidP="00F050B6">
                        <w:pPr>
                          <w:rPr>
                            <w:sz w:val="72"/>
                            <w:szCs w:val="72"/>
                          </w:rPr>
                        </w:pPr>
                        <w:r w:rsidRPr="00F050B6">
                          <w:rPr>
                            <w:sz w:val="72"/>
                            <w:szCs w:val="72"/>
                          </w:rPr>
                          <w:t xml:space="preserve">    </w:t>
                        </w:r>
                        <w:r>
                          <w:rPr>
                            <w:sz w:val="72"/>
                            <w:szCs w:val="72"/>
                          </w:rPr>
                          <w:t xml:space="preserve"> </w:t>
                        </w:r>
                        <w:r w:rsidRPr="00F050B6">
                          <w:rPr>
                            <w:sz w:val="72"/>
                            <w:szCs w:val="72"/>
                          </w:rPr>
                          <w:t xml:space="preserve">: </w:t>
                        </w:r>
                      </w:p>
                    </w:txbxContent>
                  </v:textbox>
                </v:rect>
              </w:pict>
            </w:r>
          </w:p>
          <w:p w:rsidR="0039671E" w:rsidRDefault="005E43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</w:p>
          <w:p w:rsidR="0039671E" w:rsidRDefault="003967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671E" w:rsidRDefault="003967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4605" w:rsidRPr="00F97437" w:rsidTr="000D34DE">
        <w:trPr>
          <w:cantSplit/>
        </w:trPr>
        <w:tc>
          <w:tcPr>
            <w:tcW w:w="675" w:type="dxa"/>
          </w:tcPr>
          <w:p w:rsidR="00564605" w:rsidRDefault="00564605" w:rsidP="005C47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850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7F1A4D" w:rsidRDefault="007F1A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area of </w:t>
            </w:r>
            <w:r w:rsidR="007A255D">
              <w:rPr>
                <w:rFonts w:ascii="Times New Roman" w:hAnsi="Times New Roman" w:cs="Times New Roman"/>
                <w:sz w:val="24"/>
                <w:szCs w:val="24"/>
              </w:rPr>
              <w:t>Centennial Park</w:t>
            </w:r>
            <w:r w:rsidR="00671ADA">
              <w:rPr>
                <w:rFonts w:ascii="Times New Roman" w:hAnsi="Times New Roman" w:cs="Times New Roman"/>
                <w:sz w:val="24"/>
                <w:szCs w:val="24"/>
              </w:rPr>
              <w:t>lands</w:t>
            </w:r>
            <w:r w:rsidR="007A255D">
              <w:rPr>
                <w:rFonts w:ascii="Times New Roman" w:hAnsi="Times New Roman" w:cs="Times New Roman"/>
                <w:sz w:val="24"/>
                <w:szCs w:val="24"/>
              </w:rPr>
              <w:t xml:space="preserve"> in Sydney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</w:t>
            </w:r>
            <w:r w:rsidR="007A255D">
              <w:rPr>
                <w:rFonts w:ascii="Times New Roman" w:hAnsi="Times New Roman" w:cs="Times New Roman"/>
                <w:sz w:val="24"/>
                <w:szCs w:val="24"/>
              </w:rPr>
              <w:t>1 895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000 m</w:t>
            </w:r>
            <w:r w:rsidRPr="007F1A4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How many hectares (h</w:t>
            </w:r>
            <w:r w:rsidR="007A255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is this?</w:t>
            </w:r>
          </w:p>
          <w:p w:rsidR="007F1A4D" w:rsidRDefault="007F1A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F1A4D" w:rsidRDefault="00671A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7A25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7A255D">
              <w:rPr>
                <w:rFonts w:ascii="Times New Roman" w:hAnsi="Times New Roman" w:cs="Times New Roman"/>
                <w:sz w:val="24"/>
                <w:szCs w:val="24"/>
              </w:rPr>
              <w:t>89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7A255D">
              <w:rPr>
                <w:rFonts w:ascii="Times New Roman" w:hAnsi="Times New Roman" w:cs="Times New Roman"/>
                <w:sz w:val="24"/>
                <w:szCs w:val="24"/>
              </w:rPr>
              <w:t xml:space="preserve"> 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                     18.95 ha                        189.5 ha                      1 895 ha  </w:t>
            </w:r>
          </w:p>
          <w:p w:rsidR="00AB1358" w:rsidRDefault="00326B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251" style="position:absolute;margin-left:22.25pt;margin-top:6.1pt;width:343.5pt;height:9pt;z-index:251669504" coordorigin="2430,3420" coordsize="6870,180">
                  <v:roundrect id="_x0000_s1252" style="position:absolute;left:9030;top:3420;width:270;height:180" arcsize="10923f"/>
                  <v:roundrect id="_x0000_s1253" style="position:absolute;left:2430;top:3420;width:270;height:180" arcsize="10923f"/>
                  <v:roundrect id="_x0000_s1254" style="position:absolute;left:4580;top:3420;width:270;height:180" arcsize="10923f"/>
                  <v:roundrect id="_x0000_s1255" style="position:absolute;left:6780;top:3420;width:270;height:180" arcsize="10923f"/>
                </v:group>
              </w:pict>
            </w:r>
          </w:p>
          <w:p w:rsidR="00564605" w:rsidRDefault="005646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4605" w:rsidRPr="00F97437" w:rsidTr="000D34DE">
        <w:trPr>
          <w:cantSplit/>
        </w:trPr>
        <w:tc>
          <w:tcPr>
            <w:tcW w:w="675" w:type="dxa"/>
          </w:tcPr>
          <w:p w:rsidR="00564605" w:rsidRDefault="00564605" w:rsidP="005C47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</w:tc>
        <w:tc>
          <w:tcPr>
            <w:tcW w:w="850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564605" w:rsidRDefault="00671A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Jason designs a shield from plastic for use in a movie. The area of plastic in one shield is 2 150cm</w:t>
            </w:r>
            <w:r w:rsidRPr="00671AD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If the </w:t>
            </w:r>
            <w:r w:rsidR="00AB1358">
              <w:rPr>
                <w:rFonts w:ascii="Times New Roman" w:hAnsi="Times New Roman" w:cs="Times New Roman"/>
                <w:sz w:val="24"/>
                <w:szCs w:val="24"/>
              </w:rPr>
              <w:t>movie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requires 40 shields, how many square metres of the plastic will be used?</w:t>
            </w:r>
          </w:p>
          <w:p w:rsidR="00671ADA" w:rsidRDefault="00671ADA" w:rsidP="00671A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1ADA" w:rsidRDefault="00671ADA" w:rsidP="00671A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AB13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AB1358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  <w:r w:rsidRPr="00671AD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</w:t>
            </w:r>
            <w:r w:rsidR="00AB1358">
              <w:rPr>
                <w:rFonts w:ascii="Times New Roman" w:hAnsi="Times New Roman" w:cs="Times New Roman"/>
                <w:sz w:val="24"/>
                <w:szCs w:val="24"/>
              </w:rPr>
              <w:t xml:space="preserve">  86 m</w:t>
            </w:r>
            <w:r w:rsidR="00AB1358" w:rsidRPr="00671AD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  <w:r w:rsidR="00AB1358">
              <w:rPr>
                <w:rFonts w:ascii="Times New Roman" w:hAnsi="Times New Roman" w:cs="Times New Roman"/>
                <w:sz w:val="24"/>
                <w:szCs w:val="24"/>
              </w:rPr>
              <w:t xml:space="preserve">    8.6 m</w:t>
            </w:r>
            <w:r w:rsidR="00AB1358" w:rsidRPr="00671AD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</w:t>
            </w:r>
            <w:r w:rsidR="00AB1358">
              <w:rPr>
                <w:rFonts w:ascii="Times New Roman" w:hAnsi="Times New Roman" w:cs="Times New Roman"/>
                <w:sz w:val="24"/>
                <w:szCs w:val="24"/>
              </w:rPr>
              <w:t xml:space="preserve">    0.86 m</w:t>
            </w:r>
            <w:r w:rsidR="00AB1358" w:rsidRPr="00671AD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AB1358" w:rsidRDefault="00326B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256" style="position:absolute;margin-left:18.5pt;margin-top:3.95pt;width:343.5pt;height:9pt;z-index:251670528" coordorigin="2430,3420" coordsize="6870,180">
                  <v:roundrect id="_x0000_s1257" style="position:absolute;left:9030;top:3420;width:270;height:180" arcsize="10923f"/>
                  <v:roundrect id="_x0000_s1258" style="position:absolute;left:2430;top:3420;width:270;height:180" arcsize="10923f"/>
                  <v:roundrect id="_x0000_s1259" style="position:absolute;left:4580;top:3420;width:270;height:180" arcsize="10923f"/>
                  <v:roundrect id="_x0000_s1260" style="position:absolute;left:6780;top:3420;width:270;height:180" arcsize="10923f"/>
                </v:group>
              </w:pict>
            </w:r>
          </w:p>
          <w:p w:rsidR="00671ADA" w:rsidRDefault="00671A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4605" w:rsidRPr="00F97437" w:rsidTr="000D34DE">
        <w:trPr>
          <w:cantSplit/>
        </w:trPr>
        <w:tc>
          <w:tcPr>
            <w:tcW w:w="675" w:type="dxa"/>
          </w:tcPr>
          <w:p w:rsidR="00564605" w:rsidRDefault="00564605" w:rsidP="005C47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</w:p>
        </w:tc>
        <w:tc>
          <w:tcPr>
            <w:tcW w:w="850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564605" w:rsidRDefault="00326B83" w:rsidP="00D67D1A">
            <w:pPr>
              <w:ind w:right="438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261" type="#_x0000_t202" style="position:absolute;margin-left:230.65pt;margin-top:6.2pt;width:179.65pt;height:151.95pt;z-index:251671552;mso-width-percent:400;mso-position-horizontal-relative:text;mso-position-vertical-relative:text;mso-width-percent:400;mso-width-relative:margin;mso-height-relative:margin">
                  <v:textbox>
                    <w:txbxContent>
                      <w:p w:rsidR="0043546A" w:rsidRPr="00D67D1A" w:rsidRDefault="0043546A" w:rsidP="00AB1358">
                        <w:pPr>
                          <w:spacing w:before="100" w:beforeAutospacing="1" w:after="100" w:afterAutospacing="1"/>
                          <w:rPr>
                            <w:sz w:val="36"/>
                            <w:szCs w:val="36"/>
                          </w:rPr>
                        </w:pPr>
                        <w:r w:rsidRPr="00D67D1A">
                          <w:rPr>
                            <w:sz w:val="36"/>
                            <w:szCs w:val="36"/>
                          </w:rPr>
                          <w:t>Barossa Reservoir</w:t>
                        </w:r>
                      </w:p>
                      <w:p w:rsidR="0043546A" w:rsidRPr="00AB1358" w:rsidRDefault="0043546A" w:rsidP="00AB1358">
                        <w:pPr>
                          <w:spacing w:before="100" w:beforeAutospacing="1" w:after="100" w:afterAutospacing="1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AU"/>
                          </w:rPr>
                        </w:pPr>
                        <w:r w:rsidRPr="00AB135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AU"/>
                          </w:rPr>
                          <w:t>Capacity: 4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AU"/>
                          </w:rPr>
                          <w:t xml:space="preserve"> </w:t>
                        </w:r>
                        <w:r w:rsidRPr="00AB135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AU"/>
                          </w:rPr>
                          <w:t xml:space="preserve">515 </w:t>
                        </w:r>
                        <w:proofErr w:type="spellStart"/>
                        <w:r w:rsidRPr="00AB135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AU"/>
                          </w:rPr>
                          <w:t>megalitres</w:t>
                        </w:r>
                        <w:proofErr w:type="spellEnd"/>
                      </w:p>
                      <w:p w:rsidR="0043546A" w:rsidRPr="00AB1358" w:rsidRDefault="0043546A" w:rsidP="00AB1358">
                        <w:pPr>
                          <w:spacing w:before="100" w:beforeAutospacing="1" w:after="100" w:afterAutospacing="1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AU"/>
                          </w:rPr>
                        </w:pPr>
                        <w:r w:rsidRPr="00AB135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AU"/>
                          </w:rPr>
                          <w:t>Length of wall: 144m</w:t>
                        </w:r>
                      </w:p>
                      <w:p w:rsidR="0043546A" w:rsidRPr="00AB1358" w:rsidRDefault="0043546A" w:rsidP="00AB1358">
                        <w:pPr>
                          <w:spacing w:before="100" w:beforeAutospacing="1" w:after="100" w:afterAutospacing="1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AU"/>
                          </w:rPr>
                        </w:pPr>
                        <w:r w:rsidRPr="00AB135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AU"/>
                          </w:rPr>
                          <w:t>Height of wall: 28.6m</w:t>
                        </w:r>
                      </w:p>
                      <w:p w:rsidR="0043546A" w:rsidRDefault="0043546A" w:rsidP="00D67D1A">
                        <w:pPr>
                          <w:spacing w:before="100" w:beforeAutospacing="1" w:after="100" w:afterAutospacing="1"/>
                        </w:pPr>
                        <w:r w:rsidRPr="00AB1358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AU"/>
                          </w:rPr>
                          <w:t>Area of water spread: 62 hectares</w:t>
                        </w:r>
                      </w:p>
                    </w:txbxContent>
                  </v:textbox>
                </v:shape>
              </w:pict>
            </w:r>
            <w:r w:rsidR="00D67D1A">
              <w:rPr>
                <w:rFonts w:ascii="Times New Roman" w:hAnsi="Times New Roman" w:cs="Times New Roman"/>
                <w:sz w:val="24"/>
                <w:szCs w:val="24"/>
              </w:rPr>
              <w:t>The information shown is about a water storage reservoir in South Australia. How many litres does the reservoir hold?</w:t>
            </w:r>
          </w:p>
          <w:p w:rsidR="00D67D1A" w:rsidRDefault="00D67D1A" w:rsidP="00D67D1A">
            <w:pPr>
              <w:ind w:right="438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1358" w:rsidRDefault="00326B83" w:rsidP="00D67D1A">
            <w:pPr>
              <w:spacing w:after="120"/>
              <w:ind w:right="438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262" style="position:absolute;margin-left:29.25pt;margin-top:3.15pt;width:13.5pt;height:69pt;z-index:251672576" coordorigin="3420,8403" coordsize="270,1380">
                  <v:roundrect id="_x0000_s1263" style="position:absolute;left:3420;top:8403;width:270;height:180" arcsize="10923f"/>
                  <v:roundrect id="_x0000_s1264" style="position:absolute;left:3420;top:8778;width:270;height:180" arcsize="10923f"/>
                  <v:roundrect id="_x0000_s1265" style="position:absolute;left:3420;top:9180;width:270;height:180" arcsize="10923f"/>
                  <v:roundrect id="_x0000_s1266" style="position:absolute;left:3420;top:9603;width:270;height:180" arcsize="10923f"/>
                </v:group>
              </w:pict>
            </w:r>
            <w:r w:rsidR="00D67D1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4.5 million litres</w:t>
            </w:r>
          </w:p>
          <w:p w:rsidR="00D67D1A" w:rsidRDefault="00D67D1A" w:rsidP="00D67D1A">
            <w:pPr>
              <w:spacing w:after="120"/>
              <w:ind w:right="438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4.5 billion litres</w:t>
            </w:r>
          </w:p>
          <w:p w:rsidR="00D67D1A" w:rsidRDefault="00D67D1A" w:rsidP="00D67D1A">
            <w:pPr>
              <w:spacing w:after="120"/>
              <w:ind w:right="438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45 million litres</w:t>
            </w:r>
          </w:p>
          <w:p w:rsidR="00D67D1A" w:rsidRDefault="00D67D1A" w:rsidP="00D67D1A">
            <w:pPr>
              <w:spacing w:after="120"/>
              <w:ind w:right="438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45 billion litres</w:t>
            </w:r>
          </w:p>
          <w:p w:rsidR="00AB1358" w:rsidRDefault="00AB1358" w:rsidP="00D67D1A">
            <w:pPr>
              <w:ind w:right="438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1358" w:rsidRDefault="00AB13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D34DE" w:rsidRDefault="000D34DE"/>
    <w:tbl>
      <w:tblPr>
        <w:tblStyle w:val="TableGrid"/>
        <w:tblW w:w="92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left w:w="113" w:type="dxa"/>
          <w:bottom w:w="113" w:type="dxa"/>
          <w:right w:w="0" w:type="dxa"/>
        </w:tblCellMar>
        <w:tblLook w:val="04A0" w:firstRow="1" w:lastRow="0" w:firstColumn="1" w:lastColumn="0" w:noHBand="0" w:noVBand="1"/>
      </w:tblPr>
      <w:tblGrid>
        <w:gridCol w:w="113"/>
        <w:gridCol w:w="562"/>
        <w:gridCol w:w="113"/>
        <w:gridCol w:w="1215"/>
        <w:gridCol w:w="1215"/>
        <w:gridCol w:w="1215"/>
        <w:gridCol w:w="1215"/>
        <w:gridCol w:w="1215"/>
        <w:gridCol w:w="1215"/>
        <w:gridCol w:w="1102"/>
        <w:gridCol w:w="113"/>
      </w:tblGrid>
      <w:tr w:rsidR="00502A5A" w:rsidRPr="00F97437" w:rsidTr="000D34DE">
        <w:trPr>
          <w:gridAfter w:val="1"/>
          <w:wAfter w:w="113" w:type="dxa"/>
          <w:cantSplit/>
          <w:trHeight w:hRule="exact" w:val="737"/>
        </w:trPr>
        <w:tc>
          <w:tcPr>
            <w:tcW w:w="675" w:type="dxa"/>
            <w:gridSpan w:val="2"/>
          </w:tcPr>
          <w:p w:rsidR="00502A5A" w:rsidRPr="00F97437" w:rsidRDefault="00502A5A" w:rsidP="00301F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5" w:type="dxa"/>
            <w:gridSpan w:val="8"/>
            <w:vAlign w:val="center"/>
          </w:tcPr>
          <w:p w:rsidR="00502A5A" w:rsidRDefault="00502A5A" w:rsidP="00585E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Questions </w:t>
            </w:r>
            <w:r w:rsidR="00D67D1A">
              <w:rPr>
                <w:rFonts w:ascii="Times New Roman" w:hAnsi="Times New Roman" w:cs="Times New Roman"/>
                <w:sz w:val="24"/>
                <w:szCs w:val="24"/>
              </w:rPr>
              <w:t>21 and 22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refer to the section of a railway timetable for a Monday afternoon </w:t>
            </w:r>
            <w:r w:rsidR="000D34DE">
              <w:rPr>
                <w:rFonts w:ascii="Times New Roman" w:hAnsi="Times New Roman" w:cs="Times New Roman"/>
                <w:sz w:val="24"/>
                <w:szCs w:val="24"/>
              </w:rPr>
              <w:t xml:space="preserve">which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is shown below.</w:t>
            </w:r>
          </w:p>
        </w:tc>
      </w:tr>
      <w:tr w:rsidR="00231223" w:rsidRPr="00F97437" w:rsidTr="000D34DE">
        <w:tblPrEx>
          <w:tblCellMar>
            <w:top w:w="0" w:type="dxa"/>
            <w:left w:w="0" w:type="dxa"/>
            <w:bottom w:w="0" w:type="dxa"/>
          </w:tblCellMar>
        </w:tblPrEx>
        <w:trPr>
          <w:gridBefore w:val="1"/>
          <w:wBefore w:w="113" w:type="dxa"/>
          <w:cantSplit/>
          <w:trHeight w:hRule="exact" w:val="284"/>
        </w:trPr>
        <w:tc>
          <w:tcPr>
            <w:tcW w:w="675" w:type="dxa"/>
            <w:gridSpan w:val="2"/>
            <w:vMerge w:val="restart"/>
            <w:tcBorders>
              <w:right w:val="single" w:sz="4" w:space="0" w:color="808080" w:themeColor="background1" w:themeShade="80"/>
            </w:tcBorders>
          </w:tcPr>
          <w:p w:rsidR="00231223" w:rsidRPr="00F97437" w:rsidRDefault="00231223" w:rsidP="00301F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31223" w:rsidRPr="000050A1" w:rsidRDefault="00231223" w:rsidP="00585EFA">
            <w:pPr>
              <w:jc w:val="center"/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</w:pPr>
            <w:r w:rsidRPr="000050A1"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  <w:t>Penrith</w:t>
            </w:r>
          </w:p>
        </w:tc>
        <w:tc>
          <w:tcPr>
            <w:tcW w:w="12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31223" w:rsidRPr="000050A1" w:rsidRDefault="00231223" w:rsidP="00585EFA">
            <w:pPr>
              <w:jc w:val="center"/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</w:pPr>
            <w:r w:rsidRPr="000050A1"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  <w:t>1</w:t>
            </w:r>
            <w:r w:rsidR="00502A5A"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  <w:t>:</w:t>
            </w:r>
            <w:r w:rsidRPr="000050A1"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  <w:t>33</w:t>
            </w:r>
          </w:p>
        </w:tc>
        <w:tc>
          <w:tcPr>
            <w:tcW w:w="12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31223" w:rsidRPr="000050A1" w:rsidRDefault="00231223" w:rsidP="00585EFA">
            <w:pPr>
              <w:jc w:val="center"/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</w:pPr>
            <w:r w:rsidRPr="000050A1"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  <w:t>2</w:t>
            </w:r>
            <w:r w:rsidR="00502A5A"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  <w:t>:</w:t>
            </w:r>
            <w:r w:rsidRPr="000050A1"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  <w:t>03</w:t>
            </w:r>
          </w:p>
        </w:tc>
        <w:tc>
          <w:tcPr>
            <w:tcW w:w="12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31223" w:rsidRPr="000050A1" w:rsidRDefault="00231223" w:rsidP="00585EFA">
            <w:pPr>
              <w:jc w:val="center"/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</w:pPr>
            <w:r w:rsidRPr="000050A1"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  <w:t>2</w:t>
            </w:r>
            <w:r w:rsidR="00502A5A"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  <w:t>:</w:t>
            </w:r>
            <w:r w:rsidRPr="000050A1"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  <w:t>33</w:t>
            </w:r>
          </w:p>
        </w:tc>
        <w:tc>
          <w:tcPr>
            <w:tcW w:w="12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31223" w:rsidRPr="000050A1" w:rsidRDefault="00231223" w:rsidP="00585EFA">
            <w:pPr>
              <w:jc w:val="center"/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</w:pPr>
            <w:r w:rsidRPr="000050A1"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  <w:t>3</w:t>
            </w:r>
            <w:r w:rsidR="00502A5A"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  <w:t>:</w:t>
            </w:r>
            <w:r w:rsidRPr="000050A1"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  <w:t>44</w:t>
            </w:r>
          </w:p>
        </w:tc>
        <w:tc>
          <w:tcPr>
            <w:tcW w:w="12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31223" w:rsidRPr="000050A1" w:rsidRDefault="00231223" w:rsidP="00585EFA">
            <w:pPr>
              <w:jc w:val="center"/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</w:pPr>
            <w:r w:rsidRPr="000050A1"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  <w:t>4</w:t>
            </w:r>
            <w:r w:rsidR="00502A5A"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  <w:t>:</w:t>
            </w:r>
            <w:r w:rsidRPr="000050A1"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  <w:t>36</w:t>
            </w:r>
          </w:p>
        </w:tc>
        <w:tc>
          <w:tcPr>
            <w:tcW w:w="1215" w:type="dxa"/>
            <w:gridSpan w:val="2"/>
            <w:tcBorders>
              <w:left w:val="single" w:sz="4" w:space="0" w:color="808080" w:themeColor="background1" w:themeShade="80"/>
            </w:tcBorders>
            <w:vAlign w:val="center"/>
          </w:tcPr>
          <w:p w:rsidR="00231223" w:rsidRPr="00F97437" w:rsidRDefault="00231223" w:rsidP="00585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1223" w:rsidRPr="00F97437" w:rsidTr="000D34DE">
        <w:tblPrEx>
          <w:tblCellMar>
            <w:top w:w="0" w:type="dxa"/>
            <w:left w:w="0" w:type="dxa"/>
            <w:bottom w:w="0" w:type="dxa"/>
          </w:tblCellMar>
        </w:tblPrEx>
        <w:trPr>
          <w:gridBefore w:val="1"/>
          <w:wBefore w:w="113" w:type="dxa"/>
          <w:cantSplit/>
          <w:trHeight w:hRule="exact" w:val="284"/>
        </w:trPr>
        <w:tc>
          <w:tcPr>
            <w:tcW w:w="675" w:type="dxa"/>
            <w:gridSpan w:val="2"/>
            <w:vMerge/>
            <w:tcBorders>
              <w:right w:val="single" w:sz="4" w:space="0" w:color="808080" w:themeColor="background1" w:themeShade="80"/>
            </w:tcBorders>
          </w:tcPr>
          <w:p w:rsidR="00231223" w:rsidRPr="00F97437" w:rsidRDefault="00231223" w:rsidP="00301F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31223" w:rsidRPr="000050A1" w:rsidRDefault="00231223" w:rsidP="00585EFA">
            <w:pPr>
              <w:jc w:val="center"/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</w:pPr>
            <w:r w:rsidRPr="000050A1"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  <w:t>Kingswood</w:t>
            </w:r>
          </w:p>
        </w:tc>
        <w:tc>
          <w:tcPr>
            <w:tcW w:w="12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31223" w:rsidRPr="000050A1" w:rsidRDefault="00231223" w:rsidP="00585EFA">
            <w:pPr>
              <w:jc w:val="center"/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</w:pPr>
            <w:r w:rsidRPr="000050A1"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  <w:t>----</w:t>
            </w:r>
          </w:p>
        </w:tc>
        <w:tc>
          <w:tcPr>
            <w:tcW w:w="12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31223" w:rsidRPr="000050A1" w:rsidRDefault="00231223" w:rsidP="00585EFA">
            <w:pPr>
              <w:jc w:val="center"/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</w:pPr>
            <w:r w:rsidRPr="000050A1"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  <w:t>----</w:t>
            </w:r>
          </w:p>
        </w:tc>
        <w:tc>
          <w:tcPr>
            <w:tcW w:w="12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31223" w:rsidRPr="000050A1" w:rsidRDefault="00231223" w:rsidP="00585EFA">
            <w:pPr>
              <w:jc w:val="center"/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</w:pPr>
            <w:r w:rsidRPr="000050A1"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  <w:t>----</w:t>
            </w:r>
          </w:p>
        </w:tc>
        <w:tc>
          <w:tcPr>
            <w:tcW w:w="12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31223" w:rsidRPr="000050A1" w:rsidRDefault="00231223" w:rsidP="00585EFA">
            <w:pPr>
              <w:jc w:val="center"/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</w:pPr>
            <w:r w:rsidRPr="000050A1"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  <w:t>----</w:t>
            </w:r>
          </w:p>
        </w:tc>
        <w:tc>
          <w:tcPr>
            <w:tcW w:w="12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31223" w:rsidRPr="000050A1" w:rsidRDefault="00231223" w:rsidP="00585EFA">
            <w:pPr>
              <w:jc w:val="center"/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</w:pPr>
            <w:r w:rsidRPr="000050A1"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  <w:t>----</w:t>
            </w:r>
          </w:p>
        </w:tc>
        <w:tc>
          <w:tcPr>
            <w:tcW w:w="1215" w:type="dxa"/>
            <w:gridSpan w:val="2"/>
            <w:tcBorders>
              <w:left w:val="single" w:sz="4" w:space="0" w:color="808080" w:themeColor="background1" w:themeShade="80"/>
            </w:tcBorders>
            <w:vAlign w:val="center"/>
          </w:tcPr>
          <w:p w:rsidR="00231223" w:rsidRPr="00F97437" w:rsidRDefault="00231223" w:rsidP="00585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1223" w:rsidRPr="00F97437" w:rsidTr="000D34DE">
        <w:tblPrEx>
          <w:tblCellMar>
            <w:top w:w="0" w:type="dxa"/>
            <w:left w:w="0" w:type="dxa"/>
            <w:bottom w:w="0" w:type="dxa"/>
          </w:tblCellMar>
        </w:tblPrEx>
        <w:trPr>
          <w:gridBefore w:val="1"/>
          <w:wBefore w:w="113" w:type="dxa"/>
          <w:cantSplit/>
          <w:trHeight w:hRule="exact" w:val="284"/>
        </w:trPr>
        <w:tc>
          <w:tcPr>
            <w:tcW w:w="675" w:type="dxa"/>
            <w:gridSpan w:val="2"/>
            <w:vMerge/>
            <w:tcBorders>
              <w:right w:val="single" w:sz="4" w:space="0" w:color="808080" w:themeColor="background1" w:themeShade="80"/>
            </w:tcBorders>
          </w:tcPr>
          <w:p w:rsidR="00231223" w:rsidRPr="00F97437" w:rsidRDefault="00231223" w:rsidP="00301F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31223" w:rsidRPr="000050A1" w:rsidRDefault="00231223" w:rsidP="00585EFA">
            <w:pPr>
              <w:jc w:val="center"/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</w:pPr>
            <w:r w:rsidRPr="000050A1"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  <w:t>St Marys</w:t>
            </w:r>
          </w:p>
        </w:tc>
        <w:tc>
          <w:tcPr>
            <w:tcW w:w="12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31223" w:rsidRPr="000050A1" w:rsidRDefault="00231223" w:rsidP="00585EFA">
            <w:pPr>
              <w:jc w:val="center"/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</w:pPr>
            <w:r w:rsidRPr="000050A1"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  <w:t>----</w:t>
            </w:r>
          </w:p>
        </w:tc>
        <w:tc>
          <w:tcPr>
            <w:tcW w:w="12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31223" w:rsidRPr="000050A1" w:rsidRDefault="00231223" w:rsidP="00585EFA">
            <w:pPr>
              <w:jc w:val="center"/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</w:pPr>
            <w:r w:rsidRPr="000050A1"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  <w:t>----</w:t>
            </w:r>
          </w:p>
        </w:tc>
        <w:tc>
          <w:tcPr>
            <w:tcW w:w="12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31223" w:rsidRPr="000050A1" w:rsidRDefault="00231223" w:rsidP="00585EFA">
            <w:pPr>
              <w:jc w:val="center"/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</w:pPr>
            <w:r w:rsidRPr="000050A1"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  <w:t>----</w:t>
            </w:r>
          </w:p>
        </w:tc>
        <w:tc>
          <w:tcPr>
            <w:tcW w:w="12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31223" w:rsidRPr="000050A1" w:rsidRDefault="00231223" w:rsidP="00585EFA">
            <w:pPr>
              <w:jc w:val="center"/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</w:pPr>
            <w:r w:rsidRPr="000050A1"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  <w:t>----</w:t>
            </w:r>
          </w:p>
        </w:tc>
        <w:tc>
          <w:tcPr>
            <w:tcW w:w="12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31223" w:rsidRPr="000050A1" w:rsidRDefault="00231223" w:rsidP="00585EFA">
            <w:pPr>
              <w:jc w:val="center"/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</w:pPr>
            <w:r w:rsidRPr="000050A1"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  <w:t>----</w:t>
            </w:r>
          </w:p>
        </w:tc>
        <w:tc>
          <w:tcPr>
            <w:tcW w:w="1215" w:type="dxa"/>
            <w:gridSpan w:val="2"/>
            <w:tcBorders>
              <w:left w:val="single" w:sz="4" w:space="0" w:color="808080" w:themeColor="background1" w:themeShade="80"/>
            </w:tcBorders>
            <w:vAlign w:val="center"/>
          </w:tcPr>
          <w:p w:rsidR="00231223" w:rsidRPr="00F97437" w:rsidRDefault="00231223" w:rsidP="00585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1223" w:rsidRPr="00F97437" w:rsidTr="000D34DE">
        <w:tblPrEx>
          <w:tblCellMar>
            <w:top w:w="0" w:type="dxa"/>
            <w:left w:w="0" w:type="dxa"/>
            <w:bottom w:w="0" w:type="dxa"/>
          </w:tblCellMar>
        </w:tblPrEx>
        <w:trPr>
          <w:gridBefore w:val="1"/>
          <w:wBefore w:w="113" w:type="dxa"/>
          <w:cantSplit/>
          <w:trHeight w:hRule="exact" w:val="284"/>
        </w:trPr>
        <w:tc>
          <w:tcPr>
            <w:tcW w:w="675" w:type="dxa"/>
            <w:gridSpan w:val="2"/>
            <w:vMerge/>
            <w:tcBorders>
              <w:right w:val="single" w:sz="4" w:space="0" w:color="808080" w:themeColor="background1" w:themeShade="80"/>
            </w:tcBorders>
          </w:tcPr>
          <w:p w:rsidR="00231223" w:rsidRPr="00F97437" w:rsidRDefault="00231223" w:rsidP="00301F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31223" w:rsidRPr="000050A1" w:rsidRDefault="00231223" w:rsidP="00585EFA">
            <w:pPr>
              <w:jc w:val="center"/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</w:pPr>
            <w:r w:rsidRPr="000050A1"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  <w:t>Mount Druitt</w:t>
            </w:r>
          </w:p>
        </w:tc>
        <w:tc>
          <w:tcPr>
            <w:tcW w:w="12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31223" w:rsidRPr="000050A1" w:rsidRDefault="00231223" w:rsidP="00585EFA">
            <w:pPr>
              <w:jc w:val="center"/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</w:pPr>
            <w:r w:rsidRPr="000050A1"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  <w:t>----</w:t>
            </w:r>
          </w:p>
        </w:tc>
        <w:tc>
          <w:tcPr>
            <w:tcW w:w="12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31223" w:rsidRPr="000050A1" w:rsidRDefault="00231223" w:rsidP="00585EFA">
            <w:pPr>
              <w:jc w:val="center"/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</w:pPr>
            <w:r w:rsidRPr="000050A1"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  <w:t>----</w:t>
            </w:r>
          </w:p>
        </w:tc>
        <w:tc>
          <w:tcPr>
            <w:tcW w:w="12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31223" w:rsidRPr="000050A1" w:rsidRDefault="00231223" w:rsidP="00585EFA">
            <w:pPr>
              <w:jc w:val="center"/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</w:pPr>
            <w:r w:rsidRPr="000050A1"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  <w:t>----</w:t>
            </w:r>
          </w:p>
        </w:tc>
        <w:tc>
          <w:tcPr>
            <w:tcW w:w="12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31223" w:rsidRPr="000050A1" w:rsidRDefault="00231223" w:rsidP="00585EFA">
            <w:pPr>
              <w:jc w:val="center"/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</w:pPr>
            <w:r w:rsidRPr="000050A1"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  <w:t>----</w:t>
            </w:r>
          </w:p>
        </w:tc>
        <w:tc>
          <w:tcPr>
            <w:tcW w:w="12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31223" w:rsidRPr="000050A1" w:rsidRDefault="00231223" w:rsidP="00585EFA">
            <w:pPr>
              <w:jc w:val="center"/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</w:pPr>
            <w:r w:rsidRPr="000050A1"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  <w:t>----</w:t>
            </w:r>
          </w:p>
        </w:tc>
        <w:tc>
          <w:tcPr>
            <w:tcW w:w="1215" w:type="dxa"/>
            <w:gridSpan w:val="2"/>
            <w:tcBorders>
              <w:left w:val="single" w:sz="4" w:space="0" w:color="808080" w:themeColor="background1" w:themeShade="80"/>
            </w:tcBorders>
            <w:vAlign w:val="center"/>
          </w:tcPr>
          <w:p w:rsidR="00231223" w:rsidRPr="00F97437" w:rsidRDefault="00231223" w:rsidP="00585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1223" w:rsidRPr="00F97437" w:rsidTr="000D34DE">
        <w:tblPrEx>
          <w:tblCellMar>
            <w:top w:w="0" w:type="dxa"/>
            <w:left w:w="0" w:type="dxa"/>
            <w:bottom w:w="0" w:type="dxa"/>
          </w:tblCellMar>
        </w:tblPrEx>
        <w:trPr>
          <w:gridBefore w:val="1"/>
          <w:wBefore w:w="113" w:type="dxa"/>
          <w:cantSplit/>
          <w:trHeight w:hRule="exact" w:val="284"/>
        </w:trPr>
        <w:tc>
          <w:tcPr>
            <w:tcW w:w="675" w:type="dxa"/>
            <w:gridSpan w:val="2"/>
            <w:vMerge/>
            <w:tcBorders>
              <w:right w:val="single" w:sz="4" w:space="0" w:color="808080" w:themeColor="background1" w:themeShade="80"/>
            </w:tcBorders>
          </w:tcPr>
          <w:p w:rsidR="00231223" w:rsidRPr="00F97437" w:rsidRDefault="00231223" w:rsidP="00301F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31223" w:rsidRPr="000050A1" w:rsidRDefault="00231223" w:rsidP="00585EFA">
            <w:pPr>
              <w:jc w:val="center"/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</w:pPr>
            <w:r w:rsidRPr="000050A1"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  <w:t>Blacktown</w:t>
            </w:r>
          </w:p>
        </w:tc>
        <w:tc>
          <w:tcPr>
            <w:tcW w:w="12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31223" w:rsidRPr="000050A1" w:rsidRDefault="00231223" w:rsidP="00585EFA">
            <w:pPr>
              <w:jc w:val="center"/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</w:pPr>
            <w:r w:rsidRPr="000050A1"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  <w:t>1</w:t>
            </w:r>
            <w:r w:rsidR="00502A5A"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  <w:t>:</w:t>
            </w:r>
            <w:r w:rsidRPr="000050A1"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  <w:t>48</w:t>
            </w:r>
          </w:p>
        </w:tc>
        <w:tc>
          <w:tcPr>
            <w:tcW w:w="12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31223" w:rsidRPr="000050A1" w:rsidRDefault="00231223" w:rsidP="00585EFA">
            <w:pPr>
              <w:jc w:val="center"/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</w:pPr>
            <w:r w:rsidRPr="000050A1"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  <w:t>2</w:t>
            </w:r>
            <w:r w:rsidR="00502A5A"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  <w:t>:</w:t>
            </w:r>
            <w:r w:rsidRPr="000050A1"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  <w:t>18</w:t>
            </w:r>
          </w:p>
        </w:tc>
        <w:tc>
          <w:tcPr>
            <w:tcW w:w="12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31223" w:rsidRPr="000050A1" w:rsidRDefault="00231223" w:rsidP="00585EFA">
            <w:pPr>
              <w:jc w:val="center"/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</w:pPr>
            <w:r w:rsidRPr="000050A1"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  <w:t>2</w:t>
            </w:r>
            <w:r w:rsidR="00502A5A"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  <w:t>:</w:t>
            </w:r>
            <w:r w:rsidRPr="000050A1"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  <w:t>48</w:t>
            </w:r>
          </w:p>
        </w:tc>
        <w:tc>
          <w:tcPr>
            <w:tcW w:w="12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31223" w:rsidRPr="000050A1" w:rsidRDefault="00231223" w:rsidP="00585EFA">
            <w:pPr>
              <w:jc w:val="center"/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</w:pPr>
            <w:r w:rsidRPr="000050A1"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  <w:t>3</w:t>
            </w:r>
            <w:r w:rsidR="00502A5A"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  <w:t>:</w:t>
            </w:r>
            <w:r w:rsidRPr="000050A1"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  <w:t>59</w:t>
            </w:r>
          </w:p>
        </w:tc>
        <w:tc>
          <w:tcPr>
            <w:tcW w:w="12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31223" w:rsidRPr="000050A1" w:rsidRDefault="00231223" w:rsidP="00585EFA">
            <w:pPr>
              <w:jc w:val="center"/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</w:pPr>
            <w:r w:rsidRPr="000050A1"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  <w:t>4</w:t>
            </w:r>
            <w:r w:rsidR="00502A5A"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  <w:t>:</w:t>
            </w:r>
            <w:r w:rsidRPr="000050A1"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  <w:t>51</w:t>
            </w:r>
          </w:p>
        </w:tc>
        <w:tc>
          <w:tcPr>
            <w:tcW w:w="1215" w:type="dxa"/>
            <w:gridSpan w:val="2"/>
            <w:tcBorders>
              <w:left w:val="single" w:sz="4" w:space="0" w:color="808080" w:themeColor="background1" w:themeShade="80"/>
            </w:tcBorders>
            <w:vAlign w:val="center"/>
          </w:tcPr>
          <w:p w:rsidR="00231223" w:rsidRPr="00F97437" w:rsidRDefault="00231223" w:rsidP="00585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1223" w:rsidRPr="00F97437" w:rsidTr="000D34DE">
        <w:tblPrEx>
          <w:tblCellMar>
            <w:top w:w="0" w:type="dxa"/>
            <w:left w:w="0" w:type="dxa"/>
            <w:bottom w:w="0" w:type="dxa"/>
          </w:tblCellMar>
        </w:tblPrEx>
        <w:trPr>
          <w:gridBefore w:val="1"/>
          <w:wBefore w:w="113" w:type="dxa"/>
          <w:cantSplit/>
          <w:trHeight w:hRule="exact" w:val="284"/>
        </w:trPr>
        <w:tc>
          <w:tcPr>
            <w:tcW w:w="675" w:type="dxa"/>
            <w:gridSpan w:val="2"/>
            <w:vMerge/>
            <w:tcBorders>
              <w:right w:val="single" w:sz="4" w:space="0" w:color="808080" w:themeColor="background1" w:themeShade="80"/>
            </w:tcBorders>
          </w:tcPr>
          <w:p w:rsidR="00231223" w:rsidRPr="00F97437" w:rsidRDefault="00231223" w:rsidP="00301F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31223" w:rsidRPr="000050A1" w:rsidRDefault="00231223" w:rsidP="00585EFA">
            <w:pPr>
              <w:jc w:val="center"/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</w:pPr>
            <w:r w:rsidRPr="000050A1"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  <w:t>Seven Hills</w:t>
            </w:r>
          </w:p>
        </w:tc>
        <w:tc>
          <w:tcPr>
            <w:tcW w:w="12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31223" w:rsidRPr="000050A1" w:rsidRDefault="00231223" w:rsidP="00585EFA">
            <w:pPr>
              <w:jc w:val="center"/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</w:pPr>
            <w:r w:rsidRPr="000050A1"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  <w:t>----</w:t>
            </w:r>
          </w:p>
        </w:tc>
        <w:tc>
          <w:tcPr>
            <w:tcW w:w="12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31223" w:rsidRPr="000050A1" w:rsidRDefault="00231223" w:rsidP="00585EFA">
            <w:pPr>
              <w:jc w:val="center"/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</w:pPr>
            <w:r w:rsidRPr="000050A1"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  <w:t>----</w:t>
            </w:r>
          </w:p>
        </w:tc>
        <w:tc>
          <w:tcPr>
            <w:tcW w:w="12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31223" w:rsidRPr="000050A1" w:rsidRDefault="00231223" w:rsidP="00585EFA">
            <w:pPr>
              <w:jc w:val="center"/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</w:pPr>
            <w:r w:rsidRPr="000050A1"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  <w:t>----</w:t>
            </w:r>
          </w:p>
        </w:tc>
        <w:tc>
          <w:tcPr>
            <w:tcW w:w="12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31223" w:rsidRPr="000050A1" w:rsidRDefault="00231223" w:rsidP="00585EFA">
            <w:pPr>
              <w:jc w:val="center"/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</w:pPr>
            <w:r w:rsidRPr="000050A1"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  <w:t>----</w:t>
            </w:r>
          </w:p>
        </w:tc>
        <w:tc>
          <w:tcPr>
            <w:tcW w:w="12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31223" w:rsidRPr="000050A1" w:rsidRDefault="00231223" w:rsidP="00585EFA">
            <w:pPr>
              <w:jc w:val="center"/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</w:pPr>
            <w:r w:rsidRPr="000050A1"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  <w:t>----</w:t>
            </w:r>
          </w:p>
        </w:tc>
        <w:tc>
          <w:tcPr>
            <w:tcW w:w="1215" w:type="dxa"/>
            <w:gridSpan w:val="2"/>
            <w:tcBorders>
              <w:left w:val="single" w:sz="4" w:space="0" w:color="808080" w:themeColor="background1" w:themeShade="80"/>
            </w:tcBorders>
            <w:vAlign w:val="center"/>
          </w:tcPr>
          <w:p w:rsidR="00231223" w:rsidRPr="00F97437" w:rsidRDefault="00231223" w:rsidP="00585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1223" w:rsidRPr="00F97437" w:rsidTr="000D34DE">
        <w:tblPrEx>
          <w:tblCellMar>
            <w:top w:w="0" w:type="dxa"/>
            <w:left w:w="0" w:type="dxa"/>
            <w:bottom w:w="0" w:type="dxa"/>
          </w:tblCellMar>
        </w:tblPrEx>
        <w:trPr>
          <w:gridBefore w:val="1"/>
          <w:wBefore w:w="113" w:type="dxa"/>
          <w:cantSplit/>
          <w:trHeight w:hRule="exact" w:val="284"/>
        </w:trPr>
        <w:tc>
          <w:tcPr>
            <w:tcW w:w="675" w:type="dxa"/>
            <w:gridSpan w:val="2"/>
            <w:vMerge/>
            <w:tcBorders>
              <w:right w:val="single" w:sz="4" w:space="0" w:color="808080" w:themeColor="background1" w:themeShade="80"/>
            </w:tcBorders>
          </w:tcPr>
          <w:p w:rsidR="00231223" w:rsidRPr="00F97437" w:rsidRDefault="00231223" w:rsidP="00301F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31223" w:rsidRPr="000050A1" w:rsidRDefault="00231223" w:rsidP="00585EFA">
            <w:pPr>
              <w:jc w:val="center"/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</w:pPr>
            <w:r w:rsidRPr="000050A1"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  <w:t>Westmead</w:t>
            </w:r>
          </w:p>
        </w:tc>
        <w:tc>
          <w:tcPr>
            <w:tcW w:w="12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31223" w:rsidRPr="000050A1" w:rsidRDefault="00231223" w:rsidP="00585EFA">
            <w:pPr>
              <w:jc w:val="center"/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</w:pPr>
            <w:r w:rsidRPr="000050A1"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  <w:t>1</w:t>
            </w:r>
            <w:r w:rsidR="00502A5A"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  <w:t>:</w:t>
            </w:r>
            <w:r w:rsidRPr="000050A1"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  <w:t>55</w:t>
            </w:r>
          </w:p>
        </w:tc>
        <w:tc>
          <w:tcPr>
            <w:tcW w:w="12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31223" w:rsidRPr="000050A1" w:rsidRDefault="00231223" w:rsidP="00585EFA">
            <w:pPr>
              <w:jc w:val="center"/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</w:pPr>
            <w:r w:rsidRPr="000050A1"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  <w:t>2</w:t>
            </w:r>
            <w:r w:rsidR="00502A5A"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  <w:t>:</w:t>
            </w:r>
            <w:r w:rsidRPr="000050A1"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  <w:t>25</w:t>
            </w:r>
          </w:p>
        </w:tc>
        <w:tc>
          <w:tcPr>
            <w:tcW w:w="12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31223" w:rsidRPr="000050A1" w:rsidRDefault="00231223" w:rsidP="00585EFA">
            <w:pPr>
              <w:jc w:val="center"/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</w:pPr>
            <w:r w:rsidRPr="000050A1"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  <w:t>2</w:t>
            </w:r>
            <w:r w:rsidR="00502A5A"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  <w:t>:</w:t>
            </w:r>
            <w:r w:rsidRPr="000050A1"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  <w:t>55</w:t>
            </w:r>
          </w:p>
        </w:tc>
        <w:tc>
          <w:tcPr>
            <w:tcW w:w="12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31223" w:rsidRPr="000050A1" w:rsidRDefault="00231223" w:rsidP="00585EFA">
            <w:pPr>
              <w:jc w:val="center"/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</w:pPr>
            <w:r w:rsidRPr="000050A1"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  <w:t>----</w:t>
            </w:r>
          </w:p>
        </w:tc>
        <w:tc>
          <w:tcPr>
            <w:tcW w:w="12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31223" w:rsidRPr="000050A1" w:rsidRDefault="00231223" w:rsidP="00585EFA">
            <w:pPr>
              <w:jc w:val="center"/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</w:pPr>
            <w:r w:rsidRPr="000050A1"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  <w:t>4</w:t>
            </w:r>
            <w:r w:rsidR="00502A5A"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  <w:t>:</w:t>
            </w:r>
            <w:r w:rsidRPr="000050A1"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  <w:t>58</w:t>
            </w:r>
          </w:p>
        </w:tc>
        <w:tc>
          <w:tcPr>
            <w:tcW w:w="1215" w:type="dxa"/>
            <w:gridSpan w:val="2"/>
            <w:tcBorders>
              <w:left w:val="single" w:sz="4" w:space="0" w:color="808080" w:themeColor="background1" w:themeShade="80"/>
            </w:tcBorders>
            <w:vAlign w:val="center"/>
          </w:tcPr>
          <w:p w:rsidR="00231223" w:rsidRPr="00F97437" w:rsidRDefault="00231223" w:rsidP="00585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1223" w:rsidRPr="00F97437" w:rsidTr="000D34DE">
        <w:tblPrEx>
          <w:tblCellMar>
            <w:top w:w="0" w:type="dxa"/>
            <w:left w:w="0" w:type="dxa"/>
            <w:bottom w:w="0" w:type="dxa"/>
          </w:tblCellMar>
        </w:tblPrEx>
        <w:trPr>
          <w:gridBefore w:val="1"/>
          <w:wBefore w:w="113" w:type="dxa"/>
          <w:cantSplit/>
          <w:trHeight w:hRule="exact" w:val="284"/>
        </w:trPr>
        <w:tc>
          <w:tcPr>
            <w:tcW w:w="675" w:type="dxa"/>
            <w:gridSpan w:val="2"/>
            <w:vMerge/>
            <w:tcBorders>
              <w:right w:val="single" w:sz="4" w:space="0" w:color="808080" w:themeColor="background1" w:themeShade="80"/>
            </w:tcBorders>
          </w:tcPr>
          <w:p w:rsidR="00231223" w:rsidRPr="00F97437" w:rsidRDefault="00231223" w:rsidP="00301F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31223" w:rsidRPr="000050A1" w:rsidRDefault="00231223" w:rsidP="00585EFA">
            <w:pPr>
              <w:jc w:val="center"/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</w:pPr>
            <w:r w:rsidRPr="000050A1"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  <w:t>Parramatta</w:t>
            </w:r>
          </w:p>
        </w:tc>
        <w:tc>
          <w:tcPr>
            <w:tcW w:w="12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31223" w:rsidRPr="000050A1" w:rsidRDefault="00231223" w:rsidP="00585EFA">
            <w:pPr>
              <w:jc w:val="center"/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</w:pPr>
            <w:r w:rsidRPr="000050A1"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  <w:t>1</w:t>
            </w:r>
            <w:r w:rsidR="00502A5A"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  <w:t>:</w:t>
            </w:r>
            <w:r w:rsidRPr="000050A1"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  <w:t>58</w:t>
            </w:r>
          </w:p>
        </w:tc>
        <w:tc>
          <w:tcPr>
            <w:tcW w:w="12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31223" w:rsidRPr="000050A1" w:rsidRDefault="00231223" w:rsidP="00585EFA">
            <w:pPr>
              <w:jc w:val="center"/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</w:pPr>
            <w:r w:rsidRPr="000050A1"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  <w:t>2</w:t>
            </w:r>
            <w:r w:rsidR="00502A5A"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  <w:t>:</w:t>
            </w:r>
            <w:r w:rsidRPr="000050A1"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  <w:t>28</w:t>
            </w:r>
          </w:p>
        </w:tc>
        <w:tc>
          <w:tcPr>
            <w:tcW w:w="12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31223" w:rsidRPr="000050A1" w:rsidRDefault="00231223" w:rsidP="00585EFA">
            <w:pPr>
              <w:jc w:val="center"/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</w:pPr>
            <w:r w:rsidRPr="000050A1"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  <w:t>2</w:t>
            </w:r>
            <w:r w:rsidR="00502A5A"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  <w:t>:</w:t>
            </w:r>
            <w:r w:rsidRPr="000050A1"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  <w:t>58</w:t>
            </w:r>
          </w:p>
        </w:tc>
        <w:tc>
          <w:tcPr>
            <w:tcW w:w="12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31223" w:rsidRPr="000050A1" w:rsidRDefault="00231223" w:rsidP="00585EFA">
            <w:pPr>
              <w:jc w:val="center"/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</w:pPr>
            <w:r w:rsidRPr="000050A1"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  <w:t>4</w:t>
            </w:r>
            <w:r w:rsidR="00502A5A"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  <w:t>:</w:t>
            </w:r>
            <w:r w:rsidRPr="000050A1"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  <w:t>10</w:t>
            </w:r>
          </w:p>
        </w:tc>
        <w:tc>
          <w:tcPr>
            <w:tcW w:w="12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31223" w:rsidRPr="000050A1" w:rsidRDefault="00231223" w:rsidP="00585EFA">
            <w:pPr>
              <w:jc w:val="center"/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</w:pPr>
            <w:r w:rsidRPr="000050A1"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  <w:t>5</w:t>
            </w:r>
            <w:r w:rsidR="00502A5A"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  <w:t>:</w:t>
            </w:r>
            <w:r w:rsidRPr="000050A1"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  <w:t>01</w:t>
            </w:r>
          </w:p>
        </w:tc>
        <w:tc>
          <w:tcPr>
            <w:tcW w:w="1215" w:type="dxa"/>
            <w:gridSpan w:val="2"/>
            <w:tcBorders>
              <w:left w:val="single" w:sz="4" w:space="0" w:color="808080" w:themeColor="background1" w:themeShade="80"/>
            </w:tcBorders>
            <w:vAlign w:val="center"/>
          </w:tcPr>
          <w:p w:rsidR="00231223" w:rsidRPr="00F97437" w:rsidRDefault="00231223" w:rsidP="00585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1223" w:rsidRPr="00F97437" w:rsidTr="000D34DE">
        <w:tblPrEx>
          <w:tblCellMar>
            <w:top w:w="0" w:type="dxa"/>
            <w:left w:w="0" w:type="dxa"/>
            <w:bottom w:w="0" w:type="dxa"/>
          </w:tblCellMar>
        </w:tblPrEx>
        <w:trPr>
          <w:gridBefore w:val="1"/>
          <w:wBefore w:w="113" w:type="dxa"/>
          <w:cantSplit/>
          <w:trHeight w:hRule="exact" w:val="284"/>
        </w:trPr>
        <w:tc>
          <w:tcPr>
            <w:tcW w:w="675" w:type="dxa"/>
            <w:gridSpan w:val="2"/>
            <w:vMerge/>
            <w:tcBorders>
              <w:right w:val="single" w:sz="4" w:space="0" w:color="808080" w:themeColor="background1" w:themeShade="80"/>
            </w:tcBorders>
          </w:tcPr>
          <w:p w:rsidR="00231223" w:rsidRPr="00F97437" w:rsidRDefault="00231223" w:rsidP="00301F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31223" w:rsidRPr="000050A1" w:rsidRDefault="00231223" w:rsidP="00585EFA">
            <w:pPr>
              <w:jc w:val="center"/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</w:pPr>
            <w:r w:rsidRPr="000050A1"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  <w:t>Granville</w:t>
            </w:r>
          </w:p>
        </w:tc>
        <w:tc>
          <w:tcPr>
            <w:tcW w:w="12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31223" w:rsidRPr="000050A1" w:rsidRDefault="00231223" w:rsidP="00585EFA">
            <w:pPr>
              <w:jc w:val="center"/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</w:pPr>
            <w:r w:rsidRPr="000050A1"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  <w:t>----</w:t>
            </w:r>
          </w:p>
        </w:tc>
        <w:tc>
          <w:tcPr>
            <w:tcW w:w="12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31223" w:rsidRPr="000050A1" w:rsidRDefault="00231223" w:rsidP="00585EFA">
            <w:pPr>
              <w:jc w:val="center"/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</w:pPr>
            <w:r w:rsidRPr="000050A1"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  <w:t>----</w:t>
            </w:r>
          </w:p>
        </w:tc>
        <w:tc>
          <w:tcPr>
            <w:tcW w:w="12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31223" w:rsidRPr="000050A1" w:rsidRDefault="00231223" w:rsidP="00585EFA">
            <w:pPr>
              <w:jc w:val="center"/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</w:pPr>
            <w:r w:rsidRPr="000050A1"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  <w:t>----</w:t>
            </w:r>
          </w:p>
        </w:tc>
        <w:tc>
          <w:tcPr>
            <w:tcW w:w="12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31223" w:rsidRPr="000050A1" w:rsidRDefault="00231223" w:rsidP="00585EFA">
            <w:pPr>
              <w:jc w:val="center"/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</w:pPr>
            <w:r w:rsidRPr="000050A1"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  <w:t>4</w:t>
            </w:r>
            <w:r w:rsidR="00502A5A"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  <w:t>:</w:t>
            </w:r>
            <w:r w:rsidRPr="000050A1"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  <w:t>14</w:t>
            </w:r>
          </w:p>
        </w:tc>
        <w:tc>
          <w:tcPr>
            <w:tcW w:w="12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31223" w:rsidRPr="000050A1" w:rsidRDefault="00231223" w:rsidP="00585EFA">
            <w:pPr>
              <w:jc w:val="center"/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</w:pPr>
            <w:r w:rsidRPr="000050A1"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  <w:t>5</w:t>
            </w:r>
            <w:r w:rsidR="00502A5A"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  <w:t>:</w:t>
            </w:r>
            <w:r w:rsidRPr="000050A1"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  <w:t>04</w:t>
            </w:r>
          </w:p>
        </w:tc>
        <w:tc>
          <w:tcPr>
            <w:tcW w:w="1215" w:type="dxa"/>
            <w:gridSpan w:val="2"/>
            <w:tcBorders>
              <w:left w:val="single" w:sz="4" w:space="0" w:color="808080" w:themeColor="background1" w:themeShade="80"/>
            </w:tcBorders>
            <w:vAlign w:val="center"/>
          </w:tcPr>
          <w:p w:rsidR="00231223" w:rsidRPr="00F97437" w:rsidRDefault="00231223" w:rsidP="00585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1223" w:rsidRPr="00F97437" w:rsidTr="000D34DE">
        <w:tblPrEx>
          <w:tblCellMar>
            <w:top w:w="0" w:type="dxa"/>
            <w:left w:w="0" w:type="dxa"/>
            <w:bottom w:w="0" w:type="dxa"/>
          </w:tblCellMar>
        </w:tblPrEx>
        <w:trPr>
          <w:gridBefore w:val="1"/>
          <w:wBefore w:w="113" w:type="dxa"/>
          <w:cantSplit/>
          <w:trHeight w:hRule="exact" w:val="284"/>
        </w:trPr>
        <w:tc>
          <w:tcPr>
            <w:tcW w:w="675" w:type="dxa"/>
            <w:gridSpan w:val="2"/>
            <w:vMerge/>
            <w:tcBorders>
              <w:right w:val="single" w:sz="4" w:space="0" w:color="808080" w:themeColor="background1" w:themeShade="80"/>
            </w:tcBorders>
          </w:tcPr>
          <w:p w:rsidR="00231223" w:rsidRPr="00F97437" w:rsidRDefault="00231223" w:rsidP="00301F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31223" w:rsidRPr="000050A1" w:rsidRDefault="00231223" w:rsidP="00585EFA">
            <w:pPr>
              <w:jc w:val="center"/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</w:pPr>
            <w:r w:rsidRPr="000050A1"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  <w:t>Lidcombe</w:t>
            </w:r>
          </w:p>
        </w:tc>
        <w:tc>
          <w:tcPr>
            <w:tcW w:w="12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31223" w:rsidRPr="000050A1" w:rsidRDefault="00231223" w:rsidP="00585EFA">
            <w:pPr>
              <w:jc w:val="center"/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</w:pPr>
            <w:r w:rsidRPr="000050A1"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  <w:t>----</w:t>
            </w:r>
          </w:p>
        </w:tc>
        <w:tc>
          <w:tcPr>
            <w:tcW w:w="12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31223" w:rsidRPr="000050A1" w:rsidRDefault="00231223" w:rsidP="00585EFA">
            <w:pPr>
              <w:jc w:val="center"/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</w:pPr>
            <w:r w:rsidRPr="000050A1"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  <w:t>----</w:t>
            </w:r>
          </w:p>
        </w:tc>
        <w:tc>
          <w:tcPr>
            <w:tcW w:w="12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31223" w:rsidRPr="000050A1" w:rsidRDefault="00231223" w:rsidP="00585EFA">
            <w:pPr>
              <w:jc w:val="center"/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</w:pPr>
            <w:r w:rsidRPr="000050A1"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  <w:t>----</w:t>
            </w:r>
          </w:p>
        </w:tc>
        <w:tc>
          <w:tcPr>
            <w:tcW w:w="12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31223" w:rsidRPr="000050A1" w:rsidRDefault="00231223" w:rsidP="00585EFA">
            <w:pPr>
              <w:jc w:val="center"/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</w:pPr>
            <w:r w:rsidRPr="000050A1"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  <w:t>----</w:t>
            </w:r>
          </w:p>
        </w:tc>
        <w:tc>
          <w:tcPr>
            <w:tcW w:w="12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31223" w:rsidRPr="000050A1" w:rsidRDefault="00231223" w:rsidP="00585EFA">
            <w:pPr>
              <w:jc w:val="center"/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</w:pPr>
            <w:r w:rsidRPr="000050A1"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  <w:t>----</w:t>
            </w:r>
          </w:p>
        </w:tc>
        <w:tc>
          <w:tcPr>
            <w:tcW w:w="1215" w:type="dxa"/>
            <w:gridSpan w:val="2"/>
            <w:tcBorders>
              <w:left w:val="single" w:sz="4" w:space="0" w:color="808080" w:themeColor="background1" w:themeShade="80"/>
            </w:tcBorders>
            <w:vAlign w:val="center"/>
          </w:tcPr>
          <w:p w:rsidR="00231223" w:rsidRPr="00F97437" w:rsidRDefault="00231223" w:rsidP="00585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1223" w:rsidRPr="00F97437" w:rsidTr="000D34DE">
        <w:tblPrEx>
          <w:tblCellMar>
            <w:top w:w="0" w:type="dxa"/>
            <w:left w:w="0" w:type="dxa"/>
            <w:bottom w:w="0" w:type="dxa"/>
          </w:tblCellMar>
        </w:tblPrEx>
        <w:trPr>
          <w:gridBefore w:val="1"/>
          <w:wBefore w:w="113" w:type="dxa"/>
          <w:cantSplit/>
          <w:trHeight w:hRule="exact" w:val="284"/>
        </w:trPr>
        <w:tc>
          <w:tcPr>
            <w:tcW w:w="675" w:type="dxa"/>
            <w:gridSpan w:val="2"/>
            <w:vMerge/>
            <w:tcBorders>
              <w:right w:val="single" w:sz="4" w:space="0" w:color="808080" w:themeColor="background1" w:themeShade="80"/>
            </w:tcBorders>
          </w:tcPr>
          <w:p w:rsidR="00231223" w:rsidRPr="00F97437" w:rsidRDefault="00231223" w:rsidP="00301F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31223" w:rsidRPr="000050A1" w:rsidRDefault="00231223" w:rsidP="00585EFA">
            <w:pPr>
              <w:jc w:val="center"/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</w:pPr>
            <w:r w:rsidRPr="000050A1"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  <w:t>Strathfield</w:t>
            </w:r>
          </w:p>
        </w:tc>
        <w:tc>
          <w:tcPr>
            <w:tcW w:w="12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31223" w:rsidRPr="000050A1" w:rsidRDefault="00231223" w:rsidP="00585EFA">
            <w:pPr>
              <w:jc w:val="center"/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</w:pPr>
            <w:r w:rsidRPr="000050A1"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  <w:t>2</w:t>
            </w:r>
            <w:r w:rsidR="00502A5A"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  <w:t>:</w:t>
            </w:r>
            <w:r w:rsidRPr="000050A1"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  <w:t>10</w:t>
            </w:r>
          </w:p>
        </w:tc>
        <w:tc>
          <w:tcPr>
            <w:tcW w:w="12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31223" w:rsidRPr="000050A1" w:rsidRDefault="00231223" w:rsidP="00585EFA">
            <w:pPr>
              <w:jc w:val="center"/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</w:pPr>
            <w:r w:rsidRPr="000050A1"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  <w:t>2</w:t>
            </w:r>
            <w:r w:rsidR="00502A5A"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  <w:t>:</w:t>
            </w:r>
            <w:r w:rsidRPr="000050A1"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  <w:t>40</w:t>
            </w:r>
          </w:p>
        </w:tc>
        <w:tc>
          <w:tcPr>
            <w:tcW w:w="12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31223" w:rsidRPr="000050A1" w:rsidRDefault="00231223" w:rsidP="00585EFA">
            <w:pPr>
              <w:jc w:val="center"/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</w:pPr>
            <w:r w:rsidRPr="000050A1"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  <w:t>3</w:t>
            </w:r>
            <w:r w:rsidR="00502A5A"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  <w:t>:</w:t>
            </w:r>
            <w:r w:rsidRPr="000050A1"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  <w:t>10</w:t>
            </w:r>
          </w:p>
        </w:tc>
        <w:tc>
          <w:tcPr>
            <w:tcW w:w="12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31223" w:rsidRPr="000050A1" w:rsidRDefault="00231223" w:rsidP="00585EFA">
            <w:pPr>
              <w:jc w:val="center"/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</w:pPr>
            <w:r w:rsidRPr="000050A1"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  <w:t>4</w:t>
            </w:r>
            <w:r w:rsidR="00502A5A"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  <w:t>:</w:t>
            </w:r>
            <w:r w:rsidRPr="000050A1"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  <w:t>25</w:t>
            </w:r>
          </w:p>
        </w:tc>
        <w:tc>
          <w:tcPr>
            <w:tcW w:w="12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31223" w:rsidRPr="000050A1" w:rsidRDefault="00231223" w:rsidP="00585EFA">
            <w:pPr>
              <w:jc w:val="center"/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</w:pPr>
            <w:r w:rsidRPr="000050A1"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  <w:t>5</w:t>
            </w:r>
            <w:r w:rsidR="00502A5A"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  <w:t>:</w:t>
            </w:r>
            <w:r w:rsidRPr="000050A1"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  <w:t>15</w:t>
            </w:r>
          </w:p>
        </w:tc>
        <w:tc>
          <w:tcPr>
            <w:tcW w:w="1215" w:type="dxa"/>
            <w:gridSpan w:val="2"/>
            <w:tcBorders>
              <w:left w:val="single" w:sz="4" w:space="0" w:color="808080" w:themeColor="background1" w:themeShade="80"/>
            </w:tcBorders>
            <w:vAlign w:val="center"/>
          </w:tcPr>
          <w:p w:rsidR="00231223" w:rsidRPr="00F97437" w:rsidRDefault="00231223" w:rsidP="00585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1223" w:rsidRPr="00F97437" w:rsidTr="000D34DE">
        <w:tblPrEx>
          <w:tblCellMar>
            <w:top w:w="0" w:type="dxa"/>
            <w:left w:w="0" w:type="dxa"/>
            <w:bottom w:w="0" w:type="dxa"/>
          </w:tblCellMar>
        </w:tblPrEx>
        <w:trPr>
          <w:gridBefore w:val="1"/>
          <w:wBefore w:w="113" w:type="dxa"/>
          <w:cantSplit/>
          <w:trHeight w:hRule="exact" w:val="284"/>
        </w:trPr>
        <w:tc>
          <w:tcPr>
            <w:tcW w:w="675" w:type="dxa"/>
            <w:gridSpan w:val="2"/>
            <w:vMerge/>
            <w:tcBorders>
              <w:right w:val="single" w:sz="4" w:space="0" w:color="808080" w:themeColor="background1" w:themeShade="80"/>
            </w:tcBorders>
          </w:tcPr>
          <w:p w:rsidR="00231223" w:rsidRPr="00F97437" w:rsidRDefault="00231223" w:rsidP="00301F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31223" w:rsidRPr="000050A1" w:rsidRDefault="00231223" w:rsidP="00585EFA">
            <w:pPr>
              <w:jc w:val="center"/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</w:pPr>
            <w:r w:rsidRPr="000050A1"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  <w:t>Redfern</w:t>
            </w:r>
          </w:p>
        </w:tc>
        <w:tc>
          <w:tcPr>
            <w:tcW w:w="12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31223" w:rsidRPr="000050A1" w:rsidRDefault="00231223" w:rsidP="00585EFA">
            <w:pPr>
              <w:jc w:val="center"/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</w:pPr>
            <w:r w:rsidRPr="000050A1"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  <w:t>----</w:t>
            </w:r>
          </w:p>
        </w:tc>
        <w:tc>
          <w:tcPr>
            <w:tcW w:w="12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31223" w:rsidRPr="000050A1" w:rsidRDefault="00231223" w:rsidP="00585EFA">
            <w:pPr>
              <w:jc w:val="center"/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</w:pPr>
            <w:r w:rsidRPr="000050A1"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  <w:t>----</w:t>
            </w:r>
          </w:p>
        </w:tc>
        <w:tc>
          <w:tcPr>
            <w:tcW w:w="12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31223" w:rsidRPr="000050A1" w:rsidRDefault="00231223" w:rsidP="00585EFA">
            <w:pPr>
              <w:jc w:val="center"/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</w:pPr>
            <w:r w:rsidRPr="000050A1"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  <w:t>----</w:t>
            </w:r>
          </w:p>
        </w:tc>
        <w:tc>
          <w:tcPr>
            <w:tcW w:w="12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31223" w:rsidRPr="000050A1" w:rsidRDefault="00231223" w:rsidP="00585EFA">
            <w:pPr>
              <w:jc w:val="center"/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</w:pPr>
            <w:r w:rsidRPr="000050A1"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  <w:t>----</w:t>
            </w:r>
          </w:p>
        </w:tc>
        <w:tc>
          <w:tcPr>
            <w:tcW w:w="12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31223" w:rsidRPr="000050A1" w:rsidRDefault="00231223" w:rsidP="00585EFA">
            <w:pPr>
              <w:jc w:val="center"/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</w:pPr>
            <w:r w:rsidRPr="000050A1"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  <w:t>----</w:t>
            </w:r>
          </w:p>
        </w:tc>
        <w:tc>
          <w:tcPr>
            <w:tcW w:w="1215" w:type="dxa"/>
            <w:gridSpan w:val="2"/>
            <w:tcBorders>
              <w:left w:val="single" w:sz="4" w:space="0" w:color="808080" w:themeColor="background1" w:themeShade="80"/>
            </w:tcBorders>
            <w:vAlign w:val="center"/>
          </w:tcPr>
          <w:p w:rsidR="00231223" w:rsidRPr="00F97437" w:rsidRDefault="00231223" w:rsidP="00585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1223" w:rsidRPr="00F97437" w:rsidTr="000D34DE">
        <w:tblPrEx>
          <w:tblCellMar>
            <w:top w:w="0" w:type="dxa"/>
            <w:left w:w="0" w:type="dxa"/>
            <w:bottom w:w="0" w:type="dxa"/>
          </w:tblCellMar>
        </w:tblPrEx>
        <w:trPr>
          <w:gridBefore w:val="1"/>
          <w:wBefore w:w="113" w:type="dxa"/>
          <w:cantSplit/>
          <w:trHeight w:hRule="exact" w:val="284"/>
        </w:trPr>
        <w:tc>
          <w:tcPr>
            <w:tcW w:w="675" w:type="dxa"/>
            <w:gridSpan w:val="2"/>
            <w:vMerge/>
            <w:tcBorders>
              <w:right w:val="single" w:sz="4" w:space="0" w:color="808080" w:themeColor="background1" w:themeShade="80"/>
            </w:tcBorders>
          </w:tcPr>
          <w:p w:rsidR="00231223" w:rsidRPr="00F97437" w:rsidRDefault="00231223" w:rsidP="00301F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31223" w:rsidRPr="000050A1" w:rsidRDefault="00231223" w:rsidP="00585EFA">
            <w:pPr>
              <w:jc w:val="center"/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</w:pPr>
            <w:r w:rsidRPr="000050A1"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  <w:t>Central</w:t>
            </w:r>
          </w:p>
        </w:tc>
        <w:tc>
          <w:tcPr>
            <w:tcW w:w="12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31223" w:rsidRPr="000050A1" w:rsidRDefault="00231223" w:rsidP="00585EFA">
            <w:pPr>
              <w:jc w:val="center"/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</w:pPr>
            <w:r w:rsidRPr="000050A1"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  <w:t>2</w:t>
            </w:r>
            <w:r w:rsidR="00502A5A"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  <w:t>:</w:t>
            </w:r>
            <w:r w:rsidRPr="000050A1"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  <w:t>23</w:t>
            </w:r>
          </w:p>
        </w:tc>
        <w:tc>
          <w:tcPr>
            <w:tcW w:w="12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31223" w:rsidRPr="000050A1" w:rsidRDefault="00231223" w:rsidP="00585EFA">
            <w:pPr>
              <w:jc w:val="center"/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</w:pPr>
            <w:r w:rsidRPr="000050A1"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  <w:t>2</w:t>
            </w:r>
            <w:r w:rsidR="00502A5A"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  <w:t>:</w:t>
            </w:r>
            <w:r w:rsidRPr="000050A1"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  <w:t>53</w:t>
            </w:r>
          </w:p>
        </w:tc>
        <w:tc>
          <w:tcPr>
            <w:tcW w:w="12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31223" w:rsidRPr="000050A1" w:rsidRDefault="00231223" w:rsidP="00585EFA">
            <w:pPr>
              <w:jc w:val="center"/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</w:pPr>
            <w:r w:rsidRPr="000050A1"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  <w:t>3</w:t>
            </w:r>
            <w:r w:rsidR="00502A5A"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  <w:t>:</w:t>
            </w:r>
            <w:r w:rsidRPr="000050A1"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  <w:t>23</w:t>
            </w:r>
          </w:p>
        </w:tc>
        <w:tc>
          <w:tcPr>
            <w:tcW w:w="12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31223" w:rsidRPr="000050A1" w:rsidRDefault="00231223" w:rsidP="00585EFA">
            <w:pPr>
              <w:jc w:val="center"/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</w:pPr>
            <w:r w:rsidRPr="000050A1"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  <w:t>4</w:t>
            </w:r>
            <w:r w:rsidR="00502A5A"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  <w:t>:</w:t>
            </w:r>
            <w:r w:rsidRPr="000050A1"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  <w:t>37</w:t>
            </w:r>
          </w:p>
        </w:tc>
        <w:tc>
          <w:tcPr>
            <w:tcW w:w="121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231223" w:rsidRPr="000050A1" w:rsidRDefault="00231223" w:rsidP="00585EFA">
            <w:pPr>
              <w:jc w:val="center"/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</w:pPr>
            <w:r w:rsidRPr="000050A1"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  <w:t>5</w:t>
            </w:r>
            <w:r w:rsidR="00502A5A"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  <w:t>:</w:t>
            </w:r>
            <w:r w:rsidRPr="000050A1">
              <w:rPr>
                <w:rFonts w:ascii="Verdana" w:hAnsi="Verdana"/>
                <w:color w:val="000000"/>
                <w:sz w:val="18"/>
                <w:szCs w:val="18"/>
                <w:lang w:eastAsia="en-AU"/>
              </w:rPr>
              <w:t>28</w:t>
            </w:r>
          </w:p>
        </w:tc>
        <w:tc>
          <w:tcPr>
            <w:tcW w:w="1215" w:type="dxa"/>
            <w:gridSpan w:val="2"/>
            <w:tcBorders>
              <w:left w:val="single" w:sz="4" w:space="0" w:color="808080" w:themeColor="background1" w:themeShade="80"/>
            </w:tcBorders>
            <w:vAlign w:val="center"/>
          </w:tcPr>
          <w:p w:rsidR="00231223" w:rsidRPr="00F97437" w:rsidRDefault="00231223" w:rsidP="00585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D34DE" w:rsidRDefault="000D34DE"/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left w:w="85" w:type="dxa"/>
          <w:bottom w:w="113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8505"/>
      </w:tblGrid>
      <w:tr w:rsidR="000D34DE" w:rsidRPr="00F97437" w:rsidTr="000D34DE">
        <w:trPr>
          <w:cantSplit/>
        </w:trPr>
        <w:tc>
          <w:tcPr>
            <w:tcW w:w="675" w:type="dxa"/>
          </w:tcPr>
          <w:p w:rsidR="000D34DE" w:rsidRPr="00F97437" w:rsidRDefault="00D67D1A" w:rsidP="005C47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="000D34DE" w:rsidRPr="00F974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05" w:type="dxa"/>
            <w:tcBorders>
              <w:bottom w:val="single" w:sz="4" w:space="0" w:color="000000" w:themeColor="text1"/>
            </w:tcBorders>
          </w:tcPr>
          <w:p w:rsidR="000D34DE" w:rsidRDefault="000D34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long does the 1:33 train from Penrith take to get to Central?</w:t>
            </w:r>
          </w:p>
          <w:p w:rsidR="000D34DE" w:rsidRDefault="000D34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34DE" w:rsidRDefault="000D34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34DE" w:rsidRDefault="00326B83" w:rsidP="00502A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166" style="position:absolute;margin-left:46.5pt;margin-top:2.75pt;width:68.25pt;height:33pt;z-index:251658240"/>
              </w:pict>
            </w:r>
          </w:p>
          <w:p w:rsidR="000D34DE" w:rsidRPr="00FE028A" w:rsidRDefault="000D34DE" w:rsidP="00502A5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E028A"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      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minute</w:t>
            </w:r>
            <w:r w:rsidRPr="00FE028A">
              <w:rPr>
                <w:rFonts w:ascii="Times New Roman" w:hAnsi="Times New Roman" w:cs="Times New Roman"/>
                <w:sz w:val="32"/>
                <w:szCs w:val="32"/>
              </w:rPr>
              <w:t>s</w:t>
            </w:r>
            <w:proofErr w:type="gramEnd"/>
            <w:r w:rsidRPr="00FE028A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0D34DE" w:rsidRDefault="000D34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34DE" w:rsidRPr="00F97437" w:rsidRDefault="000D34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D34DE" w:rsidRPr="00F97437" w:rsidTr="000D34DE">
        <w:trPr>
          <w:cantSplit/>
          <w:trHeight w:val="340"/>
        </w:trPr>
        <w:tc>
          <w:tcPr>
            <w:tcW w:w="675" w:type="dxa"/>
          </w:tcPr>
          <w:p w:rsidR="000D34DE" w:rsidRPr="00F97437" w:rsidRDefault="00D67D1A" w:rsidP="005C47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="000D34DE" w:rsidRPr="00F974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0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0D34DE" w:rsidRDefault="000D34DE" w:rsidP="00502A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Yasmin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needs to be at Parramatta for an appointment which is 10 minutes walk away fro</w:t>
            </w:r>
            <w:r w:rsidR="009D2414">
              <w:rPr>
                <w:rFonts w:ascii="Times New Roman" w:hAnsi="Times New Roman" w:cs="Times New Roman"/>
                <w:sz w:val="24"/>
                <w:szCs w:val="24"/>
              </w:rPr>
              <w:t>m Parramatta station by 5:05pm. 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hat is the latest train she could catch from Penrith if she wants to be on time?</w:t>
            </w:r>
          </w:p>
          <w:p w:rsidR="000D34DE" w:rsidRDefault="000D34DE" w:rsidP="00502A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34DE" w:rsidRDefault="000D34DE" w:rsidP="00502A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2:03pm                         2:33 pm                        3:44 pm                        4:36 pm</w:t>
            </w:r>
          </w:p>
          <w:p w:rsidR="000D34DE" w:rsidRDefault="00326B83" w:rsidP="00502A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61" style="position:absolute;margin-left:14.75pt;margin-top:4.45pt;width:343.5pt;height:9pt;z-index:251657216" coordorigin="2430,3420" coordsize="6870,180">
                  <v:roundrect id="_x0000_s1162" style="position:absolute;left:9030;top:3420;width:270;height:180" arcsize="10923f"/>
                  <v:roundrect id="_x0000_s1163" style="position:absolute;left:2430;top:3420;width:270;height:180" arcsize="10923f"/>
                  <v:roundrect id="_x0000_s1164" style="position:absolute;left:4580;top:3420;width:270;height:180" arcsize="10923f"/>
                  <v:roundrect id="_x0000_s1165" style="position:absolute;left:6780;top:3420;width:270;height:180" arcsize="10923f"/>
                </v:group>
              </w:pict>
            </w:r>
            <w:r w:rsidR="000D34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0D34DE" w:rsidRPr="00F97437" w:rsidRDefault="000D34DE" w:rsidP="00502A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34DE" w:rsidRPr="00F97437" w:rsidTr="000D34DE">
        <w:trPr>
          <w:cantSplit/>
          <w:trHeight w:val="340"/>
        </w:trPr>
        <w:tc>
          <w:tcPr>
            <w:tcW w:w="675" w:type="dxa"/>
          </w:tcPr>
          <w:p w:rsidR="000D34DE" w:rsidRPr="00F97437" w:rsidRDefault="00D67D1A" w:rsidP="005C47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 w:rsidR="000D34DE" w:rsidRPr="00F974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0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0D34DE" w:rsidRDefault="00326B83" w:rsidP="005E4351">
            <w:pPr>
              <w:ind w:right="427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282" type="#_x0000_t202" style="position:absolute;margin-left:280.2pt;margin-top:-.45pt;width:126.4pt;height:127.95pt;z-index:251673600;mso-position-horizontal-relative:text;mso-position-vertical-relative:text;mso-width-relative:margin;mso-height-relative:margin">
                  <v:textbox>
                    <w:txbxContent>
                      <w:p w:rsidR="0043546A" w:rsidRPr="005E4351" w:rsidRDefault="0043546A" w:rsidP="005E4351">
                        <w:pPr>
                          <w:spacing w:before="120"/>
                          <w:rPr>
                            <w:sz w:val="28"/>
                            <w:szCs w:val="28"/>
                          </w:rPr>
                        </w:pPr>
                        <w:proofErr w:type="gramStart"/>
                        <w:r w:rsidRPr="005E4351">
                          <w:rPr>
                            <w:sz w:val="28"/>
                            <w:szCs w:val="28"/>
                          </w:rPr>
                          <w:t>Banana :</w:t>
                        </w:r>
                        <w:proofErr w:type="gramEnd"/>
                        <w:r w:rsidRPr="005E4351">
                          <w:rPr>
                            <w:sz w:val="28"/>
                            <w:szCs w:val="28"/>
                          </w:rPr>
                          <w:t xml:space="preserve"> 210 g</w:t>
                        </w:r>
                      </w:p>
                      <w:p w:rsidR="0043546A" w:rsidRPr="005E4351" w:rsidRDefault="0043546A" w:rsidP="005E4351">
                        <w:pPr>
                          <w:spacing w:before="120"/>
                          <w:rPr>
                            <w:sz w:val="28"/>
                            <w:szCs w:val="28"/>
                          </w:rPr>
                        </w:pPr>
                        <w:r w:rsidRPr="005E4351">
                          <w:rPr>
                            <w:sz w:val="28"/>
                            <w:szCs w:val="28"/>
                          </w:rPr>
                          <w:t xml:space="preserve">Mandarin : 0.15 kg </w:t>
                        </w:r>
                      </w:p>
                      <w:p w:rsidR="0043546A" w:rsidRPr="005E4351" w:rsidRDefault="0043546A" w:rsidP="005E4351">
                        <w:pPr>
                          <w:spacing w:before="120"/>
                          <w:rPr>
                            <w:sz w:val="28"/>
                            <w:szCs w:val="28"/>
                          </w:rPr>
                        </w:pPr>
                        <w:proofErr w:type="gramStart"/>
                        <w:r w:rsidRPr="005E4351">
                          <w:rPr>
                            <w:sz w:val="28"/>
                            <w:szCs w:val="28"/>
                          </w:rPr>
                          <w:t>Apple :</w:t>
                        </w:r>
                        <w:proofErr w:type="gramEnd"/>
                        <w:r w:rsidRPr="005E4351">
                          <w:rPr>
                            <w:sz w:val="28"/>
                            <w:szCs w:val="28"/>
                          </w:rPr>
                          <w:t xml:space="preserve"> 180 g</w:t>
                        </w:r>
                      </w:p>
                      <w:p w:rsidR="0043546A" w:rsidRPr="005E4351" w:rsidRDefault="0043546A" w:rsidP="005E4351">
                        <w:pPr>
                          <w:spacing w:before="120"/>
                          <w:rPr>
                            <w:sz w:val="28"/>
                            <w:szCs w:val="28"/>
                          </w:rPr>
                        </w:pPr>
                        <w:proofErr w:type="gramStart"/>
                        <w:r w:rsidRPr="005E4351">
                          <w:rPr>
                            <w:sz w:val="28"/>
                            <w:szCs w:val="28"/>
                          </w:rPr>
                          <w:t>Orange :</w:t>
                        </w:r>
                        <w:proofErr w:type="gramEnd"/>
                        <w:r w:rsidRPr="005E4351">
                          <w:rPr>
                            <w:sz w:val="28"/>
                            <w:szCs w:val="28"/>
                          </w:rPr>
                          <w:t xml:space="preserve"> 0.2 kg</w:t>
                        </w:r>
                      </w:p>
                      <w:p w:rsidR="0043546A" w:rsidRPr="00D67D1A" w:rsidRDefault="0043546A" w:rsidP="005E4351">
                        <w:pPr>
                          <w:spacing w:before="100" w:beforeAutospacing="1" w:after="100" w:afterAutospacing="1"/>
                          <w:rPr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shape>
              </w:pict>
            </w:r>
            <w:r w:rsidR="005E4351">
              <w:rPr>
                <w:rFonts w:ascii="Times New Roman" w:hAnsi="Times New Roman" w:cs="Times New Roman"/>
                <w:sz w:val="24"/>
                <w:szCs w:val="24"/>
              </w:rPr>
              <w:t xml:space="preserve">Mark measures the mass of 4 pieces of fruit. Which list shows the objects in order of increasing mass? </w:t>
            </w:r>
          </w:p>
          <w:p w:rsidR="008E1FB8" w:rsidRDefault="008E1FB8" w:rsidP="005E4351">
            <w:pPr>
              <w:ind w:right="4275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E1FB8" w:rsidRDefault="00326B83" w:rsidP="008E1FB8">
            <w:pPr>
              <w:spacing w:after="120"/>
              <w:ind w:right="34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283" style="position:absolute;margin-left:28.5pt;margin-top:2.45pt;width:13.5pt;height:69pt;z-index:251674624" coordorigin="3420,8403" coordsize="270,1380">
                  <v:roundrect id="_x0000_s1284" style="position:absolute;left:3420;top:8403;width:270;height:180" arcsize="10923f"/>
                  <v:roundrect id="_x0000_s1285" style="position:absolute;left:3420;top:8778;width:270;height:180" arcsize="10923f"/>
                  <v:roundrect id="_x0000_s1286" style="position:absolute;left:3420;top:9180;width:270;height:180" arcsize="10923f"/>
                  <v:roundrect id="_x0000_s1287" style="position:absolute;left:3420;top:9603;width:270;height:180" arcsize="10923f"/>
                </v:group>
              </w:pict>
            </w:r>
            <w:r w:rsidR="008E1FB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Mandarin, Orange, Apple, Banana</w:t>
            </w:r>
          </w:p>
          <w:p w:rsidR="008E1FB8" w:rsidRDefault="008E1FB8" w:rsidP="008E1FB8">
            <w:pPr>
              <w:spacing w:after="120"/>
              <w:ind w:right="34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Mandarin, Apple, Orange, Banana</w:t>
            </w:r>
          </w:p>
          <w:p w:rsidR="008E1FB8" w:rsidRDefault="008E1FB8" w:rsidP="008E1FB8">
            <w:pPr>
              <w:spacing w:after="120"/>
              <w:ind w:right="34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Banana, Orange, Apple, Mandarin</w:t>
            </w:r>
          </w:p>
          <w:p w:rsidR="008E1FB8" w:rsidRPr="00F97437" w:rsidRDefault="008E1FB8" w:rsidP="008E1FB8">
            <w:pPr>
              <w:spacing w:after="120"/>
              <w:ind w:right="34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Orange, Apple, Banana, Mandarin</w:t>
            </w:r>
          </w:p>
        </w:tc>
      </w:tr>
      <w:tr w:rsidR="000D34DE" w:rsidRPr="00F97437" w:rsidTr="000D34DE">
        <w:trPr>
          <w:cantSplit/>
          <w:trHeight w:val="340"/>
        </w:trPr>
        <w:tc>
          <w:tcPr>
            <w:tcW w:w="675" w:type="dxa"/>
          </w:tcPr>
          <w:p w:rsidR="000D34DE" w:rsidRPr="00F97437" w:rsidRDefault="00D67D1A" w:rsidP="005C47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24</w:t>
            </w:r>
            <w:r w:rsidR="000D34DE" w:rsidRPr="00F974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0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0D34DE" w:rsidRDefault="008E1F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time in Perth is three hours earlier than that in Sydney</w:t>
            </w:r>
            <w:r w:rsidR="00E00719">
              <w:rPr>
                <w:rFonts w:ascii="Times New Roman" w:hAnsi="Times New Roman" w:cs="Times New Roman"/>
                <w:sz w:val="24"/>
                <w:szCs w:val="24"/>
              </w:rPr>
              <w:t>. If it is 6:4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 pm in </w:t>
            </w:r>
            <w:r w:rsidR="00E00719">
              <w:rPr>
                <w:rFonts w:ascii="Times New Roman" w:hAnsi="Times New Roman" w:cs="Times New Roman"/>
                <w:sz w:val="24"/>
                <w:szCs w:val="24"/>
              </w:rPr>
              <w:t>Sydney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what is the time in Perth? </w:t>
            </w:r>
          </w:p>
          <w:p w:rsidR="008E1FB8" w:rsidRDefault="00326B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288" style="position:absolute;margin-left:129pt;margin-top:12.75pt;width:99.75pt;height:42pt;z-index:251675648">
                  <v:textbox style="mso-next-textbox:#_x0000_s1288">
                    <w:txbxContent>
                      <w:p w:rsidR="0043546A" w:rsidRPr="00F050B6" w:rsidRDefault="0043546A" w:rsidP="008E1FB8">
                        <w:pPr>
                          <w:rPr>
                            <w:sz w:val="72"/>
                            <w:szCs w:val="72"/>
                          </w:rPr>
                        </w:pPr>
                        <w:r w:rsidRPr="00F050B6">
                          <w:rPr>
                            <w:sz w:val="72"/>
                            <w:szCs w:val="72"/>
                          </w:rPr>
                          <w:t xml:space="preserve">    </w:t>
                        </w:r>
                        <w:r>
                          <w:rPr>
                            <w:sz w:val="72"/>
                            <w:szCs w:val="72"/>
                          </w:rPr>
                          <w:t xml:space="preserve"> </w:t>
                        </w:r>
                        <w:r w:rsidRPr="00F050B6">
                          <w:rPr>
                            <w:sz w:val="72"/>
                            <w:szCs w:val="72"/>
                          </w:rPr>
                          <w:t xml:space="preserve">: </w:t>
                        </w:r>
                      </w:p>
                    </w:txbxContent>
                  </v:textbox>
                </v:rect>
              </w:pict>
            </w:r>
          </w:p>
          <w:p w:rsidR="008E1FB8" w:rsidRDefault="008E1F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E1FB8" w:rsidRPr="00681433" w:rsidRDefault="0068143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                                    pm.</w:t>
            </w:r>
          </w:p>
          <w:p w:rsidR="008E1FB8" w:rsidRPr="00F97437" w:rsidRDefault="008E1F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34DE" w:rsidRPr="00F97437" w:rsidTr="000D34DE">
        <w:trPr>
          <w:cantSplit/>
          <w:trHeight w:val="340"/>
        </w:trPr>
        <w:tc>
          <w:tcPr>
            <w:tcW w:w="675" w:type="dxa"/>
          </w:tcPr>
          <w:p w:rsidR="000D34DE" w:rsidRPr="00F97437" w:rsidRDefault="00D67D1A" w:rsidP="005C47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="000D34DE" w:rsidRPr="00F974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0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0D34DE" w:rsidRDefault="00326B83" w:rsidP="00514391">
            <w:pPr>
              <w:ind w:right="413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290" type="#_x0000_t75" style="position:absolute;margin-left:248.25pt;margin-top:-3pt;width:97.5pt;height:116.4pt;z-index:251676672;mso-position-horizontal-relative:text;mso-position-vertical-relative:text">
                  <v:imagedata r:id="rId14" o:title=""/>
                </v:shape>
                <o:OLEObject Type="Embed" ProgID="FXDraw3.Document" ShapeID="_x0000_s1290" DrawAspect="Content" ObjectID="_1464151314" r:id="rId15"/>
              </w:pict>
            </w:r>
            <w:r w:rsidR="00514391">
              <w:rPr>
                <w:rFonts w:ascii="Times New Roman" w:hAnsi="Times New Roman" w:cs="Times New Roman"/>
                <w:sz w:val="24"/>
                <w:szCs w:val="24"/>
              </w:rPr>
              <w:t>A rectangular field measures 120 metres by 460 metres. What is the perimeter of the field?</w:t>
            </w:r>
          </w:p>
          <w:p w:rsidR="00514391" w:rsidRDefault="00514391" w:rsidP="00514391">
            <w:pPr>
              <w:ind w:right="413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4391" w:rsidRDefault="00326B83" w:rsidP="00514391">
            <w:pPr>
              <w:ind w:right="413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291" style="position:absolute;margin-left:111pt;margin-top:4.45pt;width:74.25pt;height:33.75pt;z-index:251677696"/>
              </w:pict>
            </w:r>
          </w:p>
          <w:p w:rsidR="00514391" w:rsidRPr="00514391" w:rsidRDefault="00514391" w:rsidP="00514391">
            <w:pPr>
              <w:ind w:right="4133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Perimeter = </w:t>
            </w:r>
            <w:r w:rsidR="00CC548E"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m</w:t>
            </w:r>
          </w:p>
          <w:p w:rsidR="00514391" w:rsidRDefault="00514391" w:rsidP="00514391">
            <w:pPr>
              <w:ind w:right="413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4391" w:rsidRDefault="00514391" w:rsidP="00514391">
            <w:pPr>
              <w:ind w:right="413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4391" w:rsidRPr="00F97437" w:rsidRDefault="00514391" w:rsidP="00514391">
            <w:pPr>
              <w:ind w:right="413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34DE" w:rsidRPr="00F97437" w:rsidTr="000D34DE">
        <w:trPr>
          <w:cantSplit/>
          <w:trHeight w:val="340"/>
        </w:trPr>
        <w:tc>
          <w:tcPr>
            <w:tcW w:w="675" w:type="dxa"/>
          </w:tcPr>
          <w:p w:rsidR="000D34DE" w:rsidRPr="00F97437" w:rsidRDefault="00D67D1A" w:rsidP="005C47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="000D34DE" w:rsidRPr="00F974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0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0D34DE" w:rsidRDefault="00326B83" w:rsidP="00514391">
            <w:pPr>
              <w:ind w:right="413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292" type="#_x0000_t75" style="position:absolute;margin-left:221.25pt;margin-top:-4.55pt;width:197.35pt;height:156pt;z-index:251678720;mso-position-horizontal-relative:text;mso-position-vertical-relative:text">
                  <v:imagedata r:id="rId16" o:title=""/>
                </v:shape>
                <o:OLEObject Type="Embed" ProgID="FXDraw3.Document" ShapeID="_x0000_s1292" DrawAspect="Content" ObjectID="_1464151315" r:id="rId17"/>
              </w:pict>
            </w:r>
            <w:r w:rsidR="00514391">
              <w:rPr>
                <w:rFonts w:ascii="Times New Roman" w:hAnsi="Times New Roman" w:cs="Times New Roman"/>
                <w:sz w:val="24"/>
                <w:szCs w:val="24"/>
              </w:rPr>
              <w:t>What is perimeter of the irregular block of land shown?</w:t>
            </w:r>
          </w:p>
          <w:p w:rsidR="00514391" w:rsidRDefault="005143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4391" w:rsidRDefault="00326B83" w:rsidP="0043546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293" style="position:absolute;margin-left:30pt;margin-top:3.1pt;width:13.5pt;height:69pt;z-index:251679744" coordorigin="3420,8403" coordsize="270,1380">
                  <v:roundrect id="_x0000_s1294" style="position:absolute;left:3420;top:8403;width:270;height:180" arcsize="10923f"/>
                  <v:roundrect id="_x0000_s1295" style="position:absolute;left:3420;top:8778;width:270;height:180" arcsize="10923f"/>
                  <v:roundrect id="_x0000_s1296" style="position:absolute;left:3420;top:9180;width:270;height:180" arcsize="10923f"/>
                  <v:roundrect id="_x0000_s1297" style="position:absolute;left:3420;top:9603;width:270;height:180" arcsize="10923f"/>
                </v:group>
              </w:pict>
            </w:r>
            <w:r w:rsidR="0043546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341 m</w:t>
            </w:r>
          </w:p>
          <w:p w:rsidR="0043546A" w:rsidRDefault="0043546A" w:rsidP="0043546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468 m</w:t>
            </w:r>
          </w:p>
          <w:p w:rsidR="0043546A" w:rsidRDefault="0043546A" w:rsidP="0043546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537 m</w:t>
            </w:r>
          </w:p>
          <w:p w:rsidR="0043546A" w:rsidRDefault="0043546A" w:rsidP="0043546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682 m</w:t>
            </w:r>
          </w:p>
          <w:p w:rsidR="00514391" w:rsidRDefault="005143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4391" w:rsidRPr="00F97437" w:rsidRDefault="005143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34DE" w:rsidRPr="00F97437" w:rsidTr="000D34DE">
        <w:trPr>
          <w:cantSplit/>
          <w:trHeight w:val="340"/>
        </w:trPr>
        <w:tc>
          <w:tcPr>
            <w:tcW w:w="675" w:type="dxa"/>
          </w:tcPr>
          <w:p w:rsidR="000D34DE" w:rsidRPr="00F97437" w:rsidRDefault="00D67D1A" w:rsidP="005C47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="000D34DE" w:rsidRPr="00F974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0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0D34DE" w:rsidRDefault="00326B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303" type="#_x0000_t75" style="position:absolute;margin-left:192pt;margin-top:-1.1pt;width:192.85pt;height:123.85pt;z-index:251680768;mso-position-horizontal-relative:text;mso-position-vertical-relative:text">
                  <v:imagedata r:id="rId18" o:title=""/>
                </v:shape>
                <o:OLEObject Type="Embed" ProgID="FXDraw3.Document" ShapeID="_x0000_s1303" DrawAspect="Content" ObjectID="_1464151316" r:id="rId19"/>
              </w:pict>
            </w:r>
            <w:r w:rsidR="0043546A">
              <w:rPr>
                <w:rFonts w:ascii="Times New Roman" w:hAnsi="Times New Roman" w:cs="Times New Roman"/>
                <w:sz w:val="24"/>
                <w:szCs w:val="24"/>
              </w:rPr>
              <w:t>What is the perimeter of the shape shown?</w:t>
            </w:r>
          </w:p>
          <w:p w:rsidR="0043546A" w:rsidRDefault="004354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546A" w:rsidRDefault="00326B83" w:rsidP="00A963B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304" style="position:absolute;margin-left:28.5pt;margin-top:2.45pt;width:13.5pt;height:69pt;z-index:251681792" coordorigin="3420,8403" coordsize="270,1380">
                  <v:roundrect id="_x0000_s1305" style="position:absolute;left:3420;top:8403;width:270;height:180" arcsize="10923f"/>
                  <v:roundrect id="_x0000_s1306" style="position:absolute;left:3420;top:8778;width:270;height:180" arcsize="10923f"/>
                  <v:roundrect id="_x0000_s1307" style="position:absolute;left:3420;top:9180;width:270;height:180" arcsize="10923f"/>
                  <v:roundrect id="_x0000_s1308" style="position:absolute;left:3420;top:9603;width:270;height:180" arcsize="10923f"/>
                </v:group>
              </w:pict>
            </w:r>
            <w:r w:rsidR="00A963B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21</w:t>
            </w:r>
            <w:r w:rsidR="002C075D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="00A963B5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  <w:p w:rsidR="00A963B5" w:rsidRDefault="00A963B5" w:rsidP="00A963B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  <w:r w:rsidR="002C075D">
              <w:rPr>
                <w:rFonts w:ascii="Times New Roman" w:hAnsi="Times New Roman" w:cs="Times New Roman"/>
                <w:sz w:val="24"/>
                <w:szCs w:val="24"/>
              </w:rPr>
              <w:t>46.8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  <w:p w:rsidR="00A963B5" w:rsidRDefault="00A963B5" w:rsidP="00A963B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  <w:r w:rsidR="002C075D">
              <w:rPr>
                <w:rFonts w:ascii="Times New Roman" w:hAnsi="Times New Roman" w:cs="Times New Roman"/>
                <w:sz w:val="24"/>
                <w:szCs w:val="24"/>
              </w:rPr>
              <w:t>59.2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  <w:p w:rsidR="00A963B5" w:rsidRDefault="00A963B5" w:rsidP="00A963B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  <w:r w:rsidR="002C075D">
              <w:rPr>
                <w:rFonts w:ascii="Times New Roman" w:hAnsi="Times New Roman" w:cs="Times New Roman"/>
                <w:sz w:val="24"/>
                <w:szCs w:val="24"/>
              </w:rPr>
              <w:t>42.0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  <w:p w:rsidR="0043546A" w:rsidRPr="00F97437" w:rsidRDefault="004354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34DE" w:rsidRPr="00F97437" w:rsidTr="000D34DE">
        <w:trPr>
          <w:cantSplit/>
          <w:trHeight w:val="340"/>
        </w:trPr>
        <w:tc>
          <w:tcPr>
            <w:tcW w:w="675" w:type="dxa"/>
          </w:tcPr>
          <w:p w:rsidR="000D34DE" w:rsidRPr="00F97437" w:rsidRDefault="00D67D1A" w:rsidP="005C47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 w:rsidR="000D34DE" w:rsidRPr="00F974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0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0D34DE" w:rsidRDefault="00326B83" w:rsidP="007D2B65">
            <w:pPr>
              <w:ind w:right="441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  <w:lang w:eastAsia="en-AU"/>
              </w:rPr>
              <w:pict>
                <v:shape id="_x0000_s1325" type="#_x0000_t75" style="position:absolute;margin-left:200.25pt;margin-top:13.7pt;width:219.15pt;height:116.3pt;z-index:251683840;mso-position-horizontal-relative:text;mso-position-vertical-relative:text">
                  <v:imagedata r:id="rId20" o:title=""/>
                </v:shape>
                <o:OLEObject Type="Embed" ProgID="FXDraw3.Document" ShapeID="_x0000_s1325" DrawAspect="Content" ObjectID="_1464151317" r:id="rId21"/>
              </w:pict>
            </w:r>
            <w:r w:rsidR="007D2B65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2C075D">
              <w:rPr>
                <w:rFonts w:ascii="Times New Roman" w:hAnsi="Times New Roman" w:cs="Times New Roman"/>
                <w:sz w:val="24"/>
                <w:szCs w:val="24"/>
              </w:rPr>
              <w:t xml:space="preserve"> trapezoidal garden bed is to be edged </w:t>
            </w:r>
            <w:r w:rsidR="007D2B65">
              <w:rPr>
                <w:rFonts w:ascii="Times New Roman" w:hAnsi="Times New Roman" w:cs="Times New Roman"/>
                <w:sz w:val="24"/>
                <w:szCs w:val="24"/>
              </w:rPr>
              <w:t>with a plastic border that costs $5.</w:t>
            </w:r>
            <w:r w:rsidR="001219C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7D2B65">
              <w:rPr>
                <w:rFonts w:ascii="Times New Roman" w:hAnsi="Times New Roman" w:cs="Times New Roman"/>
                <w:sz w:val="24"/>
                <w:szCs w:val="24"/>
              </w:rPr>
              <w:t>0/metre. What is the cost of edging the bed?</w:t>
            </w:r>
          </w:p>
          <w:p w:rsidR="007D2B65" w:rsidRDefault="007D2B65" w:rsidP="007D2B65">
            <w:pPr>
              <w:ind w:right="441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2B65" w:rsidRDefault="00326B83" w:rsidP="007D2B65">
            <w:pPr>
              <w:ind w:right="441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324" style="position:absolute;margin-left:62.25pt;margin-top:5.45pt;width:93.75pt;height:36pt;z-index:251682816">
                  <v:textbox>
                    <w:txbxContent>
                      <w:p w:rsidR="007D2B65" w:rsidRPr="007D2B65" w:rsidRDefault="007D2B65">
                        <w:pPr>
                          <w:rPr>
                            <w:sz w:val="56"/>
                            <w:szCs w:val="56"/>
                          </w:rPr>
                        </w:pPr>
                        <w:r w:rsidRPr="007D2B65">
                          <w:rPr>
                            <w:sz w:val="56"/>
                            <w:szCs w:val="56"/>
                          </w:rPr>
                          <w:t xml:space="preserve">    </w:t>
                        </w:r>
                        <w:r>
                          <w:rPr>
                            <w:sz w:val="56"/>
                            <w:szCs w:val="56"/>
                          </w:rPr>
                          <w:t xml:space="preserve"> </w:t>
                        </w:r>
                        <w:r w:rsidRPr="007D2B65">
                          <w:rPr>
                            <w:sz w:val="56"/>
                            <w:szCs w:val="56"/>
                          </w:rPr>
                          <w:t xml:space="preserve"> .</w:t>
                        </w:r>
                      </w:p>
                    </w:txbxContent>
                  </v:textbox>
                </v:rect>
              </w:pict>
            </w:r>
          </w:p>
          <w:p w:rsidR="007D2B65" w:rsidRPr="007D2B65" w:rsidRDefault="007D2B65" w:rsidP="007D2B65">
            <w:pPr>
              <w:ind w:right="4417"/>
              <w:rPr>
                <w:rFonts w:ascii="Times New Roman" w:hAnsi="Times New Roman" w:cs="Times New Roman"/>
                <w:sz w:val="36"/>
                <w:szCs w:val="36"/>
              </w:rPr>
            </w:pPr>
            <w:r w:rsidRPr="007D2B65">
              <w:rPr>
                <w:rFonts w:ascii="Times New Roman" w:hAnsi="Times New Roman" w:cs="Times New Roman"/>
                <w:sz w:val="36"/>
                <w:szCs w:val="36"/>
              </w:rPr>
              <w:t xml:space="preserve">          $</w:t>
            </w:r>
          </w:p>
          <w:p w:rsidR="007D2B65" w:rsidRDefault="007D2B65" w:rsidP="007D2B65">
            <w:pPr>
              <w:ind w:right="441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2B65" w:rsidRDefault="007D2B65" w:rsidP="007D2B65">
            <w:pPr>
              <w:ind w:right="441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2B65" w:rsidRPr="00F97437" w:rsidRDefault="007D2B65" w:rsidP="007D2B65">
            <w:pPr>
              <w:ind w:right="441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34DE" w:rsidRPr="00F97437" w:rsidTr="000D34DE">
        <w:trPr>
          <w:cantSplit/>
          <w:trHeight w:val="340"/>
        </w:trPr>
        <w:tc>
          <w:tcPr>
            <w:tcW w:w="675" w:type="dxa"/>
          </w:tcPr>
          <w:p w:rsidR="000D34DE" w:rsidRPr="00F97437" w:rsidRDefault="00D67D1A" w:rsidP="005C47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29</w:t>
            </w:r>
            <w:r w:rsidR="000D34DE" w:rsidRPr="00F974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0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0D34DE" w:rsidRDefault="00326B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328" type="#_x0000_t75" style="position:absolute;margin-left:246.75pt;margin-top:-.25pt;width:127.95pt;height:127.05pt;z-index:251685888;mso-position-horizontal-relative:text;mso-position-vertical-relative:text">
                  <v:imagedata r:id="rId22" o:title=""/>
                </v:shape>
                <o:OLEObject Type="Embed" ProgID="FXDraw3.Document" ShapeID="_x0000_s1328" DrawAspect="Content" ObjectID="_1464151318" r:id="rId23"/>
              </w:pict>
            </w:r>
            <w:r w:rsidR="00AC20B3">
              <w:rPr>
                <w:rFonts w:ascii="Times New Roman" w:hAnsi="Times New Roman" w:cs="Times New Roman"/>
                <w:sz w:val="24"/>
                <w:szCs w:val="24"/>
              </w:rPr>
              <w:t>What is the circumference of the circle shown?</w:t>
            </w:r>
          </w:p>
          <w:p w:rsidR="00AC20B3" w:rsidRDefault="00E007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Use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7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3.1</w:t>
            </w:r>
          </w:p>
          <w:p w:rsidR="00AC20B3" w:rsidRDefault="00AC20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20B3" w:rsidRDefault="00AC20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20B3" w:rsidRDefault="00326B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327" style="position:absolute;margin-left:132.75pt;margin-top:3.15pt;width:63.75pt;height:33.75pt;z-index:251684864"/>
              </w:pict>
            </w:r>
          </w:p>
          <w:p w:rsidR="00AC20B3" w:rsidRDefault="00AC20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Circumference =</w:t>
            </w:r>
            <w:r w:rsidR="00CC548E"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cm.</w:t>
            </w:r>
          </w:p>
          <w:p w:rsidR="00AC20B3" w:rsidRDefault="00AC20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20B3" w:rsidRDefault="00AC20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20B3" w:rsidRPr="00F97437" w:rsidRDefault="00AC20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34DE" w:rsidRPr="00F97437" w:rsidTr="000D34DE">
        <w:trPr>
          <w:cantSplit/>
          <w:trHeight w:val="340"/>
        </w:trPr>
        <w:tc>
          <w:tcPr>
            <w:tcW w:w="675" w:type="dxa"/>
          </w:tcPr>
          <w:p w:rsidR="000D34DE" w:rsidRPr="00F97437" w:rsidRDefault="00D67D1A" w:rsidP="005C47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0D34DE" w:rsidRPr="00F974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05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0D34DE" w:rsidRDefault="00AC20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the perimeter of the semicircle shown?</w:t>
            </w:r>
          </w:p>
          <w:p w:rsidR="00E00719" w:rsidRDefault="00326B83" w:rsidP="00E007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334" type="#_x0000_t75" style="position:absolute;margin-left:220.5pt;margin-top:3.6pt;width:169.9pt;height:100.4pt;z-index:251687936">
                  <v:imagedata r:id="rId24" o:title=""/>
                </v:shape>
                <o:OLEObject Type="Embed" ProgID="FXDraw3.Document" ShapeID="_x0000_s1334" DrawAspect="Content" ObjectID="_1464151319" r:id="rId25"/>
              </w:pict>
            </w:r>
            <w:r w:rsidR="00E00719">
              <w:rPr>
                <w:rFonts w:ascii="Times New Roman" w:hAnsi="Times New Roman" w:cs="Times New Roman"/>
                <w:sz w:val="24"/>
                <w:szCs w:val="24"/>
              </w:rPr>
              <w:t xml:space="preserve">      Use </w:t>
            </w:r>
            <w:r w:rsidR="00E00719">
              <w:rPr>
                <w:rFonts w:ascii="Times New Roman" w:hAnsi="Times New Roman" w:cs="Times New Roman"/>
                <w:sz w:val="24"/>
                <w:szCs w:val="24"/>
              </w:rPr>
              <w:sym w:font="Symbol" w:char="F070"/>
            </w:r>
            <w:r w:rsidR="00E00719">
              <w:rPr>
                <w:rFonts w:ascii="Times New Roman" w:hAnsi="Times New Roman" w:cs="Times New Roman"/>
                <w:sz w:val="24"/>
                <w:szCs w:val="24"/>
              </w:rPr>
              <w:t xml:space="preserve"> = 3.14</w:t>
            </w:r>
          </w:p>
          <w:p w:rsidR="00AC20B3" w:rsidRDefault="00AC20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20B3" w:rsidRDefault="00326B83" w:rsidP="00AC20B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329" style="position:absolute;margin-left:50.25pt;margin-top:2.1pt;width:13.5pt;height:69pt;z-index:251686912" coordorigin="3420,8403" coordsize="270,1380">
                  <v:roundrect id="_x0000_s1330" style="position:absolute;left:3420;top:8403;width:270;height:180" arcsize="10923f"/>
                  <v:roundrect id="_x0000_s1331" style="position:absolute;left:3420;top:8778;width:270;height:180" arcsize="10923f"/>
                  <v:roundrect id="_x0000_s1332" style="position:absolute;left:3420;top:9180;width:270;height:180" arcsize="10923f"/>
                  <v:roundrect id="_x0000_s1333" style="position:absolute;left:3420;top:9603;width:270;height:180" arcsize="10923f"/>
                </v:group>
              </w:pict>
            </w:r>
            <w:r w:rsidR="00E0071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</w:t>
            </w:r>
            <w:r w:rsidR="00C17827">
              <w:rPr>
                <w:rFonts w:ascii="Times New Roman" w:hAnsi="Times New Roman" w:cs="Times New Roman"/>
                <w:sz w:val="24"/>
                <w:szCs w:val="24"/>
              </w:rPr>
              <w:t>15.7</w:t>
            </w:r>
            <w:r w:rsidR="00AC20B3">
              <w:rPr>
                <w:rFonts w:ascii="Times New Roman" w:hAnsi="Times New Roman" w:cs="Times New Roman"/>
                <w:sz w:val="24"/>
                <w:szCs w:val="24"/>
              </w:rPr>
              <w:t xml:space="preserve"> cm</w:t>
            </w:r>
          </w:p>
          <w:p w:rsidR="00AC20B3" w:rsidRDefault="00E00719" w:rsidP="00AC20B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25.7</w:t>
            </w:r>
            <w:r w:rsidR="00AC20B3">
              <w:rPr>
                <w:rFonts w:ascii="Times New Roman" w:hAnsi="Times New Roman" w:cs="Times New Roman"/>
                <w:sz w:val="24"/>
                <w:szCs w:val="24"/>
              </w:rPr>
              <w:t xml:space="preserve"> cm</w:t>
            </w:r>
          </w:p>
          <w:p w:rsidR="00AC20B3" w:rsidRDefault="00C17827" w:rsidP="00AC20B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31.4</w:t>
            </w:r>
            <w:r w:rsidR="00AC20B3">
              <w:rPr>
                <w:rFonts w:ascii="Times New Roman" w:hAnsi="Times New Roman" w:cs="Times New Roman"/>
                <w:sz w:val="24"/>
                <w:szCs w:val="24"/>
              </w:rPr>
              <w:t xml:space="preserve"> cm</w:t>
            </w:r>
          </w:p>
          <w:p w:rsidR="00AC20B3" w:rsidRDefault="00C17827" w:rsidP="00AC20B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41.4</w:t>
            </w:r>
            <w:r w:rsidR="00AC20B3">
              <w:rPr>
                <w:rFonts w:ascii="Times New Roman" w:hAnsi="Times New Roman" w:cs="Times New Roman"/>
                <w:sz w:val="24"/>
                <w:szCs w:val="24"/>
              </w:rPr>
              <w:t xml:space="preserve"> cm</w:t>
            </w:r>
          </w:p>
          <w:p w:rsidR="00AC20B3" w:rsidRPr="00F97437" w:rsidRDefault="00AC20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97437" w:rsidRDefault="00F97437" w:rsidP="00213A95"/>
    <w:sectPr w:rsidR="00F97437" w:rsidSect="00CC3C84">
      <w:headerReference w:type="default" r:id="rId26"/>
      <w:footerReference w:type="default" r:id="rId27"/>
      <w:headerReference w:type="first" r:id="rId28"/>
      <w:footerReference w:type="first" r:id="rId2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6826" w:rsidRDefault="00C06826" w:rsidP="00CC3C84">
      <w:pPr>
        <w:spacing w:after="0" w:line="240" w:lineRule="auto"/>
      </w:pPr>
      <w:r>
        <w:separator/>
      </w:r>
    </w:p>
  </w:endnote>
  <w:endnote w:type="continuationSeparator" w:id="0">
    <w:p w:rsidR="00C06826" w:rsidRDefault="00C06826" w:rsidP="00CC3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546A" w:rsidRDefault="0043546A">
    <w:pPr>
      <w:pStyle w:val="Footer"/>
      <w:jc w:val="center"/>
    </w:pPr>
    <w:r>
      <w:t>-</w:t>
    </w:r>
    <w:sdt>
      <w:sdtPr>
        <w:id w:val="6448696"/>
        <w:docPartObj>
          <w:docPartGallery w:val="Page Numbers (Bottom of Page)"/>
          <w:docPartUnique/>
        </w:docPartObj>
      </w:sdtPr>
      <w:sdtEndPr/>
      <w:sdtContent>
        <w:r w:rsidR="00CF135D">
          <w:fldChar w:fldCharType="begin"/>
        </w:r>
        <w:r w:rsidR="00CF135D">
          <w:instrText xml:space="preserve"> PAGE   \* MERGEFORMAT </w:instrText>
        </w:r>
        <w:r w:rsidR="00CF135D">
          <w:fldChar w:fldCharType="separate"/>
        </w:r>
        <w:r w:rsidR="00326B83">
          <w:rPr>
            <w:noProof/>
          </w:rPr>
          <w:t>7</w:t>
        </w:r>
        <w:r w:rsidR="00CF135D">
          <w:rPr>
            <w:noProof/>
          </w:rPr>
          <w:fldChar w:fldCharType="end"/>
        </w:r>
        <w:r>
          <w:t>-</w:t>
        </w:r>
      </w:sdtContent>
    </w:sdt>
  </w:p>
  <w:p w:rsidR="0043546A" w:rsidRDefault="0043546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546A" w:rsidRDefault="0043546A">
    <w:pPr>
      <w:pStyle w:val="Footer"/>
      <w:jc w:val="center"/>
    </w:pPr>
    <w:r>
      <w:t>-</w:t>
    </w:r>
    <w:sdt>
      <w:sdtPr>
        <w:id w:val="6448698"/>
        <w:docPartObj>
          <w:docPartGallery w:val="Page Numbers (Bottom of Page)"/>
          <w:docPartUnique/>
        </w:docPartObj>
      </w:sdtPr>
      <w:sdtEndPr/>
      <w:sdtContent>
        <w:r w:rsidR="00CF135D">
          <w:fldChar w:fldCharType="begin"/>
        </w:r>
        <w:r w:rsidR="00CF135D">
          <w:instrText xml:space="preserve"> PAGE   \* MERGEFORMAT </w:instrText>
        </w:r>
        <w:r w:rsidR="00CF135D">
          <w:fldChar w:fldCharType="separate"/>
        </w:r>
        <w:r w:rsidR="00326B83">
          <w:rPr>
            <w:noProof/>
          </w:rPr>
          <w:t>1</w:t>
        </w:r>
        <w:r w:rsidR="00CF135D">
          <w:rPr>
            <w:noProof/>
          </w:rPr>
          <w:fldChar w:fldCharType="end"/>
        </w:r>
        <w:r>
          <w:t>-</w:t>
        </w:r>
      </w:sdtContent>
    </w:sdt>
  </w:p>
  <w:p w:rsidR="0043546A" w:rsidRDefault="0043546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6826" w:rsidRDefault="00C06826" w:rsidP="00CC3C84">
      <w:pPr>
        <w:spacing w:after="0" w:line="240" w:lineRule="auto"/>
      </w:pPr>
      <w:r>
        <w:separator/>
      </w:r>
    </w:p>
  </w:footnote>
  <w:footnote w:type="continuationSeparator" w:id="0">
    <w:p w:rsidR="00C06826" w:rsidRDefault="00C06826" w:rsidP="00CC3C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546A" w:rsidRPr="00CC3C84" w:rsidRDefault="0043546A">
    <w:pPr>
      <w:pStyle w:val="Header"/>
      <w:rPr>
        <w:i/>
        <w:u w:val="single"/>
      </w:rPr>
    </w:pPr>
    <w:proofErr w:type="gramStart"/>
    <w:r>
      <w:rPr>
        <w:i/>
        <w:u w:val="single"/>
      </w:rPr>
      <w:t xml:space="preserve">Year  </w:t>
    </w:r>
    <w:r w:rsidR="00990853">
      <w:rPr>
        <w:i/>
        <w:u w:val="single"/>
      </w:rPr>
      <w:t>7</w:t>
    </w:r>
    <w:proofErr w:type="gramEnd"/>
    <w:r>
      <w:rPr>
        <w:i/>
        <w:u w:val="single"/>
      </w:rPr>
      <w:tab/>
    </w:r>
    <w:r w:rsidR="00990853">
      <w:rPr>
        <w:i/>
        <w:u w:val="single"/>
      </w:rPr>
      <w:t xml:space="preserve">Topic </w:t>
    </w:r>
    <w:r w:rsidR="00CF135D">
      <w:rPr>
        <w:i/>
        <w:u w:val="single"/>
      </w:rPr>
      <w:t>Practice Test</w:t>
    </w:r>
    <w:r w:rsidR="00990853">
      <w:rPr>
        <w:i/>
        <w:u w:val="single"/>
      </w:rPr>
      <w:tab/>
      <w:t>Metric System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546A" w:rsidRPr="00004BA9" w:rsidRDefault="0043546A">
    <w:pPr>
      <w:pStyle w:val="Header"/>
      <w:rPr>
        <w:rFonts w:ascii="Lucida Calligraphy" w:hAnsi="Lucida Calligraphy"/>
        <w:sz w:val="32"/>
      </w:rPr>
    </w:pPr>
    <w:r>
      <w:rPr>
        <w:rFonts w:ascii="Lucida Calligraphy" w:hAnsi="Lucida Calligraphy"/>
        <w:sz w:val="32"/>
      </w:rPr>
      <w:tab/>
    </w:r>
    <w:r w:rsidRPr="00004BA9">
      <w:rPr>
        <w:rFonts w:ascii="Lucida Calligraphy" w:hAnsi="Lucida Calligraphy"/>
        <w:sz w:val="32"/>
      </w:rPr>
      <w:t>High School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E61EAC"/>
    <w:multiLevelType w:val="multilevel"/>
    <w:tmpl w:val="02AE50C0"/>
    <w:styleLink w:val="Examstyle"/>
    <w:lvl w:ilvl="0">
      <w:start w:val="1"/>
      <w:numFmt w:val="lowerLetter"/>
      <w:lvlText w:val="%1)"/>
      <w:lvlJc w:val="left"/>
      <w:pPr>
        <w:ind w:left="680" w:hanging="680"/>
      </w:pPr>
      <w:rPr>
        <w:rFonts w:hint="default"/>
      </w:rPr>
    </w:lvl>
    <w:lvl w:ilvl="1">
      <w:start w:val="1"/>
      <w:numFmt w:val="lowerRoman"/>
      <w:lvlText w:val="(%2)"/>
      <w:lvlJc w:val="left"/>
      <w:pPr>
        <w:ind w:left="1134" w:hanging="774"/>
      </w:pPr>
      <w:rPr>
        <w:rFonts w:hint="default"/>
      </w:rPr>
    </w:lvl>
    <w:lvl w:ilvl="2">
      <w:start w:val="1"/>
      <w:numFmt w:val="upperLetter"/>
      <w:lvlText w:val="%3)"/>
      <w:lvlJc w:val="left"/>
      <w:pPr>
        <w:ind w:left="1758" w:hanging="73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84CAA"/>
    <w:rsid w:val="00004BA9"/>
    <w:rsid w:val="00034138"/>
    <w:rsid w:val="0007265D"/>
    <w:rsid w:val="000765A9"/>
    <w:rsid w:val="000770C2"/>
    <w:rsid w:val="00084B66"/>
    <w:rsid w:val="000D34DE"/>
    <w:rsid w:val="000F0CED"/>
    <w:rsid w:val="000F41E0"/>
    <w:rsid w:val="001219C6"/>
    <w:rsid w:val="0012598B"/>
    <w:rsid w:val="0015187E"/>
    <w:rsid w:val="00161BE7"/>
    <w:rsid w:val="001B3CDE"/>
    <w:rsid w:val="001D4EA6"/>
    <w:rsid w:val="001E3624"/>
    <w:rsid w:val="001F7039"/>
    <w:rsid w:val="002030C9"/>
    <w:rsid w:val="0020771E"/>
    <w:rsid w:val="002135A8"/>
    <w:rsid w:val="00213A95"/>
    <w:rsid w:val="00214D36"/>
    <w:rsid w:val="00231223"/>
    <w:rsid w:val="00266E96"/>
    <w:rsid w:val="00285EDC"/>
    <w:rsid w:val="002B3C99"/>
    <w:rsid w:val="002C075D"/>
    <w:rsid w:val="002E3A72"/>
    <w:rsid w:val="00301F1F"/>
    <w:rsid w:val="00326B83"/>
    <w:rsid w:val="003552A2"/>
    <w:rsid w:val="0036467D"/>
    <w:rsid w:val="003730EA"/>
    <w:rsid w:val="0039671E"/>
    <w:rsid w:val="003A29ED"/>
    <w:rsid w:val="003C14BF"/>
    <w:rsid w:val="003E2B86"/>
    <w:rsid w:val="003E7E28"/>
    <w:rsid w:val="00406B75"/>
    <w:rsid w:val="004204C9"/>
    <w:rsid w:val="00427CB1"/>
    <w:rsid w:val="0043546A"/>
    <w:rsid w:val="00441DF6"/>
    <w:rsid w:val="00447AD6"/>
    <w:rsid w:val="004870FA"/>
    <w:rsid w:val="004E6994"/>
    <w:rsid w:val="00502A5A"/>
    <w:rsid w:val="00514391"/>
    <w:rsid w:val="0055789D"/>
    <w:rsid w:val="00564605"/>
    <w:rsid w:val="00584CAA"/>
    <w:rsid w:val="00585EFA"/>
    <w:rsid w:val="005868A0"/>
    <w:rsid w:val="005C34F8"/>
    <w:rsid w:val="005C4715"/>
    <w:rsid w:val="005D0D6B"/>
    <w:rsid w:val="005E3D07"/>
    <w:rsid w:val="005E4351"/>
    <w:rsid w:val="00620B71"/>
    <w:rsid w:val="00626C8D"/>
    <w:rsid w:val="0066486E"/>
    <w:rsid w:val="00671ADA"/>
    <w:rsid w:val="00672F4D"/>
    <w:rsid w:val="00681433"/>
    <w:rsid w:val="006A0132"/>
    <w:rsid w:val="006A69A3"/>
    <w:rsid w:val="006D1373"/>
    <w:rsid w:val="0071200E"/>
    <w:rsid w:val="007222B1"/>
    <w:rsid w:val="007A255D"/>
    <w:rsid w:val="007C764D"/>
    <w:rsid w:val="007D2B65"/>
    <w:rsid w:val="007F1A4D"/>
    <w:rsid w:val="007F33DE"/>
    <w:rsid w:val="007F5E2C"/>
    <w:rsid w:val="008226B3"/>
    <w:rsid w:val="008839FB"/>
    <w:rsid w:val="008C793A"/>
    <w:rsid w:val="008E1FB8"/>
    <w:rsid w:val="008F00FF"/>
    <w:rsid w:val="00914BDD"/>
    <w:rsid w:val="00934257"/>
    <w:rsid w:val="0098392F"/>
    <w:rsid w:val="00990853"/>
    <w:rsid w:val="009938A9"/>
    <w:rsid w:val="009D2414"/>
    <w:rsid w:val="009E3655"/>
    <w:rsid w:val="009F2754"/>
    <w:rsid w:val="009F418F"/>
    <w:rsid w:val="00A33B13"/>
    <w:rsid w:val="00A95DA5"/>
    <w:rsid w:val="00A963B5"/>
    <w:rsid w:val="00AB1358"/>
    <w:rsid w:val="00AB24D4"/>
    <w:rsid w:val="00AB6969"/>
    <w:rsid w:val="00AC20B3"/>
    <w:rsid w:val="00AE3C2D"/>
    <w:rsid w:val="00AE7583"/>
    <w:rsid w:val="00B64769"/>
    <w:rsid w:val="00C013B7"/>
    <w:rsid w:val="00C06826"/>
    <w:rsid w:val="00C17827"/>
    <w:rsid w:val="00C738DA"/>
    <w:rsid w:val="00CA7AA6"/>
    <w:rsid w:val="00CB0865"/>
    <w:rsid w:val="00CB65BB"/>
    <w:rsid w:val="00CC3C84"/>
    <w:rsid w:val="00CC548E"/>
    <w:rsid w:val="00CE18EC"/>
    <w:rsid w:val="00CF135D"/>
    <w:rsid w:val="00D25CAC"/>
    <w:rsid w:val="00D67D1A"/>
    <w:rsid w:val="00DD0911"/>
    <w:rsid w:val="00E00719"/>
    <w:rsid w:val="00E21A40"/>
    <w:rsid w:val="00E32C2F"/>
    <w:rsid w:val="00E33BDA"/>
    <w:rsid w:val="00E41185"/>
    <w:rsid w:val="00E42050"/>
    <w:rsid w:val="00E431DF"/>
    <w:rsid w:val="00E85015"/>
    <w:rsid w:val="00EB0BBF"/>
    <w:rsid w:val="00ED7A6D"/>
    <w:rsid w:val="00EF4041"/>
    <w:rsid w:val="00F00F08"/>
    <w:rsid w:val="00F050B6"/>
    <w:rsid w:val="00F17F0E"/>
    <w:rsid w:val="00F97437"/>
    <w:rsid w:val="00FA3DDA"/>
    <w:rsid w:val="00FD21AC"/>
    <w:rsid w:val="00FE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8"/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0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xamstyle">
    <w:name w:val="Exam style"/>
    <w:uiPriority w:val="99"/>
    <w:rsid w:val="00034138"/>
    <w:pPr>
      <w:numPr>
        <w:numId w:val="1"/>
      </w:numPr>
    </w:pPr>
  </w:style>
  <w:style w:type="table" w:styleId="TableGrid">
    <w:name w:val="Table Grid"/>
    <w:basedOn w:val="TableNormal"/>
    <w:uiPriority w:val="59"/>
    <w:rsid w:val="00584C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CC3C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3C84"/>
  </w:style>
  <w:style w:type="paragraph" w:styleId="Footer">
    <w:name w:val="footer"/>
    <w:basedOn w:val="Normal"/>
    <w:link w:val="FooterChar"/>
    <w:uiPriority w:val="99"/>
    <w:unhideWhenUsed/>
    <w:rsid w:val="00CC3C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C84"/>
  </w:style>
  <w:style w:type="paragraph" w:styleId="BalloonText">
    <w:name w:val="Balloon Text"/>
    <w:basedOn w:val="Normal"/>
    <w:link w:val="BalloonTextChar"/>
    <w:uiPriority w:val="99"/>
    <w:semiHidden/>
    <w:unhideWhenUsed/>
    <w:rsid w:val="00AB13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3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xamstyle">
    <w:name w:val="Examstyle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7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header" Target="header2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7EE307E3</Template>
  <TotalTime>411</TotalTime>
  <Pages>7</Pages>
  <Words>1239</Words>
  <Characters>7066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Trials</Company>
  <LinksUpToDate>false</LinksUpToDate>
  <CharactersWithSpaces>8289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Garry Thorn</dc:creator>
  <cp:lastModifiedBy>MCMANUS Craig</cp:lastModifiedBy>
  <cp:revision>26</cp:revision>
  <cp:lastPrinted>2014-06-12T23:55:00Z</cp:lastPrinted>
  <dcterms:created xsi:type="dcterms:W3CDTF">2010-08-16T11:13:00Z</dcterms:created>
  <dcterms:modified xsi:type="dcterms:W3CDTF">2014-06-12T23:55:00Z</dcterms:modified>
</cp:coreProperties>
</file>