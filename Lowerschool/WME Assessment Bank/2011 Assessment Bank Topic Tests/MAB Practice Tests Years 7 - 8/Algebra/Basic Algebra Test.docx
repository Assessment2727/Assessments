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01"/>
        <w:gridCol w:w="4677"/>
        <w:gridCol w:w="3828"/>
      </w:tblGrid>
      <w:tr w:rsidR="00C532E6" w:rsidRPr="009B4F61" w:rsidTr="009B4F61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532E6" w:rsidRPr="009B4F61" w:rsidRDefault="00C532E6" w:rsidP="009B4F6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B4F61">
              <w:rPr>
                <w:rFonts w:ascii="Times New Roman" w:hAnsi="Times New Roman"/>
                <w:sz w:val="32"/>
                <w:szCs w:val="32"/>
              </w:rPr>
              <w:t>Year</w:t>
            </w:r>
          </w:p>
          <w:p w:rsidR="00C532E6" w:rsidRPr="009B4F61" w:rsidRDefault="00C532E6" w:rsidP="009B4F6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B4F61">
              <w:rPr>
                <w:rFonts w:ascii="Times New Roman" w:hAnsi="Times New Roman"/>
                <w:sz w:val="32"/>
                <w:szCs w:val="32"/>
              </w:rPr>
              <w:t>7</w:t>
            </w:r>
          </w:p>
          <w:p w:rsidR="00C532E6" w:rsidRPr="009B4F61" w:rsidRDefault="00C532E6" w:rsidP="009B4F6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532E6" w:rsidRPr="009B4F61" w:rsidRDefault="00C532E6" w:rsidP="009B4F6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C532E6" w:rsidRPr="009B4F61" w:rsidRDefault="00C532E6" w:rsidP="009B4F6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B4F61">
              <w:rPr>
                <w:rFonts w:ascii="Times New Roman" w:hAnsi="Times New Roman"/>
                <w:sz w:val="32"/>
                <w:szCs w:val="32"/>
              </w:rPr>
              <w:t>Mathematics Practice Test–</w:t>
            </w:r>
          </w:p>
          <w:p w:rsidR="00C532E6" w:rsidRPr="009B4F61" w:rsidRDefault="00C532E6" w:rsidP="009B4F6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B4F61">
              <w:rPr>
                <w:rFonts w:ascii="Times New Roman" w:hAnsi="Times New Roman"/>
                <w:sz w:val="32"/>
                <w:szCs w:val="32"/>
              </w:rPr>
              <w:t>Basic Algebra</w:t>
            </w:r>
          </w:p>
          <w:p w:rsidR="00C532E6" w:rsidRPr="009B4F61" w:rsidRDefault="00C532E6" w:rsidP="009B4F6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532E6" w:rsidRPr="009B4F61" w:rsidRDefault="00C532E6" w:rsidP="009B4F6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right w:val="nil"/>
            </w:tcBorders>
          </w:tcPr>
          <w:p w:rsidR="00C532E6" w:rsidRPr="009B4F61" w:rsidRDefault="00C532E6" w:rsidP="009B4F61">
            <w:pPr>
              <w:spacing w:after="0" w:line="240" w:lineRule="auto"/>
            </w:pPr>
          </w:p>
          <w:p w:rsidR="00C532E6" w:rsidRPr="009B4F61" w:rsidRDefault="00C532E6" w:rsidP="009B4F61">
            <w:pPr>
              <w:tabs>
                <w:tab w:val="left" w:pos="1350"/>
              </w:tabs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9B4F61">
              <w:rPr>
                <w:b/>
                <w:sz w:val="40"/>
                <w:szCs w:val="40"/>
              </w:rPr>
              <w:t>Non Calculator Practice Test</w:t>
            </w:r>
          </w:p>
        </w:tc>
      </w:tr>
      <w:tr w:rsidR="00C532E6" w:rsidRPr="009B4F61" w:rsidTr="009B4F61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</w:tcBorders>
            <w:vAlign w:val="center"/>
          </w:tcPr>
          <w:p w:rsidR="00C532E6" w:rsidRPr="009B4F61" w:rsidRDefault="00C532E6" w:rsidP="009B4F61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B4F61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</w:tcPr>
          <w:p w:rsidR="00C532E6" w:rsidRPr="009B4F61" w:rsidRDefault="00C532E6" w:rsidP="009B4F61">
            <w:pPr>
              <w:spacing w:after="0" w:line="240" w:lineRule="auto"/>
            </w:pPr>
          </w:p>
          <w:p w:rsidR="00C532E6" w:rsidRPr="009B4F61" w:rsidRDefault="00C532E6" w:rsidP="009B4F61">
            <w:pPr>
              <w:spacing w:after="0" w:line="240" w:lineRule="auto"/>
            </w:pPr>
          </w:p>
        </w:tc>
      </w:tr>
    </w:tbl>
    <w:p w:rsidR="00C532E6" w:rsidRDefault="00C532E6"/>
    <w:tbl>
      <w:tblPr>
        <w:tblW w:w="9180" w:type="dxa"/>
        <w:tblBorders>
          <w:bottom w:val="single" w:sz="4" w:space="0" w:color="000000"/>
          <w:insideH w:val="single" w:sz="4" w:space="0" w:color="000000"/>
        </w:tblBorders>
        <w:tblCellMar>
          <w:top w:w="170" w:type="dxa"/>
        </w:tblCellMar>
        <w:tblLook w:val="00A0"/>
      </w:tblPr>
      <w:tblGrid>
        <w:gridCol w:w="675"/>
        <w:gridCol w:w="8505"/>
      </w:tblGrid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Questions 1 – 3 refer to the diagram below, where matchsticks are used to make a pattern.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7pt;margin-top:1.3pt;width:341.15pt;height:68.45pt;z-index:251677696">
                  <v:imagedata r:id="rId7" o:title=""/>
                </v:shape>
                <o:OLEObject Type="Embed" ProgID="FXDraw3.Document" ShapeID="_x0000_s1026" DrawAspect="Content" ObjectID="_1444034402" r:id="rId8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          1  shape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9B4F61">
              <w:rPr>
                <w:rFonts w:ascii="Times New Roman" w:hAnsi="Times New Roman"/>
                <w:sz w:val="24"/>
                <w:szCs w:val="24"/>
              </w:rPr>
              <w:t>2 shapes                             3 shapes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           4 matches                   8 matches                           12 matches</w:t>
            </w: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How many matches are needed to produce 4 shapes? 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          4                      12                          15                     16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027" style="position:absolute;margin-left:26pt;margin-top:3.8pt;width:343.5pt;height:9pt;z-index:251637760" coordorigin="2430,3420" coordsize="6870,180">
                  <v:roundrect id="_x0000_s1028" style="position:absolute;left:9030;top:3420;width:270;height:180" arcsize="10923f"/>
                  <v:roundrect id="_x0000_s1029" style="position:absolute;left:2430;top:3420;width:270;height:180" arcsize="10923f"/>
                  <v:roundrect id="_x0000_s1030" style="position:absolute;left:4580;top:3420;width:270;height:180" arcsize="10923f"/>
                  <v:roundrect id="_x0000_s1031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How many matches would be needed to make 7 shapes?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32" style="position:absolute;margin-left:238.5pt;margin-top:9.65pt;width:54.75pt;height:27pt;z-index:251638784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36"/>
                <w:szCs w:val="36"/>
              </w:rPr>
            </w:pPr>
            <w:r w:rsidRPr="009B4F61">
              <w:rPr>
                <w:rFonts w:ascii="Times New Roman" w:hAnsi="Times New Roman"/>
                <w:sz w:val="36"/>
                <w:szCs w:val="36"/>
              </w:rPr>
              <w:t>matches.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Complete the statement below.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33" style="position:absolute;margin-left:190.5pt;margin-top:7.55pt;width:54.75pt;height:27pt;z-index:251639808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B4F61">
              <w:rPr>
                <w:rFonts w:ascii="Times New Roman" w:hAnsi="Times New Roman"/>
                <w:sz w:val="32"/>
                <w:szCs w:val="32"/>
              </w:rPr>
              <w:t xml:space="preserve">     The number of matches =                 × the number of shapes.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32E6" w:rsidRDefault="00C532E6">
      <w:bookmarkStart w:id="0" w:name="_GoBack"/>
      <w:bookmarkEnd w:id="0"/>
      <w:r>
        <w:br w:type="page"/>
      </w:r>
    </w:p>
    <w:tbl>
      <w:tblPr>
        <w:tblW w:w="9180" w:type="dxa"/>
        <w:tblBorders>
          <w:bottom w:val="single" w:sz="4" w:space="0" w:color="000000"/>
          <w:insideH w:val="single" w:sz="4" w:space="0" w:color="000000"/>
        </w:tblBorders>
        <w:tblCellMar>
          <w:top w:w="170" w:type="dxa"/>
        </w:tblCellMar>
        <w:tblLook w:val="00A0"/>
      </w:tblPr>
      <w:tblGrid>
        <w:gridCol w:w="675"/>
        <w:gridCol w:w="8505"/>
      </w:tblGrid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Questions 4 – 6 refer to the diagram below, of repeated patterns of hexagons.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shape id="_x0000_s1034" type="#_x0000_t75" style="position:absolute;margin-left:18pt;margin-top:6.5pt;width:324.35pt;height:108.25pt;z-index:251640832">
                  <v:imagedata r:id="rId9" o:title=""/>
                </v:shape>
                <o:OLEObject Type="Embed" ProgID="FXDraw3.Document" ShapeID="_x0000_s1034" DrawAspect="Content" ObjectID="_1444034403" r:id="rId10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How many sides would be needed to make this pattern with 4 hexagons?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35" style="position:absolute;margin-left:211.5pt;margin-top:6.2pt;width:84pt;height:33pt;z-index:251641856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36"/>
                <w:szCs w:val="36"/>
              </w:rPr>
            </w:pPr>
            <w:r w:rsidRPr="009B4F61">
              <w:rPr>
                <w:rFonts w:ascii="Times New Roman" w:hAnsi="Times New Roman"/>
                <w:sz w:val="36"/>
                <w:szCs w:val="36"/>
              </w:rPr>
              <w:t>sides.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How many sides would be needed to make this pattern with 8 hexagons?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     31 sides                     41 sides                        42 sides                          48 sides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036" style="position:absolute;margin-left:23.75pt;margin-top:7.85pt;width:343.5pt;height:9pt;z-index:251642880" coordorigin="2430,3420" coordsize="6870,180">
                  <v:roundrect id="_x0000_s1037" style="position:absolute;left:9030;top:3420;width:270;height:180" arcsize="10923f"/>
                  <v:roundrect id="_x0000_s1038" style="position:absolute;left:2430;top:3420;width:270;height:180" arcsize="10923f"/>
                  <v:roundrect id="_x0000_s1039" style="position:absolute;left:4580;top:3420;width:270;height:180" arcsize="10923f"/>
                  <v:roundrect id="_x0000_s1040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Complete the statement below.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41" style="position:absolute;margin-left:147pt;margin-top:2.55pt;width:36.75pt;height:35.25pt;z-index:251643904"/>
              </w:pict>
            </w:r>
            <w:r>
              <w:rPr>
                <w:noProof/>
                <w:lang w:eastAsia="en-AU"/>
              </w:rPr>
              <w:pict>
                <v:rect id="_x0000_s1042" style="position:absolute;margin-left:378pt;margin-top:2.55pt;width:36.75pt;height:35.25pt;z-index:251644928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32"/>
                <w:szCs w:val="32"/>
              </w:rPr>
              <w:t xml:space="preserve">The number of sides =            × the number of hexagons +  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Questions 7 – 9 refer to the pattern of numbers below.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shape id="_x0000_s1043" type="#_x0000_t75" style="position:absolute;margin-left:67.5pt;margin-top:1.1pt;width:236.95pt;height:115.1pt;z-index:251645952">
                  <v:imagedata r:id="rId11" o:title=""/>
                </v:shape>
                <o:OLEObject Type="Embed" ProgID="FXDraw3.Document" ShapeID="_x0000_s1043" DrawAspect="Content" ObjectID="_1444034404" r:id="rId12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44" style="position:absolute;margin-left:324pt;margin-top:.1pt;width:36.75pt;height:35.25pt;z-index:251649024;mso-position-horizontal-relative:text;mso-position-vertical-relative:text"/>
              </w:pict>
            </w:r>
            <w:r w:rsidRPr="009B4F61">
              <w:rPr>
                <w:rFonts w:ascii="Times New Roman" w:hAnsi="Times New Roman"/>
                <w:sz w:val="24"/>
                <w:szCs w:val="24"/>
              </w:rPr>
              <w:t>What number would be at position 4 in the pattern?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45" style="position:absolute;margin-left:324pt;margin-top:-.8pt;width:36.75pt;height:35.25pt;z-index:251650048;mso-position-horizontal-relative:text;mso-position-vertical-relative:text"/>
              </w:pict>
            </w:r>
            <w:r w:rsidRPr="009B4F61">
              <w:rPr>
                <w:rFonts w:ascii="Times New Roman" w:hAnsi="Times New Roman"/>
                <w:sz w:val="24"/>
                <w:szCs w:val="24"/>
              </w:rPr>
              <w:t>What number would be at position 6 in the pattern?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Complete the statement below.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46" style="position:absolute;margin-left:133.5pt;margin-top:2.55pt;width:36.75pt;height:35.25pt;z-index:251648000"/>
              </w:pict>
            </w:r>
            <w:r>
              <w:rPr>
                <w:noProof/>
                <w:lang w:eastAsia="en-AU"/>
              </w:rPr>
              <w:pict>
                <v:rect id="_x0000_s1047" style="position:absolute;margin-left:71.25pt;margin-top:4.05pt;width:36.75pt;height:35.25pt;z-index:251646976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32"/>
                <w:szCs w:val="32"/>
              </w:rPr>
              <w:t xml:space="preserve">Number =             ─            × the position in the pattern.  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32E6" w:rsidRDefault="00C532E6">
      <w:r>
        <w:br w:type="page"/>
      </w:r>
    </w:p>
    <w:tbl>
      <w:tblPr>
        <w:tblW w:w="9180" w:type="dxa"/>
        <w:tblBorders>
          <w:bottom w:val="single" w:sz="4" w:space="0" w:color="000000"/>
          <w:insideH w:val="single" w:sz="4" w:space="0" w:color="000000"/>
        </w:tblBorders>
        <w:tblCellMar>
          <w:top w:w="170" w:type="dxa"/>
        </w:tblCellMar>
        <w:tblLook w:val="00A0"/>
      </w:tblPr>
      <w:tblGrid>
        <w:gridCol w:w="675"/>
        <w:gridCol w:w="8505"/>
      </w:tblGrid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</w:pPr>
            <w:r w:rsidRPr="009B4F61">
              <w:rPr>
                <w:rFonts w:eastAsia="Times New Roman"/>
                <w:position w:val="-6"/>
              </w:rPr>
              <w:object w:dxaOrig="2900" w:dyaOrig="260">
                <v:shape id="_x0000_i1031" type="#_x0000_t75" style="width:143.25pt;height:12.75pt" o:ole="">
                  <v:imagedata r:id="rId13" o:title=""/>
                </v:shape>
                <o:OLEObject Type="Embed" ProgID="Equation.3" ShapeID="_x0000_i1031" DrawAspect="Content" ObjectID="_1444034316" r:id="rId14"/>
              </w:object>
            </w:r>
          </w:p>
          <w:p w:rsidR="00C532E6" w:rsidRPr="009B4F61" w:rsidRDefault="00C532E6" w:rsidP="009B4F61">
            <w:pPr>
              <w:spacing w:after="0" w:line="240" w:lineRule="auto"/>
            </w:pPr>
            <w:r w:rsidRPr="009B4F61">
              <w:rPr>
                <w:rFonts w:eastAsia="Times New Roman"/>
                <w:position w:val="-6"/>
              </w:rPr>
              <w:object w:dxaOrig="420" w:dyaOrig="300">
                <v:shape id="_x0000_i1032" type="#_x0000_t75" style="width:21pt;height:15pt" o:ole="">
                  <v:imagedata r:id="rId15" o:title=""/>
                </v:shape>
                <o:OLEObject Type="Embed" ProgID="Equation.3" ShapeID="_x0000_i1032" DrawAspect="Content" ObjectID="_1444034317" r:id="rId16"/>
              </w:object>
            </w:r>
            <w:r w:rsidRPr="009B4F61">
              <w:rPr>
                <w:rFonts w:eastAsia="Times New Roman"/>
                <w:position w:val="-6"/>
              </w:rPr>
              <w:object w:dxaOrig="380" w:dyaOrig="380">
                <v:shape id="_x0000_i1033" type="#_x0000_t75" style="width:18.75pt;height:18.75pt" o:ole="">
                  <v:imagedata r:id="rId17" o:title=""/>
                </v:shape>
                <o:OLEObject Type="Embed" ProgID="Equation.3" ShapeID="_x0000_i1033" DrawAspect="Content" ObjectID="_1444034318" r:id="rId18"/>
              </w:object>
            </w:r>
            <w:r w:rsidRPr="009B4F61">
              <w:rPr>
                <w:rFonts w:eastAsia="Times New Roman"/>
                <w:position w:val="-28"/>
              </w:rPr>
              <w:object w:dxaOrig="320" w:dyaOrig="720">
                <v:shape id="_x0000_i1034" type="#_x0000_t75" style="width:15.75pt;height:36pt" o:ole="">
                  <v:imagedata r:id="rId19" o:title=""/>
                </v:shape>
                <o:OLEObject Type="Embed" ProgID="Equation.3" ShapeID="_x0000_i1034" DrawAspect="Content" ObjectID="_1444034319" r:id="rId20"/>
              </w:object>
            </w:r>
            <w:r w:rsidRPr="009B4F61">
              <w:rPr>
                <w:rFonts w:eastAsia="Times New Roman"/>
                <w:position w:val="-6"/>
              </w:rPr>
              <w:object w:dxaOrig="680" w:dyaOrig="300">
                <v:shape id="_x0000_i1035" type="#_x0000_t75" style="width:33.75pt;height:15pt" o:ole="">
                  <v:imagedata r:id="rId21" o:title=""/>
                </v:shape>
                <o:OLEObject Type="Embed" ProgID="Equation.3" ShapeID="_x0000_i1035" DrawAspect="Content" ObjectID="_1444034320" r:id="rId22"/>
              </w:object>
            </w:r>
          </w:p>
          <w:p w:rsidR="00C532E6" w:rsidRPr="009B4F61" w:rsidRDefault="00C532E6" w:rsidP="009B4F61">
            <w:pPr>
              <w:spacing w:after="0" w:line="240" w:lineRule="auto"/>
            </w:pPr>
            <w:r>
              <w:rPr>
                <w:noProof/>
                <w:lang w:eastAsia="en-AU"/>
              </w:rPr>
              <w:pict>
                <v:group id="_x0000_s1048" style="position:absolute;margin-left:24.5pt;margin-top:1.05pt;width:343.5pt;height:9pt;z-index:251666432" coordorigin="2430,3420" coordsize="6870,180">
                  <v:roundrect id="_x0000_s1049" style="position:absolute;left:9030;top:3420;width:270;height:180" arcsize="10923f"/>
                  <v:roundrect id="_x0000_s1050" style="position:absolute;left:2430;top:3420;width:270;height:180" arcsize="10923f"/>
                  <v:roundrect id="_x0000_s1051" style="position:absolute;left:4580;top:3420;width:270;height:180" arcsize="10923f"/>
                  <v:roundrect id="_x0000_s1052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</w:pPr>
            <w:r w:rsidRPr="009B4F61">
              <w:rPr>
                <w:rFonts w:eastAsia="Times New Roman"/>
                <w:position w:val="-12"/>
              </w:rPr>
              <w:object w:dxaOrig="2079" w:dyaOrig="300">
                <v:shape id="_x0000_i1036" type="#_x0000_t75" style="width:104.25pt;height:15pt" o:ole="">
                  <v:imagedata r:id="rId23" o:title=""/>
                </v:shape>
                <o:OLEObject Type="Embed" ProgID="Equation.3" ShapeID="_x0000_i1036" DrawAspect="Content" ObjectID="_1444034321" r:id="rId24"/>
              </w:object>
            </w:r>
          </w:p>
          <w:p w:rsidR="00C532E6" w:rsidRPr="009B4F61" w:rsidRDefault="00C532E6" w:rsidP="009B4F61">
            <w:pPr>
              <w:spacing w:after="0" w:line="240" w:lineRule="auto"/>
            </w:pPr>
            <w:r w:rsidRPr="009B4F61">
              <w:rPr>
                <w:rFonts w:eastAsia="Times New Roman"/>
                <w:position w:val="-12"/>
              </w:rPr>
              <w:object w:dxaOrig="499" w:dyaOrig="360">
                <v:shape id="_x0000_i1037" type="#_x0000_t75" style="width:24.75pt;height:18pt" o:ole="">
                  <v:imagedata r:id="rId25" o:title=""/>
                </v:shape>
                <o:OLEObject Type="Embed" ProgID="Equation.3" ShapeID="_x0000_i1037" DrawAspect="Content" ObjectID="_1444034322" r:id="rId26"/>
              </w:object>
            </w:r>
            <w:r w:rsidRPr="009B4F61">
              <w:rPr>
                <w:rFonts w:eastAsia="Times New Roman"/>
                <w:position w:val="-12"/>
              </w:rPr>
              <w:object w:dxaOrig="920" w:dyaOrig="360">
                <v:shape id="_x0000_i1038" type="#_x0000_t75" style="width:45.75pt;height:18pt" o:ole="">
                  <v:imagedata r:id="rId27" o:title=""/>
                </v:shape>
                <o:OLEObject Type="Embed" ProgID="Equation.3" ShapeID="_x0000_i1038" DrawAspect="Content" ObjectID="_1444034323" r:id="rId28"/>
              </w:object>
            </w:r>
            <w:r w:rsidRPr="009B4F61">
              <w:rPr>
                <w:rFonts w:eastAsia="Times New Roman"/>
                <w:position w:val="-12"/>
              </w:rPr>
              <w:object w:dxaOrig="620" w:dyaOrig="440">
                <v:shape id="_x0000_i1039" type="#_x0000_t75" style="width:30.75pt;height:21.75pt" o:ole="">
                  <v:imagedata r:id="rId29" o:title=""/>
                </v:shape>
                <o:OLEObject Type="Embed" ProgID="Equation.3" ShapeID="_x0000_i1039" DrawAspect="Content" ObjectID="_1444034324" r:id="rId30"/>
              </w:object>
            </w:r>
            <w:r w:rsidRPr="009B4F61">
              <w:rPr>
                <w:rFonts w:eastAsia="Times New Roman"/>
                <w:position w:val="-12"/>
              </w:rPr>
              <w:object w:dxaOrig="639" w:dyaOrig="360">
                <v:shape id="_x0000_i1040" type="#_x0000_t75" style="width:32.25pt;height:18pt" o:ole="">
                  <v:imagedata r:id="rId31" o:title=""/>
                </v:shape>
                <o:OLEObject Type="Embed" ProgID="Equation.3" ShapeID="_x0000_i1040" DrawAspect="Content" ObjectID="_1444034325" r:id="rId32"/>
              </w:object>
            </w:r>
          </w:p>
          <w:p w:rsidR="00C532E6" w:rsidRPr="009B4F61" w:rsidRDefault="00C532E6" w:rsidP="009B4F61">
            <w:pPr>
              <w:spacing w:after="0" w:line="240" w:lineRule="auto"/>
            </w:pPr>
            <w:r>
              <w:rPr>
                <w:noProof/>
                <w:lang w:eastAsia="en-AU"/>
              </w:rPr>
              <w:pict>
                <v:group id="_x0000_s1053" style="position:absolute;margin-left:18.5pt;margin-top:2.5pt;width:343.5pt;height:9pt;z-index:251667456" coordorigin="2430,3420" coordsize="6870,180">
                  <v:roundrect id="_x0000_s1054" style="position:absolute;left:9030;top:3420;width:270;height:180" arcsize="10923f"/>
                  <v:roundrect id="_x0000_s1055" style="position:absolute;left:2430;top:3420;width:270;height:180" arcsize="10923f"/>
                  <v:roundrect id="_x0000_s1056" style="position:absolute;left:4580;top:3420;width:270;height:180" arcsize="10923f"/>
                  <v:roundrect id="_x0000_s1057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Which of the following is </w:t>
            </w:r>
            <w:r w:rsidRPr="009B4F61">
              <w:rPr>
                <w:rFonts w:ascii="Times New Roman" w:hAnsi="Times New Roman"/>
                <w:b/>
                <w:sz w:val="24"/>
                <w:szCs w:val="24"/>
              </w:rPr>
              <w:t>not</w: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equivalent to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41" type="#_x0000_t75" style="width:15pt;height:13.5pt" o:ole="">
                  <v:imagedata r:id="rId33" o:title=""/>
                </v:shape>
                <o:OLEObject Type="Embed" ProgID="FXE300.Equation" ShapeID="_x0000_i1041" DrawAspect="Content" ObjectID="_1444034326" r:id="rId34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935" w:dyaOrig="273">
                <v:shape id="_x0000_i1042" type="#_x0000_t75" style="width:46.5pt;height:13.5pt" o:ole="">
                  <v:imagedata r:id="rId35" o:title=""/>
                </v:shape>
                <o:OLEObject Type="Embed" ProgID="FXE300.Equation" ShapeID="_x0000_i1042" DrawAspect="Content" ObjectID="_1444034327" r:id="rId36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748" w:dyaOrig="273">
                <v:shape id="_x0000_i1043" type="#_x0000_t75" style="width:87.75pt;height:13.5pt" o:ole="">
                  <v:imagedata r:id="rId37" o:title=""/>
                </v:shape>
                <o:OLEObject Type="Embed" ProgID="FXE300.Equation" ShapeID="_x0000_i1043" DrawAspect="Content" ObjectID="_1444034328" r:id="rId38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695" w:dyaOrig="273">
                <v:shape id="_x0000_i1044" type="#_x0000_t75" style="width:34.5pt;height:13.5pt" o:ole="">
                  <v:imagedata r:id="rId39" o:title=""/>
                </v:shape>
                <o:OLEObject Type="Embed" ProgID="FXE300.Equation" ShapeID="_x0000_i1044" DrawAspect="Content" ObjectID="_1444034329" r:id="rId40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785" w:dyaOrig="273">
                <v:shape id="_x0000_i1045" type="#_x0000_t75" style="width:39pt;height:13.5pt" o:ole="">
                  <v:imagedata r:id="rId41" o:title=""/>
                </v:shape>
                <o:OLEObject Type="Embed" ProgID="FXE300.Equation" ShapeID="_x0000_i1045" DrawAspect="Content" ObjectID="_1444034330" r:id="rId42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058" style="position:absolute;margin-left:34.25pt;margin-top:10.6pt;width:343.5pt;height:9pt;z-index:251651072" coordorigin="2430,3420" coordsize="6870,180">
                  <v:roundrect id="_x0000_s1059" style="position:absolute;left:9030;top:3420;width:270;height:180" arcsize="10923f"/>
                  <v:roundrect id="_x0000_s1060" style="position:absolute;left:2430;top:3420;width:270;height:180" arcsize="10923f"/>
                  <v:roundrect id="_x0000_s1061" style="position:absolute;left:4580;top:3420;width:270;height:180" arcsize="10923f"/>
                  <v:roundrect id="_x0000_s1062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845" w:dyaOrig="273">
                <v:shape id="_x0000_i1046" type="#_x0000_t75" style="width:92.25pt;height:13.5pt" o:ole="">
                  <v:imagedata r:id="rId43" o:title=""/>
                </v:shape>
                <o:OLEObject Type="Embed" ProgID="FXE300.Equation" ShapeID="_x0000_i1046" DrawAspect="Content" ObjectID="_1444034331" r:id="rId44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477" w:dyaOrig="273">
                <v:shape id="_x0000_i1047" type="#_x0000_t75" style="width:24pt;height:13.5pt" o:ole="">
                  <v:imagedata r:id="rId45" o:title=""/>
                </v:shape>
                <o:OLEObject Type="Embed" ProgID="FXE300.Equation" ShapeID="_x0000_i1047" DrawAspect="Content" ObjectID="_1444034332" r:id="rId46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477" w:dyaOrig="273">
                <v:shape id="_x0000_i1048" type="#_x0000_t75" style="width:24pt;height:13.5pt" o:ole="">
                  <v:imagedata r:id="rId47" o:title=""/>
                </v:shape>
                <o:OLEObject Type="Embed" ProgID="FXE300.Equation" ShapeID="_x0000_i1048" DrawAspect="Content" ObjectID="_1444034333" r:id="rId48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304" w:dyaOrig="273">
                <v:shape id="_x0000_i1049" type="#_x0000_t75" style="width:15pt;height:13.5pt" o:ole="">
                  <v:imagedata r:id="rId49" o:title=""/>
                </v:shape>
                <o:OLEObject Type="Embed" ProgID="FXE300.Equation" ShapeID="_x0000_i1049" DrawAspect="Content" ObjectID="_1444034334" r:id="rId50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357" w:dyaOrig="273">
                <v:shape id="_x0000_i1050" type="#_x0000_t75" style="width:18pt;height:13.5pt" o:ole="">
                  <v:imagedata r:id="rId51" o:title=""/>
                </v:shape>
                <o:OLEObject Type="Embed" ProgID="FXE300.Equation" ShapeID="_x0000_i1050" DrawAspect="Content" ObjectID="_1444034335" r:id="rId52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063" style="position:absolute;margin-left:34.25pt;margin-top:10.6pt;width:343.5pt;height:9pt;z-index:251652096" coordorigin="2430,3420" coordsize="6870,180">
                  <v:roundrect id="_x0000_s1064" style="position:absolute;left:9030;top:3420;width:270;height:180" arcsize="10923f"/>
                  <v:roundrect id="_x0000_s1065" style="position:absolute;left:2430;top:3420;width:270;height:180" arcsize="10923f"/>
                  <v:roundrect id="_x0000_s1066" style="position:absolute;left:4580;top:3420;width:270;height:180" arcsize="10923f"/>
                  <v:roundrect id="_x0000_s1067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Simplify the expression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1736" w:dyaOrig="273">
                <v:shape id="_x0000_i1051" type="#_x0000_t75" style="width:87pt;height:13.5pt" o:ole="">
                  <v:imagedata r:id="rId53" o:title=""/>
                </v:shape>
                <o:OLEObject Type="Embed" ProgID="FXE300.Equation" ShapeID="_x0000_i1051" DrawAspect="Content" ObjectID="_1444034336" r:id="rId54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68" style="position:absolute;margin-left:157.5pt;margin-top:1.35pt;width:81pt;height:36pt;z-index:251653120">
                  <v:textbox style="mso-next-textbox:#_x0000_s1068">
                    <w:txbxContent>
                      <w:p w:rsidR="00C532E6" w:rsidRPr="00B40938" w:rsidRDefault="00C532E6">
                        <w:pPr>
                          <w:rPr>
                            <w:rFonts w:ascii="Times New Roman" w:hAnsi="Times New Roman"/>
                            <w:i/>
                            <w:sz w:val="40"/>
                            <w:szCs w:val="40"/>
                          </w:rPr>
                        </w:pPr>
                        <w:r w:rsidRPr="00B40938">
                          <w:rPr>
                            <w:rFonts w:ascii="Times New Roman" w:hAnsi="Times New Roman"/>
                            <w:i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Which of the following is </w:t>
            </w:r>
            <w:r w:rsidRPr="009B4F61">
              <w:rPr>
                <w:rFonts w:ascii="Times New Roman" w:hAnsi="Times New Roman"/>
                <w:b/>
                <w:sz w:val="24"/>
                <w:szCs w:val="24"/>
              </w:rPr>
              <w:t>not</w: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equivalent to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628" w:dyaOrig="350">
                <v:shape id="_x0000_i1052" type="#_x0000_t75" style="width:31.5pt;height:17.25pt" o:ole="">
                  <v:imagedata r:id="rId55" o:title=""/>
                </v:shape>
                <o:OLEObject Type="Embed" ProgID="FXE300.Equation" ShapeID="_x0000_i1052" DrawAspect="Content" ObjectID="_1444034337" r:id="rId56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048" w:dyaOrig="300">
                <v:shape id="_x0000_i1053" type="#_x0000_t75" style="width:52.5pt;height:15pt" o:ole="">
                  <v:imagedata r:id="rId57" o:title=""/>
                </v:shape>
                <o:OLEObject Type="Embed" ProgID="FXE300.Equation" ShapeID="_x0000_i1053" DrawAspect="Content" ObjectID="_1444034338" r:id="rId58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344" w:dyaOrig="350">
                <v:shape id="_x0000_i1054" type="#_x0000_t75" style="width:67.5pt;height:17.25pt" o:ole="">
                  <v:imagedata r:id="rId59" o:title=""/>
                </v:shape>
                <o:OLEObject Type="Embed" ProgID="FXE300.Equation" ShapeID="_x0000_i1054" DrawAspect="Content" ObjectID="_1444034339" r:id="rId60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011" w:dyaOrig="350">
                <v:shape id="_x0000_i1055" type="#_x0000_t75" style="width:50.25pt;height:17.25pt" o:ole="">
                  <v:imagedata r:id="rId61" o:title=""/>
                </v:shape>
                <o:OLEObject Type="Embed" ProgID="FXE300.Equation" ShapeID="_x0000_i1055" DrawAspect="Content" ObjectID="_1444034340" r:id="rId62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685" w:dyaOrig="350">
                <v:shape id="_x0000_i1056" type="#_x0000_t75" style="width:34.5pt;height:17.25pt" o:ole="">
                  <v:imagedata r:id="rId63" o:title=""/>
                </v:shape>
                <o:OLEObject Type="Embed" ProgID="FXE300.Equation" ShapeID="_x0000_i1056" DrawAspect="Content" ObjectID="_1444034341" r:id="rId64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069" style="position:absolute;margin-left:34.25pt;margin-top:6.15pt;width:343.5pt;height:9pt;z-index:251665408" coordorigin="2430,3420" coordsize="6870,180">
                  <v:roundrect id="_x0000_s1070" style="position:absolute;left:9030;top:3420;width:270;height:180" arcsize="10923f"/>
                  <v:roundrect id="_x0000_s1071" style="position:absolute;left:2430;top:3420;width:270;height:180" arcsize="10923f"/>
                  <v:roundrect id="_x0000_s1072" style="position:absolute;left:4580;top:3420;width:270;height:180" arcsize="10923f"/>
                  <v:roundrect id="_x0000_s1073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472" w:dyaOrig="300">
                <v:shape id="_x0000_i1057" type="#_x0000_t75" style="width:72.75pt;height:15pt" o:ole="">
                  <v:imagedata r:id="rId65" o:title=""/>
                </v:shape>
                <o:OLEObject Type="Embed" ProgID="FXE300.Equation" ShapeID="_x0000_i1057" DrawAspect="Content" ObjectID="_1444034342" r:id="rId66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722" w:dyaOrig="350">
                <v:shape id="_x0000_i1058" type="#_x0000_t75" style="width:36pt;height:17.25pt" o:ole="">
                  <v:imagedata r:id="rId67" o:title=""/>
                </v:shape>
                <o:OLEObject Type="Embed" ProgID="FXE300.Equation" ShapeID="_x0000_i1058" DrawAspect="Content" ObjectID="_1444034343" r:id="rId68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722" w:dyaOrig="350">
                <v:shape id="_x0000_i1059" type="#_x0000_t75" style="width:36pt;height:17.25pt" o:ole="">
                  <v:imagedata r:id="rId69" o:title=""/>
                </v:shape>
                <o:OLEObject Type="Embed" ProgID="FXE300.Equation" ShapeID="_x0000_i1059" DrawAspect="Content" ObjectID="_1444034344" r:id="rId70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602" w:dyaOrig="350">
                <v:shape id="_x0000_i1060" type="#_x0000_t75" style="width:30pt;height:17.25pt" o:ole="">
                  <v:imagedata r:id="rId71" o:title=""/>
                </v:shape>
                <o:OLEObject Type="Embed" ProgID="FXE300.Equation" ShapeID="_x0000_i1060" DrawAspect="Content" ObjectID="_1444034345" r:id="rId72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602" w:dyaOrig="350">
                <v:shape id="_x0000_i1061" type="#_x0000_t75" style="width:30pt;height:17.25pt" o:ole="">
                  <v:imagedata r:id="rId73" o:title=""/>
                </v:shape>
                <o:OLEObject Type="Embed" ProgID="FXE300.Equation" ShapeID="_x0000_i1061" DrawAspect="Content" ObjectID="_1444034346" r:id="rId74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074" style="position:absolute;margin-left:34.25pt;margin-top:10.6pt;width:343.5pt;height:9pt;z-index:251654144" coordorigin="2430,3420" coordsize="6870,180">
                  <v:roundrect id="_x0000_s1075" style="position:absolute;left:9030;top:3420;width:270;height:180" arcsize="10923f"/>
                  <v:roundrect id="_x0000_s1076" style="position:absolute;left:2430;top:3420;width:270;height:180" arcsize="10923f"/>
                  <v:roundrect id="_x0000_s1077" style="position:absolute;left:4580;top:3420;width:270;height:180" arcsize="10923f"/>
                  <v:roundrect id="_x0000_s1078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Simplify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1305" w:dyaOrig="350">
                <v:shape id="_x0000_i1062" type="#_x0000_t75" style="width:65.25pt;height:17.25pt" o:ole="">
                  <v:imagedata r:id="rId75" o:title=""/>
                </v:shape>
                <o:OLEObject Type="Embed" ProgID="FXE300.Equation" ShapeID="_x0000_i1062" DrawAspect="Content" ObjectID="_1444034347" r:id="rId76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79" style="position:absolute;margin-left:132.75pt;margin-top:5.15pt;width:112.5pt;height:40.5pt;z-index:251655168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Which of the following is </w:t>
            </w:r>
            <w:r w:rsidRPr="009B4F61">
              <w:rPr>
                <w:rFonts w:ascii="Times New Roman" w:hAnsi="Times New Roman"/>
                <w:b/>
                <w:sz w:val="24"/>
                <w:szCs w:val="24"/>
              </w:rPr>
              <w:t>not</w: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equivalent to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63" type="#_x0000_t75" style="width:9pt;height:27pt" o:ole="">
                  <v:imagedata r:id="rId77" o:title=""/>
                </v:shape>
                <o:OLEObject Type="Embed" ProgID="FXE300.Equation" ShapeID="_x0000_i1063" DrawAspect="Content" ObjectID="_1444034348" r:id="rId78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290" w:dyaOrig="539">
                <v:shape id="_x0000_i1064" type="#_x0000_t75" style="width:14.25pt;height:27pt" o:ole="">
                  <v:imagedata r:id="rId79" o:title=""/>
                </v:shape>
                <o:OLEObject Type="Embed" ProgID="FXE300.Equation" ShapeID="_x0000_i1064" DrawAspect="Content" ObjectID="_1444034349" r:id="rId80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290" w:dyaOrig="615">
                <v:shape id="_x0000_i1065" type="#_x0000_t75" style="width:14.25pt;height:30.75pt" o:ole="">
                  <v:imagedata r:id="rId81" o:title=""/>
                </v:shape>
                <o:OLEObject Type="Embed" ProgID="FXE300.Equation" ShapeID="_x0000_i1065" DrawAspect="Content" ObjectID="_1444034350" r:id="rId82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615" w:dyaOrig="300">
                <v:shape id="_x0000_i1066" type="#_x0000_t75" style="width:30.75pt;height:15pt" o:ole="">
                  <v:imagedata r:id="rId83" o:title=""/>
                </v:shape>
                <o:OLEObject Type="Embed" ProgID="FXE300.Equation" ShapeID="_x0000_i1066" DrawAspect="Content" ObjectID="_1444034351" r:id="rId84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290" w:dyaOrig="615">
                <v:shape id="_x0000_i1067" type="#_x0000_t75" style="width:14.25pt;height:30.75pt" o:ole="">
                  <v:imagedata r:id="rId85" o:title=""/>
                </v:shape>
                <o:OLEObject Type="Embed" ProgID="FXE300.Equation" ShapeID="_x0000_i1067" DrawAspect="Content" ObjectID="_1444034352" r:id="rId86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080" style="position:absolute;margin-left:34.25pt;margin-top:10.6pt;width:343.5pt;height:9pt;z-index:251656192" coordorigin="2430,3420" coordsize="6870,180">
                  <v:roundrect id="_x0000_s1081" style="position:absolute;left:9030;top:3420;width:270;height:180" arcsize="10923f"/>
                  <v:roundrect id="_x0000_s1082" style="position:absolute;left:2430;top:3420;width:270;height:180" arcsize="10923f"/>
                  <v:roundrect id="_x0000_s1083" style="position:absolute;left:4580;top:3420;width:270;height:180" arcsize="10923f"/>
                  <v:roundrect id="_x0000_s1084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644" w:dyaOrig="350">
                <v:shape id="_x0000_i1068" type="#_x0000_t75" style="width:82.5pt;height:17.25pt" o:ole="">
                  <v:imagedata r:id="rId87" o:title=""/>
                </v:shape>
                <o:OLEObject Type="Embed" ProgID="FXE300.Equation" ShapeID="_x0000_i1068" DrawAspect="Content" ObjectID="_1444034353" r:id="rId88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424" w:dyaOrig="273">
                <v:shape id="_x0000_i1069" type="#_x0000_t75" style="width:21pt;height:13.5pt" o:ole="">
                  <v:imagedata r:id="rId89" o:title=""/>
                </v:shape>
                <o:OLEObject Type="Embed" ProgID="FXE300.Equation" ShapeID="_x0000_i1069" DrawAspect="Content" ObjectID="_1444034354" r:id="rId90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304" w:dyaOrig="273">
                <v:shape id="_x0000_i1070" type="#_x0000_t75" style="width:15pt;height:13.5pt" o:ole="">
                  <v:imagedata r:id="rId91" o:title=""/>
                </v:shape>
                <o:OLEObject Type="Embed" ProgID="FXE300.Equation" ShapeID="_x0000_i1070" DrawAspect="Content" ObjectID="_1444034355" r:id="rId92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388" w:dyaOrig="350">
                <v:shape id="_x0000_i1071" type="#_x0000_t75" style="width:19.5pt;height:17.25pt" o:ole="">
                  <v:imagedata r:id="rId93" o:title=""/>
                </v:shape>
                <o:OLEObject Type="Embed" ProgID="FXE300.Equation" ShapeID="_x0000_i1071" DrawAspect="Content" ObjectID="_1444034356" r:id="rId94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304" w:dyaOrig="273">
                <v:shape id="_x0000_i1072" type="#_x0000_t75" style="width:15pt;height:13.5pt" o:ole="">
                  <v:imagedata r:id="rId95" o:title=""/>
                </v:shape>
                <o:OLEObject Type="Embed" ProgID="FXE300.Equation" ShapeID="_x0000_i1072" DrawAspect="Content" ObjectID="_1444034357" r:id="rId96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085" style="position:absolute;margin-left:34.25pt;margin-top:10.6pt;width:343.5pt;height:9pt;z-index:251657216" coordorigin="2430,3420" coordsize="6870,180">
                  <v:roundrect id="_x0000_s1086" style="position:absolute;left:9030;top:3420;width:270;height:180" arcsize="10923f"/>
                  <v:roundrect id="_x0000_s1087" style="position:absolute;left:2430;top:3420;width:270;height:180" arcsize="10923f"/>
                  <v:roundrect id="_x0000_s1088" style="position:absolute;left:4580;top:3420;width:270;height:180" arcsize="10923f"/>
                  <v:roundrect id="_x0000_s1089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90" style="position:absolute;margin-left:2in;margin-top:20.75pt;width:117pt;height:39.75pt;z-index:251658240;mso-position-horizontal-relative:text;mso-position-vertical-relative:text"/>
              </w:pic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Simplify  </w:t>
            </w:r>
            <w:r w:rsidRPr="009B4F61">
              <w:rPr>
                <w:rFonts w:ascii="Times New Roman" w:eastAsia="Times New Roman" w:hAnsi="Times New Roman"/>
                <w:color w:val="FF0000"/>
                <w:position w:val="-22"/>
                <w:sz w:val="24"/>
                <w:szCs w:val="24"/>
              </w:rPr>
              <w:object w:dxaOrig="735" w:dyaOrig="615">
                <v:shape id="_x0000_i1073" type="#_x0000_t75" style="width:36.75pt;height:30.75pt" o:ole="">
                  <v:imagedata r:id="rId97" o:title=""/>
                </v:shape>
                <o:OLEObject Type="Embed" ProgID="FXE300.Equation" ShapeID="_x0000_i1073" DrawAspect="Content" ObjectID="_1444034358" r:id="rId98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739" w:dyaOrig="300">
                <v:shape id="_x0000_i1074" type="#_x0000_t75" style="width:87pt;height:15pt" o:ole="">
                  <v:imagedata r:id="rId99" o:title=""/>
                </v:shape>
                <o:OLEObject Type="Embed" ProgID="FXE300.Equation" ShapeID="_x0000_i1074" DrawAspect="Content" ObjectID="_1444034359" r:id="rId100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802" w:dyaOrig="350">
                <v:shape id="_x0000_i1075" type="#_x0000_t75" style="width:39.75pt;height:17.25pt" o:ole="">
                  <v:imagedata r:id="rId101" o:title=""/>
                </v:shape>
                <o:OLEObject Type="Embed" ProgID="FXE300.Equation" ShapeID="_x0000_i1075" DrawAspect="Content" ObjectID="_1444034360" r:id="rId102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681" w:dyaOrig="350">
                <v:shape id="_x0000_i1076" type="#_x0000_t75" style="width:33.75pt;height:17.25pt" o:ole="">
                  <v:imagedata r:id="rId103" o:title=""/>
                </v:shape>
                <o:OLEObject Type="Embed" ProgID="FXE300.Equation" ShapeID="_x0000_i1076" DrawAspect="Content" ObjectID="_1444034361" r:id="rId104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802" w:dyaOrig="350">
                <v:shape id="_x0000_i1077" type="#_x0000_t75" style="width:39.75pt;height:17.25pt" o:ole="">
                  <v:imagedata r:id="rId105" o:title=""/>
                </v:shape>
                <o:OLEObject Type="Embed" ProgID="FXE300.Equation" ShapeID="_x0000_i1077" DrawAspect="Content" ObjectID="_1444034362" r:id="rId106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681" w:dyaOrig="350">
                <v:shape id="_x0000_i1078" type="#_x0000_t75" style="width:33.75pt;height:17.25pt" o:ole="">
                  <v:imagedata r:id="rId107" o:title=""/>
                </v:shape>
                <o:OLEObject Type="Embed" ProgID="FXE300.Equation" ShapeID="_x0000_i1078" DrawAspect="Content" ObjectID="_1444034363" r:id="rId108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091" style="position:absolute;margin-left:34.25pt;margin-top:10.6pt;width:343.5pt;height:9pt;z-index:251659264" coordorigin="2430,3420" coordsize="6870,180">
                  <v:roundrect id="_x0000_s1092" style="position:absolute;left:9030;top:3420;width:270;height:180" arcsize="10923f"/>
                  <v:roundrect id="_x0000_s1093" style="position:absolute;left:2430;top:3420;width:270;height:180" arcsize="10923f"/>
                  <v:roundrect id="_x0000_s1094" style="position:absolute;left:4580;top:3420;width:270;height:180" arcsize="10923f"/>
                  <v:roundrect id="_x0000_s1095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Simplify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1315" w:dyaOrig="300">
                <v:shape id="_x0000_i1079" type="#_x0000_t75" style="width:66pt;height:15pt" o:ole="">
                  <v:imagedata r:id="rId109" o:title=""/>
                </v:shape>
                <o:OLEObject Type="Embed" ProgID="FXE300.Equation" ShapeID="_x0000_i1079" DrawAspect="Content" ObjectID="_1444034364" r:id="rId110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096" style="position:absolute;margin-left:144.75pt;margin-top:8.95pt;width:117pt;height:39.75pt;z-index:251660288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2616" w:dyaOrig="273">
                <v:shape id="_x0000_i1080" type="#_x0000_t75" style="width:129.75pt;height:13.5pt" o:ole="">
                  <v:imagedata r:id="rId111" o:title=""/>
                </v:shape>
                <o:OLEObject Type="Embed" ProgID="FXE300.Equation" ShapeID="_x0000_i1080" DrawAspect="Content" ObjectID="_1444034365" r:id="rId112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215" w:dyaOrig="273">
                <v:shape id="_x0000_i1081" type="#_x0000_t75" style="width:60.75pt;height:13.5pt" o:ole="">
                  <v:imagedata r:id="rId113" o:title=""/>
                </v:shape>
                <o:OLEObject Type="Embed" ProgID="FXE300.Equation" ShapeID="_x0000_i1081" DrawAspect="Content" ObjectID="_1444034366" r:id="rId114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504" w:dyaOrig="273">
                <v:shape id="_x0000_i1082" type="#_x0000_t75" style="width:25.5pt;height:13.5pt" o:ole="">
                  <v:imagedata r:id="rId115" o:title=""/>
                </v:shape>
                <o:OLEObject Type="Embed" ProgID="FXE300.Equation" ShapeID="_x0000_i1082" DrawAspect="Content" ObjectID="_1444034367" r:id="rId116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136" w:dyaOrig="273">
                <v:shape id="_x0000_i1083" type="#_x0000_t75" style="width:57pt;height:13.5pt" o:ole="">
                  <v:imagedata r:id="rId117" o:title=""/>
                </v:shape>
                <o:OLEObject Type="Embed" ProgID="FXE300.Equation" ShapeID="_x0000_i1083" DrawAspect="Content" ObjectID="_1444034368" r:id="rId118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136" w:dyaOrig="273">
                <v:shape id="_x0000_i1084" type="#_x0000_t75" style="width:57pt;height:13.5pt" o:ole="">
                  <v:imagedata r:id="rId119" o:title=""/>
                </v:shape>
                <o:OLEObject Type="Embed" ProgID="FXE300.Equation" ShapeID="_x0000_i1084" DrawAspect="Content" ObjectID="_1444034369" r:id="rId120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097" style="position:absolute;margin-left:28.25pt;margin-top:6.4pt;width:343.5pt;height:9pt;z-index:251661312" coordorigin="2430,3420" coordsize="6870,180">
                  <v:roundrect id="_x0000_s1098" style="position:absolute;left:9030;top:3420;width:270;height:180" arcsize="10923f"/>
                  <v:roundrect id="_x0000_s1099" style="position:absolute;left:2430;top:3420;width:270;height:180" arcsize="10923f"/>
                  <v:roundrect id="_x0000_s1100" style="position:absolute;left:4580;top:3420;width:270;height:180" arcsize="10923f"/>
                  <v:roundrect id="_x0000_s1101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2725" w:dyaOrig="273">
                <v:shape id="_x0000_i1085" type="#_x0000_t75" style="width:136.5pt;height:13.5pt" o:ole="">
                  <v:imagedata r:id="rId121" o:title=""/>
                </v:shape>
                <o:OLEObject Type="Embed" ProgID="FXE300.Equation" ShapeID="_x0000_i1085" DrawAspect="Content" ObjectID="_1444034370" r:id="rId122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1025" w:dyaOrig="273">
                <v:shape id="_x0000_i1086" type="#_x0000_t75" style="width:51pt;height:13.5pt" o:ole="">
                  <v:imagedata r:id="rId123" o:title=""/>
                </v:shape>
                <o:OLEObject Type="Embed" ProgID="FXE300.Equation" ShapeID="_x0000_i1086" DrawAspect="Content" ObjectID="_1444034371" r:id="rId124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905" w:dyaOrig="273">
                <v:shape id="_x0000_i1087" type="#_x0000_t75" style="width:45pt;height:13.5pt" o:ole="">
                  <v:imagedata r:id="rId125" o:title=""/>
                </v:shape>
                <o:OLEObject Type="Embed" ProgID="FXE300.Equation" ShapeID="_x0000_i1087" DrawAspect="Content" ObjectID="_1444034372" r:id="rId126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935" w:dyaOrig="273">
                <v:shape id="_x0000_i1088" type="#_x0000_t75" style="width:46.5pt;height:13.5pt" o:ole="">
                  <v:imagedata r:id="rId127" o:title=""/>
                </v:shape>
                <o:OLEObject Type="Embed" ProgID="FXE300.Equation" ShapeID="_x0000_i1088" DrawAspect="Content" ObjectID="_1444034373" r:id="rId128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424" w:dyaOrig="273">
                <v:shape id="_x0000_i1089" type="#_x0000_t75" style="width:21pt;height:13.5pt" o:ole="">
                  <v:imagedata r:id="rId129" o:title=""/>
                </v:shape>
                <o:OLEObject Type="Embed" ProgID="FXE300.Equation" ShapeID="_x0000_i1089" DrawAspect="Content" ObjectID="_1444034374" r:id="rId130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102" style="position:absolute;margin-left:28.25pt;margin-top:6.4pt;width:343.5pt;height:9pt;z-index:251662336" coordorigin="2430,3420" coordsize="6870,180">
                  <v:roundrect id="_x0000_s1103" style="position:absolute;left:9030;top:3420;width:270;height:180" arcsize="10923f"/>
                  <v:roundrect id="_x0000_s1104" style="position:absolute;left:2430;top:3420;width:270;height:180" arcsize="10923f"/>
                  <v:roundrect id="_x0000_s1105" style="position:absolute;left:4580;top:3420;width:270;height:180" arcsize="10923f"/>
                  <v:roundrect id="_x0000_s1106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Simplify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2636" w:dyaOrig="350">
                <v:shape id="_x0000_i1090" type="#_x0000_t75" style="width:132pt;height:17.25pt" o:ole="">
                  <v:imagedata r:id="rId131" o:title=""/>
                </v:shape>
                <o:OLEObject Type="Embed" ProgID="FXE300.Equation" ShapeID="_x0000_i1090" DrawAspect="Content" ObjectID="_1444034375" r:id="rId132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107" style="position:absolute;margin-left:144.75pt;margin-top:8.95pt;width:117pt;height:39.75pt;z-index:251663360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Which of the following is </w:t>
            </w:r>
            <w:r w:rsidRPr="009B4F61">
              <w:rPr>
                <w:rFonts w:ascii="Times New Roman" w:hAnsi="Times New Roman"/>
                <w:b/>
                <w:sz w:val="24"/>
                <w:szCs w:val="24"/>
              </w:rPr>
              <w:t>not</w: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equivalent to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1140" w:dyaOrig="350">
                <v:shape id="_x0000_i1091" type="#_x0000_t75" style="width:57pt;height:17.25pt" o:ole="">
                  <v:imagedata r:id="rId133" o:title=""/>
                </v:shape>
                <o:OLEObject Type="Embed" ProgID="FXE300.Equation" ShapeID="_x0000_i1091" DrawAspect="Content" ObjectID="_1444034376" r:id="rId134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108" style="position:absolute;margin-left:8.75pt;margin-top:6.55pt;width:195pt;height:39.75pt;z-index:251664384" coordorigin="3530,6840" coordsize="3900,720">
                  <v:roundrect id="_x0000_s1109" style="position:absolute;left:3530;top:6840;width:270;height:180" arcsize="10923f"/>
                  <v:roundrect id="_x0000_s1110" style="position:absolute;left:3530;top:7380;width:270;height:180" arcsize="10923f"/>
                  <v:roundrect id="_x0000_s1111" style="position:absolute;left:7160;top:6840;width:270;height:180" arcsize="10923f"/>
                  <v:roundrect id="_x0000_s1112" style="position:absolute;left:7160;top:7380;width:270;height:180" arcsize="10923f"/>
                </v:group>
              </w:pi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2516" w:dyaOrig="350">
                <v:shape id="_x0000_i1092" type="#_x0000_t75" style="width:126pt;height:17.25pt" o:ole="">
                  <v:imagedata r:id="rId135" o:title=""/>
                </v:shape>
                <o:OLEObject Type="Embed" ProgID="FXE300.Equation" ShapeID="_x0000_i1092" DrawAspect="Content" ObjectID="_1444034377" r:id="rId136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2576" w:dyaOrig="350">
                <v:shape id="_x0000_i1093" type="#_x0000_t75" style="width:129pt;height:17.25pt" o:ole="">
                  <v:imagedata r:id="rId137" o:title=""/>
                </v:shape>
                <o:OLEObject Type="Embed" ProgID="FXE300.Equation" ShapeID="_x0000_i1093" DrawAspect="Content" ObjectID="_1444034378" r:id="rId138"/>
              </w:object>
            </w:r>
          </w:p>
          <w:p w:rsidR="00C532E6" w:rsidRPr="009B4F61" w:rsidRDefault="00C532E6" w:rsidP="009B4F61">
            <w:pPr>
              <w:spacing w:before="2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2365" w:dyaOrig="350">
                <v:shape id="_x0000_i1094" type="#_x0000_t75" style="width:118.5pt;height:17.25pt" o:ole="">
                  <v:imagedata r:id="rId139" o:title=""/>
                </v:shape>
                <o:OLEObject Type="Embed" ProgID="FXE300.Equation" ShapeID="_x0000_i1094" DrawAspect="Content" ObjectID="_1444034379" r:id="rId140"/>
              </w:object>
            </w: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2305" w:dyaOrig="350">
                <v:shape id="_x0000_i1095" type="#_x0000_t75" style="width:115.5pt;height:17.25pt" o:ole="">
                  <v:imagedata r:id="rId141" o:title=""/>
                </v:shape>
                <o:OLEObject Type="Embed" ProgID="FXE300.Equation" ShapeID="_x0000_i1095" DrawAspect="Content" ObjectID="_1444034380" r:id="rId142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If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608" w:dyaOrig="273">
                <v:shape id="_x0000_i1096" type="#_x0000_t75" style="width:30.75pt;height:13.5pt" o:ole="">
                  <v:imagedata r:id="rId143" o:title=""/>
                </v:shape>
                <o:OLEObject Type="Embed" ProgID="FXE300.Equation" ShapeID="_x0000_i1096" DrawAspect="Content" ObjectID="_1444034381" r:id="rId144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, then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859" w:dyaOrig="350">
                <v:shape id="_x0000_i1097" type="#_x0000_t75" style="width:42.75pt;height:17.25pt" o:ole="">
                  <v:imagedata r:id="rId145" o:title=""/>
                </v:shape>
                <o:OLEObject Type="Embed" ProgID="FXE300.Equation" ShapeID="_x0000_i1097" DrawAspect="Content" ObjectID="_1444034382" r:id="rId146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   64                              32                                 16                                576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113" style="position:absolute;margin-left:11.75pt;margin-top:4.1pt;width:343.5pt;height:9pt;z-index:251668480" coordorigin="2430,3420" coordsize="6870,180">
                  <v:roundrect id="_x0000_s1114" style="position:absolute;left:9030;top:3420;width:270;height:180" arcsize="10923f"/>
                  <v:roundrect id="_x0000_s1115" style="position:absolute;left:2430;top:3420;width:270;height:180" arcsize="10923f"/>
                  <v:roundrect id="_x0000_s1116" style="position:absolute;left:4580;top:3420;width:270;height:180" arcsize="10923f"/>
                  <v:roundrect id="_x0000_s1117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When  </w:t>
            </w:r>
            <w:r w:rsidRPr="009B4F61">
              <w:rPr>
                <w:rFonts w:ascii="Times New Roman" w:eastAsia="Times New Roman" w:hAnsi="Times New Roman"/>
                <w:color w:val="FF0000"/>
                <w:position w:val="-22"/>
                <w:sz w:val="24"/>
                <w:szCs w:val="24"/>
              </w:rPr>
              <w:object w:dxaOrig="5177" w:dyaOrig="539">
                <v:shape id="_x0000_i1098" type="#_x0000_t75" style="width:258.75pt;height:27pt" o:ole="">
                  <v:imagedata r:id="rId147" o:title=""/>
                </v:shape>
                <o:OLEObject Type="Embed" ProgID="FXE300.Equation" ShapeID="_x0000_i1098" DrawAspect="Content" ObjectID="_1444034383" r:id="rId148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99" type="#_x0000_t75" style="width:15pt;height:13.5pt" o:ole="">
                  <v:imagedata r:id="rId149" o:title=""/>
                </v:shape>
                <o:OLEObject Type="Embed" ProgID="FXE300.Equation" ShapeID="_x0000_i1099" DrawAspect="Content" ObjectID="_1444034384" r:id="rId150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 8         </w:t>
            </w:r>
            <w:r w:rsidRPr="009B4F61">
              <w:rPr>
                <w:rFonts w:ascii="Times New Roman" w:eastAsia="Times New Roman" w:hAnsi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100" type="#_x0000_t75" style="width:13.5pt;height:19.5pt" o:ole="">
                  <v:imagedata r:id="rId151" o:title=""/>
                </v:shape>
                <o:OLEObject Type="Embed" ProgID="FXE300.Equation" ShapeID="_x0000_i1100" DrawAspect="Content" ObjectID="_1444034385" r:id="rId152"/>
              </w:object>
            </w:r>
            <w:r w:rsidRPr="009B4F61">
              <w:rPr>
                <w:rFonts w:ascii="Times New Roman" w:eastAsia="Times New Roman" w:hAnsi="Times New Roman"/>
                <w:color w:val="FF0000"/>
                <w:position w:val="-16"/>
                <w:sz w:val="24"/>
                <w:szCs w:val="24"/>
              </w:rPr>
              <w:object w:dxaOrig="388" w:dyaOrig="383">
                <v:shape id="_x0000_i1101" type="#_x0000_t75" style="width:19.5pt;height:19.5pt" o:ole="">
                  <v:imagedata r:id="rId153" o:title=""/>
                </v:shape>
                <o:OLEObject Type="Embed" ProgID="FXE300.Equation" ShapeID="_x0000_i1101" DrawAspect="Content" ObjectID="_1444034386" r:id="rId154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118" style="position:absolute;margin-left:8pt;margin-top:1pt;width:343.5pt;height:9pt;z-index:251669504" coordorigin="2430,3420" coordsize="6870,180">
                  <v:roundrect id="_x0000_s1119" style="position:absolute;left:9030;top:3420;width:270;height:180" arcsize="10923f"/>
                  <v:roundrect id="_x0000_s1120" style="position:absolute;left:2430;top:3420;width:270;height:180" arcsize="10923f"/>
                  <v:roundrect id="_x0000_s1121" style="position:absolute;left:4580;top:3420;width:270;height:180" arcsize="10923f"/>
                  <v:roundrect id="_x0000_s1122" style="position:absolute;left:6780;top:3420;width:270;height:180" arcsize="10923f"/>
                </v:group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When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3027" w:dyaOrig="273">
                <v:shape id="_x0000_i1102" type="#_x0000_t75" style="width:151.5pt;height:13.5pt" o:ole="">
                  <v:imagedata r:id="rId155" o:title=""/>
                </v:shape>
                <o:OLEObject Type="Embed" ProgID="FXE300.Equation" ShapeID="_x0000_i1102" DrawAspect="Content" ObjectID="_1444034387" r:id="rId156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calculate the value of 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875" w:dyaOrig="350">
                <v:shape id="_x0000_i1103" type="#_x0000_t75" style="width:43.5pt;height:17.25pt" o:ole="">
                  <v:imagedata r:id="rId157" o:title=""/>
                </v:shape>
                <o:OLEObject Type="Embed" ProgID="FXE300.Equation" ShapeID="_x0000_i1103" DrawAspect="Content" ObjectID="_1444034388" r:id="rId158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123" style="position:absolute;margin-left:165pt;margin-top:8.7pt;width:88.5pt;height:33.75pt;z-index:251671552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Find the value of  </w:t>
            </w:r>
            <w:r w:rsidRPr="009B4F61">
              <w:rPr>
                <w:rFonts w:ascii="Times New Roman" w:eastAsia="Times New Roman" w:hAnsi="Times New Roman"/>
                <w:color w:val="FF0000"/>
                <w:position w:val="-22"/>
                <w:sz w:val="24"/>
                <w:szCs w:val="24"/>
              </w:rPr>
              <w:object w:dxaOrig="932" w:dyaOrig="539">
                <v:shape id="_x0000_i1104" type="#_x0000_t75" style="width:46.5pt;height:27pt" o:ole="">
                  <v:imagedata r:id="rId159" o:title=""/>
                </v:shape>
                <o:OLEObject Type="Embed" ProgID="FXE300.Equation" ShapeID="_x0000_i1104" DrawAspect="Content" ObjectID="_1444034389" r:id="rId160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when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3324" w:dyaOrig="273">
                <v:shape id="_x0000_i1105" type="#_x0000_t75" style="width:166.5pt;height:13.5pt" o:ole="">
                  <v:imagedata r:id="rId161" o:title=""/>
                </v:shape>
                <o:OLEObject Type="Embed" ProgID="FXE300.Equation" ShapeID="_x0000_i1105" DrawAspect="Content" ObjectID="_1444034390" r:id="rId162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124" style="position:absolute;margin-left:151.5pt;margin-top:12.05pt;width:88.5pt;height:33.75pt;z-index:251670528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125" style="position:absolute;margin-left:155.25pt;margin-top:25.1pt;width:88.5pt;height:33.75pt;z-index:251672576;mso-position-horizontal-relative:text;mso-position-vertical-relative:text"/>
              </w:pic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Using the rule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1260" w:dyaOrig="273">
                <v:shape id="_x0000_i1106" type="#_x0000_t75" style="width:63pt;height:13.5pt" o:ole="">
                  <v:imagedata r:id="rId163" o:title=""/>
                </v:shape>
                <o:OLEObject Type="Embed" ProgID="FXE300.Equation" ShapeID="_x0000_i1106" DrawAspect="Content" ObjectID="_1444034391" r:id="rId164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, find the value of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2554" w:dyaOrig="273">
                <v:shape id="_x0000_i1107" type="#_x0000_t75" style="width:126.75pt;height:13.5pt" o:ole="">
                  <v:imagedata r:id="rId165" o:title=""/>
                </v:shape>
                <o:OLEObject Type="Embed" ProgID="FXE300.Equation" ShapeID="_x0000_i1107" DrawAspect="Content" ObjectID="_1444034392" r:id="rId166"/>
              </w:objec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1280" w:dyaOrig="273">
                <v:shape id="_x0000_i1108" type="#_x0000_t75" style="width:63pt;height:13.5pt" o:ole="">
                  <v:imagedata r:id="rId167" o:title=""/>
                </v:shape>
                <o:OLEObject Type="Embed" ProgID="FXE300.Equation" ShapeID="_x0000_i1108" DrawAspect="Content" ObjectID="_1444034393" r:id="rId168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Complete the values in the table using the rule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1239" w:dyaOrig="273">
                <v:shape id="_x0000_i1109" type="#_x0000_t75" style="width:62.25pt;height:13.5pt" o:ole="">
                  <v:imagedata r:id="rId169" o:title=""/>
                </v:shape>
                <o:OLEObject Type="Embed" ProgID="FXE300.Equation" ShapeID="_x0000_i1109" DrawAspect="Content" ObjectID="_1444034394" r:id="rId170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shape id="_x0000_s1126" type="#_x0000_t75" style="position:absolute;margin-left:69pt;margin-top:5.35pt;width:218.25pt;height:68.05pt;z-index:251673600">
                  <v:imagedata r:id="rId171" o:title=""/>
                </v:shape>
                <o:OLEObject Type="Embed" ProgID="FXDraw3.Document" ShapeID="_x0000_s1126" DrawAspect="Content" ObjectID="_1444034405" r:id="rId172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33.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Complete the values in the table using the rule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1380" w:dyaOrig="350">
                <v:shape id="_x0000_i1112" type="#_x0000_t75" style="width:69pt;height:17.25pt" o:ole="">
                  <v:imagedata r:id="rId173" o:title=""/>
                </v:shape>
                <o:OLEObject Type="Embed" ProgID="FXE300.Equation" ShapeID="_x0000_i1112" DrawAspect="Content" ObjectID="_1444034395" r:id="rId174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shape id="_x0000_s1127" type="#_x0000_t75" style="position:absolute;margin-left:69pt;margin-top:5.35pt;width:218.25pt;height:68.05pt;z-index:251674624">
                  <v:imagedata r:id="rId171" o:title=""/>
                </v:shape>
                <o:OLEObject Type="Embed" ProgID="FXDraw3.Document" ShapeID="_x0000_s1127" DrawAspect="Content" ObjectID="_1444034406" r:id="rId175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34.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Solve the equation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1447" w:dyaOrig="273">
                <v:shape id="_x0000_i1115" type="#_x0000_t75" style="width:1in;height:13.5pt" o:ole="">
                  <v:imagedata r:id="rId176" o:title=""/>
                </v:shape>
                <o:OLEObject Type="Embed" ProgID="FXE300.Equation" ShapeID="_x0000_i1115" DrawAspect="Content" ObjectID="_1444034396" r:id="rId177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to find the value of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280" w:dyaOrig="273">
                <v:shape id="_x0000_i1116" type="#_x0000_t75" style="width:14.25pt;height:13.5pt" o:ole="">
                  <v:imagedata r:id="rId178" o:title=""/>
                </v:shape>
                <o:OLEObject Type="Embed" ProgID="FXE300.Equation" ShapeID="_x0000_i1116" DrawAspect="Content" ObjectID="_1444034397" r:id="rId179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128" style="position:absolute;margin-left:133.5pt;margin-top:1.95pt;width:76.5pt;height:38.25pt;z-index:251675648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575" w:dyaOrig="273">
                <v:shape id="_x0000_i1117" type="#_x0000_t75" style="width:45.75pt;height:21.75pt" o:ole="">
                  <v:imagedata r:id="rId180" o:title=""/>
                </v:shape>
                <o:OLEObject Type="Embed" ProgID="FXE300.Equation" ShapeID="_x0000_i1117" DrawAspect="Content" ObjectID="_1444034398" r:id="rId181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E6" w:rsidRPr="009B4F61" w:rsidTr="009B4F6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</w:tcPr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hAnsi="Times New Roman"/>
                <w:sz w:val="24"/>
                <w:szCs w:val="24"/>
              </w:rPr>
              <w:t xml:space="preserve">Solve the equation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922" w:dyaOrig="273">
                <v:shape id="_x0000_i1118" type="#_x0000_t75" style="width:45.75pt;height:13.5pt" o:ole="">
                  <v:imagedata r:id="rId182" o:title=""/>
                </v:shape>
                <o:OLEObject Type="Embed" ProgID="FXE300.Equation" ShapeID="_x0000_i1118" DrawAspect="Content" ObjectID="_1444034399" r:id="rId183"/>
              </w:object>
            </w:r>
            <w:r w:rsidRPr="009B4F61">
              <w:rPr>
                <w:rFonts w:ascii="Times New Roman" w:hAnsi="Times New Roman"/>
                <w:sz w:val="24"/>
                <w:szCs w:val="24"/>
              </w:rPr>
              <w:t xml:space="preserve">  to find the value of  </w:t>
            </w:r>
            <w:r w:rsidRPr="009B4F61">
              <w:rPr>
                <w:rFonts w:ascii="Times New Roman" w:eastAsia="Times New Roman" w:hAnsi="Times New Roman"/>
                <w:color w:val="FF0000"/>
                <w:position w:val="-6"/>
                <w:sz w:val="24"/>
                <w:szCs w:val="24"/>
              </w:rPr>
              <w:object w:dxaOrig="266" w:dyaOrig="273">
                <v:shape id="_x0000_i1119" type="#_x0000_t75" style="width:13.5pt;height:13.5pt" o:ole="">
                  <v:imagedata r:id="rId184" o:title=""/>
                </v:shape>
                <o:OLEObject Type="Embed" ProgID="FXE300.Equation" ShapeID="_x0000_i1119" DrawAspect="Content" ObjectID="_1444034400" r:id="rId185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ect id="_x0000_s1129" style="position:absolute;margin-left:133.5pt;margin-top:1.95pt;width:76.5pt;height:38.25pt;z-index:251676672"/>
              </w:pi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4F61">
              <w:rPr>
                <w:rFonts w:ascii="Times New Roman" w:eastAsia="Times New Roman" w:hAnsi="Times New Roman"/>
                <w:sz w:val="24"/>
                <w:szCs w:val="24"/>
              </w:rPr>
              <w:object w:dxaOrig="561" w:dyaOrig="273">
                <v:shape id="_x0000_i1120" type="#_x0000_t75" style="width:45pt;height:21.75pt" o:ole="">
                  <v:imagedata r:id="rId186" o:title=""/>
                </v:shape>
                <o:OLEObject Type="Embed" ProgID="FXE300.Equation" ShapeID="_x0000_i1120" DrawAspect="Content" ObjectID="_1444034401" r:id="rId187"/>
              </w:object>
            </w:r>
          </w:p>
          <w:p w:rsidR="00C532E6" w:rsidRPr="009B4F61" w:rsidRDefault="00C532E6" w:rsidP="009B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32E6" w:rsidRDefault="00C532E6"/>
    <w:sectPr w:rsidR="00C532E6" w:rsidSect="00CC3C84">
      <w:headerReference w:type="default" r:id="rId188"/>
      <w:footerReference w:type="default" r:id="rId189"/>
      <w:headerReference w:type="first" r:id="rId190"/>
      <w:footerReference w:type="first" r:id="rId19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2E6" w:rsidRDefault="00C532E6" w:rsidP="00CC3C84">
      <w:pPr>
        <w:spacing w:after="0" w:line="240" w:lineRule="auto"/>
      </w:pPr>
      <w:r>
        <w:separator/>
      </w:r>
    </w:p>
  </w:endnote>
  <w:endnote w:type="continuationSeparator" w:id="1">
    <w:p w:rsidR="00C532E6" w:rsidRDefault="00C532E6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2E6" w:rsidRDefault="00C532E6">
    <w:pPr>
      <w:pStyle w:val="Footer"/>
      <w:jc w:val="center"/>
    </w:pPr>
    <w:r>
      <w:t>-</w:t>
    </w:r>
    <w:fldSimple w:instr=" PAGE   \* MERGEFORMAT ">
      <w:r>
        <w:rPr>
          <w:noProof/>
        </w:rPr>
        <w:t>7</w:t>
      </w:r>
    </w:fldSimple>
    <w:r>
      <w:t>-</w:t>
    </w:r>
  </w:p>
  <w:p w:rsidR="00C532E6" w:rsidRDefault="00C532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2E6" w:rsidRDefault="00C532E6">
    <w:pPr>
      <w:pStyle w:val="Footer"/>
      <w:jc w:val="center"/>
    </w:pPr>
    <w:r>
      <w:t>-</w:t>
    </w:r>
    <w:fldSimple w:instr=" PAGE   \* MERGEFORMAT ">
      <w:r>
        <w:rPr>
          <w:noProof/>
        </w:rPr>
        <w:t>1</w:t>
      </w:r>
    </w:fldSimple>
    <w:r>
      <w:t>-</w:t>
    </w:r>
  </w:p>
  <w:p w:rsidR="00C532E6" w:rsidRDefault="00C532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2E6" w:rsidRDefault="00C532E6" w:rsidP="00CC3C84">
      <w:pPr>
        <w:spacing w:after="0" w:line="240" w:lineRule="auto"/>
      </w:pPr>
      <w:r>
        <w:separator/>
      </w:r>
    </w:p>
  </w:footnote>
  <w:footnote w:type="continuationSeparator" w:id="1">
    <w:p w:rsidR="00C532E6" w:rsidRDefault="00C532E6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2E6" w:rsidRPr="00CC3C84" w:rsidRDefault="00C532E6">
    <w:pPr>
      <w:pStyle w:val="Header"/>
      <w:rPr>
        <w:i/>
        <w:u w:val="single"/>
      </w:rPr>
    </w:pPr>
    <w:r>
      <w:rPr>
        <w:i/>
        <w:u w:val="single"/>
      </w:rPr>
      <w:t>Year  7</w:t>
    </w:r>
    <w:r>
      <w:rPr>
        <w:i/>
        <w:u w:val="single"/>
      </w:rPr>
      <w:tab/>
      <w:t>Topic Practice Test</w:t>
    </w:r>
    <w:r>
      <w:rPr>
        <w:i/>
        <w:u w:val="single"/>
      </w:rPr>
      <w:tab/>
      <w:t>Basic Algebra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2E6" w:rsidRPr="00004BA9" w:rsidRDefault="00C532E6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cs="Times New Roman"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CAA"/>
    <w:rsid w:val="00004BA9"/>
    <w:rsid w:val="00034138"/>
    <w:rsid w:val="000765A9"/>
    <w:rsid w:val="000770C2"/>
    <w:rsid w:val="00084B66"/>
    <w:rsid w:val="000C7F1E"/>
    <w:rsid w:val="000F41E0"/>
    <w:rsid w:val="000F6082"/>
    <w:rsid w:val="0014113B"/>
    <w:rsid w:val="002135A8"/>
    <w:rsid w:val="0021549B"/>
    <w:rsid w:val="00285EDC"/>
    <w:rsid w:val="002B3C99"/>
    <w:rsid w:val="002B7DC3"/>
    <w:rsid w:val="00317414"/>
    <w:rsid w:val="003522C3"/>
    <w:rsid w:val="0036467D"/>
    <w:rsid w:val="00384080"/>
    <w:rsid w:val="003A29ED"/>
    <w:rsid w:val="003C14BF"/>
    <w:rsid w:val="003D76AA"/>
    <w:rsid w:val="003E7E28"/>
    <w:rsid w:val="003F1A1C"/>
    <w:rsid w:val="00406B75"/>
    <w:rsid w:val="00441DF6"/>
    <w:rsid w:val="00447AD6"/>
    <w:rsid w:val="00496587"/>
    <w:rsid w:val="004C17E4"/>
    <w:rsid w:val="00581821"/>
    <w:rsid w:val="00581F0E"/>
    <w:rsid w:val="00584CAA"/>
    <w:rsid w:val="005D0D6B"/>
    <w:rsid w:val="005E3D07"/>
    <w:rsid w:val="005F561B"/>
    <w:rsid w:val="00605D1F"/>
    <w:rsid w:val="006202C9"/>
    <w:rsid w:val="00620B71"/>
    <w:rsid w:val="0063174A"/>
    <w:rsid w:val="006A69A3"/>
    <w:rsid w:val="007222B1"/>
    <w:rsid w:val="007353B1"/>
    <w:rsid w:val="007564BE"/>
    <w:rsid w:val="007972F3"/>
    <w:rsid w:val="007C764D"/>
    <w:rsid w:val="007D218F"/>
    <w:rsid w:val="00830B00"/>
    <w:rsid w:val="008839FB"/>
    <w:rsid w:val="008C793A"/>
    <w:rsid w:val="00951737"/>
    <w:rsid w:val="0098392F"/>
    <w:rsid w:val="009938A9"/>
    <w:rsid w:val="00994C61"/>
    <w:rsid w:val="009B4F61"/>
    <w:rsid w:val="009C4B50"/>
    <w:rsid w:val="009E3655"/>
    <w:rsid w:val="009F418F"/>
    <w:rsid w:val="00A3136C"/>
    <w:rsid w:val="00A33B13"/>
    <w:rsid w:val="00A95DA5"/>
    <w:rsid w:val="00AB24D4"/>
    <w:rsid w:val="00AE3C2D"/>
    <w:rsid w:val="00AE7583"/>
    <w:rsid w:val="00B40938"/>
    <w:rsid w:val="00B64769"/>
    <w:rsid w:val="00B92E77"/>
    <w:rsid w:val="00C104A8"/>
    <w:rsid w:val="00C33DAE"/>
    <w:rsid w:val="00C4314F"/>
    <w:rsid w:val="00C532E6"/>
    <w:rsid w:val="00C614FC"/>
    <w:rsid w:val="00CA7AA6"/>
    <w:rsid w:val="00CB0865"/>
    <w:rsid w:val="00CC3C84"/>
    <w:rsid w:val="00D327AA"/>
    <w:rsid w:val="00D5791F"/>
    <w:rsid w:val="00D87CCB"/>
    <w:rsid w:val="00DD0911"/>
    <w:rsid w:val="00E16E96"/>
    <w:rsid w:val="00E32C2F"/>
    <w:rsid w:val="00E41185"/>
    <w:rsid w:val="00E42050"/>
    <w:rsid w:val="00EB5B4A"/>
    <w:rsid w:val="00ED7A6D"/>
    <w:rsid w:val="00F17F0E"/>
    <w:rsid w:val="00F72AA3"/>
    <w:rsid w:val="00F97437"/>
    <w:rsid w:val="00FD2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84C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C3C8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C3C84"/>
    <w:rPr>
      <w:rFonts w:cs="Times New Roman"/>
    </w:rPr>
  </w:style>
  <w:style w:type="numbering" w:customStyle="1" w:styleId="Examstyle">
    <w:name w:val="Exam style"/>
    <w:rsid w:val="00243AE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oleObject" Target="embeddings/oleObject85.bin"/><Relationship Id="rId170" Type="http://schemas.openxmlformats.org/officeDocument/2006/relationships/oleObject" Target="embeddings/oleObject82.bin"/><Relationship Id="rId191" Type="http://schemas.openxmlformats.org/officeDocument/2006/relationships/footer" Target="footer2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181" Type="http://schemas.openxmlformats.org/officeDocument/2006/relationships/oleObject" Target="embeddings/oleObject88.bin"/><Relationship Id="rId186" Type="http://schemas.openxmlformats.org/officeDocument/2006/relationships/image" Target="media/image9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image" Target="media/image85.wmf"/><Relationship Id="rId192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72" Type="http://schemas.openxmlformats.org/officeDocument/2006/relationships/oleObject" Target="embeddings/oleObject83.bin"/><Relationship Id="rId193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189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7.bin"/><Relationship Id="rId190" Type="http://schemas.openxmlformats.org/officeDocument/2006/relationships/header" Target="head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4368</TotalTime>
  <Pages>7</Pages>
  <Words>669</Words>
  <Characters>3815</Characters>
  <Application>Microsoft Office Outlook</Application>
  <DocSecurity>0</DocSecurity>
  <Lines>0</Lines>
  <Paragraphs>0</Paragraphs>
  <ScaleCrop>false</ScaleCrop>
  <Company>Western Trials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Thorn</dc:creator>
  <cp:keywords/>
  <dc:description/>
  <cp:lastModifiedBy>e0248541</cp:lastModifiedBy>
  <cp:revision>23</cp:revision>
  <dcterms:created xsi:type="dcterms:W3CDTF">2010-07-09T22:50:00Z</dcterms:created>
  <dcterms:modified xsi:type="dcterms:W3CDTF">2013-10-23T03:51:00Z</dcterms:modified>
</cp:coreProperties>
</file>