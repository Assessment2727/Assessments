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E371AE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-1232839955"/>
            <w:placeholder>
              <w:docPart w:val="E4710C112E7547B99EDACB9771E48B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986" w:type="dxa"/>
                <w:gridSpan w:val="2"/>
                <w:shd w:val="clear" w:color="auto" w:fill="B6DDE8" w:themeFill="accent5" w:themeFillTint="66"/>
                <w:vAlign w:val="center"/>
              </w:tcPr>
              <w:p w:rsidR="00C868AD" w:rsidRPr="00325745" w:rsidRDefault="003C2E8B" w:rsidP="00885304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7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495227311"/>
            <w:placeholder>
              <w:docPart w:val="5883B632A2F24A2DAD4D58087FA201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4676" w:type="dxa"/>
                <w:shd w:val="clear" w:color="auto" w:fill="B6DDE8" w:themeFill="accent5" w:themeFillTint="66"/>
              </w:tcPr>
              <w:p w:rsidR="001D51F7" w:rsidRPr="005C44C0" w:rsidRDefault="003C2E8B" w:rsidP="007403DD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Collection and Representation</w:t>
                </w:r>
              </w:p>
            </w:tc>
          </w:sdtContent>
        </w:sdt>
        <w:tc>
          <w:tcPr>
            <w:tcW w:w="3545" w:type="dxa"/>
            <w:shd w:val="clear" w:color="auto" w:fill="215868" w:themeFill="accent5" w:themeFillShade="80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78288D">
        <w:trPr>
          <w:cantSplit/>
          <w:trHeight w:val="851"/>
        </w:trPr>
        <w:tc>
          <w:tcPr>
            <w:tcW w:w="6662" w:type="dxa"/>
            <w:gridSpan w:val="3"/>
            <w:shd w:val="clear" w:color="auto" w:fill="B6DDE8" w:themeFill="accent5" w:themeFillTint="66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88176E" w:rsidRPr="002A500B" w:rsidRDefault="0088176E" w:rsidP="0088176E">
            <w:pPr>
              <w:numPr>
                <w:ilvl w:val="0"/>
                <w:numId w:val="7"/>
              </w:numPr>
              <w:ind w:left="601"/>
              <w:contextualSpacing/>
              <w:rPr>
                <w:sz w:val="16"/>
                <w:szCs w:val="16"/>
              </w:rPr>
            </w:pPr>
            <w:r w:rsidRPr="002A500B">
              <w:rPr>
                <w:sz w:val="16"/>
                <w:szCs w:val="16"/>
              </w:rPr>
              <w:t xml:space="preserve">Investigate techniques for collecting data, including census, sampling and observation  (ACMSP284) </w:t>
            </w:r>
          </w:p>
          <w:p w:rsidR="0088176E" w:rsidRPr="002A500B" w:rsidRDefault="0088176E" w:rsidP="0088176E">
            <w:pPr>
              <w:numPr>
                <w:ilvl w:val="0"/>
                <w:numId w:val="7"/>
              </w:numPr>
              <w:ind w:left="601"/>
              <w:contextualSpacing/>
              <w:rPr>
                <w:sz w:val="16"/>
                <w:szCs w:val="16"/>
              </w:rPr>
            </w:pPr>
            <w:r w:rsidRPr="002A500B">
              <w:rPr>
                <w:sz w:val="16"/>
                <w:szCs w:val="16"/>
              </w:rPr>
              <w:t xml:space="preserve"> Explore the practicalities and implications of obtaining data through sampling  using a variety of investigative processes (ACMSP206)</w:t>
            </w:r>
          </w:p>
          <w:p w:rsidR="0088176E" w:rsidRPr="0088176E" w:rsidRDefault="0088176E" w:rsidP="0088176E">
            <w:pPr>
              <w:numPr>
                <w:ilvl w:val="0"/>
                <w:numId w:val="7"/>
              </w:numPr>
              <w:ind w:left="601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2A500B">
              <w:rPr>
                <w:sz w:val="16"/>
                <w:szCs w:val="16"/>
              </w:rPr>
              <w:t>Identify and investigate issues involving numerical data collected from primary and secondary sources (ACMSP169)</w:t>
            </w:r>
          </w:p>
          <w:p w:rsidR="00853748" w:rsidRPr="00C56E1E" w:rsidRDefault="0088176E" w:rsidP="0088176E">
            <w:pPr>
              <w:numPr>
                <w:ilvl w:val="0"/>
                <w:numId w:val="7"/>
              </w:numPr>
              <w:ind w:left="601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2A500B">
              <w:rPr>
                <w:sz w:val="16"/>
                <w:szCs w:val="16"/>
              </w:rPr>
              <w:t>Construct and compare a range of data displays including stem- and - leaf plots and dot plots (ACMSP170)</w:t>
            </w:r>
          </w:p>
        </w:tc>
        <w:tc>
          <w:tcPr>
            <w:tcW w:w="3545" w:type="dxa"/>
            <w:shd w:val="clear" w:color="auto" w:fill="B6DDE8" w:themeFill="accent5" w:themeFillTint="66"/>
            <w:vAlign w:val="center"/>
          </w:tcPr>
          <w:p w:rsidR="00853748" w:rsidRPr="00325745" w:rsidRDefault="00853748" w:rsidP="0078288D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E371AE">
        <w:trPr>
          <w:cantSplit/>
          <w:trHeight w:val="1495"/>
        </w:trPr>
        <w:tc>
          <w:tcPr>
            <w:tcW w:w="10207" w:type="dxa"/>
            <w:gridSpan w:val="4"/>
            <w:shd w:val="clear" w:color="auto" w:fill="B6DDE8" w:themeFill="accent5" w:themeFillTint="66"/>
          </w:tcPr>
          <w:p w:rsidR="00667642" w:rsidRPr="00E371AE" w:rsidRDefault="00667642" w:rsidP="00E371AE">
            <w:pPr>
              <w:ind w:firstLine="567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 xml:space="preserve">Answer all questions in the spaces provided on this test paper by: </w:t>
            </w:r>
          </w:p>
          <w:p w:rsidR="00667642" w:rsidRPr="00E371AE" w:rsidRDefault="00667642" w:rsidP="00E371AE">
            <w:pPr>
              <w:ind w:firstLine="993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E371AE">
              <w:rPr>
                <w:rFonts w:asciiTheme="majorHAnsi" w:hAnsiTheme="majorHAnsi"/>
                <w:i/>
                <w:sz w:val="24"/>
                <w:szCs w:val="24"/>
              </w:rPr>
              <w:t>Writing the answer in the box provided.</w:t>
            </w:r>
          </w:p>
          <w:p w:rsidR="00667642" w:rsidRPr="00E371AE" w:rsidRDefault="00667642" w:rsidP="00E371AE">
            <w:pPr>
              <w:ind w:firstLine="1418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>or</w:t>
            </w:r>
          </w:p>
          <w:p w:rsidR="00667642" w:rsidRPr="00E371AE" w:rsidRDefault="00667642" w:rsidP="00E371AE">
            <w:pPr>
              <w:ind w:firstLine="993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E371AE">
              <w:rPr>
                <w:rFonts w:asciiTheme="majorHAnsi" w:hAnsiTheme="majorHAnsi"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E371A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  <w:r w:rsidR="00E371AE">
              <w:rPr>
                <w:b/>
                <w:sz w:val="24"/>
                <w:szCs w:val="24"/>
              </w:rPr>
              <w:t xml:space="preserve">  </w:t>
            </w:r>
            <w:r w:rsidR="00E371AE" w:rsidRPr="00E371AE">
              <w:rPr>
                <w:rFonts w:asciiTheme="majorHAnsi" w:hAnsiTheme="majorHAnsi"/>
                <w:sz w:val="24"/>
                <w:szCs w:val="24"/>
              </w:rPr>
              <w:t xml:space="preserve">Calculators are </w:t>
            </w:r>
            <w:r w:rsidR="00E371AE" w:rsidRPr="00E371AE">
              <w:rPr>
                <w:rFonts w:asciiTheme="majorHAnsi" w:hAnsiTheme="majorHAnsi"/>
                <w:b/>
                <w:sz w:val="24"/>
                <w:szCs w:val="24"/>
              </w:rPr>
              <w:t xml:space="preserve">not </w:t>
            </w:r>
            <w:r w:rsidR="00E371AE" w:rsidRPr="00E371AE">
              <w:rPr>
                <w:rFonts w:asciiTheme="majorHAnsi" w:hAnsiTheme="majorHAnsi"/>
                <w:sz w:val="24"/>
                <w:szCs w:val="24"/>
              </w:rPr>
              <w:t>allowed.</w:t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  <w:shd w:val="clear" w:color="auto" w:fill="75FF75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A71D5E" w:rsidRDefault="00A71D5E" w:rsidP="00A71D5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Reghan and </w:t>
            </w:r>
            <w:r w:rsidR="00633F97">
              <w:rPr>
                <w:rFonts w:ascii="Times New Roman" w:hAnsi="Times New Roman"/>
                <w:sz w:val="24"/>
                <w:szCs w:val="24"/>
              </w:rPr>
              <w:t>Stacey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collect information on the preferences of the students in their class of 24 students.</w:t>
            </w:r>
          </w:p>
          <w:p w:rsidR="00A71D5E" w:rsidRDefault="00A71D5E" w:rsidP="00A71D5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Reghan gives a survey form to each student and collects them all back.</w:t>
            </w:r>
          </w:p>
          <w:p w:rsidR="00C43C73" w:rsidRDefault="00633F97" w:rsidP="00A71D5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Stacey</w:t>
            </w:r>
            <w:r w:rsidR="00A71D5E">
              <w:rPr>
                <w:rFonts w:ascii="Times New Roman" w:hAnsi="Times New Roman"/>
                <w:sz w:val="24"/>
                <w:szCs w:val="24"/>
              </w:rPr>
              <w:t xml:space="preserve"> interviews 8 of the students and records their answers.</w:t>
            </w:r>
          </w:p>
          <w:p w:rsidR="00A71D5E" w:rsidRDefault="00A71D5E" w:rsidP="00A71D5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A71D5E" w:rsidRDefault="00A71D5E" w:rsidP="00A71D5E">
            <w:pPr>
              <w:spacing w:after="120"/>
              <w:ind w:firstLine="10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25472" behindDoc="0" locked="0" layoutInCell="1" allowOverlap="1" wp14:anchorId="5C415CFA" wp14:editId="5298DA68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19685</wp:posOffset>
                      </wp:positionV>
                      <wp:extent cx="175260" cy="853440"/>
                      <wp:effectExtent l="0" t="0" r="15240" b="2286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" cy="85344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4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0CC8BC" id="Group 40" o:spid="_x0000_s1026" style="position:absolute;margin-left:30.6pt;margin-top:1.55pt;width:13.8pt;height:67.2pt;z-index:251625472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lqrcUA&#10;AADbAAAADwAAAGRycy9kb3ducmV2LnhtbESPQWvCQBSE70L/w/IKvUizUcTGNKtIpcVeBG3R6yP7&#10;moRm34bsNon+ercgeBxm5hsmWw2mFh21rrKsYBLFIIhzqysuFHx/vT8nIJxH1lhbJgVncrBaPowy&#10;TLXteU/dwRciQNilqKD0vkmldHlJBl1kG+Lg/djWoA+yLaRusQ9wU8tpHM+lwYrDQokNvZWU/x7+&#10;jILknJhjd9x9nOiT+81lp1/W44VST4/D+hWEp8Hfw7f2ViuYTeD/S/g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WqtxQAAANs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02sQA&#10;AADbAAAADwAAAGRycy9kb3ducmV2LnhtbESPQWvCQBSE7wX/w/IEL0U3Sqkxuoq0KPUiVEWvj+wz&#10;CWbfhuyaxP76rlDocZiZb5jFqjOlaKh2hWUF41EEgji1uuBMwem4GcYgnEfWWFomBQ9ysFr2XhaY&#10;aNvyNzUHn4kAYZeggtz7KpHSpTkZdCNbEQfvamuDPsg6k7rGNsBNKSdR9C4NFhwWcqzoI6f0drgb&#10;BfEjNufmvN9eaMft589eT9evM6UG/W49B+Gp8//hv/aXVvA2ge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b9NrEAAAA2wAAAA8AAAAAAAAAAAAAAAAAmAIAAGRycy9k&#10;b3ducmV2LnhtbFBLBQYAAAAABAAEAPUAAACJAw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dRQcUA&#10;AADbAAAADwAAAGRycy9kb3ducmV2LnhtbESPQWvCQBSE70L/w/IKvUjdVEubpq4iiqIXoVHs9ZF9&#10;TUKzb0N2m0R/vSsUPA4z8w0znfemEi01rrSs4GUUgSDOrC45V3A8rJ9jEM4ja6wsk4IzOZjPHgZT&#10;TLTt+Iva1OciQNglqKDwvk6kdFlBBt3I1sTB+7GNQR9kk0vdYBfgppLjKHqTBksOCwXWtCwo+03/&#10;jIL4HJtTe9pvvmnH3eqy1++L4YdST4/94hOEp97fw//trVbwOoHb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1FBxQAAANsAAAAPAAAAAAAAAAAAAAAAAJgCAABkcnMv&#10;ZG93bnJldi54bWxQSwUGAAAAAAQABAD1AAAAigMAAAAA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9mq8QA&#10;AADbAAAADwAAAGRycy9kb3ducmV2LnhtbESPQWvCQBSE7wX/w/IEL6KbFtEYXUVaWuxFqIpeH9ln&#10;Esy+Ddk1if56t1DocZiZb5jlujOlaKh2hWUFr+MIBHFqdcGZguPhcxSDcB5ZY2mZFNzJwXrVe1li&#10;om3LP9TsfSYChF2CCnLvq0RKl+Zk0I1tRRy8i60N+iDrTOoa2wA3pXyLoqk0WHBYyLGi95zS6/5m&#10;FMT32Jya0+7rTN/cfjx2erYZzpUa9LvNAoSnzv+H/9pbrWAyh9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/ZqvEAAAA2w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 w:rsidR="00633F97">
              <w:rPr>
                <w:rFonts w:ascii="Times New Roman" w:hAnsi="Times New Roman"/>
                <w:sz w:val="24"/>
                <w:szCs w:val="24"/>
              </w:rPr>
              <w:t>Stacey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using a census and Reghan is using a sample.</w:t>
            </w:r>
          </w:p>
          <w:p w:rsidR="00A71D5E" w:rsidRDefault="00633F97" w:rsidP="00A71D5E">
            <w:pPr>
              <w:spacing w:after="120"/>
              <w:ind w:firstLine="10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Stacey</w:t>
            </w:r>
            <w:r w:rsidR="00A71D5E">
              <w:rPr>
                <w:rFonts w:ascii="Times New Roman" w:hAnsi="Times New Roman"/>
                <w:sz w:val="24"/>
                <w:szCs w:val="24"/>
              </w:rPr>
              <w:t xml:space="preserve"> is using a sample and Reghan is using a census.</w:t>
            </w:r>
          </w:p>
          <w:p w:rsidR="00A71D5E" w:rsidRDefault="00A71D5E" w:rsidP="00A71D5E">
            <w:pPr>
              <w:spacing w:after="120"/>
              <w:ind w:firstLine="10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They are both using a census.</w:t>
            </w:r>
          </w:p>
          <w:p w:rsidR="00A71D5E" w:rsidRDefault="00A71D5E" w:rsidP="00A71D5E">
            <w:pPr>
              <w:spacing w:after="120"/>
              <w:ind w:firstLine="10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They are both using a sample. </w:t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75FF75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71D5E" w:rsidRDefault="00A71D5E" w:rsidP="00C43C73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Sheila measures the weight of her new puppy every week for the first 12 weeks that she has her. </w:t>
            </w:r>
          </w:p>
          <w:p w:rsidR="00C43C73" w:rsidRDefault="00A71D5E" w:rsidP="00C43C73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type of graph would be suitable to represent this information?</w:t>
            </w:r>
          </w:p>
          <w:p w:rsidR="00A71D5E" w:rsidRPr="00A71D5E" w:rsidRDefault="00A71D5E" w:rsidP="00A71D5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23424" behindDoc="0" locked="0" layoutInCell="1" allowOverlap="1" wp14:anchorId="5DF522B9" wp14:editId="20420D6B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29210</wp:posOffset>
                      </wp:positionV>
                      <wp:extent cx="2929890" cy="388620"/>
                      <wp:effectExtent l="0" t="0" r="22860" b="1143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3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DF4DD" id="Group 35" o:spid="_x0000_s1026" style="position:absolute;margin-left:34.55pt;margin-top:2.3pt;width:230.7pt;height:30.6pt;z-index:251623424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aBpMUA&#10;AADbAAAADwAAAGRycy9kb3ducmV2LnhtbESPQWvCQBSE70L/w/IEL9JsasHGNKtIi6VeBG3R6yP7&#10;mgSzb0N2TWJ/fbcgeBxm5hsmWw2mFh21rrKs4CmKQRDnVldcKPj+2jwmIJxH1lhbJgVXcrBaPowy&#10;TLXteU/dwRciQNilqKD0vkmldHlJBl1kG+Lg/djWoA+yLaRusQ9wU8tZHM+lwYrDQokNvZWUnw8X&#10;oyC5JubYHXcfJ9py//670y/r6UKpyXhYv4LwNPh7+Nb+1Aqe5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oGkxQAAANs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kP8UA&#10;AADbAAAADwAAAGRycy9kb3ducmV2LnhtbESPQWvCQBSE70L/w/IEL9JsakFjmlWkxVIvQm3R6yP7&#10;mgSzb0N2TWJ/fbcgeBxm5hsmWw+mFh21rrKs4CmKQRDnVldcKPj+2j4mIJxH1lhbJgVXcrBePYwy&#10;TLXt+ZO6gy9EgLBLUUHpfZNK6fKSDLrINsTB+7GtQR9kW0jdYh/gppazOJ5LgxWHhRIbei0pPx8u&#10;RkFyTcyxO+7fT7Tj/u13rxeb6VKpyXjYvIDwNPh7+Nb+0AqeF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iQ/xQAAANsAAAAPAAAAAAAAAAAAAAAAAJgCAABkcnMv&#10;ZG93bnJldi54bWxQSwUGAAAAAAQABAD1AAAAigMAAAAA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wTcEA&#10;AADbAAAADwAAAGRycy9kb3ducmV2LnhtbERPTWvCQBC9C/6HZQQvUjcq1DS6iihKvQjVYq9DdkyC&#10;2dmQXZPYX+8eCj0+3vdy3ZlSNFS7wrKCyTgCQZxaXXCm4Puyf4tBOI+ssbRMCp7kYL3q95aYaNvy&#10;FzVnn4kQwi5BBbn3VSKlS3My6Ma2Ig7czdYGfYB1JnWNbQg3pZxG0bs0WHBoyLGibU7p/fwwCuJn&#10;bK7N9XT4oSO3u9+Tnm9GH0oNB91mAcJT5//Ff+5PrWAWxoY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1sE3BAAAA2wAAAA8AAAAAAAAAAAAAAAAAmAIAAGRycy9kb3du&#10;cmV2LnhtbFBLBQYAAAAABAAEAPUAAACGAwAAAAA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V1sQA&#10;AADbAAAADwAAAGRycy9kb3ducmV2LnhtbESPQWvCQBSE7wX/w/IEL6KbVtAYXUVaWuxFqIpeH9ln&#10;Esy+Ddk1if56t1DocZiZb5jlujOlaKh2hWUFr+MIBHFqdcGZguPhcxSDcB5ZY2mZFNzJwXrVe1li&#10;om3LP9TsfSYChF2CCnLvq0RKl+Zk0I1tRRy8i60N+iDrTOoa2wA3pXyLoqk0WHBYyLGi95zS6/5m&#10;FMT32Jya0+7rTN/cfjx2erYZzpUa9LvNAoSnzv+H/9pbrWAyh9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5FdbEAAAA2w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 w:rsidRPr="00A71D5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E1519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A71D5E">
              <w:rPr>
                <w:rFonts w:ascii="Times New Roman" w:hAnsi="Times New Roman"/>
                <w:sz w:val="24"/>
                <w:szCs w:val="24"/>
              </w:rPr>
              <w:t xml:space="preserve">Column Graph.                                                Divided bar Graph.  </w:t>
            </w:r>
          </w:p>
          <w:p w:rsidR="00A71D5E" w:rsidRDefault="00A71D5E" w:rsidP="00A71D5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71D5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E1519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A71D5E">
              <w:rPr>
                <w:rFonts w:ascii="Times New Roman" w:hAnsi="Times New Roman"/>
                <w:sz w:val="24"/>
                <w:szCs w:val="24"/>
              </w:rPr>
              <w:t>Line Graph.                                                      Sector Graph.</w:t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75FF75"/>
          </w:tcPr>
          <w:p w:rsidR="00C43C73" w:rsidRPr="001B3341" w:rsidRDefault="00C43C73" w:rsidP="00C43C73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C43C73" w:rsidP="00A535E8">
            <w:pPr>
              <w:pStyle w:val="QuestionStyle"/>
            </w:pPr>
            <w:r>
              <w:t>Question 3 - 6 refer to the Column Graph below.</w:t>
            </w:r>
          </w:p>
          <w:p w:rsidR="00C43C73" w:rsidRDefault="00C43C73" w:rsidP="00A535E8">
            <w:pPr>
              <w:pStyle w:val="QuestionStyle"/>
            </w:pPr>
            <w:r>
              <w:drawing>
                <wp:inline distT="0" distB="0" distL="0" distR="0" wp14:anchorId="2B156850" wp14:editId="6F4F99BB">
                  <wp:extent cx="4572000" cy="2743200"/>
                  <wp:effectExtent l="0" t="0" r="0" b="0"/>
                  <wp:docPr id="146" name="Chart 14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C43C73" w:rsidRDefault="00C43C73" w:rsidP="00A535E8">
            <w:pPr>
              <w:pStyle w:val="QuestionStyle"/>
            </w:pPr>
            <w:r>
              <w:t>The graph shows Mitchell’s weekly earnings over a period of 10 years.</w:t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75FF75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C43C73" w:rsidP="00A535E8">
            <w:pPr>
              <w:pStyle w:val="QuestionStyle"/>
            </w:pPr>
            <w:r>
              <w:t xml:space="preserve">In </w:t>
            </w:r>
            <w:r w:rsidR="00633F97">
              <w:t>which year did Mitchell earn $70</w:t>
            </w:r>
            <w:r>
              <w:t xml:space="preserve">0? </w:t>
            </w:r>
          </w:p>
          <w:p w:rsidR="00C43C73" w:rsidRDefault="00C43C73" w:rsidP="00A535E8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269057B8" wp14:editId="0A81FC86">
                      <wp:simplePos x="0" y="0"/>
                      <wp:positionH relativeFrom="column">
                        <wp:posOffset>3528060</wp:posOffset>
                      </wp:positionH>
                      <wp:positionV relativeFrom="paragraph">
                        <wp:posOffset>61595</wp:posOffset>
                      </wp:positionV>
                      <wp:extent cx="809625" cy="373380"/>
                      <wp:effectExtent l="0" t="0" r="28575" b="2667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962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FE8A7" id="Rectangle 26" o:spid="_x0000_s1026" style="position:absolute;margin-left:277.8pt;margin-top:4.85pt;width:63.75pt;height:29.4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" filled="f" strokecolor="windowText" strokeweight="1.5pt">
                      <v:path arrowok="t"/>
                    </v:rect>
                  </w:pict>
                </mc:Fallback>
              </mc:AlternateContent>
            </w:r>
          </w:p>
          <w:p w:rsidR="00C43C73" w:rsidRDefault="00C43C73" w:rsidP="00A535E8">
            <w:pPr>
              <w:pStyle w:val="QuestionStyle"/>
            </w:pP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75FF75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C43C73" w:rsidP="00A535E8">
            <w:pPr>
              <w:pStyle w:val="QuestionStyle"/>
            </w:pPr>
            <w:r>
              <w:t>What was his earnings in 2007?</w:t>
            </w:r>
          </w:p>
          <w:p w:rsidR="00C43C73" w:rsidRDefault="00C43C73" w:rsidP="00A535E8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5F56A396" wp14:editId="19CEA4F6">
                      <wp:simplePos x="0" y="0"/>
                      <wp:positionH relativeFrom="column">
                        <wp:posOffset>3649980</wp:posOffset>
                      </wp:positionH>
                      <wp:positionV relativeFrom="paragraph">
                        <wp:posOffset>14605</wp:posOffset>
                      </wp:positionV>
                      <wp:extent cx="809625" cy="373380"/>
                      <wp:effectExtent l="0" t="0" r="28575" b="26670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962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607BF" id="Rectangle 27" o:spid="_x0000_s1026" style="position:absolute;margin-left:287.4pt;margin-top:1.15pt;width:63.75pt;height:29.4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" filled="f" strokecolor="windowText" strokeweight="1.5pt">
                      <v:path arrowok="t"/>
                    </v:rect>
                  </w:pict>
                </mc:Fallback>
              </mc:AlternateContent>
            </w:r>
          </w:p>
          <w:p w:rsidR="00C43C73" w:rsidRDefault="00C43C73" w:rsidP="00A535E8">
            <w:pPr>
              <w:pStyle w:val="QuestionStyle"/>
            </w:pP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75FF75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C43C73" w:rsidP="00A535E8">
            <w:pPr>
              <w:pStyle w:val="QuestionStyle"/>
            </w:pPr>
            <w:r>
              <w:t>In which years did his income drop compared to the previous year?</w:t>
            </w:r>
          </w:p>
          <w:p w:rsidR="00C43C73" w:rsidRDefault="00C43C73" w:rsidP="00A535E8">
            <w:pPr>
              <w:pStyle w:val="QuestionStyle"/>
            </w:pPr>
          </w:p>
          <w:p w:rsidR="00C43C73" w:rsidRDefault="00C43C73" w:rsidP="00A535E8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586560" behindDoc="0" locked="0" layoutInCell="1" allowOverlap="1" wp14:anchorId="3402FA4A" wp14:editId="7148C0C5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27305</wp:posOffset>
                      </wp:positionV>
                      <wp:extent cx="4362450" cy="114300"/>
                      <wp:effectExtent l="0" t="0" r="19050" b="1905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3EF4B8" id="Group 28" o:spid="_x0000_s1026" style="position:absolute;margin-left:27.6pt;margin-top:2.15pt;width:343.5pt;height:9pt;z-index:25158656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CDC8UA&#10;AADbAAAADwAAAGRycy9kb3ducmV2LnhtbESPQWvCQBSE7wX/w/KEXorZ1EMbY1YRi6VehKro9ZF9&#10;JsHs25Bdk9hf3xUKPQ4z8w2TLQdTi45aV1lW8BrFIIhzqysuFBwPm0kCwnlkjbVlUnAnB8vF6CnD&#10;VNuev6nb+0IECLsUFZTeN6mULi/JoItsQxy8i20N+iDbQuoW+wA3tZzG8Zs0WHFYKLGhdUn5dX8z&#10;CpJ7Yk7dafd5pi33Hz87/b56mSn1PB5WcxCeBv8f/mt/aQXTGTy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IMLxQAAANs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8S8EA&#10;AADbAAAADwAAAGRycy9kb3ducmV2LnhtbERPTWvCQBC9C/6HZQQvUjcq1DS6iihKvQjVYq9DdkyC&#10;2dmQXZPYX+8eCj0+3vdy3ZlSNFS7wrKCyTgCQZxaXXCm4Puyf4tBOI+ssbRMCp7kYL3q95aYaNvy&#10;FzVnn4kQwi5BBbn3VSKlS3My6Ma2Ig7czdYGfYB1JnWNbQg3pZxG0bs0WHBoyLGibU7p/fwwCuJn&#10;bK7N9XT4oSO3u9+Tnm9GH0oNB91mAcJT5//Ff+5PrWAW1oc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DvEvBAAAA2wAAAA8AAAAAAAAAAAAAAAAAmAIAAGRycy9kb3du&#10;cmV2LnhtbFBLBQYAAAAABAAEAPUAAACGAw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8Z0MUA&#10;AADbAAAADwAAAGRycy9kb3ducmV2LnhtbESPQWvCQBSE70L/w/IKvUizUcHGNKtIpcVeBG3R6yP7&#10;moRm34bsNon+ercgeBxm5hsmWw2mFh21rrKsYBLFIIhzqysuFHx/vT8nIJxH1lhbJgVncrBaPowy&#10;TLXteU/dwRciQNilqKD0vkmldHlJBl1kG+Lg/djWoA+yLaRusQ9wU8tpHM+lwYrDQokNvZWU/x7+&#10;jILknJhjd9x9nOiT+81lp1/W44VST4/D+hWEp8Hfw7f2ViuYTeD/S/g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xnQxQAAANsAAAAPAAAAAAAAAAAAAAAAAJgCAABkcnMv&#10;ZG93bnJldi54bWxQSwUGAAAAAAQABAD1AAAAigM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ZEoMYA&#10;AADcAAAADwAAAGRycy9kb3ducmV2LnhtbESPQWvCQBCF7wX/wzJCL0U3erAxdRWxtLQXQVvsdciO&#10;STA7G7LbJPrrO4eCtxnem/e+WW0GV6uO2lB5NjCbJqCIc28rLgx8f71NUlAhIlusPZOBKwXYrEcP&#10;K8ys7/lA3TEWSkI4ZGigjLHJtA55SQ7D1DfEop196zDK2hbatthLuKv1PEkW2mHF0lBiQ7uS8svx&#10;1xlIr6k7daf9+w99cv9629vn7dPSmMfxsH0BFWmId/P/9YcV/LnQyjMygV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ZEoM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>
              <w:t xml:space="preserve">               2005 and 2009             2007 and 2012              2008 and 2013             2010 and 2014 </w:t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75FF75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C43C73" w:rsidP="00A535E8">
            <w:pPr>
              <w:pStyle w:val="QuestionStyle"/>
            </w:pPr>
            <w:r>
              <w:t>What is the difference between his highest and lowest weekly earnings?</w:t>
            </w:r>
          </w:p>
          <w:p w:rsidR="00C43C73" w:rsidRDefault="00C43C73" w:rsidP="00A535E8">
            <w:pPr>
              <w:pStyle w:val="QuestionStyle"/>
            </w:pPr>
          </w:p>
          <w:p w:rsidR="00C43C73" w:rsidRDefault="00C43C73" w:rsidP="00A535E8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591680" behindDoc="0" locked="0" layoutInCell="1" allowOverlap="1" wp14:anchorId="425DD724" wp14:editId="25134AB5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40005</wp:posOffset>
                      </wp:positionV>
                      <wp:extent cx="4362450" cy="114300"/>
                      <wp:effectExtent l="0" t="0" r="19050" b="19050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3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F7EC0" id="Group 129" o:spid="_x0000_s1026" style="position:absolute;margin-left:27.6pt;margin-top:3.15pt;width:343.5pt;height:9pt;z-index:25159168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ee8YA&#10;AADcAAAADwAAAGRycy9kb3ducmV2LnhtbESPQUvDQBCF70L/wzIFL2I3VdAYsylFUfRSaJR6HbJj&#10;EpqdDdk1Sf31zkHobYb35r1v8s3sOjXSEFrPBtarBBRx5W3LtYHPj5frFFSIyBY7z2TgRAE2xeIi&#10;x8z6ifc0lrFWEsIhQwNNjH2mdagachhWvicW7dsPDqOsQ63tgJOEu07fJMmddtiyNDTY01ND1bH8&#10;cQbSU+oO42H3+kXvPD3/7uz99urBmMvlvH0EFWmOZ/P/9ZsV/FvBl2dkAl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nee8YAAADcAAAADwAAAAAAAAAAAAAAAACYAgAAZHJz&#10;L2Rvd25yZXYueG1sUEsFBgAAAAAEAAQA9QAAAIs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V74MMA&#10;AADcAAAADwAAAGRycy9kb3ducmV2LnhtbERPTWvCQBC9F/wPywheim5socboKmJR6kWoil6H7JgE&#10;s7Mhuyaxv74rFHqbx/uc+bIzpWiodoVlBeNRBII4tbrgTMHpuBnGIJxH1lhaJgUPcrBc9F7mmGjb&#10;8jc1B5+JEMIuQQW591UipUtzMuhGtiIO3NXWBn2AdSZ1jW0IN6V8i6IPabDg0JBjReuc0tvhbhTE&#10;j9icm/N+e6Edt58/ez1ZvU6VGvS71QyEp87/i//cXzrMfx/D85lwgV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V74MMAAADcAAAADwAAAAAAAAAAAAAAAACYAgAAZHJzL2Rv&#10;d25yZXYueG1sUEsFBgAAAAAEAAQA9QAAAIgDAAAAAA=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fll8QA&#10;AADcAAAADwAAAGRycy9kb3ducmV2LnhtbERPTWvCQBC9C/6HZQq9iNloQWPMKtLS0l6Equh1yI5J&#10;aHY2ZLdJ7K/vFgre5vE+J9sOphYdta6yrGAWxSCIc6srLhScjq/TBITzyBpry6TgRg62m/Eow1Tb&#10;nj+pO/hChBB2KSoovW9SKV1ekkEX2YY4cFfbGvQBtoXULfYh3NRyHscLabDi0FBiQ88l5V+Hb6Mg&#10;uSXm3J33bxf64P7lZ6+Xu8lKqceHYbcG4Wnwd/G/+12H+U9z+HsmX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5ZfEAAAA3AAAAA8AAAAAAAAAAAAAAAAAmAIAAGRycy9k&#10;b3ducmV2LnhtbFBLBQYAAAAABAAEAPUAAACJAwAAAAA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ADMMA&#10;AADcAAAADwAAAGRycy9kb3ducmV2LnhtbERPS2vCQBC+F/wPyxR6KbqxQo3RVaSlohfBB3odsmMS&#10;mp0N2W0S/fWuIPQ2H99zZovOlKKh2hWWFQwHEQji1OqCMwXHw08/BuE8ssbSMim4koPFvPcyw0Tb&#10;lnfU7H0mQgi7BBXk3leJlC7NyaAb2Io4cBdbG/QB1pnUNbYh3JTyI4o+pcGCQ0OOFX3llP7u/4yC&#10;+BqbU3Pars604fb7ttXj5ftEqbfXbjkF4anz/+Kne63D/NEIHs+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tADMMAAADcAAAADwAAAAAAAAAAAAAAAACYAgAAZHJzL2Rv&#10;d25yZXYueG1sUEsFBgAAAAAEAAQA9QAAAIgDAAAAAA==&#10;" strokecolor="windowText" strokeweight="1pt"/>
                    </v:group>
                  </w:pict>
                </mc:Fallback>
              </mc:AlternateContent>
            </w:r>
            <w:r>
              <w:t xml:space="preserve">                $350                            $400                             $450                              $500</w:t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C43C73" w:rsidRPr="001B3341" w:rsidRDefault="00C43C73" w:rsidP="00C43C73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Pr="00277E20" w:rsidRDefault="00C43C73" w:rsidP="00C43C73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Question 7-10 refer to the stem and leaf plot below.</w:t>
            </w:r>
          </w:p>
          <w:p w:rsidR="00C43C73" w:rsidRPr="00277E20" w:rsidRDefault="00C43C73" w:rsidP="00C43C73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Ages of Players of an O</w:t>
            </w:r>
            <w:r w:rsidRPr="00277E20">
              <w:rPr>
                <w:sz w:val="28"/>
                <w:szCs w:val="28"/>
              </w:rPr>
              <w:t>nline Game</w:t>
            </w:r>
          </w:p>
          <w:tbl>
            <w:tblPr>
              <w:tblW w:w="512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</w:tblGrid>
            <w:tr w:rsidR="00C43C73" w:rsidRPr="00277E20" w:rsidTr="008774CC">
              <w:trPr>
                <w:trHeight w:val="57"/>
              </w:trPr>
              <w:tc>
                <w:tcPr>
                  <w:tcW w:w="960" w:type="dxa"/>
                  <w:tcBorders>
                    <w:left w:val="nil"/>
                  </w:tcBorders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960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Stem</w:t>
                  </w:r>
                </w:p>
              </w:tc>
              <w:tc>
                <w:tcPr>
                  <w:tcW w:w="3200" w:type="dxa"/>
                  <w:gridSpan w:val="8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Leaves</w:t>
                  </w:r>
                </w:p>
              </w:tc>
            </w:tr>
            <w:tr w:rsidR="00C43C73" w:rsidRPr="00277E20" w:rsidTr="008774CC">
              <w:trPr>
                <w:trHeight w:val="288"/>
              </w:trPr>
              <w:tc>
                <w:tcPr>
                  <w:tcW w:w="960" w:type="dxa"/>
                  <w:tcBorders>
                    <w:left w:val="nil"/>
                  </w:tcBorders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C43C73" w:rsidRPr="00277E20" w:rsidTr="008774CC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</w:tcBorders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C43C73" w:rsidRPr="00277E20" w:rsidTr="008774CC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</w:tcBorders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C43C73" w:rsidRPr="00277E20" w:rsidTr="008774CC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</w:tcBorders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</w:tr>
            <w:tr w:rsidR="00C43C73" w:rsidRPr="00277E20" w:rsidTr="008774CC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</w:tcBorders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C43C73" w:rsidRPr="00277E20" w:rsidTr="008774CC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</w:tcBorders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C43C73" w:rsidRPr="00277E20" w:rsidTr="008774CC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</w:tcBorders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3C73" w:rsidRPr="00277E20" w:rsidRDefault="00C43C73" w:rsidP="00C43C7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277E2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</w:tbl>
          <w:p w:rsidR="00C43C73" w:rsidRDefault="00C43C73" w:rsidP="00A535E8">
            <w:pPr>
              <w:pStyle w:val="QuestionStyle"/>
            </w:pP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C43C73" w:rsidP="00A535E8">
            <w:pPr>
              <w:pStyle w:val="QuestionStyle"/>
            </w:pPr>
            <w:r>
              <w:t>How many players were 37 years of age?</w:t>
            </w:r>
          </w:p>
          <w:p w:rsidR="00C43C73" w:rsidRDefault="00C43C73" w:rsidP="00A535E8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24E55F65" wp14:editId="0E8960BD">
                      <wp:simplePos x="0" y="0"/>
                      <wp:positionH relativeFrom="column">
                        <wp:posOffset>3400425</wp:posOffset>
                      </wp:positionH>
                      <wp:positionV relativeFrom="paragraph">
                        <wp:posOffset>15240</wp:posOffset>
                      </wp:positionV>
                      <wp:extent cx="809625" cy="373380"/>
                      <wp:effectExtent l="0" t="0" r="28575" b="26670"/>
                      <wp:wrapNone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962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A1D72" id="Rectangle 134" o:spid="_x0000_s1026" style="position:absolute;margin-left:267.75pt;margin-top:1.2pt;width:63.75pt;height:29.4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" filled="f" strokecolor="windowText" strokeweight="1.5pt">
                      <v:path arrowok="t"/>
                    </v:rect>
                  </w:pict>
                </mc:Fallback>
              </mc:AlternateContent>
            </w:r>
          </w:p>
          <w:p w:rsidR="00C43C73" w:rsidRDefault="00C43C73" w:rsidP="00A535E8">
            <w:pPr>
              <w:pStyle w:val="QuestionStyle"/>
            </w:pP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C43C73" w:rsidP="00A535E8">
            <w:pPr>
              <w:pStyle w:val="QuestionStyle"/>
            </w:pPr>
            <w:r>
              <w:t>What age was the youngest player?</w:t>
            </w:r>
          </w:p>
          <w:p w:rsidR="00C43C73" w:rsidRDefault="00C43C73" w:rsidP="00A535E8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21AB6013" wp14:editId="46917B5D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29845</wp:posOffset>
                      </wp:positionV>
                      <wp:extent cx="809625" cy="373380"/>
                      <wp:effectExtent l="0" t="0" r="28575" b="26670"/>
                      <wp:wrapNone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962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5639F" id="Rectangle 135" o:spid="_x0000_s1026" style="position:absolute;margin-left:265.3pt;margin-top:2.35pt;width:63.75pt;height:29.4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" filled="f" strokecolor="windowText" strokeweight="1.5pt">
                      <v:path arrowok="t"/>
                    </v:rect>
                  </w:pict>
                </mc:Fallback>
              </mc:AlternateContent>
            </w:r>
            <w:r w:rsidR="00D4390D">
              <w:t>-</w:t>
            </w:r>
          </w:p>
          <w:p w:rsidR="00C43C73" w:rsidRDefault="00C43C73" w:rsidP="00A535E8">
            <w:pPr>
              <w:pStyle w:val="QuestionStyle"/>
            </w:pP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C43C73" w:rsidP="00A535E8">
            <w:pPr>
              <w:pStyle w:val="QuestionStyle"/>
            </w:pPr>
            <w:r>
              <w:t xml:space="preserve">What age was most common among the players? </w:t>
            </w:r>
          </w:p>
          <w:p w:rsidR="00C43C73" w:rsidRDefault="00C43C73" w:rsidP="00A535E8">
            <w:pPr>
              <w:pStyle w:val="QuestionStyle"/>
            </w:pPr>
          </w:p>
          <w:p w:rsidR="00C43C73" w:rsidRDefault="00C43C73" w:rsidP="00A535E8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565056" behindDoc="0" locked="0" layoutInCell="1" allowOverlap="1" wp14:anchorId="201A8716" wp14:editId="34BD1063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38735</wp:posOffset>
                      </wp:positionV>
                      <wp:extent cx="4362450" cy="114300"/>
                      <wp:effectExtent l="0" t="0" r="19050" b="1905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3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B1CB6F" id="Group 136" o:spid="_x0000_s1026" style="position:absolute;margin-left:44.7pt;margin-top:3.05pt;width:343.5pt;height:9pt;z-index:25156505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BGD8MA&#10;AADcAAAADwAAAGRycy9kb3ducmV2LnhtbERPS2vCQBC+F/wPyxR6KbqxQo3RVUSp2IvgA70O2TEJ&#10;zc6G7DaJ/npXKPQ2H99zZovOlKKh2hWWFQwHEQji1OqCMwWn41c/BuE8ssbSMim4kYPFvPcyw0Tb&#10;lvfUHHwmQgi7BBXk3leJlC7NyaAb2Io4cFdbG/QB1pnUNbYh3JTyI4o+pcGCQ0OOFa1ySn8Ov0ZB&#10;fIvNuTnvNhf65nZ93+nx8n2i1Ntrt5yC8NT5f/Gfe6vD/NEYns+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BGD8MAAADcAAAADwAAAAAAAAAAAAAAAACYAgAAZHJzL2Rv&#10;d25yZXYueG1sUEsFBgAAAAAEAAQA9QAAAIg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/SfcYA&#10;AADcAAAADwAAAGRycy9kb3ducmV2LnhtbESPQUvDQBCF70L/wzIFL2I3VdAYsylFUfRSaJR6HbJj&#10;EpqdDdk1Sf31zkHobYb35r1v8s3sOjXSEFrPBtarBBRx5W3LtYHPj5frFFSIyBY7z2TgRAE2xeIi&#10;x8z6ifc0lrFWEsIhQwNNjH2mdagachhWvicW7dsPDqOsQ63tgJOEu07fJMmddtiyNDTY01ND1bH8&#10;cQbSU+oO42H3+kXvPD3/7uz99urBmMvlvH0EFWmOZ/P/9ZsV/FuhlWdkAl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/SfcYAAADcAAAADwAAAAAAAAAAAAAAAACYAgAAZHJz&#10;L2Rvd25yZXYueG1sUEsFBgAAAAAEAAQA9QAAAIsDAAAAAA=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35sQA&#10;AADcAAAADwAAAGRycy9kb3ducmV2LnhtbERPTWvCQBC9C/0PyxR6Kc1GC22MriKKUi+CtsTrkJ0m&#10;odnZkN0msb++Kwje5vE+Z74cTC06al1lWcE4ikEQ51ZXXCj4+ty+JCCcR9ZYWyYFF3KwXDyM5phq&#10;2/ORupMvRAhhl6KC0vsmldLlJRl0kW2IA/dtW4M+wLaQusU+hJtaTuL4TRqsODSU2NC6pPzn9GsU&#10;JJfEZF122J1pz/3m76DfV89TpZ4eh9UMhKfB38U394cO81+ncH0mXC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Dd+bEAAAA3AAAAA8AAAAAAAAAAAAAAAAAmAIAAGRycy9k&#10;b3ducmV2LnhtbFBLBQYAAAAABAAEAPUAAACJAwAAAAA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+tBsYA&#10;AADcAAAADwAAAGRycy9kb3ducmV2LnhtbESPQUvDQBCF70L/wzIFL2I3FdEYsylFUfRSaJR6HbJj&#10;EpqdDdk1Sf31zkHobYb35r1v8s3sOjXSEFrPBtarBBRx5W3LtYHPj5frFFSIyBY7z2TgRAE2xeIi&#10;x8z6ifc0lrFWEsIhQwNNjH2mdagachhWvicW7dsPDqOsQ63tgJOEu07fJMmddtiyNDTY01ND1bH8&#10;cQbSU+oO42H3+kXvPD3/7uz99urBmMvlvH0EFWmOZ/P/9ZsV/FvBl2dkAl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D+tBs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>
              <w:t xml:space="preserve">                      12                                 25                                 37                                  41</w:t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C43C73" w:rsidP="00A535E8">
            <w:pPr>
              <w:pStyle w:val="QuestionStyle"/>
            </w:pPr>
            <w:r>
              <w:t>How many players were older than 50 years of age?</w:t>
            </w:r>
          </w:p>
          <w:p w:rsidR="00C43C73" w:rsidRDefault="00C43C73" w:rsidP="00A535E8">
            <w:pPr>
              <w:pStyle w:val="QuestionStyle"/>
            </w:pPr>
          </w:p>
          <w:p w:rsidR="00C43C73" w:rsidRDefault="00C43C73" w:rsidP="00A535E8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571200" behindDoc="0" locked="0" layoutInCell="1" allowOverlap="1" wp14:anchorId="542A850C" wp14:editId="7E3F0A7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33020</wp:posOffset>
                      </wp:positionV>
                      <wp:extent cx="4362450" cy="114300"/>
                      <wp:effectExtent l="0" t="0" r="19050" b="1905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4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EC1249" id="Group 141" o:spid="_x0000_s1026" style="position:absolute;margin-left:44.7pt;margin-top:2.6pt;width:343.5pt;height:9pt;z-index:25157120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W6sQA&#10;AADcAAAADwAAAGRycy9kb3ducmV2LnhtbERPTWvCQBC9C/6HZQq9iNkoRWPMKtLS0l6Equh1yI5J&#10;aHY2ZLdJ7K/vFgre5vE+J9sOphYdta6yrGAWxSCIc6srLhScjq/TBITzyBpry6TgRg62m/Eow1Tb&#10;nj+pO/hChBB2KSoovW9SKV1ekkEX2YY4cFfbGvQBtoXULfYh3NRyHscLabDi0FBiQ88l5V+Hb6Mg&#10;uSXm3J33bxf64P7lZ6+Xu8lKqceHYbcG4Wnwd/G/+12H+U9z+HsmX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hlurEAAAA3A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zccQA&#10;AADcAAAADwAAAGRycy9kb3ducmV2LnhtbERPTWvCQBC9C/0PyxR6kbqpljZNXUUURS9Co9jrkJ0m&#10;odnZkN0m0V/vCgVv83ifM533phItNa60rOBlFIEgzqwuOVdwPKyfYxDOI2usLJOCMzmYzx4GU0y0&#10;7fiL2tTnIoSwS1BB4X2dSOmyggy6ka2JA/djG4M+wCaXusEuhJtKjqPoTRosOTQUWNOyoOw3/TMK&#10;4nNsTu1pv/mmHXery16/L4YfSj099otPEJ56fxf/u7c6zH+dwO2Zc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tM3HEAAAA3AAAAA8AAAAAAAAAAAAAAAAAmAIAAGRycy9k&#10;b3ducmV2LnhtbFBLBQYAAAAABAAEAPUAAACJAw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rBcMA&#10;AADcAAAADwAAAGRycy9kb3ducmV2LnhtbERPS2vCQBC+F/wPyxR6KbqxSI3RVaSlohfBB3odsmMS&#10;mp0N2W0S/fWuIPQ2H99zZovOlKKh2hWWFQwHEQji1OqCMwXHw08/BuE8ssbSMim4koPFvPcyw0Tb&#10;lnfU7H0mQgi7BBXk3leJlC7NyaAb2Io4cBdbG/QB1pnUNbYh3JTyI4o+pcGCQ0OOFX3llP7u/4yC&#10;+BqbU3Pars604fb7ttXj5ftEqbfXbjkF4anz/+Kne63D/NEIHs+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SrBcMAAADcAAAADwAAAAAAAAAAAAAAAACYAgAAZHJzL2Rv&#10;d25yZXYueG1sUEsFBgAAAAAEAAQA9QAAAIg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OnsQA&#10;AADcAAAADwAAAGRycy9kb3ducmV2LnhtbERPTWvCQBC9C/0PyxR6kbqp2DZNXUUURS9Co9jrkJ0m&#10;odnZkN0m0V/vCgVv83ifM533phItNa60rOBlFIEgzqwuOVdwPKyfYxDOI2usLJOCMzmYzx4GU0y0&#10;7fiL2tTnIoSwS1BB4X2dSOmyggy6ka2JA/djG4M+wCaXusEuhJtKjqPoTRosOTQUWNOyoOw3/TMK&#10;4nNsTu1pv/mmHXery16/L4YfSj099otPEJ56fxf/u7c6zJ+8wu2Zc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IDp7EAAAA3A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>
              <w:t xml:space="preserve">                       4                                  7                                    8                                   9</w:t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78288D" w:rsidP="00A535E8">
            <w:pPr>
              <w:pStyle w:val="QuestionStyle"/>
            </w:pPr>
            <w:r>
              <w:t>James wants to collect data on the reading preferences of the people in Canberra.</w:t>
            </w:r>
          </w:p>
          <w:p w:rsidR="0078288D" w:rsidRDefault="0078288D" w:rsidP="00A535E8">
            <w:pPr>
              <w:pStyle w:val="QuestionStyle"/>
            </w:pPr>
            <w:r>
              <w:t xml:space="preserve">Which would not be a practical way of conducting his research? </w:t>
            </w:r>
          </w:p>
          <w:p w:rsidR="0078288D" w:rsidRDefault="0078288D" w:rsidP="00A535E8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39808" behindDoc="0" locked="0" layoutInCell="1" allowOverlap="1" wp14:anchorId="5380EFF6" wp14:editId="148298E5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36195</wp:posOffset>
                      </wp:positionV>
                      <wp:extent cx="175260" cy="853440"/>
                      <wp:effectExtent l="0" t="0" r="15240" b="2286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" cy="85344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5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95AE9E" id="Group 50" o:spid="_x0000_s1026" style="position:absolute;margin-left:48pt;margin-top:2.85pt;width:13.8pt;height:67.2pt;z-index:251639808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8cMUA&#10;AADbAAAADwAAAGRycy9kb3ducmV2LnhtbESPQWvCQBSE70L/w/IKvUizUdDGNKtIpcVeBG3R6yP7&#10;moRm34bsNon+ercgeBxm5hsmWw2mFh21rrKsYBLFIIhzqysuFHx/vT8nIJxH1lhbJgVncrBaPowy&#10;TLXteU/dwRciQNilqKD0vkmldHlJBl1kG+Lg/djWoA+yLaRusQ9wU8tpHM+lwYrDQokNvZWU/x7+&#10;jILknJhjd9x9nOiT+81lp1/W44VST4/D+hWEp8Hfw7f2ViuYTeD/S/g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PxwxQAAANs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iB8QA&#10;AADbAAAADwAAAGRycy9kb3ducmV2LnhtbESPQWvCQBSE7wX/w/IEL0U3Cq0xuoq0KPUiVEWvj+wz&#10;CWbfhuyaxP76rlDocZiZb5jFqjOlaKh2hWUF41EEgji1uuBMwem4GcYgnEfWWFomBQ9ysFr2XhaY&#10;aNvyNzUHn4kAYZeggtz7KpHSpTkZdCNbEQfvamuDPsg6k7rGNsBNKSdR9C4NFhwWcqzoI6f0drgb&#10;BfEjNufmvN9eaMft589eT9evM6UG/W49B+Gp8//hv/aXVvA2ge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CYgfEAAAA2wAAAA8AAAAAAAAAAAAAAAAAmAIAAGRycy9k&#10;b3ducmV2LnhtbFBLBQYAAAAABAAEAPUAAACJAw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HnMUA&#10;AADbAAAADwAAAGRycy9kb3ducmV2LnhtbESPQWvCQBSE70L/w/IKvUjdVGmbpq4iiqIXoVHs9ZF9&#10;TUKzb0N2m0R/vSsUPA4z8w0znfemEi01rrSs4GUUgSDOrC45V3A8rJ9jEM4ja6wsk4IzOZjPHgZT&#10;TLTt+Iva1OciQNglqKDwvk6kdFlBBt3I1sTB+7GNQR9kk0vdYBfgppLjKHqTBksOCwXWtCwo+03/&#10;jIL4HJtTe9pvvmnH3eqy1++L4YdST4/94hOEp97fw//trVbwOoHb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secxQAAANsAAAAPAAAAAAAAAAAAAAAAAJgCAABkcnMv&#10;ZG93bnJldi54bWxQSwUGAAAAAAQABAD1AAAAigMAAAAA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f6MUA&#10;AADbAAAADwAAAGRycy9kb3ducmV2LnhtbESPQWvCQBSE70L/w/IKvUjdVGybpq4iiqIXoVHs9ZF9&#10;TUKzb0N2m0R/vSsUPA4z8w0znfemEi01rrSs4GUUgSDOrC45V3A8rJ9jEM4ja6wsk4IzOZjPHgZT&#10;TLTt+Iva1OciQNglqKDwvk6kdFlBBt3I1sTB+7GNQR9kk0vdYBfgppLjKHqTBksOCwXWtCwo+03/&#10;jIL4HJtTe9pvvmnH3eqy1++L4YdST4/94hOEp97fw//trVbwOoHb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51/oxQAAANsAAAAPAAAAAAAAAAAAAAAAAJgCAABkcnMv&#10;ZG93bnJldi54bWxQSwUGAAAAAAQABAD1AAAAigMAAAAA&#10;" strokecolor="windowText" strokeweight="1pt"/>
                    </v:group>
                  </w:pict>
                </mc:Fallback>
              </mc:AlternateContent>
            </w:r>
            <w:r w:rsidR="00825176">
              <w:t xml:space="preserve">                        </w:t>
            </w:r>
            <w:r>
              <w:t>Interviewing every person in Canberra.</w:t>
            </w:r>
          </w:p>
          <w:p w:rsidR="0078288D" w:rsidRDefault="00825176" w:rsidP="00A535E8">
            <w:pPr>
              <w:pStyle w:val="QuestionStyle"/>
            </w:pPr>
            <w:r>
              <w:t xml:space="preserve">                        </w:t>
            </w:r>
            <w:r w:rsidR="0078288D">
              <w:t>Interviewing a sample of 120 people in Canberra.</w:t>
            </w:r>
          </w:p>
          <w:p w:rsidR="0078288D" w:rsidRDefault="00825176" w:rsidP="00D4390D">
            <w:pPr>
              <w:pStyle w:val="QuestionStyle"/>
              <w:tabs>
                <w:tab w:val="right" w:pos="9039"/>
              </w:tabs>
            </w:pPr>
            <w:r>
              <w:t xml:space="preserve">                        </w:t>
            </w:r>
            <w:r w:rsidR="0078288D">
              <w:t>Giving a survey form to 200 people in Canberra.</w:t>
            </w:r>
            <w:r w:rsidR="00D4390D">
              <w:tab/>
            </w:r>
          </w:p>
          <w:p w:rsidR="0078288D" w:rsidRDefault="00825176" w:rsidP="00A535E8">
            <w:pPr>
              <w:pStyle w:val="QuestionStyle"/>
            </w:pPr>
            <w:r>
              <w:t xml:space="preserve">                        </w:t>
            </w:r>
            <w:r w:rsidR="0078288D">
              <w:t xml:space="preserve">Asking a bookstore for access to their records of sales.  </w:t>
            </w:r>
          </w:p>
        </w:tc>
      </w:tr>
      <w:tr w:rsidR="00C43C73" w:rsidTr="00355BFD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43C73" w:rsidRPr="00F454B7" w:rsidRDefault="00C43C73" w:rsidP="00F454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F23DEB" w:rsidP="00A535E8">
            <w:pPr>
              <w:pStyle w:val="QuestionStyle"/>
            </w:pPr>
            <w:r>
              <w:rPr>
                <w:b/>
              </w:rPr>
              <w:t>Question 12</w:t>
            </w:r>
            <w:r w:rsidR="00355BFD">
              <w:rPr>
                <w:b/>
              </w:rPr>
              <w:t>-</w:t>
            </w:r>
            <w:r>
              <w:rPr>
                <w:b/>
              </w:rPr>
              <w:t>16</w:t>
            </w:r>
            <w:r w:rsidR="00355BFD">
              <w:rPr>
                <w:b/>
              </w:rPr>
              <w:t xml:space="preserve"> refer to the line graph below.</w:t>
            </w:r>
          </w:p>
          <w:p w:rsidR="00F454B7" w:rsidRDefault="00355BFD" w:rsidP="00A535E8">
            <w:pPr>
              <w:pStyle w:val="QuestionStyle"/>
            </w:pPr>
            <w:r>
              <w:drawing>
                <wp:inline distT="0" distB="0" distL="0" distR="0" wp14:anchorId="07E1ABF0" wp14:editId="778DB8A7">
                  <wp:extent cx="4572000" cy="2743200"/>
                  <wp:effectExtent l="0" t="0" r="0" b="0"/>
                  <wp:docPr id="188" name="Chart 18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355BFD" w:rsidP="00A535E8">
            <w:pPr>
              <w:pStyle w:val="QuestionStyle"/>
            </w:pPr>
            <w:r>
              <w:t>Which month recorded 30 mm of rainfall?</w:t>
            </w:r>
          </w:p>
          <w:p w:rsidR="00355BFD" w:rsidRDefault="00355BFD" w:rsidP="00A535E8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4444CC" wp14:editId="23100414">
                      <wp:simplePos x="0" y="0"/>
                      <wp:positionH relativeFrom="column">
                        <wp:posOffset>3201670</wp:posOffset>
                      </wp:positionH>
                      <wp:positionV relativeFrom="paragraph">
                        <wp:posOffset>20955</wp:posOffset>
                      </wp:positionV>
                      <wp:extent cx="1341120" cy="373380"/>
                      <wp:effectExtent l="0" t="0" r="11430" b="26670"/>
                      <wp:wrapNone/>
                      <wp:docPr id="189" name="Rectangl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4112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205FEB" id="Rectangle 189" o:spid="_x0000_s1026" style="position:absolute;margin-left:252.1pt;margin-top:1.65pt;width:105.6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" filled="f" strokecolor="windowText" strokeweight="1.5pt">
                      <v:path arrowok="t"/>
                    </v:rect>
                  </w:pict>
                </mc:Fallback>
              </mc:AlternateContent>
            </w:r>
          </w:p>
          <w:p w:rsidR="00355BFD" w:rsidRDefault="00355BFD" w:rsidP="00A535E8">
            <w:pPr>
              <w:pStyle w:val="QuestionStyle"/>
            </w:pP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355BFD" w:rsidP="00A535E8">
            <w:pPr>
              <w:pStyle w:val="QuestionStyle"/>
            </w:pPr>
            <w:r>
              <w:t>Which month had a 15 mm increase in rainfall compared to the previous month?</w:t>
            </w:r>
          </w:p>
          <w:p w:rsidR="00355BFD" w:rsidRDefault="00355BFD" w:rsidP="00A535E8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18BD1C" wp14:editId="761BB4EF">
                      <wp:simplePos x="0" y="0"/>
                      <wp:positionH relativeFrom="column">
                        <wp:posOffset>3201670</wp:posOffset>
                      </wp:positionH>
                      <wp:positionV relativeFrom="paragraph">
                        <wp:posOffset>43815</wp:posOffset>
                      </wp:positionV>
                      <wp:extent cx="1310640" cy="373380"/>
                      <wp:effectExtent l="0" t="0" r="22860" b="26670"/>
                      <wp:wrapNone/>
                      <wp:docPr id="190" name="Rectangl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106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CC931" id="Rectangle 190" o:spid="_x0000_s1026" style="position:absolute;margin-left:252.1pt;margin-top:3.45pt;width:103.2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" filled="f" strokecolor="windowText" strokeweight="1.5pt">
                      <v:path arrowok="t"/>
                    </v:rect>
                  </w:pict>
                </mc:Fallback>
              </mc:AlternateContent>
            </w:r>
          </w:p>
          <w:p w:rsidR="00355BFD" w:rsidRDefault="00355BFD" w:rsidP="00A535E8">
            <w:pPr>
              <w:pStyle w:val="QuestionStyle"/>
            </w:pP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355BFD" w:rsidP="00A535E8">
            <w:pPr>
              <w:pStyle w:val="QuestionStyle"/>
            </w:pPr>
            <w:r>
              <w:t>What was the difference between the highest and lowest monthly rainfall recordings?</w:t>
            </w:r>
          </w:p>
          <w:p w:rsidR="00355BFD" w:rsidRDefault="00355BFD" w:rsidP="00A535E8">
            <w:pPr>
              <w:pStyle w:val="QuestionStyle"/>
            </w:pPr>
          </w:p>
          <w:p w:rsidR="00355BFD" w:rsidRDefault="00355BFD" w:rsidP="00355BFD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1E63CA4" wp14:editId="58B1519E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22225</wp:posOffset>
                      </wp:positionV>
                      <wp:extent cx="4362450" cy="114300"/>
                      <wp:effectExtent l="0" t="0" r="19050" b="19050"/>
                      <wp:wrapNone/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9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3466A" id="Group 191" o:spid="_x0000_s1026" style="position:absolute;margin-left:36.6pt;margin-top:1.75pt;width:343.5pt;height:9pt;z-index:25167872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6rcMA&#10;AADcAAAADwAAAGRycy9kb3ducmV2LnhtbERPTWvCQBC9F/wPywi9FLOphzbGrCIWS70IVdHrkB2T&#10;YHY2ZNck9td3hUJv83ifky0HU4uOWldZVvAaxSCIc6srLhQcD5tJAsJ5ZI21ZVJwJwfLxegpw1Tb&#10;nr+p2/tChBB2KSoovW9SKV1ekkEX2YY4cBfbGvQBtoXULfYh3NRyGsdv0mDFoaHEhtYl5df9zShI&#10;7ok5dafd55m23H/87PT76mWm1PN4WM1BeBr8v/jP/aXD/NkUHs+E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G6rcMAAADcAAAADwAAAAAAAAAAAAAAAACYAgAAZHJzL2Rv&#10;d25yZXYueG1sUEsFBgAAAAAEAAQA9QAAAIg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0fNsQA&#10;AADcAAAADwAAAGRycy9kb3ducmV2LnhtbERPTWvCQBC9C/0PyxR6Kc1GC22MriKKUi+CtsTrkJ0m&#10;odnZkN0msb++Kwje5vE+Z74cTC06al1lWcE4ikEQ51ZXXCj4+ty+JCCcR9ZYWyYFF3KwXDyM5phq&#10;2/ORupMvRAhhl6KC0vsmldLlJRl0kW2IA/dtW4M+wLaQusU+hJtaTuL4TRqsODSU2NC6pPzn9GsU&#10;JJfEZF122J1pz/3m76DfV89TpZ4eh9UMhKfB38U394cO86evcH0mXC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HzbEAAAA3AAAAA8AAAAAAAAAAAAAAAAAmAIAAGRycy9k&#10;b3ducmV2LnhtbFBLBQYAAAAABAAEAPUAAACJAw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HQsQA&#10;AADcAAAADwAAAGRycy9kb3ducmV2LnhtbERPTWvCQBC9C/0PyxR6Kc1GKW2MriKKUi+CtsTrkJ0m&#10;odnZkN0msb++Kwje5vE+Z74cTC06al1lWcE4ikEQ51ZXXCj4+ty+JCCcR9ZYWyYFF3KwXDyM5phq&#10;2/ORupMvRAhhl6KC0vsmldLlJRl0kW2IA/dtW4M+wLaQusU+hJtaTuL4TRqsODSU2NC6pPzn9GsU&#10;JJfEZF122J1pz/3m76DfV89TpZ4eh9UMhKfB38U394cO86evcH0mXC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kh0LEAAAA3AAAAA8AAAAAAAAAAAAAAAAAmAIAAGRycy9k&#10;b3ducmV2LnhtbFBLBQYAAAAABAAEAPUAAACJAwAAAAA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i2cQA&#10;AADcAAAADwAAAGRycy9kb3ducmV2LnhtbERPTWvCQBC9C/0PyxR6Kc1GoW2MriKKUi+CtsTrkJ0m&#10;odnZkN0msb++Kwje5vE+Z74cTC06al1lWcE4ikEQ51ZXXCj4+ty+JCCcR9ZYWyYFF3KwXDyM5phq&#10;2/ORupMvRAhhl6KC0vsmldLlJRl0kW2IA/dtW4M+wLaQusU+hJtaTuL4TRqsODSU2NC6pPzn9GsU&#10;JJfEZF122J1pz/3m76DfV89TpZ4eh9UMhKfB38U394cO86evcH0mXC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oItnEAAAA3A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>
              <w:t xml:space="preserve">                    15 mm                         20 mm                         25 mm                          30 mm</w:t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5BFD" w:rsidRDefault="00355BFD" w:rsidP="00A535E8">
            <w:pPr>
              <w:pStyle w:val="QuestionStyle"/>
            </w:pPr>
            <w:r>
              <w:t xml:space="preserve">The same amount </w:t>
            </w:r>
            <w:r w:rsidR="005C590B">
              <w:t>of rainfall was recorded in five</w:t>
            </w:r>
            <w:r>
              <w:t xml:space="preserve"> different months.</w:t>
            </w:r>
          </w:p>
          <w:p w:rsidR="00C43C73" w:rsidRDefault="00355BFD" w:rsidP="00A535E8">
            <w:pPr>
              <w:pStyle w:val="QuestionStyle"/>
            </w:pPr>
            <w:r>
              <w:t xml:space="preserve">What was this amount? </w:t>
            </w:r>
          </w:p>
          <w:p w:rsidR="00355BFD" w:rsidRDefault="00355BFD" w:rsidP="00A535E8">
            <w:pPr>
              <w:pStyle w:val="QuestionStyle"/>
            </w:pPr>
          </w:p>
          <w:p w:rsidR="00355BFD" w:rsidRDefault="005A4FEA" w:rsidP="00A535E8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AF6DC9D" wp14:editId="2B7A4755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22225</wp:posOffset>
                      </wp:positionV>
                      <wp:extent cx="4362450" cy="114300"/>
                      <wp:effectExtent l="0" t="0" r="19050" b="19050"/>
                      <wp:wrapNone/>
                      <wp:docPr id="196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9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D3F2DD" id="Group 196" o:spid="_x0000_s1026" style="position:absolute;margin-left:36pt;margin-top:1.75pt;width:343.5pt;height:9pt;z-index:25168486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YZNcQA&#10;AADcAAAADwAAAGRycy9kb3ducmV2LnhtbERPTWvCQBC9F/wPywi9FLOxhxpjVhGlpb0IjaLXITsm&#10;wexsyG6T2F/fLRR6m8f7nGwzmkb01LnasoJ5FIMgLqyuuVRwOr7OEhDOI2tsLJOCOznYrCcPGaba&#10;DvxJfe5LEULYpaig8r5NpXRFRQZdZFviwF1tZ9AH2JVSdziEcNPI5zh+kQZrDg0VtrSrqLjlX0ZB&#10;ck/MuT8f3i70wcP++6AX26elUo/TcbsC4Wn0/+I/97sO85cL+H0mX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2GTXEAAAA3A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NR8YA&#10;AADcAAAADwAAAGRycy9kb3ducmV2LnhtbESPQWvCQBCF7wX/wzJCL6Vu7KGNqauIYqkXoSr2OmSn&#10;STA7G7JrEvvrnUOhtxnem/e+mS8HV6uO2lB5NjCdJKCIc28rLgycjtvnFFSIyBZrz2TgRgGWi9HD&#10;HDPre/6i7hALJSEcMjRQxthkWoe8JIdh4hti0X586zDK2hbatthLuKv1S5K8aocVS0OJDa1Lyi+H&#10;qzOQ3lJ37s77j2/acb/53du31dPMmMfxsHoHFWmI/+a/608r+DOhlWdkAr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mNR8YAAADcAAAADwAAAAAAAAAAAAAAAACYAgAAZHJz&#10;L2Rvd25yZXYueG1sUEsFBgAAAAAEAAQA9QAAAIsDAAAAAA=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Uo3MMA&#10;AADcAAAADwAAAGRycy9kb3ducmV2LnhtbERPS2vCQBC+C/0PyxR6Ed3ooSbRVUSxtBfBB3odstMk&#10;NDsbsmsS++u7BcHbfHzPWax6U4mWGldaVjAZRyCIM6tLzhWcT7tRDMJ5ZI2VZVJwJwer5ctggam2&#10;HR+oPfpchBB2KSoovK9TKV1WkEE3tjVx4L5tY9AH2ORSN9iFcFPJaRS9S4Mlh4YCa9oUlP0cb0ZB&#10;fI/Npb3sP670xd32d69n62Gi1Ntrv56D8NT7p/jh/tR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Uo3MMAAADcAAAADwAAAAAAAAAAAAAAAACYAgAAZHJzL2Rv&#10;d25yZXYueG1sUEsFBgAAAAAEAAQA9QAAAIg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1usQA&#10;AADcAAAADwAAAGRycy9kb3ducmV2LnhtbESPQWvCQBSE7wX/w/IEL6Vu9GDT6CqiKHoRqqLXR/Y1&#10;Cc2+Ddk1if56Vyj0OMzMN8xs0ZlSNFS7wrKC0TACQZxaXXCm4HzafMQgnEfWWFomBXdysJj33maY&#10;aNvyNzVHn4kAYZeggtz7KpHSpTkZdENbEQfvx9YGfZB1JnWNbYCbUo6jaCINFhwWcqxolVP6e7wZ&#10;BfE9Npfmctheac/t+nHQn8v3L6UG/W45BeGp8//hv/ZOKwhE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wdbrEAAAA3A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>
              <w:t xml:space="preserve">                    15 mm                         25 mm                         35 mm                          40 mm                      </w:t>
            </w:r>
          </w:p>
        </w:tc>
      </w:tr>
      <w:tr w:rsidR="00C43C73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43C73" w:rsidRPr="001B3341" w:rsidRDefault="00C43C73" w:rsidP="00C43C7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3C73" w:rsidRDefault="00B91199" w:rsidP="00A535E8">
            <w:pPr>
              <w:pStyle w:val="QuestionStyle"/>
            </w:pPr>
            <w:r>
              <w:t>What type of data is represented in the graph above.</w:t>
            </w:r>
          </w:p>
          <w:p w:rsidR="00B91199" w:rsidRPr="00B91199" w:rsidRDefault="00B91199" w:rsidP="00B91199">
            <w:pPr>
              <w:rPr>
                <w:rFonts w:ascii="Times New Roman" w:hAnsi="Times New Roman"/>
                <w:sz w:val="14"/>
                <w:szCs w:val="14"/>
                <w:lang w:eastAsia="en-AU"/>
              </w:rPr>
            </w:pPr>
          </w:p>
          <w:p w:rsidR="00B91199" w:rsidRPr="00B91199" w:rsidRDefault="00B91199" w:rsidP="00B91199">
            <w:pPr>
              <w:rPr>
                <w:rFonts w:ascii="Times New Roman" w:hAnsi="Times New Roman"/>
                <w:sz w:val="24"/>
                <w:szCs w:val="24"/>
                <w:lang w:eastAsia="en-AU"/>
              </w:rPr>
            </w:pPr>
            <w:r w:rsidRPr="00B91199">
              <w:rPr>
                <w:rFonts w:ascii="Times New Roman" w:hAnsi="Times New Roman"/>
                <w:noProof/>
                <w:sz w:val="32"/>
                <w:szCs w:val="32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28575</wp:posOffset>
                      </wp:positionV>
                      <wp:extent cx="2929890" cy="388620"/>
                      <wp:effectExtent l="0" t="0" r="22860" b="1143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20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56E664" id="Group 206" o:spid="_x0000_s1026" style="position:absolute;margin-left:8.85pt;margin-top:2.25pt;width:230.7pt;height:30.6pt;z-index:251656704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tzsUA&#10;AADcAAAADwAAAGRycy9kb3ducmV2LnhtbESPQWvCQBSE7wX/w/IEL0U3eqgxuopYLPUiVEWvj+wz&#10;CWbfhuw2if31riD0OMzMN8xi1ZlSNFS7wrKC8SgCQZxaXXCm4HTcDmMQziNrLC2Tgjs5WC17bwtM&#10;tG35h5qDz0SAsEtQQe59lUjp0pwMupGtiIN3tbVBH2SdSV1jG+CmlJMo+pAGCw4LOVa0ySm9HX6N&#10;gvgem3Nz3n9daMft599eT9fvM6UG/W49B+Gp8//hV/tbK5hEU3i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e3OxQAAANw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5vMIA&#10;AADcAAAADwAAAGRycy9kb3ducmV2LnhtbERPy4rCMBTdD/gP4QpuBk114dRqFHFQnI3gA91emmtb&#10;bG5Kk2mrXz9ZDLg8nPdi1ZlSNFS7wrKC8SgCQZxaXXCm4HLeDmMQziNrLC2Tgic5WC17HwtMtG35&#10;SM3JZyKEsEtQQe59lUjp0pwMupGtiAN3t7VBH2CdSV1jG8JNKSdRNJUGCw4NOVa0ySl9nH6NgvgZ&#10;m2tzPexu9MPt9+ugv9afM6UG/W49B+Gp82/xv3uvFUyisDacC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Bnm8wgAAANwAAAAPAAAAAAAAAAAAAAAAAJgCAABkcnMvZG93&#10;bnJldi54bWxQSwUGAAAAAAQABAD1AAAAhwMAAAAA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cJ8UA&#10;AADcAAAADwAAAGRycy9kb3ducmV2LnhtbESPQWvCQBSE74L/YXmCF9FNPWiMriKWir0IVdHrI/tM&#10;gtm3IbtNYn99tyD0OMzMN8xq05lSNFS7wrKCt0kEgji1uuBMweX8MY5BOI+ssbRMCp7kYLPu91aY&#10;aNvyFzUnn4kAYZeggtz7KpHSpTkZdBNbEQfvbmuDPsg6k7rGNsBNKadRNJMGCw4LOVa0yyl9nL6N&#10;gvgZm2tzPe5v9Mnt+89Rz7ejhVLDQbddgvDU+f/wq33QCqbRAv7Oh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StwnxQAAANwAAAAPAAAAAAAAAAAAAAAAAJgCAABkcnMv&#10;ZG93bnJldi54bWxQSwUGAAAAAAQABAD1AAAAigM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jZ8MA&#10;AADcAAAADwAAAGRycy9kb3ducmV2LnhtbERPy2rCQBTdF/yH4Qpuik7Mok1TJ0EslnYjqEW3l8xt&#10;EszcCZlpHv36zqLg8nDem3w0jeipc7VlBetVBIK4sLrmUsHXeb9MQDiPrLGxTAomcpBns4cNptoO&#10;fKT+5EsRQtilqKDyvk2ldEVFBt3KtsSB+7adQR9gV0rd4RDCTSPjKHqSBmsODRW2tKuouJ1+jIJk&#10;Ssylvxzer/TJw9vvQT9vH1+UWszH7SsIT6O/i//dH1pBvA7zw5lwBG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njZ8MAAADcAAAADwAAAAAAAAAAAAAAAACYAgAAZHJzL2Rv&#10;d25yZXYueG1sUEsFBgAAAAAEAAQA9QAAAIgDAAAAAA==&#10;" strokecolor="windowText" strokeweight="1pt"/>
                    </v:group>
                  </w:pict>
                </mc:Fallback>
              </mc:AlternateContent>
            </w:r>
            <w:r w:rsidRPr="00B91199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Observed </w:t>
            </w:r>
            <w:r w:rsidRPr="00B91199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Categorical Data.     </w:t>
            </w:r>
            <w:r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                      Measured</w:t>
            </w:r>
            <w:r w:rsidRPr="00B91199">
              <w:rPr>
                <w:rFonts w:ascii="Times New Roman" w:hAnsi="Times New Roman"/>
                <w:sz w:val="24"/>
                <w:szCs w:val="24"/>
                <w:lang w:eastAsia="en-AU"/>
              </w:rPr>
              <w:t xml:space="preserve"> Categorical Data.       </w:t>
            </w:r>
          </w:p>
          <w:p w:rsidR="00B91199" w:rsidRPr="00B91199" w:rsidRDefault="00B91199" w:rsidP="00B91199">
            <w:pPr>
              <w:rPr>
                <w:rFonts w:ascii="Times New Roman" w:hAnsi="Times New Roman"/>
                <w:sz w:val="14"/>
                <w:szCs w:val="14"/>
                <w:lang w:eastAsia="en-AU"/>
              </w:rPr>
            </w:pPr>
          </w:p>
          <w:p w:rsidR="00B91199" w:rsidRDefault="00B91199" w:rsidP="00B91199">
            <w:pPr>
              <w:pStyle w:val="QuestionStyle"/>
            </w:pPr>
            <w:r w:rsidRPr="00B91199">
              <w:t xml:space="preserve"> </w:t>
            </w:r>
            <w:r>
              <w:t xml:space="preserve">   </w:t>
            </w:r>
            <w:r w:rsidRPr="00B91199">
              <w:t xml:space="preserve">      </w:t>
            </w:r>
            <w:r>
              <w:t>Observed Numeric</w:t>
            </w:r>
            <w:r w:rsidRPr="00B91199">
              <w:t xml:space="preserve">al Data.     </w:t>
            </w:r>
            <w:r>
              <w:t xml:space="preserve">                         Measured</w:t>
            </w:r>
            <w:r w:rsidRPr="00B91199">
              <w:t xml:space="preserve"> </w:t>
            </w:r>
            <w:r>
              <w:t>Numeric</w:t>
            </w:r>
            <w:r w:rsidRPr="00B91199">
              <w:t>al Data</w:t>
            </w:r>
            <w:r>
              <w:t xml:space="preserve"> </w:t>
            </w:r>
          </w:p>
        </w:tc>
      </w:tr>
    </w:tbl>
    <w:p w:rsidR="00325745" w:rsidRDefault="00325745"/>
    <w:p w:rsidR="00413DF5" w:rsidRDefault="00413DF5">
      <w:pPr>
        <w:sectPr w:rsidR="00413DF5" w:rsidSect="00B850E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885304" w:rsidTr="00E371AE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1661890148"/>
            <w:placeholder>
              <w:docPart w:val="72AE408C85484414AF77FEDB724F8D84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419" w:type="dxa"/>
                <w:gridSpan w:val="2"/>
                <w:shd w:val="clear" w:color="auto" w:fill="B6DDE8" w:themeFill="accent5" w:themeFillTint="66"/>
                <w:vAlign w:val="center"/>
              </w:tcPr>
              <w:p w:rsidR="00885304" w:rsidRPr="00325745" w:rsidRDefault="007E1519" w:rsidP="00885304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7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1058201428"/>
            <w:placeholder>
              <w:docPart w:val="6CAB50E1CFBC482D8E48666009BE96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243" w:type="dxa"/>
                <w:tcBorders>
                  <w:right w:val="single" w:sz="4" w:space="0" w:color="auto"/>
                </w:tcBorders>
                <w:shd w:val="clear" w:color="auto" w:fill="B6DDE8" w:themeFill="accent5" w:themeFillTint="66"/>
              </w:tcPr>
              <w:p w:rsidR="00885304" w:rsidRPr="005C44C0" w:rsidRDefault="003C2E8B" w:rsidP="00885304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Collection and Representation</w:t>
                </w:r>
              </w:p>
            </w:tc>
          </w:sdtContent>
        </w:sdt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885304" w:rsidRDefault="00885304" w:rsidP="00885304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85304" w:rsidRDefault="00885304" w:rsidP="00885304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885304" w:rsidRPr="00325745" w:rsidRDefault="00885304" w:rsidP="00885304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EF3B17">
        <w:trPr>
          <w:cantSplit/>
          <w:trHeight w:val="624"/>
        </w:trPr>
        <w:tc>
          <w:tcPr>
            <w:tcW w:w="6662" w:type="dxa"/>
            <w:gridSpan w:val="3"/>
            <w:shd w:val="clear" w:color="auto" w:fill="B6DDE8" w:themeFill="accent5" w:themeFillTint="66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E371AE">
        <w:trPr>
          <w:cantSplit/>
          <w:trHeight w:val="851"/>
        </w:trPr>
        <w:tc>
          <w:tcPr>
            <w:tcW w:w="10207" w:type="dxa"/>
            <w:gridSpan w:val="4"/>
            <w:shd w:val="clear" w:color="auto" w:fill="B6DDE8" w:themeFill="accent5" w:themeFillTint="66"/>
          </w:tcPr>
          <w:p w:rsidR="00A81533" w:rsidRPr="00E371AE" w:rsidRDefault="00A81533" w:rsidP="00A81533">
            <w:pPr>
              <w:ind w:firstLine="567"/>
              <w:rPr>
                <w:rFonts w:asciiTheme="majorHAnsi" w:hAnsiTheme="majorHAnsi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 xml:space="preserve">Answer all questions in the spaces provided on this test paper by: </w:t>
            </w:r>
          </w:p>
          <w:p w:rsidR="00A81533" w:rsidRPr="00E371AE" w:rsidRDefault="00A81533" w:rsidP="00A81533">
            <w:pPr>
              <w:ind w:firstLine="993"/>
              <w:rPr>
                <w:rFonts w:asciiTheme="majorHAnsi" w:hAnsiTheme="majorHAnsi"/>
                <w:i/>
                <w:sz w:val="24"/>
                <w:szCs w:val="24"/>
              </w:rPr>
            </w:pPr>
            <w:r w:rsidRPr="00E371AE">
              <w:rPr>
                <w:rFonts w:asciiTheme="majorHAnsi" w:hAnsiTheme="majorHAnsi"/>
                <w:i/>
                <w:sz w:val="24"/>
                <w:szCs w:val="24"/>
              </w:rPr>
              <w:t>Writing the answer in the box provided.</w:t>
            </w:r>
          </w:p>
          <w:p w:rsidR="00A81533" w:rsidRPr="00E371AE" w:rsidRDefault="00A81533" w:rsidP="00A81533">
            <w:pPr>
              <w:ind w:firstLine="1418"/>
              <w:rPr>
                <w:rFonts w:asciiTheme="majorHAnsi" w:hAnsiTheme="majorHAnsi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>or</w:t>
            </w:r>
          </w:p>
          <w:p w:rsidR="00A81533" w:rsidRPr="00E371AE" w:rsidRDefault="00A81533" w:rsidP="00A81533">
            <w:pPr>
              <w:ind w:firstLine="993"/>
              <w:rPr>
                <w:rFonts w:asciiTheme="majorHAnsi" w:hAnsiTheme="majorHAnsi"/>
                <w:i/>
                <w:sz w:val="24"/>
                <w:szCs w:val="24"/>
              </w:rPr>
            </w:pPr>
            <w:r w:rsidRPr="00E371AE">
              <w:rPr>
                <w:rFonts w:asciiTheme="majorHAnsi" w:hAnsiTheme="majorHAnsi"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A81533" w:rsidP="00A81533">
            <w:pPr>
              <w:rPr>
                <w:rFonts w:ascii="Times New Roman" w:hAnsi="Times New Roman"/>
                <w:sz w:val="24"/>
                <w:szCs w:val="24"/>
              </w:rPr>
            </w:pPr>
            <w:r w:rsidRPr="00E371AE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E371AE">
              <w:rPr>
                <w:rFonts w:asciiTheme="majorHAnsi" w:hAnsiTheme="majorHAnsi"/>
                <w:sz w:val="24"/>
                <w:szCs w:val="24"/>
              </w:rPr>
              <w:t xml:space="preserve">     Show any working out on this</w:t>
            </w:r>
            <w:r w:rsidRPr="00E371AE">
              <w:rPr>
                <w:rFonts w:asciiTheme="majorHAnsi" w:hAnsiTheme="majorHAnsi"/>
                <w:sz w:val="24"/>
                <w:szCs w:val="24"/>
              </w:rPr>
              <w:t xml:space="preserve"> test paper.  Calculators are allowed.</w:t>
            </w:r>
          </w:p>
        </w:tc>
      </w:tr>
      <w:tr w:rsidR="00A71D5E" w:rsidTr="005277D4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  <w:shd w:val="clear" w:color="auto" w:fill="5DFF5D"/>
          </w:tcPr>
          <w:p w:rsidR="00A71D5E" w:rsidRPr="001B3341" w:rsidRDefault="00A71D5E" w:rsidP="009D76C0">
            <w:pPr>
              <w:pStyle w:val="ListParagraph"/>
              <w:ind w:left="460"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A71D5E" w:rsidRPr="009D76C0" w:rsidRDefault="009D76C0" w:rsidP="009D76C0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9D76C0">
              <w:rPr>
                <w:rFonts w:ascii="Times New Roman" w:hAnsi="Times New Roman"/>
                <w:b/>
                <w:sz w:val="24"/>
                <w:szCs w:val="24"/>
              </w:rPr>
              <w:t>Questions 1 – 4 refer to the dot plot below.</w:t>
            </w:r>
          </w:p>
          <w:p w:rsidR="009D76C0" w:rsidRDefault="009D76C0" w:rsidP="009D76C0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of the members of a class were given ten shots each at a basketball hoop.</w:t>
            </w:r>
          </w:p>
          <w:p w:rsidR="009D76C0" w:rsidRDefault="009D76C0" w:rsidP="009D76C0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teacher recorded how many successful shots each student had in the dot plot below.</w:t>
            </w:r>
          </w:p>
          <w:tbl>
            <w:tblPr>
              <w:tblW w:w="6000" w:type="dxa"/>
              <w:tblLayout w:type="fixed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</w:tblGrid>
            <w:tr w:rsidR="009D76C0" w:rsidRPr="009D76C0" w:rsidTr="008774CC">
              <w:trPr>
                <w:trHeight w:val="288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9D76C0" w:rsidRDefault="009D76C0" w:rsidP="009D76C0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9D76C0" w:rsidRDefault="009D76C0" w:rsidP="009D76C0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9D76C0" w:rsidRDefault="009D76C0" w:rsidP="009D76C0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9D76C0" w:rsidRDefault="009D76C0" w:rsidP="009D76C0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9D76C0" w:rsidRDefault="009D76C0" w:rsidP="009D76C0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9D76C0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D76C0" w:rsidRPr="009D76C0" w:rsidTr="009D76C0">
              <w:trPr>
                <w:trHeight w:val="288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9D76C0" w:rsidRPr="009D76C0" w:rsidTr="009D76C0">
              <w:trPr>
                <w:trHeight w:val="288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9D76C0" w:rsidRPr="009D76C0" w:rsidTr="009D76C0">
              <w:trPr>
                <w:trHeight w:val="288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9D76C0" w:rsidRPr="009D76C0" w:rsidTr="009D76C0">
              <w:trPr>
                <w:trHeight w:val="288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76C0" w:rsidRPr="008B2B59" w:rsidRDefault="009D76C0" w:rsidP="009D76C0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775231" w:rsidRPr="009D76C0" w:rsidTr="009D76C0">
              <w:trPr>
                <w:trHeight w:val="288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5231" w:rsidRPr="008B2B59" w:rsidRDefault="00775231" w:rsidP="00775231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5231" w:rsidRPr="008B2B59" w:rsidRDefault="00775231" w:rsidP="00775231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5231" w:rsidRPr="008B2B59" w:rsidRDefault="00775231" w:rsidP="00775231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5231" w:rsidRPr="008B2B59" w:rsidRDefault="00775231" w:rsidP="00775231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5231" w:rsidRPr="008B2B59" w:rsidRDefault="00775231" w:rsidP="00775231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</w:tr>
            <w:tr w:rsidR="00775231" w:rsidRPr="009D76C0" w:rsidTr="009D76C0">
              <w:trPr>
                <w:trHeight w:val="288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8B2B59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</w:pPr>
                  <w:r w:rsidRPr="008B2B59">
                    <w:rPr>
                      <w:rFonts w:eastAsia="Times New Roman"/>
                      <w:color w:val="000000"/>
                      <w:sz w:val="20"/>
                      <w:szCs w:val="20"/>
                      <w:lang w:eastAsia="en-AU"/>
                    </w:rPr>
                    <w:t>⃝</w:t>
                  </w:r>
                </w:p>
              </w:tc>
            </w:tr>
            <w:tr w:rsidR="00775231" w:rsidRPr="009D76C0" w:rsidTr="009D76C0">
              <w:trPr>
                <w:trHeight w:val="288"/>
              </w:trPr>
              <w:tc>
                <w:tcPr>
                  <w:tcW w:w="400" w:type="dxa"/>
                  <w:tcBorders>
                    <w:left w:val="nil"/>
                    <w:right w:val="nil"/>
                  </w:tcBorders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left w:val="nil"/>
                    <w:right w:val="nil"/>
                  </w:tcBorders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left w:val="nil"/>
                    <w:right w:val="nil"/>
                  </w:tcBorders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left w:val="nil"/>
                    <w:right w:val="nil"/>
                  </w:tcBorders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left w:val="nil"/>
                    <w:right w:val="nil"/>
                  </w:tcBorders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76C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76C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76C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76C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76C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76C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76C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76C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76C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76C0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</w:tr>
            <w:tr w:rsidR="00775231" w:rsidRPr="009D76C0" w:rsidTr="008774CC">
              <w:trPr>
                <w:trHeight w:val="288"/>
              </w:trPr>
              <w:tc>
                <w:tcPr>
                  <w:tcW w:w="400" w:type="dxa"/>
                  <w:tcBorders>
                    <w:left w:val="nil"/>
                    <w:bottom w:val="nil"/>
                    <w:right w:val="nil"/>
                  </w:tcBorders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left w:val="nil"/>
                    <w:bottom w:val="nil"/>
                    <w:right w:val="nil"/>
                  </w:tcBorders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left w:val="nil"/>
                    <w:bottom w:val="nil"/>
                    <w:right w:val="nil"/>
                  </w:tcBorders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left w:val="nil"/>
                    <w:bottom w:val="nil"/>
                    <w:right w:val="nil"/>
                  </w:tcBorders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" w:type="dxa"/>
                  <w:tcBorders>
                    <w:left w:val="nil"/>
                    <w:bottom w:val="nil"/>
                    <w:right w:val="nil"/>
                  </w:tcBorders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4000" w:type="dxa"/>
                  <w:gridSpan w:val="10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75231" w:rsidRPr="009D76C0" w:rsidRDefault="00775231" w:rsidP="00775231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Number of Successful Shots</w:t>
                  </w:r>
                </w:p>
              </w:tc>
            </w:tr>
          </w:tbl>
          <w:p w:rsidR="009D76C0" w:rsidRDefault="009D76C0" w:rsidP="009D76C0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1D5E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5DFF5D"/>
          </w:tcPr>
          <w:p w:rsidR="00A71D5E" w:rsidRPr="001B3341" w:rsidRDefault="00A71D5E" w:rsidP="00A71D5E">
            <w:pPr>
              <w:pStyle w:val="ListParagraph"/>
              <w:numPr>
                <w:ilvl w:val="0"/>
                <w:numId w:val="9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71D5E" w:rsidRDefault="00775231" w:rsidP="00A71D5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EDDA3F2" wp14:editId="07E7416D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145415</wp:posOffset>
                      </wp:positionV>
                      <wp:extent cx="809625" cy="373380"/>
                      <wp:effectExtent l="0" t="0" r="28575" b="26670"/>
                      <wp:wrapNone/>
                      <wp:docPr id="211" name="Rectangl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962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49229" id="Rectangle 211" o:spid="_x0000_s1026" style="position:absolute;margin-left:309.6pt;margin-top:11.45pt;width:63.75pt;height:2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" filled="f" strokecolor="windowText" strokeweight="1.5pt">
                      <v:path arrowok="t"/>
                    </v:rect>
                  </w:pict>
                </mc:Fallback>
              </mc:AlternateContent>
            </w:r>
            <w:r w:rsidR="009D76C0">
              <w:rPr>
                <w:rFonts w:ascii="Times New Roman" w:hAnsi="Times New Roman"/>
                <w:sz w:val="24"/>
                <w:szCs w:val="24"/>
              </w:rPr>
              <w:t xml:space="preserve">How many students had 4 successful shots? </w:t>
            </w:r>
          </w:p>
        </w:tc>
      </w:tr>
      <w:tr w:rsidR="00A71D5E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5DFF5D"/>
          </w:tcPr>
          <w:p w:rsidR="00A71D5E" w:rsidRPr="001B3341" w:rsidRDefault="00A71D5E" w:rsidP="00A71D5E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71D5E" w:rsidRDefault="00775231" w:rsidP="00A535E8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7D08D69" wp14:editId="16CDE278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113030</wp:posOffset>
                      </wp:positionV>
                      <wp:extent cx="809625" cy="373380"/>
                      <wp:effectExtent l="0" t="0" r="28575" b="26670"/>
                      <wp:wrapNone/>
                      <wp:docPr id="212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962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7C488" id="Rectangle 212" o:spid="_x0000_s1026" style="position:absolute;margin-left:309.6pt;margin-top:8.9pt;width:63.75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" filled="f" strokecolor="windowText" strokeweight="1.5pt">
                      <v:path arrowok="t"/>
                    </v:rect>
                  </w:pict>
                </mc:Fallback>
              </mc:AlternateContent>
            </w:r>
            <w:r>
              <w:t xml:space="preserve">How many students were in the class? </w:t>
            </w:r>
          </w:p>
        </w:tc>
      </w:tr>
      <w:tr w:rsidR="00A71D5E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5DFF5D"/>
          </w:tcPr>
          <w:p w:rsidR="00A71D5E" w:rsidRPr="001B3341" w:rsidRDefault="00A71D5E" w:rsidP="00A71D5E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71D5E" w:rsidRDefault="00775231" w:rsidP="00A535E8">
            <w:pPr>
              <w:pStyle w:val="QuestionStyle"/>
            </w:pPr>
            <w:r>
              <w:t>What number of successful shots was recorded by exactly three students?</w:t>
            </w:r>
          </w:p>
          <w:p w:rsidR="00EF3B17" w:rsidRDefault="00EF3B17" w:rsidP="00A535E8">
            <w:pPr>
              <w:pStyle w:val="QuestionStyle"/>
            </w:pPr>
          </w:p>
          <w:p w:rsidR="00EF3B17" w:rsidRDefault="00EF3B17" w:rsidP="00A535E8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51F0D7C" wp14:editId="33551CCC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29210</wp:posOffset>
                      </wp:positionV>
                      <wp:extent cx="4362450" cy="114300"/>
                      <wp:effectExtent l="0" t="0" r="19050" b="19050"/>
                      <wp:wrapNone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1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5624D7" id="Group 213" o:spid="_x0000_s1026" style="position:absolute;margin-left:46.2pt;margin-top:2.3pt;width:343.5pt;height:9pt;z-index:25169920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lZMUA&#10;AADcAAAADwAAAGRycy9kb3ducmV2LnhtbESPQWvCQBSE74X+h+UVvJS6UaSN0VVEUfQi1IpeH9nX&#10;JDT7NmTXJPrrXUHocZiZb5jpvDOlaKh2hWUFg34Egji1uuBMwfFn/RGDcB5ZY2mZFFzJwXz2+jLF&#10;RNuWv6k5+EwECLsEFeTeV4mULs3JoOvbijh4v7Y26IOsM6lrbAPclHIYRZ/SYMFhIceKljmlf4eL&#10;URBfY3NqTvvNmXbcrm57/bV4HyvVe+sWExCeOv8ffra3WsFwMILHmXA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uVkxQAAANw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A/8UA&#10;AADcAAAADwAAAGRycy9kb3ducmV2LnhtbESPQWvCQBSE74X+h+UVvJS6UbCN0VVEUfQi1IpeH9nX&#10;JDT7NmTXJPrrXUHocZiZb5jpvDOlaKh2hWUFg34Egji1uuBMwfFn/RGDcB5ZY2mZFFzJwXz2+jLF&#10;RNuWv6k5+EwECLsEFeTeV4mULs3JoOvbijh4v7Y26IOsM6lrbAPclHIYRZ/SYMFhIceKljmlf4eL&#10;URBfY3NqTvvNmXbcrm57/bV4HyvVe+sWExCeOv8ffra3WsFwMILHmXA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3kD/xQAAANwAAAAPAAAAAAAAAAAAAAAAAJgCAABkcnMv&#10;ZG93bnJldi54bWxQSwUGAAAAAAQABAD1AAAAigM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eiMYA&#10;AADcAAAADwAAAGRycy9kb3ducmV2LnhtbESPQWvCQBSE74X+h+UVvBTd6EFjmo1IRbEXoVb0+si+&#10;JqHZtyG7JrG/vlsQPA4z8w2TrgZTi45aV1lWMJ1EIIhzqysuFJy+tuMYhPPIGmvLpOBGDlbZ81OK&#10;ibY9f1J39IUIEHYJKii9bxIpXV6SQTexDXHwvm1r0AfZFlK32Ae4qeUsiubSYMVhocSG3kvKf45X&#10;oyC+xebcnQ+7C31wv/k96MX6danU6GVYv4HwNPhH+N7eawWz6Rz+z4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zeiMYAAADcAAAADwAAAAAAAAAAAAAAAACYAgAAZHJz&#10;L2Rvd25yZXYueG1sUEsFBgAAAAAEAAQA9QAAAIs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7E8UA&#10;AADcAAAADwAAAGRycy9kb3ducmV2LnhtbESPQWvCQBSE7wX/w/KEXopu9FBjdBVRWtqLYBS9PrLP&#10;JJh9G7JrEvvru4WCx2FmvmGW695UoqXGlZYVTMYRCOLM6pJzBafjxygG4TyyxsoyKXiQg/Vq8LLE&#10;RNuOD9SmPhcBwi5BBYX3dSKlywoy6Ma2Jg7e1TYGfZBNLnWDXYCbSk6j6F0aLDksFFjTtqDslt6N&#10;gvgRm3N73n9e6Ju73c9ezzZvc6Veh/1mAcJT75/h//aXVjCd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QHsTxQAAANwAAAAPAAAAAAAAAAAAAAAAAJgCAABkcnMv&#10;ZG93bnJldi54bWxQSwUGAAAAAAQABAD1AAAAigMAAAAA&#10;" strokecolor="windowText" strokeweight="1pt"/>
                    </v:group>
                  </w:pict>
                </mc:Fallback>
              </mc:AlternateContent>
            </w:r>
            <w:r>
              <w:t xml:space="preserve">                        1                                  2                                 3                                   4</w:t>
            </w:r>
          </w:p>
        </w:tc>
      </w:tr>
      <w:tr w:rsidR="00A71D5E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5DFF5D"/>
          </w:tcPr>
          <w:p w:rsidR="00A71D5E" w:rsidRPr="001B3341" w:rsidRDefault="00A71D5E" w:rsidP="00A71D5E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71D5E" w:rsidRDefault="00775231" w:rsidP="00A535E8">
            <w:pPr>
              <w:pStyle w:val="QuestionStyle"/>
            </w:pPr>
            <w:r>
              <w:t>How many students had more than 5 successful shots?</w:t>
            </w:r>
          </w:p>
          <w:p w:rsidR="00EF3B17" w:rsidRDefault="00EF3B17" w:rsidP="00A535E8">
            <w:pPr>
              <w:pStyle w:val="QuestionStyle"/>
            </w:pPr>
          </w:p>
          <w:p w:rsidR="00EF3B17" w:rsidRDefault="00EF3B17" w:rsidP="00A535E8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51EBEDF0" wp14:editId="6313FD5B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26670</wp:posOffset>
                      </wp:positionV>
                      <wp:extent cx="4362450" cy="114300"/>
                      <wp:effectExtent l="0" t="0" r="19050" b="19050"/>
                      <wp:wrapNone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1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DEEB12" id="Group 218" o:spid="_x0000_s1026" style="position:absolute;margin-left:42.6pt;margin-top:2.1pt;width:343.5pt;height:9pt;z-index:25170329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K+sYA&#10;AADcAAAADwAAAGRycy9kb3ducmV2LnhtbESPT2vCQBTE7wW/w/KEXorZ6MHGNKuI0qIXwT/Y6yP7&#10;moRm34bsNon99F2h4HGYmd8w2WowteiodZVlBdMoBkGcW11xoeByfp8kIJxH1lhbJgU3crBajp4y&#10;TLXt+UjdyRciQNilqKD0vkmldHlJBl1kG+LgfdnWoA+yLaRusQ9wU8tZHM+lwYrDQokNbUrKv08/&#10;RkFyS8y1ux4+PmnP/fb3oF/XLwulnsfD+g2Ep8E/wv/tnVYwmy7gfi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NK+sYAAADcAAAADwAAAAAAAAAAAAAAAACYAgAAZHJz&#10;L2Rvd25yZXYueG1sUEsFBgAAAAAEAAQA9QAAAIs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2sMA&#10;AADcAAAADwAAAGRycy9kb3ducmV2LnhtbERPTWvCQBC9F/oflin0UnTTHDSm2YhUKvYimBZ7HbLT&#10;JDQ7G7JrEv313YPg8fG+s/VkWjFQ7xrLCl7nEQji0uqGKwXfXx+zBITzyBpby6TgQg7W+eNDhqm2&#10;Ix9pKHwlQgi7FBXU3neplK6syaCb2444cL+2N+gD7CupexxDuGllHEULabDh0FBjR+81lX/F2ShI&#10;Lok5DafD7oc+edxeD3q5eVkp9fw0bd5AeJr8XXxz77WCOA7zw5lwBG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Up2sMAAADcAAAADwAAAAAAAAAAAAAAAACYAgAAZHJzL2Rv&#10;d25yZXYueG1sUEsFBgAAAAAEAAQA9QAAAIgDAAAAAA=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MQcYA&#10;AADcAAAADwAAAGRycy9kb3ducmV2LnhtbESPT2vCQBTE70K/w/IKXqRuzEHT6CrSUrEXwT/o9ZF9&#10;TUKzb0N2m0Q/vVsQPA4z8xtmsepNJVpqXGlZwWQcgSDOrC45V3A6fr0lIJxH1lhZJgVXcrBavgwW&#10;mGrb8Z7ag89FgLBLUUHhfZ1K6bKCDLqxrYmD92Mbgz7IJpe6wS7ATSXjKJpKgyWHhQJr+igo+z38&#10;GQXJNTHn9rzbXOibu8/bTs/Wo3elhq/9eg7CU++f4Ud7qxXE8QT+z4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mMQcYAAADcAAAADwAAAAAAAAAAAAAAAACYAgAAZHJz&#10;L2Rvd25yZXYueG1sUEsFBgAAAAAEAAQA9QAAAIs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SNsYA&#10;AADcAAAADwAAAGRycy9kb3ducmV2LnhtbESPQWvCQBSE70L/w/KEXqTZmENNY1aRSkt7EWqLvT6y&#10;zySYfRuy2yT6692C4HGYmW+YfD2aRvTUudqygnkUgyAurK65VPDz/faUgnAeWWNjmRScycF69TDJ&#10;MdN24C/q974UAcIuQwWV920mpSsqMugi2xIH72g7gz7IrpS6wyHATSOTOH6WBmsOCxW29FpRcdr/&#10;GQXpOTWH/rB7/6VPHraXnV5sZi9KPU7HzRKEp9Hfw7f2h1aQJAn8nw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sSNs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>
              <w:t xml:space="preserve">                        3                                  5                                   7                                   11</w:t>
            </w:r>
          </w:p>
        </w:tc>
      </w:tr>
      <w:tr w:rsidR="00A71D5E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5DFF5D"/>
          </w:tcPr>
          <w:p w:rsidR="00A71D5E" w:rsidRPr="001B3341" w:rsidRDefault="00A71D5E" w:rsidP="00A71D5E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71D5E" w:rsidRDefault="00EF3B17" w:rsidP="00A535E8">
            <w:pPr>
              <w:pStyle w:val="QuestionStyle"/>
            </w:pPr>
            <w:r>
              <w:t>Which of these would be a biased sample of the citizens of a town of 6 000 people.</w:t>
            </w:r>
          </w:p>
          <w:p w:rsidR="00EF3B17" w:rsidRDefault="00843EA0" w:rsidP="00EF3B17">
            <w:pPr>
              <w:pStyle w:val="QuestionStyle"/>
              <w:ind w:firstLine="1209"/>
            </w:pPr>
            <w: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01B4146A" wp14:editId="747FE884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30829</wp:posOffset>
                      </wp:positionV>
                      <wp:extent cx="175260" cy="853440"/>
                      <wp:effectExtent l="0" t="0" r="15240" b="22860"/>
                      <wp:wrapNone/>
                      <wp:docPr id="223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" cy="85344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2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77FC5D" id="Group 223" o:spid="_x0000_s1026" style="position:absolute;margin-left:39.6pt;margin-top:2.45pt;width:13.8pt;height:67.2pt;z-index:251708416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4v2cYA&#10;AADcAAAADwAAAGRycy9kb3ducmV2LnhtbESPQWvCQBSE74L/YXlCL1I3BtE0uoooLe1FqBZ7fWSf&#10;STD7NmS3SfTXdwsFj8PMfMOsNr2pREuNKy0rmE4iEMSZ1SXnCr5Or88JCOeRNVaWScGNHGzWw8EK&#10;U207/qT26HMRIOxSVFB4X6dSuqwgg25ia+LgXWxj0AfZ5FI32AW4qWQcRXNpsOSwUGBNu4Ky6/HH&#10;KEhuiTm358PbN31wt78f9GI7flHqadRvlyA89f4R/m+/awVxPIO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4v2cYAAADcAAAADwAAAAAAAAAAAAAAAACYAgAAZHJz&#10;L2Rvd25yZXYueG1sUEsFBgAAAAAEAAQA9QAAAIs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KKQsYA&#10;AADcAAAADwAAAGRycy9kb3ducmV2LnhtbESPQWvCQBSE74L/YXlCL1I3BtQ0uoooLe1FqBZ7fWSf&#10;STD7NmS3SfTXdwsFj8PMfMOsNr2pREuNKy0rmE4iEMSZ1SXnCr5Or88JCOeRNVaWScGNHGzWw8EK&#10;U207/qT26HMRIOxSVFB4X6dSuqwgg25ia+LgXWxj0AfZ5FI32AW4qWQcRXNpsOSwUGBNu4Ky6/HH&#10;KEhuiTm358PbN31wt78f9GI7flHqadRvlyA89f4R/m+/awVxPIO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KKQsYAAADcAAAADwAAAAAAAAAAAAAAAACYAgAAZHJz&#10;L2Rvd25yZXYueG1sUEsFBgAAAAAEAAQA9QAAAIsD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UNcYA&#10;AADcAAAADwAAAGRycy9kb3ducmV2LnhtbESPQWvCQBSE7wX/w/IEL6XZmIOmaVYRxdJehNpir4/s&#10;axKafRuyaxL99W5B6HGYmW+YfD2aRvTUudqygnkUgyAurK65VPD1uX9KQTiPrLGxTAou5GC9mjzk&#10;mGk78Af1R1+KAGGXoYLK+zaT0hUVGXSRbYmD92M7gz7IrpS6wyHATSOTOF5IgzWHhQpb2lZU/B7P&#10;RkF6Sc2pPx1ev+mdh931oJebx2elZtNx8wLC0+j/w/f2m1aQJAv4Ox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AUNcYAAADcAAAADwAAAAAAAAAAAAAAAACYAgAAZHJz&#10;L2Rvd25yZXYueG1sUEsFBgAAAAAEAAQA9QAAAIsDAAAAAA=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xrsYA&#10;AADcAAAADwAAAGRycy9kb3ducmV2LnhtbESPQWvCQBSE74X+h+UVeilm0xxqTLOKtFT0ImiLvT6y&#10;zySYfRuy2yT217uC4HGYmW+YfDGaRvTUudqygtcoBkFcWF1zqeDn+2uSgnAeWWNjmRScycFi/viQ&#10;Y6btwDvq974UAcIuQwWV920mpSsqMugi2xIH72g7gz7IrpS6wyHATSOTOH6TBmsOCxW29FFRcdr/&#10;GQXpOTWH/rBd/dKGh8//rZ4uX2ZKPT+Ny3cQnkZ/D9/aa60gSaZwPROO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yxrs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 w:rsidR="00EF3B17">
              <w:t>Selecting every 5</w:t>
            </w:r>
            <w:r w:rsidR="00EF3B17" w:rsidRPr="00EF3B17">
              <w:rPr>
                <w:vertAlign w:val="superscript"/>
              </w:rPr>
              <w:t>th</w:t>
            </w:r>
            <w:r w:rsidR="00EF3B17">
              <w:t xml:space="preserve"> citizen from a list of all citizens.</w:t>
            </w:r>
          </w:p>
          <w:p w:rsidR="00843EA0" w:rsidRDefault="00843EA0" w:rsidP="00843EA0">
            <w:pPr>
              <w:pStyle w:val="QuestionStyle"/>
              <w:ind w:firstLine="1209"/>
            </w:pPr>
            <w:r>
              <w:t>Selecting every 10</w:t>
            </w:r>
            <w:r w:rsidRPr="00EF3B17">
              <w:rPr>
                <w:vertAlign w:val="superscript"/>
              </w:rPr>
              <w:t>th</w:t>
            </w:r>
            <w:r>
              <w:t xml:space="preserve"> citizen from a list of all citizens.</w:t>
            </w:r>
          </w:p>
          <w:p w:rsidR="00EF3B17" w:rsidRDefault="00EF3B17" w:rsidP="00EF3B17">
            <w:pPr>
              <w:pStyle w:val="QuestionStyle"/>
              <w:ind w:firstLine="1209"/>
            </w:pPr>
            <w:r>
              <w:t>Selecting every 10</w:t>
            </w:r>
            <w:r w:rsidRPr="00EF3B17">
              <w:rPr>
                <w:vertAlign w:val="superscript"/>
              </w:rPr>
              <w:t>th</w:t>
            </w:r>
            <w:r>
              <w:t xml:space="preserve"> male and every 10</w:t>
            </w:r>
            <w:r w:rsidRPr="00EF3B17">
              <w:rPr>
                <w:vertAlign w:val="superscript"/>
              </w:rPr>
              <w:t>th</w:t>
            </w:r>
            <w:r>
              <w:t xml:space="preserve"> female citizen from a list of all citizens.</w:t>
            </w:r>
          </w:p>
          <w:p w:rsidR="00EF3B17" w:rsidRDefault="00EF3B17" w:rsidP="00EF3B17">
            <w:pPr>
              <w:pStyle w:val="QuestionStyle"/>
              <w:ind w:firstLine="1209"/>
            </w:pPr>
            <w:r>
              <w:t>Selecting every 5</w:t>
            </w:r>
            <w:r w:rsidRPr="00EF3B17">
              <w:rPr>
                <w:vertAlign w:val="superscript"/>
              </w:rPr>
              <w:t>th</w:t>
            </w:r>
            <w:r>
              <w:t xml:space="preserve"> citizen from a list of all female citizens.</w:t>
            </w:r>
          </w:p>
        </w:tc>
      </w:tr>
      <w:tr w:rsidR="009D76C0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9D76C0" w:rsidRPr="001B3341" w:rsidRDefault="009D76C0" w:rsidP="009D76C0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D76C0" w:rsidRDefault="009D76C0" w:rsidP="009D76C0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Wally collects information on the insects in his backyard </w:t>
            </w:r>
            <w:r w:rsidR="009645DE">
              <w:rPr>
                <w:rFonts w:ascii="Times New Roman" w:hAnsi="Times New Roman"/>
                <w:sz w:val="24"/>
                <w:szCs w:val="24"/>
              </w:rPr>
              <w:t>by isolating an area of 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square metres and counting the insects in that area.</w:t>
            </w:r>
          </w:p>
          <w:p w:rsidR="009D76C0" w:rsidRDefault="009D76C0" w:rsidP="009D76C0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a good description of what he is doing?</w:t>
            </w:r>
          </w:p>
          <w:p w:rsidR="009D76C0" w:rsidRDefault="009D76C0" w:rsidP="009D76C0">
            <w:pPr>
              <w:spacing w:after="120"/>
              <w:ind w:firstLine="10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 wp14:anchorId="7542B878" wp14:editId="1BABC65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29210</wp:posOffset>
                      </wp:positionV>
                      <wp:extent cx="175260" cy="853440"/>
                      <wp:effectExtent l="0" t="0" r="15240" b="2286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" cy="85344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4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EF63A" id="Group 44" o:spid="_x0000_s1026" style="position:absolute;margin-left:32.5pt;margin-top:2.3pt;width:13.8pt;height:67.2pt;z-index:251660800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JsrsUA&#10;AADbAAAADwAAAGRycy9kb3ducmV2LnhtbESPQWvCQBSE70L/w/IKvUjdVGybpq4iiqIXoVHs9ZF9&#10;TUKzb0N2m0R/vSsUPA4z8w0znfemEi01rrSs4GUUgSDOrC45V3A8rJ9jEM4ja6wsk4IzOZjPHgZT&#10;TLTt+Iva1OciQNglqKDwvk6kdFlBBt3I1sTB+7GNQR9kk0vdYBfgppLjKHqTBksOCwXWtCwo+03/&#10;jIL4HJtTe9pvvmnH3eqy1++L4YdST4/94hOEp97fw//trVYweYXb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myuxQAAANs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y2cUA&#10;AADbAAAADwAAAGRycy9kb3ducmV2LnhtbESPQWvCQBSE70L/w/IEL9JsKsXGNKtIi6VeBG3R6yP7&#10;mgSzb0N2TWJ/fbcgeBxm5hsmWw2mFh21rrKs4CmKQRDnVldcKPj+2jwmIJxH1lhbJgVXcrBaPowy&#10;TLXteU/dwRciQNilqKD0vkmldHlJBl1kG+Lg/djWoA+yLaRusQ9wU8tZHM+lwYrDQokNvZWUnw8X&#10;oyC5JubYHXcfJ9py//670y/r6UKpyXhYv4LwNPh7+Nb+1Aqe5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PLZxQAAANsAAAAPAAAAAAAAAAAAAAAAAJgCAABkcnMv&#10;ZG93bnJldi54bWxQSwUGAAAAAAQABAD1AAAAigMAAAAA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xXQsUA&#10;AADbAAAADwAAAGRycy9kb3ducmV2LnhtbESPQWvCQBSE70L/w/IEL9JsKkVjmlWkxVIvQm3R6yP7&#10;mgSzb0N2TWJ/fbcgeBxm5hsmWw+mFh21rrKs4CmKQRDnVldcKPj+2j4mIJxH1lhbJgVXcrBePYwy&#10;TLXt+ZO6gy9EgLBLUUHpfZNK6fKSDLrINsTB+7GtQR9kW0jdYh/gppazOJ5LgxWHhRIbei0pPx8u&#10;RkFyTcyxO+7fT7Tj/u13rxeb6VKpyXjYvIDwNPh7+Nb+0AqeF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FdCxQAAANsAAAAPAAAAAAAAAAAAAAAAAJgCAABkcnMv&#10;ZG93bnJldi54bWxQSwUGAAAAAAQABAD1AAAAigMAAAAA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DMMEA&#10;AADbAAAADwAAAGRycy9kb3ducmV2LnhtbERPTWvCQBC9C/6HZQQvUjeK1DS6iihKvQjVYq9DdkyC&#10;2dmQXZPYX+8eCj0+3vdy3ZlSNFS7wrKCyTgCQZxaXXCm4Puyf4tBOI+ssbRMCp7kYL3q95aYaNvy&#10;FzVnn4kQwi5BBbn3VSKlS3My6Ma2Ig7czdYGfYB1JnWNbQg3pZxG0bs0WHBoyLGibU7p/fwwCuJn&#10;bK7N9XT4oSO3u9+Tnm9GH0oNB91mAcJT5//Ff+5PrWAWxoY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zwzDBAAAA2wAAAA8AAAAAAAAAAAAAAAAAmAIAAGRycy9kb3du&#10;cmV2LnhtbFBLBQYAAAAABAAEAPUAAACGAwAAAAA=&#10;" strokecolor="windowText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Taking a census of the</w:t>
            </w:r>
            <w:r w:rsidR="00CC2FAE">
              <w:rPr>
                <w:rFonts w:ascii="Times New Roman" w:hAnsi="Times New Roman"/>
                <w:sz w:val="24"/>
                <w:szCs w:val="24"/>
              </w:rPr>
              <w:t xml:space="preserve"> backyard b</w:t>
            </w:r>
            <w:r>
              <w:rPr>
                <w:rFonts w:ascii="Times New Roman" w:hAnsi="Times New Roman"/>
                <w:sz w:val="24"/>
                <w:szCs w:val="24"/>
              </w:rPr>
              <w:t>y measuring the insects.</w:t>
            </w:r>
          </w:p>
          <w:p w:rsidR="009D76C0" w:rsidRDefault="009D76C0" w:rsidP="009D76C0">
            <w:pPr>
              <w:spacing w:after="120"/>
              <w:ind w:firstLine="10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CC2FAE">
              <w:rPr>
                <w:rFonts w:ascii="Times New Roman" w:hAnsi="Times New Roman"/>
                <w:sz w:val="24"/>
                <w:szCs w:val="24"/>
              </w:rPr>
              <w:t>aking a census of the backyard b</w:t>
            </w:r>
            <w:r>
              <w:rPr>
                <w:rFonts w:ascii="Times New Roman" w:hAnsi="Times New Roman"/>
                <w:sz w:val="24"/>
                <w:szCs w:val="24"/>
              </w:rPr>
              <w:t>y observing the insects.</w:t>
            </w:r>
          </w:p>
          <w:p w:rsidR="009D76C0" w:rsidRDefault="009D76C0" w:rsidP="009D76C0">
            <w:pPr>
              <w:spacing w:after="120"/>
              <w:ind w:firstLine="10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Taking a sample of the backyard </w:t>
            </w:r>
            <w:r w:rsidR="00CC2FAE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y measuring the insects.</w:t>
            </w:r>
          </w:p>
          <w:p w:rsidR="009D76C0" w:rsidRDefault="009D76C0" w:rsidP="009D76C0">
            <w:pPr>
              <w:spacing w:after="120"/>
              <w:ind w:firstLine="10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CC2FAE">
              <w:rPr>
                <w:rFonts w:ascii="Times New Roman" w:hAnsi="Times New Roman"/>
                <w:sz w:val="24"/>
                <w:szCs w:val="24"/>
              </w:rPr>
              <w:t>aking a sample of the backyard b</w:t>
            </w:r>
            <w:r>
              <w:rPr>
                <w:rFonts w:ascii="Times New Roman" w:hAnsi="Times New Roman"/>
                <w:sz w:val="24"/>
                <w:szCs w:val="24"/>
              </w:rPr>
              <w:t>y observing the insects.</w:t>
            </w:r>
          </w:p>
        </w:tc>
      </w:tr>
      <w:tr w:rsidR="009D76C0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9D76C0" w:rsidRPr="001B3341" w:rsidRDefault="009D76C0" w:rsidP="00843EA0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D76C0" w:rsidRPr="00843EA0" w:rsidRDefault="00574A13" w:rsidP="009D76C0">
            <w:pPr>
              <w:pStyle w:val="QuestionStyle"/>
              <w:rPr>
                <w:b/>
              </w:rPr>
            </w:pPr>
            <w:r>
              <w:rPr>
                <w:b/>
              </w:rPr>
              <w:t>Question 7</w:t>
            </w:r>
            <w:r w:rsidR="00843EA0" w:rsidRPr="00843EA0">
              <w:rPr>
                <w:b/>
              </w:rPr>
              <w:t xml:space="preserve"> –</w:t>
            </w:r>
            <w:r>
              <w:rPr>
                <w:b/>
              </w:rPr>
              <w:t xml:space="preserve"> 10</w:t>
            </w:r>
            <w:r w:rsidR="00843EA0" w:rsidRPr="00843EA0">
              <w:rPr>
                <w:b/>
              </w:rPr>
              <w:t xml:space="preserve"> refer to the divided bar chart below.</w:t>
            </w:r>
          </w:p>
          <w:p w:rsidR="00843EA0" w:rsidRDefault="004916C2" w:rsidP="009D76C0">
            <w:pPr>
              <w:pStyle w:val="QuestionStyle"/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8" type="#_x0000_t75" style="position:absolute;margin-left:100.95pt;margin-top:16.85pt;width:4in;height:89pt;z-index:251675136;mso-position-horizontal:absolute;mso-position-horizontal-relative:text;mso-position-vertical-relative:text">
                  <v:imagedata r:id="rId14" o:title=""/>
                </v:shape>
                <o:OLEObject Type="Embed" ProgID="FXDraw.Graphic" ShapeID="_x0000_s1108" DrawAspect="Content" ObjectID="_1514610420" r:id="rId15"/>
              </w:object>
            </w:r>
            <w:r w:rsidR="007132F6">
              <w:t>Four friends worked together to make a quilt.</w:t>
            </w:r>
          </w:p>
          <w:p w:rsidR="00843EA0" w:rsidRDefault="00843EA0" w:rsidP="009D76C0">
            <w:pPr>
              <w:pStyle w:val="QuestionStyle"/>
            </w:pPr>
          </w:p>
          <w:p w:rsidR="00843EA0" w:rsidRDefault="00843EA0" w:rsidP="009D76C0">
            <w:pPr>
              <w:pStyle w:val="QuestionStyle"/>
            </w:pPr>
          </w:p>
          <w:p w:rsidR="00843EA0" w:rsidRDefault="00843EA0" w:rsidP="009D76C0">
            <w:pPr>
              <w:pStyle w:val="QuestionStyle"/>
            </w:pPr>
          </w:p>
          <w:p w:rsidR="00F97FF4" w:rsidRDefault="00F97FF4" w:rsidP="009D76C0">
            <w:pPr>
              <w:pStyle w:val="QuestionStyle"/>
            </w:pPr>
          </w:p>
          <w:p w:rsidR="00843EA0" w:rsidRDefault="00843EA0" w:rsidP="009D76C0">
            <w:pPr>
              <w:pStyle w:val="QuestionStyle"/>
            </w:pPr>
          </w:p>
          <w:p w:rsidR="007132F6" w:rsidRDefault="007132F6" w:rsidP="009D76C0">
            <w:pPr>
              <w:pStyle w:val="QuestionStyle"/>
            </w:pPr>
            <w:r>
              <w:t>The chart shows the relative amounts of time each spent working on the quilt.</w:t>
            </w:r>
            <w:r w:rsidR="00F23DEB">
              <w:t xml:space="preserve"> </w:t>
            </w:r>
          </w:p>
        </w:tc>
      </w:tr>
      <w:tr w:rsidR="009D76C0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9D76C0" w:rsidRPr="001B3341" w:rsidRDefault="009D76C0" w:rsidP="009D76C0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D76C0" w:rsidRDefault="00574A13" w:rsidP="009D76C0">
            <w:pPr>
              <w:pStyle w:val="QuestionStyle"/>
            </w:pPr>
            <w:r>
              <w:t>Who spent four times as long as Jo working on the quilt?</w:t>
            </w:r>
          </w:p>
          <w:p w:rsidR="00574A13" w:rsidRDefault="00574A13" w:rsidP="009D76C0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FC045AA" wp14:editId="7E3D4F8A">
                      <wp:simplePos x="0" y="0"/>
                      <wp:positionH relativeFrom="column">
                        <wp:posOffset>3315970</wp:posOffset>
                      </wp:positionH>
                      <wp:positionV relativeFrom="paragraph">
                        <wp:posOffset>51435</wp:posOffset>
                      </wp:positionV>
                      <wp:extent cx="1402080" cy="373380"/>
                      <wp:effectExtent l="0" t="0" r="26670" b="26670"/>
                      <wp:wrapNone/>
                      <wp:docPr id="233" name="Rectangl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020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89297" id="Rectangle 233" o:spid="_x0000_s1026" style="position:absolute;margin-left:261.1pt;margin-top:4.05pt;width:110.4pt;height:2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" filled="f" strokecolor="windowText" strokeweight="1.5pt">
                      <v:path arrowok="t"/>
                    </v:rect>
                  </w:pict>
                </mc:Fallback>
              </mc:AlternateContent>
            </w:r>
          </w:p>
          <w:p w:rsidR="00574A13" w:rsidRDefault="00574A13" w:rsidP="009D76C0">
            <w:pPr>
              <w:pStyle w:val="QuestionStyle"/>
            </w:pPr>
          </w:p>
        </w:tc>
      </w:tr>
      <w:tr w:rsidR="009D76C0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9D76C0" w:rsidRPr="001B3341" w:rsidRDefault="009D76C0" w:rsidP="009D76C0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D76C0" w:rsidRDefault="00DD3FB9" w:rsidP="009D76C0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57D542CC" wp14:editId="2B7081AC">
                      <wp:simplePos x="0" y="0"/>
                      <wp:positionH relativeFrom="column">
                        <wp:posOffset>4663440</wp:posOffset>
                      </wp:positionH>
                      <wp:positionV relativeFrom="paragraph">
                        <wp:posOffset>104140</wp:posOffset>
                      </wp:positionV>
                      <wp:extent cx="632460" cy="845820"/>
                      <wp:effectExtent l="0" t="0" r="34290" b="11430"/>
                      <wp:wrapNone/>
                      <wp:docPr id="234" name="Group 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2460" cy="845820"/>
                                <a:chOff x="0" y="0"/>
                                <a:chExt cx="632460" cy="845820"/>
                              </a:xfrm>
                            </wpg:grpSpPr>
                            <wps:wsp>
                              <wps:cNvPr id="235" name="Rectangle 235"/>
                              <wps:cNvSpPr>
                                <a:spLocks/>
                              </wps:cNvSpPr>
                              <wps:spPr>
                                <a:xfrm>
                                  <a:off x="121920" y="0"/>
                                  <a:ext cx="405765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>
                                <a:spLocks/>
                              </wps:cNvSpPr>
                              <wps:spPr>
                                <a:xfrm>
                                  <a:off x="121920" y="472440"/>
                                  <a:ext cx="405765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0" y="426720"/>
                                  <a:ext cx="6324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C600F9" id="Group 234" o:spid="_x0000_s1026" style="position:absolute;margin-left:367.2pt;margin-top:8.2pt;width:49.8pt;height:66.6pt;z-index:251721728" coordsize="6324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">
                      <v:rect id="Rectangle 235" o:spid="_x0000_s1027" style="position:absolute;left:1219;width:4057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4sEcUA&#10;AADcAAAADwAAAGRycy9kb3ducmV2LnhtbESPzWrDMBCE74W8g9hAb4lc56fFjRJKoEkOhRC30Oti&#10;bSxTaWUs1XHePgoUehxm5htmtRmcFT11ofGs4GmagSCuvG64VvD1+T55AREiskbrmRRcKcBmPXpY&#10;YaH9hU/Ul7EWCcKhQAUmxraQMlSGHIapb4mTd/adw5hkV0vd4SXBnZV5li2lw4bTgsGWtoaqn/LX&#10;KZiFvdl92FBuh3n2nH83535uj0o9joe3VxCRhvgf/msftIJ8toD7mXQ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iwRxQAAANwAAAAPAAAAAAAAAAAAAAAAAJgCAABkcnMv&#10;ZG93bnJldi54bWxQSwUGAAAAAAQABAD1AAAAigMAAAAA&#10;" filled="f" strokecolor="windowText" strokeweight="1.5pt">
                        <v:path arrowok="t"/>
                      </v:rect>
                      <v:rect id="Rectangle 236" o:spid="_x0000_s1028" style="position:absolute;left:1219;top:4724;width:4057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yZsQA&#10;AADcAAAADwAAAGRycy9kb3ducmV2LnhtbESPQWsCMRSE74L/ITyhN812FVu2RhFB66Egbgu9PjbP&#10;zdLkZdnEdfvvG6HgcZiZb5jVZnBW9NSFxrOC51kGgrjyuuFawdfnfvoKIkRkjdYzKfilAJv1eLTC&#10;Qvsbn6kvYy0ShEOBCkyMbSFlqAw5DDPfEifv4juHMcmulrrDW4I7K/MsW0qHDacFgy3tDFU/5dUp&#10;mId3c/iwodwNi+wl/24u/cKelHqaDNs3EJGG+Aj/t49aQT5fwv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ssmbEAAAA3AAAAA8AAAAAAAAAAAAAAAAAmAIAAGRycy9k&#10;b3ducmV2LnhtbFBLBQYAAAAABAAEAPUAAACJAwAAAAA=&#10;" filled="f" strokecolor="windowText" strokeweight="1.5pt">
                        <v:path arrowok="t"/>
                      </v:rect>
                      <v:line id="Straight Connector 237" o:spid="_x0000_s1029" style="position:absolute;visibility:visible;mso-wrap-style:square" from="0,4267" to="6324,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/M1cQAAADcAAAADwAAAGRycy9kb3ducmV2LnhtbESPwWrDMBBE74X+g9hCb40cF9rgRAlJ&#10;IGmutdNDb4u1sUyslZHk2P37qFDocZiZN8xqM9lO3MiH1rGC+SwDQVw73XKj4FwdXhYgQkTW2Dkm&#10;BT8UYLN+fFhhod3In3QrYyMShEOBCkyMfSFlqA1ZDDPXEyfv4rzFmKRvpPY4JrjtZJ5lb9Jiy2nB&#10;YE97Q/W1HKyC72EX/Uclt2M57Y8mP3T14L6Uen6atksQkab4H/5rn7SC/PUd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8zVxAAAANwAAAAPAAAAAAAAAAAA&#10;AAAAAKECAABkcnMvZG93bnJldi54bWxQSwUGAAAAAAQABAD5AAAAkgMAAAAA&#10;" strokecolor="black [3213]" strokeweight="1.5pt"/>
                    </v:group>
                  </w:pict>
                </mc:Fallback>
              </mc:AlternateContent>
            </w:r>
            <w:r>
              <w:t xml:space="preserve">What fraction of the total time did Sam spend working on the quilt? </w:t>
            </w:r>
          </w:p>
          <w:p w:rsidR="00DD3FB9" w:rsidRDefault="00DD3FB9" w:rsidP="009D76C0">
            <w:pPr>
              <w:pStyle w:val="QuestionStyle"/>
            </w:pPr>
          </w:p>
          <w:p w:rsidR="00DD3FB9" w:rsidRDefault="00DD3FB9" w:rsidP="009D76C0">
            <w:pPr>
              <w:pStyle w:val="QuestionStyle"/>
            </w:pPr>
          </w:p>
          <w:p w:rsidR="00DD3FB9" w:rsidRDefault="00DD3FB9" w:rsidP="009D76C0">
            <w:pPr>
              <w:pStyle w:val="QuestionStyle"/>
            </w:pPr>
          </w:p>
        </w:tc>
      </w:tr>
      <w:tr w:rsidR="009D76C0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9D76C0" w:rsidRPr="001B3341" w:rsidRDefault="009D76C0" w:rsidP="009D76C0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D76C0" w:rsidRDefault="00DD3FB9" w:rsidP="009D76C0">
            <w:pPr>
              <w:pStyle w:val="QuestionStyle"/>
            </w:pPr>
            <w:r>
              <w:t>Altogether they spent a total of 120 hours working on the quilt.</w:t>
            </w:r>
          </w:p>
          <w:p w:rsidR="00DD3FB9" w:rsidRDefault="00DD3FB9" w:rsidP="009D76C0">
            <w:pPr>
              <w:pStyle w:val="QuestionStyle"/>
            </w:pPr>
            <w:r>
              <w:t xml:space="preserve">How many hours did Kerry spend? </w:t>
            </w:r>
          </w:p>
          <w:p w:rsidR="00DD3FB9" w:rsidRDefault="00DD3FB9" w:rsidP="009D76C0">
            <w:pPr>
              <w:pStyle w:val="QuestionStyle"/>
            </w:pPr>
          </w:p>
          <w:p w:rsidR="00DD3FB9" w:rsidRDefault="00F97FF4" w:rsidP="009D76C0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74E4393C" wp14:editId="7274A6DC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42545</wp:posOffset>
                      </wp:positionV>
                      <wp:extent cx="4362450" cy="114300"/>
                      <wp:effectExtent l="0" t="0" r="19050" b="19050"/>
                      <wp:wrapNone/>
                      <wp:docPr id="238" name="Group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3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AABFD1" id="Group 238" o:spid="_x0000_s1026" style="position:absolute;margin-left:33.7pt;margin-top:3.35pt;width:343.5pt;height:9pt;z-index:25173504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YWmscA&#10;AADcAAAADwAAAGRycy9kb3ducmV2LnhtbESPT2vCQBTE7wW/w/KEXorZaKHG6CrS0tJeBP8Qr4/s&#10;Mwlm34bsNon99N2C0OMwM79hVpvB1KKj1lWWFUyjGARxbnXFhYLT8X2SgHAeWWNtmRTcyMFmPXpY&#10;Yaptz3vqDr4QAcIuRQWl900qpctLMugi2xAH72Jbgz7ItpC6xT7ATS1ncfwiDVYcFkps6LWk/Hr4&#10;NgqSW2KyLtt9nOmL+7efnZ5vnxZKPY6H7RKEp8H/h+/tT61g9ryA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mFprHAAAA3AAAAA8AAAAAAAAAAAAAAAAAmAIAAGRy&#10;cy9kb3ducmV2LnhtbFBLBQYAAAAABAAEAPUAAACM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rMesIA&#10;AADcAAAADwAAAGRycy9kb3ducmV2LnhtbERPTWvCQBC9C/0PyxS8iG4qxcboKlKx6EWoil6H7DQJ&#10;zc6G7JpEf717EDw+3vd82ZlSNFS7wrKCj1EEgji1uuBMwem4GcYgnEfWWFomBTdysFy89eaYaNvy&#10;LzUHn4kQwi5BBbn3VSKlS3My6Ea2Ig7cn60N+gDrTOoa2xBuSjmOook0WHBoyLGi75zS/8PVKIhv&#10;sTk35/3PhXbcru97/bUaTJXqv3erGQhPnX+Jn+6tVjD+DPPDmXA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Gsx6wgAAANwAAAAPAAAAAAAAAAAAAAAAAJgCAABkcnMvZG93&#10;bnJldi54bWxQSwUGAAAAAAQABAD1AAAAhwM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p4cUA&#10;AADcAAAADwAAAGRycy9kb3ducmV2LnhtbESPQWvCQBSE74X+h+UVvJS6UaSN0VVEUfQi1IpeH9nX&#10;JDT7NmTXJPrrXUHocZiZb5jpvDOlaKh2hWUFg34Egji1uuBMwfFn/RGDcB5ZY2mZFFzJwXz2+jLF&#10;RNuWv6k5+EwECLsEFeTeV4mULs3JoOvbijh4v7Y26IOsM6lrbAPclHIYRZ/SYMFhIceKljmlf4eL&#10;URBfY3NqTvvNmXbcrm57/bV4HyvVe+sWExCeOv8ffra3WsFwNIDHmXA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VmnhxQAAANwAAAAPAAAAAAAAAAAAAAAAAJgCAABkcnMv&#10;ZG93bnJldi54bWxQSwUGAAAAAAQABAD1AAAAigM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3lsYA&#10;AADcAAAADwAAAGRycy9kb3ducmV2LnhtbESPQWvCQBSE74L/YXlCL1I3BtE0uoooLe1FqBZ7fWSf&#10;STD7NmS3SfTXdwsFj8PMfMOsNr2pREuNKy0rmE4iEMSZ1SXnCr5Or88JCOeRNVaWScGNHGzWw8EK&#10;U207/qT26HMRIOxSVFB4X6dSuqwgg25ia+LgXWxj0AfZ5FI32AW4qWQcRXNpsOSwUGBNu4Ky6/HH&#10;KEhuiTm358PbN31wt78f9GI7flHqadRvlyA89f4R/m+/awXxLI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T3ls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 w:rsidR="00F23DEB">
              <w:t xml:space="preserve">                    12 hours                      18 hours                      24 hours                       36 hours</w:t>
            </w:r>
          </w:p>
        </w:tc>
      </w:tr>
      <w:tr w:rsidR="009D76C0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9D76C0" w:rsidRPr="001B3341" w:rsidRDefault="009D76C0" w:rsidP="009D76C0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D76C0" w:rsidRDefault="00F23DEB" w:rsidP="009D76C0">
            <w:pPr>
              <w:pStyle w:val="QuestionStyle"/>
            </w:pPr>
            <w:r>
              <w:t>How many more hours did Lisa spend, compared to Sam?</w:t>
            </w:r>
          </w:p>
          <w:p w:rsidR="00F23DEB" w:rsidRDefault="00F23DEB" w:rsidP="00F23DEB">
            <w:pPr>
              <w:pStyle w:val="QuestionStyle"/>
            </w:pPr>
          </w:p>
          <w:p w:rsidR="00F23DEB" w:rsidRDefault="00F97FF4" w:rsidP="00F23DEB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9AF814F" wp14:editId="1D00830D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34925</wp:posOffset>
                      </wp:positionV>
                      <wp:extent cx="4362450" cy="114300"/>
                      <wp:effectExtent l="0" t="0" r="19050" b="19050"/>
                      <wp:wrapNone/>
                      <wp:docPr id="243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4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23AA8D" id="Group 243" o:spid="_x0000_s1026" style="position:absolute;margin-left:37.3pt;margin-top:2.75pt;width:343.5pt;height:9pt;z-index:25166336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HKecYA&#10;AADcAAAADwAAAGRycy9kb3ducmV2LnhtbESPQWvCQBSE74X+h+UVvJS6UaSN0U0QpUUvQq3o9ZF9&#10;TUKzb0N2m8T+elcQehxm5htmmQ2mFh21rrKsYDKOQBDnVldcKDh+vb/EIJxH1lhbJgUXcpCljw9L&#10;TLTt+ZO6gy9EgLBLUEHpfZNI6fKSDLqxbYiD921bgz7ItpC6xT7ATS2nUfQqDVYcFkpsaF1S/nP4&#10;NQriS2xO3Wn/caYd95u/vX5bPc+VGj0NqwUIT4P/D9/bW61gOpvB7U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HKecYAAADcAAAADwAAAAAAAAAAAAAAAACYAgAAZHJz&#10;L2Rvd25yZXYueG1sUEsFBgAAAAAEAAQA9QAAAIs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1v4sYA&#10;AADcAAAADwAAAGRycy9kb3ducmV2LnhtbESPQWvCQBSE74L/YXmCF6mbSltjdBWpWPQiaIu9PrLP&#10;JJh9G7JrEvvru0Khx2FmvmEWq86UoqHaFZYVPI8jEMSp1QVnCr4+t08xCOeRNZaWScGdHKyW/d4C&#10;E21bPlJz8pkIEHYJKsi9rxIpXZqTQTe2FXHwLrY26IOsM6lrbAPclHISRW/SYMFhIceK3nNKr6eb&#10;URDfY3NuzoePb9pzu/k56Ol6NFNqOOjWcxCeOv8f/mvvtILJyys8zo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1v4sYAAADcAAAADwAAAAAAAAAAAAAAAACYAgAAZHJz&#10;L2Rvd25yZXYueG1sUEsFBgAAAAAEAAQA9QAAAIsDAAAAAA=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/xlcYA&#10;AADcAAAADwAAAGRycy9kb3ducmV2LnhtbESPQWvCQBSE74L/YXlCL0U3laJp6iZIi6W9CGqx10f2&#10;mQSzb0N2TWJ/fbcgeBxm5htmlQ2mFh21rrKs4GkWgSDOra64UPB92ExjEM4ja6wtk4IrOcjS8WiF&#10;ibY976jb+0IECLsEFZTeN4mULi/JoJvZhjh4J9sa9EG2hdQt9gFuajmPooU0WHFYKLGht5Ly8/5i&#10;FMTX2By74/bjh764f//d6uX68UWph8mwfgXhafD38K39qRXMnxfwfyY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7/xlcYAAADcAAAADwAAAAAAAAAAAAAAAACYAgAAZHJz&#10;L2Rvd25yZXYueG1sUEsFBgAAAAAEAAQA9QAAAIs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UDsYA&#10;AADcAAAADwAAAGRycy9kb3ducmV2LnhtbESPQWvCQBSE74L/YXlCL6KbSqlp6iZIi6W9CGqx10f2&#10;mQSzb0N2TWJ/fbcgeBxm5htmlQ2mFh21rrKs4HEegSDOra64UPB92MxiEM4ja6wtk4IrOcjS8WiF&#10;ibY976jb+0IECLsEFZTeN4mULi/JoJvbhjh4J9sa9EG2hdQt9gFuarmIomdpsOKwUGJDbyXl5/3F&#10;KIivsTl2x+3HD31x//671cv19EWph8mwfgXhafD38K39qRUsnpbwfyY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NUDs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 w:rsidR="00F23DEB">
              <w:t xml:space="preserve">                    12 hours                      18 hours                      24 hours                       36 hours</w:t>
            </w:r>
          </w:p>
        </w:tc>
      </w:tr>
      <w:tr w:rsidR="00F23DEB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F23DEB" w:rsidRPr="001B3341" w:rsidRDefault="00F23DEB" w:rsidP="00F23DEB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23DEB" w:rsidRDefault="00F23DEB" w:rsidP="00F23DEB">
            <w:pPr>
              <w:pStyle w:val="QuestionStyle"/>
            </w:pPr>
            <w:r>
              <w:t>Which of the following types of graph shows parts of a whole rather than actual values?</w:t>
            </w:r>
          </w:p>
          <w:p w:rsidR="00F23DEB" w:rsidRDefault="00F23DEB" w:rsidP="00F23DEB">
            <w:pPr>
              <w:pStyle w:val="QuestionStyle"/>
            </w:pPr>
            <w:r>
              <w:t xml:space="preserve">                        </w:t>
            </w:r>
            <w:r>
              <mc:AlternateContent>
                <mc:Choice Requires="wpg">
                  <w:drawing>
                    <wp:anchor distT="0" distB="0" distL="114300" distR="114300" simplePos="0" relativeHeight="251674112" behindDoc="0" locked="0" layoutInCell="1" allowOverlap="1" wp14:anchorId="136F9AE1" wp14:editId="3B955DE4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13970</wp:posOffset>
                      </wp:positionV>
                      <wp:extent cx="2929890" cy="388620"/>
                      <wp:effectExtent l="0" t="0" r="22860" b="1143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6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FDBDA" id="Group 166" o:spid="_x0000_s1026" style="position:absolute;margin-left:47.75pt;margin-top:1.1pt;width:230.7pt;height:30.6pt;z-index:251674112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pEsQA&#10;AADcAAAADwAAAGRycy9kb3ducmV2LnhtbERPTWvCQBC9C/0PyxR6Ed3Ug8Y0G5GKpb0IpsVeh+w0&#10;Cc3OhuyaxP76riB4m8f7nHQzmkb01LnasoLneQSCuLC65lLB1+d+FoNwHlljY5kUXMjBJnuYpJho&#10;O/CR+tyXIoSwS1BB5X2bSOmKigy6uW2JA/djO4M+wK6UusMhhJtGLqJoKQ3WHBoqbOm1ouI3PxsF&#10;8SU2p/50ePumDx52fwe92k7XSj09jtsXEJ5Gfxff3O86zF+u4PpMuE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jaRLEAAAA3A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9YMYA&#10;AADcAAAADwAAAGRycy9kb3ducmV2LnhtbESPQWvCQBCF7wX/wzJCL6Vu9GDT6CqiWNqLUBW9Dtlp&#10;EpqdDdk1if31nUOhtxnem/e+Wa4HV6uO2lB5NjCdJKCIc28rLgycT/vnFFSIyBZrz2TgTgHWq9HD&#10;EjPre/6k7hgLJSEcMjRQxthkWoe8JIdh4hti0b586zDK2hbatthLuKv1LEnm2mHF0lBiQ9uS8u/j&#10;zRlI76m7dJfD25U+uN/9HOzL5unVmMfxsFmAijTEf/Pf9bsV/L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z9YMYAAADcAAAADwAAAAAAAAAAAAAAAACYAgAAZHJz&#10;L2Rvd25yZXYueG1sUEsFBgAAAAAEAAQA9QAAAIsD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Y+8MA&#10;AADcAAAADwAAAGRycy9kb3ducmV2LnhtbERPTWvCQBC9F/wPywi9FN3Yg43RVURpqRehUfQ6ZMck&#10;mJ0N2W0S/fWuUOhtHu9zFqveVKKlxpWWFUzGEQjizOqScwXHw+coBuE8ssbKMim4kYPVcvCywETb&#10;jn+oTX0uQgi7BBUU3teJlC4ryKAb25o4cBfbGPQBNrnUDXYh3FTyPYqm0mDJoaHAmjYFZdf01yiI&#10;b7E5taf915l23G3ve/2xfpsp9Trs13MQnnr/L/5zf+swfzqD5zPhAr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BY+8MAAADcAAAADwAAAAAAAAAAAAAAAACYAgAAZHJzL2Rv&#10;d25yZXYueG1sUEsFBgAAAAAEAAQA9QAAAIg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Nnu8YA&#10;AADcAAAADwAAAGRycy9kb3ducmV2LnhtbESPQWvCQBCF7wX/wzJCL6Vu9FDT6CqiWNqLUBW9Dtlp&#10;EpqdDdk1if31nUOhtxnem/e+Wa4HV6uO2lB5NjCdJKCIc28rLgycT/vnFFSIyBZrz2TgTgHWq9HD&#10;EjPre/6k7hgLJSEcMjRQxthkWoe8JIdh4hti0b586zDK2hbatthLuKv1LEletMOKpaHEhrYl5d/H&#10;mzOQ3lN36S6Htyt9cL/7Odj55unVmMfxsFmAijTEf/Pf9bsV/Lngyz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Nnu8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>
              <w:t>Column graph.                                                 Line Graph</w:t>
            </w:r>
          </w:p>
          <w:p w:rsidR="00F23DEB" w:rsidRDefault="00F23DEB" w:rsidP="00F23DEB">
            <w:pPr>
              <w:pStyle w:val="QuestionStyle"/>
            </w:pPr>
            <w:r>
              <w:t xml:space="preserve">                        Sector graph                                                     Dot plot.                                                     </w:t>
            </w:r>
          </w:p>
        </w:tc>
      </w:tr>
      <w:tr w:rsidR="00F23DEB" w:rsidTr="00825176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23DEB" w:rsidRPr="001B3341" w:rsidRDefault="00F23DEB" w:rsidP="00F23DEB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23DEB" w:rsidRPr="00F23DEB" w:rsidRDefault="00CC2FAE" w:rsidP="00F23DEB">
            <w:pPr>
              <w:pStyle w:val="QuestionStyle"/>
              <w:rPr>
                <w:b/>
              </w:rPr>
            </w:pPr>
            <w:r w:rsidRPr="00F23DEB">
              <w:rPr>
                <w:b/>
              </w:rPr>
              <w:drawing>
                <wp:anchor distT="0" distB="0" distL="114300" distR="114300" simplePos="0" relativeHeight="251658752" behindDoc="1" locked="0" layoutInCell="1" allowOverlap="1" wp14:anchorId="7E6BD5FD" wp14:editId="09FD3769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198755</wp:posOffset>
                  </wp:positionV>
                  <wp:extent cx="5501640" cy="3215640"/>
                  <wp:effectExtent l="0" t="0" r="3810" b="3810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23DEB" w:rsidRPr="00F23DEB">
              <w:rPr>
                <w:b/>
              </w:rPr>
              <w:t>Questions 12-16 refer to the sector graph below.</w:t>
            </w:r>
          </w:p>
          <w:p w:rsidR="00F23DEB" w:rsidRPr="00CC2FAE" w:rsidRDefault="00CC2FAE" w:rsidP="00F23DEB">
            <w:pPr>
              <w:pStyle w:val="QuestionStyle"/>
              <w:rPr>
                <w:b/>
              </w:rPr>
            </w:pPr>
            <w:r w:rsidRPr="00CC2FAE">
              <w:rPr>
                <w:b/>
              </w:rPr>
              <w:t>A protractor should be used.</w:t>
            </w: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  <w:p w:rsidR="00CC2FAE" w:rsidRDefault="00CC2FAE" w:rsidP="00F23DEB">
            <w:pPr>
              <w:pStyle w:val="QuestionStyle"/>
            </w:pPr>
          </w:p>
        </w:tc>
      </w:tr>
      <w:tr w:rsidR="00F23DEB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23DEB" w:rsidRPr="001B3341" w:rsidRDefault="00F23DEB" w:rsidP="00F23DEB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23DEB" w:rsidRDefault="00F23DEB" w:rsidP="00F23DEB">
            <w:pPr>
              <w:pStyle w:val="QuestionStyle"/>
            </w:pPr>
            <w:r>
              <w:t>Which party received the least votes?</w:t>
            </w:r>
          </w:p>
          <w:p w:rsidR="00F23DEB" w:rsidRDefault="00F23DEB" w:rsidP="00F23DEB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641F1B22" wp14:editId="1860C697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19685</wp:posOffset>
                      </wp:positionV>
                      <wp:extent cx="2929890" cy="388620"/>
                      <wp:effectExtent l="0" t="0" r="22860" b="1143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7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C223A8" id="Group 171" o:spid="_x0000_s1026" style="position:absolute;margin-left:19.2pt;margin-top:1.55pt;width:230.7pt;height:30.6pt;z-index:251666944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1cV8QA&#10;AADcAAAADwAAAGRycy9kb3ducmV2LnhtbERPTWvCQBC9C/0PyxR6Ed3Ug8Y0G5FKxV4E02KvQ3aa&#10;hGZnQ3ZNor++Wyh4m8f7nHQzmkb01LnasoLneQSCuLC65lLB58fbLAbhPLLGxjIpuJKDTfYwSTHR&#10;duAT9bkvRQhhl6CCyvs2kdIVFRl0c9sSB+7bdgZ9gF0pdYdDCDeNXETRUhqsOTRU2NJrRcVPfjEK&#10;4mtszv35uP+idx52t6NebadrpZ4ex+0LCE+jv4v/3Qcd5q8W8PdMu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NXFfEAAAA3A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H5zMMA&#10;AADcAAAADwAAAGRycy9kb3ducmV2LnhtbERPS2vCQBC+F/wPyxR6KbqxQo3RVUSp2IvgA70O2TEJ&#10;zc6G7DaJ/npXKPQ2H99zZovOlKKh2hWWFQwHEQji1OqCMwWn41c/BuE8ssbSMim4kYPFvPcyw0Tb&#10;lvfUHHwmQgi7BBXk3leJlC7NyaAb2Io4cFdbG/QB1pnUNbYh3JTyI4o+pcGCQ0OOFa1ySn8Ov0ZB&#10;fIvNuTnvNhf65nZ93+nx8n2i1Ntrt5yC8NT5f/Gfe6vD/PEIns+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H5zMMAAADcAAAADwAAAAAAAAAAAAAAAACYAgAAZHJzL2Rv&#10;d25yZXYueG1sUEsFBgAAAAAEAAQA9QAAAIgD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huMMA&#10;AADcAAAADwAAAGRycy9kb3ducmV2LnhtbERPS2vCQBC+F/wPyxR6KbqxSI3RVUSp2IvgA70O2TEJ&#10;zc6G7DaJ/npXKPQ2H99zZovOlKKh2hWWFQwHEQji1OqCMwWn41c/BuE8ssbSMim4kYPFvPcyw0Tb&#10;lvfUHHwmQgi7BBXk3leJlC7NyaAb2Io4cFdbG/QB1pnUNbYh3JTyI4o+pcGCQ0OOFa1ySn8Ov0ZB&#10;fIvNuTnvNhf65nZ93+nx8n2i1Ntrt5yC8NT5f/Gfe6vD/PEIns+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hhuMMAAADcAAAADwAAAAAAAAAAAAAAAACYAgAAZHJzL2Rv&#10;d25yZXYueG1sUEsFBgAAAAAEAAQA9QAAAIg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EI8MA&#10;AADcAAAADwAAAGRycy9kb3ducmV2LnhtbERPS2vCQBC+F/wPyxR6KbqxYI3RVUSp2IvgA70O2TEJ&#10;zc6G7DaJ/npXKPQ2H99zZovOlKKh2hWWFQwHEQji1OqCMwWn41c/BuE8ssbSMim4kYPFvPcyw0Tb&#10;lvfUHHwmQgi7BBXk3leJlC7NyaAb2Io4cFdbG/QB1pnUNbYh3JTyI4o+pcGCQ0OOFa1ySn8Ov0ZB&#10;fIvNuTnvNhf65nZ93+nx8n2i1Ntrt5yC8NT5f/Gfe6vD/PEIns+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TEI8MAAADcAAAADwAAAAAAAAAAAAAAAACYAgAAZHJzL2Rv&#10;d25yZXYueG1sUEsFBgAAAAAEAAQA9QAAAIgDAAAAAA==&#10;" strokecolor="windowText" strokeweight="1pt"/>
                    </v:group>
                  </w:pict>
                </mc:Fallback>
              </mc:AlternateContent>
            </w:r>
            <w:r>
              <w:t xml:space="preserve">             Conservatives                                                   Democrats</w:t>
            </w:r>
          </w:p>
          <w:p w:rsidR="00F23DEB" w:rsidRDefault="00F23DEB" w:rsidP="00F23DEB">
            <w:pPr>
              <w:pStyle w:val="QuestionStyle"/>
            </w:pPr>
            <w:r>
              <w:t xml:space="preserve">             Republicans                                                      Socialists</w:t>
            </w:r>
          </w:p>
        </w:tc>
      </w:tr>
      <w:tr w:rsidR="00F23DEB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23DEB" w:rsidRPr="001B3341" w:rsidRDefault="00F23DEB" w:rsidP="00F23DEB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23DEB" w:rsidRDefault="00F23DEB" w:rsidP="00F23DEB">
            <w:pPr>
              <w:pStyle w:val="QuestionStyle"/>
            </w:pPr>
            <w:r>
              <w:t>What fraction of the total votes did the Democrats achieve?</w:t>
            </w:r>
          </w:p>
          <w:p w:rsidR="00F23DEB" w:rsidRDefault="00F23DEB" w:rsidP="00F23DEB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68992" behindDoc="0" locked="0" layoutInCell="1" allowOverlap="1" wp14:anchorId="53AF3D29" wp14:editId="04CA317A">
                      <wp:simplePos x="0" y="0"/>
                      <wp:positionH relativeFrom="column">
                        <wp:posOffset>3978910</wp:posOffset>
                      </wp:positionH>
                      <wp:positionV relativeFrom="paragraph">
                        <wp:posOffset>23495</wp:posOffset>
                      </wp:positionV>
                      <wp:extent cx="632460" cy="845820"/>
                      <wp:effectExtent l="0" t="0" r="34290" b="11430"/>
                      <wp:wrapNone/>
                      <wp:docPr id="184" name="Group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2460" cy="845820"/>
                                <a:chOff x="0" y="0"/>
                                <a:chExt cx="632460" cy="845820"/>
                              </a:xfrm>
                            </wpg:grpSpPr>
                            <wps:wsp>
                              <wps:cNvPr id="181" name="Rectangle 181"/>
                              <wps:cNvSpPr>
                                <a:spLocks/>
                              </wps:cNvSpPr>
                              <wps:spPr>
                                <a:xfrm>
                                  <a:off x="121920" y="0"/>
                                  <a:ext cx="405765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ectangle 182"/>
                              <wps:cNvSpPr>
                                <a:spLocks/>
                              </wps:cNvSpPr>
                              <wps:spPr>
                                <a:xfrm>
                                  <a:off x="121920" y="472440"/>
                                  <a:ext cx="405765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Connector 183"/>
                              <wps:cNvCnPr/>
                              <wps:spPr>
                                <a:xfrm>
                                  <a:off x="0" y="426720"/>
                                  <a:ext cx="6324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195C6E" id="Group 184" o:spid="_x0000_s1026" style="position:absolute;margin-left:313.3pt;margin-top:1.85pt;width:49.8pt;height:66.6pt;z-index:251668992" coordsize="6324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">
                      <v:rect id="Rectangle 181" o:spid="_x0000_s1027" style="position:absolute;left:1219;width:4057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+CicIA&#10;AADcAAAADwAAAGRycy9kb3ducmV2LnhtbERP32vCMBB+F/Y/hBvsTVOdqNRGEcFtDwOxDvZ6NNem&#10;mFxKk9Xuv18Gg73dx/fziv3orBioD61nBfNZBoK48rrlRsHH9TTdgAgRWaP1TAq+KcB+9zApMNf+&#10;zhcaytiIFMIhRwUmxi6XMlSGHIaZ74gTV/veYUywb6Tu8Z7CnZWLLFtJhy2nBoMdHQ1Vt/LLKXgO&#10;r+bl3YbyOC6z9eKzrYelPSv19DgetiAijfFf/Od+02n+Zg6/z6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4KJwgAAANwAAAAPAAAAAAAAAAAAAAAAAJgCAABkcnMvZG93&#10;bnJldi54bWxQSwUGAAAAAAQABAD1AAAAhwMAAAAA&#10;" filled="f" strokecolor="windowText" strokeweight="1.5pt">
                        <v:path arrowok="t"/>
                      </v:rect>
                      <v:rect id="Rectangle 182" o:spid="_x0000_s1028" style="position:absolute;left:1219;top:4724;width:4057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0c/sIA&#10;AADcAAAADwAAAGRycy9kb3ducmV2LnhtbERP32vCMBB+H/g/hBP2NlM72aQaRQTdHoSxKvh6NGdT&#10;TC6libX77xdhsLf7+H7ecj04K3rqQuNZwXSSgSCuvG64VnA67l7mIEJE1mg9k4IfCrBejZ6WWGh/&#10;52/qy1iLFMKhQAUmxraQMlSGHIaJb4kTd/Gdw5hgV0vd4T2FOyvzLHuTDhtODQZb2hqqruXNKXgN&#10;H2Z/sKHcDrPsPT83l35mv5R6Hg+bBYhIQ/wX/7k/dZo/z+Hx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Rz+wgAAANwAAAAPAAAAAAAAAAAAAAAAAJgCAABkcnMvZG93&#10;bnJldi54bWxQSwUGAAAAAAQABAD1AAAAhwMAAAAA&#10;" filled="f" strokecolor="windowText" strokeweight="1.5pt">
                        <v:path arrowok="t"/>
                      </v:rect>
                      <v:line id="Straight Connector 183" o:spid="_x0000_s1029" style="position:absolute;visibility:visible;mso-wrap-style:square" from="0,4267" to="6324,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5iTcAAAADcAAAADwAAAGRycy9kb3ducmV2LnhtbERPTYvCMBC9L/gfwgh7W1NdWKQaRQV1&#10;r1t3D96GZmyKzaQkqa3/3iwI3ubxPme5HmwjbuRD7VjBdJKBIC6drrlS8Hvaf8xBhIissXFMCu4U&#10;YL0avS0x167nH7oVsRIphEOOCkyMbS5lKA1ZDBPXEifu4rzFmKCvpPbYp3DbyFmWfUmLNacGgy3t&#10;DJXXorMKzt02+uNJbvpi2B3MbN+UnftT6n08bBYgIg3xJX66v3WaP/+E/2fSB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8eYk3AAAAA3AAAAA8AAAAAAAAAAAAAAAAA&#10;oQIAAGRycy9kb3ducmV2LnhtbFBLBQYAAAAABAAEAPkAAACOAwAAAAA=&#10;" strokecolor="black [3213]" strokeweight="1.5pt"/>
                    </v:group>
                  </w:pict>
                </mc:Fallback>
              </mc:AlternateContent>
            </w: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</w:p>
        </w:tc>
      </w:tr>
      <w:tr w:rsidR="00F23DEB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23DEB" w:rsidRPr="001B3341" w:rsidRDefault="00F23DEB" w:rsidP="00F23DEB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23DEB" w:rsidRDefault="00F23DEB" w:rsidP="00F23DEB">
            <w:pPr>
              <w:pStyle w:val="QuestionStyle"/>
            </w:pPr>
            <w:r>
              <w:t>No party received more than 50% of the votes.</w:t>
            </w:r>
          </w:p>
          <w:p w:rsidR="00F23DEB" w:rsidRDefault="00F23DEB" w:rsidP="00F23DEB">
            <w:pPr>
              <w:pStyle w:val="QuestionStyle"/>
            </w:pPr>
            <w:r>
              <w:t>List two parties that could combine their votes to achieve more than 50% of the votes.</w:t>
            </w:r>
          </w:p>
          <w:p w:rsidR="00F23DEB" w:rsidRDefault="00F23DEB" w:rsidP="00F23DEB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BD8D828" wp14:editId="28E95145">
                      <wp:simplePos x="0" y="0"/>
                      <wp:positionH relativeFrom="column">
                        <wp:posOffset>2858770</wp:posOffset>
                      </wp:positionH>
                      <wp:positionV relativeFrom="paragraph">
                        <wp:posOffset>67310</wp:posOffset>
                      </wp:positionV>
                      <wp:extent cx="1424940" cy="373380"/>
                      <wp:effectExtent l="0" t="0" r="22860" b="26670"/>
                      <wp:wrapNone/>
                      <wp:docPr id="186" name="Rectangle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49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8E004" id="Rectangle 186" o:spid="_x0000_s1026" style="position:absolute;margin-left:225.1pt;margin-top:5.3pt;width:112.2pt;height:29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" filled="f" strokecolor="windowText" strokeweight="1.5pt">
                      <v:path arrowok="t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9DF9CA2" wp14:editId="3288C127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74930</wp:posOffset>
                      </wp:positionV>
                      <wp:extent cx="1480185" cy="373380"/>
                      <wp:effectExtent l="0" t="0" r="24765" b="26670"/>
                      <wp:wrapNone/>
                      <wp:docPr id="18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018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9DCFA2" id="Rectangle 185" o:spid="_x0000_s1026" style="position:absolute;margin-left:62.5pt;margin-top:5.9pt;width:116.55pt;height:29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" filled="f" strokecolor="windowText" strokeweight="1.5pt">
                      <v:path arrowok="t"/>
                    </v:rect>
                  </w:pict>
                </mc:Fallback>
              </mc:AlternateContent>
            </w:r>
          </w:p>
          <w:p w:rsidR="00F23DEB" w:rsidRPr="00AB5030" w:rsidRDefault="00F23DEB" w:rsidP="00F23DEB">
            <w:pPr>
              <w:pStyle w:val="QuestionStyle"/>
              <w:rPr>
                <w:sz w:val="32"/>
                <w:szCs w:val="32"/>
              </w:rPr>
            </w:pPr>
            <w:r>
              <w:t xml:space="preserve">                                                               </w:t>
            </w:r>
            <w:r w:rsidRPr="00AB5030">
              <w:rPr>
                <w:sz w:val="32"/>
                <w:szCs w:val="32"/>
              </w:rPr>
              <w:t xml:space="preserve">and  </w:t>
            </w:r>
          </w:p>
        </w:tc>
      </w:tr>
      <w:tr w:rsidR="00F23DEB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23DEB" w:rsidRPr="001B3341" w:rsidRDefault="00F23DEB" w:rsidP="00F23DEB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23DEB" w:rsidRDefault="00342D25" w:rsidP="00F23DEB">
            <w:pPr>
              <w:pStyle w:val="QuestionStyle"/>
            </w:pPr>
            <w:r>
              <w:t xml:space="preserve">Which party received  </w:t>
            </w:r>
            <w:r w:rsidRPr="00342D25">
              <w:rPr>
                <w:position w:val="-4"/>
              </w:rPr>
              <w:object w:dxaOrig="138" w:dyaOrig="438">
                <v:shape id="_x0000_i1026" type="#_x0000_t75" style="width:7.5pt;height:22.5pt" o:ole="">
                  <v:imagedata r:id="rId17" o:title=""/>
                </v:shape>
                <o:OLEObject Type="Embed" ProgID="FXEquation.Equation" ShapeID="_x0000_i1026" DrawAspect="Content" ObjectID="_1514610413" r:id="rId18"/>
              </w:object>
            </w:r>
            <w:r>
              <w:t xml:space="preserve"> </w:t>
            </w:r>
            <w:r w:rsidR="00F23DEB">
              <w:t xml:space="preserve"> of the vote?</w:t>
            </w:r>
          </w:p>
          <w:p w:rsidR="00F23DEB" w:rsidRDefault="00F23DEB" w:rsidP="00F23DEB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67968" behindDoc="0" locked="0" layoutInCell="1" allowOverlap="1" wp14:anchorId="4366C7E4" wp14:editId="590F3DAF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19685</wp:posOffset>
                      </wp:positionV>
                      <wp:extent cx="2929890" cy="388620"/>
                      <wp:effectExtent l="0" t="0" r="22860" b="11430"/>
                      <wp:wrapNone/>
                      <wp:docPr id="176" name="Group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7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1EA13C" id="Group 176" o:spid="_x0000_s1026" style="position:absolute;margin-left:19.2pt;margin-top:1.55pt;width:230.7pt;height:30.6pt;z-index:251667968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/z8QA&#10;AADcAAAADwAAAGRycy9kb3ducmV2LnhtbERPTWvCQBC9C/0Pywi9iNnYQxNjVpFKS3sRakWvQ3ZM&#10;gtnZkN0msb++Wyh4m8f7nHwzmkb01LnasoJFFIMgLqyuuVRw/HqdpyCcR9bYWCYFN3KwWT9Mcsy0&#10;HfiT+oMvRQhhl6GCyvs2k9IVFRl0kW2JA3exnUEfYFdK3eEQwk0jn+L4WRqsOTRU2NJLRcX18G0U&#10;pLfUnPrT/u1MHzzsfvY62c6WSj1Ox+0KhKfR38X/7ncd5icJ/D0TL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6/8/EAAAA3A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VrvcYA&#10;AADcAAAADwAAAGRycy9kb3ducmV2LnhtbESPQWvCQBCF7wX/wzJCL6Vu9FDT6CqiWNqLUBW9Dtlp&#10;EpqdDdk1if31nUOhtxnem/e+Wa4HV6uO2lB5NjCdJKCIc28rLgycT/vnFFSIyBZrz2TgTgHWq9HD&#10;EjPre/6k7hgLJSEcMjRQxthkWoe8JIdh4hti0b586zDK2hbatthLuKv1LEletMOKpaHEhrYl5d/H&#10;mzOQ3lN36S6Htyt9cL/7Odj55unVmMfxsFmAijTEf/Pf9bsV/L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VrvcYAAADcAAAADwAAAAAAAAAAAAAAAACYAgAAZHJz&#10;L2Rvd25yZXYueG1sUEsFBgAAAAAEAAQA9QAAAIsD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nOJsQA&#10;AADcAAAADwAAAGRycy9kb3ducmV2LnhtbERPTWvCQBC9F/wPywi9FLOxhxpjVhGlpb0IjaLXITsm&#10;wexsyG6T2F/fLRR6m8f7nGwzmkb01LnasoJ5FIMgLqyuuVRwOr7OEhDOI2tsLJOCOznYrCcPGaba&#10;DvxJfe5LEULYpaig8r5NpXRFRQZdZFviwF1tZ9AH2JVSdziEcNPI5zh+kQZrDg0VtrSrqLjlX0ZB&#10;ck/MuT8f3i70wcP++6AX26elUo/TcbsC4Wn0/+I/97sO8xdL+H0mX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pzibEAAAA3AAAAA8AAAAAAAAAAAAAAAAAmAIAAGRycy9k&#10;b3ducmV2LnhtbFBLBQYAAAAABAAEAPUAAACJAwAAAAA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XnMYA&#10;AADcAAAADwAAAGRycy9kb3ducmV2LnhtbESPQWvCQBCF7wX/wzJCL6Vu2kObRlcRi2IvglrsdciO&#10;STA7G7JrEvvrO4eCtxnem/e+mS0GV6uO2lB5NvAySUAR595WXBj4Pq6fU1AhIlusPZOBGwVYzEcP&#10;M8ys73lP3SEWSkI4ZGigjLHJtA55SQ7DxDfEop196zDK2hbatthLuKv1a5K8aYcVS0OJDa1Kyi+H&#10;qzOQ3lJ36k67zQ99cf/5u7Pvy6cPYx7Hw3IKKtIQ7+b/660V/FTw5RmZQM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YXnM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>
              <w:t xml:space="preserve">             Conservatives                                                   Democrats</w:t>
            </w:r>
          </w:p>
          <w:p w:rsidR="00F23DEB" w:rsidRDefault="00F23DEB" w:rsidP="00F23DEB">
            <w:pPr>
              <w:pStyle w:val="QuestionStyle"/>
            </w:pPr>
            <w:r>
              <w:t xml:space="preserve">             Republicans                                                      Socialists</w:t>
            </w:r>
          </w:p>
        </w:tc>
      </w:tr>
      <w:tr w:rsidR="00F23DEB" w:rsidTr="005277D4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F23DEB" w:rsidRPr="001B3341" w:rsidRDefault="00F23DEB" w:rsidP="00F23DEB">
            <w:pPr>
              <w:pStyle w:val="ListParagraph"/>
              <w:numPr>
                <w:ilvl w:val="0"/>
                <w:numId w:val="9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23DEB" w:rsidRDefault="00F23DEB" w:rsidP="00F23DEB">
            <w:pPr>
              <w:pStyle w:val="QuestionStyle"/>
            </w:pPr>
            <w:r>
              <w:t>There were 48 000 votes cast altogether.</w:t>
            </w:r>
          </w:p>
          <w:p w:rsidR="00F23DEB" w:rsidRDefault="00F23DEB" w:rsidP="00F23DEB">
            <w:pPr>
              <w:pStyle w:val="QuestionStyle"/>
            </w:pPr>
            <w:r>
              <w:t>How many votes</w:t>
            </w:r>
            <w:r w:rsidR="00342D25">
              <w:t xml:space="preserve"> were received by the Republicans</w:t>
            </w:r>
            <w:r>
              <w:t>?</w:t>
            </w:r>
          </w:p>
          <w:p w:rsidR="00F23DEB" w:rsidRDefault="00F23DEB" w:rsidP="00F23DEB">
            <w:pPr>
              <w:pStyle w:val="QuestionStyle"/>
            </w:pPr>
          </w:p>
          <w:p w:rsidR="00F23DEB" w:rsidRDefault="00F23DEB" w:rsidP="00F23DEB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73088" behindDoc="0" locked="0" layoutInCell="1" allowOverlap="1" wp14:anchorId="38BE43D5" wp14:editId="763D1360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35560</wp:posOffset>
                      </wp:positionV>
                      <wp:extent cx="4362450" cy="114300"/>
                      <wp:effectExtent l="0" t="0" r="19050" b="19050"/>
                      <wp:wrapNone/>
                      <wp:docPr id="228" name="Group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2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6AD56A" id="Group 228" o:spid="_x0000_s1026" style="position:absolute;margin-left:30.6pt;margin-top:2.8pt;width:343.5pt;height:9pt;z-index:25167308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+AR8UA&#10;AADcAAAADwAAAGRycy9kb3ducmV2LnhtbESPQWvCQBSE70L/w/IKXqRuzEFj6ipSqehF0BZ7fWRf&#10;k9Ds25DdJtFf7wqCx2FmvmEWq95UoqXGlZYVTMYRCOLM6pJzBd9fn28JCOeRNVaWScGFHKyWL4MF&#10;ptp2fKT25HMRIOxSVFB4X6dSuqwgg25sa+Lg/drGoA+yyaVusAtwU8k4iqbSYMlhocCaPgrK/k7/&#10;RkFyScy5PR+2P7TnbnM96Nl6NFdq+Nqv30F46v0z/GjvtII4nsP9TDg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/4BHxQAAANw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/B8IA&#10;AADcAAAADwAAAGRycy9kb3ducmV2LnhtbERPTWvCQBC9C/0PyxS8iG5qwcboKlKx6EWoil6H7DQJ&#10;zc6G7JpEf717EDw+3vd82ZlSNFS7wrKCj1EEgji1uuBMwem4GcYgnEfWWFomBTdysFy89eaYaNvy&#10;LzUHn4kQwi5BBbn3VSKlS3My6Ea2Ig7cn60N+gDrTOoa2xBuSjmOook0WHBoyLGi75zS/8PVKIhv&#10;sTk35/3PhXbcru97/bUaTJXqv3erGQhPnX+Jn+6tVjD+DPPDmXA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L8HwgAAANwAAAAPAAAAAAAAAAAAAAAAAJgCAABkcnMvZG93&#10;bnJldi54bWxQSwUGAAAAAAQABAD1AAAAhwM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anMUA&#10;AADcAAAADwAAAGRycy9kb3ducmV2LnhtbESPQWvCQBSE74X+h+UVvJS6UaGN0VVEUfQi1IpeH9nX&#10;JDT7NmTXJPrrXUHocZiZb5jpvDOlaKh2hWUFg34Egji1uuBMwfFn/RGDcB5ZY2mZFFzJwXz2+jLF&#10;RNuWv6k5+EwECLsEFeTeV4mULs3JoOvbijh4v7Y26IOsM6lrbAPclHIYRZ/SYMFhIceKljmlf4eL&#10;URBfY3NqTvvNmXbcrm57/bV4HyvVe+sWExCeOv8ffra3WsFwNIDHmXA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BqcxQAAANwAAAAPAAAAAAAAAAAAAAAAAJgCAABkcnMv&#10;ZG93bnJldi54bWxQSwUGAAAAAAQABAD1AAAAigM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E68YA&#10;AADcAAAADwAAAGRycy9kb3ducmV2LnhtbESPQWvCQBSE74L/YXlCL1I3RtA0uoooLe1FqBZ7fWSf&#10;STD7NmS3SfTXdwsFj8PMfMOsNr2pREuNKy0rmE4iEMSZ1SXnCr5Or88JCOeRNVaWScGNHGzWw8EK&#10;U207/qT26HMRIOxSVFB4X6dSuqwgg25ia+LgXWxj0AfZ5FI32AW4qWQcRXNpsOSwUGBNu4Ky6/HH&#10;KEhuiTm358PbN31wt78f9GI7flHqadRvlyA89f4R/m+/awXxLI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KE68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>
              <w:t xml:space="preserve">               </w:t>
            </w:r>
            <w:r w:rsidR="00CC1D2B">
              <w:t xml:space="preserve">   </w:t>
            </w:r>
            <w:r>
              <w:t>12 000                          19 200</w:t>
            </w:r>
            <w:r w:rsidR="00CC1D2B">
              <w:t xml:space="preserve">                         21 000                          24 000</w:t>
            </w:r>
          </w:p>
        </w:tc>
      </w:tr>
    </w:tbl>
    <w:p w:rsidR="00D667E2" w:rsidRDefault="00D667E2">
      <w:pPr>
        <w:sectPr w:rsidR="00D667E2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D24C3" w:rsidRDefault="009D24C3" w:rsidP="00C43C73">
      <w:pPr>
        <w:jc w:val="center"/>
        <w:rPr>
          <w:rFonts w:ascii="Times New Roman" w:hAnsi="Times New Roman"/>
          <w:sz w:val="36"/>
          <w:szCs w:val="36"/>
        </w:rPr>
        <w:sectPr w:rsidR="009D24C3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9"/>
        <w:gridCol w:w="5103"/>
        <w:gridCol w:w="3685"/>
      </w:tblGrid>
      <w:tr w:rsidR="00885304" w:rsidTr="00CD209A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-93318446"/>
            <w:placeholder>
              <w:docPart w:val="12E9FAA472BD49EF9D8C392B4F1C9D48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419" w:type="dxa"/>
                <w:shd w:val="clear" w:color="auto" w:fill="B6DDE8" w:themeFill="accent5" w:themeFillTint="66"/>
                <w:vAlign w:val="center"/>
              </w:tcPr>
              <w:p w:rsidR="00885304" w:rsidRPr="00325745" w:rsidRDefault="007E1519" w:rsidP="00885304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7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1581099126"/>
            <w:placeholder>
              <w:docPart w:val="F5ABC8DBECC344BDADAFD5C5D1481C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103" w:type="dxa"/>
                <w:shd w:val="clear" w:color="auto" w:fill="B6DDE8" w:themeFill="accent5" w:themeFillTint="66"/>
              </w:tcPr>
              <w:p w:rsidR="00885304" w:rsidRPr="005C44C0" w:rsidRDefault="003C2E8B" w:rsidP="00885304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Collection and Representation</w:t>
                </w:r>
              </w:p>
            </w:tc>
          </w:sdtContent>
        </w:sdt>
        <w:tc>
          <w:tcPr>
            <w:tcW w:w="3685" w:type="dxa"/>
            <w:shd w:val="clear" w:color="auto" w:fill="215868" w:themeFill="accent5" w:themeFillShade="80"/>
          </w:tcPr>
          <w:p w:rsidR="00885304" w:rsidRDefault="00885304" w:rsidP="00885304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85304" w:rsidRDefault="00885304" w:rsidP="00885304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Longer Answer </w:t>
            </w:r>
          </w:p>
          <w:p w:rsidR="00885304" w:rsidRPr="00325745" w:rsidRDefault="00885304" w:rsidP="00885304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CD209A">
        <w:trPr>
          <w:cantSplit/>
          <w:trHeight w:val="509"/>
        </w:trPr>
        <w:tc>
          <w:tcPr>
            <w:tcW w:w="6522" w:type="dxa"/>
            <w:gridSpan w:val="2"/>
            <w:shd w:val="clear" w:color="auto" w:fill="B6DDE8" w:themeFill="accent5" w:themeFillTint="66"/>
          </w:tcPr>
          <w:p w:rsidR="00853748" w:rsidRPr="00325745" w:rsidRDefault="00853748" w:rsidP="00C43C73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5615AC" w:rsidRDefault="005615AC" w:rsidP="00C43C73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C43C73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D667E2" w:rsidTr="00CD209A">
        <w:trPr>
          <w:cantSplit/>
          <w:trHeight w:val="340"/>
        </w:trPr>
        <w:tc>
          <w:tcPr>
            <w:tcW w:w="10207" w:type="dxa"/>
            <w:gridSpan w:val="3"/>
            <w:shd w:val="clear" w:color="auto" w:fill="B6DDE8" w:themeFill="accent5" w:themeFillTint="66"/>
          </w:tcPr>
          <w:p w:rsidR="00D667E2" w:rsidRDefault="00D667E2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A81533">
              <w:rPr>
                <w:rFonts w:asciiTheme="majorHAnsi" w:hAnsiTheme="majorHAnsi"/>
                <w:b/>
                <w:i/>
                <w:sz w:val="24"/>
                <w:szCs w:val="24"/>
              </w:rPr>
              <w:t>Write all working and answers in the spaces provided on this test paper.</w:t>
            </w:r>
          </w:p>
          <w:p w:rsidR="00A81533" w:rsidRPr="00A81533" w:rsidRDefault="00A81533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 may not be awarded if working out and/or answers are not clear.</w:t>
            </w:r>
          </w:p>
          <w:p w:rsidR="00A81533" w:rsidRDefault="00A81533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 allocated are shown beside each question.</w:t>
            </w:r>
          </w:p>
          <w:p w:rsidR="00A81533" w:rsidRDefault="00A81533" w:rsidP="00A252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1533">
              <w:rPr>
                <w:rFonts w:asciiTheme="majorHAnsi" w:hAnsiTheme="majorHAnsi"/>
                <w:b/>
                <w:i/>
                <w:sz w:val="24"/>
                <w:szCs w:val="24"/>
              </w:rPr>
              <w:t>Calculators are allowed.</w:t>
            </w:r>
          </w:p>
        </w:tc>
      </w:tr>
    </w:tbl>
    <w:p w:rsidR="00A252B0" w:rsidRDefault="00A252B0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A252B0" w:rsidTr="00A824D7">
        <w:trPr>
          <w:cantSplit/>
          <w:trHeight w:val="227"/>
          <w:tblHeader/>
        </w:trPr>
        <w:tc>
          <w:tcPr>
            <w:tcW w:w="9215" w:type="dxa"/>
            <w:gridSpan w:val="2"/>
          </w:tcPr>
          <w:p w:rsidR="00A252B0" w:rsidRDefault="00A252B0" w:rsidP="00C43C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8774CC" w:rsidTr="005277D4">
        <w:trPr>
          <w:cantSplit/>
          <w:trHeight w:val="851"/>
        </w:trPr>
        <w:tc>
          <w:tcPr>
            <w:tcW w:w="952" w:type="dxa"/>
            <w:shd w:val="clear" w:color="auto" w:fill="5DFF5D"/>
          </w:tcPr>
          <w:p w:rsidR="008774CC" w:rsidRPr="001B3341" w:rsidRDefault="008774CC" w:rsidP="008774CC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774CC" w:rsidRDefault="008774CC" w:rsidP="008774CC">
            <w:pPr>
              <w:pStyle w:val="LongerQuestions"/>
            </w:pPr>
            <w:r>
              <w:t>The Lions FC coach records the number of goals that the team scores in each game they plays in a season. The results are shown below.</w:t>
            </w:r>
          </w:p>
          <w:p w:rsidR="008774CC" w:rsidRDefault="008774CC" w:rsidP="008774CC">
            <w:pPr>
              <w:pStyle w:val="LongerQuestions"/>
            </w:pPr>
          </w:p>
          <w:p w:rsidR="008774CC" w:rsidRDefault="008774CC" w:rsidP="008774CC">
            <w:pPr>
              <w:pStyle w:val="LongerQuestions"/>
            </w:pPr>
            <w:r>
              <w:t xml:space="preserve">               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75"/>
              <w:gridCol w:w="1376"/>
              <w:gridCol w:w="1376"/>
              <w:gridCol w:w="1376"/>
              <w:gridCol w:w="1376"/>
            </w:tblGrid>
            <w:tr w:rsidR="008774CC" w:rsidTr="00633F97">
              <w:tc>
                <w:tcPr>
                  <w:tcW w:w="1375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5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4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6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2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1</w:t>
                  </w:r>
                </w:p>
              </w:tc>
            </w:tr>
            <w:tr w:rsidR="008774CC" w:rsidTr="00633F97">
              <w:tc>
                <w:tcPr>
                  <w:tcW w:w="1375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6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3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4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1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3</w:t>
                  </w:r>
                </w:p>
              </w:tc>
            </w:tr>
            <w:tr w:rsidR="008774CC" w:rsidTr="00633F97">
              <w:tc>
                <w:tcPr>
                  <w:tcW w:w="1375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2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2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8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5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3</w:t>
                  </w:r>
                </w:p>
              </w:tc>
            </w:tr>
            <w:tr w:rsidR="008774CC" w:rsidTr="00633F97">
              <w:tc>
                <w:tcPr>
                  <w:tcW w:w="1375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1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1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3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0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2</w:t>
                  </w:r>
                </w:p>
              </w:tc>
            </w:tr>
            <w:tr w:rsidR="008774CC" w:rsidTr="00633F97">
              <w:tc>
                <w:tcPr>
                  <w:tcW w:w="1375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0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4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3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2</w:t>
                  </w:r>
                </w:p>
              </w:tc>
              <w:tc>
                <w:tcPr>
                  <w:tcW w:w="1376" w:type="dxa"/>
                  <w:shd w:val="clear" w:color="auto" w:fill="auto"/>
                  <w:vAlign w:val="center"/>
                </w:tcPr>
                <w:p w:rsidR="008774CC" w:rsidRDefault="008774CC" w:rsidP="00633F97">
                  <w:pPr>
                    <w:pStyle w:val="LongerQuestions"/>
                    <w:jc w:val="center"/>
                  </w:pPr>
                  <w:r>
                    <w:t>3</w:t>
                  </w:r>
                </w:p>
              </w:tc>
            </w:tr>
          </w:tbl>
          <w:p w:rsidR="008774CC" w:rsidRDefault="008774CC" w:rsidP="008774CC">
            <w:pPr>
              <w:pStyle w:val="LongerQuestions"/>
            </w:pPr>
          </w:p>
        </w:tc>
        <w:tc>
          <w:tcPr>
            <w:tcW w:w="992" w:type="dxa"/>
          </w:tcPr>
          <w:p w:rsidR="008774CC" w:rsidRPr="002A500B" w:rsidRDefault="008774CC" w:rsidP="008774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774CC" w:rsidTr="005277D4">
        <w:trPr>
          <w:cantSplit/>
          <w:trHeight w:val="851"/>
        </w:trPr>
        <w:tc>
          <w:tcPr>
            <w:tcW w:w="952" w:type="dxa"/>
            <w:shd w:val="clear" w:color="auto" w:fill="5DFF5D"/>
          </w:tcPr>
          <w:p w:rsidR="008774CC" w:rsidRPr="001B3341" w:rsidRDefault="008774CC" w:rsidP="008774CC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774CC" w:rsidRDefault="008774CC" w:rsidP="008774CC">
            <w:pPr>
              <w:pStyle w:val="LongerQuestions"/>
            </w:pPr>
            <w:r>
              <w:t>(a)  Compile the data above into a dot plot.</w:t>
            </w:r>
          </w:p>
          <w:p w:rsidR="008774CC" w:rsidRDefault="008774CC" w:rsidP="008774CC">
            <w:pPr>
              <w:pStyle w:val="LongerQuestions"/>
            </w:pPr>
          </w:p>
          <w:tbl>
            <w:tblPr>
              <w:tblW w:w="0" w:type="auto"/>
              <w:tblInd w:w="642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4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8774CC" w:rsidTr="008774CC">
              <w:tc>
                <w:tcPr>
                  <w:tcW w:w="424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</w:tr>
            <w:tr w:rsidR="008774CC" w:rsidTr="008774CC">
              <w:tc>
                <w:tcPr>
                  <w:tcW w:w="424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</w:tr>
            <w:tr w:rsidR="008774CC" w:rsidTr="008774CC">
              <w:tc>
                <w:tcPr>
                  <w:tcW w:w="424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</w:tr>
            <w:tr w:rsidR="008774CC" w:rsidTr="008774CC">
              <w:tc>
                <w:tcPr>
                  <w:tcW w:w="424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</w:tr>
            <w:tr w:rsidR="008774CC" w:rsidTr="008774CC">
              <w:tc>
                <w:tcPr>
                  <w:tcW w:w="424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</w:tr>
            <w:tr w:rsidR="008774CC" w:rsidTr="008774CC">
              <w:tc>
                <w:tcPr>
                  <w:tcW w:w="424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</w:p>
              </w:tc>
            </w:tr>
            <w:tr w:rsidR="008774CC" w:rsidTr="008774CC">
              <w:tc>
                <w:tcPr>
                  <w:tcW w:w="424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  <w: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  <w: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  <w: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  <w: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  <w: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  <w: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  <w: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  <w:r>
                    <w:t>7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8774CC" w:rsidRDefault="008774CC" w:rsidP="008774CC">
                  <w:pPr>
                    <w:pStyle w:val="LongerQuestions"/>
                  </w:pPr>
                  <w:r>
                    <w:t>8</w:t>
                  </w:r>
                </w:p>
              </w:tc>
            </w:tr>
          </w:tbl>
          <w:p w:rsidR="008774CC" w:rsidRDefault="008774CC" w:rsidP="008774CC">
            <w:pPr>
              <w:pStyle w:val="LongerQuestions"/>
            </w:pPr>
          </w:p>
        </w:tc>
        <w:tc>
          <w:tcPr>
            <w:tcW w:w="992" w:type="dxa"/>
          </w:tcPr>
          <w:p w:rsidR="008774CC" w:rsidRPr="002A500B" w:rsidRDefault="00CC2FAE" w:rsidP="008774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774CC" w:rsidTr="005277D4">
        <w:trPr>
          <w:cantSplit/>
          <w:trHeight w:val="851"/>
        </w:trPr>
        <w:tc>
          <w:tcPr>
            <w:tcW w:w="952" w:type="dxa"/>
            <w:shd w:val="clear" w:color="auto" w:fill="5DFF5D"/>
          </w:tcPr>
          <w:p w:rsidR="008774CC" w:rsidRPr="001B3341" w:rsidRDefault="008774CC" w:rsidP="008774CC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774CC" w:rsidRDefault="008774CC" w:rsidP="008774CC">
            <w:pPr>
              <w:pStyle w:val="LongerQuestions"/>
            </w:pPr>
            <w:r>
              <w:t xml:space="preserve">(b)  Would you describe the distribution of scores as being symmetric? Explain your answer. </w:t>
            </w:r>
          </w:p>
          <w:p w:rsidR="008774CC" w:rsidRDefault="008774CC" w:rsidP="008774CC">
            <w:pPr>
              <w:pStyle w:val="LongerQuestions"/>
            </w:pPr>
          </w:p>
          <w:p w:rsidR="008774CC" w:rsidRDefault="008774CC" w:rsidP="008774CC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  <w:p w:rsidR="008774CC" w:rsidRDefault="008774CC" w:rsidP="008774CC">
            <w:pPr>
              <w:pStyle w:val="LongerQuestions"/>
            </w:pPr>
          </w:p>
          <w:p w:rsidR="008774CC" w:rsidRDefault="008774CC" w:rsidP="008774CC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8774CC" w:rsidRPr="002A500B" w:rsidRDefault="00CC2FAE" w:rsidP="008774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8774CC" w:rsidTr="005277D4">
        <w:trPr>
          <w:cantSplit/>
          <w:trHeight w:val="851"/>
        </w:trPr>
        <w:tc>
          <w:tcPr>
            <w:tcW w:w="952" w:type="dxa"/>
            <w:shd w:val="clear" w:color="auto" w:fill="5DFF5D"/>
          </w:tcPr>
          <w:p w:rsidR="008774CC" w:rsidRPr="001B3341" w:rsidRDefault="008774CC" w:rsidP="008774CC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774CC" w:rsidRDefault="008774CC" w:rsidP="008774CC">
            <w:pPr>
              <w:pStyle w:val="LongerQuestions"/>
            </w:pPr>
            <w:r>
              <w:t>(c)   What is the range of the scores? (The difference between the highest and lowest scores.)</w:t>
            </w:r>
          </w:p>
          <w:p w:rsidR="008774CC" w:rsidRDefault="008774CC" w:rsidP="008774CC">
            <w:pPr>
              <w:pStyle w:val="LongerQuestions"/>
            </w:pPr>
          </w:p>
          <w:p w:rsidR="008774CC" w:rsidRDefault="008774CC" w:rsidP="008774CC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  <w:p w:rsidR="008774CC" w:rsidRDefault="008774CC" w:rsidP="008774CC">
            <w:pPr>
              <w:pStyle w:val="LongerQuestions"/>
            </w:pPr>
          </w:p>
          <w:p w:rsidR="008774CC" w:rsidRDefault="008774CC" w:rsidP="008774CC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8774CC" w:rsidRPr="002A500B" w:rsidRDefault="008774CC" w:rsidP="008774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774CC" w:rsidTr="005277D4">
        <w:trPr>
          <w:cantSplit/>
          <w:trHeight w:val="851"/>
        </w:trPr>
        <w:tc>
          <w:tcPr>
            <w:tcW w:w="952" w:type="dxa"/>
            <w:shd w:val="clear" w:color="auto" w:fill="FFFF66"/>
          </w:tcPr>
          <w:p w:rsidR="008774CC" w:rsidRPr="001B3341" w:rsidRDefault="008774CC" w:rsidP="008774CC">
            <w:pPr>
              <w:pStyle w:val="ListParagraph"/>
              <w:numPr>
                <w:ilvl w:val="0"/>
                <w:numId w:val="3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774CC" w:rsidRDefault="007A2A82" w:rsidP="008774CC">
            <w:pPr>
              <w:pStyle w:val="LongerQuestions"/>
              <w:spacing w:after="120"/>
            </w:pPr>
            <w:r>
              <w:t>May recorded the minimum temperatures for a week at Baleton.</w:t>
            </w:r>
          </w:p>
          <w:p w:rsidR="007A2A82" w:rsidRDefault="007A2A82" w:rsidP="008774CC">
            <w:pPr>
              <w:pStyle w:val="LongerQuestions"/>
              <w:spacing w:after="120"/>
            </w:pPr>
            <w:r>
              <w:t>The results are shown in the table.</w:t>
            </w:r>
          </w:p>
          <w:tbl>
            <w:tblPr>
              <w:tblW w:w="2835" w:type="dxa"/>
              <w:tblInd w:w="1067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9"/>
              <w:gridCol w:w="2016"/>
            </w:tblGrid>
            <w:tr w:rsidR="007A2A82" w:rsidRPr="007A2A82" w:rsidTr="007A2A82">
              <w:trPr>
                <w:trHeight w:val="288"/>
              </w:trPr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7A2A82" w:rsidRPr="007A2A82" w:rsidRDefault="007A2A82" w:rsidP="007A2A82">
                  <w:pPr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</w:pP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  <w:t>Day</w:t>
                  </w:r>
                </w:p>
              </w:tc>
              <w:tc>
                <w:tcPr>
                  <w:tcW w:w="2016" w:type="dxa"/>
                  <w:shd w:val="clear" w:color="auto" w:fill="auto"/>
                  <w:noWrap/>
                  <w:vAlign w:val="bottom"/>
                  <w:hideMark/>
                </w:tcPr>
                <w:p w:rsidR="007A2A82" w:rsidRPr="007A2A82" w:rsidRDefault="007A2A82" w:rsidP="007A2A82">
                  <w:pPr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</w:pP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  <w:t>Min Temp (</w:t>
                  </w: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vertAlign w:val="superscript"/>
                      <w:lang w:eastAsia="en-AU"/>
                    </w:rPr>
                    <w:t>o</w:t>
                  </w: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  <w:t>C)</w:t>
                  </w:r>
                </w:p>
              </w:tc>
            </w:tr>
            <w:tr w:rsidR="00B17730" w:rsidRPr="007A2A82" w:rsidTr="007A2A82">
              <w:trPr>
                <w:trHeight w:val="288"/>
              </w:trPr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B17730" w:rsidRPr="007A2A82" w:rsidRDefault="00B17730" w:rsidP="00B17730">
                  <w:pPr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</w:pP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  <w:t>Mon</w:t>
                  </w:r>
                </w:p>
              </w:tc>
              <w:tc>
                <w:tcPr>
                  <w:tcW w:w="2016" w:type="dxa"/>
                  <w:shd w:val="clear" w:color="auto" w:fill="auto"/>
                  <w:noWrap/>
                  <w:vAlign w:val="bottom"/>
                  <w:hideMark/>
                </w:tcPr>
                <w:p w:rsidR="00B17730" w:rsidRPr="00B17730" w:rsidRDefault="00B17730" w:rsidP="00B17730">
                  <w:pPr>
                    <w:jc w:val="center"/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</w:rPr>
                  </w:pPr>
                  <w:r w:rsidRPr="00B1773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B17730" w:rsidRPr="007A2A82" w:rsidTr="007A2A82">
              <w:trPr>
                <w:trHeight w:val="288"/>
              </w:trPr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B17730" w:rsidRPr="007A2A82" w:rsidRDefault="00B17730" w:rsidP="00B17730">
                  <w:pPr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</w:pP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  <w:t>Tue</w:t>
                  </w:r>
                </w:p>
              </w:tc>
              <w:tc>
                <w:tcPr>
                  <w:tcW w:w="2016" w:type="dxa"/>
                  <w:shd w:val="clear" w:color="auto" w:fill="auto"/>
                  <w:noWrap/>
                  <w:vAlign w:val="bottom"/>
                  <w:hideMark/>
                </w:tcPr>
                <w:p w:rsidR="00B17730" w:rsidRPr="00B17730" w:rsidRDefault="00B17730" w:rsidP="00B17730">
                  <w:pPr>
                    <w:jc w:val="center"/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</w:pPr>
                  <w:r w:rsidRPr="00B1773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</w:tr>
            <w:tr w:rsidR="00B17730" w:rsidRPr="007A2A82" w:rsidTr="007A2A82">
              <w:trPr>
                <w:trHeight w:val="288"/>
              </w:trPr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B17730" w:rsidRPr="007A2A82" w:rsidRDefault="00B17730" w:rsidP="00B17730">
                  <w:pPr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</w:pP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  <w:t>Wed</w:t>
                  </w:r>
                </w:p>
              </w:tc>
              <w:tc>
                <w:tcPr>
                  <w:tcW w:w="2016" w:type="dxa"/>
                  <w:shd w:val="clear" w:color="auto" w:fill="auto"/>
                  <w:noWrap/>
                  <w:vAlign w:val="bottom"/>
                  <w:hideMark/>
                </w:tcPr>
                <w:p w:rsidR="00B17730" w:rsidRPr="00B17730" w:rsidRDefault="00B17730" w:rsidP="00B17730">
                  <w:pPr>
                    <w:jc w:val="center"/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</w:pPr>
                  <w:r w:rsidRPr="00B1773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</w:tr>
            <w:tr w:rsidR="00B17730" w:rsidRPr="007A2A82" w:rsidTr="007A2A82">
              <w:trPr>
                <w:trHeight w:val="288"/>
              </w:trPr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B17730" w:rsidRPr="007A2A82" w:rsidRDefault="00B17730" w:rsidP="00B17730">
                  <w:pPr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</w:pP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  <w:t>Thur</w:t>
                  </w:r>
                </w:p>
              </w:tc>
              <w:tc>
                <w:tcPr>
                  <w:tcW w:w="2016" w:type="dxa"/>
                  <w:shd w:val="clear" w:color="auto" w:fill="auto"/>
                  <w:noWrap/>
                  <w:vAlign w:val="bottom"/>
                  <w:hideMark/>
                </w:tcPr>
                <w:p w:rsidR="00B17730" w:rsidRPr="00B17730" w:rsidRDefault="00B17730" w:rsidP="00B17730">
                  <w:pPr>
                    <w:jc w:val="center"/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</w:pPr>
                  <w:r w:rsidRPr="00B1773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>15</w:t>
                  </w:r>
                </w:p>
              </w:tc>
            </w:tr>
            <w:tr w:rsidR="00B17730" w:rsidRPr="007A2A82" w:rsidTr="007A2A82">
              <w:trPr>
                <w:trHeight w:val="288"/>
              </w:trPr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B17730" w:rsidRPr="007A2A82" w:rsidRDefault="00B17730" w:rsidP="00B17730">
                  <w:pPr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</w:pP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  <w:t>Fri</w:t>
                  </w:r>
                </w:p>
              </w:tc>
              <w:tc>
                <w:tcPr>
                  <w:tcW w:w="2016" w:type="dxa"/>
                  <w:shd w:val="clear" w:color="auto" w:fill="auto"/>
                  <w:noWrap/>
                  <w:vAlign w:val="bottom"/>
                  <w:hideMark/>
                </w:tcPr>
                <w:p w:rsidR="00B17730" w:rsidRPr="00B17730" w:rsidRDefault="00B17730" w:rsidP="00B17730">
                  <w:pPr>
                    <w:jc w:val="center"/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</w:pPr>
                  <w:r w:rsidRPr="00B1773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>16</w:t>
                  </w:r>
                </w:p>
              </w:tc>
            </w:tr>
            <w:tr w:rsidR="00B17730" w:rsidRPr="007A2A82" w:rsidTr="007A2A82">
              <w:trPr>
                <w:trHeight w:val="288"/>
              </w:trPr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B17730" w:rsidRPr="007A2A82" w:rsidRDefault="00B17730" w:rsidP="00B17730">
                  <w:pPr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</w:pP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  <w:t>Sat</w:t>
                  </w:r>
                </w:p>
              </w:tc>
              <w:tc>
                <w:tcPr>
                  <w:tcW w:w="2016" w:type="dxa"/>
                  <w:shd w:val="clear" w:color="auto" w:fill="auto"/>
                  <w:noWrap/>
                  <w:vAlign w:val="bottom"/>
                  <w:hideMark/>
                </w:tcPr>
                <w:p w:rsidR="00B17730" w:rsidRPr="00B17730" w:rsidRDefault="00B17730" w:rsidP="00B17730">
                  <w:pPr>
                    <w:jc w:val="center"/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</w:pPr>
                  <w:r w:rsidRPr="00B1773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>20</w:t>
                  </w:r>
                </w:p>
              </w:tc>
            </w:tr>
            <w:tr w:rsidR="00B17730" w:rsidRPr="007A2A82" w:rsidTr="007A2A82">
              <w:trPr>
                <w:trHeight w:val="288"/>
              </w:trPr>
              <w:tc>
                <w:tcPr>
                  <w:tcW w:w="819" w:type="dxa"/>
                  <w:shd w:val="clear" w:color="auto" w:fill="auto"/>
                  <w:noWrap/>
                  <w:vAlign w:val="bottom"/>
                  <w:hideMark/>
                </w:tcPr>
                <w:p w:rsidR="00B17730" w:rsidRPr="007A2A82" w:rsidRDefault="00B17730" w:rsidP="00B17730">
                  <w:pPr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</w:pPr>
                  <w:r w:rsidRPr="007A2A82">
                    <w:rPr>
                      <w:rFonts w:asciiTheme="majorHAnsi" w:eastAsia="Times New Roman" w:hAnsiTheme="majorHAnsi"/>
                      <w:color w:val="000000"/>
                      <w:sz w:val="24"/>
                      <w:szCs w:val="24"/>
                      <w:lang w:eastAsia="en-AU"/>
                    </w:rPr>
                    <w:t>Sun</w:t>
                  </w:r>
                </w:p>
              </w:tc>
              <w:tc>
                <w:tcPr>
                  <w:tcW w:w="2016" w:type="dxa"/>
                  <w:shd w:val="clear" w:color="auto" w:fill="auto"/>
                  <w:noWrap/>
                  <w:vAlign w:val="bottom"/>
                  <w:hideMark/>
                </w:tcPr>
                <w:p w:rsidR="00B17730" w:rsidRPr="00B17730" w:rsidRDefault="00B17730" w:rsidP="00B17730">
                  <w:pPr>
                    <w:jc w:val="center"/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</w:pPr>
                  <w:r w:rsidRPr="00B1773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>21</w:t>
                  </w:r>
                </w:p>
              </w:tc>
            </w:tr>
          </w:tbl>
          <w:p w:rsidR="007A2A82" w:rsidRDefault="007A2A82" w:rsidP="008774CC">
            <w:pPr>
              <w:pStyle w:val="LongerQuestions"/>
              <w:spacing w:after="120"/>
            </w:pPr>
          </w:p>
        </w:tc>
        <w:tc>
          <w:tcPr>
            <w:tcW w:w="992" w:type="dxa"/>
          </w:tcPr>
          <w:p w:rsidR="008774CC" w:rsidRPr="00A252B0" w:rsidRDefault="008774CC" w:rsidP="008774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774CC" w:rsidTr="007A2A82">
        <w:trPr>
          <w:cantSplit/>
          <w:trHeight w:val="851"/>
        </w:trPr>
        <w:tc>
          <w:tcPr>
            <w:tcW w:w="952" w:type="dxa"/>
            <w:shd w:val="clear" w:color="auto" w:fill="FFFF66"/>
          </w:tcPr>
          <w:p w:rsidR="008774CC" w:rsidRPr="001B3341" w:rsidRDefault="008774CC" w:rsidP="008774CC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774CC" w:rsidRDefault="008774CC" w:rsidP="008774CC">
            <w:pPr>
              <w:pStyle w:val="LongerQuestions"/>
              <w:spacing w:after="120"/>
            </w:pPr>
            <w:r>
              <w:t>(a)</w:t>
            </w:r>
            <w:r w:rsidR="007A2A82">
              <w:t xml:space="preserve">      Draw a line graph of the temperatures on the axes below.</w:t>
            </w:r>
          </w:p>
          <w:p w:rsidR="008774CC" w:rsidRDefault="008774CC" w:rsidP="008774CC">
            <w:pPr>
              <w:pStyle w:val="LongerQuestions"/>
            </w:pPr>
          </w:p>
          <w:p w:rsidR="007A2A82" w:rsidRDefault="007A2A82" w:rsidP="008774CC">
            <w:pPr>
              <w:pStyle w:val="LongerQuestions"/>
            </w:pPr>
            <w:r>
              <w:rPr>
                <w:noProof/>
                <w:lang w:eastAsia="en-AU"/>
              </w:rPr>
              <w:drawing>
                <wp:inline distT="0" distB="0" distL="0" distR="0" wp14:anchorId="059A12E3" wp14:editId="35045DDC">
                  <wp:extent cx="5109845" cy="3324225"/>
                  <wp:effectExtent l="0" t="0" r="14605" b="9525"/>
                  <wp:docPr id="249" name="Chart 24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8774CC" w:rsidRPr="00A252B0" w:rsidRDefault="007A2A82" w:rsidP="008774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8774CC" w:rsidTr="005277D4">
        <w:trPr>
          <w:cantSplit/>
          <w:trHeight w:val="851"/>
        </w:trPr>
        <w:tc>
          <w:tcPr>
            <w:tcW w:w="952" w:type="dxa"/>
            <w:shd w:val="clear" w:color="auto" w:fill="FFFF66"/>
          </w:tcPr>
          <w:p w:rsidR="008774CC" w:rsidRPr="001B3341" w:rsidRDefault="008774CC" w:rsidP="008774CC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774CC" w:rsidRDefault="008774CC" w:rsidP="008774CC">
            <w:pPr>
              <w:pStyle w:val="LongerQuestions"/>
              <w:spacing w:after="120"/>
            </w:pPr>
            <w:r>
              <w:t>(b)</w:t>
            </w:r>
            <w:r w:rsidR="007A2A82">
              <w:t xml:space="preserve">       What was the range of temperatures for the week?</w:t>
            </w:r>
          </w:p>
          <w:p w:rsidR="008774CC" w:rsidRDefault="008774CC" w:rsidP="008774CC">
            <w:pPr>
              <w:pStyle w:val="LongerQuestions"/>
            </w:pPr>
          </w:p>
          <w:p w:rsidR="008774CC" w:rsidRDefault="008774CC" w:rsidP="008774CC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  <w:p w:rsidR="008774CC" w:rsidRDefault="008774CC" w:rsidP="008774CC">
            <w:pPr>
              <w:pStyle w:val="LongerQuestions"/>
            </w:pPr>
          </w:p>
          <w:p w:rsidR="008774CC" w:rsidRDefault="008774CC" w:rsidP="008774CC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8774CC" w:rsidRPr="00A252B0" w:rsidRDefault="00B17730" w:rsidP="008774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774CC" w:rsidTr="005277D4">
        <w:trPr>
          <w:cantSplit/>
          <w:trHeight w:val="851"/>
        </w:trPr>
        <w:tc>
          <w:tcPr>
            <w:tcW w:w="952" w:type="dxa"/>
            <w:shd w:val="clear" w:color="auto" w:fill="FFFF66"/>
          </w:tcPr>
          <w:p w:rsidR="008774CC" w:rsidRPr="00B26BD8" w:rsidRDefault="008774CC" w:rsidP="008774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774CC" w:rsidRDefault="008774CC" w:rsidP="008774CC">
            <w:pPr>
              <w:pStyle w:val="LongerQuestions"/>
              <w:spacing w:after="120"/>
            </w:pPr>
            <w:r>
              <w:t>(c)</w:t>
            </w:r>
            <w:r w:rsidR="007A2A82">
              <w:t xml:space="preserve">       </w:t>
            </w:r>
            <w:r w:rsidR="00B17730">
              <w:t>Describe the overall trend in the temperatures over the week.</w:t>
            </w:r>
          </w:p>
          <w:p w:rsidR="008774CC" w:rsidRDefault="008774CC" w:rsidP="008774CC">
            <w:pPr>
              <w:pStyle w:val="LongerQuestions"/>
            </w:pPr>
          </w:p>
          <w:p w:rsidR="008774CC" w:rsidRDefault="008774CC" w:rsidP="008774CC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  <w:p w:rsidR="008774CC" w:rsidRDefault="008774CC" w:rsidP="008774CC">
            <w:pPr>
              <w:pStyle w:val="LongerQuestions"/>
            </w:pPr>
          </w:p>
          <w:p w:rsidR="008774CC" w:rsidRDefault="008774CC" w:rsidP="008774CC">
            <w:pPr>
              <w:pStyle w:val="LongerQuestions"/>
            </w:pPr>
            <w: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8774CC" w:rsidRPr="00A252B0" w:rsidRDefault="00B17730" w:rsidP="008774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885304" w:rsidRDefault="00885304" w:rsidP="009D24C3">
      <w:pPr>
        <w:rPr>
          <w:rFonts w:asciiTheme="majorHAnsi" w:hAnsiTheme="majorHAnsi"/>
          <w:sz w:val="24"/>
          <w:szCs w:val="24"/>
        </w:rPr>
      </w:pPr>
    </w:p>
    <w:p w:rsidR="00885304" w:rsidRDefault="00885304">
      <w:pPr>
        <w:rPr>
          <w:rFonts w:asciiTheme="majorHAnsi" w:hAnsiTheme="majorHAnsi"/>
          <w:sz w:val="24"/>
          <w:szCs w:val="24"/>
        </w:rPr>
        <w:sectPr w:rsidR="00885304" w:rsidSect="009D24C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885304" w:rsidRDefault="0088530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1002"/>
        <w:gridCol w:w="5240"/>
        <w:gridCol w:w="2977"/>
      </w:tblGrid>
      <w:tr w:rsidR="00885304" w:rsidRPr="00325745" w:rsidTr="00DD06F8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132142659"/>
            <w:placeholder>
              <w:docPart w:val="F6344D0A01534F809D218F3AEEBE4EA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990" w:type="dxa"/>
                <w:gridSpan w:val="2"/>
                <w:shd w:val="clear" w:color="auto" w:fill="B6DDE8" w:themeFill="accent5" w:themeFillTint="66"/>
                <w:vAlign w:val="center"/>
              </w:tcPr>
              <w:p w:rsidR="00885304" w:rsidRPr="00325745" w:rsidRDefault="007E1519" w:rsidP="00C43C73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7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-1511053743"/>
            <w:placeholder>
              <w:docPart w:val="28F14EFB406348C091507315CCC93C7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240" w:type="dxa"/>
                <w:shd w:val="clear" w:color="auto" w:fill="B6DDE8" w:themeFill="accent5" w:themeFillTint="66"/>
              </w:tcPr>
              <w:p w:rsidR="00885304" w:rsidRPr="005C44C0" w:rsidRDefault="003C2E8B" w:rsidP="00C43C73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Collection and Representation</w:t>
                </w:r>
              </w:p>
            </w:tc>
          </w:sdtContent>
        </w:sdt>
        <w:tc>
          <w:tcPr>
            <w:tcW w:w="2977" w:type="dxa"/>
            <w:shd w:val="clear" w:color="auto" w:fill="215868" w:themeFill="accent5" w:themeFillShade="80"/>
          </w:tcPr>
          <w:p w:rsidR="00885304" w:rsidRDefault="00885304" w:rsidP="00C43C73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85304" w:rsidRPr="00325745" w:rsidRDefault="00885304" w:rsidP="00C43C7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85304" w:rsidRPr="00325745" w:rsidTr="00DD06F8">
        <w:trPr>
          <w:cantSplit/>
          <w:trHeight w:val="624"/>
        </w:trPr>
        <w:tc>
          <w:tcPr>
            <w:tcW w:w="10207" w:type="dxa"/>
            <w:gridSpan w:val="4"/>
            <w:shd w:val="clear" w:color="auto" w:fill="B6DDE8" w:themeFill="accent5" w:themeFillTint="66"/>
          </w:tcPr>
          <w:p w:rsidR="00885304" w:rsidRPr="00885304" w:rsidRDefault="00885304" w:rsidP="00885304">
            <w:pPr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885304">
              <w:rPr>
                <w:rFonts w:ascii="Times New Roman" w:hAnsi="Times New Roman"/>
                <w:sz w:val="40"/>
                <w:szCs w:val="40"/>
              </w:rPr>
              <w:t>ANSWERS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Default="0088530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No.</w:t>
            </w:r>
          </w:p>
        </w:tc>
        <w:tc>
          <w:tcPr>
            <w:tcW w:w="6242" w:type="dxa"/>
            <w:gridSpan w:val="2"/>
          </w:tcPr>
          <w:p w:rsidR="00885304" w:rsidRDefault="0088530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WORKING</w:t>
            </w:r>
          </w:p>
        </w:tc>
        <w:tc>
          <w:tcPr>
            <w:tcW w:w="2977" w:type="dxa"/>
          </w:tcPr>
          <w:p w:rsidR="00885304" w:rsidRDefault="00885304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ANSWER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633F97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Reghan is using census as she surveys all students, while Stacey only surveys 8 out of 24 so she is using a sample.</w:t>
            </w:r>
          </w:p>
        </w:tc>
        <w:tc>
          <w:tcPr>
            <w:tcW w:w="2977" w:type="dxa"/>
          </w:tcPr>
          <w:p w:rsidR="00885304" w:rsidRDefault="00633F97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633F97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633F97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line graph is best to represent quantities over time.</w:t>
            </w:r>
          </w:p>
        </w:tc>
        <w:tc>
          <w:tcPr>
            <w:tcW w:w="2977" w:type="dxa"/>
          </w:tcPr>
          <w:p w:rsidR="00885304" w:rsidRDefault="00633F97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633F97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633F97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2011</w:t>
            </w:r>
          </w:p>
        </w:tc>
        <w:tc>
          <w:tcPr>
            <w:tcW w:w="2977" w:type="dxa"/>
          </w:tcPr>
          <w:p w:rsidR="00885304" w:rsidRDefault="00633F97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2011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2007 he made 650 per week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$650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 w:rsidRPr="00D4390D">
              <w:rPr>
                <w:rFonts w:asciiTheme="majorHAnsi" w:hAnsiTheme="majorHAnsi"/>
                <w:sz w:val="24"/>
                <w:szCs w:val="24"/>
              </w:rPr>
              <w:t>2008 and 2013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D4390D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Difference = 800 – 450 = 350 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D4390D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are 3 who are 37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Youngest was 11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Most common was 25 ( 4 people)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D4390D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52 to 74 there were 9 people over 50.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D4390D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Interviewing everyone in Canberra would not be practical for one person.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D4390D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February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February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May ( 25) to June (40) is 15 mm increase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June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Highest 40 – lowest 15 = 25</w:t>
            </w:r>
          </w:p>
        </w:tc>
        <w:tc>
          <w:tcPr>
            <w:tcW w:w="2977" w:type="dxa"/>
          </w:tcPr>
          <w:p w:rsidR="00885304" w:rsidRDefault="00D4390D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5C590B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25 mm in Jan, Apr,May, Aug and Nov. </w:t>
            </w:r>
          </w:p>
        </w:tc>
        <w:tc>
          <w:tcPr>
            <w:tcW w:w="2977" w:type="dxa"/>
          </w:tcPr>
          <w:p w:rsidR="00885304" w:rsidRDefault="005C590B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 mm</w:t>
            </w:r>
          </w:p>
        </w:tc>
      </w:tr>
      <w:tr w:rsidR="00885304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885304" w:rsidRPr="00B9780A" w:rsidRDefault="00885304" w:rsidP="00B9780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885304" w:rsidRDefault="005C590B" w:rsidP="009D24C3">
            <w:pPr>
              <w:rPr>
                <w:rFonts w:asciiTheme="majorHAnsi" w:hAnsiTheme="majorHAnsi"/>
                <w:sz w:val="24"/>
                <w:szCs w:val="24"/>
              </w:rPr>
            </w:pPr>
            <w:r w:rsidRPr="005C590B">
              <w:rPr>
                <w:rFonts w:asciiTheme="majorHAnsi" w:hAnsiTheme="majorHAnsi"/>
                <w:sz w:val="24"/>
                <w:szCs w:val="24"/>
              </w:rPr>
              <w:t>Measured Numerical Data</w:t>
            </w:r>
          </w:p>
        </w:tc>
        <w:tc>
          <w:tcPr>
            <w:tcW w:w="2977" w:type="dxa"/>
          </w:tcPr>
          <w:p w:rsidR="00885304" w:rsidRDefault="005C590B" w:rsidP="009D24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5C590B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</w:tbl>
    <w:p w:rsidR="00B9780A" w:rsidRDefault="00B9780A" w:rsidP="009D24C3">
      <w:pPr>
        <w:rPr>
          <w:rFonts w:asciiTheme="majorHAnsi" w:hAnsiTheme="majorHAnsi"/>
          <w:sz w:val="24"/>
          <w:szCs w:val="24"/>
        </w:rPr>
        <w:sectPr w:rsidR="00B9780A" w:rsidSect="009D24C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31"/>
        <w:gridCol w:w="5243"/>
        <w:gridCol w:w="568"/>
        <w:gridCol w:w="2977"/>
      </w:tblGrid>
      <w:tr w:rsidR="00B9780A" w:rsidRPr="00325745" w:rsidTr="00DD06F8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-418944250"/>
            <w:placeholder>
              <w:docPart w:val="DEBC4ED3C2A54B3C8E28DFB92BC7CF61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419" w:type="dxa"/>
                <w:gridSpan w:val="2"/>
                <w:shd w:val="clear" w:color="auto" w:fill="B6DDE8" w:themeFill="accent5" w:themeFillTint="66"/>
                <w:vAlign w:val="center"/>
              </w:tcPr>
              <w:p w:rsidR="00B9780A" w:rsidRPr="00325745" w:rsidRDefault="007E1519" w:rsidP="00C43C73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7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713930614"/>
            <w:placeholder>
              <w:docPart w:val="EBD8069F1BD3450EB28EEB546C550C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243" w:type="dxa"/>
                <w:tcBorders>
                  <w:right w:val="single" w:sz="4" w:space="0" w:color="auto"/>
                </w:tcBorders>
                <w:shd w:val="clear" w:color="auto" w:fill="B6DDE8" w:themeFill="accent5" w:themeFillTint="66"/>
              </w:tcPr>
              <w:p w:rsidR="00B9780A" w:rsidRPr="005C44C0" w:rsidRDefault="003C2E8B" w:rsidP="00C43C73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Collection and Representation</w:t>
                </w:r>
              </w:p>
            </w:tc>
          </w:sdtContent>
        </w:sdt>
        <w:tc>
          <w:tcPr>
            <w:tcW w:w="3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B9780A" w:rsidRDefault="00B9780A" w:rsidP="00C43C73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B9780A" w:rsidRDefault="00B9780A" w:rsidP="00C43C73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B9780A" w:rsidRPr="00325745" w:rsidRDefault="00B9780A" w:rsidP="00C43C7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B9780A" w:rsidRPr="00325745" w:rsidTr="00DD06F8">
        <w:trPr>
          <w:cantSplit/>
          <w:trHeight w:val="851"/>
        </w:trPr>
        <w:tc>
          <w:tcPr>
            <w:tcW w:w="10207" w:type="dxa"/>
            <w:gridSpan w:val="5"/>
            <w:shd w:val="clear" w:color="auto" w:fill="B6DDE8" w:themeFill="accent5" w:themeFillTint="66"/>
          </w:tcPr>
          <w:p w:rsidR="00B9780A" w:rsidRPr="00325745" w:rsidRDefault="00B9780A" w:rsidP="00B9780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885304">
              <w:rPr>
                <w:rFonts w:ascii="Times New Roman" w:hAnsi="Times New Roman"/>
                <w:sz w:val="40"/>
                <w:szCs w:val="40"/>
              </w:rPr>
              <w:t>ANSWERS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Default="00B9780A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No.</w:t>
            </w:r>
          </w:p>
        </w:tc>
        <w:tc>
          <w:tcPr>
            <w:tcW w:w="6242" w:type="dxa"/>
            <w:gridSpan w:val="3"/>
          </w:tcPr>
          <w:p w:rsidR="00B9780A" w:rsidRDefault="00B9780A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WORKING</w:t>
            </w:r>
          </w:p>
        </w:tc>
        <w:tc>
          <w:tcPr>
            <w:tcW w:w="2977" w:type="dxa"/>
          </w:tcPr>
          <w:p w:rsidR="00B9780A" w:rsidRDefault="00B9780A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ANSWER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 dots for 5 students</w:t>
            </w:r>
          </w:p>
        </w:tc>
        <w:tc>
          <w:tcPr>
            <w:tcW w:w="2977" w:type="dxa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1+4+3+6+5+4+2+2+1+2 =30</w:t>
            </w:r>
          </w:p>
        </w:tc>
        <w:tc>
          <w:tcPr>
            <w:tcW w:w="2977" w:type="dxa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645DE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2+2+1+2=7</w:t>
            </w:r>
          </w:p>
        </w:tc>
        <w:tc>
          <w:tcPr>
            <w:tcW w:w="2977" w:type="dxa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9645DE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Selecting only from the female citizens would give a biased sample of the town.</w:t>
            </w:r>
          </w:p>
        </w:tc>
        <w:tc>
          <w:tcPr>
            <w:tcW w:w="2977" w:type="dxa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9645DE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9645D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By using a 2 square metre area he is taking a sample, and counting is done by observing.</w:t>
            </w:r>
          </w:p>
        </w:tc>
        <w:tc>
          <w:tcPr>
            <w:tcW w:w="2977" w:type="dxa"/>
          </w:tcPr>
          <w:p w:rsidR="00B9780A" w:rsidRDefault="00615DD1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615DD1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Kerry is 3 cm, Lisa is 4 cm, Sam is 2 cm and Jo 1 cm so Lisa is 4 times Jo.</w:t>
            </w:r>
          </w:p>
        </w:tc>
        <w:tc>
          <w:tcPr>
            <w:tcW w:w="2977" w:type="dxa"/>
          </w:tcPr>
          <w:p w:rsidR="00B9780A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Lisa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Total Length = 3 + 4 + 2+1  = 10 cm </w:t>
            </w:r>
          </w:p>
          <w:p w:rsidR="00F97FF4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object w:dxaOrig="3288" w:dyaOrig="510">
                <v:shape id="_x0000_i1027" type="#_x0000_t75" style="width:164.25pt;height:25.5pt" o:ole="">
                  <v:imagedata r:id="rId20" o:title=""/>
                </v:shape>
                <o:OLEObject Type="Embed" ProgID="FXEquation.Equation" ShapeID="_x0000_i1027" DrawAspect="Content" ObjectID="_1514610414" r:id="rId2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B9780A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object w:dxaOrig="150" w:dyaOrig="510">
                <v:shape id="_x0000_i1028" type="#_x0000_t75" style="width:7.5pt;height:25.5pt" o:ole="">
                  <v:imagedata r:id="rId22" o:title=""/>
                </v:shape>
                <o:OLEObject Type="Embed" ProgID="FXEquation.Equation" ShapeID="_x0000_i1028" DrawAspect="Content" ObjectID="_1514610415" r:id="rId23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 cm represents 120 hours, so 1 cm represents 12 hrs.</w:t>
            </w:r>
          </w:p>
          <w:p w:rsidR="00F97FF4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Kerry is 3 cm, so time = 3 </w:t>
            </w:r>
            <w:r>
              <w:rPr>
                <w:rFonts w:ascii="Cambria" w:hAnsi="Cambria"/>
                <w:sz w:val="24"/>
                <w:szCs w:val="24"/>
              </w:rPr>
              <w:t>×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12 = 36 hours.</w:t>
            </w:r>
          </w:p>
        </w:tc>
        <w:tc>
          <w:tcPr>
            <w:tcW w:w="2977" w:type="dxa"/>
          </w:tcPr>
          <w:p w:rsidR="00B9780A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F97FF4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F97FF4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Lisa = 4 </w:t>
            </w:r>
            <w:r>
              <w:rPr>
                <w:rFonts w:ascii="Cambria" w:hAnsi="Cambria"/>
                <w:sz w:val="24"/>
                <w:szCs w:val="24"/>
              </w:rPr>
              <w:t>×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12 = 48 hrs.                      Sam = 2 </w:t>
            </w:r>
            <w:r>
              <w:rPr>
                <w:rFonts w:ascii="Cambria" w:hAnsi="Cambria"/>
                <w:sz w:val="24"/>
                <w:szCs w:val="24"/>
              </w:rPr>
              <w:t>×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12 = 24 hrs</w:t>
            </w:r>
          </w:p>
          <w:p w:rsidR="00B9780A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Extra spent = 48 – 24 = 24  hours </w:t>
            </w:r>
          </w:p>
        </w:tc>
        <w:tc>
          <w:tcPr>
            <w:tcW w:w="2977" w:type="dxa"/>
          </w:tcPr>
          <w:p w:rsidR="00B9780A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F97FF4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CC2FAE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Sector</w:t>
            </w:r>
            <w:r w:rsidR="00F97FF4">
              <w:rPr>
                <w:rFonts w:asciiTheme="majorHAnsi" w:hAnsiTheme="majorHAnsi"/>
                <w:sz w:val="24"/>
                <w:szCs w:val="24"/>
              </w:rPr>
              <w:t xml:space="preserve"> graph does not give actual values unless added in as data labels.</w:t>
            </w:r>
          </w:p>
        </w:tc>
        <w:tc>
          <w:tcPr>
            <w:tcW w:w="2977" w:type="dxa"/>
          </w:tcPr>
          <w:p w:rsidR="00B9780A" w:rsidRDefault="00F97FF4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F97FF4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1277BD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Conservatives have 54</w:t>
            </w:r>
            <w:r w:rsidRPr="001277BD">
              <w:rPr>
                <w:rFonts w:asciiTheme="majorHAnsi" w:hAnsiTheme="majorHAnsi"/>
                <w:sz w:val="24"/>
                <w:szCs w:val="24"/>
                <w:vertAlign w:val="superscript"/>
              </w:rPr>
              <w:t>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angle, so is the smallest.</w:t>
            </w:r>
          </w:p>
        </w:tc>
        <w:tc>
          <w:tcPr>
            <w:tcW w:w="2977" w:type="dxa"/>
          </w:tcPr>
          <w:p w:rsidR="00B9780A" w:rsidRDefault="001277BD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277BD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1277BD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Democrats have a 90</w:t>
            </w:r>
            <w:r w:rsidRPr="001277BD">
              <w:rPr>
                <w:rFonts w:asciiTheme="majorHAnsi" w:hAnsiTheme="majorHAnsi"/>
                <w:sz w:val="24"/>
                <w:szCs w:val="24"/>
                <w:vertAlign w:val="superscript"/>
              </w:rPr>
              <w:t>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angle so fraction =  </w:t>
            </w:r>
            <w:r w:rsidRPr="001277BD">
              <w:rPr>
                <w:rFonts w:asciiTheme="majorHAnsi" w:hAnsiTheme="majorHAnsi"/>
                <w:position w:val="-6"/>
                <w:sz w:val="24"/>
                <w:szCs w:val="24"/>
              </w:rPr>
              <w:object w:dxaOrig="150" w:dyaOrig="510">
                <v:shape id="_x0000_i1029" type="#_x0000_t75" style="width:7.5pt;height:25.5pt" o:ole="">
                  <v:imagedata r:id="rId24" o:title=""/>
                </v:shape>
                <o:OLEObject Type="Embed" ProgID="FXEquation.Equation" ShapeID="_x0000_i1029" DrawAspect="Content" ObjectID="_1514610416" r:id="rId25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B9780A" w:rsidRDefault="001277BD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object w:dxaOrig="150" w:dyaOrig="510">
                <v:shape id="_x0000_i1030" type="#_x0000_t75" style="width:7.5pt;height:25.5pt" o:ole="">
                  <v:imagedata r:id="rId24" o:title=""/>
                </v:shape>
                <o:OLEObject Type="Embed" ProgID="FXEquation.Equation" ShapeID="_x0000_i1030" DrawAspect="Content" ObjectID="_1514610417" r:id="rId26"/>
              </w:objec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1277BD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Any combination of 2 parties where Republicans is one of the pair.</w:t>
            </w:r>
          </w:p>
        </w:tc>
        <w:tc>
          <w:tcPr>
            <w:tcW w:w="2977" w:type="dxa"/>
          </w:tcPr>
          <w:p w:rsidR="00B9780A" w:rsidRDefault="00342D25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Republicans and any other. </w:t>
            </w:r>
          </w:p>
        </w:tc>
      </w:tr>
      <w:tr w:rsidR="00B9780A" w:rsidTr="00DD06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342D25" w:rsidP="00C43C73">
            <w:pPr>
              <w:rPr>
                <w:rFonts w:asciiTheme="majorHAnsi" w:hAnsiTheme="majorHAnsi"/>
                <w:sz w:val="24"/>
                <w:szCs w:val="24"/>
              </w:rPr>
            </w:pPr>
            <w:r w:rsidRPr="00342D25">
              <w:rPr>
                <w:rFonts w:asciiTheme="majorHAnsi" w:hAnsiTheme="majorHAnsi"/>
                <w:position w:val="-6"/>
                <w:sz w:val="24"/>
                <w:szCs w:val="24"/>
              </w:rPr>
              <w:object w:dxaOrig="138" w:dyaOrig="438">
                <v:shape id="_x0000_i1031" type="#_x0000_t75" style="width:7.5pt;height:22.5pt" o:ole="">
                  <v:imagedata r:id="rId17" o:title=""/>
                </v:shape>
                <o:OLEObject Type="Embed" ProgID="FXEquation.Equation" ShapeID="_x0000_i1031" DrawAspect="Content" ObjectID="_1514610418" r:id="rId27"/>
              </w:object>
            </w:r>
            <w:r w:rsidRPr="00342D25">
              <w:rPr>
                <w:rFonts w:asciiTheme="majorHAnsi" w:hAnsiTheme="majorHAnsi"/>
                <w:sz w:val="24"/>
                <w:szCs w:val="24"/>
              </w:rPr>
              <w:t xml:space="preserve">  of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360</w:t>
            </w:r>
            <w:r w:rsidRPr="00342D25">
              <w:rPr>
                <w:rFonts w:asciiTheme="majorHAnsi" w:hAnsiTheme="majorHAnsi"/>
                <w:sz w:val="24"/>
                <w:szCs w:val="24"/>
                <w:vertAlign w:val="superscript"/>
              </w:rPr>
              <w:t>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72</w:t>
            </w:r>
            <w:r w:rsidRPr="00342D25">
              <w:rPr>
                <w:rFonts w:asciiTheme="majorHAnsi" w:hAnsiTheme="majorHAnsi"/>
                <w:sz w:val="24"/>
                <w:szCs w:val="24"/>
                <w:vertAlign w:val="superscript"/>
              </w:rPr>
              <w:t>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42D25" w:rsidRPr="00342D25" w:rsidRDefault="00342D25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Socialists have an angle of 72</w:t>
            </w:r>
            <w:r w:rsidRPr="00342D25">
              <w:rPr>
                <w:rFonts w:asciiTheme="majorHAnsi" w:hAnsiTheme="majorHAnsi"/>
                <w:sz w:val="24"/>
                <w:szCs w:val="24"/>
                <w:vertAlign w:val="superscript"/>
              </w:rPr>
              <w:t>o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B9780A" w:rsidRDefault="00342D25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342D25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  <w:tr w:rsidR="00B9780A" w:rsidTr="00342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88" w:type="dxa"/>
          </w:tcPr>
          <w:p w:rsidR="00B9780A" w:rsidRPr="00B9780A" w:rsidRDefault="00B9780A" w:rsidP="00B978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42" w:type="dxa"/>
            <w:gridSpan w:val="3"/>
          </w:tcPr>
          <w:p w:rsidR="00B9780A" w:rsidRDefault="00342D25" w:rsidP="00342D25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Republicans angle = 144</w:t>
            </w:r>
            <w:r w:rsidRPr="00342D25">
              <w:rPr>
                <w:rFonts w:asciiTheme="majorHAnsi" w:hAnsiTheme="majorHAnsi"/>
                <w:sz w:val="24"/>
                <w:szCs w:val="24"/>
                <w:vertAlign w:val="superscript"/>
              </w:rPr>
              <w:t>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42D25" w:rsidRDefault="00342D25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object w:dxaOrig="5394" w:dyaOrig="1030">
                <v:shape id="_x0000_i1032" type="#_x0000_t75" style="width:270pt;height:51.75pt" o:ole="">
                  <v:imagedata r:id="rId28" o:title=""/>
                </v:shape>
                <o:OLEObject Type="Embed" ProgID="FXEquation.Equation" ShapeID="_x0000_i1032" DrawAspect="Content" ObjectID="_1514610419" r:id="rId29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B9780A" w:rsidRDefault="00CC1D2B" w:rsidP="00C43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CC1D2B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Answer</w:t>
            </w:r>
          </w:p>
        </w:tc>
      </w:tr>
    </w:tbl>
    <w:p w:rsidR="00B9780A" w:rsidRDefault="00B9780A" w:rsidP="009D24C3">
      <w:pPr>
        <w:rPr>
          <w:rFonts w:asciiTheme="majorHAnsi" w:hAnsiTheme="majorHAnsi"/>
          <w:sz w:val="24"/>
          <w:szCs w:val="24"/>
        </w:rPr>
        <w:sectPr w:rsidR="00B9780A" w:rsidSect="009D24C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103"/>
        <w:gridCol w:w="2268"/>
        <w:gridCol w:w="1417"/>
      </w:tblGrid>
      <w:tr w:rsidR="00B9780A" w:rsidTr="00C43C73">
        <w:trPr>
          <w:cantSplit/>
          <w:trHeight w:val="851"/>
        </w:trPr>
        <w:sdt>
          <w:sdtPr>
            <w:rPr>
              <w:rFonts w:ascii="Times New Roman" w:hAnsi="Times New Roman"/>
              <w:sz w:val="36"/>
              <w:szCs w:val="36"/>
            </w:rPr>
            <w:alias w:val="Category"/>
            <w:tag w:val=""/>
            <w:id w:val="-1744551391"/>
            <w:placeholder>
              <w:docPart w:val="5BDB5507D2004B5C97404B1486FE82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419" w:type="dxa"/>
                <w:gridSpan w:val="2"/>
                <w:shd w:val="clear" w:color="auto" w:fill="B6DDE8" w:themeFill="accent5" w:themeFillTint="66"/>
                <w:vAlign w:val="center"/>
              </w:tcPr>
              <w:p w:rsidR="00B9780A" w:rsidRPr="00325745" w:rsidRDefault="007E1519" w:rsidP="00C43C73">
                <w:pPr>
                  <w:jc w:val="center"/>
                  <w:rPr>
                    <w:rFonts w:ascii="Times New Roman" w:hAnsi="Times New Roman"/>
                    <w:sz w:val="36"/>
                    <w:szCs w:val="36"/>
                  </w:rPr>
                </w:pPr>
                <w:r>
                  <w:rPr>
                    <w:rFonts w:ascii="Times New Roman" w:hAnsi="Times New Roman"/>
                    <w:sz w:val="36"/>
                    <w:szCs w:val="36"/>
                  </w:rPr>
                  <w:t>Year 7</w:t>
                </w:r>
              </w:p>
            </w:tc>
          </w:sdtContent>
        </w:sdt>
        <w:sdt>
          <w:sdtPr>
            <w:rPr>
              <w:rFonts w:asciiTheme="majorHAnsi" w:hAnsiTheme="majorHAnsi"/>
              <w:i/>
              <w:sz w:val="52"/>
              <w:szCs w:val="52"/>
            </w:rPr>
            <w:alias w:val="Title"/>
            <w:tag w:val=""/>
            <w:id w:val="1236743850"/>
            <w:placeholder>
              <w:docPart w:val="8E721DCEB7E44CEA8BB0458D3CCA13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103" w:type="dxa"/>
                <w:shd w:val="clear" w:color="auto" w:fill="B6DDE8" w:themeFill="accent5" w:themeFillTint="66"/>
              </w:tcPr>
              <w:p w:rsidR="00B9780A" w:rsidRPr="005C44C0" w:rsidRDefault="003C2E8B" w:rsidP="00C43C73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Collection and Representation</w:t>
                </w:r>
              </w:p>
            </w:tc>
          </w:sdtContent>
        </w:sdt>
        <w:tc>
          <w:tcPr>
            <w:tcW w:w="3685" w:type="dxa"/>
            <w:gridSpan w:val="2"/>
            <w:shd w:val="clear" w:color="auto" w:fill="215868" w:themeFill="accent5" w:themeFillShade="80"/>
          </w:tcPr>
          <w:p w:rsidR="00B9780A" w:rsidRDefault="00B9780A" w:rsidP="00C43C73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B9780A" w:rsidRDefault="00B9780A" w:rsidP="00C43C73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Longer Answer </w:t>
            </w:r>
          </w:p>
          <w:p w:rsidR="00B9780A" w:rsidRPr="00325745" w:rsidRDefault="00B9780A" w:rsidP="00C43C7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B9780A" w:rsidTr="000064F1">
        <w:trPr>
          <w:cantSplit/>
          <w:trHeight w:val="567"/>
        </w:trPr>
        <w:tc>
          <w:tcPr>
            <w:tcW w:w="10207" w:type="dxa"/>
            <w:gridSpan w:val="5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B9780A" w:rsidRPr="00325745" w:rsidRDefault="00B9780A" w:rsidP="00B9780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ANSWERS</w:t>
            </w:r>
          </w:p>
        </w:tc>
      </w:tr>
      <w:tr w:rsidR="00B9780A" w:rsidTr="000064F1">
        <w:trPr>
          <w:cantSplit/>
          <w:trHeight w:val="227"/>
          <w:tblHeader/>
        </w:trPr>
        <w:tc>
          <w:tcPr>
            <w:tcW w:w="8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B9780A" w:rsidP="00C43C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B9780A" w:rsidP="00C43C7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B9780A" w:rsidTr="000064F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FF5D"/>
          </w:tcPr>
          <w:p w:rsidR="00B9780A" w:rsidRPr="001B3341" w:rsidRDefault="00B9780A" w:rsidP="00B9780A">
            <w:pPr>
              <w:pStyle w:val="ListParagraph"/>
              <w:numPr>
                <w:ilvl w:val="0"/>
                <w:numId w:val="12"/>
              </w:numPr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730" w:rsidRDefault="00B9780A" w:rsidP="00B9780A">
            <w:pPr>
              <w:pStyle w:val="LongerQuestions"/>
              <w:spacing w:after="120"/>
            </w:pPr>
            <w:r>
              <w:t>(a)</w:t>
            </w:r>
            <w:r w:rsidR="00B17730">
              <w:t xml:space="preserve">                          </w:t>
            </w:r>
          </w:p>
          <w:tbl>
            <w:tblPr>
              <w:tblW w:w="0" w:type="auto"/>
              <w:tblInd w:w="642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4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B17730" w:rsidTr="009628AC">
              <w:tc>
                <w:tcPr>
                  <w:tcW w:w="424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633F97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</w:tr>
            <w:tr w:rsidR="00B17730" w:rsidTr="009628AC">
              <w:tc>
                <w:tcPr>
                  <w:tcW w:w="424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633F97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633F97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</w:tr>
            <w:tr w:rsidR="00B17730" w:rsidTr="009628AC">
              <w:tc>
                <w:tcPr>
                  <w:tcW w:w="424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633F97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</w:tr>
            <w:tr w:rsidR="00B17730" w:rsidTr="009628AC">
              <w:tc>
                <w:tcPr>
                  <w:tcW w:w="424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633F97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</w:tr>
            <w:tr w:rsidR="00B17730" w:rsidTr="009628AC">
              <w:tc>
                <w:tcPr>
                  <w:tcW w:w="424" w:type="dxa"/>
                  <w:shd w:val="clear" w:color="auto" w:fill="auto"/>
                </w:tcPr>
                <w:p w:rsidR="00B17730" w:rsidRDefault="00633F97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</w:tr>
            <w:tr w:rsidR="00B17730" w:rsidTr="009628AC">
              <w:tc>
                <w:tcPr>
                  <w:tcW w:w="424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B17730" w:rsidRDefault="00633F97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B17730" w:rsidRPr="00B17730" w:rsidRDefault="00B17730" w:rsidP="00B17730">
                  <w:pPr>
                    <w:pStyle w:val="LongerQuestions"/>
                    <w:rPr>
                      <w:sz w:val="18"/>
                      <w:szCs w:val="18"/>
                    </w:rPr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 w:rsidRPr="00B17730">
                    <w:rPr>
                      <w:rFonts w:ascii="Calibri" w:hAnsi="Calibri"/>
                      <w:sz w:val="18"/>
                      <w:szCs w:val="18"/>
                    </w:rPr>
                    <w:t>⃝</w:t>
                  </w:r>
                </w:p>
              </w:tc>
            </w:tr>
            <w:tr w:rsidR="00B17730" w:rsidTr="009628AC">
              <w:tc>
                <w:tcPr>
                  <w:tcW w:w="424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>
                    <w:t>7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 w:themeColor="text1"/>
                  </w:tcBorders>
                  <w:shd w:val="clear" w:color="auto" w:fill="auto"/>
                </w:tcPr>
                <w:p w:rsidR="00B17730" w:rsidRDefault="00B17730" w:rsidP="00B17730">
                  <w:pPr>
                    <w:pStyle w:val="LongerQuestions"/>
                  </w:pPr>
                  <w:r>
                    <w:t>8</w:t>
                  </w:r>
                </w:p>
              </w:tc>
            </w:tr>
          </w:tbl>
          <w:p w:rsidR="00B9780A" w:rsidRDefault="00B9780A" w:rsidP="00B9780A">
            <w:pPr>
              <w:pStyle w:val="LongerQuestions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CC2FAE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780A" w:rsidTr="000064F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FF5D"/>
          </w:tcPr>
          <w:p w:rsidR="00B9780A" w:rsidRPr="001B3341" w:rsidRDefault="00B9780A" w:rsidP="00B9780A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B9780A" w:rsidP="00B9780A">
            <w:pPr>
              <w:pStyle w:val="LongerQuestions"/>
              <w:spacing w:after="120"/>
            </w:pPr>
            <w:r>
              <w:t>(b)</w:t>
            </w:r>
            <w:r w:rsidR="00633F97">
              <w:t xml:space="preserve">      It is not symmetric as there are more scores toward the lower end of the scores.</w:t>
            </w:r>
          </w:p>
          <w:p w:rsidR="00B9780A" w:rsidRDefault="00B9780A" w:rsidP="00B9780A">
            <w:pPr>
              <w:pStyle w:val="LongerQuestions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633F97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CC2FAE">
              <w:rPr>
                <w:rFonts w:ascii="Times New Roman" w:hAnsi="Times New Roman"/>
                <w:b/>
                <w:sz w:val="24"/>
                <w:szCs w:val="24"/>
              </w:rPr>
              <w:t xml:space="preserve"> for not symmetric</w:t>
            </w:r>
          </w:p>
          <w:p w:rsidR="00CC2FAE" w:rsidRPr="00A252B0" w:rsidRDefault="00CC2FAE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 for reason</w:t>
            </w:r>
          </w:p>
        </w:tc>
      </w:tr>
      <w:tr w:rsidR="00B9780A" w:rsidTr="000064F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DFF5D"/>
          </w:tcPr>
          <w:p w:rsidR="00B9780A" w:rsidRPr="001B3341" w:rsidRDefault="00B9780A" w:rsidP="00B9780A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B9780A" w:rsidP="00B9780A">
            <w:pPr>
              <w:pStyle w:val="LongerQuestions"/>
              <w:spacing w:after="120"/>
            </w:pPr>
            <w:r>
              <w:t>(c)</w:t>
            </w:r>
            <w:r w:rsidR="00633F97">
              <w:t xml:space="preserve">    Range = 8 – 0 = 8</w:t>
            </w:r>
          </w:p>
          <w:p w:rsidR="00B9780A" w:rsidRDefault="00B9780A" w:rsidP="00B9780A">
            <w:pPr>
              <w:pStyle w:val="LongerQuestions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633F97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780A" w:rsidTr="000064F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:rsidR="00B9780A" w:rsidRPr="001B3341" w:rsidRDefault="00B9780A" w:rsidP="00B9780A">
            <w:pPr>
              <w:pStyle w:val="ListParagraph"/>
              <w:numPr>
                <w:ilvl w:val="0"/>
                <w:numId w:val="1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82" w:rsidRDefault="00B9780A" w:rsidP="00B9780A">
            <w:pPr>
              <w:pStyle w:val="LongerQuestions"/>
              <w:spacing w:after="120"/>
            </w:pPr>
            <w:r>
              <w:t>(a)</w:t>
            </w:r>
          </w:p>
          <w:p w:rsidR="007A2A82" w:rsidRDefault="00B17730" w:rsidP="00B9780A">
            <w:pPr>
              <w:pStyle w:val="LongerQuestions"/>
              <w:spacing w:after="120"/>
            </w:pPr>
            <w:r>
              <w:rPr>
                <w:noProof/>
                <w:lang w:eastAsia="en-AU"/>
              </w:rPr>
              <w:drawing>
                <wp:inline distT="0" distB="0" distL="0" distR="0" wp14:anchorId="391A00DE" wp14:editId="35A02695">
                  <wp:extent cx="5109845" cy="3034665"/>
                  <wp:effectExtent l="0" t="0" r="14605" b="13335"/>
                  <wp:docPr id="250" name="Chart 25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  <w:p w:rsidR="00B9780A" w:rsidRDefault="00B9780A" w:rsidP="00B9780A">
            <w:pPr>
              <w:pStyle w:val="LongerQuestions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0900C1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 marks in total for correctly drawn graph.</w:t>
            </w:r>
          </w:p>
          <w:p w:rsidR="000900C1" w:rsidRDefault="000900C1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00C1" w:rsidRDefault="000900C1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00C1" w:rsidRDefault="000900C1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 mark if a bit messy or inaccurate or partially completed</w:t>
            </w:r>
          </w:p>
          <w:p w:rsidR="000900C1" w:rsidRDefault="000900C1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00C1" w:rsidRDefault="000900C1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00C1" w:rsidRPr="00A252B0" w:rsidRDefault="000900C1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9780A" w:rsidTr="000064F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:rsidR="00B9780A" w:rsidRPr="001B3341" w:rsidRDefault="00B9780A" w:rsidP="00B9780A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B9780A" w:rsidP="00B9780A">
            <w:pPr>
              <w:pStyle w:val="LongerQuestions"/>
              <w:spacing w:after="120"/>
            </w:pPr>
            <w:r>
              <w:t>(b)</w:t>
            </w:r>
            <w:r w:rsidR="00B17730">
              <w:t xml:space="preserve">        Range is from 21 to 8.    21 – 8 = 13</w:t>
            </w:r>
          </w:p>
          <w:p w:rsidR="00B9780A" w:rsidRDefault="00B9780A" w:rsidP="00B9780A">
            <w:pPr>
              <w:pStyle w:val="LongerQuestions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B17730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780A" w:rsidTr="000064F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:rsidR="00B9780A" w:rsidRPr="001B3341" w:rsidRDefault="00B9780A" w:rsidP="00B9780A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Default="00B9780A" w:rsidP="00B9780A">
            <w:pPr>
              <w:pStyle w:val="LongerQuestions"/>
              <w:spacing w:after="120"/>
            </w:pPr>
            <w:r>
              <w:t>(c)</w:t>
            </w:r>
            <w:r w:rsidR="00B17730">
              <w:t xml:space="preserve">     The trend is increasing as the week goes on.</w:t>
            </w:r>
          </w:p>
          <w:p w:rsidR="00B9780A" w:rsidRDefault="00B9780A" w:rsidP="00B9780A">
            <w:pPr>
              <w:pStyle w:val="LongerQuestions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0A" w:rsidRPr="00A252B0" w:rsidRDefault="00B17730" w:rsidP="00B978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C71E16" w:rsidRPr="00C71E16" w:rsidRDefault="00C71E16" w:rsidP="00B9780A">
      <w:pPr>
        <w:rPr>
          <w:rFonts w:asciiTheme="majorHAnsi" w:hAnsiTheme="majorHAnsi"/>
          <w:sz w:val="24"/>
          <w:szCs w:val="24"/>
        </w:rPr>
      </w:pPr>
    </w:p>
    <w:sectPr w:rsidR="00C71E16" w:rsidRPr="00C71E16" w:rsidSect="009D24C3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6C2" w:rsidRDefault="004916C2" w:rsidP="00C868AD">
      <w:r>
        <w:separator/>
      </w:r>
    </w:p>
  </w:endnote>
  <w:endnote w:type="continuationSeparator" w:id="0">
    <w:p w:rsidR="004916C2" w:rsidRDefault="004916C2" w:rsidP="00C8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7656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74CC" w:rsidRDefault="008774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B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774CC" w:rsidRDefault="00877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27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74CC" w:rsidRDefault="008774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6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74CC" w:rsidRDefault="00877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6C2" w:rsidRDefault="004916C2" w:rsidP="00C868AD">
      <w:r>
        <w:separator/>
      </w:r>
    </w:p>
  </w:footnote>
  <w:footnote w:type="continuationSeparator" w:id="0">
    <w:p w:rsidR="004916C2" w:rsidRDefault="004916C2" w:rsidP="00C86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4CC" w:rsidRPr="00C868AD" w:rsidRDefault="008774CC">
    <w:pPr>
      <w:pStyle w:val="Header"/>
      <w:rPr>
        <w:u w:val="single"/>
      </w:rPr>
    </w:pPr>
    <w:r>
      <w:rPr>
        <w:u w:val="single"/>
      </w:rPr>
      <w:t xml:space="preserve">Mathematics                       Topic </w:t>
    </w:r>
    <w:r w:rsidRPr="00C868AD">
      <w:rPr>
        <w:u w:val="single"/>
      </w:rPr>
      <w:t>Test</w:t>
    </w:r>
    <w:r>
      <w:rPr>
        <w:u w:val="single"/>
      </w:rPr>
      <w:t xml:space="preserve"> - </w:t>
    </w:r>
    <w:sdt>
      <w:sdtPr>
        <w:rPr>
          <w:u w:val="single"/>
        </w:rPr>
        <w:alias w:val="Title"/>
        <w:tag w:val=""/>
        <w:id w:val="-7421780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u w:val="single"/>
          </w:rPr>
          <w:t>Data Collection and Representation</w:t>
        </w:r>
      </w:sdtContent>
    </w:sdt>
    <w:r w:rsidR="00021F51">
      <w:rPr>
        <w:u w:val="single"/>
      </w:rPr>
      <w:t xml:space="preserve">                                      </w:t>
    </w:r>
    <w:r w:rsidR="008B2B59">
      <w:rPr>
        <w:u w:val="single"/>
      </w:rPr>
      <w:t>2016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4CC" w:rsidRPr="005615AC" w:rsidRDefault="008774CC" w:rsidP="005C44C0">
    <w:pPr>
      <w:pStyle w:val="Header"/>
      <w:jc w:val="center"/>
      <w:rPr>
        <w:rFonts w:ascii="Baskerville Old Face" w:hAnsi="Baskerville Old Face"/>
        <w:i/>
        <w:sz w:val="52"/>
        <w:szCs w:val="52"/>
      </w:rPr>
    </w:pPr>
    <w:r w:rsidRPr="005615AC">
      <w:rPr>
        <w:rFonts w:ascii="Baskerville Old Face" w:hAnsi="Baskerville Old Face"/>
        <w:i/>
        <w:sz w:val="52"/>
        <w:szCs w:val="52"/>
      </w:rPr>
      <w:t>High School</w:t>
    </w:r>
  </w:p>
  <w:p w:rsidR="008774CC" w:rsidRPr="005615AC" w:rsidRDefault="008774CC" w:rsidP="00C71E16">
    <w:pPr>
      <w:pStyle w:val="Header"/>
      <w:jc w:val="center"/>
      <w:rPr>
        <w:rFonts w:ascii="Baskerville Old Face" w:hAnsi="Baskerville Old Face"/>
        <w:i/>
        <w:sz w:val="52"/>
        <w:szCs w:val="52"/>
      </w:rPr>
    </w:pPr>
    <w:r w:rsidRPr="005615AC">
      <w:rPr>
        <w:rFonts w:ascii="Baskerville Old Face" w:hAnsi="Baskerville Old Face"/>
        <w:i/>
        <w:sz w:val="52"/>
        <w:szCs w:val="52"/>
      </w:rPr>
      <w:t xml:space="preserve">Mathematics Test </w:t>
    </w:r>
    <w:r w:rsidR="008B2B59">
      <w:rPr>
        <w:rFonts w:ascii="Baskerville Old Face" w:hAnsi="Baskerville Old Face"/>
        <w:i/>
        <w:sz w:val="52"/>
        <w:szCs w:val="52"/>
      </w:rPr>
      <w:t>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77B"/>
    <w:multiLevelType w:val="hybridMultilevel"/>
    <w:tmpl w:val="EF1CB580"/>
    <w:lvl w:ilvl="0" w:tplc="8876A414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95AD4"/>
    <w:multiLevelType w:val="hybridMultilevel"/>
    <w:tmpl w:val="978453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C2D86"/>
    <w:multiLevelType w:val="hybridMultilevel"/>
    <w:tmpl w:val="978453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949E9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11"/>
  </w:num>
  <w:num w:numId="9">
    <w:abstractNumId w:val="2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8B"/>
    <w:rsid w:val="000064F1"/>
    <w:rsid w:val="000176AA"/>
    <w:rsid w:val="00021F51"/>
    <w:rsid w:val="000900C1"/>
    <w:rsid w:val="000A3DF6"/>
    <w:rsid w:val="000C4CAD"/>
    <w:rsid w:val="00110126"/>
    <w:rsid w:val="001277BD"/>
    <w:rsid w:val="0018287C"/>
    <w:rsid w:val="001D51F7"/>
    <w:rsid w:val="001F79D4"/>
    <w:rsid w:val="00216994"/>
    <w:rsid w:val="00246314"/>
    <w:rsid w:val="00277E20"/>
    <w:rsid w:val="002C1F1F"/>
    <w:rsid w:val="002E58E4"/>
    <w:rsid w:val="002F71E5"/>
    <w:rsid w:val="00325745"/>
    <w:rsid w:val="00342D25"/>
    <w:rsid w:val="00355BFD"/>
    <w:rsid w:val="00374BC9"/>
    <w:rsid w:val="00396770"/>
    <w:rsid w:val="003C2E8B"/>
    <w:rsid w:val="003D41FF"/>
    <w:rsid w:val="00413DF5"/>
    <w:rsid w:val="00460B7C"/>
    <w:rsid w:val="00474558"/>
    <w:rsid w:val="004916C2"/>
    <w:rsid w:val="004A64CB"/>
    <w:rsid w:val="004E1D1E"/>
    <w:rsid w:val="005277D4"/>
    <w:rsid w:val="00532201"/>
    <w:rsid w:val="005615AC"/>
    <w:rsid w:val="00574A13"/>
    <w:rsid w:val="00591FD0"/>
    <w:rsid w:val="005A4FEA"/>
    <w:rsid w:val="005B261E"/>
    <w:rsid w:val="005C44C0"/>
    <w:rsid w:val="005C590B"/>
    <w:rsid w:val="00615DD1"/>
    <w:rsid w:val="00633F97"/>
    <w:rsid w:val="00641EA7"/>
    <w:rsid w:val="00667642"/>
    <w:rsid w:val="006718CF"/>
    <w:rsid w:val="007132F6"/>
    <w:rsid w:val="00725407"/>
    <w:rsid w:val="007403DD"/>
    <w:rsid w:val="00775231"/>
    <w:rsid w:val="0078288D"/>
    <w:rsid w:val="007A2A82"/>
    <w:rsid w:val="007B3348"/>
    <w:rsid w:val="007D39B1"/>
    <w:rsid w:val="007E1519"/>
    <w:rsid w:val="00825176"/>
    <w:rsid w:val="008432BF"/>
    <w:rsid w:val="00843EA0"/>
    <w:rsid w:val="00845ACB"/>
    <w:rsid w:val="00853748"/>
    <w:rsid w:val="008774CC"/>
    <w:rsid w:val="0088176E"/>
    <w:rsid w:val="00885304"/>
    <w:rsid w:val="008959EE"/>
    <w:rsid w:val="008A20B4"/>
    <w:rsid w:val="008B2B59"/>
    <w:rsid w:val="008B7480"/>
    <w:rsid w:val="008C68D7"/>
    <w:rsid w:val="008F3E43"/>
    <w:rsid w:val="009645DE"/>
    <w:rsid w:val="00980187"/>
    <w:rsid w:val="009A5487"/>
    <w:rsid w:val="009D24C3"/>
    <w:rsid w:val="009D76C0"/>
    <w:rsid w:val="009F0851"/>
    <w:rsid w:val="00A23965"/>
    <w:rsid w:val="00A252B0"/>
    <w:rsid w:val="00A535E8"/>
    <w:rsid w:val="00A71D5E"/>
    <w:rsid w:val="00A81533"/>
    <w:rsid w:val="00A824D7"/>
    <w:rsid w:val="00AB0C62"/>
    <w:rsid w:val="00AB5030"/>
    <w:rsid w:val="00B0317F"/>
    <w:rsid w:val="00B17730"/>
    <w:rsid w:val="00B26BD8"/>
    <w:rsid w:val="00B7391B"/>
    <w:rsid w:val="00B850EA"/>
    <w:rsid w:val="00B91199"/>
    <w:rsid w:val="00B94C9C"/>
    <w:rsid w:val="00B9780A"/>
    <w:rsid w:val="00BC0959"/>
    <w:rsid w:val="00BE233F"/>
    <w:rsid w:val="00C17E11"/>
    <w:rsid w:val="00C204E3"/>
    <w:rsid w:val="00C21DFB"/>
    <w:rsid w:val="00C43C73"/>
    <w:rsid w:val="00C56E1E"/>
    <w:rsid w:val="00C71E16"/>
    <w:rsid w:val="00C868AD"/>
    <w:rsid w:val="00CA11C9"/>
    <w:rsid w:val="00CA296A"/>
    <w:rsid w:val="00CC1D2B"/>
    <w:rsid w:val="00CC2FAE"/>
    <w:rsid w:val="00CC6595"/>
    <w:rsid w:val="00CD209A"/>
    <w:rsid w:val="00D03A78"/>
    <w:rsid w:val="00D4390D"/>
    <w:rsid w:val="00D44545"/>
    <w:rsid w:val="00D539E3"/>
    <w:rsid w:val="00D667E2"/>
    <w:rsid w:val="00D95422"/>
    <w:rsid w:val="00DB0E30"/>
    <w:rsid w:val="00DD06F8"/>
    <w:rsid w:val="00DD3FB9"/>
    <w:rsid w:val="00E371AE"/>
    <w:rsid w:val="00E73210"/>
    <w:rsid w:val="00E97D94"/>
    <w:rsid w:val="00EB1449"/>
    <w:rsid w:val="00EF3B17"/>
    <w:rsid w:val="00F23DEB"/>
    <w:rsid w:val="00F454B7"/>
    <w:rsid w:val="00F76BBF"/>
    <w:rsid w:val="00F84349"/>
    <w:rsid w:val="00F97FF4"/>
    <w:rsid w:val="00FA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3EFFB1-4C56-463C-AF19-C4721D64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  <w:style w:type="paragraph" w:customStyle="1" w:styleId="LongerQuestions">
    <w:name w:val="Longer Questions"/>
    <w:basedOn w:val="Normal"/>
    <w:link w:val="LongerQuestionsChar"/>
    <w:autoRedefine/>
    <w:qFormat/>
    <w:rsid w:val="00591FD0"/>
    <w:rPr>
      <w:rFonts w:ascii="Times New Roman" w:hAnsi="Times New Roman"/>
      <w:sz w:val="24"/>
      <w:szCs w:val="24"/>
    </w:rPr>
  </w:style>
  <w:style w:type="paragraph" w:customStyle="1" w:styleId="QuestionStyle">
    <w:name w:val="Question Style"/>
    <w:basedOn w:val="Normal"/>
    <w:link w:val="QuestionStyleChar"/>
    <w:autoRedefine/>
    <w:qFormat/>
    <w:rsid w:val="00A535E8"/>
    <w:pPr>
      <w:spacing w:after="120"/>
    </w:pPr>
    <w:rPr>
      <w:rFonts w:ascii="Times New Roman" w:hAnsi="Times New Roman"/>
      <w:noProof/>
      <w:sz w:val="24"/>
      <w:szCs w:val="24"/>
      <w:lang w:eastAsia="en-AU"/>
    </w:rPr>
  </w:style>
  <w:style w:type="character" w:customStyle="1" w:styleId="LongerQuestionsChar">
    <w:name w:val="Longer Questions Char"/>
    <w:basedOn w:val="DefaultParagraphFont"/>
    <w:link w:val="LongerQuestions"/>
    <w:rsid w:val="00591FD0"/>
    <w:rPr>
      <w:rFonts w:ascii="Times New Roman" w:eastAsia="Calibri" w:hAnsi="Times New Roman" w:cs="Times New Roman"/>
      <w:sz w:val="24"/>
      <w:szCs w:val="24"/>
    </w:rPr>
  </w:style>
  <w:style w:type="character" w:customStyle="1" w:styleId="QuestionStyleChar">
    <w:name w:val="Question Style Char"/>
    <w:basedOn w:val="DefaultParagraphFont"/>
    <w:link w:val="QuestionStyle"/>
    <w:rsid w:val="00A535E8"/>
    <w:rPr>
      <w:rFonts w:ascii="Times New Roman" w:eastAsia="Calibri" w:hAnsi="Times New Roman" w:cs="Times New Roman"/>
      <w:noProof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885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6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4.png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chart" Target="charts/chart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oleObject" Target="embeddings/oleObject7.bin"/><Relationship Id="rId30" Type="http://schemas.openxmlformats.org/officeDocument/2006/relationships/chart" Target="charts/chart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Desktop\Assessment%20Bank%202015%20Draft%201\Templates\Year%207%208%20Test%20Template%20201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ry\Desktop\Assessment%20Bank%202015%20Draft%201\2015%20Topic%20Tests\Year%207%208%20Topic%20Tests%202015\7%208%20Data%202015\Source%20Materials\Materials\Graphs%20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ry\Desktop\Assessment%20Bank%202015%20Draft%201\2015%20Topic%20Tests\Year%207%208%20Topic%20Tests%202015\7%208%20Data%202015\Source%20Materials\Area%20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Garry\Desktop\Assessment%20Bank%202015%20Draft%201\2015%20Topic%20Tests\Year%207%208%20Topic%20Tests%202015\7%208%20Data%202015\Source%20Materials\More%20tables.xlsx" TargetMode="External"/><Relationship Id="rId1" Type="http://schemas.openxmlformats.org/officeDocument/2006/relationships/image" Target="../media/image2.jpeg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ry\Desktop\Assessment%20Bank%202015%20Draft%201\2015%20Topic%20Tests\Year%207%208%20Topic%20Tests%202015\7%208%20Data%202015\Source%20Materials\More%20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ry\Desktop\Assessment%20Bank%202015%20Draft%201\2015%20Topic%20Tests\Year%207%208%20Topic%20Tests%202015\7%208%20Data%202015\Source%20Materials\More%20tab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Weekly Earnings over 10 Years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Sheet2!$D$6:$M$6</c:f>
              <c:numCache>
                <c:formatCode>General</c:formatCode>
                <c:ptCount val="10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</c:numCache>
            </c:numRef>
          </c:cat>
          <c:val>
            <c:numRef>
              <c:f>Sheet2!$D$7:$M$7</c:f>
              <c:numCache>
                <c:formatCode>General</c:formatCode>
                <c:ptCount val="10"/>
                <c:pt idx="0">
                  <c:v>500</c:v>
                </c:pt>
                <c:pt idx="1">
                  <c:v>550</c:v>
                </c:pt>
                <c:pt idx="2">
                  <c:v>650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700</c:v>
                </c:pt>
                <c:pt idx="7">
                  <c:v>750</c:v>
                </c:pt>
                <c:pt idx="8">
                  <c:v>650</c:v>
                </c:pt>
                <c:pt idx="9">
                  <c:v>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C-48B0-B531-C3F87271F0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848136"/>
        <c:axId val="427856760"/>
      </c:barChart>
      <c:catAx>
        <c:axId val="427848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856760"/>
        <c:crosses val="autoZero"/>
        <c:auto val="1"/>
        <c:lblAlgn val="ctr"/>
        <c:lblOffset val="100"/>
        <c:noMultiLvlLbl val="0"/>
      </c:catAx>
      <c:valAx>
        <c:axId val="427856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Earnings ($)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848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Rainfall at Minnaburra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Sheet2!$C$4:$C$15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Sheet2!$D$4:$D$15</c:f>
              <c:numCache>
                <c:formatCode>General</c:formatCode>
                <c:ptCount val="12"/>
                <c:pt idx="0">
                  <c:v>25</c:v>
                </c:pt>
                <c:pt idx="1">
                  <c:v>30</c:v>
                </c:pt>
                <c:pt idx="2">
                  <c:v>15</c:v>
                </c:pt>
                <c:pt idx="3">
                  <c:v>25</c:v>
                </c:pt>
                <c:pt idx="4">
                  <c:v>25</c:v>
                </c:pt>
                <c:pt idx="5">
                  <c:v>40</c:v>
                </c:pt>
                <c:pt idx="6">
                  <c:v>35</c:v>
                </c:pt>
                <c:pt idx="7">
                  <c:v>25</c:v>
                </c:pt>
                <c:pt idx="8">
                  <c:v>20</c:v>
                </c:pt>
                <c:pt idx="9">
                  <c:v>35</c:v>
                </c:pt>
                <c:pt idx="10">
                  <c:v>25</c:v>
                </c:pt>
                <c:pt idx="11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30-4260-9479-1B6FB0AC06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854408"/>
        <c:axId val="427855584"/>
      </c:lineChart>
      <c:catAx>
        <c:axId val="427854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855584"/>
        <c:crosses val="autoZero"/>
        <c:auto val="1"/>
        <c:lblAlgn val="ctr"/>
        <c:lblOffset val="100"/>
        <c:noMultiLvlLbl val="0"/>
      </c:catAx>
      <c:valAx>
        <c:axId val="42785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Rainfall</a:t>
                </a:r>
                <a:r>
                  <a:rPr lang="en-AU" baseline="0"/>
                  <a:t> (mm)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854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/>
              <a:t>Election Results 2014</a:t>
            </a:r>
          </a:p>
        </c:rich>
      </c:tx>
      <c:layout>
        <c:manualLayout>
          <c:xMode val="edge"/>
          <c:yMode val="edge"/>
          <c:x val="0.35966066741657293"/>
          <c:y val="8.5168869309838469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spPr>
            <a:blipFill>
              <a:blip xmlns:r="http://schemas.openxmlformats.org/officeDocument/2006/relationships" r:embed="rId1"/>
              <a:tile tx="0" ty="0" sx="100000" sy="100000" flip="none" algn="tl"/>
            </a:blip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pattFill prst="ltUpDiag">
                <a:fgClr>
                  <a:schemeClr val="accent1">
                    <a:lumMod val="60000"/>
                    <a:lumOff val="40000"/>
                  </a:schemeClr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1-18DB-4609-8E8F-1F635A578B4F}"/>
              </c:ext>
            </c:extLst>
          </c:dPt>
          <c:dPt>
            <c:idx val="1"/>
            <c:bubble3D val="0"/>
            <c:spPr>
              <a:pattFill prst="wave">
                <a:fgClr>
                  <a:srgbClr val="92D050"/>
                </a:fgClr>
                <a:bgClr>
                  <a:srgbClr val="FFFF99"/>
                </a:bgClr>
              </a:patt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18DB-4609-8E8F-1F635A578B4F}"/>
              </c:ext>
            </c:extLst>
          </c:dPt>
          <c:dPt>
            <c:idx val="2"/>
            <c:bubble3D val="0"/>
            <c:spPr>
              <a:pattFill prst="horzBrick">
                <a:fgClr>
                  <a:srgbClr val="92D050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18DB-4609-8E8F-1F635A578B4F}"/>
              </c:ext>
            </c:extLst>
          </c:dPt>
          <c:dPt>
            <c:idx val="3"/>
            <c:bubble3D val="0"/>
            <c:spPr>
              <a:pattFill prst="ltDnDiag">
                <a:fgClr>
                  <a:srgbClr val="FF0000"/>
                </a:fgClr>
                <a:bgClr>
                  <a:srgbClr val="FFFF00"/>
                </a:bgClr>
              </a:patt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18DB-4609-8E8F-1F635A578B4F}"/>
              </c:ext>
            </c:extLst>
          </c:dPt>
          <c:dLbls>
            <c:dLbl>
              <c:idx val="0"/>
              <c:spPr>
                <a:solidFill>
                  <a:sysClr val="window" lastClr="FFFFFF"/>
                </a:solidFill>
              </c:spPr>
              <c:txPr>
                <a:bodyPr/>
                <a:lstStyle/>
                <a:p>
                  <a:pPr>
                    <a:defRPr sz="1400" baseline="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8DB-4609-8E8F-1F635A578B4F}"/>
                </c:ext>
              </c:extLst>
            </c:dLbl>
            <c:dLbl>
              <c:idx val="1"/>
              <c:layout>
                <c:manualLayout>
                  <c:x val="-0.11232405324334459"/>
                  <c:y val="-0.2435806405741982"/>
                </c:manualLayout>
              </c:layout>
              <c:spPr>
                <a:solidFill>
                  <a:sysClr val="window" lastClr="FFFFFF"/>
                </a:solidFill>
              </c:spPr>
              <c:txPr>
                <a:bodyPr/>
                <a:lstStyle/>
                <a:p>
                  <a:pPr>
                    <a:defRPr sz="1400" baseline="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8DB-4609-8E8F-1F635A578B4F}"/>
                </c:ext>
              </c:extLst>
            </c:dLbl>
            <c:dLbl>
              <c:idx val="2"/>
              <c:layout>
                <c:manualLayout>
                  <c:x val="0.15771324550497665"/>
                  <c:y val="-2.3047822517445984E-2"/>
                </c:manualLayout>
              </c:layout>
              <c:spPr>
                <a:solidFill>
                  <a:sysClr val="window" lastClr="FFFFFF"/>
                </a:solidFill>
              </c:spPr>
              <c:txPr>
                <a:bodyPr/>
                <a:lstStyle/>
                <a:p>
                  <a:pPr>
                    <a:defRPr sz="1400" baseline="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335714285714285"/>
                      <c:h val="4.6464646464646459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18DB-4609-8E8F-1F635A578B4F}"/>
                </c:ext>
              </c:extLst>
            </c:dLbl>
            <c:dLbl>
              <c:idx val="3"/>
              <c:layout>
                <c:manualLayout>
                  <c:x val="0.10957096429428312"/>
                  <c:y val="0.14215086265875534"/>
                </c:manualLayout>
              </c:layout>
              <c:spPr>
                <a:solidFill>
                  <a:sysClr val="window" lastClr="FFFFFF"/>
                </a:solidFill>
              </c:spPr>
              <c:txPr>
                <a:bodyPr/>
                <a:lstStyle/>
                <a:p>
                  <a:pPr>
                    <a:defRPr sz="1400" baseline="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8DB-4609-8E8F-1F635A578B4F}"/>
                </c:ext>
              </c:extLst>
            </c:dLbl>
            <c:spPr>
              <a:solidFill>
                <a:sysClr val="window" lastClr="FFFFFF"/>
              </a:solidFill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40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Sheet2!$C$3:$C$6</c:f>
              <c:strCache>
                <c:ptCount val="4"/>
                <c:pt idx="0">
                  <c:v>Democrats</c:v>
                </c:pt>
                <c:pt idx="1">
                  <c:v>Republicans</c:v>
                </c:pt>
                <c:pt idx="2">
                  <c:v>Conservatives</c:v>
                </c:pt>
                <c:pt idx="3">
                  <c:v>Socialists</c:v>
                </c:pt>
              </c:strCache>
            </c:strRef>
          </c:cat>
          <c:val>
            <c:numRef>
              <c:f>Sheet2!$D$3:$D$6</c:f>
              <c:numCache>
                <c:formatCode>General</c:formatCode>
                <c:ptCount val="4"/>
                <c:pt idx="0">
                  <c:v>25</c:v>
                </c:pt>
                <c:pt idx="1">
                  <c:v>40</c:v>
                </c:pt>
                <c:pt idx="2">
                  <c:v>15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8DB-4609-8E8F-1F635A578B4F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400" baseline="0"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Temperatures at Baleton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noFill/>
              <a:round/>
            </a:ln>
            <a:effectLst/>
          </c:spPr>
          <c:marker>
            <c:symbol val="none"/>
          </c:marker>
          <c:cat>
            <c:strRef>
              <c:f>Sheet3!$E$4:$E$10</c:f>
              <c:strCache>
                <c:ptCount val="7"/>
                <c:pt idx="0">
                  <c:v>Mon</c:v>
                </c:pt>
                <c:pt idx="1">
                  <c:v>Tue</c:v>
                </c:pt>
                <c:pt idx="2">
                  <c:v>Wed</c:v>
                </c:pt>
                <c:pt idx="3">
                  <c:v>Thur</c:v>
                </c:pt>
                <c:pt idx="4">
                  <c:v>Fri</c:v>
                </c:pt>
                <c:pt idx="5">
                  <c:v>Sat</c:v>
                </c:pt>
                <c:pt idx="6">
                  <c:v>Sun</c:v>
                </c:pt>
              </c:strCache>
            </c:strRef>
          </c:cat>
          <c:val>
            <c:numRef>
              <c:f>Sheet3!$F$4:$F$10</c:f>
              <c:numCache>
                <c:formatCode>General</c:formatCode>
                <c:ptCount val="7"/>
                <c:pt idx="0">
                  <c:v>8</c:v>
                </c:pt>
                <c:pt idx="1">
                  <c:v>12</c:v>
                </c:pt>
                <c:pt idx="2">
                  <c:v>11</c:v>
                </c:pt>
                <c:pt idx="3">
                  <c:v>15</c:v>
                </c:pt>
                <c:pt idx="4">
                  <c:v>16</c:v>
                </c:pt>
                <c:pt idx="5">
                  <c:v>20</c:v>
                </c:pt>
                <c:pt idx="6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A2-45CC-A66B-6CCA2AD0F6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863736"/>
        <c:axId val="427864128"/>
      </c:lineChart>
      <c:catAx>
        <c:axId val="42786373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864128"/>
        <c:crosses val="autoZero"/>
        <c:auto val="1"/>
        <c:lblAlgn val="ctr"/>
        <c:lblOffset val="100"/>
        <c:noMultiLvlLbl val="0"/>
      </c:catAx>
      <c:valAx>
        <c:axId val="427864128"/>
        <c:scaling>
          <c:orientation val="minMax"/>
        </c:scaling>
        <c:delete val="0"/>
        <c:axPos val="l"/>
        <c:majorGridlines>
          <c:spPr>
            <a:ln w="12700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6350" cap="flat" cmpd="sng" algn="ctr">
              <a:solidFill>
                <a:schemeClr val="bg1">
                  <a:lumMod val="6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o</a:t>
                </a:r>
                <a:r>
                  <a:rPr lang="en-AU"/>
                  <a:t>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863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Temperatures at Baleton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Sheet3!$E$4:$E$10</c:f>
              <c:strCache>
                <c:ptCount val="7"/>
                <c:pt idx="0">
                  <c:v>Mon</c:v>
                </c:pt>
                <c:pt idx="1">
                  <c:v>Tue</c:v>
                </c:pt>
                <c:pt idx="2">
                  <c:v>Wed</c:v>
                </c:pt>
                <c:pt idx="3">
                  <c:v>Thur</c:v>
                </c:pt>
                <c:pt idx="4">
                  <c:v>Fri</c:v>
                </c:pt>
                <c:pt idx="5">
                  <c:v>Sat</c:v>
                </c:pt>
                <c:pt idx="6">
                  <c:v>Sun</c:v>
                </c:pt>
              </c:strCache>
            </c:strRef>
          </c:cat>
          <c:val>
            <c:numRef>
              <c:f>Sheet3!$F$4:$F$10</c:f>
              <c:numCache>
                <c:formatCode>General</c:formatCode>
                <c:ptCount val="7"/>
                <c:pt idx="0">
                  <c:v>8</c:v>
                </c:pt>
                <c:pt idx="1">
                  <c:v>12</c:v>
                </c:pt>
                <c:pt idx="2">
                  <c:v>11</c:v>
                </c:pt>
                <c:pt idx="3">
                  <c:v>15</c:v>
                </c:pt>
                <c:pt idx="4">
                  <c:v>16</c:v>
                </c:pt>
                <c:pt idx="5">
                  <c:v>20</c:v>
                </c:pt>
                <c:pt idx="6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C6-408B-BD05-812D54425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860992"/>
        <c:axId val="427861384"/>
      </c:lineChart>
      <c:catAx>
        <c:axId val="42786099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861384"/>
        <c:crosses val="autoZero"/>
        <c:auto val="1"/>
        <c:lblAlgn val="ctr"/>
        <c:lblOffset val="100"/>
        <c:noMultiLvlLbl val="0"/>
      </c:catAx>
      <c:valAx>
        <c:axId val="427861384"/>
        <c:scaling>
          <c:orientation val="minMax"/>
        </c:scaling>
        <c:delete val="0"/>
        <c:axPos val="l"/>
        <c:majorGridlines>
          <c:spPr>
            <a:ln w="12700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6350" cap="flat" cmpd="sng" algn="ctr">
              <a:solidFill>
                <a:schemeClr val="bg1">
                  <a:lumMod val="6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 (</a:t>
                </a:r>
                <a:r>
                  <a:rPr lang="en-AU" baseline="30000"/>
                  <a:t>o</a:t>
                </a:r>
                <a:r>
                  <a:rPr lang="en-AU"/>
                  <a:t>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860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710C112E7547B99EDACB9771E48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150E1-1B9F-4B8F-BB3D-CE2742820CC7}"/>
      </w:docPartPr>
      <w:docPartBody>
        <w:p w:rsidR="00EB6BEF" w:rsidRDefault="00E40306">
          <w:pPr>
            <w:pStyle w:val="E4710C112E7547B99EDACB9771E48BFA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5883B632A2F24A2DAD4D58087FA20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7FA37-411A-4C6D-B052-594F9C261F5C}"/>
      </w:docPartPr>
      <w:docPartBody>
        <w:p w:rsidR="00EB6BEF" w:rsidRDefault="00E40306">
          <w:pPr>
            <w:pStyle w:val="5883B632A2F24A2DAD4D58087FA2014C"/>
          </w:pPr>
          <w:r w:rsidRPr="00EE6CF7">
            <w:rPr>
              <w:rStyle w:val="PlaceholderText"/>
            </w:rPr>
            <w:t>[Title]</w:t>
          </w:r>
        </w:p>
      </w:docPartBody>
    </w:docPart>
    <w:docPart>
      <w:docPartPr>
        <w:name w:val="72AE408C85484414AF77FEDB724F8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8D5A1-1750-4880-9091-3A0D5847FCC5}"/>
      </w:docPartPr>
      <w:docPartBody>
        <w:p w:rsidR="00EB6BEF" w:rsidRDefault="00E40306">
          <w:pPr>
            <w:pStyle w:val="72AE408C85484414AF77FEDB724F8D84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6CAB50E1CFBC482D8E48666009BE9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31A5C-AF00-4DB8-94E4-A399E44B4D1F}"/>
      </w:docPartPr>
      <w:docPartBody>
        <w:p w:rsidR="00EB6BEF" w:rsidRDefault="00E40306">
          <w:pPr>
            <w:pStyle w:val="6CAB50E1CFBC482D8E48666009BE96EC"/>
          </w:pPr>
          <w:r w:rsidRPr="00EE6CF7">
            <w:rPr>
              <w:rStyle w:val="PlaceholderText"/>
            </w:rPr>
            <w:t>[Title]</w:t>
          </w:r>
        </w:p>
      </w:docPartBody>
    </w:docPart>
    <w:docPart>
      <w:docPartPr>
        <w:name w:val="12E9FAA472BD49EF9D8C392B4F1C9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AB537-7E95-4509-B495-43C894845ADF}"/>
      </w:docPartPr>
      <w:docPartBody>
        <w:p w:rsidR="00EB6BEF" w:rsidRDefault="00E40306">
          <w:pPr>
            <w:pStyle w:val="12E9FAA472BD49EF9D8C392B4F1C9D48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F5ABC8DBECC344BDADAFD5C5D1481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CD647-E31B-46EF-B727-AE8976397A9F}"/>
      </w:docPartPr>
      <w:docPartBody>
        <w:p w:rsidR="00EB6BEF" w:rsidRDefault="00E40306">
          <w:pPr>
            <w:pStyle w:val="F5ABC8DBECC344BDADAFD5C5D1481C9A"/>
          </w:pPr>
          <w:r w:rsidRPr="00EE6CF7">
            <w:rPr>
              <w:rStyle w:val="PlaceholderText"/>
            </w:rPr>
            <w:t>[Title]</w:t>
          </w:r>
        </w:p>
      </w:docPartBody>
    </w:docPart>
    <w:docPart>
      <w:docPartPr>
        <w:name w:val="F6344D0A01534F809D218F3AEEBE4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B0802-E410-494E-BD2E-86ACD01BD715}"/>
      </w:docPartPr>
      <w:docPartBody>
        <w:p w:rsidR="00EB6BEF" w:rsidRDefault="00E40306">
          <w:pPr>
            <w:pStyle w:val="F6344D0A01534F809D218F3AEEBE4EA2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28F14EFB406348C091507315CCC93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1D4F5-8590-4182-B2D6-4A3013871A41}"/>
      </w:docPartPr>
      <w:docPartBody>
        <w:p w:rsidR="00EB6BEF" w:rsidRDefault="00E40306">
          <w:pPr>
            <w:pStyle w:val="28F14EFB406348C091507315CCC93C71"/>
          </w:pPr>
          <w:r w:rsidRPr="00EE6CF7">
            <w:rPr>
              <w:rStyle w:val="PlaceholderText"/>
            </w:rPr>
            <w:t>[Title]</w:t>
          </w:r>
        </w:p>
      </w:docPartBody>
    </w:docPart>
    <w:docPart>
      <w:docPartPr>
        <w:name w:val="DEBC4ED3C2A54B3C8E28DFB92BC7C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80998-744A-490C-8701-0EF13C2384F7}"/>
      </w:docPartPr>
      <w:docPartBody>
        <w:p w:rsidR="00EB6BEF" w:rsidRDefault="00E40306">
          <w:pPr>
            <w:pStyle w:val="DEBC4ED3C2A54B3C8E28DFB92BC7CF61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EBD8069F1BD3450EB28EEB546C550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1C602-7281-40C1-ACCF-F6DAA341CB47}"/>
      </w:docPartPr>
      <w:docPartBody>
        <w:p w:rsidR="00EB6BEF" w:rsidRDefault="00E40306">
          <w:pPr>
            <w:pStyle w:val="EBD8069F1BD3450EB28EEB546C550CB5"/>
          </w:pPr>
          <w:r w:rsidRPr="00EE6CF7">
            <w:rPr>
              <w:rStyle w:val="PlaceholderText"/>
            </w:rPr>
            <w:t>[Title]</w:t>
          </w:r>
        </w:p>
      </w:docPartBody>
    </w:docPart>
    <w:docPart>
      <w:docPartPr>
        <w:name w:val="5BDB5507D2004B5C97404B1486FE8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5C4EF-CDA3-4839-AA9E-3EFA670EA4F4}"/>
      </w:docPartPr>
      <w:docPartBody>
        <w:p w:rsidR="00EB6BEF" w:rsidRDefault="00E40306">
          <w:pPr>
            <w:pStyle w:val="5BDB5507D2004B5C97404B1486FE82FA"/>
          </w:pPr>
          <w:r w:rsidRPr="00EE6CF7">
            <w:rPr>
              <w:rStyle w:val="PlaceholderText"/>
            </w:rPr>
            <w:t>[Category]</w:t>
          </w:r>
        </w:p>
      </w:docPartBody>
    </w:docPart>
    <w:docPart>
      <w:docPartPr>
        <w:name w:val="8E721DCEB7E44CEA8BB0458D3CCA1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2919B-3743-45C3-938B-474443E0C9E6}"/>
      </w:docPartPr>
      <w:docPartBody>
        <w:p w:rsidR="00EB6BEF" w:rsidRDefault="00E40306">
          <w:pPr>
            <w:pStyle w:val="8E721DCEB7E44CEA8BB0458D3CCA1328"/>
          </w:pPr>
          <w:r w:rsidRPr="00EE6CF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06"/>
    <w:rsid w:val="00343B54"/>
    <w:rsid w:val="003E7956"/>
    <w:rsid w:val="00671E8E"/>
    <w:rsid w:val="00D72C9C"/>
    <w:rsid w:val="00E40306"/>
    <w:rsid w:val="00EB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4710C112E7547B99EDACB9771E48BFA">
    <w:name w:val="E4710C112E7547B99EDACB9771E48BFA"/>
  </w:style>
  <w:style w:type="paragraph" w:customStyle="1" w:styleId="5883B632A2F24A2DAD4D58087FA2014C">
    <w:name w:val="5883B632A2F24A2DAD4D58087FA2014C"/>
  </w:style>
  <w:style w:type="paragraph" w:customStyle="1" w:styleId="72AE408C85484414AF77FEDB724F8D84">
    <w:name w:val="72AE408C85484414AF77FEDB724F8D84"/>
  </w:style>
  <w:style w:type="paragraph" w:customStyle="1" w:styleId="6CAB50E1CFBC482D8E48666009BE96EC">
    <w:name w:val="6CAB50E1CFBC482D8E48666009BE96EC"/>
  </w:style>
  <w:style w:type="paragraph" w:customStyle="1" w:styleId="12E9FAA472BD49EF9D8C392B4F1C9D48">
    <w:name w:val="12E9FAA472BD49EF9D8C392B4F1C9D48"/>
  </w:style>
  <w:style w:type="paragraph" w:customStyle="1" w:styleId="F5ABC8DBECC344BDADAFD5C5D1481C9A">
    <w:name w:val="F5ABC8DBECC344BDADAFD5C5D1481C9A"/>
  </w:style>
  <w:style w:type="paragraph" w:customStyle="1" w:styleId="F6344D0A01534F809D218F3AEEBE4EA2">
    <w:name w:val="F6344D0A01534F809D218F3AEEBE4EA2"/>
  </w:style>
  <w:style w:type="paragraph" w:customStyle="1" w:styleId="28F14EFB406348C091507315CCC93C71">
    <w:name w:val="28F14EFB406348C091507315CCC93C71"/>
  </w:style>
  <w:style w:type="paragraph" w:customStyle="1" w:styleId="DEBC4ED3C2A54B3C8E28DFB92BC7CF61">
    <w:name w:val="DEBC4ED3C2A54B3C8E28DFB92BC7CF61"/>
  </w:style>
  <w:style w:type="paragraph" w:customStyle="1" w:styleId="EBD8069F1BD3450EB28EEB546C550CB5">
    <w:name w:val="EBD8069F1BD3450EB28EEB546C550CB5"/>
  </w:style>
  <w:style w:type="paragraph" w:customStyle="1" w:styleId="5BDB5507D2004B5C97404B1486FE82FA">
    <w:name w:val="5BDB5507D2004B5C97404B1486FE82FA"/>
  </w:style>
  <w:style w:type="paragraph" w:customStyle="1" w:styleId="8E721DCEB7E44CEA8BB0458D3CCA1328">
    <w:name w:val="8E721DCEB7E44CEA8BB0458D3CCA13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814B8-0B34-4260-A81C-601585D6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Test Template 2015.dotx</Template>
  <TotalTime>0</TotalTime>
  <Pages>15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Collection and Representation</vt:lpstr>
    </vt:vector>
  </TitlesOfParts>
  <Company>Toshiba</Company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and Representation</dc:title>
  <dc:creator>Garry</dc:creator>
  <cp:lastModifiedBy>Garry</cp:lastModifiedBy>
  <cp:revision>2</cp:revision>
  <cp:lastPrinted>2015-02-04T23:34:00Z</cp:lastPrinted>
  <dcterms:created xsi:type="dcterms:W3CDTF">2016-01-17T21:20:00Z</dcterms:created>
  <dcterms:modified xsi:type="dcterms:W3CDTF">2016-01-17T21:20:00Z</dcterms:modified>
  <cp:category>Year 7</cp:category>
</cp:coreProperties>
</file>