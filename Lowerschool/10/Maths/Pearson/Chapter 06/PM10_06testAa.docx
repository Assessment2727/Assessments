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824F1" w14:textId="77777777" w:rsidR="00954697" w:rsidRPr="00CF23C2" w:rsidRDefault="00954697" w:rsidP="00954697">
      <w:pPr>
        <w:pStyle w:val="Psectionheading"/>
      </w:pPr>
      <w:r w:rsidRPr="00CF23C2">
        <w:t>Multiple-choice section – choose the correct 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895"/>
        <w:gridCol w:w="900"/>
        <w:gridCol w:w="898"/>
        <w:gridCol w:w="896"/>
        <w:gridCol w:w="895"/>
        <w:gridCol w:w="900"/>
        <w:gridCol w:w="898"/>
        <w:gridCol w:w="897"/>
        <w:gridCol w:w="896"/>
        <w:gridCol w:w="878"/>
      </w:tblGrid>
      <w:tr w:rsidR="004A3BE6" w14:paraId="0273A502" w14:textId="77777777" w:rsidTr="00C37B1E">
        <w:trPr>
          <w:trHeight w:val="425"/>
        </w:trPr>
        <w:tc>
          <w:tcPr>
            <w:tcW w:w="1127" w:type="dxa"/>
            <w:vAlign w:val="center"/>
          </w:tcPr>
          <w:p w14:paraId="2ED6F680" w14:textId="77777777" w:rsidR="004A3BE6" w:rsidRPr="00E60076" w:rsidRDefault="004A3BE6" w:rsidP="00C37B1E">
            <w:pPr>
              <w:pStyle w:val="Ptabletext"/>
              <w:rPr>
                <w:rStyle w:val="Cquestionpartlabelbold"/>
              </w:rPr>
            </w:pPr>
            <w:r w:rsidRPr="00E60076">
              <w:rPr>
                <w:rStyle w:val="Cquestionpartlabelbold"/>
              </w:rPr>
              <w:t>Question</w:t>
            </w:r>
          </w:p>
        </w:tc>
        <w:tc>
          <w:tcPr>
            <w:tcW w:w="895" w:type="dxa"/>
            <w:vAlign w:val="center"/>
          </w:tcPr>
          <w:p w14:paraId="07BB600C" w14:textId="77777777" w:rsidR="004A3BE6" w:rsidRDefault="004A3BE6" w:rsidP="00C37B1E">
            <w:pPr>
              <w:pStyle w:val="Ptabletext"/>
            </w:pPr>
            <w:r>
              <w:t>1</w:t>
            </w:r>
          </w:p>
        </w:tc>
        <w:tc>
          <w:tcPr>
            <w:tcW w:w="900" w:type="dxa"/>
            <w:vAlign w:val="center"/>
          </w:tcPr>
          <w:p w14:paraId="3A607424" w14:textId="77777777" w:rsidR="004A3BE6" w:rsidRDefault="004A3BE6" w:rsidP="00C37B1E">
            <w:pPr>
              <w:pStyle w:val="Ptabletext"/>
            </w:pPr>
            <w:r>
              <w:t>2</w:t>
            </w:r>
          </w:p>
        </w:tc>
        <w:tc>
          <w:tcPr>
            <w:tcW w:w="898" w:type="dxa"/>
            <w:vAlign w:val="center"/>
          </w:tcPr>
          <w:p w14:paraId="2154635E" w14:textId="77777777" w:rsidR="004A3BE6" w:rsidRDefault="004A3BE6" w:rsidP="00C37B1E">
            <w:pPr>
              <w:pStyle w:val="Ptabletext"/>
            </w:pPr>
            <w:r>
              <w:t>3</w:t>
            </w:r>
          </w:p>
        </w:tc>
        <w:tc>
          <w:tcPr>
            <w:tcW w:w="896" w:type="dxa"/>
            <w:vAlign w:val="center"/>
          </w:tcPr>
          <w:p w14:paraId="3D74E244" w14:textId="77777777" w:rsidR="004A3BE6" w:rsidRDefault="004A3BE6" w:rsidP="00C37B1E">
            <w:pPr>
              <w:pStyle w:val="Ptabletext"/>
            </w:pPr>
            <w:r>
              <w:t>4</w:t>
            </w:r>
          </w:p>
        </w:tc>
        <w:tc>
          <w:tcPr>
            <w:tcW w:w="895" w:type="dxa"/>
            <w:vAlign w:val="center"/>
          </w:tcPr>
          <w:p w14:paraId="481931BB" w14:textId="77777777" w:rsidR="004A3BE6" w:rsidRDefault="004A3BE6" w:rsidP="00C37B1E">
            <w:pPr>
              <w:pStyle w:val="Ptabletext"/>
            </w:pPr>
            <w:r>
              <w:t>5</w:t>
            </w:r>
          </w:p>
        </w:tc>
        <w:tc>
          <w:tcPr>
            <w:tcW w:w="900" w:type="dxa"/>
            <w:vAlign w:val="center"/>
          </w:tcPr>
          <w:p w14:paraId="0995A369" w14:textId="77777777" w:rsidR="004A3BE6" w:rsidRDefault="004A3BE6" w:rsidP="00C37B1E">
            <w:pPr>
              <w:pStyle w:val="Ptabletext"/>
            </w:pPr>
            <w:r>
              <w:t>6</w:t>
            </w:r>
          </w:p>
        </w:tc>
        <w:tc>
          <w:tcPr>
            <w:tcW w:w="898" w:type="dxa"/>
            <w:vAlign w:val="center"/>
          </w:tcPr>
          <w:p w14:paraId="4CAAA9C4" w14:textId="77777777" w:rsidR="004A3BE6" w:rsidRDefault="004A3BE6" w:rsidP="00C37B1E">
            <w:pPr>
              <w:pStyle w:val="Ptabletext"/>
            </w:pPr>
            <w:r>
              <w:t>7</w:t>
            </w:r>
          </w:p>
        </w:tc>
        <w:tc>
          <w:tcPr>
            <w:tcW w:w="897" w:type="dxa"/>
            <w:vAlign w:val="center"/>
          </w:tcPr>
          <w:p w14:paraId="4A3FAE00" w14:textId="77777777" w:rsidR="004A3BE6" w:rsidRDefault="004A3BE6" w:rsidP="00C37B1E">
            <w:pPr>
              <w:pStyle w:val="Ptabletext"/>
            </w:pPr>
            <w:r>
              <w:t>8</w:t>
            </w:r>
          </w:p>
        </w:tc>
        <w:tc>
          <w:tcPr>
            <w:tcW w:w="896" w:type="dxa"/>
            <w:vAlign w:val="center"/>
          </w:tcPr>
          <w:p w14:paraId="08032220" w14:textId="77777777" w:rsidR="004A3BE6" w:rsidRDefault="004A3BE6" w:rsidP="00C37B1E">
            <w:pPr>
              <w:pStyle w:val="Ptabletext"/>
            </w:pPr>
            <w:r>
              <w:t>9</w:t>
            </w:r>
          </w:p>
        </w:tc>
        <w:tc>
          <w:tcPr>
            <w:tcW w:w="878" w:type="dxa"/>
            <w:vAlign w:val="center"/>
          </w:tcPr>
          <w:p w14:paraId="7B40DD38" w14:textId="77777777" w:rsidR="004A3BE6" w:rsidRDefault="004A3BE6" w:rsidP="00C37B1E">
            <w:pPr>
              <w:pStyle w:val="Ptabletext"/>
            </w:pPr>
            <w:r>
              <w:t>10</w:t>
            </w:r>
          </w:p>
        </w:tc>
      </w:tr>
      <w:tr w:rsidR="004A3BE6" w14:paraId="5936A96B" w14:textId="77777777" w:rsidTr="00C37B1E">
        <w:trPr>
          <w:trHeight w:val="414"/>
        </w:trPr>
        <w:tc>
          <w:tcPr>
            <w:tcW w:w="1127" w:type="dxa"/>
            <w:vAlign w:val="center"/>
          </w:tcPr>
          <w:p w14:paraId="298DF45A" w14:textId="77777777" w:rsidR="004A3BE6" w:rsidRPr="00E60076" w:rsidRDefault="004A3BE6" w:rsidP="00C37B1E">
            <w:pPr>
              <w:pStyle w:val="Ptabletext"/>
              <w:rPr>
                <w:rStyle w:val="Cquestionpartlabelbold"/>
              </w:rPr>
            </w:pPr>
            <w:r w:rsidRPr="00E60076">
              <w:rPr>
                <w:rStyle w:val="Cquestionpartlabelbold"/>
              </w:rPr>
              <w:t>Answer</w:t>
            </w:r>
          </w:p>
        </w:tc>
        <w:tc>
          <w:tcPr>
            <w:tcW w:w="895" w:type="dxa"/>
            <w:vAlign w:val="center"/>
          </w:tcPr>
          <w:p w14:paraId="45E3E422" w14:textId="2DCFBF98" w:rsidR="004A3BE6" w:rsidRDefault="004A3BE6" w:rsidP="00C37B1E">
            <w:pPr>
              <w:pStyle w:val="Ptabletext"/>
            </w:pPr>
            <w:r>
              <w:t>A</w:t>
            </w:r>
          </w:p>
        </w:tc>
        <w:tc>
          <w:tcPr>
            <w:tcW w:w="900" w:type="dxa"/>
            <w:vAlign w:val="center"/>
          </w:tcPr>
          <w:p w14:paraId="52B3C91D" w14:textId="18FB3127" w:rsidR="004A3BE6" w:rsidRDefault="004A3BE6" w:rsidP="00C37B1E">
            <w:pPr>
              <w:pStyle w:val="Ptabletext"/>
            </w:pPr>
            <w:r>
              <w:t>B</w:t>
            </w:r>
          </w:p>
        </w:tc>
        <w:tc>
          <w:tcPr>
            <w:tcW w:w="898" w:type="dxa"/>
            <w:vAlign w:val="center"/>
          </w:tcPr>
          <w:p w14:paraId="5637326E" w14:textId="50CAE509" w:rsidR="004A3BE6" w:rsidRDefault="004A3BE6" w:rsidP="00C37B1E">
            <w:pPr>
              <w:pStyle w:val="Ptabletext"/>
            </w:pPr>
            <w:r>
              <w:t>D</w:t>
            </w:r>
          </w:p>
        </w:tc>
        <w:tc>
          <w:tcPr>
            <w:tcW w:w="896" w:type="dxa"/>
            <w:vAlign w:val="center"/>
          </w:tcPr>
          <w:p w14:paraId="1E967816" w14:textId="21274C77" w:rsidR="004A3BE6" w:rsidRDefault="004A3BE6" w:rsidP="00C37B1E">
            <w:pPr>
              <w:pStyle w:val="Ptabletext"/>
            </w:pPr>
            <w:r>
              <w:t>C</w:t>
            </w:r>
          </w:p>
        </w:tc>
        <w:tc>
          <w:tcPr>
            <w:tcW w:w="895" w:type="dxa"/>
            <w:vAlign w:val="center"/>
          </w:tcPr>
          <w:p w14:paraId="0D899A78" w14:textId="3F79A1FE" w:rsidR="004A3BE6" w:rsidRDefault="004A3BE6" w:rsidP="00C37B1E">
            <w:pPr>
              <w:pStyle w:val="Ptabletext"/>
            </w:pPr>
            <w:r>
              <w:t>D</w:t>
            </w:r>
          </w:p>
        </w:tc>
        <w:tc>
          <w:tcPr>
            <w:tcW w:w="900" w:type="dxa"/>
            <w:vAlign w:val="center"/>
          </w:tcPr>
          <w:p w14:paraId="72F7A317" w14:textId="10070803" w:rsidR="004A3BE6" w:rsidRDefault="004A3BE6" w:rsidP="00C37B1E">
            <w:pPr>
              <w:pStyle w:val="Ptabletext"/>
            </w:pPr>
            <w:r>
              <w:t>D</w:t>
            </w:r>
          </w:p>
        </w:tc>
        <w:tc>
          <w:tcPr>
            <w:tcW w:w="898" w:type="dxa"/>
            <w:vAlign w:val="center"/>
          </w:tcPr>
          <w:p w14:paraId="21389DB9" w14:textId="4428CE27" w:rsidR="004A3BE6" w:rsidRDefault="004A3BE6" w:rsidP="00C37B1E">
            <w:pPr>
              <w:pStyle w:val="Ptabletext"/>
            </w:pPr>
            <w:r>
              <w:t>D</w:t>
            </w:r>
          </w:p>
        </w:tc>
        <w:tc>
          <w:tcPr>
            <w:tcW w:w="897" w:type="dxa"/>
            <w:vAlign w:val="center"/>
          </w:tcPr>
          <w:p w14:paraId="14077922" w14:textId="77777777" w:rsidR="004A3BE6" w:rsidRDefault="004A3BE6" w:rsidP="00C37B1E">
            <w:pPr>
              <w:pStyle w:val="Ptabletext"/>
            </w:pPr>
            <w:r>
              <w:t>C</w:t>
            </w:r>
          </w:p>
        </w:tc>
        <w:tc>
          <w:tcPr>
            <w:tcW w:w="896" w:type="dxa"/>
            <w:vAlign w:val="center"/>
          </w:tcPr>
          <w:p w14:paraId="7DBEC64B" w14:textId="1F84F32A" w:rsidR="004A3BE6" w:rsidRDefault="004A3BE6" w:rsidP="00C37B1E">
            <w:pPr>
              <w:pStyle w:val="Ptabletext"/>
            </w:pPr>
            <w:r>
              <w:t>B</w:t>
            </w:r>
          </w:p>
        </w:tc>
        <w:tc>
          <w:tcPr>
            <w:tcW w:w="878" w:type="dxa"/>
            <w:vAlign w:val="center"/>
          </w:tcPr>
          <w:p w14:paraId="1ACA2D40" w14:textId="76481212" w:rsidR="004A3BE6" w:rsidRDefault="004A3BE6" w:rsidP="00C37B1E">
            <w:pPr>
              <w:pStyle w:val="Ptabletext"/>
            </w:pPr>
            <w:r>
              <w:t>C</w:t>
            </w:r>
          </w:p>
        </w:tc>
      </w:tr>
    </w:tbl>
    <w:p w14:paraId="06DF576E" w14:textId="77777777" w:rsidR="00D04424" w:rsidRDefault="00D04424" w:rsidP="00C37B1E">
      <w:pPr>
        <w:pStyle w:val="Pquestionheadingmc"/>
      </w:pPr>
      <w:r>
        <w:t>Question 1</w:t>
      </w:r>
      <w:r>
        <w:tab/>
        <w:t>[6.1]</w:t>
      </w:r>
    </w:p>
    <w:p w14:paraId="12BD5666" w14:textId="77777777" w:rsidR="00954697" w:rsidRPr="00A26502" w:rsidRDefault="00954697" w:rsidP="00A26502">
      <w:pPr>
        <w:pStyle w:val="Pquestiontextmainstem"/>
        <w:rPr>
          <w:rStyle w:val="Cquestionpartlabelbold"/>
        </w:rPr>
      </w:pPr>
      <w:r w:rsidRPr="00A26502">
        <w:rPr>
          <w:rStyle w:val="Cquestionpartlabelbold"/>
        </w:rPr>
        <w:t>A</w:t>
      </w:r>
    </w:p>
    <w:p w14:paraId="04A8489F" w14:textId="77777777" w:rsidR="00954697" w:rsidRPr="00CB7AC5" w:rsidRDefault="00954697" w:rsidP="00954697">
      <w:pPr>
        <w:pStyle w:val="Pquestiontextmainstem"/>
        <w:rPr>
          <w:rStyle w:val="Cmathsexpressions"/>
          <w:rFonts w:eastAsiaTheme="majorEastAsia"/>
        </w:rPr>
      </w:pPr>
      <w:r w:rsidRPr="006D1DD1">
        <w:t xml:space="preserve">For angle </w:t>
      </w:r>
      <w:r w:rsidRPr="006D1DD1">
        <w:sym w:font="Symbol" w:char="F066"/>
      </w:r>
      <w:r w:rsidRPr="006D1DD1">
        <w:t xml:space="preserve">: Opposite side: </w:t>
      </w:r>
      <w:r w:rsidRPr="00CB7AC5">
        <w:rPr>
          <w:rStyle w:val="Cmathsexpressions"/>
          <w:rFonts w:eastAsiaTheme="majorEastAsia"/>
        </w:rPr>
        <w:t>a</w:t>
      </w:r>
      <w:r w:rsidRPr="006D1DD1">
        <w:t xml:space="preserve">, Hypotenuse: </w:t>
      </w:r>
      <w:r w:rsidRPr="00CB7AC5">
        <w:rPr>
          <w:rStyle w:val="Cmathsexpressions"/>
          <w:rFonts w:eastAsiaTheme="majorEastAsia"/>
        </w:rPr>
        <w:t>c</w:t>
      </w:r>
      <w:r w:rsidRPr="006D1DD1">
        <w:t>, adjacent side:</w:t>
      </w:r>
      <w:r w:rsidRPr="00CB7AC5">
        <w:rPr>
          <w:rStyle w:val="Cmathsexpressions"/>
          <w:rFonts w:eastAsiaTheme="majorEastAsia"/>
        </w:rPr>
        <w:t xml:space="preserve"> b</w:t>
      </w:r>
    </w:p>
    <w:p w14:paraId="46F6ACC4" w14:textId="77777777" w:rsidR="00954697" w:rsidRPr="006D1DD1" w:rsidRDefault="00954697" w:rsidP="00954697">
      <w:pPr>
        <w:pStyle w:val="Pquestiontextmainstem"/>
      </w:pPr>
      <w:r w:rsidRPr="006D1DD1">
        <w:t xml:space="preserve">For angle θ: Opposite side: </w:t>
      </w:r>
      <w:r w:rsidRPr="00CB7AC5">
        <w:rPr>
          <w:rStyle w:val="Cmathsexpressions"/>
          <w:rFonts w:eastAsiaTheme="majorEastAsia"/>
        </w:rPr>
        <w:t>b</w:t>
      </w:r>
      <w:r w:rsidRPr="006D1DD1">
        <w:t xml:space="preserve">, Hypotenuse: </w:t>
      </w:r>
      <w:r w:rsidRPr="00CB7AC5">
        <w:rPr>
          <w:rStyle w:val="Cmathsexpressions"/>
          <w:rFonts w:eastAsiaTheme="majorEastAsia"/>
        </w:rPr>
        <w:t>c</w:t>
      </w:r>
      <w:r w:rsidRPr="006D1DD1">
        <w:t xml:space="preserve">,  adjacent side: </w:t>
      </w:r>
      <w:r w:rsidRPr="00CB7AC5">
        <w:rPr>
          <w:rStyle w:val="Cmathsexpressions"/>
          <w:rFonts w:eastAsiaTheme="majorEastAsia"/>
        </w:rPr>
        <w:t>a</w:t>
      </w:r>
    </w:p>
    <w:p w14:paraId="004EAD1B" w14:textId="77777777" w:rsidR="00954697" w:rsidRPr="006D1DD1" w:rsidRDefault="00954697" w:rsidP="00954697">
      <w:pPr>
        <w:pStyle w:val="Pquestiontextmainstem"/>
      </w:pPr>
      <w:r w:rsidRPr="00CF23C2">
        <w:rPr>
          <w:position w:val="-58"/>
        </w:rPr>
        <w:object w:dxaOrig="2160" w:dyaOrig="1280" w14:anchorId="722EDA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55pt;height:63.4pt" o:ole="">
            <v:imagedata r:id="rId8" o:title=""/>
          </v:shape>
          <o:OLEObject Type="Embed" ProgID="Equation.DSMT4" ShapeID="_x0000_i1025" DrawAspect="Content" ObjectID="_1538894611" r:id="rId9"/>
        </w:object>
      </w:r>
    </w:p>
    <w:p w14:paraId="65538660" w14:textId="7B423C9D" w:rsidR="00954697" w:rsidRPr="006D1DD1" w:rsidRDefault="00954697" w:rsidP="00954697">
      <w:pPr>
        <w:pStyle w:val="Pquestionheadingmc"/>
      </w:pPr>
      <w:r w:rsidRPr="006D1DD1">
        <w:t>Question 2</w:t>
      </w:r>
      <w:r w:rsidRPr="006D1DD1">
        <w:tab/>
      </w:r>
      <w:r w:rsidR="00D04424">
        <w:t>[</w:t>
      </w:r>
      <w:r>
        <w:t>6.</w:t>
      </w:r>
      <w:r w:rsidRPr="006D1DD1">
        <w:t>1</w:t>
      </w:r>
      <w:r w:rsidR="00D04424">
        <w:t>]</w:t>
      </w:r>
    </w:p>
    <w:p w14:paraId="5056F91A" w14:textId="77777777" w:rsidR="00954697" w:rsidRPr="00A26502" w:rsidRDefault="00954697" w:rsidP="00A26502">
      <w:pPr>
        <w:pStyle w:val="Pquestiontextmainstem"/>
        <w:rPr>
          <w:rStyle w:val="Cquestionpartlabelbold"/>
          <w:rFonts w:eastAsia="Calibri"/>
        </w:rPr>
      </w:pPr>
      <w:r w:rsidRPr="00A26502">
        <w:rPr>
          <w:rStyle w:val="Cquestionpartlabelbold"/>
          <w:rFonts w:eastAsia="Calibri"/>
        </w:rPr>
        <w:t>B</w:t>
      </w:r>
    </w:p>
    <w:p w14:paraId="339F35B6" w14:textId="77777777" w:rsidR="00954697" w:rsidRPr="006D1DD1" w:rsidRDefault="00954697" w:rsidP="00954697">
      <w:pPr>
        <w:pStyle w:val="Pquestiontextmainstem"/>
        <w:rPr>
          <w:rFonts w:eastAsia="Calibri"/>
        </w:rPr>
      </w:pPr>
      <w:r>
        <w:rPr>
          <w:rFonts w:eastAsia="Calibri"/>
        </w:rPr>
        <w:t>sin(</w:t>
      </w:r>
      <w:r w:rsidRPr="006D1DD1">
        <w:rPr>
          <w:rFonts w:eastAsia="Calibri"/>
        </w:rPr>
        <w:t>θ</w:t>
      </w:r>
      <w:r>
        <w:rPr>
          <w:rFonts w:eastAsia="Calibri"/>
        </w:rPr>
        <w:t>)</w:t>
      </w:r>
      <w:r w:rsidRPr="006D1DD1">
        <w:rPr>
          <w:rFonts w:eastAsia="Calibri"/>
        </w:rPr>
        <w:t xml:space="preserve"> = 0.8</w:t>
      </w:r>
    </w:p>
    <w:p w14:paraId="7DDC43BB" w14:textId="77777777" w:rsidR="00954697" w:rsidRPr="006D1DD1" w:rsidRDefault="00954697" w:rsidP="00954697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       </w:t>
      </w:r>
      <w:r w:rsidRPr="006D1DD1">
        <w:rPr>
          <w:rFonts w:eastAsia="Calibri"/>
        </w:rPr>
        <w:t>θ = 53.13°</w:t>
      </w:r>
    </w:p>
    <w:p w14:paraId="061F5B1E" w14:textId="77777777" w:rsidR="00954697" w:rsidRPr="006D1DD1" w:rsidRDefault="00954697" w:rsidP="00954697">
      <w:pPr>
        <w:pStyle w:val="Pquestiontextmainstem"/>
        <w:rPr>
          <w:rFonts w:eastAsia="Calibri"/>
        </w:rPr>
      </w:pPr>
      <w:r>
        <w:rPr>
          <w:rFonts w:eastAsia="Calibri"/>
        </w:rPr>
        <w:t>sin(</w:t>
      </w:r>
      <w:r w:rsidRPr="006D1DD1">
        <w:rPr>
          <w:rFonts w:eastAsia="Calibri"/>
        </w:rPr>
        <w:t>2θ</w:t>
      </w:r>
      <w:r>
        <w:rPr>
          <w:rFonts w:eastAsia="Calibri"/>
        </w:rPr>
        <w:t>) = sin(106.26°)</w:t>
      </w:r>
    </w:p>
    <w:p w14:paraId="7BF73CE0" w14:textId="77777777" w:rsidR="00954697" w:rsidRDefault="00954697" w:rsidP="00954697">
      <w:pPr>
        <w:pStyle w:val="Pquestiontextmainstem"/>
        <w:rPr>
          <w:rFonts w:eastAsia="Calibri"/>
        </w:rPr>
      </w:pPr>
      <w:r>
        <w:rPr>
          <w:rFonts w:eastAsia="Calibri"/>
        </w:rPr>
        <w:tab/>
      </w:r>
      <w:r w:rsidRPr="006D1DD1">
        <w:rPr>
          <w:rFonts w:eastAsia="Calibri"/>
        </w:rPr>
        <w:t>= 0.96</w:t>
      </w:r>
    </w:p>
    <w:p w14:paraId="56E7594E" w14:textId="55DD0F75" w:rsidR="00954697" w:rsidRPr="006D1DD1" w:rsidRDefault="00954697" w:rsidP="00954697">
      <w:pPr>
        <w:pStyle w:val="Pquestionheadingmc"/>
      </w:pPr>
      <w:r w:rsidRPr="006D1DD1">
        <w:t>Question 3</w:t>
      </w:r>
      <w:r w:rsidRPr="006D1DD1">
        <w:tab/>
      </w:r>
      <w:r w:rsidR="00D04424">
        <w:t>[</w:t>
      </w:r>
      <w:r>
        <w:t>6.</w:t>
      </w:r>
      <w:r w:rsidRPr="006D1DD1">
        <w:t>2</w:t>
      </w:r>
      <w:r w:rsidR="00D04424">
        <w:t>]</w:t>
      </w:r>
    </w:p>
    <w:p w14:paraId="0459EFF6" w14:textId="77777777" w:rsidR="00954697" w:rsidRPr="00A26502" w:rsidRDefault="00954697" w:rsidP="00A26502">
      <w:pPr>
        <w:pStyle w:val="Pquestiontextmainstem"/>
        <w:rPr>
          <w:rStyle w:val="Cquestionpartlabelbold"/>
          <w:rFonts w:eastAsia="Calibri"/>
        </w:rPr>
      </w:pPr>
      <w:r w:rsidRPr="00A26502">
        <w:rPr>
          <w:rStyle w:val="Cquestionpartlabelbold"/>
          <w:rFonts w:eastAsia="Calibri"/>
        </w:rPr>
        <w:t>D</w:t>
      </w:r>
    </w:p>
    <w:p w14:paraId="0957760E" w14:textId="77777777" w:rsidR="00954697" w:rsidRPr="00E45FE3" w:rsidRDefault="00954697" w:rsidP="00954697">
      <w:pPr>
        <w:pStyle w:val="Pquestiontextmainstem"/>
      </w:pPr>
      <w:r>
        <w:t>cos(</w:t>
      </w:r>
      <w:r w:rsidRPr="006D1DD1">
        <w:t>25° 15' 32"</w:t>
      </w:r>
      <w:r>
        <w:t>)</w:t>
      </w:r>
      <w:r w:rsidRPr="006D1DD1">
        <w:t xml:space="preserve"> = </w:t>
      </w:r>
      <w:r w:rsidRPr="00CF23C2">
        <w:rPr>
          <w:position w:val="-24"/>
        </w:rPr>
        <w:object w:dxaOrig="320" w:dyaOrig="620" w14:anchorId="0A71707C">
          <v:shape id="_x0000_i1026" type="#_x0000_t75" style="width:16.1pt;height:30.1pt" o:ole="">
            <v:imagedata r:id="rId10" o:title=""/>
          </v:shape>
          <o:OLEObject Type="Embed" ProgID="Equation.DSMT4" ShapeID="_x0000_i1026" DrawAspect="Content" ObjectID="_1538894612" r:id="rId11"/>
        </w:object>
      </w:r>
      <w:r w:rsidRPr="00E45FE3">
        <w:t xml:space="preserve"> </w:t>
      </w:r>
    </w:p>
    <w:p w14:paraId="7B58A7B6" w14:textId="77777777" w:rsidR="00954697" w:rsidRPr="00E45FE3" w:rsidRDefault="00954697" w:rsidP="00954697">
      <w:pPr>
        <w:pStyle w:val="Pquestiontextmainstem"/>
      </w:pPr>
      <w:r w:rsidRPr="00CB7AC5">
        <w:rPr>
          <w:rStyle w:val="Cmathsexpressions"/>
          <w:rFonts w:eastAsiaTheme="majorEastAsia"/>
        </w:rPr>
        <w:tab/>
        <w:t>x</w:t>
      </w:r>
      <w:r w:rsidRPr="006D1DD1">
        <w:t xml:space="preserve"> =</w:t>
      </w:r>
      <w:r w:rsidRPr="00CF23C2">
        <w:rPr>
          <w:position w:val="-28"/>
        </w:rPr>
        <w:object w:dxaOrig="1540" w:dyaOrig="660" w14:anchorId="3CF50D81">
          <v:shape id="_x0000_i1027" type="#_x0000_t75" style="width:77.35pt;height:32.25pt" o:ole="">
            <v:imagedata r:id="rId12" o:title=""/>
          </v:shape>
          <o:OLEObject Type="Embed" ProgID="Equation.DSMT4" ShapeID="_x0000_i1027" DrawAspect="Content" ObjectID="_1538894613" r:id="rId13"/>
        </w:object>
      </w:r>
      <w:r w:rsidRPr="00E45FE3">
        <w:t xml:space="preserve"> </w:t>
      </w:r>
    </w:p>
    <w:p w14:paraId="1326ECE7" w14:textId="77777777" w:rsidR="00954697" w:rsidRPr="00E45FE3" w:rsidRDefault="00954697" w:rsidP="00954697">
      <w:pPr>
        <w:pStyle w:val="Pquestiontextmainstem"/>
        <w:rPr>
          <w:rFonts w:eastAsia="Calibri"/>
        </w:rPr>
      </w:pPr>
      <w:r w:rsidRPr="00CB7AC5">
        <w:rPr>
          <w:rStyle w:val="Cmathsexpressions"/>
          <w:rFonts w:eastAsiaTheme="majorEastAsia"/>
        </w:rPr>
        <w:tab/>
        <w:t>x</w:t>
      </w:r>
      <w:r w:rsidRPr="006D1DD1">
        <w:t xml:space="preserve"> = 11.06 (2 d.p.)</w:t>
      </w:r>
    </w:p>
    <w:p w14:paraId="575B1017" w14:textId="475082C5" w:rsidR="00954697" w:rsidRPr="006D1DD1" w:rsidRDefault="00954697" w:rsidP="00954697">
      <w:pPr>
        <w:pStyle w:val="Pquestionheadingmc"/>
      </w:pPr>
      <w:r w:rsidRPr="006D1DD1">
        <w:t>Question 4</w:t>
      </w:r>
      <w:r w:rsidRPr="006D1DD1">
        <w:tab/>
      </w:r>
      <w:r w:rsidR="00D04424">
        <w:t>[</w:t>
      </w:r>
      <w:r>
        <w:t>6.</w:t>
      </w:r>
      <w:r w:rsidRPr="006D1DD1">
        <w:t>2</w:t>
      </w:r>
      <w:r w:rsidR="00D04424">
        <w:t>]</w:t>
      </w:r>
    </w:p>
    <w:p w14:paraId="5B8528B5" w14:textId="77777777" w:rsidR="00954697" w:rsidRPr="00A26502" w:rsidRDefault="00954697" w:rsidP="00A26502">
      <w:pPr>
        <w:pStyle w:val="Pquestiontextmainstem"/>
        <w:rPr>
          <w:rStyle w:val="Cquestionpartlabelbold"/>
          <w:rFonts w:eastAsia="Calibri"/>
        </w:rPr>
      </w:pPr>
      <w:r w:rsidRPr="00A26502">
        <w:rPr>
          <w:rStyle w:val="Cquestionpartlabelbold"/>
          <w:rFonts w:eastAsia="Calibri"/>
        </w:rPr>
        <w:t>C</w:t>
      </w:r>
    </w:p>
    <w:p w14:paraId="59CC2A70" w14:textId="4424974C" w:rsidR="00954697" w:rsidRDefault="006B38D2" w:rsidP="00954697">
      <w:pPr>
        <w:pStyle w:val="Pquestiontextmainstem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46C36279" wp14:editId="39E5E8E6">
            <wp:extent cx="1146048" cy="6217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AT_02.jp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F025" w14:textId="77777777" w:rsidR="00954697" w:rsidRPr="006D1DD1" w:rsidRDefault="00954697" w:rsidP="00954697">
      <w:pPr>
        <w:pStyle w:val="Pquestiontextmainstem"/>
      </w:pPr>
      <w:r>
        <w:t>sin(54°</w:t>
      </w:r>
      <w:r w:rsidRPr="006D1DD1">
        <w:t>10'</w:t>
      </w:r>
      <w:r>
        <w:t>)</w:t>
      </w:r>
      <w:r w:rsidRPr="006D1DD1">
        <w:t xml:space="preserve"> = </w:t>
      </w:r>
      <w:r w:rsidRPr="00CF23C2">
        <w:rPr>
          <w:position w:val="-24"/>
        </w:rPr>
        <w:object w:dxaOrig="340" w:dyaOrig="620" w14:anchorId="2013DA24">
          <v:shape id="_x0000_i1028" type="#_x0000_t75" style="width:17.2pt;height:30.1pt" o:ole="">
            <v:imagedata r:id="rId16" o:title=""/>
          </v:shape>
          <o:OLEObject Type="Embed" ProgID="Equation.DSMT4" ShapeID="_x0000_i1028" DrawAspect="Content" ObjectID="_1538894614" r:id="rId17"/>
        </w:object>
      </w:r>
      <w:r w:rsidRPr="006D1DD1">
        <w:t xml:space="preserve"> </w:t>
      </w:r>
    </w:p>
    <w:p w14:paraId="6EFD6CAB" w14:textId="77777777" w:rsidR="00954697" w:rsidRPr="006D1DD1" w:rsidRDefault="00954697" w:rsidP="00954697">
      <w:pPr>
        <w:pStyle w:val="Pquestiontextmainstem"/>
      </w:pPr>
      <w:r w:rsidRPr="00CB7AC5">
        <w:rPr>
          <w:rStyle w:val="Cmathsexpressions"/>
          <w:rFonts w:eastAsiaTheme="majorEastAsia"/>
        </w:rPr>
        <w:tab/>
        <w:t>x</w:t>
      </w:r>
      <w:r w:rsidRPr="006D1DD1">
        <w:t xml:space="preserve"> = 32 × </w:t>
      </w:r>
      <w:r>
        <w:t>sin(54°</w:t>
      </w:r>
      <w:r w:rsidRPr="006D1DD1">
        <w:t>10'</w:t>
      </w:r>
      <w:r>
        <w:t>)</w:t>
      </w:r>
    </w:p>
    <w:p w14:paraId="0B3EC2ED" w14:textId="77777777" w:rsidR="00954697" w:rsidRDefault="00954697" w:rsidP="00954697">
      <w:pPr>
        <w:pStyle w:val="Pquestiontextmainstem"/>
      </w:pPr>
      <w:r w:rsidRPr="00CB7AC5">
        <w:rPr>
          <w:rStyle w:val="Cmathsexpressions"/>
          <w:rFonts w:eastAsiaTheme="majorEastAsia"/>
        </w:rPr>
        <w:tab/>
        <w:t>x</w:t>
      </w:r>
      <w:r w:rsidRPr="006D1DD1">
        <w:t xml:space="preserve"> = 25.9 m (1 d.p.)</w:t>
      </w:r>
    </w:p>
    <w:p w14:paraId="2BB278FB" w14:textId="77777777" w:rsidR="00D04424" w:rsidRDefault="00D04424" w:rsidP="0083391A">
      <w:pPr>
        <w:pStyle w:val="Pquestionheadingmc"/>
      </w:pPr>
      <w:r>
        <w:lastRenderedPageBreak/>
        <w:t>Question 5</w:t>
      </w:r>
      <w:r>
        <w:tab/>
        <w:t>[6.3]</w:t>
      </w:r>
    </w:p>
    <w:p w14:paraId="0C87981C" w14:textId="77777777" w:rsidR="00954697" w:rsidRPr="00A26502" w:rsidRDefault="00954697" w:rsidP="0083391A">
      <w:pPr>
        <w:pStyle w:val="Pquestiontextmainstem"/>
        <w:keepNext/>
        <w:rPr>
          <w:rStyle w:val="Cquestionpartlabelbold"/>
          <w:rFonts w:eastAsia="Calibri"/>
        </w:rPr>
      </w:pPr>
      <w:r w:rsidRPr="00A26502">
        <w:rPr>
          <w:rStyle w:val="Cquestionpartlabelbold"/>
          <w:rFonts w:eastAsia="Calibri"/>
        </w:rPr>
        <w:t>D</w:t>
      </w:r>
    </w:p>
    <w:p w14:paraId="48E32C7C" w14:textId="77777777" w:rsidR="00954697" w:rsidRPr="006D1DD1" w:rsidRDefault="00954697" w:rsidP="0083391A">
      <w:pPr>
        <w:pStyle w:val="Pquestiontextmainstem"/>
        <w:keepNext/>
        <w:rPr>
          <w:rFonts w:eastAsia="Calibri"/>
        </w:rPr>
      </w:pPr>
      <w:r w:rsidRPr="006D1DD1">
        <w:rPr>
          <w:rFonts w:eastAsia="Calibri"/>
        </w:rPr>
        <w:t>Length of shadow at 4 p.m. is 7.5 m</w:t>
      </w:r>
      <w:r>
        <w:rPr>
          <w:rFonts w:eastAsia="Calibri"/>
        </w:rPr>
        <w:t>.</w:t>
      </w:r>
    </w:p>
    <w:p w14:paraId="4E2E785D" w14:textId="77777777" w:rsidR="00954697" w:rsidRPr="006D1DD1" w:rsidRDefault="00954697" w:rsidP="0083391A">
      <w:pPr>
        <w:pStyle w:val="Pquestiontextmainstem"/>
        <w:keepNext/>
        <w:rPr>
          <w:rFonts w:eastAsia="Calibri"/>
        </w:rPr>
      </w:pPr>
      <w:r w:rsidRPr="006D1DD1">
        <w:rPr>
          <w:rFonts w:eastAsia="Calibri"/>
        </w:rPr>
        <w:t xml:space="preserve">Angle required: </w:t>
      </w:r>
    </w:p>
    <w:p w14:paraId="67CC64D8" w14:textId="77777777" w:rsidR="00954697" w:rsidRPr="00E45FE3" w:rsidRDefault="00954697" w:rsidP="00954697">
      <w:pPr>
        <w:pStyle w:val="Pquestiontextmainstem"/>
        <w:rPr>
          <w:rStyle w:val="Csuperscript"/>
          <w:rFonts w:eastAsia="Calibri"/>
        </w:rPr>
      </w:pPr>
      <w:r w:rsidRPr="00CF23C2">
        <w:rPr>
          <w:rFonts w:eastAsia="Calibri"/>
          <w:position w:val="-46"/>
        </w:rPr>
        <w:object w:dxaOrig="1920" w:dyaOrig="1040" w14:anchorId="34A46D79">
          <v:shape id="_x0000_i1029" type="#_x0000_t75" style="width:96.7pt;height:51.6pt" o:ole="">
            <v:imagedata r:id="rId18" o:title=""/>
          </v:shape>
          <o:OLEObject Type="Embed" ProgID="Equation.DSMT4" ShapeID="_x0000_i1029" DrawAspect="Content" ObjectID="_1538894615" r:id="rId19"/>
        </w:object>
      </w:r>
    </w:p>
    <w:p w14:paraId="1095D78B" w14:textId="77777777" w:rsidR="00D04424" w:rsidRDefault="00D04424" w:rsidP="00D04424">
      <w:pPr>
        <w:pStyle w:val="Pquestionheadingmc"/>
      </w:pPr>
      <w:r>
        <w:t>Question 6</w:t>
      </w:r>
      <w:r>
        <w:tab/>
        <w:t>[6.3]</w:t>
      </w:r>
    </w:p>
    <w:p w14:paraId="0AF5A7BE" w14:textId="0D30D1CF" w:rsidR="004A3BE6" w:rsidRPr="00A26502" w:rsidRDefault="004A3BE6" w:rsidP="00A26502">
      <w:pPr>
        <w:pStyle w:val="Pquestiontextmainstem"/>
        <w:rPr>
          <w:rStyle w:val="Cquestionpartlabelbold"/>
          <w:rFonts w:eastAsia="Calibri"/>
        </w:rPr>
      </w:pPr>
      <w:r w:rsidRPr="00A26502">
        <w:rPr>
          <w:rStyle w:val="Cquestionpartlabelbold"/>
          <w:rFonts w:eastAsia="Calibri"/>
        </w:rPr>
        <w:t>D</w:t>
      </w:r>
    </w:p>
    <w:p w14:paraId="35941CCC" w14:textId="77777777" w:rsidR="00954697" w:rsidRDefault="00954697" w:rsidP="00954697">
      <w:pPr>
        <w:pStyle w:val="Pquestiontextmainstem"/>
        <w:rPr>
          <w:rFonts w:eastAsia="Calibri"/>
        </w:rPr>
      </w:pPr>
      <w:r w:rsidRPr="006D1DD1">
        <w:rPr>
          <w:rFonts w:eastAsia="Calibri"/>
        </w:rPr>
        <w:t>Need to calculate both angles.</w:t>
      </w:r>
    </w:p>
    <w:p w14:paraId="3131131C" w14:textId="3DD6FDC2" w:rsidR="00954697" w:rsidRPr="006D1DD1" w:rsidRDefault="006B38D2" w:rsidP="00954697">
      <w:pPr>
        <w:pStyle w:val="Pquestiontextmainstem"/>
      </w:pPr>
      <w:r>
        <w:rPr>
          <w:noProof/>
        </w:rPr>
        <w:drawing>
          <wp:inline distT="0" distB="0" distL="0" distR="0" wp14:anchorId="048F4912" wp14:editId="0AD8E507">
            <wp:extent cx="1642872" cy="7132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AT_04.jp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87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6"/>
        <w:gridCol w:w="7137"/>
      </w:tblGrid>
      <w:tr w:rsidR="00954697" w14:paraId="5CC7E877" w14:textId="77777777" w:rsidTr="00CA5435">
        <w:tc>
          <w:tcPr>
            <w:tcW w:w="2586" w:type="dxa"/>
          </w:tcPr>
          <w:p w14:paraId="42B6D783" w14:textId="77777777" w:rsidR="00954697" w:rsidRPr="00E45FE3" w:rsidRDefault="00954697" w:rsidP="00CA5435">
            <w:pPr>
              <w:pStyle w:val="Pquestiontextmainstem"/>
              <w:rPr>
                <w:rFonts w:eastAsia="Calibri"/>
              </w:rPr>
            </w:pPr>
            <w:r w:rsidRPr="00E45FE3">
              <w:rPr>
                <w:rFonts w:eastAsia="Calibri"/>
              </w:rPr>
              <w:t xml:space="preserve">tan(θ) = </w:t>
            </w:r>
            <w:r w:rsidRPr="00CF23C2">
              <w:rPr>
                <w:rFonts w:eastAsia="Calibri"/>
                <w:kern w:val="24"/>
                <w:position w:val="-24"/>
              </w:rPr>
              <w:object w:dxaOrig="240" w:dyaOrig="620" w14:anchorId="23087EFE">
                <v:shape id="_x0000_i1030" type="#_x0000_t75" style="width:12.9pt;height:30.1pt" o:ole="">
                  <v:imagedata r:id="rId22" o:title=""/>
                </v:shape>
                <o:OLEObject Type="Embed" ProgID="Equation.DSMT4" ShapeID="_x0000_i1030" DrawAspect="Content" ObjectID="_1538894616" r:id="rId23"/>
              </w:object>
            </w:r>
            <w:r w:rsidRPr="00E45FE3">
              <w:rPr>
                <w:rFonts w:eastAsia="Calibri"/>
              </w:rPr>
              <w:t xml:space="preserve"> </w:t>
            </w:r>
          </w:p>
          <w:p w14:paraId="7B769B39" w14:textId="77777777" w:rsidR="00954697" w:rsidRDefault="00954697" w:rsidP="00CA5435">
            <w:pPr>
              <w:pStyle w:val="Pquestiontextmainstem"/>
              <w:rPr>
                <w:rFonts w:eastAsia="Calibri"/>
                <w:kern w:val="24"/>
              </w:rPr>
            </w:pPr>
            <w:r w:rsidRPr="00CF23C2">
              <w:rPr>
                <w:rFonts w:eastAsia="Calibri"/>
                <w:kern w:val="24"/>
                <w:position w:val="-44"/>
              </w:rPr>
              <w:object w:dxaOrig="1300" w:dyaOrig="999" w14:anchorId="17FCAD6B">
                <v:shape id="_x0000_i1031" type="#_x0000_t75" style="width:64.5pt;height:50.5pt" o:ole="">
                  <v:imagedata r:id="rId24" o:title=""/>
                </v:shape>
                <o:OLEObject Type="Embed" ProgID="Equation.DSMT4" ShapeID="_x0000_i1031" DrawAspect="Content" ObjectID="_1538894617" r:id="rId25"/>
              </w:object>
            </w:r>
          </w:p>
        </w:tc>
        <w:tc>
          <w:tcPr>
            <w:tcW w:w="7137" w:type="dxa"/>
          </w:tcPr>
          <w:p w14:paraId="102DC35C" w14:textId="77777777" w:rsidR="00954697" w:rsidRPr="00E45FE3" w:rsidRDefault="00954697" w:rsidP="00CA5435">
            <w:pPr>
              <w:pStyle w:val="Pquestiontextmainstem"/>
              <w:rPr>
                <w:rFonts w:eastAsia="Calibri"/>
              </w:rPr>
            </w:pPr>
            <w:r w:rsidRPr="00E45FE3">
              <w:rPr>
                <w:rFonts w:eastAsia="Calibri"/>
              </w:rPr>
              <w:t xml:space="preserve">tan(α) = </w:t>
            </w:r>
            <w:r w:rsidRPr="00CF23C2">
              <w:rPr>
                <w:rFonts w:eastAsia="Calibri"/>
                <w:kern w:val="24"/>
                <w:position w:val="-24"/>
              </w:rPr>
              <w:object w:dxaOrig="240" w:dyaOrig="620" w14:anchorId="53959EDD">
                <v:shape id="_x0000_i1032" type="#_x0000_t75" style="width:12.9pt;height:30.1pt" o:ole="">
                  <v:imagedata r:id="rId26" o:title=""/>
                </v:shape>
                <o:OLEObject Type="Embed" ProgID="Equation.DSMT4" ShapeID="_x0000_i1032" DrawAspect="Content" ObjectID="_1538894618" r:id="rId27"/>
              </w:object>
            </w:r>
          </w:p>
          <w:p w14:paraId="46AC5865" w14:textId="77777777" w:rsidR="00954697" w:rsidRDefault="00954697" w:rsidP="00CA5435">
            <w:pPr>
              <w:pStyle w:val="Pquestiontextmainstem"/>
              <w:rPr>
                <w:rFonts w:eastAsia="Calibri"/>
                <w:kern w:val="24"/>
              </w:rPr>
            </w:pPr>
            <w:r w:rsidRPr="00CF23C2">
              <w:rPr>
                <w:rFonts w:eastAsia="Calibri"/>
                <w:kern w:val="24"/>
                <w:position w:val="-42"/>
              </w:rPr>
              <w:object w:dxaOrig="1340" w:dyaOrig="960" w14:anchorId="2DFC5895">
                <v:shape id="_x0000_i1033" type="#_x0000_t75" style="width:66.65pt;height:47.3pt" o:ole="">
                  <v:imagedata r:id="rId28" o:title=""/>
                </v:shape>
                <o:OLEObject Type="Embed" ProgID="Equation.DSMT4" ShapeID="_x0000_i1033" DrawAspect="Content" ObjectID="_1538894619" r:id="rId29"/>
              </w:object>
            </w:r>
          </w:p>
        </w:tc>
      </w:tr>
    </w:tbl>
    <w:p w14:paraId="7C2E0BE5" w14:textId="77777777" w:rsidR="00954697" w:rsidRDefault="00954697" w:rsidP="00954697">
      <w:pPr>
        <w:pStyle w:val="Pquestiontextmainstem"/>
      </w:pPr>
      <w:r w:rsidRPr="006D1DD1">
        <w:t xml:space="preserve">The smaller angle is </w:t>
      </w:r>
      <w:r>
        <w:t xml:space="preserve">closest to </w:t>
      </w:r>
      <w:r w:rsidRPr="006D1DD1">
        <w:t>37°.</w:t>
      </w:r>
    </w:p>
    <w:p w14:paraId="0D8B5B43" w14:textId="3A05CC37" w:rsidR="00954697" w:rsidRPr="006D1DD1" w:rsidRDefault="00954697" w:rsidP="00954697">
      <w:pPr>
        <w:pStyle w:val="Pquestionheadingmc"/>
      </w:pPr>
      <w:r w:rsidRPr="006D1DD1">
        <w:t>Question 7</w:t>
      </w:r>
      <w:r w:rsidRPr="006D1DD1">
        <w:tab/>
      </w:r>
      <w:r w:rsidR="006B38D2">
        <w:t>[</w:t>
      </w:r>
      <w:r w:rsidR="00BA5231">
        <w:t>6.4</w:t>
      </w:r>
      <w:r w:rsidR="006B38D2">
        <w:t>]</w:t>
      </w:r>
      <w:r w:rsidR="00D04424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>
        <w:t>6.</w:t>
      </w:r>
      <w:r w:rsidRPr="006D1DD1">
        <w:t>4</w:t>
      </w:r>
    </w:p>
    <w:p w14:paraId="3638D19D" w14:textId="77777777" w:rsidR="00954697" w:rsidRPr="00A26502" w:rsidRDefault="00954697" w:rsidP="00A26502">
      <w:pPr>
        <w:pStyle w:val="Pquestiontextmainstem"/>
        <w:rPr>
          <w:rStyle w:val="Cquestionpartlabelbold"/>
          <w:rFonts w:eastAsia="Calibri"/>
        </w:rPr>
      </w:pPr>
      <w:r w:rsidRPr="00A26502">
        <w:rPr>
          <w:rStyle w:val="Cquestionpartlabelbold"/>
          <w:rFonts w:eastAsia="Calibri"/>
        </w:rPr>
        <w:t>D</w:t>
      </w:r>
    </w:p>
    <w:p w14:paraId="3CCE3752" w14:textId="77777777" w:rsidR="00954697" w:rsidRPr="006D1DD1" w:rsidRDefault="00954697" w:rsidP="00954697">
      <w:pPr>
        <w:pStyle w:val="Pquestiontextmainstem"/>
        <w:rPr>
          <w:rFonts w:eastAsia="Calibri"/>
        </w:rPr>
      </w:pPr>
      <w:r w:rsidRPr="00CF23C2">
        <w:rPr>
          <w:rFonts w:eastAsia="Calibri"/>
          <w:position w:val="-44"/>
        </w:rPr>
        <w:object w:dxaOrig="1520" w:dyaOrig="999" w14:anchorId="44DF0CDE">
          <v:shape id="_x0000_i1034" type="#_x0000_t75" style="width:75.2pt;height:50.5pt" o:ole="">
            <v:imagedata r:id="rId30" o:title=""/>
          </v:shape>
          <o:OLEObject Type="Embed" ProgID="Equation.DSMT4" ShapeID="_x0000_i1034" DrawAspect="Content" ObjectID="_1538894620" r:id="rId31"/>
        </w:object>
      </w:r>
      <w:r w:rsidRPr="006D1DD1">
        <w:rPr>
          <w:rFonts w:eastAsia="Calibri"/>
        </w:rPr>
        <w:t xml:space="preserve"> </w:t>
      </w:r>
    </w:p>
    <w:p w14:paraId="4E2D22F9" w14:textId="77777777" w:rsidR="00954697" w:rsidRPr="006D1DD1" w:rsidRDefault="00954697" w:rsidP="00954697">
      <w:pPr>
        <w:pStyle w:val="Pquestiontextmainstem"/>
        <w:rPr>
          <w:rFonts w:eastAsia="Calibri"/>
        </w:rPr>
      </w:pPr>
      <w:r>
        <w:rPr>
          <w:rFonts w:eastAsia="Calibri"/>
        </w:rPr>
        <w:t>Distance is</w:t>
      </w:r>
      <w:r w:rsidRPr="006D1DD1">
        <w:rPr>
          <w:rFonts w:eastAsia="Calibri"/>
        </w:rPr>
        <w:t xml:space="preserve"> 11 019 </w:t>
      </w:r>
      <w:r>
        <w:rPr>
          <w:rFonts w:eastAsia="Calibri"/>
        </w:rPr>
        <w:t xml:space="preserve">m </w:t>
      </w:r>
      <w:r w:rsidRPr="006D1DD1">
        <w:rPr>
          <w:rFonts w:eastAsia="Calibri"/>
        </w:rPr>
        <w:t>(nearest metre)</w:t>
      </w:r>
    </w:p>
    <w:p w14:paraId="34A390A9" w14:textId="19B9FB62" w:rsidR="00954697" w:rsidRPr="006D1DD1" w:rsidRDefault="00954697" w:rsidP="00954697">
      <w:pPr>
        <w:pStyle w:val="Pquestionheadingmc"/>
      </w:pPr>
      <w:r w:rsidRPr="006D1DD1">
        <w:t>Question 8</w:t>
      </w:r>
      <w:r w:rsidRPr="006D1DD1">
        <w:tab/>
      </w:r>
      <w:r w:rsidR="006B38D2">
        <w:t>[</w:t>
      </w:r>
      <w:r w:rsidR="00BA5231">
        <w:t>6.5</w:t>
      </w:r>
      <w:r w:rsidR="006B38D2">
        <w:t>]</w:t>
      </w:r>
      <w:r w:rsidR="00D04424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>
        <w:t>6.</w:t>
      </w:r>
      <w:r w:rsidRPr="006D1DD1">
        <w:t>5</w:t>
      </w:r>
    </w:p>
    <w:p w14:paraId="01F173F2" w14:textId="77777777" w:rsidR="00954697" w:rsidRPr="00A26502" w:rsidRDefault="00954697" w:rsidP="00A26502">
      <w:pPr>
        <w:pStyle w:val="Pquestiontextmainstem"/>
        <w:rPr>
          <w:rStyle w:val="Cquestionpartlabelbold"/>
        </w:rPr>
      </w:pPr>
      <w:r w:rsidRPr="00A26502">
        <w:rPr>
          <w:rStyle w:val="Cquestionpartlabelbold"/>
        </w:rPr>
        <w:t>C</w:t>
      </w:r>
    </w:p>
    <w:p w14:paraId="26F9C882" w14:textId="77777777" w:rsidR="00954697" w:rsidRPr="006D1DD1" w:rsidRDefault="00954697" w:rsidP="00954697">
      <w:pPr>
        <w:pStyle w:val="Pquestiontextmainstem"/>
        <w:rPr>
          <w:rFonts w:eastAsia="Calibri"/>
        </w:rPr>
      </w:pPr>
      <w:r>
        <w:rPr>
          <w:rFonts w:eastAsia="Calibri"/>
        </w:rPr>
        <w:t>sin(</w:t>
      </w:r>
      <w:r w:rsidRPr="006D1DD1">
        <w:rPr>
          <w:rFonts w:eastAsia="Calibri"/>
        </w:rPr>
        <w:t>θ</w:t>
      </w:r>
      <w:r>
        <w:rPr>
          <w:rFonts w:eastAsia="Calibri"/>
        </w:rPr>
        <w:t>)</w:t>
      </w:r>
      <w:r w:rsidRPr="006D1DD1">
        <w:rPr>
          <w:rFonts w:eastAsia="Calibri"/>
        </w:rPr>
        <w:t xml:space="preserve"> = 0.383</w:t>
      </w:r>
    </w:p>
    <w:p w14:paraId="578DE28B" w14:textId="77777777" w:rsidR="00954697" w:rsidRPr="006D1DD1" w:rsidRDefault="00954697" w:rsidP="00954697">
      <w:pPr>
        <w:pStyle w:val="Pquestiontextmainstem"/>
        <w:rPr>
          <w:rFonts w:eastAsia="Calibri"/>
        </w:rPr>
      </w:pPr>
      <w:r>
        <w:rPr>
          <w:rFonts w:eastAsia="Calibri"/>
        </w:rPr>
        <w:tab/>
      </w:r>
      <w:r w:rsidRPr="006D1DD1">
        <w:rPr>
          <w:rFonts w:eastAsia="Calibri"/>
        </w:rPr>
        <w:t>θ = sin</w:t>
      </w:r>
      <w:r w:rsidRPr="00E45FE3">
        <w:rPr>
          <w:rStyle w:val="Csuperscript"/>
          <w:rFonts w:eastAsia="Calibri"/>
        </w:rPr>
        <w:t>-1</w:t>
      </w:r>
      <w:r w:rsidRPr="006D1DD1">
        <w:rPr>
          <w:rFonts w:eastAsia="Calibri"/>
        </w:rPr>
        <w:t>(0.383)</w:t>
      </w:r>
    </w:p>
    <w:p w14:paraId="7938CBA1" w14:textId="77777777" w:rsidR="00954697" w:rsidRPr="006D1DD1" w:rsidRDefault="00954697" w:rsidP="00954697">
      <w:pPr>
        <w:pStyle w:val="Pquestiontextmainstem"/>
        <w:rPr>
          <w:rFonts w:eastAsia="Calibri"/>
        </w:rPr>
      </w:pPr>
      <w:r>
        <w:rPr>
          <w:rFonts w:eastAsia="Calibri"/>
        </w:rPr>
        <w:tab/>
      </w:r>
      <w:r w:rsidRPr="006D1DD1">
        <w:rPr>
          <w:rFonts w:eastAsia="Calibri"/>
        </w:rPr>
        <w:t>θ = 22.5°</w:t>
      </w:r>
    </w:p>
    <w:p w14:paraId="12E8D73A" w14:textId="77777777" w:rsidR="00954697" w:rsidRPr="006D1DD1" w:rsidRDefault="00954697" w:rsidP="00954697">
      <w:pPr>
        <w:pStyle w:val="Pquestiontextmainstem"/>
        <w:rPr>
          <w:rFonts w:eastAsia="Calibri"/>
        </w:rPr>
      </w:pPr>
      <w:r>
        <w:rPr>
          <w:rFonts w:eastAsia="Calibri"/>
        </w:rPr>
        <w:tab/>
      </w:r>
      <w:r w:rsidRPr="006D1DD1">
        <w:rPr>
          <w:rFonts w:eastAsia="Calibri"/>
        </w:rPr>
        <w:t>θ = 22°30'</w:t>
      </w:r>
    </w:p>
    <w:p w14:paraId="099589BD" w14:textId="77777777" w:rsidR="00954697" w:rsidRPr="006D1DD1" w:rsidRDefault="00954697" w:rsidP="00954697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The compass bearing is </w:t>
      </w:r>
      <w:r w:rsidRPr="006D1DD1">
        <w:rPr>
          <w:rFonts w:eastAsia="Calibri"/>
        </w:rPr>
        <w:t>N22°30'E</w:t>
      </w:r>
      <w:r>
        <w:rPr>
          <w:rFonts w:eastAsia="Calibri"/>
        </w:rPr>
        <w:t>.</w:t>
      </w:r>
    </w:p>
    <w:p w14:paraId="48D1DDF1" w14:textId="09686D1C" w:rsidR="00954697" w:rsidRPr="006D1DD1" w:rsidRDefault="00954697" w:rsidP="0083391A">
      <w:pPr>
        <w:pStyle w:val="Pquestionheadingmc"/>
      </w:pPr>
      <w:r w:rsidRPr="006D1DD1">
        <w:lastRenderedPageBreak/>
        <w:t>Question 9</w:t>
      </w:r>
      <w:r w:rsidRPr="006D1DD1">
        <w:tab/>
      </w:r>
      <w:r w:rsidR="006B38D2">
        <w:t>[</w:t>
      </w:r>
      <w:r w:rsidR="00BA5231">
        <w:t>6.</w:t>
      </w:r>
      <w:r w:rsidR="006B38D2">
        <w:t>5]</w:t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>
        <w:t>6.</w:t>
      </w:r>
      <w:r w:rsidRPr="006D1DD1">
        <w:t>5</w:t>
      </w:r>
    </w:p>
    <w:p w14:paraId="363C4EED" w14:textId="77777777" w:rsidR="00954697" w:rsidRPr="00A26502" w:rsidRDefault="00954697" w:rsidP="0083391A">
      <w:pPr>
        <w:pStyle w:val="Pquestiontextmainstem"/>
        <w:keepNext/>
        <w:rPr>
          <w:rStyle w:val="Cquestionpartlabelbold"/>
          <w:rFonts w:eastAsia="Calibri"/>
        </w:rPr>
      </w:pPr>
      <w:r w:rsidRPr="00A26502">
        <w:rPr>
          <w:rStyle w:val="Cquestionpartlabelbold"/>
          <w:rFonts w:eastAsia="Calibri"/>
        </w:rPr>
        <w:t>B</w:t>
      </w:r>
    </w:p>
    <w:p w14:paraId="42ACB4E9" w14:textId="77777777" w:rsidR="00954697" w:rsidRPr="006D1DD1" w:rsidRDefault="00954697" w:rsidP="0083391A">
      <w:pPr>
        <w:pStyle w:val="Pquestiontextmainstem"/>
        <w:keepNext/>
        <w:rPr>
          <w:rFonts w:eastAsia="Calibri"/>
        </w:rPr>
      </w:pPr>
      <w:r w:rsidRPr="006D1DD1">
        <w:rPr>
          <w:rFonts w:eastAsia="Calibri"/>
        </w:rPr>
        <w:t>315° − 270° = 45°</w:t>
      </w:r>
    </w:p>
    <w:p w14:paraId="49D05213" w14:textId="7A7AD3BD" w:rsidR="00954697" w:rsidRPr="006D1DD1" w:rsidRDefault="006B38D2" w:rsidP="00954697">
      <w:pPr>
        <w:pStyle w:val="Pquestiontextmainstem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4B581DCE" wp14:editId="489796A3">
            <wp:extent cx="1292352" cy="13106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AT_05.jpg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752C" w14:textId="77777777" w:rsidR="00954697" w:rsidRPr="006D1DD1" w:rsidRDefault="00954697" w:rsidP="00954697">
      <w:pPr>
        <w:pStyle w:val="Pquestiontextmainstem"/>
        <w:rPr>
          <w:rFonts w:eastAsia="Calibri"/>
        </w:rPr>
      </w:pPr>
      <w:r w:rsidRPr="006D1DD1">
        <w:rPr>
          <w:rFonts w:eastAsia="Calibri"/>
        </w:rPr>
        <w:t xml:space="preserve">Calculate one of the lengths, </w:t>
      </w:r>
      <w:r w:rsidRPr="00CB7AC5">
        <w:rPr>
          <w:rStyle w:val="Cmathsexpressions"/>
          <w:rFonts w:eastAsia="Calibri"/>
        </w:rPr>
        <w:t>x</w:t>
      </w:r>
      <w:r w:rsidRPr="00E45FE3">
        <w:rPr>
          <w:rStyle w:val="CSubscript"/>
          <w:rFonts w:eastAsia="Calibri"/>
        </w:rPr>
        <w:t>1</w:t>
      </w:r>
      <w:r w:rsidRPr="006D1DD1">
        <w:rPr>
          <w:rFonts w:eastAsia="Calibri"/>
        </w:rPr>
        <w:t xml:space="preserve"> which is due north.</w:t>
      </w:r>
    </w:p>
    <w:p w14:paraId="324103C2" w14:textId="77777777" w:rsidR="00954697" w:rsidRPr="006D1DD1" w:rsidRDefault="00954697" w:rsidP="00954697">
      <w:pPr>
        <w:pStyle w:val="Pquestiontextmainstem"/>
        <w:rPr>
          <w:rFonts w:eastAsia="Calibri"/>
        </w:rPr>
      </w:pPr>
      <w:r w:rsidRPr="00CB7AC5">
        <w:rPr>
          <w:rStyle w:val="Cmathsexpressions"/>
          <w:rFonts w:eastAsia="Calibri"/>
        </w:rPr>
        <w:t>x</w:t>
      </w:r>
      <w:r w:rsidRPr="00E45FE3">
        <w:rPr>
          <w:rStyle w:val="CSubscript"/>
          <w:rFonts w:eastAsia="Calibri"/>
        </w:rPr>
        <w:t>1</w:t>
      </w:r>
      <w:r w:rsidRPr="006D1DD1">
        <w:rPr>
          <w:rFonts w:eastAsia="Calibri"/>
        </w:rPr>
        <w:t xml:space="preserve"> =</w:t>
      </w:r>
      <w:r>
        <w:rPr>
          <w:rFonts w:eastAsia="Calibri"/>
        </w:rPr>
        <w:t xml:space="preserve"> 2 × sin(</w:t>
      </w:r>
      <w:r w:rsidRPr="006D1DD1">
        <w:rPr>
          <w:rFonts w:eastAsia="Calibri"/>
        </w:rPr>
        <w:t>45°</w:t>
      </w:r>
      <w:r>
        <w:rPr>
          <w:rFonts w:eastAsia="Calibri"/>
        </w:rPr>
        <w:t>)</w:t>
      </w:r>
    </w:p>
    <w:p w14:paraId="0339FD1A" w14:textId="77777777" w:rsidR="00954697" w:rsidRPr="006D1DD1" w:rsidRDefault="00954697" w:rsidP="00954697">
      <w:pPr>
        <w:pStyle w:val="Pquestiontextmainstem"/>
        <w:rPr>
          <w:rFonts w:eastAsia="Calibri"/>
        </w:rPr>
      </w:pPr>
      <w:r w:rsidRPr="00CB7AC5">
        <w:rPr>
          <w:rStyle w:val="Cmathsexpressions"/>
          <w:rFonts w:eastAsia="Calibri"/>
        </w:rPr>
        <w:t>x</w:t>
      </w:r>
      <w:r w:rsidRPr="00E45FE3">
        <w:rPr>
          <w:rStyle w:val="CSubscript"/>
          <w:rFonts w:eastAsia="Calibri"/>
        </w:rPr>
        <w:t>1</w:t>
      </w:r>
      <w:r>
        <w:rPr>
          <w:rFonts w:eastAsia="Calibri"/>
        </w:rPr>
        <w:t xml:space="preserve"> =1.41 </w:t>
      </w:r>
      <w:r w:rsidRPr="006D1DD1">
        <w:rPr>
          <w:rFonts w:eastAsia="Calibri"/>
        </w:rPr>
        <w:t>km</w:t>
      </w:r>
    </w:p>
    <w:p w14:paraId="62AF76D4" w14:textId="77777777" w:rsidR="00954697" w:rsidRPr="006D1DD1" w:rsidRDefault="00954697" w:rsidP="00954697">
      <w:pPr>
        <w:pStyle w:val="Pquestiontextmainstem"/>
        <w:rPr>
          <w:rFonts w:eastAsia="Calibri"/>
        </w:rPr>
      </w:pPr>
      <w:r w:rsidRPr="00CB7AC5">
        <w:rPr>
          <w:rStyle w:val="Cmathsexpressions"/>
          <w:rFonts w:eastAsia="Calibri"/>
        </w:rPr>
        <w:t>x</w:t>
      </w:r>
      <w:r w:rsidRPr="00E45FE3">
        <w:rPr>
          <w:rStyle w:val="CSubscript"/>
          <w:rFonts w:eastAsia="Calibri"/>
        </w:rPr>
        <w:t>2</w:t>
      </w:r>
      <w:r w:rsidRPr="006D1DD1">
        <w:rPr>
          <w:rFonts w:eastAsia="Calibri"/>
        </w:rPr>
        <w:t xml:space="preserve"> = 1.4</w:t>
      </w:r>
      <w:r>
        <w:rPr>
          <w:rFonts w:eastAsia="Calibri"/>
        </w:rPr>
        <w:t xml:space="preserve">1 </w:t>
      </w:r>
      <w:r w:rsidRPr="006D1DD1">
        <w:rPr>
          <w:rFonts w:eastAsia="Calibri"/>
        </w:rPr>
        <w:t>km</w:t>
      </w:r>
    </w:p>
    <w:p w14:paraId="006E9F8E" w14:textId="77777777" w:rsidR="00954697" w:rsidRPr="006D1DD1" w:rsidRDefault="00954697" w:rsidP="00954697">
      <w:pPr>
        <w:pStyle w:val="Pquestiontextmainstem"/>
        <w:rPr>
          <w:rFonts w:eastAsia="Calibri"/>
        </w:rPr>
      </w:pPr>
      <w:r w:rsidRPr="006D1DD1">
        <w:rPr>
          <w:rFonts w:eastAsia="Calibri"/>
        </w:rPr>
        <w:t xml:space="preserve">Total distance due north, </w:t>
      </w:r>
      <w:r w:rsidRPr="00CB7AC5">
        <w:rPr>
          <w:rStyle w:val="Cmathsexpressions"/>
          <w:rFonts w:eastAsia="Calibri"/>
        </w:rPr>
        <w:t>x</w:t>
      </w:r>
      <w:r w:rsidRPr="00E45FE3">
        <w:rPr>
          <w:rStyle w:val="CSubscript"/>
          <w:rFonts w:eastAsia="Calibri"/>
        </w:rPr>
        <w:t>T</w:t>
      </w:r>
      <w:r>
        <w:rPr>
          <w:rFonts w:eastAsia="Calibri"/>
        </w:rPr>
        <w:t xml:space="preserve"> = 2 × 1.41</w:t>
      </w:r>
      <w:r w:rsidRPr="006D1DD1">
        <w:rPr>
          <w:rFonts w:eastAsia="Calibri"/>
        </w:rPr>
        <w:t xml:space="preserve"> = 2.8</w:t>
      </w:r>
      <w:r>
        <w:rPr>
          <w:rFonts w:eastAsia="Calibri"/>
        </w:rPr>
        <w:t>2</w:t>
      </w:r>
      <w:r w:rsidRPr="006D1DD1">
        <w:rPr>
          <w:rFonts w:eastAsia="Calibri"/>
        </w:rPr>
        <w:t xml:space="preserve"> km</w:t>
      </w:r>
    </w:p>
    <w:p w14:paraId="2EEBAA5B" w14:textId="77777777" w:rsidR="00954697" w:rsidRPr="006D1DD1" w:rsidRDefault="00954697" w:rsidP="00954697">
      <w:pPr>
        <w:pStyle w:val="Pquestiontextmainstem"/>
        <w:rPr>
          <w:rFonts w:eastAsia="Calibri"/>
        </w:rPr>
      </w:pPr>
      <w:r w:rsidRPr="006D1DD1">
        <w:rPr>
          <w:rFonts w:eastAsia="Calibri"/>
        </w:rPr>
        <w:t>Total distance is:</w:t>
      </w:r>
    </w:p>
    <w:p w14:paraId="21F33F80" w14:textId="77777777" w:rsidR="00954697" w:rsidRDefault="00954697" w:rsidP="00954697">
      <w:pPr>
        <w:pStyle w:val="Pquestiontextmainstem"/>
        <w:rPr>
          <w:rFonts w:eastAsia="Calibri"/>
        </w:rPr>
      </w:pPr>
      <w:r w:rsidRPr="006D1DD1">
        <w:rPr>
          <w:rFonts w:eastAsia="Calibri"/>
        </w:rPr>
        <w:t>2 + 2 + 2.8</w:t>
      </w:r>
      <w:r>
        <w:rPr>
          <w:rFonts w:eastAsia="Calibri"/>
        </w:rPr>
        <w:t>2</w:t>
      </w:r>
      <w:r w:rsidRPr="006D1DD1">
        <w:rPr>
          <w:rFonts w:eastAsia="Calibri"/>
        </w:rPr>
        <w:t xml:space="preserve"> = 6.8 km (1 d.p)</w:t>
      </w:r>
    </w:p>
    <w:p w14:paraId="0BD7D9B2" w14:textId="5D0FAD6F" w:rsidR="00954697" w:rsidRDefault="00954697" w:rsidP="00954697">
      <w:pPr>
        <w:pStyle w:val="Pquestionheadingmc"/>
      </w:pPr>
      <w:r w:rsidRPr="006D1DD1">
        <w:t>Question 10</w:t>
      </w:r>
      <w:r w:rsidRPr="006D1DD1">
        <w:tab/>
      </w:r>
      <w:r w:rsidR="006B38D2">
        <w:t>[</w:t>
      </w:r>
      <w:r w:rsidR="00BA5231">
        <w:t>6.6</w:t>
      </w:r>
      <w:r w:rsidR="006B38D2">
        <w:t>]</w:t>
      </w:r>
      <w:r w:rsidR="00D04424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>
        <w:t>6.</w:t>
      </w:r>
      <w:r w:rsidRPr="006D1DD1">
        <w:t>6</w:t>
      </w:r>
    </w:p>
    <w:p w14:paraId="72C748BB" w14:textId="77777777" w:rsidR="00954697" w:rsidRPr="00A26502" w:rsidRDefault="00954697" w:rsidP="00A26502">
      <w:pPr>
        <w:pStyle w:val="Pquestiontextmainstem"/>
        <w:rPr>
          <w:rStyle w:val="Cquestionpartlabelbold"/>
          <w:rFonts w:eastAsia="Calibri"/>
        </w:rPr>
      </w:pPr>
      <w:r w:rsidRPr="00A26502">
        <w:rPr>
          <w:rStyle w:val="Cquestionpartlabelbold"/>
          <w:rFonts w:eastAsia="Calibri"/>
        </w:rPr>
        <w:t>C</w:t>
      </w:r>
    </w:p>
    <w:p w14:paraId="623E25EE" w14:textId="77777777" w:rsidR="00954697" w:rsidRDefault="00954697" w:rsidP="00954697">
      <w:pPr>
        <w:pStyle w:val="Pquestiontextmainstem"/>
        <w:rPr>
          <w:rFonts w:eastAsia="Calibri"/>
        </w:rPr>
      </w:pPr>
      <w:r w:rsidRPr="00CB7AC5">
        <w:rPr>
          <w:rStyle w:val="Cmathsexpressions"/>
          <w:rFonts w:eastAsia="Calibri"/>
        </w:rPr>
        <w:t>x</w:t>
      </w:r>
      <w:r w:rsidRPr="006D1DD1">
        <w:rPr>
          <w:rFonts w:eastAsia="Calibri"/>
        </w:rPr>
        <w:t xml:space="preserve"> = 56 × sin</w:t>
      </w:r>
      <w:r>
        <w:rPr>
          <w:rFonts w:eastAsia="Calibri"/>
        </w:rPr>
        <w:t>(</w:t>
      </w:r>
      <w:r w:rsidRPr="006D1DD1">
        <w:t>36°22'</w:t>
      </w:r>
      <w:r>
        <w:t>)</w:t>
      </w:r>
    </w:p>
    <w:p w14:paraId="05420497" w14:textId="77777777" w:rsidR="00954697" w:rsidRPr="006D1DD1" w:rsidRDefault="00954697" w:rsidP="00954697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   =</w:t>
      </w:r>
      <w:r w:rsidRPr="006D1DD1">
        <w:rPr>
          <w:rFonts w:eastAsia="Calibri"/>
        </w:rPr>
        <w:t xml:space="preserve"> 33.21</w:t>
      </w:r>
    </w:p>
    <w:p w14:paraId="50B6C243" w14:textId="77777777" w:rsidR="00954697" w:rsidRPr="006D1DD1" w:rsidRDefault="00954697" w:rsidP="00954697">
      <w:pPr>
        <w:pStyle w:val="Pquestiontextmainstem"/>
        <w:rPr>
          <w:rFonts w:eastAsia="Calibri"/>
        </w:rPr>
      </w:pPr>
      <w:r w:rsidRPr="00CB7AC5">
        <w:rPr>
          <w:rStyle w:val="Cmathsexpressions"/>
          <w:rFonts w:eastAsia="Calibri"/>
        </w:rPr>
        <w:t>y</w:t>
      </w:r>
      <w:r w:rsidRPr="006D1DD1">
        <w:rPr>
          <w:rFonts w:eastAsia="Calibri"/>
        </w:rPr>
        <w:t xml:space="preserve"> = </w:t>
      </w:r>
      <w:r w:rsidRPr="00CF23C2">
        <w:rPr>
          <w:rFonts w:eastAsia="Calibri"/>
          <w:position w:val="-28"/>
        </w:rPr>
        <w:object w:dxaOrig="1160" w:dyaOrig="660" w14:anchorId="3BFD7817">
          <v:shape id="_x0000_i1035" type="#_x0000_t75" style="width:58.05pt;height:32.25pt" o:ole="">
            <v:imagedata r:id="rId34" o:title=""/>
          </v:shape>
          <o:OLEObject Type="Embed" ProgID="Equation.DSMT4" ShapeID="_x0000_i1035" DrawAspect="Content" ObjectID="_1538894621" r:id="rId35"/>
        </w:object>
      </w:r>
    </w:p>
    <w:p w14:paraId="0E476108" w14:textId="77777777" w:rsidR="00954697" w:rsidRPr="0039451A" w:rsidRDefault="00954697" w:rsidP="00954697">
      <w:pPr>
        <w:pStyle w:val="Pquestiontextmainstem"/>
        <w:rPr>
          <w:rFonts w:eastAsia="Calibri"/>
        </w:rPr>
      </w:pPr>
      <w:r w:rsidRPr="00CB7AC5">
        <w:rPr>
          <w:rStyle w:val="Cmathsexpressions"/>
          <w:rFonts w:eastAsia="Calibri"/>
        </w:rPr>
        <w:t>y</w:t>
      </w:r>
      <w:r w:rsidRPr="006D1DD1">
        <w:rPr>
          <w:rFonts w:eastAsia="Calibri"/>
        </w:rPr>
        <w:t xml:space="preserve"> = 71.05</w:t>
      </w:r>
    </w:p>
    <w:p w14:paraId="63621777" w14:textId="4730276A" w:rsidR="00954697" w:rsidRDefault="00954697" w:rsidP="00954697">
      <w:pPr>
        <w:pStyle w:val="Psectionresults"/>
      </w:pPr>
      <w:r>
        <w:t>Multiple-choice results: 10</w:t>
      </w:r>
    </w:p>
    <w:p w14:paraId="452B2CD6" w14:textId="77777777" w:rsidR="00954697" w:rsidRDefault="00954697" w:rsidP="006B38D2">
      <w:pPr>
        <w:pStyle w:val="Psectionheading"/>
        <w:pageBreakBefore w:val="0"/>
      </w:pPr>
      <w:r>
        <w:t>Short answer section</w:t>
      </w:r>
    </w:p>
    <w:p w14:paraId="1B5C2E5E" w14:textId="77777777" w:rsidR="00D04424" w:rsidRDefault="00D04424" w:rsidP="00D04424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2 marks</w:t>
      </w:r>
      <w:r>
        <w:tab/>
        <w:t>[6.2]</w:t>
      </w:r>
    </w:p>
    <w:p w14:paraId="6F09DC08" w14:textId="77777777" w:rsidR="00954697" w:rsidRPr="006D1DD1" w:rsidRDefault="00954697" w:rsidP="00954697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(a)</w:t>
      </w:r>
      <w:r w:rsidRPr="00A202C4">
        <w:rPr>
          <w:rStyle w:val="Cmathsexpressions"/>
          <w:rFonts w:eastAsia="Calibri"/>
        </w:rPr>
        <w:tab/>
        <w:t>h</w:t>
      </w:r>
      <w:r>
        <w:rPr>
          <w:rFonts w:eastAsia="Calibri"/>
        </w:rPr>
        <w:t xml:space="preserve"> = 2.4 × sin(</w:t>
      </w:r>
      <w:r w:rsidRPr="006D1DD1">
        <w:rPr>
          <w:rFonts w:eastAsia="Calibri"/>
        </w:rPr>
        <w:t>48°</w:t>
      </w:r>
      <w:r>
        <w:rPr>
          <w:rFonts w:eastAsia="Calibri"/>
        </w:rPr>
        <w:t>)</w:t>
      </w:r>
      <w:r w:rsidRPr="006D1DD1">
        <w:rPr>
          <w:rFonts w:eastAsia="Calibri"/>
        </w:rPr>
        <w:t xml:space="preserve"> = 1.78 m</w:t>
      </w:r>
    </w:p>
    <w:p w14:paraId="684B209B" w14:textId="77777777" w:rsidR="00954697" w:rsidRDefault="00954697" w:rsidP="00954697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(b)</w:t>
      </w:r>
      <w:r>
        <w:rPr>
          <w:rFonts w:eastAsia="Calibri"/>
        </w:rPr>
        <w:tab/>
      </w:r>
      <w:r w:rsidRPr="00A202C4">
        <w:rPr>
          <w:rStyle w:val="Cmathsexpressions"/>
          <w:rFonts w:eastAsia="Calibri"/>
        </w:rPr>
        <w:t>h</w:t>
      </w:r>
      <w:r>
        <w:rPr>
          <w:rFonts w:eastAsia="Calibri"/>
        </w:rPr>
        <w:t xml:space="preserve"> = 1.2 × sin(</w:t>
      </w:r>
      <w:r w:rsidRPr="006D1DD1">
        <w:rPr>
          <w:rFonts w:eastAsia="Calibri"/>
        </w:rPr>
        <w:t>48°</w:t>
      </w:r>
      <w:r>
        <w:rPr>
          <w:rFonts w:eastAsia="Calibri"/>
        </w:rPr>
        <w:t>)</w:t>
      </w:r>
      <w:r w:rsidRPr="006D1DD1">
        <w:rPr>
          <w:rFonts w:eastAsia="Calibri"/>
        </w:rPr>
        <w:t xml:space="preserve"> = 0.89 m</w:t>
      </w:r>
    </w:p>
    <w:p w14:paraId="1588B826" w14:textId="77777777" w:rsidR="00D04424" w:rsidRDefault="00D04424" w:rsidP="00D04424">
      <w:pPr>
        <w:pStyle w:val="Pquestionheadingsx"/>
      </w:pPr>
      <w:r>
        <w:t>Question 12</w:t>
      </w:r>
      <w:r>
        <w:tab/>
      </w:r>
      <w:r>
        <w:rPr>
          <w:rStyle w:val="Cmarkslabel"/>
        </w:rPr>
        <w:t>4 marks</w:t>
      </w:r>
      <w:r>
        <w:tab/>
        <w:t>[6.3]</w:t>
      </w:r>
    </w:p>
    <w:p w14:paraId="0E2ECB8C" w14:textId="77777777" w:rsidR="00954697" w:rsidRPr="00DE6E72" w:rsidRDefault="00954697" w:rsidP="00954697">
      <w:pPr>
        <w:pStyle w:val="Pquestiontextpartsa"/>
      </w:pPr>
      <w:r w:rsidRPr="00CF23C2">
        <w:rPr>
          <w:rStyle w:val="Cquestionpartlabelbold"/>
        </w:rPr>
        <w:t>(a)</w:t>
      </w:r>
      <w:r w:rsidRPr="006D1DD1">
        <w:tab/>
        <w:t xml:space="preserve">Let </w:t>
      </w:r>
      <w:r w:rsidRPr="006D1DD1">
        <w:sym w:font="Symbol" w:char="F071"/>
      </w:r>
      <w:r w:rsidRPr="006D1DD1">
        <w:t xml:space="preserve"> be the angle between the stairs and the ground.</w:t>
      </w:r>
      <w:r>
        <w:br/>
      </w:r>
      <w:r w:rsidRPr="006D1DD1">
        <w:sym w:font="Symbol" w:char="F071"/>
      </w:r>
      <w:r w:rsidRPr="006D1DD1">
        <w:t xml:space="preserve"> = tan</w:t>
      </w:r>
      <w:r w:rsidRPr="00A202C4">
        <w:rPr>
          <w:rStyle w:val="Csuperscript"/>
        </w:rPr>
        <w:t>-1</w:t>
      </w:r>
      <w:r w:rsidRPr="00CF23C2">
        <w:rPr>
          <w:position w:val="-28"/>
          <w:vertAlign w:val="superscript"/>
        </w:rPr>
        <w:object w:dxaOrig="639" w:dyaOrig="680" w14:anchorId="05F4E339">
          <v:shape id="_x0000_i1036" type="#_x0000_t75" style="width:32.25pt;height:34.4pt" o:ole="">
            <v:imagedata r:id="rId36" o:title=""/>
          </v:shape>
          <o:OLEObject Type="Embed" ProgID="Equation.DSMT4" ShapeID="_x0000_i1036" DrawAspect="Content" ObjectID="_1538894622" r:id="rId37"/>
        </w:object>
      </w:r>
      <w:r w:rsidRPr="006D1DD1">
        <w:t xml:space="preserve"> </w:t>
      </w:r>
      <w:r>
        <w:br/>
      </w:r>
      <w:r w:rsidRPr="00DE6E72">
        <w:t>θ = 55.71°</w:t>
      </w:r>
      <w:r w:rsidRPr="00DE6E72">
        <w:br/>
        <w:t>θ = 55° 42' 36"</w:t>
      </w:r>
    </w:p>
    <w:p w14:paraId="34436518" w14:textId="77777777" w:rsidR="00954697" w:rsidRPr="00DE6E72" w:rsidRDefault="00954697" w:rsidP="00954697">
      <w:pPr>
        <w:pStyle w:val="Pquestiontextpartsa"/>
      </w:pPr>
      <w:r w:rsidRPr="00DE6E72">
        <w:rPr>
          <w:rStyle w:val="Cquestionpartlabelbold"/>
        </w:rPr>
        <w:t xml:space="preserve"> (b)</w:t>
      </w:r>
      <w:r w:rsidRPr="006D1DD1">
        <w:tab/>
        <w:t xml:space="preserve">Let the </w:t>
      </w:r>
      <w:r>
        <w:t>height</w:t>
      </w:r>
      <w:r w:rsidRPr="006D1DD1">
        <w:t xml:space="preserve"> of stairs be </w:t>
      </w:r>
      <w:r w:rsidRPr="00A202C4">
        <w:rPr>
          <w:rStyle w:val="Cmathsexpressions"/>
          <w:rFonts w:eastAsiaTheme="majorEastAsia"/>
        </w:rPr>
        <w:t>s</w:t>
      </w:r>
      <w:r w:rsidRPr="006D1DD1">
        <w:t>.</w:t>
      </w:r>
      <w:r>
        <w:br/>
        <w:t>There are 9 vertical heights in the 8 steps, including the vertical distance of the eighth step, up to the top level.</w:t>
      </w:r>
      <w:r>
        <w:br/>
      </w:r>
      <w:r w:rsidRPr="00CF23C2">
        <w:rPr>
          <w:position w:val="-124"/>
        </w:rPr>
        <w:object w:dxaOrig="2480" w:dyaOrig="1620" w14:anchorId="1EBDC585">
          <v:shape id="_x0000_i1037" type="#_x0000_t75" style="width:122.5pt;height:80.6pt" o:ole="">
            <v:imagedata r:id="rId38" o:title=""/>
          </v:shape>
          <o:OLEObject Type="Embed" ProgID="Equation.DSMT4" ShapeID="_x0000_i1037" DrawAspect="Content" ObjectID="_1538894623" r:id="rId39"/>
        </w:object>
      </w:r>
      <w:r>
        <w:br/>
      </w:r>
      <w:r w:rsidRPr="00DE6E72">
        <w:t xml:space="preserve">Distance between steps = </w:t>
      </w:r>
      <w:r w:rsidRPr="00CF23C2">
        <w:rPr>
          <w:position w:val="-24"/>
          <w:sz w:val="20"/>
          <w:szCs w:val="20"/>
        </w:rPr>
        <w:object w:dxaOrig="540" w:dyaOrig="620" w14:anchorId="714F418D">
          <v:shape id="_x0000_i1038" type="#_x0000_t75" style="width:26.85pt;height:30.1pt" o:ole="">
            <v:imagedata r:id="rId40" o:title=""/>
          </v:shape>
          <o:OLEObject Type="Embed" ProgID="Equation.DSMT4" ShapeID="_x0000_i1038" DrawAspect="Content" ObjectID="_1538894624" r:id="rId41"/>
        </w:object>
      </w:r>
      <w:r w:rsidRPr="00DE6E72">
        <w:br/>
        <w:t>= 0.3 m</w:t>
      </w:r>
      <w:r w:rsidRPr="00DE6E72">
        <w:br/>
        <w:t>= 30 cm</w:t>
      </w:r>
    </w:p>
    <w:p w14:paraId="78279C49" w14:textId="77777777" w:rsidR="00D04424" w:rsidRDefault="00D04424" w:rsidP="00D04424">
      <w:pPr>
        <w:pStyle w:val="Pquestionheadingsx"/>
      </w:pPr>
      <w:r>
        <w:t>Question 13</w:t>
      </w:r>
      <w:r>
        <w:tab/>
      </w:r>
      <w:r>
        <w:rPr>
          <w:rStyle w:val="Cmarkslabel"/>
        </w:rPr>
        <w:t>7 marks</w:t>
      </w:r>
      <w:r>
        <w:tab/>
        <w:t>[6.2, 6.3, 6.5]</w:t>
      </w:r>
    </w:p>
    <w:p w14:paraId="0566636E" w14:textId="77777777" w:rsidR="00954697" w:rsidRPr="00A202C4" w:rsidRDefault="00954697" w:rsidP="00954697">
      <w:pPr>
        <w:pStyle w:val="Pquestiontextpartsa"/>
        <w:rPr>
          <w:rFonts w:eastAsia="Calibri"/>
        </w:rPr>
      </w:pPr>
      <w:r w:rsidRPr="00CF23C2">
        <w:rPr>
          <w:rStyle w:val="Cquestionpartlabelbold"/>
          <w:rFonts w:eastAsia="Calibri"/>
        </w:rPr>
        <w:t>(a)</w:t>
      </w:r>
      <w:r w:rsidRPr="006D1DD1">
        <w:rPr>
          <w:rFonts w:eastAsia="Calibri"/>
        </w:rPr>
        <w:tab/>
        <w:t>T</w:t>
      </w:r>
      <w:r>
        <w:rPr>
          <w:rFonts w:eastAsia="Calibri"/>
        </w:rPr>
        <w:t>otal length of fencing required</w:t>
      </w:r>
      <w:r>
        <w:rPr>
          <w:rFonts w:eastAsia="Calibri"/>
        </w:rPr>
        <w:br/>
      </w:r>
      <w:r w:rsidRPr="006D1DD1">
        <w:rPr>
          <w:rFonts w:eastAsia="Calibri"/>
        </w:rPr>
        <w:t>=</w:t>
      </w:r>
      <w:r w:rsidRPr="00CF23C2">
        <w:rPr>
          <w:rFonts w:eastAsia="Calibri"/>
          <w:position w:val="-28"/>
        </w:rPr>
        <w:object w:dxaOrig="4280" w:dyaOrig="660" w14:anchorId="0892ADF2">
          <v:shape id="_x0000_i1039" type="#_x0000_t75" style="width:213.85pt;height:32.25pt" o:ole="">
            <v:imagedata r:id="rId42" o:title=""/>
          </v:shape>
          <o:OLEObject Type="Embed" ProgID="Equation.DSMT4" ShapeID="_x0000_i1039" DrawAspect="Content" ObjectID="_1538894625" r:id="rId43"/>
        </w:object>
      </w:r>
    </w:p>
    <w:p w14:paraId="440117FA" w14:textId="77777777" w:rsidR="00954697" w:rsidRPr="00937AA1" w:rsidRDefault="00954697" w:rsidP="00954697">
      <w:pPr>
        <w:pStyle w:val="Pquestiontextpartsa"/>
        <w:rPr>
          <w:rFonts w:eastAsia="Calibri"/>
        </w:rPr>
      </w:pPr>
      <w:r w:rsidRPr="00CF23C2">
        <w:rPr>
          <w:rFonts w:eastAsia="Calibri"/>
          <w:position w:val="-26"/>
        </w:rPr>
        <w:object w:dxaOrig="2700" w:dyaOrig="639" w14:anchorId="7E27C9CB">
          <v:shape id="_x0000_i1040" type="#_x0000_t75" style="width:135.4pt;height:32.25pt" o:ole="">
            <v:imagedata r:id="rId44" o:title=""/>
          </v:shape>
          <o:OLEObject Type="Embed" ProgID="Equation.DSMT4" ShapeID="_x0000_i1040" DrawAspect="Content" ObjectID="_1538894626" r:id="rId45"/>
        </w:object>
      </w:r>
      <w:r>
        <w:rPr>
          <w:rFonts w:eastAsia="Calibri"/>
        </w:rPr>
        <w:br/>
        <w:t>The total length is 192 m (nearest m).</w:t>
      </w:r>
    </w:p>
    <w:p w14:paraId="7901A151" w14:textId="77777777" w:rsidR="00954697" w:rsidRDefault="00954697" w:rsidP="00954697">
      <w:pPr>
        <w:pStyle w:val="Pquestiontextpartsa"/>
        <w:rPr>
          <w:rFonts w:eastAsia="Calibri"/>
        </w:rPr>
      </w:pPr>
      <w:r w:rsidRPr="00CF23C2">
        <w:rPr>
          <w:rStyle w:val="Cquestionpartlabelbold"/>
          <w:rFonts w:eastAsia="Calibri"/>
        </w:rPr>
        <w:t>(b)</w:t>
      </w:r>
      <w:r w:rsidRPr="006D1DD1">
        <w:rPr>
          <w:rFonts w:eastAsia="Calibri"/>
        </w:rPr>
        <w:tab/>
        <w:t xml:space="preserve">Length of </w:t>
      </w:r>
      <w:r w:rsidRPr="00A202C4">
        <w:rPr>
          <w:rStyle w:val="Cmathsexpressions"/>
          <w:rFonts w:eastAsia="Calibri"/>
        </w:rPr>
        <w:t>BD</w:t>
      </w:r>
      <w:r w:rsidRPr="006D1DD1">
        <w:rPr>
          <w:rFonts w:eastAsia="Calibri"/>
        </w:rPr>
        <w:t xml:space="preserve">: </w:t>
      </w:r>
      <w:r w:rsidRPr="00A202C4">
        <w:rPr>
          <w:rFonts w:eastAsia="Calibri"/>
          <w:noProof/>
        </w:rPr>
        <w:drawing>
          <wp:inline distT="0" distB="0" distL="0" distR="0" wp14:anchorId="23BC4052" wp14:editId="07FC44D6">
            <wp:extent cx="1510030" cy="215900"/>
            <wp:effectExtent l="0" t="0" r="0" b="127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B22">
        <w:rPr>
          <w:rFonts w:eastAsia="Calibri"/>
        </w:rPr>
        <w:t xml:space="preserve"> m</w:t>
      </w:r>
    </w:p>
    <w:p w14:paraId="4E9695EA" w14:textId="77777777" w:rsidR="00954697" w:rsidRPr="006D1DD1" w:rsidRDefault="00954697" w:rsidP="00954697">
      <w:pPr>
        <w:pStyle w:val="Pquestiontextpartsa"/>
        <w:rPr>
          <w:rFonts w:eastAsia="Calibri"/>
        </w:rPr>
      </w:pPr>
      <w:r w:rsidRPr="00CF23C2">
        <w:rPr>
          <w:rStyle w:val="Cquestionpartlabelbold"/>
          <w:rFonts w:eastAsia="Calibri"/>
        </w:rPr>
        <w:t>(c)</w:t>
      </w:r>
      <w:r w:rsidRPr="00CF23C2">
        <w:rPr>
          <w:rStyle w:val="Cquestionpartlabelbold"/>
          <w:rFonts w:eastAsia="Calibri"/>
        </w:rPr>
        <w:tab/>
      </w:r>
      <w:r w:rsidRPr="00A202C4">
        <w:rPr>
          <w:rFonts w:eastAsia="Calibri"/>
          <w:noProof/>
        </w:rPr>
        <w:drawing>
          <wp:inline distT="0" distB="0" distL="0" distR="0" wp14:anchorId="73E97E4F" wp14:editId="5F9FA238">
            <wp:extent cx="1417955" cy="154305"/>
            <wp:effectExtent l="0" t="0" r="444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04A8" w14:textId="77777777" w:rsidR="00954697" w:rsidRPr="00DE6E72" w:rsidRDefault="00954697" w:rsidP="00954697">
      <w:pPr>
        <w:pStyle w:val="Pquestiontextpartsa"/>
        <w:rPr>
          <w:rFonts w:eastAsia="Calibri"/>
        </w:rPr>
      </w:pPr>
      <w:r w:rsidRPr="00CF23C2">
        <w:rPr>
          <w:rStyle w:val="Cquestionpartlabelbold"/>
          <w:rFonts w:eastAsia="Calibri"/>
        </w:rPr>
        <w:t>(d)</w:t>
      </w:r>
      <w:r w:rsidRPr="00CF23C2">
        <w:rPr>
          <w:rStyle w:val="Cquestionpartlabelbold"/>
          <w:rFonts w:eastAsia="Calibri"/>
        </w:rPr>
        <w:tab/>
      </w:r>
      <w:r w:rsidRPr="006D1DD1">
        <w:rPr>
          <w:rFonts w:eastAsia="Calibri"/>
        </w:rPr>
        <w:t>Angle between 70 m border and pipe is tan</w:t>
      </w:r>
      <w:r w:rsidRPr="00A202C4">
        <w:rPr>
          <w:rStyle w:val="Csuperscript"/>
          <w:rFonts w:eastAsia="Calibri"/>
        </w:rPr>
        <w:t>-1</w:t>
      </w:r>
      <w:r w:rsidRPr="00CF23C2">
        <w:rPr>
          <w:rFonts w:eastAsia="Calibri"/>
          <w:position w:val="-100"/>
          <w:vertAlign w:val="superscript"/>
        </w:rPr>
        <w:object w:dxaOrig="1200" w:dyaOrig="1400" w14:anchorId="57756961">
          <v:shape id="_x0000_i1041" type="#_x0000_t75" style="width:59.1pt;height:69.85pt" o:ole="">
            <v:imagedata r:id="rId48" o:title=""/>
          </v:shape>
          <o:OLEObject Type="Embed" ProgID="Equation.DSMT4" ShapeID="_x0000_i1041" DrawAspect="Content" ObjectID="_1538894627" r:id="rId49"/>
        </w:object>
      </w:r>
      <w:r w:rsidRPr="006D1DD1">
        <w:rPr>
          <w:rFonts w:eastAsia="Calibri"/>
        </w:rPr>
        <w:t xml:space="preserve"> </w:t>
      </w:r>
      <w:r>
        <w:rPr>
          <w:rFonts w:eastAsia="Calibri"/>
        </w:rPr>
        <w:br/>
      </w:r>
      <w:r w:rsidRPr="00DE6E72">
        <w:rPr>
          <w:rFonts w:eastAsia="Calibri"/>
        </w:rPr>
        <w:t>Bearing is 90° + 8.69° = 98.69°T</w:t>
      </w:r>
      <w:r w:rsidRPr="00DE6E72">
        <w:rPr>
          <w:rFonts w:eastAsia="Calibri"/>
        </w:rPr>
        <w:br/>
        <w:t>= 98°41'24"</w:t>
      </w:r>
      <w:r w:rsidRPr="00DE6E72">
        <w:rPr>
          <w:rFonts w:eastAsia="Calibri"/>
        </w:rPr>
        <w:br/>
      </w:r>
      <w:r w:rsidRPr="00DE6E72">
        <w:rPr>
          <w:rStyle w:val="Cmathsexpressions"/>
          <w:rFonts w:eastAsia="Calibri"/>
        </w:rPr>
        <w:t xml:space="preserve">or </w:t>
      </w:r>
      <w:r w:rsidRPr="00DE6E72">
        <w:rPr>
          <w:rStyle w:val="Cmathsexpressions"/>
          <w:rFonts w:eastAsia="Calibri"/>
        </w:rPr>
        <w:br/>
      </w:r>
      <w:r w:rsidRPr="00DE6E72">
        <w:rPr>
          <w:rFonts w:eastAsia="Calibri"/>
        </w:rPr>
        <w:t>90° – 8°41'24" = S81°18'36"E</w:t>
      </w:r>
    </w:p>
    <w:p w14:paraId="2C43A366" w14:textId="77777777" w:rsidR="00D04424" w:rsidRDefault="00D04424" w:rsidP="00D04424">
      <w:pPr>
        <w:pStyle w:val="Pquestionheadingsx"/>
      </w:pPr>
      <w:r>
        <w:t>Question 14</w:t>
      </w:r>
      <w:r>
        <w:tab/>
      </w:r>
      <w:r>
        <w:rPr>
          <w:rStyle w:val="Cmarkslabel"/>
        </w:rPr>
        <w:t>7 marks</w:t>
      </w:r>
      <w:r>
        <w:tab/>
        <w:t>[6.2, 6.3, 6.5]</w:t>
      </w:r>
    </w:p>
    <w:p w14:paraId="25AE59C1" w14:textId="18CC98CD" w:rsidR="00954697" w:rsidRPr="00DE6E72" w:rsidRDefault="00954697" w:rsidP="00954697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(a)</w:t>
      </w:r>
      <w:r w:rsidRPr="006D1DD1">
        <w:rPr>
          <w:rFonts w:eastAsia="Calibri"/>
        </w:rPr>
        <w:tab/>
        <w:t>East:</w:t>
      </w:r>
      <w:r>
        <w:rPr>
          <w:rFonts w:eastAsia="Calibri"/>
        </w:rPr>
        <w:t xml:space="preserve">    48</w:t>
      </w:r>
      <w:r w:rsidR="004A5FF3">
        <w:rPr>
          <w:rFonts w:eastAsia="Calibri"/>
        </w:rPr>
        <w:t xml:space="preserve"> </w:t>
      </w:r>
      <w:r>
        <w:rPr>
          <w:rFonts w:eastAsia="Calibri"/>
        </w:rPr>
        <w:t>sin(</w:t>
      </w:r>
      <w:r>
        <w:t>50</w:t>
      </w:r>
      <w:r w:rsidRPr="006D1DD1">
        <w:sym w:font="Symbol" w:char="F0B0"/>
      </w:r>
      <w:r>
        <w:t xml:space="preserve">) = 36.77 </w:t>
      </w:r>
      <w:r w:rsidRPr="006D1DD1">
        <w:rPr>
          <w:rFonts w:eastAsia="Calibri"/>
        </w:rPr>
        <w:t>km</w:t>
      </w:r>
      <w:r>
        <w:rPr>
          <w:rFonts w:eastAsia="Calibri"/>
        </w:rPr>
        <w:br/>
      </w:r>
      <w:r w:rsidRPr="00DE6E72">
        <w:rPr>
          <w:rFonts w:eastAsia="Calibri"/>
        </w:rPr>
        <w:t>North: 48</w:t>
      </w:r>
      <w:r w:rsidR="004A5FF3">
        <w:rPr>
          <w:rFonts w:eastAsia="Calibri"/>
        </w:rPr>
        <w:t xml:space="preserve"> </w:t>
      </w:r>
      <w:r w:rsidRPr="00DE6E72">
        <w:rPr>
          <w:rFonts w:eastAsia="Calibri"/>
        </w:rPr>
        <w:t>cos(</w:t>
      </w:r>
      <w:r w:rsidRPr="00DE6E72">
        <w:t>50</w:t>
      </w:r>
      <w:r w:rsidRPr="00DE6E72">
        <w:sym w:font="Symbol" w:char="F0B0"/>
      </w:r>
      <w:r w:rsidRPr="00DE6E72">
        <w:t xml:space="preserve">) = 30.85 </w:t>
      </w:r>
      <w:r w:rsidRPr="00DE6E72">
        <w:rPr>
          <w:rFonts w:eastAsia="Calibri"/>
        </w:rPr>
        <w:t>km</w:t>
      </w:r>
    </w:p>
    <w:p w14:paraId="2CB60261" w14:textId="77777777" w:rsidR="00954697" w:rsidRPr="006D1DD1" w:rsidRDefault="00954697" w:rsidP="00954697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(b)</w:t>
      </w:r>
      <w:r>
        <w:rPr>
          <w:rFonts w:eastAsia="Calibri"/>
        </w:rPr>
        <w:tab/>
      </w:r>
      <w:r w:rsidRPr="006D1DD1">
        <w:rPr>
          <w:rFonts w:eastAsia="Calibri"/>
        </w:rPr>
        <w:t xml:space="preserve">Distance: </w:t>
      </w:r>
      <w:r w:rsidRPr="00CF23C2">
        <w:rPr>
          <w:rFonts w:eastAsia="Calibri"/>
          <w:position w:val="-8"/>
        </w:rPr>
        <w:object w:dxaOrig="2220" w:dyaOrig="400" w14:anchorId="4E589929">
          <v:shape id="_x0000_i1042" type="#_x0000_t75" style="width:111.75pt;height:21.5pt" o:ole="">
            <v:imagedata r:id="rId50" o:title=""/>
          </v:shape>
          <o:OLEObject Type="Embed" ProgID="Equation.DSMT4" ShapeID="_x0000_i1042" DrawAspect="Content" ObjectID="_1538894628" r:id="rId51"/>
        </w:object>
      </w:r>
      <w:r w:rsidRPr="006D1DD1">
        <w:rPr>
          <w:rFonts w:eastAsia="Calibri"/>
        </w:rPr>
        <w:t xml:space="preserve"> km</w:t>
      </w:r>
    </w:p>
    <w:p w14:paraId="5D85FEBB" w14:textId="62BD6E26" w:rsidR="00954697" w:rsidRPr="00DE6E72" w:rsidRDefault="00954697" w:rsidP="00954697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(c)</w:t>
      </w:r>
      <w:r>
        <w:rPr>
          <w:rFonts w:eastAsia="Calibri"/>
        </w:rPr>
        <w:tab/>
      </w:r>
      <w:r w:rsidRPr="006D1DD1">
        <w:rPr>
          <w:rFonts w:eastAsia="Calibri"/>
        </w:rPr>
        <w:t>Angle required:</w:t>
      </w:r>
      <w:r>
        <w:rPr>
          <w:rFonts w:eastAsia="Calibri"/>
        </w:rPr>
        <w:br/>
      </w:r>
      <w:r w:rsidRPr="00CF23C2">
        <w:rPr>
          <w:rFonts w:eastAsia="Calibri"/>
          <w:position w:val="-44"/>
        </w:rPr>
        <w:object w:dxaOrig="1860" w:dyaOrig="1380" w14:anchorId="37F89B74">
          <v:shape id="_x0000_i1043" type="#_x0000_t75" style="width:92.4pt;height:69.85pt" o:ole="">
            <v:imagedata r:id="rId52" o:title=""/>
          </v:shape>
          <o:OLEObject Type="Embed" ProgID="Equation.DSMT4" ShapeID="_x0000_i1043" DrawAspect="Content" ObjectID="_1538894629" r:id="rId53"/>
        </w:object>
      </w:r>
      <w:r>
        <w:rPr>
          <w:rFonts w:eastAsia="Calibri"/>
        </w:rPr>
        <w:br/>
      </w:r>
      <w:r w:rsidRPr="00DE6E72">
        <w:rPr>
          <w:rFonts w:eastAsia="Calibri"/>
        </w:rPr>
        <w:t xml:space="preserve">Bearing is </w:t>
      </w:r>
      <w:r w:rsidR="008B2DDA">
        <w:rPr>
          <w:rFonts w:eastAsia="Calibri"/>
        </w:rPr>
        <w:t>0</w:t>
      </w:r>
      <w:r w:rsidRPr="00DE6E72">
        <w:rPr>
          <w:rFonts w:eastAsia="Calibri"/>
        </w:rPr>
        <w:t>64°31'48"T</w:t>
      </w:r>
    </w:p>
    <w:p w14:paraId="66917B34" w14:textId="77777777" w:rsidR="00D04424" w:rsidRDefault="00D04424" w:rsidP="0083391A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2 marks</w:t>
      </w:r>
      <w:r>
        <w:tab/>
        <w:t>[6.6]</w:t>
      </w:r>
    </w:p>
    <w:p w14:paraId="681F9FDB" w14:textId="77777777" w:rsidR="00954697" w:rsidRPr="006D1DD1" w:rsidRDefault="00954697" w:rsidP="0083391A">
      <w:pPr>
        <w:pStyle w:val="Pquestiontextmainstem"/>
        <w:keepNext/>
        <w:rPr>
          <w:rFonts w:eastAsia="Calibri"/>
        </w:rPr>
      </w:pPr>
      <w:r w:rsidRPr="006D1DD1">
        <w:rPr>
          <w:rFonts w:eastAsia="Calibri"/>
        </w:rPr>
        <w:t xml:space="preserve">Let </w:t>
      </w:r>
      <w:r w:rsidRPr="00CB7AC5">
        <w:rPr>
          <w:rStyle w:val="Cmathsexpressions"/>
          <w:rFonts w:eastAsia="Calibri"/>
        </w:rPr>
        <w:t>a</w:t>
      </w:r>
      <w:r w:rsidRPr="006D1DD1">
        <w:rPr>
          <w:rFonts w:eastAsia="Calibri"/>
        </w:rPr>
        <w:t xml:space="preserve"> be the angle the sloping face makes with the base.</w:t>
      </w:r>
    </w:p>
    <w:p w14:paraId="20448ADF" w14:textId="77777777" w:rsidR="00954697" w:rsidRDefault="00954697" w:rsidP="00954697">
      <w:pPr>
        <w:pStyle w:val="Pquestiontextmainstem"/>
        <w:rPr>
          <w:rFonts w:eastAsia="Calibri"/>
        </w:rPr>
      </w:pPr>
      <w:r w:rsidRPr="00CF23C2">
        <w:rPr>
          <w:rFonts w:eastAsia="Calibri"/>
          <w:position w:val="-60"/>
        </w:rPr>
        <w:object w:dxaOrig="1900" w:dyaOrig="1640" w14:anchorId="577077A6">
          <v:shape id="_x0000_i1044" type="#_x0000_t75" style="width:95.65pt;height:81.65pt" o:ole="">
            <v:imagedata r:id="rId54" o:title=""/>
          </v:shape>
          <o:OLEObject Type="Embed" ProgID="Equation.DSMT4" ShapeID="_x0000_i1044" DrawAspect="Content" ObjectID="_1538894630" r:id="rId55"/>
        </w:object>
      </w:r>
    </w:p>
    <w:p w14:paraId="00905F96" w14:textId="3F6AD6F4" w:rsidR="00954697" w:rsidRDefault="00D04424" w:rsidP="00954697">
      <w:pPr>
        <w:pStyle w:val="Psectionresults"/>
      </w:pPr>
      <w:r>
        <w:t>Short answer results: ___ / 22</w:t>
      </w:r>
    </w:p>
    <w:p w14:paraId="3DAFB76A" w14:textId="77777777" w:rsidR="00954697" w:rsidRDefault="00954697" w:rsidP="00D527CC">
      <w:pPr>
        <w:pStyle w:val="Psectionheading"/>
        <w:pageBreakBefore w:val="0"/>
      </w:pPr>
      <w:r>
        <w:t>Extended answer section</w:t>
      </w:r>
    </w:p>
    <w:p w14:paraId="28442585" w14:textId="65BC45FE" w:rsidR="00D04424" w:rsidRDefault="00D04424" w:rsidP="00D04424">
      <w:pPr>
        <w:pStyle w:val="Pquestionheadingsx"/>
      </w:pPr>
      <w:r>
        <w:t>Question 16</w:t>
      </w:r>
      <w:bookmarkStart w:id="0" w:name="_GoBack"/>
      <w:bookmarkEnd w:id="0"/>
      <w:r>
        <w:tab/>
      </w:r>
      <w:r>
        <w:rPr>
          <w:rStyle w:val="Cmarkslabel"/>
        </w:rPr>
        <w:t>4 marks</w:t>
      </w:r>
      <w:r>
        <w:tab/>
        <w:t>[6.</w:t>
      </w:r>
      <w:r w:rsidR="008B2DDA">
        <w:t>2, 6.3</w:t>
      </w:r>
      <w:r>
        <w:t>]</w:t>
      </w:r>
    </w:p>
    <w:p w14:paraId="66A02E18" w14:textId="77777777" w:rsidR="00954697" w:rsidRPr="00A202C4" w:rsidRDefault="00954697" w:rsidP="00954697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(a)</w:t>
      </w:r>
      <w:r>
        <w:rPr>
          <w:rFonts w:eastAsia="Calibri"/>
        </w:rPr>
        <w:tab/>
      </w:r>
      <w:r w:rsidRPr="006D1DD1">
        <w:rPr>
          <w:rFonts w:eastAsia="Calibri"/>
        </w:rPr>
        <w:sym w:font="Symbol" w:char="F071"/>
      </w:r>
      <w:r w:rsidRPr="00CF23C2">
        <w:rPr>
          <w:rFonts w:eastAsia="Calibri"/>
          <w:position w:val="-58"/>
        </w:rPr>
        <w:object w:dxaOrig="1260" w:dyaOrig="980" w14:anchorId="10AAF23A">
          <v:shape id="_x0000_i1045" type="#_x0000_t75" style="width:62.35pt;height:48.35pt" o:ole="">
            <v:imagedata r:id="rId56" o:title=""/>
          </v:shape>
          <o:OLEObject Type="Embed" ProgID="Equation.DSMT4" ShapeID="_x0000_i1045" DrawAspect="Content" ObjectID="_1538894631" r:id="rId57"/>
        </w:object>
      </w:r>
    </w:p>
    <w:p w14:paraId="2A15342C" w14:textId="77777777" w:rsidR="00954697" w:rsidRDefault="00954697" w:rsidP="00954697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(b)</w:t>
      </w:r>
      <w:r w:rsidRPr="006D1DD1">
        <w:rPr>
          <w:rFonts w:eastAsia="Calibri"/>
        </w:rPr>
        <w:tab/>
        <w:t xml:space="preserve">Let </w:t>
      </w:r>
      <w:r w:rsidRPr="00A202C4">
        <w:rPr>
          <w:rStyle w:val="Cmathsexpressions"/>
          <w:rFonts w:eastAsia="Calibri"/>
        </w:rPr>
        <w:t>x</w:t>
      </w:r>
      <w:r w:rsidRPr="006D1DD1">
        <w:rPr>
          <w:rFonts w:eastAsia="Calibri"/>
        </w:rPr>
        <w:t xml:space="preserve"> be the distance </w:t>
      </w:r>
      <w:r w:rsidRPr="00A202C4">
        <w:rPr>
          <w:rStyle w:val="Cmathsexpressions"/>
          <w:rFonts w:eastAsia="Calibri"/>
        </w:rPr>
        <w:t>AC.</w:t>
      </w:r>
      <w:r w:rsidRPr="00A202C4">
        <w:rPr>
          <w:rStyle w:val="Cmathsexpressions"/>
          <w:rFonts w:eastAsia="Calibri"/>
        </w:rPr>
        <w:br/>
      </w:r>
      <w:r>
        <w:rPr>
          <w:rFonts w:eastAsia="Calibri"/>
        </w:rPr>
        <w:t>cos(</w:t>
      </w:r>
      <w:r w:rsidRPr="006D1DD1">
        <w:rPr>
          <w:rFonts w:eastAsia="Calibri"/>
        </w:rPr>
        <w:t>66.42</w:t>
      </w:r>
      <w:r w:rsidRPr="006D1DD1">
        <w:rPr>
          <w:noProof/>
        </w:rPr>
        <w:t>°</w:t>
      </w:r>
      <w:r>
        <w:rPr>
          <w:rFonts w:eastAsia="Calibri"/>
        </w:rPr>
        <w:t>)</w:t>
      </w:r>
      <w:r w:rsidRPr="006D1DD1">
        <w:rPr>
          <w:rFonts w:eastAsia="Calibri"/>
        </w:rPr>
        <w:t xml:space="preserve"> = </w:t>
      </w:r>
      <w:r w:rsidRPr="00CF23C2">
        <w:rPr>
          <w:rFonts w:eastAsia="Calibri"/>
          <w:position w:val="-24"/>
        </w:rPr>
        <w:object w:dxaOrig="340" w:dyaOrig="620" w14:anchorId="091B4329">
          <v:shape id="_x0000_i1046" type="#_x0000_t75" style="width:17.2pt;height:32.25pt" o:ole="">
            <v:imagedata r:id="rId58" o:title=""/>
          </v:shape>
          <o:OLEObject Type="Embed" ProgID="Equation.DSMT4" ShapeID="_x0000_i1046" DrawAspect="Content" ObjectID="_1538894632" r:id="rId59"/>
        </w:object>
      </w:r>
      <w:r>
        <w:rPr>
          <w:rFonts w:eastAsia="Calibri"/>
        </w:rPr>
        <w:br/>
      </w:r>
      <w:r w:rsidRPr="00A202C4"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 = 50 cos(66.42</w:t>
      </w:r>
      <w:r w:rsidRPr="006D1DD1">
        <w:rPr>
          <w:noProof/>
        </w:rPr>
        <w:t>°</w:t>
      </w:r>
      <w:r>
        <w:rPr>
          <w:rFonts w:eastAsia="Calibri"/>
        </w:rPr>
        <w:t>)</w:t>
      </w:r>
      <w:r>
        <w:rPr>
          <w:rFonts w:eastAsia="Calibri"/>
        </w:rPr>
        <w:br/>
      </w:r>
      <w:r w:rsidRPr="006D1DD1">
        <w:rPr>
          <w:rFonts w:eastAsia="Calibri"/>
        </w:rPr>
        <w:t>= 20.00</w:t>
      </w:r>
      <w:r>
        <w:rPr>
          <w:rFonts w:eastAsia="Calibri"/>
        </w:rPr>
        <w:br/>
      </w:r>
      <w:r w:rsidRPr="006D1DD1">
        <w:rPr>
          <w:rFonts w:eastAsia="Calibri"/>
        </w:rPr>
        <w:t xml:space="preserve">The length of </w:t>
      </w:r>
      <w:r w:rsidRPr="00A202C4">
        <w:rPr>
          <w:rStyle w:val="Cmathsexpressions"/>
          <w:rFonts w:eastAsia="Calibri"/>
        </w:rPr>
        <w:t>AC</w:t>
      </w:r>
      <w:r>
        <w:rPr>
          <w:rFonts w:eastAsia="Calibri"/>
        </w:rPr>
        <w:t xml:space="preserve"> is 40</w:t>
      </w:r>
      <w:r w:rsidRPr="006D1DD1">
        <w:rPr>
          <w:rFonts w:eastAsia="Calibri"/>
        </w:rPr>
        <w:t xml:space="preserve"> cm.</w:t>
      </w:r>
    </w:p>
    <w:p w14:paraId="2AA97F54" w14:textId="29404A42" w:rsidR="00D04424" w:rsidRDefault="00D04424" w:rsidP="00D04424">
      <w:pPr>
        <w:pStyle w:val="Pquestionheadingsx"/>
      </w:pPr>
      <w:r>
        <w:t>Question 17</w:t>
      </w:r>
      <w:r>
        <w:tab/>
      </w:r>
      <w:r>
        <w:rPr>
          <w:rStyle w:val="Cmarkslabel"/>
        </w:rPr>
        <w:t>5 marks</w:t>
      </w:r>
      <w:r>
        <w:tab/>
        <w:t>[6.5]</w:t>
      </w:r>
    </w:p>
    <w:p w14:paraId="51B61534" w14:textId="77777777" w:rsidR="00954697" w:rsidRPr="00320D8E" w:rsidRDefault="00954697" w:rsidP="00954697">
      <w:pPr>
        <w:pStyle w:val="Pquestionheadingsx"/>
      </w:pPr>
      <w:r w:rsidRPr="006D1DD1">
        <w:rPr>
          <w:noProof/>
        </w:rPr>
        <w:drawing>
          <wp:inline distT="0" distB="0" distL="0" distR="0" wp14:anchorId="0A1F3290" wp14:editId="69E36739">
            <wp:extent cx="946150" cy="1317851"/>
            <wp:effectExtent l="0" t="0" r="6350" b="0"/>
            <wp:docPr id="14" name="Picture 14" descr="PM10_PR_SA_5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PM10_PR_SA_5_0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428" cy="135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4DD2" w14:textId="77777777" w:rsidR="00954697" w:rsidRPr="006D1DD1" w:rsidRDefault="00954697" w:rsidP="00954697">
      <w:pPr>
        <w:pStyle w:val="Pquestiontextpartsa"/>
        <w:rPr>
          <w:noProof/>
        </w:rPr>
      </w:pPr>
      <w:r w:rsidRPr="00DE6E72">
        <w:rPr>
          <w:rStyle w:val="Cquestionpartlabelbold"/>
        </w:rPr>
        <w:t>(a)</w:t>
      </w:r>
      <w:r w:rsidRPr="006D1DD1">
        <w:rPr>
          <w:noProof/>
        </w:rPr>
        <w:tab/>
        <w:t>What is the distance between the two hikers?</w:t>
      </w:r>
      <w:r>
        <w:rPr>
          <w:noProof/>
        </w:rPr>
        <w:br/>
      </w:r>
      <w:r w:rsidRPr="00CF23C2">
        <w:rPr>
          <w:color w:val="000000"/>
          <w:position w:val="-8"/>
        </w:rPr>
        <w:object w:dxaOrig="1600" w:dyaOrig="400" w14:anchorId="75EC3630">
          <v:shape id="_x0000_i1047" type="#_x0000_t75" style="width:80.6pt;height:21.5pt" o:ole="">
            <v:imagedata r:id="rId61" o:title=""/>
          </v:shape>
          <o:OLEObject Type="Embed" ProgID="Equation.DSMT4" ShapeID="_x0000_i1047" DrawAspect="Content" ObjectID="_1538894633" r:id="rId62"/>
        </w:object>
      </w:r>
      <w:r w:rsidRPr="00DE6E72">
        <w:t xml:space="preserve"> km</w:t>
      </w:r>
    </w:p>
    <w:p w14:paraId="43AE5AA3" w14:textId="77777777" w:rsidR="00954697" w:rsidRPr="006D1DD1" w:rsidRDefault="00954697" w:rsidP="00954697">
      <w:pPr>
        <w:pStyle w:val="Pquestiontextpartsa"/>
      </w:pPr>
      <w:r w:rsidRPr="00DE6E72">
        <w:rPr>
          <w:rStyle w:val="Cquestionpartlabelbold"/>
        </w:rPr>
        <w:t>(b)</w:t>
      </w:r>
      <w:r w:rsidRPr="006D1DD1">
        <w:rPr>
          <w:noProof/>
        </w:rPr>
        <w:tab/>
        <w:t>θ =</w:t>
      </w:r>
      <w:r w:rsidRPr="00CF23C2">
        <w:rPr>
          <w:noProof/>
          <w:position w:val="-28"/>
        </w:rPr>
        <w:object w:dxaOrig="1060" w:dyaOrig="680" w14:anchorId="01E7B56B">
          <v:shape id="_x0000_i1048" type="#_x0000_t75" style="width:53.75pt;height:34.4pt" o:ole="">
            <v:imagedata r:id="rId63" o:title=""/>
          </v:shape>
          <o:OLEObject Type="Embed" ProgID="Equation.DSMT4" ShapeID="_x0000_i1048" DrawAspect="Content" ObjectID="_1538894634" r:id="rId64"/>
        </w:object>
      </w:r>
      <w:r>
        <w:rPr>
          <w:noProof/>
        </w:rPr>
        <w:br/>
        <w:t>θ = 22°37'</w:t>
      </w:r>
      <w:r>
        <w:rPr>
          <w:noProof/>
        </w:rPr>
        <w:br/>
        <w:t>180° – 20° – 22°37’ = 137°23’</w:t>
      </w:r>
      <w:r>
        <w:rPr>
          <w:noProof/>
        </w:rPr>
        <w:br/>
      </w:r>
      <w:r w:rsidRPr="006D1DD1">
        <w:t>Bearing is</w:t>
      </w:r>
      <w:r>
        <w:t xml:space="preserve"> </w:t>
      </w:r>
      <w:r>
        <w:rPr>
          <w:noProof/>
        </w:rPr>
        <w:t>137°T (nearest degree).</w:t>
      </w:r>
    </w:p>
    <w:p w14:paraId="12D807E5" w14:textId="77777777" w:rsidR="00954697" w:rsidRDefault="00954697" w:rsidP="00954697">
      <w:pPr>
        <w:pStyle w:val="Pquestiontextpartsa"/>
        <w:rPr>
          <w:rFonts w:eastAsia="Calibri"/>
        </w:rPr>
      </w:pPr>
      <w:r w:rsidRPr="00DE6E72">
        <w:rPr>
          <w:rStyle w:val="Cquestionpartlabelbold"/>
        </w:rPr>
        <w:t>(c)</w:t>
      </w:r>
      <w:r w:rsidRPr="006D1DD1">
        <w:rPr>
          <w:noProof/>
        </w:rPr>
        <w:tab/>
      </w:r>
      <w:r>
        <w:rPr>
          <w:noProof/>
        </w:rPr>
        <w:t>Distance = 24</w:t>
      </w:r>
      <w:r>
        <w:rPr>
          <w:rFonts w:eastAsia="Calibri"/>
        </w:rPr>
        <w:t>sin(20</w:t>
      </w:r>
      <w:r w:rsidRPr="006D1DD1">
        <w:rPr>
          <w:noProof/>
        </w:rPr>
        <w:t>°</w:t>
      </w:r>
      <w:r>
        <w:rPr>
          <w:rFonts w:eastAsia="Calibri"/>
        </w:rPr>
        <w:t>)</w:t>
      </w:r>
      <w:r w:rsidRPr="006D1DD1">
        <w:rPr>
          <w:rFonts w:eastAsia="Calibri"/>
        </w:rPr>
        <w:t xml:space="preserve"> </w:t>
      </w:r>
      <w:r>
        <w:rPr>
          <w:rFonts w:eastAsia="Calibri"/>
        </w:rPr>
        <w:t>+ 10cos(20</w:t>
      </w:r>
      <w:r w:rsidRPr="006D1DD1">
        <w:rPr>
          <w:noProof/>
        </w:rPr>
        <w:t>°</w:t>
      </w:r>
      <w:r>
        <w:rPr>
          <w:rFonts w:eastAsia="Calibri"/>
        </w:rPr>
        <w:t>)</w:t>
      </w:r>
      <w:r>
        <w:rPr>
          <w:rFonts w:eastAsia="Calibri"/>
        </w:rPr>
        <w:br/>
        <w:t xml:space="preserve"> = 11.78</w:t>
      </w:r>
      <w:r>
        <w:rPr>
          <w:rFonts w:eastAsia="Calibri"/>
        </w:rPr>
        <w:br/>
        <w:t>Bree is 12 km east of Alana.</w:t>
      </w:r>
    </w:p>
    <w:p w14:paraId="51AA1D3B" w14:textId="77CDB64D" w:rsidR="00D04424" w:rsidRDefault="00D04424" w:rsidP="00D04424">
      <w:pPr>
        <w:pStyle w:val="Pquestionheadingsx"/>
      </w:pPr>
      <w:r>
        <w:lastRenderedPageBreak/>
        <w:t>Question 18</w:t>
      </w:r>
      <w:r>
        <w:tab/>
      </w:r>
      <w:r>
        <w:rPr>
          <w:rStyle w:val="Cmarkslabel"/>
        </w:rPr>
        <w:t>7 marks</w:t>
      </w:r>
      <w:r w:rsidR="008B2DDA">
        <w:tab/>
        <w:t>[</w:t>
      </w:r>
      <w:r>
        <w:t>6.6]</w:t>
      </w:r>
    </w:p>
    <w:p w14:paraId="762E5537" w14:textId="77777777" w:rsidR="00954697" w:rsidRPr="006D1DD1" w:rsidRDefault="00954697" w:rsidP="00954697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(a)</w:t>
      </w:r>
      <w:r w:rsidRPr="006D1DD1">
        <w:rPr>
          <w:rFonts w:eastAsia="Calibri"/>
        </w:rPr>
        <w:tab/>
      </w:r>
      <w:r>
        <w:rPr>
          <w:rFonts w:eastAsia="Calibri"/>
        </w:rPr>
        <w:t xml:space="preserve">Calculate </w:t>
      </w:r>
      <w:r w:rsidRPr="006D1DD1">
        <w:rPr>
          <w:noProof/>
        </w:rPr>
        <w:t>θ</w:t>
      </w:r>
      <w:r>
        <w:rPr>
          <w:noProof/>
        </w:rPr>
        <w:t>:</w:t>
      </w:r>
      <w:r>
        <w:rPr>
          <w:rFonts w:eastAsia="Calibri"/>
        </w:rPr>
        <w:br/>
      </w:r>
      <w:r w:rsidRPr="00CF23C2">
        <w:rPr>
          <w:rFonts w:eastAsia="Calibri"/>
          <w:position w:val="-42"/>
        </w:rPr>
        <w:object w:dxaOrig="2540" w:dyaOrig="1340" w14:anchorId="31278597">
          <v:shape id="_x0000_i1049" type="#_x0000_t75" style="width:126.8pt;height:66.65pt" o:ole="">
            <v:imagedata r:id="rId65" o:title=""/>
          </v:shape>
          <o:OLEObject Type="Embed" ProgID="Equation.DSMT4" ShapeID="_x0000_i1049" DrawAspect="Content" ObjectID="_1538894635" r:id="rId66"/>
        </w:object>
      </w:r>
      <w:r>
        <w:rPr>
          <w:rFonts w:eastAsia="Calibri"/>
        </w:rPr>
        <w:br/>
      </w:r>
      <w:r w:rsidRPr="006D1DD1">
        <w:rPr>
          <w:rFonts w:eastAsia="Calibri"/>
        </w:rPr>
        <w:t>The angle is less than 77°, so the wires are safe.</w:t>
      </w:r>
    </w:p>
    <w:p w14:paraId="6A881105" w14:textId="77777777" w:rsidR="00954697" w:rsidRPr="00CF23C2" w:rsidRDefault="00954697" w:rsidP="00954697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(b)</w:t>
      </w:r>
      <w:r w:rsidRPr="006D1DD1">
        <w:rPr>
          <w:rFonts w:eastAsia="Calibri"/>
        </w:rPr>
        <w:tab/>
        <w:t>Using Pythagoras’ theorem</w:t>
      </w:r>
      <w:r>
        <w:rPr>
          <w:rFonts w:eastAsia="Calibri"/>
        </w:rPr>
        <w:t>:</w:t>
      </w:r>
      <w:r>
        <w:rPr>
          <w:rFonts w:eastAsia="Calibri"/>
        </w:rPr>
        <w:br/>
      </w:r>
      <w:r w:rsidRPr="00A202C4">
        <w:rPr>
          <w:rStyle w:val="Cmathsexpressions"/>
          <w:rFonts w:eastAsia="Calibri"/>
        </w:rPr>
        <w:t>h</w:t>
      </w:r>
      <w:r>
        <w:rPr>
          <w:rFonts w:eastAsia="Calibri"/>
        </w:rPr>
        <w:t xml:space="preserve"> =</w:t>
      </w:r>
      <w:r w:rsidRPr="006D1DD1">
        <w:rPr>
          <w:rFonts w:eastAsia="Calibri"/>
        </w:rPr>
        <w:t xml:space="preserve"> </w:t>
      </w:r>
      <w:r w:rsidRPr="00CF23C2">
        <w:rPr>
          <w:rFonts w:eastAsia="Calibri"/>
          <w:position w:val="-8"/>
        </w:rPr>
        <w:object w:dxaOrig="1440" w:dyaOrig="400" w14:anchorId="543CC2C8">
          <v:shape id="_x0000_i1050" type="#_x0000_t75" style="width:1in;height:21.5pt" o:ole="">
            <v:imagedata r:id="rId67" o:title=""/>
          </v:shape>
          <o:OLEObject Type="Embed" ProgID="Equation.DSMT4" ShapeID="_x0000_i1050" DrawAspect="Content" ObjectID="_1538894636" r:id="rId68"/>
        </w:object>
      </w:r>
      <w:r w:rsidRPr="00DE6E72">
        <w:rPr>
          <w:rFonts w:eastAsia="Calibri"/>
        </w:rPr>
        <w:br/>
      </w:r>
      <w:r w:rsidRPr="00111D10">
        <w:rPr>
          <w:rFonts w:eastAsia="Calibri"/>
        </w:rPr>
        <w:t>The height of the mast is 12 m.</w:t>
      </w:r>
    </w:p>
    <w:p w14:paraId="0101D858" w14:textId="77777777" w:rsidR="00954697" w:rsidRPr="00A202C4" w:rsidRDefault="00954697" w:rsidP="00954697">
      <w:pPr>
        <w:pStyle w:val="Pquestiontextpartsa"/>
        <w:rPr>
          <w:rFonts w:eastAsia="Calibri"/>
        </w:rPr>
      </w:pPr>
      <w:r w:rsidRPr="00DE6E72">
        <w:rPr>
          <w:rStyle w:val="Cquestionpartlabelbold"/>
          <w:rFonts w:eastAsia="Calibri"/>
        </w:rPr>
        <w:t>(c)</w:t>
      </w:r>
      <w:r w:rsidRPr="006D1DD1">
        <w:rPr>
          <w:rFonts w:eastAsia="Calibri"/>
        </w:rPr>
        <w:tab/>
        <w:t>77°</w:t>
      </w:r>
      <w:r>
        <w:rPr>
          <w:rFonts w:eastAsia="Calibri"/>
        </w:rPr>
        <w:t xml:space="preserve"> – 53.13</w:t>
      </w:r>
      <w:r w:rsidRPr="006D1DD1">
        <w:rPr>
          <w:rFonts w:eastAsia="Calibri"/>
        </w:rPr>
        <w:t>°</w:t>
      </w:r>
      <w:r>
        <w:rPr>
          <w:rFonts w:eastAsia="Calibri"/>
        </w:rPr>
        <w:t xml:space="preserve"> = 23.87</w:t>
      </w:r>
      <w:r w:rsidRPr="006D1DD1">
        <w:rPr>
          <w:rFonts w:eastAsia="Calibri"/>
        </w:rPr>
        <w:t>°</w:t>
      </w:r>
      <w:r>
        <w:rPr>
          <w:noProof/>
        </w:rPr>
        <w:br/>
      </w:r>
      <w:r>
        <w:rPr>
          <w:rFonts w:eastAsia="Calibri"/>
        </w:rPr>
        <w:t>The maximum angle is 23.87</w:t>
      </w:r>
      <w:r w:rsidRPr="006D1DD1">
        <w:rPr>
          <w:rFonts w:eastAsia="Calibri"/>
        </w:rPr>
        <w:t>°</w:t>
      </w:r>
      <w:r>
        <w:rPr>
          <w:rFonts w:eastAsia="Calibri"/>
        </w:rPr>
        <w:t>.</w:t>
      </w:r>
      <w:r>
        <w:rPr>
          <w:rFonts w:eastAsia="Calibri"/>
        </w:rPr>
        <w:br/>
        <w:t xml:space="preserve">Let </w:t>
      </w:r>
      <w:r w:rsidRPr="00CB7AC5">
        <w:rPr>
          <w:rStyle w:val="Cmathsexpressions"/>
          <w:rFonts w:eastAsiaTheme="majorEastAsia"/>
        </w:rPr>
        <w:t>x</w:t>
      </w:r>
      <w:r>
        <w:rPr>
          <w:noProof/>
        </w:rPr>
        <w:t xml:space="preserve"> be the length of the new wire.</w:t>
      </w:r>
      <w:r>
        <w:rPr>
          <w:rFonts w:eastAsia="Calibri"/>
        </w:rPr>
        <w:br/>
      </w:r>
      <w:r w:rsidRPr="00CF23C2">
        <w:rPr>
          <w:rFonts w:eastAsia="Calibri"/>
          <w:position w:val="-60"/>
        </w:rPr>
        <w:object w:dxaOrig="2460" w:dyaOrig="1660" w14:anchorId="3A0943BB">
          <v:shape id="_x0000_i1051" type="#_x0000_t75" style="width:122.5pt;height:82.75pt" o:ole="">
            <v:imagedata r:id="rId69" o:title=""/>
          </v:shape>
          <o:OLEObject Type="Embed" ProgID="Equation.DSMT4" ShapeID="_x0000_i1051" DrawAspect="Content" ObjectID="_1538894637" r:id="rId70"/>
        </w:object>
      </w:r>
      <w:r>
        <w:rPr>
          <w:rFonts w:eastAsia="Calibri"/>
        </w:rPr>
        <w:br/>
      </w:r>
      <w:r w:rsidRPr="00A202C4">
        <w:rPr>
          <w:rFonts w:eastAsia="Calibri"/>
        </w:rPr>
        <w:t>The maximum length of the new wire is 13.12 m, so the wire could be extended by 12 cm.</w:t>
      </w:r>
    </w:p>
    <w:p w14:paraId="3ED54E2F" w14:textId="6E64BBAA" w:rsidR="00954697" w:rsidRDefault="00954697" w:rsidP="00954697">
      <w:pPr>
        <w:pStyle w:val="Psectionresults"/>
      </w:pPr>
      <w:r>
        <w:t xml:space="preserve">Extended answer results: </w:t>
      </w:r>
      <w:r w:rsidR="00D04424">
        <w:t>16</w:t>
      </w:r>
    </w:p>
    <w:p w14:paraId="18252CFB" w14:textId="49F4B449" w:rsidR="00954697" w:rsidRDefault="008B2DDA" w:rsidP="00954697">
      <w:pPr>
        <w:pStyle w:val="Psectionresults"/>
      </w:pPr>
      <w:r>
        <w:t>TOTAL test results:</w:t>
      </w:r>
      <w:r w:rsidR="00954697">
        <w:t xml:space="preserve"> </w:t>
      </w:r>
      <w:r w:rsidR="00D04424">
        <w:t>48</w:t>
      </w:r>
    </w:p>
    <w:p w14:paraId="4CBE2D77" w14:textId="0BE1D82C" w:rsidR="00CF23C2" w:rsidRPr="00954697" w:rsidRDefault="00CF23C2" w:rsidP="00954697"/>
    <w:sectPr w:rsidR="00CF23C2" w:rsidRPr="00954697" w:rsidSect="00957E9E">
      <w:headerReference w:type="default" r:id="rId71"/>
      <w:footerReference w:type="default" r:id="rId72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942DDD" w14:textId="77777777" w:rsidR="00162FBB" w:rsidRDefault="00162FBB" w:rsidP="00B91E57">
      <w:r>
        <w:separator/>
      </w:r>
    </w:p>
  </w:endnote>
  <w:endnote w:type="continuationSeparator" w:id="0">
    <w:p w14:paraId="549AE4FE" w14:textId="77777777" w:rsidR="00162FBB" w:rsidRDefault="00162FBB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3391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677E0" w14:textId="77777777" w:rsidR="00162FBB" w:rsidRDefault="00162FBB" w:rsidP="00B91E57">
      <w:r>
        <w:separator/>
      </w:r>
    </w:p>
  </w:footnote>
  <w:footnote w:type="continuationSeparator" w:id="0">
    <w:p w14:paraId="07E6A21C" w14:textId="77777777" w:rsidR="00162FBB" w:rsidRDefault="00162FBB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6826B78A" w:rsidR="00AA7ED5" w:rsidRPr="002A06BD" w:rsidRDefault="002A06BD" w:rsidP="002A06BD">
    <w:pPr>
      <w:pStyle w:val="Pheadertext"/>
    </w:pPr>
    <w:r>
      <w:t>Pearson Mathematics 10–10A    Trigonometry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6AB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B84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68A14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CAA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8CBA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AE1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5AB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D8A1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E0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287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40ED7"/>
    <w:rsid w:val="0004378E"/>
    <w:rsid w:val="00052D5F"/>
    <w:rsid w:val="00057492"/>
    <w:rsid w:val="00062A9B"/>
    <w:rsid w:val="00062B27"/>
    <w:rsid w:val="00064993"/>
    <w:rsid w:val="00066722"/>
    <w:rsid w:val="00074D8B"/>
    <w:rsid w:val="0007558F"/>
    <w:rsid w:val="00076BF9"/>
    <w:rsid w:val="00082642"/>
    <w:rsid w:val="00082AD0"/>
    <w:rsid w:val="0009056A"/>
    <w:rsid w:val="000905D8"/>
    <w:rsid w:val="00090B15"/>
    <w:rsid w:val="00093DBE"/>
    <w:rsid w:val="00094B98"/>
    <w:rsid w:val="000A7F36"/>
    <w:rsid w:val="000B1576"/>
    <w:rsid w:val="000B5A9A"/>
    <w:rsid w:val="000C2002"/>
    <w:rsid w:val="000C4CB1"/>
    <w:rsid w:val="000C6C56"/>
    <w:rsid w:val="000E3B18"/>
    <w:rsid w:val="000F230F"/>
    <w:rsid w:val="000F52E2"/>
    <w:rsid w:val="00111D10"/>
    <w:rsid w:val="00114E72"/>
    <w:rsid w:val="001158EE"/>
    <w:rsid w:val="00121EAB"/>
    <w:rsid w:val="001249D4"/>
    <w:rsid w:val="00132BF6"/>
    <w:rsid w:val="00133398"/>
    <w:rsid w:val="00134F30"/>
    <w:rsid w:val="00136289"/>
    <w:rsid w:val="00153C7C"/>
    <w:rsid w:val="00160213"/>
    <w:rsid w:val="001605F8"/>
    <w:rsid w:val="00160C54"/>
    <w:rsid w:val="00162FBB"/>
    <w:rsid w:val="001752C8"/>
    <w:rsid w:val="00180D86"/>
    <w:rsid w:val="001A56FA"/>
    <w:rsid w:val="001B433F"/>
    <w:rsid w:val="001C4DB3"/>
    <w:rsid w:val="001D3912"/>
    <w:rsid w:val="001E5DE4"/>
    <w:rsid w:val="001E7C68"/>
    <w:rsid w:val="001F3D5E"/>
    <w:rsid w:val="00201EF5"/>
    <w:rsid w:val="00204A21"/>
    <w:rsid w:val="0022266F"/>
    <w:rsid w:val="00223001"/>
    <w:rsid w:val="002509BC"/>
    <w:rsid w:val="002635BA"/>
    <w:rsid w:val="00272CA1"/>
    <w:rsid w:val="0029660A"/>
    <w:rsid w:val="0029665F"/>
    <w:rsid w:val="002A06BD"/>
    <w:rsid w:val="002A61AB"/>
    <w:rsid w:val="002C0D5B"/>
    <w:rsid w:val="002C3C99"/>
    <w:rsid w:val="002C4959"/>
    <w:rsid w:val="002C5286"/>
    <w:rsid w:val="002D2E83"/>
    <w:rsid w:val="002E0784"/>
    <w:rsid w:val="002E154B"/>
    <w:rsid w:val="002E3707"/>
    <w:rsid w:val="00307A48"/>
    <w:rsid w:val="00307F32"/>
    <w:rsid w:val="00310AA9"/>
    <w:rsid w:val="00320D8E"/>
    <w:rsid w:val="00323197"/>
    <w:rsid w:val="00323AB7"/>
    <w:rsid w:val="003263E8"/>
    <w:rsid w:val="00334607"/>
    <w:rsid w:val="00335B72"/>
    <w:rsid w:val="00335FD1"/>
    <w:rsid w:val="003429B3"/>
    <w:rsid w:val="00345684"/>
    <w:rsid w:val="003564A0"/>
    <w:rsid w:val="003618B8"/>
    <w:rsid w:val="003624C0"/>
    <w:rsid w:val="00363DAC"/>
    <w:rsid w:val="003649A6"/>
    <w:rsid w:val="0036586D"/>
    <w:rsid w:val="00374306"/>
    <w:rsid w:val="00376745"/>
    <w:rsid w:val="00387433"/>
    <w:rsid w:val="0039270F"/>
    <w:rsid w:val="00393ADE"/>
    <w:rsid w:val="0039451A"/>
    <w:rsid w:val="003A6EA1"/>
    <w:rsid w:val="003B04AA"/>
    <w:rsid w:val="003B309F"/>
    <w:rsid w:val="003B3BBF"/>
    <w:rsid w:val="003C445D"/>
    <w:rsid w:val="003D01A4"/>
    <w:rsid w:val="003E3349"/>
    <w:rsid w:val="004066D1"/>
    <w:rsid w:val="00412093"/>
    <w:rsid w:val="00413A15"/>
    <w:rsid w:val="00415779"/>
    <w:rsid w:val="00415B22"/>
    <w:rsid w:val="004161B6"/>
    <w:rsid w:val="00420B07"/>
    <w:rsid w:val="0043227F"/>
    <w:rsid w:val="00452041"/>
    <w:rsid w:val="004522C0"/>
    <w:rsid w:val="00456CE0"/>
    <w:rsid w:val="00457310"/>
    <w:rsid w:val="0046226B"/>
    <w:rsid w:val="00464A71"/>
    <w:rsid w:val="00472CCA"/>
    <w:rsid w:val="004749DE"/>
    <w:rsid w:val="0048344D"/>
    <w:rsid w:val="00485A37"/>
    <w:rsid w:val="004A1C99"/>
    <w:rsid w:val="004A3BE6"/>
    <w:rsid w:val="004A5DD5"/>
    <w:rsid w:val="004A5FF3"/>
    <w:rsid w:val="004B7FD4"/>
    <w:rsid w:val="004C23FF"/>
    <w:rsid w:val="004C5E1E"/>
    <w:rsid w:val="004D01B5"/>
    <w:rsid w:val="004D24DE"/>
    <w:rsid w:val="004D3645"/>
    <w:rsid w:val="004F03F0"/>
    <w:rsid w:val="004F5839"/>
    <w:rsid w:val="004F59F5"/>
    <w:rsid w:val="0050100E"/>
    <w:rsid w:val="005067E7"/>
    <w:rsid w:val="00520E7B"/>
    <w:rsid w:val="0052478A"/>
    <w:rsid w:val="0052656A"/>
    <w:rsid w:val="00526835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3E8"/>
    <w:rsid w:val="005A07A0"/>
    <w:rsid w:val="005A080D"/>
    <w:rsid w:val="005A6C19"/>
    <w:rsid w:val="005C1799"/>
    <w:rsid w:val="005C2DB7"/>
    <w:rsid w:val="005C6EE5"/>
    <w:rsid w:val="005D39B0"/>
    <w:rsid w:val="005D5ADB"/>
    <w:rsid w:val="005D5BBD"/>
    <w:rsid w:val="005E5311"/>
    <w:rsid w:val="005E7708"/>
    <w:rsid w:val="006045D9"/>
    <w:rsid w:val="00604D55"/>
    <w:rsid w:val="00606690"/>
    <w:rsid w:val="0060765D"/>
    <w:rsid w:val="00607F60"/>
    <w:rsid w:val="00617BEA"/>
    <w:rsid w:val="006315DD"/>
    <w:rsid w:val="00652264"/>
    <w:rsid w:val="00652315"/>
    <w:rsid w:val="00665AA1"/>
    <w:rsid w:val="0066782B"/>
    <w:rsid w:val="006A6278"/>
    <w:rsid w:val="006B2DF9"/>
    <w:rsid w:val="006B38D2"/>
    <w:rsid w:val="006C4B2F"/>
    <w:rsid w:val="006D6A33"/>
    <w:rsid w:val="006D6A60"/>
    <w:rsid w:val="006D6B75"/>
    <w:rsid w:val="006E28FE"/>
    <w:rsid w:val="006E6CBD"/>
    <w:rsid w:val="006E7B52"/>
    <w:rsid w:val="006F1053"/>
    <w:rsid w:val="006F2BB6"/>
    <w:rsid w:val="006F45A0"/>
    <w:rsid w:val="006F48EB"/>
    <w:rsid w:val="0070464D"/>
    <w:rsid w:val="007048EC"/>
    <w:rsid w:val="00705331"/>
    <w:rsid w:val="00713EAF"/>
    <w:rsid w:val="00715815"/>
    <w:rsid w:val="00722B45"/>
    <w:rsid w:val="007313E8"/>
    <w:rsid w:val="00732B3C"/>
    <w:rsid w:val="00740E1C"/>
    <w:rsid w:val="00751156"/>
    <w:rsid w:val="00753858"/>
    <w:rsid w:val="00764B22"/>
    <w:rsid w:val="007701CE"/>
    <w:rsid w:val="007721B9"/>
    <w:rsid w:val="00775F8D"/>
    <w:rsid w:val="00780947"/>
    <w:rsid w:val="00781345"/>
    <w:rsid w:val="00796A94"/>
    <w:rsid w:val="007A1A60"/>
    <w:rsid w:val="007B7545"/>
    <w:rsid w:val="007C05E1"/>
    <w:rsid w:val="007D4058"/>
    <w:rsid w:val="007E0DE1"/>
    <w:rsid w:val="00814B1B"/>
    <w:rsid w:val="00817AEB"/>
    <w:rsid w:val="008226DD"/>
    <w:rsid w:val="00823BB8"/>
    <w:rsid w:val="008266C5"/>
    <w:rsid w:val="00830A8D"/>
    <w:rsid w:val="0083391A"/>
    <w:rsid w:val="00842378"/>
    <w:rsid w:val="008453BA"/>
    <w:rsid w:val="00851029"/>
    <w:rsid w:val="00851ABA"/>
    <w:rsid w:val="0085608B"/>
    <w:rsid w:val="00857E45"/>
    <w:rsid w:val="00862B36"/>
    <w:rsid w:val="00872A57"/>
    <w:rsid w:val="008807F5"/>
    <w:rsid w:val="00883D65"/>
    <w:rsid w:val="00887F5C"/>
    <w:rsid w:val="008A2708"/>
    <w:rsid w:val="008A3F56"/>
    <w:rsid w:val="008B2DDA"/>
    <w:rsid w:val="008B5DC2"/>
    <w:rsid w:val="008C44CE"/>
    <w:rsid w:val="008D3E39"/>
    <w:rsid w:val="008E3A48"/>
    <w:rsid w:val="008F0DDC"/>
    <w:rsid w:val="008F0EC6"/>
    <w:rsid w:val="0090017E"/>
    <w:rsid w:val="009023C1"/>
    <w:rsid w:val="009060E7"/>
    <w:rsid w:val="00906CA5"/>
    <w:rsid w:val="00912838"/>
    <w:rsid w:val="00913906"/>
    <w:rsid w:val="00916D1B"/>
    <w:rsid w:val="0091733C"/>
    <w:rsid w:val="0092625F"/>
    <w:rsid w:val="009303E1"/>
    <w:rsid w:val="00934CAB"/>
    <w:rsid w:val="00935B41"/>
    <w:rsid w:val="0093734D"/>
    <w:rsid w:val="00937AA1"/>
    <w:rsid w:val="009437F9"/>
    <w:rsid w:val="009461B8"/>
    <w:rsid w:val="00950265"/>
    <w:rsid w:val="00950FFA"/>
    <w:rsid w:val="00954697"/>
    <w:rsid w:val="00957E9E"/>
    <w:rsid w:val="00962392"/>
    <w:rsid w:val="00976D13"/>
    <w:rsid w:val="009841D7"/>
    <w:rsid w:val="009A0F3C"/>
    <w:rsid w:val="009A776D"/>
    <w:rsid w:val="009B1361"/>
    <w:rsid w:val="009C1F04"/>
    <w:rsid w:val="009C3377"/>
    <w:rsid w:val="009C5F6B"/>
    <w:rsid w:val="009D03D9"/>
    <w:rsid w:val="009F2FC5"/>
    <w:rsid w:val="00A17287"/>
    <w:rsid w:val="00A215AF"/>
    <w:rsid w:val="00A23B04"/>
    <w:rsid w:val="00A23D25"/>
    <w:rsid w:val="00A26502"/>
    <w:rsid w:val="00A35659"/>
    <w:rsid w:val="00A37631"/>
    <w:rsid w:val="00A450C7"/>
    <w:rsid w:val="00A5299B"/>
    <w:rsid w:val="00A609BB"/>
    <w:rsid w:val="00A61D4A"/>
    <w:rsid w:val="00A66E55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D028C"/>
    <w:rsid w:val="00AD2442"/>
    <w:rsid w:val="00AD4FD5"/>
    <w:rsid w:val="00AE3D80"/>
    <w:rsid w:val="00AF0894"/>
    <w:rsid w:val="00AF0F2C"/>
    <w:rsid w:val="00AF5384"/>
    <w:rsid w:val="00B0166C"/>
    <w:rsid w:val="00B11C16"/>
    <w:rsid w:val="00B12113"/>
    <w:rsid w:val="00B13718"/>
    <w:rsid w:val="00B21505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7386C"/>
    <w:rsid w:val="00B80E51"/>
    <w:rsid w:val="00B80E6D"/>
    <w:rsid w:val="00B86D7F"/>
    <w:rsid w:val="00B91091"/>
    <w:rsid w:val="00B91E57"/>
    <w:rsid w:val="00BA5231"/>
    <w:rsid w:val="00BB3052"/>
    <w:rsid w:val="00BB4101"/>
    <w:rsid w:val="00BB572C"/>
    <w:rsid w:val="00BB745A"/>
    <w:rsid w:val="00BB7A96"/>
    <w:rsid w:val="00BC28AD"/>
    <w:rsid w:val="00BC6BC7"/>
    <w:rsid w:val="00BD08D5"/>
    <w:rsid w:val="00BD26E7"/>
    <w:rsid w:val="00BD7DA3"/>
    <w:rsid w:val="00BF14C7"/>
    <w:rsid w:val="00BF58C2"/>
    <w:rsid w:val="00BF678B"/>
    <w:rsid w:val="00C10D76"/>
    <w:rsid w:val="00C111F0"/>
    <w:rsid w:val="00C13F88"/>
    <w:rsid w:val="00C15226"/>
    <w:rsid w:val="00C163CD"/>
    <w:rsid w:val="00C166E6"/>
    <w:rsid w:val="00C1714A"/>
    <w:rsid w:val="00C227ED"/>
    <w:rsid w:val="00C26E7A"/>
    <w:rsid w:val="00C37B1E"/>
    <w:rsid w:val="00C41B73"/>
    <w:rsid w:val="00C5054A"/>
    <w:rsid w:val="00C50C69"/>
    <w:rsid w:val="00C51718"/>
    <w:rsid w:val="00C522B4"/>
    <w:rsid w:val="00C52650"/>
    <w:rsid w:val="00C56D83"/>
    <w:rsid w:val="00C75F4E"/>
    <w:rsid w:val="00C80BDE"/>
    <w:rsid w:val="00C9254A"/>
    <w:rsid w:val="00CA6F9E"/>
    <w:rsid w:val="00CB3D6D"/>
    <w:rsid w:val="00CC0D68"/>
    <w:rsid w:val="00CC6FFF"/>
    <w:rsid w:val="00CC7D1F"/>
    <w:rsid w:val="00CD00EA"/>
    <w:rsid w:val="00CE2DDA"/>
    <w:rsid w:val="00CF0C64"/>
    <w:rsid w:val="00CF23C2"/>
    <w:rsid w:val="00CF3C65"/>
    <w:rsid w:val="00CF4C57"/>
    <w:rsid w:val="00D01C11"/>
    <w:rsid w:val="00D027D6"/>
    <w:rsid w:val="00D03976"/>
    <w:rsid w:val="00D04424"/>
    <w:rsid w:val="00D169AD"/>
    <w:rsid w:val="00D306C4"/>
    <w:rsid w:val="00D43956"/>
    <w:rsid w:val="00D45D65"/>
    <w:rsid w:val="00D460A5"/>
    <w:rsid w:val="00D476C7"/>
    <w:rsid w:val="00D50DA9"/>
    <w:rsid w:val="00D5254C"/>
    <w:rsid w:val="00D527CC"/>
    <w:rsid w:val="00D5788E"/>
    <w:rsid w:val="00D62159"/>
    <w:rsid w:val="00D6673C"/>
    <w:rsid w:val="00D747CC"/>
    <w:rsid w:val="00D817B5"/>
    <w:rsid w:val="00D83536"/>
    <w:rsid w:val="00D90F7E"/>
    <w:rsid w:val="00D94C52"/>
    <w:rsid w:val="00DA3BBA"/>
    <w:rsid w:val="00DA6D73"/>
    <w:rsid w:val="00DB2FDA"/>
    <w:rsid w:val="00DD25FC"/>
    <w:rsid w:val="00DE113C"/>
    <w:rsid w:val="00DE11D7"/>
    <w:rsid w:val="00DE3994"/>
    <w:rsid w:val="00DE45D5"/>
    <w:rsid w:val="00DE576D"/>
    <w:rsid w:val="00DE67DE"/>
    <w:rsid w:val="00E01186"/>
    <w:rsid w:val="00E01B2A"/>
    <w:rsid w:val="00E021E4"/>
    <w:rsid w:val="00E02483"/>
    <w:rsid w:val="00E02C5B"/>
    <w:rsid w:val="00E10D96"/>
    <w:rsid w:val="00E12A8E"/>
    <w:rsid w:val="00E16138"/>
    <w:rsid w:val="00E2498A"/>
    <w:rsid w:val="00E259BD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2C13"/>
    <w:rsid w:val="00E939F1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598F"/>
    <w:rsid w:val="00F16CD2"/>
    <w:rsid w:val="00F24B10"/>
    <w:rsid w:val="00F25B2A"/>
    <w:rsid w:val="00F279DF"/>
    <w:rsid w:val="00F30F03"/>
    <w:rsid w:val="00F31F84"/>
    <w:rsid w:val="00F41913"/>
    <w:rsid w:val="00F45CC1"/>
    <w:rsid w:val="00F5599A"/>
    <w:rsid w:val="00F80273"/>
    <w:rsid w:val="00F83A06"/>
    <w:rsid w:val="00F93270"/>
    <w:rsid w:val="00FA71CA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C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D0442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D0442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912838"/>
    <w:rPr>
      <w:position w:val="-10"/>
      <w:sz w:val="20"/>
      <w:szCs w:val="20"/>
    </w:rPr>
  </w:style>
  <w:style w:type="paragraph" w:customStyle="1" w:styleId="PQuestionheadingmcanswer">
    <w:name w:val="P: Question heading mc (answer)"/>
    <w:basedOn w:val="Pquestionheadingmc1stafterhead"/>
    <w:qFormat/>
    <w:rsid w:val="00CF23C2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954697"/>
    <w:rPr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954697"/>
    <w:rPr>
      <w:vertAlign w:val="subscript"/>
    </w:rPr>
  </w:style>
  <w:style w:type="paragraph" w:customStyle="1" w:styleId="PNotetodesigner">
    <w:name w:val="P: Note to designer"/>
    <w:basedOn w:val="Normal"/>
    <w:qFormat/>
    <w:rsid w:val="00954697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C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D0442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D0442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912838"/>
    <w:rPr>
      <w:position w:val="-10"/>
      <w:sz w:val="20"/>
      <w:szCs w:val="20"/>
    </w:rPr>
  </w:style>
  <w:style w:type="paragraph" w:customStyle="1" w:styleId="PQuestionheadingmcanswer">
    <w:name w:val="P: Question heading mc (answer)"/>
    <w:basedOn w:val="Pquestionheadingmc1stafterhead"/>
    <w:qFormat/>
    <w:rsid w:val="00CF23C2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954697"/>
    <w:rPr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954697"/>
    <w:rPr>
      <w:vertAlign w:val="subscript"/>
    </w:rPr>
  </w:style>
  <w:style w:type="paragraph" w:customStyle="1" w:styleId="PNotetodesigner">
    <w:name w:val="P: Note to designer"/>
    <w:basedOn w:val="Normal"/>
    <w:qFormat/>
    <w:rsid w:val="00954697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21" Type="http://schemas.microsoft.com/office/2007/relationships/hdphoto" Target="media/hdphoto2.wdp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6.bin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jpeg"/><Relationship Id="rId37" Type="http://schemas.openxmlformats.org/officeDocument/2006/relationships/oleObject" Target="embeddings/oleObject12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7.wmf"/><Relationship Id="rId66" Type="http://schemas.openxmlformats.org/officeDocument/2006/relationships/oleObject" Target="embeddings/oleObject25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61" Type="http://schemas.openxmlformats.org/officeDocument/2006/relationships/image" Target="media/image29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image" Target="media/image24.wmf"/><Relationship Id="rId60" Type="http://schemas.openxmlformats.org/officeDocument/2006/relationships/image" Target="media/image28.jpeg"/><Relationship Id="rId65" Type="http://schemas.openxmlformats.org/officeDocument/2006/relationships/image" Target="media/image31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4.bin"/><Relationship Id="rId69" Type="http://schemas.openxmlformats.org/officeDocument/2006/relationships/image" Target="media/image33.wmf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72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microsoft.com/office/2007/relationships/hdphoto" Target="media/hdphoto3.wdp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2.bin"/><Relationship Id="rId67" Type="http://schemas.openxmlformats.org/officeDocument/2006/relationships/image" Target="media/image32.wmf"/><Relationship Id="rId20" Type="http://schemas.openxmlformats.org/officeDocument/2006/relationships/image" Target="media/image7.jpeg"/><Relationship Id="rId41" Type="http://schemas.openxmlformats.org/officeDocument/2006/relationships/oleObject" Target="embeddings/oleObject14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91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130</cp:revision>
  <cp:lastPrinted>2016-07-15T04:27:00Z</cp:lastPrinted>
  <dcterms:created xsi:type="dcterms:W3CDTF">2016-07-25T04:53:00Z</dcterms:created>
  <dcterms:modified xsi:type="dcterms:W3CDTF">2016-10-24T22:57:00Z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