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116E1" w14:textId="19BD6C5F" w:rsidR="00387903" w:rsidRDefault="00387903" w:rsidP="00387903">
      <w:pPr>
        <w:pStyle w:val="Psectionheading"/>
      </w:pPr>
      <w:r>
        <w:t>Multiple-choice section</w:t>
      </w:r>
      <w:r w:rsidR="00C315B2">
        <w:t xml:space="preserve"> – choose the correct answer</w:t>
      </w:r>
      <w:bookmarkStart w:id="0" w:name="_GoBack"/>
      <w:bookmarkEnd w:id="0"/>
    </w:p>
    <w:p w14:paraId="2250ADDC" w14:textId="77777777" w:rsidR="00387903" w:rsidRDefault="00387903" w:rsidP="00387903">
      <w:pPr>
        <w:pStyle w:val="Pquestionheadingmc1stafterhead"/>
      </w:pPr>
      <w:r w:rsidRPr="00F16CD2">
        <w:t>Question 1</w:t>
      </w:r>
      <w:r w:rsidRPr="00F16CD2">
        <w:tab/>
        <w:t>[</w:t>
      </w:r>
      <w:r>
        <w:t>6</w:t>
      </w:r>
      <w:r w:rsidRPr="00F16CD2">
        <w:t>.1]</w:t>
      </w:r>
    </w:p>
    <w:p w14:paraId="0C2A98C8" w14:textId="77777777" w:rsidR="00387903" w:rsidRPr="006D1DD1" w:rsidRDefault="00387903" w:rsidP="00387903">
      <w:pPr>
        <w:pStyle w:val="Pquestiontextmainstem"/>
      </w:pPr>
      <w:r>
        <w:sym w:font="Symbol" w:char="F066"/>
      </w:r>
      <w:r w:rsidRPr="00116FFD">
        <w:t xml:space="preserve"> </w:t>
      </w:r>
      <w:r w:rsidRPr="006D1DD1">
        <w:t>and</w:t>
      </w:r>
      <w:r>
        <w:t xml:space="preserve"> </w:t>
      </w:r>
      <w:r>
        <w:sym w:font="Symbol" w:char="F071"/>
      </w:r>
      <w:r>
        <w:t xml:space="preserve"> </w:t>
      </w:r>
      <w:r w:rsidRPr="006D1DD1">
        <w:t>are the two non-right angles in a triangle. If</w:t>
      </w:r>
      <w:r>
        <w:t xml:space="preserve"> sin</w:t>
      </w:r>
      <w:r w:rsidRPr="000909CA">
        <w:t>(</w:t>
      </w:r>
      <w:r w:rsidRPr="000909CA">
        <w:sym w:font="Symbol" w:char="F066"/>
      </w:r>
      <w:r w:rsidRPr="000909CA">
        <w:t>) =</w:t>
      </w:r>
      <w:r w:rsidRPr="000909CA">
        <w:rPr>
          <w:position w:val="-24"/>
        </w:rPr>
        <w:object w:dxaOrig="240" w:dyaOrig="640" w14:anchorId="498F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32.3pt" o:ole="">
            <v:imagedata r:id="rId8" o:title=""/>
          </v:shape>
          <o:OLEObject Type="Embed" ProgID="Equation.DSMT4" ShapeID="_x0000_i1025" DrawAspect="Content" ObjectID="_1538895615" r:id="rId9"/>
        </w:object>
      </w:r>
      <w:r w:rsidRPr="000909CA">
        <w:t xml:space="preserve"> and tan(</w:t>
      </w:r>
      <w:r w:rsidRPr="000909CA">
        <w:sym w:font="Symbol" w:char="F071"/>
      </w:r>
      <w:r w:rsidRPr="000909CA">
        <w:t xml:space="preserve">) = </w:t>
      </w:r>
      <w:r w:rsidRPr="000909CA">
        <w:rPr>
          <w:position w:val="-24"/>
        </w:rPr>
        <w:object w:dxaOrig="240" w:dyaOrig="640" w14:anchorId="2B2AB66A">
          <v:shape id="_x0000_i1026" type="#_x0000_t75" style="width:12.4pt;height:32.3pt" o:ole="">
            <v:imagedata r:id="rId10" o:title=""/>
          </v:shape>
          <o:OLEObject Type="Embed" ProgID="Equation.DSMT4" ShapeID="_x0000_i1026" DrawAspect="Content" ObjectID="_1538895616" r:id="rId11"/>
        </w:object>
      </w:r>
      <w:r w:rsidRPr="000909CA">
        <w:t>, then</w:t>
      </w:r>
      <w:r w:rsidRPr="006D1DD1">
        <w:t xml:space="preserve"> </w:t>
      </w:r>
      <w:r w:rsidRPr="00116FFD">
        <w:t>tan(</w:t>
      </w:r>
      <w:r w:rsidRPr="00116FFD">
        <w:sym w:font="Symbol" w:char="F071"/>
      </w:r>
      <w:r w:rsidRPr="00116FFD">
        <w:t>)</w:t>
      </w:r>
      <w:r>
        <w:t xml:space="preserve"> </w:t>
      </w:r>
      <w:r>
        <w:sym w:font="Symbol" w:char="F0B4"/>
      </w:r>
      <w:r>
        <w:t xml:space="preserve"> sin(</w:t>
      </w:r>
      <w:r>
        <w:sym w:font="Symbol" w:char="F066"/>
      </w:r>
      <w:r>
        <w:t>)</w:t>
      </w:r>
      <w:r w:rsidRPr="00FA5C18">
        <w:t xml:space="preserve"> </w:t>
      </w:r>
      <w:r w:rsidRPr="006D1DD1">
        <w:t>is:</w:t>
      </w:r>
    </w:p>
    <w:p w14:paraId="5933EB8C" w14:textId="16D6F714" w:rsidR="00387903" w:rsidRDefault="00387903" w:rsidP="00387903">
      <w:pPr>
        <w:pStyle w:val="Pquestiontextmcqoptions"/>
      </w:pPr>
      <w:r w:rsidRPr="00F86633">
        <w:rPr>
          <w:rStyle w:val="Cquestionpartlabelbold"/>
        </w:rPr>
        <w:t>A</w:t>
      </w:r>
      <w:r w:rsidR="008050BA">
        <w:tab/>
      </w:r>
      <w:r w:rsidR="000F498B" w:rsidRPr="000909CA">
        <w:rPr>
          <w:position w:val="-24"/>
        </w:rPr>
        <w:object w:dxaOrig="220" w:dyaOrig="620" w14:anchorId="2186FD66">
          <v:shape id="_x0000_i1027" type="#_x0000_t75" style="width:11.15pt;height:31.05pt" o:ole="">
            <v:imagedata r:id="rId12" o:title=""/>
          </v:shape>
          <o:OLEObject Type="Embed" ProgID="Equation.DSMT4" ShapeID="_x0000_i1027" DrawAspect="Content" ObjectID="_1538895617" r:id="rId13"/>
        </w:object>
      </w:r>
      <w:r w:rsidRPr="006D1DD1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B</w:t>
      </w:r>
      <w:r w:rsidR="008050BA">
        <w:tab/>
      </w:r>
      <w:r w:rsidR="000F498B" w:rsidRPr="000909CA">
        <w:rPr>
          <w:position w:val="-24"/>
        </w:rPr>
        <w:object w:dxaOrig="240" w:dyaOrig="620" w14:anchorId="5CA24437">
          <v:shape id="_x0000_i1028" type="#_x0000_t75" style="width:12.4pt;height:31.05pt" o:ole="">
            <v:imagedata r:id="rId14" o:title=""/>
          </v:shape>
          <o:OLEObject Type="Embed" ProgID="Equation.DSMT4" ShapeID="_x0000_i1028" DrawAspect="Content" ObjectID="_1538895618" r:id="rId15"/>
        </w:object>
      </w:r>
      <w:r w:rsidRPr="006D1DD1">
        <w:t xml:space="preserve">  </w:t>
      </w:r>
      <w:r w:rsidRPr="006D1DD1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C</w:t>
      </w:r>
      <w:r w:rsidR="008050BA">
        <w:tab/>
      </w:r>
      <w:r w:rsidR="000F498B" w:rsidRPr="000909CA">
        <w:rPr>
          <w:position w:val="-24"/>
        </w:rPr>
        <w:object w:dxaOrig="240" w:dyaOrig="620" w14:anchorId="4C9BD7B7">
          <v:shape id="_x0000_i1029" type="#_x0000_t75" style="width:12.4pt;height:31.05pt" o:ole="">
            <v:imagedata r:id="rId16" o:title=""/>
          </v:shape>
          <o:OLEObject Type="Embed" ProgID="Equation.DSMT4" ShapeID="_x0000_i1029" DrawAspect="Content" ObjectID="_1538895619" r:id="rId17"/>
        </w:object>
      </w:r>
      <w:r w:rsidRPr="006D1DD1">
        <w:t xml:space="preserve"> </w:t>
      </w:r>
      <w:r w:rsidRPr="006D1DD1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D</w:t>
      </w:r>
      <w:r w:rsidR="008050BA">
        <w:tab/>
      </w:r>
      <w:r w:rsidR="000F498B" w:rsidRPr="000909CA">
        <w:rPr>
          <w:position w:val="-24"/>
        </w:rPr>
        <w:object w:dxaOrig="240" w:dyaOrig="620" w14:anchorId="66C0143F">
          <v:shape id="_x0000_i1030" type="#_x0000_t75" style="width:12.4pt;height:31.05pt" o:ole="">
            <v:imagedata r:id="rId18" o:title=""/>
          </v:shape>
          <o:OLEObject Type="Embed" ProgID="Equation.DSMT4" ShapeID="_x0000_i1030" DrawAspect="Content" ObjectID="_1538895620" r:id="rId19"/>
        </w:object>
      </w:r>
    </w:p>
    <w:p w14:paraId="37E05139" w14:textId="334294F2" w:rsidR="00387903" w:rsidRPr="006D1DD1" w:rsidRDefault="00387903" w:rsidP="00387903">
      <w:pPr>
        <w:pStyle w:val="Pquestionheadingmc"/>
      </w:pPr>
      <w:r>
        <w:t>Question 2</w:t>
      </w:r>
      <w:r>
        <w:tab/>
      </w:r>
      <w:r w:rsidR="008050BA">
        <w:t>[</w:t>
      </w:r>
      <w:r>
        <w:t>6.</w:t>
      </w:r>
      <w:r w:rsidRPr="006D1DD1">
        <w:t>1</w:t>
      </w:r>
      <w:r w:rsidR="008050BA">
        <w:t>]</w:t>
      </w:r>
    </w:p>
    <w:p w14:paraId="3398B8BF" w14:textId="77777777" w:rsidR="00387903" w:rsidRDefault="00387903" w:rsidP="00387903">
      <w:pPr>
        <w:pStyle w:val="Pquestiontextmainstem"/>
        <w:rPr>
          <w:rFonts w:eastAsia="Calibri"/>
        </w:rPr>
      </w:pPr>
      <w:r w:rsidRPr="006D1DD1">
        <w:t xml:space="preserve">If </w:t>
      </w:r>
      <w:r>
        <w:rPr>
          <w:rFonts w:eastAsia="Calibri"/>
        </w:rPr>
        <w:t>sin(</w:t>
      </w:r>
      <w:r w:rsidRPr="006D1DD1">
        <w:rPr>
          <w:rFonts w:eastAsia="Calibri"/>
        </w:rPr>
        <w:t>θ</w:t>
      </w:r>
      <w:r>
        <w:rPr>
          <w:rFonts w:eastAsia="Calibri"/>
        </w:rPr>
        <w:t>)</w:t>
      </w:r>
      <w:r w:rsidRPr="006D1DD1">
        <w:rPr>
          <w:rFonts w:eastAsia="Calibri"/>
        </w:rPr>
        <w:t xml:space="preserve"> = 0.8</w:t>
      </w:r>
      <w:r>
        <w:rPr>
          <w:rFonts w:eastAsia="Calibri"/>
        </w:rPr>
        <w:t xml:space="preserve"> </w:t>
      </w:r>
      <w:r w:rsidRPr="006D1DD1">
        <w:t>then</w:t>
      </w:r>
      <w:r>
        <w:t xml:space="preserve"> </w:t>
      </w:r>
      <w:r>
        <w:rPr>
          <w:rFonts w:eastAsia="Calibri"/>
        </w:rPr>
        <w:t>sin(2</w:t>
      </w:r>
      <w:r w:rsidRPr="006D1DD1">
        <w:rPr>
          <w:rFonts w:eastAsia="Calibri"/>
        </w:rPr>
        <w:t>θ</w:t>
      </w:r>
      <w:r>
        <w:rPr>
          <w:rFonts w:eastAsia="Calibri"/>
        </w:rPr>
        <w:t>)</w:t>
      </w:r>
      <w:r w:rsidRPr="006D1DD1">
        <w:rPr>
          <w:rFonts w:eastAsia="Calibri"/>
        </w:rPr>
        <w:t xml:space="preserve"> </w:t>
      </w:r>
      <w:r w:rsidRPr="006D1DD1">
        <w:t>is:</w:t>
      </w:r>
    </w:p>
    <w:p w14:paraId="04F44458" w14:textId="256ED278" w:rsidR="00387903" w:rsidRPr="006D1DD1" w:rsidRDefault="00387903" w:rsidP="00387903">
      <w:pPr>
        <w:pStyle w:val="Pquestiontextmcqoptions"/>
      </w:pPr>
      <w:r w:rsidRPr="006D1DD1">
        <w:rPr>
          <w:b/>
        </w:rPr>
        <w:t>A</w:t>
      </w:r>
      <w:r w:rsidR="008050BA">
        <w:tab/>
      </w:r>
      <w:r w:rsidRPr="006D1DD1">
        <w:t>0.82</w:t>
      </w:r>
      <w:r w:rsidRPr="006D1DD1">
        <w:tab/>
        <w:t xml:space="preserve"> </w:t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6D1DD1">
        <w:rPr>
          <w:b/>
        </w:rPr>
        <w:t>B</w:t>
      </w:r>
      <w:r w:rsidR="008050BA">
        <w:tab/>
      </w:r>
      <w:r w:rsidRPr="006D1DD1">
        <w:t>0.96</w:t>
      </w:r>
      <w:r w:rsidRPr="006D1DD1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6D1DD1">
        <w:rPr>
          <w:b/>
        </w:rPr>
        <w:t>C</w:t>
      </w:r>
      <w:r w:rsidR="008050BA">
        <w:tab/>
      </w:r>
      <w:r w:rsidRPr="006D1DD1">
        <w:t xml:space="preserve">0.63 </w:t>
      </w:r>
      <w:r w:rsidR="008050BA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6D1DD1">
        <w:tab/>
      </w:r>
      <w:r w:rsidRPr="006D1DD1">
        <w:rPr>
          <w:b/>
        </w:rPr>
        <w:t>D</w:t>
      </w:r>
      <w:r w:rsidR="008050BA">
        <w:tab/>
      </w:r>
      <w:r w:rsidRPr="006D1DD1">
        <w:t>0.47</w:t>
      </w:r>
    </w:p>
    <w:p w14:paraId="29EE85FD" w14:textId="2F8A2AEC" w:rsidR="00387903" w:rsidRPr="006D1DD1" w:rsidRDefault="00387903" w:rsidP="00387903">
      <w:pPr>
        <w:pStyle w:val="Pquestionheadingmc"/>
      </w:pPr>
      <w:r w:rsidRPr="006D1DD1">
        <w:t>Question 3</w:t>
      </w:r>
      <w:r w:rsidRPr="006D1DD1">
        <w:tab/>
      </w:r>
      <w:r w:rsidR="008050BA">
        <w:t>[</w:t>
      </w:r>
      <w:r>
        <w:t>6.</w:t>
      </w:r>
      <w:r w:rsidRPr="006D1DD1">
        <w:t>2</w:t>
      </w:r>
      <w:r w:rsidR="008050BA">
        <w:t>]</w:t>
      </w:r>
    </w:p>
    <w:p w14:paraId="3E970038" w14:textId="77777777" w:rsidR="00387903" w:rsidRDefault="00387903" w:rsidP="00387903">
      <w:pPr>
        <w:pStyle w:val="Pquestiontextmainstem"/>
      </w:pPr>
      <w:r w:rsidRPr="006D1DD1">
        <w:t xml:space="preserve">The value of </w:t>
      </w:r>
      <w:r w:rsidRPr="00FA5C18">
        <w:rPr>
          <w:rStyle w:val="Cmathsexpressions"/>
        </w:rPr>
        <w:t xml:space="preserve">x </w:t>
      </w:r>
      <w:r w:rsidRPr="006D1DD1">
        <w:t xml:space="preserve">is: </w:t>
      </w:r>
    </w:p>
    <w:p w14:paraId="29E8CBCB" w14:textId="66289F34" w:rsidR="00387903" w:rsidRDefault="00B66391" w:rsidP="00387903">
      <w:pPr>
        <w:tabs>
          <w:tab w:val="left" w:pos="993"/>
          <w:tab w:val="left" w:pos="1985"/>
          <w:tab w:val="left" w:pos="2977"/>
          <w:tab w:val="left" w:pos="4253"/>
          <w:tab w:val="right" w:pos="9213"/>
        </w:tabs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0814109" wp14:editId="0BC38096">
            <wp:extent cx="1066800" cy="62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AT_01.jp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8E3E" w14:textId="77777777" w:rsidR="00B66391" w:rsidRDefault="00B66391" w:rsidP="00387903">
      <w:pPr>
        <w:tabs>
          <w:tab w:val="left" w:pos="993"/>
          <w:tab w:val="left" w:pos="1985"/>
          <w:tab w:val="left" w:pos="2977"/>
          <w:tab w:val="left" w:pos="4253"/>
          <w:tab w:val="right" w:pos="9213"/>
        </w:tabs>
        <w:rPr>
          <w:b/>
          <w:sz w:val="20"/>
          <w:szCs w:val="20"/>
        </w:rPr>
      </w:pPr>
    </w:p>
    <w:p w14:paraId="1F838E64" w14:textId="46652433" w:rsidR="00387903" w:rsidRDefault="00387903" w:rsidP="00387903">
      <w:pPr>
        <w:pStyle w:val="Pquestiontextmcqoptions"/>
      </w:pPr>
      <w:r w:rsidRPr="00F86633">
        <w:rPr>
          <w:rStyle w:val="Cquestionpartlabelbold"/>
        </w:rPr>
        <w:t>A</w:t>
      </w:r>
      <w:r w:rsidR="008050BA">
        <w:tab/>
      </w:r>
      <w:r w:rsidRPr="006D1DD1">
        <w:t>13.04</w:t>
      </w:r>
      <w:r w:rsidRPr="006D1DD1">
        <w:tab/>
      </w:r>
      <w:r w:rsidR="008050BA">
        <w:tab/>
      </w:r>
      <w:r w:rsidR="008050BA">
        <w:tab/>
      </w:r>
      <w:r w:rsidRPr="006D1DD1">
        <w:tab/>
      </w:r>
      <w:r w:rsidR="008050BA">
        <w:tab/>
      </w:r>
      <w:r w:rsidRPr="00F86633">
        <w:rPr>
          <w:rStyle w:val="Cquestionpartlabelbold"/>
        </w:rPr>
        <w:t>B</w:t>
      </w:r>
      <w:r w:rsidR="008050BA">
        <w:tab/>
        <w:t>12.95</w:t>
      </w:r>
      <w:r w:rsidR="008050BA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C</w:t>
      </w:r>
      <w:r w:rsidR="008050BA">
        <w:tab/>
      </w:r>
      <w:r w:rsidRPr="006D1DD1">
        <w:t>10.32</w:t>
      </w:r>
      <w:r w:rsidRPr="006D1DD1">
        <w:tab/>
      </w:r>
      <w:r w:rsidRPr="006D1DD1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D</w:t>
      </w:r>
      <w:r w:rsidR="008050BA">
        <w:tab/>
      </w:r>
      <w:r w:rsidRPr="006D1DD1">
        <w:t>11.06</w:t>
      </w:r>
    </w:p>
    <w:p w14:paraId="14FA64AD" w14:textId="1613568A" w:rsidR="00387903" w:rsidRPr="006D1DD1" w:rsidRDefault="00387903" w:rsidP="00387903">
      <w:pPr>
        <w:pStyle w:val="Pquestionheadingmc"/>
      </w:pPr>
      <w:r w:rsidRPr="006D1DD1">
        <w:t>Question 4</w:t>
      </w:r>
      <w:r w:rsidRPr="006D1DD1">
        <w:tab/>
      </w:r>
      <w:r w:rsidR="008050BA">
        <w:t>[</w:t>
      </w:r>
      <w:r>
        <w:t>6.</w:t>
      </w:r>
      <w:r w:rsidRPr="006D1DD1">
        <w:t>2</w:t>
      </w:r>
      <w:r w:rsidR="008050BA">
        <w:t>]</w:t>
      </w:r>
    </w:p>
    <w:p w14:paraId="64F50C39" w14:textId="77777777" w:rsidR="00387903" w:rsidRPr="006D1DD1" w:rsidRDefault="00387903" w:rsidP="00387903">
      <w:pPr>
        <w:pStyle w:val="Pquestiontextmainstem"/>
      </w:pPr>
      <w:r w:rsidRPr="006D1DD1">
        <w:t xml:space="preserve">The string of a kite makes an angle of </w:t>
      </w:r>
      <w:r>
        <w:t>54</w:t>
      </w:r>
      <w:r w:rsidRPr="006D1DD1">
        <w:sym w:font="Symbol" w:char="F0B0"/>
      </w:r>
      <w:r w:rsidRPr="00FA5C18">
        <w:rPr>
          <w:rStyle w:val="Csuperscript"/>
        </w:rPr>
        <w:t xml:space="preserve"> </w:t>
      </w:r>
      <w:r>
        <w:t>10</w:t>
      </w:r>
      <w:r w:rsidRPr="006D1DD1">
        <w:t>'</w:t>
      </w:r>
      <w:r>
        <w:t xml:space="preserve"> </w:t>
      </w:r>
      <w:r w:rsidRPr="006D1DD1">
        <w:t xml:space="preserve">with the horizontal. If the length of string is 32 m, the height of the kite in metres is: </w:t>
      </w:r>
    </w:p>
    <w:p w14:paraId="27E2DC92" w14:textId="69EBBC59" w:rsidR="00387903" w:rsidRDefault="00387903" w:rsidP="008050BA">
      <w:pPr>
        <w:pStyle w:val="Pquestiontextmcqoptions"/>
      </w:pPr>
      <w:r w:rsidRPr="00FA5C18">
        <w:rPr>
          <w:rStyle w:val="Cquestionpartlabelbold"/>
        </w:rPr>
        <w:t>A</w:t>
      </w:r>
      <w:r w:rsidR="008050BA">
        <w:tab/>
        <w:t>18.7</w:t>
      </w:r>
      <w:r w:rsidR="008050BA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A5C18">
        <w:rPr>
          <w:rStyle w:val="Cquestionpartlabelbold"/>
        </w:rPr>
        <w:t>B</w:t>
      </w:r>
      <w:r w:rsidR="008050BA">
        <w:tab/>
      </w:r>
      <w:r w:rsidRPr="006D1DD1">
        <w:t>44.3</w:t>
      </w:r>
      <w:r w:rsidR="008050BA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A5C18">
        <w:rPr>
          <w:rStyle w:val="Cquestionpartlabelbold"/>
        </w:rPr>
        <w:t>C</w:t>
      </w:r>
      <w:r w:rsidR="008050BA">
        <w:tab/>
      </w:r>
      <w:r w:rsidRPr="006D1DD1">
        <w:t>25.9</w:t>
      </w:r>
      <w:r w:rsidRPr="006D1DD1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A5C18">
        <w:rPr>
          <w:rStyle w:val="Cquestionpartlabelbold"/>
        </w:rPr>
        <w:t>D</w:t>
      </w:r>
      <w:r w:rsidR="008050BA">
        <w:tab/>
      </w:r>
      <w:r w:rsidRPr="006D1DD1">
        <w:t>20.6</w:t>
      </w:r>
    </w:p>
    <w:p w14:paraId="45349C2A" w14:textId="0E3F706C" w:rsidR="00387903" w:rsidRPr="006D1DD1" w:rsidRDefault="00387903" w:rsidP="00387903">
      <w:pPr>
        <w:pStyle w:val="Pquestionheadingmc"/>
      </w:pPr>
      <w:r w:rsidRPr="006D1DD1">
        <w:t>Question 5</w:t>
      </w:r>
      <w:r w:rsidRPr="006D1DD1">
        <w:tab/>
      </w:r>
      <w:r w:rsidR="008050BA">
        <w:t>[</w:t>
      </w:r>
      <w:r>
        <w:t>6.</w:t>
      </w:r>
      <w:r w:rsidRPr="006D1DD1">
        <w:t>3</w:t>
      </w:r>
      <w:r w:rsidR="008050BA">
        <w:t>]</w:t>
      </w:r>
    </w:p>
    <w:p w14:paraId="0E57C9E8" w14:textId="77777777" w:rsidR="00387903" w:rsidRPr="006D1DD1" w:rsidRDefault="00387903" w:rsidP="00387903">
      <w:pPr>
        <w:pStyle w:val="Pquestiontextmainstem"/>
      </w:pPr>
      <w:r w:rsidRPr="006D1DD1">
        <w:t>The shadow of a 5 m tree at 1 p.m. was 6 m long. If the shadow increases in length by 50 cm/hour, what angle will the end of the shadow make with the treetop at 4 p.m.?</w:t>
      </w:r>
    </w:p>
    <w:p w14:paraId="58E98A2B" w14:textId="09577DAA" w:rsidR="00387903" w:rsidRPr="00F86633" w:rsidRDefault="00387903" w:rsidP="00387903">
      <w:pPr>
        <w:pStyle w:val="Pquestiontextmcqoptions"/>
        <w:rPr>
          <w:rStyle w:val="Cquestionpartlabelbold"/>
        </w:rPr>
      </w:pPr>
      <w:r w:rsidRPr="00F86633">
        <w:rPr>
          <w:rStyle w:val="Cquestionpartlabelbold"/>
        </w:rPr>
        <w:t>A</w:t>
      </w:r>
      <w:r w:rsidR="008050BA">
        <w:rPr>
          <w:rStyle w:val="Cquestionpartlabelbold"/>
        </w:rPr>
        <w:tab/>
      </w:r>
      <w:r w:rsidRPr="006D1DD1">
        <w:t>43</w:t>
      </w:r>
      <w:r w:rsidRPr="006D1DD1">
        <w:sym w:font="Symbol" w:char="F0B0"/>
      </w:r>
      <w:r w:rsidRPr="00F86633">
        <w:rPr>
          <w:rStyle w:val="Csuperscript"/>
        </w:rPr>
        <w:t xml:space="preserve"> </w:t>
      </w:r>
      <w:r w:rsidRPr="006D1DD1">
        <w:t>24'</w:t>
      </w:r>
      <w:r w:rsidRPr="00F86633">
        <w:rPr>
          <w:rStyle w:val="Csuperscript"/>
        </w:rPr>
        <w:tab/>
      </w:r>
      <w:r w:rsidR="008050BA">
        <w:rPr>
          <w:rStyle w:val="Csuperscript"/>
        </w:rPr>
        <w:tab/>
      </w:r>
      <w:r w:rsidR="008050BA">
        <w:rPr>
          <w:rStyle w:val="Csuperscript"/>
        </w:rPr>
        <w:tab/>
      </w:r>
      <w:r w:rsidR="008050BA">
        <w:rPr>
          <w:rStyle w:val="Csuperscript"/>
        </w:rPr>
        <w:tab/>
      </w:r>
      <w:r w:rsidRPr="00F86633">
        <w:rPr>
          <w:rStyle w:val="Cquestionpartlabelbold"/>
        </w:rPr>
        <w:t>B</w:t>
      </w:r>
      <w:r w:rsidR="008050BA">
        <w:tab/>
      </w:r>
      <w:r w:rsidRPr="006D1DD1">
        <w:t>50</w:t>
      </w:r>
      <w:r w:rsidRPr="006D1DD1">
        <w:sym w:font="Symbol" w:char="F0B0"/>
      </w:r>
      <w:r w:rsidRPr="00F86633">
        <w:rPr>
          <w:rStyle w:val="Csuperscript"/>
        </w:rPr>
        <w:t xml:space="preserve"> </w:t>
      </w:r>
      <w:r w:rsidRPr="006D1DD1">
        <w:t>18'</w:t>
      </w:r>
      <w:r w:rsidRPr="00F86633">
        <w:rPr>
          <w:rStyle w:val="Csuperscript"/>
        </w:rPr>
        <w:tab/>
      </w:r>
      <w:r w:rsidR="008050BA">
        <w:rPr>
          <w:rStyle w:val="Csuperscript"/>
        </w:rPr>
        <w:tab/>
      </w:r>
      <w:r w:rsidR="008050BA">
        <w:rPr>
          <w:rStyle w:val="Csuperscript"/>
        </w:rPr>
        <w:tab/>
      </w:r>
      <w:r w:rsidR="008050BA">
        <w:rPr>
          <w:rStyle w:val="Csuperscript"/>
        </w:rPr>
        <w:tab/>
      </w:r>
      <w:r w:rsidRPr="00F86633">
        <w:rPr>
          <w:rStyle w:val="Cquestionpartlabelbold"/>
        </w:rPr>
        <w:t>C</w:t>
      </w:r>
      <w:r w:rsidR="008050BA">
        <w:tab/>
      </w:r>
      <w:r w:rsidRPr="006D1DD1">
        <w:t>39</w:t>
      </w:r>
      <w:r w:rsidRPr="006D1DD1">
        <w:sym w:font="Symbol" w:char="F0B0"/>
      </w:r>
      <w:r w:rsidRPr="00F86633">
        <w:rPr>
          <w:rStyle w:val="Csuperscript"/>
        </w:rPr>
        <w:t xml:space="preserve"> </w:t>
      </w:r>
      <w:r w:rsidRPr="006D1DD1">
        <w:t>42'</w:t>
      </w:r>
      <w:r w:rsidRPr="00F86633">
        <w:rPr>
          <w:rStyle w:val="Csuperscript"/>
        </w:rPr>
        <w:tab/>
      </w:r>
      <w:r w:rsidR="008050BA">
        <w:rPr>
          <w:rStyle w:val="Csuperscript"/>
        </w:rPr>
        <w:tab/>
      </w:r>
      <w:r w:rsidR="008050BA">
        <w:rPr>
          <w:rStyle w:val="Csuperscript"/>
        </w:rPr>
        <w:tab/>
      </w:r>
      <w:r w:rsidR="008050BA">
        <w:rPr>
          <w:rStyle w:val="Csuperscript"/>
        </w:rPr>
        <w:tab/>
      </w:r>
      <w:r w:rsidR="008050BA">
        <w:rPr>
          <w:rStyle w:val="Csuperscript"/>
        </w:rPr>
        <w:tab/>
      </w:r>
      <w:r w:rsidRPr="00F86633">
        <w:rPr>
          <w:rStyle w:val="Cquestionpartlabelbold"/>
        </w:rPr>
        <w:t>D</w:t>
      </w:r>
      <w:r w:rsidR="008050BA">
        <w:tab/>
      </w:r>
      <w:r w:rsidRPr="006D1DD1">
        <w:t>33</w:t>
      </w:r>
      <w:r w:rsidRPr="006D1DD1">
        <w:sym w:font="Symbol" w:char="F0B0"/>
      </w:r>
      <w:r w:rsidRPr="006D1DD1">
        <w:t>42'</w:t>
      </w:r>
    </w:p>
    <w:p w14:paraId="12667901" w14:textId="6A425668" w:rsidR="00387903" w:rsidRPr="006D1DD1" w:rsidRDefault="00387903" w:rsidP="00387903">
      <w:pPr>
        <w:pStyle w:val="Pquestionheadingmc"/>
      </w:pPr>
      <w:r w:rsidRPr="006D1DD1">
        <w:t>Question 6</w:t>
      </w:r>
      <w:r w:rsidRPr="006D1DD1">
        <w:tab/>
      </w:r>
      <w:r w:rsidR="008050BA">
        <w:t>[</w:t>
      </w:r>
      <w:r>
        <w:t>6.</w:t>
      </w:r>
      <w:r w:rsidRPr="006D1DD1">
        <w:t>3</w:t>
      </w:r>
      <w:r w:rsidR="008050BA">
        <w:t>]</w:t>
      </w:r>
    </w:p>
    <w:p w14:paraId="003CC5A1" w14:textId="77777777" w:rsidR="00387903" w:rsidRPr="006D1DD1" w:rsidRDefault="00387903" w:rsidP="00387903">
      <w:pPr>
        <w:pStyle w:val="Pquestiontextmainstem"/>
      </w:pPr>
      <w:r w:rsidRPr="006D1DD1">
        <w:t>A rectangular gate 4 m long and 3 m wide is strengthened by a diagonal support. The smaller of the angles the diagonal makes with the sides of the gate is closest to:</w:t>
      </w:r>
    </w:p>
    <w:p w14:paraId="527FC33F" w14:textId="661003D8" w:rsidR="00387903" w:rsidRDefault="00B66391" w:rsidP="00387903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10A15CE6" wp14:editId="473C0EC9">
            <wp:extent cx="1615440" cy="71018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AT_03.jp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529C" w14:textId="77777777" w:rsidR="00B66391" w:rsidRDefault="00B66391" w:rsidP="00387903">
      <w:pPr>
        <w:pStyle w:val="Pquestiontextmainstem"/>
      </w:pPr>
    </w:p>
    <w:p w14:paraId="0A721A16" w14:textId="11E7ACAE" w:rsidR="00387903" w:rsidRDefault="00387903" w:rsidP="00387903">
      <w:pPr>
        <w:pStyle w:val="Pquestiontextmcqoptions"/>
      </w:pPr>
      <w:r w:rsidRPr="00F86633">
        <w:rPr>
          <w:rStyle w:val="Cquestionpartlabelbold"/>
        </w:rPr>
        <w:t>A</w:t>
      </w:r>
      <w:r w:rsidR="008050BA">
        <w:rPr>
          <w:rStyle w:val="Cquestionpartlabelbold"/>
        </w:rPr>
        <w:tab/>
      </w:r>
      <w:r w:rsidRPr="006D1DD1">
        <w:t>53</w:t>
      </w:r>
      <w:r w:rsidRPr="006D1DD1">
        <w:sym w:font="Symbol" w:char="F0B0"/>
      </w:r>
      <w:r w:rsidRPr="00F86633">
        <w:rPr>
          <w:rStyle w:val="Cquestionpartlabelbold"/>
        </w:rPr>
        <w:tab/>
      </w:r>
      <w:r w:rsidR="008050BA">
        <w:rPr>
          <w:rStyle w:val="Cquestionpartlabelbold"/>
        </w:rPr>
        <w:tab/>
      </w:r>
      <w:r w:rsidR="008050BA">
        <w:rPr>
          <w:rStyle w:val="Cquestionpartlabelbold"/>
        </w:rPr>
        <w:tab/>
      </w:r>
      <w:r w:rsidR="008050BA">
        <w:rPr>
          <w:rStyle w:val="Cquestionpartlabelbold"/>
        </w:rPr>
        <w:tab/>
      </w:r>
      <w:r w:rsidR="008050BA">
        <w:rPr>
          <w:rStyle w:val="Cquestionpartlabelbold"/>
        </w:rPr>
        <w:tab/>
      </w:r>
      <w:r w:rsidRPr="00F86633">
        <w:rPr>
          <w:rStyle w:val="Cquestionpartlabelbold"/>
        </w:rPr>
        <w:t>B</w:t>
      </w:r>
      <w:r w:rsidR="008050BA">
        <w:tab/>
      </w:r>
      <w:r w:rsidRPr="006D1DD1">
        <w:t>44</w:t>
      </w:r>
      <w:r w:rsidRPr="006D1DD1">
        <w:sym w:font="Symbol" w:char="F0B0"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ab/>
        <w:t>C</w:t>
      </w:r>
      <w:r w:rsidR="008050BA">
        <w:tab/>
      </w:r>
      <w:r w:rsidRPr="006D1DD1">
        <w:t>61</w:t>
      </w:r>
      <w:r w:rsidRPr="006D1DD1">
        <w:sym w:font="Symbol" w:char="F0B0"/>
      </w:r>
      <w:r w:rsidR="008050BA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D</w:t>
      </w:r>
      <w:r w:rsidR="008050BA">
        <w:tab/>
      </w:r>
      <w:r w:rsidRPr="006D1DD1">
        <w:t>37</w:t>
      </w:r>
      <w:r w:rsidRPr="006D1DD1">
        <w:sym w:font="Symbol" w:char="F0B0"/>
      </w:r>
    </w:p>
    <w:p w14:paraId="565F7B6F" w14:textId="046DFC2D" w:rsidR="00387903" w:rsidRPr="006D1DD1" w:rsidRDefault="00387903" w:rsidP="00387903">
      <w:pPr>
        <w:pStyle w:val="Pquestionheadingmc"/>
      </w:pPr>
      <w:r w:rsidRPr="006D1DD1">
        <w:t>Question 7</w:t>
      </w:r>
      <w:r w:rsidRPr="006D1DD1">
        <w:tab/>
      </w:r>
      <w:r w:rsidR="00B66391">
        <w:t>[</w:t>
      </w:r>
      <w:r w:rsidR="005E4F82">
        <w:t>6.4</w:t>
      </w:r>
      <w:r w:rsidR="00B66391">
        <w:t>]</w:t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>
        <w:t>6.</w:t>
      </w:r>
      <w:r w:rsidRPr="006D1DD1">
        <w:t>4</w:t>
      </w:r>
      <w:r w:rsidR="00B66391">
        <w:t>]</w:t>
      </w:r>
    </w:p>
    <w:p w14:paraId="280F2911" w14:textId="77777777" w:rsidR="00387903" w:rsidRDefault="00387903" w:rsidP="00387903">
      <w:pPr>
        <w:pStyle w:val="Pquestiontextmainstem"/>
      </w:pPr>
      <w:r>
        <w:t>An aircraft takes off at an</w:t>
      </w:r>
      <w:r w:rsidRPr="006D1DD1">
        <w:t xml:space="preserve"> angle of elevation </w:t>
      </w:r>
      <w:r>
        <w:t>of</w:t>
      </w:r>
      <w:r w:rsidRPr="006D1DD1">
        <w:t xml:space="preserve"> 72</w:t>
      </w:r>
      <w:r w:rsidRPr="006D1DD1">
        <w:sym w:font="Symbol" w:char="F0B0"/>
      </w:r>
      <w:r w:rsidRPr="006D1DD1">
        <w:t>21'</w:t>
      </w:r>
      <w:r>
        <w:t xml:space="preserve"> from the runway</w:t>
      </w:r>
      <w:r w:rsidRPr="006D1DD1">
        <w:t xml:space="preserve">. </w:t>
      </w:r>
      <w:r>
        <w:t>What distance has the aircraft travelled through the air</w:t>
      </w:r>
      <w:r w:rsidRPr="006D1DD1">
        <w:t xml:space="preserve"> </w:t>
      </w:r>
      <w:r>
        <w:t xml:space="preserve">when its altitude is 10 500 m, correct </w:t>
      </w:r>
      <w:r w:rsidRPr="006D1DD1">
        <w:t>to the nearest metre</w:t>
      </w:r>
      <w:r>
        <w:t>?</w:t>
      </w:r>
    </w:p>
    <w:p w14:paraId="68A73F8C" w14:textId="085D1287" w:rsidR="00387903" w:rsidRPr="00F86633" w:rsidRDefault="00387903" w:rsidP="00387903">
      <w:pPr>
        <w:pStyle w:val="Pquestiontextmcqoptions"/>
        <w:rPr>
          <w:rStyle w:val="Cquestionpartlabelbold"/>
        </w:rPr>
      </w:pPr>
      <w:r w:rsidRPr="00F86633">
        <w:rPr>
          <w:rStyle w:val="Cquestionpartlabelbold"/>
        </w:rPr>
        <w:t>A</w:t>
      </w:r>
      <w:r w:rsidR="008050BA">
        <w:rPr>
          <w:rStyle w:val="Cquestionpartlabelbold"/>
        </w:rPr>
        <w:tab/>
      </w:r>
      <w:r w:rsidRPr="006D1DD1">
        <w:t>11 019 m</w:t>
      </w:r>
      <w:r w:rsidRPr="00F86633">
        <w:rPr>
          <w:rStyle w:val="Cquestionpartlabelbold"/>
        </w:rPr>
        <w:tab/>
      </w:r>
      <w:r w:rsidR="008050BA">
        <w:rPr>
          <w:rStyle w:val="Cquestionpartlabelbold"/>
        </w:rPr>
        <w:tab/>
      </w:r>
      <w:r w:rsidR="008050BA">
        <w:rPr>
          <w:rStyle w:val="Cquestionpartlabelbold"/>
        </w:rPr>
        <w:tab/>
      </w:r>
      <w:r w:rsidRPr="00F86633">
        <w:rPr>
          <w:rStyle w:val="Cquestionpartlabelbold"/>
        </w:rPr>
        <w:t>B</w:t>
      </w:r>
      <w:r w:rsidR="008050BA">
        <w:tab/>
      </w:r>
      <w:r w:rsidRPr="006D1DD1">
        <w:t>34 630 m</w:t>
      </w:r>
      <w:r w:rsidRPr="00F86633">
        <w:rPr>
          <w:rStyle w:val="Cquestionpartlabelbold"/>
        </w:rPr>
        <w:t xml:space="preserve">  </w:t>
      </w:r>
      <w:r w:rsidR="008050BA">
        <w:rPr>
          <w:rStyle w:val="Cquestionpartlabelbold"/>
        </w:rPr>
        <w:tab/>
      </w:r>
      <w:r w:rsidR="008050BA">
        <w:rPr>
          <w:rStyle w:val="Cquestionpartlabelbold"/>
        </w:rPr>
        <w:tab/>
      </w:r>
      <w:r w:rsidR="008050BA">
        <w:rPr>
          <w:rStyle w:val="Cquestionpartlabelbold"/>
        </w:rPr>
        <w:tab/>
      </w:r>
      <w:r w:rsidRPr="00F86633">
        <w:rPr>
          <w:rStyle w:val="Cquestionpartlabelbold"/>
        </w:rPr>
        <w:t>C</w:t>
      </w:r>
      <w:r w:rsidR="008050BA">
        <w:tab/>
      </w:r>
      <w:r w:rsidRPr="006D1DD1">
        <w:t xml:space="preserve">3184 m </w:t>
      </w:r>
      <w:r w:rsidR="008050BA">
        <w:tab/>
      </w:r>
      <w:r w:rsidR="008050BA">
        <w:tab/>
      </w:r>
      <w:r w:rsidR="008050BA">
        <w:tab/>
      </w:r>
      <w:r w:rsidRPr="006D1DD1">
        <w:tab/>
      </w:r>
      <w:r w:rsidRPr="00F86633">
        <w:rPr>
          <w:rStyle w:val="Cquestionpartlabelbold"/>
        </w:rPr>
        <w:t>D</w:t>
      </w:r>
      <w:r w:rsidR="008050BA">
        <w:tab/>
      </w:r>
      <w:r w:rsidRPr="006D1DD1">
        <w:t>10 005 m</w:t>
      </w:r>
    </w:p>
    <w:p w14:paraId="733DDDE9" w14:textId="06F6077B" w:rsidR="00387903" w:rsidRPr="006D1DD1" w:rsidRDefault="00387903" w:rsidP="00387903">
      <w:pPr>
        <w:pStyle w:val="Pquestionheadingmc"/>
      </w:pPr>
      <w:r w:rsidRPr="006D1DD1">
        <w:lastRenderedPageBreak/>
        <w:t>Question 8</w:t>
      </w:r>
      <w:r w:rsidRPr="006D1DD1">
        <w:tab/>
      </w:r>
      <w:r w:rsidR="00B66391">
        <w:t>[</w:t>
      </w:r>
      <w:r w:rsidR="005E4F82">
        <w:t>6.5</w:t>
      </w:r>
      <w:r w:rsidR="00B66391">
        <w:t>]</w:t>
      </w:r>
      <w:r w:rsidR="00CF7305"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>
        <w:t>6.</w:t>
      </w:r>
      <w:r w:rsidRPr="006D1DD1">
        <w:t>5</w:t>
      </w:r>
    </w:p>
    <w:p w14:paraId="27771DBF" w14:textId="77777777" w:rsidR="00387903" w:rsidRPr="00FA5C18" w:rsidRDefault="00387903" w:rsidP="00387903">
      <w:pPr>
        <w:pStyle w:val="Pquestiontextmainstem"/>
        <w:rPr>
          <w:rFonts w:eastAsia="Calibri"/>
        </w:rPr>
      </w:pPr>
      <w:r>
        <w:t xml:space="preserve">The angle </w:t>
      </w:r>
      <w:r w:rsidRPr="00FA5C18">
        <w:rPr>
          <w:rFonts w:eastAsia="Calibri"/>
        </w:rPr>
        <w:t>θ</w:t>
      </w:r>
      <w:r>
        <w:t xml:space="preserve"> is measured clockwise from north. If</w:t>
      </w:r>
      <w:r w:rsidRPr="006D1DD1">
        <w:t xml:space="preserve"> </w:t>
      </w:r>
      <w:r w:rsidRPr="00FA5C18">
        <w:rPr>
          <w:rFonts w:eastAsia="Calibri"/>
        </w:rPr>
        <w:t>sin(θ) = 0.383</w:t>
      </w:r>
      <w:r w:rsidRPr="006D1DD1">
        <w:t>, then the direction θ as a compass bearing is:</w:t>
      </w:r>
    </w:p>
    <w:p w14:paraId="1FBCE3A8" w14:textId="67777539" w:rsidR="00387903" w:rsidRPr="006D1DD1" w:rsidRDefault="00387903" w:rsidP="00387903">
      <w:pPr>
        <w:pStyle w:val="Pquestiontextmcqoptions"/>
      </w:pPr>
      <w:r w:rsidRPr="00F86633">
        <w:rPr>
          <w:rStyle w:val="Cquestionpartlabelbold"/>
        </w:rPr>
        <w:t>A</w:t>
      </w:r>
      <w:r w:rsidR="008050BA">
        <w:tab/>
      </w:r>
      <w:r w:rsidRPr="006D1DD1">
        <w:t>22</w:t>
      </w:r>
      <w:r w:rsidRPr="006D1DD1">
        <w:sym w:font="Symbol" w:char="F0B0"/>
      </w:r>
      <w:r w:rsidRPr="00F86633">
        <w:rPr>
          <w:rFonts w:eastAsia="Calibri"/>
        </w:rPr>
        <w:t>30'</w:t>
      </w:r>
      <w:r w:rsidR="0099437A">
        <w:t xml:space="preserve">T </w:t>
      </w:r>
      <w:r w:rsidR="0099437A">
        <w:tab/>
      </w:r>
      <w:r w:rsidR="0099437A">
        <w:tab/>
      </w:r>
      <w:r w:rsidR="008050BA">
        <w:tab/>
      </w:r>
      <w:r w:rsidRPr="006D1DD1">
        <w:tab/>
      </w:r>
      <w:r w:rsidRPr="00F86633">
        <w:rPr>
          <w:rStyle w:val="Cquestionpartlabelbold"/>
        </w:rPr>
        <w:t>B</w:t>
      </w:r>
      <w:r w:rsidR="008050BA">
        <w:rPr>
          <w:rStyle w:val="Cquestionpartlabelbold"/>
        </w:rPr>
        <w:tab/>
      </w:r>
      <w:r w:rsidRPr="00F86633">
        <w:t>N</w:t>
      </w:r>
      <w:r w:rsidRPr="006D1DD1">
        <w:t>67</w:t>
      </w:r>
      <w:r w:rsidRPr="006D1DD1">
        <w:sym w:font="Symbol" w:char="F0B0"/>
      </w:r>
      <w:r w:rsidRPr="00F86633">
        <w:rPr>
          <w:rFonts w:eastAsia="Calibri"/>
        </w:rPr>
        <w:t>30'</w:t>
      </w:r>
      <w:r w:rsidRPr="006D1DD1">
        <w:t xml:space="preserve">W </w:t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C</w:t>
      </w:r>
      <w:r w:rsidR="008050BA">
        <w:tab/>
      </w:r>
      <w:r w:rsidRPr="006D1DD1">
        <w:t>N22</w:t>
      </w:r>
      <w:r w:rsidRPr="006D1DD1">
        <w:sym w:font="Symbol" w:char="F0B0"/>
      </w:r>
      <w:r w:rsidRPr="00F86633">
        <w:rPr>
          <w:rFonts w:eastAsia="Calibri"/>
        </w:rPr>
        <w:t>30'</w:t>
      </w:r>
      <w:r w:rsidRPr="006D1DD1">
        <w:t xml:space="preserve">E      </w:t>
      </w:r>
      <w:r w:rsidR="008050BA">
        <w:tab/>
      </w:r>
      <w:r w:rsidRPr="006D1DD1">
        <w:tab/>
      </w:r>
      <w:r w:rsidRPr="00F86633">
        <w:rPr>
          <w:rStyle w:val="Cquestionpartlabelbold"/>
        </w:rPr>
        <w:t>D</w:t>
      </w:r>
      <w:r w:rsidR="008050BA">
        <w:tab/>
      </w:r>
      <w:r w:rsidRPr="006D1DD1">
        <w:t>112</w:t>
      </w:r>
      <w:r w:rsidRPr="006D1DD1">
        <w:sym w:font="Symbol" w:char="F0B0"/>
      </w:r>
      <w:r w:rsidRPr="00F86633">
        <w:rPr>
          <w:rFonts w:eastAsia="Calibri"/>
        </w:rPr>
        <w:t>30'</w:t>
      </w:r>
      <w:r w:rsidRPr="006D1DD1">
        <w:t>T</w:t>
      </w:r>
    </w:p>
    <w:p w14:paraId="2C767182" w14:textId="68B644B3" w:rsidR="00387903" w:rsidRPr="006D1DD1" w:rsidRDefault="00387903" w:rsidP="00387903">
      <w:pPr>
        <w:pStyle w:val="Pquestionheadingmc"/>
      </w:pPr>
      <w:r w:rsidRPr="006D1DD1">
        <w:t>Question 9</w:t>
      </w:r>
      <w:r w:rsidRPr="006D1DD1">
        <w:tab/>
      </w:r>
      <w:r w:rsidR="00B66391">
        <w:t>[</w:t>
      </w:r>
      <w:r w:rsidR="005E4F82">
        <w:t>6.</w:t>
      </w:r>
      <w:r w:rsidR="00B66391">
        <w:t>5]</w:t>
      </w:r>
      <w:r w:rsidR="00CF7305"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>
        <w:t>6.</w:t>
      </w:r>
      <w:r w:rsidRPr="006D1DD1">
        <w:t>5</w:t>
      </w:r>
    </w:p>
    <w:p w14:paraId="56ED5B05" w14:textId="77777777" w:rsidR="00387903" w:rsidRPr="00FA5C18" w:rsidRDefault="00387903" w:rsidP="00387903">
      <w:pPr>
        <w:pStyle w:val="Pquestiontextmainstem"/>
      </w:pPr>
      <w:r w:rsidRPr="006D1DD1">
        <w:t xml:space="preserve">Adam walked 2 km in a direction </w:t>
      </w:r>
      <w:r>
        <w:t>S45</w:t>
      </w:r>
      <w:r w:rsidRPr="006D1DD1">
        <w:sym w:font="Symbol" w:char="F0B0"/>
      </w:r>
      <w:r w:rsidRPr="00FA5C18">
        <w:rPr>
          <w:rFonts w:eastAsia="Calibri"/>
        </w:rPr>
        <w:t>W</w:t>
      </w:r>
      <w:r>
        <w:t xml:space="preserve"> </w:t>
      </w:r>
      <w:r w:rsidRPr="006D1DD1">
        <w:t xml:space="preserve">and then </w:t>
      </w:r>
      <w:r>
        <w:t>walked</w:t>
      </w:r>
      <w:r w:rsidRPr="006D1DD1">
        <w:t xml:space="preserve"> due north until </w:t>
      </w:r>
      <w:r>
        <w:t>his bearing from the start</w:t>
      </w:r>
      <w:r w:rsidRPr="006D1DD1">
        <w:t xml:space="preserve"> was 315</w:t>
      </w:r>
      <w:r w:rsidRPr="006D1DD1">
        <w:sym w:font="Symbol" w:char="F0B0"/>
      </w:r>
      <w:r w:rsidRPr="006D1DD1">
        <w:t xml:space="preserve"> T. He then walked back to the starting point. The total distance Adam walked, correct to </w:t>
      </w:r>
      <w:r>
        <w:t>1</w:t>
      </w:r>
      <w:r w:rsidRPr="006D1DD1">
        <w:t xml:space="preserve"> decimal place is:</w:t>
      </w:r>
      <w:r w:rsidRPr="00FA5C18">
        <w:t xml:space="preserve"> </w:t>
      </w:r>
    </w:p>
    <w:p w14:paraId="6AC9C401" w14:textId="153D70E4" w:rsidR="00387903" w:rsidRDefault="00387903" w:rsidP="00387903">
      <w:pPr>
        <w:pStyle w:val="Pquestiontextmcqoptions"/>
      </w:pPr>
      <w:r w:rsidRPr="00F86633">
        <w:rPr>
          <w:rStyle w:val="Cquestionpartlabelbold"/>
        </w:rPr>
        <w:t>A</w:t>
      </w:r>
      <w:r w:rsidR="008050BA">
        <w:tab/>
      </w:r>
      <w:r w:rsidRPr="006D1DD1">
        <w:t xml:space="preserve">2.8 km     </w:t>
      </w:r>
      <w:r w:rsidR="008050BA">
        <w:tab/>
      </w:r>
      <w:r w:rsidR="008050BA">
        <w:tab/>
      </w:r>
      <w:r w:rsidRPr="006D1DD1">
        <w:tab/>
      </w:r>
      <w:r w:rsidRPr="00F86633">
        <w:rPr>
          <w:rStyle w:val="Cquestionpartlabelbold"/>
        </w:rPr>
        <w:t>B</w:t>
      </w:r>
      <w:r w:rsidR="008050BA">
        <w:tab/>
      </w:r>
      <w:r w:rsidRPr="006D1DD1">
        <w:t>6.8 km</w:t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C</w:t>
      </w:r>
      <w:r w:rsidR="008050BA">
        <w:tab/>
      </w:r>
      <w:r w:rsidRPr="006D1DD1">
        <w:t xml:space="preserve">4.1 km  </w:t>
      </w:r>
      <w:r w:rsidR="008050BA">
        <w:tab/>
      </w:r>
      <w:r w:rsidR="008050BA">
        <w:tab/>
      </w:r>
      <w:r w:rsidR="008050BA">
        <w:tab/>
      </w:r>
      <w:r w:rsidRPr="006D1DD1">
        <w:t xml:space="preserve">   </w:t>
      </w:r>
      <w:r w:rsidRPr="006D1DD1">
        <w:tab/>
      </w:r>
      <w:r w:rsidRPr="00F86633">
        <w:rPr>
          <w:rStyle w:val="Cquestionpartlabelbold"/>
        </w:rPr>
        <w:t>D</w:t>
      </w:r>
      <w:r w:rsidR="008050BA">
        <w:tab/>
      </w:r>
      <w:r w:rsidRPr="006D1DD1">
        <w:t>3.4 km</w:t>
      </w:r>
    </w:p>
    <w:p w14:paraId="5971377F" w14:textId="64FAF66E" w:rsidR="00387903" w:rsidRDefault="00387903" w:rsidP="00387903">
      <w:pPr>
        <w:pStyle w:val="Pquestionheadingmc"/>
      </w:pPr>
      <w:r w:rsidRPr="006D1DD1">
        <w:t>Question 10</w:t>
      </w:r>
      <w:r w:rsidRPr="006D1DD1">
        <w:tab/>
      </w:r>
      <w:r w:rsidR="00B66391">
        <w:t>[</w:t>
      </w:r>
      <w:r w:rsidR="005E4F82">
        <w:t>6.6</w:t>
      </w:r>
      <w:r w:rsidR="00B66391">
        <w:t>]</w:t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 w:rsidRPr="006D1DD1">
        <w:tab/>
      </w:r>
      <w:r>
        <w:t>6.</w:t>
      </w:r>
      <w:r w:rsidRPr="006D1DD1">
        <w:t>6</w:t>
      </w:r>
    </w:p>
    <w:p w14:paraId="7C6C136D" w14:textId="357369B1" w:rsidR="00387903" w:rsidRDefault="00B66391" w:rsidP="00387903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5589E4A1" wp14:editId="6682729A">
            <wp:extent cx="2563368" cy="7193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AT_06.jp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368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8CC9" w14:textId="77777777" w:rsidR="00B66391" w:rsidRDefault="00B66391" w:rsidP="00387903">
      <w:pPr>
        <w:pStyle w:val="Pquestiontextmainstem"/>
        <w:rPr>
          <w:noProof/>
        </w:rPr>
      </w:pPr>
    </w:p>
    <w:p w14:paraId="59322D97" w14:textId="77777777" w:rsidR="00387903" w:rsidRDefault="00387903" w:rsidP="00387903">
      <w:pPr>
        <w:pStyle w:val="Pquestiontextmainstem"/>
      </w:pPr>
      <w:r w:rsidRPr="006D1DD1">
        <w:t xml:space="preserve">The value of </w:t>
      </w:r>
      <w:r w:rsidRPr="00FA5C18">
        <w:rPr>
          <w:rStyle w:val="Cmathsexpressions"/>
        </w:rPr>
        <w:t>y</w:t>
      </w:r>
      <w:r w:rsidRPr="006D1DD1">
        <w:t xml:space="preserve">, correct to </w:t>
      </w:r>
      <w:r>
        <w:t>2</w:t>
      </w:r>
      <w:r w:rsidRPr="006D1DD1">
        <w:t xml:space="preserve"> decimal places is:</w:t>
      </w:r>
    </w:p>
    <w:p w14:paraId="750BD065" w14:textId="3564909B" w:rsidR="00387903" w:rsidRPr="00F86633" w:rsidRDefault="00387903" w:rsidP="00387903">
      <w:pPr>
        <w:pStyle w:val="Pquestiontextmcqoptions"/>
        <w:rPr>
          <w:rStyle w:val="Cquestionpartlabelbold"/>
        </w:rPr>
      </w:pPr>
      <w:r w:rsidRPr="00F86633">
        <w:rPr>
          <w:rStyle w:val="Cquestionpartlabelbold"/>
        </w:rPr>
        <w:t>A</w:t>
      </w:r>
      <w:r w:rsidR="008050BA">
        <w:tab/>
      </w:r>
      <w:r w:rsidRPr="006D1DD1">
        <w:t xml:space="preserve">33.21 </w:t>
      </w:r>
      <w:r w:rsidR="008050BA">
        <w:tab/>
      </w:r>
      <w:r w:rsidR="008050BA">
        <w:tab/>
      </w:r>
      <w:r w:rsidR="008050BA">
        <w:tab/>
      </w:r>
      <w:r w:rsidRPr="006D1DD1">
        <w:tab/>
      </w:r>
      <w:r w:rsidRPr="00F86633">
        <w:rPr>
          <w:rStyle w:val="Cquestionpartlabelbold"/>
        </w:rPr>
        <w:t>B</w:t>
      </w:r>
      <w:r w:rsidR="008050BA">
        <w:tab/>
      </w:r>
      <w:r w:rsidRPr="006D1DD1">
        <w:t xml:space="preserve">66.42 </w:t>
      </w:r>
      <w:r w:rsidR="008050BA">
        <w:tab/>
      </w:r>
      <w:r w:rsidR="008050BA">
        <w:tab/>
      </w:r>
      <w:r w:rsidR="008050BA">
        <w:tab/>
      </w:r>
      <w:r w:rsidRPr="006D1DD1">
        <w:tab/>
      </w:r>
      <w:r w:rsidRPr="00F86633">
        <w:rPr>
          <w:rStyle w:val="Cquestionpartlabelbold"/>
        </w:rPr>
        <w:t>C</w:t>
      </w:r>
      <w:r w:rsidR="008050BA">
        <w:tab/>
      </w:r>
      <w:r w:rsidRPr="006D1DD1">
        <w:t>71.05</w:t>
      </w:r>
      <w:r w:rsidRPr="006D1DD1">
        <w:tab/>
      </w:r>
      <w:r w:rsidR="008050BA">
        <w:tab/>
      </w:r>
      <w:r w:rsidR="008050BA">
        <w:tab/>
      </w:r>
      <w:r w:rsidR="008050BA">
        <w:tab/>
      </w:r>
      <w:r w:rsidR="008050BA">
        <w:tab/>
      </w:r>
      <w:r w:rsidRPr="00F86633">
        <w:rPr>
          <w:rStyle w:val="Cquestionpartlabelbold"/>
        </w:rPr>
        <w:t>D</w:t>
      </w:r>
      <w:r w:rsidR="008050BA">
        <w:tab/>
      </w:r>
      <w:r w:rsidRPr="006D1DD1">
        <w:t>50</w:t>
      </w:r>
    </w:p>
    <w:p w14:paraId="6146AB06" w14:textId="318ABABE" w:rsidR="00387903" w:rsidRDefault="00387903" w:rsidP="00387903">
      <w:pPr>
        <w:pStyle w:val="Psectionresults"/>
      </w:pPr>
      <w:r w:rsidRPr="00F16CD2">
        <w:t xml:space="preserve">Multiple-choice total marks:  </w:t>
      </w:r>
      <w:r w:rsidR="003E56FD">
        <w:t xml:space="preserve">__ / </w:t>
      </w:r>
      <w:r w:rsidR="008050BA">
        <w:t>10</w:t>
      </w:r>
    </w:p>
    <w:p w14:paraId="6F1BFA97" w14:textId="77777777" w:rsidR="00387903" w:rsidRDefault="00387903" w:rsidP="00B66391">
      <w:pPr>
        <w:pStyle w:val="Psectionheading"/>
        <w:pageBreakBefore w:val="0"/>
      </w:pPr>
      <w:r w:rsidRPr="00F16CD2">
        <w:t>Short answer section</w:t>
      </w:r>
    </w:p>
    <w:p w14:paraId="1F6964E6" w14:textId="6454DB3B" w:rsidR="00387903" w:rsidRPr="006D1DD1" w:rsidRDefault="00387903" w:rsidP="00387903">
      <w:pPr>
        <w:pStyle w:val="Pquestionheadingsx1stafterhead"/>
      </w:pPr>
      <w:r w:rsidRPr="006D1DD1">
        <w:t>Question 11</w:t>
      </w:r>
      <w:r w:rsidRPr="006D1DD1">
        <w:tab/>
      </w:r>
      <w:r w:rsidR="003E56FD" w:rsidRPr="003E56FD">
        <w:rPr>
          <w:rStyle w:val="Cmarkslabel"/>
        </w:rPr>
        <w:t>2 marks</w:t>
      </w:r>
      <w:r w:rsidRPr="006D1DD1">
        <w:tab/>
      </w:r>
      <w:r w:rsidR="003E56FD">
        <w:t>[6.</w:t>
      </w:r>
      <w:r w:rsidR="003E56FD" w:rsidRPr="006D1DD1">
        <w:t>2</w:t>
      </w:r>
      <w:r w:rsidRPr="006D1DD1">
        <w:t>]</w:t>
      </w:r>
    </w:p>
    <w:p w14:paraId="295090B7" w14:textId="473F991B" w:rsidR="00387903" w:rsidRDefault="00387903" w:rsidP="00387903">
      <w:pPr>
        <w:pStyle w:val="Pquestiontextmainstem"/>
      </w:pPr>
      <w:r w:rsidRPr="006D1DD1">
        <w:t xml:space="preserve">A </w:t>
      </w:r>
      <w:r w:rsidR="005E4F82" w:rsidRPr="006D1DD1">
        <w:t>see</w:t>
      </w:r>
      <w:r w:rsidR="005E4F82">
        <w:t>saw</w:t>
      </w:r>
      <w:r w:rsidRPr="006D1DD1">
        <w:t xml:space="preserve"> is 2.4 m long. At its highest point off the ground it makes an angle of 48</w:t>
      </w:r>
      <w:r w:rsidRPr="006D1DD1">
        <w:sym w:font="Symbol" w:char="F0B0"/>
      </w:r>
      <w:r w:rsidRPr="006D1DD1">
        <w:t xml:space="preserve"> with the ground. Write both answers correct to </w:t>
      </w:r>
      <w:r>
        <w:t>2</w:t>
      </w:r>
      <w:r w:rsidRPr="006D1DD1">
        <w:t xml:space="preserve"> decimal places.</w:t>
      </w:r>
    </w:p>
    <w:p w14:paraId="12CC890F" w14:textId="7CCF339F" w:rsidR="00387903" w:rsidRDefault="00387903" w:rsidP="00387903">
      <w:pPr>
        <w:pStyle w:val="Pquestiontextpartsa"/>
      </w:pPr>
      <w:r w:rsidRPr="00F86633">
        <w:rPr>
          <w:rStyle w:val="Cquestionpartlabelbold"/>
        </w:rPr>
        <w:t>(a)</w:t>
      </w:r>
      <w:r w:rsidR="003E56FD">
        <w:tab/>
      </w:r>
      <w:r w:rsidRPr="006D1DD1">
        <w:t xml:space="preserve">What is the maximum height above the ground of the end of the </w:t>
      </w:r>
      <w:r w:rsidR="005E4F82" w:rsidRPr="006D1DD1">
        <w:t>seesaw</w:t>
      </w:r>
      <w:r w:rsidRPr="006D1DD1">
        <w:t>?</w:t>
      </w:r>
    </w:p>
    <w:p w14:paraId="596375EA" w14:textId="77777777" w:rsidR="003E56FD" w:rsidRDefault="003E56FD" w:rsidP="00387903">
      <w:pPr>
        <w:pStyle w:val="Pquestiontextpartsa"/>
      </w:pPr>
    </w:p>
    <w:p w14:paraId="57AF79EF" w14:textId="77777777" w:rsidR="003E56FD" w:rsidRDefault="003E56FD" w:rsidP="00387903">
      <w:pPr>
        <w:pStyle w:val="Pquestiontextpartsa"/>
      </w:pPr>
    </w:p>
    <w:p w14:paraId="4BB2D05A" w14:textId="11C5B856" w:rsidR="00387903" w:rsidRDefault="00387903" w:rsidP="00387903">
      <w:pPr>
        <w:pStyle w:val="Pquestiontextpartsa"/>
      </w:pPr>
      <w:r w:rsidRPr="00F86633">
        <w:rPr>
          <w:rStyle w:val="Cquestionpartlabelbold"/>
        </w:rPr>
        <w:t>(b)</w:t>
      </w:r>
      <w:r w:rsidR="003E56FD">
        <w:tab/>
      </w:r>
      <w:r w:rsidRPr="006D1DD1">
        <w:t xml:space="preserve">What is the height above the ground of the centre support of the </w:t>
      </w:r>
      <w:r w:rsidR="005E4F82" w:rsidRPr="006D1DD1">
        <w:t>seesaw</w:t>
      </w:r>
      <w:r w:rsidRPr="006D1DD1">
        <w:t>?</w:t>
      </w:r>
    </w:p>
    <w:p w14:paraId="01E59D32" w14:textId="77777777" w:rsidR="003E56FD" w:rsidRDefault="003E56FD" w:rsidP="00387903">
      <w:pPr>
        <w:pStyle w:val="Pquestiontextpartsa"/>
      </w:pPr>
    </w:p>
    <w:p w14:paraId="25EFE69C" w14:textId="24089F28" w:rsidR="00387903" w:rsidRPr="006D1DD1" w:rsidRDefault="00387903" w:rsidP="00387903">
      <w:pPr>
        <w:pStyle w:val="Pquestionheadingsx"/>
      </w:pPr>
      <w:r w:rsidRPr="006D1DD1">
        <w:t>Question 12</w:t>
      </w:r>
      <w:r w:rsidRPr="006D1DD1">
        <w:tab/>
      </w:r>
      <w:r w:rsidR="003E56FD" w:rsidRPr="003E56FD">
        <w:rPr>
          <w:rStyle w:val="Cmarkslabel"/>
        </w:rPr>
        <w:t>4 marks</w:t>
      </w:r>
      <w:r w:rsidR="003E56FD">
        <w:tab/>
        <w:t>[6.</w:t>
      </w:r>
      <w:r w:rsidR="003E56FD" w:rsidRPr="006D1DD1">
        <w:t>3</w:t>
      </w:r>
      <w:r w:rsidRPr="006D1DD1">
        <w:t>]</w:t>
      </w:r>
    </w:p>
    <w:p w14:paraId="7F6EC74F" w14:textId="77777777" w:rsidR="00387903" w:rsidRPr="006D1DD1" w:rsidRDefault="00387903" w:rsidP="00387903">
      <w:pPr>
        <w:pStyle w:val="Pquestiontextmainstem"/>
      </w:pPr>
      <w:r w:rsidRPr="006D1DD1">
        <w:t>A set of stairs has a vertical height of 2.2 m and</w:t>
      </w:r>
      <w:r>
        <w:t xml:space="preserve"> it</w:t>
      </w:r>
      <w:r w:rsidRPr="006D1DD1">
        <w:t xml:space="preserve"> cover</w:t>
      </w:r>
      <w:r>
        <w:t>s</w:t>
      </w:r>
      <w:r w:rsidRPr="006D1DD1">
        <w:t xml:space="preserve"> a horizontal distance of 1.5 m.</w:t>
      </w:r>
    </w:p>
    <w:p w14:paraId="57E11D54" w14:textId="3EA16C6A" w:rsidR="00387903" w:rsidRDefault="00387903" w:rsidP="00387903">
      <w:pPr>
        <w:pStyle w:val="Pquestiontextpartsa"/>
      </w:pPr>
      <w:r w:rsidRPr="00F86633">
        <w:rPr>
          <w:rStyle w:val="Cquestionpartlabelbold"/>
        </w:rPr>
        <w:t>(a)</w:t>
      </w:r>
      <w:r w:rsidR="003E56FD">
        <w:tab/>
      </w:r>
      <w:r>
        <w:t>What angle</w:t>
      </w:r>
      <w:r w:rsidRPr="006D1DD1">
        <w:t xml:space="preserve"> does the stairs make with the ground</w:t>
      </w:r>
      <w:r w:rsidRPr="00806EEF">
        <w:t xml:space="preserve"> </w:t>
      </w:r>
      <w:r>
        <w:t>in degrees, minutes and seconds</w:t>
      </w:r>
      <w:r w:rsidRPr="006D1DD1">
        <w:t>?</w:t>
      </w:r>
    </w:p>
    <w:p w14:paraId="14C1C4F7" w14:textId="77777777" w:rsidR="003E56FD" w:rsidRDefault="003E56FD" w:rsidP="00387903">
      <w:pPr>
        <w:pStyle w:val="Pquestiontextpartsa"/>
      </w:pPr>
    </w:p>
    <w:p w14:paraId="693D8319" w14:textId="77777777" w:rsidR="005E4F82" w:rsidRDefault="005E4F82" w:rsidP="00387903">
      <w:pPr>
        <w:pStyle w:val="Pquestiontextpartsa"/>
      </w:pPr>
    </w:p>
    <w:p w14:paraId="68ADEA3B" w14:textId="77777777" w:rsidR="003E56FD" w:rsidRDefault="003E56FD" w:rsidP="00387903">
      <w:pPr>
        <w:pStyle w:val="Pquestiontextpartsa"/>
      </w:pPr>
    </w:p>
    <w:p w14:paraId="722F14A0" w14:textId="23E1178B" w:rsidR="00387903" w:rsidRDefault="00387903" w:rsidP="00387903">
      <w:pPr>
        <w:pStyle w:val="Pquestiontextpartsa"/>
      </w:pPr>
      <w:r w:rsidRPr="00F86633">
        <w:rPr>
          <w:rStyle w:val="Cquestionpartlabelbold"/>
        </w:rPr>
        <w:t>(b)</w:t>
      </w:r>
      <w:r w:rsidR="003E56FD">
        <w:tab/>
      </w:r>
      <w:r w:rsidRPr="006D1DD1">
        <w:t xml:space="preserve">If there </w:t>
      </w:r>
      <w:r>
        <w:t>are 8 steps, not including the ground level or the top level, how far apart (in cm)</w:t>
      </w:r>
      <w:r w:rsidRPr="006D1DD1">
        <w:t xml:space="preserve"> </w:t>
      </w:r>
      <w:r>
        <w:t>are the steps</w:t>
      </w:r>
      <w:r w:rsidRPr="006D1DD1">
        <w:t>?</w:t>
      </w:r>
    </w:p>
    <w:p w14:paraId="72FFC39B" w14:textId="77777777" w:rsidR="003E56FD" w:rsidRDefault="003E56FD" w:rsidP="00387903">
      <w:pPr>
        <w:pStyle w:val="Pquestiontextpartsa"/>
      </w:pPr>
    </w:p>
    <w:p w14:paraId="58FFF9E8" w14:textId="77777777" w:rsidR="003E56FD" w:rsidRDefault="003E56FD" w:rsidP="00387903">
      <w:pPr>
        <w:pStyle w:val="Pquestiontextpartsa"/>
      </w:pPr>
    </w:p>
    <w:p w14:paraId="6F2328FF" w14:textId="77777777" w:rsidR="003E56FD" w:rsidRDefault="003E56FD" w:rsidP="00387903">
      <w:pPr>
        <w:pStyle w:val="Pquestiontextpartsa"/>
      </w:pPr>
    </w:p>
    <w:p w14:paraId="13373AA9" w14:textId="56D9E0EB" w:rsidR="00387903" w:rsidRDefault="00387903" w:rsidP="00387903">
      <w:pPr>
        <w:pStyle w:val="Pquestionheadingsx"/>
      </w:pPr>
      <w:r w:rsidRPr="006D1DD1">
        <w:lastRenderedPageBreak/>
        <w:t>Question 13</w:t>
      </w:r>
      <w:r w:rsidRPr="006D1DD1">
        <w:tab/>
      </w:r>
      <w:r w:rsidR="003E56FD" w:rsidRPr="003E56FD">
        <w:rPr>
          <w:rStyle w:val="Cmarkslabel"/>
        </w:rPr>
        <w:t>7 marks</w:t>
      </w:r>
      <w:r w:rsidRPr="006D1DD1">
        <w:tab/>
      </w:r>
      <w:r w:rsidR="003E56FD">
        <w:t>[6.</w:t>
      </w:r>
      <w:r w:rsidR="003E56FD" w:rsidRPr="006D1DD1">
        <w:t xml:space="preserve">2, </w:t>
      </w:r>
      <w:r w:rsidR="003E56FD">
        <w:t>6.</w:t>
      </w:r>
      <w:r w:rsidR="003E56FD" w:rsidRPr="006D1DD1">
        <w:t xml:space="preserve">3, </w:t>
      </w:r>
      <w:r w:rsidR="003E56FD">
        <w:t>6.</w:t>
      </w:r>
      <w:r w:rsidR="003E56FD" w:rsidRPr="006D1DD1">
        <w:t>5</w:t>
      </w:r>
      <w:r w:rsidRPr="006D1DD1">
        <w:t>]</w:t>
      </w:r>
    </w:p>
    <w:p w14:paraId="3E6FFBED" w14:textId="77777777" w:rsidR="00387903" w:rsidRPr="005E4F82" w:rsidRDefault="00387903" w:rsidP="00387903">
      <w:pPr>
        <w:pStyle w:val="Pquestiontextmainstem"/>
      </w:pPr>
      <w:r w:rsidRPr="005E4F82">
        <w:t xml:space="preserve">A block of land </w:t>
      </w:r>
      <w:r w:rsidRPr="005E4F82">
        <w:rPr>
          <w:rStyle w:val="Cmathsexpressions"/>
        </w:rPr>
        <w:t>ABCD</w:t>
      </w:r>
      <w:r w:rsidRPr="005E4F82">
        <w:t xml:space="preserve"> is in the shape of a parallelogram, where</w:t>
      </w:r>
      <w:r w:rsidRPr="00F15FEF">
        <w:rPr>
          <w:rStyle w:val="Cmathsexpressions"/>
        </w:rPr>
        <w:t xml:space="preserve"> AD </w:t>
      </w:r>
      <w:r w:rsidRPr="005E4F82">
        <w:t xml:space="preserve">is parallel to </w:t>
      </w:r>
      <w:r w:rsidRPr="00F15FEF">
        <w:rPr>
          <w:rStyle w:val="Cmathsexpressions"/>
        </w:rPr>
        <w:t>BC</w:t>
      </w:r>
      <w:r w:rsidRPr="005E4F82">
        <w:t xml:space="preserve">. The angle at </w:t>
      </w:r>
      <w:r w:rsidRPr="00F15FEF">
        <w:rPr>
          <w:rStyle w:val="Cmathsexpressions"/>
        </w:rPr>
        <w:t>A</w:t>
      </w:r>
      <w:r w:rsidRPr="005E4F82">
        <w:t xml:space="preserve"> is 80.41</w:t>
      </w:r>
      <w:r w:rsidRPr="005E4F82">
        <w:sym w:font="Symbol" w:char="F0B0"/>
      </w:r>
      <w:r w:rsidRPr="005E4F82">
        <w:t xml:space="preserve"> and the angle at</w:t>
      </w:r>
      <w:r w:rsidRPr="00F15FEF">
        <w:rPr>
          <w:rStyle w:val="Cmathsexpressions"/>
        </w:rPr>
        <w:t xml:space="preserve"> D </w:t>
      </w:r>
      <w:r w:rsidRPr="005E4F82">
        <w:t xml:space="preserve">is a right angle. </w:t>
      </w:r>
      <w:r w:rsidRPr="00F15FEF">
        <w:rPr>
          <w:rStyle w:val="Cmathsexpressions"/>
        </w:rPr>
        <w:t>BC</w:t>
      </w:r>
      <w:r w:rsidRPr="005E4F82">
        <w:t xml:space="preserve"> is 70 m and </w:t>
      </w:r>
      <w:r w:rsidRPr="00F15FEF">
        <w:rPr>
          <w:rStyle w:val="Cmathsexpressions"/>
        </w:rPr>
        <w:t>AD</w:t>
      </w:r>
      <w:r w:rsidRPr="005E4F82">
        <w:t xml:space="preserve"> is 74 m.</w:t>
      </w:r>
    </w:p>
    <w:p w14:paraId="69208D16" w14:textId="7639986F" w:rsidR="00387903" w:rsidRDefault="00387903" w:rsidP="00387903">
      <w:pPr>
        <w:pStyle w:val="Pquestiontextpartsa"/>
      </w:pPr>
      <w:r w:rsidRPr="005E4F82">
        <w:rPr>
          <w:rStyle w:val="Cquestionpartlabelbold"/>
        </w:rPr>
        <w:t>(a)</w:t>
      </w:r>
      <w:r w:rsidR="003E56FD" w:rsidRPr="005E4F82">
        <w:tab/>
      </w:r>
      <w:r w:rsidRPr="005E4F82">
        <w:t>Show that the total length of fencing required is 192 m, correct to the nearest metre.</w:t>
      </w:r>
    </w:p>
    <w:p w14:paraId="24EE3B70" w14:textId="77777777" w:rsidR="003E56FD" w:rsidRDefault="003E56FD" w:rsidP="00387903">
      <w:pPr>
        <w:pStyle w:val="Pquestiontextpartsa"/>
      </w:pPr>
    </w:p>
    <w:p w14:paraId="3265937C" w14:textId="77777777" w:rsidR="00FB0422" w:rsidRDefault="00FB0422" w:rsidP="00387903">
      <w:pPr>
        <w:pStyle w:val="Pquestiontextpartsa"/>
      </w:pPr>
    </w:p>
    <w:p w14:paraId="7DD7CAF1" w14:textId="77777777" w:rsidR="00FB0422" w:rsidRPr="006D1DD1" w:rsidRDefault="00FB0422" w:rsidP="00387903">
      <w:pPr>
        <w:pStyle w:val="Pquestiontextpartsa"/>
      </w:pPr>
    </w:p>
    <w:p w14:paraId="20D1649A" w14:textId="1795AA81" w:rsidR="00387903" w:rsidRDefault="00387903" w:rsidP="00387903">
      <w:pPr>
        <w:pStyle w:val="Pquestiontextpartsa"/>
      </w:pPr>
      <w:r w:rsidRPr="00F86633">
        <w:rPr>
          <w:rStyle w:val="Cquestionpartlabelbold"/>
        </w:rPr>
        <w:t>(b)</w:t>
      </w:r>
      <w:r w:rsidR="003E56FD">
        <w:tab/>
      </w:r>
      <w:r w:rsidRPr="006D1DD1">
        <w:t xml:space="preserve">A pipe is to be laid along the diagonal </w:t>
      </w:r>
      <w:r w:rsidRPr="00525E45">
        <w:rPr>
          <w:rStyle w:val="Cmathsexpressions"/>
        </w:rPr>
        <w:t>BD</w:t>
      </w:r>
      <w:r w:rsidRPr="006D1DD1">
        <w:t xml:space="preserve">. What is the length of </w:t>
      </w:r>
      <w:r w:rsidRPr="00525E45">
        <w:rPr>
          <w:rStyle w:val="Cmathsexpressions"/>
        </w:rPr>
        <w:t>D</w:t>
      </w:r>
      <w:r w:rsidRPr="006D1DD1">
        <w:t xml:space="preserve"> from </w:t>
      </w:r>
      <w:r w:rsidRPr="00525E45">
        <w:rPr>
          <w:rStyle w:val="Cmathsexpressions"/>
        </w:rPr>
        <w:t>B</w:t>
      </w:r>
      <w:r w:rsidRPr="006D1DD1">
        <w:t>?</w:t>
      </w:r>
    </w:p>
    <w:p w14:paraId="626B0E27" w14:textId="77777777" w:rsidR="003E56FD" w:rsidRDefault="003E56FD" w:rsidP="00387903">
      <w:pPr>
        <w:pStyle w:val="Pquestiontextpartsa"/>
      </w:pPr>
    </w:p>
    <w:p w14:paraId="400ADF89" w14:textId="77777777" w:rsidR="003E56FD" w:rsidRPr="006D1DD1" w:rsidRDefault="003E56FD" w:rsidP="00387903">
      <w:pPr>
        <w:pStyle w:val="Pquestiontextpartsa"/>
      </w:pPr>
    </w:p>
    <w:p w14:paraId="1C0D3918" w14:textId="12B17D98" w:rsidR="00387903" w:rsidRDefault="00387903" w:rsidP="00387903">
      <w:pPr>
        <w:pStyle w:val="Pquestiontextpartsa"/>
      </w:pPr>
      <w:r w:rsidRPr="00F86633">
        <w:rPr>
          <w:rStyle w:val="Cquestionpartlabelbold"/>
        </w:rPr>
        <w:t>(c)</w:t>
      </w:r>
      <w:r w:rsidR="003E56FD">
        <w:tab/>
      </w:r>
      <w:r w:rsidRPr="006D1DD1">
        <w:t>The pipe will cost $25 per metre to lay. What will be the total cost?</w:t>
      </w:r>
    </w:p>
    <w:p w14:paraId="7C2E5DC9" w14:textId="77777777" w:rsidR="003E56FD" w:rsidRDefault="003E56FD" w:rsidP="00387903">
      <w:pPr>
        <w:pStyle w:val="Pquestiontextpartsa"/>
      </w:pPr>
    </w:p>
    <w:p w14:paraId="19D0F21D" w14:textId="77777777" w:rsidR="003E56FD" w:rsidRPr="006D1DD1" w:rsidRDefault="003E56FD" w:rsidP="00387903">
      <w:pPr>
        <w:pStyle w:val="Pquestiontextpartsa"/>
      </w:pPr>
    </w:p>
    <w:p w14:paraId="42541CB1" w14:textId="38A4E8FA" w:rsidR="00387903" w:rsidRDefault="00387903" w:rsidP="00387903">
      <w:pPr>
        <w:pStyle w:val="Pquestiontextpartsa"/>
      </w:pPr>
      <w:r w:rsidRPr="00F86633">
        <w:rPr>
          <w:rStyle w:val="Cquestionpartlabelbold"/>
        </w:rPr>
        <w:t>(d)</w:t>
      </w:r>
      <w:r w:rsidR="003E56FD">
        <w:tab/>
      </w:r>
      <w:r w:rsidRPr="006D1DD1">
        <w:t xml:space="preserve">What is the bearing, using degrees, minutes and seconds, of point </w:t>
      </w:r>
      <w:r w:rsidRPr="00525E45">
        <w:rPr>
          <w:rStyle w:val="Cmathsexpressions"/>
        </w:rPr>
        <w:t>D</w:t>
      </w:r>
      <w:r w:rsidRPr="006D1DD1">
        <w:t xml:space="preserve"> from point </w:t>
      </w:r>
      <w:r w:rsidRPr="00525E45">
        <w:rPr>
          <w:rStyle w:val="Cmathsexpressions"/>
        </w:rPr>
        <w:t>B</w:t>
      </w:r>
      <w:r w:rsidRPr="006D1DD1">
        <w:t>?</w:t>
      </w:r>
    </w:p>
    <w:p w14:paraId="7FE51361" w14:textId="77777777" w:rsidR="003E56FD" w:rsidRDefault="003E56FD" w:rsidP="00387903">
      <w:pPr>
        <w:pStyle w:val="Pquestiontextpartsa"/>
      </w:pPr>
    </w:p>
    <w:p w14:paraId="5A918A04" w14:textId="77777777" w:rsidR="00FB0422" w:rsidRDefault="00FB0422" w:rsidP="00387903">
      <w:pPr>
        <w:pStyle w:val="Pquestiontextpartsa"/>
      </w:pPr>
    </w:p>
    <w:p w14:paraId="12257012" w14:textId="77777777" w:rsidR="003E56FD" w:rsidRDefault="003E56FD" w:rsidP="00387903">
      <w:pPr>
        <w:pStyle w:val="Pquestiontextpartsa"/>
      </w:pPr>
    </w:p>
    <w:p w14:paraId="2FDD9D60" w14:textId="45CA08DC" w:rsidR="00387903" w:rsidRPr="006D1DD1" w:rsidRDefault="00387903" w:rsidP="00387903">
      <w:pPr>
        <w:pStyle w:val="Pquestionheadingsx"/>
      </w:pPr>
      <w:r w:rsidRPr="006D1DD1">
        <w:t>Question 14</w:t>
      </w:r>
      <w:r w:rsidRPr="006D1DD1">
        <w:tab/>
      </w:r>
      <w:r w:rsidR="003E56FD" w:rsidRPr="003E56FD">
        <w:rPr>
          <w:rStyle w:val="Cmarkslabel"/>
        </w:rPr>
        <w:t>7 marks</w:t>
      </w:r>
      <w:r w:rsidR="003E56FD">
        <w:tab/>
        <w:t>[6.</w:t>
      </w:r>
      <w:r w:rsidR="003E56FD" w:rsidRPr="006D1DD1">
        <w:t xml:space="preserve">2, </w:t>
      </w:r>
      <w:r w:rsidR="003E56FD">
        <w:t>6.</w:t>
      </w:r>
      <w:r w:rsidR="003E56FD" w:rsidRPr="006D1DD1">
        <w:t xml:space="preserve">3, </w:t>
      </w:r>
      <w:r w:rsidR="003E56FD">
        <w:t>6.5</w:t>
      </w:r>
      <w:r w:rsidRPr="006D1DD1">
        <w:t>]</w:t>
      </w:r>
    </w:p>
    <w:p w14:paraId="63EB3501" w14:textId="77777777" w:rsidR="00387903" w:rsidRPr="006D1DD1" w:rsidRDefault="00387903" w:rsidP="00387903">
      <w:pPr>
        <w:pStyle w:val="Pquestiontextmainstem"/>
      </w:pPr>
      <w:r w:rsidRPr="006D1DD1">
        <w:t xml:space="preserve">An observation post is situated on a bearing of </w:t>
      </w:r>
      <w:r w:rsidRPr="00FA5C18">
        <w:t>50</w:t>
      </w:r>
      <w:r w:rsidRPr="00FA5C18">
        <w:sym w:font="Symbol" w:char="F0B0"/>
      </w:r>
      <w:r w:rsidRPr="00FA5C18">
        <w:t xml:space="preserve">T </w:t>
      </w:r>
      <w:r w:rsidRPr="006D1DD1">
        <w:t xml:space="preserve">at a distance of 48 km from </w:t>
      </w:r>
      <w:r>
        <w:t>a</w:t>
      </w:r>
      <w:r w:rsidRPr="006D1DD1">
        <w:t xml:space="preserve"> crossroad</w:t>
      </w:r>
      <w:r>
        <w:t xml:space="preserve">. A </w:t>
      </w:r>
      <w:r w:rsidRPr="006D1DD1">
        <w:t>second observation post is located 28 km due east of the first</w:t>
      </w:r>
      <w:r>
        <w:t xml:space="preserve"> post</w:t>
      </w:r>
      <w:r w:rsidRPr="006D1DD1">
        <w:t>.</w:t>
      </w:r>
    </w:p>
    <w:p w14:paraId="515D4BFE" w14:textId="45E133A0" w:rsidR="00387903" w:rsidRDefault="00387903" w:rsidP="00387903">
      <w:pPr>
        <w:pStyle w:val="Pquestiontextpartsa"/>
      </w:pPr>
      <w:r w:rsidRPr="00F86633">
        <w:rPr>
          <w:rStyle w:val="Cquestionpartlabelbold"/>
        </w:rPr>
        <w:t>(a)</w:t>
      </w:r>
      <w:r w:rsidR="003E56FD">
        <w:tab/>
      </w:r>
      <w:r w:rsidRPr="006D1DD1">
        <w:t xml:space="preserve">How far east and how far north, correct to </w:t>
      </w:r>
      <w:r>
        <w:t>2</w:t>
      </w:r>
      <w:r w:rsidRPr="006D1DD1">
        <w:t xml:space="preserve"> decimal places of the crossroad is the first observation post?</w:t>
      </w:r>
    </w:p>
    <w:p w14:paraId="41491185" w14:textId="77777777" w:rsidR="003E56FD" w:rsidRDefault="003E56FD" w:rsidP="00387903">
      <w:pPr>
        <w:pStyle w:val="Pquestiontextpartsa"/>
      </w:pPr>
    </w:p>
    <w:p w14:paraId="3C8815CB" w14:textId="77777777" w:rsidR="005E4F82" w:rsidRDefault="005E4F82" w:rsidP="00387903">
      <w:pPr>
        <w:pStyle w:val="Pquestiontextpartsa"/>
      </w:pPr>
    </w:p>
    <w:p w14:paraId="7711036D" w14:textId="77777777" w:rsidR="00FB0422" w:rsidRDefault="00FB0422" w:rsidP="00387903">
      <w:pPr>
        <w:pStyle w:val="Pquestiontextpartsa"/>
      </w:pPr>
    </w:p>
    <w:p w14:paraId="4BB8D26E" w14:textId="77777777" w:rsidR="005E4F82" w:rsidRDefault="005E4F82" w:rsidP="00387903">
      <w:pPr>
        <w:pStyle w:val="Pquestiontextpartsa"/>
      </w:pPr>
    </w:p>
    <w:p w14:paraId="2B31F0E3" w14:textId="77777777" w:rsidR="003E56FD" w:rsidRPr="006D1DD1" w:rsidRDefault="003E56FD" w:rsidP="00387903">
      <w:pPr>
        <w:pStyle w:val="Pquestiontextpartsa"/>
      </w:pPr>
    </w:p>
    <w:p w14:paraId="033926F2" w14:textId="1D341DB5" w:rsidR="00387903" w:rsidRDefault="00387903" w:rsidP="00387903">
      <w:pPr>
        <w:pStyle w:val="Pquestiontextpartsa"/>
      </w:pPr>
      <w:r w:rsidRPr="00F86633">
        <w:rPr>
          <w:rStyle w:val="Cquestionpartlabelbold"/>
        </w:rPr>
        <w:t>(b)</w:t>
      </w:r>
      <w:r w:rsidR="003E56FD">
        <w:tab/>
      </w:r>
      <w:r w:rsidRPr="006D1DD1">
        <w:t>What is the distance, correct to the nearest kilometre, of the second observation post from the crossroad?</w:t>
      </w:r>
    </w:p>
    <w:p w14:paraId="35F2F893" w14:textId="77777777" w:rsidR="003E56FD" w:rsidRDefault="003E56FD" w:rsidP="00387903">
      <w:pPr>
        <w:pStyle w:val="Pquestiontextpartsa"/>
      </w:pPr>
    </w:p>
    <w:p w14:paraId="4536FD83" w14:textId="77777777" w:rsidR="003E56FD" w:rsidRDefault="003E56FD" w:rsidP="00387903">
      <w:pPr>
        <w:pStyle w:val="Pquestiontextpartsa"/>
      </w:pPr>
    </w:p>
    <w:p w14:paraId="0C6D9CF5" w14:textId="77777777" w:rsidR="005E4F82" w:rsidRDefault="005E4F82" w:rsidP="00387903">
      <w:pPr>
        <w:pStyle w:val="Pquestiontextpartsa"/>
      </w:pPr>
    </w:p>
    <w:p w14:paraId="642B120F" w14:textId="77777777" w:rsidR="005E4F82" w:rsidRPr="006D1DD1" w:rsidRDefault="005E4F82" w:rsidP="00387903">
      <w:pPr>
        <w:pStyle w:val="Pquestiontextpartsa"/>
      </w:pPr>
    </w:p>
    <w:p w14:paraId="4297B2F5" w14:textId="6BD15980" w:rsidR="00387903" w:rsidRDefault="00387903" w:rsidP="00387903">
      <w:pPr>
        <w:pStyle w:val="Pquestiontextpartsa"/>
      </w:pPr>
      <w:r w:rsidRPr="00F86633">
        <w:rPr>
          <w:rStyle w:val="Cquestionpartlabelbold"/>
        </w:rPr>
        <w:t>(c)</w:t>
      </w:r>
      <w:r w:rsidR="003E56FD">
        <w:tab/>
      </w:r>
      <w:r w:rsidRPr="006D1DD1">
        <w:t xml:space="preserve">What is the </w:t>
      </w:r>
      <w:r>
        <w:t xml:space="preserve">true </w:t>
      </w:r>
      <w:r w:rsidRPr="006D1DD1">
        <w:t>bearing, using degrees, minutes and seconds, of the second observation post from the crossroad?</w:t>
      </w:r>
    </w:p>
    <w:p w14:paraId="69A869D2" w14:textId="77777777" w:rsidR="003E56FD" w:rsidRDefault="003E56FD" w:rsidP="00387903">
      <w:pPr>
        <w:pStyle w:val="Pquestiontextpartsa"/>
      </w:pPr>
    </w:p>
    <w:p w14:paraId="4B5B8358" w14:textId="77777777" w:rsidR="005E4F82" w:rsidRDefault="005E4F82" w:rsidP="00387903">
      <w:pPr>
        <w:pStyle w:val="Pquestiontextpartsa"/>
      </w:pPr>
    </w:p>
    <w:p w14:paraId="10CAAD66" w14:textId="77777777" w:rsidR="005E4F82" w:rsidRDefault="005E4F82" w:rsidP="00387903">
      <w:pPr>
        <w:pStyle w:val="Pquestiontextpartsa"/>
      </w:pPr>
    </w:p>
    <w:p w14:paraId="4A6AE125" w14:textId="77777777" w:rsidR="005E4F82" w:rsidRPr="006D1DD1" w:rsidRDefault="005E4F82" w:rsidP="00387903">
      <w:pPr>
        <w:pStyle w:val="Pquestiontextpartsa"/>
      </w:pPr>
    </w:p>
    <w:p w14:paraId="50B93ED1" w14:textId="7D5F4809" w:rsidR="00387903" w:rsidRPr="006D1DD1" w:rsidRDefault="00387903" w:rsidP="00387903">
      <w:pPr>
        <w:pStyle w:val="Pquestionheadingsx"/>
      </w:pPr>
      <w:r w:rsidRPr="006D1DD1">
        <w:lastRenderedPageBreak/>
        <w:t>Question 15</w:t>
      </w:r>
      <w:r w:rsidRPr="006D1DD1">
        <w:tab/>
      </w:r>
      <w:r w:rsidR="003E56FD" w:rsidRPr="003E56FD">
        <w:rPr>
          <w:rStyle w:val="Cmarkslabel"/>
        </w:rPr>
        <w:t>2 marks</w:t>
      </w:r>
      <w:r w:rsidRPr="006D1DD1">
        <w:tab/>
        <w:t>[</w:t>
      </w:r>
      <w:r w:rsidR="003E56FD">
        <w:t>6.</w:t>
      </w:r>
      <w:r w:rsidR="003E56FD" w:rsidRPr="006D1DD1">
        <w:t>6</w:t>
      </w:r>
      <w:r w:rsidRPr="006D1DD1">
        <w:t>]</w:t>
      </w:r>
    </w:p>
    <w:p w14:paraId="6DABB249" w14:textId="77777777" w:rsidR="00387903" w:rsidRDefault="00387903" w:rsidP="00387903">
      <w:pPr>
        <w:pStyle w:val="Pquestiontextmainstem"/>
      </w:pPr>
      <w:r w:rsidRPr="006D1DD1">
        <w:t>A right pyramid stands on a square base of side length 10 cm. The perpendicular height of the pyramid is 21 cm. Calculate the angle a sloping face makes with the base, to the nearest second.</w:t>
      </w:r>
    </w:p>
    <w:p w14:paraId="3510655F" w14:textId="77777777" w:rsidR="003E56FD" w:rsidRDefault="003E56FD" w:rsidP="00387903">
      <w:pPr>
        <w:pStyle w:val="Pquestiontextmainstem"/>
      </w:pPr>
    </w:p>
    <w:p w14:paraId="014C2009" w14:textId="77777777" w:rsidR="005E4F82" w:rsidRDefault="005E4F82" w:rsidP="00387903">
      <w:pPr>
        <w:pStyle w:val="Pquestiontextmainstem"/>
      </w:pPr>
    </w:p>
    <w:p w14:paraId="6075B9B5" w14:textId="77777777" w:rsidR="005E4F82" w:rsidRDefault="005E4F82" w:rsidP="00387903">
      <w:pPr>
        <w:pStyle w:val="Pquestiontextmainstem"/>
      </w:pPr>
    </w:p>
    <w:p w14:paraId="1F6236B0" w14:textId="77777777" w:rsidR="005E4F82" w:rsidRDefault="005E4F82" w:rsidP="00387903">
      <w:pPr>
        <w:pStyle w:val="Pquestiontextmainstem"/>
      </w:pPr>
    </w:p>
    <w:p w14:paraId="15D8CC64" w14:textId="77777777" w:rsidR="005E4F82" w:rsidRDefault="005E4F82" w:rsidP="00387903">
      <w:pPr>
        <w:pStyle w:val="Pquestiontextmainstem"/>
      </w:pPr>
    </w:p>
    <w:p w14:paraId="3925D2A0" w14:textId="77777777" w:rsidR="005E4F82" w:rsidRDefault="005E4F82" w:rsidP="00387903">
      <w:pPr>
        <w:pStyle w:val="Pquestiontextmainstem"/>
      </w:pPr>
    </w:p>
    <w:p w14:paraId="7B0E03BC" w14:textId="77777777" w:rsidR="005E4F82" w:rsidRDefault="005E4F82" w:rsidP="00387903">
      <w:pPr>
        <w:pStyle w:val="Pquestiontextmainstem"/>
      </w:pPr>
    </w:p>
    <w:p w14:paraId="6EE39CF8" w14:textId="57B23F2E" w:rsidR="00387903" w:rsidRPr="00F16CD2" w:rsidRDefault="00387903" w:rsidP="00387903">
      <w:pPr>
        <w:pStyle w:val="Psectionresults"/>
      </w:pPr>
      <w:r w:rsidRPr="00F16CD2">
        <w:t xml:space="preserve">Short answer total marks:  </w:t>
      </w:r>
      <w:r w:rsidR="003E56FD">
        <w:t>__ / 22</w:t>
      </w:r>
    </w:p>
    <w:p w14:paraId="2D09B913" w14:textId="77777777" w:rsidR="00387903" w:rsidRPr="00F16CD2" w:rsidRDefault="00387903" w:rsidP="00FB0422">
      <w:pPr>
        <w:pStyle w:val="Psectionheading"/>
        <w:pageBreakBefore w:val="0"/>
      </w:pPr>
      <w:r w:rsidRPr="00F16CD2">
        <w:t>Extended answer section</w:t>
      </w:r>
    </w:p>
    <w:p w14:paraId="690DE5CB" w14:textId="7869D027" w:rsidR="00387903" w:rsidRPr="006D1DD1" w:rsidRDefault="00387903" w:rsidP="00387903">
      <w:pPr>
        <w:pStyle w:val="Pquestionheadingsx"/>
      </w:pPr>
      <w:r w:rsidRPr="006D1DD1">
        <w:t>Question 16</w:t>
      </w:r>
      <w:r w:rsidRPr="006D1DD1">
        <w:tab/>
      </w:r>
      <w:r w:rsidR="00EE1835" w:rsidRPr="00EE1835">
        <w:rPr>
          <w:rStyle w:val="Cmarkslabel"/>
        </w:rPr>
        <w:t>4 marks</w:t>
      </w:r>
      <w:r w:rsidR="00EE1835">
        <w:tab/>
        <w:t>[6.</w:t>
      </w:r>
      <w:r w:rsidR="00B66391">
        <w:t>2, 6.3</w:t>
      </w:r>
      <w:r w:rsidRPr="006D1DD1">
        <w:t>]</w:t>
      </w:r>
    </w:p>
    <w:p w14:paraId="5535790F" w14:textId="77777777" w:rsidR="00387903" w:rsidRDefault="00387903" w:rsidP="00387903">
      <w:pPr>
        <w:pStyle w:val="Pquestiontextmainstem"/>
      </w:pPr>
      <w:r w:rsidRPr="006D1DD1">
        <w:t xml:space="preserve">A pendulum of length 25 cm forms an isosceles triangle </w:t>
      </w:r>
      <w:r w:rsidRPr="00FA5C18">
        <w:rPr>
          <w:rStyle w:val="Cmathsexpressions"/>
        </w:rPr>
        <w:t>ABC</w:t>
      </w:r>
      <w:r w:rsidRPr="006D1DD1">
        <w:t xml:space="preserve"> as it swings from </w:t>
      </w:r>
      <w:r w:rsidRPr="00FA5C18">
        <w:rPr>
          <w:rStyle w:val="Cmathsexpressions"/>
        </w:rPr>
        <w:t>A</w:t>
      </w:r>
      <w:r w:rsidRPr="006D1DD1">
        <w:t xml:space="preserve"> to </w:t>
      </w:r>
      <w:r w:rsidRPr="00FA5C18">
        <w:rPr>
          <w:rStyle w:val="Cmathsexpressions"/>
        </w:rPr>
        <w:t>C</w:t>
      </w:r>
      <w:r w:rsidRPr="006D1DD1">
        <w:t>.</w:t>
      </w:r>
    </w:p>
    <w:p w14:paraId="7F7205E5" w14:textId="6B27B64E" w:rsidR="00387903" w:rsidRDefault="00A72193" w:rsidP="00387903">
      <w:pPr>
        <w:pStyle w:val="Pquestiontextmainstem"/>
      </w:pPr>
      <w:r>
        <w:rPr>
          <w:noProof/>
        </w:rPr>
        <w:drawing>
          <wp:inline distT="0" distB="0" distL="0" distR="0" wp14:anchorId="67B50875" wp14:editId="43C2280A">
            <wp:extent cx="1392896" cy="1187841"/>
            <wp:effectExtent l="0" t="0" r="4445" b="6350"/>
            <wp:docPr id="4" name="Picture 4" descr="Macintosh HD:Users:lizwaud:Desktop:Screen Shot 2016-09-12 at 8.59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izwaud:Desktop:Screen Shot 2016-09-12 at 8.59.10 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96" cy="118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0D0A" w14:textId="0B4CA4EC" w:rsidR="00387903" w:rsidRDefault="00387903" w:rsidP="00387903">
      <w:pPr>
        <w:pStyle w:val="Pquestiontextpartsa"/>
      </w:pPr>
      <w:r w:rsidRPr="00F86633">
        <w:rPr>
          <w:rStyle w:val="Cquestionpartlabelbold"/>
        </w:rPr>
        <w:t>(a)</w:t>
      </w:r>
      <w:r w:rsidR="001F6F6E">
        <w:tab/>
      </w:r>
      <w:r w:rsidRPr="006D1DD1">
        <w:t xml:space="preserve">If the length of </w:t>
      </w:r>
      <w:r w:rsidRPr="00525E45">
        <w:rPr>
          <w:rStyle w:val="Cmathsexpressions"/>
        </w:rPr>
        <w:t>AC</w:t>
      </w:r>
      <w:r w:rsidRPr="006D1DD1">
        <w:t xml:space="preserve"> is 20 cm, calculate θ in degrees, minutes and seconds.</w:t>
      </w:r>
    </w:p>
    <w:p w14:paraId="6C11E9D3" w14:textId="77777777" w:rsidR="000813CA" w:rsidRDefault="000813CA" w:rsidP="00387903">
      <w:pPr>
        <w:pStyle w:val="Pquestiontextpartsa"/>
      </w:pPr>
    </w:p>
    <w:p w14:paraId="06442703" w14:textId="77777777" w:rsidR="000813CA" w:rsidRDefault="000813CA" w:rsidP="00387903">
      <w:pPr>
        <w:pStyle w:val="Pquestiontextpartsa"/>
      </w:pPr>
    </w:p>
    <w:p w14:paraId="0EA806D4" w14:textId="77777777" w:rsidR="001B334B" w:rsidRDefault="001B334B" w:rsidP="00387903">
      <w:pPr>
        <w:pStyle w:val="Pquestiontextpartsa"/>
      </w:pPr>
    </w:p>
    <w:p w14:paraId="44E4115E" w14:textId="77777777" w:rsidR="000813CA" w:rsidRPr="006D1DD1" w:rsidRDefault="000813CA" w:rsidP="00387903">
      <w:pPr>
        <w:pStyle w:val="Pquestiontextpartsa"/>
      </w:pPr>
    </w:p>
    <w:p w14:paraId="7756135E" w14:textId="6CD38B7D" w:rsidR="00387903" w:rsidRDefault="00387903" w:rsidP="00387903">
      <w:pPr>
        <w:pStyle w:val="Pquestiontextpartsa"/>
      </w:pPr>
      <w:r w:rsidRPr="00F86633">
        <w:rPr>
          <w:rStyle w:val="Cquestionpartlabelbold"/>
        </w:rPr>
        <w:t>(b)</w:t>
      </w:r>
      <w:r w:rsidR="001F6F6E">
        <w:tab/>
      </w:r>
      <w:r w:rsidRPr="006D1DD1">
        <w:t xml:space="preserve">The length </w:t>
      </w:r>
      <w:r>
        <w:t xml:space="preserve">of the pendulum </w:t>
      </w:r>
      <w:r w:rsidRPr="006D1DD1">
        <w:t xml:space="preserve">is doubled and the angle of swing remains the same. What is the length </w:t>
      </w:r>
      <w:r w:rsidRPr="00525E45">
        <w:rPr>
          <w:rStyle w:val="Cmathsexpressions"/>
        </w:rPr>
        <w:t>AC</w:t>
      </w:r>
      <w:r w:rsidRPr="006D1DD1">
        <w:t>?</w:t>
      </w:r>
    </w:p>
    <w:p w14:paraId="7F994C2B" w14:textId="77777777" w:rsidR="000813CA" w:rsidRDefault="000813CA" w:rsidP="00387903">
      <w:pPr>
        <w:pStyle w:val="Pquestiontextpartsa"/>
      </w:pPr>
    </w:p>
    <w:p w14:paraId="7C7B2381" w14:textId="77777777" w:rsidR="000813CA" w:rsidRDefault="000813CA" w:rsidP="00387903">
      <w:pPr>
        <w:pStyle w:val="Pquestiontextpartsa"/>
      </w:pPr>
    </w:p>
    <w:p w14:paraId="5F1AB986" w14:textId="77777777" w:rsidR="001B334B" w:rsidRDefault="001B334B" w:rsidP="00387903">
      <w:pPr>
        <w:pStyle w:val="Pquestiontextpartsa"/>
      </w:pPr>
    </w:p>
    <w:p w14:paraId="370C02A9" w14:textId="77777777" w:rsidR="000813CA" w:rsidRDefault="000813CA" w:rsidP="00387903">
      <w:pPr>
        <w:pStyle w:val="Pquestiontextpartsa"/>
      </w:pPr>
    </w:p>
    <w:p w14:paraId="3C31FC14" w14:textId="359CF508" w:rsidR="00387903" w:rsidRPr="006D1DD1" w:rsidRDefault="00387903" w:rsidP="00387903">
      <w:pPr>
        <w:pStyle w:val="Pquestionheadingsx"/>
      </w:pPr>
      <w:r w:rsidRPr="006D1DD1">
        <w:t>Question 17</w:t>
      </w:r>
      <w:r w:rsidRPr="006D1DD1">
        <w:tab/>
      </w:r>
      <w:r w:rsidR="00EE1835" w:rsidRPr="00EE1835">
        <w:rPr>
          <w:rStyle w:val="Cmarkslabel"/>
        </w:rPr>
        <w:t>5 marks</w:t>
      </w:r>
      <w:r w:rsidR="00EE1835">
        <w:tab/>
        <w:t>[6.</w:t>
      </w:r>
      <w:r w:rsidR="00EE1835" w:rsidRPr="006D1DD1">
        <w:t>5</w:t>
      </w:r>
      <w:r w:rsidRPr="006D1DD1">
        <w:t>]</w:t>
      </w:r>
    </w:p>
    <w:p w14:paraId="64A059B7" w14:textId="77777777" w:rsidR="00387903" w:rsidRPr="006D1DD1" w:rsidRDefault="00387903" w:rsidP="00387903">
      <w:pPr>
        <w:pStyle w:val="Pquestiontextmainstem"/>
        <w:rPr>
          <w:noProof/>
        </w:rPr>
      </w:pPr>
      <w:r w:rsidRPr="006D1DD1">
        <w:rPr>
          <w:noProof/>
        </w:rPr>
        <w:t>Alana hiked 10 km in the direction N70</w:t>
      </w:r>
      <w:r w:rsidRPr="006D1DD1">
        <w:sym w:font="Symbol" w:char="F0B0"/>
      </w:r>
      <w:r>
        <w:rPr>
          <w:noProof/>
        </w:rPr>
        <w:t>E. Bree set out from the same point and</w:t>
      </w:r>
      <w:r w:rsidRPr="006D1DD1">
        <w:rPr>
          <w:noProof/>
        </w:rPr>
        <w:t xml:space="preserve"> hiked 24 km in the direction 340</w:t>
      </w:r>
      <w:r w:rsidRPr="006D1DD1">
        <w:sym w:font="Symbol" w:char="F0B0"/>
      </w:r>
      <w:r w:rsidRPr="006D1DD1">
        <w:rPr>
          <w:noProof/>
        </w:rPr>
        <w:t>T.</w:t>
      </w:r>
    </w:p>
    <w:p w14:paraId="769EA223" w14:textId="34CECD97" w:rsidR="00387903" w:rsidRDefault="00387903" w:rsidP="00387903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 w:rsidR="001F6F6E">
        <w:rPr>
          <w:noProof/>
        </w:rPr>
        <w:tab/>
      </w:r>
      <w:r w:rsidRPr="006D1DD1">
        <w:rPr>
          <w:noProof/>
        </w:rPr>
        <w:t>What is the</w:t>
      </w:r>
      <w:r>
        <w:rPr>
          <w:noProof/>
        </w:rPr>
        <w:t xml:space="preserve"> distance between the two at the end of the hikes</w:t>
      </w:r>
      <w:r w:rsidRPr="006D1DD1">
        <w:rPr>
          <w:noProof/>
        </w:rPr>
        <w:t>?</w:t>
      </w:r>
    </w:p>
    <w:p w14:paraId="62CEDCBE" w14:textId="77777777" w:rsidR="000813CA" w:rsidRDefault="000813CA" w:rsidP="00387903">
      <w:pPr>
        <w:pStyle w:val="Pquestiontextpartsa"/>
        <w:rPr>
          <w:noProof/>
        </w:rPr>
      </w:pPr>
    </w:p>
    <w:p w14:paraId="1B0DFC55" w14:textId="77777777" w:rsidR="000813CA" w:rsidRDefault="000813CA" w:rsidP="00387903">
      <w:pPr>
        <w:pStyle w:val="Pquestiontextpartsa"/>
        <w:rPr>
          <w:noProof/>
        </w:rPr>
      </w:pPr>
    </w:p>
    <w:p w14:paraId="34F74C93" w14:textId="77777777" w:rsidR="000813CA" w:rsidRDefault="000813CA" w:rsidP="00387903">
      <w:pPr>
        <w:pStyle w:val="Pquestiontextpartsa"/>
        <w:rPr>
          <w:noProof/>
        </w:rPr>
      </w:pPr>
    </w:p>
    <w:p w14:paraId="3EBEFEB1" w14:textId="7BF9FAAF" w:rsidR="00387903" w:rsidRDefault="00387903" w:rsidP="00387903">
      <w:pPr>
        <w:pStyle w:val="Pquestiontextpartsa"/>
        <w:rPr>
          <w:noProof/>
        </w:rPr>
      </w:pPr>
      <w:r w:rsidRPr="00F86633">
        <w:rPr>
          <w:rStyle w:val="Cquestionpartlabelbold"/>
        </w:rPr>
        <w:lastRenderedPageBreak/>
        <w:t>(b</w:t>
      </w:r>
      <w:r w:rsidR="001F6F6E">
        <w:rPr>
          <w:rStyle w:val="Cquestionpartlabelbold"/>
        </w:rPr>
        <w:t>)</w:t>
      </w:r>
      <w:r w:rsidR="001F6F6E">
        <w:rPr>
          <w:rStyle w:val="Cquestionpartlabelbold"/>
        </w:rPr>
        <w:tab/>
      </w:r>
      <w:r w:rsidRPr="006D1DD1">
        <w:rPr>
          <w:noProof/>
        </w:rPr>
        <w:t xml:space="preserve">What is the true bearing of Alana from </w:t>
      </w:r>
      <w:r>
        <w:rPr>
          <w:noProof/>
        </w:rPr>
        <w:t>Bree, correct to the nearest degree?</w:t>
      </w:r>
    </w:p>
    <w:p w14:paraId="0E417E4B" w14:textId="77777777" w:rsidR="000813CA" w:rsidRDefault="000813CA" w:rsidP="00387903">
      <w:pPr>
        <w:pStyle w:val="Pquestiontextpartsa"/>
        <w:rPr>
          <w:noProof/>
        </w:rPr>
      </w:pPr>
    </w:p>
    <w:p w14:paraId="02961516" w14:textId="77777777" w:rsidR="000813CA" w:rsidRDefault="000813CA" w:rsidP="00387903">
      <w:pPr>
        <w:pStyle w:val="Pquestiontextpartsa"/>
        <w:rPr>
          <w:noProof/>
        </w:rPr>
      </w:pPr>
    </w:p>
    <w:p w14:paraId="0196C364" w14:textId="77777777" w:rsidR="000813CA" w:rsidRDefault="000813CA" w:rsidP="00387903">
      <w:pPr>
        <w:pStyle w:val="Pquestiontextpartsa"/>
        <w:rPr>
          <w:noProof/>
        </w:rPr>
      </w:pPr>
    </w:p>
    <w:p w14:paraId="403DAE62" w14:textId="522C61D8" w:rsidR="00387903" w:rsidRDefault="00387903" w:rsidP="00387903">
      <w:pPr>
        <w:pStyle w:val="Pquestiontextpartsa"/>
        <w:rPr>
          <w:noProof/>
        </w:rPr>
      </w:pPr>
      <w:r w:rsidRPr="00F86633">
        <w:rPr>
          <w:rStyle w:val="Cquestionpartlabelbold"/>
        </w:rPr>
        <w:t>(c)</w:t>
      </w:r>
      <w:r w:rsidR="001F6F6E">
        <w:rPr>
          <w:noProof/>
        </w:rPr>
        <w:tab/>
      </w:r>
      <w:r w:rsidRPr="006D1DD1">
        <w:rPr>
          <w:noProof/>
        </w:rPr>
        <w:t xml:space="preserve">How far east of Alana is </w:t>
      </w:r>
      <w:r>
        <w:rPr>
          <w:noProof/>
        </w:rPr>
        <w:t>Bree, correct to the nearest km</w:t>
      </w:r>
      <w:r w:rsidRPr="006D1DD1">
        <w:rPr>
          <w:noProof/>
        </w:rPr>
        <w:t>?</w:t>
      </w:r>
    </w:p>
    <w:p w14:paraId="0FD27307" w14:textId="77777777" w:rsidR="000813CA" w:rsidRDefault="000813CA" w:rsidP="00387903">
      <w:pPr>
        <w:pStyle w:val="Pquestiontextpartsa"/>
        <w:rPr>
          <w:noProof/>
        </w:rPr>
      </w:pPr>
    </w:p>
    <w:p w14:paraId="52B3960D" w14:textId="77777777" w:rsidR="000813CA" w:rsidRDefault="000813CA" w:rsidP="00387903">
      <w:pPr>
        <w:pStyle w:val="Pquestiontextpartsa"/>
        <w:rPr>
          <w:noProof/>
        </w:rPr>
      </w:pPr>
    </w:p>
    <w:p w14:paraId="64F80A0E" w14:textId="77777777" w:rsidR="000813CA" w:rsidRDefault="000813CA" w:rsidP="00387903">
      <w:pPr>
        <w:pStyle w:val="Pquestiontextpartsa"/>
        <w:rPr>
          <w:noProof/>
        </w:rPr>
      </w:pPr>
    </w:p>
    <w:p w14:paraId="179380A7" w14:textId="77777777" w:rsidR="000813CA" w:rsidRDefault="000813CA" w:rsidP="00387903">
      <w:pPr>
        <w:pStyle w:val="Pquestiontextpartsa"/>
        <w:rPr>
          <w:noProof/>
        </w:rPr>
      </w:pPr>
    </w:p>
    <w:p w14:paraId="1957B687" w14:textId="4B5B7785" w:rsidR="00387903" w:rsidRPr="006D1DD1" w:rsidRDefault="00387903" w:rsidP="00387903">
      <w:pPr>
        <w:pStyle w:val="Pquestionheadingsx"/>
      </w:pPr>
      <w:r w:rsidRPr="006D1DD1">
        <w:t>Question 18</w:t>
      </w:r>
      <w:r w:rsidRPr="006D1DD1">
        <w:tab/>
      </w:r>
      <w:r w:rsidR="00EE1835" w:rsidRPr="00EE1835">
        <w:rPr>
          <w:rStyle w:val="Cmarkslabel"/>
        </w:rPr>
        <w:t>7 marks</w:t>
      </w:r>
      <w:r w:rsidR="00EE1835">
        <w:tab/>
        <w:t>[</w:t>
      </w:r>
      <w:r w:rsidR="00EE1835" w:rsidRPr="006D1DD1">
        <w:t xml:space="preserve"> </w:t>
      </w:r>
      <w:r w:rsidR="00EE1835">
        <w:t>6.6</w:t>
      </w:r>
      <w:r w:rsidRPr="006D1DD1">
        <w:t>]</w:t>
      </w:r>
    </w:p>
    <w:p w14:paraId="5502131D" w14:textId="77777777" w:rsidR="00387903" w:rsidRDefault="00387903" w:rsidP="00387903">
      <w:pPr>
        <w:pStyle w:val="Pquestiontextmainstem"/>
      </w:pPr>
      <w:r w:rsidRPr="006D1DD1">
        <w:t xml:space="preserve">A radio </w:t>
      </w:r>
      <w:r>
        <w:t>mast is supported by two wires f</w:t>
      </w:r>
      <w:r w:rsidRPr="006D1DD1">
        <w:t xml:space="preserve">or safety, </w:t>
      </w:r>
      <w:r>
        <w:t>as shown the diagram below. Safety regulations require that t</w:t>
      </w:r>
      <w:r w:rsidRPr="006D1DD1">
        <w:t>he angle θ must not exceed 77</w:t>
      </w:r>
      <w:r w:rsidRPr="006D1DD1">
        <w:sym w:font="Symbol" w:char="F0B0"/>
      </w:r>
      <w:r w:rsidRPr="006D1DD1">
        <w:t>.</w:t>
      </w:r>
    </w:p>
    <w:p w14:paraId="506D02C1" w14:textId="77777777" w:rsidR="00FB0422" w:rsidRDefault="00FB0422" w:rsidP="00FB0422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6D1DD1">
        <w:t xml:space="preserve">Calculate the value of θ and state </w:t>
      </w:r>
      <w:r>
        <w:t>whether</w:t>
      </w:r>
      <w:r w:rsidRPr="006D1DD1">
        <w:t xml:space="preserve"> the </w:t>
      </w:r>
      <w:r>
        <w:t>mast</w:t>
      </w:r>
      <w:r w:rsidRPr="006D1DD1">
        <w:t xml:space="preserve"> </w:t>
      </w:r>
      <w:r>
        <w:t>is</w:t>
      </w:r>
      <w:r w:rsidRPr="006D1DD1">
        <w:t xml:space="preserve"> safe.</w:t>
      </w:r>
    </w:p>
    <w:p w14:paraId="4BA4109B" w14:textId="77777777" w:rsidR="00387903" w:rsidRDefault="00387903" w:rsidP="00387903">
      <w:pPr>
        <w:pStyle w:val="Pquestiontextmainstem"/>
      </w:pPr>
      <w:r w:rsidRPr="006D1DD1">
        <w:rPr>
          <w:noProof/>
        </w:rPr>
        <w:drawing>
          <wp:inline distT="0" distB="0" distL="0" distR="0" wp14:anchorId="71D623E6" wp14:editId="3F2C162E">
            <wp:extent cx="1371600" cy="914400"/>
            <wp:effectExtent l="0" t="0" r="0" b="0"/>
            <wp:docPr id="27" name="Picture 27" descr="PM10_PR_TA_5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PM10_PR_TA_5_0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7C49" w14:textId="77777777" w:rsidR="00FB0422" w:rsidRDefault="00FB0422" w:rsidP="00387903">
      <w:pPr>
        <w:pStyle w:val="Pquestiontextpartsa"/>
        <w:rPr>
          <w:rStyle w:val="Cquestionpartlabelbold"/>
        </w:rPr>
      </w:pPr>
    </w:p>
    <w:p w14:paraId="48D9F40B" w14:textId="7822A778" w:rsidR="00387903" w:rsidRDefault="00387903" w:rsidP="00387903">
      <w:pPr>
        <w:pStyle w:val="Pquestiontextpartsa"/>
      </w:pPr>
      <w:r w:rsidRPr="00F86633">
        <w:rPr>
          <w:rStyle w:val="Cquestionpartlabelbold"/>
        </w:rPr>
        <w:t>(b)</w:t>
      </w:r>
      <w:r w:rsidR="001F6F6E">
        <w:tab/>
      </w:r>
      <w:r>
        <w:t>What is the height of the mast?</w:t>
      </w:r>
    </w:p>
    <w:p w14:paraId="198BA3AF" w14:textId="77777777" w:rsidR="000813CA" w:rsidRDefault="000813CA" w:rsidP="00387903">
      <w:pPr>
        <w:pStyle w:val="Pquestiontextpartsa"/>
      </w:pPr>
    </w:p>
    <w:p w14:paraId="1D1321A8" w14:textId="77777777" w:rsidR="000813CA" w:rsidRDefault="000813CA" w:rsidP="00387903">
      <w:pPr>
        <w:pStyle w:val="Pquestiontextpartsa"/>
      </w:pPr>
    </w:p>
    <w:p w14:paraId="786701F6" w14:textId="77777777" w:rsidR="001B334B" w:rsidRDefault="001B334B" w:rsidP="00387903">
      <w:pPr>
        <w:pStyle w:val="Pquestiontextpartsa"/>
      </w:pPr>
    </w:p>
    <w:p w14:paraId="6C7412C0" w14:textId="0CCA98EA" w:rsidR="00387903" w:rsidRDefault="00387903" w:rsidP="00387903">
      <w:pPr>
        <w:pStyle w:val="Pquestiontextpartsa"/>
      </w:pPr>
      <w:r w:rsidRPr="00B102D0">
        <w:rPr>
          <w:rStyle w:val="Cquestionpartlabelbold"/>
        </w:rPr>
        <w:t>(c</w:t>
      </w:r>
      <w:r w:rsidR="001F6F6E">
        <w:rPr>
          <w:rStyle w:val="Cquestionpartlabelbold"/>
        </w:rPr>
        <w:t>)</w:t>
      </w:r>
      <w:r w:rsidR="001F6F6E">
        <w:rPr>
          <w:rStyle w:val="Cquestionpartlabelbold"/>
        </w:rPr>
        <w:tab/>
      </w:r>
      <w:r>
        <w:t>The 13 m wire is to be increased length. Calculate how much longer this wire could be extended so that the mast is still safe. Give your answer correct to the nearest centimetre.</w:t>
      </w:r>
    </w:p>
    <w:p w14:paraId="01FEDC89" w14:textId="77777777" w:rsidR="000813CA" w:rsidRDefault="000813CA" w:rsidP="00387903">
      <w:pPr>
        <w:pStyle w:val="Pquestiontextpartsa"/>
      </w:pPr>
    </w:p>
    <w:p w14:paraId="295F3795" w14:textId="77777777" w:rsidR="000813CA" w:rsidRDefault="000813CA" w:rsidP="00387903">
      <w:pPr>
        <w:pStyle w:val="Pquestiontextpartsa"/>
      </w:pPr>
    </w:p>
    <w:p w14:paraId="112EE26B" w14:textId="77777777" w:rsidR="001B334B" w:rsidRDefault="001B334B" w:rsidP="00387903">
      <w:pPr>
        <w:pStyle w:val="Pquestiontextpartsa"/>
      </w:pPr>
    </w:p>
    <w:p w14:paraId="63796327" w14:textId="77777777" w:rsidR="00FB0422" w:rsidRDefault="00FB0422" w:rsidP="00387903">
      <w:pPr>
        <w:pStyle w:val="Pquestiontextpartsa"/>
      </w:pPr>
    </w:p>
    <w:p w14:paraId="42DDB1D9" w14:textId="77777777" w:rsidR="00FB0422" w:rsidRDefault="00FB0422" w:rsidP="00387903">
      <w:pPr>
        <w:pStyle w:val="Pquestiontextpartsa"/>
      </w:pPr>
    </w:p>
    <w:p w14:paraId="4EB0E8A1" w14:textId="77777777" w:rsidR="001B334B" w:rsidRDefault="001B334B" w:rsidP="00387903">
      <w:pPr>
        <w:pStyle w:val="Pquestiontextpartsa"/>
      </w:pPr>
    </w:p>
    <w:p w14:paraId="3C0037E7" w14:textId="40F91B82" w:rsidR="00387903" w:rsidRDefault="00387903" w:rsidP="00FB0422">
      <w:pPr>
        <w:pStyle w:val="Psectionresults"/>
        <w:spacing w:before="0" w:after="0"/>
      </w:pPr>
      <w:r>
        <w:t xml:space="preserve">Extended answer total marks:  </w:t>
      </w:r>
      <w:r w:rsidR="00514B11">
        <w:t>__ / 16</w:t>
      </w:r>
    </w:p>
    <w:p w14:paraId="177A7ED2" w14:textId="7F0F9539" w:rsidR="00EF38CC" w:rsidRPr="00387903" w:rsidRDefault="00387903" w:rsidP="00FB0422">
      <w:pPr>
        <w:pStyle w:val="Psectionresults"/>
        <w:spacing w:before="120" w:after="0"/>
      </w:pPr>
      <w:r>
        <w:t xml:space="preserve">TOTAL test marks:  </w:t>
      </w:r>
      <w:r w:rsidR="00514B11">
        <w:t>__ / 48</w:t>
      </w:r>
    </w:p>
    <w:sectPr w:rsidR="00EF38CC" w:rsidRPr="00387903" w:rsidSect="003C179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D6991" w14:textId="77777777" w:rsidR="00757074" w:rsidRDefault="00757074" w:rsidP="00B91E57">
      <w:r>
        <w:separator/>
      </w:r>
    </w:p>
  </w:endnote>
  <w:endnote w:type="continuationSeparator" w:id="0">
    <w:p w14:paraId="282C249D" w14:textId="77777777" w:rsidR="00757074" w:rsidRDefault="00757074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315B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315B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27CF9" w14:textId="77777777" w:rsidR="00757074" w:rsidRDefault="00757074" w:rsidP="00B91E57">
      <w:r>
        <w:separator/>
      </w:r>
    </w:p>
  </w:footnote>
  <w:footnote w:type="continuationSeparator" w:id="0">
    <w:p w14:paraId="5ED831BB" w14:textId="77777777" w:rsidR="00757074" w:rsidRDefault="00757074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4273EEF3" w:rsidR="00AA7ED5" w:rsidRPr="00B66391" w:rsidRDefault="00B66391" w:rsidP="00B66391">
    <w:pPr>
      <w:pStyle w:val="Pheadertext"/>
    </w:pPr>
    <w:r>
      <w:t>Pearson Mathematics 10–10A    Trigonometry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327A5" w14:textId="77777777" w:rsidR="00B66391" w:rsidRDefault="00B66391" w:rsidP="00B66391">
    <w:pPr>
      <w:pStyle w:val="Pheadertext"/>
    </w:pPr>
    <w:r>
      <w:t>Pearson Mathematics 10–10A</w:t>
    </w:r>
    <w:r>
      <w:tab/>
      <w:t xml:space="preserve">Name: </w:t>
    </w:r>
    <w:r>
      <w:tab/>
    </w:r>
  </w:p>
  <w:p w14:paraId="31DB32F8" w14:textId="04FF557A" w:rsidR="00A8741D" w:rsidRPr="00B66391" w:rsidRDefault="00B66391" w:rsidP="00B66391">
    <w:pPr>
      <w:pStyle w:val="Pheadertext"/>
    </w:pPr>
    <w:r>
      <w:t>Trigonometry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526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3E62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4984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89E16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6B02A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649E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B46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82D1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081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1A6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1"/>
  </w:num>
  <w:num w:numId="4">
    <w:abstractNumId w:val="12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6612"/>
    <w:rsid w:val="00037010"/>
    <w:rsid w:val="000405B0"/>
    <w:rsid w:val="000407AC"/>
    <w:rsid w:val="00052D5F"/>
    <w:rsid w:val="0005578E"/>
    <w:rsid w:val="00057492"/>
    <w:rsid w:val="00062A9B"/>
    <w:rsid w:val="00062B27"/>
    <w:rsid w:val="00064993"/>
    <w:rsid w:val="00066722"/>
    <w:rsid w:val="00072088"/>
    <w:rsid w:val="00073EC5"/>
    <w:rsid w:val="00076BF9"/>
    <w:rsid w:val="000813CA"/>
    <w:rsid w:val="00082AD0"/>
    <w:rsid w:val="00082C42"/>
    <w:rsid w:val="000909CA"/>
    <w:rsid w:val="00090B15"/>
    <w:rsid w:val="00094B98"/>
    <w:rsid w:val="000A30CE"/>
    <w:rsid w:val="000B2EBF"/>
    <w:rsid w:val="000C4CB1"/>
    <w:rsid w:val="000C6C56"/>
    <w:rsid w:val="000D0CBD"/>
    <w:rsid w:val="000F498B"/>
    <w:rsid w:val="000F52E2"/>
    <w:rsid w:val="00114E72"/>
    <w:rsid w:val="00116FFD"/>
    <w:rsid w:val="001177F4"/>
    <w:rsid w:val="00121EAB"/>
    <w:rsid w:val="001249D4"/>
    <w:rsid w:val="00132404"/>
    <w:rsid w:val="00133398"/>
    <w:rsid w:val="00136289"/>
    <w:rsid w:val="001425C1"/>
    <w:rsid w:val="001530AF"/>
    <w:rsid w:val="00153C7C"/>
    <w:rsid w:val="001605F8"/>
    <w:rsid w:val="00160C54"/>
    <w:rsid w:val="00180D86"/>
    <w:rsid w:val="00184A08"/>
    <w:rsid w:val="001B2E48"/>
    <w:rsid w:val="001B334B"/>
    <w:rsid w:val="001B433F"/>
    <w:rsid w:val="001C4DB3"/>
    <w:rsid w:val="001E61E7"/>
    <w:rsid w:val="001F07FC"/>
    <w:rsid w:val="001F3755"/>
    <w:rsid w:val="001F3D5E"/>
    <w:rsid w:val="001F6F6E"/>
    <w:rsid w:val="002027AC"/>
    <w:rsid w:val="00205ABB"/>
    <w:rsid w:val="00223001"/>
    <w:rsid w:val="002509BC"/>
    <w:rsid w:val="00254DC3"/>
    <w:rsid w:val="00261C5F"/>
    <w:rsid w:val="002635BA"/>
    <w:rsid w:val="00267713"/>
    <w:rsid w:val="00271289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1548B"/>
    <w:rsid w:val="00320182"/>
    <w:rsid w:val="00323197"/>
    <w:rsid w:val="00323AB7"/>
    <w:rsid w:val="00334607"/>
    <w:rsid w:val="00335B72"/>
    <w:rsid w:val="0034255A"/>
    <w:rsid w:val="00345684"/>
    <w:rsid w:val="003618B8"/>
    <w:rsid w:val="003624C0"/>
    <w:rsid w:val="00363DAC"/>
    <w:rsid w:val="003649A6"/>
    <w:rsid w:val="0036586D"/>
    <w:rsid w:val="00374306"/>
    <w:rsid w:val="00376041"/>
    <w:rsid w:val="00376745"/>
    <w:rsid w:val="00387903"/>
    <w:rsid w:val="0039270F"/>
    <w:rsid w:val="00393ADE"/>
    <w:rsid w:val="003A2B20"/>
    <w:rsid w:val="003A6EA1"/>
    <w:rsid w:val="003B3BBF"/>
    <w:rsid w:val="003C1799"/>
    <w:rsid w:val="003C1BFC"/>
    <w:rsid w:val="003C445D"/>
    <w:rsid w:val="003E3349"/>
    <w:rsid w:val="003E56FD"/>
    <w:rsid w:val="003E7772"/>
    <w:rsid w:val="004066D1"/>
    <w:rsid w:val="00412093"/>
    <w:rsid w:val="00413A15"/>
    <w:rsid w:val="00414EF3"/>
    <w:rsid w:val="004161B6"/>
    <w:rsid w:val="00420B07"/>
    <w:rsid w:val="004276DE"/>
    <w:rsid w:val="0043227F"/>
    <w:rsid w:val="00437B6B"/>
    <w:rsid w:val="00452041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A1C99"/>
    <w:rsid w:val="004A2EBF"/>
    <w:rsid w:val="004A5DD5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501FE0"/>
    <w:rsid w:val="005067E7"/>
    <w:rsid w:val="005123FA"/>
    <w:rsid w:val="00514B11"/>
    <w:rsid w:val="0052478A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331"/>
    <w:rsid w:val="00571F02"/>
    <w:rsid w:val="00582BD5"/>
    <w:rsid w:val="0059291C"/>
    <w:rsid w:val="005A07A0"/>
    <w:rsid w:val="005A6C19"/>
    <w:rsid w:val="005B5208"/>
    <w:rsid w:val="005C1379"/>
    <w:rsid w:val="005C1799"/>
    <w:rsid w:val="005C2DB7"/>
    <w:rsid w:val="005C6EE5"/>
    <w:rsid w:val="005D1DB1"/>
    <w:rsid w:val="005E38CF"/>
    <w:rsid w:val="005E4F82"/>
    <w:rsid w:val="006002D6"/>
    <w:rsid w:val="00604D55"/>
    <w:rsid w:val="00606690"/>
    <w:rsid w:val="0060765D"/>
    <w:rsid w:val="00607F60"/>
    <w:rsid w:val="00617BEA"/>
    <w:rsid w:val="006315DD"/>
    <w:rsid w:val="00653C60"/>
    <w:rsid w:val="006648DE"/>
    <w:rsid w:val="00665AA1"/>
    <w:rsid w:val="0066782B"/>
    <w:rsid w:val="00675213"/>
    <w:rsid w:val="00681A57"/>
    <w:rsid w:val="00686BB3"/>
    <w:rsid w:val="006B08D9"/>
    <w:rsid w:val="006B2DF9"/>
    <w:rsid w:val="006B495D"/>
    <w:rsid w:val="006C4B2F"/>
    <w:rsid w:val="006C6DFF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13EAF"/>
    <w:rsid w:val="00715815"/>
    <w:rsid w:val="00716274"/>
    <w:rsid w:val="00722B45"/>
    <w:rsid w:val="007313E8"/>
    <w:rsid w:val="00732B3C"/>
    <w:rsid w:val="00747122"/>
    <w:rsid w:val="00757074"/>
    <w:rsid w:val="007701CE"/>
    <w:rsid w:val="007721B9"/>
    <w:rsid w:val="00775656"/>
    <w:rsid w:val="00775F8D"/>
    <w:rsid w:val="00781345"/>
    <w:rsid w:val="00784219"/>
    <w:rsid w:val="00796A94"/>
    <w:rsid w:val="007A1A60"/>
    <w:rsid w:val="007B7545"/>
    <w:rsid w:val="007C05E1"/>
    <w:rsid w:val="007C0CBE"/>
    <w:rsid w:val="007D4058"/>
    <w:rsid w:val="008003A7"/>
    <w:rsid w:val="00800E0B"/>
    <w:rsid w:val="008050BA"/>
    <w:rsid w:val="00806EEF"/>
    <w:rsid w:val="00814B1B"/>
    <w:rsid w:val="00817AEB"/>
    <w:rsid w:val="008226DD"/>
    <w:rsid w:val="00823BB8"/>
    <w:rsid w:val="008266C5"/>
    <w:rsid w:val="00842378"/>
    <w:rsid w:val="008453BA"/>
    <w:rsid w:val="00851029"/>
    <w:rsid w:val="0085252D"/>
    <w:rsid w:val="0085608B"/>
    <w:rsid w:val="00861454"/>
    <w:rsid w:val="00872A57"/>
    <w:rsid w:val="00883D65"/>
    <w:rsid w:val="00887F5C"/>
    <w:rsid w:val="00891E0B"/>
    <w:rsid w:val="008A06F7"/>
    <w:rsid w:val="008A2708"/>
    <w:rsid w:val="008B5DC2"/>
    <w:rsid w:val="008B6A12"/>
    <w:rsid w:val="008C0558"/>
    <w:rsid w:val="008C44CE"/>
    <w:rsid w:val="008C702A"/>
    <w:rsid w:val="008D3E39"/>
    <w:rsid w:val="008E3A48"/>
    <w:rsid w:val="008E5E2E"/>
    <w:rsid w:val="008F0DDC"/>
    <w:rsid w:val="008F0EC6"/>
    <w:rsid w:val="009023C1"/>
    <w:rsid w:val="00911863"/>
    <w:rsid w:val="009136BA"/>
    <w:rsid w:val="00913906"/>
    <w:rsid w:val="009139B6"/>
    <w:rsid w:val="00914BFC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54538"/>
    <w:rsid w:val="00962392"/>
    <w:rsid w:val="009841D7"/>
    <w:rsid w:val="0099437A"/>
    <w:rsid w:val="009A0B43"/>
    <w:rsid w:val="009A776D"/>
    <w:rsid w:val="009C1F04"/>
    <w:rsid w:val="009C3377"/>
    <w:rsid w:val="009D03D9"/>
    <w:rsid w:val="009E2643"/>
    <w:rsid w:val="009F0218"/>
    <w:rsid w:val="009F2FC5"/>
    <w:rsid w:val="00A215AF"/>
    <w:rsid w:val="00A23D25"/>
    <w:rsid w:val="00A35659"/>
    <w:rsid w:val="00A37631"/>
    <w:rsid w:val="00A450C7"/>
    <w:rsid w:val="00A5299B"/>
    <w:rsid w:val="00A57648"/>
    <w:rsid w:val="00A609BB"/>
    <w:rsid w:val="00A61D4A"/>
    <w:rsid w:val="00A66E55"/>
    <w:rsid w:val="00A71913"/>
    <w:rsid w:val="00A72193"/>
    <w:rsid w:val="00A74962"/>
    <w:rsid w:val="00A807EE"/>
    <w:rsid w:val="00A822F0"/>
    <w:rsid w:val="00A8741D"/>
    <w:rsid w:val="00A90404"/>
    <w:rsid w:val="00A92695"/>
    <w:rsid w:val="00A96CBC"/>
    <w:rsid w:val="00AA25D9"/>
    <w:rsid w:val="00AA7ED5"/>
    <w:rsid w:val="00AB1640"/>
    <w:rsid w:val="00AC6741"/>
    <w:rsid w:val="00AD2442"/>
    <w:rsid w:val="00AD4FD5"/>
    <w:rsid w:val="00AE0EFE"/>
    <w:rsid w:val="00AE32F8"/>
    <w:rsid w:val="00AE3D80"/>
    <w:rsid w:val="00AF0F2C"/>
    <w:rsid w:val="00AF2E76"/>
    <w:rsid w:val="00AF5384"/>
    <w:rsid w:val="00B102D0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66391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2CAA"/>
    <w:rsid w:val="00BF49B8"/>
    <w:rsid w:val="00BF58C2"/>
    <w:rsid w:val="00BF678B"/>
    <w:rsid w:val="00C06EB3"/>
    <w:rsid w:val="00C10D76"/>
    <w:rsid w:val="00C13F88"/>
    <w:rsid w:val="00C15226"/>
    <w:rsid w:val="00C163CD"/>
    <w:rsid w:val="00C166E6"/>
    <w:rsid w:val="00C1714A"/>
    <w:rsid w:val="00C227ED"/>
    <w:rsid w:val="00C276BE"/>
    <w:rsid w:val="00C315B2"/>
    <w:rsid w:val="00C41B73"/>
    <w:rsid w:val="00C5054A"/>
    <w:rsid w:val="00C50C69"/>
    <w:rsid w:val="00C51718"/>
    <w:rsid w:val="00C522B4"/>
    <w:rsid w:val="00C56D83"/>
    <w:rsid w:val="00C75F4E"/>
    <w:rsid w:val="00C9254A"/>
    <w:rsid w:val="00CA2310"/>
    <w:rsid w:val="00CB026F"/>
    <w:rsid w:val="00CB3D6D"/>
    <w:rsid w:val="00CC0D68"/>
    <w:rsid w:val="00CC7D1F"/>
    <w:rsid w:val="00CD00EA"/>
    <w:rsid w:val="00CE2DDA"/>
    <w:rsid w:val="00CF0C64"/>
    <w:rsid w:val="00CF4C57"/>
    <w:rsid w:val="00CF7305"/>
    <w:rsid w:val="00D012C9"/>
    <w:rsid w:val="00D01C11"/>
    <w:rsid w:val="00D027D6"/>
    <w:rsid w:val="00D03976"/>
    <w:rsid w:val="00D062EA"/>
    <w:rsid w:val="00D169AD"/>
    <w:rsid w:val="00D262A1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94C52"/>
    <w:rsid w:val="00D97551"/>
    <w:rsid w:val="00DA13D7"/>
    <w:rsid w:val="00DA3BBA"/>
    <w:rsid w:val="00DA3EB2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07A23"/>
    <w:rsid w:val="00E10D96"/>
    <w:rsid w:val="00E152EB"/>
    <w:rsid w:val="00E2498A"/>
    <w:rsid w:val="00E41E87"/>
    <w:rsid w:val="00E42B3B"/>
    <w:rsid w:val="00E4401F"/>
    <w:rsid w:val="00E522E3"/>
    <w:rsid w:val="00E56C69"/>
    <w:rsid w:val="00E616ED"/>
    <w:rsid w:val="00E643F1"/>
    <w:rsid w:val="00E64DB7"/>
    <w:rsid w:val="00E66F4C"/>
    <w:rsid w:val="00E80255"/>
    <w:rsid w:val="00E804F6"/>
    <w:rsid w:val="00E904DF"/>
    <w:rsid w:val="00E926CC"/>
    <w:rsid w:val="00E96EDA"/>
    <w:rsid w:val="00EA305E"/>
    <w:rsid w:val="00EA3341"/>
    <w:rsid w:val="00EB33C2"/>
    <w:rsid w:val="00EB677B"/>
    <w:rsid w:val="00EC0922"/>
    <w:rsid w:val="00EC5218"/>
    <w:rsid w:val="00ED79FA"/>
    <w:rsid w:val="00EE1835"/>
    <w:rsid w:val="00EE19BA"/>
    <w:rsid w:val="00EE7C00"/>
    <w:rsid w:val="00EF30D8"/>
    <w:rsid w:val="00EF38CC"/>
    <w:rsid w:val="00EF6108"/>
    <w:rsid w:val="00F1598F"/>
    <w:rsid w:val="00F15FEF"/>
    <w:rsid w:val="00F24B10"/>
    <w:rsid w:val="00F279DF"/>
    <w:rsid w:val="00F41913"/>
    <w:rsid w:val="00F5599A"/>
    <w:rsid w:val="00F80273"/>
    <w:rsid w:val="00F93270"/>
    <w:rsid w:val="00F97169"/>
    <w:rsid w:val="00FA71CA"/>
    <w:rsid w:val="00FB0422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6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8050B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8050BA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6B495D"/>
    <w:rPr>
      <w:rFonts w:eastAsia="Calibri"/>
      <w:kern w:val="24"/>
      <w:position w:val="-54"/>
      <w:sz w:val="20"/>
      <w:szCs w:val="20"/>
    </w:rPr>
  </w:style>
  <w:style w:type="paragraph" w:customStyle="1" w:styleId="PNotetodesigner">
    <w:name w:val="P: Note to designer"/>
    <w:basedOn w:val="Normal"/>
    <w:qFormat/>
    <w:rsid w:val="0038790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387903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3879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6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8050B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8050BA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6B495D"/>
    <w:rPr>
      <w:rFonts w:eastAsia="Calibri"/>
      <w:kern w:val="24"/>
      <w:position w:val="-54"/>
      <w:sz w:val="20"/>
      <w:szCs w:val="20"/>
    </w:rPr>
  </w:style>
  <w:style w:type="paragraph" w:customStyle="1" w:styleId="PNotetodesigner">
    <w:name w:val="P: Note to designer"/>
    <w:basedOn w:val="Normal"/>
    <w:qFormat/>
    <w:rsid w:val="0038790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387903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387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microsoft.com/office/2007/relationships/hdphoto" Target="media/hdphoto3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07/relationships/hdphoto" Target="media/hdphoto2.wdp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1.jpe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115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129</cp:revision>
  <cp:lastPrinted>2016-07-15T04:27:00Z</cp:lastPrinted>
  <dcterms:created xsi:type="dcterms:W3CDTF">2016-07-25T04:54:00Z</dcterms:created>
  <dcterms:modified xsi:type="dcterms:W3CDTF">2016-10-24T23:11:00Z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