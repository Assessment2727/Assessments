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ACEA" w14:textId="77777777" w:rsidR="00102C9C" w:rsidRDefault="00102C9C" w:rsidP="00102C9C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3"/>
        <w:gridCol w:w="995"/>
        <w:gridCol w:w="995"/>
        <w:gridCol w:w="996"/>
        <w:gridCol w:w="994"/>
        <w:gridCol w:w="996"/>
      </w:tblGrid>
      <w:tr w:rsidR="005743A0" w14:paraId="032E06E5" w14:textId="77777777" w:rsidTr="005743A0">
        <w:tc>
          <w:tcPr>
            <w:tcW w:w="1126" w:type="dxa"/>
          </w:tcPr>
          <w:p w14:paraId="40EB735C" w14:textId="77777777" w:rsidR="005743A0" w:rsidRDefault="005743A0" w:rsidP="00CA5435">
            <w:pPr>
              <w:pStyle w:val="Pquestionheadingmc1stafterhead"/>
            </w:pPr>
            <w:r>
              <w:t>Question</w:t>
            </w:r>
          </w:p>
        </w:tc>
        <w:tc>
          <w:tcPr>
            <w:tcW w:w="993" w:type="dxa"/>
          </w:tcPr>
          <w:p w14:paraId="23B56F0F" w14:textId="77777777" w:rsidR="005743A0" w:rsidRDefault="005743A0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027255BD" w14:textId="77777777" w:rsidR="005743A0" w:rsidRDefault="005743A0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74FEB7B" w14:textId="77777777" w:rsidR="005743A0" w:rsidRDefault="005743A0" w:rsidP="00CA5435">
            <w:pPr>
              <w:pStyle w:val="Ptabletext"/>
            </w:pPr>
            <w:r>
              <w:t>3</w:t>
            </w:r>
          </w:p>
        </w:tc>
        <w:tc>
          <w:tcPr>
            <w:tcW w:w="996" w:type="dxa"/>
          </w:tcPr>
          <w:p w14:paraId="5009B3E3" w14:textId="77777777" w:rsidR="005743A0" w:rsidRDefault="005743A0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1F46F318" w14:textId="77777777" w:rsidR="005743A0" w:rsidRDefault="005743A0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FE89B35" w14:textId="77777777" w:rsidR="005743A0" w:rsidRDefault="005743A0" w:rsidP="00CA5435">
            <w:pPr>
              <w:pStyle w:val="Ptabletext"/>
            </w:pPr>
            <w:r>
              <w:t>6</w:t>
            </w:r>
          </w:p>
        </w:tc>
      </w:tr>
      <w:tr w:rsidR="005743A0" w14:paraId="6C25E1BF" w14:textId="77777777" w:rsidTr="005743A0">
        <w:tc>
          <w:tcPr>
            <w:tcW w:w="1126" w:type="dxa"/>
          </w:tcPr>
          <w:p w14:paraId="17CB397D" w14:textId="77777777" w:rsidR="005743A0" w:rsidRDefault="005743A0" w:rsidP="00CA5435">
            <w:pPr>
              <w:pStyle w:val="Pquestionheadingmc1stafterhead"/>
            </w:pPr>
            <w:r>
              <w:t>Answer</w:t>
            </w:r>
          </w:p>
        </w:tc>
        <w:tc>
          <w:tcPr>
            <w:tcW w:w="993" w:type="dxa"/>
          </w:tcPr>
          <w:p w14:paraId="6A693006" w14:textId="02776FD5" w:rsidR="005743A0" w:rsidRDefault="00801679" w:rsidP="00CA5435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60644F30" w14:textId="5DD393B9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33ECBB1" w14:textId="787B732F" w:rsidR="005743A0" w:rsidRDefault="00801679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1B190451" w14:textId="1AFE701B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29C7680D" w14:textId="77777777" w:rsidR="005743A0" w:rsidRDefault="005743A0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61EF9649" w14:textId="023C2846" w:rsidR="005743A0" w:rsidRDefault="00801679" w:rsidP="00CA5435">
            <w:pPr>
              <w:pStyle w:val="Ptabletext"/>
            </w:pPr>
            <w:r>
              <w:t>A</w:t>
            </w:r>
          </w:p>
        </w:tc>
      </w:tr>
    </w:tbl>
    <w:p w14:paraId="0452412B" w14:textId="77777777" w:rsidR="00102C9C" w:rsidRDefault="00102C9C" w:rsidP="00102C9C">
      <w:pPr>
        <w:pStyle w:val="Ptabletext"/>
      </w:pPr>
    </w:p>
    <w:p w14:paraId="23CC0F02" w14:textId="05088394" w:rsidR="005E6B24" w:rsidRDefault="005E6B24" w:rsidP="005E6B24">
      <w:pPr>
        <w:pStyle w:val="Pquestionheadingmc1stafterhead"/>
      </w:pPr>
      <w:r>
        <w:t>Question 1</w:t>
      </w:r>
      <w:r>
        <w:tab/>
        <w:t>[8.</w:t>
      </w:r>
      <w:r w:rsidR="00AF6A12">
        <w:t>3</w:t>
      </w:r>
      <w:r w:rsidRPr="00DF7F34">
        <w:t>]</w:t>
      </w:r>
    </w:p>
    <w:p w14:paraId="5FBFC23A" w14:textId="4BB68AB2" w:rsidR="00102C9C" w:rsidRPr="009315A3" w:rsidRDefault="00801679" w:rsidP="00102C9C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74507325" w14:textId="77777777" w:rsidR="00074282" w:rsidRPr="00946800" w:rsidRDefault="00074282" w:rsidP="00074282">
      <w:pPr>
        <w:pStyle w:val="Pquestiontextmainstem"/>
      </w:pPr>
      <w:r w:rsidRPr="0028460D">
        <w:rPr>
          <w:rStyle w:val="Cmathsexpressions"/>
        </w:rPr>
        <w:t>P</w:t>
      </w:r>
      <w:r w:rsidRPr="00946800">
        <w:t>(</w:t>
      </w:r>
      <w:r w:rsidRPr="0028460D">
        <w:rPr>
          <w:rStyle w:val="Cmathsexpressions"/>
        </w:rPr>
        <w:t>x</w:t>
      </w:r>
      <w:r w:rsidRPr="00946800">
        <w:t>)</w:t>
      </w:r>
      <w:r w:rsidRPr="0028460D">
        <w:rPr>
          <w:rStyle w:val="Cmathsexpressions"/>
        </w:rPr>
        <w:t xml:space="preserve"> </w:t>
      </w:r>
      <w:r w:rsidRPr="00946800">
        <w:t xml:space="preserve">= 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3</w:t>
      </w:r>
      <w:r w:rsidRPr="00946800">
        <w:t xml:space="preserve"> – 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– 2</w:t>
      </w:r>
    </w:p>
    <w:p w14:paraId="4D5E46E1" w14:textId="77777777" w:rsidR="00074282" w:rsidRPr="0028460D" w:rsidRDefault="00074282" w:rsidP="00074282">
      <w:pPr>
        <w:pStyle w:val="Pquestiontextmainstem"/>
        <w:rPr>
          <w:rStyle w:val="Cmathsexpressions"/>
        </w:rPr>
      </w:pPr>
      <w:r w:rsidRPr="0028460D">
        <w:rPr>
          <w:rStyle w:val="Cmathsexpressions"/>
        </w:rPr>
        <w:t>P</w:t>
      </w:r>
      <w:r w:rsidRPr="00946800">
        <w:t>(2)</w:t>
      </w:r>
      <w:r w:rsidRPr="0028460D">
        <w:rPr>
          <w:rStyle w:val="Cmathsexpressions"/>
        </w:rPr>
        <w:t xml:space="preserve"> </w:t>
      </w:r>
      <w:r w:rsidRPr="00946800">
        <w:t>= (2)</w:t>
      </w:r>
      <w:r w:rsidRPr="0028460D">
        <w:rPr>
          <w:rStyle w:val="Csuperscript"/>
        </w:rPr>
        <w:t>3</w:t>
      </w:r>
      <w:r w:rsidRPr="00946800">
        <w:t xml:space="preserve"> – (2)</w:t>
      </w:r>
      <w:r w:rsidRPr="0028460D">
        <w:rPr>
          <w:rStyle w:val="Csuperscript"/>
        </w:rPr>
        <w:t>2</w:t>
      </w:r>
      <w:r w:rsidRPr="00946800">
        <w:t xml:space="preserve"> – 2</w:t>
      </w:r>
    </w:p>
    <w:p w14:paraId="34D20A11" w14:textId="77777777" w:rsidR="00074282" w:rsidRPr="00946800" w:rsidRDefault="00074282" w:rsidP="00074282">
      <w:pPr>
        <w:pStyle w:val="Pquestiontextmainstem"/>
      </w:pPr>
      <w:r w:rsidRPr="00946800">
        <w:t>= 8 – 4 – 2</w:t>
      </w:r>
    </w:p>
    <w:p w14:paraId="78D91054" w14:textId="77777777" w:rsidR="00074282" w:rsidRPr="00946800" w:rsidRDefault="00074282" w:rsidP="00074282">
      <w:pPr>
        <w:pStyle w:val="Pquestiontextmainstem"/>
      </w:pPr>
      <w:r w:rsidRPr="00946800">
        <w:t>= 2</w:t>
      </w:r>
    </w:p>
    <w:p w14:paraId="508B5E64" w14:textId="77777777" w:rsidR="005E6B24" w:rsidRDefault="005E6B24" w:rsidP="005E6B24">
      <w:pPr>
        <w:pStyle w:val="Pquestionheadingmc"/>
      </w:pPr>
      <w:r>
        <w:t>Question 2</w:t>
      </w:r>
      <w:r>
        <w:tab/>
        <w:t>[8.2</w:t>
      </w:r>
      <w:r w:rsidRPr="00DF7F34">
        <w:t>]</w:t>
      </w:r>
    </w:p>
    <w:p w14:paraId="536925FF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D</w:t>
      </w:r>
    </w:p>
    <w:p w14:paraId="04878C27" w14:textId="6EA706A2" w:rsidR="00074282" w:rsidRPr="00946800" w:rsidRDefault="00074282" w:rsidP="00074282">
      <w:pPr>
        <w:pStyle w:val="Pquestiontextmainstem"/>
      </w:pPr>
      <w:r w:rsidRPr="00946800">
        <w:t xml:space="preserve">To transform </w:t>
      </w:r>
      <w:r w:rsidRPr="0028460D">
        <w:rPr>
          <w:rStyle w:val="Cmathsexpressions"/>
        </w:rPr>
        <w:t>y = -x</w:t>
      </w:r>
      <w:r w:rsidRPr="0028460D">
        <w:rPr>
          <w:rStyle w:val="Csuperscript"/>
        </w:rPr>
        <w:t>2</w:t>
      </w:r>
      <w:r w:rsidRPr="00946800">
        <w:t xml:space="preserve"> to </w:t>
      </w:r>
      <w:r w:rsidRPr="0028460D">
        <w:rPr>
          <w:rStyle w:val="Cmathsexpressions"/>
        </w:rPr>
        <w:t>y</w:t>
      </w:r>
      <w:r w:rsidRPr="00946800">
        <w:t xml:space="preserve"> = 3</w:t>
      </w:r>
      <w:r w:rsidRPr="0028460D">
        <w:rPr>
          <w:rStyle w:val="Cmathsexpressions"/>
        </w:rPr>
        <w:t>x</w:t>
      </w:r>
      <w:r w:rsidRPr="009E5D45">
        <w:rPr>
          <w:rStyle w:val="Csuperscript"/>
        </w:rPr>
        <w:t>2</w:t>
      </w:r>
      <w:r w:rsidRPr="00946800">
        <w:t xml:space="preserve">, dilate by a factor of 3 in the </w:t>
      </w:r>
      <w:r w:rsidRPr="0028460D">
        <w:rPr>
          <w:rStyle w:val="Cmathsexpressions"/>
        </w:rPr>
        <w:t>y</w:t>
      </w:r>
      <w:r w:rsidRPr="00946800">
        <w:t>-direction.</w:t>
      </w:r>
    </w:p>
    <w:p w14:paraId="6F4850EB" w14:textId="18B65583" w:rsidR="00102C9C" w:rsidRDefault="00074282" w:rsidP="00074282">
      <w:pPr>
        <w:pStyle w:val="Pquestiontextmainstem"/>
      </w:pPr>
      <w:r w:rsidRPr="00946800">
        <w:t xml:space="preserve">To transform </w:t>
      </w:r>
      <w:r w:rsidRPr="0028460D">
        <w:rPr>
          <w:rStyle w:val="Cmathsexpressions"/>
        </w:rPr>
        <w:t xml:space="preserve">y = </w:t>
      </w:r>
      <w:r w:rsidRPr="00946800">
        <w:t>3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to </w:t>
      </w:r>
      <w:r w:rsidRPr="0028460D">
        <w:rPr>
          <w:rStyle w:val="Cmathsexpressions"/>
        </w:rPr>
        <w:t xml:space="preserve">y </w:t>
      </w:r>
      <w:r w:rsidRPr="00946800">
        <w:t>= 3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+ 6, translate it 6 units up.</w:t>
      </w:r>
    </w:p>
    <w:p w14:paraId="5800A3BA" w14:textId="77777777" w:rsidR="005E6B24" w:rsidRDefault="005E6B24" w:rsidP="005E6B24">
      <w:pPr>
        <w:pStyle w:val="Pquestionheadingmc"/>
      </w:pPr>
      <w:r>
        <w:t>Question 3</w:t>
      </w:r>
      <w:r>
        <w:tab/>
        <w:t>[8.3</w:t>
      </w:r>
      <w:r w:rsidRPr="00DF7F34">
        <w:t>]</w:t>
      </w:r>
    </w:p>
    <w:p w14:paraId="1518160E" w14:textId="52543C01" w:rsidR="00102C9C" w:rsidRPr="00073016" w:rsidRDefault="00801679" w:rsidP="00073016">
      <w:pPr>
        <w:pStyle w:val="Pquestiontextmainstem"/>
        <w:rPr>
          <w:rStyle w:val="Cquestionpartlabelbold"/>
        </w:rPr>
      </w:pPr>
      <w:r>
        <w:rPr>
          <w:rStyle w:val="Cquestionpartlabelbold"/>
        </w:rPr>
        <w:t>B</w:t>
      </w:r>
    </w:p>
    <w:p w14:paraId="5812C77D" w14:textId="1ACF8380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= </w:t>
      </w:r>
      <w:r w:rsidR="00074282" w:rsidRPr="0028460D">
        <w:t>2</w:t>
      </w:r>
      <w:r w:rsidR="00074282" w:rsidRPr="0028460D">
        <w:rPr>
          <w:rStyle w:val="Cmathsexpressions"/>
        </w:rPr>
        <w:t>x</w:t>
      </w:r>
      <w:r w:rsidR="00074282" w:rsidRPr="0028460D">
        <w:rPr>
          <w:rStyle w:val="Csuperscript"/>
        </w:rPr>
        <w:t xml:space="preserve">5 </w:t>
      </w:r>
      <w:r w:rsidR="00074282" w:rsidRPr="0028460D">
        <w:t xml:space="preserve"> + </w:t>
      </w:r>
      <w:r w:rsidR="00074282" w:rsidRPr="0028460D">
        <w:rPr>
          <w:rStyle w:val="Cmathsexpressions"/>
        </w:rPr>
        <w:t>x</w:t>
      </w:r>
      <w:r w:rsidR="00074282" w:rsidRPr="0028460D">
        <w:rPr>
          <w:rStyle w:val="Csuperscript"/>
        </w:rPr>
        <w:t xml:space="preserve">2 </w:t>
      </w:r>
      <w:r w:rsidR="00074282" w:rsidRPr="0028460D">
        <w:t>+ 3</w:t>
      </w:r>
    </w:p>
    <w:p w14:paraId="6A42D819" w14:textId="32AC8521" w:rsidR="00102C9C" w:rsidRDefault="00102C9C" w:rsidP="00102C9C">
      <w:pPr>
        <w:pStyle w:val="Pquestiontextmainstem"/>
      </w:pPr>
      <w:r w:rsidRPr="00DC3679">
        <w:t xml:space="preserve">Degree = </w:t>
      </w:r>
      <w:r w:rsidR="00074282">
        <w:t>5</w:t>
      </w:r>
      <w:r w:rsidR="004C235B">
        <w:t xml:space="preserve">; </w:t>
      </w:r>
      <w:r w:rsidRPr="00DC3679">
        <w:t xml:space="preserve">Leading coefficient = </w:t>
      </w:r>
      <w:r w:rsidR="00074282">
        <w:t>2</w:t>
      </w:r>
      <w:r w:rsidR="004C235B">
        <w:t xml:space="preserve">; </w:t>
      </w:r>
      <w:r w:rsidRPr="00DC3679">
        <w:t xml:space="preserve">Constant = </w:t>
      </w:r>
      <w:r w:rsidR="00074282">
        <w:t>3</w:t>
      </w:r>
    </w:p>
    <w:p w14:paraId="31FB4067" w14:textId="7795E0BF" w:rsidR="005E6B24" w:rsidRPr="00BA35A9" w:rsidRDefault="005E6B24" w:rsidP="005E6B24">
      <w:pPr>
        <w:pStyle w:val="Pquestionheadingmc"/>
      </w:pPr>
      <w:r w:rsidRPr="00BA35A9">
        <w:t>Question 4</w:t>
      </w:r>
      <w:r w:rsidRPr="00BA35A9">
        <w:tab/>
        <w:t>[8.</w:t>
      </w:r>
      <w:r w:rsidR="00AF6A12">
        <w:t>3</w:t>
      </w:r>
      <w:r w:rsidRPr="00BA35A9">
        <w:t>]</w:t>
      </w:r>
    </w:p>
    <w:p w14:paraId="59028527" w14:textId="77777777" w:rsidR="00102C9C" w:rsidRPr="00BA35A9" w:rsidRDefault="00102C9C" w:rsidP="00073016">
      <w:pPr>
        <w:pStyle w:val="Pquestiontextmainstem"/>
        <w:rPr>
          <w:rStyle w:val="Cquestionpartlabelbold"/>
        </w:rPr>
      </w:pPr>
      <w:r w:rsidRPr="00BA35A9">
        <w:rPr>
          <w:rStyle w:val="Cquestionpartlabelbold"/>
        </w:rPr>
        <w:t>D</w:t>
      </w:r>
    </w:p>
    <w:p w14:paraId="6E53F3FC" w14:textId="77777777" w:rsidR="00BA35A9" w:rsidRPr="00F30408" w:rsidRDefault="00BA35A9" w:rsidP="00BA35A9">
      <w:pPr>
        <w:pStyle w:val="Pquestiontextmainstem"/>
        <w:rPr>
          <w:rStyle w:val="Cmathsexpressions"/>
        </w:rPr>
      </w:pPr>
      <w:r w:rsidRPr="00F30408">
        <w:rPr>
          <w:rStyle w:val="Cmathsexpressions"/>
        </w:rPr>
        <w:t>P</w:t>
      </w:r>
      <w:r w:rsidRPr="004337F1">
        <w:t>(</w:t>
      </w:r>
      <w:r w:rsidRPr="00F30408">
        <w:rPr>
          <w:rStyle w:val="Cmathsexpressions"/>
        </w:rPr>
        <w:t>x</w:t>
      </w:r>
      <w:r w:rsidRPr="004337F1">
        <w:t>)</w:t>
      </w:r>
      <w:r w:rsidRPr="00F30408">
        <w:rPr>
          <w:rStyle w:val="Cmathsexpressions"/>
        </w:rPr>
        <w:t xml:space="preserve"> </w:t>
      </w:r>
      <w:r w:rsidRPr="004337F1">
        <w:t xml:space="preserve">= 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3</w:t>
      </w:r>
      <w:r w:rsidRPr="004337F1">
        <w:t xml:space="preserve"> – 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+ 3</w:t>
      </w:r>
      <w:r w:rsidRPr="00F30408">
        <w:rPr>
          <w:rStyle w:val="Cmathsexpressions"/>
        </w:rPr>
        <w:t>x</w:t>
      </w:r>
      <w:r w:rsidRPr="004337F1">
        <w:t xml:space="preserve"> – 2</w:t>
      </w:r>
    </w:p>
    <w:p w14:paraId="25C3F4F2" w14:textId="77777777" w:rsidR="00BA35A9" w:rsidRPr="004337F1" w:rsidRDefault="00BA35A9" w:rsidP="00BA35A9">
      <w:pPr>
        <w:pStyle w:val="Pquestiontextmainstem"/>
      </w:pPr>
      <w:r w:rsidRPr="00F30408">
        <w:rPr>
          <w:rStyle w:val="Cmathsexpressions"/>
        </w:rPr>
        <w:t>P</w:t>
      </w:r>
      <w:r w:rsidRPr="004337F1">
        <w:t>(1) = 1</w:t>
      </w:r>
      <w:r w:rsidRPr="00F30408">
        <w:rPr>
          <w:rStyle w:val="Csuperscript"/>
        </w:rPr>
        <w:t>3</w:t>
      </w:r>
      <w:r w:rsidRPr="004337F1">
        <w:t xml:space="preserve"> – 1</w:t>
      </w:r>
      <w:r w:rsidRPr="00F30408">
        <w:rPr>
          <w:rStyle w:val="Csuperscript"/>
        </w:rPr>
        <w:t>2</w:t>
      </w:r>
      <w:r w:rsidRPr="004337F1">
        <w:t xml:space="preserve"> + 3 × 1 – 2</w:t>
      </w:r>
    </w:p>
    <w:p w14:paraId="6998BF0E" w14:textId="77777777" w:rsidR="00BA35A9" w:rsidRPr="004337F1" w:rsidRDefault="00BA35A9" w:rsidP="00BA35A9">
      <w:pPr>
        <w:pStyle w:val="Pquestiontextmainstem"/>
      </w:pPr>
      <w:r w:rsidRPr="004337F1">
        <w:t>= 1 – 1 + 3 – 2</w:t>
      </w:r>
    </w:p>
    <w:p w14:paraId="23E65F71" w14:textId="77777777" w:rsidR="00BA35A9" w:rsidRPr="004337F1" w:rsidRDefault="00BA35A9" w:rsidP="00BA35A9">
      <w:pPr>
        <w:pStyle w:val="Pquestiontextmainstem"/>
      </w:pPr>
      <w:r w:rsidRPr="004337F1">
        <w:t>= 1</w:t>
      </w:r>
    </w:p>
    <w:p w14:paraId="2481B199" w14:textId="4E541EC8" w:rsidR="005E6B24" w:rsidRDefault="005E6B24" w:rsidP="005E6B24">
      <w:pPr>
        <w:pStyle w:val="Pquestionheadingmc"/>
      </w:pPr>
      <w:r>
        <w:t>Question 5</w:t>
      </w:r>
      <w:r>
        <w:tab/>
        <w:t>[8.</w:t>
      </w:r>
      <w:r w:rsidR="00AF6A12">
        <w:t>5</w:t>
      </w:r>
      <w:r w:rsidRPr="00DF7F34">
        <w:t>]</w:t>
      </w:r>
    </w:p>
    <w:p w14:paraId="5F1BC1C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C</w:t>
      </w:r>
    </w:p>
    <w:p w14:paraId="7EA744DD" w14:textId="142B3103" w:rsidR="00102C9C" w:rsidRDefault="00102C9C" w:rsidP="00102C9C">
      <w:pPr>
        <w:pStyle w:val="Pquestiontextmainstem"/>
      </w:pPr>
      <w:r w:rsidRPr="00CB7AC5">
        <w:rPr>
          <w:rStyle w:val="Cmathsexpressions"/>
          <w:rFonts w:eastAsiaTheme="majorEastAsia"/>
        </w:rPr>
        <w:t>y</w:t>
      </w:r>
      <w:r w:rsidRPr="00DC3679">
        <w:t xml:space="preserve"> = 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DC3679">
        <w:t xml:space="preserve"> – 2</w:t>
      </w:r>
      <w:r w:rsidRPr="00CB7AC5">
        <w:rPr>
          <w:rStyle w:val="Cmathsexpressions"/>
          <w:rFonts w:eastAsiaTheme="majorEastAsia"/>
        </w:rPr>
        <w:t>x</w:t>
      </w:r>
      <w:r w:rsidR="00801679">
        <w:t xml:space="preserve"> − 6</w:t>
      </w:r>
      <w:r w:rsidRPr="00E45FE3">
        <w:rPr>
          <w:rStyle w:val="Csuperscript"/>
        </w:rPr>
        <w:t xml:space="preserve"> </w:t>
      </w:r>
    </w:p>
    <w:p w14:paraId="1AB57A07" w14:textId="58040207" w:rsidR="00F63C00" w:rsidRPr="004C235B" w:rsidRDefault="00F63C00" w:rsidP="00102C9C">
      <w:pPr>
        <w:pStyle w:val="Pquestiontextmainstem"/>
        <w:rPr>
          <w:rFonts w:ascii="Times New Roman" w:eastAsiaTheme="majorEastAsia" w:hAnsi="Times New Roman"/>
          <w:i/>
        </w:rPr>
      </w:pPr>
      <w:r w:rsidRPr="00844D06">
        <w:t>For</w:t>
      </w:r>
      <w:r w:rsidRPr="005B4C4D">
        <w:rPr>
          <w:rStyle w:val="Cmathsexpressions"/>
          <w:rFonts w:eastAsiaTheme="majorEastAsia"/>
        </w:rPr>
        <w:t xml:space="preserve"> x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 xml:space="preserve">= </w:t>
      </w:r>
      <w:r w:rsidRPr="00DC3679">
        <w:t>0</w:t>
      </w:r>
      <w:r>
        <w:t>:</w:t>
      </w:r>
      <w:r>
        <w:rPr>
          <w:rStyle w:val="Cmathsexpressions"/>
          <w:rFonts w:eastAsiaTheme="majorEastAsia"/>
        </w:rPr>
        <w:t xml:space="preserve"> </w:t>
      </w:r>
      <w:r w:rsidRPr="00CB7AC5">
        <w:rPr>
          <w:rStyle w:val="Cmathsexpressions"/>
          <w:rFonts w:eastAsiaTheme="majorEastAsia"/>
        </w:rPr>
        <w:t>y</w:t>
      </w:r>
      <w:r w:rsidRPr="00DC3679">
        <w:t xml:space="preserve"> = -6</w:t>
      </w:r>
    </w:p>
    <w:p w14:paraId="3C196815" w14:textId="77777777" w:rsidR="005E6B24" w:rsidRDefault="005E6B24" w:rsidP="005E6B24">
      <w:pPr>
        <w:pStyle w:val="Pquestionheadingmc"/>
      </w:pPr>
      <w:r>
        <w:t>Question 6</w:t>
      </w:r>
      <w:r>
        <w:tab/>
        <w:t>[8.2</w:t>
      </w:r>
      <w:r w:rsidRPr="00DF7F34">
        <w:t>]</w:t>
      </w:r>
    </w:p>
    <w:p w14:paraId="2B35B5FA" w14:textId="50B4C5EF" w:rsidR="00BA35A9" w:rsidRPr="00073016" w:rsidRDefault="00801679" w:rsidP="00BA35A9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02E1C6CE" w14:textId="77777777" w:rsidR="00BA35A9" w:rsidRPr="004337F1" w:rsidRDefault="00BA35A9" w:rsidP="00BA35A9">
      <w:pPr>
        <w:pStyle w:val="Pquestiontextmainstem"/>
      </w:pPr>
      <w:r w:rsidRPr="00BA35A9">
        <w:rPr>
          <w:rStyle w:val="Cmathsexpressions"/>
        </w:rPr>
        <w:t>y</w:t>
      </w:r>
      <w:r w:rsidRPr="004337F1">
        <w:t xml:space="preserve"> = </w:t>
      </w:r>
      <w:r w:rsidRPr="00BA35A9">
        <w:rPr>
          <w:rStyle w:val="Cmathsexpressions"/>
        </w:rPr>
        <w:t>x</w:t>
      </w:r>
      <w:r w:rsidRPr="00F30408">
        <w:rPr>
          <w:rStyle w:val="Csuperscript"/>
        </w:rPr>
        <w:t>3</w:t>
      </w:r>
    </w:p>
    <w:p w14:paraId="1BDDA7D4" w14:textId="0E48298D" w:rsidR="00BA35A9" w:rsidRPr="00BA35A9" w:rsidRDefault="00BA35A9" w:rsidP="00BA35A9">
      <w:pPr>
        <w:pStyle w:val="Pquestiontextmainstem"/>
      </w:pPr>
      <w:r w:rsidRPr="004337F1">
        <w:t>Dilating by a factor of 4:</w:t>
      </w:r>
      <w:r>
        <w:t xml:space="preserve"> </w:t>
      </w:r>
      <w:r w:rsidRPr="00BA35A9">
        <w:rPr>
          <w:rStyle w:val="Cmathsexpressions"/>
        </w:rPr>
        <w:t>y</w:t>
      </w:r>
      <w:r w:rsidRPr="004337F1">
        <w:t xml:space="preserve"> = 4</w:t>
      </w:r>
      <w:r w:rsidRPr="00BA35A9">
        <w:rPr>
          <w:rStyle w:val="Cmathsexpressions"/>
        </w:rPr>
        <w:t>x</w:t>
      </w:r>
      <w:r w:rsidRPr="00F30408">
        <w:rPr>
          <w:rStyle w:val="Csuperscript"/>
        </w:rPr>
        <w:t>3</w:t>
      </w:r>
    </w:p>
    <w:p w14:paraId="7476F977" w14:textId="4FC55242" w:rsidR="00BA35A9" w:rsidRPr="004337F1" w:rsidRDefault="00BA35A9" w:rsidP="00BA35A9">
      <w:pPr>
        <w:pStyle w:val="Pquestiontextmainstem"/>
      </w:pPr>
      <w:r w:rsidRPr="004337F1">
        <w:t>Translating the graph 3 units down:</w:t>
      </w:r>
      <w:r>
        <w:tab/>
      </w:r>
      <w:r w:rsidRPr="00BA35A9">
        <w:rPr>
          <w:rStyle w:val="Cmathsexpressions"/>
        </w:rPr>
        <w:t>y</w:t>
      </w:r>
      <w:r w:rsidRPr="004337F1">
        <w:t xml:space="preserve"> = </w:t>
      </w:r>
      <w:r w:rsidR="00801679" w:rsidRPr="004337F1">
        <w:t>4</w:t>
      </w:r>
      <w:r w:rsidR="00801679" w:rsidRPr="00BA35A9">
        <w:rPr>
          <w:rStyle w:val="Cmathsexpressions"/>
        </w:rPr>
        <w:t>x</w:t>
      </w:r>
      <w:r w:rsidR="00801679" w:rsidRPr="00F30408">
        <w:rPr>
          <w:rStyle w:val="Csuperscript"/>
        </w:rPr>
        <w:t>3</w:t>
      </w:r>
      <w:r w:rsidR="00801679">
        <w:rPr>
          <w:rStyle w:val="Csuperscript"/>
        </w:rPr>
        <w:t xml:space="preserve"> </w:t>
      </w:r>
      <w:r w:rsidRPr="004337F1">
        <w:t>– 3</w:t>
      </w:r>
    </w:p>
    <w:p w14:paraId="01913939" w14:textId="77777777" w:rsidR="00102C9C" w:rsidRDefault="00102C9C" w:rsidP="00102C9C">
      <w:pPr>
        <w:pStyle w:val="Psectionresults"/>
      </w:pPr>
      <w:r w:rsidRPr="00F16CD2">
        <w:t xml:space="preserve">Multiple-choice total marks: </w:t>
      </w:r>
      <w:r>
        <w:t>6</w:t>
      </w:r>
    </w:p>
    <w:p w14:paraId="3B4D0085" w14:textId="77777777" w:rsidR="00102C9C" w:rsidRDefault="00102C9C" w:rsidP="00073016">
      <w:pPr>
        <w:pStyle w:val="Psectionheading"/>
        <w:pageBreakBefore w:val="0"/>
      </w:pPr>
      <w:r w:rsidRPr="00F16CD2">
        <w:lastRenderedPageBreak/>
        <w:t>Short answer section</w:t>
      </w:r>
    </w:p>
    <w:p w14:paraId="5AB3CA8E" w14:textId="0C2DC250" w:rsidR="005E6B24" w:rsidRDefault="005E6B24" w:rsidP="005E6B24">
      <w:pPr>
        <w:pStyle w:val="Pquestionheadingsx1stafterhead"/>
      </w:pPr>
      <w:r w:rsidRPr="00DF7F34">
        <w:t xml:space="preserve">Question </w:t>
      </w:r>
      <w:r>
        <w:t>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1</w:t>
      </w:r>
      <w:r w:rsidR="00AF6A12">
        <w:t>, 8.3</w:t>
      </w:r>
      <w:r w:rsidRPr="00DF7F34">
        <w:t>]</w:t>
      </w:r>
    </w:p>
    <w:p w14:paraId="2656CCEA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(a)</w:t>
      </w:r>
      <w:r w:rsidRPr="00F30408">
        <w:rPr>
          <w:rStyle w:val="Cquestionpartlabelbold"/>
        </w:rPr>
        <w:tab/>
      </w:r>
      <w:r w:rsidRPr="004337F1">
        <w:t xml:space="preserve">A polynomial with an equation </w:t>
      </w:r>
      <w:r w:rsidRPr="00F30408">
        <w:rPr>
          <w:rStyle w:val="Cmathsexpressions"/>
        </w:rPr>
        <w:t>y</w:t>
      </w:r>
      <w:r w:rsidRPr="004337F1">
        <w:t xml:space="preserve"> = 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3</w:t>
      </w:r>
      <w:r w:rsidRPr="004337F1">
        <w:t xml:space="preserve"> + 2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– 7 is a </w:t>
      </w:r>
      <w:r w:rsidRPr="00F30408">
        <w:rPr>
          <w:rStyle w:val="Cmathsexpressions"/>
        </w:rPr>
        <w:t>cubic</w:t>
      </w:r>
      <w:r w:rsidRPr="004337F1">
        <w:t xml:space="preserve"> equation.</w:t>
      </w:r>
    </w:p>
    <w:p w14:paraId="6AFFEEA5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4337F1">
        <w:t xml:space="preserve">The equation </w:t>
      </w:r>
      <w:r w:rsidRPr="00F30408">
        <w:rPr>
          <w:rStyle w:val="Cmathsexpressions"/>
        </w:rPr>
        <w:t>y</w:t>
      </w:r>
      <w:r w:rsidRPr="004337F1">
        <w:t xml:space="preserve"> = 3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– 4</w:t>
      </w:r>
      <w:r w:rsidRPr="00F30408">
        <w:rPr>
          <w:rStyle w:val="Cmathsexpressions"/>
        </w:rPr>
        <w:t>x</w:t>
      </w:r>
      <w:r w:rsidRPr="004337F1">
        <w:t xml:space="preserve"> + 1 is a </w:t>
      </w:r>
      <w:r w:rsidRPr="00F30408">
        <w:rPr>
          <w:rStyle w:val="Cmathsexpressions"/>
        </w:rPr>
        <w:t>non-monic</w:t>
      </w:r>
      <w:r w:rsidRPr="004337F1">
        <w:t xml:space="preserve"> quadratic equation.</w:t>
      </w:r>
    </w:p>
    <w:p w14:paraId="77730E46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(c)</w:t>
      </w:r>
      <w:r w:rsidRPr="00F30408">
        <w:rPr>
          <w:rStyle w:val="Cquestionpartlabelbold"/>
        </w:rPr>
        <w:tab/>
      </w:r>
      <w:r w:rsidRPr="004337F1">
        <w:t>In a polynomial, the term with the highest power is called the</w:t>
      </w:r>
      <w:r w:rsidRPr="00F30408">
        <w:rPr>
          <w:rStyle w:val="Cquestionpartlabelbold"/>
        </w:rPr>
        <w:t xml:space="preserve"> </w:t>
      </w:r>
      <w:r w:rsidRPr="00F30408">
        <w:rPr>
          <w:rStyle w:val="Cmathsexpressions"/>
        </w:rPr>
        <w:t>leading term</w:t>
      </w:r>
      <w:r w:rsidRPr="004337F1">
        <w:t>.</w:t>
      </w:r>
    </w:p>
    <w:p w14:paraId="342A1670" w14:textId="7FEF18A4" w:rsidR="005E6B24" w:rsidRDefault="005E6B24" w:rsidP="005E6B24">
      <w:pPr>
        <w:pStyle w:val="Pquestionheadingsx"/>
      </w:pPr>
      <w:r w:rsidRPr="00DF7F34">
        <w:t xml:space="preserve">Question </w:t>
      </w:r>
      <w:r>
        <w:t>8</w:t>
      </w:r>
      <w:r w:rsidRPr="00DF7F34">
        <w:tab/>
      </w:r>
      <w:r w:rsidR="00AF6A12"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A1B944B" w14:textId="77777777" w:rsidR="00C34365" w:rsidRPr="004337F1" w:rsidRDefault="00C34365" w:rsidP="00C34365">
      <w:pPr>
        <w:pStyle w:val="Pquestiontextmainstem"/>
      </w:pPr>
      <w:r w:rsidRPr="004337F1">
        <w:t>When a polynomial is translated, the graph is moved right or left and/or up or down without the shape being changed.</w:t>
      </w:r>
    </w:p>
    <w:p w14:paraId="4A9E7B64" w14:textId="77777777" w:rsidR="00C34365" w:rsidRDefault="00C34365" w:rsidP="00C34365">
      <w:pPr>
        <w:pStyle w:val="Pquestionheadingsx"/>
      </w:pPr>
      <w:r w:rsidRPr="00DF7F34">
        <w:t xml:space="preserve">Question </w:t>
      </w:r>
      <w:r>
        <w:t>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1424625" w14:textId="49B5D4D0" w:rsidR="00C34365" w:rsidRPr="00F30408" w:rsidRDefault="00C34365" w:rsidP="00F30408">
      <w:pPr>
        <w:pStyle w:val="Pquestiontextmainstem"/>
        <w:rPr>
          <w:rStyle w:val="Cquestionpartlabelbold"/>
        </w:rPr>
      </w:pPr>
      <w:r w:rsidRPr="00F30408">
        <w:rPr>
          <w:rStyle w:val="Cquestionpartlabelbold"/>
        </w:rPr>
        <w:t>(a)</w:t>
      </w:r>
      <w:r w:rsidR="00803072">
        <w:rPr>
          <w:rStyle w:val="Cquestionpartlabelbold"/>
        </w:rPr>
        <w:t>, (c)</w:t>
      </w:r>
    </w:p>
    <w:p w14:paraId="66899FE1" w14:textId="1391F8DE" w:rsidR="00C34365" w:rsidRPr="004337F1" w:rsidRDefault="00C429CE" w:rsidP="00F30408">
      <w:pPr>
        <w:rPr>
          <w:noProof/>
        </w:rPr>
      </w:pPr>
      <w:r>
        <w:rPr>
          <w:noProof/>
        </w:rPr>
        <w:drawing>
          <wp:inline distT="0" distB="0" distL="0" distR="0" wp14:anchorId="497DBC96" wp14:editId="499C7B54">
            <wp:extent cx="3357349" cy="2667472"/>
            <wp:effectExtent l="0" t="0" r="0" b="0"/>
            <wp:docPr id="2" name="Picture 2" descr="C:\Users\uCarrTi\Documents\CURRENTish\PM v2\PRODUCTION tracking etc\ASSETS various for eBooks\Chapter tests exams\y10 lastmin images\PM2e_10_EB_08_FA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arrTi\Documents\CURRENTish\PM v2\PRODUCTION tracking etc\ASSETS various for eBooks\Chapter tests exams\y10 lastmin images\PM2e_10_EB_08_FAA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9" cy="266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5B8C" w14:textId="77777777" w:rsidR="00C34365" w:rsidRPr="00F30408" w:rsidRDefault="00C34365" w:rsidP="00F30408">
      <w:pPr>
        <w:pStyle w:val="Pquestiontextmainstem"/>
        <w:rPr>
          <w:rStyle w:val="Cquestionpartlabelbold"/>
        </w:rPr>
      </w:pPr>
    </w:p>
    <w:p w14:paraId="3CEFEE9F" w14:textId="656449D7" w:rsidR="00C34365" w:rsidRPr="004337F1" w:rsidRDefault="00C34365" w:rsidP="00803072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803072">
        <w:rPr>
          <w:rStyle w:val="Cmathsexpressions"/>
        </w:rPr>
        <w:t>A</w:t>
      </w:r>
      <w:r w:rsidRPr="00F30408">
        <w:rPr>
          <w:rStyle w:val="Cquestionpartlabelbold"/>
        </w:rPr>
        <w:tab/>
        <w:t>(i)</w:t>
      </w:r>
      <w:r w:rsidR="00803072">
        <w:rPr>
          <w:rStyle w:val="Cquestionpartlabelbold"/>
        </w:rPr>
        <w:t xml:space="preserve"> </w:t>
      </w:r>
      <w:r>
        <w:t>(5, 3)</w:t>
      </w:r>
      <w:r>
        <w:tab/>
      </w:r>
      <w:r w:rsidRPr="00F30408">
        <w:rPr>
          <w:rStyle w:val="Cquestionpartlabelbold"/>
        </w:rPr>
        <w:t>(ii)</w:t>
      </w:r>
      <w:r w:rsidR="00803072">
        <w:rPr>
          <w:rStyle w:val="Cquestionpartlabelbold"/>
        </w:rPr>
        <w:t xml:space="preserve"> </w:t>
      </w:r>
      <w:r w:rsidRPr="004337F1">
        <w:t xml:space="preserve">(-2, </w:t>
      </w:r>
      <w:r>
        <w:t>3)</w:t>
      </w:r>
      <w:r>
        <w:tab/>
      </w:r>
      <w:r w:rsidRPr="00F30408">
        <w:rPr>
          <w:rStyle w:val="Cquestionpartlabelbold"/>
        </w:rPr>
        <w:t>(iii)</w:t>
      </w:r>
      <w:r w:rsidR="00803072">
        <w:rPr>
          <w:rStyle w:val="Cquestionpartlabelbold"/>
        </w:rPr>
        <w:t xml:space="preserve"> </w:t>
      </w:r>
      <w:r w:rsidRPr="004337F1">
        <w:t xml:space="preserve">(2, 6) </w:t>
      </w:r>
    </w:p>
    <w:p w14:paraId="0B468F67" w14:textId="7CD235EC" w:rsidR="00C34365" w:rsidRDefault="00C34365" w:rsidP="002A0ADB">
      <w:pPr>
        <w:pStyle w:val="Pquestiontextpartsa"/>
      </w:pPr>
      <w:r w:rsidRPr="00F30408">
        <w:rPr>
          <w:rStyle w:val="Cquestionpartlabelbold"/>
        </w:rPr>
        <w:tab/>
      </w:r>
      <w:r w:rsidRPr="00803072">
        <w:rPr>
          <w:rStyle w:val="Cmathsexpressions"/>
        </w:rPr>
        <w:t>B</w:t>
      </w:r>
      <w:r w:rsidRPr="00F30408">
        <w:rPr>
          <w:rStyle w:val="Cquestionpartlabelbold"/>
        </w:rPr>
        <w:tab/>
        <w:t>(i)</w:t>
      </w:r>
      <w:r w:rsidR="00803072">
        <w:rPr>
          <w:rStyle w:val="Cquestionpartlabelbold"/>
        </w:rPr>
        <w:t xml:space="preserve"> </w:t>
      </w:r>
      <w:r>
        <w:t>(-2, -1)</w:t>
      </w:r>
      <w:r>
        <w:tab/>
      </w:r>
      <w:r w:rsidRPr="00F30408">
        <w:rPr>
          <w:rStyle w:val="Cquestionpartlabelbold"/>
        </w:rPr>
        <w:t>(ii)</w:t>
      </w:r>
      <w:r w:rsidR="00803072">
        <w:rPr>
          <w:rStyle w:val="Cquestionpartlabelbold"/>
        </w:rPr>
        <w:t xml:space="preserve"> </w:t>
      </w:r>
      <w:r>
        <w:t>(5, -1)</w:t>
      </w:r>
      <w:r>
        <w:tab/>
      </w:r>
      <w:r w:rsidRPr="00F30408">
        <w:rPr>
          <w:rStyle w:val="Cquestionpartlabelbold"/>
        </w:rPr>
        <w:t>(iii)</w:t>
      </w:r>
      <w:r w:rsidRPr="004337F1">
        <w:t xml:space="preserve"> (-5, -2)  </w:t>
      </w:r>
    </w:p>
    <w:p w14:paraId="5474D9D3" w14:textId="1D42B813" w:rsidR="004C3272" w:rsidRDefault="004C3272" w:rsidP="00C429CE">
      <w:pPr>
        <w:pStyle w:val="Pquestionheadingsx"/>
      </w:pPr>
      <w:r w:rsidRPr="00DF7F34">
        <w:lastRenderedPageBreak/>
        <w:t xml:space="preserve">Question </w:t>
      </w:r>
      <w:r w:rsidR="002A0ADB">
        <w:t>10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="005A0E45">
        <w:t>, 8.5</w:t>
      </w:r>
      <w:r w:rsidRPr="00DF7F34">
        <w:t>]</w:t>
      </w:r>
    </w:p>
    <w:p w14:paraId="7DF61D5B" w14:textId="4B156611" w:rsidR="004C3272" w:rsidRDefault="004C3272" w:rsidP="00C429CE">
      <w:pPr>
        <w:pStyle w:val="Pquestiontextpartsai"/>
        <w:keepNext/>
      </w:pPr>
      <w:r w:rsidRPr="009315A3">
        <w:rPr>
          <w:rStyle w:val="Cquestionpartlabelbold"/>
        </w:rPr>
        <w:t>(a</w:t>
      </w:r>
      <w:r>
        <w:rPr>
          <w:rStyle w:val="Cquestionpartlabelbold"/>
        </w:rPr>
        <w:t>)</w:t>
      </w:r>
      <w:r>
        <w:rPr>
          <w:rStyle w:val="Cquestionpartlabelbold"/>
        </w:rPr>
        <w:tab/>
      </w:r>
      <w:r w:rsidRPr="009315A3">
        <w:rPr>
          <w:rStyle w:val="Cquestionpartlabelbold"/>
        </w:rPr>
        <w:t>(i)</w:t>
      </w:r>
      <w:r w:rsidR="005A0E45">
        <w:rPr>
          <w:rStyle w:val="Cquestionpartlabelbold"/>
        </w:rPr>
        <w:t xml:space="preserve"> </w:t>
      </w:r>
      <w:r w:rsidR="002A0ADB" w:rsidRPr="002A0ADB">
        <w:t>(0, -4)</w:t>
      </w:r>
      <w:r w:rsidR="002A0ADB" w:rsidRPr="002A0ADB">
        <w:tab/>
      </w:r>
      <w:r w:rsidR="002A0ADB" w:rsidRPr="005A0E45">
        <w:rPr>
          <w:rStyle w:val="Cquestionpartlabelbold"/>
        </w:rPr>
        <w:t>(ii)</w:t>
      </w:r>
      <w:r w:rsidR="005A0E45">
        <w:rPr>
          <w:rStyle w:val="Cquestionpartlabelbold"/>
        </w:rPr>
        <w:t xml:space="preserve"> </w:t>
      </w:r>
      <w:r w:rsidR="002A0ADB" w:rsidRPr="002A0ADB">
        <w:t>(-2, 0) and (2, 0)</w:t>
      </w:r>
    </w:p>
    <w:p w14:paraId="65D12CB5" w14:textId="78B34DED" w:rsidR="004C3272" w:rsidRPr="00960F4C" w:rsidRDefault="004C3272" w:rsidP="005A0E45">
      <w:pPr>
        <w:pStyle w:val="Pquestiontextmainstem"/>
        <w:keepNext/>
        <w:rPr>
          <w:rStyle w:val="Cquestionpartlabelbold"/>
        </w:rPr>
      </w:pPr>
      <w:r w:rsidRPr="00960F4C">
        <w:rPr>
          <w:rStyle w:val="Cquestionpartlabelbold"/>
        </w:rPr>
        <w:t>(b)</w:t>
      </w:r>
      <w:r w:rsidR="005A0E45">
        <w:rPr>
          <w:rStyle w:val="Cquestionpartlabelbold"/>
        </w:rPr>
        <w:t>, (c)</w:t>
      </w:r>
    </w:p>
    <w:p w14:paraId="24AD1750" w14:textId="4C9D7D35" w:rsidR="004C3272" w:rsidRPr="00CB7AC5" w:rsidRDefault="005A0E45" w:rsidP="005A0E45">
      <w:pPr>
        <w:pStyle w:val="PNotetodesigner"/>
        <w:keepNext/>
      </w:pPr>
      <w:r>
        <w:rPr>
          <w:noProof/>
          <w:lang w:eastAsia="en-AU"/>
        </w:rPr>
        <w:drawing>
          <wp:inline distT="0" distB="0" distL="0" distR="0" wp14:anchorId="79132F4B" wp14:editId="57A413EE">
            <wp:extent cx="2520696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FATS_01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0CAE" w14:textId="46EE8C3E" w:rsidR="00C34365" w:rsidRPr="00840C85" w:rsidRDefault="004C3272" w:rsidP="00840C85">
      <w:pPr>
        <w:pStyle w:val="Pquestiontextpartsai"/>
        <w:rPr>
          <w:rStyle w:val="Cquestionpartlabelbold"/>
          <w:b w:val="0"/>
        </w:rPr>
      </w:pPr>
      <w:r w:rsidRPr="009315A3">
        <w:rPr>
          <w:rStyle w:val="Cquestionpartlabelbold"/>
        </w:rPr>
        <w:t>(c)</w:t>
      </w:r>
      <w:r>
        <w:rPr>
          <w:rStyle w:val="Cquestionpartlabelbold"/>
        </w:rPr>
        <w:tab/>
      </w:r>
      <w:r w:rsidRPr="009315A3">
        <w:rPr>
          <w:rStyle w:val="Cquestionpartlabelbold"/>
        </w:rPr>
        <w:t>(i)</w:t>
      </w:r>
      <w:r w:rsidR="005A0E45">
        <w:rPr>
          <w:rStyle w:val="Cquestionpartlabelbold"/>
        </w:rPr>
        <w:t xml:space="preserve"> </w:t>
      </w:r>
      <w:r w:rsidR="009E5D45" w:rsidRPr="00461D51">
        <w:rPr>
          <w:rStyle w:val="Cmathsexpressions"/>
        </w:rPr>
        <w:t>y</w:t>
      </w:r>
      <w:r w:rsidR="009E5D45" w:rsidRPr="00461D51">
        <w:t xml:space="preserve"> = </w:t>
      </w:r>
      <w:r w:rsidR="009E5D45" w:rsidRPr="00461D51">
        <w:rPr>
          <w:rStyle w:val="Cmathsexpressions"/>
        </w:rPr>
        <w:t>x</w:t>
      </w:r>
      <w:r w:rsidR="009E5D45" w:rsidRPr="00461D51">
        <w:rPr>
          <w:rStyle w:val="Csuperscript"/>
        </w:rPr>
        <w:t>2</w:t>
      </w:r>
      <w:r w:rsidR="009E5D45">
        <w:t xml:space="preserve"> – 1</w:t>
      </w:r>
      <w:r>
        <w:tab/>
      </w:r>
      <w:r w:rsidRPr="009315A3">
        <w:rPr>
          <w:rStyle w:val="Cquestionpartlabelbold"/>
        </w:rPr>
        <w:t>(ii)</w:t>
      </w:r>
      <w:r w:rsidR="005A0E45">
        <w:rPr>
          <w:rStyle w:val="Cquestionpartlabelbold"/>
        </w:rPr>
        <w:t xml:space="preserve"> </w:t>
      </w:r>
      <w:r w:rsidR="009E5D45" w:rsidRPr="00461D51">
        <w:rPr>
          <w:rStyle w:val="Cmathsexpressions"/>
        </w:rPr>
        <w:t>y</w:t>
      </w:r>
      <w:r w:rsidR="009E5D45" w:rsidRPr="00461D51">
        <w:t xml:space="preserve"> = </w:t>
      </w:r>
      <w:r w:rsidR="009E5D45">
        <w:t>3</w:t>
      </w:r>
      <w:r w:rsidR="009E5D45" w:rsidRPr="00461D51">
        <w:rPr>
          <w:rStyle w:val="Cmathsexpressions"/>
        </w:rPr>
        <w:t>x</w:t>
      </w:r>
      <w:r w:rsidR="009E5D45" w:rsidRPr="00461D51">
        <w:rPr>
          <w:rStyle w:val="Csuperscript"/>
        </w:rPr>
        <w:t>2</w:t>
      </w:r>
      <w:r w:rsidR="009E5D45">
        <w:t xml:space="preserve"> – 12</w:t>
      </w:r>
      <w:r w:rsidR="005A0E45">
        <w:tab/>
      </w:r>
      <w:r w:rsidR="009E5D45">
        <w:tab/>
      </w:r>
      <w:r w:rsidR="009E5D45" w:rsidRPr="009315A3">
        <w:rPr>
          <w:rStyle w:val="Cquestionpartlabelbold"/>
        </w:rPr>
        <w:t>(ii)</w:t>
      </w:r>
      <w:r w:rsidR="005A0E45">
        <w:rPr>
          <w:rStyle w:val="Cquestionpartlabelbold"/>
        </w:rPr>
        <w:t xml:space="preserve"> </w:t>
      </w:r>
      <w:r w:rsidR="009E5D45" w:rsidRPr="00461D51">
        <w:rPr>
          <w:rStyle w:val="Cmathsexpressions"/>
        </w:rPr>
        <w:t>y</w:t>
      </w:r>
      <w:r w:rsidR="009E5D45" w:rsidRPr="00461D51">
        <w:t xml:space="preserve"> = </w:t>
      </w:r>
      <w:r w:rsidR="009E5D45">
        <w:t>-</w:t>
      </w:r>
      <w:r w:rsidR="009E5D45" w:rsidRPr="00461D51">
        <w:rPr>
          <w:rStyle w:val="Cmathsexpressions"/>
        </w:rPr>
        <w:t>x</w:t>
      </w:r>
      <w:r w:rsidR="009E5D45" w:rsidRPr="00461D51">
        <w:rPr>
          <w:rStyle w:val="Csuperscript"/>
        </w:rPr>
        <w:t>2</w:t>
      </w:r>
      <w:r w:rsidR="009E5D45">
        <w:t xml:space="preserve"> + 4</w:t>
      </w:r>
    </w:p>
    <w:p w14:paraId="3BFEA6E3" w14:textId="77777777" w:rsidR="002A0ADB" w:rsidRPr="00461D51" w:rsidRDefault="002A0ADB" w:rsidP="002A0ADB">
      <w:pPr>
        <w:pStyle w:val="Pquestionheadingsx"/>
      </w:pPr>
      <w:r w:rsidRPr="00461D51">
        <w:t>Question 1</w:t>
      </w:r>
      <w:r>
        <w:t>1</w:t>
      </w:r>
      <w:r w:rsidRPr="00461D51">
        <w:tab/>
      </w:r>
      <w:r>
        <w:rPr>
          <w:rStyle w:val="Cmarkslabel"/>
        </w:rPr>
        <w:t>4</w:t>
      </w:r>
      <w:r w:rsidRPr="00461D51">
        <w:rPr>
          <w:rStyle w:val="Cmarkslabel"/>
        </w:rPr>
        <w:t xml:space="preserve"> marks</w:t>
      </w:r>
      <w:r w:rsidRPr="00461D51">
        <w:tab/>
        <w:t>[8.</w:t>
      </w:r>
      <w:r>
        <w:t>1</w:t>
      </w:r>
      <w:r w:rsidRPr="00461D51">
        <w:t>]</w:t>
      </w:r>
    </w:p>
    <w:p w14:paraId="203CD9A2" w14:textId="77777777" w:rsidR="002A0ADB" w:rsidRPr="002A0ADB" w:rsidRDefault="002A0ADB" w:rsidP="002A0ADB">
      <w:pPr>
        <w:pStyle w:val="Pquestiontextmainstem"/>
        <w:rPr>
          <w:rStyle w:val="Cquestionpartlabelbold"/>
        </w:rPr>
      </w:pPr>
      <w:r w:rsidRPr="002A0ADB">
        <w:rPr>
          <w:rStyle w:val="Cquestionpartlabelbold"/>
        </w:rPr>
        <w:t>(a)</w:t>
      </w:r>
    </w:p>
    <w:p w14:paraId="19F86029" w14:textId="3518B055" w:rsidR="002A0ADB" w:rsidRPr="00946800" w:rsidRDefault="002A0ADB" w:rsidP="002A0ADB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6364772D" wp14:editId="77311554">
            <wp:extent cx="1940271" cy="1536694"/>
            <wp:effectExtent l="0" t="0" r="0" b="0"/>
            <wp:docPr id="11" name="Picture 11" descr="PM10_PR_SF_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10_PR_SF_10_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47" cy="15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CCF9" w14:textId="77777777" w:rsidR="002A0ADB" w:rsidRPr="00946800" w:rsidRDefault="002A0ADB" w:rsidP="002A0ADB">
      <w:pPr>
        <w:pStyle w:val="Pquestiontextpartsa"/>
        <w:rPr>
          <w:noProof/>
        </w:rPr>
      </w:pPr>
      <w:r w:rsidRPr="0028460D">
        <w:rPr>
          <w:rStyle w:val="Cquestionpartlabelbold"/>
        </w:rPr>
        <w:t>(b)</w:t>
      </w:r>
      <w:r w:rsidRPr="0028460D">
        <w:rPr>
          <w:rStyle w:val="Cquestionpartlabelbold"/>
        </w:rPr>
        <w:tab/>
      </w:r>
      <w:r w:rsidRPr="00946800">
        <w:rPr>
          <w:noProof/>
        </w:rPr>
        <w:t xml:space="preserve">The shape becomes narrower as the coefficient of 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rPr>
          <w:noProof/>
        </w:rPr>
        <w:t xml:space="preserve"> increases.</w:t>
      </w:r>
    </w:p>
    <w:p w14:paraId="20866E08" w14:textId="2D2F98D8" w:rsidR="005E6B24" w:rsidRDefault="005E6B24" w:rsidP="005E6B24">
      <w:pPr>
        <w:pStyle w:val="Pquestionheadingsx"/>
      </w:pPr>
      <w:r w:rsidRPr="00DF7F34">
        <w:lastRenderedPageBreak/>
        <w:t xml:space="preserve">Question </w:t>
      </w:r>
      <w:r w:rsidR="002A0ADB"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F0BBA73" w14:textId="6EFA2390" w:rsidR="00102C9C" w:rsidRDefault="002A0ADB" w:rsidP="0028460D">
      <w:pPr>
        <w:rPr>
          <w:noProof/>
        </w:rPr>
      </w:pPr>
      <w:r w:rsidRPr="0028460D">
        <w:rPr>
          <w:noProof/>
        </w:rPr>
        <w:drawing>
          <wp:inline distT="0" distB="0" distL="0" distR="0" wp14:anchorId="6761D25C" wp14:editId="6FDE3FBB">
            <wp:extent cx="2168871" cy="2136790"/>
            <wp:effectExtent l="0" t="0" r="0" b="0"/>
            <wp:docPr id="13" name="Picture 13" descr="PM10_PR_SF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10_PR_SF_10_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66" cy="21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5AE3" w14:textId="467E810B" w:rsidR="00102C9C" w:rsidRDefault="00102C9C" w:rsidP="00102C9C">
      <w:pPr>
        <w:pStyle w:val="Pquestiontextmainstem"/>
      </w:pPr>
      <w:r w:rsidRPr="00DC3679">
        <w:t xml:space="preserve">Point of inflection = (1, </w:t>
      </w:r>
      <w:r w:rsidR="002A0ADB">
        <w:t>0</w:t>
      </w:r>
      <w:r w:rsidRPr="00DC3679">
        <w:t>)</w:t>
      </w:r>
      <w:r w:rsidR="008E3C25">
        <w:br/>
      </w:r>
      <w:r w:rsidRPr="005B4C4D">
        <w:rPr>
          <w:rStyle w:val="Cmathsexpressions"/>
          <w:rFonts w:eastAsiaTheme="majorEastAsia"/>
        </w:rPr>
        <w:t>y</w:t>
      </w:r>
      <w:r w:rsidRPr="00DC3679">
        <w:t xml:space="preserve">-intercept = (0, </w:t>
      </w:r>
      <w:r w:rsidR="002A0ADB">
        <w:t>-1</w:t>
      </w:r>
      <w:r w:rsidRPr="00DC3679">
        <w:t>)</w:t>
      </w:r>
      <w:r w:rsidR="008E3C25">
        <w:br/>
      </w:r>
      <w:r w:rsidRPr="00DC3679">
        <w:t xml:space="preserve">Required point = (2, </w:t>
      </w:r>
      <w:r w:rsidR="002A0ADB">
        <w:t>1</w:t>
      </w:r>
      <w:r w:rsidRPr="00DC3679">
        <w:t>)</w:t>
      </w:r>
    </w:p>
    <w:p w14:paraId="5DC30298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4674C27" w14:textId="4403DD1A" w:rsidR="00102C9C" w:rsidRPr="00DC3679" w:rsidRDefault="00102C9C" w:rsidP="00102C9C">
      <w:pPr>
        <w:pStyle w:val="Pquestiontextpartsa"/>
      </w:pPr>
      <w:r w:rsidRPr="009315A3">
        <w:rPr>
          <w:rStyle w:val="Cquestionpartlabelbold"/>
        </w:rPr>
        <w:t>(a)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Translate 4 to the left: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+ 4)</w:t>
      </w:r>
      <w:r w:rsidRPr="00A202C4">
        <w:rPr>
          <w:rStyle w:val="Csuperscript"/>
        </w:rPr>
        <w:t>2</w:t>
      </w:r>
      <w:r w:rsidRPr="00DC3679">
        <w:t xml:space="preserve"> </w:t>
      </w:r>
      <w:r w:rsidR="005E6B24">
        <w:br/>
      </w:r>
      <w:r w:rsidRPr="00DC3679">
        <w:t>Translate 4 to the left and 3 down:</w:t>
      </w:r>
      <w:r w:rsidR="004C235B">
        <w:t xml:space="preserve">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+ 4)</w:t>
      </w:r>
      <w:r w:rsidRPr="00A202C4">
        <w:rPr>
          <w:rStyle w:val="Csuperscript"/>
        </w:rPr>
        <w:t>2</w:t>
      </w:r>
      <w:r w:rsidRPr="00DC3679">
        <w:t xml:space="preserve"> – 3</w:t>
      </w:r>
    </w:p>
    <w:p w14:paraId="060442D9" w14:textId="77777777" w:rsidR="00B11238" w:rsidRDefault="00102C9C" w:rsidP="00B11238">
      <w:pPr>
        <w:pStyle w:val="Pquestiontextpartsa"/>
        <w:rPr>
          <w:rStyle w:val="Csuperscript"/>
        </w:rPr>
      </w:pPr>
      <w:r w:rsidRPr="009315A3">
        <w:rPr>
          <w:rStyle w:val="Cquestionpartlabelbold"/>
        </w:rPr>
        <w:t>(b)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>-axis:</w:t>
      </w:r>
      <w:r w:rsidR="004C235B">
        <w:t xml:space="preserve"> </w:t>
      </w:r>
      <w:r w:rsidRPr="005E6B24">
        <w:rPr>
          <w:rStyle w:val="Cmathsexpressions"/>
        </w:rPr>
        <w:t xml:space="preserve">y </w:t>
      </w:r>
      <w:r w:rsidRPr="00DC3679">
        <w:t>= -</w:t>
      </w:r>
      <w:r w:rsidRPr="005E6B24">
        <w:rPr>
          <w:rStyle w:val="Cmathsexpressions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x</w:t>
      </w:r>
      <w:r w:rsidRPr="00DC3679">
        <w:t>-direction:</w:t>
      </w:r>
      <w:r w:rsidR="004C235B">
        <w:t xml:space="preserve"> </w:t>
      </w:r>
      <w:r w:rsidRPr="00A202C4">
        <w:rPr>
          <w:rStyle w:val="Cmathsexpressions"/>
          <w:rFonts w:eastAsiaTheme="majorEastAsia"/>
        </w:rPr>
        <w:t>y =</w:t>
      </w:r>
      <w:r w:rsidRPr="00DC3679">
        <w:t xml:space="preserve"> -2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y</w:t>
      </w:r>
      <w:r w:rsidRPr="00DC3679">
        <w:t>-direction, translate 1 to the right:</w:t>
      </w:r>
      <w:r w:rsidRPr="00A202C4">
        <w:rPr>
          <w:rStyle w:val="Cmathsexpressions"/>
          <w:rFonts w:eastAsiaTheme="majorEastAsia"/>
        </w:rPr>
        <w:t xml:space="preserve"> </w:t>
      </w:r>
      <w:r w:rsidR="004C235B">
        <w:rPr>
          <w:rStyle w:val="Cmathsexpressions"/>
          <w:rFonts w:eastAsiaTheme="majorEastAsia"/>
        </w:rPr>
        <w:t xml:space="preserve"> </w:t>
      </w:r>
      <w:r w:rsidRPr="00A202C4">
        <w:rPr>
          <w:rStyle w:val="Cmathsexpressions"/>
          <w:rFonts w:eastAsiaTheme="majorEastAsia"/>
        </w:rPr>
        <w:t xml:space="preserve">y = </w:t>
      </w:r>
      <w:r w:rsidRPr="00DC3679">
        <w:t>-2(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>– 1)</w:t>
      </w:r>
      <w:r w:rsidRPr="00A202C4">
        <w:rPr>
          <w:rStyle w:val="Csuperscript"/>
        </w:rPr>
        <w:t>2</w:t>
      </w:r>
    </w:p>
    <w:p w14:paraId="4BC8650E" w14:textId="7D6DC9BB" w:rsidR="005E6B24" w:rsidRDefault="005E6B24" w:rsidP="00B11238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5A0E45">
        <w:t>5</w:t>
      </w:r>
      <w:r w:rsidRPr="00DF7F34">
        <w:t>]</w:t>
      </w:r>
    </w:p>
    <w:p w14:paraId="52972F3D" w14:textId="7FB2D618" w:rsidR="00DC76D4" w:rsidRPr="00592C2B" w:rsidRDefault="00DC76D4" w:rsidP="00DC76D4">
      <w:pPr>
        <w:pStyle w:val="Pquestiontextmainstem"/>
      </w:pPr>
      <w:r w:rsidRPr="00B11238">
        <w:rPr>
          <w:rStyle w:val="Cmathsexpressions"/>
        </w:rPr>
        <w:t>x</w:t>
      </w:r>
      <w:r w:rsidRPr="00592C2B">
        <w:t xml:space="preserve"> = 0, </w:t>
      </w:r>
      <w:r w:rsidRPr="00B11238">
        <w:rPr>
          <w:rStyle w:val="Cmathsexpressions"/>
        </w:rPr>
        <w:t>c</w:t>
      </w:r>
      <w:r w:rsidRPr="00592C2B">
        <w:t xml:space="preserve"> = -16</w:t>
      </w:r>
    </w:p>
    <w:p w14:paraId="0CFC1340" w14:textId="1E83A153" w:rsidR="00DC76D4" w:rsidRPr="00592C2B" w:rsidRDefault="00DC76D4" w:rsidP="00DC76D4">
      <w:pPr>
        <w:pStyle w:val="Pquestiontextmainstem"/>
      </w:pPr>
      <w:r w:rsidRPr="00B11238">
        <w:rPr>
          <w:rStyle w:val="Cmathsexpressions"/>
        </w:rPr>
        <w:t>x</w:t>
      </w:r>
      <w:r w:rsidRPr="00592C2B">
        <w:t xml:space="preserve"> = -2, 4</w:t>
      </w:r>
      <w:r w:rsidRPr="00B11238">
        <w:rPr>
          <w:rStyle w:val="Cmathsexpressions"/>
        </w:rPr>
        <w:t>a</w:t>
      </w:r>
      <w:r w:rsidRPr="00592C2B">
        <w:t xml:space="preserve"> – 2</w:t>
      </w:r>
      <w:r w:rsidRPr="00B11238">
        <w:rPr>
          <w:rStyle w:val="Cmathsexpressions"/>
        </w:rPr>
        <w:t>b</w:t>
      </w:r>
      <w:r w:rsidRPr="00592C2B">
        <w:t xml:space="preserve"> – 16 = 0</w:t>
      </w:r>
    </w:p>
    <w:p w14:paraId="3D7B3ACB" w14:textId="3AD0A02E" w:rsidR="00DC76D4" w:rsidRPr="00592C2B" w:rsidRDefault="00DC76D4" w:rsidP="00DC76D4">
      <w:pPr>
        <w:pStyle w:val="Pquestiontextmainstem"/>
      </w:pPr>
      <w:r w:rsidRPr="00B11238">
        <w:rPr>
          <w:rStyle w:val="Cmathsexpressions"/>
        </w:rPr>
        <w:t>x</w:t>
      </w:r>
      <w:r w:rsidRPr="00592C2B">
        <w:t xml:space="preserve"> = 4, 16</w:t>
      </w:r>
      <w:r w:rsidRPr="00B11238">
        <w:rPr>
          <w:rStyle w:val="Cmathsexpressions"/>
        </w:rPr>
        <w:t>a</w:t>
      </w:r>
      <w:r w:rsidRPr="00592C2B">
        <w:t xml:space="preserve"> + 4</w:t>
      </w:r>
      <w:r w:rsidRPr="00B11238">
        <w:rPr>
          <w:rStyle w:val="Cmathsexpressions"/>
        </w:rPr>
        <w:t>b</w:t>
      </w:r>
      <w:r w:rsidRPr="00592C2B">
        <w:t xml:space="preserve"> – 16 = 0</w:t>
      </w:r>
    </w:p>
    <w:p w14:paraId="3B8B4E98" w14:textId="56A7459A" w:rsidR="00DC76D4" w:rsidRPr="00592C2B" w:rsidRDefault="00B11238" w:rsidP="00DC76D4">
      <w:pPr>
        <w:pStyle w:val="Pquestiontextmainstem"/>
      </w:pPr>
      <w:r>
        <w:tab/>
      </w:r>
      <w:r w:rsidR="00DC76D4" w:rsidRPr="00592C2B">
        <w:t>24</w:t>
      </w:r>
      <w:r w:rsidR="00DC76D4" w:rsidRPr="00B11238">
        <w:rPr>
          <w:rStyle w:val="Cmathsexpressions"/>
        </w:rPr>
        <w:t>a</w:t>
      </w:r>
      <w:r w:rsidR="00DC76D4" w:rsidRPr="00592C2B">
        <w:t xml:space="preserve"> = 48 </w:t>
      </w:r>
      <w:r w:rsidR="00DC76D4">
        <w:t xml:space="preserve"> </w:t>
      </w:r>
      <w:r w:rsidR="00DC76D4" w:rsidRPr="00B11238">
        <w:rPr>
          <w:rStyle w:val="Cmathsexpressions"/>
        </w:rPr>
        <w:t>a</w:t>
      </w:r>
      <w:r w:rsidR="00DC76D4" w:rsidRPr="00592C2B">
        <w:t xml:space="preserve"> = 2</w:t>
      </w:r>
    </w:p>
    <w:p w14:paraId="0BCE6CC5" w14:textId="709DD2EF" w:rsidR="00DC76D4" w:rsidRPr="00592C2B" w:rsidRDefault="00B11238" w:rsidP="00DC76D4">
      <w:pPr>
        <w:pStyle w:val="Pquestiontextmainstem"/>
      </w:pPr>
      <w:r>
        <w:tab/>
      </w:r>
      <w:r w:rsidR="00DC76D4" w:rsidRPr="00592C2B">
        <w:t>8 − 2</w:t>
      </w:r>
      <w:r w:rsidR="00DC76D4" w:rsidRPr="00B11238">
        <w:rPr>
          <w:rStyle w:val="Cmathsexpressions"/>
        </w:rPr>
        <w:t>b</w:t>
      </w:r>
      <w:r w:rsidR="00DC76D4" w:rsidRPr="00592C2B">
        <w:t xml:space="preserve"> − 16 = 0</w:t>
      </w:r>
    </w:p>
    <w:p w14:paraId="092F8934" w14:textId="71B20CF0" w:rsidR="00DC76D4" w:rsidRPr="00592C2B" w:rsidRDefault="00B11238" w:rsidP="00DC76D4">
      <w:pPr>
        <w:pStyle w:val="Pquestiontextmainstem"/>
      </w:pPr>
      <w:r w:rsidRPr="00B11238">
        <w:rPr>
          <w:rStyle w:val="Cmathsexpressions"/>
        </w:rPr>
        <w:tab/>
      </w:r>
      <w:r w:rsidR="00DC76D4" w:rsidRPr="00B11238">
        <w:rPr>
          <w:rStyle w:val="Cmathsexpressions"/>
        </w:rPr>
        <w:t>b</w:t>
      </w:r>
      <w:r w:rsidR="00DC76D4" w:rsidRPr="00592C2B">
        <w:t xml:space="preserve"> = -4</w:t>
      </w:r>
    </w:p>
    <w:p w14:paraId="7FAF35E0" w14:textId="77777777" w:rsidR="00DC76D4" w:rsidRPr="00592C2B" w:rsidRDefault="00DC76D4" w:rsidP="00DC76D4">
      <w:pPr>
        <w:pStyle w:val="Pquestiontextmainstem"/>
      </w:pPr>
      <w:r w:rsidRPr="00B11238">
        <w:rPr>
          <w:rStyle w:val="Cmathsexpressions"/>
        </w:rPr>
        <w:t>a</w:t>
      </w:r>
      <w:r w:rsidRPr="00592C2B">
        <w:t xml:space="preserve"> = 2, </w:t>
      </w:r>
      <w:r w:rsidRPr="00B11238">
        <w:rPr>
          <w:rStyle w:val="Cmathsexpressions"/>
        </w:rPr>
        <w:t>b</w:t>
      </w:r>
      <w:r w:rsidRPr="00592C2B">
        <w:t xml:space="preserve"> = -4, </w:t>
      </w:r>
      <w:r w:rsidRPr="00B11238">
        <w:rPr>
          <w:rStyle w:val="Cmathsexpressions"/>
        </w:rPr>
        <w:t>c</w:t>
      </w:r>
      <w:r w:rsidRPr="00592C2B">
        <w:t xml:space="preserve"> = 16</w:t>
      </w:r>
    </w:p>
    <w:p w14:paraId="542A1419" w14:textId="6CE03161" w:rsidR="005E6B24" w:rsidRDefault="005E6B24" w:rsidP="005E6B24">
      <w:pPr>
        <w:pStyle w:val="Pquestionheadingsx"/>
      </w:pPr>
      <w:r w:rsidRPr="00DF7F34">
        <w:t xml:space="preserve">Question </w:t>
      </w:r>
      <w:r w:rsidR="00AF0294"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041E29C6" w14:textId="4E11C462" w:rsidR="00102C9C" w:rsidRDefault="00102C9C" w:rsidP="00102C9C">
      <w:pPr>
        <w:pStyle w:val="Pquestiontextmainstem"/>
      </w:pPr>
      <w:r w:rsidRPr="009315A3">
        <w:t xml:space="preserve">Answers will vary, but the polynomial must have four terms, the highest power of </w:t>
      </w:r>
      <w:r w:rsidRPr="005B4C4D">
        <w:rPr>
          <w:rStyle w:val="Cmathsexpressions"/>
          <w:rFonts w:eastAsiaTheme="majorEastAsia"/>
        </w:rPr>
        <w:t>x</w:t>
      </w:r>
      <w:r>
        <w:t xml:space="preserve"> must be </w:t>
      </w:r>
      <w:r w:rsidR="00AF0294">
        <w:t xml:space="preserve">5 and it must have a constant term. e.g. </w:t>
      </w:r>
      <w:r w:rsidRPr="00DC3679">
        <w:t>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5</w:t>
      </w:r>
      <w:r w:rsidRPr="009315A3">
        <w:t xml:space="preserve"> + 3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="00AF0294">
        <w:t xml:space="preserve"> – 2</w:t>
      </w:r>
    </w:p>
    <w:p w14:paraId="379D017C" w14:textId="0EABD885" w:rsidR="00102C9C" w:rsidRPr="004C235B" w:rsidRDefault="005E6B24" w:rsidP="004C235B">
      <w:pPr>
        <w:pStyle w:val="Pquestionheadingsx"/>
        <w:rPr>
          <w:rStyle w:val="Cmathsexpressions"/>
          <w:rFonts w:asciiTheme="minorHAnsi" w:hAnsiTheme="minorHAnsi"/>
          <w:i w:val="0"/>
        </w:rPr>
      </w:pPr>
      <w:r w:rsidRPr="00DF7F34">
        <w:t xml:space="preserve">Question </w:t>
      </w:r>
      <w:r w:rsidR="00AF0294">
        <w:t>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5A0E45">
        <w:t>3</w:t>
      </w:r>
      <w:r w:rsidRPr="00DF7F34">
        <w:t>]</w:t>
      </w:r>
    </w:p>
    <w:p w14:paraId="1D4EC525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t>2</w:t>
      </w:r>
      <w:r w:rsidRPr="005B4C4D">
        <w:rPr>
          <w:rStyle w:val="Cmathsexpressions"/>
          <w:rFonts w:eastAsiaTheme="majorEastAsia"/>
        </w:rPr>
        <w:t>a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× </w:t>
      </w:r>
      <w:r w:rsidRPr="005B4C4D">
        <w:rPr>
          <w:rStyle w:val="Cmathsexpressions"/>
          <w:rFonts w:eastAsiaTheme="majorEastAsia"/>
        </w:rPr>
        <w:t>b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− </w:t>
      </w:r>
      <w:r w:rsidRPr="005B4C4D">
        <w:rPr>
          <w:rStyle w:val="Cmathsexpressions"/>
          <w:rFonts w:eastAsiaTheme="majorEastAsia"/>
        </w:rPr>
        <w:t>c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DC3679">
        <w:t>)</w:t>
      </w:r>
    </w:p>
    <w:p w14:paraId="71EDE0C6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9315A3">
        <w:t>= 2(2</w:t>
      </w:r>
      <w:r w:rsidRPr="005B4C4D">
        <w:rPr>
          <w:rStyle w:val="Cmathsexpressions"/>
          <w:rFonts w:eastAsiaTheme="majorEastAsia"/>
        </w:rPr>
        <w:t>x –</w:t>
      </w:r>
      <w:r w:rsidRPr="009315A3">
        <w:t xml:space="preserve"> 3)(5 – 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>) − (3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>+</w:t>
      </w:r>
      <w:r w:rsidRPr="009315A3">
        <w:t xml:space="preserve">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4)</w:t>
      </w:r>
    </w:p>
    <w:p w14:paraId="7F455CDB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9315A3">
        <w:t>= 20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− 8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– 30 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− 3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 xml:space="preserve">3 </w:t>
      </w:r>
      <w:r w:rsidRPr="009315A3">
        <w:t>− 5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+ 4</w:t>
      </w:r>
    </w:p>
    <w:p w14:paraId="230840AF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=</w:t>
      </w:r>
      <w:r w:rsidRPr="009315A3">
        <w:t xml:space="preserve"> -11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 xml:space="preserve">+ </w:t>
      </w:r>
      <w:r w:rsidRPr="009315A3">
        <w:t>15</w:t>
      </w:r>
      <w:r w:rsidRPr="005B4C4D">
        <w:rPr>
          <w:rStyle w:val="Cmathsexpressions"/>
          <w:rFonts w:eastAsiaTheme="majorEastAsia"/>
        </w:rPr>
        <w:t xml:space="preserve">x </w:t>
      </w:r>
      <w:r w:rsidRPr="00DC3679">
        <w:t>– 26</w:t>
      </w:r>
    </w:p>
    <w:p w14:paraId="114F96F6" w14:textId="77777777" w:rsidR="00AF0294" w:rsidRPr="00461D51" w:rsidRDefault="00AF0294" w:rsidP="00AF0294">
      <w:pPr>
        <w:pStyle w:val="Pquestionheadingsx"/>
      </w:pPr>
      <w:r w:rsidRPr="00461D51">
        <w:lastRenderedPageBreak/>
        <w:t xml:space="preserve">Question </w:t>
      </w:r>
      <w:r>
        <w:t>17</w:t>
      </w:r>
      <w:r w:rsidRPr="00461D51">
        <w:tab/>
      </w:r>
      <w:r>
        <w:rPr>
          <w:rStyle w:val="Cmarkslabel"/>
        </w:rPr>
        <w:t>4</w:t>
      </w:r>
      <w:r w:rsidRPr="00461D51">
        <w:rPr>
          <w:rStyle w:val="Cmarkslabel"/>
        </w:rPr>
        <w:t xml:space="preserve"> marks</w:t>
      </w:r>
      <w:r w:rsidRPr="00461D51">
        <w:tab/>
        <w:t>[8.</w:t>
      </w:r>
      <w:r>
        <w:t>2</w:t>
      </w:r>
      <w:r w:rsidRPr="00461D51">
        <w:t>]</w:t>
      </w:r>
    </w:p>
    <w:p w14:paraId="50A61C20" w14:textId="22468C3D" w:rsidR="00AF0294" w:rsidRPr="00AF0294" w:rsidRDefault="00AF0294" w:rsidP="00AF0294">
      <w:pPr>
        <w:pStyle w:val="Pquestiontextpartsa"/>
      </w:pPr>
      <w:r w:rsidRPr="00F30408">
        <w:rPr>
          <w:rStyle w:val="Cquestionpartlabelbold"/>
        </w:rPr>
        <w:t>(a)</w:t>
      </w:r>
      <w:r>
        <w:rPr>
          <w:rStyle w:val="Cmathsexpressions"/>
        </w:rPr>
        <w:tab/>
      </w:r>
      <w:r w:rsidRPr="00946800">
        <w:t>Translated 3 units right:</w:t>
      </w:r>
      <w:r>
        <w:t xml:space="preserve"> </w:t>
      </w:r>
      <w:r w:rsidRPr="0028460D">
        <w:rPr>
          <w:rStyle w:val="Cmathsexpressions"/>
        </w:rPr>
        <w:t xml:space="preserve">y =  x </w:t>
      </w:r>
      <w:r w:rsidR="0028460D">
        <w:rPr>
          <w:rStyle w:val="Cmathsexpressions"/>
        </w:rPr>
        <w:t>–</w:t>
      </w:r>
      <w:r w:rsidRPr="0028460D">
        <w:rPr>
          <w:rStyle w:val="Cmathsexpressions"/>
        </w:rPr>
        <w:t xml:space="preserve"> </w:t>
      </w:r>
      <w:r w:rsidRPr="00946800">
        <w:t>3</w:t>
      </w:r>
      <w:r w:rsidR="008576EA">
        <w:br/>
      </w:r>
      <w:r>
        <w:t xml:space="preserve">Now translated 1 unit down: </w:t>
      </w:r>
      <w:r w:rsidRPr="0028460D">
        <w:rPr>
          <w:rStyle w:val="Cmathsexpressions"/>
        </w:rPr>
        <w:t xml:space="preserve">y = x </w:t>
      </w:r>
      <w:r w:rsidRPr="00946800">
        <w:t>– 4</w:t>
      </w:r>
    </w:p>
    <w:p w14:paraId="31AA1982" w14:textId="719E0DF3" w:rsidR="00AF0294" w:rsidRPr="0028460D" w:rsidRDefault="00AF0294" w:rsidP="00AF0294">
      <w:pPr>
        <w:pStyle w:val="Pquestiontextpartsa"/>
        <w:rPr>
          <w:rFonts w:ascii="Times New Roman" w:hAnsi="Times New Roman"/>
          <w:i/>
        </w:rPr>
      </w:pPr>
      <w:r w:rsidRPr="00F30408">
        <w:rPr>
          <w:rStyle w:val="Cquestionpartlabelbold"/>
        </w:rPr>
        <w:t>(</w:t>
      </w:r>
      <w:r>
        <w:rPr>
          <w:rStyle w:val="Cquestionpartlabelbold"/>
        </w:rPr>
        <w:t>b</w:t>
      </w:r>
      <w:r w:rsidRPr="00F30408">
        <w:rPr>
          <w:rStyle w:val="Cquestionpartlabelbold"/>
        </w:rPr>
        <w:t>)</w:t>
      </w:r>
      <w:r>
        <w:rPr>
          <w:rStyle w:val="Cmathsexpressions"/>
        </w:rPr>
        <w:tab/>
      </w:r>
      <w:r w:rsidRPr="00946800">
        <w:t>Translated 1 unit down:</w:t>
      </w:r>
      <w:r w:rsidRPr="0028460D">
        <w:rPr>
          <w:rStyle w:val="Cmathsexpressions"/>
        </w:rPr>
        <w:t xml:space="preserve"> y =</w:t>
      </w:r>
      <w:r w:rsidR="005A0E45">
        <w:rPr>
          <w:rStyle w:val="Cmathsexpressions"/>
        </w:rPr>
        <w:t xml:space="preserve"> </w:t>
      </w:r>
      <w:r w:rsidRPr="0028460D">
        <w:rPr>
          <w:rStyle w:val="Cmathsexpressions"/>
        </w:rPr>
        <w:t xml:space="preserve">x </w:t>
      </w:r>
      <w:r w:rsidRPr="00946800">
        <w:t>– 1</w:t>
      </w:r>
      <w:r w:rsidR="008576EA">
        <w:rPr>
          <w:rStyle w:val="Cmathsexpressions"/>
        </w:rPr>
        <w:br/>
      </w:r>
      <w:r w:rsidRPr="00946800">
        <w:t>Now translated 3 units right:</w:t>
      </w:r>
      <w:r>
        <w:t xml:space="preserve"> </w:t>
      </w:r>
      <w:r w:rsidRPr="0028460D">
        <w:rPr>
          <w:rStyle w:val="Cmathsexpressions"/>
        </w:rPr>
        <w:t xml:space="preserve">y = x – </w:t>
      </w:r>
      <w:r w:rsidRPr="00946800">
        <w:t>4</w:t>
      </w:r>
    </w:p>
    <w:p w14:paraId="65A14E44" w14:textId="77777777" w:rsidR="00AF0294" w:rsidRPr="00946800" w:rsidRDefault="00AF0294" w:rsidP="00AF0294">
      <w:pPr>
        <w:pStyle w:val="Pquestiontextpartsa"/>
      </w:pPr>
      <w:r w:rsidRPr="00946800">
        <w:t xml:space="preserve">This is the same answer as in part </w:t>
      </w:r>
      <w:r w:rsidRPr="0028460D">
        <w:rPr>
          <w:rStyle w:val="Cquestionpartlabelbold"/>
        </w:rPr>
        <w:t>(a)</w:t>
      </w:r>
      <w:r w:rsidRPr="00946800">
        <w:t>.</w:t>
      </w:r>
    </w:p>
    <w:p w14:paraId="49BE48DE" w14:textId="1E5B9C6A" w:rsidR="005E6B24" w:rsidRDefault="005E6B24" w:rsidP="005E6B24">
      <w:pPr>
        <w:pStyle w:val="Pquestionheadingsx"/>
      </w:pPr>
      <w:r w:rsidRPr="00DF7F34">
        <w:t xml:space="preserve">Question </w:t>
      </w:r>
      <w:r w:rsidR="00032F42">
        <w:t>1</w:t>
      </w:r>
      <w:r w:rsidR="00AF0294">
        <w:t>8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6BB8369E" w14:textId="3CE4B448" w:rsidR="00102C9C" w:rsidRDefault="00102C9C" w:rsidP="00102C9C">
      <w:pPr>
        <w:pStyle w:val="Pquestiontextmainstem"/>
      </w:pPr>
      <w:r w:rsidRPr="009315A3">
        <w:t>Answers will vary</w:t>
      </w:r>
      <w:r w:rsidR="00DC76D4">
        <w:t xml:space="preserve">. </w:t>
      </w:r>
      <w:r w:rsidR="00DC76D4" w:rsidRPr="00B11238">
        <w:rPr>
          <w:rStyle w:val="Cmathsexpressions"/>
        </w:rPr>
        <w:t>P</w:t>
      </w:r>
      <w:r w:rsidR="00DC76D4">
        <w:t>(1</w:t>
      </w:r>
      <w:r w:rsidR="00DC76D4" w:rsidRPr="00592C2B">
        <w:t xml:space="preserve">) </w:t>
      </w:r>
      <w:r w:rsidR="00DC76D4">
        <w:t>= 0.</w:t>
      </w:r>
      <w:r w:rsidR="00DC76D4" w:rsidRPr="00E63B7F">
        <w:t xml:space="preserve"> </w:t>
      </w:r>
      <w:r w:rsidR="00DC76D4">
        <w:t xml:space="preserve">For example: </w:t>
      </w:r>
      <w:r w:rsidR="00DC76D4" w:rsidRPr="00B11238">
        <w:rPr>
          <w:rStyle w:val="Cmathsexpressions"/>
        </w:rPr>
        <w:t>P</w:t>
      </w:r>
      <w:r w:rsidR="00DC76D4" w:rsidRPr="00592C2B">
        <w:t>(</w:t>
      </w:r>
      <w:r w:rsidR="00DC76D4" w:rsidRPr="00B11238">
        <w:rPr>
          <w:rStyle w:val="Cmathsexpressions"/>
        </w:rPr>
        <w:t>x</w:t>
      </w:r>
      <w:r w:rsidR="00DC76D4" w:rsidRPr="00592C2B">
        <w:t>) =</w:t>
      </w:r>
      <w:r w:rsidR="00DC76D4" w:rsidRPr="00B11238">
        <w:rPr>
          <w:rStyle w:val="Cmathsexpressions"/>
        </w:rPr>
        <w:t xml:space="preserve"> x</w:t>
      </w:r>
      <w:r w:rsidR="00DC76D4" w:rsidRPr="00B11238">
        <w:rPr>
          <w:rStyle w:val="Csuperscript"/>
        </w:rPr>
        <w:t>3</w:t>
      </w:r>
      <w:r w:rsidR="00DC76D4">
        <w:t xml:space="preserve"> +</w:t>
      </w:r>
      <w:r w:rsidR="00DC76D4" w:rsidRPr="00592C2B">
        <w:t xml:space="preserve"> 3</w:t>
      </w:r>
      <w:r w:rsidR="00DC76D4" w:rsidRPr="00B11238">
        <w:rPr>
          <w:rStyle w:val="Cmathsexpressions"/>
        </w:rPr>
        <w:t>x</w:t>
      </w:r>
      <w:r w:rsidR="00DC76D4" w:rsidRPr="00B11238">
        <w:rPr>
          <w:rStyle w:val="Csuperscript"/>
        </w:rPr>
        <w:t>2</w:t>
      </w:r>
      <w:r w:rsidR="00DC76D4">
        <w:t xml:space="preserve"> –</w:t>
      </w:r>
      <w:r w:rsidR="009B2C59">
        <w:t xml:space="preserve"> </w:t>
      </w:r>
      <w:r w:rsidR="00DC76D4" w:rsidRPr="00B11238">
        <w:rPr>
          <w:rStyle w:val="Cmathsexpressions"/>
        </w:rPr>
        <w:t>x</w:t>
      </w:r>
      <w:r w:rsidR="009B2C59" w:rsidRPr="00B11238">
        <w:rPr>
          <w:rStyle w:val="Cmathsexpressions"/>
        </w:rPr>
        <w:t xml:space="preserve"> </w:t>
      </w:r>
      <w:r w:rsidR="009B2C59">
        <w:rPr>
          <w:rStyle w:val="Cmathsexpressions"/>
        </w:rPr>
        <w:t>–</w:t>
      </w:r>
      <w:r w:rsidR="009B2C59" w:rsidRPr="0028460D">
        <w:rPr>
          <w:rStyle w:val="Cmathsexpressions"/>
        </w:rPr>
        <w:t xml:space="preserve"> </w:t>
      </w:r>
      <w:r w:rsidR="009B2C59" w:rsidRPr="00946800">
        <w:t>3</w:t>
      </w:r>
    </w:p>
    <w:p w14:paraId="6D89B394" w14:textId="76BE09A5" w:rsidR="005E6B24" w:rsidRDefault="005E6B24" w:rsidP="005E6B24">
      <w:pPr>
        <w:pStyle w:val="Pquestionheadingsx"/>
      </w:pPr>
      <w:r w:rsidRPr="00DF7F34">
        <w:t xml:space="preserve">Question </w:t>
      </w:r>
      <w:r w:rsidR="00AF0294">
        <w:t>19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5A8BD44E" w14:textId="0DBAEC7D" w:rsidR="00A704EE" w:rsidRPr="003F416E" w:rsidRDefault="00A704EE" w:rsidP="00A704EE">
      <w:pPr>
        <w:pStyle w:val="Pquestiontextmainstem"/>
      </w:pPr>
      <w:r w:rsidRPr="003F416E">
        <w:t>x</w:t>
      </w:r>
      <w:r w:rsidRPr="0028460D">
        <w:rPr>
          <w:rStyle w:val="Csuperscript"/>
        </w:rPr>
        <w:t>2</w:t>
      </w:r>
      <w:r w:rsidRPr="003F416E">
        <w:t xml:space="preserve"> – </w:t>
      </w:r>
      <w:r w:rsidRPr="0028460D">
        <w:rPr>
          <w:rStyle w:val="Cmathsexpressions"/>
        </w:rPr>
        <w:t>kx</w:t>
      </w:r>
      <w:r w:rsidRPr="003F416E">
        <w:t xml:space="preserve"> + 6</w:t>
      </w:r>
      <w:r w:rsidR="0028460D">
        <w:t xml:space="preserve"> </w:t>
      </w:r>
      <w:r w:rsidRPr="003F416E">
        <w:t>Substitute x</w:t>
      </w:r>
      <w:r>
        <w:t xml:space="preserve"> = 2</w:t>
      </w:r>
      <w:r w:rsidRPr="003F416E">
        <w:t>:</w:t>
      </w:r>
    </w:p>
    <w:p w14:paraId="415C9ECF" w14:textId="43B35A49" w:rsidR="00A704EE" w:rsidRPr="003F416E" w:rsidRDefault="00A704EE" w:rsidP="00A704EE">
      <w:pPr>
        <w:pStyle w:val="Pquestiontextmainstem"/>
      </w:pPr>
      <w:r>
        <w:t>P(2) = (2)</w:t>
      </w:r>
      <w:r w:rsidRPr="00A704EE">
        <w:rPr>
          <w:rStyle w:val="Csuperscript"/>
        </w:rPr>
        <w:t>2</w:t>
      </w:r>
      <w:r>
        <w:t xml:space="preserve"> – 2</w:t>
      </w:r>
      <w:r w:rsidRPr="003F416E">
        <w:t>k</w:t>
      </w:r>
      <w:r>
        <w:t xml:space="preserve"> + </w:t>
      </w:r>
      <w:r w:rsidRPr="003F416E">
        <w:t>6 = 0</w:t>
      </w:r>
    </w:p>
    <w:p w14:paraId="7C08CD8C" w14:textId="77777777" w:rsidR="00B11238" w:rsidRDefault="00A704EE" w:rsidP="00A704EE">
      <w:pPr>
        <w:pStyle w:val="Pquestiontextmainstem"/>
      </w:pPr>
      <w:r>
        <w:t>2</w:t>
      </w:r>
      <w:r w:rsidRPr="0028460D">
        <w:rPr>
          <w:rStyle w:val="Cmathsexpressions"/>
        </w:rPr>
        <w:t>k</w:t>
      </w:r>
      <w:r>
        <w:t xml:space="preserve"> = 10</w:t>
      </w:r>
    </w:p>
    <w:p w14:paraId="19454950" w14:textId="78C27D20" w:rsidR="00A704EE" w:rsidRDefault="00A704EE" w:rsidP="00A704EE">
      <w:pPr>
        <w:pStyle w:val="Pquestiontextmainstem"/>
      </w:pPr>
      <w:r w:rsidRPr="0028460D">
        <w:rPr>
          <w:rStyle w:val="Cmathsexpressions"/>
        </w:rPr>
        <w:t>k</w:t>
      </w:r>
      <w:r w:rsidRPr="003F416E">
        <w:t xml:space="preserve"> =</w:t>
      </w:r>
      <w:r>
        <w:t xml:space="preserve"> 5</w:t>
      </w:r>
    </w:p>
    <w:p w14:paraId="767A4A39" w14:textId="0AB13636" w:rsidR="00AF0294" w:rsidRPr="00461D51" w:rsidRDefault="00AF0294" w:rsidP="00AF0294">
      <w:pPr>
        <w:pStyle w:val="Pquestionheadingsx"/>
      </w:pPr>
      <w:r w:rsidRPr="00461D51">
        <w:t xml:space="preserve">Question </w:t>
      </w:r>
      <w:r>
        <w:t>20</w:t>
      </w:r>
      <w:r w:rsidRPr="00461D51">
        <w:tab/>
      </w:r>
      <w:r>
        <w:rPr>
          <w:rStyle w:val="Cmarkslabel"/>
        </w:rPr>
        <w:t>5</w:t>
      </w:r>
      <w:r w:rsidRPr="00461D51">
        <w:rPr>
          <w:rStyle w:val="Cmarkslabel"/>
        </w:rPr>
        <w:t xml:space="preserve"> marks</w:t>
      </w:r>
      <w:r w:rsidRPr="00461D51">
        <w:tab/>
        <w:t>[8.</w:t>
      </w:r>
      <w:r w:rsidR="005A0E45">
        <w:t>3, 8.4</w:t>
      </w:r>
      <w:r w:rsidRPr="00461D51">
        <w:t>]</w:t>
      </w:r>
    </w:p>
    <w:p w14:paraId="0A8D859F" w14:textId="4673C48D" w:rsidR="00AF0294" w:rsidRPr="00946800" w:rsidRDefault="00AF0294" w:rsidP="00AF0294">
      <w:pPr>
        <w:pStyle w:val="Pquestiontextpartsa"/>
      </w:pPr>
      <w:r w:rsidRPr="0028460D">
        <w:rPr>
          <w:rStyle w:val="Cquestionpartlabelbold"/>
        </w:rPr>
        <w:t>(a)</w:t>
      </w:r>
      <w:r w:rsidRPr="0028460D">
        <w:rPr>
          <w:rStyle w:val="Cmathsexpressions"/>
        </w:rPr>
        <w:t xml:space="preserve"> </w:t>
      </w:r>
    </w:p>
    <w:p w14:paraId="638DE400" w14:textId="35775BCE" w:rsidR="00AF0294" w:rsidRPr="00946800" w:rsidRDefault="00AF0294" w:rsidP="00AF0294">
      <w:pPr>
        <w:pStyle w:val="Pquestiontextpartsa"/>
        <w:rPr>
          <w:i/>
          <w:u w:val="single"/>
        </w:rPr>
      </w:pPr>
      <w:r w:rsidRPr="00946800">
        <w:t xml:space="preserve">     </w:t>
      </w:r>
      <w:r w:rsidR="005A0E45">
        <w:t xml:space="preserve">     </w:t>
      </w:r>
      <w:r w:rsidRPr="00946800">
        <w:rPr>
          <w:b/>
          <w:u w:val="single"/>
        </w:rPr>
        <w:t xml:space="preserve">            </w:t>
      </w:r>
      <w:r w:rsidRPr="00946800">
        <w:rPr>
          <w:i/>
          <w:u w:val="single"/>
        </w:rPr>
        <w:t>x</w:t>
      </w:r>
      <w:r w:rsidRPr="00946800">
        <w:rPr>
          <w:u w:val="single"/>
          <w:vertAlign w:val="superscript"/>
        </w:rPr>
        <w:t>2</w:t>
      </w:r>
      <w:r w:rsidRPr="00946800">
        <w:rPr>
          <w:b/>
          <w:u w:val="single"/>
          <w:vertAlign w:val="superscript"/>
        </w:rPr>
        <w:t xml:space="preserve"> </w:t>
      </w:r>
      <w:r w:rsidRPr="00946800">
        <w:rPr>
          <w:b/>
          <w:u w:val="single"/>
        </w:rPr>
        <w:t xml:space="preserve">– </w:t>
      </w:r>
      <w:r w:rsidRPr="00946800">
        <w:rPr>
          <w:u w:val="single"/>
        </w:rPr>
        <w:t>3</w:t>
      </w:r>
      <w:r w:rsidRPr="00946800">
        <w:rPr>
          <w:i/>
          <w:u w:val="single"/>
        </w:rPr>
        <w:t>x</w:t>
      </w:r>
      <w:r w:rsidRPr="00946800">
        <w:rPr>
          <w:b/>
          <w:u w:val="single"/>
        </w:rPr>
        <w:t xml:space="preserve"> – </w:t>
      </w:r>
      <w:r w:rsidRPr="00946800">
        <w:rPr>
          <w:u w:val="single"/>
        </w:rPr>
        <w:t>4</w:t>
      </w:r>
    </w:p>
    <w:p w14:paraId="5570CD9C" w14:textId="0AD21C88" w:rsidR="00AF0294" w:rsidRPr="00946800" w:rsidRDefault="00AF0294" w:rsidP="00AF0294">
      <w:pPr>
        <w:pStyle w:val="Pquestiontextpartsa"/>
      </w:pPr>
      <w:r w:rsidRPr="0028460D">
        <w:rPr>
          <w:rStyle w:val="Cmathsexpressions"/>
        </w:rPr>
        <w:t>x</w:t>
      </w:r>
      <w:r w:rsidRPr="0028460D">
        <w:rPr>
          <w:rStyle w:val="Cquestionpartlabelbold"/>
        </w:rPr>
        <w:t xml:space="preserve"> </w:t>
      </w:r>
      <w:r w:rsidRPr="00946800">
        <w:t>– 1 )</w:t>
      </w:r>
      <w:r w:rsidRPr="0028460D">
        <w:rPr>
          <w:rStyle w:val="Cmathsexpressions"/>
        </w:rPr>
        <w:t xml:space="preserve"> x</w:t>
      </w:r>
      <w:r w:rsidRPr="0028460D">
        <w:rPr>
          <w:rStyle w:val="Csuperscript"/>
        </w:rPr>
        <w:t xml:space="preserve">3 </w:t>
      </w:r>
      <w:r w:rsidRPr="00946800">
        <w:t xml:space="preserve"> − 4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− </w:t>
      </w:r>
      <w:r w:rsidRPr="0028460D">
        <w:rPr>
          <w:rStyle w:val="Cmathsexpressions"/>
        </w:rPr>
        <w:t>x</w:t>
      </w:r>
      <w:r w:rsidRPr="00946800">
        <w:t xml:space="preserve"> + 4</w:t>
      </w:r>
    </w:p>
    <w:p w14:paraId="638CABF1" w14:textId="77777777" w:rsidR="00AF0294" w:rsidRPr="00946800" w:rsidRDefault="00AF0294" w:rsidP="00AF0294">
      <w:pPr>
        <w:pStyle w:val="Pquestiontextpartsa"/>
      </w:pPr>
      <w:r w:rsidRPr="00946800">
        <w:t xml:space="preserve">            -(</w:t>
      </w:r>
      <w:r w:rsidRPr="00946800">
        <w:rPr>
          <w:i/>
          <w:u w:val="single"/>
        </w:rPr>
        <w:t>x</w:t>
      </w:r>
      <w:r w:rsidRPr="00946800">
        <w:rPr>
          <w:u w:val="single"/>
          <w:vertAlign w:val="superscript"/>
        </w:rPr>
        <w:t>3</w:t>
      </w:r>
      <w:r w:rsidRPr="00946800">
        <w:rPr>
          <w:u w:val="single"/>
        </w:rPr>
        <w:t xml:space="preserve"> – </w:t>
      </w:r>
      <w:r w:rsidRPr="00946800">
        <w:rPr>
          <w:i/>
          <w:u w:val="single"/>
        </w:rPr>
        <w:t>x</w:t>
      </w:r>
      <w:r w:rsidRPr="00946800">
        <w:rPr>
          <w:u w:val="single"/>
          <w:vertAlign w:val="superscript"/>
        </w:rPr>
        <w:t>2</w:t>
      </w:r>
      <w:r w:rsidRPr="00946800">
        <w:rPr>
          <w:u w:val="single"/>
        </w:rPr>
        <w:t>)</w:t>
      </w:r>
    </w:p>
    <w:p w14:paraId="26AD2753" w14:textId="77777777" w:rsidR="00AF0294" w:rsidRPr="00946800" w:rsidRDefault="00AF0294" w:rsidP="00AF0294">
      <w:pPr>
        <w:pStyle w:val="Pquestiontextpartsa"/>
      </w:pPr>
      <w:r w:rsidRPr="00946800">
        <w:t xml:space="preserve">                     -3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− </w:t>
      </w:r>
      <w:r w:rsidRPr="0028460D">
        <w:rPr>
          <w:rStyle w:val="Cmathsexpressions"/>
        </w:rPr>
        <w:t>x</w:t>
      </w:r>
      <w:r w:rsidRPr="00946800">
        <w:t xml:space="preserve"> </w:t>
      </w:r>
    </w:p>
    <w:p w14:paraId="5BCA6EC5" w14:textId="77777777" w:rsidR="00AF0294" w:rsidRPr="00946800" w:rsidRDefault="00AF0294" w:rsidP="00AF0294">
      <w:pPr>
        <w:pStyle w:val="Pquestiontextpartsa"/>
        <w:rPr>
          <w:i/>
          <w:u w:val="single"/>
        </w:rPr>
      </w:pPr>
      <w:r w:rsidRPr="0028460D">
        <w:rPr>
          <w:rStyle w:val="Cmathsexpressions"/>
        </w:rPr>
        <w:t xml:space="preserve">                  -</w:t>
      </w:r>
      <w:r w:rsidRPr="00946800">
        <w:rPr>
          <w:u w:val="single"/>
        </w:rPr>
        <w:t>(-3</w:t>
      </w:r>
      <w:r w:rsidRPr="00946800">
        <w:rPr>
          <w:i/>
          <w:u w:val="single"/>
        </w:rPr>
        <w:t>x</w:t>
      </w:r>
      <w:r w:rsidRPr="00946800">
        <w:rPr>
          <w:u w:val="single"/>
          <w:vertAlign w:val="superscript"/>
        </w:rPr>
        <w:t>2</w:t>
      </w:r>
      <w:r w:rsidRPr="00946800">
        <w:rPr>
          <w:i/>
          <w:u w:val="single"/>
        </w:rPr>
        <w:t xml:space="preserve"> </w:t>
      </w:r>
      <w:r w:rsidRPr="00946800">
        <w:rPr>
          <w:u w:val="single"/>
        </w:rPr>
        <w:t>+ 3</w:t>
      </w:r>
      <w:r w:rsidRPr="00946800">
        <w:rPr>
          <w:i/>
          <w:u w:val="single"/>
        </w:rPr>
        <w:t>x</w:t>
      </w:r>
      <w:r w:rsidRPr="00946800">
        <w:rPr>
          <w:u w:val="single"/>
        </w:rPr>
        <w:t>)</w:t>
      </w:r>
    </w:p>
    <w:p w14:paraId="000870AF" w14:textId="77777777" w:rsidR="00AF0294" w:rsidRPr="00946800" w:rsidRDefault="00AF0294" w:rsidP="00AF0294">
      <w:pPr>
        <w:pStyle w:val="Pquestiontextpartsa"/>
      </w:pPr>
      <w:r w:rsidRPr="00946800">
        <w:t xml:space="preserve">                              -4</w:t>
      </w:r>
      <w:r w:rsidRPr="0028460D">
        <w:rPr>
          <w:rStyle w:val="Cmathsexpressions"/>
        </w:rPr>
        <w:t xml:space="preserve">x + </w:t>
      </w:r>
      <w:r w:rsidRPr="00946800">
        <w:t>4</w:t>
      </w:r>
    </w:p>
    <w:p w14:paraId="5ED79960" w14:textId="77777777" w:rsidR="00AF0294" w:rsidRPr="00946800" w:rsidRDefault="00AF0294" w:rsidP="00AF0294">
      <w:pPr>
        <w:pStyle w:val="Pquestiontextpartsa"/>
        <w:rPr>
          <w:u w:val="single"/>
        </w:rPr>
      </w:pPr>
      <w:r w:rsidRPr="00946800">
        <w:t xml:space="preserve">                           -(</w:t>
      </w:r>
      <w:r w:rsidRPr="00946800">
        <w:rPr>
          <w:u w:val="single"/>
        </w:rPr>
        <w:t>-4</w:t>
      </w:r>
      <w:r w:rsidRPr="00946800">
        <w:rPr>
          <w:i/>
          <w:u w:val="single"/>
        </w:rPr>
        <w:t xml:space="preserve">x </w:t>
      </w:r>
      <w:r w:rsidRPr="00946800">
        <w:rPr>
          <w:u w:val="single"/>
        </w:rPr>
        <w:t>+ 4)</w:t>
      </w:r>
    </w:p>
    <w:p w14:paraId="1023F3BC" w14:textId="77777777" w:rsidR="00AF0294" w:rsidRPr="00946800" w:rsidRDefault="00AF0294" w:rsidP="00AF0294">
      <w:pPr>
        <w:pStyle w:val="Pquestiontextpartsa"/>
      </w:pPr>
      <w:r w:rsidRPr="00946800">
        <w:t xml:space="preserve">                                       0</w:t>
      </w:r>
    </w:p>
    <w:p w14:paraId="75AB449A" w14:textId="44BD80B3" w:rsidR="005A0E45" w:rsidRPr="00946800" w:rsidRDefault="00C429CE" w:rsidP="005A0E45">
      <w:pPr>
        <w:pStyle w:val="Pquestiontextpartsa"/>
      </w:pPr>
      <w:r>
        <w:tab/>
      </w:r>
      <w:r w:rsidR="005A0E45" w:rsidRPr="00946800">
        <w:t xml:space="preserve">So </w:t>
      </w:r>
      <w:r w:rsidR="005A0E45" w:rsidRPr="0028460D">
        <w:rPr>
          <w:rStyle w:val="Cmathsexpressions"/>
        </w:rPr>
        <w:t>x</w:t>
      </w:r>
      <w:r w:rsidR="005A0E45" w:rsidRPr="00946800">
        <w:t xml:space="preserve"> – 1 is a factor.</w:t>
      </w:r>
    </w:p>
    <w:p w14:paraId="4E4A3E13" w14:textId="710788BB" w:rsidR="00AF0294" w:rsidRPr="00946800" w:rsidRDefault="00AF0294" w:rsidP="00AF0294">
      <w:pPr>
        <w:pStyle w:val="Pquestiontextpartsa"/>
      </w:pPr>
      <w:r w:rsidRPr="0028460D">
        <w:rPr>
          <w:rStyle w:val="Cquestionpartlabelbold"/>
        </w:rPr>
        <w:t>(b)</w:t>
      </w:r>
      <w:r w:rsidRPr="0028460D">
        <w:rPr>
          <w:rStyle w:val="Cquestionpartlabelbold"/>
        </w:rPr>
        <w:tab/>
      </w:r>
      <w:r w:rsidRPr="0028460D">
        <w:rPr>
          <w:rStyle w:val="Cmathsexpressions"/>
        </w:rPr>
        <w:t>P</w:t>
      </w:r>
      <w:r w:rsidRPr="00946800">
        <w:t>(</w:t>
      </w:r>
      <w:r w:rsidRPr="0028460D">
        <w:rPr>
          <w:rStyle w:val="Cmathsexpressions"/>
        </w:rPr>
        <w:t>x</w:t>
      </w:r>
      <w:r w:rsidRPr="00946800">
        <w:t>) = (</w:t>
      </w:r>
      <w:r w:rsidRPr="0028460D">
        <w:rPr>
          <w:rStyle w:val="Cmathsexpressions"/>
        </w:rPr>
        <w:t>x</w:t>
      </w:r>
      <w:r w:rsidRPr="00946800">
        <w:t xml:space="preserve"> – 1)(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– 3</w:t>
      </w:r>
      <w:r w:rsidRPr="0028460D">
        <w:rPr>
          <w:rStyle w:val="Cmathsexpressions"/>
        </w:rPr>
        <w:t>x</w:t>
      </w:r>
      <w:r w:rsidRPr="00946800">
        <w:t xml:space="preserve"> − 4)</w:t>
      </w:r>
    </w:p>
    <w:p w14:paraId="113C4362" w14:textId="77777777" w:rsidR="00AF0294" w:rsidRPr="00946800" w:rsidRDefault="00AF0294" w:rsidP="00AF0294">
      <w:pPr>
        <w:pStyle w:val="Pquestiontextpartsa"/>
      </w:pPr>
      <w:r w:rsidRPr="00946800">
        <w:t xml:space="preserve">     = (</w:t>
      </w:r>
      <w:r w:rsidRPr="0028460D">
        <w:rPr>
          <w:rStyle w:val="Cmathsexpressions"/>
        </w:rPr>
        <w:t>x</w:t>
      </w:r>
      <w:r w:rsidRPr="00946800">
        <w:t xml:space="preserve"> – 1)(</w:t>
      </w:r>
      <w:r w:rsidRPr="0028460D">
        <w:rPr>
          <w:rStyle w:val="Cmathsexpressions"/>
        </w:rPr>
        <w:t>x</w:t>
      </w:r>
      <w:r w:rsidRPr="00946800">
        <w:t xml:space="preserve"> + 1)(</w:t>
      </w:r>
      <w:r w:rsidRPr="0028460D">
        <w:rPr>
          <w:rStyle w:val="Cmathsexpressions"/>
        </w:rPr>
        <w:t>x</w:t>
      </w:r>
      <w:r w:rsidRPr="00946800">
        <w:t xml:space="preserve"> − 4)</w:t>
      </w:r>
    </w:p>
    <w:p w14:paraId="2B39F11F" w14:textId="06A9C5D5" w:rsidR="00102C9C" w:rsidRPr="00F16CD2" w:rsidRDefault="00FB1F03" w:rsidP="00102C9C">
      <w:pPr>
        <w:pStyle w:val="Psectionresults"/>
      </w:pPr>
      <w:r>
        <w:t>Short answer total marks:  5</w:t>
      </w:r>
      <w:r w:rsidR="005A0E45">
        <w:t>1</w:t>
      </w:r>
    </w:p>
    <w:p w14:paraId="68E40894" w14:textId="77777777" w:rsidR="00102C9C" w:rsidRPr="00F16CD2" w:rsidRDefault="00102C9C" w:rsidP="004C235B">
      <w:pPr>
        <w:pStyle w:val="Psectionheading"/>
        <w:pageBreakBefore w:val="0"/>
      </w:pPr>
      <w:r w:rsidRPr="00F16CD2">
        <w:t>Extended answer section</w:t>
      </w:r>
    </w:p>
    <w:p w14:paraId="66EE9531" w14:textId="65A94AD5" w:rsidR="005E6B24" w:rsidRDefault="005E6B24" w:rsidP="005E6B24">
      <w:pPr>
        <w:pStyle w:val="Pquestionheadingsx1stafterhead"/>
      </w:pPr>
      <w:r w:rsidRPr="00DF7F34">
        <w:t xml:space="preserve">Question </w:t>
      </w:r>
      <w:r w:rsidR="00032F42"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8.2</w:t>
      </w:r>
      <w:r w:rsidRPr="00DF7F34">
        <w:t>]</w:t>
      </w:r>
    </w:p>
    <w:p w14:paraId="6609EDE6" w14:textId="58472BD6" w:rsidR="00D1360A" w:rsidRPr="00946800" w:rsidRDefault="00073016" w:rsidP="00D1360A">
      <w:pPr>
        <w:pStyle w:val="Pquestiontextpartsa"/>
      </w:pPr>
      <w:r w:rsidRPr="000E7C46">
        <w:rPr>
          <w:rStyle w:val="Cquestionpartlabelbold"/>
        </w:rPr>
        <w:t>(a)</w:t>
      </w:r>
      <w:r w:rsidRPr="000E7C46">
        <w:rPr>
          <w:rStyle w:val="Cquestionpartlabelbold"/>
        </w:rPr>
        <w:tab/>
      </w:r>
      <w:r w:rsidR="00D1360A" w:rsidRPr="0028460D">
        <w:rPr>
          <w:rStyle w:val="Cmathsexpressions"/>
        </w:rPr>
        <w:t>y</w:t>
      </w:r>
      <w:r w:rsidR="00D1360A" w:rsidRPr="00946800">
        <w:t xml:space="preserve"> = 12 – (</w:t>
      </w:r>
      <w:r w:rsidR="00D1360A" w:rsidRPr="0028460D">
        <w:rPr>
          <w:rStyle w:val="Cmathsexpressions"/>
        </w:rPr>
        <w:t>x</w:t>
      </w:r>
      <w:r w:rsidR="00D1360A" w:rsidRPr="00946800">
        <w:t xml:space="preserve"> – 4)</w:t>
      </w:r>
      <w:r w:rsidR="00D1360A" w:rsidRPr="0028460D">
        <w:rPr>
          <w:rStyle w:val="Csuperscript"/>
        </w:rPr>
        <w:t>2</w:t>
      </w:r>
    </w:p>
    <w:p w14:paraId="462723A3" w14:textId="2DE146FF" w:rsidR="00D1360A" w:rsidRDefault="00D1360A" w:rsidP="00D1360A">
      <w:pPr>
        <w:pStyle w:val="Pquestiontextpartsa"/>
      </w:pPr>
      <w:r>
        <w:tab/>
      </w:r>
      <w:r w:rsidRPr="00946800">
        <w:t>= 16 – (</w:t>
      </w:r>
      <w:r w:rsidRPr="0028460D">
        <w:rPr>
          <w:rStyle w:val="Cmathsexpressions"/>
        </w:rPr>
        <w:t>x</w:t>
      </w:r>
      <w:r w:rsidRPr="00946800">
        <w:t xml:space="preserve"> – 4)</w:t>
      </w:r>
      <w:r w:rsidRPr="0028460D">
        <w:rPr>
          <w:rStyle w:val="Csuperscript"/>
        </w:rPr>
        <w:t>2</w:t>
      </w:r>
    </w:p>
    <w:p w14:paraId="62C246E0" w14:textId="668EFEBA" w:rsidR="00D1360A" w:rsidRPr="00946800" w:rsidRDefault="00073016" w:rsidP="00D1360A">
      <w:pPr>
        <w:pStyle w:val="Pquestiontextpartsa"/>
      </w:pPr>
      <w:r w:rsidRPr="000E7C46">
        <w:rPr>
          <w:rStyle w:val="Cquestionpartlabelbold"/>
        </w:rPr>
        <w:t>(b)</w:t>
      </w:r>
      <w:r>
        <w:tab/>
      </w:r>
      <w:r w:rsidR="00D1360A" w:rsidRPr="00946800">
        <w:t xml:space="preserve">Let </w:t>
      </w:r>
      <w:r w:rsidR="00D1360A" w:rsidRPr="0028460D">
        <w:rPr>
          <w:rStyle w:val="Cmathsexpressions"/>
        </w:rPr>
        <w:t>y</w:t>
      </w:r>
      <w:r w:rsidR="00D1360A" w:rsidRPr="00946800">
        <w:t xml:space="preserve"> = 0</w:t>
      </w:r>
    </w:p>
    <w:p w14:paraId="5225F40A" w14:textId="5735F900" w:rsidR="00D1360A" w:rsidRPr="00946800" w:rsidRDefault="00D1360A" w:rsidP="00D1360A">
      <w:pPr>
        <w:pStyle w:val="Pquestiontextpartsa"/>
      </w:pPr>
      <w:r>
        <w:tab/>
      </w:r>
      <w:r w:rsidRPr="00946800">
        <w:t>16 – (</w:t>
      </w:r>
      <w:r w:rsidRPr="0028460D">
        <w:rPr>
          <w:rStyle w:val="Cmathsexpressions"/>
        </w:rPr>
        <w:t>x</w:t>
      </w:r>
      <w:r w:rsidRPr="00946800">
        <w:t xml:space="preserve"> – 4)</w:t>
      </w:r>
      <w:r w:rsidRPr="0028460D">
        <w:rPr>
          <w:rStyle w:val="Csuperscript"/>
        </w:rPr>
        <w:t>2</w:t>
      </w:r>
      <w:r w:rsidRPr="00946800">
        <w:t xml:space="preserve"> = 0</w:t>
      </w:r>
    </w:p>
    <w:p w14:paraId="150FF65B" w14:textId="4C9E6ADD" w:rsidR="00D1360A" w:rsidRPr="00946800" w:rsidRDefault="00D1360A" w:rsidP="00D1360A">
      <w:pPr>
        <w:pStyle w:val="Pquestiontextpartsa"/>
      </w:pPr>
      <w:r>
        <w:tab/>
      </w:r>
      <w:r w:rsidRPr="00946800">
        <w:t>(</w:t>
      </w:r>
      <w:r w:rsidRPr="0028460D">
        <w:rPr>
          <w:rStyle w:val="Cmathsexpressions"/>
        </w:rPr>
        <w:t>x</w:t>
      </w:r>
      <w:r w:rsidRPr="00946800">
        <w:t xml:space="preserve"> – 4)</w:t>
      </w:r>
      <w:r w:rsidRPr="0028460D">
        <w:rPr>
          <w:rStyle w:val="Csuperscript"/>
        </w:rPr>
        <w:t>2</w:t>
      </w:r>
      <w:r w:rsidRPr="00946800">
        <w:t xml:space="preserve"> = 16</w:t>
      </w:r>
    </w:p>
    <w:p w14:paraId="206AC8EB" w14:textId="74766F68" w:rsidR="00D1360A" w:rsidRPr="00946800" w:rsidRDefault="00D1360A" w:rsidP="00D1360A">
      <w:pPr>
        <w:pStyle w:val="Pquestiontextpartsa"/>
      </w:pPr>
      <w:r w:rsidRPr="0028460D">
        <w:rPr>
          <w:rStyle w:val="Cmathsexpressions"/>
        </w:rPr>
        <w:tab/>
        <w:t>x</w:t>
      </w:r>
      <w:r w:rsidRPr="00946800">
        <w:t xml:space="preserve"> – 4 = ±4</w:t>
      </w:r>
    </w:p>
    <w:p w14:paraId="3BAA9A44" w14:textId="152E42D2" w:rsidR="00D1360A" w:rsidRPr="0028460D" w:rsidRDefault="00D1360A" w:rsidP="00D1360A">
      <w:pPr>
        <w:pStyle w:val="Pquestiontextpartsa"/>
        <w:rPr>
          <w:rStyle w:val="Cmathsexpressions"/>
        </w:rPr>
      </w:pPr>
      <w:r w:rsidRPr="0028460D">
        <w:rPr>
          <w:rStyle w:val="Cmathsexpressions"/>
        </w:rPr>
        <w:tab/>
        <w:t>x</w:t>
      </w:r>
      <w:r w:rsidRPr="00946800">
        <w:t xml:space="preserve"> = 0, 8</w:t>
      </w:r>
      <w:r w:rsidRPr="0028460D">
        <w:rPr>
          <w:rStyle w:val="Cmathsexpressions"/>
        </w:rPr>
        <w:t xml:space="preserve"> </w:t>
      </w:r>
    </w:p>
    <w:p w14:paraId="1AECF3B4" w14:textId="2AC62A56" w:rsidR="00D1360A" w:rsidRPr="00946800" w:rsidRDefault="00D1360A" w:rsidP="00D1360A">
      <w:pPr>
        <w:pStyle w:val="Pquestiontextpartsa"/>
      </w:pPr>
      <w:r w:rsidRPr="0028460D">
        <w:rPr>
          <w:rStyle w:val="Cmathsexpressions"/>
        </w:rPr>
        <w:tab/>
        <w:t>x</w:t>
      </w:r>
      <w:r w:rsidRPr="00946800">
        <w:t xml:space="preserve"> = 0 m and 8 m</w:t>
      </w:r>
      <w:r w:rsidRPr="00946800">
        <w:rPr>
          <w:position w:val="-8"/>
        </w:rPr>
        <w:t xml:space="preserve"> </w:t>
      </w:r>
    </w:p>
    <w:p w14:paraId="220E3CB5" w14:textId="34DD07DE" w:rsidR="00073016" w:rsidRPr="00DC3679" w:rsidRDefault="00073016" w:rsidP="00D1360A">
      <w:pPr>
        <w:pStyle w:val="Pquestiontextpartsa"/>
      </w:pPr>
      <w:r w:rsidRPr="000E7C46">
        <w:rPr>
          <w:rStyle w:val="Cquestionpartlabelbold"/>
        </w:rPr>
        <w:lastRenderedPageBreak/>
        <w:t>(c)</w:t>
      </w:r>
      <w:r>
        <w:tab/>
      </w:r>
      <w:r w:rsidR="00D1360A" w:rsidRPr="00946800">
        <w:t>Maximum height at vertex (4, 16)</w:t>
      </w:r>
      <w:r w:rsidR="00D1360A">
        <w:t xml:space="preserve"> is </w:t>
      </w:r>
      <w:r w:rsidR="00D1360A" w:rsidRPr="00946800">
        <w:t>16 m</w:t>
      </w:r>
      <w:r w:rsidR="00D1360A">
        <w:t>.</w:t>
      </w:r>
    </w:p>
    <w:p w14:paraId="21884C9E" w14:textId="6D7ED745" w:rsidR="005E6B24" w:rsidRDefault="005E6B24" w:rsidP="005E6B24">
      <w:pPr>
        <w:pStyle w:val="Pquestionheadingsx"/>
      </w:pPr>
      <w:r w:rsidRPr="00DF7F34">
        <w:t xml:space="preserve">Question </w:t>
      </w:r>
      <w:r w:rsidR="00032F42">
        <w:t>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8.5</w:t>
      </w:r>
      <w:r w:rsidRPr="00DF7F34">
        <w:t>]</w:t>
      </w:r>
    </w:p>
    <w:p w14:paraId="2FD01707" w14:textId="12313F00" w:rsidR="007246B2" w:rsidRPr="00946800" w:rsidRDefault="007246B2" w:rsidP="007246B2">
      <w:pPr>
        <w:pStyle w:val="Pquestiontextpartsa"/>
      </w:pPr>
      <w:r w:rsidRPr="0028460D">
        <w:rPr>
          <w:rStyle w:val="Cquestionpartlabelbold"/>
        </w:rPr>
        <w:t>(a)</w:t>
      </w:r>
      <w:r>
        <w:tab/>
      </w:r>
      <w:r w:rsidRPr="0028460D">
        <w:rPr>
          <w:rStyle w:val="Cmathsexpressions"/>
        </w:rPr>
        <w:t>y</w:t>
      </w:r>
      <w:r w:rsidRPr="00946800">
        <w:t xml:space="preserve"> = 0.01(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3</w:t>
      </w:r>
      <w:r w:rsidRPr="00946800">
        <w:t xml:space="preserve"> – 28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+ 160</w:t>
      </w:r>
      <w:r w:rsidRPr="0028460D">
        <w:rPr>
          <w:rStyle w:val="Cmathsexpressions"/>
        </w:rPr>
        <w:t>x</w:t>
      </w:r>
      <w:r w:rsidRPr="0028460D">
        <w:t>)</w:t>
      </w:r>
    </w:p>
    <w:p w14:paraId="5D1023EF" w14:textId="74FD4931" w:rsidR="007246B2" w:rsidRPr="00946800" w:rsidRDefault="007246B2" w:rsidP="007246B2">
      <w:pPr>
        <w:pStyle w:val="Pquestiontextpartsa"/>
      </w:pPr>
      <w:r>
        <w:tab/>
      </w:r>
      <w:r w:rsidRPr="00946800">
        <w:t>= 0.01</w:t>
      </w:r>
      <w:r w:rsidRPr="0028460D">
        <w:rPr>
          <w:rStyle w:val="Cmathsexpressions"/>
        </w:rPr>
        <w:t>x</w:t>
      </w:r>
      <w:r w:rsidRPr="00946800">
        <w:t>(</w:t>
      </w:r>
      <w:r w:rsidRPr="0028460D">
        <w:rPr>
          <w:rStyle w:val="Cmathsexpressions"/>
        </w:rPr>
        <w:t>x</w:t>
      </w:r>
      <w:r w:rsidRPr="0028460D">
        <w:rPr>
          <w:rStyle w:val="Csuperscript"/>
        </w:rPr>
        <w:t>2</w:t>
      </w:r>
      <w:r w:rsidRPr="00946800">
        <w:t xml:space="preserve"> – 28</w:t>
      </w:r>
      <w:r w:rsidRPr="0028460D">
        <w:rPr>
          <w:rStyle w:val="Cmathsexpressions"/>
        </w:rPr>
        <w:t>x</w:t>
      </w:r>
      <w:r w:rsidRPr="00946800">
        <w:t xml:space="preserve"> + 160) </w:t>
      </w:r>
    </w:p>
    <w:p w14:paraId="4F3F7119" w14:textId="4319D104" w:rsidR="007246B2" w:rsidRPr="00946800" w:rsidRDefault="007246B2" w:rsidP="007246B2">
      <w:pPr>
        <w:pStyle w:val="Pquestiontextpartsa"/>
      </w:pPr>
      <w:r>
        <w:tab/>
      </w:r>
      <w:r w:rsidRPr="00946800">
        <w:t>= 0.01</w:t>
      </w:r>
      <w:r w:rsidRPr="0028460D">
        <w:rPr>
          <w:rStyle w:val="Cmathsexpressions"/>
        </w:rPr>
        <w:t>x</w:t>
      </w:r>
      <w:r w:rsidRPr="00946800">
        <w:t>(</w:t>
      </w:r>
      <w:r w:rsidRPr="0028460D">
        <w:rPr>
          <w:rStyle w:val="Cmathsexpressions"/>
        </w:rPr>
        <w:t>x</w:t>
      </w:r>
      <w:r w:rsidRPr="00946800">
        <w:t xml:space="preserve"> – 8)(</w:t>
      </w:r>
      <w:r w:rsidRPr="0028460D">
        <w:rPr>
          <w:rStyle w:val="Cmathsexpressions"/>
        </w:rPr>
        <w:t>x</w:t>
      </w:r>
      <w:r w:rsidRPr="00946800">
        <w:t xml:space="preserve"> – 20)</w:t>
      </w:r>
    </w:p>
    <w:p w14:paraId="14980E1E" w14:textId="4B13A03D" w:rsidR="007246B2" w:rsidRPr="00946800" w:rsidRDefault="007246B2" w:rsidP="007246B2">
      <w:pPr>
        <w:pStyle w:val="Pquestiontextpartsa"/>
      </w:pPr>
      <w:r w:rsidRPr="00946800">
        <w:t xml:space="preserve">Let </w:t>
      </w:r>
      <w:r w:rsidRPr="0028460D">
        <w:rPr>
          <w:rStyle w:val="Cmathsexpressions"/>
        </w:rPr>
        <w:t>y</w:t>
      </w:r>
      <w:r w:rsidRPr="00946800">
        <w:t xml:space="preserve"> = 0 and solve for </w:t>
      </w:r>
      <w:r w:rsidRPr="0028460D">
        <w:rPr>
          <w:rStyle w:val="Cmathsexpressions"/>
        </w:rPr>
        <w:t>x</w:t>
      </w:r>
      <w:r w:rsidRPr="00946800">
        <w:t>.</w:t>
      </w:r>
      <w:r w:rsidR="0028460D">
        <w:br/>
      </w:r>
      <w:r w:rsidRPr="0028460D">
        <w:rPr>
          <w:rStyle w:val="Cmathsexpressions"/>
        </w:rPr>
        <w:t>x</w:t>
      </w:r>
      <w:r w:rsidRPr="00946800">
        <w:t xml:space="preserve"> = </w:t>
      </w:r>
      <w:r>
        <w:t xml:space="preserve">0, </w:t>
      </w:r>
      <w:r w:rsidRPr="00946800">
        <w:t>8</w:t>
      </w:r>
      <w:r>
        <w:t>, 20</w:t>
      </w:r>
    </w:p>
    <w:p w14:paraId="64298AB0" w14:textId="77777777" w:rsidR="007246B2" w:rsidRPr="00946800" w:rsidRDefault="007246B2" w:rsidP="007246B2">
      <w:pPr>
        <w:pStyle w:val="Pquestiontextpartsa"/>
      </w:pPr>
      <w:r w:rsidRPr="00946800">
        <w:t xml:space="preserve">The coordinates of the </w:t>
      </w:r>
      <w:r w:rsidRPr="0028460D">
        <w:rPr>
          <w:rStyle w:val="Cmathsexpressions"/>
        </w:rPr>
        <w:t>x</w:t>
      </w:r>
      <w:r w:rsidRPr="00946800">
        <w:t>-intercepts are (0, 0), (8, 0) and (20, 0).</w:t>
      </w:r>
    </w:p>
    <w:p w14:paraId="1047DE48" w14:textId="5A5060CA" w:rsidR="007246B2" w:rsidRPr="00946800" w:rsidRDefault="007246B2" w:rsidP="007246B2">
      <w:pPr>
        <w:pStyle w:val="Pquestiontextpartsa"/>
      </w:pPr>
      <w:r>
        <w:rPr>
          <w:noProof/>
        </w:rPr>
        <w:drawing>
          <wp:inline distT="0" distB="0" distL="0" distR="0" wp14:anchorId="747ECB93" wp14:editId="699D8050">
            <wp:extent cx="3188970" cy="2098675"/>
            <wp:effectExtent l="0" t="0" r="11430" b="9525"/>
            <wp:docPr id="3" name="Picture 24" descr="PM10_PR_SF_10_07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M10_PR_SF_10_07_R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2CC6" w14:textId="09D73473" w:rsidR="007246B2" w:rsidRPr="00946800" w:rsidRDefault="007246B2" w:rsidP="007246B2">
      <w:pPr>
        <w:pStyle w:val="Pquestiontextpartsa"/>
      </w:pPr>
      <w:r w:rsidRPr="0028460D">
        <w:rPr>
          <w:rStyle w:val="Cquestionpartlabelbold"/>
        </w:rPr>
        <w:t>(</w:t>
      </w:r>
      <w:r w:rsidR="0028460D" w:rsidRPr="0028460D">
        <w:rPr>
          <w:rStyle w:val="Cquestionpartlabelbold"/>
        </w:rPr>
        <w:t>b</w:t>
      </w:r>
      <w:r w:rsidRPr="0028460D">
        <w:rPr>
          <w:rStyle w:val="Cquestionpartlabelbold"/>
        </w:rPr>
        <w:t>)</w:t>
      </w:r>
      <w:r w:rsidRPr="00946800">
        <w:rPr>
          <w:b/>
          <w:i/>
        </w:rPr>
        <w:tab/>
      </w:r>
      <w:r w:rsidR="0028460D" w:rsidRPr="0028460D">
        <w:t>Distances are</w:t>
      </w:r>
      <w:r w:rsidRPr="00946800">
        <w:t xml:space="preserve"> 0</w:t>
      </w:r>
      <w:r w:rsidR="0028460D">
        <w:t xml:space="preserve"> m</w:t>
      </w:r>
      <w:r w:rsidRPr="00946800">
        <w:t>, 8</w:t>
      </w:r>
      <w:r w:rsidR="0028460D">
        <w:t xml:space="preserve"> m</w:t>
      </w:r>
      <w:r w:rsidRPr="00946800">
        <w:t xml:space="preserve">, 20 </w:t>
      </w:r>
      <w:r w:rsidR="0028460D">
        <w:t>m.</w:t>
      </w:r>
    </w:p>
    <w:p w14:paraId="574A97BB" w14:textId="5EE31A6D" w:rsidR="007246B2" w:rsidRPr="00946800" w:rsidRDefault="007246B2" w:rsidP="007246B2">
      <w:pPr>
        <w:pStyle w:val="Pquestiontextpartsa"/>
      </w:pPr>
      <w:r w:rsidRPr="0028460D">
        <w:rPr>
          <w:rStyle w:val="Cquestionpartlabelbold"/>
        </w:rPr>
        <w:t>(</w:t>
      </w:r>
      <w:r w:rsidR="0028460D" w:rsidRPr="0028460D">
        <w:rPr>
          <w:rStyle w:val="Cquestionpartlabelbold"/>
        </w:rPr>
        <w:t>c</w:t>
      </w:r>
      <w:r w:rsidRPr="0028460D">
        <w:rPr>
          <w:rStyle w:val="Cquestionpartlabelbold"/>
        </w:rPr>
        <w:t>)</w:t>
      </w:r>
      <w:r w:rsidRPr="0028460D">
        <w:rPr>
          <w:rStyle w:val="Cquestionpartlabelbold"/>
        </w:rPr>
        <w:tab/>
      </w:r>
      <w:r w:rsidRPr="00946800">
        <w:t>Distance from one side to the other</w:t>
      </w:r>
      <w:r w:rsidR="00B11238">
        <w:br/>
      </w:r>
      <w:r w:rsidRPr="00946800">
        <w:t xml:space="preserve">= 20 – 0 </w:t>
      </w:r>
      <w:r w:rsidR="0028460D">
        <w:t xml:space="preserve"> </w:t>
      </w:r>
      <w:r w:rsidRPr="00946800">
        <w:t>= 20 m</w:t>
      </w:r>
    </w:p>
    <w:p w14:paraId="63ABB680" w14:textId="77777777" w:rsidR="007246B2" w:rsidRPr="00946800" w:rsidRDefault="007246B2" w:rsidP="007246B2">
      <w:pPr>
        <w:rPr>
          <w:sz w:val="20"/>
          <w:szCs w:val="20"/>
        </w:rPr>
      </w:pPr>
    </w:p>
    <w:p w14:paraId="19E2D2B6" w14:textId="4C4B079D" w:rsidR="00102C9C" w:rsidRDefault="005E6B24" w:rsidP="00102C9C">
      <w:pPr>
        <w:pStyle w:val="Psectionresults"/>
      </w:pPr>
      <w:r>
        <w:t>Extended answer total marks:  1</w:t>
      </w:r>
      <w:r w:rsidR="0028460D">
        <w:t>1</w:t>
      </w:r>
    </w:p>
    <w:p w14:paraId="4CBE2D77" w14:textId="37380C3F" w:rsidR="001158EE" w:rsidRPr="00102C9C" w:rsidRDefault="00FB1F03" w:rsidP="005E6B24">
      <w:pPr>
        <w:pStyle w:val="Psectionresults"/>
      </w:pPr>
      <w:r>
        <w:t xml:space="preserve">TOTAL test marks:  </w:t>
      </w:r>
      <w:r w:rsidR="00BF03C3">
        <w:t>68</w:t>
      </w:r>
    </w:p>
    <w:sectPr w:rsidR="001158EE" w:rsidRPr="00102C9C" w:rsidSect="004C235B">
      <w:headerReference w:type="default" r:id="rId15"/>
      <w:footerReference w:type="default" r:id="rId16"/>
      <w:pgSz w:w="11906" w:h="16838" w:code="9"/>
      <w:pgMar w:top="1134" w:right="1021" w:bottom="993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8F46D" w14:textId="77777777" w:rsidR="00797905" w:rsidRDefault="00797905" w:rsidP="00B91E57">
      <w:r>
        <w:separator/>
      </w:r>
    </w:p>
  </w:endnote>
  <w:endnote w:type="continuationSeparator" w:id="0">
    <w:p w14:paraId="75D0D8C2" w14:textId="77777777" w:rsidR="00797905" w:rsidRDefault="00797905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0427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B4D59" w14:textId="77777777" w:rsidR="00797905" w:rsidRDefault="00797905" w:rsidP="00B91E57">
      <w:r>
        <w:separator/>
      </w:r>
    </w:p>
  </w:footnote>
  <w:footnote w:type="continuationSeparator" w:id="0">
    <w:p w14:paraId="04321FE1" w14:textId="77777777" w:rsidR="00797905" w:rsidRDefault="00797905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602E2F56" w:rsidR="00AA7ED5" w:rsidRPr="00AF6A12" w:rsidRDefault="00AF6A12" w:rsidP="00AF6A12">
    <w:pPr>
      <w:pStyle w:val="Pheadertext"/>
    </w:pPr>
    <w:r>
      <w:t>Pearson Mathematics 10–10A    Polynomials — Test D</w:t>
    </w:r>
    <w:r w:rsidR="00004277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5E4C"/>
    <w:multiLevelType w:val="hybridMultilevel"/>
    <w:tmpl w:val="78E2FCB6"/>
    <w:lvl w:ilvl="0" w:tplc="E0DE64D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906AC3"/>
    <w:multiLevelType w:val="hybridMultilevel"/>
    <w:tmpl w:val="FBAE0FCE"/>
    <w:lvl w:ilvl="0" w:tplc="09F894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4277"/>
    <w:rsid w:val="000135C2"/>
    <w:rsid w:val="000275D2"/>
    <w:rsid w:val="00032F42"/>
    <w:rsid w:val="0003306F"/>
    <w:rsid w:val="00033C5C"/>
    <w:rsid w:val="000407AC"/>
    <w:rsid w:val="00040ED7"/>
    <w:rsid w:val="00050D69"/>
    <w:rsid w:val="00052D5F"/>
    <w:rsid w:val="00057492"/>
    <w:rsid w:val="00062A9B"/>
    <w:rsid w:val="00062B27"/>
    <w:rsid w:val="00064993"/>
    <w:rsid w:val="00066722"/>
    <w:rsid w:val="00073016"/>
    <w:rsid w:val="0007428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D0A7F"/>
    <w:rsid w:val="000D5140"/>
    <w:rsid w:val="000E7C46"/>
    <w:rsid w:val="000F230F"/>
    <w:rsid w:val="000F52E2"/>
    <w:rsid w:val="00102C9C"/>
    <w:rsid w:val="00114E72"/>
    <w:rsid w:val="001158EE"/>
    <w:rsid w:val="00121EAB"/>
    <w:rsid w:val="001249D4"/>
    <w:rsid w:val="001252C2"/>
    <w:rsid w:val="00132873"/>
    <w:rsid w:val="00132BF6"/>
    <w:rsid w:val="00133398"/>
    <w:rsid w:val="00136289"/>
    <w:rsid w:val="00146450"/>
    <w:rsid w:val="00153C7C"/>
    <w:rsid w:val="001605F8"/>
    <w:rsid w:val="0016069D"/>
    <w:rsid w:val="00160C54"/>
    <w:rsid w:val="0017616F"/>
    <w:rsid w:val="00180D86"/>
    <w:rsid w:val="00181CB7"/>
    <w:rsid w:val="001A56FA"/>
    <w:rsid w:val="001B433F"/>
    <w:rsid w:val="001C4DB3"/>
    <w:rsid w:val="001D7F71"/>
    <w:rsid w:val="001E5DE4"/>
    <w:rsid w:val="001E7C68"/>
    <w:rsid w:val="001F3D5E"/>
    <w:rsid w:val="00201EF5"/>
    <w:rsid w:val="00204A21"/>
    <w:rsid w:val="00215664"/>
    <w:rsid w:val="0022266F"/>
    <w:rsid w:val="00223001"/>
    <w:rsid w:val="002509BC"/>
    <w:rsid w:val="002635BA"/>
    <w:rsid w:val="00265580"/>
    <w:rsid w:val="00272CA1"/>
    <w:rsid w:val="0028460D"/>
    <w:rsid w:val="0029660A"/>
    <w:rsid w:val="0029665F"/>
    <w:rsid w:val="002A0ADB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305C"/>
    <w:rsid w:val="00334607"/>
    <w:rsid w:val="00335B72"/>
    <w:rsid w:val="003429B3"/>
    <w:rsid w:val="00345684"/>
    <w:rsid w:val="00347787"/>
    <w:rsid w:val="003564A0"/>
    <w:rsid w:val="003618B8"/>
    <w:rsid w:val="003624C0"/>
    <w:rsid w:val="00363DAC"/>
    <w:rsid w:val="003649A6"/>
    <w:rsid w:val="0036586D"/>
    <w:rsid w:val="00374306"/>
    <w:rsid w:val="00376745"/>
    <w:rsid w:val="00380EF0"/>
    <w:rsid w:val="00387433"/>
    <w:rsid w:val="0039270F"/>
    <w:rsid w:val="00393ADE"/>
    <w:rsid w:val="003A6EA1"/>
    <w:rsid w:val="003B3BBF"/>
    <w:rsid w:val="003B4B8E"/>
    <w:rsid w:val="003C445D"/>
    <w:rsid w:val="003E3349"/>
    <w:rsid w:val="004066D1"/>
    <w:rsid w:val="00412093"/>
    <w:rsid w:val="00413A15"/>
    <w:rsid w:val="00415779"/>
    <w:rsid w:val="004161B6"/>
    <w:rsid w:val="00420B07"/>
    <w:rsid w:val="0043013C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5B"/>
    <w:rsid w:val="004C23FF"/>
    <w:rsid w:val="004C3272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43A0"/>
    <w:rsid w:val="00582BD5"/>
    <w:rsid w:val="0059291C"/>
    <w:rsid w:val="005A07A0"/>
    <w:rsid w:val="005A080D"/>
    <w:rsid w:val="005A0E45"/>
    <w:rsid w:val="005A5B69"/>
    <w:rsid w:val="005A6C19"/>
    <w:rsid w:val="005C1799"/>
    <w:rsid w:val="005C2DB7"/>
    <w:rsid w:val="005C6EE5"/>
    <w:rsid w:val="005E6B24"/>
    <w:rsid w:val="006045D9"/>
    <w:rsid w:val="00604D55"/>
    <w:rsid w:val="00606690"/>
    <w:rsid w:val="0060765D"/>
    <w:rsid w:val="00607F60"/>
    <w:rsid w:val="00617BEA"/>
    <w:rsid w:val="00621095"/>
    <w:rsid w:val="006315DD"/>
    <w:rsid w:val="006469E2"/>
    <w:rsid w:val="00652315"/>
    <w:rsid w:val="0065675D"/>
    <w:rsid w:val="00665AA1"/>
    <w:rsid w:val="0066782B"/>
    <w:rsid w:val="006B2DF9"/>
    <w:rsid w:val="006C3E37"/>
    <w:rsid w:val="006C4B2F"/>
    <w:rsid w:val="006D6A33"/>
    <w:rsid w:val="006D6A60"/>
    <w:rsid w:val="006D6B75"/>
    <w:rsid w:val="006E0E2C"/>
    <w:rsid w:val="006E28FE"/>
    <w:rsid w:val="006E6CBD"/>
    <w:rsid w:val="006E7B52"/>
    <w:rsid w:val="006F2BB6"/>
    <w:rsid w:val="006F2DF9"/>
    <w:rsid w:val="006F48EB"/>
    <w:rsid w:val="0070464D"/>
    <w:rsid w:val="007048EC"/>
    <w:rsid w:val="00705331"/>
    <w:rsid w:val="00713EAF"/>
    <w:rsid w:val="00715815"/>
    <w:rsid w:val="00722B45"/>
    <w:rsid w:val="007246B2"/>
    <w:rsid w:val="00725AFA"/>
    <w:rsid w:val="007313E8"/>
    <w:rsid w:val="00732B3C"/>
    <w:rsid w:val="00751156"/>
    <w:rsid w:val="00760BF6"/>
    <w:rsid w:val="00764B22"/>
    <w:rsid w:val="007701CE"/>
    <w:rsid w:val="007721B9"/>
    <w:rsid w:val="00775F8D"/>
    <w:rsid w:val="00781345"/>
    <w:rsid w:val="00796A94"/>
    <w:rsid w:val="00797905"/>
    <w:rsid w:val="007A1A60"/>
    <w:rsid w:val="007B7545"/>
    <w:rsid w:val="007C05E1"/>
    <w:rsid w:val="007D4058"/>
    <w:rsid w:val="007E28DD"/>
    <w:rsid w:val="00801679"/>
    <w:rsid w:val="00803072"/>
    <w:rsid w:val="00814B1B"/>
    <w:rsid w:val="00817AEB"/>
    <w:rsid w:val="008226DD"/>
    <w:rsid w:val="00823BB8"/>
    <w:rsid w:val="008259A5"/>
    <w:rsid w:val="008266C5"/>
    <w:rsid w:val="00830A8D"/>
    <w:rsid w:val="00840C85"/>
    <w:rsid w:val="00842378"/>
    <w:rsid w:val="00844D06"/>
    <w:rsid w:val="008453BA"/>
    <w:rsid w:val="00851029"/>
    <w:rsid w:val="0085608B"/>
    <w:rsid w:val="008576EA"/>
    <w:rsid w:val="00857E45"/>
    <w:rsid w:val="00872A57"/>
    <w:rsid w:val="008807F5"/>
    <w:rsid w:val="00883D65"/>
    <w:rsid w:val="00884A6D"/>
    <w:rsid w:val="00887F5C"/>
    <w:rsid w:val="008A2708"/>
    <w:rsid w:val="008B5DC2"/>
    <w:rsid w:val="008C44CE"/>
    <w:rsid w:val="008D3E39"/>
    <w:rsid w:val="008E3A48"/>
    <w:rsid w:val="008E3C25"/>
    <w:rsid w:val="008F0DDC"/>
    <w:rsid w:val="008F0EC6"/>
    <w:rsid w:val="009023C1"/>
    <w:rsid w:val="00913906"/>
    <w:rsid w:val="0091733C"/>
    <w:rsid w:val="0092625F"/>
    <w:rsid w:val="009303E1"/>
    <w:rsid w:val="00934328"/>
    <w:rsid w:val="00934CAB"/>
    <w:rsid w:val="00935B41"/>
    <w:rsid w:val="0093734D"/>
    <w:rsid w:val="009437F9"/>
    <w:rsid w:val="009461B8"/>
    <w:rsid w:val="00950265"/>
    <w:rsid w:val="00950FFA"/>
    <w:rsid w:val="0095646F"/>
    <w:rsid w:val="00957E9E"/>
    <w:rsid w:val="00960F4C"/>
    <w:rsid w:val="00962392"/>
    <w:rsid w:val="00976D13"/>
    <w:rsid w:val="009841D7"/>
    <w:rsid w:val="009A776D"/>
    <w:rsid w:val="009B1361"/>
    <w:rsid w:val="009B2C59"/>
    <w:rsid w:val="009C1F04"/>
    <w:rsid w:val="009C3377"/>
    <w:rsid w:val="009C6E0B"/>
    <w:rsid w:val="009D03D9"/>
    <w:rsid w:val="009D2471"/>
    <w:rsid w:val="009E5D45"/>
    <w:rsid w:val="009F2FC5"/>
    <w:rsid w:val="009F3FA5"/>
    <w:rsid w:val="00A0243D"/>
    <w:rsid w:val="00A17287"/>
    <w:rsid w:val="00A215AF"/>
    <w:rsid w:val="00A23D25"/>
    <w:rsid w:val="00A35659"/>
    <w:rsid w:val="00A37631"/>
    <w:rsid w:val="00A450C7"/>
    <w:rsid w:val="00A5299B"/>
    <w:rsid w:val="00A567B5"/>
    <w:rsid w:val="00A609BB"/>
    <w:rsid w:val="00A61D4A"/>
    <w:rsid w:val="00A66434"/>
    <w:rsid w:val="00A66E55"/>
    <w:rsid w:val="00A704EE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294"/>
    <w:rsid w:val="00AF0894"/>
    <w:rsid w:val="00AF0F2C"/>
    <w:rsid w:val="00AF5384"/>
    <w:rsid w:val="00AF6A12"/>
    <w:rsid w:val="00B00CF1"/>
    <w:rsid w:val="00B0166C"/>
    <w:rsid w:val="00B11238"/>
    <w:rsid w:val="00B11C16"/>
    <w:rsid w:val="00B12113"/>
    <w:rsid w:val="00B13718"/>
    <w:rsid w:val="00B21E3E"/>
    <w:rsid w:val="00B25421"/>
    <w:rsid w:val="00B31E6A"/>
    <w:rsid w:val="00B32D92"/>
    <w:rsid w:val="00B425B1"/>
    <w:rsid w:val="00B46721"/>
    <w:rsid w:val="00B502D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21C5"/>
    <w:rsid w:val="00B924BA"/>
    <w:rsid w:val="00BA35A9"/>
    <w:rsid w:val="00BB3052"/>
    <w:rsid w:val="00BB572C"/>
    <w:rsid w:val="00BB745A"/>
    <w:rsid w:val="00BB7A96"/>
    <w:rsid w:val="00BC28AD"/>
    <w:rsid w:val="00BD08D5"/>
    <w:rsid w:val="00BD26E7"/>
    <w:rsid w:val="00BE3E74"/>
    <w:rsid w:val="00BF03C3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4365"/>
    <w:rsid w:val="00C41B73"/>
    <w:rsid w:val="00C429CE"/>
    <w:rsid w:val="00C5054A"/>
    <w:rsid w:val="00C50C69"/>
    <w:rsid w:val="00C51718"/>
    <w:rsid w:val="00C522B4"/>
    <w:rsid w:val="00C56D83"/>
    <w:rsid w:val="00C75F4E"/>
    <w:rsid w:val="00C80BDE"/>
    <w:rsid w:val="00C9254A"/>
    <w:rsid w:val="00C954B4"/>
    <w:rsid w:val="00CA6F9E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360A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0789"/>
    <w:rsid w:val="00DA3BBA"/>
    <w:rsid w:val="00DA6D73"/>
    <w:rsid w:val="00DB2FDA"/>
    <w:rsid w:val="00DC76D4"/>
    <w:rsid w:val="00DD25FC"/>
    <w:rsid w:val="00DE113C"/>
    <w:rsid w:val="00DE11D7"/>
    <w:rsid w:val="00DE3994"/>
    <w:rsid w:val="00DE45D5"/>
    <w:rsid w:val="00DE67DE"/>
    <w:rsid w:val="00DF379F"/>
    <w:rsid w:val="00DF3A6A"/>
    <w:rsid w:val="00E01186"/>
    <w:rsid w:val="00E01B2A"/>
    <w:rsid w:val="00E021E4"/>
    <w:rsid w:val="00E02483"/>
    <w:rsid w:val="00E02C5B"/>
    <w:rsid w:val="00E10D96"/>
    <w:rsid w:val="00E12A8E"/>
    <w:rsid w:val="00E16138"/>
    <w:rsid w:val="00E20A2E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07E6F"/>
    <w:rsid w:val="00F1598F"/>
    <w:rsid w:val="00F16CD2"/>
    <w:rsid w:val="00F24B10"/>
    <w:rsid w:val="00F279DF"/>
    <w:rsid w:val="00F30408"/>
    <w:rsid w:val="00F33730"/>
    <w:rsid w:val="00F41913"/>
    <w:rsid w:val="00F45CC1"/>
    <w:rsid w:val="00F5599A"/>
    <w:rsid w:val="00F61594"/>
    <w:rsid w:val="00F63C00"/>
    <w:rsid w:val="00F80273"/>
    <w:rsid w:val="00F93270"/>
    <w:rsid w:val="00FA71CA"/>
    <w:rsid w:val="00FB077E"/>
    <w:rsid w:val="00FB1F03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109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131</cp:revision>
  <cp:lastPrinted>2016-07-15T04:27:00Z</cp:lastPrinted>
  <dcterms:created xsi:type="dcterms:W3CDTF">2016-07-25T04:53:00Z</dcterms:created>
  <dcterms:modified xsi:type="dcterms:W3CDTF">2016-10-25T02:38:00Z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