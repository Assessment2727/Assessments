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21F5F" w14:textId="77777777" w:rsidR="001631C3" w:rsidRDefault="001631C3" w:rsidP="001631C3">
      <w:pPr>
        <w:pStyle w:val="Psectionheading"/>
      </w:pPr>
      <w:r>
        <w:t>Multiple-choic</w:t>
      </w:r>
      <w:bookmarkStart w:id="0" w:name="_GoBack"/>
      <w:bookmarkEnd w:id="0"/>
      <w:r>
        <w:t>e section – choose the correct answer</w:t>
      </w:r>
    </w:p>
    <w:p w14:paraId="201A3A08" w14:textId="60E86C01" w:rsidR="001631C3" w:rsidRDefault="001631C3" w:rsidP="001631C3">
      <w:pPr>
        <w:pStyle w:val="Pquestionheadingmc1stafterhead"/>
      </w:pPr>
      <w:r>
        <w:t>Question 1</w:t>
      </w:r>
      <w:r>
        <w:tab/>
        <w:t>[8.</w:t>
      </w:r>
      <w:r w:rsidR="005F051A">
        <w:t>3</w:t>
      </w:r>
      <w:r w:rsidRPr="00DF7F34">
        <w:t>]</w:t>
      </w:r>
    </w:p>
    <w:p w14:paraId="2931196D" w14:textId="77777777" w:rsidR="001631C3" w:rsidRDefault="001631C3" w:rsidP="001631C3">
      <w:pPr>
        <w:pStyle w:val="Pquestiontextmainstem"/>
      </w:pPr>
      <w:r w:rsidRPr="004337F1">
        <w:t xml:space="preserve">For the polynomial </w:t>
      </w:r>
      <w:r w:rsidRPr="00FA5C18">
        <w:rPr>
          <w:rStyle w:val="Cmathsexpressions"/>
        </w:rPr>
        <w:t>P</w:t>
      </w:r>
      <w:r w:rsidRPr="004337F1">
        <w:t>(</w:t>
      </w:r>
      <w:r w:rsidRPr="00FA5C18">
        <w:rPr>
          <w:rStyle w:val="Cmathsexpressions"/>
        </w:rPr>
        <w:t>x</w:t>
      </w:r>
      <w:r w:rsidRPr="004337F1">
        <w:t>) = -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3</w:t>
      </w:r>
      <w:r w:rsidRPr="004337F1">
        <w:t xml:space="preserve"> + 3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2</w:t>
      </w:r>
      <w:r w:rsidRPr="004337F1">
        <w:t xml:space="preserve"> + 7</w:t>
      </w:r>
      <w:r w:rsidRPr="00FA5C18">
        <w:rPr>
          <w:rStyle w:val="Cmathsexpressions"/>
        </w:rPr>
        <w:t xml:space="preserve">x – </w:t>
      </w:r>
      <w:r w:rsidRPr="004337F1">
        <w:t xml:space="preserve">1, the value of </w:t>
      </w:r>
      <w:r w:rsidRPr="00FA5C18">
        <w:rPr>
          <w:rStyle w:val="Cmathsexpressions"/>
        </w:rPr>
        <w:t>P</w:t>
      </w:r>
      <w:r w:rsidRPr="004337F1">
        <w:t>(-2) is:</w:t>
      </w:r>
    </w:p>
    <w:p w14:paraId="5BA9403D" w14:textId="510DC131" w:rsidR="001631C3" w:rsidRPr="004337F1" w:rsidRDefault="001631C3" w:rsidP="001631C3">
      <w:pPr>
        <w:pStyle w:val="Pquestiontextmcqoptions"/>
      </w:pPr>
      <w:r w:rsidRPr="00F86633">
        <w:rPr>
          <w:rStyle w:val="Cquestionpartlabelbold"/>
        </w:rPr>
        <w:t>A</w:t>
      </w:r>
      <w:r w:rsidR="00A665B6">
        <w:tab/>
      </w:r>
      <w:r w:rsidRPr="004337F1">
        <w:t>-7</w:t>
      </w:r>
      <w:r w:rsidR="00A665B6">
        <w:tab/>
      </w:r>
      <w:r w:rsidR="00A665B6">
        <w:tab/>
      </w:r>
      <w:r w:rsidR="00A665B6">
        <w:tab/>
      </w:r>
      <w:r w:rsidR="00A665B6">
        <w:tab/>
      </w:r>
      <w:r w:rsidRPr="004337F1">
        <w:tab/>
      </w:r>
      <w:r w:rsidR="00A665B6">
        <w:tab/>
      </w:r>
      <w:r w:rsidRPr="00F86633">
        <w:rPr>
          <w:rStyle w:val="Cquestionpartlabelbold"/>
        </w:rPr>
        <w:t>B</w:t>
      </w:r>
      <w:r w:rsidR="00A665B6">
        <w:tab/>
      </w:r>
      <w:r w:rsidRPr="004337F1">
        <w:t>5</w:t>
      </w:r>
      <w:r w:rsidR="00A665B6">
        <w:tab/>
      </w:r>
      <w:r w:rsidR="00A665B6">
        <w:tab/>
      </w:r>
      <w:r w:rsidR="00A665B6">
        <w:tab/>
      </w:r>
      <w:r w:rsidR="00A665B6">
        <w:tab/>
      </w:r>
      <w:r w:rsidR="00A665B6">
        <w:tab/>
      </w:r>
      <w:r w:rsidRPr="004337F1">
        <w:tab/>
      </w:r>
      <w:r w:rsidRPr="00F86633">
        <w:rPr>
          <w:rStyle w:val="Cquestionpartlabelbold"/>
        </w:rPr>
        <w:t>C</w:t>
      </w:r>
      <w:r w:rsidR="00A665B6">
        <w:tab/>
      </w:r>
      <w:r w:rsidRPr="004337F1">
        <w:t>1</w:t>
      </w:r>
      <w:r w:rsidR="00A665B6">
        <w:tab/>
      </w:r>
      <w:r w:rsidR="00A665B6">
        <w:tab/>
      </w:r>
      <w:r w:rsidR="00A665B6">
        <w:tab/>
      </w:r>
      <w:r w:rsidR="00A665B6">
        <w:tab/>
      </w:r>
      <w:r w:rsidR="00A665B6">
        <w:tab/>
      </w:r>
      <w:r w:rsidRPr="004337F1">
        <w:tab/>
      </w:r>
      <w:r w:rsidRPr="00F86633">
        <w:rPr>
          <w:rStyle w:val="Cquestionpartlabelbold"/>
        </w:rPr>
        <w:t>D</w:t>
      </w:r>
      <w:r w:rsidR="00A665B6">
        <w:rPr>
          <w:rStyle w:val="Cquestionpartlabelbold"/>
        </w:rPr>
        <w:tab/>
      </w:r>
      <w:r w:rsidRPr="004337F1">
        <w:t>-15</w:t>
      </w:r>
    </w:p>
    <w:p w14:paraId="0712559B" w14:textId="77777777" w:rsidR="001631C3" w:rsidRDefault="001631C3" w:rsidP="001631C3">
      <w:pPr>
        <w:pStyle w:val="Pquestionheadingmc"/>
      </w:pPr>
      <w:r>
        <w:t>Question 2</w:t>
      </w:r>
      <w:r>
        <w:tab/>
        <w:t>[8.2</w:t>
      </w:r>
      <w:r w:rsidRPr="00DF7F34">
        <w:t>]</w:t>
      </w:r>
    </w:p>
    <w:p w14:paraId="656ACEEF" w14:textId="77777777" w:rsidR="001631C3" w:rsidRDefault="001631C3" w:rsidP="001631C3">
      <w:pPr>
        <w:pStyle w:val="Pquestiontextmainstem"/>
      </w:pPr>
      <w:r w:rsidRPr="004337F1">
        <w:t xml:space="preserve">The graph of  </w:t>
      </w:r>
      <w:r w:rsidRPr="00FA5C18">
        <w:rPr>
          <w:rStyle w:val="Cmathsexpressions"/>
        </w:rPr>
        <w:t>y</w:t>
      </w:r>
      <w:r w:rsidRPr="004337F1">
        <w:t xml:space="preserve"> = 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 xml:space="preserve">2 </w:t>
      </w:r>
      <w:r w:rsidRPr="004337F1">
        <w:t>is transformed</w:t>
      </w:r>
      <w:r w:rsidRPr="00FA5C18">
        <w:rPr>
          <w:rStyle w:val="Csuperscript"/>
        </w:rPr>
        <w:t xml:space="preserve"> </w:t>
      </w:r>
      <w:r w:rsidRPr="004337F1">
        <w:t xml:space="preserve"> to </w:t>
      </w:r>
      <w:r w:rsidRPr="00FA5C18">
        <w:rPr>
          <w:rStyle w:val="Cmathsexpressions"/>
        </w:rPr>
        <w:t>y</w:t>
      </w:r>
      <w:r w:rsidRPr="004337F1">
        <w:t xml:space="preserve"> = 3 – 7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2</w:t>
      </w:r>
      <w:r w:rsidRPr="004337F1">
        <w:t xml:space="preserve"> by:</w:t>
      </w:r>
    </w:p>
    <w:p w14:paraId="4D91866F" w14:textId="3080509B" w:rsidR="001631C3" w:rsidRPr="004337F1" w:rsidRDefault="001631C3" w:rsidP="001631C3">
      <w:pPr>
        <w:pStyle w:val="Pquestiontextmcqoptions"/>
      </w:pPr>
      <w:r w:rsidRPr="00F86633">
        <w:rPr>
          <w:rStyle w:val="Cquestionpartlabelbold"/>
        </w:rPr>
        <w:t>A</w:t>
      </w:r>
      <w:r w:rsidR="00A665B6">
        <w:tab/>
      </w:r>
      <w:r w:rsidRPr="004337F1">
        <w:t>a translation of 3 units up and 7 units left</w:t>
      </w:r>
    </w:p>
    <w:p w14:paraId="62DF2178" w14:textId="50E383C3" w:rsidR="001631C3" w:rsidRPr="004337F1" w:rsidRDefault="001631C3" w:rsidP="001631C3">
      <w:pPr>
        <w:pStyle w:val="Pquestiontextmcqoptions"/>
      </w:pPr>
      <w:r w:rsidRPr="00F86633">
        <w:rPr>
          <w:rStyle w:val="Cquestionpartlabelbold"/>
        </w:rPr>
        <w:t>B</w:t>
      </w:r>
      <w:r w:rsidR="00A665B6">
        <w:tab/>
      </w:r>
      <w:r w:rsidRPr="004337F1">
        <w:t xml:space="preserve">a translation of 7 units up and 3 units left </w:t>
      </w:r>
    </w:p>
    <w:p w14:paraId="2513EDEF" w14:textId="7090DD14" w:rsidR="001631C3" w:rsidRPr="004337F1" w:rsidRDefault="001631C3" w:rsidP="001631C3">
      <w:pPr>
        <w:pStyle w:val="Pquestiontextmcqoptions"/>
      </w:pPr>
      <w:r w:rsidRPr="00F86633">
        <w:rPr>
          <w:rStyle w:val="Cquestionpartlabelbold"/>
        </w:rPr>
        <w:t>C</w:t>
      </w:r>
      <w:r w:rsidR="00A665B6">
        <w:tab/>
      </w:r>
      <w:r w:rsidRPr="004337F1">
        <w:t xml:space="preserve">a reflection in the </w:t>
      </w:r>
      <w:r w:rsidRPr="00F86633">
        <w:rPr>
          <w:rStyle w:val="Cmathsexpressions"/>
        </w:rPr>
        <w:t>x</w:t>
      </w:r>
      <w:r w:rsidRPr="004337F1">
        <w:t xml:space="preserve">-axis, a dilation by a factor 7 in the </w:t>
      </w:r>
      <w:r w:rsidRPr="00F86633">
        <w:rPr>
          <w:rStyle w:val="Cmathsexpressions"/>
        </w:rPr>
        <w:t>y</w:t>
      </w:r>
      <w:r w:rsidRPr="004337F1">
        <w:t>-direction, a translation of 3 units down</w:t>
      </w:r>
    </w:p>
    <w:p w14:paraId="089BAE8A" w14:textId="03F78014" w:rsidR="001631C3" w:rsidRPr="004337F1" w:rsidRDefault="001631C3" w:rsidP="001631C3">
      <w:pPr>
        <w:pStyle w:val="Pquestiontextmcqoptions"/>
      </w:pPr>
      <w:r w:rsidRPr="00F86633">
        <w:rPr>
          <w:rStyle w:val="Cquestionpartlabelbold"/>
        </w:rPr>
        <w:t>D</w:t>
      </w:r>
      <w:r w:rsidR="00A665B6">
        <w:tab/>
      </w:r>
      <w:r w:rsidRPr="004337F1">
        <w:t xml:space="preserve">a reflection in the </w:t>
      </w:r>
      <w:r w:rsidRPr="00F86633">
        <w:rPr>
          <w:rStyle w:val="Cmathsexpressions"/>
        </w:rPr>
        <w:t>x</w:t>
      </w:r>
      <w:r w:rsidRPr="004337F1">
        <w:t xml:space="preserve">-axis, a dilation by a factor 7 in the </w:t>
      </w:r>
      <w:r w:rsidRPr="00F86633">
        <w:rPr>
          <w:rStyle w:val="Cmathsexpressions"/>
        </w:rPr>
        <w:t>y</w:t>
      </w:r>
      <w:r w:rsidRPr="004337F1">
        <w:t>-direction, a translation of 3 units up</w:t>
      </w:r>
    </w:p>
    <w:p w14:paraId="578386E6" w14:textId="77777777" w:rsidR="001631C3" w:rsidRDefault="001631C3" w:rsidP="001631C3">
      <w:pPr>
        <w:pStyle w:val="Pquestionheadingmc"/>
      </w:pPr>
      <w:r>
        <w:t>Question 3</w:t>
      </w:r>
      <w:r>
        <w:tab/>
        <w:t>[8.3</w:t>
      </w:r>
      <w:r w:rsidRPr="00DF7F34">
        <w:t>]</w:t>
      </w:r>
    </w:p>
    <w:p w14:paraId="6BDB0A2E" w14:textId="77777777" w:rsidR="001631C3" w:rsidRDefault="001631C3" w:rsidP="001631C3">
      <w:pPr>
        <w:pStyle w:val="Pquestiontextmainstem"/>
      </w:pPr>
      <w:r w:rsidRPr="004337F1">
        <w:t>State the degree, leading coefficient and constant term (in that order) for the polynomial</w:t>
      </w:r>
      <w:r>
        <w:t>:</w:t>
      </w:r>
      <w:r>
        <w:br/>
      </w:r>
      <w:r w:rsidRPr="00FA5C18">
        <w:rPr>
          <w:rStyle w:val="Cmathsexpressions"/>
        </w:rPr>
        <w:t>P</w:t>
      </w:r>
      <w:r w:rsidRPr="003B3081">
        <w:t>(</w:t>
      </w:r>
      <w:r w:rsidRPr="00FA5C18">
        <w:rPr>
          <w:rStyle w:val="Cmathsexpressions"/>
        </w:rPr>
        <w:t>x</w:t>
      </w:r>
      <w:r w:rsidRPr="003B3081">
        <w:t>)</w:t>
      </w:r>
      <w:r w:rsidRPr="004337F1">
        <w:t xml:space="preserve"> = 8 – 3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 xml:space="preserve">2 </w:t>
      </w:r>
      <w:r w:rsidRPr="004337F1">
        <w:t>+ 5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4</w:t>
      </w:r>
    </w:p>
    <w:p w14:paraId="4D2284BD" w14:textId="009E84F6" w:rsidR="001631C3" w:rsidRPr="004337F1" w:rsidRDefault="001631C3" w:rsidP="001631C3">
      <w:pPr>
        <w:pStyle w:val="Pquestiontextmcqoptions"/>
      </w:pPr>
      <w:r w:rsidRPr="00F86633">
        <w:rPr>
          <w:rStyle w:val="Cquestionpartlabelbold"/>
        </w:rPr>
        <w:t>A</w:t>
      </w:r>
      <w:r w:rsidR="00A665B6">
        <w:tab/>
      </w:r>
      <w:r w:rsidRPr="004337F1">
        <w:t>4, 5, 8</w:t>
      </w:r>
      <w:r w:rsidR="00A665B6">
        <w:tab/>
      </w:r>
      <w:r w:rsidR="00A665B6">
        <w:tab/>
      </w:r>
      <w:r w:rsidR="00A665B6">
        <w:tab/>
      </w:r>
      <w:r w:rsidRPr="004337F1">
        <w:tab/>
      </w:r>
      <w:r w:rsidRPr="00F86633">
        <w:rPr>
          <w:rStyle w:val="Cquestionpartlabelbold"/>
        </w:rPr>
        <w:t>B</w:t>
      </w:r>
      <w:r w:rsidR="00A665B6">
        <w:tab/>
      </w:r>
      <w:r w:rsidRPr="004337F1">
        <w:t>5, 4, 8</w:t>
      </w:r>
      <w:r w:rsidR="00A665B6">
        <w:tab/>
      </w:r>
      <w:r w:rsidR="00A665B6">
        <w:tab/>
      </w:r>
      <w:r w:rsidR="00A665B6">
        <w:tab/>
      </w:r>
      <w:r w:rsidR="00A665B6">
        <w:tab/>
      </w:r>
      <w:r w:rsidRPr="00F86633">
        <w:rPr>
          <w:rStyle w:val="Cquestionpartlabelbold"/>
        </w:rPr>
        <w:t>C</w:t>
      </w:r>
      <w:r w:rsidR="00A665B6">
        <w:tab/>
      </w:r>
      <w:r w:rsidRPr="004337F1">
        <w:t>4, -3, 8</w:t>
      </w:r>
      <w:r w:rsidR="00A665B6">
        <w:tab/>
      </w:r>
      <w:r w:rsidR="00A665B6">
        <w:tab/>
      </w:r>
      <w:r w:rsidR="00A665B6">
        <w:tab/>
      </w:r>
      <w:r w:rsidR="00A665B6">
        <w:tab/>
      </w:r>
      <w:r w:rsidRPr="00F86633">
        <w:rPr>
          <w:rStyle w:val="Cquestionpartlabelbold"/>
        </w:rPr>
        <w:t>D</w:t>
      </w:r>
      <w:r w:rsidR="00A665B6">
        <w:rPr>
          <w:rStyle w:val="Cquestionpartlabelbold"/>
        </w:rPr>
        <w:tab/>
      </w:r>
      <w:r w:rsidRPr="004337F1">
        <w:t>-3, 2, 8</w:t>
      </w:r>
    </w:p>
    <w:p w14:paraId="404B3495" w14:textId="2C717EEC" w:rsidR="001631C3" w:rsidRDefault="001631C3" w:rsidP="001631C3">
      <w:pPr>
        <w:pStyle w:val="Pquestionheadingmc"/>
      </w:pPr>
      <w:r>
        <w:t>Question 4</w:t>
      </w:r>
      <w:r>
        <w:tab/>
        <w:t>[8.</w:t>
      </w:r>
      <w:r w:rsidR="005F051A">
        <w:t>3</w:t>
      </w:r>
      <w:r w:rsidRPr="00DF7F34">
        <w:t>]</w:t>
      </w:r>
    </w:p>
    <w:p w14:paraId="202CFD84" w14:textId="6ED8D5C8" w:rsidR="001631C3" w:rsidRDefault="001631C3" w:rsidP="001631C3">
      <w:pPr>
        <w:pStyle w:val="Pquestiontextmainstem"/>
      </w:pPr>
      <w:r w:rsidRPr="004337F1">
        <w:t>The remainder when 4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3</w:t>
      </w:r>
      <w:r w:rsidRPr="004337F1">
        <w:t xml:space="preserve"> –</w:t>
      </w:r>
      <w:r w:rsidRPr="00FA5C18">
        <w:rPr>
          <w:rStyle w:val="Csuperscript"/>
        </w:rPr>
        <w:t xml:space="preserve"> </w:t>
      </w:r>
      <w:r w:rsidRPr="004337F1">
        <w:t xml:space="preserve"> 2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2</w:t>
      </w:r>
      <w:r w:rsidRPr="004337F1">
        <w:t xml:space="preserve"> + 3</w:t>
      </w:r>
      <w:r w:rsidRPr="00FA5C18">
        <w:rPr>
          <w:rStyle w:val="Cmathsexpressions"/>
        </w:rPr>
        <w:t>x</w:t>
      </w:r>
      <w:r w:rsidRPr="004337F1">
        <w:t xml:space="preserve"> – 2 is divided by </w:t>
      </w:r>
      <w:r w:rsidR="00BE75D2">
        <w:t>(</w:t>
      </w:r>
      <w:r w:rsidRPr="004337F1">
        <w:t>2</w:t>
      </w:r>
      <w:r w:rsidRPr="00FA5C18">
        <w:rPr>
          <w:rStyle w:val="Cmathsexpressions"/>
        </w:rPr>
        <w:t>x</w:t>
      </w:r>
      <w:r w:rsidRPr="004337F1">
        <w:t xml:space="preserve"> – 1</w:t>
      </w:r>
      <w:r w:rsidR="00BE75D2">
        <w:t>)</w:t>
      </w:r>
      <w:r w:rsidRPr="004337F1">
        <w:t xml:space="preserve"> is:</w:t>
      </w:r>
    </w:p>
    <w:p w14:paraId="79066C12" w14:textId="2369C1FD" w:rsidR="001631C3" w:rsidRPr="004337F1" w:rsidRDefault="001631C3" w:rsidP="001631C3">
      <w:pPr>
        <w:pStyle w:val="Pquestiontextmcqoptions"/>
      </w:pPr>
      <w:r w:rsidRPr="00F86633">
        <w:rPr>
          <w:rStyle w:val="Cquestionpartlabelbold"/>
        </w:rPr>
        <w:t>A</w:t>
      </w:r>
      <w:r w:rsidRPr="004337F1">
        <w:t xml:space="preserve"> 2</w:t>
      </w:r>
      <w:r w:rsidRPr="004337F1">
        <w:tab/>
      </w:r>
      <w:r w:rsidR="00A665B6">
        <w:tab/>
      </w:r>
      <w:r w:rsidR="00A665B6">
        <w:tab/>
      </w:r>
      <w:r w:rsidR="00A665B6">
        <w:tab/>
      </w:r>
      <w:r w:rsidR="00A665B6">
        <w:tab/>
      </w:r>
      <w:r w:rsidR="00A665B6">
        <w:tab/>
      </w:r>
      <w:r w:rsidRPr="00F86633">
        <w:rPr>
          <w:rStyle w:val="Cquestionpartlabelbold"/>
        </w:rPr>
        <w:t>B</w:t>
      </w:r>
      <w:r w:rsidR="00A665B6">
        <w:tab/>
      </w:r>
      <w:r w:rsidRPr="004337F1">
        <w:t>-11</w:t>
      </w:r>
      <w:r w:rsidR="00A665B6">
        <w:tab/>
      </w:r>
      <w:r w:rsidR="00A665B6">
        <w:tab/>
      </w:r>
      <w:r w:rsidR="00A665B6">
        <w:tab/>
      </w:r>
      <w:r w:rsidR="00A665B6">
        <w:tab/>
      </w:r>
      <w:r w:rsidR="00A665B6">
        <w:tab/>
      </w:r>
      <w:r w:rsidRPr="00F86633">
        <w:rPr>
          <w:rStyle w:val="Cquestionpartlabelbold"/>
        </w:rPr>
        <w:t>C</w:t>
      </w:r>
      <w:r w:rsidR="00A665B6">
        <w:tab/>
      </w:r>
      <w:r w:rsidRPr="004337F1">
        <w:t>0.5</w:t>
      </w:r>
      <w:r w:rsidRPr="004337F1">
        <w:tab/>
      </w:r>
      <w:r w:rsidR="00A665B6">
        <w:tab/>
      </w:r>
      <w:r w:rsidR="00A665B6">
        <w:tab/>
      </w:r>
      <w:r w:rsidR="00A665B6">
        <w:tab/>
      </w:r>
      <w:r w:rsidR="00A665B6">
        <w:tab/>
      </w:r>
      <w:r w:rsidRPr="00F86633">
        <w:rPr>
          <w:rStyle w:val="Cquestionpartlabelbold"/>
        </w:rPr>
        <w:t>D</w:t>
      </w:r>
      <w:r w:rsidR="00A665B6">
        <w:tab/>
      </w:r>
      <w:r w:rsidRPr="004337F1">
        <w:t>-0.5</w:t>
      </w:r>
    </w:p>
    <w:p w14:paraId="066CD472" w14:textId="5246A0DA" w:rsidR="001631C3" w:rsidRDefault="001631C3" w:rsidP="001631C3">
      <w:pPr>
        <w:pStyle w:val="Pquestionheadingmc"/>
      </w:pPr>
      <w:r>
        <w:t>Question 5</w:t>
      </w:r>
      <w:r>
        <w:tab/>
        <w:t>[8.</w:t>
      </w:r>
      <w:r w:rsidR="005F051A">
        <w:t>5</w:t>
      </w:r>
      <w:r w:rsidRPr="00DF7F34">
        <w:t>]</w:t>
      </w:r>
    </w:p>
    <w:p w14:paraId="181ECE17" w14:textId="77777777" w:rsidR="001631C3" w:rsidRDefault="001631C3" w:rsidP="001631C3">
      <w:pPr>
        <w:pStyle w:val="Pquestiontextmainstem"/>
      </w:pPr>
      <w:r w:rsidRPr="004337F1">
        <w:t xml:space="preserve">The </w:t>
      </w:r>
      <w:r w:rsidRPr="00FA5C18">
        <w:rPr>
          <w:rStyle w:val="Cmathsexpressions"/>
        </w:rPr>
        <w:t>y</w:t>
      </w:r>
      <w:r w:rsidRPr="004337F1">
        <w:t xml:space="preserve">-coordinate of the </w:t>
      </w:r>
      <w:r w:rsidRPr="00FA5C18">
        <w:rPr>
          <w:rStyle w:val="Cmathsexpressions"/>
        </w:rPr>
        <w:t>y</w:t>
      </w:r>
      <w:r w:rsidRPr="004337F1">
        <w:t xml:space="preserve">-intercept for </w:t>
      </w:r>
      <w:r w:rsidRPr="00FA5C18">
        <w:rPr>
          <w:rStyle w:val="Cmathsexpressions"/>
        </w:rPr>
        <w:t>y</w:t>
      </w:r>
      <w:r w:rsidRPr="004337F1">
        <w:t xml:space="preserve"> = 5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3</w:t>
      </w:r>
      <w:r w:rsidRPr="004337F1">
        <w:t xml:space="preserve"> – 2</w:t>
      </w:r>
      <w:r w:rsidRPr="00FA5C18">
        <w:rPr>
          <w:rStyle w:val="Cmathsexpressions"/>
        </w:rPr>
        <w:t>x</w:t>
      </w:r>
      <w:r w:rsidRPr="004337F1">
        <w:t xml:space="preserve"> − 6 + 11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2</w:t>
      </w:r>
      <w:r w:rsidRPr="00A0605C">
        <w:t xml:space="preserve"> </w:t>
      </w:r>
      <w:r w:rsidRPr="004337F1">
        <w:t>is:</w:t>
      </w:r>
    </w:p>
    <w:p w14:paraId="70D5166E" w14:textId="2E9B0444" w:rsidR="001631C3" w:rsidRPr="004337F1" w:rsidRDefault="001631C3" w:rsidP="001631C3">
      <w:pPr>
        <w:pStyle w:val="Pquestiontextmcqoptions"/>
      </w:pPr>
      <w:r w:rsidRPr="00F86633">
        <w:rPr>
          <w:rStyle w:val="Cquestionpartlabelbold"/>
        </w:rPr>
        <w:t>A</w:t>
      </w:r>
      <w:r w:rsidR="00A665B6">
        <w:tab/>
      </w:r>
      <w:r w:rsidRPr="004337F1">
        <w:t>5</w:t>
      </w:r>
      <w:r w:rsidRPr="004337F1">
        <w:tab/>
      </w:r>
      <w:r w:rsidR="00A665B6">
        <w:tab/>
      </w:r>
      <w:r w:rsidR="00A665B6">
        <w:tab/>
      </w:r>
      <w:r w:rsidR="00A665B6">
        <w:tab/>
      </w:r>
      <w:r w:rsidR="00A665B6">
        <w:tab/>
      </w:r>
      <w:r w:rsidR="00A665B6">
        <w:tab/>
      </w:r>
      <w:r w:rsidRPr="00F86633">
        <w:rPr>
          <w:rStyle w:val="Cquestionpartlabelbold"/>
        </w:rPr>
        <w:t>B</w:t>
      </w:r>
      <w:r w:rsidR="00A665B6">
        <w:tab/>
      </w:r>
      <w:r w:rsidRPr="004337F1">
        <w:t>-2</w:t>
      </w:r>
      <w:r w:rsidRPr="004337F1">
        <w:tab/>
      </w:r>
      <w:r w:rsidR="00A665B6">
        <w:tab/>
      </w:r>
      <w:r w:rsidR="00A665B6">
        <w:tab/>
      </w:r>
      <w:r w:rsidR="00A665B6">
        <w:tab/>
      </w:r>
      <w:r w:rsidR="00A665B6">
        <w:tab/>
      </w:r>
      <w:r w:rsidR="00A665B6">
        <w:tab/>
      </w:r>
      <w:r w:rsidRPr="00F86633">
        <w:rPr>
          <w:rStyle w:val="Cquestionpartlabelbold"/>
        </w:rPr>
        <w:t>C</w:t>
      </w:r>
      <w:r w:rsidR="00A665B6">
        <w:tab/>
      </w:r>
      <w:r w:rsidRPr="004337F1">
        <w:t>-6</w:t>
      </w:r>
      <w:r w:rsidR="00A665B6">
        <w:tab/>
      </w:r>
      <w:r w:rsidR="00A665B6">
        <w:tab/>
      </w:r>
      <w:r w:rsidR="00A665B6">
        <w:tab/>
      </w:r>
      <w:r w:rsidR="00A665B6">
        <w:tab/>
      </w:r>
      <w:r w:rsidR="00A665B6">
        <w:tab/>
      </w:r>
      <w:r w:rsidRPr="004337F1">
        <w:tab/>
      </w:r>
      <w:r w:rsidRPr="00F86633">
        <w:rPr>
          <w:rStyle w:val="Cquestionpartlabelbold"/>
        </w:rPr>
        <w:t>D</w:t>
      </w:r>
      <w:r w:rsidR="00A665B6">
        <w:tab/>
      </w:r>
      <w:r w:rsidRPr="004337F1">
        <w:t>11</w:t>
      </w:r>
    </w:p>
    <w:p w14:paraId="39CA5E24" w14:textId="77777777" w:rsidR="001631C3" w:rsidRDefault="001631C3" w:rsidP="001631C3">
      <w:pPr>
        <w:pStyle w:val="Pquestionheadingmc"/>
      </w:pPr>
      <w:r>
        <w:t>Question 6</w:t>
      </w:r>
      <w:r>
        <w:tab/>
        <w:t>[8.2</w:t>
      </w:r>
      <w:r w:rsidRPr="00DF7F34">
        <w:t>]</w:t>
      </w:r>
    </w:p>
    <w:p w14:paraId="238A5F60" w14:textId="5DA7B4E0" w:rsidR="001631C3" w:rsidRDefault="001631C3" w:rsidP="001631C3">
      <w:pPr>
        <w:pStyle w:val="Pquestiontextmainstem"/>
      </w:pPr>
      <w:r w:rsidRPr="004337F1">
        <w:t xml:space="preserve">If the graph of the equation </w:t>
      </w:r>
      <w:r w:rsidRPr="00FA5C18">
        <w:rPr>
          <w:rStyle w:val="Cmathsexpressions"/>
        </w:rPr>
        <w:t>y = x</w:t>
      </w:r>
      <w:r w:rsidRPr="00FA5C18">
        <w:rPr>
          <w:rStyle w:val="Csuperscript"/>
        </w:rPr>
        <w:t>3</w:t>
      </w:r>
      <w:r w:rsidRPr="004337F1">
        <w:t xml:space="preserve"> is transformed by dilating it by a factor of 5 in the </w:t>
      </w:r>
      <w:r w:rsidRPr="00FA5C18">
        <w:rPr>
          <w:rStyle w:val="Cmathsexpressions"/>
        </w:rPr>
        <w:t>y</w:t>
      </w:r>
      <w:r w:rsidR="000A5135">
        <w:t>-</w:t>
      </w:r>
      <w:r w:rsidRPr="004337F1">
        <w:t>direction, and then translating the graph 3 units to the right and 4 units down, the equation of the new graph is:</w:t>
      </w:r>
    </w:p>
    <w:p w14:paraId="0E79A69E" w14:textId="60705127" w:rsidR="001631C3" w:rsidRDefault="001631C3" w:rsidP="001631C3">
      <w:pPr>
        <w:pStyle w:val="Pquestiontextmcqoptions"/>
      </w:pPr>
      <w:r w:rsidRPr="00F86633">
        <w:rPr>
          <w:rStyle w:val="Cquestionpartlabelbold"/>
        </w:rPr>
        <w:t>A</w:t>
      </w:r>
      <w:r w:rsidRPr="004337F1">
        <w:tab/>
      </w:r>
      <w:r w:rsidRPr="00F86633">
        <w:rPr>
          <w:rStyle w:val="Cmathsexpressions"/>
        </w:rPr>
        <w:t>y</w:t>
      </w:r>
      <w:r w:rsidRPr="004337F1">
        <w:t xml:space="preserve"> = 5(</w:t>
      </w:r>
      <w:r w:rsidRPr="00F86633">
        <w:rPr>
          <w:rStyle w:val="Cmathsexpressions"/>
        </w:rPr>
        <w:t>x</w:t>
      </w:r>
      <w:r w:rsidRPr="004337F1">
        <w:t xml:space="preserve"> + 3)</w:t>
      </w:r>
      <w:r w:rsidRPr="00F86633">
        <w:rPr>
          <w:rStyle w:val="Csuperscript"/>
        </w:rPr>
        <w:t>3</w:t>
      </w:r>
      <w:r>
        <w:t xml:space="preserve"> – 4</w:t>
      </w:r>
      <w:r w:rsidRPr="004337F1">
        <w:tab/>
      </w:r>
      <w:r w:rsidRPr="00F86633">
        <w:rPr>
          <w:rStyle w:val="Cquestionpartlabelbold"/>
        </w:rPr>
        <w:t>B</w:t>
      </w:r>
      <w:r w:rsidRPr="004337F1">
        <w:tab/>
      </w:r>
      <w:r w:rsidRPr="00F86633">
        <w:rPr>
          <w:rStyle w:val="Cmathsexpressions"/>
        </w:rPr>
        <w:t>y</w:t>
      </w:r>
      <w:r w:rsidRPr="004337F1">
        <w:t xml:space="preserve"> = 5(</w:t>
      </w:r>
      <w:r w:rsidRPr="00F86633">
        <w:rPr>
          <w:rStyle w:val="Cmathsexpressions"/>
        </w:rPr>
        <w:t>x</w:t>
      </w:r>
      <w:r w:rsidRPr="004337F1">
        <w:t xml:space="preserve"> – 3)</w:t>
      </w:r>
      <w:r w:rsidRPr="00F86633">
        <w:rPr>
          <w:rStyle w:val="Csuperscript"/>
        </w:rPr>
        <w:t>3</w:t>
      </w:r>
      <w:r w:rsidRPr="004337F1">
        <w:t xml:space="preserve"> – 4</w:t>
      </w:r>
      <w:r w:rsidR="00A665B6">
        <w:tab/>
      </w:r>
      <w:r w:rsidRPr="00F86633">
        <w:rPr>
          <w:rStyle w:val="Cquestionpartlabelbold"/>
        </w:rPr>
        <w:t>C</w:t>
      </w:r>
      <w:r w:rsidRPr="004337F1">
        <w:tab/>
      </w:r>
      <w:r w:rsidRPr="00F86633">
        <w:rPr>
          <w:rStyle w:val="Cmathsexpressions"/>
        </w:rPr>
        <w:t>y</w:t>
      </w:r>
      <w:r w:rsidRPr="004337F1">
        <w:t xml:space="preserve"> = 4 – 5(</w:t>
      </w:r>
      <w:r w:rsidRPr="00F86633">
        <w:rPr>
          <w:rStyle w:val="Cmathsexpressions"/>
        </w:rPr>
        <w:t>x</w:t>
      </w:r>
      <w:r w:rsidRPr="004337F1">
        <w:t xml:space="preserve"> + 3)</w:t>
      </w:r>
      <w:r w:rsidRPr="00F86633">
        <w:rPr>
          <w:rStyle w:val="Csuperscript"/>
        </w:rPr>
        <w:t>3</w:t>
      </w:r>
      <w:r w:rsidRPr="004337F1">
        <w:tab/>
      </w:r>
      <w:r w:rsidRPr="00F86633">
        <w:rPr>
          <w:rStyle w:val="Cquestionpartlabelbold"/>
        </w:rPr>
        <w:t>D</w:t>
      </w:r>
      <w:r w:rsidRPr="004337F1">
        <w:tab/>
      </w:r>
      <w:r w:rsidRPr="00F86633">
        <w:rPr>
          <w:rStyle w:val="Cmathsexpressions"/>
        </w:rPr>
        <w:t>y</w:t>
      </w:r>
      <w:r w:rsidRPr="004337F1">
        <w:t xml:space="preserve"> = 5(</w:t>
      </w:r>
      <w:r w:rsidRPr="00F86633">
        <w:rPr>
          <w:rStyle w:val="Cmathsexpressions"/>
        </w:rPr>
        <w:t>x</w:t>
      </w:r>
      <w:r w:rsidRPr="004337F1">
        <w:t xml:space="preserve"> – 3)</w:t>
      </w:r>
      <w:r w:rsidRPr="00F86633">
        <w:rPr>
          <w:rStyle w:val="Csuperscript"/>
        </w:rPr>
        <w:t xml:space="preserve">3 </w:t>
      </w:r>
      <w:r w:rsidRPr="004337F1">
        <w:t>+ 4</w:t>
      </w:r>
    </w:p>
    <w:p w14:paraId="6BF9AC79" w14:textId="77777777" w:rsidR="001631C3" w:rsidRDefault="001631C3" w:rsidP="001631C3">
      <w:pPr>
        <w:pStyle w:val="Psectionresults"/>
      </w:pPr>
      <w:r>
        <w:t>Multiple-choice results: ___ / 6</w:t>
      </w:r>
    </w:p>
    <w:p w14:paraId="645A9D2F" w14:textId="77777777" w:rsidR="001631C3" w:rsidRDefault="001631C3" w:rsidP="00E73367">
      <w:pPr>
        <w:pStyle w:val="Psectionheading"/>
        <w:pageBreakBefore w:val="0"/>
      </w:pPr>
      <w:r>
        <w:t>Short answer section</w:t>
      </w:r>
    </w:p>
    <w:p w14:paraId="034CFE67" w14:textId="55E11BE8" w:rsidR="001631C3" w:rsidRDefault="001631C3" w:rsidP="001631C3">
      <w:pPr>
        <w:pStyle w:val="Pquestionheadingsx1stafterhead"/>
      </w:pPr>
      <w:r w:rsidRPr="00DF7F34">
        <w:t xml:space="preserve">Question </w:t>
      </w:r>
      <w:r>
        <w:t>7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B2743A">
        <w:t xml:space="preserve">8.2, </w:t>
      </w:r>
      <w:r w:rsidR="005F051A">
        <w:t>8.3</w:t>
      </w:r>
      <w:r w:rsidRPr="00DF7F34">
        <w:t>]</w:t>
      </w:r>
    </w:p>
    <w:p w14:paraId="3BC85F3B" w14:textId="77777777" w:rsidR="001631C3" w:rsidRPr="004337F1" w:rsidRDefault="001631C3" w:rsidP="001631C3">
      <w:pPr>
        <w:pStyle w:val="Pquestiontextmainstem"/>
      </w:pPr>
      <w:r w:rsidRPr="004337F1">
        <w:t>From the list of words below, choose the correct word to complete the following sentences:</w:t>
      </w:r>
    </w:p>
    <w:p w14:paraId="10FA1B8D" w14:textId="4694008C" w:rsidR="001631C3" w:rsidRPr="00FA5C18" w:rsidRDefault="001631C3" w:rsidP="001631C3">
      <w:pPr>
        <w:pStyle w:val="Pquestiontextmainstem"/>
        <w:rPr>
          <w:rStyle w:val="Cmathsexpressions"/>
        </w:rPr>
      </w:pPr>
      <w:r w:rsidRPr="00FA5C18">
        <w:rPr>
          <w:rStyle w:val="Cmathsexpressions"/>
        </w:rPr>
        <w:t xml:space="preserve">cubic      degree      leading term      </w:t>
      </w:r>
      <w:r w:rsidR="00B2743A">
        <w:rPr>
          <w:rStyle w:val="Cmathsexpressions"/>
        </w:rPr>
        <w:t>quadratic</w:t>
      </w:r>
      <w:r w:rsidRPr="00FA5C18">
        <w:rPr>
          <w:rStyle w:val="Cmathsexpressions"/>
        </w:rPr>
        <w:t xml:space="preserve">      quotient      remainder       quartic</w:t>
      </w:r>
    </w:p>
    <w:p w14:paraId="65FFB4C8" w14:textId="738ED939" w:rsidR="001631C3" w:rsidRPr="004337F1" w:rsidRDefault="001631C3" w:rsidP="001631C3">
      <w:pPr>
        <w:pStyle w:val="Pquestiontextpartsa"/>
      </w:pPr>
      <w:r w:rsidRPr="00F86633">
        <w:rPr>
          <w:rStyle w:val="Cquestionpartlabelbold"/>
        </w:rPr>
        <w:t>(a)</w:t>
      </w:r>
      <w:r w:rsidR="000A5135">
        <w:rPr>
          <w:rStyle w:val="Cquestionpartlabelbold"/>
        </w:rPr>
        <w:tab/>
      </w:r>
      <w:r w:rsidRPr="004337F1">
        <w:t>A ________________ is the result of one polynomial divided by another. If the divisor is</w:t>
      </w:r>
    </w:p>
    <w:p w14:paraId="1DC73E37" w14:textId="77777777" w:rsidR="001631C3" w:rsidRPr="004337F1" w:rsidRDefault="001631C3" w:rsidP="001631C3">
      <w:pPr>
        <w:pStyle w:val="Pquestiontextpartsa"/>
      </w:pPr>
      <w:r w:rsidRPr="004337F1">
        <w:tab/>
        <w:t>a factor of the dividend, there will be no ______________.</w:t>
      </w:r>
    </w:p>
    <w:p w14:paraId="7FAA8A7C" w14:textId="4896F504" w:rsidR="001631C3" w:rsidRDefault="001631C3" w:rsidP="001631C3">
      <w:pPr>
        <w:pStyle w:val="Pquestiontextpartsa"/>
      </w:pPr>
      <w:r w:rsidRPr="00F86633">
        <w:rPr>
          <w:rStyle w:val="Cquestionpartlabelbold"/>
        </w:rPr>
        <w:t>(b)</w:t>
      </w:r>
      <w:r w:rsidR="000A5135">
        <w:rPr>
          <w:rStyle w:val="Cquestionpartlabelbold"/>
        </w:rPr>
        <w:tab/>
      </w:r>
      <w:r w:rsidRPr="004337F1">
        <w:t xml:space="preserve">The equation </w:t>
      </w:r>
      <w:r w:rsidRPr="00525E45">
        <w:rPr>
          <w:rStyle w:val="Cmathsexpressions"/>
        </w:rPr>
        <w:t>y</w:t>
      </w:r>
      <w:r w:rsidRPr="004337F1">
        <w:t xml:space="preserve"> = (2</w:t>
      </w:r>
      <w:r w:rsidRPr="00525E45">
        <w:rPr>
          <w:rStyle w:val="Cmathsexpressions"/>
        </w:rPr>
        <w:t xml:space="preserve">x </w:t>
      </w:r>
      <w:r w:rsidRPr="004337F1">
        <w:t>– 3)</w:t>
      </w:r>
      <w:r w:rsidRPr="00525E45">
        <w:rPr>
          <w:rStyle w:val="Csuperscript"/>
        </w:rPr>
        <w:t>2</w:t>
      </w:r>
      <w:r>
        <w:t xml:space="preserve"> is a _____</w:t>
      </w:r>
      <w:r w:rsidRPr="004337F1">
        <w:t>_______________ equation.</w:t>
      </w:r>
    </w:p>
    <w:p w14:paraId="16C1B67B" w14:textId="77777777" w:rsidR="00E73367" w:rsidRPr="004337F1" w:rsidRDefault="00E73367" w:rsidP="001631C3">
      <w:pPr>
        <w:pStyle w:val="Pquestiontextpartsa"/>
      </w:pPr>
    </w:p>
    <w:p w14:paraId="4C8FB454" w14:textId="77777777" w:rsidR="001631C3" w:rsidRDefault="001631C3" w:rsidP="001631C3">
      <w:pPr>
        <w:pStyle w:val="Pquestionheadingsx"/>
      </w:pPr>
      <w:r w:rsidRPr="00DF7F34">
        <w:lastRenderedPageBreak/>
        <w:t xml:space="preserve">Question </w:t>
      </w:r>
      <w:r>
        <w:t>8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</w:p>
    <w:p w14:paraId="4005C8F7" w14:textId="77777777" w:rsidR="001631C3" w:rsidRDefault="001631C3" w:rsidP="001631C3">
      <w:pPr>
        <w:pStyle w:val="Pquestiontextmainstem"/>
      </w:pPr>
      <w:r w:rsidRPr="004337F1">
        <w:t xml:space="preserve">Explain </w:t>
      </w:r>
      <w:r>
        <w:t>the different ways in which a graph can be transformed.</w:t>
      </w:r>
    </w:p>
    <w:p w14:paraId="4FE63A48" w14:textId="77777777" w:rsidR="00A665B6" w:rsidRDefault="00A665B6" w:rsidP="001631C3">
      <w:pPr>
        <w:pStyle w:val="Pquestiontextmainstem"/>
      </w:pPr>
    </w:p>
    <w:p w14:paraId="6F03EFA5" w14:textId="77777777" w:rsidR="00A665B6" w:rsidRDefault="00A665B6" w:rsidP="001631C3">
      <w:pPr>
        <w:pStyle w:val="Pquestiontextmainstem"/>
      </w:pPr>
    </w:p>
    <w:p w14:paraId="7C30E125" w14:textId="77777777" w:rsidR="003E7657" w:rsidRDefault="003E7657" w:rsidP="001631C3">
      <w:pPr>
        <w:pStyle w:val="Pquestiontextmainstem"/>
      </w:pPr>
    </w:p>
    <w:p w14:paraId="38FB8C64" w14:textId="15C006EA" w:rsidR="001631C3" w:rsidRDefault="001631C3" w:rsidP="001631C3">
      <w:pPr>
        <w:pStyle w:val="Pquestionheadingsx"/>
      </w:pPr>
      <w:r w:rsidRPr="00DF7F34">
        <w:t xml:space="preserve">Question </w:t>
      </w:r>
      <w:r>
        <w:t>9</w:t>
      </w:r>
      <w:r w:rsidRPr="00DF7F34">
        <w:tab/>
      </w:r>
      <w:r w:rsidR="00F530CB"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</w:p>
    <w:p w14:paraId="254597F2" w14:textId="458452A5" w:rsidR="001631C3" w:rsidRPr="004337F1" w:rsidRDefault="001631C3" w:rsidP="001631C3">
      <w:pPr>
        <w:pStyle w:val="Pquestiontextpartsa"/>
      </w:pPr>
      <w:r w:rsidRPr="00F86633">
        <w:rPr>
          <w:rStyle w:val="Cquestionpartlabelbold"/>
        </w:rPr>
        <w:t>(a)</w:t>
      </w:r>
      <w:r w:rsidR="000A5135">
        <w:tab/>
      </w:r>
      <w:r>
        <w:t>F</w:t>
      </w:r>
      <w:r w:rsidRPr="004337F1">
        <w:t xml:space="preserve">or the graph of </w:t>
      </w:r>
      <w:r w:rsidRPr="00525E45">
        <w:rPr>
          <w:rStyle w:val="Cmathsexpressions"/>
        </w:rPr>
        <w:t>y</w:t>
      </w:r>
      <w:r w:rsidRPr="004337F1">
        <w:t xml:space="preserve"> = 3</w:t>
      </w:r>
      <w:r w:rsidRPr="00525E45">
        <w:rPr>
          <w:rStyle w:val="Cmathsexpressions"/>
        </w:rPr>
        <w:t>x</w:t>
      </w:r>
      <w:r w:rsidRPr="004337F1">
        <w:t xml:space="preserve"> – 2</w:t>
      </w:r>
      <w:r>
        <w:t>, d</w:t>
      </w:r>
      <w:r w:rsidRPr="004337F1">
        <w:t>etermine the coordinates</w:t>
      </w:r>
      <w:r>
        <w:t xml:space="preserve"> of the:</w:t>
      </w:r>
    </w:p>
    <w:p w14:paraId="79E2DA8E" w14:textId="7F876E06" w:rsidR="001631C3" w:rsidRDefault="001631C3" w:rsidP="001631C3">
      <w:pPr>
        <w:pStyle w:val="Pquestiontextpartsi"/>
      </w:pPr>
      <w:r w:rsidRPr="00525E45">
        <w:rPr>
          <w:rStyle w:val="Cquestionpartlabelbold"/>
        </w:rPr>
        <w:t>(i)</w:t>
      </w:r>
      <w:r w:rsidR="000A5135">
        <w:tab/>
      </w:r>
      <w:r w:rsidRPr="00525E45">
        <w:rPr>
          <w:rStyle w:val="Cmathsexpressions"/>
        </w:rPr>
        <w:t>y</w:t>
      </w:r>
      <w:r>
        <w:t>-intercept</w:t>
      </w:r>
    </w:p>
    <w:p w14:paraId="6F9FA7A4" w14:textId="77777777" w:rsidR="00A665B6" w:rsidRPr="004337F1" w:rsidRDefault="00A665B6" w:rsidP="001631C3">
      <w:pPr>
        <w:pStyle w:val="Pquestiontextpartsi"/>
      </w:pPr>
    </w:p>
    <w:p w14:paraId="0EE769E8" w14:textId="2C733735" w:rsidR="001631C3" w:rsidRDefault="00A665B6" w:rsidP="001631C3">
      <w:pPr>
        <w:pStyle w:val="Pquestiontextpartsi"/>
      </w:pPr>
      <w:r>
        <w:rPr>
          <w:rStyle w:val="Cquestionpartlabelbold"/>
        </w:rPr>
        <w:t>(</w:t>
      </w:r>
      <w:r w:rsidR="001631C3" w:rsidRPr="00525E45">
        <w:rPr>
          <w:rStyle w:val="Cquestionpartlabelbold"/>
        </w:rPr>
        <w:t>ii)</w:t>
      </w:r>
      <w:r w:rsidR="000A5135">
        <w:rPr>
          <w:rStyle w:val="Cquestionpartlabelbold"/>
        </w:rPr>
        <w:tab/>
      </w:r>
      <w:r w:rsidR="001631C3" w:rsidRPr="00525E45">
        <w:rPr>
          <w:rStyle w:val="Cmathsexpressions"/>
        </w:rPr>
        <w:t>x</w:t>
      </w:r>
      <w:r w:rsidR="001631C3">
        <w:t>-intercept</w:t>
      </w:r>
    </w:p>
    <w:p w14:paraId="78B1F651" w14:textId="77777777" w:rsidR="00A665B6" w:rsidRDefault="00A665B6" w:rsidP="001631C3">
      <w:pPr>
        <w:pStyle w:val="Pquestiontextpartsi"/>
      </w:pPr>
    </w:p>
    <w:p w14:paraId="5E4386DF" w14:textId="77777777" w:rsidR="00A665B6" w:rsidRPr="004337F1" w:rsidRDefault="00A665B6" w:rsidP="001631C3">
      <w:pPr>
        <w:pStyle w:val="Pquestiontextpartsi"/>
      </w:pPr>
    </w:p>
    <w:p w14:paraId="5ED6A78C" w14:textId="37F871D7" w:rsidR="001631C3" w:rsidRDefault="001631C3" w:rsidP="001631C3">
      <w:pPr>
        <w:pStyle w:val="Pquestiontextpartsa"/>
      </w:pPr>
      <w:r w:rsidRPr="00F86633">
        <w:rPr>
          <w:rStyle w:val="Cquestionpartlabelbold"/>
        </w:rPr>
        <w:t>(b)</w:t>
      </w:r>
      <w:r w:rsidRPr="004337F1">
        <w:tab/>
        <w:t xml:space="preserve">Sketch the line </w:t>
      </w:r>
      <w:r>
        <w:t xml:space="preserve">with equation </w:t>
      </w:r>
      <w:r w:rsidRPr="00525E45">
        <w:rPr>
          <w:rStyle w:val="Cmathsexpressions"/>
        </w:rPr>
        <w:t>y</w:t>
      </w:r>
      <w:r w:rsidRPr="004337F1">
        <w:t xml:space="preserve"> = 3</w:t>
      </w:r>
      <w:r w:rsidRPr="00525E45">
        <w:rPr>
          <w:rStyle w:val="Cmathsexpressions"/>
        </w:rPr>
        <w:t>x</w:t>
      </w:r>
      <w:r w:rsidRPr="004337F1">
        <w:t xml:space="preserve"> – 2</w:t>
      </w:r>
      <w:r>
        <w:t xml:space="preserve"> </w:t>
      </w:r>
      <w:r w:rsidR="00E73367">
        <w:t xml:space="preserve">on </w:t>
      </w:r>
      <w:r w:rsidR="00B2743A">
        <w:t>t</w:t>
      </w:r>
      <w:r w:rsidR="00E73367">
        <w:t xml:space="preserve">he </w:t>
      </w:r>
      <w:r w:rsidRPr="004337F1">
        <w:t xml:space="preserve">axes </w:t>
      </w:r>
      <w:r>
        <w:t>below, showing the</w:t>
      </w:r>
      <w:r w:rsidRPr="004337F1">
        <w:t xml:space="preserve"> intercepts with the axes.</w:t>
      </w:r>
    </w:p>
    <w:p w14:paraId="5F9A062E" w14:textId="1ADA9880" w:rsidR="00A665B6" w:rsidRDefault="000A5135" w:rsidP="001631C3">
      <w:pPr>
        <w:pStyle w:val="Pquestiontextpartsa"/>
      </w:pPr>
      <w:r w:rsidRPr="00A419C9">
        <w:rPr>
          <w:noProof/>
        </w:rPr>
        <w:drawing>
          <wp:inline distT="0" distB="0" distL="0" distR="0" wp14:anchorId="4F1915C7" wp14:editId="0656FD24">
            <wp:extent cx="3342328" cy="3513539"/>
            <wp:effectExtent l="0" t="0" r="10795" b="0"/>
            <wp:docPr id="48" name="Picture 48" descr="PM10_PR_TA_10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10_PR_TA_10_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135" cy="351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0581" w14:textId="77777777" w:rsidR="00A665B6" w:rsidRPr="004337F1" w:rsidRDefault="00A665B6" w:rsidP="001631C3">
      <w:pPr>
        <w:pStyle w:val="Pquestiontextpartsa"/>
      </w:pPr>
    </w:p>
    <w:p w14:paraId="6BE67D86" w14:textId="14B9A903" w:rsidR="001631C3" w:rsidRPr="004337F1" w:rsidRDefault="001631C3" w:rsidP="001631C3">
      <w:pPr>
        <w:pStyle w:val="Pquestiontextpartsa"/>
      </w:pPr>
      <w:r w:rsidRPr="00F86633">
        <w:rPr>
          <w:rStyle w:val="Cquestionpartlabelbold"/>
        </w:rPr>
        <w:t>(c)</w:t>
      </w:r>
      <w:r w:rsidR="000A5135">
        <w:tab/>
      </w:r>
      <w:r w:rsidRPr="004337F1">
        <w:t xml:space="preserve">State the equation of the line </w:t>
      </w:r>
      <w:r w:rsidR="000A5135" w:rsidRPr="00525E45">
        <w:rPr>
          <w:rStyle w:val="Cmathsexpressions"/>
        </w:rPr>
        <w:t>y</w:t>
      </w:r>
      <w:r w:rsidR="000A5135" w:rsidRPr="004337F1">
        <w:t xml:space="preserve"> = 3</w:t>
      </w:r>
      <w:r w:rsidR="000A5135" w:rsidRPr="00525E45">
        <w:rPr>
          <w:rStyle w:val="Cmathsexpressions"/>
        </w:rPr>
        <w:t>x</w:t>
      </w:r>
      <w:r w:rsidR="000A5135" w:rsidRPr="004337F1">
        <w:t xml:space="preserve"> – 2</w:t>
      </w:r>
      <w:r w:rsidR="000A5135">
        <w:t xml:space="preserve"> </w:t>
      </w:r>
      <w:r w:rsidRPr="004337F1">
        <w:t>after it has undergone each of the following transformations. Sketch the resulting lines on the same set of axes and label them clearly.</w:t>
      </w:r>
    </w:p>
    <w:p w14:paraId="046A6B74" w14:textId="2E801E2C" w:rsidR="001631C3" w:rsidRDefault="001631C3" w:rsidP="001631C3">
      <w:pPr>
        <w:pStyle w:val="Pquestiontextpartsi"/>
      </w:pPr>
      <w:r w:rsidRPr="00525E45">
        <w:rPr>
          <w:rStyle w:val="Cquestionpartlabelbold"/>
        </w:rPr>
        <w:t>(i)</w:t>
      </w:r>
      <w:r w:rsidR="00A665B6">
        <w:tab/>
      </w:r>
      <w:r w:rsidRPr="004337F1">
        <w:t>translated up 5 units</w:t>
      </w:r>
    </w:p>
    <w:p w14:paraId="6D73EEB6" w14:textId="77777777" w:rsidR="00A665B6" w:rsidRPr="004337F1" w:rsidRDefault="00A665B6" w:rsidP="001631C3">
      <w:pPr>
        <w:pStyle w:val="Pquestiontextpartsi"/>
      </w:pPr>
    </w:p>
    <w:p w14:paraId="1399B162" w14:textId="14C5B8B8" w:rsidR="00A665B6" w:rsidRDefault="001631C3" w:rsidP="001631C3">
      <w:pPr>
        <w:pStyle w:val="Pquestiontextpartsi"/>
      </w:pPr>
      <w:r w:rsidRPr="00525E45">
        <w:rPr>
          <w:rStyle w:val="Cquestionpartlabelbold"/>
        </w:rPr>
        <w:t>(ii)</w:t>
      </w:r>
      <w:r w:rsidR="00A665B6">
        <w:tab/>
      </w:r>
      <w:r w:rsidRPr="004337F1">
        <w:t>translated left 1 unit</w:t>
      </w:r>
    </w:p>
    <w:p w14:paraId="0A36BA6C" w14:textId="77777777" w:rsidR="00A665B6" w:rsidRPr="004337F1" w:rsidRDefault="00A665B6" w:rsidP="001631C3">
      <w:pPr>
        <w:pStyle w:val="Pquestiontextpartsi"/>
      </w:pPr>
    </w:p>
    <w:p w14:paraId="709A6F16" w14:textId="004C2E35" w:rsidR="00A665B6" w:rsidRDefault="001631C3" w:rsidP="001631C3">
      <w:pPr>
        <w:pStyle w:val="Pquestiontextpartsi"/>
      </w:pPr>
      <w:r w:rsidRPr="00525E45">
        <w:rPr>
          <w:rStyle w:val="Cquestionpartlabelbold"/>
        </w:rPr>
        <w:t>(iii)</w:t>
      </w:r>
      <w:r w:rsidR="00A665B6">
        <w:tab/>
      </w:r>
      <w:r w:rsidRPr="004337F1">
        <w:t xml:space="preserve">reflected in the </w:t>
      </w:r>
      <w:r w:rsidRPr="00525E45">
        <w:rPr>
          <w:rStyle w:val="Cmathsexpressions"/>
        </w:rPr>
        <w:t>y</w:t>
      </w:r>
      <w:r w:rsidRPr="004337F1">
        <w:t>-axis</w:t>
      </w:r>
    </w:p>
    <w:p w14:paraId="6FA4A57C" w14:textId="77777777" w:rsidR="00A665B6" w:rsidRPr="004337F1" w:rsidRDefault="00A665B6" w:rsidP="001631C3">
      <w:pPr>
        <w:pStyle w:val="Pquestiontextpartsi"/>
      </w:pPr>
    </w:p>
    <w:p w14:paraId="3AD19907" w14:textId="04DD6BC8" w:rsidR="001631C3" w:rsidRDefault="001631C3" w:rsidP="001631C3">
      <w:pPr>
        <w:pStyle w:val="Pquestiontextpartsi"/>
      </w:pPr>
      <w:r w:rsidRPr="00525E45">
        <w:rPr>
          <w:rStyle w:val="Cquestionpartlabelbold"/>
        </w:rPr>
        <w:t>(iv)</w:t>
      </w:r>
      <w:r w:rsidR="00A665B6">
        <w:tab/>
      </w:r>
      <w:r w:rsidRPr="004337F1">
        <w:t xml:space="preserve">reflected in the </w:t>
      </w:r>
      <w:r w:rsidRPr="00525E45">
        <w:rPr>
          <w:rStyle w:val="Cmathsexpressions"/>
        </w:rPr>
        <w:t>x</w:t>
      </w:r>
      <w:r w:rsidRPr="004337F1">
        <w:t>-axis</w:t>
      </w:r>
    </w:p>
    <w:p w14:paraId="1014CFD5" w14:textId="2D86A6E6" w:rsidR="001631C3" w:rsidRDefault="001631C3" w:rsidP="001631C3">
      <w:pPr>
        <w:pStyle w:val="Pquestionheadingsx"/>
      </w:pPr>
      <w:r w:rsidRPr="00DF7F34">
        <w:lastRenderedPageBreak/>
        <w:t xml:space="preserve">Question </w:t>
      </w:r>
      <w:r>
        <w:t>10</w:t>
      </w:r>
      <w:r w:rsidRPr="00DF7F34">
        <w:tab/>
      </w:r>
      <w:r w:rsidR="00F530CB"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</w:p>
    <w:p w14:paraId="0975D980" w14:textId="4F789614" w:rsidR="001631C3" w:rsidRPr="004337F1" w:rsidRDefault="001631C3" w:rsidP="001631C3">
      <w:pPr>
        <w:pStyle w:val="Pquestiontextpartsa"/>
      </w:pPr>
      <w:r w:rsidRPr="00F86633">
        <w:rPr>
          <w:rStyle w:val="Cquestionpartlabelbold"/>
        </w:rPr>
        <w:t>(a)</w:t>
      </w:r>
      <w:r w:rsidR="00F530CB">
        <w:tab/>
      </w:r>
      <w:r>
        <w:t>F</w:t>
      </w:r>
      <w:r w:rsidRPr="004337F1">
        <w:t xml:space="preserve">or the graph of </w:t>
      </w:r>
      <w:r w:rsidRPr="00525E45">
        <w:rPr>
          <w:rStyle w:val="Cmathsexpressions"/>
        </w:rPr>
        <w:t>y</w:t>
      </w:r>
      <w:r w:rsidRPr="004337F1">
        <w:t xml:space="preserve"> = (</w:t>
      </w:r>
      <w:r w:rsidRPr="00525E45">
        <w:rPr>
          <w:rStyle w:val="Cmathsexpressions"/>
        </w:rPr>
        <w:t>x</w:t>
      </w:r>
      <w:r w:rsidRPr="004337F1">
        <w:t xml:space="preserve"> – 3)</w:t>
      </w:r>
      <w:r w:rsidRPr="00525E45">
        <w:rPr>
          <w:rStyle w:val="Csuperscript"/>
        </w:rPr>
        <w:t>2</w:t>
      </w:r>
      <w:r w:rsidRPr="004337F1">
        <w:t xml:space="preserve"> – 1</w:t>
      </w:r>
      <w:r>
        <w:t>, d</w:t>
      </w:r>
      <w:r w:rsidRPr="004337F1">
        <w:t>etermine the coordinates</w:t>
      </w:r>
      <w:r>
        <w:t xml:space="preserve"> of the:</w:t>
      </w:r>
    </w:p>
    <w:p w14:paraId="0925C30B" w14:textId="77777777" w:rsidR="001631C3" w:rsidRDefault="001631C3" w:rsidP="001631C3">
      <w:pPr>
        <w:pStyle w:val="Pquestiontextpartsi"/>
      </w:pPr>
      <w:r w:rsidRPr="00525E45">
        <w:rPr>
          <w:rStyle w:val="Cquestionpartlabelbold"/>
        </w:rPr>
        <w:t>(i)</w:t>
      </w:r>
      <w:r w:rsidRPr="004337F1">
        <w:t xml:space="preserve"> </w:t>
      </w:r>
      <w:r w:rsidRPr="00525E45">
        <w:rPr>
          <w:rStyle w:val="Cmathsexpressions"/>
        </w:rPr>
        <w:t>y</w:t>
      </w:r>
      <w:r>
        <w:t>-intercept</w:t>
      </w:r>
    </w:p>
    <w:p w14:paraId="20825A63" w14:textId="77777777" w:rsidR="00E73367" w:rsidRDefault="00E73367" w:rsidP="001631C3">
      <w:pPr>
        <w:pStyle w:val="Pquestiontextpartsi"/>
      </w:pPr>
    </w:p>
    <w:p w14:paraId="1401A279" w14:textId="77777777" w:rsidR="00E73367" w:rsidRPr="004337F1" w:rsidRDefault="00E73367" w:rsidP="001631C3">
      <w:pPr>
        <w:pStyle w:val="Pquestiontextpartsi"/>
      </w:pPr>
    </w:p>
    <w:p w14:paraId="08B831AD" w14:textId="2145C519" w:rsidR="001631C3" w:rsidRDefault="001631C3" w:rsidP="001631C3">
      <w:pPr>
        <w:pStyle w:val="Pquestiontextpartsi"/>
      </w:pPr>
      <w:r w:rsidRPr="00525E45">
        <w:rPr>
          <w:rStyle w:val="Cquestionpartlabelbold"/>
        </w:rPr>
        <w:t>(ii)</w:t>
      </w:r>
      <w:r w:rsidR="00F530CB">
        <w:tab/>
      </w:r>
      <w:r>
        <w:t>turning point</w:t>
      </w:r>
    </w:p>
    <w:p w14:paraId="3E16F48C" w14:textId="77777777" w:rsidR="00E66958" w:rsidRDefault="00E66958" w:rsidP="001631C3">
      <w:pPr>
        <w:pStyle w:val="Pquestiontextpartsi"/>
      </w:pPr>
    </w:p>
    <w:p w14:paraId="11B080CB" w14:textId="77777777" w:rsidR="00E66958" w:rsidRPr="004337F1" w:rsidRDefault="00E66958" w:rsidP="001631C3">
      <w:pPr>
        <w:pStyle w:val="Pquestiontextpartsi"/>
      </w:pPr>
    </w:p>
    <w:p w14:paraId="1D566190" w14:textId="028A6539" w:rsidR="001631C3" w:rsidRDefault="001631C3" w:rsidP="001631C3">
      <w:pPr>
        <w:pStyle w:val="Pquestiontextpartsi"/>
      </w:pPr>
      <w:r w:rsidRPr="00525E45">
        <w:rPr>
          <w:rStyle w:val="Cquestionpartlabelbold"/>
        </w:rPr>
        <w:t>(iii)</w:t>
      </w:r>
      <w:r w:rsidR="00F530CB">
        <w:tab/>
      </w:r>
      <w:r w:rsidRPr="004337F1">
        <w:t xml:space="preserve">the </w:t>
      </w:r>
      <w:r w:rsidRPr="00525E45">
        <w:rPr>
          <w:rStyle w:val="Cmathsexpressions"/>
        </w:rPr>
        <w:t>x</w:t>
      </w:r>
      <w:r>
        <w:t>-intercepts</w:t>
      </w:r>
    </w:p>
    <w:p w14:paraId="0AF92B5F" w14:textId="77777777" w:rsidR="00E73367" w:rsidRDefault="00E73367" w:rsidP="001631C3">
      <w:pPr>
        <w:pStyle w:val="Pquestiontextpartsi"/>
      </w:pPr>
    </w:p>
    <w:p w14:paraId="14C1249D" w14:textId="77777777" w:rsidR="00E66958" w:rsidRPr="004337F1" w:rsidRDefault="00E66958" w:rsidP="001631C3">
      <w:pPr>
        <w:pStyle w:val="Pquestiontextpartsi"/>
      </w:pPr>
    </w:p>
    <w:p w14:paraId="15B1B9B0" w14:textId="1EF4B2DB" w:rsidR="00E66958" w:rsidRPr="004337F1" w:rsidRDefault="001631C3" w:rsidP="00E66958">
      <w:pPr>
        <w:pStyle w:val="Pquestiontextpartsa"/>
      </w:pPr>
      <w:r w:rsidRPr="00F86633">
        <w:rPr>
          <w:rStyle w:val="Cquestionpartlabelbold"/>
        </w:rPr>
        <w:t>(b)</w:t>
      </w:r>
      <w:r w:rsidR="00F530CB">
        <w:tab/>
      </w:r>
      <w:r w:rsidRPr="004337F1">
        <w:t xml:space="preserve">Sketch the graph of </w:t>
      </w:r>
      <w:r w:rsidRPr="00525E45">
        <w:rPr>
          <w:rStyle w:val="Cmathsexpressions"/>
        </w:rPr>
        <w:t xml:space="preserve">y = </w:t>
      </w:r>
      <w:r w:rsidRPr="004337F1">
        <w:t>(</w:t>
      </w:r>
      <w:r w:rsidRPr="00525E45">
        <w:rPr>
          <w:rStyle w:val="Cmathsexpressions"/>
        </w:rPr>
        <w:t xml:space="preserve">x – </w:t>
      </w:r>
      <w:r w:rsidRPr="004337F1">
        <w:t>3)</w:t>
      </w:r>
      <w:r w:rsidRPr="00525E45">
        <w:rPr>
          <w:rStyle w:val="Csuperscript"/>
        </w:rPr>
        <w:t xml:space="preserve">2 </w:t>
      </w:r>
      <w:r w:rsidRPr="00525E45">
        <w:rPr>
          <w:rStyle w:val="Cmathsexpressions"/>
        </w:rPr>
        <w:t xml:space="preserve">− </w:t>
      </w:r>
      <w:r w:rsidRPr="004337F1">
        <w:t>1 on the axes provided, clearly labelling the turning point and the axes intercepts.</w:t>
      </w:r>
    </w:p>
    <w:p w14:paraId="2A569065" w14:textId="55EE444A" w:rsidR="00050865" w:rsidRDefault="00050865" w:rsidP="001631C3">
      <w:pPr>
        <w:pStyle w:val="Pquestiontextpartsa"/>
        <w:rPr>
          <w:rStyle w:val="Cquestionpartlabelbold"/>
        </w:rPr>
      </w:pPr>
      <w:r>
        <w:rPr>
          <w:noProof/>
        </w:rPr>
        <w:drawing>
          <wp:inline distT="0" distB="0" distL="0" distR="0" wp14:anchorId="3ED96D69" wp14:editId="6E047089">
            <wp:extent cx="3887421" cy="3922056"/>
            <wp:effectExtent l="0" t="0" r="0" b="0"/>
            <wp:docPr id="49" name="Picture 49" descr="PM10_PR_TF_10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M10_PR_TF_10_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513" cy="392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B935" w14:textId="1DC85AF8" w:rsidR="001631C3" w:rsidRPr="004337F1" w:rsidRDefault="001631C3" w:rsidP="001631C3">
      <w:pPr>
        <w:pStyle w:val="Pquestiontextpartsa"/>
      </w:pPr>
      <w:r w:rsidRPr="00F86633">
        <w:rPr>
          <w:rStyle w:val="Cquestionpartlabelbold"/>
        </w:rPr>
        <w:t>(c)</w:t>
      </w:r>
      <w:r w:rsidR="00F530CB">
        <w:tab/>
      </w:r>
      <w:r w:rsidRPr="004337F1">
        <w:t xml:space="preserve">State the equation of the </w:t>
      </w:r>
      <w:r>
        <w:t>graph</w:t>
      </w:r>
      <w:r w:rsidRPr="004337F1">
        <w:t xml:space="preserve"> after it has undergone each of the following transformations. Sketch the resulting </w:t>
      </w:r>
      <w:r>
        <w:t>parabolas</w:t>
      </w:r>
      <w:r w:rsidRPr="004337F1">
        <w:t xml:space="preserve"> on the same set of axes and label them clearly.</w:t>
      </w:r>
    </w:p>
    <w:p w14:paraId="67E20663" w14:textId="7CA114E7" w:rsidR="001631C3" w:rsidRDefault="001631C3" w:rsidP="001631C3">
      <w:pPr>
        <w:pStyle w:val="Pquestiontextpartsi"/>
      </w:pPr>
      <w:r w:rsidRPr="00525E45">
        <w:rPr>
          <w:rStyle w:val="Cquestionpartlabelbold"/>
        </w:rPr>
        <w:t>(i)</w:t>
      </w:r>
      <w:r w:rsidR="00E73367">
        <w:tab/>
      </w:r>
      <w:r w:rsidRPr="004337F1">
        <w:t xml:space="preserve">dilated by a factor of 2 from the </w:t>
      </w:r>
      <w:r w:rsidRPr="00525E45">
        <w:rPr>
          <w:rStyle w:val="Cmathsexpressions"/>
        </w:rPr>
        <w:t>x</w:t>
      </w:r>
      <w:r w:rsidRPr="004337F1">
        <w:t>-axis</w:t>
      </w:r>
    </w:p>
    <w:p w14:paraId="1DC2AFF6" w14:textId="77777777" w:rsidR="00E73367" w:rsidRDefault="00E73367" w:rsidP="001631C3">
      <w:pPr>
        <w:pStyle w:val="Pquestiontextpartsi"/>
      </w:pPr>
    </w:p>
    <w:p w14:paraId="296A8969" w14:textId="77777777" w:rsidR="00E73367" w:rsidRPr="004337F1" w:rsidRDefault="00E73367" w:rsidP="001631C3">
      <w:pPr>
        <w:pStyle w:val="Pquestiontextpartsi"/>
      </w:pPr>
    </w:p>
    <w:p w14:paraId="651BDF86" w14:textId="3C0F1377" w:rsidR="001631C3" w:rsidRDefault="001631C3" w:rsidP="001631C3">
      <w:pPr>
        <w:pStyle w:val="Pquestiontextpartsi"/>
      </w:pPr>
      <w:r w:rsidRPr="00525E45">
        <w:rPr>
          <w:rStyle w:val="Cquestionpartlabelbold"/>
        </w:rPr>
        <w:t>(ii)</w:t>
      </w:r>
      <w:r w:rsidR="00E73367">
        <w:rPr>
          <w:rStyle w:val="Cquestionpartlabelbold"/>
        </w:rPr>
        <w:tab/>
      </w:r>
      <w:r w:rsidRPr="004337F1">
        <w:t xml:space="preserve">translated 3 units up and then reflect in the </w:t>
      </w:r>
      <w:r w:rsidRPr="00525E45">
        <w:rPr>
          <w:rStyle w:val="Cmathsexpressions"/>
        </w:rPr>
        <w:t>x</w:t>
      </w:r>
      <w:r w:rsidRPr="004337F1">
        <w:t>-axis.</w:t>
      </w:r>
    </w:p>
    <w:p w14:paraId="77263810" w14:textId="77777777" w:rsidR="00E73367" w:rsidRDefault="00E73367" w:rsidP="001631C3">
      <w:pPr>
        <w:pStyle w:val="Pquestiontextpartsi"/>
      </w:pPr>
    </w:p>
    <w:p w14:paraId="01F32344" w14:textId="77777777" w:rsidR="00E73367" w:rsidRDefault="00E73367" w:rsidP="001631C3">
      <w:pPr>
        <w:pStyle w:val="Pquestiontextpartsi"/>
      </w:pPr>
    </w:p>
    <w:p w14:paraId="795B1688" w14:textId="1FD2ECFB" w:rsidR="001631C3" w:rsidRPr="004337F1" w:rsidRDefault="001631C3" w:rsidP="001631C3">
      <w:pPr>
        <w:pStyle w:val="Pquestiontextmainstem"/>
        <w:rPr>
          <w:noProof/>
        </w:rPr>
      </w:pPr>
    </w:p>
    <w:p w14:paraId="367C4D1A" w14:textId="70C153EC" w:rsidR="001631C3" w:rsidRDefault="001631C3" w:rsidP="001631C3">
      <w:pPr>
        <w:pStyle w:val="Pquestionheadingsx"/>
      </w:pPr>
      <w:r w:rsidRPr="00DF7F34">
        <w:lastRenderedPageBreak/>
        <w:t xml:space="preserve">Question </w:t>
      </w:r>
      <w:r>
        <w:t>11</w:t>
      </w:r>
      <w:r w:rsidRPr="00DF7F34">
        <w:tab/>
      </w:r>
      <w:r w:rsidR="00E609BC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1</w:t>
      </w:r>
      <w:r w:rsidRPr="00DF7F34">
        <w:t>]</w:t>
      </w:r>
    </w:p>
    <w:p w14:paraId="59A6B549" w14:textId="71C644C8" w:rsidR="001631C3" w:rsidRPr="004337F1" w:rsidRDefault="001631C3" w:rsidP="001631C3">
      <w:pPr>
        <w:pStyle w:val="Pquestiontextpartsa"/>
      </w:pPr>
      <w:r w:rsidRPr="00F86633">
        <w:rPr>
          <w:rStyle w:val="Cquestionpartlabelbold"/>
        </w:rPr>
        <w:t>(a)</w:t>
      </w:r>
      <w:r w:rsidR="00E66958">
        <w:tab/>
      </w:r>
      <w:r>
        <w:t>Draw the graph</w:t>
      </w:r>
      <w:r w:rsidRPr="004337F1">
        <w:t xml:space="preserve"> of each parabola on the same set of axes. Use </w:t>
      </w:r>
      <w:r w:rsidRPr="00525E45">
        <w:rPr>
          <w:rStyle w:val="Cmathsexpressions"/>
        </w:rPr>
        <w:t>x</w:t>
      </w:r>
      <w:r w:rsidRPr="004337F1">
        <w:t>-values from -3 to 3.</w:t>
      </w:r>
    </w:p>
    <w:p w14:paraId="22A654FE" w14:textId="68D47773" w:rsidR="001631C3" w:rsidRPr="004337F1" w:rsidRDefault="001631C3" w:rsidP="001631C3">
      <w:pPr>
        <w:pStyle w:val="Pquestiontextpartsi"/>
      </w:pPr>
      <w:r w:rsidRPr="00525E45">
        <w:rPr>
          <w:rStyle w:val="Cquestionpartlabelbold"/>
        </w:rPr>
        <w:t>(i)</w:t>
      </w:r>
      <w:r w:rsidR="00E66958">
        <w:tab/>
      </w:r>
      <w:r w:rsidRPr="00525E45">
        <w:rPr>
          <w:rStyle w:val="Cmathsexpressions"/>
        </w:rPr>
        <w:t>y = x</w:t>
      </w:r>
      <w:r w:rsidRPr="00525E45">
        <w:rPr>
          <w:rStyle w:val="Csuperscript"/>
        </w:rPr>
        <w:t>2</w:t>
      </w:r>
      <w:r w:rsidR="00F530CB">
        <w:tab/>
      </w:r>
      <w:r w:rsidR="00793274">
        <w:tab/>
      </w:r>
      <w:r w:rsidRPr="00525E45">
        <w:rPr>
          <w:rStyle w:val="Cquestionpartlabelbold"/>
        </w:rPr>
        <w:t>(ii)</w:t>
      </w:r>
      <w:r w:rsidR="00E66958">
        <w:tab/>
      </w:r>
      <w:r w:rsidRPr="00525E45">
        <w:rPr>
          <w:rStyle w:val="Cmathsexpressions"/>
        </w:rPr>
        <w:t xml:space="preserve">y = </w:t>
      </w:r>
      <w:r w:rsidRPr="00525E45">
        <w:t>0.5</w:t>
      </w:r>
      <w:r w:rsidRPr="00525E45">
        <w:rPr>
          <w:rStyle w:val="Cmathsexpressions"/>
        </w:rPr>
        <w:t>x</w:t>
      </w:r>
      <w:r w:rsidRPr="00525E45">
        <w:rPr>
          <w:rStyle w:val="Csuperscript"/>
        </w:rPr>
        <w:t>2</w:t>
      </w:r>
      <w:r w:rsidR="00F530CB">
        <w:tab/>
      </w:r>
      <w:r w:rsidRPr="00525E45">
        <w:rPr>
          <w:rStyle w:val="Cquestionpartlabelbold"/>
        </w:rPr>
        <w:t>(iii)</w:t>
      </w:r>
      <w:r w:rsidR="00E66958">
        <w:tab/>
      </w:r>
      <w:r w:rsidRPr="00525E45">
        <w:rPr>
          <w:rStyle w:val="Cmathsexpressions"/>
        </w:rPr>
        <w:t xml:space="preserve">y = </w:t>
      </w:r>
      <w:r w:rsidRPr="004337F1">
        <w:t>-2</w:t>
      </w:r>
      <w:r w:rsidRPr="00525E45">
        <w:rPr>
          <w:rStyle w:val="Cmathsexpressions"/>
        </w:rPr>
        <w:t>x</w:t>
      </w:r>
      <w:r w:rsidRPr="00525E45">
        <w:rPr>
          <w:rStyle w:val="Csuperscript"/>
        </w:rPr>
        <w:t>2</w:t>
      </w:r>
    </w:p>
    <w:p w14:paraId="62175A68" w14:textId="77777777" w:rsidR="001631C3" w:rsidRDefault="001631C3" w:rsidP="001631C3">
      <w:pPr>
        <w:pStyle w:val="Pquestiontextpartsa"/>
      </w:pPr>
      <w:r>
        <w:rPr>
          <w:noProof/>
        </w:rPr>
        <w:drawing>
          <wp:inline distT="0" distB="0" distL="0" distR="0" wp14:anchorId="60AD8373" wp14:editId="7B152170">
            <wp:extent cx="3303934" cy="3000953"/>
            <wp:effectExtent l="0" t="0" r="0" b="0"/>
            <wp:docPr id="50" name="Picture 50" descr="PM10_PR_TA_10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M10_PR_TA_10_0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942" cy="300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4309B" w14:textId="2EC38953" w:rsidR="001631C3" w:rsidRDefault="001631C3" w:rsidP="001631C3">
      <w:pPr>
        <w:pStyle w:val="Pquestiontextpartsa"/>
      </w:pPr>
      <w:r w:rsidRPr="00E66958">
        <w:rPr>
          <w:rStyle w:val="Cquestionpartlabelbold"/>
        </w:rPr>
        <w:t>(b)</w:t>
      </w:r>
      <w:r w:rsidR="00E66958">
        <w:rPr>
          <w:szCs w:val="20"/>
        </w:rPr>
        <w:tab/>
      </w:r>
      <w:r w:rsidRPr="004337F1">
        <w:rPr>
          <w:szCs w:val="20"/>
        </w:rPr>
        <w:t xml:space="preserve">Describe what happens to the shape of the parabola </w:t>
      </w:r>
      <w:r>
        <w:rPr>
          <w:szCs w:val="20"/>
        </w:rPr>
        <w:t>as the</w:t>
      </w:r>
      <w:r w:rsidRPr="004337F1">
        <w:rPr>
          <w:szCs w:val="20"/>
        </w:rPr>
        <w:t xml:space="preserve"> coefficient of </w:t>
      </w:r>
      <w:r w:rsidRPr="00525E45">
        <w:rPr>
          <w:rStyle w:val="Cmathsexpressions"/>
        </w:rPr>
        <w:t>x</w:t>
      </w:r>
      <w:r w:rsidRPr="00525E45">
        <w:rPr>
          <w:rStyle w:val="Csuperscript"/>
        </w:rPr>
        <w:t>2</w:t>
      </w:r>
      <w:r w:rsidRPr="007920A4">
        <w:t xml:space="preserve"> changes.</w:t>
      </w:r>
    </w:p>
    <w:p w14:paraId="6B0EF442" w14:textId="77777777" w:rsidR="00F530CB" w:rsidRDefault="00F530CB" w:rsidP="001631C3">
      <w:pPr>
        <w:pStyle w:val="Pquestiontextpartsa"/>
        <w:rPr>
          <w:szCs w:val="20"/>
        </w:rPr>
      </w:pPr>
    </w:p>
    <w:p w14:paraId="74B0CBE2" w14:textId="77777777" w:rsidR="00F530CB" w:rsidRDefault="00F530CB" w:rsidP="001631C3">
      <w:pPr>
        <w:pStyle w:val="Pquestiontextpartsa"/>
        <w:rPr>
          <w:szCs w:val="20"/>
        </w:rPr>
      </w:pPr>
    </w:p>
    <w:p w14:paraId="16F98892" w14:textId="77777777" w:rsidR="001631C3" w:rsidRDefault="001631C3" w:rsidP="002A3EC6">
      <w:pPr>
        <w:pStyle w:val="Pquestionheadingsx"/>
      </w:pPr>
      <w:r w:rsidRPr="00DF7F34">
        <w:t xml:space="preserve">Question </w:t>
      </w:r>
      <w:r>
        <w:t>12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</w:p>
    <w:p w14:paraId="7DF90FD8" w14:textId="77777777" w:rsidR="001631C3" w:rsidRPr="004337F1" w:rsidRDefault="001631C3" w:rsidP="001631C3">
      <w:pPr>
        <w:pStyle w:val="Pquestiontextmainstem"/>
      </w:pPr>
      <w:r w:rsidRPr="004337F1">
        <w:t xml:space="preserve">Sketch the graph of </w:t>
      </w:r>
      <w:r w:rsidRPr="00FA5C18">
        <w:rPr>
          <w:rStyle w:val="Cmathsexpressions"/>
        </w:rPr>
        <w:t xml:space="preserve">y = </w:t>
      </w:r>
      <w:r w:rsidRPr="004337F1">
        <w:t>3(</w:t>
      </w:r>
      <w:r w:rsidRPr="00FA5C18">
        <w:rPr>
          <w:rStyle w:val="Cmathsexpressions"/>
        </w:rPr>
        <w:t>x</w:t>
      </w:r>
      <w:r w:rsidRPr="004337F1">
        <w:t xml:space="preserve"> – 1)</w:t>
      </w:r>
      <w:r w:rsidRPr="00FA5C18">
        <w:rPr>
          <w:rStyle w:val="Csuperscript"/>
        </w:rPr>
        <w:t>3</w:t>
      </w:r>
      <w:r w:rsidRPr="004337F1">
        <w:t xml:space="preserve"> – 1.</w:t>
      </w:r>
    </w:p>
    <w:p w14:paraId="56E1C442" w14:textId="05D93818" w:rsidR="001631C3" w:rsidRPr="004337F1" w:rsidRDefault="00F530CB" w:rsidP="001631C3">
      <w:pPr>
        <w:pStyle w:val="Pquestiontextmainstem"/>
      </w:pPr>
      <w:r>
        <w:t>Label</w:t>
      </w:r>
      <w:r w:rsidR="001631C3" w:rsidRPr="004337F1">
        <w:t xml:space="preserve"> the coordinates of the point on the graph where </w:t>
      </w:r>
      <w:r w:rsidR="001631C3" w:rsidRPr="00FA5C18">
        <w:rPr>
          <w:rStyle w:val="Cmathsexpressions"/>
        </w:rPr>
        <w:t xml:space="preserve">x = </w:t>
      </w:r>
      <w:r w:rsidR="001631C3" w:rsidRPr="004337F1">
        <w:t>2.</w:t>
      </w:r>
    </w:p>
    <w:p w14:paraId="2E32FC4F" w14:textId="77777777" w:rsidR="001631C3" w:rsidRDefault="001631C3" w:rsidP="001631C3">
      <w:pPr>
        <w:pStyle w:val="Pquestiontextmainstem"/>
      </w:pPr>
      <w:r>
        <w:rPr>
          <w:noProof/>
        </w:rPr>
        <w:drawing>
          <wp:inline distT="0" distB="0" distL="0" distR="0" wp14:anchorId="2EB7F1D1" wp14:editId="2399250A">
            <wp:extent cx="3858116" cy="3488975"/>
            <wp:effectExtent l="0" t="0" r="3175" b="0"/>
            <wp:docPr id="51" name="Picture 51" descr="PM10_PR_TA_10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M10_PR_TA_10_0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116" cy="34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1E7D" w14:textId="77777777" w:rsidR="001631C3" w:rsidRDefault="001631C3" w:rsidP="001631C3">
      <w:pPr>
        <w:pStyle w:val="Pquestionheadingsx"/>
      </w:pPr>
      <w:r w:rsidRPr="00DF7F34">
        <w:lastRenderedPageBreak/>
        <w:t xml:space="preserve">Question </w:t>
      </w:r>
      <w:r>
        <w:t>13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</w:p>
    <w:p w14:paraId="06CC9FAB" w14:textId="36CFF8B6" w:rsidR="001631C3" w:rsidRPr="004337F1" w:rsidRDefault="001631C3" w:rsidP="001631C3">
      <w:pPr>
        <w:pStyle w:val="Pquestiontextmainstem"/>
      </w:pPr>
      <w:r w:rsidRPr="004337F1">
        <w:t xml:space="preserve">State the transformations required to </w:t>
      </w:r>
      <w:r>
        <w:t>produce</w:t>
      </w:r>
      <w:r w:rsidRPr="004337F1">
        <w:t xml:space="preserve"> </w:t>
      </w:r>
      <w:r w:rsidR="00B2743A">
        <w:t xml:space="preserve">graphs </w:t>
      </w:r>
      <w:r>
        <w:t xml:space="preserve">of </w:t>
      </w:r>
      <w:r w:rsidR="00B2743A">
        <w:t xml:space="preserve">each of </w:t>
      </w:r>
      <w:r>
        <w:t xml:space="preserve">the following </w:t>
      </w:r>
      <w:r w:rsidR="00B2743A">
        <w:t>equations</w:t>
      </w:r>
      <w:r>
        <w:t xml:space="preserve"> from the graph of </w:t>
      </w:r>
      <w:r w:rsidRPr="00FA5C18">
        <w:rPr>
          <w:rStyle w:val="Cmathsexpressions"/>
        </w:rPr>
        <w:t>y = x</w:t>
      </w:r>
      <w:r w:rsidRPr="00FA5C18">
        <w:rPr>
          <w:rStyle w:val="Csuperscript"/>
        </w:rPr>
        <w:t>2</w:t>
      </w:r>
      <w:r w:rsidRPr="007920A4">
        <w:t>.</w:t>
      </w:r>
    </w:p>
    <w:p w14:paraId="73161924" w14:textId="2D8AD7C8" w:rsidR="001631C3" w:rsidRPr="00525E45" w:rsidRDefault="001631C3" w:rsidP="001631C3">
      <w:pPr>
        <w:pStyle w:val="Pquestiontextpartsa"/>
        <w:rPr>
          <w:rStyle w:val="Cmathsexpressions"/>
        </w:rPr>
      </w:pPr>
      <w:r w:rsidRPr="00F86633">
        <w:rPr>
          <w:rStyle w:val="Cquestionpartlabelbold"/>
        </w:rPr>
        <w:t>(a)</w:t>
      </w:r>
      <w:r w:rsidR="002A3EC6">
        <w:tab/>
      </w:r>
      <w:r w:rsidRPr="00525E45">
        <w:rPr>
          <w:rStyle w:val="Cmathsexpressions"/>
        </w:rPr>
        <w:t xml:space="preserve">y = </w:t>
      </w:r>
      <w:r w:rsidRPr="004337F1">
        <w:t>(</w:t>
      </w:r>
      <w:r w:rsidRPr="00525E45">
        <w:rPr>
          <w:rStyle w:val="Cmathsexpressions"/>
        </w:rPr>
        <w:t xml:space="preserve">x </w:t>
      </w:r>
      <w:r w:rsidRPr="004337F1">
        <w:t>+ 4)</w:t>
      </w:r>
      <w:r w:rsidRPr="00525E45">
        <w:rPr>
          <w:rStyle w:val="Csuperscript"/>
        </w:rPr>
        <w:t>2</w:t>
      </w:r>
      <w:r w:rsidRPr="004337F1">
        <w:t xml:space="preserve"> – 3</w:t>
      </w:r>
    </w:p>
    <w:p w14:paraId="5CDD20AC" w14:textId="77777777" w:rsidR="002A3EC6" w:rsidRDefault="002A3EC6" w:rsidP="001631C3">
      <w:pPr>
        <w:pStyle w:val="Pquestiontextpartsa"/>
        <w:rPr>
          <w:rStyle w:val="Cquestionpartlabelbold"/>
        </w:rPr>
      </w:pPr>
    </w:p>
    <w:p w14:paraId="2A3B4F03" w14:textId="77777777" w:rsidR="002A3EC6" w:rsidRDefault="002A3EC6" w:rsidP="001631C3">
      <w:pPr>
        <w:pStyle w:val="Pquestiontextpartsa"/>
        <w:rPr>
          <w:rStyle w:val="Cquestionpartlabelbold"/>
        </w:rPr>
      </w:pPr>
    </w:p>
    <w:p w14:paraId="12451FB4" w14:textId="77777777" w:rsidR="00F530CB" w:rsidRDefault="00F530CB" w:rsidP="001631C3">
      <w:pPr>
        <w:pStyle w:val="Pquestiontextpartsa"/>
        <w:rPr>
          <w:rStyle w:val="Cquestionpartlabelbold"/>
        </w:rPr>
      </w:pPr>
    </w:p>
    <w:p w14:paraId="79499308" w14:textId="77777777" w:rsidR="00F530CB" w:rsidRDefault="00F530CB" w:rsidP="001631C3">
      <w:pPr>
        <w:pStyle w:val="Pquestiontextpartsa"/>
        <w:rPr>
          <w:rStyle w:val="Cquestionpartlabelbold"/>
        </w:rPr>
      </w:pPr>
    </w:p>
    <w:p w14:paraId="31CF78DC" w14:textId="7EA6B791" w:rsidR="001631C3" w:rsidRDefault="001631C3" w:rsidP="001631C3">
      <w:pPr>
        <w:pStyle w:val="Pquestiontextpartsa"/>
      </w:pPr>
      <w:r w:rsidRPr="00F86633">
        <w:rPr>
          <w:rStyle w:val="Cquestionpartlabelbold"/>
        </w:rPr>
        <w:t>(b)</w:t>
      </w:r>
      <w:r w:rsidR="002A3EC6">
        <w:tab/>
      </w:r>
      <w:r w:rsidRPr="00525E45">
        <w:rPr>
          <w:rStyle w:val="Cmathsexpressions"/>
        </w:rPr>
        <w:t>y = -</w:t>
      </w:r>
      <w:r w:rsidRPr="004337F1">
        <w:t>2(</w:t>
      </w:r>
      <w:r w:rsidRPr="00525E45">
        <w:rPr>
          <w:rStyle w:val="Cmathsexpressions"/>
        </w:rPr>
        <w:t xml:space="preserve">x − </w:t>
      </w:r>
      <w:r w:rsidRPr="004337F1">
        <w:t>1)</w:t>
      </w:r>
      <w:r w:rsidRPr="00525E45">
        <w:rPr>
          <w:rStyle w:val="Csuperscript"/>
        </w:rPr>
        <w:t>2</w:t>
      </w:r>
      <w:r w:rsidRPr="00525E45">
        <w:rPr>
          <w:rStyle w:val="Cmathsexpressions"/>
        </w:rPr>
        <w:t xml:space="preserve"> + </w:t>
      </w:r>
      <w:r w:rsidRPr="004337F1">
        <w:t>5</w:t>
      </w:r>
    </w:p>
    <w:p w14:paraId="47AD679D" w14:textId="77777777" w:rsidR="002A3EC6" w:rsidRDefault="002A3EC6" w:rsidP="001631C3">
      <w:pPr>
        <w:pStyle w:val="Pquestiontextpartsa"/>
      </w:pPr>
    </w:p>
    <w:p w14:paraId="009A1BC9" w14:textId="77777777" w:rsidR="002A3EC6" w:rsidRDefault="002A3EC6" w:rsidP="001631C3">
      <w:pPr>
        <w:pStyle w:val="Pquestiontextpartsa"/>
        <w:rPr>
          <w:rStyle w:val="Cmathsexpressions"/>
        </w:rPr>
      </w:pPr>
    </w:p>
    <w:p w14:paraId="169AA174" w14:textId="77777777" w:rsidR="00F530CB" w:rsidRPr="00525E45" w:rsidRDefault="00F530CB" w:rsidP="001631C3">
      <w:pPr>
        <w:pStyle w:val="Pquestiontextpartsa"/>
        <w:rPr>
          <w:rStyle w:val="Cmathsexpressions"/>
        </w:rPr>
      </w:pPr>
    </w:p>
    <w:p w14:paraId="7F5C5048" w14:textId="05CC85B1" w:rsidR="001631C3" w:rsidRDefault="001631C3" w:rsidP="001631C3">
      <w:pPr>
        <w:pStyle w:val="Pquestionheadingsx"/>
      </w:pPr>
      <w:r w:rsidRPr="00DF7F34">
        <w:t xml:space="preserve">Question </w:t>
      </w:r>
      <w:r>
        <w:t>14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 w:rsidR="00B2743A">
        <w:t>5</w:t>
      </w:r>
      <w:r w:rsidRPr="00DF7F34">
        <w:t>]</w:t>
      </w:r>
    </w:p>
    <w:p w14:paraId="5170EB4E" w14:textId="16293BE9" w:rsidR="001631C3" w:rsidRDefault="001631C3" w:rsidP="001631C3">
      <w:pPr>
        <w:pStyle w:val="Pquestiontextmainstem"/>
      </w:pPr>
      <w:r w:rsidRPr="004337F1">
        <w:t xml:space="preserve">A parabola of the form </w:t>
      </w:r>
      <w:r w:rsidRPr="00FA5C18">
        <w:rPr>
          <w:rStyle w:val="Cmathsexpressions"/>
        </w:rPr>
        <w:t>y = ax</w:t>
      </w:r>
      <w:r w:rsidRPr="00FA5C18">
        <w:rPr>
          <w:rStyle w:val="Csuperscript"/>
        </w:rPr>
        <w:t>2</w:t>
      </w:r>
      <w:r w:rsidRPr="00FA5C18">
        <w:rPr>
          <w:rStyle w:val="Cmathsexpressions"/>
        </w:rPr>
        <w:t xml:space="preserve"> + bx + c</w:t>
      </w:r>
      <w:r w:rsidRPr="004337F1">
        <w:t xml:space="preserve"> has </w:t>
      </w:r>
      <w:r w:rsidRPr="00FA5C18">
        <w:rPr>
          <w:rStyle w:val="Cmathsexpressions"/>
        </w:rPr>
        <w:t>x</w:t>
      </w:r>
      <w:r w:rsidRPr="004337F1">
        <w:t xml:space="preserve">-intercepts of (1, 0) and (-4, 0) and a </w:t>
      </w:r>
      <w:r w:rsidRPr="00FA5C18">
        <w:rPr>
          <w:rStyle w:val="Cmathsexpressions"/>
        </w:rPr>
        <w:t>y</w:t>
      </w:r>
      <w:r w:rsidR="00F530CB">
        <w:t>-intercept of</w:t>
      </w:r>
      <w:r w:rsidR="00F530CB">
        <w:br/>
      </w:r>
      <w:r w:rsidRPr="004337F1">
        <w:t>(0, 12).</w:t>
      </w:r>
      <w:r w:rsidR="002A3EC6">
        <w:t xml:space="preserve"> </w:t>
      </w:r>
      <w:r w:rsidRPr="004337F1">
        <w:t xml:space="preserve">Find the values of </w:t>
      </w:r>
      <w:r w:rsidRPr="00FA5C18">
        <w:rPr>
          <w:rStyle w:val="Cmathsexpressions"/>
        </w:rPr>
        <w:t>a</w:t>
      </w:r>
      <w:r w:rsidRPr="004337F1">
        <w:t>,</w:t>
      </w:r>
      <w:r w:rsidRPr="00FA5C18">
        <w:rPr>
          <w:rStyle w:val="Cmathsexpressions"/>
        </w:rPr>
        <w:t xml:space="preserve"> b</w:t>
      </w:r>
      <w:r w:rsidRPr="004337F1">
        <w:t>,</w:t>
      </w:r>
      <w:r w:rsidRPr="00FA5C18">
        <w:rPr>
          <w:rStyle w:val="Cmathsexpressions"/>
        </w:rPr>
        <w:t xml:space="preserve"> c</w:t>
      </w:r>
      <w:r w:rsidRPr="004337F1">
        <w:t>.</w:t>
      </w:r>
    </w:p>
    <w:p w14:paraId="062681A6" w14:textId="77777777" w:rsidR="002A3EC6" w:rsidRDefault="002A3EC6" w:rsidP="001631C3">
      <w:pPr>
        <w:pStyle w:val="Pquestiontextmainstem"/>
      </w:pPr>
    </w:p>
    <w:p w14:paraId="0E486D1D" w14:textId="77777777" w:rsidR="002A3EC6" w:rsidRDefault="002A3EC6" w:rsidP="001631C3">
      <w:pPr>
        <w:pStyle w:val="Pquestiontextmainstem"/>
      </w:pPr>
    </w:p>
    <w:p w14:paraId="46EC25FF" w14:textId="77777777" w:rsidR="00F530CB" w:rsidRDefault="00F530CB" w:rsidP="001631C3">
      <w:pPr>
        <w:pStyle w:val="Pquestiontextmainstem"/>
      </w:pPr>
    </w:p>
    <w:p w14:paraId="6C7A84FF" w14:textId="77777777" w:rsidR="00F530CB" w:rsidRDefault="00F530CB" w:rsidP="001631C3">
      <w:pPr>
        <w:pStyle w:val="Pquestiontextmainstem"/>
      </w:pPr>
    </w:p>
    <w:p w14:paraId="334D10EA" w14:textId="77777777" w:rsidR="00F530CB" w:rsidRDefault="00F530CB" w:rsidP="001631C3">
      <w:pPr>
        <w:pStyle w:val="Pquestiontextmainstem"/>
      </w:pPr>
    </w:p>
    <w:p w14:paraId="2E8EB89A" w14:textId="77777777" w:rsidR="00F530CB" w:rsidRDefault="00F530CB" w:rsidP="001631C3">
      <w:pPr>
        <w:pStyle w:val="Pquestiontextmainstem"/>
      </w:pPr>
    </w:p>
    <w:p w14:paraId="73FFDF35" w14:textId="140A3F44" w:rsidR="001631C3" w:rsidRDefault="001631C3" w:rsidP="001631C3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 w:rsidR="00081E8C">
        <w:t>4</w:t>
      </w:r>
      <w:r w:rsidRPr="00DF7F34">
        <w:t>]</w:t>
      </w:r>
    </w:p>
    <w:p w14:paraId="3A22E638" w14:textId="77777777" w:rsidR="001631C3" w:rsidRDefault="001631C3" w:rsidP="001631C3">
      <w:pPr>
        <w:pStyle w:val="Pquestiontextmainstem"/>
      </w:pPr>
      <w:r w:rsidRPr="004337F1">
        <w:t>Show that 4</w:t>
      </w:r>
      <w:r w:rsidRPr="00FA5C18">
        <w:rPr>
          <w:rStyle w:val="Cmathsexpressions"/>
        </w:rPr>
        <w:t>x</w:t>
      </w:r>
      <w:r w:rsidRPr="004337F1">
        <w:t xml:space="preserve"> – 3 is a factor of 4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2</w:t>
      </w:r>
      <w:r w:rsidRPr="00FA5C18">
        <w:rPr>
          <w:rStyle w:val="Cmathsexpressions"/>
        </w:rPr>
        <w:t xml:space="preserve"> + x – </w:t>
      </w:r>
      <w:r w:rsidRPr="004337F1">
        <w:t>3.</w:t>
      </w:r>
    </w:p>
    <w:p w14:paraId="79B67D42" w14:textId="77777777" w:rsidR="002A3EC6" w:rsidRDefault="002A3EC6" w:rsidP="001631C3">
      <w:pPr>
        <w:pStyle w:val="Pquestiontextmainstem"/>
      </w:pPr>
    </w:p>
    <w:p w14:paraId="68F05592" w14:textId="77777777" w:rsidR="002A3EC6" w:rsidRDefault="002A3EC6" w:rsidP="001631C3">
      <w:pPr>
        <w:pStyle w:val="Pquestiontextmainstem"/>
      </w:pPr>
    </w:p>
    <w:p w14:paraId="344CAC62" w14:textId="77777777" w:rsidR="00F530CB" w:rsidRDefault="00F530CB" w:rsidP="001631C3">
      <w:pPr>
        <w:pStyle w:val="Pquestiontextmainstem"/>
      </w:pPr>
    </w:p>
    <w:p w14:paraId="7C7E0D88" w14:textId="77777777" w:rsidR="00F530CB" w:rsidRDefault="00F530CB" w:rsidP="001631C3">
      <w:pPr>
        <w:pStyle w:val="Pquestiontextmainstem"/>
      </w:pPr>
    </w:p>
    <w:p w14:paraId="0ADA03C2" w14:textId="77777777" w:rsidR="00F530CB" w:rsidRDefault="00F530CB" w:rsidP="001631C3">
      <w:pPr>
        <w:pStyle w:val="Pquestiontextmainstem"/>
      </w:pPr>
    </w:p>
    <w:p w14:paraId="67E6D6D2" w14:textId="77777777" w:rsidR="001631C3" w:rsidRDefault="001631C3" w:rsidP="001631C3">
      <w:pPr>
        <w:pStyle w:val="Pquestionheadingsx"/>
      </w:pPr>
      <w:r w:rsidRPr="00DF7F34">
        <w:t xml:space="preserve">Question </w:t>
      </w:r>
      <w:r>
        <w:t>16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3</w:t>
      </w:r>
      <w:r w:rsidRPr="00DF7F34">
        <w:t>]</w:t>
      </w:r>
    </w:p>
    <w:p w14:paraId="1DCC2662" w14:textId="77777777" w:rsidR="001631C3" w:rsidRDefault="001631C3" w:rsidP="001631C3">
      <w:pPr>
        <w:pStyle w:val="Pquestiontextmainstem"/>
      </w:pPr>
      <w:r w:rsidRPr="004337F1">
        <w:t>Write a non-monic polynomial that has four terms, degree 5 and a negative leading term.</w:t>
      </w:r>
    </w:p>
    <w:p w14:paraId="670FA0F9" w14:textId="77777777" w:rsidR="002A3EC6" w:rsidRDefault="002A3EC6" w:rsidP="001631C3">
      <w:pPr>
        <w:pStyle w:val="Pquestiontextmainstem"/>
      </w:pPr>
    </w:p>
    <w:p w14:paraId="5D9F4F9D" w14:textId="77777777" w:rsidR="002A3EC6" w:rsidRDefault="002A3EC6" w:rsidP="001631C3">
      <w:pPr>
        <w:pStyle w:val="Pquestiontextmainstem"/>
      </w:pPr>
    </w:p>
    <w:p w14:paraId="68CEEBF0" w14:textId="77777777" w:rsidR="00F530CB" w:rsidRDefault="00F530CB" w:rsidP="001631C3">
      <w:pPr>
        <w:pStyle w:val="Pquestiontextmainstem"/>
      </w:pPr>
    </w:p>
    <w:p w14:paraId="653E3472" w14:textId="77777777" w:rsidR="00F530CB" w:rsidRDefault="00F530CB" w:rsidP="001631C3">
      <w:pPr>
        <w:pStyle w:val="Pquestiontextmainstem"/>
      </w:pPr>
    </w:p>
    <w:p w14:paraId="1E6EE696" w14:textId="77777777" w:rsidR="00F530CB" w:rsidRDefault="00F530CB" w:rsidP="001631C3">
      <w:pPr>
        <w:pStyle w:val="Pquestiontextmainstem"/>
      </w:pPr>
    </w:p>
    <w:p w14:paraId="1F90D4EC" w14:textId="77777777" w:rsidR="00F530CB" w:rsidRDefault="00F530CB" w:rsidP="001631C3">
      <w:pPr>
        <w:pStyle w:val="Pquestiontextmainstem"/>
      </w:pPr>
    </w:p>
    <w:p w14:paraId="3BE94D40" w14:textId="172B596E" w:rsidR="001631C3" w:rsidRDefault="001631C3" w:rsidP="001631C3">
      <w:pPr>
        <w:pStyle w:val="Pquestionheadingsx"/>
      </w:pPr>
      <w:r w:rsidRPr="00DF7F34">
        <w:lastRenderedPageBreak/>
        <w:t xml:space="preserve">Question </w:t>
      </w:r>
      <w:r>
        <w:t>17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 w:rsidR="003A3913">
        <w:t>5</w:t>
      </w:r>
      <w:r w:rsidRPr="00DF7F34">
        <w:t>]</w:t>
      </w:r>
    </w:p>
    <w:p w14:paraId="00456D51" w14:textId="77777777" w:rsidR="001631C3" w:rsidRDefault="001631C3" w:rsidP="001631C3">
      <w:pPr>
        <w:pStyle w:val="Pquestiontextmainstem"/>
      </w:pPr>
      <w:r w:rsidRPr="004337F1">
        <w:t xml:space="preserve">The cubic that is described by the equation </w:t>
      </w:r>
      <w:r w:rsidRPr="00FA5C18">
        <w:rPr>
          <w:rStyle w:val="Cmathsexpressions"/>
        </w:rPr>
        <w:t>y = ax</w:t>
      </w:r>
      <w:r w:rsidRPr="00FA5C18">
        <w:rPr>
          <w:rStyle w:val="Csuperscript"/>
        </w:rPr>
        <w:t>3</w:t>
      </w:r>
      <w:r w:rsidRPr="004337F1">
        <w:t xml:space="preserve"> + </w:t>
      </w:r>
      <w:r w:rsidRPr="00FA5C18">
        <w:rPr>
          <w:rStyle w:val="Cmathsexpressions"/>
        </w:rPr>
        <w:t>bx</w:t>
      </w:r>
      <w:r w:rsidRPr="00FA5C18">
        <w:rPr>
          <w:rStyle w:val="Csuperscript"/>
        </w:rPr>
        <w:t>2</w:t>
      </w:r>
      <w:r w:rsidRPr="004337F1">
        <w:t xml:space="preserve"> + </w:t>
      </w:r>
      <w:r w:rsidRPr="00FA5C18">
        <w:rPr>
          <w:rStyle w:val="Cmathsexpressions"/>
        </w:rPr>
        <w:t>cx</w:t>
      </w:r>
      <w:r w:rsidRPr="004337F1">
        <w:t xml:space="preserve"> + </w:t>
      </w:r>
      <w:r w:rsidRPr="00FA5C18">
        <w:rPr>
          <w:rStyle w:val="Cmathsexpressions"/>
        </w:rPr>
        <w:t xml:space="preserve">d </w:t>
      </w:r>
      <w:r w:rsidRPr="004337F1">
        <w:t>has a point of inflection at  (-2, -3) and passes through the point (-3, -5).</w:t>
      </w:r>
      <w:r>
        <w:t xml:space="preserve"> </w:t>
      </w:r>
      <w:r w:rsidRPr="004337F1">
        <w:t xml:space="preserve">Calculate the values of </w:t>
      </w:r>
      <w:r w:rsidRPr="00FA5C18">
        <w:rPr>
          <w:rStyle w:val="Cmathsexpressions"/>
        </w:rPr>
        <w:t>a, b</w:t>
      </w:r>
      <w:r w:rsidRPr="004337F1">
        <w:t xml:space="preserve">, </w:t>
      </w:r>
      <w:r w:rsidRPr="00FA5C18">
        <w:rPr>
          <w:rStyle w:val="Cmathsexpressions"/>
        </w:rPr>
        <w:t>c</w:t>
      </w:r>
      <w:r w:rsidRPr="004337F1">
        <w:t xml:space="preserve"> and </w:t>
      </w:r>
      <w:r w:rsidRPr="00FA5C18">
        <w:rPr>
          <w:rStyle w:val="Cmathsexpressions"/>
        </w:rPr>
        <w:t>d</w:t>
      </w:r>
      <w:r w:rsidRPr="004337F1">
        <w:t>.</w:t>
      </w:r>
    </w:p>
    <w:p w14:paraId="43BE2E19" w14:textId="77777777" w:rsidR="002A3EC6" w:rsidRDefault="002A3EC6" w:rsidP="001631C3">
      <w:pPr>
        <w:pStyle w:val="Pquestiontextmainstem"/>
      </w:pPr>
    </w:p>
    <w:p w14:paraId="71FB5CC8" w14:textId="77777777" w:rsidR="002A3EC6" w:rsidRDefault="002A3EC6" w:rsidP="001631C3">
      <w:pPr>
        <w:pStyle w:val="Pquestiontextmainstem"/>
      </w:pPr>
    </w:p>
    <w:p w14:paraId="00DDF830" w14:textId="77777777" w:rsidR="00F530CB" w:rsidRDefault="00F530CB" w:rsidP="001631C3">
      <w:pPr>
        <w:pStyle w:val="Pquestiontextmainstem"/>
      </w:pPr>
    </w:p>
    <w:p w14:paraId="5E86FAF7" w14:textId="77777777" w:rsidR="00F530CB" w:rsidRDefault="00F530CB" w:rsidP="001631C3">
      <w:pPr>
        <w:pStyle w:val="Pquestiontextmainstem"/>
      </w:pPr>
    </w:p>
    <w:p w14:paraId="7B56B20A" w14:textId="77777777" w:rsidR="00F530CB" w:rsidRDefault="00F530CB" w:rsidP="001631C3">
      <w:pPr>
        <w:pStyle w:val="Pquestiontextmainstem"/>
      </w:pPr>
    </w:p>
    <w:p w14:paraId="47F92CE8" w14:textId="77777777" w:rsidR="00F530CB" w:rsidRDefault="00F530CB" w:rsidP="001631C3">
      <w:pPr>
        <w:pStyle w:val="Pquestiontextmainstem"/>
      </w:pPr>
    </w:p>
    <w:p w14:paraId="3D3CA31D" w14:textId="77777777" w:rsidR="00F530CB" w:rsidRDefault="00F530CB" w:rsidP="001631C3">
      <w:pPr>
        <w:pStyle w:val="Pquestiontextmainstem"/>
      </w:pPr>
    </w:p>
    <w:p w14:paraId="5A4A596A" w14:textId="77777777" w:rsidR="00F530CB" w:rsidRDefault="00F530CB" w:rsidP="001631C3">
      <w:pPr>
        <w:pStyle w:val="Pquestiontextmainstem"/>
      </w:pPr>
    </w:p>
    <w:p w14:paraId="027F6078" w14:textId="65946A25" w:rsidR="001631C3" w:rsidRDefault="001631C3" w:rsidP="001631C3">
      <w:pPr>
        <w:pStyle w:val="Pquestionheadingsx"/>
      </w:pPr>
      <w:r w:rsidRPr="00DF7F34">
        <w:t xml:space="preserve">Question </w:t>
      </w:r>
      <w:r>
        <w:t>18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 w:rsidR="003A3913">
        <w:t>4</w:t>
      </w:r>
      <w:r w:rsidRPr="00DF7F34">
        <w:t>]</w:t>
      </w:r>
    </w:p>
    <w:p w14:paraId="6BA49D3B" w14:textId="77777777" w:rsidR="001631C3" w:rsidRDefault="001631C3" w:rsidP="001631C3">
      <w:pPr>
        <w:pStyle w:val="Pquestiontextmainstem"/>
      </w:pPr>
      <w:r w:rsidRPr="004337F1">
        <w:t>Use the factor theorem to factorise 2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3</w:t>
      </w:r>
      <w:r w:rsidRPr="004337F1">
        <w:t xml:space="preserve"> + 3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2</w:t>
      </w:r>
      <w:r w:rsidRPr="004337F1">
        <w:t xml:space="preserve"> –</w:t>
      </w:r>
      <w:r>
        <w:t xml:space="preserve"> </w:t>
      </w:r>
      <w:r w:rsidRPr="004337F1">
        <w:t>2</w:t>
      </w:r>
      <w:r w:rsidRPr="00FA5C18">
        <w:rPr>
          <w:rStyle w:val="Cmathsexpressions"/>
        </w:rPr>
        <w:t>x</w:t>
      </w:r>
      <w:r w:rsidRPr="004337F1">
        <w:t xml:space="preserve"> – 3. </w:t>
      </w:r>
    </w:p>
    <w:p w14:paraId="53234D7B" w14:textId="77777777" w:rsidR="002A3EC6" w:rsidRDefault="002A3EC6" w:rsidP="001631C3">
      <w:pPr>
        <w:pStyle w:val="Pquestiontextmainstem"/>
      </w:pPr>
    </w:p>
    <w:p w14:paraId="0C604606" w14:textId="77777777" w:rsidR="002A3EC6" w:rsidRDefault="002A3EC6" w:rsidP="001631C3">
      <w:pPr>
        <w:pStyle w:val="Pquestiontextmainstem"/>
      </w:pPr>
    </w:p>
    <w:p w14:paraId="71551517" w14:textId="77777777" w:rsidR="00F530CB" w:rsidRDefault="00F530CB" w:rsidP="001631C3">
      <w:pPr>
        <w:pStyle w:val="Pquestiontextmainstem"/>
      </w:pPr>
    </w:p>
    <w:p w14:paraId="68170E89" w14:textId="77777777" w:rsidR="00F530CB" w:rsidRDefault="00F530CB" w:rsidP="001631C3">
      <w:pPr>
        <w:pStyle w:val="Pquestiontextmainstem"/>
      </w:pPr>
    </w:p>
    <w:p w14:paraId="57958F49" w14:textId="77777777" w:rsidR="00F530CB" w:rsidRDefault="00F530CB" w:rsidP="001631C3">
      <w:pPr>
        <w:pStyle w:val="Pquestiontextmainstem"/>
      </w:pPr>
    </w:p>
    <w:p w14:paraId="1FA6C47B" w14:textId="77777777" w:rsidR="00F530CB" w:rsidRDefault="00F530CB" w:rsidP="001631C3">
      <w:pPr>
        <w:pStyle w:val="Pquestiontextmainstem"/>
      </w:pPr>
    </w:p>
    <w:p w14:paraId="5BCC57CE" w14:textId="77777777" w:rsidR="00F530CB" w:rsidRDefault="00F530CB" w:rsidP="001631C3">
      <w:pPr>
        <w:pStyle w:val="Pquestiontextmainstem"/>
      </w:pPr>
    </w:p>
    <w:p w14:paraId="495171B9" w14:textId="77777777" w:rsidR="00F530CB" w:rsidRDefault="00F530CB" w:rsidP="001631C3">
      <w:pPr>
        <w:pStyle w:val="Pquestiontextmainstem"/>
      </w:pPr>
    </w:p>
    <w:p w14:paraId="548491A9" w14:textId="77777777" w:rsidR="00F530CB" w:rsidRDefault="00F530CB" w:rsidP="001631C3">
      <w:pPr>
        <w:pStyle w:val="Pquestiontextmainstem"/>
      </w:pPr>
    </w:p>
    <w:p w14:paraId="17693570" w14:textId="77777777" w:rsidR="00F530CB" w:rsidRDefault="00F530CB" w:rsidP="001631C3">
      <w:pPr>
        <w:pStyle w:val="Pquestiontextmainstem"/>
      </w:pPr>
    </w:p>
    <w:p w14:paraId="3A33D331" w14:textId="77777777" w:rsidR="00F530CB" w:rsidRDefault="00F530CB" w:rsidP="001631C3">
      <w:pPr>
        <w:pStyle w:val="Pquestiontextmainstem"/>
      </w:pPr>
    </w:p>
    <w:p w14:paraId="7139DFE8" w14:textId="77777777" w:rsidR="00F530CB" w:rsidRDefault="00F530CB" w:rsidP="001631C3">
      <w:pPr>
        <w:pStyle w:val="Pquestiontextmainstem"/>
      </w:pPr>
    </w:p>
    <w:p w14:paraId="7CD4D6DC" w14:textId="77777777" w:rsidR="00F530CB" w:rsidRDefault="00F530CB" w:rsidP="001631C3">
      <w:pPr>
        <w:pStyle w:val="Pquestiontextmainstem"/>
      </w:pPr>
    </w:p>
    <w:p w14:paraId="0C43A74B" w14:textId="77777777" w:rsidR="00F530CB" w:rsidRDefault="00F530CB" w:rsidP="001631C3">
      <w:pPr>
        <w:pStyle w:val="Pquestiontextmainstem"/>
      </w:pPr>
    </w:p>
    <w:p w14:paraId="2530CD25" w14:textId="1AC90A91" w:rsidR="001631C3" w:rsidRDefault="001631C3" w:rsidP="001631C3">
      <w:pPr>
        <w:pStyle w:val="Pquestionheadingsx"/>
      </w:pPr>
      <w:r w:rsidRPr="00DF7F34">
        <w:t xml:space="preserve">Question </w:t>
      </w:r>
      <w:r>
        <w:t>19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 w:rsidR="003A3913">
        <w:t>3</w:t>
      </w:r>
      <w:r w:rsidRPr="00DF7F34">
        <w:t>]</w:t>
      </w:r>
    </w:p>
    <w:p w14:paraId="5C3ACDA5" w14:textId="77777777" w:rsidR="001631C3" w:rsidRDefault="001631C3" w:rsidP="001631C3">
      <w:pPr>
        <w:pStyle w:val="Pquestiontextmainstem"/>
      </w:pPr>
      <w:r w:rsidRPr="004337F1">
        <w:t>Write 2</w:t>
      </w:r>
      <w:r w:rsidRPr="00FA5C18">
        <w:rPr>
          <w:rStyle w:val="Cmathsexpressions"/>
        </w:rPr>
        <w:t>a</w:t>
      </w:r>
      <w:r w:rsidRPr="004337F1">
        <w:t>(</w:t>
      </w:r>
      <w:r w:rsidRPr="00FA5C18">
        <w:rPr>
          <w:rStyle w:val="Cmathsexpressions"/>
        </w:rPr>
        <w:t>x</w:t>
      </w:r>
      <w:r w:rsidRPr="004337F1">
        <w:t xml:space="preserve">) × </w:t>
      </w:r>
      <w:r w:rsidRPr="00FA5C18">
        <w:rPr>
          <w:rStyle w:val="Cmathsexpressions"/>
        </w:rPr>
        <w:t>b</w:t>
      </w:r>
      <w:r w:rsidRPr="004337F1">
        <w:t>(</w:t>
      </w:r>
      <w:r w:rsidRPr="00FA5C18">
        <w:rPr>
          <w:rStyle w:val="Cmathsexpressions"/>
        </w:rPr>
        <w:t>x</w:t>
      </w:r>
      <w:r w:rsidRPr="004337F1">
        <w:t xml:space="preserve">) − </w:t>
      </w:r>
      <w:r w:rsidRPr="00FA5C18">
        <w:rPr>
          <w:rStyle w:val="Cmathsexpressions"/>
        </w:rPr>
        <w:t>c</w:t>
      </w:r>
      <w:r w:rsidRPr="004337F1">
        <w:t>(</w:t>
      </w:r>
      <w:r w:rsidRPr="00FA5C18">
        <w:rPr>
          <w:rStyle w:val="Cmathsexpressions"/>
        </w:rPr>
        <w:t>x)</w:t>
      </w:r>
      <w:r w:rsidRPr="004337F1">
        <w:t xml:space="preserve"> in simplest form if </w:t>
      </w:r>
      <w:r w:rsidRPr="00FA5C18">
        <w:rPr>
          <w:rStyle w:val="Cmathsexpressions"/>
        </w:rPr>
        <w:t>a</w:t>
      </w:r>
      <w:r w:rsidRPr="004337F1">
        <w:t>(</w:t>
      </w:r>
      <w:r w:rsidRPr="00FA5C18">
        <w:rPr>
          <w:rStyle w:val="Cmathsexpressions"/>
        </w:rPr>
        <w:t>x</w:t>
      </w:r>
      <w:r w:rsidRPr="004337F1">
        <w:t>) = 2</w:t>
      </w:r>
      <w:r w:rsidRPr="00FA5C18">
        <w:rPr>
          <w:rStyle w:val="Cmathsexpressions"/>
        </w:rPr>
        <w:t xml:space="preserve">x – </w:t>
      </w:r>
      <w:r w:rsidRPr="004337F1">
        <w:t>3</w:t>
      </w:r>
      <w:r w:rsidRPr="00FA5C18">
        <w:rPr>
          <w:rStyle w:val="Cmathsexpressions"/>
        </w:rPr>
        <w:t>, b</w:t>
      </w:r>
      <w:r w:rsidRPr="004337F1">
        <w:t>(</w:t>
      </w:r>
      <w:r w:rsidRPr="00FA5C18">
        <w:rPr>
          <w:rStyle w:val="Cmathsexpressions"/>
        </w:rPr>
        <w:t>x</w:t>
      </w:r>
      <w:r w:rsidRPr="004337F1">
        <w:t>) = 5</w:t>
      </w:r>
      <w:r w:rsidRPr="00FA5C18">
        <w:rPr>
          <w:rStyle w:val="Cmathsexpressions"/>
        </w:rPr>
        <w:t xml:space="preserve"> – </w:t>
      </w:r>
      <w:r w:rsidRPr="004337F1">
        <w:t>2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2</w:t>
      </w:r>
      <w:r w:rsidRPr="004337F1">
        <w:t xml:space="preserve"> and </w:t>
      </w:r>
      <w:r w:rsidRPr="00FA5C18">
        <w:rPr>
          <w:rStyle w:val="Cmathsexpressions"/>
        </w:rPr>
        <w:t>c</w:t>
      </w:r>
      <w:r w:rsidRPr="00C52D55">
        <w:t>(</w:t>
      </w:r>
      <w:r w:rsidRPr="00FA5C18">
        <w:rPr>
          <w:rStyle w:val="Cmathsexpressions"/>
        </w:rPr>
        <w:t>x</w:t>
      </w:r>
      <w:r w:rsidRPr="004337F1">
        <w:t>) =</w:t>
      </w:r>
      <w:r w:rsidRPr="00FA5C18">
        <w:rPr>
          <w:rStyle w:val="Cmathsexpressions"/>
        </w:rPr>
        <w:t xml:space="preserve"> </w:t>
      </w:r>
      <w:r w:rsidRPr="004337F1">
        <w:t>3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3</w:t>
      </w:r>
      <w:r w:rsidRPr="004337F1">
        <w:t>+ 5</w:t>
      </w:r>
      <w:r w:rsidRPr="00FA5C18">
        <w:rPr>
          <w:rStyle w:val="Cmathsexpressions"/>
        </w:rPr>
        <w:t>x</w:t>
      </w:r>
      <w:r w:rsidRPr="004337F1">
        <w:t xml:space="preserve"> – 4.</w:t>
      </w:r>
    </w:p>
    <w:p w14:paraId="646AFB97" w14:textId="77777777" w:rsidR="002A3EC6" w:rsidRDefault="002A3EC6" w:rsidP="001631C3">
      <w:pPr>
        <w:pStyle w:val="Pquestiontextmainstem"/>
      </w:pPr>
    </w:p>
    <w:p w14:paraId="7742BE86" w14:textId="77777777" w:rsidR="002A3EC6" w:rsidRDefault="002A3EC6" w:rsidP="001631C3">
      <w:pPr>
        <w:pStyle w:val="Pquestiontextmainstem"/>
      </w:pPr>
    </w:p>
    <w:p w14:paraId="1A7594FB" w14:textId="77777777" w:rsidR="00F530CB" w:rsidRDefault="00F530CB" w:rsidP="001631C3">
      <w:pPr>
        <w:pStyle w:val="Pquestiontextmainstem"/>
      </w:pPr>
    </w:p>
    <w:p w14:paraId="2BE12585" w14:textId="77777777" w:rsidR="00F530CB" w:rsidRDefault="00F530CB" w:rsidP="001631C3">
      <w:pPr>
        <w:pStyle w:val="Pquestiontextmainstem"/>
      </w:pPr>
    </w:p>
    <w:p w14:paraId="77692BF7" w14:textId="77777777" w:rsidR="00F530CB" w:rsidRDefault="00F530CB" w:rsidP="001631C3">
      <w:pPr>
        <w:pStyle w:val="Pquestiontextmainstem"/>
      </w:pPr>
    </w:p>
    <w:p w14:paraId="544FB0B4" w14:textId="77777777" w:rsidR="00F530CB" w:rsidRDefault="00F530CB" w:rsidP="001631C3">
      <w:pPr>
        <w:pStyle w:val="Pquestiontextmainstem"/>
      </w:pPr>
    </w:p>
    <w:p w14:paraId="18C89BF8" w14:textId="77777777" w:rsidR="00F530CB" w:rsidRDefault="00F530CB" w:rsidP="001631C3">
      <w:pPr>
        <w:pStyle w:val="Pquestiontextmainstem"/>
      </w:pPr>
    </w:p>
    <w:p w14:paraId="631428AC" w14:textId="77777777" w:rsidR="00F530CB" w:rsidRDefault="00F530CB" w:rsidP="001631C3">
      <w:pPr>
        <w:pStyle w:val="Pquestiontextmainstem"/>
      </w:pPr>
    </w:p>
    <w:p w14:paraId="56F01E8A" w14:textId="7CBBFE7E" w:rsidR="001631C3" w:rsidRDefault="001631C3" w:rsidP="001631C3">
      <w:pPr>
        <w:pStyle w:val="Pquestionheadingsx"/>
      </w:pPr>
      <w:r w:rsidRPr="00DF7F34">
        <w:lastRenderedPageBreak/>
        <w:t xml:space="preserve">Question </w:t>
      </w:r>
      <w:r>
        <w:t>20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 w:rsidR="003A3913">
        <w:t>3</w:t>
      </w:r>
      <w:r w:rsidRPr="00DF7F34">
        <w:t>]</w:t>
      </w:r>
    </w:p>
    <w:p w14:paraId="54D067AD" w14:textId="41F15799" w:rsidR="001631C3" w:rsidRDefault="001631C3" w:rsidP="001631C3">
      <w:pPr>
        <w:pStyle w:val="Pquestiontextpartsa"/>
      </w:pPr>
      <w:r w:rsidRPr="00F86633">
        <w:rPr>
          <w:rStyle w:val="Cquestionpartlabelbold"/>
        </w:rPr>
        <w:t>(a)</w:t>
      </w:r>
      <w:r w:rsidR="002A3EC6">
        <w:tab/>
      </w:r>
      <w:r w:rsidRPr="004337F1">
        <w:t>Use long division to find the quotient and remainder for (4</w:t>
      </w:r>
      <w:r w:rsidRPr="00525E45">
        <w:rPr>
          <w:rStyle w:val="Cmathsexpressions"/>
        </w:rPr>
        <w:t>x</w:t>
      </w:r>
      <w:r w:rsidRPr="00525E45">
        <w:rPr>
          <w:rStyle w:val="Csuperscript"/>
        </w:rPr>
        <w:t>3</w:t>
      </w:r>
      <w:r w:rsidRPr="004337F1">
        <w:t xml:space="preserve"> – 3</w:t>
      </w:r>
      <w:r w:rsidRPr="00525E45">
        <w:rPr>
          <w:rStyle w:val="Cmathsexpressions"/>
        </w:rPr>
        <w:t>x</w:t>
      </w:r>
      <w:r w:rsidRPr="004337F1">
        <w:t xml:space="preserve"> + 4) ÷ (2</w:t>
      </w:r>
      <w:r w:rsidRPr="00525E45">
        <w:rPr>
          <w:rStyle w:val="Cmathsexpressions"/>
        </w:rPr>
        <w:t>x</w:t>
      </w:r>
      <w:r>
        <w:t xml:space="preserve"> + 1)</w:t>
      </w:r>
    </w:p>
    <w:p w14:paraId="5693FF62" w14:textId="77777777" w:rsidR="002A3EC6" w:rsidRDefault="002A3EC6" w:rsidP="001631C3">
      <w:pPr>
        <w:pStyle w:val="Pquestiontextpartsa"/>
      </w:pPr>
    </w:p>
    <w:p w14:paraId="103AD91D" w14:textId="77777777" w:rsidR="00F530CB" w:rsidRDefault="00F530CB" w:rsidP="001631C3">
      <w:pPr>
        <w:pStyle w:val="Pquestiontextpartsa"/>
      </w:pPr>
    </w:p>
    <w:p w14:paraId="3CA7DA58" w14:textId="77777777" w:rsidR="00F530CB" w:rsidRDefault="00F530CB" w:rsidP="001631C3">
      <w:pPr>
        <w:pStyle w:val="Pquestiontextpartsa"/>
      </w:pPr>
    </w:p>
    <w:p w14:paraId="0E702D46" w14:textId="77777777" w:rsidR="00F530CB" w:rsidRDefault="00F530CB" w:rsidP="001631C3">
      <w:pPr>
        <w:pStyle w:val="Pquestiontextpartsa"/>
      </w:pPr>
    </w:p>
    <w:p w14:paraId="00859EF7" w14:textId="77777777" w:rsidR="00F530CB" w:rsidRDefault="00F530CB" w:rsidP="001631C3">
      <w:pPr>
        <w:pStyle w:val="Pquestiontextpartsa"/>
      </w:pPr>
    </w:p>
    <w:p w14:paraId="2130169D" w14:textId="77777777" w:rsidR="00F530CB" w:rsidRDefault="00F530CB" w:rsidP="001631C3">
      <w:pPr>
        <w:pStyle w:val="Pquestiontextpartsa"/>
      </w:pPr>
    </w:p>
    <w:p w14:paraId="4CE0574F" w14:textId="77777777" w:rsidR="00F530CB" w:rsidRDefault="00F530CB" w:rsidP="001631C3">
      <w:pPr>
        <w:pStyle w:val="Pquestiontextpartsa"/>
      </w:pPr>
    </w:p>
    <w:p w14:paraId="011BDFFB" w14:textId="77777777" w:rsidR="00F530CB" w:rsidRDefault="00F530CB" w:rsidP="001631C3">
      <w:pPr>
        <w:pStyle w:val="Pquestiontextpartsa"/>
      </w:pPr>
    </w:p>
    <w:p w14:paraId="256C5FA6" w14:textId="77777777" w:rsidR="00F530CB" w:rsidRDefault="00F530CB" w:rsidP="001631C3">
      <w:pPr>
        <w:pStyle w:val="Pquestiontextpartsa"/>
      </w:pPr>
    </w:p>
    <w:p w14:paraId="499E3760" w14:textId="77777777" w:rsidR="00F530CB" w:rsidRDefault="00F530CB" w:rsidP="001631C3">
      <w:pPr>
        <w:pStyle w:val="Pquestiontextpartsa"/>
      </w:pPr>
    </w:p>
    <w:p w14:paraId="55BF3B92" w14:textId="77777777" w:rsidR="00F530CB" w:rsidRDefault="00F530CB" w:rsidP="001631C3">
      <w:pPr>
        <w:pStyle w:val="Pquestiontextpartsa"/>
      </w:pPr>
    </w:p>
    <w:p w14:paraId="06B9313D" w14:textId="77777777" w:rsidR="002A3EC6" w:rsidRDefault="002A3EC6" w:rsidP="001631C3">
      <w:pPr>
        <w:pStyle w:val="Pquestiontextpartsa"/>
      </w:pPr>
    </w:p>
    <w:p w14:paraId="5A2645FE" w14:textId="467A3E47" w:rsidR="001631C3" w:rsidRDefault="001631C3" w:rsidP="001631C3">
      <w:pPr>
        <w:pStyle w:val="Pquestiontextpartsa"/>
      </w:pPr>
      <w:r w:rsidRPr="00F86633">
        <w:rPr>
          <w:rStyle w:val="Cquestionpartlabelbold"/>
        </w:rPr>
        <w:t>(b)</w:t>
      </w:r>
      <w:r w:rsidR="002A3EC6">
        <w:tab/>
      </w:r>
      <w:r w:rsidRPr="004337F1">
        <w:t>Use your answer to express</w:t>
      </w:r>
      <w:r w:rsidRPr="00525E45">
        <w:rPr>
          <w:rStyle w:val="Cmathsexpressions"/>
        </w:rPr>
        <w:t xml:space="preserve"> P</w:t>
      </w:r>
      <w:r w:rsidRPr="004337F1">
        <w:t>(</w:t>
      </w:r>
      <w:r w:rsidRPr="00525E45">
        <w:rPr>
          <w:rStyle w:val="Cmathsexpressions"/>
        </w:rPr>
        <w:t>x</w:t>
      </w:r>
      <w:r w:rsidRPr="004337F1">
        <w:t>) = 4</w:t>
      </w:r>
      <w:r w:rsidRPr="00525E45">
        <w:rPr>
          <w:rStyle w:val="Cmathsexpressions"/>
        </w:rPr>
        <w:t>x</w:t>
      </w:r>
      <w:r w:rsidRPr="00525E45">
        <w:rPr>
          <w:rStyle w:val="Csuperscript"/>
        </w:rPr>
        <w:t>3</w:t>
      </w:r>
      <w:r w:rsidRPr="004337F1">
        <w:t xml:space="preserve"> – 3</w:t>
      </w:r>
      <w:r w:rsidRPr="00525E45">
        <w:rPr>
          <w:rStyle w:val="Cmathsexpressions"/>
        </w:rPr>
        <w:t>x</w:t>
      </w:r>
      <w:r w:rsidRPr="004337F1">
        <w:t xml:space="preserve"> + 4 in the form </w:t>
      </w:r>
      <w:r w:rsidRPr="00525E45">
        <w:rPr>
          <w:rStyle w:val="Cmathsexpressions"/>
        </w:rPr>
        <w:t>P</w:t>
      </w:r>
      <w:r w:rsidRPr="004337F1">
        <w:t>(</w:t>
      </w:r>
      <w:r w:rsidRPr="00525E45">
        <w:rPr>
          <w:rStyle w:val="Cmathsexpressions"/>
        </w:rPr>
        <w:t>x</w:t>
      </w:r>
      <w:r w:rsidRPr="004337F1">
        <w:t>) = (2</w:t>
      </w:r>
      <w:r w:rsidRPr="00525E45">
        <w:rPr>
          <w:rStyle w:val="Cmathsexpressions"/>
        </w:rPr>
        <w:t>x</w:t>
      </w:r>
      <w:r w:rsidRPr="004337F1">
        <w:t xml:space="preserve"> – 1)</w:t>
      </w:r>
      <w:r w:rsidRPr="00525E45">
        <w:rPr>
          <w:rStyle w:val="Cmathsexpressions"/>
        </w:rPr>
        <w:t>Q</w:t>
      </w:r>
      <w:r w:rsidRPr="004337F1">
        <w:t>(</w:t>
      </w:r>
      <w:r w:rsidRPr="00525E45">
        <w:rPr>
          <w:rStyle w:val="Cmathsexpressions"/>
        </w:rPr>
        <w:t>x</w:t>
      </w:r>
      <w:r w:rsidRPr="004337F1">
        <w:t xml:space="preserve">) + </w:t>
      </w:r>
      <w:r w:rsidRPr="00525E45">
        <w:rPr>
          <w:rStyle w:val="Cmathsexpressions"/>
        </w:rPr>
        <w:t>R</w:t>
      </w:r>
      <w:r w:rsidRPr="004337F1">
        <w:t>(</w:t>
      </w:r>
      <w:r w:rsidRPr="00525E45">
        <w:rPr>
          <w:rStyle w:val="Cmathsexpressions"/>
        </w:rPr>
        <w:t>x</w:t>
      </w:r>
      <w:r w:rsidR="002A3EC6">
        <w:t>).</w:t>
      </w:r>
    </w:p>
    <w:p w14:paraId="12CBCFA2" w14:textId="77777777" w:rsidR="002A3EC6" w:rsidRDefault="002A3EC6" w:rsidP="001631C3">
      <w:pPr>
        <w:pStyle w:val="Pquestiontextpartsa"/>
      </w:pPr>
    </w:p>
    <w:p w14:paraId="2FE9392B" w14:textId="77777777" w:rsidR="002A3EC6" w:rsidRDefault="002A3EC6" w:rsidP="001631C3">
      <w:pPr>
        <w:pStyle w:val="Pquestiontextpartsa"/>
      </w:pPr>
    </w:p>
    <w:p w14:paraId="2682E209" w14:textId="77777777" w:rsidR="00F530CB" w:rsidRDefault="00F530CB" w:rsidP="001631C3">
      <w:pPr>
        <w:pStyle w:val="Pquestiontextpartsa"/>
      </w:pPr>
    </w:p>
    <w:p w14:paraId="0957FB91" w14:textId="77777777" w:rsidR="001631C3" w:rsidRDefault="001631C3" w:rsidP="001631C3">
      <w:pPr>
        <w:pStyle w:val="Pquestionheadingsx"/>
      </w:pPr>
      <w:r w:rsidRPr="00DF7F34">
        <w:t xml:space="preserve">Question </w:t>
      </w:r>
      <w:r>
        <w:t>21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3</w:t>
      </w:r>
      <w:r w:rsidRPr="00DF7F34">
        <w:t>]</w:t>
      </w:r>
    </w:p>
    <w:p w14:paraId="0F5A986F" w14:textId="77777777" w:rsidR="001631C3" w:rsidRDefault="001631C3" w:rsidP="001631C3">
      <w:pPr>
        <w:pStyle w:val="Pquestiontextmainstem"/>
      </w:pPr>
      <w:r w:rsidRPr="004337F1">
        <w:t>Find a non-monic polynomial, P(</w:t>
      </w:r>
      <w:r w:rsidRPr="00FA5C18">
        <w:rPr>
          <w:rStyle w:val="Cmathsexpressions"/>
        </w:rPr>
        <w:t>x</w:t>
      </w:r>
      <w:r w:rsidRPr="004337F1">
        <w:t>), of degree 3 so that P(</w:t>
      </w:r>
      <w:r w:rsidRPr="00FA5C18">
        <w:rPr>
          <w:rStyle w:val="Cmathsexpressions"/>
        </w:rPr>
        <w:t>x</w:t>
      </w:r>
      <w:r w:rsidRPr="004337F1">
        <w:t>) ÷ (2</w:t>
      </w:r>
      <w:r w:rsidRPr="00FA5C18">
        <w:rPr>
          <w:rStyle w:val="Cmathsexpressions"/>
        </w:rPr>
        <w:t xml:space="preserve">x – </w:t>
      </w:r>
      <w:r w:rsidRPr="004337F1">
        <w:t>1) leaves no remainder.</w:t>
      </w:r>
    </w:p>
    <w:p w14:paraId="5AB40893" w14:textId="77777777" w:rsidR="002A3EC6" w:rsidRDefault="002A3EC6" w:rsidP="001631C3">
      <w:pPr>
        <w:pStyle w:val="Pquestiontextmainstem"/>
      </w:pPr>
    </w:p>
    <w:p w14:paraId="47B9E6FD" w14:textId="77777777" w:rsidR="002A3EC6" w:rsidRDefault="002A3EC6" w:rsidP="001631C3">
      <w:pPr>
        <w:pStyle w:val="Pquestiontextmainstem"/>
      </w:pPr>
    </w:p>
    <w:p w14:paraId="06264791" w14:textId="77777777" w:rsidR="00F530CB" w:rsidRDefault="00F530CB" w:rsidP="001631C3">
      <w:pPr>
        <w:pStyle w:val="Pquestiontextmainstem"/>
      </w:pPr>
    </w:p>
    <w:p w14:paraId="21969AFD" w14:textId="77777777" w:rsidR="001631C3" w:rsidRDefault="001631C3" w:rsidP="001631C3">
      <w:pPr>
        <w:pStyle w:val="Pquestionheadingsx"/>
      </w:pPr>
      <w:r w:rsidRPr="00DF7F34">
        <w:t xml:space="preserve">Question </w:t>
      </w:r>
      <w:r>
        <w:t>22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3</w:t>
      </w:r>
      <w:r w:rsidRPr="00DF7F34">
        <w:t>]</w:t>
      </w:r>
    </w:p>
    <w:p w14:paraId="29C4AC63" w14:textId="77777777" w:rsidR="001631C3" w:rsidRDefault="001631C3" w:rsidP="003A3913">
      <w:pPr>
        <w:pStyle w:val="Pquestiontextmainstem"/>
      </w:pPr>
      <w:r w:rsidRPr="004337F1">
        <w:t xml:space="preserve">Find the value of </w:t>
      </w:r>
      <w:r w:rsidRPr="00FA5C18">
        <w:rPr>
          <w:rStyle w:val="Cmathsexpressions"/>
        </w:rPr>
        <w:t>k</w:t>
      </w:r>
      <w:r w:rsidRPr="004337F1">
        <w:t xml:space="preserve"> if (3</w:t>
      </w:r>
      <w:r w:rsidRPr="00FA5C18">
        <w:rPr>
          <w:rStyle w:val="Cmathsexpressions"/>
        </w:rPr>
        <w:t xml:space="preserve">x – </w:t>
      </w:r>
      <w:r w:rsidRPr="004337F1">
        <w:t>2) is a factor of 3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2</w:t>
      </w:r>
      <w:r w:rsidRPr="00FA5C18">
        <w:rPr>
          <w:rStyle w:val="Cmathsexpressions"/>
        </w:rPr>
        <w:t xml:space="preserve"> – kx + </w:t>
      </w:r>
      <w:r w:rsidRPr="004337F1">
        <w:t>6.</w:t>
      </w:r>
    </w:p>
    <w:p w14:paraId="00DE8D44" w14:textId="77777777" w:rsidR="002A3EC6" w:rsidRDefault="002A3EC6" w:rsidP="002A3EC6"/>
    <w:p w14:paraId="74DE0C9E" w14:textId="77777777" w:rsidR="002A3EC6" w:rsidRPr="002A3EC6" w:rsidRDefault="002A3EC6" w:rsidP="002A3EC6"/>
    <w:p w14:paraId="245D4288" w14:textId="77777777" w:rsidR="00F530CB" w:rsidRDefault="00F530CB" w:rsidP="001631C3">
      <w:pPr>
        <w:pStyle w:val="Psectionresults"/>
      </w:pPr>
    </w:p>
    <w:p w14:paraId="0742A191" w14:textId="77777777" w:rsidR="00F530CB" w:rsidRDefault="00F530CB" w:rsidP="001631C3">
      <w:pPr>
        <w:pStyle w:val="Psectionresults"/>
      </w:pPr>
    </w:p>
    <w:p w14:paraId="223CE7B5" w14:textId="77777777" w:rsidR="00F530CB" w:rsidRDefault="00F530CB" w:rsidP="001631C3">
      <w:pPr>
        <w:pStyle w:val="Psectionresults"/>
      </w:pPr>
    </w:p>
    <w:p w14:paraId="1591CECB" w14:textId="77777777" w:rsidR="00F530CB" w:rsidRDefault="00F530CB" w:rsidP="001631C3">
      <w:pPr>
        <w:pStyle w:val="Psectionresults"/>
      </w:pPr>
    </w:p>
    <w:p w14:paraId="15B6F287" w14:textId="77777777" w:rsidR="00F530CB" w:rsidRDefault="00F530CB" w:rsidP="001631C3">
      <w:pPr>
        <w:pStyle w:val="Psectionresults"/>
      </w:pPr>
    </w:p>
    <w:p w14:paraId="79160896" w14:textId="7F8031D1" w:rsidR="001631C3" w:rsidRDefault="00F530CB" w:rsidP="001631C3">
      <w:pPr>
        <w:pStyle w:val="Psectionresults"/>
      </w:pPr>
      <w:r>
        <w:t>Short answer results: ___ / 63</w:t>
      </w:r>
    </w:p>
    <w:p w14:paraId="5D544C4A" w14:textId="77777777" w:rsidR="001631C3" w:rsidRDefault="001631C3" w:rsidP="001631C3">
      <w:pPr>
        <w:pStyle w:val="Psectionheading"/>
      </w:pPr>
      <w:r>
        <w:lastRenderedPageBreak/>
        <w:t>Extended answer section</w:t>
      </w:r>
    </w:p>
    <w:p w14:paraId="05FF9F02" w14:textId="015C0EC0" w:rsidR="001631C3" w:rsidRDefault="001631C3" w:rsidP="001631C3">
      <w:pPr>
        <w:pStyle w:val="Pquestionheadingsx1stafterhead"/>
      </w:pPr>
      <w:r w:rsidRPr="00DF7F34">
        <w:t xml:space="preserve">Question </w:t>
      </w:r>
      <w:r>
        <w:t>23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8.2</w:t>
      </w:r>
      <w:r w:rsidRPr="00DF7F34">
        <w:t>]</w:t>
      </w:r>
    </w:p>
    <w:p w14:paraId="3A83C753" w14:textId="77777777" w:rsidR="001631C3" w:rsidRDefault="001631C3" w:rsidP="001631C3">
      <w:pPr>
        <w:pStyle w:val="Pquestiontextmainstem"/>
      </w:pPr>
      <w:r w:rsidRPr="004337F1">
        <w:t>The shape of the lower edge of the arch of a small bridge is a parabola whose equation is given by</w:t>
      </w:r>
      <w:r>
        <w:br/>
      </w:r>
      <w:r w:rsidRPr="00FA5C18">
        <w:rPr>
          <w:rStyle w:val="Cmathsexpressions"/>
        </w:rPr>
        <w:t xml:space="preserve">y = </w:t>
      </w:r>
      <w:r w:rsidRPr="004337F1">
        <w:t>4 – 0.25(</w:t>
      </w:r>
      <w:r w:rsidRPr="00FA5C18">
        <w:rPr>
          <w:rStyle w:val="Cmathsexpressions"/>
        </w:rPr>
        <w:t>x</w:t>
      </w:r>
      <w:r w:rsidRPr="004337F1">
        <w:t xml:space="preserve"> – 4)</w:t>
      </w:r>
      <w:r w:rsidRPr="00FA5C18">
        <w:rPr>
          <w:rStyle w:val="Csuperscript"/>
        </w:rPr>
        <w:t>2</w:t>
      </w:r>
      <w:r w:rsidRPr="004337F1">
        <w:t>,</w:t>
      </w:r>
      <w:r w:rsidRPr="00FA5C18">
        <w:rPr>
          <w:rStyle w:val="Csuperscript"/>
        </w:rPr>
        <w:t xml:space="preserve"> </w:t>
      </w:r>
      <w:r w:rsidRPr="004337F1">
        <w:t xml:space="preserve">where </w:t>
      </w:r>
      <w:r w:rsidRPr="00FA5C18">
        <w:rPr>
          <w:rStyle w:val="Cmathsexpressions"/>
        </w:rPr>
        <w:t>x</w:t>
      </w:r>
      <w:r w:rsidRPr="004337F1">
        <w:t xml:space="preserve"> </w:t>
      </w:r>
      <w:r>
        <w:t xml:space="preserve">is the horizontal distance (m) from a point on the ground to the left of the bridge and </w:t>
      </w:r>
      <w:r w:rsidRPr="00FA5C18">
        <w:rPr>
          <w:rStyle w:val="Cmathsexpressions"/>
        </w:rPr>
        <w:t>y</w:t>
      </w:r>
      <w:r>
        <w:t xml:space="preserve"> represents the height (m) of the bridge above the ground.</w:t>
      </w:r>
      <w:r>
        <w:br/>
      </w:r>
      <w:r w:rsidRPr="004337F1">
        <w:t>The upper edge of the arch has the same</w:t>
      </w:r>
      <w:r>
        <w:t xml:space="preserve"> shape as the lower edge but</w:t>
      </w:r>
      <w:r w:rsidRPr="004337F1">
        <w:t xml:space="preserve"> is 4 m above </w:t>
      </w:r>
      <w:r>
        <w:t>it</w:t>
      </w:r>
      <w:r w:rsidRPr="004337F1">
        <w:t>.</w:t>
      </w:r>
    </w:p>
    <w:p w14:paraId="6C828C72" w14:textId="44C588B5" w:rsidR="001631C3" w:rsidRDefault="001631C3" w:rsidP="001631C3">
      <w:pPr>
        <w:pStyle w:val="Pquestiontextpartsa"/>
      </w:pPr>
      <w:r w:rsidRPr="00F86633">
        <w:rPr>
          <w:rStyle w:val="Cquestionpartlabelbold"/>
        </w:rPr>
        <w:t>(a)</w:t>
      </w:r>
      <w:r w:rsidR="002A3EC6">
        <w:tab/>
      </w:r>
      <w:r w:rsidRPr="004337F1">
        <w:t>What is the equation that describes the shape of the upper edge of the arch?</w:t>
      </w:r>
    </w:p>
    <w:p w14:paraId="7D0156D6" w14:textId="77777777" w:rsidR="002A3EC6" w:rsidRDefault="002A3EC6" w:rsidP="001631C3">
      <w:pPr>
        <w:pStyle w:val="Pquestiontextpartsa"/>
      </w:pPr>
    </w:p>
    <w:p w14:paraId="376D4B4D" w14:textId="77777777" w:rsidR="002A3EC6" w:rsidRDefault="002A3EC6" w:rsidP="001631C3">
      <w:pPr>
        <w:pStyle w:val="Pquestiontextpartsa"/>
      </w:pPr>
    </w:p>
    <w:p w14:paraId="0594466B" w14:textId="77777777" w:rsidR="00F530CB" w:rsidRDefault="00F530CB" w:rsidP="001631C3">
      <w:pPr>
        <w:pStyle w:val="Pquestiontextpartsa"/>
      </w:pPr>
    </w:p>
    <w:p w14:paraId="6752F4B0" w14:textId="365DBC07" w:rsidR="001631C3" w:rsidRDefault="001631C3" w:rsidP="001631C3">
      <w:pPr>
        <w:pStyle w:val="Pquestiontextpartsa"/>
      </w:pPr>
      <w:r w:rsidRPr="00F86633">
        <w:rPr>
          <w:rStyle w:val="Cquestionpartlabelbold"/>
        </w:rPr>
        <w:t>(b)</w:t>
      </w:r>
      <w:r w:rsidR="002A3EC6">
        <w:tab/>
      </w:r>
      <w:r>
        <w:t>Find</w:t>
      </w:r>
      <w:r w:rsidRPr="004337F1">
        <w:t xml:space="preserve"> values of </w:t>
      </w:r>
      <w:r w:rsidRPr="00525E45">
        <w:rPr>
          <w:rStyle w:val="Cmathsexpressions"/>
        </w:rPr>
        <w:t>x</w:t>
      </w:r>
      <w:r w:rsidRPr="004337F1">
        <w:t xml:space="preserve"> (to </w:t>
      </w:r>
      <w:r>
        <w:t xml:space="preserve">1 </w:t>
      </w:r>
      <w:r w:rsidRPr="004337F1">
        <w:t>decimal place) bet</w:t>
      </w:r>
      <w:r>
        <w:t>ween which the upper edge spans.</w:t>
      </w:r>
    </w:p>
    <w:p w14:paraId="76EE90AD" w14:textId="77777777" w:rsidR="002A3EC6" w:rsidRDefault="002A3EC6" w:rsidP="001631C3">
      <w:pPr>
        <w:pStyle w:val="Pquestiontextpartsa"/>
      </w:pPr>
    </w:p>
    <w:p w14:paraId="39313688" w14:textId="77777777" w:rsidR="002A3EC6" w:rsidRDefault="002A3EC6" w:rsidP="001631C3">
      <w:pPr>
        <w:pStyle w:val="Pquestiontextpartsa"/>
      </w:pPr>
    </w:p>
    <w:p w14:paraId="7481E6C4" w14:textId="23D68C20" w:rsidR="001631C3" w:rsidRDefault="001631C3" w:rsidP="001631C3">
      <w:pPr>
        <w:pStyle w:val="Pquestiontextpartsa"/>
      </w:pPr>
      <w:r w:rsidRPr="00F86633">
        <w:rPr>
          <w:rStyle w:val="Cquestionpartlabelbold"/>
        </w:rPr>
        <w:t>(c)</w:t>
      </w:r>
      <w:r w:rsidR="002A3EC6">
        <w:tab/>
      </w:r>
      <w:r w:rsidRPr="004337F1">
        <w:t xml:space="preserve">What is the maximum height of the arch </w:t>
      </w:r>
      <w:r>
        <w:t xml:space="preserve">of the upper level </w:t>
      </w:r>
      <w:r w:rsidRPr="004337F1">
        <w:t xml:space="preserve">above the </w:t>
      </w:r>
      <w:r>
        <w:t>ground</w:t>
      </w:r>
      <w:r w:rsidRPr="004337F1">
        <w:t>?</w:t>
      </w:r>
    </w:p>
    <w:p w14:paraId="3005D8A6" w14:textId="77777777" w:rsidR="002A3EC6" w:rsidRDefault="002A3EC6" w:rsidP="001631C3">
      <w:pPr>
        <w:pStyle w:val="Pquestiontextpartsa"/>
      </w:pPr>
    </w:p>
    <w:p w14:paraId="6B551897" w14:textId="77777777" w:rsidR="002A3EC6" w:rsidRDefault="002A3EC6" w:rsidP="001631C3">
      <w:pPr>
        <w:pStyle w:val="Pquestiontextpartsa"/>
      </w:pPr>
    </w:p>
    <w:p w14:paraId="367EDD72" w14:textId="77777777" w:rsidR="001631C3" w:rsidRDefault="001631C3" w:rsidP="001631C3">
      <w:pPr>
        <w:pStyle w:val="Pquestionheadingsx"/>
      </w:pPr>
      <w:r w:rsidRPr="00DF7F34">
        <w:t xml:space="preserve">Question </w:t>
      </w:r>
      <w:r>
        <w:t>24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8.5</w:t>
      </w:r>
      <w:r w:rsidRPr="00DF7F34">
        <w:t>]</w:t>
      </w:r>
    </w:p>
    <w:p w14:paraId="3C023C26" w14:textId="04582866" w:rsidR="001631C3" w:rsidRPr="004337F1" w:rsidRDefault="001631C3" w:rsidP="001631C3">
      <w:pPr>
        <w:pStyle w:val="Pquestiontextmainstem"/>
      </w:pPr>
      <w:r w:rsidRPr="004337F1">
        <w:t xml:space="preserve">A figure skater skates </w:t>
      </w:r>
      <w:r>
        <w:t>across a rink. The path</w:t>
      </w:r>
      <w:r w:rsidRPr="004337F1">
        <w:t xml:space="preserve"> can be described by the equation</w:t>
      </w:r>
      <w:r w:rsidR="00F530CB">
        <w:br/>
      </w:r>
      <w:r w:rsidRPr="00FA5C18">
        <w:rPr>
          <w:rStyle w:val="Cmathsexpressions"/>
        </w:rPr>
        <w:t>y</w:t>
      </w:r>
      <w:r w:rsidRPr="004337F1">
        <w:t xml:space="preserve"> = 0.02(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3</w:t>
      </w:r>
      <w:r w:rsidRPr="004337F1">
        <w:t xml:space="preserve"> – 30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2</w:t>
      </w:r>
      <w:r w:rsidRPr="004337F1">
        <w:t xml:space="preserve"> + 189</w:t>
      </w:r>
      <w:r w:rsidRPr="00FA5C18">
        <w:rPr>
          <w:rStyle w:val="Cmathsexpressions"/>
        </w:rPr>
        <w:t>x</w:t>
      </w:r>
      <w:r w:rsidRPr="004337F1">
        <w:t xml:space="preserve">), where </w:t>
      </w:r>
      <w:r w:rsidRPr="00FA5C18">
        <w:rPr>
          <w:rStyle w:val="Cmathsexpressions"/>
        </w:rPr>
        <w:t>x</w:t>
      </w:r>
      <w:r w:rsidRPr="004337F1">
        <w:t xml:space="preserve"> represents the horizontal distance from the starting point</w:t>
      </w:r>
      <w:r w:rsidR="00F530CB">
        <w:br/>
      </w:r>
      <w:r w:rsidRPr="004337F1">
        <w:t xml:space="preserve"> and </w:t>
      </w:r>
      <w:r w:rsidRPr="00FA5C18">
        <w:rPr>
          <w:rStyle w:val="Cmathsexpressions"/>
        </w:rPr>
        <w:t>y</w:t>
      </w:r>
      <w:r w:rsidRPr="004337F1">
        <w:t xml:space="preserve"> is the distance moved side</w:t>
      </w:r>
      <w:r w:rsidR="00F530CB">
        <w:t>ways away from the direct path.</w:t>
      </w:r>
      <w:r w:rsidR="00F530CB">
        <w:br/>
      </w:r>
      <w:r w:rsidRPr="004337F1">
        <w:t xml:space="preserve">(The </w:t>
      </w:r>
      <w:r w:rsidRPr="00FA5C18">
        <w:rPr>
          <w:rStyle w:val="Cmathsexpressions"/>
        </w:rPr>
        <w:t>x</w:t>
      </w:r>
      <w:r w:rsidRPr="004337F1">
        <w:t>-axis joins the start and finish points.)</w:t>
      </w:r>
    </w:p>
    <w:p w14:paraId="3CCA6090" w14:textId="10BE8EA4" w:rsidR="001631C3" w:rsidRDefault="001631C3" w:rsidP="001631C3">
      <w:pPr>
        <w:pStyle w:val="Pquestiontextpartsa"/>
      </w:pPr>
      <w:r w:rsidRPr="00F86633">
        <w:rPr>
          <w:rStyle w:val="Cquestionpartlabelbold"/>
        </w:rPr>
        <w:t>(a)</w:t>
      </w:r>
      <w:r w:rsidR="002A3EC6">
        <w:tab/>
      </w:r>
      <w:r w:rsidRPr="004337F1">
        <w:t xml:space="preserve">Sketch the path the skater followed. </w:t>
      </w:r>
    </w:p>
    <w:p w14:paraId="3AE73739" w14:textId="77777777" w:rsidR="001631C3" w:rsidRPr="004337F1" w:rsidRDefault="001631C3" w:rsidP="001631C3">
      <w:pPr>
        <w:pStyle w:val="Pquestiontextpartsa"/>
      </w:pPr>
      <w:r>
        <w:rPr>
          <w:noProof/>
        </w:rPr>
        <w:drawing>
          <wp:inline distT="0" distB="0" distL="0" distR="0" wp14:anchorId="5158DB3D" wp14:editId="58DF964A">
            <wp:extent cx="3581400" cy="2184400"/>
            <wp:effectExtent l="0" t="0" r="0" b="0"/>
            <wp:docPr id="52" name="Picture 52" descr="PM10_PR_TA_10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10_PR_TA_10_0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676A" w14:textId="2A4FBAF0" w:rsidR="001631C3" w:rsidRDefault="001631C3" w:rsidP="001631C3">
      <w:pPr>
        <w:pStyle w:val="Pquestiontextpartsa"/>
      </w:pPr>
      <w:r w:rsidRPr="00F86633">
        <w:rPr>
          <w:rStyle w:val="Cquestionpartlabelbold"/>
        </w:rPr>
        <w:t>(b)</w:t>
      </w:r>
      <w:r w:rsidR="002A3EC6">
        <w:tab/>
      </w:r>
      <w:r w:rsidRPr="004337F1">
        <w:t xml:space="preserve">Find the </w:t>
      </w:r>
      <w:r>
        <w:t xml:space="preserve">three </w:t>
      </w:r>
      <w:r w:rsidRPr="004337F1">
        <w:t xml:space="preserve">distances from the start at which the skater crosses the </w:t>
      </w:r>
      <w:r>
        <w:t>direct path across the rink</w:t>
      </w:r>
      <w:r w:rsidRPr="004337F1">
        <w:t>.</w:t>
      </w:r>
    </w:p>
    <w:p w14:paraId="3A9D5337" w14:textId="77777777" w:rsidR="002A3EC6" w:rsidRDefault="002A3EC6" w:rsidP="001631C3">
      <w:pPr>
        <w:pStyle w:val="Pquestiontextpartsa"/>
      </w:pPr>
    </w:p>
    <w:p w14:paraId="408E3049" w14:textId="77777777" w:rsidR="002A3EC6" w:rsidRDefault="002A3EC6" w:rsidP="001631C3">
      <w:pPr>
        <w:pStyle w:val="Pquestiontextpartsa"/>
      </w:pPr>
    </w:p>
    <w:p w14:paraId="1C1221F4" w14:textId="6125B829" w:rsidR="001631C3" w:rsidRDefault="001631C3" w:rsidP="001631C3">
      <w:pPr>
        <w:pStyle w:val="Pquestiontextpartsa"/>
      </w:pPr>
      <w:r w:rsidRPr="00F86633">
        <w:rPr>
          <w:rStyle w:val="Cquestionpartlabelbold"/>
        </w:rPr>
        <w:t>(c)</w:t>
      </w:r>
      <w:r w:rsidR="002A3EC6">
        <w:tab/>
      </w:r>
      <w:r w:rsidRPr="004337F1">
        <w:t>How far is it across the rink?</w:t>
      </w:r>
    </w:p>
    <w:p w14:paraId="29DF290D" w14:textId="77777777" w:rsidR="002A3EC6" w:rsidRDefault="002A3EC6" w:rsidP="001631C3">
      <w:pPr>
        <w:pStyle w:val="Pquestiontextpartsa"/>
      </w:pPr>
    </w:p>
    <w:p w14:paraId="7136AAF7" w14:textId="77777777" w:rsidR="002A3EC6" w:rsidRDefault="002A3EC6" w:rsidP="001631C3">
      <w:pPr>
        <w:pStyle w:val="Pquestiontextpartsa"/>
      </w:pPr>
    </w:p>
    <w:p w14:paraId="7EAD5C50" w14:textId="77777777" w:rsidR="001631C3" w:rsidRDefault="001631C3" w:rsidP="001631C3">
      <w:pPr>
        <w:pStyle w:val="Pquestionheadingsx"/>
      </w:pPr>
      <w:r w:rsidRPr="00DF7F34">
        <w:lastRenderedPageBreak/>
        <w:t xml:space="preserve">Question </w:t>
      </w:r>
      <w:r>
        <w:t>25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8.5</w:t>
      </w:r>
      <w:r w:rsidRPr="00DF7F34">
        <w:t>]</w:t>
      </w:r>
    </w:p>
    <w:p w14:paraId="5BBB5EA0" w14:textId="77777777" w:rsidR="001631C3" w:rsidRDefault="001631C3" w:rsidP="001631C3">
      <w:pPr>
        <w:pStyle w:val="Pquestiontextmainstem"/>
      </w:pPr>
      <w:r w:rsidRPr="004337F1">
        <w:t>The cross-section of a mixing bowl can be described by the equations</w:t>
      </w:r>
      <w:r>
        <w:t>,</w:t>
      </w:r>
      <w:r w:rsidRPr="004337F1">
        <w:t xml:space="preserve"> where </w:t>
      </w:r>
      <w:r w:rsidRPr="00FA5C18">
        <w:rPr>
          <w:rStyle w:val="Cmathsexpressions"/>
        </w:rPr>
        <w:t>w</w:t>
      </w:r>
      <w:r w:rsidRPr="004337F1">
        <w:t xml:space="preserve"> and </w:t>
      </w:r>
      <w:r w:rsidRPr="00FA5C18">
        <w:rPr>
          <w:rStyle w:val="Cmathsexpressions"/>
        </w:rPr>
        <w:t>d</w:t>
      </w:r>
      <w:r w:rsidRPr="004337F1">
        <w:t xml:space="preserve"> are measured in centimetres.</w:t>
      </w:r>
    </w:p>
    <w:p w14:paraId="3E29F9D1" w14:textId="419EDAEF" w:rsidR="001631C3" w:rsidRDefault="001631C3" w:rsidP="001631C3">
      <w:pPr>
        <w:pStyle w:val="Pquestiontextmainstem"/>
      </w:pPr>
      <w:r w:rsidRPr="00FA5C18">
        <w:rPr>
          <w:rStyle w:val="Cmathsexpressions"/>
        </w:rPr>
        <w:tab/>
      </w:r>
      <w:r w:rsidR="00F530CB">
        <w:rPr>
          <w:rStyle w:val="Cmathsexpressions"/>
        </w:rPr>
        <w:t xml:space="preserve">d </w:t>
      </w:r>
      <w:r w:rsidRPr="00483215">
        <w:t xml:space="preserve">= </w:t>
      </w:r>
      <w:r w:rsidRPr="004337F1">
        <w:rPr>
          <w:rFonts w:ascii="Andalus" w:hAnsi="Andalus" w:cs="Andalus"/>
          <w:position w:val="-22"/>
        </w:rPr>
        <w:object w:dxaOrig="220" w:dyaOrig="560" w14:anchorId="5556FD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5pt;height:29pt" o:ole="">
            <v:imagedata r:id="rId13" o:title=""/>
          </v:shape>
          <o:OLEObject Type="Embed" ProgID="Equation.3" ShapeID="_x0000_i1025" DrawAspect="Content" ObjectID="_1538896563" r:id="rId14"/>
        </w:object>
      </w:r>
      <w:r w:rsidRPr="00483215">
        <w:t>(</w:t>
      </w:r>
      <w:r w:rsidR="00F530CB">
        <w:rPr>
          <w:rStyle w:val="Cmathsexpressions"/>
        </w:rPr>
        <w:t>w</w:t>
      </w:r>
      <w:r w:rsidRPr="00FA5C18">
        <w:rPr>
          <w:rStyle w:val="Cmathsexpressions"/>
        </w:rPr>
        <w:t xml:space="preserve"> − </w:t>
      </w:r>
      <w:r w:rsidRPr="00483215">
        <w:t>7)</w:t>
      </w:r>
      <w:r w:rsidRPr="00FA5C18">
        <w:rPr>
          <w:rStyle w:val="Csuperscript"/>
        </w:rPr>
        <w:t>2</w:t>
      </w:r>
      <w:r w:rsidRPr="00483215">
        <w:t xml:space="preserve"> for 0 </w:t>
      </w:r>
      <w:r w:rsidRPr="00FA5C18">
        <w:t xml:space="preserve">≤ </w:t>
      </w:r>
      <w:r w:rsidR="00F530CB">
        <w:rPr>
          <w:rStyle w:val="Cmathsexpressions"/>
        </w:rPr>
        <w:t>w</w:t>
      </w:r>
      <w:r w:rsidRPr="00FA5C18">
        <w:rPr>
          <w:rStyle w:val="Cmathsexpressions"/>
        </w:rPr>
        <w:t xml:space="preserve"> </w:t>
      </w:r>
      <w:r w:rsidRPr="00FA5C18">
        <w:t xml:space="preserve">≤ </w:t>
      </w:r>
      <w:r w:rsidRPr="00483215">
        <w:t>7</w:t>
      </w:r>
    </w:p>
    <w:p w14:paraId="6B618AA9" w14:textId="0641D3AD" w:rsidR="001631C3" w:rsidRDefault="001631C3" w:rsidP="001631C3">
      <w:pPr>
        <w:pStyle w:val="Pquestiontextmainstem"/>
      </w:pPr>
      <w:r w:rsidRPr="00FA5C18">
        <w:rPr>
          <w:rStyle w:val="Cmathsexpressions"/>
        </w:rPr>
        <w:tab/>
      </w:r>
      <w:r w:rsidR="00F530CB">
        <w:rPr>
          <w:rStyle w:val="Cmathsexpressions"/>
        </w:rPr>
        <w:t>d</w:t>
      </w:r>
      <w:r w:rsidRPr="00FA5C18">
        <w:rPr>
          <w:rStyle w:val="Cmathsexpressions"/>
        </w:rPr>
        <w:t xml:space="preserve"> </w:t>
      </w:r>
      <w:r w:rsidRPr="00483215">
        <w:t xml:space="preserve">= 0 for 7 </w:t>
      </w:r>
      <w:r w:rsidRPr="00FA5C18">
        <w:t xml:space="preserve">&lt; </w:t>
      </w:r>
      <w:r w:rsidR="00F530CB">
        <w:rPr>
          <w:rStyle w:val="Cmathsexpressions"/>
        </w:rPr>
        <w:t>w</w:t>
      </w:r>
      <w:r w:rsidRPr="00FA5C18">
        <w:rPr>
          <w:rStyle w:val="Cmathsexpressions"/>
        </w:rPr>
        <w:t xml:space="preserve"> </w:t>
      </w:r>
      <w:r w:rsidRPr="00FA5C18">
        <w:t>&lt;</w:t>
      </w:r>
      <w:r w:rsidRPr="00483215">
        <w:t xml:space="preserve"> 15</w:t>
      </w:r>
    </w:p>
    <w:p w14:paraId="18115707" w14:textId="266246F3" w:rsidR="001631C3" w:rsidRPr="00483215" w:rsidRDefault="001631C3" w:rsidP="001631C3">
      <w:pPr>
        <w:pStyle w:val="Pquestiontextmainstem"/>
      </w:pPr>
      <w:r w:rsidRPr="00FA5C18">
        <w:rPr>
          <w:rStyle w:val="Cmathsexpressions"/>
        </w:rPr>
        <w:tab/>
      </w:r>
      <w:r w:rsidR="00F530CB">
        <w:rPr>
          <w:rStyle w:val="Cmathsexpressions"/>
        </w:rPr>
        <w:t>d</w:t>
      </w:r>
      <w:r w:rsidRPr="00483215">
        <w:t xml:space="preserve"> = </w:t>
      </w:r>
      <w:r w:rsidRPr="00F6351E">
        <w:rPr>
          <w:position w:val="-24"/>
        </w:rPr>
        <w:object w:dxaOrig="240" w:dyaOrig="620" w14:anchorId="054A22B5">
          <v:shape id="_x0000_i1026" type="#_x0000_t75" style="width:13.95pt;height:30.1pt" o:ole="">
            <v:imagedata r:id="rId15" o:title=""/>
          </v:shape>
          <o:OLEObject Type="Embed" ProgID="Equation.DSMT4" ShapeID="_x0000_i1026" DrawAspect="Content" ObjectID="_1538896564" r:id="rId16"/>
        </w:object>
      </w:r>
      <w:r w:rsidRPr="00483215">
        <w:t>(</w:t>
      </w:r>
      <w:r w:rsidR="00F530CB">
        <w:rPr>
          <w:rStyle w:val="Cmathsexpressions"/>
        </w:rPr>
        <w:t>w</w:t>
      </w:r>
      <w:r w:rsidRPr="00FA5C18">
        <w:rPr>
          <w:rStyle w:val="Cmathsexpressions"/>
        </w:rPr>
        <w:t xml:space="preserve"> </w:t>
      </w:r>
      <w:r w:rsidRPr="00483215">
        <w:t>− 15)</w:t>
      </w:r>
      <w:r w:rsidRPr="00FA5C18">
        <w:rPr>
          <w:rStyle w:val="Csuperscript"/>
        </w:rPr>
        <w:t>2</w:t>
      </w:r>
      <w:r w:rsidRPr="00483215">
        <w:t xml:space="preserve"> for 15 </w:t>
      </w:r>
      <w:r w:rsidRPr="00FA5C18">
        <w:t xml:space="preserve">≤ </w:t>
      </w:r>
      <w:r w:rsidR="00F530CB">
        <w:rPr>
          <w:rStyle w:val="Cmathsexpressions"/>
        </w:rPr>
        <w:t>w</w:t>
      </w:r>
      <w:r w:rsidRPr="00FA5C18">
        <w:rPr>
          <w:rStyle w:val="Cmathsexpressions"/>
        </w:rPr>
        <w:t xml:space="preserve"> </w:t>
      </w:r>
      <w:r w:rsidRPr="00FA5C18">
        <w:t xml:space="preserve">≤ </w:t>
      </w:r>
      <w:r w:rsidRPr="00483215">
        <w:t>22</w:t>
      </w:r>
    </w:p>
    <w:p w14:paraId="6C447517" w14:textId="7A5A6474" w:rsidR="001631C3" w:rsidRDefault="001631C3" w:rsidP="001631C3">
      <w:pPr>
        <w:pStyle w:val="Pquestiontextpartsa"/>
      </w:pPr>
      <w:r w:rsidRPr="00F86633">
        <w:rPr>
          <w:rStyle w:val="Cquestionpartlabelbold"/>
        </w:rPr>
        <w:t>(a)</w:t>
      </w:r>
      <w:r w:rsidR="002A3EC6">
        <w:tab/>
      </w:r>
      <w:r>
        <w:t>Sketch the three curves on the axes below to show</w:t>
      </w:r>
      <w:r w:rsidRPr="004337F1">
        <w:t xml:space="preserve"> the cross-section of the bowl.</w:t>
      </w:r>
    </w:p>
    <w:p w14:paraId="194CF37C" w14:textId="3B0F3825" w:rsidR="001631C3" w:rsidRDefault="00A17A1A" w:rsidP="001631C3">
      <w:pPr>
        <w:pStyle w:val="Pquestiontextpartsa"/>
      </w:pPr>
      <w:r>
        <w:rPr>
          <w:noProof/>
        </w:rPr>
        <w:drawing>
          <wp:inline distT="0" distB="0" distL="0" distR="0" wp14:anchorId="7AAD5F19" wp14:editId="12A4103A">
            <wp:extent cx="2487168" cy="2093976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10_AT_01.jpg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38F9" w14:textId="5779B193" w:rsidR="001631C3" w:rsidRDefault="001631C3" w:rsidP="001631C3">
      <w:pPr>
        <w:pStyle w:val="Pquestiontextpartsa"/>
      </w:pPr>
      <w:r w:rsidRPr="00F86633">
        <w:rPr>
          <w:rStyle w:val="Cquestionpartlabelbold"/>
        </w:rPr>
        <w:t>(b)</w:t>
      </w:r>
      <w:r w:rsidR="002A3EC6">
        <w:tab/>
      </w:r>
      <w:r w:rsidRPr="004337F1">
        <w:t>What is the diameter of the rim of the bowl?</w:t>
      </w:r>
    </w:p>
    <w:p w14:paraId="5949BE5D" w14:textId="77777777" w:rsidR="002A3EC6" w:rsidRDefault="002A3EC6" w:rsidP="001631C3">
      <w:pPr>
        <w:pStyle w:val="Pquestiontextpartsa"/>
      </w:pPr>
    </w:p>
    <w:p w14:paraId="451275FF" w14:textId="77777777" w:rsidR="00F530CB" w:rsidRDefault="00F530CB" w:rsidP="001631C3">
      <w:pPr>
        <w:pStyle w:val="Pquestiontextpartsa"/>
      </w:pPr>
    </w:p>
    <w:p w14:paraId="7045802A" w14:textId="77777777" w:rsidR="00F530CB" w:rsidRDefault="00F530CB" w:rsidP="001631C3">
      <w:pPr>
        <w:pStyle w:val="Pquestiontextpartsa"/>
      </w:pPr>
    </w:p>
    <w:p w14:paraId="7D18E0B4" w14:textId="77777777" w:rsidR="002A3EC6" w:rsidRDefault="002A3EC6" w:rsidP="001631C3">
      <w:pPr>
        <w:pStyle w:val="Pquestiontextpartsa"/>
      </w:pPr>
    </w:p>
    <w:p w14:paraId="5F7D787B" w14:textId="15CE20D4" w:rsidR="001631C3" w:rsidRDefault="001631C3" w:rsidP="001631C3">
      <w:pPr>
        <w:pStyle w:val="Pquestiontextpartsa"/>
        <w:rPr>
          <w:szCs w:val="20"/>
        </w:rPr>
      </w:pPr>
      <w:r w:rsidRPr="00F86633">
        <w:rPr>
          <w:rStyle w:val="Cquestionpartlabelbold"/>
        </w:rPr>
        <w:t>(c)</w:t>
      </w:r>
      <w:r w:rsidR="002A3EC6">
        <w:rPr>
          <w:szCs w:val="20"/>
        </w:rPr>
        <w:tab/>
      </w:r>
      <w:r w:rsidRPr="004337F1">
        <w:rPr>
          <w:szCs w:val="20"/>
        </w:rPr>
        <w:t>Calculate the depth of the bowl.</w:t>
      </w:r>
    </w:p>
    <w:p w14:paraId="3E716150" w14:textId="77777777" w:rsidR="002A3EC6" w:rsidRDefault="002A3EC6" w:rsidP="001631C3">
      <w:pPr>
        <w:pStyle w:val="Pquestiontextpartsa"/>
        <w:rPr>
          <w:szCs w:val="20"/>
        </w:rPr>
      </w:pPr>
    </w:p>
    <w:p w14:paraId="1EAF00B9" w14:textId="77777777" w:rsidR="002A3EC6" w:rsidRDefault="002A3EC6" w:rsidP="001631C3">
      <w:pPr>
        <w:pStyle w:val="Pquestiontextpartsa"/>
        <w:rPr>
          <w:szCs w:val="20"/>
        </w:rPr>
      </w:pPr>
    </w:p>
    <w:p w14:paraId="3552C4DE" w14:textId="77777777" w:rsidR="00F530CB" w:rsidRDefault="00F530CB" w:rsidP="001631C3">
      <w:pPr>
        <w:pStyle w:val="Pquestiontextpartsa"/>
        <w:rPr>
          <w:szCs w:val="20"/>
        </w:rPr>
      </w:pPr>
    </w:p>
    <w:p w14:paraId="06E4E405" w14:textId="77777777" w:rsidR="00F530CB" w:rsidRDefault="00F530CB" w:rsidP="001631C3">
      <w:pPr>
        <w:pStyle w:val="Pquestiontextpartsa"/>
        <w:rPr>
          <w:szCs w:val="20"/>
        </w:rPr>
      </w:pPr>
    </w:p>
    <w:p w14:paraId="160C3CF4" w14:textId="77777777" w:rsidR="00F530CB" w:rsidRDefault="00F530CB" w:rsidP="001631C3">
      <w:pPr>
        <w:pStyle w:val="Pquestiontextpartsa"/>
        <w:rPr>
          <w:szCs w:val="20"/>
        </w:rPr>
      </w:pPr>
    </w:p>
    <w:p w14:paraId="6E8B2BC3" w14:textId="77777777" w:rsidR="00F530CB" w:rsidRDefault="00F530CB" w:rsidP="001631C3">
      <w:pPr>
        <w:pStyle w:val="Pquestiontextpartsa"/>
        <w:rPr>
          <w:szCs w:val="20"/>
        </w:rPr>
      </w:pPr>
    </w:p>
    <w:p w14:paraId="6B83E038" w14:textId="7FEFD3C1" w:rsidR="001631C3" w:rsidRDefault="001631C3" w:rsidP="001631C3">
      <w:pPr>
        <w:pStyle w:val="Psectionresults"/>
      </w:pPr>
      <w:r>
        <w:t>E</w:t>
      </w:r>
      <w:r w:rsidR="002A3EC6">
        <w:t>xtended answer results: ___ / 16</w:t>
      </w:r>
    </w:p>
    <w:p w14:paraId="3D3DC6DF" w14:textId="5CBAEBB4" w:rsidR="001631C3" w:rsidRPr="00E22A4A" w:rsidRDefault="001631C3" w:rsidP="001631C3">
      <w:pPr>
        <w:pStyle w:val="Psectionresults"/>
      </w:pPr>
      <w:r>
        <w:t>TOTAL te</w:t>
      </w:r>
      <w:r w:rsidR="00F530CB">
        <w:t>st results: ___ / 85</w:t>
      </w:r>
    </w:p>
    <w:p w14:paraId="3F83733E" w14:textId="7C90AD58" w:rsidR="00EF38CC" w:rsidRPr="00E22A4A" w:rsidRDefault="00EF38CC" w:rsidP="00E22A4A">
      <w:pPr>
        <w:pStyle w:val="Psectionresults"/>
      </w:pPr>
    </w:p>
    <w:sectPr w:rsidR="00EF38CC" w:rsidRPr="00E22A4A" w:rsidSect="003C1799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744C4" w14:textId="77777777" w:rsidR="00231016" w:rsidRDefault="00231016" w:rsidP="00B91E57">
      <w:r>
        <w:separator/>
      </w:r>
    </w:p>
  </w:endnote>
  <w:endnote w:type="continuationSeparator" w:id="0">
    <w:p w14:paraId="07FE08BE" w14:textId="77777777" w:rsidR="00231016" w:rsidRDefault="00231016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AA7ED5" w:rsidRDefault="00AA7ED5" w:rsidP="00B91E57">
    <w:pPr>
      <w:pStyle w:val="Pfootertext"/>
    </w:pPr>
  </w:p>
  <w:p w14:paraId="22561E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634DB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A8741D" w:rsidRDefault="00A8741D" w:rsidP="00A8741D">
    <w:pPr>
      <w:pStyle w:val="Pfootertext"/>
    </w:pPr>
  </w:p>
  <w:p w14:paraId="6719F6F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634DB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44399" w14:textId="77777777" w:rsidR="00231016" w:rsidRDefault="00231016" w:rsidP="00B91E57">
      <w:r>
        <w:separator/>
      </w:r>
    </w:p>
  </w:footnote>
  <w:footnote w:type="continuationSeparator" w:id="0">
    <w:p w14:paraId="1CFA71D4" w14:textId="77777777" w:rsidR="00231016" w:rsidRDefault="00231016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004BC351" w:rsidR="00AA7ED5" w:rsidRPr="003A520D" w:rsidRDefault="003A520D" w:rsidP="003A520D">
    <w:pPr>
      <w:pStyle w:val="Pheadertext"/>
    </w:pPr>
    <w:r>
      <w:t>Pearson Mathematics 10–10A    Polynomials — Test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1224B" w14:textId="77777777" w:rsidR="003A520D" w:rsidRDefault="003A520D" w:rsidP="003A520D">
    <w:pPr>
      <w:pStyle w:val="Pheadertext"/>
    </w:pPr>
    <w:r>
      <w:t>Pearson Mathematics 10–10A</w:t>
    </w:r>
    <w:r>
      <w:tab/>
      <w:t xml:space="preserve">Name: </w:t>
    </w:r>
    <w:r>
      <w:tab/>
    </w:r>
  </w:p>
  <w:p w14:paraId="31DB32F8" w14:textId="32D19495" w:rsidR="00A8741D" w:rsidRPr="003A520D" w:rsidRDefault="003A520D" w:rsidP="003A520D">
    <w:pPr>
      <w:pStyle w:val="Pheadertext"/>
    </w:pPr>
    <w:r>
      <w:t>Polynomials — Test A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D21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3658B"/>
    <w:multiLevelType w:val="hybridMultilevel"/>
    <w:tmpl w:val="909C527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85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64D51623"/>
    <w:multiLevelType w:val="hybridMultilevel"/>
    <w:tmpl w:val="ED8E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2FF3"/>
    <w:rsid w:val="0003306F"/>
    <w:rsid w:val="00033C5C"/>
    <w:rsid w:val="00037010"/>
    <w:rsid w:val="000407AC"/>
    <w:rsid w:val="00050865"/>
    <w:rsid w:val="00052D5F"/>
    <w:rsid w:val="00057492"/>
    <w:rsid w:val="00060396"/>
    <w:rsid w:val="00062A9B"/>
    <w:rsid w:val="00062B27"/>
    <w:rsid w:val="00064993"/>
    <w:rsid w:val="00066722"/>
    <w:rsid w:val="00076BF9"/>
    <w:rsid w:val="00081E8C"/>
    <w:rsid w:val="00082AD0"/>
    <w:rsid w:val="00082C42"/>
    <w:rsid w:val="00090B15"/>
    <w:rsid w:val="00094B98"/>
    <w:rsid w:val="000A5135"/>
    <w:rsid w:val="000B2C17"/>
    <w:rsid w:val="000C4CB1"/>
    <w:rsid w:val="000C6C56"/>
    <w:rsid w:val="000D0CBD"/>
    <w:rsid w:val="000F52E2"/>
    <w:rsid w:val="00114E72"/>
    <w:rsid w:val="001177F4"/>
    <w:rsid w:val="00121EAB"/>
    <w:rsid w:val="001249D4"/>
    <w:rsid w:val="00125044"/>
    <w:rsid w:val="00133398"/>
    <w:rsid w:val="00136289"/>
    <w:rsid w:val="001425C1"/>
    <w:rsid w:val="001530AF"/>
    <w:rsid w:val="00153C7C"/>
    <w:rsid w:val="001605F8"/>
    <w:rsid w:val="00160C54"/>
    <w:rsid w:val="001631C3"/>
    <w:rsid w:val="00180D86"/>
    <w:rsid w:val="001B05FF"/>
    <w:rsid w:val="001B2E48"/>
    <w:rsid w:val="001B433F"/>
    <w:rsid w:val="001C4DB3"/>
    <w:rsid w:val="001E61E7"/>
    <w:rsid w:val="001F3755"/>
    <w:rsid w:val="001F3D5E"/>
    <w:rsid w:val="002027AC"/>
    <w:rsid w:val="00205ABB"/>
    <w:rsid w:val="00223001"/>
    <w:rsid w:val="00231016"/>
    <w:rsid w:val="002509BC"/>
    <w:rsid w:val="00254DC3"/>
    <w:rsid w:val="002634DB"/>
    <w:rsid w:val="002635BA"/>
    <w:rsid w:val="00271289"/>
    <w:rsid w:val="0029660A"/>
    <w:rsid w:val="0029665F"/>
    <w:rsid w:val="002A3EC6"/>
    <w:rsid w:val="002A5E50"/>
    <w:rsid w:val="002A61AB"/>
    <w:rsid w:val="002B401B"/>
    <w:rsid w:val="002C0D5B"/>
    <w:rsid w:val="002C3C99"/>
    <w:rsid w:val="002C5286"/>
    <w:rsid w:val="002D2E83"/>
    <w:rsid w:val="002E0784"/>
    <w:rsid w:val="002E154B"/>
    <w:rsid w:val="002F525E"/>
    <w:rsid w:val="002F6821"/>
    <w:rsid w:val="00307A48"/>
    <w:rsid w:val="00307F32"/>
    <w:rsid w:val="00323197"/>
    <w:rsid w:val="00323AB7"/>
    <w:rsid w:val="00334607"/>
    <w:rsid w:val="00335B72"/>
    <w:rsid w:val="00345684"/>
    <w:rsid w:val="0035235B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2B20"/>
    <w:rsid w:val="003A3913"/>
    <w:rsid w:val="003A520D"/>
    <w:rsid w:val="003A5BD2"/>
    <w:rsid w:val="003A6EA1"/>
    <w:rsid w:val="003B08A5"/>
    <w:rsid w:val="003B3081"/>
    <w:rsid w:val="003B3BBF"/>
    <w:rsid w:val="003C1799"/>
    <w:rsid w:val="003C1BFC"/>
    <w:rsid w:val="003C445D"/>
    <w:rsid w:val="003C79EA"/>
    <w:rsid w:val="003E3349"/>
    <w:rsid w:val="003E7657"/>
    <w:rsid w:val="003E7772"/>
    <w:rsid w:val="004066D1"/>
    <w:rsid w:val="00412093"/>
    <w:rsid w:val="00413A15"/>
    <w:rsid w:val="004161B6"/>
    <w:rsid w:val="00420B07"/>
    <w:rsid w:val="004276DE"/>
    <w:rsid w:val="0043227F"/>
    <w:rsid w:val="00437B6B"/>
    <w:rsid w:val="00452041"/>
    <w:rsid w:val="00454B40"/>
    <w:rsid w:val="00456CE0"/>
    <w:rsid w:val="00457310"/>
    <w:rsid w:val="0046226B"/>
    <w:rsid w:val="00464A71"/>
    <w:rsid w:val="00472CCA"/>
    <w:rsid w:val="004738E1"/>
    <w:rsid w:val="00483215"/>
    <w:rsid w:val="0048344D"/>
    <w:rsid w:val="00485A37"/>
    <w:rsid w:val="00491D4C"/>
    <w:rsid w:val="004A1C99"/>
    <w:rsid w:val="004A5DD5"/>
    <w:rsid w:val="004C23FF"/>
    <w:rsid w:val="004C5E1E"/>
    <w:rsid w:val="004D01B5"/>
    <w:rsid w:val="004D1F35"/>
    <w:rsid w:val="004D24DE"/>
    <w:rsid w:val="004D3645"/>
    <w:rsid w:val="004F03F0"/>
    <w:rsid w:val="004F3DBD"/>
    <w:rsid w:val="004F5839"/>
    <w:rsid w:val="004F59F5"/>
    <w:rsid w:val="004F6955"/>
    <w:rsid w:val="005067E7"/>
    <w:rsid w:val="00516F20"/>
    <w:rsid w:val="0052478A"/>
    <w:rsid w:val="0052519E"/>
    <w:rsid w:val="0052656A"/>
    <w:rsid w:val="00530D78"/>
    <w:rsid w:val="005315B2"/>
    <w:rsid w:val="00540593"/>
    <w:rsid w:val="00554ECF"/>
    <w:rsid w:val="00557DEA"/>
    <w:rsid w:val="00561C8E"/>
    <w:rsid w:val="005628FE"/>
    <w:rsid w:val="00564139"/>
    <w:rsid w:val="005644F4"/>
    <w:rsid w:val="005665F4"/>
    <w:rsid w:val="00567CE7"/>
    <w:rsid w:val="00571F02"/>
    <w:rsid w:val="00582BD5"/>
    <w:rsid w:val="0059291C"/>
    <w:rsid w:val="00595F57"/>
    <w:rsid w:val="005A07A0"/>
    <w:rsid w:val="005A6C19"/>
    <w:rsid w:val="005B5208"/>
    <w:rsid w:val="005C1799"/>
    <w:rsid w:val="005C2DB7"/>
    <w:rsid w:val="005C6EE5"/>
    <w:rsid w:val="005F051A"/>
    <w:rsid w:val="00604D55"/>
    <w:rsid w:val="00606690"/>
    <w:rsid w:val="0060765D"/>
    <w:rsid w:val="00607F60"/>
    <w:rsid w:val="00617BEA"/>
    <w:rsid w:val="006315DD"/>
    <w:rsid w:val="00633890"/>
    <w:rsid w:val="00636ECE"/>
    <w:rsid w:val="00653C60"/>
    <w:rsid w:val="00665AA1"/>
    <w:rsid w:val="0066782B"/>
    <w:rsid w:val="00676E22"/>
    <w:rsid w:val="00681A57"/>
    <w:rsid w:val="00686BB3"/>
    <w:rsid w:val="006B08D9"/>
    <w:rsid w:val="006B2DF9"/>
    <w:rsid w:val="006C4B2F"/>
    <w:rsid w:val="006D029A"/>
    <w:rsid w:val="006D2264"/>
    <w:rsid w:val="006D6A33"/>
    <w:rsid w:val="006D6A60"/>
    <w:rsid w:val="006D6B75"/>
    <w:rsid w:val="006E28FE"/>
    <w:rsid w:val="006E6CBD"/>
    <w:rsid w:val="006E7B52"/>
    <w:rsid w:val="006F2BB6"/>
    <w:rsid w:val="006F3AF7"/>
    <w:rsid w:val="006F48EB"/>
    <w:rsid w:val="0070464D"/>
    <w:rsid w:val="00713EAF"/>
    <w:rsid w:val="00715815"/>
    <w:rsid w:val="00720E33"/>
    <w:rsid w:val="00722B45"/>
    <w:rsid w:val="0072767F"/>
    <w:rsid w:val="007313E8"/>
    <w:rsid w:val="00732B3C"/>
    <w:rsid w:val="00741ECE"/>
    <w:rsid w:val="007701CE"/>
    <w:rsid w:val="007721B9"/>
    <w:rsid w:val="00775656"/>
    <w:rsid w:val="00775F8D"/>
    <w:rsid w:val="00781345"/>
    <w:rsid w:val="007920A4"/>
    <w:rsid w:val="00793274"/>
    <w:rsid w:val="00796A94"/>
    <w:rsid w:val="007A1A60"/>
    <w:rsid w:val="007B3C7A"/>
    <w:rsid w:val="007B7545"/>
    <w:rsid w:val="007C05E1"/>
    <w:rsid w:val="007D4058"/>
    <w:rsid w:val="008003A7"/>
    <w:rsid w:val="00800E0B"/>
    <w:rsid w:val="00814B1B"/>
    <w:rsid w:val="00817AEB"/>
    <w:rsid w:val="008226DD"/>
    <w:rsid w:val="00823BB8"/>
    <w:rsid w:val="008266C5"/>
    <w:rsid w:val="00832887"/>
    <w:rsid w:val="00842378"/>
    <w:rsid w:val="008453BA"/>
    <w:rsid w:val="00851029"/>
    <w:rsid w:val="00853441"/>
    <w:rsid w:val="0085608B"/>
    <w:rsid w:val="00861454"/>
    <w:rsid w:val="00872A57"/>
    <w:rsid w:val="00883D65"/>
    <w:rsid w:val="00887F5C"/>
    <w:rsid w:val="008A06F7"/>
    <w:rsid w:val="008A2708"/>
    <w:rsid w:val="008B5DC2"/>
    <w:rsid w:val="008C44CE"/>
    <w:rsid w:val="008C702A"/>
    <w:rsid w:val="008D3E39"/>
    <w:rsid w:val="008E3A48"/>
    <w:rsid w:val="008E5E2E"/>
    <w:rsid w:val="008F0DDC"/>
    <w:rsid w:val="008F0EC6"/>
    <w:rsid w:val="009023C1"/>
    <w:rsid w:val="00911863"/>
    <w:rsid w:val="00913906"/>
    <w:rsid w:val="00914BFC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169A"/>
    <w:rsid w:val="00962392"/>
    <w:rsid w:val="009841D7"/>
    <w:rsid w:val="009A776D"/>
    <w:rsid w:val="009B7B1A"/>
    <w:rsid w:val="009C1F04"/>
    <w:rsid w:val="009C3377"/>
    <w:rsid w:val="009D03D9"/>
    <w:rsid w:val="009E14A4"/>
    <w:rsid w:val="009E2643"/>
    <w:rsid w:val="009F2FC5"/>
    <w:rsid w:val="00A0605C"/>
    <w:rsid w:val="00A17A1A"/>
    <w:rsid w:val="00A215AF"/>
    <w:rsid w:val="00A23D25"/>
    <w:rsid w:val="00A35659"/>
    <w:rsid w:val="00A37631"/>
    <w:rsid w:val="00A450C7"/>
    <w:rsid w:val="00A5299B"/>
    <w:rsid w:val="00A57648"/>
    <w:rsid w:val="00A609BB"/>
    <w:rsid w:val="00A61D4A"/>
    <w:rsid w:val="00A665B6"/>
    <w:rsid w:val="00A66E55"/>
    <w:rsid w:val="00A71913"/>
    <w:rsid w:val="00A74962"/>
    <w:rsid w:val="00A807EE"/>
    <w:rsid w:val="00A822F0"/>
    <w:rsid w:val="00A8741D"/>
    <w:rsid w:val="00A90404"/>
    <w:rsid w:val="00A92695"/>
    <w:rsid w:val="00A96CBC"/>
    <w:rsid w:val="00A97638"/>
    <w:rsid w:val="00AA25D9"/>
    <w:rsid w:val="00AA7ED5"/>
    <w:rsid w:val="00AB1640"/>
    <w:rsid w:val="00AC6741"/>
    <w:rsid w:val="00AD2442"/>
    <w:rsid w:val="00AD4FD5"/>
    <w:rsid w:val="00AE32F8"/>
    <w:rsid w:val="00AE3D80"/>
    <w:rsid w:val="00AF0F2C"/>
    <w:rsid w:val="00AF2E76"/>
    <w:rsid w:val="00AF5384"/>
    <w:rsid w:val="00B11C16"/>
    <w:rsid w:val="00B12113"/>
    <w:rsid w:val="00B13718"/>
    <w:rsid w:val="00B21E3E"/>
    <w:rsid w:val="00B25421"/>
    <w:rsid w:val="00B2743A"/>
    <w:rsid w:val="00B31E6A"/>
    <w:rsid w:val="00B32D92"/>
    <w:rsid w:val="00B46721"/>
    <w:rsid w:val="00B60207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E75D2"/>
    <w:rsid w:val="00BF14C7"/>
    <w:rsid w:val="00BF2CAA"/>
    <w:rsid w:val="00BF49B8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2D55"/>
    <w:rsid w:val="00C56D83"/>
    <w:rsid w:val="00C75F4E"/>
    <w:rsid w:val="00C9254A"/>
    <w:rsid w:val="00CB3D6D"/>
    <w:rsid w:val="00CC0D68"/>
    <w:rsid w:val="00CC7D1F"/>
    <w:rsid w:val="00CD00EA"/>
    <w:rsid w:val="00CE2DDA"/>
    <w:rsid w:val="00CF0C64"/>
    <w:rsid w:val="00CF4C57"/>
    <w:rsid w:val="00D012C9"/>
    <w:rsid w:val="00D01C11"/>
    <w:rsid w:val="00D027D6"/>
    <w:rsid w:val="00D03976"/>
    <w:rsid w:val="00D062EA"/>
    <w:rsid w:val="00D169AD"/>
    <w:rsid w:val="00D306C4"/>
    <w:rsid w:val="00D363FF"/>
    <w:rsid w:val="00D43956"/>
    <w:rsid w:val="00D45D65"/>
    <w:rsid w:val="00D476C7"/>
    <w:rsid w:val="00D50DA9"/>
    <w:rsid w:val="00D5254C"/>
    <w:rsid w:val="00D55245"/>
    <w:rsid w:val="00D5788E"/>
    <w:rsid w:val="00D645EB"/>
    <w:rsid w:val="00D6673C"/>
    <w:rsid w:val="00D747CC"/>
    <w:rsid w:val="00D817B5"/>
    <w:rsid w:val="00D94C52"/>
    <w:rsid w:val="00D97551"/>
    <w:rsid w:val="00DA13D7"/>
    <w:rsid w:val="00DA3BBA"/>
    <w:rsid w:val="00DA6D73"/>
    <w:rsid w:val="00DB2FDA"/>
    <w:rsid w:val="00DE113C"/>
    <w:rsid w:val="00DE3770"/>
    <w:rsid w:val="00DE3994"/>
    <w:rsid w:val="00DE45D5"/>
    <w:rsid w:val="00E01186"/>
    <w:rsid w:val="00E021E4"/>
    <w:rsid w:val="00E02483"/>
    <w:rsid w:val="00E02C5B"/>
    <w:rsid w:val="00E07A23"/>
    <w:rsid w:val="00E10D96"/>
    <w:rsid w:val="00E22A4A"/>
    <w:rsid w:val="00E24532"/>
    <w:rsid w:val="00E2498A"/>
    <w:rsid w:val="00E41E87"/>
    <w:rsid w:val="00E42B3B"/>
    <w:rsid w:val="00E4401F"/>
    <w:rsid w:val="00E522E3"/>
    <w:rsid w:val="00E56C69"/>
    <w:rsid w:val="00E609BC"/>
    <w:rsid w:val="00E616ED"/>
    <w:rsid w:val="00E643F1"/>
    <w:rsid w:val="00E66958"/>
    <w:rsid w:val="00E66F4C"/>
    <w:rsid w:val="00E73367"/>
    <w:rsid w:val="00E73501"/>
    <w:rsid w:val="00E80255"/>
    <w:rsid w:val="00E804F6"/>
    <w:rsid w:val="00E904DF"/>
    <w:rsid w:val="00E926CC"/>
    <w:rsid w:val="00E96EDA"/>
    <w:rsid w:val="00EA305E"/>
    <w:rsid w:val="00EA3341"/>
    <w:rsid w:val="00EA6E45"/>
    <w:rsid w:val="00EC0922"/>
    <w:rsid w:val="00EC586A"/>
    <w:rsid w:val="00ED79FA"/>
    <w:rsid w:val="00EE19BA"/>
    <w:rsid w:val="00EE7C00"/>
    <w:rsid w:val="00EF30D8"/>
    <w:rsid w:val="00EF38CC"/>
    <w:rsid w:val="00EF6108"/>
    <w:rsid w:val="00F1598F"/>
    <w:rsid w:val="00F24B10"/>
    <w:rsid w:val="00F26FC9"/>
    <w:rsid w:val="00F279DF"/>
    <w:rsid w:val="00F41913"/>
    <w:rsid w:val="00F530CB"/>
    <w:rsid w:val="00F5599A"/>
    <w:rsid w:val="00F633A1"/>
    <w:rsid w:val="00F6351E"/>
    <w:rsid w:val="00F80273"/>
    <w:rsid w:val="00F93270"/>
    <w:rsid w:val="00F97169"/>
    <w:rsid w:val="00FA71CA"/>
    <w:rsid w:val="00FB077E"/>
    <w:rsid w:val="00FB4663"/>
    <w:rsid w:val="00FC1252"/>
    <w:rsid w:val="00FC2A4C"/>
    <w:rsid w:val="00FD1FE1"/>
    <w:rsid w:val="00FE3101"/>
    <w:rsid w:val="00FE47F1"/>
    <w:rsid w:val="00FE4B25"/>
    <w:rsid w:val="00FE6891"/>
    <w:rsid w:val="00FF1B08"/>
    <w:rsid w:val="00F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540593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741ECE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MTConvertedEquation">
    <w:name w:val="MTConvertedEquation"/>
    <w:basedOn w:val="DefaultParagraphFont"/>
    <w:rsid w:val="00F6351E"/>
  </w:style>
  <w:style w:type="paragraph" w:customStyle="1" w:styleId="PNotetodesigner">
    <w:name w:val="P: Note to designer"/>
    <w:basedOn w:val="Normal"/>
    <w:qFormat/>
    <w:rsid w:val="001631C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1631C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540593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741ECE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MTConvertedEquation">
    <w:name w:val="MTConvertedEquation"/>
    <w:basedOn w:val="DefaultParagraphFont"/>
    <w:rsid w:val="00F6351E"/>
  </w:style>
  <w:style w:type="paragraph" w:customStyle="1" w:styleId="PNotetodesigner">
    <w:name w:val="P: Note to designer"/>
    <w:basedOn w:val="Normal"/>
    <w:qFormat/>
    <w:rsid w:val="001631C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1631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wmf"/><Relationship Id="rId18" Type="http://schemas.microsoft.com/office/2007/relationships/hdphoto" Target="media/hdphoto1.wdp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170</TotalTime>
  <Pages>9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108</cp:revision>
  <cp:lastPrinted>2016-07-15T04:27:00Z</cp:lastPrinted>
  <dcterms:created xsi:type="dcterms:W3CDTF">2016-07-25T04:54:00Z</dcterms:created>
  <dcterms:modified xsi:type="dcterms:W3CDTF">2016-10-24T23:30:00Z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