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B55BB" w14:textId="77777777" w:rsidR="00AC75B1" w:rsidRDefault="00AC75B1" w:rsidP="00AC75B1">
      <w:pPr>
        <w:pStyle w:val="Psectionheading"/>
      </w:pPr>
      <w:r>
        <w:t>Multiple-choice section – choose the correct answer</w:t>
      </w:r>
    </w:p>
    <w:p w14:paraId="6EE4B382" w14:textId="77777777" w:rsidR="00AC75B1" w:rsidRPr="00B962C7" w:rsidRDefault="00AC75B1" w:rsidP="00AC75B1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56C7747E" w14:textId="77777777" w:rsidR="00AC75B1" w:rsidRPr="00B962C7" w:rsidRDefault="00AC75B1" w:rsidP="0018756A">
      <w:pPr>
        <w:pStyle w:val="Pquestiontextmainstem"/>
      </w:pPr>
      <w:r w:rsidRPr="00B962C7">
        <w:t>Which of the following are irrati</w:t>
      </w:r>
      <w:bookmarkStart w:id="0" w:name="_GoBack"/>
      <w:bookmarkEnd w:id="0"/>
      <w:r w:rsidRPr="00B962C7">
        <w:t>onal numbers?</w:t>
      </w:r>
    </w:p>
    <w:p w14:paraId="3CCCDFC3" w14:textId="77777777" w:rsidR="00AC75B1" w:rsidRPr="00B962C7" w:rsidRDefault="0070002E" w:rsidP="0018756A">
      <w:pPr>
        <w:pStyle w:val="Pquestiontextmainstem"/>
      </w:pPr>
      <w:r w:rsidRPr="0070002E">
        <w:rPr>
          <w:position w:val="-8"/>
        </w:rPr>
        <w:object w:dxaOrig="340" w:dyaOrig="340" w14:anchorId="41C1F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7.3pt;height:17.3pt" o:ole="">
            <v:imagedata r:id="rId8" o:title=""/>
          </v:shape>
          <o:OLEObject Type="Embed" ProgID="Equation.DSMT4" ShapeID="_x0000_i1044" DrawAspect="Content" ObjectID="_1538912643" r:id="rId9"/>
        </w:object>
      </w:r>
      <w:r w:rsidR="00AC75B1" w:rsidRPr="00B962C7">
        <w:t xml:space="preserve">, 4.5, </w:t>
      </w:r>
      <w:r w:rsidRPr="0070002E">
        <w:rPr>
          <w:position w:val="-8"/>
        </w:rPr>
        <w:object w:dxaOrig="460" w:dyaOrig="340" w14:anchorId="48E5F570">
          <v:shape id="_x0000_i1048" type="#_x0000_t75" style="width:23.05pt;height:17.3pt" o:ole="">
            <v:imagedata r:id="rId10" o:title=""/>
          </v:shape>
          <o:OLEObject Type="Embed" ProgID="Equation.DSMT4" ShapeID="_x0000_i1048" DrawAspect="Content" ObjectID="_1538912644" r:id="rId11"/>
        </w:object>
      </w:r>
      <w:r w:rsidR="00AC75B1" w:rsidRPr="00B962C7">
        <w:t xml:space="preserve">, </w:t>
      </w:r>
      <w:r w:rsidR="00AC75B1" w:rsidRPr="00B962C7">
        <w:rPr>
          <w:position w:val="-24"/>
        </w:rPr>
        <w:object w:dxaOrig="240" w:dyaOrig="620" w14:anchorId="3905AC98">
          <v:shape id="_x0000_i1025" type="#_x0000_t75" style="width:12.5pt;height:30.7pt" o:ole="">
            <v:imagedata r:id="rId12" o:title=""/>
          </v:shape>
          <o:OLEObject Type="Embed" ProgID="Equation.3" ShapeID="_x0000_i1025" DrawAspect="Content" ObjectID="_1538912645" r:id="rId13"/>
        </w:object>
      </w:r>
      <w:r w:rsidR="00AC75B1" w:rsidRPr="00B962C7">
        <w:t xml:space="preserve">, </w:t>
      </w:r>
      <w:r w:rsidRPr="0070002E">
        <w:rPr>
          <w:position w:val="-8"/>
        </w:rPr>
        <w:object w:dxaOrig="460" w:dyaOrig="340" w14:anchorId="29BB1411">
          <v:shape id="_x0000_i1051" type="#_x0000_t75" style="width:23.05pt;height:17.3pt" o:ole="">
            <v:imagedata r:id="rId14" o:title=""/>
          </v:shape>
          <o:OLEObject Type="Embed" ProgID="Equation.DSMT4" ShapeID="_x0000_i1051" DrawAspect="Content" ObjectID="_1538912646" r:id="rId15"/>
        </w:object>
      </w:r>
    </w:p>
    <w:p w14:paraId="1AB11B73" w14:textId="43A78033" w:rsidR="00AC75B1" w:rsidRPr="00B962C7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9D6194">
        <w:tab/>
      </w:r>
      <w:r w:rsidR="0070002E" w:rsidRPr="0070002E">
        <w:rPr>
          <w:position w:val="-8"/>
        </w:rPr>
        <w:object w:dxaOrig="340" w:dyaOrig="340" w14:anchorId="29D75244">
          <v:shape id="_x0000_i1045" type="#_x0000_t75" style="width:17.3pt;height:17.3pt" o:ole="">
            <v:imagedata r:id="rId8" o:title=""/>
          </v:shape>
          <o:OLEObject Type="Embed" ProgID="Equation.DSMT4" ShapeID="_x0000_i1045" DrawAspect="Content" ObjectID="_1538912647" r:id="rId16"/>
        </w:object>
      </w:r>
      <w:r>
        <w:t>only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 w:rsidR="0070002E" w:rsidRPr="0070002E">
        <w:rPr>
          <w:position w:val="-8"/>
        </w:rPr>
        <w:object w:dxaOrig="340" w:dyaOrig="340" w14:anchorId="6B608AB2">
          <v:shape id="_x0000_i1046" type="#_x0000_t75" style="width:17.3pt;height:17.3pt" o:ole="">
            <v:imagedata r:id="rId8" o:title=""/>
          </v:shape>
          <o:OLEObject Type="Embed" ProgID="Equation.DSMT4" ShapeID="_x0000_i1046" DrawAspect="Content" ObjectID="_1538912648" r:id="rId17"/>
        </w:object>
      </w:r>
      <w:r>
        <w:t>,</w:t>
      </w:r>
      <w:r w:rsidR="0070002E" w:rsidRPr="0070002E">
        <w:rPr>
          <w:position w:val="-8"/>
        </w:rPr>
        <w:object w:dxaOrig="460" w:dyaOrig="340" w14:anchorId="7D1088AA">
          <v:shape id="_x0000_i1049" type="#_x0000_t75" style="width:23.05pt;height:17.3pt" o:ole="">
            <v:imagedata r:id="rId10" o:title=""/>
          </v:shape>
          <o:OLEObject Type="Embed" ProgID="Equation.DSMT4" ShapeID="_x0000_i1049" DrawAspect="Content" ObjectID="_1538912649" r:id="rId18"/>
        </w:object>
      </w:r>
      <w:r w:rsidRPr="00B962C7">
        <w:t xml:space="preserve">and </w:t>
      </w:r>
      <w:r w:rsidR="0070002E" w:rsidRPr="0070002E">
        <w:rPr>
          <w:position w:val="-8"/>
        </w:rPr>
        <w:object w:dxaOrig="460" w:dyaOrig="340" w14:anchorId="033FFE2D">
          <v:shape id="_x0000_i1052" type="#_x0000_t75" style="width:23.05pt;height:17.3pt" o:ole="">
            <v:imagedata r:id="rId14" o:title=""/>
          </v:shape>
          <o:OLEObject Type="Embed" ProgID="Equation.DSMT4" ShapeID="_x0000_i1052" DrawAspect="Content" ObjectID="_1538912650" r:id="rId19"/>
        </w:object>
      </w:r>
      <w:r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="0070002E" w:rsidRPr="0070002E">
        <w:rPr>
          <w:position w:val="-8"/>
        </w:rPr>
        <w:object w:dxaOrig="460" w:dyaOrig="340" w14:anchorId="189A6323">
          <v:shape id="_x0000_i1050" type="#_x0000_t75" style="width:23.05pt;height:17.3pt" o:ole="">
            <v:imagedata r:id="rId10" o:title=""/>
          </v:shape>
          <o:OLEObject Type="Embed" ProgID="Equation.DSMT4" ShapeID="_x0000_i1050" DrawAspect="Content" ObjectID="_1538912651" r:id="rId20"/>
        </w:object>
      </w:r>
      <w:r w:rsidRPr="00B962C7">
        <w:t>, 4.5</w:t>
      </w:r>
      <w:r>
        <w:t xml:space="preserve"> </w:t>
      </w:r>
      <w:r w:rsidRPr="00B962C7">
        <w:t xml:space="preserve">and </w:t>
      </w:r>
      <w:r w:rsidRPr="00B962C7">
        <w:rPr>
          <w:position w:val="-24"/>
        </w:rPr>
        <w:object w:dxaOrig="240" w:dyaOrig="620" w14:anchorId="21C8DC20">
          <v:shape id="_x0000_i1026" type="#_x0000_t75" style="width:12.5pt;height:30.7pt" o:ole="">
            <v:imagedata r:id="rId21" o:title=""/>
          </v:shape>
          <o:OLEObject Type="Embed" ProgID="Equation.3" ShapeID="_x0000_i1026" DrawAspect="Content" ObjectID="_1538912652" r:id="rId22"/>
        </w:object>
      </w:r>
      <w:r w:rsidRPr="00B962C7">
        <w:tab/>
      </w:r>
      <w:r w:rsidR="009D6194">
        <w:tab/>
      </w:r>
      <w:r w:rsidRPr="009D6194">
        <w:rPr>
          <w:rStyle w:val="Cquestionpartlabelbold"/>
        </w:rPr>
        <w:t>D</w:t>
      </w:r>
      <w:r w:rsidR="009D6194">
        <w:tab/>
      </w:r>
      <w:r w:rsidR="0070002E" w:rsidRPr="0070002E">
        <w:rPr>
          <w:position w:val="-8"/>
        </w:rPr>
        <w:object w:dxaOrig="340" w:dyaOrig="340" w14:anchorId="40CA36A1">
          <v:shape id="_x0000_i1047" type="#_x0000_t75" style="width:17.3pt;height:17.3pt" o:ole="">
            <v:imagedata r:id="rId8" o:title=""/>
          </v:shape>
          <o:OLEObject Type="Embed" ProgID="Equation.DSMT4" ShapeID="_x0000_i1047" DrawAspect="Content" ObjectID="_1538912653" r:id="rId23"/>
        </w:object>
      </w:r>
      <w:r w:rsidRPr="00B962C7">
        <w:t>and</w:t>
      </w:r>
      <w:r w:rsidR="0070002E" w:rsidRPr="0070002E">
        <w:rPr>
          <w:position w:val="-8"/>
        </w:rPr>
        <w:object w:dxaOrig="460" w:dyaOrig="340" w14:anchorId="671FA270">
          <v:shape id="_x0000_i1053" type="#_x0000_t75" style="width:23.05pt;height:17.3pt" o:ole="">
            <v:imagedata r:id="rId14" o:title=""/>
          </v:shape>
          <o:OLEObject Type="Embed" ProgID="Equation.DSMT4" ShapeID="_x0000_i1053" DrawAspect="Content" ObjectID="_1538912654" r:id="rId24"/>
        </w:object>
      </w:r>
    </w:p>
    <w:p w14:paraId="1776DBED" w14:textId="77777777" w:rsidR="00AC75B1" w:rsidRDefault="00AC75B1" w:rsidP="00AC75B1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45DFE212" w14:textId="77777777" w:rsidR="00AC75B1" w:rsidRDefault="00AC75B1" w:rsidP="0018756A">
      <w:pPr>
        <w:pStyle w:val="Pquestiontextmainstem"/>
      </w:pPr>
      <w:r w:rsidRPr="00D84D9B">
        <w:t xml:space="preserve">The value of </w:t>
      </w:r>
      <w:r w:rsidRPr="00D84D9B">
        <w:rPr>
          <w:position w:val="-8"/>
        </w:rPr>
        <w:object w:dxaOrig="480" w:dyaOrig="360" w14:anchorId="4486BB86">
          <v:shape id="_x0000_i1027" type="#_x0000_t75" style="width:24pt;height:18.25pt" o:ole="">
            <v:imagedata r:id="rId25" o:title=""/>
          </v:shape>
          <o:OLEObject Type="Embed" ProgID="Equation.3" ShapeID="_x0000_i1027" DrawAspect="Content" ObjectID="_1538912655" r:id="rId26"/>
        </w:object>
      </w:r>
      <w:r w:rsidRPr="00D84D9B">
        <w:t xml:space="preserve"> </w:t>
      </w:r>
      <w:r>
        <w:t>is</w:t>
      </w:r>
      <w:r w:rsidRPr="00D84D9B">
        <w:t xml:space="preserve"> between:</w:t>
      </w:r>
    </w:p>
    <w:p w14:paraId="38F0B79D" w14:textId="6DF280EE" w:rsidR="00AC75B1" w:rsidRPr="00D84D9B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4116C4">
        <w:tab/>
      </w:r>
      <w:r>
        <w:t>4</w:t>
      </w:r>
      <w:r w:rsidRPr="00D84D9B">
        <w:t xml:space="preserve"> and </w:t>
      </w:r>
      <w:r>
        <w:t>5</w: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>
        <w:t>8</w:t>
      </w:r>
      <w:r w:rsidRPr="00D84D9B">
        <w:t xml:space="preserve"> and </w:t>
      </w:r>
      <w:r>
        <w:t>9</w:t>
      </w:r>
      <w:r>
        <w:tab/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Pr="00D84D9B">
        <w:t>10 and 7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9D6194">
        <w:rPr>
          <w:rStyle w:val="Cquestionpartlabelbold"/>
        </w:rPr>
        <w:t>D</w:t>
      </w:r>
      <w:r w:rsidR="009D6194">
        <w:rPr>
          <w:rStyle w:val="Cquestionpartlabelbold"/>
        </w:rPr>
        <w:tab/>
      </w:r>
      <w:r w:rsidRPr="00D84D9B">
        <w:t>16.9 and 17.1</w:t>
      </w:r>
    </w:p>
    <w:p w14:paraId="05C0CB2B" w14:textId="77777777" w:rsidR="00AC75B1" w:rsidRDefault="00AC75B1" w:rsidP="00AC75B1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503EEEE3" w14:textId="77777777" w:rsidR="00AC75B1" w:rsidRDefault="00AC75B1" w:rsidP="0018756A">
      <w:pPr>
        <w:pStyle w:val="Pquestiontextmainstem"/>
      </w:pPr>
      <w:r w:rsidRPr="00B962C7">
        <w:rPr>
          <w:position w:val="-8"/>
        </w:rPr>
        <w:object w:dxaOrig="499" w:dyaOrig="360" w14:anchorId="7FD4D486">
          <v:shape id="_x0000_i1028" type="#_x0000_t75" style="width:24.95pt;height:18.25pt" o:ole="">
            <v:imagedata r:id="rId27" o:title=""/>
          </v:shape>
          <o:OLEObject Type="Embed" ProgID="Equation.3" ShapeID="_x0000_i1028" DrawAspect="Content" ObjectID="_1538912656" r:id="rId28"/>
        </w:object>
      </w:r>
      <w:r w:rsidRPr="00B962C7">
        <w:t xml:space="preserve"> can be simplified to:</w:t>
      </w:r>
    </w:p>
    <w:p w14:paraId="195F5222" w14:textId="0C8CE068" w:rsidR="00AC75B1" w:rsidRDefault="00AC75B1" w:rsidP="009D6194">
      <w:pPr>
        <w:pStyle w:val="Pquestiontextmcqoptions"/>
      </w:pPr>
      <w:r w:rsidRPr="00B962C7">
        <w:rPr>
          <w:b/>
        </w:rPr>
        <w:t>A</w:t>
      </w:r>
      <w:r w:rsidR="004116C4">
        <w:tab/>
      </w:r>
      <w:r w:rsidRPr="00B962C7">
        <w:t>14</w:t>
      </w:r>
      <w:r w:rsidRPr="00B962C7">
        <w:rPr>
          <w:position w:val="-6"/>
        </w:rPr>
        <w:object w:dxaOrig="380" w:dyaOrig="340" w14:anchorId="22EA1882">
          <v:shape id="_x0000_i1029" type="#_x0000_t75" style="width:18.25pt;height:17.3pt" o:ole="">
            <v:imagedata r:id="rId29" o:title=""/>
          </v:shape>
          <o:OLEObject Type="Embed" ProgID="Equation.3" ShapeID="_x0000_i1029" DrawAspect="Content" ObjectID="_1538912657" r:id="rId30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B</w:t>
      </w:r>
      <w:r w:rsidR="009D6194">
        <w:tab/>
      </w:r>
      <w:r w:rsidRPr="00B962C7">
        <w:t>2</w:t>
      </w:r>
      <w:r w:rsidRPr="00B962C7">
        <w:rPr>
          <w:position w:val="-6"/>
        </w:rPr>
        <w:object w:dxaOrig="480" w:dyaOrig="340" w14:anchorId="09BB0893">
          <v:shape id="_x0000_i1030" type="#_x0000_t75" style="width:24pt;height:17.3pt" o:ole="">
            <v:imagedata r:id="rId31" o:title=""/>
          </v:shape>
          <o:OLEObject Type="Embed" ProgID="Equation.3" ShapeID="_x0000_i1030" DrawAspect="Content" ObjectID="_1538912658" r:id="rId32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C</w:t>
      </w:r>
      <w:r w:rsidR="009D6194">
        <w:tab/>
      </w:r>
      <w:r>
        <w:t>2</w:t>
      </w:r>
      <w:r w:rsidRPr="00B962C7">
        <w:rPr>
          <w:position w:val="-8"/>
        </w:rPr>
        <w:object w:dxaOrig="380" w:dyaOrig="360" w14:anchorId="67449E9B">
          <v:shape id="_x0000_i1031" type="#_x0000_t75" style="width:18.25pt;height:18.25pt" o:ole="">
            <v:imagedata r:id="rId33" o:title=""/>
          </v:shape>
          <o:OLEObject Type="Embed" ProgID="Equation.3" ShapeID="_x0000_i1031" DrawAspect="Content" ObjectID="_1538912659" r:id="rId34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D</w:t>
      </w:r>
      <w:r w:rsidR="009D6194">
        <w:rPr>
          <w:b/>
        </w:rPr>
        <w:tab/>
      </w:r>
      <w:r w:rsidRPr="00B962C7">
        <w:t xml:space="preserve"> </w:t>
      </w:r>
      <w:r>
        <w:t>4</w:t>
      </w:r>
      <w:r w:rsidRPr="00B962C7">
        <w:rPr>
          <w:position w:val="-8"/>
        </w:rPr>
        <w:object w:dxaOrig="380" w:dyaOrig="360" w14:anchorId="4E858AC8">
          <v:shape id="_x0000_i1032" type="#_x0000_t75" style="width:18.25pt;height:18.25pt" o:ole="">
            <v:imagedata r:id="rId35" o:title=""/>
          </v:shape>
          <o:OLEObject Type="Embed" ProgID="Equation.3" ShapeID="_x0000_i1032" DrawAspect="Content" ObjectID="_1538912660" r:id="rId36"/>
        </w:object>
      </w:r>
    </w:p>
    <w:p w14:paraId="7E0272E7" w14:textId="1DB161A6" w:rsidR="00AC75B1" w:rsidRDefault="00807CB2" w:rsidP="00AC75B1">
      <w:pPr>
        <w:pStyle w:val="Pquestionheadingmc"/>
      </w:pPr>
      <w:r>
        <w:t>Question 4</w:t>
      </w:r>
      <w:r w:rsidR="00AC75B1">
        <w:tab/>
        <w:t>[11.3</w:t>
      </w:r>
      <w:r w:rsidR="00AC75B1" w:rsidRPr="00DF7F34">
        <w:t>]</w:t>
      </w:r>
    </w:p>
    <w:p w14:paraId="3EFEFB3C" w14:textId="02C1B372" w:rsidR="00AC75B1" w:rsidRDefault="00AC75B1" w:rsidP="00AC75B1">
      <w:pPr>
        <w:pStyle w:val="Pquestiontextmainstem"/>
      </w:pPr>
      <w:r w:rsidRPr="00B962C7">
        <w:t>7</w:t>
      </w:r>
      <w:r w:rsidR="0070002E" w:rsidRPr="0070002E">
        <w:rPr>
          <w:position w:val="-6"/>
        </w:rPr>
        <w:object w:dxaOrig="360" w:dyaOrig="320" w14:anchorId="1F8EE5FF">
          <v:shape id="_x0000_i1054" type="#_x0000_t75" style="width:17.3pt;height:16.3pt" o:ole="">
            <v:imagedata r:id="rId37" o:title=""/>
          </v:shape>
          <o:OLEObject Type="Embed" ProgID="Equation.DSMT4" ShapeID="_x0000_i1054" DrawAspect="Content" ObjectID="_1538912661" r:id="rId38"/>
        </w:object>
      </w:r>
      <w:r w:rsidRPr="00B962C7">
        <w:t xml:space="preserve"> – 3</w:t>
      </w:r>
      <w:r w:rsidR="0070002E" w:rsidRPr="0070002E">
        <w:rPr>
          <w:position w:val="-6"/>
        </w:rPr>
        <w:object w:dxaOrig="360" w:dyaOrig="320" w14:anchorId="08C4D8E6">
          <v:shape id="_x0000_i1055" type="#_x0000_t75" style="width:17.3pt;height:16.3pt" o:ole="">
            <v:imagedata r:id="rId37" o:title=""/>
          </v:shape>
          <o:OLEObject Type="Embed" ProgID="Equation.DSMT4" ShapeID="_x0000_i1055" DrawAspect="Content" ObjectID="_1538912662" r:id="rId39"/>
        </w:object>
      </w:r>
      <w:r w:rsidRPr="00B962C7">
        <w:t>simplifies to:</w:t>
      </w:r>
    </w:p>
    <w:p w14:paraId="56F8F540" w14:textId="3D345E2A" w:rsidR="00AC75B1" w:rsidRPr="00B962C7" w:rsidRDefault="00AC75B1" w:rsidP="00AC75B1">
      <w:pPr>
        <w:pStyle w:val="Pquestiontextmcqoptions"/>
      </w:pPr>
      <w:r w:rsidRPr="00F86633">
        <w:rPr>
          <w:rStyle w:val="Cquestionpartlabelbold"/>
        </w:rPr>
        <w:t>A</w:t>
      </w:r>
      <w:r w:rsidR="009D6194">
        <w:tab/>
      </w:r>
      <w:r w:rsidRPr="00B962C7">
        <w:t>4</w: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B</w:t>
      </w:r>
      <w:r w:rsidR="009D6194">
        <w:tab/>
      </w:r>
      <w:r w:rsidRPr="00B962C7">
        <w:t>4</w:t>
      </w:r>
      <w:r w:rsidR="0070002E" w:rsidRPr="0070002E">
        <w:rPr>
          <w:position w:val="-6"/>
        </w:rPr>
        <w:object w:dxaOrig="360" w:dyaOrig="320" w14:anchorId="166F0C37">
          <v:shape id="_x0000_i1056" type="#_x0000_t75" style="width:17.3pt;height:16.3pt" o:ole="">
            <v:imagedata r:id="rId37" o:title=""/>
          </v:shape>
          <o:OLEObject Type="Embed" ProgID="Equation.DSMT4" ShapeID="_x0000_i1056" DrawAspect="Content" ObjectID="_1538912663" r:id="rId40"/>
        </w:objec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C</w:t>
      </w:r>
      <w:r w:rsidR="009D6194">
        <w:tab/>
      </w:r>
      <w:r w:rsidRPr="00B962C7">
        <w:t xml:space="preserve">8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F86633">
        <w:rPr>
          <w:rStyle w:val="Cquestionpartlabelbold"/>
        </w:rPr>
        <w:t>D</w:t>
      </w:r>
      <w:r w:rsidR="009D6194">
        <w:tab/>
      </w:r>
      <w:r w:rsidRPr="00B962C7">
        <w:t>5</w:t>
      </w:r>
      <w:r w:rsidR="0070002E" w:rsidRPr="0070002E">
        <w:rPr>
          <w:position w:val="-6"/>
        </w:rPr>
        <w:object w:dxaOrig="360" w:dyaOrig="320" w14:anchorId="0FE10C75">
          <v:shape id="_x0000_i1057" type="#_x0000_t75" style="width:17.3pt;height:16.3pt" o:ole="">
            <v:imagedata r:id="rId41" o:title=""/>
          </v:shape>
          <o:OLEObject Type="Embed" ProgID="Equation.DSMT4" ShapeID="_x0000_i1057" DrawAspect="Content" ObjectID="_1538912664" r:id="rId42"/>
        </w:object>
      </w:r>
    </w:p>
    <w:p w14:paraId="3F6B212A" w14:textId="41866725" w:rsidR="00AC75B1" w:rsidRDefault="001A6D10" w:rsidP="00AC75B1">
      <w:pPr>
        <w:pStyle w:val="Psectionresults"/>
      </w:pPr>
      <w:r>
        <w:t>Multiple-choice results: ___ / 4</w:t>
      </w:r>
    </w:p>
    <w:p w14:paraId="0BE42B9E" w14:textId="77777777" w:rsidR="00AC75B1" w:rsidRDefault="00AC75B1" w:rsidP="001A6D10">
      <w:pPr>
        <w:pStyle w:val="Psectionheading"/>
        <w:pageBreakBefore w:val="0"/>
      </w:pPr>
      <w:r>
        <w:t>Short answer section</w:t>
      </w:r>
    </w:p>
    <w:p w14:paraId="4B69FA54" w14:textId="3AC18A2C" w:rsidR="00AC75B1" w:rsidRDefault="001A6D10" w:rsidP="00AC75B1">
      <w:pPr>
        <w:pStyle w:val="Pquestionheadingsx1stafterhead"/>
      </w:pPr>
      <w:r>
        <w:t>Question 5</w:t>
      </w:r>
      <w:r w:rsidR="00AC75B1" w:rsidRPr="00DF7F34">
        <w:tab/>
      </w:r>
      <w:r w:rsidR="00327EFC">
        <w:rPr>
          <w:rStyle w:val="Cmarkslabel"/>
        </w:rPr>
        <w:t>2</w:t>
      </w:r>
      <w:r w:rsidR="00327EFC" w:rsidRPr="00DF7F34">
        <w:rPr>
          <w:rStyle w:val="Cmarkslabel"/>
        </w:rPr>
        <w:t xml:space="preserve"> marks</w:t>
      </w:r>
      <w:r w:rsidR="00327EFC">
        <w:tab/>
        <w:t>[11.1</w:t>
      </w:r>
      <w:r w:rsidR="00327EFC" w:rsidRPr="00DF7F34">
        <w:t>]</w:t>
      </w:r>
      <w:r w:rsidR="00C51993">
        <w:tab/>
      </w:r>
    </w:p>
    <w:p w14:paraId="3BB54F9E" w14:textId="77777777" w:rsidR="00AC75B1" w:rsidRDefault="00AC75B1" w:rsidP="00AC75B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5BC37D7" w14:textId="77777777" w:rsidR="00AC75B1" w:rsidRDefault="00AC75B1" w:rsidP="003B106A">
      <w:pPr>
        <w:pStyle w:val="Pquestiontextmainstem"/>
        <w:ind w:firstLine="720"/>
        <w:rPr>
          <w:rStyle w:val="Pemphasisasis"/>
        </w:rPr>
      </w:pPr>
      <w:r w:rsidRPr="003B106A">
        <w:rPr>
          <w:rStyle w:val="Pemphasisasis"/>
        </w:rPr>
        <w:t>base        coefficient        index         irrational number        power        surd</w:t>
      </w:r>
    </w:p>
    <w:p w14:paraId="0115E613" w14:textId="77777777" w:rsidR="00463889" w:rsidRPr="003B106A" w:rsidRDefault="00463889" w:rsidP="003B106A">
      <w:pPr>
        <w:pStyle w:val="Pquestiontextmainstem"/>
        <w:ind w:firstLine="720"/>
        <w:rPr>
          <w:rStyle w:val="Pemphasisasis"/>
        </w:rPr>
      </w:pPr>
    </w:p>
    <w:p w14:paraId="10B70BF9" w14:textId="77777777" w:rsidR="00AC75B1" w:rsidRDefault="00AC75B1" w:rsidP="00AC75B1">
      <w:pPr>
        <w:pStyle w:val="Pquestiontextmainstem"/>
      </w:pPr>
      <w:r w:rsidRPr="00CD67DD">
        <w:rPr>
          <w:position w:val="-6"/>
        </w:rPr>
        <w:object w:dxaOrig="400" w:dyaOrig="320" w14:anchorId="0D73CA90">
          <v:shape id="_x0000_i1033" type="#_x0000_t75" style="width:20.15pt;height:17.3pt" o:ole="">
            <v:imagedata r:id="rId43" o:title=""/>
          </v:shape>
          <o:OLEObject Type="Embed" ProgID="Equation.3" ShapeID="_x0000_i1033" DrawAspect="Content" ObjectID="_1538912665" r:id="rId44"/>
        </w:object>
      </w:r>
      <w:r w:rsidRPr="00CD67DD">
        <w:t xml:space="preserve"> is an example of a </w:t>
      </w:r>
      <w:r w:rsidRPr="00FA5C18">
        <w:rPr>
          <w:rStyle w:val="Cquestionpartlabelbold"/>
        </w:rPr>
        <w:t>_________</w:t>
      </w:r>
      <w:r w:rsidRPr="00CD67DD">
        <w:t xml:space="preserve"> or an </w:t>
      </w:r>
      <w:r w:rsidRPr="00FA5C18">
        <w:rPr>
          <w:rStyle w:val="Cquestionpartlabelbold"/>
        </w:rPr>
        <w:t>__________________________</w:t>
      </w:r>
      <w:r w:rsidRPr="00792DEE">
        <w:t>.</w:t>
      </w:r>
    </w:p>
    <w:p w14:paraId="2A25A41E" w14:textId="77777777" w:rsidR="00463889" w:rsidRPr="00FA5C18" w:rsidRDefault="00463889" w:rsidP="00AC75B1">
      <w:pPr>
        <w:pStyle w:val="Pquestiontextmainstem"/>
        <w:rPr>
          <w:rStyle w:val="Cquestionpartlabelbold"/>
        </w:rPr>
      </w:pPr>
    </w:p>
    <w:p w14:paraId="59531344" w14:textId="42063A4D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1A6D10">
        <w:t>n 6</w:t>
      </w:r>
      <w:r w:rsidRPr="00DF7F34">
        <w:tab/>
      </w:r>
      <w:r w:rsidR="0036440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5B35DED2" w14:textId="77777777" w:rsidR="009325F9" w:rsidRPr="00954006" w:rsidRDefault="00AC75B1" w:rsidP="0018756A">
      <w:pPr>
        <w:pStyle w:val="Pquestiontextmainstem"/>
      </w:pPr>
      <w:r w:rsidRPr="0033129E">
        <w:t>Simplify</w:t>
      </w:r>
      <w:r>
        <w:t xml:space="preserve">: </w:t>
      </w:r>
      <w:r w:rsidR="0070002E" w:rsidRPr="0070002E">
        <w:rPr>
          <w:position w:val="-6"/>
        </w:rPr>
        <w:object w:dxaOrig="440" w:dyaOrig="320" w14:anchorId="6D72DBAD">
          <v:shape id="_x0000_i1058" type="#_x0000_t75" style="width:22.1pt;height:16.3pt" o:ole="">
            <v:imagedata r:id="rId45" o:title=""/>
          </v:shape>
          <o:OLEObject Type="Embed" ProgID="Equation.DSMT4" ShapeID="_x0000_i1058" DrawAspect="Content" ObjectID="_1538912666" r:id="rId46"/>
        </w:object>
      </w:r>
      <w:r w:rsidR="009325F9" w:rsidRPr="00954006">
        <w:t>+ 3</w:t>
      </w:r>
      <w:r w:rsidR="009325F9" w:rsidRPr="00954006">
        <w:rPr>
          <w:position w:val="-8"/>
        </w:rPr>
        <w:object w:dxaOrig="480" w:dyaOrig="360" w14:anchorId="6A626126">
          <v:shape id="_x0000_i1034" type="#_x0000_t75" style="width:24pt;height:18.25pt" o:ole="">
            <v:imagedata r:id="rId47" o:title=""/>
          </v:shape>
          <o:OLEObject Type="Embed" ProgID="Equation.3" ShapeID="_x0000_i1034" DrawAspect="Content" ObjectID="_1538912667" r:id="rId48"/>
        </w:object>
      </w:r>
    </w:p>
    <w:p w14:paraId="6317004D" w14:textId="67381462" w:rsidR="00AC75B1" w:rsidRDefault="00AC75B1" w:rsidP="00AC75B1">
      <w:pPr>
        <w:pStyle w:val="Pquestiontextmainstem"/>
      </w:pPr>
    </w:p>
    <w:p w14:paraId="770CA6AB" w14:textId="77777777" w:rsidR="003B106A" w:rsidRDefault="003B106A" w:rsidP="00AC75B1">
      <w:pPr>
        <w:pStyle w:val="Pquestiontextmainstem"/>
      </w:pPr>
    </w:p>
    <w:p w14:paraId="6606B39E" w14:textId="77777777" w:rsidR="00463889" w:rsidRDefault="00463889" w:rsidP="00AC75B1">
      <w:pPr>
        <w:pStyle w:val="Pquestiontextmainstem"/>
      </w:pPr>
    </w:p>
    <w:p w14:paraId="40280BD8" w14:textId="77777777" w:rsidR="00463889" w:rsidRDefault="00463889" w:rsidP="00AC75B1">
      <w:pPr>
        <w:pStyle w:val="Pquestiontextmainstem"/>
      </w:pPr>
    </w:p>
    <w:p w14:paraId="5B5B2600" w14:textId="77777777" w:rsidR="00463889" w:rsidRDefault="00463889" w:rsidP="00AC75B1">
      <w:pPr>
        <w:pStyle w:val="Pquestiontextmainstem"/>
      </w:pPr>
    </w:p>
    <w:p w14:paraId="3B62F165" w14:textId="77777777" w:rsidR="003B106A" w:rsidRDefault="003B106A" w:rsidP="00AC75B1">
      <w:pPr>
        <w:pStyle w:val="Pquestiontextmainstem"/>
      </w:pPr>
    </w:p>
    <w:p w14:paraId="047379B2" w14:textId="37678C5F" w:rsidR="00AC75B1" w:rsidRDefault="00AC75B1" w:rsidP="00AC75B1">
      <w:pPr>
        <w:pStyle w:val="Pquestionheadingsx"/>
      </w:pPr>
      <w:r>
        <w:lastRenderedPageBreak/>
        <w:t>Questi</w:t>
      </w:r>
      <w:r w:rsidRPr="00BD49B2">
        <w:t>o</w:t>
      </w:r>
      <w:r w:rsidR="00463889">
        <w:t>n 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D104E78" w14:textId="54C2749E" w:rsidR="00AC75B1" w:rsidRDefault="00AC75B1" w:rsidP="00AC75B1">
      <w:pPr>
        <w:pStyle w:val="Pquestiontextmainstem"/>
      </w:pPr>
      <w:r w:rsidRPr="00856727">
        <w:t xml:space="preserve">Expand and simplify </w:t>
      </w:r>
      <w:r w:rsidR="001A6D10" w:rsidRPr="00CD67DD">
        <w:rPr>
          <w:position w:val="-6"/>
        </w:rPr>
        <w:object w:dxaOrig="380" w:dyaOrig="340" w14:anchorId="1086F847">
          <v:shape id="_x0000_i1035" type="#_x0000_t75" style="width:19.2pt;height:17.3pt" o:ole="">
            <v:imagedata r:id="rId49" o:title=""/>
          </v:shape>
          <o:OLEObject Type="Embed" ProgID="Equation.3" ShapeID="_x0000_i1035" DrawAspect="Content" ObjectID="_1538912668" r:id="rId50"/>
        </w:object>
      </w:r>
      <w:r w:rsidR="001A6D10" w:rsidRPr="00CD67DD">
        <w:t>(3</w:t>
      </w:r>
      <w:r w:rsidR="001A6D10" w:rsidRPr="00CD67DD">
        <w:rPr>
          <w:position w:val="-6"/>
        </w:rPr>
        <w:object w:dxaOrig="380" w:dyaOrig="340" w14:anchorId="24EF7929">
          <v:shape id="_x0000_i1036" type="#_x0000_t75" style="width:19.2pt;height:17.3pt" o:ole="">
            <v:imagedata r:id="rId49" o:title=""/>
          </v:shape>
          <o:OLEObject Type="Embed" ProgID="Equation.3" ShapeID="_x0000_i1036" DrawAspect="Content" ObjectID="_1538912669" r:id="rId51"/>
        </w:object>
      </w:r>
      <w:r w:rsidR="001A6D10" w:rsidRPr="00CD67DD">
        <w:t xml:space="preserve">+ </w:t>
      </w:r>
      <w:r w:rsidR="001A6D10" w:rsidRPr="00CD67DD">
        <w:rPr>
          <w:position w:val="-8"/>
        </w:rPr>
        <w:object w:dxaOrig="480" w:dyaOrig="360" w14:anchorId="1207EAAC">
          <v:shape id="_x0000_i1037" type="#_x0000_t75" style="width:24pt;height:18.25pt" o:ole="">
            <v:imagedata r:id="rId52" o:title=""/>
          </v:shape>
          <o:OLEObject Type="Embed" ProgID="Equation.3" ShapeID="_x0000_i1037" DrawAspect="Content" ObjectID="_1538912670" r:id="rId53"/>
        </w:object>
      </w:r>
      <w:r w:rsidR="001A6D10" w:rsidRPr="00CD67DD">
        <w:t>).</w:t>
      </w:r>
    </w:p>
    <w:p w14:paraId="5DD39285" w14:textId="77777777" w:rsidR="003B106A" w:rsidRDefault="003B106A" w:rsidP="00AC75B1">
      <w:pPr>
        <w:pStyle w:val="Pquestiontextmainstem"/>
      </w:pPr>
    </w:p>
    <w:p w14:paraId="22EE9389" w14:textId="77777777" w:rsidR="003B106A" w:rsidRDefault="003B106A" w:rsidP="00AC75B1">
      <w:pPr>
        <w:pStyle w:val="Pquestiontextmainstem"/>
      </w:pPr>
    </w:p>
    <w:p w14:paraId="5CCDA279" w14:textId="77777777" w:rsidR="0099653F" w:rsidRDefault="0099653F" w:rsidP="00AC75B1">
      <w:pPr>
        <w:pStyle w:val="Pquestiontextmainstem"/>
      </w:pPr>
    </w:p>
    <w:p w14:paraId="359EC397" w14:textId="77777777" w:rsidR="003B106A" w:rsidRDefault="003B106A" w:rsidP="00AC75B1">
      <w:pPr>
        <w:pStyle w:val="Pquestiontextmainstem"/>
      </w:pPr>
    </w:p>
    <w:p w14:paraId="0249386F" w14:textId="77777777" w:rsidR="0099653F" w:rsidRDefault="0099653F" w:rsidP="00AC75B1">
      <w:pPr>
        <w:pStyle w:val="Pquestiontextmainstem"/>
      </w:pPr>
    </w:p>
    <w:p w14:paraId="4E06ADE0" w14:textId="77777777" w:rsidR="0099653F" w:rsidRDefault="0099653F" w:rsidP="00AC75B1">
      <w:pPr>
        <w:pStyle w:val="Pquestiontextmainstem"/>
      </w:pPr>
    </w:p>
    <w:p w14:paraId="71494304" w14:textId="77777777" w:rsidR="0099653F" w:rsidRDefault="0099653F" w:rsidP="00AC75B1">
      <w:pPr>
        <w:pStyle w:val="Pquestiontextmainstem"/>
      </w:pPr>
    </w:p>
    <w:p w14:paraId="21272342" w14:textId="70E97D3D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463889">
        <w:t>n 8</w:t>
      </w:r>
      <w:r w:rsidRPr="00DF7F34">
        <w:tab/>
      </w:r>
      <w:r w:rsidR="00D37121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6557943D" w14:textId="324B0B44" w:rsidR="00463889" w:rsidRDefault="00463889" w:rsidP="0018756A">
      <w:pPr>
        <w:pStyle w:val="Pquestiontextmainstem"/>
      </w:pPr>
      <w:r>
        <w:t>Complete the following.</w:t>
      </w:r>
    </w:p>
    <w:p w14:paraId="6BDEDC85" w14:textId="2BD70B39" w:rsidR="00463889" w:rsidRDefault="00463889" w:rsidP="00463889">
      <w:pPr>
        <w:pStyle w:val="Pquestiontextpartsa"/>
      </w:pPr>
      <w:r w:rsidRPr="002B06A7">
        <w:rPr>
          <w:b/>
        </w:rPr>
        <w:t>(a)</w:t>
      </w:r>
      <w:r>
        <w:tab/>
      </w:r>
      <w:r w:rsidR="0070002E" w:rsidRPr="00463889">
        <w:rPr>
          <w:position w:val="-62"/>
        </w:rPr>
        <w:object w:dxaOrig="1600" w:dyaOrig="1359" w14:anchorId="216154D8">
          <v:shape id="_x0000_i1059" type="#_x0000_t75" style="width:80.65pt;height:68.15pt" o:ole="">
            <v:imagedata r:id="rId54" o:title=""/>
          </v:shape>
          <o:OLEObject Type="Embed" ProgID="Equation.DSMT4" ShapeID="_x0000_i1059" DrawAspect="Content" ObjectID="_1538912671" r:id="rId55"/>
        </w:object>
      </w:r>
      <w:r>
        <w:tab/>
      </w:r>
      <w:r>
        <w:tab/>
      </w:r>
      <w:r>
        <w:tab/>
      </w:r>
      <w:r>
        <w:tab/>
      </w:r>
      <w:r>
        <w:tab/>
      </w:r>
      <w:r w:rsidRPr="002B06A7">
        <w:rPr>
          <w:b/>
        </w:rPr>
        <w:t>(b)</w:t>
      </w:r>
      <w:r w:rsidR="0070002E">
        <w:t xml:space="preserve">   </w:t>
      </w:r>
      <w:r w:rsidR="0070002E" w:rsidRPr="00463889">
        <w:rPr>
          <w:position w:val="-62"/>
        </w:rPr>
        <w:object w:dxaOrig="1500" w:dyaOrig="1359" w14:anchorId="70C1F2B9">
          <v:shape id="_x0000_i1060" type="#_x0000_t75" style="width:73.9pt;height:68.15pt" o:ole="">
            <v:imagedata r:id="rId56" o:title=""/>
          </v:shape>
          <o:OLEObject Type="Embed" ProgID="Equation.DSMT4" ShapeID="_x0000_i1060" DrawAspect="Content" ObjectID="_1538912672" r:id="rId57"/>
        </w:object>
      </w:r>
    </w:p>
    <w:p w14:paraId="059184B0" w14:textId="77777777" w:rsidR="003B106A" w:rsidRPr="00954006" w:rsidRDefault="003B106A" w:rsidP="00AC75B1">
      <w:pPr>
        <w:pStyle w:val="Pquestiontextmainstem"/>
      </w:pPr>
    </w:p>
    <w:p w14:paraId="3A9C0910" w14:textId="77777777" w:rsidR="003B106A" w:rsidRDefault="003B106A" w:rsidP="00AC75B1">
      <w:pPr>
        <w:pStyle w:val="Pquestiontextmainstem"/>
      </w:pPr>
    </w:p>
    <w:p w14:paraId="0F147C56" w14:textId="77777777" w:rsidR="003B106A" w:rsidRDefault="003B106A" w:rsidP="00AC75B1">
      <w:pPr>
        <w:pStyle w:val="Pquestiontextmainstem"/>
      </w:pPr>
    </w:p>
    <w:p w14:paraId="441D0713" w14:textId="2C6C9181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99653F">
        <w:t xml:space="preserve">n </w:t>
      </w:r>
      <w:r w:rsidR="001E37F2">
        <w:t>9</w:t>
      </w:r>
      <w:r w:rsidRPr="00DF7F34">
        <w:tab/>
      </w:r>
      <w:r w:rsidR="00D37121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p w14:paraId="28A535F3" w14:textId="240C2DBC" w:rsidR="00AC75B1" w:rsidRPr="0033129E" w:rsidRDefault="001E37F2" w:rsidP="00AC75B1">
      <w:pPr>
        <w:pStyle w:val="Pquestiontextmainstem"/>
      </w:pPr>
      <w:r>
        <w:t>Simplify</w:t>
      </w:r>
      <w:r w:rsidR="00AC75B1">
        <w:t>:</w:t>
      </w:r>
    </w:p>
    <w:p w14:paraId="384E486D" w14:textId="10CE860D" w:rsidR="00AC75B1" w:rsidRDefault="00AC75B1" w:rsidP="0036440F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="0070002E" w:rsidRPr="0070002E">
        <w:rPr>
          <w:position w:val="-26"/>
        </w:rPr>
        <w:object w:dxaOrig="480" w:dyaOrig="660" w14:anchorId="14900D80">
          <v:shape id="_x0000_i1061" type="#_x0000_t75" style="width:24pt;height:33.6pt" o:ole="">
            <v:imagedata r:id="rId58" o:title=""/>
          </v:shape>
          <o:OLEObject Type="Embed" ProgID="Equation.DSMT4" ShapeID="_x0000_i1061" DrawAspect="Content" ObjectID="_1538912673" r:id="rId59"/>
        </w:object>
      </w:r>
      <w:r>
        <w:tab/>
      </w:r>
      <w:r>
        <w:tab/>
      </w:r>
      <w:r>
        <w:tab/>
      </w:r>
      <w:r w:rsidR="0099653F">
        <w:tab/>
      </w:r>
      <w:r w:rsidR="0099653F">
        <w:tab/>
      </w:r>
      <w:r>
        <w:tab/>
      </w:r>
      <w:r w:rsidRPr="00F86633">
        <w:rPr>
          <w:rStyle w:val="Cquestionpartlabelbold"/>
        </w:rPr>
        <w:t>(b)</w:t>
      </w:r>
      <w:r w:rsidR="0070002E">
        <w:t xml:space="preserve">  </w:t>
      </w:r>
      <w:r w:rsidR="0036440F" w:rsidRPr="00954006">
        <w:rPr>
          <w:position w:val="-28"/>
        </w:rPr>
        <w:object w:dxaOrig="520" w:dyaOrig="720" w14:anchorId="15B62052">
          <v:shape id="_x0000_i1038" type="#_x0000_t75" style="width:25.9pt;height:36.5pt" o:ole="">
            <v:imagedata r:id="rId60" o:title=""/>
          </v:shape>
          <o:OLEObject Type="Embed" ProgID="Equation.3" ShapeID="_x0000_i1038" DrawAspect="Content" ObjectID="_1538912674" r:id="rId61"/>
        </w:object>
      </w:r>
    </w:p>
    <w:p w14:paraId="62166A14" w14:textId="77777777" w:rsidR="003B106A" w:rsidRDefault="003B106A" w:rsidP="00AC75B1">
      <w:pPr>
        <w:pStyle w:val="Pquestiontextpartsa"/>
      </w:pPr>
    </w:p>
    <w:p w14:paraId="1A9E0CEA" w14:textId="77777777" w:rsidR="0099653F" w:rsidRDefault="0099653F" w:rsidP="00AC75B1">
      <w:pPr>
        <w:pStyle w:val="Pquestiontextpartsa"/>
      </w:pPr>
    </w:p>
    <w:p w14:paraId="3C62322B" w14:textId="77777777" w:rsidR="0099653F" w:rsidRDefault="0099653F" w:rsidP="00AC75B1">
      <w:pPr>
        <w:pStyle w:val="Pquestiontextpartsa"/>
      </w:pPr>
    </w:p>
    <w:p w14:paraId="5074E7E7" w14:textId="77777777" w:rsidR="0099653F" w:rsidRDefault="0099653F" w:rsidP="00AC75B1">
      <w:pPr>
        <w:pStyle w:val="Pquestiontextpartsa"/>
      </w:pPr>
    </w:p>
    <w:p w14:paraId="1E2B6833" w14:textId="77777777" w:rsidR="0099653F" w:rsidRDefault="0099653F" w:rsidP="00AC75B1">
      <w:pPr>
        <w:pStyle w:val="Pquestiontextpartsa"/>
      </w:pPr>
    </w:p>
    <w:p w14:paraId="57DED5CC" w14:textId="77777777" w:rsidR="0099653F" w:rsidRDefault="0099653F" w:rsidP="00AC75B1">
      <w:pPr>
        <w:pStyle w:val="Pquestiontextpartsa"/>
      </w:pPr>
    </w:p>
    <w:p w14:paraId="1ABCC4C9" w14:textId="77777777" w:rsidR="0099653F" w:rsidRDefault="0099653F" w:rsidP="00AC75B1">
      <w:pPr>
        <w:pStyle w:val="Pquestiontextpartsa"/>
      </w:pPr>
    </w:p>
    <w:p w14:paraId="56D6060B" w14:textId="77777777" w:rsidR="0099653F" w:rsidRDefault="0099653F" w:rsidP="00AC75B1">
      <w:pPr>
        <w:pStyle w:val="Pquestiontextpartsa"/>
      </w:pPr>
    </w:p>
    <w:p w14:paraId="10F06500" w14:textId="77777777" w:rsidR="003B106A" w:rsidRDefault="003B106A" w:rsidP="00AC75B1">
      <w:pPr>
        <w:pStyle w:val="Pquestiontextpartsa"/>
      </w:pPr>
    </w:p>
    <w:p w14:paraId="2E3D4B3A" w14:textId="028AEF0B" w:rsidR="00AC75B1" w:rsidRDefault="000E532A" w:rsidP="00AC75B1">
      <w:pPr>
        <w:pStyle w:val="Psectionresults"/>
      </w:pPr>
      <w:r>
        <w:t xml:space="preserve">Short </w:t>
      </w:r>
      <w:r w:rsidR="0099653F">
        <w:t xml:space="preserve">answer results: ___ / </w:t>
      </w:r>
      <w:r w:rsidR="00D37121">
        <w:t>20</w:t>
      </w:r>
    </w:p>
    <w:p w14:paraId="007BAA72" w14:textId="77777777" w:rsidR="00AC75B1" w:rsidRDefault="00AC75B1" w:rsidP="00AC75B1">
      <w:pPr>
        <w:pStyle w:val="Psectionheading"/>
      </w:pPr>
      <w:r>
        <w:lastRenderedPageBreak/>
        <w:t>Extended answer section</w:t>
      </w:r>
    </w:p>
    <w:p w14:paraId="234677A3" w14:textId="4709BD48" w:rsidR="00AC75B1" w:rsidRDefault="0096674C" w:rsidP="00AC75B1">
      <w:pPr>
        <w:pStyle w:val="Pquestionheadingsx1stafterhead"/>
      </w:pPr>
      <w:r>
        <w:t>Question 10</w:t>
      </w:r>
      <w:r w:rsidR="00AC75B1" w:rsidRPr="00DF7F34">
        <w:tab/>
      </w:r>
      <w:r w:rsidR="0099653F">
        <w:rPr>
          <w:rStyle w:val="Cmarkslabel"/>
        </w:rPr>
        <w:t>6</w:t>
      </w:r>
      <w:r w:rsidR="00AC75B1" w:rsidRPr="00DF7F34">
        <w:rPr>
          <w:rStyle w:val="Cmarkslabel"/>
        </w:rPr>
        <w:t xml:space="preserve"> marks</w:t>
      </w:r>
      <w:r w:rsidR="00AC75B1" w:rsidRPr="00DF7F34">
        <w:tab/>
        <w:t>[</w:t>
      </w:r>
      <w:r w:rsidR="0036440F">
        <w:t>11.3</w:t>
      </w:r>
      <w:r w:rsidR="00AC75B1" w:rsidRPr="00DF7F34">
        <w:t>]</w:t>
      </w:r>
    </w:p>
    <w:p w14:paraId="4AADCE72" w14:textId="1BAE2EEF" w:rsidR="0099653F" w:rsidRPr="00881B3C" w:rsidRDefault="0099653F" w:rsidP="0099653F">
      <w:pPr>
        <w:pStyle w:val="Pquestiontextmainstem"/>
      </w:pPr>
      <w:r>
        <w:t xml:space="preserve">Find the perimeter of each shape. </w:t>
      </w:r>
      <w:r w:rsidR="0018756A">
        <w:t>Leave your answers as exact values (do not use a calculator to find decimal approximations).</w:t>
      </w:r>
    </w:p>
    <w:p w14:paraId="08D5D25F" w14:textId="609B2655" w:rsidR="0099653F" w:rsidRPr="00CD67DD" w:rsidRDefault="0099653F" w:rsidP="0099653F">
      <w:pPr>
        <w:pStyle w:val="Pquestiontextpartsa"/>
      </w:pPr>
      <w:r w:rsidRPr="0052399E">
        <w:rPr>
          <w:b/>
        </w:rPr>
        <w:t>(a)</w:t>
      </w:r>
      <w:r>
        <w:tab/>
        <w:t>A</w:t>
      </w:r>
      <w:r w:rsidRPr="00CD67DD">
        <w:t xml:space="preserve"> circle with radius </w:t>
      </w:r>
      <w:r w:rsidRPr="00CD67DD">
        <w:rPr>
          <w:position w:val="-8"/>
        </w:rPr>
        <w:object w:dxaOrig="360" w:dyaOrig="360" w14:anchorId="2AAEF183">
          <v:shape id="_x0000_i1039" type="#_x0000_t75" style="width:18.25pt;height:18.25pt" o:ole="">
            <v:imagedata r:id="rId62" o:title=""/>
          </v:shape>
          <o:OLEObject Type="Embed" ProgID="Equation.DSMT4" ShapeID="_x0000_i1039" DrawAspect="Content" ObjectID="_1538912675" r:id="rId63"/>
        </w:object>
      </w:r>
      <w:r w:rsidRPr="00CD67DD">
        <w:t xml:space="preserve"> mm.</w:t>
      </w:r>
    </w:p>
    <w:p w14:paraId="0DF429A8" w14:textId="77777777" w:rsidR="0099653F" w:rsidRPr="00CD67DD" w:rsidRDefault="0099653F" w:rsidP="0099653F">
      <w:pPr>
        <w:pStyle w:val="Pquestiontextpartsa"/>
      </w:pPr>
    </w:p>
    <w:p w14:paraId="6AEECCC6" w14:textId="77777777" w:rsidR="0099653F" w:rsidRDefault="0099653F" w:rsidP="0099653F">
      <w:pPr>
        <w:pStyle w:val="Pquestiontextpartsa"/>
        <w:rPr>
          <w:b/>
        </w:rPr>
      </w:pPr>
    </w:p>
    <w:p w14:paraId="6632B15A" w14:textId="77777777" w:rsidR="0099653F" w:rsidRDefault="0099653F" w:rsidP="0099653F">
      <w:pPr>
        <w:pStyle w:val="Pquestiontextpartsa"/>
        <w:rPr>
          <w:b/>
        </w:rPr>
      </w:pPr>
    </w:p>
    <w:p w14:paraId="2A77579C" w14:textId="77777777" w:rsidR="0099653F" w:rsidRDefault="0099653F" w:rsidP="0099653F">
      <w:pPr>
        <w:pStyle w:val="Pquestiontextpartsa"/>
        <w:rPr>
          <w:b/>
        </w:rPr>
      </w:pPr>
    </w:p>
    <w:p w14:paraId="3F68BB70" w14:textId="77777777" w:rsidR="0099653F" w:rsidRDefault="0099653F" w:rsidP="0099653F">
      <w:pPr>
        <w:pStyle w:val="Pquestiontextpartsa"/>
        <w:rPr>
          <w:b/>
        </w:rPr>
      </w:pPr>
    </w:p>
    <w:p w14:paraId="2FEB8145" w14:textId="77777777" w:rsidR="0099653F" w:rsidRDefault="0099653F" w:rsidP="0099653F">
      <w:pPr>
        <w:pStyle w:val="Pquestiontextpartsa"/>
        <w:rPr>
          <w:b/>
        </w:rPr>
      </w:pPr>
    </w:p>
    <w:p w14:paraId="78CAF5C6" w14:textId="77777777" w:rsidR="0099653F" w:rsidRDefault="0099653F" w:rsidP="0099653F">
      <w:pPr>
        <w:pStyle w:val="Pquestiontextpartsa"/>
        <w:rPr>
          <w:b/>
        </w:rPr>
      </w:pPr>
    </w:p>
    <w:p w14:paraId="6BB2C895" w14:textId="77777777" w:rsidR="0099653F" w:rsidRDefault="0099653F" w:rsidP="0099653F">
      <w:pPr>
        <w:pStyle w:val="Pquestiontextpartsa"/>
        <w:rPr>
          <w:b/>
        </w:rPr>
      </w:pPr>
    </w:p>
    <w:p w14:paraId="44C5EE3F" w14:textId="77777777" w:rsidR="0099653F" w:rsidRDefault="0099653F" w:rsidP="0099653F">
      <w:pPr>
        <w:pStyle w:val="Pquestiontextpartsa"/>
        <w:rPr>
          <w:b/>
        </w:rPr>
      </w:pPr>
    </w:p>
    <w:p w14:paraId="7851B2F0" w14:textId="77777777" w:rsidR="0099653F" w:rsidRDefault="0099653F" w:rsidP="0099653F">
      <w:pPr>
        <w:pStyle w:val="Pquestiontextpartsa"/>
        <w:rPr>
          <w:b/>
        </w:rPr>
      </w:pPr>
    </w:p>
    <w:p w14:paraId="41CAB96A" w14:textId="77777777" w:rsidR="0099653F" w:rsidRDefault="0099653F" w:rsidP="0099653F">
      <w:pPr>
        <w:pStyle w:val="Pquestiontextpartsa"/>
        <w:rPr>
          <w:b/>
        </w:rPr>
      </w:pPr>
    </w:p>
    <w:p w14:paraId="1937EAAE" w14:textId="77777777" w:rsidR="0099653F" w:rsidRDefault="0099653F" w:rsidP="0099653F">
      <w:pPr>
        <w:pStyle w:val="Pquestiontextpartsa"/>
        <w:rPr>
          <w:b/>
        </w:rPr>
      </w:pPr>
    </w:p>
    <w:p w14:paraId="1132E084" w14:textId="7E269D8E" w:rsidR="0099653F" w:rsidRPr="00881B3C" w:rsidRDefault="0099653F" w:rsidP="0099653F">
      <w:pPr>
        <w:pStyle w:val="Pquestiontextpartsa"/>
      </w:pPr>
      <w:r w:rsidRPr="0052399E">
        <w:rPr>
          <w:b/>
        </w:rPr>
        <w:t>(b)</w:t>
      </w:r>
      <w:r>
        <w:tab/>
        <w:t>A</w:t>
      </w:r>
      <w:r w:rsidRPr="00CD67DD">
        <w:t xml:space="preserve"> triangle with sides of </w:t>
      </w:r>
      <w:r>
        <w:t>(</w:t>
      </w:r>
      <w:r w:rsidRPr="00CD67DD">
        <w:rPr>
          <w:position w:val="-8"/>
        </w:rPr>
        <w:object w:dxaOrig="360" w:dyaOrig="360" w14:anchorId="1473F4BA">
          <v:shape id="_x0000_i1040" type="#_x0000_t75" style="width:18.25pt;height:18.25pt" o:ole="">
            <v:imagedata r:id="rId64" o:title=""/>
          </v:shape>
          <o:OLEObject Type="Embed" ProgID="Equation.3" ShapeID="_x0000_i1040" DrawAspect="Content" ObjectID="_1538912676" r:id="rId65"/>
        </w:object>
      </w:r>
      <w:r w:rsidRPr="00CD67DD">
        <w:t>+</w:t>
      </w:r>
      <w:r>
        <w:t xml:space="preserve"> </w:t>
      </w:r>
      <w:r w:rsidRPr="00CD67DD">
        <w:t>2</w:t>
      </w:r>
      <w:r w:rsidRPr="00CD67DD">
        <w:rPr>
          <w:position w:val="-6"/>
        </w:rPr>
        <w:object w:dxaOrig="380" w:dyaOrig="340" w14:anchorId="3F8037A5">
          <v:shape id="_x0000_i1041" type="#_x0000_t75" style="width:19.2pt;height:17.3pt" o:ole="">
            <v:imagedata r:id="rId66" o:title=""/>
          </v:shape>
          <o:OLEObject Type="Embed" ProgID="Equation.3" ShapeID="_x0000_i1041" DrawAspect="Content" ObjectID="_1538912677" r:id="rId67"/>
        </w:object>
      </w:r>
      <w:r>
        <w:t>) m</w:t>
      </w:r>
      <w:r w:rsidRPr="00CD67DD">
        <w:t xml:space="preserve">, </w:t>
      </w:r>
      <w:r>
        <w:t>(</w:t>
      </w:r>
      <w:r w:rsidRPr="00CD67DD">
        <w:t>5 + 3</w:t>
      </w:r>
      <w:r w:rsidRPr="00CD67DD">
        <w:rPr>
          <w:position w:val="-6"/>
        </w:rPr>
        <w:object w:dxaOrig="380" w:dyaOrig="340" w14:anchorId="34E397FF">
          <v:shape id="_x0000_i1042" type="#_x0000_t75" style="width:19.2pt;height:17.3pt" o:ole="">
            <v:imagedata r:id="rId68" o:title=""/>
          </v:shape>
          <o:OLEObject Type="Embed" ProgID="Equation.3" ShapeID="_x0000_i1042" DrawAspect="Content" ObjectID="_1538912678" r:id="rId69"/>
        </w:object>
      </w:r>
      <w:r>
        <w:t>) m</w:t>
      </w:r>
      <w:r w:rsidRPr="00CD67DD">
        <w:t xml:space="preserve"> and </w:t>
      </w:r>
      <w:r>
        <w:t>(</w:t>
      </w:r>
      <w:r w:rsidRPr="00CD67DD">
        <w:t xml:space="preserve">3 – </w:t>
      </w:r>
      <w:r w:rsidRPr="00CD67DD">
        <w:rPr>
          <w:position w:val="-6"/>
        </w:rPr>
        <w:object w:dxaOrig="380" w:dyaOrig="340" w14:anchorId="1A4AF06C">
          <v:shape id="_x0000_i1043" type="#_x0000_t75" style="width:19.2pt;height:17.3pt" o:ole="">
            <v:imagedata r:id="rId70" o:title=""/>
          </v:shape>
          <o:OLEObject Type="Embed" ProgID="Equation.3" ShapeID="_x0000_i1043" DrawAspect="Content" ObjectID="_1538912679" r:id="rId71"/>
        </w:object>
      </w:r>
      <w:r>
        <w:t>)</w:t>
      </w:r>
      <w:r w:rsidRPr="00CD67DD">
        <w:t xml:space="preserve"> m.</w:t>
      </w:r>
    </w:p>
    <w:p w14:paraId="5E1EF3A9" w14:textId="77777777" w:rsidR="00A73845" w:rsidRDefault="00A73845" w:rsidP="0099653F">
      <w:pPr>
        <w:pStyle w:val="Pquestiontextpartsa"/>
      </w:pPr>
    </w:p>
    <w:p w14:paraId="64767B0D" w14:textId="77777777" w:rsidR="00A73845" w:rsidRDefault="00A73845" w:rsidP="00DC69A6">
      <w:pPr>
        <w:pStyle w:val="Pquestiontextpartsa"/>
      </w:pPr>
    </w:p>
    <w:p w14:paraId="6687A80F" w14:textId="77777777" w:rsidR="0036440F" w:rsidRPr="005A482F" w:rsidRDefault="0036440F" w:rsidP="00DC69A6">
      <w:pPr>
        <w:pStyle w:val="Pquestiontextpartsa"/>
      </w:pPr>
    </w:p>
    <w:p w14:paraId="7D473584" w14:textId="77777777" w:rsidR="0036440F" w:rsidRDefault="0036440F" w:rsidP="0018756A">
      <w:pPr>
        <w:pStyle w:val="Pquestiontextmainstem"/>
      </w:pPr>
    </w:p>
    <w:p w14:paraId="472DB15F" w14:textId="77777777" w:rsidR="00DC69A6" w:rsidRDefault="00DC69A6" w:rsidP="0018756A">
      <w:pPr>
        <w:pStyle w:val="Pquestiontextmainstem"/>
      </w:pPr>
    </w:p>
    <w:p w14:paraId="3EFA70D7" w14:textId="77777777" w:rsidR="00DC69A6" w:rsidRDefault="00DC69A6" w:rsidP="0018756A">
      <w:pPr>
        <w:pStyle w:val="Pquestiontextmainstem"/>
      </w:pPr>
    </w:p>
    <w:p w14:paraId="714A8909" w14:textId="77777777" w:rsidR="0099653F" w:rsidRDefault="0099653F" w:rsidP="0018756A">
      <w:pPr>
        <w:pStyle w:val="Pquestiontextmainstem"/>
      </w:pPr>
    </w:p>
    <w:p w14:paraId="5378152E" w14:textId="77777777" w:rsidR="0099653F" w:rsidRDefault="0099653F" w:rsidP="0018756A">
      <w:pPr>
        <w:pStyle w:val="Pquestiontextmainstem"/>
      </w:pPr>
    </w:p>
    <w:p w14:paraId="40D169BE" w14:textId="77777777" w:rsidR="0099653F" w:rsidRDefault="0099653F" w:rsidP="0018756A">
      <w:pPr>
        <w:pStyle w:val="Pquestiontextmainstem"/>
      </w:pPr>
    </w:p>
    <w:p w14:paraId="3CD2644F" w14:textId="77777777" w:rsidR="0099653F" w:rsidRDefault="0099653F" w:rsidP="0018756A">
      <w:pPr>
        <w:pStyle w:val="Pquestiontextmainstem"/>
      </w:pPr>
    </w:p>
    <w:p w14:paraId="6E5EECB5" w14:textId="77777777" w:rsidR="0099653F" w:rsidRPr="005A482F" w:rsidRDefault="0099653F" w:rsidP="0018756A">
      <w:pPr>
        <w:pStyle w:val="Pquestiontextmainstem"/>
      </w:pPr>
    </w:p>
    <w:p w14:paraId="2FDD02A3" w14:textId="77777777" w:rsidR="0036440F" w:rsidRDefault="0036440F" w:rsidP="0018756A">
      <w:pPr>
        <w:pStyle w:val="Pquestiontextmainstem"/>
      </w:pPr>
    </w:p>
    <w:p w14:paraId="6DB37745" w14:textId="77777777" w:rsidR="00DC69A6" w:rsidRDefault="00DC69A6" w:rsidP="0018756A">
      <w:pPr>
        <w:pStyle w:val="Pquestiontextmainstem"/>
      </w:pPr>
    </w:p>
    <w:p w14:paraId="18F371C1" w14:textId="77777777" w:rsidR="00DC69A6" w:rsidRPr="005A482F" w:rsidRDefault="00DC69A6" w:rsidP="0018756A">
      <w:pPr>
        <w:pStyle w:val="Pquestiontextmainstem"/>
      </w:pPr>
    </w:p>
    <w:p w14:paraId="4CBB0074" w14:textId="77777777" w:rsidR="0036440F" w:rsidRPr="005A482F" w:rsidRDefault="0036440F" w:rsidP="0018756A">
      <w:pPr>
        <w:pStyle w:val="Pquestiontextmainstem"/>
      </w:pPr>
    </w:p>
    <w:p w14:paraId="189114B8" w14:textId="77777777" w:rsidR="00A73845" w:rsidRDefault="00A73845" w:rsidP="00AC75B1">
      <w:pPr>
        <w:pStyle w:val="Pquestiontextpartsa"/>
      </w:pPr>
    </w:p>
    <w:p w14:paraId="61EAF1CE" w14:textId="4A0D8F3C" w:rsidR="00AC75B1" w:rsidRDefault="0099653F" w:rsidP="00AC75B1">
      <w:pPr>
        <w:pStyle w:val="Psectionresults"/>
      </w:pPr>
      <w:r>
        <w:t xml:space="preserve">Extended answer results: ___ / </w:t>
      </w:r>
      <w:r w:rsidR="00AC75B1">
        <w:t>6</w:t>
      </w:r>
    </w:p>
    <w:p w14:paraId="3077F96A" w14:textId="71D4DDFC" w:rsidR="001B433F" w:rsidRDefault="000E532A" w:rsidP="00AC75B1">
      <w:pPr>
        <w:pStyle w:val="Psectionresults"/>
      </w:pPr>
      <w:r>
        <w:t xml:space="preserve">TOTAL test results: ___ / </w:t>
      </w:r>
      <w:r w:rsidR="00D37121">
        <w:t>30</w:t>
      </w:r>
    </w:p>
    <w:sectPr w:rsidR="001B433F" w:rsidSect="003C1799">
      <w:headerReference w:type="default" r:id="rId72"/>
      <w:footerReference w:type="default" r:id="rId73"/>
      <w:headerReference w:type="first" r:id="rId74"/>
      <w:footerReference w:type="first" r:id="rId7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49404" w14:textId="77777777" w:rsidR="005A0DF2" w:rsidRDefault="005A0DF2" w:rsidP="00B91E57">
      <w:r>
        <w:separator/>
      </w:r>
    </w:p>
  </w:endnote>
  <w:endnote w:type="continuationSeparator" w:id="0">
    <w:p w14:paraId="7E8158A8" w14:textId="77777777" w:rsidR="005A0DF2" w:rsidRDefault="005A0DF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0002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0002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2DB43" w14:textId="77777777" w:rsidR="005A0DF2" w:rsidRDefault="005A0DF2" w:rsidP="00B91E57">
      <w:r>
        <w:separator/>
      </w:r>
    </w:p>
  </w:footnote>
  <w:footnote w:type="continuationSeparator" w:id="0">
    <w:p w14:paraId="1FC237F4" w14:textId="77777777" w:rsidR="005A0DF2" w:rsidRDefault="005A0DF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3ACFCE37" w:rsidR="00AA7ED5" w:rsidRPr="00B91E57" w:rsidRDefault="00327EFC" w:rsidP="00EC00DD">
    <w:pPr>
      <w:pStyle w:val="Pheadertext"/>
    </w:pPr>
    <w:r>
      <w:t xml:space="preserve">Pearson Mathematics 10–10A    Surds –– </w:t>
    </w:r>
    <w:r w:rsidR="00807CB2">
      <w:t>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2B6B3B83" w:rsidR="00A8741D" w:rsidRDefault="00327EFC" w:rsidP="00A8741D">
    <w:pPr>
      <w:pStyle w:val="Pheadertext"/>
    </w:pPr>
    <w:r>
      <w:t>Pearson Mathematics</w:t>
    </w:r>
    <w:r w:rsidR="00681A57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757157E8" w:rsidR="00A8741D" w:rsidRPr="00A8741D" w:rsidRDefault="00327EFC" w:rsidP="00A8741D">
    <w:pPr>
      <w:pStyle w:val="Pheadertext"/>
    </w:pPr>
    <w:r>
      <w:t>Surds –– Test 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C4CB1"/>
    <w:rsid w:val="000C6C56"/>
    <w:rsid w:val="000D0CBD"/>
    <w:rsid w:val="000E532A"/>
    <w:rsid w:val="000F52E2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8756A"/>
    <w:rsid w:val="001A6D10"/>
    <w:rsid w:val="001B2E48"/>
    <w:rsid w:val="001B433F"/>
    <w:rsid w:val="001C4DB3"/>
    <w:rsid w:val="001C63E6"/>
    <w:rsid w:val="001E37F2"/>
    <w:rsid w:val="001E61E7"/>
    <w:rsid w:val="001F3755"/>
    <w:rsid w:val="001F3D5E"/>
    <w:rsid w:val="002027AC"/>
    <w:rsid w:val="00205ABB"/>
    <w:rsid w:val="00223001"/>
    <w:rsid w:val="002509BC"/>
    <w:rsid w:val="00254DC3"/>
    <w:rsid w:val="002635BA"/>
    <w:rsid w:val="00271289"/>
    <w:rsid w:val="00280DBC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23197"/>
    <w:rsid w:val="00323AB7"/>
    <w:rsid w:val="00327EFC"/>
    <w:rsid w:val="00334607"/>
    <w:rsid w:val="00335B72"/>
    <w:rsid w:val="00345684"/>
    <w:rsid w:val="003618B8"/>
    <w:rsid w:val="003624C0"/>
    <w:rsid w:val="00363DAC"/>
    <w:rsid w:val="0036440F"/>
    <w:rsid w:val="003649A6"/>
    <w:rsid w:val="0036586D"/>
    <w:rsid w:val="00374306"/>
    <w:rsid w:val="00376745"/>
    <w:rsid w:val="0039270F"/>
    <w:rsid w:val="00393ADE"/>
    <w:rsid w:val="003A2B20"/>
    <w:rsid w:val="003A6EA1"/>
    <w:rsid w:val="003B106A"/>
    <w:rsid w:val="003B3BBF"/>
    <w:rsid w:val="003C1799"/>
    <w:rsid w:val="003C1BFC"/>
    <w:rsid w:val="003C445D"/>
    <w:rsid w:val="003E01FC"/>
    <w:rsid w:val="003E3349"/>
    <w:rsid w:val="003E3432"/>
    <w:rsid w:val="003E7772"/>
    <w:rsid w:val="004066D1"/>
    <w:rsid w:val="004116C4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3889"/>
    <w:rsid w:val="00464A71"/>
    <w:rsid w:val="00472CCA"/>
    <w:rsid w:val="004738E1"/>
    <w:rsid w:val="0048344D"/>
    <w:rsid w:val="00485A37"/>
    <w:rsid w:val="00491D4C"/>
    <w:rsid w:val="0049400B"/>
    <w:rsid w:val="004943BA"/>
    <w:rsid w:val="004A1C99"/>
    <w:rsid w:val="004A5DD5"/>
    <w:rsid w:val="004C23FF"/>
    <w:rsid w:val="004C5E1E"/>
    <w:rsid w:val="004D01B5"/>
    <w:rsid w:val="004D1F35"/>
    <w:rsid w:val="004D24DE"/>
    <w:rsid w:val="004D3645"/>
    <w:rsid w:val="004E71B4"/>
    <w:rsid w:val="004F03F0"/>
    <w:rsid w:val="004F09D5"/>
    <w:rsid w:val="004F3DBD"/>
    <w:rsid w:val="004F5839"/>
    <w:rsid w:val="004F59F5"/>
    <w:rsid w:val="005067E7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0DF2"/>
    <w:rsid w:val="005A6C19"/>
    <w:rsid w:val="005B5208"/>
    <w:rsid w:val="005C1799"/>
    <w:rsid w:val="005C2DB7"/>
    <w:rsid w:val="005C6EE5"/>
    <w:rsid w:val="005D0BD1"/>
    <w:rsid w:val="00604D55"/>
    <w:rsid w:val="00606690"/>
    <w:rsid w:val="0060765D"/>
    <w:rsid w:val="00607F60"/>
    <w:rsid w:val="00617BEA"/>
    <w:rsid w:val="006315DD"/>
    <w:rsid w:val="00653C60"/>
    <w:rsid w:val="00665AA1"/>
    <w:rsid w:val="0066782B"/>
    <w:rsid w:val="00681A57"/>
    <w:rsid w:val="00686BB3"/>
    <w:rsid w:val="006B08D9"/>
    <w:rsid w:val="006B2DF9"/>
    <w:rsid w:val="006C4B2F"/>
    <w:rsid w:val="006C4DE2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002E"/>
    <w:rsid w:val="0070464D"/>
    <w:rsid w:val="00713EAF"/>
    <w:rsid w:val="00715815"/>
    <w:rsid w:val="00722B45"/>
    <w:rsid w:val="007313E8"/>
    <w:rsid w:val="00732B3C"/>
    <w:rsid w:val="00760FD1"/>
    <w:rsid w:val="007701CE"/>
    <w:rsid w:val="007721B9"/>
    <w:rsid w:val="00775656"/>
    <w:rsid w:val="00775F8D"/>
    <w:rsid w:val="00781345"/>
    <w:rsid w:val="0078449C"/>
    <w:rsid w:val="007866BB"/>
    <w:rsid w:val="00796A94"/>
    <w:rsid w:val="007A1A60"/>
    <w:rsid w:val="007B7545"/>
    <w:rsid w:val="007C05E1"/>
    <w:rsid w:val="007D4058"/>
    <w:rsid w:val="008003A7"/>
    <w:rsid w:val="00800E0B"/>
    <w:rsid w:val="00807CB2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6727"/>
    <w:rsid w:val="00857A0F"/>
    <w:rsid w:val="00861454"/>
    <w:rsid w:val="00872A57"/>
    <w:rsid w:val="008758BB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8F5522"/>
    <w:rsid w:val="009023C1"/>
    <w:rsid w:val="00911863"/>
    <w:rsid w:val="00913906"/>
    <w:rsid w:val="00914BFC"/>
    <w:rsid w:val="0091733C"/>
    <w:rsid w:val="0092625F"/>
    <w:rsid w:val="009303E1"/>
    <w:rsid w:val="009325F9"/>
    <w:rsid w:val="00934CAB"/>
    <w:rsid w:val="00935B41"/>
    <w:rsid w:val="0093734D"/>
    <w:rsid w:val="009437F9"/>
    <w:rsid w:val="009461B8"/>
    <w:rsid w:val="00950FFA"/>
    <w:rsid w:val="0095169A"/>
    <w:rsid w:val="009550F8"/>
    <w:rsid w:val="00962392"/>
    <w:rsid w:val="0096674C"/>
    <w:rsid w:val="0097414E"/>
    <w:rsid w:val="009841D7"/>
    <w:rsid w:val="00984B6A"/>
    <w:rsid w:val="00992F10"/>
    <w:rsid w:val="0099653F"/>
    <w:rsid w:val="009A776D"/>
    <w:rsid w:val="009C1F04"/>
    <w:rsid w:val="009C3377"/>
    <w:rsid w:val="009D03D9"/>
    <w:rsid w:val="009D6194"/>
    <w:rsid w:val="009E2643"/>
    <w:rsid w:val="009F2FC5"/>
    <w:rsid w:val="00A02FBD"/>
    <w:rsid w:val="00A032C1"/>
    <w:rsid w:val="00A215AF"/>
    <w:rsid w:val="00A2190C"/>
    <w:rsid w:val="00A23D25"/>
    <w:rsid w:val="00A35659"/>
    <w:rsid w:val="00A3732E"/>
    <w:rsid w:val="00A37631"/>
    <w:rsid w:val="00A450C7"/>
    <w:rsid w:val="00A5299B"/>
    <w:rsid w:val="00A57648"/>
    <w:rsid w:val="00A609BB"/>
    <w:rsid w:val="00A61D4A"/>
    <w:rsid w:val="00A66E55"/>
    <w:rsid w:val="00A71913"/>
    <w:rsid w:val="00A73845"/>
    <w:rsid w:val="00A74962"/>
    <w:rsid w:val="00A807EE"/>
    <w:rsid w:val="00A822F0"/>
    <w:rsid w:val="00A8741D"/>
    <w:rsid w:val="00A90404"/>
    <w:rsid w:val="00A92695"/>
    <w:rsid w:val="00A96CBC"/>
    <w:rsid w:val="00AA01ED"/>
    <w:rsid w:val="00AA25D9"/>
    <w:rsid w:val="00AA4AA7"/>
    <w:rsid w:val="00AA7ED5"/>
    <w:rsid w:val="00AB1640"/>
    <w:rsid w:val="00AC6741"/>
    <w:rsid w:val="00AC75B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280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49B2"/>
    <w:rsid w:val="00BF14C7"/>
    <w:rsid w:val="00BF2CAA"/>
    <w:rsid w:val="00BF49B8"/>
    <w:rsid w:val="00BF58C2"/>
    <w:rsid w:val="00BF678B"/>
    <w:rsid w:val="00C05651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1993"/>
    <w:rsid w:val="00C522B4"/>
    <w:rsid w:val="00C56D83"/>
    <w:rsid w:val="00C75F4E"/>
    <w:rsid w:val="00C9254A"/>
    <w:rsid w:val="00CB3D6D"/>
    <w:rsid w:val="00CC0D68"/>
    <w:rsid w:val="00CC7D1F"/>
    <w:rsid w:val="00CD00EA"/>
    <w:rsid w:val="00CD315B"/>
    <w:rsid w:val="00CE2DDA"/>
    <w:rsid w:val="00CF0C64"/>
    <w:rsid w:val="00CF4C57"/>
    <w:rsid w:val="00D012C9"/>
    <w:rsid w:val="00D01C11"/>
    <w:rsid w:val="00D027D6"/>
    <w:rsid w:val="00D03976"/>
    <w:rsid w:val="00D062EA"/>
    <w:rsid w:val="00D1516E"/>
    <w:rsid w:val="00D169AD"/>
    <w:rsid w:val="00D2260D"/>
    <w:rsid w:val="00D306C4"/>
    <w:rsid w:val="00D363FF"/>
    <w:rsid w:val="00D37121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C69A6"/>
    <w:rsid w:val="00DD3DFD"/>
    <w:rsid w:val="00DE113C"/>
    <w:rsid w:val="00DE3994"/>
    <w:rsid w:val="00DE45D5"/>
    <w:rsid w:val="00DF2BC0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C00DD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56440"/>
    <w:rsid w:val="00F80273"/>
    <w:rsid w:val="00F93270"/>
    <w:rsid w:val="00F97169"/>
    <w:rsid w:val="00FA71CA"/>
    <w:rsid w:val="00FB077E"/>
    <w:rsid w:val="00FB4663"/>
    <w:rsid w:val="00FC2A4C"/>
    <w:rsid w:val="00FC5A67"/>
    <w:rsid w:val="00FD1FE1"/>
    <w:rsid w:val="00FD4B5F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image" Target="media/image5.e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5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1.wmf"/><Relationship Id="rId66" Type="http://schemas.openxmlformats.org/officeDocument/2006/relationships/image" Target="media/image25.wmf"/><Relationship Id="rId7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2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image" Target="media/image9.emf"/><Relationship Id="rId44" Type="http://schemas.openxmlformats.org/officeDocument/2006/relationships/oleObject" Target="embeddings/oleObject23.bin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4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7.e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emf"/><Relationship Id="rId43" Type="http://schemas.openxmlformats.org/officeDocument/2006/relationships/image" Target="media/image14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0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image" Target="media/image6.wmf"/><Relationship Id="rId33" Type="http://schemas.openxmlformats.org/officeDocument/2006/relationships/image" Target="media/image10.e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image" Target="media/image13.wmf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91</TotalTime>
  <Pages>3</Pages>
  <Words>546</Words>
  <Characters>1628</Characters>
  <Application>Microsoft Office Word</Application>
  <DocSecurity>0</DocSecurity>
  <Lines>203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118</cp:revision>
  <cp:lastPrinted>2016-07-15T04:27:00Z</cp:lastPrinted>
  <dcterms:created xsi:type="dcterms:W3CDTF">2016-07-25T04:54:00Z</dcterms:created>
  <dcterms:modified xsi:type="dcterms:W3CDTF">2016-10-25T03:53:00Z</dcterms:modified>
</cp:coreProperties>
</file>