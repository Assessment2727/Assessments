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D28E" w14:textId="77777777" w:rsidR="008A4E62" w:rsidRDefault="008A4E62" w:rsidP="008A4E62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5"/>
        <w:gridCol w:w="994"/>
        <w:gridCol w:w="994"/>
        <w:gridCol w:w="995"/>
        <w:gridCol w:w="994"/>
        <w:gridCol w:w="995"/>
      </w:tblGrid>
      <w:tr w:rsidR="00001FB5" w14:paraId="0FEA5D1F" w14:textId="77777777" w:rsidTr="00001FB5">
        <w:tc>
          <w:tcPr>
            <w:tcW w:w="1127" w:type="dxa"/>
          </w:tcPr>
          <w:p w14:paraId="47886581" w14:textId="77777777" w:rsidR="00001FB5" w:rsidRPr="007439DC" w:rsidRDefault="00001FB5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56AAF07C" w14:textId="77777777" w:rsidR="00001FB5" w:rsidRDefault="00001FB5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76D8B117" w14:textId="77777777" w:rsidR="00001FB5" w:rsidRDefault="00001FB5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720EBCB5" w14:textId="77777777" w:rsidR="00001FB5" w:rsidRDefault="00001FB5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3A6A679C" w14:textId="77777777" w:rsidR="00001FB5" w:rsidRDefault="00001FB5" w:rsidP="00CA5435">
            <w:pPr>
              <w:pStyle w:val="Ptabletext"/>
            </w:pPr>
            <w:r>
              <w:t>4</w:t>
            </w:r>
          </w:p>
        </w:tc>
        <w:tc>
          <w:tcPr>
            <w:tcW w:w="995" w:type="dxa"/>
          </w:tcPr>
          <w:p w14:paraId="1F15AF41" w14:textId="77777777" w:rsidR="00001FB5" w:rsidRDefault="00001FB5" w:rsidP="00CA5435">
            <w:pPr>
              <w:pStyle w:val="Ptabletext"/>
            </w:pPr>
            <w:r>
              <w:t>5</w:t>
            </w:r>
          </w:p>
        </w:tc>
        <w:tc>
          <w:tcPr>
            <w:tcW w:w="994" w:type="dxa"/>
          </w:tcPr>
          <w:p w14:paraId="1DF11374" w14:textId="77777777" w:rsidR="00001FB5" w:rsidRDefault="00001FB5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4483FD84" w14:textId="77777777" w:rsidR="00001FB5" w:rsidRDefault="00001FB5" w:rsidP="00CA5435">
            <w:pPr>
              <w:pStyle w:val="Ptabletext"/>
            </w:pPr>
            <w:r>
              <w:t>7</w:t>
            </w:r>
          </w:p>
        </w:tc>
      </w:tr>
      <w:tr w:rsidR="00001FB5" w14:paraId="676C7E30" w14:textId="77777777" w:rsidTr="00001FB5">
        <w:tc>
          <w:tcPr>
            <w:tcW w:w="1127" w:type="dxa"/>
          </w:tcPr>
          <w:p w14:paraId="2D03361F" w14:textId="77777777" w:rsidR="00001FB5" w:rsidRPr="007439DC" w:rsidRDefault="00001FB5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6F3FFE27" w14:textId="5091C55F" w:rsidR="00001FB5" w:rsidRDefault="00001FB5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5061588" w14:textId="534E0E0F" w:rsidR="00001FB5" w:rsidRDefault="00001FB5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5574C385" w14:textId="28EBC6EC" w:rsidR="00001FB5" w:rsidRDefault="00001FB5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7B7D993C" w14:textId="77777777" w:rsidR="00001FB5" w:rsidRDefault="00001FB5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1C6C7D6C" w14:textId="0ADC069A" w:rsidR="00001FB5" w:rsidRDefault="00001FB5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09145DFF" w14:textId="395BF052" w:rsidR="00001FB5" w:rsidRDefault="00001FB5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6D66B73B" w14:textId="2446024A" w:rsidR="00001FB5" w:rsidRDefault="00001FB5" w:rsidP="00CA5435">
            <w:pPr>
              <w:pStyle w:val="Ptabletext"/>
            </w:pPr>
            <w:r>
              <w:t>A</w:t>
            </w:r>
          </w:p>
        </w:tc>
      </w:tr>
    </w:tbl>
    <w:p w14:paraId="4831E38F" w14:textId="77777777" w:rsidR="008A4E62" w:rsidRDefault="008A4E62" w:rsidP="008A4E62">
      <w:pPr>
        <w:pStyle w:val="Ptabletext"/>
      </w:pPr>
    </w:p>
    <w:p w14:paraId="4A7FC0A4" w14:textId="77777777" w:rsidR="00395B4B" w:rsidRPr="00B962C7" w:rsidRDefault="00395B4B" w:rsidP="00395B4B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6E8935F0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D</w:t>
      </w:r>
    </w:p>
    <w:p w14:paraId="20E73B77" w14:textId="77777777" w:rsidR="008A4E62" w:rsidRDefault="008A4E62" w:rsidP="008A4E62">
      <w:pPr>
        <w:pStyle w:val="Pquestiontextmainstem"/>
      </w:pPr>
      <w:r w:rsidRPr="0063741D">
        <w:t xml:space="preserve">4.5 = </w:t>
      </w:r>
      <w:r w:rsidRPr="0063741D">
        <w:rPr>
          <w:position w:val="-24"/>
        </w:rPr>
        <w:object w:dxaOrig="360" w:dyaOrig="620" w14:anchorId="48056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pt" o:ole="">
            <v:imagedata r:id="rId8" o:title=""/>
          </v:shape>
          <o:OLEObject Type="Embed" ProgID="Equation.3" ShapeID="_x0000_i1025" DrawAspect="Content" ObjectID="_1538911768" r:id="rId9"/>
        </w:object>
      </w:r>
      <w:r w:rsidRPr="0063741D">
        <w:t xml:space="preserve">, </w:t>
      </w:r>
      <w:r w:rsidRPr="0063741D">
        <w:rPr>
          <w:position w:val="-8"/>
        </w:rPr>
        <w:object w:dxaOrig="480" w:dyaOrig="360" w14:anchorId="117928FD">
          <v:shape id="_x0000_i1026" type="#_x0000_t75" style="width:24pt;height:18pt" o:ole="">
            <v:imagedata r:id="rId10" o:title=""/>
          </v:shape>
          <o:OLEObject Type="Embed" ProgID="Equation.3" ShapeID="_x0000_i1026" DrawAspect="Content" ObjectID="_1538911769" r:id="rId11"/>
        </w:object>
      </w:r>
      <w:r w:rsidRPr="0063741D">
        <w:t xml:space="preserve"> = 6 =</w:t>
      </w:r>
      <w:r w:rsidRPr="0063741D">
        <w:rPr>
          <w:position w:val="-24"/>
        </w:rPr>
        <w:object w:dxaOrig="240" w:dyaOrig="620" w14:anchorId="70263711">
          <v:shape id="_x0000_i1027" type="#_x0000_t75" style="width:12pt;height:30pt" o:ole="">
            <v:imagedata r:id="rId12" o:title=""/>
          </v:shape>
          <o:OLEObject Type="Embed" ProgID="Equation.3" ShapeID="_x0000_i1027" DrawAspect="Content" ObjectID="_1538911770" r:id="rId13"/>
        </w:object>
      </w:r>
      <w:r w:rsidRPr="0063741D">
        <w:t xml:space="preserve">, </w:t>
      </w:r>
      <w:r w:rsidRPr="0063741D">
        <w:rPr>
          <w:position w:val="-24"/>
        </w:rPr>
        <w:object w:dxaOrig="240" w:dyaOrig="620" w14:anchorId="051B7A1F">
          <v:shape id="_x0000_i1028" type="#_x0000_t75" style="width:12pt;height:30.85pt" o:ole="">
            <v:imagedata r:id="rId14" o:title=""/>
          </v:shape>
          <o:OLEObject Type="Embed" ProgID="Equation.3" ShapeID="_x0000_i1028" DrawAspect="Content" ObjectID="_1538911771" r:id="rId15"/>
        </w:object>
      </w:r>
      <w:r w:rsidRPr="0063741D">
        <w:t xml:space="preserve"> </w:t>
      </w:r>
      <w:r>
        <w:t xml:space="preserve">(repeating decimal) </w:t>
      </w:r>
      <w:r w:rsidRPr="0063741D">
        <w:t xml:space="preserve">are all rational </w:t>
      </w:r>
    </w:p>
    <w:p w14:paraId="1D76C416" w14:textId="77777777" w:rsidR="00395B4B" w:rsidRDefault="00395B4B" w:rsidP="00395B4B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0FE49CE9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A</w:t>
      </w:r>
    </w:p>
    <w:p w14:paraId="50644DDE" w14:textId="77777777" w:rsidR="008A4E62" w:rsidRDefault="008A4E62" w:rsidP="008A4E62">
      <w:pPr>
        <w:pStyle w:val="Pquestiontextmainstem"/>
      </w:pPr>
      <w:r w:rsidRPr="000A1016">
        <w:object w:dxaOrig="460" w:dyaOrig="300" w14:anchorId="0A289CF4">
          <v:shape id="_x0000_i1029" type="#_x0000_t75" style="width:23.15pt;height:15.45pt" o:ole="">
            <v:imagedata r:id="rId16" o:title=""/>
          </v:shape>
          <o:OLEObject Type="Embed" ProgID="Equation.3" ShapeID="_x0000_i1029" DrawAspect="Content" ObjectID="_1538911772" r:id="rId17"/>
        </w:object>
      </w:r>
      <w:r w:rsidRPr="000A1016">
        <w:t xml:space="preserve"> is between </w:t>
      </w:r>
      <w:r w:rsidRPr="000A1016">
        <w:object w:dxaOrig="460" w:dyaOrig="300" w14:anchorId="5319FE21">
          <v:shape id="_x0000_i1030" type="#_x0000_t75" style="width:23.15pt;height:15.45pt" o:ole="">
            <v:imagedata r:id="rId18" o:title=""/>
          </v:shape>
          <o:OLEObject Type="Embed" ProgID="Equation.3" ShapeID="_x0000_i1030" DrawAspect="Content" ObjectID="_1538911773" r:id="rId19"/>
        </w:object>
      </w:r>
      <w:r w:rsidRPr="000A1016">
        <w:t xml:space="preserve"> and </w:t>
      </w:r>
      <w:r w:rsidRPr="000A1016">
        <w:object w:dxaOrig="480" w:dyaOrig="300" w14:anchorId="27370863">
          <v:shape id="_x0000_i1031" type="#_x0000_t75" style="width:23.15pt;height:15.45pt" o:ole="">
            <v:imagedata r:id="rId20" o:title=""/>
          </v:shape>
          <o:OLEObject Type="Embed" ProgID="Equation.3" ShapeID="_x0000_i1031" DrawAspect="Content" ObjectID="_1538911774" r:id="rId21"/>
        </w:object>
      </w:r>
      <w:r w:rsidRPr="000A1016">
        <w:t xml:space="preserve">, so </w:t>
      </w:r>
      <w:r w:rsidRPr="000A1016">
        <w:object w:dxaOrig="460" w:dyaOrig="300" w14:anchorId="054993FD">
          <v:shape id="_x0000_i1032" type="#_x0000_t75" style="width:23.15pt;height:15.45pt" o:ole="">
            <v:imagedata r:id="rId22" o:title=""/>
          </v:shape>
          <o:OLEObject Type="Embed" ProgID="Equation.3" ShapeID="_x0000_i1032" DrawAspect="Content" ObjectID="_1538911775" r:id="rId23"/>
        </w:object>
      </w:r>
      <w:r w:rsidRPr="000A1016">
        <w:t xml:space="preserve"> is between 4 and 5</w:t>
      </w:r>
    </w:p>
    <w:p w14:paraId="3B2889E1" w14:textId="77777777" w:rsidR="00395B4B" w:rsidRDefault="00395B4B" w:rsidP="00395B4B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712D50BF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C</w:t>
      </w:r>
    </w:p>
    <w:p w14:paraId="727F9057" w14:textId="77777777" w:rsidR="008A4E62" w:rsidRPr="0063741D" w:rsidRDefault="008A4E62" w:rsidP="008A4E62">
      <w:pPr>
        <w:pStyle w:val="Pquestiontextmainstem"/>
      </w:pPr>
      <w:r w:rsidRPr="0063741D">
        <w:object w:dxaOrig="480" w:dyaOrig="300" w14:anchorId="72BEF21A">
          <v:shape id="_x0000_i1033" type="#_x0000_t75" style="width:23.15pt;height:15.45pt" o:ole="">
            <v:imagedata r:id="rId24" o:title=""/>
          </v:shape>
          <o:OLEObject Type="Embed" ProgID="Equation.3" ShapeID="_x0000_i1033" DrawAspect="Content" ObjectID="_1538911776" r:id="rId25"/>
        </w:object>
      </w:r>
      <w:r w:rsidRPr="0063741D">
        <w:t xml:space="preserve"> = </w:t>
      </w:r>
      <w:r w:rsidRPr="0063741D">
        <w:object w:dxaOrig="720" w:dyaOrig="300" w14:anchorId="225ABB32">
          <v:shape id="_x0000_i1034" type="#_x0000_t75" style="width:36.85pt;height:15.45pt" o:ole="">
            <v:imagedata r:id="rId26" o:title=""/>
          </v:shape>
          <o:OLEObject Type="Embed" ProgID="Equation.3" ShapeID="_x0000_i1034" DrawAspect="Content" ObjectID="_1538911777" r:id="rId27"/>
        </w:object>
      </w:r>
    </w:p>
    <w:p w14:paraId="22D15B9C" w14:textId="77777777" w:rsidR="008A4E62" w:rsidRPr="0063741D" w:rsidRDefault="008A4E62" w:rsidP="008A4E62">
      <w:pPr>
        <w:pStyle w:val="Pquestiontextmainstem"/>
      </w:pPr>
      <w:r w:rsidRPr="0063741D">
        <w:t xml:space="preserve">= </w:t>
      </w:r>
      <w:r w:rsidRPr="0063741D">
        <w:object w:dxaOrig="380" w:dyaOrig="300" w14:anchorId="0DCC2870">
          <v:shape id="_x0000_i1035" type="#_x0000_t75" style="width:18pt;height:15.45pt" o:ole="">
            <v:imagedata r:id="rId28" o:title=""/>
          </v:shape>
          <o:OLEObject Type="Embed" ProgID="Equation.3" ShapeID="_x0000_i1035" DrawAspect="Content" ObjectID="_1538911778" r:id="rId29"/>
        </w:object>
      </w:r>
      <w:r w:rsidRPr="0063741D">
        <w:t xml:space="preserve"> × </w:t>
      </w:r>
      <w:r w:rsidRPr="0063741D">
        <w:object w:dxaOrig="360" w:dyaOrig="300" w14:anchorId="6C37F7CC">
          <v:shape id="_x0000_i1036" type="#_x0000_t75" style="width:18pt;height:15.45pt" o:ole="">
            <v:imagedata r:id="rId30" o:title=""/>
          </v:shape>
          <o:OLEObject Type="Embed" ProgID="Equation.3" ShapeID="_x0000_i1036" DrawAspect="Content" ObjectID="_1538911779" r:id="rId31"/>
        </w:object>
      </w:r>
    </w:p>
    <w:p w14:paraId="54B428D7" w14:textId="77777777" w:rsidR="008A4E62" w:rsidRDefault="008A4E62" w:rsidP="008A4E62">
      <w:pPr>
        <w:pStyle w:val="Pquestiontextmainstem"/>
      </w:pPr>
      <w:r w:rsidRPr="0063741D">
        <w:t>= 2</w:t>
      </w:r>
      <w:r w:rsidRPr="0063741D">
        <w:object w:dxaOrig="360" w:dyaOrig="300" w14:anchorId="3A2A4645">
          <v:shape id="_x0000_i1037" type="#_x0000_t75" style="width:18pt;height:15.45pt" o:ole="">
            <v:imagedata r:id="rId32" o:title=""/>
          </v:shape>
          <o:OLEObject Type="Embed" ProgID="Equation.3" ShapeID="_x0000_i1037" DrawAspect="Content" ObjectID="_1538911780" r:id="rId33"/>
        </w:object>
      </w:r>
    </w:p>
    <w:p w14:paraId="78E5DBF5" w14:textId="77777777" w:rsidR="00395B4B" w:rsidRDefault="00395B4B" w:rsidP="00395B4B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0978A367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B</w:t>
      </w:r>
    </w:p>
    <w:p w14:paraId="6F89DD72" w14:textId="77777777" w:rsidR="00271BC4" w:rsidRDefault="008A4E62" w:rsidP="008A4E62">
      <w:pPr>
        <w:pStyle w:val="Pquestiontextmainstem"/>
      </w:pPr>
      <w:r w:rsidRPr="000A1016">
        <w:t>6</w:t>
      </w:r>
      <w:r w:rsidRPr="000A1016">
        <w:object w:dxaOrig="360" w:dyaOrig="300" w14:anchorId="02D693F8">
          <v:shape id="_x0000_i1038" type="#_x0000_t75" style="width:18pt;height:15.45pt" o:ole="">
            <v:imagedata r:id="rId34" o:title=""/>
          </v:shape>
          <o:OLEObject Type="Embed" ProgID="Equation.3" ShapeID="_x0000_i1038" DrawAspect="Content" ObjectID="_1538911781" r:id="rId35"/>
        </w:object>
      </w:r>
      <w:r w:rsidRPr="000A1016">
        <w:t xml:space="preserve"> × 5</w:t>
      </w:r>
      <w:r w:rsidRPr="000A1016">
        <w:object w:dxaOrig="360" w:dyaOrig="300" w14:anchorId="7CF74ED5">
          <v:shape id="_x0000_i1039" type="#_x0000_t75" style="width:18pt;height:15.45pt" o:ole="">
            <v:imagedata r:id="rId36" o:title=""/>
          </v:shape>
          <o:OLEObject Type="Embed" ProgID="Equation.3" ShapeID="_x0000_i1039" DrawAspect="Content" ObjectID="_1538911782" r:id="rId37"/>
        </w:object>
      </w:r>
    </w:p>
    <w:p w14:paraId="74216AC0" w14:textId="17013FA3" w:rsidR="008A4E62" w:rsidRPr="000A1016" w:rsidRDefault="008A4E62" w:rsidP="008A4E62">
      <w:pPr>
        <w:pStyle w:val="Pquestiontextmainstem"/>
      </w:pPr>
      <w:r w:rsidRPr="000A1016">
        <w:t xml:space="preserve">= 6 × 5 × </w:t>
      </w:r>
      <w:r w:rsidRPr="000A1016">
        <w:object w:dxaOrig="360" w:dyaOrig="300" w14:anchorId="369834FF">
          <v:shape id="_x0000_i1040" type="#_x0000_t75" style="width:18pt;height:15.45pt" o:ole="">
            <v:imagedata r:id="rId38" o:title=""/>
          </v:shape>
          <o:OLEObject Type="Embed" ProgID="Equation.3" ShapeID="_x0000_i1040" DrawAspect="Content" ObjectID="_1538911783" r:id="rId39"/>
        </w:object>
      </w:r>
      <w:r w:rsidRPr="000A1016">
        <w:t xml:space="preserve"> × </w:t>
      </w:r>
      <w:r w:rsidRPr="000A1016">
        <w:object w:dxaOrig="360" w:dyaOrig="300" w14:anchorId="0835EF89">
          <v:shape id="_x0000_i1041" type="#_x0000_t75" style="width:18pt;height:15.45pt" o:ole="">
            <v:imagedata r:id="rId40" o:title=""/>
          </v:shape>
          <o:OLEObject Type="Embed" ProgID="Equation.3" ShapeID="_x0000_i1041" DrawAspect="Content" ObjectID="_1538911784" r:id="rId41"/>
        </w:object>
      </w:r>
    </w:p>
    <w:p w14:paraId="41093AC4" w14:textId="00B0EF32" w:rsidR="008A4E62" w:rsidRDefault="008A4E62" w:rsidP="008A4E62">
      <w:pPr>
        <w:pStyle w:val="Pquestiontextmainstem"/>
      </w:pPr>
      <w:r w:rsidRPr="000A1016">
        <w:t xml:space="preserve">= </w:t>
      </w:r>
      <w:r w:rsidRPr="000A1016">
        <w:object w:dxaOrig="600" w:dyaOrig="300" w14:anchorId="18330688">
          <v:shape id="_x0000_i1042" type="#_x0000_t75" style="width:30pt;height:15.45pt" o:ole="">
            <v:imagedata r:id="rId42" o:title=""/>
          </v:shape>
          <o:OLEObject Type="Embed" ProgID="Equation.3" ShapeID="_x0000_i1042" DrawAspect="Content" ObjectID="_1538911785" r:id="rId43"/>
        </w:object>
      </w:r>
    </w:p>
    <w:p w14:paraId="5DAA9CB6" w14:textId="77777777" w:rsidR="00395B4B" w:rsidRDefault="00395B4B" w:rsidP="00395B4B">
      <w:pPr>
        <w:pStyle w:val="Pquestionheadingmc"/>
      </w:pPr>
      <w:r>
        <w:t>Question 5</w:t>
      </w:r>
      <w:r>
        <w:tab/>
        <w:t>[11.2</w:t>
      </w:r>
      <w:r w:rsidRPr="00DF7F34">
        <w:t>]</w:t>
      </w:r>
    </w:p>
    <w:p w14:paraId="62E34290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A</w:t>
      </w:r>
    </w:p>
    <w:p w14:paraId="437D8992" w14:textId="77777777" w:rsidR="008A4E62" w:rsidRDefault="008A4E62" w:rsidP="008A4E62">
      <w:pPr>
        <w:pStyle w:val="Pquestiontextmainstem"/>
      </w:pPr>
      <w:r w:rsidRPr="008E5B51">
        <w:rPr>
          <w:position w:val="-28"/>
        </w:rPr>
        <w:object w:dxaOrig="760" w:dyaOrig="720" w14:anchorId="788E45E0">
          <v:shape id="_x0000_i1043" type="#_x0000_t75" style="width:37.7pt;height:36.85pt" o:ole="">
            <v:imagedata r:id="rId44" o:title=""/>
          </v:shape>
          <o:OLEObject Type="Embed" ProgID="Equation.3" ShapeID="_x0000_i1043" DrawAspect="Content" ObjectID="_1538911786" r:id="rId45"/>
        </w:object>
      </w:r>
      <w:r w:rsidRPr="0033129E">
        <w:t xml:space="preserve"> </w:t>
      </w:r>
      <w:r>
        <w:t xml:space="preserve">= </w:t>
      </w:r>
      <w:r w:rsidRPr="008E5B51">
        <w:rPr>
          <w:position w:val="-24"/>
        </w:rPr>
        <w:object w:dxaOrig="320" w:dyaOrig="620" w14:anchorId="051BA49B">
          <v:shape id="_x0000_i1044" type="#_x0000_t75" style="width:15.45pt;height:30.85pt" o:ole="">
            <v:imagedata r:id="rId46" o:title=""/>
          </v:shape>
          <o:OLEObject Type="Embed" ProgID="Equation.3" ShapeID="_x0000_i1044" DrawAspect="Content" ObjectID="_1538911787" r:id="rId47"/>
        </w:object>
      </w:r>
      <w:r>
        <w:t xml:space="preserve"> × </w:t>
      </w:r>
      <w:r w:rsidRPr="00F04399">
        <w:rPr>
          <w:position w:val="-26"/>
        </w:rPr>
        <w:object w:dxaOrig="540" w:dyaOrig="700" w14:anchorId="10867619">
          <v:shape id="_x0000_i1045" type="#_x0000_t75" style="width:27.45pt;height:35.15pt" o:ole="">
            <v:imagedata r:id="rId48" o:title=""/>
          </v:shape>
          <o:OLEObject Type="Embed" ProgID="Equation.3" ShapeID="_x0000_i1045" DrawAspect="Content" ObjectID="_1538911788" r:id="rId49"/>
        </w:object>
      </w:r>
    </w:p>
    <w:p w14:paraId="42137829" w14:textId="2AD90CAA" w:rsidR="008A4E62" w:rsidRDefault="008A4E62" w:rsidP="008A4E62">
      <w:pPr>
        <w:pStyle w:val="Pquestiontextmainstem"/>
      </w:pPr>
      <w:r>
        <w:t xml:space="preserve">= </w:t>
      </w:r>
      <w:r w:rsidRPr="008E5B51">
        <w:rPr>
          <w:position w:val="-24"/>
        </w:rPr>
        <w:object w:dxaOrig="240" w:dyaOrig="620" w14:anchorId="116D61DF">
          <v:shape id="_x0000_i1046" type="#_x0000_t75" style="width:12pt;height:30.85pt" o:ole="">
            <v:imagedata r:id="rId50" o:title=""/>
          </v:shape>
          <o:OLEObject Type="Embed" ProgID="Equation.3" ShapeID="_x0000_i1046" DrawAspect="Content" ObjectID="_1538911789" r:id="rId51"/>
        </w:object>
      </w:r>
      <w:r>
        <w:t xml:space="preserve"> × </w:t>
      </w:r>
      <w:r w:rsidRPr="00F04399">
        <w:rPr>
          <w:position w:val="-26"/>
        </w:rPr>
        <w:object w:dxaOrig="420" w:dyaOrig="700" w14:anchorId="2C5051C0">
          <v:shape id="_x0000_i1047" type="#_x0000_t75" style="width:22.3pt;height:35.15pt" o:ole="">
            <v:imagedata r:id="rId52" o:title=""/>
          </v:shape>
          <o:OLEObject Type="Embed" ProgID="Equation.3" ShapeID="_x0000_i1047" DrawAspect="Content" ObjectID="_1538911790" r:id="rId53"/>
        </w:object>
      </w:r>
    </w:p>
    <w:p w14:paraId="7FF599BA" w14:textId="63C7A2DB" w:rsidR="008A4E62" w:rsidRPr="0033129E" w:rsidRDefault="008A4E62" w:rsidP="008A4E62">
      <w:pPr>
        <w:pStyle w:val="Pquestiontextmainstem"/>
      </w:pPr>
      <w:r>
        <w:t xml:space="preserve">= </w:t>
      </w:r>
      <w:r w:rsidRPr="008E5B51">
        <w:rPr>
          <w:position w:val="-24"/>
        </w:rPr>
        <w:object w:dxaOrig="240" w:dyaOrig="620" w14:anchorId="205CECE6">
          <v:shape id="_x0000_i1048" type="#_x0000_t75" style="width:12pt;height:30.85pt" o:ole="">
            <v:imagedata r:id="rId54" o:title=""/>
          </v:shape>
          <o:OLEObject Type="Embed" ProgID="Equation.3" ShapeID="_x0000_i1048" DrawAspect="Content" ObjectID="_1538911791" r:id="rId55"/>
        </w:object>
      </w:r>
      <w:r>
        <w:t xml:space="preserve"> × </w:t>
      </w:r>
      <w:r w:rsidRPr="00F04399">
        <w:rPr>
          <w:position w:val="-28"/>
        </w:rPr>
        <w:object w:dxaOrig="420" w:dyaOrig="720" w14:anchorId="27F8E53C">
          <v:shape id="_x0000_i1049" type="#_x0000_t75" style="width:22.3pt;height:36.85pt" o:ole="">
            <v:imagedata r:id="rId56" o:title=""/>
          </v:shape>
          <o:OLEObject Type="Embed" ProgID="Equation.DSMT4" ShapeID="_x0000_i1049" DrawAspect="Content" ObjectID="_1538911792" r:id="rId57"/>
        </w:object>
      </w:r>
    </w:p>
    <w:p w14:paraId="0C1776CD" w14:textId="7CBFA83C" w:rsidR="008A4E62" w:rsidRDefault="008A4E62" w:rsidP="008A4E62">
      <w:pPr>
        <w:pStyle w:val="Pquestiontextmainstem"/>
      </w:pPr>
      <w:r>
        <w:t xml:space="preserve">= </w:t>
      </w:r>
      <w:r w:rsidRPr="008E5B51">
        <w:rPr>
          <w:position w:val="-24"/>
        </w:rPr>
        <w:object w:dxaOrig="240" w:dyaOrig="620" w14:anchorId="127EF2AF">
          <v:shape id="_x0000_i1050" type="#_x0000_t75" style="width:12pt;height:30.85pt" o:ole="">
            <v:imagedata r:id="rId54" o:title=""/>
          </v:shape>
          <o:OLEObject Type="Embed" ProgID="Equation.3" ShapeID="_x0000_i1050" DrawAspect="Content" ObjectID="_1538911793" r:id="rId58"/>
        </w:object>
      </w:r>
      <w:r>
        <w:t xml:space="preserve"> × </w:t>
      </w:r>
      <w:r w:rsidRPr="00F04399">
        <w:rPr>
          <w:position w:val="-24"/>
        </w:rPr>
        <w:object w:dxaOrig="240" w:dyaOrig="620" w14:anchorId="2B30ECC8">
          <v:shape id="_x0000_i1051" type="#_x0000_t75" style="width:12pt;height:30.85pt" o:ole="">
            <v:imagedata r:id="rId59" o:title=""/>
          </v:shape>
          <o:OLEObject Type="Embed" ProgID="Equation.3" ShapeID="_x0000_i1051" DrawAspect="Content" ObjectID="_1538911794" r:id="rId60"/>
        </w:object>
      </w:r>
    </w:p>
    <w:p w14:paraId="7B353E42" w14:textId="5FA60F97" w:rsidR="008A4E62" w:rsidRDefault="008A4E62" w:rsidP="008A4E62">
      <w:pPr>
        <w:pStyle w:val="Pquestiontextmainstem"/>
      </w:pPr>
      <w:r>
        <w:t xml:space="preserve">= </w:t>
      </w:r>
      <w:r w:rsidRPr="008E5B51">
        <w:rPr>
          <w:position w:val="-24"/>
        </w:rPr>
        <w:object w:dxaOrig="240" w:dyaOrig="620" w14:anchorId="0EF879E5">
          <v:shape id="_x0000_i1052" type="#_x0000_t75" style="width:12pt;height:30.85pt" o:ole="">
            <v:imagedata r:id="rId61" o:title=""/>
          </v:shape>
          <o:OLEObject Type="Embed" ProgID="Equation.3" ShapeID="_x0000_i1052" DrawAspect="Content" ObjectID="_1538911795" r:id="rId62"/>
        </w:object>
      </w:r>
    </w:p>
    <w:p w14:paraId="543F87FD" w14:textId="77777777" w:rsidR="00395B4B" w:rsidRDefault="00395B4B" w:rsidP="00395B4B">
      <w:pPr>
        <w:pStyle w:val="Pquestionheadingmc"/>
      </w:pPr>
      <w:r>
        <w:lastRenderedPageBreak/>
        <w:t>Question 6</w:t>
      </w:r>
      <w:r>
        <w:tab/>
        <w:t>[11.3</w:t>
      </w:r>
      <w:r w:rsidRPr="00DF7F34">
        <w:t>]</w:t>
      </w:r>
    </w:p>
    <w:p w14:paraId="22A87CE0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B</w:t>
      </w:r>
    </w:p>
    <w:p w14:paraId="34CB6575" w14:textId="77777777" w:rsidR="008A4E62" w:rsidRPr="0063741D" w:rsidRDefault="008A4E62" w:rsidP="008A4E62">
      <w:pPr>
        <w:pStyle w:val="Pquestiontextmainstem"/>
      </w:pPr>
      <w:r w:rsidRPr="0063741D">
        <w:t>Adding like terms:</w:t>
      </w:r>
    </w:p>
    <w:p w14:paraId="7A00094D" w14:textId="77777777" w:rsidR="008A4E62" w:rsidRDefault="008A4E62" w:rsidP="008A4E62">
      <w:pPr>
        <w:pStyle w:val="Pquestiontextmainstem"/>
      </w:pPr>
      <w:r w:rsidRPr="0063741D">
        <w:t>7</w:t>
      </w:r>
      <w:r w:rsidRPr="0063741D">
        <w:rPr>
          <w:position w:val="-4"/>
        </w:rPr>
        <w:object w:dxaOrig="360" w:dyaOrig="300" w14:anchorId="6D68F35F">
          <v:shape id="_x0000_i1053" type="#_x0000_t75" style="width:18pt;height:15.45pt" o:ole="">
            <v:imagedata r:id="rId63" o:title=""/>
          </v:shape>
          <o:OLEObject Type="Embed" ProgID="Equation.3" ShapeID="_x0000_i1053" DrawAspect="Content" ObjectID="_1538911796" r:id="rId64"/>
        </w:object>
      </w:r>
      <w:r w:rsidRPr="0063741D">
        <w:t xml:space="preserve"> – 3</w:t>
      </w:r>
      <w:r w:rsidRPr="0063741D">
        <w:rPr>
          <w:position w:val="-4"/>
        </w:rPr>
        <w:object w:dxaOrig="360" w:dyaOrig="300" w14:anchorId="6E4D71A7">
          <v:shape id="_x0000_i1054" type="#_x0000_t75" style="width:18pt;height:15.45pt" o:ole="">
            <v:imagedata r:id="rId65" o:title=""/>
          </v:shape>
          <o:OLEObject Type="Embed" ProgID="Equation.3" ShapeID="_x0000_i1054" DrawAspect="Content" ObjectID="_1538911797" r:id="rId66"/>
        </w:object>
      </w:r>
      <w:r w:rsidRPr="0063741D">
        <w:t xml:space="preserve"> = 4</w:t>
      </w:r>
      <w:r w:rsidRPr="0063741D">
        <w:rPr>
          <w:position w:val="-4"/>
        </w:rPr>
        <w:object w:dxaOrig="360" w:dyaOrig="300" w14:anchorId="2C0E1479">
          <v:shape id="_x0000_i1055" type="#_x0000_t75" style="width:18pt;height:15.45pt" o:ole="">
            <v:imagedata r:id="rId67" o:title=""/>
          </v:shape>
          <o:OLEObject Type="Embed" ProgID="Equation.3" ShapeID="_x0000_i1055" DrawAspect="Content" ObjectID="_1538911798" r:id="rId68"/>
        </w:object>
      </w:r>
    </w:p>
    <w:p w14:paraId="4EF540EF" w14:textId="77777777" w:rsidR="00395B4B" w:rsidRPr="00B962C7" w:rsidRDefault="00395B4B" w:rsidP="00395B4B">
      <w:pPr>
        <w:pStyle w:val="Pquestionheadingmc"/>
      </w:pPr>
      <w:r>
        <w:t>Question 7</w:t>
      </w:r>
      <w:r>
        <w:tab/>
        <w:t>[11.4</w:t>
      </w:r>
      <w:r w:rsidRPr="00DF7F34">
        <w:t>]</w:t>
      </w:r>
    </w:p>
    <w:p w14:paraId="1BF8479F" w14:textId="77777777" w:rsidR="008A4E62" w:rsidRPr="00271BC4" w:rsidRDefault="008A4E62" w:rsidP="00271BC4">
      <w:pPr>
        <w:pStyle w:val="Pquestiontextmainstem"/>
        <w:rPr>
          <w:rStyle w:val="Cquestionpartlabelbold"/>
        </w:rPr>
      </w:pPr>
      <w:r w:rsidRPr="00271BC4">
        <w:rPr>
          <w:rStyle w:val="Cquestionpartlabelbold"/>
        </w:rPr>
        <w:t>A</w:t>
      </w:r>
    </w:p>
    <w:p w14:paraId="1EE0613A" w14:textId="77777777" w:rsidR="008A4E62" w:rsidRDefault="008A4E62" w:rsidP="008A4E62">
      <w:pPr>
        <w:pStyle w:val="Pquestiontextmainstem"/>
      </w:pPr>
      <w:r>
        <w:t xml:space="preserve">(5 + </w:t>
      </w:r>
      <w:r w:rsidR="002B3425" w:rsidRPr="002B3425">
        <w:rPr>
          <w:position w:val="-6"/>
        </w:rPr>
        <w:object w:dxaOrig="360" w:dyaOrig="320" w14:anchorId="333422BA">
          <v:shape id="_x0000_i1137" type="#_x0000_t75" style="width:17.15pt;height:15.45pt" o:ole="">
            <v:imagedata r:id="rId69" o:title=""/>
          </v:shape>
          <o:OLEObject Type="Embed" ProgID="Equation.DSMT4" ShapeID="_x0000_i1137" DrawAspect="Content" ObjectID="_1538911799" r:id="rId70"/>
        </w:object>
      </w:r>
      <w:r>
        <w:t xml:space="preserve">)(3 – </w:t>
      </w:r>
      <w:r w:rsidR="002B3425" w:rsidRPr="002B3425">
        <w:rPr>
          <w:position w:val="-6"/>
        </w:rPr>
        <w:object w:dxaOrig="360" w:dyaOrig="320" w14:anchorId="7224F8F5">
          <v:shape id="_x0000_i1138" type="#_x0000_t75" style="width:17.15pt;height:15.45pt" o:ole="">
            <v:imagedata r:id="rId71" o:title=""/>
          </v:shape>
          <o:OLEObject Type="Embed" ProgID="Equation.DSMT4" ShapeID="_x0000_i1138" DrawAspect="Content" ObjectID="_1538911800" r:id="rId72"/>
        </w:object>
      </w:r>
      <w:r>
        <w:t>)</w:t>
      </w:r>
    </w:p>
    <w:p w14:paraId="20FEA5F8" w14:textId="4066F879" w:rsidR="008A4E62" w:rsidRDefault="008A4E62" w:rsidP="008A4E62">
      <w:pPr>
        <w:pStyle w:val="Pquestiontextmainstem"/>
      </w:pPr>
      <w:r>
        <w:t>= 15 – 5</w:t>
      </w:r>
      <w:r w:rsidR="002B3425" w:rsidRPr="002B3425">
        <w:rPr>
          <w:position w:val="-6"/>
        </w:rPr>
        <w:object w:dxaOrig="360" w:dyaOrig="320" w14:anchorId="666BF358">
          <v:shape id="_x0000_i1140" type="#_x0000_t75" style="width:17.15pt;height:15.45pt" o:ole="">
            <v:imagedata r:id="rId71" o:title=""/>
          </v:shape>
          <o:OLEObject Type="Embed" ProgID="Equation.DSMT4" ShapeID="_x0000_i1140" DrawAspect="Content" ObjectID="_1538911801" r:id="rId73"/>
        </w:object>
      </w:r>
      <w:r>
        <w:t xml:space="preserve"> + 3</w:t>
      </w:r>
      <w:r w:rsidR="002B3425" w:rsidRPr="002B3425">
        <w:rPr>
          <w:position w:val="-6"/>
        </w:rPr>
        <w:object w:dxaOrig="360" w:dyaOrig="320" w14:anchorId="24352112">
          <v:shape id="_x0000_i1139" type="#_x0000_t75" style="width:17.15pt;height:15.45pt" o:ole="">
            <v:imagedata r:id="rId71" o:title=""/>
          </v:shape>
          <o:OLEObject Type="Embed" ProgID="Equation.DSMT4" ShapeID="_x0000_i1139" DrawAspect="Content" ObjectID="_1538911802" r:id="rId74"/>
        </w:object>
      </w:r>
      <w:r>
        <w:t xml:space="preserve"> – 2</w:t>
      </w:r>
    </w:p>
    <w:p w14:paraId="6431E1E6" w14:textId="2AD41F0E" w:rsidR="008A4E62" w:rsidRDefault="008A4E62" w:rsidP="008A4E62">
      <w:pPr>
        <w:pStyle w:val="Pquestiontextmainstem"/>
      </w:pPr>
      <w:r>
        <w:t>= 13 – 2</w:t>
      </w:r>
      <w:r w:rsidR="002B3425" w:rsidRPr="002B3425">
        <w:rPr>
          <w:position w:val="-6"/>
        </w:rPr>
        <w:object w:dxaOrig="360" w:dyaOrig="320" w14:anchorId="4957222F">
          <v:shape id="_x0000_i1141" type="#_x0000_t75" style="width:17.15pt;height:15.45pt" o:ole="">
            <v:imagedata r:id="rId71" o:title=""/>
          </v:shape>
          <o:OLEObject Type="Embed" ProgID="Equation.DSMT4" ShapeID="_x0000_i1141" DrawAspect="Content" ObjectID="_1538911803" r:id="rId75"/>
        </w:object>
      </w:r>
      <w:r w:rsidRPr="0033129E">
        <w:t xml:space="preserve"> </w:t>
      </w:r>
    </w:p>
    <w:p w14:paraId="68B42758" w14:textId="2507F1B4" w:rsidR="008A4E62" w:rsidRDefault="008A4E62" w:rsidP="008A4E62">
      <w:pPr>
        <w:pStyle w:val="Psectionresults"/>
      </w:pPr>
      <w:r w:rsidRPr="00F16CD2">
        <w:t xml:space="preserve">Multiple-choice total marks:  </w:t>
      </w:r>
      <w:r w:rsidR="00395B4B">
        <w:t xml:space="preserve"> 7</w:t>
      </w:r>
    </w:p>
    <w:p w14:paraId="62563F4C" w14:textId="77777777" w:rsidR="008A4E62" w:rsidRDefault="008A4E62" w:rsidP="00271BC4">
      <w:pPr>
        <w:pStyle w:val="Psectionheading"/>
        <w:pageBreakBefore w:val="0"/>
      </w:pPr>
      <w:r w:rsidRPr="00F16CD2">
        <w:t>Short answer section</w:t>
      </w:r>
    </w:p>
    <w:p w14:paraId="5DEB5DF3" w14:textId="27837196" w:rsidR="00395B4B" w:rsidRDefault="00395B4B" w:rsidP="00395B4B">
      <w:pPr>
        <w:pStyle w:val="Pquestionheadingsx1stafterhead"/>
      </w:pPr>
      <w:r>
        <w:t>Question 8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F30099">
        <w:t>11.1</w:t>
      </w:r>
      <w:r w:rsidRPr="00DF7F34">
        <w:t>]</w:t>
      </w:r>
    </w:p>
    <w:p w14:paraId="7073BF17" w14:textId="77777777" w:rsidR="008A4E62" w:rsidRDefault="008A4E62" w:rsidP="00271BC4">
      <w:pPr>
        <w:pStyle w:val="Pquestiontextmainstem"/>
      </w:pPr>
      <w:r w:rsidRPr="0063741D">
        <w:rPr>
          <w:position w:val="-4"/>
        </w:rPr>
        <w:object w:dxaOrig="440" w:dyaOrig="300" w14:anchorId="7F85D70D">
          <v:shape id="_x0000_i1056" type="#_x0000_t75" style="width:22.3pt;height:15.45pt" o:ole="">
            <v:imagedata r:id="rId76" o:title=""/>
          </v:shape>
          <o:OLEObject Type="Embed" ProgID="Equation.3" ShapeID="_x0000_i1056" DrawAspect="Content" ObjectID="_1538911804" r:id="rId77"/>
        </w:object>
      </w:r>
      <w:r w:rsidRPr="0063741D">
        <w:t xml:space="preserve"> is an example of a </w:t>
      </w:r>
      <w:r w:rsidRPr="00E45FE3">
        <w:rPr>
          <w:rStyle w:val="Cmathsexpressions"/>
          <w:rFonts w:eastAsiaTheme="majorEastAsia"/>
        </w:rPr>
        <w:t>surd</w:t>
      </w:r>
      <w:r w:rsidRPr="00DE6E72">
        <w:rPr>
          <w:rStyle w:val="Cquestionpartlabelbold"/>
        </w:rPr>
        <w:t xml:space="preserve"> </w:t>
      </w:r>
      <w:r w:rsidRPr="0063741D">
        <w:t xml:space="preserve">or an </w:t>
      </w:r>
      <w:r w:rsidRPr="00E45FE3">
        <w:rPr>
          <w:rStyle w:val="Cmathsexpressions"/>
          <w:rFonts w:eastAsiaTheme="majorEastAsia"/>
        </w:rPr>
        <w:t>irrational number</w:t>
      </w:r>
      <w:r w:rsidRPr="0063741D">
        <w:t>.</w:t>
      </w:r>
    </w:p>
    <w:p w14:paraId="3186BDEF" w14:textId="77777777" w:rsidR="00395B4B" w:rsidRDefault="00395B4B" w:rsidP="00395B4B">
      <w:pPr>
        <w:pStyle w:val="Pquestionheadingsx"/>
      </w:pPr>
      <w:r>
        <w:t>Questi</w:t>
      </w:r>
      <w:r w:rsidRPr="00BD49B2">
        <w:t>o</w:t>
      </w:r>
      <w:r>
        <w:t>n 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214A7C5B" w14:textId="77777777" w:rsidR="008A4E62" w:rsidRDefault="008A4E62" w:rsidP="008A4E62">
      <w:pPr>
        <w:pStyle w:val="Pquestiontextmainstem"/>
      </w:pPr>
      <w:r w:rsidRPr="008C439C">
        <w:object w:dxaOrig="500" w:dyaOrig="380" w14:anchorId="4C981771">
          <v:shape id="_x0000_i1057" type="#_x0000_t75" style="width:24pt;height:18pt" o:ole="">
            <v:imagedata r:id="rId78" o:title=""/>
          </v:shape>
          <o:OLEObject Type="Embed" ProgID="Equation.DSMT4" ShapeID="_x0000_i1057" DrawAspect="Content" ObjectID="_1538911805" r:id="rId79"/>
        </w:object>
      </w:r>
      <w:r w:rsidRPr="008C439C">
        <w:t xml:space="preserve"> + </w:t>
      </w:r>
      <w:r>
        <w:t>5</w:t>
      </w:r>
      <w:r w:rsidRPr="009B6633">
        <w:object w:dxaOrig="600" w:dyaOrig="380" w14:anchorId="01C81E80">
          <v:shape id="_x0000_i1058" type="#_x0000_t75" style="width:30pt;height:18pt" o:ole="">
            <v:imagedata r:id="rId80" o:title=""/>
          </v:shape>
          <o:OLEObject Type="Embed" ProgID="Equation.DSMT4" ShapeID="_x0000_i1058" DrawAspect="Content" ObjectID="_1538911806" r:id="rId81"/>
        </w:object>
      </w:r>
    </w:p>
    <w:p w14:paraId="4191738B" w14:textId="77777777" w:rsidR="008A4E62" w:rsidRDefault="008A4E62" w:rsidP="008A4E62">
      <w:pPr>
        <w:pStyle w:val="Pquestiontextmainstem"/>
      </w:pPr>
      <w:r>
        <w:t xml:space="preserve">= </w:t>
      </w:r>
      <w:r w:rsidRPr="00C4309B">
        <w:rPr>
          <w:position w:val="-8"/>
        </w:rPr>
        <w:object w:dxaOrig="780" w:dyaOrig="360" w14:anchorId="7546BCCF">
          <v:shape id="_x0000_i1059" type="#_x0000_t75" style="width:37.7pt;height:18pt" o:ole="">
            <v:imagedata r:id="rId82" o:title=""/>
          </v:shape>
          <o:OLEObject Type="Embed" ProgID="Equation.DSMT4" ShapeID="_x0000_i1059" DrawAspect="Content" ObjectID="_1538911807" r:id="rId83"/>
        </w:object>
      </w:r>
      <w:r>
        <w:t xml:space="preserve"> + 5</w:t>
      </w:r>
      <w:r w:rsidRPr="004048DB">
        <w:rPr>
          <w:position w:val="-8"/>
        </w:rPr>
        <w:object w:dxaOrig="780" w:dyaOrig="360" w14:anchorId="35C646C4">
          <v:shape id="_x0000_i1060" type="#_x0000_t75" style="width:40.3pt;height:18pt" o:ole="">
            <v:imagedata r:id="rId84" o:title=""/>
          </v:shape>
          <o:OLEObject Type="Embed" ProgID="Equation.DSMT4" ShapeID="_x0000_i1060" DrawAspect="Content" ObjectID="_1538911808" r:id="rId85"/>
        </w:object>
      </w:r>
    </w:p>
    <w:p w14:paraId="040A7617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8C439C">
        <w:t xml:space="preserve">= </w:t>
      </w:r>
      <w:r w:rsidRPr="008C439C">
        <w:rPr>
          <w:szCs w:val="22"/>
        </w:rPr>
        <w:t>4</w:t>
      </w:r>
      <w:r w:rsidRPr="008C439C">
        <w:rPr>
          <w:b/>
          <w:position w:val="-4"/>
          <w:szCs w:val="22"/>
        </w:rPr>
        <w:object w:dxaOrig="360" w:dyaOrig="300" w14:anchorId="12959776">
          <v:shape id="_x0000_i1061" type="#_x0000_t75" style="width:18pt;height:15.45pt" o:ole="">
            <v:imagedata r:id="rId86" o:title=""/>
          </v:shape>
          <o:OLEObject Type="Embed" ProgID="Equation.3" ShapeID="_x0000_i1061" DrawAspect="Content" ObjectID="_1538911809" r:id="rId87"/>
        </w:object>
      </w:r>
      <w:r w:rsidRPr="00CB7AC5">
        <w:rPr>
          <w:rStyle w:val="Cquestionpartlabelbold"/>
        </w:rPr>
        <w:t xml:space="preserve"> </w:t>
      </w:r>
      <w:r w:rsidRPr="008C439C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4048DB">
        <w:rPr>
          <w:szCs w:val="22"/>
        </w:rPr>
        <w:t>5 ×</w:t>
      </w:r>
      <w:r w:rsidRPr="00CB7AC5">
        <w:rPr>
          <w:rStyle w:val="Cquestionpartlabelbold"/>
        </w:rPr>
        <w:t xml:space="preserve"> </w:t>
      </w:r>
      <w:r>
        <w:t>9</w:t>
      </w:r>
      <w:r w:rsidRPr="008C439C">
        <w:rPr>
          <w:b/>
          <w:position w:val="-4"/>
        </w:rPr>
        <w:object w:dxaOrig="360" w:dyaOrig="300" w14:anchorId="0FE03D92">
          <v:shape id="_x0000_i1062" type="#_x0000_t75" style="width:18pt;height:15.45pt" o:ole="">
            <v:imagedata r:id="rId88" o:title=""/>
          </v:shape>
          <o:OLEObject Type="Embed" ProgID="Equation.3" ShapeID="_x0000_i1062" DrawAspect="Content" ObjectID="_1538911810" r:id="rId89"/>
        </w:object>
      </w:r>
    </w:p>
    <w:p w14:paraId="2060F49F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8C439C">
        <w:t xml:space="preserve">= </w:t>
      </w:r>
      <w:r w:rsidRPr="008C439C">
        <w:rPr>
          <w:szCs w:val="22"/>
        </w:rPr>
        <w:t>4</w:t>
      </w:r>
      <w:r w:rsidRPr="008C439C">
        <w:rPr>
          <w:b/>
          <w:position w:val="-4"/>
          <w:szCs w:val="22"/>
        </w:rPr>
        <w:object w:dxaOrig="360" w:dyaOrig="300" w14:anchorId="28A6CA41">
          <v:shape id="_x0000_i1063" type="#_x0000_t75" style="width:18pt;height:15.45pt" o:ole="">
            <v:imagedata r:id="rId90" o:title=""/>
          </v:shape>
          <o:OLEObject Type="Embed" ProgID="Equation.3" ShapeID="_x0000_i1063" DrawAspect="Content" ObjectID="_1538911811" r:id="rId91"/>
        </w:object>
      </w:r>
      <w:r w:rsidRPr="00CB7AC5">
        <w:rPr>
          <w:rStyle w:val="Cquestionpartlabelbold"/>
        </w:rPr>
        <w:t xml:space="preserve"> </w:t>
      </w:r>
      <w:r w:rsidRPr="008C439C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4048DB">
        <w:rPr>
          <w:b/>
          <w:position w:val="-8"/>
        </w:rPr>
        <w:object w:dxaOrig="600" w:dyaOrig="360" w14:anchorId="21A9ECA4">
          <v:shape id="_x0000_i1064" type="#_x0000_t75" style="width:30pt;height:18pt" o:ole="">
            <v:imagedata r:id="rId92" o:title=""/>
          </v:shape>
          <o:OLEObject Type="Embed" ProgID="Equation.DSMT4" ShapeID="_x0000_i1064" DrawAspect="Content" ObjectID="_1538911812" r:id="rId93"/>
        </w:object>
      </w:r>
    </w:p>
    <w:p w14:paraId="42954E4E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868ED">
        <w:rPr>
          <w:szCs w:val="22"/>
        </w:rPr>
        <w:t>=</w:t>
      </w:r>
      <w:r>
        <w:rPr>
          <w:szCs w:val="22"/>
        </w:rPr>
        <w:t xml:space="preserve"> 49</w:t>
      </w:r>
      <w:r w:rsidRPr="008C439C">
        <w:rPr>
          <w:b/>
          <w:position w:val="-4"/>
          <w:szCs w:val="22"/>
        </w:rPr>
        <w:object w:dxaOrig="360" w:dyaOrig="300" w14:anchorId="0EE81EEE">
          <v:shape id="_x0000_i1065" type="#_x0000_t75" style="width:18pt;height:15.45pt" o:ole="">
            <v:imagedata r:id="rId94" o:title=""/>
          </v:shape>
          <o:OLEObject Type="Embed" ProgID="Equation.3" ShapeID="_x0000_i1065" DrawAspect="Content" ObjectID="_1538911813" r:id="rId95"/>
        </w:object>
      </w:r>
    </w:p>
    <w:p w14:paraId="107B1F70" w14:textId="77777777" w:rsidR="00395B4B" w:rsidRDefault="00395B4B" w:rsidP="00395B4B">
      <w:pPr>
        <w:pStyle w:val="Pquestionheadingsx"/>
      </w:pPr>
      <w:r>
        <w:t>Questi</w:t>
      </w:r>
      <w:r w:rsidRPr="00BD49B2">
        <w:t>o</w:t>
      </w:r>
      <w:r>
        <w:t>n 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4A1C1D99" w14:textId="320A1792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t>2</w:t>
      </w:r>
      <w:r w:rsidRPr="000A1016">
        <w:object w:dxaOrig="360" w:dyaOrig="300" w14:anchorId="79F751A5">
          <v:shape id="_x0000_i1066" type="#_x0000_t75" style="width:18pt;height:15.45pt" o:ole="">
            <v:imagedata r:id="rId96" o:title=""/>
          </v:shape>
          <o:OLEObject Type="Embed" ProgID="Equation.3" ShapeID="_x0000_i1066" DrawAspect="Content" ObjectID="_1538911814" r:id="rId97"/>
        </w:object>
      </w:r>
      <w:r w:rsidRPr="000A1016">
        <w:t>(3</w:t>
      </w:r>
      <w:r w:rsidRPr="000A1016">
        <w:object w:dxaOrig="360" w:dyaOrig="300" w14:anchorId="20042832">
          <v:shape id="_x0000_i1067" type="#_x0000_t75" style="width:18pt;height:15.45pt" o:ole="">
            <v:imagedata r:id="rId98" o:title=""/>
          </v:shape>
          <o:OLEObject Type="Embed" ProgID="Equation.3" ShapeID="_x0000_i1067" DrawAspect="Content" ObjectID="_1538911815" r:id="rId99"/>
        </w:object>
      </w:r>
      <w:r w:rsidRPr="000A1016">
        <w:t xml:space="preserve"> + </w:t>
      </w:r>
      <w:r w:rsidRPr="000A1016">
        <w:object w:dxaOrig="360" w:dyaOrig="300" w14:anchorId="5A86C660">
          <v:shape id="_x0000_i1068" type="#_x0000_t75" style="width:18pt;height:15.45pt" o:ole="">
            <v:imagedata r:id="rId100" o:title=""/>
          </v:shape>
          <o:OLEObject Type="Embed" ProgID="Equation.3" ShapeID="_x0000_i1068" DrawAspect="Content" ObjectID="_1538911816" r:id="rId101"/>
        </w:object>
      </w:r>
      <w:r w:rsidR="00271BC4">
        <w:t>)</w:t>
      </w:r>
      <w:r w:rsidR="00271BC4">
        <w:br/>
      </w:r>
      <w:r w:rsidRPr="000A1016">
        <w:t>= 2</w:t>
      </w:r>
      <w:r w:rsidRPr="000A1016">
        <w:object w:dxaOrig="360" w:dyaOrig="300" w14:anchorId="7F754443">
          <v:shape id="_x0000_i1069" type="#_x0000_t75" style="width:18pt;height:15.45pt" o:ole="">
            <v:imagedata r:id="rId102" o:title=""/>
          </v:shape>
          <o:OLEObject Type="Embed" ProgID="Equation.3" ShapeID="_x0000_i1069" DrawAspect="Content" ObjectID="_1538911817" r:id="rId103"/>
        </w:object>
      </w:r>
      <w:r w:rsidRPr="000A1016">
        <w:t xml:space="preserve"> × 3</w:t>
      </w:r>
      <w:r w:rsidRPr="000A1016">
        <w:object w:dxaOrig="360" w:dyaOrig="300" w14:anchorId="50C8B40D">
          <v:shape id="_x0000_i1070" type="#_x0000_t75" style="width:18pt;height:15.45pt" o:ole="">
            <v:imagedata r:id="rId104" o:title=""/>
          </v:shape>
          <o:OLEObject Type="Embed" ProgID="Equation.3" ShapeID="_x0000_i1070" DrawAspect="Content" ObjectID="_1538911818" r:id="rId105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t>2</w:t>
      </w:r>
      <w:r w:rsidRPr="000A1016">
        <w:object w:dxaOrig="360" w:dyaOrig="300" w14:anchorId="3EB03E59">
          <v:shape id="_x0000_i1071" type="#_x0000_t75" style="width:18pt;height:15.45pt" o:ole="">
            <v:imagedata r:id="rId106" o:title=""/>
          </v:shape>
          <o:OLEObject Type="Embed" ProgID="Equation.3" ShapeID="_x0000_i1071" DrawAspect="Content" ObjectID="_1538911819" r:id="rId107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×</w:t>
      </w:r>
      <w:r w:rsidRPr="00CB7AC5">
        <w:rPr>
          <w:rStyle w:val="Cquestionpartlabelbold"/>
        </w:rPr>
        <w:t xml:space="preserve"> </w:t>
      </w:r>
      <w:r w:rsidRPr="000A1016">
        <w:object w:dxaOrig="360" w:dyaOrig="300" w14:anchorId="0A54BE31">
          <v:shape id="_x0000_i1072" type="#_x0000_t75" style="width:18pt;height:15.45pt" o:ole="">
            <v:imagedata r:id="rId108" o:title=""/>
          </v:shape>
          <o:OLEObject Type="Embed" ProgID="Equation.3" ShapeID="_x0000_i1072" DrawAspect="Content" ObjectID="_1538911820" r:id="rId109"/>
        </w:object>
      </w:r>
      <w:r w:rsidRPr="00CB7AC5">
        <w:rPr>
          <w:rStyle w:val="Cquestionpartlabelbold"/>
        </w:rPr>
        <w:t xml:space="preserve"> </w:t>
      </w:r>
    </w:p>
    <w:p w14:paraId="33A85AC3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6</w:t>
      </w:r>
      <w:r w:rsidRPr="000A1016">
        <w:rPr>
          <w:b/>
          <w:szCs w:val="22"/>
        </w:rPr>
        <w:object w:dxaOrig="460" w:dyaOrig="300" w14:anchorId="701119D1">
          <v:shape id="_x0000_i1073" type="#_x0000_t75" style="width:23.15pt;height:15.45pt" o:ole="">
            <v:imagedata r:id="rId110" o:title=""/>
          </v:shape>
          <o:OLEObject Type="Embed" ProgID="Equation.3" ShapeID="_x0000_i1073" DrawAspect="Content" ObjectID="_1538911821" r:id="rId111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</w:t>
      </w:r>
      <w:r w:rsidRPr="000A1016">
        <w:rPr>
          <w:b/>
          <w:szCs w:val="22"/>
        </w:rPr>
        <w:object w:dxaOrig="480" w:dyaOrig="300" w14:anchorId="5B1853B8">
          <v:shape id="_x0000_i1074" type="#_x0000_t75" style="width:25.7pt;height:15.45pt" o:ole="">
            <v:imagedata r:id="rId112" o:title=""/>
          </v:shape>
          <o:OLEObject Type="Embed" ProgID="Equation.3" ShapeID="_x0000_i1074" DrawAspect="Content" ObjectID="_1538911822" r:id="rId113"/>
        </w:object>
      </w:r>
    </w:p>
    <w:p w14:paraId="5CAEBF0F" w14:textId="77777777" w:rsidR="008A4E62" w:rsidRPr="000A1016" w:rsidRDefault="008A4E62" w:rsidP="008A4E62">
      <w:pPr>
        <w:pStyle w:val="Pquestiontextmainstem"/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6 × 4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</w:t>
      </w:r>
      <w:r w:rsidRPr="000A1016">
        <w:rPr>
          <w:szCs w:val="22"/>
        </w:rPr>
        <w:object w:dxaOrig="800" w:dyaOrig="300" w14:anchorId="4F50B028">
          <v:shape id="_x0000_i1075" type="#_x0000_t75" style="width:40.3pt;height:15.45pt" o:ole="">
            <v:imagedata r:id="rId114" o:title=""/>
          </v:shape>
          <o:OLEObject Type="Embed" ProgID="Equation.3" ShapeID="_x0000_i1075" DrawAspect="Content" ObjectID="_1538911823" r:id="rId115"/>
        </w:object>
      </w:r>
    </w:p>
    <w:p w14:paraId="36E48295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24 + 4</w:t>
      </w:r>
      <w:r w:rsidRPr="000A1016">
        <w:rPr>
          <w:b/>
          <w:szCs w:val="22"/>
        </w:rPr>
        <w:object w:dxaOrig="460" w:dyaOrig="300" w14:anchorId="6582C11A">
          <v:shape id="_x0000_i1076" type="#_x0000_t75" style="width:23.15pt;height:15.45pt" o:ole="">
            <v:imagedata r:id="rId116" o:title=""/>
          </v:shape>
          <o:OLEObject Type="Embed" ProgID="Equation.3" ShapeID="_x0000_i1076" DrawAspect="Content" ObjectID="_1538911824" r:id="rId117"/>
        </w:object>
      </w:r>
      <w:r w:rsidRPr="00CB7AC5">
        <w:rPr>
          <w:rStyle w:val="Cquestionpartlabelbold"/>
        </w:rPr>
        <w:t xml:space="preserve"> </w:t>
      </w:r>
    </w:p>
    <w:p w14:paraId="4EE1A75B" w14:textId="77777777" w:rsidR="00395B4B" w:rsidRDefault="00395B4B" w:rsidP="00395B4B">
      <w:pPr>
        <w:pStyle w:val="Pquestionheadingsx"/>
      </w:pPr>
      <w:r>
        <w:t>Questi</w:t>
      </w:r>
      <w:r w:rsidRPr="00BD49B2">
        <w:t>o</w:t>
      </w:r>
      <w:r>
        <w:t>n 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[11.1</w:t>
      </w:r>
      <w:r w:rsidRPr="00DF7F34">
        <w:t>]</w:t>
      </w:r>
    </w:p>
    <w:p w14:paraId="7B4D83CA" w14:textId="77777777" w:rsidR="008A4E62" w:rsidRPr="000A1016" w:rsidRDefault="008A4E62" w:rsidP="008A4E62">
      <w:pPr>
        <w:pStyle w:val="Pquestiontextmainstem"/>
      </w:pPr>
      <w:r w:rsidRPr="000A1016">
        <w:t>Answers will vary.</w:t>
      </w:r>
    </w:p>
    <w:p w14:paraId="67C5CA27" w14:textId="77777777" w:rsidR="008A4E62" w:rsidRDefault="008A4E62" w:rsidP="008A4E62">
      <w:pPr>
        <w:pStyle w:val="Pquestiontextmainstem"/>
      </w:pPr>
      <w:r w:rsidRPr="000A1016">
        <w:t xml:space="preserve">Examples: </w:t>
      </w:r>
      <w:r w:rsidRPr="000A1016">
        <w:rPr>
          <w:b/>
          <w:position w:val="-4"/>
        </w:rPr>
        <w:object w:dxaOrig="560" w:dyaOrig="300" w14:anchorId="6436E2BA">
          <v:shape id="_x0000_i1077" type="#_x0000_t75" style="width:30pt;height:15.45pt" o:ole="">
            <v:imagedata r:id="rId118" o:title=""/>
          </v:shape>
          <o:OLEObject Type="Embed" ProgID="Equation.3" ShapeID="_x0000_i1077" DrawAspect="Content" ObjectID="_1538911825" r:id="rId119"/>
        </w:object>
      </w:r>
      <w:r w:rsidRPr="00CB7AC5">
        <w:rPr>
          <w:rStyle w:val="Cquestionpartlabelbold"/>
        </w:rPr>
        <w:t xml:space="preserve"> </w:t>
      </w:r>
      <w:r w:rsidRPr="00E04D9B">
        <w:t>≈ 10.05,</w:t>
      </w:r>
      <w:r w:rsidRPr="00CB7AC5">
        <w:rPr>
          <w:rStyle w:val="Cquestionpartlabelbold"/>
        </w:rPr>
        <w:t xml:space="preserve"> </w:t>
      </w:r>
      <w:r w:rsidRPr="000A1016">
        <w:rPr>
          <w:b/>
          <w:position w:val="-4"/>
        </w:rPr>
        <w:object w:dxaOrig="720" w:dyaOrig="300" w14:anchorId="28A4E312">
          <v:shape id="_x0000_i1078" type="#_x0000_t75" style="width:36.85pt;height:15.45pt" o:ole="">
            <v:imagedata r:id="rId120" o:title=""/>
          </v:shape>
          <o:OLEObject Type="Embed" ProgID="Equation.3" ShapeID="_x0000_i1078" DrawAspect="Content" ObjectID="_1538911826" r:id="rId121"/>
        </w:object>
      </w:r>
      <w:r w:rsidRPr="00CB7AC5">
        <w:rPr>
          <w:rStyle w:val="Cquestionpartlabelbold"/>
        </w:rPr>
        <w:t xml:space="preserve"> </w:t>
      </w:r>
      <w:r w:rsidRPr="00E04D9B">
        <w:t>≈ 1</w:t>
      </w:r>
      <w:r>
        <w:t>2</w:t>
      </w:r>
      <w:r w:rsidRPr="00E04D9B">
        <w:t>.</w:t>
      </w:r>
      <w:r>
        <w:t>6</w:t>
      </w:r>
      <w:r w:rsidRPr="00E04D9B">
        <w:t>0</w:t>
      </w:r>
    </w:p>
    <w:p w14:paraId="29E9180E" w14:textId="77777777" w:rsidR="008A4E62" w:rsidRDefault="008A4E62" w:rsidP="008A4E62">
      <w:pPr>
        <w:pStyle w:val="Pquestiontextmainstem"/>
      </w:pPr>
      <w:r>
        <w:t xml:space="preserve">Hence 10 &lt; </w:t>
      </w:r>
      <w:r w:rsidRPr="000A1016">
        <w:rPr>
          <w:b/>
          <w:position w:val="-4"/>
        </w:rPr>
        <w:object w:dxaOrig="560" w:dyaOrig="300" w14:anchorId="58A7F9C9">
          <v:shape id="_x0000_i1079" type="#_x0000_t75" style="width:30pt;height:15.45pt" o:ole="">
            <v:imagedata r:id="rId122" o:title=""/>
          </v:shape>
          <o:OLEObject Type="Embed" ProgID="Equation.3" ShapeID="_x0000_i1079" DrawAspect="Content" ObjectID="_1538911827" r:id="rId123"/>
        </w:object>
      </w:r>
      <w:r w:rsidRPr="00CB7AC5">
        <w:rPr>
          <w:rStyle w:val="Cquestionpartlabelbold"/>
        </w:rPr>
        <w:t xml:space="preserve"> </w:t>
      </w:r>
      <w:r w:rsidRPr="00B211E4">
        <w:t>&lt; 15 and</w:t>
      </w:r>
      <w:r w:rsidRPr="00CB7AC5">
        <w:rPr>
          <w:rStyle w:val="Cquestionpartlabelbold"/>
        </w:rPr>
        <w:t xml:space="preserve"> </w:t>
      </w:r>
      <w:r>
        <w:t xml:space="preserve">10 &lt; </w:t>
      </w:r>
      <w:r w:rsidRPr="000A1016">
        <w:rPr>
          <w:b/>
          <w:position w:val="-4"/>
        </w:rPr>
        <w:object w:dxaOrig="720" w:dyaOrig="300" w14:anchorId="3F268277">
          <v:shape id="_x0000_i1080" type="#_x0000_t75" style="width:36.85pt;height:15.45pt" o:ole="">
            <v:imagedata r:id="rId124" o:title=""/>
          </v:shape>
          <o:OLEObject Type="Embed" ProgID="Equation.3" ShapeID="_x0000_i1080" DrawAspect="Content" ObjectID="_1538911828" r:id="rId125"/>
        </w:object>
      </w:r>
      <w:r w:rsidRPr="00CB7AC5">
        <w:rPr>
          <w:rStyle w:val="Cquestionpartlabelbold"/>
        </w:rPr>
        <w:t xml:space="preserve"> </w:t>
      </w:r>
      <w:r w:rsidRPr="00B211E4">
        <w:t>&lt; 15</w:t>
      </w:r>
      <w:r>
        <w:t>.</w:t>
      </w:r>
    </w:p>
    <w:p w14:paraId="67C715F3" w14:textId="77777777" w:rsidR="00271BC4" w:rsidRDefault="00271BC4" w:rsidP="008A4E62">
      <w:pPr>
        <w:pStyle w:val="Pquestiontextmainstem"/>
      </w:pPr>
    </w:p>
    <w:p w14:paraId="06004DF3" w14:textId="77777777" w:rsidR="00395B4B" w:rsidRDefault="00395B4B" w:rsidP="002B3425">
      <w:pPr>
        <w:pStyle w:val="Pquestionheadingsx"/>
      </w:pPr>
      <w:r>
        <w:lastRenderedPageBreak/>
        <w:t>Questi</w:t>
      </w:r>
      <w:r w:rsidRPr="00BD49B2">
        <w:t>o</w:t>
      </w:r>
      <w:r>
        <w:t>n 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0BF3128B" w14:textId="77777777" w:rsidR="008A4E62" w:rsidRPr="000A1016" w:rsidRDefault="008A4E62" w:rsidP="002B3425">
      <w:pPr>
        <w:pStyle w:val="Pquestiontextmainstem"/>
        <w:keepNext/>
      </w:pPr>
      <w:r w:rsidRPr="000A1016">
        <w:t>7</w:t>
      </w:r>
      <w:r w:rsidR="002B3425" w:rsidRPr="002B3425">
        <w:rPr>
          <w:position w:val="-8"/>
        </w:rPr>
        <w:object w:dxaOrig="340" w:dyaOrig="340" w14:anchorId="4367DF07">
          <v:shape id="_x0000_i1142" type="#_x0000_t75" style="width:16.3pt;height:17.15pt" o:ole="">
            <v:imagedata r:id="rId126" o:title=""/>
          </v:shape>
          <o:OLEObject Type="Embed" ProgID="Equation.DSMT4" ShapeID="_x0000_i1142" DrawAspect="Content" ObjectID="_1538911829" r:id="rId127"/>
        </w:object>
      </w:r>
      <w:r w:rsidRPr="000A1016">
        <w:t xml:space="preserve"> = </w:t>
      </w:r>
      <w:r w:rsidR="002B3425" w:rsidRPr="002B3425">
        <w:rPr>
          <w:b/>
          <w:position w:val="-8"/>
        </w:rPr>
        <w:object w:dxaOrig="460" w:dyaOrig="340" w14:anchorId="02E3FA8B">
          <v:shape id="_x0000_i1143" type="#_x0000_t75" style="width:22.3pt;height:17.15pt" o:ole="">
            <v:imagedata r:id="rId128" o:title=""/>
          </v:shape>
          <o:OLEObject Type="Embed" ProgID="Equation.DSMT4" ShapeID="_x0000_i1143" DrawAspect="Content" ObjectID="_1538911830" r:id="rId129"/>
        </w:object>
      </w:r>
      <w:r w:rsidRPr="00CB7AC5">
        <w:rPr>
          <w:rStyle w:val="Cquestionpartlabelbold"/>
        </w:rPr>
        <w:t xml:space="preserve"> </w:t>
      </w:r>
      <w:r w:rsidRPr="000A1016">
        <w:t>×</w:t>
      </w:r>
      <w:r w:rsidRPr="00CB7AC5">
        <w:rPr>
          <w:rStyle w:val="Cquestionpartlabelbold"/>
        </w:rPr>
        <w:t xml:space="preserve"> </w:t>
      </w:r>
      <w:r w:rsidR="002B3425" w:rsidRPr="002B3425">
        <w:rPr>
          <w:position w:val="-8"/>
        </w:rPr>
        <w:object w:dxaOrig="340" w:dyaOrig="340" w14:anchorId="7F0F68A7">
          <v:shape id="_x0000_i1144" type="#_x0000_t75" style="width:16.3pt;height:17.15pt" o:ole="">
            <v:imagedata r:id="rId130" o:title=""/>
          </v:shape>
          <o:OLEObject Type="Embed" ProgID="Equation.DSMT4" ShapeID="_x0000_i1144" DrawAspect="Content" ObjectID="_1538911831" r:id="rId131"/>
        </w:object>
      </w:r>
    </w:p>
    <w:p w14:paraId="071B1AAB" w14:textId="77777777" w:rsidR="008A4E62" w:rsidRPr="00CB7AC5" w:rsidRDefault="008A4E62" w:rsidP="002B3425">
      <w:pPr>
        <w:pStyle w:val="Pquestiontextmainstem"/>
        <w:keepNext/>
        <w:rPr>
          <w:rStyle w:val="Cquestionpartlabelbold"/>
        </w:rPr>
      </w:pPr>
      <w:r w:rsidRPr="000A1016">
        <w:t xml:space="preserve">= </w:t>
      </w:r>
      <w:r w:rsidR="002B3425" w:rsidRPr="002B3425">
        <w:rPr>
          <w:b/>
          <w:position w:val="-8"/>
        </w:rPr>
        <w:object w:dxaOrig="740" w:dyaOrig="340" w14:anchorId="0D2EDDC9">
          <v:shape id="_x0000_i1145" type="#_x0000_t75" style="width:37.7pt;height:17.15pt" o:ole="">
            <v:imagedata r:id="rId132" o:title=""/>
          </v:shape>
          <o:OLEObject Type="Embed" ProgID="Equation.DSMT4" ShapeID="_x0000_i1145" DrawAspect="Content" ObjectID="_1538911832" r:id="rId133"/>
        </w:object>
      </w:r>
    </w:p>
    <w:p w14:paraId="35DAC021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t xml:space="preserve">= </w:t>
      </w:r>
      <w:r w:rsidR="002B3425" w:rsidRPr="002B3425">
        <w:rPr>
          <w:b/>
          <w:position w:val="-8"/>
        </w:rPr>
        <w:object w:dxaOrig="560" w:dyaOrig="340" w14:anchorId="59FF3006">
          <v:shape id="_x0000_i1146" type="#_x0000_t75" style="width:28.3pt;height:17.15pt" o:ole="">
            <v:imagedata r:id="rId134" o:title=""/>
          </v:shape>
          <o:OLEObject Type="Embed" ProgID="Equation.DSMT4" ShapeID="_x0000_i1146" DrawAspect="Content" ObjectID="_1538911833" r:id="rId135"/>
        </w:object>
      </w:r>
    </w:p>
    <w:p w14:paraId="297E6F1D" w14:textId="77777777" w:rsidR="00395B4B" w:rsidRDefault="00395B4B" w:rsidP="00395B4B">
      <w:pPr>
        <w:pStyle w:val="Pquestionheadingsx"/>
      </w:pPr>
      <w:r>
        <w:t>Questi</w:t>
      </w:r>
      <w:r w:rsidRPr="00BD49B2">
        <w:t>o</w:t>
      </w:r>
      <w:r>
        <w:t>n 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1A8E74FD" w14:textId="77777777" w:rsidR="008A4E62" w:rsidRPr="007D6E84" w:rsidRDefault="008A4E62" w:rsidP="008A4E62">
      <w:pPr>
        <w:pStyle w:val="Pquestiontextmainstem"/>
      </w:pPr>
      <w:r w:rsidRPr="00CB7AC5">
        <w:rPr>
          <w:rStyle w:val="Cmathsexpressions"/>
          <w:rFonts w:eastAsiaTheme="majorEastAsia"/>
        </w:rPr>
        <w:t>A</w:t>
      </w:r>
      <w:r w:rsidRPr="007D6E84">
        <w:t xml:space="preserve"> = (</w:t>
      </w:r>
      <w:r w:rsidR="002B3425" w:rsidRPr="002B3425">
        <w:rPr>
          <w:position w:val="-8"/>
        </w:rPr>
        <w:object w:dxaOrig="440" w:dyaOrig="340" w14:anchorId="2DE24560">
          <v:shape id="_x0000_i1147" type="#_x0000_t75" style="width:22.3pt;height:17.15pt" o:ole="">
            <v:imagedata r:id="rId136" o:title=""/>
          </v:shape>
          <o:OLEObject Type="Embed" ProgID="Equation.DSMT4" ShapeID="_x0000_i1147" DrawAspect="Content" ObjectID="_1538911834" r:id="rId137"/>
        </w:object>
      </w:r>
      <w:r w:rsidRPr="007D6E84">
        <w:t xml:space="preserve"> + </w:t>
      </w:r>
      <w:r w:rsidR="002B3425" w:rsidRPr="002B3425">
        <w:rPr>
          <w:position w:val="-8"/>
        </w:rPr>
        <w:object w:dxaOrig="340" w:dyaOrig="340" w14:anchorId="5C8C3CA1">
          <v:shape id="_x0000_i1148" type="#_x0000_t75" style="width:16.3pt;height:17.15pt" o:ole="">
            <v:imagedata r:id="rId138" o:title=""/>
          </v:shape>
          <o:OLEObject Type="Embed" ProgID="Equation.DSMT4" ShapeID="_x0000_i1148" DrawAspect="Content" ObjectID="_1538911835" r:id="rId139"/>
        </w:object>
      </w:r>
      <w:r w:rsidRPr="007D6E84">
        <w:t>)</w:t>
      </w:r>
      <w:r w:rsidRPr="00E45FE3">
        <w:rPr>
          <w:rStyle w:val="Csuperscript"/>
        </w:rPr>
        <w:t>2</w:t>
      </w:r>
    </w:p>
    <w:p w14:paraId="662AC0C9" w14:textId="340C124F" w:rsidR="008A4E62" w:rsidRPr="007D6E84" w:rsidRDefault="008A4E62" w:rsidP="008A4E62">
      <w:pPr>
        <w:pStyle w:val="Pquestiontextmainstem"/>
      </w:pPr>
      <w:r w:rsidRPr="007D6E84">
        <w:t xml:space="preserve">= </w:t>
      </w:r>
      <w:r w:rsidR="002B3425">
        <w:t>(</w:t>
      </w:r>
      <w:r w:rsidR="002B3425" w:rsidRPr="002B3425">
        <w:rPr>
          <w:position w:val="-8"/>
        </w:rPr>
        <w:object w:dxaOrig="440" w:dyaOrig="340" w14:anchorId="265B3A10">
          <v:shape id="_x0000_i1149" type="#_x0000_t75" style="width:22.3pt;height:17.15pt" o:ole="">
            <v:imagedata r:id="rId136" o:title=""/>
          </v:shape>
          <o:OLEObject Type="Embed" ProgID="Equation.DSMT4" ShapeID="_x0000_i1149" DrawAspect="Content" ObjectID="_1538911836" r:id="rId140"/>
        </w:object>
      </w:r>
      <w:r w:rsidR="002B3425">
        <w:t>)</w:t>
      </w:r>
      <w:r w:rsidRPr="00E45FE3">
        <w:rPr>
          <w:rStyle w:val="Csuperscript"/>
        </w:rPr>
        <w:t>2</w:t>
      </w:r>
      <w:r w:rsidRPr="007D6E84">
        <w:t xml:space="preserve"> + 2 × </w:t>
      </w:r>
      <w:r w:rsidR="002B3425" w:rsidRPr="002B3425">
        <w:rPr>
          <w:position w:val="-8"/>
        </w:rPr>
        <w:object w:dxaOrig="440" w:dyaOrig="340" w14:anchorId="4BAF241A">
          <v:shape id="_x0000_i1150" type="#_x0000_t75" style="width:22.3pt;height:17.15pt" o:ole="">
            <v:imagedata r:id="rId136" o:title=""/>
          </v:shape>
          <o:OLEObject Type="Embed" ProgID="Equation.DSMT4" ShapeID="_x0000_i1150" DrawAspect="Content" ObjectID="_1538911837" r:id="rId141"/>
        </w:object>
      </w:r>
      <w:r w:rsidRPr="007D6E84">
        <w:t xml:space="preserve"> × </w:t>
      </w:r>
      <w:r w:rsidR="002B3425" w:rsidRPr="002B3425">
        <w:rPr>
          <w:position w:val="-8"/>
        </w:rPr>
        <w:object w:dxaOrig="340" w:dyaOrig="340" w14:anchorId="76A0DC26">
          <v:shape id="_x0000_i1151" type="#_x0000_t75" style="width:16.3pt;height:17.15pt" o:ole="">
            <v:imagedata r:id="rId138" o:title=""/>
          </v:shape>
          <o:OLEObject Type="Embed" ProgID="Equation.DSMT4" ShapeID="_x0000_i1151" DrawAspect="Content" ObjectID="_1538911838" r:id="rId142"/>
        </w:object>
      </w:r>
      <w:r w:rsidRPr="007D6E84">
        <w:t xml:space="preserve"> + (</w:t>
      </w:r>
      <w:r w:rsidR="002B3425" w:rsidRPr="002B3425">
        <w:rPr>
          <w:position w:val="-8"/>
        </w:rPr>
        <w:object w:dxaOrig="340" w:dyaOrig="340" w14:anchorId="0D2DE08C">
          <v:shape id="_x0000_i1152" type="#_x0000_t75" style="width:16.3pt;height:17.15pt" o:ole="">
            <v:imagedata r:id="rId138" o:title=""/>
          </v:shape>
          <o:OLEObject Type="Embed" ProgID="Equation.DSMT4" ShapeID="_x0000_i1152" DrawAspect="Content" ObjectID="_1538911839" r:id="rId143"/>
        </w:object>
      </w:r>
      <w:r w:rsidRPr="007D6E84">
        <w:t>)</w:t>
      </w:r>
      <w:r w:rsidRPr="00E45FE3">
        <w:rPr>
          <w:rStyle w:val="Csuperscript"/>
        </w:rPr>
        <w:t>2</w:t>
      </w:r>
    </w:p>
    <w:p w14:paraId="1132C5AD" w14:textId="77777777" w:rsidR="008A4E62" w:rsidRDefault="008A4E62" w:rsidP="008A4E62">
      <w:pPr>
        <w:pStyle w:val="Pquestiontextmainstem"/>
      </w:pPr>
      <w:r w:rsidRPr="007D6E84">
        <w:t>= 10 + 2</w:t>
      </w:r>
      <w:r w:rsidR="002B3425" w:rsidRPr="002B3425">
        <w:rPr>
          <w:position w:val="-8"/>
        </w:rPr>
        <w:object w:dxaOrig="460" w:dyaOrig="340" w14:anchorId="62A0B4D4">
          <v:shape id="_x0000_i1153" type="#_x0000_t75" style="width:24.85pt;height:17.15pt" o:ole="">
            <v:imagedata r:id="rId144" o:title=""/>
          </v:shape>
          <o:OLEObject Type="Embed" ProgID="Equation.DSMT4" ShapeID="_x0000_i1153" DrawAspect="Content" ObjectID="_1538911840" r:id="rId145"/>
        </w:object>
      </w:r>
      <w:r w:rsidRPr="007D6E84">
        <w:t xml:space="preserve"> + 6</w:t>
      </w:r>
    </w:p>
    <w:p w14:paraId="63D62B7A" w14:textId="77777777" w:rsidR="008A4E62" w:rsidRPr="007D6E84" w:rsidRDefault="008A4E62" w:rsidP="008A4E62">
      <w:pPr>
        <w:pStyle w:val="Pquestiontextmainstem"/>
      </w:pPr>
      <w:r>
        <w:t xml:space="preserve">= 16 + </w:t>
      </w:r>
      <w:r w:rsidRPr="007D6E84">
        <w:t>2</w:t>
      </w:r>
      <w:r w:rsidRPr="0043701E">
        <w:rPr>
          <w:position w:val="-8"/>
        </w:rPr>
        <w:object w:dxaOrig="780" w:dyaOrig="360" w14:anchorId="4A460BD9">
          <v:shape id="_x0000_i1081" type="#_x0000_t75" style="width:40.3pt;height:18pt" o:ole="">
            <v:imagedata r:id="rId146" o:title=""/>
          </v:shape>
          <o:OLEObject Type="Embed" ProgID="Equation.DSMT4" ShapeID="_x0000_i1081" DrawAspect="Content" ObjectID="_1538911841" r:id="rId147"/>
        </w:object>
      </w:r>
    </w:p>
    <w:p w14:paraId="2A4ED8EA" w14:textId="5D7FFA07" w:rsidR="008A4E62" w:rsidRPr="007D6E84" w:rsidRDefault="008A4E62" w:rsidP="008A4E62">
      <w:pPr>
        <w:pStyle w:val="Pquestiontextmainstem"/>
      </w:pPr>
      <w:r>
        <w:t xml:space="preserve">= 16 + </w:t>
      </w:r>
      <w:r w:rsidRPr="007D6E84">
        <w:t>2</w:t>
      </w:r>
      <w:r>
        <w:t xml:space="preserve"> × 2</w:t>
      </w:r>
      <w:r w:rsidR="002B3425" w:rsidRPr="002B3425">
        <w:rPr>
          <w:position w:val="-8"/>
        </w:rPr>
        <w:object w:dxaOrig="440" w:dyaOrig="340" w14:anchorId="3137D0DE">
          <v:shape id="_x0000_i1155" type="#_x0000_t75" style="width:22.3pt;height:17.15pt" o:ole="">
            <v:imagedata r:id="rId148" o:title=""/>
          </v:shape>
          <o:OLEObject Type="Embed" ProgID="Equation.DSMT4" ShapeID="_x0000_i1155" DrawAspect="Content" ObjectID="_1538911842" r:id="rId149"/>
        </w:object>
      </w:r>
    </w:p>
    <w:p w14:paraId="2DE44A92" w14:textId="77777777" w:rsidR="008A4E62" w:rsidRPr="00E45FE3" w:rsidRDefault="008A4E62" w:rsidP="008A4E62">
      <w:pPr>
        <w:pStyle w:val="Pquestiontextmainstem"/>
        <w:rPr>
          <w:rStyle w:val="Csuperscript"/>
        </w:rPr>
      </w:pPr>
      <w:r>
        <w:t xml:space="preserve">= </w:t>
      </w:r>
      <w:r w:rsidRPr="007D6E84">
        <w:t>16 + 4</w:t>
      </w:r>
      <w:r w:rsidR="002B3425" w:rsidRPr="002B3425">
        <w:rPr>
          <w:position w:val="-8"/>
        </w:rPr>
        <w:object w:dxaOrig="440" w:dyaOrig="340" w14:anchorId="704F1CB3">
          <v:shape id="_x0000_i1154" type="#_x0000_t75" style="width:22.3pt;height:17.15pt" o:ole="">
            <v:imagedata r:id="rId148" o:title=""/>
          </v:shape>
          <o:OLEObject Type="Embed" ProgID="Equation.DSMT4" ShapeID="_x0000_i1154" DrawAspect="Content" ObjectID="_1538911843" r:id="rId150"/>
        </w:object>
      </w:r>
      <w:r w:rsidRPr="007D6E84">
        <w:t xml:space="preserve"> cm</w:t>
      </w:r>
      <w:r w:rsidRPr="00E45FE3">
        <w:rPr>
          <w:rStyle w:val="Csuperscript"/>
        </w:rPr>
        <w:t>2</w:t>
      </w:r>
    </w:p>
    <w:p w14:paraId="6D6BFB93" w14:textId="77777777" w:rsidR="00395B4B" w:rsidRDefault="00395B4B" w:rsidP="00395B4B">
      <w:pPr>
        <w:pStyle w:val="Pquestionheadingsx"/>
      </w:pPr>
      <w:r>
        <w:t>Questi</w:t>
      </w:r>
      <w:r w:rsidRPr="00BD49B2">
        <w:t>o</w:t>
      </w:r>
      <w:r>
        <w:t>n 14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8A4E62" w14:paraId="39742637" w14:textId="77777777" w:rsidTr="00CA5435">
        <w:tc>
          <w:tcPr>
            <w:tcW w:w="4219" w:type="dxa"/>
          </w:tcPr>
          <w:p w14:paraId="66E959AD" w14:textId="77777777" w:rsidR="008A4E62" w:rsidRPr="009315A3" w:rsidRDefault="008A4E62" w:rsidP="00CA5435">
            <w:pPr>
              <w:pStyle w:val="Pquestiontextpartsa"/>
              <w:rPr>
                <w:rStyle w:val="Cquestionpartlabelbold"/>
              </w:rPr>
            </w:pPr>
            <w:r w:rsidRPr="009315A3">
              <w:rPr>
                <w:rStyle w:val="Cquestionpartlabelbold"/>
              </w:rPr>
              <w:t>(a)</w:t>
            </w:r>
            <w:r w:rsidRPr="000A1016">
              <w:tab/>
            </w:r>
            <w:r w:rsidR="001F7876" w:rsidRPr="001F7876">
              <w:rPr>
                <w:position w:val="-26"/>
              </w:rPr>
              <w:object w:dxaOrig="480" w:dyaOrig="660" w14:anchorId="260CFA49">
                <v:shape id="_x0000_i1082" type="#_x0000_t75" style="width:23.15pt;height:33.45pt" o:ole="">
                  <v:imagedata r:id="rId151" o:title=""/>
                </v:shape>
                <o:OLEObject Type="Embed" ProgID="Equation.DSMT4" ShapeID="_x0000_i1082" DrawAspect="Content" ObjectID="_1538911844" r:id="rId152"/>
              </w:object>
            </w:r>
            <w:r>
              <w:br/>
            </w:r>
            <w:r w:rsidRPr="000A1016">
              <w:t>=</w:t>
            </w:r>
            <w:r>
              <w:t xml:space="preserve"> </w:t>
            </w:r>
            <w:r w:rsidRPr="000A1016">
              <w:t>5</w:t>
            </w:r>
            <w:r w:rsidR="001F7876" w:rsidRPr="001F7876">
              <w:rPr>
                <w:position w:val="-24"/>
              </w:rPr>
              <w:object w:dxaOrig="380" w:dyaOrig="639" w14:anchorId="5AEA94B7">
                <v:shape id="_x0000_i1083" type="#_x0000_t75" style="width:18.85pt;height:31.7pt" o:ole="">
                  <v:imagedata r:id="rId153" o:title=""/>
                </v:shape>
                <o:OLEObject Type="Embed" ProgID="Equation.DSMT4" ShapeID="_x0000_i1083" DrawAspect="Content" ObjectID="_1538911845" r:id="rId154"/>
              </w:object>
            </w:r>
            <w:r>
              <w:br/>
            </w:r>
            <w:r w:rsidRPr="000A1016">
              <w:t>=</w:t>
            </w:r>
            <w:r>
              <w:t xml:space="preserve"> </w:t>
            </w:r>
            <w:r w:rsidRPr="000A1016">
              <w:t>5</w:t>
            </w:r>
            <w:r w:rsidRPr="005126E7">
              <w:rPr>
                <w:position w:val="-6"/>
              </w:rPr>
              <w:object w:dxaOrig="380" w:dyaOrig="340" w14:anchorId="74581448">
                <v:shape id="_x0000_i1084" type="#_x0000_t75" style="width:18pt;height:18pt" o:ole="">
                  <v:imagedata r:id="rId155" o:title=""/>
                </v:shape>
                <o:OLEObject Type="Embed" ProgID="Equation.3" ShapeID="_x0000_i1084" DrawAspect="Content" ObjectID="_1538911846" r:id="rId156"/>
              </w:object>
            </w:r>
          </w:p>
          <w:p w14:paraId="21223025" w14:textId="77777777" w:rsidR="008A4E62" w:rsidRDefault="008A4E62" w:rsidP="00CA5435">
            <w:pPr>
              <w:pStyle w:val="Pquestiontextpartsa"/>
              <w:rPr>
                <w:b/>
              </w:rPr>
            </w:pPr>
          </w:p>
        </w:tc>
        <w:tc>
          <w:tcPr>
            <w:tcW w:w="5861" w:type="dxa"/>
          </w:tcPr>
          <w:p w14:paraId="379DBD4E" w14:textId="77777777" w:rsidR="008A4E62" w:rsidRDefault="008A4E62" w:rsidP="00CA5435">
            <w:pPr>
              <w:pStyle w:val="Pquestiontextpartsa"/>
              <w:rPr>
                <w:b/>
              </w:rPr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="001F7876" w:rsidRPr="001F7876">
              <w:rPr>
                <w:position w:val="-26"/>
              </w:rPr>
              <w:object w:dxaOrig="800" w:dyaOrig="660" w14:anchorId="720F0C42">
                <v:shape id="_x0000_i1085" type="#_x0000_t75" style="width:38.55pt;height:33.45pt" o:ole="">
                  <v:imagedata r:id="rId157" o:title=""/>
                </v:shape>
                <o:OLEObject Type="Embed" ProgID="Equation.DSMT4" ShapeID="_x0000_i1085" DrawAspect="Content" ObjectID="_1538911847" r:id="rId158"/>
              </w:object>
            </w:r>
            <w:r>
              <w:br/>
            </w:r>
            <w:r w:rsidRPr="007D6E84">
              <w:t xml:space="preserve">= </w:t>
            </w:r>
            <w:r w:rsidR="001F7876" w:rsidRPr="001F7876">
              <w:rPr>
                <w:position w:val="-26"/>
              </w:rPr>
              <w:object w:dxaOrig="800" w:dyaOrig="660" w14:anchorId="465634CA">
                <v:shape id="_x0000_i1086" type="#_x0000_t75" style="width:38.55pt;height:33.45pt" o:ole="">
                  <v:imagedata r:id="rId159" o:title=""/>
                </v:shape>
                <o:OLEObject Type="Embed" ProgID="Equation.DSMT4" ShapeID="_x0000_i1086" DrawAspect="Content" ObjectID="_1538911848" r:id="rId160"/>
              </w:object>
            </w:r>
            <w:r w:rsidRPr="009315A3">
              <w:rPr>
                <w:rStyle w:val="Cquestionpartlabelbold"/>
              </w:rPr>
              <w:t xml:space="preserve"> </w:t>
            </w:r>
            <w:r w:rsidRPr="000D4300">
              <w:t>×</w:t>
            </w:r>
            <w:r w:rsidRPr="009315A3">
              <w:rPr>
                <w:rStyle w:val="Cquestionpartlabelbold"/>
              </w:rPr>
              <w:t xml:space="preserve"> </w:t>
            </w:r>
            <w:r w:rsidR="001F7876" w:rsidRPr="001F7876">
              <w:rPr>
                <w:position w:val="-26"/>
              </w:rPr>
              <w:object w:dxaOrig="800" w:dyaOrig="660" w14:anchorId="74340A1D">
                <v:shape id="_x0000_i1087" type="#_x0000_t75" style="width:40.3pt;height:33.45pt" o:ole="">
                  <v:imagedata r:id="rId161" o:title=""/>
                </v:shape>
                <o:OLEObject Type="Embed" ProgID="Equation.DSMT4" ShapeID="_x0000_i1087" DrawAspect="Content" ObjectID="_1538911849" r:id="rId162"/>
              </w:object>
            </w:r>
            <w:r>
              <w:br/>
            </w:r>
            <w:r w:rsidRPr="007D6E84">
              <w:t>=</w:t>
            </w:r>
            <w:r w:rsidRPr="009315A3">
              <w:rPr>
                <w:rStyle w:val="Cquestionpartlabelbold"/>
              </w:rPr>
              <w:t xml:space="preserve"> </w:t>
            </w:r>
            <w:r w:rsidRPr="00405E91">
              <w:rPr>
                <w:position w:val="-36"/>
              </w:rPr>
              <w:object w:dxaOrig="1219" w:dyaOrig="840" w14:anchorId="0B74E77C">
                <v:shape id="_x0000_i1088" type="#_x0000_t75" style="width:60.85pt;height:40.3pt" o:ole="">
                  <v:imagedata r:id="rId163" o:title=""/>
                </v:shape>
                <o:OLEObject Type="Embed" ProgID="Equation.3" ShapeID="_x0000_i1088" DrawAspect="Content" ObjectID="_1538911850" r:id="rId164"/>
              </w:object>
            </w:r>
            <w:r>
              <w:br/>
            </w:r>
            <w:r w:rsidRPr="007439DC">
              <w:t xml:space="preserve">= </w:t>
            </w:r>
            <w:r w:rsidR="001F7876" w:rsidRPr="001F7876">
              <w:rPr>
                <w:b/>
                <w:position w:val="-24"/>
              </w:rPr>
              <w:object w:dxaOrig="1280" w:dyaOrig="680" w14:anchorId="1EE137B9">
                <v:shape id="_x0000_i1089" type="#_x0000_t75" style="width:52.3pt;height:35.15pt" o:ole="">
                  <v:imagedata r:id="rId165" o:title=""/>
                </v:shape>
                <o:OLEObject Type="Embed" ProgID="Equation.DSMT4" ShapeID="_x0000_i1089" DrawAspect="Content" ObjectID="_1538911851" r:id="rId166"/>
              </w:object>
            </w:r>
            <w:r>
              <w:br/>
              <w:t xml:space="preserve">= </w:t>
            </w:r>
            <w:r w:rsidRPr="00FC6009">
              <w:rPr>
                <w:position w:val="-6"/>
              </w:rPr>
              <w:object w:dxaOrig="1040" w:dyaOrig="340" w14:anchorId="4123661C">
                <v:shape id="_x0000_i1090" type="#_x0000_t75" style="width:54pt;height:16.3pt" o:ole="">
                  <v:imagedata r:id="rId167" o:title=""/>
                </v:shape>
                <o:OLEObject Type="Embed" ProgID="Equation.3" ShapeID="_x0000_i1090" DrawAspect="Content" ObjectID="_1538911852" r:id="rId168"/>
              </w:object>
            </w:r>
          </w:p>
        </w:tc>
      </w:tr>
      <w:tr w:rsidR="008A4E62" w14:paraId="4CF23066" w14:textId="77777777" w:rsidTr="00CA5435">
        <w:tc>
          <w:tcPr>
            <w:tcW w:w="4219" w:type="dxa"/>
          </w:tcPr>
          <w:p w14:paraId="37EACD65" w14:textId="76278227" w:rsidR="008A4E62" w:rsidRPr="0034476E" w:rsidRDefault="008A4E62" w:rsidP="001F7876">
            <w:pPr>
              <w:pStyle w:val="Pquestiontextpartsa"/>
            </w:pPr>
            <w:r w:rsidRPr="009315A3">
              <w:rPr>
                <w:rStyle w:val="Cquestionpartlabelbold"/>
              </w:rPr>
              <w:t>(c)</w:t>
            </w:r>
            <w:r w:rsidRPr="009315A3">
              <w:rPr>
                <w:rStyle w:val="Cquestionpartlabelbold"/>
              </w:rPr>
              <w:tab/>
            </w:r>
            <w:r w:rsidRPr="00B465A7">
              <w:rPr>
                <w:position w:val="-28"/>
              </w:rPr>
              <w:object w:dxaOrig="400" w:dyaOrig="660" w14:anchorId="061118F7">
                <v:shape id="_x0000_i1091" type="#_x0000_t75" style="width:18.85pt;height:33.45pt" o:ole="">
                  <v:imagedata r:id="rId169" o:title=""/>
                </v:shape>
                <o:OLEObject Type="Embed" ProgID="Equation.3" ShapeID="_x0000_i1091" DrawAspect="Content" ObjectID="_1538911853" r:id="rId170"/>
              </w:object>
            </w:r>
            <w:r>
              <w:t xml:space="preserve"> – </w:t>
            </w:r>
            <w:r w:rsidRPr="00B465A7">
              <w:rPr>
                <w:position w:val="-28"/>
              </w:rPr>
              <w:object w:dxaOrig="400" w:dyaOrig="660" w14:anchorId="58F77892">
                <v:shape id="_x0000_i1092" type="#_x0000_t75" style="width:18.85pt;height:33.45pt" o:ole="">
                  <v:imagedata r:id="rId171" o:title=""/>
                </v:shape>
                <o:OLEObject Type="Embed" ProgID="Equation.3" ShapeID="_x0000_i1092" DrawAspect="Content" ObjectID="_1538911854" r:id="rId172"/>
              </w:object>
            </w:r>
            <w:r>
              <w:t xml:space="preserve"> </w:t>
            </w:r>
            <w:r>
              <w:br/>
            </w:r>
            <w:r w:rsidRPr="000A1016">
              <w:t xml:space="preserve">= </w:t>
            </w:r>
            <w:r w:rsidRPr="00B465A7">
              <w:rPr>
                <w:position w:val="-28"/>
              </w:rPr>
              <w:object w:dxaOrig="400" w:dyaOrig="660" w14:anchorId="28D965C3">
                <v:shape id="_x0000_i1093" type="#_x0000_t75" style="width:18.85pt;height:33.45pt" o:ole="">
                  <v:imagedata r:id="rId169" o:title=""/>
                </v:shape>
                <o:OLEObject Type="Embed" ProgID="Equation.3" ShapeID="_x0000_i1093" DrawAspect="Content" ObjectID="_1538911855" r:id="rId173"/>
              </w:object>
            </w:r>
            <w:r>
              <w:t xml:space="preserve"> × </w:t>
            </w:r>
            <w:r w:rsidRPr="00B465A7">
              <w:rPr>
                <w:position w:val="-28"/>
              </w:rPr>
              <w:object w:dxaOrig="400" w:dyaOrig="720" w14:anchorId="3721B2D2">
                <v:shape id="_x0000_i1094" type="#_x0000_t75" style="width:18.85pt;height:36.85pt" o:ole="">
                  <v:imagedata r:id="rId174" o:title=""/>
                </v:shape>
                <o:OLEObject Type="Embed" ProgID="Equation.3" ShapeID="_x0000_i1094" DrawAspect="Content" ObjectID="_1538911856" r:id="rId175"/>
              </w:object>
            </w:r>
            <w:r>
              <w:t xml:space="preserve"> – </w:t>
            </w:r>
            <w:r w:rsidRPr="00B465A7">
              <w:rPr>
                <w:position w:val="-28"/>
              </w:rPr>
              <w:object w:dxaOrig="400" w:dyaOrig="660" w14:anchorId="22D5F8FC">
                <v:shape id="_x0000_i1095" type="#_x0000_t75" style="width:18.85pt;height:33.45pt" o:ole="">
                  <v:imagedata r:id="rId171" o:title=""/>
                </v:shape>
                <o:OLEObject Type="Embed" ProgID="Equation.3" ShapeID="_x0000_i1095" DrawAspect="Content" ObjectID="_1538911857" r:id="rId176"/>
              </w:object>
            </w:r>
            <w:r>
              <w:t xml:space="preserve"> × </w:t>
            </w:r>
            <w:r w:rsidRPr="00B465A7">
              <w:rPr>
                <w:position w:val="-28"/>
              </w:rPr>
              <w:object w:dxaOrig="400" w:dyaOrig="720" w14:anchorId="05BD9518">
                <v:shape id="_x0000_i1096" type="#_x0000_t75" style="width:18.85pt;height:36.85pt" o:ole="">
                  <v:imagedata r:id="rId177" o:title=""/>
                </v:shape>
                <o:OLEObject Type="Embed" ProgID="Equation.3" ShapeID="_x0000_i1096" DrawAspect="Content" ObjectID="_1538911858" r:id="rId178"/>
              </w:object>
            </w:r>
            <w:r>
              <w:br/>
            </w:r>
            <w:r w:rsidRPr="000A1016">
              <w:t xml:space="preserve">= </w:t>
            </w:r>
            <w:r w:rsidR="001F7876" w:rsidRPr="001F7876">
              <w:rPr>
                <w:position w:val="-22"/>
              </w:rPr>
              <w:object w:dxaOrig="1100" w:dyaOrig="620" w14:anchorId="550D8060">
                <v:shape id="_x0000_i1097" type="#_x0000_t75" style="width:53.15pt;height:30.85pt" o:ole="">
                  <v:imagedata r:id="rId179" o:title=""/>
                </v:shape>
                <o:OLEObject Type="Embed" ProgID="Equation.DSMT4" ShapeID="_x0000_i1097" DrawAspect="Content" ObjectID="_1538911859" r:id="rId180"/>
              </w:object>
            </w:r>
            <w:r>
              <w:br/>
              <w:t xml:space="preserve">= </w:t>
            </w:r>
            <w:r w:rsidR="001F7876" w:rsidRPr="001F7876">
              <w:rPr>
                <w:position w:val="-22"/>
              </w:rPr>
              <w:object w:dxaOrig="1620" w:dyaOrig="620" w14:anchorId="3FB51724">
                <v:shape id="_x0000_i1098" type="#_x0000_t75" style="width:80.55pt;height:30.85pt" o:ole="">
                  <v:imagedata r:id="rId181" o:title=""/>
                </v:shape>
                <o:OLEObject Type="Embed" ProgID="Equation.DSMT4" ShapeID="_x0000_i1098" DrawAspect="Content" ObjectID="_1538911860" r:id="rId182"/>
              </w:object>
            </w:r>
            <w:r>
              <w:br/>
              <w:t xml:space="preserve">= </w:t>
            </w:r>
            <w:r w:rsidR="001F7876" w:rsidRPr="001F7876">
              <w:rPr>
                <w:position w:val="-22"/>
              </w:rPr>
              <w:object w:dxaOrig="1180" w:dyaOrig="620" w14:anchorId="2145A17D">
                <v:shape id="_x0000_i1099" type="#_x0000_t75" style="width:58.3pt;height:30.85pt" o:ole="">
                  <v:imagedata r:id="rId183" o:title=""/>
                </v:shape>
                <o:OLEObject Type="Embed" ProgID="Equation.DSMT4" ShapeID="_x0000_i1099" DrawAspect="Content" ObjectID="_1538911861" r:id="rId184"/>
              </w:object>
            </w:r>
          </w:p>
        </w:tc>
        <w:tc>
          <w:tcPr>
            <w:tcW w:w="5861" w:type="dxa"/>
          </w:tcPr>
          <w:p w14:paraId="45D6651F" w14:textId="77777777" w:rsidR="008A4E62" w:rsidRDefault="008A4E62" w:rsidP="00CA5435">
            <w:pPr>
              <w:pStyle w:val="Pquestiontextpartsa"/>
              <w:rPr>
                <w:b/>
              </w:rPr>
            </w:pPr>
            <w:r w:rsidRPr="009315A3">
              <w:rPr>
                <w:rStyle w:val="Cquestionpartlabelbold"/>
              </w:rPr>
              <w:t>(d)</w:t>
            </w:r>
            <w:r w:rsidRPr="000A1016">
              <w:tab/>
            </w:r>
            <w:r w:rsidRPr="0033129E">
              <w:rPr>
                <w:position w:val="-28"/>
              </w:rPr>
              <w:object w:dxaOrig="760" w:dyaOrig="660" w14:anchorId="075107FD">
                <v:shape id="_x0000_i1100" type="#_x0000_t75" style="width:37.7pt;height:33.45pt" o:ole="">
                  <v:imagedata r:id="rId185" o:title=""/>
                </v:shape>
                <o:OLEObject Type="Embed" ProgID="Equation.3" ShapeID="_x0000_i1100" DrawAspect="Content" ObjectID="_1538911862" r:id="rId186"/>
              </w:object>
            </w:r>
            <w:r>
              <w:t xml:space="preserve"> + </w:t>
            </w:r>
            <w:r w:rsidRPr="0017410A">
              <w:rPr>
                <w:position w:val="-28"/>
              </w:rPr>
              <w:object w:dxaOrig="920" w:dyaOrig="660" w14:anchorId="4AAC24A4">
                <v:shape id="_x0000_i1101" type="#_x0000_t75" style="width:46.3pt;height:33.45pt" o:ole="">
                  <v:imagedata r:id="rId187" o:title=""/>
                </v:shape>
                <o:OLEObject Type="Embed" ProgID="Equation.3" ShapeID="_x0000_i1101" DrawAspect="Content" ObjectID="_1538911863" r:id="rId188"/>
              </w:object>
            </w:r>
            <w:r>
              <w:br/>
              <w:t xml:space="preserve">= </w:t>
            </w:r>
            <w:r w:rsidRPr="0033129E">
              <w:rPr>
                <w:position w:val="-28"/>
              </w:rPr>
              <w:object w:dxaOrig="760" w:dyaOrig="660" w14:anchorId="4906761A">
                <v:shape id="_x0000_i1102" type="#_x0000_t75" style="width:37.7pt;height:33.45pt" o:ole="">
                  <v:imagedata r:id="rId185" o:title=""/>
                </v:shape>
                <o:OLEObject Type="Embed" ProgID="Equation.3" ShapeID="_x0000_i1102" DrawAspect="Content" ObjectID="_1538911864" r:id="rId189"/>
              </w:object>
            </w:r>
            <w:r>
              <w:t xml:space="preserve"> × </w:t>
            </w:r>
            <w:r w:rsidRPr="0033129E">
              <w:rPr>
                <w:position w:val="-28"/>
              </w:rPr>
              <w:object w:dxaOrig="760" w:dyaOrig="720" w14:anchorId="17EDAB13">
                <v:shape id="_x0000_i1103" type="#_x0000_t75" style="width:37.7pt;height:36.85pt" o:ole="">
                  <v:imagedata r:id="rId190" o:title=""/>
                </v:shape>
                <o:OLEObject Type="Embed" ProgID="Equation.3" ShapeID="_x0000_i1103" DrawAspect="Content" ObjectID="_1538911865" r:id="rId191"/>
              </w:object>
            </w:r>
            <w:r>
              <w:t xml:space="preserve"> + </w:t>
            </w:r>
            <w:r w:rsidRPr="0017410A">
              <w:rPr>
                <w:position w:val="-28"/>
              </w:rPr>
              <w:object w:dxaOrig="920" w:dyaOrig="660" w14:anchorId="13C8B366">
                <v:shape id="_x0000_i1104" type="#_x0000_t75" style="width:46.3pt;height:33.45pt" o:ole="">
                  <v:imagedata r:id="rId187" o:title=""/>
                </v:shape>
                <o:OLEObject Type="Embed" ProgID="Equation.3" ShapeID="_x0000_i1104" DrawAspect="Content" ObjectID="_1538911866" r:id="rId192"/>
              </w:object>
            </w:r>
            <w:r>
              <w:t xml:space="preserve"> × </w:t>
            </w:r>
            <w:r w:rsidRPr="0017410A">
              <w:rPr>
                <w:position w:val="-28"/>
              </w:rPr>
              <w:object w:dxaOrig="940" w:dyaOrig="720" w14:anchorId="15970C13">
                <v:shape id="_x0000_i1105" type="#_x0000_t75" style="width:46.3pt;height:36.85pt" o:ole="">
                  <v:imagedata r:id="rId193" o:title=""/>
                </v:shape>
                <o:OLEObject Type="Embed" ProgID="Equation.3" ShapeID="_x0000_i1105" DrawAspect="Content" ObjectID="_1538911867" r:id="rId194"/>
              </w:object>
            </w:r>
            <w:r>
              <w:br/>
              <w:t xml:space="preserve">= </w:t>
            </w:r>
            <w:r w:rsidR="001F7876" w:rsidRPr="001F7876">
              <w:rPr>
                <w:position w:val="-22"/>
              </w:rPr>
              <w:object w:dxaOrig="680" w:dyaOrig="620" w14:anchorId="5EB6FB55">
                <v:shape id="_x0000_i1106" type="#_x0000_t75" style="width:33.45pt;height:30.85pt" o:ole="">
                  <v:imagedata r:id="rId195" o:title=""/>
                </v:shape>
                <o:OLEObject Type="Embed" ProgID="Equation.DSMT4" ShapeID="_x0000_i1106" DrawAspect="Content" ObjectID="_1538911868" r:id="rId196"/>
              </w:object>
            </w:r>
            <w:r>
              <w:t xml:space="preserve"> + </w:t>
            </w:r>
            <w:r w:rsidR="001F7876" w:rsidRPr="001F7876">
              <w:rPr>
                <w:position w:val="-22"/>
              </w:rPr>
              <w:object w:dxaOrig="859" w:dyaOrig="620" w14:anchorId="2CD4E231">
                <v:shape id="_x0000_i1107" type="#_x0000_t75" style="width:42.85pt;height:30.85pt" o:ole="">
                  <v:imagedata r:id="rId197" o:title=""/>
                </v:shape>
                <o:OLEObject Type="Embed" ProgID="Equation.DSMT4" ShapeID="_x0000_i1107" DrawAspect="Content" ObjectID="_1538911869" r:id="rId198"/>
              </w:object>
            </w:r>
            <w:r>
              <w:br/>
              <w:t xml:space="preserve">= </w:t>
            </w:r>
            <w:r w:rsidR="001F7876" w:rsidRPr="001F7876">
              <w:rPr>
                <w:position w:val="-22"/>
              </w:rPr>
              <w:object w:dxaOrig="680" w:dyaOrig="620" w14:anchorId="7DF6445E">
                <v:shape id="_x0000_i1108" type="#_x0000_t75" style="width:33.45pt;height:30.85pt" o:ole="">
                  <v:imagedata r:id="rId199" o:title=""/>
                </v:shape>
                <o:OLEObject Type="Embed" ProgID="Equation.DSMT4" ShapeID="_x0000_i1108" DrawAspect="Content" ObjectID="_1538911870" r:id="rId200"/>
              </w:object>
            </w:r>
            <w:r>
              <w:t xml:space="preserve"> + </w:t>
            </w:r>
            <w:r w:rsidR="001F7876" w:rsidRPr="001F7876">
              <w:rPr>
                <w:position w:val="-22"/>
              </w:rPr>
              <w:object w:dxaOrig="1280" w:dyaOrig="620" w14:anchorId="6BA9D0CB">
                <v:shape id="_x0000_i1109" type="#_x0000_t75" style="width:63.45pt;height:30.85pt" o:ole="">
                  <v:imagedata r:id="rId201" o:title=""/>
                </v:shape>
                <o:OLEObject Type="Embed" ProgID="Equation.DSMT4" ShapeID="_x0000_i1109" DrawAspect="Content" ObjectID="_1538911871" r:id="rId202"/>
              </w:object>
            </w:r>
            <w:r>
              <w:br/>
              <w:t xml:space="preserve">= </w:t>
            </w:r>
            <w:r w:rsidR="001F7876" w:rsidRPr="001F7876">
              <w:rPr>
                <w:position w:val="-22"/>
              </w:rPr>
              <w:object w:dxaOrig="1600" w:dyaOrig="620" w14:anchorId="6CBBE551">
                <v:shape id="_x0000_i1110" type="#_x0000_t75" style="width:79.7pt;height:30.85pt" o:ole="">
                  <v:imagedata r:id="rId203" o:title=""/>
                </v:shape>
                <o:OLEObject Type="Embed" ProgID="Equation.DSMT4" ShapeID="_x0000_i1110" DrawAspect="Content" ObjectID="_1538911872" r:id="rId204"/>
              </w:object>
            </w:r>
          </w:p>
        </w:tc>
      </w:tr>
    </w:tbl>
    <w:p w14:paraId="0237A69B" w14:textId="156D2CDA" w:rsidR="008A4E62" w:rsidRPr="00F16CD2" w:rsidRDefault="008A4E62" w:rsidP="008A4E62">
      <w:pPr>
        <w:pStyle w:val="Psectionresults"/>
      </w:pPr>
      <w:r w:rsidRPr="00F16CD2">
        <w:t xml:space="preserve">Short answer total marks:  </w:t>
      </w:r>
      <w:r w:rsidR="00395B4B">
        <w:t>27</w:t>
      </w:r>
    </w:p>
    <w:p w14:paraId="2BFF2ADA" w14:textId="77777777" w:rsidR="008A4E62" w:rsidRPr="00F16CD2" w:rsidRDefault="008A4E62" w:rsidP="008A4E62">
      <w:pPr>
        <w:pStyle w:val="Psectionheading"/>
      </w:pPr>
      <w:r w:rsidRPr="00F16CD2">
        <w:lastRenderedPageBreak/>
        <w:t>Extended answer section</w:t>
      </w:r>
    </w:p>
    <w:p w14:paraId="788F75B8" w14:textId="77777777" w:rsidR="00395B4B" w:rsidRDefault="00395B4B" w:rsidP="00395B4B">
      <w:pPr>
        <w:pStyle w:val="Pquestionheadingsx1stafterhead"/>
      </w:pPr>
      <w:r>
        <w:t>Question 15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11.2</w:t>
      </w:r>
      <w:r w:rsidRPr="00DF7F34">
        <w:t xml:space="preserve">, </w:t>
      </w:r>
      <w:r>
        <w:t>11.4</w:t>
      </w:r>
      <w:r w:rsidRPr="00DF7F34">
        <w:t>]</w:t>
      </w:r>
    </w:p>
    <w:p w14:paraId="659D1925" w14:textId="3CF5351E" w:rsidR="008A4E62" w:rsidRDefault="008A4E62" w:rsidP="008A4E62">
      <w:pPr>
        <w:pStyle w:val="Pquestiontextpartsa"/>
      </w:pPr>
      <w:r w:rsidRPr="00DE6E72">
        <w:rPr>
          <w:rStyle w:val="Cquestionpartlabelbold"/>
        </w:rPr>
        <w:t>(a)</w:t>
      </w:r>
      <w:r w:rsidRPr="000A1016">
        <w:tab/>
        <w:t>Let length be 2</w:t>
      </w:r>
      <w:r w:rsidRPr="00A202C4">
        <w:rPr>
          <w:rStyle w:val="Cmathsexpressions"/>
          <w:rFonts w:eastAsiaTheme="majorEastAsia"/>
        </w:rPr>
        <w:t>x</w:t>
      </w:r>
      <w:r w:rsidRPr="000A1016">
        <w:t xml:space="preserve"> m and width is then </w:t>
      </w:r>
      <w:r w:rsidRPr="00A202C4">
        <w:rPr>
          <w:rStyle w:val="Cmathsexpressions"/>
          <w:rFonts w:eastAsiaTheme="majorEastAsia"/>
        </w:rPr>
        <w:t>x</w:t>
      </w:r>
      <w:r>
        <w:t xml:space="preserve"> m</w:t>
      </w:r>
      <w:r w:rsidRPr="000A1016">
        <w:t>.</w:t>
      </w:r>
      <w:r w:rsidR="00271BC4">
        <w:t xml:space="preserve"> </w:t>
      </w:r>
      <w:r w:rsidRPr="00A202C4">
        <w:rPr>
          <w:rStyle w:val="Cmathsexpressions"/>
          <w:rFonts w:eastAsiaTheme="majorEastAsia"/>
        </w:rPr>
        <w:t>A</w:t>
      </w:r>
      <w:r w:rsidRPr="000A1016">
        <w:t xml:space="preserve"> = </w:t>
      </w:r>
      <w:r w:rsidRPr="00A202C4">
        <w:rPr>
          <w:rStyle w:val="Cmathsexpressions"/>
          <w:rFonts w:eastAsiaTheme="majorEastAsia"/>
        </w:rPr>
        <w:t>x</w:t>
      </w:r>
      <w:r w:rsidRPr="000A1016">
        <w:t xml:space="preserve"> × 2</w:t>
      </w:r>
      <w:r w:rsidRPr="00A202C4">
        <w:rPr>
          <w:rStyle w:val="Cmathsexpressions"/>
          <w:rFonts w:eastAsiaTheme="majorEastAsia"/>
        </w:rPr>
        <w:t>x</w:t>
      </w:r>
      <w:r>
        <w:br/>
      </w:r>
      <w:r w:rsidRPr="000A1016">
        <w:t>120 = 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>
        <w:br/>
      </w:r>
      <w:r w:rsidRPr="00A202C4">
        <w:rPr>
          <w:rStyle w:val="Cmathsexpressions"/>
          <w:rFonts w:eastAsiaTheme="majorEastAsia"/>
        </w:rPr>
        <w:t xml:space="preserve"> x</w:t>
      </w:r>
      <w:r w:rsidRPr="00A202C4">
        <w:rPr>
          <w:rStyle w:val="Csuperscript"/>
        </w:rPr>
        <w:t>2</w:t>
      </w:r>
      <w:r>
        <w:t xml:space="preserve"> </w:t>
      </w:r>
      <w:r w:rsidRPr="000A1016">
        <w:t>= 60</w:t>
      </w:r>
      <w:r>
        <w:br/>
      </w:r>
      <w:r w:rsidR="00271BC4" w:rsidRPr="00271BC4">
        <w:rPr>
          <w:position w:val="-34"/>
        </w:rPr>
        <w:object w:dxaOrig="1760" w:dyaOrig="800" w14:anchorId="7F595214">
          <v:shape id="_x0000_i1111" type="#_x0000_t75" style="width:88.3pt;height:41.15pt" o:ole="">
            <v:imagedata r:id="rId205" o:title=""/>
          </v:shape>
          <o:OLEObject Type="Embed" ProgID="Equation.DSMT4" ShapeID="_x0000_i1111" DrawAspect="Content" ObjectID="_1538911873" r:id="rId206"/>
        </w:object>
      </w:r>
      <w:r>
        <w:br/>
      </w:r>
      <w:r w:rsidRPr="000A1016">
        <w:t>Width = 2</w:t>
      </w:r>
      <w:r w:rsidRPr="000A1016">
        <w:rPr>
          <w:position w:val="-4"/>
        </w:rPr>
        <w:object w:dxaOrig="460" w:dyaOrig="300" w14:anchorId="20AEBAA2">
          <v:shape id="_x0000_i1112" type="#_x0000_t75" style="width:23.15pt;height:15.45pt" o:ole="">
            <v:imagedata r:id="rId207" o:title=""/>
          </v:shape>
          <o:OLEObject Type="Embed" ProgID="Equation.3" ShapeID="_x0000_i1112" DrawAspect="Content" ObjectID="_1538911874" r:id="rId208"/>
        </w:object>
      </w:r>
      <w:r w:rsidRPr="000A1016">
        <w:t xml:space="preserve"> m and</w:t>
      </w:r>
      <w:r>
        <w:t xml:space="preserve"> </w:t>
      </w:r>
      <w:r w:rsidRPr="000A1016">
        <w:t>length =</w:t>
      </w:r>
      <w:r>
        <w:t xml:space="preserve"> </w:t>
      </w:r>
      <w:r w:rsidRPr="000A1016">
        <w:t>4</w:t>
      </w:r>
      <w:r w:rsidRPr="000A1016">
        <w:rPr>
          <w:position w:val="-4"/>
        </w:rPr>
        <w:object w:dxaOrig="460" w:dyaOrig="300" w14:anchorId="6A3AABF2">
          <v:shape id="_x0000_i1113" type="#_x0000_t75" style="width:23.15pt;height:15.45pt" o:ole="">
            <v:imagedata r:id="rId209" o:title=""/>
          </v:shape>
          <o:OLEObject Type="Embed" ProgID="Equation.3" ShapeID="_x0000_i1113" DrawAspect="Content" ObjectID="_1538911875" r:id="rId210"/>
        </w:object>
      </w:r>
      <w:r>
        <w:t xml:space="preserve"> m</w:t>
      </w:r>
    </w:p>
    <w:p w14:paraId="56DA97A7" w14:textId="55D27EF9" w:rsidR="008A4E62" w:rsidRDefault="008A4E62" w:rsidP="008A4E62">
      <w:pPr>
        <w:pStyle w:val="Pquestiontextpartsa"/>
      </w:pPr>
      <w:r w:rsidRPr="00DE6E72">
        <w:rPr>
          <w:rStyle w:val="Cquestionpartlabelbold"/>
        </w:rPr>
        <w:t>(b)</w:t>
      </w:r>
      <w:r w:rsidRPr="000A1016">
        <w:tab/>
      </w:r>
      <w:r w:rsidRPr="00A202C4">
        <w:rPr>
          <w:rStyle w:val="Cmathsexpressions"/>
          <w:rFonts w:eastAsiaTheme="majorEastAsia"/>
        </w:rPr>
        <w:t>P</w:t>
      </w:r>
      <w:r w:rsidRPr="000A1016">
        <w:t xml:space="preserve"> = 2(2</w:t>
      </w:r>
      <w:r w:rsidRPr="000A1016">
        <w:rPr>
          <w:position w:val="-4"/>
        </w:rPr>
        <w:object w:dxaOrig="460" w:dyaOrig="300" w14:anchorId="67E34D9C">
          <v:shape id="_x0000_i1114" type="#_x0000_t75" style="width:23.15pt;height:15.45pt" o:ole="">
            <v:imagedata r:id="rId211" o:title=""/>
          </v:shape>
          <o:OLEObject Type="Embed" ProgID="Equation.3" ShapeID="_x0000_i1114" DrawAspect="Content" ObjectID="_1538911876" r:id="rId212"/>
        </w:object>
      </w:r>
      <w:r w:rsidRPr="000A1016">
        <w:t xml:space="preserve"> + 4</w:t>
      </w:r>
      <w:r w:rsidRPr="000A1016">
        <w:rPr>
          <w:position w:val="-4"/>
        </w:rPr>
        <w:object w:dxaOrig="460" w:dyaOrig="300" w14:anchorId="16254CB1">
          <v:shape id="_x0000_i1115" type="#_x0000_t75" style="width:23.15pt;height:15.45pt" o:ole="">
            <v:imagedata r:id="rId213" o:title=""/>
          </v:shape>
          <o:OLEObject Type="Embed" ProgID="Equation.3" ShapeID="_x0000_i1115" DrawAspect="Content" ObjectID="_1538911877" r:id="rId214"/>
        </w:object>
      </w:r>
      <w:r w:rsidRPr="000A1016">
        <w:t>)</w:t>
      </w:r>
      <w:r w:rsidR="00271BC4">
        <w:t xml:space="preserve"> m</w:t>
      </w:r>
      <w:r w:rsidR="00271BC4">
        <w:tab/>
      </w:r>
      <w:r w:rsidRPr="000A1016">
        <w:t>=</w:t>
      </w:r>
      <w:r>
        <w:t xml:space="preserve"> </w:t>
      </w:r>
      <w:r w:rsidRPr="00245F7C">
        <w:rPr>
          <w:position w:val="-8"/>
        </w:rPr>
        <w:object w:dxaOrig="900" w:dyaOrig="360" w14:anchorId="2FFBCECF">
          <v:shape id="_x0000_i1116" type="#_x0000_t75" style="width:45.45pt;height:18pt" o:ole="">
            <v:imagedata r:id="rId215" o:title=""/>
          </v:shape>
          <o:OLEObject Type="Embed" ProgID="Equation.DSMT4" ShapeID="_x0000_i1116" DrawAspect="Content" ObjectID="_1538911878" r:id="rId216"/>
        </w:object>
      </w:r>
      <w:r w:rsidRPr="000A1016">
        <w:t xml:space="preserve"> m</w:t>
      </w:r>
      <w:r w:rsidR="00271BC4">
        <w:t xml:space="preserve"> </w:t>
      </w:r>
      <w:r w:rsidRPr="000A1016">
        <w:t>=</w:t>
      </w:r>
      <w:r>
        <w:t xml:space="preserve"> </w:t>
      </w:r>
      <w:r w:rsidRPr="000A1016">
        <w:t>12</w:t>
      </w:r>
      <w:r w:rsidRPr="000A1016">
        <w:rPr>
          <w:position w:val="-4"/>
        </w:rPr>
        <w:object w:dxaOrig="460" w:dyaOrig="300" w14:anchorId="6A39B0FD">
          <v:shape id="_x0000_i1117" type="#_x0000_t75" style="width:23.15pt;height:15.45pt" o:ole="">
            <v:imagedata r:id="rId217" o:title=""/>
          </v:shape>
          <o:OLEObject Type="Embed" ProgID="Equation.3" ShapeID="_x0000_i1117" DrawAspect="Content" ObjectID="_1538911879" r:id="rId218"/>
        </w:object>
      </w:r>
      <w:r w:rsidRPr="000A1016">
        <w:t xml:space="preserve"> m</w:t>
      </w:r>
    </w:p>
    <w:p w14:paraId="1AF8BB23" w14:textId="22FF0FB7" w:rsidR="008A4E62" w:rsidRPr="0074654B" w:rsidRDefault="008A4E62" w:rsidP="008A4E62">
      <w:pPr>
        <w:pStyle w:val="Pquestiontextpartsa"/>
      </w:pPr>
      <w:r w:rsidRPr="00DE6E72">
        <w:rPr>
          <w:rStyle w:val="Cquestionpartlabelbold"/>
        </w:rPr>
        <w:t>(c)</w:t>
      </w:r>
      <w:r w:rsidRPr="000A1016">
        <w:tab/>
      </w:r>
      <w:r>
        <w:t>Consider the rectangle made by the outside of the path.</w:t>
      </w:r>
      <w:r>
        <w:br/>
        <w:t>Outer</w:t>
      </w:r>
      <w:r w:rsidRPr="00DE6E72">
        <w:rPr>
          <w:rStyle w:val="Cquestionpartlabelbold"/>
        </w:rPr>
        <w:t xml:space="preserve"> </w:t>
      </w:r>
      <w:r w:rsidRPr="000A1016">
        <w:t>length = 4</w:t>
      </w:r>
      <w:r w:rsidRPr="000A1016">
        <w:rPr>
          <w:position w:val="-4"/>
        </w:rPr>
        <w:object w:dxaOrig="460" w:dyaOrig="300" w14:anchorId="4247D94A">
          <v:shape id="_x0000_i1118" type="#_x0000_t75" style="width:23.15pt;height:15.45pt" o:ole="">
            <v:imagedata r:id="rId219" o:title=""/>
          </v:shape>
          <o:OLEObject Type="Embed" ProgID="Equation.3" ShapeID="_x0000_i1118" DrawAspect="Content" ObjectID="_1538911880" r:id="rId220"/>
        </w:object>
      </w:r>
      <w:r w:rsidRPr="000A1016">
        <w:t xml:space="preserve"> + </w:t>
      </w:r>
      <w:r w:rsidR="00271BC4">
        <w:t>2 m</w:t>
      </w:r>
      <w:r w:rsidR="00271BC4">
        <w:tab/>
      </w:r>
      <w:r>
        <w:t>Outer</w:t>
      </w:r>
      <w:r w:rsidRPr="000A1016">
        <w:t xml:space="preserve"> width = 2</w:t>
      </w:r>
      <w:r w:rsidRPr="000A1016">
        <w:rPr>
          <w:position w:val="-4"/>
        </w:rPr>
        <w:object w:dxaOrig="460" w:dyaOrig="300" w14:anchorId="5967BDA1">
          <v:shape id="_x0000_i1119" type="#_x0000_t75" style="width:23.15pt;height:15.45pt" o:ole="">
            <v:imagedata r:id="rId221" o:title=""/>
          </v:shape>
          <o:OLEObject Type="Embed" ProgID="Equation.3" ShapeID="_x0000_i1119" DrawAspect="Content" ObjectID="_1538911881" r:id="rId222"/>
        </w:object>
      </w:r>
      <w:r w:rsidRPr="000A1016">
        <w:t xml:space="preserve"> + </w:t>
      </w:r>
      <w:r w:rsidR="00271BC4">
        <w:t>2 m</w:t>
      </w:r>
      <w:r w:rsidR="00271BC4">
        <w:tab/>
      </w:r>
      <w:r w:rsidR="001F7876">
        <w:br/>
      </w:r>
      <w:r>
        <w:t xml:space="preserve">Outer area = </w:t>
      </w:r>
      <w:r w:rsidRPr="000A1016">
        <w:t>(</w:t>
      </w:r>
      <w:r w:rsidRPr="008A12C0">
        <w:rPr>
          <w:position w:val="-8"/>
        </w:rPr>
        <w:object w:dxaOrig="580" w:dyaOrig="360" w14:anchorId="7BE2A9D8">
          <v:shape id="_x0000_i1120" type="#_x0000_t75" style="width:30pt;height:18pt" o:ole="">
            <v:imagedata r:id="rId223" o:title=""/>
          </v:shape>
          <o:OLEObject Type="Embed" ProgID="Equation.DSMT4" ShapeID="_x0000_i1120" DrawAspect="Content" ObjectID="_1538911882" r:id="rId224"/>
        </w:object>
      </w:r>
      <w:r w:rsidRPr="000A1016">
        <w:t xml:space="preserve"> + </w:t>
      </w:r>
      <w:r>
        <w:t>2)(</w:t>
      </w:r>
      <w:r w:rsidRPr="008A12C0">
        <w:rPr>
          <w:position w:val="-8"/>
        </w:rPr>
        <w:object w:dxaOrig="580" w:dyaOrig="360" w14:anchorId="419AB3F0">
          <v:shape id="_x0000_i1121" type="#_x0000_t75" style="width:30pt;height:18pt" o:ole="">
            <v:imagedata r:id="rId225" o:title=""/>
          </v:shape>
          <o:OLEObject Type="Embed" ProgID="Equation.DSMT4" ShapeID="_x0000_i1121" DrawAspect="Content" ObjectID="_1538911883" r:id="rId226"/>
        </w:object>
      </w:r>
      <w:r w:rsidRPr="000A1016">
        <w:t xml:space="preserve"> + </w:t>
      </w:r>
      <w:r>
        <w:t>2</w:t>
      </w:r>
      <w:r w:rsidRPr="000A1016">
        <w:t>)</w:t>
      </w:r>
      <w:r>
        <w:t xml:space="preserve"> m</w:t>
      </w:r>
      <w:r w:rsidRPr="00A202C4">
        <w:rPr>
          <w:rStyle w:val="Csuperscript"/>
        </w:rPr>
        <w:t>2</w:t>
      </w:r>
      <w:r>
        <w:br/>
      </w:r>
      <w:r w:rsidRPr="008A12C0">
        <w:rPr>
          <w:position w:val="-50"/>
        </w:rPr>
        <w:object w:dxaOrig="3620" w:dyaOrig="1240" w14:anchorId="66F5CA63">
          <v:shape id="_x0000_i1122" type="#_x0000_t75" style="width:180.85pt;height:60.85pt" o:ole="">
            <v:imagedata r:id="rId227" o:title=""/>
          </v:shape>
          <o:OLEObject Type="Embed" ProgID="Equation.DSMT4" ShapeID="_x0000_i1122" DrawAspect="Content" ObjectID="_1538911884" r:id="rId228"/>
        </w:object>
      </w:r>
      <w:r>
        <w:br/>
        <w:t>Inner (pool) area = 120 m</w:t>
      </w:r>
      <w:r w:rsidRPr="00A202C4">
        <w:rPr>
          <w:rStyle w:val="Csuperscript"/>
        </w:rPr>
        <w:t>2</w:t>
      </w:r>
      <w:r>
        <w:br/>
      </w:r>
      <w:r w:rsidRPr="008A12C0">
        <w:rPr>
          <w:position w:val="-34"/>
        </w:rPr>
        <w:object w:dxaOrig="3280" w:dyaOrig="800" w14:anchorId="7E622DC0">
          <v:shape id="_x0000_i1123" type="#_x0000_t75" style="width:162.85pt;height:40.3pt" o:ole="">
            <v:imagedata r:id="rId229" o:title=""/>
          </v:shape>
          <o:OLEObject Type="Embed" ProgID="Equation.DSMT4" ShapeID="_x0000_i1123" DrawAspect="Content" ObjectID="_1538911885" r:id="rId230"/>
        </w:object>
      </w:r>
    </w:p>
    <w:p w14:paraId="5BB8E112" w14:textId="2E0AA311" w:rsidR="00395B4B" w:rsidRDefault="00395B4B" w:rsidP="00395B4B">
      <w:pPr>
        <w:pStyle w:val="Pquestionheadingsx"/>
      </w:pPr>
      <w:r>
        <w:t>Question 16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</w:r>
      <w:r w:rsidR="001F7876">
        <w:t xml:space="preserve">  </w:t>
      </w:r>
      <w:r w:rsidRPr="00DF7F34">
        <w:t>[</w:t>
      </w:r>
      <w:r w:rsidRPr="00BD49B2">
        <w:t>11.1, 11.2, 11.5</w:t>
      </w:r>
      <w:r w:rsidRPr="00DF7F34">
        <w:t>]</w:t>
      </w:r>
    </w:p>
    <w:p w14:paraId="6E2CAE7D" w14:textId="79C6BA92" w:rsidR="008A4E62" w:rsidRDefault="008A4E62" w:rsidP="008A4E62">
      <w:pPr>
        <w:pStyle w:val="Pquestiontextpartsa"/>
      </w:pPr>
      <w:r w:rsidRPr="00DE6E72">
        <w:rPr>
          <w:rStyle w:val="Cquestionpartlabelbold"/>
        </w:rPr>
        <w:t>(a)</w:t>
      </w:r>
      <w:r>
        <w:tab/>
        <w:t>Using a calculator,</w:t>
      </w:r>
      <w:r>
        <w:br/>
        <w:t xml:space="preserve">(10 + </w:t>
      </w:r>
      <w:r w:rsidRPr="00873688">
        <w:rPr>
          <w:position w:val="-8"/>
        </w:rPr>
        <w:object w:dxaOrig="380" w:dyaOrig="360" w14:anchorId="17820D46">
          <v:shape id="_x0000_i1124" type="#_x0000_t75" style="width:18pt;height:18pt" o:ole="">
            <v:imagedata r:id="rId231" o:title=""/>
          </v:shape>
          <o:OLEObject Type="Embed" ProgID="Equation.3" ShapeID="_x0000_i1124" DrawAspect="Content" ObjectID="_1538911886" r:id="rId232"/>
        </w:object>
      </w:r>
      <w:r>
        <w:t xml:space="preserve">) ÷ (2 + </w:t>
      </w:r>
      <w:r w:rsidRPr="00873688">
        <w:rPr>
          <w:position w:val="-8"/>
        </w:rPr>
        <w:object w:dxaOrig="360" w:dyaOrig="360" w14:anchorId="7343E6E8">
          <v:shape id="_x0000_i1125" type="#_x0000_t75" style="width:18pt;height:18pt" o:ole="">
            <v:imagedata r:id="rId233" o:title=""/>
          </v:shape>
          <o:OLEObject Type="Embed" ProgID="Equation.3" ShapeID="_x0000_i1125" DrawAspect="Content" ObjectID="_1538911887" r:id="rId234"/>
        </w:object>
      </w:r>
      <w:r w:rsidR="00271BC4">
        <w:t>) ≈ 3.3</w:t>
      </w:r>
      <w:r w:rsidR="00271BC4">
        <w:tab/>
      </w:r>
      <w:r>
        <w:t>So three pieces can be cut.</w:t>
      </w:r>
    </w:p>
    <w:p w14:paraId="432EE420" w14:textId="77777777" w:rsidR="008A4E62" w:rsidRDefault="008A4E62" w:rsidP="008A4E62">
      <w:pPr>
        <w:pStyle w:val="Pquestiontextpartsa"/>
      </w:pPr>
      <w:r w:rsidRPr="00DE6E72">
        <w:rPr>
          <w:rStyle w:val="Cquestionpartlabelbold"/>
        </w:rPr>
        <w:t>(b)</w:t>
      </w:r>
      <w:r>
        <w:tab/>
        <w:t>Left over length:</w:t>
      </w:r>
      <w:r>
        <w:br/>
        <w:t xml:space="preserve">10 + </w:t>
      </w:r>
      <w:r w:rsidRPr="00873688">
        <w:rPr>
          <w:position w:val="-8"/>
        </w:rPr>
        <w:object w:dxaOrig="380" w:dyaOrig="360" w14:anchorId="0EFE4021">
          <v:shape id="_x0000_i1126" type="#_x0000_t75" style="width:18pt;height:18pt" o:ole="">
            <v:imagedata r:id="rId231" o:title=""/>
          </v:shape>
          <o:OLEObject Type="Embed" ProgID="Equation.3" ShapeID="_x0000_i1126" DrawAspect="Content" ObjectID="_1538911888" r:id="rId235"/>
        </w:object>
      </w:r>
      <w:r>
        <w:t xml:space="preserve"> – 3(2 + </w:t>
      </w:r>
      <w:r w:rsidRPr="00873688">
        <w:rPr>
          <w:position w:val="-8"/>
        </w:rPr>
        <w:object w:dxaOrig="360" w:dyaOrig="360" w14:anchorId="4AEEF08E">
          <v:shape id="_x0000_i1127" type="#_x0000_t75" style="width:18pt;height:18pt" o:ole="">
            <v:imagedata r:id="rId233" o:title=""/>
          </v:shape>
          <o:OLEObject Type="Embed" ProgID="Equation.3" ShapeID="_x0000_i1127" DrawAspect="Content" ObjectID="_1538911889" r:id="rId236"/>
        </w:object>
      </w:r>
      <w:r>
        <w:t>) cm</w:t>
      </w:r>
      <w:r>
        <w:br/>
        <w:t xml:space="preserve">= 10 + </w:t>
      </w:r>
      <w:r w:rsidRPr="00873688">
        <w:rPr>
          <w:position w:val="-8"/>
        </w:rPr>
        <w:object w:dxaOrig="380" w:dyaOrig="360" w14:anchorId="4B8F44C3">
          <v:shape id="_x0000_i1128" type="#_x0000_t75" style="width:18pt;height:18pt" o:ole="">
            <v:imagedata r:id="rId231" o:title=""/>
          </v:shape>
          <o:OLEObject Type="Embed" ProgID="Equation.3" ShapeID="_x0000_i1128" DrawAspect="Content" ObjectID="_1538911890" r:id="rId237"/>
        </w:object>
      </w:r>
      <w:r>
        <w:t xml:space="preserve"> – 6 – 3</w:t>
      </w:r>
      <w:r w:rsidRPr="00873688">
        <w:rPr>
          <w:position w:val="-8"/>
        </w:rPr>
        <w:object w:dxaOrig="360" w:dyaOrig="360" w14:anchorId="524DCA20">
          <v:shape id="_x0000_i1129" type="#_x0000_t75" style="width:18pt;height:18pt" o:ole="">
            <v:imagedata r:id="rId233" o:title=""/>
          </v:shape>
          <o:OLEObject Type="Embed" ProgID="Equation.3" ShapeID="_x0000_i1129" DrawAspect="Content" ObjectID="_1538911891" r:id="rId238"/>
        </w:object>
      </w:r>
      <w:r>
        <w:t xml:space="preserve"> cm</w:t>
      </w:r>
      <w:r>
        <w:br/>
        <w:t xml:space="preserve">= 4 + </w:t>
      </w:r>
      <w:r w:rsidRPr="00873688">
        <w:rPr>
          <w:position w:val="-8"/>
        </w:rPr>
        <w:object w:dxaOrig="380" w:dyaOrig="360" w14:anchorId="0D500CF0">
          <v:shape id="_x0000_i1130" type="#_x0000_t75" style="width:18pt;height:18pt" o:ole="">
            <v:imagedata r:id="rId231" o:title=""/>
          </v:shape>
          <o:OLEObject Type="Embed" ProgID="Equation.3" ShapeID="_x0000_i1130" DrawAspect="Content" ObjectID="_1538911892" r:id="rId239"/>
        </w:object>
      </w:r>
      <w:r>
        <w:t xml:space="preserve"> – 3</w:t>
      </w:r>
      <w:r w:rsidRPr="00873688">
        <w:rPr>
          <w:position w:val="-8"/>
        </w:rPr>
        <w:object w:dxaOrig="360" w:dyaOrig="360" w14:anchorId="530D0876">
          <v:shape id="_x0000_i1131" type="#_x0000_t75" style="width:18pt;height:18pt" o:ole="">
            <v:imagedata r:id="rId233" o:title=""/>
          </v:shape>
          <o:OLEObject Type="Embed" ProgID="Equation.3" ShapeID="_x0000_i1131" DrawAspect="Content" ObjectID="_1538911893" r:id="rId240"/>
        </w:object>
      </w:r>
      <w:r>
        <w:t xml:space="preserve"> cm</w:t>
      </w:r>
    </w:p>
    <w:p w14:paraId="78F27D0F" w14:textId="77777777" w:rsidR="008A4E62" w:rsidRDefault="008A4E62" w:rsidP="008A4E62">
      <w:pPr>
        <w:pStyle w:val="Pquestiontextpartsa"/>
      </w:pPr>
      <w:r w:rsidRPr="00DE6E72">
        <w:rPr>
          <w:rStyle w:val="Cquestionpartlabelbold"/>
        </w:rPr>
        <w:t>(c)</w:t>
      </w:r>
      <w:r>
        <w:tab/>
        <w:t>Fraction left over:</w:t>
      </w:r>
      <w:r>
        <w:br/>
      </w:r>
      <w:r w:rsidRPr="00513133">
        <w:rPr>
          <w:position w:val="-28"/>
        </w:rPr>
        <w:object w:dxaOrig="1380" w:dyaOrig="720" w14:anchorId="360A7654">
          <v:shape id="_x0000_i1132" type="#_x0000_t75" style="width:69.45pt;height:36.85pt" o:ole="">
            <v:imagedata r:id="rId241" o:title=""/>
          </v:shape>
          <o:OLEObject Type="Embed" ProgID="Equation.3" ShapeID="_x0000_i1132" DrawAspect="Content" ObjectID="_1538911894" r:id="rId242"/>
        </w:object>
      </w:r>
      <w:r>
        <w:br/>
        <w:t xml:space="preserve">= </w:t>
      </w:r>
      <w:r w:rsidRPr="00513133">
        <w:rPr>
          <w:position w:val="-28"/>
        </w:rPr>
        <w:object w:dxaOrig="1380" w:dyaOrig="720" w14:anchorId="4A6A37BA">
          <v:shape id="_x0000_i1133" type="#_x0000_t75" style="width:69.45pt;height:36.85pt" o:ole="">
            <v:imagedata r:id="rId243" o:title=""/>
          </v:shape>
          <o:OLEObject Type="Embed" ProgID="Equation.3" ShapeID="_x0000_i1133" DrawAspect="Content" ObjectID="_1538911895" r:id="rId244"/>
        </w:object>
      </w:r>
      <w:r>
        <w:t xml:space="preserve"> × </w:t>
      </w:r>
      <w:r w:rsidRPr="00513133">
        <w:rPr>
          <w:position w:val="-28"/>
        </w:rPr>
        <w:object w:dxaOrig="859" w:dyaOrig="720" w14:anchorId="67E8B1C9">
          <v:shape id="_x0000_i1134" type="#_x0000_t75" style="width:42pt;height:36.85pt" o:ole="">
            <v:imagedata r:id="rId245" o:title=""/>
          </v:shape>
          <o:OLEObject Type="Embed" ProgID="Equation.3" ShapeID="_x0000_i1134" DrawAspect="Content" ObjectID="_1538911896" r:id="rId246"/>
        </w:object>
      </w:r>
      <w:r>
        <w:br/>
        <w:t xml:space="preserve">= </w:t>
      </w:r>
      <w:r w:rsidRPr="00513133">
        <w:rPr>
          <w:position w:val="-24"/>
        </w:rPr>
        <w:object w:dxaOrig="3560" w:dyaOrig="680" w14:anchorId="64F95657">
          <v:shape id="_x0000_i1135" type="#_x0000_t75" style="width:178.3pt;height:34.3pt" o:ole="">
            <v:imagedata r:id="rId247" o:title=""/>
          </v:shape>
          <o:OLEObject Type="Embed" ProgID="Equation.3" ShapeID="_x0000_i1135" DrawAspect="Content" ObjectID="_1538911897" r:id="rId248"/>
        </w:object>
      </w:r>
      <w:r>
        <w:br/>
        <w:t xml:space="preserve">= </w:t>
      </w:r>
      <w:r w:rsidRPr="00513133">
        <w:rPr>
          <w:position w:val="-24"/>
        </w:rPr>
        <w:object w:dxaOrig="2380" w:dyaOrig="680" w14:anchorId="4C723E24">
          <v:shape id="_x0000_i1136" type="#_x0000_t75" style="width:118.3pt;height:34.3pt" o:ole="">
            <v:imagedata r:id="rId249" o:title=""/>
          </v:shape>
          <o:OLEObject Type="Embed" ProgID="Equation.DSMT4" ShapeID="_x0000_i1136" DrawAspect="Content" ObjectID="_1538911898" r:id="rId250"/>
        </w:object>
      </w:r>
    </w:p>
    <w:p w14:paraId="09B495B3" w14:textId="2197EB59" w:rsidR="008A4E62" w:rsidRDefault="00395B4B" w:rsidP="00F908B5">
      <w:pPr>
        <w:pStyle w:val="Psectionresults"/>
      </w:pPr>
      <w:r>
        <w:t>Extended answer total marks:  16</w:t>
      </w:r>
    </w:p>
    <w:p w14:paraId="4CBE2D77" w14:textId="33F642BC" w:rsidR="007439DC" w:rsidRPr="008A4E62" w:rsidRDefault="00395B4B" w:rsidP="001F7876">
      <w:pPr>
        <w:pStyle w:val="Psectionresults"/>
        <w:spacing w:before="240" w:after="0"/>
      </w:pPr>
      <w:r>
        <w:t>TOTAL test marks:  50</w:t>
      </w:r>
    </w:p>
    <w:sectPr w:rsidR="007439DC" w:rsidRPr="008A4E62" w:rsidSect="00271BC4">
      <w:headerReference w:type="default" r:id="rId251"/>
      <w:footerReference w:type="default" r:id="rId252"/>
      <w:pgSz w:w="11906" w:h="16838" w:code="9"/>
      <w:pgMar w:top="141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C7952" w14:textId="77777777" w:rsidR="007D63C9" w:rsidRDefault="007D63C9" w:rsidP="00B91E57">
      <w:r>
        <w:separator/>
      </w:r>
    </w:p>
  </w:endnote>
  <w:endnote w:type="continuationSeparator" w:id="0">
    <w:p w14:paraId="601D5630" w14:textId="77777777" w:rsidR="007D63C9" w:rsidRDefault="007D63C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B342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E1F16" w14:textId="77777777" w:rsidR="007D63C9" w:rsidRDefault="007D63C9" w:rsidP="00B91E57">
      <w:r>
        <w:separator/>
      </w:r>
    </w:p>
  </w:footnote>
  <w:footnote w:type="continuationSeparator" w:id="0">
    <w:p w14:paraId="23A81C85" w14:textId="77777777" w:rsidR="007D63C9" w:rsidRDefault="007D63C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201962F6" w:rsidR="00AA7ED5" w:rsidRPr="00B91E57" w:rsidRDefault="00F30099" w:rsidP="00F30099">
    <w:pPr>
      <w:pStyle w:val="Pheadertext"/>
    </w:pPr>
    <w:r>
      <w:t xml:space="preserve">Pearson Mathematics 10–10A    Surds –– Test A </w:t>
    </w:r>
    <w:r w:rsidR="001158EE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FB5"/>
    <w:rsid w:val="000119E2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E182A"/>
    <w:rsid w:val="000F230F"/>
    <w:rsid w:val="000F52E2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80D86"/>
    <w:rsid w:val="001A56FA"/>
    <w:rsid w:val="001B433F"/>
    <w:rsid w:val="001C4DB3"/>
    <w:rsid w:val="001E5DE4"/>
    <w:rsid w:val="001E7C68"/>
    <w:rsid w:val="001F3D5E"/>
    <w:rsid w:val="001F7876"/>
    <w:rsid w:val="00201EF5"/>
    <w:rsid w:val="00204495"/>
    <w:rsid w:val="00204A21"/>
    <w:rsid w:val="0022266F"/>
    <w:rsid w:val="00223001"/>
    <w:rsid w:val="002509BC"/>
    <w:rsid w:val="00252056"/>
    <w:rsid w:val="002635BA"/>
    <w:rsid w:val="00271BC4"/>
    <w:rsid w:val="00272CA1"/>
    <w:rsid w:val="0029660A"/>
    <w:rsid w:val="0029665F"/>
    <w:rsid w:val="002A61AB"/>
    <w:rsid w:val="002B3425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14CD3"/>
    <w:rsid w:val="00323197"/>
    <w:rsid w:val="00323AB7"/>
    <w:rsid w:val="00334607"/>
    <w:rsid w:val="00335B72"/>
    <w:rsid w:val="003429B3"/>
    <w:rsid w:val="0034476E"/>
    <w:rsid w:val="00345684"/>
    <w:rsid w:val="003564A0"/>
    <w:rsid w:val="003618B8"/>
    <w:rsid w:val="003624C0"/>
    <w:rsid w:val="00363DAC"/>
    <w:rsid w:val="003649A6"/>
    <w:rsid w:val="0036586D"/>
    <w:rsid w:val="00367525"/>
    <w:rsid w:val="00374306"/>
    <w:rsid w:val="00376745"/>
    <w:rsid w:val="00387433"/>
    <w:rsid w:val="0039270F"/>
    <w:rsid w:val="00393ADE"/>
    <w:rsid w:val="00395B4B"/>
    <w:rsid w:val="003A6EA1"/>
    <w:rsid w:val="003A78CE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34EFC"/>
    <w:rsid w:val="00444D68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3202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0B27"/>
    <w:rsid w:val="005C1799"/>
    <w:rsid w:val="005C2DB7"/>
    <w:rsid w:val="005C6EE5"/>
    <w:rsid w:val="006045D9"/>
    <w:rsid w:val="00604D55"/>
    <w:rsid w:val="00606690"/>
    <w:rsid w:val="0060765D"/>
    <w:rsid w:val="00607F60"/>
    <w:rsid w:val="00615FF1"/>
    <w:rsid w:val="00617BEA"/>
    <w:rsid w:val="0062401A"/>
    <w:rsid w:val="006315DD"/>
    <w:rsid w:val="00652315"/>
    <w:rsid w:val="00665AA1"/>
    <w:rsid w:val="0066782B"/>
    <w:rsid w:val="006A644D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2F01"/>
    <w:rsid w:val="00713EAF"/>
    <w:rsid w:val="00715815"/>
    <w:rsid w:val="00722B45"/>
    <w:rsid w:val="007313E8"/>
    <w:rsid w:val="00732B3C"/>
    <w:rsid w:val="00732D16"/>
    <w:rsid w:val="007439DC"/>
    <w:rsid w:val="00751156"/>
    <w:rsid w:val="00764B22"/>
    <w:rsid w:val="007701CE"/>
    <w:rsid w:val="007721B9"/>
    <w:rsid w:val="00775F8D"/>
    <w:rsid w:val="00781345"/>
    <w:rsid w:val="007935F8"/>
    <w:rsid w:val="00796A94"/>
    <w:rsid w:val="007A1A60"/>
    <w:rsid w:val="007B7545"/>
    <w:rsid w:val="007C05E1"/>
    <w:rsid w:val="007D33A1"/>
    <w:rsid w:val="007D4058"/>
    <w:rsid w:val="007D63C9"/>
    <w:rsid w:val="007F279E"/>
    <w:rsid w:val="00814B1B"/>
    <w:rsid w:val="00817AEB"/>
    <w:rsid w:val="008226DD"/>
    <w:rsid w:val="00823BB8"/>
    <w:rsid w:val="008266C5"/>
    <w:rsid w:val="00830A8D"/>
    <w:rsid w:val="00830B2D"/>
    <w:rsid w:val="00842378"/>
    <w:rsid w:val="008453BA"/>
    <w:rsid w:val="00851029"/>
    <w:rsid w:val="0085608B"/>
    <w:rsid w:val="00857E45"/>
    <w:rsid w:val="00866BC1"/>
    <w:rsid w:val="00872A57"/>
    <w:rsid w:val="008807F5"/>
    <w:rsid w:val="008811BB"/>
    <w:rsid w:val="00883D65"/>
    <w:rsid w:val="00886C14"/>
    <w:rsid w:val="00887F5C"/>
    <w:rsid w:val="008A2708"/>
    <w:rsid w:val="008A4E62"/>
    <w:rsid w:val="008B5DC2"/>
    <w:rsid w:val="008C44CE"/>
    <w:rsid w:val="008D03E5"/>
    <w:rsid w:val="008D3E39"/>
    <w:rsid w:val="008E3A48"/>
    <w:rsid w:val="008F0DDC"/>
    <w:rsid w:val="008F0EC6"/>
    <w:rsid w:val="009023C1"/>
    <w:rsid w:val="00907BD5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2FC5"/>
    <w:rsid w:val="00A17287"/>
    <w:rsid w:val="00A215AF"/>
    <w:rsid w:val="00A23D25"/>
    <w:rsid w:val="00A35659"/>
    <w:rsid w:val="00A37631"/>
    <w:rsid w:val="00A450C7"/>
    <w:rsid w:val="00A4534C"/>
    <w:rsid w:val="00A5299B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15D2F"/>
    <w:rsid w:val="00B21E3E"/>
    <w:rsid w:val="00B25421"/>
    <w:rsid w:val="00B2693F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63E4"/>
    <w:rsid w:val="00CF0C64"/>
    <w:rsid w:val="00CF4C57"/>
    <w:rsid w:val="00D01C11"/>
    <w:rsid w:val="00D027D6"/>
    <w:rsid w:val="00D03976"/>
    <w:rsid w:val="00D102B8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03394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30099"/>
    <w:rsid w:val="00F409DC"/>
    <w:rsid w:val="00F41913"/>
    <w:rsid w:val="00F45CC1"/>
    <w:rsid w:val="00F5599A"/>
    <w:rsid w:val="00F80273"/>
    <w:rsid w:val="00F908B5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7439DC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7439DC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63" Type="http://schemas.openxmlformats.org/officeDocument/2006/relationships/image" Target="media/image28.e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emf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1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2" Type="http://schemas.openxmlformats.org/officeDocument/2006/relationships/image" Target="media/image8.e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e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3.e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e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e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5.wmf"/><Relationship Id="rId217" Type="http://schemas.openxmlformats.org/officeDocument/2006/relationships/image" Target="media/image9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38" Type="http://schemas.openxmlformats.org/officeDocument/2006/relationships/oleObject" Target="embeddings/oleObject124.bin"/><Relationship Id="rId254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e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e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e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7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4.emf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e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e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emf"/><Relationship Id="rId120" Type="http://schemas.openxmlformats.org/officeDocument/2006/relationships/image" Target="media/image55.e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13" Type="http://schemas.openxmlformats.org/officeDocument/2006/relationships/image" Target="media/image97.e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1.bin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e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0.wmf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e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e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image" Target="media/image100.e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oleObject" Target="embeddings/oleObject121.bin"/><Relationship Id="rId251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emf"/><Relationship Id="rId116" Type="http://schemas.openxmlformats.org/officeDocument/2006/relationships/image" Target="media/image53.e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e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image" Target="media/image81.wmf"/><Relationship Id="rId195" Type="http://schemas.openxmlformats.org/officeDocument/2006/relationships/image" Target="media/image88.wmf"/><Relationship Id="rId209" Type="http://schemas.openxmlformats.org/officeDocument/2006/relationships/image" Target="media/image95.e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e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e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emf"/><Relationship Id="rId94" Type="http://schemas.openxmlformats.org/officeDocument/2006/relationships/image" Target="media/image42.e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e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2.bin"/><Relationship Id="rId26" Type="http://schemas.openxmlformats.org/officeDocument/2006/relationships/image" Target="media/image10.emf"/><Relationship Id="rId231" Type="http://schemas.openxmlformats.org/officeDocument/2006/relationships/image" Target="media/image106.wmf"/><Relationship Id="rId252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e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emf"/><Relationship Id="rId221" Type="http://schemas.openxmlformats.org/officeDocument/2006/relationships/image" Target="media/image101.emf"/><Relationship Id="rId242" Type="http://schemas.openxmlformats.org/officeDocument/2006/relationships/oleObject" Target="embeddings/oleObject12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e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5.wmf"/><Relationship Id="rId90" Type="http://schemas.openxmlformats.org/officeDocument/2006/relationships/image" Target="media/image40.e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6.emf"/><Relationship Id="rId232" Type="http://schemas.openxmlformats.org/officeDocument/2006/relationships/oleObject" Target="embeddings/oleObject119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e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0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e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38</TotalTime>
  <Pages>4</Pages>
  <Words>1302</Words>
  <Characters>3464</Characters>
  <Application>Microsoft Office Word</Application>
  <DocSecurity>0</DocSecurity>
  <Lines>384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86</cp:revision>
  <cp:lastPrinted>2016-07-15T04:27:00Z</cp:lastPrinted>
  <dcterms:created xsi:type="dcterms:W3CDTF">2016-07-25T04:53:00Z</dcterms:created>
  <dcterms:modified xsi:type="dcterms:W3CDTF">2016-10-25T03:35:00Z</dcterms:modified>
</cp:coreProperties>
</file>