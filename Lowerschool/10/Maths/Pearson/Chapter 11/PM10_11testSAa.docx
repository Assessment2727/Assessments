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6D28E" w14:textId="77777777" w:rsidR="008A4E62" w:rsidRDefault="008A4E62" w:rsidP="008A4E62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5"/>
        <w:gridCol w:w="994"/>
        <w:gridCol w:w="994"/>
        <w:gridCol w:w="994"/>
      </w:tblGrid>
      <w:tr w:rsidR="00DE247F" w14:paraId="0FEA5D1F" w14:textId="77777777" w:rsidTr="00001FB5">
        <w:tc>
          <w:tcPr>
            <w:tcW w:w="1127" w:type="dxa"/>
          </w:tcPr>
          <w:p w14:paraId="47886581" w14:textId="77777777" w:rsidR="00DE247F" w:rsidRPr="007439DC" w:rsidRDefault="00DE247F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Question</w:t>
            </w:r>
          </w:p>
        </w:tc>
        <w:tc>
          <w:tcPr>
            <w:tcW w:w="996" w:type="dxa"/>
          </w:tcPr>
          <w:p w14:paraId="56AAF07C" w14:textId="77777777" w:rsidR="00DE247F" w:rsidRDefault="00DE247F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76D8B117" w14:textId="77777777" w:rsidR="00DE247F" w:rsidRDefault="00DE247F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720EBCB5" w14:textId="77777777" w:rsidR="00DE247F" w:rsidRDefault="00DE247F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3A6A679C" w14:textId="77777777" w:rsidR="00DE247F" w:rsidRDefault="00DE247F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DF11374" w14:textId="0983E78E" w:rsidR="00DE247F" w:rsidRDefault="00DE247F" w:rsidP="00CA5435">
            <w:pPr>
              <w:pStyle w:val="Ptabletext"/>
            </w:pPr>
            <w:r>
              <w:t>5</w:t>
            </w:r>
          </w:p>
        </w:tc>
      </w:tr>
      <w:tr w:rsidR="00DE247F" w14:paraId="676C7E30" w14:textId="77777777" w:rsidTr="00001FB5">
        <w:tc>
          <w:tcPr>
            <w:tcW w:w="1127" w:type="dxa"/>
          </w:tcPr>
          <w:p w14:paraId="2D03361F" w14:textId="77777777" w:rsidR="00DE247F" w:rsidRPr="007439DC" w:rsidRDefault="00DE247F" w:rsidP="00CA5435">
            <w:pPr>
              <w:pStyle w:val="Ptabletext"/>
              <w:rPr>
                <w:rStyle w:val="Cquestionpartlabelbold"/>
              </w:rPr>
            </w:pPr>
            <w:r w:rsidRPr="007439DC">
              <w:rPr>
                <w:rStyle w:val="Cquestionpartlabelbold"/>
              </w:rPr>
              <w:t>Answer</w:t>
            </w:r>
          </w:p>
        </w:tc>
        <w:tc>
          <w:tcPr>
            <w:tcW w:w="996" w:type="dxa"/>
          </w:tcPr>
          <w:p w14:paraId="6F3FFE27" w14:textId="5091C55F" w:rsidR="00DE247F" w:rsidRDefault="00DE247F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5061588" w14:textId="534E0E0F" w:rsidR="00DE247F" w:rsidRDefault="00DE247F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5574C385" w14:textId="28EBC6EC" w:rsidR="00DE247F" w:rsidRDefault="00DE247F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7B7D993C" w14:textId="77777777" w:rsidR="00DE247F" w:rsidRDefault="00DE247F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09145DFF" w14:textId="395BF052" w:rsidR="00DE247F" w:rsidRDefault="00DE247F" w:rsidP="00CA5435">
            <w:pPr>
              <w:pStyle w:val="Ptabletext"/>
            </w:pPr>
            <w:r>
              <w:t>B</w:t>
            </w:r>
          </w:p>
        </w:tc>
      </w:tr>
    </w:tbl>
    <w:p w14:paraId="4831E38F" w14:textId="77777777" w:rsidR="008A4E62" w:rsidRDefault="008A4E62" w:rsidP="008A4E62">
      <w:pPr>
        <w:pStyle w:val="Ptabletext"/>
      </w:pPr>
    </w:p>
    <w:p w14:paraId="4A7FC0A4" w14:textId="77777777" w:rsidR="00395B4B" w:rsidRPr="00B962C7" w:rsidRDefault="00395B4B" w:rsidP="00395B4B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6E8935F0" w14:textId="77777777" w:rsidR="008A4E62" w:rsidRDefault="008A4E62" w:rsidP="008A4E62">
      <w:pPr>
        <w:pStyle w:val="PQuestionheadingmcanswer"/>
      </w:pPr>
      <w:r>
        <w:t>D</w:t>
      </w:r>
    </w:p>
    <w:p w14:paraId="20E73B77" w14:textId="77777777" w:rsidR="008A4E62" w:rsidRDefault="008A4E62" w:rsidP="008A4E62">
      <w:pPr>
        <w:pStyle w:val="Pquestiontextmainstem"/>
      </w:pPr>
      <w:r w:rsidRPr="0063741D">
        <w:t xml:space="preserve">4.5 = </w:t>
      </w:r>
      <w:r w:rsidRPr="0063741D">
        <w:rPr>
          <w:position w:val="-24"/>
        </w:rPr>
        <w:object w:dxaOrig="360" w:dyaOrig="620" w14:anchorId="48056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29.75pt" o:ole="">
            <v:imagedata r:id="rId8" o:title=""/>
          </v:shape>
          <o:OLEObject Type="Embed" ProgID="Equation.3" ShapeID="_x0000_i1025" DrawAspect="Content" ObjectID="_1538913935" r:id="rId9"/>
        </w:object>
      </w:r>
      <w:r w:rsidRPr="0063741D">
        <w:t xml:space="preserve">, </w:t>
      </w:r>
      <w:r w:rsidRPr="0063741D">
        <w:rPr>
          <w:position w:val="-8"/>
        </w:rPr>
        <w:object w:dxaOrig="480" w:dyaOrig="360" w14:anchorId="117928FD">
          <v:shape id="_x0000_i1026" type="#_x0000_t75" style="width:24pt;height:18.25pt" o:ole="">
            <v:imagedata r:id="rId10" o:title=""/>
          </v:shape>
          <o:OLEObject Type="Embed" ProgID="Equation.3" ShapeID="_x0000_i1026" DrawAspect="Content" ObjectID="_1538913936" r:id="rId11"/>
        </w:object>
      </w:r>
      <w:r w:rsidRPr="0063741D">
        <w:t xml:space="preserve"> = 6 =</w:t>
      </w:r>
      <w:r w:rsidRPr="0063741D">
        <w:rPr>
          <w:position w:val="-24"/>
        </w:rPr>
        <w:object w:dxaOrig="240" w:dyaOrig="620" w14:anchorId="70263711">
          <v:shape id="_x0000_i1027" type="#_x0000_t75" style="width:12.5pt;height:29.75pt" o:ole="">
            <v:imagedata r:id="rId12" o:title=""/>
          </v:shape>
          <o:OLEObject Type="Embed" ProgID="Equation.3" ShapeID="_x0000_i1027" DrawAspect="Content" ObjectID="_1538913937" r:id="rId13"/>
        </w:object>
      </w:r>
      <w:r w:rsidRPr="0063741D">
        <w:t xml:space="preserve">, </w:t>
      </w:r>
      <w:r w:rsidRPr="0063741D">
        <w:rPr>
          <w:position w:val="-24"/>
        </w:rPr>
        <w:object w:dxaOrig="240" w:dyaOrig="620" w14:anchorId="051B7A1F">
          <v:shape id="_x0000_i1028" type="#_x0000_t75" style="width:12.5pt;height:30.7pt" o:ole="">
            <v:imagedata r:id="rId14" o:title=""/>
          </v:shape>
          <o:OLEObject Type="Embed" ProgID="Equation.3" ShapeID="_x0000_i1028" DrawAspect="Content" ObjectID="_1538913938" r:id="rId15"/>
        </w:object>
      </w:r>
      <w:r w:rsidRPr="0063741D">
        <w:t xml:space="preserve"> </w:t>
      </w:r>
      <w:r>
        <w:t xml:space="preserve">(repeating decimal) </w:t>
      </w:r>
      <w:r w:rsidRPr="0063741D">
        <w:t xml:space="preserve">are all rational </w:t>
      </w:r>
    </w:p>
    <w:p w14:paraId="1D76C416" w14:textId="77777777" w:rsidR="00395B4B" w:rsidRDefault="00395B4B" w:rsidP="00395B4B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0FE49CE9" w14:textId="77777777" w:rsidR="008A4E62" w:rsidRDefault="008A4E62" w:rsidP="008A4E62">
      <w:pPr>
        <w:pStyle w:val="PQuestionheadingmcanswer"/>
      </w:pPr>
      <w:r>
        <w:t>A</w:t>
      </w:r>
    </w:p>
    <w:p w14:paraId="50644DDE" w14:textId="66EBC695" w:rsidR="008A4E62" w:rsidRDefault="008A4E62" w:rsidP="008A4E62">
      <w:pPr>
        <w:pStyle w:val="Pquestiontextmainstem"/>
      </w:pPr>
      <w:r w:rsidRPr="000A1016">
        <w:object w:dxaOrig="460" w:dyaOrig="300" w14:anchorId="0A289CF4">
          <v:shape id="_x0000_i1029" type="#_x0000_t75" style="width:24pt;height:16.3pt" o:ole="">
            <v:imagedata r:id="rId16" o:title=""/>
          </v:shape>
          <o:OLEObject Type="Embed" ProgID="Equation.3" ShapeID="_x0000_i1029" DrawAspect="Content" ObjectID="_1538913939" r:id="rId17"/>
        </w:object>
      </w:r>
      <w:r w:rsidRPr="000A1016">
        <w:t xml:space="preserve"> is between </w:t>
      </w:r>
      <w:r w:rsidRPr="000A1016">
        <w:object w:dxaOrig="460" w:dyaOrig="300" w14:anchorId="5319FE21">
          <v:shape id="_x0000_i1030" type="#_x0000_t75" style="width:24pt;height:16.3pt" o:ole="">
            <v:imagedata r:id="rId18" o:title=""/>
          </v:shape>
          <o:OLEObject Type="Embed" ProgID="Equation.3" ShapeID="_x0000_i1030" DrawAspect="Content" ObjectID="_1538913940" r:id="rId19"/>
        </w:object>
      </w:r>
      <w:r w:rsidRPr="000A1016">
        <w:t xml:space="preserve"> and </w:t>
      </w:r>
      <w:r w:rsidRPr="000A1016">
        <w:object w:dxaOrig="480" w:dyaOrig="300" w14:anchorId="27370863">
          <v:shape id="_x0000_i1031" type="#_x0000_t75" style="width:24pt;height:16.3pt" o:ole="">
            <v:imagedata r:id="rId20" o:title=""/>
          </v:shape>
          <o:OLEObject Type="Embed" ProgID="Equation.3" ShapeID="_x0000_i1031" DrawAspect="Content" ObjectID="_1538913941" r:id="rId21"/>
        </w:object>
      </w:r>
      <w:r w:rsidRPr="000A1016">
        <w:t xml:space="preserve">, so </w:t>
      </w:r>
      <w:r w:rsidRPr="000A1016">
        <w:object w:dxaOrig="460" w:dyaOrig="300" w14:anchorId="054993FD">
          <v:shape id="_x0000_i1032" type="#_x0000_t75" style="width:24pt;height:16.3pt" o:ole="">
            <v:imagedata r:id="rId22" o:title=""/>
          </v:shape>
          <o:OLEObject Type="Embed" ProgID="Equation.3" ShapeID="_x0000_i1032" DrawAspect="Content" ObjectID="_1538913942" r:id="rId23"/>
        </w:object>
      </w:r>
      <w:r w:rsidRPr="000A1016">
        <w:t xml:space="preserve"> is between 4 and 5</w:t>
      </w:r>
      <w:r w:rsidR="00686191">
        <w:t>.</w:t>
      </w:r>
    </w:p>
    <w:p w14:paraId="3B2889E1" w14:textId="77777777" w:rsidR="00395B4B" w:rsidRDefault="00395B4B" w:rsidP="00395B4B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712D50BF" w14:textId="77777777" w:rsidR="008A4E62" w:rsidRDefault="008A4E62" w:rsidP="008A4E62">
      <w:pPr>
        <w:pStyle w:val="PQuestionheadingmcanswer"/>
      </w:pPr>
      <w:r>
        <w:t>C</w:t>
      </w:r>
    </w:p>
    <w:p w14:paraId="727F9057" w14:textId="77777777" w:rsidR="008A4E62" w:rsidRPr="0063741D" w:rsidRDefault="008A4E62" w:rsidP="008A4E62">
      <w:pPr>
        <w:pStyle w:val="Pquestiontextmainstem"/>
      </w:pPr>
      <w:r w:rsidRPr="0063741D">
        <w:object w:dxaOrig="480" w:dyaOrig="300" w14:anchorId="72BEF21A">
          <v:shape id="_x0000_i1033" type="#_x0000_t75" style="width:24pt;height:16.3pt" o:ole="">
            <v:imagedata r:id="rId24" o:title=""/>
          </v:shape>
          <o:OLEObject Type="Embed" ProgID="Equation.3" ShapeID="_x0000_i1033" DrawAspect="Content" ObjectID="_1538913943" r:id="rId25"/>
        </w:object>
      </w:r>
      <w:r w:rsidRPr="0063741D">
        <w:t xml:space="preserve"> = </w:t>
      </w:r>
      <w:r w:rsidRPr="0063741D">
        <w:object w:dxaOrig="720" w:dyaOrig="300" w14:anchorId="225ABB32">
          <v:shape id="_x0000_i1034" type="#_x0000_t75" style="width:36.5pt;height:16.3pt" o:ole="">
            <v:imagedata r:id="rId26" o:title=""/>
          </v:shape>
          <o:OLEObject Type="Embed" ProgID="Equation.3" ShapeID="_x0000_i1034" DrawAspect="Content" ObjectID="_1538913944" r:id="rId27"/>
        </w:object>
      </w:r>
    </w:p>
    <w:p w14:paraId="54B428D7" w14:textId="77777777" w:rsidR="008A4E62" w:rsidRDefault="008A4E62" w:rsidP="008A4E62">
      <w:pPr>
        <w:pStyle w:val="Pquestiontextmainstem"/>
      </w:pPr>
      <w:r w:rsidRPr="0063741D">
        <w:t>= 2</w:t>
      </w:r>
      <w:r w:rsidR="00F32DBC" w:rsidRPr="00F32DBC">
        <w:rPr>
          <w:position w:val="-8"/>
        </w:rPr>
        <w:object w:dxaOrig="360" w:dyaOrig="340" w14:anchorId="3A2A4645">
          <v:shape id="_x0000_i1066" type="#_x0000_t75" style="width:18.25pt;height:18.25pt" o:ole="">
            <v:imagedata r:id="rId28" o:title=""/>
          </v:shape>
          <o:OLEObject Type="Embed" ProgID="Equation.DSMT4" ShapeID="_x0000_i1066" DrawAspect="Content" ObjectID="_1538913945" r:id="rId29"/>
        </w:object>
      </w:r>
    </w:p>
    <w:p w14:paraId="78E5DBF5" w14:textId="77777777" w:rsidR="00395B4B" w:rsidRDefault="00395B4B" w:rsidP="00395B4B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0978A367" w14:textId="77777777" w:rsidR="008A4E62" w:rsidRDefault="008A4E62" w:rsidP="008A4E62">
      <w:pPr>
        <w:pStyle w:val="PQuestionheadingmcanswer"/>
      </w:pPr>
      <w:r>
        <w:t>B</w:t>
      </w:r>
    </w:p>
    <w:p w14:paraId="74216AC0" w14:textId="70A76055" w:rsidR="008A4E62" w:rsidRPr="000A1016" w:rsidRDefault="008A4E62" w:rsidP="008A4E62">
      <w:pPr>
        <w:pStyle w:val="Pquestiontextmainstem"/>
      </w:pPr>
      <w:r w:rsidRPr="000A1016">
        <w:t>6</w:t>
      </w:r>
      <w:r w:rsidR="00F32DBC" w:rsidRPr="00F32DBC">
        <w:rPr>
          <w:position w:val="-6"/>
        </w:rPr>
        <w:object w:dxaOrig="360" w:dyaOrig="320" w14:anchorId="02D693F8">
          <v:shape id="_x0000_i1067" type="#_x0000_t75" style="width:18.25pt;height:15.35pt" o:ole="">
            <v:imagedata r:id="rId30" o:title=""/>
          </v:shape>
          <o:OLEObject Type="Embed" ProgID="Equation.DSMT4" ShapeID="_x0000_i1067" DrawAspect="Content" ObjectID="_1538913946" r:id="rId31"/>
        </w:object>
      </w:r>
      <w:r w:rsidRPr="000A1016">
        <w:t xml:space="preserve"> × 5</w:t>
      </w:r>
      <w:r w:rsidR="00F32DBC" w:rsidRPr="00F32DBC">
        <w:rPr>
          <w:position w:val="-8"/>
        </w:rPr>
        <w:object w:dxaOrig="340" w:dyaOrig="340" w14:anchorId="7CF74ED5">
          <v:shape id="_x0000_i1072" type="#_x0000_t75" style="width:17.3pt;height:18.25pt" o:ole="">
            <v:imagedata r:id="rId32" o:title=""/>
          </v:shape>
          <o:OLEObject Type="Embed" ProgID="Equation.DSMT4" ShapeID="_x0000_i1072" DrawAspect="Content" ObjectID="_1538913947" r:id="rId33"/>
        </w:object>
      </w:r>
      <w:r w:rsidRPr="000A1016">
        <w:tab/>
        <w:t xml:space="preserve">= 6 × 5 × </w:t>
      </w:r>
      <w:r w:rsidR="00F32DBC" w:rsidRPr="00F32DBC">
        <w:rPr>
          <w:position w:val="-6"/>
        </w:rPr>
        <w:object w:dxaOrig="360" w:dyaOrig="320" w14:anchorId="6DA3E471">
          <v:shape id="_x0000_i1068" type="#_x0000_t75" style="width:18.25pt;height:15.35pt" o:ole="">
            <v:imagedata r:id="rId30" o:title=""/>
          </v:shape>
          <o:OLEObject Type="Embed" ProgID="Equation.DSMT4" ShapeID="_x0000_i1068" DrawAspect="Content" ObjectID="_1538913948" r:id="rId34"/>
        </w:object>
      </w:r>
      <w:r w:rsidRPr="000A1016">
        <w:t xml:space="preserve"> × </w:t>
      </w:r>
      <w:r w:rsidR="00F32DBC" w:rsidRPr="00F32DBC">
        <w:rPr>
          <w:position w:val="-8"/>
        </w:rPr>
        <w:object w:dxaOrig="340" w:dyaOrig="340" w14:anchorId="507697B8">
          <v:shape id="_x0000_i1073" type="#_x0000_t75" style="width:17.3pt;height:18.25pt" o:ole="">
            <v:imagedata r:id="rId32" o:title=""/>
          </v:shape>
          <o:OLEObject Type="Embed" ProgID="Equation.DSMT4" ShapeID="_x0000_i1073" DrawAspect="Content" ObjectID="_1538913949" r:id="rId35"/>
        </w:object>
      </w:r>
    </w:p>
    <w:p w14:paraId="41093AC4" w14:textId="77777777" w:rsidR="008A4E62" w:rsidRDefault="008A4E62" w:rsidP="008A4E62">
      <w:pPr>
        <w:pStyle w:val="Pquestiontextmainstem"/>
      </w:pPr>
      <w:r w:rsidRPr="000A1016">
        <w:tab/>
        <w:t xml:space="preserve">= </w:t>
      </w:r>
      <w:r w:rsidRPr="000A1016">
        <w:object w:dxaOrig="600" w:dyaOrig="300" w14:anchorId="18330688">
          <v:shape id="_x0000_i1035" type="#_x0000_t75" style="width:29.75pt;height:14.4pt" o:ole="">
            <v:imagedata r:id="rId36" o:title=""/>
          </v:shape>
          <o:OLEObject Type="Embed" ProgID="Equation.3" ShapeID="_x0000_i1035" DrawAspect="Content" ObjectID="_1538913950" r:id="rId37"/>
        </w:object>
      </w:r>
    </w:p>
    <w:p w14:paraId="543F87FD" w14:textId="2BF0DDCE" w:rsidR="00395B4B" w:rsidRDefault="00DE247F" w:rsidP="00395B4B">
      <w:pPr>
        <w:pStyle w:val="Pquestionheadingmc"/>
      </w:pPr>
      <w:r>
        <w:t>Question 5</w:t>
      </w:r>
      <w:r w:rsidR="00395B4B">
        <w:tab/>
        <w:t>[11.3</w:t>
      </w:r>
      <w:r w:rsidR="00395B4B" w:rsidRPr="00DF7F34">
        <w:t>]</w:t>
      </w:r>
    </w:p>
    <w:p w14:paraId="22A87CE0" w14:textId="77777777" w:rsidR="008A4E62" w:rsidRDefault="008A4E62" w:rsidP="008A4E62">
      <w:pPr>
        <w:pStyle w:val="PQuestionheadingmcanswer"/>
      </w:pPr>
      <w:r>
        <w:t>B</w:t>
      </w:r>
    </w:p>
    <w:p w14:paraId="34CB6575" w14:textId="77777777" w:rsidR="008A4E62" w:rsidRPr="0063741D" w:rsidRDefault="008A4E62" w:rsidP="008A4E62">
      <w:pPr>
        <w:pStyle w:val="Pquestiontextmainstem"/>
      </w:pPr>
      <w:r w:rsidRPr="0063741D">
        <w:t>Adding like terms:</w:t>
      </w:r>
    </w:p>
    <w:p w14:paraId="7A00094D" w14:textId="2FB95369" w:rsidR="008A4E62" w:rsidRDefault="008A4E62" w:rsidP="008A4E62">
      <w:pPr>
        <w:pStyle w:val="Pquestiontextmainstem"/>
      </w:pPr>
      <w:r w:rsidRPr="0063741D">
        <w:t>7</w:t>
      </w:r>
      <w:r w:rsidR="00F32DBC" w:rsidRPr="00F32DBC">
        <w:rPr>
          <w:position w:val="-6"/>
        </w:rPr>
        <w:object w:dxaOrig="360" w:dyaOrig="320" w14:anchorId="1B0BF1FF">
          <v:shape id="_x0000_i1069" type="#_x0000_t75" style="width:18.25pt;height:15.35pt" o:ole="">
            <v:imagedata r:id="rId30" o:title=""/>
          </v:shape>
          <o:OLEObject Type="Embed" ProgID="Equation.DSMT4" ShapeID="_x0000_i1069" DrawAspect="Content" ObjectID="_1538913951" r:id="rId38"/>
        </w:object>
      </w:r>
      <w:r w:rsidRPr="0063741D">
        <w:t xml:space="preserve"> – 3</w:t>
      </w:r>
      <w:r w:rsidR="00F32DBC" w:rsidRPr="00F32DBC">
        <w:rPr>
          <w:position w:val="-6"/>
        </w:rPr>
        <w:object w:dxaOrig="360" w:dyaOrig="320" w14:anchorId="27E851B7">
          <v:shape id="_x0000_i1070" type="#_x0000_t75" style="width:18.25pt;height:15.35pt" o:ole="">
            <v:imagedata r:id="rId30" o:title=""/>
          </v:shape>
          <o:OLEObject Type="Embed" ProgID="Equation.DSMT4" ShapeID="_x0000_i1070" DrawAspect="Content" ObjectID="_1538913952" r:id="rId39"/>
        </w:object>
      </w:r>
      <w:r w:rsidRPr="0063741D">
        <w:t xml:space="preserve"> = 4</w:t>
      </w:r>
      <w:r w:rsidR="00F32DBC" w:rsidRPr="00F32DBC">
        <w:rPr>
          <w:position w:val="-6"/>
        </w:rPr>
        <w:object w:dxaOrig="360" w:dyaOrig="320" w14:anchorId="5A9F6382">
          <v:shape id="_x0000_i1071" type="#_x0000_t75" style="width:18.25pt;height:15.35pt" o:ole="">
            <v:imagedata r:id="rId30" o:title=""/>
          </v:shape>
          <o:OLEObject Type="Embed" ProgID="Equation.DSMT4" ShapeID="_x0000_i1071" DrawAspect="Content" ObjectID="_1538913953" r:id="rId40"/>
        </w:object>
      </w:r>
    </w:p>
    <w:p w14:paraId="68B42758" w14:textId="2496E3D7" w:rsidR="008A4E62" w:rsidRDefault="00D11641" w:rsidP="008A4E62">
      <w:pPr>
        <w:pStyle w:val="Psectionresults"/>
      </w:pPr>
      <w:r>
        <w:t>Multiple-choice total marks: /</w:t>
      </w:r>
      <w:r w:rsidR="00DE247F">
        <w:t xml:space="preserve"> 5</w:t>
      </w:r>
    </w:p>
    <w:p w14:paraId="62563F4C" w14:textId="77777777" w:rsidR="008A4E62" w:rsidRDefault="008A4E62" w:rsidP="00DE247F">
      <w:pPr>
        <w:pStyle w:val="Psectionheading"/>
        <w:pageBreakBefore w:val="0"/>
      </w:pPr>
      <w:r w:rsidRPr="00F16CD2">
        <w:t>Short answer section</w:t>
      </w:r>
    </w:p>
    <w:p w14:paraId="5DEB5DF3" w14:textId="2B4D7E8E" w:rsidR="00395B4B" w:rsidRDefault="00DE247F" w:rsidP="00395B4B">
      <w:pPr>
        <w:pStyle w:val="Pquestionheadingsx1stafterhead"/>
      </w:pPr>
      <w:r>
        <w:t>Question 6</w:t>
      </w:r>
      <w:r w:rsidR="00395B4B" w:rsidRPr="00DF7F34">
        <w:tab/>
      </w:r>
      <w:r w:rsidR="00E053B7">
        <w:rPr>
          <w:rStyle w:val="Cmarkslabel"/>
        </w:rPr>
        <w:t>2</w:t>
      </w:r>
      <w:r w:rsidR="00E053B7" w:rsidRPr="00DF7F34">
        <w:rPr>
          <w:rStyle w:val="Cmarkslabel"/>
        </w:rPr>
        <w:t xml:space="preserve"> marks</w:t>
      </w:r>
      <w:r w:rsidR="00E053B7">
        <w:tab/>
        <w:t>[11.1</w:t>
      </w:r>
      <w:r w:rsidR="00E053B7" w:rsidRPr="00DF7F34">
        <w:t>]</w:t>
      </w:r>
      <w:r w:rsidR="007E129A">
        <w:tab/>
      </w:r>
    </w:p>
    <w:p w14:paraId="34801344" w14:textId="2A6D4789" w:rsidR="00686191" w:rsidRPr="00686191" w:rsidRDefault="008A4E62" w:rsidP="00686191">
      <w:pPr>
        <w:pStyle w:val="Pquestiontextmainstem"/>
      </w:pPr>
      <w:r w:rsidRPr="0063741D">
        <w:rPr>
          <w:position w:val="-4"/>
        </w:rPr>
        <w:object w:dxaOrig="440" w:dyaOrig="300" w14:anchorId="7F85D70D">
          <v:shape id="_x0000_i1036" type="#_x0000_t75" style="width:21.1pt;height:16.3pt" o:ole="">
            <v:imagedata r:id="rId41" o:title=""/>
          </v:shape>
          <o:OLEObject Type="Embed" ProgID="Equation.3" ShapeID="_x0000_i1036" DrawAspect="Content" ObjectID="_1538913954" r:id="rId42"/>
        </w:object>
      </w:r>
      <w:r w:rsidRPr="0063741D">
        <w:t xml:space="preserve"> is an example of a </w:t>
      </w:r>
      <w:r w:rsidRPr="00E45FE3">
        <w:rPr>
          <w:rStyle w:val="Cmathsexpressions"/>
          <w:rFonts w:eastAsiaTheme="majorEastAsia"/>
        </w:rPr>
        <w:t>surd</w:t>
      </w:r>
      <w:r w:rsidRPr="00DE6E72">
        <w:rPr>
          <w:rStyle w:val="Cquestionpartlabelbold"/>
        </w:rPr>
        <w:t xml:space="preserve"> </w:t>
      </w:r>
      <w:r w:rsidRPr="0063741D">
        <w:t xml:space="preserve">or an </w:t>
      </w:r>
      <w:r w:rsidRPr="00E45FE3">
        <w:rPr>
          <w:rStyle w:val="Cmathsexpressions"/>
          <w:rFonts w:eastAsiaTheme="majorEastAsia"/>
        </w:rPr>
        <w:t>irrational number</w:t>
      </w:r>
      <w:r w:rsidRPr="0063741D">
        <w:t>.</w:t>
      </w:r>
    </w:p>
    <w:p w14:paraId="3186BDEF" w14:textId="290B7FD8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DE247F">
        <w:t>n 7</w:t>
      </w:r>
      <w:r w:rsidRPr="00DF7F34">
        <w:tab/>
      </w:r>
      <w:r w:rsidR="00DE247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0B1CF04E" w14:textId="77777777" w:rsidR="00DE247F" w:rsidRDefault="00F32DBC" w:rsidP="00686191">
      <w:pPr>
        <w:pStyle w:val="Pquestiontextmainstem"/>
      </w:pPr>
      <w:r w:rsidRPr="00F32DBC">
        <w:rPr>
          <w:position w:val="-6"/>
        </w:rPr>
        <w:object w:dxaOrig="440" w:dyaOrig="320" w14:anchorId="2F2BF34C">
          <v:shape id="_x0000_i1075" type="#_x0000_t75" style="width:20.15pt;height:15.35pt" o:ole="">
            <v:imagedata r:id="rId43" o:title=""/>
          </v:shape>
          <o:OLEObject Type="Embed" ProgID="Equation.DSMT4" ShapeID="_x0000_i1075" DrawAspect="Content" ObjectID="_1538913955" r:id="rId44"/>
        </w:object>
      </w:r>
      <w:r w:rsidR="00DE247F" w:rsidRPr="000A1016">
        <w:t xml:space="preserve"> + </w:t>
      </w:r>
      <w:r w:rsidR="00DE247F">
        <w:t>3</w:t>
      </w:r>
      <w:r w:rsidRPr="00F32DBC">
        <w:rPr>
          <w:position w:val="-8"/>
        </w:rPr>
        <w:object w:dxaOrig="460" w:dyaOrig="340" w14:anchorId="44216DAC">
          <v:shape id="_x0000_i1074" type="#_x0000_t75" style="width:23.05pt;height:16.3pt" o:ole="">
            <v:imagedata r:id="rId45" o:title=""/>
          </v:shape>
          <o:OLEObject Type="Embed" ProgID="Equation.DSMT4" ShapeID="_x0000_i1074" DrawAspect="Content" ObjectID="_1538913956" r:id="rId46"/>
        </w:object>
      </w:r>
      <w:r w:rsidR="00DE247F" w:rsidRPr="000A1016">
        <w:tab/>
      </w:r>
    </w:p>
    <w:p w14:paraId="703B9FDF" w14:textId="77777777" w:rsidR="00DE247F" w:rsidRDefault="00DE247F" w:rsidP="00686191">
      <w:pPr>
        <w:pStyle w:val="Pquestiontextmainstem"/>
      </w:pPr>
      <w:r w:rsidRPr="000A1016">
        <w:t xml:space="preserve">= </w:t>
      </w:r>
      <w:r w:rsidR="00F32DBC" w:rsidRPr="00F32DBC">
        <w:rPr>
          <w:position w:val="-8"/>
          <w:szCs w:val="22"/>
        </w:rPr>
        <w:object w:dxaOrig="660" w:dyaOrig="360" w14:anchorId="517928C3">
          <v:shape id="_x0000_i1076" type="#_x0000_t75" style="width:34.55pt;height:18.25pt" o:ole="">
            <v:imagedata r:id="rId47" o:title=""/>
          </v:shape>
          <o:OLEObject Type="Embed" ProgID="Equation.DSMT4" ShapeID="_x0000_i1076" DrawAspect="Content" ObjectID="_1538913957" r:id="rId48"/>
        </w:object>
      </w:r>
      <w:r w:rsidRPr="000A1016">
        <w:rPr>
          <w:szCs w:val="22"/>
        </w:rPr>
        <w:t xml:space="preserve"> + </w:t>
      </w:r>
      <w:r w:rsidR="00F32DBC" w:rsidRPr="00F32DBC">
        <w:rPr>
          <w:position w:val="-8"/>
        </w:rPr>
        <w:object w:dxaOrig="780" w:dyaOrig="360" w14:anchorId="301DB368">
          <v:shape id="_x0000_i1077" type="#_x0000_t75" style="width:40.3pt;height:18.25pt" o:ole="">
            <v:imagedata r:id="rId49" o:title=""/>
          </v:shape>
          <o:OLEObject Type="Embed" ProgID="Equation.DSMT4" ShapeID="_x0000_i1077" DrawAspect="Content" ObjectID="_1538913958" r:id="rId50"/>
        </w:object>
      </w:r>
    </w:p>
    <w:p w14:paraId="3A712F6A" w14:textId="710D6DC8" w:rsidR="00DE247F" w:rsidRDefault="00DE247F" w:rsidP="00686191">
      <w:pPr>
        <w:pStyle w:val="Pquestiontextmainstem"/>
      </w:pPr>
      <w:r w:rsidRPr="000A1016">
        <w:t xml:space="preserve">= </w:t>
      </w:r>
      <w:r w:rsidRPr="000A1016">
        <w:rPr>
          <w:szCs w:val="22"/>
        </w:rPr>
        <w:t>2</w:t>
      </w:r>
      <w:r w:rsidR="00F32DBC" w:rsidRPr="00F32DBC">
        <w:rPr>
          <w:position w:val="-8"/>
        </w:rPr>
        <w:object w:dxaOrig="340" w:dyaOrig="340" w14:anchorId="5309951F">
          <v:shape id="_x0000_i1078" type="#_x0000_t75" style="width:17.3pt;height:18.25pt" o:ole="">
            <v:imagedata r:id="rId32" o:title=""/>
          </v:shape>
          <o:OLEObject Type="Embed" ProgID="Equation.DSMT4" ShapeID="_x0000_i1078" DrawAspect="Content" ObjectID="_1538913959" r:id="rId51"/>
        </w:object>
      </w:r>
      <w:r w:rsidRPr="000A1016">
        <w:rPr>
          <w:szCs w:val="22"/>
        </w:rPr>
        <w:t xml:space="preserve"> + </w:t>
      </w:r>
      <w:r>
        <w:t xml:space="preserve">3 × </w:t>
      </w:r>
      <w:r w:rsidRPr="000A1016">
        <w:t>5</w:t>
      </w:r>
      <w:r w:rsidR="00F32DBC" w:rsidRPr="00F32DBC">
        <w:rPr>
          <w:position w:val="-8"/>
        </w:rPr>
        <w:object w:dxaOrig="340" w:dyaOrig="340" w14:anchorId="4BC8CA80">
          <v:shape id="_x0000_i1079" type="#_x0000_t75" style="width:17.3pt;height:18.25pt" o:ole="">
            <v:imagedata r:id="rId32" o:title=""/>
          </v:shape>
          <o:OLEObject Type="Embed" ProgID="Equation.DSMT4" ShapeID="_x0000_i1079" DrawAspect="Content" ObjectID="_1538913960" r:id="rId52"/>
        </w:object>
      </w:r>
    </w:p>
    <w:p w14:paraId="2334C3A9" w14:textId="4D76A1D9" w:rsidR="00DE247F" w:rsidRDefault="00DE247F" w:rsidP="00686191">
      <w:pPr>
        <w:pStyle w:val="Pquestiontextmainstem"/>
      </w:pPr>
      <w:r w:rsidRPr="000A1016">
        <w:t xml:space="preserve">= </w:t>
      </w:r>
      <w:r w:rsidRPr="000A1016">
        <w:rPr>
          <w:szCs w:val="22"/>
        </w:rPr>
        <w:t>2</w:t>
      </w:r>
      <w:r w:rsidR="00F32DBC" w:rsidRPr="00F32DBC">
        <w:rPr>
          <w:position w:val="-8"/>
        </w:rPr>
        <w:object w:dxaOrig="340" w:dyaOrig="340" w14:anchorId="4161513E">
          <v:shape id="_x0000_i1081" type="#_x0000_t75" style="width:17.3pt;height:18.25pt" o:ole="">
            <v:imagedata r:id="rId32" o:title=""/>
          </v:shape>
          <o:OLEObject Type="Embed" ProgID="Equation.DSMT4" ShapeID="_x0000_i1081" DrawAspect="Content" ObjectID="_1538913961" r:id="rId53"/>
        </w:object>
      </w:r>
      <w:r w:rsidRPr="000A1016">
        <w:rPr>
          <w:szCs w:val="22"/>
        </w:rPr>
        <w:t xml:space="preserve"> + </w:t>
      </w:r>
      <w:r>
        <w:t>1</w:t>
      </w:r>
      <w:r w:rsidRPr="000A1016">
        <w:t>5</w:t>
      </w:r>
      <w:r w:rsidR="00F32DBC" w:rsidRPr="00F32DBC">
        <w:rPr>
          <w:position w:val="-8"/>
        </w:rPr>
        <w:object w:dxaOrig="340" w:dyaOrig="340" w14:anchorId="5B6F4D27">
          <v:shape id="_x0000_i1080" type="#_x0000_t75" style="width:17.3pt;height:18.25pt" o:ole="">
            <v:imagedata r:id="rId32" o:title=""/>
          </v:shape>
          <o:OLEObject Type="Embed" ProgID="Equation.DSMT4" ShapeID="_x0000_i1080" DrawAspect="Content" ObjectID="_1538913962" r:id="rId54"/>
        </w:object>
      </w:r>
    </w:p>
    <w:p w14:paraId="3A42EF2E" w14:textId="7C4AA706" w:rsidR="00DE247F" w:rsidRPr="000A1016" w:rsidRDefault="00DE247F" w:rsidP="00686191">
      <w:pPr>
        <w:pStyle w:val="Pquestiontextmainstem"/>
      </w:pPr>
      <w:r w:rsidRPr="000A1016">
        <w:t>= 17</w:t>
      </w:r>
      <w:r w:rsidR="00F32DBC" w:rsidRPr="00F32DBC">
        <w:rPr>
          <w:position w:val="-8"/>
        </w:rPr>
        <w:object w:dxaOrig="340" w:dyaOrig="340" w14:anchorId="3B2457D7">
          <v:shape id="_x0000_i1082" type="#_x0000_t75" style="width:17.3pt;height:18.25pt" o:ole="">
            <v:imagedata r:id="rId32" o:title=""/>
          </v:shape>
          <o:OLEObject Type="Embed" ProgID="Equation.DSMT4" ShapeID="_x0000_i1082" DrawAspect="Content" ObjectID="_1538913963" r:id="rId55"/>
        </w:object>
      </w:r>
    </w:p>
    <w:p w14:paraId="107B1F70" w14:textId="2C710B62" w:rsidR="00395B4B" w:rsidRDefault="00395B4B" w:rsidP="00395B4B">
      <w:pPr>
        <w:pStyle w:val="Pquestionheadingsx"/>
      </w:pPr>
      <w:r>
        <w:lastRenderedPageBreak/>
        <w:t>Questi</w:t>
      </w:r>
      <w:r w:rsidRPr="00BD49B2">
        <w:t>o</w:t>
      </w:r>
      <w:r w:rsidR="00A646AB">
        <w:t>n 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EA34835" w14:textId="7C06E192" w:rsidR="00686191" w:rsidRDefault="008A4E62" w:rsidP="008A4E62">
      <w:pPr>
        <w:pStyle w:val="Pquestiontextmainstem"/>
      </w:pPr>
      <w:r w:rsidRPr="000A1016">
        <w:t>2</w:t>
      </w:r>
      <w:r w:rsidR="00F32DBC" w:rsidRPr="00F32DBC">
        <w:rPr>
          <w:position w:val="-8"/>
        </w:rPr>
        <w:object w:dxaOrig="340" w:dyaOrig="340" w14:anchorId="79F751A5">
          <v:shape id="_x0000_i1085" type="#_x0000_t75" style="width:17.3pt;height:18.25pt" o:ole="">
            <v:imagedata r:id="rId56" o:title=""/>
          </v:shape>
          <o:OLEObject Type="Embed" ProgID="Equation.DSMT4" ShapeID="_x0000_i1085" DrawAspect="Content" ObjectID="_1538913964" r:id="rId57"/>
        </w:object>
      </w:r>
      <w:r w:rsidRPr="000A1016">
        <w:t>(3</w:t>
      </w:r>
      <w:r w:rsidR="00F32DBC" w:rsidRPr="00F32DBC">
        <w:rPr>
          <w:position w:val="-6"/>
        </w:rPr>
        <w:object w:dxaOrig="360" w:dyaOrig="320" w14:anchorId="02C5DEF4">
          <v:shape id="_x0000_i1083" type="#_x0000_t75" style="width:18.25pt;height:15.35pt" o:ole="">
            <v:imagedata r:id="rId30" o:title=""/>
          </v:shape>
          <o:OLEObject Type="Embed" ProgID="Equation.DSMT4" ShapeID="_x0000_i1083" DrawAspect="Content" ObjectID="_1538913965" r:id="rId58"/>
        </w:object>
      </w:r>
      <w:r w:rsidRPr="000A1016">
        <w:t xml:space="preserve"> + </w:t>
      </w:r>
      <w:r w:rsidR="00F32DBC" w:rsidRPr="00F32DBC">
        <w:rPr>
          <w:position w:val="-8"/>
        </w:rPr>
        <w:object w:dxaOrig="340" w:dyaOrig="340" w14:anchorId="5A86C660">
          <v:shape id="_x0000_i1088" type="#_x0000_t75" style="width:17.3pt;height:18.25pt" o:ole="">
            <v:imagedata r:id="rId59" o:title=""/>
          </v:shape>
          <o:OLEObject Type="Embed" ProgID="Equation.DSMT4" ShapeID="_x0000_i1088" DrawAspect="Content" ObjectID="_1538913966" r:id="rId60"/>
        </w:object>
      </w:r>
      <w:r w:rsidR="00686191">
        <w:t>)</w:t>
      </w:r>
    </w:p>
    <w:p w14:paraId="4A1C1D99" w14:textId="6B4253CC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t>= 2</w:t>
      </w:r>
      <w:r w:rsidR="00F32DBC" w:rsidRPr="00F32DBC">
        <w:rPr>
          <w:position w:val="-8"/>
        </w:rPr>
        <w:object w:dxaOrig="340" w:dyaOrig="340" w14:anchorId="5B8FF611">
          <v:shape id="_x0000_i1086" type="#_x0000_t75" style="width:17.3pt;height:18.25pt" o:ole="">
            <v:imagedata r:id="rId56" o:title=""/>
          </v:shape>
          <o:OLEObject Type="Embed" ProgID="Equation.DSMT4" ShapeID="_x0000_i1086" DrawAspect="Content" ObjectID="_1538913967" r:id="rId61"/>
        </w:object>
      </w:r>
      <w:r w:rsidRPr="000A1016">
        <w:t xml:space="preserve"> × 3</w:t>
      </w:r>
      <w:r w:rsidR="00F32DBC" w:rsidRPr="00F32DBC">
        <w:rPr>
          <w:position w:val="-6"/>
        </w:rPr>
        <w:object w:dxaOrig="360" w:dyaOrig="320" w14:anchorId="792173D1">
          <v:shape id="_x0000_i1084" type="#_x0000_t75" style="width:18.25pt;height:15.35pt" o:ole="">
            <v:imagedata r:id="rId30" o:title=""/>
          </v:shape>
          <o:OLEObject Type="Embed" ProgID="Equation.DSMT4" ShapeID="_x0000_i1084" DrawAspect="Content" ObjectID="_1538913968" r:id="rId62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t>2</w:t>
      </w:r>
      <w:r w:rsidR="00F32DBC" w:rsidRPr="00F32DBC">
        <w:rPr>
          <w:position w:val="-8"/>
        </w:rPr>
        <w:object w:dxaOrig="340" w:dyaOrig="340" w14:anchorId="4CD7C9A8">
          <v:shape id="_x0000_i1087" type="#_x0000_t75" style="width:17.3pt;height:18.25pt" o:ole="">
            <v:imagedata r:id="rId56" o:title=""/>
          </v:shape>
          <o:OLEObject Type="Embed" ProgID="Equation.DSMT4" ShapeID="_x0000_i1087" DrawAspect="Content" ObjectID="_1538913969" r:id="rId63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×</w:t>
      </w:r>
      <w:r w:rsidRPr="00CB7AC5">
        <w:rPr>
          <w:rStyle w:val="Cquestionpartlabelbold"/>
        </w:rPr>
        <w:t xml:space="preserve"> </w:t>
      </w:r>
      <w:r w:rsidR="00F32DBC" w:rsidRPr="00F32DBC">
        <w:rPr>
          <w:position w:val="-8"/>
        </w:rPr>
        <w:object w:dxaOrig="340" w:dyaOrig="340" w14:anchorId="517E0994">
          <v:shape id="_x0000_i1089" type="#_x0000_t75" style="width:17.3pt;height:18.25pt" o:ole="">
            <v:imagedata r:id="rId59" o:title=""/>
          </v:shape>
          <o:OLEObject Type="Embed" ProgID="Equation.DSMT4" ShapeID="_x0000_i1089" DrawAspect="Content" ObjectID="_1538913970" r:id="rId64"/>
        </w:object>
      </w:r>
      <w:r w:rsidRPr="00CB7AC5">
        <w:rPr>
          <w:rStyle w:val="Cquestionpartlabelbold"/>
        </w:rPr>
        <w:t xml:space="preserve"> </w:t>
      </w:r>
    </w:p>
    <w:p w14:paraId="33A85AC3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6</w:t>
      </w:r>
      <w:r w:rsidR="00F32DBC" w:rsidRPr="00F32DBC">
        <w:rPr>
          <w:b/>
          <w:position w:val="-8"/>
          <w:szCs w:val="22"/>
        </w:rPr>
        <w:object w:dxaOrig="440" w:dyaOrig="340" w14:anchorId="701119D1">
          <v:shape id="_x0000_i1091" type="#_x0000_t75" style="width:23.05pt;height:18.25pt" o:ole="">
            <v:imagedata r:id="rId65" o:title=""/>
          </v:shape>
          <o:OLEObject Type="Embed" ProgID="Equation.DSMT4" ShapeID="_x0000_i1091" DrawAspect="Content" ObjectID="_1538913971" r:id="rId66"/>
        </w:objec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</w:t>
      </w:r>
      <w:r w:rsidR="00F32DBC" w:rsidRPr="00F32DBC">
        <w:rPr>
          <w:b/>
          <w:position w:val="-8"/>
          <w:szCs w:val="22"/>
        </w:rPr>
        <w:object w:dxaOrig="460" w:dyaOrig="340" w14:anchorId="5B1853B8">
          <v:shape id="_x0000_i1092" type="#_x0000_t75" style="width:24pt;height:18.25pt" o:ole="">
            <v:imagedata r:id="rId67" o:title=""/>
          </v:shape>
          <o:OLEObject Type="Embed" ProgID="Equation.DSMT4" ShapeID="_x0000_i1092" DrawAspect="Content" ObjectID="_1538913972" r:id="rId68"/>
        </w:object>
      </w:r>
    </w:p>
    <w:p w14:paraId="5CAEBF0F" w14:textId="77777777" w:rsidR="008A4E62" w:rsidRPr="000A1016" w:rsidRDefault="008A4E62" w:rsidP="008A4E62">
      <w:pPr>
        <w:pStyle w:val="Pquestiontextmainstem"/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6 × 4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+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</w:t>
      </w:r>
      <w:r w:rsidR="00F32DBC" w:rsidRPr="00F32DBC">
        <w:rPr>
          <w:position w:val="-8"/>
          <w:szCs w:val="22"/>
        </w:rPr>
        <w:object w:dxaOrig="720" w:dyaOrig="340" w14:anchorId="4F50B028">
          <v:shape id="_x0000_i1090" type="#_x0000_t75" style="width:36.5pt;height:18.25pt" o:ole="">
            <v:imagedata r:id="rId69" o:title=""/>
          </v:shape>
          <o:OLEObject Type="Embed" ProgID="Equation.DSMT4" ShapeID="_x0000_i1090" DrawAspect="Content" ObjectID="_1538913973" r:id="rId70"/>
        </w:object>
      </w:r>
    </w:p>
    <w:p w14:paraId="36E48295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rPr>
          <w:szCs w:val="22"/>
        </w:rPr>
        <w:t>=</w:t>
      </w:r>
      <w:r w:rsidRPr="00CB7AC5">
        <w:rPr>
          <w:rStyle w:val="Cquestionpartlabelbold"/>
        </w:rPr>
        <w:t xml:space="preserve"> </w:t>
      </w:r>
      <w:r w:rsidRPr="000A1016">
        <w:rPr>
          <w:szCs w:val="22"/>
        </w:rPr>
        <w:t>24 + 4</w:t>
      </w:r>
      <w:r w:rsidR="00F32DBC" w:rsidRPr="00F32DBC">
        <w:rPr>
          <w:b/>
          <w:position w:val="-8"/>
          <w:szCs w:val="22"/>
        </w:rPr>
        <w:object w:dxaOrig="440" w:dyaOrig="340" w14:anchorId="6582C11A">
          <v:shape id="_x0000_i1093" type="#_x0000_t75" style="width:23.05pt;height:18.25pt" o:ole="">
            <v:imagedata r:id="rId71" o:title=""/>
          </v:shape>
          <o:OLEObject Type="Embed" ProgID="Equation.DSMT4" ShapeID="_x0000_i1093" DrawAspect="Content" ObjectID="_1538913974" r:id="rId72"/>
        </w:object>
      </w:r>
      <w:r w:rsidRPr="00CB7AC5">
        <w:rPr>
          <w:rStyle w:val="Cquestionpartlabelbold"/>
        </w:rPr>
        <w:t xml:space="preserve"> </w:t>
      </w:r>
    </w:p>
    <w:p w14:paraId="06004DF3" w14:textId="7338B2C7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A646AB">
        <w:t>n 9</w:t>
      </w:r>
      <w:r w:rsidRPr="00DF7F34">
        <w:tab/>
      </w:r>
      <w:r w:rsidR="007E129A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0BF3128B" w14:textId="1CE2721D" w:rsidR="008A4E62" w:rsidRPr="000A1016" w:rsidRDefault="008A4E62" w:rsidP="008A4E62">
      <w:pPr>
        <w:pStyle w:val="Pquestiontextmainstem"/>
      </w:pPr>
      <w:r w:rsidRPr="000A1016">
        <w:t>7</w:t>
      </w:r>
      <w:r w:rsidR="00F32DBC" w:rsidRPr="00F32DBC">
        <w:rPr>
          <w:position w:val="-8"/>
        </w:rPr>
        <w:object w:dxaOrig="340" w:dyaOrig="340" w14:anchorId="2D574B3C">
          <v:shape id="_x0000_i1094" type="#_x0000_t75" style="width:17.3pt;height:18.25pt" o:ole="">
            <v:imagedata r:id="rId59" o:title=""/>
          </v:shape>
          <o:OLEObject Type="Embed" ProgID="Equation.DSMT4" ShapeID="_x0000_i1094" DrawAspect="Content" ObjectID="_1538913975" r:id="rId73"/>
        </w:object>
      </w:r>
      <w:r w:rsidRPr="000A1016">
        <w:t xml:space="preserve"> = </w:t>
      </w:r>
      <w:r w:rsidR="00F32DBC" w:rsidRPr="00F32DBC">
        <w:rPr>
          <w:b/>
          <w:position w:val="-8"/>
        </w:rPr>
        <w:object w:dxaOrig="460" w:dyaOrig="340" w14:anchorId="02E3FA8B">
          <v:shape id="_x0000_i1096" type="#_x0000_t75" style="width:23.05pt;height:18.25pt" o:ole="">
            <v:imagedata r:id="rId74" o:title=""/>
          </v:shape>
          <o:OLEObject Type="Embed" ProgID="Equation.DSMT4" ShapeID="_x0000_i1096" DrawAspect="Content" ObjectID="_1538913976" r:id="rId75"/>
        </w:object>
      </w:r>
      <w:r w:rsidRPr="00CB7AC5">
        <w:rPr>
          <w:rStyle w:val="Cquestionpartlabelbold"/>
        </w:rPr>
        <w:t xml:space="preserve"> </w:t>
      </w:r>
      <w:r w:rsidRPr="000A1016">
        <w:t>×</w:t>
      </w:r>
      <w:r w:rsidRPr="00CB7AC5">
        <w:rPr>
          <w:rStyle w:val="Cquestionpartlabelbold"/>
        </w:rPr>
        <w:t xml:space="preserve"> </w:t>
      </w:r>
      <w:r w:rsidR="00F32DBC" w:rsidRPr="00F32DBC">
        <w:rPr>
          <w:position w:val="-8"/>
        </w:rPr>
        <w:object w:dxaOrig="340" w:dyaOrig="340" w14:anchorId="090EEE8E">
          <v:shape id="_x0000_i1095" type="#_x0000_t75" style="width:17.3pt;height:18.25pt" o:ole="">
            <v:imagedata r:id="rId59" o:title=""/>
          </v:shape>
          <o:OLEObject Type="Embed" ProgID="Equation.DSMT4" ShapeID="_x0000_i1095" DrawAspect="Content" ObjectID="_1538913977" r:id="rId76"/>
        </w:object>
      </w:r>
    </w:p>
    <w:p w14:paraId="071B1AAB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t xml:space="preserve">= </w:t>
      </w:r>
      <w:r w:rsidRPr="000A1016">
        <w:rPr>
          <w:b/>
        </w:rPr>
        <w:object w:dxaOrig="820" w:dyaOrig="300" w14:anchorId="0D2EDDC9">
          <v:shape id="_x0000_i1037" type="#_x0000_t75" style="width:42.25pt;height:16.3pt" o:ole="">
            <v:imagedata r:id="rId77" o:title=""/>
          </v:shape>
          <o:OLEObject Type="Embed" ProgID="Equation.3" ShapeID="_x0000_i1037" DrawAspect="Content" ObjectID="_1538913978" r:id="rId78"/>
        </w:object>
      </w:r>
    </w:p>
    <w:p w14:paraId="35DAC021" w14:textId="77777777" w:rsidR="008A4E62" w:rsidRPr="00CB7AC5" w:rsidRDefault="008A4E62" w:rsidP="008A4E62">
      <w:pPr>
        <w:pStyle w:val="Pquestiontextmainstem"/>
        <w:rPr>
          <w:rStyle w:val="Cquestionpartlabelbold"/>
        </w:rPr>
      </w:pPr>
      <w:r w:rsidRPr="000A1016">
        <w:t xml:space="preserve">= </w:t>
      </w:r>
      <w:r w:rsidRPr="000A1016">
        <w:rPr>
          <w:b/>
        </w:rPr>
        <w:object w:dxaOrig="600" w:dyaOrig="300" w14:anchorId="59FF3006">
          <v:shape id="_x0000_i1038" type="#_x0000_t75" style="width:29.75pt;height:16.3pt" o:ole="">
            <v:imagedata r:id="rId79" o:title=""/>
          </v:shape>
          <o:OLEObject Type="Embed" ProgID="Equation.3" ShapeID="_x0000_i1038" DrawAspect="Content" ObjectID="_1538913979" r:id="rId80"/>
        </w:object>
      </w:r>
    </w:p>
    <w:p w14:paraId="297E6F1D" w14:textId="38A5E9C0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B65D8B">
        <w:t>n 10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B46005">
        <w:tab/>
        <w:t>[11.3</w:t>
      </w:r>
      <w:r w:rsidRPr="00DF7F34">
        <w:t>]</w:t>
      </w:r>
    </w:p>
    <w:p w14:paraId="1E7FF6C6" w14:textId="5FDB0D42" w:rsidR="00A646AB" w:rsidRPr="000A1016" w:rsidRDefault="00A646AB" w:rsidP="00686191">
      <w:pPr>
        <w:pStyle w:val="Pquestiontextmainstem"/>
      </w:pPr>
      <w:r w:rsidRPr="000A1016">
        <w:rPr>
          <w:i/>
          <w:szCs w:val="22"/>
        </w:rPr>
        <w:t>A</w:t>
      </w:r>
      <w:r w:rsidRPr="000A1016">
        <w:rPr>
          <w:szCs w:val="22"/>
        </w:rPr>
        <w:t xml:space="preserve"> = </w:t>
      </w:r>
      <w:r>
        <w:rPr>
          <w:szCs w:val="22"/>
        </w:rPr>
        <w:sym w:font="Symbol" w:char="F070"/>
      </w:r>
      <w:r w:rsidRPr="00A646AB">
        <w:rPr>
          <w:rStyle w:val="Cmathsexpressions"/>
        </w:rPr>
        <w:t>r</w:t>
      </w:r>
      <w:r w:rsidRPr="00A646AB">
        <w:rPr>
          <w:rStyle w:val="Csuperscript"/>
        </w:rPr>
        <w:t>2</w:t>
      </w:r>
      <w:r>
        <w:rPr>
          <w:szCs w:val="22"/>
        </w:rPr>
        <w:br/>
      </w:r>
      <w:r w:rsidRPr="000A1016">
        <w:rPr>
          <w:szCs w:val="22"/>
        </w:rPr>
        <w:t>=</w:t>
      </w:r>
      <w:r>
        <w:rPr>
          <w:szCs w:val="22"/>
        </w:rPr>
        <w:t xml:space="preserve"> </w:t>
      </w:r>
      <w:r>
        <w:rPr>
          <w:szCs w:val="22"/>
        </w:rPr>
        <w:sym w:font="Symbol" w:char="F070"/>
      </w:r>
      <w:r w:rsidRPr="000A1016">
        <w:rPr>
          <w:szCs w:val="22"/>
        </w:rPr>
        <w:t xml:space="preserve"> × </w:t>
      </w:r>
      <w:r w:rsidR="00F32DBC" w:rsidRPr="00F32DBC">
        <w:rPr>
          <w:position w:val="-8"/>
        </w:rPr>
        <w:object w:dxaOrig="480" w:dyaOrig="360" w14:anchorId="2A485A6B">
          <v:shape id="_x0000_i1097" type="#_x0000_t75" style="width:24pt;height:18.25pt" o:ole="">
            <v:imagedata r:id="rId81" o:title=""/>
          </v:shape>
          <o:OLEObject Type="Embed" ProgID="Equation.DSMT4" ShapeID="_x0000_i1097" DrawAspect="Content" ObjectID="_1538913980" r:id="rId82"/>
        </w:object>
      </w:r>
      <w:r w:rsidRPr="000A1016">
        <w:rPr>
          <w:szCs w:val="22"/>
        </w:rPr>
        <w:t xml:space="preserve"> × </w:t>
      </w:r>
      <w:r w:rsidR="00F32DBC" w:rsidRPr="00F32DBC">
        <w:rPr>
          <w:position w:val="-8"/>
        </w:rPr>
        <w:object w:dxaOrig="480" w:dyaOrig="360" w14:anchorId="258AFB65">
          <v:shape id="_x0000_i1098" type="#_x0000_t75" style="width:24pt;height:18.25pt" o:ole="">
            <v:imagedata r:id="rId81" o:title=""/>
          </v:shape>
          <o:OLEObject Type="Embed" ProgID="Equation.DSMT4" ShapeID="_x0000_i1098" DrawAspect="Content" ObjectID="_1538913981" r:id="rId83"/>
        </w:object>
      </w:r>
      <w:r>
        <w:rPr>
          <w:szCs w:val="22"/>
        </w:rPr>
        <w:br/>
        <w:t xml:space="preserve">= 4 × 3 × </w:t>
      </w:r>
      <w:r>
        <w:rPr>
          <w:szCs w:val="22"/>
        </w:rPr>
        <w:sym w:font="Symbol" w:char="F070"/>
      </w:r>
      <w:r>
        <w:rPr>
          <w:szCs w:val="22"/>
        </w:rPr>
        <w:br/>
      </w:r>
      <w:r w:rsidRPr="000A1016">
        <w:rPr>
          <w:szCs w:val="22"/>
        </w:rPr>
        <w:t>= 12</w:t>
      </w:r>
      <w:r w:rsidR="0071089E">
        <w:rPr>
          <w:szCs w:val="22"/>
        </w:rPr>
        <w:sym w:font="Symbol" w:char="F070"/>
      </w:r>
      <w:r w:rsidRPr="000A1016">
        <w:rPr>
          <w:szCs w:val="22"/>
        </w:rPr>
        <w:t xml:space="preserve"> mm</w:t>
      </w:r>
      <w:r w:rsidRPr="000A1016">
        <w:rPr>
          <w:szCs w:val="22"/>
          <w:vertAlign w:val="superscript"/>
        </w:rPr>
        <w:t>2</w:t>
      </w:r>
      <w:r w:rsidRPr="000A1016">
        <w:rPr>
          <w:szCs w:val="22"/>
        </w:rPr>
        <w:t xml:space="preserve"> </w:t>
      </w:r>
    </w:p>
    <w:p w14:paraId="6D6BFB93" w14:textId="3F5A5E49" w:rsidR="00395B4B" w:rsidRDefault="00395B4B" w:rsidP="00395B4B">
      <w:pPr>
        <w:pStyle w:val="Pquestionheadingsx"/>
      </w:pPr>
      <w:r>
        <w:t>Questi</w:t>
      </w:r>
      <w:r w:rsidRPr="00BD49B2">
        <w:t>o</w:t>
      </w:r>
      <w:r w:rsidR="00535DDB">
        <w:t>n 11</w:t>
      </w:r>
      <w:r w:rsidRPr="00DF7F34">
        <w:tab/>
      </w:r>
      <w:r w:rsidR="00535DDB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861"/>
      </w:tblGrid>
      <w:tr w:rsidR="008A4E62" w14:paraId="39742637" w14:textId="77777777" w:rsidTr="00CA5435">
        <w:tc>
          <w:tcPr>
            <w:tcW w:w="4219" w:type="dxa"/>
          </w:tcPr>
          <w:p w14:paraId="0FF58F87" w14:textId="77777777" w:rsidR="00F32DBC" w:rsidRDefault="008A4E62" w:rsidP="00CA5435">
            <w:pPr>
              <w:pStyle w:val="Pquestiontextpartsa"/>
            </w:pPr>
            <w:r w:rsidRPr="009315A3">
              <w:rPr>
                <w:rStyle w:val="Cquestionpartlabelbold"/>
              </w:rPr>
              <w:t>(a)</w:t>
            </w:r>
            <w:r w:rsidRPr="000A1016">
              <w:tab/>
            </w:r>
            <w:r w:rsidR="00F32DBC" w:rsidRPr="00F32DBC">
              <w:rPr>
                <w:position w:val="-26"/>
              </w:rPr>
              <w:object w:dxaOrig="480" w:dyaOrig="660" w14:anchorId="260CFA49">
                <v:shape id="_x0000_i1099" type="#_x0000_t75" style="width:24pt;height:32.65pt" o:ole="">
                  <v:imagedata r:id="rId84" o:title=""/>
                </v:shape>
                <o:OLEObject Type="Embed" ProgID="Equation.DSMT4" ShapeID="_x0000_i1099" DrawAspect="Content" ObjectID="_1538913982" r:id="rId85"/>
              </w:object>
            </w:r>
          </w:p>
          <w:p w14:paraId="13AF818B" w14:textId="77777777" w:rsidR="00F32DBC" w:rsidRDefault="00F32DBC" w:rsidP="00CA5435">
            <w:pPr>
              <w:pStyle w:val="Pquestiontextpartsa"/>
            </w:pPr>
            <w:r>
              <w:tab/>
            </w:r>
            <w:r w:rsidR="008A4E62" w:rsidRPr="000A1016">
              <w:t>=</w:t>
            </w:r>
            <w:r w:rsidR="008A4E62">
              <w:t xml:space="preserve"> </w:t>
            </w:r>
            <w:r w:rsidR="008A4E62" w:rsidRPr="000A1016">
              <w:t>5</w:t>
            </w:r>
            <w:r w:rsidRPr="00F32DBC">
              <w:rPr>
                <w:position w:val="-24"/>
              </w:rPr>
              <w:object w:dxaOrig="380" w:dyaOrig="639" w14:anchorId="5AEA94B7">
                <v:shape id="_x0000_i1100" type="#_x0000_t75" style="width:18.25pt;height:31.7pt" o:ole="">
                  <v:imagedata r:id="rId86" o:title=""/>
                </v:shape>
                <o:OLEObject Type="Embed" ProgID="Equation.DSMT4" ShapeID="_x0000_i1100" DrawAspect="Content" ObjectID="_1538913983" r:id="rId87"/>
              </w:object>
            </w:r>
          </w:p>
          <w:p w14:paraId="66E959AD" w14:textId="36A17410" w:rsidR="008A4E62" w:rsidRPr="009315A3" w:rsidRDefault="00F32DBC" w:rsidP="00CA5435">
            <w:pPr>
              <w:pStyle w:val="Pquestiontextpartsa"/>
              <w:rPr>
                <w:rStyle w:val="Cquestionpartlabelbold"/>
              </w:rPr>
            </w:pPr>
            <w:r>
              <w:tab/>
            </w:r>
            <w:r w:rsidR="008A4E62" w:rsidRPr="000A1016">
              <w:t>=</w:t>
            </w:r>
            <w:r w:rsidR="008A4E62">
              <w:t xml:space="preserve"> </w:t>
            </w:r>
            <w:r w:rsidR="008A4E62" w:rsidRPr="000A1016">
              <w:t>5</w:t>
            </w:r>
            <w:r w:rsidR="008A4E62" w:rsidRPr="005126E7">
              <w:rPr>
                <w:position w:val="-6"/>
              </w:rPr>
              <w:object w:dxaOrig="380" w:dyaOrig="340" w14:anchorId="74581448">
                <v:shape id="_x0000_i1039" type="#_x0000_t75" style="width:18.25pt;height:18.25pt" o:ole="">
                  <v:imagedata r:id="rId88" o:title=""/>
                </v:shape>
                <o:OLEObject Type="Embed" ProgID="Equation.3" ShapeID="_x0000_i1039" DrawAspect="Content" ObjectID="_1538913984" r:id="rId89"/>
              </w:object>
            </w:r>
          </w:p>
          <w:p w14:paraId="21223025" w14:textId="77777777" w:rsidR="008A4E62" w:rsidRDefault="008A4E62" w:rsidP="00CA5435">
            <w:pPr>
              <w:pStyle w:val="Pquestiontextpartsa"/>
              <w:rPr>
                <w:b/>
              </w:rPr>
            </w:pPr>
          </w:p>
        </w:tc>
        <w:tc>
          <w:tcPr>
            <w:tcW w:w="5861" w:type="dxa"/>
          </w:tcPr>
          <w:p w14:paraId="41006B6A" w14:textId="77777777" w:rsidR="00F32DBC" w:rsidRDefault="008A4E62" w:rsidP="00F32DBC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="00F32DBC" w:rsidRPr="00F32DBC">
              <w:rPr>
                <w:position w:val="-26"/>
              </w:rPr>
              <w:object w:dxaOrig="480" w:dyaOrig="660" w14:anchorId="3B47B11C">
                <v:shape id="_x0000_i1101" type="#_x0000_t75" style="width:24pt;height:32.65pt" o:ole="">
                  <v:imagedata r:id="rId90" o:title=""/>
                </v:shape>
                <o:OLEObject Type="Embed" ProgID="Equation.DSMT4" ShapeID="_x0000_i1101" DrawAspect="Content" ObjectID="_1538913985" r:id="rId91"/>
              </w:object>
            </w:r>
          </w:p>
          <w:p w14:paraId="5922ABF8" w14:textId="77777777" w:rsidR="00F32DBC" w:rsidRDefault="00F32DBC" w:rsidP="00F32DBC">
            <w:pPr>
              <w:pStyle w:val="Pquestiontextpartsa"/>
            </w:pPr>
            <w:r>
              <w:tab/>
            </w:r>
            <w:r w:rsidR="00FB7FD6" w:rsidRPr="000A1016">
              <w:t xml:space="preserve">= </w:t>
            </w:r>
            <w:r w:rsidRPr="00F32DBC">
              <w:rPr>
                <w:position w:val="-26"/>
              </w:rPr>
              <w:object w:dxaOrig="480" w:dyaOrig="660" w14:anchorId="48625E41">
                <v:shape id="_x0000_i1102" type="#_x0000_t75" style="width:24pt;height:32.65pt" o:ole="">
                  <v:imagedata r:id="rId92" o:title=""/>
                </v:shape>
                <o:OLEObject Type="Embed" ProgID="Equation.DSMT4" ShapeID="_x0000_i1102" DrawAspect="Content" ObjectID="_1538913986" r:id="rId93"/>
              </w:object>
            </w:r>
            <w:r w:rsidR="00FB7FD6" w:rsidRPr="000A1016">
              <w:t xml:space="preserve"> ×</w:t>
            </w:r>
            <w:r w:rsidR="00FB7FD6" w:rsidRPr="000A1016">
              <w:rPr>
                <w:b/>
              </w:rPr>
              <w:t xml:space="preserve"> </w:t>
            </w:r>
            <w:r w:rsidRPr="00F32DBC">
              <w:rPr>
                <w:b/>
                <w:position w:val="-26"/>
              </w:rPr>
              <w:object w:dxaOrig="380" w:dyaOrig="660" w14:anchorId="00C6D0B7">
                <v:shape id="_x0000_i1103" type="#_x0000_t75" style="width:20.15pt;height:32.65pt" o:ole="">
                  <v:imagedata r:id="rId94" o:title=""/>
                </v:shape>
                <o:OLEObject Type="Embed" ProgID="Equation.DSMT4" ShapeID="_x0000_i1103" DrawAspect="Content" ObjectID="_1538913987" r:id="rId95"/>
              </w:object>
            </w:r>
          </w:p>
          <w:p w14:paraId="0B03C2B7" w14:textId="77777777" w:rsidR="00F32DBC" w:rsidRDefault="00F32DBC" w:rsidP="00F32DBC">
            <w:pPr>
              <w:pStyle w:val="Pquestiontextpartsa"/>
            </w:pPr>
            <w:r>
              <w:tab/>
            </w:r>
            <w:r w:rsidR="008A4E62" w:rsidRPr="007D6E84">
              <w:t>=</w:t>
            </w:r>
            <w:r w:rsidR="00FB7FD6">
              <w:t xml:space="preserve"> </w:t>
            </w:r>
            <w:r w:rsidRPr="000A1016">
              <w:rPr>
                <w:position w:val="-22"/>
              </w:rPr>
              <w:object w:dxaOrig="580" w:dyaOrig="620" w14:anchorId="4BD827D8">
                <v:shape id="_x0000_i1104" type="#_x0000_t75" style="width:28.8pt;height:30.7pt" o:ole="">
                  <v:imagedata r:id="rId96" o:title=""/>
                </v:shape>
                <o:OLEObject Type="Embed" ProgID="Equation.DSMT4" ShapeID="_x0000_i1104" DrawAspect="Content" ObjectID="_1538913988" r:id="rId97"/>
              </w:object>
            </w:r>
          </w:p>
          <w:p w14:paraId="379DBD4E" w14:textId="173BA14D" w:rsidR="008A4E62" w:rsidRPr="00FB7FD6" w:rsidRDefault="00F32DBC" w:rsidP="00F32DBC">
            <w:pPr>
              <w:pStyle w:val="Pquestiontextpartsa"/>
            </w:pPr>
            <w:r>
              <w:tab/>
            </w:r>
            <w:r w:rsidR="00FB7FD6">
              <w:t xml:space="preserve">= </w:t>
            </w:r>
            <w:r w:rsidRPr="00F32DBC">
              <w:rPr>
                <w:b/>
                <w:position w:val="-6"/>
              </w:rPr>
              <w:object w:dxaOrig="440" w:dyaOrig="320" w14:anchorId="5EEF2D7A">
                <v:shape id="_x0000_i1105" type="#_x0000_t75" style="width:22.1pt;height:15.35pt" o:ole="">
                  <v:imagedata r:id="rId98" o:title=""/>
                </v:shape>
                <o:OLEObject Type="Embed" ProgID="Equation.DSMT4" ShapeID="_x0000_i1105" DrawAspect="Content" ObjectID="_1538913989" r:id="rId99"/>
              </w:object>
            </w:r>
          </w:p>
        </w:tc>
      </w:tr>
    </w:tbl>
    <w:p w14:paraId="0237A69B" w14:textId="590C9E55" w:rsidR="008A4E62" w:rsidRPr="00F16CD2" w:rsidRDefault="008A4E62" w:rsidP="008A4E62">
      <w:pPr>
        <w:pStyle w:val="Psectionresults"/>
      </w:pPr>
      <w:r w:rsidRPr="00F16CD2">
        <w:t xml:space="preserve">Short answer total marks:  </w:t>
      </w:r>
      <w:r w:rsidR="007E129A">
        <w:t>19</w:t>
      </w:r>
    </w:p>
    <w:p w14:paraId="2BFF2ADA" w14:textId="77777777" w:rsidR="008A4E62" w:rsidRPr="00F16CD2" w:rsidRDefault="008A4E62" w:rsidP="002866C6">
      <w:pPr>
        <w:pStyle w:val="Psectionheading"/>
        <w:pageBreakBefore w:val="0"/>
      </w:pPr>
      <w:r w:rsidRPr="00F16CD2">
        <w:t>Extended answer section</w:t>
      </w:r>
    </w:p>
    <w:p w14:paraId="52F0EF0B" w14:textId="77777777" w:rsidR="00075DF3" w:rsidRDefault="00075DF3" w:rsidP="00075DF3">
      <w:pPr>
        <w:pStyle w:val="Pquestionheadingsx1stafterhead"/>
      </w:pPr>
      <w:r>
        <w:t>Question 12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11.2</w:t>
      </w:r>
      <w:r w:rsidRPr="00DF7F34">
        <w:t xml:space="preserve">, </w:t>
      </w:r>
      <w:r>
        <w:t>11.3</w:t>
      </w:r>
      <w:r w:rsidRPr="00DF7F34">
        <w:t>]</w:t>
      </w:r>
    </w:p>
    <w:p w14:paraId="4B7A123E" w14:textId="6DD525AF" w:rsidR="00075DF3" w:rsidRDefault="00075DF3" w:rsidP="00C339FA">
      <w:pPr>
        <w:pStyle w:val="Pquestiontextpartsa"/>
      </w:pPr>
      <w:r w:rsidRPr="000A1016">
        <w:rPr>
          <w:b/>
        </w:rPr>
        <w:t>(a)</w:t>
      </w:r>
      <w:r w:rsidR="00C339FA">
        <w:rPr>
          <w:i/>
        </w:rPr>
        <w:tab/>
      </w:r>
      <w:r>
        <w:rPr>
          <w:i/>
        </w:rPr>
        <w:t>r</w:t>
      </w:r>
      <w:r>
        <w:t xml:space="preserve"> = (</w:t>
      </w:r>
      <w:r w:rsidRPr="00052324">
        <w:rPr>
          <w:position w:val="-8"/>
        </w:rPr>
        <w:object w:dxaOrig="360" w:dyaOrig="360" w14:anchorId="01D7758D">
          <v:shape id="_x0000_i1040" type="#_x0000_t75" style="width:18.25pt;height:18.25pt" o:ole="">
            <v:imagedata r:id="rId100" o:title=""/>
          </v:shape>
          <o:OLEObject Type="Embed" ProgID="Equation.3" ShapeID="_x0000_i1040" DrawAspect="Content" ObjectID="_1538913990" r:id="rId101"/>
        </w:object>
      </w:r>
      <w:r>
        <w:t xml:space="preserve"> + 2) cm</w:t>
      </w:r>
      <w:r w:rsidR="003225BD">
        <w:br/>
      </w:r>
      <w:r w:rsidRPr="00442A64">
        <w:rPr>
          <w:i/>
        </w:rPr>
        <w:t>A</w:t>
      </w:r>
      <w:r>
        <w:t xml:space="preserve"> = </w:t>
      </w:r>
      <w:r w:rsidR="00686191">
        <w:rPr>
          <w:szCs w:val="22"/>
        </w:rPr>
        <w:sym w:font="Symbol" w:char="F070"/>
      </w:r>
      <w:r w:rsidRPr="00941D05">
        <w:rPr>
          <w:i/>
        </w:rPr>
        <w:t>r</w:t>
      </w:r>
      <w:r w:rsidRPr="007D6E84">
        <w:rPr>
          <w:vertAlign w:val="superscript"/>
        </w:rPr>
        <w:t>2</w:t>
      </w:r>
      <w:r w:rsidR="003225BD">
        <w:br/>
      </w:r>
      <w:r>
        <w:t xml:space="preserve">= </w:t>
      </w:r>
      <w:r w:rsidR="00115D66">
        <w:rPr>
          <w:szCs w:val="22"/>
        </w:rPr>
        <w:sym w:font="Symbol" w:char="F070"/>
      </w:r>
      <w:r>
        <w:t xml:space="preserve"> × (</w:t>
      </w:r>
      <w:r w:rsidRPr="00052324">
        <w:rPr>
          <w:position w:val="-8"/>
        </w:rPr>
        <w:object w:dxaOrig="360" w:dyaOrig="360" w14:anchorId="218FFC00">
          <v:shape id="_x0000_i1041" type="#_x0000_t75" style="width:18.25pt;height:18.25pt" o:ole="">
            <v:imagedata r:id="rId100" o:title=""/>
          </v:shape>
          <o:OLEObject Type="Embed" ProgID="Equation.3" ShapeID="_x0000_i1041" DrawAspect="Content" ObjectID="_1538913991" r:id="rId102"/>
        </w:object>
      </w:r>
      <w:r>
        <w:t xml:space="preserve"> + 2)</w:t>
      </w:r>
      <w:r w:rsidRPr="007D6E84">
        <w:rPr>
          <w:vertAlign w:val="superscript"/>
        </w:rPr>
        <w:t>2</w:t>
      </w:r>
      <w:r>
        <w:t xml:space="preserve"> cm</w:t>
      </w:r>
      <w:r w:rsidRPr="007D6E84">
        <w:rPr>
          <w:vertAlign w:val="superscript"/>
        </w:rPr>
        <w:t>2</w:t>
      </w:r>
      <w:r w:rsidR="003225BD">
        <w:br/>
      </w:r>
      <w:r>
        <w:t xml:space="preserve">= </w:t>
      </w:r>
      <w:r w:rsidR="00115D66">
        <w:rPr>
          <w:szCs w:val="22"/>
        </w:rPr>
        <w:sym w:font="Symbol" w:char="F070"/>
      </w:r>
      <w:r>
        <w:t xml:space="preserve"> × (5 + 4</w:t>
      </w:r>
      <w:r w:rsidRPr="00052324">
        <w:rPr>
          <w:position w:val="-8"/>
        </w:rPr>
        <w:object w:dxaOrig="360" w:dyaOrig="360" w14:anchorId="7C305F72">
          <v:shape id="_x0000_i1042" type="#_x0000_t75" style="width:18.25pt;height:18.25pt" o:ole="">
            <v:imagedata r:id="rId100" o:title=""/>
          </v:shape>
          <o:OLEObject Type="Embed" ProgID="Equation.3" ShapeID="_x0000_i1042" DrawAspect="Content" ObjectID="_1538913992" r:id="rId103"/>
        </w:object>
      </w:r>
      <w:r>
        <w:t xml:space="preserve"> + 4) cm</w:t>
      </w:r>
      <w:r w:rsidRPr="007D6E84">
        <w:rPr>
          <w:vertAlign w:val="superscript"/>
        </w:rPr>
        <w:t>2</w:t>
      </w:r>
      <w:r w:rsidR="003225BD">
        <w:br/>
      </w:r>
      <w:r>
        <w:t>= (9 + 4</w:t>
      </w:r>
      <w:r w:rsidRPr="00052324">
        <w:rPr>
          <w:position w:val="-8"/>
        </w:rPr>
        <w:object w:dxaOrig="360" w:dyaOrig="360" w14:anchorId="66CA99BD">
          <v:shape id="_x0000_i1043" type="#_x0000_t75" style="width:18.25pt;height:18.25pt" o:ole="">
            <v:imagedata r:id="rId100" o:title=""/>
          </v:shape>
          <o:OLEObject Type="Embed" ProgID="Equation.3" ShapeID="_x0000_i1043" DrawAspect="Content" ObjectID="_1538913993" r:id="rId104"/>
        </w:object>
      </w:r>
      <w:r>
        <w:t>)</w:t>
      </w:r>
      <w:r w:rsidR="00115D66">
        <w:rPr>
          <w:szCs w:val="22"/>
        </w:rPr>
        <w:sym w:font="Symbol" w:char="F070"/>
      </w:r>
      <w:r>
        <w:t xml:space="preserve"> cm</w:t>
      </w:r>
      <w:r w:rsidRPr="007D6E84">
        <w:rPr>
          <w:vertAlign w:val="superscript"/>
        </w:rPr>
        <w:t>2</w:t>
      </w:r>
    </w:p>
    <w:p w14:paraId="251AA599" w14:textId="77777777" w:rsidR="00075DF3" w:rsidRDefault="00075DF3" w:rsidP="00C339FA">
      <w:pPr>
        <w:pStyle w:val="Pquestiontextpartsa"/>
      </w:pPr>
    </w:p>
    <w:p w14:paraId="1CD35219" w14:textId="77777777" w:rsidR="00686191" w:rsidRDefault="00686191" w:rsidP="00C339FA">
      <w:pPr>
        <w:pStyle w:val="Pquestiontextpartsa"/>
      </w:pPr>
    </w:p>
    <w:p w14:paraId="72013C41" w14:textId="77777777" w:rsidR="00686191" w:rsidRPr="000A1016" w:rsidRDefault="00686191" w:rsidP="00C339FA">
      <w:pPr>
        <w:pStyle w:val="Pquestiontextpartsa"/>
      </w:pPr>
    </w:p>
    <w:p w14:paraId="5CFCCF45" w14:textId="0AA91041" w:rsidR="00075DF3" w:rsidRDefault="00075DF3" w:rsidP="00C339FA">
      <w:pPr>
        <w:pStyle w:val="Pquestiontextpartsa"/>
      </w:pPr>
      <w:r w:rsidRPr="000A1016">
        <w:rPr>
          <w:b/>
        </w:rPr>
        <w:lastRenderedPageBreak/>
        <w:t>(b)</w:t>
      </w:r>
      <w:r w:rsidR="00C339FA">
        <w:tab/>
      </w:r>
      <w:r>
        <w:t>Surface area of a cylinder with circular base as given in (a) and height of 6 cm.</w:t>
      </w:r>
      <w:r w:rsidR="003225BD">
        <w:br/>
      </w:r>
      <w:r>
        <w:t>Curved surface length:</w:t>
      </w:r>
      <w:r w:rsidR="003225BD">
        <w:br/>
      </w:r>
      <w:r>
        <w:rPr>
          <w:i/>
        </w:rPr>
        <w:t>C</w:t>
      </w:r>
      <w:r>
        <w:t xml:space="preserve"> = 2</w:t>
      </w:r>
      <w:r w:rsidR="00C339FA">
        <w:rPr>
          <w:szCs w:val="22"/>
        </w:rPr>
        <w:sym w:font="Symbol" w:char="F070"/>
      </w:r>
      <w:r w:rsidRPr="00941D05">
        <w:rPr>
          <w:i/>
        </w:rPr>
        <w:t>r</w:t>
      </w:r>
      <w:r w:rsidR="003225BD">
        <w:br/>
      </w:r>
      <w:r>
        <w:t>= 2</w:t>
      </w:r>
      <w:r w:rsidR="00C339FA">
        <w:rPr>
          <w:szCs w:val="22"/>
        </w:rPr>
        <w:sym w:font="Symbol" w:char="F070"/>
      </w:r>
      <w:r>
        <w:t>(</w:t>
      </w:r>
      <w:r w:rsidRPr="00052324">
        <w:rPr>
          <w:position w:val="-8"/>
        </w:rPr>
        <w:object w:dxaOrig="360" w:dyaOrig="360" w14:anchorId="2BE7B8A2">
          <v:shape id="_x0000_i1044" type="#_x0000_t75" style="width:18.25pt;height:18.25pt" o:ole="">
            <v:imagedata r:id="rId100" o:title=""/>
          </v:shape>
          <o:OLEObject Type="Embed" ProgID="Equation.3" ShapeID="_x0000_i1044" DrawAspect="Content" ObjectID="_1538913994" r:id="rId105"/>
        </w:object>
      </w:r>
      <w:r>
        <w:t xml:space="preserve"> + 2) cm</w:t>
      </w:r>
      <w:r w:rsidR="003225BD">
        <w:br/>
      </w:r>
      <w:r>
        <w:t>Area of curved surface:</w:t>
      </w:r>
      <w:r w:rsidR="003225BD">
        <w:br/>
      </w:r>
      <w:r w:rsidRPr="00442A64">
        <w:rPr>
          <w:i/>
        </w:rPr>
        <w:t>A</w:t>
      </w:r>
      <w:r>
        <w:t xml:space="preserve"> = 2</w:t>
      </w:r>
      <w:r w:rsidR="00C339FA">
        <w:rPr>
          <w:szCs w:val="22"/>
        </w:rPr>
        <w:sym w:font="Symbol" w:char="F070"/>
      </w:r>
      <w:r>
        <w:t>(</w:t>
      </w:r>
      <w:r w:rsidRPr="00052324">
        <w:rPr>
          <w:position w:val="-8"/>
        </w:rPr>
        <w:object w:dxaOrig="360" w:dyaOrig="360" w14:anchorId="4AB617CE">
          <v:shape id="_x0000_i1045" type="#_x0000_t75" style="width:18.25pt;height:18.25pt" o:ole="">
            <v:imagedata r:id="rId100" o:title=""/>
          </v:shape>
          <o:OLEObject Type="Embed" ProgID="Equation.3" ShapeID="_x0000_i1045" DrawAspect="Content" ObjectID="_1538913995" r:id="rId106"/>
        </w:object>
      </w:r>
      <w:r>
        <w:t xml:space="preserve"> + 2) × 6 cm</w:t>
      </w:r>
      <w:r w:rsidRPr="007D6E84">
        <w:rPr>
          <w:vertAlign w:val="superscript"/>
        </w:rPr>
        <w:t>2</w:t>
      </w:r>
      <w:r w:rsidR="003225BD">
        <w:br/>
      </w:r>
      <w:r>
        <w:t>= 12</w:t>
      </w:r>
      <w:r w:rsidR="00C339FA">
        <w:rPr>
          <w:szCs w:val="22"/>
        </w:rPr>
        <w:sym w:font="Symbol" w:char="F070"/>
      </w:r>
      <w:r>
        <w:t>(</w:t>
      </w:r>
      <w:r w:rsidRPr="00052324">
        <w:rPr>
          <w:position w:val="-8"/>
        </w:rPr>
        <w:object w:dxaOrig="360" w:dyaOrig="360" w14:anchorId="38BEA059">
          <v:shape id="_x0000_i1046" type="#_x0000_t75" style="width:18.25pt;height:18.25pt" o:ole="">
            <v:imagedata r:id="rId100" o:title=""/>
          </v:shape>
          <o:OLEObject Type="Embed" ProgID="Equation.3" ShapeID="_x0000_i1046" DrawAspect="Content" ObjectID="_1538913996" r:id="rId107"/>
        </w:object>
      </w:r>
      <w:r>
        <w:t xml:space="preserve"> + 2) cm</w:t>
      </w:r>
      <w:r w:rsidRPr="007D6E84">
        <w:rPr>
          <w:vertAlign w:val="superscript"/>
        </w:rPr>
        <w:t>2</w:t>
      </w:r>
      <w:r w:rsidR="003225BD">
        <w:br/>
      </w:r>
      <w:r>
        <w:t>SA = area of curved surface + 2 × area of base</w:t>
      </w:r>
      <w:r w:rsidR="003225BD">
        <w:br/>
      </w:r>
      <w:r>
        <w:t>= 12</w:t>
      </w:r>
      <w:r w:rsidR="00C339FA">
        <w:rPr>
          <w:szCs w:val="22"/>
        </w:rPr>
        <w:sym w:font="Symbol" w:char="F070"/>
      </w:r>
      <w:r w:rsidR="00C339FA">
        <w:t xml:space="preserve"> </w:t>
      </w:r>
      <w:r>
        <w:t>(</w:t>
      </w:r>
      <w:r w:rsidRPr="00052324">
        <w:rPr>
          <w:position w:val="-8"/>
        </w:rPr>
        <w:object w:dxaOrig="360" w:dyaOrig="360" w14:anchorId="7EBC4E16">
          <v:shape id="_x0000_i1047" type="#_x0000_t75" style="width:18.25pt;height:18.25pt" o:ole="">
            <v:imagedata r:id="rId100" o:title=""/>
          </v:shape>
          <o:OLEObject Type="Embed" ProgID="Equation.3" ShapeID="_x0000_i1047" DrawAspect="Content" ObjectID="_1538913997" r:id="rId108"/>
        </w:object>
      </w:r>
      <w:r>
        <w:t xml:space="preserve"> + 2) + 2 × (9 + 4</w:t>
      </w:r>
      <w:r w:rsidRPr="00052324">
        <w:rPr>
          <w:position w:val="-8"/>
        </w:rPr>
        <w:object w:dxaOrig="360" w:dyaOrig="360" w14:anchorId="190CA0B3">
          <v:shape id="_x0000_i1048" type="#_x0000_t75" style="width:18.25pt;height:18.25pt" o:ole="">
            <v:imagedata r:id="rId100" o:title=""/>
          </v:shape>
          <o:OLEObject Type="Embed" ProgID="Equation.3" ShapeID="_x0000_i1048" DrawAspect="Content" ObjectID="_1538913998" r:id="rId109"/>
        </w:object>
      </w:r>
      <w:r>
        <w:t>) cm</w:t>
      </w:r>
      <w:r w:rsidRPr="007D6E84">
        <w:rPr>
          <w:vertAlign w:val="superscript"/>
        </w:rPr>
        <w:t>2</w:t>
      </w:r>
      <w:r w:rsidR="003225BD">
        <w:br/>
      </w:r>
      <w:r>
        <w:t xml:space="preserve">= </w:t>
      </w:r>
      <w:r w:rsidR="00C339FA">
        <w:rPr>
          <w:szCs w:val="22"/>
        </w:rPr>
        <w:sym w:font="Symbol" w:char="F070"/>
      </w:r>
      <w:r>
        <w:t>(12</w:t>
      </w:r>
      <w:r w:rsidRPr="00052324">
        <w:rPr>
          <w:position w:val="-8"/>
        </w:rPr>
        <w:object w:dxaOrig="360" w:dyaOrig="360" w14:anchorId="65A99C69">
          <v:shape id="_x0000_i1049" type="#_x0000_t75" style="width:18.25pt;height:18.25pt" o:ole="">
            <v:imagedata r:id="rId100" o:title=""/>
          </v:shape>
          <o:OLEObject Type="Embed" ProgID="Equation.3" ShapeID="_x0000_i1049" DrawAspect="Content" ObjectID="_1538913999" r:id="rId110"/>
        </w:object>
      </w:r>
      <w:r>
        <w:t xml:space="preserve"> + 24 + 18 + 8</w:t>
      </w:r>
      <w:r w:rsidRPr="00052324">
        <w:rPr>
          <w:position w:val="-8"/>
        </w:rPr>
        <w:object w:dxaOrig="360" w:dyaOrig="360" w14:anchorId="36E25458">
          <v:shape id="_x0000_i1050" type="#_x0000_t75" style="width:18.25pt;height:18.25pt" o:ole="">
            <v:imagedata r:id="rId100" o:title=""/>
          </v:shape>
          <o:OLEObject Type="Embed" ProgID="Equation.3" ShapeID="_x0000_i1050" DrawAspect="Content" ObjectID="_1538914000" r:id="rId111"/>
        </w:object>
      </w:r>
      <w:r>
        <w:t>) cm</w:t>
      </w:r>
      <w:r w:rsidRPr="007D6E84">
        <w:rPr>
          <w:vertAlign w:val="superscript"/>
        </w:rPr>
        <w:t>2</w:t>
      </w:r>
      <w:r w:rsidR="003225BD">
        <w:br/>
      </w:r>
      <w:r>
        <w:t>= (20</w:t>
      </w:r>
      <w:r w:rsidRPr="00052324">
        <w:rPr>
          <w:position w:val="-8"/>
        </w:rPr>
        <w:object w:dxaOrig="360" w:dyaOrig="360" w14:anchorId="23CA7289">
          <v:shape id="_x0000_i1051" type="#_x0000_t75" style="width:18.25pt;height:18.25pt" o:ole="">
            <v:imagedata r:id="rId100" o:title=""/>
          </v:shape>
          <o:OLEObject Type="Embed" ProgID="Equation.3" ShapeID="_x0000_i1051" DrawAspect="Content" ObjectID="_1538914001" r:id="rId112"/>
        </w:object>
      </w:r>
      <w:r>
        <w:t xml:space="preserve"> + 42)</w:t>
      </w:r>
      <w:r w:rsidR="00C339FA">
        <w:rPr>
          <w:szCs w:val="22"/>
        </w:rPr>
        <w:sym w:font="Symbol" w:char="F070"/>
      </w:r>
      <w:r>
        <w:t xml:space="preserve"> cm</w:t>
      </w:r>
      <w:r w:rsidRPr="007D6E84">
        <w:rPr>
          <w:vertAlign w:val="superscript"/>
        </w:rPr>
        <w:t>2</w:t>
      </w:r>
    </w:p>
    <w:p w14:paraId="5B890A07" w14:textId="4077513F" w:rsidR="00075DF3" w:rsidRPr="00454131" w:rsidRDefault="00075DF3" w:rsidP="00C339FA">
      <w:pPr>
        <w:pStyle w:val="Pquestiontextpartsa"/>
      </w:pPr>
      <w:r w:rsidRPr="000A1016">
        <w:rPr>
          <w:b/>
        </w:rPr>
        <w:t>(c)</w:t>
      </w:r>
      <w:r w:rsidRPr="000A1016">
        <w:rPr>
          <w:b/>
        </w:rPr>
        <w:tab/>
      </w:r>
      <w:r>
        <w:t>Volume = area of base × height</w:t>
      </w:r>
      <w:r w:rsidR="003225BD">
        <w:br/>
      </w:r>
      <w:r w:rsidRPr="00EA2BC0">
        <w:rPr>
          <w:i/>
        </w:rPr>
        <w:t>V</w:t>
      </w:r>
      <w:r w:rsidRPr="00EA2BC0">
        <w:t xml:space="preserve"> = (9 + 4</w:t>
      </w:r>
      <w:r w:rsidRPr="00EA2BC0">
        <w:rPr>
          <w:position w:val="-8"/>
        </w:rPr>
        <w:object w:dxaOrig="360" w:dyaOrig="360" w14:anchorId="06E22734">
          <v:shape id="_x0000_i1052" type="#_x0000_t75" style="width:18.25pt;height:18.25pt" o:ole="">
            <v:imagedata r:id="rId100" o:title=""/>
          </v:shape>
          <o:OLEObject Type="Embed" ProgID="Equation.3" ShapeID="_x0000_i1052" DrawAspect="Content" ObjectID="_1538914002" r:id="rId113"/>
        </w:object>
      </w:r>
      <w:r w:rsidRPr="00EA2BC0">
        <w:t>)</w:t>
      </w:r>
      <w:r w:rsidR="00C339FA">
        <w:rPr>
          <w:szCs w:val="22"/>
        </w:rPr>
        <w:sym w:font="Symbol" w:char="F070"/>
      </w:r>
      <w:r w:rsidRPr="00EA2BC0">
        <w:t xml:space="preserve"> × 6</w:t>
      </w:r>
      <w:r>
        <w:t xml:space="preserve"> cm</w:t>
      </w:r>
      <w:r>
        <w:rPr>
          <w:vertAlign w:val="superscript"/>
        </w:rPr>
        <w:t>3</w:t>
      </w:r>
      <w:r w:rsidR="003225BD">
        <w:br/>
      </w:r>
      <w:r w:rsidRPr="00EA2BC0">
        <w:t>= 6</w:t>
      </w:r>
      <w:r w:rsidR="00C339FA">
        <w:rPr>
          <w:szCs w:val="22"/>
        </w:rPr>
        <w:sym w:font="Symbol" w:char="F070"/>
      </w:r>
      <w:r w:rsidRPr="00EA2BC0">
        <w:t>(9 +</w:t>
      </w:r>
      <w:r>
        <w:t xml:space="preserve"> 4</w:t>
      </w:r>
      <w:r w:rsidRPr="00052324">
        <w:rPr>
          <w:position w:val="-8"/>
        </w:rPr>
        <w:object w:dxaOrig="360" w:dyaOrig="360" w14:anchorId="40501FB2">
          <v:shape id="_x0000_i1053" type="#_x0000_t75" style="width:18.25pt;height:18.25pt" o:ole="">
            <v:imagedata r:id="rId100" o:title=""/>
          </v:shape>
          <o:OLEObject Type="Embed" ProgID="Equation.3" ShapeID="_x0000_i1053" DrawAspect="Content" ObjectID="_1538914003" r:id="rId114"/>
        </w:object>
      </w:r>
      <w:r>
        <w:t>) cm</w:t>
      </w:r>
      <w:r>
        <w:rPr>
          <w:vertAlign w:val="superscript"/>
        </w:rPr>
        <w:t>3</w:t>
      </w:r>
    </w:p>
    <w:p w14:paraId="3F87481E" w14:textId="77777777" w:rsidR="00075DF3" w:rsidRDefault="00075DF3" w:rsidP="00075DF3">
      <w:pPr>
        <w:pStyle w:val="Pquestionheadingsx"/>
      </w:pPr>
      <w:r>
        <w:t>Question 13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rPr>
          <w:rStyle w:val="Cmarkslabel"/>
        </w:rPr>
        <w:t xml:space="preserve"> </w:t>
      </w:r>
      <w:r w:rsidRPr="00DF7F34">
        <w:tab/>
        <w:t>[</w:t>
      </w:r>
      <w:r>
        <w:t>11.2, 11.3</w:t>
      </w:r>
      <w:r w:rsidRPr="00DF7F34">
        <w:t>]</w:t>
      </w:r>
    </w:p>
    <w:p w14:paraId="5E35554B" w14:textId="167E5060" w:rsidR="00075DF3" w:rsidRPr="000A1016" w:rsidRDefault="00075DF3" w:rsidP="003225BD">
      <w:pPr>
        <w:pStyle w:val="Pquestiontextpartsa"/>
      </w:pPr>
      <w:r w:rsidRPr="000A1016">
        <w:rPr>
          <w:b/>
        </w:rPr>
        <w:t>(a)</w:t>
      </w:r>
      <w:r w:rsidR="00302DBE">
        <w:rPr>
          <w:b/>
        </w:rPr>
        <w:tab/>
      </w:r>
      <w:r w:rsidRPr="000A1016">
        <w:t>Exact wall height</w:t>
      </w:r>
      <w:r w:rsidR="003225BD">
        <w:rPr>
          <w:b/>
        </w:rPr>
        <w:br/>
      </w:r>
      <w:r w:rsidRPr="000A1016">
        <w:t>= 2 × 20</w:t>
      </w:r>
      <w:r w:rsidRPr="000A1016">
        <w:rPr>
          <w:position w:val="-4"/>
        </w:rPr>
        <w:object w:dxaOrig="360" w:dyaOrig="300" w14:anchorId="51B06C4D">
          <v:shape id="_x0000_i1054" type="#_x0000_t75" style="width:18.25pt;height:14.4pt" o:ole="">
            <v:imagedata r:id="rId115" o:title=""/>
          </v:shape>
          <o:OLEObject Type="Embed" ProgID="Equation.3" ShapeID="_x0000_i1054" DrawAspect="Content" ObjectID="_1538914004" r:id="rId116"/>
        </w:object>
      </w:r>
      <w:r w:rsidRPr="000A1016">
        <w:t xml:space="preserve"> + 2 × 100 </w:t>
      </w:r>
      <w:r>
        <w:t>cm</w:t>
      </w:r>
      <w:r w:rsidR="003225BD">
        <w:br/>
      </w:r>
      <w:r>
        <w:t xml:space="preserve">= </w:t>
      </w:r>
      <w:r w:rsidRPr="006D18F0">
        <w:rPr>
          <w:position w:val="-8"/>
        </w:rPr>
        <w:object w:dxaOrig="600" w:dyaOrig="360" w14:anchorId="78379611">
          <v:shape id="_x0000_i1055" type="#_x0000_t75" style="width:30.7pt;height:18.25pt" o:ole="">
            <v:imagedata r:id="rId117" o:title=""/>
          </v:shape>
          <o:OLEObject Type="Embed" ProgID="Equation.DSMT4" ShapeID="_x0000_i1055" DrawAspect="Content" ObjectID="_1538914005" r:id="rId118"/>
        </w:object>
      </w:r>
      <w:r w:rsidRPr="000A1016">
        <w:t xml:space="preserve"> +</w:t>
      </w:r>
      <w:r>
        <w:t xml:space="preserve"> 200</w:t>
      </w:r>
      <w:r w:rsidRPr="000A1016">
        <w:t xml:space="preserve"> cm</w:t>
      </w:r>
    </w:p>
    <w:p w14:paraId="43C646F3" w14:textId="77777777" w:rsidR="003225BD" w:rsidRDefault="00075DF3" w:rsidP="003225BD">
      <w:pPr>
        <w:pStyle w:val="Pquestiontextpartsa"/>
      </w:pPr>
      <w:r w:rsidRPr="000A1016">
        <w:rPr>
          <w:b/>
        </w:rPr>
        <w:t>(b)</w:t>
      </w:r>
      <w:r w:rsidR="00302DBE">
        <w:tab/>
        <w:t>Exact width of the wall</w:t>
      </w:r>
      <w:r w:rsidR="003225BD">
        <w:br/>
      </w:r>
      <w:r w:rsidRPr="000A1016">
        <w:t>= 2 × 20</w:t>
      </w:r>
      <w:r w:rsidRPr="000A1016">
        <w:rPr>
          <w:position w:val="-4"/>
        </w:rPr>
        <w:object w:dxaOrig="360" w:dyaOrig="300" w14:anchorId="0785110D">
          <v:shape id="_x0000_i1056" type="#_x0000_t75" style="width:18.25pt;height:14.4pt" o:ole="">
            <v:imagedata r:id="rId119" o:title=""/>
          </v:shape>
          <o:OLEObject Type="Embed" ProgID="Equation.3" ShapeID="_x0000_i1056" DrawAspect="Content" ObjectID="_1538914006" r:id="rId120"/>
        </w:object>
      </w:r>
      <w:r w:rsidRPr="000A1016">
        <w:t xml:space="preserve"> + 2 × 200 </w:t>
      </w:r>
      <w:r>
        <w:t>cm</w:t>
      </w:r>
      <w:r w:rsidR="003225BD">
        <w:br/>
      </w:r>
      <w:r w:rsidRPr="000A1016">
        <w:t>= 40</w:t>
      </w:r>
      <w:r w:rsidRPr="000A1016">
        <w:rPr>
          <w:position w:val="-4"/>
        </w:rPr>
        <w:object w:dxaOrig="360" w:dyaOrig="300" w14:anchorId="16EBD167">
          <v:shape id="_x0000_i1057" type="#_x0000_t75" style="width:18.25pt;height:14.4pt" o:ole="">
            <v:imagedata r:id="rId121" o:title=""/>
          </v:shape>
          <o:OLEObject Type="Embed" ProgID="Equation.3" ShapeID="_x0000_i1057" DrawAspect="Content" ObjectID="_1538914007" r:id="rId122"/>
        </w:object>
      </w:r>
      <w:r w:rsidRPr="000A1016">
        <w:t xml:space="preserve"> + 400 cm</w:t>
      </w:r>
    </w:p>
    <w:p w14:paraId="715E8D4F" w14:textId="0C517EE8" w:rsidR="00075DF3" w:rsidRPr="000A1016" w:rsidRDefault="00075DF3" w:rsidP="003225BD">
      <w:pPr>
        <w:pStyle w:val="Pquestiontextpartsa"/>
        <w:rPr>
          <w:vertAlign w:val="superscript"/>
        </w:rPr>
      </w:pPr>
      <w:r w:rsidRPr="000A1016">
        <w:rPr>
          <w:b/>
        </w:rPr>
        <w:t>(c)</w:t>
      </w:r>
      <w:r w:rsidRPr="000A1016">
        <w:tab/>
      </w:r>
      <w:r w:rsidRPr="000A1016">
        <w:rPr>
          <w:i/>
        </w:rPr>
        <w:t>A</w:t>
      </w:r>
      <w:r w:rsidRPr="000A1016">
        <w:t xml:space="preserve"> = (40</w:t>
      </w:r>
      <w:r w:rsidRPr="000A1016">
        <w:rPr>
          <w:position w:val="-4"/>
        </w:rPr>
        <w:object w:dxaOrig="360" w:dyaOrig="300" w14:anchorId="6FCD204D">
          <v:shape id="_x0000_i1058" type="#_x0000_t75" style="width:18.25pt;height:14.4pt" o:ole="">
            <v:imagedata r:id="rId123" o:title=""/>
          </v:shape>
          <o:OLEObject Type="Embed" ProgID="Equation.3" ShapeID="_x0000_i1058" DrawAspect="Content" ObjectID="_1538914008" r:id="rId124"/>
        </w:object>
      </w:r>
      <w:r w:rsidRPr="000A1016">
        <w:t xml:space="preserve"> + 200)(40</w:t>
      </w:r>
      <w:r w:rsidRPr="000A1016">
        <w:rPr>
          <w:position w:val="-4"/>
        </w:rPr>
        <w:object w:dxaOrig="360" w:dyaOrig="300" w14:anchorId="2B5D198B">
          <v:shape id="_x0000_i1059" type="#_x0000_t75" style="width:18.25pt;height:14.4pt" o:ole="">
            <v:imagedata r:id="rId125" o:title=""/>
          </v:shape>
          <o:OLEObject Type="Embed" ProgID="Equation.3" ShapeID="_x0000_i1059" DrawAspect="Content" ObjectID="_1538914009" r:id="rId126"/>
        </w:object>
      </w:r>
      <w:r w:rsidRPr="000A1016">
        <w:t xml:space="preserve"> + 400) cm</w:t>
      </w:r>
      <w:r w:rsidRPr="000A1016">
        <w:rPr>
          <w:vertAlign w:val="superscript"/>
        </w:rPr>
        <w:t>2</w:t>
      </w:r>
      <w:r w:rsidR="003225BD">
        <w:br/>
      </w:r>
      <w:r w:rsidRPr="000A1016">
        <w:t>= 1600 ×</w:t>
      </w:r>
      <w:r>
        <w:t xml:space="preserve"> 3 + 16 </w:t>
      </w:r>
      <w:r w:rsidRPr="000A1016">
        <w:t>000</w:t>
      </w:r>
      <w:r w:rsidRPr="000A1016">
        <w:rPr>
          <w:position w:val="-4"/>
        </w:rPr>
        <w:object w:dxaOrig="360" w:dyaOrig="300" w14:anchorId="2DA9AECE">
          <v:shape id="_x0000_i1060" type="#_x0000_t75" style="width:18.25pt;height:14.4pt" o:ole="">
            <v:imagedata r:id="rId127" o:title=""/>
          </v:shape>
          <o:OLEObject Type="Embed" ProgID="Equation.3" ShapeID="_x0000_i1060" DrawAspect="Content" ObjectID="_1538914010" r:id="rId128"/>
        </w:object>
      </w:r>
      <w:r>
        <w:t xml:space="preserve"> + 8 </w:t>
      </w:r>
      <w:r w:rsidRPr="000A1016">
        <w:t>000</w:t>
      </w:r>
      <w:r w:rsidRPr="000A1016">
        <w:rPr>
          <w:position w:val="-4"/>
        </w:rPr>
        <w:object w:dxaOrig="360" w:dyaOrig="300" w14:anchorId="61A3EF59">
          <v:shape id="_x0000_i1061" type="#_x0000_t75" style="width:18.25pt;height:14.4pt" o:ole="">
            <v:imagedata r:id="rId129" o:title=""/>
          </v:shape>
          <o:OLEObject Type="Embed" ProgID="Equation.3" ShapeID="_x0000_i1061" DrawAspect="Content" ObjectID="_1538914011" r:id="rId130"/>
        </w:object>
      </w:r>
      <w:r w:rsidRPr="000A1016">
        <w:t xml:space="preserve"> + 80</w:t>
      </w:r>
      <w:r>
        <w:t xml:space="preserve"> </w:t>
      </w:r>
      <w:r w:rsidRPr="000A1016">
        <w:t>000 cm</w:t>
      </w:r>
      <w:r w:rsidRPr="000A1016">
        <w:rPr>
          <w:vertAlign w:val="superscript"/>
        </w:rPr>
        <w:t>2</w:t>
      </w:r>
      <w:r w:rsidR="003225BD">
        <w:br/>
      </w:r>
      <w:r w:rsidRPr="000A1016">
        <w:t>= 84</w:t>
      </w:r>
      <w:r>
        <w:t xml:space="preserve"> </w:t>
      </w:r>
      <w:r w:rsidRPr="000A1016">
        <w:t>800 + 24</w:t>
      </w:r>
      <w:r>
        <w:t xml:space="preserve"> </w:t>
      </w:r>
      <w:r w:rsidRPr="000A1016">
        <w:t>000</w:t>
      </w:r>
      <w:r w:rsidRPr="000A1016">
        <w:rPr>
          <w:position w:val="-4"/>
        </w:rPr>
        <w:object w:dxaOrig="360" w:dyaOrig="300" w14:anchorId="6922135A">
          <v:shape id="_x0000_i1062" type="#_x0000_t75" style="width:18.25pt;height:14.4pt" o:ole="">
            <v:imagedata r:id="rId131" o:title=""/>
          </v:shape>
          <o:OLEObject Type="Embed" ProgID="Equation.3" ShapeID="_x0000_i1062" DrawAspect="Content" ObjectID="_1538914012" r:id="rId132"/>
        </w:object>
      </w:r>
      <w:r w:rsidRPr="000A1016">
        <w:t xml:space="preserve"> cm</w:t>
      </w:r>
      <w:r w:rsidRPr="000A1016">
        <w:rPr>
          <w:vertAlign w:val="superscript"/>
        </w:rPr>
        <w:t>2</w:t>
      </w:r>
    </w:p>
    <w:p w14:paraId="7136C96A" w14:textId="77777777" w:rsidR="00F32DBC" w:rsidRDefault="00075DF3" w:rsidP="003225BD">
      <w:pPr>
        <w:pStyle w:val="Pquestiontextpartsa"/>
        <w:rPr>
          <w:vertAlign w:val="superscript"/>
        </w:rPr>
      </w:pPr>
      <w:r w:rsidRPr="000A1016">
        <w:rPr>
          <w:b/>
        </w:rPr>
        <w:t>(d)</w:t>
      </w:r>
      <w:r w:rsidRPr="000A1016">
        <w:tab/>
      </w:r>
      <w:r w:rsidRPr="000A1016">
        <w:rPr>
          <w:i/>
        </w:rPr>
        <w:t>A</w:t>
      </w:r>
      <w:r w:rsidRPr="000A1016">
        <w:t xml:space="preserve"> = 84</w:t>
      </w:r>
      <w:r>
        <w:t xml:space="preserve"> </w:t>
      </w:r>
      <w:r w:rsidRPr="000A1016">
        <w:t>800 + 24</w:t>
      </w:r>
      <w:r>
        <w:t xml:space="preserve"> </w:t>
      </w:r>
      <w:r w:rsidRPr="000A1016">
        <w:t>000</w:t>
      </w:r>
      <w:r w:rsidRPr="000A1016">
        <w:rPr>
          <w:position w:val="-4"/>
        </w:rPr>
        <w:object w:dxaOrig="360" w:dyaOrig="300" w14:anchorId="5B4D64B8">
          <v:shape id="_x0000_i1063" type="#_x0000_t75" style="width:18.25pt;height:14.4pt" o:ole="">
            <v:imagedata r:id="rId133" o:title=""/>
          </v:shape>
          <o:OLEObject Type="Embed" ProgID="Equation.3" ShapeID="_x0000_i1063" DrawAspect="Content" ObjectID="_1538914013" r:id="rId134"/>
        </w:object>
      </w:r>
      <w:r w:rsidRPr="000A1016">
        <w:t xml:space="preserve"> – </w:t>
      </w:r>
      <w:r w:rsidR="00302DBE">
        <w:rPr>
          <w:szCs w:val="22"/>
        </w:rPr>
        <w:sym w:font="Symbol" w:char="F070"/>
      </w:r>
      <w:r w:rsidRPr="000A1016">
        <w:t>(20</w:t>
      </w:r>
      <w:r w:rsidRPr="000A1016">
        <w:rPr>
          <w:position w:val="-4"/>
        </w:rPr>
        <w:object w:dxaOrig="360" w:dyaOrig="300" w14:anchorId="6BF95741">
          <v:shape id="_x0000_i1064" type="#_x0000_t75" style="width:18.25pt;height:14.4pt" o:ole="">
            <v:imagedata r:id="rId135" o:title=""/>
          </v:shape>
          <o:OLEObject Type="Embed" ProgID="Equation.3" ShapeID="_x0000_i1064" DrawAspect="Content" ObjectID="_1538914014" r:id="rId136"/>
        </w:object>
      </w:r>
      <w:r w:rsidRPr="000A1016">
        <w:t>)</w:t>
      </w:r>
      <w:r w:rsidRPr="000A1016">
        <w:rPr>
          <w:vertAlign w:val="superscript"/>
        </w:rPr>
        <w:t>2</w:t>
      </w:r>
      <w:r w:rsidRPr="000A1016">
        <w:t xml:space="preserve"> cm</w:t>
      </w:r>
      <w:r w:rsidRPr="000A1016">
        <w:rPr>
          <w:vertAlign w:val="superscript"/>
        </w:rPr>
        <w:t>2</w:t>
      </w:r>
      <w:r w:rsidR="003225BD">
        <w:br/>
      </w:r>
      <w:r w:rsidRPr="000A1016">
        <w:t>= 84</w:t>
      </w:r>
      <w:r>
        <w:t xml:space="preserve"> </w:t>
      </w:r>
      <w:r w:rsidRPr="000A1016">
        <w:t>800 + 24</w:t>
      </w:r>
      <w:r>
        <w:t xml:space="preserve"> </w:t>
      </w:r>
      <w:r w:rsidRPr="000A1016">
        <w:t>000</w:t>
      </w:r>
      <w:r w:rsidRPr="000A1016">
        <w:rPr>
          <w:position w:val="-4"/>
        </w:rPr>
        <w:object w:dxaOrig="360" w:dyaOrig="300" w14:anchorId="57955152">
          <v:shape id="_x0000_i1065" type="#_x0000_t75" style="width:18.25pt;height:14.4pt" o:ole="">
            <v:imagedata r:id="rId137" o:title=""/>
          </v:shape>
          <o:OLEObject Type="Embed" ProgID="Equation.3" ShapeID="_x0000_i1065" DrawAspect="Content" ObjectID="_1538914015" r:id="rId138"/>
        </w:object>
      </w:r>
      <w:r w:rsidRPr="000A1016">
        <w:t xml:space="preserve"> – </w:t>
      </w:r>
      <w:r>
        <w:t>1200</w:t>
      </w:r>
      <w:r w:rsidR="00302DBE">
        <w:rPr>
          <w:szCs w:val="22"/>
        </w:rPr>
        <w:sym w:font="Symbol" w:char="F070"/>
      </w:r>
      <w:r w:rsidRPr="000A1016">
        <w:t xml:space="preserve"> cm</w:t>
      </w:r>
      <w:r w:rsidRPr="000A1016">
        <w:rPr>
          <w:vertAlign w:val="superscript"/>
        </w:rPr>
        <w:t>2</w:t>
      </w:r>
    </w:p>
    <w:p w14:paraId="6EA2DFB5" w14:textId="0B89C3A5" w:rsidR="00F32DBC" w:rsidRDefault="00F32DBC" w:rsidP="003225BD">
      <w:pPr>
        <w:pStyle w:val="Pquestiontextpartsa"/>
        <w:rPr>
          <w:vertAlign w:val="superscript"/>
        </w:rPr>
      </w:pPr>
      <w:r>
        <w:rPr>
          <w:vertAlign w:val="superscript"/>
        </w:rPr>
        <w:tab/>
      </w:r>
      <w:r w:rsidR="00075DF3" w:rsidRPr="000A1016">
        <w:t>= 122 599.3</w:t>
      </w:r>
      <w:r w:rsidR="00075DF3">
        <w:t>08…</w:t>
      </w:r>
      <w:r w:rsidR="00075DF3" w:rsidRPr="000A1016">
        <w:t xml:space="preserve"> cm</w:t>
      </w:r>
      <w:r w:rsidR="00075DF3" w:rsidRPr="000A1016">
        <w:rPr>
          <w:vertAlign w:val="superscript"/>
        </w:rPr>
        <w:t>2</w:t>
      </w:r>
    </w:p>
    <w:p w14:paraId="19404554" w14:textId="664E1783" w:rsidR="00075DF3" w:rsidRDefault="00F32DBC" w:rsidP="003225BD">
      <w:pPr>
        <w:pStyle w:val="Pquestiontextpartsa"/>
      </w:pPr>
      <w:r>
        <w:rPr>
          <w:vertAlign w:val="superscript"/>
        </w:rPr>
        <w:tab/>
      </w:r>
      <w:r w:rsidR="00075DF3" w:rsidRPr="000A1016">
        <w:t>= 12.26 m</w:t>
      </w:r>
      <w:r w:rsidR="00075DF3" w:rsidRPr="000A1016">
        <w:rPr>
          <w:vertAlign w:val="superscript"/>
        </w:rPr>
        <w:t>2</w:t>
      </w:r>
      <w:r w:rsidR="00075DF3">
        <w:t xml:space="preserve"> (2 d.p.)</w:t>
      </w:r>
    </w:p>
    <w:p w14:paraId="09B495B3" w14:textId="2197EB59" w:rsidR="008A4E62" w:rsidRDefault="00395B4B" w:rsidP="008A4E62">
      <w:pPr>
        <w:pStyle w:val="Psectionresults"/>
      </w:pPr>
      <w:r>
        <w:t>Extended answer total marks:  16</w:t>
      </w:r>
    </w:p>
    <w:p w14:paraId="4CBE2D77" w14:textId="544177B1" w:rsidR="007439DC" w:rsidRPr="008A4E62" w:rsidRDefault="007E129A" w:rsidP="008A4E62">
      <w:pPr>
        <w:pStyle w:val="Psectionresults"/>
      </w:pPr>
      <w:r>
        <w:t>TOTAL test marks:  40</w:t>
      </w:r>
    </w:p>
    <w:sectPr w:rsidR="007439DC" w:rsidRPr="008A4E62" w:rsidSect="00957E9E">
      <w:headerReference w:type="default" r:id="rId139"/>
      <w:footerReference w:type="default" r:id="rId14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5E424" w14:textId="77777777" w:rsidR="00D50508" w:rsidRDefault="00D50508" w:rsidP="00B91E57">
      <w:r>
        <w:separator/>
      </w:r>
    </w:p>
  </w:endnote>
  <w:endnote w:type="continuationSeparator" w:id="0">
    <w:p w14:paraId="2F3C6145" w14:textId="77777777" w:rsidR="00D50508" w:rsidRDefault="00D5050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32DB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F5806" w14:textId="77777777" w:rsidR="00D50508" w:rsidRDefault="00D50508" w:rsidP="00B91E57">
      <w:r>
        <w:separator/>
      </w:r>
    </w:p>
  </w:footnote>
  <w:footnote w:type="continuationSeparator" w:id="0">
    <w:p w14:paraId="18ACCCED" w14:textId="77777777" w:rsidR="00D50508" w:rsidRDefault="00D5050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2B1AC74E" w:rsidR="00B91E57" w:rsidRDefault="00E053B7" w:rsidP="00CE63E4">
    <w:pPr>
      <w:pStyle w:val="Pheadertext"/>
    </w:pPr>
    <w:r>
      <w:t>Pearson Mathematics 10–10A    Surds –– Test B</w:t>
    </w:r>
    <w:r w:rsidR="00CE63E4">
      <w:t xml:space="preserve"> </w:t>
    </w:r>
    <w:r w:rsidR="001158EE">
      <w:t>Solutions</w:t>
    </w:r>
  </w:p>
  <w:p w14:paraId="6EBB9E88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FB5"/>
    <w:rsid w:val="000119E2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4A2"/>
    <w:rsid w:val="00066722"/>
    <w:rsid w:val="0007558F"/>
    <w:rsid w:val="00075DF3"/>
    <w:rsid w:val="00076BF9"/>
    <w:rsid w:val="00082AD0"/>
    <w:rsid w:val="00090B15"/>
    <w:rsid w:val="00094B98"/>
    <w:rsid w:val="000B1576"/>
    <w:rsid w:val="000C2002"/>
    <w:rsid w:val="000C4CB1"/>
    <w:rsid w:val="000C6C56"/>
    <w:rsid w:val="000E182A"/>
    <w:rsid w:val="000F230F"/>
    <w:rsid w:val="000F52E2"/>
    <w:rsid w:val="00114E72"/>
    <w:rsid w:val="001158EE"/>
    <w:rsid w:val="00115D66"/>
    <w:rsid w:val="00121EAB"/>
    <w:rsid w:val="001249D4"/>
    <w:rsid w:val="00132BF6"/>
    <w:rsid w:val="00133398"/>
    <w:rsid w:val="00136289"/>
    <w:rsid w:val="00153C7C"/>
    <w:rsid w:val="001605F8"/>
    <w:rsid w:val="00160C54"/>
    <w:rsid w:val="00162945"/>
    <w:rsid w:val="00180D86"/>
    <w:rsid w:val="001A56FA"/>
    <w:rsid w:val="001B433F"/>
    <w:rsid w:val="001C4DB3"/>
    <w:rsid w:val="001E5DE4"/>
    <w:rsid w:val="001E7C68"/>
    <w:rsid w:val="001F3D5E"/>
    <w:rsid w:val="00201EF5"/>
    <w:rsid w:val="00204495"/>
    <w:rsid w:val="00204A21"/>
    <w:rsid w:val="0022266F"/>
    <w:rsid w:val="00223001"/>
    <w:rsid w:val="00240799"/>
    <w:rsid w:val="002509BC"/>
    <w:rsid w:val="00252056"/>
    <w:rsid w:val="002635BA"/>
    <w:rsid w:val="00272CA1"/>
    <w:rsid w:val="002866C6"/>
    <w:rsid w:val="0029660A"/>
    <w:rsid w:val="0029665F"/>
    <w:rsid w:val="002A61AB"/>
    <w:rsid w:val="002C0D5B"/>
    <w:rsid w:val="002C3C99"/>
    <w:rsid w:val="002C5286"/>
    <w:rsid w:val="002D2E83"/>
    <w:rsid w:val="002D7756"/>
    <w:rsid w:val="002E0784"/>
    <w:rsid w:val="002E154B"/>
    <w:rsid w:val="002E1D42"/>
    <w:rsid w:val="002E3707"/>
    <w:rsid w:val="00302DBE"/>
    <w:rsid w:val="00307A48"/>
    <w:rsid w:val="00307F32"/>
    <w:rsid w:val="00314CD3"/>
    <w:rsid w:val="003225BD"/>
    <w:rsid w:val="00323197"/>
    <w:rsid w:val="00323AB7"/>
    <w:rsid w:val="00334607"/>
    <w:rsid w:val="00335B72"/>
    <w:rsid w:val="003429B3"/>
    <w:rsid w:val="0034476E"/>
    <w:rsid w:val="00345684"/>
    <w:rsid w:val="003564A0"/>
    <w:rsid w:val="003618B8"/>
    <w:rsid w:val="003624C0"/>
    <w:rsid w:val="00363DAC"/>
    <w:rsid w:val="003649A6"/>
    <w:rsid w:val="0036586D"/>
    <w:rsid w:val="00367525"/>
    <w:rsid w:val="00374306"/>
    <w:rsid w:val="00376745"/>
    <w:rsid w:val="00387433"/>
    <w:rsid w:val="0039270F"/>
    <w:rsid w:val="00393ADE"/>
    <w:rsid w:val="00395B4B"/>
    <w:rsid w:val="003A6EA1"/>
    <w:rsid w:val="003A78CE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34EFC"/>
    <w:rsid w:val="00444D68"/>
    <w:rsid w:val="00452041"/>
    <w:rsid w:val="00456CE0"/>
    <w:rsid w:val="00457310"/>
    <w:rsid w:val="0046226B"/>
    <w:rsid w:val="00464A71"/>
    <w:rsid w:val="00467B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35DDB"/>
    <w:rsid w:val="00554ECF"/>
    <w:rsid w:val="00561C8E"/>
    <w:rsid w:val="00563202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0B27"/>
    <w:rsid w:val="005C1799"/>
    <w:rsid w:val="005C2DB7"/>
    <w:rsid w:val="005C6EE5"/>
    <w:rsid w:val="006045D9"/>
    <w:rsid w:val="00604D55"/>
    <w:rsid w:val="00606690"/>
    <w:rsid w:val="0060765D"/>
    <w:rsid w:val="00607F60"/>
    <w:rsid w:val="00615FF1"/>
    <w:rsid w:val="00617BEA"/>
    <w:rsid w:val="0062401A"/>
    <w:rsid w:val="006315DD"/>
    <w:rsid w:val="00652315"/>
    <w:rsid w:val="00665AA1"/>
    <w:rsid w:val="0066782B"/>
    <w:rsid w:val="00686191"/>
    <w:rsid w:val="006A0A87"/>
    <w:rsid w:val="006A644D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089E"/>
    <w:rsid w:val="00712F01"/>
    <w:rsid w:val="00713EAF"/>
    <w:rsid w:val="00715815"/>
    <w:rsid w:val="00722B45"/>
    <w:rsid w:val="007313E8"/>
    <w:rsid w:val="00732B3C"/>
    <w:rsid w:val="00732D16"/>
    <w:rsid w:val="007439D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33A1"/>
    <w:rsid w:val="007D4058"/>
    <w:rsid w:val="007E129A"/>
    <w:rsid w:val="007F279E"/>
    <w:rsid w:val="00814B1B"/>
    <w:rsid w:val="00817AEB"/>
    <w:rsid w:val="008226DD"/>
    <w:rsid w:val="00823BB8"/>
    <w:rsid w:val="008266C5"/>
    <w:rsid w:val="00830A8D"/>
    <w:rsid w:val="00830B2D"/>
    <w:rsid w:val="00842378"/>
    <w:rsid w:val="008453BA"/>
    <w:rsid w:val="00851029"/>
    <w:rsid w:val="0085608B"/>
    <w:rsid w:val="00857E45"/>
    <w:rsid w:val="00866BC1"/>
    <w:rsid w:val="00872A57"/>
    <w:rsid w:val="008807F5"/>
    <w:rsid w:val="008811BB"/>
    <w:rsid w:val="00883D65"/>
    <w:rsid w:val="00886C14"/>
    <w:rsid w:val="00887F5C"/>
    <w:rsid w:val="008A2708"/>
    <w:rsid w:val="008A4E62"/>
    <w:rsid w:val="008B5DC2"/>
    <w:rsid w:val="008C44CE"/>
    <w:rsid w:val="008D03E5"/>
    <w:rsid w:val="008D3E39"/>
    <w:rsid w:val="008E3A48"/>
    <w:rsid w:val="008F0DDC"/>
    <w:rsid w:val="008F0EC6"/>
    <w:rsid w:val="009023C1"/>
    <w:rsid w:val="00907BD5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2FC5"/>
    <w:rsid w:val="009F7CC8"/>
    <w:rsid w:val="00A17287"/>
    <w:rsid w:val="00A215AF"/>
    <w:rsid w:val="00A23D25"/>
    <w:rsid w:val="00A35659"/>
    <w:rsid w:val="00A37631"/>
    <w:rsid w:val="00A450C7"/>
    <w:rsid w:val="00A4534C"/>
    <w:rsid w:val="00A5299B"/>
    <w:rsid w:val="00A609BB"/>
    <w:rsid w:val="00A61D4A"/>
    <w:rsid w:val="00A646AB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2693F"/>
    <w:rsid w:val="00B31E6A"/>
    <w:rsid w:val="00B32D92"/>
    <w:rsid w:val="00B46005"/>
    <w:rsid w:val="00B46721"/>
    <w:rsid w:val="00B632C3"/>
    <w:rsid w:val="00B6363F"/>
    <w:rsid w:val="00B63D7A"/>
    <w:rsid w:val="00B6458B"/>
    <w:rsid w:val="00B65D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39FA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63E4"/>
    <w:rsid w:val="00CF0C64"/>
    <w:rsid w:val="00CF4C57"/>
    <w:rsid w:val="00D01C11"/>
    <w:rsid w:val="00D027D6"/>
    <w:rsid w:val="00D03976"/>
    <w:rsid w:val="00D102B8"/>
    <w:rsid w:val="00D11641"/>
    <w:rsid w:val="00D169AD"/>
    <w:rsid w:val="00D306C4"/>
    <w:rsid w:val="00D43956"/>
    <w:rsid w:val="00D45D65"/>
    <w:rsid w:val="00D460A5"/>
    <w:rsid w:val="00D476C7"/>
    <w:rsid w:val="00D50508"/>
    <w:rsid w:val="00D50DA9"/>
    <w:rsid w:val="00D5254C"/>
    <w:rsid w:val="00D5788E"/>
    <w:rsid w:val="00D6673C"/>
    <w:rsid w:val="00D747CC"/>
    <w:rsid w:val="00D817B5"/>
    <w:rsid w:val="00D83536"/>
    <w:rsid w:val="00D94C52"/>
    <w:rsid w:val="00DA3BBA"/>
    <w:rsid w:val="00DA6D73"/>
    <w:rsid w:val="00DB1ADF"/>
    <w:rsid w:val="00DB2FDA"/>
    <w:rsid w:val="00DD25FC"/>
    <w:rsid w:val="00DE113C"/>
    <w:rsid w:val="00DE11D7"/>
    <w:rsid w:val="00DE247F"/>
    <w:rsid w:val="00DE3994"/>
    <w:rsid w:val="00DE45D5"/>
    <w:rsid w:val="00DE67DE"/>
    <w:rsid w:val="00E01186"/>
    <w:rsid w:val="00E01B2A"/>
    <w:rsid w:val="00E021E4"/>
    <w:rsid w:val="00E02483"/>
    <w:rsid w:val="00E02C5B"/>
    <w:rsid w:val="00E03394"/>
    <w:rsid w:val="00E053B7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32DBC"/>
    <w:rsid w:val="00F409DC"/>
    <w:rsid w:val="00F41913"/>
    <w:rsid w:val="00F45CC1"/>
    <w:rsid w:val="00F5599A"/>
    <w:rsid w:val="00F80273"/>
    <w:rsid w:val="00F93270"/>
    <w:rsid w:val="00FA71CA"/>
    <w:rsid w:val="00FB077E"/>
    <w:rsid w:val="00FB4663"/>
    <w:rsid w:val="00FB7DE1"/>
    <w:rsid w:val="00FB7FD6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95B4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95B4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Questionheadingmcanswer">
    <w:name w:val="P: Question heading mc (answer)"/>
    <w:basedOn w:val="Pquestionheadingmc1stafterhead"/>
    <w:qFormat/>
    <w:rsid w:val="00DE247F"/>
  </w:style>
  <w:style w:type="character" w:customStyle="1" w:styleId="Csuperscript">
    <w:name w:val="C: superscript"/>
    <w:basedOn w:val="DefaultParagraphFont"/>
    <w:uiPriority w:val="1"/>
    <w:qFormat/>
    <w:rsid w:val="008A4E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4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84" Type="http://schemas.openxmlformats.org/officeDocument/2006/relationships/image" Target="media/image30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8.emf"/><Relationship Id="rId138" Type="http://schemas.openxmlformats.org/officeDocument/2006/relationships/oleObject" Target="embeddings/oleObject81.bin"/><Relationship Id="rId16" Type="http://schemas.openxmlformats.org/officeDocument/2006/relationships/image" Target="media/image5.emf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6.wmf"/><Relationship Id="rId79" Type="http://schemas.openxmlformats.org/officeDocument/2006/relationships/image" Target="media/image28.emf"/><Relationship Id="rId102" Type="http://schemas.openxmlformats.org/officeDocument/2006/relationships/oleObject" Target="embeddings/oleObject57.bin"/><Relationship Id="rId123" Type="http://schemas.openxmlformats.org/officeDocument/2006/relationships/image" Target="media/image43.emf"/><Relationship Id="rId128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53.bin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8.bin"/><Relationship Id="rId118" Type="http://schemas.openxmlformats.org/officeDocument/2006/relationships/oleObject" Target="embeddings/oleObject71.bin"/><Relationship Id="rId134" Type="http://schemas.openxmlformats.org/officeDocument/2006/relationships/oleObject" Target="embeddings/oleObject79.bin"/><Relationship Id="rId139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8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7.wmf"/><Relationship Id="rId121" Type="http://schemas.openxmlformats.org/officeDocument/2006/relationships/image" Target="media/image42.emf"/><Relationship Id="rId14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1.wmf"/><Relationship Id="rId67" Type="http://schemas.openxmlformats.org/officeDocument/2006/relationships/image" Target="media/image23.wmf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3.bin"/><Relationship Id="rId116" Type="http://schemas.openxmlformats.org/officeDocument/2006/relationships/oleObject" Target="embeddings/oleObject70.bin"/><Relationship Id="rId124" Type="http://schemas.openxmlformats.org/officeDocument/2006/relationships/oleObject" Target="embeddings/oleObject74.bin"/><Relationship Id="rId129" Type="http://schemas.openxmlformats.org/officeDocument/2006/relationships/image" Target="media/image46.emf"/><Relationship Id="rId137" Type="http://schemas.openxmlformats.org/officeDocument/2006/relationships/image" Target="media/image50.emf"/><Relationship Id="rId20" Type="http://schemas.openxmlformats.org/officeDocument/2006/relationships/image" Target="media/image7.emf"/><Relationship Id="rId41" Type="http://schemas.openxmlformats.org/officeDocument/2006/relationships/image" Target="media/image15.e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2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6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8.bin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emf"/><Relationship Id="rId49" Type="http://schemas.openxmlformats.org/officeDocument/2006/relationships/image" Target="media/image19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1.bin"/><Relationship Id="rId114" Type="http://schemas.openxmlformats.org/officeDocument/2006/relationships/oleObject" Target="embeddings/oleObject69.bin"/><Relationship Id="rId119" Type="http://schemas.openxmlformats.org/officeDocument/2006/relationships/image" Target="media/image41.emf"/><Relationship Id="rId127" Type="http://schemas.openxmlformats.org/officeDocument/2006/relationships/image" Target="media/image45.emf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94" Type="http://schemas.openxmlformats.org/officeDocument/2006/relationships/image" Target="media/image35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3.bin"/><Relationship Id="rId130" Type="http://schemas.openxmlformats.org/officeDocument/2006/relationships/oleObject" Target="embeddings/oleObject77.bin"/><Relationship Id="rId135" Type="http://schemas.openxmlformats.org/officeDocument/2006/relationships/image" Target="media/image4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72.bin"/><Relationship Id="rId125" Type="http://schemas.openxmlformats.org/officeDocument/2006/relationships/image" Target="media/image44.emf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e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5.bin"/><Relationship Id="rId115" Type="http://schemas.openxmlformats.org/officeDocument/2006/relationships/image" Target="media/image39.emf"/><Relationship Id="rId131" Type="http://schemas.openxmlformats.org/officeDocument/2006/relationships/image" Target="media/image47.emf"/><Relationship Id="rId136" Type="http://schemas.openxmlformats.org/officeDocument/2006/relationships/oleObject" Target="embeddings/oleObject80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0.wmf"/><Relationship Id="rId77" Type="http://schemas.openxmlformats.org/officeDocument/2006/relationships/image" Target="media/image27.emf"/><Relationship Id="rId100" Type="http://schemas.openxmlformats.org/officeDocument/2006/relationships/image" Target="media/image38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107</cp:revision>
  <cp:lastPrinted>2016-07-15T04:27:00Z</cp:lastPrinted>
  <dcterms:created xsi:type="dcterms:W3CDTF">2016-07-25T04:53:00Z</dcterms:created>
  <dcterms:modified xsi:type="dcterms:W3CDTF">2016-10-25T04:17:00Z</dcterms:modified>
</cp:coreProperties>
</file>