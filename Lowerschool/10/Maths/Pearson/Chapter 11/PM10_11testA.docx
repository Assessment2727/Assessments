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B55BB" w14:textId="77777777" w:rsidR="00AC75B1" w:rsidRDefault="00AC75B1" w:rsidP="00AC75B1">
      <w:pPr>
        <w:pStyle w:val="Psectionheading"/>
      </w:pPr>
      <w:r>
        <w:t>Multiple-choice section – choose the correct answer</w:t>
      </w:r>
    </w:p>
    <w:p w14:paraId="6EE4B382" w14:textId="77777777" w:rsidR="00AC75B1" w:rsidRPr="00B962C7" w:rsidRDefault="00AC75B1" w:rsidP="00AC75B1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56C7747E" w14:textId="77777777" w:rsidR="00AC75B1" w:rsidRPr="00B962C7" w:rsidRDefault="00AC75B1" w:rsidP="00381A4D">
      <w:pPr>
        <w:pStyle w:val="Pquestiontextmainstem"/>
      </w:pPr>
      <w:r w:rsidRPr="00B962C7">
        <w:t xml:space="preserve">Which of the following </w:t>
      </w:r>
      <w:bookmarkStart w:id="0" w:name="_GoBack"/>
      <w:bookmarkEnd w:id="0"/>
      <w:r w:rsidRPr="00B962C7">
        <w:t>are irrational numbers?</w:t>
      </w:r>
    </w:p>
    <w:p w14:paraId="3CCCDFC3" w14:textId="77777777" w:rsidR="00AC75B1" w:rsidRPr="00B962C7" w:rsidRDefault="009D1681" w:rsidP="00381A4D">
      <w:pPr>
        <w:pStyle w:val="Pquestiontextmainstem"/>
      </w:pPr>
      <w:r w:rsidRPr="009D1681">
        <w:rPr>
          <w:position w:val="-8"/>
        </w:rPr>
        <w:object w:dxaOrig="340" w:dyaOrig="340" w14:anchorId="41C1F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7.15pt;height:17.15pt" o:ole="">
            <v:imagedata r:id="rId9" o:title=""/>
          </v:shape>
          <o:OLEObject Type="Embed" ProgID="Equation.DSMT4" ShapeID="_x0000_i1043" DrawAspect="Content" ObjectID="_1538911633" r:id="rId10"/>
        </w:object>
      </w:r>
      <w:r w:rsidR="00AC75B1" w:rsidRPr="00B962C7">
        <w:t xml:space="preserve">, 4.5, </w:t>
      </w:r>
      <w:r w:rsidRPr="009D1681">
        <w:rPr>
          <w:position w:val="-8"/>
        </w:rPr>
        <w:object w:dxaOrig="460" w:dyaOrig="340" w14:anchorId="48E5F570">
          <v:shape id="_x0000_i1044" type="#_x0000_t75" style="width:23.15pt;height:17.15pt" o:ole="">
            <v:imagedata r:id="rId11" o:title=""/>
          </v:shape>
          <o:OLEObject Type="Embed" ProgID="Equation.DSMT4" ShapeID="_x0000_i1044" DrawAspect="Content" ObjectID="_1538911634" r:id="rId12"/>
        </w:object>
      </w:r>
      <w:r w:rsidR="00AC75B1" w:rsidRPr="00B962C7">
        <w:t xml:space="preserve">, </w:t>
      </w:r>
      <w:r w:rsidRPr="009D1681">
        <w:rPr>
          <w:position w:val="-22"/>
        </w:rPr>
        <w:object w:dxaOrig="220" w:dyaOrig="580" w14:anchorId="3905AC98">
          <v:shape id="_x0000_i1046" type="#_x0000_t75" style="width:11.15pt;height:28.3pt" o:ole="">
            <v:imagedata r:id="rId13" o:title=""/>
          </v:shape>
          <o:OLEObject Type="Embed" ProgID="Equation.DSMT4" ShapeID="_x0000_i1046" DrawAspect="Content" ObjectID="_1538911635" r:id="rId14"/>
        </w:object>
      </w:r>
      <w:r w:rsidR="00AC75B1" w:rsidRPr="00B962C7">
        <w:t xml:space="preserve">, </w:t>
      </w:r>
      <w:r w:rsidRPr="009D1681">
        <w:rPr>
          <w:position w:val="-8"/>
        </w:rPr>
        <w:object w:dxaOrig="460" w:dyaOrig="340" w14:anchorId="29BB1411">
          <v:shape id="_x0000_i1045" type="#_x0000_t75" style="width:23.15pt;height:17.15pt" o:ole="">
            <v:imagedata r:id="rId15" o:title=""/>
          </v:shape>
          <o:OLEObject Type="Embed" ProgID="Equation.DSMT4" ShapeID="_x0000_i1045" DrawAspect="Content" ObjectID="_1538911636" r:id="rId16"/>
        </w:object>
      </w:r>
    </w:p>
    <w:p w14:paraId="1AB11B73" w14:textId="5297D0C9" w:rsidR="00AC75B1" w:rsidRPr="00B962C7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9D6194">
        <w:tab/>
      </w:r>
      <w:r w:rsidR="009D1681" w:rsidRPr="009D1681">
        <w:rPr>
          <w:position w:val="-8"/>
        </w:rPr>
        <w:object w:dxaOrig="340" w:dyaOrig="340" w14:anchorId="31203AC1">
          <v:shape id="_x0000_i1047" type="#_x0000_t75" style="width:17.15pt;height:17.15pt" o:ole="">
            <v:imagedata r:id="rId9" o:title=""/>
          </v:shape>
          <o:OLEObject Type="Embed" ProgID="Equation.DSMT4" ShapeID="_x0000_i1047" DrawAspect="Content" ObjectID="_1538911637" r:id="rId17"/>
        </w:object>
      </w:r>
      <w:r>
        <w:t>only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 w:rsidR="009D1681" w:rsidRPr="009D1681">
        <w:rPr>
          <w:position w:val="-8"/>
        </w:rPr>
        <w:object w:dxaOrig="340" w:dyaOrig="340" w14:anchorId="10295214">
          <v:shape id="_x0000_i1048" type="#_x0000_t75" style="width:17.15pt;height:17.15pt" o:ole="">
            <v:imagedata r:id="rId9" o:title=""/>
          </v:shape>
          <o:OLEObject Type="Embed" ProgID="Equation.DSMT4" ShapeID="_x0000_i1048" DrawAspect="Content" ObjectID="_1538911638" r:id="rId18"/>
        </w:object>
      </w:r>
      <w:r>
        <w:t>,</w:t>
      </w:r>
      <w:r w:rsidR="009D1681" w:rsidRPr="009D1681">
        <w:rPr>
          <w:position w:val="-8"/>
        </w:rPr>
        <w:object w:dxaOrig="460" w:dyaOrig="340" w14:anchorId="39349D01">
          <v:shape id="_x0000_i1050" type="#_x0000_t75" style="width:23.15pt;height:17.15pt" o:ole="">
            <v:imagedata r:id="rId11" o:title=""/>
          </v:shape>
          <o:OLEObject Type="Embed" ProgID="Equation.DSMT4" ShapeID="_x0000_i1050" DrawAspect="Content" ObjectID="_1538911639" r:id="rId19"/>
        </w:object>
      </w:r>
      <w:r w:rsidRPr="00B962C7">
        <w:t xml:space="preserve">and </w:t>
      </w:r>
      <w:r w:rsidR="009D1681" w:rsidRPr="009D1681">
        <w:rPr>
          <w:position w:val="-8"/>
        </w:rPr>
        <w:object w:dxaOrig="460" w:dyaOrig="340" w14:anchorId="2320E20C">
          <v:shape id="_x0000_i1053" type="#_x0000_t75" style="width:23.15pt;height:17.15pt" o:ole="">
            <v:imagedata r:id="rId15" o:title=""/>
          </v:shape>
          <o:OLEObject Type="Embed" ProgID="Equation.DSMT4" ShapeID="_x0000_i1053" DrawAspect="Content" ObjectID="_1538911640" r:id="rId20"/>
        </w:object>
      </w:r>
      <w:r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="009D1681" w:rsidRPr="009D1681">
        <w:rPr>
          <w:position w:val="-8"/>
        </w:rPr>
        <w:object w:dxaOrig="460" w:dyaOrig="340" w14:anchorId="0E388A1D">
          <v:shape id="_x0000_i1051" type="#_x0000_t75" style="width:23.15pt;height:17.15pt" o:ole="">
            <v:imagedata r:id="rId11" o:title=""/>
          </v:shape>
          <o:OLEObject Type="Embed" ProgID="Equation.DSMT4" ShapeID="_x0000_i1051" DrawAspect="Content" ObjectID="_1538911641" r:id="rId21"/>
        </w:object>
      </w:r>
      <w:r w:rsidRPr="00B962C7">
        <w:t>, 4.5</w:t>
      </w:r>
      <w:r>
        <w:t xml:space="preserve"> </w:t>
      </w:r>
      <w:r w:rsidRPr="00B962C7">
        <w:t xml:space="preserve">and </w:t>
      </w:r>
      <w:r w:rsidR="009D1681" w:rsidRPr="009D1681">
        <w:rPr>
          <w:position w:val="-22"/>
        </w:rPr>
        <w:object w:dxaOrig="220" w:dyaOrig="580" w14:anchorId="0D719B32">
          <v:shape id="_x0000_i1052" type="#_x0000_t75" style="width:11.15pt;height:28.3pt" o:ole="">
            <v:imagedata r:id="rId13" o:title=""/>
          </v:shape>
          <o:OLEObject Type="Embed" ProgID="Equation.DSMT4" ShapeID="_x0000_i1052" DrawAspect="Content" ObjectID="_1538911642" r:id="rId22"/>
        </w:object>
      </w:r>
      <w:r w:rsidRPr="00B962C7">
        <w:tab/>
      </w:r>
      <w:r w:rsidR="009D6194">
        <w:tab/>
      </w:r>
      <w:r w:rsidRPr="009D6194">
        <w:rPr>
          <w:rStyle w:val="Cquestionpartlabelbold"/>
        </w:rPr>
        <w:t>D</w:t>
      </w:r>
      <w:r w:rsidR="009D6194">
        <w:tab/>
      </w:r>
      <w:r w:rsidR="009D1681" w:rsidRPr="009D1681">
        <w:rPr>
          <w:position w:val="-8"/>
        </w:rPr>
        <w:object w:dxaOrig="340" w:dyaOrig="340" w14:anchorId="03EECC25">
          <v:shape id="_x0000_i1049" type="#_x0000_t75" style="width:17.15pt;height:17.15pt" o:ole="">
            <v:imagedata r:id="rId9" o:title=""/>
          </v:shape>
          <o:OLEObject Type="Embed" ProgID="Equation.DSMT4" ShapeID="_x0000_i1049" DrawAspect="Content" ObjectID="_1538911643" r:id="rId23"/>
        </w:object>
      </w:r>
      <w:r w:rsidRPr="00B962C7">
        <w:t>and</w:t>
      </w:r>
      <w:r w:rsidR="009D1681">
        <w:t xml:space="preserve"> </w:t>
      </w:r>
      <w:r w:rsidR="009D1681" w:rsidRPr="009D1681">
        <w:rPr>
          <w:position w:val="-8"/>
        </w:rPr>
        <w:object w:dxaOrig="460" w:dyaOrig="340" w14:anchorId="5780B214">
          <v:shape id="_x0000_i1054" type="#_x0000_t75" style="width:23.15pt;height:17.15pt" o:ole="">
            <v:imagedata r:id="rId15" o:title=""/>
          </v:shape>
          <o:OLEObject Type="Embed" ProgID="Equation.DSMT4" ShapeID="_x0000_i1054" DrawAspect="Content" ObjectID="_1538911644" r:id="rId24"/>
        </w:object>
      </w:r>
    </w:p>
    <w:p w14:paraId="1776DBED" w14:textId="77777777" w:rsidR="00AC75B1" w:rsidRDefault="00AC75B1" w:rsidP="00AC75B1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45DFE212" w14:textId="77777777" w:rsidR="00AC75B1" w:rsidRDefault="00AC75B1" w:rsidP="00381A4D">
      <w:pPr>
        <w:pStyle w:val="Pquestiontextmainstem"/>
      </w:pPr>
      <w:r w:rsidRPr="00D84D9B">
        <w:t xml:space="preserve">The value of </w:t>
      </w:r>
      <w:r w:rsidRPr="00D84D9B">
        <w:rPr>
          <w:position w:val="-8"/>
        </w:rPr>
        <w:object w:dxaOrig="480" w:dyaOrig="360" w14:anchorId="4486BB86">
          <v:shape id="_x0000_i1025" type="#_x0000_t75" style="width:24pt;height:18pt" o:ole="">
            <v:imagedata r:id="rId25" o:title=""/>
          </v:shape>
          <o:OLEObject Type="Embed" ProgID="Equation.3" ShapeID="_x0000_i1025" DrawAspect="Content" ObjectID="_1538911645" r:id="rId26"/>
        </w:object>
      </w:r>
      <w:r w:rsidRPr="00D84D9B">
        <w:t xml:space="preserve"> </w:t>
      </w:r>
      <w:r>
        <w:t>is</w:t>
      </w:r>
      <w:r w:rsidRPr="00D84D9B">
        <w:t xml:space="preserve"> between:</w:t>
      </w:r>
    </w:p>
    <w:p w14:paraId="38F0B79D" w14:textId="6DF280EE" w:rsidR="00AC75B1" w:rsidRPr="00D84D9B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4116C4">
        <w:tab/>
      </w:r>
      <w:r>
        <w:t>4</w:t>
      </w:r>
      <w:r w:rsidRPr="00D84D9B">
        <w:t xml:space="preserve"> and </w:t>
      </w:r>
      <w:r>
        <w:t>5</w: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>
        <w:t>8</w:t>
      </w:r>
      <w:r w:rsidRPr="00D84D9B">
        <w:t xml:space="preserve"> and </w:t>
      </w:r>
      <w:r>
        <w:t>9</w:t>
      </w:r>
      <w:r>
        <w:tab/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Pr="00D84D9B">
        <w:t>10 and 7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9D6194">
        <w:rPr>
          <w:rStyle w:val="Cquestionpartlabelbold"/>
        </w:rPr>
        <w:t>D</w:t>
      </w:r>
      <w:r w:rsidR="009D6194">
        <w:rPr>
          <w:rStyle w:val="Cquestionpartlabelbold"/>
        </w:rPr>
        <w:tab/>
      </w:r>
      <w:r w:rsidRPr="00D84D9B">
        <w:t>16.9 and 17.1</w:t>
      </w:r>
    </w:p>
    <w:p w14:paraId="05C0CB2B" w14:textId="77777777" w:rsidR="00AC75B1" w:rsidRDefault="00AC75B1" w:rsidP="00AC75B1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503EEEE3" w14:textId="77777777" w:rsidR="00AC75B1" w:rsidRDefault="00AC75B1" w:rsidP="00381A4D">
      <w:pPr>
        <w:pStyle w:val="Pquestiontextmainstem"/>
      </w:pPr>
      <w:r w:rsidRPr="00B962C7">
        <w:rPr>
          <w:position w:val="-8"/>
        </w:rPr>
        <w:object w:dxaOrig="499" w:dyaOrig="360" w14:anchorId="7FD4D486">
          <v:shape id="_x0000_i1026" type="#_x0000_t75" style="width:25.7pt;height:18pt" o:ole="">
            <v:imagedata r:id="rId27" o:title=""/>
          </v:shape>
          <o:OLEObject Type="Embed" ProgID="Equation.3" ShapeID="_x0000_i1026" DrawAspect="Content" ObjectID="_1538911646" r:id="rId28"/>
        </w:object>
      </w:r>
      <w:r w:rsidRPr="00B962C7">
        <w:t xml:space="preserve"> can be simplified to:</w:t>
      </w:r>
    </w:p>
    <w:p w14:paraId="195F5222" w14:textId="0C8CE068" w:rsidR="00AC75B1" w:rsidRDefault="00AC75B1" w:rsidP="009D6194">
      <w:pPr>
        <w:pStyle w:val="Pquestiontextmcqoptions"/>
      </w:pPr>
      <w:r w:rsidRPr="00B962C7">
        <w:rPr>
          <w:b/>
        </w:rPr>
        <w:t>A</w:t>
      </w:r>
      <w:r w:rsidR="004116C4">
        <w:tab/>
      </w:r>
      <w:r w:rsidRPr="00B962C7">
        <w:t>14</w:t>
      </w:r>
      <w:r w:rsidRPr="00B962C7">
        <w:rPr>
          <w:position w:val="-6"/>
        </w:rPr>
        <w:object w:dxaOrig="380" w:dyaOrig="340" w14:anchorId="22EA1882">
          <v:shape id="_x0000_i1027" type="#_x0000_t75" style="width:18pt;height:17.15pt" o:ole="">
            <v:imagedata r:id="rId29" o:title=""/>
          </v:shape>
          <o:OLEObject Type="Embed" ProgID="Equation.3" ShapeID="_x0000_i1027" DrawAspect="Content" ObjectID="_1538911647" r:id="rId30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B</w:t>
      </w:r>
      <w:r w:rsidR="009D6194">
        <w:tab/>
      </w:r>
      <w:r w:rsidRPr="00B962C7">
        <w:t>2</w:t>
      </w:r>
      <w:r w:rsidRPr="00B962C7">
        <w:rPr>
          <w:position w:val="-6"/>
        </w:rPr>
        <w:object w:dxaOrig="480" w:dyaOrig="340" w14:anchorId="09BB0893">
          <v:shape id="_x0000_i1028" type="#_x0000_t75" style="width:24pt;height:17.15pt" o:ole="">
            <v:imagedata r:id="rId31" o:title=""/>
          </v:shape>
          <o:OLEObject Type="Embed" ProgID="Equation.3" ShapeID="_x0000_i1028" DrawAspect="Content" ObjectID="_1538911648" r:id="rId32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C</w:t>
      </w:r>
      <w:r w:rsidR="009D6194">
        <w:tab/>
      </w:r>
      <w:r>
        <w:t>2</w:t>
      </w:r>
      <w:r w:rsidRPr="00B962C7">
        <w:rPr>
          <w:position w:val="-8"/>
        </w:rPr>
        <w:object w:dxaOrig="380" w:dyaOrig="360" w14:anchorId="67449E9B">
          <v:shape id="_x0000_i1029" type="#_x0000_t75" style="width:18pt;height:18pt" o:ole="">
            <v:imagedata r:id="rId33" o:title=""/>
          </v:shape>
          <o:OLEObject Type="Embed" ProgID="Equation.3" ShapeID="_x0000_i1029" DrawAspect="Content" ObjectID="_1538911649" r:id="rId34"/>
        </w:object>
      </w:r>
      <w:r w:rsidRPr="00B962C7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B962C7">
        <w:rPr>
          <w:b/>
        </w:rPr>
        <w:t>D</w:t>
      </w:r>
      <w:r w:rsidR="009D6194">
        <w:rPr>
          <w:b/>
        </w:rPr>
        <w:tab/>
      </w:r>
      <w:r w:rsidRPr="00B962C7">
        <w:t xml:space="preserve"> </w:t>
      </w:r>
      <w:r>
        <w:t>4</w:t>
      </w:r>
      <w:r w:rsidRPr="00B962C7">
        <w:rPr>
          <w:position w:val="-8"/>
        </w:rPr>
        <w:object w:dxaOrig="380" w:dyaOrig="360" w14:anchorId="4E858AC8">
          <v:shape id="_x0000_i1030" type="#_x0000_t75" style="width:18pt;height:18pt" o:ole="">
            <v:imagedata r:id="rId35" o:title=""/>
          </v:shape>
          <o:OLEObject Type="Embed" ProgID="Equation.3" ShapeID="_x0000_i1030" DrawAspect="Content" ObjectID="_1538911650" r:id="rId36"/>
        </w:object>
      </w:r>
    </w:p>
    <w:p w14:paraId="78DEA9C1" w14:textId="77777777" w:rsidR="00AC75B1" w:rsidRDefault="00AC75B1" w:rsidP="00AC75B1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1123554A" w14:textId="77777777" w:rsidR="00AC75B1" w:rsidRDefault="00AC75B1" w:rsidP="00381A4D">
      <w:pPr>
        <w:pStyle w:val="Pquestiontextmainstem"/>
      </w:pPr>
      <w:r w:rsidRPr="00D84D9B">
        <w:t>6</w:t>
      </w:r>
      <w:r w:rsidRPr="00D84D9B">
        <w:rPr>
          <w:position w:val="-6"/>
        </w:rPr>
        <w:object w:dxaOrig="380" w:dyaOrig="340" w14:anchorId="7429F8C3">
          <v:shape id="_x0000_i1031" type="#_x0000_t75" style="width:18pt;height:17.15pt" o:ole="">
            <v:imagedata r:id="rId29" o:title=""/>
          </v:shape>
          <o:OLEObject Type="Embed" ProgID="Equation.3" ShapeID="_x0000_i1031" DrawAspect="Content" ObjectID="_1538911651" r:id="rId37"/>
        </w:object>
      </w:r>
      <w:r w:rsidRPr="00D84D9B">
        <w:t xml:space="preserve"> × 5</w:t>
      </w:r>
      <w:r w:rsidRPr="00D84D9B">
        <w:rPr>
          <w:position w:val="-8"/>
        </w:rPr>
        <w:object w:dxaOrig="360" w:dyaOrig="360" w14:anchorId="09395671">
          <v:shape id="_x0000_i1032" type="#_x0000_t75" style="width:18pt;height:18pt" o:ole="">
            <v:imagedata r:id="rId38" o:title=""/>
          </v:shape>
          <o:OLEObject Type="Embed" ProgID="Equation.3" ShapeID="_x0000_i1032" DrawAspect="Content" ObjectID="_1538911652" r:id="rId39"/>
        </w:object>
      </w:r>
      <w:r w:rsidRPr="00280DBC">
        <w:t xml:space="preserve"> </w:t>
      </w:r>
      <w:r w:rsidRPr="00B962C7">
        <w:t>can be simplified to:</w:t>
      </w:r>
    </w:p>
    <w:p w14:paraId="138BBB3F" w14:textId="18FBA58C" w:rsidR="00AC75B1" w:rsidRDefault="00AC75B1" w:rsidP="009D6194">
      <w:pPr>
        <w:pStyle w:val="Pquestiontextmcqoptions"/>
      </w:pPr>
      <w:r w:rsidRPr="00D84D9B">
        <w:rPr>
          <w:b/>
        </w:rPr>
        <w:t>A</w:t>
      </w:r>
      <w:r w:rsidR="009D6194">
        <w:tab/>
      </w:r>
      <w:r w:rsidRPr="00D84D9B">
        <w:t>180</w:t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D84D9B">
        <w:rPr>
          <w:b/>
        </w:rPr>
        <w:t>B</w:t>
      </w:r>
      <w:r w:rsidR="009D6194">
        <w:tab/>
      </w:r>
      <w:r w:rsidRPr="00D84D9B">
        <w:t>30</w:t>
      </w:r>
      <w:r w:rsidR="009D1681" w:rsidRPr="009D1681">
        <w:rPr>
          <w:position w:val="-8"/>
        </w:rPr>
        <w:object w:dxaOrig="340" w:dyaOrig="340" w14:anchorId="77B5DB6E">
          <v:shape id="_x0000_i1055" type="#_x0000_t75" style="width:16.3pt;height:17.15pt" o:ole="">
            <v:imagedata r:id="rId40" o:title=""/>
          </v:shape>
          <o:OLEObject Type="Embed" ProgID="Equation.DSMT4" ShapeID="_x0000_i1055" DrawAspect="Content" ObjectID="_1538911653" r:id="rId41"/>
        </w:objec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D84D9B">
        <w:rPr>
          <w:b/>
        </w:rPr>
        <w:t>C</w:t>
      </w:r>
      <w:r w:rsidR="009D6194">
        <w:tab/>
      </w:r>
      <w:r w:rsidRPr="00D84D9B">
        <w:t>18</w:t>
      </w:r>
      <w:r w:rsidR="009D1681" w:rsidRPr="009D1681">
        <w:rPr>
          <w:position w:val="-8"/>
        </w:rPr>
        <w:object w:dxaOrig="440" w:dyaOrig="340" w14:anchorId="16AFF583">
          <v:shape id="_x0000_i1056" type="#_x0000_t75" style="width:22.3pt;height:17.15pt" o:ole="">
            <v:imagedata r:id="rId42" o:title=""/>
          </v:shape>
          <o:OLEObject Type="Embed" ProgID="Equation.DSMT4" ShapeID="_x0000_i1056" DrawAspect="Content" ObjectID="_1538911654" r:id="rId43"/>
        </w:objec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D84D9B">
        <w:rPr>
          <w:b/>
        </w:rPr>
        <w:t>D</w:t>
      </w:r>
      <w:r w:rsidR="009D6194">
        <w:tab/>
      </w:r>
      <w:r w:rsidRPr="00D84D9B">
        <w:t>10</w:t>
      </w:r>
      <w:r w:rsidR="009D1681" w:rsidRPr="009D1681">
        <w:rPr>
          <w:position w:val="-8"/>
        </w:rPr>
        <w:object w:dxaOrig="440" w:dyaOrig="340" w14:anchorId="776A6174">
          <v:shape id="_x0000_i1057" type="#_x0000_t75" style="width:22.3pt;height:17.15pt" o:ole="">
            <v:imagedata r:id="rId44" o:title=""/>
          </v:shape>
          <o:OLEObject Type="Embed" ProgID="Equation.DSMT4" ShapeID="_x0000_i1057" DrawAspect="Content" ObjectID="_1538911655" r:id="rId45"/>
        </w:object>
      </w:r>
    </w:p>
    <w:p w14:paraId="729B1EAD" w14:textId="77777777" w:rsidR="00AC75B1" w:rsidRDefault="00AC75B1" w:rsidP="00AC75B1">
      <w:pPr>
        <w:pStyle w:val="Pquestionheadingmc"/>
      </w:pPr>
      <w:r>
        <w:t>Question 5</w:t>
      </w:r>
      <w:r>
        <w:tab/>
        <w:t>[11.2</w:t>
      </w:r>
      <w:r w:rsidRPr="00DF7F34">
        <w:t>]</w:t>
      </w:r>
    </w:p>
    <w:p w14:paraId="43F4B4EE" w14:textId="77777777" w:rsidR="00AC75B1" w:rsidRPr="0033129E" w:rsidRDefault="00AC75B1" w:rsidP="00381A4D">
      <w:pPr>
        <w:pStyle w:val="Pquestiontextmainstem"/>
      </w:pPr>
      <w:r>
        <w:t>When simplified completely</w:t>
      </w:r>
      <w:r w:rsidRPr="0033129E">
        <w:t xml:space="preserve"> </w:t>
      </w:r>
      <w:r w:rsidRPr="008E5B51">
        <w:rPr>
          <w:position w:val="-28"/>
        </w:rPr>
        <w:object w:dxaOrig="760" w:dyaOrig="720" w14:anchorId="47298831">
          <v:shape id="_x0000_i1033" type="#_x0000_t75" style="width:37.7pt;height:36.85pt" o:ole="">
            <v:imagedata r:id="rId46" o:title=""/>
          </v:shape>
          <o:OLEObject Type="Embed" ProgID="Equation.3" ShapeID="_x0000_i1033" DrawAspect="Content" ObjectID="_1538911656" r:id="rId47"/>
        </w:object>
      </w:r>
      <w:r w:rsidRPr="0033129E">
        <w:t xml:space="preserve"> </w:t>
      </w:r>
      <w:r>
        <w:t>becomes</w:t>
      </w:r>
      <w:r w:rsidRPr="0033129E">
        <w:t>:</w:t>
      </w:r>
    </w:p>
    <w:p w14:paraId="1DCDDF76" w14:textId="6C987858" w:rsidR="00AC75B1" w:rsidRDefault="00AC75B1" w:rsidP="009D6194">
      <w:pPr>
        <w:pStyle w:val="Pquestiontextmcqoptions"/>
      </w:pPr>
      <w:r w:rsidRPr="0033129E">
        <w:rPr>
          <w:b/>
        </w:rPr>
        <w:t>A</w:t>
      </w:r>
      <w:r w:rsidR="009D6194">
        <w:tab/>
      </w:r>
      <w:r w:rsidRPr="008E5B51">
        <w:rPr>
          <w:position w:val="-24"/>
        </w:rPr>
        <w:object w:dxaOrig="240" w:dyaOrig="620" w14:anchorId="1F5A8CC1">
          <v:shape id="_x0000_i1034" type="#_x0000_t75" style="width:12pt;height:30.85pt" o:ole="">
            <v:imagedata r:id="rId48" o:title=""/>
          </v:shape>
          <o:OLEObject Type="Embed" ProgID="Equation.3" ShapeID="_x0000_i1034" DrawAspect="Content" ObjectID="_1538911657" r:id="rId49"/>
        </w:object>
      </w:r>
      <w:r>
        <w:tab/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33129E">
        <w:rPr>
          <w:b/>
        </w:rPr>
        <w:t>B</w:t>
      </w:r>
      <w:r w:rsidR="009D6194">
        <w:tab/>
      </w:r>
      <w:r w:rsidRPr="008E5B51">
        <w:rPr>
          <w:position w:val="-28"/>
        </w:rPr>
        <w:object w:dxaOrig="639" w:dyaOrig="720" w14:anchorId="6FD6907E">
          <v:shape id="_x0000_i1035" type="#_x0000_t75" style="width:31.7pt;height:36.85pt" o:ole="">
            <v:imagedata r:id="rId50" o:title=""/>
          </v:shape>
          <o:OLEObject Type="Embed" ProgID="Equation.3" ShapeID="_x0000_i1035" DrawAspect="Content" ObjectID="_1538911658" r:id="rId51"/>
        </w:objec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33129E">
        <w:rPr>
          <w:b/>
        </w:rPr>
        <w:t>C</w:t>
      </w:r>
      <w:r>
        <w:tab/>
      </w:r>
      <w:r w:rsidRPr="008E5B51">
        <w:rPr>
          <w:position w:val="-28"/>
        </w:rPr>
        <w:object w:dxaOrig="780" w:dyaOrig="720" w14:anchorId="15721D73">
          <v:shape id="_x0000_i1036" type="#_x0000_t75" style="width:38.55pt;height:36.85pt" o:ole="">
            <v:imagedata r:id="rId52" o:title=""/>
          </v:shape>
          <o:OLEObject Type="Embed" ProgID="Equation.3" ShapeID="_x0000_i1036" DrawAspect="Content" ObjectID="_1538911659" r:id="rId53"/>
        </w:objec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33129E">
        <w:rPr>
          <w:b/>
        </w:rPr>
        <w:t>D</w:t>
      </w:r>
      <w:r>
        <w:rPr>
          <w:b/>
        </w:rPr>
        <w:tab/>
      </w:r>
      <w:r w:rsidRPr="008E5B51">
        <w:rPr>
          <w:position w:val="-24"/>
        </w:rPr>
        <w:object w:dxaOrig="220" w:dyaOrig="620" w14:anchorId="55E07900">
          <v:shape id="_x0000_i1037" type="#_x0000_t75" style="width:11.15pt;height:30.85pt" o:ole="">
            <v:imagedata r:id="rId54" o:title=""/>
          </v:shape>
          <o:OLEObject Type="Embed" ProgID="Equation.3" ShapeID="_x0000_i1037" DrawAspect="Content" ObjectID="_1538911660" r:id="rId55"/>
        </w:object>
      </w:r>
    </w:p>
    <w:p w14:paraId="7E0272E7" w14:textId="77777777" w:rsidR="00AC75B1" w:rsidRDefault="00AC75B1" w:rsidP="00AC75B1">
      <w:pPr>
        <w:pStyle w:val="Pquestionheadingmc"/>
      </w:pPr>
      <w:r>
        <w:t>Question 6</w:t>
      </w:r>
      <w:r>
        <w:tab/>
        <w:t>[11.3</w:t>
      </w:r>
      <w:r w:rsidRPr="00DF7F34">
        <w:t>]</w:t>
      </w:r>
    </w:p>
    <w:p w14:paraId="3EFEFB3C" w14:textId="51B9B38D" w:rsidR="00AC75B1" w:rsidRDefault="00AC75B1" w:rsidP="00AC75B1">
      <w:pPr>
        <w:pStyle w:val="Pquestiontextmainstem"/>
      </w:pPr>
      <w:r w:rsidRPr="00B962C7">
        <w:t>7</w:t>
      </w:r>
      <w:r w:rsidR="009D1681" w:rsidRPr="009D1681">
        <w:rPr>
          <w:position w:val="-6"/>
        </w:rPr>
        <w:object w:dxaOrig="360" w:dyaOrig="320" w14:anchorId="1F8EE5FF">
          <v:shape id="_x0000_i1058" type="#_x0000_t75" style="width:17.15pt;height:16.3pt" o:ole="">
            <v:imagedata r:id="rId56" o:title=""/>
          </v:shape>
          <o:OLEObject Type="Embed" ProgID="Equation.DSMT4" ShapeID="_x0000_i1058" DrawAspect="Content" ObjectID="_1538911661" r:id="rId57"/>
        </w:object>
      </w:r>
      <w:r w:rsidRPr="00B962C7">
        <w:t xml:space="preserve"> – 3</w:t>
      </w:r>
      <w:r w:rsidR="009D1681" w:rsidRPr="009D1681">
        <w:rPr>
          <w:position w:val="-6"/>
        </w:rPr>
        <w:object w:dxaOrig="360" w:dyaOrig="320" w14:anchorId="14882D38">
          <v:shape id="_x0000_i1059" type="#_x0000_t75" style="width:17.15pt;height:16.3pt" o:ole="">
            <v:imagedata r:id="rId56" o:title=""/>
          </v:shape>
          <o:OLEObject Type="Embed" ProgID="Equation.DSMT4" ShapeID="_x0000_i1059" DrawAspect="Content" ObjectID="_1538911662" r:id="rId58"/>
        </w:object>
      </w:r>
      <w:r w:rsidRPr="00B962C7">
        <w:t>simplifies to:</w:t>
      </w:r>
    </w:p>
    <w:p w14:paraId="56F8F540" w14:textId="1619C4BD" w:rsidR="00AC75B1" w:rsidRPr="00B962C7" w:rsidRDefault="00AC75B1" w:rsidP="00AC75B1">
      <w:pPr>
        <w:pStyle w:val="Pquestiontextmcqoptions"/>
      </w:pPr>
      <w:r w:rsidRPr="00F86633">
        <w:rPr>
          <w:rStyle w:val="Cquestionpartlabelbold"/>
        </w:rPr>
        <w:t>A</w:t>
      </w:r>
      <w:r w:rsidR="009D6194">
        <w:tab/>
      </w:r>
      <w:r w:rsidRPr="00B962C7">
        <w:t>4</w: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B</w:t>
      </w:r>
      <w:r w:rsidR="009D6194">
        <w:tab/>
      </w:r>
      <w:r w:rsidRPr="00B962C7">
        <w:t>4</w:t>
      </w:r>
      <w:r w:rsidR="009D1681" w:rsidRPr="009D1681">
        <w:rPr>
          <w:position w:val="-6"/>
        </w:rPr>
        <w:object w:dxaOrig="360" w:dyaOrig="320" w14:anchorId="53198BEC">
          <v:shape id="_x0000_i1060" type="#_x0000_t75" style="width:17.15pt;height:16.3pt" o:ole="">
            <v:imagedata r:id="rId56" o:title=""/>
          </v:shape>
          <o:OLEObject Type="Embed" ProgID="Equation.DSMT4" ShapeID="_x0000_i1060" DrawAspect="Content" ObjectID="_1538911663" r:id="rId59"/>
        </w:objec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C</w:t>
      </w:r>
      <w:r w:rsidR="009D6194">
        <w:tab/>
      </w:r>
      <w:r w:rsidRPr="00B962C7">
        <w:t xml:space="preserve">8 </w:t>
      </w:r>
      <w:r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F86633">
        <w:rPr>
          <w:rStyle w:val="Cquestionpartlabelbold"/>
        </w:rPr>
        <w:t>D</w:t>
      </w:r>
      <w:r w:rsidR="009D6194">
        <w:tab/>
      </w:r>
      <w:r w:rsidRPr="00B962C7">
        <w:t>5</w:t>
      </w:r>
      <w:r w:rsidR="009D1681" w:rsidRPr="009D1681">
        <w:rPr>
          <w:position w:val="-6"/>
        </w:rPr>
        <w:object w:dxaOrig="360" w:dyaOrig="320" w14:anchorId="0FE10C75">
          <v:shape id="_x0000_i1061" type="#_x0000_t75" style="width:17.15pt;height:16.3pt" o:ole="">
            <v:imagedata r:id="rId60" o:title=""/>
          </v:shape>
          <o:OLEObject Type="Embed" ProgID="Equation.DSMT4" ShapeID="_x0000_i1061" DrawAspect="Content" ObjectID="_1538911664" r:id="rId61"/>
        </w:object>
      </w:r>
    </w:p>
    <w:p w14:paraId="27E58AE4" w14:textId="77777777" w:rsidR="00AC75B1" w:rsidRPr="00B962C7" w:rsidRDefault="00AC75B1" w:rsidP="00AC75B1">
      <w:pPr>
        <w:pStyle w:val="Pquestionheadingmc"/>
      </w:pPr>
      <w:r>
        <w:t>Question 7</w:t>
      </w:r>
      <w:r>
        <w:tab/>
        <w:t>[11.4</w:t>
      </w:r>
      <w:r w:rsidRPr="00DF7F34">
        <w:t>]</w:t>
      </w:r>
    </w:p>
    <w:p w14:paraId="2C0E2339" w14:textId="58762EEE" w:rsidR="00AC75B1" w:rsidRDefault="00AC75B1" w:rsidP="00381A4D">
      <w:pPr>
        <w:pStyle w:val="Pquestiontextmainstem"/>
      </w:pPr>
      <w:r>
        <w:t xml:space="preserve">The product of 5 + </w:t>
      </w:r>
      <w:r w:rsidR="009D1681" w:rsidRPr="009D1681">
        <w:rPr>
          <w:position w:val="-6"/>
        </w:rPr>
        <w:object w:dxaOrig="360" w:dyaOrig="320" w14:anchorId="29D0DACC">
          <v:shape id="_x0000_i1062" type="#_x0000_t75" style="width:17.15pt;height:16.3pt" o:ole="">
            <v:imagedata r:id="rId56" o:title=""/>
          </v:shape>
          <o:OLEObject Type="Embed" ProgID="Equation.DSMT4" ShapeID="_x0000_i1062" DrawAspect="Content" ObjectID="_1538911665" r:id="rId62"/>
        </w:object>
      </w:r>
      <w:r w:rsidRPr="0033129E">
        <w:t xml:space="preserve"> </w:t>
      </w:r>
      <w:r>
        <w:t xml:space="preserve">and 3 – </w:t>
      </w:r>
      <w:r w:rsidR="009D1681" w:rsidRPr="009D1681">
        <w:rPr>
          <w:position w:val="-6"/>
        </w:rPr>
        <w:object w:dxaOrig="360" w:dyaOrig="320" w14:anchorId="155E29CC">
          <v:shape id="_x0000_i1063" type="#_x0000_t75" style="width:17.15pt;height:16.3pt" o:ole="">
            <v:imagedata r:id="rId56" o:title=""/>
          </v:shape>
          <o:OLEObject Type="Embed" ProgID="Equation.DSMT4" ShapeID="_x0000_i1063" DrawAspect="Content" ObjectID="_1538911666" r:id="rId63"/>
        </w:object>
      </w:r>
      <w:r w:rsidRPr="0033129E">
        <w:t xml:space="preserve"> is:</w:t>
      </w:r>
    </w:p>
    <w:p w14:paraId="356A05BE" w14:textId="421EED62" w:rsidR="00AC75B1" w:rsidRDefault="00AC75B1" w:rsidP="009D6194">
      <w:pPr>
        <w:pStyle w:val="Pquestiontextmcqoptions"/>
      </w:pPr>
      <w:r w:rsidRPr="0033129E">
        <w:rPr>
          <w:b/>
        </w:rPr>
        <w:t>A</w:t>
      </w:r>
      <w:r>
        <w:tab/>
        <w:t>13 – 2</w:t>
      </w:r>
      <w:r w:rsidR="009D1681" w:rsidRPr="009D1681">
        <w:rPr>
          <w:position w:val="-6"/>
        </w:rPr>
        <w:object w:dxaOrig="360" w:dyaOrig="320" w14:anchorId="7926B271">
          <v:shape id="_x0000_i1065" type="#_x0000_t75" style="width:17.15pt;height:16.3pt" o:ole="">
            <v:imagedata r:id="rId56" o:title=""/>
          </v:shape>
          <o:OLEObject Type="Embed" ProgID="Equation.DSMT4" ShapeID="_x0000_i1065" DrawAspect="Content" ObjectID="_1538911667" r:id="rId64"/>
        </w:object>
      </w:r>
      <w:r>
        <w:tab/>
      </w:r>
      <w:r w:rsidR="009D6194">
        <w:tab/>
      </w:r>
      <w:r>
        <w:tab/>
      </w:r>
      <w:r w:rsidRPr="0033129E">
        <w:rPr>
          <w:b/>
        </w:rPr>
        <w:t>B</w:t>
      </w:r>
      <w:r>
        <w:tab/>
        <w:t>17 – 8</w:t>
      </w:r>
      <w:r w:rsidR="009D1681" w:rsidRPr="009D1681">
        <w:rPr>
          <w:position w:val="-6"/>
        </w:rPr>
        <w:object w:dxaOrig="360" w:dyaOrig="320" w14:anchorId="48F346AA">
          <v:shape id="_x0000_i1064" type="#_x0000_t75" style="width:17.15pt;height:16.3pt" o:ole="">
            <v:imagedata r:id="rId56" o:title=""/>
          </v:shape>
          <o:OLEObject Type="Embed" ProgID="Equation.DSMT4" ShapeID="_x0000_i1064" DrawAspect="Content" ObjectID="_1538911668" r:id="rId65"/>
        </w:objec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33129E">
        <w:rPr>
          <w:b/>
        </w:rPr>
        <w:t>C</w:t>
      </w:r>
      <w:r>
        <w:tab/>
        <w:t>13</w:t>
      </w:r>
      <w:r w:rsidRPr="0033129E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Pr="0033129E">
        <w:rPr>
          <w:b/>
        </w:rPr>
        <w:t>D</w:t>
      </w:r>
      <w:r>
        <w:tab/>
        <w:t>8</w:t>
      </w:r>
      <w:r w:rsidR="009D1681" w:rsidRPr="009D1681">
        <w:rPr>
          <w:position w:val="-6"/>
        </w:rPr>
        <w:object w:dxaOrig="360" w:dyaOrig="320" w14:anchorId="417F0CE8">
          <v:shape id="_x0000_i1066" type="#_x0000_t75" style="width:17.15pt;height:16.3pt" o:ole="">
            <v:imagedata r:id="rId56" o:title=""/>
          </v:shape>
          <o:OLEObject Type="Embed" ProgID="Equation.DSMT4" ShapeID="_x0000_i1066" DrawAspect="Content" ObjectID="_1538911669" r:id="rId66"/>
        </w:object>
      </w:r>
    </w:p>
    <w:p w14:paraId="3F6B212A" w14:textId="77777777" w:rsidR="00AC75B1" w:rsidRDefault="00AC75B1" w:rsidP="00AC75B1">
      <w:pPr>
        <w:pStyle w:val="Psectionresults"/>
      </w:pPr>
      <w:r>
        <w:t>Multiple-choice results: ___ / 7</w:t>
      </w:r>
    </w:p>
    <w:p w14:paraId="0BE42B9E" w14:textId="77777777" w:rsidR="00AC75B1" w:rsidRDefault="00AC75B1" w:rsidP="00AC75B1">
      <w:pPr>
        <w:pStyle w:val="Psectionheading"/>
      </w:pPr>
      <w:r>
        <w:lastRenderedPageBreak/>
        <w:t>Short answer section</w:t>
      </w:r>
    </w:p>
    <w:p w14:paraId="4B69FA54" w14:textId="3FB8A83C" w:rsidR="00AC75B1" w:rsidRDefault="00AC75B1" w:rsidP="00AC75B1">
      <w:pPr>
        <w:pStyle w:val="Pquestionheadingsx1stafterhead"/>
      </w:pPr>
      <w:r>
        <w:t>Question 8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</w:t>
      </w:r>
      <w:r w:rsidR="001926E4">
        <w:t>11.1</w:t>
      </w:r>
      <w:r w:rsidRPr="00DF7F34">
        <w:t>]</w:t>
      </w:r>
    </w:p>
    <w:p w14:paraId="3BB54F9E" w14:textId="77777777" w:rsidR="00AC75B1" w:rsidRDefault="00AC75B1" w:rsidP="00AC75B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5BC37D7" w14:textId="77777777" w:rsidR="00AC75B1" w:rsidRPr="003B106A" w:rsidRDefault="00AC75B1" w:rsidP="003B106A">
      <w:pPr>
        <w:pStyle w:val="Pquestiontextmainstem"/>
        <w:ind w:firstLine="720"/>
        <w:rPr>
          <w:rStyle w:val="Pemphasisasis"/>
        </w:rPr>
      </w:pPr>
      <w:r w:rsidRPr="003B106A">
        <w:rPr>
          <w:rStyle w:val="Pemphasisasis"/>
        </w:rPr>
        <w:t>base        coefficient        index         irrational number        power        surd</w:t>
      </w:r>
    </w:p>
    <w:p w14:paraId="10B70BF9" w14:textId="77777777" w:rsidR="00AC75B1" w:rsidRPr="00FA5C18" w:rsidRDefault="009D1681" w:rsidP="00AC75B1">
      <w:pPr>
        <w:pStyle w:val="Pquestiontextmainstem"/>
        <w:rPr>
          <w:rStyle w:val="Cquestionpartlabelbold"/>
        </w:rPr>
      </w:pPr>
      <w:r w:rsidRPr="00CD67DD">
        <w:rPr>
          <w:position w:val="-6"/>
        </w:rPr>
        <w:object w:dxaOrig="420" w:dyaOrig="320" w14:anchorId="0D73CA90">
          <v:shape id="_x0000_i1067" type="#_x0000_t75" style="width:21.45pt;height:16.3pt" o:ole="">
            <v:imagedata r:id="rId67" o:title=""/>
          </v:shape>
          <o:OLEObject Type="Embed" ProgID="Equation.DSMT4" ShapeID="_x0000_i1067" DrawAspect="Content" ObjectID="_1538911670" r:id="rId68"/>
        </w:object>
      </w:r>
      <w:r w:rsidR="00AC75B1" w:rsidRPr="00CD67DD">
        <w:t xml:space="preserve"> is an example of a </w:t>
      </w:r>
      <w:r w:rsidR="00AC75B1" w:rsidRPr="00FA5C18">
        <w:rPr>
          <w:rStyle w:val="Cquestionpartlabelbold"/>
        </w:rPr>
        <w:t>_________</w:t>
      </w:r>
      <w:r w:rsidR="00AC75B1" w:rsidRPr="00CD67DD">
        <w:t xml:space="preserve"> or an </w:t>
      </w:r>
      <w:r w:rsidR="00AC75B1" w:rsidRPr="00FA5C18">
        <w:rPr>
          <w:rStyle w:val="Cquestionpartlabelbold"/>
        </w:rPr>
        <w:t>__________________________</w:t>
      </w:r>
      <w:r w:rsidR="00AC75B1" w:rsidRPr="00792DEE">
        <w:t>.</w:t>
      </w:r>
    </w:p>
    <w:p w14:paraId="59531344" w14:textId="77777777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>n 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6317004D" w14:textId="77777777" w:rsidR="00AC75B1" w:rsidRDefault="00AC75B1" w:rsidP="00AC75B1">
      <w:pPr>
        <w:pStyle w:val="Pquestiontextmainstem"/>
      </w:pPr>
      <w:r w:rsidRPr="0033129E">
        <w:t>Simplify</w:t>
      </w:r>
      <w:r>
        <w:t xml:space="preserve">: </w:t>
      </w:r>
      <w:r w:rsidR="009D1681" w:rsidRPr="009D1681">
        <w:rPr>
          <w:position w:val="-8"/>
        </w:rPr>
        <w:object w:dxaOrig="460" w:dyaOrig="340" w14:anchorId="2E2EA4EB">
          <v:shape id="_x0000_i1068" type="#_x0000_t75" style="width:23.15pt;height:17.15pt" o:ole="">
            <v:imagedata r:id="rId69" o:title=""/>
          </v:shape>
          <o:OLEObject Type="Embed" ProgID="Equation.DSMT4" ShapeID="_x0000_i1068" DrawAspect="Content" ObjectID="_1538911671" r:id="rId70"/>
        </w:object>
      </w:r>
      <w:r w:rsidRPr="0033129E">
        <w:t>+ 5</w:t>
      </w:r>
      <w:r w:rsidR="009D1681" w:rsidRPr="009D1681">
        <w:rPr>
          <w:position w:val="-8"/>
        </w:rPr>
        <w:object w:dxaOrig="560" w:dyaOrig="340" w14:anchorId="4E79A476">
          <v:shape id="_x0000_i1069" type="#_x0000_t75" style="width:27.45pt;height:17.15pt" o:ole="">
            <v:imagedata r:id="rId71" o:title=""/>
          </v:shape>
          <o:OLEObject Type="Embed" ProgID="Equation.DSMT4" ShapeID="_x0000_i1069" DrawAspect="Content" ObjectID="_1538911672" r:id="rId72"/>
        </w:object>
      </w:r>
    </w:p>
    <w:p w14:paraId="770CA6AB" w14:textId="77777777" w:rsidR="003B106A" w:rsidRDefault="003B106A" w:rsidP="00AC75B1">
      <w:pPr>
        <w:pStyle w:val="Pquestiontextmainstem"/>
      </w:pPr>
    </w:p>
    <w:p w14:paraId="3B62F165" w14:textId="77777777" w:rsidR="003B106A" w:rsidRDefault="003B106A" w:rsidP="00AC75B1">
      <w:pPr>
        <w:pStyle w:val="Pquestiontextmainstem"/>
      </w:pPr>
    </w:p>
    <w:p w14:paraId="4DD277A2" w14:textId="77777777" w:rsidR="00317A9B" w:rsidRDefault="00317A9B" w:rsidP="00AC75B1">
      <w:pPr>
        <w:pStyle w:val="Pquestiontextmainstem"/>
      </w:pPr>
    </w:p>
    <w:p w14:paraId="047379B2" w14:textId="77777777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>n 10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D104E78" w14:textId="03C16E06" w:rsidR="00AC75B1" w:rsidRDefault="00AC75B1" w:rsidP="00AC75B1">
      <w:pPr>
        <w:pStyle w:val="Pquestiontextmainstem"/>
      </w:pPr>
      <w:r w:rsidRPr="00856727">
        <w:t>Expand and simplify 2</w:t>
      </w:r>
      <w:r w:rsidR="009D1681" w:rsidRPr="009D1681">
        <w:rPr>
          <w:position w:val="-8"/>
        </w:rPr>
        <w:object w:dxaOrig="340" w:dyaOrig="340" w14:anchorId="2BA71B95">
          <v:shape id="_x0000_i1070" type="#_x0000_t75" style="width:17.15pt;height:17.15pt" o:ole="">
            <v:imagedata r:id="rId73" o:title=""/>
          </v:shape>
          <o:OLEObject Type="Embed" ProgID="Equation.DSMT4" ShapeID="_x0000_i1070" DrawAspect="Content" ObjectID="_1538911673" r:id="rId74"/>
        </w:object>
      </w:r>
      <w:r w:rsidRPr="00856727">
        <w:t>(3</w:t>
      </w:r>
      <w:r w:rsidR="009D1681" w:rsidRPr="009D1681">
        <w:rPr>
          <w:position w:val="-6"/>
        </w:rPr>
        <w:object w:dxaOrig="360" w:dyaOrig="320" w14:anchorId="36660B04">
          <v:shape id="_x0000_i1071" type="#_x0000_t75" style="width:17.15pt;height:16.3pt" o:ole="">
            <v:imagedata r:id="rId56" o:title=""/>
          </v:shape>
          <o:OLEObject Type="Embed" ProgID="Equation.DSMT4" ShapeID="_x0000_i1071" DrawAspect="Content" ObjectID="_1538911674" r:id="rId75"/>
        </w:object>
      </w:r>
      <w:r w:rsidRPr="00856727">
        <w:t xml:space="preserve"> + </w:t>
      </w:r>
      <w:r w:rsidR="009D1681" w:rsidRPr="009D1681">
        <w:rPr>
          <w:position w:val="-8"/>
        </w:rPr>
        <w:object w:dxaOrig="340" w:dyaOrig="340" w14:anchorId="7A2683A0">
          <v:shape id="_x0000_i1072" type="#_x0000_t75" style="width:17.15pt;height:17.15pt" o:ole="">
            <v:imagedata r:id="rId76" o:title=""/>
          </v:shape>
          <o:OLEObject Type="Embed" ProgID="Equation.DSMT4" ShapeID="_x0000_i1072" DrawAspect="Content" ObjectID="_1538911675" r:id="rId77"/>
        </w:object>
      </w:r>
      <w:r w:rsidRPr="00856727">
        <w:t>).</w:t>
      </w:r>
    </w:p>
    <w:p w14:paraId="5DD39285" w14:textId="77777777" w:rsidR="003B106A" w:rsidRDefault="003B106A" w:rsidP="00AC75B1">
      <w:pPr>
        <w:pStyle w:val="Pquestiontextmainstem"/>
      </w:pPr>
    </w:p>
    <w:p w14:paraId="43D497DB" w14:textId="77777777" w:rsidR="00317A9B" w:rsidRDefault="00317A9B" w:rsidP="00AC75B1">
      <w:pPr>
        <w:pStyle w:val="Pquestiontextmainstem"/>
      </w:pPr>
    </w:p>
    <w:p w14:paraId="1E445433" w14:textId="77777777" w:rsidR="00317A9B" w:rsidRDefault="00317A9B" w:rsidP="00AC75B1">
      <w:pPr>
        <w:pStyle w:val="Pquestiontextmainstem"/>
      </w:pPr>
    </w:p>
    <w:p w14:paraId="18A8E890" w14:textId="77777777" w:rsidR="003B106A" w:rsidRDefault="003B106A" w:rsidP="00AC75B1">
      <w:pPr>
        <w:pStyle w:val="Pquestiontextmainstem"/>
      </w:pPr>
    </w:p>
    <w:p w14:paraId="559F4342" w14:textId="77777777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>n 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[11.1</w:t>
      </w:r>
      <w:r w:rsidRPr="00DF7F34">
        <w:t>]</w:t>
      </w:r>
    </w:p>
    <w:p w14:paraId="59E429DF" w14:textId="77777777" w:rsidR="00AC75B1" w:rsidRDefault="00AC75B1" w:rsidP="00AC75B1">
      <w:pPr>
        <w:pStyle w:val="Pquestiontextmainstem"/>
      </w:pPr>
      <w:r w:rsidRPr="00954006">
        <w:t>Write two irrational numbers with values between 10 and 15.</w:t>
      </w:r>
    </w:p>
    <w:p w14:paraId="22EE9389" w14:textId="77777777" w:rsidR="003B106A" w:rsidRDefault="003B106A" w:rsidP="00AC75B1">
      <w:pPr>
        <w:pStyle w:val="Pquestiontextmainstem"/>
      </w:pPr>
    </w:p>
    <w:p w14:paraId="359EC397" w14:textId="77777777" w:rsidR="003B106A" w:rsidRDefault="003B106A" w:rsidP="00AC75B1">
      <w:pPr>
        <w:pStyle w:val="Pquestiontextmainstem"/>
      </w:pPr>
    </w:p>
    <w:p w14:paraId="01FF8D19" w14:textId="77777777" w:rsidR="00317A9B" w:rsidRDefault="00317A9B" w:rsidP="00AC75B1">
      <w:pPr>
        <w:pStyle w:val="Pquestiontextmainstem"/>
      </w:pPr>
    </w:p>
    <w:p w14:paraId="21272342" w14:textId="77777777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>n 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75806D3F" w14:textId="77777777" w:rsidR="00AC75B1" w:rsidRDefault="00AC75B1" w:rsidP="00AC75B1">
      <w:pPr>
        <w:pStyle w:val="Pquestiontextmainstem"/>
      </w:pPr>
      <w:r w:rsidRPr="00954006">
        <w:t>Express 7</w:t>
      </w:r>
      <w:r w:rsidRPr="00954006">
        <w:rPr>
          <w:position w:val="-8"/>
        </w:rPr>
        <w:object w:dxaOrig="360" w:dyaOrig="360" w14:anchorId="32948018">
          <v:shape id="_x0000_i1038" type="#_x0000_t75" style="width:18pt;height:18pt" o:ole="">
            <v:imagedata r:id="rId78" o:title=""/>
          </v:shape>
          <o:OLEObject Type="Embed" ProgID="Equation.3" ShapeID="_x0000_i1038" DrawAspect="Content" ObjectID="_1538911676" r:id="rId79"/>
        </w:object>
      </w:r>
      <w:r>
        <w:t>as an entire surd.</w:t>
      </w:r>
    </w:p>
    <w:p w14:paraId="26C24303" w14:textId="77777777" w:rsidR="003B106A" w:rsidRDefault="003B106A" w:rsidP="00AC75B1">
      <w:pPr>
        <w:pStyle w:val="Pquestiontextmainstem"/>
      </w:pPr>
    </w:p>
    <w:p w14:paraId="059184B0" w14:textId="77777777" w:rsidR="003B106A" w:rsidRDefault="003B106A" w:rsidP="00AC75B1">
      <w:pPr>
        <w:pStyle w:val="Pquestiontextmainstem"/>
      </w:pPr>
    </w:p>
    <w:p w14:paraId="5BBFDAC7" w14:textId="77777777" w:rsidR="00317A9B" w:rsidRDefault="00317A9B" w:rsidP="00AC75B1">
      <w:pPr>
        <w:pStyle w:val="Pquestiontextmainstem"/>
      </w:pPr>
    </w:p>
    <w:p w14:paraId="02EABA73" w14:textId="77777777" w:rsidR="00317A9B" w:rsidRPr="00954006" w:rsidRDefault="00317A9B" w:rsidP="00AC75B1">
      <w:pPr>
        <w:pStyle w:val="Pquestiontextmainstem"/>
      </w:pPr>
    </w:p>
    <w:p w14:paraId="5AEBF4A9" w14:textId="77777777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>n 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2915CB17" w14:textId="77777777" w:rsidR="00AC75B1" w:rsidRDefault="00AC75B1" w:rsidP="00AC75B1">
      <w:pPr>
        <w:pStyle w:val="Pquestiontextmainstem"/>
      </w:pPr>
      <w:r w:rsidRPr="0033129E">
        <w:t xml:space="preserve">If a square has sides </w:t>
      </w:r>
      <w:r>
        <w:t>that</w:t>
      </w:r>
      <w:r w:rsidRPr="0033129E">
        <w:t xml:space="preserve"> measure (</w:t>
      </w:r>
      <w:r w:rsidRPr="0033129E">
        <w:rPr>
          <w:position w:val="-8"/>
        </w:rPr>
        <w:object w:dxaOrig="480" w:dyaOrig="360" w14:anchorId="0602F303">
          <v:shape id="_x0000_i1039" type="#_x0000_t75" style="width:24pt;height:18pt" o:ole="">
            <v:imagedata r:id="rId80" o:title=""/>
          </v:shape>
          <o:OLEObject Type="Embed" ProgID="Equation.3" ShapeID="_x0000_i1039" DrawAspect="Content" ObjectID="_1538911677" r:id="rId81"/>
        </w:object>
      </w:r>
      <w:r w:rsidRPr="0033129E">
        <w:t xml:space="preserve"> + </w:t>
      </w:r>
      <w:r w:rsidRPr="0033129E">
        <w:rPr>
          <w:position w:val="-8"/>
        </w:rPr>
        <w:object w:dxaOrig="380" w:dyaOrig="360" w14:anchorId="3A3168D9">
          <v:shape id="_x0000_i1040" type="#_x0000_t75" style="width:18pt;height:18pt" o:ole="">
            <v:imagedata r:id="rId82" o:title=""/>
          </v:shape>
          <o:OLEObject Type="Embed" ProgID="Equation.3" ShapeID="_x0000_i1040" DrawAspect="Content" ObjectID="_1538911678" r:id="rId83"/>
        </w:object>
      </w:r>
      <w:r w:rsidRPr="0033129E">
        <w:t>) cm, what is its exact area?</w:t>
      </w:r>
    </w:p>
    <w:p w14:paraId="3A9C0910" w14:textId="77777777" w:rsidR="003B106A" w:rsidRDefault="003B106A" w:rsidP="00AC75B1">
      <w:pPr>
        <w:pStyle w:val="Pquestiontextmainstem"/>
      </w:pPr>
    </w:p>
    <w:p w14:paraId="0F147C56" w14:textId="77777777" w:rsidR="003B106A" w:rsidRDefault="003B106A" w:rsidP="00AC75B1">
      <w:pPr>
        <w:pStyle w:val="Pquestiontextmainstem"/>
      </w:pPr>
    </w:p>
    <w:p w14:paraId="3E5EF3E8" w14:textId="77777777" w:rsidR="00317A9B" w:rsidRDefault="00317A9B" w:rsidP="00AC75B1">
      <w:pPr>
        <w:pStyle w:val="Pquestiontextmainstem"/>
      </w:pPr>
    </w:p>
    <w:p w14:paraId="48370C96" w14:textId="77777777" w:rsidR="00317A9B" w:rsidRDefault="00317A9B" w:rsidP="00AC75B1">
      <w:pPr>
        <w:pStyle w:val="Pquestiontextmainstem"/>
      </w:pPr>
    </w:p>
    <w:p w14:paraId="441D0713" w14:textId="77777777" w:rsidR="00AC75B1" w:rsidRDefault="00AC75B1" w:rsidP="00AC75B1">
      <w:pPr>
        <w:pStyle w:val="Pquestionheadingsx"/>
      </w:pPr>
      <w:r>
        <w:lastRenderedPageBreak/>
        <w:t>Questi</w:t>
      </w:r>
      <w:r w:rsidRPr="00BD49B2">
        <w:t>o</w:t>
      </w:r>
      <w:r>
        <w:t>n 14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p w14:paraId="28A535F3" w14:textId="77777777" w:rsidR="00AC75B1" w:rsidRPr="0033129E" w:rsidRDefault="00AC75B1" w:rsidP="00AC75B1">
      <w:pPr>
        <w:pStyle w:val="Pquestiontextmainstem"/>
      </w:pPr>
      <w:r>
        <w:t>Write as single fractions with rational denominators:</w:t>
      </w:r>
    </w:p>
    <w:p w14:paraId="65138125" w14:textId="73EC58C4" w:rsidR="00AC75B1" w:rsidRDefault="00AC75B1" w:rsidP="00AC75B1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="009D1681" w:rsidRPr="009D1681">
        <w:rPr>
          <w:position w:val="-26"/>
        </w:rPr>
        <w:object w:dxaOrig="480" w:dyaOrig="660" w14:anchorId="14900D80">
          <v:shape id="_x0000_i1073" type="#_x0000_t75" style="width:24.85pt;height:33.45pt" o:ole="">
            <v:imagedata r:id="rId84" o:title=""/>
          </v:shape>
          <o:OLEObject Type="Embed" ProgID="Equation.DSMT4" ShapeID="_x0000_i1073" DrawAspect="Content" ObjectID="_1538911679" r:id="rId85"/>
        </w:object>
      </w:r>
      <w:r>
        <w:tab/>
      </w:r>
      <w:r>
        <w:tab/>
      </w:r>
      <w:r>
        <w:tab/>
      </w:r>
      <w:r>
        <w:tab/>
      </w:r>
      <w:r w:rsidR="00317A9B">
        <w:tab/>
      </w:r>
      <w:r w:rsidR="00317A9B">
        <w:tab/>
      </w:r>
      <w:r w:rsidRPr="00F86633">
        <w:rPr>
          <w:rStyle w:val="Cquestionpartlabelbold"/>
        </w:rPr>
        <w:t>(b)</w:t>
      </w:r>
      <w:r w:rsidR="009D1681">
        <w:t xml:space="preserve">  </w:t>
      </w:r>
      <w:r w:rsidR="009D1681" w:rsidRPr="009D1681">
        <w:rPr>
          <w:position w:val="-26"/>
        </w:rPr>
        <w:object w:dxaOrig="800" w:dyaOrig="660" w14:anchorId="7562919B">
          <v:shape id="_x0000_i1074" type="#_x0000_t75" style="width:39.45pt;height:33.45pt" o:ole="">
            <v:imagedata r:id="rId86" o:title=""/>
          </v:shape>
          <o:OLEObject Type="Embed" ProgID="Equation.DSMT4" ShapeID="_x0000_i1074" DrawAspect="Content" ObjectID="_1538911680" r:id="rId87"/>
        </w:object>
      </w:r>
    </w:p>
    <w:p w14:paraId="6A38F9C7" w14:textId="77777777" w:rsidR="00317A9B" w:rsidRDefault="00317A9B" w:rsidP="00AC75B1">
      <w:pPr>
        <w:pStyle w:val="Pquestiontextpartsa"/>
      </w:pPr>
    </w:p>
    <w:p w14:paraId="26D3404E" w14:textId="77777777" w:rsidR="00317A9B" w:rsidRDefault="00317A9B" w:rsidP="00AC75B1">
      <w:pPr>
        <w:pStyle w:val="Pquestiontextpartsa"/>
      </w:pPr>
    </w:p>
    <w:p w14:paraId="1156B13A" w14:textId="77777777" w:rsidR="00317A9B" w:rsidRDefault="00317A9B" w:rsidP="00AC75B1">
      <w:pPr>
        <w:pStyle w:val="Pquestiontextpartsa"/>
      </w:pPr>
    </w:p>
    <w:p w14:paraId="45D9BD16" w14:textId="77777777" w:rsidR="00317A9B" w:rsidRDefault="00317A9B" w:rsidP="00AC75B1">
      <w:pPr>
        <w:pStyle w:val="Pquestiontextpartsa"/>
      </w:pPr>
    </w:p>
    <w:p w14:paraId="7F72052B" w14:textId="77777777" w:rsidR="00317A9B" w:rsidRDefault="00317A9B" w:rsidP="00AC75B1">
      <w:pPr>
        <w:pStyle w:val="Pquestiontextpartsa"/>
      </w:pPr>
    </w:p>
    <w:p w14:paraId="543D49B7" w14:textId="77777777" w:rsidR="00317A9B" w:rsidRDefault="00317A9B" w:rsidP="00AC75B1">
      <w:pPr>
        <w:pStyle w:val="Pquestiontextpartsa"/>
      </w:pPr>
    </w:p>
    <w:p w14:paraId="4E41DE80" w14:textId="77777777" w:rsidR="00317A9B" w:rsidRDefault="00317A9B" w:rsidP="00AC75B1">
      <w:pPr>
        <w:pStyle w:val="Pquestiontextpartsa"/>
      </w:pPr>
    </w:p>
    <w:p w14:paraId="5001B95A" w14:textId="77777777" w:rsidR="00317A9B" w:rsidRDefault="00317A9B" w:rsidP="00AC75B1">
      <w:pPr>
        <w:pStyle w:val="Pquestiontextpartsa"/>
      </w:pPr>
    </w:p>
    <w:p w14:paraId="4D37C59D" w14:textId="77777777" w:rsidR="00317A9B" w:rsidRDefault="00317A9B" w:rsidP="00AC75B1">
      <w:pPr>
        <w:pStyle w:val="Pquestiontextpartsa"/>
      </w:pPr>
    </w:p>
    <w:p w14:paraId="6FA502F5" w14:textId="77777777" w:rsidR="00317A9B" w:rsidRDefault="00317A9B" w:rsidP="00AC75B1">
      <w:pPr>
        <w:pStyle w:val="Pquestiontextpartsa"/>
      </w:pPr>
    </w:p>
    <w:p w14:paraId="286F5290" w14:textId="77777777" w:rsidR="00317A9B" w:rsidRDefault="00317A9B" w:rsidP="00AC75B1">
      <w:pPr>
        <w:pStyle w:val="Pquestiontextpartsa"/>
      </w:pPr>
    </w:p>
    <w:p w14:paraId="51BF24F8" w14:textId="77777777" w:rsidR="00317A9B" w:rsidRDefault="00317A9B" w:rsidP="00AC75B1">
      <w:pPr>
        <w:pStyle w:val="Pquestiontextpartsa"/>
      </w:pPr>
    </w:p>
    <w:p w14:paraId="384E486D" w14:textId="63976754" w:rsidR="00AC75B1" w:rsidRDefault="00AC75B1" w:rsidP="00AC75B1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="009D1681" w:rsidRPr="009D1681">
        <w:rPr>
          <w:position w:val="-26"/>
        </w:rPr>
        <w:object w:dxaOrig="880" w:dyaOrig="620" w14:anchorId="6178EAA8">
          <v:shape id="_x0000_i1075" type="#_x0000_t75" style="width:45.45pt;height:30.85pt" o:ole="">
            <v:imagedata r:id="rId88" o:title=""/>
          </v:shape>
          <o:OLEObject Type="Embed" ProgID="Equation.DSMT4" ShapeID="_x0000_i1075" DrawAspect="Content" ObjectID="_1538911681" r:id="rId89"/>
        </w:object>
      </w:r>
      <w:r w:rsidR="009D1681">
        <w:tab/>
      </w:r>
      <w:r>
        <w:tab/>
      </w:r>
      <w:r>
        <w:tab/>
      </w:r>
      <w:r>
        <w:tab/>
      </w:r>
      <w:r w:rsidR="00317A9B">
        <w:tab/>
      </w:r>
      <w:r w:rsidR="00317A9B">
        <w:tab/>
      </w:r>
      <w:r w:rsidRPr="00DF2BC0">
        <w:rPr>
          <w:rStyle w:val="Cquestionpartlabelbold"/>
        </w:rPr>
        <w:t>(d)</w:t>
      </w:r>
      <w:r w:rsidR="009D1681">
        <w:t xml:space="preserve">  </w:t>
      </w:r>
      <w:r w:rsidR="009D1681" w:rsidRPr="009D1681">
        <w:rPr>
          <w:position w:val="-26"/>
        </w:rPr>
        <w:object w:dxaOrig="1680" w:dyaOrig="620" w14:anchorId="01FB4903">
          <v:shape id="_x0000_i1076" type="#_x0000_t75" style="width:83.15pt;height:30.85pt" o:ole="">
            <v:imagedata r:id="rId90" o:title=""/>
          </v:shape>
          <o:OLEObject Type="Embed" ProgID="Equation.DSMT4" ShapeID="_x0000_i1076" DrawAspect="Content" ObjectID="_1538911682" r:id="rId91"/>
        </w:object>
      </w:r>
      <w:r>
        <w:t xml:space="preserve"> </w:t>
      </w:r>
    </w:p>
    <w:p w14:paraId="668A29AB" w14:textId="77777777" w:rsidR="009D1681" w:rsidRDefault="009D1681" w:rsidP="00AC75B1">
      <w:pPr>
        <w:pStyle w:val="Pquestiontextpartsa"/>
      </w:pPr>
    </w:p>
    <w:p w14:paraId="2CFA22F3" w14:textId="77777777" w:rsidR="00317A9B" w:rsidRDefault="00317A9B" w:rsidP="00AC75B1">
      <w:pPr>
        <w:pStyle w:val="Pquestiontextpartsa"/>
      </w:pPr>
    </w:p>
    <w:p w14:paraId="131B8A7D" w14:textId="77777777" w:rsidR="00317A9B" w:rsidRDefault="00317A9B" w:rsidP="00AC75B1">
      <w:pPr>
        <w:pStyle w:val="Pquestiontextpartsa"/>
      </w:pPr>
    </w:p>
    <w:p w14:paraId="229C9875" w14:textId="77777777" w:rsidR="00317A9B" w:rsidRDefault="00317A9B" w:rsidP="00AC75B1">
      <w:pPr>
        <w:pStyle w:val="Pquestiontextpartsa"/>
      </w:pPr>
    </w:p>
    <w:p w14:paraId="23DEAD10" w14:textId="77777777" w:rsidR="00317A9B" w:rsidRDefault="00317A9B" w:rsidP="00AC75B1">
      <w:pPr>
        <w:pStyle w:val="Pquestiontextpartsa"/>
      </w:pPr>
    </w:p>
    <w:p w14:paraId="30A20CAA" w14:textId="77777777" w:rsidR="00317A9B" w:rsidRDefault="00317A9B" w:rsidP="00AC75B1">
      <w:pPr>
        <w:pStyle w:val="Pquestiontextpartsa"/>
      </w:pPr>
    </w:p>
    <w:p w14:paraId="028D0E6C" w14:textId="77777777" w:rsidR="00317A9B" w:rsidRDefault="00317A9B" w:rsidP="00AC75B1">
      <w:pPr>
        <w:pStyle w:val="Pquestiontextpartsa"/>
      </w:pPr>
    </w:p>
    <w:p w14:paraId="786F04FF" w14:textId="77777777" w:rsidR="00317A9B" w:rsidRDefault="00317A9B" w:rsidP="00AC75B1">
      <w:pPr>
        <w:pStyle w:val="Pquestiontextpartsa"/>
      </w:pPr>
    </w:p>
    <w:p w14:paraId="561F9A95" w14:textId="77777777" w:rsidR="00317A9B" w:rsidRDefault="00317A9B" w:rsidP="00AC75B1">
      <w:pPr>
        <w:pStyle w:val="Pquestiontextpartsa"/>
      </w:pPr>
    </w:p>
    <w:p w14:paraId="157A1EEC" w14:textId="77777777" w:rsidR="00317A9B" w:rsidRDefault="00317A9B" w:rsidP="00AC75B1">
      <w:pPr>
        <w:pStyle w:val="Pquestiontextpartsa"/>
      </w:pPr>
    </w:p>
    <w:p w14:paraId="09010094" w14:textId="77777777" w:rsidR="00317A9B" w:rsidRDefault="00317A9B" w:rsidP="00AC75B1">
      <w:pPr>
        <w:pStyle w:val="Pquestiontextpartsa"/>
      </w:pPr>
    </w:p>
    <w:p w14:paraId="067FF421" w14:textId="77777777" w:rsidR="00317A9B" w:rsidRDefault="00317A9B" w:rsidP="00AC75B1">
      <w:pPr>
        <w:pStyle w:val="Pquestiontextpartsa"/>
      </w:pPr>
    </w:p>
    <w:p w14:paraId="75C5389A" w14:textId="77777777" w:rsidR="00317A9B" w:rsidRDefault="00317A9B" w:rsidP="00AC75B1">
      <w:pPr>
        <w:pStyle w:val="Pquestiontextpartsa"/>
      </w:pPr>
    </w:p>
    <w:p w14:paraId="2A196901" w14:textId="77777777" w:rsidR="00317A9B" w:rsidRDefault="00317A9B" w:rsidP="00AC75B1">
      <w:pPr>
        <w:pStyle w:val="Pquestiontextpartsa"/>
      </w:pPr>
    </w:p>
    <w:p w14:paraId="2BDE04FC" w14:textId="77777777" w:rsidR="00317A9B" w:rsidRDefault="00317A9B" w:rsidP="00AC75B1">
      <w:pPr>
        <w:pStyle w:val="Pquestiontextpartsa"/>
      </w:pPr>
    </w:p>
    <w:p w14:paraId="62166A14" w14:textId="77777777" w:rsidR="003B106A" w:rsidRDefault="003B106A" w:rsidP="00AC75B1">
      <w:pPr>
        <w:pStyle w:val="Pquestiontextpartsa"/>
      </w:pPr>
    </w:p>
    <w:p w14:paraId="10F06500" w14:textId="77777777" w:rsidR="003B106A" w:rsidRDefault="003B106A" w:rsidP="00AC75B1">
      <w:pPr>
        <w:pStyle w:val="Pquestiontextpartsa"/>
      </w:pPr>
    </w:p>
    <w:p w14:paraId="2E3D4B3A" w14:textId="77777777" w:rsidR="00AC75B1" w:rsidRDefault="00AC75B1" w:rsidP="00AC75B1">
      <w:pPr>
        <w:pStyle w:val="Psectionresults"/>
      </w:pPr>
      <w:r>
        <w:t>Short answer results: ___ / 27</w:t>
      </w:r>
    </w:p>
    <w:p w14:paraId="007BAA72" w14:textId="77777777" w:rsidR="00AC75B1" w:rsidRDefault="00AC75B1" w:rsidP="00AC75B1">
      <w:pPr>
        <w:pStyle w:val="Psectionheading"/>
      </w:pPr>
      <w:r>
        <w:lastRenderedPageBreak/>
        <w:t>Extended answer section</w:t>
      </w:r>
    </w:p>
    <w:p w14:paraId="234677A3" w14:textId="77777777" w:rsidR="00AC75B1" w:rsidRDefault="00AC75B1" w:rsidP="00AC75B1">
      <w:pPr>
        <w:pStyle w:val="Pquestionheadingsx1stafterhead"/>
      </w:pPr>
      <w:r>
        <w:t>Question 15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11.2</w:t>
      </w:r>
      <w:r w:rsidRPr="00DF7F34">
        <w:t xml:space="preserve">, </w:t>
      </w:r>
      <w:r>
        <w:t>11.4</w:t>
      </w:r>
      <w:r w:rsidRPr="00DF7F34">
        <w:t>]</w:t>
      </w:r>
    </w:p>
    <w:p w14:paraId="61685FBC" w14:textId="77777777" w:rsidR="00AC75B1" w:rsidRPr="005A482F" w:rsidRDefault="00AC75B1" w:rsidP="00AC75B1">
      <w:pPr>
        <w:pStyle w:val="Pquestiontextmainstem"/>
      </w:pPr>
      <w:r w:rsidRPr="005A482F">
        <w:t>A rectangular swimming pool has an area of 120 m</w:t>
      </w:r>
      <w:r w:rsidRPr="00FA5C18">
        <w:rPr>
          <w:rStyle w:val="Csuperscript"/>
        </w:rPr>
        <w:t>2</w:t>
      </w:r>
      <w:r w:rsidRPr="005A482F">
        <w:t>.</w:t>
      </w:r>
    </w:p>
    <w:p w14:paraId="7C2DAB7D" w14:textId="5E7D116D" w:rsidR="00AC75B1" w:rsidRDefault="00AC75B1" w:rsidP="00AC75B1">
      <w:pPr>
        <w:pStyle w:val="Pquestiontextpartsa"/>
      </w:pPr>
      <w:r w:rsidRPr="00F86633">
        <w:rPr>
          <w:rStyle w:val="Cquestionpartlabelbold"/>
        </w:rPr>
        <w:t>(a)</w:t>
      </w:r>
      <w:r w:rsidR="00A73845">
        <w:tab/>
      </w:r>
      <w:r w:rsidRPr="005A482F">
        <w:t>If its length is twice as long as its width, find the exact dimensions of the pool.</w:t>
      </w:r>
    </w:p>
    <w:p w14:paraId="22B3F70C" w14:textId="77777777" w:rsidR="00A73845" w:rsidRDefault="00A73845" w:rsidP="00AC75B1">
      <w:pPr>
        <w:pStyle w:val="Pquestiontextpartsa"/>
      </w:pPr>
    </w:p>
    <w:p w14:paraId="60F0A91B" w14:textId="77777777" w:rsidR="00317A9B" w:rsidRDefault="00317A9B" w:rsidP="00AC75B1">
      <w:pPr>
        <w:pStyle w:val="Pquestiontextpartsa"/>
      </w:pPr>
    </w:p>
    <w:p w14:paraId="6252835D" w14:textId="77777777" w:rsidR="00317A9B" w:rsidRDefault="00317A9B" w:rsidP="00AC75B1">
      <w:pPr>
        <w:pStyle w:val="Pquestiontextpartsa"/>
      </w:pPr>
    </w:p>
    <w:p w14:paraId="6D19476C" w14:textId="77777777" w:rsidR="00A73845" w:rsidRDefault="00A73845" w:rsidP="00AC75B1">
      <w:pPr>
        <w:pStyle w:val="Pquestiontextpartsa"/>
      </w:pPr>
    </w:p>
    <w:p w14:paraId="7F18CA0D" w14:textId="02DAB38A" w:rsidR="00AC75B1" w:rsidRDefault="00AC75B1" w:rsidP="00AC75B1">
      <w:pPr>
        <w:pStyle w:val="Pquestiontextpartsa"/>
      </w:pPr>
      <w:r w:rsidRPr="00F86633">
        <w:rPr>
          <w:rStyle w:val="Cquestionpartlabelbold"/>
        </w:rPr>
        <w:t>(b)</w:t>
      </w:r>
      <w:r w:rsidR="00A73845">
        <w:tab/>
      </w:r>
      <w:r w:rsidRPr="005A482F">
        <w:t>Find the exact perimeter of the pool.</w:t>
      </w:r>
    </w:p>
    <w:p w14:paraId="7DD5DFAF" w14:textId="77777777" w:rsidR="00A73845" w:rsidRDefault="00A73845" w:rsidP="00AC75B1">
      <w:pPr>
        <w:pStyle w:val="Pquestiontextpartsa"/>
      </w:pPr>
    </w:p>
    <w:p w14:paraId="0B94500C" w14:textId="77777777" w:rsidR="00317A9B" w:rsidRDefault="00317A9B" w:rsidP="00AC75B1">
      <w:pPr>
        <w:pStyle w:val="Pquestiontextpartsa"/>
      </w:pPr>
    </w:p>
    <w:p w14:paraId="4A3DF463" w14:textId="77777777" w:rsidR="00317A9B" w:rsidRDefault="00317A9B" w:rsidP="00AC75B1">
      <w:pPr>
        <w:pStyle w:val="Pquestiontextpartsa"/>
      </w:pPr>
    </w:p>
    <w:p w14:paraId="10F33AAF" w14:textId="77777777" w:rsidR="00A73845" w:rsidRDefault="00A73845" w:rsidP="00AC75B1">
      <w:pPr>
        <w:pStyle w:val="Pquestiontextpartsa"/>
      </w:pPr>
    </w:p>
    <w:p w14:paraId="750C476F" w14:textId="1F4CD9F6" w:rsidR="00AC75B1" w:rsidRDefault="00AC75B1" w:rsidP="00AC75B1">
      <w:pPr>
        <w:pStyle w:val="Pquestiontextpartsa"/>
      </w:pPr>
      <w:r w:rsidRPr="00F86633">
        <w:rPr>
          <w:rStyle w:val="Cquestionpartlabelbold"/>
        </w:rPr>
        <w:t>(c)</w:t>
      </w:r>
      <w:r w:rsidR="00A73845">
        <w:tab/>
      </w:r>
      <w:r w:rsidRPr="005A482F">
        <w:t xml:space="preserve">A </w:t>
      </w:r>
      <w:r>
        <w:t xml:space="preserve">1 </w:t>
      </w:r>
      <w:r w:rsidR="00317A9B">
        <w:t>m</w:t>
      </w:r>
      <w:r w:rsidRPr="005A482F">
        <w:t xml:space="preserve"> wide path is to be made around the perimeter of the pool. Find the exact </w:t>
      </w:r>
      <w:r>
        <w:t>area</w:t>
      </w:r>
      <w:r w:rsidRPr="005A482F">
        <w:t xml:space="preserve"> of the </w:t>
      </w:r>
      <w:r>
        <w:t>path</w:t>
      </w:r>
      <w:r w:rsidRPr="005A482F">
        <w:t>.</w:t>
      </w:r>
    </w:p>
    <w:p w14:paraId="5E1EF3A9" w14:textId="77777777" w:rsidR="00A73845" w:rsidRDefault="00A73845" w:rsidP="00AC75B1">
      <w:pPr>
        <w:pStyle w:val="Pquestiontextpartsa"/>
      </w:pPr>
    </w:p>
    <w:p w14:paraId="64767B0D" w14:textId="77777777" w:rsidR="00A73845" w:rsidRDefault="00A73845" w:rsidP="00AC75B1">
      <w:pPr>
        <w:pStyle w:val="Pquestiontextpartsa"/>
      </w:pPr>
    </w:p>
    <w:p w14:paraId="158C297D" w14:textId="77777777" w:rsidR="00317A9B" w:rsidRDefault="00317A9B" w:rsidP="00AC75B1">
      <w:pPr>
        <w:pStyle w:val="Pquestiontextpartsa"/>
      </w:pPr>
    </w:p>
    <w:p w14:paraId="53CF8AAA" w14:textId="77777777" w:rsidR="00317A9B" w:rsidRDefault="00317A9B" w:rsidP="00AC75B1">
      <w:pPr>
        <w:pStyle w:val="Pquestiontextpartsa"/>
      </w:pPr>
    </w:p>
    <w:p w14:paraId="731D711F" w14:textId="77777777" w:rsidR="00AC75B1" w:rsidRDefault="00AC75B1" w:rsidP="00AC75B1">
      <w:pPr>
        <w:pStyle w:val="Pquestionheadingsx"/>
      </w:pPr>
      <w:r>
        <w:t>Question 16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Pr="00BD49B2">
        <w:t>11.1, 11.2, 11.5</w:t>
      </w:r>
      <w:r w:rsidRPr="00DF7F34">
        <w:t>]</w:t>
      </w:r>
    </w:p>
    <w:p w14:paraId="4B899F95" w14:textId="77777777" w:rsidR="00AC75B1" w:rsidRPr="000F6F69" w:rsidRDefault="00AC75B1" w:rsidP="00AC75B1">
      <w:pPr>
        <w:pStyle w:val="Pquestiontextmainstem"/>
      </w:pPr>
      <w:r>
        <w:t xml:space="preserve">A piece of string is (10 + </w:t>
      </w:r>
      <w:r w:rsidRPr="00873688">
        <w:rPr>
          <w:position w:val="-8"/>
        </w:rPr>
        <w:object w:dxaOrig="380" w:dyaOrig="360" w14:anchorId="6CBEAB59">
          <v:shape id="_x0000_i1041" type="#_x0000_t75" style="width:18pt;height:18pt" o:ole="">
            <v:imagedata r:id="rId92" o:title=""/>
          </v:shape>
          <o:OLEObject Type="Embed" ProgID="Equation.3" ShapeID="_x0000_i1041" DrawAspect="Content" ObjectID="_1538911683" r:id="rId93"/>
        </w:object>
      </w:r>
      <w:r>
        <w:t>) cm long.</w:t>
      </w:r>
    </w:p>
    <w:p w14:paraId="79BBF190" w14:textId="4271C009" w:rsidR="00AC75B1" w:rsidRDefault="00AC75B1" w:rsidP="00AC75B1">
      <w:pPr>
        <w:pStyle w:val="Pquestiontextpartsa"/>
      </w:pPr>
      <w:r w:rsidRPr="00F86633">
        <w:rPr>
          <w:rStyle w:val="Cquestionpartlabelbold"/>
        </w:rPr>
        <w:t>(a)</w:t>
      </w:r>
      <w:r w:rsidR="00A73845">
        <w:tab/>
      </w:r>
      <w:r>
        <w:t xml:space="preserve">How many pieces (2 + </w:t>
      </w:r>
      <w:r w:rsidRPr="00873688">
        <w:rPr>
          <w:position w:val="-8"/>
        </w:rPr>
        <w:object w:dxaOrig="360" w:dyaOrig="360" w14:anchorId="69C065B9">
          <v:shape id="_x0000_i1042" type="#_x0000_t75" style="width:18pt;height:18pt" o:ole="">
            <v:imagedata r:id="rId94" o:title=""/>
          </v:shape>
          <o:OLEObject Type="Embed" ProgID="Equation.3" ShapeID="_x0000_i1042" DrawAspect="Content" ObjectID="_1538911684" r:id="rId95"/>
        </w:object>
      </w:r>
      <w:r>
        <w:t>) cm long can be cut from the string?</w:t>
      </w:r>
    </w:p>
    <w:p w14:paraId="0E1B9234" w14:textId="77777777" w:rsidR="00A73845" w:rsidRDefault="00A73845" w:rsidP="00AC75B1">
      <w:pPr>
        <w:pStyle w:val="Pquestiontextpartsa"/>
      </w:pPr>
    </w:p>
    <w:p w14:paraId="5C077F56" w14:textId="77777777" w:rsidR="00317A9B" w:rsidRDefault="00317A9B" w:rsidP="00AC75B1">
      <w:pPr>
        <w:pStyle w:val="Pquestiontextpartsa"/>
      </w:pPr>
    </w:p>
    <w:p w14:paraId="52C497A7" w14:textId="77777777" w:rsidR="00A73845" w:rsidRDefault="00A73845" w:rsidP="00AC75B1">
      <w:pPr>
        <w:pStyle w:val="Pquestiontextpartsa"/>
      </w:pPr>
    </w:p>
    <w:p w14:paraId="3A2F2ABB" w14:textId="6E79E642" w:rsidR="00AC75B1" w:rsidRDefault="00AC75B1" w:rsidP="00AC75B1">
      <w:pPr>
        <w:pStyle w:val="Pquestiontextpartsa"/>
      </w:pPr>
      <w:r w:rsidRPr="00F86633">
        <w:rPr>
          <w:rStyle w:val="Cquestionpartlabelbold"/>
        </w:rPr>
        <w:t>(b)</w:t>
      </w:r>
      <w:r w:rsidR="00A73845">
        <w:tab/>
      </w:r>
      <w:r>
        <w:t>What exact length of string is left over?</w:t>
      </w:r>
    </w:p>
    <w:p w14:paraId="5AFAB570" w14:textId="77777777" w:rsidR="00A73845" w:rsidRDefault="00A73845" w:rsidP="00AC75B1">
      <w:pPr>
        <w:pStyle w:val="Pquestiontextpartsa"/>
      </w:pPr>
    </w:p>
    <w:p w14:paraId="26ACEF72" w14:textId="77777777" w:rsidR="00317A9B" w:rsidRDefault="00317A9B" w:rsidP="00AC75B1">
      <w:pPr>
        <w:pStyle w:val="Pquestiontextpartsa"/>
      </w:pPr>
    </w:p>
    <w:p w14:paraId="12866E30" w14:textId="77777777" w:rsidR="00317A9B" w:rsidRDefault="00317A9B" w:rsidP="00AC75B1">
      <w:pPr>
        <w:pStyle w:val="Pquestiontextpartsa"/>
      </w:pPr>
    </w:p>
    <w:p w14:paraId="5F0F665F" w14:textId="77777777" w:rsidR="00A73845" w:rsidRDefault="00A73845" w:rsidP="00AC75B1">
      <w:pPr>
        <w:pStyle w:val="Pquestiontextpartsa"/>
      </w:pPr>
    </w:p>
    <w:p w14:paraId="3E8726DE" w14:textId="2D61703D" w:rsidR="00AC75B1" w:rsidRDefault="00AC75B1" w:rsidP="00AC75B1">
      <w:pPr>
        <w:pStyle w:val="Pquestiontextpartsa"/>
      </w:pPr>
      <w:r w:rsidRPr="00F86633">
        <w:rPr>
          <w:rStyle w:val="Cquestionpartlabelbold"/>
        </w:rPr>
        <w:t>(c)</w:t>
      </w:r>
      <w:r w:rsidR="00A73845">
        <w:tab/>
      </w:r>
      <w:r>
        <w:t>What exact fraction of the string is left over?</w:t>
      </w:r>
    </w:p>
    <w:p w14:paraId="6CD73ECC" w14:textId="77777777" w:rsidR="00A73845" w:rsidRDefault="00A73845" w:rsidP="00AC75B1">
      <w:pPr>
        <w:pStyle w:val="Pquestiontextpartsa"/>
      </w:pPr>
    </w:p>
    <w:p w14:paraId="536A9CCA" w14:textId="77777777" w:rsidR="00317A9B" w:rsidRDefault="00317A9B" w:rsidP="00AC75B1">
      <w:pPr>
        <w:pStyle w:val="Pquestiontextpartsa"/>
      </w:pPr>
    </w:p>
    <w:p w14:paraId="78093D93" w14:textId="77777777" w:rsidR="00317A9B" w:rsidRDefault="00317A9B" w:rsidP="00AC75B1">
      <w:pPr>
        <w:pStyle w:val="Pquestiontextpartsa"/>
      </w:pPr>
    </w:p>
    <w:p w14:paraId="189114B8" w14:textId="77777777" w:rsidR="00A73845" w:rsidRDefault="00A73845" w:rsidP="00AC75B1">
      <w:pPr>
        <w:pStyle w:val="Pquestiontextpartsa"/>
      </w:pPr>
    </w:p>
    <w:p w14:paraId="61EAF1CE" w14:textId="77777777" w:rsidR="00AC75B1" w:rsidRDefault="00AC75B1" w:rsidP="00AC75B1">
      <w:pPr>
        <w:pStyle w:val="Psectionresults"/>
      </w:pPr>
      <w:r>
        <w:t>Extended answer results: ___ / 16</w:t>
      </w:r>
    </w:p>
    <w:p w14:paraId="3077F96A" w14:textId="1FAAE242" w:rsidR="001B433F" w:rsidRDefault="00AC75B1" w:rsidP="009D1681">
      <w:pPr>
        <w:pStyle w:val="Psectionresults"/>
        <w:spacing w:before="240" w:after="0"/>
      </w:pPr>
      <w:r>
        <w:t>TOTAL test results: ___ / 50</w:t>
      </w:r>
    </w:p>
    <w:sectPr w:rsidR="001B433F" w:rsidSect="004B1C25">
      <w:headerReference w:type="default" r:id="rId96"/>
      <w:footerReference w:type="default" r:id="rId97"/>
      <w:headerReference w:type="first" r:id="rId98"/>
      <w:footerReference w:type="first" r:id="rId99"/>
      <w:pgSz w:w="11906" w:h="16838" w:code="9"/>
      <w:pgMar w:top="1276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9821B" w14:textId="77777777" w:rsidR="008539F8" w:rsidRDefault="008539F8" w:rsidP="00B91E57">
      <w:r>
        <w:separator/>
      </w:r>
    </w:p>
  </w:endnote>
  <w:endnote w:type="continuationSeparator" w:id="0">
    <w:p w14:paraId="53941819" w14:textId="77777777" w:rsidR="008539F8" w:rsidRDefault="008539F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D168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D168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194F1" w14:textId="77777777" w:rsidR="008539F8" w:rsidRDefault="008539F8" w:rsidP="00B91E57">
      <w:r>
        <w:separator/>
      </w:r>
    </w:p>
  </w:footnote>
  <w:footnote w:type="continuationSeparator" w:id="0">
    <w:p w14:paraId="4A3B28C5" w14:textId="77777777" w:rsidR="008539F8" w:rsidRDefault="008539F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4D592817" w:rsidR="00AA7ED5" w:rsidRPr="00B91E57" w:rsidRDefault="001926E4" w:rsidP="00EC00DD">
    <w:pPr>
      <w:pStyle w:val="Pheadertext"/>
    </w:pPr>
    <w:r>
      <w:t xml:space="preserve">Pearson Mathematics 10–10A    Surds –– </w:t>
    </w:r>
    <w:r w:rsidR="00EC00DD">
      <w:t>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11AAA609" w:rsidR="00A8741D" w:rsidRDefault="001926E4" w:rsidP="00A8741D">
    <w:pPr>
      <w:pStyle w:val="Pheadertext"/>
    </w:pPr>
    <w:r>
      <w:t xml:space="preserve">Pearson Mathematics </w:t>
    </w:r>
    <w:r w:rsidR="00681A57">
      <w:t>10–10A</w:t>
    </w:r>
    <w:r w:rsidR="00681A57">
      <w:tab/>
    </w:r>
    <w:r w:rsidR="00A8741D">
      <w:t xml:space="preserve">Name: </w:t>
    </w:r>
    <w:r w:rsidR="00A8741D">
      <w:tab/>
    </w:r>
  </w:p>
  <w:p w14:paraId="31DB32F8" w14:textId="1A52D465" w:rsidR="00A8741D" w:rsidRPr="00A8741D" w:rsidRDefault="001926E4" w:rsidP="00A8741D">
    <w:pPr>
      <w:pStyle w:val="Pheadertext"/>
    </w:pPr>
    <w:r>
      <w:t>Surds –– Test 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C4CB1"/>
    <w:rsid w:val="000C6C56"/>
    <w:rsid w:val="000D0CBD"/>
    <w:rsid w:val="000F52E2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926E4"/>
    <w:rsid w:val="001B2E48"/>
    <w:rsid w:val="001B433F"/>
    <w:rsid w:val="001C4DB3"/>
    <w:rsid w:val="001C63E6"/>
    <w:rsid w:val="001E61E7"/>
    <w:rsid w:val="001F3755"/>
    <w:rsid w:val="001F3D5E"/>
    <w:rsid w:val="002027AC"/>
    <w:rsid w:val="00205ABB"/>
    <w:rsid w:val="00223001"/>
    <w:rsid w:val="002509BC"/>
    <w:rsid w:val="00254DC3"/>
    <w:rsid w:val="002635BA"/>
    <w:rsid w:val="00271289"/>
    <w:rsid w:val="00280DBC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17A9B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1A4D"/>
    <w:rsid w:val="0039270F"/>
    <w:rsid w:val="00393ADE"/>
    <w:rsid w:val="003A2B20"/>
    <w:rsid w:val="003A6EA1"/>
    <w:rsid w:val="003B106A"/>
    <w:rsid w:val="003B3BBF"/>
    <w:rsid w:val="003C1799"/>
    <w:rsid w:val="003C1BFC"/>
    <w:rsid w:val="003C445D"/>
    <w:rsid w:val="003E3349"/>
    <w:rsid w:val="003E3432"/>
    <w:rsid w:val="003E7772"/>
    <w:rsid w:val="004066D1"/>
    <w:rsid w:val="004116C4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943BA"/>
    <w:rsid w:val="004A1C99"/>
    <w:rsid w:val="004A5DD5"/>
    <w:rsid w:val="004B1C25"/>
    <w:rsid w:val="004C23FF"/>
    <w:rsid w:val="004C5E1E"/>
    <w:rsid w:val="004D01B5"/>
    <w:rsid w:val="004D1F35"/>
    <w:rsid w:val="004D24DE"/>
    <w:rsid w:val="004D3645"/>
    <w:rsid w:val="004E71B4"/>
    <w:rsid w:val="004F03F0"/>
    <w:rsid w:val="004F09D5"/>
    <w:rsid w:val="004F3DBD"/>
    <w:rsid w:val="004F5839"/>
    <w:rsid w:val="004F59F5"/>
    <w:rsid w:val="005067E7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D0BD1"/>
    <w:rsid w:val="00604D55"/>
    <w:rsid w:val="00606690"/>
    <w:rsid w:val="0060765D"/>
    <w:rsid w:val="00607F60"/>
    <w:rsid w:val="00617BEA"/>
    <w:rsid w:val="006315DD"/>
    <w:rsid w:val="00653C60"/>
    <w:rsid w:val="00665AA1"/>
    <w:rsid w:val="0066782B"/>
    <w:rsid w:val="00681A57"/>
    <w:rsid w:val="00686BB3"/>
    <w:rsid w:val="006B08D9"/>
    <w:rsid w:val="006B2DF9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22B45"/>
    <w:rsid w:val="007313E8"/>
    <w:rsid w:val="00732B3C"/>
    <w:rsid w:val="00765D81"/>
    <w:rsid w:val="007701CE"/>
    <w:rsid w:val="007721B9"/>
    <w:rsid w:val="00775656"/>
    <w:rsid w:val="00775F8D"/>
    <w:rsid w:val="00781345"/>
    <w:rsid w:val="0078449C"/>
    <w:rsid w:val="007866BB"/>
    <w:rsid w:val="00796A94"/>
    <w:rsid w:val="007A1A60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42378"/>
    <w:rsid w:val="008453BA"/>
    <w:rsid w:val="00851029"/>
    <w:rsid w:val="008539F8"/>
    <w:rsid w:val="0085608B"/>
    <w:rsid w:val="00856727"/>
    <w:rsid w:val="00861454"/>
    <w:rsid w:val="00872A57"/>
    <w:rsid w:val="008758BB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F0DDC"/>
    <w:rsid w:val="008F0EC6"/>
    <w:rsid w:val="008F5522"/>
    <w:rsid w:val="009023C1"/>
    <w:rsid w:val="00911863"/>
    <w:rsid w:val="00913906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7414E"/>
    <w:rsid w:val="009841D7"/>
    <w:rsid w:val="00984B6A"/>
    <w:rsid w:val="00992F10"/>
    <w:rsid w:val="009A776D"/>
    <w:rsid w:val="009C1F04"/>
    <w:rsid w:val="009C3377"/>
    <w:rsid w:val="009D03D9"/>
    <w:rsid w:val="009D1681"/>
    <w:rsid w:val="009D6194"/>
    <w:rsid w:val="009E2643"/>
    <w:rsid w:val="009F2FC5"/>
    <w:rsid w:val="00A02FBD"/>
    <w:rsid w:val="00A032C1"/>
    <w:rsid w:val="00A215AF"/>
    <w:rsid w:val="00A2190C"/>
    <w:rsid w:val="00A23D25"/>
    <w:rsid w:val="00A35659"/>
    <w:rsid w:val="00A3732E"/>
    <w:rsid w:val="00A37631"/>
    <w:rsid w:val="00A450C7"/>
    <w:rsid w:val="00A5299B"/>
    <w:rsid w:val="00A57648"/>
    <w:rsid w:val="00A609BB"/>
    <w:rsid w:val="00A61D4A"/>
    <w:rsid w:val="00A66E55"/>
    <w:rsid w:val="00A71913"/>
    <w:rsid w:val="00A73845"/>
    <w:rsid w:val="00A74962"/>
    <w:rsid w:val="00A807EE"/>
    <w:rsid w:val="00A822F0"/>
    <w:rsid w:val="00A8741D"/>
    <w:rsid w:val="00A90404"/>
    <w:rsid w:val="00A92695"/>
    <w:rsid w:val="00A96CBC"/>
    <w:rsid w:val="00AA25D9"/>
    <w:rsid w:val="00AA4AA7"/>
    <w:rsid w:val="00AA7ED5"/>
    <w:rsid w:val="00AB1640"/>
    <w:rsid w:val="00AC6741"/>
    <w:rsid w:val="00AC75B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280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49B2"/>
    <w:rsid w:val="00BF14C7"/>
    <w:rsid w:val="00BF2CAA"/>
    <w:rsid w:val="00BF49B8"/>
    <w:rsid w:val="00BF58C2"/>
    <w:rsid w:val="00BF678B"/>
    <w:rsid w:val="00C05651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D315B"/>
    <w:rsid w:val="00CE2DDA"/>
    <w:rsid w:val="00CF0C64"/>
    <w:rsid w:val="00CF4C57"/>
    <w:rsid w:val="00D012C9"/>
    <w:rsid w:val="00D01C11"/>
    <w:rsid w:val="00D027D6"/>
    <w:rsid w:val="00D03976"/>
    <w:rsid w:val="00D062EA"/>
    <w:rsid w:val="00D1516E"/>
    <w:rsid w:val="00D169AD"/>
    <w:rsid w:val="00D2260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D3DFD"/>
    <w:rsid w:val="00DE113C"/>
    <w:rsid w:val="00DE3994"/>
    <w:rsid w:val="00DE45D5"/>
    <w:rsid w:val="00DF2BC0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C00DD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56440"/>
    <w:rsid w:val="00F80273"/>
    <w:rsid w:val="00F93270"/>
    <w:rsid w:val="00F97169"/>
    <w:rsid w:val="00FA71CA"/>
    <w:rsid w:val="00FB077E"/>
    <w:rsid w:val="00FB4663"/>
    <w:rsid w:val="00FC2A4C"/>
    <w:rsid w:val="00FC5A67"/>
    <w:rsid w:val="00FD1FE1"/>
    <w:rsid w:val="00FD4B5F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8.bin"/><Relationship Id="rId76" Type="http://schemas.openxmlformats.org/officeDocument/2006/relationships/image" Target="media/image26.wmf"/><Relationship Id="rId84" Type="http://schemas.openxmlformats.org/officeDocument/2006/relationships/image" Target="media/image30.wmf"/><Relationship Id="rId89" Type="http://schemas.openxmlformats.org/officeDocument/2006/relationships/oleObject" Target="embeddings/oleObject49.bin"/><Relationship Id="rId97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24.wmf"/><Relationship Id="rId92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7.wmf"/><Relationship Id="rId11" Type="http://schemas.openxmlformats.org/officeDocument/2006/relationships/image" Target="media/image2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87" Type="http://schemas.openxmlformats.org/officeDocument/2006/relationships/oleObject" Target="embeddings/oleObject48.bin"/><Relationship Id="rId5" Type="http://schemas.openxmlformats.org/officeDocument/2006/relationships/settings" Target="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29.wmf"/><Relationship Id="rId90" Type="http://schemas.openxmlformats.org/officeDocument/2006/relationships/image" Target="media/image33.wmf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image" Target="media/image6.e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emf"/><Relationship Id="rId43" Type="http://schemas.openxmlformats.org/officeDocument/2006/relationships/oleObject" Target="embeddings/oleObject22.bin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3.wmf"/><Relationship Id="rId77" Type="http://schemas.openxmlformats.org/officeDocument/2006/relationships/oleObject" Target="embeddings/oleObject43.bin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80" Type="http://schemas.openxmlformats.org/officeDocument/2006/relationships/image" Target="media/image28.wmf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1.bin"/><Relationship Id="rId98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5.wmf"/><Relationship Id="rId33" Type="http://schemas.openxmlformats.org/officeDocument/2006/relationships/image" Target="media/image9.emf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2.wmf"/><Relationship Id="rId91" Type="http://schemas.openxmlformats.org/officeDocument/2006/relationships/oleObject" Target="embeddings/oleObject50.bin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image" Target="media/image8.emf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6.bin"/><Relationship Id="rId73" Type="http://schemas.openxmlformats.org/officeDocument/2006/relationships/image" Target="media/image25.wmf"/><Relationship Id="rId78" Type="http://schemas.openxmlformats.org/officeDocument/2006/relationships/image" Target="media/image27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1.wmf"/><Relationship Id="rId94" Type="http://schemas.openxmlformats.org/officeDocument/2006/relationships/image" Target="media/image35.wmf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5F7D-9BBE-4268-AA0B-68CD2760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83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102</cp:revision>
  <cp:lastPrinted>2016-07-15T04:27:00Z</cp:lastPrinted>
  <dcterms:created xsi:type="dcterms:W3CDTF">2016-07-25T04:54:00Z</dcterms:created>
  <dcterms:modified xsi:type="dcterms:W3CDTF">2016-10-25T03:39:00Z</dcterms:modified>
</cp:coreProperties>
</file>