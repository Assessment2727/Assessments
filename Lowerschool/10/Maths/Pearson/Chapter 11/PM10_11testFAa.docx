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D28E" w14:textId="77777777" w:rsidR="008A4E62" w:rsidRDefault="008A4E62" w:rsidP="008A4E62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5"/>
        <w:gridCol w:w="994"/>
        <w:gridCol w:w="994"/>
      </w:tblGrid>
      <w:tr w:rsidR="004522E6" w14:paraId="0FEA5D1F" w14:textId="77777777" w:rsidTr="00001FB5">
        <w:tc>
          <w:tcPr>
            <w:tcW w:w="1127" w:type="dxa"/>
          </w:tcPr>
          <w:p w14:paraId="47886581" w14:textId="77777777" w:rsidR="004522E6" w:rsidRPr="007439DC" w:rsidRDefault="004522E6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56AAF07C" w14:textId="77777777" w:rsidR="004522E6" w:rsidRDefault="004522E6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76D8B117" w14:textId="77777777" w:rsidR="004522E6" w:rsidRDefault="004522E6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720EBCB5" w14:textId="77777777" w:rsidR="004522E6" w:rsidRDefault="004522E6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DF11374" w14:textId="38054258" w:rsidR="004522E6" w:rsidRDefault="004522E6" w:rsidP="00CA5435">
            <w:pPr>
              <w:pStyle w:val="Ptabletext"/>
            </w:pPr>
            <w:r>
              <w:t>4</w:t>
            </w:r>
          </w:p>
        </w:tc>
      </w:tr>
      <w:tr w:rsidR="004522E6" w14:paraId="676C7E30" w14:textId="77777777" w:rsidTr="00001FB5">
        <w:tc>
          <w:tcPr>
            <w:tcW w:w="1127" w:type="dxa"/>
          </w:tcPr>
          <w:p w14:paraId="2D03361F" w14:textId="77777777" w:rsidR="004522E6" w:rsidRPr="007439DC" w:rsidRDefault="004522E6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6F3FFE27" w14:textId="5091C55F" w:rsidR="004522E6" w:rsidRDefault="004522E6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5061588" w14:textId="534E0E0F" w:rsidR="004522E6" w:rsidRDefault="004522E6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5574C385" w14:textId="28EBC6EC" w:rsidR="004522E6" w:rsidRDefault="004522E6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09145DFF" w14:textId="395BF052" w:rsidR="004522E6" w:rsidRDefault="004522E6" w:rsidP="00CA5435">
            <w:pPr>
              <w:pStyle w:val="Ptabletext"/>
            </w:pPr>
            <w:r>
              <w:t>B</w:t>
            </w:r>
          </w:p>
        </w:tc>
      </w:tr>
    </w:tbl>
    <w:p w14:paraId="4831E38F" w14:textId="77777777" w:rsidR="008A4E62" w:rsidRDefault="008A4E62" w:rsidP="008A4E62">
      <w:pPr>
        <w:pStyle w:val="Ptabletext"/>
      </w:pPr>
    </w:p>
    <w:p w14:paraId="4A7FC0A4" w14:textId="77777777" w:rsidR="00395B4B" w:rsidRPr="00B962C7" w:rsidRDefault="00395B4B" w:rsidP="00395B4B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6E8935F0" w14:textId="77777777" w:rsidR="008A4E62" w:rsidRDefault="008A4E62" w:rsidP="008A4E62">
      <w:pPr>
        <w:pStyle w:val="PQuestionheadingmcanswer"/>
      </w:pPr>
      <w:r>
        <w:t>D</w:t>
      </w:r>
    </w:p>
    <w:p w14:paraId="20E73B77" w14:textId="77777777" w:rsidR="008A4E62" w:rsidRDefault="008A4E62" w:rsidP="008A4E62">
      <w:pPr>
        <w:pStyle w:val="Pquestiontextmainstem"/>
      </w:pPr>
      <w:r w:rsidRPr="0063741D">
        <w:t xml:space="preserve">4.5 = </w:t>
      </w:r>
      <w:r w:rsidRPr="0063741D">
        <w:rPr>
          <w:position w:val="-24"/>
        </w:rPr>
        <w:object w:dxaOrig="360" w:dyaOrig="620" w14:anchorId="48056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5pt;height:29.85pt" o:ole="">
            <v:imagedata r:id="rId8" o:title=""/>
          </v:shape>
          <o:OLEObject Type="Embed" ProgID="Equation.3" ShapeID="_x0000_i1025" DrawAspect="Content" ObjectID="_1538912340" r:id="rId9"/>
        </w:object>
      </w:r>
      <w:r w:rsidRPr="0063741D">
        <w:t xml:space="preserve">, </w:t>
      </w:r>
      <w:r w:rsidRPr="0063741D">
        <w:rPr>
          <w:position w:val="-8"/>
        </w:rPr>
        <w:object w:dxaOrig="480" w:dyaOrig="360" w14:anchorId="117928FD">
          <v:shape id="_x0000_i1026" type="#_x0000_t75" style="width:24.6pt;height:18.45pt" o:ole="">
            <v:imagedata r:id="rId10" o:title=""/>
          </v:shape>
          <o:OLEObject Type="Embed" ProgID="Equation.3" ShapeID="_x0000_i1026" DrawAspect="Content" ObjectID="_1538912341" r:id="rId11"/>
        </w:object>
      </w:r>
      <w:r w:rsidRPr="0063741D">
        <w:t xml:space="preserve"> = 6 =</w:t>
      </w:r>
      <w:r w:rsidRPr="0063741D">
        <w:rPr>
          <w:position w:val="-24"/>
        </w:rPr>
        <w:object w:dxaOrig="240" w:dyaOrig="620" w14:anchorId="70263711">
          <v:shape id="_x0000_i1027" type="#_x0000_t75" style="width:11.4pt;height:29.85pt" o:ole="">
            <v:imagedata r:id="rId12" o:title=""/>
          </v:shape>
          <o:OLEObject Type="Embed" ProgID="Equation.3" ShapeID="_x0000_i1027" DrawAspect="Content" ObjectID="_1538912342" r:id="rId13"/>
        </w:object>
      </w:r>
      <w:r w:rsidRPr="0063741D">
        <w:t xml:space="preserve">, </w:t>
      </w:r>
      <w:r w:rsidRPr="0063741D">
        <w:rPr>
          <w:position w:val="-24"/>
        </w:rPr>
        <w:object w:dxaOrig="240" w:dyaOrig="620" w14:anchorId="051B7A1F">
          <v:shape id="_x0000_i1028" type="#_x0000_t75" style="width:11.4pt;height:30.75pt" o:ole="">
            <v:imagedata r:id="rId14" o:title=""/>
          </v:shape>
          <o:OLEObject Type="Embed" ProgID="Equation.3" ShapeID="_x0000_i1028" DrawAspect="Content" ObjectID="_1538912343" r:id="rId15"/>
        </w:object>
      </w:r>
      <w:r w:rsidRPr="0063741D">
        <w:t xml:space="preserve"> </w:t>
      </w:r>
      <w:r>
        <w:t xml:space="preserve">(repeating decimal) </w:t>
      </w:r>
      <w:r w:rsidRPr="0063741D">
        <w:t>are</w:t>
      </w:r>
      <w:bookmarkStart w:id="0" w:name="_GoBack"/>
      <w:bookmarkEnd w:id="0"/>
      <w:r w:rsidRPr="0063741D">
        <w:t xml:space="preserve"> all rational </w:t>
      </w:r>
    </w:p>
    <w:p w14:paraId="1D76C416" w14:textId="77777777" w:rsidR="00395B4B" w:rsidRDefault="00395B4B" w:rsidP="00395B4B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0FE49CE9" w14:textId="77777777" w:rsidR="008A4E62" w:rsidRDefault="008A4E62" w:rsidP="008A4E62">
      <w:pPr>
        <w:pStyle w:val="PQuestionheadingmcanswer"/>
      </w:pPr>
      <w:r>
        <w:t>A</w:t>
      </w:r>
    </w:p>
    <w:p w14:paraId="50644DDE" w14:textId="096BE8B0" w:rsidR="008A4E62" w:rsidRDefault="008A4E62" w:rsidP="008A4E62">
      <w:pPr>
        <w:pStyle w:val="Pquestiontextmainstem"/>
      </w:pPr>
      <w:r w:rsidRPr="000A1016">
        <w:object w:dxaOrig="460" w:dyaOrig="300" w14:anchorId="0A289CF4">
          <v:shape id="_x0000_i1029" type="#_x0000_t75" style="width:22.85pt;height:15.8pt" o:ole="">
            <v:imagedata r:id="rId16" o:title=""/>
          </v:shape>
          <o:OLEObject Type="Embed" ProgID="Equation.3" ShapeID="_x0000_i1029" DrawAspect="Content" ObjectID="_1538912344" r:id="rId17"/>
        </w:object>
      </w:r>
      <w:r w:rsidRPr="000A1016">
        <w:t xml:space="preserve"> is between </w:t>
      </w:r>
      <w:r w:rsidRPr="000A1016">
        <w:object w:dxaOrig="460" w:dyaOrig="300" w14:anchorId="5319FE21">
          <v:shape id="_x0000_i1030" type="#_x0000_t75" style="width:22.85pt;height:15.8pt" o:ole="">
            <v:imagedata r:id="rId18" o:title=""/>
          </v:shape>
          <o:OLEObject Type="Embed" ProgID="Equation.3" ShapeID="_x0000_i1030" DrawAspect="Content" ObjectID="_1538912345" r:id="rId19"/>
        </w:object>
      </w:r>
      <w:r w:rsidRPr="000A1016">
        <w:t xml:space="preserve"> and </w:t>
      </w:r>
      <w:r w:rsidRPr="000A1016">
        <w:object w:dxaOrig="480" w:dyaOrig="300" w14:anchorId="27370863">
          <v:shape id="_x0000_i1031" type="#_x0000_t75" style="width:22.85pt;height:15.8pt" o:ole="">
            <v:imagedata r:id="rId20" o:title=""/>
          </v:shape>
          <o:OLEObject Type="Embed" ProgID="Equation.3" ShapeID="_x0000_i1031" DrawAspect="Content" ObjectID="_1538912346" r:id="rId21"/>
        </w:object>
      </w:r>
      <w:r w:rsidRPr="000A1016">
        <w:t xml:space="preserve">, so </w:t>
      </w:r>
      <w:r w:rsidRPr="000A1016">
        <w:object w:dxaOrig="460" w:dyaOrig="300" w14:anchorId="054993FD">
          <v:shape id="_x0000_i1032" type="#_x0000_t75" style="width:22.85pt;height:15.8pt" o:ole="">
            <v:imagedata r:id="rId22" o:title=""/>
          </v:shape>
          <o:OLEObject Type="Embed" ProgID="Equation.3" ShapeID="_x0000_i1032" DrawAspect="Content" ObjectID="_1538912347" r:id="rId23"/>
        </w:object>
      </w:r>
      <w:r w:rsidRPr="000A1016">
        <w:t xml:space="preserve"> is between 4 and 5</w:t>
      </w:r>
      <w:r w:rsidR="005C5DAA">
        <w:t>.</w:t>
      </w:r>
    </w:p>
    <w:p w14:paraId="3B2889E1" w14:textId="77777777" w:rsidR="00395B4B" w:rsidRDefault="00395B4B" w:rsidP="00395B4B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712D50BF" w14:textId="77777777" w:rsidR="008A4E62" w:rsidRDefault="008A4E62" w:rsidP="008A4E62">
      <w:pPr>
        <w:pStyle w:val="PQuestionheadingmcanswer"/>
      </w:pPr>
      <w:r>
        <w:t>C</w:t>
      </w:r>
    </w:p>
    <w:p w14:paraId="727F9057" w14:textId="77777777" w:rsidR="008A4E62" w:rsidRPr="0063741D" w:rsidRDefault="008A4E62" w:rsidP="008A4E62">
      <w:pPr>
        <w:pStyle w:val="Pquestiontextmainstem"/>
      </w:pPr>
      <w:r w:rsidRPr="0063741D">
        <w:object w:dxaOrig="480" w:dyaOrig="300" w14:anchorId="72BEF21A">
          <v:shape id="_x0000_i1033" type="#_x0000_t75" style="width:22.85pt;height:15.8pt" o:ole="">
            <v:imagedata r:id="rId24" o:title=""/>
          </v:shape>
          <o:OLEObject Type="Embed" ProgID="Equation.3" ShapeID="_x0000_i1033" DrawAspect="Content" ObjectID="_1538912348" r:id="rId25"/>
        </w:object>
      </w:r>
      <w:r w:rsidRPr="0063741D">
        <w:t xml:space="preserve"> = </w:t>
      </w:r>
      <w:r w:rsidRPr="0063741D">
        <w:object w:dxaOrig="720" w:dyaOrig="300" w14:anchorId="225ABB32">
          <v:shape id="_x0000_i1034" type="#_x0000_t75" style="width:36pt;height:15.8pt" o:ole="">
            <v:imagedata r:id="rId26" o:title=""/>
          </v:shape>
          <o:OLEObject Type="Embed" ProgID="Equation.3" ShapeID="_x0000_i1034" DrawAspect="Content" ObjectID="_1538912349" r:id="rId27"/>
        </w:object>
      </w:r>
    </w:p>
    <w:p w14:paraId="22D15B9C" w14:textId="77777777" w:rsidR="008A4E62" w:rsidRPr="0063741D" w:rsidRDefault="008A4E62" w:rsidP="008A4E62">
      <w:pPr>
        <w:pStyle w:val="Pquestiontextmainstem"/>
      </w:pPr>
      <w:r w:rsidRPr="0063741D">
        <w:t xml:space="preserve">= </w:t>
      </w:r>
      <w:r w:rsidRPr="0063741D">
        <w:object w:dxaOrig="380" w:dyaOrig="300" w14:anchorId="0DCC2870">
          <v:shape id="_x0000_i1035" type="#_x0000_t75" style="width:19.3pt;height:14.95pt" o:ole="">
            <v:imagedata r:id="rId28" o:title=""/>
          </v:shape>
          <o:OLEObject Type="Embed" ProgID="Equation.3" ShapeID="_x0000_i1035" DrawAspect="Content" ObjectID="_1538912350" r:id="rId29"/>
        </w:object>
      </w:r>
      <w:r w:rsidRPr="0063741D">
        <w:t xml:space="preserve"> × </w:t>
      </w:r>
      <w:r w:rsidRPr="0063741D">
        <w:object w:dxaOrig="360" w:dyaOrig="300" w14:anchorId="6C37F7CC">
          <v:shape id="_x0000_i1036" type="#_x0000_t75" style="width:18.45pt;height:15.8pt" o:ole="">
            <v:imagedata r:id="rId30" o:title=""/>
          </v:shape>
          <o:OLEObject Type="Embed" ProgID="Equation.3" ShapeID="_x0000_i1036" DrawAspect="Content" ObjectID="_1538912351" r:id="rId31"/>
        </w:object>
      </w:r>
    </w:p>
    <w:p w14:paraId="54B428D7" w14:textId="77777777" w:rsidR="008A4E62" w:rsidRDefault="008A4E62" w:rsidP="008A4E62">
      <w:pPr>
        <w:pStyle w:val="Pquestiontextmainstem"/>
      </w:pPr>
      <w:r w:rsidRPr="0063741D">
        <w:t>= 2</w:t>
      </w:r>
      <w:r w:rsidR="00E47BDA" w:rsidRPr="00E47BDA">
        <w:rPr>
          <w:position w:val="-8"/>
        </w:rPr>
        <w:object w:dxaOrig="360" w:dyaOrig="340" w14:anchorId="3A2A4645">
          <v:shape id="_x0000_i1064" type="#_x0000_t75" style="width:18.45pt;height:17.55pt" o:ole="">
            <v:imagedata r:id="rId32" o:title=""/>
          </v:shape>
          <o:OLEObject Type="Embed" ProgID="Equation.DSMT4" ShapeID="_x0000_i1064" DrawAspect="Content" ObjectID="_1538912352" r:id="rId33"/>
        </w:object>
      </w:r>
    </w:p>
    <w:p w14:paraId="78E5DBF5" w14:textId="77777777" w:rsidR="00395B4B" w:rsidRDefault="00395B4B" w:rsidP="00395B4B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22A87CE0" w14:textId="77777777" w:rsidR="008A4E62" w:rsidRDefault="008A4E62" w:rsidP="008A4E62">
      <w:pPr>
        <w:pStyle w:val="PQuestionheadingmcanswer"/>
      </w:pPr>
      <w:r>
        <w:t>B</w:t>
      </w:r>
    </w:p>
    <w:p w14:paraId="34CB6575" w14:textId="77777777" w:rsidR="008A4E62" w:rsidRPr="0063741D" w:rsidRDefault="008A4E62" w:rsidP="008A4E62">
      <w:pPr>
        <w:pStyle w:val="Pquestiontextmainstem"/>
      </w:pPr>
      <w:r w:rsidRPr="0063741D">
        <w:t>Adding like terms:</w:t>
      </w:r>
    </w:p>
    <w:p w14:paraId="7A00094D" w14:textId="77777777" w:rsidR="008A4E62" w:rsidRDefault="008A4E62" w:rsidP="008A4E62">
      <w:pPr>
        <w:pStyle w:val="Pquestiontextmainstem"/>
      </w:pPr>
      <w:r w:rsidRPr="0063741D">
        <w:t>7</w:t>
      </w:r>
      <w:r w:rsidRPr="0063741D">
        <w:rPr>
          <w:position w:val="-4"/>
        </w:rPr>
        <w:object w:dxaOrig="360" w:dyaOrig="300" w14:anchorId="6D68F35F">
          <v:shape id="_x0000_i1037" type="#_x0000_t75" style="width:18.45pt;height:14.95pt" o:ole="">
            <v:imagedata r:id="rId34" o:title=""/>
          </v:shape>
          <o:OLEObject Type="Embed" ProgID="Equation.3" ShapeID="_x0000_i1037" DrawAspect="Content" ObjectID="_1538912353" r:id="rId35"/>
        </w:object>
      </w:r>
      <w:r w:rsidRPr="0063741D">
        <w:t xml:space="preserve"> – 3</w:t>
      </w:r>
      <w:r w:rsidRPr="0063741D">
        <w:rPr>
          <w:position w:val="-4"/>
        </w:rPr>
        <w:object w:dxaOrig="360" w:dyaOrig="300" w14:anchorId="6E4D71A7">
          <v:shape id="_x0000_i1038" type="#_x0000_t75" style="width:18.45pt;height:14.95pt" o:ole="">
            <v:imagedata r:id="rId36" o:title=""/>
          </v:shape>
          <o:OLEObject Type="Embed" ProgID="Equation.3" ShapeID="_x0000_i1038" DrawAspect="Content" ObjectID="_1538912354" r:id="rId37"/>
        </w:object>
      </w:r>
      <w:r w:rsidRPr="0063741D">
        <w:t xml:space="preserve"> = 4</w:t>
      </w:r>
      <w:r w:rsidRPr="0063741D">
        <w:rPr>
          <w:position w:val="-4"/>
        </w:rPr>
        <w:object w:dxaOrig="360" w:dyaOrig="300" w14:anchorId="2C0E1479">
          <v:shape id="_x0000_i1039" type="#_x0000_t75" style="width:18.45pt;height:14.95pt" o:ole="">
            <v:imagedata r:id="rId38" o:title=""/>
          </v:shape>
          <o:OLEObject Type="Embed" ProgID="Equation.3" ShapeID="_x0000_i1039" DrawAspect="Content" ObjectID="_1538912355" r:id="rId39"/>
        </w:object>
      </w:r>
    </w:p>
    <w:p w14:paraId="68B42758" w14:textId="3568F450" w:rsidR="008A4E62" w:rsidRDefault="004B4CF3" w:rsidP="008A4E62">
      <w:pPr>
        <w:pStyle w:val="Psectionresults"/>
      </w:pPr>
      <w:r>
        <w:t>Multiple-choice total marks: 4</w:t>
      </w:r>
    </w:p>
    <w:p w14:paraId="62563F4C" w14:textId="77777777" w:rsidR="008A4E62" w:rsidRDefault="008A4E62" w:rsidP="00DE247F">
      <w:pPr>
        <w:pStyle w:val="Psectionheading"/>
        <w:pageBreakBefore w:val="0"/>
      </w:pPr>
      <w:r w:rsidRPr="00F16CD2">
        <w:t>Short answer section</w:t>
      </w:r>
    </w:p>
    <w:p w14:paraId="5DEB5DF3" w14:textId="4FE7046F" w:rsidR="00395B4B" w:rsidRDefault="00041A93" w:rsidP="00395B4B">
      <w:pPr>
        <w:pStyle w:val="Pquestionheadingsx1stafterhead"/>
      </w:pPr>
      <w:r>
        <w:t>Question 5</w:t>
      </w:r>
      <w:r w:rsidR="00395B4B" w:rsidRPr="00DF7F34">
        <w:tab/>
      </w:r>
      <w:r w:rsidR="008F1EBE">
        <w:rPr>
          <w:rStyle w:val="Cmarkslabel"/>
        </w:rPr>
        <w:t>2</w:t>
      </w:r>
      <w:r w:rsidR="008F1EBE" w:rsidRPr="00DF7F34">
        <w:rPr>
          <w:rStyle w:val="Cmarkslabel"/>
        </w:rPr>
        <w:t xml:space="preserve"> marks</w:t>
      </w:r>
      <w:r w:rsidR="008F1EBE">
        <w:tab/>
        <w:t>[11.1</w:t>
      </w:r>
      <w:r w:rsidR="008F1EBE" w:rsidRPr="00DF7F34">
        <w:t>]</w:t>
      </w:r>
      <w:r w:rsidR="007E129A">
        <w:tab/>
      </w:r>
    </w:p>
    <w:p w14:paraId="7073BF17" w14:textId="77777777" w:rsidR="008A4E62" w:rsidRDefault="008A4E62" w:rsidP="00225BF5">
      <w:pPr>
        <w:pStyle w:val="Pquestiontextmainstem"/>
      </w:pPr>
      <w:r w:rsidRPr="0063741D">
        <w:rPr>
          <w:position w:val="-4"/>
        </w:rPr>
        <w:object w:dxaOrig="440" w:dyaOrig="300" w14:anchorId="7F85D70D">
          <v:shape id="_x0000_i1040" type="#_x0000_t75" style="width:21.95pt;height:15.8pt" o:ole="">
            <v:imagedata r:id="rId40" o:title=""/>
          </v:shape>
          <o:OLEObject Type="Embed" ProgID="Equation.3" ShapeID="_x0000_i1040" DrawAspect="Content" ObjectID="_1538912356" r:id="rId41"/>
        </w:object>
      </w:r>
      <w:r w:rsidRPr="0063741D">
        <w:t xml:space="preserve"> is an example of a </w:t>
      </w:r>
      <w:r w:rsidRPr="00E45FE3">
        <w:rPr>
          <w:rStyle w:val="Cmathsexpressions"/>
          <w:rFonts w:eastAsiaTheme="majorEastAsia"/>
        </w:rPr>
        <w:t>surd</w:t>
      </w:r>
      <w:r w:rsidRPr="00DE6E72">
        <w:rPr>
          <w:rStyle w:val="Cquestionpartlabelbold"/>
        </w:rPr>
        <w:t xml:space="preserve"> </w:t>
      </w:r>
      <w:r w:rsidRPr="0063741D">
        <w:t xml:space="preserve">or an </w:t>
      </w:r>
      <w:r w:rsidRPr="00E45FE3">
        <w:rPr>
          <w:rStyle w:val="Cmathsexpressions"/>
          <w:rFonts w:eastAsiaTheme="majorEastAsia"/>
        </w:rPr>
        <w:t>irrational number</w:t>
      </w:r>
      <w:r w:rsidRPr="0063741D">
        <w:t>.</w:t>
      </w:r>
    </w:p>
    <w:p w14:paraId="3186BDEF" w14:textId="146547E4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F74929">
        <w:t>n 6</w:t>
      </w:r>
      <w:r w:rsidRPr="00DF7F34">
        <w:tab/>
      </w:r>
      <w:r w:rsidR="00DE247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0B1CF04E" w14:textId="77777777" w:rsidR="00DE247F" w:rsidRDefault="00E47BDA" w:rsidP="00225BF5">
      <w:pPr>
        <w:pStyle w:val="Pquestiontextmainstem"/>
      </w:pPr>
      <w:r w:rsidRPr="00E47BDA">
        <w:rPr>
          <w:position w:val="-6"/>
        </w:rPr>
        <w:object w:dxaOrig="440" w:dyaOrig="320" w14:anchorId="2F2BF34C">
          <v:shape id="_x0000_i1065" type="#_x0000_t75" style="width:21.05pt;height:15.8pt" o:ole="">
            <v:imagedata r:id="rId42" o:title=""/>
          </v:shape>
          <o:OLEObject Type="Embed" ProgID="Equation.DSMT4" ShapeID="_x0000_i1065" DrawAspect="Content" ObjectID="_1538912357" r:id="rId43"/>
        </w:object>
      </w:r>
      <w:r w:rsidR="00DE247F" w:rsidRPr="000A1016">
        <w:t xml:space="preserve"> + </w:t>
      </w:r>
      <w:r w:rsidR="00DE247F">
        <w:t>3</w:t>
      </w:r>
      <w:r w:rsidRPr="00E47BDA">
        <w:rPr>
          <w:position w:val="-8"/>
        </w:rPr>
        <w:object w:dxaOrig="460" w:dyaOrig="340" w14:anchorId="44216DAC">
          <v:shape id="_x0000_i1066" type="#_x0000_t75" style="width:21.95pt;height:16.7pt" o:ole="">
            <v:imagedata r:id="rId44" o:title=""/>
          </v:shape>
          <o:OLEObject Type="Embed" ProgID="Equation.DSMT4" ShapeID="_x0000_i1066" DrawAspect="Content" ObjectID="_1538912358" r:id="rId45"/>
        </w:object>
      </w:r>
      <w:r w:rsidR="00DE247F" w:rsidRPr="000A1016">
        <w:tab/>
      </w:r>
    </w:p>
    <w:p w14:paraId="703B9FDF" w14:textId="77777777" w:rsidR="00DE247F" w:rsidRDefault="00DE247F" w:rsidP="00225BF5">
      <w:pPr>
        <w:pStyle w:val="Pquestiontextmainstem"/>
      </w:pPr>
      <w:r w:rsidRPr="000A1016">
        <w:t xml:space="preserve">= </w:t>
      </w:r>
      <w:r w:rsidR="00E47BDA" w:rsidRPr="00E47BDA">
        <w:rPr>
          <w:position w:val="-8"/>
          <w:szCs w:val="22"/>
        </w:rPr>
        <w:object w:dxaOrig="660" w:dyaOrig="360" w14:anchorId="517928C3">
          <v:shape id="_x0000_i1067" type="#_x0000_t75" style="width:34.25pt;height:19.3pt" o:ole="">
            <v:imagedata r:id="rId46" o:title=""/>
          </v:shape>
          <o:OLEObject Type="Embed" ProgID="Equation.DSMT4" ShapeID="_x0000_i1067" DrawAspect="Content" ObjectID="_1538912359" r:id="rId47"/>
        </w:object>
      </w:r>
      <w:r w:rsidRPr="000A1016">
        <w:rPr>
          <w:szCs w:val="22"/>
        </w:rPr>
        <w:t xml:space="preserve"> + </w:t>
      </w:r>
      <w:r w:rsidR="00E47BDA" w:rsidRPr="00E47BDA">
        <w:rPr>
          <w:position w:val="-8"/>
        </w:rPr>
        <w:object w:dxaOrig="780" w:dyaOrig="360" w14:anchorId="301DB368">
          <v:shape id="_x0000_i1068" type="#_x0000_t75" style="width:39.5pt;height:19.3pt" o:ole="">
            <v:imagedata r:id="rId48" o:title=""/>
          </v:shape>
          <o:OLEObject Type="Embed" ProgID="Equation.DSMT4" ShapeID="_x0000_i1068" DrawAspect="Content" ObjectID="_1538912360" r:id="rId49"/>
        </w:object>
      </w:r>
    </w:p>
    <w:p w14:paraId="3A712F6A" w14:textId="2F17D8C6" w:rsidR="00DE247F" w:rsidRDefault="00DE247F" w:rsidP="00225BF5">
      <w:pPr>
        <w:pStyle w:val="Pquestiontextmainstem"/>
      </w:pPr>
      <w:r w:rsidRPr="000A1016">
        <w:t xml:space="preserve">= </w:t>
      </w:r>
      <w:r w:rsidRPr="000A1016">
        <w:rPr>
          <w:szCs w:val="22"/>
        </w:rPr>
        <w:t>2</w:t>
      </w:r>
      <w:r w:rsidR="00E47BDA" w:rsidRPr="00E47BDA">
        <w:rPr>
          <w:position w:val="-8"/>
          <w:szCs w:val="22"/>
        </w:rPr>
        <w:object w:dxaOrig="340" w:dyaOrig="340" w14:anchorId="7E786C34">
          <v:shape id="_x0000_i1069" type="#_x0000_t75" style="width:17.55pt;height:16.7pt" o:ole="">
            <v:imagedata r:id="rId50" o:title=""/>
          </v:shape>
          <o:OLEObject Type="Embed" ProgID="Equation.DSMT4" ShapeID="_x0000_i1069" DrawAspect="Content" ObjectID="_1538912361" r:id="rId51"/>
        </w:object>
      </w:r>
      <w:r w:rsidRPr="000A1016">
        <w:rPr>
          <w:szCs w:val="22"/>
        </w:rPr>
        <w:t xml:space="preserve"> + </w:t>
      </w:r>
      <w:r>
        <w:t xml:space="preserve">3 × </w:t>
      </w:r>
      <w:r w:rsidRPr="000A1016">
        <w:t>5</w:t>
      </w:r>
      <w:r w:rsidR="00E47BDA" w:rsidRPr="00E47BDA">
        <w:rPr>
          <w:position w:val="-8"/>
          <w:szCs w:val="22"/>
        </w:rPr>
        <w:object w:dxaOrig="340" w:dyaOrig="340" w14:anchorId="31875014">
          <v:shape id="_x0000_i1070" type="#_x0000_t75" style="width:17.55pt;height:16.7pt" o:ole="">
            <v:imagedata r:id="rId50" o:title=""/>
          </v:shape>
          <o:OLEObject Type="Embed" ProgID="Equation.DSMT4" ShapeID="_x0000_i1070" DrawAspect="Content" ObjectID="_1538912362" r:id="rId52"/>
        </w:object>
      </w:r>
    </w:p>
    <w:p w14:paraId="2334C3A9" w14:textId="03A35667" w:rsidR="00DE247F" w:rsidRDefault="00DE247F" w:rsidP="00225BF5">
      <w:pPr>
        <w:pStyle w:val="Pquestiontextmainstem"/>
      </w:pPr>
      <w:r w:rsidRPr="000A1016">
        <w:t xml:space="preserve">= </w:t>
      </w:r>
      <w:r w:rsidRPr="000A1016">
        <w:rPr>
          <w:szCs w:val="22"/>
        </w:rPr>
        <w:t>2</w:t>
      </w:r>
      <w:r w:rsidR="00E47BDA" w:rsidRPr="00E47BDA">
        <w:rPr>
          <w:position w:val="-8"/>
          <w:szCs w:val="22"/>
        </w:rPr>
        <w:object w:dxaOrig="340" w:dyaOrig="340" w14:anchorId="29F3A8E6">
          <v:shape id="_x0000_i1072" type="#_x0000_t75" style="width:17.55pt;height:16.7pt" o:ole="">
            <v:imagedata r:id="rId50" o:title=""/>
          </v:shape>
          <o:OLEObject Type="Embed" ProgID="Equation.DSMT4" ShapeID="_x0000_i1072" DrawAspect="Content" ObjectID="_1538912363" r:id="rId53"/>
        </w:object>
      </w:r>
      <w:r w:rsidRPr="000A1016">
        <w:rPr>
          <w:szCs w:val="22"/>
        </w:rPr>
        <w:t xml:space="preserve"> + </w:t>
      </w:r>
      <w:r>
        <w:t>1</w:t>
      </w:r>
      <w:r w:rsidRPr="000A1016">
        <w:t>5</w:t>
      </w:r>
      <w:r w:rsidR="00E47BDA" w:rsidRPr="00E47BDA">
        <w:rPr>
          <w:position w:val="-8"/>
          <w:szCs w:val="22"/>
        </w:rPr>
        <w:object w:dxaOrig="340" w:dyaOrig="340" w14:anchorId="00E255EA">
          <v:shape id="_x0000_i1071" type="#_x0000_t75" style="width:17.55pt;height:16.7pt" o:ole="">
            <v:imagedata r:id="rId50" o:title=""/>
          </v:shape>
          <o:OLEObject Type="Embed" ProgID="Equation.DSMT4" ShapeID="_x0000_i1071" DrawAspect="Content" ObjectID="_1538912364" r:id="rId54"/>
        </w:object>
      </w:r>
    </w:p>
    <w:p w14:paraId="3A42EF2E" w14:textId="6C875A76" w:rsidR="00DE247F" w:rsidRDefault="00DE247F" w:rsidP="00225BF5">
      <w:pPr>
        <w:pStyle w:val="Pquestiontextmainstem"/>
      </w:pPr>
      <w:r w:rsidRPr="000A1016">
        <w:t>= 17</w:t>
      </w:r>
      <w:r w:rsidR="00E47BDA" w:rsidRPr="00E47BDA">
        <w:rPr>
          <w:position w:val="-8"/>
          <w:szCs w:val="22"/>
        </w:rPr>
        <w:object w:dxaOrig="340" w:dyaOrig="340" w14:anchorId="3A6FC28C">
          <v:shape id="_x0000_i1073" type="#_x0000_t75" style="width:17.55pt;height:16.7pt" o:ole="">
            <v:imagedata r:id="rId50" o:title=""/>
          </v:shape>
          <o:OLEObject Type="Embed" ProgID="Equation.DSMT4" ShapeID="_x0000_i1073" DrawAspect="Content" ObjectID="_1538912365" r:id="rId55"/>
        </w:object>
      </w:r>
    </w:p>
    <w:p w14:paraId="6523EDC8" w14:textId="77777777" w:rsidR="00225BF5" w:rsidRPr="000A1016" w:rsidRDefault="00225BF5" w:rsidP="00225BF5">
      <w:pPr>
        <w:pStyle w:val="Pquestiontextmainstem"/>
      </w:pPr>
    </w:p>
    <w:p w14:paraId="107B1F70" w14:textId="49BA61C9" w:rsidR="00395B4B" w:rsidRDefault="00395B4B" w:rsidP="00E47BDA">
      <w:pPr>
        <w:pStyle w:val="Pquestionheadingsx"/>
      </w:pPr>
      <w:r>
        <w:lastRenderedPageBreak/>
        <w:t>Questi</w:t>
      </w:r>
      <w:r w:rsidRPr="00BD49B2">
        <w:t>o</w:t>
      </w:r>
      <w:r w:rsidR="00F74929">
        <w:t>n 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F2182FD" w14:textId="6A5F39EC" w:rsidR="00F74929" w:rsidRDefault="00E47BDA" w:rsidP="00E47BDA">
      <w:pPr>
        <w:pStyle w:val="Pquestiontextmainstem"/>
        <w:keepNext/>
      </w:pPr>
      <w:r w:rsidRPr="00E47BDA">
        <w:rPr>
          <w:position w:val="-6"/>
        </w:rPr>
        <w:object w:dxaOrig="360" w:dyaOrig="320" w14:anchorId="75267B2B">
          <v:shape id="_x0000_i1074" type="#_x0000_t75" style="width:19.3pt;height:15.8pt" o:ole="">
            <v:imagedata r:id="rId56" o:title=""/>
          </v:shape>
          <o:OLEObject Type="Embed" ProgID="Equation.DSMT4" ShapeID="_x0000_i1074" DrawAspect="Content" ObjectID="_1538912366" r:id="rId57"/>
        </w:object>
      </w:r>
      <w:r w:rsidR="00F74929" w:rsidRPr="0063741D">
        <w:t>(3</w:t>
      </w:r>
      <w:r w:rsidRPr="00E47BDA">
        <w:rPr>
          <w:position w:val="-6"/>
        </w:rPr>
        <w:object w:dxaOrig="360" w:dyaOrig="320" w14:anchorId="1557F503">
          <v:shape id="_x0000_i1075" type="#_x0000_t75" style="width:19.3pt;height:15.8pt" o:ole="">
            <v:imagedata r:id="rId56" o:title=""/>
          </v:shape>
          <o:OLEObject Type="Embed" ProgID="Equation.DSMT4" ShapeID="_x0000_i1075" DrawAspect="Content" ObjectID="_1538912367" r:id="rId58"/>
        </w:object>
      </w:r>
      <w:r w:rsidR="00F74929" w:rsidRPr="0063741D">
        <w:t xml:space="preserve"> + </w:t>
      </w:r>
      <w:r w:rsidRPr="00E47BDA">
        <w:rPr>
          <w:position w:val="-8"/>
        </w:rPr>
        <w:object w:dxaOrig="440" w:dyaOrig="340" w14:anchorId="7B7E4230">
          <v:shape id="_x0000_i1076" type="#_x0000_t75" style="width:21.95pt;height:16.7pt" o:ole="">
            <v:imagedata r:id="rId59" o:title=""/>
          </v:shape>
          <o:OLEObject Type="Embed" ProgID="Equation.DSMT4" ShapeID="_x0000_i1076" DrawAspect="Content" ObjectID="_1538912368" r:id="rId60"/>
        </w:object>
      </w:r>
      <w:r w:rsidR="00F74929">
        <w:t>)</w:t>
      </w:r>
    </w:p>
    <w:p w14:paraId="0CB5C3FE" w14:textId="758CF59D" w:rsidR="00F74929" w:rsidRPr="0063741D" w:rsidRDefault="00F74929" w:rsidP="00E47BDA">
      <w:pPr>
        <w:pStyle w:val="Pquestiontextmainstem"/>
        <w:keepNext/>
      </w:pPr>
      <w:r w:rsidRPr="0063741D">
        <w:t xml:space="preserve">= </w:t>
      </w:r>
      <w:r>
        <w:t>3</w:t>
      </w:r>
      <w:r w:rsidR="00E47BDA" w:rsidRPr="00E47BDA">
        <w:rPr>
          <w:position w:val="-6"/>
        </w:rPr>
        <w:object w:dxaOrig="360" w:dyaOrig="320" w14:anchorId="193AFDE9">
          <v:shape id="_x0000_i1077" type="#_x0000_t75" style="width:18.45pt;height:15.8pt" o:ole="">
            <v:imagedata r:id="rId61" o:title=""/>
          </v:shape>
          <o:OLEObject Type="Embed" ProgID="Equation.DSMT4" ShapeID="_x0000_i1077" DrawAspect="Content" ObjectID="_1538912369" r:id="rId62"/>
        </w:object>
      </w:r>
      <w:r w:rsidRPr="0063741D">
        <w:t xml:space="preserve"> + </w:t>
      </w:r>
      <w:r w:rsidR="00E47BDA" w:rsidRPr="00E47BDA">
        <w:rPr>
          <w:position w:val="-8"/>
        </w:rPr>
        <w:object w:dxaOrig="460" w:dyaOrig="340" w14:anchorId="072BA04D">
          <v:shape id="_x0000_i1078" type="#_x0000_t75" style="width:21.95pt;height:16.7pt" o:ole="">
            <v:imagedata r:id="rId63" o:title=""/>
          </v:shape>
          <o:OLEObject Type="Embed" ProgID="Equation.DSMT4" ShapeID="_x0000_i1078" DrawAspect="Content" ObjectID="_1538912370" r:id="rId64"/>
        </w:object>
      </w:r>
    </w:p>
    <w:p w14:paraId="342CA145" w14:textId="3BB7726F" w:rsidR="00F74929" w:rsidRPr="0063741D" w:rsidRDefault="00F74929" w:rsidP="00E47BDA">
      <w:pPr>
        <w:pStyle w:val="Pquestiontextmainstem"/>
        <w:keepNext/>
      </w:pPr>
      <w:r w:rsidRPr="0063741D">
        <w:t xml:space="preserve">= </w:t>
      </w:r>
      <w:r>
        <w:t>3</w:t>
      </w:r>
      <w:r w:rsidRPr="0063741D">
        <w:t xml:space="preserve"> × 2</w:t>
      </w:r>
      <w:r w:rsidRPr="0063741D">
        <w:rPr>
          <w:b/>
        </w:rPr>
        <w:t xml:space="preserve"> </w:t>
      </w:r>
      <w:r w:rsidRPr="0063741D">
        <w:t xml:space="preserve">+ </w:t>
      </w:r>
      <w:r w:rsidR="00E47BDA" w:rsidRPr="00E47BDA">
        <w:rPr>
          <w:position w:val="-12"/>
        </w:rPr>
        <w:object w:dxaOrig="639" w:dyaOrig="380" w14:anchorId="2FB1567B">
          <v:shape id="_x0000_i1079" type="#_x0000_t75" style="width:31.6pt;height:20.2pt" o:ole="">
            <v:imagedata r:id="rId65" o:title=""/>
          </v:shape>
          <o:OLEObject Type="Embed" ProgID="Equation.DSMT4" ShapeID="_x0000_i1079" DrawAspect="Content" ObjectID="_1538912371" r:id="rId66"/>
        </w:object>
      </w:r>
    </w:p>
    <w:p w14:paraId="2F339E2C" w14:textId="07ADE378" w:rsidR="00F74929" w:rsidRPr="0063741D" w:rsidRDefault="00F74929" w:rsidP="00225BF5">
      <w:pPr>
        <w:pStyle w:val="Pquestiontextmainstem"/>
      </w:pPr>
      <w:r w:rsidRPr="0063741D">
        <w:t xml:space="preserve">= </w:t>
      </w:r>
      <w:r>
        <w:t>6</w:t>
      </w:r>
      <w:r w:rsidRPr="0063741D">
        <w:t xml:space="preserve"> + 2</w:t>
      </w:r>
      <w:r w:rsidR="00E47BDA" w:rsidRPr="00E47BDA">
        <w:rPr>
          <w:position w:val="-8"/>
        </w:rPr>
        <w:object w:dxaOrig="340" w:dyaOrig="340" w14:anchorId="414F827A">
          <v:shape id="_x0000_i1080" type="#_x0000_t75" style="width:17.55pt;height:16.7pt" o:ole="">
            <v:imagedata r:id="rId67" o:title=""/>
          </v:shape>
          <o:OLEObject Type="Embed" ProgID="Equation.DSMT4" ShapeID="_x0000_i1080" DrawAspect="Content" ObjectID="_1538912372" r:id="rId68"/>
        </w:object>
      </w:r>
      <w:r w:rsidRPr="0063741D">
        <w:t xml:space="preserve"> </w:t>
      </w:r>
    </w:p>
    <w:p w14:paraId="06004DF3" w14:textId="16EBAABD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3E0515">
        <w:t>n 8</w:t>
      </w:r>
      <w:r w:rsidRPr="00DF7F34">
        <w:tab/>
      </w:r>
      <w:r w:rsidR="004D3744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3E0515" w14:paraId="53C98E65" w14:textId="77777777" w:rsidTr="004471E4">
        <w:tc>
          <w:tcPr>
            <w:tcW w:w="4219" w:type="dxa"/>
          </w:tcPr>
          <w:p w14:paraId="40C43E6F" w14:textId="435990C9" w:rsidR="003E0515" w:rsidRDefault="003E0515" w:rsidP="003E0515">
            <w:pPr>
              <w:pStyle w:val="Pquestiontextpartsa"/>
              <w:rPr>
                <w:b/>
              </w:rPr>
            </w:pPr>
            <w:r w:rsidRPr="0063741D">
              <w:rPr>
                <w:b/>
              </w:rPr>
              <w:t>(a)</w:t>
            </w:r>
            <w:r w:rsidRPr="0063741D">
              <w:rPr>
                <w:b/>
              </w:rPr>
              <w:tab/>
            </w:r>
            <w:r w:rsidRPr="002B06A7">
              <w:rPr>
                <w:position w:val="-28"/>
              </w:rPr>
              <w:object w:dxaOrig="400" w:dyaOrig="660" w14:anchorId="2FFE01D3">
                <v:shape id="_x0000_i1041" type="#_x0000_t75" style="width:20.2pt;height:32.5pt" o:ole="">
                  <v:imagedata r:id="rId69" o:title=""/>
                </v:shape>
                <o:OLEObject Type="Embed" ProgID="Equation.3" ShapeID="_x0000_i1041" DrawAspect="Content" ObjectID="_1538912373" r:id="rId70"/>
              </w:object>
            </w:r>
            <w:r>
              <w:t xml:space="preserve"> </w:t>
            </w:r>
            <w:r w:rsidRPr="0063741D">
              <w:t>=</w:t>
            </w:r>
            <w:r>
              <w:t xml:space="preserve"> </w:t>
            </w:r>
            <w:r w:rsidRPr="002B06A7">
              <w:rPr>
                <w:position w:val="-28"/>
              </w:rPr>
              <w:object w:dxaOrig="400" w:dyaOrig="660" w14:anchorId="3E98D963">
                <v:shape id="_x0000_i1042" type="#_x0000_t75" style="width:20.2pt;height:32.5pt" o:ole="">
                  <v:imagedata r:id="rId69" o:title=""/>
                </v:shape>
                <o:OLEObject Type="Embed" ProgID="Equation.3" ShapeID="_x0000_i1042" DrawAspect="Content" ObjectID="_1538912374" r:id="rId71"/>
              </w:object>
            </w:r>
            <w:r>
              <w:t xml:space="preserve"> × </w:t>
            </w:r>
            <w:r w:rsidRPr="002B06A7">
              <w:rPr>
                <w:position w:val="-28"/>
              </w:rPr>
              <w:object w:dxaOrig="400" w:dyaOrig="720" w14:anchorId="08D88DB9">
                <v:shape id="_x0000_i1043" type="#_x0000_t75" style="width:20.2pt;height:36pt" o:ole="">
                  <v:imagedata r:id="rId72" o:title=""/>
                </v:shape>
                <o:OLEObject Type="Embed" ProgID="Equation.3" ShapeID="_x0000_i1043" DrawAspect="Content" ObjectID="_1538912375" r:id="rId73"/>
              </w:object>
            </w:r>
            <w:r>
              <w:br/>
            </w:r>
            <w:r w:rsidRPr="0063741D">
              <w:t xml:space="preserve">= </w:t>
            </w:r>
            <w:r w:rsidRPr="002B06A7">
              <w:rPr>
                <w:position w:val="-24"/>
              </w:rPr>
              <w:object w:dxaOrig="400" w:dyaOrig="680" w14:anchorId="361F1989">
                <v:shape id="_x0000_i1044" type="#_x0000_t75" style="width:20.2pt;height:34.25pt" o:ole="">
                  <v:imagedata r:id="rId74" o:title=""/>
                </v:shape>
                <o:OLEObject Type="Embed" ProgID="Equation.3" ShapeID="_x0000_i1044" DrawAspect="Content" ObjectID="_1538912376" r:id="rId75"/>
              </w:object>
            </w:r>
          </w:p>
        </w:tc>
        <w:tc>
          <w:tcPr>
            <w:tcW w:w="5861" w:type="dxa"/>
          </w:tcPr>
          <w:p w14:paraId="439C071C" w14:textId="346FE59C" w:rsidR="003E0515" w:rsidRPr="00FB7FD6" w:rsidRDefault="003E0515" w:rsidP="004471E4">
            <w:pPr>
              <w:pStyle w:val="Pquestiontextpartsa"/>
            </w:pPr>
            <w:r w:rsidRPr="0063741D">
              <w:rPr>
                <w:b/>
              </w:rPr>
              <w:t>(b)</w:t>
            </w:r>
            <w:r w:rsidRPr="0063741D">
              <w:tab/>
            </w:r>
            <w:r w:rsidRPr="002B06A7">
              <w:rPr>
                <w:position w:val="-28"/>
              </w:rPr>
              <w:object w:dxaOrig="420" w:dyaOrig="660" w14:anchorId="4E7EA1C0">
                <v:shape id="_x0000_i1045" type="#_x0000_t75" style="width:21.05pt;height:32.5pt" o:ole="">
                  <v:imagedata r:id="rId76" o:title=""/>
                </v:shape>
                <o:OLEObject Type="Embed" ProgID="Equation.3" ShapeID="_x0000_i1045" DrawAspect="Content" ObjectID="_1538912377" r:id="rId77"/>
              </w:object>
            </w:r>
            <w:r>
              <w:t xml:space="preserve"> </w:t>
            </w:r>
            <w:r w:rsidRPr="0063741D">
              <w:t>=</w:t>
            </w:r>
            <w:r>
              <w:t xml:space="preserve"> </w:t>
            </w:r>
            <w:r w:rsidRPr="002B06A7">
              <w:rPr>
                <w:position w:val="-28"/>
              </w:rPr>
              <w:object w:dxaOrig="420" w:dyaOrig="660" w14:anchorId="6B1033BD">
                <v:shape id="_x0000_i1046" type="#_x0000_t75" style="width:21.05pt;height:32.5pt" o:ole="">
                  <v:imagedata r:id="rId76" o:title=""/>
                </v:shape>
                <o:OLEObject Type="Embed" ProgID="Equation.3" ShapeID="_x0000_i1046" DrawAspect="Content" ObjectID="_1538912378" r:id="rId78"/>
              </w:object>
            </w:r>
            <w:r>
              <w:t xml:space="preserve"> × </w:t>
            </w:r>
            <w:r w:rsidRPr="002B06A7">
              <w:rPr>
                <w:position w:val="-28"/>
              </w:rPr>
              <w:object w:dxaOrig="420" w:dyaOrig="720" w14:anchorId="679DD690">
                <v:shape id="_x0000_i1047" type="#_x0000_t75" style="width:21.05pt;height:36pt" o:ole="">
                  <v:imagedata r:id="rId79" o:title=""/>
                </v:shape>
                <o:OLEObject Type="Embed" ProgID="Equation.3" ShapeID="_x0000_i1047" DrawAspect="Content" ObjectID="_1538912379" r:id="rId80"/>
              </w:object>
            </w:r>
            <w:r>
              <w:br/>
              <w:t xml:space="preserve">= </w:t>
            </w:r>
            <w:r w:rsidRPr="00337E40">
              <w:rPr>
                <w:position w:val="-24"/>
              </w:rPr>
              <w:object w:dxaOrig="520" w:dyaOrig="680" w14:anchorId="4E3B1AB5">
                <v:shape id="_x0000_i1048" type="#_x0000_t75" style="width:26.35pt;height:34.25pt" o:ole="">
                  <v:imagedata r:id="rId81" o:title=""/>
                </v:shape>
                <o:OLEObject Type="Embed" ProgID="Equation.3" ShapeID="_x0000_i1048" DrawAspect="Content" ObjectID="_1538912380" r:id="rId82"/>
              </w:object>
            </w:r>
          </w:p>
        </w:tc>
      </w:tr>
    </w:tbl>
    <w:p w14:paraId="6D6BFB93" w14:textId="65950847" w:rsidR="00395B4B" w:rsidRDefault="00395B4B" w:rsidP="003E0515">
      <w:pPr>
        <w:pStyle w:val="Pquestionheadingsx"/>
      </w:pPr>
      <w:r>
        <w:t>Questi</w:t>
      </w:r>
      <w:r w:rsidRPr="00BD49B2">
        <w:t>o</w:t>
      </w:r>
      <w:r w:rsidR="000D1F09">
        <w:t>n 9</w:t>
      </w:r>
      <w:r w:rsidRPr="00DF7F34">
        <w:tab/>
      </w:r>
      <w:r w:rsidR="004D3744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8A4E62" w14:paraId="39742637" w14:textId="77777777" w:rsidTr="00CA5435">
        <w:tc>
          <w:tcPr>
            <w:tcW w:w="4219" w:type="dxa"/>
          </w:tcPr>
          <w:p w14:paraId="202B7FEF" w14:textId="77777777" w:rsidR="00E47BDA" w:rsidRDefault="008A4E62" w:rsidP="00CA5435">
            <w:pPr>
              <w:pStyle w:val="Pquestiontextpartsa"/>
            </w:pPr>
            <w:r w:rsidRPr="009315A3">
              <w:rPr>
                <w:rStyle w:val="Cquestionpartlabelbold"/>
              </w:rPr>
              <w:t>(a)</w:t>
            </w:r>
            <w:r w:rsidRPr="000A1016">
              <w:tab/>
            </w:r>
            <w:r w:rsidR="00E47BDA" w:rsidRPr="00E47BDA">
              <w:rPr>
                <w:position w:val="-26"/>
              </w:rPr>
              <w:object w:dxaOrig="480" w:dyaOrig="660" w14:anchorId="260CFA49">
                <v:shape id="_x0000_i1081" type="#_x0000_t75" style="width:24.6pt;height:33.35pt" o:ole="">
                  <v:imagedata r:id="rId83" o:title=""/>
                </v:shape>
                <o:OLEObject Type="Embed" ProgID="Equation.DSMT4" ShapeID="_x0000_i1081" DrawAspect="Content" ObjectID="_1538912381" r:id="rId84"/>
              </w:object>
            </w:r>
            <w:r>
              <w:br/>
            </w:r>
            <w:r w:rsidRPr="000A1016">
              <w:t>=</w:t>
            </w:r>
            <w:r>
              <w:t xml:space="preserve"> </w:t>
            </w:r>
            <w:r w:rsidRPr="000A1016">
              <w:t>5</w:t>
            </w:r>
            <w:r w:rsidR="00E47BDA" w:rsidRPr="00E47BDA">
              <w:rPr>
                <w:position w:val="-24"/>
              </w:rPr>
              <w:object w:dxaOrig="380" w:dyaOrig="639" w14:anchorId="5AEA94B7">
                <v:shape id="_x0000_i1082" type="#_x0000_t75" style="width:18.45pt;height:31.6pt" o:ole="">
                  <v:imagedata r:id="rId85" o:title=""/>
                </v:shape>
                <o:OLEObject Type="Embed" ProgID="Equation.DSMT4" ShapeID="_x0000_i1082" DrawAspect="Content" ObjectID="_1538912382" r:id="rId86"/>
              </w:object>
            </w:r>
          </w:p>
          <w:p w14:paraId="66E959AD" w14:textId="501FFC4C" w:rsidR="008A4E62" w:rsidRPr="009315A3" w:rsidRDefault="00E47BDA" w:rsidP="00CA5435">
            <w:pPr>
              <w:pStyle w:val="Pquestiontextpartsa"/>
              <w:rPr>
                <w:rStyle w:val="Cquestionpartlabelbold"/>
              </w:rPr>
            </w:pPr>
            <w:r>
              <w:tab/>
            </w:r>
            <w:r w:rsidR="008A4E62" w:rsidRPr="000A1016">
              <w:t>=</w:t>
            </w:r>
            <w:r w:rsidR="008A4E62">
              <w:t xml:space="preserve"> </w:t>
            </w:r>
            <w:r w:rsidR="008A4E62" w:rsidRPr="000A1016">
              <w:t>5</w:t>
            </w:r>
            <w:r w:rsidR="008A4E62" w:rsidRPr="005126E7">
              <w:rPr>
                <w:position w:val="-6"/>
              </w:rPr>
              <w:object w:dxaOrig="380" w:dyaOrig="340" w14:anchorId="74581448">
                <v:shape id="_x0000_i1049" type="#_x0000_t75" style="width:19.3pt;height:18.45pt" o:ole="">
                  <v:imagedata r:id="rId87" o:title=""/>
                </v:shape>
                <o:OLEObject Type="Embed" ProgID="Equation.3" ShapeID="_x0000_i1049" DrawAspect="Content" ObjectID="_1538912383" r:id="rId88"/>
              </w:object>
            </w:r>
          </w:p>
          <w:p w14:paraId="21223025" w14:textId="77777777" w:rsidR="008A4E62" w:rsidRDefault="008A4E62" w:rsidP="00CA5435">
            <w:pPr>
              <w:pStyle w:val="Pquestiontextpartsa"/>
              <w:rPr>
                <w:b/>
              </w:rPr>
            </w:pPr>
          </w:p>
        </w:tc>
        <w:tc>
          <w:tcPr>
            <w:tcW w:w="5861" w:type="dxa"/>
          </w:tcPr>
          <w:p w14:paraId="2E7B4ED1" w14:textId="77777777" w:rsidR="00E47BDA" w:rsidRDefault="008A4E62" w:rsidP="00E47BDA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="00FB7FD6" w:rsidRPr="000A1016">
              <w:rPr>
                <w:position w:val="-24"/>
              </w:rPr>
              <w:object w:dxaOrig="520" w:dyaOrig="640" w14:anchorId="3B47B11C">
                <v:shape id="_x0000_i1050" type="#_x0000_t75" style="width:26.35pt;height:32.5pt" o:ole="">
                  <v:imagedata r:id="rId89" o:title=""/>
                </v:shape>
                <o:OLEObject Type="Embed" ProgID="Equation.3" ShapeID="_x0000_i1050" DrawAspect="Content" ObjectID="_1538912384" r:id="rId90"/>
              </w:object>
            </w:r>
          </w:p>
          <w:p w14:paraId="495D0C09" w14:textId="3FF8A527" w:rsidR="00E47BDA" w:rsidRDefault="00E47BDA" w:rsidP="00E47BDA">
            <w:pPr>
              <w:pStyle w:val="Pquestiontextpartsa"/>
            </w:pPr>
            <w:r>
              <w:tab/>
            </w:r>
            <w:r w:rsidR="00FB7FD6" w:rsidRPr="000A1016">
              <w:t xml:space="preserve">= </w:t>
            </w:r>
            <w:r w:rsidR="00FB7FD6" w:rsidRPr="000A1016">
              <w:rPr>
                <w:position w:val="-24"/>
              </w:rPr>
              <w:object w:dxaOrig="520" w:dyaOrig="640" w14:anchorId="48625E41">
                <v:shape id="_x0000_i1051" type="#_x0000_t75" style="width:26.35pt;height:32.5pt" o:ole="">
                  <v:imagedata r:id="rId91" o:title=""/>
                </v:shape>
                <o:OLEObject Type="Embed" ProgID="Equation.3" ShapeID="_x0000_i1051" DrawAspect="Content" ObjectID="_1538912385" r:id="rId92"/>
              </w:object>
            </w:r>
            <w:r w:rsidR="00FB7FD6" w:rsidRPr="000A1016">
              <w:t xml:space="preserve"> ×</w:t>
            </w:r>
            <w:r w:rsidR="00FB7FD6" w:rsidRPr="000A1016">
              <w:rPr>
                <w:b/>
              </w:rPr>
              <w:t xml:space="preserve"> </w:t>
            </w:r>
            <w:r w:rsidR="00FB7FD6" w:rsidRPr="000A1016">
              <w:rPr>
                <w:b/>
                <w:position w:val="-24"/>
              </w:rPr>
              <w:object w:dxaOrig="400" w:dyaOrig="640" w14:anchorId="00C6D0B7">
                <v:shape id="_x0000_i1052" type="#_x0000_t75" style="width:20.2pt;height:32.5pt" o:ole="">
                  <v:imagedata r:id="rId93" o:title=""/>
                </v:shape>
                <o:OLEObject Type="Embed" ProgID="Equation.3" ShapeID="_x0000_i1052" DrawAspect="Content" ObjectID="_1538912386" r:id="rId94"/>
              </w:object>
            </w:r>
          </w:p>
          <w:p w14:paraId="7DA9E0DE" w14:textId="495D065D" w:rsidR="00E47BDA" w:rsidRDefault="00E47BDA" w:rsidP="00E47BDA">
            <w:pPr>
              <w:pStyle w:val="Pquestiontextpartsa"/>
            </w:pPr>
            <w:r>
              <w:tab/>
            </w:r>
            <w:r w:rsidR="008A4E62" w:rsidRPr="007D6E84">
              <w:t>=</w:t>
            </w:r>
            <w:r w:rsidR="00FB7FD6">
              <w:t xml:space="preserve"> </w:t>
            </w:r>
            <w:r w:rsidR="00FB7FD6" w:rsidRPr="000A1016">
              <w:rPr>
                <w:position w:val="-22"/>
              </w:rPr>
              <w:object w:dxaOrig="620" w:dyaOrig="620" w14:anchorId="4BD827D8">
                <v:shape id="_x0000_i1053" type="#_x0000_t75" style="width:30.75pt;height:30.75pt" o:ole="">
                  <v:imagedata r:id="rId95" o:title=""/>
                </v:shape>
                <o:OLEObject Type="Embed" ProgID="Equation.3" ShapeID="_x0000_i1053" DrawAspect="Content" ObjectID="_1538912387" r:id="rId96"/>
              </w:object>
            </w:r>
          </w:p>
          <w:p w14:paraId="379DBD4E" w14:textId="0F843D8C" w:rsidR="008A4E62" w:rsidRPr="00FB7FD6" w:rsidRDefault="00E47BDA" w:rsidP="00E47BDA">
            <w:pPr>
              <w:pStyle w:val="Pquestiontextpartsa"/>
            </w:pPr>
            <w:r>
              <w:tab/>
            </w:r>
            <w:r w:rsidR="00FB7FD6">
              <w:t xml:space="preserve">= </w:t>
            </w:r>
            <w:r w:rsidR="00FB7FD6" w:rsidRPr="000A1016">
              <w:rPr>
                <w:b/>
                <w:position w:val="-4"/>
              </w:rPr>
              <w:object w:dxaOrig="460" w:dyaOrig="300" w14:anchorId="5EEF2D7A">
                <v:shape id="_x0000_i1054" type="#_x0000_t75" style="width:22.85pt;height:14.95pt" o:ole="">
                  <v:imagedata r:id="rId97" o:title=""/>
                </v:shape>
                <o:OLEObject Type="Embed" ProgID="Equation.3" ShapeID="_x0000_i1054" DrawAspect="Content" ObjectID="_1538912388" r:id="rId98"/>
              </w:object>
            </w:r>
          </w:p>
        </w:tc>
      </w:tr>
    </w:tbl>
    <w:p w14:paraId="0237A69B" w14:textId="304F07B7" w:rsidR="008A4E62" w:rsidRPr="00F16CD2" w:rsidRDefault="008A4E62" w:rsidP="008A4E62">
      <w:pPr>
        <w:pStyle w:val="Psectionresults"/>
      </w:pPr>
      <w:r w:rsidRPr="00F16CD2">
        <w:t xml:space="preserve">Short answer total marks:  </w:t>
      </w:r>
      <w:r w:rsidR="004D3744">
        <w:t>20</w:t>
      </w:r>
    </w:p>
    <w:p w14:paraId="2BFF2ADA" w14:textId="77777777" w:rsidR="008A4E62" w:rsidRPr="00F16CD2" w:rsidRDefault="008A4E62" w:rsidP="002866C6">
      <w:pPr>
        <w:pStyle w:val="Psectionheading"/>
        <w:pageBreakBefore w:val="0"/>
      </w:pPr>
      <w:r w:rsidRPr="00F16CD2">
        <w:t>Extended answer section</w:t>
      </w:r>
    </w:p>
    <w:p w14:paraId="52F0EF0B" w14:textId="18A844A2" w:rsidR="00075DF3" w:rsidRDefault="00996310" w:rsidP="00075DF3">
      <w:pPr>
        <w:pStyle w:val="Pquestionheadingsx1stafterhead"/>
      </w:pPr>
      <w:r>
        <w:t>Question 10</w:t>
      </w:r>
      <w:r w:rsidR="00075DF3" w:rsidRPr="00DF7F34">
        <w:tab/>
      </w:r>
      <w:r w:rsidR="000D1F09">
        <w:rPr>
          <w:rStyle w:val="Cmarkslabel"/>
        </w:rPr>
        <w:t>6</w:t>
      </w:r>
      <w:r w:rsidR="00075DF3" w:rsidRPr="00DF7F34">
        <w:rPr>
          <w:rStyle w:val="Cmarkslabel"/>
        </w:rPr>
        <w:t xml:space="preserve"> marks</w:t>
      </w:r>
      <w:r w:rsidR="00075DF3" w:rsidRPr="00DF7F34">
        <w:tab/>
        <w:t>[</w:t>
      </w:r>
      <w:r w:rsidR="00075DF3">
        <w:t>11.3</w:t>
      </w:r>
      <w:r w:rsidR="00075DF3" w:rsidRPr="00DF7F34">
        <w:t>]</w:t>
      </w:r>
    </w:p>
    <w:p w14:paraId="498A57A4" w14:textId="2BDBEC5C" w:rsidR="000425CA" w:rsidRPr="0063741D" w:rsidRDefault="000425CA" w:rsidP="000425CA">
      <w:pPr>
        <w:pStyle w:val="Pquestiontextpartsa"/>
      </w:pPr>
      <w:r w:rsidRPr="0063741D">
        <w:rPr>
          <w:b/>
        </w:rPr>
        <w:t>(a)</w:t>
      </w:r>
      <w:r w:rsidRPr="0063741D">
        <w:tab/>
      </w:r>
      <w:r>
        <w:rPr>
          <w:i/>
        </w:rPr>
        <w:t>C</w:t>
      </w:r>
      <w:r w:rsidRPr="0063741D">
        <w:t xml:space="preserve"> = </w:t>
      </w:r>
      <w:r>
        <w:t>2</w:t>
      </w:r>
      <w:r w:rsidR="00996310">
        <w:sym w:font="Symbol" w:char="F070"/>
      </w:r>
      <w:r w:rsidR="00996310" w:rsidRPr="00996310">
        <w:rPr>
          <w:rStyle w:val="Cmathsexpressions"/>
        </w:rPr>
        <w:t>r</w:t>
      </w:r>
      <w:r>
        <w:br/>
      </w:r>
      <w:r w:rsidRPr="0063741D">
        <w:t xml:space="preserve">= </w:t>
      </w:r>
      <w:r>
        <w:t>2</w:t>
      </w:r>
      <w:r w:rsidR="00996310">
        <w:t xml:space="preserve"> </w:t>
      </w:r>
      <w:r w:rsidR="00996310" w:rsidRPr="0063741D">
        <w:t>×</w:t>
      </w:r>
      <w:r w:rsidR="00996310">
        <w:t xml:space="preserve"> </w:t>
      </w:r>
      <w:r w:rsidR="00996310">
        <w:sym w:font="Symbol" w:char="F070"/>
      </w:r>
      <w:r>
        <w:t xml:space="preserve"> </w:t>
      </w:r>
      <w:r w:rsidRPr="0063741D">
        <w:t>×</w:t>
      </w:r>
      <w:r>
        <w:t xml:space="preserve"> </w:t>
      </w:r>
      <w:r w:rsidRPr="0063741D">
        <w:rPr>
          <w:position w:val="-4"/>
        </w:rPr>
        <w:object w:dxaOrig="360" w:dyaOrig="300" w14:anchorId="56C566FF">
          <v:shape id="_x0000_i1055" type="#_x0000_t75" style="width:19.3pt;height:14.95pt" o:ole="">
            <v:imagedata r:id="rId99" o:title=""/>
          </v:shape>
          <o:OLEObject Type="Embed" ProgID="Equation.3" ShapeID="_x0000_i1055" DrawAspect="Content" ObjectID="_1538912389" r:id="rId100"/>
        </w:object>
      </w:r>
      <w:r>
        <w:rPr>
          <w:vertAlign w:val="superscript"/>
        </w:rPr>
        <w:br/>
      </w:r>
      <w:r w:rsidRPr="0063741D">
        <w:t xml:space="preserve">= </w:t>
      </w:r>
      <w:r>
        <w:t>2</w:t>
      </w:r>
      <w:r w:rsidRPr="0063741D">
        <w:rPr>
          <w:position w:val="-4"/>
        </w:rPr>
        <w:object w:dxaOrig="360" w:dyaOrig="300" w14:anchorId="6E0D3314">
          <v:shape id="_x0000_i1056" type="#_x0000_t75" style="width:19.3pt;height:14.95pt" o:ole="">
            <v:imagedata r:id="rId101" o:title=""/>
          </v:shape>
          <o:OLEObject Type="Embed" ProgID="Equation.3" ShapeID="_x0000_i1056" DrawAspect="Content" ObjectID="_1538912390" r:id="rId102"/>
        </w:object>
      </w:r>
      <w:r w:rsidRPr="0063741D">
        <w:rPr>
          <w:position w:val="-2"/>
        </w:rPr>
        <w:object w:dxaOrig="180" w:dyaOrig="160" w14:anchorId="0B6D7C6E">
          <v:shape id="_x0000_i1057" type="#_x0000_t75" style="width:7.9pt;height:7pt" o:ole="">
            <v:imagedata r:id="rId103" o:title=""/>
          </v:shape>
          <o:OLEObject Type="Embed" ProgID="Equation.3" ShapeID="_x0000_i1057" DrawAspect="Content" ObjectID="_1538912391" r:id="rId104"/>
        </w:object>
      </w:r>
      <w:r w:rsidRPr="0063741D">
        <w:t xml:space="preserve"> mm</w:t>
      </w:r>
    </w:p>
    <w:p w14:paraId="5B50FF20" w14:textId="77777777" w:rsidR="000425CA" w:rsidRDefault="000425CA" w:rsidP="000425CA">
      <w:pPr>
        <w:pStyle w:val="Pquestiontextpartsa"/>
        <w:rPr>
          <w:b/>
        </w:rPr>
      </w:pPr>
      <w:r w:rsidRPr="0063741D">
        <w:rPr>
          <w:b/>
        </w:rPr>
        <w:t xml:space="preserve"> </w:t>
      </w:r>
    </w:p>
    <w:p w14:paraId="5064DD71" w14:textId="6ACF4020" w:rsidR="000425CA" w:rsidRPr="0063741D" w:rsidRDefault="000425CA" w:rsidP="000425CA">
      <w:pPr>
        <w:pStyle w:val="Pquestiontextpartsa"/>
      </w:pPr>
      <w:r w:rsidRPr="0063741D">
        <w:rPr>
          <w:b/>
        </w:rPr>
        <w:t>(b)</w:t>
      </w:r>
      <w:r w:rsidRPr="0063741D">
        <w:tab/>
      </w:r>
      <w:r>
        <w:t>Perimeter</w:t>
      </w:r>
      <w:r>
        <w:br/>
      </w:r>
      <w:r w:rsidRPr="0063741D">
        <w:t xml:space="preserve">= </w:t>
      </w:r>
      <w:r w:rsidRPr="00860601">
        <w:rPr>
          <w:position w:val="-4"/>
        </w:rPr>
        <w:object w:dxaOrig="360" w:dyaOrig="300" w14:anchorId="024B4CAD">
          <v:shape id="_x0000_i1058" type="#_x0000_t75" style="width:19.3pt;height:14.95pt" o:ole="">
            <v:imagedata r:id="rId105" o:title=""/>
          </v:shape>
          <o:OLEObject Type="Embed" ProgID="Equation.3" ShapeID="_x0000_i1058" DrawAspect="Content" ObjectID="_1538912392" r:id="rId106"/>
        </w:object>
      </w:r>
      <w:r w:rsidRPr="0063741D">
        <w:t xml:space="preserve"> + 2</w:t>
      </w:r>
      <w:r w:rsidRPr="00860601">
        <w:rPr>
          <w:position w:val="-4"/>
        </w:rPr>
        <w:object w:dxaOrig="360" w:dyaOrig="300" w14:anchorId="1DC92B9E">
          <v:shape id="_x0000_i1059" type="#_x0000_t75" style="width:18.45pt;height:14.95pt" o:ole="">
            <v:imagedata r:id="rId107" o:title=""/>
          </v:shape>
          <o:OLEObject Type="Embed" ProgID="Equation.3" ShapeID="_x0000_i1059" DrawAspect="Content" ObjectID="_1538912393" r:id="rId108"/>
        </w:object>
      </w:r>
      <w:r w:rsidRPr="0063741D">
        <w:t xml:space="preserve"> + 5 + 3</w:t>
      </w:r>
      <w:r w:rsidRPr="00860601">
        <w:rPr>
          <w:position w:val="-4"/>
        </w:rPr>
        <w:object w:dxaOrig="360" w:dyaOrig="300" w14:anchorId="499B0AAA">
          <v:shape id="_x0000_i1060" type="#_x0000_t75" style="width:18.45pt;height:14.95pt" o:ole="">
            <v:imagedata r:id="rId109" o:title=""/>
          </v:shape>
          <o:OLEObject Type="Embed" ProgID="Equation.3" ShapeID="_x0000_i1060" DrawAspect="Content" ObjectID="_1538912394" r:id="rId110"/>
        </w:object>
      </w:r>
      <w:r w:rsidRPr="0063741D">
        <w:t xml:space="preserve"> + 3 – </w:t>
      </w:r>
      <w:r w:rsidRPr="00860601">
        <w:rPr>
          <w:position w:val="-4"/>
        </w:rPr>
        <w:object w:dxaOrig="360" w:dyaOrig="300" w14:anchorId="5BF50A6D">
          <v:shape id="_x0000_i1061" type="#_x0000_t75" style="width:18.45pt;height:14.95pt" o:ole="">
            <v:imagedata r:id="rId111" o:title=""/>
          </v:shape>
          <o:OLEObject Type="Embed" ProgID="Equation.3" ShapeID="_x0000_i1061" DrawAspect="Content" ObjectID="_1538912395" r:id="rId112"/>
        </w:object>
      </w:r>
      <w:r>
        <w:br/>
      </w:r>
      <w:r w:rsidRPr="0063741D">
        <w:t xml:space="preserve">= </w:t>
      </w:r>
      <w:r w:rsidRPr="00860601">
        <w:rPr>
          <w:position w:val="-4"/>
        </w:rPr>
        <w:object w:dxaOrig="360" w:dyaOrig="300" w14:anchorId="629DDC4D">
          <v:shape id="_x0000_i1062" type="#_x0000_t75" style="width:19.3pt;height:14.95pt" o:ole="">
            <v:imagedata r:id="rId113" o:title=""/>
          </v:shape>
          <o:OLEObject Type="Embed" ProgID="Equation.3" ShapeID="_x0000_i1062" DrawAspect="Content" ObjectID="_1538912396" r:id="rId114"/>
        </w:object>
      </w:r>
      <w:r w:rsidRPr="0063741D">
        <w:t xml:space="preserve">+ </w:t>
      </w:r>
      <w:r>
        <w:t>4</w:t>
      </w:r>
      <w:r w:rsidRPr="00465E27">
        <w:rPr>
          <w:position w:val="-6"/>
        </w:rPr>
        <w:object w:dxaOrig="380" w:dyaOrig="340" w14:anchorId="5D19549B">
          <v:shape id="_x0000_i1063" type="#_x0000_t75" style="width:19.3pt;height:16.7pt" o:ole="">
            <v:imagedata r:id="rId115" o:title=""/>
          </v:shape>
          <o:OLEObject Type="Embed" ProgID="Equation.3" ShapeID="_x0000_i1063" DrawAspect="Content" ObjectID="_1538912397" r:id="rId116"/>
        </w:object>
      </w:r>
      <w:r w:rsidRPr="0063741D">
        <w:t xml:space="preserve"> + </w:t>
      </w:r>
      <w:r>
        <w:t>8</w:t>
      </w:r>
      <w:r w:rsidRPr="0063741D">
        <w:t xml:space="preserve"> m</w:t>
      </w:r>
    </w:p>
    <w:p w14:paraId="09B495B3" w14:textId="02ECD373" w:rsidR="008A4E62" w:rsidRDefault="000425CA" w:rsidP="008A4E62">
      <w:pPr>
        <w:pStyle w:val="Psectionresults"/>
      </w:pPr>
      <w:r>
        <w:t xml:space="preserve">Extended answer total marks:  </w:t>
      </w:r>
      <w:r w:rsidR="00395B4B">
        <w:t>6</w:t>
      </w:r>
    </w:p>
    <w:p w14:paraId="4CBE2D77" w14:textId="47CC928D" w:rsidR="007439DC" w:rsidRPr="008A4E62" w:rsidRDefault="007E129A" w:rsidP="008A4E62">
      <w:pPr>
        <w:pStyle w:val="Psectionresults"/>
      </w:pPr>
      <w:r>
        <w:t xml:space="preserve">TOTAL test marks:  </w:t>
      </w:r>
      <w:r w:rsidR="004D3744">
        <w:t>30</w:t>
      </w:r>
    </w:p>
    <w:sectPr w:rsidR="007439DC" w:rsidRPr="008A4E62" w:rsidSect="00957E9E">
      <w:headerReference w:type="default" r:id="rId117"/>
      <w:footerReference w:type="default" r:id="rId11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3CAED" w14:textId="77777777" w:rsidR="00A0697E" w:rsidRDefault="00A0697E" w:rsidP="00B91E57">
      <w:r>
        <w:separator/>
      </w:r>
    </w:p>
  </w:endnote>
  <w:endnote w:type="continuationSeparator" w:id="0">
    <w:p w14:paraId="68A91613" w14:textId="77777777" w:rsidR="00A0697E" w:rsidRDefault="00A0697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47BD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8D0E9" w14:textId="77777777" w:rsidR="00A0697E" w:rsidRDefault="00A0697E" w:rsidP="00B91E57">
      <w:r>
        <w:separator/>
      </w:r>
    </w:p>
  </w:footnote>
  <w:footnote w:type="continuationSeparator" w:id="0">
    <w:p w14:paraId="48484F3F" w14:textId="77777777" w:rsidR="00A0697E" w:rsidRDefault="00A0697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64D0AAE0" w:rsidR="00B91E57" w:rsidRDefault="008F1EBE" w:rsidP="00CE63E4">
    <w:pPr>
      <w:pStyle w:val="Pheadertext"/>
    </w:pPr>
    <w:r>
      <w:t xml:space="preserve">Pearson Mathematics 10–10A    Surds –– Test D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FB5"/>
    <w:rsid w:val="000119E2"/>
    <w:rsid w:val="000135C2"/>
    <w:rsid w:val="0003306F"/>
    <w:rsid w:val="00033C5C"/>
    <w:rsid w:val="000407AC"/>
    <w:rsid w:val="00040ED7"/>
    <w:rsid w:val="00041A93"/>
    <w:rsid w:val="000425CA"/>
    <w:rsid w:val="00052D5F"/>
    <w:rsid w:val="00057492"/>
    <w:rsid w:val="00062A9B"/>
    <w:rsid w:val="00062B27"/>
    <w:rsid w:val="00064993"/>
    <w:rsid w:val="000664A2"/>
    <w:rsid w:val="00066722"/>
    <w:rsid w:val="0007558F"/>
    <w:rsid w:val="00075DF3"/>
    <w:rsid w:val="00076BF9"/>
    <w:rsid w:val="00082AD0"/>
    <w:rsid w:val="00090B15"/>
    <w:rsid w:val="00094B98"/>
    <w:rsid w:val="000B1576"/>
    <w:rsid w:val="000C2002"/>
    <w:rsid w:val="000C4CB1"/>
    <w:rsid w:val="000C6C56"/>
    <w:rsid w:val="000D1F09"/>
    <w:rsid w:val="000E182A"/>
    <w:rsid w:val="000F230F"/>
    <w:rsid w:val="000F52E2"/>
    <w:rsid w:val="00114E72"/>
    <w:rsid w:val="001158EE"/>
    <w:rsid w:val="00115D66"/>
    <w:rsid w:val="00121EAB"/>
    <w:rsid w:val="001249D4"/>
    <w:rsid w:val="00132BF6"/>
    <w:rsid w:val="00133398"/>
    <w:rsid w:val="00136289"/>
    <w:rsid w:val="00153C7C"/>
    <w:rsid w:val="001605F8"/>
    <w:rsid w:val="00160C54"/>
    <w:rsid w:val="00162945"/>
    <w:rsid w:val="00180D86"/>
    <w:rsid w:val="001A56FA"/>
    <w:rsid w:val="001B433F"/>
    <w:rsid w:val="001C4DB3"/>
    <w:rsid w:val="001E5DE4"/>
    <w:rsid w:val="001E7C68"/>
    <w:rsid w:val="001F3D5E"/>
    <w:rsid w:val="00201EF5"/>
    <w:rsid w:val="00204495"/>
    <w:rsid w:val="00204A21"/>
    <w:rsid w:val="0022266F"/>
    <w:rsid w:val="00223001"/>
    <w:rsid w:val="00225BF5"/>
    <w:rsid w:val="00240799"/>
    <w:rsid w:val="002509BC"/>
    <w:rsid w:val="00252056"/>
    <w:rsid w:val="002635BA"/>
    <w:rsid w:val="00272CA1"/>
    <w:rsid w:val="002866C6"/>
    <w:rsid w:val="0029660A"/>
    <w:rsid w:val="0029665F"/>
    <w:rsid w:val="002A61AB"/>
    <w:rsid w:val="002C0D5B"/>
    <w:rsid w:val="002C3C99"/>
    <w:rsid w:val="002C5286"/>
    <w:rsid w:val="002D2E83"/>
    <w:rsid w:val="002D7756"/>
    <w:rsid w:val="002E0784"/>
    <w:rsid w:val="002E154B"/>
    <w:rsid w:val="002E3707"/>
    <w:rsid w:val="00302DBE"/>
    <w:rsid w:val="00307A48"/>
    <w:rsid w:val="00307F32"/>
    <w:rsid w:val="00314CD3"/>
    <w:rsid w:val="00323197"/>
    <w:rsid w:val="00323AB7"/>
    <w:rsid w:val="00334607"/>
    <w:rsid w:val="00335B72"/>
    <w:rsid w:val="003429B3"/>
    <w:rsid w:val="0034476E"/>
    <w:rsid w:val="00345684"/>
    <w:rsid w:val="003564A0"/>
    <w:rsid w:val="003618B8"/>
    <w:rsid w:val="003624C0"/>
    <w:rsid w:val="00363DAC"/>
    <w:rsid w:val="003649A6"/>
    <w:rsid w:val="0036586D"/>
    <w:rsid w:val="00367525"/>
    <w:rsid w:val="00374306"/>
    <w:rsid w:val="00376745"/>
    <w:rsid w:val="00387433"/>
    <w:rsid w:val="0039270F"/>
    <w:rsid w:val="00393ADE"/>
    <w:rsid w:val="00395B4B"/>
    <w:rsid w:val="003A6EA1"/>
    <w:rsid w:val="003A78CE"/>
    <w:rsid w:val="003B3BBF"/>
    <w:rsid w:val="003C445D"/>
    <w:rsid w:val="003E0515"/>
    <w:rsid w:val="003E3349"/>
    <w:rsid w:val="004066D1"/>
    <w:rsid w:val="00412093"/>
    <w:rsid w:val="00413A15"/>
    <w:rsid w:val="00415779"/>
    <w:rsid w:val="004161B6"/>
    <w:rsid w:val="00420B07"/>
    <w:rsid w:val="0043227F"/>
    <w:rsid w:val="00434EFC"/>
    <w:rsid w:val="00444D68"/>
    <w:rsid w:val="00452041"/>
    <w:rsid w:val="004522E6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4CF3"/>
    <w:rsid w:val="004C23FF"/>
    <w:rsid w:val="004C5E1E"/>
    <w:rsid w:val="004D01B5"/>
    <w:rsid w:val="004D24DE"/>
    <w:rsid w:val="004D3645"/>
    <w:rsid w:val="004D3744"/>
    <w:rsid w:val="004F03F0"/>
    <w:rsid w:val="004F5839"/>
    <w:rsid w:val="004F59F5"/>
    <w:rsid w:val="005067E7"/>
    <w:rsid w:val="0052478A"/>
    <w:rsid w:val="0052656A"/>
    <w:rsid w:val="00530D78"/>
    <w:rsid w:val="00535DDB"/>
    <w:rsid w:val="00554ECF"/>
    <w:rsid w:val="00561C8E"/>
    <w:rsid w:val="00563202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0B27"/>
    <w:rsid w:val="005C1799"/>
    <w:rsid w:val="005C2DB7"/>
    <w:rsid w:val="005C5DAA"/>
    <w:rsid w:val="005C6EE5"/>
    <w:rsid w:val="006045D9"/>
    <w:rsid w:val="00604D55"/>
    <w:rsid w:val="00606690"/>
    <w:rsid w:val="0060765D"/>
    <w:rsid w:val="00607F60"/>
    <w:rsid w:val="00615FF1"/>
    <w:rsid w:val="00617BEA"/>
    <w:rsid w:val="0062401A"/>
    <w:rsid w:val="006315DD"/>
    <w:rsid w:val="00652315"/>
    <w:rsid w:val="00665AA1"/>
    <w:rsid w:val="0066782B"/>
    <w:rsid w:val="006A0A87"/>
    <w:rsid w:val="006A644D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089E"/>
    <w:rsid w:val="00712F01"/>
    <w:rsid w:val="00713EAF"/>
    <w:rsid w:val="00715815"/>
    <w:rsid w:val="00722B45"/>
    <w:rsid w:val="007313E8"/>
    <w:rsid w:val="00732B3C"/>
    <w:rsid w:val="00732D16"/>
    <w:rsid w:val="007439D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33A1"/>
    <w:rsid w:val="007D4058"/>
    <w:rsid w:val="007E129A"/>
    <w:rsid w:val="007F279E"/>
    <w:rsid w:val="00814B1B"/>
    <w:rsid w:val="00817AEB"/>
    <w:rsid w:val="008226DD"/>
    <w:rsid w:val="00823BB8"/>
    <w:rsid w:val="008266C5"/>
    <w:rsid w:val="00830A8D"/>
    <w:rsid w:val="00830B2D"/>
    <w:rsid w:val="00842378"/>
    <w:rsid w:val="008453BA"/>
    <w:rsid w:val="00851029"/>
    <w:rsid w:val="0085608B"/>
    <w:rsid w:val="00857E45"/>
    <w:rsid w:val="00866BC1"/>
    <w:rsid w:val="00872A57"/>
    <w:rsid w:val="008807F5"/>
    <w:rsid w:val="008811BB"/>
    <w:rsid w:val="00883D65"/>
    <w:rsid w:val="00886C14"/>
    <w:rsid w:val="00887F5C"/>
    <w:rsid w:val="008A0601"/>
    <w:rsid w:val="008A2708"/>
    <w:rsid w:val="008A4E62"/>
    <w:rsid w:val="008B5DC2"/>
    <w:rsid w:val="008C44CE"/>
    <w:rsid w:val="008D03E5"/>
    <w:rsid w:val="008D3E39"/>
    <w:rsid w:val="008E3A48"/>
    <w:rsid w:val="008F0DDC"/>
    <w:rsid w:val="008F0EC6"/>
    <w:rsid w:val="008F1EBE"/>
    <w:rsid w:val="009023C1"/>
    <w:rsid w:val="00907BD5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302F"/>
    <w:rsid w:val="009841D7"/>
    <w:rsid w:val="00996310"/>
    <w:rsid w:val="009A776D"/>
    <w:rsid w:val="009B1361"/>
    <w:rsid w:val="009C1F04"/>
    <w:rsid w:val="009C3377"/>
    <w:rsid w:val="009D03D9"/>
    <w:rsid w:val="009F2FC5"/>
    <w:rsid w:val="00A0697E"/>
    <w:rsid w:val="00A17287"/>
    <w:rsid w:val="00A215AF"/>
    <w:rsid w:val="00A23D25"/>
    <w:rsid w:val="00A35659"/>
    <w:rsid w:val="00A37631"/>
    <w:rsid w:val="00A450C7"/>
    <w:rsid w:val="00A4534C"/>
    <w:rsid w:val="00A5299B"/>
    <w:rsid w:val="00A609BB"/>
    <w:rsid w:val="00A61D4A"/>
    <w:rsid w:val="00A646AB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2693F"/>
    <w:rsid w:val="00B31E6A"/>
    <w:rsid w:val="00B32D92"/>
    <w:rsid w:val="00B46005"/>
    <w:rsid w:val="00B46721"/>
    <w:rsid w:val="00B632C3"/>
    <w:rsid w:val="00B6363F"/>
    <w:rsid w:val="00B63D7A"/>
    <w:rsid w:val="00B6458B"/>
    <w:rsid w:val="00B65D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39FA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63E4"/>
    <w:rsid w:val="00CF0C64"/>
    <w:rsid w:val="00CF4C57"/>
    <w:rsid w:val="00D01C11"/>
    <w:rsid w:val="00D027D6"/>
    <w:rsid w:val="00D03976"/>
    <w:rsid w:val="00D102B8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1ADF"/>
    <w:rsid w:val="00DB2FDA"/>
    <w:rsid w:val="00DD25FC"/>
    <w:rsid w:val="00DE113C"/>
    <w:rsid w:val="00DE11D7"/>
    <w:rsid w:val="00DE247F"/>
    <w:rsid w:val="00DE3994"/>
    <w:rsid w:val="00DE45D5"/>
    <w:rsid w:val="00DE67DE"/>
    <w:rsid w:val="00E01186"/>
    <w:rsid w:val="00E01B2A"/>
    <w:rsid w:val="00E021E4"/>
    <w:rsid w:val="00E02483"/>
    <w:rsid w:val="00E02C5B"/>
    <w:rsid w:val="00E03394"/>
    <w:rsid w:val="00E10D96"/>
    <w:rsid w:val="00E12A8E"/>
    <w:rsid w:val="00E16138"/>
    <w:rsid w:val="00E2498A"/>
    <w:rsid w:val="00E42B3B"/>
    <w:rsid w:val="00E4401F"/>
    <w:rsid w:val="00E47BDA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409DC"/>
    <w:rsid w:val="00F41913"/>
    <w:rsid w:val="00F45CC1"/>
    <w:rsid w:val="00F5599A"/>
    <w:rsid w:val="00F74929"/>
    <w:rsid w:val="00F80273"/>
    <w:rsid w:val="00F93270"/>
    <w:rsid w:val="00FA71CA"/>
    <w:rsid w:val="00FB077E"/>
    <w:rsid w:val="00FB4663"/>
    <w:rsid w:val="00FB7DE1"/>
    <w:rsid w:val="00FB7FD6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header" Target="head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emf"/><Relationship Id="rId112" Type="http://schemas.openxmlformats.org/officeDocument/2006/relationships/oleObject" Target="embeddings/oleObject56.bin"/><Relationship Id="rId16" Type="http://schemas.openxmlformats.org/officeDocument/2006/relationships/image" Target="media/image5.emf"/><Relationship Id="rId107" Type="http://schemas.openxmlformats.org/officeDocument/2006/relationships/image" Target="media/image47.emf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1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emf"/><Relationship Id="rId113" Type="http://schemas.openxmlformats.org/officeDocument/2006/relationships/image" Target="media/image50.emf"/><Relationship Id="rId11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emf"/><Relationship Id="rId98" Type="http://schemas.openxmlformats.org/officeDocument/2006/relationships/oleObject" Target="embeddings/oleObject49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5.e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e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fontTable" Target="fontTable.xml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emf"/><Relationship Id="rId101" Type="http://schemas.openxmlformats.org/officeDocument/2006/relationships/image" Target="media/image4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emf"/><Relationship Id="rId34" Type="http://schemas.openxmlformats.org/officeDocument/2006/relationships/image" Target="media/image14.e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emf"/><Relationship Id="rId104" Type="http://schemas.openxmlformats.org/officeDocument/2006/relationships/oleObject" Target="embeddings/oleObject52.bin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114</cp:revision>
  <cp:lastPrinted>2016-07-15T04:27:00Z</cp:lastPrinted>
  <dcterms:created xsi:type="dcterms:W3CDTF">2016-07-25T04:53:00Z</dcterms:created>
  <dcterms:modified xsi:type="dcterms:W3CDTF">2016-10-25T03:50:00Z</dcterms:modified>
</cp:coreProperties>
</file>