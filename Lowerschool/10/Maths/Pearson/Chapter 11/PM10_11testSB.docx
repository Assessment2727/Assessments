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0B55BB" w14:textId="77777777" w:rsidR="00AC75B1" w:rsidRDefault="00AC75B1" w:rsidP="00AC75B1">
      <w:pPr>
        <w:pStyle w:val="Psectionheading"/>
      </w:pPr>
      <w:r>
        <w:t>Multiple-choice section – choose the correct answer</w:t>
      </w:r>
    </w:p>
    <w:p w14:paraId="6EE4B382" w14:textId="77777777" w:rsidR="00AC75B1" w:rsidRPr="00B962C7" w:rsidRDefault="00AC75B1" w:rsidP="00AC75B1">
      <w:pPr>
        <w:pStyle w:val="Pquestionheadingmc1stafterhead"/>
      </w:pPr>
      <w:r>
        <w:t>Question 1</w:t>
      </w:r>
      <w:r>
        <w:tab/>
        <w:t>[11.1</w:t>
      </w:r>
      <w:r w:rsidRPr="00DF7F34">
        <w:t>]</w:t>
      </w:r>
    </w:p>
    <w:p w14:paraId="56C7747E" w14:textId="77777777" w:rsidR="00AC75B1" w:rsidRPr="00B962C7" w:rsidRDefault="00AC75B1" w:rsidP="006416F5">
      <w:pPr>
        <w:pStyle w:val="Pquestiontextmainstem"/>
      </w:pPr>
      <w:r w:rsidRPr="00B962C7">
        <w:t>Which of the following are irrational numbers?</w:t>
      </w:r>
    </w:p>
    <w:p w14:paraId="04D11F91" w14:textId="77777777" w:rsidR="00D45E3C" w:rsidRDefault="006B1262" w:rsidP="006416F5">
      <w:pPr>
        <w:pStyle w:val="Pquestiontextmainstem"/>
      </w:pPr>
      <w:r w:rsidRPr="006B1262">
        <w:rPr>
          <w:position w:val="-6"/>
        </w:rPr>
        <w:object w:dxaOrig="460" w:dyaOrig="380" w14:anchorId="50B04E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1pt;height:19.4pt" o:ole="">
            <v:imagedata r:id="rId8" o:title=""/>
          </v:shape>
          <o:OLEObject Type="Embed" ProgID="Equation.DSMT4" ShapeID="_x0000_i1025" DrawAspect="Content" ObjectID="_1538913183" r:id="rId9"/>
        </w:object>
      </w:r>
      <w:r w:rsidR="00D45E3C" w:rsidRPr="0033129E">
        <w:t xml:space="preserve">, 5.3, </w:t>
      </w:r>
      <w:r w:rsidR="00D45E3C" w:rsidRPr="0033129E">
        <w:rPr>
          <w:position w:val="-6"/>
        </w:rPr>
        <w:object w:dxaOrig="580" w:dyaOrig="340" w14:anchorId="16B23D7B">
          <v:shape id="_x0000_i1026" type="#_x0000_t75" style="width:28.6pt;height:16.6pt" o:ole="">
            <v:imagedata r:id="rId10" o:title=""/>
          </v:shape>
          <o:OLEObject Type="Embed" ProgID="Equation.3" ShapeID="_x0000_i1026" DrawAspect="Content" ObjectID="_1538913184" r:id="rId11"/>
        </w:object>
      </w:r>
      <w:r w:rsidR="00D45E3C" w:rsidRPr="0033129E">
        <w:t xml:space="preserve">, </w:t>
      </w:r>
      <w:r w:rsidR="00D45E3C" w:rsidRPr="0033129E">
        <w:rPr>
          <w:position w:val="-24"/>
        </w:rPr>
        <w:object w:dxaOrig="340" w:dyaOrig="620" w14:anchorId="4EED43F7">
          <v:shape id="_x0000_i1027" type="#_x0000_t75" style="width:16.6pt;height:31.4pt" o:ole="">
            <v:imagedata r:id="rId12" o:title=""/>
          </v:shape>
          <o:OLEObject Type="Embed" ProgID="Equation.3" ShapeID="_x0000_i1027" DrawAspect="Content" ObjectID="_1538913185" r:id="rId13"/>
        </w:object>
      </w:r>
      <w:r w:rsidR="00D45E3C" w:rsidRPr="0033129E">
        <w:t xml:space="preserve">, </w:t>
      </w:r>
      <w:r w:rsidRPr="006B1262">
        <w:rPr>
          <w:position w:val="-6"/>
        </w:rPr>
        <w:object w:dxaOrig="580" w:dyaOrig="380" w14:anchorId="7F5541FA">
          <v:shape id="_x0000_i1028" type="#_x0000_t75" style="width:28.6pt;height:19.4pt" o:ole="">
            <v:imagedata r:id="rId14" o:title=""/>
          </v:shape>
          <o:OLEObject Type="Embed" ProgID="Equation.DSMT4" ShapeID="_x0000_i1028" DrawAspect="Content" ObjectID="_1538913186" r:id="rId15"/>
        </w:object>
      </w:r>
    </w:p>
    <w:p w14:paraId="1AB11B73" w14:textId="51A68BF6" w:rsidR="00AC75B1" w:rsidRPr="00B962C7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9D6194">
        <w:tab/>
      </w:r>
      <w:r w:rsidR="00467B01" w:rsidRPr="0033129E">
        <w:rPr>
          <w:position w:val="-8"/>
        </w:rPr>
        <w:object w:dxaOrig="460" w:dyaOrig="360" w14:anchorId="49561750">
          <v:shape id="_x0000_i1029" type="#_x0000_t75" style="width:23.1pt;height:18.45pt" o:ole="">
            <v:imagedata r:id="rId16" o:title=""/>
          </v:shape>
          <o:OLEObject Type="Embed" ProgID="Equation.3" ShapeID="_x0000_i1029" DrawAspect="Content" ObjectID="_1538913187" r:id="rId17"/>
        </w:object>
      </w:r>
      <w:r w:rsidR="00467B01" w:rsidRPr="0033129E">
        <w:t xml:space="preserve">and </w:t>
      </w:r>
      <w:r w:rsidR="00467B01" w:rsidRPr="0033129E">
        <w:rPr>
          <w:position w:val="-8"/>
        </w:rPr>
        <w:object w:dxaOrig="580" w:dyaOrig="360" w14:anchorId="06C922D8">
          <v:shape id="_x0000_i1030" type="#_x0000_t75" style="width:28.6pt;height:18.45pt" o:ole="">
            <v:imagedata r:id="rId18" o:title=""/>
          </v:shape>
          <o:OLEObject Type="Embed" ProgID="Equation.3" ShapeID="_x0000_i1030" DrawAspect="Content" ObjectID="_1538913188" r:id="rId19"/>
        </w:object>
      </w:r>
      <w:r w:rsidR="00467B01">
        <w:tab/>
      </w:r>
      <w:r w:rsidR="00467B01">
        <w:tab/>
      </w:r>
      <w:r w:rsidR="00467B01" w:rsidRPr="0033129E">
        <w:rPr>
          <w:b/>
        </w:rPr>
        <w:t>B</w:t>
      </w:r>
      <w:r w:rsidR="00467B01">
        <w:tab/>
      </w:r>
      <w:r w:rsidR="00467B01" w:rsidRPr="0033129E">
        <w:t xml:space="preserve">5.3, </w:t>
      </w:r>
      <w:r w:rsidR="00467B01" w:rsidRPr="0033129E">
        <w:rPr>
          <w:position w:val="-6"/>
        </w:rPr>
        <w:object w:dxaOrig="580" w:dyaOrig="340" w14:anchorId="6D4A7695">
          <v:shape id="_x0000_i1031" type="#_x0000_t75" style="width:28.6pt;height:16.6pt" o:ole="">
            <v:imagedata r:id="rId20" o:title=""/>
          </v:shape>
          <o:OLEObject Type="Embed" ProgID="Equation.3" ShapeID="_x0000_i1031" DrawAspect="Content" ObjectID="_1538913189" r:id="rId21"/>
        </w:object>
      </w:r>
      <w:r w:rsidR="00467B01" w:rsidRPr="0033129E">
        <w:t xml:space="preserve"> and </w:t>
      </w:r>
      <w:r w:rsidR="00467B01" w:rsidRPr="0033129E">
        <w:rPr>
          <w:position w:val="-24"/>
        </w:rPr>
        <w:object w:dxaOrig="340" w:dyaOrig="620" w14:anchorId="5CB42238">
          <v:shape id="_x0000_i1032" type="#_x0000_t75" style="width:16.6pt;height:31.4pt" o:ole="">
            <v:imagedata r:id="rId12" o:title=""/>
          </v:shape>
          <o:OLEObject Type="Embed" ProgID="Equation.3" ShapeID="_x0000_i1032" DrawAspect="Content" ObjectID="_1538913190" r:id="rId22"/>
        </w:object>
      </w:r>
      <w:r w:rsidR="00467B01">
        <w:tab/>
      </w:r>
      <w:r w:rsidR="00467B01">
        <w:tab/>
      </w:r>
      <w:r w:rsidR="00467B01" w:rsidRPr="0033129E">
        <w:rPr>
          <w:b/>
        </w:rPr>
        <w:t>C</w:t>
      </w:r>
      <w:r w:rsidR="00467B01">
        <w:tab/>
      </w:r>
      <w:r w:rsidR="00467B01" w:rsidRPr="0033129E">
        <w:rPr>
          <w:position w:val="-8"/>
        </w:rPr>
        <w:object w:dxaOrig="460" w:dyaOrig="360" w14:anchorId="0591B45C">
          <v:shape id="_x0000_i1033" type="#_x0000_t75" style="width:23.1pt;height:18.45pt" o:ole="">
            <v:imagedata r:id="rId23" o:title=""/>
          </v:shape>
          <o:OLEObject Type="Embed" ProgID="Equation.3" ShapeID="_x0000_i1033" DrawAspect="Content" ObjectID="_1538913191" r:id="rId24"/>
        </w:object>
      </w:r>
      <w:r w:rsidR="00467B01" w:rsidRPr="0033129E">
        <w:t>only</w:t>
      </w:r>
      <w:r w:rsidR="00467B01">
        <w:tab/>
      </w:r>
      <w:r w:rsidR="00467B01">
        <w:tab/>
      </w:r>
      <w:r w:rsidR="00467B01">
        <w:tab/>
      </w:r>
      <w:r w:rsidR="00467B01" w:rsidRPr="0033129E">
        <w:rPr>
          <w:b/>
        </w:rPr>
        <w:t>D</w:t>
      </w:r>
      <w:r w:rsidR="00467B01">
        <w:tab/>
      </w:r>
      <w:r w:rsidR="00467B01" w:rsidRPr="0033129E">
        <w:rPr>
          <w:position w:val="-6"/>
        </w:rPr>
        <w:object w:dxaOrig="580" w:dyaOrig="340" w14:anchorId="41C0E41F">
          <v:shape id="_x0000_i1034" type="#_x0000_t75" style="width:28.6pt;height:16.6pt" o:ole="">
            <v:imagedata r:id="rId25" o:title=""/>
          </v:shape>
          <o:OLEObject Type="Embed" ProgID="Equation.3" ShapeID="_x0000_i1034" DrawAspect="Content" ObjectID="_1538913192" r:id="rId26"/>
        </w:object>
      </w:r>
      <w:r w:rsidR="00467B01" w:rsidRPr="0033129E">
        <w:t>,</w:t>
      </w:r>
      <w:r w:rsidR="00E17F24">
        <w:t xml:space="preserve"> </w:t>
      </w:r>
      <w:r w:rsidR="00467B01" w:rsidRPr="0033129E">
        <w:rPr>
          <w:position w:val="-24"/>
        </w:rPr>
        <w:object w:dxaOrig="340" w:dyaOrig="620" w14:anchorId="1FFC43AB">
          <v:shape id="_x0000_i1035" type="#_x0000_t75" style="width:16.6pt;height:31.4pt" o:ole="">
            <v:imagedata r:id="rId12" o:title=""/>
          </v:shape>
          <o:OLEObject Type="Embed" ProgID="Equation.3" ShapeID="_x0000_i1035" DrawAspect="Content" ObjectID="_1538913193" r:id="rId27"/>
        </w:object>
      </w:r>
      <w:r w:rsidR="00467B01" w:rsidRPr="0033129E">
        <w:t>and</w:t>
      </w:r>
      <w:r w:rsidR="00E17F24">
        <w:t xml:space="preserve"> </w:t>
      </w:r>
      <w:r w:rsidR="00467B01" w:rsidRPr="0033129E">
        <w:rPr>
          <w:position w:val="-8"/>
        </w:rPr>
        <w:object w:dxaOrig="580" w:dyaOrig="360" w14:anchorId="2BBCB8C3">
          <v:shape id="_x0000_i1036" type="#_x0000_t75" style="width:28.6pt;height:18.45pt" o:ole="">
            <v:imagedata r:id="rId28" o:title=""/>
          </v:shape>
          <o:OLEObject Type="Embed" ProgID="Equation.3" ShapeID="_x0000_i1036" DrawAspect="Content" ObjectID="_1538913194" r:id="rId29"/>
        </w:object>
      </w:r>
    </w:p>
    <w:p w14:paraId="1776DBED" w14:textId="77777777" w:rsidR="00AC75B1" w:rsidRDefault="00AC75B1" w:rsidP="00AC75B1">
      <w:pPr>
        <w:pStyle w:val="Pquestionheadingmc"/>
      </w:pPr>
      <w:r>
        <w:t>Question 2</w:t>
      </w:r>
      <w:r>
        <w:tab/>
        <w:t>[11.1</w:t>
      </w:r>
      <w:r w:rsidRPr="00DF7F34">
        <w:t>]</w:t>
      </w:r>
    </w:p>
    <w:p w14:paraId="45DFE212" w14:textId="1AB2415B" w:rsidR="00AC75B1" w:rsidRDefault="00AC75B1" w:rsidP="006416F5">
      <w:pPr>
        <w:pStyle w:val="Pquestiontextmainstem"/>
      </w:pPr>
      <w:r w:rsidRPr="00D84D9B">
        <w:t xml:space="preserve">The value of </w:t>
      </w:r>
      <w:r w:rsidR="00D80688" w:rsidRPr="00DA3A1E">
        <w:rPr>
          <w:position w:val="-8"/>
        </w:rPr>
        <w:object w:dxaOrig="460" w:dyaOrig="360" w14:anchorId="080DF665">
          <v:shape id="_x0000_i1037" type="#_x0000_t75" style="width:21.25pt;height:18.45pt" o:ole="">
            <v:imagedata r:id="rId30" o:title=""/>
          </v:shape>
          <o:OLEObject Type="Embed" ProgID="Equation.3" ShapeID="_x0000_i1037" DrawAspect="Content" ObjectID="_1538913195" r:id="rId31"/>
        </w:object>
      </w:r>
      <w:r w:rsidRPr="00D84D9B">
        <w:t xml:space="preserve"> </w:t>
      </w:r>
      <w:r>
        <w:t>is</w:t>
      </w:r>
      <w:r w:rsidRPr="00D84D9B">
        <w:t xml:space="preserve"> between:</w:t>
      </w:r>
    </w:p>
    <w:p w14:paraId="38F0B79D" w14:textId="7A75F02E" w:rsidR="00AC75B1" w:rsidRPr="00D84D9B" w:rsidRDefault="00AC75B1" w:rsidP="009D6194">
      <w:pPr>
        <w:pStyle w:val="Pquestiontextmcqoptions"/>
      </w:pPr>
      <w:r w:rsidRPr="009D6194">
        <w:rPr>
          <w:rStyle w:val="Cquestionpartlabelbold"/>
        </w:rPr>
        <w:t>A</w:t>
      </w:r>
      <w:r w:rsidR="004116C4">
        <w:tab/>
      </w:r>
      <w:r w:rsidR="0023302A">
        <w:t>3</w:t>
      </w:r>
      <w:r w:rsidRPr="00D84D9B">
        <w:t xml:space="preserve"> and </w:t>
      </w:r>
      <w:r w:rsidR="0023302A">
        <w:t>4</w:t>
      </w:r>
      <w:r w:rsidRPr="00D84D9B">
        <w:t xml:space="preserve"> </w:t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B</w:t>
      </w:r>
      <w:r w:rsidR="009D6194">
        <w:tab/>
      </w:r>
      <w:r w:rsidR="0023302A">
        <w:t>9</w:t>
      </w:r>
      <w:r w:rsidRPr="00D84D9B">
        <w:t xml:space="preserve"> and </w:t>
      </w:r>
      <w:r w:rsidR="0023302A">
        <w:t>10</w:t>
      </w:r>
      <w:r>
        <w:tab/>
      </w:r>
      <w:r w:rsidR="009D6194">
        <w:tab/>
      </w:r>
      <w:r>
        <w:tab/>
      </w:r>
      <w:r w:rsidR="009D6194">
        <w:tab/>
      </w:r>
      <w:r w:rsidR="009D6194">
        <w:tab/>
      </w:r>
      <w:r w:rsidR="009D6194">
        <w:tab/>
      </w:r>
      <w:r w:rsidRPr="009D6194">
        <w:rPr>
          <w:rStyle w:val="Cquestionpartlabelbold"/>
        </w:rPr>
        <w:t>C</w:t>
      </w:r>
      <w:r w:rsidR="009D6194">
        <w:tab/>
      </w:r>
      <w:r w:rsidR="0023302A">
        <w:t>6</w:t>
      </w:r>
      <w:r w:rsidRPr="00D84D9B">
        <w:t xml:space="preserve"> and 7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9D6194">
        <w:rPr>
          <w:rStyle w:val="Cquestionpartlabelbold"/>
        </w:rPr>
        <w:t>D</w:t>
      </w:r>
      <w:r w:rsidR="009D6194">
        <w:rPr>
          <w:rStyle w:val="Cquestionpartlabelbold"/>
        </w:rPr>
        <w:tab/>
      </w:r>
      <w:r w:rsidRPr="00D84D9B">
        <w:t>1</w:t>
      </w:r>
      <w:r w:rsidR="0023302A">
        <w:t>2</w:t>
      </w:r>
      <w:r w:rsidRPr="00D84D9B">
        <w:t>.9 and 1</w:t>
      </w:r>
      <w:r w:rsidR="0023302A">
        <w:t>3</w:t>
      </w:r>
      <w:r w:rsidRPr="00D84D9B">
        <w:t>.1</w:t>
      </w:r>
    </w:p>
    <w:p w14:paraId="05C0CB2B" w14:textId="77777777" w:rsidR="00AC75B1" w:rsidRDefault="00AC75B1" w:rsidP="00AC75B1">
      <w:pPr>
        <w:pStyle w:val="Pquestionheadingmc"/>
      </w:pPr>
      <w:r>
        <w:t>Question 3</w:t>
      </w:r>
      <w:r>
        <w:tab/>
        <w:t>[11.2</w:t>
      </w:r>
      <w:r w:rsidRPr="00DF7F34">
        <w:t>]</w:t>
      </w:r>
    </w:p>
    <w:p w14:paraId="503EEEE3" w14:textId="0E382BA2" w:rsidR="00AC75B1" w:rsidRDefault="006B1262" w:rsidP="006416F5">
      <w:pPr>
        <w:pStyle w:val="Pquestiontextmainstem"/>
      </w:pPr>
      <w:r w:rsidRPr="006B1262">
        <w:rPr>
          <w:position w:val="-6"/>
        </w:rPr>
        <w:object w:dxaOrig="480" w:dyaOrig="380" w14:anchorId="192DD459">
          <v:shape id="_x0000_i1038" type="#_x0000_t75" style="width:24pt;height:19.4pt" o:ole="">
            <v:imagedata r:id="rId32" o:title=""/>
          </v:shape>
          <o:OLEObject Type="Embed" ProgID="Equation.DSMT4" ShapeID="_x0000_i1038" DrawAspect="Content" ObjectID="_1538913196" r:id="rId33"/>
        </w:object>
      </w:r>
      <w:r w:rsidR="00AC75B1" w:rsidRPr="00B962C7">
        <w:t xml:space="preserve"> can be simplified to:</w:t>
      </w:r>
    </w:p>
    <w:p w14:paraId="195F5222" w14:textId="108E80BF" w:rsidR="00AC75B1" w:rsidRDefault="00AC75B1" w:rsidP="009D6194">
      <w:pPr>
        <w:pStyle w:val="Pquestiontextmcqoptions"/>
      </w:pPr>
      <w:r w:rsidRPr="00B962C7">
        <w:rPr>
          <w:b/>
        </w:rPr>
        <w:t>A</w:t>
      </w:r>
      <w:r w:rsidR="004116C4">
        <w:tab/>
      </w:r>
      <w:r w:rsidR="0023302A" w:rsidRPr="0033129E">
        <w:t>7</w:t>
      </w:r>
      <w:r w:rsidR="0023302A" w:rsidRPr="0033129E">
        <w:rPr>
          <w:position w:val="-8"/>
        </w:rPr>
        <w:object w:dxaOrig="360" w:dyaOrig="360" w14:anchorId="509D4935">
          <v:shape id="_x0000_i1039" type="#_x0000_t75" style="width:18.45pt;height:18.45pt" o:ole="">
            <v:imagedata r:id="rId34" o:title=""/>
          </v:shape>
          <o:OLEObject Type="Embed" ProgID="Equation.DSMT4" ShapeID="_x0000_i1039" DrawAspect="Content" ObjectID="_1538913197" r:id="rId35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B</w:t>
      </w:r>
      <w:r w:rsidR="0023302A">
        <w:tab/>
        <w:t>3</w:t>
      </w:r>
      <w:r w:rsidR="0023302A" w:rsidRPr="0033129E">
        <w:rPr>
          <w:position w:val="-8"/>
        </w:rPr>
        <w:object w:dxaOrig="380" w:dyaOrig="360" w14:anchorId="3D0E4408">
          <v:shape id="_x0000_i1040" type="#_x0000_t75" style="width:19.4pt;height:18.45pt" o:ole="">
            <v:imagedata r:id="rId36" o:title=""/>
          </v:shape>
          <o:OLEObject Type="Embed" ProgID="Equation.3" ShapeID="_x0000_i1040" DrawAspect="Content" ObjectID="_1538913198" r:id="rId37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C</w:t>
      </w:r>
      <w:r w:rsidR="0023302A">
        <w:tab/>
      </w:r>
      <w:r w:rsidR="0023302A" w:rsidRPr="00791ABE">
        <w:rPr>
          <w:position w:val="-8"/>
        </w:rPr>
        <w:object w:dxaOrig="499" w:dyaOrig="360" w14:anchorId="6754AF36">
          <v:shape id="_x0000_i1041" type="#_x0000_t75" style="width:24.9pt;height:18.45pt" o:ole="">
            <v:imagedata r:id="rId38" o:title=""/>
          </v:shape>
          <o:OLEObject Type="Embed" ProgID="Equation.DSMT4" ShapeID="_x0000_i1041" DrawAspect="Content" ObjectID="_1538913199" r:id="rId39"/>
        </w:object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>
        <w:tab/>
      </w:r>
      <w:r w:rsidR="0023302A" w:rsidRPr="0033129E">
        <w:rPr>
          <w:b/>
        </w:rPr>
        <w:t>D</w:t>
      </w:r>
      <w:r w:rsidR="004B11D2">
        <w:tab/>
      </w:r>
      <w:r w:rsidR="0023302A">
        <w:t>3</w:t>
      </w:r>
      <w:r w:rsidR="0023302A" w:rsidRPr="0033129E">
        <w:rPr>
          <w:position w:val="-6"/>
        </w:rPr>
        <w:object w:dxaOrig="480" w:dyaOrig="340" w14:anchorId="36D28F52">
          <v:shape id="_x0000_i1042" type="#_x0000_t75" style="width:24pt;height:16.6pt" o:ole="">
            <v:imagedata r:id="rId40" o:title=""/>
          </v:shape>
          <o:OLEObject Type="Embed" ProgID="Equation.3" ShapeID="_x0000_i1042" DrawAspect="Content" ObjectID="_1538913200" r:id="rId41"/>
        </w:object>
      </w:r>
    </w:p>
    <w:p w14:paraId="78DEA9C1" w14:textId="77777777" w:rsidR="00AC75B1" w:rsidRDefault="00AC75B1" w:rsidP="00AC75B1">
      <w:pPr>
        <w:pStyle w:val="Pquestionheadingmc"/>
      </w:pPr>
      <w:r>
        <w:t>Question 4</w:t>
      </w:r>
      <w:r>
        <w:tab/>
        <w:t>[11.2</w:t>
      </w:r>
      <w:r w:rsidRPr="00DF7F34">
        <w:t>]</w:t>
      </w:r>
    </w:p>
    <w:p w14:paraId="1123554A" w14:textId="1EA67C5E" w:rsidR="00AC75B1" w:rsidRDefault="006416F5" w:rsidP="006416F5">
      <w:pPr>
        <w:pStyle w:val="Pquestiontextmainstem"/>
      </w:pPr>
      <w:r w:rsidRPr="00881F5B">
        <w:t>3</w:t>
      </w:r>
      <w:r w:rsidRPr="00014678">
        <w:rPr>
          <w:position w:val="-6"/>
        </w:rPr>
        <w:object w:dxaOrig="360" w:dyaOrig="380" w14:anchorId="7E23412D">
          <v:shape id="_x0000_i1043" type="#_x0000_t75" style="width:18.45pt;height:19.4pt" o:ole="">
            <v:imagedata r:id="rId42" o:title=""/>
          </v:shape>
          <o:OLEObject Type="Embed" ProgID="Equation.DSMT4" ShapeID="_x0000_i1043" DrawAspect="Content" ObjectID="_1538913201" r:id="rId43"/>
        </w:object>
      </w:r>
      <w:r w:rsidRPr="00881F5B">
        <w:t xml:space="preserve"> × 7</w:t>
      </w:r>
      <w:r w:rsidRPr="00014678">
        <w:rPr>
          <w:position w:val="-6"/>
        </w:rPr>
        <w:object w:dxaOrig="360" w:dyaOrig="380" w14:anchorId="298865E4">
          <v:shape id="_x0000_i1044" type="#_x0000_t75" style="width:18.45pt;height:19.4pt" o:ole="">
            <v:imagedata r:id="rId44" o:title=""/>
          </v:shape>
          <o:OLEObject Type="Embed" ProgID="Equation.DSMT4" ShapeID="_x0000_i1044" DrawAspect="Content" ObjectID="_1538913202" r:id="rId45"/>
        </w:object>
      </w:r>
      <w:r>
        <w:t xml:space="preserve"> </w:t>
      </w:r>
      <w:r w:rsidR="00AC75B1" w:rsidRPr="00B962C7">
        <w:t>can be simplified to:</w:t>
      </w:r>
    </w:p>
    <w:p w14:paraId="5C4BA930" w14:textId="3CC0AE57" w:rsidR="002060DE" w:rsidRDefault="00AC75B1" w:rsidP="002060DE">
      <w:pPr>
        <w:pStyle w:val="Pquestiontextmcqoptions"/>
      </w:pPr>
      <w:r w:rsidRPr="00D84D9B">
        <w:rPr>
          <w:b/>
        </w:rPr>
        <w:t>A</w:t>
      </w:r>
      <w:r w:rsidR="009D6194">
        <w:tab/>
      </w:r>
      <w:r w:rsidR="002060DE">
        <w:t>315</w:t>
      </w:r>
      <w:r w:rsidR="009D6194">
        <w:tab/>
      </w:r>
      <w:r>
        <w:tab/>
      </w:r>
      <w:r w:rsidR="002060DE">
        <w:tab/>
      </w:r>
      <w:r w:rsidR="002060DE">
        <w:tab/>
      </w:r>
      <w:r w:rsidR="002060DE">
        <w:tab/>
      </w:r>
      <w:r w:rsidR="002060DE" w:rsidRPr="00D52470">
        <w:rPr>
          <w:b/>
        </w:rPr>
        <w:t>B</w:t>
      </w:r>
      <w:r w:rsidR="002060DE">
        <w:tab/>
        <w:t>9</w:t>
      </w:r>
      <w:r w:rsidR="00DC76AC" w:rsidRPr="00DC76AC">
        <w:rPr>
          <w:position w:val="-8"/>
        </w:rPr>
        <w:object w:dxaOrig="460" w:dyaOrig="340" w14:anchorId="38DD657B">
          <v:shape id="_x0000_i1059" type="#_x0000_t75" style="width:23.1pt;height:17.55pt" o:ole="">
            <v:imagedata r:id="rId46" o:title=""/>
          </v:shape>
          <o:OLEObject Type="Embed" ProgID="Equation.DSMT4" ShapeID="_x0000_i1059" DrawAspect="Content" ObjectID="_1538913203" r:id="rId47"/>
        </w:object>
      </w:r>
      <w:r w:rsidR="002060DE">
        <w:tab/>
      </w:r>
      <w:r w:rsidR="002060DE">
        <w:tab/>
      </w:r>
      <w:r w:rsidR="002060DE">
        <w:tab/>
      </w:r>
      <w:r w:rsidR="002060DE">
        <w:tab/>
      </w:r>
      <w:r w:rsidR="002060DE">
        <w:tab/>
      </w:r>
      <w:r w:rsidR="002060DE">
        <w:tab/>
      </w:r>
      <w:r w:rsidR="002060DE" w:rsidRPr="00D52470">
        <w:rPr>
          <w:b/>
        </w:rPr>
        <w:t>C</w:t>
      </w:r>
      <w:r w:rsidR="002060DE">
        <w:t xml:space="preserve"> 15</w:t>
      </w:r>
      <w:r w:rsidR="00DC76AC" w:rsidRPr="00810BB5">
        <w:rPr>
          <w:position w:val="-6"/>
        </w:rPr>
        <w:object w:dxaOrig="440" w:dyaOrig="320" w14:anchorId="208AF8C7">
          <v:shape id="_x0000_i1060" type="#_x0000_t75" style="width:22.15pt;height:16.6pt" o:ole="">
            <v:imagedata r:id="rId48" o:title=""/>
          </v:shape>
          <o:OLEObject Type="Embed" ProgID="Equation.DSMT4" ShapeID="_x0000_i1060" DrawAspect="Content" ObjectID="_1538913204" r:id="rId49"/>
        </w:object>
      </w:r>
      <w:r w:rsidR="002060DE">
        <w:rPr>
          <w:position w:val="-6"/>
        </w:rPr>
        <w:tab/>
      </w:r>
      <w:r w:rsidR="002060DE">
        <w:rPr>
          <w:position w:val="-6"/>
        </w:rPr>
        <w:tab/>
      </w:r>
      <w:r w:rsidR="002060DE">
        <w:rPr>
          <w:position w:val="-6"/>
        </w:rPr>
        <w:tab/>
      </w:r>
      <w:r w:rsidR="002060DE">
        <w:rPr>
          <w:position w:val="-6"/>
        </w:rPr>
        <w:tab/>
      </w:r>
      <w:r w:rsidR="002060DE">
        <w:tab/>
      </w:r>
      <w:r w:rsidR="002060DE" w:rsidRPr="00D52470">
        <w:rPr>
          <w:b/>
        </w:rPr>
        <w:t>D</w:t>
      </w:r>
      <w:r w:rsidR="004B11D2">
        <w:tab/>
      </w:r>
      <w:r w:rsidR="002060DE">
        <w:t>21</w:t>
      </w:r>
      <w:r w:rsidR="00DC76AC" w:rsidRPr="00DC76AC">
        <w:rPr>
          <w:position w:val="-8"/>
        </w:rPr>
        <w:object w:dxaOrig="440" w:dyaOrig="340" w14:anchorId="0E769CA6">
          <v:shape id="_x0000_i1061" type="#_x0000_t75" style="width:22.15pt;height:17.55pt" o:ole="">
            <v:imagedata r:id="rId50" o:title=""/>
          </v:shape>
          <o:OLEObject Type="Embed" ProgID="Equation.DSMT4" ShapeID="_x0000_i1061" DrawAspect="Content" ObjectID="_1538913205" r:id="rId51"/>
        </w:object>
      </w:r>
    </w:p>
    <w:p w14:paraId="138BBB3F" w14:textId="117E6460" w:rsidR="00AC75B1" w:rsidRDefault="00AC75B1" w:rsidP="009D6194">
      <w:pPr>
        <w:pStyle w:val="Pquestiontextmcqoptions"/>
      </w:pPr>
    </w:p>
    <w:p w14:paraId="7E0272E7" w14:textId="4034C4A0" w:rsidR="00AC75B1" w:rsidRDefault="006C4DE2" w:rsidP="00AC75B1">
      <w:pPr>
        <w:pStyle w:val="Pquestionheadingmc"/>
      </w:pPr>
      <w:r>
        <w:t>Question 5</w:t>
      </w:r>
      <w:r w:rsidR="00AC75B1">
        <w:tab/>
        <w:t>[11.3</w:t>
      </w:r>
      <w:r w:rsidR="00AC75B1" w:rsidRPr="00DF7F34">
        <w:t>]</w:t>
      </w:r>
    </w:p>
    <w:p w14:paraId="3EFEFB3C" w14:textId="646BB5E3" w:rsidR="00AC75B1" w:rsidRDefault="00D80688" w:rsidP="00AC75B1">
      <w:pPr>
        <w:pStyle w:val="Pquestiontextmainstem"/>
      </w:pPr>
      <w:r w:rsidRPr="0033129E">
        <w:t>11</w:t>
      </w:r>
      <w:r w:rsidRPr="0033129E">
        <w:rPr>
          <w:position w:val="-8"/>
        </w:rPr>
        <w:object w:dxaOrig="480" w:dyaOrig="360" w14:anchorId="7BFCDD0B">
          <v:shape id="_x0000_i1045" type="#_x0000_t75" style="width:24pt;height:18.45pt" o:ole="">
            <v:imagedata r:id="rId52" o:title=""/>
          </v:shape>
          <o:OLEObject Type="Embed" ProgID="Equation.3" ShapeID="_x0000_i1045" DrawAspect="Content" ObjectID="_1538913206" r:id="rId53"/>
        </w:object>
      </w:r>
      <w:r w:rsidRPr="0033129E">
        <w:sym w:font="Symbol" w:char="F02D"/>
      </w:r>
      <w:r w:rsidRPr="0033129E">
        <w:t xml:space="preserve"> 6</w:t>
      </w:r>
      <w:r w:rsidRPr="0033129E">
        <w:rPr>
          <w:position w:val="-8"/>
        </w:rPr>
        <w:object w:dxaOrig="480" w:dyaOrig="360" w14:anchorId="2EB8E622">
          <v:shape id="_x0000_i1046" type="#_x0000_t75" style="width:24pt;height:18.45pt" o:ole="">
            <v:imagedata r:id="rId54" o:title=""/>
          </v:shape>
          <o:OLEObject Type="Embed" ProgID="Equation.3" ShapeID="_x0000_i1046" DrawAspect="Content" ObjectID="_1538913207" r:id="rId55"/>
        </w:object>
      </w:r>
      <w:r>
        <w:t xml:space="preserve"> </w:t>
      </w:r>
      <w:r w:rsidR="00AC75B1" w:rsidRPr="00B962C7">
        <w:t>simplifies to:</w:t>
      </w:r>
    </w:p>
    <w:p w14:paraId="56F8F540" w14:textId="42A71F62" w:rsidR="00AC75B1" w:rsidRDefault="00AC75B1" w:rsidP="00AC75B1">
      <w:pPr>
        <w:pStyle w:val="Pquestiontextmcqoptions"/>
      </w:pPr>
      <w:r w:rsidRPr="00F86633">
        <w:rPr>
          <w:rStyle w:val="Cquestionpartlabelbold"/>
        </w:rPr>
        <w:t>A</w:t>
      </w:r>
      <w:r w:rsidR="009D6194">
        <w:tab/>
      </w:r>
      <w:r w:rsidR="007A2073" w:rsidRPr="0033129E">
        <w:t>5</w:t>
      </w:r>
      <w:r w:rsidR="007A2073" w:rsidRPr="0033129E">
        <w:rPr>
          <w:position w:val="-8"/>
        </w:rPr>
        <w:object w:dxaOrig="480" w:dyaOrig="360" w14:anchorId="3B8D591E">
          <v:shape id="_x0000_i1047" type="#_x0000_t75" style="width:24pt;height:18.45pt" o:ole="">
            <v:imagedata r:id="rId56" o:title=""/>
          </v:shape>
          <o:OLEObject Type="Embed" ProgID="Equation.3" ShapeID="_x0000_i1047" DrawAspect="Content" ObjectID="_1538913208" r:id="rId57"/>
        </w:object>
      </w:r>
      <w:r w:rsidR="007A2073">
        <w:t xml:space="preserve"> </w:t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B</w:t>
      </w:r>
      <w:r w:rsidR="009D6194">
        <w:tab/>
      </w:r>
      <w:r w:rsidR="007A2073">
        <w:t>50</w:t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 w:rsidR="009D6194">
        <w:tab/>
      </w:r>
      <w:r>
        <w:tab/>
      </w:r>
      <w:r w:rsidRPr="00F86633">
        <w:rPr>
          <w:rStyle w:val="Cquestionpartlabelbold"/>
        </w:rPr>
        <w:t>C</w:t>
      </w:r>
      <w:r w:rsidR="009D6194">
        <w:tab/>
      </w:r>
      <w:r w:rsidR="007A2073">
        <w:t>5</w:t>
      </w:r>
      <w:r w:rsidR="007A2073" w:rsidRPr="0033129E">
        <w:rPr>
          <w:position w:val="-8"/>
        </w:rPr>
        <w:object w:dxaOrig="499" w:dyaOrig="360" w14:anchorId="718BAF82">
          <v:shape id="_x0000_i1048" type="#_x0000_t75" style="width:24.9pt;height:18.45pt" o:ole="">
            <v:imagedata r:id="rId58" o:title=""/>
          </v:shape>
          <o:OLEObject Type="Embed" ProgID="Equation.3" ShapeID="_x0000_i1048" DrawAspect="Content" ObjectID="_1538913209" r:id="rId59"/>
        </w:object>
      </w:r>
      <w:r>
        <w:tab/>
      </w:r>
      <w:r w:rsidR="007A2073">
        <w:tab/>
      </w:r>
      <w:r w:rsidR="007A2073">
        <w:tab/>
      </w:r>
      <w:r w:rsidR="007A2073">
        <w:tab/>
      </w:r>
      <w:r w:rsidR="009D6194">
        <w:tab/>
      </w:r>
      <w:r w:rsidRPr="00F86633">
        <w:rPr>
          <w:rStyle w:val="Cquestionpartlabelbold"/>
        </w:rPr>
        <w:t>D</w:t>
      </w:r>
      <w:r w:rsidR="009D6194">
        <w:tab/>
      </w:r>
      <w:r w:rsidRPr="00B962C7">
        <w:t>5</w:t>
      </w:r>
    </w:p>
    <w:p w14:paraId="39917E46" w14:textId="77777777" w:rsidR="00DC76AC" w:rsidRPr="00B962C7" w:rsidRDefault="00DC76AC" w:rsidP="00AC75B1">
      <w:pPr>
        <w:pStyle w:val="Pquestiontextmcqoptions"/>
      </w:pPr>
      <w:bookmarkStart w:id="0" w:name="_GoBack"/>
      <w:bookmarkEnd w:id="0"/>
    </w:p>
    <w:p w14:paraId="3F6B212A" w14:textId="3603D721" w:rsidR="00AC75B1" w:rsidRDefault="006C4DE2" w:rsidP="00AC75B1">
      <w:pPr>
        <w:pStyle w:val="Psectionresults"/>
      </w:pPr>
      <w:r>
        <w:t>Multiple-choice results: ___ / 5</w:t>
      </w:r>
    </w:p>
    <w:p w14:paraId="0BE42B9E" w14:textId="77777777" w:rsidR="00AC75B1" w:rsidRDefault="00AC75B1" w:rsidP="00AC75B1">
      <w:pPr>
        <w:pStyle w:val="Psectionheading"/>
      </w:pPr>
      <w:r>
        <w:lastRenderedPageBreak/>
        <w:t>Short answer section</w:t>
      </w:r>
    </w:p>
    <w:p w14:paraId="4B69FA54" w14:textId="0EAA4520" w:rsidR="00AC75B1" w:rsidRDefault="009325F9" w:rsidP="00AC75B1">
      <w:pPr>
        <w:pStyle w:val="Pquestionheadingsx1stafterhead"/>
      </w:pPr>
      <w:r>
        <w:t>Question 6</w:t>
      </w:r>
      <w:r w:rsidR="00AC75B1" w:rsidRPr="00DF7F34">
        <w:tab/>
      </w:r>
      <w:r w:rsidR="00C01CED">
        <w:rPr>
          <w:rStyle w:val="Cmarkslabel"/>
        </w:rPr>
        <w:t>2</w:t>
      </w:r>
      <w:r w:rsidR="00C01CED" w:rsidRPr="00DF7F34">
        <w:rPr>
          <w:rStyle w:val="Cmarkslabel"/>
        </w:rPr>
        <w:t xml:space="preserve"> marks</w:t>
      </w:r>
      <w:r w:rsidR="00C01CED">
        <w:tab/>
        <w:t>[11.1</w:t>
      </w:r>
      <w:r w:rsidR="00C01CED" w:rsidRPr="00DF7F34">
        <w:t>]</w:t>
      </w:r>
      <w:r w:rsidR="00C51993">
        <w:tab/>
      </w:r>
    </w:p>
    <w:p w14:paraId="3BB54F9E" w14:textId="77777777" w:rsidR="00AC75B1" w:rsidRDefault="00AC75B1" w:rsidP="00AC75B1">
      <w:pPr>
        <w:pStyle w:val="Pquestiontextmainstem"/>
      </w:pPr>
      <w:r w:rsidRPr="00CD67DD">
        <w:t>Choose from the following words to complete the sentences below</w:t>
      </w:r>
      <w:r>
        <w:t>.</w:t>
      </w:r>
      <w:r w:rsidRPr="00CD67DD">
        <w:t xml:space="preserve"> </w:t>
      </w:r>
    </w:p>
    <w:p w14:paraId="35BC37D7" w14:textId="77777777" w:rsidR="00AC75B1" w:rsidRPr="003B106A" w:rsidRDefault="00AC75B1" w:rsidP="003B106A">
      <w:pPr>
        <w:pStyle w:val="Pquestiontextmainstem"/>
        <w:ind w:firstLine="720"/>
        <w:rPr>
          <w:rStyle w:val="Pemphasisasis"/>
        </w:rPr>
      </w:pPr>
      <w:r w:rsidRPr="003B106A">
        <w:rPr>
          <w:rStyle w:val="Pemphasisasis"/>
        </w:rPr>
        <w:t>base        coefficient        index         irrational number        power        surd</w:t>
      </w:r>
    </w:p>
    <w:p w14:paraId="10B70BF9" w14:textId="0147B863" w:rsidR="00AC75B1" w:rsidRPr="00FA5C18" w:rsidRDefault="005141EB" w:rsidP="00AC75B1">
      <w:pPr>
        <w:pStyle w:val="Pquestiontextmainstem"/>
        <w:rPr>
          <w:rStyle w:val="Cquestionpartlabelbold"/>
        </w:rPr>
      </w:pPr>
      <w:r w:rsidRPr="0033129E">
        <w:rPr>
          <w:position w:val="-8"/>
        </w:rPr>
        <w:object w:dxaOrig="420" w:dyaOrig="340" w14:anchorId="197D919B">
          <v:shape id="_x0000_i1049" type="#_x0000_t75" style="width:20.3pt;height:17.55pt" o:ole="">
            <v:imagedata r:id="rId60" o:title=""/>
          </v:shape>
          <o:OLEObject Type="Embed" ProgID="Equation.3" ShapeID="_x0000_i1049" DrawAspect="Content" ObjectID="_1538913210" r:id="rId61"/>
        </w:object>
      </w:r>
      <w:r w:rsidR="00AC75B1" w:rsidRPr="00CD67DD">
        <w:t xml:space="preserve"> is an example of a </w:t>
      </w:r>
      <w:r w:rsidR="00AC75B1" w:rsidRPr="00FA5C18">
        <w:rPr>
          <w:rStyle w:val="Cquestionpartlabelbold"/>
        </w:rPr>
        <w:t>_________</w:t>
      </w:r>
      <w:r w:rsidR="00AC75B1" w:rsidRPr="00CD67DD">
        <w:t xml:space="preserve"> or an </w:t>
      </w:r>
      <w:r w:rsidR="00AC75B1" w:rsidRPr="00FA5C18">
        <w:rPr>
          <w:rStyle w:val="Cquestionpartlabelbold"/>
        </w:rPr>
        <w:t>__________________________</w:t>
      </w:r>
      <w:r w:rsidR="00AC75B1" w:rsidRPr="00792DEE">
        <w:t>.</w:t>
      </w:r>
    </w:p>
    <w:p w14:paraId="59531344" w14:textId="13EFE05B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7</w:t>
      </w:r>
      <w:r w:rsidRPr="00DF7F34">
        <w:tab/>
      </w:r>
      <w:r w:rsidR="0036440F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[11.3</w:t>
      </w:r>
      <w:r w:rsidRPr="00DF7F34">
        <w:t>]</w:t>
      </w:r>
    </w:p>
    <w:p w14:paraId="37F0E2D1" w14:textId="77777777" w:rsidR="00311B7C" w:rsidRDefault="00AC75B1" w:rsidP="00311B7C">
      <w:pPr>
        <w:pStyle w:val="Pquestiontextmainstem"/>
      </w:pPr>
      <w:r w:rsidRPr="0033129E">
        <w:t>Simplify</w:t>
      </w:r>
      <w:r>
        <w:t xml:space="preserve">: </w:t>
      </w:r>
      <w:r w:rsidR="00311B7C" w:rsidRPr="00457C38">
        <w:rPr>
          <w:position w:val="-4"/>
        </w:rPr>
        <w:object w:dxaOrig="460" w:dyaOrig="300" w14:anchorId="15276769">
          <v:shape id="_x0000_i1050" type="#_x0000_t75" style="width:21.25pt;height:15.7pt" o:ole="">
            <v:imagedata r:id="rId62" o:title=""/>
          </v:shape>
          <o:OLEObject Type="Embed" ProgID="Equation.3" ShapeID="_x0000_i1050" DrawAspect="Content" ObjectID="_1538913211" r:id="rId63"/>
        </w:object>
      </w:r>
      <w:r w:rsidR="00311B7C" w:rsidRPr="00881F5B">
        <w:t xml:space="preserve"> + 4</w:t>
      </w:r>
      <w:r w:rsidR="00311B7C" w:rsidRPr="00457C38">
        <w:rPr>
          <w:position w:val="-4"/>
        </w:rPr>
        <w:object w:dxaOrig="480" w:dyaOrig="300" w14:anchorId="23B6D407">
          <v:shape id="_x0000_i1051" type="#_x0000_t75" style="width:23.1pt;height:15.7pt" o:ole="">
            <v:imagedata r:id="rId64" o:title=""/>
          </v:shape>
          <o:OLEObject Type="Embed" ProgID="Equation.3" ShapeID="_x0000_i1051" DrawAspect="Content" ObjectID="_1538913212" r:id="rId65"/>
        </w:object>
      </w:r>
    </w:p>
    <w:p w14:paraId="6317004D" w14:textId="67381462" w:rsidR="00AC75B1" w:rsidRDefault="00AC75B1" w:rsidP="00AC75B1">
      <w:pPr>
        <w:pStyle w:val="Pquestiontextmainstem"/>
      </w:pPr>
    </w:p>
    <w:p w14:paraId="3B62F165" w14:textId="77777777" w:rsidR="003B106A" w:rsidRDefault="003B106A" w:rsidP="00AC75B1">
      <w:pPr>
        <w:pStyle w:val="Pquestiontextmainstem"/>
      </w:pPr>
    </w:p>
    <w:p w14:paraId="3C5AEE27" w14:textId="77777777" w:rsidR="008B6D67" w:rsidRDefault="008B6D67" w:rsidP="00AC75B1">
      <w:pPr>
        <w:pStyle w:val="Pquestiontextmainstem"/>
      </w:pPr>
    </w:p>
    <w:p w14:paraId="047379B2" w14:textId="1EBAA1DF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[11.4</w:t>
      </w:r>
      <w:r w:rsidRPr="00DF7F34">
        <w:t>]</w:t>
      </w:r>
    </w:p>
    <w:p w14:paraId="5D104E78" w14:textId="4D4C45FE" w:rsidR="00AC75B1" w:rsidRDefault="00AC75B1" w:rsidP="00AC75B1">
      <w:pPr>
        <w:pStyle w:val="Pquestiontextmainstem"/>
      </w:pPr>
      <w:r w:rsidRPr="00856727">
        <w:t xml:space="preserve">Expand and simplify </w:t>
      </w:r>
      <w:r w:rsidR="003712B3" w:rsidRPr="00C22FC3">
        <w:t>5</w:t>
      </w:r>
      <w:r w:rsidR="003712B3" w:rsidRPr="00C22FC3">
        <w:rPr>
          <w:position w:val="-6"/>
        </w:rPr>
        <w:object w:dxaOrig="380" w:dyaOrig="340" w14:anchorId="050F2FE8">
          <v:shape id="_x0000_i1052" type="#_x0000_t75" style="width:19.4pt;height:17.55pt" o:ole="">
            <v:imagedata r:id="rId66" o:title=""/>
          </v:shape>
          <o:OLEObject Type="Embed" ProgID="Equation.3" ShapeID="_x0000_i1052" DrawAspect="Content" ObjectID="_1538913213" r:id="rId67"/>
        </w:object>
      </w:r>
      <w:r w:rsidR="003712B3" w:rsidRPr="00C22FC3">
        <w:t>(3</w:t>
      </w:r>
      <w:r w:rsidR="003712B3" w:rsidRPr="00C22FC3">
        <w:rPr>
          <w:position w:val="-8"/>
        </w:rPr>
        <w:object w:dxaOrig="360" w:dyaOrig="360" w14:anchorId="32AD8B95">
          <v:shape id="_x0000_i1053" type="#_x0000_t75" style="width:18.45pt;height:18.45pt" o:ole="">
            <v:imagedata r:id="rId68" o:title=""/>
          </v:shape>
          <o:OLEObject Type="Embed" ProgID="Equation.3" ShapeID="_x0000_i1053" DrawAspect="Content" ObjectID="_1538913214" r:id="rId69"/>
        </w:object>
      </w:r>
      <w:r w:rsidR="003712B3" w:rsidRPr="00C22FC3">
        <w:t>+</w:t>
      </w:r>
      <w:r w:rsidR="003712B3" w:rsidRPr="00C22FC3">
        <w:rPr>
          <w:position w:val="-8"/>
        </w:rPr>
        <w:object w:dxaOrig="480" w:dyaOrig="360" w14:anchorId="46D0A4BA">
          <v:shape id="_x0000_i1054" type="#_x0000_t75" style="width:24pt;height:18.45pt" o:ole="">
            <v:imagedata r:id="rId70" o:title=""/>
          </v:shape>
          <o:OLEObject Type="Embed" ProgID="Equation.3" ShapeID="_x0000_i1054" DrawAspect="Content" ObjectID="_1538913215" r:id="rId71"/>
        </w:object>
      </w:r>
      <w:r w:rsidR="003712B3" w:rsidRPr="00C22FC3">
        <w:t>)</w:t>
      </w:r>
      <w:r w:rsidR="003712B3" w:rsidRPr="00954006">
        <w:t>.</w:t>
      </w:r>
    </w:p>
    <w:p w14:paraId="5DD39285" w14:textId="77777777" w:rsidR="003B106A" w:rsidRDefault="003B106A" w:rsidP="00AC75B1">
      <w:pPr>
        <w:pStyle w:val="Pquestiontextmainstem"/>
      </w:pPr>
    </w:p>
    <w:p w14:paraId="22EE9389" w14:textId="77777777" w:rsidR="003B106A" w:rsidRDefault="003B106A" w:rsidP="00AC75B1">
      <w:pPr>
        <w:pStyle w:val="Pquestiontextmainstem"/>
      </w:pPr>
    </w:p>
    <w:p w14:paraId="359EC397" w14:textId="77777777" w:rsidR="003B106A" w:rsidRDefault="003B106A" w:rsidP="00AC75B1">
      <w:pPr>
        <w:pStyle w:val="Pquestiontextmainstem"/>
      </w:pPr>
    </w:p>
    <w:p w14:paraId="21272342" w14:textId="729D4A5A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9</w:t>
      </w:r>
      <w:r w:rsidRPr="00DF7F34">
        <w:tab/>
      </w:r>
      <w:r w:rsidR="000E532A"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  <w:t>[11.2</w:t>
      </w:r>
      <w:r w:rsidRPr="00DF7F34">
        <w:t>]</w:t>
      </w:r>
    </w:p>
    <w:p w14:paraId="75806D3F" w14:textId="6A84DFFD" w:rsidR="00AC75B1" w:rsidRDefault="00AC75B1" w:rsidP="00AC75B1">
      <w:pPr>
        <w:pStyle w:val="Pquestiontextmainstem"/>
      </w:pPr>
      <w:r w:rsidRPr="00954006">
        <w:t xml:space="preserve">Express </w:t>
      </w:r>
      <w:r w:rsidR="005141EB" w:rsidRPr="00C22FC3">
        <w:t>4</w:t>
      </w:r>
      <w:r w:rsidR="005141EB" w:rsidRPr="00C22FC3">
        <w:rPr>
          <w:position w:val="-8"/>
        </w:rPr>
        <w:object w:dxaOrig="380" w:dyaOrig="360" w14:anchorId="6F6AAD3D">
          <v:shape id="_x0000_i1055" type="#_x0000_t75" style="width:19.4pt;height:18.45pt" o:ole="">
            <v:imagedata r:id="rId72" o:title=""/>
          </v:shape>
          <o:OLEObject Type="Embed" ProgID="Equation.3" ShapeID="_x0000_i1055" DrawAspect="Content" ObjectID="_1538913216" r:id="rId73"/>
        </w:object>
      </w:r>
      <w:r>
        <w:t>as an entire surd.</w:t>
      </w:r>
    </w:p>
    <w:p w14:paraId="26C24303" w14:textId="77777777" w:rsidR="003B106A" w:rsidRDefault="003B106A" w:rsidP="00AC75B1">
      <w:pPr>
        <w:pStyle w:val="Pquestiontextmainstem"/>
      </w:pPr>
    </w:p>
    <w:p w14:paraId="059184B0" w14:textId="77777777" w:rsidR="003B106A" w:rsidRPr="00954006" w:rsidRDefault="003B106A" w:rsidP="00AC75B1">
      <w:pPr>
        <w:pStyle w:val="Pquestiontextmainstem"/>
      </w:pPr>
    </w:p>
    <w:p w14:paraId="5AEBF4A9" w14:textId="773597EF" w:rsidR="00AC75B1" w:rsidRDefault="00AC75B1" w:rsidP="00AC75B1">
      <w:pPr>
        <w:pStyle w:val="Pquestionheadingsx"/>
      </w:pPr>
      <w:r>
        <w:t>Questi</w:t>
      </w:r>
      <w:r w:rsidRPr="00BD49B2">
        <w:t>o</w:t>
      </w:r>
      <w:r>
        <w:t xml:space="preserve">n </w:t>
      </w:r>
      <w:r w:rsidR="0036440F">
        <w:t>10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36440F">
        <w:tab/>
        <w:t>[11.3</w:t>
      </w:r>
      <w:r w:rsidRPr="00DF7F34">
        <w:t>]</w:t>
      </w:r>
    </w:p>
    <w:p w14:paraId="0B81FD6C" w14:textId="3A2029EF" w:rsidR="0036440F" w:rsidRPr="00954006" w:rsidRDefault="0036440F" w:rsidP="006416F5">
      <w:pPr>
        <w:pStyle w:val="Pquestiontextmainstem"/>
      </w:pPr>
      <w:r w:rsidRPr="00954006">
        <w:t xml:space="preserve">Find the exact area of a circle with </w:t>
      </w:r>
      <w:r w:rsidR="003332FA" w:rsidRPr="00954006">
        <w:t xml:space="preserve">radius </w:t>
      </w:r>
      <w:r w:rsidR="003332FA" w:rsidRPr="00C22FC3">
        <w:t>5</w:t>
      </w:r>
      <w:r w:rsidR="003332FA" w:rsidRPr="006A4E21">
        <w:rPr>
          <w:position w:val="-6"/>
        </w:rPr>
        <w:object w:dxaOrig="380" w:dyaOrig="380" w14:anchorId="4C24C82C">
          <v:shape id="_x0000_i1056" type="#_x0000_t75" style="width:19.4pt;height:19.4pt" o:ole="">
            <v:imagedata r:id="rId74" o:title=""/>
          </v:shape>
          <o:OLEObject Type="Embed" ProgID="Equation.DSMT4" ShapeID="_x0000_i1056" DrawAspect="Content" ObjectID="_1538913217" r:id="rId75"/>
        </w:object>
      </w:r>
      <w:r w:rsidR="003332FA" w:rsidRPr="00954006">
        <w:t xml:space="preserve"> </w:t>
      </w:r>
      <w:r w:rsidRPr="00954006">
        <w:t>mm.</w:t>
      </w:r>
    </w:p>
    <w:p w14:paraId="3A9C0910" w14:textId="77777777" w:rsidR="003B106A" w:rsidRDefault="003B106A" w:rsidP="00AC75B1">
      <w:pPr>
        <w:pStyle w:val="Pquestiontextmainstem"/>
      </w:pPr>
    </w:p>
    <w:p w14:paraId="0F147C56" w14:textId="77777777" w:rsidR="003B106A" w:rsidRDefault="003B106A" w:rsidP="00AC75B1">
      <w:pPr>
        <w:pStyle w:val="Pquestiontextmainstem"/>
      </w:pPr>
    </w:p>
    <w:p w14:paraId="5A9C61A5" w14:textId="77777777" w:rsidR="008B6D67" w:rsidRDefault="008B6D67" w:rsidP="00AC75B1">
      <w:pPr>
        <w:pStyle w:val="Pquestiontextmainstem"/>
      </w:pPr>
    </w:p>
    <w:p w14:paraId="441D0713" w14:textId="45A1682C" w:rsidR="00AC75B1" w:rsidRDefault="00AC75B1" w:rsidP="00AC75B1">
      <w:pPr>
        <w:pStyle w:val="Pquestionheadingsx"/>
      </w:pPr>
      <w:r>
        <w:t>Questi</w:t>
      </w:r>
      <w:r w:rsidRPr="00BD49B2">
        <w:t>o</w:t>
      </w:r>
      <w:r w:rsidR="0036440F">
        <w:t>n 11</w:t>
      </w:r>
      <w:r w:rsidRPr="00DF7F34">
        <w:tab/>
      </w:r>
      <w:r w:rsidR="0036440F"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  <w:t>[11.5</w:t>
      </w:r>
      <w:r w:rsidRPr="00DF7F34">
        <w:t>]</w:t>
      </w:r>
    </w:p>
    <w:p w14:paraId="28A535F3" w14:textId="77777777" w:rsidR="00AC75B1" w:rsidRPr="0033129E" w:rsidRDefault="00AC75B1" w:rsidP="00AC75B1">
      <w:pPr>
        <w:pStyle w:val="Pquestiontextmainstem"/>
      </w:pPr>
      <w:r>
        <w:t>Write as single fractions with rational denominators:</w:t>
      </w:r>
    </w:p>
    <w:p w14:paraId="62166A14" w14:textId="239C43C0" w:rsidR="003B106A" w:rsidRDefault="00A5116B" w:rsidP="00A5116B">
      <w:pPr>
        <w:pStyle w:val="Pquestiontextpartsa"/>
      </w:pPr>
      <w:r w:rsidRPr="00C22FC3">
        <w:rPr>
          <w:b/>
        </w:rPr>
        <w:t>(a)</w:t>
      </w:r>
      <w:r>
        <w:tab/>
      </w:r>
      <w:r w:rsidR="00DC76AC" w:rsidRPr="00DC76AC">
        <w:rPr>
          <w:position w:val="-26"/>
        </w:rPr>
        <w:object w:dxaOrig="580" w:dyaOrig="660" w14:anchorId="63F62103">
          <v:shape id="_x0000_i1062" type="#_x0000_t75" style="width:28.6pt;height:33.25pt" o:ole="">
            <v:imagedata r:id="rId76" o:title=""/>
          </v:shape>
          <o:OLEObject Type="Embed" ProgID="Equation.DSMT4" ShapeID="_x0000_i1062" DrawAspect="Content" ObjectID="_1538913218" r:id="rId77"/>
        </w:object>
      </w:r>
      <w:r w:rsidRPr="00C22FC3">
        <w:tab/>
      </w:r>
      <w:r>
        <w:tab/>
      </w:r>
      <w:r>
        <w:tab/>
      </w:r>
      <w:r>
        <w:tab/>
      </w:r>
      <w:r>
        <w:tab/>
      </w:r>
      <w:r>
        <w:tab/>
      </w:r>
      <w:r w:rsidRPr="00C22FC3">
        <w:rPr>
          <w:b/>
        </w:rPr>
        <w:t>(b)</w:t>
      </w:r>
      <w:r>
        <w:tab/>
      </w:r>
      <w:r w:rsidR="00DC76AC" w:rsidRPr="00DC76AC">
        <w:rPr>
          <w:position w:val="-26"/>
        </w:rPr>
        <w:object w:dxaOrig="480" w:dyaOrig="660" w14:anchorId="745D63A0">
          <v:shape id="_x0000_i1063" type="#_x0000_t75" style="width:24pt;height:33.25pt" o:ole="">
            <v:imagedata r:id="rId78" o:title=""/>
          </v:shape>
          <o:OLEObject Type="Embed" ProgID="Equation.DSMT4" ShapeID="_x0000_i1063" DrawAspect="Content" ObjectID="_1538913219" r:id="rId79"/>
        </w:object>
      </w:r>
    </w:p>
    <w:p w14:paraId="2D3122EC" w14:textId="77777777" w:rsidR="00A5116B" w:rsidRDefault="00A5116B" w:rsidP="00A5116B">
      <w:pPr>
        <w:pStyle w:val="Pquestiontextpartsa"/>
      </w:pPr>
    </w:p>
    <w:p w14:paraId="01BBFB17" w14:textId="77777777" w:rsidR="00A5116B" w:rsidRDefault="00A5116B" w:rsidP="00A5116B">
      <w:pPr>
        <w:pStyle w:val="Pquestiontextpartsa"/>
      </w:pPr>
    </w:p>
    <w:p w14:paraId="25014B98" w14:textId="77777777" w:rsidR="00A84A1B" w:rsidRDefault="00A84A1B" w:rsidP="00A5116B">
      <w:pPr>
        <w:pStyle w:val="Pquestiontextpartsa"/>
      </w:pPr>
    </w:p>
    <w:p w14:paraId="10F06500" w14:textId="77777777" w:rsidR="003B106A" w:rsidRDefault="003B106A" w:rsidP="00AC75B1">
      <w:pPr>
        <w:pStyle w:val="Pquestiontextpartsa"/>
      </w:pPr>
    </w:p>
    <w:p w14:paraId="2E3D4B3A" w14:textId="3240F2CB" w:rsidR="00AC75B1" w:rsidRDefault="000E532A" w:rsidP="00AC75B1">
      <w:pPr>
        <w:pStyle w:val="Psectionresults"/>
      </w:pPr>
      <w:r>
        <w:t>Short answer results: ___ / 19</w:t>
      </w:r>
    </w:p>
    <w:p w14:paraId="007BAA72" w14:textId="77777777" w:rsidR="00AC75B1" w:rsidRDefault="00AC75B1" w:rsidP="00AC75B1">
      <w:pPr>
        <w:pStyle w:val="Psectionheading"/>
      </w:pPr>
      <w:r>
        <w:lastRenderedPageBreak/>
        <w:t>Extended answer section</w:t>
      </w:r>
    </w:p>
    <w:p w14:paraId="234677A3" w14:textId="44DBEDBA" w:rsidR="00AC75B1" w:rsidRDefault="0036440F" w:rsidP="00AC75B1">
      <w:pPr>
        <w:pStyle w:val="Pquestionheadingsx1stafterhead"/>
      </w:pPr>
      <w:r>
        <w:t>Question 12</w:t>
      </w:r>
      <w:r w:rsidR="00AC75B1" w:rsidRPr="00DF7F34">
        <w:tab/>
      </w:r>
      <w:r w:rsidR="00AC75B1">
        <w:rPr>
          <w:rStyle w:val="Cmarkslabel"/>
        </w:rPr>
        <w:t>8</w:t>
      </w:r>
      <w:r w:rsidR="00AC75B1" w:rsidRPr="00DF7F34">
        <w:rPr>
          <w:rStyle w:val="Cmarkslabel"/>
        </w:rPr>
        <w:t xml:space="preserve"> marks</w:t>
      </w:r>
      <w:r w:rsidR="00AC75B1" w:rsidRPr="00DF7F34">
        <w:tab/>
        <w:t>[</w:t>
      </w:r>
      <w:r w:rsidR="00AC75B1">
        <w:t>11.2</w:t>
      </w:r>
      <w:r w:rsidR="00AC75B1" w:rsidRPr="00DF7F34">
        <w:t xml:space="preserve">, </w:t>
      </w:r>
      <w:r>
        <w:t>11.3</w:t>
      </w:r>
      <w:r w:rsidR="00AC75B1" w:rsidRPr="00DF7F34">
        <w:t>]</w:t>
      </w:r>
    </w:p>
    <w:p w14:paraId="359B8741" w14:textId="3220F722" w:rsidR="0036440F" w:rsidRDefault="00DC69A6" w:rsidP="00DC69A6">
      <w:pPr>
        <w:pStyle w:val="Pquestiontextmainstem"/>
      </w:pPr>
      <w:r>
        <w:t>Write the answers to the following</w:t>
      </w:r>
      <w:r w:rsidR="0036440F">
        <w:t xml:space="preserve"> in simplest exact form.</w:t>
      </w:r>
    </w:p>
    <w:p w14:paraId="4FFF9DBB" w14:textId="5CAB69AF" w:rsidR="0036440F" w:rsidRDefault="0036440F" w:rsidP="00DC69A6">
      <w:pPr>
        <w:pStyle w:val="Pquestiontextpartsa"/>
      </w:pPr>
      <w:r>
        <w:rPr>
          <w:b/>
        </w:rPr>
        <w:t>(a)</w:t>
      </w:r>
      <w:r w:rsidR="00DC69A6">
        <w:tab/>
        <w:t>Find the a</w:t>
      </w:r>
      <w:r>
        <w:t xml:space="preserve">rea of a circle of radius </w:t>
      </w:r>
      <w:r w:rsidR="006269F4" w:rsidRPr="00052324">
        <w:rPr>
          <w:position w:val="-8"/>
        </w:rPr>
        <w:object w:dxaOrig="360" w:dyaOrig="360" w14:anchorId="5D5BBAD6">
          <v:shape id="_x0000_i1057" type="#_x0000_t75" style="width:18.45pt;height:18.45pt" o:ole="">
            <v:imagedata r:id="rId80" o:title=""/>
          </v:shape>
          <o:OLEObject Type="Embed" ProgID="Equation.DSMT4" ShapeID="_x0000_i1057" DrawAspect="Content" ObjectID="_1538913220" r:id="rId81"/>
        </w:object>
      </w:r>
      <w:r w:rsidR="006269F4">
        <w:t xml:space="preserve"> + 4 </w:t>
      </w:r>
      <w:r>
        <w:t>cm.</w:t>
      </w:r>
    </w:p>
    <w:p w14:paraId="1C52E195" w14:textId="4FB61832" w:rsidR="0036440F" w:rsidRDefault="00C01CED" w:rsidP="00DC69A6">
      <w:pPr>
        <w:pStyle w:val="Pquestiontextpartsa"/>
      </w:pPr>
      <w:r>
        <w:rPr>
          <w:noProof/>
        </w:rPr>
        <w:drawing>
          <wp:inline distT="0" distB="0" distL="0" distR="0" wp14:anchorId="5EEE949A" wp14:editId="718B88BF">
            <wp:extent cx="1229995" cy="1208405"/>
            <wp:effectExtent l="0" t="0" r="8255" b="0"/>
            <wp:docPr id="1" name="Picture 1" descr="C:\Users\uhernda\Downloads\PM2e-10-ch-test-exams\_CORRECTED_041016\Ch12\PM2e_10_EB_12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uhernda\Downloads\PM2e-10-ch-test-exams\_CORRECTED_041016\Ch12\PM2e_10_EB_12_SBT_01.jp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BEBA8EAE-BF5A-486C-A8C5-ECC9F3942E4B}">
                          <a14:imgProps xmlns:a14="http://schemas.microsoft.com/office/drawing/2010/main">
                            <a14:imgLayer r:embed="rId8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D205" w14:textId="77777777" w:rsidR="0036440F" w:rsidRDefault="0036440F" w:rsidP="00DC69A6">
      <w:pPr>
        <w:pStyle w:val="Pquestiontextpartsa"/>
      </w:pPr>
    </w:p>
    <w:p w14:paraId="7819C8D4" w14:textId="77777777" w:rsidR="0036440F" w:rsidRDefault="0036440F" w:rsidP="00DC69A6">
      <w:pPr>
        <w:pStyle w:val="Pquestiontextpartsa"/>
      </w:pPr>
    </w:p>
    <w:p w14:paraId="5C2294C1" w14:textId="77777777" w:rsidR="0036440F" w:rsidRDefault="0036440F" w:rsidP="00DC69A6">
      <w:pPr>
        <w:pStyle w:val="Pquestiontextpartsa"/>
      </w:pPr>
    </w:p>
    <w:p w14:paraId="35B18708" w14:textId="77777777" w:rsidR="0036440F" w:rsidRDefault="0036440F" w:rsidP="00DC69A6">
      <w:pPr>
        <w:pStyle w:val="Pquestiontextpartsa"/>
      </w:pPr>
    </w:p>
    <w:p w14:paraId="76960C5A" w14:textId="01CE4763" w:rsidR="0036440F" w:rsidRDefault="0036440F" w:rsidP="00DC69A6">
      <w:pPr>
        <w:pStyle w:val="Pquestiontextpartsa"/>
      </w:pPr>
      <w:r w:rsidRPr="008A7A48">
        <w:rPr>
          <w:b/>
        </w:rPr>
        <w:t>(b)</w:t>
      </w:r>
      <w:r w:rsidR="00DC69A6">
        <w:tab/>
        <w:t>Find the s</w:t>
      </w:r>
      <w:r>
        <w:t xml:space="preserve">urface area of a cylinder with circular base as given in </w:t>
      </w:r>
      <w:r w:rsidRPr="00DC69A6">
        <w:rPr>
          <w:rStyle w:val="Cquestionpartlabelbold"/>
        </w:rPr>
        <w:t>(a)</w:t>
      </w:r>
      <w:r w:rsidR="006269F4">
        <w:t xml:space="preserve"> and height of 5</w:t>
      </w:r>
      <w:r>
        <w:t xml:space="preserve"> cm.</w:t>
      </w:r>
    </w:p>
    <w:p w14:paraId="7ACC0B53" w14:textId="77777777" w:rsidR="0036440F" w:rsidRDefault="0036440F" w:rsidP="00DC69A6">
      <w:pPr>
        <w:pStyle w:val="Pquestiontextpartsa"/>
      </w:pPr>
    </w:p>
    <w:p w14:paraId="00DB5E33" w14:textId="40566F6C" w:rsidR="0036440F" w:rsidRDefault="00C01CED" w:rsidP="00DC69A6">
      <w:pPr>
        <w:pStyle w:val="Pquestiontextpartsa"/>
      </w:pPr>
      <w:r>
        <w:rPr>
          <w:noProof/>
        </w:rPr>
        <w:drawing>
          <wp:inline distT="0" distB="0" distL="0" distR="0" wp14:anchorId="1503253C" wp14:editId="65AE7A02">
            <wp:extent cx="2239010" cy="1776095"/>
            <wp:effectExtent l="0" t="0" r="8890" b="0"/>
            <wp:docPr id="3" name="Picture 3" descr="C:\Users\uhernda\Downloads\PM2e-10-ch-test-exams\_CORRECTED_041016\Ch12\PM2e_10_EB_12_S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uhernda\Downloads\PM2e-10-ch-test-exams\_CORRECTED_041016\Ch12\PM2e_10_EB_12_SBT_02.jp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BEBA8EAE-BF5A-486C-A8C5-ECC9F3942E4B}">
                          <a14:imgProps xmlns:a14="http://schemas.microsoft.com/office/drawing/2010/main">
                            <a14:imgLayer r:embed="rId8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857E" w14:textId="77777777" w:rsidR="0036440F" w:rsidRDefault="0036440F" w:rsidP="00DC69A6">
      <w:pPr>
        <w:pStyle w:val="Pquestiontextpartsa"/>
      </w:pPr>
    </w:p>
    <w:p w14:paraId="2D794500" w14:textId="77777777" w:rsidR="00DC69A6" w:rsidRDefault="00DC69A6" w:rsidP="00DC69A6">
      <w:pPr>
        <w:pStyle w:val="Pquestiontextpartsa"/>
      </w:pPr>
    </w:p>
    <w:p w14:paraId="1AB97147" w14:textId="77777777" w:rsidR="00857A0F" w:rsidRDefault="00857A0F" w:rsidP="00DC69A6">
      <w:pPr>
        <w:pStyle w:val="Pquestiontextpartsa"/>
      </w:pPr>
    </w:p>
    <w:p w14:paraId="18A2757B" w14:textId="77777777" w:rsidR="006269F4" w:rsidRDefault="006269F4" w:rsidP="00DC69A6">
      <w:pPr>
        <w:pStyle w:val="Pquestiontextpartsa"/>
      </w:pPr>
    </w:p>
    <w:p w14:paraId="573B7B45" w14:textId="77777777" w:rsidR="00857A0F" w:rsidRDefault="00857A0F" w:rsidP="00DC69A6">
      <w:pPr>
        <w:pStyle w:val="Pquestiontextpartsa"/>
      </w:pPr>
    </w:p>
    <w:p w14:paraId="5D26B9CD" w14:textId="77777777" w:rsidR="0036440F" w:rsidRDefault="0036440F" w:rsidP="00DC69A6">
      <w:pPr>
        <w:pStyle w:val="Pquestiontextpartsa"/>
      </w:pPr>
    </w:p>
    <w:p w14:paraId="31B2C49E" w14:textId="73066969" w:rsidR="0036440F" w:rsidRPr="00454131" w:rsidRDefault="0036440F" w:rsidP="00DC69A6">
      <w:pPr>
        <w:pStyle w:val="Pquestiontextpartsa"/>
      </w:pPr>
      <w:r w:rsidRPr="008A7A48">
        <w:rPr>
          <w:b/>
        </w:rPr>
        <w:t>(c)</w:t>
      </w:r>
      <w:r w:rsidR="00EA44D5">
        <w:tab/>
      </w:r>
      <w:r w:rsidR="00DC69A6">
        <w:t>Find the v</w:t>
      </w:r>
      <w:r>
        <w:t xml:space="preserve">olume of the cylinder given in </w:t>
      </w:r>
      <w:r w:rsidRPr="00DC69A6">
        <w:rPr>
          <w:rStyle w:val="Cquestionpartlabelbold"/>
        </w:rPr>
        <w:t>(b)</w:t>
      </w:r>
      <w:r>
        <w:t>.</w:t>
      </w:r>
    </w:p>
    <w:p w14:paraId="322D9E64" w14:textId="77777777" w:rsidR="0036440F" w:rsidRDefault="0036440F" w:rsidP="00DC69A6">
      <w:pPr>
        <w:pStyle w:val="Pquestiontextpartsa"/>
      </w:pPr>
    </w:p>
    <w:p w14:paraId="5E1EF3A9" w14:textId="77777777" w:rsidR="00A73845" w:rsidRDefault="00A73845" w:rsidP="00DC69A6">
      <w:pPr>
        <w:pStyle w:val="Pquestiontextpartsa"/>
      </w:pPr>
    </w:p>
    <w:p w14:paraId="64767B0D" w14:textId="77777777" w:rsidR="00A73845" w:rsidRDefault="00A73845" w:rsidP="00DC69A6">
      <w:pPr>
        <w:pStyle w:val="Pquestiontextpartsa"/>
      </w:pPr>
    </w:p>
    <w:p w14:paraId="71D16CF5" w14:textId="77777777" w:rsidR="0036440F" w:rsidRDefault="0036440F" w:rsidP="00DC69A6">
      <w:pPr>
        <w:pStyle w:val="Pquestiontextpartsa"/>
      </w:pPr>
    </w:p>
    <w:p w14:paraId="3D0D48CB" w14:textId="77777777" w:rsidR="0036440F" w:rsidRDefault="0036440F" w:rsidP="00DC69A6">
      <w:pPr>
        <w:pStyle w:val="Pquestiontextpartsa"/>
      </w:pPr>
    </w:p>
    <w:p w14:paraId="41AE67BE" w14:textId="77777777" w:rsidR="0036440F" w:rsidRDefault="0036440F" w:rsidP="00DC69A6">
      <w:pPr>
        <w:pStyle w:val="Pquestiontextpartsa"/>
      </w:pPr>
    </w:p>
    <w:p w14:paraId="731D711F" w14:textId="76918160" w:rsidR="00AC75B1" w:rsidRDefault="0036440F" w:rsidP="00AC75B1">
      <w:pPr>
        <w:pStyle w:val="Pquestionheadingsx"/>
      </w:pPr>
      <w:r>
        <w:lastRenderedPageBreak/>
        <w:t>Question 13</w:t>
      </w:r>
      <w:r w:rsidR="00AC75B1" w:rsidRPr="00DF7F34">
        <w:tab/>
      </w:r>
      <w:r w:rsidR="00AC75B1">
        <w:rPr>
          <w:rStyle w:val="Cmarkslabel"/>
        </w:rPr>
        <w:t>8</w:t>
      </w:r>
      <w:r w:rsidR="00AC75B1" w:rsidRPr="00DF7F34">
        <w:rPr>
          <w:rStyle w:val="Cmarkslabel"/>
        </w:rPr>
        <w:t xml:space="preserve"> marks</w:t>
      </w:r>
      <w:r>
        <w:rPr>
          <w:rStyle w:val="Cmarkslabel"/>
        </w:rPr>
        <w:t xml:space="preserve"> </w:t>
      </w:r>
      <w:r w:rsidR="00AC75B1" w:rsidRPr="00DF7F34">
        <w:tab/>
        <w:t>[</w:t>
      </w:r>
      <w:r>
        <w:t>11.2, 11.3</w:t>
      </w:r>
      <w:r w:rsidR="00AC75B1" w:rsidRPr="00DF7F34">
        <w:t>]</w:t>
      </w:r>
    </w:p>
    <w:p w14:paraId="18A59CCD" w14:textId="6B65BE0A" w:rsidR="0036440F" w:rsidRDefault="0036440F" w:rsidP="00DC69A6">
      <w:pPr>
        <w:pStyle w:val="Pquestiontextmainstem"/>
      </w:pPr>
      <w:r w:rsidRPr="005A482F">
        <w:t>A circular mirror is to be placed in the centre of a rectangular w</w:t>
      </w:r>
      <w:r w:rsidR="00DC69A6">
        <w:t>all.</w:t>
      </w:r>
      <w:r w:rsidR="00DC69A6">
        <w:br/>
        <w:t xml:space="preserve">The mirror has a radius of </w:t>
      </w:r>
      <w:r w:rsidR="00B05A41" w:rsidRPr="00881F5B">
        <w:t>15</w:t>
      </w:r>
      <w:r w:rsidR="00B05A41" w:rsidRPr="00885642">
        <w:rPr>
          <w:position w:val="-4"/>
        </w:rPr>
        <w:object w:dxaOrig="360" w:dyaOrig="300" w14:anchorId="2AC0E2E0">
          <v:shape id="_x0000_i1058" type="#_x0000_t75" style="width:18.45pt;height:16.6pt" o:ole="">
            <v:imagedata r:id="rId86" o:title=""/>
          </v:shape>
          <o:OLEObject Type="Embed" ProgID="Equation.3" ShapeID="_x0000_i1058" DrawAspect="Content" ObjectID="_1538913221" r:id="rId87"/>
        </w:object>
      </w:r>
      <w:r w:rsidR="00B05A41">
        <w:rPr>
          <w:position w:val="-4"/>
        </w:rPr>
        <w:t xml:space="preserve"> </w:t>
      </w:r>
      <w:r w:rsidRPr="005A482F">
        <w:t>cm. The distance from the top of the m</w:t>
      </w:r>
      <w:r w:rsidR="00DC69A6">
        <w:t>irror to the ceiling is</w:t>
      </w:r>
      <w:r w:rsidR="00545ABA">
        <w:t xml:space="preserve"> </w:t>
      </w:r>
      <w:r w:rsidR="00DC69A6">
        <w:t>1 m</w:t>
      </w:r>
      <w:r w:rsidR="00545ABA">
        <w:br/>
      </w:r>
      <w:r w:rsidRPr="005A482F">
        <w:t>and from the bottom of the mirror to the floor is 1 m</w:t>
      </w:r>
      <w:r w:rsidR="00DC69A6">
        <w:t>.</w:t>
      </w:r>
      <w:r w:rsidR="00DC69A6">
        <w:br/>
      </w:r>
      <w:r w:rsidRPr="005A482F">
        <w:t>From each side edge of the mirror to the closest edge of the wall is 2 m.</w:t>
      </w:r>
    </w:p>
    <w:p w14:paraId="6EB90F30" w14:textId="324040D1" w:rsidR="0036440F" w:rsidRPr="005A482F" w:rsidRDefault="00DC69A6" w:rsidP="00DC69A6">
      <w:pPr>
        <w:pStyle w:val="Pquestiontextpartsa"/>
      </w:pPr>
      <w:r w:rsidRPr="005A482F">
        <w:rPr>
          <w:b/>
        </w:rPr>
        <w:t xml:space="preserve"> </w:t>
      </w:r>
      <w:r w:rsidR="0036440F" w:rsidRPr="005A482F">
        <w:rPr>
          <w:b/>
        </w:rPr>
        <w:t>(a)</w:t>
      </w:r>
      <w:r>
        <w:tab/>
      </w:r>
      <w:r w:rsidR="0036440F" w:rsidRPr="005A482F">
        <w:t>Find the exact height of the wall</w:t>
      </w:r>
      <w:r w:rsidR="0036440F">
        <w:t xml:space="preserve"> in centimetres</w:t>
      </w:r>
      <w:r w:rsidR="0036440F" w:rsidRPr="005A482F">
        <w:t xml:space="preserve">. </w:t>
      </w:r>
    </w:p>
    <w:p w14:paraId="4C88931B" w14:textId="77777777" w:rsidR="0036440F" w:rsidRPr="005A482F" w:rsidRDefault="0036440F" w:rsidP="00DC69A6">
      <w:pPr>
        <w:pStyle w:val="Pquestiontextpartsa"/>
      </w:pPr>
    </w:p>
    <w:p w14:paraId="2E805797" w14:textId="77777777" w:rsidR="0036440F" w:rsidRPr="005A482F" w:rsidRDefault="0036440F" w:rsidP="00DC69A6">
      <w:pPr>
        <w:pStyle w:val="Pquestiontextpartsa"/>
      </w:pPr>
    </w:p>
    <w:p w14:paraId="0CACFB19" w14:textId="77777777" w:rsidR="0036440F" w:rsidRDefault="0036440F" w:rsidP="00DC69A6">
      <w:pPr>
        <w:pStyle w:val="Pquestiontextpartsa"/>
      </w:pPr>
    </w:p>
    <w:p w14:paraId="4E5FAAF1" w14:textId="77777777" w:rsidR="00DC69A6" w:rsidRPr="005A482F" w:rsidRDefault="00DC69A6" w:rsidP="00DC69A6">
      <w:pPr>
        <w:pStyle w:val="Pquestiontextpartsa"/>
      </w:pPr>
    </w:p>
    <w:p w14:paraId="6329AD3F" w14:textId="77777777" w:rsidR="0036440F" w:rsidRPr="005A482F" w:rsidRDefault="0036440F" w:rsidP="00DC69A6">
      <w:pPr>
        <w:pStyle w:val="Pquestiontextpartsa"/>
      </w:pPr>
    </w:p>
    <w:p w14:paraId="50E82872" w14:textId="284ABDEB" w:rsidR="0036440F" w:rsidRPr="005A482F" w:rsidRDefault="0036440F" w:rsidP="00DC69A6">
      <w:pPr>
        <w:pStyle w:val="Pquestiontextpartsa"/>
      </w:pPr>
      <w:r w:rsidRPr="005A482F">
        <w:rPr>
          <w:b/>
        </w:rPr>
        <w:t>(b)</w:t>
      </w:r>
      <w:r w:rsidR="00DC69A6">
        <w:tab/>
      </w:r>
      <w:r w:rsidRPr="005A482F">
        <w:t>Find the exact width of the wall</w:t>
      </w:r>
      <w:r>
        <w:t xml:space="preserve"> in centimetres</w:t>
      </w:r>
      <w:r w:rsidRPr="005A482F">
        <w:t>.</w:t>
      </w:r>
    </w:p>
    <w:p w14:paraId="75648017" w14:textId="77777777" w:rsidR="0036440F" w:rsidRPr="005A482F" w:rsidRDefault="0036440F" w:rsidP="00DC69A6">
      <w:pPr>
        <w:pStyle w:val="Pquestiontextpartsa"/>
      </w:pPr>
    </w:p>
    <w:p w14:paraId="2B92FB07" w14:textId="77777777" w:rsidR="0036440F" w:rsidRPr="005A482F" w:rsidRDefault="0036440F" w:rsidP="00DC69A6">
      <w:pPr>
        <w:pStyle w:val="Pquestiontextpartsa"/>
      </w:pPr>
    </w:p>
    <w:p w14:paraId="40B4FB02" w14:textId="77777777" w:rsidR="0036440F" w:rsidRPr="005A482F" w:rsidRDefault="0036440F" w:rsidP="00DC69A6">
      <w:pPr>
        <w:pStyle w:val="Pquestiontextpartsa"/>
      </w:pPr>
    </w:p>
    <w:p w14:paraId="7A0E4FCB" w14:textId="77777777" w:rsidR="0036440F" w:rsidRPr="005A482F" w:rsidRDefault="0036440F" w:rsidP="00DC69A6">
      <w:pPr>
        <w:pStyle w:val="Pquestiontextpartsa"/>
      </w:pPr>
    </w:p>
    <w:p w14:paraId="1218174F" w14:textId="77777777" w:rsidR="0036440F" w:rsidRPr="005A482F" w:rsidRDefault="0036440F" w:rsidP="00DC69A6">
      <w:pPr>
        <w:pStyle w:val="Pquestiontextpartsa"/>
      </w:pPr>
    </w:p>
    <w:p w14:paraId="4142EF37" w14:textId="77777777" w:rsidR="0036440F" w:rsidRPr="005A482F" w:rsidRDefault="0036440F" w:rsidP="00DC69A6">
      <w:pPr>
        <w:pStyle w:val="Pquestiontextpartsa"/>
      </w:pPr>
    </w:p>
    <w:p w14:paraId="3FDFEFB1" w14:textId="6CDBEE3E" w:rsidR="0036440F" w:rsidRPr="005A482F" w:rsidRDefault="0036440F" w:rsidP="00DC69A6">
      <w:pPr>
        <w:pStyle w:val="Pquestiontextpartsa"/>
      </w:pPr>
      <w:r w:rsidRPr="005A482F">
        <w:rPr>
          <w:b/>
        </w:rPr>
        <w:t>(c)</w:t>
      </w:r>
      <w:r w:rsidR="00DC69A6">
        <w:tab/>
      </w:r>
      <w:r w:rsidRPr="005A482F">
        <w:t>Find the exact area of the wall</w:t>
      </w:r>
      <w:r>
        <w:t xml:space="preserve"> in square centimetres</w:t>
      </w:r>
      <w:r w:rsidRPr="005A482F">
        <w:t>.</w:t>
      </w:r>
    </w:p>
    <w:p w14:paraId="0CFB238F" w14:textId="77777777" w:rsidR="0036440F" w:rsidRPr="005A482F" w:rsidRDefault="0036440F" w:rsidP="00DC69A6">
      <w:pPr>
        <w:pStyle w:val="Pquestiontextpartsa"/>
      </w:pPr>
    </w:p>
    <w:p w14:paraId="198FD8A7" w14:textId="77777777" w:rsidR="0036440F" w:rsidRPr="005A482F" w:rsidRDefault="0036440F" w:rsidP="00DC69A6">
      <w:pPr>
        <w:pStyle w:val="Pquestiontextpartsa"/>
      </w:pPr>
    </w:p>
    <w:p w14:paraId="3E773EE2" w14:textId="77777777" w:rsidR="0036440F" w:rsidRPr="005A482F" w:rsidRDefault="0036440F" w:rsidP="00DC69A6">
      <w:pPr>
        <w:pStyle w:val="Pquestiontextpartsa"/>
      </w:pPr>
    </w:p>
    <w:p w14:paraId="7FB43120" w14:textId="77777777" w:rsidR="0036440F" w:rsidRPr="005A482F" w:rsidRDefault="0036440F" w:rsidP="00DC69A6">
      <w:pPr>
        <w:pStyle w:val="Pquestiontextpartsa"/>
      </w:pPr>
    </w:p>
    <w:p w14:paraId="3ECD8E56" w14:textId="77777777" w:rsidR="0036440F" w:rsidRPr="005A482F" w:rsidRDefault="0036440F" w:rsidP="00DC69A6">
      <w:pPr>
        <w:pStyle w:val="Pquestiontextpartsa"/>
      </w:pPr>
    </w:p>
    <w:p w14:paraId="6EDA60DE" w14:textId="77777777" w:rsidR="0036440F" w:rsidRPr="005A482F" w:rsidRDefault="0036440F" w:rsidP="00DC69A6">
      <w:pPr>
        <w:pStyle w:val="Pquestiontextpartsa"/>
      </w:pPr>
    </w:p>
    <w:p w14:paraId="4AC30681" w14:textId="77777777" w:rsidR="0036440F" w:rsidRPr="005A482F" w:rsidRDefault="0036440F" w:rsidP="00DC69A6">
      <w:pPr>
        <w:pStyle w:val="Pquestiontextpartsa"/>
      </w:pPr>
    </w:p>
    <w:p w14:paraId="36DD6565" w14:textId="2358F7FD" w:rsidR="0036440F" w:rsidRPr="005A482F" w:rsidRDefault="0036440F" w:rsidP="00DC69A6">
      <w:pPr>
        <w:pStyle w:val="Pquestiontextpartsa"/>
        <w:rPr>
          <w:b/>
        </w:rPr>
      </w:pPr>
      <w:r w:rsidRPr="005A482F">
        <w:rPr>
          <w:b/>
        </w:rPr>
        <w:t>(d)</w:t>
      </w:r>
      <w:r w:rsidR="00857A0F">
        <w:tab/>
      </w:r>
      <w:r w:rsidRPr="005A482F">
        <w:t xml:space="preserve">Find the area, in </w:t>
      </w:r>
      <w:r>
        <w:t>square metres and</w:t>
      </w:r>
      <w:r w:rsidRPr="005A482F">
        <w:t xml:space="preserve"> correct to </w:t>
      </w:r>
      <w:r w:rsidR="00DC69A6">
        <w:t>2</w:t>
      </w:r>
      <w:r w:rsidRPr="005A482F">
        <w:t xml:space="preserve"> decimal places, of the exposed wall after the mirror is hung.</w:t>
      </w:r>
    </w:p>
    <w:p w14:paraId="6687A80F" w14:textId="77777777" w:rsidR="0036440F" w:rsidRPr="005A482F" w:rsidRDefault="0036440F" w:rsidP="00DC69A6">
      <w:pPr>
        <w:pStyle w:val="Pquestiontextpartsa"/>
      </w:pPr>
    </w:p>
    <w:p w14:paraId="7D473584" w14:textId="77777777" w:rsidR="0036440F" w:rsidRDefault="0036440F" w:rsidP="006416F5">
      <w:pPr>
        <w:pStyle w:val="Pquestiontextmainstem"/>
      </w:pPr>
    </w:p>
    <w:p w14:paraId="472DB15F" w14:textId="77777777" w:rsidR="00DC69A6" w:rsidRDefault="00DC69A6" w:rsidP="006416F5">
      <w:pPr>
        <w:pStyle w:val="Pquestiontextmainstem"/>
      </w:pPr>
    </w:p>
    <w:p w14:paraId="3EFA70D7" w14:textId="77777777" w:rsidR="00DC69A6" w:rsidRPr="005A482F" w:rsidRDefault="00DC69A6" w:rsidP="006416F5">
      <w:pPr>
        <w:pStyle w:val="Pquestiontextmainstem"/>
      </w:pPr>
    </w:p>
    <w:p w14:paraId="6DB37745" w14:textId="77777777" w:rsidR="00DC69A6" w:rsidRDefault="00DC69A6" w:rsidP="006416F5">
      <w:pPr>
        <w:pStyle w:val="Pquestiontextmainstem"/>
      </w:pPr>
    </w:p>
    <w:p w14:paraId="18F371C1" w14:textId="77777777" w:rsidR="00DC69A6" w:rsidRPr="005A482F" w:rsidRDefault="00DC69A6" w:rsidP="006416F5">
      <w:pPr>
        <w:pStyle w:val="Pquestiontextmainstem"/>
      </w:pPr>
    </w:p>
    <w:p w14:paraId="4CBB0074" w14:textId="77777777" w:rsidR="0036440F" w:rsidRPr="005A482F" w:rsidRDefault="0036440F" w:rsidP="006416F5">
      <w:pPr>
        <w:pStyle w:val="Pquestiontextmainstem"/>
      </w:pPr>
    </w:p>
    <w:p w14:paraId="189114B8" w14:textId="77777777" w:rsidR="00A73845" w:rsidRDefault="00A73845" w:rsidP="00AC75B1">
      <w:pPr>
        <w:pStyle w:val="Pquestiontextpartsa"/>
      </w:pPr>
    </w:p>
    <w:p w14:paraId="61EAF1CE" w14:textId="77777777" w:rsidR="00AC75B1" w:rsidRDefault="00AC75B1" w:rsidP="00AC75B1">
      <w:pPr>
        <w:pStyle w:val="Psectionresults"/>
      </w:pPr>
      <w:r>
        <w:t>Extended answer results: ___ / 16</w:t>
      </w:r>
    </w:p>
    <w:p w14:paraId="3077F96A" w14:textId="5C90E420" w:rsidR="001B433F" w:rsidRDefault="000E532A" w:rsidP="00DC76AC">
      <w:pPr>
        <w:pStyle w:val="Psectionresults"/>
        <w:spacing w:before="240" w:after="0"/>
      </w:pPr>
      <w:r>
        <w:t>TOTAL test results: ___ / 40</w:t>
      </w:r>
    </w:p>
    <w:sectPr w:rsidR="001B433F" w:rsidSect="00A84A1B">
      <w:headerReference w:type="default" r:id="rId88"/>
      <w:footerReference w:type="default" r:id="rId89"/>
      <w:headerReference w:type="first" r:id="rId90"/>
      <w:footerReference w:type="first" r:id="rId91"/>
      <w:pgSz w:w="11906" w:h="16838" w:code="9"/>
      <w:pgMar w:top="1276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D760F" w14:textId="77777777" w:rsidR="0051710E" w:rsidRDefault="0051710E" w:rsidP="00B91E57">
      <w:r>
        <w:separator/>
      </w:r>
    </w:p>
  </w:endnote>
  <w:endnote w:type="continuationSeparator" w:id="0">
    <w:p w14:paraId="6E943F15" w14:textId="77777777" w:rsidR="0051710E" w:rsidRDefault="0051710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76A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C76A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590A39" w14:textId="77777777" w:rsidR="0051710E" w:rsidRDefault="0051710E" w:rsidP="00B91E57">
      <w:r>
        <w:separator/>
      </w:r>
    </w:p>
  </w:footnote>
  <w:footnote w:type="continuationSeparator" w:id="0">
    <w:p w14:paraId="787687A6" w14:textId="77777777" w:rsidR="0051710E" w:rsidRDefault="0051710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3AEBC27D" w:rsidR="00AA7ED5" w:rsidRPr="00B91E57" w:rsidRDefault="00C01CED" w:rsidP="00EC00DD">
    <w:pPr>
      <w:pStyle w:val="Pheadertext"/>
    </w:pPr>
    <w:r>
      <w:t>Pearson Mathematics 10–10A    Surds –– 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2A141A09" w:rsidR="00A8741D" w:rsidRDefault="00C01CED" w:rsidP="00A8741D">
    <w:pPr>
      <w:pStyle w:val="Pheadertext"/>
    </w:pPr>
    <w:r>
      <w:t>Pearson Mathematics</w:t>
    </w:r>
    <w:r w:rsidR="00681A57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60378FAD" w:rsidR="00A8741D" w:rsidRPr="00A8741D" w:rsidRDefault="00C01CED" w:rsidP="00A8741D">
    <w:pPr>
      <w:pStyle w:val="Pheadertext"/>
    </w:pPr>
    <w:r>
      <w:t>Surds –– Test 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2FF3"/>
    <w:rsid w:val="0003306F"/>
    <w:rsid w:val="00033C5C"/>
    <w:rsid w:val="00037010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82C42"/>
    <w:rsid w:val="00090B15"/>
    <w:rsid w:val="00094B98"/>
    <w:rsid w:val="000C4CB1"/>
    <w:rsid w:val="000C6C56"/>
    <w:rsid w:val="000D0CBD"/>
    <w:rsid w:val="000E532A"/>
    <w:rsid w:val="000F52E2"/>
    <w:rsid w:val="00114E72"/>
    <w:rsid w:val="001177F4"/>
    <w:rsid w:val="00121EAB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E48"/>
    <w:rsid w:val="001B433F"/>
    <w:rsid w:val="001C4DB3"/>
    <w:rsid w:val="001C63E6"/>
    <w:rsid w:val="001E61E7"/>
    <w:rsid w:val="001F3755"/>
    <w:rsid w:val="001F3D5E"/>
    <w:rsid w:val="002027AC"/>
    <w:rsid w:val="00205ABB"/>
    <w:rsid w:val="002060DE"/>
    <w:rsid w:val="00223001"/>
    <w:rsid w:val="0023302A"/>
    <w:rsid w:val="002509BC"/>
    <w:rsid w:val="00254DC3"/>
    <w:rsid w:val="002635BA"/>
    <w:rsid w:val="00271289"/>
    <w:rsid w:val="00280DBC"/>
    <w:rsid w:val="0029660A"/>
    <w:rsid w:val="0029665F"/>
    <w:rsid w:val="002A61AB"/>
    <w:rsid w:val="002B401B"/>
    <w:rsid w:val="002C0D5B"/>
    <w:rsid w:val="002C3C99"/>
    <w:rsid w:val="002C5286"/>
    <w:rsid w:val="002D2E83"/>
    <w:rsid w:val="002E0784"/>
    <w:rsid w:val="002E154B"/>
    <w:rsid w:val="002F6821"/>
    <w:rsid w:val="00307A48"/>
    <w:rsid w:val="00307F32"/>
    <w:rsid w:val="00311B7C"/>
    <w:rsid w:val="00323197"/>
    <w:rsid w:val="00323AB7"/>
    <w:rsid w:val="003332FA"/>
    <w:rsid w:val="00334607"/>
    <w:rsid w:val="00335B72"/>
    <w:rsid w:val="00345684"/>
    <w:rsid w:val="003618B8"/>
    <w:rsid w:val="003624C0"/>
    <w:rsid w:val="00363DAC"/>
    <w:rsid w:val="0036440F"/>
    <w:rsid w:val="003649A6"/>
    <w:rsid w:val="0036586D"/>
    <w:rsid w:val="003712B3"/>
    <w:rsid w:val="00374306"/>
    <w:rsid w:val="00376745"/>
    <w:rsid w:val="0039270F"/>
    <w:rsid w:val="00393ADE"/>
    <w:rsid w:val="003A2B20"/>
    <w:rsid w:val="003A6EA1"/>
    <w:rsid w:val="003B106A"/>
    <w:rsid w:val="003B3BBF"/>
    <w:rsid w:val="003C1799"/>
    <w:rsid w:val="003C1BFC"/>
    <w:rsid w:val="003C445D"/>
    <w:rsid w:val="003E01FC"/>
    <w:rsid w:val="003E3349"/>
    <w:rsid w:val="003E3432"/>
    <w:rsid w:val="003E7772"/>
    <w:rsid w:val="004066D1"/>
    <w:rsid w:val="004116C4"/>
    <w:rsid w:val="00412093"/>
    <w:rsid w:val="00413A15"/>
    <w:rsid w:val="004161B6"/>
    <w:rsid w:val="00420B07"/>
    <w:rsid w:val="004276DE"/>
    <w:rsid w:val="0043227F"/>
    <w:rsid w:val="00437B6B"/>
    <w:rsid w:val="00452041"/>
    <w:rsid w:val="00456CE0"/>
    <w:rsid w:val="00457310"/>
    <w:rsid w:val="0046226B"/>
    <w:rsid w:val="00464A71"/>
    <w:rsid w:val="00467B01"/>
    <w:rsid w:val="00472CCA"/>
    <w:rsid w:val="004738E1"/>
    <w:rsid w:val="0048344D"/>
    <w:rsid w:val="00485A37"/>
    <w:rsid w:val="00491D4C"/>
    <w:rsid w:val="0049400B"/>
    <w:rsid w:val="004943BA"/>
    <w:rsid w:val="004A1C99"/>
    <w:rsid w:val="004A5DD5"/>
    <w:rsid w:val="004B11D2"/>
    <w:rsid w:val="004C23FF"/>
    <w:rsid w:val="004C5E1E"/>
    <w:rsid w:val="004D01B5"/>
    <w:rsid w:val="004D1F35"/>
    <w:rsid w:val="004D24DE"/>
    <w:rsid w:val="004D3645"/>
    <w:rsid w:val="004E71B4"/>
    <w:rsid w:val="004F03F0"/>
    <w:rsid w:val="004F09D5"/>
    <w:rsid w:val="004F3DBD"/>
    <w:rsid w:val="004F5839"/>
    <w:rsid w:val="004F59F5"/>
    <w:rsid w:val="005067E7"/>
    <w:rsid w:val="005141EB"/>
    <w:rsid w:val="0051710E"/>
    <w:rsid w:val="0052478A"/>
    <w:rsid w:val="0052656A"/>
    <w:rsid w:val="00530D78"/>
    <w:rsid w:val="00545ABA"/>
    <w:rsid w:val="00554ECF"/>
    <w:rsid w:val="00557DEA"/>
    <w:rsid w:val="00561C8E"/>
    <w:rsid w:val="005628F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5D0BD1"/>
    <w:rsid w:val="00604D55"/>
    <w:rsid w:val="00606690"/>
    <w:rsid w:val="0060765D"/>
    <w:rsid w:val="00607F60"/>
    <w:rsid w:val="00617BEA"/>
    <w:rsid w:val="006269F4"/>
    <w:rsid w:val="006315DD"/>
    <w:rsid w:val="006416F5"/>
    <w:rsid w:val="00653C60"/>
    <w:rsid w:val="00665AA1"/>
    <w:rsid w:val="0066782B"/>
    <w:rsid w:val="00681A57"/>
    <w:rsid w:val="00686BB3"/>
    <w:rsid w:val="006B08D9"/>
    <w:rsid w:val="006B1262"/>
    <w:rsid w:val="006B2DF9"/>
    <w:rsid w:val="006C4B2F"/>
    <w:rsid w:val="006C4DE2"/>
    <w:rsid w:val="006D029A"/>
    <w:rsid w:val="006D2264"/>
    <w:rsid w:val="006D6A33"/>
    <w:rsid w:val="006D6A60"/>
    <w:rsid w:val="006D6B75"/>
    <w:rsid w:val="006E28FE"/>
    <w:rsid w:val="006E6CBD"/>
    <w:rsid w:val="006E7B52"/>
    <w:rsid w:val="006F2BB6"/>
    <w:rsid w:val="006F3AF7"/>
    <w:rsid w:val="006F48EB"/>
    <w:rsid w:val="0070464D"/>
    <w:rsid w:val="00713EAF"/>
    <w:rsid w:val="00715815"/>
    <w:rsid w:val="00722B45"/>
    <w:rsid w:val="007313E8"/>
    <w:rsid w:val="00732B3C"/>
    <w:rsid w:val="0074320E"/>
    <w:rsid w:val="007701CE"/>
    <w:rsid w:val="007721B9"/>
    <w:rsid w:val="00775656"/>
    <w:rsid w:val="00775F8D"/>
    <w:rsid w:val="00781345"/>
    <w:rsid w:val="0078449C"/>
    <w:rsid w:val="007866BB"/>
    <w:rsid w:val="00796A94"/>
    <w:rsid w:val="007A1A60"/>
    <w:rsid w:val="007A2073"/>
    <w:rsid w:val="007B7545"/>
    <w:rsid w:val="007C05E1"/>
    <w:rsid w:val="007D4058"/>
    <w:rsid w:val="008003A7"/>
    <w:rsid w:val="00800E0B"/>
    <w:rsid w:val="00814B1B"/>
    <w:rsid w:val="00817AEB"/>
    <w:rsid w:val="008226DD"/>
    <w:rsid w:val="00823BB8"/>
    <w:rsid w:val="008266C5"/>
    <w:rsid w:val="00842378"/>
    <w:rsid w:val="008453BA"/>
    <w:rsid w:val="00847EA0"/>
    <w:rsid w:val="00851029"/>
    <w:rsid w:val="0085608B"/>
    <w:rsid w:val="00856727"/>
    <w:rsid w:val="00857A0F"/>
    <w:rsid w:val="00861454"/>
    <w:rsid w:val="00872A57"/>
    <w:rsid w:val="008758BB"/>
    <w:rsid w:val="00883D65"/>
    <w:rsid w:val="00887F5C"/>
    <w:rsid w:val="008A06F7"/>
    <w:rsid w:val="008A2708"/>
    <w:rsid w:val="008B5DC2"/>
    <w:rsid w:val="008B6D67"/>
    <w:rsid w:val="008C44CE"/>
    <w:rsid w:val="008C702A"/>
    <w:rsid w:val="008D3E39"/>
    <w:rsid w:val="008E3A48"/>
    <w:rsid w:val="008E5E2E"/>
    <w:rsid w:val="008F0DDC"/>
    <w:rsid w:val="008F0EC6"/>
    <w:rsid w:val="008F5522"/>
    <w:rsid w:val="009023C1"/>
    <w:rsid w:val="00911863"/>
    <w:rsid w:val="00913906"/>
    <w:rsid w:val="00914BFC"/>
    <w:rsid w:val="0091733C"/>
    <w:rsid w:val="0092625F"/>
    <w:rsid w:val="009303E1"/>
    <w:rsid w:val="009325F9"/>
    <w:rsid w:val="00934CAB"/>
    <w:rsid w:val="00935B41"/>
    <w:rsid w:val="0093734D"/>
    <w:rsid w:val="009437F9"/>
    <w:rsid w:val="009461B8"/>
    <w:rsid w:val="00950FFA"/>
    <w:rsid w:val="0095169A"/>
    <w:rsid w:val="00962392"/>
    <w:rsid w:val="0097414E"/>
    <w:rsid w:val="009841D7"/>
    <w:rsid w:val="00984B6A"/>
    <w:rsid w:val="00992F10"/>
    <w:rsid w:val="009A776D"/>
    <w:rsid w:val="009C1F04"/>
    <w:rsid w:val="009C3377"/>
    <w:rsid w:val="009D03D9"/>
    <w:rsid w:val="009D6194"/>
    <w:rsid w:val="009E2643"/>
    <w:rsid w:val="009F2FC5"/>
    <w:rsid w:val="00A02FBD"/>
    <w:rsid w:val="00A032C1"/>
    <w:rsid w:val="00A215AF"/>
    <w:rsid w:val="00A2190C"/>
    <w:rsid w:val="00A23D25"/>
    <w:rsid w:val="00A35659"/>
    <w:rsid w:val="00A3732E"/>
    <w:rsid w:val="00A37631"/>
    <w:rsid w:val="00A450C7"/>
    <w:rsid w:val="00A5116B"/>
    <w:rsid w:val="00A5299B"/>
    <w:rsid w:val="00A57648"/>
    <w:rsid w:val="00A609BB"/>
    <w:rsid w:val="00A61D4A"/>
    <w:rsid w:val="00A66E55"/>
    <w:rsid w:val="00A71913"/>
    <w:rsid w:val="00A73845"/>
    <w:rsid w:val="00A74962"/>
    <w:rsid w:val="00A807EE"/>
    <w:rsid w:val="00A822F0"/>
    <w:rsid w:val="00A84A1B"/>
    <w:rsid w:val="00A8741D"/>
    <w:rsid w:val="00A90404"/>
    <w:rsid w:val="00A92695"/>
    <w:rsid w:val="00A96CBC"/>
    <w:rsid w:val="00AA25D9"/>
    <w:rsid w:val="00AA4AA7"/>
    <w:rsid w:val="00AA7ED5"/>
    <w:rsid w:val="00AB1640"/>
    <w:rsid w:val="00AC6741"/>
    <w:rsid w:val="00AC75B1"/>
    <w:rsid w:val="00AD2442"/>
    <w:rsid w:val="00AD4FD5"/>
    <w:rsid w:val="00AE32F8"/>
    <w:rsid w:val="00AE3D80"/>
    <w:rsid w:val="00AF0F2C"/>
    <w:rsid w:val="00AF2E76"/>
    <w:rsid w:val="00AF5384"/>
    <w:rsid w:val="00B05A41"/>
    <w:rsid w:val="00B11C16"/>
    <w:rsid w:val="00B12113"/>
    <w:rsid w:val="00B13718"/>
    <w:rsid w:val="00B21E3E"/>
    <w:rsid w:val="00B25421"/>
    <w:rsid w:val="00B31E6A"/>
    <w:rsid w:val="00B32D92"/>
    <w:rsid w:val="00B46721"/>
    <w:rsid w:val="00B60207"/>
    <w:rsid w:val="00B6280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D49B2"/>
    <w:rsid w:val="00BF14C7"/>
    <w:rsid w:val="00BF2CAA"/>
    <w:rsid w:val="00BF49B8"/>
    <w:rsid w:val="00BF58C2"/>
    <w:rsid w:val="00BF678B"/>
    <w:rsid w:val="00C01CED"/>
    <w:rsid w:val="00C05651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1993"/>
    <w:rsid w:val="00C522B4"/>
    <w:rsid w:val="00C56D83"/>
    <w:rsid w:val="00C75F4E"/>
    <w:rsid w:val="00C9254A"/>
    <w:rsid w:val="00CB3D6D"/>
    <w:rsid w:val="00CC0D68"/>
    <w:rsid w:val="00CC7D1F"/>
    <w:rsid w:val="00CD00EA"/>
    <w:rsid w:val="00CD315B"/>
    <w:rsid w:val="00CE2DDA"/>
    <w:rsid w:val="00CF0C64"/>
    <w:rsid w:val="00CF4C57"/>
    <w:rsid w:val="00D012C9"/>
    <w:rsid w:val="00D01C11"/>
    <w:rsid w:val="00D027D6"/>
    <w:rsid w:val="00D03976"/>
    <w:rsid w:val="00D062EA"/>
    <w:rsid w:val="00D1516E"/>
    <w:rsid w:val="00D169AD"/>
    <w:rsid w:val="00D2260D"/>
    <w:rsid w:val="00D306C4"/>
    <w:rsid w:val="00D363FF"/>
    <w:rsid w:val="00D43956"/>
    <w:rsid w:val="00D45D65"/>
    <w:rsid w:val="00D45E3C"/>
    <w:rsid w:val="00D476C7"/>
    <w:rsid w:val="00D50DA9"/>
    <w:rsid w:val="00D5254C"/>
    <w:rsid w:val="00D55245"/>
    <w:rsid w:val="00D5788E"/>
    <w:rsid w:val="00D6673C"/>
    <w:rsid w:val="00D747CC"/>
    <w:rsid w:val="00D80688"/>
    <w:rsid w:val="00D817B5"/>
    <w:rsid w:val="00D94C52"/>
    <w:rsid w:val="00D97551"/>
    <w:rsid w:val="00DA13D7"/>
    <w:rsid w:val="00DA3BBA"/>
    <w:rsid w:val="00DA6D73"/>
    <w:rsid w:val="00DB2FDA"/>
    <w:rsid w:val="00DC69A6"/>
    <w:rsid w:val="00DC76AC"/>
    <w:rsid w:val="00DD3DFD"/>
    <w:rsid w:val="00DE113C"/>
    <w:rsid w:val="00DE3994"/>
    <w:rsid w:val="00DE45D5"/>
    <w:rsid w:val="00DF2BC0"/>
    <w:rsid w:val="00E01186"/>
    <w:rsid w:val="00E021E4"/>
    <w:rsid w:val="00E02483"/>
    <w:rsid w:val="00E02C5B"/>
    <w:rsid w:val="00E07A23"/>
    <w:rsid w:val="00E10D96"/>
    <w:rsid w:val="00E17F24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80255"/>
    <w:rsid w:val="00E804F6"/>
    <w:rsid w:val="00E904DF"/>
    <w:rsid w:val="00E926CC"/>
    <w:rsid w:val="00E96EDA"/>
    <w:rsid w:val="00EA305E"/>
    <w:rsid w:val="00EA3341"/>
    <w:rsid w:val="00EA44D5"/>
    <w:rsid w:val="00EC00DD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56440"/>
    <w:rsid w:val="00F80273"/>
    <w:rsid w:val="00F93270"/>
    <w:rsid w:val="00F97169"/>
    <w:rsid w:val="00FA71CA"/>
    <w:rsid w:val="00FB077E"/>
    <w:rsid w:val="00FB4663"/>
    <w:rsid w:val="00FC2A4C"/>
    <w:rsid w:val="00FC5A67"/>
    <w:rsid w:val="00FD1FE1"/>
    <w:rsid w:val="00FD4B5F"/>
    <w:rsid w:val="00FE3101"/>
    <w:rsid w:val="00FE47F1"/>
    <w:rsid w:val="00FE4B25"/>
    <w:rsid w:val="00FE5C0C"/>
    <w:rsid w:val="00FE6891"/>
    <w:rsid w:val="00FF1B08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B106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character" w:customStyle="1" w:styleId="Csuperscript">
    <w:name w:val="C: superscript"/>
    <w:basedOn w:val="DefaultParagraphFont"/>
    <w:uiPriority w:val="1"/>
    <w:qFormat/>
    <w:rsid w:val="00AC75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emf"/><Relationship Id="rId76" Type="http://schemas.openxmlformats.org/officeDocument/2006/relationships/image" Target="media/image34.wmf"/><Relationship Id="rId84" Type="http://schemas.openxmlformats.org/officeDocument/2006/relationships/image" Target="media/image38.jpeg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e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jpeg"/><Relationship Id="rId90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e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e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e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emf"/><Relationship Id="rId80" Type="http://schemas.openxmlformats.org/officeDocument/2006/relationships/image" Target="media/image36.wmf"/><Relationship Id="rId85" Type="http://schemas.microsoft.com/office/2007/relationships/hdphoto" Target="media/hdphoto2.wdp"/><Relationship Id="rId93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emf"/><Relationship Id="rId70" Type="http://schemas.openxmlformats.org/officeDocument/2006/relationships/image" Target="media/image31.emf"/><Relationship Id="rId75" Type="http://schemas.openxmlformats.org/officeDocument/2006/relationships/oleObject" Target="embeddings/oleObject35.bin"/><Relationship Id="rId83" Type="http://schemas.microsoft.com/office/2007/relationships/hdphoto" Target="media/hdphoto1.wdp"/><Relationship Id="rId88" Type="http://schemas.openxmlformats.org/officeDocument/2006/relationships/header" Target="header1.xml"/><Relationship Id="rId9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e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90</TotalTime>
  <Pages>4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131</cp:revision>
  <cp:lastPrinted>2016-07-15T04:27:00Z</cp:lastPrinted>
  <dcterms:created xsi:type="dcterms:W3CDTF">2016-07-25T04:54:00Z</dcterms:created>
  <dcterms:modified xsi:type="dcterms:W3CDTF">2016-10-25T04:05:00Z</dcterms:modified>
</cp:coreProperties>
</file>