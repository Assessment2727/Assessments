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7E462B" w14:textId="77777777" w:rsidR="00CC5F10" w:rsidRDefault="00CC5F10" w:rsidP="00352B14">
      <w:pPr>
        <w:pStyle w:val="Psectionheading"/>
      </w:pPr>
      <w:bookmarkStart w:id="0" w:name="_GoBack"/>
      <w:bookmarkEnd w:id="0"/>
      <w:r>
        <w:t>Multiple-c</w:t>
      </w:r>
      <w:r w:rsidRPr="006614A2">
        <w:t>hoice</w:t>
      </w:r>
      <w:r>
        <w:t xml:space="preserve"> section</w:t>
      </w:r>
    </w:p>
    <w:tbl>
      <w:tblPr>
        <w:tblW w:w="391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0"/>
        <w:gridCol w:w="739"/>
        <w:gridCol w:w="741"/>
        <w:gridCol w:w="740"/>
        <w:gridCol w:w="738"/>
        <w:gridCol w:w="730"/>
        <w:gridCol w:w="730"/>
        <w:gridCol w:w="730"/>
        <w:gridCol w:w="730"/>
        <w:gridCol w:w="729"/>
      </w:tblGrid>
      <w:tr w:rsidR="00FF44E0" w14:paraId="2E09AD21" w14:textId="3850E94A" w:rsidTr="00746892">
        <w:trPr>
          <w:trHeight w:val="450"/>
          <w:jc w:val="center"/>
        </w:trPr>
        <w:tc>
          <w:tcPr>
            <w:tcW w:w="811" w:type="pct"/>
            <w:vAlign w:val="center"/>
          </w:tcPr>
          <w:p w14:paraId="779252E7" w14:textId="4AB21686" w:rsidR="00FF44E0" w:rsidRPr="00E10A8B" w:rsidRDefault="00FF44E0" w:rsidP="00746892">
            <w:pPr>
              <w:pStyle w:val="Ptabletext"/>
              <w:rPr>
                <w:rStyle w:val="Cquestionpartlabelbold"/>
              </w:rPr>
            </w:pPr>
            <w:r w:rsidRPr="00E10A8B">
              <w:rPr>
                <w:rStyle w:val="Cquestionpartlabelbold"/>
              </w:rPr>
              <w:t>Question</w:t>
            </w:r>
          </w:p>
        </w:tc>
        <w:tc>
          <w:tcPr>
            <w:tcW w:w="468" w:type="pct"/>
            <w:vAlign w:val="center"/>
          </w:tcPr>
          <w:p w14:paraId="438352C4" w14:textId="77777777" w:rsidR="00FF44E0" w:rsidRPr="002F7D96" w:rsidRDefault="00FF44E0" w:rsidP="007E3BDD">
            <w:pPr>
              <w:pStyle w:val="Ptabletext"/>
            </w:pPr>
            <w:r w:rsidRPr="002F7D96">
              <w:t>1</w:t>
            </w:r>
          </w:p>
        </w:tc>
        <w:tc>
          <w:tcPr>
            <w:tcW w:w="470" w:type="pct"/>
            <w:vAlign w:val="center"/>
          </w:tcPr>
          <w:p w14:paraId="200B03F2" w14:textId="77777777" w:rsidR="00FF44E0" w:rsidRPr="002F7D96" w:rsidRDefault="00FF44E0" w:rsidP="007E3BDD">
            <w:pPr>
              <w:pStyle w:val="Ptabletext"/>
            </w:pPr>
            <w:r w:rsidRPr="002F7D96">
              <w:t>2</w:t>
            </w:r>
          </w:p>
        </w:tc>
        <w:tc>
          <w:tcPr>
            <w:tcW w:w="469" w:type="pct"/>
            <w:vAlign w:val="center"/>
          </w:tcPr>
          <w:p w14:paraId="61A30D1D" w14:textId="77777777" w:rsidR="00FF44E0" w:rsidRPr="002F7D96" w:rsidRDefault="00FF44E0" w:rsidP="007E3BDD">
            <w:pPr>
              <w:pStyle w:val="Ptabletext"/>
            </w:pPr>
            <w:r w:rsidRPr="002F7D96">
              <w:t>3</w:t>
            </w:r>
          </w:p>
        </w:tc>
        <w:tc>
          <w:tcPr>
            <w:tcW w:w="468" w:type="pct"/>
            <w:vAlign w:val="center"/>
          </w:tcPr>
          <w:p w14:paraId="473B0633" w14:textId="77777777" w:rsidR="00FF44E0" w:rsidRPr="002F7D96" w:rsidRDefault="00FF44E0" w:rsidP="007E3BDD">
            <w:pPr>
              <w:pStyle w:val="Ptabletext"/>
            </w:pPr>
            <w:r w:rsidRPr="002F7D96">
              <w:t>4</w:t>
            </w:r>
          </w:p>
        </w:tc>
        <w:tc>
          <w:tcPr>
            <w:tcW w:w="463" w:type="pct"/>
            <w:vAlign w:val="center"/>
          </w:tcPr>
          <w:p w14:paraId="3E69A540" w14:textId="77777777" w:rsidR="00FF44E0" w:rsidRPr="002F7D96" w:rsidRDefault="00FF44E0" w:rsidP="007E3BDD">
            <w:pPr>
              <w:pStyle w:val="Ptabletext"/>
            </w:pPr>
            <w:r w:rsidRPr="002F7D96">
              <w:t>5</w:t>
            </w:r>
          </w:p>
        </w:tc>
        <w:tc>
          <w:tcPr>
            <w:tcW w:w="463" w:type="pct"/>
            <w:vAlign w:val="center"/>
          </w:tcPr>
          <w:p w14:paraId="75F5501A" w14:textId="77777777" w:rsidR="00FF44E0" w:rsidRPr="002F7D96" w:rsidRDefault="00FF44E0" w:rsidP="007E3BDD">
            <w:pPr>
              <w:pStyle w:val="Ptabletext"/>
            </w:pPr>
            <w:r w:rsidRPr="002F7D96">
              <w:t>6</w:t>
            </w:r>
          </w:p>
        </w:tc>
        <w:tc>
          <w:tcPr>
            <w:tcW w:w="463" w:type="pct"/>
            <w:vAlign w:val="center"/>
          </w:tcPr>
          <w:p w14:paraId="131286BD" w14:textId="60904735" w:rsidR="00FF44E0" w:rsidRPr="002F7D96" w:rsidRDefault="00FF44E0" w:rsidP="007E3BDD">
            <w:pPr>
              <w:pStyle w:val="Ptabletext"/>
            </w:pPr>
            <w:r>
              <w:t>7</w:t>
            </w:r>
          </w:p>
        </w:tc>
        <w:tc>
          <w:tcPr>
            <w:tcW w:w="463" w:type="pct"/>
            <w:vAlign w:val="center"/>
          </w:tcPr>
          <w:p w14:paraId="48C7C5BE" w14:textId="582214FE" w:rsidR="00FF44E0" w:rsidRPr="002F7D96" w:rsidRDefault="00FF44E0" w:rsidP="007E3BDD">
            <w:pPr>
              <w:pStyle w:val="Ptabletext"/>
            </w:pPr>
            <w:r>
              <w:t>8</w:t>
            </w:r>
          </w:p>
        </w:tc>
        <w:tc>
          <w:tcPr>
            <w:tcW w:w="462" w:type="pct"/>
            <w:vAlign w:val="center"/>
          </w:tcPr>
          <w:p w14:paraId="32F9F5FF" w14:textId="5219E87C" w:rsidR="00FF44E0" w:rsidRPr="002F7D96" w:rsidRDefault="00FF44E0" w:rsidP="007E3BDD">
            <w:pPr>
              <w:pStyle w:val="Ptabletext"/>
            </w:pPr>
            <w:r>
              <w:t>9</w:t>
            </w:r>
          </w:p>
        </w:tc>
      </w:tr>
      <w:tr w:rsidR="00FF44E0" w14:paraId="10153249" w14:textId="3A5F07A9" w:rsidTr="00746892">
        <w:trPr>
          <w:trHeight w:val="567"/>
          <w:jc w:val="center"/>
        </w:trPr>
        <w:tc>
          <w:tcPr>
            <w:tcW w:w="811" w:type="pct"/>
            <w:vAlign w:val="center"/>
          </w:tcPr>
          <w:p w14:paraId="44438FB3" w14:textId="77777777" w:rsidR="00FF44E0" w:rsidRPr="00E10A8B" w:rsidRDefault="00FF44E0" w:rsidP="00746892">
            <w:pPr>
              <w:pStyle w:val="Ptabletext"/>
              <w:rPr>
                <w:rStyle w:val="Cquestionpartlabelbold"/>
              </w:rPr>
            </w:pPr>
            <w:r w:rsidRPr="00E10A8B">
              <w:rPr>
                <w:rStyle w:val="Cquestionpartlabelbold"/>
              </w:rPr>
              <w:t>Answer</w:t>
            </w:r>
          </w:p>
        </w:tc>
        <w:tc>
          <w:tcPr>
            <w:tcW w:w="468" w:type="pct"/>
            <w:vAlign w:val="center"/>
          </w:tcPr>
          <w:p w14:paraId="6EEC8F28" w14:textId="3B115EF6" w:rsidR="00FF44E0" w:rsidRPr="002F7D96" w:rsidRDefault="00FF44E0" w:rsidP="007E3BDD">
            <w:pPr>
              <w:pStyle w:val="Ptabletext"/>
            </w:pPr>
            <w:r>
              <w:t>B</w:t>
            </w:r>
          </w:p>
        </w:tc>
        <w:tc>
          <w:tcPr>
            <w:tcW w:w="470" w:type="pct"/>
            <w:vAlign w:val="center"/>
          </w:tcPr>
          <w:p w14:paraId="043CD62A" w14:textId="2F323023" w:rsidR="00FF44E0" w:rsidRPr="002F7D96" w:rsidRDefault="00FF44E0" w:rsidP="007E3BDD">
            <w:pPr>
              <w:pStyle w:val="Ptabletext"/>
            </w:pPr>
            <w:r>
              <w:t>A</w:t>
            </w:r>
          </w:p>
        </w:tc>
        <w:tc>
          <w:tcPr>
            <w:tcW w:w="469" w:type="pct"/>
            <w:vAlign w:val="center"/>
          </w:tcPr>
          <w:p w14:paraId="2CF0BAA3" w14:textId="1A32CC37" w:rsidR="00FF44E0" w:rsidRPr="002F7D96" w:rsidRDefault="00FF44E0" w:rsidP="007E3BDD">
            <w:pPr>
              <w:pStyle w:val="Ptabletext"/>
            </w:pPr>
            <w:r>
              <w:t>C</w:t>
            </w:r>
          </w:p>
        </w:tc>
        <w:tc>
          <w:tcPr>
            <w:tcW w:w="468" w:type="pct"/>
            <w:vAlign w:val="center"/>
          </w:tcPr>
          <w:p w14:paraId="2A34CD97" w14:textId="0C7E3CDD" w:rsidR="00FF44E0" w:rsidRPr="002F7D96" w:rsidRDefault="00FF44E0" w:rsidP="007E3BDD">
            <w:pPr>
              <w:pStyle w:val="Ptabletext"/>
            </w:pPr>
            <w:r>
              <w:t>A</w:t>
            </w:r>
          </w:p>
        </w:tc>
        <w:tc>
          <w:tcPr>
            <w:tcW w:w="463" w:type="pct"/>
            <w:vAlign w:val="center"/>
          </w:tcPr>
          <w:p w14:paraId="46BFF38B" w14:textId="0F2C7D45" w:rsidR="00FF44E0" w:rsidRPr="002F7D96" w:rsidRDefault="00FF44E0" w:rsidP="007E3BDD">
            <w:pPr>
              <w:pStyle w:val="Ptabletext"/>
            </w:pPr>
            <w:r>
              <w:t>D</w:t>
            </w:r>
          </w:p>
        </w:tc>
        <w:tc>
          <w:tcPr>
            <w:tcW w:w="463" w:type="pct"/>
            <w:vAlign w:val="center"/>
          </w:tcPr>
          <w:p w14:paraId="4CEF0598" w14:textId="66248B48" w:rsidR="00FF44E0" w:rsidRPr="002F7D96" w:rsidRDefault="00FF44E0" w:rsidP="007E3BDD">
            <w:pPr>
              <w:pStyle w:val="Ptabletext"/>
            </w:pPr>
            <w:r>
              <w:t>A</w:t>
            </w:r>
          </w:p>
        </w:tc>
        <w:tc>
          <w:tcPr>
            <w:tcW w:w="463" w:type="pct"/>
            <w:vAlign w:val="center"/>
          </w:tcPr>
          <w:p w14:paraId="6AB5B7EE" w14:textId="2F1AEF67" w:rsidR="00FF44E0" w:rsidRDefault="00FF44E0" w:rsidP="007E3BDD">
            <w:pPr>
              <w:pStyle w:val="Ptabletext"/>
            </w:pPr>
            <w:r>
              <w:t>B</w:t>
            </w:r>
          </w:p>
        </w:tc>
        <w:tc>
          <w:tcPr>
            <w:tcW w:w="463" w:type="pct"/>
            <w:vAlign w:val="center"/>
          </w:tcPr>
          <w:p w14:paraId="585E27FC" w14:textId="555072B8" w:rsidR="00FF44E0" w:rsidRDefault="00FF44E0" w:rsidP="007E3BDD">
            <w:pPr>
              <w:pStyle w:val="Ptabletext"/>
            </w:pPr>
            <w:r>
              <w:t>C</w:t>
            </w:r>
          </w:p>
        </w:tc>
        <w:tc>
          <w:tcPr>
            <w:tcW w:w="462" w:type="pct"/>
            <w:vAlign w:val="center"/>
          </w:tcPr>
          <w:p w14:paraId="2F30D86C" w14:textId="6828FE1F" w:rsidR="00FF44E0" w:rsidRDefault="00FF44E0" w:rsidP="007E3BDD">
            <w:pPr>
              <w:pStyle w:val="Ptabletext"/>
            </w:pPr>
            <w:r>
              <w:t>D</w:t>
            </w:r>
          </w:p>
        </w:tc>
      </w:tr>
    </w:tbl>
    <w:p w14:paraId="59F09F8C" w14:textId="5CCD31EC" w:rsidR="00D56B23" w:rsidRDefault="00D56B23" w:rsidP="000C1477">
      <w:pPr>
        <w:pStyle w:val="Pquestionheadingmc"/>
      </w:pPr>
      <w:r>
        <w:t>Question 1</w:t>
      </w:r>
      <w:r>
        <w:tab/>
      </w:r>
      <w:r w:rsidR="002A78D4">
        <w:t>[13.</w:t>
      </w:r>
      <w:r>
        <w:t>2]</w:t>
      </w:r>
    </w:p>
    <w:p w14:paraId="5E1CA7BF" w14:textId="77777777" w:rsidR="00E10BC3" w:rsidRPr="000335E3" w:rsidRDefault="00E10BC3" w:rsidP="00E10BC3">
      <w:pPr>
        <w:pStyle w:val="Header"/>
        <w:rPr>
          <w:rStyle w:val="Cquestionpartlabelbold"/>
        </w:rPr>
      </w:pPr>
      <w:r w:rsidRPr="000335E3">
        <w:rPr>
          <w:rStyle w:val="Cquestionpartlabelbold"/>
        </w:rPr>
        <w:t>B</w:t>
      </w:r>
    </w:p>
    <w:p w14:paraId="0C5C3EE7" w14:textId="77777777" w:rsidR="00E10BC3" w:rsidRPr="0046238D" w:rsidRDefault="00E10BC3" w:rsidP="000F50A6">
      <w:pPr>
        <w:pStyle w:val="Pquestiontextmainstem"/>
      </w:pPr>
      <w:r w:rsidRPr="0046238D">
        <w:object w:dxaOrig="1660" w:dyaOrig="1200" w14:anchorId="62F7F9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1pt;height:60.9pt" o:ole="">
            <v:imagedata r:id="rId8" o:title=""/>
          </v:shape>
          <o:OLEObject Type="Embed" ProgID="Equation.DSMT4" ShapeID="_x0000_i1025" DrawAspect="Content" ObjectID="_1538917606" r:id="rId9"/>
        </w:object>
      </w:r>
      <w:r w:rsidRPr="0046238D">
        <w:t xml:space="preserve"> </w:t>
      </w:r>
    </w:p>
    <w:p w14:paraId="141D117E" w14:textId="5AA7F434" w:rsidR="00E10BC3" w:rsidRPr="0046238D" w:rsidRDefault="00E10BC3" w:rsidP="000F50A6">
      <w:pPr>
        <w:pStyle w:val="Pquestiontextmainstem"/>
      </w:pPr>
      <w:r w:rsidRPr="0046238D">
        <w:t>Subtract the principal ($6200)</w:t>
      </w:r>
      <w:r w:rsidR="00FF44E0">
        <w:t xml:space="preserve"> to find the interest of </w:t>
      </w:r>
      <w:r w:rsidRPr="0046238D">
        <w:t>$635.50</w:t>
      </w:r>
      <w:r w:rsidR="00FF44E0">
        <w:t>.</w:t>
      </w:r>
    </w:p>
    <w:p w14:paraId="60170140" w14:textId="0CBA7158" w:rsidR="00D56B23" w:rsidRDefault="00D56B23" w:rsidP="00D56B23">
      <w:pPr>
        <w:pStyle w:val="Pquestionheadingmc"/>
      </w:pPr>
      <w:r>
        <w:t>Question 2</w:t>
      </w:r>
      <w:r>
        <w:tab/>
      </w:r>
      <w:r w:rsidR="002A78D4">
        <w:t>[13.</w:t>
      </w:r>
      <w:r>
        <w:t>3]</w:t>
      </w:r>
    </w:p>
    <w:p w14:paraId="524693EC" w14:textId="77777777" w:rsidR="00E10BC3" w:rsidRPr="00E27C06" w:rsidRDefault="00E10BC3" w:rsidP="00E27C06">
      <w:pPr>
        <w:pStyle w:val="Pquestiontextmainstem"/>
        <w:rPr>
          <w:rStyle w:val="Cquestionpartlabelbold"/>
        </w:rPr>
      </w:pPr>
      <w:r w:rsidRPr="00E27C06">
        <w:rPr>
          <w:rStyle w:val="Cquestionpartlabelbold"/>
        </w:rPr>
        <w:t>A</w:t>
      </w:r>
    </w:p>
    <w:p w14:paraId="78A5B5CC" w14:textId="795A4580" w:rsidR="00E10BC3" w:rsidRPr="0046238D" w:rsidRDefault="000C1477" w:rsidP="000F50A6">
      <w:pPr>
        <w:pStyle w:val="Pquestiontextmainstem"/>
      </w:pPr>
      <w:r>
        <w:t>Depreciation</w:t>
      </w:r>
      <w:r>
        <w:br/>
      </w:r>
      <w:r w:rsidR="00E10BC3" w:rsidRPr="000F50A6">
        <w:t xml:space="preserve">= </w:t>
      </w:r>
      <w:r w:rsidR="00E10BC3" w:rsidRPr="000335E3">
        <w:rPr>
          <w:rStyle w:val="Cmathsexpressions"/>
        </w:rPr>
        <w:t xml:space="preserve"> P</w:t>
      </w:r>
      <w:r w:rsidR="00E10BC3" w:rsidRPr="000F50A6">
        <w:t xml:space="preserve">(1 – </w:t>
      </w:r>
      <w:r w:rsidR="00E10BC3" w:rsidRPr="000335E3">
        <w:rPr>
          <w:rStyle w:val="Cmathsexpressions"/>
        </w:rPr>
        <w:t>r</w:t>
      </w:r>
      <w:r w:rsidR="00E10BC3" w:rsidRPr="000F50A6">
        <w:t>)</w:t>
      </w:r>
      <w:r w:rsidR="00E10BC3" w:rsidRPr="000335E3">
        <w:rPr>
          <w:rStyle w:val="CItalicsuperscript"/>
        </w:rPr>
        <w:t>n</w:t>
      </w:r>
    </w:p>
    <w:p w14:paraId="083C56FD" w14:textId="17292C73" w:rsidR="00E10BC3" w:rsidRPr="000335E3" w:rsidRDefault="00E10BC3" w:rsidP="000F50A6">
      <w:pPr>
        <w:pStyle w:val="Pquestiontextmainstem"/>
        <w:rPr>
          <w:rStyle w:val="Csuperscript"/>
        </w:rPr>
      </w:pPr>
      <w:r w:rsidRPr="0046238D">
        <w:t>= $17 800(0.85)</w:t>
      </w:r>
      <w:r w:rsidRPr="000335E3">
        <w:rPr>
          <w:rStyle w:val="Csuperscript"/>
        </w:rPr>
        <w:t>5</w:t>
      </w:r>
    </w:p>
    <w:p w14:paraId="75680767" w14:textId="4117D3C8" w:rsidR="00D56B23" w:rsidRDefault="00D56B23" w:rsidP="00D56B23">
      <w:pPr>
        <w:pStyle w:val="Pquestionheadingmc"/>
      </w:pPr>
      <w:r>
        <w:t>Question 3</w:t>
      </w:r>
      <w:r>
        <w:tab/>
      </w:r>
      <w:r w:rsidR="002A78D4">
        <w:t>[13.</w:t>
      </w:r>
      <w:r>
        <w:t>4]</w:t>
      </w:r>
    </w:p>
    <w:p w14:paraId="45D8F650" w14:textId="77777777" w:rsidR="00FC75E1" w:rsidRPr="000335E3" w:rsidRDefault="00FC75E1" w:rsidP="00FC75E1">
      <w:pPr>
        <w:rPr>
          <w:rStyle w:val="Cquestionpartlabelbold"/>
        </w:rPr>
      </w:pPr>
      <w:r w:rsidRPr="000335E3">
        <w:rPr>
          <w:rStyle w:val="Cquestionpartlabelbold"/>
        </w:rPr>
        <w:t>C</w:t>
      </w:r>
    </w:p>
    <w:p w14:paraId="37FDC72A" w14:textId="2BAA1096" w:rsidR="004E23E6" w:rsidRPr="0046238D" w:rsidRDefault="004E23E6" w:rsidP="004E23E6">
      <w:pPr>
        <w:pStyle w:val="Pquestiontextmainstem"/>
      </w:pPr>
      <w:r w:rsidRPr="000C1477">
        <w:rPr>
          <w:rStyle w:val="Cmathsexpressions"/>
        </w:rPr>
        <w:t xml:space="preserve">I </w:t>
      </w:r>
      <w:r w:rsidRPr="0046238D">
        <w:t xml:space="preserve">= </w:t>
      </w:r>
      <w:r w:rsidRPr="000C1477">
        <w:rPr>
          <w:rStyle w:val="Cmathsexpressions"/>
        </w:rPr>
        <w:t>P</w:t>
      </w:r>
      <w:r w:rsidR="00400EF8">
        <w:rPr>
          <w:rStyle w:val="Cmathsexpressions"/>
        </w:rPr>
        <w:t>r</w:t>
      </w:r>
      <w:r w:rsidRPr="000C1477">
        <w:rPr>
          <w:rStyle w:val="Cmathsexpressions"/>
        </w:rPr>
        <w:t>T</w:t>
      </w:r>
    </w:p>
    <w:p w14:paraId="2FE24B42" w14:textId="77777777" w:rsidR="00FC75E1" w:rsidRPr="0046238D" w:rsidRDefault="00FC75E1" w:rsidP="000F50A6">
      <w:pPr>
        <w:pStyle w:val="Pquestiontextmainstem"/>
      </w:pPr>
      <w:r w:rsidRPr="0046238D">
        <w:t>=</w:t>
      </w:r>
      <w:r w:rsidRPr="000335E3">
        <w:rPr>
          <w:rStyle w:val="Cmathsexpressions"/>
        </w:rPr>
        <w:t xml:space="preserve"> </w:t>
      </w:r>
      <w:r w:rsidRPr="0046238D">
        <w:t>200 × 0.042 × 5</w:t>
      </w:r>
    </w:p>
    <w:p w14:paraId="0A99306E" w14:textId="77777777" w:rsidR="00246CBE" w:rsidRDefault="00FC75E1" w:rsidP="000335E3">
      <w:pPr>
        <w:pStyle w:val="Pquestiontextmainstem"/>
      </w:pPr>
      <w:r w:rsidRPr="0046238D">
        <w:t>= $42</w:t>
      </w:r>
    </w:p>
    <w:p w14:paraId="5F0E1710" w14:textId="31E3ACC6" w:rsidR="00D56B23" w:rsidRDefault="00D56B23" w:rsidP="00FC75E1">
      <w:pPr>
        <w:pStyle w:val="Pquestionheadingmc"/>
      </w:pPr>
      <w:r>
        <w:t>Question 4</w:t>
      </w:r>
      <w:r>
        <w:tab/>
      </w:r>
      <w:r w:rsidR="002A78D4">
        <w:t>[13.</w:t>
      </w:r>
      <w:r>
        <w:t>4]</w:t>
      </w:r>
    </w:p>
    <w:p w14:paraId="00497F4C" w14:textId="77777777" w:rsidR="00246CBE" w:rsidRPr="000335E3" w:rsidRDefault="00246CBE" w:rsidP="00246CBE">
      <w:pPr>
        <w:rPr>
          <w:rStyle w:val="Cquestionpartlabelbold"/>
        </w:rPr>
      </w:pPr>
      <w:r w:rsidRPr="000335E3">
        <w:rPr>
          <w:rStyle w:val="Cquestionpartlabelbold"/>
        </w:rPr>
        <w:t>A</w:t>
      </w:r>
    </w:p>
    <w:p w14:paraId="29A93CAA" w14:textId="1C7D7E45" w:rsidR="00246CBE" w:rsidRPr="0046238D" w:rsidRDefault="00246CBE" w:rsidP="000F50A6">
      <w:pPr>
        <w:pStyle w:val="Pquestiontextmainstem"/>
      </w:pPr>
      <w:r w:rsidRPr="0046238D">
        <w:t>P = ?</w:t>
      </w:r>
      <w:r w:rsidR="00400EF8">
        <w:t>,</w:t>
      </w:r>
      <w:r w:rsidR="000C1477">
        <w:t xml:space="preserve"> </w:t>
      </w:r>
      <w:r w:rsidRPr="000335E3">
        <w:rPr>
          <w:rStyle w:val="Cmathsexpressions"/>
        </w:rPr>
        <w:t xml:space="preserve">T </w:t>
      </w:r>
      <w:r w:rsidRPr="0046238D">
        <w:t>=</w:t>
      </w:r>
      <w:r w:rsidRPr="000335E3">
        <w:rPr>
          <w:rStyle w:val="Cmathsexpressions"/>
        </w:rPr>
        <w:t xml:space="preserve"> </w:t>
      </w:r>
      <w:r w:rsidRPr="0046238D">
        <w:t>3 years</w:t>
      </w:r>
      <w:r w:rsidR="00400EF8">
        <w:t>,</w:t>
      </w:r>
      <w:r w:rsidR="000C1477">
        <w:t xml:space="preserve"> </w:t>
      </w:r>
      <w:r w:rsidRPr="000335E3">
        <w:rPr>
          <w:rStyle w:val="Cmathsexpressions"/>
        </w:rPr>
        <w:t>I</w:t>
      </w:r>
      <w:r w:rsidRPr="0046238D">
        <w:t xml:space="preserve"> = $13.50</w:t>
      </w:r>
    </w:p>
    <w:p w14:paraId="5C8903CC" w14:textId="79F1B73D" w:rsidR="00246CBE" w:rsidRPr="0046238D" w:rsidRDefault="00246CBE" w:rsidP="000F50A6">
      <w:pPr>
        <w:pStyle w:val="Pquestiontextmainstem"/>
      </w:pPr>
      <w:r w:rsidRPr="000C1477">
        <w:rPr>
          <w:rStyle w:val="Cmathsexpressions"/>
        </w:rPr>
        <w:t xml:space="preserve">I </w:t>
      </w:r>
      <w:r w:rsidRPr="0046238D">
        <w:t xml:space="preserve">= </w:t>
      </w:r>
      <w:r w:rsidRPr="000C1477">
        <w:rPr>
          <w:rStyle w:val="Cmathsexpressions"/>
        </w:rPr>
        <w:t>P</w:t>
      </w:r>
      <w:r w:rsidR="00400EF8">
        <w:rPr>
          <w:rStyle w:val="Cmathsexpressions"/>
        </w:rPr>
        <w:t>r</w:t>
      </w:r>
      <w:r w:rsidRPr="000C1477">
        <w:rPr>
          <w:rStyle w:val="Cmathsexpressions"/>
        </w:rPr>
        <w:t>T</w:t>
      </w:r>
    </w:p>
    <w:p w14:paraId="0F63923D" w14:textId="77777777" w:rsidR="00246CBE" w:rsidRPr="0046238D" w:rsidRDefault="00246CBE" w:rsidP="000F50A6">
      <w:pPr>
        <w:pStyle w:val="Pquestiontextmainstem"/>
      </w:pPr>
      <w:r w:rsidRPr="0046238D">
        <w:t>13.50 =</w:t>
      </w:r>
      <w:r w:rsidRPr="000335E3">
        <w:rPr>
          <w:rStyle w:val="Cmathsexpressions"/>
        </w:rPr>
        <w:t xml:space="preserve"> P</w:t>
      </w:r>
      <w:r w:rsidRPr="0046238D">
        <w:t xml:space="preserve"> × 0.015 × 3</w:t>
      </w:r>
    </w:p>
    <w:p w14:paraId="79EDDB90" w14:textId="77777777" w:rsidR="00246CBE" w:rsidRPr="000335E3" w:rsidRDefault="00246CBE" w:rsidP="000F50A6">
      <w:pPr>
        <w:pStyle w:val="Pquestiontextmainstem"/>
        <w:rPr>
          <w:rStyle w:val="Cmathsexpressions"/>
        </w:rPr>
      </w:pPr>
      <w:r w:rsidRPr="0046238D">
        <w:t xml:space="preserve">13.50 = </w:t>
      </w:r>
      <w:r w:rsidRPr="000335E3">
        <w:rPr>
          <w:rStyle w:val="Cmathsexpressions"/>
        </w:rPr>
        <w:t xml:space="preserve"> </w:t>
      </w:r>
      <w:r w:rsidRPr="0046238D">
        <w:t xml:space="preserve">0.045 × </w:t>
      </w:r>
      <w:r w:rsidRPr="000335E3">
        <w:rPr>
          <w:rStyle w:val="Cmathsexpressions"/>
        </w:rPr>
        <w:t>P</w:t>
      </w:r>
    </w:p>
    <w:p w14:paraId="350D265D" w14:textId="62A5270D" w:rsidR="00246CBE" w:rsidRPr="0046238D" w:rsidRDefault="00400EF8" w:rsidP="000F50A6">
      <w:pPr>
        <w:pStyle w:val="Pquestiontextmainstem"/>
      </w:pPr>
      <w:r w:rsidRPr="000335E3">
        <w:rPr>
          <w:rStyle w:val="Cmathsexpressions"/>
        </w:rPr>
        <w:t>P</w:t>
      </w:r>
      <w:r w:rsidR="00246CBE" w:rsidRPr="0046238D">
        <w:t xml:space="preserve"> = </w:t>
      </w:r>
      <w:r w:rsidRPr="00400EF8">
        <w:rPr>
          <w:position w:val="-24"/>
        </w:rPr>
        <w:object w:dxaOrig="660" w:dyaOrig="620" w14:anchorId="7E50E40B">
          <v:shape id="_x0000_i1026" type="#_x0000_t75" style="width:33.25pt;height:31pt" o:ole="">
            <v:imagedata r:id="rId10" o:title=""/>
          </v:shape>
          <o:OLEObject Type="Embed" ProgID="Equation.DSMT4" ShapeID="_x0000_i1026" DrawAspect="Content" ObjectID="_1538917607" r:id="rId11"/>
        </w:object>
      </w:r>
      <w:r w:rsidR="00246CBE" w:rsidRPr="0046238D">
        <w:t xml:space="preserve">  </w:t>
      </w:r>
    </w:p>
    <w:p w14:paraId="5B484BFE" w14:textId="77777777" w:rsidR="00246CBE" w:rsidRDefault="00246CBE" w:rsidP="000F50A6">
      <w:pPr>
        <w:pStyle w:val="Pquestiontextmainstem"/>
      </w:pPr>
      <w:r w:rsidRPr="000335E3">
        <w:rPr>
          <w:rStyle w:val="Cmathsexpressions"/>
        </w:rPr>
        <w:t xml:space="preserve">= </w:t>
      </w:r>
      <w:r w:rsidRPr="0046238D">
        <w:t>$300</w:t>
      </w:r>
    </w:p>
    <w:p w14:paraId="6745511F" w14:textId="7F982AAF" w:rsidR="00D56B23" w:rsidRDefault="00D56B23" w:rsidP="00246CBE">
      <w:pPr>
        <w:pStyle w:val="Pquestionheadingmc"/>
      </w:pPr>
      <w:r>
        <w:t>Question 5</w:t>
      </w:r>
      <w:r>
        <w:tab/>
      </w:r>
      <w:r w:rsidR="002A78D4">
        <w:t>[13.</w:t>
      </w:r>
      <w:r>
        <w:t>3]</w:t>
      </w:r>
    </w:p>
    <w:p w14:paraId="0BAA6C7F" w14:textId="77777777" w:rsidR="00246CBE" w:rsidRPr="000335E3" w:rsidRDefault="00246CBE" w:rsidP="00246CBE">
      <w:pPr>
        <w:rPr>
          <w:rStyle w:val="Cquestionpartlabelbold"/>
        </w:rPr>
      </w:pPr>
      <w:r w:rsidRPr="000335E3">
        <w:rPr>
          <w:rStyle w:val="Cquestionpartlabelbold"/>
        </w:rPr>
        <w:t>D</w:t>
      </w:r>
    </w:p>
    <w:p w14:paraId="2410ED6D" w14:textId="77777777" w:rsidR="00246CBE" w:rsidRPr="0046238D" w:rsidRDefault="00246CBE" w:rsidP="000F50A6">
      <w:pPr>
        <w:pStyle w:val="Pquestiontextmainstem"/>
      </w:pPr>
      <w:r w:rsidRPr="000335E3">
        <w:rPr>
          <w:rStyle w:val="Cmathsexpressions"/>
        </w:rPr>
        <w:t xml:space="preserve">r </w:t>
      </w:r>
      <w:r w:rsidRPr="0046238D">
        <w:t>=</w:t>
      </w:r>
      <w:r w:rsidRPr="000335E3">
        <w:rPr>
          <w:rStyle w:val="Cmathsexpressions"/>
        </w:rPr>
        <w:t xml:space="preserve"> </w:t>
      </w:r>
      <w:r w:rsidRPr="0046238D">
        <w:t>8.4%</w:t>
      </w:r>
      <w:r w:rsidRPr="000335E3">
        <w:rPr>
          <w:rStyle w:val="Cmathsexpressions"/>
        </w:rPr>
        <w:t xml:space="preserve"> </w:t>
      </w:r>
      <w:r w:rsidRPr="0046238D">
        <w:t>=</w:t>
      </w:r>
      <w:r w:rsidRPr="000335E3">
        <w:rPr>
          <w:rStyle w:val="Cmathsexpressions"/>
        </w:rPr>
        <w:t xml:space="preserve"> </w:t>
      </w:r>
      <w:r w:rsidRPr="0046238D">
        <w:t>0.084</w:t>
      </w:r>
    </w:p>
    <w:p w14:paraId="3871254C" w14:textId="11D728E6" w:rsidR="00246CBE" w:rsidRPr="0046238D" w:rsidRDefault="00400EF8" w:rsidP="000F50A6">
      <w:pPr>
        <w:pStyle w:val="Pquestiontextmainstem"/>
      </w:pPr>
      <w:r w:rsidRPr="000335E3">
        <w:rPr>
          <w:rStyle w:val="Cmathsexpressions"/>
        </w:rPr>
        <w:t>A</w:t>
      </w:r>
      <w:r w:rsidR="00246CBE" w:rsidRPr="0046238D">
        <w:t xml:space="preserve"> = </w:t>
      </w:r>
      <w:r w:rsidRPr="000335E3">
        <w:rPr>
          <w:rStyle w:val="Cmathsexpressions"/>
        </w:rPr>
        <w:t>P</w:t>
      </w:r>
      <w:r w:rsidR="00246CBE" w:rsidRPr="0046238D">
        <w:t>(1 + r)</w:t>
      </w:r>
      <w:r w:rsidR="00246CBE" w:rsidRPr="000335E3">
        <w:rPr>
          <w:rStyle w:val="Csuperscript"/>
        </w:rPr>
        <w:t>n</w:t>
      </w:r>
      <w:r w:rsidR="00246CBE" w:rsidRPr="0046238D">
        <w:t xml:space="preserve"> </w:t>
      </w:r>
    </w:p>
    <w:p w14:paraId="67B09F03" w14:textId="77777777" w:rsidR="00246CBE" w:rsidRPr="000335E3" w:rsidRDefault="00246CBE" w:rsidP="000F50A6">
      <w:pPr>
        <w:pStyle w:val="Pquestiontextmainstem"/>
        <w:rPr>
          <w:rStyle w:val="Cmathsexpressions"/>
        </w:rPr>
      </w:pPr>
      <w:r w:rsidRPr="000335E3">
        <w:rPr>
          <w:rStyle w:val="Cmathsexpressions"/>
        </w:rPr>
        <w:t xml:space="preserve">A </w:t>
      </w:r>
      <w:r w:rsidRPr="0046238D">
        <w:t>=</w:t>
      </w:r>
      <w:r w:rsidRPr="000335E3">
        <w:rPr>
          <w:rStyle w:val="Cmathsexpressions"/>
        </w:rPr>
        <w:t xml:space="preserve"> </w:t>
      </w:r>
      <w:r w:rsidRPr="0046238D">
        <w:t>20 000(1 + 0.084)</w:t>
      </w:r>
      <w:r w:rsidRPr="000335E3">
        <w:rPr>
          <w:rStyle w:val="Csuperscript"/>
        </w:rPr>
        <w:t>10</w:t>
      </w:r>
    </w:p>
    <w:p w14:paraId="7DD11E16" w14:textId="77777777" w:rsidR="00246CBE" w:rsidRPr="000335E3" w:rsidRDefault="00246CBE" w:rsidP="000F50A6">
      <w:pPr>
        <w:pStyle w:val="Pquestiontextmainstem"/>
        <w:rPr>
          <w:rStyle w:val="Cmathsexpressions"/>
        </w:rPr>
      </w:pPr>
      <w:r w:rsidRPr="000335E3">
        <w:rPr>
          <w:rStyle w:val="Cmathsexpressions"/>
        </w:rPr>
        <w:t xml:space="preserve">A </w:t>
      </w:r>
      <w:r w:rsidRPr="0046238D">
        <w:t>=</w:t>
      </w:r>
      <w:r w:rsidRPr="000335E3">
        <w:rPr>
          <w:rStyle w:val="Cmathsexpressions"/>
        </w:rPr>
        <w:t xml:space="preserve"> </w:t>
      </w:r>
      <w:r w:rsidRPr="0046238D">
        <w:t>20 000 × 1.084</w:t>
      </w:r>
      <w:r w:rsidRPr="000335E3">
        <w:rPr>
          <w:rStyle w:val="Csuperscript"/>
        </w:rPr>
        <w:t>10</w:t>
      </w:r>
    </w:p>
    <w:p w14:paraId="6A4AF226" w14:textId="77777777" w:rsidR="00246CBE" w:rsidRDefault="00246CBE" w:rsidP="000F50A6">
      <w:pPr>
        <w:pStyle w:val="Pquestiontextmainstem"/>
      </w:pPr>
      <w:r w:rsidRPr="000335E3">
        <w:rPr>
          <w:rStyle w:val="Cmathsexpressions"/>
        </w:rPr>
        <w:t xml:space="preserve">A </w:t>
      </w:r>
      <w:r w:rsidRPr="0046238D">
        <w:t>=</w:t>
      </w:r>
      <w:r w:rsidRPr="000335E3">
        <w:rPr>
          <w:rStyle w:val="Cmathsexpressions"/>
        </w:rPr>
        <w:t xml:space="preserve"> </w:t>
      </w:r>
      <w:r w:rsidRPr="0046238D">
        <w:t>$44 804.62</w:t>
      </w:r>
    </w:p>
    <w:p w14:paraId="1BAFBC5E" w14:textId="58389171" w:rsidR="00D56B23" w:rsidRDefault="00D56B23" w:rsidP="00246CBE">
      <w:pPr>
        <w:pStyle w:val="Pquestionheadingmc"/>
      </w:pPr>
      <w:r>
        <w:lastRenderedPageBreak/>
        <w:t>Question 6</w:t>
      </w:r>
      <w:r>
        <w:tab/>
      </w:r>
      <w:r w:rsidR="002A78D4">
        <w:t>[13.</w:t>
      </w:r>
      <w:r>
        <w:t>6]</w:t>
      </w:r>
    </w:p>
    <w:p w14:paraId="44D7D575" w14:textId="77777777" w:rsidR="00AB1624" w:rsidRPr="00E27C06" w:rsidRDefault="00AB1624" w:rsidP="00AB1624">
      <w:pPr>
        <w:pStyle w:val="Pquestiontextmainstem"/>
        <w:rPr>
          <w:rStyle w:val="Cquestionpartlabelbold"/>
        </w:rPr>
      </w:pPr>
      <w:r w:rsidRPr="00E27C06">
        <w:rPr>
          <w:rStyle w:val="Cquestionpartlabelbold"/>
        </w:rPr>
        <w:t>A</w:t>
      </w:r>
    </w:p>
    <w:p w14:paraId="35518EB4" w14:textId="77777777" w:rsidR="00246CBE" w:rsidRPr="0046238D" w:rsidRDefault="00246CBE" w:rsidP="000F50A6">
      <w:pPr>
        <w:pStyle w:val="Pquestiontextmainstem"/>
      </w:pPr>
      <w:r w:rsidRPr="000335E3">
        <w:rPr>
          <w:rStyle w:val="Cmathsexpressions"/>
        </w:rPr>
        <w:t xml:space="preserve">P </w:t>
      </w:r>
      <w:r w:rsidRPr="0046238D">
        <w:t>=</w:t>
      </w:r>
      <w:r w:rsidRPr="000335E3">
        <w:rPr>
          <w:rStyle w:val="Cmathsexpressions"/>
        </w:rPr>
        <w:t xml:space="preserve"> </w:t>
      </w:r>
      <w:r w:rsidRPr="0046238D">
        <w:t>principal amount = $25 000</w:t>
      </w:r>
    </w:p>
    <w:p w14:paraId="14DC4D96" w14:textId="77777777" w:rsidR="00246CBE" w:rsidRPr="0046238D" w:rsidRDefault="00246CBE" w:rsidP="000F50A6">
      <w:pPr>
        <w:pStyle w:val="Pquestiontextmainstem"/>
      </w:pPr>
      <w:r w:rsidRPr="000335E3">
        <w:rPr>
          <w:rStyle w:val="Cmathsexpressions"/>
        </w:rPr>
        <w:t xml:space="preserve">n </w:t>
      </w:r>
      <w:r w:rsidRPr="0046238D">
        <w:t>=</w:t>
      </w:r>
      <w:r w:rsidRPr="000335E3">
        <w:rPr>
          <w:rStyle w:val="Cmathsexpressions"/>
        </w:rPr>
        <w:t xml:space="preserve"> </w:t>
      </w:r>
      <w:r w:rsidRPr="0046238D">
        <w:t>number of compounding periods</w:t>
      </w:r>
    </w:p>
    <w:p w14:paraId="271A198C" w14:textId="0648B7D4" w:rsidR="00246CBE" w:rsidRPr="0046238D" w:rsidRDefault="00246CBE" w:rsidP="000F50A6">
      <w:pPr>
        <w:pStyle w:val="Pquestiontextmainstem"/>
      </w:pPr>
      <w:r w:rsidRPr="0046238D">
        <w:t xml:space="preserve">= 2 </w:t>
      </w:r>
      <w:r w:rsidRPr="000335E3">
        <w:rPr>
          <w:rStyle w:val="Cmathsexpressions"/>
        </w:rPr>
        <w:t xml:space="preserve">× </w:t>
      </w:r>
      <w:r w:rsidRPr="0046238D">
        <w:t>13 = 26</w:t>
      </w:r>
    </w:p>
    <w:p w14:paraId="2F52C6EF" w14:textId="77777777" w:rsidR="00246CBE" w:rsidRPr="0046238D" w:rsidRDefault="00246CBE" w:rsidP="000F50A6">
      <w:pPr>
        <w:pStyle w:val="Pquestiontextmainstem"/>
      </w:pPr>
      <w:r w:rsidRPr="000335E3">
        <w:rPr>
          <w:rStyle w:val="Cmathsexpressions"/>
        </w:rPr>
        <w:t xml:space="preserve">r </w:t>
      </w:r>
      <w:r w:rsidRPr="0046238D">
        <w:t xml:space="preserve">= </w:t>
      </w:r>
      <w:r w:rsidR="00400EF8" w:rsidRPr="00400EF8">
        <w:rPr>
          <w:position w:val="-24"/>
        </w:rPr>
        <w:object w:dxaOrig="660" w:dyaOrig="620" w14:anchorId="78150C5C">
          <v:shape id="_x0000_i1027" type="#_x0000_t75" style="width:33.25pt;height:31pt" o:ole="">
            <v:imagedata r:id="rId12" o:title=""/>
          </v:shape>
          <o:OLEObject Type="Embed" ProgID="Equation.DSMT4" ShapeID="_x0000_i1027" DrawAspect="Content" ObjectID="_1538917608" r:id="rId13"/>
        </w:object>
      </w:r>
      <w:r w:rsidRPr="0046238D">
        <w:t xml:space="preserve"> </w:t>
      </w:r>
    </w:p>
    <w:p w14:paraId="15A685B6" w14:textId="77777777" w:rsidR="00246CBE" w:rsidRPr="0046238D" w:rsidRDefault="00246CBE" w:rsidP="000F50A6">
      <w:pPr>
        <w:pStyle w:val="Pquestiontextmainstem"/>
      </w:pPr>
      <w:r w:rsidRPr="0046238D">
        <w:t>=</w:t>
      </w:r>
      <w:r w:rsidRPr="000335E3">
        <w:rPr>
          <w:rStyle w:val="Cmathsexpressions"/>
        </w:rPr>
        <w:t xml:space="preserve"> </w:t>
      </w:r>
      <w:r w:rsidRPr="0046238D">
        <w:t>0.0175</w:t>
      </w:r>
    </w:p>
    <w:p w14:paraId="30644426" w14:textId="2035B503" w:rsidR="00246CBE" w:rsidRPr="0046238D" w:rsidRDefault="00400EF8" w:rsidP="000F50A6">
      <w:pPr>
        <w:pStyle w:val="Pquestiontextmainstem"/>
      </w:pPr>
      <w:r w:rsidRPr="000335E3">
        <w:rPr>
          <w:rStyle w:val="Cmathsexpressions"/>
        </w:rPr>
        <w:t>A</w:t>
      </w:r>
      <w:r w:rsidR="00246CBE" w:rsidRPr="0046238D">
        <w:t xml:space="preserve"> = </w:t>
      </w:r>
      <w:r>
        <w:rPr>
          <w:rStyle w:val="Cmathsexpressions"/>
        </w:rPr>
        <w:t>P</w:t>
      </w:r>
      <w:r w:rsidR="00246CBE" w:rsidRPr="0046238D">
        <w:t>(1 + r)</w:t>
      </w:r>
      <w:r w:rsidR="00246CBE" w:rsidRPr="00400EF8">
        <w:rPr>
          <w:rStyle w:val="Csuperscript"/>
          <w:i/>
        </w:rPr>
        <w:t>n</w:t>
      </w:r>
      <w:r w:rsidR="00246CBE" w:rsidRPr="0046238D">
        <w:t xml:space="preserve"> </w:t>
      </w:r>
    </w:p>
    <w:p w14:paraId="7365C39E" w14:textId="41C6008D" w:rsidR="00246CBE" w:rsidRPr="000335E3" w:rsidRDefault="00246CBE" w:rsidP="000F50A6">
      <w:pPr>
        <w:pStyle w:val="Pquestiontextmainstem"/>
        <w:rPr>
          <w:rStyle w:val="Csuperscript"/>
        </w:rPr>
      </w:pPr>
      <w:r w:rsidRPr="000335E3">
        <w:rPr>
          <w:rStyle w:val="Cmathsexpressions"/>
        </w:rPr>
        <w:t xml:space="preserve">A </w:t>
      </w:r>
      <w:r w:rsidRPr="0046238D">
        <w:t>=</w:t>
      </w:r>
      <w:r w:rsidRPr="000335E3">
        <w:rPr>
          <w:rStyle w:val="Cmathsexpressions"/>
        </w:rPr>
        <w:t xml:space="preserve"> </w:t>
      </w:r>
      <w:r w:rsidRPr="0046238D">
        <w:t>25 000 × 1.0175</w:t>
      </w:r>
      <w:r w:rsidRPr="000335E3">
        <w:rPr>
          <w:rStyle w:val="Csuperscript"/>
        </w:rPr>
        <w:t>26</w:t>
      </w:r>
      <w:r w:rsidR="00E27C06">
        <w:rPr>
          <w:rStyle w:val="Csuperscript"/>
        </w:rPr>
        <w:br/>
      </w:r>
      <w:r w:rsidR="00400EF8" w:rsidRPr="000335E3">
        <w:rPr>
          <w:rStyle w:val="Cmathsexpressions"/>
        </w:rPr>
        <w:t xml:space="preserve">A </w:t>
      </w:r>
      <w:r w:rsidR="00E27C06" w:rsidRPr="00E27C06">
        <w:t xml:space="preserve">= </w:t>
      </w:r>
      <w:r w:rsidR="00E27C06">
        <w:t>$</w:t>
      </w:r>
      <w:r w:rsidR="00E27C06" w:rsidRPr="00E27C06">
        <w:t>39 250 (nearest dollar)</w:t>
      </w:r>
    </w:p>
    <w:p w14:paraId="21CBAA55" w14:textId="77777777" w:rsidR="007D5C01" w:rsidRDefault="007D5C01" w:rsidP="000F50A6">
      <w:pPr>
        <w:pStyle w:val="Pquestionheadingmc"/>
      </w:pPr>
      <w:r>
        <w:t>Question 7</w:t>
      </w:r>
      <w:r>
        <w:tab/>
        <w:t>[13.3]</w:t>
      </w:r>
    </w:p>
    <w:p w14:paraId="41C26A6B" w14:textId="77777777" w:rsidR="007D5C01" w:rsidRPr="000335E3" w:rsidRDefault="007D5C01" w:rsidP="007D5C01">
      <w:pPr>
        <w:rPr>
          <w:rStyle w:val="Cquestionpartlabelbold"/>
        </w:rPr>
      </w:pPr>
      <w:r w:rsidRPr="000335E3">
        <w:rPr>
          <w:rStyle w:val="Cquestionpartlabelbold"/>
        </w:rPr>
        <w:t>B</w:t>
      </w:r>
    </w:p>
    <w:p w14:paraId="5A795294" w14:textId="2C6E684D" w:rsidR="007D5C01" w:rsidRPr="0046238D" w:rsidRDefault="00400EF8" w:rsidP="000F50A6">
      <w:pPr>
        <w:pStyle w:val="Pquestiontextmainstem"/>
      </w:pPr>
      <w:r w:rsidRPr="000335E3">
        <w:rPr>
          <w:rStyle w:val="Cmathsexpressions"/>
        </w:rPr>
        <w:t>A</w:t>
      </w:r>
      <w:r w:rsidR="007D5C01" w:rsidRPr="0046238D">
        <w:t xml:space="preserve"> = </w:t>
      </w:r>
      <w:r>
        <w:rPr>
          <w:rStyle w:val="Cmathsexpressions"/>
        </w:rPr>
        <w:t>P</w:t>
      </w:r>
      <w:r w:rsidR="007D5C01" w:rsidRPr="0046238D">
        <w:t xml:space="preserve">(1 + </w:t>
      </w:r>
      <w:r>
        <w:rPr>
          <w:rStyle w:val="Cmathsexpressions"/>
        </w:rPr>
        <w:t>r</w:t>
      </w:r>
      <w:r w:rsidR="007D5C01" w:rsidRPr="0046238D">
        <w:t>)</w:t>
      </w:r>
      <w:r w:rsidR="007D5C01" w:rsidRPr="00400EF8">
        <w:rPr>
          <w:rStyle w:val="Csuperscript"/>
          <w:i/>
        </w:rPr>
        <w:t>n</w:t>
      </w:r>
      <w:r w:rsidR="007D5C01" w:rsidRPr="0046238D">
        <w:t xml:space="preserve"> </w:t>
      </w:r>
    </w:p>
    <w:p w14:paraId="7B61CB15" w14:textId="77777777" w:rsidR="007D5C01" w:rsidRPr="000335E3" w:rsidRDefault="007D5C01" w:rsidP="000F50A6">
      <w:pPr>
        <w:pStyle w:val="Pquestiontextmainstem"/>
        <w:rPr>
          <w:rStyle w:val="Csuperscript"/>
        </w:rPr>
      </w:pPr>
      <w:r w:rsidRPr="0046238D">
        <w:t xml:space="preserve">$75 350 = 60 000(1 + </w:t>
      </w:r>
      <w:r w:rsidRPr="000335E3">
        <w:rPr>
          <w:rStyle w:val="Cmathsexpressions"/>
        </w:rPr>
        <w:t>r</w:t>
      </w:r>
      <w:r w:rsidRPr="0046238D">
        <w:t>)</w:t>
      </w:r>
      <w:r w:rsidRPr="000335E3">
        <w:rPr>
          <w:rStyle w:val="Csuperscript"/>
        </w:rPr>
        <w:t>10</w:t>
      </w:r>
    </w:p>
    <w:p w14:paraId="71B8E43B" w14:textId="77777777" w:rsidR="007D5C01" w:rsidRPr="0046238D" w:rsidRDefault="00400EF8" w:rsidP="000F50A6">
      <w:pPr>
        <w:pStyle w:val="Pquestiontextmainstem"/>
      </w:pPr>
      <w:r w:rsidRPr="00400EF8">
        <w:rPr>
          <w:position w:val="-28"/>
        </w:rPr>
        <w:object w:dxaOrig="780" w:dyaOrig="660" w14:anchorId="12DCF57D">
          <v:shape id="_x0000_i1028" type="#_x0000_t75" style="width:38.75pt;height:34.35pt" o:ole="">
            <v:imagedata r:id="rId14" o:title=""/>
          </v:shape>
          <o:OLEObject Type="Embed" ProgID="Equation.DSMT4" ShapeID="_x0000_i1028" DrawAspect="Content" ObjectID="_1538917609" r:id="rId15"/>
        </w:object>
      </w:r>
      <w:r w:rsidR="007D5C01" w:rsidRPr="0046238D">
        <w:t xml:space="preserve"> = (1 + </w:t>
      </w:r>
      <w:r w:rsidR="007D5C01" w:rsidRPr="000335E3">
        <w:rPr>
          <w:rStyle w:val="Cmathsexpressions"/>
        </w:rPr>
        <w:t>r</w:t>
      </w:r>
      <w:r w:rsidR="007D5C01" w:rsidRPr="0046238D">
        <w:t>)</w:t>
      </w:r>
      <w:r w:rsidR="007D5C01" w:rsidRPr="000335E3">
        <w:rPr>
          <w:rStyle w:val="Csuperscript"/>
        </w:rPr>
        <w:t>10</w:t>
      </w:r>
    </w:p>
    <w:p w14:paraId="5D189229" w14:textId="77777777" w:rsidR="007D5C01" w:rsidRPr="0046238D" w:rsidRDefault="007D5C01" w:rsidP="000F50A6">
      <w:pPr>
        <w:pStyle w:val="Pquestiontextmainstem"/>
      </w:pPr>
      <w:r w:rsidRPr="0046238D">
        <w:t>1</w:t>
      </w:r>
      <w:r w:rsidRPr="000335E3">
        <w:rPr>
          <w:rStyle w:val="Cmathsexpressions"/>
        </w:rPr>
        <w:t xml:space="preserve"> + r</w:t>
      </w:r>
      <w:r w:rsidRPr="0046238D">
        <w:t xml:space="preserve"> = </w:t>
      </w:r>
      <w:r>
        <w:rPr>
          <w:noProof/>
          <w:position w:val="-26"/>
        </w:rPr>
        <w:drawing>
          <wp:inline distT="0" distB="0" distL="0" distR="0" wp14:anchorId="52154A97" wp14:editId="15DB69F6">
            <wp:extent cx="647700" cy="469900"/>
            <wp:effectExtent l="0" t="0" r="12700" b="12700"/>
            <wp:docPr id="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C09EF" w14:textId="77777777" w:rsidR="007D5C01" w:rsidRPr="0046238D" w:rsidRDefault="007D5C01" w:rsidP="000F50A6">
      <w:pPr>
        <w:pStyle w:val="Pquestiontextmainstem"/>
      </w:pPr>
      <w:r w:rsidRPr="0046238D">
        <w:t xml:space="preserve">1 + </w:t>
      </w:r>
      <w:r w:rsidRPr="000335E3">
        <w:rPr>
          <w:rStyle w:val="Cmathsexpressions"/>
        </w:rPr>
        <w:t xml:space="preserve">r = </w:t>
      </w:r>
      <w:r w:rsidRPr="0046238D">
        <w:t>1.02304</w:t>
      </w:r>
    </w:p>
    <w:p w14:paraId="6D05E3E6" w14:textId="77777777" w:rsidR="007D5C01" w:rsidRPr="0046238D" w:rsidRDefault="007D5C01" w:rsidP="000F50A6">
      <w:pPr>
        <w:pStyle w:val="Pquestiontextmainstem"/>
      </w:pPr>
      <w:r w:rsidRPr="000335E3">
        <w:rPr>
          <w:rStyle w:val="Cmathsexpressions"/>
        </w:rPr>
        <w:t xml:space="preserve">r = </w:t>
      </w:r>
      <w:r w:rsidRPr="0046238D">
        <w:t>0.02304</w:t>
      </w:r>
    </w:p>
    <w:p w14:paraId="75965C66" w14:textId="394E00BF" w:rsidR="007D5C01" w:rsidRPr="0048568A" w:rsidRDefault="00400EF8" w:rsidP="000F50A6">
      <w:pPr>
        <w:pStyle w:val="Pquestiontextmainstem"/>
        <w:rPr>
          <w:b/>
        </w:rPr>
      </w:pPr>
      <w:r w:rsidRPr="000335E3">
        <w:rPr>
          <w:rStyle w:val="Cmathsexpressions"/>
        </w:rPr>
        <w:t xml:space="preserve">r </w:t>
      </w:r>
      <w:r w:rsidR="007D5C01" w:rsidRPr="0046238D">
        <w:t>= 2.3%</w:t>
      </w:r>
    </w:p>
    <w:p w14:paraId="2463B75B" w14:textId="77777777" w:rsidR="007D5C01" w:rsidRDefault="007D5C01" w:rsidP="000F50A6">
      <w:pPr>
        <w:pStyle w:val="Pquestionheadingmc"/>
      </w:pPr>
      <w:r>
        <w:t>Question 8</w:t>
      </w:r>
      <w:r>
        <w:tab/>
        <w:t>[13.4]</w:t>
      </w:r>
    </w:p>
    <w:p w14:paraId="2FAACCB6" w14:textId="77777777" w:rsidR="000F50A6" w:rsidRPr="000335E3" w:rsidRDefault="000F50A6" w:rsidP="000F50A6">
      <w:pPr>
        <w:rPr>
          <w:rStyle w:val="Cquestionpartlabelbold"/>
        </w:rPr>
      </w:pPr>
      <w:r w:rsidRPr="000335E3">
        <w:rPr>
          <w:rStyle w:val="Cquestionpartlabelbold"/>
        </w:rPr>
        <w:t>C</w:t>
      </w:r>
    </w:p>
    <w:p w14:paraId="35FC6D8D" w14:textId="65E12AB0" w:rsidR="000F50A6" w:rsidRPr="0046238D" w:rsidRDefault="00400EF8" w:rsidP="000F50A6">
      <w:pPr>
        <w:pStyle w:val="Pquestiontextmainstem"/>
      </w:pPr>
      <w:r>
        <w:rPr>
          <w:rStyle w:val="Cmathsexpressions"/>
        </w:rPr>
        <w:t>r</w:t>
      </w:r>
      <w:r w:rsidR="000F50A6" w:rsidRPr="000335E3">
        <w:rPr>
          <w:rStyle w:val="Citalicsubscript"/>
        </w:rPr>
        <w:t>ef</w:t>
      </w:r>
      <w:r w:rsidR="000F50A6" w:rsidRPr="0046238D">
        <w:t xml:space="preserve"> = ?</w:t>
      </w:r>
      <w:r>
        <w:t>,</w:t>
      </w:r>
      <w:r w:rsidR="000F50A6">
        <w:t xml:space="preserve"> </w:t>
      </w:r>
      <w:r w:rsidR="000F50A6" w:rsidRPr="000335E3">
        <w:rPr>
          <w:rStyle w:val="Cmathsexpressions"/>
        </w:rPr>
        <w:t>I</w:t>
      </w:r>
      <w:r w:rsidR="000F50A6" w:rsidRPr="000335E3">
        <w:rPr>
          <w:rStyle w:val="Citalicsubscript"/>
        </w:rPr>
        <w:t>1</w:t>
      </w:r>
      <w:r w:rsidR="000F50A6" w:rsidRPr="0046238D">
        <w:t xml:space="preserve"> </w:t>
      </w:r>
      <w:r w:rsidR="000F50A6" w:rsidRPr="000335E3">
        <w:rPr>
          <w:rStyle w:val="Cmathsexpressions"/>
        </w:rPr>
        <w:t xml:space="preserve">= </w:t>
      </w:r>
      <w:r w:rsidR="000F50A6" w:rsidRPr="0046238D">
        <w:t>350</w:t>
      </w:r>
      <w:r>
        <w:t>,</w:t>
      </w:r>
      <w:r w:rsidR="000F50A6">
        <w:t xml:space="preserve"> </w:t>
      </w:r>
      <w:r w:rsidR="000F50A6" w:rsidRPr="000335E3">
        <w:rPr>
          <w:rStyle w:val="Cmathsexpressions"/>
        </w:rPr>
        <w:t xml:space="preserve">P </w:t>
      </w:r>
      <w:r w:rsidR="000F50A6" w:rsidRPr="0046238D">
        <w:t>= 5000</w:t>
      </w:r>
    </w:p>
    <w:p w14:paraId="300390EA" w14:textId="5FDF3716" w:rsidR="000F50A6" w:rsidRPr="0046238D" w:rsidRDefault="00400EF8" w:rsidP="000F50A6">
      <w:pPr>
        <w:pStyle w:val="Pquestiontextmainstem"/>
      </w:pPr>
      <w:r>
        <w:rPr>
          <w:rStyle w:val="Cmathsexpressions"/>
        </w:rPr>
        <w:t>r</w:t>
      </w:r>
      <w:r w:rsidR="000F50A6" w:rsidRPr="000335E3">
        <w:rPr>
          <w:rStyle w:val="Citalicsubscript"/>
        </w:rPr>
        <w:t>ef</w:t>
      </w:r>
      <w:r w:rsidR="000F50A6" w:rsidRPr="0046238D">
        <w:t xml:space="preserve"> = </w:t>
      </w:r>
      <w:r w:rsidRPr="00400EF8">
        <w:rPr>
          <w:position w:val="-24"/>
        </w:rPr>
        <w:object w:dxaOrig="279" w:dyaOrig="639" w14:anchorId="34A140FF">
          <v:shape id="_x0000_i1029" type="#_x0000_t75" style="width:13.3pt;height:32.1pt" o:ole="">
            <v:imagedata r:id="rId17" o:title=""/>
          </v:shape>
          <o:OLEObject Type="Embed" ProgID="Equation.DSMT4" ShapeID="_x0000_i1029" DrawAspect="Content" ObjectID="_1538917610" r:id="rId18"/>
        </w:object>
      </w:r>
      <w:r w:rsidR="000F50A6" w:rsidRPr="0046238D">
        <w:t xml:space="preserve">  × 100</w:t>
      </w:r>
    </w:p>
    <w:p w14:paraId="13DB40EB" w14:textId="3BF25632" w:rsidR="000F50A6" w:rsidRPr="0046238D" w:rsidRDefault="00400EF8" w:rsidP="000F50A6">
      <w:pPr>
        <w:pStyle w:val="Pquestiontextmainstem"/>
      </w:pPr>
      <w:r>
        <w:rPr>
          <w:rStyle w:val="Cmathsexpressions"/>
        </w:rPr>
        <w:t>r</w:t>
      </w:r>
      <w:r w:rsidR="000F50A6" w:rsidRPr="000335E3">
        <w:rPr>
          <w:rStyle w:val="Citalicsubscript"/>
        </w:rPr>
        <w:t>ef</w:t>
      </w:r>
      <w:r w:rsidR="000F50A6" w:rsidRPr="0046238D">
        <w:t xml:space="preserve"> = </w:t>
      </w:r>
      <w:r w:rsidRPr="00400EF8">
        <w:rPr>
          <w:position w:val="-24"/>
        </w:rPr>
        <w:object w:dxaOrig="620" w:dyaOrig="620" w14:anchorId="29474EE7">
          <v:shape id="_x0000_i1030" type="#_x0000_t75" style="width:31pt;height:31pt" o:ole="">
            <v:imagedata r:id="rId19" o:title=""/>
          </v:shape>
          <o:OLEObject Type="Embed" ProgID="Equation.DSMT4" ShapeID="_x0000_i1030" DrawAspect="Content" ObjectID="_1538917611" r:id="rId20"/>
        </w:object>
      </w:r>
      <w:r w:rsidR="000F50A6" w:rsidRPr="0046238D">
        <w:t xml:space="preserve"> × 100</w:t>
      </w:r>
    </w:p>
    <w:p w14:paraId="5D563E07" w14:textId="77777777" w:rsidR="000F50A6" w:rsidRPr="0046238D" w:rsidRDefault="000F50A6" w:rsidP="000F50A6">
      <w:pPr>
        <w:pStyle w:val="Pquestiontextmainstem"/>
      </w:pPr>
      <w:r w:rsidRPr="0046238D">
        <w:t>= 0.07 × 100</w:t>
      </w:r>
    </w:p>
    <w:p w14:paraId="39C08575" w14:textId="50967765" w:rsidR="007D5C01" w:rsidRPr="0048568A" w:rsidRDefault="000F50A6" w:rsidP="000335E3">
      <w:pPr>
        <w:pStyle w:val="Pquestiontextmainstem"/>
      </w:pPr>
      <w:r w:rsidRPr="0046238D">
        <w:t>= 7%</w:t>
      </w:r>
    </w:p>
    <w:p w14:paraId="29CCB61E" w14:textId="77777777" w:rsidR="007D5C01" w:rsidRDefault="007D5C01" w:rsidP="000F50A6">
      <w:pPr>
        <w:pStyle w:val="Pquestionheadingmc"/>
      </w:pPr>
      <w:r>
        <w:t>Question 9</w:t>
      </w:r>
      <w:r>
        <w:tab/>
        <w:t>[13.3]</w:t>
      </w:r>
    </w:p>
    <w:p w14:paraId="2C59E3F3" w14:textId="77777777" w:rsidR="000F50A6" w:rsidRPr="000335E3" w:rsidRDefault="000F50A6" w:rsidP="000F50A6">
      <w:pPr>
        <w:rPr>
          <w:rStyle w:val="Cquestionpartlabelbold"/>
        </w:rPr>
      </w:pPr>
      <w:r w:rsidRPr="000335E3">
        <w:rPr>
          <w:rStyle w:val="Cquestionpartlabelbold"/>
        </w:rPr>
        <w:t>D</w:t>
      </w:r>
    </w:p>
    <w:p w14:paraId="6544F72F" w14:textId="7C26F36D" w:rsidR="007D5C01" w:rsidRPr="0046238D" w:rsidRDefault="000F50A6" w:rsidP="000F50A6">
      <w:pPr>
        <w:pStyle w:val="Pquestiontextmainstem"/>
      </w:pPr>
      <w:r w:rsidRPr="0046238D">
        <w:t>The nominal rate is the stated rate, 19%</w:t>
      </w:r>
    </w:p>
    <w:p w14:paraId="0C1BB48C" w14:textId="2DC3B435" w:rsidR="002060D3" w:rsidRPr="00AB74E9" w:rsidRDefault="006E22DE" w:rsidP="00246CBE">
      <w:pPr>
        <w:pStyle w:val="Psectionresults"/>
      </w:pPr>
      <w:r>
        <w:t xml:space="preserve">Multiple-choice results:  </w:t>
      </w:r>
      <w:r w:rsidR="000F50A6">
        <w:t>9</w:t>
      </w:r>
    </w:p>
    <w:p w14:paraId="2C4C7470" w14:textId="77777777" w:rsidR="002060D3" w:rsidRDefault="002060D3" w:rsidP="00352B14">
      <w:pPr>
        <w:pStyle w:val="Pquestiontextmainstem"/>
      </w:pPr>
    </w:p>
    <w:p w14:paraId="6FD1C0EC" w14:textId="22C0F5EF" w:rsidR="00D56B23" w:rsidRPr="000C0F4A" w:rsidRDefault="00D56B23" w:rsidP="00590B70">
      <w:pPr>
        <w:pStyle w:val="Psectionheading"/>
        <w:pageBreakBefore w:val="0"/>
      </w:pPr>
      <w:r w:rsidRPr="000C0F4A">
        <w:lastRenderedPageBreak/>
        <w:t>Short answer section</w:t>
      </w:r>
    </w:p>
    <w:p w14:paraId="1B2EB49F" w14:textId="4D60F1A2" w:rsidR="0020477E" w:rsidRDefault="005F75B9" w:rsidP="0020477E">
      <w:pPr>
        <w:pStyle w:val="Pquestionheadingsx1stafterhead"/>
      </w:pPr>
      <w:r>
        <w:t>Question 10</w:t>
      </w:r>
      <w:r w:rsidR="0020477E">
        <w:tab/>
      </w:r>
      <w:r w:rsidR="0020477E">
        <w:rPr>
          <w:rStyle w:val="Cmarkslabel"/>
        </w:rPr>
        <w:t>10 marks</w:t>
      </w:r>
      <w:r w:rsidR="0020477E">
        <w:tab/>
      </w:r>
    </w:p>
    <w:p w14:paraId="24822C07" w14:textId="77777777" w:rsidR="000F50A6" w:rsidRPr="0046238D" w:rsidRDefault="000F50A6" w:rsidP="000F50A6">
      <w:pPr>
        <w:pStyle w:val="Pquestiontextpartsa"/>
      </w:pPr>
      <w:r w:rsidRPr="000335E3">
        <w:rPr>
          <w:rStyle w:val="Cquestionpartlabelbold"/>
        </w:rPr>
        <w:t>(a)</w:t>
      </w:r>
      <w:r w:rsidRPr="000335E3">
        <w:rPr>
          <w:rStyle w:val="Cquestionpartlabelbold"/>
        </w:rPr>
        <w:tab/>
      </w:r>
      <w:r w:rsidRPr="0046238D">
        <w:t>Simple interest depends on the principal</w:t>
      </w:r>
      <w:r w:rsidRPr="000335E3">
        <w:t xml:space="preserve">, </w:t>
      </w:r>
      <w:r w:rsidRPr="000335E3">
        <w:rPr>
          <w:rStyle w:val="Cmathsexpressions"/>
        </w:rPr>
        <w:t>interest</w:t>
      </w:r>
      <w:r w:rsidRPr="0046238D">
        <w:t xml:space="preserve"> rate per annum and the time in years.</w:t>
      </w:r>
    </w:p>
    <w:p w14:paraId="30DFCFBA" w14:textId="77777777" w:rsidR="000F50A6" w:rsidRPr="0046238D" w:rsidRDefault="000F50A6" w:rsidP="000F50A6">
      <w:pPr>
        <w:pStyle w:val="Pquestiontextpartsa"/>
      </w:pPr>
      <w:r w:rsidRPr="000335E3">
        <w:rPr>
          <w:rStyle w:val="Cquestionpartlabelbold"/>
        </w:rPr>
        <w:t>(b)</w:t>
      </w:r>
      <w:r w:rsidRPr="000335E3">
        <w:rPr>
          <w:rStyle w:val="Cquestionpartlabelbold"/>
        </w:rPr>
        <w:tab/>
      </w:r>
      <w:r w:rsidRPr="0046238D">
        <w:t xml:space="preserve">The original amount of money loaned or invested is called the </w:t>
      </w:r>
      <w:r w:rsidRPr="000335E3">
        <w:rPr>
          <w:rStyle w:val="Cmathsexpressions"/>
        </w:rPr>
        <w:t>principal</w:t>
      </w:r>
      <w:r w:rsidRPr="0046238D">
        <w:t xml:space="preserve">. </w:t>
      </w:r>
    </w:p>
    <w:p w14:paraId="1530DB7A" w14:textId="77777777" w:rsidR="000F50A6" w:rsidRPr="000335E3" w:rsidRDefault="000F50A6" w:rsidP="000F50A6">
      <w:pPr>
        <w:pStyle w:val="Pquestiontextpartsa"/>
        <w:rPr>
          <w:rStyle w:val="Cmathsexpressions"/>
        </w:rPr>
      </w:pPr>
      <w:r w:rsidRPr="000335E3">
        <w:rPr>
          <w:rStyle w:val="Cquestionpartlabelbold"/>
        </w:rPr>
        <w:t>(c)</w:t>
      </w:r>
      <w:r w:rsidRPr="000335E3">
        <w:rPr>
          <w:rStyle w:val="Cquestionpartlabelbold"/>
        </w:rPr>
        <w:tab/>
      </w:r>
      <w:r w:rsidRPr="0046238D">
        <w:t xml:space="preserve">Interest that is calculated on the principal and interest from a previous time period is called </w:t>
      </w:r>
      <w:r w:rsidRPr="000335E3">
        <w:rPr>
          <w:rStyle w:val="Cmathsexpressions"/>
        </w:rPr>
        <w:t>compound interest.</w:t>
      </w:r>
    </w:p>
    <w:p w14:paraId="0E60A70C" w14:textId="77777777" w:rsidR="000F50A6" w:rsidRPr="0046238D" w:rsidRDefault="000F50A6" w:rsidP="000F50A6">
      <w:pPr>
        <w:pStyle w:val="Pquestiontextpartsa"/>
      </w:pPr>
      <w:r w:rsidRPr="000335E3">
        <w:rPr>
          <w:rStyle w:val="Cquestionpartlabelbold"/>
        </w:rPr>
        <w:t>(d)</w:t>
      </w:r>
      <w:r w:rsidRPr="000335E3">
        <w:rPr>
          <w:rStyle w:val="Cquestionpartlabelbold"/>
        </w:rPr>
        <w:tab/>
      </w:r>
      <w:r w:rsidRPr="0046238D">
        <w:t xml:space="preserve">The value of an item after it depreciates is called the </w:t>
      </w:r>
      <w:r w:rsidRPr="000335E3">
        <w:rPr>
          <w:rStyle w:val="Cmathsexpressions"/>
        </w:rPr>
        <w:t>written-down value</w:t>
      </w:r>
      <w:r w:rsidRPr="0046238D">
        <w:t xml:space="preserve"> or the </w:t>
      </w:r>
      <w:r w:rsidRPr="000335E3">
        <w:rPr>
          <w:rStyle w:val="Cmathsexpressions"/>
        </w:rPr>
        <w:t>adjusted value</w:t>
      </w:r>
      <w:r w:rsidRPr="0046238D">
        <w:t xml:space="preserve">. </w:t>
      </w:r>
    </w:p>
    <w:p w14:paraId="2CF53507" w14:textId="557137DE" w:rsidR="000F50A6" w:rsidRPr="0046238D" w:rsidRDefault="000F50A6" w:rsidP="000F50A6">
      <w:pPr>
        <w:pStyle w:val="Pquestiontextpartsa"/>
      </w:pPr>
      <w:r w:rsidRPr="000335E3">
        <w:rPr>
          <w:rStyle w:val="Cquestionpartlabelbold"/>
        </w:rPr>
        <w:t>(e)</w:t>
      </w:r>
      <w:r w:rsidRPr="000335E3">
        <w:rPr>
          <w:rStyle w:val="Cquestionpartlabelbold"/>
        </w:rPr>
        <w:tab/>
      </w:r>
      <w:r w:rsidRPr="0046238D">
        <w:t xml:space="preserve">The amount that an item depreciates is called the </w:t>
      </w:r>
      <w:r w:rsidRPr="000335E3">
        <w:rPr>
          <w:rStyle w:val="Cmathsexpressions"/>
        </w:rPr>
        <w:t>depreciation value</w:t>
      </w:r>
      <w:r w:rsidRPr="0046238D">
        <w:t xml:space="preserve">. Depreciation over a number of years is called </w:t>
      </w:r>
      <w:r w:rsidR="00CC6879">
        <w:rPr>
          <w:rStyle w:val="Cmathsexpressions"/>
        </w:rPr>
        <w:t>total</w:t>
      </w:r>
      <w:r w:rsidRPr="000335E3">
        <w:rPr>
          <w:rStyle w:val="Cmathsexpressions"/>
        </w:rPr>
        <w:t xml:space="preserve"> depreciation</w:t>
      </w:r>
      <w:r w:rsidRPr="0046238D">
        <w:t>.</w:t>
      </w:r>
    </w:p>
    <w:p w14:paraId="560013D3" w14:textId="77777777" w:rsidR="000F50A6" w:rsidRPr="0046238D" w:rsidRDefault="000F50A6" w:rsidP="000F50A6">
      <w:pPr>
        <w:pStyle w:val="Pquestiontextpartsa"/>
      </w:pPr>
      <w:r w:rsidRPr="000335E3">
        <w:rPr>
          <w:rStyle w:val="Cquestionpartlabelbold"/>
        </w:rPr>
        <w:t>(f)</w:t>
      </w:r>
      <w:r w:rsidRPr="000335E3">
        <w:rPr>
          <w:rStyle w:val="Cquestionpartlabelbold"/>
        </w:rPr>
        <w:tab/>
      </w:r>
      <w:r w:rsidRPr="0046238D">
        <w:t xml:space="preserve">Increase in cost or value is called </w:t>
      </w:r>
      <w:r w:rsidRPr="000335E3">
        <w:rPr>
          <w:rStyle w:val="Cmathsexpressions"/>
        </w:rPr>
        <w:t>appreciation</w:t>
      </w:r>
      <w:r w:rsidRPr="0046238D">
        <w:t xml:space="preserve"> and decrease in cost or value is called </w:t>
      </w:r>
      <w:r w:rsidRPr="000335E3">
        <w:rPr>
          <w:rStyle w:val="Cmathsexpressions"/>
        </w:rPr>
        <w:t>depreciation</w:t>
      </w:r>
      <w:r w:rsidRPr="0046238D">
        <w:t>.</w:t>
      </w:r>
    </w:p>
    <w:p w14:paraId="5C056E07" w14:textId="77777777" w:rsidR="000F50A6" w:rsidRPr="0046238D" w:rsidRDefault="000F50A6" w:rsidP="000F50A6">
      <w:pPr>
        <w:pStyle w:val="Pquestiontextpartsa"/>
      </w:pPr>
      <w:r w:rsidRPr="000335E3">
        <w:rPr>
          <w:rStyle w:val="Cquestionpartlabelbold"/>
        </w:rPr>
        <w:t>(g)</w:t>
      </w:r>
      <w:r w:rsidRPr="000335E3">
        <w:rPr>
          <w:rStyle w:val="Cquestionpartlabelbold"/>
        </w:rPr>
        <w:tab/>
      </w:r>
      <w:r w:rsidRPr="000335E3">
        <w:rPr>
          <w:rStyle w:val="Cmathsexpressions"/>
        </w:rPr>
        <w:t>Straight-line depreciation</w:t>
      </w:r>
      <w:r w:rsidRPr="0046238D">
        <w:t xml:space="preserve"> applies when items lose a constant amount of value each year.</w:t>
      </w:r>
    </w:p>
    <w:p w14:paraId="5CE30A87" w14:textId="03297EE9" w:rsidR="00D56B23" w:rsidRDefault="005F75B9" w:rsidP="0020477E">
      <w:pPr>
        <w:pStyle w:val="Pquestionheadingsx"/>
      </w:pPr>
      <w:r>
        <w:t>Question 11</w:t>
      </w:r>
      <w:r w:rsidR="00D56B23">
        <w:tab/>
      </w:r>
      <w:r w:rsidR="00D56B23">
        <w:rPr>
          <w:rStyle w:val="Cmarkslabel"/>
        </w:rPr>
        <w:t>4 marks</w:t>
      </w:r>
      <w:r w:rsidR="00D56B23">
        <w:tab/>
      </w:r>
      <w:r>
        <w:t>[13.1</w:t>
      </w:r>
      <w:r w:rsidR="00D56B23" w:rsidRPr="002A78D4">
        <w:t>]</w:t>
      </w:r>
    </w:p>
    <w:p w14:paraId="302E518F" w14:textId="66269F30" w:rsidR="005F75B9" w:rsidRPr="0046238D" w:rsidRDefault="005F75B9" w:rsidP="000335E3">
      <w:pPr>
        <w:pStyle w:val="Pquestiontextmainstem"/>
      </w:pPr>
      <w:r w:rsidRPr="0046238D">
        <w:t xml:space="preserve">Interest = </w:t>
      </w:r>
      <w:r w:rsidR="00400EF8" w:rsidRPr="00400EF8">
        <w:rPr>
          <w:position w:val="-24"/>
        </w:rPr>
        <w:object w:dxaOrig="560" w:dyaOrig="620" w14:anchorId="185C4718">
          <v:shape id="_x0000_i1031" type="#_x0000_t75" style="width:28.8pt;height:31pt" o:ole="">
            <v:imagedata r:id="rId21" o:title=""/>
          </v:shape>
          <o:OLEObject Type="Embed" ProgID="Equation.DSMT4" ShapeID="_x0000_i1031" DrawAspect="Content" ObjectID="_1538917612" r:id="rId22"/>
        </w:object>
      </w:r>
    </w:p>
    <w:p w14:paraId="7BFB9CCF" w14:textId="0D6DB37D" w:rsidR="005F75B9" w:rsidRPr="0046238D" w:rsidRDefault="005F75B9" w:rsidP="000335E3">
      <w:pPr>
        <w:pStyle w:val="Pquestiontextmainstem"/>
      </w:pPr>
      <w:r w:rsidRPr="0046238D">
        <w:t xml:space="preserve">      </w:t>
      </w:r>
      <w:r w:rsidR="00400EF8">
        <w:t xml:space="preserve">  </w:t>
      </w:r>
      <w:r w:rsidRPr="0046238D">
        <w:t xml:space="preserve">  60 = </w:t>
      </w:r>
      <w:r w:rsidR="00400EF8" w:rsidRPr="00400EF8">
        <w:rPr>
          <w:position w:val="-24"/>
        </w:rPr>
        <w:object w:dxaOrig="1260" w:dyaOrig="620" w14:anchorId="082B061B">
          <v:shape id="_x0000_i1032" type="#_x0000_t75" style="width:64.25pt;height:31pt" o:ole="">
            <v:imagedata r:id="rId23" o:title=""/>
          </v:shape>
          <o:OLEObject Type="Embed" ProgID="Equation.DSMT4" ShapeID="_x0000_i1032" DrawAspect="Content" ObjectID="_1538917613" r:id="rId24"/>
        </w:object>
      </w:r>
    </w:p>
    <w:p w14:paraId="7EBBBB70" w14:textId="0190071E" w:rsidR="005F75B9" w:rsidRPr="0046238D" w:rsidRDefault="005F75B9" w:rsidP="000335E3">
      <w:pPr>
        <w:pStyle w:val="Pquestiontextmainstem"/>
      </w:pPr>
      <w:r w:rsidRPr="000335E3">
        <w:rPr>
          <w:rStyle w:val="Cmathsexpressions"/>
        </w:rPr>
        <w:t xml:space="preserve"> </w:t>
      </w:r>
      <w:r w:rsidR="00400EF8">
        <w:rPr>
          <w:rStyle w:val="Cmathsexpressions"/>
        </w:rPr>
        <w:t xml:space="preserve">       </w:t>
      </w:r>
      <w:r w:rsidRPr="000335E3">
        <w:rPr>
          <w:rStyle w:val="Cmathsexpressions"/>
        </w:rPr>
        <w:t xml:space="preserve">  R </w:t>
      </w:r>
      <w:r w:rsidRPr="0046238D">
        <w:t xml:space="preserve">= </w:t>
      </w:r>
      <w:r w:rsidR="00400EF8" w:rsidRPr="00400EF8">
        <w:rPr>
          <w:position w:val="-24"/>
        </w:rPr>
        <w:object w:dxaOrig="920" w:dyaOrig="620" w14:anchorId="0B8D27E9">
          <v:shape id="_x0000_i1033" type="#_x0000_t75" style="width:46.5pt;height:31pt" o:ole="">
            <v:imagedata r:id="rId25" o:title=""/>
          </v:shape>
          <o:OLEObject Type="Embed" ProgID="Equation.DSMT4" ShapeID="_x0000_i1033" DrawAspect="Content" ObjectID="_1538917614" r:id="rId26"/>
        </w:object>
      </w:r>
    </w:p>
    <w:p w14:paraId="0312BCD7" w14:textId="16F1934D" w:rsidR="005F75B9" w:rsidRPr="0046238D" w:rsidRDefault="00400EF8" w:rsidP="000335E3">
      <w:pPr>
        <w:pStyle w:val="Pquestiontextmainstem"/>
      </w:pPr>
      <w:r>
        <w:t xml:space="preserve">           </w:t>
      </w:r>
      <w:r w:rsidR="005F75B9" w:rsidRPr="0046238D">
        <w:t xml:space="preserve"> </w:t>
      </w:r>
      <w:r w:rsidR="005F75B9" w:rsidRPr="000335E3">
        <w:rPr>
          <w:rStyle w:val="Cmathsexpressions"/>
        </w:rPr>
        <w:t xml:space="preserve">r </w:t>
      </w:r>
      <w:r w:rsidR="005F75B9" w:rsidRPr="0046238D">
        <w:t>= 3%</w:t>
      </w:r>
    </w:p>
    <w:p w14:paraId="66141CA1" w14:textId="2A5522FE" w:rsidR="00D56B23" w:rsidRDefault="005F75B9" w:rsidP="00D56B23">
      <w:pPr>
        <w:pStyle w:val="Pquestionheadingsx"/>
      </w:pPr>
      <w:r>
        <w:t>Question 12</w:t>
      </w:r>
      <w:r w:rsidR="00D56B23">
        <w:tab/>
      </w:r>
      <w:r w:rsidR="00D56B23">
        <w:rPr>
          <w:rStyle w:val="Cmarkslabel"/>
        </w:rPr>
        <w:t>4 marks</w:t>
      </w:r>
      <w:r w:rsidR="00D56B23">
        <w:tab/>
      </w:r>
      <w:r w:rsidR="002A78D4">
        <w:t>[13.</w:t>
      </w:r>
      <w:r>
        <w:t>2</w:t>
      </w:r>
      <w:r w:rsidR="00D56B23">
        <w:t>]</w:t>
      </w:r>
    </w:p>
    <w:p w14:paraId="4F1086E8" w14:textId="77777777" w:rsidR="005F75B9" w:rsidRPr="0046238D" w:rsidRDefault="005F75B9" w:rsidP="00822B84">
      <w:pPr>
        <w:pStyle w:val="Pquestiontextmainstem"/>
      </w:pPr>
      <w:r w:rsidRPr="0046238D">
        <w:t>A = P(1 + r)</w:t>
      </w:r>
      <w:r w:rsidRPr="000335E3">
        <w:rPr>
          <w:rStyle w:val="Csuperscript"/>
        </w:rPr>
        <w:t>n</w:t>
      </w:r>
      <w:r w:rsidRPr="0046238D">
        <w:t xml:space="preserve"> </w:t>
      </w:r>
    </w:p>
    <w:p w14:paraId="48145796" w14:textId="77777777" w:rsidR="005F75B9" w:rsidRPr="0046238D" w:rsidRDefault="005F75B9" w:rsidP="00822B84">
      <w:pPr>
        <w:pStyle w:val="Pquestiontextmainstem"/>
      </w:pPr>
      <w:r w:rsidRPr="0046238D">
        <w:t>= 2000(1 + 0.052)</w:t>
      </w:r>
      <w:r w:rsidRPr="000335E3">
        <w:rPr>
          <w:rStyle w:val="Csuperscript"/>
        </w:rPr>
        <w:t>5</w:t>
      </w:r>
    </w:p>
    <w:p w14:paraId="4F70DF25" w14:textId="77777777" w:rsidR="005F75B9" w:rsidRPr="0046238D" w:rsidRDefault="005F75B9" w:rsidP="00822B84">
      <w:pPr>
        <w:pStyle w:val="Pquestiontextmainstem"/>
      </w:pPr>
      <w:r w:rsidRPr="0046238D">
        <w:t>= 2576.966…</w:t>
      </w:r>
    </w:p>
    <w:p w14:paraId="382D7D7C" w14:textId="77777777" w:rsidR="005F75B9" w:rsidRPr="0046238D" w:rsidRDefault="005F75B9" w:rsidP="00822B84">
      <w:pPr>
        <w:pStyle w:val="Pquestiontextmainstem"/>
      </w:pPr>
      <w:r w:rsidRPr="0046238D">
        <w:t>The total value is $2576.97</w:t>
      </w:r>
    </w:p>
    <w:p w14:paraId="58116B10" w14:textId="68543FF5" w:rsidR="00D56B23" w:rsidRDefault="005F75B9" w:rsidP="00D56B23">
      <w:pPr>
        <w:pStyle w:val="Pquestionheadingsx"/>
      </w:pPr>
      <w:r>
        <w:t>Question 13</w:t>
      </w:r>
      <w:r w:rsidR="00D56B23">
        <w:tab/>
      </w:r>
      <w:r w:rsidR="00D56B23">
        <w:rPr>
          <w:rStyle w:val="Cmarkslabel"/>
        </w:rPr>
        <w:t>4 marks</w:t>
      </w:r>
      <w:r w:rsidR="00D56B23">
        <w:tab/>
      </w:r>
      <w:r w:rsidR="002A78D4">
        <w:t>[13.</w:t>
      </w:r>
      <w:r w:rsidR="00822B84">
        <w:t>2</w:t>
      </w:r>
      <w:r w:rsidR="00D56B23">
        <w:t>]</w:t>
      </w:r>
    </w:p>
    <w:p w14:paraId="19B97306" w14:textId="77777777" w:rsidR="005F75B9" w:rsidRPr="0046238D" w:rsidRDefault="005F75B9" w:rsidP="00822B84">
      <w:pPr>
        <w:pStyle w:val="Pquestiontextmainstem"/>
      </w:pPr>
      <w:r w:rsidRPr="00400EF8">
        <w:rPr>
          <w:rStyle w:val="Cmathsexpressions"/>
        </w:rPr>
        <w:t>r</w:t>
      </w:r>
      <w:r w:rsidRPr="0046238D">
        <w:t xml:space="preserve"> = </w:t>
      </w:r>
      <w:r w:rsidR="00400EF8" w:rsidRPr="00400EF8">
        <w:rPr>
          <w:position w:val="-24"/>
        </w:rPr>
        <w:object w:dxaOrig="660" w:dyaOrig="620" w14:anchorId="5734A562">
          <v:shape id="_x0000_i1034" type="#_x0000_t75" style="width:33.25pt;height:31pt" o:ole="">
            <v:imagedata r:id="rId27" o:title=""/>
          </v:shape>
          <o:OLEObject Type="Embed" ProgID="Equation.DSMT4" ShapeID="_x0000_i1034" DrawAspect="Content" ObjectID="_1538917615" r:id="rId28"/>
        </w:object>
      </w:r>
      <w:r w:rsidRPr="0046238D">
        <w:t xml:space="preserve">  </w:t>
      </w:r>
    </w:p>
    <w:p w14:paraId="7A7E7F86" w14:textId="77777777" w:rsidR="005F75B9" w:rsidRPr="0046238D" w:rsidRDefault="005F75B9" w:rsidP="00822B84">
      <w:pPr>
        <w:pStyle w:val="Pquestiontextmainstem"/>
      </w:pPr>
      <w:r w:rsidRPr="0046238D">
        <w:t>= 0.006</w:t>
      </w:r>
    </w:p>
    <w:p w14:paraId="61EF296B" w14:textId="77777777" w:rsidR="005F75B9" w:rsidRPr="0046238D" w:rsidRDefault="005F75B9" w:rsidP="00822B84">
      <w:pPr>
        <w:pStyle w:val="Pquestiontextmainstem"/>
      </w:pPr>
      <w:r w:rsidRPr="00400EF8">
        <w:rPr>
          <w:rStyle w:val="Cmathsexpressions"/>
        </w:rPr>
        <w:t>n</w:t>
      </w:r>
      <w:r w:rsidRPr="0046238D">
        <w:t xml:space="preserve"> = 10 × 12</w:t>
      </w:r>
    </w:p>
    <w:p w14:paraId="2F14E3E2" w14:textId="77777777" w:rsidR="005F75B9" w:rsidRPr="0046238D" w:rsidRDefault="005F75B9" w:rsidP="00822B84">
      <w:pPr>
        <w:pStyle w:val="Pquestiontextmainstem"/>
      </w:pPr>
      <w:r w:rsidRPr="0046238D">
        <w:t>= 120</w:t>
      </w:r>
      <w:r w:rsidRPr="0046238D">
        <w:tab/>
        <w:t xml:space="preserve"> </w:t>
      </w:r>
    </w:p>
    <w:p w14:paraId="4F773229" w14:textId="77777777" w:rsidR="005F75B9" w:rsidRPr="0046238D" w:rsidRDefault="005F75B9" w:rsidP="00822B84">
      <w:pPr>
        <w:pStyle w:val="Pquestiontextmainstem"/>
      </w:pPr>
      <w:r w:rsidRPr="00400EF8">
        <w:rPr>
          <w:rStyle w:val="Cmathsexpressions"/>
        </w:rPr>
        <w:t>A</w:t>
      </w:r>
      <w:r w:rsidRPr="0046238D">
        <w:t xml:space="preserve"> = </w:t>
      </w:r>
      <w:r w:rsidRPr="00400EF8">
        <w:rPr>
          <w:rStyle w:val="Cmathsexpressions"/>
        </w:rPr>
        <w:t>P</w:t>
      </w:r>
      <w:r w:rsidRPr="0046238D">
        <w:t xml:space="preserve">(1 + </w:t>
      </w:r>
      <w:r w:rsidRPr="00400EF8">
        <w:rPr>
          <w:rStyle w:val="Cmathsexpressions"/>
        </w:rPr>
        <w:t>r</w:t>
      </w:r>
      <w:r w:rsidRPr="0046238D">
        <w:t>)</w:t>
      </w:r>
      <w:r w:rsidRPr="00400EF8">
        <w:rPr>
          <w:rStyle w:val="Cmathsexpressions"/>
          <w:vertAlign w:val="superscript"/>
        </w:rPr>
        <w:t>n</w:t>
      </w:r>
      <w:r w:rsidRPr="0046238D">
        <w:t xml:space="preserve"> </w:t>
      </w:r>
    </w:p>
    <w:p w14:paraId="2ACC3FAA" w14:textId="2EBC49C5" w:rsidR="005F75B9" w:rsidRPr="0046238D" w:rsidRDefault="005F75B9" w:rsidP="00822B84">
      <w:pPr>
        <w:pStyle w:val="Pquestiontextmainstem"/>
      </w:pPr>
      <w:r w:rsidRPr="0046238D">
        <w:t>= 25</w:t>
      </w:r>
      <w:r w:rsidR="007B7288">
        <w:t xml:space="preserve"> </w:t>
      </w:r>
      <w:r w:rsidRPr="0046238D">
        <w:t>000(1 + 0.006)</w:t>
      </w:r>
      <w:r w:rsidRPr="000335E3">
        <w:rPr>
          <w:rStyle w:val="Csuperscript"/>
        </w:rPr>
        <w:t>120</w:t>
      </w:r>
    </w:p>
    <w:p w14:paraId="78B31E64" w14:textId="77777777" w:rsidR="005F75B9" w:rsidRPr="0046238D" w:rsidRDefault="005F75B9" w:rsidP="00822B84">
      <w:pPr>
        <w:pStyle w:val="Pquestiontextmainstem"/>
      </w:pPr>
      <w:r w:rsidRPr="0046238D">
        <w:t>= 51 250.45</w:t>
      </w:r>
    </w:p>
    <w:p w14:paraId="0AA1E708" w14:textId="0866C64A" w:rsidR="005F75B9" w:rsidRDefault="005F75B9" w:rsidP="00822B84">
      <w:pPr>
        <w:pStyle w:val="Pquestiontextmainstem"/>
      </w:pPr>
      <w:r w:rsidRPr="0046238D">
        <w:t>The total value is $51</w:t>
      </w:r>
      <w:r w:rsidR="007B7288">
        <w:t xml:space="preserve"> </w:t>
      </w:r>
      <w:r w:rsidRPr="0046238D">
        <w:t>250.45</w:t>
      </w:r>
    </w:p>
    <w:p w14:paraId="2A74B8E6" w14:textId="77777777" w:rsidR="00827AA7" w:rsidRPr="0046238D" w:rsidRDefault="00827AA7" w:rsidP="00822B84">
      <w:pPr>
        <w:pStyle w:val="Pquestiontextmainstem"/>
      </w:pPr>
    </w:p>
    <w:p w14:paraId="39149C94" w14:textId="0905F019" w:rsidR="00D56B23" w:rsidRDefault="005F75B9" w:rsidP="00D56B23">
      <w:pPr>
        <w:pStyle w:val="Pquestionheadingsx"/>
      </w:pPr>
      <w:r>
        <w:t>Question 14</w:t>
      </w:r>
      <w:r w:rsidR="00D56B23">
        <w:tab/>
      </w:r>
      <w:r w:rsidR="00D56B23">
        <w:rPr>
          <w:rStyle w:val="Cmarkslabel"/>
        </w:rPr>
        <w:t>6 marks</w:t>
      </w:r>
      <w:r w:rsidR="00D56B23">
        <w:tab/>
      </w:r>
      <w:r w:rsidR="002A78D4">
        <w:t>[13.</w:t>
      </w:r>
      <w:r w:rsidR="00822B84">
        <w:t>6</w:t>
      </w:r>
      <w:r w:rsidR="00D56B23">
        <w:t>]</w:t>
      </w:r>
    </w:p>
    <w:p w14:paraId="02BA4EB9" w14:textId="77777777" w:rsidR="009156A1" w:rsidRPr="000335E3" w:rsidRDefault="009156A1" w:rsidP="00822B84">
      <w:pPr>
        <w:pStyle w:val="Pquestiontextmainstem"/>
        <w:rPr>
          <w:rStyle w:val="Cmathsexpressions"/>
        </w:rPr>
      </w:pPr>
      <w:r w:rsidRPr="000335E3">
        <w:rPr>
          <w:rStyle w:val="Cmathsexpressions"/>
        </w:rPr>
        <w:t xml:space="preserve">r </w:t>
      </w:r>
      <w:r w:rsidRPr="0046238D">
        <w:t>= ?</w:t>
      </w:r>
    </w:p>
    <w:p w14:paraId="406AB678" w14:textId="77777777" w:rsidR="009156A1" w:rsidRPr="0046238D" w:rsidRDefault="009156A1" w:rsidP="00822B84">
      <w:pPr>
        <w:pStyle w:val="Pquestiontextmainstem"/>
      </w:pPr>
      <w:r w:rsidRPr="000335E3">
        <w:rPr>
          <w:rStyle w:val="Cmathsexpressions"/>
        </w:rPr>
        <w:lastRenderedPageBreak/>
        <w:t xml:space="preserve">n </w:t>
      </w:r>
      <w:r w:rsidRPr="0046238D">
        <w:t xml:space="preserve">= 10 </w:t>
      </w:r>
      <w:r w:rsidRPr="0046238D">
        <w:tab/>
        <w:t xml:space="preserve"> </w:t>
      </w:r>
    </w:p>
    <w:p w14:paraId="58E6FA54" w14:textId="77777777" w:rsidR="009156A1" w:rsidRPr="000335E3" w:rsidRDefault="009156A1" w:rsidP="00822B84">
      <w:pPr>
        <w:pStyle w:val="Pquestiontextmainstem"/>
        <w:rPr>
          <w:rStyle w:val="Cmathsexpressions"/>
        </w:rPr>
      </w:pPr>
      <w:r w:rsidRPr="000335E3">
        <w:rPr>
          <w:rStyle w:val="Cmathsexpressions"/>
        </w:rPr>
        <w:t xml:space="preserve">A </w:t>
      </w:r>
      <w:r w:rsidRPr="0046238D">
        <w:t>=</w:t>
      </w:r>
      <w:r w:rsidRPr="000335E3">
        <w:rPr>
          <w:rStyle w:val="Cmathsexpressions"/>
        </w:rPr>
        <w:t xml:space="preserve"> P</w:t>
      </w:r>
      <w:r w:rsidRPr="0046238D">
        <w:t xml:space="preserve">(1 </w:t>
      </w:r>
      <w:r w:rsidRPr="000335E3">
        <w:rPr>
          <w:rStyle w:val="Cmathsexpressions"/>
        </w:rPr>
        <w:t>+ r</w:t>
      </w:r>
      <w:r w:rsidRPr="0046238D">
        <w:t>)</w:t>
      </w:r>
      <w:r w:rsidRPr="000335E3">
        <w:rPr>
          <w:rStyle w:val="CItalicsuperscript"/>
        </w:rPr>
        <w:t>n</w:t>
      </w:r>
      <w:r w:rsidRPr="000335E3">
        <w:rPr>
          <w:rStyle w:val="Cmathsexpressions"/>
        </w:rPr>
        <w:t xml:space="preserve"> </w:t>
      </w:r>
    </w:p>
    <w:p w14:paraId="301E461A" w14:textId="77777777" w:rsidR="009156A1" w:rsidRPr="0046238D" w:rsidRDefault="009156A1" w:rsidP="00822B84">
      <w:pPr>
        <w:pStyle w:val="Pquestiontextmainstem"/>
      </w:pPr>
      <w:r w:rsidRPr="0046238D">
        <w:t xml:space="preserve">530 000 = 324 000(1 + </w:t>
      </w:r>
      <w:r w:rsidRPr="000335E3">
        <w:rPr>
          <w:rStyle w:val="Cmathsexpressions"/>
        </w:rPr>
        <w:t>r</w:t>
      </w:r>
      <w:r w:rsidRPr="0046238D">
        <w:t>)</w:t>
      </w:r>
      <w:r w:rsidRPr="000335E3">
        <w:rPr>
          <w:rStyle w:val="Csuperscript"/>
        </w:rPr>
        <w:t>10</w:t>
      </w:r>
    </w:p>
    <w:p w14:paraId="14742844" w14:textId="725FED91" w:rsidR="009156A1" w:rsidRPr="0046238D" w:rsidRDefault="00827AA7" w:rsidP="00822B84">
      <w:pPr>
        <w:pStyle w:val="Pquestiontextmainstem"/>
      </w:pPr>
      <w:r w:rsidRPr="00827AA7">
        <w:rPr>
          <w:position w:val="-30"/>
        </w:rPr>
        <w:object w:dxaOrig="920" w:dyaOrig="720" w14:anchorId="1E7A7D22">
          <v:shape id="_x0000_i1035" type="#_x0000_t75" style="width:45.4pt;height:36.55pt" o:ole="">
            <v:imagedata r:id="rId29" o:title=""/>
          </v:shape>
          <o:OLEObject Type="Embed" ProgID="Equation.DSMT4" ShapeID="_x0000_i1035" DrawAspect="Content" ObjectID="_1538917616" r:id="rId30"/>
        </w:object>
      </w:r>
      <w:r w:rsidR="009156A1" w:rsidRPr="0046238D">
        <w:t xml:space="preserve"> = (1 + </w:t>
      </w:r>
      <w:r w:rsidR="009156A1" w:rsidRPr="000335E3">
        <w:rPr>
          <w:rStyle w:val="Cmathsexpressions"/>
        </w:rPr>
        <w:t>r</w:t>
      </w:r>
      <w:r w:rsidR="009156A1" w:rsidRPr="0046238D">
        <w:t>)</w:t>
      </w:r>
      <w:r w:rsidR="009156A1" w:rsidRPr="000335E3">
        <w:rPr>
          <w:rStyle w:val="Csuperscript"/>
        </w:rPr>
        <w:t>10</w:t>
      </w:r>
    </w:p>
    <w:p w14:paraId="473983DB" w14:textId="77777777" w:rsidR="009156A1" w:rsidRPr="0046238D" w:rsidRDefault="00827AA7" w:rsidP="00822B84">
      <w:pPr>
        <w:pStyle w:val="Pquestiontextmainstem"/>
      </w:pPr>
      <w:r w:rsidRPr="00827AA7">
        <w:rPr>
          <w:position w:val="-32"/>
        </w:rPr>
        <w:object w:dxaOrig="1120" w:dyaOrig="800" w14:anchorId="5C1F5366">
          <v:shape id="_x0000_i1036" type="#_x0000_t75" style="width:55.4pt;height:39.9pt" o:ole="">
            <v:imagedata r:id="rId31" o:title=""/>
          </v:shape>
          <o:OLEObject Type="Embed" ProgID="Equation.DSMT4" ShapeID="_x0000_i1036" DrawAspect="Content" ObjectID="_1538917617" r:id="rId32"/>
        </w:object>
      </w:r>
      <w:r w:rsidR="009156A1" w:rsidRPr="0046238D">
        <w:t xml:space="preserve">= (1 + </w:t>
      </w:r>
      <w:r w:rsidR="009156A1" w:rsidRPr="000335E3">
        <w:rPr>
          <w:rStyle w:val="Cmathsexpressions"/>
        </w:rPr>
        <w:t>r</w:t>
      </w:r>
      <w:r w:rsidR="009156A1" w:rsidRPr="0046238D">
        <w:t>)</w:t>
      </w:r>
    </w:p>
    <w:p w14:paraId="04844985" w14:textId="77777777" w:rsidR="009156A1" w:rsidRPr="000335E3" w:rsidRDefault="009156A1" w:rsidP="00822B84">
      <w:pPr>
        <w:pStyle w:val="Pquestiontextmainstem"/>
        <w:rPr>
          <w:rStyle w:val="Cmathsexpressions"/>
        </w:rPr>
      </w:pPr>
      <w:r w:rsidRPr="0046238D">
        <w:t xml:space="preserve">1.050444… = 1 + </w:t>
      </w:r>
      <w:r w:rsidRPr="000335E3">
        <w:rPr>
          <w:rStyle w:val="Cmathsexpressions"/>
        </w:rPr>
        <w:t>r</w:t>
      </w:r>
    </w:p>
    <w:p w14:paraId="62052870" w14:textId="77777777" w:rsidR="009156A1" w:rsidRPr="0046238D" w:rsidRDefault="009156A1" w:rsidP="00822B84">
      <w:pPr>
        <w:pStyle w:val="Pquestiontextmainstem"/>
      </w:pPr>
      <w:r w:rsidRPr="000335E3">
        <w:rPr>
          <w:rStyle w:val="Cmathsexpressions"/>
        </w:rPr>
        <w:t>r</w:t>
      </w:r>
      <w:r w:rsidRPr="0046238D">
        <w:t xml:space="preserve"> = 0.050444…</w:t>
      </w:r>
    </w:p>
    <w:p w14:paraId="73A1BA71" w14:textId="2A4DA5F4" w:rsidR="009156A1" w:rsidRPr="00BC6BB9" w:rsidRDefault="009156A1" w:rsidP="00822B84">
      <w:pPr>
        <w:pStyle w:val="Pquestiontextmainstem"/>
      </w:pPr>
      <w:r w:rsidRPr="0046238D">
        <w:t>The average annual increase is 5%.</w:t>
      </w:r>
    </w:p>
    <w:p w14:paraId="14312AC8" w14:textId="76A9C674" w:rsidR="00D56B23" w:rsidRDefault="005F75B9" w:rsidP="00D56B23">
      <w:pPr>
        <w:pStyle w:val="Pquestionheadingsx"/>
      </w:pPr>
      <w:r>
        <w:t>Question 15</w:t>
      </w:r>
      <w:r w:rsidR="00D56B23">
        <w:tab/>
      </w:r>
      <w:r w:rsidR="00D56B23">
        <w:rPr>
          <w:rStyle w:val="Cmarkslabel"/>
        </w:rPr>
        <w:t>4 marks</w:t>
      </w:r>
      <w:r w:rsidR="00D56B23">
        <w:tab/>
      </w:r>
      <w:r w:rsidR="002A78D4">
        <w:t>[13.</w:t>
      </w:r>
      <w:r w:rsidR="00822B84">
        <w:t>3</w:t>
      </w:r>
      <w:r w:rsidR="00D56B23">
        <w:t>]</w:t>
      </w:r>
    </w:p>
    <w:p w14:paraId="728ED359" w14:textId="77777777" w:rsidR="00BC6BB9" w:rsidRDefault="00400EF8" w:rsidP="00822B84">
      <w:pPr>
        <w:pStyle w:val="Pquestiontextmainstem"/>
      </w:pPr>
      <w:r w:rsidRPr="00400EF8">
        <w:rPr>
          <w:position w:val="-70"/>
        </w:rPr>
        <w:object w:dxaOrig="2700" w:dyaOrig="2000" w14:anchorId="74864A8B">
          <v:shape id="_x0000_i1037" type="#_x0000_t75" style="width:136.25pt;height:99.7pt" o:ole="">
            <v:imagedata r:id="rId33" o:title=""/>
          </v:shape>
          <o:OLEObject Type="Embed" ProgID="Equation.DSMT4" ShapeID="_x0000_i1037" DrawAspect="Content" ObjectID="_1538917618" r:id="rId34"/>
        </w:object>
      </w:r>
    </w:p>
    <w:p w14:paraId="4A4C3051" w14:textId="6EB8186C" w:rsidR="00D56B23" w:rsidRDefault="005F75B9" w:rsidP="00D56B23">
      <w:pPr>
        <w:pStyle w:val="Pquestionheadingsx"/>
      </w:pPr>
      <w:r>
        <w:t>Question 16</w:t>
      </w:r>
      <w:r w:rsidR="00D56B23">
        <w:tab/>
      </w:r>
      <w:r w:rsidR="00D56B23">
        <w:rPr>
          <w:rStyle w:val="Cmarkslabel"/>
        </w:rPr>
        <w:t>4 marks</w:t>
      </w:r>
      <w:r w:rsidR="00D56B23">
        <w:tab/>
      </w:r>
      <w:r w:rsidR="002A78D4">
        <w:t>[13.</w:t>
      </w:r>
      <w:r w:rsidR="00822B84">
        <w:t>6</w:t>
      </w:r>
      <w:r w:rsidR="00D56B23">
        <w:t>]</w:t>
      </w:r>
    </w:p>
    <w:p w14:paraId="5254DBE5" w14:textId="77777777" w:rsidR="00BC6BB9" w:rsidRPr="0046238D" w:rsidRDefault="00BC6BB9" w:rsidP="00822B84">
      <w:pPr>
        <w:pStyle w:val="Pquestiontextmainstem"/>
      </w:pPr>
      <w:r w:rsidRPr="00400EF8">
        <w:rPr>
          <w:rStyle w:val="Cmathsexpressions"/>
        </w:rPr>
        <w:t>A</w:t>
      </w:r>
      <w:r w:rsidRPr="0046238D">
        <w:t xml:space="preserve"> = </w:t>
      </w:r>
      <w:r w:rsidRPr="00400EF8">
        <w:rPr>
          <w:rStyle w:val="Cmathsexpressions"/>
        </w:rPr>
        <w:t>P</w:t>
      </w:r>
      <w:r w:rsidRPr="0046238D">
        <w:t xml:space="preserve">(1 + </w:t>
      </w:r>
      <w:r w:rsidRPr="00400EF8">
        <w:rPr>
          <w:rStyle w:val="Cmathsexpressions"/>
        </w:rPr>
        <w:t>r</w:t>
      </w:r>
      <w:r w:rsidRPr="0046238D">
        <w:t>)</w:t>
      </w:r>
      <w:r w:rsidRPr="00400EF8">
        <w:rPr>
          <w:rStyle w:val="Cmathsexpressions"/>
          <w:vertAlign w:val="superscript"/>
        </w:rPr>
        <w:t>n</w:t>
      </w:r>
      <w:r w:rsidRPr="0046238D">
        <w:t xml:space="preserve"> </w:t>
      </w:r>
    </w:p>
    <w:p w14:paraId="1C84B2C4" w14:textId="77777777" w:rsidR="00BC6BB9" w:rsidRPr="0046238D" w:rsidRDefault="00BC6BB9" w:rsidP="00822B84">
      <w:pPr>
        <w:pStyle w:val="Pquestiontextmainstem"/>
      </w:pPr>
      <w:r w:rsidRPr="0046238D">
        <w:t>= 12 276(1 - 0.075)</w:t>
      </w:r>
      <w:r w:rsidRPr="000335E3">
        <w:rPr>
          <w:rStyle w:val="Csuperscript"/>
        </w:rPr>
        <w:t>5</w:t>
      </w:r>
    </w:p>
    <w:p w14:paraId="29CAC320" w14:textId="77777777" w:rsidR="00BC6BB9" w:rsidRPr="0046238D" w:rsidRDefault="00BC6BB9" w:rsidP="00822B84">
      <w:pPr>
        <w:pStyle w:val="Pquestiontextmainstem"/>
      </w:pPr>
      <w:r w:rsidRPr="0046238D">
        <w:t>= 12276(0.925)</w:t>
      </w:r>
      <w:r w:rsidRPr="000335E3">
        <w:rPr>
          <w:rStyle w:val="Csuperscript"/>
        </w:rPr>
        <w:t>5</w:t>
      </w:r>
    </w:p>
    <w:p w14:paraId="62AC65C2" w14:textId="77777777" w:rsidR="00BC6BB9" w:rsidRPr="0046238D" w:rsidRDefault="00BC6BB9" w:rsidP="00822B84">
      <w:pPr>
        <w:pStyle w:val="Pquestiontextmainstem"/>
      </w:pPr>
      <w:r w:rsidRPr="0046238D">
        <w:t>= 8313.148…</w:t>
      </w:r>
    </w:p>
    <w:p w14:paraId="5197CC70" w14:textId="17211AF0" w:rsidR="00BC6BB9" w:rsidRPr="0046238D" w:rsidRDefault="00BC6BB9" w:rsidP="00822B84">
      <w:pPr>
        <w:pStyle w:val="Pquestiontextmainstem"/>
      </w:pPr>
      <w:r w:rsidRPr="0046238D">
        <w:t>After 5 year</w:t>
      </w:r>
      <w:r w:rsidR="00400EF8">
        <w:t>s</w:t>
      </w:r>
      <w:r w:rsidRPr="0046238D">
        <w:t xml:space="preserve"> there will be 8313 members remaining.</w:t>
      </w:r>
    </w:p>
    <w:p w14:paraId="7FE44C57" w14:textId="77777777" w:rsidR="00BC6BB9" w:rsidRDefault="00BC6BB9" w:rsidP="00822B84">
      <w:pPr>
        <w:pStyle w:val="Pquestiontextmainstem"/>
      </w:pPr>
    </w:p>
    <w:p w14:paraId="25DE0F87" w14:textId="4FEAD9CA" w:rsidR="0020477E" w:rsidRDefault="005F75B9" w:rsidP="0020477E">
      <w:pPr>
        <w:pStyle w:val="Pquestionheadingsx"/>
      </w:pPr>
      <w:r>
        <w:t>Question 17</w:t>
      </w:r>
      <w:r w:rsidR="0020477E">
        <w:tab/>
      </w:r>
      <w:r w:rsidR="0020477E">
        <w:rPr>
          <w:rStyle w:val="Cmarkslabel"/>
        </w:rPr>
        <w:t>4 marks</w:t>
      </w:r>
      <w:r w:rsidR="0020477E">
        <w:tab/>
        <w:t>[13.3]</w:t>
      </w:r>
    </w:p>
    <w:p w14:paraId="4AF92571" w14:textId="261F919D" w:rsidR="00BC6BB9" w:rsidRPr="0046238D" w:rsidRDefault="00BC6BB9" w:rsidP="00822B84">
      <w:pPr>
        <w:pStyle w:val="Pquestiontextmainstem"/>
      </w:pPr>
      <w:r w:rsidRPr="000335E3">
        <w:rPr>
          <w:rStyle w:val="Cmathsexpressions"/>
        </w:rPr>
        <w:t xml:space="preserve">P </w:t>
      </w:r>
      <w:r w:rsidRPr="00EC5B21">
        <w:t xml:space="preserve">= </w:t>
      </w:r>
      <w:r w:rsidR="00EC5B21" w:rsidRPr="00EC5B21">
        <w:t>$</w:t>
      </w:r>
      <w:r w:rsidRPr="00EC5B21">
        <w:t>23</w:t>
      </w:r>
      <w:r w:rsidR="00EC5B21">
        <w:t xml:space="preserve"> </w:t>
      </w:r>
      <w:r w:rsidRPr="0046238D">
        <w:t>500</w:t>
      </w:r>
    </w:p>
    <w:p w14:paraId="531E3458" w14:textId="36DA596D" w:rsidR="00BC6BB9" w:rsidRPr="0046238D" w:rsidRDefault="00400EF8" w:rsidP="00822B84">
      <w:pPr>
        <w:pStyle w:val="Pquestiontextmainstem"/>
      </w:pPr>
      <w:r>
        <w:rPr>
          <w:rStyle w:val="Cmathsexpressions"/>
        </w:rPr>
        <w:t>r</w:t>
      </w:r>
      <w:r w:rsidR="00BC6BB9" w:rsidRPr="0046238D">
        <w:t xml:space="preserve"> =</w:t>
      </w:r>
      <w:r w:rsidR="00BC6BB9" w:rsidRPr="000335E3">
        <w:rPr>
          <w:rStyle w:val="Cmathsexpressions"/>
        </w:rPr>
        <w:t xml:space="preserve"> </w:t>
      </w:r>
      <w:r w:rsidR="00BC6BB9" w:rsidRPr="0046238D">
        <w:t>2.6%</w:t>
      </w:r>
    </w:p>
    <w:p w14:paraId="48CAFB12" w14:textId="77777777" w:rsidR="00BC6BB9" w:rsidRPr="0046238D" w:rsidRDefault="00BC6BB9" w:rsidP="00822B84">
      <w:pPr>
        <w:pStyle w:val="Pquestiontextmainstem"/>
      </w:pPr>
      <w:r w:rsidRPr="0046238D">
        <w:t>= 0.026</w:t>
      </w:r>
    </w:p>
    <w:p w14:paraId="2E0EB8FB" w14:textId="77777777" w:rsidR="00BC6BB9" w:rsidRPr="0046238D" w:rsidRDefault="00BC6BB9" w:rsidP="00822B84">
      <w:pPr>
        <w:pStyle w:val="Pquestiontextmainstem"/>
      </w:pPr>
      <w:r w:rsidRPr="000335E3">
        <w:rPr>
          <w:rStyle w:val="Cmathsexpressions"/>
        </w:rPr>
        <w:t xml:space="preserve">n </w:t>
      </w:r>
      <w:r w:rsidRPr="0046238D">
        <w:t>= 4</w:t>
      </w:r>
    </w:p>
    <w:p w14:paraId="05DB4E0D" w14:textId="763849F6" w:rsidR="00BC6BB9" w:rsidRPr="0046238D" w:rsidRDefault="00BC6BB9" w:rsidP="00822B84">
      <w:pPr>
        <w:pStyle w:val="Pquestiontextmainstem"/>
      </w:pPr>
      <w:r w:rsidRPr="000335E3">
        <w:rPr>
          <w:rStyle w:val="Cmathsexpressions"/>
        </w:rPr>
        <w:t>V</w:t>
      </w:r>
      <w:r w:rsidRPr="000335E3">
        <w:rPr>
          <w:rStyle w:val="Citalicsubscript"/>
        </w:rPr>
        <w:t>T</w:t>
      </w:r>
      <w:r w:rsidRPr="000335E3">
        <w:rPr>
          <w:rStyle w:val="Cmathsexpressions"/>
        </w:rPr>
        <w:t xml:space="preserve"> </w:t>
      </w:r>
      <w:r w:rsidRPr="0046238D">
        <w:t xml:space="preserve">= </w:t>
      </w:r>
      <w:r w:rsidRPr="000335E3">
        <w:rPr>
          <w:rStyle w:val="Cmathsexpressions"/>
        </w:rPr>
        <w:t>P</w:t>
      </w:r>
      <w:r w:rsidRPr="0046238D">
        <w:t xml:space="preserve">(1 – </w:t>
      </w:r>
      <w:r w:rsidR="00400EF8">
        <w:rPr>
          <w:rStyle w:val="Cmathsexpressions"/>
        </w:rPr>
        <w:t>r</w:t>
      </w:r>
      <w:r w:rsidRPr="0046238D">
        <w:t>)</w:t>
      </w:r>
      <w:r w:rsidRPr="000335E3">
        <w:rPr>
          <w:rStyle w:val="Csuperscript"/>
        </w:rPr>
        <w:t>T</w:t>
      </w:r>
    </w:p>
    <w:p w14:paraId="494E0C88" w14:textId="77777777" w:rsidR="00BC6BB9" w:rsidRPr="0046238D" w:rsidRDefault="00BC6BB9" w:rsidP="00822B84">
      <w:pPr>
        <w:pStyle w:val="Pquestiontextmainstem"/>
      </w:pPr>
      <w:r w:rsidRPr="0046238D">
        <w:t>= 23 500(1 – 0.026)</w:t>
      </w:r>
      <w:r w:rsidRPr="000335E3">
        <w:rPr>
          <w:rStyle w:val="Csuperscript"/>
        </w:rPr>
        <w:t>4</w:t>
      </w:r>
    </w:p>
    <w:p w14:paraId="5243A601" w14:textId="46564042" w:rsidR="00BC6BB9" w:rsidRPr="0046238D" w:rsidRDefault="00BC6BB9" w:rsidP="00822B84">
      <w:pPr>
        <w:pStyle w:val="Pquestiontextmainstem"/>
      </w:pPr>
      <w:r w:rsidRPr="0046238D">
        <w:t>= 21</w:t>
      </w:r>
      <w:r w:rsidR="00EC5B21">
        <w:t xml:space="preserve"> </w:t>
      </w:r>
      <w:r w:rsidRPr="0046238D">
        <w:t>149.67…</w:t>
      </w:r>
    </w:p>
    <w:p w14:paraId="08446416" w14:textId="751D17BE" w:rsidR="00BC6BB9" w:rsidRPr="0046238D" w:rsidRDefault="00BC6BB9" w:rsidP="00822B84">
      <w:pPr>
        <w:pStyle w:val="Pquestiontextmainstem"/>
      </w:pPr>
      <w:r w:rsidRPr="0046238D">
        <w:t>The value of the car is $21</w:t>
      </w:r>
      <w:r w:rsidR="00EC5B21">
        <w:t xml:space="preserve"> </w:t>
      </w:r>
      <w:r w:rsidRPr="0046238D">
        <w:t>150</w:t>
      </w:r>
      <w:r w:rsidR="00CA7179">
        <w:t>.</w:t>
      </w:r>
    </w:p>
    <w:p w14:paraId="54DC96DF" w14:textId="6E9E086F" w:rsidR="002060D3" w:rsidRPr="00352B14" w:rsidRDefault="002060D3" w:rsidP="00590B70">
      <w:pPr>
        <w:pStyle w:val="Psectionresults"/>
        <w:tabs>
          <w:tab w:val="right" w:pos="9920"/>
        </w:tabs>
        <w:jc w:val="left"/>
      </w:pPr>
      <w:r>
        <w:tab/>
      </w:r>
      <w:r w:rsidR="006E22DE">
        <w:t xml:space="preserve">Short answer total: </w:t>
      </w:r>
      <w:r w:rsidR="00D64216">
        <w:t>38</w:t>
      </w:r>
    </w:p>
    <w:p w14:paraId="58281D48" w14:textId="77777777" w:rsidR="00D56B23" w:rsidRPr="00E81302" w:rsidRDefault="00D56B23" w:rsidP="007026CE">
      <w:pPr>
        <w:pStyle w:val="Psectionheading"/>
        <w:pageBreakBefore w:val="0"/>
      </w:pPr>
      <w:r w:rsidRPr="00E81302">
        <w:lastRenderedPageBreak/>
        <w:t>Extended answer section</w:t>
      </w:r>
    </w:p>
    <w:p w14:paraId="15F82761" w14:textId="16CF8582" w:rsidR="00D56B23" w:rsidRDefault="00F5624E" w:rsidP="0020477E">
      <w:pPr>
        <w:pStyle w:val="Pquestionheadingsx1stafterhead"/>
      </w:pPr>
      <w:r>
        <w:t>Question 18</w:t>
      </w:r>
      <w:r w:rsidR="00D56B23">
        <w:tab/>
      </w:r>
      <w:r>
        <w:rPr>
          <w:rStyle w:val="Cmarkslabel"/>
        </w:rPr>
        <w:t>5</w:t>
      </w:r>
      <w:r w:rsidR="00D56B23">
        <w:rPr>
          <w:rStyle w:val="Cmarkslabel"/>
        </w:rPr>
        <w:t xml:space="preserve"> marks</w:t>
      </w:r>
      <w:r w:rsidR="00D56B23">
        <w:tab/>
      </w:r>
      <w:r w:rsidR="002A78D4" w:rsidRPr="007026CE">
        <w:t>[13.</w:t>
      </w:r>
      <w:r w:rsidR="00F04CD9" w:rsidRPr="007026CE">
        <w:t>2</w:t>
      </w:r>
      <w:r w:rsidR="00D56B23" w:rsidRPr="007026CE">
        <w:t>]</w:t>
      </w:r>
    </w:p>
    <w:p w14:paraId="1C7FD75F" w14:textId="32F7223F" w:rsidR="001061EF" w:rsidRPr="000335E3" w:rsidRDefault="001061EF" w:rsidP="001061EF">
      <w:pPr>
        <w:pStyle w:val="Pquestiontextpartsa"/>
        <w:rPr>
          <w:rStyle w:val="Csuperscript"/>
        </w:rPr>
      </w:pPr>
      <w:r w:rsidRPr="000335E3">
        <w:rPr>
          <w:rStyle w:val="Cquestionpartlabelbold"/>
        </w:rPr>
        <w:t>(a)</w:t>
      </w:r>
      <w:r w:rsidRPr="000335E3">
        <w:rPr>
          <w:rStyle w:val="Cquestionpartlabelbold"/>
        </w:rPr>
        <w:tab/>
      </w:r>
      <w:r w:rsidRPr="000335E3">
        <w:rPr>
          <w:rStyle w:val="Cmathsexpressions"/>
        </w:rPr>
        <w:t xml:space="preserve">A </w:t>
      </w:r>
      <w:r w:rsidRPr="0046238D">
        <w:t>= 1000(1.04)</w:t>
      </w:r>
      <w:r w:rsidRPr="000335E3">
        <w:rPr>
          <w:rStyle w:val="Csuperscript"/>
        </w:rPr>
        <w:t>5</w:t>
      </w:r>
      <w:r w:rsidRPr="000335E3">
        <w:rPr>
          <w:rStyle w:val="Csuperscript"/>
        </w:rPr>
        <w:br/>
      </w:r>
      <w:r w:rsidRPr="0046238D">
        <w:t>= 1216.65…</w:t>
      </w:r>
      <w:r w:rsidRPr="000335E3">
        <w:rPr>
          <w:rStyle w:val="Csuperscript"/>
        </w:rPr>
        <w:br/>
      </w:r>
      <w:r w:rsidRPr="0046238D">
        <w:t>= $1217</w:t>
      </w:r>
    </w:p>
    <w:p w14:paraId="1EDB1A39" w14:textId="3652F8C2" w:rsidR="001061EF" w:rsidRDefault="001061EF" w:rsidP="001061EF">
      <w:pPr>
        <w:pStyle w:val="Pquestiontextpartsa"/>
      </w:pPr>
      <w:r w:rsidRPr="000335E3">
        <w:rPr>
          <w:rStyle w:val="Cquestionpartlabelbold"/>
        </w:rPr>
        <w:t>(b)</w:t>
      </w:r>
      <w:r w:rsidRPr="000335E3">
        <w:rPr>
          <w:rStyle w:val="Cquestionpartlabelbold"/>
        </w:rPr>
        <w:tab/>
      </w:r>
      <w:r>
        <w:t>Effective profit</w:t>
      </w:r>
      <w:r>
        <w:br/>
      </w:r>
      <w:r w:rsidRPr="0046238D">
        <w:t>= 1500 – 1217</w:t>
      </w:r>
      <w:r>
        <w:br/>
        <w:t>= $283</w:t>
      </w:r>
    </w:p>
    <w:p w14:paraId="0D881E4B" w14:textId="14B8FA7B" w:rsidR="00D56B23" w:rsidRDefault="00F5624E" w:rsidP="00D56B23">
      <w:pPr>
        <w:pStyle w:val="Pquestionheadingsx"/>
      </w:pPr>
      <w:r>
        <w:t>Question 19</w:t>
      </w:r>
      <w:r w:rsidR="00D56B23">
        <w:tab/>
      </w:r>
      <w:r>
        <w:rPr>
          <w:rStyle w:val="Cmarkslabel"/>
        </w:rPr>
        <w:t>8</w:t>
      </w:r>
      <w:r w:rsidR="00D56B23">
        <w:rPr>
          <w:rStyle w:val="Cmarkslabel"/>
        </w:rPr>
        <w:t xml:space="preserve"> marks</w:t>
      </w:r>
      <w:r w:rsidR="00D56B23">
        <w:tab/>
      </w:r>
      <w:r w:rsidR="002A78D4" w:rsidRPr="007026CE">
        <w:t>[13.</w:t>
      </w:r>
      <w:r w:rsidR="00F04CD9" w:rsidRPr="007026CE">
        <w:t>3</w:t>
      </w:r>
      <w:r w:rsidR="00D56B23" w:rsidRPr="007026CE">
        <w:t>]</w:t>
      </w:r>
    </w:p>
    <w:p w14:paraId="27C1FE88" w14:textId="77777777" w:rsidR="001061EF" w:rsidRPr="0046238D" w:rsidRDefault="001061EF" w:rsidP="001061EF">
      <w:pPr>
        <w:pStyle w:val="Pquestiontextpartsa"/>
      </w:pPr>
      <w:r w:rsidRPr="000335E3">
        <w:rPr>
          <w:rStyle w:val="Cquestionpartlabelbold"/>
        </w:rPr>
        <w:t>(a)</w:t>
      </w:r>
      <w:r w:rsidRPr="000335E3">
        <w:rPr>
          <w:rStyle w:val="Cquestionpartlabelbold"/>
        </w:rPr>
        <w:tab/>
      </w:r>
      <w:r w:rsidRPr="0046238D">
        <w:t>Initial costs = $2000</w:t>
      </w:r>
    </w:p>
    <w:p w14:paraId="4A9F38FB" w14:textId="335EEA5E" w:rsidR="001061EF" w:rsidRPr="0046238D" w:rsidRDefault="001061EF" w:rsidP="001061EF">
      <w:pPr>
        <w:pStyle w:val="Pquestiontextpartsa"/>
      </w:pPr>
      <w:r w:rsidRPr="000335E3">
        <w:rPr>
          <w:rStyle w:val="Cquestionpartlabelbold"/>
        </w:rPr>
        <w:t>(b)</w:t>
      </w:r>
      <w:r w:rsidRPr="000335E3">
        <w:rPr>
          <w:rStyle w:val="Cquestionpartlabelbold"/>
        </w:rPr>
        <w:tab/>
      </w:r>
      <w:r w:rsidRPr="0046238D">
        <w:t>Value after year 1: 2000 × 1.01 = $2020</w:t>
      </w:r>
      <w:r>
        <w:br/>
      </w:r>
      <w:r w:rsidRPr="0046238D">
        <w:t>Value after year 2: 2020 × 1.02 = $2060.40</w:t>
      </w:r>
      <w:r>
        <w:br/>
      </w:r>
      <w:r w:rsidRPr="0046238D">
        <w:t>Value after year 3: 2060.40 × 1.03 = $2122.21</w:t>
      </w:r>
    </w:p>
    <w:p w14:paraId="50FBF2D1" w14:textId="16650109" w:rsidR="001061EF" w:rsidRPr="0046238D" w:rsidRDefault="001061EF" w:rsidP="001061EF">
      <w:pPr>
        <w:pStyle w:val="Pquestiontextpartsa"/>
      </w:pPr>
      <w:r w:rsidRPr="000335E3">
        <w:rPr>
          <w:rStyle w:val="Cquestionpartlabelbold"/>
        </w:rPr>
        <w:t>(c)</w:t>
      </w:r>
      <w:r w:rsidRPr="000335E3">
        <w:rPr>
          <w:rStyle w:val="Cquestionpartlabelbold"/>
        </w:rPr>
        <w:tab/>
      </w:r>
      <w:r w:rsidR="00CA7179">
        <w:t>Effective profit</w:t>
      </w:r>
      <w:r w:rsidR="00CA7179">
        <w:br/>
      </w:r>
      <w:r w:rsidRPr="0046238D">
        <w:t>= 4000 – 2122.21</w:t>
      </w:r>
      <w:r>
        <w:br/>
      </w:r>
      <w:r w:rsidRPr="0046238D">
        <w:t>= $1877.79</w:t>
      </w:r>
    </w:p>
    <w:p w14:paraId="454B2F68" w14:textId="2A2737E8" w:rsidR="001061EF" w:rsidRDefault="001061EF" w:rsidP="001061EF">
      <w:pPr>
        <w:pStyle w:val="Pquestiontextpartsa"/>
      </w:pPr>
      <w:r w:rsidRPr="000335E3">
        <w:rPr>
          <w:rStyle w:val="Cquestionpartlabelbold"/>
        </w:rPr>
        <w:t>(d)</w:t>
      </w:r>
      <w:r w:rsidRPr="000335E3">
        <w:rPr>
          <w:rStyle w:val="Cquestionpartlabelbold"/>
        </w:rPr>
        <w:tab/>
      </w:r>
      <w:r>
        <w:t>Effective percentage return:</w:t>
      </w:r>
      <w:r>
        <w:br/>
      </w:r>
      <w:r w:rsidRPr="0046238D">
        <w:rPr>
          <w:position w:val="-24"/>
        </w:rPr>
        <w:object w:dxaOrig="2439" w:dyaOrig="620" w14:anchorId="70668324">
          <v:shape id="_x0000_i1038" type="#_x0000_t75" style="width:122.95pt;height:31pt" o:ole="">
            <v:imagedata r:id="rId35" o:title=""/>
          </v:shape>
          <o:OLEObject Type="Embed" ProgID="Equation.DSMT4" ShapeID="_x0000_i1038" DrawAspect="Content" ObjectID="_1538917619" r:id="rId36"/>
        </w:object>
      </w:r>
      <w:r w:rsidRPr="0046238D">
        <w:t xml:space="preserve"> </w:t>
      </w:r>
    </w:p>
    <w:p w14:paraId="1CCC243A" w14:textId="71F746A6" w:rsidR="002060D3" w:rsidRDefault="00F5624E" w:rsidP="002060D3">
      <w:pPr>
        <w:pStyle w:val="Psectionresults"/>
      </w:pPr>
      <w:r>
        <w:t>Extended answer results: 13</w:t>
      </w:r>
    </w:p>
    <w:p w14:paraId="5E9675C6" w14:textId="57C647B3" w:rsidR="002060D3" w:rsidRPr="0049744D" w:rsidRDefault="00F5624E" w:rsidP="002060D3">
      <w:pPr>
        <w:pStyle w:val="Psectionresults"/>
      </w:pPr>
      <w:r>
        <w:t>TOTAL test results: 60</w:t>
      </w:r>
    </w:p>
    <w:sectPr w:rsidR="002060D3" w:rsidRPr="0049744D" w:rsidSect="00957E9E">
      <w:headerReference w:type="default" r:id="rId37"/>
      <w:footerReference w:type="default" r:id="rId38"/>
      <w:pgSz w:w="11906" w:h="16838" w:code="9"/>
      <w:pgMar w:top="1134" w:right="1021" w:bottom="113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4F5BBF" w14:textId="77777777" w:rsidR="00A076F4" w:rsidRDefault="00A076F4" w:rsidP="00B91E57">
      <w:r>
        <w:separator/>
      </w:r>
    </w:p>
  </w:endnote>
  <w:endnote w:type="continuationSeparator" w:id="0">
    <w:p w14:paraId="4143579A" w14:textId="77777777" w:rsidR="00A076F4" w:rsidRDefault="00A076F4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FA969" w14:textId="77777777" w:rsidR="00AA7ED5" w:rsidRDefault="00AA7ED5" w:rsidP="00B91E57">
    <w:pPr>
      <w:pStyle w:val="Pfootertext"/>
    </w:pPr>
  </w:p>
  <w:p w14:paraId="45730579" w14:textId="77777777" w:rsidR="00B91E57" w:rsidRPr="00375E26" w:rsidRDefault="00B91E57" w:rsidP="00B91E57">
    <w:pPr>
      <w:pStyle w:val="Pfootertext"/>
      <w:rPr>
        <w:rStyle w:val="Cpagenumber"/>
      </w:rPr>
    </w:pPr>
    <w:r w:rsidRPr="00375E26">
      <w:rPr>
        <w:sz w:val="18"/>
      </w:rPr>
      <w:t>Copyright © 2017 Pearson Australia (a division of Pearson Australia Group Pty Ltd)</w:t>
    </w:r>
    <w:r w:rsidRPr="00375E26">
      <w:rPr>
        <w:sz w:val="18"/>
      </w:rPr>
      <w:tab/>
    </w:r>
    <w:r w:rsidR="00AA7ED5" w:rsidRPr="00375E26">
      <w:rPr>
        <w:sz w:val="18"/>
      </w:rPr>
      <w:t xml:space="preserve">Page </w:t>
    </w:r>
    <w:r w:rsidRPr="00375E26">
      <w:rPr>
        <w:sz w:val="18"/>
      </w:rPr>
      <w:fldChar w:fldCharType="begin"/>
    </w:r>
    <w:r w:rsidRPr="00375E26">
      <w:rPr>
        <w:sz w:val="18"/>
      </w:rPr>
      <w:instrText xml:space="preserve"> PAGE   \* MERGEFORMAT </w:instrText>
    </w:r>
    <w:r w:rsidRPr="00375E26">
      <w:rPr>
        <w:sz w:val="18"/>
      </w:rPr>
      <w:fldChar w:fldCharType="separate"/>
    </w:r>
    <w:r w:rsidR="00F17D7D">
      <w:rPr>
        <w:noProof/>
        <w:sz w:val="18"/>
      </w:rPr>
      <w:t>2</w:t>
    </w:r>
    <w:r w:rsidRPr="00375E26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7AF39A" w14:textId="77777777" w:rsidR="00A076F4" w:rsidRDefault="00A076F4" w:rsidP="00B91E57">
      <w:r>
        <w:separator/>
      </w:r>
    </w:p>
  </w:footnote>
  <w:footnote w:type="continuationSeparator" w:id="0">
    <w:p w14:paraId="593BCA58" w14:textId="77777777" w:rsidR="00A076F4" w:rsidRDefault="00A076F4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F89C1E" w14:textId="1D5D761B" w:rsidR="00EF5900" w:rsidRDefault="004D17E8" w:rsidP="004D17E8">
    <w:pPr>
      <w:pStyle w:val="Pheadertext"/>
      <w:tabs>
        <w:tab w:val="left" w:pos="2127"/>
      </w:tabs>
    </w:pPr>
    <w:r>
      <w:t>Pearson Mathematics</w:t>
    </w:r>
    <w:r w:rsidRPr="00CC02A2">
      <w:t xml:space="preserve"> </w:t>
    </w:r>
    <w:r>
      <w:t xml:space="preserve">10–10A    </w:t>
    </w:r>
    <w:r w:rsidRPr="00CC02A2">
      <w:t>Financial mathematics</w:t>
    </w:r>
    <w:r>
      <w:t xml:space="preserve"> –– Test D </w:t>
    </w:r>
    <w:r w:rsidR="00352B14">
      <w:t>S</w:t>
    </w:r>
    <w:r w:rsidR="00352B14" w:rsidRPr="006614A2">
      <w:t>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A487980"/>
    <w:multiLevelType w:val="hybridMultilevel"/>
    <w:tmpl w:val="A3904EFA"/>
    <w:lvl w:ilvl="0" w:tplc="44141BA4">
      <w:start w:val="1"/>
      <w:numFmt w:val="decimal"/>
      <w:lvlText w:val="Question %1"/>
      <w:lvlJc w:val="left"/>
      <w:pPr>
        <w:ind w:left="1637" w:hanging="360"/>
      </w:pPr>
      <w:rPr>
        <w:rFonts w:hint="default"/>
        <w:b/>
        <w:sz w:val="24"/>
        <w:szCs w:val="24"/>
      </w:rPr>
    </w:lvl>
    <w:lvl w:ilvl="1" w:tplc="13784F44">
      <w:start w:val="1000"/>
      <w:numFmt w:val="decimal"/>
      <w:lvlText w:val="%2"/>
      <w:lvlJc w:val="left"/>
      <w:pPr>
        <w:tabs>
          <w:tab w:val="num" w:pos="1740"/>
        </w:tabs>
        <w:ind w:left="1740" w:hanging="6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3711527"/>
    <w:multiLevelType w:val="hybridMultilevel"/>
    <w:tmpl w:val="9A461588"/>
    <w:lvl w:ilvl="0" w:tplc="E76E40F8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50875E3"/>
    <w:multiLevelType w:val="hybridMultilevel"/>
    <w:tmpl w:val="BD26F410"/>
    <w:lvl w:ilvl="0" w:tplc="C924ADC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3306F"/>
    <w:rsid w:val="000335E3"/>
    <w:rsid w:val="00033C5C"/>
    <w:rsid w:val="000407AC"/>
    <w:rsid w:val="00052D5F"/>
    <w:rsid w:val="00057492"/>
    <w:rsid w:val="000611DD"/>
    <w:rsid w:val="00062A9B"/>
    <w:rsid w:val="00062B27"/>
    <w:rsid w:val="00064993"/>
    <w:rsid w:val="00066722"/>
    <w:rsid w:val="0007486F"/>
    <w:rsid w:val="0007636D"/>
    <w:rsid w:val="00076BF9"/>
    <w:rsid w:val="00081BF4"/>
    <w:rsid w:val="00082AD0"/>
    <w:rsid w:val="00090B15"/>
    <w:rsid w:val="00094B98"/>
    <w:rsid w:val="000C1477"/>
    <w:rsid w:val="000C4CB1"/>
    <w:rsid w:val="000C6C56"/>
    <w:rsid w:val="000E42DC"/>
    <w:rsid w:val="000F50A6"/>
    <w:rsid w:val="000F52E2"/>
    <w:rsid w:val="001061EF"/>
    <w:rsid w:val="0011060C"/>
    <w:rsid w:val="00114E72"/>
    <w:rsid w:val="001158EE"/>
    <w:rsid w:val="0012161F"/>
    <w:rsid w:val="00121EAB"/>
    <w:rsid w:val="001249D4"/>
    <w:rsid w:val="00133398"/>
    <w:rsid w:val="00136289"/>
    <w:rsid w:val="00153C7C"/>
    <w:rsid w:val="001605F8"/>
    <w:rsid w:val="00160C54"/>
    <w:rsid w:val="00180D86"/>
    <w:rsid w:val="0018621F"/>
    <w:rsid w:val="001B433F"/>
    <w:rsid w:val="001B4371"/>
    <w:rsid w:val="001C4DB3"/>
    <w:rsid w:val="001D7758"/>
    <w:rsid w:val="001F3D5E"/>
    <w:rsid w:val="0020477E"/>
    <w:rsid w:val="002060D3"/>
    <w:rsid w:val="00223001"/>
    <w:rsid w:val="00246CBE"/>
    <w:rsid w:val="002509BC"/>
    <w:rsid w:val="00261DF4"/>
    <w:rsid w:val="002635BA"/>
    <w:rsid w:val="0029660A"/>
    <w:rsid w:val="0029665F"/>
    <w:rsid w:val="002A61AB"/>
    <w:rsid w:val="002A78D4"/>
    <w:rsid w:val="002C0D5B"/>
    <w:rsid w:val="002C3C99"/>
    <w:rsid w:val="002C5286"/>
    <w:rsid w:val="002D2E83"/>
    <w:rsid w:val="002E0784"/>
    <w:rsid w:val="002E154B"/>
    <w:rsid w:val="00307A48"/>
    <w:rsid w:val="00307F32"/>
    <w:rsid w:val="00323197"/>
    <w:rsid w:val="00323AB7"/>
    <w:rsid w:val="00334607"/>
    <w:rsid w:val="00335B72"/>
    <w:rsid w:val="00345684"/>
    <w:rsid w:val="00352B14"/>
    <w:rsid w:val="003618B8"/>
    <w:rsid w:val="003624C0"/>
    <w:rsid w:val="00363DAC"/>
    <w:rsid w:val="003649A6"/>
    <w:rsid w:val="0036586D"/>
    <w:rsid w:val="00374306"/>
    <w:rsid w:val="00375E26"/>
    <w:rsid w:val="00376745"/>
    <w:rsid w:val="0039270F"/>
    <w:rsid w:val="00393ADE"/>
    <w:rsid w:val="003A6EA1"/>
    <w:rsid w:val="003B3BBF"/>
    <w:rsid w:val="003C445D"/>
    <w:rsid w:val="003E3349"/>
    <w:rsid w:val="00400EF8"/>
    <w:rsid w:val="00405748"/>
    <w:rsid w:val="004066D1"/>
    <w:rsid w:val="00412093"/>
    <w:rsid w:val="00413A15"/>
    <w:rsid w:val="004161B6"/>
    <w:rsid w:val="00420B07"/>
    <w:rsid w:val="0043227F"/>
    <w:rsid w:val="00452041"/>
    <w:rsid w:val="00456CE0"/>
    <w:rsid w:val="00457310"/>
    <w:rsid w:val="0046226B"/>
    <w:rsid w:val="00464A71"/>
    <w:rsid w:val="00472CCA"/>
    <w:rsid w:val="0048344D"/>
    <w:rsid w:val="00485A37"/>
    <w:rsid w:val="004A1C99"/>
    <w:rsid w:val="004A5DD5"/>
    <w:rsid w:val="004C23FF"/>
    <w:rsid w:val="004C48C6"/>
    <w:rsid w:val="004C5E1E"/>
    <w:rsid w:val="004D01B5"/>
    <w:rsid w:val="004D17E8"/>
    <w:rsid w:val="004D24DE"/>
    <w:rsid w:val="004D3645"/>
    <w:rsid w:val="004E23E6"/>
    <w:rsid w:val="004F03F0"/>
    <w:rsid w:val="004F5839"/>
    <w:rsid w:val="004F59F5"/>
    <w:rsid w:val="005067E7"/>
    <w:rsid w:val="0052478A"/>
    <w:rsid w:val="0052656A"/>
    <w:rsid w:val="00530D78"/>
    <w:rsid w:val="0053557F"/>
    <w:rsid w:val="00554ECF"/>
    <w:rsid w:val="00561C8E"/>
    <w:rsid w:val="00564139"/>
    <w:rsid w:val="005644F4"/>
    <w:rsid w:val="005665F4"/>
    <w:rsid w:val="00567CE7"/>
    <w:rsid w:val="00571F02"/>
    <w:rsid w:val="00582BD5"/>
    <w:rsid w:val="00590B70"/>
    <w:rsid w:val="0059291C"/>
    <w:rsid w:val="005A07A0"/>
    <w:rsid w:val="005A6C19"/>
    <w:rsid w:val="005B2542"/>
    <w:rsid w:val="005C1799"/>
    <w:rsid w:val="005C2DB7"/>
    <w:rsid w:val="005C46C7"/>
    <w:rsid w:val="005C6EE5"/>
    <w:rsid w:val="005F75B9"/>
    <w:rsid w:val="00604D55"/>
    <w:rsid w:val="00606690"/>
    <w:rsid w:val="0060765D"/>
    <w:rsid w:val="00607BB0"/>
    <w:rsid w:val="00607F60"/>
    <w:rsid w:val="00617BEA"/>
    <w:rsid w:val="006315DD"/>
    <w:rsid w:val="00652315"/>
    <w:rsid w:val="00665AA1"/>
    <w:rsid w:val="0066782B"/>
    <w:rsid w:val="006B2DF9"/>
    <w:rsid w:val="006C4B2F"/>
    <w:rsid w:val="006C61E6"/>
    <w:rsid w:val="006D6A33"/>
    <w:rsid w:val="006D6A60"/>
    <w:rsid w:val="006D6B75"/>
    <w:rsid w:val="006E22DE"/>
    <w:rsid w:val="006E28FE"/>
    <w:rsid w:val="006E6CBD"/>
    <w:rsid w:val="006E7B52"/>
    <w:rsid w:val="006F2BB6"/>
    <w:rsid w:val="006F48EB"/>
    <w:rsid w:val="007026CE"/>
    <w:rsid w:val="0070464D"/>
    <w:rsid w:val="00713EAF"/>
    <w:rsid w:val="00715815"/>
    <w:rsid w:val="00722B45"/>
    <w:rsid w:val="007313E8"/>
    <w:rsid w:val="00732B3C"/>
    <w:rsid w:val="00746892"/>
    <w:rsid w:val="007701CE"/>
    <w:rsid w:val="007721B9"/>
    <w:rsid w:val="00775F8D"/>
    <w:rsid w:val="00781345"/>
    <w:rsid w:val="00796A94"/>
    <w:rsid w:val="007A1A60"/>
    <w:rsid w:val="007B7288"/>
    <w:rsid w:val="007B7545"/>
    <w:rsid w:val="007C05E1"/>
    <w:rsid w:val="007D4058"/>
    <w:rsid w:val="007D5C01"/>
    <w:rsid w:val="00814AD5"/>
    <w:rsid w:val="00814B1B"/>
    <w:rsid w:val="00817AEB"/>
    <w:rsid w:val="008226DD"/>
    <w:rsid w:val="00822B84"/>
    <w:rsid w:val="00823BB8"/>
    <w:rsid w:val="008266C5"/>
    <w:rsid w:val="00827AA7"/>
    <w:rsid w:val="00842378"/>
    <w:rsid w:val="008453BA"/>
    <w:rsid w:val="00851029"/>
    <w:rsid w:val="0085608B"/>
    <w:rsid w:val="00872A57"/>
    <w:rsid w:val="00883D65"/>
    <w:rsid w:val="00885756"/>
    <w:rsid w:val="00887F5C"/>
    <w:rsid w:val="008A2708"/>
    <w:rsid w:val="008B5DC2"/>
    <w:rsid w:val="008C44CE"/>
    <w:rsid w:val="008D25A8"/>
    <w:rsid w:val="008D3E39"/>
    <w:rsid w:val="008D5739"/>
    <w:rsid w:val="008E3A48"/>
    <w:rsid w:val="008F0DDC"/>
    <w:rsid w:val="008F0EC6"/>
    <w:rsid w:val="009023C1"/>
    <w:rsid w:val="0090320E"/>
    <w:rsid w:val="00913906"/>
    <w:rsid w:val="009156A1"/>
    <w:rsid w:val="0091733C"/>
    <w:rsid w:val="0092625F"/>
    <w:rsid w:val="009303E1"/>
    <w:rsid w:val="00934CAB"/>
    <w:rsid w:val="00935B41"/>
    <w:rsid w:val="0093734D"/>
    <w:rsid w:val="009437F9"/>
    <w:rsid w:val="009461B8"/>
    <w:rsid w:val="00950FFA"/>
    <w:rsid w:val="00957E9E"/>
    <w:rsid w:val="00962392"/>
    <w:rsid w:val="009841D7"/>
    <w:rsid w:val="009A776D"/>
    <w:rsid w:val="009C1F04"/>
    <w:rsid w:val="009C3377"/>
    <w:rsid w:val="009D03D9"/>
    <w:rsid w:val="009F2FC5"/>
    <w:rsid w:val="00A076F4"/>
    <w:rsid w:val="00A215AF"/>
    <w:rsid w:val="00A23D25"/>
    <w:rsid w:val="00A35659"/>
    <w:rsid w:val="00A37631"/>
    <w:rsid w:val="00A37790"/>
    <w:rsid w:val="00A450C7"/>
    <w:rsid w:val="00A5299B"/>
    <w:rsid w:val="00A609BB"/>
    <w:rsid w:val="00A61D4A"/>
    <w:rsid w:val="00A66E55"/>
    <w:rsid w:val="00A74962"/>
    <w:rsid w:val="00A76137"/>
    <w:rsid w:val="00A807EE"/>
    <w:rsid w:val="00A822F0"/>
    <w:rsid w:val="00A92695"/>
    <w:rsid w:val="00A93D60"/>
    <w:rsid w:val="00AA25D9"/>
    <w:rsid w:val="00AA5EAA"/>
    <w:rsid w:val="00AA7ED5"/>
    <w:rsid w:val="00AB1624"/>
    <w:rsid w:val="00AB1640"/>
    <w:rsid w:val="00AD2442"/>
    <w:rsid w:val="00AD4FD5"/>
    <w:rsid w:val="00AE3D80"/>
    <w:rsid w:val="00AF0F2C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632C3"/>
    <w:rsid w:val="00B6363F"/>
    <w:rsid w:val="00B63D7A"/>
    <w:rsid w:val="00B63FCE"/>
    <w:rsid w:val="00B6458B"/>
    <w:rsid w:val="00B73321"/>
    <w:rsid w:val="00B80E51"/>
    <w:rsid w:val="00B80E6D"/>
    <w:rsid w:val="00B86D7F"/>
    <w:rsid w:val="00B91091"/>
    <w:rsid w:val="00B91E57"/>
    <w:rsid w:val="00BA0A66"/>
    <w:rsid w:val="00BA4B78"/>
    <w:rsid w:val="00BB3052"/>
    <w:rsid w:val="00BB572C"/>
    <w:rsid w:val="00BB745A"/>
    <w:rsid w:val="00BB7A96"/>
    <w:rsid w:val="00BC28AD"/>
    <w:rsid w:val="00BC6BB9"/>
    <w:rsid w:val="00BD08D5"/>
    <w:rsid w:val="00BD26E7"/>
    <w:rsid w:val="00BE4D56"/>
    <w:rsid w:val="00BF14C7"/>
    <w:rsid w:val="00BF58C2"/>
    <w:rsid w:val="00BF678B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5F4E"/>
    <w:rsid w:val="00C9254A"/>
    <w:rsid w:val="00CA7179"/>
    <w:rsid w:val="00CB3D6D"/>
    <w:rsid w:val="00CC0D68"/>
    <w:rsid w:val="00CC5F10"/>
    <w:rsid w:val="00CC6879"/>
    <w:rsid w:val="00CC6FFF"/>
    <w:rsid w:val="00CC7D1F"/>
    <w:rsid w:val="00CD00EA"/>
    <w:rsid w:val="00CE2DDA"/>
    <w:rsid w:val="00CF0C64"/>
    <w:rsid w:val="00CF4C57"/>
    <w:rsid w:val="00D01C11"/>
    <w:rsid w:val="00D027D6"/>
    <w:rsid w:val="00D03976"/>
    <w:rsid w:val="00D169AD"/>
    <w:rsid w:val="00D306C4"/>
    <w:rsid w:val="00D43956"/>
    <w:rsid w:val="00D45D65"/>
    <w:rsid w:val="00D476C7"/>
    <w:rsid w:val="00D50DA9"/>
    <w:rsid w:val="00D5254C"/>
    <w:rsid w:val="00D56B23"/>
    <w:rsid w:val="00D5788E"/>
    <w:rsid w:val="00D64216"/>
    <w:rsid w:val="00D6673C"/>
    <w:rsid w:val="00D747CC"/>
    <w:rsid w:val="00D817B5"/>
    <w:rsid w:val="00D94C52"/>
    <w:rsid w:val="00DA3BBA"/>
    <w:rsid w:val="00DA6D73"/>
    <w:rsid w:val="00DB2FDA"/>
    <w:rsid w:val="00DD25FC"/>
    <w:rsid w:val="00DE113C"/>
    <w:rsid w:val="00DE3994"/>
    <w:rsid w:val="00DE45D5"/>
    <w:rsid w:val="00DE67DE"/>
    <w:rsid w:val="00E01186"/>
    <w:rsid w:val="00E021E4"/>
    <w:rsid w:val="00E02483"/>
    <w:rsid w:val="00E02C5B"/>
    <w:rsid w:val="00E07953"/>
    <w:rsid w:val="00E10BC3"/>
    <w:rsid w:val="00E10D96"/>
    <w:rsid w:val="00E2498A"/>
    <w:rsid w:val="00E27C06"/>
    <w:rsid w:val="00E42B3B"/>
    <w:rsid w:val="00E4401F"/>
    <w:rsid w:val="00E522E3"/>
    <w:rsid w:val="00E56C69"/>
    <w:rsid w:val="00E66F4C"/>
    <w:rsid w:val="00E80255"/>
    <w:rsid w:val="00E804F6"/>
    <w:rsid w:val="00E904DF"/>
    <w:rsid w:val="00E926CC"/>
    <w:rsid w:val="00E96EDA"/>
    <w:rsid w:val="00EA305E"/>
    <w:rsid w:val="00EA3341"/>
    <w:rsid w:val="00EC0922"/>
    <w:rsid w:val="00EC5B21"/>
    <w:rsid w:val="00ED79FA"/>
    <w:rsid w:val="00EE6019"/>
    <w:rsid w:val="00EE7C00"/>
    <w:rsid w:val="00EF30D8"/>
    <w:rsid w:val="00EF38CC"/>
    <w:rsid w:val="00EF5900"/>
    <w:rsid w:val="00EF6108"/>
    <w:rsid w:val="00F04CD9"/>
    <w:rsid w:val="00F1598F"/>
    <w:rsid w:val="00F17D7D"/>
    <w:rsid w:val="00F24B10"/>
    <w:rsid w:val="00F279DF"/>
    <w:rsid w:val="00F41913"/>
    <w:rsid w:val="00F5599A"/>
    <w:rsid w:val="00F5624E"/>
    <w:rsid w:val="00F80273"/>
    <w:rsid w:val="00F93270"/>
    <w:rsid w:val="00FA71CA"/>
    <w:rsid w:val="00FB077E"/>
    <w:rsid w:val="00FB4663"/>
    <w:rsid w:val="00FB7DE1"/>
    <w:rsid w:val="00FC2A4C"/>
    <w:rsid w:val="00FC75E1"/>
    <w:rsid w:val="00FD1FE1"/>
    <w:rsid w:val="00FE252B"/>
    <w:rsid w:val="00FE3101"/>
    <w:rsid w:val="00FE47F1"/>
    <w:rsid w:val="00FE4B25"/>
    <w:rsid w:val="00FE5CA5"/>
    <w:rsid w:val="00FE6891"/>
    <w:rsid w:val="00FE6E25"/>
    <w:rsid w:val="00FF1B08"/>
    <w:rsid w:val="00FF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A462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CA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352B14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352B14"/>
    <w:rPr>
      <w:rFonts w:ascii="Times New Roman" w:hAnsi="Times New Roman"/>
      <w:i/>
    </w:rPr>
  </w:style>
  <w:style w:type="paragraph" w:customStyle="1" w:styleId="Pbody">
    <w:name w:val="P: body"/>
    <w:qFormat/>
    <w:rsid w:val="00CC5F10"/>
    <w:rPr>
      <w:rFonts w:eastAsia="MS Mincho"/>
      <w:sz w:val="22"/>
      <w:szCs w:val="22"/>
      <w:lang w:eastAsia="en-US"/>
    </w:rPr>
  </w:style>
  <w:style w:type="character" w:customStyle="1" w:styleId="Ptimtext">
    <w:name w:val="P: tim text"/>
    <w:basedOn w:val="DefaultParagraphFont"/>
    <w:rsid w:val="00352B14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352B14"/>
    <w:rPr>
      <w:vertAlign w:val="superscript"/>
    </w:rPr>
  </w:style>
  <w:style w:type="character" w:customStyle="1" w:styleId="Citalicsubscript">
    <w:name w:val="C: italic subscript"/>
    <w:basedOn w:val="DefaultParagraphFont"/>
    <w:uiPriority w:val="1"/>
    <w:qFormat/>
    <w:rsid w:val="00352B14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352B14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352B14"/>
    <w:rPr>
      <w:vertAlign w:val="subscript"/>
    </w:rPr>
  </w:style>
  <w:style w:type="paragraph" w:customStyle="1" w:styleId="PNotetodesigner">
    <w:name w:val="P: Note to designer"/>
    <w:basedOn w:val="Normal"/>
    <w:qFormat/>
    <w:rsid w:val="00352B14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CA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352B14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352B14"/>
    <w:rPr>
      <w:rFonts w:ascii="Times New Roman" w:hAnsi="Times New Roman"/>
      <w:i/>
    </w:rPr>
  </w:style>
  <w:style w:type="paragraph" w:customStyle="1" w:styleId="Pbody">
    <w:name w:val="P: body"/>
    <w:qFormat/>
    <w:rsid w:val="00CC5F10"/>
    <w:rPr>
      <w:rFonts w:eastAsia="MS Mincho"/>
      <w:sz w:val="22"/>
      <w:szCs w:val="22"/>
      <w:lang w:eastAsia="en-US"/>
    </w:rPr>
  </w:style>
  <w:style w:type="character" w:customStyle="1" w:styleId="Ptimtext">
    <w:name w:val="P: tim text"/>
    <w:basedOn w:val="DefaultParagraphFont"/>
    <w:rsid w:val="00352B14"/>
    <w:rPr>
      <w:b/>
      <w:bCs/>
      <w:color w:val="FF0000"/>
    </w:rPr>
  </w:style>
  <w:style w:type="character" w:customStyle="1" w:styleId="Csuperscript">
    <w:name w:val="C: superscript"/>
    <w:basedOn w:val="DefaultParagraphFont"/>
    <w:uiPriority w:val="1"/>
    <w:qFormat/>
    <w:rsid w:val="00352B14"/>
    <w:rPr>
      <w:vertAlign w:val="superscript"/>
    </w:rPr>
  </w:style>
  <w:style w:type="character" w:customStyle="1" w:styleId="Citalicsubscript">
    <w:name w:val="C: italic subscript"/>
    <w:basedOn w:val="DefaultParagraphFont"/>
    <w:uiPriority w:val="1"/>
    <w:qFormat/>
    <w:rsid w:val="00352B14"/>
    <w:rPr>
      <w:i/>
      <w:vertAlign w:val="subscript"/>
    </w:rPr>
  </w:style>
  <w:style w:type="character" w:customStyle="1" w:styleId="CItalicsuperscript">
    <w:name w:val="C: Italic superscript"/>
    <w:basedOn w:val="Cmathsexpressions"/>
    <w:uiPriority w:val="1"/>
    <w:qFormat/>
    <w:rsid w:val="00352B14"/>
    <w:rPr>
      <w:rFonts w:ascii="Times New Roman" w:hAnsi="Times New Roman"/>
      <w:i/>
      <w:iCs/>
      <w:vertAlign w:val="superscript"/>
    </w:rPr>
  </w:style>
  <w:style w:type="character" w:customStyle="1" w:styleId="CSubscript">
    <w:name w:val="C: Subscript"/>
    <w:basedOn w:val="DefaultParagraphFont"/>
    <w:uiPriority w:val="1"/>
    <w:qFormat/>
    <w:rsid w:val="00352B14"/>
    <w:rPr>
      <w:vertAlign w:val="subscript"/>
    </w:rPr>
  </w:style>
  <w:style w:type="paragraph" w:customStyle="1" w:styleId="PNotetodesigner">
    <w:name w:val="P: Note to designer"/>
    <w:basedOn w:val="Normal"/>
    <w:qFormat/>
    <w:rsid w:val="00352B14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oleObject" Target="embeddings/oleObject6.bin"/><Relationship Id="rId29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66</TotalTime>
  <Pages>5</Pages>
  <Words>740</Words>
  <Characters>2690</Characters>
  <Application>Microsoft Office Word</Application>
  <DocSecurity>0</DocSecurity>
  <Lines>192</Lines>
  <Paragraphs>201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68</cp:revision>
  <cp:lastPrinted>2016-07-15T04:27:00Z</cp:lastPrinted>
  <dcterms:created xsi:type="dcterms:W3CDTF">2016-07-25T04:53:00Z</dcterms:created>
  <dcterms:modified xsi:type="dcterms:W3CDTF">2016-10-25T05:19:00Z</dcterms:modified>
</cp:coreProperties>
</file>