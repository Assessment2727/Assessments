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8BB16A" w14:textId="77777777" w:rsidR="00602C45" w:rsidRDefault="00CC02A2" w:rsidP="00CC02A2">
      <w:pPr>
        <w:pStyle w:val="Psectionheading"/>
      </w:pPr>
      <w:r>
        <w:t>Multiple-choice section – choos</w:t>
      </w:r>
      <w:bookmarkStart w:id="0" w:name="_GoBack"/>
      <w:bookmarkEnd w:id="0"/>
      <w:r>
        <w:t>e the correct answer</w:t>
      </w:r>
    </w:p>
    <w:p w14:paraId="16F5542D" w14:textId="77777777" w:rsidR="00602C45" w:rsidRDefault="00CC02A2" w:rsidP="00CC02A2">
      <w:pPr>
        <w:pStyle w:val="Pquestionheadingmc1stafterhead"/>
      </w:pPr>
      <w:r>
        <w:t>Question 1</w:t>
      </w:r>
      <w:r>
        <w:tab/>
        <w:t>[13.2]</w:t>
      </w:r>
    </w:p>
    <w:p w14:paraId="071A8980" w14:textId="4FCCD6D2" w:rsidR="00CC02A2" w:rsidRPr="0048568A" w:rsidRDefault="00CC02A2" w:rsidP="000507DF">
      <w:pPr>
        <w:pStyle w:val="Pquestiontextmainstem"/>
      </w:pPr>
      <w:r w:rsidRPr="0048568A">
        <w:t>The interest accrued on a loan of $</w:t>
      </w:r>
      <w:r w:rsidR="00B41973" w:rsidRPr="00CB4705">
        <w:t>5700 at 6% p.a</w:t>
      </w:r>
      <w:r w:rsidR="006D6E36">
        <w:t>.</w:t>
      </w:r>
      <w:r w:rsidR="00B41973" w:rsidRPr="0048568A">
        <w:t xml:space="preserve"> </w:t>
      </w:r>
      <w:r w:rsidRPr="0048568A">
        <w:t>compounded annually over 2 ye</w:t>
      </w:r>
      <w:r>
        <w:t>ars,</w:t>
      </w:r>
      <w:r w:rsidR="000507DF">
        <w:t xml:space="preserve"> is closest to</w:t>
      </w:r>
      <w:r>
        <w:t>:</w:t>
      </w:r>
    </w:p>
    <w:p w14:paraId="27BC1945" w14:textId="032F35B9" w:rsidR="00602C45" w:rsidRDefault="00CC02A2" w:rsidP="00EC1D25">
      <w:pPr>
        <w:pStyle w:val="Pquestiontextmcqoptions"/>
      </w:pPr>
      <w:r w:rsidRPr="000507DF">
        <w:rPr>
          <w:rStyle w:val="Cquestionpartlabelbold"/>
        </w:rPr>
        <w:t>A</w:t>
      </w:r>
      <w:r>
        <w:tab/>
      </w:r>
      <w:r w:rsidRPr="0048568A">
        <w:t>$620</w:t>
      </w:r>
      <w:r>
        <w:tab/>
      </w:r>
      <w:r>
        <w:tab/>
      </w:r>
      <w:r>
        <w:tab/>
      </w:r>
      <w:r w:rsidR="00EC1D25">
        <w:tab/>
      </w:r>
      <w:r w:rsidR="00EC1D25">
        <w:tab/>
      </w:r>
      <w:r>
        <w:tab/>
      </w:r>
      <w:r w:rsidRPr="000507DF">
        <w:rPr>
          <w:rStyle w:val="Cquestionpartlabelbold"/>
        </w:rPr>
        <w:t>B</w:t>
      </w:r>
      <w:r>
        <w:tab/>
      </w:r>
      <w:r w:rsidRPr="0048568A">
        <w:t>$636</w:t>
      </w:r>
      <w:r>
        <w:tab/>
      </w:r>
      <w:r>
        <w:tab/>
      </w:r>
      <w:r w:rsidR="00EC1D25">
        <w:tab/>
      </w:r>
      <w:r w:rsidR="00EC1D25">
        <w:tab/>
      </w:r>
      <w:r w:rsidR="00EC1D25">
        <w:tab/>
      </w:r>
      <w:r>
        <w:tab/>
      </w:r>
      <w:r w:rsidRPr="000507DF">
        <w:rPr>
          <w:rStyle w:val="Cquestionpartlabelbold"/>
        </w:rPr>
        <w:t>C</w:t>
      </w:r>
      <w:r>
        <w:tab/>
      </w:r>
      <w:r w:rsidRPr="0048568A">
        <w:t>$</w:t>
      </w:r>
      <w:r w:rsidR="00CB4705">
        <w:t>705</w:t>
      </w:r>
      <w:r w:rsidRPr="0048568A">
        <w:tab/>
      </w:r>
      <w:r>
        <w:tab/>
      </w:r>
      <w:r w:rsidR="00EC1D25">
        <w:tab/>
      </w:r>
      <w:r w:rsidR="00EC1D25">
        <w:tab/>
      </w:r>
      <w:r>
        <w:tab/>
      </w:r>
      <w:r w:rsidR="00157E8C">
        <w:tab/>
      </w:r>
      <w:r w:rsidR="00157E8C">
        <w:tab/>
      </w:r>
      <w:r>
        <w:tab/>
      </w:r>
      <w:r w:rsidRPr="000507DF">
        <w:rPr>
          <w:rStyle w:val="Cquestionpartlabelbold"/>
        </w:rPr>
        <w:t>D</w:t>
      </w:r>
      <w:r w:rsidRPr="000507DF">
        <w:rPr>
          <w:rStyle w:val="Cquestionpartlabelbold"/>
        </w:rPr>
        <w:tab/>
      </w:r>
      <w:r>
        <w:t>$6836</w:t>
      </w:r>
    </w:p>
    <w:p w14:paraId="1AEF3940" w14:textId="5B058E0A" w:rsidR="00CC02A2" w:rsidRDefault="00CC02A2" w:rsidP="00323982">
      <w:pPr>
        <w:pStyle w:val="Pquestionheadingmc"/>
        <w:spacing w:before="240"/>
      </w:pPr>
      <w:r>
        <w:t>Question 2</w:t>
      </w:r>
      <w:r>
        <w:tab/>
        <w:t>[13.</w:t>
      </w:r>
      <w:r w:rsidR="00B03FCC">
        <w:t>4</w:t>
      </w:r>
      <w:r>
        <w:t>]</w:t>
      </w:r>
    </w:p>
    <w:p w14:paraId="612412E5" w14:textId="13018CA0" w:rsidR="00CC02A2" w:rsidRPr="0048568A" w:rsidRDefault="00D10FF4" w:rsidP="00D10FF4">
      <w:pPr>
        <w:pStyle w:val="Pquestiontextmainstem"/>
      </w:pPr>
      <w:r>
        <w:t xml:space="preserve">A car </w:t>
      </w:r>
      <w:r w:rsidR="00CC02A2" w:rsidRPr="0048568A">
        <w:t xml:space="preserve">bought for </w:t>
      </w:r>
      <w:r w:rsidR="002D71B7" w:rsidRPr="00CB4705">
        <w:t xml:space="preserve">$23 400 </w:t>
      </w:r>
      <w:r w:rsidR="00CC02A2" w:rsidRPr="0048568A">
        <w:t>depreciate</w:t>
      </w:r>
      <w:r>
        <w:t>s</w:t>
      </w:r>
      <w:r w:rsidR="00CC02A2" w:rsidRPr="0048568A">
        <w:t xml:space="preserve"> at a rate of 15% p.a. Assuming red</w:t>
      </w:r>
      <w:r w:rsidR="00D262B3">
        <w:t>ucing balance depreciation, in 5</w:t>
      </w:r>
      <w:r w:rsidR="00CC02A2" w:rsidRPr="0048568A">
        <w:t xml:space="preserve"> yea</w:t>
      </w:r>
      <w:r w:rsidR="00CC02A2">
        <w:t>rs</w:t>
      </w:r>
      <w:r>
        <w:t>’</w:t>
      </w:r>
      <w:r w:rsidR="00CC02A2">
        <w:t xml:space="preserve"> time, the car will be worth:</w:t>
      </w:r>
    </w:p>
    <w:p w14:paraId="54BDD112" w14:textId="5C1D1140" w:rsidR="00CC02A2" w:rsidRPr="006D6E36" w:rsidRDefault="00CC02A2" w:rsidP="00EC1D25">
      <w:pPr>
        <w:pStyle w:val="Pquestiontextmcqoptions"/>
      </w:pPr>
      <w:r w:rsidRPr="000507DF">
        <w:rPr>
          <w:rStyle w:val="Cquestionpartlabelbold"/>
        </w:rPr>
        <w:t>A</w:t>
      </w:r>
      <w:r w:rsidR="00EC1D25">
        <w:tab/>
      </w:r>
      <w:r w:rsidRPr="0048568A">
        <w:t>$</w:t>
      </w:r>
      <w:r w:rsidR="00CB4705">
        <w:t>23 444</w:t>
      </w:r>
      <w:r w:rsidRPr="0048568A">
        <w:t>(0.85)</w:t>
      </w:r>
      <w:r w:rsidRPr="006D6E36">
        <w:t>5</w:t>
      </w:r>
      <w:r w:rsidRPr="000507DF">
        <w:rPr>
          <w:rStyle w:val="Cquestionpartlabelbold"/>
        </w:rPr>
        <w:tab/>
      </w:r>
      <w:r w:rsidR="00EC1D25" w:rsidRPr="000507DF">
        <w:rPr>
          <w:rStyle w:val="Cquestionpartlabelbold"/>
        </w:rPr>
        <w:tab/>
      </w:r>
      <w:r w:rsidRPr="000507DF">
        <w:rPr>
          <w:rStyle w:val="Cquestionpartlabelbold"/>
        </w:rPr>
        <w:t>B</w:t>
      </w:r>
      <w:r w:rsidR="00EC1D25">
        <w:tab/>
      </w:r>
      <w:r w:rsidR="00CB4705" w:rsidRPr="00CB4705">
        <w:rPr>
          <w:position w:val="-42"/>
        </w:rPr>
        <w:object w:dxaOrig="880" w:dyaOrig="820" w14:anchorId="45B5FA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4pt;height:41pt" o:ole="">
            <v:imagedata r:id="rId8" o:title=""/>
          </v:shape>
          <o:OLEObject Type="Embed" ProgID="Equation.DSMT4" ShapeID="_x0000_i1025" DrawAspect="Content" ObjectID="_1538917773" r:id="rId9"/>
        </w:object>
      </w:r>
      <w:r w:rsidRPr="0048568A">
        <w:t xml:space="preserve"> </w:t>
      </w:r>
      <w:r w:rsidR="00EC1D25" w:rsidRPr="006D6E36">
        <w:tab/>
      </w:r>
      <w:r w:rsidR="00EC1D25" w:rsidRPr="006D6E36">
        <w:tab/>
      </w:r>
      <w:r w:rsidR="00B03FCC" w:rsidRPr="006D6E36">
        <w:tab/>
      </w:r>
      <w:r w:rsidR="00EC1D25" w:rsidRPr="006D6E36">
        <w:tab/>
      </w:r>
      <w:r w:rsidRPr="000507DF">
        <w:rPr>
          <w:rStyle w:val="Cquestionpartlabelbold"/>
        </w:rPr>
        <w:t>C</w:t>
      </w:r>
      <w:r w:rsidR="00EC1D25">
        <w:tab/>
      </w:r>
      <w:r w:rsidRPr="0048568A">
        <w:t>$</w:t>
      </w:r>
      <w:r w:rsidR="00CB4705">
        <w:t>23 444</w:t>
      </w:r>
      <w:r w:rsidRPr="0048568A">
        <w:t>(1.15)</w:t>
      </w:r>
      <w:r w:rsidRPr="006D6E36">
        <w:t>5</w:t>
      </w:r>
      <w:r w:rsidR="00EC1D25" w:rsidRPr="006D6E36">
        <w:tab/>
      </w:r>
      <w:r w:rsidR="00EC1D25" w:rsidRPr="006D6E36">
        <w:tab/>
      </w:r>
      <w:r w:rsidR="00EC1D25" w:rsidRPr="006D6E36">
        <w:tab/>
      </w:r>
      <w:r w:rsidRPr="000507DF">
        <w:rPr>
          <w:rStyle w:val="Cquestionpartlabelbold"/>
        </w:rPr>
        <w:tab/>
        <w:t>D</w:t>
      </w:r>
      <w:r w:rsidR="00EC1D25">
        <w:tab/>
      </w:r>
      <w:r w:rsidR="00CB4705" w:rsidRPr="00CB4705">
        <w:rPr>
          <w:position w:val="-42"/>
        </w:rPr>
        <w:object w:dxaOrig="900" w:dyaOrig="820" w14:anchorId="715C4468">
          <v:shape id="_x0000_i1026" type="#_x0000_t75" style="width:45pt;height:41pt" o:ole="">
            <v:imagedata r:id="rId10" o:title=""/>
          </v:shape>
          <o:OLEObject Type="Embed" ProgID="Equation.DSMT4" ShapeID="_x0000_i1026" DrawAspect="Content" ObjectID="_1538917774" r:id="rId11"/>
        </w:object>
      </w:r>
      <w:r w:rsidRPr="0048568A">
        <w:t xml:space="preserve"> </w:t>
      </w:r>
    </w:p>
    <w:p w14:paraId="709C021F" w14:textId="162FF8BA" w:rsidR="00CC02A2" w:rsidRDefault="00CC02A2" w:rsidP="00323982">
      <w:pPr>
        <w:pStyle w:val="Pquestionheadingmc"/>
        <w:spacing w:before="240"/>
      </w:pPr>
      <w:r>
        <w:t>Question 3</w:t>
      </w:r>
      <w:r>
        <w:tab/>
        <w:t>[13.</w:t>
      </w:r>
      <w:r w:rsidR="00B03FCC">
        <w:t>1</w:t>
      </w:r>
      <w:r>
        <w:t>]</w:t>
      </w:r>
    </w:p>
    <w:p w14:paraId="6D396E90" w14:textId="5D38F26D" w:rsidR="00E02E43" w:rsidRPr="0048568A" w:rsidRDefault="00104EC5" w:rsidP="00D10FF4">
      <w:pPr>
        <w:pStyle w:val="Pquestiontextmainstem"/>
      </w:pPr>
      <w:r>
        <w:t>$400 is invested for 5 years at 3</w:t>
      </w:r>
      <w:r w:rsidR="00E02E43" w:rsidRPr="0048568A">
        <w:t>.2% p.a. The amount of simple interest earned is:</w:t>
      </w:r>
    </w:p>
    <w:p w14:paraId="4F538CB0" w14:textId="3DCF36ED" w:rsidR="00E02E43" w:rsidRPr="000507DF" w:rsidRDefault="00E02E43" w:rsidP="00EC1D25">
      <w:pPr>
        <w:pStyle w:val="Pquestiontextmcqoptions"/>
        <w:rPr>
          <w:rStyle w:val="Cquestionpartlabelbold"/>
        </w:rPr>
      </w:pPr>
      <w:r w:rsidRPr="000507DF">
        <w:rPr>
          <w:rStyle w:val="Cquestionpartlabelbold"/>
        </w:rPr>
        <w:t>A</w:t>
      </w:r>
      <w:r w:rsidRPr="0048568A">
        <w:tab/>
        <w:t>$4</w:t>
      </w:r>
      <w:r w:rsidR="00336A51">
        <w:t>64</w:t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 w:rsidRPr="0048568A">
        <w:tab/>
        <w:t>$</w:t>
      </w:r>
      <w:r w:rsidR="00336A51">
        <w:t>200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C</w:t>
      </w:r>
      <w:r w:rsidR="00336A51">
        <w:tab/>
        <w:t>$64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 w:rsidRPr="0048568A">
        <w:tab/>
        <w:t>$</w:t>
      </w:r>
      <w:r w:rsidR="00336A51">
        <w:t>1280</w:t>
      </w:r>
    </w:p>
    <w:p w14:paraId="0E0802B3" w14:textId="14368133" w:rsidR="00CC02A2" w:rsidRDefault="00CC02A2" w:rsidP="00323982">
      <w:pPr>
        <w:pStyle w:val="Pquestionheadingmc"/>
        <w:spacing w:before="240"/>
      </w:pPr>
      <w:r>
        <w:t>Question 4</w:t>
      </w:r>
      <w:r>
        <w:tab/>
        <w:t>[13.</w:t>
      </w:r>
      <w:r w:rsidR="00B03FCC">
        <w:t>4</w:t>
      </w:r>
      <w:r>
        <w:t>]</w:t>
      </w:r>
    </w:p>
    <w:p w14:paraId="506E2F2C" w14:textId="5E483005" w:rsidR="00E02E43" w:rsidRPr="0048568A" w:rsidRDefault="00D10FF4" w:rsidP="00D10FF4">
      <w:pPr>
        <w:pStyle w:val="Pquestiontextmainstem"/>
      </w:pPr>
      <w:r>
        <w:t>An amount of money</w:t>
      </w:r>
      <w:r w:rsidR="00104EC5">
        <w:t xml:space="preserve"> invested for 4 years at 2</w:t>
      </w:r>
      <w:r w:rsidR="00E02E43" w:rsidRPr="0048568A">
        <w:t>.5% p.a. simple interest</w:t>
      </w:r>
      <w:r w:rsidR="00104EC5">
        <w:t xml:space="preserve"> earns $12</w:t>
      </w:r>
      <w:r>
        <w:t>.50 in interest</w:t>
      </w:r>
      <w:r w:rsidR="00E02E43" w:rsidRPr="0048568A">
        <w:t xml:space="preserve">. The </w:t>
      </w:r>
      <w:r>
        <w:t>principal amount invested</w:t>
      </w:r>
      <w:r w:rsidR="00E02E43" w:rsidRPr="0048568A">
        <w:t xml:space="preserve"> is:</w:t>
      </w:r>
    </w:p>
    <w:p w14:paraId="2E147B3C" w14:textId="1A00F265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 w:rsidRPr="0048568A">
        <w:tab/>
        <w:t>$</w:t>
      </w:r>
      <w:r w:rsidR="000D3472">
        <w:t>12.50</w:t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 w:rsidR="00B03FCC">
        <w:tab/>
        <w:t>$</w:t>
      </w:r>
      <w:r w:rsidR="000D3472">
        <w:t>125</w:t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C</w:t>
      </w:r>
      <w:r>
        <w:tab/>
        <w:t>$</w:t>
      </w:r>
      <w:r w:rsidR="000D3472">
        <w:t>1000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>
        <w:tab/>
        <w:t>$</w:t>
      </w:r>
      <w:r w:rsidR="000D3472">
        <w:t>1250</w:t>
      </w:r>
    </w:p>
    <w:p w14:paraId="13E4D7D4" w14:textId="4077418D" w:rsidR="00CC02A2" w:rsidRDefault="00B03FCC" w:rsidP="00323982">
      <w:pPr>
        <w:pStyle w:val="Pquestionheadingmc"/>
        <w:spacing w:before="240"/>
      </w:pPr>
      <w:r>
        <w:t>Question 5</w:t>
      </w:r>
      <w:r>
        <w:tab/>
        <w:t>[13.3</w:t>
      </w:r>
      <w:r w:rsidR="00CC02A2">
        <w:t>]</w:t>
      </w:r>
    </w:p>
    <w:p w14:paraId="736C79F4" w14:textId="43D1BF59" w:rsidR="00E02E43" w:rsidRPr="0048568A" w:rsidRDefault="00104EC5" w:rsidP="00D10FF4">
      <w:pPr>
        <w:pStyle w:val="Pquestiontextmainstem"/>
      </w:pPr>
      <w:r>
        <w:t>$1</w:t>
      </w:r>
      <w:r w:rsidR="00D10FF4">
        <w:t>0 000</w:t>
      </w:r>
      <w:r>
        <w:t xml:space="preserve"> is invested at 6</w:t>
      </w:r>
      <w:r w:rsidR="00E02E43" w:rsidRPr="0048568A">
        <w:t xml:space="preserve">.4% </w:t>
      </w:r>
      <w:r w:rsidR="00D10FF4">
        <w:t>p.a. compounded annually. The amount in the investment in 10 years is:</w:t>
      </w:r>
    </w:p>
    <w:p w14:paraId="238F8A7E" w14:textId="00282A25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 w:rsidRPr="0048568A">
        <w:tab/>
        <w:t>$</w:t>
      </w:r>
      <w:r w:rsidR="000D3472">
        <w:t>1860</w:t>
      </w:r>
      <w:r w:rsidR="00B03FCC">
        <w:tab/>
      </w:r>
      <w:r w:rsidR="00B03FCC">
        <w:tab/>
      </w:r>
      <w:r w:rsidR="00B03FCC">
        <w:tab/>
      </w:r>
      <w:r>
        <w:tab/>
      </w:r>
      <w:r w:rsidRPr="000507DF">
        <w:rPr>
          <w:rStyle w:val="Cquestionpartlabelbold"/>
        </w:rPr>
        <w:t>B</w:t>
      </w:r>
      <w:r w:rsidR="000D3472">
        <w:tab/>
        <w:t>$13 042</w:t>
      </w:r>
      <w:r>
        <w:tab/>
      </w:r>
      <w:r w:rsidR="00B03FCC">
        <w:tab/>
      </w:r>
      <w:r w:rsidR="00B03FCC">
        <w:tab/>
      </w:r>
      <w:r w:rsidR="000D3472">
        <w:tab/>
      </w:r>
      <w:r w:rsidR="000D3472">
        <w:tab/>
      </w:r>
      <w:r w:rsidR="00B03FCC">
        <w:tab/>
      </w:r>
      <w:r w:rsidRPr="000507DF">
        <w:rPr>
          <w:rStyle w:val="Cquestionpartlabelbold"/>
        </w:rPr>
        <w:t>C</w:t>
      </w:r>
      <w:r w:rsidRPr="0048568A">
        <w:tab/>
        <w:t>$</w:t>
      </w:r>
      <w:r w:rsidR="000D3472">
        <w:t>16 400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 w:rsidRPr="0048568A">
        <w:tab/>
      </w:r>
      <w:r w:rsidR="000D3472" w:rsidRPr="00D86E95">
        <w:t>$18</w:t>
      </w:r>
      <w:r w:rsidR="000D3472">
        <w:t xml:space="preserve"> 596</w:t>
      </w:r>
    </w:p>
    <w:p w14:paraId="52ADBF0A" w14:textId="26E42B08" w:rsidR="00CC02A2" w:rsidRDefault="00CC02A2" w:rsidP="00323982">
      <w:pPr>
        <w:pStyle w:val="Pquestionheadingmc"/>
        <w:spacing w:before="240"/>
      </w:pPr>
      <w:r>
        <w:t>Question 6</w:t>
      </w:r>
      <w:r>
        <w:tab/>
        <w:t>[13.</w:t>
      </w:r>
      <w:r w:rsidR="00B03FCC">
        <w:t>6</w:t>
      </w:r>
      <w:r>
        <w:t>]</w:t>
      </w:r>
    </w:p>
    <w:p w14:paraId="4A9A4460" w14:textId="3FC7B601" w:rsidR="00E02E43" w:rsidRPr="0048568A" w:rsidRDefault="00104EC5" w:rsidP="00D10FF4">
      <w:pPr>
        <w:pStyle w:val="Pquestiontextmainstem"/>
      </w:pPr>
      <w:r>
        <w:t>Tessa borrows $3</w:t>
      </w:r>
      <w:r w:rsidR="00E02E43" w:rsidRPr="0048568A">
        <w:t>5 000. The interest on the loan is compounded half-yearly</w:t>
      </w:r>
      <w:r>
        <w:t xml:space="preserve"> at 5.5% p.a.</w:t>
      </w:r>
      <w:r w:rsidR="00E02E43" w:rsidRPr="0048568A">
        <w:t xml:space="preserve"> </w:t>
      </w:r>
      <w:r w:rsidR="00D10FF4">
        <w:t>for</w:t>
      </w:r>
      <w:r>
        <w:t xml:space="preserve"> 15</w:t>
      </w:r>
      <w:r w:rsidR="00E02E43" w:rsidRPr="0048568A">
        <w:t xml:space="preserve"> years. What total amount will he pay off at the end of the loan?</w:t>
      </w:r>
    </w:p>
    <w:p w14:paraId="1B3DE40E" w14:textId="38731DAF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 w:rsidRPr="0048568A">
        <w:tab/>
      </w:r>
      <w:r w:rsidR="006D05D6" w:rsidRPr="006D6E36">
        <w:t>$78 981.06</w:t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>
        <w:tab/>
      </w:r>
      <w:r w:rsidR="006D05D6" w:rsidRPr="006D6E36">
        <w:t>$68 076.37</w:t>
      </w:r>
      <w:r w:rsidR="00B03FCC">
        <w:tab/>
      </w:r>
      <w:r w:rsidR="00B03FCC">
        <w:tab/>
      </w:r>
      <w:r w:rsidR="00B03FCC">
        <w:tab/>
      </w:r>
      <w:r>
        <w:tab/>
      </w:r>
      <w:r w:rsidRPr="000507DF">
        <w:rPr>
          <w:rStyle w:val="Cquestionpartlabelbold"/>
        </w:rPr>
        <w:t>C</w:t>
      </w:r>
      <w:r w:rsidRPr="0048568A">
        <w:tab/>
      </w:r>
      <w:r w:rsidR="006D05D6" w:rsidRPr="006D6E36">
        <w:t>$1 436 741.67</w:t>
      </w:r>
      <w:r w:rsidR="00B03FCC">
        <w:tab/>
      </w:r>
      <w:r w:rsidR="00B03FCC">
        <w:tab/>
      </w:r>
      <w:r w:rsidR="00B03FCC">
        <w:tab/>
      </w:r>
      <w:r w:rsidR="00B03FCC">
        <w:tab/>
      </w:r>
      <w:r>
        <w:tab/>
      </w:r>
      <w:r w:rsidRPr="000507DF">
        <w:rPr>
          <w:rStyle w:val="Cquestionpartlabelbold"/>
        </w:rPr>
        <w:t>D</w:t>
      </w:r>
      <w:r>
        <w:tab/>
      </w:r>
      <w:r w:rsidR="006D05D6" w:rsidRPr="006D6E36">
        <w:t>$71 279.12</w:t>
      </w:r>
    </w:p>
    <w:p w14:paraId="390D9729" w14:textId="2632F361" w:rsidR="00CC02A2" w:rsidRDefault="00CC02A2" w:rsidP="00323982">
      <w:pPr>
        <w:pStyle w:val="Pquestionheadingmc"/>
        <w:spacing w:before="240"/>
      </w:pPr>
      <w:r>
        <w:t>Question 7</w:t>
      </w:r>
      <w:r>
        <w:tab/>
        <w:t>[13.</w:t>
      </w:r>
      <w:r w:rsidR="00B03FCC">
        <w:t>3</w:t>
      </w:r>
      <w:r>
        <w:t>]</w:t>
      </w:r>
    </w:p>
    <w:p w14:paraId="18C97977" w14:textId="740F29FD" w:rsidR="00104EC5" w:rsidRDefault="00104EC5" w:rsidP="00104EC5">
      <w:pPr>
        <w:pStyle w:val="Pquestiontextmainstem"/>
      </w:pPr>
      <w:r w:rsidRPr="00150239">
        <w:t>Shaquille invests $30 000 for 11 years and makes a final amount of $75 35</w:t>
      </w:r>
      <w:r>
        <w:t xml:space="preserve">0. What is the rate of interest, if </w:t>
      </w:r>
      <w:r w:rsidRPr="00150239">
        <w:t>compounded annually?</w:t>
      </w:r>
    </w:p>
    <w:p w14:paraId="3CB5EFF9" w14:textId="543FB235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 w:rsidRPr="0048568A">
        <w:tab/>
      </w:r>
      <w:r w:rsidR="00DC09D8">
        <w:t>8.2</w:t>
      </w:r>
      <w:r w:rsidRPr="0048568A">
        <w:t>% p.a.</w:t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 w:rsidR="00DC09D8">
        <w:tab/>
        <w:t>8.73</w:t>
      </w:r>
      <w:r w:rsidRPr="0048568A">
        <w:t>% p.a.</w:t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C</w:t>
      </w:r>
      <w:r w:rsidR="00DC09D8">
        <w:tab/>
        <w:t>10.08</w:t>
      </w:r>
      <w:r w:rsidRPr="0048568A">
        <w:t>% p.a.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 w:rsidRPr="0048568A">
        <w:tab/>
        <w:t>23.04% p.a.</w:t>
      </w:r>
    </w:p>
    <w:p w14:paraId="0C3C32B9" w14:textId="7700B618" w:rsidR="00CC02A2" w:rsidRDefault="00CC02A2" w:rsidP="00323982">
      <w:pPr>
        <w:pStyle w:val="Pquestionheadingmc"/>
        <w:spacing w:before="240"/>
      </w:pPr>
      <w:r>
        <w:t>Question 8</w:t>
      </w:r>
      <w:r>
        <w:tab/>
        <w:t>[13.</w:t>
      </w:r>
      <w:r w:rsidR="00B03FCC">
        <w:t>4</w:t>
      </w:r>
      <w:r>
        <w:t>]</w:t>
      </w:r>
    </w:p>
    <w:p w14:paraId="6814152E" w14:textId="56C67388" w:rsidR="00E02E43" w:rsidRPr="0048568A" w:rsidRDefault="00E02E43" w:rsidP="00D10FF4">
      <w:pPr>
        <w:pStyle w:val="Pquestiontextmainstem"/>
        <w:rPr>
          <w:b/>
        </w:rPr>
      </w:pPr>
      <w:r w:rsidRPr="0048568A">
        <w:t>The value of th</w:t>
      </w:r>
      <w:r w:rsidR="00116F22">
        <w:t>e effective interest rate, if $7</w:t>
      </w:r>
      <w:r w:rsidRPr="0048568A">
        <w:t xml:space="preserve">000 is invested and </w:t>
      </w:r>
      <w:r w:rsidRPr="0048568A">
        <w:rPr>
          <w:i/>
        </w:rPr>
        <w:t>I</w:t>
      </w:r>
      <w:r w:rsidRPr="0048568A">
        <w:rPr>
          <w:i/>
          <w:vertAlign w:val="subscript"/>
        </w:rPr>
        <w:t>1</w:t>
      </w:r>
      <w:r w:rsidR="00116F22">
        <w:t xml:space="preserve"> = $4</w:t>
      </w:r>
      <w:r w:rsidRPr="0048568A">
        <w:t>50, is:</w:t>
      </w:r>
    </w:p>
    <w:p w14:paraId="657D6D69" w14:textId="26009262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 w:rsidR="002A5B5C">
        <w:tab/>
        <w:t>1</w:t>
      </w:r>
      <w:r>
        <w:t>%</w:t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 w:rsidR="00E91CBA">
        <w:tab/>
        <w:t>0.064</w:t>
      </w:r>
      <w:r>
        <w:t>%</w:t>
      </w:r>
      <w:r w:rsidRPr="000507DF">
        <w:rPr>
          <w:rStyle w:val="Cquestionpartlabelbold"/>
        </w:rPr>
        <w:tab/>
      </w:r>
      <w:r w:rsidR="00B03FCC" w:rsidRPr="000507DF">
        <w:rPr>
          <w:rStyle w:val="Cquestionpartlabelbold"/>
        </w:rPr>
        <w:tab/>
      </w:r>
      <w:r w:rsidR="00B03FCC" w:rsidRPr="000507DF">
        <w:rPr>
          <w:rStyle w:val="Cquestionpartlabelbold"/>
        </w:rPr>
        <w:tab/>
      </w:r>
      <w:r w:rsidR="00B03FCC" w:rsidRPr="000507DF">
        <w:rPr>
          <w:rStyle w:val="Cquestionpartlabelbold"/>
        </w:rPr>
        <w:tab/>
      </w:r>
      <w:r w:rsidR="00B03FCC" w:rsidRPr="000507DF">
        <w:rPr>
          <w:rStyle w:val="Cquestionpartlabelbold"/>
        </w:rPr>
        <w:tab/>
      </w:r>
      <w:r w:rsidRPr="000507DF">
        <w:rPr>
          <w:rStyle w:val="Cquestionpartlabelbold"/>
        </w:rPr>
        <w:t>C</w:t>
      </w:r>
      <w:r w:rsidR="00E91CBA">
        <w:tab/>
        <w:t>6.4</w:t>
      </w:r>
      <w:r w:rsidRPr="0048568A">
        <w:t>%</w:t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>
        <w:tab/>
      </w:r>
      <w:r w:rsidRPr="000507DF">
        <w:rPr>
          <w:rStyle w:val="Cquestionpartlabelbold"/>
        </w:rPr>
        <w:t>D</w:t>
      </w:r>
      <w:r w:rsidR="00E91CBA">
        <w:tab/>
        <w:t>0.06</w:t>
      </w:r>
      <w:r>
        <w:t>%</w:t>
      </w:r>
    </w:p>
    <w:p w14:paraId="4B9B6C8C" w14:textId="23D066B3" w:rsidR="00CC02A2" w:rsidRDefault="00CC02A2" w:rsidP="00323982">
      <w:pPr>
        <w:pStyle w:val="Pquestionheadingmc"/>
        <w:spacing w:before="240"/>
      </w:pPr>
      <w:r>
        <w:t>Question 9</w:t>
      </w:r>
      <w:r>
        <w:tab/>
        <w:t>[13.</w:t>
      </w:r>
      <w:r w:rsidR="00F20C8F">
        <w:t>4</w:t>
      </w:r>
      <w:r>
        <w:t>]</w:t>
      </w:r>
    </w:p>
    <w:p w14:paraId="5F8DBFE1" w14:textId="04524AA0" w:rsidR="00E02E43" w:rsidRPr="0048568A" w:rsidRDefault="00E02E43" w:rsidP="00D10FF4">
      <w:pPr>
        <w:pStyle w:val="Pquestiontextmainstem"/>
      </w:pPr>
      <w:r w:rsidRPr="0048568A">
        <w:t>A bank</w:t>
      </w:r>
      <w:r w:rsidR="00116F22">
        <w:t xml:space="preserve"> loan has an interest rate of 17%</w:t>
      </w:r>
      <w:r w:rsidR="006A53B8">
        <w:t xml:space="preserve"> </w:t>
      </w:r>
      <w:r w:rsidRPr="0048568A">
        <w:t>p.a. compounded daily. What is the nominal rate?</w:t>
      </w:r>
    </w:p>
    <w:p w14:paraId="5C07123F" w14:textId="4D4A0E0C" w:rsidR="00E02E43" w:rsidRPr="0048568A" w:rsidRDefault="00E02E43" w:rsidP="00EC1D25">
      <w:pPr>
        <w:pStyle w:val="Pquestiontextmcqoptions"/>
      </w:pPr>
      <w:r w:rsidRPr="000507DF">
        <w:rPr>
          <w:rStyle w:val="Cquestionpartlabelbold"/>
        </w:rPr>
        <w:t>A</w:t>
      </w:r>
      <w:r w:rsidR="004D7674">
        <w:tab/>
        <w:t>0.0017</w:t>
      </w:r>
      <w:r>
        <w:t>%</w:t>
      </w:r>
      <w:r>
        <w:tab/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B</w:t>
      </w:r>
      <w:r w:rsidR="00EE0A96">
        <w:tab/>
        <w:t>0.017</w:t>
      </w:r>
      <w:r>
        <w:t>%</w:t>
      </w:r>
      <w:r>
        <w:tab/>
      </w:r>
      <w:r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C</w:t>
      </w:r>
      <w:r w:rsidRPr="0048568A">
        <w:tab/>
      </w:r>
      <w:r w:rsidR="004D7674">
        <w:t>0.17</w:t>
      </w:r>
      <w:r w:rsidRPr="0048568A">
        <w:t>%</w:t>
      </w:r>
      <w:r>
        <w:tab/>
      </w:r>
      <w:r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="00B03FCC">
        <w:tab/>
      </w:r>
      <w:r w:rsidRPr="000507DF">
        <w:rPr>
          <w:rStyle w:val="Cquestionpartlabelbold"/>
        </w:rPr>
        <w:t>D</w:t>
      </w:r>
      <w:r w:rsidR="004D7674">
        <w:tab/>
        <w:t>17</w:t>
      </w:r>
      <w:r w:rsidRPr="0048568A">
        <w:t>%</w:t>
      </w:r>
    </w:p>
    <w:p w14:paraId="47B3F785" w14:textId="06D0570C" w:rsidR="00CC02A2" w:rsidRDefault="00CC02A2" w:rsidP="00323982">
      <w:pPr>
        <w:pStyle w:val="Psectionresults"/>
        <w:spacing w:before="240" w:after="0"/>
      </w:pPr>
      <w:r>
        <w:t>M</w:t>
      </w:r>
      <w:r w:rsidR="00F20C8F">
        <w:t>ultiple-choice results: ___ / 9</w:t>
      </w:r>
    </w:p>
    <w:p w14:paraId="366650EC" w14:textId="2154C176" w:rsidR="00CC02A2" w:rsidRDefault="00CC02A2" w:rsidP="00CC02A2">
      <w:pPr>
        <w:pStyle w:val="Psectionheading"/>
      </w:pPr>
      <w:r>
        <w:lastRenderedPageBreak/>
        <w:t>Short answer section</w:t>
      </w:r>
    </w:p>
    <w:p w14:paraId="46508755" w14:textId="50223976" w:rsidR="00CC02A2" w:rsidRPr="00CC02A2" w:rsidRDefault="000222E4" w:rsidP="00CC02A2">
      <w:pPr>
        <w:pStyle w:val="Pquestionheadingsx1stafterhead"/>
      </w:pPr>
      <w:r>
        <w:t>Question 10</w:t>
      </w:r>
      <w:r w:rsidR="00CC02A2">
        <w:tab/>
      </w:r>
      <w:r w:rsidR="00CC02A2">
        <w:rPr>
          <w:rStyle w:val="Cmarkslabel"/>
        </w:rPr>
        <w:t>10</w:t>
      </w:r>
      <w:r w:rsidR="00CC02A2" w:rsidRPr="001B433F">
        <w:rPr>
          <w:rStyle w:val="Cmarkslabel"/>
        </w:rPr>
        <w:t xml:space="preserve"> marks</w:t>
      </w:r>
      <w:r w:rsidR="00D10FF4">
        <w:tab/>
      </w:r>
    </w:p>
    <w:p w14:paraId="2F7DBE15" w14:textId="77777777" w:rsidR="00CC02A2" w:rsidRPr="0048568A" w:rsidRDefault="00CC02A2" w:rsidP="004859D2">
      <w:pPr>
        <w:pStyle w:val="Pquestiontextmainstem"/>
      </w:pPr>
      <w:r w:rsidRPr="0048568A">
        <w:t>Use words from the list below to co</w:t>
      </w:r>
      <w:r>
        <w:t>mplete the following sentences.</w:t>
      </w:r>
    </w:p>
    <w:p w14:paraId="05F20A1E" w14:textId="0FD1293F" w:rsidR="00CC02A2" w:rsidRPr="004859D2" w:rsidRDefault="00CC02A2" w:rsidP="004859D2">
      <w:pPr>
        <w:pStyle w:val="Pquestiontextmainstem"/>
        <w:rPr>
          <w:rStyle w:val="Pemphasisasis"/>
        </w:rPr>
      </w:pPr>
      <w:r w:rsidRPr="004859D2">
        <w:rPr>
          <w:rStyle w:val="Pemphasisasis"/>
        </w:rPr>
        <w:t>principal</w:t>
      </w:r>
      <w:r w:rsidR="004859D2" w:rsidRPr="004859D2">
        <w:rPr>
          <w:rStyle w:val="Pemphasisasis"/>
        </w:rPr>
        <w:tab/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>appreciation</w:t>
      </w:r>
      <w:r w:rsidR="004859D2" w:rsidRPr="004859D2">
        <w:rPr>
          <w:rStyle w:val="Pemphasisasis"/>
        </w:rPr>
        <w:tab/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>straight-line depreciation</w:t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 xml:space="preserve">depreciation </w:t>
      </w:r>
    </w:p>
    <w:p w14:paraId="41F84566" w14:textId="37E7BD30" w:rsidR="004859D2" w:rsidRPr="004859D2" w:rsidRDefault="00CC02A2" w:rsidP="004859D2">
      <w:pPr>
        <w:pStyle w:val="Pquestiontextmainstem"/>
        <w:rPr>
          <w:rStyle w:val="Pemphasisasis"/>
        </w:rPr>
      </w:pPr>
      <w:r w:rsidRPr="004859D2">
        <w:rPr>
          <w:rStyle w:val="Pemphasisasis"/>
        </w:rPr>
        <w:t>adjusted value</w:t>
      </w:r>
      <w:r w:rsidR="004859D2" w:rsidRPr="004859D2">
        <w:rPr>
          <w:rStyle w:val="Pemphasisasis"/>
        </w:rPr>
        <w:tab/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>compound interest</w:t>
      </w:r>
      <w:r w:rsidR="004859D2" w:rsidRPr="004859D2">
        <w:rPr>
          <w:rStyle w:val="Pemphasisasis"/>
        </w:rPr>
        <w:tab/>
      </w:r>
      <w:r w:rsidR="00D11C1F">
        <w:rPr>
          <w:rStyle w:val="Pemphasisasis"/>
        </w:rPr>
        <w:t xml:space="preserve">total </w:t>
      </w:r>
      <w:r w:rsidRPr="004859D2">
        <w:rPr>
          <w:rStyle w:val="Pemphasisasis"/>
        </w:rPr>
        <w:t xml:space="preserve"> depreciation</w:t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 xml:space="preserve"> depreciation value</w:t>
      </w:r>
    </w:p>
    <w:p w14:paraId="317AD640" w14:textId="77DC0331" w:rsidR="00CC02A2" w:rsidRPr="004859D2" w:rsidRDefault="00CC02A2" w:rsidP="004859D2">
      <w:pPr>
        <w:pStyle w:val="Pquestiontextmainstem"/>
        <w:rPr>
          <w:rStyle w:val="Pemphasisasis"/>
        </w:rPr>
      </w:pPr>
      <w:r w:rsidRPr="004859D2">
        <w:rPr>
          <w:rStyle w:val="Pemphasisasis"/>
        </w:rPr>
        <w:t>written-down value</w:t>
      </w:r>
      <w:r w:rsidR="004859D2" w:rsidRPr="004859D2">
        <w:rPr>
          <w:rStyle w:val="Pemphasisasis"/>
        </w:rPr>
        <w:tab/>
      </w:r>
      <w:r w:rsidRPr="004859D2">
        <w:rPr>
          <w:rStyle w:val="Pemphasisasis"/>
        </w:rPr>
        <w:t>interest</w:t>
      </w:r>
    </w:p>
    <w:p w14:paraId="507A1550" w14:textId="476E1DD6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(a)</w:t>
      </w:r>
      <w:r w:rsidR="004859D2">
        <w:tab/>
      </w:r>
      <w:r w:rsidRPr="0048568A">
        <w:t>Simple interest depends on the principal, ______________ rate p</w:t>
      </w:r>
      <w:r>
        <w:t>er annum and the time in years.</w:t>
      </w:r>
    </w:p>
    <w:p w14:paraId="76908383" w14:textId="27122260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(b)</w:t>
      </w:r>
      <w:r w:rsidR="004859D2">
        <w:tab/>
      </w:r>
      <w:r w:rsidRPr="0048568A">
        <w:t xml:space="preserve">The original amount of money loaned or invested is called </w:t>
      </w:r>
      <w:r>
        <w:t xml:space="preserve">the _________________________. </w:t>
      </w:r>
    </w:p>
    <w:p w14:paraId="2112368C" w14:textId="69D663FC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(c)</w:t>
      </w:r>
      <w:r w:rsidR="004859D2">
        <w:tab/>
      </w:r>
      <w:r w:rsidRPr="0048568A">
        <w:t>Interest that is calculated on the principal and interest from the previous time period is calle</w:t>
      </w:r>
      <w:r>
        <w:t>d ____________________________.</w:t>
      </w:r>
    </w:p>
    <w:p w14:paraId="52C3595F" w14:textId="3DAA6677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(d)</w:t>
      </w:r>
      <w:r w:rsidR="004859D2">
        <w:tab/>
      </w:r>
      <w:r w:rsidRPr="0048568A">
        <w:t>The value of an item after it depreciates is called the ___________________ or t</w:t>
      </w:r>
      <w:r>
        <w:t xml:space="preserve">he _________________. </w:t>
      </w:r>
    </w:p>
    <w:p w14:paraId="2B487A6A" w14:textId="538101A5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(e)</w:t>
      </w:r>
      <w:r w:rsidR="004859D2">
        <w:tab/>
      </w:r>
      <w:r w:rsidRPr="0048568A">
        <w:t xml:space="preserve">The amount that an item depreciates is called the ____________________. Depreciation accumulated over a number of years is </w:t>
      </w:r>
      <w:r>
        <w:t>called _______________________.</w:t>
      </w:r>
    </w:p>
    <w:p w14:paraId="168CF360" w14:textId="18707CEB" w:rsidR="00CC02A2" w:rsidRPr="0048568A" w:rsidRDefault="00CC02A2" w:rsidP="004859D2">
      <w:pPr>
        <w:pStyle w:val="Pquestiontextpartsa"/>
      </w:pPr>
      <w:r w:rsidRPr="000507DF">
        <w:rPr>
          <w:rStyle w:val="Cquestionpartlabelbold"/>
        </w:rPr>
        <w:t>(f)</w:t>
      </w:r>
      <w:r w:rsidR="004859D2">
        <w:tab/>
      </w:r>
      <w:r w:rsidRPr="0048568A">
        <w:t>Increase in cost or value is called ______________ and decrease in cost or</w:t>
      </w:r>
      <w:r>
        <w:t xml:space="preserve"> value is called _____________.</w:t>
      </w:r>
    </w:p>
    <w:p w14:paraId="159F89C0" w14:textId="5C20EB37" w:rsidR="00E02E43" w:rsidRDefault="00CC02A2" w:rsidP="004859D2">
      <w:pPr>
        <w:pStyle w:val="Pquestiontextpartsa"/>
      </w:pPr>
      <w:r w:rsidRPr="000507DF">
        <w:rPr>
          <w:rStyle w:val="Cquestionpartlabelbold"/>
        </w:rPr>
        <w:t>(g)</w:t>
      </w:r>
      <w:r w:rsidR="004859D2">
        <w:tab/>
      </w:r>
      <w:r w:rsidRPr="0048568A">
        <w:t>__</w:t>
      </w:r>
      <w:r w:rsidR="004859D2">
        <w:t>________________________</w:t>
      </w:r>
      <w:r w:rsidRPr="0048568A">
        <w:t xml:space="preserve"> applies when items lose a cons</w:t>
      </w:r>
      <w:r>
        <w:t>tant amount of value each year.</w:t>
      </w:r>
    </w:p>
    <w:p w14:paraId="60AD7EB1" w14:textId="77777777" w:rsidR="000222E4" w:rsidRDefault="000222E4" w:rsidP="004859D2">
      <w:pPr>
        <w:pStyle w:val="Pquestiontextpartsa"/>
      </w:pPr>
    </w:p>
    <w:p w14:paraId="5550C909" w14:textId="32C5018A" w:rsidR="0005214A" w:rsidRPr="00CC02A2" w:rsidRDefault="000222E4" w:rsidP="00602C45">
      <w:pPr>
        <w:pStyle w:val="Pquestionheadingsx"/>
      </w:pPr>
      <w:r>
        <w:t>Question 11</w:t>
      </w:r>
      <w:r w:rsidR="0005214A">
        <w:tab/>
      </w:r>
      <w:r w:rsidR="0005214A">
        <w:rPr>
          <w:rStyle w:val="Cmarkslabel"/>
        </w:rPr>
        <w:t>4</w:t>
      </w:r>
      <w:r w:rsidR="0005214A" w:rsidRPr="001B433F">
        <w:rPr>
          <w:rStyle w:val="Cmarkslabel"/>
        </w:rPr>
        <w:t xml:space="preserve"> marks</w:t>
      </w:r>
      <w:r w:rsidR="0005214A">
        <w:tab/>
        <w:t>[13.1]</w:t>
      </w:r>
    </w:p>
    <w:p w14:paraId="7E85740C" w14:textId="77777777" w:rsidR="00101BBC" w:rsidRPr="00150239" w:rsidRDefault="00101BBC" w:rsidP="00101BBC">
      <w:pPr>
        <w:pStyle w:val="Pquestiontextmainstem"/>
      </w:pPr>
      <w:r w:rsidRPr="00150239">
        <w:t>What rate of simple interest will grow an investment of $6000 to a total amount of $7140 in 5 y</w:t>
      </w:r>
      <w:r>
        <w:t>ears? Give an exact percentage.</w:t>
      </w:r>
    </w:p>
    <w:p w14:paraId="16676B51" w14:textId="77777777" w:rsidR="000222E4" w:rsidRDefault="000222E4" w:rsidP="00593279">
      <w:pPr>
        <w:pStyle w:val="Pquestiontextmainstem"/>
      </w:pPr>
    </w:p>
    <w:p w14:paraId="3F1834F7" w14:textId="77777777" w:rsidR="000222E4" w:rsidRDefault="000222E4" w:rsidP="00593279">
      <w:pPr>
        <w:pStyle w:val="Pquestiontextmainstem"/>
      </w:pPr>
    </w:p>
    <w:p w14:paraId="6B705EFC" w14:textId="77777777" w:rsidR="000222E4" w:rsidRDefault="000222E4" w:rsidP="00593279">
      <w:pPr>
        <w:pStyle w:val="Pquestiontextmainstem"/>
      </w:pPr>
    </w:p>
    <w:p w14:paraId="50F8CB54" w14:textId="77777777" w:rsidR="000222E4" w:rsidRDefault="000222E4" w:rsidP="00593279">
      <w:pPr>
        <w:pStyle w:val="Pquestiontextmainstem"/>
      </w:pPr>
    </w:p>
    <w:p w14:paraId="7AE23F9D" w14:textId="77777777" w:rsidR="000222E4" w:rsidRDefault="000222E4" w:rsidP="00593279">
      <w:pPr>
        <w:pStyle w:val="Pquestiontextmainstem"/>
      </w:pPr>
    </w:p>
    <w:p w14:paraId="0F3789C8" w14:textId="77777777" w:rsidR="000222E4" w:rsidRPr="00593279" w:rsidRDefault="000222E4" w:rsidP="00593279">
      <w:pPr>
        <w:pStyle w:val="Pquestiontextmainstem"/>
      </w:pPr>
    </w:p>
    <w:p w14:paraId="43F6A935" w14:textId="1507A477" w:rsidR="00593279" w:rsidRPr="00CC02A2" w:rsidRDefault="000222E4" w:rsidP="00602C45">
      <w:pPr>
        <w:pStyle w:val="Pquestionheadingsx"/>
      </w:pPr>
      <w:r>
        <w:t>Question 12</w:t>
      </w:r>
      <w:r w:rsidR="00593279">
        <w:tab/>
      </w:r>
      <w:r w:rsidR="00593279">
        <w:rPr>
          <w:rStyle w:val="Cmarkslabel"/>
        </w:rPr>
        <w:t>4</w:t>
      </w:r>
      <w:r w:rsidR="00593279" w:rsidRPr="001B433F">
        <w:rPr>
          <w:rStyle w:val="Cmarkslabel"/>
        </w:rPr>
        <w:t xml:space="preserve"> marks</w:t>
      </w:r>
      <w:r>
        <w:tab/>
        <w:t>[13.2</w:t>
      </w:r>
      <w:r w:rsidR="00593279">
        <w:t>]</w:t>
      </w:r>
    </w:p>
    <w:p w14:paraId="31C8A127" w14:textId="77777777" w:rsidR="00101BBC" w:rsidRPr="00150239" w:rsidRDefault="00101BBC" w:rsidP="00101BBC">
      <w:pPr>
        <w:pStyle w:val="Pquestiontextmainstem"/>
      </w:pPr>
      <w:r w:rsidRPr="00150239">
        <w:t>Annie invests $3000 at 6.2% p.a. compounded annually. Calculate, to the nearest cent, the total v</w:t>
      </w:r>
      <w:r>
        <w:t>alue of the loan after 5 years.</w:t>
      </w:r>
    </w:p>
    <w:p w14:paraId="6961CE21" w14:textId="77777777" w:rsidR="000222E4" w:rsidRDefault="000222E4" w:rsidP="00490F4D">
      <w:pPr>
        <w:pStyle w:val="Pquestiontextmainstem"/>
      </w:pPr>
    </w:p>
    <w:p w14:paraId="682DC62A" w14:textId="77777777" w:rsidR="000222E4" w:rsidRDefault="000222E4" w:rsidP="00490F4D">
      <w:pPr>
        <w:pStyle w:val="Pquestiontextmainstem"/>
      </w:pPr>
    </w:p>
    <w:p w14:paraId="1EB4BD4D" w14:textId="77777777" w:rsidR="000222E4" w:rsidRDefault="000222E4" w:rsidP="00490F4D">
      <w:pPr>
        <w:pStyle w:val="Pquestiontextmainstem"/>
      </w:pPr>
    </w:p>
    <w:p w14:paraId="54AF58C7" w14:textId="77777777" w:rsidR="000222E4" w:rsidRDefault="000222E4" w:rsidP="00490F4D">
      <w:pPr>
        <w:pStyle w:val="Pquestiontextmainstem"/>
      </w:pPr>
    </w:p>
    <w:p w14:paraId="65EDB61D" w14:textId="77777777" w:rsidR="000222E4" w:rsidRDefault="000222E4" w:rsidP="00490F4D">
      <w:pPr>
        <w:pStyle w:val="Pquestiontextmainstem"/>
      </w:pPr>
    </w:p>
    <w:p w14:paraId="4E2F7F68" w14:textId="77777777" w:rsidR="000222E4" w:rsidRDefault="000222E4" w:rsidP="00490F4D">
      <w:pPr>
        <w:pStyle w:val="Pquestiontextmainstem"/>
      </w:pPr>
    </w:p>
    <w:p w14:paraId="6BCA8877" w14:textId="706DC4E2" w:rsidR="000222E4" w:rsidRPr="00CC02A2" w:rsidRDefault="000222E4" w:rsidP="000222E4">
      <w:pPr>
        <w:pStyle w:val="Pquestionheadingsx"/>
      </w:pPr>
      <w:r>
        <w:lastRenderedPageBreak/>
        <w:t>Question 13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>
        <w:tab/>
        <w:t>[13.2]</w:t>
      </w:r>
    </w:p>
    <w:p w14:paraId="303C1E30" w14:textId="09A3B8C9" w:rsidR="00101BBC" w:rsidRPr="00150239" w:rsidRDefault="00101BBC" w:rsidP="00101BBC">
      <w:pPr>
        <w:pStyle w:val="Pquestiontextmainstem"/>
      </w:pPr>
      <w:r>
        <w:t>Mar</w:t>
      </w:r>
      <w:r w:rsidRPr="00150239">
        <w:t>ianne invested $55 000 at 6.2% p.a. compounded monthly. Calculate to the nearest dollar, the total value of the loan after 10 ye</w:t>
      </w:r>
      <w:r>
        <w:t>ars.</w:t>
      </w:r>
    </w:p>
    <w:p w14:paraId="52FE731A" w14:textId="77777777" w:rsidR="000222E4" w:rsidRDefault="000222E4" w:rsidP="000222E4">
      <w:pPr>
        <w:rPr>
          <w:b/>
          <w:sz w:val="20"/>
          <w:szCs w:val="20"/>
        </w:rPr>
      </w:pPr>
    </w:p>
    <w:p w14:paraId="042501DF" w14:textId="77777777" w:rsidR="000222E4" w:rsidRDefault="000222E4" w:rsidP="000222E4">
      <w:pPr>
        <w:rPr>
          <w:b/>
          <w:sz w:val="20"/>
          <w:szCs w:val="20"/>
        </w:rPr>
      </w:pPr>
    </w:p>
    <w:p w14:paraId="1AC5745F" w14:textId="77777777" w:rsidR="000222E4" w:rsidRDefault="000222E4" w:rsidP="000222E4">
      <w:pPr>
        <w:rPr>
          <w:b/>
          <w:sz w:val="20"/>
          <w:szCs w:val="20"/>
        </w:rPr>
      </w:pPr>
    </w:p>
    <w:p w14:paraId="36CCFFB8" w14:textId="77777777" w:rsidR="00220E2E" w:rsidRDefault="00220E2E" w:rsidP="000222E4">
      <w:pPr>
        <w:rPr>
          <w:b/>
          <w:sz w:val="20"/>
          <w:szCs w:val="20"/>
        </w:rPr>
      </w:pPr>
    </w:p>
    <w:p w14:paraId="65C0F6E8" w14:textId="77777777" w:rsidR="00220E2E" w:rsidRDefault="00220E2E" w:rsidP="000222E4">
      <w:pPr>
        <w:rPr>
          <w:b/>
          <w:sz w:val="20"/>
          <w:szCs w:val="20"/>
        </w:rPr>
      </w:pPr>
    </w:p>
    <w:p w14:paraId="240E285F" w14:textId="77777777" w:rsidR="000222E4" w:rsidRPr="0048568A" w:rsidRDefault="000222E4" w:rsidP="000222E4">
      <w:pPr>
        <w:rPr>
          <w:b/>
          <w:sz w:val="20"/>
          <w:szCs w:val="20"/>
        </w:rPr>
      </w:pPr>
    </w:p>
    <w:p w14:paraId="1B029BC5" w14:textId="5CCE3862" w:rsidR="000222E4" w:rsidRPr="00CC02A2" w:rsidRDefault="000222E4" w:rsidP="000222E4">
      <w:pPr>
        <w:pStyle w:val="Pquestionheadingsx"/>
      </w:pPr>
      <w:r>
        <w:t>Question 14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324203">
        <w:tab/>
        <w:t>[13.6</w:t>
      </w:r>
      <w:r>
        <w:t>]</w:t>
      </w:r>
    </w:p>
    <w:p w14:paraId="3D507A8A" w14:textId="4E7A195B" w:rsidR="000222E4" w:rsidRPr="0048568A" w:rsidRDefault="000222E4" w:rsidP="000222E4">
      <w:pPr>
        <w:pStyle w:val="Pquestiontextmainstem"/>
      </w:pPr>
      <w:r w:rsidRPr="0048568A">
        <w:t>Ku</w:t>
      </w:r>
      <w:r w:rsidR="00AD5638">
        <w:t>n’s restaurant had takings of $5</w:t>
      </w:r>
      <w:r w:rsidRPr="0048568A">
        <w:t>24 000 in the first year</w:t>
      </w:r>
      <w:r w:rsidR="00594055">
        <w:t xml:space="preserve"> and</w:t>
      </w:r>
      <w:r w:rsidR="00AD5638">
        <w:t xml:space="preserve"> $9</w:t>
      </w:r>
      <w:r w:rsidRPr="0048568A">
        <w:t xml:space="preserve">30 000 </w:t>
      </w:r>
      <w:r w:rsidR="00594055">
        <w:t>in the</w:t>
      </w:r>
      <w:r w:rsidRPr="0048568A">
        <w:t xml:space="preserve"> 10</w:t>
      </w:r>
      <w:r w:rsidR="00594055">
        <w:t>th year</w:t>
      </w:r>
      <w:r w:rsidRPr="0048568A">
        <w:t>. What is the average annual percentage rate at which</w:t>
      </w:r>
      <w:r>
        <w:t xml:space="preserve"> his business has </w:t>
      </w:r>
      <w:r w:rsidR="00594055">
        <w:t>grown</w:t>
      </w:r>
      <w:r>
        <w:t>?</w:t>
      </w:r>
    </w:p>
    <w:p w14:paraId="5379C9F0" w14:textId="77777777" w:rsidR="000222E4" w:rsidRDefault="000222E4" w:rsidP="000222E4">
      <w:pPr>
        <w:rPr>
          <w:b/>
          <w:sz w:val="20"/>
          <w:szCs w:val="20"/>
        </w:rPr>
      </w:pPr>
    </w:p>
    <w:p w14:paraId="05312AB8" w14:textId="77777777" w:rsidR="00220E2E" w:rsidRDefault="00220E2E" w:rsidP="000222E4">
      <w:pPr>
        <w:rPr>
          <w:b/>
          <w:sz w:val="20"/>
          <w:szCs w:val="20"/>
        </w:rPr>
      </w:pPr>
    </w:p>
    <w:p w14:paraId="4A4096DB" w14:textId="77777777" w:rsidR="00220E2E" w:rsidRDefault="00220E2E" w:rsidP="000222E4">
      <w:pPr>
        <w:rPr>
          <w:b/>
          <w:sz w:val="20"/>
          <w:szCs w:val="20"/>
        </w:rPr>
      </w:pPr>
    </w:p>
    <w:p w14:paraId="2AE82A60" w14:textId="77777777" w:rsidR="00220E2E" w:rsidRDefault="00220E2E" w:rsidP="000222E4">
      <w:pPr>
        <w:rPr>
          <w:b/>
          <w:sz w:val="20"/>
          <w:szCs w:val="20"/>
        </w:rPr>
      </w:pPr>
    </w:p>
    <w:p w14:paraId="27AE5E0C" w14:textId="77777777" w:rsidR="00220E2E" w:rsidRDefault="00220E2E" w:rsidP="000222E4">
      <w:pPr>
        <w:rPr>
          <w:b/>
          <w:sz w:val="20"/>
          <w:szCs w:val="20"/>
        </w:rPr>
      </w:pPr>
    </w:p>
    <w:p w14:paraId="675ABC89" w14:textId="77777777" w:rsidR="00220E2E" w:rsidRPr="0048568A" w:rsidRDefault="00220E2E" w:rsidP="000222E4">
      <w:pPr>
        <w:rPr>
          <w:b/>
          <w:sz w:val="20"/>
          <w:szCs w:val="20"/>
        </w:rPr>
      </w:pPr>
    </w:p>
    <w:p w14:paraId="53E223CE" w14:textId="4899A422" w:rsidR="000222E4" w:rsidRPr="00CC02A2" w:rsidRDefault="000222E4" w:rsidP="000222E4">
      <w:pPr>
        <w:pStyle w:val="Pquestionheadingsx"/>
      </w:pPr>
      <w:r>
        <w:t>Question 15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324203">
        <w:tab/>
        <w:t>[13.3</w:t>
      </w:r>
      <w:r>
        <w:t>]</w:t>
      </w:r>
    </w:p>
    <w:p w14:paraId="255801C7" w14:textId="6F585F0F" w:rsidR="000222E4" w:rsidRPr="0048568A" w:rsidRDefault="00375C5F" w:rsidP="000222E4">
      <w:pPr>
        <w:pStyle w:val="Pquestiontextmainstem"/>
      </w:pPr>
      <w:r>
        <w:t>A loan has an interest rate of 1</w:t>
      </w:r>
      <w:r w:rsidR="000222E4" w:rsidRPr="0048568A">
        <w:t>5% compounded monthly. Find</w:t>
      </w:r>
      <w:r>
        <w:t xml:space="preserve"> </w:t>
      </w:r>
      <w:r w:rsidR="007B059F" w:rsidRPr="0048568A">
        <w:t>the effective interest rate</w:t>
      </w:r>
      <w:r w:rsidR="00830EAF">
        <w:t xml:space="preserve"> as a percentage </w:t>
      </w:r>
      <w:r w:rsidR="00BB2C01">
        <w:t>correct to 2 decimal places</w:t>
      </w:r>
      <w:r w:rsidR="000222E4" w:rsidRPr="0048568A">
        <w:t>.</w:t>
      </w:r>
    </w:p>
    <w:p w14:paraId="3C48FA13" w14:textId="77777777" w:rsidR="000222E4" w:rsidRDefault="000222E4" w:rsidP="000222E4">
      <w:pPr>
        <w:rPr>
          <w:b/>
          <w:sz w:val="20"/>
          <w:szCs w:val="20"/>
        </w:rPr>
      </w:pPr>
    </w:p>
    <w:p w14:paraId="1EFFCD3B" w14:textId="77777777" w:rsidR="00220E2E" w:rsidRDefault="00220E2E" w:rsidP="000222E4">
      <w:pPr>
        <w:rPr>
          <w:b/>
          <w:sz w:val="20"/>
          <w:szCs w:val="20"/>
        </w:rPr>
      </w:pPr>
    </w:p>
    <w:p w14:paraId="567114C4" w14:textId="77777777" w:rsidR="00220E2E" w:rsidRDefault="00220E2E" w:rsidP="000222E4">
      <w:pPr>
        <w:rPr>
          <w:b/>
          <w:sz w:val="20"/>
          <w:szCs w:val="20"/>
        </w:rPr>
      </w:pPr>
    </w:p>
    <w:p w14:paraId="4B369638" w14:textId="77777777" w:rsidR="00220E2E" w:rsidRDefault="00220E2E" w:rsidP="000222E4">
      <w:pPr>
        <w:rPr>
          <w:b/>
          <w:sz w:val="20"/>
          <w:szCs w:val="20"/>
        </w:rPr>
      </w:pPr>
    </w:p>
    <w:p w14:paraId="082DB538" w14:textId="77777777" w:rsidR="00220E2E" w:rsidRPr="0048568A" w:rsidRDefault="00220E2E" w:rsidP="000222E4">
      <w:pPr>
        <w:rPr>
          <w:b/>
          <w:sz w:val="20"/>
          <w:szCs w:val="20"/>
        </w:rPr>
      </w:pPr>
    </w:p>
    <w:p w14:paraId="2584894D" w14:textId="685433C7" w:rsidR="000222E4" w:rsidRPr="00CC02A2" w:rsidRDefault="000222E4" w:rsidP="000222E4">
      <w:pPr>
        <w:pStyle w:val="Pquestionheadingsx"/>
      </w:pPr>
      <w:r>
        <w:t>Question 16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324203">
        <w:tab/>
        <w:t>[13.6</w:t>
      </w:r>
      <w:r>
        <w:t>]</w:t>
      </w:r>
    </w:p>
    <w:p w14:paraId="7F7226D7" w14:textId="4BA99D9D" w:rsidR="000222E4" w:rsidRPr="0048568A" w:rsidRDefault="000222E4" w:rsidP="000222E4">
      <w:pPr>
        <w:pStyle w:val="Pquestiontextmainstem"/>
      </w:pPr>
      <w:r w:rsidRPr="0048568A">
        <w:t xml:space="preserve">The initial number of members at a </w:t>
      </w:r>
      <w:r w:rsidR="00FD5D81" w:rsidRPr="00BE1AF0">
        <w:t>soccer club was 14 276.</w:t>
      </w:r>
      <w:r w:rsidRPr="0048568A">
        <w:t xml:space="preserve"> How many members will there be left after 5 years if the number of memb</w:t>
      </w:r>
      <w:r w:rsidR="00BE1AF0">
        <w:t>ers decreases by 8</w:t>
      </w:r>
      <w:r>
        <w:t>.5% per year?</w:t>
      </w:r>
    </w:p>
    <w:p w14:paraId="5948FCF1" w14:textId="77777777" w:rsidR="000222E4" w:rsidRDefault="000222E4" w:rsidP="000222E4">
      <w:pPr>
        <w:rPr>
          <w:b/>
          <w:sz w:val="20"/>
          <w:szCs w:val="20"/>
        </w:rPr>
      </w:pPr>
    </w:p>
    <w:p w14:paraId="0FB16238" w14:textId="77777777" w:rsidR="00220E2E" w:rsidRDefault="00220E2E" w:rsidP="000222E4">
      <w:pPr>
        <w:rPr>
          <w:b/>
          <w:sz w:val="20"/>
          <w:szCs w:val="20"/>
        </w:rPr>
      </w:pPr>
    </w:p>
    <w:p w14:paraId="2311CA79" w14:textId="77777777" w:rsidR="00220E2E" w:rsidRDefault="00220E2E" w:rsidP="000222E4">
      <w:pPr>
        <w:rPr>
          <w:b/>
          <w:sz w:val="20"/>
          <w:szCs w:val="20"/>
        </w:rPr>
      </w:pPr>
    </w:p>
    <w:p w14:paraId="77F74FE5" w14:textId="77777777" w:rsidR="00220E2E" w:rsidRDefault="00220E2E" w:rsidP="000222E4">
      <w:pPr>
        <w:rPr>
          <w:b/>
          <w:sz w:val="20"/>
          <w:szCs w:val="20"/>
        </w:rPr>
      </w:pPr>
    </w:p>
    <w:p w14:paraId="7C914C69" w14:textId="77777777" w:rsidR="00220E2E" w:rsidRDefault="00220E2E" w:rsidP="000222E4">
      <w:pPr>
        <w:rPr>
          <w:b/>
          <w:sz w:val="20"/>
          <w:szCs w:val="20"/>
        </w:rPr>
      </w:pPr>
    </w:p>
    <w:p w14:paraId="6D2D4AC8" w14:textId="77777777" w:rsidR="00220E2E" w:rsidRDefault="00220E2E" w:rsidP="000222E4">
      <w:pPr>
        <w:rPr>
          <w:b/>
          <w:sz w:val="20"/>
          <w:szCs w:val="20"/>
        </w:rPr>
      </w:pPr>
    </w:p>
    <w:p w14:paraId="7D9AD78F" w14:textId="77777777" w:rsidR="00220E2E" w:rsidRPr="0048568A" w:rsidRDefault="00220E2E" w:rsidP="000222E4">
      <w:pPr>
        <w:rPr>
          <w:b/>
          <w:sz w:val="20"/>
          <w:szCs w:val="20"/>
        </w:rPr>
      </w:pPr>
    </w:p>
    <w:p w14:paraId="6894254A" w14:textId="51539CC0" w:rsidR="000222E4" w:rsidRPr="00CC02A2" w:rsidRDefault="000222E4" w:rsidP="000222E4">
      <w:pPr>
        <w:pStyle w:val="Pquestionheadingsx"/>
      </w:pPr>
      <w:r>
        <w:t>Question 17</w:t>
      </w:r>
      <w:r>
        <w:tab/>
      </w:r>
      <w:r>
        <w:rPr>
          <w:rStyle w:val="Cmarkslabel"/>
        </w:rPr>
        <w:t>4</w:t>
      </w:r>
      <w:r w:rsidRPr="001B433F">
        <w:rPr>
          <w:rStyle w:val="Cmarkslabel"/>
        </w:rPr>
        <w:t xml:space="preserve"> marks</w:t>
      </w:r>
      <w:r w:rsidR="00324203">
        <w:tab/>
        <w:t>[13.3</w:t>
      </w:r>
      <w:r>
        <w:t>]</w:t>
      </w:r>
    </w:p>
    <w:p w14:paraId="59FD5103" w14:textId="40E62898" w:rsidR="000222E4" w:rsidRDefault="00613C40" w:rsidP="000222E4">
      <w:pPr>
        <w:pStyle w:val="Pquestiontextmainstem"/>
      </w:pPr>
      <w:r>
        <w:t>A car bought for</w:t>
      </w:r>
      <w:r w:rsidR="000D7666">
        <w:t xml:space="preserve"> $28</w:t>
      </w:r>
      <w:r w:rsidR="000222E4" w:rsidRPr="0048568A">
        <w:t xml:space="preserve"> </w:t>
      </w:r>
      <w:r w:rsidR="000D7666">
        <w:t>500 depreciates at a rate of 2.9</w:t>
      </w:r>
      <w:r w:rsidR="000222E4" w:rsidRPr="0048568A">
        <w:t>% p.a. Find, correct to the nearest dollar, the written</w:t>
      </w:r>
      <w:r w:rsidR="00323982">
        <w:t>-</w:t>
      </w:r>
      <w:r w:rsidR="000222E4" w:rsidRPr="0048568A">
        <w:t>down value of the car, after 4 years, assuming</w:t>
      </w:r>
      <w:r w:rsidR="000222E4">
        <w:t xml:space="preserve"> reducing balance depreciation</w:t>
      </w:r>
    </w:p>
    <w:p w14:paraId="447FEA5D" w14:textId="77777777" w:rsidR="00602C45" w:rsidRDefault="00602C45"/>
    <w:p w14:paraId="384C815C" w14:textId="77777777" w:rsidR="00220E2E" w:rsidRDefault="00220E2E"/>
    <w:p w14:paraId="6A0B7C5D" w14:textId="77777777" w:rsidR="00220E2E" w:rsidRDefault="00220E2E"/>
    <w:p w14:paraId="313D362B" w14:textId="77777777" w:rsidR="00220E2E" w:rsidRDefault="00220E2E"/>
    <w:p w14:paraId="1453CA5E" w14:textId="77777777" w:rsidR="00220E2E" w:rsidRDefault="00220E2E"/>
    <w:p w14:paraId="6D873B35" w14:textId="77777777" w:rsidR="00220E2E" w:rsidRDefault="00220E2E"/>
    <w:p w14:paraId="55AEE2BC" w14:textId="6C2A62B2" w:rsidR="00220E2E" w:rsidRDefault="00220E2E" w:rsidP="00CC59FB">
      <w:pPr>
        <w:pStyle w:val="Psectionresults"/>
        <w:tabs>
          <w:tab w:val="right" w:pos="9920"/>
        </w:tabs>
        <w:jc w:val="left"/>
      </w:pPr>
      <w:r>
        <w:tab/>
      </w:r>
      <w:r w:rsidRPr="006C6E9F">
        <w:t>Short answer total:_</w:t>
      </w:r>
      <w:r w:rsidR="0051614A">
        <w:t>__</w:t>
      </w:r>
      <w:r w:rsidR="00CC59FB">
        <w:t>__</w:t>
      </w:r>
      <w:r w:rsidR="0051614A">
        <w:t xml:space="preserve"> </w:t>
      </w:r>
      <w:r w:rsidR="00CC59FB">
        <w:t>/38</w:t>
      </w:r>
    </w:p>
    <w:p w14:paraId="0387EB7E" w14:textId="2AEE1A12" w:rsidR="00602C45" w:rsidRDefault="00490F4D" w:rsidP="00602C45">
      <w:pPr>
        <w:pStyle w:val="Psectionheading"/>
      </w:pPr>
      <w:r>
        <w:lastRenderedPageBreak/>
        <w:t>Extended answer section</w:t>
      </w:r>
    </w:p>
    <w:p w14:paraId="13116B15" w14:textId="481A9B9E" w:rsidR="00CC59FB" w:rsidRPr="00CC02A2" w:rsidRDefault="00CC59FB" w:rsidP="00CC59FB">
      <w:pPr>
        <w:pStyle w:val="Pquestionheadingsx"/>
      </w:pPr>
      <w:r>
        <w:t>Question 18</w:t>
      </w:r>
      <w:r>
        <w:tab/>
      </w:r>
      <w:r>
        <w:rPr>
          <w:rStyle w:val="Cmarkslabel"/>
        </w:rPr>
        <w:t>5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37E91BAD" w14:textId="0733072C" w:rsidR="00490F4D" w:rsidRPr="0048568A" w:rsidRDefault="00490F4D" w:rsidP="00602C45">
      <w:pPr>
        <w:pStyle w:val="Pquestiontextmainstem"/>
      </w:pPr>
      <w:r w:rsidRPr="0048568A">
        <w:t>An art collector buys a rar</w:t>
      </w:r>
      <w:r w:rsidR="00E35DD7">
        <w:t>e piece of sculpture for $8</w:t>
      </w:r>
      <w:r w:rsidR="00602C45">
        <w:t>00.</w:t>
      </w:r>
    </w:p>
    <w:p w14:paraId="3917EB21" w14:textId="58B812F9" w:rsidR="00602C45" w:rsidRDefault="00490F4D" w:rsidP="00602C45">
      <w:pPr>
        <w:pStyle w:val="Pquestiontextpartsa"/>
      </w:pPr>
      <w:r w:rsidRPr="000507DF">
        <w:rPr>
          <w:rStyle w:val="Cquestionpartlabelbold"/>
        </w:rPr>
        <w:t>(a)</w:t>
      </w:r>
      <w:r w:rsidR="00602C45">
        <w:tab/>
      </w:r>
      <w:r w:rsidRPr="0048568A">
        <w:t>If the rate of inflation is 4%, find the equivalen</w:t>
      </w:r>
      <w:r w:rsidR="00E35DD7">
        <w:t>t value of the sculpture after 4</w:t>
      </w:r>
      <w:r w:rsidRPr="0048568A">
        <w:t xml:space="preserve"> years. Give your answer correct to the nearest dollar.</w:t>
      </w:r>
    </w:p>
    <w:p w14:paraId="6FE4153E" w14:textId="77777777" w:rsidR="00CC59FB" w:rsidRDefault="00CC59FB" w:rsidP="00602C45">
      <w:pPr>
        <w:pStyle w:val="Pquestiontextpartsa"/>
      </w:pPr>
    </w:p>
    <w:p w14:paraId="1C0FE1EA" w14:textId="77777777" w:rsidR="00CC59FB" w:rsidRDefault="00CC59FB" w:rsidP="00602C45">
      <w:pPr>
        <w:pStyle w:val="Pquestiontextpartsa"/>
      </w:pPr>
    </w:p>
    <w:p w14:paraId="48BF6569" w14:textId="77777777" w:rsidR="00CC59FB" w:rsidRDefault="00CC59FB" w:rsidP="00602C45">
      <w:pPr>
        <w:pStyle w:val="Pquestiontextpartsa"/>
      </w:pPr>
    </w:p>
    <w:p w14:paraId="71A23ED0" w14:textId="77777777" w:rsidR="00CC59FB" w:rsidRDefault="00CC59FB" w:rsidP="00602C45">
      <w:pPr>
        <w:pStyle w:val="Pquestiontextpartsa"/>
      </w:pPr>
    </w:p>
    <w:p w14:paraId="7850B150" w14:textId="77777777" w:rsidR="00CC59FB" w:rsidRDefault="00CC59FB" w:rsidP="00602C45">
      <w:pPr>
        <w:pStyle w:val="Pquestiontextpartsa"/>
      </w:pPr>
    </w:p>
    <w:p w14:paraId="4AAF3EBA" w14:textId="77777777" w:rsidR="00CC59FB" w:rsidRDefault="00CC59FB" w:rsidP="00602C45">
      <w:pPr>
        <w:pStyle w:val="Pquestiontextpartsa"/>
      </w:pPr>
    </w:p>
    <w:p w14:paraId="66873414" w14:textId="77777777" w:rsidR="00CC59FB" w:rsidRDefault="00CC59FB" w:rsidP="00602C45">
      <w:pPr>
        <w:pStyle w:val="Pquestiontextpartsa"/>
      </w:pPr>
    </w:p>
    <w:p w14:paraId="6BE5DAEC" w14:textId="77777777" w:rsidR="00CC59FB" w:rsidRDefault="00CC59FB" w:rsidP="00602C45">
      <w:pPr>
        <w:pStyle w:val="Pquestiontextpartsa"/>
      </w:pPr>
    </w:p>
    <w:p w14:paraId="6C0C9302" w14:textId="77777777" w:rsidR="00CC59FB" w:rsidRDefault="00CC59FB" w:rsidP="00602C45">
      <w:pPr>
        <w:pStyle w:val="Pquestiontextpartsa"/>
      </w:pPr>
    </w:p>
    <w:p w14:paraId="3970968F" w14:textId="77777777" w:rsidR="00CC59FB" w:rsidRDefault="00CC59FB" w:rsidP="00602C45">
      <w:pPr>
        <w:pStyle w:val="Pquestiontextpartsa"/>
      </w:pPr>
    </w:p>
    <w:p w14:paraId="4006385E" w14:textId="77777777" w:rsidR="00CC59FB" w:rsidRDefault="00CC59FB" w:rsidP="00602C45">
      <w:pPr>
        <w:pStyle w:val="Pquestiontextpartsa"/>
      </w:pPr>
    </w:p>
    <w:p w14:paraId="2CEB4379" w14:textId="77777777" w:rsidR="00CC59FB" w:rsidRDefault="00CC59FB" w:rsidP="00602C45">
      <w:pPr>
        <w:pStyle w:val="Pquestiontextpartsa"/>
      </w:pPr>
    </w:p>
    <w:p w14:paraId="588849A7" w14:textId="77777777" w:rsidR="00CC59FB" w:rsidRDefault="00CC59FB" w:rsidP="00602C45">
      <w:pPr>
        <w:pStyle w:val="Pquestiontextpartsa"/>
      </w:pPr>
    </w:p>
    <w:p w14:paraId="49AD3CF9" w14:textId="77777777" w:rsidR="00CC59FB" w:rsidRDefault="00CC59FB" w:rsidP="00602C45">
      <w:pPr>
        <w:pStyle w:val="Pquestiontextpartsa"/>
      </w:pPr>
    </w:p>
    <w:p w14:paraId="285A8130" w14:textId="77777777" w:rsidR="00CC59FB" w:rsidRDefault="00CC59FB" w:rsidP="00602C45">
      <w:pPr>
        <w:pStyle w:val="Pquestiontextpartsa"/>
      </w:pPr>
    </w:p>
    <w:p w14:paraId="5D4E2015" w14:textId="6A241BDE" w:rsidR="00602C45" w:rsidRDefault="00490F4D" w:rsidP="00602C45">
      <w:pPr>
        <w:pStyle w:val="Pquestiontextpartsa"/>
      </w:pPr>
      <w:r w:rsidRPr="000507DF">
        <w:rPr>
          <w:rStyle w:val="Cquestionpartlabelbold"/>
        </w:rPr>
        <w:t>(b)</w:t>
      </w:r>
      <w:r w:rsidR="00602C45">
        <w:tab/>
      </w:r>
      <w:r w:rsidRPr="0048568A">
        <w:t>The collector the</w:t>
      </w:r>
      <w:r w:rsidR="00E35DD7">
        <w:t>n sells the sculpture it for $10</w:t>
      </w:r>
      <w:r w:rsidRPr="0048568A">
        <w:t xml:space="preserve">00. Find the effective profit. (The profit after the effect of inflation on the original value has been calculated). </w:t>
      </w:r>
    </w:p>
    <w:p w14:paraId="331AC43D" w14:textId="77777777" w:rsidR="00CC59FB" w:rsidRDefault="00CC59FB" w:rsidP="00602C45">
      <w:pPr>
        <w:pStyle w:val="Pquestiontextpartsa"/>
      </w:pPr>
    </w:p>
    <w:p w14:paraId="24E71BAC" w14:textId="77777777" w:rsidR="00CC59FB" w:rsidRDefault="00CC59FB" w:rsidP="00602C45">
      <w:pPr>
        <w:pStyle w:val="Pquestiontextpartsa"/>
      </w:pPr>
    </w:p>
    <w:p w14:paraId="511D6236" w14:textId="77777777" w:rsidR="00CC59FB" w:rsidRDefault="00CC59FB" w:rsidP="00602C45">
      <w:pPr>
        <w:pStyle w:val="Pquestiontextpartsa"/>
      </w:pPr>
    </w:p>
    <w:p w14:paraId="1608F999" w14:textId="77777777" w:rsidR="00CC59FB" w:rsidRDefault="00CC59FB" w:rsidP="00602C45">
      <w:pPr>
        <w:pStyle w:val="Pquestiontextpartsa"/>
      </w:pPr>
    </w:p>
    <w:p w14:paraId="715C0D97" w14:textId="77777777" w:rsidR="00CC59FB" w:rsidRDefault="00CC59FB" w:rsidP="00602C45">
      <w:pPr>
        <w:pStyle w:val="Pquestiontextpartsa"/>
      </w:pPr>
    </w:p>
    <w:p w14:paraId="73823DBB" w14:textId="77777777" w:rsidR="00CC59FB" w:rsidRDefault="00CC59FB" w:rsidP="00602C45">
      <w:pPr>
        <w:pStyle w:val="Pquestiontextpartsa"/>
      </w:pPr>
    </w:p>
    <w:p w14:paraId="6F4D8B74" w14:textId="77777777" w:rsidR="00CC59FB" w:rsidRDefault="00CC59FB" w:rsidP="00602C45">
      <w:pPr>
        <w:pStyle w:val="Pquestiontextpartsa"/>
      </w:pPr>
    </w:p>
    <w:p w14:paraId="0CEBD92E" w14:textId="77777777" w:rsidR="00CC59FB" w:rsidRDefault="00CC59FB" w:rsidP="00602C45">
      <w:pPr>
        <w:pStyle w:val="Pquestiontextpartsa"/>
      </w:pPr>
    </w:p>
    <w:p w14:paraId="7F7E7D8E" w14:textId="77777777" w:rsidR="00CC59FB" w:rsidRDefault="00CC59FB" w:rsidP="00602C45">
      <w:pPr>
        <w:pStyle w:val="Pquestiontextpartsa"/>
      </w:pPr>
    </w:p>
    <w:p w14:paraId="32A3B463" w14:textId="77777777" w:rsidR="00CC59FB" w:rsidRDefault="00CC59FB" w:rsidP="00602C45">
      <w:pPr>
        <w:pStyle w:val="Pquestiontextpartsa"/>
      </w:pPr>
    </w:p>
    <w:p w14:paraId="4EF76CE3" w14:textId="77777777" w:rsidR="00CC59FB" w:rsidRDefault="00CC59FB" w:rsidP="00602C45">
      <w:pPr>
        <w:pStyle w:val="Pquestiontextpartsa"/>
      </w:pPr>
    </w:p>
    <w:p w14:paraId="05191CA1" w14:textId="77777777" w:rsidR="00CC59FB" w:rsidRDefault="00CC59FB" w:rsidP="00602C45">
      <w:pPr>
        <w:pStyle w:val="Pquestiontextpartsa"/>
      </w:pPr>
    </w:p>
    <w:p w14:paraId="2F6C1000" w14:textId="77777777" w:rsidR="00CC59FB" w:rsidRDefault="00CC59FB" w:rsidP="00602C45">
      <w:pPr>
        <w:pStyle w:val="Pquestiontextpartsa"/>
      </w:pPr>
    </w:p>
    <w:p w14:paraId="5FAE9CBA" w14:textId="77777777" w:rsidR="00CC59FB" w:rsidRDefault="00CC59FB" w:rsidP="00602C45">
      <w:pPr>
        <w:pStyle w:val="Pquestiontextpartsa"/>
      </w:pPr>
    </w:p>
    <w:p w14:paraId="2BEEE882" w14:textId="62FF0C7A" w:rsidR="00CC59FB" w:rsidRPr="00CC02A2" w:rsidRDefault="00CC59FB" w:rsidP="00CC59FB">
      <w:pPr>
        <w:pStyle w:val="Pquestionheadingsx"/>
      </w:pPr>
      <w:r>
        <w:lastRenderedPageBreak/>
        <w:t>Question 19</w:t>
      </w:r>
      <w:r>
        <w:tab/>
      </w:r>
      <w:r>
        <w:rPr>
          <w:rStyle w:val="Cmarkslabel"/>
        </w:rPr>
        <w:t>8</w:t>
      </w:r>
      <w:r w:rsidRPr="001B433F">
        <w:rPr>
          <w:rStyle w:val="Cmarkslabel"/>
        </w:rPr>
        <w:t xml:space="preserve"> marks</w:t>
      </w:r>
      <w:r>
        <w:tab/>
        <w:t>[13.3]</w:t>
      </w:r>
    </w:p>
    <w:p w14:paraId="57EF67CD" w14:textId="18112ED5" w:rsidR="00490F4D" w:rsidRPr="00602C45" w:rsidRDefault="00490F4D" w:rsidP="00602C45">
      <w:pPr>
        <w:pStyle w:val="Pquestiontextmainstem"/>
        <w:rPr>
          <w:b/>
        </w:rPr>
      </w:pPr>
      <w:r w:rsidRPr="0048568A">
        <w:t xml:space="preserve">An </w:t>
      </w:r>
      <w:r w:rsidR="00DD5820">
        <w:t>antique sofa was purchased for $24</w:t>
      </w:r>
      <w:r w:rsidRPr="0048568A">
        <w:t>00. It was then immediately restored to its ori</w:t>
      </w:r>
      <w:r w:rsidR="00DD5820">
        <w:t>ginal condition at a cost of $18</w:t>
      </w:r>
      <w:r w:rsidRPr="0048568A">
        <w:t xml:space="preserve">00. </w:t>
      </w:r>
    </w:p>
    <w:p w14:paraId="2A588802" w14:textId="1254A0B0" w:rsidR="00602C45" w:rsidRDefault="00490F4D" w:rsidP="00602C45">
      <w:pPr>
        <w:pStyle w:val="Pquestiontextpartsa"/>
      </w:pPr>
      <w:r w:rsidRPr="000507DF">
        <w:rPr>
          <w:rStyle w:val="Cquestionpartlabelbold"/>
        </w:rPr>
        <w:t>(a)</w:t>
      </w:r>
      <w:r w:rsidR="00602C45">
        <w:tab/>
      </w:r>
      <w:r w:rsidRPr="0048568A">
        <w:t>What was the full initial cost of the sofa?</w:t>
      </w:r>
    </w:p>
    <w:p w14:paraId="4D4C00EC" w14:textId="77777777" w:rsidR="00CC59FB" w:rsidRDefault="00CC59FB" w:rsidP="00602C45">
      <w:pPr>
        <w:pStyle w:val="Pquestiontextpartsa"/>
      </w:pPr>
    </w:p>
    <w:p w14:paraId="77CC3818" w14:textId="77777777" w:rsidR="00CC59FB" w:rsidRDefault="00CC59FB" w:rsidP="00602C45">
      <w:pPr>
        <w:pStyle w:val="Pquestiontextpartsa"/>
      </w:pPr>
    </w:p>
    <w:p w14:paraId="5094B1AF" w14:textId="77777777" w:rsidR="00CC59FB" w:rsidRDefault="00CC59FB" w:rsidP="00602C45">
      <w:pPr>
        <w:pStyle w:val="Pquestiontextpartsa"/>
      </w:pPr>
    </w:p>
    <w:p w14:paraId="7090F32B" w14:textId="77777777" w:rsidR="00CC59FB" w:rsidRDefault="00CC59FB" w:rsidP="00602C45">
      <w:pPr>
        <w:pStyle w:val="Pquestiontextpartsa"/>
      </w:pPr>
    </w:p>
    <w:p w14:paraId="03CD9B9B" w14:textId="77777777" w:rsidR="00CC59FB" w:rsidRDefault="00CC59FB" w:rsidP="00602C45">
      <w:pPr>
        <w:pStyle w:val="Pquestiontextpartsa"/>
      </w:pPr>
    </w:p>
    <w:p w14:paraId="20565B22" w14:textId="721980E1" w:rsidR="00490F4D" w:rsidRDefault="001F7055" w:rsidP="00602C45">
      <w:pPr>
        <w:pStyle w:val="Pquestiontextmainstem"/>
      </w:pPr>
      <w:r>
        <w:t>Over the next 5</w:t>
      </w:r>
      <w:r w:rsidR="00490F4D" w:rsidRPr="0048568A">
        <w:t xml:space="preserve"> years the inflation rates were </w:t>
      </w:r>
      <w:r w:rsidR="00DD5820" w:rsidRPr="001F7055">
        <w:t>1.8%, 2.2%, 2.5%, 2.8% and 3% respectively.</w:t>
      </w:r>
    </w:p>
    <w:p w14:paraId="5F435D55" w14:textId="38E6E797" w:rsidR="00602C45" w:rsidRDefault="00490F4D" w:rsidP="00602C45">
      <w:pPr>
        <w:pStyle w:val="Pquestiontextpartsa"/>
      </w:pPr>
      <w:r w:rsidRPr="000507DF">
        <w:rPr>
          <w:rStyle w:val="Cquestionpartlabelbold"/>
        </w:rPr>
        <w:t>(b)</w:t>
      </w:r>
      <w:r w:rsidR="00602C45">
        <w:tab/>
      </w:r>
      <w:r w:rsidRPr="0048568A">
        <w:t>Calculate the value, correct to the neare</w:t>
      </w:r>
      <w:r w:rsidR="002414B7">
        <w:t>st cent, of the sofa, over the 5</w:t>
      </w:r>
      <w:r w:rsidRPr="0048568A">
        <w:t xml:space="preserve"> years after purchase, based on the inflation rates.</w:t>
      </w:r>
    </w:p>
    <w:p w14:paraId="5FEF07F3" w14:textId="77777777" w:rsidR="00CC59FB" w:rsidRDefault="00CC59FB" w:rsidP="00602C45">
      <w:pPr>
        <w:pStyle w:val="Pquestiontextpartsa"/>
      </w:pPr>
    </w:p>
    <w:p w14:paraId="7010F21B" w14:textId="77777777" w:rsidR="00CC59FB" w:rsidRDefault="00CC59FB" w:rsidP="00602C45">
      <w:pPr>
        <w:pStyle w:val="Pquestiontextpartsa"/>
      </w:pPr>
    </w:p>
    <w:p w14:paraId="5524E72D" w14:textId="77777777" w:rsidR="00CC59FB" w:rsidRDefault="00CC59FB" w:rsidP="00602C45">
      <w:pPr>
        <w:pStyle w:val="Pquestiontextpartsa"/>
      </w:pPr>
    </w:p>
    <w:p w14:paraId="42083895" w14:textId="77777777" w:rsidR="00CC59FB" w:rsidRDefault="00CC59FB" w:rsidP="00602C45">
      <w:pPr>
        <w:pStyle w:val="Pquestiontextpartsa"/>
      </w:pPr>
    </w:p>
    <w:p w14:paraId="03C57C72" w14:textId="77777777" w:rsidR="00CC59FB" w:rsidRDefault="00CC59FB" w:rsidP="00602C45">
      <w:pPr>
        <w:pStyle w:val="Pquestiontextpartsa"/>
      </w:pPr>
    </w:p>
    <w:p w14:paraId="4A43E5C0" w14:textId="77777777" w:rsidR="00CC59FB" w:rsidRDefault="00CC59FB" w:rsidP="00602C45">
      <w:pPr>
        <w:pStyle w:val="Pquestiontextpartsa"/>
      </w:pPr>
    </w:p>
    <w:p w14:paraId="2E38B9FF" w14:textId="3201A616" w:rsidR="00602C45" w:rsidRDefault="00490F4D" w:rsidP="00602C45">
      <w:pPr>
        <w:pStyle w:val="Pquestiontextpartsa"/>
      </w:pPr>
      <w:r w:rsidRPr="000507DF">
        <w:rPr>
          <w:rStyle w:val="Cquestionpartlabelbold"/>
        </w:rPr>
        <w:t>(c)</w:t>
      </w:r>
      <w:r w:rsidR="00602C45" w:rsidRPr="000507DF">
        <w:rPr>
          <w:rStyle w:val="Cquestionpartlabelbold"/>
        </w:rPr>
        <w:tab/>
      </w:r>
      <w:r w:rsidRPr="0048568A">
        <w:t>The sofa was sold</w:t>
      </w:r>
      <w:r w:rsidR="002414B7">
        <w:t xml:space="preserve"> for $5500 at the end of the 5</w:t>
      </w:r>
      <w:r w:rsidRPr="0048568A">
        <w:t xml:space="preserve"> years. Calculate the effective profit.</w:t>
      </w:r>
    </w:p>
    <w:p w14:paraId="29D1C367" w14:textId="77777777" w:rsidR="00CC59FB" w:rsidRDefault="00CC59FB" w:rsidP="00602C45">
      <w:pPr>
        <w:pStyle w:val="Pquestiontextpartsa"/>
      </w:pPr>
    </w:p>
    <w:p w14:paraId="6F421949" w14:textId="77777777" w:rsidR="00CC59FB" w:rsidRDefault="00CC59FB" w:rsidP="00602C45">
      <w:pPr>
        <w:pStyle w:val="Pquestiontextpartsa"/>
      </w:pPr>
    </w:p>
    <w:p w14:paraId="506F8538" w14:textId="77777777" w:rsidR="00CC59FB" w:rsidRDefault="00CC59FB" w:rsidP="00602C45">
      <w:pPr>
        <w:pStyle w:val="Pquestiontextpartsa"/>
      </w:pPr>
    </w:p>
    <w:p w14:paraId="61568E0F" w14:textId="77777777" w:rsidR="00CC59FB" w:rsidRDefault="00CC59FB" w:rsidP="00602C45">
      <w:pPr>
        <w:pStyle w:val="Pquestiontextpartsa"/>
      </w:pPr>
    </w:p>
    <w:p w14:paraId="55D101AD" w14:textId="77777777" w:rsidR="00CC59FB" w:rsidRDefault="00CC59FB" w:rsidP="00602C45">
      <w:pPr>
        <w:pStyle w:val="Pquestiontextpartsa"/>
      </w:pPr>
    </w:p>
    <w:p w14:paraId="4E3A22F0" w14:textId="77777777" w:rsidR="00CC59FB" w:rsidRDefault="00CC59FB" w:rsidP="00602C45">
      <w:pPr>
        <w:pStyle w:val="Pquestiontextpartsa"/>
      </w:pPr>
    </w:p>
    <w:p w14:paraId="42B912F3" w14:textId="08EF00AE" w:rsidR="00602C45" w:rsidRDefault="00490F4D" w:rsidP="00602C45">
      <w:pPr>
        <w:pStyle w:val="Pquestiontextpartsa"/>
      </w:pPr>
      <w:r w:rsidRPr="000507DF">
        <w:rPr>
          <w:rStyle w:val="Cquestionpartlabelbold"/>
        </w:rPr>
        <w:t>(d)</w:t>
      </w:r>
      <w:r w:rsidR="00602C45">
        <w:tab/>
      </w:r>
      <w:r w:rsidRPr="0048568A">
        <w:t xml:space="preserve">Find the effective profit percentage, to the nearest whole percentage, based on the original </w:t>
      </w:r>
      <w:r w:rsidR="00323982">
        <w:t>initial cost</w:t>
      </w:r>
      <w:r w:rsidRPr="0048568A">
        <w:t xml:space="preserve"> found in</w:t>
      </w:r>
      <w:r w:rsidR="003D79F3">
        <w:t xml:space="preserve"> part</w:t>
      </w:r>
      <w:r w:rsidRPr="0048568A">
        <w:t xml:space="preserve"> </w:t>
      </w:r>
      <w:r w:rsidRPr="000507DF">
        <w:rPr>
          <w:rStyle w:val="Cquestionpartlabelbold"/>
        </w:rPr>
        <w:t>(a)</w:t>
      </w:r>
      <w:r w:rsidRPr="0048568A">
        <w:t>.</w:t>
      </w:r>
    </w:p>
    <w:p w14:paraId="275B29E8" w14:textId="77777777" w:rsidR="00CC59FB" w:rsidRDefault="00CC59FB" w:rsidP="00602C45">
      <w:pPr>
        <w:pStyle w:val="Pquestiontextpartsa"/>
      </w:pPr>
    </w:p>
    <w:p w14:paraId="6F635F27" w14:textId="77777777" w:rsidR="00CC59FB" w:rsidRDefault="00CC59FB" w:rsidP="00602C45">
      <w:pPr>
        <w:pStyle w:val="Pquestiontextpartsa"/>
      </w:pPr>
    </w:p>
    <w:p w14:paraId="52464C02" w14:textId="77777777" w:rsidR="00CC59FB" w:rsidRDefault="00CC59FB" w:rsidP="00602C45">
      <w:pPr>
        <w:pStyle w:val="Pquestiontextpartsa"/>
      </w:pPr>
    </w:p>
    <w:p w14:paraId="6DDED7D8" w14:textId="77777777" w:rsidR="00CC59FB" w:rsidRDefault="00CC59FB" w:rsidP="00602C45">
      <w:pPr>
        <w:pStyle w:val="Pquestiontextpartsa"/>
      </w:pPr>
    </w:p>
    <w:p w14:paraId="190B619F" w14:textId="77777777" w:rsidR="00CC59FB" w:rsidRDefault="00CC59FB" w:rsidP="00602C45">
      <w:pPr>
        <w:pStyle w:val="Pquestiontextpartsa"/>
      </w:pPr>
    </w:p>
    <w:p w14:paraId="64ACD6D1" w14:textId="77777777" w:rsidR="00CC59FB" w:rsidRDefault="00CC59FB" w:rsidP="00602C45">
      <w:pPr>
        <w:pStyle w:val="Pquestiontextpartsa"/>
      </w:pPr>
    </w:p>
    <w:p w14:paraId="55BA09C2" w14:textId="77777777" w:rsidR="00CC59FB" w:rsidRDefault="00CC59FB" w:rsidP="00602C45">
      <w:pPr>
        <w:pStyle w:val="Pquestiontextpartsa"/>
      </w:pPr>
    </w:p>
    <w:p w14:paraId="641071C3" w14:textId="2FE6F635" w:rsidR="00021A73" w:rsidRDefault="00021A73" w:rsidP="00CC59FB">
      <w:pPr>
        <w:pStyle w:val="Psectionresults"/>
      </w:pPr>
      <w:r w:rsidRPr="006C6E9F">
        <w:t>Short answer total:</w:t>
      </w:r>
      <w:r w:rsidR="0051614A">
        <w:t xml:space="preserve">  ___ / 13</w:t>
      </w:r>
    </w:p>
    <w:p w14:paraId="6911EDFE" w14:textId="6ECCEFD3" w:rsidR="00CC59FB" w:rsidRPr="0049744D" w:rsidRDefault="0051614A" w:rsidP="00323982">
      <w:pPr>
        <w:pStyle w:val="Psectionresults"/>
        <w:spacing w:after="0"/>
      </w:pPr>
      <w:r>
        <w:t xml:space="preserve">TOTAL test results: ___ / </w:t>
      </w:r>
      <w:r w:rsidR="00CC59FB">
        <w:t>60</w:t>
      </w:r>
    </w:p>
    <w:p w14:paraId="608D6B67" w14:textId="354F6A98" w:rsidR="001158EE" w:rsidRPr="00E02E43" w:rsidRDefault="001158EE" w:rsidP="00E02E43"/>
    <w:sectPr w:rsidR="001158EE" w:rsidRPr="00E02E43" w:rsidSect="00B75E01">
      <w:headerReference w:type="default" r:id="rId12"/>
      <w:footerReference w:type="default" r:id="rId13"/>
      <w:headerReference w:type="first" r:id="rId14"/>
      <w:footerReference w:type="first" r:id="rId15"/>
      <w:pgSz w:w="11906" w:h="16838" w:code="9"/>
      <w:pgMar w:top="1134" w:right="1021" w:bottom="1134" w:left="102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D857CD2" w14:textId="77777777" w:rsidR="00D05B37" w:rsidRDefault="00D05B37" w:rsidP="00B91E57">
      <w:r>
        <w:separator/>
      </w:r>
    </w:p>
  </w:endnote>
  <w:endnote w:type="continuationSeparator" w:id="0">
    <w:p w14:paraId="4A1FA747" w14:textId="77777777" w:rsidR="00D05B37" w:rsidRDefault="00D05B37" w:rsidP="00B91E5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BF62ED6" w14:textId="77777777" w:rsidR="00AA7ED5" w:rsidRDefault="00AA7ED5" w:rsidP="00B91E57">
    <w:pPr>
      <w:pStyle w:val="Pfootertext"/>
    </w:pPr>
  </w:p>
  <w:p w14:paraId="0E6FBEE2" w14:textId="77777777" w:rsidR="00B91E57" w:rsidRPr="00B91E57" w:rsidRDefault="00B91E57" w:rsidP="00B91E57">
    <w:pPr>
      <w:pStyle w:val="Pfootertext"/>
      <w:rPr>
        <w:rStyle w:val="Cpagenumber"/>
      </w:rPr>
    </w:pPr>
    <w:r w:rsidRPr="008F0F1A">
      <w:t xml:space="preserve">Copyright © </w:t>
    </w:r>
    <w:r>
      <w:t xml:space="preserve">2017 </w:t>
    </w:r>
    <w:r w:rsidRPr="008F0F1A">
      <w:t>Pearson Australia (a division of Pearson Australia Group Pty Ltd)</w:t>
    </w:r>
    <w:r>
      <w:tab/>
    </w:r>
    <w:r w:rsidR="00AA7ED5">
      <w:t xml:space="preserve">Page </w:t>
    </w:r>
    <w:r w:rsidRPr="00AA7ED5">
      <w:fldChar w:fldCharType="begin"/>
    </w:r>
    <w:r w:rsidRPr="00AA7ED5">
      <w:instrText xml:space="preserve"> PAGE   \* MERGEFORMAT </w:instrText>
    </w:r>
    <w:r w:rsidRPr="00AA7ED5">
      <w:fldChar w:fldCharType="separate"/>
    </w:r>
    <w:r w:rsidR="00323982">
      <w:rPr>
        <w:noProof/>
      </w:rPr>
      <w:t>2</w:t>
    </w:r>
    <w:r w:rsidRPr="00AA7ED5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C7D1D6" w14:textId="77777777" w:rsidR="00941A87" w:rsidRPr="00375E26" w:rsidRDefault="00941A87" w:rsidP="00941A87">
    <w:pPr>
      <w:pStyle w:val="Pfootertext"/>
      <w:rPr>
        <w:rStyle w:val="Cpagenumber"/>
      </w:rPr>
    </w:pPr>
    <w:r w:rsidRPr="00375E26">
      <w:rPr>
        <w:sz w:val="18"/>
      </w:rPr>
      <w:t>Copyright © 2017 Pearson Australia (a division of Pearson Australia Group Pty Ltd)</w:t>
    </w:r>
    <w:r w:rsidRPr="00375E26">
      <w:rPr>
        <w:sz w:val="18"/>
      </w:rPr>
      <w:tab/>
      <w:t xml:space="preserve">Page </w:t>
    </w:r>
    <w:r w:rsidRPr="00375E26">
      <w:rPr>
        <w:sz w:val="18"/>
      </w:rPr>
      <w:fldChar w:fldCharType="begin"/>
    </w:r>
    <w:r w:rsidRPr="00375E26">
      <w:rPr>
        <w:sz w:val="18"/>
      </w:rPr>
      <w:instrText xml:space="preserve"> PAGE   \* MERGEFORMAT </w:instrText>
    </w:r>
    <w:r w:rsidRPr="00375E26">
      <w:rPr>
        <w:sz w:val="18"/>
      </w:rPr>
      <w:fldChar w:fldCharType="separate"/>
    </w:r>
    <w:r w:rsidR="00323982">
      <w:rPr>
        <w:noProof/>
        <w:sz w:val="18"/>
      </w:rPr>
      <w:t>1</w:t>
    </w:r>
    <w:r w:rsidRPr="00375E26">
      <w:rPr>
        <w:sz w:val="18"/>
      </w:rPr>
      <w:fldChar w:fldCharType="end"/>
    </w:r>
  </w:p>
  <w:p w14:paraId="45DDF7C1" w14:textId="77777777" w:rsidR="00941A87" w:rsidRDefault="00941A8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94859F6" w14:textId="77777777" w:rsidR="00D05B37" w:rsidRDefault="00D05B37" w:rsidP="00B91E57">
      <w:r>
        <w:separator/>
      </w:r>
    </w:p>
  </w:footnote>
  <w:footnote w:type="continuationSeparator" w:id="0">
    <w:p w14:paraId="6FA19D34" w14:textId="77777777" w:rsidR="00D05B37" w:rsidRDefault="00D05B37" w:rsidP="00B91E57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932EAAB" w14:textId="6D490566" w:rsidR="00B75E01" w:rsidRDefault="0051614A" w:rsidP="00B75E01">
    <w:pPr>
      <w:pStyle w:val="Pheadertext"/>
      <w:tabs>
        <w:tab w:val="left" w:pos="2127"/>
      </w:tabs>
    </w:pPr>
    <w:r>
      <w:t xml:space="preserve">Pearson Mathematics </w:t>
    </w:r>
    <w:r w:rsidR="00CC02A2">
      <w:t>10</w:t>
    </w:r>
    <w:r w:rsidR="003E1F5F">
      <w:t>–10A</w:t>
    </w:r>
    <w:r>
      <w:t xml:space="preserve">    </w:t>
    </w:r>
    <w:r w:rsidR="00CC02A2" w:rsidRPr="00CC02A2">
      <w:t xml:space="preserve"> Financial mathematics</w:t>
    </w:r>
    <w:r>
      <w:t xml:space="preserve"> –– </w:t>
    </w:r>
    <w:r w:rsidR="00B41973">
      <w:t>Test E</w:t>
    </w:r>
  </w:p>
  <w:p w14:paraId="755A1A83" w14:textId="5118C3ED" w:rsidR="00AA7ED5" w:rsidRPr="00B91E57" w:rsidRDefault="00AA7ED5" w:rsidP="00AA7ED5">
    <w:pPr>
      <w:pStyle w:val="Pfootertex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2A11A1" w14:textId="5C1223B1" w:rsidR="00B75E01" w:rsidRDefault="003D79F3" w:rsidP="00B75E01">
    <w:pPr>
      <w:pStyle w:val="Pheadertext"/>
      <w:tabs>
        <w:tab w:val="left" w:pos="2127"/>
      </w:tabs>
    </w:pPr>
    <w:r>
      <w:t xml:space="preserve">Pearson Mathematics </w:t>
    </w:r>
    <w:r w:rsidR="00B75E01">
      <w:t>10</w:t>
    </w:r>
    <w:r w:rsidR="00210CB8">
      <w:t>–10A</w:t>
    </w:r>
    <w:r w:rsidR="00B75E01">
      <w:tab/>
      <w:t xml:space="preserve">Name: </w:t>
    </w:r>
    <w:r w:rsidR="00B75E01">
      <w:tab/>
    </w:r>
  </w:p>
  <w:p w14:paraId="74660776" w14:textId="23858EAD" w:rsidR="00B75E01" w:rsidRDefault="003D79F3" w:rsidP="00B75E01">
    <w:pPr>
      <w:pStyle w:val="Pheadertext"/>
    </w:pPr>
    <w:r w:rsidRPr="00CC02A2">
      <w:t>Financial mathematics</w:t>
    </w:r>
    <w:r>
      <w:t xml:space="preserve"> –– Test E</w:t>
    </w:r>
    <w:r w:rsidR="00B75E01">
      <w:tab/>
      <w:t xml:space="preserve">Class: </w:t>
    </w:r>
    <w:r w:rsidR="00B75E01"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D7C2BC2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25AA71C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484289C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D48A6E2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1A8CCD9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A52FFC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73DC2E9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23A4998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6AFE30B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204C88E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325C5A6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4AB3CC5"/>
    <w:multiLevelType w:val="hybridMultilevel"/>
    <w:tmpl w:val="D5024A28"/>
    <w:lvl w:ilvl="0" w:tplc="5E7C362E">
      <w:start w:val="1"/>
      <w:numFmt w:val="bullet"/>
      <w:pStyle w:val="Pdot"/>
      <w:lvlText w:val=""/>
      <w:lvlJc w:val="left"/>
      <w:pPr>
        <w:tabs>
          <w:tab w:val="num" w:pos="1077"/>
        </w:tabs>
        <w:ind w:left="1077" w:hanging="357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4A487980"/>
    <w:multiLevelType w:val="hybridMultilevel"/>
    <w:tmpl w:val="34D89F2A"/>
    <w:lvl w:ilvl="0" w:tplc="82509788">
      <w:start w:val="1"/>
      <w:numFmt w:val="decimal"/>
      <w:lvlText w:val="Question %1"/>
      <w:lvlJc w:val="left"/>
      <w:pPr>
        <w:ind w:left="360" w:hanging="360"/>
      </w:pPr>
      <w:rPr>
        <w:b/>
        <w:sz w:val="22"/>
        <w:szCs w:val="22"/>
      </w:rPr>
    </w:lvl>
    <w:lvl w:ilvl="1" w:tplc="0C090019">
      <w:start w:val="1"/>
      <w:numFmt w:val="lowerLetter"/>
      <w:lvlText w:val="%2."/>
      <w:lvlJc w:val="left"/>
      <w:pPr>
        <w:ind w:left="1156" w:hanging="360"/>
      </w:pPr>
    </w:lvl>
    <w:lvl w:ilvl="2" w:tplc="0C09001B">
      <w:start w:val="1"/>
      <w:numFmt w:val="lowerRoman"/>
      <w:lvlText w:val="%3."/>
      <w:lvlJc w:val="right"/>
      <w:pPr>
        <w:ind w:left="1876" w:hanging="180"/>
      </w:pPr>
    </w:lvl>
    <w:lvl w:ilvl="3" w:tplc="0C09000F">
      <w:start w:val="1"/>
      <w:numFmt w:val="decimal"/>
      <w:lvlText w:val="%4."/>
      <w:lvlJc w:val="left"/>
      <w:pPr>
        <w:ind w:left="2596" w:hanging="360"/>
      </w:pPr>
    </w:lvl>
    <w:lvl w:ilvl="4" w:tplc="0C090019">
      <w:start w:val="1"/>
      <w:numFmt w:val="lowerLetter"/>
      <w:lvlText w:val="%5."/>
      <w:lvlJc w:val="left"/>
      <w:pPr>
        <w:ind w:left="3316" w:hanging="360"/>
      </w:pPr>
    </w:lvl>
    <w:lvl w:ilvl="5" w:tplc="0C09001B">
      <w:start w:val="1"/>
      <w:numFmt w:val="lowerRoman"/>
      <w:lvlText w:val="%6."/>
      <w:lvlJc w:val="right"/>
      <w:pPr>
        <w:ind w:left="4036" w:hanging="180"/>
      </w:pPr>
    </w:lvl>
    <w:lvl w:ilvl="6" w:tplc="0C09000F">
      <w:start w:val="1"/>
      <w:numFmt w:val="decimal"/>
      <w:lvlText w:val="%7."/>
      <w:lvlJc w:val="left"/>
      <w:pPr>
        <w:ind w:left="4756" w:hanging="360"/>
      </w:pPr>
    </w:lvl>
    <w:lvl w:ilvl="7" w:tplc="0C090019">
      <w:start w:val="1"/>
      <w:numFmt w:val="lowerLetter"/>
      <w:lvlText w:val="%8."/>
      <w:lvlJc w:val="left"/>
      <w:pPr>
        <w:ind w:left="5476" w:hanging="360"/>
      </w:pPr>
    </w:lvl>
    <w:lvl w:ilvl="8" w:tplc="0C09001B">
      <w:start w:val="1"/>
      <w:numFmt w:val="lowerRoman"/>
      <w:lvlText w:val="%9."/>
      <w:lvlJc w:val="right"/>
      <w:pPr>
        <w:ind w:left="6196" w:hanging="180"/>
      </w:pPr>
    </w:lvl>
  </w:abstractNum>
  <w:abstractNum w:abstractNumId="13">
    <w:nsid w:val="5A3D0E60"/>
    <w:multiLevelType w:val="hybridMultilevel"/>
    <w:tmpl w:val="4DE001CC"/>
    <w:lvl w:ilvl="0" w:tplc="0C92AA6C">
      <w:start w:val="1"/>
      <w:numFmt w:val="decimal"/>
      <w:lvlText w:val="Question %1"/>
      <w:lvlJc w:val="left"/>
      <w:pPr>
        <w:ind w:left="0" w:firstLine="0"/>
      </w:pPr>
      <w:rPr>
        <w:b/>
        <w:sz w:val="22"/>
        <w:szCs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1E93AE2"/>
    <w:multiLevelType w:val="hybridMultilevel"/>
    <w:tmpl w:val="72EEB17E"/>
    <w:lvl w:ilvl="0" w:tplc="04B8745C">
      <w:start w:val="10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4"/>
  </w:num>
  <w:num w:numId="3">
    <w:abstractNumId w:val="11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0"/>
  </w:num>
  <w:num w:numId="7">
    <w:abstractNumId w:val="8"/>
  </w:num>
  <w:num w:numId="8">
    <w:abstractNumId w:val="7"/>
  </w:num>
  <w:num w:numId="9">
    <w:abstractNumId w:val="6"/>
  </w:num>
  <w:num w:numId="10">
    <w:abstractNumId w:val="5"/>
  </w:num>
  <w:num w:numId="11">
    <w:abstractNumId w:val="9"/>
  </w:num>
  <w:num w:numId="12">
    <w:abstractNumId w:val="4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5"/>
  <w:attachedTemplate r:id="rId1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91E57"/>
    <w:rsid w:val="000135C2"/>
    <w:rsid w:val="00021A73"/>
    <w:rsid w:val="000222E4"/>
    <w:rsid w:val="0003306F"/>
    <w:rsid w:val="00033C5C"/>
    <w:rsid w:val="000407AC"/>
    <w:rsid w:val="000507DF"/>
    <w:rsid w:val="0005214A"/>
    <w:rsid w:val="00052D5F"/>
    <w:rsid w:val="00057492"/>
    <w:rsid w:val="00062A9B"/>
    <w:rsid w:val="00062B27"/>
    <w:rsid w:val="00064993"/>
    <w:rsid w:val="00066722"/>
    <w:rsid w:val="00076BF9"/>
    <w:rsid w:val="00082AD0"/>
    <w:rsid w:val="00090B15"/>
    <w:rsid w:val="00094B98"/>
    <w:rsid w:val="000C4CB1"/>
    <w:rsid w:val="000C6C56"/>
    <w:rsid w:val="000D3472"/>
    <w:rsid w:val="000D7666"/>
    <w:rsid w:val="000F52E2"/>
    <w:rsid w:val="00101BBC"/>
    <w:rsid w:val="00104EC5"/>
    <w:rsid w:val="00114E72"/>
    <w:rsid w:val="001158EE"/>
    <w:rsid w:val="00116F22"/>
    <w:rsid w:val="00121EAB"/>
    <w:rsid w:val="001249D4"/>
    <w:rsid w:val="00133398"/>
    <w:rsid w:val="00136289"/>
    <w:rsid w:val="001446D8"/>
    <w:rsid w:val="00153C7C"/>
    <w:rsid w:val="00157E8C"/>
    <w:rsid w:val="001605F8"/>
    <w:rsid w:val="00160C54"/>
    <w:rsid w:val="00180D86"/>
    <w:rsid w:val="001B433F"/>
    <w:rsid w:val="001C4DB3"/>
    <w:rsid w:val="001F3D5E"/>
    <w:rsid w:val="001F7055"/>
    <w:rsid w:val="00210CB8"/>
    <w:rsid w:val="00220E2E"/>
    <w:rsid w:val="00223001"/>
    <w:rsid w:val="002414B7"/>
    <w:rsid w:val="002509BC"/>
    <w:rsid w:val="002635BA"/>
    <w:rsid w:val="0029660A"/>
    <w:rsid w:val="0029665F"/>
    <w:rsid w:val="002A5B5C"/>
    <w:rsid w:val="002A61AB"/>
    <w:rsid w:val="002C0D5B"/>
    <w:rsid w:val="002C3C99"/>
    <w:rsid w:val="002C5286"/>
    <w:rsid w:val="002D2E83"/>
    <w:rsid w:val="002D71B7"/>
    <w:rsid w:val="002E0784"/>
    <w:rsid w:val="002E154B"/>
    <w:rsid w:val="00307A48"/>
    <w:rsid w:val="00307F32"/>
    <w:rsid w:val="00323197"/>
    <w:rsid w:val="00323982"/>
    <w:rsid w:val="00323AB7"/>
    <w:rsid w:val="00324203"/>
    <w:rsid w:val="00334607"/>
    <w:rsid w:val="00335B72"/>
    <w:rsid w:val="00336A51"/>
    <w:rsid w:val="00345684"/>
    <w:rsid w:val="003618B8"/>
    <w:rsid w:val="003624C0"/>
    <w:rsid w:val="00363DAC"/>
    <w:rsid w:val="003649A6"/>
    <w:rsid w:val="0036586D"/>
    <w:rsid w:val="00374306"/>
    <w:rsid w:val="00375C5F"/>
    <w:rsid w:val="00376745"/>
    <w:rsid w:val="0039270F"/>
    <w:rsid w:val="00393ADE"/>
    <w:rsid w:val="003A6EA1"/>
    <w:rsid w:val="003B3BBF"/>
    <w:rsid w:val="003C445D"/>
    <w:rsid w:val="003C67BB"/>
    <w:rsid w:val="003D79F3"/>
    <w:rsid w:val="003E1F5F"/>
    <w:rsid w:val="003E3349"/>
    <w:rsid w:val="004066D1"/>
    <w:rsid w:val="00412093"/>
    <w:rsid w:val="00413A15"/>
    <w:rsid w:val="004161B6"/>
    <w:rsid w:val="00420B07"/>
    <w:rsid w:val="0043227F"/>
    <w:rsid w:val="00452041"/>
    <w:rsid w:val="00456CE0"/>
    <w:rsid w:val="00457310"/>
    <w:rsid w:val="0046226B"/>
    <w:rsid w:val="00464A71"/>
    <w:rsid w:val="00472CCA"/>
    <w:rsid w:val="0048344D"/>
    <w:rsid w:val="004859D2"/>
    <w:rsid w:val="00485A37"/>
    <w:rsid w:val="00490F4D"/>
    <w:rsid w:val="004A1C99"/>
    <w:rsid w:val="004A5DD5"/>
    <w:rsid w:val="004C23FF"/>
    <w:rsid w:val="004C5E1E"/>
    <w:rsid w:val="004D01B5"/>
    <w:rsid w:val="004D24DE"/>
    <w:rsid w:val="004D3645"/>
    <w:rsid w:val="004D7674"/>
    <w:rsid w:val="004E3C50"/>
    <w:rsid w:val="004F03F0"/>
    <w:rsid w:val="004F5839"/>
    <w:rsid w:val="004F59F5"/>
    <w:rsid w:val="005067E7"/>
    <w:rsid w:val="0051614A"/>
    <w:rsid w:val="0052478A"/>
    <w:rsid w:val="0052656A"/>
    <w:rsid w:val="00530D78"/>
    <w:rsid w:val="00554ECF"/>
    <w:rsid w:val="00561C8E"/>
    <w:rsid w:val="00564139"/>
    <w:rsid w:val="005644F4"/>
    <w:rsid w:val="005665F4"/>
    <w:rsid w:val="00567CE7"/>
    <w:rsid w:val="00571F02"/>
    <w:rsid w:val="00582BD5"/>
    <w:rsid w:val="0059291C"/>
    <w:rsid w:val="00593279"/>
    <w:rsid w:val="00594055"/>
    <w:rsid w:val="005A07A0"/>
    <w:rsid w:val="005A6C19"/>
    <w:rsid w:val="005C1799"/>
    <w:rsid w:val="005C2DB7"/>
    <w:rsid w:val="005C6EE5"/>
    <w:rsid w:val="005D66DD"/>
    <w:rsid w:val="005E09FC"/>
    <w:rsid w:val="00602C45"/>
    <w:rsid w:val="00604D55"/>
    <w:rsid w:val="00606690"/>
    <w:rsid w:val="0060765D"/>
    <w:rsid w:val="00607F60"/>
    <w:rsid w:val="00613C40"/>
    <w:rsid w:val="00617BEA"/>
    <w:rsid w:val="006315DD"/>
    <w:rsid w:val="00652315"/>
    <w:rsid w:val="00665AA1"/>
    <w:rsid w:val="0066782B"/>
    <w:rsid w:val="006A53B8"/>
    <w:rsid w:val="006B2DF9"/>
    <w:rsid w:val="006C4B2F"/>
    <w:rsid w:val="006D05D6"/>
    <w:rsid w:val="006D6A33"/>
    <w:rsid w:val="006D6A60"/>
    <w:rsid w:val="006D6B75"/>
    <w:rsid w:val="006D6E36"/>
    <w:rsid w:val="006E28FE"/>
    <w:rsid w:val="006E6CBD"/>
    <w:rsid w:val="006E7B52"/>
    <w:rsid w:val="006F2BB6"/>
    <w:rsid w:val="006F48EB"/>
    <w:rsid w:val="0070464D"/>
    <w:rsid w:val="00713EAF"/>
    <w:rsid w:val="00715815"/>
    <w:rsid w:val="00722B45"/>
    <w:rsid w:val="007313E8"/>
    <w:rsid w:val="00732B3C"/>
    <w:rsid w:val="007701CE"/>
    <w:rsid w:val="007721B9"/>
    <w:rsid w:val="00775F8D"/>
    <w:rsid w:val="00781345"/>
    <w:rsid w:val="00796A94"/>
    <w:rsid w:val="007A1A60"/>
    <w:rsid w:val="007B059F"/>
    <w:rsid w:val="007B7545"/>
    <w:rsid w:val="007C05E1"/>
    <w:rsid w:val="007D4058"/>
    <w:rsid w:val="007D6BE3"/>
    <w:rsid w:val="00814B1B"/>
    <w:rsid w:val="00817AEB"/>
    <w:rsid w:val="008226DD"/>
    <w:rsid w:val="00823BB8"/>
    <w:rsid w:val="008266C5"/>
    <w:rsid w:val="00830EAF"/>
    <w:rsid w:val="00842378"/>
    <w:rsid w:val="008453BA"/>
    <w:rsid w:val="00851029"/>
    <w:rsid w:val="0085608B"/>
    <w:rsid w:val="00872A57"/>
    <w:rsid w:val="00883D65"/>
    <w:rsid w:val="00887F5C"/>
    <w:rsid w:val="008A2708"/>
    <w:rsid w:val="008B5DC2"/>
    <w:rsid w:val="008C44CE"/>
    <w:rsid w:val="008C6FD8"/>
    <w:rsid w:val="008D3E39"/>
    <w:rsid w:val="008E3A48"/>
    <w:rsid w:val="008F0DDC"/>
    <w:rsid w:val="008F0EC6"/>
    <w:rsid w:val="009023C1"/>
    <w:rsid w:val="00913906"/>
    <w:rsid w:val="0091733C"/>
    <w:rsid w:val="0092625F"/>
    <w:rsid w:val="009303E1"/>
    <w:rsid w:val="00934CAB"/>
    <w:rsid w:val="00935B41"/>
    <w:rsid w:val="0093734D"/>
    <w:rsid w:val="0094137E"/>
    <w:rsid w:val="00941A87"/>
    <w:rsid w:val="009437F9"/>
    <w:rsid w:val="009461B8"/>
    <w:rsid w:val="00950FFA"/>
    <w:rsid w:val="00957E9E"/>
    <w:rsid w:val="00962392"/>
    <w:rsid w:val="009841D7"/>
    <w:rsid w:val="009A776D"/>
    <w:rsid w:val="009C1F04"/>
    <w:rsid w:val="009C3377"/>
    <w:rsid w:val="009D03D9"/>
    <w:rsid w:val="009F2FC5"/>
    <w:rsid w:val="00A215AF"/>
    <w:rsid w:val="00A23D25"/>
    <w:rsid w:val="00A35659"/>
    <w:rsid w:val="00A37631"/>
    <w:rsid w:val="00A450C7"/>
    <w:rsid w:val="00A5299B"/>
    <w:rsid w:val="00A609BB"/>
    <w:rsid w:val="00A61D4A"/>
    <w:rsid w:val="00A66E55"/>
    <w:rsid w:val="00A729F6"/>
    <w:rsid w:val="00A7370B"/>
    <w:rsid w:val="00A74962"/>
    <w:rsid w:val="00A807EE"/>
    <w:rsid w:val="00A822F0"/>
    <w:rsid w:val="00A92695"/>
    <w:rsid w:val="00AA25D9"/>
    <w:rsid w:val="00AA7ED5"/>
    <w:rsid w:val="00AB1640"/>
    <w:rsid w:val="00AD2442"/>
    <w:rsid w:val="00AD4FD5"/>
    <w:rsid w:val="00AD5638"/>
    <w:rsid w:val="00AE3D80"/>
    <w:rsid w:val="00AF0F2C"/>
    <w:rsid w:val="00AF5384"/>
    <w:rsid w:val="00B03FCC"/>
    <w:rsid w:val="00B11C16"/>
    <w:rsid w:val="00B12113"/>
    <w:rsid w:val="00B13718"/>
    <w:rsid w:val="00B21E3E"/>
    <w:rsid w:val="00B25421"/>
    <w:rsid w:val="00B31E6A"/>
    <w:rsid w:val="00B32D92"/>
    <w:rsid w:val="00B41973"/>
    <w:rsid w:val="00B46721"/>
    <w:rsid w:val="00B632C3"/>
    <w:rsid w:val="00B6363F"/>
    <w:rsid w:val="00B63D7A"/>
    <w:rsid w:val="00B6458B"/>
    <w:rsid w:val="00B73321"/>
    <w:rsid w:val="00B75E01"/>
    <w:rsid w:val="00B80E51"/>
    <w:rsid w:val="00B80E6D"/>
    <w:rsid w:val="00B86D7F"/>
    <w:rsid w:val="00B91091"/>
    <w:rsid w:val="00B91E57"/>
    <w:rsid w:val="00BB2C01"/>
    <w:rsid w:val="00BB3052"/>
    <w:rsid w:val="00BB572C"/>
    <w:rsid w:val="00BB745A"/>
    <w:rsid w:val="00BB7A96"/>
    <w:rsid w:val="00BC28AD"/>
    <w:rsid w:val="00BD08D5"/>
    <w:rsid w:val="00BD26E7"/>
    <w:rsid w:val="00BE1AF0"/>
    <w:rsid w:val="00BF14C7"/>
    <w:rsid w:val="00BF58C2"/>
    <w:rsid w:val="00BF678B"/>
    <w:rsid w:val="00C01608"/>
    <w:rsid w:val="00C10D76"/>
    <w:rsid w:val="00C13F88"/>
    <w:rsid w:val="00C15226"/>
    <w:rsid w:val="00C163CD"/>
    <w:rsid w:val="00C166E6"/>
    <w:rsid w:val="00C1714A"/>
    <w:rsid w:val="00C227ED"/>
    <w:rsid w:val="00C41B73"/>
    <w:rsid w:val="00C5054A"/>
    <w:rsid w:val="00C50C69"/>
    <w:rsid w:val="00C51718"/>
    <w:rsid w:val="00C522B4"/>
    <w:rsid w:val="00C56D83"/>
    <w:rsid w:val="00C75F4E"/>
    <w:rsid w:val="00C9254A"/>
    <w:rsid w:val="00CB3D6D"/>
    <w:rsid w:val="00CB4705"/>
    <w:rsid w:val="00CC02A2"/>
    <w:rsid w:val="00CC0D68"/>
    <w:rsid w:val="00CC59FB"/>
    <w:rsid w:val="00CC6FFF"/>
    <w:rsid w:val="00CC7D1F"/>
    <w:rsid w:val="00CD00EA"/>
    <w:rsid w:val="00CE2DDA"/>
    <w:rsid w:val="00CF0C64"/>
    <w:rsid w:val="00CF4C57"/>
    <w:rsid w:val="00D01C11"/>
    <w:rsid w:val="00D027D6"/>
    <w:rsid w:val="00D03976"/>
    <w:rsid w:val="00D05B37"/>
    <w:rsid w:val="00D10FF4"/>
    <w:rsid w:val="00D11C1F"/>
    <w:rsid w:val="00D169AD"/>
    <w:rsid w:val="00D262B3"/>
    <w:rsid w:val="00D306C4"/>
    <w:rsid w:val="00D43956"/>
    <w:rsid w:val="00D45D65"/>
    <w:rsid w:val="00D476C7"/>
    <w:rsid w:val="00D50DA9"/>
    <w:rsid w:val="00D5254C"/>
    <w:rsid w:val="00D5788E"/>
    <w:rsid w:val="00D6673C"/>
    <w:rsid w:val="00D747CC"/>
    <w:rsid w:val="00D80B1B"/>
    <w:rsid w:val="00D817B5"/>
    <w:rsid w:val="00D94C52"/>
    <w:rsid w:val="00DA3BBA"/>
    <w:rsid w:val="00DA6D73"/>
    <w:rsid w:val="00DB2FDA"/>
    <w:rsid w:val="00DC09D8"/>
    <w:rsid w:val="00DD25FC"/>
    <w:rsid w:val="00DD5820"/>
    <w:rsid w:val="00DE113C"/>
    <w:rsid w:val="00DE3994"/>
    <w:rsid w:val="00DE45D5"/>
    <w:rsid w:val="00DE67DE"/>
    <w:rsid w:val="00E01186"/>
    <w:rsid w:val="00E021E4"/>
    <w:rsid w:val="00E02483"/>
    <w:rsid w:val="00E02C5B"/>
    <w:rsid w:val="00E02E43"/>
    <w:rsid w:val="00E10D96"/>
    <w:rsid w:val="00E2498A"/>
    <w:rsid w:val="00E35DD7"/>
    <w:rsid w:val="00E42B3B"/>
    <w:rsid w:val="00E4401F"/>
    <w:rsid w:val="00E522E3"/>
    <w:rsid w:val="00E56C69"/>
    <w:rsid w:val="00E66F4C"/>
    <w:rsid w:val="00E80255"/>
    <w:rsid w:val="00E804F6"/>
    <w:rsid w:val="00E904DF"/>
    <w:rsid w:val="00E91CBA"/>
    <w:rsid w:val="00E926CC"/>
    <w:rsid w:val="00E96EDA"/>
    <w:rsid w:val="00EA305E"/>
    <w:rsid w:val="00EA3341"/>
    <w:rsid w:val="00EC0922"/>
    <w:rsid w:val="00EC1D25"/>
    <w:rsid w:val="00ED79FA"/>
    <w:rsid w:val="00EE0A96"/>
    <w:rsid w:val="00EE6019"/>
    <w:rsid w:val="00EE7C00"/>
    <w:rsid w:val="00EF30D8"/>
    <w:rsid w:val="00EF38CC"/>
    <w:rsid w:val="00EF6108"/>
    <w:rsid w:val="00F1598F"/>
    <w:rsid w:val="00F20C8F"/>
    <w:rsid w:val="00F24B10"/>
    <w:rsid w:val="00F279DF"/>
    <w:rsid w:val="00F41913"/>
    <w:rsid w:val="00F5599A"/>
    <w:rsid w:val="00F80273"/>
    <w:rsid w:val="00F93270"/>
    <w:rsid w:val="00FA71CA"/>
    <w:rsid w:val="00FB077E"/>
    <w:rsid w:val="00FB4663"/>
    <w:rsid w:val="00FB7DE1"/>
    <w:rsid w:val="00FC2A4C"/>
    <w:rsid w:val="00FD1FE1"/>
    <w:rsid w:val="00FD5D81"/>
    <w:rsid w:val="00FE3101"/>
    <w:rsid w:val="00FE47F1"/>
    <w:rsid w:val="00FE4B25"/>
    <w:rsid w:val="00FE6891"/>
    <w:rsid w:val="00FE6E25"/>
    <w:rsid w:val="00FF1B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8431DB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E02E43"/>
    <w:rPr>
      <w:rFonts w:eastAsia="MS Mincho"/>
      <w:sz w:val="22"/>
      <w:szCs w:val="22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2509B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dot">
    <w:name w:val="P: dot"/>
    <w:rsid w:val="00C9254A"/>
    <w:pPr>
      <w:keepLines/>
      <w:numPr>
        <w:numId w:val="3"/>
      </w:num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</w:tabs>
      <w:spacing w:after="120" w:line="288" w:lineRule="auto"/>
      <w:ind w:left="568" w:hanging="284"/>
      <w:contextualSpacing/>
    </w:pPr>
    <w:rPr>
      <w:sz w:val="24"/>
      <w:szCs w:val="22"/>
      <w:lang w:eastAsia="en-US"/>
    </w:rPr>
  </w:style>
  <w:style w:type="paragraph" w:customStyle="1" w:styleId="Pdotafter">
    <w:name w:val="P: dot after"/>
    <w:rsid w:val="00D747CC"/>
    <w:pPr>
      <w:spacing w:after="120" w:line="288" w:lineRule="auto"/>
      <w:ind w:left="567"/>
      <w:contextualSpacing/>
    </w:pPr>
    <w:rPr>
      <w:sz w:val="24"/>
      <w:szCs w:val="22"/>
      <w:lang w:eastAsia="en-US"/>
    </w:rPr>
  </w:style>
  <w:style w:type="paragraph" w:customStyle="1" w:styleId="Pdotdash">
    <w:name w:val="P: dot dash"/>
    <w:basedOn w:val="Pdotafter"/>
    <w:rsid w:val="00D747CC"/>
    <w:pPr>
      <w:spacing w:line="276" w:lineRule="auto"/>
      <w:ind w:left="851" w:hanging="284"/>
    </w:pPr>
  </w:style>
  <w:style w:type="paragraph" w:customStyle="1" w:styleId="Pnum">
    <w:name w:val="P: num"/>
    <w:next w:val="Pdot"/>
    <w:rsid w:val="00D747CC"/>
    <w:pPr>
      <w:keepNext/>
      <w:tabs>
        <w:tab w:val="left" w:pos="567"/>
      </w:tabs>
      <w:spacing w:after="120"/>
      <w:ind w:left="340" w:hanging="340"/>
    </w:pPr>
    <w:rPr>
      <w:b/>
      <w:sz w:val="24"/>
      <w:szCs w:val="22"/>
      <w:lang w:eastAsia="en-US"/>
    </w:rPr>
  </w:style>
  <w:style w:type="paragraph" w:customStyle="1" w:styleId="PtitleA">
    <w:name w:val="P: title A"/>
    <w:rsid w:val="00817AEB"/>
    <w:pPr>
      <w:spacing w:after="120"/>
      <w:jc w:val="center"/>
    </w:pPr>
    <w:rPr>
      <w:rFonts w:asciiTheme="minorHAnsi" w:hAnsiTheme="minorHAnsi"/>
      <w:sz w:val="36"/>
      <w:szCs w:val="22"/>
      <w:lang w:eastAsia="en-US"/>
    </w:rPr>
  </w:style>
  <w:style w:type="paragraph" w:customStyle="1" w:styleId="PtitleB">
    <w:name w:val="P: title B"/>
    <w:rsid w:val="00D747CC"/>
    <w:pPr>
      <w:spacing w:after="360"/>
      <w:contextualSpacing/>
      <w:jc w:val="center"/>
    </w:pPr>
    <w:rPr>
      <w:rFonts w:asciiTheme="minorHAnsi" w:hAnsiTheme="minorHAnsi"/>
      <w:sz w:val="24"/>
      <w:szCs w:val="22"/>
      <w:lang w:eastAsia="en-US"/>
    </w:rPr>
  </w:style>
  <w:style w:type="paragraph" w:customStyle="1" w:styleId="Psectionheading">
    <w:name w:val="P: section heading"/>
    <w:next w:val="Pbodytextfullout"/>
    <w:rsid w:val="002509BC"/>
    <w:pPr>
      <w:keepNext/>
      <w:spacing w:after="200"/>
    </w:pPr>
    <w:rPr>
      <w:rFonts w:asciiTheme="minorHAnsi" w:hAnsiTheme="minorHAnsi"/>
      <w:i/>
      <w:sz w:val="28"/>
      <w:szCs w:val="24"/>
    </w:rPr>
  </w:style>
  <w:style w:type="paragraph" w:customStyle="1" w:styleId="Pbodytextfullout">
    <w:name w:val="P: body text fullout"/>
    <w:basedOn w:val="Normal"/>
    <w:rsid w:val="00817AEB"/>
    <w:pPr>
      <w:spacing w:after="120"/>
    </w:pPr>
  </w:style>
  <w:style w:type="character" w:customStyle="1" w:styleId="Pemphasisasis">
    <w:name w:val="P:  emphasis as is"/>
    <w:basedOn w:val="DefaultParagraphFont"/>
    <w:rsid w:val="005A6C19"/>
    <w:rPr>
      <w:i/>
    </w:rPr>
  </w:style>
  <w:style w:type="character" w:customStyle="1" w:styleId="Pboldasis">
    <w:name w:val="P:  bold as is"/>
    <w:basedOn w:val="DefaultParagraphFont"/>
    <w:rsid w:val="0059291C"/>
    <w:rPr>
      <w:b/>
    </w:rPr>
  </w:style>
  <w:style w:type="paragraph" w:styleId="Header">
    <w:name w:val="header"/>
    <w:basedOn w:val="Normal"/>
    <w:link w:val="HeaderChar"/>
    <w:uiPriority w:val="99"/>
    <w:rsid w:val="00B91E5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91E57"/>
    <w:rPr>
      <w:sz w:val="24"/>
      <w:szCs w:val="24"/>
    </w:rPr>
  </w:style>
  <w:style w:type="paragraph" w:styleId="Footer">
    <w:name w:val="footer"/>
    <w:basedOn w:val="Normal"/>
    <w:link w:val="FooterChar"/>
    <w:rsid w:val="00B91E5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B91E57"/>
    <w:rPr>
      <w:sz w:val="24"/>
      <w:szCs w:val="24"/>
    </w:rPr>
  </w:style>
  <w:style w:type="paragraph" w:styleId="BalloonText">
    <w:name w:val="Balloon Text"/>
    <w:basedOn w:val="Normal"/>
    <w:link w:val="BalloonTextChar"/>
    <w:rsid w:val="00B91E5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B91E57"/>
    <w:rPr>
      <w:rFonts w:ascii="Tahoma" w:hAnsi="Tahoma" w:cs="Tahoma"/>
      <w:sz w:val="16"/>
      <w:szCs w:val="16"/>
    </w:rPr>
  </w:style>
  <w:style w:type="paragraph" w:customStyle="1" w:styleId="Pheadertext">
    <w:name w:val="P: header text"/>
    <w:qFormat/>
    <w:rsid w:val="00B91E57"/>
    <w:pPr>
      <w:tabs>
        <w:tab w:val="left" w:pos="6521"/>
        <w:tab w:val="right" w:leader="underscore" w:pos="9923"/>
      </w:tabs>
      <w:spacing w:after="120"/>
    </w:pPr>
    <w:rPr>
      <w:b/>
      <w:sz w:val="24"/>
      <w:szCs w:val="24"/>
    </w:rPr>
  </w:style>
  <w:style w:type="paragraph" w:customStyle="1" w:styleId="Pfootertext">
    <w:name w:val="P: footer text"/>
    <w:qFormat/>
    <w:rsid w:val="00957E9E"/>
    <w:pPr>
      <w:tabs>
        <w:tab w:val="right" w:pos="9639"/>
      </w:tabs>
    </w:pPr>
    <w:rPr>
      <w:sz w:val="16"/>
      <w:szCs w:val="18"/>
    </w:rPr>
  </w:style>
  <w:style w:type="character" w:customStyle="1" w:styleId="Cpagenumber">
    <w:name w:val="C: pagenumber"/>
    <w:basedOn w:val="DefaultParagraphFont"/>
    <w:uiPriority w:val="1"/>
    <w:qFormat/>
    <w:rsid w:val="00B91E57"/>
    <w:rPr>
      <w:b/>
      <w:i w:val="0"/>
      <w:sz w:val="18"/>
    </w:rPr>
  </w:style>
  <w:style w:type="character" w:styleId="CommentReference">
    <w:name w:val="annotation reference"/>
    <w:basedOn w:val="DefaultParagraphFont"/>
    <w:rsid w:val="001B433F"/>
    <w:rPr>
      <w:sz w:val="16"/>
      <w:szCs w:val="16"/>
    </w:rPr>
  </w:style>
  <w:style w:type="paragraph" w:styleId="CommentText">
    <w:name w:val="annotation text"/>
    <w:basedOn w:val="Normal"/>
    <w:link w:val="CommentTextChar"/>
    <w:rsid w:val="001B433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B433F"/>
  </w:style>
  <w:style w:type="paragraph" w:styleId="CommentSubject">
    <w:name w:val="annotation subject"/>
    <w:basedOn w:val="CommentText"/>
    <w:next w:val="CommentText"/>
    <w:link w:val="CommentSubjectChar"/>
    <w:rsid w:val="001B433F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1B433F"/>
    <w:rPr>
      <w:b/>
      <w:bCs/>
    </w:rPr>
  </w:style>
  <w:style w:type="paragraph" w:customStyle="1" w:styleId="Psectionresults">
    <w:name w:val="P: section results"/>
    <w:qFormat/>
    <w:rsid w:val="001158EE"/>
    <w:pPr>
      <w:spacing w:before="360" w:after="240"/>
      <w:ind w:right="284"/>
      <w:jc w:val="right"/>
    </w:pPr>
    <w:rPr>
      <w:rFonts w:asciiTheme="minorHAnsi" w:hAnsiTheme="minorHAnsi"/>
      <w:i/>
      <w:sz w:val="24"/>
      <w:szCs w:val="24"/>
    </w:rPr>
  </w:style>
  <w:style w:type="paragraph" w:customStyle="1" w:styleId="Pquestionheadingmc">
    <w:name w:val="P: question heading mc"/>
    <w:basedOn w:val="Pbodytextfullout"/>
    <w:qFormat/>
    <w:rsid w:val="00BD26E7"/>
    <w:pPr>
      <w:keepNext/>
      <w:tabs>
        <w:tab w:val="right" w:pos="9923"/>
      </w:tabs>
      <w:spacing w:before="360" w:after="0"/>
    </w:pPr>
    <w:rPr>
      <w:rFonts w:asciiTheme="minorHAnsi" w:hAnsiTheme="minorHAnsi"/>
      <w:b/>
    </w:rPr>
  </w:style>
  <w:style w:type="paragraph" w:customStyle="1" w:styleId="Pquestionheadingsx">
    <w:name w:val="P: question heading s/x"/>
    <w:basedOn w:val="Pquestionheadingmc"/>
    <w:qFormat/>
    <w:rsid w:val="00EF38CC"/>
    <w:pPr>
      <w:tabs>
        <w:tab w:val="right" w:pos="8505"/>
      </w:tabs>
    </w:pPr>
  </w:style>
  <w:style w:type="character" w:customStyle="1" w:styleId="Cmarkslabel">
    <w:name w:val="C: marks label"/>
    <w:uiPriority w:val="1"/>
    <w:qFormat/>
    <w:rsid w:val="001B433F"/>
    <w:rPr>
      <w:rFonts w:asciiTheme="minorHAnsi" w:hAnsiTheme="minorHAnsi"/>
      <w:b/>
      <w:i/>
    </w:rPr>
  </w:style>
  <w:style w:type="paragraph" w:customStyle="1" w:styleId="Pquestiontextmainstem">
    <w:name w:val="P: question text main stem"/>
    <w:basedOn w:val="Pbodytextfullout"/>
    <w:qFormat/>
    <w:rsid w:val="00AA7ED5"/>
    <w:pPr>
      <w:spacing w:after="80"/>
    </w:pPr>
    <w:rPr>
      <w:rFonts w:asciiTheme="minorHAnsi" w:hAnsiTheme="minorHAnsi"/>
    </w:rPr>
  </w:style>
  <w:style w:type="character" w:customStyle="1" w:styleId="Cquestionpartlabelbold">
    <w:name w:val="C: question part label bold"/>
    <w:uiPriority w:val="1"/>
    <w:qFormat/>
    <w:rsid w:val="001B433F"/>
    <w:rPr>
      <w:b/>
    </w:rPr>
  </w:style>
  <w:style w:type="paragraph" w:customStyle="1" w:styleId="Pquestiontextmcqoptions">
    <w:name w:val="P: question text mcq options"/>
    <w:basedOn w:val="Pquestiontextmainstem"/>
    <w:qFormat/>
    <w:rsid w:val="001158EE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  <w:tab w:val="left" w:pos="4253"/>
        <w:tab w:val="left" w:pos="4536"/>
        <w:tab w:val="left" w:pos="4820"/>
        <w:tab w:val="left" w:pos="5103"/>
        <w:tab w:val="left" w:pos="5387"/>
        <w:tab w:val="left" w:pos="5670"/>
        <w:tab w:val="left" w:pos="5954"/>
        <w:tab w:val="left" w:pos="6237"/>
        <w:tab w:val="left" w:pos="6521"/>
        <w:tab w:val="left" w:pos="6804"/>
        <w:tab w:val="left" w:pos="7088"/>
        <w:tab w:val="left" w:pos="7371"/>
        <w:tab w:val="left" w:pos="7655"/>
        <w:tab w:val="left" w:pos="7938"/>
        <w:tab w:val="left" w:pos="8222"/>
        <w:tab w:val="left" w:pos="8505"/>
        <w:tab w:val="left" w:pos="8789"/>
        <w:tab w:val="left" w:pos="9072"/>
        <w:tab w:val="left" w:pos="9356"/>
        <w:tab w:val="left" w:pos="9639"/>
      </w:tabs>
    </w:pPr>
  </w:style>
  <w:style w:type="paragraph" w:customStyle="1" w:styleId="Pquestiontextpartsa">
    <w:name w:val="P: question text parts (a)"/>
    <w:basedOn w:val="Pquestiontextmainstem"/>
    <w:qFormat/>
    <w:rsid w:val="002509BC"/>
    <w:pPr>
      <w:tabs>
        <w:tab w:val="left" w:pos="397"/>
      </w:tabs>
      <w:ind w:left="397" w:hanging="397"/>
    </w:pPr>
  </w:style>
  <w:style w:type="paragraph" w:customStyle="1" w:styleId="Pquestiontextpartsai">
    <w:name w:val="P: question text parts (a)(i)"/>
    <w:basedOn w:val="Pquestiontextpartsa"/>
    <w:qFormat/>
    <w:rsid w:val="002509BC"/>
    <w:pPr>
      <w:tabs>
        <w:tab w:val="left" w:pos="794"/>
      </w:tabs>
      <w:ind w:left="794" w:hanging="794"/>
    </w:pPr>
  </w:style>
  <w:style w:type="paragraph" w:customStyle="1" w:styleId="Pquestiontextpartsi">
    <w:name w:val="P: question text parts (i)"/>
    <w:basedOn w:val="Pquestiontextpartsai"/>
    <w:qFormat/>
    <w:rsid w:val="002509BC"/>
    <w:pPr>
      <w:ind w:hanging="397"/>
    </w:pPr>
  </w:style>
  <w:style w:type="table" w:styleId="TableGrid">
    <w:name w:val="Table Grid"/>
    <w:basedOn w:val="TableNormal"/>
    <w:rsid w:val="00EF38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tabletext">
    <w:name w:val="P: table text"/>
    <w:basedOn w:val="Pquestiontextmainstem"/>
    <w:qFormat/>
    <w:rsid w:val="00EF38CC"/>
    <w:pPr>
      <w:spacing w:after="0"/>
      <w:jc w:val="center"/>
    </w:pPr>
  </w:style>
  <w:style w:type="paragraph" w:styleId="Revision">
    <w:name w:val="Revision"/>
    <w:hidden/>
    <w:uiPriority w:val="99"/>
    <w:semiHidden/>
    <w:rsid w:val="00EF38CC"/>
    <w:rPr>
      <w:sz w:val="24"/>
      <w:szCs w:val="24"/>
    </w:rPr>
  </w:style>
  <w:style w:type="paragraph" w:customStyle="1" w:styleId="Pquestionheadingmc1stafterhead">
    <w:name w:val="P: question heading mc (1st after head)"/>
    <w:basedOn w:val="Pquestionheadingmc"/>
    <w:qFormat/>
    <w:rsid w:val="00957E9E"/>
    <w:pPr>
      <w:spacing w:before="0"/>
    </w:pPr>
  </w:style>
  <w:style w:type="paragraph" w:customStyle="1" w:styleId="Pquestionheadingsx1stafterhead">
    <w:name w:val="P: question heading s/x (1st after head)"/>
    <w:basedOn w:val="Pquestionheadingsx"/>
    <w:qFormat/>
    <w:rsid w:val="00B80E6D"/>
    <w:pPr>
      <w:spacing w:before="0"/>
    </w:pPr>
  </w:style>
  <w:style w:type="character" w:customStyle="1" w:styleId="Cmathsexpressions">
    <w:name w:val="C: maths expressions"/>
    <w:uiPriority w:val="1"/>
    <w:qFormat/>
    <w:rsid w:val="00AA7ED5"/>
    <w:rPr>
      <w:rFonts w:ascii="Times New Roman" w:hAnsi="Times New Roman"/>
    </w:rPr>
  </w:style>
  <w:style w:type="paragraph" w:customStyle="1" w:styleId="Pbody">
    <w:name w:val="P: body"/>
    <w:qFormat/>
    <w:rsid w:val="00E02E43"/>
    <w:rPr>
      <w:rFonts w:eastAsia="MS Mincho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04724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CarrTi\Documents\CURRENTish\Start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Start2.dotx</Template>
  <TotalTime>44</TotalTime>
  <Pages>5</Pages>
  <Words>792</Words>
  <Characters>4521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5303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 Carruthers</dc:creator>
  <cp:lastModifiedBy>Tim Carruthers</cp:lastModifiedBy>
  <cp:revision>59</cp:revision>
  <cp:lastPrinted>2016-07-15T04:27:00Z</cp:lastPrinted>
  <dcterms:created xsi:type="dcterms:W3CDTF">2016-09-08T20:42:00Z</dcterms:created>
  <dcterms:modified xsi:type="dcterms:W3CDTF">2016-10-25T05:23:00Z</dcterms:modified>
</cp:coreProperties>
</file>