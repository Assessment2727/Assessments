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D4313" w14:textId="77777777" w:rsidR="00FD210E" w:rsidRDefault="00FD210E" w:rsidP="00FD210E">
      <w:pPr>
        <w:pStyle w:val="Psectionheading"/>
      </w:pPr>
      <w:r>
        <w:t>Multiple-c</w:t>
      </w:r>
      <w:r w:rsidRPr="006614A2">
        <w:t>hoice</w:t>
      </w:r>
      <w:r>
        <w:t xml:space="preserve"> section</w:t>
      </w:r>
      <w:bookmarkStart w:id="0" w:name="_GoBack"/>
      <w:bookmarkEnd w:id="0"/>
    </w:p>
    <w:tbl>
      <w:tblPr>
        <w:tblW w:w="3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0"/>
        <w:gridCol w:w="739"/>
        <w:gridCol w:w="741"/>
        <w:gridCol w:w="740"/>
        <w:gridCol w:w="738"/>
        <w:gridCol w:w="730"/>
        <w:gridCol w:w="730"/>
        <w:gridCol w:w="730"/>
        <w:gridCol w:w="730"/>
        <w:gridCol w:w="729"/>
      </w:tblGrid>
      <w:tr w:rsidR="00FD210E" w14:paraId="3A2960B1" w14:textId="77777777" w:rsidTr="0045493E">
        <w:trPr>
          <w:jc w:val="center"/>
        </w:trPr>
        <w:tc>
          <w:tcPr>
            <w:tcW w:w="811" w:type="pct"/>
            <w:vAlign w:val="center"/>
          </w:tcPr>
          <w:p w14:paraId="15C7C17B" w14:textId="607058C1" w:rsidR="00FD210E" w:rsidRPr="00E10A8B" w:rsidRDefault="00FD210E" w:rsidP="004A25C0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Question</w:t>
            </w:r>
          </w:p>
        </w:tc>
        <w:tc>
          <w:tcPr>
            <w:tcW w:w="468" w:type="pct"/>
            <w:vAlign w:val="center"/>
          </w:tcPr>
          <w:p w14:paraId="2B563618" w14:textId="77777777" w:rsidR="00FD210E" w:rsidRPr="002F7D96" w:rsidRDefault="00FD210E" w:rsidP="00BF2D04">
            <w:pPr>
              <w:pStyle w:val="Ptabletext"/>
            </w:pPr>
            <w:r w:rsidRPr="002F7D96">
              <w:t>1</w:t>
            </w:r>
          </w:p>
        </w:tc>
        <w:tc>
          <w:tcPr>
            <w:tcW w:w="470" w:type="pct"/>
            <w:vAlign w:val="center"/>
          </w:tcPr>
          <w:p w14:paraId="25660937" w14:textId="77777777" w:rsidR="00FD210E" w:rsidRPr="002F7D96" w:rsidRDefault="00FD210E" w:rsidP="00BF2D04">
            <w:pPr>
              <w:pStyle w:val="Ptabletext"/>
            </w:pPr>
            <w:r w:rsidRPr="002F7D96">
              <w:t>2</w:t>
            </w:r>
          </w:p>
        </w:tc>
        <w:tc>
          <w:tcPr>
            <w:tcW w:w="469" w:type="pct"/>
            <w:vAlign w:val="center"/>
          </w:tcPr>
          <w:p w14:paraId="567C5C4B" w14:textId="77777777" w:rsidR="00FD210E" w:rsidRPr="002F7D96" w:rsidRDefault="00FD210E" w:rsidP="00BF2D04">
            <w:pPr>
              <w:pStyle w:val="Ptabletext"/>
            </w:pPr>
            <w:r w:rsidRPr="002F7D96">
              <w:t>3</w:t>
            </w:r>
          </w:p>
        </w:tc>
        <w:tc>
          <w:tcPr>
            <w:tcW w:w="468" w:type="pct"/>
            <w:vAlign w:val="center"/>
          </w:tcPr>
          <w:p w14:paraId="7BED96DD" w14:textId="77777777" w:rsidR="00FD210E" w:rsidRPr="002F7D96" w:rsidRDefault="00FD210E" w:rsidP="00BF2D04">
            <w:pPr>
              <w:pStyle w:val="Ptabletext"/>
            </w:pPr>
            <w:r w:rsidRPr="002F7D96">
              <w:t>4</w:t>
            </w:r>
          </w:p>
        </w:tc>
        <w:tc>
          <w:tcPr>
            <w:tcW w:w="463" w:type="pct"/>
            <w:vAlign w:val="center"/>
          </w:tcPr>
          <w:p w14:paraId="64C19285" w14:textId="77777777" w:rsidR="00FD210E" w:rsidRPr="002F7D96" w:rsidRDefault="00FD210E" w:rsidP="00BF2D04">
            <w:pPr>
              <w:pStyle w:val="Ptabletext"/>
            </w:pPr>
            <w:r w:rsidRPr="002F7D96">
              <w:t>5</w:t>
            </w:r>
          </w:p>
        </w:tc>
        <w:tc>
          <w:tcPr>
            <w:tcW w:w="463" w:type="pct"/>
            <w:vAlign w:val="center"/>
          </w:tcPr>
          <w:p w14:paraId="711EEA6E" w14:textId="77777777" w:rsidR="00FD210E" w:rsidRPr="002F7D96" w:rsidRDefault="00FD210E" w:rsidP="00BF2D04">
            <w:pPr>
              <w:pStyle w:val="Ptabletext"/>
            </w:pPr>
            <w:r w:rsidRPr="002F7D96">
              <w:t>6</w:t>
            </w:r>
          </w:p>
        </w:tc>
        <w:tc>
          <w:tcPr>
            <w:tcW w:w="463" w:type="pct"/>
            <w:vAlign w:val="center"/>
          </w:tcPr>
          <w:p w14:paraId="4A14704D" w14:textId="77777777" w:rsidR="00FD210E" w:rsidRPr="002F7D96" w:rsidRDefault="00FD210E" w:rsidP="00BF2D04">
            <w:pPr>
              <w:pStyle w:val="Ptabletext"/>
            </w:pPr>
            <w:r>
              <w:t>7</w:t>
            </w:r>
          </w:p>
        </w:tc>
        <w:tc>
          <w:tcPr>
            <w:tcW w:w="463" w:type="pct"/>
            <w:vAlign w:val="center"/>
          </w:tcPr>
          <w:p w14:paraId="0D251B02" w14:textId="77777777" w:rsidR="00FD210E" w:rsidRPr="002F7D96" w:rsidRDefault="00FD210E" w:rsidP="00BF2D04">
            <w:pPr>
              <w:pStyle w:val="Ptabletext"/>
            </w:pPr>
            <w:r>
              <w:t>8</w:t>
            </w:r>
          </w:p>
        </w:tc>
        <w:tc>
          <w:tcPr>
            <w:tcW w:w="462" w:type="pct"/>
            <w:vAlign w:val="center"/>
          </w:tcPr>
          <w:p w14:paraId="6389D7D1" w14:textId="77777777" w:rsidR="00FD210E" w:rsidRPr="002F7D96" w:rsidRDefault="00FD210E" w:rsidP="00BF2D04">
            <w:pPr>
              <w:pStyle w:val="Ptabletext"/>
            </w:pPr>
            <w:r>
              <w:t>9</w:t>
            </w:r>
          </w:p>
        </w:tc>
      </w:tr>
      <w:tr w:rsidR="00FD210E" w14:paraId="3304C174" w14:textId="77777777" w:rsidTr="0045493E">
        <w:trPr>
          <w:jc w:val="center"/>
        </w:trPr>
        <w:tc>
          <w:tcPr>
            <w:tcW w:w="811" w:type="pct"/>
            <w:vAlign w:val="center"/>
          </w:tcPr>
          <w:p w14:paraId="606F3220" w14:textId="77777777" w:rsidR="00FD210E" w:rsidRPr="00E10A8B" w:rsidRDefault="00FD210E" w:rsidP="004A25C0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Answer</w:t>
            </w:r>
          </w:p>
        </w:tc>
        <w:tc>
          <w:tcPr>
            <w:tcW w:w="468" w:type="pct"/>
            <w:vAlign w:val="center"/>
          </w:tcPr>
          <w:p w14:paraId="24E2EEF0" w14:textId="22420CDA" w:rsidR="00FD210E" w:rsidRPr="008C1491" w:rsidRDefault="00687D16" w:rsidP="00BF2D04">
            <w:pPr>
              <w:pStyle w:val="Ptabletext"/>
            </w:pPr>
            <w:r w:rsidRPr="008C1491">
              <w:t>C</w:t>
            </w:r>
          </w:p>
        </w:tc>
        <w:tc>
          <w:tcPr>
            <w:tcW w:w="470" w:type="pct"/>
            <w:vAlign w:val="center"/>
          </w:tcPr>
          <w:p w14:paraId="30F52396" w14:textId="77777777" w:rsidR="00FD210E" w:rsidRPr="008C1491" w:rsidRDefault="00FD210E" w:rsidP="00BF2D04">
            <w:pPr>
              <w:pStyle w:val="Ptabletext"/>
            </w:pPr>
            <w:r w:rsidRPr="008C1491">
              <w:t>A</w:t>
            </w:r>
          </w:p>
        </w:tc>
        <w:tc>
          <w:tcPr>
            <w:tcW w:w="469" w:type="pct"/>
            <w:vAlign w:val="center"/>
          </w:tcPr>
          <w:p w14:paraId="47630663" w14:textId="77777777" w:rsidR="00FD210E" w:rsidRPr="008C1491" w:rsidRDefault="00FD210E" w:rsidP="00BF2D04">
            <w:pPr>
              <w:pStyle w:val="Ptabletext"/>
            </w:pPr>
            <w:r w:rsidRPr="008C1491">
              <w:t>C</w:t>
            </w:r>
          </w:p>
        </w:tc>
        <w:tc>
          <w:tcPr>
            <w:tcW w:w="468" w:type="pct"/>
            <w:vAlign w:val="center"/>
          </w:tcPr>
          <w:p w14:paraId="3CF8D616" w14:textId="52C3DF28" w:rsidR="00FD210E" w:rsidRPr="008C1491" w:rsidRDefault="008275AB" w:rsidP="00BF2D04">
            <w:pPr>
              <w:pStyle w:val="Ptabletext"/>
            </w:pPr>
            <w:r>
              <w:t>B</w:t>
            </w:r>
          </w:p>
        </w:tc>
        <w:tc>
          <w:tcPr>
            <w:tcW w:w="463" w:type="pct"/>
            <w:vAlign w:val="center"/>
          </w:tcPr>
          <w:p w14:paraId="3139E6D4" w14:textId="77777777" w:rsidR="00FD210E" w:rsidRPr="008C1491" w:rsidRDefault="00FD210E" w:rsidP="00BF2D04">
            <w:pPr>
              <w:pStyle w:val="Ptabletext"/>
            </w:pPr>
            <w:r w:rsidRPr="008C1491">
              <w:t>D</w:t>
            </w:r>
          </w:p>
        </w:tc>
        <w:tc>
          <w:tcPr>
            <w:tcW w:w="463" w:type="pct"/>
            <w:vAlign w:val="center"/>
          </w:tcPr>
          <w:p w14:paraId="15592EE1" w14:textId="77777777" w:rsidR="00FD210E" w:rsidRPr="008C1491" w:rsidRDefault="00FD210E" w:rsidP="00BF2D04">
            <w:pPr>
              <w:pStyle w:val="Ptabletext"/>
            </w:pPr>
            <w:r w:rsidRPr="008C1491">
              <w:t>A</w:t>
            </w:r>
          </w:p>
        </w:tc>
        <w:tc>
          <w:tcPr>
            <w:tcW w:w="463" w:type="pct"/>
            <w:vAlign w:val="center"/>
          </w:tcPr>
          <w:p w14:paraId="19683BBE" w14:textId="77777777" w:rsidR="00FD210E" w:rsidRPr="008C1491" w:rsidRDefault="00FD210E" w:rsidP="00BF2D04">
            <w:pPr>
              <w:pStyle w:val="Ptabletext"/>
            </w:pPr>
            <w:r w:rsidRPr="008C1491">
              <w:t>B</w:t>
            </w:r>
          </w:p>
        </w:tc>
        <w:tc>
          <w:tcPr>
            <w:tcW w:w="463" w:type="pct"/>
            <w:vAlign w:val="center"/>
          </w:tcPr>
          <w:p w14:paraId="4EC89EDF" w14:textId="77777777" w:rsidR="00FD210E" w:rsidRPr="008C1491" w:rsidRDefault="00FD210E" w:rsidP="00BF2D04">
            <w:pPr>
              <w:pStyle w:val="Ptabletext"/>
            </w:pPr>
            <w:r w:rsidRPr="008C1491">
              <w:t>C</w:t>
            </w:r>
          </w:p>
        </w:tc>
        <w:tc>
          <w:tcPr>
            <w:tcW w:w="462" w:type="pct"/>
            <w:vAlign w:val="center"/>
          </w:tcPr>
          <w:p w14:paraId="0183A95B" w14:textId="77777777" w:rsidR="00FD210E" w:rsidRPr="008C1491" w:rsidRDefault="00FD210E" w:rsidP="00BF2D04">
            <w:pPr>
              <w:pStyle w:val="Ptabletext"/>
            </w:pPr>
            <w:r w:rsidRPr="008C1491">
              <w:t>D</w:t>
            </w:r>
          </w:p>
        </w:tc>
      </w:tr>
    </w:tbl>
    <w:p w14:paraId="79D4CFE2" w14:textId="77777777" w:rsidR="00C719EF" w:rsidRDefault="00C719EF" w:rsidP="00C719EF">
      <w:pPr>
        <w:pStyle w:val="Pquestionheadingmc"/>
      </w:pPr>
      <w:r>
        <w:t>Question 1</w:t>
      </w:r>
      <w:r>
        <w:tab/>
        <w:t>[13.2]</w:t>
      </w:r>
    </w:p>
    <w:p w14:paraId="48A772F7" w14:textId="281285C6" w:rsidR="002C2D44" w:rsidRPr="00D25C77" w:rsidRDefault="00687D16" w:rsidP="00C719EF">
      <w:pPr>
        <w:pStyle w:val="Pquestiontextmainstem"/>
        <w:rPr>
          <w:rStyle w:val="Cquestionpartlabelbold"/>
        </w:rPr>
      </w:pPr>
      <w:r w:rsidRPr="00D25C77">
        <w:rPr>
          <w:rStyle w:val="Cquestionpartlabelbold"/>
        </w:rPr>
        <w:t>C</w:t>
      </w:r>
    </w:p>
    <w:p w14:paraId="69BA5DD1" w14:textId="77777777" w:rsidR="00E75AA7" w:rsidRPr="0046238D" w:rsidRDefault="00E75AA7" w:rsidP="00E75AA7">
      <w:pPr>
        <w:pStyle w:val="Pquestiontextmainstem"/>
      </w:pPr>
      <w:r w:rsidRPr="00E75AA7">
        <w:rPr>
          <w:rStyle w:val="Cmathsexpressions"/>
        </w:rPr>
        <w:t>A</w:t>
      </w:r>
      <w:r w:rsidRPr="0046238D">
        <w:t xml:space="preserve"> = </w:t>
      </w:r>
      <w:r w:rsidRPr="00E75AA7">
        <w:rPr>
          <w:rStyle w:val="Cmathsexpressions"/>
        </w:rPr>
        <w:t>P</w:t>
      </w:r>
      <w:r w:rsidRPr="0046238D">
        <w:t xml:space="preserve">(1 + </w:t>
      </w:r>
      <w:r w:rsidRPr="00E75AA7">
        <w:rPr>
          <w:rStyle w:val="Cmathsexpressions"/>
        </w:rPr>
        <w:t>r</w:t>
      </w:r>
      <w:r w:rsidRPr="0046238D">
        <w:t>)</w:t>
      </w:r>
      <w:r w:rsidRPr="000335E3">
        <w:rPr>
          <w:rStyle w:val="Csuperscript"/>
        </w:rPr>
        <w:t>n</w:t>
      </w:r>
    </w:p>
    <w:p w14:paraId="1BAD9DD8" w14:textId="2DADFE95" w:rsidR="002C2D44" w:rsidRPr="00D86E95" w:rsidRDefault="002C2D44" w:rsidP="00C719EF">
      <w:pPr>
        <w:pStyle w:val="Pquestiontextmainstem"/>
      </w:pPr>
      <w:r w:rsidRPr="00C719EF">
        <w:t>= 5700(1 + 0.06)</w:t>
      </w:r>
      <w:r w:rsidRPr="00D25C77">
        <w:rPr>
          <w:rStyle w:val="Csuperscript"/>
        </w:rPr>
        <w:t>2</w:t>
      </w:r>
    </w:p>
    <w:p w14:paraId="6E8D1E9D" w14:textId="070C63F0" w:rsidR="002C2D44" w:rsidRPr="00D86E95" w:rsidRDefault="002C2D44" w:rsidP="00C719EF">
      <w:pPr>
        <w:pStyle w:val="Pquestiontextmainstem"/>
      </w:pPr>
      <w:r w:rsidRPr="00D86E95">
        <w:t>= 6405</w:t>
      </w:r>
    </w:p>
    <w:p w14:paraId="36DC6140" w14:textId="14B3C6AB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>I</w:t>
      </w:r>
      <w:r w:rsidR="00E75AA7">
        <w:rPr>
          <w:rStyle w:val="Cmathsexpressions"/>
        </w:rPr>
        <w:t xml:space="preserve"> </w:t>
      </w:r>
      <w:r w:rsidRPr="00D86E95">
        <w:t xml:space="preserve">= </w:t>
      </w:r>
      <w:r w:rsidRPr="00C719EF">
        <w:rPr>
          <w:rStyle w:val="Cmathsexpressions"/>
        </w:rPr>
        <w:t>A</w:t>
      </w:r>
      <w:r w:rsidRPr="00D86E95">
        <w:t xml:space="preserve"> –</w:t>
      </w:r>
      <w:r w:rsidRPr="00C719EF">
        <w:rPr>
          <w:rStyle w:val="Cmathsexpressions"/>
        </w:rPr>
        <w:t xml:space="preserve"> P</w:t>
      </w:r>
    </w:p>
    <w:p w14:paraId="3F8BA399" w14:textId="3F652DFE" w:rsidR="002C2D44" w:rsidRPr="00D86E95" w:rsidRDefault="002C2D44" w:rsidP="00C719EF">
      <w:pPr>
        <w:pStyle w:val="Pquestiontextmainstem"/>
      </w:pPr>
      <w:r w:rsidRPr="00D86E95">
        <w:t>= 6405 – 5700</w:t>
      </w:r>
    </w:p>
    <w:p w14:paraId="6B100C21" w14:textId="2BE6EB6D" w:rsidR="002C2D44" w:rsidRPr="00D86E95" w:rsidRDefault="002C2D44" w:rsidP="00C719EF">
      <w:pPr>
        <w:pStyle w:val="Pquestiontextmainstem"/>
      </w:pPr>
      <w:r w:rsidRPr="00D86E95">
        <w:t xml:space="preserve">= </w:t>
      </w:r>
      <w:r w:rsidR="00545135">
        <w:t>$</w:t>
      </w:r>
      <w:r w:rsidRPr="00D86E95">
        <w:t>705</w:t>
      </w:r>
    </w:p>
    <w:p w14:paraId="252518B6" w14:textId="77777777" w:rsidR="00C719EF" w:rsidRDefault="00C719EF" w:rsidP="00C719EF">
      <w:pPr>
        <w:pStyle w:val="Pquestionheadingmc"/>
      </w:pPr>
      <w:r>
        <w:t>Question 2</w:t>
      </w:r>
      <w:r>
        <w:tab/>
        <w:t>[13.4]</w:t>
      </w:r>
    </w:p>
    <w:p w14:paraId="4680D749" w14:textId="77777777" w:rsidR="002C2D44" w:rsidRPr="00C719EF" w:rsidRDefault="002C2D44" w:rsidP="002C2D44">
      <w:pPr>
        <w:keepNext/>
        <w:keepLines/>
        <w:tabs>
          <w:tab w:val="left" w:pos="993"/>
          <w:tab w:val="left" w:pos="1985"/>
          <w:tab w:val="left" w:pos="2977"/>
          <w:tab w:val="left" w:pos="4253"/>
        </w:tabs>
        <w:rPr>
          <w:rStyle w:val="Cquestionpartlabelbold"/>
        </w:rPr>
      </w:pPr>
      <w:r w:rsidRPr="00C719EF">
        <w:rPr>
          <w:rStyle w:val="Cquestionpartlabelbold"/>
        </w:rPr>
        <w:t>A</w:t>
      </w:r>
    </w:p>
    <w:p w14:paraId="15E87C29" w14:textId="12EFF801" w:rsidR="00E75AA7" w:rsidRPr="0046238D" w:rsidRDefault="002C2D44" w:rsidP="00E75AA7">
      <w:pPr>
        <w:pStyle w:val="Pquestiontextmainstem"/>
      </w:pPr>
      <w:r w:rsidRPr="00D86E95">
        <w:t>Depreciation</w:t>
      </w:r>
      <w:r w:rsidR="00C719EF">
        <w:br/>
      </w:r>
      <w:r w:rsidR="00E75AA7" w:rsidRPr="00E75AA7">
        <w:rPr>
          <w:rStyle w:val="Cmathsexpressions"/>
        </w:rPr>
        <w:t>A</w:t>
      </w:r>
      <w:r w:rsidR="00E75AA7" w:rsidRPr="0046238D">
        <w:t xml:space="preserve"> = </w:t>
      </w:r>
      <w:r w:rsidR="00E75AA7" w:rsidRPr="00E75AA7">
        <w:rPr>
          <w:rStyle w:val="Cmathsexpressions"/>
        </w:rPr>
        <w:t>P</w:t>
      </w:r>
      <w:r w:rsidR="00E75AA7" w:rsidRPr="0046238D">
        <w:t xml:space="preserve">(1 + </w:t>
      </w:r>
      <w:r w:rsidR="00E75AA7" w:rsidRPr="00E75AA7">
        <w:rPr>
          <w:rStyle w:val="Cmathsexpressions"/>
        </w:rPr>
        <w:t>r</w:t>
      </w:r>
      <w:r w:rsidR="00E75AA7" w:rsidRPr="0046238D">
        <w:t>)</w:t>
      </w:r>
      <w:r w:rsidR="00E75AA7" w:rsidRPr="000335E3">
        <w:rPr>
          <w:rStyle w:val="Csuperscript"/>
        </w:rPr>
        <w:t>n</w:t>
      </w:r>
    </w:p>
    <w:p w14:paraId="5FACD46D" w14:textId="114B6EDB" w:rsidR="002C2D44" w:rsidRPr="00D25C77" w:rsidRDefault="002C2D44" w:rsidP="00C719EF">
      <w:pPr>
        <w:pStyle w:val="Pquestiontextmainstem"/>
        <w:rPr>
          <w:rStyle w:val="Csuperscript"/>
        </w:rPr>
      </w:pPr>
      <w:r w:rsidRPr="00D86E95">
        <w:t>= $23 400(0.85)</w:t>
      </w:r>
      <w:r w:rsidRPr="00D25C77">
        <w:rPr>
          <w:rStyle w:val="Csuperscript"/>
        </w:rPr>
        <w:t>5</w:t>
      </w:r>
    </w:p>
    <w:p w14:paraId="089BDBF7" w14:textId="77777777" w:rsidR="00C719EF" w:rsidRDefault="00C719EF" w:rsidP="00C719EF">
      <w:pPr>
        <w:pStyle w:val="Pquestionheadingmc"/>
      </w:pPr>
      <w:r>
        <w:t>Question 3</w:t>
      </w:r>
      <w:r>
        <w:tab/>
        <w:t>[13.1]</w:t>
      </w:r>
    </w:p>
    <w:p w14:paraId="2CD08756" w14:textId="77777777" w:rsidR="002C2D44" w:rsidRPr="00D25C77" w:rsidRDefault="002C2D44" w:rsidP="002C2D44">
      <w:pPr>
        <w:rPr>
          <w:rStyle w:val="Cquestionpartlabelbold"/>
        </w:rPr>
      </w:pPr>
      <w:r w:rsidRPr="00D25C77">
        <w:rPr>
          <w:rStyle w:val="Cquestionpartlabelbold"/>
        </w:rPr>
        <w:t>C</w:t>
      </w:r>
    </w:p>
    <w:p w14:paraId="61BC3ACB" w14:textId="77C0F356" w:rsidR="001E2D41" w:rsidRPr="0046238D" w:rsidRDefault="001E2D41" w:rsidP="001E2D41">
      <w:pPr>
        <w:pStyle w:val="Pquestiontextmainstem"/>
      </w:pPr>
      <w:r w:rsidRPr="000C1477">
        <w:rPr>
          <w:rStyle w:val="Cmathsexpressions"/>
        </w:rPr>
        <w:t xml:space="preserve">I </w:t>
      </w:r>
      <w:r w:rsidRPr="0046238D">
        <w:t xml:space="preserve">= </w:t>
      </w:r>
      <w:r w:rsidRPr="000C1477">
        <w:rPr>
          <w:rStyle w:val="Cmathsexpressions"/>
        </w:rPr>
        <w:t>P</w:t>
      </w:r>
      <w:r w:rsidR="0045493E">
        <w:rPr>
          <w:rStyle w:val="Cmathsexpressions"/>
        </w:rPr>
        <w:t>r</w:t>
      </w:r>
      <w:r w:rsidRPr="000C1477">
        <w:rPr>
          <w:rStyle w:val="Cmathsexpressions"/>
        </w:rPr>
        <w:t>T</w:t>
      </w:r>
    </w:p>
    <w:p w14:paraId="1E1C8A7F" w14:textId="77777777" w:rsidR="002C2D44" w:rsidRPr="00D86E95" w:rsidRDefault="002C2D44" w:rsidP="00C719EF">
      <w:pPr>
        <w:pStyle w:val="Pquestiontextmainstem"/>
      </w:pPr>
      <w:r w:rsidRPr="00D86E95">
        <w:t>= 400 × 0.032 × 5</w:t>
      </w:r>
    </w:p>
    <w:p w14:paraId="47F9FEE1" w14:textId="77777777" w:rsidR="002C2D44" w:rsidRPr="00D86E95" w:rsidRDefault="002C2D44" w:rsidP="00C719EF">
      <w:pPr>
        <w:pStyle w:val="Pquestiontextmainstem"/>
      </w:pPr>
      <w:r w:rsidRPr="00D86E95">
        <w:t>= $64</w:t>
      </w:r>
    </w:p>
    <w:p w14:paraId="323DAD95" w14:textId="77777777" w:rsidR="008C1491" w:rsidRDefault="008C1491" w:rsidP="008C1491">
      <w:pPr>
        <w:pStyle w:val="Pquestionheadingmc"/>
      </w:pPr>
      <w:r>
        <w:t>Question 4</w:t>
      </w:r>
      <w:r>
        <w:tab/>
        <w:t>[13.4]</w:t>
      </w:r>
    </w:p>
    <w:p w14:paraId="2FF351B2" w14:textId="1E120B1C" w:rsidR="002C2D44" w:rsidRPr="00C719EF" w:rsidRDefault="00EF7DFA" w:rsidP="002C2D44">
      <w:pPr>
        <w:rPr>
          <w:rStyle w:val="Cquestionpartlabelbold"/>
        </w:rPr>
      </w:pPr>
      <w:r>
        <w:rPr>
          <w:rStyle w:val="Cquestionpartlabelbold"/>
        </w:rPr>
        <w:t>B</w:t>
      </w:r>
    </w:p>
    <w:p w14:paraId="7F82B824" w14:textId="136A9A29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 xml:space="preserve">P </w:t>
      </w:r>
      <w:r w:rsidRPr="00D86E95">
        <w:t>= ?</w:t>
      </w:r>
      <w:r w:rsidR="0045493E">
        <w:t>,</w:t>
      </w:r>
      <w:r w:rsidR="008C1491">
        <w:t xml:space="preserve"> </w:t>
      </w:r>
      <w:r w:rsidRPr="00C719EF">
        <w:rPr>
          <w:rStyle w:val="Cmathsexpressions"/>
        </w:rPr>
        <w:t xml:space="preserve">T </w:t>
      </w:r>
      <w:r w:rsidRPr="00C719EF">
        <w:t>=</w:t>
      </w:r>
      <w:r w:rsidRPr="00C719EF">
        <w:rPr>
          <w:rStyle w:val="Cmathsexpressions"/>
        </w:rPr>
        <w:t xml:space="preserve"> </w:t>
      </w:r>
      <w:r w:rsidRPr="00D86E95">
        <w:t>4 years</w:t>
      </w:r>
      <w:r w:rsidR="0045493E">
        <w:t>,</w:t>
      </w:r>
      <w:r w:rsidR="008C1491">
        <w:t xml:space="preserve"> </w:t>
      </w:r>
      <w:r w:rsidRPr="00C719EF">
        <w:rPr>
          <w:rStyle w:val="Cmathsexpressions"/>
        </w:rPr>
        <w:t>I</w:t>
      </w:r>
      <w:r w:rsidRPr="00C719EF">
        <w:t xml:space="preserve"> </w:t>
      </w:r>
      <w:r w:rsidRPr="00C719EF">
        <w:rPr>
          <w:rStyle w:val="Cmathsexpressions"/>
        </w:rPr>
        <w:t>=</w:t>
      </w:r>
      <w:r w:rsidRPr="00D86E95">
        <w:t xml:space="preserve"> $12.50</w:t>
      </w:r>
    </w:p>
    <w:p w14:paraId="54DF2A66" w14:textId="197BE13E" w:rsidR="002C2D44" w:rsidRPr="00C719EF" w:rsidRDefault="002C2D44" w:rsidP="00C719EF">
      <w:pPr>
        <w:pStyle w:val="Pquestiontextmainstem"/>
        <w:rPr>
          <w:rStyle w:val="Cmathsexpressions"/>
        </w:rPr>
      </w:pPr>
      <w:r w:rsidRPr="00C719EF">
        <w:rPr>
          <w:rStyle w:val="Cmathsexpressions"/>
        </w:rPr>
        <w:t xml:space="preserve">I </w:t>
      </w:r>
      <w:r w:rsidRPr="00D86E95">
        <w:t>=</w:t>
      </w:r>
      <w:r w:rsidRPr="00C719EF">
        <w:rPr>
          <w:rStyle w:val="Cmathsexpressions"/>
        </w:rPr>
        <w:t xml:space="preserve"> P</w:t>
      </w:r>
      <w:r w:rsidR="0045493E">
        <w:rPr>
          <w:rStyle w:val="Cmathsexpressions"/>
        </w:rPr>
        <w:t>r</w:t>
      </w:r>
      <w:r w:rsidRPr="00C719EF">
        <w:rPr>
          <w:rStyle w:val="Cmathsexpressions"/>
        </w:rPr>
        <w:t>T</w:t>
      </w:r>
    </w:p>
    <w:p w14:paraId="106A657F" w14:textId="77777777" w:rsidR="002C2D44" w:rsidRPr="00D86E95" w:rsidRDefault="002C2D44" w:rsidP="00C719EF">
      <w:pPr>
        <w:pStyle w:val="Pquestiontextmainstem"/>
      </w:pPr>
      <w:r w:rsidRPr="00C719EF">
        <w:t>12.50 =</w:t>
      </w:r>
      <w:r w:rsidRPr="00C719EF">
        <w:rPr>
          <w:rStyle w:val="Cmathsexpressions"/>
        </w:rPr>
        <w:t xml:space="preserve"> P</w:t>
      </w:r>
      <w:r w:rsidRPr="00D86E95">
        <w:t xml:space="preserve"> × 0.025 × 4</w:t>
      </w:r>
    </w:p>
    <w:p w14:paraId="5CC475D4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D86E95">
        <w:t xml:space="preserve">12.50 = </w:t>
      </w:r>
      <w:r w:rsidRPr="00C719EF">
        <w:rPr>
          <w:rStyle w:val="Cmathsexpressions"/>
        </w:rPr>
        <w:t xml:space="preserve"> </w:t>
      </w:r>
      <w:r w:rsidRPr="00D86E95">
        <w:t xml:space="preserve">0.1× </w:t>
      </w:r>
      <w:r w:rsidRPr="00C719EF">
        <w:rPr>
          <w:rStyle w:val="Cmathsexpressions"/>
        </w:rPr>
        <w:t>P</w:t>
      </w:r>
    </w:p>
    <w:p w14:paraId="46359DB2" w14:textId="16B060F0" w:rsidR="002C2D44" w:rsidRPr="00A05422" w:rsidRDefault="002C2D44" w:rsidP="00C719EF">
      <w:pPr>
        <w:pStyle w:val="Pquestiontextmainstem"/>
        <w:rPr>
          <w:rFonts w:ascii="Times New Roman" w:hAnsi="Times New Roman"/>
          <w:i/>
        </w:rPr>
      </w:pPr>
      <w:r w:rsidRPr="00C719EF">
        <w:rPr>
          <w:rStyle w:val="Cmathsexpressions"/>
        </w:rPr>
        <w:t xml:space="preserve">P </w:t>
      </w:r>
      <w:r w:rsidRPr="00D86E95">
        <w:t>=</w:t>
      </w:r>
      <w:r w:rsidRPr="00C719EF">
        <w:rPr>
          <w:rStyle w:val="Cmathsexpressions"/>
        </w:rPr>
        <w:t xml:space="preserve"> </w:t>
      </w:r>
      <w:r w:rsidRPr="00D86E95">
        <w:rPr>
          <w:position w:val="-24"/>
        </w:rPr>
        <w:object w:dxaOrig="540" w:dyaOrig="620" w14:anchorId="6BE3A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25pt;height:31.15pt" o:ole="">
            <v:imagedata r:id="rId8" o:title=""/>
          </v:shape>
          <o:OLEObject Type="Embed" ProgID="Equation.DSMT4" ShapeID="_x0000_i1025" DrawAspect="Content" ObjectID="_1538918008" r:id="rId9"/>
        </w:object>
      </w:r>
      <w:r w:rsidRPr="00C719EF">
        <w:rPr>
          <w:rStyle w:val="Cmathsexpressions"/>
        </w:rPr>
        <w:t xml:space="preserve">  </w:t>
      </w:r>
      <w:r w:rsidRPr="00D86E95">
        <w:t xml:space="preserve">= </w:t>
      </w:r>
      <w:r w:rsidR="00A05422">
        <w:t>$</w:t>
      </w:r>
      <w:r w:rsidRPr="00D86E95">
        <w:t>125</w:t>
      </w:r>
    </w:p>
    <w:p w14:paraId="3A6BF0B1" w14:textId="77777777" w:rsidR="008C1491" w:rsidRDefault="008C1491" w:rsidP="008C1491">
      <w:pPr>
        <w:pStyle w:val="Pquestionheadingmc"/>
      </w:pPr>
      <w:r>
        <w:t>Question 5</w:t>
      </w:r>
      <w:r>
        <w:tab/>
        <w:t>[13.3]</w:t>
      </w:r>
    </w:p>
    <w:p w14:paraId="77CFF3D7" w14:textId="77777777" w:rsidR="002C2D44" w:rsidRPr="00C719EF" w:rsidRDefault="002C2D44" w:rsidP="002C2D44">
      <w:pPr>
        <w:rPr>
          <w:rStyle w:val="Cquestionpartlabelbold"/>
        </w:rPr>
      </w:pPr>
      <w:r w:rsidRPr="00C719EF">
        <w:rPr>
          <w:rStyle w:val="Cquestionpartlabelbold"/>
        </w:rPr>
        <w:t>D</w:t>
      </w:r>
    </w:p>
    <w:p w14:paraId="17999ED4" w14:textId="77777777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 xml:space="preserve">r </w:t>
      </w:r>
      <w:r w:rsidRPr="00C719EF">
        <w:t>=</w:t>
      </w:r>
      <w:r w:rsidRPr="00C719EF">
        <w:rPr>
          <w:rStyle w:val="Cmathsexpressions"/>
        </w:rPr>
        <w:t xml:space="preserve"> </w:t>
      </w:r>
      <w:r w:rsidRPr="00C719EF">
        <w:t>6.4%</w:t>
      </w:r>
      <w:r w:rsidRPr="00C719EF">
        <w:rPr>
          <w:rStyle w:val="Cmathsexpressions"/>
        </w:rPr>
        <w:t xml:space="preserve"> </w:t>
      </w:r>
      <w:r w:rsidRPr="00C719EF">
        <w:t>=</w:t>
      </w:r>
      <w:r w:rsidRPr="00C719EF">
        <w:rPr>
          <w:rStyle w:val="Cmathsexpressions"/>
        </w:rPr>
        <w:t xml:space="preserve"> </w:t>
      </w:r>
      <w:r w:rsidRPr="00D86E95">
        <w:t>0.064</w:t>
      </w:r>
    </w:p>
    <w:p w14:paraId="7B6EF45E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C719EF">
        <w:rPr>
          <w:rStyle w:val="Cmathsexpressions"/>
        </w:rPr>
        <w:t xml:space="preserve">A </w:t>
      </w:r>
      <w:r w:rsidRPr="00C719EF">
        <w:t>=</w:t>
      </w:r>
      <w:r w:rsidRPr="00C719EF">
        <w:rPr>
          <w:rStyle w:val="Cmathsexpressions"/>
        </w:rPr>
        <w:t xml:space="preserve"> P</w:t>
      </w:r>
      <w:r w:rsidRPr="00C719EF">
        <w:t xml:space="preserve">(1 </w:t>
      </w:r>
      <w:r w:rsidRPr="00C719EF">
        <w:rPr>
          <w:rStyle w:val="Cmathsexpressions"/>
        </w:rPr>
        <w:t>+ r</w:t>
      </w:r>
      <w:r w:rsidRPr="00D86E95">
        <w:t>)</w:t>
      </w:r>
      <w:r w:rsidRPr="00D86E95">
        <w:rPr>
          <w:i/>
          <w:vertAlign w:val="superscript"/>
        </w:rPr>
        <w:t>n</w:t>
      </w:r>
      <w:r w:rsidRPr="00C719EF">
        <w:rPr>
          <w:rStyle w:val="Cmathsexpressions"/>
        </w:rPr>
        <w:t xml:space="preserve"> </w:t>
      </w:r>
    </w:p>
    <w:p w14:paraId="6AA1B3AE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C719EF">
        <w:rPr>
          <w:rStyle w:val="Cmathsexpressions"/>
        </w:rPr>
        <w:t xml:space="preserve">A </w:t>
      </w:r>
      <w:r w:rsidRPr="00C719EF">
        <w:t>=</w:t>
      </w:r>
      <w:r w:rsidRPr="00C719EF">
        <w:rPr>
          <w:rStyle w:val="Cmathsexpressions"/>
        </w:rPr>
        <w:t xml:space="preserve"> </w:t>
      </w:r>
      <w:r w:rsidRPr="00D86E95">
        <w:t>10 000(1 + 0.064)</w:t>
      </w:r>
      <w:r w:rsidRPr="00D25C77">
        <w:rPr>
          <w:rStyle w:val="Csuperscript"/>
        </w:rPr>
        <w:t>10</w:t>
      </w:r>
    </w:p>
    <w:p w14:paraId="6A153F02" w14:textId="13EDB611" w:rsidR="002C2D44" w:rsidRPr="00D86E95" w:rsidRDefault="002C2D44" w:rsidP="00C719EF">
      <w:pPr>
        <w:pStyle w:val="Pquestiontextmainstem"/>
      </w:pPr>
      <w:r w:rsidRPr="00A40C57">
        <w:rPr>
          <w:rStyle w:val="Cmathsexpressions"/>
        </w:rPr>
        <w:t>A</w:t>
      </w:r>
      <w:r w:rsidRPr="00C719EF">
        <w:t xml:space="preserve"> </w:t>
      </w:r>
      <w:r w:rsidRPr="00D86E95">
        <w:t>= $18</w:t>
      </w:r>
      <w:r w:rsidR="00FB6E2A">
        <w:t xml:space="preserve"> </w:t>
      </w:r>
      <w:r w:rsidRPr="00D86E95">
        <w:t>595.86</w:t>
      </w:r>
    </w:p>
    <w:p w14:paraId="7169E869" w14:textId="77777777" w:rsidR="008C1491" w:rsidRDefault="008C1491" w:rsidP="0045493E">
      <w:pPr>
        <w:pStyle w:val="Pquestionheadingmc"/>
      </w:pPr>
      <w:r>
        <w:lastRenderedPageBreak/>
        <w:t>Question 6</w:t>
      </w:r>
      <w:r>
        <w:tab/>
        <w:t>[13.6]</w:t>
      </w:r>
    </w:p>
    <w:p w14:paraId="3ECFFE64" w14:textId="77777777" w:rsidR="002C2D44" w:rsidRPr="00A40C57" w:rsidRDefault="002C2D44" w:rsidP="0045493E">
      <w:pPr>
        <w:keepNext/>
        <w:rPr>
          <w:rStyle w:val="Cquestionpartlabelbold"/>
        </w:rPr>
      </w:pPr>
      <w:r w:rsidRPr="00A40C57">
        <w:rPr>
          <w:rStyle w:val="Cquestionpartlabelbold"/>
        </w:rPr>
        <w:t>A</w:t>
      </w:r>
    </w:p>
    <w:p w14:paraId="766C9EF0" w14:textId="77777777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 xml:space="preserve">P </w:t>
      </w:r>
      <w:r w:rsidRPr="00C719EF">
        <w:t>=</w:t>
      </w:r>
      <w:r w:rsidRPr="00C719EF">
        <w:rPr>
          <w:rStyle w:val="Cmathsexpressions"/>
        </w:rPr>
        <w:t xml:space="preserve"> </w:t>
      </w:r>
      <w:r w:rsidRPr="00D86E95">
        <w:t>principal amount = $35 000</w:t>
      </w:r>
    </w:p>
    <w:p w14:paraId="401A5CDE" w14:textId="77777777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 xml:space="preserve">n </w:t>
      </w:r>
      <w:r w:rsidRPr="00C719EF">
        <w:t>=</w:t>
      </w:r>
      <w:r w:rsidRPr="00C719EF">
        <w:rPr>
          <w:rStyle w:val="Cmathsexpressions"/>
        </w:rPr>
        <w:t xml:space="preserve"> </w:t>
      </w:r>
      <w:r w:rsidRPr="00D86E95">
        <w:t>number of compounding periods</w:t>
      </w:r>
    </w:p>
    <w:p w14:paraId="3F29CF28" w14:textId="335C8E31" w:rsidR="002C2D44" w:rsidRPr="00D86E95" w:rsidRDefault="002C2D44" w:rsidP="00C719EF">
      <w:pPr>
        <w:pStyle w:val="Pquestiontextmainstem"/>
      </w:pPr>
      <w:r w:rsidRPr="00D86E95">
        <w:t xml:space="preserve">= 2 </w:t>
      </w:r>
      <w:r w:rsidRPr="00C719EF">
        <w:rPr>
          <w:rStyle w:val="Cmathsexpressions"/>
        </w:rPr>
        <w:t xml:space="preserve">× </w:t>
      </w:r>
      <w:r w:rsidRPr="00D86E95">
        <w:t xml:space="preserve">15 </w:t>
      </w:r>
      <w:r w:rsidR="00A40C57">
        <w:t xml:space="preserve"> </w:t>
      </w:r>
      <w:r w:rsidRPr="00D86E95">
        <w:t>= 30</w:t>
      </w:r>
    </w:p>
    <w:p w14:paraId="41FCFD22" w14:textId="77777777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 xml:space="preserve">r </w:t>
      </w:r>
      <w:r w:rsidRPr="00C719EF">
        <w:t xml:space="preserve">= </w:t>
      </w:r>
      <w:r w:rsidRPr="00D86E95">
        <w:rPr>
          <w:position w:val="-24"/>
        </w:rPr>
        <w:object w:dxaOrig="660" w:dyaOrig="620" w14:anchorId="179C2759">
          <v:shape id="_x0000_i1026" type="#_x0000_t75" style="width:33.1pt;height:31.15pt" o:ole="">
            <v:imagedata r:id="rId10" o:title=""/>
          </v:shape>
          <o:OLEObject Type="Embed" ProgID="Equation.DSMT4" ShapeID="_x0000_i1026" DrawAspect="Content" ObjectID="_1538918009" r:id="rId11"/>
        </w:object>
      </w:r>
      <w:r w:rsidRPr="00D86E95">
        <w:t xml:space="preserve"> </w:t>
      </w:r>
    </w:p>
    <w:p w14:paraId="2187E5C2" w14:textId="77777777" w:rsidR="002C2D44" w:rsidRPr="00D86E95" w:rsidRDefault="002C2D44" w:rsidP="00C719EF">
      <w:pPr>
        <w:pStyle w:val="Pquestiontextmainstem"/>
      </w:pPr>
      <w:r w:rsidRPr="00D86E95">
        <w:t>=</w:t>
      </w:r>
      <w:r w:rsidRPr="00C719EF">
        <w:rPr>
          <w:rStyle w:val="Cmathsexpressions"/>
        </w:rPr>
        <w:t xml:space="preserve"> </w:t>
      </w:r>
      <w:r w:rsidRPr="00D86E95">
        <w:t>0.0275</w:t>
      </w:r>
    </w:p>
    <w:p w14:paraId="7586063C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C719EF">
        <w:rPr>
          <w:rStyle w:val="Cmathsexpressions"/>
        </w:rPr>
        <w:t xml:space="preserve">A </w:t>
      </w:r>
      <w:r w:rsidRPr="00C719EF">
        <w:t>=</w:t>
      </w:r>
      <w:r w:rsidRPr="00C719EF">
        <w:rPr>
          <w:rStyle w:val="Cmathsexpressions"/>
        </w:rPr>
        <w:t xml:space="preserve"> P</w:t>
      </w:r>
      <w:r w:rsidRPr="00C719EF">
        <w:t xml:space="preserve">(1 </w:t>
      </w:r>
      <w:r w:rsidRPr="00C719EF">
        <w:rPr>
          <w:rStyle w:val="Cmathsexpressions"/>
        </w:rPr>
        <w:t>+ r</w:t>
      </w:r>
      <w:r w:rsidRPr="00D86E95">
        <w:t>)</w:t>
      </w:r>
      <w:r w:rsidRPr="00D86E95">
        <w:rPr>
          <w:i/>
          <w:vertAlign w:val="superscript"/>
        </w:rPr>
        <w:t>n</w:t>
      </w:r>
      <w:r w:rsidRPr="00C719EF">
        <w:rPr>
          <w:rStyle w:val="Cmathsexpressions"/>
        </w:rPr>
        <w:t xml:space="preserve"> </w:t>
      </w:r>
    </w:p>
    <w:p w14:paraId="31AA25EE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C719EF">
        <w:rPr>
          <w:rStyle w:val="Cmathsexpressions"/>
        </w:rPr>
        <w:t xml:space="preserve">A </w:t>
      </w:r>
      <w:r w:rsidRPr="00C719EF">
        <w:t>=</w:t>
      </w:r>
      <w:r w:rsidRPr="00C719EF">
        <w:rPr>
          <w:rStyle w:val="Cmathsexpressions"/>
        </w:rPr>
        <w:t xml:space="preserve"> </w:t>
      </w:r>
      <w:r w:rsidRPr="00D86E95">
        <w:t>35 000(1 + 0.0275)</w:t>
      </w:r>
      <w:r w:rsidRPr="00D25C77">
        <w:rPr>
          <w:rStyle w:val="Csuperscript"/>
        </w:rPr>
        <w:t>30</w:t>
      </w:r>
    </w:p>
    <w:p w14:paraId="677DF84C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C719EF">
        <w:rPr>
          <w:rStyle w:val="Cmathsexpressions"/>
        </w:rPr>
        <w:t xml:space="preserve">A </w:t>
      </w:r>
      <w:r w:rsidRPr="00C719EF">
        <w:t>=</w:t>
      </w:r>
      <w:r w:rsidRPr="00C719EF">
        <w:rPr>
          <w:rStyle w:val="Cmathsexpressions"/>
        </w:rPr>
        <w:t xml:space="preserve"> </w:t>
      </w:r>
      <w:r w:rsidRPr="00D86E95">
        <w:t>35 000 × 1.0275</w:t>
      </w:r>
      <w:r w:rsidRPr="00D25C77">
        <w:rPr>
          <w:rStyle w:val="Csuperscript"/>
        </w:rPr>
        <w:t>30</w:t>
      </w:r>
    </w:p>
    <w:p w14:paraId="66AB5778" w14:textId="77777777" w:rsidR="002C2D44" w:rsidRPr="00D86E95" w:rsidRDefault="002C2D44" w:rsidP="00C719EF">
      <w:pPr>
        <w:pStyle w:val="Pquestiontextmainstem"/>
      </w:pPr>
      <w:r w:rsidRPr="00C719EF">
        <w:t xml:space="preserve">A </w:t>
      </w:r>
      <w:r w:rsidRPr="00D86E95">
        <w:t>= $78 981.06</w:t>
      </w:r>
    </w:p>
    <w:p w14:paraId="0D09DA46" w14:textId="77777777" w:rsidR="008C1491" w:rsidRDefault="008C1491" w:rsidP="008C1491">
      <w:pPr>
        <w:pStyle w:val="Pquestionheadingmc"/>
      </w:pPr>
      <w:r>
        <w:t>Question 7</w:t>
      </w:r>
      <w:r>
        <w:tab/>
        <w:t>[13.3]</w:t>
      </w:r>
    </w:p>
    <w:p w14:paraId="5D1D3452" w14:textId="77777777" w:rsidR="002C2D44" w:rsidRPr="00D25C77" w:rsidRDefault="002C2D44" w:rsidP="002C2D44">
      <w:pPr>
        <w:rPr>
          <w:rStyle w:val="Cquestionpartlabelbold"/>
        </w:rPr>
      </w:pPr>
      <w:r w:rsidRPr="00D25C77">
        <w:rPr>
          <w:rStyle w:val="Cquestionpartlabelbold"/>
        </w:rPr>
        <w:t>B</w:t>
      </w:r>
    </w:p>
    <w:p w14:paraId="26AD92F2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C719EF">
        <w:rPr>
          <w:rStyle w:val="Cmathsexpressions"/>
        </w:rPr>
        <w:t xml:space="preserve">A </w:t>
      </w:r>
      <w:r w:rsidRPr="00C719EF">
        <w:t>=</w:t>
      </w:r>
      <w:r w:rsidRPr="00C719EF">
        <w:rPr>
          <w:rStyle w:val="Cmathsexpressions"/>
        </w:rPr>
        <w:t xml:space="preserve"> P</w:t>
      </w:r>
      <w:r w:rsidRPr="00C719EF">
        <w:t xml:space="preserve">(1 </w:t>
      </w:r>
      <w:r w:rsidRPr="00C719EF">
        <w:rPr>
          <w:rStyle w:val="Cmathsexpressions"/>
        </w:rPr>
        <w:t>+ r</w:t>
      </w:r>
      <w:r w:rsidRPr="00D86E95">
        <w:t>)</w:t>
      </w:r>
      <w:r w:rsidRPr="00D86E95">
        <w:rPr>
          <w:i/>
          <w:vertAlign w:val="superscript"/>
        </w:rPr>
        <w:t>n</w:t>
      </w:r>
      <w:r w:rsidRPr="00C719EF">
        <w:rPr>
          <w:rStyle w:val="Cmathsexpressions"/>
        </w:rPr>
        <w:t xml:space="preserve"> </w:t>
      </w:r>
    </w:p>
    <w:p w14:paraId="6BEB14A5" w14:textId="77777777" w:rsidR="002C2D44" w:rsidRPr="00D25C77" w:rsidRDefault="002C2D44" w:rsidP="00C719EF">
      <w:pPr>
        <w:pStyle w:val="Pquestiontextmainstem"/>
        <w:rPr>
          <w:rStyle w:val="Csuperscript"/>
        </w:rPr>
      </w:pPr>
      <w:r w:rsidRPr="00C719EF">
        <w:t xml:space="preserve">$75 350 = 30 000(1 + </w:t>
      </w:r>
      <w:r w:rsidRPr="00C719EF">
        <w:rPr>
          <w:rStyle w:val="Cmathsexpressions"/>
        </w:rPr>
        <w:t>r</w:t>
      </w:r>
      <w:r w:rsidRPr="00D86E95">
        <w:t>)</w:t>
      </w:r>
      <w:r w:rsidRPr="00D25C77">
        <w:rPr>
          <w:rStyle w:val="Csuperscript"/>
        </w:rPr>
        <w:t>11</w:t>
      </w:r>
    </w:p>
    <w:p w14:paraId="3483E9C4" w14:textId="77777777" w:rsidR="002C2D44" w:rsidRPr="00D86E95" w:rsidRDefault="002C2D44" w:rsidP="00C719EF">
      <w:pPr>
        <w:pStyle w:val="Pquestiontextmainstem"/>
      </w:pPr>
      <w:r w:rsidRPr="00D86E95">
        <w:rPr>
          <w:position w:val="-24"/>
        </w:rPr>
        <w:object w:dxaOrig="740" w:dyaOrig="620" w14:anchorId="5C9E2DEA">
          <v:shape id="_x0000_i1027" type="#_x0000_t75" style="width:36pt;height:31.15pt" o:ole="">
            <v:imagedata r:id="rId12" o:title=""/>
          </v:shape>
          <o:OLEObject Type="Embed" ProgID="Equation.DSMT4" ShapeID="_x0000_i1027" DrawAspect="Content" ObjectID="_1538918010" r:id="rId13"/>
        </w:object>
      </w:r>
      <w:r w:rsidRPr="00C719EF">
        <w:t xml:space="preserve"> = (1 + </w:t>
      </w:r>
      <w:r w:rsidRPr="00C719EF">
        <w:rPr>
          <w:rStyle w:val="Cmathsexpressions"/>
        </w:rPr>
        <w:t>r</w:t>
      </w:r>
      <w:r w:rsidRPr="00C719EF">
        <w:t>)</w:t>
      </w:r>
      <w:r w:rsidRPr="00D25C77">
        <w:rPr>
          <w:rStyle w:val="Csuperscript"/>
        </w:rPr>
        <w:t>11</w:t>
      </w:r>
    </w:p>
    <w:p w14:paraId="43ABC65D" w14:textId="77777777" w:rsidR="002C2D44" w:rsidRPr="00D86E95" w:rsidRDefault="002C2D44" w:rsidP="00C719EF">
      <w:pPr>
        <w:pStyle w:val="Pquestiontextmainstem"/>
      </w:pPr>
      <w:r w:rsidRPr="00D86E95">
        <w:t>1</w:t>
      </w:r>
      <w:r w:rsidRPr="00C719EF">
        <w:rPr>
          <w:rStyle w:val="Cmathsexpressions"/>
        </w:rPr>
        <w:t xml:space="preserve"> + r</w:t>
      </w:r>
      <w:r w:rsidRPr="00C719EF">
        <w:t xml:space="preserve"> = </w:t>
      </w:r>
      <w:r w:rsidRPr="00D86E95">
        <w:rPr>
          <w:position w:val="-26"/>
        </w:rPr>
        <w:object w:dxaOrig="960" w:dyaOrig="700" w14:anchorId="3B5446C5">
          <v:shape id="_x0000_i1028" type="#_x0000_t75" style="width:48.65pt;height:36pt" o:ole="">
            <v:imagedata r:id="rId14" o:title=""/>
          </v:shape>
          <o:OLEObject Type="Embed" ProgID="Equation.DSMT4" ShapeID="_x0000_i1028" DrawAspect="Content" ObjectID="_1538918011" r:id="rId15"/>
        </w:object>
      </w:r>
    </w:p>
    <w:p w14:paraId="2FE5C689" w14:textId="77777777" w:rsidR="002C2D44" w:rsidRPr="00D86E95" w:rsidRDefault="002C2D44" w:rsidP="00C719EF">
      <w:pPr>
        <w:pStyle w:val="Pquestiontextmainstem"/>
      </w:pPr>
      <w:r w:rsidRPr="00D86E95">
        <w:t xml:space="preserve">1 + </w:t>
      </w:r>
      <w:r w:rsidRPr="00C719EF">
        <w:rPr>
          <w:rStyle w:val="Cmathsexpressions"/>
        </w:rPr>
        <w:t xml:space="preserve">r </w:t>
      </w:r>
      <w:r w:rsidRPr="00C719EF">
        <w:t>=</w:t>
      </w:r>
      <w:r w:rsidRPr="00C719EF">
        <w:rPr>
          <w:rStyle w:val="Cmathsexpressions"/>
        </w:rPr>
        <w:t xml:space="preserve"> </w:t>
      </w:r>
      <w:r w:rsidRPr="00D86E95">
        <w:t>1.0873</w:t>
      </w:r>
    </w:p>
    <w:p w14:paraId="1CFE4D10" w14:textId="77777777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 xml:space="preserve">r </w:t>
      </w:r>
      <w:r w:rsidRPr="00C719EF">
        <w:t>=</w:t>
      </w:r>
      <w:r w:rsidRPr="00C719EF">
        <w:rPr>
          <w:rStyle w:val="Cmathsexpressions"/>
        </w:rPr>
        <w:t xml:space="preserve"> </w:t>
      </w:r>
      <w:r w:rsidRPr="00D86E95">
        <w:t>0.0873</w:t>
      </w:r>
    </w:p>
    <w:p w14:paraId="62DF29BD" w14:textId="3B56163A" w:rsidR="002C2D44" w:rsidRPr="00D86E95" w:rsidRDefault="0045493E" w:rsidP="00C719EF">
      <w:pPr>
        <w:pStyle w:val="Pquestiontextmainstem"/>
      </w:pPr>
      <w:r w:rsidRPr="00C719EF">
        <w:rPr>
          <w:rStyle w:val="Cmathsexpressions"/>
        </w:rPr>
        <w:t xml:space="preserve">r </w:t>
      </w:r>
      <w:r w:rsidR="002C2D44" w:rsidRPr="00D86E95">
        <w:t>= 8.73%</w:t>
      </w:r>
    </w:p>
    <w:p w14:paraId="0A7EA612" w14:textId="77777777" w:rsidR="008C1491" w:rsidRDefault="008C1491" w:rsidP="008C1491">
      <w:pPr>
        <w:pStyle w:val="Pquestionheadingmc"/>
      </w:pPr>
      <w:r>
        <w:t>Question 8</w:t>
      </w:r>
      <w:r>
        <w:tab/>
        <w:t>[13.4]</w:t>
      </w:r>
    </w:p>
    <w:p w14:paraId="1E1E7684" w14:textId="77777777" w:rsidR="002C2D44" w:rsidRPr="009314FC" w:rsidRDefault="002C2D44" w:rsidP="009314FC">
      <w:pPr>
        <w:pStyle w:val="Pquestiontextmainstem"/>
        <w:rPr>
          <w:rStyle w:val="Cquestionpartlabelbold"/>
        </w:rPr>
      </w:pPr>
      <w:r w:rsidRPr="009314FC">
        <w:rPr>
          <w:rStyle w:val="Cquestionpartlabelbold"/>
        </w:rPr>
        <w:t>C</w:t>
      </w:r>
    </w:p>
    <w:p w14:paraId="120BF08F" w14:textId="7B48F810" w:rsidR="002C2D44" w:rsidRPr="00D86E95" w:rsidRDefault="0045493E" w:rsidP="00C719EF">
      <w:pPr>
        <w:pStyle w:val="Pquestiontextmainstem"/>
      </w:pPr>
      <w:r>
        <w:rPr>
          <w:rStyle w:val="Cmathsexpressions"/>
        </w:rPr>
        <w:t>r</w:t>
      </w:r>
      <w:r w:rsidR="002C2D44" w:rsidRPr="00D86E95">
        <w:rPr>
          <w:i/>
          <w:vertAlign w:val="subscript"/>
        </w:rPr>
        <w:t>ef</w:t>
      </w:r>
      <w:r w:rsidR="002C2D44" w:rsidRPr="00C719EF">
        <w:rPr>
          <w:rStyle w:val="Cmathsexpressions"/>
        </w:rPr>
        <w:t xml:space="preserve"> </w:t>
      </w:r>
      <w:r w:rsidR="002C2D44" w:rsidRPr="00C719EF">
        <w:t>=</w:t>
      </w:r>
      <w:r w:rsidR="002C2D44" w:rsidRPr="00C719EF">
        <w:rPr>
          <w:rStyle w:val="Cmathsexpressions"/>
        </w:rPr>
        <w:t xml:space="preserve"> </w:t>
      </w:r>
      <w:r w:rsidR="002C2D44" w:rsidRPr="00D86E95">
        <w:t>?</w:t>
      </w:r>
      <w:r>
        <w:t>,</w:t>
      </w:r>
      <w:r w:rsidR="00A40C57">
        <w:t xml:space="preserve"> </w:t>
      </w:r>
      <w:r w:rsidR="002C2D44" w:rsidRPr="00C719EF">
        <w:rPr>
          <w:rStyle w:val="Cmathsexpressions"/>
        </w:rPr>
        <w:t>I</w:t>
      </w:r>
      <w:r w:rsidR="002C2D44" w:rsidRPr="00D86E95">
        <w:rPr>
          <w:i/>
          <w:vertAlign w:val="subscript"/>
        </w:rPr>
        <w:t>1</w:t>
      </w:r>
      <w:r w:rsidR="002C2D44" w:rsidRPr="00C719EF">
        <w:t xml:space="preserve"> =</w:t>
      </w:r>
      <w:r w:rsidR="002C2D44" w:rsidRPr="00C719EF">
        <w:rPr>
          <w:rStyle w:val="Cmathsexpressions"/>
        </w:rPr>
        <w:t xml:space="preserve"> </w:t>
      </w:r>
      <w:r w:rsidR="002C2D44" w:rsidRPr="00D86E95">
        <w:t>450</w:t>
      </w:r>
      <w:r>
        <w:t>,</w:t>
      </w:r>
      <w:r w:rsidR="00A40C57">
        <w:t xml:space="preserve"> </w:t>
      </w:r>
      <w:r w:rsidR="002C2D44" w:rsidRPr="00C719EF">
        <w:rPr>
          <w:rStyle w:val="Cmathsexpressions"/>
        </w:rPr>
        <w:t xml:space="preserve">P </w:t>
      </w:r>
      <w:r w:rsidR="002C2D44" w:rsidRPr="00D86E95">
        <w:t>= 7000</w:t>
      </w:r>
    </w:p>
    <w:p w14:paraId="16DE0765" w14:textId="3E353A90" w:rsidR="002C2D44" w:rsidRPr="00D86E95" w:rsidRDefault="0045493E" w:rsidP="00C719EF">
      <w:pPr>
        <w:pStyle w:val="Pquestiontextmainstem"/>
      </w:pPr>
      <w:r>
        <w:rPr>
          <w:rStyle w:val="Cmathsexpressions"/>
        </w:rPr>
        <w:t>r</w:t>
      </w:r>
      <w:r w:rsidR="002C2D44" w:rsidRPr="00D86E95">
        <w:rPr>
          <w:i/>
          <w:vertAlign w:val="subscript"/>
        </w:rPr>
        <w:t>ef</w:t>
      </w:r>
      <w:r w:rsidR="002C2D44" w:rsidRPr="00C719EF">
        <w:rPr>
          <w:rStyle w:val="Cmathsexpressions"/>
        </w:rPr>
        <w:t xml:space="preserve"> </w:t>
      </w:r>
      <w:r w:rsidR="002C2D44" w:rsidRPr="00C719EF">
        <w:t>=</w:t>
      </w:r>
      <w:r w:rsidR="002C2D44" w:rsidRPr="00C719EF">
        <w:rPr>
          <w:rStyle w:val="Cmathsexpressions"/>
        </w:rPr>
        <w:t xml:space="preserve"> </w:t>
      </w:r>
      <w:r w:rsidR="002C2D44" w:rsidRPr="00D86E95">
        <w:rPr>
          <w:position w:val="-24"/>
        </w:rPr>
        <w:object w:dxaOrig="279" w:dyaOrig="639" w14:anchorId="2B2BC876">
          <v:shape id="_x0000_i1029" type="#_x0000_t75" style="width:12.65pt;height:32.1pt" o:ole="">
            <v:imagedata r:id="rId16" o:title=""/>
          </v:shape>
          <o:OLEObject Type="Embed" ProgID="Equation.DSMT4" ShapeID="_x0000_i1029" DrawAspect="Content" ObjectID="_1538918012" r:id="rId17"/>
        </w:object>
      </w:r>
      <w:r w:rsidR="002C2D44" w:rsidRPr="00C719EF">
        <w:rPr>
          <w:rStyle w:val="Cmathsexpressions"/>
        </w:rPr>
        <w:t xml:space="preserve">  </w:t>
      </w:r>
      <w:r w:rsidR="002C2D44" w:rsidRPr="00D86E95">
        <w:t>× 100</w:t>
      </w:r>
    </w:p>
    <w:p w14:paraId="5ECE7C97" w14:textId="6B0CBE21" w:rsidR="002C2D44" w:rsidRPr="00D86E95" w:rsidRDefault="0045493E" w:rsidP="00C719EF">
      <w:pPr>
        <w:pStyle w:val="Pquestiontextmainstem"/>
      </w:pPr>
      <w:r>
        <w:rPr>
          <w:rStyle w:val="Cmathsexpressions"/>
        </w:rPr>
        <w:t>r</w:t>
      </w:r>
      <w:r w:rsidR="002C2D44" w:rsidRPr="00D86E95">
        <w:rPr>
          <w:i/>
          <w:vertAlign w:val="subscript"/>
        </w:rPr>
        <w:t>ef</w:t>
      </w:r>
      <w:r w:rsidR="002C2D44" w:rsidRPr="00C719EF">
        <w:rPr>
          <w:rStyle w:val="Cmathsexpressions"/>
        </w:rPr>
        <w:t xml:space="preserve"> </w:t>
      </w:r>
      <w:r w:rsidR="002C2D44" w:rsidRPr="00C719EF">
        <w:t>=</w:t>
      </w:r>
      <w:r w:rsidR="002C2D44" w:rsidRPr="00C719EF">
        <w:rPr>
          <w:rStyle w:val="Cmathsexpressions"/>
        </w:rPr>
        <w:t xml:space="preserve"> </w:t>
      </w:r>
      <w:r w:rsidR="002C2D44" w:rsidRPr="00D86E95">
        <w:rPr>
          <w:position w:val="-24"/>
        </w:rPr>
        <w:object w:dxaOrig="620" w:dyaOrig="620" w14:anchorId="49B628FD">
          <v:shape id="_x0000_i1030" type="#_x0000_t75" style="width:31.15pt;height:31.15pt" o:ole="">
            <v:imagedata r:id="rId18" o:title=""/>
          </v:shape>
          <o:OLEObject Type="Embed" ProgID="Equation.DSMT4" ShapeID="_x0000_i1030" DrawAspect="Content" ObjectID="_1538918013" r:id="rId19"/>
        </w:object>
      </w:r>
      <w:r w:rsidR="002C2D44" w:rsidRPr="00C719EF">
        <w:rPr>
          <w:rStyle w:val="Cmathsexpressions"/>
        </w:rPr>
        <w:t xml:space="preserve">  </w:t>
      </w:r>
      <w:r w:rsidR="002C2D44" w:rsidRPr="00D86E95">
        <w:t>× 100</w:t>
      </w:r>
    </w:p>
    <w:p w14:paraId="328E90F6" w14:textId="4197FB44" w:rsidR="002C2D44" w:rsidRPr="00D86E95" w:rsidRDefault="0045493E" w:rsidP="00C719EF">
      <w:pPr>
        <w:pStyle w:val="Pquestiontextmainstem"/>
      </w:pPr>
      <w:r>
        <w:rPr>
          <w:rStyle w:val="Cmathsexpressions"/>
        </w:rPr>
        <w:t>r</w:t>
      </w:r>
      <w:r w:rsidRPr="00D86E95">
        <w:rPr>
          <w:i/>
          <w:vertAlign w:val="subscript"/>
        </w:rPr>
        <w:t>ef</w:t>
      </w:r>
      <w:r w:rsidRPr="00C719EF">
        <w:rPr>
          <w:rStyle w:val="Cmathsexpressions"/>
        </w:rPr>
        <w:t xml:space="preserve"> </w:t>
      </w:r>
      <w:r w:rsidR="002C2D44" w:rsidRPr="00D86E95">
        <w:t>= 0.0643 × 100</w:t>
      </w:r>
    </w:p>
    <w:p w14:paraId="225BFA9F" w14:textId="7E8F436E" w:rsidR="002C2D44" w:rsidRPr="00D86E95" w:rsidRDefault="0045493E" w:rsidP="00C719EF">
      <w:pPr>
        <w:pStyle w:val="Pquestiontextmainstem"/>
      </w:pPr>
      <w:r>
        <w:rPr>
          <w:rStyle w:val="Cmathsexpressions"/>
        </w:rPr>
        <w:t>r</w:t>
      </w:r>
      <w:r w:rsidRPr="00D86E95">
        <w:rPr>
          <w:i/>
          <w:vertAlign w:val="subscript"/>
        </w:rPr>
        <w:t>ef</w:t>
      </w:r>
      <w:r w:rsidRPr="00C719EF">
        <w:rPr>
          <w:rStyle w:val="Cmathsexpressions"/>
        </w:rPr>
        <w:t xml:space="preserve"> </w:t>
      </w:r>
      <w:r w:rsidR="002C2D44" w:rsidRPr="00D86E95">
        <w:t>= 6.4%</w:t>
      </w:r>
    </w:p>
    <w:p w14:paraId="52D5D775" w14:textId="77777777" w:rsidR="008C1491" w:rsidRDefault="008C1491" w:rsidP="008C1491">
      <w:pPr>
        <w:pStyle w:val="Pquestionheadingmc"/>
      </w:pPr>
      <w:r>
        <w:t>Question 9</w:t>
      </w:r>
      <w:r>
        <w:tab/>
        <w:t>[13.4]</w:t>
      </w:r>
    </w:p>
    <w:p w14:paraId="0195B27A" w14:textId="77777777" w:rsidR="002C2D44" w:rsidRPr="009314FC" w:rsidRDefault="002C2D44" w:rsidP="009314FC">
      <w:pPr>
        <w:pStyle w:val="Pquestiontextmainstem"/>
        <w:rPr>
          <w:rStyle w:val="Cquestionpartlabelbold"/>
        </w:rPr>
      </w:pPr>
      <w:r w:rsidRPr="009314FC">
        <w:rPr>
          <w:rStyle w:val="Cquestionpartlabelbold"/>
        </w:rPr>
        <w:t>D</w:t>
      </w:r>
    </w:p>
    <w:p w14:paraId="66ECA4AC" w14:textId="77777777" w:rsidR="002C2D44" w:rsidRPr="00D86E95" w:rsidRDefault="002C2D44" w:rsidP="00C719EF">
      <w:pPr>
        <w:pStyle w:val="Pquestiontextmainstem"/>
      </w:pPr>
      <w:r w:rsidRPr="00D86E95">
        <w:t>The nominal rate is the stated rate, 17%</w:t>
      </w:r>
    </w:p>
    <w:p w14:paraId="65E286E5" w14:textId="4A17AF57" w:rsidR="008D41DF" w:rsidRDefault="008D41DF" w:rsidP="0045493E">
      <w:pPr>
        <w:pStyle w:val="Psectionresults"/>
        <w:spacing w:after="0"/>
      </w:pPr>
      <w:r>
        <w:t>Multiple-choice results: 9</w:t>
      </w:r>
    </w:p>
    <w:p w14:paraId="3E5DE3D2" w14:textId="77777777" w:rsidR="008D41DF" w:rsidRDefault="008D41DF" w:rsidP="008D41DF">
      <w:pPr>
        <w:pStyle w:val="Psectionheading"/>
        <w:pageBreakBefore/>
      </w:pPr>
      <w:r>
        <w:lastRenderedPageBreak/>
        <w:t>Short answer section</w:t>
      </w:r>
    </w:p>
    <w:p w14:paraId="67CAFF6F" w14:textId="76CD1246" w:rsidR="008D41DF" w:rsidRPr="008D41DF" w:rsidRDefault="008D41DF" w:rsidP="008D41DF">
      <w:pPr>
        <w:pStyle w:val="Pquestionheadingsx1stafterhead"/>
      </w:pPr>
      <w:r>
        <w:t>Question 10</w:t>
      </w:r>
      <w:r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</w:r>
    </w:p>
    <w:p w14:paraId="19638722" w14:textId="602AB036" w:rsidR="002C2D44" w:rsidRPr="00D86E95" w:rsidRDefault="002C2D44" w:rsidP="0045493E">
      <w:pPr>
        <w:pStyle w:val="Pquestiontextpartsa"/>
      </w:pPr>
      <w:r w:rsidRPr="00D25C77">
        <w:rPr>
          <w:rStyle w:val="Cquestionpartlabelbold"/>
        </w:rPr>
        <w:t>(a)</w:t>
      </w:r>
      <w:r w:rsidRPr="00D25C77">
        <w:rPr>
          <w:rStyle w:val="Cquestionpartlabelbold"/>
        </w:rPr>
        <w:tab/>
      </w:r>
      <w:r w:rsidRPr="00D86E95">
        <w:t>Simple interest depends on the principal</w:t>
      </w:r>
      <w:r w:rsidRPr="00D25C77">
        <w:rPr>
          <w:rStyle w:val="Cquestionpartlabelbold"/>
        </w:rPr>
        <w:t xml:space="preserve">, </w:t>
      </w:r>
      <w:r w:rsidRPr="008875C9">
        <w:rPr>
          <w:rStyle w:val="Cmathsexpressions"/>
        </w:rPr>
        <w:t xml:space="preserve">interest </w:t>
      </w:r>
      <w:r w:rsidRPr="00D86E95">
        <w:t>rate per annum and the time in years.</w:t>
      </w:r>
    </w:p>
    <w:p w14:paraId="1A43E345" w14:textId="77777777" w:rsidR="002C2D44" w:rsidRPr="00D86E95" w:rsidRDefault="002C2D44" w:rsidP="0045493E">
      <w:pPr>
        <w:pStyle w:val="Pquestiontextpartsa"/>
      </w:pPr>
      <w:r w:rsidRPr="00D25C77">
        <w:rPr>
          <w:rStyle w:val="Cquestionpartlabelbold"/>
        </w:rPr>
        <w:t>(b)</w:t>
      </w:r>
      <w:r w:rsidRPr="00D25C77">
        <w:rPr>
          <w:rStyle w:val="Cquestionpartlabelbold"/>
        </w:rPr>
        <w:tab/>
      </w:r>
      <w:r w:rsidRPr="00D86E95">
        <w:t>The original amount of money loaned or invested is called the</w:t>
      </w:r>
      <w:r w:rsidRPr="008875C9">
        <w:rPr>
          <w:rStyle w:val="Cmathsexpressions"/>
        </w:rPr>
        <w:t xml:space="preserve"> principal</w:t>
      </w:r>
      <w:r w:rsidRPr="00D86E95">
        <w:t xml:space="preserve">. </w:t>
      </w:r>
    </w:p>
    <w:p w14:paraId="39727F38" w14:textId="77777777" w:rsidR="002C2D44" w:rsidRPr="00D86E95" w:rsidRDefault="002C2D44" w:rsidP="0045493E">
      <w:pPr>
        <w:pStyle w:val="Pquestiontextpartsa"/>
      </w:pPr>
      <w:r w:rsidRPr="00D25C77">
        <w:rPr>
          <w:rStyle w:val="Cquestionpartlabelbold"/>
        </w:rPr>
        <w:t>(c)</w:t>
      </w:r>
      <w:r w:rsidRPr="00D25C77">
        <w:rPr>
          <w:rStyle w:val="Cquestionpartlabelbold"/>
        </w:rPr>
        <w:tab/>
      </w:r>
      <w:r w:rsidRPr="00D86E95">
        <w:t xml:space="preserve">Interest that is calculated on the principal and interest from a previous time period is called </w:t>
      </w:r>
      <w:r w:rsidRPr="008875C9">
        <w:rPr>
          <w:rStyle w:val="Cmathsexpressions"/>
        </w:rPr>
        <w:t>compound interest</w:t>
      </w:r>
      <w:r w:rsidRPr="00D86E95">
        <w:t>.</w:t>
      </w:r>
    </w:p>
    <w:p w14:paraId="7887672D" w14:textId="77777777" w:rsidR="002C2D44" w:rsidRPr="00D86E95" w:rsidRDefault="002C2D44" w:rsidP="0045493E">
      <w:pPr>
        <w:pStyle w:val="Pquestiontextpartsa"/>
      </w:pPr>
      <w:r w:rsidRPr="00D25C77">
        <w:rPr>
          <w:rStyle w:val="Cquestionpartlabelbold"/>
        </w:rPr>
        <w:t>(d)</w:t>
      </w:r>
      <w:r w:rsidRPr="00D25C77">
        <w:rPr>
          <w:rStyle w:val="Cquestionpartlabelbold"/>
        </w:rPr>
        <w:tab/>
      </w:r>
      <w:r w:rsidRPr="00D86E95">
        <w:t xml:space="preserve">The value of an item after it depreciates is called the </w:t>
      </w:r>
      <w:r w:rsidRPr="00C719EF">
        <w:t>written-down value</w:t>
      </w:r>
      <w:r w:rsidRPr="00D86E95">
        <w:t xml:space="preserve"> or the adjusted value. </w:t>
      </w:r>
    </w:p>
    <w:p w14:paraId="7D8E0F66" w14:textId="69BFF67D" w:rsidR="002C2D44" w:rsidRPr="00D86E95" w:rsidRDefault="002C2D44" w:rsidP="0045493E">
      <w:pPr>
        <w:pStyle w:val="Pquestiontextpartsa"/>
      </w:pPr>
      <w:r w:rsidRPr="00D25C77">
        <w:rPr>
          <w:rStyle w:val="Cquestionpartlabelbold"/>
        </w:rPr>
        <w:t>(e)</w:t>
      </w:r>
      <w:r w:rsidRPr="00D25C77">
        <w:rPr>
          <w:rStyle w:val="Cquestionpartlabelbold"/>
        </w:rPr>
        <w:tab/>
      </w:r>
      <w:r w:rsidRPr="00D86E95">
        <w:t xml:space="preserve">The amount that an item depreciates is called the </w:t>
      </w:r>
      <w:r w:rsidRPr="008875C9">
        <w:rPr>
          <w:rStyle w:val="Cmathsexpressions"/>
        </w:rPr>
        <w:t>depreciation value</w:t>
      </w:r>
      <w:r w:rsidRPr="00D86E95">
        <w:t xml:space="preserve">. Depreciation over a number of years is called </w:t>
      </w:r>
      <w:r w:rsidR="008875C9" w:rsidRPr="008875C9">
        <w:rPr>
          <w:rStyle w:val="Cmathsexpressions"/>
        </w:rPr>
        <w:t>total</w:t>
      </w:r>
      <w:r w:rsidRPr="008875C9">
        <w:rPr>
          <w:rStyle w:val="Cmathsexpressions"/>
        </w:rPr>
        <w:t xml:space="preserve"> depreciation</w:t>
      </w:r>
      <w:r w:rsidRPr="00D86E95">
        <w:t>.</w:t>
      </w:r>
    </w:p>
    <w:p w14:paraId="4DF1A52E" w14:textId="77777777" w:rsidR="002C2D44" w:rsidRPr="00D86E95" w:rsidRDefault="002C2D44" w:rsidP="0045493E">
      <w:pPr>
        <w:pStyle w:val="Pquestiontextpartsa"/>
      </w:pPr>
      <w:r w:rsidRPr="00D25C77">
        <w:rPr>
          <w:rStyle w:val="Cquestionpartlabelbold"/>
        </w:rPr>
        <w:t>(f)</w:t>
      </w:r>
      <w:r w:rsidRPr="00D25C77">
        <w:rPr>
          <w:rStyle w:val="Cquestionpartlabelbold"/>
        </w:rPr>
        <w:tab/>
      </w:r>
      <w:r w:rsidRPr="00D86E95">
        <w:t xml:space="preserve">Increase in cost or value is called </w:t>
      </w:r>
      <w:r w:rsidRPr="008875C9">
        <w:rPr>
          <w:rStyle w:val="Cmathsexpressions"/>
        </w:rPr>
        <w:t>appreciation</w:t>
      </w:r>
      <w:r w:rsidRPr="00D86E95">
        <w:t xml:space="preserve"> and decrease in cost or value is called </w:t>
      </w:r>
      <w:r w:rsidRPr="008875C9">
        <w:rPr>
          <w:rStyle w:val="Cmathsexpressions"/>
        </w:rPr>
        <w:t>depreciation</w:t>
      </w:r>
      <w:r w:rsidRPr="00D86E95">
        <w:t>.</w:t>
      </w:r>
    </w:p>
    <w:p w14:paraId="4A5AA98E" w14:textId="77777777" w:rsidR="002C2D44" w:rsidRPr="00D86E95" w:rsidRDefault="002C2D44" w:rsidP="0045493E">
      <w:pPr>
        <w:pStyle w:val="Pquestiontextpartsa"/>
      </w:pPr>
      <w:r w:rsidRPr="00D25C77">
        <w:rPr>
          <w:rStyle w:val="Cquestionpartlabelbold"/>
        </w:rPr>
        <w:t>(g)</w:t>
      </w:r>
      <w:r w:rsidRPr="00D25C77">
        <w:rPr>
          <w:rStyle w:val="Cquestionpartlabelbold"/>
        </w:rPr>
        <w:tab/>
      </w:r>
      <w:r w:rsidRPr="008875C9">
        <w:rPr>
          <w:rStyle w:val="Cmathsexpressions"/>
        </w:rPr>
        <w:t>Straight-line depreciation</w:t>
      </w:r>
      <w:r w:rsidRPr="00D86E95">
        <w:t xml:space="preserve"> applies when items lose a constant amount of value each year.</w:t>
      </w:r>
    </w:p>
    <w:p w14:paraId="00233DFD" w14:textId="77777777" w:rsidR="00DF00FA" w:rsidRPr="00CC02A2" w:rsidRDefault="00DF00FA" w:rsidP="00DF00FA">
      <w:pPr>
        <w:pStyle w:val="Pquestionheadingsx"/>
      </w:pPr>
      <w:r>
        <w:t>Question 11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[13.1]</w:t>
      </w:r>
    </w:p>
    <w:p w14:paraId="6876C121" w14:textId="73C7F393" w:rsidR="002C2D44" w:rsidRPr="00D86E95" w:rsidRDefault="002C2D44" w:rsidP="0045493E">
      <w:pPr>
        <w:pStyle w:val="Pquestiontextpartsa"/>
      </w:pPr>
      <w:r w:rsidRPr="0045493E">
        <w:rPr>
          <w:rStyle w:val="Cmathsexpressions"/>
        </w:rPr>
        <w:t>I</w:t>
      </w:r>
      <w:r w:rsidR="0045493E">
        <w:t xml:space="preserve"> </w:t>
      </w:r>
      <w:r w:rsidRPr="00D86E95">
        <w:t xml:space="preserve">= </w:t>
      </w:r>
      <w:r w:rsidRPr="0045493E">
        <w:rPr>
          <w:rStyle w:val="Cmathsexpressions"/>
        </w:rPr>
        <w:t>A</w:t>
      </w:r>
      <w:r w:rsidRPr="00D86E95">
        <w:t xml:space="preserve"> – </w:t>
      </w:r>
      <w:r w:rsidRPr="0045493E">
        <w:rPr>
          <w:rStyle w:val="Cmathsexpressions"/>
        </w:rPr>
        <w:t>P</w:t>
      </w:r>
    </w:p>
    <w:p w14:paraId="2EDC0E4B" w14:textId="58D84E14" w:rsidR="002C2D44" w:rsidRPr="00D86E95" w:rsidRDefault="002C2D44" w:rsidP="0045493E">
      <w:pPr>
        <w:pStyle w:val="Pquestiontextpartsa"/>
      </w:pPr>
      <w:r w:rsidRPr="00D86E95">
        <w:t>= 7140 – 6000</w:t>
      </w:r>
    </w:p>
    <w:p w14:paraId="4B1D1E06" w14:textId="7D3842E2" w:rsidR="002C2D44" w:rsidRPr="00D86E95" w:rsidRDefault="002C2D44" w:rsidP="0045493E">
      <w:pPr>
        <w:pStyle w:val="Pquestiontextpartsa"/>
      </w:pPr>
      <w:r w:rsidRPr="00D86E95">
        <w:t>= $1140</w:t>
      </w:r>
    </w:p>
    <w:p w14:paraId="3715B0A9" w14:textId="1DFA074F" w:rsidR="002C2D44" w:rsidRPr="00D86E95" w:rsidRDefault="002C2D44" w:rsidP="00C719EF">
      <w:pPr>
        <w:pStyle w:val="Pquestiontextmainstem"/>
      </w:pPr>
      <w:r w:rsidRPr="0045493E">
        <w:rPr>
          <w:rStyle w:val="Cmathsexpressions"/>
        </w:rPr>
        <w:t>I</w:t>
      </w:r>
      <w:r w:rsidRPr="00D86E95">
        <w:t xml:space="preserve"> = </w:t>
      </w:r>
      <w:r w:rsidRPr="00D86E95">
        <w:rPr>
          <w:position w:val="-22"/>
        </w:rPr>
        <w:object w:dxaOrig="560" w:dyaOrig="600" w14:anchorId="6C4F4EBE">
          <v:shape id="_x0000_i1031" type="#_x0000_t75" style="width:28.2pt;height:31.15pt" o:ole="">
            <v:imagedata r:id="rId20" o:title=""/>
          </v:shape>
          <o:OLEObject Type="Embed" ProgID="Equation.3" ShapeID="_x0000_i1031" DrawAspect="Content" ObjectID="_1538918014" r:id="rId21"/>
        </w:object>
      </w:r>
    </w:p>
    <w:p w14:paraId="56270D1F" w14:textId="77777777" w:rsidR="002C2D44" w:rsidRPr="00D86E95" w:rsidRDefault="002C2D44" w:rsidP="00C719EF">
      <w:pPr>
        <w:pStyle w:val="Pquestiontextmainstem"/>
      </w:pPr>
      <w:r w:rsidRPr="00C719EF">
        <w:t xml:space="preserve">1140 = </w:t>
      </w:r>
      <w:r w:rsidRPr="00D86E95">
        <w:rPr>
          <w:position w:val="-22"/>
        </w:rPr>
        <w:object w:dxaOrig="1260" w:dyaOrig="600" w14:anchorId="398CD140">
          <v:shape id="_x0000_i1032" type="#_x0000_t75" style="width:63.25pt;height:31.15pt" o:ole="">
            <v:imagedata r:id="rId22" o:title=""/>
          </v:shape>
          <o:OLEObject Type="Embed" ProgID="Equation.3" ShapeID="_x0000_i1032" DrawAspect="Content" ObjectID="_1538918015" r:id="rId23"/>
        </w:object>
      </w:r>
    </w:p>
    <w:p w14:paraId="332F5446" w14:textId="526983AF" w:rsidR="002C2D44" w:rsidRPr="00D86E95" w:rsidRDefault="002C2D44" w:rsidP="00C719EF">
      <w:pPr>
        <w:pStyle w:val="Pquestiontextmainstem"/>
      </w:pPr>
      <w:r w:rsidRPr="0045493E">
        <w:rPr>
          <w:rStyle w:val="Cmathsexpressions"/>
        </w:rPr>
        <w:t>R</w:t>
      </w:r>
      <w:r w:rsidRPr="00D86E95">
        <w:t xml:space="preserve"> = </w:t>
      </w:r>
      <w:r w:rsidRPr="00D86E95">
        <w:rPr>
          <w:position w:val="-22"/>
        </w:rPr>
        <w:object w:dxaOrig="1100" w:dyaOrig="600" w14:anchorId="6A445266">
          <v:shape id="_x0000_i1033" type="#_x0000_t75" style="width:54.5pt;height:31.15pt" o:ole="">
            <v:imagedata r:id="rId24" o:title=""/>
          </v:shape>
          <o:OLEObject Type="Embed" ProgID="Equation.3" ShapeID="_x0000_i1033" DrawAspect="Content" ObjectID="_1538918016" r:id="rId25"/>
        </w:object>
      </w:r>
    </w:p>
    <w:p w14:paraId="39C0DE7E" w14:textId="067AAB36" w:rsidR="002C2D44" w:rsidRPr="00D86E95" w:rsidRDefault="002C2D44" w:rsidP="00C719EF">
      <w:pPr>
        <w:pStyle w:val="Pquestiontextmainstem"/>
      </w:pPr>
      <w:r w:rsidRPr="00D86E95">
        <w:t xml:space="preserve"> </w:t>
      </w:r>
      <w:r w:rsidR="0045493E">
        <w:rPr>
          <w:rStyle w:val="Cmathsexpressions"/>
        </w:rPr>
        <w:t>r</w:t>
      </w:r>
      <w:r w:rsidRPr="00D86E95">
        <w:t xml:space="preserve"> = 3.8%</w:t>
      </w:r>
    </w:p>
    <w:p w14:paraId="096B2B23" w14:textId="77777777" w:rsidR="00C10828" w:rsidRPr="00CC02A2" w:rsidRDefault="00C10828" w:rsidP="00C10828">
      <w:pPr>
        <w:pStyle w:val="Pquestionheadingsx"/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[13.2]</w:t>
      </w:r>
    </w:p>
    <w:p w14:paraId="7F2441E5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C719EF">
        <w:rPr>
          <w:rStyle w:val="Cmathsexpressions"/>
        </w:rPr>
        <w:t>A = P</w:t>
      </w:r>
      <w:r w:rsidRPr="00C719EF">
        <w:t xml:space="preserve">(1 </w:t>
      </w:r>
      <w:r w:rsidRPr="00C719EF">
        <w:rPr>
          <w:rStyle w:val="Cmathsexpressions"/>
        </w:rPr>
        <w:t>+ r</w:t>
      </w:r>
      <w:r w:rsidRPr="00D86E95">
        <w:t>)</w:t>
      </w:r>
      <w:r w:rsidRPr="00D86E95">
        <w:rPr>
          <w:i/>
          <w:vertAlign w:val="superscript"/>
        </w:rPr>
        <w:t>n</w:t>
      </w:r>
      <w:r w:rsidRPr="00C719EF">
        <w:rPr>
          <w:rStyle w:val="Cmathsexpressions"/>
        </w:rPr>
        <w:t xml:space="preserve"> </w:t>
      </w:r>
    </w:p>
    <w:p w14:paraId="2D00DCDD" w14:textId="77777777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>=</w:t>
      </w:r>
      <w:r w:rsidRPr="00C719EF">
        <w:t xml:space="preserve"> 3000(1 + 0.062)</w:t>
      </w:r>
      <w:r w:rsidRPr="00D25C77">
        <w:rPr>
          <w:rStyle w:val="Csuperscript"/>
        </w:rPr>
        <w:t>5</w:t>
      </w:r>
    </w:p>
    <w:p w14:paraId="1525C8B4" w14:textId="77777777" w:rsidR="002C2D44" w:rsidRPr="00D86E95" w:rsidRDefault="002C2D44" w:rsidP="00C719EF">
      <w:pPr>
        <w:pStyle w:val="Pquestiontextmainstem"/>
      </w:pPr>
      <w:r w:rsidRPr="00D86E95">
        <w:t>= 4052.6942…</w:t>
      </w:r>
    </w:p>
    <w:p w14:paraId="659160A1" w14:textId="77777777" w:rsidR="002C2D44" w:rsidRPr="00D86E95" w:rsidRDefault="002C2D44" w:rsidP="00C719EF">
      <w:pPr>
        <w:pStyle w:val="Pquestiontextmainstem"/>
      </w:pPr>
      <w:r w:rsidRPr="00D86E95">
        <w:t>The total value of the loan is $4052.69</w:t>
      </w:r>
    </w:p>
    <w:p w14:paraId="0DD8D4D4" w14:textId="77777777" w:rsidR="00AD67FB" w:rsidRPr="00CC02A2" w:rsidRDefault="00AD67FB" w:rsidP="00AD67FB">
      <w:pPr>
        <w:pStyle w:val="Pquestionheadingsx"/>
      </w:pPr>
      <w:r>
        <w:t>Question 13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[13.2]</w:t>
      </w:r>
    </w:p>
    <w:p w14:paraId="7083FEDF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C719EF">
        <w:rPr>
          <w:rStyle w:val="Cmathsexpressions"/>
        </w:rPr>
        <w:t xml:space="preserve">r </w:t>
      </w:r>
      <w:r w:rsidRPr="00D86E95">
        <w:t>=</w:t>
      </w:r>
      <w:r w:rsidRPr="00C719EF">
        <w:rPr>
          <w:rStyle w:val="Cmathsexpressions"/>
        </w:rPr>
        <w:t xml:space="preserve"> </w:t>
      </w:r>
      <w:r w:rsidRPr="00D86E95">
        <w:rPr>
          <w:position w:val="-24"/>
        </w:rPr>
        <w:object w:dxaOrig="660" w:dyaOrig="620" w14:anchorId="5A19FE33">
          <v:shape id="_x0000_i1034" type="#_x0000_t75" style="width:33.1pt;height:31.15pt" o:ole="">
            <v:imagedata r:id="rId26" o:title=""/>
          </v:shape>
          <o:OLEObject Type="Embed" ProgID="Equation.DSMT4" ShapeID="_x0000_i1034" DrawAspect="Content" ObjectID="_1538918017" r:id="rId27"/>
        </w:object>
      </w:r>
      <w:r w:rsidRPr="00C719EF">
        <w:rPr>
          <w:rStyle w:val="Cmathsexpressions"/>
        </w:rPr>
        <w:t xml:space="preserve">  </w:t>
      </w:r>
    </w:p>
    <w:p w14:paraId="12D596D8" w14:textId="4477FD48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 xml:space="preserve">= </w:t>
      </w:r>
      <w:r w:rsidR="006349D5">
        <w:t>0.0051666….</w:t>
      </w:r>
      <w:r w:rsidR="006349D5">
        <w:tab/>
        <w:t xml:space="preserve"> </w:t>
      </w:r>
      <w:r w:rsidRPr="00D86E95">
        <w:t>(use the exact value or use the memory of the calculator)</w:t>
      </w:r>
    </w:p>
    <w:p w14:paraId="27088A40" w14:textId="77777777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 xml:space="preserve">n </w:t>
      </w:r>
      <w:r w:rsidRPr="00D86E95">
        <w:t>= 10 × 12</w:t>
      </w:r>
    </w:p>
    <w:p w14:paraId="0DAC926B" w14:textId="77777777" w:rsidR="002C2D44" w:rsidRPr="00D86E95" w:rsidRDefault="002C2D44" w:rsidP="00C719EF">
      <w:pPr>
        <w:pStyle w:val="Pquestiontextmainstem"/>
      </w:pPr>
      <w:r w:rsidRPr="00D86E95">
        <w:t>= 120</w:t>
      </w:r>
      <w:r w:rsidRPr="00D86E95">
        <w:tab/>
        <w:t xml:space="preserve"> </w:t>
      </w:r>
    </w:p>
    <w:p w14:paraId="3079CC31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C719EF">
        <w:rPr>
          <w:rStyle w:val="Cmathsexpressions"/>
        </w:rPr>
        <w:t xml:space="preserve">A </w:t>
      </w:r>
      <w:r w:rsidRPr="00C719EF">
        <w:t>=</w:t>
      </w:r>
      <w:r w:rsidRPr="00C719EF">
        <w:rPr>
          <w:rStyle w:val="Cmathsexpressions"/>
        </w:rPr>
        <w:t xml:space="preserve"> P</w:t>
      </w:r>
      <w:r w:rsidRPr="00C719EF">
        <w:t xml:space="preserve">(1 </w:t>
      </w:r>
      <w:r w:rsidRPr="00C719EF">
        <w:rPr>
          <w:rStyle w:val="Cmathsexpressions"/>
        </w:rPr>
        <w:t>+ r</w:t>
      </w:r>
      <w:r w:rsidRPr="00D86E95">
        <w:t>)</w:t>
      </w:r>
      <w:r w:rsidRPr="00D86E95">
        <w:rPr>
          <w:i/>
          <w:vertAlign w:val="superscript"/>
        </w:rPr>
        <w:t>n</w:t>
      </w:r>
      <w:r w:rsidRPr="00C719EF">
        <w:rPr>
          <w:rStyle w:val="Cmathsexpressions"/>
        </w:rPr>
        <w:t xml:space="preserve"> </w:t>
      </w:r>
    </w:p>
    <w:p w14:paraId="4B9B4BEB" w14:textId="320D568D" w:rsidR="002C2D44" w:rsidRPr="00D86E95" w:rsidRDefault="002C2D44" w:rsidP="00C719EF">
      <w:pPr>
        <w:pStyle w:val="Pquestiontextmainstem"/>
      </w:pPr>
      <w:r w:rsidRPr="00C719EF">
        <w:t>= 550</w:t>
      </w:r>
      <w:r w:rsidR="006D2A84">
        <w:t xml:space="preserve"> </w:t>
      </w:r>
      <w:r w:rsidR="00E74F8E">
        <w:t>00(1 + 0.00516</w:t>
      </w:r>
      <w:r w:rsidR="006349D5">
        <w:t>...</w:t>
      </w:r>
      <w:r w:rsidRPr="00C719EF">
        <w:t>)</w:t>
      </w:r>
      <w:r w:rsidRPr="00D25C77">
        <w:rPr>
          <w:rStyle w:val="Csuperscript"/>
        </w:rPr>
        <w:t>120</w:t>
      </w:r>
    </w:p>
    <w:p w14:paraId="1FBC413A" w14:textId="4C9D600A" w:rsidR="002C2D44" w:rsidRPr="00D86E95" w:rsidRDefault="002C2D44" w:rsidP="00C719EF">
      <w:pPr>
        <w:pStyle w:val="Pquestiontextmainstem"/>
      </w:pPr>
      <w:r w:rsidRPr="00D86E95">
        <w:t>= 102</w:t>
      </w:r>
      <w:r w:rsidR="006D2A84">
        <w:t xml:space="preserve"> </w:t>
      </w:r>
      <w:r w:rsidRPr="00D86E95">
        <w:t>077.9783</w:t>
      </w:r>
    </w:p>
    <w:p w14:paraId="141F1328" w14:textId="2B06F4BC" w:rsidR="002C2D44" w:rsidRPr="00D86E95" w:rsidRDefault="002C2D44" w:rsidP="00C719EF">
      <w:pPr>
        <w:pStyle w:val="Pquestiontextmainstem"/>
      </w:pPr>
      <w:r w:rsidRPr="00D86E95">
        <w:t>The value of the loan is $102</w:t>
      </w:r>
      <w:r w:rsidR="0045493E">
        <w:t xml:space="preserve"> </w:t>
      </w:r>
      <w:r w:rsidRPr="00D86E95">
        <w:t>078</w:t>
      </w:r>
    </w:p>
    <w:p w14:paraId="13A6DCEA" w14:textId="77777777" w:rsidR="006D2A84" w:rsidRPr="00CC02A2" w:rsidRDefault="006D2A84" w:rsidP="006D2A84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[13.6]</w:t>
      </w:r>
    </w:p>
    <w:p w14:paraId="346999B6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C719EF">
        <w:rPr>
          <w:rStyle w:val="Cmathsexpressions"/>
        </w:rPr>
        <w:t xml:space="preserve">r </w:t>
      </w:r>
      <w:r w:rsidRPr="00D86E95">
        <w:t>=</w:t>
      </w:r>
      <w:r w:rsidRPr="00C719EF">
        <w:rPr>
          <w:rStyle w:val="Cmathsexpressions"/>
        </w:rPr>
        <w:t xml:space="preserve"> ?</w:t>
      </w:r>
    </w:p>
    <w:p w14:paraId="523A9EA0" w14:textId="77777777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 xml:space="preserve">n </w:t>
      </w:r>
      <w:r w:rsidRPr="00D86E95">
        <w:t xml:space="preserve">= 10 </w:t>
      </w:r>
      <w:r w:rsidRPr="00D86E95">
        <w:tab/>
        <w:t xml:space="preserve"> </w:t>
      </w:r>
    </w:p>
    <w:p w14:paraId="2DE45337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C719EF">
        <w:rPr>
          <w:rStyle w:val="Cmathsexpressions"/>
        </w:rPr>
        <w:t xml:space="preserve">A </w:t>
      </w:r>
      <w:r w:rsidRPr="00C719EF">
        <w:t>=</w:t>
      </w:r>
      <w:r w:rsidRPr="00C719EF">
        <w:rPr>
          <w:rStyle w:val="Cmathsexpressions"/>
        </w:rPr>
        <w:t xml:space="preserve"> P</w:t>
      </w:r>
      <w:r w:rsidRPr="00C719EF">
        <w:t xml:space="preserve">(1 </w:t>
      </w:r>
      <w:r w:rsidRPr="00C719EF">
        <w:rPr>
          <w:rStyle w:val="Cmathsexpressions"/>
        </w:rPr>
        <w:t>+ r</w:t>
      </w:r>
      <w:r w:rsidRPr="00D86E95">
        <w:t>)</w:t>
      </w:r>
      <w:r w:rsidRPr="00D86E95">
        <w:rPr>
          <w:i/>
          <w:vertAlign w:val="superscript"/>
        </w:rPr>
        <w:t>n</w:t>
      </w:r>
      <w:r w:rsidRPr="00C719EF">
        <w:rPr>
          <w:rStyle w:val="Cmathsexpressions"/>
        </w:rPr>
        <w:t xml:space="preserve"> </w:t>
      </w:r>
    </w:p>
    <w:p w14:paraId="2B593ED2" w14:textId="77777777" w:rsidR="002C2D44" w:rsidRPr="00D86E95" w:rsidRDefault="002C2D44" w:rsidP="00C719EF">
      <w:pPr>
        <w:pStyle w:val="Pquestiontextmainstem"/>
      </w:pPr>
      <w:r w:rsidRPr="00C719EF">
        <w:t xml:space="preserve">524 000 = 930 000(1 + </w:t>
      </w:r>
      <w:r w:rsidRPr="00C719EF">
        <w:rPr>
          <w:rStyle w:val="Cmathsexpressions"/>
        </w:rPr>
        <w:t>r</w:t>
      </w:r>
      <w:r w:rsidRPr="00C719EF">
        <w:t>)</w:t>
      </w:r>
      <w:r w:rsidRPr="00D25C77">
        <w:rPr>
          <w:rStyle w:val="Csuperscript"/>
        </w:rPr>
        <w:t>10</w:t>
      </w:r>
    </w:p>
    <w:p w14:paraId="19CBCFF7" w14:textId="77777777" w:rsidR="002C2D44" w:rsidRPr="00D86E95" w:rsidRDefault="0045493E" w:rsidP="00C719EF">
      <w:pPr>
        <w:pStyle w:val="Pquestiontextmainstem"/>
      </w:pPr>
      <w:r w:rsidRPr="0045493E">
        <w:rPr>
          <w:position w:val="-28"/>
        </w:rPr>
        <w:object w:dxaOrig="920" w:dyaOrig="660" w14:anchorId="3239E0FD">
          <v:shape id="_x0000_i1038" type="#_x0000_t75" style="width:45.75pt;height:33.1pt" o:ole="">
            <v:imagedata r:id="rId28" o:title=""/>
          </v:shape>
          <o:OLEObject Type="Embed" ProgID="Equation.DSMT4" ShapeID="_x0000_i1038" DrawAspect="Content" ObjectID="_1538918018" r:id="rId29"/>
        </w:object>
      </w:r>
      <w:r w:rsidR="002C2D44" w:rsidRPr="00C719EF">
        <w:t xml:space="preserve">   = (1 + </w:t>
      </w:r>
      <w:r w:rsidR="002C2D44" w:rsidRPr="00C719EF">
        <w:rPr>
          <w:rStyle w:val="Cmathsexpressions"/>
        </w:rPr>
        <w:t>r</w:t>
      </w:r>
      <w:r w:rsidR="002C2D44" w:rsidRPr="00C719EF">
        <w:t>)</w:t>
      </w:r>
      <w:r w:rsidR="002C2D44" w:rsidRPr="00D25C77">
        <w:rPr>
          <w:rStyle w:val="Csuperscript"/>
        </w:rPr>
        <w:t>10</w:t>
      </w:r>
    </w:p>
    <w:p w14:paraId="3AF5E9C2" w14:textId="77777777" w:rsidR="002C2D44" w:rsidRPr="00D86E95" w:rsidRDefault="006D2A84" w:rsidP="00C719EF">
      <w:pPr>
        <w:pStyle w:val="Pquestiontextmainstem"/>
      </w:pPr>
      <w:r w:rsidRPr="006D2A84">
        <w:rPr>
          <w:position w:val="-32"/>
        </w:rPr>
        <w:object w:dxaOrig="1120" w:dyaOrig="800" w14:anchorId="71792A6A">
          <v:shape id="_x0000_i1035" type="#_x0000_t75" style="width:55.45pt;height:39.9pt" o:ole="">
            <v:imagedata r:id="rId30" o:title=""/>
          </v:shape>
          <o:OLEObject Type="Embed" ProgID="Equation.DSMT4" ShapeID="_x0000_i1035" DrawAspect="Content" ObjectID="_1538918019" r:id="rId31"/>
        </w:object>
      </w:r>
      <w:r w:rsidR="002C2D44" w:rsidRPr="00C719EF">
        <w:t xml:space="preserve">= (1 + </w:t>
      </w:r>
      <w:r w:rsidR="002C2D44" w:rsidRPr="00C719EF">
        <w:rPr>
          <w:rStyle w:val="Cmathsexpressions"/>
        </w:rPr>
        <w:t>r</w:t>
      </w:r>
      <w:r w:rsidR="002C2D44" w:rsidRPr="00D86E95">
        <w:t>)</w:t>
      </w:r>
    </w:p>
    <w:p w14:paraId="071585B5" w14:textId="77777777" w:rsidR="002C2D44" w:rsidRPr="00C719EF" w:rsidRDefault="002C2D44" w:rsidP="00C719EF">
      <w:pPr>
        <w:pStyle w:val="Pquestiontextmainstem"/>
        <w:rPr>
          <w:rStyle w:val="Cmathsexpressions"/>
        </w:rPr>
      </w:pPr>
      <w:r w:rsidRPr="00D86E95">
        <w:t xml:space="preserve">1.05904… = 1 + </w:t>
      </w:r>
      <w:r w:rsidRPr="00C719EF">
        <w:rPr>
          <w:rStyle w:val="Cmathsexpressions"/>
        </w:rPr>
        <w:t>r</w:t>
      </w:r>
    </w:p>
    <w:p w14:paraId="5FB71624" w14:textId="040CCE32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>r</w:t>
      </w:r>
      <w:r w:rsidRPr="00D86E95">
        <w:t xml:space="preserve"> = 0.059</w:t>
      </w:r>
      <w:r w:rsidR="0045493E">
        <w:t xml:space="preserve"> </w:t>
      </w:r>
      <w:r w:rsidRPr="00D86E95">
        <w:t>04…</w:t>
      </w:r>
    </w:p>
    <w:p w14:paraId="0DD9556C" w14:textId="77777777" w:rsidR="002C2D44" w:rsidRPr="00D86E95" w:rsidRDefault="002C2D44" w:rsidP="00C719EF">
      <w:pPr>
        <w:pStyle w:val="Pquestiontextmainstem"/>
      </w:pPr>
      <w:r w:rsidRPr="00D86E95">
        <w:t>The average annual increase is 5.9%</w:t>
      </w:r>
    </w:p>
    <w:p w14:paraId="25E440A0" w14:textId="77777777" w:rsidR="00640DE4" w:rsidRPr="00CC02A2" w:rsidRDefault="00640DE4" w:rsidP="00640DE4">
      <w:pPr>
        <w:pStyle w:val="Pquestionheadingsx"/>
      </w:pPr>
      <w:r>
        <w:t>Question 15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[13.3]</w:t>
      </w:r>
    </w:p>
    <w:p w14:paraId="6884B14A" w14:textId="77777777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 xml:space="preserve">n </w:t>
      </w:r>
      <w:r w:rsidRPr="00D86E95">
        <w:t>= 12</w:t>
      </w:r>
    </w:p>
    <w:p w14:paraId="1767C799" w14:textId="45608AB0" w:rsidR="002C2D44" w:rsidRPr="003029EF" w:rsidRDefault="0045493E" w:rsidP="00C719EF">
      <w:pPr>
        <w:pStyle w:val="Pquestiontextmainstem"/>
        <w:rPr>
          <w:rFonts w:ascii="Times New Roman" w:hAnsi="Times New Roman"/>
          <w:i/>
        </w:rPr>
      </w:pPr>
      <w:r>
        <w:rPr>
          <w:rStyle w:val="Cmathsexpressions"/>
        </w:rPr>
        <w:t>r</w:t>
      </w:r>
      <w:r w:rsidR="002C2D44" w:rsidRPr="00C719EF">
        <w:rPr>
          <w:rStyle w:val="Cmathsexpressions"/>
        </w:rPr>
        <w:t xml:space="preserve"> = </w:t>
      </w:r>
      <w:r w:rsidR="002C2D44" w:rsidRPr="00D86E95">
        <w:t>15%</w:t>
      </w:r>
      <w:r w:rsidR="002C2D44" w:rsidRPr="00C719EF">
        <w:rPr>
          <w:rStyle w:val="Cmathsexpressions"/>
        </w:rPr>
        <w:t xml:space="preserve"> = </w:t>
      </w:r>
      <w:r w:rsidR="003029EF">
        <w:t>0.15</w:t>
      </w:r>
    </w:p>
    <w:p w14:paraId="370DBB7A" w14:textId="77777777" w:rsidR="002C2D44" w:rsidRPr="00D86E95" w:rsidRDefault="0045493E" w:rsidP="00C719EF">
      <w:pPr>
        <w:pStyle w:val="Pquestiontextmainstem"/>
      </w:pPr>
      <w:r w:rsidRPr="00D86E95">
        <w:rPr>
          <w:position w:val="-66"/>
        </w:rPr>
        <w:object w:dxaOrig="2700" w:dyaOrig="1960" w14:anchorId="505D22E9">
          <v:shape id="_x0000_i1039" type="#_x0000_t75" style="width:135.25pt;height:99.25pt" o:ole="">
            <v:imagedata r:id="rId32" o:title=""/>
          </v:shape>
          <o:OLEObject Type="Embed" ProgID="Equation.DSMT4" ShapeID="_x0000_i1039" DrawAspect="Content" ObjectID="_1538918020" r:id="rId33"/>
        </w:object>
      </w:r>
      <w:r w:rsidR="002C2D44" w:rsidRPr="00D86E95">
        <w:t xml:space="preserve"> </w:t>
      </w:r>
    </w:p>
    <w:p w14:paraId="24DE0DCA" w14:textId="77777777" w:rsidR="002C2D44" w:rsidRPr="00D86E95" w:rsidRDefault="002C2D44" w:rsidP="00C719EF">
      <w:pPr>
        <w:pStyle w:val="Pquestiontextmainstem"/>
      </w:pPr>
      <w:r w:rsidRPr="00D86E95">
        <w:t>The effective interest rate is 16.08%.</w:t>
      </w:r>
    </w:p>
    <w:p w14:paraId="59ADF09B" w14:textId="77777777" w:rsidR="00640DE4" w:rsidRPr="00CC02A2" w:rsidRDefault="00640DE4" w:rsidP="00640DE4">
      <w:pPr>
        <w:pStyle w:val="Pquestionheadingsx"/>
      </w:pPr>
      <w:r>
        <w:t>Question 16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[13.6]</w:t>
      </w:r>
    </w:p>
    <w:p w14:paraId="084C8048" w14:textId="1C12FA03" w:rsidR="002C2D44" w:rsidRPr="00D86E95" w:rsidRDefault="006349D5" w:rsidP="00C719EF">
      <w:pPr>
        <w:pStyle w:val="Pquestiontextmainstem"/>
      </w:pPr>
      <w:r w:rsidRPr="006349D5">
        <w:rPr>
          <w:position w:val="-48"/>
        </w:rPr>
        <w:object w:dxaOrig="2180" w:dyaOrig="1320" w14:anchorId="20112EF8">
          <v:shape id="_x0000_i1036" type="#_x0000_t75" style="width:108pt;height:66.15pt" o:ole="">
            <v:imagedata r:id="rId34" o:title=""/>
          </v:shape>
          <o:OLEObject Type="Embed" ProgID="Equation.DSMT4" ShapeID="_x0000_i1036" DrawAspect="Content" ObjectID="_1538918021" r:id="rId35"/>
        </w:object>
      </w:r>
    </w:p>
    <w:p w14:paraId="79E1F4A3" w14:textId="77777777" w:rsidR="002C2D44" w:rsidRPr="00D86E95" w:rsidRDefault="002C2D44" w:rsidP="00C719EF">
      <w:pPr>
        <w:pStyle w:val="Pquestiontextmainstem"/>
      </w:pPr>
      <w:r w:rsidRPr="00D86E95">
        <w:t>The number of members after 5 years is 9156.</w:t>
      </w:r>
    </w:p>
    <w:p w14:paraId="6DBE0E91" w14:textId="77777777" w:rsidR="00571C22" w:rsidRPr="00CC02A2" w:rsidRDefault="00571C22" w:rsidP="00571C22">
      <w:pPr>
        <w:pStyle w:val="Pquestionheadingsx"/>
      </w:pPr>
      <w:r>
        <w:t>Question 17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[13.3]</w:t>
      </w:r>
    </w:p>
    <w:p w14:paraId="6CF65978" w14:textId="433F50E3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 xml:space="preserve">P </w:t>
      </w:r>
      <w:r w:rsidRPr="00C719EF">
        <w:t>=</w:t>
      </w:r>
      <w:r w:rsidRPr="00C719EF">
        <w:rPr>
          <w:rStyle w:val="Cmathsexpressions"/>
        </w:rPr>
        <w:t xml:space="preserve"> </w:t>
      </w:r>
      <w:r w:rsidRPr="00D86E95">
        <w:t>28</w:t>
      </w:r>
      <w:r w:rsidR="009535E7">
        <w:t xml:space="preserve"> </w:t>
      </w:r>
      <w:r w:rsidRPr="00D86E95">
        <w:t>500</w:t>
      </w:r>
      <w:r w:rsidR="0045493E">
        <w:t>,</w:t>
      </w:r>
      <w:r w:rsidR="002019E8">
        <w:t xml:space="preserve"> </w:t>
      </w:r>
      <w:r w:rsidR="0045493E">
        <w:rPr>
          <w:rStyle w:val="Cmathsexpressions"/>
        </w:rPr>
        <w:t>r</w:t>
      </w:r>
      <w:r w:rsidRPr="00C719EF">
        <w:t xml:space="preserve"> =</w:t>
      </w:r>
      <w:r w:rsidRPr="00C719EF">
        <w:rPr>
          <w:rStyle w:val="Cmathsexpressions"/>
        </w:rPr>
        <w:t xml:space="preserve"> </w:t>
      </w:r>
      <w:r w:rsidRPr="00D86E95">
        <w:t>2.9%</w:t>
      </w:r>
      <w:r w:rsidR="009535E7">
        <w:t xml:space="preserve"> </w:t>
      </w:r>
      <w:r w:rsidRPr="00D86E95">
        <w:t>= 0.029</w:t>
      </w:r>
      <w:r w:rsidR="0045493E">
        <w:t>,</w:t>
      </w:r>
      <w:r w:rsidR="002019E8">
        <w:t xml:space="preserve"> </w:t>
      </w:r>
      <w:r w:rsidRPr="00C719EF">
        <w:rPr>
          <w:rStyle w:val="Cmathsexpressions"/>
        </w:rPr>
        <w:t xml:space="preserve">n </w:t>
      </w:r>
      <w:r w:rsidRPr="00D86E95">
        <w:t>= 4</w:t>
      </w:r>
    </w:p>
    <w:p w14:paraId="41D3481B" w14:textId="0955088C" w:rsidR="002C2D44" w:rsidRPr="00D86E95" w:rsidRDefault="002C2D44" w:rsidP="00C719EF">
      <w:pPr>
        <w:pStyle w:val="Pquestiontextmainstem"/>
      </w:pPr>
      <w:r w:rsidRPr="00C719EF">
        <w:rPr>
          <w:rStyle w:val="Cmathsexpressions"/>
        </w:rPr>
        <w:t>V</w:t>
      </w:r>
      <w:r w:rsidRPr="00D86E95">
        <w:rPr>
          <w:i/>
          <w:vertAlign w:val="subscript"/>
        </w:rPr>
        <w:t>T</w:t>
      </w:r>
      <w:r w:rsidRPr="00C719EF">
        <w:rPr>
          <w:rStyle w:val="Cmathsexpressions"/>
        </w:rPr>
        <w:t xml:space="preserve"> </w:t>
      </w:r>
      <w:r w:rsidRPr="00C719EF">
        <w:t xml:space="preserve">= </w:t>
      </w:r>
      <w:r w:rsidRPr="00C719EF">
        <w:rPr>
          <w:rStyle w:val="Cmathsexpressions"/>
        </w:rPr>
        <w:t>P</w:t>
      </w:r>
      <w:r w:rsidRPr="00C719EF">
        <w:t xml:space="preserve">(1 – </w:t>
      </w:r>
      <w:r w:rsidR="0045493E">
        <w:rPr>
          <w:rStyle w:val="Cmathsexpressions"/>
        </w:rPr>
        <w:t>r</w:t>
      </w:r>
      <w:r w:rsidRPr="00C719EF">
        <w:t>)</w:t>
      </w:r>
      <w:r w:rsidRPr="00D25C77">
        <w:rPr>
          <w:rStyle w:val="Csuperscript"/>
          <w:i/>
        </w:rPr>
        <w:t>T</w:t>
      </w:r>
    </w:p>
    <w:p w14:paraId="618202DB" w14:textId="77777777" w:rsidR="002C2D44" w:rsidRPr="00D86E95" w:rsidRDefault="002C2D44" w:rsidP="00C719EF">
      <w:pPr>
        <w:pStyle w:val="Pquestiontextmainstem"/>
      </w:pPr>
      <w:r w:rsidRPr="00D86E95">
        <w:t>= 28 500(1 – 0.029)</w:t>
      </w:r>
      <w:r w:rsidRPr="00D25C77">
        <w:rPr>
          <w:rStyle w:val="Csuperscript"/>
        </w:rPr>
        <w:t>4</w:t>
      </w:r>
    </w:p>
    <w:p w14:paraId="53B47D99" w14:textId="0CC4563A" w:rsidR="002C2D44" w:rsidRPr="00D86E95" w:rsidRDefault="002C2D44" w:rsidP="00C719EF">
      <w:pPr>
        <w:pStyle w:val="Pquestiontextmainstem"/>
      </w:pPr>
      <w:r w:rsidRPr="00D86E95">
        <w:t>= 25</w:t>
      </w:r>
      <w:r w:rsidR="00A65831">
        <w:t xml:space="preserve"> </w:t>
      </w:r>
      <w:r w:rsidR="00C93499">
        <w:t>335.050</w:t>
      </w:r>
    </w:p>
    <w:p w14:paraId="4E4341F4" w14:textId="632CA458" w:rsidR="002C2D44" w:rsidRPr="00D86E95" w:rsidRDefault="002C2D44" w:rsidP="00C719EF">
      <w:pPr>
        <w:pStyle w:val="Pquestiontextmainstem"/>
      </w:pPr>
      <w:r w:rsidRPr="00D86E95">
        <w:t>The value of the car is $25</w:t>
      </w:r>
      <w:r w:rsidR="00A65831">
        <w:t xml:space="preserve"> </w:t>
      </w:r>
      <w:r w:rsidRPr="00D86E95">
        <w:t>335</w:t>
      </w:r>
      <w:r w:rsidR="00C93499">
        <w:t>.</w:t>
      </w:r>
    </w:p>
    <w:p w14:paraId="4AB0B0CB" w14:textId="04C667CE" w:rsidR="002019E8" w:rsidRDefault="002019E8" w:rsidP="0045493E">
      <w:pPr>
        <w:pStyle w:val="Psectionresults"/>
        <w:tabs>
          <w:tab w:val="right" w:pos="9920"/>
        </w:tabs>
        <w:spacing w:before="240" w:after="0"/>
        <w:jc w:val="left"/>
      </w:pPr>
      <w:r>
        <w:tab/>
      </w:r>
      <w:r w:rsidRPr="006C6E9F">
        <w:t>Short answer total:</w:t>
      </w:r>
      <w:r w:rsidR="00254BCA">
        <w:t xml:space="preserve"> </w:t>
      </w:r>
      <w:r>
        <w:t>38</w:t>
      </w:r>
    </w:p>
    <w:p w14:paraId="777B2C24" w14:textId="77777777" w:rsidR="002019E8" w:rsidRDefault="002019E8" w:rsidP="002019E8">
      <w:pPr>
        <w:pStyle w:val="Psectionheading"/>
      </w:pPr>
      <w:r>
        <w:lastRenderedPageBreak/>
        <w:t>Extended answer section</w:t>
      </w:r>
    </w:p>
    <w:p w14:paraId="501B5311" w14:textId="77777777" w:rsidR="002019E8" w:rsidRPr="00CC02A2" w:rsidRDefault="002019E8" w:rsidP="002019E8">
      <w:pPr>
        <w:pStyle w:val="Pquestionheadingsx"/>
      </w:pPr>
      <w:r>
        <w:t>Question 18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[13.3]</w:t>
      </w:r>
    </w:p>
    <w:p w14:paraId="2C0600D7" w14:textId="5FA3E053" w:rsidR="002C2D44" w:rsidRPr="009463BE" w:rsidRDefault="002C2D44" w:rsidP="009463BE">
      <w:pPr>
        <w:pStyle w:val="Pquestiontextpartsa"/>
      </w:pPr>
      <w:r w:rsidRPr="00D25C77">
        <w:rPr>
          <w:rStyle w:val="Cquestionpartlabelbold"/>
        </w:rPr>
        <w:t>(a)</w:t>
      </w:r>
      <w:r w:rsidRPr="00D25C77">
        <w:rPr>
          <w:rStyle w:val="Cquestionpartlabelbold"/>
        </w:rPr>
        <w:tab/>
      </w:r>
      <w:r w:rsidRPr="0045493E">
        <w:rPr>
          <w:rStyle w:val="Cmathsexpressions"/>
        </w:rPr>
        <w:t>A</w:t>
      </w:r>
      <w:r w:rsidR="009463BE">
        <w:t xml:space="preserve"> </w:t>
      </w:r>
      <w:r w:rsidRPr="00D86E95">
        <w:t>= 800(1.03)</w:t>
      </w:r>
      <w:r w:rsidRPr="00D86E95">
        <w:rPr>
          <w:vertAlign w:val="superscript"/>
        </w:rPr>
        <w:t>4</w:t>
      </w:r>
      <w:r w:rsidR="009463BE">
        <w:rPr>
          <w:vertAlign w:val="superscript"/>
        </w:rPr>
        <w:br/>
      </w:r>
      <w:r w:rsidRPr="009463BE">
        <w:t>= $900.00</w:t>
      </w:r>
    </w:p>
    <w:p w14:paraId="26513911" w14:textId="38285FD5" w:rsidR="002C2D44" w:rsidRPr="00D86E95" w:rsidRDefault="002C2D44" w:rsidP="009463BE">
      <w:pPr>
        <w:pStyle w:val="Pquestiontextpartsa"/>
      </w:pPr>
      <w:r w:rsidRPr="00D25C77">
        <w:rPr>
          <w:rStyle w:val="Cquestionpartlabelbold"/>
        </w:rPr>
        <w:t>(b)</w:t>
      </w:r>
      <w:r w:rsidRPr="00D25C77">
        <w:rPr>
          <w:rStyle w:val="Cquestionpartlabelbold"/>
        </w:rPr>
        <w:tab/>
      </w:r>
      <w:r w:rsidR="009463BE">
        <w:t xml:space="preserve">Effective profit </w:t>
      </w:r>
      <w:r w:rsidRPr="00D86E95">
        <w:t>= $1000 – $900</w:t>
      </w:r>
      <w:r w:rsidR="009463BE">
        <w:br/>
      </w:r>
      <w:r w:rsidRPr="00D86E95">
        <w:t>= $100</w:t>
      </w:r>
    </w:p>
    <w:p w14:paraId="47D5F17A" w14:textId="2270E23C" w:rsidR="002C2D44" w:rsidRPr="00D86E95" w:rsidRDefault="009463BE" w:rsidP="009463BE">
      <w:pPr>
        <w:pStyle w:val="Pquestionheadingsx"/>
      </w:pPr>
      <w:r>
        <w:t>Question 19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[13.3]</w:t>
      </w:r>
    </w:p>
    <w:p w14:paraId="3D21CBE5" w14:textId="1E3592E4" w:rsidR="002C2D44" w:rsidRPr="00D86E95" w:rsidRDefault="009463BE" w:rsidP="009463BE">
      <w:pPr>
        <w:pStyle w:val="Pquestiontextpartsa"/>
      </w:pPr>
      <w:r w:rsidRPr="00D25C77">
        <w:rPr>
          <w:rStyle w:val="Cquestionpartlabelbold"/>
        </w:rPr>
        <w:t>(a)</w:t>
      </w:r>
      <w:r w:rsidRPr="00D25C77">
        <w:rPr>
          <w:rStyle w:val="Cquestionpartlabelbold"/>
        </w:rPr>
        <w:tab/>
      </w:r>
      <w:r w:rsidR="002C2D44" w:rsidRPr="00D86E95">
        <w:t>Initial costs</w:t>
      </w:r>
      <w:r>
        <w:br/>
        <w:t>= 2400 +</w:t>
      </w:r>
      <w:r w:rsidR="0045493E">
        <w:t xml:space="preserve"> </w:t>
      </w:r>
      <w:r>
        <w:t>1800</w:t>
      </w:r>
      <w:r>
        <w:br/>
      </w:r>
      <w:r w:rsidR="002C2D44" w:rsidRPr="00D86E95">
        <w:t>= $4200</w:t>
      </w:r>
    </w:p>
    <w:p w14:paraId="17383AC8" w14:textId="7D0AC358" w:rsidR="002C2D44" w:rsidRPr="006349D5" w:rsidRDefault="002C2D44" w:rsidP="009463BE">
      <w:pPr>
        <w:pStyle w:val="Pquestiontextpartsa"/>
        <w:rPr>
          <w:b/>
        </w:rPr>
      </w:pPr>
      <w:r w:rsidRPr="00D25C77">
        <w:rPr>
          <w:rStyle w:val="Cquestionpartlabelbold"/>
        </w:rPr>
        <w:t>(b)</w:t>
      </w:r>
      <w:r w:rsidR="006349D5">
        <w:rPr>
          <w:rStyle w:val="Cquestionpartlabelbold"/>
        </w:rPr>
        <w:tab/>
      </w:r>
      <w:r w:rsidR="009463BE">
        <w:t xml:space="preserve">Value after 1 year </w:t>
      </w:r>
      <w:r w:rsidRPr="00D86E95">
        <w:t>= $4200 × 1.018</w:t>
      </w:r>
      <w:r w:rsidR="009463BE">
        <w:t xml:space="preserve"> </w:t>
      </w:r>
      <w:r w:rsidRPr="00D86E95">
        <w:t>= $4275.60</w:t>
      </w:r>
      <w:r w:rsidR="006349D5">
        <w:rPr>
          <w:b/>
        </w:rPr>
        <w:br/>
      </w:r>
      <w:r w:rsidRPr="00D86E95">
        <w:t>Value after 2 years</w:t>
      </w:r>
      <w:r w:rsidR="009463BE">
        <w:t xml:space="preserve"> </w:t>
      </w:r>
      <w:r w:rsidRPr="00D86E95">
        <w:t xml:space="preserve">= $4275.60 × 1.022 </w:t>
      </w:r>
      <w:r w:rsidR="009463BE">
        <w:t xml:space="preserve"> </w:t>
      </w:r>
      <w:r w:rsidRPr="00D86E95">
        <w:t>= $4369.66</w:t>
      </w:r>
      <w:r w:rsidR="006349D5">
        <w:rPr>
          <w:b/>
        </w:rPr>
        <w:br/>
      </w:r>
      <w:r w:rsidR="009463BE">
        <w:t xml:space="preserve">Value after 3 years </w:t>
      </w:r>
      <w:r w:rsidRPr="00D86E95">
        <w:t>= $4369.66 × 1.025</w:t>
      </w:r>
      <w:r w:rsidR="009463BE">
        <w:t xml:space="preserve"> </w:t>
      </w:r>
      <w:r w:rsidRPr="00D86E95">
        <w:t>= $4478.90</w:t>
      </w:r>
      <w:r w:rsidR="006349D5">
        <w:rPr>
          <w:b/>
        </w:rPr>
        <w:br/>
      </w:r>
      <w:r w:rsidRPr="00D86E95">
        <w:t xml:space="preserve">Value after 4 </w:t>
      </w:r>
      <w:r w:rsidR="009463BE">
        <w:t xml:space="preserve">years </w:t>
      </w:r>
      <w:r w:rsidRPr="00D86E95">
        <w:t>= $4478.90 × 1.028 = $4604.31</w:t>
      </w:r>
      <w:r w:rsidR="006349D5">
        <w:rPr>
          <w:b/>
        </w:rPr>
        <w:br/>
      </w:r>
      <w:r w:rsidRPr="00D86E95">
        <w:t>Value after 5 years</w:t>
      </w:r>
      <w:r w:rsidR="009463BE">
        <w:t xml:space="preserve"> </w:t>
      </w:r>
      <w:r w:rsidRPr="00D86E95">
        <w:t xml:space="preserve">= $4604.31 × 1.03 </w:t>
      </w:r>
      <w:r w:rsidR="009463BE">
        <w:t xml:space="preserve"> </w:t>
      </w:r>
      <w:r w:rsidRPr="009463BE">
        <w:t>= $4742.44</w:t>
      </w:r>
    </w:p>
    <w:p w14:paraId="5E341E13" w14:textId="1C811516" w:rsidR="002C2D44" w:rsidRPr="00D86E95" w:rsidRDefault="002C2D44" w:rsidP="009463BE">
      <w:pPr>
        <w:pStyle w:val="Pquestiontextpartsa"/>
      </w:pPr>
      <w:r w:rsidRPr="00D25C77">
        <w:rPr>
          <w:rStyle w:val="Cquestionpartlabelbold"/>
        </w:rPr>
        <w:t>(c)</w:t>
      </w:r>
      <w:r w:rsidRPr="00D25C77">
        <w:rPr>
          <w:rStyle w:val="Cquestionpartlabelbold"/>
        </w:rPr>
        <w:tab/>
      </w:r>
      <w:r w:rsidRPr="00D86E95">
        <w:t>Effective profit</w:t>
      </w:r>
      <w:r w:rsidR="009463BE">
        <w:br/>
      </w:r>
      <w:r w:rsidRPr="00D86E95">
        <w:t>= 5500 – 4742.44</w:t>
      </w:r>
      <w:r w:rsidR="009463BE">
        <w:br/>
      </w:r>
      <w:r>
        <w:t>= $757.56</w:t>
      </w:r>
    </w:p>
    <w:p w14:paraId="50E9C383" w14:textId="72D35825" w:rsidR="002C2D44" w:rsidRPr="00D86E95" w:rsidRDefault="002C2D44" w:rsidP="009463BE">
      <w:pPr>
        <w:pStyle w:val="Pquestiontextpartsa"/>
      </w:pPr>
      <w:r w:rsidRPr="00D25C77">
        <w:rPr>
          <w:rStyle w:val="Cquestionpartlabelbold"/>
        </w:rPr>
        <w:t>(d)</w:t>
      </w:r>
      <w:r w:rsidRPr="00D25C77">
        <w:rPr>
          <w:rStyle w:val="Cquestionpartlabelbold"/>
        </w:rPr>
        <w:tab/>
      </w:r>
      <w:r w:rsidR="009463BE">
        <w:t>Effective percentage return</w:t>
      </w:r>
      <w:r w:rsidR="009463BE">
        <w:br/>
      </w:r>
      <w:r w:rsidRPr="00C719EF">
        <w:t xml:space="preserve">= </w:t>
      </w:r>
      <w:r w:rsidRPr="00D86E95">
        <w:rPr>
          <w:position w:val="-24"/>
        </w:rPr>
        <w:object w:dxaOrig="760" w:dyaOrig="620" w14:anchorId="4E43B044">
          <v:shape id="_x0000_i1037" type="#_x0000_t75" style="width:38.9pt;height:31.15pt" o:ole="">
            <v:imagedata r:id="rId36" o:title=""/>
          </v:shape>
          <o:OLEObject Type="Embed" ProgID="Equation.DSMT4" ShapeID="_x0000_i1037" DrawAspect="Content" ObjectID="_1538918022" r:id="rId37"/>
        </w:object>
      </w:r>
      <w:r w:rsidRPr="00D86E95">
        <w:t xml:space="preserve"> × 100%</w:t>
      </w:r>
      <w:r w:rsidR="009463BE">
        <w:br/>
        <w:t>= 18.0371…</w:t>
      </w:r>
      <w:r w:rsidR="006349D5">
        <w:br/>
      </w:r>
      <w:r w:rsidRPr="00D86E95">
        <w:t>The effective profit is 18.04%</w:t>
      </w:r>
    </w:p>
    <w:p w14:paraId="1262FC0E" w14:textId="77777777" w:rsidR="00D25C77" w:rsidRDefault="00D25C77" w:rsidP="00D25C77">
      <w:pPr>
        <w:pStyle w:val="Psectionresults"/>
      </w:pPr>
      <w:r>
        <w:t>Extended answer results: 13</w:t>
      </w:r>
    </w:p>
    <w:p w14:paraId="61A757E4" w14:textId="2ACD6FA1" w:rsidR="001158EE" w:rsidRPr="002C2D44" w:rsidRDefault="00D25C77" w:rsidP="00D25C77">
      <w:pPr>
        <w:pStyle w:val="Psectionresults"/>
      </w:pPr>
      <w:r>
        <w:t>TOTAL test results: 60</w:t>
      </w:r>
    </w:p>
    <w:sectPr w:rsidR="001158EE" w:rsidRPr="002C2D44" w:rsidSect="00957E9E">
      <w:headerReference w:type="default" r:id="rId38"/>
      <w:footerReference w:type="default" r:id="rId39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87330" w14:textId="77777777" w:rsidR="00722E27" w:rsidRDefault="00722E27" w:rsidP="00B91E57">
      <w:r>
        <w:separator/>
      </w:r>
    </w:p>
  </w:endnote>
  <w:endnote w:type="continuationSeparator" w:id="0">
    <w:p w14:paraId="06CD188F" w14:textId="77777777" w:rsidR="00722E27" w:rsidRDefault="00722E27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CB4AB" w14:textId="77777777" w:rsidR="00AA7ED5" w:rsidRDefault="00AA7ED5" w:rsidP="00B91E57">
    <w:pPr>
      <w:pStyle w:val="Pfootertext"/>
    </w:pPr>
  </w:p>
  <w:p w14:paraId="68EBC48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5493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8F9FF" w14:textId="77777777" w:rsidR="00722E27" w:rsidRDefault="00722E27" w:rsidP="00B91E57">
      <w:r>
        <w:separator/>
      </w:r>
    </w:p>
  </w:footnote>
  <w:footnote w:type="continuationSeparator" w:id="0">
    <w:p w14:paraId="2A3F0ECD" w14:textId="77777777" w:rsidR="00722E27" w:rsidRDefault="00722E27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A45F7" w14:textId="31AAE269" w:rsidR="00AA7ED5" w:rsidRPr="00B91E57" w:rsidRDefault="00254BCA" w:rsidP="00FD210E">
    <w:pPr>
      <w:pStyle w:val="Pheadertext"/>
    </w:pPr>
    <w:r>
      <w:t xml:space="preserve">Pearson Mathematics </w:t>
    </w:r>
    <w:r w:rsidR="00FD210E">
      <w:t>10</w:t>
    </w:r>
    <w:r w:rsidR="00EF27F3">
      <w:t>–10A</w:t>
    </w:r>
    <w:r>
      <w:t xml:space="preserve">     </w:t>
    </w:r>
    <w:r w:rsidR="00FD210E" w:rsidRPr="00CC02A2">
      <w:t>Financial mathematics</w:t>
    </w:r>
    <w:r>
      <w:t xml:space="preserve"> –– </w:t>
    </w:r>
    <w:r w:rsidR="00FD210E">
      <w:t>Test E</w:t>
    </w:r>
    <w:r w:rsidR="0045493E"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320DC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0EBB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4B053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54879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C62AA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1EA4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98483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D925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32A7F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4AE7B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9142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3D4CBF"/>
    <w:multiLevelType w:val="hybridMultilevel"/>
    <w:tmpl w:val="1676FBA2"/>
    <w:lvl w:ilvl="0" w:tplc="960E469C">
      <w:start w:val="1"/>
      <w:numFmt w:val="decimal"/>
      <w:lvlText w:val="Question %1"/>
      <w:lvlJc w:val="left"/>
      <w:pPr>
        <w:ind w:left="0" w:firstLine="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487980"/>
    <w:multiLevelType w:val="hybridMultilevel"/>
    <w:tmpl w:val="A3904EFA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13784F44">
      <w:start w:val="1000"/>
      <w:numFmt w:val="decimal"/>
      <w:lvlText w:val="%2"/>
      <w:lvlJc w:val="left"/>
      <w:pPr>
        <w:tabs>
          <w:tab w:val="num" w:pos="1740"/>
        </w:tabs>
        <w:ind w:left="1740" w:hanging="6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6D6ADC"/>
    <w:multiLevelType w:val="hybridMultilevel"/>
    <w:tmpl w:val="D812E3DC"/>
    <w:lvl w:ilvl="0" w:tplc="D8F6F43A">
      <w:start w:val="1"/>
      <w:numFmt w:val="lowerLetter"/>
      <w:lvlText w:val="(%1)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12"/>
  </w:num>
  <w:num w:numId="2">
    <w:abstractNumId w:val="14"/>
  </w:num>
  <w:num w:numId="3">
    <w:abstractNumId w:val="12"/>
  </w:num>
  <w:num w:numId="4">
    <w:abstractNumId w:val="13"/>
  </w:num>
  <w:num w:numId="5">
    <w:abstractNumId w:val="11"/>
  </w:num>
  <w:num w:numId="6">
    <w:abstractNumId w:val="15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80D86"/>
    <w:rsid w:val="001B433F"/>
    <w:rsid w:val="001C4DB3"/>
    <w:rsid w:val="001E2D41"/>
    <w:rsid w:val="001F3D5E"/>
    <w:rsid w:val="002019E8"/>
    <w:rsid w:val="00223001"/>
    <w:rsid w:val="002509BC"/>
    <w:rsid w:val="00254BCA"/>
    <w:rsid w:val="002635BA"/>
    <w:rsid w:val="0029660A"/>
    <w:rsid w:val="0029665F"/>
    <w:rsid w:val="002A61AB"/>
    <w:rsid w:val="002C0D5B"/>
    <w:rsid w:val="002C2D44"/>
    <w:rsid w:val="002C3C99"/>
    <w:rsid w:val="002C5286"/>
    <w:rsid w:val="002D2E83"/>
    <w:rsid w:val="002E0784"/>
    <w:rsid w:val="002E154B"/>
    <w:rsid w:val="003029EF"/>
    <w:rsid w:val="00307A48"/>
    <w:rsid w:val="00307F32"/>
    <w:rsid w:val="00323197"/>
    <w:rsid w:val="00323AB7"/>
    <w:rsid w:val="00334607"/>
    <w:rsid w:val="00335B72"/>
    <w:rsid w:val="00335F0E"/>
    <w:rsid w:val="00345684"/>
    <w:rsid w:val="003618B8"/>
    <w:rsid w:val="003624C0"/>
    <w:rsid w:val="00363DAC"/>
    <w:rsid w:val="003649A6"/>
    <w:rsid w:val="0036586D"/>
    <w:rsid w:val="00374306"/>
    <w:rsid w:val="00374905"/>
    <w:rsid w:val="00376745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52041"/>
    <w:rsid w:val="0045493E"/>
    <w:rsid w:val="00456CE0"/>
    <w:rsid w:val="00457310"/>
    <w:rsid w:val="0046226B"/>
    <w:rsid w:val="00464A71"/>
    <w:rsid w:val="00472CCA"/>
    <w:rsid w:val="0048344D"/>
    <w:rsid w:val="00485A37"/>
    <w:rsid w:val="004A1C99"/>
    <w:rsid w:val="004A25C0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45135"/>
    <w:rsid w:val="00554ECF"/>
    <w:rsid w:val="00561C8E"/>
    <w:rsid w:val="00564139"/>
    <w:rsid w:val="005644F4"/>
    <w:rsid w:val="005665F4"/>
    <w:rsid w:val="00567CE7"/>
    <w:rsid w:val="00571C22"/>
    <w:rsid w:val="00571F02"/>
    <w:rsid w:val="00582BD5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349D5"/>
    <w:rsid w:val="00640DE4"/>
    <w:rsid w:val="00652315"/>
    <w:rsid w:val="00665AA1"/>
    <w:rsid w:val="0066782B"/>
    <w:rsid w:val="00687D16"/>
    <w:rsid w:val="006B2DF9"/>
    <w:rsid w:val="006C4B2F"/>
    <w:rsid w:val="006D2A8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22E27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C6E83"/>
    <w:rsid w:val="007D4058"/>
    <w:rsid w:val="00814B1B"/>
    <w:rsid w:val="00817AEB"/>
    <w:rsid w:val="008226DD"/>
    <w:rsid w:val="00823BB8"/>
    <w:rsid w:val="008266C5"/>
    <w:rsid w:val="008275AB"/>
    <w:rsid w:val="00842378"/>
    <w:rsid w:val="008453BA"/>
    <w:rsid w:val="00851029"/>
    <w:rsid w:val="0085608B"/>
    <w:rsid w:val="00872A57"/>
    <w:rsid w:val="00883D65"/>
    <w:rsid w:val="008875C9"/>
    <w:rsid w:val="00887F5C"/>
    <w:rsid w:val="008A2708"/>
    <w:rsid w:val="008B5DC2"/>
    <w:rsid w:val="008C1491"/>
    <w:rsid w:val="008C44CE"/>
    <w:rsid w:val="008D3E39"/>
    <w:rsid w:val="008D41DF"/>
    <w:rsid w:val="008E3A48"/>
    <w:rsid w:val="008F0DDC"/>
    <w:rsid w:val="008F0EC6"/>
    <w:rsid w:val="009023C1"/>
    <w:rsid w:val="00913906"/>
    <w:rsid w:val="0091733C"/>
    <w:rsid w:val="0092625F"/>
    <w:rsid w:val="009303E1"/>
    <w:rsid w:val="009314FC"/>
    <w:rsid w:val="00934CAB"/>
    <w:rsid w:val="00935B41"/>
    <w:rsid w:val="0093734D"/>
    <w:rsid w:val="009437F9"/>
    <w:rsid w:val="009461B8"/>
    <w:rsid w:val="009463BE"/>
    <w:rsid w:val="00950FFA"/>
    <w:rsid w:val="009535E7"/>
    <w:rsid w:val="00957E9E"/>
    <w:rsid w:val="00962392"/>
    <w:rsid w:val="00967463"/>
    <w:rsid w:val="009841D7"/>
    <w:rsid w:val="009A776D"/>
    <w:rsid w:val="009C1F04"/>
    <w:rsid w:val="009C3377"/>
    <w:rsid w:val="009D03D9"/>
    <w:rsid w:val="009F2FC5"/>
    <w:rsid w:val="009F4E83"/>
    <w:rsid w:val="00A05422"/>
    <w:rsid w:val="00A105ED"/>
    <w:rsid w:val="00A17392"/>
    <w:rsid w:val="00A215AF"/>
    <w:rsid w:val="00A23D25"/>
    <w:rsid w:val="00A35659"/>
    <w:rsid w:val="00A37631"/>
    <w:rsid w:val="00A40C57"/>
    <w:rsid w:val="00A450C7"/>
    <w:rsid w:val="00A5299B"/>
    <w:rsid w:val="00A609BB"/>
    <w:rsid w:val="00A61D4A"/>
    <w:rsid w:val="00A65831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D67FB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828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19EF"/>
    <w:rsid w:val="00C75F4E"/>
    <w:rsid w:val="00C9254A"/>
    <w:rsid w:val="00C93499"/>
    <w:rsid w:val="00CB3D6D"/>
    <w:rsid w:val="00CC0D68"/>
    <w:rsid w:val="00CC6FFF"/>
    <w:rsid w:val="00CC7D1F"/>
    <w:rsid w:val="00CD00EA"/>
    <w:rsid w:val="00CE2DDA"/>
    <w:rsid w:val="00CF0C64"/>
    <w:rsid w:val="00CF4C57"/>
    <w:rsid w:val="00D01723"/>
    <w:rsid w:val="00D01C11"/>
    <w:rsid w:val="00D027D6"/>
    <w:rsid w:val="00D03976"/>
    <w:rsid w:val="00D169AD"/>
    <w:rsid w:val="00D25C77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DF00FA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674FA"/>
    <w:rsid w:val="00E74F8E"/>
    <w:rsid w:val="00E75AA7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27F3"/>
    <w:rsid w:val="00EF30D8"/>
    <w:rsid w:val="00EF38CC"/>
    <w:rsid w:val="00EF6108"/>
    <w:rsid w:val="00EF7DFA"/>
    <w:rsid w:val="00F1598F"/>
    <w:rsid w:val="00F2299F"/>
    <w:rsid w:val="00F24B10"/>
    <w:rsid w:val="00F279DF"/>
    <w:rsid w:val="00F41913"/>
    <w:rsid w:val="00F5599A"/>
    <w:rsid w:val="00F80273"/>
    <w:rsid w:val="00F93270"/>
    <w:rsid w:val="00FA71CA"/>
    <w:rsid w:val="00FB077E"/>
    <w:rsid w:val="00FB4663"/>
    <w:rsid w:val="00FB6E2A"/>
    <w:rsid w:val="00FB7DE1"/>
    <w:rsid w:val="00FC2A4C"/>
    <w:rsid w:val="00FD1FE1"/>
    <w:rsid w:val="00FD210E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F54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1E2D41"/>
    <w:rPr>
      <w:rFonts w:ascii="Times New Roman" w:hAnsi="Times New Roman"/>
      <w:i/>
      <w:color w:val="auto"/>
    </w:rPr>
  </w:style>
  <w:style w:type="paragraph" w:customStyle="1" w:styleId="Pbody">
    <w:name w:val="P: body"/>
    <w:qFormat/>
    <w:rsid w:val="002C2D44"/>
    <w:rPr>
      <w:rFonts w:eastAsia="MS Mincho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E75AA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1E2D41"/>
    <w:rPr>
      <w:rFonts w:ascii="Times New Roman" w:hAnsi="Times New Roman"/>
      <w:i/>
      <w:color w:val="auto"/>
    </w:rPr>
  </w:style>
  <w:style w:type="paragraph" w:customStyle="1" w:styleId="Pbody">
    <w:name w:val="P: body"/>
    <w:qFormat/>
    <w:rsid w:val="002C2D44"/>
    <w:rPr>
      <w:rFonts w:eastAsia="MS Mincho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E75A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31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46</cp:revision>
  <cp:lastPrinted>2016-07-15T04:27:00Z</cp:lastPrinted>
  <dcterms:created xsi:type="dcterms:W3CDTF">2016-07-25T04:53:00Z</dcterms:created>
  <dcterms:modified xsi:type="dcterms:W3CDTF">2016-10-25T05:27:00Z</dcterms:modified>
</cp:coreProperties>
</file>