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462B" w14:textId="77777777" w:rsidR="00CC5F10" w:rsidRDefault="00CC5F10" w:rsidP="00352B14">
      <w:pPr>
        <w:pStyle w:val="Psectionheading"/>
      </w:pPr>
      <w:r>
        <w:t>Multiple-c</w:t>
      </w:r>
      <w:r w:rsidRPr="006614A2">
        <w:t>hoice</w:t>
      </w:r>
      <w:r>
        <w:t xml:space="preserve"> section</w:t>
      </w:r>
      <w:bookmarkStart w:id="0" w:name="_GoBack"/>
      <w:bookmarkEnd w:id="0"/>
    </w:p>
    <w:tbl>
      <w:tblPr>
        <w:tblW w:w="28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738"/>
        <w:gridCol w:w="739"/>
        <w:gridCol w:w="739"/>
        <w:gridCol w:w="738"/>
        <w:gridCol w:w="731"/>
        <w:gridCol w:w="731"/>
      </w:tblGrid>
      <w:tr w:rsidR="00405748" w14:paraId="2E09AD21" w14:textId="77777777" w:rsidTr="00F9361A">
        <w:trPr>
          <w:jc w:val="center"/>
        </w:trPr>
        <w:tc>
          <w:tcPr>
            <w:tcW w:w="1122" w:type="pct"/>
            <w:vAlign w:val="center"/>
          </w:tcPr>
          <w:p w14:paraId="779252E7" w14:textId="35A573AC" w:rsidR="00405748" w:rsidRPr="00E10A8B" w:rsidRDefault="00405748" w:rsidP="0024288A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Question</w:t>
            </w:r>
          </w:p>
        </w:tc>
        <w:tc>
          <w:tcPr>
            <w:tcW w:w="648" w:type="pct"/>
            <w:vAlign w:val="center"/>
          </w:tcPr>
          <w:p w14:paraId="438352C4" w14:textId="77777777" w:rsidR="00405748" w:rsidRPr="002F7D96" w:rsidRDefault="00405748" w:rsidP="007E3BDD">
            <w:pPr>
              <w:pStyle w:val="Ptabletext"/>
            </w:pPr>
            <w:r w:rsidRPr="002F7D96">
              <w:t>1</w:t>
            </w:r>
          </w:p>
        </w:tc>
        <w:tc>
          <w:tcPr>
            <w:tcW w:w="649" w:type="pct"/>
            <w:vAlign w:val="center"/>
          </w:tcPr>
          <w:p w14:paraId="200B03F2" w14:textId="77777777" w:rsidR="00405748" w:rsidRPr="002F7D96" w:rsidRDefault="00405748" w:rsidP="007E3BDD">
            <w:pPr>
              <w:pStyle w:val="Ptabletext"/>
            </w:pPr>
            <w:r w:rsidRPr="002F7D96">
              <w:t>2</w:t>
            </w:r>
          </w:p>
        </w:tc>
        <w:tc>
          <w:tcPr>
            <w:tcW w:w="649" w:type="pct"/>
            <w:vAlign w:val="center"/>
          </w:tcPr>
          <w:p w14:paraId="61A30D1D" w14:textId="77777777" w:rsidR="00405748" w:rsidRPr="002F7D96" w:rsidRDefault="00405748" w:rsidP="007E3BDD">
            <w:pPr>
              <w:pStyle w:val="Ptabletext"/>
            </w:pPr>
            <w:r w:rsidRPr="002F7D96">
              <w:t>3</w:t>
            </w:r>
          </w:p>
        </w:tc>
        <w:tc>
          <w:tcPr>
            <w:tcW w:w="648" w:type="pct"/>
            <w:vAlign w:val="center"/>
          </w:tcPr>
          <w:p w14:paraId="473B0633" w14:textId="77777777" w:rsidR="00405748" w:rsidRPr="002F7D96" w:rsidRDefault="00405748" w:rsidP="007E3BDD">
            <w:pPr>
              <w:pStyle w:val="Ptabletext"/>
            </w:pPr>
            <w:r w:rsidRPr="002F7D96">
              <w:t>4</w:t>
            </w:r>
          </w:p>
        </w:tc>
        <w:tc>
          <w:tcPr>
            <w:tcW w:w="642" w:type="pct"/>
            <w:vAlign w:val="center"/>
          </w:tcPr>
          <w:p w14:paraId="3E69A540" w14:textId="77777777" w:rsidR="00405748" w:rsidRPr="002F7D96" w:rsidRDefault="00405748" w:rsidP="007E3BDD">
            <w:pPr>
              <w:pStyle w:val="Ptabletext"/>
            </w:pPr>
            <w:r w:rsidRPr="002F7D96">
              <w:t>5</w:t>
            </w:r>
          </w:p>
        </w:tc>
        <w:tc>
          <w:tcPr>
            <w:tcW w:w="642" w:type="pct"/>
            <w:vAlign w:val="center"/>
          </w:tcPr>
          <w:p w14:paraId="75F5501A" w14:textId="77777777" w:rsidR="00405748" w:rsidRPr="002F7D96" w:rsidRDefault="00405748" w:rsidP="007E3BDD">
            <w:pPr>
              <w:pStyle w:val="Ptabletext"/>
            </w:pPr>
            <w:r w:rsidRPr="002F7D96">
              <w:t>6</w:t>
            </w:r>
          </w:p>
        </w:tc>
      </w:tr>
      <w:tr w:rsidR="00405748" w14:paraId="10153249" w14:textId="77777777" w:rsidTr="00F9361A">
        <w:trPr>
          <w:jc w:val="center"/>
        </w:trPr>
        <w:tc>
          <w:tcPr>
            <w:tcW w:w="1122" w:type="pct"/>
            <w:vAlign w:val="center"/>
          </w:tcPr>
          <w:p w14:paraId="44438FB3" w14:textId="77777777" w:rsidR="00405748" w:rsidRPr="00E10A8B" w:rsidRDefault="00405748" w:rsidP="0024288A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Answer</w:t>
            </w:r>
          </w:p>
        </w:tc>
        <w:tc>
          <w:tcPr>
            <w:tcW w:w="648" w:type="pct"/>
            <w:vAlign w:val="center"/>
          </w:tcPr>
          <w:p w14:paraId="6EEC8F28" w14:textId="77777777" w:rsidR="00405748" w:rsidRPr="002F7D96" w:rsidRDefault="00405748" w:rsidP="007E3BDD">
            <w:pPr>
              <w:pStyle w:val="Ptabletext"/>
            </w:pPr>
            <w:r w:rsidRPr="002F7D96">
              <w:t>D</w:t>
            </w:r>
          </w:p>
        </w:tc>
        <w:tc>
          <w:tcPr>
            <w:tcW w:w="649" w:type="pct"/>
            <w:vAlign w:val="center"/>
          </w:tcPr>
          <w:p w14:paraId="043CD62A" w14:textId="3EFBBFDD" w:rsidR="00405748" w:rsidRPr="002F7D96" w:rsidRDefault="00070302" w:rsidP="007E3BDD">
            <w:pPr>
              <w:pStyle w:val="Ptabletext"/>
            </w:pPr>
            <w:r>
              <w:t>D</w:t>
            </w:r>
          </w:p>
        </w:tc>
        <w:tc>
          <w:tcPr>
            <w:tcW w:w="649" w:type="pct"/>
            <w:vAlign w:val="center"/>
          </w:tcPr>
          <w:p w14:paraId="2CF0BAA3" w14:textId="237F4763" w:rsidR="00405748" w:rsidRPr="002F7D96" w:rsidRDefault="00E64508" w:rsidP="007E3BDD">
            <w:pPr>
              <w:pStyle w:val="Ptabletext"/>
            </w:pPr>
            <w:r>
              <w:t>A</w:t>
            </w:r>
          </w:p>
        </w:tc>
        <w:tc>
          <w:tcPr>
            <w:tcW w:w="648" w:type="pct"/>
            <w:vAlign w:val="center"/>
          </w:tcPr>
          <w:p w14:paraId="2A34CD97" w14:textId="7518D6E7" w:rsidR="00405748" w:rsidRPr="002F7D96" w:rsidRDefault="00F23EDE" w:rsidP="007E3BDD">
            <w:pPr>
              <w:pStyle w:val="Ptabletext"/>
            </w:pPr>
            <w:r>
              <w:t>D</w:t>
            </w:r>
          </w:p>
        </w:tc>
        <w:tc>
          <w:tcPr>
            <w:tcW w:w="642" w:type="pct"/>
            <w:vAlign w:val="center"/>
          </w:tcPr>
          <w:p w14:paraId="46BFF38B" w14:textId="28805119" w:rsidR="00405748" w:rsidRPr="002F7D96" w:rsidRDefault="005E7742" w:rsidP="007E3BDD">
            <w:pPr>
              <w:pStyle w:val="Ptabletext"/>
            </w:pPr>
            <w:r>
              <w:t>C</w:t>
            </w:r>
          </w:p>
        </w:tc>
        <w:tc>
          <w:tcPr>
            <w:tcW w:w="642" w:type="pct"/>
            <w:vAlign w:val="center"/>
          </w:tcPr>
          <w:p w14:paraId="4CEF0598" w14:textId="6DA9212B" w:rsidR="00405748" w:rsidRPr="002F7D96" w:rsidRDefault="00405748" w:rsidP="007E3BDD">
            <w:pPr>
              <w:pStyle w:val="Ptabletext"/>
            </w:pPr>
            <w:r>
              <w:t>D</w:t>
            </w:r>
          </w:p>
        </w:tc>
      </w:tr>
    </w:tbl>
    <w:p w14:paraId="59F09F8C" w14:textId="5CCD31EC" w:rsidR="00D56B23" w:rsidRDefault="00D56B23" w:rsidP="00D56B23">
      <w:pPr>
        <w:pStyle w:val="Pquestionheadingmc1stafterhead"/>
      </w:pPr>
      <w:r>
        <w:t>Question 1</w:t>
      </w:r>
      <w:r>
        <w:tab/>
      </w:r>
      <w:r w:rsidR="002A78D4">
        <w:t>[13.</w:t>
      </w:r>
      <w:r>
        <w:t>2]</w:t>
      </w:r>
    </w:p>
    <w:p w14:paraId="1593B8BD" w14:textId="77777777" w:rsidR="002A3EAE" w:rsidRPr="006920AA" w:rsidRDefault="002A3EAE" w:rsidP="002A3EAE">
      <w:pPr>
        <w:tabs>
          <w:tab w:val="left" w:pos="2160"/>
          <w:tab w:val="left" w:pos="4320"/>
          <w:tab w:val="left" w:pos="6480"/>
        </w:tabs>
        <w:rPr>
          <w:rStyle w:val="Cquestionpartlabelbold"/>
        </w:rPr>
      </w:pPr>
      <w:r w:rsidRPr="006920AA">
        <w:rPr>
          <w:rStyle w:val="Cquestionpartlabelbold"/>
        </w:rPr>
        <w:t>D</w:t>
      </w:r>
    </w:p>
    <w:p w14:paraId="5F22F3A4" w14:textId="77777777" w:rsidR="002A3EAE" w:rsidRPr="0011465D" w:rsidRDefault="002A3EAE" w:rsidP="002A3EAE">
      <w:pPr>
        <w:pStyle w:val="Pquestiontextmainstem"/>
      </w:pPr>
      <w:r w:rsidRPr="00744BA4">
        <w:rPr>
          <w:rStyle w:val="Cmathsexpressions"/>
        </w:rPr>
        <w:t>I</w:t>
      </w:r>
      <w:r w:rsidRPr="0011465D">
        <w:t xml:space="preserve"> = </w:t>
      </w:r>
      <w:r w:rsidR="00F9361A" w:rsidRPr="00F9361A">
        <w:rPr>
          <w:position w:val="-22"/>
        </w:rPr>
        <w:object w:dxaOrig="540" w:dyaOrig="580" w14:anchorId="7204C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6.65pt;height:30.6pt" o:ole="">
            <v:imagedata r:id="rId8" o:title=""/>
          </v:shape>
          <o:OLEObject Type="Embed" ProgID="Equation.DSMT4" ShapeID="_x0000_i1033" DrawAspect="Content" ObjectID="_1538919176" r:id="rId9"/>
        </w:object>
      </w:r>
    </w:p>
    <w:p w14:paraId="5AE9B145" w14:textId="77777777" w:rsidR="002A3EAE" w:rsidRPr="0011465D" w:rsidRDefault="002A3EAE" w:rsidP="002A3EAE">
      <w:pPr>
        <w:pStyle w:val="Pquestiontextmainstem"/>
      </w:pPr>
      <w:r w:rsidRPr="0011465D">
        <w:t xml:space="preserve">$6000 = </w:t>
      </w:r>
      <w:r w:rsidRPr="00744BA4">
        <w:rPr>
          <w:rStyle w:val="Cmathsexpressions"/>
        </w:rPr>
        <w:t xml:space="preserve">P </w:t>
      </w:r>
      <w:r w:rsidRPr="0011465D">
        <w:t>× 0.08 × 2.5</w:t>
      </w:r>
    </w:p>
    <w:p w14:paraId="524283F9" w14:textId="75AA0225" w:rsidR="002A3EAE" w:rsidRPr="0011465D" w:rsidRDefault="002A3EAE" w:rsidP="002A3EAE">
      <w:pPr>
        <w:pStyle w:val="Pquestiontextmainstem"/>
      </w:pPr>
      <w:r w:rsidRPr="00744BA4">
        <w:rPr>
          <w:rStyle w:val="Cmathsexpressions"/>
        </w:rPr>
        <w:t>P</w:t>
      </w:r>
      <w:r w:rsidR="004B3589" w:rsidRPr="00744BA4">
        <w:rPr>
          <w:rStyle w:val="Cmathsexpressions"/>
        </w:rPr>
        <w:t xml:space="preserve"> </w:t>
      </w:r>
      <w:r w:rsidRPr="0011465D">
        <w:t xml:space="preserve">= </w:t>
      </w:r>
      <w:r w:rsidR="00F9361A" w:rsidRPr="00F9361A">
        <w:rPr>
          <w:position w:val="-22"/>
        </w:rPr>
        <w:object w:dxaOrig="940" w:dyaOrig="580" w14:anchorId="3CA4B3D5">
          <v:shape id="_x0000_i1034" type="#_x0000_t75" style="width:48.35pt;height:30.6pt" o:ole="">
            <v:imagedata r:id="rId10" o:title=""/>
          </v:shape>
          <o:OLEObject Type="Embed" ProgID="Equation.DSMT4" ShapeID="_x0000_i1034" DrawAspect="Content" ObjectID="_1538919177" r:id="rId11"/>
        </w:object>
      </w:r>
      <w:r w:rsidRPr="0011465D">
        <w:t xml:space="preserve"> </w:t>
      </w:r>
    </w:p>
    <w:p w14:paraId="5CCDD47A" w14:textId="137CD3A8" w:rsidR="002A3EAE" w:rsidRPr="0011465D" w:rsidRDefault="004B3589" w:rsidP="002A3EAE">
      <w:pPr>
        <w:pStyle w:val="Pquestiontextmainstem"/>
      </w:pPr>
      <w:r>
        <w:t xml:space="preserve"> </w:t>
      </w:r>
      <w:r w:rsidR="002A3EAE" w:rsidRPr="0011465D">
        <w:t>= $30 000</w:t>
      </w:r>
    </w:p>
    <w:p w14:paraId="60170140" w14:textId="4CB0F1A7" w:rsidR="00D56B23" w:rsidRDefault="00D56B23" w:rsidP="00D56B23">
      <w:pPr>
        <w:pStyle w:val="Pquestionheadingmc"/>
      </w:pPr>
      <w:r>
        <w:t>Question 2</w:t>
      </w:r>
      <w:r>
        <w:tab/>
      </w:r>
      <w:r w:rsidR="002A78D4">
        <w:t>[13.</w:t>
      </w:r>
      <w:r w:rsidR="00E64508">
        <w:t>2</w:t>
      </w:r>
      <w:r>
        <w:t>]</w:t>
      </w:r>
    </w:p>
    <w:p w14:paraId="27B2A7F8" w14:textId="77777777" w:rsidR="00293D6B" w:rsidRPr="00070302" w:rsidRDefault="00293D6B" w:rsidP="004B3589">
      <w:pPr>
        <w:pStyle w:val="Pquestiontextmainstem"/>
        <w:rPr>
          <w:rStyle w:val="Cquestionpartlabelbold"/>
        </w:rPr>
      </w:pPr>
      <w:r w:rsidRPr="00070302">
        <w:rPr>
          <w:rStyle w:val="Cquestionpartlabelbold"/>
        </w:rPr>
        <w:t>D</w:t>
      </w:r>
    </w:p>
    <w:p w14:paraId="0BE29815" w14:textId="669DA865" w:rsidR="00293D6B" w:rsidRPr="0011465D" w:rsidRDefault="00293D6B" w:rsidP="004B3589">
      <w:pPr>
        <w:pStyle w:val="Pquestiontextmainstem"/>
      </w:pPr>
      <w:r w:rsidRPr="00744BA4">
        <w:rPr>
          <w:rStyle w:val="Cmathsexpressions"/>
        </w:rPr>
        <w:t>A</w:t>
      </w:r>
      <w:r w:rsidR="004B3589">
        <w:t xml:space="preserve"> </w:t>
      </w:r>
      <w:r w:rsidRPr="0011465D">
        <w:t xml:space="preserve">= </w:t>
      </w:r>
      <w:r w:rsidRPr="00744BA4">
        <w:rPr>
          <w:rStyle w:val="Cmathsexpressions"/>
        </w:rPr>
        <w:t>P</w:t>
      </w:r>
      <w:r w:rsidRPr="0011465D">
        <w:t xml:space="preserve">(1 + </w:t>
      </w:r>
      <w:r w:rsidRPr="00744BA4">
        <w:rPr>
          <w:rStyle w:val="Cmathsexpressions"/>
        </w:rPr>
        <w:t>r</w:t>
      </w:r>
      <w:r w:rsidRPr="0011465D">
        <w:t>)</w:t>
      </w:r>
      <w:r w:rsidRPr="006920AA">
        <w:rPr>
          <w:rStyle w:val="CItalicsuperscript"/>
        </w:rPr>
        <w:t>n</w:t>
      </w:r>
    </w:p>
    <w:p w14:paraId="0EF11FF2" w14:textId="49520A60" w:rsidR="00293D6B" w:rsidRPr="0011465D" w:rsidRDefault="00293D6B" w:rsidP="004B3589">
      <w:pPr>
        <w:pStyle w:val="Pquestiontextmainstem"/>
      </w:pPr>
      <w:r w:rsidRPr="0011465D">
        <w:t>= 387(1 + 0.067)</w:t>
      </w:r>
      <w:r w:rsidRPr="006920AA">
        <w:rPr>
          <w:rStyle w:val="Csuperscript"/>
        </w:rPr>
        <w:t>4</w:t>
      </w:r>
    </w:p>
    <w:p w14:paraId="536330E0" w14:textId="2A0AAE76" w:rsidR="00293D6B" w:rsidRPr="0011465D" w:rsidRDefault="00293D6B" w:rsidP="004B3589">
      <w:pPr>
        <w:pStyle w:val="Pquestiontextmainstem"/>
      </w:pPr>
      <w:r w:rsidRPr="0011465D">
        <w:t xml:space="preserve">= </w:t>
      </w:r>
      <w:r w:rsidR="00044E8D">
        <w:t>$</w:t>
      </w:r>
      <w:r w:rsidRPr="0011465D">
        <w:t>502</w:t>
      </w:r>
    </w:p>
    <w:p w14:paraId="2039E303" w14:textId="77777777" w:rsidR="00E64508" w:rsidRDefault="00E64508" w:rsidP="00E64508">
      <w:pPr>
        <w:pStyle w:val="Pquestionheadingmc"/>
      </w:pPr>
      <w:r>
        <w:t>Question 3</w:t>
      </w:r>
      <w:r>
        <w:tab/>
        <w:t>[13.3]</w:t>
      </w:r>
    </w:p>
    <w:p w14:paraId="48F2662F" w14:textId="6C8E75B6" w:rsidR="00E64508" w:rsidRPr="00070302" w:rsidRDefault="00E64508" w:rsidP="00E64508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21951D36" w14:textId="6077FF6F" w:rsidR="00E64508" w:rsidRDefault="00E64508" w:rsidP="00E64508">
      <w:pPr>
        <w:pStyle w:val="Pquestiontextmainstem"/>
      </w:pPr>
      <w:r w:rsidRPr="0012161F">
        <w:rPr>
          <w:rStyle w:val="Cmathsexpressions"/>
        </w:rPr>
        <w:t xml:space="preserve">P </w:t>
      </w:r>
      <w:r w:rsidRPr="006614A2">
        <w:t xml:space="preserve">= </w:t>
      </w:r>
      <w:r w:rsidRPr="00E64508">
        <w:rPr>
          <w:position w:val="-42"/>
        </w:rPr>
        <w:object w:dxaOrig="900" w:dyaOrig="820" w14:anchorId="54EDDE67">
          <v:shape id="_x0000_i1025" type="#_x0000_t75" style="width:45.35pt;height:41.4pt" o:ole="">
            <v:imagedata r:id="rId12" o:title=""/>
          </v:shape>
          <o:OLEObject Type="Embed" ProgID="Equation.DSMT4" ShapeID="_x0000_i1025" DrawAspect="Content" ObjectID="_1538919178" r:id="rId13"/>
        </w:object>
      </w:r>
    </w:p>
    <w:p w14:paraId="75680767" w14:textId="5223B577" w:rsidR="00D56B23" w:rsidRDefault="00C75B20" w:rsidP="00D56B23">
      <w:pPr>
        <w:pStyle w:val="Pquestionheadingmc"/>
      </w:pPr>
      <w:r>
        <w:t>Question 4</w:t>
      </w:r>
      <w:r w:rsidR="00D56B23">
        <w:tab/>
      </w:r>
      <w:r w:rsidR="002A78D4">
        <w:t>[13.</w:t>
      </w:r>
      <w:r w:rsidR="00D56B23">
        <w:t>4]</w:t>
      </w:r>
    </w:p>
    <w:p w14:paraId="5195B876" w14:textId="754841FD" w:rsidR="00CC5F10" w:rsidRPr="006614A2" w:rsidRDefault="00F23EDE" w:rsidP="00352B14">
      <w:pPr>
        <w:pStyle w:val="Pquestionheadingmc1stafterhead"/>
      </w:pPr>
      <w:r>
        <w:t>D</w:t>
      </w:r>
    </w:p>
    <w:p w14:paraId="77D27575" w14:textId="78EACB52" w:rsidR="00CC5F10" w:rsidRPr="006614A2" w:rsidRDefault="00C75B20" w:rsidP="00352B14">
      <w:pPr>
        <w:pStyle w:val="Pquestiontextmainstem"/>
      </w:pPr>
      <w:r>
        <w:t>Annual interest rate of 6% is equivalent to 2% in 2</w:t>
      </w:r>
      <w:r w:rsidR="00CC5F10" w:rsidRPr="006614A2">
        <w:t xml:space="preserve"> months. </w:t>
      </w:r>
    </w:p>
    <w:p w14:paraId="5FF10D9A" w14:textId="110015DA" w:rsidR="00CC5F10" w:rsidRPr="006614A2" w:rsidRDefault="00C75B20" w:rsidP="00352B14">
      <w:pPr>
        <w:pStyle w:val="Pquestiontextmainstem"/>
      </w:pPr>
      <w:r>
        <w:t>Compounded value: $30 000(1.03</w:t>
      </w:r>
      <w:r w:rsidR="00CC5F10" w:rsidRPr="006614A2">
        <w:t>)</w:t>
      </w:r>
      <w:r>
        <w:rPr>
          <w:rStyle w:val="Csuperscript"/>
        </w:rPr>
        <w:t>12</w:t>
      </w:r>
    </w:p>
    <w:p w14:paraId="5F0E1710" w14:textId="24BBC729" w:rsidR="00D56B23" w:rsidRDefault="00114A57" w:rsidP="00D56B23">
      <w:pPr>
        <w:pStyle w:val="Pquestionheadingmc"/>
      </w:pPr>
      <w:r>
        <w:t>Question 5</w:t>
      </w:r>
      <w:r w:rsidR="00D56B23">
        <w:tab/>
      </w:r>
      <w:r w:rsidR="002A78D4">
        <w:t>[13.</w:t>
      </w:r>
      <w:r w:rsidR="00D56B23">
        <w:t>4]</w:t>
      </w:r>
    </w:p>
    <w:p w14:paraId="4B9B2F2C" w14:textId="77777777" w:rsidR="00CC5F10" w:rsidRPr="006614A2" w:rsidRDefault="00CC5F10" w:rsidP="00352B14">
      <w:pPr>
        <w:pStyle w:val="Pquestionheadingmc1stafterhead"/>
      </w:pPr>
      <w:r w:rsidRPr="006614A2">
        <w:t>C</w:t>
      </w:r>
    </w:p>
    <w:p w14:paraId="6E232C88" w14:textId="5BECFB4F" w:rsidR="00114A57" w:rsidRPr="0011465D" w:rsidRDefault="00114A57" w:rsidP="00114A57">
      <w:pPr>
        <w:pStyle w:val="Pquestiontextmainstem"/>
      </w:pPr>
      <w:r w:rsidRPr="0011465D">
        <w:t xml:space="preserve">Interest </w:t>
      </w:r>
      <w:r>
        <w:t>Wayne’s</w:t>
      </w:r>
      <w:r w:rsidRPr="0011465D">
        <w:t xml:space="preserve"> investment:.</w:t>
      </w:r>
      <w:r w:rsidR="00C65610">
        <w:t xml:space="preserve"> </w:t>
      </w:r>
      <w:r w:rsidRPr="0011465D">
        <w:t>2000(1.05)</w:t>
      </w:r>
      <w:r w:rsidRPr="006920AA">
        <w:rPr>
          <w:rStyle w:val="Csuperscript"/>
        </w:rPr>
        <w:t>4</w:t>
      </w:r>
      <w:r w:rsidRPr="0011465D">
        <w:t xml:space="preserve"> – 2000 = 2000((1.05)</w:t>
      </w:r>
      <w:r w:rsidRPr="006920AA">
        <w:rPr>
          <w:rStyle w:val="Csuperscript"/>
        </w:rPr>
        <w:t>4</w:t>
      </w:r>
      <w:r w:rsidRPr="0011465D">
        <w:t xml:space="preserve"> – 1)</w:t>
      </w:r>
    </w:p>
    <w:p w14:paraId="2AD33453" w14:textId="2D71F44B" w:rsidR="00114A57" w:rsidRPr="0011465D" w:rsidRDefault="00114A57" w:rsidP="00114A57">
      <w:pPr>
        <w:pStyle w:val="Pquestiontextmainstem"/>
      </w:pPr>
      <w:r w:rsidRPr="0011465D">
        <w:t>Interest G</w:t>
      </w:r>
      <w:r>
        <w:t>areth’s</w:t>
      </w:r>
      <w:r w:rsidRPr="0011465D">
        <w:t xml:space="preserve"> investment: </w:t>
      </w:r>
      <w:r w:rsidR="00C65610">
        <w:t xml:space="preserve"> </w:t>
      </w:r>
      <w:r w:rsidRPr="0011465D">
        <w:t>4 × 0.05 × 2000 = 2000 × 0.2</w:t>
      </w:r>
    </w:p>
    <w:p w14:paraId="038B1857" w14:textId="77777777" w:rsidR="00114A57" w:rsidRPr="0011465D" w:rsidRDefault="00114A57" w:rsidP="00114A57">
      <w:pPr>
        <w:pStyle w:val="Pquestiontextmainstem"/>
      </w:pPr>
      <w:r w:rsidRPr="0011465D">
        <w:t xml:space="preserve">Difference in the interest amounts: </w:t>
      </w:r>
    </w:p>
    <w:p w14:paraId="440DFB58" w14:textId="77777777" w:rsidR="00114A57" w:rsidRDefault="00C65610" w:rsidP="00C65610">
      <w:r w:rsidRPr="00C65610">
        <w:object w:dxaOrig="3000" w:dyaOrig="1140" w14:anchorId="36E7AB53">
          <v:shape id="_x0000_i1026" type="#_x0000_t75" style="width:149.9pt;height:57.2pt" o:ole="">
            <v:imagedata r:id="rId14" o:title=""/>
          </v:shape>
          <o:OLEObject Type="Embed" ProgID="Equation.DSMT4" ShapeID="_x0000_i1026" DrawAspect="Content" ObjectID="_1538919179" r:id="rId15"/>
        </w:object>
      </w:r>
    </w:p>
    <w:p w14:paraId="1BAFBC5E" w14:textId="1EB8F85F" w:rsidR="00D56B23" w:rsidRPr="00BF6341" w:rsidRDefault="00D56B23" w:rsidP="00D56B23">
      <w:pPr>
        <w:pStyle w:val="Pquestionheadingmc"/>
      </w:pPr>
      <w:r>
        <w:t>Question 6</w:t>
      </w:r>
      <w:r>
        <w:tab/>
      </w:r>
      <w:r w:rsidR="002A78D4">
        <w:t>[13.</w:t>
      </w:r>
      <w:r>
        <w:t>6]</w:t>
      </w:r>
    </w:p>
    <w:p w14:paraId="354A2EE3" w14:textId="77777777" w:rsidR="00CC5F10" w:rsidRPr="006614A2" w:rsidRDefault="00CC5F10" w:rsidP="00352B14">
      <w:pPr>
        <w:pStyle w:val="Pquestionheadingmc1stafterhead"/>
      </w:pPr>
      <w:r w:rsidRPr="006614A2">
        <w:t>D</w:t>
      </w:r>
    </w:p>
    <w:p w14:paraId="79F59520" w14:textId="14DA88DC" w:rsidR="00CC5F10" w:rsidRPr="00352B14" w:rsidRDefault="00CC5F10" w:rsidP="00352B14">
      <w:pPr>
        <w:pStyle w:val="Pquestiontextmainstem"/>
        <w:rPr>
          <w:rStyle w:val="CItalicsuperscript"/>
        </w:rPr>
      </w:pPr>
      <w:r w:rsidRPr="006614A2">
        <w:t>Remaining amount</w:t>
      </w:r>
      <w:r w:rsidR="000C0656">
        <w:br/>
      </w:r>
      <w:r w:rsidRPr="006614A2">
        <w:t>=</w:t>
      </w:r>
      <w:r w:rsidRPr="00352B14">
        <w:rPr>
          <w:rStyle w:val="Cmathsexpressions"/>
        </w:rPr>
        <w:t xml:space="preserve"> P</w:t>
      </w:r>
      <w:r w:rsidRPr="006614A2">
        <w:t xml:space="preserve">(1 – </w:t>
      </w:r>
      <w:r w:rsidRPr="006614A2">
        <w:rPr>
          <w:position w:val="-24"/>
        </w:rPr>
        <w:object w:dxaOrig="440" w:dyaOrig="620" w14:anchorId="0E08B2BF">
          <v:shape id="_x0000_i1027" type="#_x0000_t75" style="width:22.7pt;height:31.55pt" o:ole="">
            <v:imagedata r:id="rId16" o:title=""/>
          </v:shape>
          <o:OLEObject Type="Embed" ProgID="Equation.3" ShapeID="_x0000_i1027" DrawAspect="Content" ObjectID="_1538919180" r:id="rId17"/>
        </w:object>
      </w:r>
      <w:r w:rsidRPr="006614A2">
        <w:t>)</w:t>
      </w:r>
      <w:r w:rsidRPr="00352B14">
        <w:rPr>
          <w:rStyle w:val="CItalicsuperscript"/>
        </w:rPr>
        <w:t>n</w:t>
      </w:r>
    </w:p>
    <w:p w14:paraId="5D66E495" w14:textId="35E876E3" w:rsidR="00CC5F10" w:rsidRPr="006614A2" w:rsidRDefault="00CC5F10" w:rsidP="00352B14">
      <w:pPr>
        <w:pStyle w:val="Pquestiontextmainstem"/>
      </w:pPr>
      <w:r w:rsidRPr="006614A2">
        <w:lastRenderedPageBreak/>
        <w:t>=1000(1 – 0.000 028 7)</w:t>
      </w:r>
      <w:r w:rsidRPr="00352B14">
        <w:rPr>
          <w:rStyle w:val="Csuperscript"/>
        </w:rPr>
        <w:t>100</w:t>
      </w:r>
    </w:p>
    <w:p w14:paraId="5FA79A81" w14:textId="6979F340" w:rsidR="0012161F" w:rsidRDefault="00CC5F10" w:rsidP="00352B14">
      <w:pPr>
        <w:pStyle w:val="Pquestiontextmainstem"/>
      </w:pPr>
      <w:r w:rsidRPr="006614A2">
        <w:t>= 997 g</w:t>
      </w:r>
    </w:p>
    <w:p w14:paraId="0C1BB48C" w14:textId="32CD0FEE" w:rsidR="002060D3" w:rsidRPr="00AB74E9" w:rsidRDefault="002060D3" w:rsidP="002060D3">
      <w:pPr>
        <w:pStyle w:val="Psectionresults"/>
      </w:pPr>
      <w:r>
        <w:t>Multiple-choice results: 6</w:t>
      </w:r>
    </w:p>
    <w:p w14:paraId="6FD1C0EC" w14:textId="22C0F5EF" w:rsidR="00D56B23" w:rsidRPr="000C0F4A" w:rsidRDefault="00D56B23" w:rsidP="00590B70">
      <w:pPr>
        <w:pStyle w:val="Psectionheading"/>
        <w:pageBreakBefore w:val="0"/>
      </w:pPr>
      <w:r w:rsidRPr="000C0F4A">
        <w:t>Short answer section</w:t>
      </w:r>
    </w:p>
    <w:p w14:paraId="4F473BE5" w14:textId="73EC1720" w:rsidR="00CE252B" w:rsidRDefault="00CE252B" w:rsidP="00CE252B">
      <w:pPr>
        <w:pStyle w:val="Pquestionheadingsx1stafterhead"/>
      </w:pPr>
      <w:r>
        <w:t>Question 7</w:t>
      </w:r>
      <w:r>
        <w:tab/>
      </w:r>
      <w:r w:rsidR="00C21682">
        <w:rPr>
          <w:rStyle w:val="Cmarkslabel"/>
        </w:rPr>
        <w:t>10 marks</w:t>
      </w:r>
      <w:r w:rsidR="00C21682">
        <w:tab/>
      </w:r>
      <w:r w:rsidR="00C21682" w:rsidRPr="002A78D4">
        <w:t>[13.</w:t>
      </w:r>
      <w:r w:rsidR="00C21682">
        <w:t>1, 13.2</w:t>
      </w:r>
      <w:r w:rsidR="00C21682" w:rsidRPr="002A78D4">
        <w:t>]</w:t>
      </w:r>
      <w:r>
        <w:tab/>
      </w:r>
    </w:p>
    <w:p w14:paraId="7AD1A724" w14:textId="77777777" w:rsidR="00CE252B" w:rsidRPr="006614A2" w:rsidRDefault="00CE252B" w:rsidP="00CE252B">
      <w:pPr>
        <w:pStyle w:val="Pquestiontextpartsa"/>
      </w:pPr>
      <w:r w:rsidRPr="00352B14">
        <w:rPr>
          <w:rStyle w:val="Cquestionpartlabelbold"/>
        </w:rPr>
        <w:t>(a)</w:t>
      </w:r>
      <w:r w:rsidRPr="00352B14">
        <w:rPr>
          <w:rStyle w:val="Cquestionpartlabelbold"/>
        </w:rPr>
        <w:tab/>
      </w:r>
      <w:r w:rsidRPr="006614A2">
        <w:t xml:space="preserve">The original amount of money loaned or invested is called the </w:t>
      </w:r>
      <w:r w:rsidRPr="00352B14">
        <w:rPr>
          <w:rStyle w:val="Cmathsexpressions"/>
        </w:rPr>
        <w:t>principal.</w:t>
      </w:r>
    </w:p>
    <w:p w14:paraId="5805FFF2" w14:textId="1A7CEF01" w:rsidR="00CE252B" w:rsidRPr="006614A2" w:rsidRDefault="00CE252B" w:rsidP="00CE252B">
      <w:pPr>
        <w:pStyle w:val="Pquestiontextpartsa"/>
      </w:pPr>
      <w:r w:rsidRPr="00352B14">
        <w:rPr>
          <w:rStyle w:val="Cquestionpartlabelbold"/>
        </w:rPr>
        <w:t>(b)</w:t>
      </w:r>
      <w:r w:rsidRPr="00352B14">
        <w:rPr>
          <w:rStyle w:val="Cquestionpartlabelbold"/>
        </w:rPr>
        <w:tab/>
      </w:r>
      <w:r w:rsidRPr="006614A2">
        <w:t xml:space="preserve">The amount that an item depreciates is called the </w:t>
      </w:r>
      <w:r w:rsidRPr="00352B14">
        <w:rPr>
          <w:rStyle w:val="Cmathsexpressions"/>
        </w:rPr>
        <w:t>depreciation value</w:t>
      </w:r>
      <w:r w:rsidRPr="006614A2">
        <w:t xml:space="preserve">. Depreciation over a number of years is called </w:t>
      </w:r>
      <w:r w:rsidR="00261C44">
        <w:rPr>
          <w:rStyle w:val="Cmathsexpressions"/>
        </w:rPr>
        <w:t>total</w:t>
      </w:r>
      <w:r w:rsidRPr="00352B14">
        <w:rPr>
          <w:rStyle w:val="Cmathsexpressions"/>
        </w:rPr>
        <w:t xml:space="preserve"> depreciation</w:t>
      </w:r>
      <w:r w:rsidRPr="006614A2">
        <w:t>.</w:t>
      </w:r>
    </w:p>
    <w:p w14:paraId="7938C818" w14:textId="77777777" w:rsidR="00CE252B" w:rsidRPr="006614A2" w:rsidRDefault="00CE252B" w:rsidP="00CE252B">
      <w:pPr>
        <w:pStyle w:val="Pquestiontextpartsa"/>
      </w:pPr>
      <w:r w:rsidRPr="00352B14">
        <w:rPr>
          <w:rStyle w:val="Cquestionpartlabelbold"/>
        </w:rPr>
        <w:t>(c)</w:t>
      </w:r>
      <w:r w:rsidRPr="00352B14">
        <w:rPr>
          <w:rStyle w:val="Cquestionpartlabelbold"/>
        </w:rPr>
        <w:tab/>
      </w:r>
      <w:r w:rsidRPr="006614A2">
        <w:t xml:space="preserve">Increase in cost or value is called </w:t>
      </w:r>
      <w:r w:rsidRPr="00352B14">
        <w:rPr>
          <w:rStyle w:val="Cmathsexpressions"/>
        </w:rPr>
        <w:t>appreciation</w:t>
      </w:r>
      <w:r w:rsidRPr="006614A2">
        <w:t xml:space="preserve"> and decrease in cost or value is called </w:t>
      </w:r>
      <w:r w:rsidRPr="00352B14">
        <w:rPr>
          <w:rStyle w:val="Cmathsexpressions"/>
        </w:rPr>
        <w:t>depreciation</w:t>
      </w:r>
      <w:r w:rsidRPr="006614A2">
        <w:t>.</w:t>
      </w:r>
    </w:p>
    <w:p w14:paraId="1261311D" w14:textId="77777777" w:rsidR="00CE252B" w:rsidRPr="006614A2" w:rsidRDefault="00CE252B" w:rsidP="00CE252B">
      <w:pPr>
        <w:pStyle w:val="Pquestiontextpartsa"/>
      </w:pPr>
      <w:r w:rsidRPr="00352B14">
        <w:rPr>
          <w:rStyle w:val="Cquestionpartlabelbold"/>
        </w:rPr>
        <w:t>(d)</w:t>
      </w:r>
      <w:r w:rsidRPr="00352B14">
        <w:rPr>
          <w:rStyle w:val="Cquestionpartlabelbold"/>
        </w:rPr>
        <w:tab/>
      </w:r>
      <w:r w:rsidRPr="006614A2">
        <w:t xml:space="preserve">The value of an item after it depreciates is called the </w:t>
      </w:r>
      <w:r w:rsidRPr="00352B14">
        <w:rPr>
          <w:rStyle w:val="Cmathsexpressions"/>
        </w:rPr>
        <w:t>written-down value</w:t>
      </w:r>
      <w:r w:rsidRPr="006614A2">
        <w:t xml:space="preserve"> or the </w:t>
      </w:r>
      <w:r w:rsidRPr="00352B14">
        <w:rPr>
          <w:rStyle w:val="Cmathsexpressions"/>
        </w:rPr>
        <w:t>adjusted value</w:t>
      </w:r>
      <w:r w:rsidRPr="006614A2">
        <w:t xml:space="preserve">. </w:t>
      </w:r>
    </w:p>
    <w:p w14:paraId="35A5EAB2" w14:textId="77777777" w:rsidR="00CE252B" w:rsidRPr="006614A2" w:rsidRDefault="00CE252B" w:rsidP="00CE252B">
      <w:pPr>
        <w:pStyle w:val="Pquestiontextpartsa"/>
      </w:pPr>
      <w:r w:rsidRPr="00352B14">
        <w:rPr>
          <w:rStyle w:val="Cquestionpartlabelbold"/>
        </w:rPr>
        <w:t>(e)</w:t>
      </w:r>
      <w:r w:rsidRPr="00352B14">
        <w:rPr>
          <w:rStyle w:val="Cquestionpartlabelbold"/>
        </w:rPr>
        <w:tab/>
      </w:r>
      <w:r w:rsidRPr="006614A2">
        <w:t xml:space="preserve">Interest that is calculated on the principal and interest from the previous time period is called </w:t>
      </w:r>
      <w:r w:rsidRPr="00352B14">
        <w:rPr>
          <w:rStyle w:val="Cmathsexpressions"/>
        </w:rPr>
        <w:t>compound interest</w:t>
      </w:r>
      <w:r w:rsidRPr="006614A2">
        <w:t>.</w:t>
      </w:r>
    </w:p>
    <w:p w14:paraId="39297B3E" w14:textId="77777777" w:rsidR="00CE252B" w:rsidRPr="006614A2" w:rsidRDefault="00CE252B" w:rsidP="00CE252B">
      <w:pPr>
        <w:pStyle w:val="Pquestiontextpartsa"/>
      </w:pPr>
      <w:r w:rsidRPr="00352B14">
        <w:rPr>
          <w:rStyle w:val="Cquestionpartlabelbold"/>
        </w:rPr>
        <w:t>(f)</w:t>
      </w:r>
      <w:r w:rsidRPr="00352B14">
        <w:rPr>
          <w:rStyle w:val="Cquestionpartlabelbold"/>
        </w:rPr>
        <w:tab/>
      </w:r>
      <w:r w:rsidRPr="00352B14">
        <w:rPr>
          <w:rStyle w:val="Cmathsexpressions"/>
        </w:rPr>
        <w:t>Straight-line depreciation</w:t>
      </w:r>
      <w:r w:rsidRPr="00352B14">
        <w:rPr>
          <w:rStyle w:val="Cquestionpartlabelbold"/>
        </w:rPr>
        <w:t xml:space="preserve"> </w:t>
      </w:r>
      <w:r w:rsidRPr="006614A2">
        <w:t>applies when items lose a constant amount of value each year.</w:t>
      </w:r>
    </w:p>
    <w:p w14:paraId="0769C56E" w14:textId="77777777" w:rsidR="00CE252B" w:rsidRPr="00352B14" w:rsidRDefault="00CE252B" w:rsidP="00CE252B">
      <w:pPr>
        <w:pStyle w:val="Pquestiontextpartsa"/>
      </w:pPr>
      <w:r w:rsidRPr="00352B14">
        <w:rPr>
          <w:rStyle w:val="Cquestionpartlabelbold"/>
        </w:rPr>
        <w:t>(g)</w:t>
      </w:r>
      <w:r w:rsidRPr="00352B14">
        <w:rPr>
          <w:rStyle w:val="Cquestionpartlabelbold"/>
        </w:rPr>
        <w:tab/>
      </w:r>
      <w:r w:rsidRPr="006614A2">
        <w:t xml:space="preserve">Simple interest depends on the principal, </w:t>
      </w:r>
      <w:r w:rsidRPr="00352B14">
        <w:rPr>
          <w:rStyle w:val="Cmathsexpressions"/>
        </w:rPr>
        <w:t>interest</w:t>
      </w:r>
      <w:r w:rsidRPr="006614A2">
        <w:t xml:space="preserve"> rate per annum and the time in years.</w:t>
      </w:r>
    </w:p>
    <w:p w14:paraId="5CE30A87" w14:textId="430AADDC" w:rsidR="00D56B23" w:rsidRDefault="00CE252B" w:rsidP="00CE252B">
      <w:pPr>
        <w:pStyle w:val="Pquestionheadingsx"/>
      </w:pPr>
      <w:r>
        <w:t>Question 8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 w:rsidRPr="002A78D4">
        <w:t>[13.2</w:t>
      </w:r>
      <w:r w:rsidR="00D56B23" w:rsidRPr="002A78D4">
        <w:t>]</w:t>
      </w:r>
    </w:p>
    <w:p w14:paraId="5C7A4EBC" w14:textId="77777777" w:rsidR="00B74F38" w:rsidRDefault="00B74F38" w:rsidP="008B3FA2">
      <w:pPr>
        <w:pStyle w:val="Pquestiontextmainstem"/>
      </w:pPr>
      <w:r>
        <w:t>Using yearly intervals:</w:t>
      </w:r>
    </w:p>
    <w:p w14:paraId="7FF1E1A9" w14:textId="02FC0768" w:rsidR="008B3FA2" w:rsidRPr="0011465D" w:rsidRDefault="008B3FA2" w:rsidP="008B3FA2">
      <w:pPr>
        <w:pStyle w:val="Pquestiontextmainstem"/>
      </w:pPr>
      <w:r w:rsidRPr="00744BA4">
        <w:rPr>
          <w:rStyle w:val="Cmathsexpressions"/>
        </w:rPr>
        <w:t>A</w:t>
      </w:r>
      <w:r w:rsidR="00F9361A">
        <w:rPr>
          <w:rStyle w:val="Cmathsexpressions"/>
        </w:rPr>
        <w:t xml:space="preserve"> </w:t>
      </w:r>
      <w:r w:rsidRPr="0011465D">
        <w:t>= 15 000(1.06)</w:t>
      </w:r>
      <w:r w:rsidRPr="006920AA">
        <w:rPr>
          <w:rStyle w:val="Csuperscript"/>
        </w:rPr>
        <w:t>2</w:t>
      </w:r>
    </w:p>
    <w:p w14:paraId="7D6B1BD5" w14:textId="19B4D2D6" w:rsidR="008B3FA2" w:rsidRPr="0011465D" w:rsidRDefault="008B3FA2" w:rsidP="008B3FA2">
      <w:pPr>
        <w:pStyle w:val="Pquestiontextmainstem"/>
      </w:pPr>
      <w:r w:rsidRPr="0011465D">
        <w:t>= $16 854</w:t>
      </w:r>
    </w:p>
    <w:p w14:paraId="1117BBEF" w14:textId="7D8829C5" w:rsidR="008B3FA2" w:rsidRDefault="008B3FA2" w:rsidP="008B3FA2">
      <w:pPr>
        <w:pStyle w:val="Pquestiontextmainstem"/>
      </w:pPr>
      <w:r w:rsidRPr="00744BA4">
        <w:rPr>
          <w:rStyle w:val="Cmathsexpressions"/>
        </w:rPr>
        <w:t>I</w:t>
      </w:r>
      <w:r w:rsidR="00F9361A">
        <w:t xml:space="preserve"> </w:t>
      </w:r>
      <w:r w:rsidRPr="0011465D">
        <w:t>= $1854</w:t>
      </w:r>
    </w:p>
    <w:p w14:paraId="135E7B33" w14:textId="6500B8FA" w:rsidR="00B74F38" w:rsidRPr="0011465D" w:rsidRDefault="000C0656" w:rsidP="008B3FA2">
      <w:pPr>
        <w:pStyle w:val="Pquestiontextmainstem"/>
      </w:pPr>
      <w:r>
        <w:t>U</w:t>
      </w:r>
      <w:r w:rsidR="00B74F38" w:rsidRPr="0011465D">
        <w:t>sing half-yearly intervals</w:t>
      </w:r>
    </w:p>
    <w:p w14:paraId="5691758C" w14:textId="781D2700" w:rsidR="008B3FA2" w:rsidRPr="0011465D" w:rsidRDefault="008B3FA2" w:rsidP="008B3FA2">
      <w:pPr>
        <w:pStyle w:val="Pquestiontextmainstem"/>
      </w:pPr>
      <w:r w:rsidRPr="00744BA4">
        <w:rPr>
          <w:rStyle w:val="Cmathsexpressions"/>
        </w:rPr>
        <w:t>A</w:t>
      </w:r>
      <w:r w:rsidR="00F9361A">
        <w:rPr>
          <w:rStyle w:val="Cmathsexpressions"/>
        </w:rPr>
        <w:t xml:space="preserve"> </w:t>
      </w:r>
      <w:r w:rsidRPr="0011465D">
        <w:t>= 15 000(1.03)</w:t>
      </w:r>
      <w:r w:rsidRPr="006920AA">
        <w:rPr>
          <w:rStyle w:val="Csuperscript"/>
        </w:rPr>
        <w:t>4</w:t>
      </w:r>
    </w:p>
    <w:p w14:paraId="25575EC4" w14:textId="116E2536" w:rsidR="008B3FA2" w:rsidRPr="0011465D" w:rsidRDefault="008B3FA2" w:rsidP="008B3FA2">
      <w:pPr>
        <w:pStyle w:val="Pquestiontextmainstem"/>
      </w:pPr>
      <w:r w:rsidRPr="0011465D">
        <w:t>= $16 882.63</w:t>
      </w:r>
    </w:p>
    <w:p w14:paraId="23DB560E" w14:textId="2507A552" w:rsidR="008B3FA2" w:rsidRPr="0011465D" w:rsidRDefault="008B3FA2" w:rsidP="008B3FA2">
      <w:pPr>
        <w:pStyle w:val="Pquestiontextmainstem"/>
      </w:pPr>
      <w:r w:rsidRPr="00744BA4">
        <w:rPr>
          <w:rStyle w:val="Cmathsexpressions"/>
        </w:rPr>
        <w:t>I</w:t>
      </w:r>
      <w:r w:rsidR="00F9361A">
        <w:t xml:space="preserve"> </w:t>
      </w:r>
      <w:r w:rsidRPr="0011465D">
        <w:t xml:space="preserve">= $1882.63 </w:t>
      </w:r>
    </w:p>
    <w:p w14:paraId="66141CA1" w14:textId="626DEFCD" w:rsidR="00D56B23" w:rsidRDefault="00CE252B" w:rsidP="00D56B23">
      <w:pPr>
        <w:pStyle w:val="Pquestionheadingsx"/>
      </w:pPr>
      <w:r>
        <w:t>Question 9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 w:rsidR="00D56B23">
        <w:t>3]</w:t>
      </w:r>
    </w:p>
    <w:p w14:paraId="16700F48" w14:textId="77777777" w:rsidR="008B3FA2" w:rsidRPr="0011465D" w:rsidRDefault="008B3FA2" w:rsidP="008B3FA2">
      <w:pPr>
        <w:pStyle w:val="Pquestiontextmainstem"/>
      </w:pPr>
      <w:r w:rsidRPr="00744BA4">
        <w:rPr>
          <w:rStyle w:val="Cmathsexpressions"/>
        </w:rPr>
        <w:t xml:space="preserve">    A</w:t>
      </w:r>
      <w:r w:rsidRPr="0011465D">
        <w:t xml:space="preserve"> = </w:t>
      </w:r>
      <w:r w:rsidRPr="00744BA4">
        <w:rPr>
          <w:rStyle w:val="Cmathsexpressions"/>
        </w:rPr>
        <w:t>P</w:t>
      </w:r>
      <w:r w:rsidRPr="0011465D">
        <w:t xml:space="preserve">(1 + </w:t>
      </w:r>
      <w:r w:rsidRPr="00744BA4">
        <w:rPr>
          <w:rStyle w:val="Cmathsexpressions"/>
        </w:rPr>
        <w:t>i</w:t>
      </w:r>
      <w:r w:rsidRPr="0011465D">
        <w:t>)</w:t>
      </w:r>
      <w:r w:rsidRPr="006920AA">
        <w:rPr>
          <w:rStyle w:val="CItalicsuperscript"/>
        </w:rPr>
        <w:t xml:space="preserve">n </w:t>
      </w:r>
    </w:p>
    <w:p w14:paraId="6406EE62" w14:textId="77777777" w:rsidR="008B3FA2" w:rsidRPr="0011465D" w:rsidRDefault="008B3FA2" w:rsidP="008B3FA2">
      <w:pPr>
        <w:pStyle w:val="Pquestiontextmainstem"/>
      </w:pPr>
      <w:r w:rsidRPr="0011465D">
        <w:t xml:space="preserve">676 = </w:t>
      </w:r>
      <w:r w:rsidRPr="00744BA4">
        <w:rPr>
          <w:rStyle w:val="Cmathsexpressions"/>
        </w:rPr>
        <w:t>P</w:t>
      </w:r>
      <w:r w:rsidRPr="0011465D">
        <w:t>(1.08)</w:t>
      </w:r>
      <w:r w:rsidRPr="006920AA">
        <w:rPr>
          <w:rStyle w:val="Csuperscript"/>
        </w:rPr>
        <w:t>5</w:t>
      </w:r>
      <w:r w:rsidRPr="0011465D">
        <w:t xml:space="preserve"> </w:t>
      </w:r>
    </w:p>
    <w:p w14:paraId="458CAD59" w14:textId="0948B7D8" w:rsidR="008B3FA2" w:rsidRDefault="00F9361A" w:rsidP="008B3FA2">
      <w:pPr>
        <w:pStyle w:val="Pquestiontextmainstem"/>
      </w:pPr>
      <w:r>
        <w:rPr>
          <w:rStyle w:val="Cmathsexpressions"/>
        </w:rPr>
        <w:t xml:space="preserve">    </w:t>
      </w:r>
      <w:r w:rsidR="008B3FA2" w:rsidRPr="00744BA4">
        <w:rPr>
          <w:rStyle w:val="Cmathsexpressions"/>
        </w:rPr>
        <w:t>P</w:t>
      </w:r>
      <w:r w:rsidR="008B3FA2" w:rsidRPr="0011465D">
        <w:t xml:space="preserve"> = </w:t>
      </w:r>
      <w:r w:rsidR="008B3FA2" w:rsidRPr="0011465D">
        <w:rPr>
          <w:position w:val="-28"/>
        </w:rPr>
        <w:object w:dxaOrig="760" w:dyaOrig="660" w14:anchorId="5C752DEF">
          <v:shape id="_x0000_i1028" type="#_x0000_t75" style="width:39.45pt;height:32.55pt" o:ole="">
            <v:imagedata r:id="rId18" o:title=""/>
          </v:shape>
          <o:OLEObject Type="Embed" ProgID="Equation.3" ShapeID="_x0000_i1028" DrawAspect="Content" ObjectID="_1538919181" r:id="rId19"/>
        </w:object>
      </w:r>
      <w:r w:rsidR="00B74F38">
        <w:br/>
      </w:r>
      <w:r>
        <w:rPr>
          <w:rStyle w:val="Cmathsexpressions"/>
        </w:rPr>
        <w:t xml:space="preserve">    </w:t>
      </w:r>
      <w:r w:rsidRPr="00744BA4">
        <w:rPr>
          <w:rStyle w:val="Cmathsexpressions"/>
        </w:rPr>
        <w:t>P</w:t>
      </w:r>
      <w:r w:rsidRPr="0011465D">
        <w:t xml:space="preserve"> </w:t>
      </w:r>
      <w:r w:rsidR="008B3FA2" w:rsidRPr="0011465D">
        <w:t>= $460</w:t>
      </w:r>
    </w:p>
    <w:p w14:paraId="1EC10FF4" w14:textId="77777777" w:rsidR="000C0656" w:rsidRPr="0011465D" w:rsidRDefault="000C0656" w:rsidP="008B3FA2">
      <w:pPr>
        <w:pStyle w:val="Pquestiontextmainstem"/>
      </w:pPr>
    </w:p>
    <w:p w14:paraId="58116B10" w14:textId="352B766D" w:rsidR="00D56B23" w:rsidRDefault="00CE252B" w:rsidP="00D56B23">
      <w:pPr>
        <w:pStyle w:val="Pquestionheadingsx"/>
      </w:pPr>
      <w:r>
        <w:t>Question 10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 w:rsidR="00D56B23">
        <w:t>3]</w:t>
      </w:r>
    </w:p>
    <w:p w14:paraId="1C575F0C" w14:textId="77777777" w:rsidR="008B3FA2" w:rsidRPr="0011465D" w:rsidRDefault="008B3FA2" w:rsidP="008B3FA2">
      <w:pPr>
        <w:pStyle w:val="Pquestiontextmainstem"/>
      </w:pPr>
      <w:r w:rsidRPr="00744BA4">
        <w:rPr>
          <w:rStyle w:val="Cmathsexpressions"/>
        </w:rPr>
        <w:t>A</w:t>
      </w:r>
      <w:r w:rsidRPr="0011465D">
        <w:t xml:space="preserve"> = </w:t>
      </w:r>
      <w:r w:rsidRPr="00744BA4">
        <w:rPr>
          <w:rStyle w:val="Cmathsexpressions"/>
        </w:rPr>
        <w:t>P</w:t>
      </w:r>
      <w:r w:rsidRPr="0011465D">
        <w:t xml:space="preserve">(1 + </w:t>
      </w:r>
      <w:r w:rsidRPr="00744BA4">
        <w:rPr>
          <w:rStyle w:val="Cmathsexpressions"/>
        </w:rPr>
        <w:t>r</w:t>
      </w:r>
      <w:r w:rsidRPr="0011465D">
        <w:t>)</w:t>
      </w:r>
      <w:r w:rsidRPr="00C65610">
        <w:rPr>
          <w:rStyle w:val="CItalicsuperscript"/>
        </w:rPr>
        <w:t xml:space="preserve">n </w:t>
      </w:r>
    </w:p>
    <w:p w14:paraId="5EE6120B" w14:textId="77777777" w:rsidR="008B3FA2" w:rsidRPr="0011465D" w:rsidRDefault="008B3FA2" w:rsidP="008B3FA2">
      <w:pPr>
        <w:pStyle w:val="Pquestiontextmainstem"/>
      </w:pPr>
      <w:r w:rsidRPr="0011465D">
        <w:t xml:space="preserve">53 320 = 47 000(1 + </w:t>
      </w:r>
      <w:r w:rsidRPr="00744BA4">
        <w:rPr>
          <w:rStyle w:val="Cmathsexpressions"/>
        </w:rPr>
        <w:t>r</w:t>
      </w:r>
      <w:r w:rsidRPr="0011465D">
        <w:t>)</w:t>
      </w:r>
      <w:r w:rsidRPr="006920AA">
        <w:rPr>
          <w:rStyle w:val="Csuperscript"/>
        </w:rPr>
        <w:t>4</w:t>
      </w:r>
    </w:p>
    <w:p w14:paraId="45C18214" w14:textId="77777777" w:rsidR="00F9361A" w:rsidRDefault="008B3FA2" w:rsidP="008B3FA2">
      <w:pPr>
        <w:pStyle w:val="Pquestiontextmainstem"/>
      </w:pPr>
      <w:r w:rsidRPr="0011465D">
        <w:t xml:space="preserve">(1 + </w:t>
      </w:r>
      <w:r w:rsidRPr="00744BA4">
        <w:rPr>
          <w:rStyle w:val="Cmathsexpressions"/>
        </w:rPr>
        <w:t>r</w:t>
      </w:r>
      <w:r w:rsidRPr="0011465D">
        <w:t xml:space="preserve">) = </w:t>
      </w:r>
      <w:r w:rsidRPr="0011465D">
        <w:rPr>
          <w:position w:val="-24"/>
        </w:rPr>
        <w:object w:dxaOrig="940" w:dyaOrig="680" w14:anchorId="5B210205">
          <v:shape id="_x0000_i1029" type="#_x0000_t75" style="width:46.35pt;height:34.5pt" o:ole="">
            <v:imagedata r:id="rId20" o:title=""/>
          </v:shape>
          <o:OLEObject Type="Embed" ProgID="Equation.3" ShapeID="_x0000_i1029" DrawAspect="Content" ObjectID="_1538919182" r:id="rId21"/>
        </w:object>
      </w:r>
      <w:r w:rsidR="00B74F38">
        <w:t xml:space="preserve"> </w:t>
      </w:r>
    </w:p>
    <w:p w14:paraId="6604BCB3" w14:textId="7933C1D6" w:rsidR="008B3FA2" w:rsidRPr="0011465D" w:rsidRDefault="00F9361A" w:rsidP="008B3FA2">
      <w:pPr>
        <w:pStyle w:val="Pquestiontextmainstem"/>
      </w:pPr>
      <w:r w:rsidRPr="0011465D">
        <w:lastRenderedPageBreak/>
        <w:t xml:space="preserve">(1 + </w:t>
      </w:r>
      <w:r w:rsidRPr="00744BA4">
        <w:rPr>
          <w:rStyle w:val="Cmathsexpressions"/>
        </w:rPr>
        <w:t>r</w:t>
      </w:r>
      <w:r w:rsidRPr="0011465D">
        <w:t xml:space="preserve">) </w:t>
      </w:r>
      <w:r w:rsidR="008B3FA2" w:rsidRPr="0011465D">
        <w:t>= 1.032</w:t>
      </w:r>
    </w:p>
    <w:p w14:paraId="3C8B8151" w14:textId="077DFF60" w:rsidR="008B3FA2" w:rsidRPr="0011465D" w:rsidRDefault="00F9361A" w:rsidP="008B3FA2">
      <w:pPr>
        <w:pStyle w:val="Pquestiontextmainstem"/>
      </w:pPr>
      <w:r>
        <w:rPr>
          <w:rStyle w:val="Cmathsexpressions"/>
        </w:rPr>
        <w:t>r</w:t>
      </w:r>
      <w:r w:rsidR="008B3FA2" w:rsidRPr="0011465D">
        <w:t xml:space="preserve"> = (1.032 – 1) × 100</w:t>
      </w:r>
      <w:r w:rsidR="00B74F38">
        <w:t xml:space="preserve"> = </w:t>
      </w:r>
      <w:r w:rsidR="008B3FA2" w:rsidRPr="0011465D">
        <w:t>3.2 %</w:t>
      </w:r>
    </w:p>
    <w:p w14:paraId="39149C94" w14:textId="334C24E8" w:rsidR="00D56B23" w:rsidRDefault="00D56B23" w:rsidP="00D56B23">
      <w:pPr>
        <w:pStyle w:val="Pquestionheadingsx"/>
      </w:pPr>
      <w:r>
        <w:t>Question 11</w:t>
      </w:r>
      <w:r>
        <w:tab/>
      </w:r>
      <w:r>
        <w:rPr>
          <w:rStyle w:val="Cmarkslabel"/>
        </w:rPr>
        <w:t>6 marks</w:t>
      </w:r>
      <w:r>
        <w:tab/>
      </w:r>
      <w:r w:rsidR="002A78D4">
        <w:t>[13.</w:t>
      </w:r>
      <w:r>
        <w:t>4]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4644"/>
        <w:gridCol w:w="5670"/>
      </w:tblGrid>
      <w:tr w:rsidR="001B6726" w:rsidRPr="0011465D" w14:paraId="47194DE9" w14:textId="77777777" w:rsidTr="00F9361A">
        <w:trPr>
          <w:cantSplit/>
        </w:trPr>
        <w:tc>
          <w:tcPr>
            <w:tcW w:w="4644" w:type="dxa"/>
            <w:shd w:val="clear" w:color="auto" w:fill="auto"/>
          </w:tcPr>
          <w:p w14:paraId="33AA2B1B" w14:textId="77777777" w:rsidR="001B6726" w:rsidRPr="0011465D" w:rsidRDefault="001B6726" w:rsidP="006920AA">
            <w:pPr>
              <w:pStyle w:val="Pquestiontextpartsa"/>
            </w:pPr>
            <w:r w:rsidRPr="006920AA">
              <w:rPr>
                <w:rStyle w:val="Cquestionpartlabelbold"/>
              </w:rPr>
              <w:t>(a)</w:t>
            </w:r>
            <w:r w:rsidRPr="0011465D">
              <w:t xml:space="preserve"> Half-yearly</w:t>
            </w:r>
          </w:p>
          <w:p w14:paraId="22447BA9" w14:textId="23D5474E" w:rsidR="001B6726" w:rsidRPr="0011465D" w:rsidRDefault="00F9361A" w:rsidP="006920AA">
            <w:pPr>
              <w:pStyle w:val="Pquestiontextpartsa"/>
            </w:pPr>
            <w:r>
              <w:tab/>
            </w:r>
            <w:r w:rsidRPr="0011465D">
              <w:rPr>
                <w:position w:val="-66"/>
              </w:rPr>
              <w:object w:dxaOrig="2760" w:dyaOrig="1960" w14:anchorId="0C70850E">
                <v:shape id="_x0000_i1035" type="#_x0000_t75" style="width:139.05pt;height:98.65pt" o:ole="">
                  <v:imagedata r:id="rId22" o:title=""/>
                </v:shape>
                <o:OLEObject Type="Embed" ProgID="Equation.DSMT4" ShapeID="_x0000_i1035" DrawAspect="Content" ObjectID="_1538919183" r:id="rId23"/>
              </w:object>
            </w:r>
            <w:r w:rsidR="001B6726" w:rsidRPr="0011465D">
              <w:t xml:space="preserve"> </w:t>
            </w:r>
          </w:p>
          <w:p w14:paraId="3848B57F" w14:textId="481D48D0" w:rsidR="001B6726" w:rsidRPr="0011465D" w:rsidRDefault="00F9361A" w:rsidP="006920AA">
            <w:pPr>
              <w:pStyle w:val="Pquestiontextpartsa"/>
            </w:pPr>
            <w:r>
              <w:tab/>
            </w:r>
            <w:r w:rsidR="001B6726" w:rsidRPr="0011465D">
              <w:t>The effective interest rate is 17.18%</w:t>
            </w:r>
          </w:p>
        </w:tc>
        <w:tc>
          <w:tcPr>
            <w:tcW w:w="5670" w:type="dxa"/>
            <w:shd w:val="clear" w:color="auto" w:fill="auto"/>
          </w:tcPr>
          <w:p w14:paraId="58679E54" w14:textId="77777777" w:rsidR="001B6726" w:rsidRPr="006920AA" w:rsidRDefault="001B6726" w:rsidP="006920AA">
            <w:pPr>
              <w:pStyle w:val="Pquestiontextpartsa"/>
            </w:pPr>
            <w:r w:rsidRPr="00C65610">
              <w:rPr>
                <w:rStyle w:val="Cquestionpartlabelbold"/>
              </w:rPr>
              <w:t>(b)</w:t>
            </w:r>
            <w:r w:rsidRPr="00C65610">
              <w:rPr>
                <w:rStyle w:val="Cquestionpartlabelbold"/>
              </w:rPr>
              <w:tab/>
            </w:r>
            <w:r w:rsidRPr="006920AA">
              <w:t>monthly</w:t>
            </w:r>
          </w:p>
          <w:p w14:paraId="1A31EA83" w14:textId="76EF663E" w:rsidR="001B6726" w:rsidRPr="0011465D" w:rsidRDefault="00F9361A" w:rsidP="006920AA">
            <w:pPr>
              <w:pStyle w:val="Pquestiontextpartsa"/>
            </w:pPr>
            <w:r>
              <w:tab/>
            </w:r>
            <w:r w:rsidRPr="0011465D">
              <w:rPr>
                <w:position w:val="-66"/>
              </w:rPr>
              <w:object w:dxaOrig="2820" w:dyaOrig="1960" w14:anchorId="53AD1FCF">
                <v:shape id="_x0000_i1036" type="#_x0000_t75" style="width:141.05pt;height:98.65pt" o:ole="">
                  <v:imagedata r:id="rId24" o:title=""/>
                </v:shape>
                <o:OLEObject Type="Embed" ProgID="Equation.DSMT4" ShapeID="_x0000_i1036" DrawAspect="Content" ObjectID="_1538919184" r:id="rId25"/>
              </w:object>
            </w:r>
            <w:r w:rsidR="001B6726" w:rsidRPr="0011465D">
              <w:t xml:space="preserve"> </w:t>
            </w:r>
          </w:p>
          <w:p w14:paraId="07FE6FF2" w14:textId="59325C05" w:rsidR="001B6726" w:rsidRPr="0011465D" w:rsidRDefault="00F9361A" w:rsidP="006920AA">
            <w:pPr>
              <w:pStyle w:val="Pquestiontextpartsa"/>
            </w:pPr>
            <w:r>
              <w:tab/>
            </w:r>
            <w:r w:rsidR="001B6726" w:rsidRPr="0011465D">
              <w:t>The effective interest rate is 17.81%</w:t>
            </w:r>
          </w:p>
        </w:tc>
      </w:tr>
    </w:tbl>
    <w:p w14:paraId="14312AC8" w14:textId="646AD53C" w:rsidR="00D56B23" w:rsidRDefault="00D56B23" w:rsidP="00D56B23">
      <w:pPr>
        <w:pStyle w:val="Pquestionheadingsx"/>
      </w:pPr>
      <w:r>
        <w:t>Question 12</w:t>
      </w:r>
      <w:r>
        <w:tab/>
      </w:r>
      <w:r>
        <w:rPr>
          <w:rStyle w:val="Cmarkslabel"/>
        </w:rPr>
        <w:t>4 marks</w:t>
      </w:r>
      <w:r>
        <w:tab/>
      </w:r>
      <w:r w:rsidR="002A78D4">
        <w:t>[13.</w:t>
      </w:r>
      <w:r>
        <w:t>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590B70" w14:paraId="378E633A" w14:textId="77777777" w:rsidTr="00F9361A">
        <w:tc>
          <w:tcPr>
            <w:tcW w:w="4219" w:type="dxa"/>
          </w:tcPr>
          <w:p w14:paraId="61D345F4" w14:textId="149D6895" w:rsidR="003C63BF" w:rsidRDefault="002F0A64" w:rsidP="006920AA">
            <w:pPr>
              <w:pStyle w:val="Pquestiontextpartsa"/>
            </w:pPr>
            <w:r w:rsidRPr="006920AA">
              <w:rPr>
                <w:rStyle w:val="Cquestionpartlabelbold"/>
              </w:rPr>
              <w:t>(a)</w:t>
            </w:r>
            <w:r w:rsidRPr="006920AA">
              <w:rPr>
                <w:rStyle w:val="Cquestionpartlabelbold"/>
              </w:rPr>
              <w:tab/>
            </w:r>
            <w:r w:rsidR="003C63BF">
              <w:t>Straight-line depreciation</w:t>
            </w:r>
          </w:p>
          <w:p w14:paraId="2C7567C7" w14:textId="7C0123A0" w:rsidR="002F0A64" w:rsidRPr="0011465D" w:rsidRDefault="00F9361A" w:rsidP="006920AA">
            <w:pPr>
              <w:pStyle w:val="Pquestiontextpartsa"/>
            </w:pPr>
            <w:r>
              <w:tab/>
            </w:r>
            <w:r w:rsidR="002F0A64" w:rsidRPr="0011465D">
              <w:t xml:space="preserve">= </w:t>
            </w:r>
            <w:r w:rsidR="002F0A64" w:rsidRPr="0011465D">
              <w:rPr>
                <w:position w:val="-24"/>
              </w:rPr>
              <w:object w:dxaOrig="1300" w:dyaOrig="620" w14:anchorId="232062A7">
                <v:shape id="_x0000_i1030" type="#_x0000_t75" style="width:65.1pt;height:31.55pt" o:ole="">
                  <v:imagedata r:id="rId26" o:title=""/>
                </v:shape>
                <o:OLEObject Type="Embed" ProgID="Equation.3" ShapeID="_x0000_i1030" DrawAspect="Content" ObjectID="_1538919185" r:id="rId27"/>
              </w:object>
            </w:r>
          </w:p>
          <w:p w14:paraId="2F1AFF3B" w14:textId="0A907DE8" w:rsidR="002F0A64" w:rsidRPr="0011465D" w:rsidRDefault="003C63BF" w:rsidP="006920AA">
            <w:pPr>
              <w:pStyle w:val="Pquestiontextpartsa"/>
            </w:pPr>
            <w:r>
              <w:tab/>
            </w:r>
            <w:r w:rsidR="002F0A64" w:rsidRPr="0011465D">
              <w:t>= 990</w:t>
            </w:r>
          </w:p>
          <w:p w14:paraId="401F877C" w14:textId="77777777" w:rsidR="003C63BF" w:rsidRDefault="003C63BF" w:rsidP="006920AA">
            <w:pPr>
              <w:pStyle w:val="Pquestiontextpartsa"/>
            </w:pPr>
            <w:r>
              <w:tab/>
              <w:t>Written-down value</w:t>
            </w:r>
          </w:p>
          <w:p w14:paraId="39BE4E47" w14:textId="52C09BF9" w:rsidR="002F0A64" w:rsidRPr="0011465D" w:rsidRDefault="00F9361A" w:rsidP="006920AA">
            <w:pPr>
              <w:pStyle w:val="Pquestiontextpartsa"/>
            </w:pPr>
            <w:r>
              <w:tab/>
            </w:r>
            <w:r w:rsidR="002F0A64" w:rsidRPr="0011465D">
              <w:t>=  $(2200 – 990)</w:t>
            </w:r>
          </w:p>
          <w:p w14:paraId="604DCE46" w14:textId="500A9C24" w:rsidR="00590B70" w:rsidRPr="002F0A64" w:rsidRDefault="003C63BF" w:rsidP="006920AA">
            <w:pPr>
              <w:pStyle w:val="Pquestiontextpartsa"/>
            </w:pPr>
            <w:r>
              <w:tab/>
            </w:r>
            <w:r w:rsidR="002F0A64" w:rsidRPr="0011465D">
              <w:t>= $1210</w:t>
            </w:r>
          </w:p>
        </w:tc>
        <w:tc>
          <w:tcPr>
            <w:tcW w:w="5861" w:type="dxa"/>
          </w:tcPr>
          <w:p w14:paraId="6B8D4A1B" w14:textId="77777777" w:rsidR="003C63BF" w:rsidRDefault="002F0A64" w:rsidP="006920AA">
            <w:pPr>
              <w:pStyle w:val="Pquestiontextpartsa"/>
            </w:pPr>
            <w:r w:rsidRPr="006920AA">
              <w:rPr>
                <w:rStyle w:val="Cquestionpartlabelbold"/>
              </w:rPr>
              <w:t>(b)</w:t>
            </w:r>
            <w:r w:rsidRPr="006920AA">
              <w:rPr>
                <w:rStyle w:val="Cquestionpartlabelbold"/>
              </w:rPr>
              <w:tab/>
            </w:r>
            <w:r w:rsidR="003C63BF">
              <w:t>Written-down value</w:t>
            </w:r>
          </w:p>
          <w:p w14:paraId="029920F3" w14:textId="422C7A0C" w:rsidR="002F0A64" w:rsidRPr="0011465D" w:rsidRDefault="00F9361A" w:rsidP="006920AA">
            <w:pPr>
              <w:pStyle w:val="Pquestiontextpartsa"/>
            </w:pPr>
            <w:r>
              <w:tab/>
            </w:r>
            <w:r w:rsidR="002F0A64" w:rsidRPr="0011465D">
              <w:t xml:space="preserve">= </w:t>
            </w:r>
            <w:r w:rsidR="002F0A64" w:rsidRPr="0011465D">
              <w:rPr>
                <w:position w:val="-28"/>
              </w:rPr>
              <w:object w:dxaOrig="1840" w:dyaOrig="740" w14:anchorId="36A8BE4B">
                <v:shape id="_x0000_i1031" type="#_x0000_t75" style="width:91.75pt;height:37.5pt" o:ole="">
                  <v:imagedata r:id="rId28" o:title=""/>
                </v:shape>
                <o:OLEObject Type="Embed" ProgID="Equation.3" ShapeID="_x0000_i1031" DrawAspect="Content" ObjectID="_1538919186" r:id="rId29"/>
              </w:object>
            </w:r>
          </w:p>
          <w:p w14:paraId="4791B00B" w14:textId="3F52E8FD" w:rsidR="002F0A64" w:rsidRPr="0011465D" w:rsidRDefault="00F9361A" w:rsidP="006920AA">
            <w:pPr>
              <w:pStyle w:val="Pquestiontextpartsa"/>
            </w:pPr>
            <w:r>
              <w:tab/>
            </w:r>
            <w:r w:rsidR="002F0A64" w:rsidRPr="0011465D">
              <w:t>= $1351.08</w:t>
            </w:r>
          </w:p>
          <w:p w14:paraId="2A19B701" w14:textId="0DC416BB" w:rsidR="00590B70" w:rsidRDefault="00590B70" w:rsidP="006920AA">
            <w:pPr>
              <w:pStyle w:val="Pquestiontextpartsa"/>
            </w:pPr>
          </w:p>
        </w:tc>
      </w:tr>
    </w:tbl>
    <w:p w14:paraId="4A4C3051" w14:textId="2660EC97" w:rsidR="00D56B23" w:rsidRDefault="00D56B23" w:rsidP="00D56B23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>
        <w:tab/>
      </w:r>
      <w:r w:rsidR="002A78D4">
        <w:t>[13.</w:t>
      </w:r>
      <w:r>
        <w:t>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90B70" w14:paraId="3EA4004D" w14:textId="77777777" w:rsidTr="00BF2D04">
        <w:tc>
          <w:tcPr>
            <w:tcW w:w="5040" w:type="dxa"/>
          </w:tcPr>
          <w:p w14:paraId="46CC7852" w14:textId="77777777" w:rsidR="0036267E" w:rsidRPr="0011465D" w:rsidRDefault="0036267E" w:rsidP="00D91A85">
            <w:pPr>
              <w:pStyle w:val="Pquestiontextmainstem"/>
            </w:pPr>
            <w:r w:rsidRPr="0011465D">
              <w:t>26% p.a. compounding daily:</w:t>
            </w:r>
          </w:p>
          <w:p w14:paraId="6D4F2571" w14:textId="03687B77" w:rsidR="00590B70" w:rsidRDefault="00F9361A" w:rsidP="00F9361A">
            <w:pPr>
              <w:pStyle w:val="Pquestiontextmainstem"/>
            </w:pPr>
            <w:r w:rsidRPr="0011465D">
              <w:rPr>
                <w:position w:val="-66"/>
              </w:rPr>
              <w:object w:dxaOrig="2780" w:dyaOrig="1960" w14:anchorId="6B2D6018">
                <v:shape id="_x0000_i1037" type="#_x0000_t75" style="width:139.05pt;height:98.65pt" o:ole="">
                  <v:imagedata r:id="rId30" o:title=""/>
                </v:shape>
                <o:OLEObject Type="Embed" ProgID="Equation.DSMT4" ShapeID="_x0000_i1037" DrawAspect="Content" ObjectID="_1538919187" r:id="rId31"/>
              </w:object>
            </w:r>
            <w:r w:rsidR="0036267E" w:rsidRPr="0011465D">
              <w:t xml:space="preserve"> </w:t>
            </w:r>
          </w:p>
        </w:tc>
        <w:tc>
          <w:tcPr>
            <w:tcW w:w="5040" w:type="dxa"/>
          </w:tcPr>
          <w:p w14:paraId="6D43B6E7" w14:textId="77777777" w:rsidR="00F9361A" w:rsidRPr="0011465D" w:rsidRDefault="00F9361A" w:rsidP="00F9361A">
            <w:pPr>
              <w:pStyle w:val="Pquestiontextmainstem"/>
            </w:pPr>
            <w:r w:rsidRPr="0011465D">
              <w:t>26.8% p.a. compounding quarterly:</w:t>
            </w:r>
          </w:p>
          <w:p w14:paraId="105C43DC" w14:textId="6157E13B" w:rsidR="00590B70" w:rsidRPr="0036267E" w:rsidRDefault="00F9361A" w:rsidP="00D91A85">
            <w:pPr>
              <w:pStyle w:val="Pquestiontextmainstem"/>
            </w:pPr>
            <w:r w:rsidRPr="0011465D">
              <w:rPr>
                <w:position w:val="-66"/>
              </w:rPr>
              <w:object w:dxaOrig="2760" w:dyaOrig="1960" w14:anchorId="13F1C863">
                <v:shape id="_x0000_i1038" type="#_x0000_t75" style="width:139.05pt;height:98.65pt" o:ole="">
                  <v:imagedata r:id="rId32" o:title=""/>
                </v:shape>
                <o:OLEObject Type="Embed" ProgID="Equation.DSMT4" ShapeID="_x0000_i1038" DrawAspect="Content" ObjectID="_1538919188" r:id="rId33"/>
              </w:object>
            </w:r>
            <w:r w:rsidR="0036267E" w:rsidRPr="0011465D">
              <w:t xml:space="preserve"> </w:t>
            </w:r>
          </w:p>
        </w:tc>
      </w:tr>
    </w:tbl>
    <w:p w14:paraId="699F5BDE" w14:textId="6D8736A7" w:rsidR="000C0656" w:rsidRPr="000C0656" w:rsidRDefault="00F9361A" w:rsidP="00F9361A">
      <w:pPr>
        <w:pStyle w:val="Pquestiontextmainstem"/>
      </w:pPr>
      <w:r w:rsidRPr="0011465D">
        <w:t>26% p.a. compounding daily gives a higher effective interest rate.</w:t>
      </w:r>
    </w:p>
    <w:p w14:paraId="0BB73DC0" w14:textId="77777777" w:rsidR="00114A57" w:rsidRDefault="00114A57" w:rsidP="00114A57">
      <w:pPr>
        <w:pStyle w:val="Pquestionheadingsx"/>
      </w:pPr>
      <w:r>
        <w:t>Question 14</w:t>
      </w:r>
      <w:r>
        <w:tab/>
      </w:r>
      <w:r>
        <w:rPr>
          <w:rStyle w:val="Cmarkslabel"/>
        </w:rPr>
        <w:t>4 marks</w:t>
      </w:r>
      <w:r>
        <w:tab/>
        <w:t>[13.3]</w:t>
      </w:r>
    </w:p>
    <w:p w14:paraId="1A3B212B" w14:textId="77777777" w:rsidR="0029349A" w:rsidRPr="0011465D" w:rsidRDefault="0029349A" w:rsidP="0029349A">
      <w:pPr>
        <w:pStyle w:val="Pquestiontextmainstem"/>
      </w:pPr>
      <w:r w:rsidRPr="00744BA4">
        <w:rPr>
          <w:rStyle w:val="Cmathsexpressions"/>
        </w:rPr>
        <w:t>A</w:t>
      </w:r>
      <w:r w:rsidRPr="0011465D">
        <w:t xml:space="preserve"> = </w:t>
      </w:r>
      <w:r w:rsidRPr="00744BA4">
        <w:rPr>
          <w:rStyle w:val="Cmathsexpressions"/>
        </w:rPr>
        <w:t>P</w:t>
      </w:r>
      <w:r w:rsidRPr="0011465D">
        <w:t xml:space="preserve">(1 + </w:t>
      </w:r>
      <w:r w:rsidRPr="00744BA4">
        <w:rPr>
          <w:rStyle w:val="Cmathsexpressions"/>
        </w:rPr>
        <w:t>r</w:t>
      </w:r>
      <w:r w:rsidRPr="0011465D">
        <w:t>)</w:t>
      </w:r>
      <w:r w:rsidRPr="006920AA">
        <w:rPr>
          <w:rStyle w:val="CItalicsuperscript"/>
        </w:rPr>
        <w:t>n</w:t>
      </w:r>
    </w:p>
    <w:p w14:paraId="69741FEC" w14:textId="77777777" w:rsidR="0029349A" w:rsidRPr="0011465D" w:rsidRDefault="0029349A" w:rsidP="0029349A">
      <w:pPr>
        <w:pStyle w:val="Pquestiontextmainstem"/>
      </w:pPr>
      <w:r w:rsidRPr="0011465D">
        <w:t>850 = 720 × (1.05)</w:t>
      </w:r>
      <w:r w:rsidRPr="006920AA">
        <w:rPr>
          <w:rStyle w:val="CItalicsuperscript"/>
        </w:rPr>
        <w:t>n</w:t>
      </w:r>
    </w:p>
    <w:p w14:paraId="26F98E82" w14:textId="4E06560C" w:rsidR="0029349A" w:rsidRPr="0011465D" w:rsidRDefault="000C0656" w:rsidP="0029349A">
      <w:pPr>
        <w:pStyle w:val="Pquestiontextmainstem"/>
      </w:pPr>
      <w:r>
        <w:t>B</w:t>
      </w:r>
      <w:r w:rsidR="0029349A" w:rsidRPr="0011465D">
        <w:t>y trial and error:</w:t>
      </w:r>
    </w:p>
    <w:p w14:paraId="4EDCC8AC" w14:textId="77777777" w:rsidR="0029349A" w:rsidRPr="0011465D" w:rsidRDefault="0029349A" w:rsidP="0029349A">
      <w:pPr>
        <w:pStyle w:val="Pquestiontextmainstem"/>
      </w:pPr>
      <w:r w:rsidRPr="0011465D">
        <w:t>720(1.05)</w:t>
      </w:r>
      <w:r w:rsidRPr="006920AA">
        <w:rPr>
          <w:rStyle w:val="Csuperscript"/>
        </w:rPr>
        <w:t>4</w:t>
      </w:r>
      <w:r>
        <w:t xml:space="preserve"> = 875.16</w:t>
      </w:r>
    </w:p>
    <w:p w14:paraId="070B5836" w14:textId="77777777" w:rsidR="0029349A" w:rsidRPr="0011465D" w:rsidRDefault="0029349A" w:rsidP="0029349A">
      <w:pPr>
        <w:pStyle w:val="Pquestiontextmainstem"/>
      </w:pPr>
      <w:r w:rsidRPr="0011465D">
        <w:t>or 1.05</w:t>
      </w:r>
      <w:r w:rsidRPr="00F9361A">
        <w:rPr>
          <w:rStyle w:val="Csuperscript"/>
          <w:i/>
        </w:rPr>
        <w:t>n</w:t>
      </w:r>
      <w:r w:rsidRPr="0011465D">
        <w:t xml:space="preserve"> = 1.180 555 556</w:t>
      </w:r>
    </w:p>
    <w:p w14:paraId="5943CE68" w14:textId="77777777" w:rsidR="0029349A" w:rsidRPr="0011465D" w:rsidRDefault="0029349A" w:rsidP="0029349A">
      <w:pPr>
        <w:pStyle w:val="Pquestiontextmainstem"/>
      </w:pPr>
      <w:r w:rsidRPr="0011465D">
        <w:t>(1.05)</w:t>
      </w:r>
      <w:r w:rsidRPr="006920AA">
        <w:rPr>
          <w:rStyle w:val="Csuperscript"/>
        </w:rPr>
        <w:t>4</w:t>
      </w:r>
      <w:r>
        <w:t xml:space="preserve"> = 1.215 506 25</w:t>
      </w:r>
    </w:p>
    <w:p w14:paraId="19524DDD" w14:textId="77777777" w:rsidR="0029349A" w:rsidRPr="0011465D" w:rsidRDefault="0029349A" w:rsidP="0029349A">
      <w:pPr>
        <w:pStyle w:val="Pquestiontextmainstem"/>
      </w:pPr>
      <w:r w:rsidRPr="00744BA4">
        <w:rPr>
          <w:rStyle w:val="Cmathsexpressions"/>
        </w:rPr>
        <w:t>n</w:t>
      </w:r>
      <w:r>
        <w:t xml:space="preserve"> = 4 years</w:t>
      </w:r>
    </w:p>
    <w:p w14:paraId="78BE3A33" w14:textId="77777777" w:rsidR="00114A57" w:rsidRDefault="00114A57" w:rsidP="00114A57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4 marks</w:t>
      </w:r>
      <w:r>
        <w:tab/>
        <w:t>[13.5]</w:t>
      </w:r>
    </w:p>
    <w:p w14:paraId="5913CF1E" w14:textId="77777777" w:rsidR="00FE06A9" w:rsidRPr="0011465D" w:rsidRDefault="00FE06A9" w:rsidP="00FE06A9">
      <w:pPr>
        <w:pStyle w:val="Pquestiontextmainstem"/>
      </w:pPr>
      <w:r w:rsidRPr="0011465D">
        <w:t>320 = 260</w:t>
      </w:r>
      <w:r w:rsidR="00F9361A" w:rsidRPr="00F9361A">
        <w:rPr>
          <w:position w:val="-26"/>
        </w:rPr>
        <w:object w:dxaOrig="980" w:dyaOrig="680" w14:anchorId="29FB883E">
          <v:shape id="_x0000_i1039" type="#_x0000_t75" style="width:49.3pt;height:34.5pt" o:ole="">
            <v:imagedata r:id="rId34" o:title=""/>
          </v:shape>
          <o:OLEObject Type="Embed" ProgID="Equation.DSMT4" ShapeID="_x0000_i1039" DrawAspect="Content" ObjectID="_1538919189" r:id="rId35"/>
        </w:object>
      </w:r>
    </w:p>
    <w:p w14:paraId="67FD94E0" w14:textId="0B43A837" w:rsidR="00FE06A9" w:rsidRPr="0011465D" w:rsidRDefault="00F9361A" w:rsidP="00FE06A9">
      <w:pPr>
        <w:pStyle w:val="Pquestiontextmainstem"/>
      </w:pPr>
      <w:r>
        <w:rPr>
          <w:rStyle w:val="Cmathsexpressions"/>
        </w:rPr>
        <w:t>r</w:t>
      </w:r>
      <w:r w:rsidR="00FE06A9" w:rsidRPr="00744BA4">
        <w:rPr>
          <w:rStyle w:val="Cmathsexpressions"/>
        </w:rPr>
        <w:t xml:space="preserve"> </w:t>
      </w:r>
      <w:r w:rsidR="00FE06A9" w:rsidRPr="0011465D">
        <w:t xml:space="preserve">= </w:t>
      </w:r>
      <w:r w:rsidR="00FE06A9" w:rsidRPr="0011465D">
        <w:rPr>
          <w:position w:val="-34"/>
        </w:rPr>
        <w:object w:dxaOrig="1580" w:dyaOrig="800" w14:anchorId="31A66F97">
          <v:shape id="_x0000_i1032" type="#_x0000_t75" style="width:78.9pt;height:39.45pt" o:ole="">
            <v:imagedata r:id="rId36" o:title=""/>
          </v:shape>
          <o:OLEObject Type="Embed" ProgID="Equation.3" ShapeID="_x0000_i1032" DrawAspect="Content" ObjectID="_1538919190" r:id="rId37"/>
        </w:object>
      </w:r>
    </w:p>
    <w:p w14:paraId="67E08437" w14:textId="6358805E" w:rsidR="00590B70" w:rsidRPr="00FE06A9" w:rsidRDefault="00F9361A" w:rsidP="00FE06A9">
      <w:pPr>
        <w:pStyle w:val="Pquestiontextmainstem"/>
      </w:pPr>
      <w:r>
        <w:rPr>
          <w:rStyle w:val="Cmathsexpressions"/>
        </w:rPr>
        <w:t>r</w:t>
      </w:r>
      <w:r w:rsidR="00FE06A9" w:rsidRPr="0011465D">
        <w:t xml:space="preserve"> =  5.3%</w:t>
      </w:r>
    </w:p>
    <w:p w14:paraId="54DC96DF" w14:textId="2513F14A" w:rsidR="002060D3" w:rsidRPr="00352B14" w:rsidRDefault="002060D3" w:rsidP="00590B70">
      <w:pPr>
        <w:pStyle w:val="Psectionresults"/>
        <w:tabs>
          <w:tab w:val="right" w:pos="9920"/>
        </w:tabs>
        <w:jc w:val="left"/>
      </w:pPr>
      <w:r>
        <w:tab/>
      </w:r>
      <w:r w:rsidRPr="006C6E9F">
        <w:t>Short answer total:</w:t>
      </w:r>
      <w:r w:rsidR="00C21682">
        <w:t xml:space="preserve"> </w:t>
      </w:r>
      <w:r w:rsidR="00A53071">
        <w:t>44</w:t>
      </w:r>
    </w:p>
    <w:p w14:paraId="58281D48" w14:textId="77777777" w:rsidR="00D56B23" w:rsidRPr="00E81302" w:rsidRDefault="00D56B23" w:rsidP="007026CE">
      <w:pPr>
        <w:pStyle w:val="Psectionheading"/>
        <w:pageBreakBefore w:val="0"/>
      </w:pPr>
      <w:r w:rsidRPr="00E81302">
        <w:t>Extended answer section</w:t>
      </w:r>
    </w:p>
    <w:p w14:paraId="15F82761" w14:textId="0FBE0784" w:rsidR="00D56B23" w:rsidRDefault="00D56B23" w:rsidP="00D56B23">
      <w:pPr>
        <w:pStyle w:val="Pquestionheadingsx"/>
      </w:pPr>
      <w:r>
        <w:t>Question 16</w:t>
      </w:r>
      <w:r>
        <w:tab/>
      </w:r>
      <w:r>
        <w:rPr>
          <w:rStyle w:val="Cmarkslabel"/>
        </w:rPr>
        <w:t>6 marks</w:t>
      </w:r>
      <w:r>
        <w:tab/>
      </w:r>
      <w:r w:rsidR="002A78D4" w:rsidRPr="007026CE">
        <w:t>[13.</w:t>
      </w:r>
      <w:r w:rsidR="00F04CD9" w:rsidRPr="007026CE">
        <w:t>2</w:t>
      </w:r>
      <w:r w:rsidRPr="007026CE">
        <w:t>]</w:t>
      </w:r>
    </w:p>
    <w:p w14:paraId="5EED28FC" w14:textId="7557F661" w:rsidR="00CC5F10" w:rsidRPr="00352B14" w:rsidRDefault="00CC5F10" w:rsidP="00352B14">
      <w:pPr>
        <w:pStyle w:val="Pquestiontextpartsa"/>
        <w:rPr>
          <w:rStyle w:val="Cquestionpartlabelbold"/>
        </w:rPr>
      </w:pPr>
      <w:r w:rsidRPr="00352B14">
        <w:rPr>
          <w:rStyle w:val="Cquestionpartlabelbold"/>
        </w:rPr>
        <w:t>(a)</w:t>
      </w:r>
      <w:r w:rsidR="00352B14" w:rsidRPr="00352B14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6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0611DD" w:rsidRPr="006614A2" w14:paraId="54985951" w14:textId="77777777" w:rsidTr="00F9361A">
        <w:tc>
          <w:tcPr>
            <w:tcW w:w="1261" w:type="dxa"/>
          </w:tcPr>
          <w:p w14:paraId="494C643C" w14:textId="77777777" w:rsidR="000611DD" w:rsidRPr="00352B14" w:rsidRDefault="000611DD" w:rsidP="00590B70">
            <w:pPr>
              <w:pStyle w:val="Ptabletext"/>
              <w:jc w:val="left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Years</w:t>
            </w:r>
          </w:p>
        </w:tc>
        <w:tc>
          <w:tcPr>
            <w:tcW w:w="1021" w:type="dxa"/>
          </w:tcPr>
          <w:p w14:paraId="12AE2304" w14:textId="77777777" w:rsidR="000611DD" w:rsidRPr="006614A2" w:rsidRDefault="000611DD" w:rsidP="00352B14">
            <w:pPr>
              <w:pStyle w:val="Ptabletext"/>
            </w:pPr>
            <w:r w:rsidRPr="006614A2">
              <w:t>0</w:t>
            </w:r>
          </w:p>
        </w:tc>
        <w:tc>
          <w:tcPr>
            <w:tcW w:w="1021" w:type="dxa"/>
          </w:tcPr>
          <w:p w14:paraId="3D82134A" w14:textId="77777777" w:rsidR="000611DD" w:rsidRPr="006614A2" w:rsidRDefault="000611DD" w:rsidP="00352B14">
            <w:pPr>
              <w:pStyle w:val="Ptabletext"/>
            </w:pPr>
            <w:r w:rsidRPr="006614A2">
              <w:t>1</w:t>
            </w:r>
          </w:p>
        </w:tc>
        <w:tc>
          <w:tcPr>
            <w:tcW w:w="1021" w:type="dxa"/>
          </w:tcPr>
          <w:p w14:paraId="422AD89F" w14:textId="77777777" w:rsidR="000611DD" w:rsidRPr="006614A2" w:rsidRDefault="000611DD" w:rsidP="00352B14">
            <w:pPr>
              <w:pStyle w:val="Ptabletext"/>
            </w:pPr>
            <w:r w:rsidRPr="006614A2">
              <w:t>2</w:t>
            </w:r>
          </w:p>
        </w:tc>
        <w:tc>
          <w:tcPr>
            <w:tcW w:w="1021" w:type="dxa"/>
          </w:tcPr>
          <w:p w14:paraId="00C52455" w14:textId="77777777" w:rsidR="000611DD" w:rsidRPr="006614A2" w:rsidRDefault="000611DD" w:rsidP="00352B14">
            <w:pPr>
              <w:pStyle w:val="Ptabletext"/>
            </w:pPr>
            <w:r w:rsidRPr="006614A2">
              <w:t>3</w:t>
            </w:r>
          </w:p>
        </w:tc>
        <w:tc>
          <w:tcPr>
            <w:tcW w:w="1021" w:type="dxa"/>
          </w:tcPr>
          <w:p w14:paraId="260F78D1" w14:textId="77777777" w:rsidR="000611DD" w:rsidRPr="006614A2" w:rsidRDefault="000611DD" w:rsidP="00352B14">
            <w:pPr>
              <w:pStyle w:val="Ptabletext"/>
            </w:pPr>
            <w:r w:rsidRPr="006614A2">
              <w:t>4</w:t>
            </w:r>
          </w:p>
        </w:tc>
        <w:tc>
          <w:tcPr>
            <w:tcW w:w="1021" w:type="dxa"/>
          </w:tcPr>
          <w:p w14:paraId="3A9ABCA6" w14:textId="77777777" w:rsidR="000611DD" w:rsidRPr="006614A2" w:rsidRDefault="000611DD" w:rsidP="00352B14">
            <w:pPr>
              <w:pStyle w:val="Ptabletext"/>
            </w:pPr>
            <w:r w:rsidRPr="006614A2">
              <w:t>5</w:t>
            </w:r>
          </w:p>
        </w:tc>
        <w:tc>
          <w:tcPr>
            <w:tcW w:w="1021" w:type="dxa"/>
          </w:tcPr>
          <w:p w14:paraId="5D43FFA9" w14:textId="77777777" w:rsidR="000611DD" w:rsidRPr="006614A2" w:rsidRDefault="000611DD" w:rsidP="00352B14">
            <w:pPr>
              <w:pStyle w:val="Ptabletext"/>
            </w:pPr>
            <w:r w:rsidRPr="006614A2">
              <w:t>6</w:t>
            </w:r>
          </w:p>
        </w:tc>
        <w:tc>
          <w:tcPr>
            <w:tcW w:w="1021" w:type="dxa"/>
          </w:tcPr>
          <w:p w14:paraId="14B3E657" w14:textId="77777777" w:rsidR="000611DD" w:rsidRPr="006614A2" w:rsidRDefault="000611DD" w:rsidP="00352B14">
            <w:pPr>
              <w:pStyle w:val="Ptabletext"/>
            </w:pPr>
            <w:r w:rsidRPr="006614A2">
              <w:t>7</w:t>
            </w:r>
          </w:p>
        </w:tc>
      </w:tr>
      <w:tr w:rsidR="00FE06A9" w:rsidRPr="006614A2" w14:paraId="141A6191" w14:textId="77777777" w:rsidTr="00F9361A">
        <w:tc>
          <w:tcPr>
            <w:tcW w:w="1261" w:type="dxa"/>
          </w:tcPr>
          <w:p w14:paraId="73A75DBA" w14:textId="77777777" w:rsidR="00FE06A9" w:rsidRPr="00352B14" w:rsidRDefault="00FE06A9" w:rsidP="00590B70">
            <w:pPr>
              <w:pStyle w:val="Ptabletext"/>
              <w:jc w:val="left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Amount A</w:t>
            </w:r>
          </w:p>
        </w:tc>
        <w:tc>
          <w:tcPr>
            <w:tcW w:w="1021" w:type="dxa"/>
          </w:tcPr>
          <w:p w14:paraId="76C39896" w14:textId="77777777" w:rsidR="00FE06A9" w:rsidRPr="006614A2" w:rsidRDefault="00FE06A9" w:rsidP="00352B14">
            <w:pPr>
              <w:pStyle w:val="Ptabletext"/>
            </w:pPr>
            <w:r w:rsidRPr="006614A2">
              <w:t>1000</w:t>
            </w:r>
          </w:p>
        </w:tc>
        <w:tc>
          <w:tcPr>
            <w:tcW w:w="1021" w:type="dxa"/>
          </w:tcPr>
          <w:p w14:paraId="48C1A19C" w14:textId="08948449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1133</w:t>
            </w:r>
          </w:p>
        </w:tc>
        <w:tc>
          <w:tcPr>
            <w:tcW w:w="1021" w:type="dxa"/>
          </w:tcPr>
          <w:p w14:paraId="4761C5E6" w14:textId="5430161E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1266</w:t>
            </w:r>
          </w:p>
        </w:tc>
        <w:tc>
          <w:tcPr>
            <w:tcW w:w="1021" w:type="dxa"/>
          </w:tcPr>
          <w:p w14:paraId="0CF1D56F" w14:textId="07B36044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1399</w:t>
            </w:r>
          </w:p>
        </w:tc>
        <w:tc>
          <w:tcPr>
            <w:tcW w:w="1021" w:type="dxa"/>
          </w:tcPr>
          <w:p w14:paraId="3495C4BD" w14:textId="737F9888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1532</w:t>
            </w:r>
          </w:p>
        </w:tc>
        <w:tc>
          <w:tcPr>
            <w:tcW w:w="1021" w:type="dxa"/>
          </w:tcPr>
          <w:p w14:paraId="70A95016" w14:textId="36023C8E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1665</w:t>
            </w:r>
          </w:p>
        </w:tc>
        <w:tc>
          <w:tcPr>
            <w:tcW w:w="1021" w:type="dxa"/>
          </w:tcPr>
          <w:p w14:paraId="2A725C7F" w14:textId="5A4DE208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1798</w:t>
            </w:r>
          </w:p>
        </w:tc>
        <w:tc>
          <w:tcPr>
            <w:tcW w:w="1021" w:type="dxa"/>
          </w:tcPr>
          <w:p w14:paraId="00533B66" w14:textId="0E33CF36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1931</w:t>
            </w:r>
          </w:p>
        </w:tc>
      </w:tr>
      <w:tr w:rsidR="00FE06A9" w:rsidRPr="006614A2" w14:paraId="54FA2AA3" w14:textId="77777777" w:rsidTr="00F9361A">
        <w:tc>
          <w:tcPr>
            <w:tcW w:w="1261" w:type="dxa"/>
          </w:tcPr>
          <w:p w14:paraId="531DC347" w14:textId="77777777" w:rsidR="00FE06A9" w:rsidRPr="00352B14" w:rsidRDefault="00FE06A9" w:rsidP="00590B70">
            <w:pPr>
              <w:pStyle w:val="Ptabletext"/>
              <w:jc w:val="left"/>
              <w:rPr>
                <w:rStyle w:val="Cquestionpartlabelbold"/>
              </w:rPr>
            </w:pPr>
            <w:r w:rsidRPr="00352B14">
              <w:rPr>
                <w:rStyle w:val="Cquestionpartlabelbold"/>
              </w:rPr>
              <w:t>Amount B</w:t>
            </w:r>
          </w:p>
        </w:tc>
        <w:tc>
          <w:tcPr>
            <w:tcW w:w="1021" w:type="dxa"/>
          </w:tcPr>
          <w:p w14:paraId="37D96D91" w14:textId="77777777" w:rsidR="00FE06A9" w:rsidRPr="006614A2" w:rsidRDefault="00FE06A9" w:rsidP="00352B14">
            <w:pPr>
              <w:pStyle w:val="Ptabletext"/>
            </w:pPr>
            <w:r w:rsidRPr="006614A2">
              <w:t>1000</w:t>
            </w:r>
          </w:p>
        </w:tc>
        <w:tc>
          <w:tcPr>
            <w:tcW w:w="1021" w:type="dxa"/>
          </w:tcPr>
          <w:p w14:paraId="2B4D1983" w14:textId="60A5205A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1100</w:t>
            </w:r>
          </w:p>
        </w:tc>
        <w:tc>
          <w:tcPr>
            <w:tcW w:w="1021" w:type="dxa"/>
          </w:tcPr>
          <w:p w14:paraId="47D87528" w14:textId="0A998AF5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1210</w:t>
            </w:r>
          </w:p>
        </w:tc>
        <w:tc>
          <w:tcPr>
            <w:tcW w:w="1021" w:type="dxa"/>
          </w:tcPr>
          <w:p w14:paraId="56134CB5" w14:textId="7571DA06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1331</w:t>
            </w:r>
          </w:p>
        </w:tc>
        <w:tc>
          <w:tcPr>
            <w:tcW w:w="1021" w:type="dxa"/>
          </w:tcPr>
          <w:p w14:paraId="3D72990A" w14:textId="69F2B5BA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1464</w:t>
            </w:r>
          </w:p>
        </w:tc>
        <w:tc>
          <w:tcPr>
            <w:tcW w:w="1021" w:type="dxa"/>
          </w:tcPr>
          <w:p w14:paraId="7065F3F0" w14:textId="6F7D7514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1610.50</w:t>
            </w:r>
          </w:p>
        </w:tc>
        <w:tc>
          <w:tcPr>
            <w:tcW w:w="1021" w:type="dxa"/>
          </w:tcPr>
          <w:p w14:paraId="124C4031" w14:textId="4414A87B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1771.56</w:t>
            </w:r>
          </w:p>
        </w:tc>
        <w:tc>
          <w:tcPr>
            <w:tcW w:w="1021" w:type="dxa"/>
          </w:tcPr>
          <w:p w14:paraId="124750F9" w14:textId="26821573" w:rsidR="00FE06A9" w:rsidRPr="006614A2" w:rsidRDefault="00FE06A9" w:rsidP="00FE06A9">
            <w:pPr>
              <w:pStyle w:val="Pquestiontextmainstem"/>
              <w:jc w:val="center"/>
            </w:pPr>
            <w:r w:rsidRPr="0011465D">
              <w:t>1948.71</w:t>
            </w:r>
          </w:p>
        </w:tc>
      </w:tr>
    </w:tbl>
    <w:p w14:paraId="7CEACBC2" w14:textId="77777777" w:rsidR="00590B70" w:rsidRDefault="00590B70" w:rsidP="00352B14">
      <w:pPr>
        <w:pStyle w:val="Pquestiontextpartsa"/>
        <w:rPr>
          <w:rStyle w:val="Cquestionpartlabelbol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90B70" w14:paraId="2AF8670A" w14:textId="77777777" w:rsidTr="00BF2D04">
        <w:tc>
          <w:tcPr>
            <w:tcW w:w="5040" w:type="dxa"/>
          </w:tcPr>
          <w:p w14:paraId="308C860E" w14:textId="2E7C2250" w:rsidR="00590B70" w:rsidRPr="00391382" w:rsidRDefault="00590B70" w:rsidP="00391382">
            <w:pPr>
              <w:pStyle w:val="Pquestiontextpartsa"/>
            </w:pPr>
            <w:r w:rsidRPr="00352B14">
              <w:rPr>
                <w:rStyle w:val="Cquestionpartlabelbold"/>
              </w:rPr>
              <w:t>(b)</w:t>
            </w:r>
            <w:r w:rsidRPr="00352B14">
              <w:rPr>
                <w:rStyle w:val="Cquestionpartlabelbold"/>
              </w:rPr>
              <w:tab/>
            </w:r>
            <w:r w:rsidRPr="006614A2">
              <w:t xml:space="preserve">It will double when </w:t>
            </w:r>
            <w:r w:rsidRPr="00352B14">
              <w:rPr>
                <w:rStyle w:val="Cmathsexpressions"/>
              </w:rPr>
              <w:t>P = P</w:t>
            </w:r>
            <w:r w:rsidR="00F9361A">
              <w:rPr>
                <w:rStyle w:val="Cmathsexpressions"/>
              </w:rPr>
              <w:t>r</w:t>
            </w:r>
            <w:r w:rsidRPr="00352B14">
              <w:rPr>
                <w:rStyle w:val="Cmathsexpressions"/>
              </w:rPr>
              <w:t xml:space="preserve">T </w:t>
            </w:r>
            <w:r w:rsidRPr="006614A2">
              <w:t>or</w:t>
            </w:r>
            <w:r w:rsidRPr="00352B14">
              <w:rPr>
                <w:rStyle w:val="Cmathsexpressions"/>
              </w:rPr>
              <w:t xml:space="preserve"> </w:t>
            </w:r>
            <w:r w:rsidR="00F9361A">
              <w:rPr>
                <w:rStyle w:val="Cmathsexpressions"/>
              </w:rPr>
              <w:t>r</w:t>
            </w:r>
            <w:r w:rsidRPr="00352B14">
              <w:rPr>
                <w:rStyle w:val="Cmathsexpressions"/>
              </w:rPr>
              <w:t>T</w:t>
            </w:r>
            <w:r w:rsidRPr="006614A2">
              <w:t xml:space="preserve"> = 1. </w:t>
            </w:r>
            <w:r>
              <w:br/>
            </w:r>
            <w:r w:rsidR="00391382" w:rsidRPr="0011465D">
              <w:t xml:space="preserve">As </w:t>
            </w:r>
            <w:r w:rsidR="00F9361A">
              <w:rPr>
                <w:rStyle w:val="Cmathsexpressions"/>
              </w:rPr>
              <w:t>r</w:t>
            </w:r>
            <w:r w:rsidR="00391382" w:rsidRPr="0011465D">
              <w:t xml:space="preserve"> = 0.133, </w:t>
            </w:r>
            <w:r w:rsidR="00391382" w:rsidRPr="00744BA4">
              <w:rPr>
                <w:rStyle w:val="Cmathsexpressions"/>
              </w:rPr>
              <w:t>T</w:t>
            </w:r>
            <w:r w:rsidR="00391382" w:rsidRPr="0011465D">
              <w:t xml:space="preserve"> = 7.5188 </w:t>
            </w:r>
            <w:r w:rsidR="00B74F38">
              <w:br/>
            </w:r>
            <w:r w:rsidR="00391382" w:rsidRPr="0011465D">
              <w:t xml:space="preserve">It will take 8 years. </w:t>
            </w:r>
            <w:r w:rsidRPr="006614A2">
              <w:t xml:space="preserve"> </w:t>
            </w:r>
            <w:r>
              <w:br/>
            </w:r>
            <w:r w:rsidRPr="006614A2">
              <w:t>(Trial and error, or continuing the table above, will lead to the same result.)</w:t>
            </w:r>
          </w:p>
          <w:p w14:paraId="4B5D48A9" w14:textId="77777777" w:rsidR="00590B70" w:rsidRDefault="00590B70" w:rsidP="00BF2D04">
            <w:pPr>
              <w:pStyle w:val="Pquestiontextpartsa"/>
            </w:pPr>
          </w:p>
        </w:tc>
        <w:tc>
          <w:tcPr>
            <w:tcW w:w="5040" w:type="dxa"/>
          </w:tcPr>
          <w:p w14:paraId="0422C108" w14:textId="3DD933A5" w:rsidR="00391382" w:rsidRPr="0011465D" w:rsidRDefault="00590B70" w:rsidP="00391382">
            <w:pPr>
              <w:pStyle w:val="Pquestiontextpartsa"/>
            </w:pPr>
            <w:r w:rsidRPr="00352B14">
              <w:rPr>
                <w:rStyle w:val="Cquestionpartlabelbold"/>
              </w:rPr>
              <w:t>(c)</w:t>
            </w:r>
            <w:r w:rsidRPr="00352B14">
              <w:rPr>
                <w:rStyle w:val="Cquestionpartlabelbold"/>
              </w:rPr>
              <w:tab/>
            </w:r>
            <w:r w:rsidRPr="006614A2">
              <w:t>1000(1</w:t>
            </w:r>
            <w:r w:rsidRPr="00352B14">
              <w:rPr>
                <w:rStyle w:val="Cmathsexpressions"/>
              </w:rPr>
              <w:t xml:space="preserve"> + r</w:t>
            </w:r>
            <w:r w:rsidRPr="006614A2">
              <w:t>)</w:t>
            </w:r>
            <w:r w:rsidRPr="00352B14">
              <w:rPr>
                <w:rStyle w:val="CItalicsuperscript"/>
              </w:rPr>
              <w:t>T</w:t>
            </w:r>
            <w:r w:rsidRPr="00352B14">
              <w:t xml:space="preserve"> </w:t>
            </w:r>
            <w:r w:rsidRPr="006614A2">
              <w:t xml:space="preserve">= 2000. </w:t>
            </w:r>
            <w:r>
              <w:br/>
            </w:r>
            <w:r w:rsidR="00391382" w:rsidRPr="00391382">
              <w:t>1.1</w:t>
            </w:r>
            <w:r w:rsidR="00744BA4" w:rsidRPr="00352B14">
              <w:rPr>
                <w:rStyle w:val="CItalicsuperscript"/>
              </w:rPr>
              <w:t>T</w:t>
            </w:r>
            <w:r w:rsidR="00744BA4" w:rsidRPr="00352B14">
              <w:t xml:space="preserve"> </w:t>
            </w:r>
            <w:r w:rsidR="00744BA4">
              <w:t xml:space="preserve"> </w:t>
            </w:r>
            <w:r w:rsidR="00391382" w:rsidRPr="0011465D">
              <w:t>= 2</w:t>
            </w:r>
            <w:r w:rsidR="00B74F38">
              <w:br/>
            </w:r>
            <w:r w:rsidR="00391382" w:rsidRPr="0011465D">
              <w:t>Trial and error:</w:t>
            </w:r>
          </w:p>
          <w:p w14:paraId="445412F8" w14:textId="6B3D1853" w:rsidR="00391382" w:rsidRPr="0011465D" w:rsidRDefault="00F9361A" w:rsidP="00391382">
            <w:pPr>
              <w:pStyle w:val="Pquestiontextpartsa"/>
            </w:pPr>
            <w:r>
              <w:tab/>
            </w:r>
            <w:r w:rsidR="00391382" w:rsidRPr="0011465D">
              <w:t>1.1</w:t>
            </w:r>
            <w:r w:rsidR="00391382" w:rsidRPr="00744BA4">
              <w:rPr>
                <w:rStyle w:val="Csuperscript"/>
              </w:rPr>
              <w:t xml:space="preserve">7 </w:t>
            </w:r>
            <w:r w:rsidR="00391382" w:rsidRPr="0011465D">
              <w:t>= 1.95</w:t>
            </w:r>
          </w:p>
          <w:p w14:paraId="68687D5F" w14:textId="21DB0A03" w:rsidR="00391382" w:rsidRPr="0011465D" w:rsidRDefault="00F9361A" w:rsidP="00391382">
            <w:pPr>
              <w:pStyle w:val="Pquestiontextpartsa"/>
            </w:pPr>
            <w:r>
              <w:tab/>
            </w:r>
            <w:r w:rsidR="00391382" w:rsidRPr="0011465D">
              <w:t>1.1</w:t>
            </w:r>
            <w:r w:rsidR="00391382" w:rsidRPr="00744BA4">
              <w:rPr>
                <w:rStyle w:val="Csuperscript"/>
              </w:rPr>
              <w:t xml:space="preserve">8 </w:t>
            </w:r>
            <w:r w:rsidR="00391382" w:rsidRPr="0011465D">
              <w:t>= 2.14</w:t>
            </w:r>
          </w:p>
          <w:p w14:paraId="0B0A735D" w14:textId="6B1BD11B" w:rsidR="00590B70" w:rsidRDefault="00F9361A" w:rsidP="00391382">
            <w:pPr>
              <w:pStyle w:val="Pquestiontextpartsa"/>
            </w:pPr>
            <w:r>
              <w:tab/>
            </w:r>
            <w:r w:rsidR="00391382">
              <w:t>It will take 8 years.</w:t>
            </w:r>
          </w:p>
        </w:tc>
      </w:tr>
    </w:tbl>
    <w:p w14:paraId="0D881E4B" w14:textId="27EF429E" w:rsidR="00D56B23" w:rsidRDefault="00D56B23" w:rsidP="00D56B23">
      <w:pPr>
        <w:pStyle w:val="Pquestionheadingsx"/>
      </w:pPr>
      <w:r>
        <w:t>Question 17</w:t>
      </w:r>
      <w:r>
        <w:tab/>
      </w:r>
      <w:r>
        <w:rPr>
          <w:rStyle w:val="Cmarkslabel"/>
        </w:rPr>
        <w:t>6 marks</w:t>
      </w:r>
      <w:r>
        <w:tab/>
      </w:r>
      <w:r w:rsidR="002A78D4" w:rsidRPr="007026CE">
        <w:t>[13.</w:t>
      </w:r>
      <w:r w:rsidR="00F04CD9" w:rsidRPr="007026CE">
        <w:t>3</w:t>
      </w:r>
      <w:r w:rsidRPr="007026CE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010"/>
      </w:tblGrid>
      <w:tr w:rsidR="00F9361A" w14:paraId="2916E61B" w14:textId="77777777" w:rsidTr="00F9361A">
        <w:trPr>
          <w:cantSplit/>
        </w:trPr>
        <w:tc>
          <w:tcPr>
            <w:tcW w:w="5070" w:type="dxa"/>
          </w:tcPr>
          <w:p w14:paraId="62AD6488" w14:textId="4E76EA94" w:rsidR="00F9361A" w:rsidRPr="0011465D" w:rsidRDefault="00F9361A" w:rsidP="000C0656">
            <w:pPr>
              <w:pStyle w:val="Pquestiontextpartsa"/>
            </w:pPr>
            <w:r w:rsidRPr="00352B14">
              <w:rPr>
                <w:rStyle w:val="Cquestionpartlabelbold"/>
              </w:rPr>
              <w:t>(a)</w:t>
            </w:r>
            <w:r w:rsidRPr="00352B14">
              <w:rPr>
                <w:rStyle w:val="Cquestionpartlabelbold"/>
              </w:rPr>
              <w:tab/>
              <w:t>(i)</w:t>
            </w:r>
            <w:r w:rsidRPr="00352B14">
              <w:rPr>
                <w:rStyle w:val="Cquestionpartlabelbold"/>
              </w:rPr>
              <w:tab/>
            </w:r>
            <w:r>
              <w:t>Increase = 3</w:t>
            </w:r>
            <w:r>
              <w:br/>
            </w:r>
            <w:r>
              <w:tab/>
            </w:r>
            <w:r w:rsidRPr="0011465D">
              <w:t>original = 4</w:t>
            </w:r>
            <w:r>
              <w:br/>
            </w:r>
            <w:r>
              <w:tab/>
              <w:t>Percentage increase</w:t>
            </w:r>
            <w:r>
              <w:br/>
            </w:r>
            <w:r>
              <w:tab/>
              <w:t>= 3 ÷ 4</w:t>
            </w:r>
            <w:r>
              <w:br/>
            </w:r>
            <w:r>
              <w:tab/>
            </w:r>
            <w:r w:rsidRPr="0011465D">
              <w:t xml:space="preserve">= 0.75 </w:t>
            </w:r>
            <w:r>
              <w:br/>
            </w:r>
            <w:r>
              <w:tab/>
            </w:r>
            <w:r w:rsidRPr="0011465D">
              <w:t>= 75%</w:t>
            </w:r>
          </w:p>
          <w:p w14:paraId="11AAFFC6" w14:textId="45A169AC" w:rsidR="00F9361A" w:rsidRDefault="00F9361A" w:rsidP="000C0656">
            <w:pPr>
              <w:pStyle w:val="Pquestiontextpartsa"/>
            </w:pPr>
            <w:r>
              <w:tab/>
            </w:r>
            <w:r>
              <w:tab/>
              <w:t xml:space="preserve">Average annual increase </w:t>
            </w:r>
            <w:r>
              <w:br/>
            </w:r>
            <w:r>
              <w:tab/>
            </w:r>
            <w:r w:rsidRPr="0011465D">
              <w:t xml:space="preserve">= </w:t>
            </w:r>
            <w:r w:rsidRPr="0011465D">
              <w:rPr>
                <w:position w:val="-24"/>
              </w:rPr>
              <w:object w:dxaOrig="340" w:dyaOrig="620" w14:anchorId="50099E02">
                <v:shape id="_x0000_i1040" type="#_x0000_t75" style="width:17.75pt;height:31.55pt" o:ole="">
                  <v:imagedata r:id="rId38" o:title=""/>
                </v:shape>
                <o:OLEObject Type="Embed" ProgID="Equation.DSMT4" ShapeID="_x0000_i1040" DrawAspect="Content" ObjectID="_1538919191" r:id="rId39"/>
              </w:object>
            </w:r>
            <w:r>
              <w:br/>
            </w:r>
            <w:r>
              <w:tab/>
            </w:r>
            <w:r w:rsidRPr="0011465D">
              <w:t>= 15%</w:t>
            </w:r>
          </w:p>
          <w:p w14:paraId="42450E0F" w14:textId="5A550CCD" w:rsidR="00F9361A" w:rsidRDefault="00F9361A" w:rsidP="000C0656">
            <w:pPr>
              <w:pStyle w:val="Pquestiontextpartsa"/>
            </w:pPr>
          </w:p>
        </w:tc>
        <w:tc>
          <w:tcPr>
            <w:tcW w:w="5010" w:type="dxa"/>
          </w:tcPr>
          <w:p w14:paraId="1D9CD4D4" w14:textId="77777777" w:rsidR="00F9361A" w:rsidRDefault="00F9361A" w:rsidP="00F9361A">
            <w:pPr>
              <w:pStyle w:val="Pquestiontextpartsa"/>
              <w:rPr>
                <w:rStyle w:val="Cquestionpartlabelbold"/>
              </w:rPr>
            </w:pPr>
            <w:r w:rsidRPr="006920AA">
              <w:rPr>
                <w:rStyle w:val="Cquestionpartlabelbold"/>
              </w:rPr>
              <w:t>(ii)</w:t>
            </w:r>
            <w:r w:rsidRPr="00352B14">
              <w:rPr>
                <w:rStyle w:val="Cquestionpartlabelbold"/>
              </w:rPr>
              <w:tab/>
            </w:r>
          </w:p>
          <w:p w14:paraId="249D9A3D" w14:textId="6817D771" w:rsidR="00F9361A" w:rsidRPr="0011465D" w:rsidRDefault="00F9361A" w:rsidP="00F9361A">
            <w:pPr>
              <w:pStyle w:val="Pquestiontextpartsa"/>
            </w:pPr>
            <w:r>
              <w:tab/>
            </w:r>
            <w:r w:rsidRPr="00B74F38">
              <w:rPr>
                <w:position w:val="-94"/>
              </w:rPr>
              <w:object w:dxaOrig="2400" w:dyaOrig="2400" w14:anchorId="0BD8F788">
                <v:shape id="_x0000_i1042" type="#_x0000_t75" style="width:119.35pt;height:119.35pt" o:ole="">
                  <v:imagedata r:id="rId40" o:title=""/>
                </v:shape>
                <o:OLEObject Type="Embed" ProgID="Equation.DSMT4" ShapeID="_x0000_i1042" DrawAspect="Content" ObjectID="_1538919192" r:id="rId41"/>
              </w:object>
            </w:r>
            <w:r w:rsidRPr="0011465D">
              <w:t xml:space="preserve"> </w:t>
            </w:r>
          </w:p>
          <w:p w14:paraId="254D7F3C" w14:textId="75B0F220" w:rsidR="00F9361A" w:rsidRPr="006A0430" w:rsidRDefault="00F9361A" w:rsidP="00F9361A">
            <w:pPr>
              <w:pStyle w:val="Pquestiontextpartsa"/>
            </w:pPr>
            <w:r>
              <w:tab/>
            </w:r>
            <w:r w:rsidRPr="0011465D">
              <w:t>The inflation r</w:t>
            </w:r>
            <w:r>
              <w:t>ate is 11.84% p.a.</w:t>
            </w:r>
          </w:p>
        </w:tc>
      </w:tr>
      <w:tr w:rsidR="00F9361A" w14:paraId="6582DB9F" w14:textId="77777777" w:rsidTr="00F9361A">
        <w:trPr>
          <w:cantSplit/>
        </w:trPr>
        <w:tc>
          <w:tcPr>
            <w:tcW w:w="5070" w:type="dxa"/>
          </w:tcPr>
          <w:p w14:paraId="15DDC9E4" w14:textId="72B506EF" w:rsidR="00F9361A" w:rsidRPr="006A0430" w:rsidRDefault="00F9361A" w:rsidP="00306017">
            <w:pPr>
              <w:pStyle w:val="Pquestiontextpartsa"/>
            </w:pPr>
            <w:r>
              <w:rPr>
                <w:rStyle w:val="Cquestionpartlabelbold"/>
              </w:rPr>
              <w:lastRenderedPageBreak/>
              <w:t>(b</w:t>
            </w:r>
            <w:r w:rsidRPr="00352B14">
              <w:rPr>
                <w:rStyle w:val="Cquestionpartlabelbold"/>
              </w:rPr>
              <w:t>)</w:t>
            </w:r>
            <w:r w:rsidRPr="00352B14">
              <w:rPr>
                <w:rStyle w:val="Cquestionpartlabelbold"/>
              </w:rPr>
              <w:tab/>
              <w:t>(i)</w:t>
            </w:r>
            <w:r w:rsidRPr="00744BA4">
              <w:tab/>
            </w:r>
            <w:r>
              <w:t>Increase = 14</w:t>
            </w:r>
            <w:r>
              <w:br/>
            </w:r>
            <w:r>
              <w:tab/>
            </w:r>
            <w:r w:rsidRPr="006A0430">
              <w:t>original = 4</w:t>
            </w:r>
            <w:r>
              <w:br/>
            </w:r>
            <w:r>
              <w:tab/>
              <w:t>Percentage increase</w:t>
            </w:r>
            <w:r>
              <w:br/>
            </w:r>
            <w:r>
              <w:tab/>
              <w:t>= 14 ÷ 4</w:t>
            </w:r>
            <w:r>
              <w:br/>
            </w:r>
            <w:r>
              <w:tab/>
            </w:r>
            <w:r w:rsidRPr="006A0430">
              <w:t>= 3.5</w:t>
            </w:r>
            <w:r>
              <w:br/>
            </w:r>
            <w:r>
              <w:tab/>
            </w:r>
            <w:r w:rsidRPr="006A0430">
              <w:t>= 350%</w:t>
            </w:r>
          </w:p>
          <w:p w14:paraId="040B55F8" w14:textId="3D117E5B" w:rsidR="00F9361A" w:rsidRPr="00F9361A" w:rsidRDefault="00F9361A" w:rsidP="000C0656">
            <w:pPr>
              <w:pStyle w:val="Pquestiontextpartsa"/>
              <w:rPr>
                <w:rStyle w:val="Cquestionpartlabelbold"/>
                <w:b w:val="0"/>
              </w:rPr>
            </w:pPr>
            <w:r>
              <w:tab/>
            </w:r>
            <w:r>
              <w:tab/>
            </w:r>
            <w:r w:rsidRPr="006A0430">
              <w:t>Average annual increase %</w:t>
            </w:r>
            <w:r>
              <w:br/>
            </w:r>
            <w:r>
              <w:tab/>
            </w:r>
            <w:r w:rsidRPr="006A0430">
              <w:t xml:space="preserve">= </w:t>
            </w:r>
            <w:r w:rsidRPr="00F9361A">
              <w:rPr>
                <w:position w:val="-24"/>
              </w:rPr>
              <w:object w:dxaOrig="460" w:dyaOrig="620" w14:anchorId="07EA2CEE">
                <v:shape id="_x0000_i1043" type="#_x0000_t75" style="width:22.7pt;height:31.55pt" o:ole="">
                  <v:imagedata r:id="rId42" o:title=""/>
                </v:shape>
                <o:OLEObject Type="Embed" ProgID="Equation.DSMT4" ShapeID="_x0000_i1043" DrawAspect="Content" ObjectID="_1538919193" r:id="rId43"/>
              </w:object>
            </w:r>
            <w:r w:rsidRPr="006A0430">
              <w:t xml:space="preserve"> </w:t>
            </w:r>
            <w:r>
              <w:br/>
            </w:r>
            <w:r>
              <w:tab/>
            </w:r>
            <w:r w:rsidRPr="006920AA">
              <w:t>= 35%</w:t>
            </w:r>
          </w:p>
        </w:tc>
        <w:tc>
          <w:tcPr>
            <w:tcW w:w="5010" w:type="dxa"/>
          </w:tcPr>
          <w:p w14:paraId="3F62F576" w14:textId="77777777" w:rsidR="00F9361A" w:rsidRPr="006A0430" w:rsidRDefault="00F9361A" w:rsidP="00F9361A">
            <w:pPr>
              <w:pStyle w:val="Pquestiontextpartsa"/>
            </w:pPr>
            <w:r w:rsidRPr="006920AA">
              <w:rPr>
                <w:rStyle w:val="Cquestionpartlabelbold"/>
              </w:rPr>
              <w:t>(ii)</w:t>
            </w:r>
          </w:p>
          <w:p w14:paraId="526F8EE0" w14:textId="20459AEE" w:rsidR="00F9361A" w:rsidRPr="0011465D" w:rsidRDefault="00F9361A" w:rsidP="00F9361A">
            <w:pPr>
              <w:pStyle w:val="Pquestiontextpartsa"/>
            </w:pPr>
            <w:r>
              <w:tab/>
            </w:r>
            <w:r w:rsidRPr="0011465D">
              <w:rPr>
                <w:position w:val="-92"/>
              </w:rPr>
              <w:object w:dxaOrig="2420" w:dyaOrig="2260" w14:anchorId="63293855">
                <v:shape id="_x0000_i1044" type="#_x0000_t75" style="width:121.3pt;height:112.45pt" o:ole="">
                  <v:imagedata r:id="rId44" o:title=""/>
                </v:shape>
                <o:OLEObject Type="Embed" ProgID="Equation.DSMT4" ShapeID="_x0000_i1044" DrawAspect="Content" ObjectID="_1538919194" r:id="rId45"/>
              </w:object>
            </w:r>
            <w:r w:rsidRPr="0011465D">
              <w:t xml:space="preserve"> </w:t>
            </w:r>
          </w:p>
          <w:p w14:paraId="56A3D081" w14:textId="2955661E" w:rsidR="00F9361A" w:rsidRDefault="00F9361A" w:rsidP="00F9361A">
            <w:pPr>
              <w:pStyle w:val="Pquestiontextpartsa"/>
              <w:rPr>
                <w:rStyle w:val="Cquestionpartlabelbold"/>
              </w:rPr>
            </w:pPr>
            <w:r>
              <w:tab/>
            </w:r>
            <w:r w:rsidRPr="0011465D">
              <w:t>The inflation rate is 16.23% p.a.</w:t>
            </w:r>
          </w:p>
        </w:tc>
      </w:tr>
      <w:tr w:rsidR="00F9361A" w14:paraId="62261A7D" w14:textId="77777777" w:rsidTr="00F9361A">
        <w:trPr>
          <w:cantSplit/>
        </w:trPr>
        <w:tc>
          <w:tcPr>
            <w:tcW w:w="5070" w:type="dxa"/>
          </w:tcPr>
          <w:p w14:paraId="09A1CCC2" w14:textId="1A43E9FE" w:rsidR="00F9361A" w:rsidRPr="0011465D" w:rsidRDefault="00F9361A" w:rsidP="00F9361A">
            <w:pPr>
              <w:pStyle w:val="Pquestiontextpartsa"/>
            </w:pPr>
            <w:r>
              <w:rPr>
                <w:rStyle w:val="Cquestionpartlabelbold"/>
              </w:rPr>
              <w:t>(c</w:t>
            </w:r>
            <w:r w:rsidRPr="00352B14">
              <w:rPr>
                <w:rStyle w:val="Cquestionpartlabelbold"/>
              </w:rPr>
              <w:t>)</w:t>
            </w:r>
            <w:r w:rsidRPr="006A0430">
              <w:rPr>
                <w:rStyle w:val="Cquestionpartlabelbold"/>
              </w:rPr>
              <w:tab/>
              <w:t>(i)</w:t>
            </w:r>
            <w:r w:rsidRPr="00744BA4">
              <w:t xml:space="preserve"> </w:t>
            </w:r>
            <w:r w:rsidRPr="00744BA4">
              <w:tab/>
            </w:r>
            <w:r>
              <w:t>Increase = 20</w:t>
            </w:r>
            <w:r>
              <w:br/>
            </w:r>
            <w:r>
              <w:tab/>
            </w:r>
            <w:r>
              <w:t>original = 4</w:t>
            </w:r>
            <w:r>
              <w:br/>
            </w:r>
            <w:r>
              <w:tab/>
            </w:r>
            <w:r>
              <w:t>Percentage increase</w:t>
            </w:r>
            <w:r>
              <w:br/>
            </w:r>
            <w:r>
              <w:tab/>
            </w:r>
            <w:r>
              <w:t>= 20 ÷ 4</w:t>
            </w:r>
            <w:r>
              <w:br/>
            </w:r>
            <w:r>
              <w:tab/>
            </w:r>
            <w:r>
              <w:t>= 5</w:t>
            </w:r>
            <w:r>
              <w:br/>
            </w:r>
            <w:r>
              <w:tab/>
            </w:r>
            <w:r w:rsidRPr="0011465D">
              <w:t>= 500%</w:t>
            </w:r>
          </w:p>
          <w:p w14:paraId="1F38D631" w14:textId="20EDED6B" w:rsidR="00F9361A" w:rsidRDefault="00F9361A" w:rsidP="00F9361A">
            <w:pPr>
              <w:pStyle w:val="Pquestiontextpartsa"/>
            </w:pPr>
            <w:r>
              <w:tab/>
            </w:r>
            <w:r>
              <w:tab/>
            </w:r>
            <w:r w:rsidRPr="0011465D">
              <w:t xml:space="preserve">Average annual </w:t>
            </w:r>
            <w:r>
              <w:t>increase %</w:t>
            </w:r>
            <w:r>
              <w:br/>
            </w:r>
            <w:r>
              <w:tab/>
            </w:r>
            <w:r w:rsidRPr="0011465D">
              <w:t xml:space="preserve">= </w:t>
            </w:r>
            <w:r w:rsidRPr="0011465D">
              <w:rPr>
                <w:position w:val="-24"/>
              </w:rPr>
              <w:object w:dxaOrig="460" w:dyaOrig="620" w14:anchorId="65F9826C">
                <v:shape id="_x0000_i1041" type="#_x0000_t75" style="width:22.7pt;height:31.55pt" o:ole="">
                  <v:imagedata r:id="rId46" o:title=""/>
                </v:shape>
                <o:OLEObject Type="Embed" ProgID="Equation.DSMT4" ShapeID="_x0000_i1041" DrawAspect="Content" ObjectID="_1538919195" r:id="rId47"/>
              </w:object>
            </w:r>
            <w:r w:rsidRPr="0011465D">
              <w:t xml:space="preserve"> </w:t>
            </w:r>
            <w:r>
              <w:br/>
            </w:r>
            <w:r>
              <w:tab/>
            </w:r>
            <w:r w:rsidRPr="006920AA">
              <w:t>= 33.33%</w:t>
            </w:r>
          </w:p>
          <w:p w14:paraId="29D12816" w14:textId="1DC90468" w:rsidR="00F9361A" w:rsidRPr="00352B14" w:rsidRDefault="00F9361A" w:rsidP="00F9361A">
            <w:pPr>
              <w:pStyle w:val="Pquestiontextpartsa"/>
              <w:rPr>
                <w:rStyle w:val="Cquestionpartlabelbold"/>
              </w:rPr>
            </w:pPr>
          </w:p>
        </w:tc>
        <w:tc>
          <w:tcPr>
            <w:tcW w:w="5010" w:type="dxa"/>
          </w:tcPr>
          <w:p w14:paraId="6DFE3E84" w14:textId="77777777" w:rsidR="00F9361A" w:rsidRPr="006A0430" w:rsidRDefault="00F9361A" w:rsidP="00F9361A">
            <w:pPr>
              <w:pStyle w:val="Pquestiontextpartsa"/>
            </w:pPr>
            <w:r w:rsidRPr="006920AA">
              <w:rPr>
                <w:rStyle w:val="Cquestionpartlabelbold"/>
              </w:rPr>
              <w:t>(ii)</w:t>
            </w:r>
            <w:r w:rsidRPr="00352B14">
              <w:rPr>
                <w:rStyle w:val="Cquestionpartlabelbold"/>
              </w:rPr>
              <w:t xml:space="preserve"> </w:t>
            </w:r>
            <w:r w:rsidRPr="00352B14">
              <w:rPr>
                <w:rStyle w:val="Cquestionpartlabelbold"/>
              </w:rPr>
              <w:tab/>
            </w:r>
          </w:p>
          <w:p w14:paraId="4DB14996" w14:textId="0DCF36F4" w:rsidR="00F9361A" w:rsidRDefault="00F9361A" w:rsidP="00F9361A">
            <w:pPr>
              <w:pStyle w:val="Pquestiontextpartsa"/>
            </w:pPr>
            <w:r>
              <w:tab/>
            </w:r>
            <w:r w:rsidRPr="0011465D">
              <w:rPr>
                <w:position w:val="-92"/>
              </w:rPr>
              <w:object w:dxaOrig="2420" w:dyaOrig="2260" w14:anchorId="43BABD55">
                <v:shape id="_x0000_i1045" type="#_x0000_t75" style="width:121.3pt;height:112.45pt" o:ole="">
                  <v:imagedata r:id="rId48" o:title=""/>
                </v:shape>
                <o:OLEObject Type="Embed" ProgID="Equation.DSMT4" ShapeID="_x0000_i1045" DrawAspect="Content" ObjectID="_1538919196" r:id="rId49"/>
              </w:object>
            </w:r>
            <w:r w:rsidRPr="0011465D">
              <w:t xml:space="preserve"> </w:t>
            </w:r>
          </w:p>
          <w:p w14:paraId="6957A371" w14:textId="617BE603" w:rsidR="00F9361A" w:rsidRDefault="00F9361A" w:rsidP="00F9361A">
            <w:pPr>
              <w:pStyle w:val="Pquestiontextpartsa"/>
              <w:rPr>
                <w:rStyle w:val="Cquestionpartlabelbold"/>
              </w:rPr>
            </w:pPr>
            <w:r>
              <w:tab/>
            </w:r>
            <w:r w:rsidRPr="0011465D">
              <w:t>The inflation rate is 12.69% p.a.</w:t>
            </w:r>
          </w:p>
        </w:tc>
      </w:tr>
    </w:tbl>
    <w:p w14:paraId="1CCC243A" w14:textId="7E6A2A67" w:rsidR="002060D3" w:rsidRDefault="002060D3" w:rsidP="002060D3">
      <w:pPr>
        <w:pStyle w:val="Psectionresults"/>
      </w:pPr>
      <w:r>
        <w:t xml:space="preserve">Extended answer results: </w:t>
      </w:r>
      <w:r w:rsidR="00C21682">
        <w:t>12</w:t>
      </w:r>
    </w:p>
    <w:p w14:paraId="5E9675C6" w14:textId="0D9F2432" w:rsidR="002060D3" w:rsidRPr="0049744D" w:rsidRDefault="00A53071" w:rsidP="002060D3">
      <w:pPr>
        <w:pStyle w:val="Psectionresults"/>
      </w:pPr>
      <w:r>
        <w:t xml:space="preserve">TOTAL test results: </w:t>
      </w:r>
      <w:r w:rsidR="00C21682">
        <w:t>62</w:t>
      </w:r>
    </w:p>
    <w:sectPr w:rsidR="002060D3" w:rsidRPr="0049744D" w:rsidSect="00261C44">
      <w:headerReference w:type="default" r:id="rId50"/>
      <w:footerReference w:type="default" r:id="rId51"/>
      <w:pgSz w:w="11906" w:h="16838" w:code="9"/>
      <w:pgMar w:top="1276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AEBC1" w14:textId="77777777" w:rsidR="003A12BB" w:rsidRDefault="003A12BB" w:rsidP="00B91E57">
      <w:r>
        <w:separator/>
      </w:r>
    </w:p>
  </w:endnote>
  <w:endnote w:type="continuationSeparator" w:id="0">
    <w:p w14:paraId="301C0FD5" w14:textId="77777777" w:rsidR="003A12BB" w:rsidRDefault="003A12B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FA969" w14:textId="77777777" w:rsidR="00AA7ED5" w:rsidRDefault="00AA7ED5" w:rsidP="00B91E57">
    <w:pPr>
      <w:pStyle w:val="Pfootertext"/>
    </w:pPr>
  </w:p>
  <w:p w14:paraId="45730579" w14:textId="77777777" w:rsidR="00B91E57" w:rsidRPr="00375E26" w:rsidRDefault="00B91E57" w:rsidP="00B91E5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</w:r>
    <w:r w:rsidR="00AA7ED5" w:rsidRPr="00375E26">
      <w:rPr>
        <w:sz w:val="18"/>
      </w:rPr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F9361A">
      <w:rPr>
        <w:noProof/>
        <w:sz w:val="18"/>
      </w:rPr>
      <w:t>1</w:t>
    </w:r>
    <w:r w:rsidRPr="00375E26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13871" w14:textId="77777777" w:rsidR="003A12BB" w:rsidRDefault="003A12BB" w:rsidP="00B91E57">
      <w:r>
        <w:separator/>
      </w:r>
    </w:p>
  </w:footnote>
  <w:footnote w:type="continuationSeparator" w:id="0">
    <w:p w14:paraId="3C8B13A6" w14:textId="77777777" w:rsidR="003A12BB" w:rsidRDefault="003A12B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89C1E" w14:textId="2CFB61C7" w:rsidR="00EF5900" w:rsidRDefault="00C21682" w:rsidP="00EF5900">
    <w:pPr>
      <w:pStyle w:val="Pheadertext"/>
      <w:tabs>
        <w:tab w:val="clear" w:pos="6521"/>
        <w:tab w:val="clear" w:pos="9923"/>
      </w:tabs>
    </w:pPr>
    <w:r>
      <w:t>Pearson Mathematics</w:t>
    </w:r>
    <w:r w:rsidRPr="00CC02A2">
      <w:t xml:space="preserve"> </w:t>
    </w:r>
    <w:r>
      <w:t xml:space="preserve">10–10A    </w:t>
    </w:r>
    <w:r w:rsidRPr="00CC02A2">
      <w:t>Financial mathematics</w:t>
    </w:r>
    <w:r>
      <w:t xml:space="preserve"> –– Test C </w:t>
    </w:r>
    <w:r w:rsidR="00352B14">
      <w:t>S</w:t>
    </w:r>
    <w:r w:rsidR="00352B14" w:rsidRPr="006614A2">
      <w:t>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A3904EFA"/>
    <w:lvl w:ilvl="0" w:tplc="44141BA4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4"/>
        <w:szCs w:val="24"/>
      </w:rPr>
    </w:lvl>
    <w:lvl w:ilvl="1" w:tplc="13784F44">
      <w:start w:val="1000"/>
      <w:numFmt w:val="decimal"/>
      <w:lvlText w:val="%2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711527"/>
    <w:multiLevelType w:val="hybridMultilevel"/>
    <w:tmpl w:val="9A461588"/>
    <w:lvl w:ilvl="0" w:tplc="E76E40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0875E3"/>
    <w:multiLevelType w:val="hybridMultilevel"/>
    <w:tmpl w:val="BD26F410"/>
    <w:lvl w:ilvl="0" w:tplc="C924ADC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4E8D"/>
    <w:rsid w:val="00052D5F"/>
    <w:rsid w:val="00057492"/>
    <w:rsid w:val="000611DD"/>
    <w:rsid w:val="00062A9B"/>
    <w:rsid w:val="00062B27"/>
    <w:rsid w:val="00064993"/>
    <w:rsid w:val="00066722"/>
    <w:rsid w:val="00070302"/>
    <w:rsid w:val="0007486F"/>
    <w:rsid w:val="0007636D"/>
    <w:rsid w:val="00076BF9"/>
    <w:rsid w:val="00082AD0"/>
    <w:rsid w:val="00090B15"/>
    <w:rsid w:val="00094B98"/>
    <w:rsid w:val="000C0656"/>
    <w:rsid w:val="000C4CB1"/>
    <w:rsid w:val="000C6C56"/>
    <w:rsid w:val="000F52E2"/>
    <w:rsid w:val="00114A57"/>
    <w:rsid w:val="00114E72"/>
    <w:rsid w:val="001158EE"/>
    <w:rsid w:val="0012161F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B4371"/>
    <w:rsid w:val="001B6726"/>
    <w:rsid w:val="001C4DB3"/>
    <w:rsid w:val="001F3D5E"/>
    <w:rsid w:val="002060D3"/>
    <w:rsid w:val="0021294B"/>
    <w:rsid w:val="00223001"/>
    <w:rsid w:val="0024288A"/>
    <w:rsid w:val="002509BC"/>
    <w:rsid w:val="00261C44"/>
    <w:rsid w:val="002635BA"/>
    <w:rsid w:val="0028504F"/>
    <w:rsid w:val="0029349A"/>
    <w:rsid w:val="00293D6B"/>
    <w:rsid w:val="0029660A"/>
    <w:rsid w:val="0029665F"/>
    <w:rsid w:val="00297417"/>
    <w:rsid w:val="002A3EAE"/>
    <w:rsid w:val="002A61AB"/>
    <w:rsid w:val="002A78D4"/>
    <w:rsid w:val="002C0D5B"/>
    <w:rsid w:val="002C3C99"/>
    <w:rsid w:val="002C5286"/>
    <w:rsid w:val="002D2E83"/>
    <w:rsid w:val="002E0784"/>
    <w:rsid w:val="002E154B"/>
    <w:rsid w:val="002F0A64"/>
    <w:rsid w:val="00307A48"/>
    <w:rsid w:val="00307F32"/>
    <w:rsid w:val="00323197"/>
    <w:rsid w:val="00323AB7"/>
    <w:rsid w:val="00334607"/>
    <w:rsid w:val="00335B72"/>
    <w:rsid w:val="00345684"/>
    <w:rsid w:val="00352B14"/>
    <w:rsid w:val="003618B8"/>
    <w:rsid w:val="003624C0"/>
    <w:rsid w:val="0036267E"/>
    <w:rsid w:val="00363DAC"/>
    <w:rsid w:val="003649A6"/>
    <w:rsid w:val="0036586D"/>
    <w:rsid w:val="00374306"/>
    <w:rsid w:val="00375E26"/>
    <w:rsid w:val="00376745"/>
    <w:rsid w:val="00391382"/>
    <w:rsid w:val="0039270F"/>
    <w:rsid w:val="00393ADE"/>
    <w:rsid w:val="003A12BB"/>
    <w:rsid w:val="003A6EA1"/>
    <w:rsid w:val="003B3BBF"/>
    <w:rsid w:val="003C445D"/>
    <w:rsid w:val="003C63BF"/>
    <w:rsid w:val="003D7655"/>
    <w:rsid w:val="003E3349"/>
    <w:rsid w:val="00405748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2B9F"/>
    <w:rsid w:val="004A5DD5"/>
    <w:rsid w:val="004B3589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75377"/>
    <w:rsid w:val="00582BD5"/>
    <w:rsid w:val="00583D09"/>
    <w:rsid w:val="00590B70"/>
    <w:rsid w:val="0059291C"/>
    <w:rsid w:val="005A07A0"/>
    <w:rsid w:val="005A6C19"/>
    <w:rsid w:val="005B2542"/>
    <w:rsid w:val="005C1799"/>
    <w:rsid w:val="005C2DB7"/>
    <w:rsid w:val="005C6EE5"/>
    <w:rsid w:val="005E7742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920AA"/>
    <w:rsid w:val="006A0430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26CE"/>
    <w:rsid w:val="0070464D"/>
    <w:rsid w:val="00713EAF"/>
    <w:rsid w:val="00715815"/>
    <w:rsid w:val="00722B45"/>
    <w:rsid w:val="007313E8"/>
    <w:rsid w:val="00732B3C"/>
    <w:rsid w:val="00744BA4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D5A10"/>
    <w:rsid w:val="00814AD5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72A57"/>
    <w:rsid w:val="00883D65"/>
    <w:rsid w:val="00887F5C"/>
    <w:rsid w:val="008A2708"/>
    <w:rsid w:val="008B3FA2"/>
    <w:rsid w:val="008B5DC2"/>
    <w:rsid w:val="008C419B"/>
    <w:rsid w:val="008C44CE"/>
    <w:rsid w:val="008D3E39"/>
    <w:rsid w:val="008E3A48"/>
    <w:rsid w:val="008F0DDC"/>
    <w:rsid w:val="008F0EC6"/>
    <w:rsid w:val="009023C1"/>
    <w:rsid w:val="0090320E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508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37790"/>
    <w:rsid w:val="00A450C7"/>
    <w:rsid w:val="00A5299B"/>
    <w:rsid w:val="00A53071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174F7"/>
    <w:rsid w:val="00B21E3E"/>
    <w:rsid w:val="00B25421"/>
    <w:rsid w:val="00B31E6A"/>
    <w:rsid w:val="00B32D92"/>
    <w:rsid w:val="00B46721"/>
    <w:rsid w:val="00B632C3"/>
    <w:rsid w:val="00B6363F"/>
    <w:rsid w:val="00B63D7A"/>
    <w:rsid w:val="00B63FCE"/>
    <w:rsid w:val="00B6458B"/>
    <w:rsid w:val="00B73321"/>
    <w:rsid w:val="00B74F38"/>
    <w:rsid w:val="00B80E51"/>
    <w:rsid w:val="00B80E6D"/>
    <w:rsid w:val="00B86D7F"/>
    <w:rsid w:val="00B91091"/>
    <w:rsid w:val="00B91E57"/>
    <w:rsid w:val="00BA0A66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1682"/>
    <w:rsid w:val="00C227ED"/>
    <w:rsid w:val="00C41B73"/>
    <w:rsid w:val="00C5054A"/>
    <w:rsid w:val="00C50C69"/>
    <w:rsid w:val="00C51718"/>
    <w:rsid w:val="00C522B4"/>
    <w:rsid w:val="00C56D83"/>
    <w:rsid w:val="00C65610"/>
    <w:rsid w:val="00C75B20"/>
    <w:rsid w:val="00C75F4E"/>
    <w:rsid w:val="00C9254A"/>
    <w:rsid w:val="00CB3D6D"/>
    <w:rsid w:val="00CC0D68"/>
    <w:rsid w:val="00CC5F10"/>
    <w:rsid w:val="00CC6FFF"/>
    <w:rsid w:val="00CC7D1F"/>
    <w:rsid w:val="00CD00EA"/>
    <w:rsid w:val="00CE252B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6B23"/>
    <w:rsid w:val="00D5788E"/>
    <w:rsid w:val="00D6673C"/>
    <w:rsid w:val="00D747CC"/>
    <w:rsid w:val="00D817B5"/>
    <w:rsid w:val="00D91A8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34471"/>
    <w:rsid w:val="00E42B3B"/>
    <w:rsid w:val="00E4401F"/>
    <w:rsid w:val="00E522E3"/>
    <w:rsid w:val="00E56C69"/>
    <w:rsid w:val="00E64508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5900"/>
    <w:rsid w:val="00EF6108"/>
    <w:rsid w:val="00F04CD9"/>
    <w:rsid w:val="00F1598F"/>
    <w:rsid w:val="00F23EDE"/>
    <w:rsid w:val="00F24B10"/>
    <w:rsid w:val="00F279DF"/>
    <w:rsid w:val="00F41913"/>
    <w:rsid w:val="00F5599A"/>
    <w:rsid w:val="00F76411"/>
    <w:rsid w:val="00F80273"/>
    <w:rsid w:val="00F93270"/>
    <w:rsid w:val="00F9361A"/>
    <w:rsid w:val="00FA71CA"/>
    <w:rsid w:val="00FB077E"/>
    <w:rsid w:val="00FB4663"/>
    <w:rsid w:val="00FB7DE1"/>
    <w:rsid w:val="00FC2A4C"/>
    <w:rsid w:val="00FD1FE1"/>
    <w:rsid w:val="00FE06A9"/>
    <w:rsid w:val="00FE252B"/>
    <w:rsid w:val="00FE3101"/>
    <w:rsid w:val="00FE47F1"/>
    <w:rsid w:val="00FE4B25"/>
    <w:rsid w:val="00FE5CA5"/>
    <w:rsid w:val="00FE6891"/>
    <w:rsid w:val="00FE6E25"/>
    <w:rsid w:val="00FF0D9D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A46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52B1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52B14"/>
    <w:rPr>
      <w:rFonts w:ascii="Times New Roman" w:hAnsi="Times New Roman"/>
      <w:i/>
    </w:rPr>
  </w:style>
  <w:style w:type="paragraph" w:customStyle="1" w:styleId="Pbody">
    <w:name w:val="P: body"/>
    <w:qFormat/>
    <w:rsid w:val="00CC5F10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52B1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52B1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52B1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52B1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52B14"/>
    <w:rPr>
      <w:vertAlign w:val="subscript"/>
    </w:rPr>
  </w:style>
  <w:style w:type="paragraph" w:customStyle="1" w:styleId="PNotetodesigner">
    <w:name w:val="P: Note to designer"/>
    <w:basedOn w:val="Normal"/>
    <w:qFormat/>
    <w:rsid w:val="00352B1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52B1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52B14"/>
    <w:rPr>
      <w:rFonts w:ascii="Times New Roman" w:hAnsi="Times New Roman"/>
      <w:i/>
    </w:rPr>
  </w:style>
  <w:style w:type="paragraph" w:customStyle="1" w:styleId="Pbody">
    <w:name w:val="P: body"/>
    <w:qFormat/>
    <w:rsid w:val="00CC5F10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52B1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52B1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52B1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52B1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52B14"/>
    <w:rPr>
      <w:vertAlign w:val="subscript"/>
    </w:rPr>
  </w:style>
  <w:style w:type="paragraph" w:customStyle="1" w:styleId="PNotetodesigner">
    <w:name w:val="P: Note to designer"/>
    <w:basedOn w:val="Normal"/>
    <w:qFormat/>
    <w:rsid w:val="00352B1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78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66</cp:revision>
  <cp:lastPrinted>2016-07-15T04:27:00Z</cp:lastPrinted>
  <dcterms:created xsi:type="dcterms:W3CDTF">2016-07-25T04:53:00Z</dcterms:created>
  <dcterms:modified xsi:type="dcterms:W3CDTF">2016-10-25T05:46:00Z</dcterms:modified>
</cp:coreProperties>
</file>