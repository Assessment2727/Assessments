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C91D3" w14:textId="77777777" w:rsidR="00646510" w:rsidRDefault="00646510" w:rsidP="00646510">
      <w:pPr>
        <w:pStyle w:val="Psectionheading"/>
      </w:pPr>
      <w:r>
        <w:t>Multiple-choice section – choose the correct answer</w:t>
      </w:r>
      <w:bookmarkStart w:id="0" w:name="_GoBack"/>
      <w:bookmarkEnd w:id="0"/>
    </w:p>
    <w:p w14:paraId="0AE3116A" w14:textId="63C08900" w:rsidR="00646510" w:rsidRPr="00276D4D" w:rsidRDefault="00646510" w:rsidP="00646510">
      <w:pPr>
        <w:pStyle w:val="Pquestionheadingmc1stafterhead"/>
      </w:pPr>
      <w:r w:rsidRPr="00585DAE">
        <w:t>Question 1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.1</w:t>
      </w:r>
      <w:r w:rsidR="0032034F">
        <w:t>]</w:t>
      </w:r>
    </w:p>
    <w:p w14:paraId="441FC71B" w14:textId="77777777" w:rsidR="00646510" w:rsidRPr="00276D4D" w:rsidRDefault="00646510" w:rsidP="00646510">
      <w:pPr>
        <w:pStyle w:val="Pquestiontextmainstem"/>
      </w:pPr>
      <w:r w:rsidRPr="00276D4D">
        <w:t xml:space="preserve">$6000 was invested for 2 years at a simple interest rate of 8% p.a., </w:t>
      </w:r>
      <w:r>
        <w:t xml:space="preserve">and </w:t>
      </w:r>
      <w:r w:rsidRPr="00276D4D">
        <w:t xml:space="preserve">then the original amount plus interest was reinvested for another 2 years at a simple interest rate of 10% p.a. The total amount of interest earned in this time </w:t>
      </w:r>
      <w:r>
        <w:t>is</w:t>
      </w:r>
      <w:r w:rsidRPr="00276D4D">
        <w:t>:</w:t>
      </w:r>
    </w:p>
    <w:p w14:paraId="1226281C" w14:textId="77777777" w:rsidR="00646510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t>$2352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t>$2160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Pr="00276D4D">
        <w:t>$1392</w:t>
      </w:r>
      <w:r w:rsidRPr="00276D4D"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t>$960</w:t>
      </w:r>
      <w:r w:rsidRPr="00276D4D">
        <w:tab/>
      </w:r>
    </w:p>
    <w:p w14:paraId="5CDD70B8" w14:textId="5579BBE9" w:rsidR="00646510" w:rsidRPr="00276D4D" w:rsidRDefault="00646510" w:rsidP="00646510">
      <w:pPr>
        <w:pStyle w:val="Pquestionheadingmc"/>
      </w:pPr>
      <w:r>
        <w:t>Question 2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.1</w:t>
      </w:r>
      <w:r w:rsidR="0032034F">
        <w:t>]</w:t>
      </w:r>
    </w:p>
    <w:p w14:paraId="363A25AD" w14:textId="77777777" w:rsidR="00646510" w:rsidRPr="00276D4D" w:rsidRDefault="00646510" w:rsidP="00646510">
      <w:pPr>
        <w:pStyle w:val="Pquestiontextmainstem"/>
      </w:pPr>
      <w:r w:rsidRPr="00276D4D">
        <w:t>The annual rate of simple intere</w:t>
      </w:r>
      <w:r>
        <w:t xml:space="preserve">st, expressed as a percentage, </w:t>
      </w:r>
      <w:r w:rsidRPr="00276D4D">
        <w:t>if an investment of $</w:t>
      </w:r>
      <w:r w:rsidRPr="00FA5C18">
        <w:rPr>
          <w:rStyle w:val="Cmathsexpressions"/>
        </w:rPr>
        <w:t>x</w:t>
      </w:r>
      <w:r w:rsidRPr="00276D4D">
        <w:t xml:space="preserve"> increases to $</w:t>
      </w:r>
      <w:r w:rsidRPr="00FA5C18">
        <w:rPr>
          <w:rStyle w:val="Cmathsexpressions"/>
        </w:rPr>
        <w:t>y</w:t>
      </w:r>
      <w:r w:rsidRPr="00276D4D">
        <w:t xml:space="preserve"> in </w:t>
      </w:r>
      <w:r w:rsidRPr="00276D4D">
        <w:rPr>
          <w:position w:val="-6"/>
        </w:rPr>
        <w:object w:dxaOrig="260" w:dyaOrig="220" w14:anchorId="466B8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0pt" o:ole="">
            <v:imagedata r:id="rId8" o:title=""/>
          </v:shape>
          <o:OLEObject Type="Embed" ProgID="Equation.DSMT4" ShapeID="_x0000_i1025" DrawAspect="Content" ObjectID="_1538917290" r:id="rId9"/>
        </w:object>
      </w:r>
      <w:r w:rsidRPr="00276D4D">
        <w:t xml:space="preserve"> months is:</w:t>
      </w:r>
    </w:p>
    <w:p w14:paraId="6FC427B9" w14:textId="77777777" w:rsidR="00646510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rPr>
          <w:position w:val="-28"/>
        </w:rPr>
        <w:object w:dxaOrig="1160" w:dyaOrig="660" w14:anchorId="2705BA5E">
          <v:shape id="_x0000_i1026" type="#_x0000_t75" style="width:58pt;height:34pt" o:ole="">
            <v:imagedata r:id="rId10" o:title=""/>
          </v:shape>
          <o:OLEObject Type="Embed" ProgID="Equation.DSMT4" ShapeID="_x0000_i1026" DrawAspect="Content" ObjectID="_1538917291" r:id="rId11"/>
        </w:object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="00FE55EC" w:rsidRPr="00FE55EC">
        <w:rPr>
          <w:position w:val="-24"/>
        </w:rPr>
        <w:object w:dxaOrig="1160" w:dyaOrig="640" w14:anchorId="21CB6179">
          <v:shape id="_x0000_i1027" type="#_x0000_t75" style="width:58pt;height:33pt" o:ole="">
            <v:imagedata r:id="rId12" o:title=""/>
          </v:shape>
          <o:OLEObject Type="Embed" ProgID="Equation.DSMT4" ShapeID="_x0000_i1027" DrawAspect="Content" ObjectID="_1538917292" r:id="rId13"/>
        </w:object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="00FE55EC" w:rsidRPr="00FE55EC">
        <w:rPr>
          <w:position w:val="-24"/>
        </w:rPr>
        <w:object w:dxaOrig="1200" w:dyaOrig="640" w14:anchorId="126710B6">
          <v:shape id="_x0000_i1028" type="#_x0000_t75" style="width:60pt;height:33pt" o:ole="">
            <v:imagedata r:id="rId14" o:title=""/>
          </v:shape>
          <o:OLEObject Type="Embed" ProgID="Equation.DSMT4" ShapeID="_x0000_i1028" DrawAspect="Content" ObjectID="_1538917293" r:id="rId15"/>
        </w:object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="00FE55EC" w:rsidRPr="00FE55EC">
        <w:rPr>
          <w:position w:val="-24"/>
        </w:rPr>
        <w:object w:dxaOrig="1200" w:dyaOrig="640" w14:anchorId="16F8E0F9">
          <v:shape id="_x0000_i1029" type="#_x0000_t75" style="width:60pt;height:33pt" o:ole="">
            <v:imagedata r:id="rId16" o:title=""/>
          </v:shape>
          <o:OLEObject Type="Embed" ProgID="Equation.DSMT4" ShapeID="_x0000_i1029" DrawAspect="Content" ObjectID="_1538917294" r:id="rId17"/>
        </w:object>
      </w:r>
    </w:p>
    <w:p w14:paraId="5334E828" w14:textId="5FEB005C" w:rsidR="00646510" w:rsidRPr="00276D4D" w:rsidRDefault="00646510" w:rsidP="00646510">
      <w:pPr>
        <w:pStyle w:val="Pquestionheadingmc"/>
      </w:pPr>
      <w:r>
        <w:t>Question 3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2</w:t>
      </w:r>
      <w:r w:rsidR="0032034F">
        <w:t>]</w:t>
      </w:r>
    </w:p>
    <w:p w14:paraId="2FBB1B6D" w14:textId="22BC69A7" w:rsidR="00646510" w:rsidRPr="00276D4D" w:rsidRDefault="00646510" w:rsidP="00646510">
      <w:pPr>
        <w:pStyle w:val="Pquestiontextmainstem"/>
      </w:pPr>
      <w:r w:rsidRPr="00276D4D">
        <w:t xml:space="preserve">The interest accrued on a loan of $5800 at 8% p.a. compounded </w:t>
      </w:r>
      <w:r w:rsidR="009C3829">
        <w:t xml:space="preserve">twice a year </w:t>
      </w:r>
      <w:r w:rsidRPr="00276D4D">
        <w:t>over 2</w:t>
      </w:r>
      <w:r w:rsidRPr="006F300B">
        <w:rPr>
          <w:position w:val="-12"/>
        </w:rPr>
        <w:object w:dxaOrig="180" w:dyaOrig="360" w14:anchorId="64DB758A">
          <v:shape id="_x0000_i1030" type="#_x0000_t75" style="width:9pt;height:18pt" o:ole="">
            <v:imagedata r:id="rId18" o:title=""/>
          </v:shape>
          <o:OLEObject Type="Embed" ProgID="Equation.DSMT4" ShapeID="_x0000_i1030" DrawAspect="Content" ObjectID="_1538917295" r:id="rId19"/>
        </w:object>
      </w:r>
      <w:r>
        <w:t xml:space="preserve"> </w:t>
      </w:r>
      <w:r w:rsidRPr="00276D4D">
        <w:t>years, to the nearest dollar, is:</w:t>
      </w:r>
    </w:p>
    <w:p w14:paraId="3817F6B8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t>$1160</w:t>
      </w:r>
      <w:r w:rsidRPr="00276D4D"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t>$1231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Pr="00276D4D">
        <w:t>$1257</w:t>
      </w:r>
      <w:r w:rsidRPr="00276D4D"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t>$2722</w:t>
      </w:r>
    </w:p>
    <w:p w14:paraId="0A60CDAF" w14:textId="5382E729" w:rsidR="00646510" w:rsidRPr="00276D4D" w:rsidRDefault="00646510" w:rsidP="00646510">
      <w:pPr>
        <w:pStyle w:val="Pquestionheadingmc"/>
      </w:pPr>
      <w:r>
        <w:t>Question 4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2</w:t>
      </w:r>
      <w:r w:rsidR="0032034F">
        <w:t>]</w:t>
      </w:r>
    </w:p>
    <w:p w14:paraId="3EBF6813" w14:textId="30E33E0F" w:rsidR="00646510" w:rsidRPr="00276D4D" w:rsidRDefault="00646510" w:rsidP="00646510">
      <w:pPr>
        <w:pStyle w:val="Pquestiontextmainstem"/>
      </w:pPr>
      <w:r w:rsidRPr="00276D4D">
        <w:t>Inflation will increase the price of a $400 bicycle. The inflated price can be found using compound interest. If the inflation rate is 5% p.a., in 2 years</w:t>
      </w:r>
      <w:r w:rsidR="00FE55EC">
        <w:t>’</w:t>
      </w:r>
      <w:r w:rsidRPr="00276D4D">
        <w:t xml:space="preserve"> time the bicycle will cost, to the nearest dollar:</w:t>
      </w:r>
    </w:p>
    <w:p w14:paraId="50086EE7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t>$405</w:t>
      </w:r>
      <w:r w:rsidRPr="00276D4D"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t>$420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Pr="00276D4D">
        <w:t>$440</w:t>
      </w:r>
      <w:r w:rsidRPr="00276D4D">
        <w:tab/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t>$441</w:t>
      </w:r>
    </w:p>
    <w:p w14:paraId="6E937120" w14:textId="31E25926" w:rsidR="00646510" w:rsidRPr="00276D4D" w:rsidRDefault="00646510" w:rsidP="00646510">
      <w:pPr>
        <w:pStyle w:val="Pquestionheadingmc"/>
      </w:pPr>
      <w:r>
        <w:t>Question 5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3</w:t>
      </w:r>
      <w:r w:rsidR="0032034F">
        <w:t>]</w:t>
      </w:r>
    </w:p>
    <w:p w14:paraId="2967D755" w14:textId="77777777" w:rsidR="00646510" w:rsidRDefault="00646510" w:rsidP="00646510">
      <w:pPr>
        <w:pStyle w:val="Pquestiontextmainstem"/>
      </w:pPr>
      <w:r>
        <w:t>The cost of a novel today</w:t>
      </w:r>
      <w:r w:rsidRPr="00276D4D">
        <w:t xml:space="preserve"> </w:t>
      </w:r>
      <w:r>
        <w:t>is $30. The cost of a similar novel 10 years ago, a</w:t>
      </w:r>
      <w:r w:rsidRPr="00276D4D">
        <w:t xml:space="preserve">ssuming an inflation rate </w:t>
      </w:r>
      <w:r>
        <w:t>of 2.4% p.a. was:</w:t>
      </w:r>
    </w:p>
    <w:p w14:paraId="0FBC915A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t>$30(0.976)</w:t>
      </w:r>
      <w:r w:rsidRPr="00F86633">
        <w:rPr>
          <w:rStyle w:val="Csuperscript"/>
        </w:rPr>
        <w:t>10</w:t>
      </w:r>
      <w:r w:rsidRPr="00F86633">
        <w:rPr>
          <w:rStyle w:val="Csuperscript"/>
        </w:rPr>
        <w:tab/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  <w:t>B</w:t>
      </w:r>
      <w:r w:rsidRPr="00F86633">
        <w:rPr>
          <w:rStyle w:val="Cquestionpartlabelbold"/>
        </w:rPr>
        <w:tab/>
      </w:r>
      <w:r w:rsidRPr="00276D4D">
        <w:t>$</w:t>
      </w:r>
      <w:r w:rsidR="009C3829" w:rsidRPr="009C3829">
        <w:rPr>
          <w:position w:val="-28"/>
        </w:rPr>
        <w:object w:dxaOrig="940" w:dyaOrig="660" w14:anchorId="52391B1B">
          <v:shape id="_x0000_i1039" type="#_x0000_t75" style="width:47pt;height:35pt" o:ole="">
            <v:imagedata r:id="rId20" o:title=""/>
          </v:shape>
          <o:OLEObject Type="Embed" ProgID="Equation.DSMT4" ShapeID="_x0000_i1039" DrawAspect="Content" ObjectID="_1538917296" r:id="rId21"/>
        </w:object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Pr="00276D4D">
        <w:t>$30(1.024)</w:t>
      </w:r>
      <w:r w:rsidRPr="00F86633">
        <w:rPr>
          <w:rStyle w:val="Csuperscript"/>
        </w:rPr>
        <w:t>10</w:t>
      </w:r>
      <w:r>
        <w:tab/>
      </w:r>
      <w:r>
        <w:tab/>
      </w:r>
      <w:r w:rsidRPr="00F86633">
        <w:rPr>
          <w:rStyle w:val="Cquestionpartlabelbold"/>
        </w:rPr>
        <w:tab/>
        <w:t>D</w:t>
      </w:r>
      <w:r>
        <w:tab/>
      </w:r>
      <w:r w:rsidRPr="00276D4D">
        <w:t>$</w:t>
      </w:r>
      <w:r w:rsidR="009C3829" w:rsidRPr="009C3829">
        <w:rPr>
          <w:position w:val="-28"/>
        </w:rPr>
        <w:object w:dxaOrig="960" w:dyaOrig="660" w14:anchorId="73D1AAD4">
          <v:shape id="_x0000_i1040" type="#_x0000_t75" style="width:47pt;height:35pt" o:ole="">
            <v:imagedata r:id="rId22" o:title=""/>
          </v:shape>
          <o:OLEObject Type="Embed" ProgID="Equation.DSMT4" ShapeID="_x0000_i1040" DrawAspect="Content" ObjectID="_1538917297" r:id="rId23"/>
        </w:object>
      </w:r>
    </w:p>
    <w:p w14:paraId="5020E962" w14:textId="16C58094" w:rsidR="00646510" w:rsidRPr="00276D4D" w:rsidRDefault="00646510" w:rsidP="00646510">
      <w:pPr>
        <w:pStyle w:val="Pquestionheadingmc"/>
      </w:pPr>
      <w:r>
        <w:t>Question 6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4</w:t>
      </w:r>
      <w:r w:rsidR="0032034F">
        <w:t>]</w:t>
      </w:r>
    </w:p>
    <w:p w14:paraId="19A63D94" w14:textId="77777777" w:rsidR="00646510" w:rsidRPr="00276D4D" w:rsidRDefault="00646510" w:rsidP="00646510">
      <w:pPr>
        <w:pStyle w:val="Pquestiontextmainstem"/>
      </w:pPr>
      <w:r w:rsidRPr="00276D4D">
        <w:t xml:space="preserve">The effective interest rate </w:t>
      </w:r>
      <w:r>
        <w:t>on a loan</w:t>
      </w:r>
      <w:r w:rsidRPr="00276D4D">
        <w:t xml:space="preserve"> for 4 year</w:t>
      </w:r>
      <w:r>
        <w:t>s at 7.2% p.a. compounded daily</w:t>
      </w:r>
      <w:r w:rsidRPr="00276D4D">
        <w:t xml:space="preserve"> is: </w:t>
      </w:r>
    </w:p>
    <w:p w14:paraId="19951C9A" w14:textId="6C533C50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t>7.39%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t>7.46%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="00692D1B">
        <w:t>7.48</w:t>
      </w:r>
      <w:r w:rsidRPr="00276D4D">
        <w:t>%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t>8.34%</w:t>
      </w:r>
    </w:p>
    <w:p w14:paraId="0876FE84" w14:textId="720DCEDA" w:rsidR="00646510" w:rsidRPr="00276D4D" w:rsidRDefault="00646510" w:rsidP="00646510">
      <w:pPr>
        <w:pStyle w:val="Pquestionheadingmc"/>
      </w:pPr>
      <w:r>
        <w:t>Question 7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6</w:t>
      </w:r>
      <w:r w:rsidR="0032034F">
        <w:t>]</w:t>
      </w:r>
    </w:p>
    <w:p w14:paraId="580EB4C4" w14:textId="77777777" w:rsidR="00646510" w:rsidRPr="00276D4D" w:rsidRDefault="00646510" w:rsidP="00646510">
      <w:pPr>
        <w:pStyle w:val="Pquestiontextmainstem"/>
      </w:pPr>
      <w:r w:rsidRPr="00276D4D">
        <w:t>The population of a colony of 400 koalas declined at a rate of 6% p.a. for 10 years due to disease. The remaini</w:t>
      </w:r>
      <w:r>
        <w:t>ng koalas were transferred to a</w:t>
      </w:r>
      <w:r w:rsidRPr="00276D4D">
        <w:t xml:space="preserve"> park</w:t>
      </w:r>
      <w:r>
        <w:t>,</w:t>
      </w:r>
      <w:r w:rsidRPr="00276D4D">
        <w:t xml:space="preserve"> where their numbe</w:t>
      </w:r>
      <w:r>
        <w:t>rs increased by 7.1% p.a.</w:t>
      </w:r>
      <w:r w:rsidRPr="00276D4D">
        <w:t xml:space="preserve"> The number of years it will take for the population to exceed 400 </w:t>
      </w:r>
      <w:r>
        <w:t>is closest to</w:t>
      </w:r>
      <w:r w:rsidRPr="00276D4D">
        <w:t>:</w:t>
      </w:r>
    </w:p>
    <w:p w14:paraId="4739A07D" w14:textId="64B152E8" w:rsidR="00646510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  <w:t>2</w:t>
      </w:r>
      <w:r w:rsidRPr="00276D4D">
        <w:t xml:space="preserve"> years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  <w:t>5</w:t>
      </w:r>
      <w:r w:rsidRPr="00276D4D">
        <w:t xml:space="preserve"> years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  <w:t>7</w:t>
      </w:r>
      <w:r w:rsidRPr="00276D4D">
        <w:t xml:space="preserve"> years</w: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t>10 years</w:t>
      </w:r>
    </w:p>
    <w:p w14:paraId="08CEBAB9" w14:textId="32012C50" w:rsidR="00646510" w:rsidRPr="00276D4D" w:rsidRDefault="00646510" w:rsidP="009C3829">
      <w:pPr>
        <w:pStyle w:val="Pquestionheadingmc"/>
        <w:tabs>
          <w:tab w:val="left" w:pos="1296"/>
        </w:tabs>
      </w:pPr>
      <w:r>
        <w:lastRenderedPageBreak/>
        <w:t>Question 8</w:t>
      </w:r>
      <w:r>
        <w:tab/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4</w:t>
      </w:r>
      <w:r w:rsidR="0032034F">
        <w:t>]</w:t>
      </w:r>
    </w:p>
    <w:p w14:paraId="7DDE007A" w14:textId="12A56775" w:rsidR="00646510" w:rsidRPr="00276D4D" w:rsidRDefault="00FE55EC" w:rsidP="009C3829">
      <w:pPr>
        <w:pStyle w:val="Pquestiontextmainstem"/>
        <w:keepNext/>
      </w:pPr>
      <w:r>
        <w:t>Wayne</w:t>
      </w:r>
      <w:r w:rsidR="00646510" w:rsidRPr="00276D4D">
        <w:t xml:space="preserve"> and </w:t>
      </w:r>
      <w:r>
        <w:t>Garth</w:t>
      </w:r>
      <w:r w:rsidR="00646510" w:rsidRPr="00276D4D">
        <w:t xml:space="preserve"> both invest $</w:t>
      </w:r>
      <w:r w:rsidR="00646510" w:rsidRPr="00FA5C18">
        <w:rPr>
          <w:rStyle w:val="Cmathsexpressions"/>
        </w:rPr>
        <w:t>P</w:t>
      </w:r>
      <w:r w:rsidR="00646510" w:rsidRPr="00276D4D">
        <w:t xml:space="preserve"> for </w:t>
      </w:r>
      <w:r w:rsidR="00646510" w:rsidRPr="00FA5C18">
        <w:rPr>
          <w:rStyle w:val="Cmathsexpressions"/>
        </w:rPr>
        <w:t>T</w:t>
      </w:r>
      <w:r w:rsidR="00646510">
        <w:t xml:space="preserve"> years. </w:t>
      </w:r>
      <w:r>
        <w:t>Wayne</w:t>
      </w:r>
      <w:r w:rsidR="00646510" w:rsidRPr="00276D4D">
        <w:t>’s investment compounds at</w:t>
      </w:r>
      <w:r w:rsidR="00646510" w:rsidRPr="00FA5C18">
        <w:rPr>
          <w:rStyle w:val="Cmathsexpressions"/>
        </w:rPr>
        <w:t xml:space="preserve"> R</w:t>
      </w:r>
      <w:r w:rsidR="00646510">
        <w:t xml:space="preserve">% per annum and </w:t>
      </w:r>
      <w:r>
        <w:t>Garth</w:t>
      </w:r>
      <w:r w:rsidR="00646510" w:rsidRPr="00276D4D">
        <w:t xml:space="preserve">’s investment pays simple interest at the rate of </w:t>
      </w:r>
      <w:r w:rsidR="00646510" w:rsidRPr="00FA5C18">
        <w:rPr>
          <w:rStyle w:val="Cmathsexpressions"/>
        </w:rPr>
        <w:t>R</w:t>
      </w:r>
      <w:r w:rsidR="00646510" w:rsidRPr="00276D4D">
        <w:t>. The ex</w:t>
      </w:r>
      <w:r w:rsidR="00646510">
        <w:t xml:space="preserve">tra amount of interest that </w:t>
      </w:r>
      <w:r>
        <w:t>Wayne</w:t>
      </w:r>
      <w:r w:rsidR="00646510" w:rsidRPr="00276D4D">
        <w:t xml:space="preserve">’s investment made over </w:t>
      </w:r>
      <w:r w:rsidR="00646510" w:rsidRPr="00FA5C18">
        <w:rPr>
          <w:rStyle w:val="Cmathsexpressions"/>
        </w:rPr>
        <w:t>T</w:t>
      </w:r>
      <w:r w:rsidR="00646510" w:rsidRPr="00276D4D">
        <w:t xml:space="preserve"> years is:</w:t>
      </w:r>
    </w:p>
    <w:p w14:paraId="48C54E24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object w:dxaOrig="2620" w:dyaOrig="800" w14:anchorId="4D9386EB">
          <v:shape id="_x0000_i1031" type="#_x0000_t75" style="width:130pt;height:40pt" o:ole="">
            <v:imagedata r:id="rId24" o:title=""/>
          </v:shape>
          <o:OLEObject Type="Embed" ProgID="Equation.DSMT4" ShapeID="_x0000_i1031" DrawAspect="Content" ObjectID="_1538917298" r:id="rId25"/>
        </w:objec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object w:dxaOrig="2620" w:dyaOrig="800" w14:anchorId="2FABC19C">
          <v:shape id="_x0000_i1032" type="#_x0000_t75" style="width:130pt;height:40pt" o:ole="">
            <v:imagedata r:id="rId26" o:title=""/>
          </v:shape>
          <o:OLEObject Type="Embed" ProgID="Equation.DSMT4" ShapeID="_x0000_i1032" DrawAspect="Content" ObjectID="_1538917299" r:id="rId27"/>
        </w:object>
      </w:r>
    </w:p>
    <w:p w14:paraId="5453A4CD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C</w:t>
      </w:r>
      <w:r>
        <w:tab/>
      </w:r>
      <w:r w:rsidRPr="00276D4D">
        <w:object w:dxaOrig="2620" w:dyaOrig="800" w14:anchorId="6B2F4826">
          <v:shape id="_x0000_i1033" type="#_x0000_t75" style="width:130pt;height:40pt" o:ole="">
            <v:imagedata r:id="rId28" o:title=""/>
          </v:shape>
          <o:OLEObject Type="Embed" ProgID="Equation.DSMT4" ShapeID="_x0000_i1033" DrawAspect="Content" ObjectID="_1538917300" r:id="rId29"/>
        </w:object>
      </w:r>
      <w:r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276D4D">
        <w:object w:dxaOrig="2620" w:dyaOrig="800" w14:anchorId="0FEFC8C7">
          <v:shape id="_x0000_i1034" type="#_x0000_t75" style="width:130pt;height:40pt" o:ole="">
            <v:imagedata r:id="rId30" o:title=""/>
          </v:shape>
          <o:OLEObject Type="Embed" ProgID="Equation.DSMT4" ShapeID="_x0000_i1034" DrawAspect="Content" ObjectID="_1538917301" r:id="rId31"/>
        </w:object>
      </w:r>
    </w:p>
    <w:p w14:paraId="27E631A1" w14:textId="28612625" w:rsidR="00646510" w:rsidRPr="00276D4D" w:rsidRDefault="00646510" w:rsidP="00646510">
      <w:pPr>
        <w:pStyle w:val="Pquestionheadingmc"/>
      </w:pPr>
      <w:r>
        <w:t>Question 9</w:t>
      </w:r>
      <w:r>
        <w:tab/>
      </w:r>
      <w:r w:rsidR="0032034F">
        <w:t>[</w:t>
      </w:r>
      <w:r w:rsidRPr="00276D4D">
        <w:t>1</w:t>
      </w:r>
      <w:r>
        <w:t>3</w:t>
      </w:r>
      <w:r w:rsidRPr="00276D4D">
        <w:t>.</w:t>
      </w:r>
      <w:r>
        <w:t>5</w:t>
      </w:r>
      <w:r w:rsidR="0032034F">
        <w:t>]</w:t>
      </w:r>
    </w:p>
    <w:p w14:paraId="450AA935" w14:textId="77777777" w:rsidR="00646510" w:rsidRPr="00276D4D" w:rsidRDefault="00646510" w:rsidP="00646510">
      <w:pPr>
        <w:pStyle w:val="Pquestiontextmainstem"/>
      </w:pPr>
      <w:r w:rsidRPr="00276D4D">
        <w:t>$1200 depreciates to $1000 in 5 years due to inflation. Assuming reducing balance depreciation, the annual inflation rate expressed as a percentage is:</w:t>
      </w:r>
    </w:p>
    <w:p w14:paraId="450A272D" w14:textId="77777777" w:rsidR="00646510" w:rsidRPr="00276D4D" w:rsidRDefault="00646510" w:rsidP="00646510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276D4D">
        <w:object w:dxaOrig="1640" w:dyaOrig="800" w14:anchorId="7CF62E37">
          <v:shape id="_x0000_i1035" type="#_x0000_t75" style="width:81pt;height:40pt" o:ole="">
            <v:imagedata r:id="rId32" o:title=""/>
          </v:shape>
          <o:OLEObject Type="Embed" ProgID="Equation.DSMT4" ShapeID="_x0000_i1035" DrawAspect="Content" ObjectID="_1538917302" r:id="rId33"/>
        </w:object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276D4D">
        <w:object w:dxaOrig="1640" w:dyaOrig="800" w14:anchorId="0B57EF77">
          <v:shape id="_x0000_i1036" type="#_x0000_t75" style="width:81pt;height:40pt" o:ole="">
            <v:imagedata r:id="rId34" o:title=""/>
          </v:shape>
          <o:OLEObject Type="Embed" ProgID="Equation.DSMT4" ShapeID="_x0000_i1036" DrawAspect="Content" ObjectID="_1538917303" r:id="rId35"/>
        </w:object>
      </w:r>
      <w:r>
        <w:tab/>
      </w:r>
      <w:r>
        <w:tab/>
      </w:r>
      <w:r w:rsidRPr="00F86633">
        <w:rPr>
          <w:rStyle w:val="Cquestionpartlabelbold"/>
        </w:rPr>
        <w:t>C</w:t>
      </w:r>
      <w:r>
        <w:tab/>
      </w:r>
      <w:r w:rsidRPr="00276D4D">
        <w:object w:dxaOrig="1640" w:dyaOrig="800" w14:anchorId="478A68E5">
          <v:shape id="_x0000_i1037" type="#_x0000_t75" style="width:81pt;height:40pt" o:ole="">
            <v:imagedata r:id="rId36" o:title=""/>
          </v:shape>
          <o:OLEObject Type="Embed" ProgID="Equation.DSMT4" ShapeID="_x0000_i1037" DrawAspect="Content" ObjectID="_1538917304" r:id="rId37"/>
        </w:object>
      </w:r>
      <w:r>
        <w:tab/>
      </w:r>
      <w:r>
        <w:tab/>
      </w:r>
      <w:r w:rsidRPr="00F86633">
        <w:rPr>
          <w:rStyle w:val="Cquestionpartlabelbold"/>
        </w:rPr>
        <w:t>D</w:t>
      </w:r>
      <w:r w:rsidRPr="00F86633">
        <w:rPr>
          <w:rStyle w:val="Cquestionpartlabelbold"/>
        </w:rPr>
        <w:tab/>
      </w:r>
      <w:r w:rsidRPr="00276D4D">
        <w:object w:dxaOrig="1900" w:dyaOrig="800" w14:anchorId="23E6E9AB">
          <v:shape id="_x0000_i1038" type="#_x0000_t75" style="width:94pt;height:40pt" o:ole="">
            <v:imagedata r:id="rId38" o:title=""/>
          </v:shape>
          <o:OLEObject Type="Embed" ProgID="Equation.DSMT4" ShapeID="_x0000_i1038" DrawAspect="Content" ObjectID="_1538917305" r:id="rId39"/>
        </w:object>
      </w:r>
    </w:p>
    <w:p w14:paraId="318DC9C8" w14:textId="77777777" w:rsidR="00646510" w:rsidRDefault="00646510" w:rsidP="00646510">
      <w:pPr>
        <w:pStyle w:val="Psectionresults"/>
      </w:pPr>
      <w:r>
        <w:t>Multiple-choice results: ___ / 9</w:t>
      </w:r>
    </w:p>
    <w:p w14:paraId="01DDA07D" w14:textId="77777777" w:rsidR="00B54695" w:rsidRDefault="00B54695" w:rsidP="00646510">
      <w:pPr>
        <w:pStyle w:val="Psectionresults"/>
      </w:pPr>
    </w:p>
    <w:p w14:paraId="2782CEBB" w14:textId="77777777" w:rsidR="00646510" w:rsidRDefault="00646510" w:rsidP="00646510">
      <w:pPr>
        <w:pStyle w:val="Psectionheading"/>
      </w:pPr>
      <w:r>
        <w:t>Short answer section</w:t>
      </w:r>
    </w:p>
    <w:p w14:paraId="6041A3F0" w14:textId="77777777" w:rsidR="00646510" w:rsidRDefault="00646510" w:rsidP="00646510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[13.1– 13.5]</w:t>
      </w:r>
    </w:p>
    <w:p w14:paraId="513B1D61" w14:textId="77777777" w:rsidR="00646510" w:rsidRPr="00276D4D" w:rsidRDefault="00646510" w:rsidP="00646510">
      <w:pPr>
        <w:pStyle w:val="Pquestiontextmainstem"/>
      </w:pPr>
      <w:r w:rsidRPr="00276D4D">
        <w:t>Use words from the list below to complete the following sentences.</w:t>
      </w:r>
    </w:p>
    <w:p w14:paraId="63E3015B" w14:textId="77777777" w:rsidR="00646510" w:rsidRPr="00525E45" w:rsidRDefault="00646510" w:rsidP="00646510">
      <w:pPr>
        <w:pStyle w:val="Pquestiontextpartsi"/>
        <w:rPr>
          <w:rStyle w:val="Cmathsexpressions"/>
        </w:rPr>
      </w:pPr>
      <w:r w:rsidRPr="00525E45">
        <w:rPr>
          <w:rStyle w:val="Cmathsexpressions"/>
        </w:rPr>
        <w:t>interest</w:t>
      </w:r>
      <w:r w:rsidRPr="00525E45">
        <w:rPr>
          <w:rStyle w:val="Cmathsexpressions"/>
        </w:rPr>
        <w:tab/>
      </w:r>
      <w:r w:rsidRPr="00525E45">
        <w:rPr>
          <w:rStyle w:val="Cmathsexpressions"/>
        </w:rPr>
        <w:tab/>
        <w:t>adjusted value</w:t>
      </w:r>
      <w:r w:rsidRPr="00525E45">
        <w:rPr>
          <w:rStyle w:val="Cmathsexpressions"/>
        </w:rPr>
        <w:tab/>
      </w:r>
      <w:r w:rsidRPr="00525E45">
        <w:rPr>
          <w:rStyle w:val="Cmathsexpressions"/>
        </w:rPr>
        <w:tab/>
        <w:t>compound interest</w:t>
      </w:r>
      <w:r w:rsidRPr="00525E45">
        <w:rPr>
          <w:rStyle w:val="Cmathsexpressions"/>
        </w:rPr>
        <w:tab/>
        <w:t>depreciation</w:t>
      </w:r>
    </w:p>
    <w:p w14:paraId="16B7E836" w14:textId="77777777" w:rsidR="00646510" w:rsidRPr="00525E45" w:rsidRDefault="00646510" w:rsidP="00646510">
      <w:pPr>
        <w:pStyle w:val="Pquestiontextpartsi"/>
        <w:rPr>
          <w:rStyle w:val="Cmathsexpressions"/>
        </w:rPr>
      </w:pPr>
      <w:r w:rsidRPr="00525E45">
        <w:rPr>
          <w:rStyle w:val="Cmathsexpressions"/>
        </w:rPr>
        <w:t>principal</w:t>
      </w:r>
      <w:r w:rsidRPr="00525E45">
        <w:rPr>
          <w:rStyle w:val="Cmathsexpressions"/>
        </w:rPr>
        <w:tab/>
      </w:r>
      <w:r w:rsidRPr="00525E45">
        <w:rPr>
          <w:rStyle w:val="Cmathsexpressions"/>
        </w:rPr>
        <w:tab/>
        <w:t>straight-line depreciation</w:t>
      </w:r>
      <w:r w:rsidRPr="00525E45">
        <w:rPr>
          <w:rStyle w:val="Cmathsexpressions"/>
        </w:rPr>
        <w:tab/>
      </w:r>
      <w:r w:rsidRPr="00525E45">
        <w:rPr>
          <w:rStyle w:val="Cmathsexpressions"/>
        </w:rPr>
        <w:tab/>
      </w:r>
      <w:r w:rsidRPr="00525E45">
        <w:rPr>
          <w:rStyle w:val="Cmathsexpressions"/>
        </w:rPr>
        <w:tab/>
        <w:t>written-down value</w:t>
      </w:r>
    </w:p>
    <w:p w14:paraId="28542587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276D4D">
        <w:t>The original amount of money loaned or invest</w:t>
      </w:r>
      <w:r>
        <w:t>ed is called the _______________________.</w:t>
      </w:r>
    </w:p>
    <w:p w14:paraId="6BD305AC" w14:textId="77777777" w:rsidR="00E12EFA" w:rsidRPr="00276D4D" w:rsidRDefault="00E12EFA" w:rsidP="00646510">
      <w:pPr>
        <w:pStyle w:val="Pquestiontextpartsa"/>
      </w:pPr>
    </w:p>
    <w:p w14:paraId="3F307194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276D4D">
        <w:t>Simple interest depends on the principal, _______</w:t>
      </w:r>
      <w:r>
        <w:t>_</w:t>
      </w:r>
      <w:r w:rsidRPr="00276D4D">
        <w:t>___ rate per annum and the time in years.</w:t>
      </w:r>
    </w:p>
    <w:p w14:paraId="198D9464" w14:textId="77777777" w:rsidR="00E12EFA" w:rsidRPr="00276D4D" w:rsidRDefault="00E12EFA" w:rsidP="00646510">
      <w:pPr>
        <w:pStyle w:val="Pquestiontextpartsa"/>
      </w:pPr>
    </w:p>
    <w:p w14:paraId="408203D2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(c)</w:t>
      </w:r>
      <w:r>
        <w:tab/>
        <w:t>The</w:t>
      </w:r>
      <w:r w:rsidRPr="00276D4D">
        <w:t xml:space="preserve"> decrease in cost or value is called ________</w:t>
      </w:r>
      <w:r>
        <w:t>____</w:t>
      </w:r>
      <w:r w:rsidRPr="00276D4D">
        <w:t>_____.</w:t>
      </w:r>
    </w:p>
    <w:p w14:paraId="6782925F" w14:textId="77777777" w:rsidR="00E12EFA" w:rsidRPr="00276D4D" w:rsidRDefault="00E12EFA" w:rsidP="00646510">
      <w:pPr>
        <w:pStyle w:val="Pquestiontextpartsa"/>
      </w:pPr>
    </w:p>
    <w:p w14:paraId="56D96CF3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(d)</w:t>
      </w:r>
      <w:r>
        <w:tab/>
        <w:t>________________________</w:t>
      </w:r>
      <w:r w:rsidRPr="00276D4D">
        <w:t>___ applies when items lose a constant amount of value each year.</w:t>
      </w:r>
    </w:p>
    <w:p w14:paraId="173642BF" w14:textId="77777777" w:rsidR="00E12EFA" w:rsidRPr="00276D4D" w:rsidRDefault="00E12EFA" w:rsidP="00646510">
      <w:pPr>
        <w:pStyle w:val="Pquestiontextpartsa"/>
      </w:pPr>
    </w:p>
    <w:p w14:paraId="6E358210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(e)</w:t>
      </w:r>
      <w:r>
        <w:tab/>
      </w:r>
      <w:r w:rsidRPr="00276D4D">
        <w:t>The value of an item after it depreciates is called the __</w:t>
      </w:r>
      <w:r>
        <w:t>_____________or the ___</w:t>
      </w:r>
      <w:r w:rsidRPr="00276D4D">
        <w:t>__________.</w:t>
      </w:r>
    </w:p>
    <w:p w14:paraId="17AB5302" w14:textId="77777777" w:rsidR="00E12EFA" w:rsidRPr="00276D4D" w:rsidRDefault="00E12EFA" w:rsidP="00646510">
      <w:pPr>
        <w:pStyle w:val="Pquestiontextpartsa"/>
      </w:pPr>
    </w:p>
    <w:p w14:paraId="15CB8D36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(f)</w:t>
      </w:r>
      <w:r>
        <w:tab/>
      </w:r>
      <w:r w:rsidRPr="00276D4D">
        <w:t xml:space="preserve">Interest calculated on the principal </w:t>
      </w:r>
      <w:r>
        <w:t>plus</w:t>
      </w:r>
      <w:r w:rsidRPr="00276D4D">
        <w:t xml:space="preserve"> </w:t>
      </w:r>
      <w:r>
        <w:t>the interest on</w:t>
      </w:r>
      <w:r w:rsidRPr="00276D4D">
        <w:t xml:space="preserve"> the previous period is </w:t>
      </w:r>
      <w:r w:rsidRPr="00F86633">
        <w:rPr>
          <w:rStyle w:val="Cquestionpartlabelbold"/>
        </w:rPr>
        <w:t>___________</w:t>
      </w:r>
      <w:r w:rsidRPr="00276D4D">
        <w:t>.</w:t>
      </w:r>
    </w:p>
    <w:p w14:paraId="229C415B" w14:textId="77777777" w:rsidR="00E12EFA" w:rsidRDefault="00E12EFA" w:rsidP="00646510">
      <w:pPr>
        <w:pStyle w:val="Pquestiontextpartsa"/>
      </w:pPr>
    </w:p>
    <w:p w14:paraId="3CF50B96" w14:textId="77777777" w:rsidR="00646510" w:rsidRDefault="00646510" w:rsidP="00E12EFA">
      <w:pPr>
        <w:pStyle w:val="Pquestionheadingsx1stafterhead"/>
        <w:pageBreakBefore/>
      </w:pPr>
      <w:r>
        <w:lastRenderedPageBreak/>
        <w:t>Question 11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1FCA5176" w14:textId="75C51987" w:rsidR="00646510" w:rsidRPr="00FE55EC" w:rsidRDefault="00646510" w:rsidP="00646510">
      <w:pPr>
        <w:pStyle w:val="Pquestiontextmainstem"/>
        <w:rPr>
          <w:b/>
        </w:rPr>
      </w:pPr>
      <w:r w:rsidRPr="00276D4D">
        <w:t xml:space="preserve">Show how $10 000 invested at 8% p.a. for 2 years can earn different amounts of </w:t>
      </w:r>
      <w:r>
        <w:t>interest by using</w:t>
      </w:r>
      <w:r w:rsidRPr="00AD2642">
        <w:t xml:space="preserve"> </w:t>
      </w:r>
      <w:r>
        <w:t xml:space="preserve">the following time periods </w:t>
      </w:r>
      <w:r w:rsidRPr="00276D4D">
        <w:t>to compound the interest.</w:t>
      </w:r>
      <w:r>
        <w:br/>
      </w:r>
      <w:r w:rsidRPr="00FA5C18">
        <w:rPr>
          <w:rStyle w:val="Cquestionpartlabelbold"/>
        </w:rPr>
        <w:t>(a)</w:t>
      </w:r>
      <w:r w:rsidR="009C3829">
        <w:rPr>
          <w:rStyle w:val="Cquestionpartlabelbold"/>
        </w:rPr>
        <w:t xml:space="preserve">  </w:t>
      </w:r>
      <w:r w:rsidRPr="00276D4D">
        <w:t>half</w:t>
      </w:r>
      <w:r w:rsidR="009C3829">
        <w:t>-</w:t>
      </w:r>
      <w:r w:rsidRPr="00276D4D">
        <w:t>yearly</w:t>
      </w:r>
      <w:r w:rsidR="00FE55EC">
        <w:rPr>
          <w:rStyle w:val="Cquestionpartlabelbold"/>
        </w:rPr>
        <w:tab/>
      </w:r>
      <w:r w:rsidR="00FE55EC">
        <w:rPr>
          <w:rStyle w:val="Cquestionpartlabelbold"/>
        </w:rPr>
        <w:tab/>
      </w:r>
      <w:r w:rsidR="00FE55EC">
        <w:rPr>
          <w:rStyle w:val="Cquestionpartlabelbold"/>
        </w:rPr>
        <w:tab/>
      </w:r>
      <w:r w:rsidR="00FE55EC">
        <w:rPr>
          <w:rStyle w:val="Cquestionpartlabelbold"/>
        </w:rPr>
        <w:tab/>
      </w:r>
      <w:r w:rsidR="00FE55EC">
        <w:rPr>
          <w:rStyle w:val="Cquestionpartlabelbold"/>
        </w:rPr>
        <w:tab/>
      </w:r>
      <w:r w:rsidRPr="00FA5C18">
        <w:rPr>
          <w:rStyle w:val="Cquestionpartlabelbold"/>
        </w:rPr>
        <w:t>(b)</w:t>
      </w:r>
      <w:r w:rsidR="009C3829">
        <w:rPr>
          <w:rStyle w:val="Cquestionpartlabelbold"/>
        </w:rPr>
        <w:t xml:space="preserve">  </w:t>
      </w:r>
      <w:r w:rsidR="00E12EFA">
        <w:t>weekly</w:t>
      </w:r>
    </w:p>
    <w:p w14:paraId="3F66ADDE" w14:textId="77777777" w:rsidR="00E12EFA" w:rsidRDefault="00E12EFA" w:rsidP="00646510">
      <w:pPr>
        <w:pStyle w:val="Pquestiontextmainstem"/>
      </w:pPr>
    </w:p>
    <w:p w14:paraId="2BC6124F" w14:textId="77777777" w:rsidR="00E12EFA" w:rsidRDefault="00E12EFA" w:rsidP="00646510">
      <w:pPr>
        <w:pStyle w:val="Pquestiontextmainstem"/>
      </w:pPr>
    </w:p>
    <w:p w14:paraId="59A2D720" w14:textId="77777777" w:rsidR="00FE55EC" w:rsidRDefault="00FE55EC" w:rsidP="00646510">
      <w:pPr>
        <w:pStyle w:val="Pquestiontextmainstem"/>
      </w:pPr>
    </w:p>
    <w:p w14:paraId="5723BE38" w14:textId="77777777" w:rsidR="00FE55EC" w:rsidRDefault="00FE55EC" w:rsidP="00646510">
      <w:pPr>
        <w:pStyle w:val="Pquestiontextmainstem"/>
      </w:pPr>
    </w:p>
    <w:p w14:paraId="2FA3D8C9" w14:textId="01EFF0BF" w:rsidR="00646510" w:rsidRDefault="00646510" w:rsidP="00646510">
      <w:pPr>
        <w:pStyle w:val="Pquestionheadingsx1stafterhead"/>
      </w:pPr>
      <w:r>
        <w:t>Question 12</w:t>
      </w:r>
      <w:r>
        <w:tab/>
      </w:r>
      <w:r w:rsidR="00B5469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3BC06459" w14:textId="77777777" w:rsidR="00646510" w:rsidRDefault="00646510" w:rsidP="00646510">
      <w:pPr>
        <w:pStyle w:val="Pquestiontextmainstem"/>
      </w:pPr>
      <w:r w:rsidRPr="00276D4D">
        <w:t>My coin collection is increasing in value at a rate of 10% p.a. The collection is currently worth $2000. How many years will it take for the collection to increase in value to at least $3000?</w:t>
      </w:r>
    </w:p>
    <w:p w14:paraId="2449DA58" w14:textId="77777777" w:rsidR="00E12EFA" w:rsidRDefault="00E12EFA" w:rsidP="00646510">
      <w:pPr>
        <w:pStyle w:val="Pquestiontextmainstem"/>
      </w:pPr>
    </w:p>
    <w:p w14:paraId="404A1871" w14:textId="77777777" w:rsidR="00E12EFA" w:rsidRDefault="00E12EFA" w:rsidP="00646510">
      <w:pPr>
        <w:pStyle w:val="Pquestiontextmainstem"/>
      </w:pPr>
    </w:p>
    <w:p w14:paraId="114541CA" w14:textId="77777777" w:rsidR="00FE55EC" w:rsidRDefault="00FE55EC" w:rsidP="00646510">
      <w:pPr>
        <w:pStyle w:val="Pquestiontextmainstem"/>
      </w:pPr>
    </w:p>
    <w:p w14:paraId="759882E9" w14:textId="77777777" w:rsidR="00E12EFA" w:rsidRPr="00A7232F" w:rsidRDefault="00E12EFA" w:rsidP="00646510">
      <w:pPr>
        <w:pStyle w:val="Pquestiontextmainstem"/>
      </w:pPr>
    </w:p>
    <w:p w14:paraId="5ED66F31" w14:textId="77777777" w:rsidR="00646510" w:rsidRDefault="00646510" w:rsidP="00646510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637481DE" w14:textId="77777777" w:rsidR="00646510" w:rsidRDefault="00646510" w:rsidP="00646510">
      <w:pPr>
        <w:pStyle w:val="Pquestiontextmainstem"/>
      </w:pPr>
      <w:r w:rsidRPr="00276D4D">
        <w:t>A deposit accumulates to $5100 in 9 months. The interest is paid at 9.6% p.a. and compounded quarterly. Calculate the initial deposit to the nearest dollar.</w:t>
      </w:r>
    </w:p>
    <w:p w14:paraId="76E31901" w14:textId="77777777" w:rsidR="00E12EFA" w:rsidRDefault="00E12EFA" w:rsidP="00646510">
      <w:pPr>
        <w:pStyle w:val="Pquestiontextmainstem"/>
      </w:pPr>
    </w:p>
    <w:p w14:paraId="0BD5357A" w14:textId="77777777" w:rsidR="00E12EFA" w:rsidRDefault="00E12EFA" w:rsidP="00646510">
      <w:pPr>
        <w:pStyle w:val="Pquestiontextmainstem"/>
      </w:pPr>
    </w:p>
    <w:p w14:paraId="28F994E3" w14:textId="77777777" w:rsidR="00FE55EC" w:rsidRDefault="00FE55EC" w:rsidP="00646510">
      <w:pPr>
        <w:pStyle w:val="Pquestiontextmainstem"/>
      </w:pPr>
    </w:p>
    <w:p w14:paraId="0D714591" w14:textId="77777777" w:rsidR="00E12EFA" w:rsidRDefault="00E12EFA" w:rsidP="00646510">
      <w:pPr>
        <w:pStyle w:val="Pquestiontextmainstem"/>
      </w:pPr>
    </w:p>
    <w:p w14:paraId="07A6FE0A" w14:textId="77777777" w:rsidR="00646510" w:rsidRDefault="00646510" w:rsidP="00646510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2C6C77B0" w14:textId="77777777" w:rsidR="00646510" w:rsidRDefault="00646510" w:rsidP="00646510">
      <w:pPr>
        <w:pStyle w:val="Pquestiontextmainstem"/>
      </w:pPr>
      <w:r w:rsidRPr="00276D4D">
        <w:t xml:space="preserve">A population of </w:t>
      </w:r>
      <w:r>
        <w:t>520</w:t>
      </w:r>
      <w:r w:rsidRPr="00276D4D">
        <w:t xml:space="preserve"> </w:t>
      </w:r>
      <w:r>
        <w:t xml:space="preserve">frogs </w:t>
      </w:r>
      <w:r w:rsidRPr="00276D4D">
        <w:t>decreas</w:t>
      </w:r>
      <w:r>
        <w:t>es</w:t>
      </w:r>
      <w:r w:rsidRPr="00276D4D">
        <w:t xml:space="preserve"> by 1.8% each year. What will the population be after 6 years, to the nearest frog?</w:t>
      </w:r>
    </w:p>
    <w:p w14:paraId="3DBB8667" w14:textId="77777777" w:rsidR="00E12EFA" w:rsidRDefault="00E12EFA" w:rsidP="00646510">
      <w:pPr>
        <w:pStyle w:val="Pquestiontextmainstem"/>
      </w:pPr>
    </w:p>
    <w:p w14:paraId="5E1FF17C" w14:textId="77777777" w:rsidR="00E12EFA" w:rsidRDefault="00E12EFA" w:rsidP="00646510">
      <w:pPr>
        <w:pStyle w:val="Pquestiontextmainstem"/>
      </w:pPr>
    </w:p>
    <w:p w14:paraId="0A801A9C" w14:textId="77777777" w:rsidR="00E12EFA" w:rsidRDefault="00E12EFA" w:rsidP="00646510">
      <w:pPr>
        <w:pStyle w:val="Pquestiontextmainstem"/>
      </w:pPr>
    </w:p>
    <w:p w14:paraId="58385B4D" w14:textId="77777777" w:rsidR="00646510" w:rsidRDefault="00646510" w:rsidP="00646510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051373F1" w14:textId="127220F2" w:rsidR="00646510" w:rsidRDefault="00646510" w:rsidP="00646510">
      <w:pPr>
        <w:pStyle w:val="Pquestiontextmainstem"/>
      </w:pPr>
      <w:r w:rsidRPr="00276D4D">
        <w:t>What rate of simple interest is needed to increase $10 000 to $11 620 in 3 years</w:t>
      </w:r>
      <w:r w:rsidR="00E12EFA">
        <w:t>, correct to 1 </w:t>
      </w:r>
      <w:r>
        <w:t>decimal place?</w:t>
      </w:r>
    </w:p>
    <w:p w14:paraId="6F89901C" w14:textId="77777777" w:rsidR="00E12EFA" w:rsidRDefault="00E12EFA" w:rsidP="00646510">
      <w:pPr>
        <w:pStyle w:val="Pquestiontextmainstem"/>
      </w:pPr>
    </w:p>
    <w:p w14:paraId="0FC7F23F" w14:textId="77777777" w:rsidR="00E12EFA" w:rsidRDefault="00E12EFA" w:rsidP="00646510">
      <w:pPr>
        <w:pStyle w:val="Pquestiontextmainstem"/>
      </w:pPr>
    </w:p>
    <w:p w14:paraId="04A5152F" w14:textId="77777777" w:rsidR="00E12EFA" w:rsidRDefault="00E12EFA" w:rsidP="00646510">
      <w:pPr>
        <w:pStyle w:val="Pquestiontextmainstem"/>
      </w:pPr>
    </w:p>
    <w:p w14:paraId="5653854B" w14:textId="77777777" w:rsidR="00646510" w:rsidRPr="00A735C2" w:rsidRDefault="00646510" w:rsidP="00646510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5D2D768B" w14:textId="77777777" w:rsidR="00646510" w:rsidRDefault="00646510" w:rsidP="00646510">
      <w:pPr>
        <w:pStyle w:val="Pquestiontextmainstem"/>
      </w:pPr>
      <w:r w:rsidRPr="00276D4D">
        <w:t>Over 7 years an investment of $9400 compounds to $12 370. Calculate the annual interest rate to the nearest whole percentage.</w:t>
      </w:r>
    </w:p>
    <w:p w14:paraId="2250CE85" w14:textId="77777777" w:rsidR="00E12EFA" w:rsidRDefault="00E12EFA" w:rsidP="00646510">
      <w:pPr>
        <w:pStyle w:val="Pquestiontextmainstem"/>
      </w:pPr>
    </w:p>
    <w:p w14:paraId="1C30D8DD" w14:textId="77777777" w:rsidR="00E12EFA" w:rsidRDefault="00E12EFA" w:rsidP="00646510">
      <w:pPr>
        <w:pStyle w:val="Pquestiontextmainstem"/>
      </w:pPr>
    </w:p>
    <w:p w14:paraId="18FC6796" w14:textId="77777777" w:rsidR="00E12EFA" w:rsidRDefault="00E12EFA" w:rsidP="00646510">
      <w:pPr>
        <w:pStyle w:val="Pquestiontextmainstem"/>
      </w:pPr>
    </w:p>
    <w:p w14:paraId="3429ACB5" w14:textId="170D60C3" w:rsidR="00646510" w:rsidRDefault="00646510" w:rsidP="00646510">
      <w:pPr>
        <w:pStyle w:val="Pquestionheadingsx1stafterhead"/>
      </w:pPr>
      <w:r>
        <w:lastRenderedPageBreak/>
        <w:t>Question 17</w:t>
      </w:r>
      <w:r>
        <w:tab/>
      </w:r>
      <w:r w:rsidR="00B54695">
        <w:rPr>
          <w:rStyle w:val="Cmarkslabel"/>
        </w:rPr>
        <w:t>8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[13.5]</w:t>
      </w:r>
    </w:p>
    <w:p w14:paraId="3DD3590C" w14:textId="6133A8CC" w:rsidR="00646510" w:rsidRPr="00276D4D" w:rsidRDefault="00646510" w:rsidP="00646510">
      <w:pPr>
        <w:pStyle w:val="Pquestiontextmainstem"/>
      </w:pPr>
      <w:r w:rsidRPr="00276D4D">
        <w:t>A car sold for $41 000 will have a scrap value of $2000</w:t>
      </w:r>
      <w:r w:rsidR="009472B7">
        <w:t xml:space="preserve"> in 15 years</w:t>
      </w:r>
      <w:r w:rsidRPr="00276D4D">
        <w:t xml:space="preserve">. </w:t>
      </w:r>
      <w:r>
        <w:t>Calculate the</w:t>
      </w:r>
      <w:r w:rsidRPr="00276D4D">
        <w:t>:</w:t>
      </w:r>
    </w:p>
    <w:p w14:paraId="700BEB29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(a)</w:t>
      </w:r>
      <w:r w:rsidRPr="00F86633">
        <w:rPr>
          <w:rStyle w:val="Cquestionpartlabelbold"/>
        </w:rPr>
        <w:tab/>
      </w:r>
      <w:r w:rsidRPr="00276D4D">
        <w:t>total possible depreciation (assume straight-line depreciation)</w:t>
      </w:r>
    </w:p>
    <w:p w14:paraId="638E0F1E" w14:textId="77777777" w:rsidR="009472B7" w:rsidRDefault="009472B7" w:rsidP="00646510">
      <w:pPr>
        <w:pStyle w:val="Pquestiontextpartsa"/>
      </w:pPr>
    </w:p>
    <w:p w14:paraId="144980E1" w14:textId="77777777" w:rsidR="00646510" w:rsidRDefault="00646510" w:rsidP="00646510">
      <w:pPr>
        <w:pStyle w:val="Pquestiontextpartsa"/>
      </w:pPr>
      <w:r w:rsidRPr="00F86633">
        <w:rPr>
          <w:rStyle w:val="Cquestionpartlabelbold"/>
        </w:rPr>
        <w:t>(b)</w:t>
      </w:r>
      <w:r w:rsidRPr="00F86633">
        <w:rPr>
          <w:rStyle w:val="Cquestionpartlabelbold"/>
        </w:rPr>
        <w:tab/>
      </w:r>
      <w:r>
        <w:t>unit cost depreciation</w:t>
      </w:r>
    </w:p>
    <w:p w14:paraId="79A3371C" w14:textId="77777777" w:rsidR="00E12EFA" w:rsidRDefault="00E12EFA" w:rsidP="00646510">
      <w:pPr>
        <w:pStyle w:val="Pquestiontextpartsa"/>
      </w:pPr>
    </w:p>
    <w:p w14:paraId="5BE6E85C" w14:textId="77777777" w:rsidR="009472B7" w:rsidRDefault="009472B7" w:rsidP="00646510">
      <w:pPr>
        <w:pStyle w:val="Pquestiontextpartsa"/>
      </w:pPr>
    </w:p>
    <w:p w14:paraId="05861D6B" w14:textId="3A9DD79B" w:rsidR="00E12EFA" w:rsidRDefault="00646510" w:rsidP="00646510">
      <w:pPr>
        <w:pStyle w:val="Pquestiontextpartsa"/>
      </w:pPr>
      <w:r w:rsidRPr="00F86633">
        <w:rPr>
          <w:rStyle w:val="Cquestionpartlabelbold"/>
        </w:rPr>
        <w:t>(c)</w:t>
      </w:r>
      <w:r w:rsidRPr="00F86633">
        <w:rPr>
          <w:rStyle w:val="Cquestionpartlabelbold"/>
        </w:rPr>
        <w:tab/>
      </w:r>
      <w:r w:rsidRPr="00276D4D">
        <w:t>depreciation after 3 years</w:t>
      </w:r>
    </w:p>
    <w:p w14:paraId="0523493F" w14:textId="77777777" w:rsidR="00E12EFA" w:rsidRDefault="00E12EFA" w:rsidP="00646510">
      <w:pPr>
        <w:pStyle w:val="Pquestiontextpartsa"/>
      </w:pPr>
    </w:p>
    <w:p w14:paraId="446CF1EE" w14:textId="77777777" w:rsidR="009472B7" w:rsidRDefault="009472B7" w:rsidP="00646510">
      <w:pPr>
        <w:pStyle w:val="Pquestiontextpartsa"/>
      </w:pPr>
    </w:p>
    <w:p w14:paraId="35BDB248" w14:textId="54652448" w:rsidR="00E12EFA" w:rsidRDefault="00646510" w:rsidP="00646510">
      <w:pPr>
        <w:pStyle w:val="Pquestiontextpartsa"/>
      </w:pPr>
      <w:r w:rsidRPr="00F86633">
        <w:rPr>
          <w:rStyle w:val="Cquestionpartlabelbold"/>
        </w:rPr>
        <w:t>(d)</w:t>
      </w:r>
      <w:r w:rsidRPr="00F86633">
        <w:rPr>
          <w:rStyle w:val="Cquestionpartlabelbold"/>
        </w:rPr>
        <w:tab/>
      </w:r>
      <w:r w:rsidRPr="00276D4D">
        <w:t>w</w:t>
      </w:r>
      <w:r>
        <w:t>ritten-down value after 3 years.</w:t>
      </w:r>
    </w:p>
    <w:p w14:paraId="496D3711" w14:textId="77777777" w:rsidR="00E12EFA" w:rsidRDefault="00E12EFA" w:rsidP="00646510">
      <w:pPr>
        <w:pStyle w:val="Pquestiontextpartsa"/>
      </w:pPr>
    </w:p>
    <w:p w14:paraId="228A0F81" w14:textId="77777777" w:rsidR="009472B7" w:rsidRDefault="009472B7" w:rsidP="00646510">
      <w:pPr>
        <w:pStyle w:val="Pquestiontextpartsa"/>
      </w:pPr>
    </w:p>
    <w:p w14:paraId="2999DF5F" w14:textId="4C82682C" w:rsidR="00646510" w:rsidRDefault="00646510" w:rsidP="00646510">
      <w:pPr>
        <w:pStyle w:val="Pquestionheadingsx1stafterhead"/>
      </w:pPr>
      <w:r>
        <w:t>Question 18</w:t>
      </w:r>
      <w:r>
        <w:tab/>
      </w:r>
      <w:r w:rsidR="00B5469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[13.6]</w:t>
      </w:r>
    </w:p>
    <w:p w14:paraId="0F1B093F" w14:textId="77777777" w:rsidR="00646510" w:rsidRDefault="00646510" w:rsidP="00646510">
      <w:pPr>
        <w:pStyle w:val="Pquestiontextmainstem"/>
      </w:pPr>
      <w:r w:rsidRPr="00276D4D">
        <w:t>A rare species of fish has doubled its population over the last 10 years due to a breeding program. What has been the annual rate of growth</w:t>
      </w:r>
      <w:r>
        <w:t>,</w:t>
      </w:r>
      <w:r w:rsidRPr="00344390">
        <w:t xml:space="preserve"> </w:t>
      </w:r>
      <w:r w:rsidRPr="00276D4D">
        <w:t xml:space="preserve">correct to </w:t>
      </w:r>
      <w:r>
        <w:t>1</w:t>
      </w:r>
      <w:r w:rsidRPr="00276D4D">
        <w:t xml:space="preserve"> decimal place</w:t>
      </w:r>
      <w:r>
        <w:t>?</w:t>
      </w:r>
    </w:p>
    <w:p w14:paraId="7DE668E1" w14:textId="77777777" w:rsidR="00E12EFA" w:rsidRDefault="00E12EFA" w:rsidP="00646510">
      <w:pPr>
        <w:pStyle w:val="Pquestiontextmainstem"/>
      </w:pPr>
    </w:p>
    <w:p w14:paraId="4F1569F1" w14:textId="77777777" w:rsidR="00E12EFA" w:rsidRDefault="00E12EFA" w:rsidP="00646510">
      <w:pPr>
        <w:pStyle w:val="Pquestiontextmainstem"/>
      </w:pPr>
    </w:p>
    <w:p w14:paraId="038E1A39" w14:textId="77777777" w:rsidR="00E12EFA" w:rsidRDefault="00E12EFA" w:rsidP="00646510">
      <w:pPr>
        <w:pStyle w:val="Pquestiontextmainstem"/>
      </w:pPr>
    </w:p>
    <w:p w14:paraId="1B3E5F2D" w14:textId="77777777" w:rsidR="00646510" w:rsidRDefault="00646510" w:rsidP="00646510">
      <w:pPr>
        <w:pStyle w:val="Pquestionheadingsx1stafterhead"/>
      </w:pPr>
      <w:r>
        <w:t>Question 19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[13.4]</w:t>
      </w:r>
    </w:p>
    <w:p w14:paraId="42D5F80C" w14:textId="0BBD3219" w:rsidR="00646510" w:rsidRPr="00276D4D" w:rsidRDefault="00646510" w:rsidP="00646510">
      <w:pPr>
        <w:pStyle w:val="Pquestiontextmainstem"/>
      </w:pPr>
      <w:r w:rsidRPr="00276D4D">
        <w:t xml:space="preserve">Find the effective rate of interest of an investment initially worth $22 000 </w:t>
      </w:r>
      <w:r w:rsidR="00FE177C">
        <w:t>if the</w:t>
      </w:r>
      <w:r w:rsidRPr="00276D4D">
        <w:t xml:space="preserve"> interest rate of 10.5% is compounded:</w:t>
      </w:r>
    </w:p>
    <w:p w14:paraId="13D256D8" w14:textId="310F77E1" w:rsidR="00646510" w:rsidRDefault="00646510" w:rsidP="00646510">
      <w:pPr>
        <w:pStyle w:val="Pquestiontextmainstem"/>
      </w:pPr>
      <w:r w:rsidRPr="00FA5C18">
        <w:rPr>
          <w:rStyle w:val="Cquestionpartlabelbold"/>
        </w:rPr>
        <w:t>(a)</w:t>
      </w:r>
      <w:r w:rsidR="009C3829">
        <w:rPr>
          <w:rStyle w:val="Cquestionpartlabelbold"/>
        </w:rPr>
        <w:t xml:space="preserve">  </w:t>
      </w:r>
      <w:r w:rsidRPr="00276D4D">
        <w:t>monthly</w:t>
      </w:r>
      <w:r w:rsidR="009472B7">
        <w:tab/>
      </w:r>
      <w:r w:rsidR="009472B7">
        <w:tab/>
      </w:r>
      <w:r w:rsidR="009472B7">
        <w:tab/>
      </w:r>
      <w:r w:rsidR="009472B7">
        <w:tab/>
      </w:r>
      <w:r w:rsidR="009472B7">
        <w:tab/>
      </w:r>
      <w:r w:rsidRPr="00FA5C18">
        <w:rPr>
          <w:rStyle w:val="Cquestionpartlabelbold"/>
        </w:rPr>
        <w:t>(b)</w:t>
      </w:r>
      <w:r w:rsidR="009C3829">
        <w:rPr>
          <w:rStyle w:val="Cquestionpartlabelbold"/>
        </w:rPr>
        <w:t xml:space="preserve">  </w:t>
      </w:r>
      <w:r w:rsidRPr="00276D4D">
        <w:t>daily</w:t>
      </w:r>
    </w:p>
    <w:p w14:paraId="76341B9B" w14:textId="77777777" w:rsidR="00E12EFA" w:rsidRDefault="00E12EFA" w:rsidP="00646510">
      <w:pPr>
        <w:pStyle w:val="Pquestiontextmainstem"/>
      </w:pPr>
    </w:p>
    <w:p w14:paraId="25818BC0" w14:textId="77777777" w:rsidR="009472B7" w:rsidRDefault="009472B7" w:rsidP="00646510">
      <w:pPr>
        <w:pStyle w:val="Pquestiontextmainstem"/>
      </w:pPr>
    </w:p>
    <w:p w14:paraId="44DE36D4" w14:textId="77777777" w:rsidR="00E12EFA" w:rsidRDefault="00E12EFA" w:rsidP="00646510">
      <w:pPr>
        <w:pStyle w:val="Pquestiontextmainstem"/>
      </w:pPr>
    </w:p>
    <w:p w14:paraId="075A5472" w14:textId="77777777" w:rsidR="00646510" w:rsidRDefault="00646510" w:rsidP="00646510">
      <w:pPr>
        <w:pStyle w:val="Pquestionheadingsx1stafterhead"/>
      </w:pPr>
      <w:r>
        <w:t>Question 20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2F6640D4" w14:textId="77777777" w:rsidR="00646510" w:rsidRDefault="00646510" w:rsidP="00646510">
      <w:pPr>
        <w:pStyle w:val="Pquestiontextmainstem"/>
      </w:pPr>
      <w:r w:rsidRPr="00276D4D">
        <w:t>What rate of simple interest is needed to triple an amount of money in 10 years?</w:t>
      </w:r>
    </w:p>
    <w:p w14:paraId="481405D7" w14:textId="77777777" w:rsidR="00E12EFA" w:rsidRDefault="00E12EFA" w:rsidP="00646510">
      <w:pPr>
        <w:pStyle w:val="Pquestiontextmainstem"/>
      </w:pPr>
    </w:p>
    <w:p w14:paraId="1BEA3D02" w14:textId="77777777" w:rsidR="00E12EFA" w:rsidRDefault="00E12EFA" w:rsidP="00646510">
      <w:pPr>
        <w:pStyle w:val="Pquestiontextmainstem"/>
      </w:pPr>
    </w:p>
    <w:p w14:paraId="086F24EF" w14:textId="77777777" w:rsidR="000D41A1" w:rsidRDefault="000D41A1" w:rsidP="00646510">
      <w:pPr>
        <w:pStyle w:val="Pquestiontextmainstem"/>
      </w:pPr>
    </w:p>
    <w:p w14:paraId="428DA590" w14:textId="77777777" w:rsidR="00E12EFA" w:rsidRDefault="00E12EFA" w:rsidP="00646510">
      <w:pPr>
        <w:pStyle w:val="Pquestiontextmainstem"/>
      </w:pPr>
    </w:p>
    <w:p w14:paraId="00D1CD53" w14:textId="4880FF0B" w:rsidR="00646510" w:rsidRPr="00C10D82" w:rsidRDefault="00646510" w:rsidP="00646510">
      <w:pPr>
        <w:pStyle w:val="Pquestionheadingsx1stafterhead"/>
      </w:pPr>
      <w:r>
        <w:t>Question 21</w:t>
      </w:r>
      <w:r>
        <w:tab/>
      </w:r>
      <w:r w:rsidR="00B5469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0BBEA77F" w14:textId="77777777" w:rsidR="00646510" w:rsidRDefault="00646510" w:rsidP="00646510">
      <w:pPr>
        <w:pStyle w:val="Pquestiontextmainstem"/>
      </w:pPr>
      <w:r w:rsidRPr="00276D4D">
        <w:t xml:space="preserve">How much will $4000 be worth if it has been invested for </w:t>
      </w:r>
      <w:r>
        <w:t>3</w:t>
      </w:r>
      <w:r w:rsidRPr="00276D4D">
        <w:t xml:space="preserve"> years with an interest rate of 5% p.</w:t>
      </w:r>
      <w:r>
        <w:t>a., compounding every 3 months?</w:t>
      </w:r>
    </w:p>
    <w:p w14:paraId="04332EFA" w14:textId="77777777" w:rsidR="00E12EFA" w:rsidRDefault="00E12EFA" w:rsidP="00646510">
      <w:pPr>
        <w:pStyle w:val="Pquestiontextmainstem"/>
      </w:pPr>
    </w:p>
    <w:p w14:paraId="2AE88F76" w14:textId="77777777" w:rsidR="000D41A1" w:rsidRDefault="000D41A1" w:rsidP="00646510">
      <w:pPr>
        <w:pStyle w:val="Pquestiontextmainstem"/>
      </w:pPr>
    </w:p>
    <w:p w14:paraId="7D909DBF" w14:textId="77777777" w:rsidR="00E12EFA" w:rsidRDefault="00E12EFA" w:rsidP="00646510">
      <w:pPr>
        <w:pStyle w:val="Pquestiontextmainstem"/>
      </w:pPr>
    </w:p>
    <w:p w14:paraId="2C2C6B69" w14:textId="1361586D" w:rsidR="00646510" w:rsidRDefault="00FE177C" w:rsidP="009C3829">
      <w:pPr>
        <w:pStyle w:val="Psectionresults"/>
        <w:spacing w:before="240" w:after="0"/>
      </w:pPr>
      <w:r>
        <w:t>Short answer results: ___ / 5</w:t>
      </w:r>
      <w:r w:rsidR="00B54695">
        <w:t>0</w:t>
      </w:r>
    </w:p>
    <w:p w14:paraId="3F2169EF" w14:textId="77777777" w:rsidR="00646510" w:rsidRDefault="00646510" w:rsidP="00646510">
      <w:pPr>
        <w:pStyle w:val="Psectionheading"/>
      </w:pPr>
      <w:r w:rsidRPr="00276D4D">
        <w:lastRenderedPageBreak/>
        <w:t>Extended answer section</w:t>
      </w:r>
    </w:p>
    <w:p w14:paraId="7FE9BC4A" w14:textId="70EE2CF0" w:rsidR="00646510" w:rsidRPr="00F72331" w:rsidRDefault="00646510" w:rsidP="00646510">
      <w:pPr>
        <w:pStyle w:val="Pquestionheadingsx1stafterhead"/>
      </w:pPr>
      <w:r>
        <w:t>Question 22</w:t>
      </w:r>
      <w:r>
        <w:tab/>
      </w:r>
      <w:r w:rsidR="003807AC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[13.4]</w:t>
      </w:r>
    </w:p>
    <w:p w14:paraId="44E96FE6" w14:textId="77777777" w:rsidR="00646510" w:rsidRPr="00E12EFA" w:rsidRDefault="00646510" w:rsidP="00646510">
      <w:pPr>
        <w:pStyle w:val="Pquestiontextmainstem"/>
      </w:pPr>
      <w:r w:rsidRPr="00E12EFA">
        <w:t>An art collector buys a rare sculpture for $222.</w:t>
      </w:r>
    </w:p>
    <w:p w14:paraId="4A769EB3" w14:textId="77777777" w:rsidR="00646510" w:rsidRDefault="00646510" w:rsidP="00646510">
      <w:pPr>
        <w:pStyle w:val="Pquestiontextpartsa"/>
      </w:pPr>
      <w:r w:rsidRPr="00E12EFA">
        <w:rPr>
          <w:rStyle w:val="Cquestionpartlabelbold"/>
        </w:rPr>
        <w:t>(a)</w:t>
      </w:r>
      <w:r w:rsidRPr="00E12EFA">
        <w:tab/>
        <w:t>The art collector keeps the sculpture for 5 years, during which its value increases by an average of 4% each year. Find the value of the sculpture after 5 years, correct to the nearest dollar.</w:t>
      </w:r>
    </w:p>
    <w:p w14:paraId="3000AC90" w14:textId="77777777" w:rsidR="00E12EFA" w:rsidRDefault="00E12EFA" w:rsidP="00646510">
      <w:pPr>
        <w:pStyle w:val="Pquestiontextpartsa"/>
      </w:pPr>
    </w:p>
    <w:p w14:paraId="24E8D3AD" w14:textId="77777777" w:rsidR="00E12EFA" w:rsidRDefault="00E12EFA" w:rsidP="00646510">
      <w:pPr>
        <w:pStyle w:val="Pquestiontextpartsa"/>
      </w:pPr>
    </w:p>
    <w:p w14:paraId="3830CA1E" w14:textId="77777777" w:rsidR="00F51A6B" w:rsidRDefault="00F51A6B" w:rsidP="00646510">
      <w:pPr>
        <w:pStyle w:val="Pquestiontextpartsa"/>
      </w:pPr>
    </w:p>
    <w:p w14:paraId="589B994A" w14:textId="77777777" w:rsidR="00E12EFA" w:rsidRPr="00E12EFA" w:rsidRDefault="00E12EFA" w:rsidP="00646510">
      <w:pPr>
        <w:pStyle w:val="Pquestiontextpartsa"/>
      </w:pPr>
    </w:p>
    <w:p w14:paraId="43B31231" w14:textId="77777777" w:rsidR="00646510" w:rsidRDefault="00646510" w:rsidP="00646510">
      <w:pPr>
        <w:pStyle w:val="Pquestiontextpartsa"/>
      </w:pPr>
      <w:r w:rsidRPr="00E12EFA">
        <w:rPr>
          <w:rStyle w:val="Cquestionpartlabelbold"/>
        </w:rPr>
        <w:t>(b)</w:t>
      </w:r>
      <w:r w:rsidRPr="00E12EFA">
        <w:tab/>
        <w:t>After 5 years, the sculpture sells for $300. How much profit does the art collector make?</w:t>
      </w:r>
    </w:p>
    <w:p w14:paraId="130D52A4" w14:textId="77777777" w:rsidR="00E12EFA" w:rsidRDefault="00E12EFA" w:rsidP="00646510">
      <w:pPr>
        <w:pStyle w:val="Pquestiontextpartsa"/>
      </w:pPr>
    </w:p>
    <w:p w14:paraId="64548E7D" w14:textId="77777777" w:rsidR="00E12EFA" w:rsidRDefault="00E12EFA" w:rsidP="00646510">
      <w:pPr>
        <w:pStyle w:val="Pquestiontextpartsa"/>
      </w:pPr>
    </w:p>
    <w:p w14:paraId="42C6B1BF" w14:textId="77777777" w:rsidR="00F51A6B" w:rsidRDefault="00F51A6B" w:rsidP="00646510">
      <w:pPr>
        <w:pStyle w:val="Pquestiontextpartsa"/>
      </w:pPr>
    </w:p>
    <w:p w14:paraId="0128194D" w14:textId="77777777" w:rsidR="00E12EFA" w:rsidRPr="00E12EFA" w:rsidRDefault="00E12EFA" w:rsidP="00646510">
      <w:pPr>
        <w:pStyle w:val="Pquestiontextpartsa"/>
      </w:pPr>
    </w:p>
    <w:p w14:paraId="47CDC17C" w14:textId="77777777" w:rsidR="00646510" w:rsidRDefault="00646510" w:rsidP="00646510">
      <w:pPr>
        <w:pStyle w:val="Pquestiontextpartsa"/>
      </w:pPr>
      <w:r w:rsidRPr="00E12EFA">
        <w:rPr>
          <w:rStyle w:val="Cquestionpartlabelbold"/>
        </w:rPr>
        <w:t>(c)</w:t>
      </w:r>
      <w:r w:rsidRPr="00E12EFA">
        <w:tab/>
        <w:t>Express the profit after 5 years as a percentage increase, correct to 1 decimal place.</w:t>
      </w:r>
    </w:p>
    <w:p w14:paraId="7A5F4987" w14:textId="77777777" w:rsidR="00E12EFA" w:rsidRDefault="00E12EFA" w:rsidP="00646510">
      <w:pPr>
        <w:pStyle w:val="Pquestiontextpartsa"/>
      </w:pPr>
    </w:p>
    <w:p w14:paraId="7E4557E7" w14:textId="77777777" w:rsidR="00E12EFA" w:rsidRDefault="00E12EFA" w:rsidP="00646510">
      <w:pPr>
        <w:pStyle w:val="Pquestiontextpartsa"/>
      </w:pPr>
    </w:p>
    <w:p w14:paraId="07610A28" w14:textId="77777777" w:rsidR="00FE177C" w:rsidRDefault="00FE177C" w:rsidP="00646510">
      <w:pPr>
        <w:pStyle w:val="Pquestiontextpartsa"/>
      </w:pPr>
    </w:p>
    <w:p w14:paraId="1AEB2CC0" w14:textId="77777777" w:rsidR="00E12EFA" w:rsidRDefault="00E12EFA" w:rsidP="00646510">
      <w:pPr>
        <w:pStyle w:val="Pquestiontextpartsa"/>
      </w:pPr>
    </w:p>
    <w:p w14:paraId="3494C6D7" w14:textId="77777777" w:rsidR="00E12EFA" w:rsidRDefault="00E12EFA" w:rsidP="00646510">
      <w:pPr>
        <w:pStyle w:val="Pquestiontextpartsa"/>
      </w:pPr>
    </w:p>
    <w:p w14:paraId="3B848A2A" w14:textId="1648F394" w:rsidR="00646510" w:rsidRPr="00F72331" w:rsidRDefault="00646510" w:rsidP="00646510">
      <w:pPr>
        <w:pStyle w:val="Pquestionheadingsx1stafterhead"/>
      </w:pPr>
      <w:r>
        <w:t>Question 23</w:t>
      </w:r>
      <w:r>
        <w:tab/>
      </w:r>
      <w:r w:rsidR="003807AC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[13.4]</w:t>
      </w:r>
    </w:p>
    <w:p w14:paraId="66B5381C" w14:textId="77777777" w:rsidR="00646510" w:rsidRPr="00276D4D" w:rsidRDefault="00646510" w:rsidP="00646510">
      <w:pPr>
        <w:pStyle w:val="Pquestiontextmainstem"/>
      </w:pPr>
      <w:r w:rsidRPr="00276D4D">
        <w:t>Two friends investe</w:t>
      </w:r>
      <w:r>
        <w:t>d $1400 each in different accounts.</w:t>
      </w:r>
      <w:r>
        <w:br/>
      </w:r>
      <w:r w:rsidRPr="00276D4D">
        <w:t>Alice used a simple intere</w:t>
      </w:r>
      <w:r>
        <w:t>st account at 10.1% p.a.</w:t>
      </w:r>
      <w:r>
        <w:br/>
        <w:t>Beau</w:t>
      </w:r>
      <w:r w:rsidRPr="00276D4D">
        <w:t xml:space="preserve"> used an 8.1% compound interest account, compounding annually.</w:t>
      </w:r>
    </w:p>
    <w:p w14:paraId="5136759E" w14:textId="77777777" w:rsidR="00646510" w:rsidRPr="003908E3" w:rsidRDefault="00646510" w:rsidP="00646510">
      <w:pPr>
        <w:pStyle w:val="Pquestiontextpartsa"/>
      </w:pPr>
      <w:r w:rsidRPr="00F86633">
        <w:rPr>
          <w:rStyle w:val="Cquestionpartlabelbold"/>
        </w:rPr>
        <w:t>(a)</w:t>
      </w:r>
      <w:r w:rsidRPr="00F86633">
        <w:rPr>
          <w:rStyle w:val="Cquestionpartlabelbold"/>
        </w:rPr>
        <w:tab/>
      </w:r>
      <w:r w:rsidRPr="00276D4D">
        <w:t>Complete the table to show the amounts their investments were worth at the end of each year. Continue the table until Amount B (</w:t>
      </w:r>
      <w:r>
        <w:t>Beau</w:t>
      </w:r>
      <w:r w:rsidRPr="00276D4D">
        <w:t>) is great</w:t>
      </w:r>
      <w:r>
        <w:t>er than Amount A (Alice</w:t>
      </w:r>
      <w:r w:rsidRPr="00276D4D">
        <w:t>).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1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646510" w:rsidRPr="00FF3CF2" w14:paraId="4FCBDD82" w14:textId="77777777" w:rsidTr="00FF0447">
        <w:tc>
          <w:tcPr>
            <w:tcW w:w="1271" w:type="dxa"/>
            <w:shd w:val="clear" w:color="auto" w:fill="auto"/>
          </w:tcPr>
          <w:p w14:paraId="314B1A5F" w14:textId="77777777" w:rsidR="00646510" w:rsidRPr="001E05F4" w:rsidRDefault="00646510" w:rsidP="00F51A6B">
            <w:pPr>
              <w:rPr>
                <w:rStyle w:val="Cquestionpartlabelbold"/>
              </w:rPr>
            </w:pPr>
            <w:r w:rsidRPr="001E05F4">
              <w:rPr>
                <w:rStyle w:val="Cquestionpartlabelbold"/>
              </w:rPr>
              <w:t>Years</w:t>
            </w:r>
          </w:p>
        </w:tc>
        <w:tc>
          <w:tcPr>
            <w:tcW w:w="1010" w:type="dxa"/>
            <w:shd w:val="clear" w:color="auto" w:fill="auto"/>
          </w:tcPr>
          <w:p w14:paraId="293F7E89" w14:textId="77777777" w:rsidR="00646510" w:rsidRPr="00FF3CF2" w:rsidRDefault="00646510" w:rsidP="00FF0447">
            <w:pPr>
              <w:pStyle w:val="Ptabletext"/>
            </w:pPr>
            <w:r w:rsidRPr="00FF3CF2">
              <w:t>0</w:t>
            </w:r>
          </w:p>
        </w:tc>
        <w:tc>
          <w:tcPr>
            <w:tcW w:w="1010" w:type="dxa"/>
            <w:shd w:val="clear" w:color="auto" w:fill="auto"/>
          </w:tcPr>
          <w:p w14:paraId="03E62750" w14:textId="77777777" w:rsidR="00646510" w:rsidRPr="00FF3CF2" w:rsidRDefault="00646510" w:rsidP="00FF0447">
            <w:pPr>
              <w:pStyle w:val="Ptabletext"/>
            </w:pPr>
            <w:r w:rsidRPr="00FF3CF2">
              <w:t>1</w:t>
            </w:r>
          </w:p>
        </w:tc>
        <w:tc>
          <w:tcPr>
            <w:tcW w:w="1010" w:type="dxa"/>
            <w:shd w:val="clear" w:color="auto" w:fill="auto"/>
          </w:tcPr>
          <w:p w14:paraId="2F7EDDDD" w14:textId="77777777" w:rsidR="00646510" w:rsidRPr="00FF3CF2" w:rsidRDefault="00646510" w:rsidP="00FF0447">
            <w:pPr>
              <w:pStyle w:val="Ptabletext"/>
            </w:pPr>
            <w:r w:rsidRPr="00FF3CF2">
              <w:t>2</w:t>
            </w:r>
          </w:p>
        </w:tc>
        <w:tc>
          <w:tcPr>
            <w:tcW w:w="1010" w:type="dxa"/>
            <w:shd w:val="clear" w:color="auto" w:fill="auto"/>
          </w:tcPr>
          <w:p w14:paraId="31122ACC" w14:textId="77777777" w:rsidR="00646510" w:rsidRPr="00FF3CF2" w:rsidRDefault="00646510" w:rsidP="00FF0447">
            <w:pPr>
              <w:pStyle w:val="Ptabletext"/>
            </w:pPr>
            <w:r w:rsidRPr="00FF3CF2">
              <w:t>3</w:t>
            </w:r>
          </w:p>
        </w:tc>
        <w:tc>
          <w:tcPr>
            <w:tcW w:w="1010" w:type="dxa"/>
            <w:shd w:val="clear" w:color="auto" w:fill="auto"/>
          </w:tcPr>
          <w:p w14:paraId="2100A0D7" w14:textId="77777777" w:rsidR="00646510" w:rsidRPr="00FF3CF2" w:rsidRDefault="00646510" w:rsidP="00FF0447">
            <w:pPr>
              <w:pStyle w:val="Ptabletext"/>
            </w:pPr>
            <w:r w:rsidRPr="00FF3CF2">
              <w:t>4</w:t>
            </w:r>
          </w:p>
        </w:tc>
        <w:tc>
          <w:tcPr>
            <w:tcW w:w="1010" w:type="dxa"/>
            <w:shd w:val="clear" w:color="auto" w:fill="auto"/>
          </w:tcPr>
          <w:p w14:paraId="30270B95" w14:textId="77777777" w:rsidR="00646510" w:rsidRPr="00FF3CF2" w:rsidRDefault="00646510" w:rsidP="00FF0447">
            <w:pPr>
              <w:pStyle w:val="Ptabletext"/>
            </w:pPr>
            <w:r w:rsidRPr="00FF3CF2">
              <w:t>5</w:t>
            </w:r>
          </w:p>
        </w:tc>
        <w:tc>
          <w:tcPr>
            <w:tcW w:w="1010" w:type="dxa"/>
            <w:shd w:val="clear" w:color="auto" w:fill="auto"/>
          </w:tcPr>
          <w:p w14:paraId="64F424CC" w14:textId="77777777" w:rsidR="00646510" w:rsidRPr="00FF3CF2" w:rsidRDefault="00646510" w:rsidP="00FF0447">
            <w:pPr>
              <w:pStyle w:val="Ptabletext"/>
            </w:pPr>
            <w:r w:rsidRPr="00FF3CF2">
              <w:t>6</w:t>
            </w:r>
          </w:p>
        </w:tc>
        <w:tc>
          <w:tcPr>
            <w:tcW w:w="1010" w:type="dxa"/>
            <w:shd w:val="clear" w:color="auto" w:fill="auto"/>
          </w:tcPr>
          <w:p w14:paraId="0534A5DE" w14:textId="77777777" w:rsidR="00646510" w:rsidRPr="00FF3CF2" w:rsidRDefault="00646510" w:rsidP="00FF0447">
            <w:pPr>
              <w:pStyle w:val="Ptabletext"/>
            </w:pPr>
            <w:r w:rsidRPr="00FF3CF2">
              <w:t>7</w:t>
            </w:r>
          </w:p>
        </w:tc>
      </w:tr>
      <w:tr w:rsidR="00646510" w:rsidRPr="00FF3CF2" w14:paraId="2D145409" w14:textId="77777777" w:rsidTr="00FF0447">
        <w:tc>
          <w:tcPr>
            <w:tcW w:w="1271" w:type="dxa"/>
            <w:shd w:val="clear" w:color="auto" w:fill="auto"/>
          </w:tcPr>
          <w:p w14:paraId="5AFDB657" w14:textId="77777777" w:rsidR="00646510" w:rsidRPr="001E05F4" w:rsidRDefault="00646510" w:rsidP="00F51A6B">
            <w:pPr>
              <w:rPr>
                <w:rStyle w:val="Cquestionpartlabelbold"/>
              </w:rPr>
            </w:pPr>
            <w:r w:rsidRPr="001E05F4">
              <w:rPr>
                <w:rStyle w:val="Cquestionpartlabelbold"/>
              </w:rPr>
              <w:t>Amount A</w:t>
            </w:r>
          </w:p>
        </w:tc>
        <w:tc>
          <w:tcPr>
            <w:tcW w:w="1010" w:type="dxa"/>
            <w:shd w:val="clear" w:color="auto" w:fill="auto"/>
          </w:tcPr>
          <w:p w14:paraId="524919F2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597539CC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01371BA2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3A2BC522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3C36746E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101D856B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57940B19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657AA4E2" w14:textId="77777777" w:rsidR="00646510" w:rsidRPr="00FF3CF2" w:rsidRDefault="00646510" w:rsidP="00FF0447">
            <w:pPr>
              <w:pStyle w:val="Ptabletext"/>
            </w:pPr>
          </w:p>
        </w:tc>
      </w:tr>
      <w:tr w:rsidR="00646510" w:rsidRPr="00FF3CF2" w14:paraId="593780D3" w14:textId="77777777" w:rsidTr="00FF0447">
        <w:tc>
          <w:tcPr>
            <w:tcW w:w="1271" w:type="dxa"/>
            <w:shd w:val="clear" w:color="auto" w:fill="auto"/>
          </w:tcPr>
          <w:p w14:paraId="7FE8A040" w14:textId="77777777" w:rsidR="00646510" w:rsidRPr="001E05F4" w:rsidRDefault="00646510" w:rsidP="00F51A6B">
            <w:pPr>
              <w:rPr>
                <w:rStyle w:val="Cquestionpartlabelbold"/>
              </w:rPr>
            </w:pPr>
            <w:r w:rsidRPr="001E05F4">
              <w:rPr>
                <w:rStyle w:val="Cquestionpartlabelbold"/>
              </w:rPr>
              <w:t>Amount B</w:t>
            </w:r>
          </w:p>
        </w:tc>
        <w:tc>
          <w:tcPr>
            <w:tcW w:w="1010" w:type="dxa"/>
            <w:shd w:val="clear" w:color="auto" w:fill="auto"/>
          </w:tcPr>
          <w:p w14:paraId="1A58C64A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5ABBD548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72F2012C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4923E2E7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00C4A3BE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12CA721D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7B887DF3" w14:textId="77777777" w:rsidR="00646510" w:rsidRPr="00FF3CF2" w:rsidRDefault="00646510" w:rsidP="00FF0447">
            <w:pPr>
              <w:pStyle w:val="Ptabletext"/>
            </w:pPr>
          </w:p>
        </w:tc>
        <w:tc>
          <w:tcPr>
            <w:tcW w:w="1010" w:type="dxa"/>
            <w:shd w:val="clear" w:color="auto" w:fill="auto"/>
          </w:tcPr>
          <w:p w14:paraId="3E54E08E" w14:textId="77777777" w:rsidR="00646510" w:rsidRPr="00FF3CF2" w:rsidRDefault="00646510" w:rsidP="00FF0447">
            <w:pPr>
              <w:pStyle w:val="Ptabletext"/>
            </w:pPr>
          </w:p>
        </w:tc>
      </w:tr>
    </w:tbl>
    <w:p w14:paraId="1C0A82E2" w14:textId="77777777" w:rsidR="00F51A6B" w:rsidRDefault="00F51A6B" w:rsidP="00646510">
      <w:pPr>
        <w:pStyle w:val="Pquestiontextpartsa"/>
        <w:rPr>
          <w:rStyle w:val="Cquestionpartlabelbold"/>
        </w:rPr>
      </w:pPr>
    </w:p>
    <w:p w14:paraId="4156054E" w14:textId="1F51E5D2" w:rsidR="00646510" w:rsidRDefault="00646510" w:rsidP="00646510">
      <w:pPr>
        <w:pStyle w:val="Pquestiontextpartsa"/>
      </w:pPr>
      <w:r w:rsidRPr="00F86633">
        <w:rPr>
          <w:rStyle w:val="Cquestionpartlabelbold"/>
        </w:rPr>
        <w:t>(b)</w:t>
      </w:r>
      <w:r w:rsidRPr="00F86633">
        <w:rPr>
          <w:rStyle w:val="Cquestionpartlabelbold"/>
        </w:rPr>
        <w:tab/>
      </w:r>
      <w:r w:rsidRPr="00276D4D">
        <w:t xml:space="preserve">How long </w:t>
      </w:r>
      <w:r w:rsidR="00FE177C">
        <w:t>will each</w:t>
      </w:r>
      <w:r w:rsidRPr="00276D4D">
        <w:t xml:space="preserve"> investment take to double in value?</w:t>
      </w:r>
    </w:p>
    <w:p w14:paraId="4A9D02CB" w14:textId="47A4EAB7" w:rsidR="00E12EFA" w:rsidRPr="00FE177C" w:rsidRDefault="00FE177C" w:rsidP="00FE177C">
      <w:pPr>
        <w:pStyle w:val="Pquestiontextpartsi"/>
        <w:rPr>
          <w:rStyle w:val="Cquestionpartlabelbold"/>
        </w:rPr>
      </w:pPr>
      <w:r w:rsidRPr="00FE177C">
        <w:rPr>
          <w:rStyle w:val="Cquestionpartlabelbold"/>
        </w:rPr>
        <w:t>(i)</w:t>
      </w:r>
      <w:r w:rsidR="009C3829">
        <w:rPr>
          <w:rStyle w:val="Cquestionpartlabelbold"/>
        </w:rPr>
        <w:t xml:space="preserve">  </w:t>
      </w:r>
      <w:r w:rsidRPr="00276D4D">
        <w:t>Alice</w:t>
      </w:r>
      <w:r w:rsidRPr="00FE177C">
        <w:rPr>
          <w:rStyle w:val="Cquestionpartlabelbold"/>
        </w:rPr>
        <w:tab/>
      </w:r>
      <w:r w:rsidRPr="00FE177C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FE177C">
        <w:rPr>
          <w:rStyle w:val="Cquestionpartlabelbold"/>
        </w:rPr>
        <w:tab/>
        <w:t>(ii)</w:t>
      </w:r>
      <w:r w:rsidR="009C3829">
        <w:rPr>
          <w:rStyle w:val="Cquestionpartlabelbold"/>
        </w:rPr>
        <w:t xml:space="preserve">  </w:t>
      </w:r>
      <w:r>
        <w:t>Beau</w:t>
      </w:r>
    </w:p>
    <w:p w14:paraId="4B208556" w14:textId="77777777" w:rsidR="00E12EFA" w:rsidRDefault="00E12EFA" w:rsidP="00646510">
      <w:pPr>
        <w:pStyle w:val="Pquestiontextpartsa"/>
      </w:pPr>
    </w:p>
    <w:p w14:paraId="0480F3AD" w14:textId="77777777" w:rsidR="00E12EFA" w:rsidRDefault="00E12EFA" w:rsidP="00646510">
      <w:pPr>
        <w:pStyle w:val="Pquestiontextpartsa"/>
      </w:pPr>
    </w:p>
    <w:p w14:paraId="6210E3BA" w14:textId="77777777" w:rsidR="00E12EFA" w:rsidRDefault="00E12EFA" w:rsidP="00646510">
      <w:pPr>
        <w:pStyle w:val="Pquestiontextpartsa"/>
      </w:pPr>
    </w:p>
    <w:p w14:paraId="3CFD3308" w14:textId="77777777" w:rsidR="00E12EFA" w:rsidRDefault="00E12EFA" w:rsidP="00646510">
      <w:pPr>
        <w:pStyle w:val="Pquestiontextpartsa"/>
      </w:pPr>
    </w:p>
    <w:p w14:paraId="454A3154" w14:textId="77777777" w:rsidR="00E12EFA" w:rsidRDefault="00E12EFA" w:rsidP="00646510">
      <w:pPr>
        <w:pStyle w:val="Pquestiontextpartsa"/>
      </w:pPr>
    </w:p>
    <w:p w14:paraId="39A807F0" w14:textId="77777777" w:rsidR="00E12EFA" w:rsidRDefault="00E12EFA" w:rsidP="00646510">
      <w:pPr>
        <w:pStyle w:val="Pquestiontextpartsa"/>
      </w:pPr>
    </w:p>
    <w:p w14:paraId="1FD4691C" w14:textId="6C5F2276" w:rsidR="00646510" w:rsidRPr="00F72331" w:rsidRDefault="00646510" w:rsidP="00646510">
      <w:pPr>
        <w:pStyle w:val="Pquestionheadingsx1stafterhead"/>
      </w:pPr>
      <w:r>
        <w:lastRenderedPageBreak/>
        <w:t>Question 24</w:t>
      </w:r>
      <w:r>
        <w:tab/>
      </w:r>
      <w:r w:rsidR="003807AC">
        <w:rPr>
          <w:rStyle w:val="Cmarkslabel"/>
        </w:rPr>
        <w:t>12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32D118BC" w14:textId="5168839F" w:rsidR="00646510" w:rsidRPr="00276D4D" w:rsidRDefault="00646510" w:rsidP="00646510">
      <w:pPr>
        <w:pStyle w:val="Pquestiontextmainstem"/>
      </w:pPr>
      <w:r w:rsidRPr="00276D4D">
        <w:t>Some ea</w:t>
      </w:r>
      <w:r w:rsidR="009C3829">
        <w:t>rly postage rates for letters are</w:t>
      </w:r>
      <w:r w:rsidRPr="00276D4D">
        <w:t xml:space="preserve"> given in the table.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92"/>
        <w:gridCol w:w="1134"/>
        <w:gridCol w:w="1134"/>
        <w:gridCol w:w="1134"/>
        <w:gridCol w:w="1134"/>
      </w:tblGrid>
      <w:tr w:rsidR="00646510" w:rsidRPr="00276D4D" w14:paraId="2E5F0F7F" w14:textId="77777777" w:rsidTr="00F51A6B">
        <w:trPr>
          <w:trHeight w:val="312"/>
        </w:trPr>
        <w:tc>
          <w:tcPr>
            <w:tcW w:w="1792" w:type="dxa"/>
            <w:vAlign w:val="center"/>
          </w:tcPr>
          <w:p w14:paraId="1AAEBBAA" w14:textId="77777777" w:rsidR="00646510" w:rsidRPr="001E05F4" w:rsidRDefault="00646510" w:rsidP="006666CC">
            <w:pPr>
              <w:rPr>
                <w:rStyle w:val="Cquestionpartlabelbold"/>
              </w:rPr>
            </w:pPr>
            <w:r w:rsidRPr="001E05F4">
              <w:rPr>
                <w:rStyle w:val="Cquestionpartlabelbold"/>
              </w:rPr>
              <w:t>Year</w:t>
            </w:r>
          </w:p>
        </w:tc>
        <w:tc>
          <w:tcPr>
            <w:tcW w:w="1134" w:type="dxa"/>
            <w:vAlign w:val="center"/>
          </w:tcPr>
          <w:p w14:paraId="3C623AA8" w14:textId="77777777" w:rsidR="00646510" w:rsidRPr="00276D4D" w:rsidRDefault="00646510" w:rsidP="00FF0447">
            <w:pPr>
              <w:pStyle w:val="Ptabletext"/>
            </w:pPr>
            <w:r w:rsidRPr="00276D4D">
              <w:t>1966</w:t>
            </w:r>
          </w:p>
        </w:tc>
        <w:tc>
          <w:tcPr>
            <w:tcW w:w="1134" w:type="dxa"/>
            <w:vAlign w:val="center"/>
          </w:tcPr>
          <w:p w14:paraId="1F7106F7" w14:textId="77777777" w:rsidR="00646510" w:rsidRPr="00276D4D" w:rsidRDefault="00646510" w:rsidP="00FF0447">
            <w:pPr>
              <w:pStyle w:val="Ptabletext"/>
            </w:pPr>
            <w:r w:rsidRPr="00276D4D">
              <w:t>1971</w:t>
            </w:r>
          </w:p>
        </w:tc>
        <w:tc>
          <w:tcPr>
            <w:tcW w:w="1134" w:type="dxa"/>
            <w:vAlign w:val="center"/>
          </w:tcPr>
          <w:p w14:paraId="4E24F398" w14:textId="77777777" w:rsidR="00646510" w:rsidRPr="00276D4D" w:rsidRDefault="00646510" w:rsidP="00FF0447">
            <w:pPr>
              <w:pStyle w:val="Ptabletext"/>
            </w:pPr>
            <w:r w:rsidRPr="00276D4D">
              <w:t>1976</w:t>
            </w:r>
          </w:p>
        </w:tc>
        <w:tc>
          <w:tcPr>
            <w:tcW w:w="1134" w:type="dxa"/>
            <w:vAlign w:val="center"/>
          </w:tcPr>
          <w:p w14:paraId="7AA1DB18" w14:textId="77777777" w:rsidR="00646510" w:rsidRPr="00276D4D" w:rsidRDefault="00646510" w:rsidP="00FF0447">
            <w:pPr>
              <w:pStyle w:val="Ptabletext"/>
            </w:pPr>
            <w:r w:rsidRPr="00276D4D">
              <w:t>1981</w:t>
            </w:r>
          </w:p>
        </w:tc>
      </w:tr>
      <w:tr w:rsidR="00646510" w:rsidRPr="00276D4D" w14:paraId="4B69A8E3" w14:textId="77777777" w:rsidTr="00F324E5">
        <w:trPr>
          <w:trHeight w:val="383"/>
        </w:trPr>
        <w:tc>
          <w:tcPr>
            <w:tcW w:w="1792" w:type="dxa"/>
            <w:vAlign w:val="center"/>
          </w:tcPr>
          <w:p w14:paraId="0FE244A5" w14:textId="4E7E9EE1" w:rsidR="00646510" w:rsidRPr="001E05F4" w:rsidRDefault="00FE177C" w:rsidP="006666CC">
            <w:pPr>
              <w:rPr>
                <w:rStyle w:val="Cquestionpartlabelbold"/>
              </w:rPr>
            </w:pPr>
            <w:r w:rsidRPr="001E05F4">
              <w:rPr>
                <w:rStyle w:val="Cquestionpartlabelbold"/>
              </w:rPr>
              <w:t>Cost (</w:t>
            </w:r>
            <w:r w:rsidR="00646510" w:rsidRPr="001E05F4">
              <w:rPr>
                <w:rStyle w:val="Cquestionpartlabelbold"/>
              </w:rPr>
              <w:t>cents</w:t>
            </w:r>
            <w:r w:rsidRPr="001E05F4">
              <w:rPr>
                <w:rStyle w:val="Cquestionpartlabelbold"/>
              </w:rPr>
              <w:t>)</w:t>
            </w:r>
          </w:p>
        </w:tc>
        <w:tc>
          <w:tcPr>
            <w:tcW w:w="1134" w:type="dxa"/>
            <w:vAlign w:val="center"/>
          </w:tcPr>
          <w:p w14:paraId="767028AF" w14:textId="77777777" w:rsidR="00646510" w:rsidRPr="00276D4D" w:rsidRDefault="00646510" w:rsidP="00FF0447">
            <w:pPr>
              <w:pStyle w:val="Ptabletext"/>
            </w:pPr>
            <w:r w:rsidRPr="00276D4D">
              <w:t>4</w:t>
            </w:r>
          </w:p>
        </w:tc>
        <w:tc>
          <w:tcPr>
            <w:tcW w:w="1134" w:type="dxa"/>
            <w:vAlign w:val="center"/>
          </w:tcPr>
          <w:p w14:paraId="47D5AB00" w14:textId="77777777" w:rsidR="00646510" w:rsidRPr="00276D4D" w:rsidRDefault="00646510" w:rsidP="00FF0447">
            <w:pPr>
              <w:pStyle w:val="Ptabletext"/>
            </w:pPr>
            <w:r w:rsidRPr="00276D4D">
              <w:t>7</w:t>
            </w:r>
          </w:p>
        </w:tc>
        <w:tc>
          <w:tcPr>
            <w:tcW w:w="1134" w:type="dxa"/>
            <w:vAlign w:val="center"/>
          </w:tcPr>
          <w:p w14:paraId="6B0DE85A" w14:textId="77777777" w:rsidR="00646510" w:rsidRPr="00276D4D" w:rsidRDefault="00646510" w:rsidP="00FF0447">
            <w:pPr>
              <w:pStyle w:val="Ptabletext"/>
            </w:pPr>
            <w:r w:rsidRPr="00276D4D">
              <w:t>18</w:t>
            </w:r>
          </w:p>
        </w:tc>
        <w:tc>
          <w:tcPr>
            <w:tcW w:w="1134" w:type="dxa"/>
            <w:vAlign w:val="center"/>
          </w:tcPr>
          <w:p w14:paraId="0F97BE3B" w14:textId="77777777" w:rsidR="00646510" w:rsidRPr="00276D4D" w:rsidRDefault="00646510" w:rsidP="00FF0447">
            <w:pPr>
              <w:pStyle w:val="Ptabletext"/>
            </w:pPr>
            <w:r w:rsidRPr="00276D4D">
              <w:t>24</w:t>
            </w:r>
          </w:p>
        </w:tc>
      </w:tr>
    </w:tbl>
    <w:p w14:paraId="2F80E2EF" w14:textId="77777777" w:rsidR="00646510" w:rsidRPr="00525E45" w:rsidRDefault="00646510" w:rsidP="00646510">
      <w:pPr>
        <w:pStyle w:val="Pquestiontextpartsai"/>
        <w:rPr>
          <w:rStyle w:val="Cquestionpartlabelbold"/>
        </w:rPr>
      </w:pPr>
    </w:p>
    <w:p w14:paraId="7E8EB5D3" w14:textId="3EFA743A" w:rsidR="00646510" w:rsidRDefault="00646510" w:rsidP="00646510">
      <w:pPr>
        <w:pStyle w:val="Pquestiontextpartsai"/>
      </w:pPr>
      <w:r w:rsidRPr="00525E45">
        <w:rPr>
          <w:rStyle w:val="Cquestionpartlabelbold"/>
        </w:rPr>
        <w:t>(a)</w:t>
      </w:r>
      <w:r w:rsidRPr="00525E45">
        <w:rPr>
          <w:rStyle w:val="Cquestionpartlabelbold"/>
        </w:rPr>
        <w:tab/>
        <w:t>(i)</w:t>
      </w:r>
      <w:r w:rsidRPr="00525E45">
        <w:rPr>
          <w:rStyle w:val="Cquestionpartlabelbold"/>
        </w:rPr>
        <w:tab/>
      </w:r>
      <w:r w:rsidRPr="00276D4D">
        <w:t xml:space="preserve">What </w:t>
      </w:r>
      <w:r w:rsidR="009C3829">
        <w:t>wa</w:t>
      </w:r>
      <w:r w:rsidRPr="00276D4D">
        <w:t>s the average annual percentage increase from 1966 to 1971?</w:t>
      </w:r>
    </w:p>
    <w:p w14:paraId="4A533975" w14:textId="77777777" w:rsidR="00E12EFA" w:rsidRDefault="00E12EFA" w:rsidP="00646510">
      <w:pPr>
        <w:pStyle w:val="Pquestiontextpartsai"/>
      </w:pPr>
    </w:p>
    <w:p w14:paraId="75D02474" w14:textId="77777777" w:rsidR="00E12EFA" w:rsidRDefault="00E12EFA" w:rsidP="00646510">
      <w:pPr>
        <w:pStyle w:val="Pquestiontextpartsai"/>
      </w:pPr>
    </w:p>
    <w:p w14:paraId="4D136602" w14:textId="77777777" w:rsidR="00E12EFA" w:rsidRDefault="00E12EFA" w:rsidP="00646510">
      <w:pPr>
        <w:pStyle w:val="Pquestiontextpartsai"/>
      </w:pPr>
    </w:p>
    <w:p w14:paraId="43E25909" w14:textId="77777777" w:rsidR="00646510" w:rsidRDefault="00646510" w:rsidP="00646510">
      <w:pPr>
        <w:pStyle w:val="Pquestiontextpartsi"/>
      </w:pPr>
      <w:r w:rsidRPr="00525E45">
        <w:rPr>
          <w:rStyle w:val="Cquestionpartlabelbold"/>
        </w:rPr>
        <w:t>(ii)</w:t>
      </w:r>
      <w:r w:rsidRPr="00525E45">
        <w:rPr>
          <w:rStyle w:val="Cquestionpartlabelbold"/>
        </w:rPr>
        <w:tab/>
      </w:r>
      <w:r w:rsidRPr="00276D4D">
        <w:t>What annual inflation rate between 1966 and 1971 would correspond to the increase in price from 4 to 7 cents?</w:t>
      </w:r>
    </w:p>
    <w:p w14:paraId="7C3D3BE8" w14:textId="77777777" w:rsidR="00E12EFA" w:rsidRDefault="00E12EFA" w:rsidP="00646510">
      <w:pPr>
        <w:pStyle w:val="Pquestiontextpartsi"/>
      </w:pPr>
    </w:p>
    <w:p w14:paraId="543023AC" w14:textId="77777777" w:rsidR="00E12EFA" w:rsidRDefault="00E12EFA" w:rsidP="00646510">
      <w:pPr>
        <w:pStyle w:val="Pquestiontextpartsi"/>
      </w:pPr>
    </w:p>
    <w:p w14:paraId="55D56901" w14:textId="77777777" w:rsidR="00E12EFA" w:rsidRDefault="00E12EFA" w:rsidP="00646510">
      <w:pPr>
        <w:pStyle w:val="Pquestiontextpartsi"/>
      </w:pPr>
    </w:p>
    <w:p w14:paraId="5D7E91FF" w14:textId="518583F3" w:rsidR="00646510" w:rsidRDefault="00646510" w:rsidP="00646510">
      <w:pPr>
        <w:pStyle w:val="Pquestiontextpartsai"/>
      </w:pPr>
      <w:r w:rsidRPr="00525E45">
        <w:rPr>
          <w:rStyle w:val="Cquestionpartlabelbold"/>
        </w:rPr>
        <w:t>(b)</w:t>
      </w:r>
      <w:r>
        <w:tab/>
      </w:r>
      <w:r w:rsidRPr="00525E45">
        <w:rPr>
          <w:rStyle w:val="Cquestionpartlabelbold"/>
        </w:rPr>
        <w:t>(i)</w:t>
      </w:r>
      <w:r w:rsidRPr="00525E45">
        <w:rPr>
          <w:rStyle w:val="Cquestionpartlabelbold"/>
        </w:rPr>
        <w:tab/>
      </w:r>
      <w:r w:rsidRPr="00276D4D">
        <w:t xml:space="preserve">What </w:t>
      </w:r>
      <w:r w:rsidR="009C3829">
        <w:t>wa</w:t>
      </w:r>
      <w:r w:rsidRPr="00276D4D">
        <w:t>s the average annual percentage increase from 1966 to 1976?</w:t>
      </w:r>
    </w:p>
    <w:p w14:paraId="772A3E4D" w14:textId="77777777" w:rsidR="00E12EFA" w:rsidRDefault="00E12EFA" w:rsidP="00646510">
      <w:pPr>
        <w:pStyle w:val="Pquestiontextpartsai"/>
      </w:pPr>
    </w:p>
    <w:p w14:paraId="2AA5023D" w14:textId="77777777" w:rsidR="00E12EFA" w:rsidRDefault="00E12EFA" w:rsidP="00646510">
      <w:pPr>
        <w:pStyle w:val="Pquestiontextpartsai"/>
      </w:pPr>
    </w:p>
    <w:p w14:paraId="1753B827" w14:textId="77777777" w:rsidR="00E12EFA" w:rsidRDefault="00E12EFA" w:rsidP="00646510">
      <w:pPr>
        <w:pStyle w:val="Pquestiontextpartsai"/>
      </w:pPr>
    </w:p>
    <w:p w14:paraId="5BB3DAC5" w14:textId="77777777" w:rsidR="00646510" w:rsidRDefault="00646510" w:rsidP="00646510">
      <w:pPr>
        <w:pStyle w:val="Pquestiontextpartsi"/>
      </w:pPr>
      <w:r w:rsidRPr="00525E45">
        <w:rPr>
          <w:rStyle w:val="Cquestionpartlabelbold"/>
        </w:rPr>
        <w:t>(ii)</w:t>
      </w:r>
      <w:r w:rsidRPr="00525E45">
        <w:rPr>
          <w:rStyle w:val="Cquestionpartlabelbold"/>
        </w:rPr>
        <w:tab/>
      </w:r>
      <w:r w:rsidRPr="00276D4D">
        <w:t>What annual inflation rate between 1966 and 1976 would correspond to the increase in price from 4 to 18 cents?</w:t>
      </w:r>
    </w:p>
    <w:p w14:paraId="01CC696B" w14:textId="77777777" w:rsidR="00E12EFA" w:rsidRDefault="00E12EFA" w:rsidP="00646510">
      <w:pPr>
        <w:pStyle w:val="Pquestiontextpartsi"/>
      </w:pPr>
    </w:p>
    <w:p w14:paraId="19F4D8A8" w14:textId="77777777" w:rsidR="00E12EFA" w:rsidRDefault="00E12EFA" w:rsidP="00646510">
      <w:pPr>
        <w:pStyle w:val="Pquestiontextpartsi"/>
      </w:pPr>
    </w:p>
    <w:p w14:paraId="61287402" w14:textId="77777777" w:rsidR="00E12EFA" w:rsidRDefault="00E12EFA" w:rsidP="00646510">
      <w:pPr>
        <w:pStyle w:val="Pquestiontextpartsi"/>
      </w:pPr>
    </w:p>
    <w:p w14:paraId="1DDCB06E" w14:textId="407C4216" w:rsidR="00646510" w:rsidRDefault="00646510" w:rsidP="00646510">
      <w:pPr>
        <w:pStyle w:val="Pquestiontextpartsai"/>
      </w:pPr>
      <w:r w:rsidRPr="00525E45">
        <w:rPr>
          <w:rStyle w:val="Cquestionpartlabelbold"/>
        </w:rPr>
        <w:t>(c)</w:t>
      </w:r>
      <w:r w:rsidRPr="00525E45">
        <w:rPr>
          <w:rStyle w:val="Cquestionpartlabelbold"/>
        </w:rPr>
        <w:tab/>
        <w:t>(i)</w:t>
      </w:r>
      <w:r w:rsidRPr="00525E45">
        <w:rPr>
          <w:rStyle w:val="Cquestionpartlabelbold"/>
        </w:rPr>
        <w:tab/>
      </w:r>
      <w:r w:rsidRPr="00276D4D">
        <w:t xml:space="preserve">What </w:t>
      </w:r>
      <w:r w:rsidR="009C3829">
        <w:t>wa</w:t>
      </w:r>
      <w:r w:rsidRPr="00276D4D">
        <w:t>s the average annual percentage increase from 1966 to 1981?</w:t>
      </w:r>
    </w:p>
    <w:p w14:paraId="67F74C70" w14:textId="77777777" w:rsidR="00E12EFA" w:rsidRDefault="00E12EFA" w:rsidP="00646510">
      <w:pPr>
        <w:pStyle w:val="Pquestiontextpartsai"/>
      </w:pPr>
    </w:p>
    <w:p w14:paraId="153C4B1E" w14:textId="77777777" w:rsidR="00E12EFA" w:rsidRDefault="00E12EFA" w:rsidP="00646510">
      <w:pPr>
        <w:pStyle w:val="Pquestiontextpartsai"/>
      </w:pPr>
    </w:p>
    <w:p w14:paraId="451A7CFD" w14:textId="77777777" w:rsidR="00E12EFA" w:rsidRDefault="00E12EFA" w:rsidP="00646510">
      <w:pPr>
        <w:pStyle w:val="Pquestiontextpartsai"/>
      </w:pPr>
    </w:p>
    <w:p w14:paraId="36691EEA" w14:textId="0EAF6118" w:rsidR="00646510" w:rsidRDefault="00646510" w:rsidP="00646510">
      <w:pPr>
        <w:pStyle w:val="Pquestiontextpartsi"/>
      </w:pPr>
      <w:r w:rsidRPr="00525E45">
        <w:rPr>
          <w:rStyle w:val="Cquestionpartlabelbold"/>
        </w:rPr>
        <w:t>(ii)</w:t>
      </w:r>
      <w:r w:rsidRPr="00525E45">
        <w:rPr>
          <w:rStyle w:val="Cquestionpartlabelbold"/>
        </w:rPr>
        <w:tab/>
      </w:r>
      <w:r w:rsidRPr="00276D4D">
        <w:t>What annual inflation rate between 1966 and 1981 would correspond to the increase in price from 4 to 24 cents?</w:t>
      </w:r>
    </w:p>
    <w:p w14:paraId="2439CD81" w14:textId="77777777" w:rsidR="00E12EFA" w:rsidRDefault="00E12EFA" w:rsidP="00646510">
      <w:pPr>
        <w:pStyle w:val="Pquestiontextpartsi"/>
      </w:pPr>
    </w:p>
    <w:p w14:paraId="588D8E4D" w14:textId="77777777" w:rsidR="00E12EFA" w:rsidRDefault="00E12EFA" w:rsidP="00646510">
      <w:pPr>
        <w:pStyle w:val="Pquestiontextpartsi"/>
      </w:pPr>
    </w:p>
    <w:p w14:paraId="20986605" w14:textId="77777777" w:rsidR="00E12EFA" w:rsidRDefault="00E12EFA" w:rsidP="00646510">
      <w:pPr>
        <w:pStyle w:val="Pquestiontextpartsi"/>
      </w:pPr>
    </w:p>
    <w:p w14:paraId="499901E7" w14:textId="77777777" w:rsidR="00E12EFA" w:rsidRPr="00D11134" w:rsidRDefault="00E12EFA" w:rsidP="00646510">
      <w:pPr>
        <w:pStyle w:val="Pquestiontextpartsi"/>
      </w:pPr>
    </w:p>
    <w:p w14:paraId="0E611405" w14:textId="4BB045E0" w:rsidR="00E12EFA" w:rsidRDefault="00E12EFA" w:rsidP="00E12EFA">
      <w:pPr>
        <w:pStyle w:val="Psectionresults"/>
      </w:pPr>
      <w:r>
        <w:t xml:space="preserve">Extended answer results: ___ / </w:t>
      </w:r>
      <w:r w:rsidR="003807AC">
        <w:t>26</w:t>
      </w:r>
    </w:p>
    <w:p w14:paraId="395F204A" w14:textId="54EE7C03" w:rsidR="001158EE" w:rsidRPr="00646510" w:rsidRDefault="00E12EFA" w:rsidP="009C3829">
      <w:pPr>
        <w:pStyle w:val="Psectionresults"/>
        <w:spacing w:after="0"/>
      </w:pPr>
      <w:r>
        <w:t xml:space="preserve">TOTAL test results: ___ / </w:t>
      </w:r>
      <w:r w:rsidR="00660A34">
        <w:t>8</w:t>
      </w:r>
      <w:r w:rsidR="003807AC">
        <w:t>5</w:t>
      </w:r>
    </w:p>
    <w:sectPr w:rsidR="001158EE" w:rsidRPr="00646510" w:rsidSect="00692D1B">
      <w:headerReference w:type="default" r:id="rId40"/>
      <w:footerReference w:type="default" r:id="rId41"/>
      <w:headerReference w:type="first" r:id="rId42"/>
      <w:footerReference w:type="first" r:id="rId43"/>
      <w:pgSz w:w="11900" w:h="16820" w:code="9"/>
      <w:pgMar w:top="1418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59467" w14:textId="77777777" w:rsidR="006A3E4E" w:rsidRDefault="006A3E4E" w:rsidP="00B91E57">
      <w:r>
        <w:separator/>
      </w:r>
    </w:p>
  </w:endnote>
  <w:endnote w:type="continuationSeparator" w:id="0">
    <w:p w14:paraId="05956346" w14:textId="77777777" w:rsidR="006A3E4E" w:rsidRDefault="006A3E4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54DED" w14:textId="0DDA440D" w:rsidR="00B91E57" w:rsidRPr="00B91E57" w:rsidRDefault="0011799E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9C3829">
      <w:rPr>
        <w:noProof/>
        <w:sz w:val="18"/>
      </w:rPr>
      <w:t>2</w:t>
    </w:r>
    <w:r w:rsidRPr="00375E26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EC3C8" w14:textId="09F40FCB" w:rsidR="0011799E" w:rsidRPr="006E2EA4" w:rsidRDefault="0011799E" w:rsidP="006E2EA4">
    <w:pPr>
      <w:pStyle w:val="Pfootertext"/>
      <w:rPr>
        <w:b/>
        <w:sz w:val="18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9C3829">
      <w:rPr>
        <w:noProof/>
        <w:sz w:val="18"/>
      </w:rPr>
      <w:t>1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0E8EE" w14:textId="77777777" w:rsidR="006A3E4E" w:rsidRDefault="006A3E4E" w:rsidP="00B91E57">
      <w:r>
        <w:separator/>
      </w:r>
    </w:p>
  </w:footnote>
  <w:footnote w:type="continuationSeparator" w:id="0">
    <w:p w14:paraId="4E014B36" w14:textId="77777777" w:rsidR="006A3E4E" w:rsidRDefault="006A3E4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3F6BA" w14:textId="39B2242F" w:rsidR="00F13DC6" w:rsidRDefault="00BB1679" w:rsidP="00692D1B">
    <w:pPr>
      <w:pStyle w:val="Pheadertext"/>
    </w:pPr>
    <w:r>
      <w:t>Pearson Mathematics</w:t>
    </w:r>
    <w:r w:rsidR="00F13DC6" w:rsidRPr="00CC02A2">
      <w:t xml:space="preserve"> </w:t>
    </w:r>
    <w:r w:rsidR="00F13DC6">
      <w:t>10–10A</w:t>
    </w:r>
    <w:r>
      <w:t xml:space="preserve">   </w:t>
    </w:r>
    <w:r w:rsidR="00F13DC6">
      <w:t xml:space="preserve"> </w:t>
    </w:r>
    <w:r w:rsidR="00F13DC6" w:rsidRPr="00CC02A2">
      <w:t>Financial mathematics</w:t>
    </w:r>
    <w:r w:rsidR="00F13DC6">
      <w:t xml:space="preserve"> </w:t>
    </w:r>
    <w:r>
      <w:t xml:space="preserve">–– </w:t>
    </w:r>
    <w:r w:rsidR="00F13DC6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B152" w14:textId="27F4C3B9" w:rsidR="004A4DAB" w:rsidRDefault="004A4DAB" w:rsidP="00F13DC6">
    <w:pPr>
      <w:pStyle w:val="Pheadertext"/>
    </w:pPr>
    <w:r>
      <w:t>Pearson Mathematics 10–10A</w:t>
    </w:r>
    <w:r w:rsidR="002312EA" w:rsidRPr="002312EA">
      <w:t xml:space="preserve"> </w:t>
    </w:r>
    <w:r w:rsidR="002312EA">
      <w:tab/>
      <w:t xml:space="preserve">Name: </w:t>
    </w:r>
    <w:r w:rsidR="002312EA">
      <w:tab/>
    </w:r>
  </w:p>
  <w:p w14:paraId="502A7389" w14:textId="7D2997F1" w:rsidR="00F13DC6" w:rsidRDefault="00F13DC6" w:rsidP="001E05F4">
    <w:pPr>
      <w:pStyle w:val="Pheadertext"/>
    </w:pPr>
    <w:r w:rsidRPr="00CC02A2">
      <w:t>Financial mathematics</w:t>
    </w:r>
    <w:r>
      <w:t xml:space="preserve"> </w:t>
    </w:r>
    <w:r w:rsidR="004A4DAB">
      <w:t>––</w:t>
    </w:r>
    <w:r>
      <w:t>Test A</w:t>
    </w:r>
    <w:r>
      <w:tab/>
    </w:r>
    <w:r w:rsidR="002312EA">
      <w:t>Class</w:t>
    </w:r>
    <w:r>
      <w:t xml:space="preserve">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22986F4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359897E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6BAA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4D2A"/>
    <w:rsid w:val="00090B15"/>
    <w:rsid w:val="00094B98"/>
    <w:rsid w:val="00096E1C"/>
    <w:rsid w:val="000B1ACB"/>
    <w:rsid w:val="000B2B5F"/>
    <w:rsid w:val="000C4CB1"/>
    <w:rsid w:val="000C6C56"/>
    <w:rsid w:val="000D41A1"/>
    <w:rsid w:val="000F52E2"/>
    <w:rsid w:val="00114E72"/>
    <w:rsid w:val="001158EE"/>
    <w:rsid w:val="0011799E"/>
    <w:rsid w:val="00121EAB"/>
    <w:rsid w:val="001249D4"/>
    <w:rsid w:val="00131F1A"/>
    <w:rsid w:val="00133398"/>
    <w:rsid w:val="00134A51"/>
    <w:rsid w:val="00136289"/>
    <w:rsid w:val="00153C7C"/>
    <w:rsid w:val="001605F8"/>
    <w:rsid w:val="00160C54"/>
    <w:rsid w:val="00161EED"/>
    <w:rsid w:val="00180D86"/>
    <w:rsid w:val="001B433F"/>
    <w:rsid w:val="001C4DB3"/>
    <w:rsid w:val="001E05F4"/>
    <w:rsid w:val="001F3D5E"/>
    <w:rsid w:val="00201BF7"/>
    <w:rsid w:val="00203139"/>
    <w:rsid w:val="00205ADA"/>
    <w:rsid w:val="00223001"/>
    <w:rsid w:val="002312EA"/>
    <w:rsid w:val="00232A8E"/>
    <w:rsid w:val="002349D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034F"/>
    <w:rsid w:val="00323197"/>
    <w:rsid w:val="00323AB7"/>
    <w:rsid w:val="00325088"/>
    <w:rsid w:val="00331651"/>
    <w:rsid w:val="003327DC"/>
    <w:rsid w:val="00334607"/>
    <w:rsid w:val="00335B72"/>
    <w:rsid w:val="00344390"/>
    <w:rsid w:val="00345684"/>
    <w:rsid w:val="003618B8"/>
    <w:rsid w:val="003624C0"/>
    <w:rsid w:val="00363DAC"/>
    <w:rsid w:val="003649A6"/>
    <w:rsid w:val="0036586D"/>
    <w:rsid w:val="00374306"/>
    <w:rsid w:val="00376745"/>
    <w:rsid w:val="003807AC"/>
    <w:rsid w:val="003908E3"/>
    <w:rsid w:val="0039270F"/>
    <w:rsid w:val="00393ADE"/>
    <w:rsid w:val="003A6EA1"/>
    <w:rsid w:val="003B3BBF"/>
    <w:rsid w:val="003C445D"/>
    <w:rsid w:val="003C547F"/>
    <w:rsid w:val="003D082E"/>
    <w:rsid w:val="003E3349"/>
    <w:rsid w:val="004066D1"/>
    <w:rsid w:val="00412093"/>
    <w:rsid w:val="00413A15"/>
    <w:rsid w:val="004161B6"/>
    <w:rsid w:val="00420B07"/>
    <w:rsid w:val="0043227F"/>
    <w:rsid w:val="00450F4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4DAB"/>
    <w:rsid w:val="004A5DD5"/>
    <w:rsid w:val="004C23FF"/>
    <w:rsid w:val="004C5E1E"/>
    <w:rsid w:val="004D01B5"/>
    <w:rsid w:val="004D24DE"/>
    <w:rsid w:val="004D3645"/>
    <w:rsid w:val="004E1447"/>
    <w:rsid w:val="004F03F0"/>
    <w:rsid w:val="004F5839"/>
    <w:rsid w:val="004F59F5"/>
    <w:rsid w:val="00506677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22A2"/>
    <w:rsid w:val="005C1799"/>
    <w:rsid w:val="005C2DB7"/>
    <w:rsid w:val="005C6EE5"/>
    <w:rsid w:val="005F43B1"/>
    <w:rsid w:val="00604D55"/>
    <w:rsid w:val="00606690"/>
    <w:rsid w:val="0060765D"/>
    <w:rsid w:val="00607F60"/>
    <w:rsid w:val="00617BEA"/>
    <w:rsid w:val="006315DD"/>
    <w:rsid w:val="00637CFA"/>
    <w:rsid w:val="00646510"/>
    <w:rsid w:val="00652315"/>
    <w:rsid w:val="00660A34"/>
    <w:rsid w:val="00665AA1"/>
    <w:rsid w:val="006666CC"/>
    <w:rsid w:val="0066782B"/>
    <w:rsid w:val="00692D1B"/>
    <w:rsid w:val="006A3E4E"/>
    <w:rsid w:val="006B2DF9"/>
    <w:rsid w:val="006C4B2F"/>
    <w:rsid w:val="006D6A33"/>
    <w:rsid w:val="006D6A60"/>
    <w:rsid w:val="006D6B75"/>
    <w:rsid w:val="006E28FE"/>
    <w:rsid w:val="006E2EA4"/>
    <w:rsid w:val="006E5737"/>
    <w:rsid w:val="006E6CBD"/>
    <w:rsid w:val="006E7B52"/>
    <w:rsid w:val="006F2BB6"/>
    <w:rsid w:val="006F300B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16E6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97BD6"/>
    <w:rsid w:val="008A2708"/>
    <w:rsid w:val="008B5DC2"/>
    <w:rsid w:val="008C44CE"/>
    <w:rsid w:val="008D3E39"/>
    <w:rsid w:val="008E3A48"/>
    <w:rsid w:val="008F0DDC"/>
    <w:rsid w:val="008F0EC6"/>
    <w:rsid w:val="009023C1"/>
    <w:rsid w:val="0090749C"/>
    <w:rsid w:val="00913906"/>
    <w:rsid w:val="0091733C"/>
    <w:rsid w:val="00924E5D"/>
    <w:rsid w:val="0092625F"/>
    <w:rsid w:val="00930033"/>
    <w:rsid w:val="009303E1"/>
    <w:rsid w:val="00934CAB"/>
    <w:rsid w:val="00935B41"/>
    <w:rsid w:val="0093734D"/>
    <w:rsid w:val="009437F9"/>
    <w:rsid w:val="009461B8"/>
    <w:rsid w:val="009472B7"/>
    <w:rsid w:val="00950FFA"/>
    <w:rsid w:val="00957E9E"/>
    <w:rsid w:val="00962392"/>
    <w:rsid w:val="009841D7"/>
    <w:rsid w:val="009A776D"/>
    <w:rsid w:val="009C1F04"/>
    <w:rsid w:val="009C3377"/>
    <w:rsid w:val="009C3829"/>
    <w:rsid w:val="009D03D9"/>
    <w:rsid w:val="009F2FC5"/>
    <w:rsid w:val="00A215AF"/>
    <w:rsid w:val="00A23D25"/>
    <w:rsid w:val="00A35659"/>
    <w:rsid w:val="00A37631"/>
    <w:rsid w:val="00A450C7"/>
    <w:rsid w:val="00A523D9"/>
    <w:rsid w:val="00A5299B"/>
    <w:rsid w:val="00A609BB"/>
    <w:rsid w:val="00A61D4A"/>
    <w:rsid w:val="00A652B0"/>
    <w:rsid w:val="00A6583E"/>
    <w:rsid w:val="00A66E55"/>
    <w:rsid w:val="00A7232F"/>
    <w:rsid w:val="00A735C2"/>
    <w:rsid w:val="00A74962"/>
    <w:rsid w:val="00A80789"/>
    <w:rsid w:val="00A807EE"/>
    <w:rsid w:val="00A822F0"/>
    <w:rsid w:val="00A92695"/>
    <w:rsid w:val="00A94EE1"/>
    <w:rsid w:val="00AA25D9"/>
    <w:rsid w:val="00AA7ED5"/>
    <w:rsid w:val="00AB10FD"/>
    <w:rsid w:val="00AB1640"/>
    <w:rsid w:val="00AC1FBC"/>
    <w:rsid w:val="00AD2442"/>
    <w:rsid w:val="00AD2642"/>
    <w:rsid w:val="00AD4FD5"/>
    <w:rsid w:val="00AE3D80"/>
    <w:rsid w:val="00AE5C6F"/>
    <w:rsid w:val="00AF0F2C"/>
    <w:rsid w:val="00AF33B8"/>
    <w:rsid w:val="00AF5384"/>
    <w:rsid w:val="00B11C16"/>
    <w:rsid w:val="00B12113"/>
    <w:rsid w:val="00B13201"/>
    <w:rsid w:val="00B13718"/>
    <w:rsid w:val="00B21E3E"/>
    <w:rsid w:val="00B25421"/>
    <w:rsid w:val="00B31E6A"/>
    <w:rsid w:val="00B32D92"/>
    <w:rsid w:val="00B46721"/>
    <w:rsid w:val="00B54695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1679"/>
    <w:rsid w:val="00BB3052"/>
    <w:rsid w:val="00BB572C"/>
    <w:rsid w:val="00BB6854"/>
    <w:rsid w:val="00BB745A"/>
    <w:rsid w:val="00BB7A96"/>
    <w:rsid w:val="00BC28AD"/>
    <w:rsid w:val="00BC2D83"/>
    <w:rsid w:val="00BD08D5"/>
    <w:rsid w:val="00BD26E7"/>
    <w:rsid w:val="00BF14C7"/>
    <w:rsid w:val="00BF58C2"/>
    <w:rsid w:val="00BF678B"/>
    <w:rsid w:val="00C10D76"/>
    <w:rsid w:val="00C10D82"/>
    <w:rsid w:val="00C13F88"/>
    <w:rsid w:val="00C15226"/>
    <w:rsid w:val="00C163CD"/>
    <w:rsid w:val="00C166E6"/>
    <w:rsid w:val="00C1714A"/>
    <w:rsid w:val="00C17CA9"/>
    <w:rsid w:val="00C227ED"/>
    <w:rsid w:val="00C41B73"/>
    <w:rsid w:val="00C5054A"/>
    <w:rsid w:val="00C50C69"/>
    <w:rsid w:val="00C51718"/>
    <w:rsid w:val="00C5222D"/>
    <w:rsid w:val="00C522B4"/>
    <w:rsid w:val="00C56D83"/>
    <w:rsid w:val="00C75F4E"/>
    <w:rsid w:val="00C850C1"/>
    <w:rsid w:val="00C9254A"/>
    <w:rsid w:val="00C976BF"/>
    <w:rsid w:val="00CB3B96"/>
    <w:rsid w:val="00CB3D6D"/>
    <w:rsid w:val="00CC0D68"/>
    <w:rsid w:val="00CC6FFF"/>
    <w:rsid w:val="00CC7D1F"/>
    <w:rsid w:val="00CD00EA"/>
    <w:rsid w:val="00CE1BA6"/>
    <w:rsid w:val="00CE2DDA"/>
    <w:rsid w:val="00CF0C64"/>
    <w:rsid w:val="00CF4C57"/>
    <w:rsid w:val="00CF6596"/>
    <w:rsid w:val="00D01C11"/>
    <w:rsid w:val="00D027D6"/>
    <w:rsid w:val="00D03976"/>
    <w:rsid w:val="00D11134"/>
    <w:rsid w:val="00D169AD"/>
    <w:rsid w:val="00D306C4"/>
    <w:rsid w:val="00D43956"/>
    <w:rsid w:val="00D45D65"/>
    <w:rsid w:val="00D476C7"/>
    <w:rsid w:val="00D50DA9"/>
    <w:rsid w:val="00D5254C"/>
    <w:rsid w:val="00D5679A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12EFA"/>
    <w:rsid w:val="00E2498A"/>
    <w:rsid w:val="00E42B3B"/>
    <w:rsid w:val="00E42D27"/>
    <w:rsid w:val="00E4401F"/>
    <w:rsid w:val="00E461E2"/>
    <w:rsid w:val="00E522E3"/>
    <w:rsid w:val="00E56C69"/>
    <w:rsid w:val="00E65F90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3DC6"/>
    <w:rsid w:val="00F1598F"/>
    <w:rsid w:val="00F24B10"/>
    <w:rsid w:val="00F279DF"/>
    <w:rsid w:val="00F324E5"/>
    <w:rsid w:val="00F41913"/>
    <w:rsid w:val="00F51A6B"/>
    <w:rsid w:val="00F5599A"/>
    <w:rsid w:val="00F72331"/>
    <w:rsid w:val="00F80273"/>
    <w:rsid w:val="00F93270"/>
    <w:rsid w:val="00FA2DFE"/>
    <w:rsid w:val="00FA71CA"/>
    <w:rsid w:val="00FB077E"/>
    <w:rsid w:val="00FB4165"/>
    <w:rsid w:val="00FB4663"/>
    <w:rsid w:val="00FB6F6C"/>
    <w:rsid w:val="00FB7DE1"/>
    <w:rsid w:val="00FC2A4C"/>
    <w:rsid w:val="00FC5D5C"/>
    <w:rsid w:val="00FD1FE1"/>
    <w:rsid w:val="00FE0ABD"/>
    <w:rsid w:val="00FE177C"/>
    <w:rsid w:val="00FE3101"/>
    <w:rsid w:val="00FE47F1"/>
    <w:rsid w:val="00FE4B25"/>
    <w:rsid w:val="00FE55EC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2F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C976BF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D11134"/>
    <w:pPr>
      <w:spacing w:before="120"/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D11134"/>
    <w:pPr>
      <w:tabs>
        <w:tab w:val="left" w:pos="284"/>
      </w:tabs>
      <w:spacing w:before="40" w:after="80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646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C976BF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D11134"/>
    <w:pPr>
      <w:spacing w:before="120"/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D11134"/>
    <w:pPr>
      <w:tabs>
        <w:tab w:val="left" w:pos="284"/>
      </w:tabs>
      <w:spacing w:before="40" w:after="80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646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157</TotalTime>
  <Pages>6</Pages>
  <Words>1490</Words>
  <Characters>5663</Characters>
  <Application>Microsoft Office Word</Application>
  <DocSecurity>0</DocSecurity>
  <Lines>514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90</cp:revision>
  <cp:lastPrinted>2016-08-02T04:19:00Z</cp:lastPrinted>
  <dcterms:created xsi:type="dcterms:W3CDTF">2016-07-25T04:53:00Z</dcterms:created>
  <dcterms:modified xsi:type="dcterms:W3CDTF">2016-10-25T05:13:00Z</dcterms:modified>
</cp:coreProperties>
</file>