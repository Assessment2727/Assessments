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ACFB86" w14:textId="77777777" w:rsidR="00114213" w:rsidRPr="00280A43" w:rsidRDefault="00114213" w:rsidP="00114213">
      <w:pPr>
        <w:pStyle w:val="Psectionheading"/>
      </w:pPr>
      <w:r>
        <w:t>Multiple-choice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7"/>
        <w:gridCol w:w="992"/>
        <w:gridCol w:w="992"/>
        <w:gridCol w:w="992"/>
        <w:gridCol w:w="992"/>
        <w:gridCol w:w="992"/>
        <w:gridCol w:w="992"/>
        <w:gridCol w:w="992"/>
        <w:gridCol w:w="992"/>
        <w:gridCol w:w="992"/>
      </w:tblGrid>
      <w:tr w:rsidR="00114213" w14:paraId="35EFCD2B" w14:textId="77777777" w:rsidTr="00EB3F4C">
        <w:tc>
          <w:tcPr>
            <w:tcW w:w="1137" w:type="dxa"/>
          </w:tcPr>
          <w:p w14:paraId="533A2709" w14:textId="77777777" w:rsidR="00114213" w:rsidRPr="00EB3F4C" w:rsidRDefault="00114213" w:rsidP="00EB3F4C">
            <w:pPr>
              <w:rPr>
                <w:rStyle w:val="Cquestionpartlabelbold"/>
              </w:rPr>
            </w:pPr>
            <w:r w:rsidRPr="00EB3F4C">
              <w:rPr>
                <w:rStyle w:val="Cquestionpartlabelbold"/>
              </w:rPr>
              <w:t>Question</w:t>
            </w:r>
          </w:p>
        </w:tc>
        <w:tc>
          <w:tcPr>
            <w:tcW w:w="992" w:type="dxa"/>
          </w:tcPr>
          <w:p w14:paraId="78F85890" w14:textId="77777777" w:rsidR="00114213" w:rsidRDefault="00114213" w:rsidP="00CA5435">
            <w:pPr>
              <w:pStyle w:val="Ptabletext"/>
            </w:pPr>
            <w:r>
              <w:t>1</w:t>
            </w:r>
          </w:p>
        </w:tc>
        <w:tc>
          <w:tcPr>
            <w:tcW w:w="992" w:type="dxa"/>
          </w:tcPr>
          <w:p w14:paraId="6A6A7369" w14:textId="77777777" w:rsidR="00114213" w:rsidRDefault="00114213" w:rsidP="00CA5435">
            <w:pPr>
              <w:pStyle w:val="Ptabletext"/>
            </w:pPr>
            <w:r>
              <w:t>2</w:t>
            </w:r>
          </w:p>
        </w:tc>
        <w:tc>
          <w:tcPr>
            <w:tcW w:w="992" w:type="dxa"/>
          </w:tcPr>
          <w:p w14:paraId="10DA80F4" w14:textId="77777777" w:rsidR="00114213" w:rsidRDefault="00114213" w:rsidP="00CA5435">
            <w:pPr>
              <w:pStyle w:val="Ptabletext"/>
            </w:pPr>
            <w:r>
              <w:t>3</w:t>
            </w:r>
          </w:p>
        </w:tc>
        <w:tc>
          <w:tcPr>
            <w:tcW w:w="992" w:type="dxa"/>
          </w:tcPr>
          <w:p w14:paraId="2991C325" w14:textId="77777777" w:rsidR="00114213" w:rsidRDefault="00114213" w:rsidP="00CA5435">
            <w:pPr>
              <w:pStyle w:val="Ptabletext"/>
            </w:pPr>
            <w:r>
              <w:t>4</w:t>
            </w:r>
          </w:p>
        </w:tc>
        <w:tc>
          <w:tcPr>
            <w:tcW w:w="992" w:type="dxa"/>
          </w:tcPr>
          <w:p w14:paraId="57F82640" w14:textId="77777777" w:rsidR="00114213" w:rsidRDefault="00114213" w:rsidP="00CA5435">
            <w:pPr>
              <w:pStyle w:val="Ptabletext"/>
            </w:pPr>
            <w:r>
              <w:t>5</w:t>
            </w:r>
          </w:p>
        </w:tc>
        <w:tc>
          <w:tcPr>
            <w:tcW w:w="992" w:type="dxa"/>
          </w:tcPr>
          <w:p w14:paraId="65E04DD9" w14:textId="77777777" w:rsidR="00114213" w:rsidRDefault="00114213" w:rsidP="00CA5435">
            <w:pPr>
              <w:pStyle w:val="Ptabletext"/>
            </w:pPr>
            <w:r>
              <w:t>6</w:t>
            </w:r>
          </w:p>
        </w:tc>
        <w:tc>
          <w:tcPr>
            <w:tcW w:w="992" w:type="dxa"/>
          </w:tcPr>
          <w:p w14:paraId="69176D8C" w14:textId="77777777" w:rsidR="00114213" w:rsidRDefault="00114213" w:rsidP="00CA5435">
            <w:pPr>
              <w:pStyle w:val="Ptabletext"/>
            </w:pPr>
            <w:r>
              <w:t>7</w:t>
            </w:r>
          </w:p>
        </w:tc>
        <w:tc>
          <w:tcPr>
            <w:tcW w:w="992" w:type="dxa"/>
          </w:tcPr>
          <w:p w14:paraId="42D28D65" w14:textId="77777777" w:rsidR="00114213" w:rsidRDefault="00114213" w:rsidP="00CA5435">
            <w:pPr>
              <w:pStyle w:val="Ptabletext"/>
            </w:pPr>
            <w:r>
              <w:t>8</w:t>
            </w:r>
          </w:p>
        </w:tc>
        <w:tc>
          <w:tcPr>
            <w:tcW w:w="992" w:type="dxa"/>
          </w:tcPr>
          <w:p w14:paraId="228726FF" w14:textId="77777777" w:rsidR="00114213" w:rsidRDefault="00114213" w:rsidP="00CA5435">
            <w:pPr>
              <w:pStyle w:val="Ptabletext"/>
            </w:pPr>
            <w:r>
              <w:t>9</w:t>
            </w:r>
          </w:p>
        </w:tc>
      </w:tr>
      <w:tr w:rsidR="00114213" w14:paraId="1BA748B2" w14:textId="77777777" w:rsidTr="00EB3F4C">
        <w:tc>
          <w:tcPr>
            <w:tcW w:w="1137" w:type="dxa"/>
          </w:tcPr>
          <w:p w14:paraId="4B9EBDDE" w14:textId="77777777" w:rsidR="00114213" w:rsidRPr="00EB3F4C" w:rsidRDefault="00114213" w:rsidP="00EB3F4C">
            <w:pPr>
              <w:rPr>
                <w:rStyle w:val="Cquestionpartlabelbold"/>
              </w:rPr>
            </w:pPr>
            <w:r w:rsidRPr="00EB3F4C">
              <w:rPr>
                <w:rStyle w:val="Cquestionpartlabelbold"/>
              </w:rPr>
              <w:t>Answer</w:t>
            </w:r>
          </w:p>
        </w:tc>
        <w:tc>
          <w:tcPr>
            <w:tcW w:w="992" w:type="dxa"/>
          </w:tcPr>
          <w:p w14:paraId="23E6BFEC" w14:textId="77777777" w:rsidR="00114213" w:rsidRDefault="00114213" w:rsidP="00CA5435">
            <w:pPr>
              <w:pStyle w:val="Ptabletext"/>
            </w:pPr>
            <w:r>
              <w:t>A</w:t>
            </w:r>
          </w:p>
        </w:tc>
        <w:tc>
          <w:tcPr>
            <w:tcW w:w="992" w:type="dxa"/>
          </w:tcPr>
          <w:p w14:paraId="665D8524" w14:textId="77777777" w:rsidR="00114213" w:rsidRDefault="00114213" w:rsidP="00CA5435">
            <w:pPr>
              <w:pStyle w:val="Ptabletext"/>
            </w:pPr>
            <w:r>
              <w:t>D</w:t>
            </w:r>
          </w:p>
        </w:tc>
        <w:tc>
          <w:tcPr>
            <w:tcW w:w="992" w:type="dxa"/>
          </w:tcPr>
          <w:p w14:paraId="2CC9B010" w14:textId="77777777" w:rsidR="00114213" w:rsidRDefault="00114213" w:rsidP="00CA5435">
            <w:pPr>
              <w:pStyle w:val="Ptabletext"/>
            </w:pPr>
            <w:r>
              <w:t>C</w:t>
            </w:r>
          </w:p>
        </w:tc>
        <w:tc>
          <w:tcPr>
            <w:tcW w:w="992" w:type="dxa"/>
          </w:tcPr>
          <w:p w14:paraId="50742490" w14:textId="77777777" w:rsidR="00114213" w:rsidRDefault="00114213" w:rsidP="00CA5435">
            <w:pPr>
              <w:pStyle w:val="Ptabletext"/>
            </w:pPr>
            <w:r>
              <w:t>D</w:t>
            </w:r>
          </w:p>
        </w:tc>
        <w:tc>
          <w:tcPr>
            <w:tcW w:w="992" w:type="dxa"/>
          </w:tcPr>
          <w:p w14:paraId="12AB7E7C" w14:textId="77777777" w:rsidR="00114213" w:rsidRDefault="00114213" w:rsidP="00CA5435">
            <w:pPr>
              <w:pStyle w:val="Ptabletext"/>
            </w:pPr>
            <w:r>
              <w:t>B</w:t>
            </w:r>
          </w:p>
        </w:tc>
        <w:tc>
          <w:tcPr>
            <w:tcW w:w="992" w:type="dxa"/>
          </w:tcPr>
          <w:p w14:paraId="58200A2D" w14:textId="77777777" w:rsidR="00114213" w:rsidRDefault="00114213" w:rsidP="00CA5435">
            <w:pPr>
              <w:pStyle w:val="Ptabletext"/>
            </w:pPr>
            <w:r>
              <w:t>B</w:t>
            </w:r>
          </w:p>
        </w:tc>
        <w:tc>
          <w:tcPr>
            <w:tcW w:w="992" w:type="dxa"/>
          </w:tcPr>
          <w:p w14:paraId="603343DA" w14:textId="77777777" w:rsidR="00114213" w:rsidRDefault="00114213" w:rsidP="00CA5435">
            <w:pPr>
              <w:pStyle w:val="Ptabletext"/>
            </w:pPr>
            <w:r>
              <w:t>D</w:t>
            </w:r>
          </w:p>
        </w:tc>
        <w:tc>
          <w:tcPr>
            <w:tcW w:w="992" w:type="dxa"/>
          </w:tcPr>
          <w:p w14:paraId="29BEE46E" w14:textId="77777777" w:rsidR="00114213" w:rsidRDefault="00114213" w:rsidP="00CA5435">
            <w:pPr>
              <w:pStyle w:val="Ptabletext"/>
            </w:pPr>
            <w:r>
              <w:t>A</w:t>
            </w:r>
          </w:p>
        </w:tc>
        <w:tc>
          <w:tcPr>
            <w:tcW w:w="992" w:type="dxa"/>
          </w:tcPr>
          <w:p w14:paraId="1B4E0876" w14:textId="77777777" w:rsidR="00114213" w:rsidRDefault="00114213" w:rsidP="00CA5435">
            <w:pPr>
              <w:pStyle w:val="Ptabletext"/>
            </w:pPr>
            <w:r>
              <w:t>B</w:t>
            </w:r>
          </w:p>
        </w:tc>
      </w:tr>
    </w:tbl>
    <w:p w14:paraId="1A7BF157" w14:textId="77777777" w:rsidR="00225F1A" w:rsidRDefault="00225F1A" w:rsidP="00EB3F4C">
      <w:pPr>
        <w:pStyle w:val="Pquestionheadingmc1stafterhead"/>
      </w:pPr>
    </w:p>
    <w:p w14:paraId="654CD1C0" w14:textId="329FAF2A" w:rsidR="00EB3F4C" w:rsidRPr="00276D4D" w:rsidRDefault="00EB3F4C" w:rsidP="00EB3F4C">
      <w:pPr>
        <w:pStyle w:val="Pquestionheadingmc1stafterhead"/>
      </w:pPr>
      <w:r w:rsidRPr="00585DAE">
        <w:t>Question 1</w:t>
      </w:r>
      <w:r>
        <w:tab/>
      </w:r>
      <w:r w:rsidR="001A6311">
        <w:t>[</w:t>
      </w:r>
      <w:r w:rsidRPr="00276D4D">
        <w:t>1</w:t>
      </w:r>
      <w:r>
        <w:t>3</w:t>
      </w:r>
      <w:r w:rsidRPr="00276D4D">
        <w:t>.1</w:t>
      </w:r>
      <w:r w:rsidR="001A6311">
        <w:t>]</w:t>
      </w:r>
    </w:p>
    <w:p w14:paraId="43ABCA60" w14:textId="77777777" w:rsidR="00114213" w:rsidRPr="00EB3F4C" w:rsidRDefault="00114213" w:rsidP="00EB3F4C">
      <w:pPr>
        <w:rPr>
          <w:rStyle w:val="Cquestionpartlabelbold"/>
        </w:rPr>
      </w:pPr>
      <w:r w:rsidRPr="00EB3F4C">
        <w:rPr>
          <w:rStyle w:val="Cquestionpartlabelbold"/>
        </w:rPr>
        <w:t>A</w:t>
      </w:r>
    </w:p>
    <w:p w14:paraId="307F8AEF" w14:textId="77777777" w:rsidR="00114213" w:rsidRPr="00FF3CF2" w:rsidRDefault="00114213" w:rsidP="00114213">
      <w:pPr>
        <w:pStyle w:val="Pquestiontextmainstem"/>
      </w:pPr>
      <w:r w:rsidRPr="00FF3CF2">
        <w:t xml:space="preserve">I = </w:t>
      </w:r>
      <w:r w:rsidRPr="008170A0">
        <w:rPr>
          <w:position w:val="-24"/>
        </w:rPr>
        <w:object w:dxaOrig="580" w:dyaOrig="620" w14:anchorId="75B1B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28.35pt;height:30.7pt" o:ole="">
            <v:imagedata r:id="rId8" o:title=""/>
          </v:shape>
          <o:OLEObject Type="Embed" ProgID="Equation.DSMT4" ShapeID="_x0000_i1060" DrawAspect="Content" ObjectID="_1538917000" r:id="rId9"/>
        </w:object>
      </w:r>
    </w:p>
    <w:p w14:paraId="2801C64C" w14:textId="77777777" w:rsidR="00114213" w:rsidRDefault="00114213" w:rsidP="00114213">
      <w:pPr>
        <w:pStyle w:val="Pquestiontextmainstem"/>
      </w:pPr>
      <w:r>
        <w:t>Interest for first 2 years</w:t>
      </w:r>
    </w:p>
    <w:p w14:paraId="6721126C" w14:textId="7D7CB58D" w:rsidR="00114213" w:rsidRPr="00FF3CF2" w:rsidRDefault="00114213" w:rsidP="00114213">
      <w:pPr>
        <w:pStyle w:val="Pquestiontextmainstem"/>
      </w:pPr>
      <w:r w:rsidRPr="00FF3CF2">
        <w:t xml:space="preserve">= $6000 </w:t>
      </w:r>
      <w:r w:rsidRPr="00FF3CF2">
        <w:sym w:font="Symbol" w:char="F0B4"/>
      </w:r>
      <w:r w:rsidRPr="00FF3CF2">
        <w:t xml:space="preserve"> 0.08 </w:t>
      </w:r>
      <w:r w:rsidRPr="00FF3CF2">
        <w:sym w:font="Symbol" w:char="F0B4"/>
      </w:r>
      <w:r w:rsidRPr="00FF3CF2">
        <w:t xml:space="preserve"> 2</w:t>
      </w:r>
    </w:p>
    <w:p w14:paraId="7ACC97A4" w14:textId="344DD3F7" w:rsidR="00114213" w:rsidRPr="00FF3CF2" w:rsidRDefault="00114213" w:rsidP="00114213">
      <w:pPr>
        <w:pStyle w:val="Pquestiontextmainstem"/>
      </w:pPr>
      <w:r w:rsidRPr="00FF3CF2">
        <w:t>= $960</w:t>
      </w:r>
      <w:bookmarkStart w:id="0" w:name="_GoBack"/>
      <w:bookmarkEnd w:id="0"/>
    </w:p>
    <w:p w14:paraId="29FD4933" w14:textId="77777777" w:rsidR="00114213" w:rsidRDefault="00114213" w:rsidP="00114213">
      <w:pPr>
        <w:pStyle w:val="Pquestiontextmainstem"/>
      </w:pPr>
      <w:r>
        <w:t>Interest for next 2 years</w:t>
      </w:r>
    </w:p>
    <w:p w14:paraId="74EDEF35" w14:textId="28C97A62" w:rsidR="00114213" w:rsidRPr="00FF3CF2" w:rsidRDefault="00114213" w:rsidP="00114213">
      <w:pPr>
        <w:pStyle w:val="Pquestiontextmainstem"/>
      </w:pPr>
      <w:r w:rsidRPr="00FF3CF2">
        <w:t>= $6960 × 0.1 × 2</w:t>
      </w:r>
    </w:p>
    <w:p w14:paraId="66FEC19B" w14:textId="5468B84C" w:rsidR="00114213" w:rsidRPr="00FF3CF2" w:rsidRDefault="00114213" w:rsidP="00114213">
      <w:pPr>
        <w:pStyle w:val="Pquestiontextmainstem"/>
      </w:pPr>
      <w:r w:rsidRPr="00FF3CF2">
        <w:t>= $1392</w:t>
      </w:r>
    </w:p>
    <w:p w14:paraId="5656532A" w14:textId="77777777" w:rsidR="00114213" w:rsidRDefault="00114213" w:rsidP="00114213">
      <w:pPr>
        <w:pStyle w:val="Pquestiontextmainstem"/>
      </w:pPr>
      <w:r>
        <w:t>Total interest</w:t>
      </w:r>
    </w:p>
    <w:p w14:paraId="48C155C3" w14:textId="50732C60" w:rsidR="00114213" w:rsidRPr="00FF3CF2" w:rsidRDefault="00114213" w:rsidP="00114213">
      <w:pPr>
        <w:pStyle w:val="Pquestiontextmainstem"/>
      </w:pPr>
      <w:r w:rsidRPr="00FF3CF2">
        <w:t>= $960 + $1392</w:t>
      </w:r>
    </w:p>
    <w:p w14:paraId="3C03FC12" w14:textId="6D7A46DF" w:rsidR="00114213" w:rsidRPr="00FF3CF2" w:rsidRDefault="00114213" w:rsidP="00114213">
      <w:pPr>
        <w:pStyle w:val="Pquestiontextmainstem"/>
      </w:pPr>
      <w:r w:rsidRPr="00FF3CF2">
        <w:t>= $2352</w:t>
      </w:r>
    </w:p>
    <w:p w14:paraId="55BB6B8D" w14:textId="141CDEE5" w:rsidR="00EB3F4C" w:rsidRPr="00276D4D" w:rsidRDefault="00EB3F4C" w:rsidP="00EB3F4C">
      <w:pPr>
        <w:pStyle w:val="Pquestionheadingmc"/>
      </w:pPr>
      <w:r>
        <w:t>Question 2</w:t>
      </w:r>
      <w:r>
        <w:tab/>
      </w:r>
      <w:r w:rsidR="001A6311">
        <w:t>[</w:t>
      </w:r>
      <w:r w:rsidRPr="00276D4D">
        <w:t>1</w:t>
      </w:r>
      <w:r>
        <w:t>3</w:t>
      </w:r>
      <w:r w:rsidRPr="00276D4D">
        <w:t>.1</w:t>
      </w:r>
      <w:r w:rsidR="001A6311">
        <w:t>]</w:t>
      </w:r>
    </w:p>
    <w:p w14:paraId="5376AA3F" w14:textId="77777777" w:rsidR="00114213" w:rsidRPr="00EB3F4C" w:rsidRDefault="00114213" w:rsidP="00EB3F4C">
      <w:pPr>
        <w:rPr>
          <w:rStyle w:val="Cquestionpartlabelbold"/>
        </w:rPr>
      </w:pPr>
      <w:r w:rsidRPr="00EB3F4C">
        <w:rPr>
          <w:rStyle w:val="Cquestionpartlabelbold"/>
        </w:rPr>
        <w:t xml:space="preserve">D </w:t>
      </w:r>
    </w:p>
    <w:p w14:paraId="39BA5AF4" w14:textId="3C883258" w:rsidR="00114213" w:rsidRPr="00FF3CF2" w:rsidRDefault="00114213" w:rsidP="00114213">
      <w:pPr>
        <w:pStyle w:val="Pquestiontextmainstem"/>
      </w:pPr>
      <w:r>
        <w:t>Investment increase</w:t>
      </w:r>
      <w:r w:rsidR="00136A77">
        <w:t xml:space="preserve"> </w:t>
      </w:r>
      <w:r w:rsidRPr="00FF3CF2">
        <w:t xml:space="preserve">= </w:t>
      </w:r>
      <w:r w:rsidRPr="008170A0">
        <w:rPr>
          <w:position w:val="-10"/>
        </w:rPr>
        <w:object w:dxaOrig="720" w:dyaOrig="320" w14:anchorId="3DAE741D">
          <v:shape id="_x0000_i1025" type="#_x0000_t75" style="width:36.6pt;height:16.5pt" o:ole="">
            <v:imagedata r:id="rId10" o:title=""/>
          </v:shape>
          <o:OLEObject Type="Embed" ProgID="Equation.DSMT4" ShapeID="_x0000_i1025" DrawAspect="Content" ObjectID="_1538917001" r:id="rId11"/>
        </w:object>
      </w:r>
    </w:p>
    <w:p w14:paraId="3D400481" w14:textId="1B53A7BC" w:rsidR="00114213" w:rsidRPr="00FF3CF2" w:rsidRDefault="00114213" w:rsidP="00114213">
      <w:pPr>
        <w:pStyle w:val="Pquestiontextmainstem"/>
      </w:pPr>
      <w:r w:rsidRPr="00CB7AC5">
        <w:rPr>
          <w:rStyle w:val="Cmathsexpressions"/>
        </w:rPr>
        <w:t>I</w:t>
      </w:r>
      <w:r w:rsidRPr="00FF3CF2">
        <w:t xml:space="preserve"> = </w:t>
      </w:r>
      <w:r w:rsidRPr="008170A0">
        <w:rPr>
          <w:position w:val="-24"/>
        </w:rPr>
        <w:object w:dxaOrig="580" w:dyaOrig="620" w14:anchorId="68A96475">
          <v:shape id="_x0000_i1059" type="#_x0000_t75" style="width:28.35pt;height:30.7pt" o:ole="">
            <v:imagedata r:id="rId12" o:title=""/>
          </v:shape>
          <o:OLEObject Type="Embed" ProgID="Equation.DSMT4" ShapeID="_x0000_i1059" DrawAspect="Content" ObjectID="_1538917002" r:id="rId13"/>
        </w:object>
      </w:r>
    </w:p>
    <w:p w14:paraId="5BF995BD" w14:textId="77777777" w:rsidR="00114213" w:rsidRPr="00FF3CF2" w:rsidRDefault="00114213" w:rsidP="00114213">
      <w:pPr>
        <w:pStyle w:val="Pquestiontextmainstem"/>
      </w:pPr>
      <w:r w:rsidRPr="008170A0">
        <w:rPr>
          <w:position w:val="-10"/>
        </w:rPr>
        <w:object w:dxaOrig="720" w:dyaOrig="320" w14:anchorId="457FDA3C">
          <v:shape id="_x0000_i1026" type="#_x0000_t75" style="width:36.6pt;height:16.5pt" o:ole="">
            <v:imagedata r:id="rId14" o:title=""/>
          </v:shape>
          <o:OLEObject Type="Embed" ProgID="Equation.DSMT4" ShapeID="_x0000_i1026" DrawAspect="Content" ObjectID="_1538917003" r:id="rId15"/>
        </w:object>
      </w:r>
      <w:r w:rsidRPr="00FF3CF2">
        <w:t xml:space="preserve"> = </w:t>
      </w:r>
      <w:r w:rsidRPr="008170A0">
        <w:rPr>
          <w:position w:val="-24"/>
        </w:rPr>
        <w:object w:dxaOrig="840" w:dyaOrig="620" w14:anchorId="54E401B1">
          <v:shape id="_x0000_i1058" type="#_x0000_t75" style="width:41.3pt;height:30.7pt" o:ole="">
            <v:imagedata r:id="rId16" o:title=""/>
          </v:shape>
          <o:OLEObject Type="Embed" ProgID="Equation.DSMT4" ShapeID="_x0000_i1058" DrawAspect="Content" ObjectID="_1538917004" r:id="rId17"/>
        </w:object>
      </w:r>
    </w:p>
    <w:p w14:paraId="10F25B70" w14:textId="77777777" w:rsidR="00114213" w:rsidRPr="00FF3CF2" w:rsidRDefault="00114213" w:rsidP="00114213">
      <w:pPr>
        <w:pStyle w:val="Pquestiontextmainstem"/>
      </w:pPr>
      <w:r w:rsidRPr="00FF3CF2">
        <w:tab/>
      </w:r>
      <w:r w:rsidRPr="00CB7AC5">
        <w:rPr>
          <w:rStyle w:val="Cmathsexpressions"/>
        </w:rPr>
        <w:t>R</w:t>
      </w:r>
      <w:r w:rsidRPr="00FF3CF2">
        <w:t xml:space="preserve"> = </w:t>
      </w:r>
      <w:r w:rsidRPr="008170A0">
        <w:rPr>
          <w:position w:val="-24"/>
        </w:rPr>
        <w:object w:dxaOrig="1200" w:dyaOrig="620" w14:anchorId="4A21D198">
          <v:shape id="_x0000_i1027" type="#_x0000_t75" style="width:60.2pt;height:30.7pt" o:ole="">
            <v:imagedata r:id="rId18" o:title=""/>
          </v:shape>
          <o:OLEObject Type="Embed" ProgID="Equation.DSMT4" ShapeID="_x0000_i1027" DrawAspect="Content" ObjectID="_1538917005" r:id="rId19"/>
        </w:object>
      </w:r>
    </w:p>
    <w:p w14:paraId="07C92737" w14:textId="0ECE1C35" w:rsidR="00EB3F4C" w:rsidRPr="00276D4D" w:rsidRDefault="00EB3F4C" w:rsidP="00EB3F4C">
      <w:pPr>
        <w:pStyle w:val="Pquestionheadingmc"/>
      </w:pPr>
      <w:r>
        <w:t>Question 3</w:t>
      </w:r>
      <w:r>
        <w:tab/>
      </w:r>
      <w:r w:rsidR="001A6311">
        <w:t>[</w:t>
      </w:r>
      <w:r w:rsidRPr="00276D4D">
        <w:t>1</w:t>
      </w:r>
      <w:r>
        <w:t>3</w:t>
      </w:r>
      <w:r w:rsidRPr="00276D4D">
        <w:t>.</w:t>
      </w:r>
      <w:r>
        <w:t>2</w:t>
      </w:r>
      <w:r w:rsidR="001A6311">
        <w:t>]</w:t>
      </w:r>
    </w:p>
    <w:p w14:paraId="78F3D609" w14:textId="77777777" w:rsidR="00114213" w:rsidRPr="00EB3F4C" w:rsidRDefault="00114213" w:rsidP="00EB3F4C">
      <w:pPr>
        <w:rPr>
          <w:rStyle w:val="Cquestionpartlabelbold"/>
        </w:rPr>
      </w:pPr>
      <w:r w:rsidRPr="00EB3F4C">
        <w:rPr>
          <w:rStyle w:val="Cquestionpartlabelbold"/>
        </w:rPr>
        <w:t>C</w:t>
      </w:r>
    </w:p>
    <w:p w14:paraId="3D6704D1" w14:textId="217C48F7" w:rsidR="00114213" w:rsidRPr="008170A0" w:rsidRDefault="00114213" w:rsidP="00114213">
      <w:pPr>
        <w:pStyle w:val="Pquestiontextmainstem"/>
      </w:pPr>
      <w:r w:rsidRPr="00136A77">
        <w:rPr>
          <w:rStyle w:val="Cmathsexpressions"/>
        </w:rPr>
        <w:t>A</w:t>
      </w:r>
      <w:r w:rsidRPr="008170A0">
        <w:t xml:space="preserve">= </w:t>
      </w:r>
      <w:r w:rsidRPr="00136A77">
        <w:rPr>
          <w:rStyle w:val="Cmathsexpressions"/>
        </w:rPr>
        <w:t>P</w:t>
      </w:r>
      <w:r w:rsidRPr="008170A0">
        <w:t>(1 +</w:t>
      </w:r>
      <w:r w:rsidRPr="00136A77">
        <w:rPr>
          <w:rStyle w:val="Cmathsexpressions"/>
        </w:rPr>
        <w:t xml:space="preserve"> r</w:t>
      </w:r>
      <w:r w:rsidRPr="008170A0">
        <w:t>)</w:t>
      </w:r>
      <w:r w:rsidRPr="00136A77">
        <w:rPr>
          <w:rStyle w:val="CItalicsuperscript"/>
        </w:rPr>
        <w:t>n</w:t>
      </w:r>
    </w:p>
    <w:p w14:paraId="34308EFB" w14:textId="38080066" w:rsidR="00114213" w:rsidRPr="008170A0" w:rsidRDefault="00114213" w:rsidP="00114213">
      <w:pPr>
        <w:pStyle w:val="Pquestiontextmainstem"/>
      </w:pPr>
      <w:r w:rsidRPr="008170A0">
        <w:t>= 5800(1+ 0.04)</w:t>
      </w:r>
      <w:r w:rsidRPr="00211CC0">
        <w:rPr>
          <w:rStyle w:val="Csuperscript"/>
        </w:rPr>
        <w:t>5</w:t>
      </w:r>
    </w:p>
    <w:p w14:paraId="45EA10D8" w14:textId="26042CA3" w:rsidR="00114213" w:rsidRPr="008170A0" w:rsidRDefault="00114213" w:rsidP="00114213">
      <w:pPr>
        <w:pStyle w:val="Pquestiontextmainstem"/>
      </w:pPr>
      <w:r w:rsidRPr="008170A0">
        <w:t>= 7056.59</w:t>
      </w:r>
    </w:p>
    <w:p w14:paraId="3F950A42" w14:textId="3E73C976" w:rsidR="00114213" w:rsidRPr="008170A0" w:rsidRDefault="00136A77" w:rsidP="00114213">
      <w:pPr>
        <w:pStyle w:val="Pquestiontextmainstem"/>
      </w:pPr>
      <w:r w:rsidRPr="008A65FB">
        <w:rPr>
          <w:rStyle w:val="Cmathsexpressions"/>
        </w:rPr>
        <w:t>I</w:t>
      </w:r>
      <w:r>
        <w:t xml:space="preserve"> </w:t>
      </w:r>
      <w:r w:rsidR="00114213" w:rsidRPr="008170A0">
        <w:t xml:space="preserve">= </w:t>
      </w:r>
      <w:r w:rsidR="00114213" w:rsidRPr="008A65FB">
        <w:rPr>
          <w:rStyle w:val="Cmathsexpressions"/>
        </w:rPr>
        <w:t>A</w:t>
      </w:r>
      <w:r w:rsidR="00114213" w:rsidRPr="008170A0">
        <w:t xml:space="preserve"> – </w:t>
      </w:r>
      <w:r w:rsidR="00114213" w:rsidRPr="008A65FB">
        <w:rPr>
          <w:rStyle w:val="Cmathsexpressions"/>
        </w:rPr>
        <w:t>P</w:t>
      </w:r>
    </w:p>
    <w:p w14:paraId="53B74D02" w14:textId="7B048C6E" w:rsidR="00114213" w:rsidRPr="008170A0" w:rsidRDefault="00114213" w:rsidP="00114213">
      <w:pPr>
        <w:pStyle w:val="Pquestiontextmainstem"/>
      </w:pPr>
      <w:r w:rsidRPr="008170A0">
        <w:t>= 7056.59 – 5800</w:t>
      </w:r>
    </w:p>
    <w:p w14:paraId="3A12270F" w14:textId="6ACACEF4" w:rsidR="00114213" w:rsidRPr="008170A0" w:rsidRDefault="00136A77" w:rsidP="00114213">
      <w:pPr>
        <w:pStyle w:val="Pquestiontextmainstem"/>
      </w:pPr>
      <w:r>
        <w:t>= $1257</w:t>
      </w:r>
      <w:r>
        <w:tab/>
        <w:t>(</w:t>
      </w:r>
      <w:r w:rsidR="00114213" w:rsidRPr="008170A0">
        <w:t>nearest dollar</w:t>
      </w:r>
      <w:r>
        <w:t>)</w:t>
      </w:r>
    </w:p>
    <w:p w14:paraId="483A03A5" w14:textId="07CE4232" w:rsidR="00EB3F4C" w:rsidRPr="00276D4D" w:rsidRDefault="00EB3F4C" w:rsidP="00EB3F4C">
      <w:pPr>
        <w:pStyle w:val="Pquestionheadingmc"/>
      </w:pPr>
      <w:r>
        <w:t>Question 4</w:t>
      </w:r>
      <w:r>
        <w:tab/>
      </w:r>
      <w:r w:rsidR="001A6311">
        <w:t>[</w:t>
      </w:r>
      <w:r w:rsidRPr="00276D4D">
        <w:t>1</w:t>
      </w:r>
      <w:r>
        <w:t>3</w:t>
      </w:r>
      <w:r w:rsidRPr="00276D4D">
        <w:t>.</w:t>
      </w:r>
      <w:r>
        <w:t>2</w:t>
      </w:r>
      <w:r w:rsidR="001A6311">
        <w:t>]</w:t>
      </w:r>
    </w:p>
    <w:p w14:paraId="450DBFCA" w14:textId="77777777" w:rsidR="00114213" w:rsidRPr="00EB3F4C" w:rsidRDefault="00114213" w:rsidP="00EB3F4C">
      <w:pPr>
        <w:rPr>
          <w:rStyle w:val="Cquestionpartlabelbold"/>
        </w:rPr>
      </w:pPr>
      <w:r w:rsidRPr="00EB3F4C">
        <w:rPr>
          <w:rStyle w:val="Cquestionpartlabelbold"/>
        </w:rPr>
        <w:t>D</w:t>
      </w:r>
    </w:p>
    <w:p w14:paraId="3DD9B87A" w14:textId="77777777" w:rsidR="00482E3E" w:rsidRPr="008170A0" w:rsidRDefault="00482E3E" w:rsidP="00482E3E">
      <w:pPr>
        <w:pStyle w:val="Pquestiontextmainstem"/>
      </w:pPr>
      <w:r w:rsidRPr="00136A77">
        <w:rPr>
          <w:rStyle w:val="Cmathsexpressions"/>
        </w:rPr>
        <w:t>A</w:t>
      </w:r>
      <w:r w:rsidRPr="008170A0">
        <w:t xml:space="preserve">= </w:t>
      </w:r>
      <w:r w:rsidRPr="00136A77">
        <w:rPr>
          <w:rStyle w:val="Cmathsexpressions"/>
        </w:rPr>
        <w:t>P</w:t>
      </w:r>
      <w:r w:rsidRPr="008170A0">
        <w:t>(1 +</w:t>
      </w:r>
      <w:r w:rsidRPr="00136A77">
        <w:rPr>
          <w:rStyle w:val="Cmathsexpressions"/>
        </w:rPr>
        <w:t xml:space="preserve"> r</w:t>
      </w:r>
      <w:r w:rsidRPr="008170A0">
        <w:t>)</w:t>
      </w:r>
      <w:r w:rsidRPr="00136A77">
        <w:rPr>
          <w:rStyle w:val="CItalicsuperscript"/>
        </w:rPr>
        <w:t>n</w:t>
      </w:r>
    </w:p>
    <w:p w14:paraId="3D478BFA" w14:textId="77777777" w:rsidR="00114213" w:rsidRPr="008170A0" w:rsidRDefault="00114213" w:rsidP="00114213">
      <w:pPr>
        <w:pStyle w:val="Pquestiontextmainstem"/>
      </w:pPr>
      <w:r w:rsidRPr="008170A0">
        <w:t>A = $400(1.05)</w:t>
      </w:r>
      <w:r w:rsidRPr="00482E3E">
        <w:rPr>
          <w:rStyle w:val="Csuperscript"/>
        </w:rPr>
        <w:t>2</w:t>
      </w:r>
    </w:p>
    <w:p w14:paraId="7CD1CCE2" w14:textId="77777777" w:rsidR="00114213" w:rsidRPr="008170A0" w:rsidRDefault="00114213" w:rsidP="00114213">
      <w:pPr>
        <w:pStyle w:val="Pquestiontextmainstem"/>
      </w:pPr>
      <w:r w:rsidRPr="008170A0">
        <w:t>A = $441</w:t>
      </w:r>
    </w:p>
    <w:p w14:paraId="5429D806" w14:textId="1E644596" w:rsidR="00EB3F4C" w:rsidRPr="00276D4D" w:rsidRDefault="00EB3F4C" w:rsidP="00EB3F4C">
      <w:pPr>
        <w:pStyle w:val="Pquestionheadingmc"/>
      </w:pPr>
      <w:r>
        <w:lastRenderedPageBreak/>
        <w:t>Question 5</w:t>
      </w:r>
      <w:r>
        <w:tab/>
      </w:r>
      <w:r w:rsidR="001A6311">
        <w:t>[</w:t>
      </w:r>
      <w:r w:rsidRPr="00276D4D">
        <w:t>1</w:t>
      </w:r>
      <w:r>
        <w:t>3</w:t>
      </w:r>
      <w:r w:rsidRPr="00276D4D">
        <w:t>.</w:t>
      </w:r>
      <w:r>
        <w:t>3</w:t>
      </w:r>
      <w:r w:rsidR="001A6311">
        <w:t>]</w:t>
      </w:r>
    </w:p>
    <w:p w14:paraId="08CA0FB0" w14:textId="77777777" w:rsidR="00114213" w:rsidRPr="00EB3F4C" w:rsidRDefault="00114213" w:rsidP="00EB3F4C">
      <w:pPr>
        <w:rPr>
          <w:rStyle w:val="Cquestionpartlabelbold"/>
        </w:rPr>
      </w:pPr>
      <w:r w:rsidRPr="00EB3F4C">
        <w:rPr>
          <w:rStyle w:val="Cquestionpartlabelbold"/>
        </w:rPr>
        <w:t>B</w:t>
      </w:r>
    </w:p>
    <w:p w14:paraId="5B234B65" w14:textId="77777777" w:rsidR="008A65FB" w:rsidRPr="008170A0" w:rsidRDefault="008A65FB" w:rsidP="008A65FB">
      <w:pPr>
        <w:pStyle w:val="Pquestiontextmainstem"/>
      </w:pPr>
      <w:r w:rsidRPr="00136A77">
        <w:rPr>
          <w:rStyle w:val="Cmathsexpressions"/>
        </w:rPr>
        <w:t>A</w:t>
      </w:r>
      <w:r w:rsidRPr="008170A0">
        <w:t xml:space="preserve">= </w:t>
      </w:r>
      <w:r w:rsidRPr="00136A77">
        <w:rPr>
          <w:rStyle w:val="Cmathsexpressions"/>
        </w:rPr>
        <w:t>P</w:t>
      </w:r>
      <w:r w:rsidRPr="008170A0">
        <w:t>(1 +</w:t>
      </w:r>
      <w:r w:rsidRPr="00136A77">
        <w:rPr>
          <w:rStyle w:val="Cmathsexpressions"/>
        </w:rPr>
        <w:t xml:space="preserve"> r</w:t>
      </w:r>
      <w:r w:rsidRPr="008170A0">
        <w:t>)</w:t>
      </w:r>
      <w:r w:rsidRPr="00136A77">
        <w:rPr>
          <w:rStyle w:val="CItalicsuperscript"/>
        </w:rPr>
        <w:t>n</w:t>
      </w:r>
    </w:p>
    <w:p w14:paraId="0CD31FE9" w14:textId="77777777" w:rsidR="00114213" w:rsidRPr="008170A0" w:rsidRDefault="00114213" w:rsidP="00114213">
      <w:pPr>
        <w:pStyle w:val="Pquestiontextmainstem"/>
      </w:pPr>
      <w:r w:rsidRPr="008170A0">
        <w:t xml:space="preserve">$30 = </w:t>
      </w:r>
      <w:r w:rsidRPr="008A65FB">
        <w:rPr>
          <w:rStyle w:val="Cmathsexpressions"/>
        </w:rPr>
        <w:t>P</w:t>
      </w:r>
      <w:r w:rsidRPr="008170A0">
        <w:t>(1.024)10</w:t>
      </w:r>
    </w:p>
    <w:p w14:paraId="1A7BF521" w14:textId="77777777" w:rsidR="00114213" w:rsidRPr="008170A0" w:rsidRDefault="00114213" w:rsidP="00114213">
      <w:pPr>
        <w:pStyle w:val="Pquestiontextmainstem"/>
      </w:pPr>
      <w:r w:rsidRPr="008A65FB">
        <w:rPr>
          <w:rStyle w:val="Cmathsexpressions"/>
        </w:rPr>
        <w:t>P</w:t>
      </w:r>
      <w:r w:rsidRPr="008170A0">
        <w:t xml:space="preserve"> = </w:t>
      </w:r>
      <w:r w:rsidRPr="008170A0">
        <w:object w:dxaOrig="940" w:dyaOrig="660" w14:anchorId="0E729C73">
          <v:shape id="_x0000_i1028" type="#_x0000_t75" style="width:47.2pt;height:33.05pt" o:ole="">
            <v:imagedata r:id="rId20" o:title=""/>
          </v:shape>
          <o:OLEObject Type="Embed" ProgID="Equation.DSMT4" ShapeID="_x0000_i1028" DrawAspect="Content" ObjectID="_1538917006" r:id="rId21"/>
        </w:object>
      </w:r>
    </w:p>
    <w:p w14:paraId="1B96E137" w14:textId="579230BA" w:rsidR="00EB3F4C" w:rsidRPr="00276D4D" w:rsidRDefault="00EB3F4C" w:rsidP="00EB3F4C">
      <w:pPr>
        <w:pStyle w:val="Pquestionheadingmc"/>
      </w:pPr>
      <w:r>
        <w:t>Question 6</w:t>
      </w:r>
      <w:r>
        <w:tab/>
      </w:r>
      <w:r w:rsidR="001A6311">
        <w:t>[</w:t>
      </w:r>
      <w:r w:rsidRPr="00276D4D">
        <w:t>1</w:t>
      </w:r>
      <w:r>
        <w:t>3</w:t>
      </w:r>
      <w:r w:rsidRPr="00276D4D">
        <w:t>.</w:t>
      </w:r>
      <w:r>
        <w:t>4</w:t>
      </w:r>
      <w:r w:rsidR="001A6311">
        <w:t>]</w:t>
      </w:r>
    </w:p>
    <w:p w14:paraId="1C2B3188" w14:textId="69F03ADD" w:rsidR="00114213" w:rsidRPr="00136A77" w:rsidRDefault="00114213" w:rsidP="00136A77">
      <w:pPr>
        <w:rPr>
          <w:b/>
        </w:rPr>
      </w:pPr>
      <w:r w:rsidRPr="00EB3F4C">
        <w:rPr>
          <w:rStyle w:val="Cquestionpartlabelbold"/>
        </w:rPr>
        <w:t>B</w:t>
      </w:r>
      <w:r w:rsidRPr="00FF3CF2">
        <w:br/>
      </w:r>
      <w:r w:rsidR="00225F1A" w:rsidRPr="008170A0">
        <w:rPr>
          <w:position w:val="-66"/>
        </w:rPr>
        <w:object w:dxaOrig="2900" w:dyaOrig="1960" w14:anchorId="5DE88E4A">
          <v:shape id="_x0000_i1061" type="#_x0000_t75" style="width:145.2pt;height:99.15pt" o:ole="">
            <v:imagedata r:id="rId22" o:title=""/>
          </v:shape>
          <o:OLEObject Type="Embed" ProgID="Equation.DSMT4" ShapeID="_x0000_i1061" DrawAspect="Content" ObjectID="_1538917007" r:id="rId23"/>
        </w:object>
      </w:r>
      <w:r w:rsidRPr="00FF3CF2">
        <w:t xml:space="preserve"> </w:t>
      </w:r>
    </w:p>
    <w:p w14:paraId="7ABA48AC" w14:textId="1C969300" w:rsidR="00EB3F4C" w:rsidRPr="00276D4D" w:rsidRDefault="00EB3F4C" w:rsidP="00EB3F4C">
      <w:pPr>
        <w:pStyle w:val="Pquestionheadingmc"/>
      </w:pPr>
      <w:r>
        <w:t>Question 7</w:t>
      </w:r>
      <w:r>
        <w:tab/>
      </w:r>
      <w:r w:rsidR="001A6311">
        <w:t>[</w:t>
      </w:r>
      <w:r w:rsidRPr="00276D4D">
        <w:t>1</w:t>
      </w:r>
      <w:r>
        <w:t>3</w:t>
      </w:r>
      <w:r w:rsidRPr="00276D4D">
        <w:t>.</w:t>
      </w:r>
      <w:r>
        <w:t>6</w:t>
      </w:r>
      <w:r w:rsidR="001A6311">
        <w:t>]</w:t>
      </w:r>
    </w:p>
    <w:p w14:paraId="70949D83" w14:textId="77777777" w:rsidR="00114213" w:rsidRPr="00EB3F4C" w:rsidRDefault="00114213" w:rsidP="00EB3F4C">
      <w:pPr>
        <w:rPr>
          <w:rStyle w:val="Cquestionpartlabelbold"/>
        </w:rPr>
      </w:pPr>
      <w:r w:rsidRPr="00EB3F4C">
        <w:rPr>
          <w:rStyle w:val="Cquestionpartlabelbold"/>
        </w:rPr>
        <w:t>D</w:t>
      </w:r>
    </w:p>
    <w:p w14:paraId="106B906C" w14:textId="77777777" w:rsidR="00114213" w:rsidRDefault="00114213" w:rsidP="00114213">
      <w:pPr>
        <w:pStyle w:val="Pquestiontextmainstem"/>
      </w:pPr>
      <w:r w:rsidRPr="00CE586A">
        <w:t>Popu</w:t>
      </w:r>
      <w:r>
        <w:t>lation first 10 years:</w:t>
      </w:r>
    </w:p>
    <w:p w14:paraId="09902D05" w14:textId="77777777" w:rsidR="00114213" w:rsidRPr="00FF3CF2" w:rsidRDefault="00114213" w:rsidP="00114213">
      <w:pPr>
        <w:pStyle w:val="Pquestiontextmainstem"/>
      </w:pPr>
      <w:r w:rsidRPr="00CE586A">
        <w:t>= 400(1 – 0.06)</w:t>
      </w:r>
      <w:r w:rsidRPr="00E45FE3">
        <w:rPr>
          <w:rStyle w:val="Csuperscript"/>
        </w:rPr>
        <w:t>10</w:t>
      </w:r>
    </w:p>
    <w:p w14:paraId="7B1BCB9D" w14:textId="77777777" w:rsidR="00114213" w:rsidRPr="00FF3CF2" w:rsidRDefault="00114213" w:rsidP="00114213">
      <w:pPr>
        <w:pStyle w:val="Pquestiontextmainstem"/>
      </w:pPr>
      <w:r w:rsidRPr="00FF3CF2">
        <w:t>= 215.44…</w:t>
      </w:r>
    </w:p>
    <w:p w14:paraId="745F4C14" w14:textId="77777777" w:rsidR="00114213" w:rsidRPr="00FF3CF2" w:rsidRDefault="00114213" w:rsidP="00114213">
      <w:pPr>
        <w:pStyle w:val="Pquestiontextmainstem"/>
      </w:pPr>
      <w:r>
        <w:t>Assume that 215 koalas were transferred to the park.</w:t>
      </w:r>
    </w:p>
    <w:p w14:paraId="06F699D3" w14:textId="77777777" w:rsidR="00114213" w:rsidRPr="00E45FE3" w:rsidRDefault="00114213" w:rsidP="00114213">
      <w:pPr>
        <w:pStyle w:val="Pquestiontextmainstem"/>
        <w:rPr>
          <w:rStyle w:val="CItalicsuperscript"/>
        </w:rPr>
      </w:pPr>
      <w:r w:rsidRPr="00FF3CF2">
        <w:t xml:space="preserve">Population next </w:t>
      </w:r>
      <w:r>
        <w:t>10 years</w:t>
      </w:r>
    </w:p>
    <w:p w14:paraId="3D77DF30" w14:textId="2ED730B7" w:rsidR="00114213" w:rsidRPr="00FF3CF2" w:rsidRDefault="00114213" w:rsidP="00114213">
      <w:pPr>
        <w:pStyle w:val="Pquestiontextmainstem"/>
      </w:pPr>
      <w:r>
        <w:t xml:space="preserve">= </w:t>
      </w:r>
      <w:r w:rsidRPr="00CE586A">
        <w:t>215(1.071)</w:t>
      </w:r>
      <w:r w:rsidRPr="00E45FE3">
        <w:rPr>
          <w:rStyle w:val="Csuperscript"/>
        </w:rPr>
        <w:t>10</w:t>
      </w:r>
      <w:r w:rsidRPr="00E45FE3">
        <w:rPr>
          <w:rStyle w:val="CItalicsuperscript"/>
        </w:rPr>
        <w:br/>
      </w:r>
      <w:r w:rsidRPr="00CB7AC5">
        <w:rPr>
          <w:rStyle w:val="Cmathsexpressions"/>
        </w:rPr>
        <w:t>=</w:t>
      </w:r>
      <w:r w:rsidRPr="00FF3CF2">
        <w:t xml:space="preserve"> 426.906…</w:t>
      </w:r>
    </w:p>
    <w:p w14:paraId="3AB9FC5F" w14:textId="77777777" w:rsidR="00114213" w:rsidRPr="00FF3CF2" w:rsidRDefault="00114213" w:rsidP="00114213">
      <w:pPr>
        <w:pStyle w:val="Pquestiontextmainstem"/>
      </w:pPr>
      <w:r>
        <w:t>This</w:t>
      </w:r>
      <w:r w:rsidRPr="00FF3CF2">
        <w:t xml:space="preserve"> is the first value over the required 400</w:t>
      </w:r>
      <w:r>
        <w:t>, so it would take</w:t>
      </w:r>
      <w:r w:rsidRPr="00FF3CF2">
        <w:t xml:space="preserve"> 10 years.</w:t>
      </w:r>
    </w:p>
    <w:p w14:paraId="53A737B8" w14:textId="5651D649" w:rsidR="00EB3F4C" w:rsidRPr="00276D4D" w:rsidRDefault="00EB3F4C" w:rsidP="00EB3F4C">
      <w:pPr>
        <w:pStyle w:val="Pquestionheadingmc"/>
        <w:tabs>
          <w:tab w:val="left" w:pos="1296"/>
        </w:tabs>
      </w:pPr>
      <w:r>
        <w:t>Question 8</w:t>
      </w:r>
      <w:r>
        <w:tab/>
      </w:r>
      <w:r>
        <w:tab/>
      </w:r>
      <w:r w:rsidR="001A6311">
        <w:t>[</w:t>
      </w:r>
      <w:r w:rsidRPr="00276D4D">
        <w:t>1</w:t>
      </w:r>
      <w:r>
        <w:t>3</w:t>
      </w:r>
      <w:r w:rsidRPr="00276D4D">
        <w:t>.</w:t>
      </w:r>
      <w:r>
        <w:t>4</w:t>
      </w:r>
      <w:r w:rsidR="001A6311">
        <w:t>]</w:t>
      </w:r>
    </w:p>
    <w:p w14:paraId="64B051C0" w14:textId="77777777" w:rsidR="00114213" w:rsidRPr="00EB3F4C" w:rsidRDefault="00114213" w:rsidP="00EB3F4C">
      <w:pPr>
        <w:rPr>
          <w:rStyle w:val="Cquestionpartlabelbold"/>
        </w:rPr>
      </w:pPr>
      <w:r w:rsidRPr="00EB3F4C">
        <w:rPr>
          <w:rStyle w:val="Cquestionpartlabelbold"/>
        </w:rPr>
        <w:t>A</w:t>
      </w:r>
    </w:p>
    <w:p w14:paraId="1F31BAB3" w14:textId="262FAB9D" w:rsidR="00136A77" w:rsidRDefault="00114213" w:rsidP="00114213">
      <w:pPr>
        <w:pStyle w:val="Pquestiontextmainstem"/>
      </w:pPr>
      <w:r w:rsidRPr="00CE586A">
        <w:t>Interest made by</w:t>
      </w:r>
      <w:r w:rsidRPr="009D379E">
        <w:t xml:space="preserve"> </w:t>
      </w:r>
      <w:r w:rsidR="00624AAD">
        <w:t>Wayne</w:t>
      </w:r>
      <w:r w:rsidRPr="00276D4D">
        <w:t>’s</w:t>
      </w:r>
      <w:r w:rsidRPr="00CE586A">
        <w:t xml:space="preserve"> investment:</w:t>
      </w:r>
    </w:p>
    <w:p w14:paraId="5B3D1A86" w14:textId="51D42F0E" w:rsidR="00114213" w:rsidRPr="00FF3CF2" w:rsidRDefault="00114213" w:rsidP="00114213">
      <w:pPr>
        <w:pStyle w:val="Pquestiontextmainstem"/>
      </w:pPr>
      <w:r w:rsidRPr="008170A0">
        <w:rPr>
          <w:position w:val="-34"/>
        </w:rPr>
        <w:object w:dxaOrig="3620" w:dyaOrig="800" w14:anchorId="3DA794A9">
          <v:shape id="_x0000_i1029" type="#_x0000_t75" style="width:180.6pt;height:40.15pt" o:ole="">
            <v:imagedata r:id="rId24" o:title=""/>
          </v:shape>
          <o:OLEObject Type="Embed" ProgID="Equation.DSMT4" ShapeID="_x0000_i1029" DrawAspect="Content" ObjectID="_1538917008" r:id="rId25"/>
        </w:object>
      </w:r>
    </w:p>
    <w:p w14:paraId="217C8840" w14:textId="0D00CF8A" w:rsidR="00136A77" w:rsidRDefault="00114213" w:rsidP="00114213">
      <w:pPr>
        <w:pStyle w:val="Pquestiontextmainstem"/>
      </w:pPr>
      <w:r w:rsidRPr="00FF3CF2">
        <w:t xml:space="preserve">Interest made by </w:t>
      </w:r>
      <w:r w:rsidR="00624AAD">
        <w:t>Garth</w:t>
      </w:r>
      <w:r w:rsidRPr="00276D4D">
        <w:t>’s</w:t>
      </w:r>
      <w:r w:rsidRPr="00CE586A">
        <w:t xml:space="preserve"> investment:</w:t>
      </w:r>
    </w:p>
    <w:p w14:paraId="522F7679" w14:textId="4183CB27" w:rsidR="00114213" w:rsidRPr="00FF3CF2" w:rsidRDefault="00114213" w:rsidP="00114213">
      <w:pPr>
        <w:pStyle w:val="Pquestiontextmainstem"/>
      </w:pPr>
      <w:r w:rsidRPr="008170A0">
        <w:rPr>
          <w:position w:val="-28"/>
        </w:rPr>
        <w:object w:dxaOrig="1960" w:dyaOrig="680" w14:anchorId="60FEE0D3">
          <v:shape id="_x0000_i1030" type="#_x0000_t75" style="width:99.15pt;height:34.25pt" o:ole="">
            <v:imagedata r:id="rId26" o:title=""/>
          </v:shape>
          <o:OLEObject Type="Embed" ProgID="Equation.DSMT4" ShapeID="_x0000_i1030" DrawAspect="Content" ObjectID="_1538917009" r:id="rId27"/>
        </w:object>
      </w:r>
    </w:p>
    <w:p w14:paraId="01E0DA1A" w14:textId="77777777" w:rsidR="00114213" w:rsidRPr="00FF3CF2" w:rsidRDefault="00114213" w:rsidP="00114213">
      <w:pPr>
        <w:pStyle w:val="Pquestiontextmainstem"/>
      </w:pPr>
      <w:r w:rsidRPr="00FF3CF2">
        <w:t xml:space="preserve">Difference in the interest amounts: </w:t>
      </w:r>
    </w:p>
    <w:p w14:paraId="2A1BB844" w14:textId="77777777" w:rsidR="00114213" w:rsidRPr="00FF3CF2" w:rsidRDefault="00114213" w:rsidP="00114213">
      <w:pPr>
        <w:pStyle w:val="Pquestiontextmainstem"/>
      </w:pPr>
      <w:r w:rsidRPr="008170A0">
        <w:rPr>
          <w:position w:val="-78"/>
        </w:rPr>
        <w:object w:dxaOrig="5300" w:dyaOrig="1680" w14:anchorId="2D03D8CB">
          <v:shape id="_x0000_i1031" type="#_x0000_t75" style="width:263.2pt;height:83.8pt" o:ole="">
            <v:imagedata r:id="rId28" o:title=""/>
          </v:shape>
          <o:OLEObject Type="Embed" ProgID="Equation.DSMT4" ShapeID="_x0000_i1031" DrawAspect="Content" ObjectID="_1538917010" r:id="rId29"/>
        </w:object>
      </w:r>
    </w:p>
    <w:p w14:paraId="2694F5CA" w14:textId="17453D6A" w:rsidR="00EB3F4C" w:rsidRPr="00276D4D" w:rsidRDefault="00EB3F4C" w:rsidP="00EB3F4C">
      <w:pPr>
        <w:pStyle w:val="Pquestionheadingmc"/>
      </w:pPr>
      <w:r>
        <w:lastRenderedPageBreak/>
        <w:t>Question 9</w:t>
      </w:r>
      <w:r>
        <w:tab/>
      </w:r>
      <w:r w:rsidR="001A6311">
        <w:t>[</w:t>
      </w:r>
      <w:r w:rsidRPr="00276D4D">
        <w:t>1</w:t>
      </w:r>
      <w:r>
        <w:t>3</w:t>
      </w:r>
      <w:r w:rsidRPr="00276D4D">
        <w:t>.</w:t>
      </w:r>
      <w:r>
        <w:t>5</w:t>
      </w:r>
      <w:r w:rsidR="001A6311">
        <w:t>]</w:t>
      </w:r>
    </w:p>
    <w:p w14:paraId="2A0E3466" w14:textId="77777777" w:rsidR="00114213" w:rsidRPr="00EB3F4C" w:rsidRDefault="00114213" w:rsidP="00EB3F4C">
      <w:pPr>
        <w:rPr>
          <w:rStyle w:val="Cquestionpartlabelbold"/>
        </w:rPr>
      </w:pPr>
      <w:r w:rsidRPr="00EB3F4C">
        <w:rPr>
          <w:rStyle w:val="Cquestionpartlabelbold"/>
        </w:rPr>
        <w:t>B</w:t>
      </w:r>
    </w:p>
    <w:p w14:paraId="7DFD0804" w14:textId="77777777" w:rsidR="00114213" w:rsidRPr="00E45FE3" w:rsidRDefault="00136A77" w:rsidP="00114213">
      <w:pPr>
        <w:pStyle w:val="Pquestiontextmainstem"/>
      </w:pPr>
      <w:r w:rsidRPr="00136A77">
        <w:rPr>
          <w:i/>
          <w:position w:val="-126"/>
        </w:rPr>
        <w:object w:dxaOrig="2440" w:dyaOrig="2640" w14:anchorId="07A0AAEF">
          <v:shape id="_x0000_i1032" type="#_x0000_t75" style="width:122.75pt;height:132.2pt" o:ole="">
            <v:imagedata r:id="rId30" o:title=""/>
          </v:shape>
          <o:OLEObject Type="Embed" ProgID="Equation.DSMT4" ShapeID="_x0000_i1032" DrawAspect="Content" ObjectID="_1538917011" r:id="rId31"/>
        </w:object>
      </w:r>
    </w:p>
    <w:p w14:paraId="6F296EEC" w14:textId="368B3962" w:rsidR="00114213" w:rsidRDefault="00114213" w:rsidP="00114213">
      <w:pPr>
        <w:pStyle w:val="Psectionresults"/>
      </w:pPr>
      <w:r>
        <w:t xml:space="preserve">Multiple-choice results: </w:t>
      </w:r>
      <w:r w:rsidR="00535A5F">
        <w:t xml:space="preserve"> </w:t>
      </w:r>
      <w:r>
        <w:t>9</w:t>
      </w:r>
    </w:p>
    <w:p w14:paraId="23913C1D" w14:textId="77777777" w:rsidR="00114213" w:rsidRDefault="00114213" w:rsidP="00114213">
      <w:pPr>
        <w:pStyle w:val="Psectionheading"/>
      </w:pPr>
      <w:r>
        <w:t>Short answer section</w:t>
      </w:r>
    </w:p>
    <w:p w14:paraId="15BBD910" w14:textId="77777777" w:rsidR="00114213" w:rsidRDefault="00114213" w:rsidP="00114213">
      <w:pPr>
        <w:pStyle w:val="Pquestionheadingsx1stafterhead"/>
      </w:pPr>
      <w:r>
        <w:t>Question 10</w:t>
      </w:r>
      <w:r>
        <w:tab/>
      </w:r>
      <w:r>
        <w:rPr>
          <w:rStyle w:val="Cmarkslabel"/>
        </w:rPr>
        <w:t>10</w:t>
      </w:r>
      <w:r w:rsidRPr="001B433F">
        <w:rPr>
          <w:rStyle w:val="Cmarkslabel"/>
        </w:rPr>
        <w:t xml:space="preserve"> marks</w:t>
      </w:r>
      <w:r>
        <w:tab/>
        <w:t>[13.1– 13.5]</w:t>
      </w:r>
    </w:p>
    <w:p w14:paraId="6282FAF3" w14:textId="77777777" w:rsidR="00114213" w:rsidRPr="00FF3CF2" w:rsidRDefault="00114213" w:rsidP="00114213">
      <w:pPr>
        <w:pStyle w:val="Pquestiontextpartsa"/>
      </w:pPr>
      <w:r w:rsidRPr="00EB3F4C">
        <w:rPr>
          <w:rStyle w:val="Cquestionpartlabelbold"/>
        </w:rPr>
        <w:t>(a)</w:t>
      </w:r>
      <w:r w:rsidRPr="00EB3F4C">
        <w:rPr>
          <w:rStyle w:val="Cquestionpartlabelbold"/>
        </w:rPr>
        <w:tab/>
      </w:r>
      <w:r w:rsidRPr="00CE586A">
        <w:t xml:space="preserve">The original amount of money loaned or invested is called the </w:t>
      </w:r>
      <w:r w:rsidRPr="00A202C4">
        <w:rPr>
          <w:rStyle w:val="Cmathsexpressions"/>
        </w:rPr>
        <w:t>principal.</w:t>
      </w:r>
    </w:p>
    <w:p w14:paraId="55E228B3" w14:textId="77777777" w:rsidR="00114213" w:rsidRPr="00FF3CF2" w:rsidRDefault="00114213" w:rsidP="00114213">
      <w:pPr>
        <w:pStyle w:val="Pquestiontextpartsa"/>
      </w:pPr>
      <w:r w:rsidRPr="00EB3F4C">
        <w:rPr>
          <w:rStyle w:val="Cquestionpartlabelbold"/>
        </w:rPr>
        <w:t>(b)</w:t>
      </w:r>
      <w:r w:rsidRPr="00EB3F4C">
        <w:rPr>
          <w:rStyle w:val="Cquestionpartlabelbold"/>
        </w:rPr>
        <w:tab/>
      </w:r>
      <w:r w:rsidRPr="00CE586A">
        <w:t>The simple interest depends on the principal</w:t>
      </w:r>
      <w:r w:rsidRPr="00A202C4">
        <w:rPr>
          <w:rStyle w:val="Cmathsexpressions"/>
        </w:rPr>
        <w:t>, interest</w:t>
      </w:r>
      <w:r w:rsidRPr="00FF3CF2">
        <w:t xml:space="preserve"> rate per annum and the time in years.</w:t>
      </w:r>
    </w:p>
    <w:p w14:paraId="60402E7F" w14:textId="77777777" w:rsidR="00114213" w:rsidRPr="00FF3CF2" w:rsidRDefault="00114213" w:rsidP="00114213">
      <w:pPr>
        <w:pStyle w:val="Pquestiontextpartsa"/>
      </w:pPr>
      <w:r w:rsidRPr="00EB3F4C">
        <w:rPr>
          <w:rStyle w:val="Cquestionpartlabelbold"/>
        </w:rPr>
        <w:t>(c)</w:t>
      </w:r>
      <w:r w:rsidRPr="00EB3F4C">
        <w:rPr>
          <w:rStyle w:val="Cquestionpartlabelbold"/>
        </w:rPr>
        <w:tab/>
      </w:r>
      <w:r>
        <w:t>The</w:t>
      </w:r>
      <w:r w:rsidRPr="00CE586A">
        <w:t xml:space="preserve"> decrease in cost or value is called </w:t>
      </w:r>
      <w:r w:rsidRPr="00A202C4">
        <w:rPr>
          <w:rStyle w:val="Cmathsexpressions"/>
        </w:rPr>
        <w:t>depreciation</w:t>
      </w:r>
      <w:r w:rsidRPr="00FF3CF2">
        <w:t>.</w:t>
      </w:r>
    </w:p>
    <w:p w14:paraId="1944A551" w14:textId="77777777" w:rsidR="00114213" w:rsidRPr="00FF3CF2" w:rsidRDefault="00114213" w:rsidP="00114213">
      <w:pPr>
        <w:pStyle w:val="Pquestiontextpartsa"/>
      </w:pPr>
      <w:r w:rsidRPr="00EB3F4C">
        <w:rPr>
          <w:rStyle w:val="Cquestionpartlabelbold"/>
        </w:rPr>
        <w:t>(d)</w:t>
      </w:r>
      <w:r w:rsidRPr="00EB3F4C">
        <w:rPr>
          <w:rStyle w:val="Cquestionpartlabelbold"/>
        </w:rPr>
        <w:tab/>
      </w:r>
      <w:r w:rsidRPr="00A202C4">
        <w:rPr>
          <w:rStyle w:val="Cmathsexpressions"/>
        </w:rPr>
        <w:t>Straight-line depreciation</w:t>
      </w:r>
      <w:r w:rsidRPr="00FF3CF2">
        <w:t xml:space="preserve"> applies when items lose a constant amount of value each year.</w:t>
      </w:r>
    </w:p>
    <w:p w14:paraId="7986CC78" w14:textId="77777777" w:rsidR="00114213" w:rsidRPr="00FF3CF2" w:rsidRDefault="00114213" w:rsidP="00114213">
      <w:pPr>
        <w:pStyle w:val="Pquestiontextpartsa"/>
      </w:pPr>
      <w:r w:rsidRPr="00EB3F4C">
        <w:rPr>
          <w:rStyle w:val="Cquestionpartlabelbold"/>
        </w:rPr>
        <w:t>(e)</w:t>
      </w:r>
      <w:r w:rsidRPr="00EB3F4C">
        <w:rPr>
          <w:rStyle w:val="Cquestionpartlabelbold"/>
        </w:rPr>
        <w:tab/>
      </w:r>
      <w:r w:rsidRPr="00CE586A">
        <w:t xml:space="preserve">The amount of an item after it depreciates is called the </w:t>
      </w:r>
      <w:r w:rsidRPr="00A202C4">
        <w:rPr>
          <w:rStyle w:val="Cmathsexpressions"/>
        </w:rPr>
        <w:t>written-down value</w:t>
      </w:r>
      <w:r w:rsidRPr="00CE586A">
        <w:t xml:space="preserve"> or the </w:t>
      </w:r>
      <w:r w:rsidRPr="00A202C4">
        <w:rPr>
          <w:rStyle w:val="Cmathsexpressions"/>
        </w:rPr>
        <w:t>adjusted value</w:t>
      </w:r>
      <w:r w:rsidRPr="00FF3CF2">
        <w:t xml:space="preserve">. </w:t>
      </w:r>
    </w:p>
    <w:p w14:paraId="435F12B3" w14:textId="77777777" w:rsidR="00114213" w:rsidRPr="00FF3CF2" w:rsidRDefault="00114213" w:rsidP="00114213">
      <w:pPr>
        <w:pStyle w:val="Pquestiontextpartsa"/>
      </w:pPr>
      <w:r w:rsidRPr="00EB3F4C">
        <w:rPr>
          <w:rStyle w:val="Cquestionpartlabelbold"/>
        </w:rPr>
        <w:t>(f)</w:t>
      </w:r>
      <w:r w:rsidRPr="00EB3F4C">
        <w:rPr>
          <w:rStyle w:val="Cquestionpartlabelbold"/>
        </w:rPr>
        <w:tab/>
      </w:r>
      <w:r w:rsidRPr="00CE586A">
        <w:t xml:space="preserve">Interest that is calculated on the principal and interest from the previous period is </w:t>
      </w:r>
      <w:r w:rsidRPr="00A202C4">
        <w:rPr>
          <w:rStyle w:val="Cmathsexpressions"/>
        </w:rPr>
        <w:t>compound interest.</w:t>
      </w:r>
    </w:p>
    <w:p w14:paraId="315D47A7" w14:textId="77777777" w:rsidR="00114213" w:rsidRDefault="00114213" w:rsidP="00114213">
      <w:pPr>
        <w:pStyle w:val="Pquestionheadingsx"/>
      </w:pPr>
      <w:r>
        <w:t>Question 11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[13.1]</w:t>
      </w:r>
    </w:p>
    <w:p w14:paraId="62929759" w14:textId="77777777" w:rsidR="00114213" w:rsidRPr="00FF3CF2" w:rsidRDefault="00114213" w:rsidP="00114213">
      <w:pPr>
        <w:pStyle w:val="Pquestiontextpartsa"/>
      </w:pPr>
      <w:r w:rsidRPr="00EB3F4C">
        <w:rPr>
          <w:rStyle w:val="Cquestionpartlabelbold"/>
        </w:rPr>
        <w:t>(a)</w:t>
      </w:r>
      <w:r w:rsidRPr="00EB3F4C">
        <w:rPr>
          <w:rStyle w:val="Cquestionpartlabelbold"/>
        </w:rPr>
        <w:tab/>
      </w:r>
      <w:r w:rsidRPr="00A202C4">
        <w:rPr>
          <w:rStyle w:val="Cmathsexpressions"/>
        </w:rPr>
        <w:t>A</w:t>
      </w:r>
      <w:r w:rsidRPr="00A202C4">
        <w:rPr>
          <w:rStyle w:val="Cmathsexpressions"/>
        </w:rPr>
        <w:tab/>
      </w:r>
      <w:r w:rsidRPr="00CE586A">
        <w:t>= 10 000(1 +</w:t>
      </w:r>
      <w:r w:rsidRPr="008170A0">
        <w:rPr>
          <w:position w:val="-24"/>
        </w:rPr>
        <w:object w:dxaOrig="520" w:dyaOrig="620" w14:anchorId="39CA355E">
          <v:shape id="_x0000_i1033" type="#_x0000_t75" style="width:27.15pt;height:30.7pt" o:ole="">
            <v:imagedata r:id="rId32" o:title=""/>
          </v:shape>
          <o:OLEObject Type="Embed" ProgID="Equation.DSMT4" ShapeID="_x0000_i1033" DrawAspect="Content" ObjectID="_1538917012" r:id="rId33"/>
        </w:object>
      </w:r>
      <w:r w:rsidRPr="00CE586A">
        <w:t>)</w:t>
      </w:r>
      <w:r w:rsidRPr="00A202C4">
        <w:rPr>
          <w:rStyle w:val="Csuperscript"/>
        </w:rPr>
        <w:t xml:space="preserve">4 </w:t>
      </w:r>
      <w:r>
        <w:t>using half-yearly intervals</w:t>
      </w:r>
      <w:r>
        <w:br/>
      </w:r>
      <w:r w:rsidRPr="00FF3CF2">
        <w:t>= $11 698.59</w:t>
      </w:r>
      <w:r>
        <w:br/>
      </w:r>
      <w:r w:rsidRPr="00A202C4">
        <w:rPr>
          <w:rStyle w:val="Cmathsexpressions"/>
        </w:rPr>
        <w:t>I</w:t>
      </w:r>
      <w:r>
        <w:t xml:space="preserve"> = $1698.59 </w:t>
      </w:r>
    </w:p>
    <w:p w14:paraId="2CC52EB0" w14:textId="77777777" w:rsidR="00114213" w:rsidRDefault="00114213" w:rsidP="00114213">
      <w:pPr>
        <w:pStyle w:val="Pquestiontextpartsa"/>
      </w:pPr>
      <w:r w:rsidRPr="00EB3F4C">
        <w:rPr>
          <w:rStyle w:val="Cquestionpartlabelbold"/>
        </w:rPr>
        <w:t>(b)</w:t>
      </w:r>
      <w:r w:rsidRPr="00EB3F4C">
        <w:rPr>
          <w:rStyle w:val="Cquestionpartlabelbold"/>
        </w:rPr>
        <w:tab/>
      </w:r>
      <w:r w:rsidRPr="00A202C4">
        <w:rPr>
          <w:rStyle w:val="Cmathsexpressions"/>
        </w:rPr>
        <w:t>A</w:t>
      </w:r>
      <w:r w:rsidRPr="00A202C4">
        <w:rPr>
          <w:rStyle w:val="Cmathsexpressions"/>
        </w:rPr>
        <w:tab/>
      </w:r>
      <w:r w:rsidRPr="00CE586A">
        <w:t>= 10 000(1 +</w:t>
      </w:r>
      <w:r w:rsidRPr="008170A0">
        <w:rPr>
          <w:position w:val="-24"/>
        </w:rPr>
        <w:object w:dxaOrig="520" w:dyaOrig="620" w14:anchorId="1D6E26E0">
          <v:shape id="_x0000_i1034" type="#_x0000_t75" style="width:27.15pt;height:30.7pt" o:ole="">
            <v:imagedata r:id="rId34" o:title=""/>
          </v:shape>
          <o:OLEObject Type="Embed" ProgID="Equation.DSMT4" ShapeID="_x0000_i1034" DrawAspect="Content" ObjectID="_1538917013" r:id="rId35"/>
        </w:object>
      </w:r>
      <w:r w:rsidRPr="00CE586A">
        <w:t>)</w:t>
      </w:r>
      <w:r w:rsidRPr="00A202C4">
        <w:rPr>
          <w:rStyle w:val="Csuperscript"/>
        </w:rPr>
        <w:t xml:space="preserve">104 </w:t>
      </w:r>
      <w:r>
        <w:t>using weekly intervals</w:t>
      </w:r>
      <w:r>
        <w:br/>
      </w:r>
      <w:r w:rsidRPr="00FF3CF2">
        <w:t>= $11 733.67</w:t>
      </w:r>
      <w:r>
        <w:br/>
      </w:r>
      <w:r w:rsidRPr="00A202C4">
        <w:rPr>
          <w:rStyle w:val="Cmathsexpressions"/>
        </w:rPr>
        <w:t xml:space="preserve">I </w:t>
      </w:r>
      <w:r w:rsidRPr="00FF3CF2">
        <w:t>= $1733.67</w:t>
      </w:r>
    </w:p>
    <w:p w14:paraId="239CEB5C" w14:textId="77777777" w:rsidR="00114213" w:rsidRDefault="00114213" w:rsidP="00114213">
      <w:pPr>
        <w:pStyle w:val="Pquestionheadingsx"/>
      </w:pPr>
      <w:r>
        <w:t>Question 12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[13.3]</w:t>
      </w:r>
    </w:p>
    <w:p w14:paraId="55FDDE98" w14:textId="77777777" w:rsidR="00114213" w:rsidRPr="00FF3CF2" w:rsidRDefault="00114213" w:rsidP="00114213">
      <w:pPr>
        <w:pStyle w:val="Pquestiontextmainstem"/>
        <w:tabs>
          <w:tab w:val="left" w:pos="284"/>
        </w:tabs>
      </w:pPr>
      <w:r w:rsidRPr="00CB7AC5">
        <w:rPr>
          <w:rStyle w:val="Cmathsexpressions"/>
        </w:rPr>
        <w:t>A</w:t>
      </w:r>
      <w:r w:rsidRPr="00CE586A">
        <w:tab/>
        <w:t xml:space="preserve">= </w:t>
      </w:r>
      <w:r w:rsidRPr="00CB7AC5">
        <w:rPr>
          <w:rStyle w:val="Cmathsexpressions"/>
        </w:rPr>
        <w:t>P</w:t>
      </w:r>
      <w:r w:rsidRPr="00CE586A">
        <w:t xml:space="preserve">(1 + </w:t>
      </w:r>
      <w:r w:rsidRPr="00CB7AC5">
        <w:rPr>
          <w:rStyle w:val="Cmathsexpressions"/>
        </w:rPr>
        <w:t>r</w:t>
      </w:r>
      <w:r w:rsidRPr="00CE586A">
        <w:t>)</w:t>
      </w:r>
      <w:r w:rsidRPr="00CB7AC5">
        <w:rPr>
          <w:rStyle w:val="CItalicsuperscript"/>
        </w:rPr>
        <w:t>n</w:t>
      </w:r>
      <w:r w:rsidRPr="00FF3CF2">
        <w:t xml:space="preserve"> </w:t>
      </w:r>
    </w:p>
    <w:p w14:paraId="07515393" w14:textId="77777777" w:rsidR="00114213" w:rsidRPr="00FF3CF2" w:rsidRDefault="00114213" w:rsidP="00114213">
      <w:pPr>
        <w:pStyle w:val="Pquestiontextmainstem"/>
        <w:tabs>
          <w:tab w:val="left" w:pos="284"/>
        </w:tabs>
      </w:pPr>
      <w:r w:rsidRPr="00FF3CF2">
        <w:t>= 2000(1.1)</w:t>
      </w:r>
      <w:r w:rsidRPr="00CB7AC5">
        <w:rPr>
          <w:rStyle w:val="CItalicsuperscript"/>
        </w:rPr>
        <w:t>n</w:t>
      </w:r>
      <w:r w:rsidRPr="00FF3CF2">
        <w:t xml:space="preserve"> </w:t>
      </w:r>
    </w:p>
    <w:p w14:paraId="55FFE686" w14:textId="77777777" w:rsidR="00114213" w:rsidRPr="00FF3CF2" w:rsidRDefault="00114213" w:rsidP="00114213">
      <w:pPr>
        <w:pStyle w:val="Pquestiontextmainstem"/>
      </w:pPr>
      <w:r w:rsidRPr="00FF3CF2">
        <w:t xml:space="preserve">Trial and error gives: </w:t>
      </w:r>
    </w:p>
    <w:p w14:paraId="553B7E64" w14:textId="77777777" w:rsidR="00114213" w:rsidRPr="00FF3CF2" w:rsidRDefault="00114213" w:rsidP="00114213">
      <w:pPr>
        <w:pStyle w:val="Pquestiontextmainstem"/>
      </w:pPr>
      <w:r w:rsidRPr="00CE586A">
        <w:t>2000(1.1)</w:t>
      </w:r>
      <w:r w:rsidRPr="00E45FE3">
        <w:rPr>
          <w:rStyle w:val="Csuperscript"/>
        </w:rPr>
        <w:t>4</w:t>
      </w:r>
      <w:r w:rsidRPr="00CE586A">
        <w:t xml:space="preserve"> = 2928.20 when </w:t>
      </w:r>
      <w:r w:rsidRPr="00CB7AC5">
        <w:rPr>
          <w:rStyle w:val="Cmathsexpressions"/>
        </w:rPr>
        <w:t>n</w:t>
      </w:r>
      <w:r w:rsidRPr="00FF3CF2">
        <w:t xml:space="preserve"> = 4</w:t>
      </w:r>
    </w:p>
    <w:p w14:paraId="666CA8C1" w14:textId="77777777" w:rsidR="00114213" w:rsidRPr="00FF3CF2" w:rsidRDefault="00114213" w:rsidP="00114213">
      <w:pPr>
        <w:pStyle w:val="Pquestiontextmainstem"/>
      </w:pPr>
      <w:r w:rsidRPr="00FF3CF2">
        <w:t>2000(1.1)</w:t>
      </w:r>
      <w:r w:rsidRPr="00E45FE3">
        <w:rPr>
          <w:rStyle w:val="Csuperscript"/>
        </w:rPr>
        <w:t>5</w:t>
      </w:r>
      <w:r w:rsidRPr="00CE586A">
        <w:t xml:space="preserve"> = 3221.02 when </w:t>
      </w:r>
      <w:r w:rsidRPr="00CB7AC5">
        <w:rPr>
          <w:rStyle w:val="Cmathsexpressions"/>
        </w:rPr>
        <w:t>n</w:t>
      </w:r>
      <w:r w:rsidRPr="00FF3CF2">
        <w:t xml:space="preserve"> = 5.</w:t>
      </w:r>
    </w:p>
    <w:p w14:paraId="7192D990" w14:textId="77777777" w:rsidR="00114213" w:rsidRPr="00FF3CF2" w:rsidRDefault="00114213" w:rsidP="00114213">
      <w:pPr>
        <w:pStyle w:val="Pquestiontextmainstem"/>
      </w:pPr>
      <w:r w:rsidRPr="00FF3CF2">
        <w:sym w:font="Symbol" w:char="F05C"/>
      </w:r>
      <w:r w:rsidRPr="00CB7AC5">
        <w:rPr>
          <w:rStyle w:val="Cmathsexpressions"/>
        </w:rPr>
        <w:t>n</w:t>
      </w:r>
      <w:r w:rsidRPr="00FF3CF2">
        <w:t xml:space="preserve"> = 5</w:t>
      </w:r>
    </w:p>
    <w:p w14:paraId="29B16745" w14:textId="77777777" w:rsidR="00114213" w:rsidRPr="00FF3CF2" w:rsidRDefault="00114213" w:rsidP="00114213">
      <w:pPr>
        <w:pStyle w:val="Pquestiontextmainstem"/>
      </w:pPr>
      <w:r w:rsidRPr="00FF3CF2">
        <w:t xml:space="preserve">Another solution uses repeated multiplication by 1.1, leading to $2000 </w:t>
      </w:r>
      <w:r w:rsidRPr="00FF3CF2">
        <w:sym w:font="Symbol" w:char="F0B4"/>
      </w:r>
      <w:r w:rsidRPr="00FF3CF2">
        <w:t xml:space="preserve"> 1.1 </w:t>
      </w:r>
      <w:r w:rsidRPr="00FF3CF2">
        <w:sym w:font="Symbol" w:char="F0B4"/>
      </w:r>
      <w:r w:rsidRPr="00FF3CF2">
        <w:t xml:space="preserve"> 1.1 </w:t>
      </w:r>
      <w:r w:rsidRPr="00FF3CF2">
        <w:sym w:font="Symbol" w:char="F0B4"/>
      </w:r>
      <w:r w:rsidRPr="00FF3CF2">
        <w:t xml:space="preserve"> 1.1 </w:t>
      </w:r>
      <w:r w:rsidRPr="00FF3CF2">
        <w:sym w:font="Symbol" w:char="F0B4"/>
      </w:r>
      <w:r w:rsidRPr="00FF3CF2">
        <w:t xml:space="preserve"> 1.1 </w:t>
      </w:r>
      <w:r w:rsidRPr="00FF3CF2">
        <w:sym w:font="Symbol" w:char="F0B4"/>
      </w:r>
      <w:r w:rsidRPr="00FF3CF2">
        <w:t xml:space="preserve"> 1.1 </w:t>
      </w:r>
      <w:r w:rsidRPr="00FF3CF2">
        <w:br/>
        <w:t>= $3221.02, so it takes 5</w:t>
      </w:r>
      <w:r>
        <w:t xml:space="preserve"> years.</w:t>
      </w:r>
    </w:p>
    <w:p w14:paraId="15D38295" w14:textId="77777777" w:rsidR="00114213" w:rsidRDefault="00114213" w:rsidP="00114213">
      <w:pPr>
        <w:pStyle w:val="Pquestionheadingsx"/>
      </w:pPr>
      <w:r>
        <w:lastRenderedPageBreak/>
        <w:t>Question 13</w:t>
      </w:r>
      <w:r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[13.1]</w:t>
      </w:r>
    </w:p>
    <w:p w14:paraId="6E4550AA" w14:textId="77777777" w:rsidR="00114213" w:rsidRPr="00FF3CF2" w:rsidRDefault="00114213" w:rsidP="00114213">
      <w:pPr>
        <w:pStyle w:val="Pquestiontextmainstem"/>
      </w:pPr>
      <w:r w:rsidRPr="00CB7AC5">
        <w:rPr>
          <w:rStyle w:val="Cmathsexpressions"/>
        </w:rPr>
        <w:t>A</w:t>
      </w:r>
      <w:r w:rsidRPr="00CE586A">
        <w:t xml:space="preserve"> = </w:t>
      </w:r>
      <w:r w:rsidRPr="00CB7AC5">
        <w:rPr>
          <w:rStyle w:val="Cmathsexpressions"/>
        </w:rPr>
        <w:t>P</w:t>
      </w:r>
      <w:r w:rsidRPr="00CE586A">
        <w:t>(1 +</w:t>
      </w:r>
      <w:r w:rsidRPr="00CB7AC5">
        <w:rPr>
          <w:rStyle w:val="Cmathsexpressions"/>
        </w:rPr>
        <w:t xml:space="preserve"> r</w:t>
      </w:r>
      <w:r w:rsidRPr="00CE586A">
        <w:t>)</w:t>
      </w:r>
      <w:r w:rsidRPr="00E45FE3">
        <w:rPr>
          <w:rStyle w:val="CItalicsuperscript"/>
        </w:rPr>
        <w:t>n</w:t>
      </w:r>
    </w:p>
    <w:p w14:paraId="74346EFC" w14:textId="77777777" w:rsidR="00114213" w:rsidRPr="00FF3CF2" w:rsidRDefault="00114213" w:rsidP="00114213">
      <w:pPr>
        <w:pStyle w:val="Pquestiontextmainstem"/>
      </w:pPr>
      <w:r w:rsidRPr="00CB7AC5">
        <w:rPr>
          <w:rStyle w:val="Cmathsexpressions"/>
        </w:rPr>
        <w:t xml:space="preserve">P = </w:t>
      </w:r>
      <w:r w:rsidRPr="008170A0">
        <w:rPr>
          <w:i/>
          <w:position w:val="-66"/>
        </w:rPr>
        <w:object w:dxaOrig="1300" w:dyaOrig="1040" w14:anchorId="25D61D0B">
          <v:shape id="_x0000_i1035" type="#_x0000_t75" style="width:64.9pt;height:51.95pt" o:ole="">
            <v:imagedata r:id="rId36" o:title=""/>
          </v:shape>
          <o:OLEObject Type="Embed" ProgID="Equation.DSMT4" ShapeID="_x0000_i1035" DrawAspect="Content" ObjectID="_1538917014" r:id="rId37"/>
        </w:object>
      </w:r>
      <w:r w:rsidRPr="008170A0">
        <w:rPr>
          <w:i/>
          <w:position w:val="-4"/>
        </w:rPr>
        <w:object w:dxaOrig="180" w:dyaOrig="279" w14:anchorId="2224F548">
          <v:shape id="_x0000_i1036" type="#_x0000_t75" style="width:9.45pt;height:14.15pt" o:ole="">
            <v:imagedata r:id="rId38" o:title=""/>
          </v:shape>
          <o:OLEObject Type="Embed" ProgID="Equation.DSMT4" ShapeID="_x0000_i1036" DrawAspect="Content" ObjectID="_1538917015" r:id="rId39"/>
        </w:object>
      </w:r>
    </w:p>
    <w:p w14:paraId="1A92A2AD" w14:textId="77777777" w:rsidR="00114213" w:rsidRPr="00FF3CF2" w:rsidRDefault="00114213" w:rsidP="00114213">
      <w:pPr>
        <w:pStyle w:val="Pquestiontextmainstem"/>
        <w:tabs>
          <w:tab w:val="left" w:pos="284"/>
        </w:tabs>
      </w:pPr>
      <w:r w:rsidRPr="00CB7AC5">
        <w:rPr>
          <w:rStyle w:val="Cmathsexpressions"/>
        </w:rPr>
        <w:t xml:space="preserve">P = </w:t>
      </w:r>
      <w:r w:rsidRPr="00FF3CF2">
        <w:t>$4749.77</w:t>
      </w:r>
    </w:p>
    <w:p w14:paraId="06777455" w14:textId="77777777" w:rsidR="00114213" w:rsidRPr="00FF3CF2" w:rsidRDefault="00114213" w:rsidP="00114213">
      <w:pPr>
        <w:pStyle w:val="Pquestiontextmainstem"/>
        <w:tabs>
          <w:tab w:val="left" w:pos="284"/>
        </w:tabs>
      </w:pPr>
      <w:r>
        <w:t>= $4750 to nearest dollar</w:t>
      </w:r>
    </w:p>
    <w:p w14:paraId="2FB69E2C" w14:textId="77777777" w:rsidR="00114213" w:rsidRDefault="00114213" w:rsidP="00114213">
      <w:pPr>
        <w:pStyle w:val="Pquestionheadingsx"/>
      </w:pPr>
      <w:r>
        <w:t>Question 14</w:t>
      </w:r>
      <w:r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[13.1]</w:t>
      </w:r>
    </w:p>
    <w:p w14:paraId="0BDEC7CB" w14:textId="77777777" w:rsidR="00114213" w:rsidRPr="00E45FE3" w:rsidRDefault="00114213" w:rsidP="00114213">
      <w:pPr>
        <w:pStyle w:val="Pquestiontextmainstem"/>
        <w:rPr>
          <w:rStyle w:val="Csuperscript"/>
        </w:rPr>
      </w:pPr>
      <w:r w:rsidRPr="00CB7AC5">
        <w:rPr>
          <w:rStyle w:val="Cmathsexpressions"/>
        </w:rPr>
        <w:t>A</w:t>
      </w:r>
      <w:r>
        <w:t xml:space="preserve"> </w:t>
      </w:r>
      <w:r w:rsidRPr="00FF3CF2">
        <w:t>= 520(1 – 0.018)</w:t>
      </w:r>
      <w:r w:rsidRPr="00E45FE3">
        <w:rPr>
          <w:rStyle w:val="Csuperscript"/>
        </w:rPr>
        <w:t>6</w:t>
      </w:r>
    </w:p>
    <w:p w14:paraId="7CA366FF" w14:textId="77777777" w:rsidR="00114213" w:rsidRDefault="00114213" w:rsidP="00114213">
      <w:pPr>
        <w:pStyle w:val="Pquestiontextpartsa"/>
      </w:pPr>
      <w:r w:rsidRPr="00DE6E72">
        <w:t xml:space="preserve">= </w:t>
      </w:r>
      <w:r>
        <w:t xml:space="preserve">466.302 </w:t>
      </w:r>
    </w:p>
    <w:p w14:paraId="23B343F1" w14:textId="77777777" w:rsidR="00114213" w:rsidRDefault="00114213" w:rsidP="00114213">
      <w:pPr>
        <w:pStyle w:val="Pquestiontextpartsa"/>
      </w:pPr>
      <w:r>
        <w:t>There will be 466 frogs.</w:t>
      </w:r>
    </w:p>
    <w:p w14:paraId="2F423F68" w14:textId="77777777" w:rsidR="00114213" w:rsidRDefault="00114213" w:rsidP="00114213">
      <w:pPr>
        <w:pStyle w:val="Pquestionheadingsx"/>
      </w:pPr>
      <w:r>
        <w:t>Question 15</w:t>
      </w:r>
      <w:r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[13.1]</w:t>
      </w:r>
    </w:p>
    <w:p w14:paraId="1B873DDE" w14:textId="77777777" w:rsidR="00114213" w:rsidRPr="00FF3CF2" w:rsidRDefault="00114213" w:rsidP="00114213">
      <w:pPr>
        <w:pStyle w:val="Pquestiontextmainstem"/>
        <w:tabs>
          <w:tab w:val="left" w:pos="284"/>
        </w:tabs>
      </w:pPr>
      <w:r w:rsidRPr="00CB7AC5">
        <w:rPr>
          <w:rStyle w:val="Cmathsexpressions"/>
        </w:rPr>
        <w:t>I</w:t>
      </w:r>
      <w:r>
        <w:t xml:space="preserve"> </w:t>
      </w:r>
      <w:r w:rsidRPr="00FF3CF2">
        <w:t>=</w:t>
      </w:r>
      <w:r w:rsidRPr="00CB7AC5">
        <w:rPr>
          <w:rStyle w:val="Cmathsexpressions"/>
        </w:rPr>
        <w:t xml:space="preserve"> A</w:t>
      </w:r>
      <w:r w:rsidRPr="00FF3CF2">
        <w:t xml:space="preserve"> –</w:t>
      </w:r>
      <w:r w:rsidRPr="00CB7AC5">
        <w:rPr>
          <w:rStyle w:val="Cmathsexpressions"/>
        </w:rPr>
        <w:t xml:space="preserve"> P</w:t>
      </w:r>
    </w:p>
    <w:p w14:paraId="2E5D3342" w14:textId="75A84384" w:rsidR="00114213" w:rsidRPr="00FF3CF2" w:rsidRDefault="00114213" w:rsidP="00114213">
      <w:pPr>
        <w:pStyle w:val="Pquestiontextmainstem"/>
        <w:tabs>
          <w:tab w:val="left" w:pos="284"/>
        </w:tabs>
      </w:pPr>
      <w:r w:rsidRPr="00FF3CF2">
        <w:t>= 11</w:t>
      </w:r>
      <w:r>
        <w:t xml:space="preserve"> </w:t>
      </w:r>
      <w:r w:rsidRPr="00FF3CF2">
        <w:t>620 – 10</w:t>
      </w:r>
      <w:r>
        <w:t xml:space="preserve"> </w:t>
      </w:r>
      <w:r w:rsidRPr="00FF3CF2">
        <w:t>000</w:t>
      </w:r>
    </w:p>
    <w:p w14:paraId="48843B00" w14:textId="77777777" w:rsidR="00114213" w:rsidRPr="00FF3CF2" w:rsidRDefault="00114213" w:rsidP="00114213">
      <w:pPr>
        <w:pStyle w:val="Pquestiontextmainstem"/>
        <w:tabs>
          <w:tab w:val="left" w:pos="284"/>
        </w:tabs>
      </w:pPr>
      <w:r w:rsidRPr="00FF3CF2">
        <w:t>= $1620</w:t>
      </w:r>
    </w:p>
    <w:p w14:paraId="13D8488B" w14:textId="77777777" w:rsidR="00114213" w:rsidRPr="00FF3CF2" w:rsidRDefault="00114213" w:rsidP="00114213">
      <w:pPr>
        <w:pStyle w:val="Pquestiontextmainstem"/>
      </w:pPr>
      <w:r w:rsidRPr="00CB7AC5">
        <w:rPr>
          <w:rStyle w:val="Cmathsexpressions"/>
        </w:rPr>
        <w:t>I</w:t>
      </w:r>
      <w:r w:rsidRPr="00FF3CF2">
        <w:t xml:space="preserve"> = </w:t>
      </w:r>
      <w:r w:rsidR="00225F1A" w:rsidRPr="00225F1A">
        <w:rPr>
          <w:position w:val="-24"/>
        </w:rPr>
        <w:object w:dxaOrig="580" w:dyaOrig="620" w14:anchorId="7EE28D2A">
          <v:shape id="_x0000_i1062" type="#_x0000_t75" style="width:28.35pt;height:30.7pt" o:ole="">
            <v:imagedata r:id="rId40" o:title=""/>
          </v:shape>
          <o:OLEObject Type="Embed" ProgID="Equation.DSMT4" ShapeID="_x0000_i1062" DrawAspect="Content" ObjectID="_1538917016" r:id="rId41"/>
        </w:object>
      </w:r>
    </w:p>
    <w:p w14:paraId="6B63B24B" w14:textId="77777777" w:rsidR="00114213" w:rsidRPr="00FF3CF2" w:rsidRDefault="00114213" w:rsidP="00114213">
      <w:pPr>
        <w:pStyle w:val="Pquestiontextmainstem"/>
      </w:pPr>
      <w:r w:rsidRPr="00CE586A">
        <w:t xml:space="preserve">1620 = </w:t>
      </w:r>
      <w:r w:rsidRPr="008170A0">
        <w:rPr>
          <w:position w:val="-24"/>
        </w:rPr>
        <w:object w:dxaOrig="1380" w:dyaOrig="620" w14:anchorId="544E856F">
          <v:shape id="_x0000_i1037" type="#_x0000_t75" style="width:68.45pt;height:30.7pt" o:ole="">
            <v:imagedata r:id="rId42" o:title=""/>
          </v:shape>
          <o:OLEObject Type="Embed" ProgID="Equation.DSMT4" ShapeID="_x0000_i1037" DrawAspect="Content" ObjectID="_1538917017" r:id="rId43"/>
        </w:object>
      </w:r>
    </w:p>
    <w:p w14:paraId="6ABBD11E" w14:textId="77777777" w:rsidR="00114213" w:rsidRPr="00FF3CF2" w:rsidRDefault="00114213" w:rsidP="00114213">
      <w:pPr>
        <w:pStyle w:val="Pquestiontextmainstem"/>
        <w:tabs>
          <w:tab w:val="left" w:pos="426"/>
        </w:tabs>
      </w:pPr>
      <w:r w:rsidRPr="00CB7AC5">
        <w:rPr>
          <w:rStyle w:val="Cmathsexpressions"/>
        </w:rPr>
        <w:t>R</w:t>
      </w:r>
      <w:r w:rsidRPr="00CE586A">
        <w:t xml:space="preserve"> = </w:t>
      </w:r>
      <w:r w:rsidRPr="008170A0">
        <w:rPr>
          <w:position w:val="-30"/>
        </w:rPr>
        <w:object w:dxaOrig="1080" w:dyaOrig="680" w14:anchorId="6361D2DB">
          <v:shape id="_x0000_i1038" type="#_x0000_t75" style="width:54.3pt;height:34.25pt" o:ole="">
            <v:imagedata r:id="rId44" o:title=""/>
          </v:shape>
          <o:OLEObject Type="Embed" ProgID="Equation.DSMT4" ShapeID="_x0000_i1038" DrawAspect="Content" ObjectID="_1538917018" r:id="rId45"/>
        </w:object>
      </w:r>
    </w:p>
    <w:p w14:paraId="42525F10" w14:textId="77777777" w:rsidR="00114213" w:rsidRPr="00FF3CF2" w:rsidRDefault="00114213" w:rsidP="00114213">
      <w:pPr>
        <w:pStyle w:val="Pquestiontextmainstem"/>
        <w:tabs>
          <w:tab w:val="left" w:pos="426"/>
        </w:tabs>
      </w:pPr>
      <w:r w:rsidRPr="00FF3CF2">
        <w:t>= 5.4%</w:t>
      </w:r>
      <w:r>
        <w:t xml:space="preserve"> p.a.</w:t>
      </w:r>
    </w:p>
    <w:p w14:paraId="6D15C99E" w14:textId="77777777" w:rsidR="00114213" w:rsidRPr="00A735C2" w:rsidRDefault="00114213" w:rsidP="00114213">
      <w:pPr>
        <w:pStyle w:val="Pquestionheadingsx"/>
      </w:pPr>
      <w:r>
        <w:t>Question 16</w:t>
      </w:r>
      <w:r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[13.3]</w:t>
      </w:r>
    </w:p>
    <w:p w14:paraId="77E4A64F" w14:textId="77777777" w:rsidR="00114213" w:rsidRPr="00CB7AC5" w:rsidRDefault="00114213" w:rsidP="00114213">
      <w:pPr>
        <w:pStyle w:val="Pquestiontextmainstem"/>
        <w:tabs>
          <w:tab w:val="left" w:pos="567"/>
        </w:tabs>
        <w:rPr>
          <w:rStyle w:val="Cmathsexpressions"/>
        </w:rPr>
      </w:pPr>
      <w:r w:rsidRPr="00CB7AC5">
        <w:rPr>
          <w:rStyle w:val="Cmathsexpressions"/>
        </w:rPr>
        <w:t>A</w:t>
      </w:r>
      <w:r w:rsidRPr="00CE586A">
        <w:t xml:space="preserve"> = </w:t>
      </w:r>
      <w:r w:rsidRPr="00CB7AC5">
        <w:rPr>
          <w:rStyle w:val="Cmathsexpressions"/>
        </w:rPr>
        <w:t>P</w:t>
      </w:r>
      <w:r w:rsidRPr="00CE586A">
        <w:t>(1 +</w:t>
      </w:r>
      <w:r w:rsidRPr="00CB7AC5">
        <w:rPr>
          <w:rStyle w:val="Cmathsexpressions"/>
        </w:rPr>
        <w:t xml:space="preserve"> r</w:t>
      </w:r>
      <w:r w:rsidRPr="00FF3CF2">
        <w:t>)</w:t>
      </w:r>
      <w:r w:rsidRPr="00E45FE3">
        <w:rPr>
          <w:rStyle w:val="CItalicsuperscript"/>
        </w:rPr>
        <w:t>n</w:t>
      </w:r>
    </w:p>
    <w:p w14:paraId="19CD24E7" w14:textId="77777777" w:rsidR="00114213" w:rsidRPr="00FF3CF2" w:rsidRDefault="00114213" w:rsidP="00114213">
      <w:pPr>
        <w:pStyle w:val="Pquestiontextmainstem"/>
      </w:pPr>
      <w:r w:rsidRPr="00CE586A">
        <w:t>12</w:t>
      </w:r>
      <w:r>
        <w:t xml:space="preserve"> </w:t>
      </w:r>
      <w:r w:rsidRPr="00CE586A">
        <w:t xml:space="preserve">370 = 9400(1 + </w:t>
      </w:r>
      <w:r w:rsidRPr="00CB7AC5">
        <w:rPr>
          <w:rStyle w:val="Cmathsexpressions"/>
        </w:rPr>
        <w:t>r</w:t>
      </w:r>
      <w:r w:rsidRPr="00CE586A">
        <w:t>)</w:t>
      </w:r>
      <w:r w:rsidRPr="00E45FE3">
        <w:rPr>
          <w:rStyle w:val="Csuperscript"/>
        </w:rPr>
        <w:t>7</w:t>
      </w:r>
    </w:p>
    <w:p w14:paraId="6E0D83AA" w14:textId="77777777" w:rsidR="00114213" w:rsidRPr="00FF3CF2" w:rsidRDefault="00114213" w:rsidP="00114213">
      <w:pPr>
        <w:pStyle w:val="Pquestiontextmainstem"/>
      </w:pPr>
      <w:r w:rsidRPr="008170A0">
        <w:object w:dxaOrig="1540" w:dyaOrig="700" w14:anchorId="3AE30C1A">
          <v:shape id="_x0000_i1039" type="#_x0000_t75" style="width:77.9pt;height:35.4pt" o:ole="">
            <v:imagedata r:id="rId46" o:title=""/>
          </v:shape>
          <o:OLEObject Type="Embed" ProgID="Equation.DSMT4" ShapeID="_x0000_i1039" DrawAspect="Content" ObjectID="_1538917019" r:id="rId47"/>
        </w:object>
      </w:r>
    </w:p>
    <w:p w14:paraId="1780F11E" w14:textId="77777777" w:rsidR="00114213" w:rsidRPr="00CB7AC5" w:rsidRDefault="00114213" w:rsidP="00114213">
      <w:pPr>
        <w:pStyle w:val="Pquestiontextmainstem"/>
        <w:rPr>
          <w:rStyle w:val="Cmathsexpressions"/>
        </w:rPr>
      </w:pPr>
      <w:r w:rsidRPr="00CB7AC5">
        <w:rPr>
          <w:rStyle w:val="Cmathsexpressions"/>
        </w:rPr>
        <w:t xml:space="preserve">= </w:t>
      </w:r>
      <w:r w:rsidRPr="00FF3CF2">
        <w:t>0.04</w:t>
      </w:r>
    </w:p>
    <w:p w14:paraId="765A703B" w14:textId="77777777" w:rsidR="00114213" w:rsidRPr="00FF3CF2" w:rsidRDefault="00114213" w:rsidP="00114213">
      <w:pPr>
        <w:pStyle w:val="Pquestiontextmainstem"/>
      </w:pPr>
      <w:r>
        <w:t>= 4%</w:t>
      </w:r>
    </w:p>
    <w:p w14:paraId="06906E04" w14:textId="05548731" w:rsidR="00114213" w:rsidRDefault="00114213" w:rsidP="00114213">
      <w:pPr>
        <w:pStyle w:val="Pquestionheadingsx"/>
      </w:pPr>
      <w:r>
        <w:t>Question 17</w:t>
      </w:r>
      <w:r>
        <w:tab/>
      </w:r>
      <w:r w:rsidR="00EB3F4C">
        <w:rPr>
          <w:rStyle w:val="Cmarkslabel"/>
        </w:rPr>
        <w:t>8</w:t>
      </w:r>
      <w:r>
        <w:rPr>
          <w:rStyle w:val="Cmarkslabel"/>
        </w:rPr>
        <w:t xml:space="preserve"> </w:t>
      </w:r>
      <w:r w:rsidRPr="001B433F">
        <w:rPr>
          <w:rStyle w:val="Cmarkslabel"/>
        </w:rPr>
        <w:t>marks</w:t>
      </w:r>
      <w:r>
        <w:tab/>
        <w:t>[13.5]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6031"/>
      </w:tblGrid>
      <w:tr w:rsidR="008A65FB" w14:paraId="45E39DB5" w14:textId="77777777" w:rsidTr="00225F1A">
        <w:tc>
          <w:tcPr>
            <w:tcW w:w="4219" w:type="dxa"/>
          </w:tcPr>
          <w:p w14:paraId="698B37A6" w14:textId="29578E01" w:rsidR="008A65FB" w:rsidRDefault="008A65FB" w:rsidP="008A65FB">
            <w:pPr>
              <w:pStyle w:val="Pquestiontextpartsa"/>
            </w:pPr>
            <w:r w:rsidRPr="00EB3F4C">
              <w:rPr>
                <w:rStyle w:val="Cquestionpartlabelbold"/>
              </w:rPr>
              <w:t>(a)</w:t>
            </w:r>
            <w:r w:rsidRPr="00EB3F4C">
              <w:rPr>
                <w:rStyle w:val="Cquestionpartlabelbold"/>
              </w:rPr>
              <w:tab/>
            </w:r>
            <w:r>
              <w:t>Total possible depreciation</w:t>
            </w:r>
            <w:r>
              <w:br/>
            </w:r>
            <w:r w:rsidRPr="00FF3CF2">
              <w:t>= $41 000 – $2000</w:t>
            </w:r>
            <w:r>
              <w:br/>
            </w:r>
            <w:r w:rsidRPr="00FF3CF2">
              <w:t>= $39 000</w:t>
            </w:r>
          </w:p>
        </w:tc>
        <w:tc>
          <w:tcPr>
            <w:tcW w:w="6031" w:type="dxa"/>
          </w:tcPr>
          <w:p w14:paraId="1CE2DA76" w14:textId="3DF634E2" w:rsidR="008A65FB" w:rsidRDefault="008A65FB" w:rsidP="008A65FB">
            <w:pPr>
              <w:pStyle w:val="Pquestiontextpartsa"/>
            </w:pPr>
            <w:r w:rsidRPr="00EB3F4C">
              <w:rPr>
                <w:rStyle w:val="Cquestionpartlabelbold"/>
              </w:rPr>
              <w:t>(b)</w:t>
            </w:r>
            <w:r>
              <w:tab/>
              <w:t>Unit cost depreciation</w:t>
            </w:r>
            <w:r>
              <w:br/>
            </w:r>
            <w:r w:rsidRPr="00FF3CF2">
              <w:t xml:space="preserve">= </w:t>
            </w:r>
            <w:r w:rsidRPr="008170A0">
              <w:rPr>
                <w:position w:val="-24"/>
              </w:rPr>
              <w:object w:dxaOrig="820" w:dyaOrig="620" w14:anchorId="591964EF">
                <v:shape id="_x0000_i1040" type="#_x0000_t75" style="width:41.3pt;height:30.7pt" o:ole="">
                  <v:imagedata r:id="rId48" o:title=""/>
                </v:shape>
                <o:OLEObject Type="Embed" ProgID="Equation.DSMT4" ShapeID="_x0000_i1040" DrawAspect="Content" ObjectID="_1538917020" r:id="rId49"/>
              </w:object>
            </w:r>
            <w:r>
              <w:br/>
            </w:r>
            <w:r w:rsidRPr="00FF3CF2">
              <w:t>= $2600 per year</w:t>
            </w:r>
          </w:p>
        </w:tc>
      </w:tr>
      <w:tr w:rsidR="008A65FB" w14:paraId="004F0AAB" w14:textId="77777777" w:rsidTr="00225F1A">
        <w:tc>
          <w:tcPr>
            <w:tcW w:w="4219" w:type="dxa"/>
          </w:tcPr>
          <w:p w14:paraId="4826157A" w14:textId="1EEF9648" w:rsidR="008A65FB" w:rsidRDefault="008A65FB" w:rsidP="008A65FB">
            <w:pPr>
              <w:pStyle w:val="Pquestiontextpartsa"/>
            </w:pPr>
            <w:r w:rsidRPr="00EB3F4C">
              <w:rPr>
                <w:rStyle w:val="Cquestionpartlabelbold"/>
              </w:rPr>
              <w:t>(c)</w:t>
            </w:r>
            <w:r>
              <w:tab/>
              <w:t>Depreciation after 3 years</w:t>
            </w:r>
            <w:r>
              <w:br/>
            </w:r>
            <w:r w:rsidRPr="00FF3CF2">
              <w:t>= $2600 × 3</w:t>
            </w:r>
            <w:r>
              <w:br/>
            </w:r>
            <w:r w:rsidRPr="00FF3CF2">
              <w:t>= $7800</w:t>
            </w:r>
          </w:p>
        </w:tc>
        <w:tc>
          <w:tcPr>
            <w:tcW w:w="6031" w:type="dxa"/>
          </w:tcPr>
          <w:p w14:paraId="7812B24C" w14:textId="6864FA6E" w:rsidR="008A65FB" w:rsidRDefault="008A65FB" w:rsidP="008A65FB">
            <w:pPr>
              <w:pStyle w:val="Pquestiontextpartsa"/>
            </w:pPr>
            <w:r w:rsidRPr="00EB3F4C">
              <w:rPr>
                <w:rStyle w:val="Cquestionpartlabelbold"/>
              </w:rPr>
              <w:t>(d)</w:t>
            </w:r>
            <w:r>
              <w:tab/>
              <w:t>Written-down value after 3 years</w:t>
            </w:r>
            <w:r>
              <w:br/>
            </w:r>
            <w:r w:rsidRPr="00FF3CF2">
              <w:t>= $41 000 – $7800</w:t>
            </w:r>
            <w:r>
              <w:br/>
            </w:r>
            <w:r w:rsidRPr="00FF3CF2">
              <w:t>= $33 200</w:t>
            </w:r>
          </w:p>
        </w:tc>
      </w:tr>
    </w:tbl>
    <w:p w14:paraId="7692B045" w14:textId="3A07BF1B" w:rsidR="00114213" w:rsidRPr="00FF3CF2" w:rsidRDefault="00114213" w:rsidP="00114213">
      <w:pPr>
        <w:pStyle w:val="Pquestionheadingsx"/>
      </w:pPr>
      <w:r>
        <w:lastRenderedPageBreak/>
        <w:t>Question 18</w:t>
      </w:r>
      <w:r>
        <w:tab/>
      </w:r>
      <w:r w:rsidR="00EB3F4C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[13.6]</w:t>
      </w:r>
    </w:p>
    <w:p w14:paraId="7481453E" w14:textId="77777777" w:rsidR="00114213" w:rsidRPr="00FF3CF2" w:rsidRDefault="00114213" w:rsidP="00114213">
      <w:pPr>
        <w:pStyle w:val="Pquestiontextmainstem"/>
      </w:pPr>
      <w:r w:rsidRPr="008170A0">
        <w:rPr>
          <w:position w:val="-94"/>
        </w:rPr>
        <w:object w:dxaOrig="2280" w:dyaOrig="2000" w14:anchorId="3BA4DCD5">
          <v:shape id="_x0000_i1041" type="#_x0000_t75" style="width:113.3pt;height:100.35pt" o:ole="">
            <v:imagedata r:id="rId50" o:title=""/>
          </v:shape>
          <o:OLEObject Type="Embed" ProgID="Equation.DSMT4" ShapeID="_x0000_i1041" DrawAspect="Content" ObjectID="_1538917021" r:id="rId51"/>
        </w:object>
      </w:r>
    </w:p>
    <w:p w14:paraId="1E4A573C" w14:textId="77777777" w:rsidR="00114213" w:rsidRDefault="00114213" w:rsidP="00114213">
      <w:pPr>
        <w:pStyle w:val="Pquestionheadingsx"/>
      </w:pPr>
      <w:r>
        <w:t>Question 19</w:t>
      </w:r>
      <w:r>
        <w:tab/>
      </w:r>
      <w:r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[13.4]</w:t>
      </w:r>
    </w:p>
    <w:p w14:paraId="25014814" w14:textId="6AC93881" w:rsidR="00114213" w:rsidRPr="00FF3CF2" w:rsidRDefault="00114213" w:rsidP="00114213">
      <w:pPr>
        <w:pStyle w:val="Pquestiontextpartsa"/>
      </w:pPr>
      <w:r w:rsidRPr="00EB3F4C">
        <w:rPr>
          <w:rStyle w:val="Cquestionpartlabelbold"/>
        </w:rPr>
        <w:t>(a)</w:t>
      </w:r>
      <w:r w:rsidRPr="00EB3F4C">
        <w:rPr>
          <w:rStyle w:val="Cquestionpartlabelbold"/>
        </w:rPr>
        <w:tab/>
      </w:r>
      <w:r w:rsidRPr="00FF3CF2">
        <w:t>monthly</w:t>
      </w:r>
      <w:r>
        <w:br/>
      </w:r>
      <w:r w:rsidRPr="00A202C4">
        <w:rPr>
          <w:rStyle w:val="Cmathsexpressions"/>
        </w:rPr>
        <w:t>A</w:t>
      </w:r>
      <w:r>
        <w:t xml:space="preserve"> </w:t>
      </w:r>
      <w:r w:rsidRPr="00CE586A">
        <w:t>= $22 000</w:t>
      </w:r>
      <w:r w:rsidRPr="008170A0">
        <w:rPr>
          <w:position w:val="-28"/>
        </w:rPr>
        <w:object w:dxaOrig="1500" w:dyaOrig="740" w14:anchorId="3EB8A408">
          <v:shape id="_x0000_i1042" type="#_x0000_t75" style="width:75.55pt;height:36.6pt" o:ole="">
            <v:imagedata r:id="rId52" o:title=""/>
          </v:shape>
          <o:OLEObject Type="Embed" ProgID="Equation.DSMT4" ShapeID="_x0000_i1042" DrawAspect="Content" ObjectID="_1538917022" r:id="rId53"/>
        </w:object>
      </w:r>
      <w:r>
        <w:br/>
      </w:r>
      <w:r w:rsidRPr="00FF3CF2">
        <w:t>= $24 424.48</w:t>
      </w:r>
      <w:r>
        <w:br/>
      </w:r>
      <w:r w:rsidRPr="00A202C4">
        <w:rPr>
          <w:rStyle w:val="Cmathsexpressions"/>
        </w:rPr>
        <w:t>I</w:t>
      </w:r>
      <w:r>
        <w:t xml:space="preserve"> </w:t>
      </w:r>
      <w:r w:rsidRPr="00FF3CF2">
        <w:t>= $2424.48</w:t>
      </w:r>
      <w:r>
        <w:br/>
      </w:r>
      <w:r w:rsidR="00225F1A">
        <w:rPr>
          <w:rStyle w:val="Cmathsexpressions"/>
        </w:rPr>
        <w:t>r</w:t>
      </w:r>
      <w:r w:rsidRPr="00A202C4">
        <w:rPr>
          <w:rStyle w:val="Citalicsubscript"/>
        </w:rPr>
        <w:t>ef</w:t>
      </w:r>
      <w:r w:rsidRPr="00A202C4">
        <w:rPr>
          <w:rStyle w:val="Cmathsexpressions"/>
        </w:rPr>
        <w:t xml:space="preserve"> </w:t>
      </w:r>
      <w:r w:rsidRPr="00CE586A">
        <w:t xml:space="preserve">= </w:t>
      </w:r>
      <w:r w:rsidRPr="008170A0">
        <w:rPr>
          <w:position w:val="-24"/>
        </w:rPr>
        <w:object w:dxaOrig="1420" w:dyaOrig="620" w14:anchorId="4C7999C7">
          <v:shape id="_x0000_i1043" type="#_x0000_t75" style="width:1in;height:30.7pt" o:ole="">
            <v:imagedata r:id="rId54" o:title=""/>
          </v:shape>
          <o:OLEObject Type="Embed" ProgID="Equation.DSMT4" ShapeID="_x0000_i1043" DrawAspect="Content" ObjectID="_1538917023" r:id="rId55"/>
        </w:object>
      </w:r>
      <w:r>
        <w:br/>
      </w:r>
      <w:r w:rsidRPr="00FF3CF2">
        <w:t>= 11.02%</w:t>
      </w:r>
    </w:p>
    <w:p w14:paraId="3D36F258" w14:textId="6D433F11" w:rsidR="00114213" w:rsidRPr="00FF3CF2" w:rsidRDefault="00114213" w:rsidP="00114213">
      <w:pPr>
        <w:pStyle w:val="Pquestiontextpartsa"/>
      </w:pPr>
      <w:r w:rsidRPr="00EB3F4C">
        <w:rPr>
          <w:rStyle w:val="Cquestionpartlabelbold"/>
        </w:rPr>
        <w:t>(b)</w:t>
      </w:r>
      <w:r w:rsidRPr="00FF3CF2">
        <w:tab/>
        <w:t>daily</w:t>
      </w:r>
      <w:r>
        <w:br/>
      </w:r>
      <w:r w:rsidRPr="00A202C4">
        <w:rPr>
          <w:rStyle w:val="Cmathsexpressions"/>
        </w:rPr>
        <w:t>A</w:t>
      </w:r>
      <w:r>
        <w:t xml:space="preserve"> </w:t>
      </w:r>
      <w:r w:rsidRPr="00CE586A">
        <w:t>= $22 000</w:t>
      </w:r>
      <w:r w:rsidRPr="008170A0">
        <w:rPr>
          <w:position w:val="-28"/>
        </w:rPr>
        <w:object w:dxaOrig="1719" w:dyaOrig="740" w14:anchorId="700D3D15">
          <v:shape id="_x0000_i1044" type="#_x0000_t75" style="width:86.15pt;height:36.6pt" o:ole="">
            <v:imagedata r:id="rId56" o:title=""/>
          </v:shape>
          <o:OLEObject Type="Embed" ProgID="Equation.DSMT4" ShapeID="_x0000_i1044" DrawAspect="Content" ObjectID="_1538917024" r:id="rId57"/>
        </w:object>
      </w:r>
      <w:r>
        <w:br/>
      </w:r>
      <w:r w:rsidRPr="00FF3CF2">
        <w:t>= $24 435.26</w:t>
      </w:r>
      <w:r>
        <w:br/>
      </w:r>
      <w:r w:rsidRPr="00A202C4">
        <w:rPr>
          <w:rStyle w:val="Cmathsexpressions"/>
        </w:rPr>
        <w:t>I</w:t>
      </w:r>
      <w:r>
        <w:t xml:space="preserve"> </w:t>
      </w:r>
      <w:r w:rsidRPr="00FF3CF2">
        <w:t>= $2435.26</w:t>
      </w:r>
      <w:r>
        <w:br/>
      </w:r>
      <w:r w:rsidR="00225F1A">
        <w:rPr>
          <w:rStyle w:val="Cmathsexpressions"/>
        </w:rPr>
        <w:t>r</w:t>
      </w:r>
      <w:r w:rsidRPr="00A202C4">
        <w:rPr>
          <w:rStyle w:val="Citalicsubscript"/>
        </w:rPr>
        <w:t>ef</w:t>
      </w:r>
      <w:r w:rsidRPr="00A202C4">
        <w:rPr>
          <w:rStyle w:val="CSubscript"/>
        </w:rPr>
        <w:t xml:space="preserve"> </w:t>
      </w:r>
      <w:r w:rsidRPr="00CE586A">
        <w:t xml:space="preserve">= </w:t>
      </w:r>
      <w:r w:rsidRPr="008170A0">
        <w:rPr>
          <w:position w:val="-24"/>
        </w:rPr>
        <w:object w:dxaOrig="1420" w:dyaOrig="620" w14:anchorId="46ED4E02">
          <v:shape id="_x0000_i1045" type="#_x0000_t75" style="width:1in;height:30.7pt" o:ole="">
            <v:imagedata r:id="rId58" o:title=""/>
          </v:shape>
          <o:OLEObject Type="Embed" ProgID="Equation.DSMT4" ShapeID="_x0000_i1045" DrawAspect="Content" ObjectID="_1538917025" r:id="rId59"/>
        </w:object>
      </w:r>
      <w:r w:rsidRPr="00FF3CF2">
        <w:t>%</w:t>
      </w:r>
      <w:r>
        <w:br/>
      </w:r>
      <w:r w:rsidRPr="00FF3CF2">
        <w:t>= 11.07%</w:t>
      </w:r>
    </w:p>
    <w:p w14:paraId="7FFBF3F4" w14:textId="77777777" w:rsidR="00114213" w:rsidRDefault="00114213" w:rsidP="00114213">
      <w:pPr>
        <w:pStyle w:val="Pquestionheadingsx"/>
      </w:pPr>
      <w:r>
        <w:t>Question 20</w:t>
      </w:r>
      <w:r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[13.1]</w:t>
      </w:r>
    </w:p>
    <w:p w14:paraId="7FCADD9C" w14:textId="77777777" w:rsidR="00114213" w:rsidRPr="00FF3CF2" w:rsidRDefault="00114213" w:rsidP="00114213">
      <w:pPr>
        <w:pStyle w:val="Pquestiontextmainstem"/>
      </w:pPr>
      <w:r w:rsidRPr="00E45FE3">
        <w:rPr>
          <w:rStyle w:val="Cmathsexpressions"/>
        </w:rPr>
        <w:t xml:space="preserve">I </w:t>
      </w:r>
      <w:r w:rsidRPr="00780E74">
        <w:t>= 3</w:t>
      </w:r>
      <w:r w:rsidRPr="00E45FE3">
        <w:rPr>
          <w:rStyle w:val="Cmathsexpressions"/>
        </w:rPr>
        <w:t>P</w:t>
      </w:r>
      <w:r w:rsidRPr="00780E74">
        <w:t xml:space="preserve"> – </w:t>
      </w:r>
      <w:r w:rsidRPr="00E45FE3">
        <w:rPr>
          <w:rStyle w:val="Cmathsexpressions"/>
        </w:rPr>
        <w:t>P</w:t>
      </w:r>
      <w:r w:rsidRPr="00780E74">
        <w:t xml:space="preserve"> = 2</w:t>
      </w:r>
      <w:r w:rsidRPr="00E45FE3">
        <w:rPr>
          <w:rStyle w:val="Cmathsexpressions"/>
        </w:rPr>
        <w:t>P</w:t>
      </w:r>
      <w:r w:rsidRPr="00780E74">
        <w:br/>
      </w:r>
      <w:r w:rsidRPr="005B4C4D">
        <w:rPr>
          <w:rStyle w:val="Cmathsexpressions"/>
        </w:rPr>
        <w:t xml:space="preserve">I = </w:t>
      </w:r>
      <w:r w:rsidRPr="008170A0">
        <w:rPr>
          <w:i/>
          <w:position w:val="-24"/>
        </w:rPr>
        <w:object w:dxaOrig="580" w:dyaOrig="620" w14:anchorId="18D6747A">
          <v:shape id="_x0000_i1046" type="#_x0000_t75" style="width:28.35pt;height:30.7pt" o:ole="">
            <v:imagedata r:id="rId60" o:title=""/>
          </v:shape>
          <o:OLEObject Type="Embed" ProgID="Equation.DSMT4" ShapeID="_x0000_i1046" DrawAspect="Content" ObjectID="_1538917026" r:id="rId61"/>
        </w:object>
      </w:r>
      <w:r>
        <w:br/>
      </w:r>
      <w:r w:rsidRPr="00FF3CF2">
        <w:t>2</w:t>
      </w:r>
      <w:r w:rsidRPr="00E45FE3">
        <w:rPr>
          <w:rStyle w:val="Cmathsexpressions"/>
        </w:rPr>
        <w:t xml:space="preserve">P = </w:t>
      </w:r>
      <w:r w:rsidRPr="008170A0">
        <w:rPr>
          <w:i/>
          <w:position w:val="-24"/>
        </w:rPr>
        <w:object w:dxaOrig="580" w:dyaOrig="620" w14:anchorId="763F2650">
          <v:shape id="_x0000_i1047" type="#_x0000_t75" style="width:28.35pt;height:30.7pt" o:ole="">
            <v:imagedata r:id="rId62" o:title=""/>
          </v:shape>
          <o:OLEObject Type="Embed" ProgID="Equation.DSMT4" ShapeID="_x0000_i1047" DrawAspect="Content" ObjectID="_1538917027" r:id="rId63"/>
        </w:object>
      </w:r>
      <w:r>
        <w:br/>
      </w:r>
      <w:r w:rsidRPr="00CE586A">
        <w:t xml:space="preserve">2 = </w:t>
      </w:r>
      <w:r w:rsidRPr="008170A0">
        <w:rPr>
          <w:position w:val="-24"/>
        </w:rPr>
        <w:object w:dxaOrig="680" w:dyaOrig="620" w14:anchorId="6FADBB87">
          <v:shape id="_x0000_i1048" type="#_x0000_t75" style="width:34.25pt;height:30.7pt" o:ole="">
            <v:imagedata r:id="rId64" o:title=""/>
          </v:shape>
          <o:OLEObject Type="Embed" ProgID="Equation.DSMT4" ShapeID="_x0000_i1048" DrawAspect="Content" ObjectID="_1538917028" r:id="rId65"/>
        </w:object>
      </w:r>
      <w:r>
        <w:br/>
      </w:r>
      <w:r w:rsidRPr="00E45FE3">
        <w:rPr>
          <w:rStyle w:val="Cmathsexpressions"/>
        </w:rPr>
        <w:t xml:space="preserve">r </w:t>
      </w:r>
      <w:r w:rsidRPr="00CE586A">
        <w:t xml:space="preserve"> = </w:t>
      </w:r>
      <w:r w:rsidRPr="008170A0">
        <w:rPr>
          <w:position w:val="-24"/>
        </w:rPr>
        <w:object w:dxaOrig="480" w:dyaOrig="620" w14:anchorId="77001C9B">
          <v:shape id="_x0000_i1049" type="#_x0000_t75" style="width:23.6pt;height:30.7pt" o:ole="">
            <v:imagedata r:id="rId66" o:title=""/>
          </v:shape>
          <o:OLEObject Type="Embed" ProgID="Equation.DSMT4" ShapeID="_x0000_i1049" DrawAspect="Content" ObjectID="_1538917029" r:id="rId67"/>
        </w:object>
      </w:r>
      <w:r w:rsidRPr="00FF3CF2">
        <w:t>%</w:t>
      </w:r>
      <w:r>
        <w:br/>
      </w:r>
      <w:r w:rsidRPr="00FF3CF2">
        <w:t xml:space="preserve"> = 20%</w:t>
      </w:r>
    </w:p>
    <w:p w14:paraId="24A4A12F" w14:textId="3964F0BD" w:rsidR="00114213" w:rsidRPr="00C10D82" w:rsidRDefault="00114213" w:rsidP="00114213">
      <w:pPr>
        <w:pStyle w:val="Pquestionheadingsx"/>
      </w:pPr>
      <w:r>
        <w:t>Question 21</w:t>
      </w:r>
      <w:r>
        <w:tab/>
      </w:r>
      <w:r w:rsidR="00EB3F4C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[13.2]</w:t>
      </w:r>
    </w:p>
    <w:p w14:paraId="5AC8571F" w14:textId="77777777" w:rsidR="00114213" w:rsidRDefault="00114213" w:rsidP="00114213">
      <w:pPr>
        <w:pStyle w:val="Pquestiontextmainstem"/>
      </w:pPr>
      <w:r w:rsidRPr="00CB7AC5">
        <w:rPr>
          <w:rStyle w:val="Cmathsexpressions"/>
        </w:rPr>
        <w:t>A</w:t>
      </w:r>
      <w:r>
        <w:t xml:space="preserve"> </w:t>
      </w:r>
      <w:r w:rsidRPr="00CE586A">
        <w:t xml:space="preserve">= </w:t>
      </w:r>
      <w:r w:rsidRPr="00CB7AC5">
        <w:rPr>
          <w:rStyle w:val="Cmathsexpressions"/>
        </w:rPr>
        <w:t>P</w:t>
      </w:r>
      <w:r w:rsidRPr="00CE586A">
        <w:t xml:space="preserve">(1 + </w:t>
      </w:r>
      <w:r w:rsidRPr="00CB7AC5">
        <w:rPr>
          <w:rStyle w:val="Cmathsexpressions"/>
        </w:rPr>
        <w:t>r</w:t>
      </w:r>
      <w:r w:rsidRPr="00CE586A">
        <w:t>)</w:t>
      </w:r>
      <w:r w:rsidRPr="00CB7AC5">
        <w:rPr>
          <w:rStyle w:val="CItalicsuperscript"/>
        </w:rPr>
        <w:t>n</w:t>
      </w:r>
      <w:r w:rsidRPr="00FF3CF2">
        <w:t xml:space="preserve"> </w:t>
      </w:r>
      <w:r>
        <w:br/>
      </w:r>
      <w:r w:rsidRPr="00FF3CF2">
        <w:t>= 4000(1 + 0.0125)</w:t>
      </w:r>
      <w:r w:rsidRPr="00E45FE3">
        <w:rPr>
          <w:rStyle w:val="Csuperscript"/>
        </w:rPr>
        <w:t>12</w:t>
      </w:r>
      <w:r w:rsidRPr="00FF3CF2">
        <w:t xml:space="preserve"> </w:t>
      </w:r>
      <w:r>
        <w:br/>
      </w:r>
      <w:r w:rsidRPr="00FF3CF2">
        <w:t>= $4643.02</w:t>
      </w:r>
    </w:p>
    <w:p w14:paraId="3A723328" w14:textId="2C18DAE6" w:rsidR="00EB3F4C" w:rsidRDefault="00FC38E1" w:rsidP="00EB3F4C">
      <w:pPr>
        <w:pStyle w:val="Psectionresults"/>
      </w:pPr>
      <w:r>
        <w:t xml:space="preserve">Short answer results: </w:t>
      </w:r>
      <w:r w:rsidR="00535A5F">
        <w:t xml:space="preserve"> </w:t>
      </w:r>
      <w:r>
        <w:t>5</w:t>
      </w:r>
      <w:r w:rsidR="00EB3F4C">
        <w:t>0</w:t>
      </w:r>
    </w:p>
    <w:p w14:paraId="52C3324D" w14:textId="591E8F46" w:rsidR="00114213" w:rsidRDefault="00114213" w:rsidP="00114213">
      <w:pPr>
        <w:pStyle w:val="Psectionheading"/>
      </w:pPr>
      <w:r w:rsidRPr="003D211C">
        <w:lastRenderedPageBreak/>
        <w:t>Extended answer</w:t>
      </w:r>
      <w:r w:rsidR="004A44C8">
        <w:t xml:space="preserve"> section</w:t>
      </w:r>
    </w:p>
    <w:p w14:paraId="256D9F59" w14:textId="77777777" w:rsidR="00114213" w:rsidRDefault="00114213" w:rsidP="00114213">
      <w:pPr>
        <w:pStyle w:val="Pquestionheadingsx1stafterhead"/>
      </w:pPr>
      <w:r>
        <w:t>Question 22</w:t>
      </w:r>
      <w:r>
        <w:tab/>
      </w:r>
      <w:r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[13.4]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6"/>
        <w:gridCol w:w="2362"/>
        <w:gridCol w:w="4472"/>
      </w:tblGrid>
      <w:tr w:rsidR="008A65FB" w14:paraId="5D61588A" w14:textId="77777777" w:rsidTr="008A65FB">
        <w:tc>
          <w:tcPr>
            <w:tcW w:w="3416" w:type="dxa"/>
          </w:tcPr>
          <w:p w14:paraId="6902F0C9" w14:textId="77777777" w:rsidR="008A65FB" w:rsidRPr="00FF3CF2" w:rsidRDefault="008A65FB" w:rsidP="008A65FB">
            <w:pPr>
              <w:pStyle w:val="Pquestiontextpartsa"/>
            </w:pPr>
            <w:r w:rsidRPr="00EB3F4C">
              <w:rPr>
                <w:rStyle w:val="Cquestionpartlabelbold"/>
              </w:rPr>
              <w:t>(a)</w:t>
            </w:r>
            <w:r w:rsidRPr="00EB3F4C">
              <w:rPr>
                <w:rStyle w:val="Cquestionpartlabelbold"/>
              </w:rPr>
              <w:tab/>
            </w:r>
            <w:r>
              <w:t xml:space="preserve">A </w:t>
            </w:r>
            <w:r w:rsidRPr="00FF3CF2">
              <w:t>= 222(1.04)</w:t>
            </w:r>
            <w:r w:rsidRPr="00A202C4">
              <w:rPr>
                <w:rStyle w:val="Csuperscript"/>
              </w:rPr>
              <w:t>5</w:t>
            </w:r>
            <w:r>
              <w:br/>
              <w:t>= $270 (nearest dollar)</w:t>
            </w:r>
          </w:p>
          <w:p w14:paraId="4F5BB37A" w14:textId="77777777" w:rsidR="008A65FB" w:rsidRDefault="008A65FB" w:rsidP="00114213">
            <w:pPr>
              <w:pStyle w:val="Pquestionheadingsx1stafterhead"/>
            </w:pPr>
          </w:p>
        </w:tc>
        <w:tc>
          <w:tcPr>
            <w:tcW w:w="2362" w:type="dxa"/>
          </w:tcPr>
          <w:p w14:paraId="57E9761E" w14:textId="77777777" w:rsidR="008A65FB" w:rsidRPr="00EB3F4C" w:rsidRDefault="008A65FB" w:rsidP="008A65FB">
            <w:pPr>
              <w:pStyle w:val="Pquestiontextpartsa"/>
              <w:rPr>
                <w:rStyle w:val="Cquestionpartlabelbold"/>
              </w:rPr>
            </w:pPr>
            <w:r w:rsidRPr="00EB3F4C">
              <w:rPr>
                <w:rStyle w:val="Cquestionpartlabelbold"/>
              </w:rPr>
              <w:t>(b)</w:t>
            </w:r>
            <w:r w:rsidRPr="00EB3F4C">
              <w:rPr>
                <w:rStyle w:val="Cquestionpartlabelbold"/>
              </w:rPr>
              <w:tab/>
            </w:r>
            <w:r>
              <w:t>Profit</w:t>
            </w:r>
            <w:r>
              <w:br/>
            </w:r>
            <w:r w:rsidRPr="00FF3CF2">
              <w:t>= $300 – $270</w:t>
            </w:r>
            <w:r>
              <w:br/>
            </w:r>
            <w:r w:rsidRPr="00FF3CF2">
              <w:t>= $30</w:t>
            </w:r>
          </w:p>
          <w:p w14:paraId="0C013899" w14:textId="77777777" w:rsidR="008A65FB" w:rsidRDefault="008A65FB" w:rsidP="00114213">
            <w:pPr>
              <w:pStyle w:val="Pquestionheadingsx1stafterhead"/>
            </w:pPr>
          </w:p>
        </w:tc>
        <w:tc>
          <w:tcPr>
            <w:tcW w:w="4472" w:type="dxa"/>
          </w:tcPr>
          <w:p w14:paraId="25E500ED" w14:textId="1E706F54" w:rsidR="008A65FB" w:rsidRDefault="008A65FB" w:rsidP="008A65FB">
            <w:pPr>
              <w:pStyle w:val="Pquestiontextpartsa"/>
            </w:pPr>
            <w:r w:rsidRPr="00EB3F4C">
              <w:rPr>
                <w:rStyle w:val="Cquestionpartlabelbold"/>
              </w:rPr>
              <w:t>(c)</w:t>
            </w:r>
            <w:r>
              <w:tab/>
              <w:t>Profit %</w:t>
            </w:r>
            <w:r>
              <w:br/>
            </w:r>
            <w:r w:rsidRPr="00CE586A">
              <w:t xml:space="preserve">= </w:t>
            </w:r>
            <w:r w:rsidRPr="008170A0">
              <w:rPr>
                <w:position w:val="-24"/>
              </w:rPr>
              <w:object w:dxaOrig="999" w:dyaOrig="620" w14:anchorId="7A654155">
                <v:shape id="_x0000_i1050" type="#_x0000_t75" style="width:50.75pt;height:30.7pt" o:ole="">
                  <v:imagedata r:id="rId68" o:title=""/>
                </v:shape>
                <o:OLEObject Type="Embed" ProgID="Equation.DSMT4" ShapeID="_x0000_i1050" DrawAspect="Content" ObjectID="_1538917030" r:id="rId69"/>
              </w:object>
            </w:r>
            <w:r w:rsidRPr="00FF3CF2">
              <w:t xml:space="preserve"> </w:t>
            </w:r>
            <w:r>
              <w:br/>
            </w:r>
            <w:r w:rsidRPr="00FF3CF2">
              <w:t xml:space="preserve">= </w:t>
            </w:r>
            <w:r>
              <w:t>13.51...</w:t>
            </w:r>
            <w:r>
              <w:br/>
              <w:t>The percentage increase is 13.5%.</w:t>
            </w:r>
          </w:p>
        </w:tc>
      </w:tr>
    </w:tbl>
    <w:p w14:paraId="73DB81B9" w14:textId="77777777" w:rsidR="00114213" w:rsidRDefault="00114213" w:rsidP="00114213">
      <w:pPr>
        <w:pStyle w:val="Pquestionheadingsx"/>
      </w:pPr>
      <w:r>
        <w:t>Question 23</w:t>
      </w:r>
      <w:r>
        <w:tab/>
      </w:r>
      <w:r>
        <w:rPr>
          <w:rStyle w:val="Cmarkslabel"/>
        </w:rPr>
        <w:t>8</w:t>
      </w:r>
      <w:r w:rsidRPr="001B433F">
        <w:rPr>
          <w:rStyle w:val="Cmarkslabel"/>
        </w:rPr>
        <w:t xml:space="preserve"> marks</w:t>
      </w:r>
      <w:r>
        <w:tab/>
        <w:t>[13.4]</w:t>
      </w:r>
    </w:p>
    <w:p w14:paraId="470C9091" w14:textId="77777777" w:rsidR="00114213" w:rsidRPr="00EB3F4C" w:rsidRDefault="00114213" w:rsidP="008A65FB">
      <w:pPr>
        <w:pStyle w:val="Pquestiontextpartsa"/>
        <w:rPr>
          <w:rStyle w:val="Cquestionpartlabelbold"/>
        </w:rPr>
      </w:pPr>
      <w:r w:rsidRPr="00EB3F4C">
        <w:rPr>
          <w:rStyle w:val="Cquestionpartlabelbold"/>
        </w:rPr>
        <w:t>(a)</w:t>
      </w:r>
      <w:r w:rsidRPr="00EB3F4C">
        <w:rPr>
          <w:rStyle w:val="Cquestionpartlabelbold"/>
        </w:rPr>
        <w:tab/>
      </w:r>
    </w:p>
    <w:tbl>
      <w:tblPr>
        <w:tblW w:w="93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271"/>
        <w:gridCol w:w="1010"/>
        <w:gridCol w:w="1010"/>
        <w:gridCol w:w="1010"/>
        <w:gridCol w:w="1010"/>
        <w:gridCol w:w="1010"/>
        <w:gridCol w:w="1010"/>
        <w:gridCol w:w="1010"/>
        <w:gridCol w:w="1010"/>
      </w:tblGrid>
      <w:tr w:rsidR="00114213" w:rsidRPr="00FF3CF2" w14:paraId="7167BECA" w14:textId="77777777" w:rsidTr="00CA5435">
        <w:tc>
          <w:tcPr>
            <w:tcW w:w="1271" w:type="dxa"/>
            <w:shd w:val="clear" w:color="auto" w:fill="auto"/>
          </w:tcPr>
          <w:p w14:paraId="4812D5FB" w14:textId="77777777" w:rsidR="00114213" w:rsidRPr="00EB3F4C" w:rsidRDefault="00114213" w:rsidP="00EB3F4C">
            <w:pPr>
              <w:rPr>
                <w:rStyle w:val="Cquestionpartlabelbold"/>
              </w:rPr>
            </w:pPr>
            <w:r w:rsidRPr="00EB3F4C">
              <w:rPr>
                <w:rStyle w:val="Cquestionpartlabelbold"/>
              </w:rPr>
              <w:t>Years</w:t>
            </w:r>
          </w:p>
        </w:tc>
        <w:tc>
          <w:tcPr>
            <w:tcW w:w="1010" w:type="dxa"/>
            <w:shd w:val="clear" w:color="auto" w:fill="auto"/>
          </w:tcPr>
          <w:p w14:paraId="15A7C6B8" w14:textId="77777777" w:rsidR="00114213" w:rsidRPr="00FF3CF2" w:rsidRDefault="00114213" w:rsidP="00CA5435">
            <w:pPr>
              <w:pStyle w:val="Ptabletext"/>
            </w:pPr>
            <w:r w:rsidRPr="00FF3CF2">
              <w:t>0</w:t>
            </w:r>
          </w:p>
        </w:tc>
        <w:tc>
          <w:tcPr>
            <w:tcW w:w="1010" w:type="dxa"/>
            <w:shd w:val="clear" w:color="auto" w:fill="auto"/>
          </w:tcPr>
          <w:p w14:paraId="607F2DB9" w14:textId="77777777" w:rsidR="00114213" w:rsidRPr="00FF3CF2" w:rsidRDefault="00114213" w:rsidP="00CA5435">
            <w:pPr>
              <w:pStyle w:val="Ptabletext"/>
            </w:pPr>
            <w:r w:rsidRPr="00FF3CF2">
              <w:t>1</w:t>
            </w:r>
          </w:p>
        </w:tc>
        <w:tc>
          <w:tcPr>
            <w:tcW w:w="1010" w:type="dxa"/>
            <w:shd w:val="clear" w:color="auto" w:fill="auto"/>
          </w:tcPr>
          <w:p w14:paraId="0A0A0AD8" w14:textId="77777777" w:rsidR="00114213" w:rsidRPr="00FF3CF2" w:rsidRDefault="00114213" w:rsidP="00CA5435">
            <w:pPr>
              <w:pStyle w:val="Ptabletext"/>
            </w:pPr>
            <w:r w:rsidRPr="00FF3CF2">
              <w:t>2</w:t>
            </w:r>
          </w:p>
        </w:tc>
        <w:tc>
          <w:tcPr>
            <w:tcW w:w="1010" w:type="dxa"/>
            <w:shd w:val="clear" w:color="auto" w:fill="auto"/>
          </w:tcPr>
          <w:p w14:paraId="3E4EC4E1" w14:textId="77777777" w:rsidR="00114213" w:rsidRPr="00FF3CF2" w:rsidRDefault="00114213" w:rsidP="00CA5435">
            <w:pPr>
              <w:pStyle w:val="Ptabletext"/>
            </w:pPr>
            <w:r w:rsidRPr="00FF3CF2">
              <w:t>3</w:t>
            </w:r>
          </w:p>
        </w:tc>
        <w:tc>
          <w:tcPr>
            <w:tcW w:w="1010" w:type="dxa"/>
            <w:shd w:val="clear" w:color="auto" w:fill="auto"/>
          </w:tcPr>
          <w:p w14:paraId="6EE3BF5B" w14:textId="77777777" w:rsidR="00114213" w:rsidRPr="00FF3CF2" w:rsidRDefault="00114213" w:rsidP="00CA5435">
            <w:pPr>
              <w:pStyle w:val="Ptabletext"/>
            </w:pPr>
            <w:r w:rsidRPr="00FF3CF2">
              <w:t>4</w:t>
            </w:r>
          </w:p>
        </w:tc>
        <w:tc>
          <w:tcPr>
            <w:tcW w:w="1010" w:type="dxa"/>
            <w:shd w:val="clear" w:color="auto" w:fill="auto"/>
          </w:tcPr>
          <w:p w14:paraId="3230FB2C" w14:textId="77777777" w:rsidR="00114213" w:rsidRPr="00FF3CF2" w:rsidRDefault="00114213" w:rsidP="00CA5435">
            <w:pPr>
              <w:pStyle w:val="Ptabletext"/>
            </w:pPr>
            <w:r w:rsidRPr="00FF3CF2">
              <w:t>5</w:t>
            </w:r>
          </w:p>
        </w:tc>
        <w:tc>
          <w:tcPr>
            <w:tcW w:w="1010" w:type="dxa"/>
            <w:shd w:val="clear" w:color="auto" w:fill="auto"/>
          </w:tcPr>
          <w:p w14:paraId="1C209D3B" w14:textId="77777777" w:rsidR="00114213" w:rsidRPr="00FF3CF2" w:rsidRDefault="00114213" w:rsidP="00CA5435">
            <w:pPr>
              <w:pStyle w:val="Ptabletext"/>
            </w:pPr>
            <w:r w:rsidRPr="00FF3CF2">
              <w:t>6</w:t>
            </w:r>
          </w:p>
        </w:tc>
        <w:tc>
          <w:tcPr>
            <w:tcW w:w="1010" w:type="dxa"/>
            <w:shd w:val="clear" w:color="auto" w:fill="auto"/>
          </w:tcPr>
          <w:p w14:paraId="2A3C9689" w14:textId="77777777" w:rsidR="00114213" w:rsidRPr="00FF3CF2" w:rsidRDefault="00114213" w:rsidP="00CA5435">
            <w:pPr>
              <w:pStyle w:val="Ptabletext"/>
            </w:pPr>
            <w:r w:rsidRPr="00FF3CF2">
              <w:t>7</w:t>
            </w:r>
          </w:p>
        </w:tc>
      </w:tr>
      <w:tr w:rsidR="00114213" w:rsidRPr="00FF3CF2" w14:paraId="3044CD22" w14:textId="77777777" w:rsidTr="00CA5435">
        <w:tc>
          <w:tcPr>
            <w:tcW w:w="1271" w:type="dxa"/>
            <w:shd w:val="clear" w:color="auto" w:fill="auto"/>
          </w:tcPr>
          <w:p w14:paraId="340F2DFD" w14:textId="77777777" w:rsidR="00114213" w:rsidRPr="00EB3F4C" w:rsidRDefault="00114213" w:rsidP="00EB3F4C">
            <w:pPr>
              <w:rPr>
                <w:rStyle w:val="Cquestionpartlabelbold"/>
              </w:rPr>
            </w:pPr>
            <w:r w:rsidRPr="00EB3F4C">
              <w:rPr>
                <w:rStyle w:val="Cquestionpartlabelbold"/>
              </w:rPr>
              <w:t>Amount A</w:t>
            </w:r>
          </w:p>
        </w:tc>
        <w:tc>
          <w:tcPr>
            <w:tcW w:w="1010" w:type="dxa"/>
            <w:shd w:val="clear" w:color="auto" w:fill="auto"/>
          </w:tcPr>
          <w:p w14:paraId="45641E3F" w14:textId="77777777" w:rsidR="00114213" w:rsidRPr="00FF3CF2" w:rsidRDefault="00114213" w:rsidP="00CA5435">
            <w:pPr>
              <w:pStyle w:val="Ptabletext"/>
            </w:pPr>
            <w:r w:rsidRPr="00FF3CF2">
              <w:t>1400</w:t>
            </w:r>
          </w:p>
        </w:tc>
        <w:tc>
          <w:tcPr>
            <w:tcW w:w="1010" w:type="dxa"/>
            <w:shd w:val="clear" w:color="auto" w:fill="auto"/>
          </w:tcPr>
          <w:p w14:paraId="2CE940D6" w14:textId="77777777" w:rsidR="00114213" w:rsidRPr="00FF3CF2" w:rsidRDefault="00114213" w:rsidP="00CA5435">
            <w:pPr>
              <w:pStyle w:val="Ptabletext"/>
            </w:pPr>
            <w:r w:rsidRPr="00FF3CF2">
              <w:t>1541.4</w:t>
            </w:r>
          </w:p>
        </w:tc>
        <w:tc>
          <w:tcPr>
            <w:tcW w:w="1010" w:type="dxa"/>
            <w:shd w:val="clear" w:color="auto" w:fill="auto"/>
          </w:tcPr>
          <w:p w14:paraId="0B692571" w14:textId="77777777" w:rsidR="00114213" w:rsidRPr="00FF3CF2" w:rsidRDefault="00114213" w:rsidP="00CA5435">
            <w:pPr>
              <w:pStyle w:val="Ptabletext"/>
            </w:pPr>
            <w:r w:rsidRPr="00FF3CF2">
              <w:t>1682.8</w:t>
            </w:r>
          </w:p>
        </w:tc>
        <w:tc>
          <w:tcPr>
            <w:tcW w:w="1010" w:type="dxa"/>
            <w:shd w:val="clear" w:color="auto" w:fill="auto"/>
          </w:tcPr>
          <w:p w14:paraId="5BCE0F67" w14:textId="77777777" w:rsidR="00114213" w:rsidRPr="00FF3CF2" w:rsidRDefault="00114213" w:rsidP="00CA5435">
            <w:pPr>
              <w:pStyle w:val="Ptabletext"/>
            </w:pPr>
            <w:r w:rsidRPr="00FF3CF2">
              <w:t>1824.2</w:t>
            </w:r>
          </w:p>
        </w:tc>
        <w:tc>
          <w:tcPr>
            <w:tcW w:w="1010" w:type="dxa"/>
            <w:shd w:val="clear" w:color="auto" w:fill="auto"/>
          </w:tcPr>
          <w:p w14:paraId="0B31DAD5" w14:textId="77777777" w:rsidR="00114213" w:rsidRPr="00FF3CF2" w:rsidRDefault="00114213" w:rsidP="00CA5435">
            <w:pPr>
              <w:pStyle w:val="Ptabletext"/>
            </w:pPr>
            <w:r w:rsidRPr="00FF3CF2">
              <w:t>1965.6</w:t>
            </w:r>
          </w:p>
        </w:tc>
        <w:tc>
          <w:tcPr>
            <w:tcW w:w="1010" w:type="dxa"/>
            <w:shd w:val="clear" w:color="auto" w:fill="auto"/>
          </w:tcPr>
          <w:p w14:paraId="12A4CCE3" w14:textId="77777777" w:rsidR="00114213" w:rsidRPr="00FF3CF2" w:rsidRDefault="00114213" w:rsidP="00CA5435">
            <w:pPr>
              <w:pStyle w:val="Ptabletext"/>
            </w:pPr>
            <w:r w:rsidRPr="00FF3CF2">
              <w:t>2107</w:t>
            </w:r>
          </w:p>
        </w:tc>
        <w:tc>
          <w:tcPr>
            <w:tcW w:w="1010" w:type="dxa"/>
            <w:shd w:val="clear" w:color="auto" w:fill="auto"/>
          </w:tcPr>
          <w:p w14:paraId="5754DA15" w14:textId="77777777" w:rsidR="00114213" w:rsidRPr="00FF3CF2" w:rsidRDefault="00114213" w:rsidP="00CA5435">
            <w:pPr>
              <w:pStyle w:val="Ptabletext"/>
            </w:pPr>
            <w:r w:rsidRPr="00FF3CF2">
              <w:t>2248.4</w:t>
            </w:r>
          </w:p>
        </w:tc>
        <w:tc>
          <w:tcPr>
            <w:tcW w:w="1010" w:type="dxa"/>
            <w:shd w:val="clear" w:color="auto" w:fill="auto"/>
          </w:tcPr>
          <w:p w14:paraId="6D3F4B9E" w14:textId="77777777" w:rsidR="00114213" w:rsidRPr="00FF3CF2" w:rsidRDefault="00114213" w:rsidP="00CA5435">
            <w:pPr>
              <w:pStyle w:val="Ptabletext"/>
            </w:pPr>
            <w:r w:rsidRPr="00FF3CF2">
              <w:t>2389.8</w:t>
            </w:r>
          </w:p>
        </w:tc>
      </w:tr>
      <w:tr w:rsidR="00114213" w:rsidRPr="00FF3CF2" w14:paraId="7A8C49E5" w14:textId="77777777" w:rsidTr="00CA5435">
        <w:tc>
          <w:tcPr>
            <w:tcW w:w="1271" w:type="dxa"/>
            <w:shd w:val="clear" w:color="auto" w:fill="auto"/>
          </w:tcPr>
          <w:p w14:paraId="5A7E5802" w14:textId="77777777" w:rsidR="00114213" w:rsidRPr="00EB3F4C" w:rsidRDefault="00114213" w:rsidP="00EB3F4C">
            <w:pPr>
              <w:rPr>
                <w:rStyle w:val="Cquestionpartlabelbold"/>
              </w:rPr>
            </w:pPr>
            <w:r w:rsidRPr="00EB3F4C">
              <w:rPr>
                <w:rStyle w:val="Cquestionpartlabelbold"/>
              </w:rPr>
              <w:t>Amount B</w:t>
            </w:r>
          </w:p>
        </w:tc>
        <w:tc>
          <w:tcPr>
            <w:tcW w:w="1010" w:type="dxa"/>
            <w:shd w:val="clear" w:color="auto" w:fill="auto"/>
          </w:tcPr>
          <w:p w14:paraId="3C032995" w14:textId="77777777" w:rsidR="00114213" w:rsidRPr="00FF3CF2" w:rsidRDefault="00114213" w:rsidP="00CA5435">
            <w:pPr>
              <w:pStyle w:val="Ptabletext"/>
            </w:pPr>
            <w:r w:rsidRPr="00FF3CF2">
              <w:t>1400</w:t>
            </w:r>
          </w:p>
        </w:tc>
        <w:tc>
          <w:tcPr>
            <w:tcW w:w="1010" w:type="dxa"/>
            <w:shd w:val="clear" w:color="auto" w:fill="auto"/>
          </w:tcPr>
          <w:p w14:paraId="605EFF56" w14:textId="77777777" w:rsidR="00114213" w:rsidRPr="00FF3CF2" w:rsidRDefault="00114213" w:rsidP="00CA5435">
            <w:pPr>
              <w:pStyle w:val="Ptabletext"/>
            </w:pPr>
            <w:r w:rsidRPr="00FF3CF2">
              <w:t>1513.40</w:t>
            </w:r>
          </w:p>
        </w:tc>
        <w:tc>
          <w:tcPr>
            <w:tcW w:w="1010" w:type="dxa"/>
            <w:shd w:val="clear" w:color="auto" w:fill="auto"/>
          </w:tcPr>
          <w:p w14:paraId="377667A6" w14:textId="77777777" w:rsidR="00114213" w:rsidRPr="00FF3CF2" w:rsidRDefault="00114213" w:rsidP="00CA5435">
            <w:pPr>
              <w:pStyle w:val="Ptabletext"/>
            </w:pPr>
            <w:r w:rsidRPr="00FF3CF2">
              <w:t>1635.99</w:t>
            </w:r>
          </w:p>
        </w:tc>
        <w:tc>
          <w:tcPr>
            <w:tcW w:w="1010" w:type="dxa"/>
            <w:shd w:val="clear" w:color="auto" w:fill="auto"/>
          </w:tcPr>
          <w:p w14:paraId="54732A3D" w14:textId="77777777" w:rsidR="00114213" w:rsidRPr="00FF3CF2" w:rsidRDefault="00114213" w:rsidP="00CA5435">
            <w:pPr>
              <w:pStyle w:val="Ptabletext"/>
            </w:pPr>
            <w:r w:rsidRPr="00FF3CF2">
              <w:t>1768.50</w:t>
            </w:r>
          </w:p>
        </w:tc>
        <w:tc>
          <w:tcPr>
            <w:tcW w:w="1010" w:type="dxa"/>
            <w:shd w:val="clear" w:color="auto" w:fill="auto"/>
          </w:tcPr>
          <w:p w14:paraId="61284551" w14:textId="77777777" w:rsidR="00114213" w:rsidRPr="00FF3CF2" w:rsidRDefault="00114213" w:rsidP="00CA5435">
            <w:pPr>
              <w:pStyle w:val="Ptabletext"/>
            </w:pPr>
            <w:r w:rsidRPr="00FF3CF2">
              <w:t>1911.75</w:t>
            </w:r>
          </w:p>
        </w:tc>
        <w:tc>
          <w:tcPr>
            <w:tcW w:w="1010" w:type="dxa"/>
            <w:shd w:val="clear" w:color="auto" w:fill="auto"/>
          </w:tcPr>
          <w:p w14:paraId="60F8287D" w14:textId="77777777" w:rsidR="00114213" w:rsidRPr="00FF3CF2" w:rsidRDefault="00114213" w:rsidP="00CA5435">
            <w:pPr>
              <w:pStyle w:val="Ptabletext"/>
            </w:pPr>
            <w:r w:rsidRPr="00FF3CF2">
              <w:t>2066.60</w:t>
            </w:r>
          </w:p>
        </w:tc>
        <w:tc>
          <w:tcPr>
            <w:tcW w:w="1010" w:type="dxa"/>
            <w:shd w:val="clear" w:color="auto" w:fill="auto"/>
          </w:tcPr>
          <w:p w14:paraId="2B362B1D" w14:textId="77777777" w:rsidR="00114213" w:rsidRPr="00FF3CF2" w:rsidRDefault="00114213" w:rsidP="00CA5435">
            <w:pPr>
              <w:pStyle w:val="Ptabletext"/>
            </w:pPr>
            <w:r w:rsidRPr="00FF3CF2">
              <w:t>2233.99</w:t>
            </w:r>
          </w:p>
        </w:tc>
        <w:tc>
          <w:tcPr>
            <w:tcW w:w="1010" w:type="dxa"/>
            <w:shd w:val="clear" w:color="auto" w:fill="auto"/>
          </w:tcPr>
          <w:p w14:paraId="5820B9FF" w14:textId="77777777" w:rsidR="00114213" w:rsidRPr="00FF3CF2" w:rsidRDefault="00114213" w:rsidP="00CA5435">
            <w:pPr>
              <w:pStyle w:val="Ptabletext"/>
            </w:pPr>
            <w:r w:rsidRPr="00FF3CF2">
              <w:t>2414.95</w:t>
            </w:r>
          </w:p>
        </w:tc>
      </w:tr>
    </w:tbl>
    <w:p w14:paraId="5A6BA143" w14:textId="77777777" w:rsidR="008A65FB" w:rsidRDefault="008A65FB" w:rsidP="00114213">
      <w:pPr>
        <w:pStyle w:val="Pquestiontextpartsa"/>
        <w:rPr>
          <w:rStyle w:val="Cquestionpartlabelbold"/>
        </w:rPr>
      </w:pPr>
    </w:p>
    <w:tbl>
      <w:tblPr>
        <w:tblStyle w:val="TableGrid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322"/>
      </w:tblGrid>
      <w:tr w:rsidR="008A65FB" w14:paraId="483F6D79" w14:textId="77777777" w:rsidTr="00211CC0">
        <w:tc>
          <w:tcPr>
            <w:tcW w:w="4962" w:type="dxa"/>
          </w:tcPr>
          <w:p w14:paraId="36459845" w14:textId="74359FEF" w:rsidR="008A65FB" w:rsidRPr="008A65FB" w:rsidRDefault="008A65FB" w:rsidP="00225F1A">
            <w:pPr>
              <w:pStyle w:val="Pquestiontextpartsai"/>
              <w:rPr>
                <w:rStyle w:val="Cquestionpartlabelbold"/>
                <w:b w:val="0"/>
              </w:rPr>
            </w:pPr>
            <w:r w:rsidRPr="00EB3F4C">
              <w:rPr>
                <w:rStyle w:val="Cquestionpartlabelbold"/>
              </w:rPr>
              <w:t>(b)</w:t>
            </w:r>
            <w:r w:rsidRPr="00EB3F4C">
              <w:rPr>
                <w:rStyle w:val="Cquestionpartlabelbold"/>
              </w:rPr>
              <w:tab/>
            </w:r>
            <w:r w:rsidR="00211CC0">
              <w:rPr>
                <w:rStyle w:val="Cquestionpartlabelbold"/>
              </w:rPr>
              <w:t>(i)</w:t>
            </w:r>
            <w:r w:rsidR="00211CC0" w:rsidRPr="00EB3F4C">
              <w:rPr>
                <w:rStyle w:val="Cquestionpartlabelbold"/>
              </w:rPr>
              <w:tab/>
            </w:r>
            <w:r w:rsidRPr="00CE586A">
              <w:t>1400 =</w:t>
            </w:r>
            <w:r>
              <w:t xml:space="preserve"> </w:t>
            </w:r>
            <w:r w:rsidRPr="00CE586A">
              <w:t>1400 × 0.101 ×</w:t>
            </w:r>
            <w:r w:rsidRPr="00A202C4">
              <w:rPr>
                <w:rStyle w:val="Cmathsexpressions"/>
              </w:rPr>
              <w:t>T</w:t>
            </w:r>
            <w:r>
              <w:br/>
            </w:r>
            <w:r w:rsidRPr="00A202C4">
              <w:rPr>
                <w:rStyle w:val="Cmathsexpressions"/>
              </w:rPr>
              <w:t>T</w:t>
            </w:r>
            <w:r>
              <w:t xml:space="preserve"> </w:t>
            </w:r>
            <w:r w:rsidRPr="00CE586A">
              <w:t xml:space="preserve">= </w:t>
            </w:r>
            <w:r w:rsidRPr="008170A0">
              <w:rPr>
                <w:position w:val="-24"/>
              </w:rPr>
              <w:object w:dxaOrig="639" w:dyaOrig="620" w14:anchorId="11DF883F">
                <v:shape id="_x0000_i1051" type="#_x0000_t75" style="width:31.85pt;height:30.7pt" o:ole="">
                  <v:imagedata r:id="rId70" o:title=""/>
                </v:shape>
                <o:OLEObject Type="Embed" ProgID="Equation.DSMT4" ShapeID="_x0000_i1051" DrawAspect="Content" ObjectID="_1538917031" r:id="rId71"/>
              </w:object>
            </w:r>
            <w:r>
              <w:br/>
            </w:r>
            <w:r w:rsidRPr="00FF3CF2">
              <w:t>= 9.9 years</w:t>
            </w:r>
            <w:r>
              <w:br/>
            </w:r>
            <w:r w:rsidRPr="00FF3CF2">
              <w:t>It will take 10 years.</w:t>
            </w:r>
          </w:p>
        </w:tc>
        <w:tc>
          <w:tcPr>
            <w:tcW w:w="5322" w:type="dxa"/>
          </w:tcPr>
          <w:p w14:paraId="7B78FBFE" w14:textId="1AE9C1D7" w:rsidR="008A65FB" w:rsidRPr="00FF3CF2" w:rsidRDefault="00211CC0" w:rsidP="00211CC0">
            <w:pPr>
              <w:pStyle w:val="Pquestiontextpartsa"/>
            </w:pPr>
            <w:r>
              <w:rPr>
                <w:rStyle w:val="Cquestionpartlabelbold"/>
              </w:rPr>
              <w:t>(ii)</w:t>
            </w:r>
            <w:r w:rsidRPr="00EB3F4C">
              <w:rPr>
                <w:rStyle w:val="Cquestionpartlabelbold"/>
              </w:rPr>
              <w:tab/>
            </w:r>
            <w:r w:rsidR="008A65FB" w:rsidRPr="00CE586A">
              <w:t>2800 =</w:t>
            </w:r>
            <w:r w:rsidR="008A65FB">
              <w:t xml:space="preserve"> </w:t>
            </w:r>
            <w:r w:rsidR="008A65FB" w:rsidRPr="00CE586A">
              <w:t>1400(1.081)</w:t>
            </w:r>
            <w:r w:rsidR="008A65FB" w:rsidRPr="007C012D">
              <w:rPr>
                <w:rStyle w:val="CItalicsuperscript"/>
              </w:rPr>
              <w:t>n</w:t>
            </w:r>
            <w:r w:rsidR="008A65FB">
              <w:br/>
            </w:r>
            <w:r w:rsidR="008A65FB" w:rsidRPr="00FF3CF2">
              <w:t>2 = 1.08</w:t>
            </w:r>
            <w:r w:rsidR="008A65FB" w:rsidRPr="007C012D">
              <w:rPr>
                <w:rStyle w:val="CItalicsuperscript"/>
              </w:rPr>
              <w:t>n</w:t>
            </w:r>
            <w:r w:rsidR="008A65FB">
              <w:br/>
            </w:r>
            <w:r w:rsidR="008A65FB" w:rsidRPr="00CE586A">
              <w:t>By trial and error, 1.081</w:t>
            </w:r>
            <w:r w:rsidR="008A65FB" w:rsidRPr="00A202C4">
              <w:rPr>
                <w:rStyle w:val="Csuperscript"/>
              </w:rPr>
              <w:t>9</w:t>
            </w:r>
            <w:r w:rsidR="008A65FB" w:rsidRPr="00FF3CF2">
              <w:t xml:space="preserve"> = 2.02</w:t>
            </w:r>
            <w:r w:rsidR="008A65FB">
              <w:br/>
            </w:r>
            <w:r w:rsidR="008A65FB" w:rsidRPr="00FF3CF2">
              <w:t>It will take 9 years.</w:t>
            </w:r>
          </w:p>
          <w:p w14:paraId="26EF5FEA" w14:textId="77777777" w:rsidR="008A65FB" w:rsidRDefault="008A65FB" w:rsidP="00211CC0">
            <w:pPr>
              <w:pStyle w:val="Pquestiontextpartsa"/>
              <w:rPr>
                <w:rStyle w:val="Cquestionpartlabelbold"/>
              </w:rPr>
            </w:pPr>
          </w:p>
        </w:tc>
      </w:tr>
    </w:tbl>
    <w:p w14:paraId="0F5942E5" w14:textId="7D9F34DF" w:rsidR="00114213" w:rsidRDefault="00114213" w:rsidP="00114213">
      <w:pPr>
        <w:pStyle w:val="Pquestionheadingsx"/>
      </w:pPr>
      <w:r>
        <w:t>Question 24</w:t>
      </w:r>
      <w:r>
        <w:tab/>
      </w:r>
      <w:r w:rsidR="009D0671">
        <w:rPr>
          <w:rStyle w:val="Cmarkslabel"/>
        </w:rPr>
        <w:t>12</w:t>
      </w:r>
      <w:r w:rsidRPr="001B433F">
        <w:rPr>
          <w:rStyle w:val="Cmarkslabel"/>
        </w:rPr>
        <w:t xml:space="preserve"> marks</w:t>
      </w:r>
      <w:r w:rsidR="009D0671">
        <w:tab/>
        <w:t>[13.1</w:t>
      </w:r>
      <w: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3543"/>
        <w:gridCol w:w="3338"/>
      </w:tblGrid>
      <w:tr w:rsidR="008A65FB" w14:paraId="4C957525" w14:textId="77777777" w:rsidTr="00225F1A">
        <w:tc>
          <w:tcPr>
            <w:tcW w:w="3369" w:type="dxa"/>
          </w:tcPr>
          <w:p w14:paraId="51F23C52" w14:textId="6B8B5E31" w:rsidR="008A65FB" w:rsidRPr="009315A3" w:rsidRDefault="008A65FB" w:rsidP="008A65FB">
            <w:pPr>
              <w:pStyle w:val="Pquestiontextpartsai"/>
            </w:pPr>
            <w:r w:rsidRPr="00EB3F4C">
              <w:rPr>
                <w:rStyle w:val="Cquestionpartlabelbold"/>
              </w:rPr>
              <w:t>(a)</w:t>
            </w:r>
            <w:r w:rsidRPr="00EB3F4C">
              <w:rPr>
                <w:rStyle w:val="Cquestionpartlabelbold"/>
              </w:rPr>
              <w:tab/>
              <w:t>(i)</w:t>
            </w:r>
            <w:r w:rsidRPr="00EB3F4C">
              <w:rPr>
                <w:rStyle w:val="Cquestionpartlabelbold"/>
              </w:rPr>
              <w:tab/>
            </w:r>
            <w:r>
              <w:t>Increase = 3</w:t>
            </w:r>
            <w:r>
              <w:br/>
              <w:t>original = 4</w:t>
            </w:r>
            <w:r>
              <w:br/>
              <w:t>Percentage increase</w:t>
            </w:r>
            <w:r>
              <w:br/>
            </w:r>
            <w:r w:rsidRPr="00FF3CF2">
              <w:t xml:space="preserve">= 3 ÷ 4 = 0.75 </w:t>
            </w:r>
            <w:r>
              <w:br/>
            </w:r>
            <w:r w:rsidRPr="00FF3CF2">
              <w:t>= 75%</w:t>
            </w:r>
            <w:r>
              <w:br/>
              <w:t>Average annual increase %</w:t>
            </w:r>
            <w:r>
              <w:br/>
            </w:r>
            <w:r w:rsidRPr="00CE586A">
              <w:t xml:space="preserve">= </w:t>
            </w:r>
            <w:r w:rsidRPr="008170A0">
              <w:rPr>
                <w:position w:val="-24"/>
              </w:rPr>
              <w:object w:dxaOrig="340" w:dyaOrig="620" w14:anchorId="3B1FDB60">
                <v:shape id="_x0000_i1052" type="#_x0000_t75" style="width:16.5pt;height:30.7pt" o:ole="">
                  <v:imagedata r:id="rId72" o:title=""/>
                </v:shape>
                <o:OLEObject Type="Embed" ProgID="Equation.DSMT4" ShapeID="_x0000_i1052" DrawAspect="Content" ObjectID="_1538917032" r:id="rId73"/>
              </w:object>
            </w:r>
            <w:r>
              <w:br/>
            </w:r>
            <w:r w:rsidRPr="009315A3">
              <w:t>= 15%</w:t>
            </w:r>
          </w:p>
          <w:p w14:paraId="362C16FF" w14:textId="149D560D" w:rsidR="008A65FB" w:rsidRDefault="008A65FB" w:rsidP="008A65FB">
            <w:pPr>
              <w:pStyle w:val="Pquestiontextpartsi"/>
            </w:pPr>
            <w:r w:rsidRPr="00EB3F4C">
              <w:rPr>
                <w:rStyle w:val="Cquestionpartlabelbold"/>
              </w:rPr>
              <w:t>(ii)</w:t>
            </w:r>
            <w:r w:rsidRPr="00EB3F4C">
              <w:rPr>
                <w:rStyle w:val="Cquestionpartlabelbold"/>
              </w:rPr>
              <w:tab/>
            </w:r>
            <w:r w:rsidRPr="009315A3">
              <w:rPr>
                <w:rStyle w:val="Cmathsexpressions"/>
              </w:rPr>
              <w:t>r</w:t>
            </w:r>
            <w:r w:rsidRPr="00CE586A">
              <w:t xml:space="preserve"> = </w:t>
            </w:r>
            <w:r w:rsidRPr="008170A0">
              <w:rPr>
                <w:position w:val="-34"/>
              </w:rPr>
              <w:object w:dxaOrig="1440" w:dyaOrig="800" w14:anchorId="502FB9A8">
                <v:shape id="_x0000_i1053" type="#_x0000_t75" style="width:1in;height:40.15pt" o:ole="">
                  <v:imagedata r:id="rId74" o:title=""/>
                </v:shape>
                <o:OLEObject Type="Embed" ProgID="Equation.DSMT4" ShapeID="_x0000_i1053" DrawAspect="Content" ObjectID="_1538917033" r:id="rId75"/>
              </w:object>
            </w:r>
            <w:r w:rsidRPr="00FF3CF2">
              <w:t xml:space="preserve"> </w:t>
            </w:r>
            <w:r>
              <w:br/>
            </w:r>
            <w:r w:rsidRPr="00FF3CF2">
              <w:t xml:space="preserve"> = 11.84%</w:t>
            </w:r>
          </w:p>
        </w:tc>
        <w:tc>
          <w:tcPr>
            <w:tcW w:w="3543" w:type="dxa"/>
          </w:tcPr>
          <w:p w14:paraId="3D28A4E4" w14:textId="47D7583A" w:rsidR="008A65FB" w:rsidRPr="009315A3" w:rsidRDefault="008A65FB" w:rsidP="008A65FB">
            <w:pPr>
              <w:pStyle w:val="Pquestiontextpartsai"/>
            </w:pPr>
            <w:r w:rsidRPr="00EB3F4C">
              <w:rPr>
                <w:rStyle w:val="Cquestionpartlabelbold"/>
              </w:rPr>
              <w:t>(b)</w:t>
            </w:r>
            <w:r w:rsidRPr="00EB3F4C">
              <w:rPr>
                <w:rStyle w:val="Cquestionpartlabelbold"/>
              </w:rPr>
              <w:tab/>
              <w:t>(i)</w:t>
            </w:r>
            <w:r w:rsidRPr="00EB3F4C">
              <w:rPr>
                <w:rStyle w:val="Cquestionpartlabelbold"/>
              </w:rPr>
              <w:tab/>
            </w:r>
            <w:r>
              <w:t>Increase = 14,</w:t>
            </w:r>
            <w:r>
              <w:br/>
            </w:r>
            <w:r w:rsidRPr="00FF3CF2">
              <w:t>original = 4</w:t>
            </w:r>
            <w:r>
              <w:br/>
              <w:t>Percentage increase</w:t>
            </w:r>
            <w:r>
              <w:br/>
            </w:r>
            <w:r w:rsidRPr="00FF3CF2">
              <w:t>= 14 ÷ 4 = 3.5</w:t>
            </w:r>
            <w:r>
              <w:br/>
            </w:r>
            <w:r w:rsidRPr="00FF3CF2">
              <w:t>= 350%</w:t>
            </w:r>
            <w:r>
              <w:br/>
              <w:t>Average annual increase</w:t>
            </w:r>
            <w:r w:rsidR="00225F1A">
              <w:t xml:space="preserve"> </w:t>
            </w:r>
            <w:r>
              <w:t>%</w:t>
            </w:r>
            <w:r>
              <w:br/>
            </w:r>
            <w:r w:rsidRPr="00CE586A">
              <w:t xml:space="preserve">= </w:t>
            </w:r>
            <w:r w:rsidRPr="008170A0">
              <w:rPr>
                <w:position w:val="-24"/>
              </w:rPr>
              <w:object w:dxaOrig="460" w:dyaOrig="620" w14:anchorId="32A04CFA">
                <v:shape id="_x0000_i1054" type="#_x0000_t75" style="width:22.45pt;height:30.7pt" o:ole="">
                  <v:imagedata r:id="rId76" o:title=""/>
                </v:shape>
                <o:OLEObject Type="Embed" ProgID="Equation.DSMT4" ShapeID="_x0000_i1054" DrawAspect="Content" ObjectID="_1538917034" r:id="rId77"/>
              </w:object>
            </w:r>
            <w:r>
              <w:br/>
            </w:r>
            <w:r w:rsidRPr="009315A3">
              <w:t>= 35%</w:t>
            </w:r>
          </w:p>
          <w:p w14:paraId="0D4F2DDF" w14:textId="4437329C" w:rsidR="008A65FB" w:rsidRDefault="008A65FB" w:rsidP="008A65FB">
            <w:pPr>
              <w:pStyle w:val="Pquestiontextpartsi"/>
            </w:pPr>
            <w:r w:rsidRPr="00EB3F4C">
              <w:rPr>
                <w:rStyle w:val="Cquestionpartlabelbold"/>
              </w:rPr>
              <w:t>(ii)</w:t>
            </w:r>
            <w:r w:rsidRPr="00EB3F4C">
              <w:rPr>
                <w:rStyle w:val="Cquestionpartlabelbold"/>
              </w:rPr>
              <w:tab/>
            </w:r>
            <w:r w:rsidRPr="009315A3">
              <w:rPr>
                <w:rStyle w:val="Cmathsexpressions"/>
              </w:rPr>
              <w:t>r</w:t>
            </w:r>
            <w:r w:rsidRPr="00CE586A">
              <w:t xml:space="preserve"> = </w:t>
            </w:r>
            <w:r w:rsidRPr="008170A0">
              <w:rPr>
                <w:position w:val="-34"/>
              </w:rPr>
              <w:object w:dxaOrig="1560" w:dyaOrig="800" w14:anchorId="4AB5D7E7">
                <v:shape id="_x0000_i1055" type="#_x0000_t75" style="width:77.9pt;height:40.15pt" o:ole="">
                  <v:imagedata r:id="rId78" o:title=""/>
                </v:shape>
                <o:OLEObject Type="Embed" ProgID="Equation.DSMT4" ShapeID="_x0000_i1055" DrawAspect="Content" ObjectID="_1538917035" r:id="rId79"/>
              </w:object>
            </w:r>
            <w:r w:rsidRPr="00FF3CF2">
              <w:t xml:space="preserve"> </w:t>
            </w:r>
            <w:r>
              <w:br/>
            </w:r>
            <w:r w:rsidRPr="00FF3CF2">
              <w:t>= 16.23%</w:t>
            </w:r>
          </w:p>
        </w:tc>
        <w:tc>
          <w:tcPr>
            <w:tcW w:w="3338" w:type="dxa"/>
          </w:tcPr>
          <w:p w14:paraId="0B8F121E" w14:textId="77BAA64E" w:rsidR="008A65FB" w:rsidRPr="009315A3" w:rsidRDefault="008A65FB" w:rsidP="008A65FB">
            <w:pPr>
              <w:pStyle w:val="Pquestiontextpartsai"/>
            </w:pPr>
            <w:r w:rsidRPr="00EB3F4C">
              <w:rPr>
                <w:rStyle w:val="Cquestionpartlabelbold"/>
              </w:rPr>
              <w:t>(c)</w:t>
            </w:r>
            <w:r w:rsidRPr="00EB3F4C">
              <w:rPr>
                <w:rStyle w:val="Cquestionpartlabelbold"/>
              </w:rPr>
              <w:tab/>
              <w:t>(i)</w:t>
            </w:r>
            <w:r w:rsidRPr="00EB3F4C">
              <w:rPr>
                <w:rStyle w:val="Cquestionpartlabelbold"/>
              </w:rPr>
              <w:tab/>
            </w:r>
            <w:r>
              <w:t>Increase = 20</w:t>
            </w:r>
            <w:r>
              <w:br/>
              <w:t>original = 4</w:t>
            </w:r>
            <w:r>
              <w:br/>
              <w:t>P</w:t>
            </w:r>
            <w:r w:rsidRPr="00FF3CF2">
              <w:t>ercen</w:t>
            </w:r>
            <w:r>
              <w:t>tage increase</w:t>
            </w:r>
            <w:r>
              <w:br/>
            </w:r>
            <w:r w:rsidRPr="00FF3CF2">
              <w:t xml:space="preserve">= 20 ÷ 4 = 5 </w:t>
            </w:r>
            <w:r>
              <w:br/>
            </w:r>
            <w:r w:rsidRPr="00FF3CF2">
              <w:t>= 500%</w:t>
            </w:r>
            <w:r>
              <w:br/>
              <w:t>Average annual increase %</w:t>
            </w:r>
            <w:r>
              <w:br/>
            </w:r>
            <w:r w:rsidRPr="00CE586A">
              <w:t xml:space="preserve">= </w:t>
            </w:r>
            <w:r w:rsidRPr="008170A0">
              <w:rPr>
                <w:position w:val="-24"/>
              </w:rPr>
              <w:object w:dxaOrig="460" w:dyaOrig="620" w14:anchorId="54918881">
                <v:shape id="_x0000_i1056" type="#_x0000_t75" style="width:22.45pt;height:30.7pt" o:ole="">
                  <v:imagedata r:id="rId80" o:title=""/>
                </v:shape>
                <o:OLEObject Type="Embed" ProgID="Equation.DSMT4" ShapeID="_x0000_i1056" DrawAspect="Content" ObjectID="_1538917036" r:id="rId81"/>
              </w:object>
            </w:r>
            <w:r>
              <w:br/>
            </w:r>
            <w:r w:rsidRPr="009315A3">
              <w:t>= 33.33%</w:t>
            </w:r>
          </w:p>
          <w:p w14:paraId="319F6FEC" w14:textId="4E8AF71F" w:rsidR="008A65FB" w:rsidRDefault="008A65FB" w:rsidP="008A65FB">
            <w:pPr>
              <w:pStyle w:val="Pquestiontextpartsi"/>
            </w:pPr>
            <w:r w:rsidRPr="00EB3F4C">
              <w:rPr>
                <w:rStyle w:val="Cquestionpartlabelbold"/>
              </w:rPr>
              <w:t>(ii)</w:t>
            </w:r>
            <w:r w:rsidRPr="00EB3F4C">
              <w:rPr>
                <w:rStyle w:val="Cquestionpartlabelbold"/>
              </w:rPr>
              <w:tab/>
            </w:r>
            <w:r w:rsidRPr="009315A3">
              <w:rPr>
                <w:rStyle w:val="Cmathsexpressions"/>
              </w:rPr>
              <w:t>r</w:t>
            </w:r>
            <w:r w:rsidRPr="00CE586A">
              <w:t xml:space="preserve"> = </w:t>
            </w:r>
            <w:r w:rsidRPr="008170A0">
              <w:rPr>
                <w:position w:val="-34"/>
              </w:rPr>
              <w:object w:dxaOrig="1579" w:dyaOrig="800" w14:anchorId="6E2E9174">
                <v:shape id="_x0000_i1057" type="#_x0000_t75" style="width:79.1pt;height:40.15pt" o:ole="">
                  <v:imagedata r:id="rId82" o:title=""/>
                </v:shape>
                <o:OLEObject Type="Embed" ProgID="Equation.DSMT4" ShapeID="_x0000_i1057" DrawAspect="Content" ObjectID="_1538917037" r:id="rId83"/>
              </w:object>
            </w:r>
            <w:r w:rsidRPr="00FF3CF2">
              <w:t xml:space="preserve"> </w:t>
            </w:r>
            <w:r>
              <w:br/>
            </w:r>
            <w:r w:rsidRPr="00FF3CF2">
              <w:t>= 12.69%</w:t>
            </w:r>
          </w:p>
        </w:tc>
      </w:tr>
    </w:tbl>
    <w:p w14:paraId="58B47DD9" w14:textId="77777777" w:rsidR="008A65FB" w:rsidRPr="00FF3CF2" w:rsidRDefault="008A65FB" w:rsidP="00114213">
      <w:pPr>
        <w:pStyle w:val="Pquestionheadingsx"/>
      </w:pPr>
    </w:p>
    <w:p w14:paraId="2F718554" w14:textId="45788263" w:rsidR="00114213" w:rsidRDefault="00535A5F" w:rsidP="00114213">
      <w:pPr>
        <w:pStyle w:val="Psectionresults"/>
      </w:pPr>
      <w:r>
        <w:t xml:space="preserve">Extended answer total marks:  </w:t>
      </w:r>
      <w:r w:rsidR="009D0671">
        <w:t>26</w:t>
      </w:r>
    </w:p>
    <w:p w14:paraId="3114BEE2" w14:textId="3D35CBAC" w:rsidR="00114213" w:rsidRPr="00131075" w:rsidRDefault="00535A5F" w:rsidP="00225F1A">
      <w:pPr>
        <w:pStyle w:val="Psectionresults"/>
        <w:spacing w:before="240" w:after="0"/>
      </w:pPr>
      <w:r>
        <w:t xml:space="preserve">TOTAL test marks:  </w:t>
      </w:r>
      <w:r w:rsidR="00FC38E1">
        <w:t>8</w:t>
      </w:r>
      <w:r w:rsidR="009D0671">
        <w:t>5</w:t>
      </w:r>
    </w:p>
    <w:p w14:paraId="6D8B36CF" w14:textId="5AF7F653" w:rsidR="001158EE" w:rsidRPr="00114213" w:rsidRDefault="001158EE" w:rsidP="00114213"/>
    <w:sectPr w:rsidR="001158EE" w:rsidRPr="00114213" w:rsidSect="00EC2E99">
      <w:headerReference w:type="default" r:id="rId84"/>
      <w:footerReference w:type="default" r:id="rId85"/>
      <w:pgSz w:w="11906" w:h="16838" w:code="9"/>
      <w:pgMar w:top="1134" w:right="102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F08834" w14:textId="77777777" w:rsidR="001853B4" w:rsidRDefault="001853B4" w:rsidP="00B91E57">
      <w:r>
        <w:separator/>
      </w:r>
    </w:p>
  </w:endnote>
  <w:endnote w:type="continuationSeparator" w:id="0">
    <w:p w14:paraId="2CF51492" w14:textId="77777777" w:rsidR="001853B4" w:rsidRDefault="001853B4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B4BDFF" w14:textId="77777777" w:rsidR="008170A0" w:rsidRDefault="008170A0" w:rsidP="00B91E57">
    <w:pPr>
      <w:pStyle w:val="Pfootertext"/>
    </w:pPr>
  </w:p>
  <w:p w14:paraId="2CE9B20F" w14:textId="77777777" w:rsidR="008170A0" w:rsidRPr="00B91E57" w:rsidRDefault="008170A0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225F1A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8F861F" w14:textId="77777777" w:rsidR="001853B4" w:rsidRDefault="001853B4" w:rsidP="00B91E57">
      <w:r>
        <w:separator/>
      </w:r>
    </w:p>
  </w:footnote>
  <w:footnote w:type="continuationSeparator" w:id="0">
    <w:p w14:paraId="4F0E8023" w14:textId="77777777" w:rsidR="001853B4" w:rsidRDefault="001853B4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6CE77F" w14:textId="1C6CF190" w:rsidR="008170A0" w:rsidRDefault="00655285" w:rsidP="00331B3A">
    <w:pPr>
      <w:pStyle w:val="Pheadertext"/>
    </w:pPr>
    <w:r>
      <w:t>Pearson Mathematics</w:t>
    </w:r>
    <w:r w:rsidRPr="00CC02A2">
      <w:t xml:space="preserve"> </w:t>
    </w:r>
    <w:r>
      <w:t xml:space="preserve">10–10A    </w:t>
    </w:r>
    <w:r w:rsidRPr="00CC02A2">
      <w:t>Financial mathematics</w:t>
    </w:r>
    <w:r>
      <w:t xml:space="preserve"> –– Test A</w:t>
    </w:r>
    <w:r w:rsidR="008170A0">
      <w:t xml:space="preserve"> Solutions</w:t>
    </w:r>
  </w:p>
  <w:p w14:paraId="292CBD84" w14:textId="4D87CA68" w:rsidR="008170A0" w:rsidRPr="00B91E57" w:rsidRDefault="008170A0" w:rsidP="00AA7ED5">
    <w:pPr>
      <w:pStyle w:val="Pfootertex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E620C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4B0E4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6C1622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E446F2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8FA081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9C5631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B2A6B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6E646E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395E2B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59A03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1981B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4D3375B"/>
    <w:multiLevelType w:val="hybridMultilevel"/>
    <w:tmpl w:val="B1D00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5218FB"/>
    <w:multiLevelType w:val="hybridMultilevel"/>
    <w:tmpl w:val="B4A6CA2C"/>
    <w:lvl w:ilvl="0" w:tplc="7DAA6B2E">
      <w:start w:val="17"/>
      <w:numFmt w:val="decimal"/>
      <w:lvlText w:val="Question %1"/>
      <w:lvlJc w:val="left"/>
      <w:pPr>
        <w:ind w:left="0" w:firstLine="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A487980"/>
    <w:multiLevelType w:val="hybridMultilevel"/>
    <w:tmpl w:val="1EC0EE9C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6FA236A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427483"/>
    <w:multiLevelType w:val="hybridMultilevel"/>
    <w:tmpl w:val="ECC2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174DE8"/>
    <w:multiLevelType w:val="hybridMultilevel"/>
    <w:tmpl w:val="1286DF7A"/>
    <w:lvl w:ilvl="0" w:tplc="BE649C84">
      <w:start w:val="21"/>
      <w:numFmt w:val="decimal"/>
      <w:lvlText w:val="Question %1"/>
      <w:lvlJc w:val="left"/>
      <w:pPr>
        <w:ind w:left="0" w:firstLine="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2CA0686"/>
    <w:multiLevelType w:val="hybridMultilevel"/>
    <w:tmpl w:val="C5084992"/>
    <w:lvl w:ilvl="0" w:tplc="28B61F98">
      <w:start w:val="16"/>
      <w:numFmt w:val="decimal"/>
      <w:lvlText w:val="Question %1"/>
      <w:lvlJc w:val="left"/>
      <w:pPr>
        <w:ind w:left="0" w:firstLine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711527"/>
    <w:multiLevelType w:val="hybridMultilevel"/>
    <w:tmpl w:val="2138E350"/>
    <w:lvl w:ilvl="0" w:tplc="7E202C2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50875E3"/>
    <w:multiLevelType w:val="hybridMultilevel"/>
    <w:tmpl w:val="BD26F410"/>
    <w:lvl w:ilvl="0" w:tplc="C924ADC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17"/>
  </w:num>
  <w:num w:numId="3">
    <w:abstractNumId w:val="13"/>
  </w:num>
  <w:num w:numId="4">
    <w:abstractNumId w:val="14"/>
  </w:num>
  <w:num w:numId="5">
    <w:abstractNumId w:val="14"/>
    <w:lvlOverride w:ilvl="0">
      <w:startOverride w:val="1"/>
    </w:lvlOverride>
    <w:lvlOverride w:ilvl="1">
      <w:startOverride w:val="100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</w:num>
  <w:num w:numId="7">
    <w:abstractNumId w:val="18"/>
  </w:num>
  <w:num w:numId="8">
    <w:abstractNumId w:val="12"/>
  </w:num>
  <w:num w:numId="9">
    <w:abstractNumId w:val="19"/>
  </w:num>
  <w:num w:numId="10">
    <w:abstractNumId w:val="16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0174C"/>
    <w:rsid w:val="000135C2"/>
    <w:rsid w:val="0003306F"/>
    <w:rsid w:val="00033C5C"/>
    <w:rsid w:val="000407AC"/>
    <w:rsid w:val="00052D5F"/>
    <w:rsid w:val="00057492"/>
    <w:rsid w:val="00062A9B"/>
    <w:rsid w:val="00062B27"/>
    <w:rsid w:val="00064993"/>
    <w:rsid w:val="00066722"/>
    <w:rsid w:val="00073FDC"/>
    <w:rsid w:val="00074A44"/>
    <w:rsid w:val="00076BF9"/>
    <w:rsid w:val="00082AD0"/>
    <w:rsid w:val="00090B15"/>
    <w:rsid w:val="00094B98"/>
    <w:rsid w:val="000C4CB1"/>
    <w:rsid w:val="000C6C56"/>
    <w:rsid w:val="000E5E62"/>
    <w:rsid w:val="000F52E2"/>
    <w:rsid w:val="00101C35"/>
    <w:rsid w:val="00107979"/>
    <w:rsid w:val="001131B7"/>
    <w:rsid w:val="00114213"/>
    <w:rsid w:val="00114E72"/>
    <w:rsid w:val="001158EE"/>
    <w:rsid w:val="00121EAB"/>
    <w:rsid w:val="001249D4"/>
    <w:rsid w:val="00131075"/>
    <w:rsid w:val="00133398"/>
    <w:rsid w:val="00136289"/>
    <w:rsid w:val="00136A77"/>
    <w:rsid w:val="00146486"/>
    <w:rsid w:val="00153C7C"/>
    <w:rsid w:val="001605F8"/>
    <w:rsid w:val="00160C54"/>
    <w:rsid w:val="00180D86"/>
    <w:rsid w:val="001853B4"/>
    <w:rsid w:val="001A6311"/>
    <w:rsid w:val="001B433F"/>
    <w:rsid w:val="001C4DB3"/>
    <w:rsid w:val="001F3D5E"/>
    <w:rsid w:val="00211CC0"/>
    <w:rsid w:val="00223001"/>
    <w:rsid w:val="00225F1A"/>
    <w:rsid w:val="002509BC"/>
    <w:rsid w:val="002635BA"/>
    <w:rsid w:val="00280A43"/>
    <w:rsid w:val="0029660A"/>
    <w:rsid w:val="0029665F"/>
    <w:rsid w:val="002A61AB"/>
    <w:rsid w:val="002C0D5B"/>
    <w:rsid w:val="002C3C99"/>
    <w:rsid w:val="002C5286"/>
    <w:rsid w:val="002D2E83"/>
    <w:rsid w:val="002D7641"/>
    <w:rsid w:val="002E0784"/>
    <w:rsid w:val="002E154B"/>
    <w:rsid w:val="00307A48"/>
    <w:rsid w:val="00307F32"/>
    <w:rsid w:val="003204E5"/>
    <w:rsid w:val="00323197"/>
    <w:rsid w:val="00323AB7"/>
    <w:rsid w:val="00331B3A"/>
    <w:rsid w:val="00334607"/>
    <w:rsid w:val="00335B72"/>
    <w:rsid w:val="00345684"/>
    <w:rsid w:val="003618B8"/>
    <w:rsid w:val="003624C0"/>
    <w:rsid w:val="00363DAC"/>
    <w:rsid w:val="003649A6"/>
    <w:rsid w:val="0036586D"/>
    <w:rsid w:val="003662E0"/>
    <w:rsid w:val="00374306"/>
    <w:rsid w:val="00376745"/>
    <w:rsid w:val="00386227"/>
    <w:rsid w:val="0039270F"/>
    <w:rsid w:val="00393ADE"/>
    <w:rsid w:val="00394E6C"/>
    <w:rsid w:val="003A6EA1"/>
    <w:rsid w:val="003B3BBF"/>
    <w:rsid w:val="003C445D"/>
    <w:rsid w:val="003C6E8D"/>
    <w:rsid w:val="003D211C"/>
    <w:rsid w:val="003E3349"/>
    <w:rsid w:val="004066D1"/>
    <w:rsid w:val="00412093"/>
    <w:rsid w:val="00413A15"/>
    <w:rsid w:val="004161B6"/>
    <w:rsid w:val="00420B07"/>
    <w:rsid w:val="0043227F"/>
    <w:rsid w:val="0044548F"/>
    <w:rsid w:val="00446D28"/>
    <w:rsid w:val="00446DA1"/>
    <w:rsid w:val="00452041"/>
    <w:rsid w:val="00456CE0"/>
    <w:rsid w:val="00457310"/>
    <w:rsid w:val="0046226B"/>
    <w:rsid w:val="00464A71"/>
    <w:rsid w:val="00472CCA"/>
    <w:rsid w:val="00482E3E"/>
    <w:rsid w:val="0048344D"/>
    <w:rsid w:val="004844C8"/>
    <w:rsid w:val="00485A37"/>
    <w:rsid w:val="004A1C99"/>
    <w:rsid w:val="004A44C8"/>
    <w:rsid w:val="004A5DD5"/>
    <w:rsid w:val="004C23FF"/>
    <w:rsid w:val="004C5E1E"/>
    <w:rsid w:val="004D01B5"/>
    <w:rsid w:val="004D24DE"/>
    <w:rsid w:val="004D3645"/>
    <w:rsid w:val="004E62CA"/>
    <w:rsid w:val="004F03F0"/>
    <w:rsid w:val="004F5839"/>
    <w:rsid w:val="004F59F5"/>
    <w:rsid w:val="005067E7"/>
    <w:rsid w:val="0052478A"/>
    <w:rsid w:val="0052656A"/>
    <w:rsid w:val="00530D78"/>
    <w:rsid w:val="00535A5F"/>
    <w:rsid w:val="00554ECF"/>
    <w:rsid w:val="00561C8E"/>
    <w:rsid w:val="00564139"/>
    <w:rsid w:val="005644F4"/>
    <w:rsid w:val="005665F4"/>
    <w:rsid w:val="00567CE7"/>
    <w:rsid w:val="00571F02"/>
    <w:rsid w:val="00572C00"/>
    <w:rsid w:val="00582BD5"/>
    <w:rsid w:val="0059291C"/>
    <w:rsid w:val="00597DF0"/>
    <w:rsid w:val="005A07A0"/>
    <w:rsid w:val="005A6C19"/>
    <w:rsid w:val="005B3C2E"/>
    <w:rsid w:val="005C1799"/>
    <w:rsid w:val="005C2DB7"/>
    <w:rsid w:val="005C6EE5"/>
    <w:rsid w:val="00604D55"/>
    <w:rsid w:val="00606690"/>
    <w:rsid w:val="0060765D"/>
    <w:rsid w:val="00607F60"/>
    <w:rsid w:val="00617BEA"/>
    <w:rsid w:val="00624AAD"/>
    <w:rsid w:val="006315DD"/>
    <w:rsid w:val="00652315"/>
    <w:rsid w:val="00655285"/>
    <w:rsid w:val="00665AA1"/>
    <w:rsid w:val="0066782B"/>
    <w:rsid w:val="006B2DF9"/>
    <w:rsid w:val="006C4B2F"/>
    <w:rsid w:val="006D3C30"/>
    <w:rsid w:val="006D6A33"/>
    <w:rsid w:val="006D6A60"/>
    <w:rsid w:val="006D6B75"/>
    <w:rsid w:val="006E28FE"/>
    <w:rsid w:val="006E6CBD"/>
    <w:rsid w:val="006E7B52"/>
    <w:rsid w:val="006F2BB6"/>
    <w:rsid w:val="006F48EB"/>
    <w:rsid w:val="0070464D"/>
    <w:rsid w:val="00713EAF"/>
    <w:rsid w:val="00715815"/>
    <w:rsid w:val="00722B45"/>
    <w:rsid w:val="007313E8"/>
    <w:rsid w:val="00732B3C"/>
    <w:rsid w:val="00751C0E"/>
    <w:rsid w:val="007701CE"/>
    <w:rsid w:val="007721B9"/>
    <w:rsid w:val="00775F8D"/>
    <w:rsid w:val="00780E74"/>
    <w:rsid w:val="00781345"/>
    <w:rsid w:val="00796A94"/>
    <w:rsid w:val="007A1A60"/>
    <w:rsid w:val="007B15AA"/>
    <w:rsid w:val="007B7545"/>
    <w:rsid w:val="007C012D"/>
    <w:rsid w:val="007C05E1"/>
    <w:rsid w:val="007D4058"/>
    <w:rsid w:val="007D745D"/>
    <w:rsid w:val="00814B1B"/>
    <w:rsid w:val="008170A0"/>
    <w:rsid w:val="00817AEB"/>
    <w:rsid w:val="008226DD"/>
    <w:rsid w:val="00823BB8"/>
    <w:rsid w:val="008266C5"/>
    <w:rsid w:val="00842378"/>
    <w:rsid w:val="008453BA"/>
    <w:rsid w:val="00851029"/>
    <w:rsid w:val="00853E7C"/>
    <w:rsid w:val="0085608B"/>
    <w:rsid w:val="0086472C"/>
    <w:rsid w:val="008728CC"/>
    <w:rsid w:val="00872A57"/>
    <w:rsid w:val="00883D65"/>
    <w:rsid w:val="00887F5C"/>
    <w:rsid w:val="00891AEA"/>
    <w:rsid w:val="008953DF"/>
    <w:rsid w:val="008A2708"/>
    <w:rsid w:val="008A65FB"/>
    <w:rsid w:val="008B5DC2"/>
    <w:rsid w:val="008B6F80"/>
    <w:rsid w:val="008C44CE"/>
    <w:rsid w:val="008D3E39"/>
    <w:rsid w:val="008E3A48"/>
    <w:rsid w:val="008F0DDC"/>
    <w:rsid w:val="008F0EC6"/>
    <w:rsid w:val="009023C1"/>
    <w:rsid w:val="00913906"/>
    <w:rsid w:val="00915A22"/>
    <w:rsid w:val="0091733C"/>
    <w:rsid w:val="0092625F"/>
    <w:rsid w:val="009303E1"/>
    <w:rsid w:val="00934CAB"/>
    <w:rsid w:val="00935B41"/>
    <w:rsid w:val="0093734D"/>
    <w:rsid w:val="009437F9"/>
    <w:rsid w:val="009461B8"/>
    <w:rsid w:val="00950FFA"/>
    <w:rsid w:val="00957E9E"/>
    <w:rsid w:val="00962392"/>
    <w:rsid w:val="009841D7"/>
    <w:rsid w:val="009973E9"/>
    <w:rsid w:val="009A776D"/>
    <w:rsid w:val="009C1F04"/>
    <w:rsid w:val="009C3377"/>
    <w:rsid w:val="009D03D9"/>
    <w:rsid w:val="009D0671"/>
    <w:rsid w:val="009D379E"/>
    <w:rsid w:val="009F2FC5"/>
    <w:rsid w:val="00A13CBF"/>
    <w:rsid w:val="00A175F2"/>
    <w:rsid w:val="00A215AF"/>
    <w:rsid w:val="00A23D25"/>
    <w:rsid w:val="00A35659"/>
    <w:rsid w:val="00A37631"/>
    <w:rsid w:val="00A450C7"/>
    <w:rsid w:val="00A5299B"/>
    <w:rsid w:val="00A54E73"/>
    <w:rsid w:val="00A609BB"/>
    <w:rsid w:val="00A61D4A"/>
    <w:rsid w:val="00A662C4"/>
    <w:rsid w:val="00A66E55"/>
    <w:rsid w:val="00A74962"/>
    <w:rsid w:val="00A7542E"/>
    <w:rsid w:val="00A807EE"/>
    <w:rsid w:val="00A822F0"/>
    <w:rsid w:val="00A92695"/>
    <w:rsid w:val="00AA25D9"/>
    <w:rsid w:val="00AA7ED5"/>
    <w:rsid w:val="00AB1640"/>
    <w:rsid w:val="00AD2442"/>
    <w:rsid w:val="00AD4FD5"/>
    <w:rsid w:val="00AE3D80"/>
    <w:rsid w:val="00AF0F2C"/>
    <w:rsid w:val="00AF5384"/>
    <w:rsid w:val="00B11C16"/>
    <w:rsid w:val="00B12113"/>
    <w:rsid w:val="00B13718"/>
    <w:rsid w:val="00B21E3E"/>
    <w:rsid w:val="00B25421"/>
    <w:rsid w:val="00B31E6A"/>
    <w:rsid w:val="00B32D92"/>
    <w:rsid w:val="00B46721"/>
    <w:rsid w:val="00B62790"/>
    <w:rsid w:val="00B632C3"/>
    <w:rsid w:val="00B6363F"/>
    <w:rsid w:val="00B63D7A"/>
    <w:rsid w:val="00B6458B"/>
    <w:rsid w:val="00B73321"/>
    <w:rsid w:val="00B80E51"/>
    <w:rsid w:val="00B80E6D"/>
    <w:rsid w:val="00B825D4"/>
    <w:rsid w:val="00B86D7F"/>
    <w:rsid w:val="00B91091"/>
    <w:rsid w:val="00B91E57"/>
    <w:rsid w:val="00BB3052"/>
    <w:rsid w:val="00BB572C"/>
    <w:rsid w:val="00BB745A"/>
    <w:rsid w:val="00BB7A96"/>
    <w:rsid w:val="00BC28AD"/>
    <w:rsid w:val="00BD08D5"/>
    <w:rsid w:val="00BD1616"/>
    <w:rsid w:val="00BD26E7"/>
    <w:rsid w:val="00BF14C7"/>
    <w:rsid w:val="00BF58C2"/>
    <w:rsid w:val="00BF678B"/>
    <w:rsid w:val="00C05976"/>
    <w:rsid w:val="00C10D76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6D83"/>
    <w:rsid w:val="00C75F4E"/>
    <w:rsid w:val="00C9254A"/>
    <w:rsid w:val="00CB3D6D"/>
    <w:rsid w:val="00CB47C8"/>
    <w:rsid w:val="00CC0D68"/>
    <w:rsid w:val="00CC6FFF"/>
    <w:rsid w:val="00CC7D1F"/>
    <w:rsid w:val="00CD00EA"/>
    <w:rsid w:val="00CE2DDA"/>
    <w:rsid w:val="00CE586A"/>
    <w:rsid w:val="00CF0C64"/>
    <w:rsid w:val="00CF4C57"/>
    <w:rsid w:val="00D01C11"/>
    <w:rsid w:val="00D027D6"/>
    <w:rsid w:val="00D03976"/>
    <w:rsid w:val="00D169AD"/>
    <w:rsid w:val="00D306C4"/>
    <w:rsid w:val="00D43956"/>
    <w:rsid w:val="00D45D65"/>
    <w:rsid w:val="00D476C7"/>
    <w:rsid w:val="00D50DA9"/>
    <w:rsid w:val="00D5254C"/>
    <w:rsid w:val="00D5788E"/>
    <w:rsid w:val="00D6673C"/>
    <w:rsid w:val="00D72DA9"/>
    <w:rsid w:val="00D747CC"/>
    <w:rsid w:val="00D817B5"/>
    <w:rsid w:val="00D94C52"/>
    <w:rsid w:val="00DA3BBA"/>
    <w:rsid w:val="00DA6D73"/>
    <w:rsid w:val="00DB2FDA"/>
    <w:rsid w:val="00DD25FC"/>
    <w:rsid w:val="00DE113C"/>
    <w:rsid w:val="00DE3994"/>
    <w:rsid w:val="00DE45D5"/>
    <w:rsid w:val="00DE4E2A"/>
    <w:rsid w:val="00DE67DE"/>
    <w:rsid w:val="00E01186"/>
    <w:rsid w:val="00E021E4"/>
    <w:rsid w:val="00E02483"/>
    <w:rsid w:val="00E02C5B"/>
    <w:rsid w:val="00E10D96"/>
    <w:rsid w:val="00E2498A"/>
    <w:rsid w:val="00E42B3B"/>
    <w:rsid w:val="00E4401F"/>
    <w:rsid w:val="00E51071"/>
    <w:rsid w:val="00E522E3"/>
    <w:rsid w:val="00E56C69"/>
    <w:rsid w:val="00E66F4C"/>
    <w:rsid w:val="00E80255"/>
    <w:rsid w:val="00E804F6"/>
    <w:rsid w:val="00E904DF"/>
    <w:rsid w:val="00E926CC"/>
    <w:rsid w:val="00E96EDA"/>
    <w:rsid w:val="00EA305E"/>
    <w:rsid w:val="00EA3341"/>
    <w:rsid w:val="00EB3F4C"/>
    <w:rsid w:val="00EC0922"/>
    <w:rsid w:val="00EC2E99"/>
    <w:rsid w:val="00ED1A7D"/>
    <w:rsid w:val="00ED79FA"/>
    <w:rsid w:val="00EE6019"/>
    <w:rsid w:val="00EE7C00"/>
    <w:rsid w:val="00EF30D8"/>
    <w:rsid w:val="00EF38CC"/>
    <w:rsid w:val="00EF6108"/>
    <w:rsid w:val="00F00B49"/>
    <w:rsid w:val="00F15045"/>
    <w:rsid w:val="00F1598F"/>
    <w:rsid w:val="00F24B10"/>
    <w:rsid w:val="00F279DF"/>
    <w:rsid w:val="00F41913"/>
    <w:rsid w:val="00F5599A"/>
    <w:rsid w:val="00F7035A"/>
    <w:rsid w:val="00F80273"/>
    <w:rsid w:val="00F82D6D"/>
    <w:rsid w:val="00F93270"/>
    <w:rsid w:val="00FA6B94"/>
    <w:rsid w:val="00FA71CA"/>
    <w:rsid w:val="00FB077E"/>
    <w:rsid w:val="00FB4663"/>
    <w:rsid w:val="00FB7DE1"/>
    <w:rsid w:val="00FC2A4C"/>
    <w:rsid w:val="00FC38E1"/>
    <w:rsid w:val="00FD1FE1"/>
    <w:rsid w:val="00FE3101"/>
    <w:rsid w:val="00FE47F1"/>
    <w:rsid w:val="00FE4B25"/>
    <w:rsid w:val="00FE6891"/>
    <w:rsid w:val="00FE6E25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D187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0A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70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EB3F4C"/>
    <w:rPr>
      <w:b/>
      <w:u w:val="none"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F00B49"/>
    <w:rPr>
      <w:rFonts w:ascii="Times New Roman" w:hAnsi="Times New Roman"/>
      <w:i/>
    </w:rPr>
  </w:style>
  <w:style w:type="character" w:customStyle="1" w:styleId="MTConvertedEquation">
    <w:name w:val="MTConvertedEquation"/>
    <w:basedOn w:val="DefaultParagraphFont"/>
    <w:rsid w:val="008170A0"/>
  </w:style>
  <w:style w:type="character" w:customStyle="1" w:styleId="Heading1Char">
    <w:name w:val="Heading 1 Char"/>
    <w:basedOn w:val="DefaultParagraphFont"/>
    <w:link w:val="Heading1"/>
    <w:rsid w:val="008170A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8170A0"/>
    <w:pPr>
      <w:ind w:left="720"/>
      <w:contextualSpacing/>
    </w:pPr>
  </w:style>
  <w:style w:type="paragraph" w:customStyle="1" w:styleId="PQuestionheadingmcanswer">
    <w:name w:val="P: Question heading mc (answer)"/>
    <w:basedOn w:val="Pquestionheadingmc1stafterhead"/>
    <w:qFormat/>
    <w:rsid w:val="008170A0"/>
    <w:rPr>
      <w:u w:val="single"/>
    </w:rPr>
  </w:style>
  <w:style w:type="character" w:customStyle="1" w:styleId="Csuperscript">
    <w:name w:val="C: superscript"/>
    <w:basedOn w:val="DefaultParagraphFont"/>
    <w:uiPriority w:val="1"/>
    <w:qFormat/>
    <w:rsid w:val="00114213"/>
    <w:rPr>
      <w:vertAlign w:val="superscript"/>
    </w:rPr>
  </w:style>
  <w:style w:type="character" w:customStyle="1" w:styleId="Citalicsubscript">
    <w:name w:val="C: italic subscript"/>
    <w:basedOn w:val="DefaultParagraphFont"/>
    <w:uiPriority w:val="1"/>
    <w:qFormat/>
    <w:rsid w:val="00114213"/>
    <w:rPr>
      <w:i/>
      <w:vertAlign w:val="subscript"/>
    </w:rPr>
  </w:style>
  <w:style w:type="character" w:customStyle="1" w:styleId="CItalicsuperscript">
    <w:name w:val="C: Italic superscript"/>
    <w:basedOn w:val="Cmathsexpressions"/>
    <w:uiPriority w:val="1"/>
    <w:qFormat/>
    <w:rsid w:val="007C012D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basedOn w:val="DefaultParagraphFont"/>
    <w:uiPriority w:val="1"/>
    <w:qFormat/>
    <w:rsid w:val="00114213"/>
    <w:rPr>
      <w:vertAlign w:val="sub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0A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70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EB3F4C"/>
    <w:rPr>
      <w:b/>
      <w:u w:val="none"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F00B49"/>
    <w:rPr>
      <w:rFonts w:ascii="Times New Roman" w:hAnsi="Times New Roman"/>
      <w:i/>
    </w:rPr>
  </w:style>
  <w:style w:type="character" w:customStyle="1" w:styleId="MTConvertedEquation">
    <w:name w:val="MTConvertedEquation"/>
    <w:basedOn w:val="DefaultParagraphFont"/>
    <w:rsid w:val="008170A0"/>
  </w:style>
  <w:style w:type="character" w:customStyle="1" w:styleId="Heading1Char">
    <w:name w:val="Heading 1 Char"/>
    <w:basedOn w:val="DefaultParagraphFont"/>
    <w:link w:val="Heading1"/>
    <w:rsid w:val="008170A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8170A0"/>
    <w:pPr>
      <w:ind w:left="720"/>
      <w:contextualSpacing/>
    </w:pPr>
  </w:style>
  <w:style w:type="paragraph" w:customStyle="1" w:styleId="PQuestionheadingmcanswer">
    <w:name w:val="P: Question heading mc (answer)"/>
    <w:basedOn w:val="Pquestionheadingmc1stafterhead"/>
    <w:qFormat/>
    <w:rsid w:val="008170A0"/>
    <w:rPr>
      <w:u w:val="single"/>
    </w:rPr>
  </w:style>
  <w:style w:type="character" w:customStyle="1" w:styleId="Csuperscript">
    <w:name w:val="C: superscript"/>
    <w:basedOn w:val="DefaultParagraphFont"/>
    <w:uiPriority w:val="1"/>
    <w:qFormat/>
    <w:rsid w:val="00114213"/>
    <w:rPr>
      <w:vertAlign w:val="superscript"/>
    </w:rPr>
  </w:style>
  <w:style w:type="character" w:customStyle="1" w:styleId="Citalicsubscript">
    <w:name w:val="C: italic subscript"/>
    <w:basedOn w:val="DefaultParagraphFont"/>
    <w:uiPriority w:val="1"/>
    <w:qFormat/>
    <w:rsid w:val="00114213"/>
    <w:rPr>
      <w:i/>
      <w:vertAlign w:val="subscript"/>
    </w:rPr>
  </w:style>
  <w:style w:type="character" w:customStyle="1" w:styleId="CItalicsuperscript">
    <w:name w:val="C: Italic superscript"/>
    <w:basedOn w:val="Cmathsexpressions"/>
    <w:uiPriority w:val="1"/>
    <w:qFormat/>
    <w:rsid w:val="007C012D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basedOn w:val="DefaultParagraphFont"/>
    <w:uiPriority w:val="1"/>
    <w:qFormat/>
    <w:rsid w:val="00114213"/>
    <w:rPr>
      <w:vertAlign w:val="sub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84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87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e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footer" Target="footer1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76</TotalTime>
  <Pages>6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5001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76</cp:revision>
  <cp:lastPrinted>2016-09-02T00:55:00Z</cp:lastPrinted>
  <dcterms:created xsi:type="dcterms:W3CDTF">2016-07-25T04:53:00Z</dcterms:created>
  <dcterms:modified xsi:type="dcterms:W3CDTF">2016-10-25T05:09:00Z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