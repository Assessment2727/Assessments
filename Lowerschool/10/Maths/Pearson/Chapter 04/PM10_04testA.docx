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99C41" w14:textId="77777777" w:rsidR="00F2707E" w:rsidRPr="00465F12" w:rsidRDefault="00F2707E" w:rsidP="00865F91">
      <w:pPr>
        <w:pStyle w:val="Psectionheading"/>
      </w:pPr>
      <w:r w:rsidRPr="00465F12">
        <w:t>Multiple-choice section – choose the correct answer</w:t>
      </w:r>
    </w:p>
    <w:p w14:paraId="40EC4C38" w14:textId="1DEC0177" w:rsidR="00F2707E" w:rsidRPr="00465F12" w:rsidRDefault="00F2707E" w:rsidP="00865F91">
      <w:pPr>
        <w:pStyle w:val="Pquestionheadingmc1stafterhead"/>
      </w:pPr>
      <w:r w:rsidRPr="00465F12">
        <w:t>Question 1</w:t>
      </w:r>
      <w:r w:rsidRPr="00465F12">
        <w:tab/>
        <w:t>[4.6]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4434DBAE" w14:textId="4A64B8DF" w:rsidR="00F2707E" w:rsidRPr="00865F91" w:rsidRDefault="00F2707E" w:rsidP="00F2707E">
      <w:pPr>
        <w:pStyle w:val="Pquestiontextmainstem"/>
      </w:pPr>
      <w:r w:rsidRPr="00865F91">
        <w:t>When using the quadratic formula to solve 5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= 3</w:t>
      </w:r>
      <w:r w:rsidRPr="00865F91">
        <w:rPr>
          <w:rStyle w:val="Cmathsexpressions"/>
        </w:rPr>
        <w:t>x</w:t>
      </w:r>
      <w:r w:rsidRPr="00865F91">
        <w:t xml:space="preserve"> – 7, the values of </w:t>
      </w:r>
      <w:r w:rsidRPr="00865F91">
        <w:rPr>
          <w:rStyle w:val="Cmathsexpressions"/>
        </w:rPr>
        <w:t>a, b, c</w:t>
      </w:r>
      <w:r w:rsidRPr="00865F91">
        <w:t xml:space="preserve"> are respectively:</w:t>
      </w:r>
    </w:p>
    <w:p w14:paraId="3ADC8C29" w14:textId="16F72E55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A</w:t>
      </w:r>
      <w:r w:rsidRPr="00865F91">
        <w:tab/>
        <w:t>5, 3, -7</w:t>
      </w:r>
      <w:r w:rsidRPr="00865F91">
        <w:tab/>
      </w:r>
      <w:r w:rsidRPr="00865F91">
        <w:tab/>
      </w:r>
      <w:r w:rsidRPr="00865F91">
        <w:tab/>
      </w:r>
      <w:r w:rsidR="00701DD8" w:rsidRPr="00865F91">
        <w:tab/>
      </w:r>
      <w:r w:rsidR="00701DD8" w:rsidRPr="00865F91">
        <w:tab/>
      </w:r>
      <w:r w:rsidRPr="00865F91">
        <w:rPr>
          <w:rStyle w:val="Cquestionpartlabelbold"/>
        </w:rPr>
        <w:t>B</w:t>
      </w:r>
      <w:r w:rsidRPr="00865F91">
        <w:rPr>
          <w:rStyle w:val="Cquestionpartlabelbold"/>
        </w:rPr>
        <w:tab/>
      </w:r>
      <w:r w:rsidRPr="00865F91">
        <w:t>3, -7, -5</w:t>
      </w:r>
      <w:r w:rsidRPr="00865F91">
        <w:tab/>
      </w:r>
      <w:r w:rsidRPr="00865F91">
        <w:tab/>
      </w:r>
      <w:r w:rsidRPr="00865F91">
        <w:tab/>
      </w:r>
      <w:r w:rsidR="00701DD8" w:rsidRPr="00865F91">
        <w:tab/>
      </w:r>
      <w:r w:rsidR="00701DD8" w:rsidRPr="00865F91">
        <w:tab/>
      </w:r>
      <w:r w:rsidRPr="00865F91">
        <w:rPr>
          <w:rStyle w:val="Cquestionpartlabelbold"/>
        </w:rPr>
        <w:t>C</w:t>
      </w:r>
      <w:r w:rsidRPr="00865F91">
        <w:rPr>
          <w:rStyle w:val="Cquestionpartlabelbold"/>
        </w:rPr>
        <w:tab/>
      </w:r>
      <w:r w:rsidRPr="00865F91">
        <w:t>3, -7, 5</w:t>
      </w:r>
      <w:r w:rsidRPr="00865F91">
        <w:tab/>
      </w:r>
      <w:r w:rsidRPr="00865F91">
        <w:tab/>
      </w:r>
      <w:r w:rsidR="00701DD8" w:rsidRPr="00865F91">
        <w:tab/>
      </w:r>
      <w:r w:rsidR="00701DD8" w:rsidRPr="00865F91">
        <w:tab/>
      </w:r>
      <w:r w:rsidRPr="00865F91">
        <w:tab/>
      </w:r>
      <w:r w:rsidRPr="00865F91">
        <w:rPr>
          <w:rStyle w:val="Cquestionpartlabelbold"/>
        </w:rPr>
        <w:t>D</w:t>
      </w:r>
      <w:r w:rsidRPr="00865F91">
        <w:tab/>
        <w:t>5, -3, 7</w:t>
      </w:r>
    </w:p>
    <w:p w14:paraId="39F9D497" w14:textId="2B58B9B2" w:rsidR="00F2707E" w:rsidRPr="00465F12" w:rsidRDefault="00F2707E" w:rsidP="00865F91">
      <w:pPr>
        <w:pStyle w:val="Pquestionheadingmc"/>
      </w:pPr>
      <w:r w:rsidRPr="00465F12">
        <w:t>Question 2</w:t>
      </w:r>
      <w:r w:rsidRPr="00465F12">
        <w:tab/>
        <w:t>[4.5]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405D7A93" w14:textId="77777777" w:rsidR="00F2707E" w:rsidRPr="00865F91" w:rsidRDefault="00F2707E" w:rsidP="00F2707E">
      <w:pPr>
        <w:pStyle w:val="Pquestiontextmainstem"/>
      </w:pPr>
      <w:r w:rsidRPr="00865F91">
        <w:t>The factors of 6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– </w:t>
      </w:r>
      <w:r w:rsidRPr="00865F91">
        <w:rPr>
          <w:rStyle w:val="Cmathsexpressions"/>
        </w:rPr>
        <w:t>x</w:t>
      </w:r>
      <w:r w:rsidRPr="00865F91">
        <w:t xml:space="preserve"> – 15 are: </w:t>
      </w:r>
    </w:p>
    <w:p w14:paraId="3573B0A5" w14:textId="27FC5936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A</w:t>
      </w:r>
      <w:r w:rsidRPr="00865F91">
        <w:tab/>
        <w:t>(2</w:t>
      </w:r>
      <w:r w:rsidRPr="00865F91">
        <w:rPr>
          <w:rStyle w:val="Cmathsexpressions"/>
        </w:rPr>
        <w:t>x</w:t>
      </w:r>
      <w:r w:rsidRPr="00865F91">
        <w:t xml:space="preserve"> – 3)(3</w:t>
      </w:r>
      <w:r w:rsidRPr="00865F91">
        <w:rPr>
          <w:rStyle w:val="Cmathsexpressions"/>
        </w:rPr>
        <w:t>x</w:t>
      </w:r>
      <w:r w:rsidRPr="00865F91">
        <w:t xml:space="preserve"> + 5)</w:t>
      </w:r>
      <w:r w:rsidRPr="00865F91">
        <w:tab/>
      </w:r>
      <w:r w:rsidR="00701DD8" w:rsidRPr="00865F91">
        <w:tab/>
      </w:r>
      <w:r w:rsidRPr="00865F91">
        <w:rPr>
          <w:rStyle w:val="Cquestionpartlabelbold"/>
        </w:rPr>
        <w:t>B</w:t>
      </w:r>
      <w:r w:rsidRPr="00865F91">
        <w:tab/>
        <w:t>3(2</w:t>
      </w:r>
      <w:r w:rsidRPr="00865F91">
        <w:rPr>
          <w:rStyle w:val="Cmathsexpressions"/>
        </w:rPr>
        <w:t>x</w:t>
      </w:r>
      <w:r w:rsidRPr="00865F91">
        <w:t xml:space="preserve"> − 1)(</w:t>
      </w:r>
      <w:r w:rsidRPr="00865F91">
        <w:rPr>
          <w:rStyle w:val="Cmathsexpressions"/>
        </w:rPr>
        <w:t>x</w:t>
      </w:r>
      <w:r w:rsidRPr="00865F91">
        <w:t xml:space="preserve"> + 5)</w:t>
      </w:r>
      <w:r w:rsidR="00701DD8" w:rsidRPr="00865F91">
        <w:tab/>
      </w:r>
      <w:r w:rsidR="00701DD8" w:rsidRPr="00865F91">
        <w:tab/>
      </w:r>
      <w:r w:rsidRPr="00865F91">
        <w:rPr>
          <w:rStyle w:val="Cquestionpartlabelbold"/>
        </w:rPr>
        <w:t>C</w:t>
      </w:r>
      <w:r w:rsidRPr="00865F91">
        <w:tab/>
        <w:t>(2</w:t>
      </w:r>
      <w:r w:rsidRPr="00865F91">
        <w:rPr>
          <w:rStyle w:val="Cmathsexpressions"/>
        </w:rPr>
        <w:t>x</w:t>
      </w:r>
      <w:r w:rsidRPr="00865F91">
        <w:t xml:space="preserve"> + 3)(3</w:t>
      </w:r>
      <w:r w:rsidRPr="00865F91">
        <w:rPr>
          <w:rStyle w:val="Cmathsexpressions"/>
        </w:rPr>
        <w:t>x</w:t>
      </w:r>
      <w:r w:rsidRPr="00865F91">
        <w:t xml:space="preserve"> - 5)</w:t>
      </w:r>
      <w:r w:rsidR="00701DD8" w:rsidRPr="00865F91">
        <w:tab/>
      </w:r>
      <w:r w:rsidR="00701DD8" w:rsidRPr="00865F91">
        <w:tab/>
      </w:r>
      <w:r w:rsidRPr="00865F91">
        <w:rPr>
          <w:rStyle w:val="Cquestionpartlabelbold"/>
        </w:rPr>
        <w:t>D</w:t>
      </w:r>
      <w:r w:rsidRPr="00865F91">
        <w:tab/>
        <w:t>(6</w:t>
      </w:r>
      <w:r w:rsidRPr="00865F91">
        <w:rPr>
          <w:rStyle w:val="Cmathsexpressions"/>
        </w:rPr>
        <w:t>x</w:t>
      </w:r>
      <w:r w:rsidRPr="00865F91">
        <w:t xml:space="preserve"> – 5)(</w:t>
      </w:r>
      <w:r w:rsidRPr="00865F91">
        <w:rPr>
          <w:rStyle w:val="Cmathsexpressions"/>
        </w:rPr>
        <w:t>x</w:t>
      </w:r>
      <w:r w:rsidRPr="00865F91">
        <w:t xml:space="preserve"> + 3)</w:t>
      </w:r>
    </w:p>
    <w:p w14:paraId="324C89ED" w14:textId="199A6574" w:rsidR="00F2707E" w:rsidRPr="00465F12" w:rsidRDefault="00F2707E" w:rsidP="00865F91">
      <w:pPr>
        <w:pStyle w:val="Pquestionheadingmc"/>
      </w:pPr>
      <w:r w:rsidRPr="00465F12">
        <w:t>Question 3</w:t>
      </w:r>
      <w:r w:rsidRPr="00465F12">
        <w:tab/>
        <w:t>[4.6]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3D5416B9" w14:textId="77777777" w:rsidR="00F2707E" w:rsidRPr="00465F12" w:rsidRDefault="00F2707E" w:rsidP="00865F91">
      <w:pPr>
        <w:pStyle w:val="Pquestiontextmainstem"/>
      </w:pPr>
      <w:r w:rsidRPr="00465F12">
        <w:t>Which equation has solutions 7 and -0.5?</w:t>
      </w:r>
    </w:p>
    <w:p w14:paraId="24E9BF23" w14:textId="16019106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A</w:t>
      </w:r>
      <w:r w:rsidRPr="00865F91">
        <w:tab/>
        <w:t>(</w:t>
      </w:r>
      <w:r w:rsidRPr="00865F91">
        <w:rPr>
          <w:rStyle w:val="Cmathsexpressions"/>
        </w:rPr>
        <w:t>x</w:t>
      </w:r>
      <w:r w:rsidRPr="00865F91">
        <w:t xml:space="preserve"> – 7)(2</w:t>
      </w:r>
      <w:r w:rsidRPr="00865F91">
        <w:rPr>
          <w:rStyle w:val="Cmathsexpressions"/>
        </w:rPr>
        <w:t>x</w:t>
      </w:r>
      <w:r w:rsidRPr="00865F91">
        <w:t xml:space="preserve"> + 1) = 0</w:t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Pr="00865F91">
        <w:rPr>
          <w:rStyle w:val="Cquestionpartlabelbold"/>
        </w:rPr>
        <w:t>B</w:t>
      </w:r>
      <w:r w:rsidRPr="00865F91">
        <w:rPr>
          <w:rStyle w:val="Cquestionpartlabelbold"/>
        </w:rPr>
        <w:tab/>
      </w:r>
      <w:r w:rsidRPr="00865F91">
        <w:t>(</w:t>
      </w:r>
      <w:r w:rsidRPr="00865F91">
        <w:rPr>
          <w:rStyle w:val="Cmathsexpressions"/>
        </w:rPr>
        <w:t>x</w:t>
      </w:r>
      <w:r w:rsidRPr="00865F91">
        <w:t xml:space="preserve"> + 7)(</w:t>
      </w:r>
      <w:r w:rsidRPr="00865F91">
        <w:rPr>
          <w:rStyle w:val="Cmathsexpressions"/>
        </w:rPr>
        <w:t>x</w:t>
      </w:r>
      <w:r w:rsidRPr="00865F91">
        <w:t xml:space="preserve"> – 0.5) = 0</w:t>
      </w:r>
    </w:p>
    <w:p w14:paraId="29AA437E" w14:textId="5525471B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C</w:t>
      </w:r>
      <w:r w:rsidRPr="00865F91">
        <w:rPr>
          <w:rStyle w:val="Cquestionpartlabelbold"/>
        </w:rPr>
        <w:tab/>
      </w:r>
      <w:r w:rsidRPr="00865F91">
        <w:t>(2</w:t>
      </w:r>
      <w:r w:rsidRPr="00865F91">
        <w:rPr>
          <w:rStyle w:val="Cmathsexpressions"/>
        </w:rPr>
        <w:t>x</w:t>
      </w:r>
      <w:r w:rsidRPr="00865F91">
        <w:t xml:space="preserve"> – 1)(</w:t>
      </w:r>
      <w:r w:rsidRPr="00865F91">
        <w:rPr>
          <w:rStyle w:val="Cmathsexpressions"/>
        </w:rPr>
        <w:t>x</w:t>
      </w:r>
      <w:r w:rsidRPr="00865F91">
        <w:t xml:space="preserve"> – 7) = 0</w:t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Pr="00865F91">
        <w:rPr>
          <w:rStyle w:val="Cquestionpartlabelbold"/>
        </w:rPr>
        <w:t>D</w:t>
      </w:r>
      <w:r w:rsidRPr="00865F91">
        <w:rPr>
          <w:rStyle w:val="Cquestionpartlabelbold"/>
        </w:rPr>
        <w:tab/>
      </w:r>
      <w:r w:rsidRPr="00865F91">
        <w:t>(2</w:t>
      </w:r>
      <w:r w:rsidRPr="00865F91">
        <w:rPr>
          <w:rStyle w:val="Cmathsexpressions"/>
        </w:rPr>
        <w:t>x</w:t>
      </w:r>
      <w:r w:rsidRPr="00865F91">
        <w:t xml:space="preserve"> – 7)(</w:t>
      </w:r>
      <w:r w:rsidRPr="00865F91">
        <w:rPr>
          <w:rStyle w:val="Cmathsexpressions"/>
        </w:rPr>
        <w:t>x</w:t>
      </w:r>
      <w:r w:rsidRPr="00865F91">
        <w:t xml:space="preserve"> + 0.5) = 0</w:t>
      </w:r>
    </w:p>
    <w:p w14:paraId="03EBF372" w14:textId="0C76ABDD" w:rsidR="00F2707E" w:rsidRPr="00465F12" w:rsidRDefault="00A31882" w:rsidP="00865F91">
      <w:pPr>
        <w:pStyle w:val="Pquestionheadingmc"/>
      </w:pPr>
      <w:r>
        <w:t>Question 4</w:t>
      </w:r>
      <w:r>
        <w:tab/>
        <w:t>[4.</w:t>
      </w:r>
      <w:r w:rsidR="008F7997">
        <w:t>6</w:t>
      </w:r>
      <w:r w:rsidR="00F2707E" w:rsidRPr="00465F12">
        <w:t>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0DE71883" w14:textId="77777777" w:rsidR="00F2707E" w:rsidRPr="00865F91" w:rsidRDefault="00F2707E" w:rsidP="00F2707E">
      <w:pPr>
        <w:pStyle w:val="Pquestiontextmainstem"/>
      </w:pPr>
      <w:r w:rsidRPr="00865F91">
        <w:t>The quickest way to solve (2</w:t>
      </w:r>
      <w:r w:rsidRPr="00865F91">
        <w:rPr>
          <w:rStyle w:val="Cmathsexpressions"/>
        </w:rPr>
        <w:t>x</w:t>
      </w:r>
      <w:r w:rsidRPr="00865F91">
        <w:t xml:space="preserve"> – 3)(4</w:t>
      </w:r>
      <w:r w:rsidRPr="00865F91">
        <w:rPr>
          <w:rStyle w:val="Cmathsexpressions"/>
        </w:rPr>
        <w:t>x</w:t>
      </w:r>
      <w:r w:rsidRPr="00865F91">
        <w:t xml:space="preserve"> + 5) = 0 is by:</w:t>
      </w:r>
    </w:p>
    <w:p w14:paraId="2FB8EC51" w14:textId="239B4061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A</w:t>
      </w:r>
      <w:r w:rsidRPr="00865F91">
        <w:tab/>
        <w:t>completing the square</w:t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Pr="00865F91">
        <w:rPr>
          <w:rStyle w:val="Cquestionpartlabelbold"/>
        </w:rPr>
        <w:t>B</w:t>
      </w:r>
      <w:r w:rsidRPr="00865F91">
        <w:tab/>
        <w:t>using the quadratic formula</w:t>
      </w:r>
    </w:p>
    <w:p w14:paraId="3A1DC346" w14:textId="4A418A20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C</w:t>
      </w:r>
      <w:r w:rsidRPr="00865F91">
        <w:tab/>
        <w:t xml:space="preserve">using the null factor law </w:t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="0032606F" w:rsidRPr="00865F91">
        <w:tab/>
      </w:r>
      <w:r w:rsidRPr="00865F91">
        <w:rPr>
          <w:rStyle w:val="Cquestionpartlabelbold"/>
        </w:rPr>
        <w:t>D</w:t>
      </w:r>
      <w:r w:rsidRPr="00865F91">
        <w:tab/>
        <w:t>multiplying the two numbers</w:t>
      </w:r>
    </w:p>
    <w:p w14:paraId="22D92953" w14:textId="77777777" w:rsidR="00F2707E" w:rsidRPr="00465F12" w:rsidRDefault="00F2707E" w:rsidP="00865F91">
      <w:pPr>
        <w:pStyle w:val="Pquestionheadingmc"/>
      </w:pPr>
      <w:r w:rsidRPr="00465F12">
        <w:t>Question 5</w:t>
      </w:r>
      <w:r w:rsidRPr="00465F12">
        <w:tab/>
        <w:t>[4.1]</w:t>
      </w:r>
    </w:p>
    <w:p w14:paraId="00132747" w14:textId="77777777" w:rsidR="00F2707E" w:rsidRPr="00865F91" w:rsidRDefault="00F2707E" w:rsidP="00F2707E">
      <w:pPr>
        <w:pStyle w:val="Pquestiontextmainstem"/>
      </w:pPr>
      <w:r w:rsidRPr="00865F91">
        <w:t xml:space="preserve">Solving 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– 14</w:t>
      </w:r>
      <w:r w:rsidRPr="00865F91">
        <w:rPr>
          <w:rStyle w:val="Cmathsexpressions"/>
        </w:rPr>
        <w:t>x</w:t>
      </w:r>
      <w:r w:rsidRPr="00865F91">
        <w:t xml:space="preserve"> – 72 = 0 for </w:t>
      </w:r>
      <w:r w:rsidRPr="00865F91">
        <w:rPr>
          <w:rStyle w:val="Cmathsexpressions"/>
        </w:rPr>
        <w:t xml:space="preserve">x </w:t>
      </w:r>
      <w:r w:rsidRPr="00865F91">
        <w:t>gives:</w:t>
      </w:r>
    </w:p>
    <w:p w14:paraId="35C35D91" w14:textId="7C998125" w:rsidR="00F2707E" w:rsidRPr="00865F91" w:rsidRDefault="00F2707E" w:rsidP="00F2707E">
      <w:pPr>
        <w:pStyle w:val="Pquestiontextmcqoptions"/>
        <w:rPr>
          <w:rStyle w:val="Cquestionpartlabelbold"/>
        </w:rPr>
      </w:pPr>
      <w:r w:rsidRPr="00865F91">
        <w:rPr>
          <w:rStyle w:val="Cquestionpartlabelbold"/>
        </w:rPr>
        <w:t>A</w:t>
      </w:r>
      <w:r w:rsidRPr="00865F91">
        <w:tab/>
        <w:t>8 and -9</w:t>
      </w:r>
      <w:r w:rsidRPr="00865F91">
        <w:tab/>
      </w:r>
      <w:r w:rsidRPr="00865F91">
        <w:tab/>
      </w:r>
      <w:r w:rsidRPr="00865F91">
        <w:tab/>
      </w:r>
      <w:r w:rsidR="00701DD8" w:rsidRPr="00865F91">
        <w:tab/>
      </w:r>
      <w:r w:rsidRPr="00865F91">
        <w:tab/>
      </w:r>
      <w:r w:rsidRPr="00865F91">
        <w:rPr>
          <w:rStyle w:val="Cquestionpartlabelbold"/>
        </w:rPr>
        <w:t>B</w:t>
      </w:r>
      <w:r w:rsidRPr="00865F91">
        <w:tab/>
        <w:t>8 and 6</w:t>
      </w:r>
      <w:r w:rsidR="00701DD8" w:rsidRPr="00865F91">
        <w:tab/>
      </w:r>
      <w:r w:rsidR="00701DD8" w:rsidRPr="00865F91">
        <w:tab/>
      </w:r>
      <w:r w:rsidR="00701DD8" w:rsidRPr="00865F91">
        <w:tab/>
      </w:r>
      <w:r w:rsidR="00701DD8" w:rsidRPr="00865F91">
        <w:tab/>
      </w:r>
      <w:r w:rsidR="00701DD8" w:rsidRPr="00865F91">
        <w:tab/>
      </w:r>
      <w:r w:rsidRPr="00865F91">
        <w:rPr>
          <w:rStyle w:val="Cquestionpartlabelbold"/>
        </w:rPr>
        <w:t>C</w:t>
      </w:r>
      <w:r w:rsidRPr="00865F91">
        <w:tab/>
        <w:t>18 and -4</w:t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  <w:t>D</w:t>
      </w:r>
      <w:r w:rsidRPr="00865F91">
        <w:tab/>
        <w:t>-18 and 4</w:t>
      </w:r>
    </w:p>
    <w:p w14:paraId="22E95F77" w14:textId="41D8BF2B" w:rsidR="00F2707E" w:rsidRPr="00465F12" w:rsidRDefault="00F2707E" w:rsidP="008F7997">
      <w:pPr>
        <w:pStyle w:val="Pquestionheadingmc"/>
        <w:spacing w:before="240"/>
      </w:pPr>
      <w:r w:rsidRPr="00465F12">
        <w:t>Question 6</w:t>
      </w:r>
      <w:r w:rsidRPr="00465F12">
        <w:tab/>
        <w:t>[4.</w:t>
      </w:r>
      <w:r w:rsidR="001E63E3">
        <w:t>3</w:t>
      </w:r>
      <w:r w:rsidRPr="00465F12">
        <w:t>]</w:t>
      </w:r>
    </w:p>
    <w:p w14:paraId="6E001F43" w14:textId="77777777" w:rsidR="00F2707E" w:rsidRPr="00865F91" w:rsidRDefault="00F2707E" w:rsidP="00F2707E">
      <w:pPr>
        <w:pStyle w:val="Pquestiontextmainstem"/>
      </w:pPr>
      <w:r w:rsidRPr="00865F91">
        <w:t xml:space="preserve">The values of </w:t>
      </w:r>
      <w:r w:rsidRPr="00865F91">
        <w:rPr>
          <w:rStyle w:val="Cmathsexpressions"/>
        </w:rPr>
        <w:t>h</w:t>
      </w:r>
      <w:r w:rsidRPr="00865F91">
        <w:t xml:space="preserve"> and </w:t>
      </w:r>
      <w:r w:rsidRPr="00865F91">
        <w:rPr>
          <w:rStyle w:val="Cmathsexpressions"/>
        </w:rPr>
        <w:t>k</w:t>
      </w:r>
      <w:r w:rsidRPr="00865F91">
        <w:t xml:space="preserve"> in the expression </w:t>
      </w:r>
      <w:r w:rsidRPr="00465F12">
        <w:rPr>
          <w:color w:val="000000" w:themeColor="text1"/>
          <w:position w:val="-10"/>
        </w:rPr>
        <w:object w:dxaOrig="2400" w:dyaOrig="360" w14:anchorId="241AC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35pt;height:18.25pt" o:ole="">
            <v:imagedata r:id="rId8" o:title=""/>
          </v:shape>
          <o:OLEObject Type="Embed" ProgID="Equation.3" ShapeID="_x0000_i1025" DrawAspect="Content" ObjectID="_1538887861" r:id="rId9"/>
        </w:object>
      </w:r>
      <w:r w:rsidRPr="00865F91">
        <w:t xml:space="preserve"> are, respectively: </w:t>
      </w:r>
    </w:p>
    <w:p w14:paraId="15BC2EAD" w14:textId="1E96070F" w:rsidR="00F2707E" w:rsidRPr="00865F91" w:rsidRDefault="00F2707E" w:rsidP="00F2707E">
      <w:pPr>
        <w:pStyle w:val="Pquestiontextmcqoptions"/>
        <w:rPr>
          <w:rStyle w:val="Cquestionpartlabelbold"/>
        </w:rPr>
      </w:pPr>
      <w:r w:rsidRPr="00865F91">
        <w:rPr>
          <w:rStyle w:val="Cquestionpartlabelbold"/>
        </w:rPr>
        <w:t>A</w:t>
      </w:r>
      <w:r w:rsidRPr="00865F91">
        <w:tab/>
      </w:r>
      <w:r w:rsidR="008F7997" w:rsidRPr="008F7997">
        <w:rPr>
          <w:color w:val="000000" w:themeColor="text1"/>
          <w:position w:val="-24"/>
        </w:rPr>
        <w:object w:dxaOrig="600" w:dyaOrig="620" w14:anchorId="31A65272">
          <v:shape id="_x0000_i1026" type="#_x0000_t75" style="width:30.1pt;height:31.15pt" o:ole="">
            <v:imagedata r:id="rId10" o:title=""/>
          </v:shape>
          <o:OLEObject Type="Embed" ProgID="Equation.DSMT4" ShapeID="_x0000_i1026" DrawAspect="Content" ObjectID="_1538887862" r:id="rId11"/>
        </w:object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  <w:t>B</w:t>
      </w:r>
      <w:r w:rsidRPr="00865F91">
        <w:tab/>
      </w:r>
      <w:r w:rsidR="008F7997" w:rsidRPr="008F7997">
        <w:rPr>
          <w:color w:val="000000" w:themeColor="text1"/>
          <w:position w:val="-24"/>
        </w:rPr>
        <w:object w:dxaOrig="720" w:dyaOrig="620" w14:anchorId="54B5B43B">
          <v:shape id="_x0000_i1027" type="#_x0000_t75" style="width:36.55pt;height:31.15pt" o:ole="">
            <v:imagedata r:id="rId12" o:title=""/>
          </v:shape>
          <o:OLEObject Type="Embed" ProgID="Equation.DSMT4" ShapeID="_x0000_i1027" DrawAspect="Content" ObjectID="_1538887863" r:id="rId13"/>
        </w:object>
      </w:r>
      <w:r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  <w:t>C</w:t>
      </w:r>
      <w:r w:rsidRPr="00865F91">
        <w:tab/>
      </w:r>
      <w:r w:rsidR="008F7997" w:rsidRPr="008F7997">
        <w:rPr>
          <w:color w:val="000000" w:themeColor="text1"/>
          <w:position w:val="-24"/>
        </w:rPr>
        <w:object w:dxaOrig="780" w:dyaOrig="620" w14:anchorId="59D02CF3">
          <v:shape id="_x0000_i1028" type="#_x0000_t75" style="width:38.7pt;height:31.15pt" o:ole="">
            <v:imagedata r:id="rId14" o:title=""/>
          </v:shape>
          <o:OLEObject Type="Embed" ProgID="Equation.DSMT4" ShapeID="_x0000_i1028" DrawAspect="Content" ObjectID="_1538887864" r:id="rId15"/>
        </w:object>
      </w:r>
      <w:r w:rsidRPr="00865F91">
        <w:tab/>
      </w:r>
      <w:r w:rsidRPr="00865F91">
        <w:tab/>
      </w:r>
      <w:r w:rsidR="00701DD8" w:rsidRPr="00865F91">
        <w:tab/>
      </w:r>
      <w:r w:rsidR="00701DD8" w:rsidRPr="00865F91">
        <w:tab/>
      </w:r>
      <w:r w:rsidRPr="00865F91">
        <w:tab/>
      </w:r>
      <w:r w:rsidRPr="00865F91">
        <w:rPr>
          <w:rStyle w:val="Cquestionpartlabelbold"/>
        </w:rPr>
        <w:t>D</w:t>
      </w:r>
      <w:r w:rsidRPr="00865F91">
        <w:tab/>
      </w:r>
      <w:r w:rsidR="008F7997" w:rsidRPr="008F7997">
        <w:rPr>
          <w:color w:val="000000" w:themeColor="text1"/>
          <w:position w:val="-24"/>
        </w:rPr>
        <w:object w:dxaOrig="680" w:dyaOrig="620" w14:anchorId="2259473D">
          <v:shape id="_x0000_i1029" type="#_x0000_t75" style="width:34.4pt;height:31.15pt" o:ole="">
            <v:imagedata r:id="rId16" o:title=""/>
          </v:shape>
          <o:OLEObject Type="Embed" ProgID="Equation.DSMT4" ShapeID="_x0000_i1029" DrawAspect="Content" ObjectID="_1538887865" r:id="rId17"/>
        </w:object>
      </w:r>
    </w:p>
    <w:p w14:paraId="6F575486" w14:textId="77777777" w:rsidR="00F2707E" w:rsidRPr="00465F12" w:rsidRDefault="00F2707E" w:rsidP="008F7997">
      <w:pPr>
        <w:pStyle w:val="Pquestionheadingmc"/>
        <w:spacing w:before="240"/>
      </w:pPr>
      <w:r w:rsidRPr="00465F12">
        <w:t>Question 7</w:t>
      </w:r>
      <w:r w:rsidRPr="00465F12">
        <w:tab/>
        <w:t>[4.3]</w:t>
      </w:r>
    </w:p>
    <w:p w14:paraId="045282EF" w14:textId="77777777" w:rsidR="00F2707E" w:rsidRPr="00865F91" w:rsidRDefault="00F2707E" w:rsidP="00F2707E">
      <w:pPr>
        <w:pStyle w:val="Pquestiontextmainstem"/>
      </w:pPr>
      <w:r w:rsidRPr="00865F91">
        <w:t xml:space="preserve">The solution to 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+ 3</w:t>
      </w:r>
      <w:r w:rsidRPr="00865F91">
        <w:rPr>
          <w:rStyle w:val="Cmathsexpressions"/>
        </w:rPr>
        <w:t xml:space="preserve">x </w:t>
      </w:r>
      <w:r w:rsidRPr="00865F91">
        <w:t>+ 1 = 0 is:</w:t>
      </w:r>
    </w:p>
    <w:p w14:paraId="6C75ADD0" w14:textId="12B90EF2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A</w:t>
      </w:r>
      <w:r w:rsidRPr="00865F91">
        <w:tab/>
      </w:r>
      <w:r w:rsidRPr="00465F12">
        <w:rPr>
          <w:color w:val="000000" w:themeColor="text1"/>
        </w:rPr>
        <w:object w:dxaOrig="859" w:dyaOrig="680" w14:anchorId="560EA449">
          <v:shape id="_x0000_i1030" type="#_x0000_t75" style="width:43pt;height:34.4pt" o:ole="">
            <v:imagedata r:id="rId18" o:title=""/>
          </v:shape>
          <o:OLEObject Type="Embed" ProgID="Equation.3" ShapeID="_x0000_i1030" DrawAspect="Content" ObjectID="_1538887866" r:id="rId19"/>
        </w:object>
      </w:r>
      <w:r w:rsidRPr="00865F91">
        <w:tab/>
      </w:r>
      <w:r w:rsidRPr="00865F91">
        <w:tab/>
      </w:r>
      <w:r w:rsidRPr="00865F91">
        <w:tab/>
      </w:r>
      <w:r w:rsidR="00701DD8" w:rsidRPr="00865F91">
        <w:tab/>
      </w:r>
      <w:r w:rsidRPr="00865F91">
        <w:rPr>
          <w:rStyle w:val="Cquestionpartlabelbold"/>
        </w:rPr>
        <w:t>B</w:t>
      </w:r>
      <w:r w:rsidRPr="00865F91">
        <w:tab/>
      </w:r>
      <w:r w:rsidRPr="00465F12">
        <w:rPr>
          <w:color w:val="000000" w:themeColor="text1"/>
        </w:rPr>
        <w:object w:dxaOrig="859" w:dyaOrig="680" w14:anchorId="0AC1560C">
          <v:shape id="_x0000_i1031" type="#_x0000_t75" style="width:43pt;height:34.4pt" o:ole="">
            <v:imagedata r:id="rId20" o:title=""/>
          </v:shape>
          <o:OLEObject Type="Embed" ProgID="Equation.3" ShapeID="_x0000_i1031" DrawAspect="Content" ObjectID="_1538887867" r:id="rId21"/>
        </w:object>
      </w:r>
      <w:r w:rsidRPr="00865F91">
        <w:tab/>
      </w:r>
      <w:r w:rsidR="00701DD8" w:rsidRPr="00865F91">
        <w:tab/>
      </w:r>
      <w:r w:rsidR="00701DD8" w:rsidRPr="00865F91">
        <w:tab/>
      </w:r>
      <w:r w:rsidRPr="00865F91">
        <w:tab/>
      </w:r>
      <w:r w:rsidRPr="00865F91">
        <w:rPr>
          <w:rStyle w:val="Cquestionpartlabelbold"/>
        </w:rPr>
        <w:t>C</w:t>
      </w:r>
      <w:r w:rsidRPr="00865F91">
        <w:tab/>
      </w:r>
      <w:r w:rsidRPr="00465F12">
        <w:rPr>
          <w:color w:val="000000" w:themeColor="text1"/>
        </w:rPr>
        <w:object w:dxaOrig="960" w:dyaOrig="680" w14:anchorId="360EAF73">
          <v:shape id="_x0000_i1032" type="#_x0000_t75" style="width:47.3pt;height:34.4pt" o:ole="">
            <v:imagedata r:id="rId22" o:title=""/>
          </v:shape>
          <o:OLEObject Type="Embed" ProgID="Equation.3" ShapeID="_x0000_i1032" DrawAspect="Content" ObjectID="_1538887868" r:id="rId23"/>
        </w:object>
      </w:r>
      <w:r w:rsidRPr="00865F91">
        <w:tab/>
      </w:r>
      <w:r w:rsidR="00701DD8" w:rsidRPr="00865F91">
        <w:tab/>
      </w:r>
      <w:r w:rsidR="00701DD8" w:rsidRPr="00865F91">
        <w:tab/>
      </w:r>
      <w:r w:rsidRPr="00865F91">
        <w:tab/>
      </w:r>
      <w:r w:rsidRPr="00865F91">
        <w:rPr>
          <w:rStyle w:val="Cquestionpartlabelbold"/>
        </w:rPr>
        <w:t>D</w:t>
      </w:r>
      <w:r w:rsidRPr="00865F91">
        <w:tab/>
      </w:r>
      <w:r w:rsidRPr="00465F12">
        <w:rPr>
          <w:color w:val="000000" w:themeColor="text1"/>
        </w:rPr>
        <w:object w:dxaOrig="859" w:dyaOrig="680" w14:anchorId="6C6DA53E">
          <v:shape id="_x0000_i1033" type="#_x0000_t75" style="width:43pt;height:34.4pt" o:ole="">
            <v:imagedata r:id="rId24" o:title=""/>
          </v:shape>
          <o:OLEObject Type="Embed" ProgID="Equation.3" ShapeID="_x0000_i1033" DrawAspect="Content" ObjectID="_1538887869" r:id="rId25"/>
        </w:object>
      </w:r>
    </w:p>
    <w:p w14:paraId="7999FE18" w14:textId="41FB8B0E" w:rsidR="00F2707E" w:rsidRPr="00465F12" w:rsidRDefault="00F2707E" w:rsidP="008F7997">
      <w:pPr>
        <w:pStyle w:val="Pquestionheadingmc"/>
        <w:spacing w:before="240"/>
      </w:pPr>
      <w:r w:rsidRPr="00465F12">
        <w:t>Question 8</w:t>
      </w:r>
      <w:r w:rsidRPr="00465F12">
        <w:tab/>
        <w:t>[4.</w:t>
      </w:r>
      <w:r w:rsidR="00DF594A">
        <w:t>2</w:t>
      </w:r>
      <w:r w:rsidRPr="00465F12">
        <w:t>]</w:t>
      </w:r>
    </w:p>
    <w:p w14:paraId="23B5D089" w14:textId="0F0720DB" w:rsidR="00F2707E" w:rsidRPr="00865F91" w:rsidRDefault="009F354A" w:rsidP="00F2707E">
      <w:pPr>
        <w:pStyle w:val="Pquestiontextmainstem"/>
      </w:pPr>
      <w:r>
        <w:t>C</w:t>
      </w:r>
      <w:r w:rsidR="00F2707E" w:rsidRPr="00865F91">
        <w:t xml:space="preserve">ompleting the square to factorise </w:t>
      </w:r>
      <w:r w:rsidR="00F2707E" w:rsidRPr="00865F91">
        <w:rPr>
          <w:rStyle w:val="Cmathsexpressions"/>
        </w:rPr>
        <w:t>x</w:t>
      </w:r>
      <w:r w:rsidR="00F2707E" w:rsidRPr="00865F91">
        <w:rPr>
          <w:rStyle w:val="Csuperscript"/>
        </w:rPr>
        <w:t>2</w:t>
      </w:r>
      <w:r w:rsidR="00F2707E" w:rsidRPr="00865F91">
        <w:t xml:space="preserve"> + 8</w:t>
      </w:r>
      <w:r w:rsidR="00F2707E" w:rsidRPr="00865F91">
        <w:rPr>
          <w:rStyle w:val="Cmathsexpressions"/>
        </w:rPr>
        <w:t>x</w:t>
      </w:r>
      <w:r w:rsidR="00F2707E" w:rsidRPr="00865F91">
        <w:t xml:space="preserve"> – 3 </w:t>
      </w:r>
      <w:r>
        <w:t>will give</w:t>
      </w:r>
      <w:bookmarkStart w:id="0" w:name="_GoBack"/>
      <w:bookmarkEnd w:id="0"/>
      <w:r w:rsidR="00F2707E" w:rsidRPr="00865F91">
        <w:t>:</w:t>
      </w:r>
    </w:p>
    <w:p w14:paraId="5E7C4508" w14:textId="7176B7F2" w:rsidR="00F2707E" w:rsidRPr="00865F91" w:rsidRDefault="00F2707E" w:rsidP="00F2707E">
      <w:pPr>
        <w:pStyle w:val="Pquestiontextpartsa"/>
      </w:pPr>
      <w:r w:rsidRPr="00865F91">
        <w:rPr>
          <w:rStyle w:val="Cquestionpartlabelbold"/>
        </w:rPr>
        <w:t>A</w:t>
      </w:r>
      <w:r w:rsidRPr="00865F91">
        <w:tab/>
        <w:t>(</w:t>
      </w:r>
      <w:r w:rsidRPr="00865F91">
        <w:rPr>
          <w:rStyle w:val="Cmathsexpressions"/>
        </w:rPr>
        <w:t>x</w:t>
      </w:r>
      <w:r w:rsidRPr="00865F91">
        <w:t xml:space="preserve"> + 4 + </w:t>
      </w:r>
      <w:r w:rsidR="008F7997" w:rsidRPr="008F7997">
        <w:rPr>
          <w:color w:val="000000" w:themeColor="text1"/>
          <w:position w:val="-8"/>
        </w:rPr>
        <w:object w:dxaOrig="480" w:dyaOrig="360" w14:anchorId="45692CE4">
          <v:shape id="_x0000_i1034" type="#_x0000_t75" style="width:24.7pt;height:18.25pt" o:ole="">
            <v:imagedata r:id="rId26" o:title=""/>
          </v:shape>
          <o:OLEObject Type="Embed" ProgID="Equation.DSMT4" ShapeID="_x0000_i1034" DrawAspect="Content" ObjectID="_1538887870" r:id="rId27"/>
        </w:object>
      </w:r>
      <w:r w:rsidRPr="00865F91">
        <w:t>)(</w:t>
      </w:r>
      <w:r w:rsidRPr="00865F91">
        <w:rPr>
          <w:rStyle w:val="Cmathsexpressions"/>
        </w:rPr>
        <w:t>x</w:t>
      </w:r>
      <w:r w:rsidRPr="00865F91">
        <w:t xml:space="preserve"> – 4 – </w:t>
      </w:r>
      <w:r w:rsidR="008F7997" w:rsidRPr="008F7997">
        <w:rPr>
          <w:color w:val="000000" w:themeColor="text1"/>
          <w:position w:val="-8"/>
        </w:rPr>
        <w:object w:dxaOrig="480" w:dyaOrig="360" w14:anchorId="6EEBF9EC">
          <v:shape id="_x0000_i1035" type="#_x0000_t75" style="width:24.7pt;height:18.25pt" o:ole="">
            <v:imagedata r:id="rId28" o:title=""/>
          </v:shape>
          <o:OLEObject Type="Embed" ProgID="Equation.DSMT4" ShapeID="_x0000_i1035" DrawAspect="Content" ObjectID="_1538887871" r:id="rId29"/>
        </w:object>
      </w:r>
      <w:r w:rsidRPr="00865F91">
        <w:t>)</w:t>
      </w:r>
      <w:r w:rsidRPr="00865F91">
        <w:tab/>
      </w:r>
      <w:r w:rsidRPr="00865F91">
        <w:rPr>
          <w:rStyle w:val="Cquestionpartlabelbold"/>
        </w:rPr>
        <w:t>B</w:t>
      </w:r>
      <w:r w:rsidRPr="00865F91">
        <w:rPr>
          <w:rStyle w:val="Cquestionpartlabelbold"/>
        </w:rPr>
        <w:tab/>
      </w:r>
      <w:r w:rsidRPr="00865F91">
        <w:t>(</w:t>
      </w:r>
      <w:r w:rsidRPr="00865F91">
        <w:rPr>
          <w:rStyle w:val="Cmathsexpressions"/>
        </w:rPr>
        <w:t>x</w:t>
      </w:r>
      <w:r w:rsidRPr="00865F91">
        <w:t xml:space="preserve"> + 4 + </w:t>
      </w:r>
      <w:r w:rsidR="008F7997" w:rsidRPr="008F7997">
        <w:rPr>
          <w:color w:val="000000" w:themeColor="text1"/>
          <w:position w:val="-8"/>
        </w:rPr>
        <w:object w:dxaOrig="480" w:dyaOrig="360" w14:anchorId="6DDFBD6E">
          <v:shape id="_x0000_i1036" type="#_x0000_t75" style="width:24.7pt;height:18.25pt" o:ole="">
            <v:imagedata r:id="rId30" o:title=""/>
          </v:shape>
          <o:OLEObject Type="Embed" ProgID="Equation.DSMT4" ShapeID="_x0000_i1036" DrawAspect="Content" ObjectID="_1538887872" r:id="rId31"/>
        </w:object>
      </w:r>
      <w:r w:rsidRPr="00865F91">
        <w:t>)(</w:t>
      </w:r>
      <w:r w:rsidRPr="00865F91">
        <w:rPr>
          <w:rStyle w:val="Cmathsexpressions"/>
        </w:rPr>
        <w:t>x</w:t>
      </w:r>
      <w:r w:rsidRPr="00865F91">
        <w:t xml:space="preserve"> + 4 – </w:t>
      </w:r>
      <w:r w:rsidR="008F7997" w:rsidRPr="008F7997">
        <w:rPr>
          <w:color w:val="000000" w:themeColor="text1"/>
          <w:position w:val="-8"/>
        </w:rPr>
        <w:object w:dxaOrig="480" w:dyaOrig="360" w14:anchorId="3B7317FA">
          <v:shape id="_x0000_i1037" type="#_x0000_t75" style="width:24.7pt;height:18.25pt" o:ole="">
            <v:imagedata r:id="rId32" o:title=""/>
          </v:shape>
          <o:OLEObject Type="Embed" ProgID="Equation.DSMT4" ShapeID="_x0000_i1037" DrawAspect="Content" ObjectID="_1538887873" r:id="rId33"/>
        </w:object>
      </w:r>
      <w:r w:rsidRPr="00865F91">
        <w:t>)</w:t>
      </w:r>
    </w:p>
    <w:p w14:paraId="72AB0AB9" w14:textId="0EB366FE" w:rsidR="00F2707E" w:rsidRPr="00865F91" w:rsidRDefault="00F2707E" w:rsidP="00F2707E">
      <w:pPr>
        <w:pStyle w:val="Pquestiontextpartsa"/>
      </w:pPr>
      <w:r w:rsidRPr="00865F91">
        <w:rPr>
          <w:rStyle w:val="Cquestionpartlabelbold"/>
        </w:rPr>
        <w:t>C</w:t>
      </w:r>
      <w:r w:rsidRPr="00865F91">
        <w:rPr>
          <w:rStyle w:val="Cquestionpartlabelbold"/>
        </w:rPr>
        <w:tab/>
      </w:r>
      <w:r w:rsidR="00701DD8" w:rsidRPr="00865F91">
        <w:t>(</w:t>
      </w:r>
      <w:r w:rsidRPr="00865F91">
        <w:rPr>
          <w:rStyle w:val="Cmathsexpressions"/>
        </w:rPr>
        <w:t>x</w:t>
      </w:r>
      <w:r w:rsidRPr="00865F91">
        <w:t xml:space="preserve"> – 3)(</w:t>
      </w:r>
      <w:r w:rsidRPr="00865F91">
        <w:rPr>
          <w:rStyle w:val="Cmathsexpressions"/>
        </w:rPr>
        <w:t>x</w:t>
      </w:r>
      <w:r w:rsidRPr="00865F91">
        <w:t xml:space="preserve"> + 1)</w:t>
      </w:r>
      <w:r w:rsidR="00897CB2" w:rsidRPr="00865F91">
        <w:tab/>
      </w:r>
      <w:r w:rsidR="00897CB2" w:rsidRPr="00865F91">
        <w:tab/>
      </w:r>
      <w:r w:rsidR="00897CB2" w:rsidRPr="00865F91">
        <w:tab/>
      </w:r>
      <w:r w:rsidRPr="00865F91">
        <w:rPr>
          <w:rStyle w:val="Cquestionpartlabelbold"/>
        </w:rPr>
        <w:t>D</w:t>
      </w:r>
      <w:r w:rsidRPr="00865F91">
        <w:rPr>
          <w:rStyle w:val="Cquestionpartlabelbold"/>
        </w:rPr>
        <w:tab/>
      </w:r>
      <w:r w:rsidR="00701DD8" w:rsidRPr="00865F91">
        <w:t>(</w:t>
      </w:r>
      <w:r w:rsidRPr="00865F91">
        <w:rPr>
          <w:rStyle w:val="Cmathsexpressions"/>
        </w:rPr>
        <w:t>x</w:t>
      </w:r>
      <w:r w:rsidRPr="00865F91">
        <w:t xml:space="preserve"> + 3)(</w:t>
      </w:r>
      <w:r w:rsidRPr="00865F91">
        <w:rPr>
          <w:rStyle w:val="Cmathsexpressions"/>
        </w:rPr>
        <w:t>x</w:t>
      </w:r>
      <w:r w:rsidRPr="00865F91">
        <w:t xml:space="preserve"> + 5)</w:t>
      </w:r>
    </w:p>
    <w:p w14:paraId="26C74ED3" w14:textId="595E2CE9" w:rsidR="00F2707E" w:rsidRPr="00465F12" w:rsidRDefault="00F2707E" w:rsidP="008F7997">
      <w:pPr>
        <w:pStyle w:val="Pquestionheadingmc"/>
        <w:spacing w:before="240"/>
      </w:pPr>
      <w:r w:rsidRPr="00465F12">
        <w:t>Question 9</w:t>
      </w:r>
      <w:r w:rsidRPr="00465F12">
        <w:tab/>
        <w:t>[4.</w:t>
      </w:r>
      <w:r w:rsidR="008F7997">
        <w:t>4</w:t>
      </w:r>
      <w:r w:rsidRPr="00465F12">
        <w:t>]</w:t>
      </w:r>
    </w:p>
    <w:p w14:paraId="4727B29E" w14:textId="77777777" w:rsidR="00F2707E" w:rsidRPr="00865F91" w:rsidRDefault="00F2707E" w:rsidP="00F2707E">
      <w:pPr>
        <w:pStyle w:val="Pquestiontextmainstem"/>
      </w:pPr>
      <w:r w:rsidRPr="00865F91">
        <w:t>The turning point (</w:t>
      </w:r>
      <w:r w:rsidRPr="00865F91">
        <w:rPr>
          <w:rStyle w:val="Cmathsexpressions"/>
        </w:rPr>
        <w:t>x</w:t>
      </w:r>
      <w:r w:rsidRPr="00865F91">
        <w:t xml:space="preserve">, </w:t>
      </w:r>
      <w:r w:rsidRPr="00865F91">
        <w:rPr>
          <w:rStyle w:val="Cmathsexpressions"/>
        </w:rPr>
        <w:t>y</w:t>
      </w:r>
      <w:r w:rsidRPr="00865F91">
        <w:t xml:space="preserve">) of the graph of </w:t>
      </w:r>
      <w:r w:rsidRPr="00465F12">
        <w:rPr>
          <w:color w:val="000000" w:themeColor="text1"/>
          <w:position w:val="-10"/>
        </w:rPr>
        <w:object w:dxaOrig="1680" w:dyaOrig="360" w14:anchorId="496BA4C4">
          <v:shape id="_x0000_i1038" type="#_x0000_t75" style="width:83.8pt;height:18.25pt" o:ole="">
            <v:imagedata r:id="rId34" o:title=""/>
          </v:shape>
          <o:OLEObject Type="Embed" ProgID="Equation.3" ShapeID="_x0000_i1038" DrawAspect="Content" ObjectID="_1538887874" r:id="rId35"/>
        </w:object>
      </w:r>
      <w:r w:rsidRPr="00865F91">
        <w:t xml:space="preserve"> is:</w:t>
      </w:r>
    </w:p>
    <w:p w14:paraId="58FC398E" w14:textId="03B4991B" w:rsidR="00F2707E" w:rsidRPr="00865F91" w:rsidRDefault="00F2707E" w:rsidP="00F2707E">
      <w:pPr>
        <w:pStyle w:val="Pquestiontextmcqoptions"/>
      </w:pPr>
      <w:r w:rsidRPr="00865F91">
        <w:rPr>
          <w:rStyle w:val="Cquestionpartlabelbold"/>
        </w:rPr>
        <w:t>A</w:t>
      </w:r>
      <w:r w:rsidRPr="00865F91">
        <w:rPr>
          <w:rStyle w:val="Cquestionpartlabelbold"/>
        </w:rPr>
        <w:tab/>
      </w:r>
      <w:r w:rsidR="00701DD8" w:rsidRPr="00865F91">
        <w:t>(</w:t>
      </w:r>
      <w:r w:rsidRPr="00865F91">
        <w:t>6, -77)</w:t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  <w:t>B</w:t>
      </w:r>
      <w:r w:rsidRPr="00865F91">
        <w:tab/>
        <w:t>(-6, -77)</w:t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Pr="00865F91">
        <w:rPr>
          <w:rStyle w:val="Cquestionpartlabelbold"/>
        </w:rPr>
        <w:t>C</w:t>
      </w:r>
      <w:r w:rsidRPr="00865F91">
        <w:tab/>
        <w:t>(6, -5)</w:t>
      </w:r>
      <w:r w:rsidRPr="00865F91">
        <w:tab/>
      </w:r>
      <w:r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="00701DD8" w:rsidRPr="00865F91">
        <w:rPr>
          <w:rStyle w:val="Cquestionpartlabelbold"/>
        </w:rPr>
        <w:tab/>
      </w:r>
      <w:r w:rsidRPr="00865F91">
        <w:rPr>
          <w:rStyle w:val="Cquestionpartlabelbold"/>
        </w:rPr>
        <w:t>D</w:t>
      </w:r>
      <w:r w:rsidRPr="00865F91">
        <w:tab/>
        <w:t>(-6, -5)</w:t>
      </w:r>
    </w:p>
    <w:p w14:paraId="5F38D47A" w14:textId="77777777" w:rsidR="00F2707E" w:rsidRPr="00465F12" w:rsidRDefault="00F2707E" w:rsidP="00865F91">
      <w:pPr>
        <w:pStyle w:val="Psectionresults"/>
      </w:pPr>
      <w:r w:rsidRPr="00465F12">
        <w:t>Multiple-choice results: ___ / 9</w:t>
      </w:r>
    </w:p>
    <w:p w14:paraId="223C28A2" w14:textId="77777777" w:rsidR="00F2707E" w:rsidRPr="00465F12" w:rsidRDefault="00F2707E" w:rsidP="00865F91">
      <w:pPr>
        <w:pStyle w:val="Psectionheading"/>
        <w:pageBreakBefore w:val="0"/>
      </w:pPr>
      <w:r w:rsidRPr="00465F12">
        <w:lastRenderedPageBreak/>
        <w:t>Short answer section</w:t>
      </w:r>
    </w:p>
    <w:p w14:paraId="78EFA04C" w14:textId="77777777" w:rsidR="00F2707E" w:rsidRPr="00865F91" w:rsidRDefault="00F2707E" w:rsidP="00F2707E">
      <w:pPr>
        <w:pStyle w:val="Pquestionheadingsx1stafterhead"/>
      </w:pPr>
      <w:r w:rsidRPr="00865F91">
        <w:t>Question 10</w:t>
      </w:r>
      <w:r w:rsidRPr="00865F91">
        <w:tab/>
      </w:r>
      <w:r w:rsidRPr="00865F91">
        <w:rPr>
          <w:rStyle w:val="Cmarkslabel"/>
        </w:rPr>
        <w:t>3 marks</w:t>
      </w:r>
      <w:r w:rsidRPr="00865F91">
        <w:tab/>
        <w:t>[4.1]</w:t>
      </w:r>
    </w:p>
    <w:p w14:paraId="1BE56E76" w14:textId="086DF7CF" w:rsidR="00F2707E" w:rsidRPr="00465F12" w:rsidRDefault="00F2707E" w:rsidP="00865F91">
      <w:pPr>
        <w:pStyle w:val="Pquestiontextmainstem"/>
      </w:pPr>
      <w:r w:rsidRPr="00865F91">
        <w:t xml:space="preserve">Use the null factor law to solve the equation </w:t>
      </w:r>
      <w:r w:rsidR="007929A6" w:rsidRPr="00865F91">
        <w:t>2</w:t>
      </w:r>
      <w:r w:rsidR="007929A6" w:rsidRPr="00865F91">
        <w:rPr>
          <w:rStyle w:val="Cmathsexpressions"/>
        </w:rPr>
        <w:t>x</w:t>
      </w:r>
      <w:r w:rsidR="007929A6" w:rsidRPr="00865F91">
        <w:rPr>
          <w:rStyle w:val="Csuperscript"/>
        </w:rPr>
        <w:t>2</w:t>
      </w:r>
      <w:r w:rsidR="007929A6" w:rsidRPr="00865F91">
        <w:t xml:space="preserve"> – 20</w:t>
      </w:r>
      <w:r w:rsidR="007929A6" w:rsidRPr="00865F91">
        <w:rPr>
          <w:rStyle w:val="Cmathsexpressions"/>
        </w:rPr>
        <w:t>x</w:t>
      </w:r>
      <w:r w:rsidR="007929A6" w:rsidRPr="00465F12">
        <w:t xml:space="preserve"> + 18 = 0</w:t>
      </w:r>
      <w:r w:rsidRPr="00465F12">
        <w:t>.</w:t>
      </w:r>
    </w:p>
    <w:p w14:paraId="63ACFC34" w14:textId="77777777" w:rsidR="00701DD8" w:rsidRPr="00465F12" w:rsidRDefault="00701DD8" w:rsidP="00865F91">
      <w:pPr>
        <w:pStyle w:val="Pquestiontextmainstem"/>
      </w:pPr>
    </w:p>
    <w:p w14:paraId="7E544C00" w14:textId="77777777" w:rsidR="00701DD8" w:rsidRPr="00465F12" w:rsidRDefault="00701DD8" w:rsidP="00865F91">
      <w:pPr>
        <w:pStyle w:val="Pquestiontextmainstem"/>
      </w:pPr>
    </w:p>
    <w:p w14:paraId="4F5CBE19" w14:textId="77777777" w:rsidR="0032606F" w:rsidRPr="00465F12" w:rsidRDefault="0032606F" w:rsidP="00865F91">
      <w:pPr>
        <w:pStyle w:val="Pquestiontextmainstem"/>
      </w:pPr>
    </w:p>
    <w:p w14:paraId="4BCB593E" w14:textId="700C6656" w:rsidR="00F2707E" w:rsidRPr="00865F91" w:rsidRDefault="00F2707E" w:rsidP="0044355C">
      <w:pPr>
        <w:pStyle w:val="Pquestionheadingsx"/>
      </w:pPr>
      <w:r w:rsidRPr="00865F91">
        <w:t>Question 11</w:t>
      </w:r>
      <w:r w:rsidRPr="00865F91">
        <w:tab/>
      </w:r>
      <w:r w:rsidRPr="00865F91">
        <w:rPr>
          <w:rStyle w:val="Cmarkslabel"/>
        </w:rPr>
        <w:t>5 marks</w:t>
      </w:r>
      <w:r w:rsidRPr="00865F91">
        <w:tab/>
        <w:t>[4.</w:t>
      </w:r>
      <w:r w:rsidR="00570DBA">
        <w:t>6</w:t>
      </w:r>
      <w:r w:rsidRPr="00865F91">
        <w:t>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532B7816" w14:textId="77777777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(a)</w:t>
      </w:r>
      <w:r w:rsidRPr="00865F91">
        <w:tab/>
        <w:t>Solve 4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– 28</w:t>
      </w:r>
      <w:r w:rsidRPr="00865F91">
        <w:rPr>
          <w:rStyle w:val="Cmathsexpressions"/>
        </w:rPr>
        <w:t>x</w:t>
      </w:r>
      <w:r w:rsidRPr="00865F91">
        <w:t xml:space="preserve"> + 49 = 0 for </w:t>
      </w:r>
      <w:r w:rsidRPr="00865F91">
        <w:rPr>
          <w:rStyle w:val="Cmathsexpressions"/>
        </w:rPr>
        <w:t>x</w:t>
      </w:r>
      <w:r w:rsidRPr="00465F12">
        <w:t>.</w:t>
      </w:r>
    </w:p>
    <w:p w14:paraId="02F49889" w14:textId="77777777" w:rsidR="00701DD8" w:rsidRPr="00465F12" w:rsidRDefault="00701DD8" w:rsidP="00865F91">
      <w:pPr>
        <w:pStyle w:val="Pquestiontextpartsa"/>
      </w:pPr>
    </w:p>
    <w:p w14:paraId="26361092" w14:textId="77777777" w:rsidR="00897CB2" w:rsidRPr="00465F12" w:rsidRDefault="00897CB2" w:rsidP="00865F91">
      <w:pPr>
        <w:pStyle w:val="Pquestiontextpartsa"/>
      </w:pPr>
    </w:p>
    <w:p w14:paraId="33F5A212" w14:textId="77777777" w:rsidR="0032606F" w:rsidRDefault="0032606F" w:rsidP="00865F91">
      <w:pPr>
        <w:pStyle w:val="Pquestiontextpartsa"/>
      </w:pPr>
    </w:p>
    <w:p w14:paraId="3ACC691F" w14:textId="77777777" w:rsidR="00D72765" w:rsidRPr="00465F12" w:rsidRDefault="00D72765" w:rsidP="00865F91">
      <w:pPr>
        <w:pStyle w:val="Pquestiontextpartsa"/>
      </w:pPr>
    </w:p>
    <w:p w14:paraId="7C8C6F0C" w14:textId="77777777" w:rsidR="00701DD8" w:rsidRPr="00465F12" w:rsidRDefault="00701DD8" w:rsidP="00865F91">
      <w:pPr>
        <w:pStyle w:val="Pquestiontextpartsa"/>
      </w:pPr>
    </w:p>
    <w:p w14:paraId="45AAD8A8" w14:textId="77777777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(b)</w:t>
      </w:r>
      <w:r w:rsidRPr="00865F91">
        <w:tab/>
        <w:t>If 4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– 28</w:t>
      </w:r>
      <w:r w:rsidRPr="00865F91">
        <w:rPr>
          <w:rStyle w:val="Cmathsexpressions"/>
        </w:rPr>
        <w:t>x</w:t>
      </w:r>
      <w:r w:rsidRPr="00865F91">
        <w:t xml:space="preserve"> + 49 represents an area of 121 cm</w:t>
      </w:r>
      <w:r w:rsidRPr="00865F91">
        <w:rPr>
          <w:rStyle w:val="Csuperscript"/>
        </w:rPr>
        <w:t>2</w:t>
      </w:r>
      <w:r w:rsidRPr="00865F91">
        <w:t xml:space="preserve"> of a square, calculate the possible values of </w:t>
      </w:r>
      <w:r w:rsidRPr="00865F91">
        <w:rPr>
          <w:rStyle w:val="Cmathsexpressions"/>
        </w:rPr>
        <w:t>x</w:t>
      </w:r>
      <w:r w:rsidRPr="00465F12">
        <w:t>.</w:t>
      </w:r>
    </w:p>
    <w:p w14:paraId="328D10CE" w14:textId="77777777" w:rsidR="00701DD8" w:rsidRPr="00465F12" w:rsidRDefault="00701DD8" w:rsidP="00865F91">
      <w:pPr>
        <w:pStyle w:val="Pquestiontextpartsa"/>
      </w:pPr>
    </w:p>
    <w:p w14:paraId="03268783" w14:textId="77777777" w:rsidR="00897CB2" w:rsidRPr="00465F12" w:rsidRDefault="00897CB2" w:rsidP="00865F91">
      <w:pPr>
        <w:pStyle w:val="Pquestiontextpartsa"/>
      </w:pPr>
    </w:p>
    <w:p w14:paraId="71574FF9" w14:textId="77777777" w:rsidR="0032606F" w:rsidRPr="00465F12" w:rsidRDefault="0032606F" w:rsidP="00865F91">
      <w:pPr>
        <w:pStyle w:val="Pquestiontextpartsa"/>
      </w:pPr>
    </w:p>
    <w:p w14:paraId="464677C1" w14:textId="26BEEAC7" w:rsidR="00F2707E" w:rsidRPr="00865F91" w:rsidRDefault="00F2707E" w:rsidP="0044355C">
      <w:pPr>
        <w:pStyle w:val="Pquestionheadingsx"/>
      </w:pPr>
      <w:r w:rsidRPr="00865F91">
        <w:t>Question 12</w:t>
      </w:r>
      <w:r w:rsidRPr="00865F91">
        <w:tab/>
      </w:r>
      <w:r w:rsidRPr="00865F91">
        <w:rPr>
          <w:rStyle w:val="Cmarkslabel"/>
        </w:rPr>
        <w:t>5 marks</w:t>
      </w:r>
      <w:r w:rsidRPr="00865F91">
        <w:tab/>
        <w:t>[</w:t>
      </w:r>
      <w:r w:rsidR="001E63E3">
        <w:t xml:space="preserve">4.2, 4.3, </w:t>
      </w:r>
      <w:r w:rsidRPr="00865F91">
        <w:t>4.</w:t>
      </w:r>
      <w:r w:rsidR="00570DBA">
        <w:t>4</w:t>
      </w:r>
      <w:r w:rsidRPr="00865F91">
        <w:t>]</w:t>
      </w:r>
    </w:p>
    <w:p w14:paraId="186CEEF9" w14:textId="77777777" w:rsidR="00F2707E" w:rsidRPr="00865F91" w:rsidRDefault="00F2707E" w:rsidP="00F2707E">
      <w:pPr>
        <w:pStyle w:val="Pquestiontextmainstem"/>
      </w:pPr>
      <w:r w:rsidRPr="00865F91">
        <w:t xml:space="preserve">Consider the parabola </w:t>
      </w:r>
      <w:r w:rsidRPr="00865F91">
        <w:rPr>
          <w:rStyle w:val="Cmathsexpressions"/>
        </w:rPr>
        <w:t>y = x</w:t>
      </w:r>
      <w:r w:rsidRPr="00865F91">
        <w:rPr>
          <w:rStyle w:val="Csuperscript"/>
        </w:rPr>
        <w:t>2</w:t>
      </w:r>
      <w:r w:rsidRPr="00865F91">
        <w:rPr>
          <w:rStyle w:val="Cmathsexpressions"/>
        </w:rPr>
        <w:t xml:space="preserve"> + </w:t>
      </w:r>
      <w:r w:rsidRPr="00865F91">
        <w:t>3</w:t>
      </w:r>
      <w:r w:rsidRPr="00865F91">
        <w:rPr>
          <w:rStyle w:val="Cmathsexpressions"/>
        </w:rPr>
        <w:t xml:space="preserve">x + </w:t>
      </w:r>
      <w:r w:rsidRPr="00865F91">
        <w:t>1.</w:t>
      </w:r>
    </w:p>
    <w:p w14:paraId="2618815A" w14:textId="77777777" w:rsidR="00F2707E" w:rsidRPr="00865F91" w:rsidRDefault="00F2707E" w:rsidP="00F2707E">
      <w:pPr>
        <w:pStyle w:val="Pquestiontextpartsa"/>
        <w:rPr>
          <w:rStyle w:val="Cmathsexpressions"/>
        </w:rPr>
      </w:pPr>
      <w:r w:rsidRPr="00865F91">
        <w:rPr>
          <w:rStyle w:val="Cquestionpartlabelbold"/>
        </w:rPr>
        <w:t>(a)</w:t>
      </w:r>
      <w:r w:rsidRPr="00865F91">
        <w:rPr>
          <w:rStyle w:val="Cquestionpartlabelbold"/>
        </w:rPr>
        <w:tab/>
      </w:r>
      <w:r w:rsidRPr="00865F91">
        <w:t xml:space="preserve">Complete the square to express the equation in the form </w:t>
      </w:r>
      <w:r w:rsidRPr="00865F91">
        <w:rPr>
          <w:rStyle w:val="Cmathsexpressions"/>
        </w:rPr>
        <w:t xml:space="preserve">y = </w:t>
      </w:r>
      <w:r w:rsidRPr="00865F91">
        <w:t>(</w:t>
      </w:r>
      <w:r w:rsidRPr="00865F91">
        <w:rPr>
          <w:rStyle w:val="Cmathsexpressions"/>
        </w:rPr>
        <w:t>x − h</w:t>
      </w:r>
      <w:r w:rsidRPr="00865F91">
        <w:t>)</w:t>
      </w:r>
      <w:r w:rsidRPr="00865F91">
        <w:rPr>
          <w:rStyle w:val="Csuperscript"/>
        </w:rPr>
        <w:t xml:space="preserve">2 </w:t>
      </w:r>
      <w:r w:rsidRPr="00865F91">
        <w:rPr>
          <w:rStyle w:val="Cmathsexpressions"/>
        </w:rPr>
        <w:t>+ k.</w:t>
      </w:r>
    </w:p>
    <w:p w14:paraId="3AA580A5" w14:textId="77777777" w:rsidR="00701DD8" w:rsidRPr="00465F12" w:rsidRDefault="00701DD8" w:rsidP="0044355C">
      <w:pPr>
        <w:pStyle w:val="Pquestiontextpartsa"/>
        <w:ind w:left="0" w:firstLine="0"/>
        <w:rPr>
          <w:rStyle w:val="Cmathsexpressions"/>
          <w:color w:val="000000" w:themeColor="text1"/>
        </w:rPr>
      </w:pPr>
    </w:p>
    <w:p w14:paraId="641E1774" w14:textId="77777777" w:rsidR="00897CB2" w:rsidRPr="00465F12" w:rsidRDefault="00897CB2" w:rsidP="0044355C">
      <w:pPr>
        <w:pStyle w:val="Pquestiontextpartsa"/>
        <w:ind w:left="0" w:firstLine="0"/>
        <w:rPr>
          <w:rStyle w:val="Cmathsexpressions"/>
          <w:color w:val="000000" w:themeColor="text1"/>
        </w:rPr>
      </w:pPr>
    </w:p>
    <w:p w14:paraId="3D421882" w14:textId="77777777" w:rsidR="00897CB2" w:rsidRPr="00465F12" w:rsidRDefault="00897CB2" w:rsidP="0044355C">
      <w:pPr>
        <w:pStyle w:val="Pquestiontextpartsa"/>
        <w:ind w:left="0" w:firstLine="0"/>
        <w:rPr>
          <w:rStyle w:val="Cmathsexpressions"/>
          <w:color w:val="000000" w:themeColor="text1"/>
        </w:rPr>
      </w:pPr>
    </w:p>
    <w:p w14:paraId="7A4507CA" w14:textId="77777777" w:rsidR="00701DD8" w:rsidRPr="00865F91" w:rsidRDefault="00701DD8" w:rsidP="00F2707E">
      <w:pPr>
        <w:pStyle w:val="Pquestiontextpartsa"/>
        <w:rPr>
          <w:rStyle w:val="Cmathsexpressions"/>
        </w:rPr>
      </w:pPr>
    </w:p>
    <w:p w14:paraId="13E18E8D" w14:textId="38D62AD5" w:rsidR="00701DD8" w:rsidRPr="00465F12" w:rsidRDefault="00F2707E" w:rsidP="00865F91">
      <w:pPr>
        <w:pStyle w:val="Pquestiontextpartsa"/>
      </w:pPr>
      <w:r w:rsidRPr="00865F91">
        <w:rPr>
          <w:rStyle w:val="Cquestionpartlabelbold"/>
        </w:rPr>
        <w:t>(b)</w:t>
      </w:r>
      <w:r w:rsidRPr="00465F12">
        <w:tab/>
        <w:t>Write the coordinates of the turning point</w:t>
      </w:r>
      <w:r w:rsidR="005F2BB3">
        <w:t>.</w:t>
      </w:r>
    </w:p>
    <w:p w14:paraId="1EC66CA1" w14:textId="77777777" w:rsidR="00897CB2" w:rsidRPr="00465F12" w:rsidRDefault="00897CB2" w:rsidP="00865F91">
      <w:pPr>
        <w:pStyle w:val="Pquestiontextpartsa"/>
      </w:pPr>
    </w:p>
    <w:p w14:paraId="6BC1F80F" w14:textId="77777777" w:rsidR="0044355C" w:rsidRPr="00465F12" w:rsidRDefault="0044355C" w:rsidP="00865F91">
      <w:pPr>
        <w:pStyle w:val="Pquestiontextpartsa"/>
      </w:pPr>
    </w:p>
    <w:p w14:paraId="1A9DAFB4" w14:textId="77777777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(c)</w:t>
      </w:r>
      <w:r w:rsidRPr="00865F91">
        <w:rPr>
          <w:rStyle w:val="Cquestionpartlabelbold"/>
        </w:rPr>
        <w:tab/>
      </w:r>
      <w:r w:rsidRPr="00865F91">
        <w:t xml:space="preserve">Find the coordinates of the </w:t>
      </w:r>
      <w:r w:rsidRPr="00865F91">
        <w:rPr>
          <w:rStyle w:val="Cmathsexpressions"/>
        </w:rPr>
        <w:t>x</w:t>
      </w:r>
      <w:r w:rsidRPr="00465F12">
        <w:t>-intercepts in exact form.</w:t>
      </w:r>
    </w:p>
    <w:p w14:paraId="4F267DCE" w14:textId="77777777" w:rsidR="00701DD8" w:rsidRPr="00465F12" w:rsidRDefault="00701DD8" w:rsidP="00865F91">
      <w:pPr>
        <w:pStyle w:val="Pquestiontextpartsa"/>
      </w:pPr>
    </w:p>
    <w:p w14:paraId="12B525B9" w14:textId="77777777" w:rsidR="00701DD8" w:rsidRPr="00465F12" w:rsidRDefault="00701DD8" w:rsidP="00865F91">
      <w:pPr>
        <w:pStyle w:val="Pquestiontextpartsa"/>
      </w:pPr>
    </w:p>
    <w:p w14:paraId="0C209859" w14:textId="77777777" w:rsidR="00897CB2" w:rsidRPr="00465F12" w:rsidRDefault="00897CB2" w:rsidP="00865F91">
      <w:pPr>
        <w:pStyle w:val="Pquestiontextpartsa"/>
      </w:pPr>
    </w:p>
    <w:p w14:paraId="31CEF60C" w14:textId="77777777" w:rsidR="0044355C" w:rsidRPr="00465F12" w:rsidRDefault="0044355C" w:rsidP="00865F91">
      <w:pPr>
        <w:pStyle w:val="Pquestiontextpartsa"/>
      </w:pPr>
    </w:p>
    <w:p w14:paraId="2E6A5958" w14:textId="56A90B9A" w:rsidR="00F2707E" w:rsidRPr="00865F91" w:rsidRDefault="00F2707E" w:rsidP="00230699">
      <w:pPr>
        <w:pStyle w:val="Pquestionheadingsx"/>
      </w:pPr>
      <w:r w:rsidRPr="00865F91">
        <w:t>Question 13</w:t>
      </w:r>
      <w:r w:rsidRPr="00865F91">
        <w:tab/>
      </w:r>
      <w:r w:rsidRPr="00865F91">
        <w:rPr>
          <w:rStyle w:val="Cmarkslabel"/>
        </w:rPr>
        <w:t>3 marks</w:t>
      </w:r>
      <w:r w:rsidRPr="00865F91">
        <w:tab/>
        <w:t>[4.6]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40F24D5A" w14:textId="77777777" w:rsidR="00F2707E" w:rsidRPr="00465F12" w:rsidRDefault="00F2707E" w:rsidP="00230699">
      <w:pPr>
        <w:pStyle w:val="Pquestiontextmainstem"/>
        <w:keepNext/>
      </w:pPr>
      <w:r w:rsidRPr="00865F91">
        <w:t>Solve 7</w:t>
      </w:r>
      <w:r w:rsidRPr="00865F91">
        <w:rPr>
          <w:rStyle w:val="Cmathsexpressions"/>
        </w:rPr>
        <w:t>y</w:t>
      </w:r>
      <w:r w:rsidRPr="00865F91">
        <w:rPr>
          <w:rStyle w:val="Csuperscript"/>
        </w:rPr>
        <w:t>4</w:t>
      </w:r>
      <w:r w:rsidRPr="00865F91">
        <w:rPr>
          <w:rStyle w:val="Cmathsexpressions"/>
        </w:rPr>
        <w:t xml:space="preserve"> – </w:t>
      </w:r>
      <w:r w:rsidRPr="00865F91">
        <w:t>18</w:t>
      </w:r>
      <w:r w:rsidRPr="00865F91">
        <w:rPr>
          <w:rStyle w:val="Cmathsexpressions"/>
        </w:rPr>
        <w:t>y</w:t>
      </w:r>
      <w:r w:rsidRPr="00865F91">
        <w:rPr>
          <w:rStyle w:val="Csuperscript"/>
        </w:rPr>
        <w:t>2</w:t>
      </w:r>
      <w:r w:rsidRPr="00865F91">
        <w:rPr>
          <w:rStyle w:val="Cmathsexpressions"/>
        </w:rPr>
        <w:t xml:space="preserve"> + </w:t>
      </w:r>
      <w:r w:rsidRPr="00465F12">
        <w:t>8 = 0 by first splitting the middle term to factorise.</w:t>
      </w:r>
    </w:p>
    <w:p w14:paraId="4A74F489" w14:textId="77777777" w:rsidR="00701DD8" w:rsidRPr="00465F12" w:rsidRDefault="00701DD8" w:rsidP="00230699">
      <w:pPr>
        <w:pStyle w:val="Pquestiontextmainstem"/>
        <w:keepNext/>
      </w:pPr>
    </w:p>
    <w:p w14:paraId="45B5F6EE" w14:textId="77777777" w:rsidR="00701DD8" w:rsidRPr="00465F12" w:rsidRDefault="00701DD8" w:rsidP="00230699">
      <w:pPr>
        <w:pStyle w:val="Pquestiontextmainstem"/>
        <w:keepNext/>
      </w:pPr>
    </w:p>
    <w:p w14:paraId="0C04DE40" w14:textId="77777777" w:rsidR="0044355C" w:rsidRPr="00465F12" w:rsidRDefault="0044355C" w:rsidP="00865F91">
      <w:pPr>
        <w:pStyle w:val="Pquestiontextmainstem"/>
      </w:pPr>
    </w:p>
    <w:p w14:paraId="2A8E3B01" w14:textId="77777777" w:rsidR="00F2707E" w:rsidRPr="00865F91" w:rsidRDefault="00F2707E" w:rsidP="0044355C">
      <w:pPr>
        <w:pStyle w:val="Pquestionheadingsx"/>
      </w:pPr>
      <w:r w:rsidRPr="00865F91">
        <w:lastRenderedPageBreak/>
        <w:t>Question 14</w:t>
      </w:r>
      <w:r w:rsidRPr="00865F91">
        <w:tab/>
      </w:r>
      <w:r w:rsidRPr="00865F91">
        <w:rPr>
          <w:rStyle w:val="Cmarkslabel"/>
        </w:rPr>
        <w:t>3 marks</w:t>
      </w:r>
      <w:r w:rsidRPr="00865F91">
        <w:tab/>
        <w:t>[4.2]</w:t>
      </w:r>
    </w:p>
    <w:p w14:paraId="2D7A6FE1" w14:textId="77777777" w:rsidR="00F2707E" w:rsidRPr="00465F12" w:rsidRDefault="00F2707E" w:rsidP="00865F91">
      <w:pPr>
        <w:pStyle w:val="Pquestiontextmainstem"/>
      </w:pPr>
      <w:r w:rsidRPr="00865F91">
        <w:t>Factorise 3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– 12</w:t>
      </w:r>
      <w:r w:rsidRPr="00865F91">
        <w:rPr>
          <w:rStyle w:val="Cmathsexpressions"/>
        </w:rPr>
        <w:t>x</w:t>
      </w:r>
      <w:r w:rsidRPr="00465F12">
        <w:t xml:space="preserve"> – 6 by completing the square.</w:t>
      </w:r>
    </w:p>
    <w:p w14:paraId="70CED5DC" w14:textId="77777777" w:rsidR="00701DD8" w:rsidRPr="00465F12" w:rsidRDefault="00701DD8" w:rsidP="00865F91">
      <w:pPr>
        <w:pStyle w:val="Pquestiontextmainstem"/>
      </w:pPr>
    </w:p>
    <w:p w14:paraId="7C216A7A" w14:textId="77777777" w:rsidR="00701DD8" w:rsidRPr="00465F12" w:rsidRDefault="00701DD8" w:rsidP="00865F91">
      <w:pPr>
        <w:pStyle w:val="Pquestiontextmainstem"/>
      </w:pPr>
    </w:p>
    <w:p w14:paraId="4C62EC48" w14:textId="77777777" w:rsidR="0044355C" w:rsidRPr="00465F12" w:rsidRDefault="0044355C" w:rsidP="00865F91">
      <w:pPr>
        <w:pStyle w:val="Pquestiontextmainstem"/>
      </w:pPr>
    </w:p>
    <w:p w14:paraId="0A0F6791" w14:textId="77777777" w:rsidR="0044355C" w:rsidRPr="00465F12" w:rsidRDefault="0044355C" w:rsidP="00865F91">
      <w:pPr>
        <w:pStyle w:val="Pquestiontextmainstem"/>
      </w:pPr>
    </w:p>
    <w:p w14:paraId="4D22CE66" w14:textId="703FB04E" w:rsidR="00F2707E" w:rsidRPr="00865F91" w:rsidRDefault="00F2707E" w:rsidP="0044355C">
      <w:pPr>
        <w:pStyle w:val="Pquestionheadingsx"/>
      </w:pPr>
      <w:r w:rsidRPr="00865F91">
        <w:t>Question 15</w:t>
      </w:r>
      <w:r w:rsidRPr="00865F91">
        <w:tab/>
      </w:r>
      <w:r w:rsidR="00E84A65">
        <w:rPr>
          <w:rStyle w:val="Cmarkslabel"/>
        </w:rPr>
        <w:t>2</w:t>
      </w:r>
      <w:r w:rsidRPr="00865F91">
        <w:rPr>
          <w:rStyle w:val="Cmarkslabel"/>
        </w:rPr>
        <w:t xml:space="preserve"> marks</w:t>
      </w:r>
      <w:r w:rsidRPr="00865F91">
        <w:tab/>
        <w:t>[</w:t>
      </w:r>
      <w:r w:rsidR="00570DBA">
        <w:t>4.6</w:t>
      </w:r>
      <w:r w:rsidRPr="00865F91">
        <w:t>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4B54F9B8" w14:textId="5D647012" w:rsidR="00F2707E" w:rsidRPr="00865F91" w:rsidRDefault="00897CB2" w:rsidP="00F2707E">
      <w:pPr>
        <w:pStyle w:val="Pquestiontextmainstem"/>
      </w:pPr>
      <w:r w:rsidRPr="00865F91">
        <w:t>Use the quadratic formula to d</w:t>
      </w:r>
      <w:r w:rsidR="00F2707E" w:rsidRPr="00865F91">
        <w:t xml:space="preserve">etermine whether the following equations </w:t>
      </w:r>
      <w:r w:rsidR="005F2BB3">
        <w:t>have real solutions</w:t>
      </w:r>
      <w:r w:rsidR="00F2707E" w:rsidRPr="00865F91">
        <w:t xml:space="preserve"> for </w:t>
      </w:r>
      <w:r w:rsidR="00F2707E" w:rsidRPr="00865F91">
        <w:rPr>
          <w:rStyle w:val="Cmathsexpressions"/>
        </w:rPr>
        <w:t>x</w:t>
      </w:r>
      <w:r w:rsidRPr="00865F91">
        <w:t>. You need to give</w:t>
      </w:r>
      <w:r w:rsidR="00F2707E" w:rsidRPr="00865F91">
        <w:t xml:space="preserve"> reasons</w:t>
      </w:r>
      <w:r w:rsidRPr="00865F91">
        <w:t xml:space="preserve"> for your answer</w:t>
      </w:r>
      <w:r w:rsidR="00D46214" w:rsidRPr="00865F91">
        <w:t>s</w:t>
      </w:r>
      <w:r w:rsidRPr="00865F91">
        <w:t>, but you do not need to solve the equations.</w:t>
      </w:r>
    </w:p>
    <w:p w14:paraId="15FCD972" w14:textId="77777777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(a)</w:t>
      </w:r>
      <w:r w:rsidRPr="00865F91">
        <w:tab/>
        <w:t>2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– 7</w:t>
      </w:r>
      <w:r w:rsidRPr="00865F91">
        <w:rPr>
          <w:rStyle w:val="Cmathsexpressions"/>
        </w:rPr>
        <w:t>x</w:t>
      </w:r>
      <w:r w:rsidRPr="00465F12">
        <w:t xml:space="preserve"> – 8 = 0 </w:t>
      </w:r>
    </w:p>
    <w:p w14:paraId="28FECD72" w14:textId="77777777" w:rsidR="00701DD8" w:rsidRPr="00465F12" w:rsidRDefault="00701DD8" w:rsidP="00865F91">
      <w:pPr>
        <w:pStyle w:val="Pquestiontextpartsa"/>
      </w:pPr>
    </w:p>
    <w:p w14:paraId="014CDD1A" w14:textId="77777777" w:rsidR="00897CB2" w:rsidRPr="00465F12" w:rsidRDefault="00897CB2" w:rsidP="00865F91">
      <w:pPr>
        <w:pStyle w:val="Pquestiontextpartsa"/>
      </w:pPr>
    </w:p>
    <w:p w14:paraId="521C6375" w14:textId="77777777" w:rsidR="00701DD8" w:rsidRPr="00465F12" w:rsidRDefault="00701DD8" w:rsidP="00865F91">
      <w:pPr>
        <w:pStyle w:val="Pquestiontextpartsa"/>
      </w:pPr>
    </w:p>
    <w:p w14:paraId="202E9679" w14:textId="77777777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(b)</w:t>
      </w:r>
      <w:r w:rsidRPr="00865F91">
        <w:tab/>
        <w:t>5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– 3</w:t>
      </w:r>
      <w:r w:rsidRPr="00865F91">
        <w:rPr>
          <w:rStyle w:val="Cmathsexpressions"/>
        </w:rPr>
        <w:t>x</w:t>
      </w:r>
      <w:r w:rsidRPr="00465F12">
        <w:t xml:space="preserve"> + 6 = 0</w:t>
      </w:r>
    </w:p>
    <w:p w14:paraId="42FEEBE8" w14:textId="77777777" w:rsidR="00701DD8" w:rsidRPr="00465F12" w:rsidRDefault="00701DD8" w:rsidP="00865F91">
      <w:pPr>
        <w:pStyle w:val="Pquestiontextpartsa"/>
      </w:pPr>
    </w:p>
    <w:p w14:paraId="26205F90" w14:textId="77777777" w:rsidR="00701DD8" w:rsidRPr="00865F91" w:rsidRDefault="00701DD8" w:rsidP="00F2707E">
      <w:pPr>
        <w:pStyle w:val="Pquestiontextpartsa"/>
        <w:rPr>
          <w:rStyle w:val="Cmathsexpressions"/>
        </w:rPr>
      </w:pPr>
    </w:p>
    <w:p w14:paraId="42CFD8FA" w14:textId="77777777" w:rsidR="00897CB2" w:rsidRPr="00865F91" w:rsidRDefault="00897CB2" w:rsidP="00F2707E">
      <w:pPr>
        <w:pStyle w:val="Pquestiontextpartsa"/>
        <w:rPr>
          <w:rStyle w:val="Cmathsexpressions"/>
        </w:rPr>
      </w:pPr>
    </w:p>
    <w:p w14:paraId="364F724E" w14:textId="1715134B" w:rsidR="00F2707E" w:rsidRPr="00865F91" w:rsidRDefault="00F2707E" w:rsidP="0044355C">
      <w:pPr>
        <w:pStyle w:val="Pquestionheadingsx"/>
      </w:pPr>
      <w:r w:rsidRPr="00865F91">
        <w:t>Question 16</w:t>
      </w:r>
      <w:r w:rsidRPr="00865F91">
        <w:tab/>
      </w:r>
      <w:r w:rsidRPr="00865F91">
        <w:rPr>
          <w:rStyle w:val="Cmarkslabel"/>
        </w:rPr>
        <w:t>4 marks</w:t>
      </w:r>
      <w:r w:rsidRPr="00865F91">
        <w:tab/>
        <w:t>[4.</w:t>
      </w:r>
      <w:r w:rsidR="00570DBA">
        <w:t>4</w:t>
      </w:r>
      <w:r w:rsidRPr="00865F91">
        <w:t>]</w:t>
      </w:r>
    </w:p>
    <w:p w14:paraId="20E0E5B7" w14:textId="046767CB" w:rsidR="00F2707E" w:rsidRPr="00865F91" w:rsidRDefault="00F2707E" w:rsidP="00F2707E">
      <w:pPr>
        <w:pStyle w:val="Pquestiontextmainstem"/>
      </w:pPr>
      <w:r w:rsidRPr="00865F91">
        <w:t xml:space="preserve">Write the equations of two parabolas </w:t>
      </w:r>
      <w:r w:rsidR="006E79FF">
        <w:t>that</w:t>
      </w:r>
      <w:r w:rsidRPr="00865F91">
        <w:t xml:space="preserve"> have the same turning point as </w:t>
      </w:r>
      <w:r w:rsidRPr="00865F91">
        <w:rPr>
          <w:rStyle w:val="Cmathsexpressions"/>
        </w:rPr>
        <w:t xml:space="preserve">y = </w:t>
      </w:r>
      <w:r w:rsidRPr="00865F91">
        <w:t>5(</w:t>
      </w:r>
      <w:r w:rsidRPr="00865F91">
        <w:rPr>
          <w:rStyle w:val="Cmathsexpressions"/>
        </w:rPr>
        <w:t xml:space="preserve">x – </w:t>
      </w:r>
      <w:r w:rsidRPr="00865F91">
        <w:t>4)</w:t>
      </w:r>
      <w:r w:rsidRPr="00865F91">
        <w:rPr>
          <w:rStyle w:val="Csuperscript"/>
        </w:rPr>
        <w:t>2</w:t>
      </w:r>
      <w:r w:rsidRPr="00865F91">
        <w:t xml:space="preserve"> </w:t>
      </w:r>
      <w:r w:rsidRPr="00865F91">
        <w:rPr>
          <w:rStyle w:val="Cmathsexpressions"/>
        </w:rPr>
        <w:t xml:space="preserve">– </w:t>
      </w:r>
      <w:r w:rsidRPr="00865F91">
        <w:t>6</w:t>
      </w:r>
      <w:r w:rsidRPr="00865F91">
        <w:rPr>
          <w:rStyle w:val="Cmathsexpressions"/>
        </w:rPr>
        <w:t>.</w:t>
      </w:r>
    </w:p>
    <w:p w14:paraId="6ED96CFA" w14:textId="06C17DA2" w:rsidR="00F2707E" w:rsidRPr="00865F91" w:rsidRDefault="00F2707E" w:rsidP="00F2707E">
      <w:pPr>
        <w:pStyle w:val="Pquestiontextpartsa"/>
        <w:rPr>
          <w:rStyle w:val="Cmathsexpressions"/>
        </w:rPr>
      </w:pPr>
      <w:r w:rsidRPr="00865F91">
        <w:rPr>
          <w:rStyle w:val="Cquestionpartlabelbold"/>
        </w:rPr>
        <w:t>(</w:t>
      </w:r>
      <w:r w:rsidR="0044355C" w:rsidRPr="00865F91">
        <w:rPr>
          <w:rStyle w:val="Cquestionpartlabelbold"/>
        </w:rPr>
        <w:t>a</w:t>
      </w:r>
      <w:r w:rsidRPr="00865F91">
        <w:rPr>
          <w:rStyle w:val="Cquestionpartlabelbold"/>
        </w:rPr>
        <w:t>)</w:t>
      </w:r>
      <w:r w:rsidRPr="00865F91">
        <w:tab/>
        <w:t xml:space="preserve">in the form </w:t>
      </w:r>
      <w:r w:rsidRPr="00865F91">
        <w:rPr>
          <w:rStyle w:val="Cmathsexpressions"/>
        </w:rPr>
        <w:t>y</w:t>
      </w:r>
      <w:r w:rsidRPr="00865F91">
        <w:t xml:space="preserve"> = </w:t>
      </w:r>
      <w:r w:rsidRPr="00865F91">
        <w:rPr>
          <w:rStyle w:val="Cmathsexpressions"/>
        </w:rPr>
        <w:t>ax</w:t>
      </w:r>
      <w:r w:rsidRPr="00865F91">
        <w:rPr>
          <w:rStyle w:val="Csuperscript"/>
        </w:rPr>
        <w:t>2</w:t>
      </w:r>
      <w:r w:rsidRPr="00865F91">
        <w:t xml:space="preserve"> + </w:t>
      </w:r>
      <w:r w:rsidRPr="00865F91">
        <w:rPr>
          <w:rStyle w:val="Cmathsexpressions"/>
        </w:rPr>
        <w:t>bx</w:t>
      </w:r>
      <w:r w:rsidRPr="00865F91">
        <w:t xml:space="preserve"> + </w:t>
      </w:r>
      <w:r w:rsidRPr="00865F91">
        <w:rPr>
          <w:rStyle w:val="Cmathsexpressions"/>
        </w:rPr>
        <w:t>c</w:t>
      </w:r>
    </w:p>
    <w:p w14:paraId="48ACFFE4" w14:textId="77777777" w:rsidR="00701DD8" w:rsidRPr="00865F91" w:rsidRDefault="00701DD8" w:rsidP="00F2707E">
      <w:pPr>
        <w:pStyle w:val="Pquestiontextpartsa"/>
        <w:rPr>
          <w:rStyle w:val="Cmathsexpressions"/>
        </w:rPr>
      </w:pPr>
    </w:p>
    <w:p w14:paraId="2FE1BB26" w14:textId="77777777" w:rsidR="00701DD8" w:rsidRPr="00465F12" w:rsidRDefault="00701DD8" w:rsidP="00865F91">
      <w:pPr>
        <w:pStyle w:val="Pquestiontextpartsa"/>
      </w:pPr>
    </w:p>
    <w:p w14:paraId="7CCAD481" w14:textId="77777777" w:rsidR="00897CB2" w:rsidRPr="00465F12" w:rsidRDefault="00897CB2" w:rsidP="00865F91">
      <w:pPr>
        <w:pStyle w:val="Pquestiontextpartsa"/>
      </w:pPr>
    </w:p>
    <w:p w14:paraId="01D57B2C" w14:textId="5F81F78E" w:rsidR="00701DD8" w:rsidRPr="00465F12" w:rsidRDefault="00F2707E" w:rsidP="00865F91">
      <w:pPr>
        <w:pStyle w:val="Pquestiontextpartsa"/>
      </w:pPr>
      <w:r w:rsidRPr="00865F91">
        <w:rPr>
          <w:rStyle w:val="Cquestionpartlabelbold"/>
        </w:rPr>
        <w:t>(</w:t>
      </w:r>
      <w:r w:rsidR="0044355C" w:rsidRPr="00865F91">
        <w:rPr>
          <w:rStyle w:val="Cquestionpartlabelbold"/>
        </w:rPr>
        <w:t>b</w:t>
      </w:r>
      <w:r w:rsidRPr="00865F91">
        <w:rPr>
          <w:rStyle w:val="Cquestionpartlabelbold"/>
        </w:rPr>
        <w:t>)</w:t>
      </w:r>
      <w:r w:rsidRPr="00865F91">
        <w:tab/>
        <w:t xml:space="preserve">in the form </w:t>
      </w:r>
      <w:r w:rsidRPr="00865F91">
        <w:rPr>
          <w:rStyle w:val="Cmathsexpressions"/>
        </w:rPr>
        <w:t>y</w:t>
      </w:r>
      <w:r w:rsidRPr="00865F91">
        <w:t xml:space="preserve"> = </w:t>
      </w:r>
      <w:r w:rsidRPr="00865F91">
        <w:rPr>
          <w:rStyle w:val="Cmathsexpressions"/>
        </w:rPr>
        <w:t>a</w:t>
      </w:r>
      <w:r w:rsidRPr="00865F91">
        <w:t>(</w:t>
      </w:r>
      <w:r w:rsidRPr="00865F91">
        <w:rPr>
          <w:rStyle w:val="Cmathsexpressions"/>
        </w:rPr>
        <w:t>x</w:t>
      </w:r>
      <w:r w:rsidRPr="00865F91">
        <w:t xml:space="preserve"> – </w:t>
      </w:r>
      <w:r w:rsidRPr="00865F91">
        <w:rPr>
          <w:rStyle w:val="Cmathsexpressions"/>
        </w:rPr>
        <w:t>r</w:t>
      </w:r>
      <w:r w:rsidRPr="00865F91">
        <w:t>)(</w:t>
      </w:r>
      <w:r w:rsidRPr="00865F91">
        <w:rPr>
          <w:rStyle w:val="Cmathsexpressions"/>
        </w:rPr>
        <w:t>x</w:t>
      </w:r>
      <w:r w:rsidRPr="00865F91">
        <w:t xml:space="preserve"> – </w:t>
      </w:r>
      <w:r w:rsidRPr="00865F91">
        <w:rPr>
          <w:rStyle w:val="Cmathsexpressions"/>
        </w:rPr>
        <w:t>s</w:t>
      </w:r>
      <w:r w:rsidRPr="00465F12">
        <w:t>)</w:t>
      </w:r>
    </w:p>
    <w:p w14:paraId="20058EAA" w14:textId="77777777" w:rsidR="00701DD8" w:rsidRPr="00465F12" w:rsidRDefault="00701DD8" w:rsidP="00865F91">
      <w:pPr>
        <w:pStyle w:val="Pquestiontextpartsa"/>
      </w:pPr>
    </w:p>
    <w:p w14:paraId="2636A84F" w14:textId="0C47638F" w:rsidR="00F2707E" w:rsidRPr="00465F12" w:rsidRDefault="00F2707E" w:rsidP="00865F91">
      <w:pPr>
        <w:pStyle w:val="Pquestiontextpartsa"/>
      </w:pPr>
    </w:p>
    <w:p w14:paraId="3F897CDF" w14:textId="77777777" w:rsidR="00897CB2" w:rsidRPr="00465F12" w:rsidRDefault="00897CB2" w:rsidP="00865F91">
      <w:pPr>
        <w:pStyle w:val="Pquestiontextpartsa"/>
      </w:pPr>
    </w:p>
    <w:p w14:paraId="19E3B159" w14:textId="1664E55A" w:rsidR="00F2707E" w:rsidRPr="00865F91" w:rsidRDefault="00F2707E" w:rsidP="0044355C">
      <w:pPr>
        <w:pStyle w:val="Pquestionheadingsx"/>
      </w:pPr>
      <w:r w:rsidRPr="00865F91">
        <w:t>Question 17</w:t>
      </w:r>
      <w:r w:rsidRPr="00865F91">
        <w:tab/>
      </w:r>
      <w:r w:rsidR="00701DD8" w:rsidRPr="00865F91">
        <w:rPr>
          <w:rStyle w:val="Cmarkslabel"/>
        </w:rPr>
        <w:t xml:space="preserve">4 </w:t>
      </w:r>
      <w:r w:rsidRPr="00865F91">
        <w:rPr>
          <w:rStyle w:val="Cmarkslabel"/>
        </w:rPr>
        <w:t>marks</w:t>
      </w:r>
      <w:r w:rsidRPr="00865F91">
        <w:tab/>
        <w:t>[4.</w:t>
      </w:r>
      <w:r w:rsidR="00570DBA">
        <w:t>6</w:t>
      </w:r>
      <w:r w:rsidRPr="00865F91">
        <w:t>]</w:t>
      </w:r>
      <w:r w:rsidR="001E63E3">
        <w:t xml:space="preserve"> </w:t>
      </w:r>
      <w:r w:rsidR="001E63E3">
        <w:rPr>
          <w:highlight w:val="lightGray"/>
        </w:rPr>
        <w:t>[10A]</w:t>
      </w:r>
    </w:p>
    <w:p w14:paraId="4F176438" w14:textId="29D7F318" w:rsidR="00F2707E" w:rsidRPr="00465F12" w:rsidRDefault="00F2707E" w:rsidP="00865F91">
      <w:pPr>
        <w:pStyle w:val="Pquestiontextmainstem"/>
      </w:pPr>
      <w:r w:rsidRPr="00865F91">
        <w:t xml:space="preserve">The concrete area of a rectangular </w:t>
      </w:r>
      <w:r w:rsidR="005F2BB3">
        <w:t>outdoor</w:t>
      </w:r>
      <w:r w:rsidRPr="00865F91">
        <w:t xml:space="preserve"> space is to be 35 m</w:t>
      </w:r>
      <w:r w:rsidRPr="00865F91">
        <w:rPr>
          <w:rStyle w:val="Csuperscript"/>
        </w:rPr>
        <w:t>2</w:t>
      </w:r>
      <w:r w:rsidRPr="00865F91">
        <w:t>, the length is (4</w:t>
      </w:r>
      <w:r w:rsidRPr="00865F91">
        <w:rPr>
          <w:rStyle w:val="Cmathsexpressions"/>
        </w:rPr>
        <w:t>x</w:t>
      </w:r>
      <w:r w:rsidRPr="00865F91">
        <w:t> </w:t>
      </w:r>
      <w:r w:rsidRPr="00865F91">
        <w:rPr>
          <w:rStyle w:val="Cmathsexpressions"/>
        </w:rPr>
        <w:t>– </w:t>
      </w:r>
      <w:r w:rsidRPr="00865F91">
        <w:t>1) m and the width is (2</w:t>
      </w:r>
      <w:r w:rsidRPr="00865F91">
        <w:rPr>
          <w:rStyle w:val="Cmathsexpressions"/>
        </w:rPr>
        <w:t>x + </w:t>
      </w:r>
      <w:r w:rsidRPr="00465F12">
        <w:t>1) m. Find</w:t>
      </w:r>
      <w:r w:rsidR="005F2BB3">
        <w:t xml:space="preserve"> the dimensions of the concrete</w:t>
      </w:r>
      <w:r w:rsidRPr="00465F12">
        <w:t xml:space="preserve"> area.</w:t>
      </w:r>
    </w:p>
    <w:p w14:paraId="1802F561" w14:textId="77777777" w:rsidR="0044355C" w:rsidRPr="00465F12" w:rsidRDefault="0044355C" w:rsidP="00865F91">
      <w:pPr>
        <w:pStyle w:val="Pquestiontextmainstem"/>
      </w:pPr>
    </w:p>
    <w:p w14:paraId="18883A60" w14:textId="77777777" w:rsidR="00897CB2" w:rsidRDefault="00897CB2" w:rsidP="00865F91">
      <w:pPr>
        <w:pStyle w:val="Pquestiontextmainstem"/>
      </w:pPr>
    </w:p>
    <w:p w14:paraId="37007C6A" w14:textId="77777777" w:rsidR="00D72765" w:rsidRDefault="00D72765" w:rsidP="00865F91">
      <w:pPr>
        <w:pStyle w:val="Pquestiontextmainstem"/>
      </w:pPr>
    </w:p>
    <w:p w14:paraId="28B1C9B3" w14:textId="77777777" w:rsidR="00D72765" w:rsidRDefault="00D72765" w:rsidP="00865F91">
      <w:pPr>
        <w:pStyle w:val="Pquestiontextmainstem"/>
      </w:pPr>
    </w:p>
    <w:p w14:paraId="47938DAD" w14:textId="77777777" w:rsidR="00D72765" w:rsidRPr="00465F12" w:rsidRDefault="00D72765" w:rsidP="00865F91">
      <w:pPr>
        <w:pStyle w:val="Pquestiontextmainstem"/>
      </w:pPr>
    </w:p>
    <w:p w14:paraId="4F6C9DB9" w14:textId="77777777" w:rsidR="00F2707E" w:rsidRPr="00865F91" w:rsidRDefault="00F2707E" w:rsidP="00D72765">
      <w:pPr>
        <w:pStyle w:val="Pquestionheadingsx"/>
      </w:pPr>
      <w:r w:rsidRPr="00865F91">
        <w:lastRenderedPageBreak/>
        <w:t>Question 18</w:t>
      </w:r>
      <w:r w:rsidRPr="00865F91">
        <w:tab/>
      </w:r>
      <w:r w:rsidRPr="00865F91">
        <w:rPr>
          <w:rStyle w:val="Cmarkslabel"/>
        </w:rPr>
        <w:t>5 marks</w:t>
      </w:r>
      <w:r w:rsidRPr="00865F91">
        <w:tab/>
        <w:t>[4.4]</w:t>
      </w:r>
    </w:p>
    <w:p w14:paraId="14EB92D5" w14:textId="77777777" w:rsidR="00F2707E" w:rsidRPr="00865F91" w:rsidRDefault="00F2707E" w:rsidP="00D72765">
      <w:pPr>
        <w:pStyle w:val="Pquestiontextmainstem"/>
        <w:keepNext/>
      </w:pPr>
      <w:r w:rsidRPr="00865F91">
        <w:t xml:space="preserve">If the coordinates of the turning point for the graph with equation </w:t>
      </w:r>
      <w:r w:rsidRPr="00465F12">
        <w:rPr>
          <w:color w:val="000000" w:themeColor="text1"/>
          <w:position w:val="-10"/>
        </w:rPr>
        <w:object w:dxaOrig="1600" w:dyaOrig="360" w14:anchorId="37E30BA0">
          <v:shape id="_x0000_i1039" type="#_x0000_t75" style="width:79.5pt;height:18.25pt" o:ole="">
            <v:imagedata r:id="rId36" o:title=""/>
          </v:shape>
          <o:OLEObject Type="Embed" ProgID="Equation.DSMT4" ShapeID="_x0000_i1039" DrawAspect="Content" ObjectID="_1538887875" r:id="rId37"/>
        </w:object>
      </w:r>
      <w:r w:rsidRPr="00865F91">
        <w:t xml:space="preserve"> are (-3, 7):</w:t>
      </w:r>
    </w:p>
    <w:p w14:paraId="2C6CB9F1" w14:textId="77777777" w:rsidR="00F2707E" w:rsidRPr="00465F12" w:rsidRDefault="00F2707E" w:rsidP="00D72765">
      <w:pPr>
        <w:pStyle w:val="Pquestiontextpartsa"/>
        <w:keepNext/>
      </w:pPr>
      <w:r w:rsidRPr="00865F91">
        <w:rPr>
          <w:rStyle w:val="Cquestionpartlabelbold"/>
        </w:rPr>
        <w:t>(a)</w:t>
      </w:r>
      <w:r w:rsidRPr="00865F91">
        <w:rPr>
          <w:rStyle w:val="Cquestionpartlabelbold"/>
        </w:rPr>
        <w:tab/>
      </w:r>
      <w:r w:rsidRPr="00465F12">
        <w:t>state the value of c</w:t>
      </w:r>
    </w:p>
    <w:p w14:paraId="54BAD50C" w14:textId="77777777" w:rsidR="0044355C" w:rsidRPr="00465F12" w:rsidRDefault="0044355C" w:rsidP="00865F91">
      <w:pPr>
        <w:pStyle w:val="Pquestiontextpartsa"/>
      </w:pPr>
    </w:p>
    <w:p w14:paraId="1E8C0541" w14:textId="77777777" w:rsidR="0044355C" w:rsidRDefault="0044355C" w:rsidP="00865F91">
      <w:pPr>
        <w:pStyle w:val="Pquestiontextpartsa"/>
      </w:pPr>
    </w:p>
    <w:p w14:paraId="43CBA6F9" w14:textId="77777777" w:rsidR="00D72765" w:rsidRPr="00465F12" w:rsidRDefault="00D72765" w:rsidP="00865F91">
      <w:pPr>
        <w:pStyle w:val="Pquestiontextpartsa"/>
      </w:pPr>
    </w:p>
    <w:p w14:paraId="2364AC70" w14:textId="77777777" w:rsidR="00897CB2" w:rsidRPr="00465F12" w:rsidRDefault="00897CB2" w:rsidP="00865F91">
      <w:pPr>
        <w:pStyle w:val="Pquestiontextpartsa"/>
      </w:pPr>
    </w:p>
    <w:p w14:paraId="62260DBE" w14:textId="4DD5EAB5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(b)</w:t>
      </w:r>
      <w:r w:rsidRPr="00865F91">
        <w:rPr>
          <w:rStyle w:val="Cquestionpartlabelbold"/>
        </w:rPr>
        <w:tab/>
      </w:r>
      <w:r w:rsidRPr="00865F91">
        <w:t xml:space="preserve">show that </w:t>
      </w:r>
      <w:r w:rsidR="007929A6" w:rsidRPr="00865F91">
        <w:rPr>
          <w:rStyle w:val="Cmathsexpressions"/>
        </w:rPr>
        <w:t>b</w:t>
      </w:r>
      <w:r w:rsidR="007929A6" w:rsidRPr="00865F91">
        <w:t xml:space="preserve"> = 3</w:t>
      </w:r>
      <w:r w:rsidR="007929A6" w:rsidRPr="00865F91">
        <w:rPr>
          <w:rStyle w:val="Cmathsexpressions"/>
        </w:rPr>
        <w:t>a</w:t>
      </w:r>
      <w:r w:rsidR="007929A6" w:rsidRPr="00465F12">
        <w:t>.</w:t>
      </w:r>
    </w:p>
    <w:p w14:paraId="7CB2448F" w14:textId="77777777" w:rsidR="0044355C" w:rsidRPr="00465F12" w:rsidRDefault="0044355C" w:rsidP="00865F91">
      <w:pPr>
        <w:pStyle w:val="Pquestiontextpartsa"/>
      </w:pPr>
    </w:p>
    <w:p w14:paraId="3D2EDFF6" w14:textId="77777777" w:rsidR="0044355C" w:rsidRPr="00465F12" w:rsidRDefault="0044355C" w:rsidP="00865F91">
      <w:pPr>
        <w:pStyle w:val="Pquestiontextpartsa"/>
      </w:pPr>
    </w:p>
    <w:p w14:paraId="25447EE5" w14:textId="77777777" w:rsidR="00897CB2" w:rsidRPr="00465F12" w:rsidRDefault="00897CB2" w:rsidP="00865F91">
      <w:pPr>
        <w:pStyle w:val="Pquestiontextpartsa"/>
      </w:pPr>
    </w:p>
    <w:p w14:paraId="68EA1EE4" w14:textId="77777777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(c)</w:t>
      </w:r>
      <w:r w:rsidRPr="00865F91">
        <w:rPr>
          <w:rStyle w:val="Cquestionpartlabelbold"/>
        </w:rPr>
        <w:tab/>
      </w:r>
      <w:r w:rsidRPr="00865F91">
        <w:t xml:space="preserve">explain why the value of </w:t>
      </w:r>
      <w:r w:rsidRPr="00865F91">
        <w:rPr>
          <w:rStyle w:val="Cmathsexpressions"/>
        </w:rPr>
        <w:t>a</w:t>
      </w:r>
      <w:r w:rsidRPr="00465F12">
        <w:t xml:space="preserve"> can never equal zero.</w:t>
      </w:r>
    </w:p>
    <w:p w14:paraId="0318B49E" w14:textId="77777777" w:rsidR="0044355C" w:rsidRDefault="0044355C" w:rsidP="00865F91">
      <w:pPr>
        <w:pStyle w:val="Pquestiontextpartsa"/>
      </w:pPr>
    </w:p>
    <w:p w14:paraId="1FE23302" w14:textId="77777777" w:rsidR="00D72765" w:rsidRPr="00465F12" w:rsidRDefault="00D72765" w:rsidP="00865F91">
      <w:pPr>
        <w:pStyle w:val="Pquestiontextpartsa"/>
      </w:pPr>
    </w:p>
    <w:p w14:paraId="78B00E1B" w14:textId="77777777" w:rsidR="00F2707E" w:rsidRPr="00865F91" w:rsidRDefault="00F2707E" w:rsidP="0044355C">
      <w:pPr>
        <w:pStyle w:val="Pquestionheadingsx"/>
      </w:pPr>
      <w:r w:rsidRPr="00865F91">
        <w:t>Question 19</w:t>
      </w:r>
      <w:r w:rsidRPr="00865F91">
        <w:tab/>
      </w:r>
      <w:r w:rsidRPr="00865F91">
        <w:rPr>
          <w:rStyle w:val="Cmarkslabel"/>
        </w:rPr>
        <w:t>4 marks</w:t>
      </w:r>
      <w:r w:rsidRPr="00865F91">
        <w:tab/>
        <w:t>[4.1]</w:t>
      </w:r>
    </w:p>
    <w:p w14:paraId="151A16A0" w14:textId="476F1FA4" w:rsidR="00F2707E" w:rsidRPr="00865F91" w:rsidRDefault="00F2707E" w:rsidP="00F2707E">
      <w:pPr>
        <w:pStyle w:val="Pquestiontextmainstem"/>
      </w:pPr>
      <w:r w:rsidRPr="00865F91">
        <w:t xml:space="preserve">The distance </w:t>
      </w:r>
      <w:r w:rsidRPr="00865F91">
        <w:rPr>
          <w:rStyle w:val="Cmathsexpressions"/>
        </w:rPr>
        <w:t>d</w:t>
      </w:r>
      <w:r w:rsidRPr="00865F91">
        <w:t xml:space="preserve"> </w:t>
      </w:r>
      <w:r w:rsidR="005F2BB3">
        <w:t xml:space="preserve">metres </w:t>
      </w:r>
      <w:r w:rsidRPr="00865F91">
        <w:t xml:space="preserve">that an object moves from its original position after </w:t>
      </w:r>
      <w:r w:rsidRPr="00865F91">
        <w:rPr>
          <w:rStyle w:val="Cmathsexpressions"/>
        </w:rPr>
        <w:t>t</w:t>
      </w:r>
      <w:r w:rsidRPr="00865F91">
        <w:t xml:space="preserve"> seconds is given by</w:t>
      </w:r>
      <w:r w:rsidR="00897CB2" w:rsidRPr="00865F91">
        <w:br/>
      </w:r>
      <w:r w:rsidRPr="00865F91">
        <w:rPr>
          <w:rStyle w:val="Cmathsexpressions"/>
        </w:rPr>
        <w:t>d = ut</w:t>
      </w:r>
      <w:r w:rsidRPr="00865F91">
        <w:t xml:space="preserve"> +</w:t>
      </w:r>
      <w:r w:rsidR="00897CB2" w:rsidRPr="00465F12">
        <w:rPr>
          <w:noProof/>
          <w:color w:val="000000" w:themeColor="text1"/>
          <w:position w:val="-24"/>
        </w:rPr>
        <w:object w:dxaOrig="240" w:dyaOrig="640" w14:anchorId="231F0CBA">
          <v:shape id="_x0000_i1040" type="#_x0000_t75" style="width:11.8pt;height:32.25pt" o:ole="">
            <v:imagedata r:id="rId38" o:title=""/>
          </v:shape>
          <o:OLEObject Type="Embed" ProgID="Equation.DSMT4" ShapeID="_x0000_i1040" DrawAspect="Content" ObjectID="_1538887876" r:id="rId39"/>
        </w:object>
      </w:r>
      <w:r w:rsidRPr="00865F91">
        <w:rPr>
          <w:rStyle w:val="Cmathsexpressions"/>
        </w:rPr>
        <w:t>at</w:t>
      </w:r>
      <w:r w:rsidRPr="00865F91">
        <w:rPr>
          <w:rStyle w:val="Csuperscript"/>
        </w:rPr>
        <w:t>2</w:t>
      </w:r>
      <w:r w:rsidRPr="00865F91">
        <w:t xml:space="preserve">, where </w:t>
      </w:r>
      <w:r w:rsidRPr="00865F91">
        <w:rPr>
          <w:rStyle w:val="Cmathsexpressions"/>
        </w:rPr>
        <w:t>u</w:t>
      </w:r>
      <w:r w:rsidRPr="00865F91">
        <w:t xml:space="preserve"> is the initial velocity and </w:t>
      </w:r>
      <w:r w:rsidRPr="00865F91">
        <w:rPr>
          <w:rStyle w:val="Cmathsexpressions"/>
        </w:rPr>
        <w:t>a</w:t>
      </w:r>
      <w:r w:rsidRPr="00865F91">
        <w:t xml:space="preserve"> is the acceleration.</w:t>
      </w:r>
    </w:p>
    <w:p w14:paraId="24E2B27F" w14:textId="058B2DF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(a)</w:t>
      </w:r>
      <w:r w:rsidRPr="00865F91">
        <w:tab/>
        <w:t xml:space="preserve">Write the equation </w:t>
      </w:r>
      <w:r w:rsidR="005F2BB3">
        <w:t xml:space="preserve">for </w:t>
      </w:r>
      <w:r w:rsidR="005F2BB3" w:rsidRPr="00865F91">
        <w:rPr>
          <w:rStyle w:val="Cmathsexpressions"/>
        </w:rPr>
        <w:t>u</w:t>
      </w:r>
      <w:r w:rsidR="005F2BB3">
        <w:t xml:space="preserve"> = 30, </w:t>
      </w:r>
      <w:r w:rsidR="005F2BB3">
        <w:rPr>
          <w:rStyle w:val="Cmathsexpressions"/>
        </w:rPr>
        <w:t>a</w:t>
      </w:r>
      <w:r w:rsidR="005F2BB3">
        <w:t xml:space="preserve"> = 10 and </w:t>
      </w:r>
      <w:r w:rsidR="005F2BB3">
        <w:rPr>
          <w:rStyle w:val="Cmathsexpressions"/>
        </w:rPr>
        <w:t>d</w:t>
      </w:r>
      <w:r w:rsidR="005F2BB3">
        <w:t xml:space="preserve"> = 200</w:t>
      </w:r>
      <w:r w:rsidRPr="00465F12">
        <w:rPr>
          <w:noProof/>
        </w:rPr>
        <w:t>.</w:t>
      </w:r>
    </w:p>
    <w:p w14:paraId="626818CE" w14:textId="77777777" w:rsidR="0044355C" w:rsidRPr="00465F12" w:rsidRDefault="0044355C" w:rsidP="00865F91">
      <w:pPr>
        <w:pStyle w:val="Pquestiontextpartsa"/>
        <w:rPr>
          <w:noProof/>
        </w:rPr>
      </w:pPr>
    </w:p>
    <w:p w14:paraId="08D4C4EC" w14:textId="77777777" w:rsidR="00897CB2" w:rsidRDefault="00897CB2" w:rsidP="00865F91">
      <w:pPr>
        <w:pStyle w:val="Pquestiontextpartsa"/>
        <w:rPr>
          <w:noProof/>
        </w:rPr>
      </w:pPr>
    </w:p>
    <w:p w14:paraId="006438C3" w14:textId="77777777" w:rsidR="00D72765" w:rsidRPr="00465F12" w:rsidRDefault="00D72765" w:rsidP="00865F91">
      <w:pPr>
        <w:pStyle w:val="Pquestiontextpartsa"/>
        <w:rPr>
          <w:noProof/>
        </w:rPr>
      </w:pPr>
    </w:p>
    <w:p w14:paraId="4E8C78C4" w14:textId="77777777" w:rsidR="0044355C" w:rsidRPr="00465F12" w:rsidRDefault="0044355C" w:rsidP="00865F91">
      <w:pPr>
        <w:pStyle w:val="Pquestiontextpartsa"/>
        <w:rPr>
          <w:noProof/>
        </w:rPr>
      </w:pPr>
    </w:p>
    <w:p w14:paraId="27E678B9" w14:textId="7777777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(b)</w:t>
      </w:r>
      <w:r w:rsidRPr="00865F91">
        <w:tab/>
        <w:t xml:space="preserve">Solve the equation in part </w:t>
      </w:r>
      <w:r w:rsidRPr="00865F91">
        <w:rPr>
          <w:rStyle w:val="Cquestionpartlabelbold"/>
        </w:rPr>
        <w:t>(a)</w:t>
      </w:r>
      <w:r w:rsidRPr="00865F91">
        <w:t xml:space="preserve"> for </w:t>
      </w:r>
      <w:r w:rsidRPr="00865F91">
        <w:rPr>
          <w:rStyle w:val="Cmathsexpressions"/>
        </w:rPr>
        <w:t>t</w:t>
      </w:r>
      <w:r w:rsidRPr="00465F12">
        <w:rPr>
          <w:noProof/>
        </w:rPr>
        <w:t>.</w:t>
      </w:r>
    </w:p>
    <w:p w14:paraId="7E01E08D" w14:textId="77777777" w:rsidR="0044355C" w:rsidRPr="00465F12" w:rsidRDefault="0044355C" w:rsidP="00865F91">
      <w:pPr>
        <w:pStyle w:val="Pquestiontextpartsa"/>
        <w:rPr>
          <w:noProof/>
        </w:rPr>
      </w:pPr>
    </w:p>
    <w:p w14:paraId="13850AA0" w14:textId="77777777" w:rsidR="00897CB2" w:rsidRDefault="00897CB2" w:rsidP="00865F91">
      <w:pPr>
        <w:pStyle w:val="Pquestiontextpartsa"/>
        <w:rPr>
          <w:noProof/>
        </w:rPr>
      </w:pPr>
    </w:p>
    <w:p w14:paraId="451CE404" w14:textId="77777777" w:rsidR="00D72765" w:rsidRPr="00465F12" w:rsidRDefault="00D72765" w:rsidP="00865F91">
      <w:pPr>
        <w:pStyle w:val="Pquestiontextpartsa"/>
        <w:rPr>
          <w:noProof/>
        </w:rPr>
      </w:pPr>
    </w:p>
    <w:p w14:paraId="291069E6" w14:textId="77777777" w:rsidR="0044355C" w:rsidRPr="00465F12" w:rsidRDefault="0044355C" w:rsidP="00865F91">
      <w:pPr>
        <w:pStyle w:val="Pquestiontextpartsa"/>
        <w:rPr>
          <w:noProof/>
        </w:rPr>
      </w:pPr>
    </w:p>
    <w:p w14:paraId="4FB208BA" w14:textId="7777777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(c)</w:t>
      </w:r>
      <w:r w:rsidRPr="00465F12">
        <w:rPr>
          <w:noProof/>
        </w:rPr>
        <w:tab/>
        <w:t>When will the object be 200 m from its original position?</w:t>
      </w:r>
    </w:p>
    <w:p w14:paraId="7C05B842" w14:textId="77777777" w:rsidR="00F2707E" w:rsidRPr="00865F91" w:rsidRDefault="00F2707E" w:rsidP="00D72765">
      <w:pPr>
        <w:pStyle w:val="Pquestionheadingsx"/>
      </w:pPr>
      <w:r w:rsidRPr="00865F91">
        <w:lastRenderedPageBreak/>
        <w:t>Question 20</w:t>
      </w:r>
      <w:r w:rsidRPr="00865F91">
        <w:tab/>
      </w:r>
      <w:r w:rsidRPr="00865F91">
        <w:rPr>
          <w:rStyle w:val="Cmarkslabel"/>
        </w:rPr>
        <w:t>6 marks</w:t>
      </w:r>
      <w:r w:rsidRPr="00865F91">
        <w:tab/>
        <w:t>[4.4]</w:t>
      </w:r>
    </w:p>
    <w:p w14:paraId="3AA5F60B" w14:textId="42D60D5D" w:rsidR="00F2707E" w:rsidRPr="00465F12" w:rsidRDefault="00F2707E" w:rsidP="00D72765">
      <w:pPr>
        <w:pStyle w:val="Pquestiontextpartsa"/>
        <w:keepNext/>
        <w:rPr>
          <w:noProof/>
        </w:rPr>
      </w:pPr>
      <w:r w:rsidRPr="00865F91">
        <w:rPr>
          <w:rStyle w:val="Cquestionpartlabelbold"/>
        </w:rPr>
        <w:t>(a)</w:t>
      </w:r>
      <w:r w:rsidRPr="00865F91">
        <w:tab/>
      </w:r>
      <w:r w:rsidR="00E84A65" w:rsidRPr="00865F91">
        <w:t xml:space="preserve">Sketch the graph with equation </w:t>
      </w:r>
      <w:r w:rsidR="00E84A65" w:rsidRPr="00865F91">
        <w:rPr>
          <w:rStyle w:val="Cmathsexpressions"/>
        </w:rPr>
        <w:t>y</w:t>
      </w:r>
      <w:r w:rsidR="00E84A65" w:rsidRPr="00865F91">
        <w:t xml:space="preserve"> = (</w:t>
      </w:r>
      <w:r w:rsidR="00E84A65" w:rsidRPr="00865F91">
        <w:rPr>
          <w:rStyle w:val="Cmathsexpressions"/>
        </w:rPr>
        <w:t>x</w:t>
      </w:r>
      <w:r w:rsidR="00E84A65" w:rsidRPr="00865F91">
        <w:t xml:space="preserve"> + 5)(</w:t>
      </w:r>
      <w:r w:rsidR="00E84A65" w:rsidRPr="00865F91">
        <w:rPr>
          <w:rStyle w:val="Cmathsexpressions"/>
        </w:rPr>
        <w:t>x</w:t>
      </w:r>
      <w:r w:rsidR="00E84A65">
        <w:t xml:space="preserve"> – 3).</w:t>
      </w:r>
      <w:r w:rsidRPr="00865F91">
        <w:t xml:space="preserve">Mark the </w:t>
      </w:r>
      <w:r w:rsidRPr="00865F91">
        <w:rPr>
          <w:rStyle w:val="Cmathsexpressions"/>
        </w:rPr>
        <w:t>x</w:t>
      </w:r>
      <w:r w:rsidRPr="00865F91">
        <w:t xml:space="preserve">- and </w:t>
      </w:r>
      <w:r w:rsidRPr="00865F91">
        <w:rPr>
          <w:rStyle w:val="Cmathsexpressions"/>
        </w:rPr>
        <w:t>y</w:t>
      </w:r>
      <w:r w:rsidRPr="00465F12">
        <w:rPr>
          <w:noProof/>
        </w:rPr>
        <w:t>-in</w:t>
      </w:r>
      <w:r w:rsidR="00CA3657">
        <w:rPr>
          <w:noProof/>
        </w:rPr>
        <w:t>tercepts and the turning point.</w:t>
      </w:r>
    </w:p>
    <w:p w14:paraId="4904FA06" w14:textId="71F550B9" w:rsidR="0044355C" w:rsidRPr="00465F12" w:rsidRDefault="00F2707E" w:rsidP="00D72765">
      <w:pPr>
        <w:pStyle w:val="Pquestiontextpartsa"/>
        <w:keepNext/>
        <w:rPr>
          <w:noProof/>
        </w:rPr>
      </w:pPr>
      <w:r w:rsidRPr="00465F12">
        <w:rPr>
          <w:noProof/>
        </w:rPr>
        <w:drawing>
          <wp:inline distT="0" distB="0" distL="0" distR="0" wp14:anchorId="48B6BFD5" wp14:editId="25EA1A6F">
            <wp:extent cx="3352800" cy="2286000"/>
            <wp:effectExtent l="0" t="0" r="0" b="0"/>
            <wp:docPr id="23" name="Picture 23" descr="PM10_PR_TA_9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M10_PR_TA_9_06_RR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6CDC" w14:textId="3AE8E011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(b)</w:t>
      </w:r>
      <w:r w:rsidRPr="00865F91">
        <w:tab/>
        <w:t xml:space="preserve">For what values of </w:t>
      </w:r>
      <w:r w:rsidRPr="00865F91">
        <w:rPr>
          <w:rStyle w:val="Cmathsexpressions"/>
        </w:rPr>
        <w:t>p</w:t>
      </w:r>
      <w:r w:rsidRPr="00865F91">
        <w:t xml:space="preserve"> and </w:t>
      </w:r>
      <w:r w:rsidRPr="00865F91">
        <w:rPr>
          <w:rStyle w:val="Cmathsexpressions"/>
        </w:rPr>
        <w:t>q</w:t>
      </w:r>
      <w:r w:rsidRPr="00865F91">
        <w:t xml:space="preserve"> i</w:t>
      </w:r>
      <w:r w:rsidR="0032606F" w:rsidRPr="00865F91">
        <w:t>s the following statement true? Give reasons.</w:t>
      </w:r>
      <w:r w:rsidR="0032606F" w:rsidRPr="00865F91">
        <w:br/>
      </w:r>
      <w:r w:rsidRPr="00865F91">
        <w:t xml:space="preserve">The graph of </w:t>
      </w:r>
      <w:r w:rsidRPr="00865F91">
        <w:rPr>
          <w:rStyle w:val="Cmathsexpressions"/>
        </w:rPr>
        <w:t xml:space="preserve">y = </w:t>
      </w:r>
      <w:r w:rsidRPr="00865F91">
        <w:t>(</w:t>
      </w:r>
      <w:r w:rsidRPr="00865F91">
        <w:rPr>
          <w:rStyle w:val="Cmathsexpressions"/>
        </w:rPr>
        <w:t>x – p</w:t>
      </w:r>
      <w:r w:rsidRPr="00865F91">
        <w:t>)(</w:t>
      </w:r>
      <w:r w:rsidRPr="00865F91">
        <w:rPr>
          <w:rStyle w:val="Cmathsexpressions"/>
        </w:rPr>
        <w:t>x – q</w:t>
      </w:r>
      <w:r w:rsidRPr="00465F12">
        <w:rPr>
          <w:noProof/>
        </w:rPr>
        <w:t>) will pass through the origin.</w:t>
      </w:r>
    </w:p>
    <w:p w14:paraId="5EF899A9" w14:textId="77777777" w:rsidR="0044355C" w:rsidRPr="00465F12" w:rsidRDefault="0044355C" w:rsidP="00865F91">
      <w:pPr>
        <w:pStyle w:val="Pquestiontextpartsa"/>
        <w:rPr>
          <w:noProof/>
        </w:rPr>
      </w:pPr>
    </w:p>
    <w:p w14:paraId="6B26B6AD" w14:textId="77777777" w:rsidR="00897CB2" w:rsidRPr="00465F12" w:rsidRDefault="00897CB2" w:rsidP="00865F91">
      <w:pPr>
        <w:pStyle w:val="Pquestiontextpartsa"/>
        <w:rPr>
          <w:noProof/>
        </w:rPr>
      </w:pPr>
    </w:p>
    <w:p w14:paraId="780DFE2C" w14:textId="0C243C02" w:rsidR="00F2707E" w:rsidRPr="00865F91" w:rsidRDefault="00F2707E" w:rsidP="0044355C">
      <w:pPr>
        <w:pStyle w:val="Pquestionheadingsx"/>
      </w:pPr>
      <w:r w:rsidRPr="00865F91">
        <w:t>Question 21</w:t>
      </w:r>
      <w:r w:rsidRPr="00865F91">
        <w:tab/>
      </w:r>
      <w:r w:rsidRPr="00865F91">
        <w:rPr>
          <w:rStyle w:val="Cmarkslabel"/>
        </w:rPr>
        <w:t>4 marks</w:t>
      </w:r>
      <w:r w:rsidRPr="00865F91">
        <w:tab/>
        <w:t>[4.4]</w:t>
      </w:r>
    </w:p>
    <w:p w14:paraId="4BDCDE69" w14:textId="7777777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(a)</w:t>
      </w:r>
      <w:r w:rsidRPr="00865F91">
        <w:tab/>
        <w:t xml:space="preserve">Write the equation </w:t>
      </w:r>
      <w:r w:rsidRPr="00865F91">
        <w:rPr>
          <w:rStyle w:val="Cmathsexpressions"/>
        </w:rPr>
        <w:t>y = x</w:t>
      </w:r>
      <w:r w:rsidRPr="00865F91">
        <w:rPr>
          <w:rStyle w:val="Csuperscript"/>
        </w:rPr>
        <w:t xml:space="preserve">2 </w:t>
      </w:r>
      <w:r w:rsidRPr="00865F91">
        <w:rPr>
          <w:rStyle w:val="Cmathsexpressions"/>
        </w:rPr>
        <w:t xml:space="preserve">+ </w:t>
      </w:r>
      <w:r w:rsidRPr="00865F91">
        <w:t>2(</w:t>
      </w:r>
      <w:r w:rsidRPr="00865F91">
        <w:rPr>
          <w:rStyle w:val="Cmathsexpressions"/>
        </w:rPr>
        <w:t xml:space="preserve">a – </w:t>
      </w:r>
      <w:r w:rsidRPr="00865F91">
        <w:t>3)</w:t>
      </w:r>
      <w:r w:rsidRPr="00865F91">
        <w:rPr>
          <w:rStyle w:val="Cmathsexpressions"/>
        </w:rPr>
        <w:t>x + a</w:t>
      </w:r>
      <w:r w:rsidRPr="00865F91">
        <w:rPr>
          <w:rStyle w:val="Csuperscript"/>
        </w:rPr>
        <w:t>2</w:t>
      </w:r>
      <w:r w:rsidRPr="00465F12">
        <w:rPr>
          <w:noProof/>
        </w:rPr>
        <w:t xml:space="preserve"> in simplest turning point form.</w:t>
      </w:r>
    </w:p>
    <w:p w14:paraId="659614A5" w14:textId="77777777" w:rsidR="0044355C" w:rsidRPr="00465F12" w:rsidRDefault="0044355C" w:rsidP="00865F91">
      <w:pPr>
        <w:pStyle w:val="Pquestiontextpartsa"/>
        <w:rPr>
          <w:noProof/>
        </w:rPr>
      </w:pPr>
    </w:p>
    <w:p w14:paraId="17F23E62" w14:textId="77777777" w:rsidR="00897CB2" w:rsidRPr="00465F12" w:rsidRDefault="00897CB2" w:rsidP="00865F91">
      <w:pPr>
        <w:pStyle w:val="Pquestiontextpartsa"/>
        <w:rPr>
          <w:noProof/>
        </w:rPr>
      </w:pPr>
    </w:p>
    <w:p w14:paraId="552ADECD" w14:textId="77777777" w:rsidR="0032606F" w:rsidRPr="00465F12" w:rsidRDefault="0032606F" w:rsidP="00865F91">
      <w:pPr>
        <w:pStyle w:val="Pquestiontextpartsa"/>
        <w:rPr>
          <w:noProof/>
        </w:rPr>
      </w:pPr>
    </w:p>
    <w:p w14:paraId="68B236BC" w14:textId="77777777" w:rsidR="0032606F" w:rsidRDefault="0032606F" w:rsidP="00865F91">
      <w:pPr>
        <w:pStyle w:val="Pquestiontextpartsa"/>
        <w:rPr>
          <w:noProof/>
        </w:rPr>
      </w:pPr>
    </w:p>
    <w:p w14:paraId="23701983" w14:textId="77777777" w:rsidR="00E84A65" w:rsidRPr="00465F12" w:rsidRDefault="00E84A65" w:rsidP="00865F91">
      <w:pPr>
        <w:pStyle w:val="Pquestiontextpartsa"/>
        <w:rPr>
          <w:noProof/>
        </w:rPr>
      </w:pPr>
    </w:p>
    <w:p w14:paraId="734D48DE" w14:textId="28CB89BE" w:rsidR="00F2707E" w:rsidRPr="00465F12" w:rsidRDefault="00E84A65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 xml:space="preserve"> </w:t>
      </w:r>
      <w:r w:rsidR="00F2707E" w:rsidRPr="00865F91">
        <w:rPr>
          <w:rStyle w:val="Cquestionpartlabelbold"/>
        </w:rPr>
        <w:t>(b)</w:t>
      </w:r>
      <w:r w:rsidR="00F2707E" w:rsidRPr="00865F91">
        <w:tab/>
        <w:t xml:space="preserve">If the </w:t>
      </w:r>
      <w:r w:rsidR="00F2707E" w:rsidRPr="00865F91">
        <w:rPr>
          <w:rStyle w:val="Cmathsexpressions"/>
        </w:rPr>
        <w:t>x</w:t>
      </w:r>
      <w:r w:rsidR="00F2707E" w:rsidRPr="00865F91">
        <w:t xml:space="preserve">-coordinate of the turning point of </w:t>
      </w:r>
      <w:r w:rsidR="00F2707E" w:rsidRPr="00865F91">
        <w:rPr>
          <w:rStyle w:val="Cmathsexpressions"/>
        </w:rPr>
        <w:t>y = x</w:t>
      </w:r>
      <w:r w:rsidR="00F2707E" w:rsidRPr="00865F91">
        <w:rPr>
          <w:rStyle w:val="Csuperscript"/>
        </w:rPr>
        <w:t xml:space="preserve">2 </w:t>
      </w:r>
      <w:r w:rsidR="00F2707E" w:rsidRPr="00865F91">
        <w:rPr>
          <w:rStyle w:val="Cmathsexpressions"/>
        </w:rPr>
        <w:t xml:space="preserve">+ </w:t>
      </w:r>
      <w:r w:rsidR="00F2707E" w:rsidRPr="00865F91">
        <w:t>2(</w:t>
      </w:r>
      <w:r w:rsidR="00F2707E" w:rsidRPr="00865F91">
        <w:rPr>
          <w:rStyle w:val="Cmathsexpressions"/>
        </w:rPr>
        <w:t xml:space="preserve">a – </w:t>
      </w:r>
      <w:r w:rsidR="00F2707E" w:rsidRPr="00865F91">
        <w:t>3)</w:t>
      </w:r>
      <w:r w:rsidR="00F2707E" w:rsidRPr="00865F91">
        <w:rPr>
          <w:rStyle w:val="Cmathsexpressions"/>
        </w:rPr>
        <w:t>x +a</w:t>
      </w:r>
      <w:r w:rsidR="00F2707E" w:rsidRPr="00865F91">
        <w:rPr>
          <w:rStyle w:val="Csuperscript"/>
        </w:rPr>
        <w:t>2</w:t>
      </w:r>
      <w:r w:rsidR="00F2707E" w:rsidRPr="00865F91">
        <w:t xml:space="preserve"> is 8, find the </w:t>
      </w:r>
      <w:r w:rsidR="00F2707E" w:rsidRPr="00865F91">
        <w:rPr>
          <w:rStyle w:val="Cmathsexpressions"/>
        </w:rPr>
        <w:t>y</w:t>
      </w:r>
      <w:r w:rsidR="00F2707E" w:rsidRPr="00465F12">
        <w:rPr>
          <w:noProof/>
        </w:rPr>
        <w:t>-coordinate.</w:t>
      </w:r>
    </w:p>
    <w:p w14:paraId="3D72A8D8" w14:textId="77777777" w:rsidR="00897CB2" w:rsidRPr="00465F12" w:rsidRDefault="00897CB2" w:rsidP="00865F91">
      <w:pPr>
        <w:pStyle w:val="Pquestiontextpartsa"/>
        <w:rPr>
          <w:noProof/>
        </w:rPr>
      </w:pPr>
    </w:p>
    <w:p w14:paraId="253F23FC" w14:textId="77777777" w:rsidR="0032606F" w:rsidRPr="00465F12" w:rsidRDefault="0032606F" w:rsidP="00865F91">
      <w:pPr>
        <w:pStyle w:val="Pquestiontextpartsa"/>
        <w:rPr>
          <w:noProof/>
        </w:rPr>
      </w:pPr>
    </w:p>
    <w:p w14:paraId="025440E9" w14:textId="77777777" w:rsidR="0032606F" w:rsidRPr="00465F12" w:rsidRDefault="0032606F" w:rsidP="00865F91">
      <w:pPr>
        <w:pStyle w:val="Pquestiontextpartsa"/>
        <w:rPr>
          <w:noProof/>
        </w:rPr>
      </w:pPr>
    </w:p>
    <w:p w14:paraId="754ACD42" w14:textId="77777777" w:rsidR="0032606F" w:rsidRPr="00465F12" w:rsidRDefault="0032606F" w:rsidP="00865F91">
      <w:pPr>
        <w:pStyle w:val="Pquestiontextpartsa"/>
        <w:rPr>
          <w:noProof/>
        </w:rPr>
      </w:pPr>
    </w:p>
    <w:p w14:paraId="51B15A09" w14:textId="77777777" w:rsidR="0032606F" w:rsidRPr="00465F12" w:rsidRDefault="0032606F" w:rsidP="00865F91">
      <w:pPr>
        <w:pStyle w:val="Pquestiontextpartsa"/>
        <w:rPr>
          <w:noProof/>
        </w:rPr>
      </w:pPr>
    </w:p>
    <w:p w14:paraId="72C43E35" w14:textId="77777777" w:rsidR="00897CB2" w:rsidRPr="00465F12" w:rsidRDefault="00897CB2" w:rsidP="00865F91">
      <w:pPr>
        <w:pStyle w:val="Pquestiontextpartsa"/>
        <w:rPr>
          <w:noProof/>
        </w:rPr>
      </w:pPr>
    </w:p>
    <w:p w14:paraId="76F16DF9" w14:textId="37BF6C69" w:rsidR="00F2707E" w:rsidRPr="00865F91" w:rsidRDefault="00F2707E" w:rsidP="0044355C">
      <w:pPr>
        <w:pStyle w:val="Pquestionheadingsx"/>
      </w:pPr>
      <w:r w:rsidRPr="00865F91">
        <w:t>Question 22</w:t>
      </w:r>
      <w:r w:rsidRPr="00865F91">
        <w:tab/>
      </w:r>
      <w:r w:rsidRPr="00865F91">
        <w:rPr>
          <w:rStyle w:val="Cmarkslabel"/>
        </w:rPr>
        <w:t>2 marks</w:t>
      </w:r>
      <w:r w:rsidRPr="00865F91">
        <w:tab/>
        <w:t>[</w:t>
      </w:r>
      <w:r w:rsidR="001E63E3">
        <w:t xml:space="preserve">4.2, </w:t>
      </w:r>
      <w:r w:rsidRPr="00865F91">
        <w:t>4.4]</w:t>
      </w:r>
    </w:p>
    <w:p w14:paraId="2714D714" w14:textId="6A5944A3" w:rsidR="00F2707E" w:rsidRPr="00465F12" w:rsidRDefault="00F2707E" w:rsidP="00865F91">
      <w:pPr>
        <w:pStyle w:val="Pquestiontextmainstem"/>
      </w:pPr>
      <w:r w:rsidRPr="00865F91">
        <w:t>Explain how the turning point of a parabola is found from the equation</w:t>
      </w:r>
      <w:r w:rsidR="007929A6" w:rsidRPr="00865F91">
        <w:rPr>
          <w:rStyle w:val="Cmathsexpressions"/>
        </w:rPr>
        <w:t xml:space="preserve"> y</w:t>
      </w:r>
      <w:r w:rsidR="007929A6" w:rsidRPr="00865F91">
        <w:t xml:space="preserve"> = </w:t>
      </w:r>
      <w:r w:rsidR="007929A6" w:rsidRPr="00865F91">
        <w:rPr>
          <w:rStyle w:val="Cmathsexpressions"/>
        </w:rPr>
        <w:t>x</w:t>
      </w:r>
      <w:r w:rsidR="007929A6" w:rsidRPr="00865F91">
        <w:rPr>
          <w:rStyle w:val="Csuperscript"/>
        </w:rPr>
        <w:t>2</w:t>
      </w:r>
      <w:r w:rsidR="007929A6" w:rsidRPr="00865F91">
        <w:t> + 2</w:t>
      </w:r>
      <w:r w:rsidR="007929A6" w:rsidRPr="00865F91">
        <w:rPr>
          <w:rStyle w:val="Cmathsexpressions"/>
        </w:rPr>
        <w:t>ax</w:t>
      </w:r>
      <w:r w:rsidR="007929A6" w:rsidRPr="00865F91">
        <w:t xml:space="preserve"> + </w:t>
      </w:r>
      <w:r w:rsidR="007929A6" w:rsidRPr="00865F91">
        <w:rPr>
          <w:rStyle w:val="Cmathsexpressions"/>
        </w:rPr>
        <w:t>a</w:t>
      </w:r>
      <w:r w:rsidR="007929A6" w:rsidRPr="00865F91">
        <w:rPr>
          <w:rStyle w:val="Csuperscript"/>
        </w:rPr>
        <w:t>2</w:t>
      </w:r>
      <w:r w:rsidR="007929A6" w:rsidRPr="00865F91">
        <w:t xml:space="preserve">+ </w:t>
      </w:r>
      <w:r w:rsidR="007929A6" w:rsidRPr="00865F91">
        <w:rPr>
          <w:rStyle w:val="Cmathsexpressions"/>
        </w:rPr>
        <w:t>b</w:t>
      </w:r>
      <w:r w:rsidR="007929A6" w:rsidRPr="00465F12">
        <w:t>.</w:t>
      </w:r>
    </w:p>
    <w:p w14:paraId="1CD36872" w14:textId="77777777" w:rsidR="00260D94" w:rsidRPr="00465F12" w:rsidRDefault="00260D94" w:rsidP="00865F91">
      <w:pPr>
        <w:pStyle w:val="Pquestiontextmainstem"/>
      </w:pPr>
    </w:p>
    <w:p w14:paraId="755AA08C" w14:textId="77777777" w:rsidR="00260D94" w:rsidRDefault="00260D94" w:rsidP="00F2707E">
      <w:pPr>
        <w:pStyle w:val="Pquestiontextmainstem"/>
        <w:rPr>
          <w:rStyle w:val="Cquestionpartlabelbold"/>
        </w:rPr>
      </w:pPr>
    </w:p>
    <w:p w14:paraId="565B58DD" w14:textId="77777777" w:rsidR="001E0666" w:rsidRPr="00865F91" w:rsidRDefault="001E0666" w:rsidP="00F2707E">
      <w:pPr>
        <w:pStyle w:val="Pquestiontextmainstem"/>
        <w:rPr>
          <w:rStyle w:val="Cquestionpartlabelbold"/>
        </w:rPr>
      </w:pPr>
    </w:p>
    <w:p w14:paraId="4318C4E1" w14:textId="77777777" w:rsidR="0032606F" w:rsidRPr="00865F91" w:rsidRDefault="0032606F" w:rsidP="00F2707E">
      <w:pPr>
        <w:pStyle w:val="Pquestiontextmainstem"/>
        <w:rPr>
          <w:rStyle w:val="Cquestionpartlabelbold"/>
        </w:rPr>
      </w:pPr>
    </w:p>
    <w:p w14:paraId="658BEA36" w14:textId="70D6D2D1" w:rsidR="00F2707E" w:rsidRPr="00465F12" w:rsidRDefault="00F2707E" w:rsidP="00865F91">
      <w:pPr>
        <w:pStyle w:val="Psectionresults"/>
      </w:pPr>
      <w:r w:rsidRPr="00465F12">
        <w:t xml:space="preserve">Short answer results: ___ / </w:t>
      </w:r>
      <w:r w:rsidR="00E7397D" w:rsidRPr="00465F12">
        <w:t>5</w:t>
      </w:r>
      <w:r w:rsidR="00D72765">
        <w:t>0</w:t>
      </w:r>
    </w:p>
    <w:p w14:paraId="43A5128D" w14:textId="77777777" w:rsidR="00F2707E" w:rsidRPr="00465F12" w:rsidRDefault="00F2707E" w:rsidP="00570DBA">
      <w:pPr>
        <w:pStyle w:val="Psectionheading"/>
        <w:pageBreakBefore w:val="0"/>
      </w:pPr>
      <w:r w:rsidRPr="00465F12">
        <w:lastRenderedPageBreak/>
        <w:t>Extended answer section</w:t>
      </w:r>
    </w:p>
    <w:p w14:paraId="2EC58B82" w14:textId="77777777" w:rsidR="00F2707E" w:rsidRPr="00865F91" w:rsidRDefault="00F2707E" w:rsidP="00F2707E">
      <w:pPr>
        <w:pStyle w:val="Pquestionheadingsx1stafterhead"/>
      </w:pPr>
      <w:r w:rsidRPr="00865F91">
        <w:t>Question 23</w:t>
      </w:r>
      <w:r w:rsidRPr="00865F91">
        <w:tab/>
      </w:r>
      <w:r w:rsidRPr="00865F91">
        <w:rPr>
          <w:rStyle w:val="Cmarkslabel"/>
        </w:rPr>
        <w:t>5 marks</w:t>
      </w:r>
      <w:r w:rsidRPr="00865F91">
        <w:tab/>
        <w:t>[4.4]</w:t>
      </w:r>
    </w:p>
    <w:p w14:paraId="6B85BD5C" w14:textId="77777777" w:rsidR="00F2707E" w:rsidRPr="00465F12" w:rsidRDefault="00F2707E" w:rsidP="00865F91">
      <w:pPr>
        <w:pStyle w:val="Pquestiontextmainstem"/>
      </w:pPr>
      <w:r w:rsidRPr="00465F12">
        <w:t>A rocket launcher, which can be programmed to follow a variety of paths, is placed in a hole in the ground so that the missile appears to come out of the ground at zero height.</w:t>
      </w:r>
    </w:p>
    <w:p w14:paraId="04BE690A" w14:textId="77777777" w:rsidR="00F2707E" w:rsidRPr="00865F91" w:rsidRDefault="00F2707E" w:rsidP="00865F91">
      <w:pPr>
        <w:pStyle w:val="Pquestiontextmainstem"/>
      </w:pPr>
      <w:r w:rsidRPr="00465F12">
        <w:t xml:space="preserve">The launcher is initially set to follow the path </w:t>
      </w:r>
      <w:r w:rsidRPr="00865F91">
        <w:rPr>
          <w:rStyle w:val="Cmathsexpressions"/>
        </w:rPr>
        <w:t>h</w:t>
      </w:r>
      <w:r w:rsidRPr="00865F91">
        <w:t xml:space="preserve"> = -3</w:t>
      </w:r>
      <w:r w:rsidRPr="00865F91">
        <w:rPr>
          <w:rStyle w:val="Cmathsexpressions"/>
        </w:rPr>
        <w:t>d</w:t>
      </w:r>
      <w:r w:rsidRPr="00865F91">
        <w:rPr>
          <w:rStyle w:val="Csuperscript"/>
        </w:rPr>
        <w:t>2</w:t>
      </w:r>
      <w:r w:rsidRPr="00865F91">
        <w:t> + 240</w:t>
      </w:r>
      <w:r w:rsidRPr="00865F91">
        <w:rPr>
          <w:rStyle w:val="Cmathsexpressions"/>
        </w:rPr>
        <w:t>d</w:t>
      </w:r>
      <w:r w:rsidRPr="00865F91">
        <w:t xml:space="preserve">, where </w:t>
      </w:r>
      <w:r w:rsidRPr="00865F91">
        <w:rPr>
          <w:rStyle w:val="Cmathsexpressions"/>
        </w:rPr>
        <w:t>h</w:t>
      </w:r>
      <w:r w:rsidRPr="00865F91">
        <w:t xml:space="preserve"> represents the height of the rocket in metres and </w:t>
      </w:r>
      <w:r w:rsidRPr="00865F91">
        <w:rPr>
          <w:rStyle w:val="Cmathsexpressions"/>
        </w:rPr>
        <w:t>d</w:t>
      </w:r>
      <w:r w:rsidRPr="00865F91">
        <w:t xml:space="preserve"> is the horizontal distance travelled in kilometres.</w:t>
      </w:r>
    </w:p>
    <w:p w14:paraId="17D0466E" w14:textId="77777777" w:rsidR="00F2707E" w:rsidRPr="00465F12" w:rsidRDefault="00F2707E" w:rsidP="00865F91">
      <w:pPr>
        <w:pStyle w:val="Pquestiontextpartsa"/>
      </w:pPr>
      <w:r w:rsidRPr="00865F91">
        <w:rPr>
          <w:rStyle w:val="Cquestionpartlabelbold"/>
        </w:rPr>
        <w:t>(a)</w:t>
      </w:r>
      <w:r w:rsidRPr="00465F12">
        <w:tab/>
        <w:t>Find the distance between the launch site and the target.</w:t>
      </w:r>
    </w:p>
    <w:p w14:paraId="0418483A" w14:textId="77777777" w:rsidR="00897CB2" w:rsidRPr="00465F12" w:rsidRDefault="00897CB2" w:rsidP="00865F91">
      <w:pPr>
        <w:pStyle w:val="Pquestiontextpartsa"/>
      </w:pPr>
    </w:p>
    <w:p w14:paraId="32977EFC" w14:textId="77777777" w:rsidR="00897CB2" w:rsidRDefault="00897CB2" w:rsidP="00865F91">
      <w:pPr>
        <w:pStyle w:val="Pquestiontextpartsa"/>
      </w:pPr>
    </w:p>
    <w:p w14:paraId="096CE7E3" w14:textId="77777777" w:rsidR="001E0666" w:rsidRPr="00465F12" w:rsidRDefault="001E0666" w:rsidP="00865F91">
      <w:pPr>
        <w:pStyle w:val="Pquestiontextpartsa"/>
      </w:pPr>
    </w:p>
    <w:p w14:paraId="72FE9A36" w14:textId="77777777" w:rsidR="0032606F" w:rsidRPr="00465F12" w:rsidRDefault="0032606F" w:rsidP="00865F91">
      <w:pPr>
        <w:pStyle w:val="Pquestiontextpartsa"/>
      </w:pPr>
    </w:p>
    <w:p w14:paraId="2C2A9A5E" w14:textId="23B4386F" w:rsidR="00F2707E" w:rsidRPr="00465F12" w:rsidRDefault="001E0666" w:rsidP="00865F91">
      <w:pPr>
        <w:pStyle w:val="Pquestiontextpartsa"/>
      </w:pPr>
      <w:r w:rsidRPr="00865F91">
        <w:rPr>
          <w:rStyle w:val="Cquestionpartlabelbold"/>
        </w:rPr>
        <w:t xml:space="preserve"> </w:t>
      </w:r>
      <w:r w:rsidR="00F2707E" w:rsidRPr="00865F91">
        <w:rPr>
          <w:rStyle w:val="Cquestionpartlabelbold"/>
        </w:rPr>
        <w:t>(b)</w:t>
      </w:r>
      <w:r w:rsidR="00F2707E" w:rsidRPr="00465F12">
        <w:tab/>
        <w:t>Find the maximum height reached by the rocket.</w:t>
      </w:r>
    </w:p>
    <w:p w14:paraId="78EF5FF0" w14:textId="77777777" w:rsidR="00897CB2" w:rsidRPr="00465F12" w:rsidRDefault="00897CB2" w:rsidP="00865F91">
      <w:pPr>
        <w:pStyle w:val="Pquestiontextpartsa"/>
      </w:pPr>
    </w:p>
    <w:p w14:paraId="580FE192" w14:textId="77777777" w:rsidR="0032606F" w:rsidRDefault="0032606F" w:rsidP="00865F91">
      <w:pPr>
        <w:pStyle w:val="Pquestiontextpartsa"/>
      </w:pPr>
    </w:p>
    <w:p w14:paraId="32089B86" w14:textId="77777777" w:rsidR="001E0666" w:rsidRPr="00465F12" w:rsidRDefault="001E0666" w:rsidP="00865F91">
      <w:pPr>
        <w:pStyle w:val="Pquestiontextpartsa"/>
      </w:pPr>
    </w:p>
    <w:p w14:paraId="744D7D45" w14:textId="77777777" w:rsidR="0032606F" w:rsidRPr="00465F12" w:rsidRDefault="0032606F" w:rsidP="00865F91">
      <w:pPr>
        <w:pStyle w:val="Pquestiontextpartsa"/>
      </w:pPr>
    </w:p>
    <w:p w14:paraId="5BCBBB19" w14:textId="77777777" w:rsidR="0032606F" w:rsidRPr="00465F12" w:rsidRDefault="0032606F" w:rsidP="00865F91">
      <w:pPr>
        <w:pStyle w:val="Pquestiontextpartsa"/>
      </w:pPr>
    </w:p>
    <w:p w14:paraId="7970C8A9" w14:textId="53E5BFA2" w:rsidR="00F2707E" w:rsidRPr="00865F91" w:rsidRDefault="001E0666" w:rsidP="00F2707E">
      <w:pPr>
        <w:pStyle w:val="Pquestiontextpartsa"/>
      </w:pPr>
      <w:r w:rsidRPr="00865F91">
        <w:rPr>
          <w:rStyle w:val="Cquestionpartlabelbold"/>
        </w:rPr>
        <w:t xml:space="preserve"> </w:t>
      </w:r>
      <w:r w:rsidR="00F2707E" w:rsidRPr="00865F91">
        <w:rPr>
          <w:rStyle w:val="Cquestionpartlabelbold"/>
        </w:rPr>
        <w:t>(c)</w:t>
      </w:r>
      <w:r w:rsidR="00F2707E" w:rsidRPr="00865F91">
        <w:tab/>
        <w:t xml:space="preserve">Sketch the pathway of the rocket on the </w:t>
      </w:r>
      <w:r w:rsidR="001D3714">
        <w:t>set of</w:t>
      </w:r>
      <w:r w:rsidR="004C4999">
        <w:t xml:space="preserve"> a</w:t>
      </w:r>
      <w:r w:rsidR="001D3714">
        <w:t>xes below</w:t>
      </w:r>
      <w:r w:rsidR="00F2707E" w:rsidRPr="00865F91">
        <w:t>.</w:t>
      </w:r>
    </w:p>
    <w:p w14:paraId="76CEE44B" w14:textId="77777777" w:rsidR="00F2707E" w:rsidRPr="00465F12" w:rsidRDefault="00F2707E" w:rsidP="00865F91">
      <w:pPr>
        <w:pStyle w:val="Pquestiontextmainstem"/>
        <w:rPr>
          <w:noProof/>
        </w:rPr>
      </w:pPr>
      <w:r w:rsidRPr="00465F12">
        <w:rPr>
          <w:noProof/>
        </w:rPr>
        <w:drawing>
          <wp:inline distT="0" distB="0" distL="0" distR="0" wp14:anchorId="2104D5D0" wp14:editId="518B5CF6">
            <wp:extent cx="3581400" cy="1943100"/>
            <wp:effectExtent l="0" t="0" r="0" b="12700"/>
            <wp:docPr id="35" name="Picture 35" descr="PM10_PR_TA_10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M10_PR_TA_10_06_RR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F679" w14:textId="77777777" w:rsidR="00F2707E" w:rsidRPr="00865F91" w:rsidRDefault="00F2707E" w:rsidP="001E0666">
      <w:pPr>
        <w:pStyle w:val="Pquestionheadingsx"/>
      </w:pPr>
      <w:r w:rsidRPr="00865F91">
        <w:t>Question 24</w:t>
      </w:r>
      <w:r w:rsidRPr="00865F91">
        <w:tab/>
      </w:r>
      <w:r w:rsidRPr="00865F91">
        <w:rPr>
          <w:rStyle w:val="Cmarkslabel"/>
        </w:rPr>
        <w:t>5 marks</w:t>
      </w:r>
      <w:r w:rsidRPr="00865F91">
        <w:tab/>
        <w:t>[4.1]</w:t>
      </w:r>
    </w:p>
    <w:p w14:paraId="2AB46915" w14:textId="5972F0DD" w:rsidR="00F2707E" w:rsidRPr="00865F91" w:rsidRDefault="00F2707E" w:rsidP="001E0666">
      <w:pPr>
        <w:pStyle w:val="Pquestiontextmainstem"/>
        <w:keepNext/>
      </w:pPr>
      <w:r w:rsidRPr="00865F91">
        <w:t xml:space="preserve">A </w:t>
      </w:r>
      <w:r w:rsidR="007929A6" w:rsidRPr="00865F91">
        <w:t>circle of radius 3</w:t>
      </w:r>
      <w:r w:rsidR="007929A6" w:rsidRPr="00865F91">
        <w:rPr>
          <w:rStyle w:val="Cmathsexpressions"/>
        </w:rPr>
        <w:t>R</w:t>
      </w:r>
      <w:r w:rsidR="007929A6" w:rsidRPr="00865F91">
        <w:t xml:space="preserve"> cm is cut out from a </w:t>
      </w:r>
      <w:r w:rsidRPr="00865F91">
        <w:t>square of side length 4</w:t>
      </w:r>
      <w:r w:rsidRPr="00865F91">
        <w:rPr>
          <w:rStyle w:val="Cmathsexpressions"/>
        </w:rPr>
        <w:t>x</w:t>
      </w:r>
      <w:r w:rsidRPr="00865F91">
        <w:t xml:space="preserve"> cm</w:t>
      </w:r>
      <w:r w:rsidR="007929A6" w:rsidRPr="00865F91">
        <w:t>.</w:t>
      </w:r>
    </w:p>
    <w:p w14:paraId="6EB80928" w14:textId="7DAB0431" w:rsidR="00897CB2" w:rsidRPr="00865F91" w:rsidRDefault="00F2707E" w:rsidP="001E0666">
      <w:pPr>
        <w:keepNext/>
      </w:pPr>
      <w:r w:rsidRPr="00865F91">
        <w:rPr>
          <w:noProof/>
        </w:rPr>
        <w:drawing>
          <wp:inline distT="0" distB="0" distL="0" distR="0" wp14:anchorId="6A7A1F62" wp14:editId="6A12E085">
            <wp:extent cx="1247775" cy="1095375"/>
            <wp:effectExtent l="0" t="0" r="9525" b="9525"/>
            <wp:docPr id="9" name="Picture 9" descr="PM10_PR_TA_9_09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10_PR_TA_9_09_RR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EB9C" w14:textId="241C1D80" w:rsidR="00F2707E" w:rsidRPr="00865F91" w:rsidRDefault="00F2707E" w:rsidP="00F2707E">
      <w:pPr>
        <w:pStyle w:val="Pquestiontextpartsa"/>
      </w:pPr>
      <w:r w:rsidRPr="00865F91">
        <w:rPr>
          <w:rStyle w:val="Cquestionpartlabelbold"/>
        </w:rPr>
        <w:t>(a)</w:t>
      </w:r>
      <w:r w:rsidRPr="00865F91">
        <w:tab/>
        <w:t xml:space="preserve">Write the expression </w:t>
      </w:r>
      <w:r w:rsidR="007929A6" w:rsidRPr="00865F91">
        <w:t>for</w:t>
      </w:r>
      <w:r w:rsidRPr="00865F91">
        <w:t xml:space="preserve"> the area </w:t>
      </w:r>
      <w:r w:rsidR="007929A6" w:rsidRPr="00865F91">
        <w:t>of the square that remains when the circle is cut out.</w:t>
      </w:r>
    </w:p>
    <w:p w14:paraId="4B5FA5A2" w14:textId="77777777" w:rsidR="00897CB2" w:rsidRDefault="00897CB2" w:rsidP="00865F91"/>
    <w:p w14:paraId="4D0099CA" w14:textId="77777777" w:rsidR="00865F91" w:rsidRDefault="00865F91" w:rsidP="00865F91"/>
    <w:p w14:paraId="2D3D727E" w14:textId="77777777" w:rsidR="001E0666" w:rsidRPr="00865F91" w:rsidRDefault="001E0666" w:rsidP="00865F91"/>
    <w:p w14:paraId="18AAA1BA" w14:textId="7845EA61" w:rsidR="00F2707E" w:rsidRPr="00465F12" w:rsidRDefault="001E0666" w:rsidP="00044D59">
      <w:pPr>
        <w:pStyle w:val="Pquestiontextpartsa"/>
        <w:keepNext/>
        <w:rPr>
          <w:noProof/>
        </w:rPr>
      </w:pPr>
      <w:r w:rsidRPr="00865F91">
        <w:rPr>
          <w:rStyle w:val="Cquestionpartlabelbold"/>
        </w:rPr>
        <w:lastRenderedPageBreak/>
        <w:t xml:space="preserve"> </w:t>
      </w:r>
      <w:r w:rsidR="00F2707E" w:rsidRPr="00865F91">
        <w:rPr>
          <w:rStyle w:val="Cquestionpartlabelbold"/>
        </w:rPr>
        <w:t>(b)</w:t>
      </w:r>
      <w:r w:rsidR="00F2707E" w:rsidRPr="00865F91">
        <w:tab/>
        <w:t xml:space="preserve">Factorise the expression in part </w:t>
      </w:r>
      <w:r w:rsidR="00F2707E" w:rsidRPr="00865F91">
        <w:rPr>
          <w:rStyle w:val="Cquestionpartlabelbold"/>
        </w:rPr>
        <w:t>(a)</w:t>
      </w:r>
      <w:r w:rsidR="00F2707E" w:rsidRPr="00465F12">
        <w:rPr>
          <w:noProof/>
        </w:rPr>
        <w:t>.</w:t>
      </w:r>
    </w:p>
    <w:p w14:paraId="40666002" w14:textId="77777777" w:rsidR="00897CB2" w:rsidRPr="00465F12" w:rsidRDefault="00897CB2" w:rsidP="00044D59">
      <w:pPr>
        <w:pStyle w:val="Pquestiontextpartsa"/>
        <w:keepNext/>
        <w:rPr>
          <w:noProof/>
        </w:rPr>
      </w:pPr>
    </w:p>
    <w:p w14:paraId="19D4D170" w14:textId="77777777" w:rsidR="00897CB2" w:rsidRPr="00465F12" w:rsidRDefault="00897CB2" w:rsidP="00044D59">
      <w:pPr>
        <w:pStyle w:val="Pquestiontextpartsa"/>
        <w:keepNext/>
        <w:rPr>
          <w:noProof/>
        </w:rPr>
      </w:pPr>
    </w:p>
    <w:p w14:paraId="1473839E" w14:textId="77777777" w:rsidR="00897CB2" w:rsidRPr="00465F12" w:rsidRDefault="00897CB2" w:rsidP="00865F91">
      <w:pPr>
        <w:pStyle w:val="Pquestiontextpartsa"/>
        <w:rPr>
          <w:noProof/>
        </w:rPr>
      </w:pPr>
    </w:p>
    <w:p w14:paraId="6AD5D6C1" w14:textId="77777777" w:rsidR="0032606F" w:rsidRPr="00465F12" w:rsidRDefault="0032606F" w:rsidP="00865F91">
      <w:pPr>
        <w:pStyle w:val="Pquestiontextpartsa"/>
        <w:rPr>
          <w:noProof/>
        </w:rPr>
      </w:pPr>
    </w:p>
    <w:p w14:paraId="650B0F25" w14:textId="295E0ACA" w:rsidR="00F2707E" w:rsidRPr="00465F12" w:rsidRDefault="001E0666" w:rsidP="00865F91">
      <w:pPr>
        <w:pStyle w:val="Pquestiontextpartsai"/>
        <w:rPr>
          <w:noProof/>
        </w:rPr>
      </w:pPr>
      <w:r w:rsidRPr="00865F91">
        <w:rPr>
          <w:rStyle w:val="Cquestionpartlabelbold"/>
        </w:rPr>
        <w:t xml:space="preserve"> </w:t>
      </w:r>
      <w:r w:rsidR="00F2707E" w:rsidRPr="00865F91">
        <w:rPr>
          <w:rStyle w:val="Cquestionpartlabelbold"/>
        </w:rPr>
        <w:t>(c)</w:t>
      </w:r>
      <w:r w:rsidR="00F2707E" w:rsidRPr="00865F91">
        <w:rPr>
          <w:rStyle w:val="Cquestionpartlabelbold"/>
        </w:rPr>
        <w:tab/>
        <w:t>(i)</w:t>
      </w:r>
      <w:r w:rsidR="00F2707E" w:rsidRPr="00465F12">
        <w:rPr>
          <w:noProof/>
        </w:rPr>
        <w:tab/>
        <w:t xml:space="preserve">For what values of </w:t>
      </w:r>
      <w:r w:rsidR="00F2707E" w:rsidRPr="00865F91">
        <w:rPr>
          <w:rStyle w:val="Cmathsexpressions"/>
        </w:rPr>
        <w:t>x</w:t>
      </w:r>
      <w:r w:rsidR="00F2707E" w:rsidRPr="00465F12">
        <w:rPr>
          <w:noProof/>
        </w:rPr>
        <w:t xml:space="preserve"> is the expression zero?</w:t>
      </w:r>
    </w:p>
    <w:p w14:paraId="26C9261E" w14:textId="77777777" w:rsidR="00897CB2" w:rsidRPr="00465F12" w:rsidRDefault="00897CB2" w:rsidP="00865F91">
      <w:pPr>
        <w:pStyle w:val="Pquestiontextpartsai"/>
        <w:rPr>
          <w:noProof/>
        </w:rPr>
      </w:pPr>
    </w:p>
    <w:p w14:paraId="0FE60952" w14:textId="77777777" w:rsidR="00897CB2" w:rsidRPr="00465F12" w:rsidRDefault="00897CB2" w:rsidP="00865F91">
      <w:pPr>
        <w:pStyle w:val="Pquestiontextpartsai"/>
        <w:rPr>
          <w:noProof/>
        </w:rPr>
      </w:pPr>
    </w:p>
    <w:p w14:paraId="07004ABC" w14:textId="77777777" w:rsidR="00897CB2" w:rsidRPr="00465F12" w:rsidRDefault="00897CB2" w:rsidP="00865F91">
      <w:pPr>
        <w:pStyle w:val="Pquestiontextpartsai"/>
        <w:rPr>
          <w:noProof/>
        </w:rPr>
      </w:pPr>
    </w:p>
    <w:p w14:paraId="313FCDC3" w14:textId="77777777" w:rsidR="00897CB2" w:rsidRPr="00465F12" w:rsidRDefault="00897CB2" w:rsidP="00865F91">
      <w:pPr>
        <w:pStyle w:val="Pquestiontextpartsai"/>
        <w:rPr>
          <w:noProof/>
        </w:rPr>
      </w:pPr>
    </w:p>
    <w:p w14:paraId="0DC81DAD" w14:textId="77777777" w:rsidR="00897CB2" w:rsidRPr="00465F12" w:rsidRDefault="00897CB2" w:rsidP="00865F91">
      <w:pPr>
        <w:pStyle w:val="Pquestiontextpartsai"/>
        <w:rPr>
          <w:noProof/>
        </w:rPr>
      </w:pPr>
    </w:p>
    <w:p w14:paraId="7450EF95" w14:textId="77777777" w:rsidR="00F2707E" w:rsidRPr="00465F12" w:rsidRDefault="00F2707E" w:rsidP="00865F91">
      <w:pPr>
        <w:pStyle w:val="Pquestiontextpartsi"/>
        <w:rPr>
          <w:noProof/>
        </w:rPr>
      </w:pPr>
      <w:r w:rsidRPr="00865F91">
        <w:rPr>
          <w:rStyle w:val="Cquestionpartlabelbold"/>
        </w:rPr>
        <w:t>(ii)</w:t>
      </w:r>
      <w:r w:rsidRPr="00465F12">
        <w:rPr>
          <w:noProof/>
        </w:rPr>
        <w:tab/>
        <w:t>Explain why these values are not realistic in terms of representing the shaded area.</w:t>
      </w:r>
    </w:p>
    <w:p w14:paraId="512721FB" w14:textId="77777777" w:rsidR="00897CB2" w:rsidRPr="00465F12" w:rsidRDefault="00897CB2" w:rsidP="00865F91">
      <w:pPr>
        <w:pStyle w:val="Pquestiontextpartsi"/>
        <w:rPr>
          <w:noProof/>
        </w:rPr>
      </w:pPr>
    </w:p>
    <w:p w14:paraId="654F737F" w14:textId="77777777" w:rsidR="00897CB2" w:rsidRPr="00465F12" w:rsidRDefault="00897CB2" w:rsidP="00865F91">
      <w:pPr>
        <w:pStyle w:val="Pquestiontextpartsi"/>
        <w:rPr>
          <w:noProof/>
        </w:rPr>
      </w:pPr>
    </w:p>
    <w:p w14:paraId="6FAF0DD7" w14:textId="77777777" w:rsidR="00897CB2" w:rsidRPr="00465F12" w:rsidRDefault="00897CB2" w:rsidP="00865F91">
      <w:pPr>
        <w:pStyle w:val="Pquestiontextpartsi"/>
        <w:rPr>
          <w:noProof/>
        </w:rPr>
      </w:pPr>
    </w:p>
    <w:p w14:paraId="60040B9B" w14:textId="45AED342" w:rsidR="00F2707E" w:rsidRPr="00865F91" w:rsidRDefault="00F2707E" w:rsidP="00F00405">
      <w:pPr>
        <w:pStyle w:val="Pquestionheadingsx"/>
      </w:pPr>
      <w:r w:rsidRPr="00865F91">
        <w:t>Question 25</w:t>
      </w:r>
      <w:r w:rsidRPr="00865F91">
        <w:tab/>
      </w:r>
      <w:r w:rsidRPr="00865F91">
        <w:rPr>
          <w:rStyle w:val="Cmarkslabel"/>
        </w:rPr>
        <w:t>9 marks</w:t>
      </w:r>
      <w:r w:rsidRPr="00865F91">
        <w:tab/>
        <w:t xml:space="preserve">[4.1, </w:t>
      </w:r>
      <w:r w:rsidR="001E63E3">
        <w:t xml:space="preserve">4.3, </w:t>
      </w:r>
      <w:r w:rsidRPr="00865F91">
        <w:t>4.4]</w:t>
      </w:r>
    </w:p>
    <w:p w14:paraId="163E297B" w14:textId="77777777" w:rsidR="00F2707E" w:rsidRPr="00865F91" w:rsidRDefault="00F2707E" w:rsidP="00F2707E">
      <w:pPr>
        <w:pStyle w:val="Pquestiontextmainstem"/>
      </w:pPr>
      <w:r w:rsidRPr="00865F91">
        <w:t xml:space="preserve">The equation </w:t>
      </w:r>
      <w:r w:rsidRPr="00865F91">
        <w:rPr>
          <w:rStyle w:val="Cmathsexpressions"/>
        </w:rPr>
        <w:t>y</w:t>
      </w:r>
      <w:r w:rsidRPr="00865F91">
        <w:t xml:space="preserve"> = 10</w:t>
      </w:r>
      <w:r w:rsidRPr="00865F91">
        <w:rPr>
          <w:rStyle w:val="Cmathsexpressions"/>
        </w:rPr>
        <w:t>x</w:t>
      </w:r>
      <w:r w:rsidRPr="00865F91">
        <w:t xml:space="preserve"> – </w:t>
      </w:r>
      <w:r w:rsidRPr="00865F91">
        <w:rPr>
          <w:rStyle w:val="Cmathsexpressions"/>
        </w:rPr>
        <w:t>x</w:t>
      </w:r>
      <w:r w:rsidRPr="00865F91">
        <w:rPr>
          <w:rStyle w:val="Csuperscript"/>
        </w:rPr>
        <w:t>2</w:t>
      </w:r>
      <w:r w:rsidRPr="00865F91">
        <w:t xml:space="preserve"> gives the height </w:t>
      </w:r>
      <w:r w:rsidRPr="00865F91">
        <w:rPr>
          <w:rStyle w:val="Cmathsexpressions"/>
        </w:rPr>
        <w:t>y</w:t>
      </w:r>
      <w:r w:rsidRPr="00865F91">
        <w:t xml:space="preserve"> metres of a projectile at time </w:t>
      </w:r>
      <w:r w:rsidRPr="00865F91">
        <w:rPr>
          <w:rStyle w:val="Cmathsexpressions"/>
        </w:rPr>
        <w:t>x</w:t>
      </w:r>
      <w:r w:rsidRPr="00865F91">
        <w:t> seconds after it has left the ground.</w:t>
      </w:r>
    </w:p>
    <w:p w14:paraId="69CA03EF" w14:textId="77777777" w:rsidR="00F2707E" w:rsidRPr="00865F91" w:rsidRDefault="00F2707E" w:rsidP="00F2707E">
      <w:pPr>
        <w:pStyle w:val="Pquestiontextpartsa"/>
      </w:pPr>
      <w:r w:rsidRPr="00865F91">
        <w:rPr>
          <w:rStyle w:val="Cquestionpartlabelbold"/>
        </w:rPr>
        <w:t>(a)</w:t>
      </w:r>
      <w:r w:rsidRPr="00865F91">
        <w:tab/>
        <w:t xml:space="preserve">Complete this table for the values of </w:t>
      </w:r>
      <w:r w:rsidRPr="00865F91">
        <w:rPr>
          <w:rStyle w:val="Cmathsexpressions"/>
        </w:rPr>
        <w:t>x</w:t>
      </w:r>
      <w:r w:rsidRPr="00865F91">
        <w:t xml:space="preserve"> and </w:t>
      </w:r>
      <w:r w:rsidRPr="00865F91">
        <w:rPr>
          <w:rStyle w:val="Cmathsexpressions"/>
        </w:rPr>
        <w:t>y</w:t>
      </w:r>
      <w:r w:rsidRPr="00865F9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F2707E" w:rsidRPr="00465F12" w14:paraId="031AB9DB" w14:textId="77777777" w:rsidTr="00FF0447">
        <w:tc>
          <w:tcPr>
            <w:tcW w:w="840" w:type="dxa"/>
          </w:tcPr>
          <w:p w14:paraId="0605E722" w14:textId="77777777" w:rsidR="00F2707E" w:rsidRPr="00865F91" w:rsidRDefault="00F2707E" w:rsidP="00FF0447">
            <w:pPr>
              <w:pStyle w:val="Ptabletext"/>
              <w:rPr>
                <w:rStyle w:val="Cmathsexpressions"/>
              </w:rPr>
            </w:pPr>
            <w:r w:rsidRPr="00865F91">
              <w:rPr>
                <w:rStyle w:val="Cmathsexpressions"/>
              </w:rPr>
              <w:t>x</w:t>
            </w:r>
          </w:p>
        </w:tc>
        <w:tc>
          <w:tcPr>
            <w:tcW w:w="840" w:type="dxa"/>
          </w:tcPr>
          <w:p w14:paraId="2B80A7C5" w14:textId="77777777" w:rsidR="00F2707E" w:rsidRPr="00465F12" w:rsidRDefault="00F2707E" w:rsidP="00865F91">
            <w:pPr>
              <w:pStyle w:val="Ptabletext"/>
            </w:pPr>
            <w:r w:rsidRPr="00465F12">
              <w:t>0</w:t>
            </w:r>
          </w:p>
        </w:tc>
        <w:tc>
          <w:tcPr>
            <w:tcW w:w="840" w:type="dxa"/>
          </w:tcPr>
          <w:p w14:paraId="01B0EEB0" w14:textId="77777777" w:rsidR="00F2707E" w:rsidRPr="00465F12" w:rsidRDefault="00F2707E" w:rsidP="00865F91">
            <w:pPr>
              <w:pStyle w:val="Ptabletext"/>
            </w:pPr>
            <w:r w:rsidRPr="00465F12">
              <w:t>1</w:t>
            </w:r>
          </w:p>
        </w:tc>
        <w:tc>
          <w:tcPr>
            <w:tcW w:w="840" w:type="dxa"/>
          </w:tcPr>
          <w:p w14:paraId="7BC1794D" w14:textId="77777777" w:rsidR="00F2707E" w:rsidRPr="00465F12" w:rsidRDefault="00F2707E" w:rsidP="00865F91">
            <w:pPr>
              <w:pStyle w:val="Ptabletext"/>
            </w:pPr>
            <w:r w:rsidRPr="00465F12">
              <w:t>2</w:t>
            </w:r>
          </w:p>
        </w:tc>
        <w:tc>
          <w:tcPr>
            <w:tcW w:w="840" w:type="dxa"/>
          </w:tcPr>
          <w:p w14:paraId="485774FD" w14:textId="77777777" w:rsidR="00F2707E" w:rsidRPr="00465F12" w:rsidRDefault="00F2707E" w:rsidP="00865F91">
            <w:pPr>
              <w:pStyle w:val="Ptabletext"/>
            </w:pPr>
            <w:r w:rsidRPr="00465F12">
              <w:t>3</w:t>
            </w:r>
          </w:p>
        </w:tc>
        <w:tc>
          <w:tcPr>
            <w:tcW w:w="840" w:type="dxa"/>
          </w:tcPr>
          <w:p w14:paraId="5E2FDB9C" w14:textId="77777777" w:rsidR="00F2707E" w:rsidRPr="00465F12" w:rsidRDefault="00F2707E" w:rsidP="00865F91">
            <w:pPr>
              <w:pStyle w:val="Ptabletext"/>
            </w:pPr>
            <w:r w:rsidRPr="00465F12">
              <w:t>4</w:t>
            </w:r>
          </w:p>
        </w:tc>
        <w:tc>
          <w:tcPr>
            <w:tcW w:w="840" w:type="dxa"/>
          </w:tcPr>
          <w:p w14:paraId="6D08D75F" w14:textId="77777777" w:rsidR="00F2707E" w:rsidRPr="00465F12" w:rsidRDefault="00F2707E" w:rsidP="00865F91">
            <w:pPr>
              <w:pStyle w:val="Ptabletext"/>
            </w:pPr>
            <w:r w:rsidRPr="00465F12">
              <w:t>5</w:t>
            </w:r>
          </w:p>
        </w:tc>
        <w:tc>
          <w:tcPr>
            <w:tcW w:w="840" w:type="dxa"/>
          </w:tcPr>
          <w:p w14:paraId="073B4057" w14:textId="77777777" w:rsidR="00F2707E" w:rsidRPr="00465F12" w:rsidRDefault="00F2707E" w:rsidP="00865F91">
            <w:pPr>
              <w:pStyle w:val="Ptabletext"/>
            </w:pPr>
            <w:r w:rsidRPr="00465F12">
              <w:t>6</w:t>
            </w:r>
          </w:p>
        </w:tc>
        <w:tc>
          <w:tcPr>
            <w:tcW w:w="840" w:type="dxa"/>
          </w:tcPr>
          <w:p w14:paraId="07200195" w14:textId="77777777" w:rsidR="00F2707E" w:rsidRPr="00465F12" w:rsidRDefault="00F2707E" w:rsidP="00865F91">
            <w:pPr>
              <w:pStyle w:val="Ptabletext"/>
            </w:pPr>
            <w:r w:rsidRPr="00465F12">
              <w:t>7</w:t>
            </w:r>
          </w:p>
        </w:tc>
        <w:tc>
          <w:tcPr>
            <w:tcW w:w="840" w:type="dxa"/>
          </w:tcPr>
          <w:p w14:paraId="71E9588A" w14:textId="77777777" w:rsidR="00F2707E" w:rsidRPr="00465F12" w:rsidRDefault="00F2707E" w:rsidP="00865F91">
            <w:pPr>
              <w:pStyle w:val="Ptabletext"/>
            </w:pPr>
            <w:r w:rsidRPr="00465F12">
              <w:t>8</w:t>
            </w:r>
          </w:p>
        </w:tc>
        <w:tc>
          <w:tcPr>
            <w:tcW w:w="840" w:type="dxa"/>
          </w:tcPr>
          <w:p w14:paraId="1FF694CE" w14:textId="77777777" w:rsidR="00F2707E" w:rsidRPr="00465F12" w:rsidRDefault="00F2707E" w:rsidP="00865F91">
            <w:pPr>
              <w:pStyle w:val="Ptabletext"/>
            </w:pPr>
            <w:r w:rsidRPr="00465F12">
              <w:t>9</w:t>
            </w:r>
          </w:p>
        </w:tc>
        <w:tc>
          <w:tcPr>
            <w:tcW w:w="840" w:type="dxa"/>
          </w:tcPr>
          <w:p w14:paraId="51B76140" w14:textId="77777777" w:rsidR="00F2707E" w:rsidRPr="00465F12" w:rsidRDefault="00F2707E" w:rsidP="00865F91">
            <w:pPr>
              <w:pStyle w:val="Ptabletext"/>
            </w:pPr>
            <w:r w:rsidRPr="00465F12">
              <w:t>10</w:t>
            </w:r>
          </w:p>
        </w:tc>
      </w:tr>
      <w:tr w:rsidR="00F2707E" w:rsidRPr="00465F12" w14:paraId="607C06CE" w14:textId="77777777" w:rsidTr="00FF0447">
        <w:tc>
          <w:tcPr>
            <w:tcW w:w="840" w:type="dxa"/>
          </w:tcPr>
          <w:p w14:paraId="3358C5B9" w14:textId="77777777" w:rsidR="00F2707E" w:rsidRPr="00865F91" w:rsidRDefault="00F2707E" w:rsidP="00FF0447">
            <w:pPr>
              <w:pStyle w:val="Ptabletext"/>
              <w:rPr>
                <w:rStyle w:val="Cmathsexpressions"/>
              </w:rPr>
            </w:pPr>
            <w:r w:rsidRPr="00865F91">
              <w:rPr>
                <w:rStyle w:val="Cmathsexpressions"/>
              </w:rPr>
              <w:t>y</w:t>
            </w:r>
          </w:p>
        </w:tc>
        <w:tc>
          <w:tcPr>
            <w:tcW w:w="840" w:type="dxa"/>
          </w:tcPr>
          <w:p w14:paraId="6FA628C4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5476E0E3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6F9E3DB4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24B2090B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5D11BF24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0CDEA13F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53DCA735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5307745E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60082B5D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34747A3C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  <w:tc>
          <w:tcPr>
            <w:tcW w:w="840" w:type="dxa"/>
          </w:tcPr>
          <w:p w14:paraId="73821567" w14:textId="77777777" w:rsidR="00F2707E" w:rsidRPr="00465F12" w:rsidRDefault="00F2707E" w:rsidP="00FF0447">
            <w:pPr>
              <w:pStyle w:val="Ptabletext"/>
              <w:rPr>
                <w:color w:val="000000" w:themeColor="text1"/>
              </w:rPr>
            </w:pPr>
          </w:p>
        </w:tc>
      </w:tr>
    </w:tbl>
    <w:p w14:paraId="69F4D8BE" w14:textId="77777777" w:rsidR="001E0666" w:rsidRDefault="001E0666" w:rsidP="00F2707E">
      <w:pPr>
        <w:pStyle w:val="Pquestiontextpartsa"/>
        <w:rPr>
          <w:rStyle w:val="Cquestionpartlabelbold"/>
        </w:rPr>
      </w:pPr>
    </w:p>
    <w:p w14:paraId="111DE661" w14:textId="0D1DB84A" w:rsidR="00F2707E" w:rsidRPr="00865F91" w:rsidRDefault="00F2707E" w:rsidP="001E0666">
      <w:pPr>
        <w:pStyle w:val="Pquestiontextpartsa"/>
        <w:keepNext/>
      </w:pPr>
      <w:r w:rsidRPr="00865F91">
        <w:rPr>
          <w:rStyle w:val="Cquestionpartlabelbold"/>
        </w:rPr>
        <w:t>(b)</w:t>
      </w:r>
      <w:r w:rsidRPr="00865F91">
        <w:tab/>
        <w:t>Use the table to help you plot points to show the path of the projectile on the grid below.</w:t>
      </w:r>
    </w:p>
    <w:p w14:paraId="431BCD09" w14:textId="77777777" w:rsidR="00F2707E" w:rsidRPr="00465F12" w:rsidRDefault="00F2707E" w:rsidP="001E0666">
      <w:pPr>
        <w:pStyle w:val="Pquestiontextmainstem"/>
        <w:keepNext/>
        <w:rPr>
          <w:noProof/>
        </w:rPr>
      </w:pPr>
      <w:r w:rsidRPr="00465F12">
        <w:rPr>
          <w:noProof/>
        </w:rPr>
        <w:drawing>
          <wp:inline distT="0" distB="0" distL="0" distR="0" wp14:anchorId="713C3A10" wp14:editId="2E8C594C">
            <wp:extent cx="3987800" cy="248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BC25" w14:textId="7777777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(c)</w:t>
      </w:r>
      <w:r w:rsidRPr="00465F12">
        <w:rPr>
          <w:noProof/>
        </w:rPr>
        <w:tab/>
        <w:t xml:space="preserve">State the turning point of the graph. </w:t>
      </w:r>
    </w:p>
    <w:p w14:paraId="4CA1A655" w14:textId="77777777" w:rsidR="00897CB2" w:rsidRPr="00465F12" w:rsidRDefault="00897CB2" w:rsidP="00865F91">
      <w:pPr>
        <w:pStyle w:val="Pquestiontextpartsa"/>
        <w:rPr>
          <w:noProof/>
        </w:rPr>
      </w:pPr>
    </w:p>
    <w:p w14:paraId="1DB067FE" w14:textId="77777777" w:rsidR="00897CB2" w:rsidRPr="00465F12" w:rsidRDefault="00897CB2" w:rsidP="00865F91">
      <w:pPr>
        <w:pStyle w:val="Pquestiontextpartsa"/>
        <w:rPr>
          <w:noProof/>
        </w:rPr>
      </w:pPr>
    </w:p>
    <w:p w14:paraId="375FA42B" w14:textId="77777777" w:rsidR="00F2707E" w:rsidRPr="00465F12" w:rsidRDefault="00F2707E" w:rsidP="00044D59">
      <w:pPr>
        <w:pStyle w:val="Pquestiontextpartsa"/>
        <w:keepNext/>
        <w:rPr>
          <w:noProof/>
        </w:rPr>
      </w:pPr>
      <w:r w:rsidRPr="00865F91">
        <w:rPr>
          <w:rStyle w:val="Cquestionpartlabelbold"/>
        </w:rPr>
        <w:lastRenderedPageBreak/>
        <w:t>(d)</w:t>
      </w:r>
      <w:r w:rsidRPr="00865F91">
        <w:tab/>
        <w:t xml:space="preserve">Find the </w:t>
      </w:r>
      <w:r w:rsidRPr="00865F91">
        <w:rPr>
          <w:rStyle w:val="Cmathsexpressions"/>
        </w:rPr>
        <w:t>x</w:t>
      </w:r>
      <w:r w:rsidRPr="00865F91">
        <w:t xml:space="preserve">- and </w:t>
      </w:r>
      <w:r w:rsidRPr="00865F91">
        <w:rPr>
          <w:rStyle w:val="Cmathsexpressions"/>
        </w:rPr>
        <w:t>y</w:t>
      </w:r>
      <w:r w:rsidRPr="00465F12">
        <w:rPr>
          <w:noProof/>
        </w:rPr>
        <w:t>-intercepts of the graph.</w:t>
      </w:r>
    </w:p>
    <w:p w14:paraId="13924BC0" w14:textId="77777777" w:rsidR="00897CB2" w:rsidRPr="00465F12" w:rsidRDefault="00897CB2" w:rsidP="00044D59">
      <w:pPr>
        <w:pStyle w:val="Pquestiontextpartsa"/>
        <w:keepNext/>
        <w:rPr>
          <w:noProof/>
        </w:rPr>
      </w:pPr>
    </w:p>
    <w:p w14:paraId="712B63D1" w14:textId="77777777" w:rsidR="00897CB2" w:rsidRPr="00465F12" w:rsidRDefault="00897CB2" w:rsidP="00865F91">
      <w:pPr>
        <w:pStyle w:val="Pquestiontextpartsa"/>
        <w:rPr>
          <w:noProof/>
        </w:rPr>
      </w:pPr>
    </w:p>
    <w:p w14:paraId="28A14D53" w14:textId="77777777" w:rsidR="00897CB2" w:rsidRPr="00465F12" w:rsidRDefault="00897CB2" w:rsidP="00865F91">
      <w:pPr>
        <w:pStyle w:val="Pquestiontextpartsa"/>
        <w:rPr>
          <w:noProof/>
        </w:rPr>
      </w:pPr>
    </w:p>
    <w:p w14:paraId="6B29DF75" w14:textId="7777777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(e)</w:t>
      </w:r>
      <w:r w:rsidRPr="00465F12">
        <w:rPr>
          <w:noProof/>
        </w:rPr>
        <w:tab/>
        <w:t>Complete the square to find, correct to 2 decimal places, the two times when the projectile reaches a height of 6 m.</w:t>
      </w:r>
    </w:p>
    <w:p w14:paraId="4F20417E" w14:textId="77777777" w:rsidR="00897CB2" w:rsidRDefault="00897CB2" w:rsidP="00865F91">
      <w:pPr>
        <w:pStyle w:val="Pquestiontextpartsa"/>
        <w:rPr>
          <w:noProof/>
        </w:rPr>
      </w:pPr>
    </w:p>
    <w:p w14:paraId="40C80100" w14:textId="77777777" w:rsidR="001E0666" w:rsidRPr="00465F12" w:rsidRDefault="001E0666" w:rsidP="00865F91">
      <w:pPr>
        <w:pStyle w:val="Pquestiontextpartsa"/>
        <w:rPr>
          <w:noProof/>
        </w:rPr>
      </w:pPr>
    </w:p>
    <w:p w14:paraId="237D5E89" w14:textId="77777777" w:rsidR="00897CB2" w:rsidRPr="00465F12" w:rsidRDefault="00897CB2" w:rsidP="00865F91">
      <w:pPr>
        <w:pStyle w:val="Pquestiontextpartsa"/>
        <w:rPr>
          <w:noProof/>
        </w:rPr>
      </w:pPr>
    </w:p>
    <w:p w14:paraId="406E838A" w14:textId="7777777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(f)</w:t>
      </w:r>
      <w:r w:rsidRPr="00865F91">
        <w:tab/>
        <w:t xml:space="preserve">Explain why there are two values found in part </w:t>
      </w:r>
      <w:r w:rsidRPr="00865F91">
        <w:rPr>
          <w:rStyle w:val="Cquestionpartlabelbold"/>
        </w:rPr>
        <w:t>(e)</w:t>
      </w:r>
      <w:r w:rsidRPr="00465F12">
        <w:rPr>
          <w:noProof/>
        </w:rPr>
        <w:t>.</w:t>
      </w:r>
    </w:p>
    <w:p w14:paraId="1BA0667E" w14:textId="77777777" w:rsidR="00897CB2" w:rsidRPr="00465F12" w:rsidRDefault="00897CB2" w:rsidP="00865F91">
      <w:pPr>
        <w:pStyle w:val="Pquestiontextpartsa"/>
        <w:rPr>
          <w:noProof/>
        </w:rPr>
      </w:pPr>
    </w:p>
    <w:p w14:paraId="5ECE5EAF" w14:textId="77777777" w:rsidR="00897CB2" w:rsidRPr="00465F12" w:rsidRDefault="00897CB2" w:rsidP="00865F91">
      <w:pPr>
        <w:pStyle w:val="Pquestiontextpartsa"/>
        <w:rPr>
          <w:noProof/>
        </w:rPr>
      </w:pPr>
    </w:p>
    <w:p w14:paraId="6AB91EAB" w14:textId="10132AFC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(g)</w:t>
      </w:r>
      <w:r w:rsidRPr="00865F91">
        <w:tab/>
        <w:t>Explain why there are no solutions whe</w:t>
      </w:r>
      <w:r w:rsidR="005F2BB3">
        <w:t>re</w:t>
      </w:r>
      <w:r w:rsidRPr="00865F91">
        <w:t xml:space="preserve"> </w:t>
      </w:r>
      <w:r w:rsidRPr="00865F91">
        <w:rPr>
          <w:rStyle w:val="Cmathsexpressions"/>
        </w:rPr>
        <w:t>y</w:t>
      </w:r>
      <w:r w:rsidRPr="00465F12">
        <w:rPr>
          <w:noProof/>
        </w:rPr>
        <w:t xml:space="preserve"> = 30.</w:t>
      </w:r>
    </w:p>
    <w:p w14:paraId="34C1CFD5" w14:textId="77777777" w:rsidR="00897CB2" w:rsidRPr="00465F12" w:rsidRDefault="00897CB2" w:rsidP="00865F91">
      <w:pPr>
        <w:pStyle w:val="Pquestiontextpartsa"/>
        <w:rPr>
          <w:noProof/>
        </w:rPr>
      </w:pPr>
    </w:p>
    <w:p w14:paraId="0A4EF5AD" w14:textId="77777777" w:rsidR="00897CB2" w:rsidRPr="00465F12" w:rsidRDefault="00897CB2" w:rsidP="00865F91">
      <w:pPr>
        <w:pStyle w:val="Pquestiontextpartsa"/>
        <w:rPr>
          <w:noProof/>
        </w:rPr>
      </w:pPr>
    </w:p>
    <w:p w14:paraId="5ADA88A5" w14:textId="5EEB6005" w:rsidR="00F2707E" w:rsidRPr="00865F91" w:rsidRDefault="00F2707E" w:rsidP="00F00405">
      <w:pPr>
        <w:pStyle w:val="Pquestionheadingsx"/>
      </w:pPr>
      <w:r w:rsidRPr="00865F91">
        <w:t>Question 26</w:t>
      </w:r>
      <w:r w:rsidRPr="00865F91">
        <w:tab/>
      </w:r>
      <w:r w:rsidRPr="00865F91">
        <w:rPr>
          <w:rStyle w:val="Cmarkslabel"/>
        </w:rPr>
        <w:t>4 marks</w:t>
      </w:r>
      <w:r w:rsidR="00143FEC">
        <w:tab/>
        <w:t>[</w:t>
      </w:r>
      <w:r w:rsidR="001E63E3">
        <w:t xml:space="preserve">4.2, 4.3, </w:t>
      </w:r>
      <w:r w:rsidRPr="00865F91">
        <w:t>4.4]</w:t>
      </w:r>
    </w:p>
    <w:p w14:paraId="0CB90BD2" w14:textId="0B214BA3" w:rsidR="00F2707E" w:rsidRPr="00865F91" w:rsidRDefault="00F2707E" w:rsidP="00F2707E">
      <w:pPr>
        <w:pStyle w:val="Pquestiontextmainstem"/>
      </w:pPr>
      <w:r w:rsidRPr="00865F91">
        <w:t xml:space="preserve">Rajit hits </w:t>
      </w:r>
      <w:r w:rsidR="001E0666">
        <w:t xml:space="preserve">a </w:t>
      </w:r>
      <w:r w:rsidRPr="00865F91">
        <w:t>golf ball so that its path is given by the equation</w:t>
      </w:r>
      <w:r w:rsidR="00D72765">
        <w:t xml:space="preserve"> </w:t>
      </w:r>
      <w:r w:rsidRPr="00865F91">
        <w:rPr>
          <w:rStyle w:val="Cmathsexpressions"/>
        </w:rPr>
        <w:t xml:space="preserve">h </w:t>
      </w:r>
      <w:r w:rsidRPr="00865F91">
        <w:t>= 0.002</w:t>
      </w:r>
      <w:r w:rsidRPr="00865F91">
        <w:rPr>
          <w:rStyle w:val="Cmathsexpressions"/>
        </w:rPr>
        <w:t>x</w:t>
      </w:r>
      <w:r w:rsidRPr="00865F91">
        <w:t>(100</w:t>
      </w:r>
      <w:r w:rsidRPr="00865F91">
        <w:rPr>
          <w:rStyle w:val="Cmathsexpressions"/>
        </w:rPr>
        <w:t xml:space="preserve"> </w:t>
      </w:r>
      <w:r w:rsidRPr="00865F91">
        <w:t xml:space="preserve">– </w:t>
      </w:r>
      <w:r w:rsidRPr="00865F91">
        <w:rPr>
          <w:rStyle w:val="Cmathsexpressions"/>
        </w:rPr>
        <w:t>x</w:t>
      </w:r>
      <w:r w:rsidRPr="00865F91">
        <w:t>)</w:t>
      </w:r>
      <w:r w:rsidR="00D72765">
        <w:t xml:space="preserve"> where </w:t>
      </w:r>
      <w:r w:rsidR="00D72765" w:rsidRPr="00D72765">
        <w:rPr>
          <w:rStyle w:val="Cmathsexpressions"/>
        </w:rPr>
        <w:t>h</w:t>
      </w:r>
      <w:r w:rsidR="00D72765">
        <w:t xml:space="preserve"> metres is the height of the ball and </w:t>
      </w:r>
      <w:r w:rsidR="00D72765" w:rsidRPr="00D72765">
        <w:rPr>
          <w:rStyle w:val="Cmathsexpressions"/>
        </w:rPr>
        <w:t>x</w:t>
      </w:r>
      <w:r w:rsidR="00D72765">
        <w:t xml:space="preserve"> metres is the horizontal distance.</w:t>
      </w:r>
    </w:p>
    <w:p w14:paraId="32071DA7" w14:textId="77777777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(a)</w:t>
      </w:r>
      <w:r w:rsidRPr="00465F12">
        <w:rPr>
          <w:noProof/>
        </w:rPr>
        <w:tab/>
        <w:t>What is the highest level the golf ball reaches?</w:t>
      </w:r>
    </w:p>
    <w:p w14:paraId="1233926A" w14:textId="77777777" w:rsidR="00897CB2" w:rsidRPr="00465F12" w:rsidRDefault="00897CB2" w:rsidP="00865F91">
      <w:pPr>
        <w:pStyle w:val="Pquestiontextpartsa"/>
        <w:rPr>
          <w:noProof/>
        </w:rPr>
      </w:pPr>
    </w:p>
    <w:p w14:paraId="5F84B88F" w14:textId="77777777" w:rsidR="00897CB2" w:rsidRPr="00465F12" w:rsidRDefault="00897CB2" w:rsidP="00865F91">
      <w:pPr>
        <w:pStyle w:val="Pquestiontextpartsa"/>
        <w:rPr>
          <w:noProof/>
        </w:rPr>
      </w:pPr>
    </w:p>
    <w:p w14:paraId="5CF1F09D" w14:textId="77777777" w:rsidR="00897CB2" w:rsidRPr="00465F12" w:rsidRDefault="00897CB2" w:rsidP="00865F91">
      <w:pPr>
        <w:pStyle w:val="Pquestiontextpartsa"/>
        <w:rPr>
          <w:noProof/>
        </w:rPr>
      </w:pPr>
    </w:p>
    <w:p w14:paraId="48A8937F" w14:textId="77777777" w:rsidR="00897CB2" w:rsidRPr="00465F12" w:rsidRDefault="00897CB2" w:rsidP="00865F91">
      <w:pPr>
        <w:pStyle w:val="Pquestiontextpartsa"/>
        <w:rPr>
          <w:noProof/>
        </w:rPr>
      </w:pPr>
    </w:p>
    <w:p w14:paraId="56096982" w14:textId="4364FE43" w:rsidR="00F2707E" w:rsidRPr="00465F12" w:rsidRDefault="00F2707E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>(b)</w:t>
      </w:r>
      <w:r w:rsidRPr="00465F12">
        <w:rPr>
          <w:noProof/>
        </w:rPr>
        <w:tab/>
        <w:t>Find the horizontal distance between where the golf ball is hit and where it lands assuming that the fairway is flat</w:t>
      </w:r>
      <w:r w:rsidR="00D72765">
        <w:rPr>
          <w:noProof/>
        </w:rPr>
        <w:t>.</w:t>
      </w:r>
    </w:p>
    <w:p w14:paraId="373BFE08" w14:textId="77777777" w:rsidR="00897CB2" w:rsidRPr="00465F12" w:rsidRDefault="00897CB2" w:rsidP="00865F91">
      <w:pPr>
        <w:pStyle w:val="Pquestiontextpartsa"/>
        <w:rPr>
          <w:noProof/>
        </w:rPr>
      </w:pPr>
    </w:p>
    <w:p w14:paraId="138D4BEE" w14:textId="77777777" w:rsidR="00897CB2" w:rsidRPr="00465F12" w:rsidRDefault="00897CB2" w:rsidP="00865F91">
      <w:pPr>
        <w:pStyle w:val="Pquestiontextpartsa"/>
        <w:rPr>
          <w:noProof/>
        </w:rPr>
      </w:pPr>
    </w:p>
    <w:p w14:paraId="2EA6A6D4" w14:textId="77777777" w:rsidR="00897CB2" w:rsidRPr="00465F12" w:rsidRDefault="00897CB2" w:rsidP="00865F91">
      <w:pPr>
        <w:pStyle w:val="Pquestiontextpartsa"/>
        <w:rPr>
          <w:noProof/>
        </w:rPr>
      </w:pPr>
    </w:p>
    <w:p w14:paraId="4A5AE3CA" w14:textId="77777777" w:rsidR="00897CB2" w:rsidRPr="00465F12" w:rsidRDefault="00897CB2" w:rsidP="00865F91">
      <w:pPr>
        <w:pStyle w:val="Pquestiontextpartsa"/>
        <w:rPr>
          <w:noProof/>
        </w:rPr>
      </w:pPr>
    </w:p>
    <w:p w14:paraId="422171E6" w14:textId="147B2F94" w:rsidR="00F2707E" w:rsidRPr="00465F12" w:rsidRDefault="00D72765" w:rsidP="00865F91">
      <w:pPr>
        <w:pStyle w:val="Pquestiontextpartsa"/>
        <w:rPr>
          <w:noProof/>
        </w:rPr>
      </w:pPr>
      <w:r w:rsidRPr="00865F91">
        <w:rPr>
          <w:rStyle w:val="Cquestionpartlabelbold"/>
        </w:rPr>
        <w:t xml:space="preserve"> </w:t>
      </w:r>
      <w:r w:rsidR="00F2707E" w:rsidRPr="00865F91">
        <w:rPr>
          <w:rStyle w:val="Cquestionpartlabelbold"/>
        </w:rPr>
        <w:t>(c)</w:t>
      </w:r>
      <w:r w:rsidR="00F2707E" w:rsidRPr="00465F12">
        <w:rPr>
          <w:noProof/>
        </w:rPr>
        <w:tab/>
        <w:t>Rajit hits the ball into the path of some trees. Will it clear a tree that is 4 m high and 30 m from where he hit the ball?</w:t>
      </w:r>
    </w:p>
    <w:p w14:paraId="58B5FED7" w14:textId="77777777" w:rsidR="00897CB2" w:rsidRPr="00465F12" w:rsidRDefault="00897CB2" w:rsidP="00865F91">
      <w:pPr>
        <w:pStyle w:val="Pquestiontextpartsa"/>
        <w:rPr>
          <w:noProof/>
        </w:rPr>
      </w:pPr>
    </w:p>
    <w:p w14:paraId="58FE7012" w14:textId="77777777" w:rsidR="00897CB2" w:rsidRPr="00465F12" w:rsidRDefault="00897CB2" w:rsidP="00865F91">
      <w:pPr>
        <w:pStyle w:val="Pquestiontextpartsa"/>
        <w:rPr>
          <w:noProof/>
        </w:rPr>
      </w:pPr>
    </w:p>
    <w:p w14:paraId="383A277D" w14:textId="77777777" w:rsidR="00897CB2" w:rsidRPr="00465F12" w:rsidRDefault="00897CB2" w:rsidP="00865F91">
      <w:pPr>
        <w:pStyle w:val="Pquestiontextpartsa"/>
        <w:rPr>
          <w:noProof/>
        </w:rPr>
      </w:pPr>
    </w:p>
    <w:p w14:paraId="181B5DF2" w14:textId="4FEE742C" w:rsidR="00F2707E" w:rsidRPr="00465F12" w:rsidRDefault="00F2707E" w:rsidP="00865F91">
      <w:pPr>
        <w:pStyle w:val="Psectionresults"/>
      </w:pPr>
      <w:r w:rsidRPr="00465F12">
        <w:t xml:space="preserve">Extended answer results: ___ / </w:t>
      </w:r>
      <w:r w:rsidR="00F00405" w:rsidRPr="00465F12">
        <w:t>23</w:t>
      </w:r>
    </w:p>
    <w:p w14:paraId="3F83733E" w14:textId="3F3BEEB1" w:rsidR="00EF38CC" w:rsidRPr="00465F12" w:rsidRDefault="00F2707E" w:rsidP="00865F91">
      <w:pPr>
        <w:pStyle w:val="Psectionresults"/>
      </w:pPr>
      <w:r w:rsidRPr="00465F12">
        <w:t xml:space="preserve">TOTAL test results: ___ / </w:t>
      </w:r>
      <w:r w:rsidR="00CA3657">
        <w:t>8</w:t>
      </w:r>
      <w:r w:rsidR="00044D59">
        <w:t>2</w:t>
      </w:r>
    </w:p>
    <w:sectPr w:rsidR="00EF38CC" w:rsidRPr="00465F12" w:rsidSect="003C1799"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D908D" w14:textId="77777777" w:rsidR="001503B6" w:rsidRDefault="001503B6" w:rsidP="00B91E57">
      <w:r>
        <w:separator/>
      </w:r>
    </w:p>
  </w:endnote>
  <w:endnote w:type="continuationSeparator" w:id="0">
    <w:p w14:paraId="4354DF35" w14:textId="77777777" w:rsidR="001503B6" w:rsidRDefault="001503B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F354A">
      <w:rPr>
        <w:noProof/>
      </w:rPr>
      <w:t>8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F354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2721C" w14:textId="77777777" w:rsidR="001503B6" w:rsidRDefault="001503B6" w:rsidP="00B91E57">
      <w:r>
        <w:separator/>
      </w:r>
    </w:p>
  </w:footnote>
  <w:footnote w:type="continuationSeparator" w:id="0">
    <w:p w14:paraId="0BDE567F" w14:textId="77777777" w:rsidR="001503B6" w:rsidRDefault="001503B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169D4022" w:rsidR="00AA7ED5" w:rsidRPr="00B91E57" w:rsidRDefault="001E63E3" w:rsidP="0058708E">
    <w:pPr>
      <w:pStyle w:val="Pheadertext"/>
    </w:pPr>
    <w:r>
      <w:t>Pearson Mathematics</w:t>
    </w:r>
    <w:r w:rsidR="0058708E" w:rsidRPr="0058708E">
      <w:t xml:space="preserve"> 10–10A </w:t>
    </w:r>
    <w:r>
      <w:t xml:space="preserve">  </w:t>
    </w:r>
    <w:r w:rsidR="0058708E" w:rsidRPr="0058708E">
      <w:t xml:space="preserve">Algebra and quadratics, part 2 </w:t>
    </w:r>
    <w:r>
      <w:t xml:space="preserve">— </w:t>
    </w:r>
    <w:r w:rsidR="0058708E" w:rsidRPr="0058708E">
      <w:t>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1BDC4C51" w:rsidR="00A8741D" w:rsidRDefault="001E63E3" w:rsidP="00A8741D">
    <w:pPr>
      <w:pStyle w:val="Pheadertext"/>
    </w:pPr>
    <w:r>
      <w:t xml:space="preserve">Pearson Mathematics </w:t>
    </w:r>
    <w:r w:rsidR="0058708E" w:rsidRPr="0058708E">
      <w:t>10–10A</w:t>
    </w:r>
    <w:r w:rsidR="00681A57">
      <w:tab/>
    </w:r>
    <w:r w:rsidR="00A8741D">
      <w:t xml:space="preserve">Name: </w:t>
    </w:r>
    <w:r w:rsidR="00A8741D">
      <w:tab/>
    </w:r>
  </w:p>
  <w:p w14:paraId="31DB32F8" w14:textId="3BCD5418" w:rsidR="00A8741D" w:rsidRPr="00A8741D" w:rsidRDefault="001E63E3" w:rsidP="00A8741D">
    <w:pPr>
      <w:pStyle w:val="Pheadertext"/>
    </w:pPr>
    <w:r w:rsidRPr="0058708E">
      <w:t xml:space="preserve">Algebra and quadratics, part 2 </w:t>
    </w:r>
    <w:r>
      <w:t xml:space="preserve">— </w:t>
    </w:r>
    <w:r w:rsidRPr="0058708E">
      <w:t>Test A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23718"/>
    <w:rsid w:val="00032FF3"/>
    <w:rsid w:val="0003306F"/>
    <w:rsid w:val="00033C5C"/>
    <w:rsid w:val="00037010"/>
    <w:rsid w:val="000407AC"/>
    <w:rsid w:val="00044D59"/>
    <w:rsid w:val="00052D5F"/>
    <w:rsid w:val="00057492"/>
    <w:rsid w:val="00062A9B"/>
    <w:rsid w:val="00062B27"/>
    <w:rsid w:val="00064993"/>
    <w:rsid w:val="00066722"/>
    <w:rsid w:val="00076BF9"/>
    <w:rsid w:val="000828EC"/>
    <w:rsid w:val="00082AD0"/>
    <w:rsid w:val="00082C42"/>
    <w:rsid w:val="00090B15"/>
    <w:rsid w:val="00094B98"/>
    <w:rsid w:val="000C4CB1"/>
    <w:rsid w:val="000C6C56"/>
    <w:rsid w:val="000D0CBD"/>
    <w:rsid w:val="000F52E2"/>
    <w:rsid w:val="00114E72"/>
    <w:rsid w:val="00116B25"/>
    <w:rsid w:val="001177F4"/>
    <w:rsid w:val="00121EAB"/>
    <w:rsid w:val="001229D0"/>
    <w:rsid w:val="001249D4"/>
    <w:rsid w:val="00133398"/>
    <w:rsid w:val="00136289"/>
    <w:rsid w:val="001425C1"/>
    <w:rsid w:val="00143FEC"/>
    <w:rsid w:val="001503B6"/>
    <w:rsid w:val="001530AF"/>
    <w:rsid w:val="00153C7C"/>
    <w:rsid w:val="001605F8"/>
    <w:rsid w:val="00160C54"/>
    <w:rsid w:val="00180D86"/>
    <w:rsid w:val="001B2E48"/>
    <w:rsid w:val="001B433F"/>
    <w:rsid w:val="001C3145"/>
    <w:rsid w:val="001C4DB3"/>
    <w:rsid w:val="001D3714"/>
    <w:rsid w:val="001E0666"/>
    <w:rsid w:val="001E61E7"/>
    <w:rsid w:val="001E63E3"/>
    <w:rsid w:val="001F3755"/>
    <w:rsid w:val="001F3D5E"/>
    <w:rsid w:val="001F791F"/>
    <w:rsid w:val="002027AC"/>
    <w:rsid w:val="00205ABB"/>
    <w:rsid w:val="00223001"/>
    <w:rsid w:val="00230699"/>
    <w:rsid w:val="00233455"/>
    <w:rsid w:val="0024019E"/>
    <w:rsid w:val="002509BC"/>
    <w:rsid w:val="00254DC3"/>
    <w:rsid w:val="00260D94"/>
    <w:rsid w:val="002635BA"/>
    <w:rsid w:val="00264F74"/>
    <w:rsid w:val="00271289"/>
    <w:rsid w:val="0029660A"/>
    <w:rsid w:val="0029665F"/>
    <w:rsid w:val="002A61AB"/>
    <w:rsid w:val="002B401B"/>
    <w:rsid w:val="002C0D5B"/>
    <w:rsid w:val="002C3C99"/>
    <w:rsid w:val="002C5286"/>
    <w:rsid w:val="002D2E83"/>
    <w:rsid w:val="002D4178"/>
    <w:rsid w:val="002E0784"/>
    <w:rsid w:val="002E154B"/>
    <w:rsid w:val="002F6821"/>
    <w:rsid w:val="003005F4"/>
    <w:rsid w:val="00304754"/>
    <w:rsid w:val="00307A48"/>
    <w:rsid w:val="00307F32"/>
    <w:rsid w:val="00323197"/>
    <w:rsid w:val="00323AB7"/>
    <w:rsid w:val="0032606F"/>
    <w:rsid w:val="00334607"/>
    <w:rsid w:val="00335B72"/>
    <w:rsid w:val="00336B45"/>
    <w:rsid w:val="00342E7E"/>
    <w:rsid w:val="00345684"/>
    <w:rsid w:val="003618B8"/>
    <w:rsid w:val="003624C0"/>
    <w:rsid w:val="00363DAC"/>
    <w:rsid w:val="003649A6"/>
    <w:rsid w:val="0036586D"/>
    <w:rsid w:val="00374306"/>
    <w:rsid w:val="00376745"/>
    <w:rsid w:val="00384763"/>
    <w:rsid w:val="0039270F"/>
    <w:rsid w:val="00393ADE"/>
    <w:rsid w:val="003A2B20"/>
    <w:rsid w:val="003A6EA1"/>
    <w:rsid w:val="003B3BBF"/>
    <w:rsid w:val="003C1799"/>
    <w:rsid w:val="003C1BFC"/>
    <w:rsid w:val="003C445D"/>
    <w:rsid w:val="003E3349"/>
    <w:rsid w:val="003E7772"/>
    <w:rsid w:val="004066D1"/>
    <w:rsid w:val="00412093"/>
    <w:rsid w:val="00413A15"/>
    <w:rsid w:val="004161B6"/>
    <w:rsid w:val="0042026F"/>
    <w:rsid w:val="00420B07"/>
    <w:rsid w:val="004276DE"/>
    <w:rsid w:val="00430370"/>
    <w:rsid w:val="0043227F"/>
    <w:rsid w:val="00437B6B"/>
    <w:rsid w:val="0044355C"/>
    <w:rsid w:val="00452041"/>
    <w:rsid w:val="00456CE0"/>
    <w:rsid w:val="00457310"/>
    <w:rsid w:val="0046226B"/>
    <w:rsid w:val="00464A71"/>
    <w:rsid w:val="00465F12"/>
    <w:rsid w:val="00472CCA"/>
    <w:rsid w:val="004738E1"/>
    <w:rsid w:val="0048344D"/>
    <w:rsid w:val="00485A37"/>
    <w:rsid w:val="00491D4C"/>
    <w:rsid w:val="004A1C99"/>
    <w:rsid w:val="004A5DD5"/>
    <w:rsid w:val="004C23FF"/>
    <w:rsid w:val="004C4999"/>
    <w:rsid w:val="004C5E1E"/>
    <w:rsid w:val="004C6E7B"/>
    <w:rsid w:val="004D01B5"/>
    <w:rsid w:val="004D1F35"/>
    <w:rsid w:val="004D24DE"/>
    <w:rsid w:val="004D3645"/>
    <w:rsid w:val="004E71BA"/>
    <w:rsid w:val="004F03F0"/>
    <w:rsid w:val="004F0D13"/>
    <w:rsid w:val="004F3DBD"/>
    <w:rsid w:val="004F5839"/>
    <w:rsid w:val="004F59F5"/>
    <w:rsid w:val="005067E7"/>
    <w:rsid w:val="0052478A"/>
    <w:rsid w:val="0052656A"/>
    <w:rsid w:val="00530D78"/>
    <w:rsid w:val="005345A5"/>
    <w:rsid w:val="00554ECF"/>
    <w:rsid w:val="00557DEA"/>
    <w:rsid w:val="00561C8E"/>
    <w:rsid w:val="005628FE"/>
    <w:rsid w:val="00564139"/>
    <w:rsid w:val="005644F4"/>
    <w:rsid w:val="005665F4"/>
    <w:rsid w:val="00567CE7"/>
    <w:rsid w:val="00570DBA"/>
    <w:rsid w:val="00571F02"/>
    <w:rsid w:val="00582BD5"/>
    <w:rsid w:val="0058708E"/>
    <w:rsid w:val="0059291C"/>
    <w:rsid w:val="005A07A0"/>
    <w:rsid w:val="005A6C19"/>
    <w:rsid w:val="005B5208"/>
    <w:rsid w:val="005C078A"/>
    <w:rsid w:val="005C1799"/>
    <w:rsid w:val="005C2DB7"/>
    <w:rsid w:val="005C6EE5"/>
    <w:rsid w:val="005E571A"/>
    <w:rsid w:val="005F2BB3"/>
    <w:rsid w:val="00604D55"/>
    <w:rsid w:val="00606690"/>
    <w:rsid w:val="0060765D"/>
    <w:rsid w:val="00607F60"/>
    <w:rsid w:val="00617BEA"/>
    <w:rsid w:val="006315DD"/>
    <w:rsid w:val="0064578A"/>
    <w:rsid w:val="00653C60"/>
    <w:rsid w:val="00661AA3"/>
    <w:rsid w:val="00665AA1"/>
    <w:rsid w:val="0066782B"/>
    <w:rsid w:val="00681A57"/>
    <w:rsid w:val="00686BB3"/>
    <w:rsid w:val="006A176D"/>
    <w:rsid w:val="006B08D9"/>
    <w:rsid w:val="006B08EA"/>
    <w:rsid w:val="006B2DF9"/>
    <w:rsid w:val="006C4B2F"/>
    <w:rsid w:val="006D029A"/>
    <w:rsid w:val="006D2264"/>
    <w:rsid w:val="006D6A33"/>
    <w:rsid w:val="006D6A60"/>
    <w:rsid w:val="006D6B75"/>
    <w:rsid w:val="006E28FE"/>
    <w:rsid w:val="006E6CBD"/>
    <w:rsid w:val="006E79FF"/>
    <w:rsid w:val="006E7B52"/>
    <w:rsid w:val="006F1620"/>
    <w:rsid w:val="006F2BB6"/>
    <w:rsid w:val="006F3AF7"/>
    <w:rsid w:val="006F48EB"/>
    <w:rsid w:val="00701DD8"/>
    <w:rsid w:val="0070464D"/>
    <w:rsid w:val="00713EAF"/>
    <w:rsid w:val="00715815"/>
    <w:rsid w:val="00722B45"/>
    <w:rsid w:val="007313E8"/>
    <w:rsid w:val="00732B3C"/>
    <w:rsid w:val="00751125"/>
    <w:rsid w:val="007701CE"/>
    <w:rsid w:val="007721B9"/>
    <w:rsid w:val="00775656"/>
    <w:rsid w:val="00775F8D"/>
    <w:rsid w:val="00781345"/>
    <w:rsid w:val="007929A6"/>
    <w:rsid w:val="00796A94"/>
    <w:rsid w:val="007A1A60"/>
    <w:rsid w:val="007B7545"/>
    <w:rsid w:val="007C05E1"/>
    <w:rsid w:val="007C50AE"/>
    <w:rsid w:val="007D4058"/>
    <w:rsid w:val="007E2EA9"/>
    <w:rsid w:val="008003A7"/>
    <w:rsid w:val="00800E0B"/>
    <w:rsid w:val="00814B1B"/>
    <w:rsid w:val="00817AEB"/>
    <w:rsid w:val="008226DD"/>
    <w:rsid w:val="00823BB8"/>
    <w:rsid w:val="008266C5"/>
    <w:rsid w:val="00842378"/>
    <w:rsid w:val="008453BA"/>
    <w:rsid w:val="00851029"/>
    <w:rsid w:val="00852577"/>
    <w:rsid w:val="0085608B"/>
    <w:rsid w:val="00861454"/>
    <w:rsid w:val="00865F91"/>
    <w:rsid w:val="00872A57"/>
    <w:rsid w:val="00883D65"/>
    <w:rsid w:val="00887F5C"/>
    <w:rsid w:val="00897CB2"/>
    <w:rsid w:val="008A06F7"/>
    <w:rsid w:val="008A1126"/>
    <w:rsid w:val="008A2708"/>
    <w:rsid w:val="008B5DC2"/>
    <w:rsid w:val="008C44CE"/>
    <w:rsid w:val="008C702A"/>
    <w:rsid w:val="008D3E39"/>
    <w:rsid w:val="008E3A48"/>
    <w:rsid w:val="008E4604"/>
    <w:rsid w:val="008E5E2E"/>
    <w:rsid w:val="008F0DDC"/>
    <w:rsid w:val="008F0EC6"/>
    <w:rsid w:val="008F7997"/>
    <w:rsid w:val="009023C1"/>
    <w:rsid w:val="00911863"/>
    <w:rsid w:val="00913906"/>
    <w:rsid w:val="00914BFC"/>
    <w:rsid w:val="0091733C"/>
    <w:rsid w:val="00922CFB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70F15"/>
    <w:rsid w:val="009841D7"/>
    <w:rsid w:val="009A776D"/>
    <w:rsid w:val="009B1195"/>
    <w:rsid w:val="009C1F04"/>
    <w:rsid w:val="009C3377"/>
    <w:rsid w:val="009D03D9"/>
    <w:rsid w:val="009E2643"/>
    <w:rsid w:val="009F2FC5"/>
    <w:rsid w:val="009F354A"/>
    <w:rsid w:val="00A215AF"/>
    <w:rsid w:val="00A23D25"/>
    <w:rsid w:val="00A31882"/>
    <w:rsid w:val="00A35659"/>
    <w:rsid w:val="00A37631"/>
    <w:rsid w:val="00A44454"/>
    <w:rsid w:val="00A450C7"/>
    <w:rsid w:val="00A5299B"/>
    <w:rsid w:val="00A57648"/>
    <w:rsid w:val="00A609BB"/>
    <w:rsid w:val="00A61D4A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A25D9"/>
    <w:rsid w:val="00AA358D"/>
    <w:rsid w:val="00AA7ED5"/>
    <w:rsid w:val="00AB1640"/>
    <w:rsid w:val="00AC47EB"/>
    <w:rsid w:val="00AC674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16737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09C5"/>
    <w:rsid w:val="00BF14C7"/>
    <w:rsid w:val="00BF2CAA"/>
    <w:rsid w:val="00BF49B8"/>
    <w:rsid w:val="00BF58C2"/>
    <w:rsid w:val="00BF678B"/>
    <w:rsid w:val="00C00B4B"/>
    <w:rsid w:val="00C10D76"/>
    <w:rsid w:val="00C13F88"/>
    <w:rsid w:val="00C15226"/>
    <w:rsid w:val="00C1618E"/>
    <w:rsid w:val="00C163CD"/>
    <w:rsid w:val="00C166E6"/>
    <w:rsid w:val="00C1714A"/>
    <w:rsid w:val="00C227ED"/>
    <w:rsid w:val="00C237F2"/>
    <w:rsid w:val="00C41B73"/>
    <w:rsid w:val="00C5054A"/>
    <w:rsid w:val="00C50C69"/>
    <w:rsid w:val="00C51718"/>
    <w:rsid w:val="00C522B4"/>
    <w:rsid w:val="00C56D83"/>
    <w:rsid w:val="00C60AF8"/>
    <w:rsid w:val="00C75F4E"/>
    <w:rsid w:val="00C9254A"/>
    <w:rsid w:val="00CA3657"/>
    <w:rsid w:val="00CB3D6D"/>
    <w:rsid w:val="00CC0D68"/>
    <w:rsid w:val="00CC7D1F"/>
    <w:rsid w:val="00CD00EA"/>
    <w:rsid w:val="00CE2DDA"/>
    <w:rsid w:val="00CF0C64"/>
    <w:rsid w:val="00CF436E"/>
    <w:rsid w:val="00CF4C57"/>
    <w:rsid w:val="00CF5E40"/>
    <w:rsid w:val="00D012C9"/>
    <w:rsid w:val="00D01C11"/>
    <w:rsid w:val="00D027D6"/>
    <w:rsid w:val="00D03976"/>
    <w:rsid w:val="00D062EA"/>
    <w:rsid w:val="00D169AD"/>
    <w:rsid w:val="00D2235E"/>
    <w:rsid w:val="00D306C4"/>
    <w:rsid w:val="00D363FF"/>
    <w:rsid w:val="00D43956"/>
    <w:rsid w:val="00D45D65"/>
    <w:rsid w:val="00D46214"/>
    <w:rsid w:val="00D476C7"/>
    <w:rsid w:val="00D50DA9"/>
    <w:rsid w:val="00D50E07"/>
    <w:rsid w:val="00D5254C"/>
    <w:rsid w:val="00D55245"/>
    <w:rsid w:val="00D5788E"/>
    <w:rsid w:val="00D6673C"/>
    <w:rsid w:val="00D717F1"/>
    <w:rsid w:val="00D72765"/>
    <w:rsid w:val="00D747CC"/>
    <w:rsid w:val="00D817B5"/>
    <w:rsid w:val="00D94C52"/>
    <w:rsid w:val="00D97551"/>
    <w:rsid w:val="00DA13D7"/>
    <w:rsid w:val="00DA3BBA"/>
    <w:rsid w:val="00DA6D73"/>
    <w:rsid w:val="00DB2FDA"/>
    <w:rsid w:val="00DE113C"/>
    <w:rsid w:val="00DE3994"/>
    <w:rsid w:val="00DE45D5"/>
    <w:rsid w:val="00DF594A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7397D"/>
    <w:rsid w:val="00E80255"/>
    <w:rsid w:val="00E804F6"/>
    <w:rsid w:val="00E84A65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00405"/>
    <w:rsid w:val="00F1598F"/>
    <w:rsid w:val="00F24B10"/>
    <w:rsid w:val="00F2707E"/>
    <w:rsid w:val="00F279DF"/>
    <w:rsid w:val="00F41913"/>
    <w:rsid w:val="00F5599A"/>
    <w:rsid w:val="00F80273"/>
    <w:rsid w:val="00F93270"/>
    <w:rsid w:val="00F97169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jpe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jpe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243</TotalTime>
  <Pages>8</Pages>
  <Words>1451</Words>
  <Characters>5155</Characters>
  <Application>Microsoft Office Word</Application>
  <DocSecurity>0</DocSecurity>
  <Lines>343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126</cp:revision>
  <cp:lastPrinted>2016-07-15T04:27:00Z</cp:lastPrinted>
  <dcterms:created xsi:type="dcterms:W3CDTF">2016-07-25T04:54:00Z</dcterms:created>
  <dcterms:modified xsi:type="dcterms:W3CDTF">2016-10-24T20:59:00Z</dcterms:modified>
</cp:coreProperties>
</file>