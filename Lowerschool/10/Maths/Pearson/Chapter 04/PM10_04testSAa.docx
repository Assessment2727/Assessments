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765C1" w14:textId="77777777" w:rsidR="000067E3" w:rsidRDefault="000067E3" w:rsidP="000067E3">
      <w:pPr>
        <w:pStyle w:val="Psectionheading"/>
      </w:pPr>
      <w:r>
        <w:t>Multiple-choice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995"/>
        <w:gridCol w:w="994"/>
        <w:gridCol w:w="995"/>
        <w:gridCol w:w="994"/>
        <w:gridCol w:w="995"/>
        <w:gridCol w:w="995"/>
        <w:gridCol w:w="995"/>
        <w:gridCol w:w="996"/>
      </w:tblGrid>
      <w:tr w:rsidR="009E4844" w14:paraId="305FA46B" w14:textId="77777777" w:rsidTr="009E4844">
        <w:tc>
          <w:tcPr>
            <w:tcW w:w="1127" w:type="dxa"/>
          </w:tcPr>
          <w:p w14:paraId="2257857E" w14:textId="77777777" w:rsidR="009E4844" w:rsidRPr="002613BD" w:rsidRDefault="009E4844" w:rsidP="00CA5435">
            <w:pPr>
              <w:pStyle w:val="Ptabletext"/>
              <w:rPr>
                <w:rStyle w:val="Cquestionpartlabelbold"/>
              </w:rPr>
            </w:pPr>
            <w:r w:rsidRPr="002613BD">
              <w:rPr>
                <w:rStyle w:val="Cquestionpartlabelbold"/>
              </w:rPr>
              <w:t>Question</w:t>
            </w:r>
          </w:p>
        </w:tc>
        <w:tc>
          <w:tcPr>
            <w:tcW w:w="995" w:type="dxa"/>
          </w:tcPr>
          <w:p w14:paraId="12A8E73A" w14:textId="77777777" w:rsidR="009E4844" w:rsidRDefault="009E4844" w:rsidP="00CA5435">
            <w:pPr>
              <w:pStyle w:val="Ptabletext"/>
            </w:pPr>
            <w:r>
              <w:t>1</w:t>
            </w:r>
          </w:p>
        </w:tc>
        <w:tc>
          <w:tcPr>
            <w:tcW w:w="994" w:type="dxa"/>
          </w:tcPr>
          <w:p w14:paraId="74BB553D" w14:textId="77777777" w:rsidR="009E4844" w:rsidRDefault="009E4844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51C1F5B4" w14:textId="77777777" w:rsidR="009E4844" w:rsidRDefault="009E4844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18FBCDA3" w14:textId="77777777" w:rsidR="009E4844" w:rsidRDefault="009E4844" w:rsidP="00CA5435">
            <w:pPr>
              <w:pStyle w:val="Ptabletext"/>
            </w:pPr>
            <w:r>
              <w:t>4</w:t>
            </w:r>
          </w:p>
        </w:tc>
        <w:tc>
          <w:tcPr>
            <w:tcW w:w="995" w:type="dxa"/>
          </w:tcPr>
          <w:p w14:paraId="760E57D1" w14:textId="4FD165B0" w:rsidR="009E4844" w:rsidRDefault="009E4844" w:rsidP="00CA5435">
            <w:pPr>
              <w:pStyle w:val="Ptabletext"/>
            </w:pPr>
            <w:r>
              <w:t>5</w:t>
            </w:r>
          </w:p>
        </w:tc>
        <w:tc>
          <w:tcPr>
            <w:tcW w:w="995" w:type="dxa"/>
          </w:tcPr>
          <w:p w14:paraId="1F4BE6E9" w14:textId="68C866BD" w:rsidR="009E4844" w:rsidRDefault="009E4844" w:rsidP="00CA5435">
            <w:pPr>
              <w:pStyle w:val="Ptabletext"/>
            </w:pPr>
            <w:r>
              <w:t>6</w:t>
            </w:r>
          </w:p>
        </w:tc>
        <w:tc>
          <w:tcPr>
            <w:tcW w:w="995" w:type="dxa"/>
          </w:tcPr>
          <w:p w14:paraId="3DE64765" w14:textId="6BE66845" w:rsidR="009E4844" w:rsidRDefault="009E4844" w:rsidP="00CA5435">
            <w:pPr>
              <w:pStyle w:val="Ptabletext"/>
            </w:pPr>
            <w:r>
              <w:t>7</w:t>
            </w:r>
          </w:p>
        </w:tc>
        <w:tc>
          <w:tcPr>
            <w:tcW w:w="996" w:type="dxa"/>
          </w:tcPr>
          <w:p w14:paraId="464DC3DC" w14:textId="4F7FA19D" w:rsidR="009E4844" w:rsidRDefault="009E4844" w:rsidP="00CA5435">
            <w:pPr>
              <w:pStyle w:val="Ptabletext"/>
            </w:pPr>
            <w:r>
              <w:t>8</w:t>
            </w:r>
          </w:p>
        </w:tc>
      </w:tr>
      <w:tr w:rsidR="009E4844" w14:paraId="3D56649A" w14:textId="77777777" w:rsidTr="009E4844">
        <w:tc>
          <w:tcPr>
            <w:tcW w:w="1127" w:type="dxa"/>
          </w:tcPr>
          <w:p w14:paraId="60335A03" w14:textId="77777777" w:rsidR="009E4844" w:rsidRPr="002613BD" w:rsidRDefault="009E4844" w:rsidP="00CA5435">
            <w:pPr>
              <w:pStyle w:val="Ptabletext"/>
              <w:rPr>
                <w:rStyle w:val="Cquestionpartlabelbold"/>
              </w:rPr>
            </w:pPr>
            <w:r w:rsidRPr="002613BD">
              <w:rPr>
                <w:rStyle w:val="Cquestionpartlabelbold"/>
              </w:rPr>
              <w:t>Answer</w:t>
            </w:r>
          </w:p>
        </w:tc>
        <w:tc>
          <w:tcPr>
            <w:tcW w:w="995" w:type="dxa"/>
          </w:tcPr>
          <w:p w14:paraId="2D110753" w14:textId="54CD3DA5" w:rsidR="009E4844" w:rsidRDefault="009E4844" w:rsidP="00CA5435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0152B3A7" w14:textId="6FB726D0" w:rsidR="009E4844" w:rsidRDefault="009E4844" w:rsidP="00CA5435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5CC2BF7E" w14:textId="4DF1A2B7" w:rsidR="009E4844" w:rsidRDefault="009E4844" w:rsidP="00CA5435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36393CF6" w14:textId="681D5F36" w:rsidR="009E4844" w:rsidRDefault="009E4844" w:rsidP="00CA5435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7387D112" w14:textId="2320BE72" w:rsidR="009E4844" w:rsidRDefault="009E4844" w:rsidP="00CA5435">
            <w:pPr>
              <w:pStyle w:val="Ptabletext"/>
            </w:pPr>
            <w:r>
              <w:t>B</w:t>
            </w:r>
          </w:p>
        </w:tc>
        <w:tc>
          <w:tcPr>
            <w:tcW w:w="995" w:type="dxa"/>
          </w:tcPr>
          <w:p w14:paraId="3C6CA80F" w14:textId="03D18B5E" w:rsidR="009E4844" w:rsidRDefault="009E4844" w:rsidP="00CA5435">
            <w:pPr>
              <w:pStyle w:val="Ptabletext"/>
            </w:pPr>
            <w:r>
              <w:t>B</w:t>
            </w:r>
          </w:p>
        </w:tc>
        <w:tc>
          <w:tcPr>
            <w:tcW w:w="995" w:type="dxa"/>
          </w:tcPr>
          <w:p w14:paraId="2F781F7E" w14:textId="66DC2DC5" w:rsidR="009E4844" w:rsidRDefault="009E4844" w:rsidP="00CA5435">
            <w:pPr>
              <w:pStyle w:val="Ptabletext"/>
            </w:pPr>
            <w:r>
              <w:t>C</w:t>
            </w:r>
          </w:p>
        </w:tc>
        <w:tc>
          <w:tcPr>
            <w:tcW w:w="996" w:type="dxa"/>
          </w:tcPr>
          <w:p w14:paraId="2E5CE8A9" w14:textId="29765FA4" w:rsidR="009E4844" w:rsidRDefault="009E4844" w:rsidP="00CA5435">
            <w:pPr>
              <w:pStyle w:val="Ptabletext"/>
            </w:pPr>
            <w:r>
              <w:t>B</w:t>
            </w:r>
          </w:p>
        </w:tc>
      </w:tr>
    </w:tbl>
    <w:p w14:paraId="3E742611" w14:textId="77777777" w:rsidR="0058255F" w:rsidRDefault="0058255F" w:rsidP="000067E3">
      <w:pPr>
        <w:pStyle w:val="Pquestionheadingmc1stafterhead"/>
      </w:pPr>
    </w:p>
    <w:p w14:paraId="55F81141" w14:textId="1E4B3C3E" w:rsidR="000067E3" w:rsidRDefault="000067E3" w:rsidP="000067E3">
      <w:pPr>
        <w:pStyle w:val="Pquestionheadingmc1stafterhead"/>
      </w:pPr>
      <w:r w:rsidRPr="00F16CD2">
        <w:t>Question 1</w:t>
      </w:r>
      <w:r w:rsidRPr="00F16CD2">
        <w:tab/>
        <w:t>[</w:t>
      </w:r>
      <w:r>
        <w:t>4</w:t>
      </w:r>
      <w:r w:rsidRPr="00F16CD2">
        <w:t>.</w:t>
      </w:r>
      <w:r>
        <w:t>6]</w:t>
      </w:r>
      <w:r w:rsidR="00A86BED">
        <w:t xml:space="preserve"> </w:t>
      </w:r>
      <w:r w:rsidR="00A86BED" w:rsidRPr="009A1D97">
        <w:rPr>
          <w:highlight w:val="lightGray"/>
        </w:rPr>
        <w:t>[10A]</w:t>
      </w:r>
    </w:p>
    <w:p w14:paraId="28BAD8C2" w14:textId="47529040" w:rsidR="000067E3" w:rsidRPr="00DC3679" w:rsidRDefault="00A72C08" w:rsidP="000067E3">
      <w:pPr>
        <w:pStyle w:val="PQuestionheadingmcanswer"/>
      </w:pPr>
      <w:r>
        <w:t>A</w:t>
      </w:r>
      <w:bookmarkStart w:id="0" w:name="_GoBack"/>
      <w:bookmarkEnd w:id="0"/>
    </w:p>
    <w:p w14:paraId="230CBE3C" w14:textId="60452125" w:rsidR="00A72C08" w:rsidRPr="00A72C08" w:rsidRDefault="00A72C08" w:rsidP="00A72C08">
      <w:pPr>
        <w:pStyle w:val="Pquestiontextmainstem"/>
        <w:rPr>
          <w:rStyle w:val="Cmathsexpressions"/>
        </w:rPr>
      </w:pPr>
      <w:r w:rsidRPr="00A72C08">
        <w:rPr>
          <w:rStyle w:val="Cmathsexpressions"/>
        </w:rPr>
        <w:t>ax</w:t>
      </w:r>
      <w:r w:rsidRPr="00A72C08">
        <w:rPr>
          <w:rStyle w:val="Csuperscript"/>
        </w:rPr>
        <w:t>2</w:t>
      </w:r>
      <w:r w:rsidRPr="00A72C08">
        <w:rPr>
          <w:rStyle w:val="Cmathsexpressions"/>
        </w:rPr>
        <w:t xml:space="preserve"> +bx + c</w:t>
      </w:r>
      <w:r w:rsidR="00F37A82">
        <w:br/>
      </w:r>
      <w:r w:rsidRPr="00A72C08">
        <w:rPr>
          <w:rStyle w:val="Cmathsexpressions"/>
        </w:rPr>
        <w:t>= x</w:t>
      </w:r>
      <w:r w:rsidRPr="00A72C08">
        <w:rPr>
          <w:rStyle w:val="Csuperscript"/>
        </w:rPr>
        <w:t>2</w:t>
      </w:r>
      <w:r w:rsidRPr="00A72C08">
        <w:t xml:space="preserve"> – 2</w:t>
      </w:r>
      <w:r w:rsidRPr="00A72C08">
        <w:rPr>
          <w:rStyle w:val="Cmathsexpressions"/>
        </w:rPr>
        <w:t>x</w:t>
      </w:r>
      <w:r w:rsidRPr="004337F1">
        <w:t xml:space="preserve"> + 5</w:t>
      </w:r>
    </w:p>
    <w:p w14:paraId="3AEACDD4" w14:textId="4574D10C" w:rsidR="00A72C08" w:rsidRPr="004337F1" w:rsidRDefault="00A72C08" w:rsidP="00A72C08">
      <w:pPr>
        <w:pStyle w:val="Pquestiontextmainstem"/>
      </w:pPr>
      <w:r w:rsidRPr="00A72C08">
        <w:rPr>
          <w:rStyle w:val="Cmathsexpressions"/>
        </w:rPr>
        <w:t>a</w:t>
      </w:r>
      <w:r w:rsidRPr="00A72C08">
        <w:t xml:space="preserve"> = 1,</w:t>
      </w:r>
      <w:r w:rsidRPr="00A72C08">
        <w:rPr>
          <w:rStyle w:val="Cmathsexpressions"/>
        </w:rPr>
        <w:t xml:space="preserve"> b</w:t>
      </w:r>
      <w:r w:rsidRPr="00A72C08">
        <w:t xml:space="preserve"> = -2, </w:t>
      </w:r>
      <w:r w:rsidRPr="00A72C08">
        <w:rPr>
          <w:rStyle w:val="Cmathsexpressions"/>
        </w:rPr>
        <w:t>c</w:t>
      </w:r>
      <w:r w:rsidRPr="004337F1">
        <w:t xml:space="preserve"> = 5</w:t>
      </w:r>
    </w:p>
    <w:p w14:paraId="51D08CD0" w14:textId="4752DCE2" w:rsidR="00FA4C77" w:rsidRPr="007C50AE" w:rsidRDefault="00FA4C77" w:rsidP="0058255F">
      <w:pPr>
        <w:pStyle w:val="Pquestionheadingmc"/>
        <w:spacing w:before="120"/>
      </w:pPr>
      <w:r>
        <w:t>Question 2</w:t>
      </w:r>
      <w:r>
        <w:tab/>
        <w:t>[4.5]</w:t>
      </w:r>
      <w:r w:rsidR="00A86BED">
        <w:t xml:space="preserve"> </w:t>
      </w:r>
      <w:r w:rsidR="00A86BED" w:rsidRPr="009A1D97">
        <w:rPr>
          <w:highlight w:val="lightGray"/>
        </w:rPr>
        <w:t>[10A]</w:t>
      </w:r>
    </w:p>
    <w:p w14:paraId="30E9E16F" w14:textId="77777777" w:rsidR="000067E3" w:rsidRPr="00262D0A" w:rsidRDefault="000067E3" w:rsidP="000067E3">
      <w:pPr>
        <w:pStyle w:val="PQuestionheadingmcanswer"/>
      </w:pPr>
      <w:r w:rsidRPr="00262D0A">
        <w:t>C</w:t>
      </w:r>
    </w:p>
    <w:p w14:paraId="177A2516" w14:textId="77777777" w:rsidR="000067E3" w:rsidRPr="00DC3679" w:rsidRDefault="000067E3" w:rsidP="000067E3">
      <w:pPr>
        <w:pStyle w:val="Pquestiontextmainstem"/>
      </w:pPr>
      <w:r w:rsidRPr="00DC3679">
        <w:t>6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DC3679">
        <w:t xml:space="preserve"> – 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15 </w:t>
      </w:r>
    </w:p>
    <w:p w14:paraId="43ED7497" w14:textId="77777777" w:rsidR="000067E3" w:rsidRPr="00DC3679" w:rsidRDefault="000067E3" w:rsidP="000067E3">
      <w:pPr>
        <w:pStyle w:val="Pquestiontextmainstem"/>
      </w:pPr>
      <w:r w:rsidRPr="00DC3679">
        <w:t>= 6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DC3679">
        <w:t xml:space="preserve"> – 10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+ 9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15 </w:t>
      </w:r>
    </w:p>
    <w:p w14:paraId="079E9628" w14:textId="77777777" w:rsidR="000067E3" w:rsidRPr="00DC3679" w:rsidRDefault="000067E3" w:rsidP="000067E3">
      <w:pPr>
        <w:pStyle w:val="Pquestiontextmainstem"/>
      </w:pPr>
      <w:r w:rsidRPr="00DC3679">
        <w:t>= 2</w:t>
      </w:r>
      <w:r w:rsidRPr="00CB7AC5">
        <w:rPr>
          <w:rStyle w:val="Cmathsexpressions"/>
          <w:rFonts w:eastAsiaTheme="majorEastAsia"/>
        </w:rPr>
        <w:t>x</w:t>
      </w:r>
      <w:r w:rsidRPr="00DC3679">
        <w:t>(3</w:t>
      </w:r>
      <w:r w:rsidRPr="00CB7AC5">
        <w:rPr>
          <w:rStyle w:val="Cmathsexpressions"/>
          <w:rFonts w:eastAsiaTheme="majorEastAsia"/>
        </w:rPr>
        <w:t xml:space="preserve">x </w:t>
      </w:r>
      <w:r w:rsidRPr="00DC3679">
        <w:t>− 5) + 3(3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 xml:space="preserve">− </w:t>
      </w:r>
      <w:r w:rsidRPr="00DC3679">
        <w:t>5)</w:t>
      </w:r>
    </w:p>
    <w:p w14:paraId="69F33314" w14:textId="77777777" w:rsidR="000067E3" w:rsidRDefault="000067E3" w:rsidP="000067E3">
      <w:pPr>
        <w:pStyle w:val="Pquestiontextmainstem"/>
      </w:pPr>
      <w:r w:rsidRPr="00DC3679">
        <w:t>= (2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+ 3)(3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5)</w:t>
      </w:r>
    </w:p>
    <w:p w14:paraId="2D59226A" w14:textId="50F09315" w:rsidR="00FA4C77" w:rsidRPr="007C50AE" w:rsidRDefault="00FA4C77" w:rsidP="0058255F">
      <w:pPr>
        <w:pStyle w:val="Pquestionheadingmc"/>
        <w:spacing w:before="120"/>
      </w:pPr>
      <w:r>
        <w:t>Question 3</w:t>
      </w:r>
      <w:r>
        <w:tab/>
        <w:t>[4.6]</w:t>
      </w:r>
      <w:r w:rsidR="00A86BED">
        <w:t xml:space="preserve"> </w:t>
      </w:r>
      <w:r w:rsidR="00A86BED" w:rsidRPr="009A1D97">
        <w:rPr>
          <w:highlight w:val="lightGray"/>
        </w:rPr>
        <w:t>[10A]</w:t>
      </w:r>
    </w:p>
    <w:p w14:paraId="14FBADF7" w14:textId="77777777" w:rsidR="000067E3" w:rsidRPr="00DC3679" w:rsidRDefault="000067E3" w:rsidP="000067E3">
      <w:pPr>
        <w:pStyle w:val="PQuestionheadingmcanswer"/>
      </w:pPr>
      <w:r w:rsidRPr="00DC3679">
        <w:t>A</w:t>
      </w:r>
    </w:p>
    <w:p w14:paraId="164D93F5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CB7AC5">
        <w:rPr>
          <w:rStyle w:val="Cmathsexpressions"/>
          <w:rFonts w:eastAsiaTheme="majorEastAsia"/>
        </w:rPr>
        <w:t>x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>=</w:t>
      </w:r>
      <w:r w:rsidRPr="00DC3679">
        <w:t xml:space="preserve"> 7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and</w:t>
      </w:r>
      <w:r w:rsidRPr="00CB7AC5">
        <w:rPr>
          <w:rStyle w:val="Cmathsexpressions"/>
          <w:rFonts w:eastAsiaTheme="majorEastAsia"/>
        </w:rPr>
        <w:t xml:space="preserve"> x</w:t>
      </w:r>
      <w:r w:rsidRPr="00DC3679">
        <w:t xml:space="preserve"> = -0.5</w:t>
      </w:r>
    </w:p>
    <w:p w14:paraId="3931CC76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CB7AC5">
        <w:rPr>
          <w:rStyle w:val="Cmathsexpressions"/>
          <w:rFonts w:eastAsiaTheme="majorEastAsia"/>
        </w:rPr>
        <w:t>x</w:t>
      </w:r>
      <w:r w:rsidRPr="00DC3679">
        <w:t xml:space="preserve"> – 7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= 0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and</w:t>
      </w:r>
      <w:r w:rsidRPr="00CB7AC5">
        <w:rPr>
          <w:rStyle w:val="Cmathsexpressions"/>
          <w:rFonts w:eastAsiaTheme="majorEastAsia"/>
        </w:rPr>
        <w:t xml:space="preserve"> x</w:t>
      </w:r>
      <w:r w:rsidRPr="00DC3679">
        <w:t xml:space="preserve"> + 0.5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= 0</w:t>
      </w:r>
    </w:p>
    <w:p w14:paraId="467D9605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DC3679">
        <w:t>(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7)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and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(2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>+</w:t>
      </w:r>
      <w:r w:rsidRPr="00DC3679">
        <w:t xml:space="preserve"> 1)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are factors</w:t>
      </w:r>
    </w:p>
    <w:p w14:paraId="5AF11EC6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DC3679">
        <w:t>(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7)(2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>+</w:t>
      </w:r>
      <w:r w:rsidRPr="00DC3679">
        <w:t xml:space="preserve"> 1) = 0</w:t>
      </w:r>
    </w:p>
    <w:p w14:paraId="7F882600" w14:textId="38476352" w:rsidR="00FA4C77" w:rsidRPr="00DC3679" w:rsidRDefault="000325AC" w:rsidP="0058255F">
      <w:pPr>
        <w:pStyle w:val="Pquestionheadingmc"/>
        <w:spacing w:before="120"/>
      </w:pPr>
      <w:r>
        <w:t>Question 4</w:t>
      </w:r>
      <w:r>
        <w:tab/>
        <w:t>[4.6</w:t>
      </w:r>
      <w:r w:rsidR="00FA4C77">
        <w:t>]</w:t>
      </w:r>
      <w:r w:rsidR="00A86BED">
        <w:t xml:space="preserve"> </w:t>
      </w:r>
      <w:r w:rsidR="00A86BED" w:rsidRPr="009A1D97">
        <w:rPr>
          <w:highlight w:val="lightGray"/>
        </w:rPr>
        <w:t>[10A]</w:t>
      </w:r>
    </w:p>
    <w:p w14:paraId="16107365" w14:textId="77777777" w:rsidR="000067E3" w:rsidRPr="00DC3679" w:rsidRDefault="000067E3" w:rsidP="000067E3">
      <w:pPr>
        <w:pStyle w:val="PQuestionheadingmcanswer"/>
      </w:pPr>
      <w:r w:rsidRPr="00DC3679">
        <w:t>C</w:t>
      </w:r>
    </w:p>
    <w:p w14:paraId="1027B526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4337F1">
        <w:t>(2</w:t>
      </w:r>
      <w:r w:rsidRPr="00CB7AC5">
        <w:rPr>
          <w:rStyle w:val="Cmathsexpressions"/>
          <w:rFonts w:eastAsiaTheme="majorEastAsia"/>
        </w:rPr>
        <w:t>x</w:t>
      </w:r>
      <w:r w:rsidRPr="004337F1">
        <w:t xml:space="preserve"> – 3)(4</w:t>
      </w:r>
      <w:r w:rsidRPr="00CB7AC5">
        <w:rPr>
          <w:rStyle w:val="Cmathsexpressions"/>
          <w:rFonts w:eastAsiaTheme="majorEastAsia"/>
        </w:rPr>
        <w:t>x</w:t>
      </w:r>
      <w:r w:rsidRPr="004337F1">
        <w:t xml:space="preserve"> + 5) = 0</w:t>
      </w:r>
    </w:p>
    <w:p w14:paraId="5E5D22E8" w14:textId="77777777" w:rsidR="000067E3" w:rsidRDefault="000067E3" w:rsidP="000067E3">
      <w:pPr>
        <w:pStyle w:val="Pquestiontextmainstem"/>
      </w:pPr>
      <w:r w:rsidRPr="00DC3679">
        <w:t>As each factor can be equated to 0, the null factor law is the quickest way to solve this equation.</w:t>
      </w:r>
    </w:p>
    <w:p w14:paraId="20606B4B" w14:textId="246EF67C" w:rsidR="00FA4C77" w:rsidRPr="001229D0" w:rsidRDefault="00A72C08" w:rsidP="0058255F">
      <w:pPr>
        <w:pStyle w:val="Pquestionheadingmc"/>
        <w:spacing w:before="120"/>
      </w:pPr>
      <w:r>
        <w:t>Question 5</w:t>
      </w:r>
      <w:r w:rsidR="000325AC">
        <w:tab/>
        <w:t>[4.2</w:t>
      </w:r>
      <w:r w:rsidR="00FA4C77">
        <w:t>]</w:t>
      </w:r>
    </w:p>
    <w:p w14:paraId="655EB0F4" w14:textId="77777777" w:rsidR="00A72C08" w:rsidRPr="005B789E" w:rsidRDefault="00A72C08" w:rsidP="005B789E">
      <w:pPr>
        <w:pStyle w:val="Pquestiontextmainstem"/>
        <w:rPr>
          <w:rStyle w:val="Cquestionpartlabelbold"/>
        </w:rPr>
      </w:pPr>
      <w:r w:rsidRPr="005B789E">
        <w:rPr>
          <w:rStyle w:val="Cquestionpartlabelbold"/>
        </w:rPr>
        <w:t>B</w:t>
      </w:r>
    </w:p>
    <w:p w14:paraId="7CB76A49" w14:textId="77777777" w:rsidR="00A72C08" w:rsidRPr="00A72C08" w:rsidRDefault="00A72C08" w:rsidP="00A72C08">
      <w:pPr>
        <w:pStyle w:val="Pquestiontextmainstem"/>
      </w:pPr>
      <w:r w:rsidRPr="00A72C08">
        <w:rPr>
          <w:rStyle w:val="Cmathsexpressions"/>
        </w:rPr>
        <w:t>x</w:t>
      </w:r>
      <w:r w:rsidRPr="00A72C08">
        <w:rPr>
          <w:rStyle w:val="Csuperscript"/>
        </w:rPr>
        <w:t>2</w:t>
      </w:r>
      <w:r w:rsidRPr="00A72C08">
        <w:t xml:space="preserve"> + 6</w:t>
      </w:r>
      <w:r w:rsidRPr="00A72C08">
        <w:rPr>
          <w:rStyle w:val="Cmathsexpressions"/>
        </w:rPr>
        <w:t>x</w:t>
      </w:r>
      <w:r w:rsidRPr="00A72C08">
        <w:t xml:space="preserve"> + 2</w:t>
      </w:r>
    </w:p>
    <w:p w14:paraId="23757712" w14:textId="77777777" w:rsidR="00A72C08" w:rsidRPr="00A72C08" w:rsidRDefault="00A72C08" w:rsidP="00A72C08">
      <w:pPr>
        <w:pStyle w:val="Pquestiontextmainstem"/>
      </w:pPr>
      <w:r w:rsidRPr="00A72C08">
        <w:t xml:space="preserve">= </w:t>
      </w:r>
      <w:r w:rsidRPr="00A72C08">
        <w:rPr>
          <w:rStyle w:val="Cmathsexpressions"/>
        </w:rPr>
        <w:t>x</w:t>
      </w:r>
      <w:r w:rsidRPr="00A72C08">
        <w:rPr>
          <w:rStyle w:val="Csuperscript"/>
        </w:rPr>
        <w:t>2</w:t>
      </w:r>
      <w:r w:rsidRPr="00A72C08">
        <w:t xml:space="preserve"> + 6</w:t>
      </w:r>
      <w:r w:rsidRPr="00A72C08">
        <w:rPr>
          <w:rStyle w:val="Cmathsexpressions"/>
        </w:rPr>
        <w:t>x</w:t>
      </w:r>
      <w:r w:rsidRPr="00A72C08">
        <w:t xml:space="preserve"> + </w:t>
      </w:r>
      <w:r w:rsidR="00A2431B" w:rsidRPr="00A2431B">
        <w:rPr>
          <w:position w:val="-26"/>
        </w:rPr>
        <w:object w:dxaOrig="540" w:dyaOrig="700" w14:anchorId="7C6ECC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pt;height:33.65pt" o:ole="">
            <v:imagedata r:id="rId8" o:title=""/>
          </v:shape>
          <o:OLEObject Type="Embed" ProgID="Equation.DSMT4" ShapeID="_x0000_i1025" DrawAspect="Content" ObjectID="_1538907581" r:id="rId9"/>
        </w:object>
      </w:r>
      <w:r w:rsidRPr="00A72C08">
        <w:t xml:space="preserve"> – </w:t>
      </w:r>
      <w:r w:rsidR="00A2431B" w:rsidRPr="00A2431B">
        <w:rPr>
          <w:position w:val="-26"/>
        </w:rPr>
        <w:object w:dxaOrig="540" w:dyaOrig="700" w14:anchorId="41AC0703">
          <v:shape id="_x0000_i1026" type="#_x0000_t75" style="width:27.1pt;height:33.65pt" o:ole="">
            <v:imagedata r:id="rId10" o:title=""/>
          </v:shape>
          <o:OLEObject Type="Embed" ProgID="Equation.DSMT4" ShapeID="_x0000_i1026" DrawAspect="Content" ObjectID="_1538907582" r:id="rId11"/>
        </w:object>
      </w:r>
      <w:r w:rsidRPr="00A72C08">
        <w:t xml:space="preserve"> + 2</w:t>
      </w:r>
    </w:p>
    <w:p w14:paraId="6C65AD73" w14:textId="77777777" w:rsidR="00A72C08" w:rsidRPr="00A72C08" w:rsidRDefault="00A72C08" w:rsidP="00A72C08">
      <w:pPr>
        <w:pStyle w:val="Pquestiontextmainstem"/>
      </w:pPr>
      <w:r w:rsidRPr="00A72C08">
        <w:t xml:space="preserve">= </w:t>
      </w:r>
      <w:r w:rsidRPr="00A72C08">
        <w:rPr>
          <w:rStyle w:val="Cmathsexpressions"/>
        </w:rPr>
        <w:t>x</w:t>
      </w:r>
      <w:r w:rsidRPr="00A72C08">
        <w:rPr>
          <w:rStyle w:val="Csuperscript"/>
        </w:rPr>
        <w:t>2</w:t>
      </w:r>
      <w:r w:rsidRPr="00A72C08">
        <w:t xml:space="preserve"> + 6</w:t>
      </w:r>
      <w:r w:rsidRPr="00A72C08">
        <w:rPr>
          <w:rStyle w:val="Cmathsexpressions"/>
        </w:rPr>
        <w:t>x</w:t>
      </w:r>
      <w:r w:rsidRPr="00A72C08">
        <w:t xml:space="preserve"> + 9 – 9 + 2</w:t>
      </w:r>
    </w:p>
    <w:p w14:paraId="13BC12A9" w14:textId="77777777" w:rsidR="00A72C08" w:rsidRPr="00A72C08" w:rsidRDefault="00A72C08" w:rsidP="00A72C08">
      <w:pPr>
        <w:pStyle w:val="Pquestiontextmainstem"/>
      </w:pPr>
      <w:r w:rsidRPr="00A72C08">
        <w:t>= (</w:t>
      </w:r>
      <w:r w:rsidRPr="00A72C08">
        <w:rPr>
          <w:rStyle w:val="Cmathsexpressions"/>
        </w:rPr>
        <w:t>x</w:t>
      </w:r>
      <w:r w:rsidRPr="00A72C08">
        <w:t xml:space="preserve"> + 3)</w:t>
      </w:r>
      <w:r w:rsidRPr="00A72C08">
        <w:rPr>
          <w:rStyle w:val="Csuperscript"/>
        </w:rPr>
        <w:t>2</w:t>
      </w:r>
      <w:r w:rsidRPr="00A72C08">
        <w:t xml:space="preserve"> – 7</w:t>
      </w:r>
    </w:p>
    <w:p w14:paraId="312496DE" w14:textId="77777777" w:rsidR="00A72C08" w:rsidRDefault="00A72C08" w:rsidP="00A72C08">
      <w:pPr>
        <w:pStyle w:val="Pquestiontextmainstem"/>
      </w:pPr>
      <w:r w:rsidRPr="00A72C08">
        <w:t>= (</w:t>
      </w:r>
      <w:r w:rsidRPr="00A72C08">
        <w:rPr>
          <w:rStyle w:val="Cmathsexpressions"/>
        </w:rPr>
        <w:t>x</w:t>
      </w:r>
      <w:r w:rsidRPr="00A72C08">
        <w:t xml:space="preserve"> + 3 + </w:t>
      </w:r>
      <w:r w:rsidR="00A2431B" w:rsidRPr="00A2431B">
        <w:rPr>
          <w:position w:val="-8"/>
        </w:rPr>
        <w:object w:dxaOrig="380" w:dyaOrig="360" w14:anchorId="7F95DA9F">
          <v:shape id="_x0000_i1027" type="#_x0000_t75" style="width:18.7pt;height:17.75pt" o:ole="">
            <v:imagedata r:id="rId12" o:title=""/>
          </v:shape>
          <o:OLEObject Type="Embed" ProgID="Equation.DSMT4" ShapeID="_x0000_i1027" DrawAspect="Content" ObjectID="_1538907583" r:id="rId13"/>
        </w:object>
      </w:r>
      <w:r w:rsidRPr="00A72C08">
        <w:t xml:space="preserve"> )(</w:t>
      </w:r>
      <w:r w:rsidRPr="00A72C08">
        <w:rPr>
          <w:rStyle w:val="Cmathsexpressions"/>
        </w:rPr>
        <w:t>x</w:t>
      </w:r>
      <w:r w:rsidRPr="00A72C08">
        <w:t xml:space="preserve"> + 3 – </w:t>
      </w:r>
      <w:r w:rsidR="00A2431B" w:rsidRPr="00A2431B">
        <w:rPr>
          <w:position w:val="-8"/>
        </w:rPr>
        <w:object w:dxaOrig="380" w:dyaOrig="360" w14:anchorId="32F1127A">
          <v:shape id="_x0000_i1028" type="#_x0000_t75" style="width:18.7pt;height:17.75pt" o:ole="">
            <v:imagedata r:id="rId14" o:title=""/>
          </v:shape>
          <o:OLEObject Type="Embed" ProgID="Equation.DSMT4" ShapeID="_x0000_i1028" DrawAspect="Content" ObjectID="_1538907584" r:id="rId15"/>
        </w:object>
      </w:r>
      <w:r w:rsidRPr="00A72C08">
        <w:t>)</w:t>
      </w:r>
    </w:p>
    <w:p w14:paraId="714D30F2" w14:textId="6DDB43C0" w:rsidR="00FA4C77" w:rsidRPr="00DC3679" w:rsidRDefault="00A72C08" w:rsidP="0058255F">
      <w:pPr>
        <w:pStyle w:val="Pquestionheadingmc"/>
        <w:spacing w:before="120"/>
      </w:pPr>
      <w:r>
        <w:t>Question 6</w:t>
      </w:r>
      <w:r w:rsidR="000325AC">
        <w:tab/>
        <w:t>[4.4</w:t>
      </w:r>
      <w:r w:rsidR="00FA4C77">
        <w:t>]</w:t>
      </w:r>
    </w:p>
    <w:p w14:paraId="4AE7B117" w14:textId="77777777" w:rsidR="000067E3" w:rsidRPr="00D8689F" w:rsidRDefault="000067E3" w:rsidP="000067E3">
      <w:pPr>
        <w:pStyle w:val="PQuestionheadingmcanswer"/>
      </w:pPr>
      <w:r w:rsidRPr="00D8689F">
        <w:t>B</w:t>
      </w:r>
    </w:p>
    <w:p w14:paraId="33C64C06" w14:textId="77777777" w:rsidR="00A72C08" w:rsidRPr="00330078" w:rsidRDefault="00A72C08" w:rsidP="00E21508">
      <w:pPr>
        <w:pStyle w:val="Pquestiontextpartsa"/>
      </w:pPr>
      <w:r w:rsidRPr="00A72C08">
        <w:object w:dxaOrig="3280" w:dyaOrig="1520" w14:anchorId="26AB1B2E">
          <v:shape id="_x0000_i1029" type="#_x0000_t75" style="width:163.65pt;height:75.75pt" o:ole="">
            <v:imagedata r:id="rId16" o:title=""/>
          </v:shape>
          <o:OLEObject Type="Embed" ProgID="Equation.DSMT4" ShapeID="_x0000_i1029" DrawAspect="Content" ObjectID="_1538907585" r:id="rId17"/>
        </w:object>
      </w:r>
    </w:p>
    <w:p w14:paraId="09C42692" w14:textId="4AA849A2" w:rsidR="00FA4C77" w:rsidRPr="00DC3679" w:rsidRDefault="00A72C08" w:rsidP="00FA4C77">
      <w:pPr>
        <w:pStyle w:val="Pquestionheadingmc"/>
      </w:pPr>
      <w:r>
        <w:lastRenderedPageBreak/>
        <w:t>Question 7</w:t>
      </w:r>
      <w:r w:rsidR="00FA4C77">
        <w:tab/>
        <w:t>[4.3]</w:t>
      </w:r>
    </w:p>
    <w:p w14:paraId="625A5E69" w14:textId="3DD92692" w:rsidR="00A72C08" w:rsidRPr="00A72C08" w:rsidRDefault="00A72C08" w:rsidP="00A72C08">
      <w:pPr>
        <w:pStyle w:val="Pquestiontextmainstem"/>
        <w:rPr>
          <w:rStyle w:val="Cquestionpartlabelbold"/>
        </w:rPr>
      </w:pPr>
      <w:r w:rsidRPr="00A72C08">
        <w:rPr>
          <w:rStyle w:val="Cquestionpartlabelbold"/>
        </w:rPr>
        <w:t>C</w:t>
      </w:r>
    </w:p>
    <w:p w14:paraId="3FE4D130" w14:textId="2E9270E8" w:rsidR="00A72C08" w:rsidRDefault="00A72C08" w:rsidP="00A72C08">
      <w:pPr>
        <w:pStyle w:val="Pquestiontextmainstem"/>
      </w:pPr>
      <w:r w:rsidRPr="00330078">
        <w:t xml:space="preserve">By completing </w:t>
      </w:r>
      <w:r>
        <w:t>the square:</w:t>
      </w:r>
    </w:p>
    <w:p w14:paraId="4839FF9F" w14:textId="77777777" w:rsidR="00A72C08" w:rsidRDefault="00A72C08" w:rsidP="00A72C08">
      <w:pPr>
        <w:pStyle w:val="Pquestiontextmainstem"/>
      </w:pPr>
      <w:r w:rsidRPr="00330078">
        <w:rPr>
          <w:position w:val="-86"/>
        </w:rPr>
        <w:object w:dxaOrig="2600" w:dyaOrig="1900" w14:anchorId="5B2CD7A9">
          <v:shape id="_x0000_i1030" type="#_x0000_t75" style="width:130.9pt;height:94.45pt" o:ole="">
            <v:imagedata r:id="rId18" o:title=""/>
          </v:shape>
          <o:OLEObject Type="Embed" ProgID="Equation.3" ShapeID="_x0000_i1030" DrawAspect="Content" ObjectID="_1538907586" r:id="rId19"/>
        </w:object>
      </w:r>
    </w:p>
    <w:p w14:paraId="6B9EABCE" w14:textId="4B2C2EF5" w:rsidR="00FA4C77" w:rsidRPr="00DC3679" w:rsidRDefault="00C25900" w:rsidP="0058255F">
      <w:pPr>
        <w:pStyle w:val="Pquestionheadingmc"/>
        <w:spacing w:before="120"/>
      </w:pPr>
      <w:r>
        <w:t>Question 8</w:t>
      </w:r>
      <w:r w:rsidR="00FA4C77">
        <w:tab/>
        <w:t>[4.</w:t>
      </w:r>
      <w:r w:rsidR="000325AC">
        <w:t>4</w:t>
      </w:r>
      <w:r w:rsidR="00FA4C77">
        <w:t>]</w:t>
      </w:r>
    </w:p>
    <w:p w14:paraId="43D08399" w14:textId="2080ACF0" w:rsidR="000067E3" w:rsidRPr="00D8689F" w:rsidRDefault="00A72C08" w:rsidP="000067E3">
      <w:pPr>
        <w:pStyle w:val="PQuestionheadingmcanswer"/>
      </w:pPr>
      <w:r>
        <w:t>B</w:t>
      </w:r>
    </w:p>
    <w:p w14:paraId="7CFAD234" w14:textId="2B0723C1" w:rsidR="00A72C08" w:rsidRPr="003A52E6" w:rsidRDefault="00A72C08" w:rsidP="005B789E">
      <w:pPr>
        <w:pStyle w:val="Pquestiontextmainstem"/>
      </w:pPr>
      <w:r w:rsidRPr="003A52E6">
        <w:t xml:space="preserve">The equation is in turning point form </w:t>
      </w:r>
      <w:r w:rsidRPr="005B789E">
        <w:rPr>
          <w:rStyle w:val="Cmathsexpressions"/>
        </w:rPr>
        <w:t>y</w:t>
      </w:r>
      <w:r w:rsidRPr="003A52E6">
        <w:t xml:space="preserve"> = (</w:t>
      </w:r>
      <w:r w:rsidRPr="005B789E">
        <w:rPr>
          <w:rStyle w:val="Cmathsexpressions"/>
        </w:rPr>
        <w:t>x</w:t>
      </w:r>
      <w:r w:rsidRPr="003A52E6">
        <w:t xml:space="preserve"> – </w:t>
      </w:r>
      <w:r w:rsidRPr="005B789E">
        <w:rPr>
          <w:rStyle w:val="Cmathsexpressions"/>
        </w:rPr>
        <w:t>h</w:t>
      </w:r>
      <w:r w:rsidRPr="003A52E6">
        <w:t>)</w:t>
      </w:r>
      <w:r w:rsidRPr="003A52E6">
        <w:rPr>
          <w:vertAlign w:val="superscript"/>
        </w:rPr>
        <w:t>2</w:t>
      </w:r>
      <w:r w:rsidRPr="003A52E6">
        <w:t xml:space="preserve"> + </w:t>
      </w:r>
      <w:r w:rsidRPr="005B789E">
        <w:rPr>
          <w:rStyle w:val="Cmathsexpressions"/>
        </w:rPr>
        <w:t>k</w:t>
      </w:r>
      <w:r w:rsidRPr="003A52E6">
        <w:t xml:space="preserve"> where the turning point is located at (</w:t>
      </w:r>
      <w:r w:rsidRPr="005B789E">
        <w:rPr>
          <w:rStyle w:val="Cmathsexpressions"/>
        </w:rPr>
        <w:t>h</w:t>
      </w:r>
      <w:r w:rsidRPr="003A52E6">
        <w:t xml:space="preserve">, </w:t>
      </w:r>
      <w:r w:rsidRPr="005B789E">
        <w:rPr>
          <w:rStyle w:val="Cmathsexpressions"/>
        </w:rPr>
        <w:t>k</w:t>
      </w:r>
      <w:r w:rsidRPr="003A52E6">
        <w:t xml:space="preserve">). </w:t>
      </w:r>
    </w:p>
    <w:p w14:paraId="3D5F086E" w14:textId="2D32B62C" w:rsidR="00A72C08" w:rsidRPr="003A52E6" w:rsidRDefault="00A72C08" w:rsidP="005B789E">
      <w:pPr>
        <w:pStyle w:val="Pquestiontextmainstem"/>
      </w:pPr>
      <w:r w:rsidRPr="003A52E6">
        <w:t>The turning point is (-7, -5)</w:t>
      </w:r>
      <w:r w:rsidR="005C3ED8">
        <w:t>.</w:t>
      </w:r>
    </w:p>
    <w:p w14:paraId="2F8788C3" w14:textId="47979C36" w:rsidR="000067E3" w:rsidRDefault="000067E3" w:rsidP="0058255F">
      <w:pPr>
        <w:pStyle w:val="Psectionresults"/>
        <w:spacing w:before="0" w:after="0"/>
      </w:pPr>
      <w:r w:rsidRPr="00F16CD2">
        <w:t xml:space="preserve">Multiple-choice total marks:  </w:t>
      </w:r>
      <w:r w:rsidR="00C25900">
        <w:t>8</w:t>
      </w:r>
    </w:p>
    <w:p w14:paraId="7D966AF1" w14:textId="77777777" w:rsidR="000067E3" w:rsidRDefault="000067E3" w:rsidP="0058255F">
      <w:pPr>
        <w:pStyle w:val="Psectionheading"/>
        <w:pageBreakBefore w:val="0"/>
        <w:spacing w:after="120"/>
      </w:pPr>
      <w:r w:rsidRPr="00F16CD2">
        <w:t>Short answer section</w:t>
      </w:r>
    </w:p>
    <w:p w14:paraId="2F7D065B" w14:textId="5F661A3D" w:rsidR="004A5593" w:rsidRDefault="004A5593" w:rsidP="004A5593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 w:rsidR="00C25900">
        <w:rPr>
          <w:rStyle w:val="Cmarkslabel"/>
        </w:rPr>
        <w:t>9</w:t>
      </w:r>
      <w:r w:rsidRPr="00DF7F34">
        <w:rPr>
          <w:rStyle w:val="Cmarkslabel"/>
        </w:rPr>
        <w:t xml:space="preserve"> marks</w:t>
      </w:r>
      <w:r>
        <w:tab/>
        <w:t>[4.1</w:t>
      </w:r>
      <w:r w:rsidR="000325AC">
        <w:t>, 4.3</w:t>
      </w:r>
      <w:r w:rsidRPr="00DF7F34">
        <w:t>]</w:t>
      </w:r>
    </w:p>
    <w:p w14:paraId="6311B148" w14:textId="77777777" w:rsidR="004A5593" w:rsidRPr="00330078" w:rsidRDefault="004A5593" w:rsidP="00E21508">
      <w:pPr>
        <w:pStyle w:val="Pquestiontextpartsa"/>
      </w:pPr>
      <w:r w:rsidRPr="00330078">
        <w:rPr>
          <w:b/>
        </w:rPr>
        <w:t>(a)</w:t>
      </w:r>
      <w:r w:rsidRPr="00330078">
        <w:tab/>
      </w:r>
      <w:r w:rsidRPr="00330078">
        <w:rPr>
          <w:i/>
        </w:rPr>
        <w:t>x</w:t>
      </w:r>
      <w:r w:rsidRPr="00330078">
        <w:t>(</w:t>
      </w:r>
      <w:r w:rsidRPr="00330078">
        <w:rPr>
          <w:i/>
        </w:rPr>
        <w:t>x</w:t>
      </w:r>
      <w:r w:rsidRPr="00330078">
        <w:t xml:space="preserve"> + 5) = 0</w:t>
      </w:r>
    </w:p>
    <w:p w14:paraId="38CB1496" w14:textId="133A8451" w:rsidR="004A5593" w:rsidRPr="00330078" w:rsidRDefault="00E21508" w:rsidP="00E21508">
      <w:pPr>
        <w:pStyle w:val="Pquestiontextpartsa"/>
      </w:pPr>
      <w:r>
        <w:rPr>
          <w:i/>
        </w:rPr>
        <w:tab/>
      </w:r>
      <w:r w:rsidR="004A5593" w:rsidRPr="00330078">
        <w:rPr>
          <w:i/>
        </w:rPr>
        <w:t>x</w:t>
      </w:r>
      <w:r w:rsidR="004A5593" w:rsidRPr="00330078">
        <w:t xml:space="preserve"> = 0 or </w:t>
      </w:r>
      <w:r w:rsidR="004A5593" w:rsidRPr="00330078">
        <w:rPr>
          <w:i/>
        </w:rPr>
        <w:t>x</w:t>
      </w:r>
      <w:r w:rsidR="004A5593" w:rsidRPr="00330078">
        <w:t xml:space="preserve"> + 5 = 0</w:t>
      </w:r>
    </w:p>
    <w:p w14:paraId="61E19AE1" w14:textId="46F2C282" w:rsidR="004A5593" w:rsidRPr="00330078" w:rsidRDefault="00E21508" w:rsidP="00E21508">
      <w:pPr>
        <w:pStyle w:val="Pquestiontextpartsa"/>
      </w:pPr>
      <w:r>
        <w:rPr>
          <w:i/>
        </w:rPr>
        <w:tab/>
      </w:r>
      <w:r w:rsidR="004A5593" w:rsidRPr="00330078">
        <w:rPr>
          <w:i/>
        </w:rPr>
        <w:t xml:space="preserve">x </w:t>
      </w:r>
      <w:r w:rsidR="004A5593" w:rsidRPr="00330078">
        <w:t>= 0 or -5</w:t>
      </w:r>
    </w:p>
    <w:p w14:paraId="3330F8E5" w14:textId="18E99E18" w:rsidR="004A5593" w:rsidRPr="00330078" w:rsidRDefault="004A5593" w:rsidP="00E21508">
      <w:pPr>
        <w:pStyle w:val="Pquestiontextpartsa"/>
      </w:pPr>
      <w:r w:rsidRPr="00330078">
        <w:rPr>
          <w:b/>
        </w:rPr>
        <w:t>(b)</w:t>
      </w:r>
      <w:r w:rsidRPr="00330078">
        <w:tab/>
        <w:t>(</w:t>
      </w:r>
      <w:r w:rsidRPr="00330078">
        <w:rPr>
          <w:i/>
        </w:rPr>
        <w:t>x</w:t>
      </w:r>
      <w:r w:rsidRPr="00330078">
        <w:t xml:space="preserve"> + 3)(</w:t>
      </w:r>
      <w:r w:rsidRPr="00330078">
        <w:rPr>
          <w:i/>
        </w:rPr>
        <w:t>x</w:t>
      </w:r>
      <w:r w:rsidRPr="00330078">
        <w:t xml:space="preserve"> – 2) = 0</w:t>
      </w:r>
    </w:p>
    <w:p w14:paraId="78C94427" w14:textId="5562B770" w:rsidR="004A5593" w:rsidRPr="00330078" w:rsidRDefault="00E21508" w:rsidP="00E21508">
      <w:pPr>
        <w:pStyle w:val="Pquestiontextpartsa"/>
      </w:pPr>
      <w:r>
        <w:rPr>
          <w:i/>
        </w:rPr>
        <w:tab/>
      </w:r>
      <w:r w:rsidR="004A5593" w:rsidRPr="00330078">
        <w:rPr>
          <w:i/>
        </w:rPr>
        <w:t>x</w:t>
      </w:r>
      <w:r w:rsidR="004A5593" w:rsidRPr="00330078">
        <w:t xml:space="preserve"> + 3 = 0 or </w:t>
      </w:r>
      <w:r w:rsidR="004A5593" w:rsidRPr="00330078">
        <w:rPr>
          <w:i/>
        </w:rPr>
        <w:t>x</w:t>
      </w:r>
      <w:r w:rsidR="004A5593" w:rsidRPr="00330078">
        <w:t xml:space="preserve"> – 2 = 0</w:t>
      </w:r>
    </w:p>
    <w:p w14:paraId="5C4879A3" w14:textId="472430C8" w:rsidR="004A5593" w:rsidRDefault="00E21508" w:rsidP="00E21508">
      <w:pPr>
        <w:pStyle w:val="Pquestiontextpartsa"/>
      </w:pPr>
      <w:r>
        <w:rPr>
          <w:i/>
        </w:rPr>
        <w:tab/>
      </w:r>
      <w:r w:rsidR="004A5593" w:rsidRPr="00330078">
        <w:rPr>
          <w:i/>
        </w:rPr>
        <w:t>x</w:t>
      </w:r>
      <w:r w:rsidR="004A5593" w:rsidRPr="00330078">
        <w:t xml:space="preserve"> = -3 or</w:t>
      </w:r>
      <w:r w:rsidR="004A5593" w:rsidRPr="00330078">
        <w:rPr>
          <w:i/>
        </w:rPr>
        <w:t xml:space="preserve"> x</w:t>
      </w:r>
      <w:r w:rsidR="004A5593" w:rsidRPr="00330078">
        <w:t xml:space="preserve"> </w:t>
      </w:r>
      <w:r w:rsidR="004A5593" w:rsidRPr="00330078">
        <w:rPr>
          <w:i/>
        </w:rPr>
        <w:t>=</w:t>
      </w:r>
      <w:r w:rsidR="004A5593" w:rsidRPr="00330078">
        <w:t xml:space="preserve"> 2</w:t>
      </w:r>
    </w:p>
    <w:p w14:paraId="3F8D5DAB" w14:textId="5270547A" w:rsidR="004A5593" w:rsidRPr="00E935E7" w:rsidRDefault="004A5593" w:rsidP="00E21508">
      <w:pPr>
        <w:pStyle w:val="Pquestiontextpartsa"/>
      </w:pPr>
      <w:r w:rsidRPr="00E935E7">
        <w:rPr>
          <w:b/>
        </w:rPr>
        <w:t>(c)</w:t>
      </w:r>
      <w:r w:rsidRPr="00E935E7">
        <w:t xml:space="preserve"> 121 – 64</w:t>
      </w:r>
      <w:r w:rsidRPr="00E935E7">
        <w:rPr>
          <w:i/>
        </w:rPr>
        <w:t>x</w:t>
      </w:r>
      <w:r w:rsidRPr="00E935E7">
        <w:rPr>
          <w:vertAlign w:val="superscript"/>
        </w:rPr>
        <w:t xml:space="preserve">2 </w:t>
      </w:r>
      <w:r w:rsidRPr="00E935E7">
        <w:t>= 0</w:t>
      </w:r>
    </w:p>
    <w:p w14:paraId="2D4F48A8" w14:textId="77777777" w:rsidR="004A5593" w:rsidRPr="00E935E7" w:rsidRDefault="004A5593" w:rsidP="00E21508">
      <w:pPr>
        <w:pStyle w:val="Pquestiontextpartsa"/>
      </w:pPr>
      <w:r w:rsidRPr="00E935E7">
        <w:rPr>
          <w:b/>
        </w:rPr>
        <w:t xml:space="preserve">      </w:t>
      </w:r>
      <w:r w:rsidRPr="00E935E7">
        <w:t>(11 – 8</w:t>
      </w:r>
      <w:r w:rsidRPr="00E935E7">
        <w:rPr>
          <w:i/>
        </w:rPr>
        <w:t>x</w:t>
      </w:r>
      <w:r w:rsidRPr="00E935E7">
        <w:t>) (11 + 8</w:t>
      </w:r>
      <w:r w:rsidRPr="00E935E7">
        <w:rPr>
          <w:i/>
        </w:rPr>
        <w:t>x</w:t>
      </w:r>
      <w:r w:rsidRPr="00E935E7">
        <w:t>) = 0</w:t>
      </w:r>
    </w:p>
    <w:p w14:paraId="55A31F36" w14:textId="77777777" w:rsidR="004A5593" w:rsidRPr="00E935E7" w:rsidRDefault="004A5593" w:rsidP="00E21508">
      <w:pPr>
        <w:pStyle w:val="Pquestiontextpartsa"/>
      </w:pPr>
      <w:r w:rsidRPr="00E935E7">
        <w:t xml:space="preserve">      11 – 8</w:t>
      </w:r>
      <w:r w:rsidRPr="00E935E7">
        <w:rPr>
          <w:i/>
        </w:rPr>
        <w:t xml:space="preserve">x </w:t>
      </w:r>
      <w:r w:rsidRPr="00E935E7">
        <w:t>= 0 or 11 + 8</w:t>
      </w:r>
      <w:r w:rsidRPr="00E935E7">
        <w:rPr>
          <w:i/>
        </w:rPr>
        <w:t xml:space="preserve">x </w:t>
      </w:r>
      <w:r w:rsidRPr="00E935E7">
        <w:t>= 0</w:t>
      </w:r>
    </w:p>
    <w:p w14:paraId="6DF12DB6" w14:textId="77777777" w:rsidR="004A5593" w:rsidRPr="00E935E7" w:rsidRDefault="004A5593" w:rsidP="00E21508">
      <w:pPr>
        <w:pStyle w:val="Pquestiontextpartsa"/>
      </w:pPr>
      <w:r w:rsidRPr="00E935E7">
        <w:t xml:space="preserve">      8</w:t>
      </w:r>
      <w:r w:rsidRPr="00E935E7">
        <w:rPr>
          <w:i/>
        </w:rPr>
        <w:t>x</w:t>
      </w:r>
      <w:r w:rsidRPr="00E935E7">
        <w:t xml:space="preserve"> = 11 or -8</w:t>
      </w:r>
      <w:r w:rsidRPr="00E935E7">
        <w:rPr>
          <w:i/>
        </w:rPr>
        <w:t>x</w:t>
      </w:r>
      <w:r w:rsidRPr="00E935E7">
        <w:t xml:space="preserve"> = 11</w:t>
      </w:r>
    </w:p>
    <w:p w14:paraId="587389D0" w14:textId="77777777" w:rsidR="004A5593" w:rsidRPr="00E935E7" w:rsidRDefault="004A5593" w:rsidP="00E21508">
      <w:pPr>
        <w:pStyle w:val="Pquestiontextpartsa"/>
      </w:pPr>
      <w:r w:rsidRPr="00E935E7">
        <w:rPr>
          <w:i/>
        </w:rPr>
        <w:t xml:space="preserve">         x </w:t>
      </w:r>
      <w:r w:rsidRPr="00E935E7">
        <w:t xml:space="preserve">= </w:t>
      </w:r>
      <w:r w:rsidRPr="00E935E7">
        <w:rPr>
          <w:position w:val="-24"/>
        </w:rPr>
        <w:object w:dxaOrig="499" w:dyaOrig="620" w14:anchorId="3B27A49A">
          <v:shape id="_x0000_i1031" type="#_x0000_t75" style="width:24.3pt;height:30.85pt" o:ole="">
            <v:imagedata r:id="rId20" o:title=""/>
          </v:shape>
          <o:OLEObject Type="Embed" ProgID="Equation.3" ShapeID="_x0000_i1031" DrawAspect="Content" ObjectID="_1538907587" r:id="rId21"/>
        </w:object>
      </w:r>
    </w:p>
    <w:p w14:paraId="637AE393" w14:textId="6AD4CB58" w:rsidR="004A5593" w:rsidRPr="00E935E7" w:rsidRDefault="004A5593" w:rsidP="000325AC">
      <w:pPr>
        <w:pStyle w:val="Pquestiontextpartsa"/>
        <w:keepNext/>
      </w:pPr>
      <w:r w:rsidRPr="00E935E7">
        <w:rPr>
          <w:b/>
        </w:rPr>
        <w:t>(d)</w:t>
      </w:r>
      <w:r w:rsidR="00E21508">
        <w:tab/>
      </w:r>
      <w:r w:rsidRPr="00E935E7">
        <w:rPr>
          <w:i/>
        </w:rPr>
        <w:t>x</w:t>
      </w:r>
      <w:r w:rsidRPr="00E935E7">
        <w:rPr>
          <w:vertAlign w:val="superscript"/>
        </w:rPr>
        <w:t xml:space="preserve">2 </w:t>
      </w:r>
      <w:r w:rsidRPr="00E935E7">
        <w:t>+ 3</w:t>
      </w:r>
      <w:r w:rsidRPr="00E935E7">
        <w:rPr>
          <w:i/>
        </w:rPr>
        <w:t>x</w:t>
      </w:r>
      <w:r w:rsidRPr="00E935E7">
        <w:t xml:space="preserve"> – 1 =</w:t>
      </w:r>
      <w:r w:rsidRPr="00E935E7">
        <w:rPr>
          <w:i/>
        </w:rPr>
        <w:t xml:space="preserve"> </w:t>
      </w:r>
      <w:r w:rsidRPr="00E935E7">
        <w:t>0</w:t>
      </w:r>
    </w:p>
    <w:p w14:paraId="7C7977A2" w14:textId="0281AB4A" w:rsidR="004A5593" w:rsidRPr="00E935E7" w:rsidRDefault="00A86BED" w:rsidP="000325AC">
      <w:pPr>
        <w:pStyle w:val="Pquestiontextpartsa"/>
        <w:keepNext/>
      </w:pPr>
      <w:r>
        <w:tab/>
      </w:r>
      <w:r w:rsidR="004A5593" w:rsidRPr="00E935E7">
        <w:t>(</w:t>
      </w:r>
      <w:r w:rsidR="004A5593" w:rsidRPr="00E935E7">
        <w:rPr>
          <w:i/>
        </w:rPr>
        <w:t>x</w:t>
      </w:r>
      <w:r w:rsidR="004A5593" w:rsidRPr="00E935E7">
        <w:rPr>
          <w:vertAlign w:val="superscript"/>
        </w:rPr>
        <w:t xml:space="preserve">2 </w:t>
      </w:r>
      <w:r w:rsidR="004A5593" w:rsidRPr="00E935E7">
        <w:t>+ 3</w:t>
      </w:r>
      <w:r w:rsidR="004A5593" w:rsidRPr="00E935E7">
        <w:rPr>
          <w:i/>
        </w:rPr>
        <w:t>x</w:t>
      </w:r>
      <w:r w:rsidR="004A5593" w:rsidRPr="00E935E7">
        <w:t xml:space="preserve"> + </w:t>
      </w:r>
      <w:r w:rsidR="004A5593" w:rsidRPr="00E935E7">
        <w:rPr>
          <w:position w:val="-24"/>
        </w:rPr>
        <w:object w:dxaOrig="240" w:dyaOrig="620" w14:anchorId="7AE282AE">
          <v:shape id="_x0000_i1032" type="#_x0000_t75" style="width:12.15pt;height:30.85pt" o:ole="">
            <v:imagedata r:id="rId22" o:title=""/>
          </v:shape>
          <o:OLEObject Type="Embed" ProgID="Equation.3" ShapeID="_x0000_i1032" DrawAspect="Content" ObjectID="_1538907588" r:id="rId23"/>
        </w:object>
      </w:r>
      <w:r w:rsidR="004A5593" w:rsidRPr="00E935E7">
        <w:t xml:space="preserve">) – </w:t>
      </w:r>
      <w:r w:rsidR="004A5593" w:rsidRPr="00E935E7">
        <w:rPr>
          <w:position w:val="-24"/>
        </w:rPr>
        <w:object w:dxaOrig="240" w:dyaOrig="620" w14:anchorId="5EBC4C23">
          <v:shape id="_x0000_i1033" type="#_x0000_t75" style="width:12.15pt;height:30.85pt" o:ole="">
            <v:imagedata r:id="rId24" o:title=""/>
          </v:shape>
          <o:OLEObject Type="Embed" ProgID="Equation.3" ShapeID="_x0000_i1033" DrawAspect="Content" ObjectID="_1538907589" r:id="rId25"/>
        </w:object>
      </w:r>
      <w:r w:rsidR="004A5593" w:rsidRPr="00E935E7">
        <w:t xml:space="preserve"> – 1 = 0</w:t>
      </w:r>
    </w:p>
    <w:p w14:paraId="5AEF7E02" w14:textId="4394D953" w:rsidR="004A5593" w:rsidRPr="00E935E7" w:rsidRDefault="00A86BED" w:rsidP="00E21508">
      <w:pPr>
        <w:pStyle w:val="Pquestiontextpartsa"/>
      </w:pPr>
      <w:r>
        <w:tab/>
      </w:r>
      <w:r w:rsidR="004A5593" w:rsidRPr="00E935E7">
        <w:t>(</w:t>
      </w:r>
      <w:r w:rsidR="004A5593" w:rsidRPr="00E935E7">
        <w:rPr>
          <w:i/>
        </w:rPr>
        <w:t>x</w:t>
      </w:r>
      <w:r w:rsidR="004A5593" w:rsidRPr="00E935E7">
        <w:rPr>
          <w:vertAlign w:val="superscript"/>
        </w:rPr>
        <w:t xml:space="preserve"> </w:t>
      </w:r>
      <w:r w:rsidR="004A5593" w:rsidRPr="00E935E7">
        <w:t xml:space="preserve">+ </w:t>
      </w:r>
      <w:r w:rsidR="004A5593" w:rsidRPr="00E935E7">
        <w:rPr>
          <w:position w:val="-24"/>
        </w:rPr>
        <w:object w:dxaOrig="240" w:dyaOrig="620" w14:anchorId="78C1CF86">
          <v:shape id="_x0000_i1034" type="#_x0000_t75" style="width:12.15pt;height:30.85pt" o:ole="">
            <v:imagedata r:id="rId26" o:title=""/>
          </v:shape>
          <o:OLEObject Type="Embed" ProgID="Equation.3" ShapeID="_x0000_i1034" DrawAspect="Content" ObjectID="_1538907590" r:id="rId27"/>
        </w:object>
      </w:r>
      <w:r w:rsidR="004A5593" w:rsidRPr="00E935E7">
        <w:t>)</w:t>
      </w:r>
      <w:r w:rsidR="004A5593" w:rsidRPr="00E935E7">
        <w:rPr>
          <w:vertAlign w:val="superscript"/>
        </w:rPr>
        <w:t xml:space="preserve">2 </w:t>
      </w:r>
      <w:r w:rsidR="004A5593" w:rsidRPr="00E935E7">
        <w:t xml:space="preserve"> – </w:t>
      </w:r>
      <w:r w:rsidR="004A5593" w:rsidRPr="00E935E7">
        <w:rPr>
          <w:position w:val="-24"/>
        </w:rPr>
        <w:object w:dxaOrig="320" w:dyaOrig="620" w14:anchorId="3E434EB3">
          <v:shape id="_x0000_i1035" type="#_x0000_t75" style="width:14.95pt;height:30.85pt" o:ole="">
            <v:imagedata r:id="rId28" o:title=""/>
          </v:shape>
          <o:OLEObject Type="Embed" ProgID="Equation.3" ShapeID="_x0000_i1035" DrawAspect="Content" ObjectID="_1538907591" r:id="rId29"/>
        </w:object>
      </w:r>
      <w:r w:rsidR="004A5593" w:rsidRPr="00E935E7">
        <w:t>= 0</w:t>
      </w:r>
    </w:p>
    <w:p w14:paraId="30C1EBD1" w14:textId="40621BC6" w:rsidR="004A5593" w:rsidRPr="00E935E7" w:rsidRDefault="00A86BED" w:rsidP="00E21508">
      <w:pPr>
        <w:pStyle w:val="Pquestiontextpartsa"/>
      </w:pPr>
      <w:r>
        <w:tab/>
      </w:r>
      <w:r w:rsidR="004A5593" w:rsidRPr="00E935E7">
        <w:t>(</w:t>
      </w:r>
      <w:r w:rsidR="004A5593" w:rsidRPr="00E935E7">
        <w:rPr>
          <w:i/>
        </w:rPr>
        <w:t>x</w:t>
      </w:r>
      <w:r w:rsidR="004A5593" w:rsidRPr="00E935E7">
        <w:rPr>
          <w:vertAlign w:val="superscript"/>
        </w:rPr>
        <w:t xml:space="preserve"> </w:t>
      </w:r>
      <w:r w:rsidR="004A5593" w:rsidRPr="00E935E7">
        <w:t xml:space="preserve">+ </w:t>
      </w:r>
      <w:r w:rsidR="004A5593" w:rsidRPr="00E935E7">
        <w:rPr>
          <w:position w:val="-24"/>
        </w:rPr>
        <w:object w:dxaOrig="240" w:dyaOrig="620" w14:anchorId="372F0F28">
          <v:shape id="_x0000_i1036" type="#_x0000_t75" style="width:12.15pt;height:30.85pt" o:ole="">
            <v:imagedata r:id="rId26" o:title=""/>
          </v:shape>
          <o:OLEObject Type="Embed" ProgID="Equation.3" ShapeID="_x0000_i1036" DrawAspect="Content" ObjectID="_1538907592" r:id="rId30"/>
        </w:object>
      </w:r>
      <w:r w:rsidR="004A5593" w:rsidRPr="00E935E7">
        <w:rPr>
          <w:vertAlign w:val="superscript"/>
        </w:rPr>
        <w:t xml:space="preserve"> </w:t>
      </w:r>
      <w:r w:rsidR="004A5593" w:rsidRPr="00E935E7">
        <w:t xml:space="preserve"> – </w:t>
      </w:r>
      <w:r w:rsidR="004A5593" w:rsidRPr="00E935E7">
        <w:rPr>
          <w:position w:val="-24"/>
        </w:rPr>
        <w:object w:dxaOrig="499" w:dyaOrig="680" w14:anchorId="23653B1D">
          <v:shape id="_x0000_i1037" type="#_x0000_t75" style="width:24.3pt;height:33.65pt" o:ole="">
            <v:imagedata r:id="rId31" o:title=""/>
          </v:shape>
          <o:OLEObject Type="Embed" ProgID="Equation.3" ShapeID="_x0000_i1037" DrawAspect="Content" ObjectID="_1538907593" r:id="rId32"/>
        </w:object>
      </w:r>
      <w:r w:rsidR="004A5593" w:rsidRPr="00E935E7">
        <w:t>)(</w:t>
      </w:r>
      <w:r w:rsidR="004A5593" w:rsidRPr="00E935E7">
        <w:rPr>
          <w:i/>
        </w:rPr>
        <w:t>x</w:t>
      </w:r>
      <w:r w:rsidR="004A5593" w:rsidRPr="00E935E7">
        <w:rPr>
          <w:vertAlign w:val="superscript"/>
        </w:rPr>
        <w:t xml:space="preserve"> </w:t>
      </w:r>
      <w:r w:rsidR="004A5593" w:rsidRPr="00E935E7">
        <w:t xml:space="preserve">+ </w:t>
      </w:r>
      <w:r w:rsidR="004A5593" w:rsidRPr="00E935E7">
        <w:rPr>
          <w:position w:val="-24"/>
        </w:rPr>
        <w:object w:dxaOrig="240" w:dyaOrig="620" w14:anchorId="7D99893E">
          <v:shape id="_x0000_i1038" type="#_x0000_t75" style="width:12.15pt;height:30.85pt" o:ole="">
            <v:imagedata r:id="rId26" o:title=""/>
          </v:shape>
          <o:OLEObject Type="Embed" ProgID="Equation.3" ShapeID="_x0000_i1038" DrawAspect="Content" ObjectID="_1538907594" r:id="rId33"/>
        </w:object>
      </w:r>
      <w:r w:rsidR="004A5593" w:rsidRPr="00E935E7">
        <w:rPr>
          <w:vertAlign w:val="superscript"/>
        </w:rPr>
        <w:t xml:space="preserve"> </w:t>
      </w:r>
      <w:r w:rsidR="004A5593" w:rsidRPr="00E935E7">
        <w:t xml:space="preserve"> +</w:t>
      </w:r>
      <w:r w:rsidR="004A5593" w:rsidRPr="00E935E7">
        <w:rPr>
          <w:position w:val="-24"/>
        </w:rPr>
        <w:object w:dxaOrig="499" w:dyaOrig="680" w14:anchorId="06331B32">
          <v:shape id="_x0000_i1039" type="#_x0000_t75" style="width:24.3pt;height:33.65pt" o:ole="">
            <v:imagedata r:id="rId34" o:title=""/>
          </v:shape>
          <o:OLEObject Type="Embed" ProgID="Equation.3" ShapeID="_x0000_i1039" DrawAspect="Content" ObjectID="_1538907595" r:id="rId35"/>
        </w:object>
      </w:r>
      <w:r w:rsidR="004A5593" w:rsidRPr="00E935E7">
        <w:t xml:space="preserve">) = 0 </w:t>
      </w:r>
    </w:p>
    <w:p w14:paraId="1A8089A5" w14:textId="0ED04483" w:rsidR="004A5593" w:rsidRPr="00E935E7" w:rsidRDefault="00A86BED" w:rsidP="00E21508">
      <w:pPr>
        <w:pStyle w:val="Pquestiontextpartsa"/>
      </w:pPr>
      <w:r>
        <w:rPr>
          <w:i/>
        </w:rPr>
        <w:tab/>
      </w:r>
      <w:r w:rsidR="004A5593" w:rsidRPr="00E935E7">
        <w:rPr>
          <w:i/>
        </w:rPr>
        <w:t>x</w:t>
      </w:r>
      <w:r w:rsidR="004A5593" w:rsidRPr="00E935E7">
        <w:rPr>
          <w:vertAlign w:val="superscript"/>
        </w:rPr>
        <w:t xml:space="preserve"> </w:t>
      </w:r>
      <w:r w:rsidR="004A5593" w:rsidRPr="00E935E7">
        <w:t xml:space="preserve">+ </w:t>
      </w:r>
      <w:r w:rsidR="004A5593" w:rsidRPr="00E935E7">
        <w:rPr>
          <w:position w:val="-24"/>
        </w:rPr>
        <w:object w:dxaOrig="240" w:dyaOrig="620" w14:anchorId="71A6F074">
          <v:shape id="_x0000_i1040" type="#_x0000_t75" style="width:12.15pt;height:30.85pt" o:ole="">
            <v:imagedata r:id="rId26" o:title=""/>
          </v:shape>
          <o:OLEObject Type="Embed" ProgID="Equation.3" ShapeID="_x0000_i1040" DrawAspect="Content" ObjectID="_1538907596" r:id="rId36"/>
        </w:object>
      </w:r>
      <w:r w:rsidR="004A5593" w:rsidRPr="00E935E7">
        <w:rPr>
          <w:vertAlign w:val="superscript"/>
        </w:rPr>
        <w:t xml:space="preserve"> </w:t>
      </w:r>
      <w:r w:rsidR="004A5593" w:rsidRPr="00E935E7">
        <w:t xml:space="preserve"> – </w:t>
      </w:r>
      <w:r w:rsidR="004A5593" w:rsidRPr="00E935E7">
        <w:rPr>
          <w:position w:val="-24"/>
        </w:rPr>
        <w:object w:dxaOrig="499" w:dyaOrig="680" w14:anchorId="2C638130">
          <v:shape id="_x0000_i1041" type="#_x0000_t75" style="width:24.3pt;height:33.65pt" o:ole="">
            <v:imagedata r:id="rId37" o:title=""/>
          </v:shape>
          <o:OLEObject Type="Embed" ProgID="Equation.3" ShapeID="_x0000_i1041" DrawAspect="Content" ObjectID="_1538907597" r:id="rId38"/>
        </w:object>
      </w:r>
      <w:r w:rsidR="004A5593" w:rsidRPr="00E935E7">
        <w:t xml:space="preserve"> = 0 or </w:t>
      </w:r>
      <w:r w:rsidR="004A5593" w:rsidRPr="00E935E7">
        <w:rPr>
          <w:i/>
        </w:rPr>
        <w:t>x</w:t>
      </w:r>
      <w:r w:rsidR="004A5593" w:rsidRPr="00E935E7">
        <w:rPr>
          <w:vertAlign w:val="superscript"/>
        </w:rPr>
        <w:t xml:space="preserve"> </w:t>
      </w:r>
      <w:r w:rsidR="004A5593" w:rsidRPr="00E935E7">
        <w:t xml:space="preserve">+ </w:t>
      </w:r>
      <w:r w:rsidR="004A5593" w:rsidRPr="00E935E7">
        <w:rPr>
          <w:position w:val="-24"/>
        </w:rPr>
        <w:object w:dxaOrig="240" w:dyaOrig="620" w14:anchorId="005FC969">
          <v:shape id="_x0000_i1042" type="#_x0000_t75" style="width:12.15pt;height:30.85pt" o:ole="">
            <v:imagedata r:id="rId26" o:title=""/>
          </v:shape>
          <o:OLEObject Type="Embed" ProgID="Equation.3" ShapeID="_x0000_i1042" DrawAspect="Content" ObjectID="_1538907598" r:id="rId39"/>
        </w:object>
      </w:r>
      <w:r w:rsidR="004A5593" w:rsidRPr="00E935E7">
        <w:rPr>
          <w:vertAlign w:val="superscript"/>
        </w:rPr>
        <w:t xml:space="preserve"> </w:t>
      </w:r>
      <w:r w:rsidR="004A5593" w:rsidRPr="00E935E7">
        <w:t xml:space="preserve"> +</w:t>
      </w:r>
      <w:r w:rsidR="004A5593" w:rsidRPr="00E935E7">
        <w:rPr>
          <w:position w:val="-24"/>
        </w:rPr>
        <w:object w:dxaOrig="499" w:dyaOrig="680" w14:anchorId="75BE72BE">
          <v:shape id="_x0000_i1043" type="#_x0000_t75" style="width:24.3pt;height:33.65pt" o:ole="">
            <v:imagedata r:id="rId34" o:title=""/>
          </v:shape>
          <o:OLEObject Type="Embed" ProgID="Equation.3" ShapeID="_x0000_i1043" DrawAspect="Content" ObjectID="_1538907599" r:id="rId40"/>
        </w:object>
      </w:r>
      <w:r w:rsidR="004A5593" w:rsidRPr="00E935E7">
        <w:t xml:space="preserve"> = 0 </w:t>
      </w:r>
    </w:p>
    <w:p w14:paraId="502D34D0" w14:textId="66E1174D" w:rsidR="004A5593" w:rsidRPr="00E935E7" w:rsidRDefault="00A86BED" w:rsidP="00E21508">
      <w:pPr>
        <w:pStyle w:val="Pquestiontextpartsa"/>
      </w:pPr>
      <w:r>
        <w:rPr>
          <w:i/>
        </w:rPr>
        <w:tab/>
      </w:r>
      <w:r w:rsidR="004A5593" w:rsidRPr="00E935E7">
        <w:rPr>
          <w:i/>
        </w:rPr>
        <w:t>x</w:t>
      </w:r>
      <w:r w:rsidR="004A5593" w:rsidRPr="00E935E7">
        <w:rPr>
          <w:vertAlign w:val="superscript"/>
        </w:rPr>
        <w:t xml:space="preserve"> </w:t>
      </w:r>
      <w:r w:rsidR="004A5593" w:rsidRPr="00E935E7">
        <w:t xml:space="preserve">= - </w:t>
      </w:r>
      <w:r w:rsidR="004A5593" w:rsidRPr="00E935E7">
        <w:rPr>
          <w:position w:val="-24"/>
        </w:rPr>
        <w:object w:dxaOrig="240" w:dyaOrig="620" w14:anchorId="2644ECAC">
          <v:shape id="_x0000_i1044" type="#_x0000_t75" style="width:12.15pt;height:30.85pt" o:ole="">
            <v:imagedata r:id="rId26" o:title=""/>
          </v:shape>
          <o:OLEObject Type="Embed" ProgID="Equation.3" ShapeID="_x0000_i1044" DrawAspect="Content" ObjectID="_1538907600" r:id="rId41"/>
        </w:object>
      </w:r>
      <w:r w:rsidR="004A5593" w:rsidRPr="00E935E7">
        <w:rPr>
          <w:vertAlign w:val="superscript"/>
        </w:rPr>
        <w:t xml:space="preserve"> </w:t>
      </w:r>
      <w:r w:rsidR="004A5593" w:rsidRPr="00E935E7">
        <w:t xml:space="preserve"> + </w:t>
      </w:r>
      <w:r w:rsidR="004A5593" w:rsidRPr="00E935E7">
        <w:rPr>
          <w:position w:val="-24"/>
        </w:rPr>
        <w:object w:dxaOrig="499" w:dyaOrig="680" w14:anchorId="3D3837E9">
          <v:shape id="_x0000_i1045" type="#_x0000_t75" style="width:24.3pt;height:33.65pt" o:ole="">
            <v:imagedata r:id="rId37" o:title=""/>
          </v:shape>
          <o:OLEObject Type="Embed" ProgID="Equation.3" ShapeID="_x0000_i1045" DrawAspect="Content" ObjectID="_1538907601" r:id="rId42"/>
        </w:object>
      </w:r>
      <w:r w:rsidR="004A5593" w:rsidRPr="00E935E7">
        <w:t xml:space="preserve"> or </w:t>
      </w:r>
      <w:r w:rsidR="004A5593" w:rsidRPr="00E935E7">
        <w:rPr>
          <w:i/>
        </w:rPr>
        <w:t>x</w:t>
      </w:r>
      <w:r w:rsidR="004A5593" w:rsidRPr="00E935E7">
        <w:rPr>
          <w:vertAlign w:val="superscript"/>
        </w:rPr>
        <w:t xml:space="preserve"> </w:t>
      </w:r>
      <w:r w:rsidR="004A5593" w:rsidRPr="00E935E7">
        <w:t xml:space="preserve">= - </w:t>
      </w:r>
      <w:r w:rsidR="004A5593" w:rsidRPr="00E935E7">
        <w:rPr>
          <w:position w:val="-24"/>
        </w:rPr>
        <w:object w:dxaOrig="240" w:dyaOrig="620" w14:anchorId="30C5ACAE">
          <v:shape id="_x0000_i1046" type="#_x0000_t75" style="width:12.15pt;height:30.85pt" o:ole="">
            <v:imagedata r:id="rId26" o:title=""/>
          </v:shape>
          <o:OLEObject Type="Embed" ProgID="Equation.3" ShapeID="_x0000_i1046" DrawAspect="Content" ObjectID="_1538907602" r:id="rId43"/>
        </w:object>
      </w:r>
      <w:r w:rsidR="004A5593" w:rsidRPr="00E935E7">
        <w:rPr>
          <w:vertAlign w:val="superscript"/>
        </w:rPr>
        <w:t xml:space="preserve"> </w:t>
      </w:r>
      <w:r w:rsidR="004A5593" w:rsidRPr="00E935E7">
        <w:t xml:space="preserve"> – </w:t>
      </w:r>
      <w:r w:rsidR="004A5593" w:rsidRPr="00E935E7">
        <w:rPr>
          <w:position w:val="-24"/>
        </w:rPr>
        <w:object w:dxaOrig="499" w:dyaOrig="680" w14:anchorId="2A7E4A2E">
          <v:shape id="_x0000_i1047" type="#_x0000_t75" style="width:24.3pt;height:33.65pt" o:ole="">
            <v:imagedata r:id="rId37" o:title=""/>
          </v:shape>
          <o:OLEObject Type="Embed" ProgID="Equation.3" ShapeID="_x0000_i1047" DrawAspect="Content" ObjectID="_1538907603" r:id="rId44"/>
        </w:object>
      </w:r>
    </w:p>
    <w:p w14:paraId="71500067" w14:textId="6447CA46" w:rsidR="004A5593" w:rsidRPr="00E935E7" w:rsidRDefault="00A86BED" w:rsidP="00295AE2">
      <w:pPr>
        <w:pStyle w:val="Pquestiontextpartsa"/>
        <w:spacing w:after="0"/>
        <w:rPr>
          <w:sz w:val="22"/>
        </w:rPr>
      </w:pPr>
      <w:r>
        <w:rPr>
          <w:i/>
        </w:rPr>
        <w:lastRenderedPageBreak/>
        <w:tab/>
      </w:r>
      <w:r w:rsidR="004A5593" w:rsidRPr="00E935E7">
        <w:rPr>
          <w:i/>
        </w:rPr>
        <w:t>x</w:t>
      </w:r>
      <w:r w:rsidR="004A5593" w:rsidRPr="00E935E7">
        <w:rPr>
          <w:vertAlign w:val="superscript"/>
        </w:rPr>
        <w:t xml:space="preserve"> </w:t>
      </w:r>
      <w:r w:rsidR="004A5593" w:rsidRPr="00E935E7">
        <w:t xml:space="preserve">= - </w:t>
      </w:r>
      <w:r w:rsidR="004A5593" w:rsidRPr="00E935E7">
        <w:rPr>
          <w:position w:val="-24"/>
        </w:rPr>
        <w:object w:dxaOrig="240" w:dyaOrig="620" w14:anchorId="49F09EAD">
          <v:shape id="_x0000_i1048" type="#_x0000_t75" style="width:12.15pt;height:30.85pt" o:ole="">
            <v:imagedata r:id="rId26" o:title=""/>
          </v:shape>
          <o:OLEObject Type="Embed" ProgID="Equation.3" ShapeID="_x0000_i1048" DrawAspect="Content" ObjectID="_1538907604" r:id="rId45"/>
        </w:object>
      </w:r>
      <w:r w:rsidR="004A5593" w:rsidRPr="00E935E7">
        <w:rPr>
          <w:vertAlign w:val="superscript"/>
        </w:rPr>
        <w:t xml:space="preserve"> </w:t>
      </w:r>
      <w:r w:rsidR="004A5593" w:rsidRPr="00E935E7">
        <w:t xml:space="preserve"> </w:t>
      </w:r>
      <w:r w:rsidR="004A5593" w:rsidRPr="00E935E7">
        <w:rPr>
          <w:position w:val="-4"/>
        </w:rPr>
        <w:object w:dxaOrig="220" w:dyaOrig="240" w14:anchorId="2F043621">
          <v:shape id="_x0000_i1049" type="#_x0000_t75" style="width:10.3pt;height:12.15pt" o:ole="">
            <v:imagedata r:id="rId46" o:title=""/>
          </v:shape>
          <o:OLEObject Type="Embed" ProgID="Equation.3" ShapeID="_x0000_i1049" DrawAspect="Content" ObjectID="_1538907605" r:id="rId47"/>
        </w:object>
      </w:r>
      <w:r w:rsidR="004A5593" w:rsidRPr="00E935E7">
        <w:t xml:space="preserve"> </w:t>
      </w:r>
      <w:r w:rsidR="004A5593" w:rsidRPr="00E935E7">
        <w:rPr>
          <w:position w:val="-24"/>
        </w:rPr>
        <w:object w:dxaOrig="499" w:dyaOrig="680" w14:anchorId="4F9D5D50">
          <v:shape id="_x0000_i1050" type="#_x0000_t75" style="width:24.3pt;height:33.65pt" o:ole="">
            <v:imagedata r:id="rId37" o:title=""/>
          </v:shape>
          <o:OLEObject Type="Embed" ProgID="Equation.3" ShapeID="_x0000_i1050" DrawAspect="Content" ObjectID="_1538907606" r:id="rId48"/>
        </w:object>
      </w:r>
    </w:p>
    <w:p w14:paraId="322DD641" w14:textId="5566C7C0" w:rsidR="004A5593" w:rsidRDefault="004A5593" w:rsidP="0058255F">
      <w:pPr>
        <w:pStyle w:val="Pquestionheadingsx"/>
        <w:spacing w:before="120"/>
      </w:pPr>
      <w:r w:rsidRPr="00DF7F34">
        <w:t xml:space="preserve">Question </w:t>
      </w:r>
      <w:r>
        <w:t>10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="000325AC">
        <w:tab/>
        <w:t>[</w:t>
      </w:r>
      <w:r>
        <w:t>4.2</w:t>
      </w:r>
      <w:r w:rsidRPr="00DF7F34">
        <w:t>]</w:t>
      </w:r>
    </w:p>
    <w:p w14:paraId="2AF716ED" w14:textId="77777777" w:rsidR="004A5593" w:rsidRPr="00330078" w:rsidRDefault="004A5593" w:rsidP="00E21508">
      <w:pPr>
        <w:pStyle w:val="Pquestiontextpartsa"/>
        <w:rPr>
          <w:b/>
        </w:rPr>
      </w:pPr>
      <w:r w:rsidRPr="00330078">
        <w:rPr>
          <w:b/>
        </w:rPr>
        <w:t>(a)</w:t>
      </w:r>
      <w:r w:rsidRPr="00330078">
        <w:rPr>
          <w:i/>
        </w:rPr>
        <w:tab/>
        <w:t>x</w:t>
      </w:r>
      <w:r w:rsidRPr="00330078">
        <w:rPr>
          <w:vertAlign w:val="superscript"/>
        </w:rPr>
        <w:t>2</w:t>
      </w:r>
      <w:r w:rsidRPr="00330078">
        <w:t xml:space="preserve"> – 3</w:t>
      </w:r>
      <w:r w:rsidRPr="00330078">
        <w:rPr>
          <w:i/>
        </w:rPr>
        <w:t>x</w:t>
      </w:r>
      <w:r w:rsidRPr="00330078">
        <w:t xml:space="preserve"> – 28</w:t>
      </w:r>
    </w:p>
    <w:p w14:paraId="64374CF3" w14:textId="3127CF73" w:rsidR="004A5593" w:rsidRPr="00330078" w:rsidRDefault="00A86BED" w:rsidP="00E21508">
      <w:pPr>
        <w:pStyle w:val="Pquestiontextpartsa"/>
      </w:pPr>
      <w:r>
        <w:tab/>
      </w:r>
      <w:r w:rsidR="004A5593" w:rsidRPr="00BD56E3">
        <w:rPr>
          <w:position w:val="-26"/>
        </w:rPr>
        <w:object w:dxaOrig="2740" w:dyaOrig="640" w14:anchorId="3AA24370">
          <v:shape id="_x0000_i1051" type="#_x0000_t75" style="width:136.5pt;height:31.8pt" o:ole="">
            <v:imagedata r:id="rId49" o:title=""/>
          </v:shape>
          <o:OLEObject Type="Embed" ProgID="Equation.3" ShapeID="_x0000_i1051" DrawAspect="Content" ObjectID="_1538907607" r:id="rId50"/>
        </w:object>
      </w:r>
    </w:p>
    <w:p w14:paraId="388FF1BA" w14:textId="77777777" w:rsidR="004A5593" w:rsidRPr="00330078" w:rsidRDefault="004A5593" w:rsidP="00E21508">
      <w:pPr>
        <w:pStyle w:val="Pquestiontextpartsa"/>
        <w:rPr>
          <w:i/>
        </w:rPr>
      </w:pPr>
      <w:r w:rsidRPr="00330078">
        <w:rPr>
          <w:b/>
        </w:rPr>
        <w:t>(b)</w:t>
      </w:r>
      <w:r w:rsidRPr="00330078">
        <w:rPr>
          <w:b/>
        </w:rPr>
        <w:tab/>
      </w:r>
      <w:r w:rsidRPr="00330078">
        <w:rPr>
          <w:i/>
        </w:rPr>
        <w:t>x</w:t>
      </w:r>
      <w:r w:rsidRPr="00330078">
        <w:rPr>
          <w:vertAlign w:val="superscript"/>
        </w:rPr>
        <w:t>2</w:t>
      </w:r>
      <w:r w:rsidRPr="00330078">
        <w:t xml:space="preserve"> – 28 = 3</w:t>
      </w:r>
      <w:r w:rsidRPr="00330078">
        <w:rPr>
          <w:i/>
        </w:rPr>
        <w:t>x</w:t>
      </w:r>
    </w:p>
    <w:p w14:paraId="0539322F" w14:textId="0089F0C0" w:rsidR="004A5593" w:rsidRPr="00330078" w:rsidRDefault="00E21508" w:rsidP="00E21508">
      <w:pPr>
        <w:pStyle w:val="Pquestiontextpartsa"/>
      </w:pPr>
      <w:r>
        <w:rPr>
          <w:i/>
        </w:rPr>
        <w:tab/>
      </w:r>
      <w:r w:rsidR="004A5593" w:rsidRPr="00330078">
        <w:rPr>
          <w:i/>
        </w:rPr>
        <w:t>x</w:t>
      </w:r>
      <w:r w:rsidR="004A5593" w:rsidRPr="00330078">
        <w:rPr>
          <w:vertAlign w:val="superscript"/>
        </w:rPr>
        <w:t>2</w:t>
      </w:r>
      <w:r w:rsidR="004A5593" w:rsidRPr="00330078">
        <w:t xml:space="preserve"> – 3</w:t>
      </w:r>
      <w:r w:rsidR="004A5593" w:rsidRPr="00330078">
        <w:rPr>
          <w:i/>
        </w:rPr>
        <w:t>x</w:t>
      </w:r>
      <w:r w:rsidR="004A5593" w:rsidRPr="00330078">
        <w:t xml:space="preserve"> – 28 = 0</w:t>
      </w:r>
    </w:p>
    <w:p w14:paraId="7E46DEBB" w14:textId="46E599F1" w:rsidR="004A5593" w:rsidRPr="00330078" w:rsidRDefault="00E21508" w:rsidP="00E21508">
      <w:pPr>
        <w:pStyle w:val="Pquestiontextpartsa"/>
      </w:pPr>
      <w:r>
        <w:tab/>
      </w:r>
      <w:r w:rsidR="004A5593" w:rsidRPr="00330078">
        <w:rPr>
          <w:position w:val="-10"/>
        </w:rPr>
        <w:object w:dxaOrig="1120" w:dyaOrig="300" w14:anchorId="7E01ED3C">
          <v:shape id="_x0000_i1052" type="#_x0000_t75" style="width:57.05pt;height:14.95pt" o:ole="">
            <v:imagedata r:id="rId51" o:title=""/>
          </v:shape>
          <o:OLEObject Type="Embed" ProgID="Equation.3" ShapeID="_x0000_i1052" DrawAspect="Content" ObjectID="_1538907608" r:id="rId52"/>
        </w:object>
      </w:r>
      <w:r w:rsidR="004A5593" w:rsidRPr="00330078">
        <w:t xml:space="preserve"> = 0</w:t>
      </w:r>
    </w:p>
    <w:p w14:paraId="7FDBABD5" w14:textId="714F8220" w:rsidR="004A5593" w:rsidRPr="00330078" w:rsidRDefault="00E21508" w:rsidP="00E21508">
      <w:pPr>
        <w:pStyle w:val="Pquestiontextpartsa"/>
      </w:pPr>
      <w:r>
        <w:rPr>
          <w:i/>
        </w:rPr>
        <w:tab/>
      </w:r>
      <w:r w:rsidR="004A5593" w:rsidRPr="00330078">
        <w:rPr>
          <w:i/>
        </w:rPr>
        <w:t>x</w:t>
      </w:r>
      <w:r w:rsidR="004A5593" w:rsidRPr="00330078">
        <w:t xml:space="preserve"> =</w:t>
      </w:r>
      <w:r w:rsidR="004A5593" w:rsidRPr="00330078">
        <w:rPr>
          <w:i/>
        </w:rPr>
        <w:t xml:space="preserve"> </w:t>
      </w:r>
      <w:r w:rsidR="004A5593" w:rsidRPr="00330078">
        <w:t>-4, 7</w:t>
      </w:r>
    </w:p>
    <w:p w14:paraId="4B6AC3BD" w14:textId="606681D3" w:rsidR="004A5593" w:rsidRDefault="004A5593" w:rsidP="0058255F">
      <w:pPr>
        <w:pStyle w:val="Pquestionheadingsx"/>
        <w:spacing w:before="120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</w:t>
      </w:r>
      <w:r w:rsidR="00A86BED">
        <w:t xml:space="preserve">4.2, 4.3, </w:t>
      </w:r>
      <w:r>
        <w:t>4.</w:t>
      </w:r>
      <w:r w:rsidR="000325AC">
        <w:t>4</w:t>
      </w:r>
      <w:r w:rsidRPr="00DF7F34">
        <w:t>]</w:t>
      </w:r>
    </w:p>
    <w:p w14:paraId="0C82105A" w14:textId="77777777" w:rsidR="004A5593" w:rsidRPr="00330078" w:rsidRDefault="004A5593" w:rsidP="00E21508">
      <w:pPr>
        <w:pStyle w:val="Pquestiontextpartsa"/>
      </w:pPr>
      <w:r w:rsidRPr="00BD56E3">
        <w:rPr>
          <w:b/>
        </w:rPr>
        <w:t>(a)</w:t>
      </w:r>
      <w:r w:rsidRPr="00BD56E3">
        <w:rPr>
          <w:b/>
        </w:rPr>
        <w:tab/>
      </w:r>
      <w:r w:rsidRPr="00330078">
        <w:rPr>
          <w:i/>
        </w:rPr>
        <w:t>y</w:t>
      </w:r>
      <w:r w:rsidRPr="00330078">
        <w:t xml:space="preserve"> = </w:t>
      </w:r>
      <w:r w:rsidRPr="00330078">
        <w:rPr>
          <w:i/>
        </w:rPr>
        <w:t>x</w:t>
      </w:r>
      <w:r w:rsidRPr="00330078">
        <w:rPr>
          <w:vertAlign w:val="superscript"/>
        </w:rPr>
        <w:t>2</w:t>
      </w:r>
      <w:r w:rsidRPr="00330078">
        <w:t xml:space="preserve"> + 10</w:t>
      </w:r>
      <w:r w:rsidRPr="00330078">
        <w:rPr>
          <w:i/>
        </w:rPr>
        <w:t>x</w:t>
      </w:r>
      <w:r w:rsidRPr="00330078">
        <w:t xml:space="preserve"> + 25 + 8 – 25  </w:t>
      </w:r>
      <w:r w:rsidRPr="00330078">
        <w:br/>
      </w:r>
      <w:r w:rsidRPr="00330078">
        <w:rPr>
          <w:i/>
        </w:rPr>
        <w:t xml:space="preserve">y </w:t>
      </w:r>
      <w:r w:rsidRPr="00330078">
        <w:t>= (</w:t>
      </w:r>
      <w:r w:rsidRPr="00330078">
        <w:rPr>
          <w:i/>
        </w:rPr>
        <w:t>x</w:t>
      </w:r>
      <w:r w:rsidRPr="00330078">
        <w:t xml:space="preserve"> + 5)</w:t>
      </w:r>
      <w:r w:rsidRPr="00330078">
        <w:rPr>
          <w:vertAlign w:val="superscript"/>
        </w:rPr>
        <w:t>2</w:t>
      </w:r>
      <w:r w:rsidRPr="00330078">
        <w:rPr>
          <w:position w:val="6"/>
        </w:rPr>
        <w:t xml:space="preserve"> </w:t>
      </w:r>
      <w:r w:rsidRPr="00330078">
        <w:t>– 17</w:t>
      </w:r>
    </w:p>
    <w:p w14:paraId="1F044564" w14:textId="123FE72F" w:rsidR="004A5593" w:rsidRPr="00330078" w:rsidRDefault="004A5593" w:rsidP="00E21508">
      <w:pPr>
        <w:pStyle w:val="Pquestiontextpartsa"/>
      </w:pPr>
      <w:r w:rsidRPr="00E21508">
        <w:rPr>
          <w:rStyle w:val="Cquestionpartlabelbold"/>
        </w:rPr>
        <w:t>(b)</w:t>
      </w:r>
      <w:r w:rsidRPr="00E21508">
        <w:rPr>
          <w:rStyle w:val="Cquestionpartlabelbold"/>
        </w:rPr>
        <w:tab/>
      </w:r>
      <w:r>
        <w:t>Turning point is (-5, -17</w:t>
      </w:r>
      <w:r w:rsidRPr="00330078">
        <w:t>)</w:t>
      </w:r>
      <w:r>
        <w:t>.</w:t>
      </w:r>
    </w:p>
    <w:p w14:paraId="2C4E2C1C" w14:textId="5C039721" w:rsidR="004A5593" w:rsidRDefault="004A5593" w:rsidP="0058255F">
      <w:pPr>
        <w:pStyle w:val="Pquestionheadingsx"/>
        <w:spacing w:before="120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6</w:t>
      </w:r>
      <w:r w:rsidRPr="00701DD8">
        <w:rPr>
          <w:rStyle w:val="Cmarkslabel"/>
        </w:rPr>
        <w:t xml:space="preserve"> marks</w:t>
      </w:r>
      <w:r>
        <w:tab/>
        <w:t>[4.</w:t>
      </w:r>
      <w:r w:rsidR="000325AC">
        <w:t>1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E21508" w14:paraId="2BDBA9F7" w14:textId="77777777" w:rsidTr="00E21508">
        <w:tc>
          <w:tcPr>
            <w:tcW w:w="5040" w:type="dxa"/>
          </w:tcPr>
          <w:p w14:paraId="5C0BDC41" w14:textId="11D320DA" w:rsidR="00E21508" w:rsidRPr="00330078" w:rsidRDefault="00487B25" w:rsidP="00E21508">
            <w:pPr>
              <w:pStyle w:val="Pquestiontextpartsa"/>
            </w:pPr>
            <w:r w:rsidRPr="00330078">
              <w:rPr>
                <w:b/>
              </w:rPr>
              <w:t>(a)</w:t>
            </w:r>
            <w:r w:rsidRPr="00330078">
              <w:tab/>
            </w:r>
            <w:r w:rsidR="00E21508" w:rsidRPr="00330078">
              <w:rPr>
                <w:i/>
              </w:rPr>
              <w:t>x</w:t>
            </w:r>
            <w:r w:rsidR="00E21508" w:rsidRPr="00330078">
              <w:rPr>
                <w:vertAlign w:val="superscript"/>
              </w:rPr>
              <w:t xml:space="preserve">2 </w:t>
            </w:r>
            <w:r w:rsidR="00E21508" w:rsidRPr="00330078">
              <w:t>+ 5</w:t>
            </w:r>
            <w:r w:rsidR="00E21508" w:rsidRPr="00330078">
              <w:rPr>
                <w:i/>
              </w:rPr>
              <w:t xml:space="preserve">x </w:t>
            </w:r>
            <w:r w:rsidR="00E21508" w:rsidRPr="00330078">
              <w:t>− 14 = (</w:t>
            </w:r>
            <w:r w:rsidR="00E21508" w:rsidRPr="00330078">
              <w:rPr>
                <w:i/>
              </w:rPr>
              <w:t xml:space="preserve">x </w:t>
            </w:r>
            <w:r w:rsidR="00E21508" w:rsidRPr="00330078">
              <w:t>+ 7)(</w:t>
            </w:r>
            <w:r w:rsidR="00E21508" w:rsidRPr="00330078">
              <w:rPr>
                <w:i/>
              </w:rPr>
              <w:t xml:space="preserve">x </w:t>
            </w:r>
            <w:r w:rsidR="00E21508" w:rsidRPr="00330078">
              <w:t>− 2)</w:t>
            </w:r>
          </w:p>
          <w:p w14:paraId="0D206469" w14:textId="1E51DACB" w:rsidR="00E21508" w:rsidRPr="00330078" w:rsidRDefault="00487B25" w:rsidP="00E21508">
            <w:pPr>
              <w:pStyle w:val="Pquestiontextpartsa"/>
            </w:pPr>
            <w:r w:rsidRPr="00330078">
              <w:rPr>
                <w:b/>
              </w:rPr>
              <w:t>(</w:t>
            </w:r>
            <w:r>
              <w:rPr>
                <w:b/>
              </w:rPr>
              <w:t>b</w:t>
            </w:r>
            <w:r w:rsidRPr="00330078">
              <w:rPr>
                <w:b/>
              </w:rPr>
              <w:t>)</w:t>
            </w:r>
            <w:r w:rsidRPr="00330078">
              <w:tab/>
            </w:r>
            <w:r w:rsidR="00E21508" w:rsidRPr="00330078">
              <w:t>Dimension</w:t>
            </w:r>
            <w:r w:rsidR="00E21508">
              <w:t>s</w:t>
            </w:r>
            <w:r w:rsidR="00E21508" w:rsidRPr="00330078">
              <w:t xml:space="preserve"> = </w:t>
            </w:r>
            <w:r w:rsidR="00E21508" w:rsidRPr="00330078">
              <w:rPr>
                <w:i/>
              </w:rPr>
              <w:t>x</w:t>
            </w:r>
            <w:r w:rsidR="00E21508" w:rsidRPr="00330078">
              <w:t xml:space="preserve"> + 7 or </w:t>
            </w:r>
            <w:r w:rsidR="00E21508" w:rsidRPr="00330078">
              <w:rPr>
                <w:i/>
              </w:rPr>
              <w:t>x</w:t>
            </w:r>
            <w:r w:rsidR="00E21508" w:rsidRPr="00330078">
              <w:t xml:space="preserve"> </w:t>
            </w:r>
            <w:r>
              <w:t>–</w:t>
            </w:r>
            <w:r w:rsidR="00E21508" w:rsidRPr="00330078">
              <w:t xml:space="preserve"> 2</w:t>
            </w:r>
            <w:r>
              <w:br/>
            </w:r>
            <w:r w:rsidR="00E21508" w:rsidRPr="00330078">
              <w:rPr>
                <w:i/>
              </w:rPr>
              <w:t>x</w:t>
            </w:r>
            <w:r w:rsidR="00E21508" w:rsidRPr="00330078">
              <w:t xml:space="preserve"> + 7 = 13</w:t>
            </w:r>
            <w:r>
              <w:br/>
            </w:r>
            <w:r w:rsidR="00E21508" w:rsidRPr="00330078">
              <w:rPr>
                <w:i/>
              </w:rPr>
              <w:t xml:space="preserve">x </w:t>
            </w:r>
            <w:r w:rsidR="00E21508">
              <w:t>= 6</w:t>
            </w:r>
            <w:r>
              <w:br/>
            </w:r>
            <w:r w:rsidR="00E21508" w:rsidRPr="00330078">
              <w:rPr>
                <w:i/>
              </w:rPr>
              <w:t>x</w:t>
            </w:r>
            <w:r w:rsidR="00E21508" w:rsidRPr="00330078">
              <w:t xml:space="preserve"> − 2 = 4</w:t>
            </w:r>
          </w:p>
          <w:p w14:paraId="45D2F4BF" w14:textId="1DFE9C4F" w:rsidR="00E21508" w:rsidRPr="00330078" w:rsidRDefault="00A86BED" w:rsidP="00E21508">
            <w:pPr>
              <w:pStyle w:val="Pquestiontextpartsa"/>
            </w:pPr>
            <w:r>
              <w:tab/>
            </w:r>
            <w:r w:rsidR="00E21508" w:rsidRPr="00330078">
              <w:t>Length = 13 cm, width = 4 cm</w:t>
            </w:r>
            <w:r w:rsidR="00487B25">
              <w:br/>
            </w:r>
            <w:r w:rsidR="00E21508" w:rsidRPr="00330078">
              <w:rPr>
                <w:i/>
              </w:rPr>
              <w:t xml:space="preserve">x </w:t>
            </w:r>
            <w:r w:rsidR="00E21508" w:rsidRPr="00330078">
              <w:t>− 2 =13</w:t>
            </w:r>
            <w:r w:rsidR="00487B25">
              <w:br/>
            </w:r>
            <w:r w:rsidR="00E21508" w:rsidRPr="00330078">
              <w:rPr>
                <w:i/>
              </w:rPr>
              <w:t xml:space="preserve">x </w:t>
            </w:r>
            <w:r w:rsidR="00E21508" w:rsidRPr="00330078">
              <w:t xml:space="preserve">= 15 </w:t>
            </w:r>
            <w:r w:rsidR="00487B25">
              <w:br/>
            </w:r>
            <w:r w:rsidR="00E21508" w:rsidRPr="00330078">
              <w:t>15 + 7 = 22</w:t>
            </w:r>
          </w:p>
          <w:p w14:paraId="383CD21B" w14:textId="4BBF34FA" w:rsidR="00E21508" w:rsidRDefault="00A86BED" w:rsidP="00295AE2">
            <w:pPr>
              <w:pStyle w:val="Pquestiontextpartsa"/>
              <w:spacing w:after="0"/>
            </w:pPr>
            <w:r>
              <w:tab/>
            </w:r>
            <w:r w:rsidR="00E21508" w:rsidRPr="00330078">
              <w:t xml:space="preserve">Length = 22 cm, </w:t>
            </w:r>
            <w:r w:rsidR="00E21508">
              <w:t>w</w:t>
            </w:r>
            <w:r w:rsidR="00E21508" w:rsidRPr="00330078">
              <w:t>idth = 13 cm</w:t>
            </w:r>
          </w:p>
        </w:tc>
        <w:tc>
          <w:tcPr>
            <w:tcW w:w="5040" w:type="dxa"/>
          </w:tcPr>
          <w:p w14:paraId="55589CED" w14:textId="77777777" w:rsidR="00E21508" w:rsidRDefault="00E21508" w:rsidP="00E21508">
            <w:pPr>
              <w:pStyle w:val="Pquestiontextpartsa"/>
            </w:pPr>
            <w:r w:rsidRPr="00CE70B1">
              <w:rPr>
                <w:b/>
              </w:rPr>
              <w:t>(c</w:t>
            </w:r>
            <w:r>
              <w:rPr>
                <w:b/>
              </w:rPr>
              <w:t>)</w:t>
            </w:r>
            <w:r>
              <w:rPr>
                <w:b/>
              </w:rPr>
              <w:tab/>
            </w:r>
            <w:r>
              <w:t xml:space="preserve">Area = </w:t>
            </w:r>
            <w:r w:rsidRPr="00A86BED">
              <w:rPr>
                <w:i/>
              </w:rPr>
              <w:t>LW</w:t>
            </w:r>
          </w:p>
          <w:p w14:paraId="43890358" w14:textId="5F4E3775" w:rsidR="00E21508" w:rsidRDefault="00A86BED" w:rsidP="00E21508">
            <w:pPr>
              <w:pStyle w:val="Pquestiontextpartsa"/>
            </w:pPr>
            <w:r>
              <w:tab/>
            </w:r>
            <w:r w:rsidR="00E21508">
              <w:t xml:space="preserve">For </w:t>
            </w:r>
            <w:r w:rsidR="00E21508" w:rsidRPr="00CE70B1">
              <w:rPr>
                <w:i/>
              </w:rPr>
              <w:t>x</w:t>
            </w:r>
            <w:r w:rsidR="00E21508">
              <w:t xml:space="preserve"> = 6</w:t>
            </w:r>
          </w:p>
          <w:p w14:paraId="7A52193D" w14:textId="14CD7DF8" w:rsidR="00E21508" w:rsidRDefault="00A86BED" w:rsidP="00E21508">
            <w:pPr>
              <w:pStyle w:val="Pquestiontextpartsa"/>
            </w:pPr>
            <w:r>
              <w:tab/>
            </w:r>
            <w:r w:rsidR="00E21508">
              <w:t>Area = 13 × 4</w:t>
            </w:r>
            <w:r w:rsidR="00E21508">
              <w:br/>
            </w:r>
            <w:r>
              <w:tab/>
            </w:r>
            <w:r w:rsidR="00E21508">
              <w:t>= 52 cm</w:t>
            </w:r>
            <w:r w:rsidR="00E21508" w:rsidRPr="00D90018">
              <w:rPr>
                <w:vertAlign w:val="superscript"/>
              </w:rPr>
              <w:t>2</w:t>
            </w:r>
          </w:p>
          <w:p w14:paraId="3A9F23EF" w14:textId="2A665841" w:rsidR="00E21508" w:rsidRDefault="00A86BED" w:rsidP="00E21508">
            <w:pPr>
              <w:pStyle w:val="Pquestiontextpartsa"/>
            </w:pPr>
            <w:r>
              <w:tab/>
            </w:r>
            <w:r w:rsidR="00E21508">
              <w:t xml:space="preserve">For </w:t>
            </w:r>
            <w:r w:rsidR="00E21508" w:rsidRPr="00CE70B1">
              <w:rPr>
                <w:i/>
              </w:rPr>
              <w:t>x</w:t>
            </w:r>
            <w:r w:rsidR="00E21508">
              <w:t xml:space="preserve"> = 15</w:t>
            </w:r>
          </w:p>
          <w:p w14:paraId="06325B86" w14:textId="4C135DB4" w:rsidR="00E21508" w:rsidRDefault="00A86BED" w:rsidP="00E21508">
            <w:pPr>
              <w:pStyle w:val="Pquestiontextpartsa"/>
            </w:pPr>
            <w:r>
              <w:tab/>
            </w:r>
            <w:r w:rsidR="00E21508">
              <w:t>Area = 22 × 13</w:t>
            </w:r>
            <w:r w:rsidR="00E21508">
              <w:br/>
            </w:r>
            <w:r>
              <w:tab/>
            </w:r>
            <w:r w:rsidR="00E21508">
              <w:t>= 286 cm</w:t>
            </w:r>
            <w:r w:rsidR="00E21508" w:rsidRPr="00CE70B1">
              <w:rPr>
                <w:vertAlign w:val="superscript"/>
              </w:rPr>
              <w:t>2</w:t>
            </w:r>
          </w:p>
          <w:p w14:paraId="10551A39" w14:textId="77777777" w:rsidR="00E21508" w:rsidRDefault="00E21508" w:rsidP="004A5593">
            <w:pPr>
              <w:pStyle w:val="Pquestionheadingsx"/>
            </w:pPr>
          </w:p>
        </w:tc>
      </w:tr>
    </w:tbl>
    <w:p w14:paraId="0F0ED306" w14:textId="5EDDABB9" w:rsidR="004A5593" w:rsidRDefault="004A5593" w:rsidP="00295AE2">
      <w:pPr>
        <w:pStyle w:val="Pquestionheadingsx"/>
        <w:spacing w:before="80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</w:t>
      </w:r>
      <w:r w:rsidR="00A86BED">
        <w:t xml:space="preserve">4.2, 4.3, </w:t>
      </w:r>
      <w:r>
        <w:t>4.</w:t>
      </w:r>
      <w:r w:rsidR="000325AC">
        <w:t>4</w:t>
      </w:r>
      <w:r w:rsidRPr="00DF7F34">
        <w:t>]</w:t>
      </w:r>
    </w:p>
    <w:p w14:paraId="4CE2038E" w14:textId="62064253" w:rsidR="004A5593" w:rsidRPr="004337F1" w:rsidRDefault="004A5593" w:rsidP="00E21508">
      <w:pPr>
        <w:pStyle w:val="Pquestiontextpartsa"/>
      </w:pPr>
      <w:r w:rsidRPr="004337F1">
        <w:rPr>
          <w:b/>
        </w:rPr>
        <w:t>(a)</w:t>
      </w:r>
      <w:r w:rsidRPr="004337F1">
        <w:rPr>
          <w:b/>
        </w:rPr>
        <w:tab/>
      </w:r>
      <w:r w:rsidRPr="004337F1">
        <w:rPr>
          <w:i/>
        </w:rPr>
        <w:t>x</w:t>
      </w:r>
      <w:r w:rsidRPr="004337F1">
        <w:rPr>
          <w:vertAlign w:val="superscript"/>
        </w:rPr>
        <w:t>2</w:t>
      </w:r>
      <w:r w:rsidRPr="004337F1">
        <w:t xml:space="preserve"> + 4</w:t>
      </w:r>
      <w:r w:rsidRPr="004337F1">
        <w:rPr>
          <w:i/>
        </w:rPr>
        <w:t>x</w:t>
      </w:r>
      <w:r>
        <w:t xml:space="preserve"> – 2</w:t>
      </w:r>
      <w:r>
        <w:br/>
      </w:r>
      <w:r w:rsidRPr="004337F1">
        <w:t xml:space="preserve">= </w:t>
      </w:r>
      <w:r w:rsidRPr="004337F1">
        <w:rPr>
          <w:i/>
        </w:rPr>
        <w:t>x</w:t>
      </w:r>
      <w:r w:rsidRPr="004337F1">
        <w:rPr>
          <w:vertAlign w:val="superscript"/>
        </w:rPr>
        <w:t>2</w:t>
      </w:r>
      <w:r w:rsidRPr="004337F1">
        <w:t xml:space="preserve"> + 4</w:t>
      </w:r>
      <w:r w:rsidRPr="004337F1">
        <w:rPr>
          <w:i/>
        </w:rPr>
        <w:t>x</w:t>
      </w:r>
      <w:r w:rsidRPr="004337F1">
        <w:t xml:space="preserve"> + 4 – 6</w:t>
      </w:r>
      <w:r w:rsidR="00E21508">
        <w:br/>
      </w:r>
      <w:r w:rsidRPr="004337F1">
        <w:t>= (</w:t>
      </w:r>
      <w:r w:rsidRPr="004337F1">
        <w:rPr>
          <w:i/>
        </w:rPr>
        <w:t>x</w:t>
      </w:r>
      <w:r w:rsidRPr="004337F1">
        <w:t xml:space="preserve"> + 2)</w:t>
      </w:r>
      <w:r w:rsidRPr="004337F1">
        <w:rPr>
          <w:vertAlign w:val="superscript"/>
        </w:rPr>
        <w:t>2</w:t>
      </w:r>
      <w:r w:rsidRPr="004337F1">
        <w:t xml:space="preserve"> – 6 </w:t>
      </w:r>
    </w:p>
    <w:p w14:paraId="15AF434B" w14:textId="77777777" w:rsidR="004A5593" w:rsidRPr="004337F1" w:rsidRDefault="004A5593" w:rsidP="00E21508">
      <w:pPr>
        <w:pStyle w:val="Pquestiontextpartsa"/>
      </w:pPr>
      <w:r w:rsidRPr="004337F1">
        <w:rPr>
          <w:b/>
        </w:rPr>
        <w:t>(b)</w:t>
      </w:r>
      <w:r w:rsidRPr="004337F1">
        <w:rPr>
          <w:i/>
        </w:rPr>
        <w:tab/>
      </w:r>
      <w:r w:rsidRPr="004337F1">
        <w:t>(-2, -6)</w:t>
      </w:r>
    </w:p>
    <w:p w14:paraId="69454D9A" w14:textId="104E3A00" w:rsidR="004A5593" w:rsidRPr="004337F1" w:rsidRDefault="004A5593" w:rsidP="00E21508">
      <w:pPr>
        <w:pStyle w:val="Pquestiontextpartsa"/>
        <w:rPr>
          <w:b/>
        </w:rPr>
      </w:pPr>
      <w:r w:rsidRPr="004337F1">
        <w:rPr>
          <w:b/>
        </w:rPr>
        <w:t>(c)</w:t>
      </w:r>
      <w:r w:rsidRPr="004337F1">
        <w:rPr>
          <w:b/>
        </w:rPr>
        <w:tab/>
      </w:r>
      <w:r w:rsidRPr="004337F1">
        <w:rPr>
          <w:i/>
        </w:rPr>
        <w:t>x-</w:t>
      </w:r>
      <w:r w:rsidRPr="004337F1">
        <w:t>intercepts</w:t>
      </w:r>
      <w:r w:rsidRPr="004337F1">
        <w:rPr>
          <w:i/>
        </w:rPr>
        <w:t xml:space="preserve"> </w:t>
      </w:r>
      <w:r w:rsidRPr="004337F1">
        <w:t>whe</w:t>
      </w:r>
      <w:r w:rsidR="00A86BED">
        <w:t>re</w:t>
      </w:r>
      <w:r w:rsidRPr="004337F1">
        <w:rPr>
          <w:i/>
        </w:rPr>
        <w:t xml:space="preserve"> y </w:t>
      </w:r>
      <w:r w:rsidRPr="004337F1">
        <w:t>= 0</w:t>
      </w:r>
      <w:r w:rsidR="00A86BED">
        <w:t>:</w:t>
      </w:r>
    </w:p>
    <w:p w14:paraId="22BEEB48" w14:textId="2413C660" w:rsidR="004A5593" w:rsidRPr="004337F1" w:rsidRDefault="00A86BED" w:rsidP="00E21508">
      <w:pPr>
        <w:pStyle w:val="Pquestiontextpartsa"/>
      </w:pPr>
      <w:r>
        <w:tab/>
      </w:r>
      <w:r w:rsidR="004A5593" w:rsidRPr="004337F1">
        <w:t>(</w:t>
      </w:r>
      <w:r w:rsidR="004A5593" w:rsidRPr="004337F1">
        <w:rPr>
          <w:i/>
        </w:rPr>
        <w:t>x</w:t>
      </w:r>
      <w:r w:rsidR="004A5593" w:rsidRPr="004337F1">
        <w:t xml:space="preserve"> + 2)</w:t>
      </w:r>
      <w:r w:rsidR="004A5593" w:rsidRPr="004337F1">
        <w:rPr>
          <w:vertAlign w:val="superscript"/>
        </w:rPr>
        <w:t>2</w:t>
      </w:r>
      <w:r w:rsidR="004A5593" w:rsidRPr="004337F1">
        <w:t xml:space="preserve"> – 6 = 0 </w:t>
      </w:r>
    </w:p>
    <w:p w14:paraId="1154F6EF" w14:textId="25AE2971" w:rsidR="004A5593" w:rsidRPr="004337F1" w:rsidRDefault="00A86BED" w:rsidP="00E21508">
      <w:pPr>
        <w:pStyle w:val="Pquestiontextpartsa"/>
      </w:pPr>
      <w:r>
        <w:tab/>
      </w:r>
      <w:r w:rsidR="004A5593" w:rsidRPr="004337F1">
        <w:t xml:space="preserve">(x + 2 + </w:t>
      </w:r>
      <w:r w:rsidR="004A5593" w:rsidRPr="004337F1">
        <w:rPr>
          <w:position w:val="-4"/>
        </w:rPr>
        <w:object w:dxaOrig="360" w:dyaOrig="300" w14:anchorId="49DB44C2">
          <v:shape id="_x0000_i1053" type="#_x0000_t75" style="width:17.75pt;height:14.95pt" o:ole="">
            <v:imagedata r:id="rId53" o:title=""/>
          </v:shape>
          <o:OLEObject Type="Embed" ProgID="Equation.3" ShapeID="_x0000_i1053" DrawAspect="Content" ObjectID="_1538907609" r:id="rId54"/>
        </w:object>
      </w:r>
      <w:r w:rsidR="004A5593" w:rsidRPr="004337F1">
        <w:t xml:space="preserve">)(x + 2 − </w:t>
      </w:r>
      <w:r w:rsidR="004A5593" w:rsidRPr="004337F1">
        <w:rPr>
          <w:position w:val="-4"/>
        </w:rPr>
        <w:object w:dxaOrig="360" w:dyaOrig="300" w14:anchorId="7BE9AC13">
          <v:shape id="_x0000_i1054" type="#_x0000_t75" style="width:17.75pt;height:14.95pt" o:ole="">
            <v:imagedata r:id="rId55" o:title=""/>
          </v:shape>
          <o:OLEObject Type="Embed" ProgID="Equation.3" ShapeID="_x0000_i1054" DrawAspect="Content" ObjectID="_1538907610" r:id="rId56"/>
        </w:object>
      </w:r>
      <w:r w:rsidR="004A5593" w:rsidRPr="004337F1">
        <w:t xml:space="preserve">) = 0 </w:t>
      </w:r>
    </w:p>
    <w:p w14:paraId="0391F722" w14:textId="2578A25A" w:rsidR="004A5593" w:rsidRPr="004337F1" w:rsidRDefault="00A86BED" w:rsidP="00E21508">
      <w:pPr>
        <w:pStyle w:val="Pquestiontextpartsa"/>
      </w:pPr>
      <w:r>
        <w:tab/>
      </w:r>
      <w:r w:rsidR="004A5593" w:rsidRPr="004337F1">
        <w:t xml:space="preserve">x = -2 </w:t>
      </w:r>
      <w:r w:rsidR="004A5593" w:rsidRPr="004337F1">
        <w:rPr>
          <w:position w:val="-4"/>
        </w:rPr>
        <w:object w:dxaOrig="500" w:dyaOrig="300" w14:anchorId="4E7B60CB">
          <v:shape id="_x0000_i1055" type="#_x0000_t75" style="width:24.3pt;height:14.95pt" o:ole="">
            <v:imagedata r:id="rId57" o:title=""/>
          </v:shape>
          <o:OLEObject Type="Embed" ProgID="Equation.3" ShapeID="_x0000_i1055" DrawAspect="Content" ObjectID="_1538907611" r:id="rId58"/>
        </w:object>
      </w:r>
    </w:p>
    <w:p w14:paraId="11C291B2" w14:textId="1FF9296B" w:rsidR="004A5593" w:rsidRDefault="00A86BED" w:rsidP="00295AE2">
      <w:pPr>
        <w:pStyle w:val="Pquestiontextpartsa"/>
        <w:spacing w:after="0"/>
      </w:pPr>
      <w:r>
        <w:tab/>
      </w:r>
      <w:r w:rsidR="004A5593" w:rsidRPr="004337F1">
        <w:t xml:space="preserve">x-intercepts: (-2 + </w:t>
      </w:r>
      <w:r w:rsidR="004A5593" w:rsidRPr="004337F1">
        <w:rPr>
          <w:position w:val="-4"/>
        </w:rPr>
        <w:object w:dxaOrig="360" w:dyaOrig="300" w14:anchorId="6E3D2A61">
          <v:shape id="_x0000_i1056" type="#_x0000_t75" style="width:17.75pt;height:14.95pt" o:ole="">
            <v:imagedata r:id="rId59" o:title=""/>
          </v:shape>
          <o:OLEObject Type="Embed" ProgID="Equation.3" ShapeID="_x0000_i1056" DrawAspect="Content" ObjectID="_1538907612" r:id="rId60"/>
        </w:object>
      </w:r>
      <w:r w:rsidR="004A5593" w:rsidRPr="004337F1">
        <w:t xml:space="preserve">, 0) and (-2 − </w:t>
      </w:r>
      <w:r w:rsidR="004A5593" w:rsidRPr="004337F1">
        <w:rPr>
          <w:position w:val="-4"/>
        </w:rPr>
        <w:object w:dxaOrig="360" w:dyaOrig="300" w14:anchorId="3B8FB4E3">
          <v:shape id="_x0000_i1057" type="#_x0000_t75" style="width:17.75pt;height:14.95pt" o:ole="">
            <v:imagedata r:id="rId61" o:title=""/>
          </v:shape>
          <o:OLEObject Type="Embed" ProgID="Equation.3" ShapeID="_x0000_i1057" DrawAspect="Content" ObjectID="_1538907613" r:id="rId62"/>
        </w:object>
      </w:r>
      <w:r w:rsidR="004A5593" w:rsidRPr="004337F1">
        <w:t>, 0)</w:t>
      </w:r>
    </w:p>
    <w:p w14:paraId="1728E77A" w14:textId="7911C6F3" w:rsidR="004A5593" w:rsidRDefault="004A5593" w:rsidP="0058255F">
      <w:pPr>
        <w:pStyle w:val="Pquestionheadingsx"/>
        <w:spacing w:before="120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[4.6</w:t>
      </w:r>
      <w:r w:rsidRPr="00DF7F34">
        <w:t>]</w:t>
      </w:r>
      <w:r w:rsidR="00A86BED">
        <w:t xml:space="preserve"> </w:t>
      </w:r>
      <w:r w:rsidR="00A86BED" w:rsidRPr="009A1D97">
        <w:rPr>
          <w:highlight w:val="lightGray"/>
        </w:rPr>
        <w:t>[10A]</w:t>
      </w:r>
    </w:p>
    <w:p w14:paraId="4BDF63AE" w14:textId="4FA81CE6" w:rsidR="004A5593" w:rsidRPr="004337F1" w:rsidRDefault="004F2A24" w:rsidP="00295AE2">
      <w:pPr>
        <w:pStyle w:val="Pquestiontextpartsa"/>
        <w:spacing w:after="0"/>
        <w:rPr>
          <w:i/>
        </w:rPr>
      </w:pPr>
      <w:r w:rsidRPr="0029169D">
        <w:rPr>
          <w:b/>
        </w:rPr>
        <w:t>(a)</w:t>
      </w:r>
      <w:r>
        <w:rPr>
          <w:b/>
        </w:rPr>
        <w:tab/>
      </w:r>
      <w:r w:rsidR="004A5593" w:rsidRPr="004337F1">
        <w:rPr>
          <w:i/>
        </w:rPr>
        <w:t>x</w:t>
      </w:r>
      <w:r w:rsidR="004A5593" w:rsidRPr="004337F1">
        <w:rPr>
          <w:vertAlign w:val="superscript"/>
        </w:rPr>
        <w:t>2</w:t>
      </w:r>
      <w:r w:rsidR="004A5593" w:rsidRPr="004337F1">
        <w:t xml:space="preserve"> + </w:t>
      </w:r>
      <w:r w:rsidR="004A5593" w:rsidRPr="004337F1">
        <w:rPr>
          <w:i/>
        </w:rPr>
        <w:t>x</w:t>
      </w:r>
      <w:r w:rsidR="004A5593" w:rsidRPr="004337F1">
        <w:t xml:space="preserve"> + 7 = 0</w:t>
      </w:r>
      <w:r>
        <w:rPr>
          <w:i/>
        </w:rPr>
        <w:br/>
      </w:r>
      <w:r w:rsidR="004A5593" w:rsidRPr="004337F1">
        <w:t xml:space="preserve">x = </w:t>
      </w:r>
      <w:r w:rsidR="00A2431B" w:rsidRPr="00A2431B">
        <w:rPr>
          <w:position w:val="-24"/>
        </w:rPr>
        <w:object w:dxaOrig="1480" w:dyaOrig="700" w14:anchorId="448CA9F6">
          <v:shape id="_x0000_i1058" type="#_x0000_t75" style="width:74.8pt;height:33.65pt" o:ole="">
            <v:imagedata r:id="rId63" o:title=""/>
          </v:shape>
          <o:OLEObject Type="Embed" ProgID="Equation.DSMT4" ShapeID="_x0000_i1058" DrawAspect="Content" ObjectID="_1538907614" r:id="rId64"/>
        </w:object>
      </w:r>
      <w:r>
        <w:rPr>
          <w:i/>
        </w:rPr>
        <w:br/>
      </w:r>
      <w:r w:rsidR="004A5593" w:rsidRPr="004337F1">
        <w:lastRenderedPageBreak/>
        <w:t xml:space="preserve">= </w:t>
      </w:r>
      <w:r w:rsidR="00A2431B" w:rsidRPr="00A2431B">
        <w:rPr>
          <w:position w:val="-24"/>
        </w:rPr>
        <w:object w:dxaOrig="1820" w:dyaOrig="720" w14:anchorId="63610C9F">
          <v:shape id="_x0000_i1059" type="#_x0000_t75" style="width:90.7pt;height:35.55pt" o:ole="">
            <v:imagedata r:id="rId65" o:title=""/>
          </v:shape>
          <o:OLEObject Type="Embed" ProgID="Equation.DSMT4" ShapeID="_x0000_i1059" DrawAspect="Content" ObjectID="_1538907615" r:id="rId66"/>
        </w:object>
      </w:r>
      <w:r w:rsidR="00E820EF">
        <w:rPr>
          <w:i/>
        </w:rPr>
        <w:br/>
      </w:r>
      <w:r w:rsidR="00A2431B" w:rsidRPr="004337F1">
        <w:rPr>
          <w:i/>
          <w:position w:val="-8"/>
        </w:rPr>
        <w:object w:dxaOrig="639" w:dyaOrig="360" w14:anchorId="1D2E09D4">
          <v:shape id="_x0000_i1060" type="#_x0000_t75" style="width:33.65pt;height:17.75pt" o:ole="">
            <v:imagedata r:id="rId67" o:title=""/>
          </v:shape>
          <o:OLEObject Type="Embed" ProgID="Equation.DSMT4" ShapeID="_x0000_i1060" DrawAspect="Content" ObjectID="_1538907616" r:id="rId68"/>
        </w:object>
      </w:r>
      <w:r w:rsidR="004A5593" w:rsidRPr="004337F1">
        <w:rPr>
          <w:i/>
        </w:rPr>
        <w:t xml:space="preserve"> </w:t>
      </w:r>
      <w:r w:rsidR="004A5593" w:rsidRPr="004337F1">
        <w:t xml:space="preserve">cannot be </w:t>
      </w:r>
      <w:r w:rsidR="00A2431B">
        <w:t>evaluated</w:t>
      </w:r>
      <w:r>
        <w:t xml:space="preserve">, so </w:t>
      </w:r>
      <w:r w:rsidR="004A5593" w:rsidRPr="004337F1">
        <w:t>there are no solutions</w:t>
      </w:r>
      <w:r w:rsidR="004A5593" w:rsidRPr="004337F1">
        <w:rPr>
          <w:i/>
        </w:rPr>
        <w:t>.</w:t>
      </w:r>
    </w:p>
    <w:p w14:paraId="2951FB78" w14:textId="1F3E3DED" w:rsidR="004A5593" w:rsidRPr="004F2A24" w:rsidRDefault="004A5593" w:rsidP="00295AE2">
      <w:pPr>
        <w:pStyle w:val="Pquestiontextpartsa"/>
        <w:spacing w:after="0"/>
        <w:rPr>
          <w:i/>
        </w:rPr>
      </w:pPr>
      <w:r w:rsidRPr="004337F1">
        <w:rPr>
          <w:b/>
        </w:rPr>
        <w:t>(b)</w:t>
      </w:r>
      <w:r w:rsidRPr="004337F1">
        <w:rPr>
          <w:b/>
        </w:rPr>
        <w:tab/>
      </w:r>
      <w:r w:rsidRPr="004337F1">
        <w:t>2</w:t>
      </w:r>
      <w:r w:rsidRPr="004337F1">
        <w:rPr>
          <w:i/>
        </w:rPr>
        <w:t>x</w:t>
      </w:r>
      <w:r w:rsidRPr="004337F1">
        <w:rPr>
          <w:vertAlign w:val="superscript"/>
        </w:rPr>
        <w:t>2</w:t>
      </w:r>
      <w:r w:rsidRPr="004337F1">
        <w:t xml:space="preserve"> – 5</w:t>
      </w:r>
      <w:r w:rsidRPr="004337F1">
        <w:rPr>
          <w:i/>
        </w:rPr>
        <w:t>x</w:t>
      </w:r>
      <w:r w:rsidRPr="004337F1">
        <w:t xml:space="preserve"> – 12 = 0 </w:t>
      </w:r>
      <w:r w:rsidR="004F2A24">
        <w:rPr>
          <w:i/>
        </w:rPr>
        <w:br/>
      </w:r>
      <w:r w:rsidRPr="00A2431B">
        <w:rPr>
          <w:i/>
        </w:rPr>
        <w:t>x</w:t>
      </w:r>
      <w:r w:rsidRPr="004337F1">
        <w:t xml:space="preserve"> = </w:t>
      </w:r>
      <w:r w:rsidR="00A2431B" w:rsidRPr="00A2431B">
        <w:rPr>
          <w:position w:val="-24"/>
        </w:rPr>
        <w:object w:dxaOrig="1480" w:dyaOrig="700" w14:anchorId="0A3BCA3C">
          <v:shape id="_x0000_i1061" type="#_x0000_t75" style="width:74.8pt;height:33.65pt" o:ole="">
            <v:imagedata r:id="rId69" o:title=""/>
          </v:shape>
          <o:OLEObject Type="Embed" ProgID="Equation.DSMT4" ShapeID="_x0000_i1061" DrawAspect="Content" ObjectID="_1538907617" r:id="rId70"/>
        </w:object>
      </w:r>
      <w:r w:rsidR="004F2A24">
        <w:rPr>
          <w:i/>
        </w:rPr>
        <w:br/>
      </w:r>
      <w:r w:rsidRPr="004337F1">
        <w:t xml:space="preserve">= </w:t>
      </w:r>
      <w:r w:rsidR="00A2431B" w:rsidRPr="00A2431B">
        <w:rPr>
          <w:position w:val="-30"/>
        </w:rPr>
        <w:object w:dxaOrig="2000" w:dyaOrig="780" w14:anchorId="32CA0676">
          <v:shape id="_x0000_i1062" type="#_x0000_t75" style="width:99.1pt;height:38.35pt" o:ole="">
            <v:imagedata r:id="rId71" o:title=""/>
          </v:shape>
          <o:OLEObject Type="Embed" ProgID="Equation.DSMT4" ShapeID="_x0000_i1062" DrawAspect="Content" ObjectID="_1538907618" r:id="rId72"/>
        </w:object>
      </w:r>
      <w:r w:rsidR="004F2A24">
        <w:br/>
      </w:r>
      <w:r w:rsidR="00A2431B" w:rsidRPr="00A2431B">
        <w:rPr>
          <w:i/>
          <w:position w:val="-6"/>
        </w:rPr>
        <w:object w:dxaOrig="580" w:dyaOrig="340" w14:anchorId="0B66AC38">
          <v:shape id="_x0000_i1063" type="#_x0000_t75" style="width:29pt;height:16.85pt" o:ole="">
            <v:imagedata r:id="rId73" o:title=""/>
          </v:shape>
          <o:OLEObject Type="Embed" ProgID="Equation.DSMT4" ShapeID="_x0000_i1063" DrawAspect="Content" ObjectID="_1538907619" r:id="rId74"/>
        </w:object>
      </w:r>
      <w:r w:rsidRPr="004337F1">
        <w:rPr>
          <w:i/>
        </w:rPr>
        <w:t xml:space="preserve"> </w:t>
      </w:r>
      <w:r w:rsidRPr="004337F1">
        <w:t xml:space="preserve">can be evaluated, </w:t>
      </w:r>
      <w:r w:rsidR="00E820EF">
        <w:t xml:space="preserve">so </w:t>
      </w:r>
      <w:r w:rsidRPr="004337F1">
        <w:t>there are solutions</w:t>
      </w:r>
      <w:r w:rsidRPr="004337F1">
        <w:rPr>
          <w:i/>
        </w:rPr>
        <w:t>.</w:t>
      </w:r>
    </w:p>
    <w:p w14:paraId="396FB0D8" w14:textId="77777777" w:rsidR="004A5593" w:rsidRDefault="004A5593" w:rsidP="0058255F">
      <w:pPr>
        <w:pStyle w:val="Pquestionheadingsx"/>
        <w:spacing w:before="120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[4.2</w:t>
      </w:r>
      <w:r w:rsidRPr="00DF7F34">
        <w:t>]</w:t>
      </w:r>
    </w:p>
    <w:p w14:paraId="0195F9FE" w14:textId="77777777" w:rsidR="004A5593" w:rsidRPr="00006573" w:rsidRDefault="000325AC" w:rsidP="00295AE2">
      <w:pPr>
        <w:pStyle w:val="Pquestiontextpartsa"/>
        <w:spacing w:after="0"/>
      </w:pPr>
      <w:r w:rsidRPr="000325AC">
        <w:rPr>
          <w:position w:val="-82"/>
        </w:rPr>
        <w:object w:dxaOrig="3660" w:dyaOrig="2220" w14:anchorId="20AF567F">
          <v:shape id="_x0000_i1064" type="#_x0000_t75" style="width:183.25pt;height:111.25pt" o:ole="">
            <v:imagedata r:id="rId75" o:title=""/>
          </v:shape>
          <o:OLEObject Type="Embed" ProgID="Equation.DSMT4" ShapeID="_x0000_i1064" DrawAspect="Content" ObjectID="_1538907620" r:id="rId76"/>
        </w:object>
      </w:r>
    </w:p>
    <w:p w14:paraId="79FAECA2" w14:textId="66315FEC" w:rsidR="004A5593" w:rsidRDefault="004A5593" w:rsidP="0058255F">
      <w:pPr>
        <w:pStyle w:val="Pquestionheadingsx"/>
        <w:spacing w:before="120"/>
      </w:pPr>
      <w:r w:rsidRPr="00DF7F34">
        <w:t xml:space="preserve">Question </w:t>
      </w:r>
      <w:r>
        <w:t>16</w:t>
      </w:r>
      <w:r w:rsidRPr="00DF7F34">
        <w:tab/>
      </w:r>
      <w:r w:rsidRPr="00701DD8">
        <w:rPr>
          <w:rStyle w:val="Cmarkslabel"/>
        </w:rPr>
        <w:t>4 marks</w:t>
      </w:r>
      <w:r>
        <w:tab/>
        <w:t>[4.</w:t>
      </w:r>
      <w:r w:rsidR="000325AC">
        <w:t>6</w:t>
      </w:r>
      <w:r w:rsidRPr="00DF7F34">
        <w:t>]</w:t>
      </w:r>
      <w:r w:rsidR="00A86BED">
        <w:t xml:space="preserve"> </w:t>
      </w:r>
      <w:r w:rsidR="00A86BED" w:rsidRPr="009A1D97">
        <w:rPr>
          <w:highlight w:val="lightGray"/>
        </w:rPr>
        <w:t>[10A]</w:t>
      </w:r>
    </w:p>
    <w:p w14:paraId="32026038" w14:textId="77777777" w:rsidR="004A5593" w:rsidRPr="004337F1" w:rsidRDefault="004A5593" w:rsidP="00E21508">
      <w:pPr>
        <w:pStyle w:val="Pquestiontextpartsa"/>
      </w:pPr>
      <w:r w:rsidRPr="004337F1">
        <w:t>Area = (2</w:t>
      </w:r>
      <w:r w:rsidRPr="004337F1">
        <w:rPr>
          <w:i/>
        </w:rPr>
        <w:t>x</w:t>
      </w:r>
      <w:r w:rsidRPr="004337F1">
        <w:t xml:space="preserve"> + 1)(</w:t>
      </w:r>
      <w:r w:rsidRPr="004337F1">
        <w:rPr>
          <w:i/>
        </w:rPr>
        <w:t>x</w:t>
      </w:r>
      <w:r w:rsidRPr="004337F1">
        <w:t xml:space="preserve"> + 1)</w:t>
      </w:r>
    </w:p>
    <w:p w14:paraId="203223CE" w14:textId="242510D3" w:rsidR="004A5593" w:rsidRPr="004337F1" w:rsidRDefault="00DE5CAE" w:rsidP="00E21508">
      <w:pPr>
        <w:pStyle w:val="Pquestiontextpartsa"/>
      </w:pPr>
      <w:r>
        <w:t xml:space="preserve">45 </w:t>
      </w:r>
      <w:r w:rsidR="004A5593" w:rsidRPr="004337F1">
        <w:t>= 2</w:t>
      </w:r>
      <w:r w:rsidR="004A5593" w:rsidRPr="004337F1">
        <w:rPr>
          <w:i/>
        </w:rPr>
        <w:t>x</w:t>
      </w:r>
      <w:r w:rsidR="004A5593" w:rsidRPr="004337F1">
        <w:rPr>
          <w:vertAlign w:val="superscript"/>
        </w:rPr>
        <w:t>2</w:t>
      </w:r>
      <w:r w:rsidR="004A5593" w:rsidRPr="004337F1">
        <w:t xml:space="preserve"> + 3</w:t>
      </w:r>
      <w:r w:rsidR="004A5593" w:rsidRPr="004337F1">
        <w:rPr>
          <w:i/>
        </w:rPr>
        <w:t>x</w:t>
      </w:r>
      <w:r w:rsidR="004A5593" w:rsidRPr="004337F1">
        <w:t xml:space="preserve"> + 1 </w:t>
      </w:r>
    </w:p>
    <w:p w14:paraId="5C28F893" w14:textId="77777777" w:rsidR="004A5593" w:rsidRPr="004337F1" w:rsidRDefault="004A5593" w:rsidP="00E21508">
      <w:pPr>
        <w:pStyle w:val="Pquestiontextpartsa"/>
      </w:pPr>
      <w:r w:rsidRPr="004337F1">
        <w:t>2</w:t>
      </w:r>
      <w:r w:rsidRPr="004337F1">
        <w:rPr>
          <w:i/>
        </w:rPr>
        <w:t>x</w:t>
      </w:r>
      <w:r w:rsidRPr="004337F1">
        <w:rPr>
          <w:vertAlign w:val="superscript"/>
        </w:rPr>
        <w:t>2</w:t>
      </w:r>
      <w:r w:rsidRPr="004337F1">
        <w:t xml:space="preserve"> + 3</w:t>
      </w:r>
      <w:r w:rsidRPr="004337F1">
        <w:rPr>
          <w:i/>
        </w:rPr>
        <w:t>x</w:t>
      </w:r>
      <w:r w:rsidRPr="004337F1">
        <w:t xml:space="preserve"> – 44 = 0</w:t>
      </w:r>
    </w:p>
    <w:p w14:paraId="2AD509BA" w14:textId="77777777" w:rsidR="004A5593" w:rsidRPr="004337F1" w:rsidRDefault="004A5593" w:rsidP="00E21508">
      <w:pPr>
        <w:pStyle w:val="Pquestiontextpartsa"/>
      </w:pPr>
      <w:r w:rsidRPr="004337F1">
        <w:t>(2</w:t>
      </w:r>
      <w:r w:rsidRPr="004337F1">
        <w:rPr>
          <w:i/>
        </w:rPr>
        <w:t>x</w:t>
      </w:r>
      <w:r w:rsidRPr="004337F1">
        <w:t xml:space="preserve"> + 11)(</w:t>
      </w:r>
      <w:r w:rsidRPr="004337F1">
        <w:rPr>
          <w:i/>
        </w:rPr>
        <w:t>x</w:t>
      </w:r>
      <w:r w:rsidRPr="004337F1">
        <w:t xml:space="preserve"> − 4) = 0 </w:t>
      </w:r>
    </w:p>
    <w:p w14:paraId="49E2F4BE" w14:textId="77777777" w:rsidR="004A5593" w:rsidRPr="004337F1" w:rsidRDefault="004A5593" w:rsidP="00E21508">
      <w:pPr>
        <w:pStyle w:val="Pquestiontextpartsa"/>
        <w:rPr>
          <w:i/>
        </w:rPr>
      </w:pPr>
      <w:r w:rsidRPr="004337F1">
        <w:rPr>
          <w:i/>
        </w:rPr>
        <w:t>x</w:t>
      </w:r>
      <w:r w:rsidRPr="004337F1">
        <w:t xml:space="preserve"> </w:t>
      </w:r>
      <w:r w:rsidRPr="004337F1">
        <w:rPr>
          <w:i/>
        </w:rPr>
        <w:t xml:space="preserve">= </w:t>
      </w:r>
      <w:r w:rsidRPr="004337F1">
        <w:t xml:space="preserve">-5.5 or </w:t>
      </w:r>
      <w:r w:rsidRPr="004337F1">
        <w:rPr>
          <w:i/>
        </w:rPr>
        <w:t>x</w:t>
      </w:r>
      <w:r w:rsidRPr="004337F1">
        <w:t xml:space="preserve"> = 4</w:t>
      </w:r>
    </w:p>
    <w:p w14:paraId="22D40480" w14:textId="77777777" w:rsidR="004A5593" w:rsidRPr="004337F1" w:rsidRDefault="004A5593" w:rsidP="00E21508">
      <w:pPr>
        <w:pStyle w:val="Pquestiontextpartsa"/>
      </w:pPr>
      <w:r w:rsidRPr="004337F1">
        <w:t xml:space="preserve">Reject </w:t>
      </w:r>
      <w:r w:rsidRPr="004337F1">
        <w:rPr>
          <w:i/>
        </w:rPr>
        <w:t>x</w:t>
      </w:r>
      <w:r w:rsidRPr="004337F1">
        <w:t xml:space="preserve"> </w:t>
      </w:r>
      <w:r w:rsidRPr="004337F1">
        <w:rPr>
          <w:i/>
        </w:rPr>
        <w:t xml:space="preserve">= </w:t>
      </w:r>
      <w:r w:rsidRPr="004337F1">
        <w:t>-5.5 as this will give negative dimensions.</w:t>
      </w:r>
    </w:p>
    <w:p w14:paraId="1174D17F" w14:textId="37900082" w:rsidR="004A5593" w:rsidRPr="004337F1" w:rsidRDefault="004A5593" w:rsidP="00E21508">
      <w:pPr>
        <w:pStyle w:val="Pquestiontextpartsa"/>
      </w:pPr>
      <w:r w:rsidRPr="004337F1">
        <w:t>Length = 2</w:t>
      </w:r>
      <w:r w:rsidRPr="004337F1">
        <w:rPr>
          <w:i/>
        </w:rPr>
        <w:t>x</w:t>
      </w:r>
      <w:r w:rsidRPr="004337F1">
        <w:t xml:space="preserve"> + 1</w:t>
      </w:r>
      <w:r w:rsidR="0010228D">
        <w:t xml:space="preserve"> </w:t>
      </w:r>
      <w:r w:rsidRPr="004337F1">
        <w:t>= 9 m</w:t>
      </w:r>
    </w:p>
    <w:p w14:paraId="102CE149" w14:textId="31DB4617" w:rsidR="004A5593" w:rsidRPr="004337F1" w:rsidRDefault="004A5593" w:rsidP="00295AE2">
      <w:pPr>
        <w:pStyle w:val="Pquestiontextpartsa"/>
        <w:spacing w:after="0"/>
      </w:pPr>
      <w:r w:rsidRPr="004337F1">
        <w:t>Width = (</w:t>
      </w:r>
      <w:r w:rsidRPr="004337F1">
        <w:rPr>
          <w:i/>
        </w:rPr>
        <w:t>x</w:t>
      </w:r>
      <w:r w:rsidRPr="004337F1">
        <w:t xml:space="preserve"> + 1)</w:t>
      </w:r>
      <w:r w:rsidR="0010228D">
        <w:t xml:space="preserve"> </w:t>
      </w:r>
      <w:r w:rsidRPr="004337F1">
        <w:t>= 5 m</w:t>
      </w:r>
    </w:p>
    <w:p w14:paraId="04835707" w14:textId="77777777" w:rsidR="004A5593" w:rsidRDefault="004A5593" w:rsidP="0058255F">
      <w:pPr>
        <w:pStyle w:val="Pquestionheadingsx"/>
        <w:spacing w:before="120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[4.4</w:t>
      </w:r>
      <w:r w:rsidRPr="00DF7F34">
        <w:t>]</w:t>
      </w:r>
    </w:p>
    <w:p w14:paraId="4F26908A" w14:textId="253F3212" w:rsidR="004A5593" w:rsidRPr="00330078" w:rsidRDefault="004A5593" w:rsidP="00E21508">
      <w:pPr>
        <w:pStyle w:val="Pquestiontextpartsa"/>
      </w:pPr>
      <w:r w:rsidRPr="00330078">
        <w:rPr>
          <w:b/>
        </w:rPr>
        <w:t>(a)</w:t>
      </w:r>
      <w:r w:rsidRPr="00330078">
        <w:t xml:space="preserve"> </w:t>
      </w:r>
      <w:r w:rsidRPr="00330078">
        <w:rPr>
          <w:i/>
        </w:rPr>
        <w:t>y</w:t>
      </w:r>
      <w:r w:rsidRPr="00330078">
        <w:t xml:space="preserve">-intercept is (0, -10), </w:t>
      </w:r>
      <w:r w:rsidRPr="00330078">
        <w:br/>
      </w:r>
      <w:r w:rsidRPr="00330078">
        <w:rPr>
          <w:i/>
        </w:rPr>
        <w:t>y</w:t>
      </w:r>
      <w:r w:rsidRPr="00330078">
        <w:t xml:space="preserve"> = (</w:t>
      </w:r>
      <w:r w:rsidRPr="00330078">
        <w:rPr>
          <w:i/>
        </w:rPr>
        <w:t>x</w:t>
      </w:r>
      <w:r w:rsidRPr="00330078">
        <w:t xml:space="preserve"> – 5)(</w:t>
      </w:r>
      <w:r w:rsidRPr="00330078">
        <w:rPr>
          <w:i/>
        </w:rPr>
        <w:t>x</w:t>
      </w:r>
      <w:r w:rsidRPr="00330078">
        <w:t xml:space="preserve"> + 2), so the </w:t>
      </w:r>
      <w:r w:rsidRPr="00330078">
        <w:rPr>
          <w:i/>
        </w:rPr>
        <w:t>x</w:t>
      </w:r>
      <w:r w:rsidRPr="00330078">
        <w:t>-intercepts are (-2, 0) and (5, 0).</w:t>
      </w:r>
    </w:p>
    <w:p w14:paraId="7EB3751B" w14:textId="77777777" w:rsidR="004A5593" w:rsidRPr="00330078" w:rsidRDefault="004A5593" w:rsidP="00E21508">
      <w:pPr>
        <w:pStyle w:val="Pquestiontextpartsa"/>
      </w:pPr>
      <w:r w:rsidRPr="00330078">
        <w:rPr>
          <w:b/>
        </w:rPr>
        <w:t>(b)</w:t>
      </w:r>
      <w:r w:rsidRPr="00330078">
        <w:t xml:space="preserve"> </w:t>
      </w:r>
      <w:r w:rsidRPr="00330078">
        <w:rPr>
          <w:i/>
        </w:rPr>
        <w:t>y</w:t>
      </w:r>
      <w:r w:rsidRPr="00330078">
        <w:t xml:space="preserve">-intercept is (0, -64), </w:t>
      </w:r>
      <w:r w:rsidRPr="00330078">
        <w:br/>
      </w:r>
      <w:r w:rsidRPr="00330078">
        <w:rPr>
          <w:i/>
        </w:rPr>
        <w:t>y</w:t>
      </w:r>
      <w:r w:rsidRPr="00330078">
        <w:t xml:space="preserve"> = (</w:t>
      </w:r>
      <w:r w:rsidRPr="00330078">
        <w:rPr>
          <w:i/>
        </w:rPr>
        <w:t>x</w:t>
      </w:r>
      <w:r w:rsidRPr="00330078">
        <w:t xml:space="preserve"> – 8)(</w:t>
      </w:r>
      <w:r w:rsidRPr="00330078">
        <w:rPr>
          <w:i/>
        </w:rPr>
        <w:t>x</w:t>
      </w:r>
      <w:r w:rsidRPr="00330078">
        <w:t xml:space="preserve"> + 8), so the </w:t>
      </w:r>
      <w:r w:rsidRPr="00330078">
        <w:rPr>
          <w:i/>
        </w:rPr>
        <w:t>x</w:t>
      </w:r>
      <w:r w:rsidRPr="00330078">
        <w:t>-intercepts are (-8, 0) and (8, 0).</w:t>
      </w:r>
    </w:p>
    <w:p w14:paraId="03110E77" w14:textId="1E811307" w:rsidR="004A5593" w:rsidRDefault="004A5593" w:rsidP="00295AE2">
      <w:pPr>
        <w:pStyle w:val="Pquestionheadingsx"/>
        <w:spacing w:before="0"/>
      </w:pPr>
      <w:r w:rsidRPr="00DF7F34">
        <w:lastRenderedPageBreak/>
        <w:t xml:space="preserve">Question </w:t>
      </w:r>
      <w:r>
        <w:t>18</w:t>
      </w:r>
      <w:r w:rsidRPr="00DF7F34">
        <w:tab/>
      </w:r>
      <w:r w:rsidR="00895710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[4.4</w:t>
      </w:r>
      <w:r w:rsidRPr="00DF7F34">
        <w:t>]</w:t>
      </w:r>
    </w:p>
    <w:p w14:paraId="01578CF5" w14:textId="2E5CCA60" w:rsidR="004A5593" w:rsidRDefault="004A5593" w:rsidP="00E21508">
      <w:pPr>
        <w:pStyle w:val="Pquestiontextpartsa"/>
        <w:rPr>
          <w:noProof/>
        </w:rPr>
      </w:pPr>
      <w:r>
        <w:rPr>
          <w:noProof/>
        </w:rPr>
        <w:drawing>
          <wp:inline distT="0" distB="0" distL="0" distR="0" wp14:anchorId="17F3DC4F" wp14:editId="1D552E56">
            <wp:extent cx="2417370" cy="2092960"/>
            <wp:effectExtent l="0" t="0" r="2540" b="2540"/>
            <wp:docPr id="173" name="Picture 173" descr="PM10_PR_SSa_9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PM10_PR_SSa_9_0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648" cy="2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57AB" w14:textId="2EF005B9" w:rsidR="004A5593" w:rsidRDefault="004A5593" w:rsidP="0058255F">
      <w:pPr>
        <w:pStyle w:val="Pquestionheadingsx"/>
        <w:spacing w:before="120"/>
      </w:pPr>
      <w:r w:rsidRPr="00DF7F34">
        <w:t xml:space="preserve">Question </w:t>
      </w:r>
      <w:r w:rsidR="004B1EF9"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</w:t>
      </w:r>
      <w:r w:rsidR="000325AC">
        <w:t>4</w:t>
      </w:r>
      <w:r w:rsidRPr="00DF7F34">
        <w:t>]</w:t>
      </w:r>
    </w:p>
    <w:p w14:paraId="499BCC94" w14:textId="77777777" w:rsidR="004A5593" w:rsidRPr="00330078" w:rsidRDefault="004A5593" w:rsidP="00C84E67">
      <w:pPr>
        <w:pStyle w:val="Pquestiontextmainstem"/>
      </w:pPr>
      <w:r w:rsidRPr="00330078">
        <w:t>Turning point is at (</w:t>
      </w:r>
      <w:r w:rsidRPr="00330078">
        <w:rPr>
          <w:i/>
        </w:rPr>
        <w:t>h, k</w:t>
      </w:r>
      <w:r w:rsidRPr="00330078">
        <w:t>) = (4, 6)</w:t>
      </w:r>
    </w:p>
    <w:p w14:paraId="790426E6" w14:textId="17BBF6AB" w:rsidR="004A5593" w:rsidRPr="00330078" w:rsidRDefault="004A5593" w:rsidP="00C84E67">
      <w:pPr>
        <w:pStyle w:val="Pquestiontextmainstem"/>
      </w:pPr>
      <w:r w:rsidRPr="00330078">
        <w:t xml:space="preserve">So </w:t>
      </w:r>
      <w:r w:rsidR="00C84E67" w:rsidRPr="00EB4BD2">
        <w:rPr>
          <w:position w:val="-10"/>
        </w:rPr>
        <w:object w:dxaOrig="1240" w:dyaOrig="320" w14:anchorId="022F5E33">
          <v:shape id="_x0000_i1065" type="#_x0000_t75" style="width:62.65pt;height:14.95pt" o:ole="">
            <v:imagedata r:id="rId78" o:title=""/>
          </v:shape>
          <o:OLEObject Type="Embed" ProgID="Equation.DSMT4" ShapeID="_x0000_i1065" DrawAspect="Content" ObjectID="_1538907621" r:id="rId79"/>
        </w:object>
      </w:r>
    </w:p>
    <w:p w14:paraId="35C3AC3C" w14:textId="77777777" w:rsidR="00C84E67" w:rsidRDefault="00C84E67" w:rsidP="00C84E67">
      <w:pPr>
        <w:pStyle w:val="Pquestiontextmainstem"/>
      </w:pPr>
      <w:r>
        <w:t>For</w:t>
      </w:r>
      <w:r w:rsidR="004A5593" w:rsidRPr="00330078">
        <w:t xml:space="preserve"> </w:t>
      </w:r>
      <w:r w:rsidR="004A5593" w:rsidRPr="00BD56E3">
        <w:rPr>
          <w:i/>
        </w:rPr>
        <w:t>x</w:t>
      </w:r>
      <w:r>
        <w:t xml:space="preserve"> = 6</w:t>
      </w:r>
    </w:p>
    <w:p w14:paraId="2F553D4B" w14:textId="2EB34E05" w:rsidR="004A5593" w:rsidRDefault="004A5593" w:rsidP="00C84E67">
      <w:pPr>
        <w:pStyle w:val="Pquestiontextmainstem"/>
      </w:pPr>
      <w:r>
        <w:t xml:space="preserve">26 = </w:t>
      </w:r>
      <w:r w:rsidRPr="00E159EC">
        <w:rPr>
          <w:i/>
        </w:rPr>
        <w:t>a</w:t>
      </w:r>
      <w:r>
        <w:t>(6 – 4)</w:t>
      </w:r>
      <w:r w:rsidRPr="00E159EC">
        <w:rPr>
          <w:vertAlign w:val="superscript"/>
        </w:rPr>
        <w:t>2</w:t>
      </w:r>
      <w:r>
        <w:t xml:space="preserve"> + 6</w:t>
      </w:r>
    </w:p>
    <w:p w14:paraId="176B4B36" w14:textId="1CF78E4B" w:rsidR="004A5593" w:rsidRDefault="004A5593" w:rsidP="0058255F">
      <w:pPr>
        <w:pStyle w:val="Pquestiontextmainstem"/>
        <w:spacing w:after="0"/>
      </w:pPr>
      <w:r w:rsidRPr="00E159EC">
        <w:rPr>
          <w:position w:val="-46"/>
        </w:rPr>
        <w:object w:dxaOrig="1340" w:dyaOrig="1020" w14:anchorId="6E3D881E">
          <v:shape id="_x0000_i1066" type="#_x0000_t75" style="width:66.4pt;height:50.5pt" o:ole="">
            <v:imagedata r:id="rId80" o:title=""/>
          </v:shape>
          <o:OLEObject Type="Embed" ProgID="Equation.DSMT4" ShapeID="_x0000_i1066" DrawAspect="Content" ObjectID="_1538907622" r:id="rId81"/>
        </w:object>
      </w:r>
    </w:p>
    <w:p w14:paraId="4AFF2ABE" w14:textId="1EC49B87" w:rsidR="000067E3" w:rsidRPr="00F16CD2" w:rsidRDefault="000067E3" w:rsidP="00A2431B">
      <w:pPr>
        <w:pStyle w:val="Psectionresults"/>
        <w:spacing w:before="0" w:after="0"/>
      </w:pPr>
      <w:r w:rsidRPr="00F16CD2">
        <w:t xml:space="preserve">Short answer total marks:  </w:t>
      </w:r>
      <w:r w:rsidR="004B1EF9">
        <w:t>54</w:t>
      </w:r>
    </w:p>
    <w:p w14:paraId="3A178C3F" w14:textId="77777777" w:rsidR="000067E3" w:rsidRPr="00F16CD2" w:rsidRDefault="000067E3" w:rsidP="00295AE2">
      <w:pPr>
        <w:pStyle w:val="Psectionheading"/>
        <w:pageBreakBefore w:val="0"/>
        <w:spacing w:after="0"/>
      </w:pPr>
      <w:r w:rsidRPr="00F16CD2">
        <w:t>Extended answer section</w:t>
      </w:r>
    </w:p>
    <w:p w14:paraId="6FA6AF0C" w14:textId="06BCAEC7" w:rsidR="00895710" w:rsidRDefault="0051247D" w:rsidP="00895710">
      <w:pPr>
        <w:pStyle w:val="Pquestionheadingsx1stafterhead"/>
      </w:pPr>
      <w:r>
        <w:t>Question 20</w:t>
      </w:r>
      <w:r w:rsidR="00895710" w:rsidRPr="00DF7F34">
        <w:tab/>
      </w:r>
      <w:r w:rsidR="00895710">
        <w:rPr>
          <w:rStyle w:val="Cmarkslabel"/>
        </w:rPr>
        <w:t>6</w:t>
      </w:r>
      <w:r w:rsidR="00895710" w:rsidRPr="00F00405">
        <w:rPr>
          <w:rStyle w:val="Cmarkslabel"/>
        </w:rPr>
        <w:t xml:space="preserve"> </w:t>
      </w:r>
      <w:r w:rsidR="00895710" w:rsidRPr="00DF7F34">
        <w:rPr>
          <w:rStyle w:val="Cmarkslabel"/>
        </w:rPr>
        <w:t>marks</w:t>
      </w:r>
      <w:r w:rsidR="00895710" w:rsidRPr="00DF7F34">
        <w:tab/>
        <w:t>[</w:t>
      </w:r>
      <w:r w:rsidR="00895710">
        <w:t>4.4</w:t>
      </w:r>
      <w:r w:rsidR="00895710" w:rsidRPr="00DF7F34">
        <w:t>]</w:t>
      </w:r>
    </w:p>
    <w:p w14:paraId="42BA4ADD" w14:textId="77777777" w:rsidR="00895710" w:rsidRPr="00E21508" w:rsidRDefault="00895710" w:rsidP="00295AE2">
      <w:pPr>
        <w:pStyle w:val="Pquestiontextpartsa"/>
        <w:spacing w:after="0"/>
        <w:rPr>
          <w:rStyle w:val="Cquestionpartlabelbold"/>
        </w:rPr>
      </w:pPr>
      <w:r w:rsidRPr="00E21508">
        <w:rPr>
          <w:rStyle w:val="Cquestionpartlabelbold"/>
        </w:rPr>
        <w:t>(a)</w:t>
      </w:r>
    </w:p>
    <w:p w14:paraId="7FD6E56F" w14:textId="6C7C790F" w:rsidR="00895710" w:rsidRPr="004337F1" w:rsidRDefault="005F794A" w:rsidP="0058255F">
      <w:pPr>
        <w:pStyle w:val="Pquestiontextpartsa"/>
        <w:spacing w:after="0"/>
      </w:pPr>
      <w:r>
        <w:tab/>
      </w:r>
      <w:r>
        <w:rPr>
          <w:noProof/>
        </w:rPr>
        <w:drawing>
          <wp:inline distT="0" distB="0" distL="0" distR="0" wp14:anchorId="4A028073" wp14:editId="7E3D1AB9">
            <wp:extent cx="1722120" cy="1781175"/>
            <wp:effectExtent l="0" t="0" r="0" b="9525"/>
            <wp:docPr id="1" name="Picture 1" descr="C:\Users\uCarrTi\Documents\CURRENTish\PM v2\PRODUCTION tracking etc\ASSETS various for eBooks\Chapter tests exams\y10 lastmin images\PM2e_10_EB_04_SA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uCarrTi\Documents\CURRENTish\PM v2\PRODUCTION tracking etc\ASSETS various for eBooks\Chapter tests exams\y10 lastmin images\PM2e_10_EB_04_SAA_01.jp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BEBA8EAE-BF5A-486C-A8C5-ECC9F3942E4B}">
                          <a14:imgProps xmlns:a14="http://schemas.microsoft.com/office/drawing/2010/main">
                            <a14:imgLayer r:embed="rId8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ACC9" w14:textId="3AB678A6" w:rsidR="00895710" w:rsidRPr="004337F1" w:rsidRDefault="00895710" w:rsidP="00E21508">
      <w:pPr>
        <w:pStyle w:val="Pquestiontextpartsa"/>
      </w:pPr>
      <w:r w:rsidRPr="004337F1">
        <w:rPr>
          <w:b/>
        </w:rPr>
        <w:t>(b)</w:t>
      </w:r>
      <w:r w:rsidRPr="004337F1">
        <w:rPr>
          <w:b/>
        </w:rPr>
        <w:tab/>
      </w:r>
      <w:r w:rsidRPr="004337F1">
        <w:t>Maximum height at turning point (20, 1200) = 1200 m</w:t>
      </w:r>
    </w:p>
    <w:p w14:paraId="228534B0" w14:textId="027BAE7E" w:rsidR="00895710" w:rsidRPr="004337F1" w:rsidRDefault="00895710" w:rsidP="00E21508">
      <w:pPr>
        <w:pStyle w:val="Pquestiontextpartsa"/>
      </w:pPr>
      <w:r w:rsidRPr="004337F1">
        <w:rPr>
          <w:b/>
        </w:rPr>
        <w:t>(c)</w:t>
      </w:r>
      <w:r w:rsidRPr="004337F1">
        <w:rPr>
          <w:b/>
        </w:rPr>
        <w:tab/>
      </w:r>
      <w:r w:rsidRPr="004337F1">
        <w:t>Whe</w:t>
      </w:r>
      <w:r w:rsidR="00A86BED">
        <w:t>re</w:t>
      </w:r>
      <w:r w:rsidRPr="004337F1">
        <w:t xml:space="preserve"> </w:t>
      </w:r>
      <w:r w:rsidRPr="004337F1">
        <w:rPr>
          <w:i/>
        </w:rPr>
        <w:t>y</w:t>
      </w:r>
      <w:r w:rsidRPr="004337F1">
        <w:t xml:space="preserve"> = 0: </w:t>
      </w:r>
      <w:r w:rsidR="0023509F">
        <w:br/>
      </w:r>
      <w:r w:rsidRPr="004337F1">
        <w:t>-3(</w:t>
      </w:r>
      <w:r w:rsidRPr="004337F1">
        <w:rPr>
          <w:i/>
        </w:rPr>
        <w:t>d</w:t>
      </w:r>
      <w:r w:rsidRPr="004337F1">
        <w:t xml:space="preserve"> – 20)</w:t>
      </w:r>
      <w:r w:rsidRPr="004337F1">
        <w:rPr>
          <w:vertAlign w:val="superscript"/>
        </w:rPr>
        <w:t>2</w:t>
      </w:r>
      <w:r w:rsidRPr="004337F1">
        <w:t xml:space="preserve"> + 1200 = 0</w:t>
      </w:r>
      <w:r w:rsidR="0023509F">
        <w:br/>
      </w:r>
      <w:r w:rsidRPr="004337F1">
        <w:t>(</w:t>
      </w:r>
      <w:r w:rsidRPr="004337F1">
        <w:rPr>
          <w:i/>
        </w:rPr>
        <w:t>d</w:t>
      </w:r>
      <w:r w:rsidRPr="004337F1">
        <w:t xml:space="preserve"> – 20)</w:t>
      </w:r>
      <w:r w:rsidRPr="004337F1">
        <w:rPr>
          <w:vertAlign w:val="superscript"/>
        </w:rPr>
        <w:t>2</w:t>
      </w:r>
      <w:r w:rsidRPr="004337F1">
        <w:t xml:space="preserve"> – 400 = 0</w:t>
      </w:r>
      <w:r w:rsidR="0023509F">
        <w:br/>
      </w:r>
      <w:r w:rsidRPr="004337F1">
        <w:t>(</w:t>
      </w:r>
      <w:r w:rsidRPr="004337F1">
        <w:rPr>
          <w:i/>
        </w:rPr>
        <w:t>d</w:t>
      </w:r>
      <w:r w:rsidRPr="004337F1">
        <w:t xml:space="preserve"> – 20 + 20)(</w:t>
      </w:r>
      <w:r w:rsidRPr="004337F1">
        <w:rPr>
          <w:i/>
        </w:rPr>
        <w:t>d</w:t>
      </w:r>
      <w:r w:rsidRPr="004337F1">
        <w:t xml:space="preserve"> – 20 − 20) = 0</w:t>
      </w:r>
      <w:r w:rsidR="0023509F">
        <w:br/>
      </w:r>
      <w:r w:rsidRPr="004337F1">
        <w:rPr>
          <w:i/>
        </w:rPr>
        <w:t>d</w:t>
      </w:r>
      <w:r w:rsidRPr="004337F1">
        <w:t>(</w:t>
      </w:r>
      <w:r w:rsidRPr="004337F1">
        <w:rPr>
          <w:i/>
        </w:rPr>
        <w:t xml:space="preserve">d </w:t>
      </w:r>
      <w:r w:rsidRPr="004337F1">
        <w:t xml:space="preserve">– 40) = 0 </w:t>
      </w:r>
      <w:r w:rsidR="0023509F">
        <w:br/>
      </w:r>
      <w:r w:rsidRPr="004337F1">
        <w:rPr>
          <w:i/>
        </w:rPr>
        <w:t>d</w:t>
      </w:r>
      <w:r w:rsidRPr="004337F1">
        <w:t xml:space="preserve"> = 0 or 40</w:t>
      </w:r>
      <w:r w:rsidR="0023509F">
        <w:br/>
      </w:r>
      <w:r w:rsidRPr="004337F1">
        <w:t>Distance to target is 40 km.</w:t>
      </w:r>
    </w:p>
    <w:p w14:paraId="26E5E93B" w14:textId="347EF483" w:rsidR="0097565D" w:rsidRDefault="0051247D" w:rsidP="005F794A">
      <w:pPr>
        <w:pStyle w:val="Pquestionheadingsx"/>
        <w:spacing w:before="120"/>
      </w:pPr>
      <w:r>
        <w:lastRenderedPageBreak/>
        <w:t>Question 21</w:t>
      </w:r>
      <w:r w:rsidR="0097565D" w:rsidRPr="001F791F">
        <w:tab/>
      </w:r>
      <w:r w:rsidR="0097565D">
        <w:rPr>
          <w:rStyle w:val="Cmarkslabel"/>
        </w:rPr>
        <w:t>6</w:t>
      </w:r>
      <w:r w:rsidR="0097565D" w:rsidRPr="00F00405">
        <w:rPr>
          <w:rStyle w:val="Cmarkslabel"/>
        </w:rPr>
        <w:t xml:space="preserve"> m</w:t>
      </w:r>
      <w:r w:rsidR="0097565D" w:rsidRPr="00DF7F34">
        <w:rPr>
          <w:rStyle w:val="Cmarkslabel"/>
        </w:rPr>
        <w:t>arks</w:t>
      </w:r>
      <w:r w:rsidR="0097565D" w:rsidRPr="00DF7F34">
        <w:tab/>
        <w:t>[</w:t>
      </w:r>
      <w:r w:rsidR="0097565D">
        <w:t>4.1</w:t>
      </w:r>
      <w:r w:rsidR="0097565D" w:rsidRPr="00DF7F34">
        <w:t>]</w:t>
      </w:r>
    </w:p>
    <w:p w14:paraId="262EC968" w14:textId="77777777" w:rsidR="0097565D" w:rsidRPr="00330078" w:rsidRDefault="0097565D" w:rsidP="005F794A">
      <w:pPr>
        <w:pStyle w:val="Pquestiontextpartsa"/>
        <w:keepNext/>
      </w:pPr>
      <w:r w:rsidRPr="00330078">
        <w:rPr>
          <w:b/>
        </w:rPr>
        <w:t>(a)</w:t>
      </w:r>
      <w:r w:rsidRPr="00330078">
        <w:tab/>
        <w:t xml:space="preserve">Area = </w:t>
      </w:r>
      <w:r w:rsidRPr="0097565D">
        <w:rPr>
          <w:position w:val="-4"/>
        </w:rPr>
        <w:object w:dxaOrig="820" w:dyaOrig="320" w14:anchorId="2B25A23A">
          <v:shape id="_x0000_i1067" type="#_x0000_t75" style="width:41.15pt;height:14.95pt" o:ole="">
            <v:imagedata r:id="rId84" o:title=""/>
          </v:shape>
          <o:OLEObject Type="Embed" ProgID="Equation.DSMT4" ShapeID="_x0000_i1067" DrawAspect="Content" ObjectID="_1538907623" r:id="rId85"/>
        </w:object>
      </w:r>
    </w:p>
    <w:p w14:paraId="250BD7DD" w14:textId="29F53097" w:rsidR="0097565D" w:rsidRPr="00330078" w:rsidRDefault="0097565D" w:rsidP="00295AE2">
      <w:pPr>
        <w:pStyle w:val="Pquestiontextpartsa"/>
        <w:spacing w:after="0"/>
      </w:pPr>
      <w:r w:rsidRPr="00330078">
        <w:rPr>
          <w:b/>
        </w:rPr>
        <w:t>(b)</w:t>
      </w:r>
      <w:r w:rsidRPr="00330078">
        <w:tab/>
      </w:r>
      <w:r w:rsidRPr="0097565D">
        <w:rPr>
          <w:position w:val="-10"/>
        </w:rPr>
        <w:object w:dxaOrig="2160" w:dyaOrig="420" w14:anchorId="5DCD492F">
          <v:shape id="_x0000_i1068" type="#_x0000_t75" style="width:108.45pt;height:21.5pt" o:ole="">
            <v:imagedata r:id="rId86" o:title=""/>
          </v:shape>
          <o:OLEObject Type="Embed" ProgID="Equation.DSMT4" ShapeID="_x0000_i1068" DrawAspect="Content" ObjectID="_1538907624" r:id="rId87"/>
        </w:object>
      </w:r>
      <w:r w:rsidR="0023509F">
        <w:br/>
      </w:r>
      <w:r w:rsidRPr="0097565D">
        <w:rPr>
          <w:position w:val="-10"/>
        </w:rPr>
        <w:object w:dxaOrig="2060" w:dyaOrig="420" w14:anchorId="277D802B">
          <v:shape id="_x0000_i1069" type="#_x0000_t75" style="width:102.85pt;height:21.5pt" o:ole="">
            <v:imagedata r:id="rId88" o:title=""/>
          </v:shape>
          <o:OLEObject Type="Embed" ProgID="Equation.DSMT4" ShapeID="_x0000_i1069" DrawAspect="Content" ObjectID="_1538907625" r:id="rId89"/>
        </w:object>
      </w:r>
    </w:p>
    <w:p w14:paraId="6EB308C3" w14:textId="77777777" w:rsidR="0023509F" w:rsidRDefault="0097565D" w:rsidP="00295AE2">
      <w:pPr>
        <w:pStyle w:val="Pquestiontextpartsa"/>
        <w:spacing w:after="0"/>
      </w:pPr>
      <w:r w:rsidRPr="00330078">
        <w:rPr>
          <w:b/>
        </w:rPr>
        <w:t>(c)</w:t>
      </w:r>
      <w:r w:rsidRPr="00330078">
        <w:rPr>
          <w:b/>
        </w:rPr>
        <w:tab/>
        <w:t xml:space="preserve">(i) </w:t>
      </w:r>
      <w:r w:rsidRPr="00295AE2">
        <w:rPr>
          <w:position w:val="-10"/>
          <w:sz w:val="22"/>
        </w:rPr>
        <w:object w:dxaOrig="2220" w:dyaOrig="420" w14:anchorId="14AAC146">
          <v:shape id="_x0000_i1070" type="#_x0000_t75" style="width:112.2pt;height:21.5pt" o:ole="">
            <v:imagedata r:id="rId90" o:title=""/>
          </v:shape>
          <o:OLEObject Type="Embed" ProgID="Equation.DSMT4" ShapeID="_x0000_i1070" DrawAspect="Content" ObjectID="_1538907626" r:id="rId91"/>
        </w:object>
      </w:r>
      <w:r w:rsidR="0023509F" w:rsidRPr="00295AE2">
        <w:rPr>
          <w:sz w:val="22"/>
        </w:rPr>
        <w:br/>
      </w:r>
      <w:r w:rsidRPr="00295AE2">
        <w:rPr>
          <w:position w:val="-36"/>
          <w:sz w:val="22"/>
        </w:rPr>
        <w:object w:dxaOrig="2520" w:dyaOrig="820" w14:anchorId="75C55120">
          <v:shape id="_x0000_i1071" type="#_x0000_t75" style="width:126.25pt;height:41.15pt" o:ole="">
            <v:imagedata r:id="rId92" o:title=""/>
          </v:shape>
          <o:OLEObject Type="Embed" ProgID="Equation.DSMT4" ShapeID="_x0000_i1071" DrawAspect="Content" ObjectID="_1538907627" r:id="rId93"/>
        </w:object>
      </w:r>
    </w:p>
    <w:p w14:paraId="5478E1ED" w14:textId="65641564" w:rsidR="0097565D" w:rsidRPr="00295AE2" w:rsidRDefault="0097565D" w:rsidP="00A86BED">
      <w:pPr>
        <w:pStyle w:val="Pquestiontextpartsa"/>
      </w:pPr>
      <w:r w:rsidRPr="00330078">
        <w:rPr>
          <w:b/>
        </w:rPr>
        <w:t>(ii)</w:t>
      </w:r>
      <w:r>
        <w:tab/>
      </w:r>
      <w:r w:rsidRPr="00295AE2">
        <w:rPr>
          <w:position w:val="-6"/>
        </w:rPr>
        <w:object w:dxaOrig="1600" w:dyaOrig="380" w14:anchorId="2DC62965">
          <v:shape id="_x0000_i1072" type="#_x0000_t75" style="width:80.4pt;height:18.7pt" o:ole="">
            <v:imagedata r:id="rId94" o:title=""/>
          </v:shape>
          <o:OLEObject Type="Embed" ProgID="Equation.DSMT4" ShapeID="_x0000_i1072" DrawAspect="Content" ObjectID="_1538907628" r:id="rId95"/>
        </w:object>
      </w:r>
      <w:r w:rsidRPr="00295AE2">
        <w:t xml:space="preserve"> but </w:t>
      </w:r>
      <w:r w:rsidRPr="00A86BED">
        <w:rPr>
          <w:rStyle w:val="Cmathsexpressions"/>
        </w:rPr>
        <w:t>x</w:t>
      </w:r>
      <w:r w:rsidRPr="00295AE2">
        <w:t xml:space="preserve"> must be ≥ 2</w:t>
      </w:r>
      <w:r w:rsidRPr="00295AE2">
        <w:rPr>
          <w:i/>
        </w:rPr>
        <w:t>r</w:t>
      </w:r>
    </w:p>
    <w:p w14:paraId="1C4AFBB2" w14:textId="51612415" w:rsidR="0097565D" w:rsidRPr="00330078" w:rsidRDefault="00A86BED" w:rsidP="00A86BED">
      <w:pPr>
        <w:pStyle w:val="Pquestiontextpartsa"/>
      </w:pPr>
      <w:r>
        <w:tab/>
      </w:r>
      <w:r w:rsidR="0097565D" w:rsidRPr="00330078">
        <w:t>Therefore the shaded area can never be zero. A circle cut from a square will always leave waste.</w:t>
      </w:r>
    </w:p>
    <w:p w14:paraId="598AB519" w14:textId="067C2D58" w:rsidR="008F4811" w:rsidRDefault="0051247D" w:rsidP="0058255F">
      <w:pPr>
        <w:pStyle w:val="Pquestionheadingsx"/>
        <w:spacing w:before="120"/>
      </w:pPr>
      <w:r>
        <w:t>Question 22</w:t>
      </w:r>
      <w:r w:rsidR="008F4811" w:rsidRPr="001F791F">
        <w:tab/>
      </w:r>
      <w:r w:rsidR="008F4811" w:rsidRPr="001F791F">
        <w:rPr>
          <w:rStyle w:val="Cmarkslabel"/>
        </w:rPr>
        <w:t xml:space="preserve">9 </w:t>
      </w:r>
      <w:r w:rsidR="008F4811" w:rsidRPr="00DF7F34">
        <w:rPr>
          <w:rStyle w:val="Cmarkslabel"/>
        </w:rPr>
        <w:t>marks</w:t>
      </w:r>
      <w:r w:rsidR="008F4811" w:rsidRPr="00DF7F34">
        <w:tab/>
        <w:t>[</w:t>
      </w:r>
      <w:r w:rsidR="00A86BED">
        <w:t xml:space="preserve">4.2, 4.3, </w:t>
      </w:r>
      <w:r w:rsidR="008F4811">
        <w:t>4.4</w:t>
      </w:r>
      <w:r w:rsidR="008F4811" w:rsidRPr="00DF7F34">
        <w:t>]</w:t>
      </w:r>
    </w:p>
    <w:p w14:paraId="05EE6DDA" w14:textId="2BBA3195" w:rsidR="000067E3" w:rsidRPr="002613BD" w:rsidRDefault="000067E3" w:rsidP="008F4811">
      <w:pPr>
        <w:pStyle w:val="Pquestiontextpartsa"/>
        <w:rPr>
          <w:rStyle w:val="Cquestionpartlabelbold"/>
        </w:rPr>
      </w:pPr>
      <w:r w:rsidRPr="002613BD">
        <w:rPr>
          <w:rStyle w:val="Cquestionpartlabelbold"/>
        </w:rPr>
        <w:t>(a)</w:t>
      </w:r>
      <w:r w:rsidRPr="002613BD">
        <w:rPr>
          <w:rStyle w:val="Cquestionpartlabelbold"/>
        </w:rPr>
        <w:tab/>
      </w:r>
    </w:p>
    <w:tbl>
      <w:tblPr>
        <w:tblW w:w="5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4"/>
        <w:gridCol w:w="685"/>
        <w:gridCol w:w="685"/>
        <w:gridCol w:w="685"/>
        <w:gridCol w:w="684"/>
        <w:gridCol w:w="685"/>
        <w:gridCol w:w="685"/>
        <w:gridCol w:w="685"/>
      </w:tblGrid>
      <w:tr w:rsidR="00BF0A9E" w:rsidRPr="00D8689F" w14:paraId="3C9E66EA" w14:textId="77777777" w:rsidTr="00295AE2">
        <w:trPr>
          <w:trHeight w:val="227"/>
        </w:trPr>
        <w:tc>
          <w:tcPr>
            <w:tcW w:w="684" w:type="dxa"/>
          </w:tcPr>
          <w:p w14:paraId="07F86CF6" w14:textId="77777777" w:rsidR="00BF0A9E" w:rsidRPr="00CB7AC5" w:rsidRDefault="00BF0A9E" w:rsidP="001A6B87">
            <w:pPr>
              <w:pStyle w:val="Ptabletext"/>
              <w:rPr>
                <w:rStyle w:val="Cmathsexpressions"/>
                <w:rFonts w:eastAsiaTheme="majorEastAsia"/>
              </w:rPr>
            </w:pPr>
            <w:r w:rsidRPr="00CB7AC5">
              <w:rPr>
                <w:rStyle w:val="Cmathsexpressions"/>
                <w:rFonts w:eastAsiaTheme="majorEastAsia"/>
              </w:rPr>
              <w:t>x</w:t>
            </w:r>
          </w:p>
        </w:tc>
        <w:tc>
          <w:tcPr>
            <w:tcW w:w="685" w:type="dxa"/>
          </w:tcPr>
          <w:p w14:paraId="6078C19A" w14:textId="77777777" w:rsidR="00BF0A9E" w:rsidRPr="00D8689F" w:rsidRDefault="00BF0A9E" w:rsidP="001A6B87">
            <w:pPr>
              <w:pStyle w:val="Ptabletext"/>
            </w:pPr>
            <w:r w:rsidRPr="00D8689F">
              <w:t>0</w:t>
            </w:r>
          </w:p>
        </w:tc>
        <w:tc>
          <w:tcPr>
            <w:tcW w:w="685" w:type="dxa"/>
          </w:tcPr>
          <w:p w14:paraId="13A82B0B" w14:textId="77777777" w:rsidR="00BF0A9E" w:rsidRPr="00D8689F" w:rsidRDefault="00BF0A9E" w:rsidP="001A6B87">
            <w:pPr>
              <w:pStyle w:val="Ptabletext"/>
            </w:pPr>
            <w:r w:rsidRPr="00D8689F">
              <w:t>1</w:t>
            </w:r>
          </w:p>
        </w:tc>
        <w:tc>
          <w:tcPr>
            <w:tcW w:w="685" w:type="dxa"/>
          </w:tcPr>
          <w:p w14:paraId="35880AFB" w14:textId="77777777" w:rsidR="00BF0A9E" w:rsidRPr="00D8689F" w:rsidRDefault="00BF0A9E" w:rsidP="001A6B87">
            <w:pPr>
              <w:pStyle w:val="Ptabletext"/>
            </w:pPr>
            <w:r w:rsidRPr="00D8689F">
              <w:t>2</w:t>
            </w:r>
          </w:p>
        </w:tc>
        <w:tc>
          <w:tcPr>
            <w:tcW w:w="684" w:type="dxa"/>
          </w:tcPr>
          <w:p w14:paraId="3F1A0BB0" w14:textId="77777777" w:rsidR="00BF0A9E" w:rsidRPr="00D8689F" w:rsidRDefault="00BF0A9E" w:rsidP="001A6B87">
            <w:pPr>
              <w:pStyle w:val="Ptabletext"/>
            </w:pPr>
            <w:r w:rsidRPr="00D8689F">
              <w:t>3</w:t>
            </w:r>
          </w:p>
        </w:tc>
        <w:tc>
          <w:tcPr>
            <w:tcW w:w="685" w:type="dxa"/>
          </w:tcPr>
          <w:p w14:paraId="653F23DF" w14:textId="77777777" w:rsidR="00BF0A9E" w:rsidRPr="00D8689F" w:rsidRDefault="00BF0A9E" w:rsidP="001A6B87">
            <w:pPr>
              <w:pStyle w:val="Ptabletext"/>
            </w:pPr>
            <w:r w:rsidRPr="00D8689F">
              <w:t>4</w:t>
            </w:r>
          </w:p>
        </w:tc>
        <w:tc>
          <w:tcPr>
            <w:tcW w:w="685" w:type="dxa"/>
          </w:tcPr>
          <w:p w14:paraId="4250000C" w14:textId="77777777" w:rsidR="00BF0A9E" w:rsidRPr="00D8689F" w:rsidRDefault="00BF0A9E" w:rsidP="001A6B87">
            <w:pPr>
              <w:pStyle w:val="Ptabletext"/>
            </w:pPr>
            <w:r w:rsidRPr="00D8689F">
              <w:t>5</w:t>
            </w:r>
          </w:p>
        </w:tc>
        <w:tc>
          <w:tcPr>
            <w:tcW w:w="685" w:type="dxa"/>
          </w:tcPr>
          <w:p w14:paraId="121EA4A1" w14:textId="77777777" w:rsidR="00BF0A9E" w:rsidRPr="00D8689F" w:rsidRDefault="00BF0A9E" w:rsidP="001A6B87">
            <w:pPr>
              <w:pStyle w:val="Ptabletext"/>
            </w:pPr>
            <w:r w:rsidRPr="00D8689F">
              <w:t>6</w:t>
            </w:r>
          </w:p>
        </w:tc>
      </w:tr>
      <w:tr w:rsidR="00BF0A9E" w:rsidRPr="00D8689F" w14:paraId="4F0991A0" w14:textId="77777777" w:rsidTr="00295AE2">
        <w:trPr>
          <w:trHeight w:val="227"/>
        </w:trPr>
        <w:tc>
          <w:tcPr>
            <w:tcW w:w="684" w:type="dxa"/>
          </w:tcPr>
          <w:p w14:paraId="23DF0237" w14:textId="77777777" w:rsidR="00BF0A9E" w:rsidRPr="00CB7AC5" w:rsidRDefault="00BF0A9E" w:rsidP="001A6B87">
            <w:pPr>
              <w:pStyle w:val="Ptabletext"/>
              <w:rPr>
                <w:rStyle w:val="Cmathsexpressions"/>
                <w:rFonts w:eastAsiaTheme="majorEastAsia"/>
              </w:rPr>
            </w:pPr>
            <w:r w:rsidRPr="00CB7AC5">
              <w:rPr>
                <w:rStyle w:val="Cmathsexpressions"/>
                <w:rFonts w:eastAsiaTheme="majorEastAsia"/>
              </w:rPr>
              <w:t>y</w:t>
            </w:r>
          </w:p>
        </w:tc>
        <w:tc>
          <w:tcPr>
            <w:tcW w:w="685" w:type="dxa"/>
          </w:tcPr>
          <w:p w14:paraId="3D64BE57" w14:textId="77777777" w:rsidR="00BF0A9E" w:rsidRPr="00D8689F" w:rsidRDefault="00BF0A9E" w:rsidP="001A6B87">
            <w:pPr>
              <w:pStyle w:val="Ptabletext"/>
            </w:pPr>
            <w:r w:rsidRPr="00330078">
              <w:t>0</w:t>
            </w:r>
          </w:p>
        </w:tc>
        <w:tc>
          <w:tcPr>
            <w:tcW w:w="685" w:type="dxa"/>
          </w:tcPr>
          <w:p w14:paraId="5CE6D896" w14:textId="77777777" w:rsidR="00BF0A9E" w:rsidRPr="00D8689F" w:rsidRDefault="00BF0A9E" w:rsidP="001A6B87">
            <w:pPr>
              <w:pStyle w:val="Ptabletext"/>
            </w:pPr>
            <w:r w:rsidRPr="00330078">
              <w:t>5</w:t>
            </w:r>
          </w:p>
        </w:tc>
        <w:tc>
          <w:tcPr>
            <w:tcW w:w="685" w:type="dxa"/>
          </w:tcPr>
          <w:p w14:paraId="1F0FC930" w14:textId="77777777" w:rsidR="00BF0A9E" w:rsidRPr="00D8689F" w:rsidRDefault="00BF0A9E" w:rsidP="001A6B87">
            <w:pPr>
              <w:pStyle w:val="Ptabletext"/>
            </w:pPr>
            <w:r w:rsidRPr="00330078">
              <w:t>8</w:t>
            </w:r>
          </w:p>
        </w:tc>
        <w:tc>
          <w:tcPr>
            <w:tcW w:w="684" w:type="dxa"/>
          </w:tcPr>
          <w:p w14:paraId="3BA5EFFC" w14:textId="77777777" w:rsidR="00BF0A9E" w:rsidRPr="00D8689F" w:rsidRDefault="00BF0A9E" w:rsidP="001A6B87">
            <w:pPr>
              <w:pStyle w:val="Ptabletext"/>
            </w:pPr>
            <w:r w:rsidRPr="00330078">
              <w:t>9</w:t>
            </w:r>
          </w:p>
        </w:tc>
        <w:tc>
          <w:tcPr>
            <w:tcW w:w="685" w:type="dxa"/>
          </w:tcPr>
          <w:p w14:paraId="67F45D34" w14:textId="77777777" w:rsidR="00BF0A9E" w:rsidRPr="00D8689F" w:rsidRDefault="00BF0A9E" w:rsidP="001A6B87">
            <w:pPr>
              <w:pStyle w:val="Ptabletext"/>
            </w:pPr>
            <w:r w:rsidRPr="00330078">
              <w:t>8</w:t>
            </w:r>
          </w:p>
        </w:tc>
        <w:tc>
          <w:tcPr>
            <w:tcW w:w="685" w:type="dxa"/>
          </w:tcPr>
          <w:p w14:paraId="24A878BF" w14:textId="77777777" w:rsidR="00BF0A9E" w:rsidRPr="00D8689F" w:rsidRDefault="00BF0A9E" w:rsidP="001A6B87">
            <w:pPr>
              <w:pStyle w:val="Ptabletext"/>
            </w:pPr>
            <w:r w:rsidRPr="00330078">
              <w:t>5</w:t>
            </w:r>
          </w:p>
        </w:tc>
        <w:tc>
          <w:tcPr>
            <w:tcW w:w="685" w:type="dxa"/>
          </w:tcPr>
          <w:p w14:paraId="6E2CFD98" w14:textId="77777777" w:rsidR="00BF0A9E" w:rsidRPr="00D8689F" w:rsidRDefault="00BF0A9E" w:rsidP="001A6B87">
            <w:pPr>
              <w:pStyle w:val="Ptabletext"/>
            </w:pPr>
            <w:r w:rsidRPr="00330078">
              <w:t>0</w:t>
            </w:r>
          </w:p>
        </w:tc>
      </w:tr>
    </w:tbl>
    <w:p w14:paraId="71461025" w14:textId="695BE5D1" w:rsidR="000067E3" w:rsidRDefault="000067E3" w:rsidP="000067E3">
      <w:pPr>
        <w:pStyle w:val="Pquestiontextpartsa"/>
        <w:rPr>
          <w:noProof/>
        </w:rPr>
      </w:pPr>
      <w:r w:rsidRPr="00DE6E72">
        <w:rPr>
          <w:rStyle w:val="Cquestionpartlabelbold"/>
        </w:rPr>
        <w:t>(b)</w:t>
      </w:r>
      <w:r>
        <w:rPr>
          <w:noProof/>
        </w:rPr>
        <w:tab/>
      </w:r>
    </w:p>
    <w:p w14:paraId="0F8A57DF" w14:textId="31766E79" w:rsidR="008F4811" w:rsidRPr="00330078" w:rsidRDefault="008F4811" w:rsidP="0058255F">
      <w:pPr>
        <w:pStyle w:val="Pquestiontextpartsa"/>
        <w:spacing w:after="0"/>
      </w:pPr>
      <w:r>
        <w:rPr>
          <w:noProof/>
        </w:rPr>
        <w:drawing>
          <wp:inline distT="0" distB="0" distL="0" distR="0" wp14:anchorId="0005D021" wp14:editId="74FD38BC">
            <wp:extent cx="1536700" cy="1612900"/>
            <wp:effectExtent l="0" t="0" r="12700" b="12700"/>
            <wp:docPr id="230" name="Picture 230" descr="PM10_PR_SSa_9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PM10_PR_SSa_9_04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C004" w14:textId="2EE1606F" w:rsidR="008F4811" w:rsidRPr="00295AE2" w:rsidRDefault="008F4811" w:rsidP="00E21508">
      <w:pPr>
        <w:pStyle w:val="Pquestiontextpartsa"/>
        <w:rPr>
          <w:sz w:val="22"/>
        </w:rPr>
      </w:pPr>
      <w:r w:rsidRPr="00330078">
        <w:rPr>
          <w:b/>
        </w:rPr>
        <w:t>(c)</w:t>
      </w:r>
      <w:r w:rsidRPr="00330078">
        <w:rPr>
          <w:b/>
        </w:rPr>
        <w:tab/>
      </w:r>
      <w:r w:rsidRPr="00295AE2">
        <w:rPr>
          <w:sz w:val="22"/>
        </w:rPr>
        <w:t>(3, 9)</w:t>
      </w:r>
    </w:p>
    <w:p w14:paraId="64E21744" w14:textId="4329961F" w:rsidR="008F4811" w:rsidRPr="00330078" w:rsidRDefault="008F4811" w:rsidP="0058255F">
      <w:pPr>
        <w:pStyle w:val="Pquestiontextpartsa"/>
        <w:spacing w:after="0"/>
      </w:pPr>
      <w:r w:rsidRPr="00330078">
        <w:rPr>
          <w:b/>
        </w:rPr>
        <w:t>(d)</w:t>
      </w:r>
      <w:r w:rsidRPr="00330078">
        <w:rPr>
          <w:b/>
        </w:rPr>
        <w:tab/>
      </w:r>
      <w:r w:rsidRPr="00330078">
        <w:rPr>
          <w:i/>
        </w:rPr>
        <w:t>x-</w:t>
      </w:r>
      <w:r w:rsidRPr="00330078">
        <w:t xml:space="preserve">intercepts are (0, 0) and (6, 0), </w:t>
      </w:r>
      <w:r w:rsidRPr="00330078">
        <w:rPr>
          <w:i/>
        </w:rPr>
        <w:t>y-</w:t>
      </w:r>
      <w:r w:rsidRPr="00330078">
        <w:t>intercept is (0, 0).</w:t>
      </w:r>
    </w:p>
    <w:p w14:paraId="113BFD6A" w14:textId="18D2153F" w:rsidR="008F4811" w:rsidRPr="00330078" w:rsidRDefault="008F4811" w:rsidP="0058255F">
      <w:pPr>
        <w:pStyle w:val="Pquestiontextpartsa"/>
        <w:spacing w:after="0"/>
      </w:pPr>
      <w:r w:rsidRPr="00330078">
        <w:rPr>
          <w:b/>
        </w:rPr>
        <w:t>(e)</w:t>
      </w:r>
      <w:r w:rsidRPr="00330078">
        <w:rPr>
          <w:b/>
        </w:rPr>
        <w:tab/>
      </w:r>
      <w:r w:rsidRPr="00330078">
        <w:t>6</w:t>
      </w:r>
      <w:r w:rsidRPr="00330078">
        <w:rPr>
          <w:i/>
        </w:rPr>
        <w:t>x</w:t>
      </w:r>
      <w:r w:rsidRPr="00330078">
        <w:t xml:space="preserve"> – </w:t>
      </w:r>
      <w:r w:rsidRPr="00330078">
        <w:rPr>
          <w:i/>
        </w:rPr>
        <w:t>x</w:t>
      </w:r>
      <w:r w:rsidRPr="00330078">
        <w:rPr>
          <w:vertAlign w:val="superscript"/>
        </w:rPr>
        <w:t>2</w:t>
      </w:r>
      <w:r w:rsidRPr="00330078">
        <w:t xml:space="preserve"> = 6</w:t>
      </w:r>
      <w:r w:rsidR="00E21508">
        <w:br/>
      </w:r>
      <w:r w:rsidRPr="00330078">
        <w:rPr>
          <w:i/>
        </w:rPr>
        <w:t>x</w:t>
      </w:r>
      <w:r w:rsidRPr="00330078">
        <w:rPr>
          <w:vertAlign w:val="superscript"/>
        </w:rPr>
        <w:t>2</w:t>
      </w:r>
      <w:r w:rsidRPr="00330078">
        <w:t xml:space="preserve"> – 6</w:t>
      </w:r>
      <w:r w:rsidRPr="00330078">
        <w:rPr>
          <w:i/>
        </w:rPr>
        <w:t>x</w:t>
      </w:r>
      <w:r w:rsidRPr="00330078">
        <w:t xml:space="preserve"> + 6 = 0 </w:t>
      </w:r>
      <w:r w:rsidR="00E21508">
        <w:br/>
      </w:r>
      <w:r w:rsidRPr="00330078">
        <w:rPr>
          <w:i/>
        </w:rPr>
        <w:t>x</w:t>
      </w:r>
      <w:r w:rsidRPr="00330078">
        <w:rPr>
          <w:vertAlign w:val="superscript"/>
        </w:rPr>
        <w:t>2</w:t>
      </w:r>
      <w:r w:rsidRPr="00330078">
        <w:t xml:space="preserve"> – 6</w:t>
      </w:r>
      <w:r w:rsidRPr="00330078">
        <w:rPr>
          <w:i/>
        </w:rPr>
        <w:t>x</w:t>
      </w:r>
      <w:r w:rsidRPr="00330078">
        <w:t xml:space="preserve"> + 6 = 0 </w:t>
      </w:r>
      <w:r w:rsidR="00E21508">
        <w:br/>
      </w:r>
      <w:r w:rsidRPr="00330078">
        <w:rPr>
          <w:i/>
        </w:rPr>
        <w:t>x</w:t>
      </w:r>
      <w:r w:rsidRPr="00330078">
        <w:rPr>
          <w:i/>
          <w:vertAlign w:val="superscript"/>
        </w:rPr>
        <w:t>2</w:t>
      </w:r>
      <w:r w:rsidRPr="00330078">
        <w:t xml:space="preserve"> – 6</w:t>
      </w:r>
      <w:r w:rsidRPr="00330078">
        <w:rPr>
          <w:i/>
        </w:rPr>
        <w:t>x</w:t>
      </w:r>
      <w:r w:rsidRPr="00330078">
        <w:t xml:space="preserve"> + 9 – 3 = 0</w:t>
      </w:r>
      <w:r w:rsidR="00E21508">
        <w:br/>
      </w:r>
      <w:r w:rsidRPr="001B0F02">
        <w:t>(</w:t>
      </w:r>
      <w:r w:rsidRPr="00330078">
        <w:rPr>
          <w:i/>
        </w:rPr>
        <w:t>x</w:t>
      </w:r>
      <w:r w:rsidRPr="00330078">
        <w:t xml:space="preserve"> – 3)</w:t>
      </w:r>
      <w:r w:rsidRPr="00330078">
        <w:rPr>
          <w:vertAlign w:val="superscript"/>
        </w:rPr>
        <w:t>2</w:t>
      </w:r>
      <w:r w:rsidRPr="00330078">
        <w:t xml:space="preserve"> – 3 = 0</w:t>
      </w:r>
      <w:r w:rsidR="00E21508">
        <w:br/>
      </w:r>
      <w:r w:rsidRPr="00330078">
        <w:rPr>
          <w:i/>
        </w:rPr>
        <w:t>x</w:t>
      </w:r>
      <w:r w:rsidRPr="00330078">
        <w:t xml:space="preserve"> = 3 ± 1.73</w:t>
      </w:r>
      <w:r w:rsidR="00E21508">
        <w:br/>
      </w:r>
      <w:r w:rsidRPr="00330078">
        <w:t xml:space="preserve">   = 1.27 or 4.73</w:t>
      </w:r>
      <w:r w:rsidR="004B1A31">
        <w:br/>
      </w:r>
      <w:r w:rsidRPr="00330078">
        <w:t xml:space="preserve">Check: 6 </w:t>
      </w:r>
      <w:r w:rsidRPr="00330078">
        <w:sym w:font="Symbol" w:char="F0B4"/>
      </w:r>
      <w:r w:rsidRPr="00330078">
        <w:t xml:space="preserve"> 1.27 – 1.27</w:t>
      </w:r>
      <w:r w:rsidRPr="00330078">
        <w:rPr>
          <w:vertAlign w:val="superscript"/>
        </w:rPr>
        <w:t>2</w:t>
      </w:r>
      <w:r w:rsidRPr="00330078">
        <w:t xml:space="preserve"> = 6.0, and 6 </w:t>
      </w:r>
      <w:r w:rsidRPr="00330078">
        <w:sym w:font="Symbol" w:char="F0B4"/>
      </w:r>
      <w:r w:rsidRPr="00330078">
        <w:t xml:space="preserve"> 4.73 – 4.73</w:t>
      </w:r>
      <w:r w:rsidRPr="00330078">
        <w:rPr>
          <w:vertAlign w:val="superscript"/>
        </w:rPr>
        <w:t>2</w:t>
      </w:r>
      <w:r w:rsidRPr="00330078">
        <w:t xml:space="preserve"> = 6.0</w:t>
      </w:r>
      <w:r w:rsidR="004B1A31">
        <w:br/>
      </w:r>
      <w:r w:rsidRPr="00330078">
        <w:t xml:space="preserve">The </w:t>
      </w:r>
      <w:r w:rsidR="00C42BDD">
        <w:t>ball was at a height of 6 m</w:t>
      </w:r>
      <w:r w:rsidRPr="00330078">
        <w:t>, 1.27 seconds and 4.73 seconds after the ball was thrown.</w:t>
      </w:r>
    </w:p>
    <w:p w14:paraId="45757E29" w14:textId="77777777" w:rsidR="008F4811" w:rsidRPr="00330078" w:rsidRDefault="008F4811" w:rsidP="0058255F">
      <w:pPr>
        <w:pStyle w:val="Pquestiontextpartsa"/>
        <w:spacing w:after="0"/>
      </w:pPr>
      <w:r w:rsidRPr="00330078">
        <w:rPr>
          <w:b/>
        </w:rPr>
        <w:t>(f)</w:t>
      </w:r>
      <w:r w:rsidRPr="00330078">
        <w:rPr>
          <w:b/>
        </w:rPr>
        <w:tab/>
      </w:r>
      <w:r w:rsidRPr="00330078">
        <w:t xml:space="preserve">There are two times, one when the ball was on the way up and the other when the ball was on the way down. </w:t>
      </w:r>
    </w:p>
    <w:p w14:paraId="0AD2BFF1" w14:textId="40330422" w:rsidR="008F4811" w:rsidRPr="00330078" w:rsidRDefault="008F4811" w:rsidP="0058255F">
      <w:pPr>
        <w:pStyle w:val="Pquestiontextpartsa"/>
        <w:spacing w:after="0"/>
      </w:pPr>
      <w:r w:rsidRPr="00330078">
        <w:t>(</w:t>
      </w:r>
      <w:r w:rsidRPr="00330078">
        <w:rPr>
          <w:b/>
        </w:rPr>
        <w:t>g)</w:t>
      </w:r>
      <w:r w:rsidRPr="00330078">
        <w:rPr>
          <w:b/>
        </w:rPr>
        <w:tab/>
      </w:r>
      <w:r w:rsidRPr="00330078">
        <w:t xml:space="preserve">The ball reaches a maximum height of 9 m. </w:t>
      </w:r>
      <w:r>
        <w:t>It</w:t>
      </w:r>
      <w:r w:rsidRPr="00330078">
        <w:t xml:space="preserve"> does not reach the 12 m level</w:t>
      </w:r>
      <w:r>
        <w:t xml:space="preserve"> so</w:t>
      </w:r>
      <w:r w:rsidRPr="00330078">
        <w:t xml:space="preserve"> there are no times when this happens.</w:t>
      </w:r>
    </w:p>
    <w:p w14:paraId="2192A062" w14:textId="6E61AA6A" w:rsidR="008F4811" w:rsidRDefault="0051247D" w:rsidP="005F794A">
      <w:pPr>
        <w:pStyle w:val="Pquestionheadingsx"/>
        <w:spacing w:before="120"/>
      </w:pPr>
      <w:r>
        <w:lastRenderedPageBreak/>
        <w:t>Question 23</w:t>
      </w:r>
      <w:r w:rsidR="008F4811" w:rsidRPr="001F791F">
        <w:tab/>
      </w:r>
      <w:r w:rsidR="008F4811">
        <w:rPr>
          <w:rStyle w:val="Cmarkslabel"/>
        </w:rPr>
        <w:t>4</w:t>
      </w:r>
      <w:r w:rsidR="008F4811" w:rsidRPr="001F791F">
        <w:rPr>
          <w:rStyle w:val="Cmarkslabel"/>
        </w:rPr>
        <w:t xml:space="preserve"> </w:t>
      </w:r>
      <w:r w:rsidR="008F4811" w:rsidRPr="00DF7F34">
        <w:rPr>
          <w:rStyle w:val="Cmarkslabel"/>
        </w:rPr>
        <w:t>marks</w:t>
      </w:r>
      <w:r w:rsidR="008F4811" w:rsidRPr="00DF7F34">
        <w:tab/>
        <w:t>[</w:t>
      </w:r>
      <w:r w:rsidR="008F4811">
        <w:t>4.4</w:t>
      </w:r>
      <w:r w:rsidR="008F4811" w:rsidRPr="00DF7F34">
        <w:t>]</w:t>
      </w:r>
    </w:p>
    <w:p w14:paraId="2346B455" w14:textId="4F42D6A4" w:rsidR="008F4811" w:rsidRPr="00330078" w:rsidRDefault="008F4811" w:rsidP="005F794A">
      <w:pPr>
        <w:pStyle w:val="Pquestiontextpartsa"/>
        <w:keepNext/>
        <w:spacing w:after="0"/>
      </w:pPr>
      <w:r w:rsidRPr="00330078">
        <w:t xml:space="preserve">The highest level is the </w:t>
      </w:r>
      <w:r w:rsidRPr="00330078">
        <w:rPr>
          <w:i/>
        </w:rPr>
        <w:t>k</w:t>
      </w:r>
      <w:r w:rsidRPr="00330078">
        <w:t>-value of the turning point.</w:t>
      </w:r>
      <w:r w:rsidR="00A86BED">
        <w:t xml:space="preserve"> </w:t>
      </w:r>
      <w:r w:rsidRPr="00330078">
        <w:t>In turning point form</w:t>
      </w:r>
      <w:r w:rsidR="00A86BED">
        <w:t>:</w:t>
      </w:r>
      <w:r w:rsidRPr="00330078">
        <w:t xml:space="preserve"> </w:t>
      </w:r>
    </w:p>
    <w:p w14:paraId="6A80ED27" w14:textId="77777777" w:rsidR="008F4811" w:rsidRPr="00295AE2" w:rsidRDefault="008F4811" w:rsidP="005F794A">
      <w:pPr>
        <w:pStyle w:val="Pquestiontextpartsa"/>
        <w:keepNext/>
        <w:rPr>
          <w:sz w:val="22"/>
        </w:rPr>
      </w:pPr>
      <w:r w:rsidRPr="00295AE2">
        <w:rPr>
          <w:i/>
          <w:sz w:val="22"/>
        </w:rPr>
        <w:t xml:space="preserve">h </w:t>
      </w:r>
      <w:r w:rsidRPr="00295AE2">
        <w:rPr>
          <w:sz w:val="22"/>
        </w:rPr>
        <w:t>= -</w:t>
      </w:r>
      <w:r w:rsidRPr="00295AE2">
        <w:rPr>
          <w:i/>
          <w:sz w:val="22"/>
        </w:rPr>
        <w:t>x</w:t>
      </w:r>
      <w:r w:rsidRPr="00295AE2">
        <w:rPr>
          <w:sz w:val="22"/>
        </w:rPr>
        <w:t>(</w:t>
      </w:r>
      <w:r w:rsidRPr="00295AE2">
        <w:rPr>
          <w:i/>
          <w:sz w:val="22"/>
        </w:rPr>
        <w:t>x</w:t>
      </w:r>
      <w:r w:rsidRPr="00295AE2">
        <w:rPr>
          <w:sz w:val="22"/>
        </w:rPr>
        <w:t xml:space="preserve"> – 5)</w:t>
      </w:r>
    </w:p>
    <w:p w14:paraId="6F16EDEC" w14:textId="77777777" w:rsidR="008F4811" w:rsidRPr="00295AE2" w:rsidRDefault="008F4811" w:rsidP="005F794A">
      <w:pPr>
        <w:pStyle w:val="Pquestiontextpartsa"/>
        <w:keepNext/>
        <w:rPr>
          <w:sz w:val="22"/>
        </w:rPr>
      </w:pPr>
      <w:r w:rsidRPr="00295AE2">
        <w:rPr>
          <w:sz w:val="22"/>
        </w:rPr>
        <w:t xml:space="preserve">   = -(</w:t>
      </w:r>
      <w:r w:rsidRPr="00295AE2">
        <w:rPr>
          <w:i/>
          <w:sz w:val="22"/>
        </w:rPr>
        <w:t>x</w:t>
      </w:r>
      <w:r w:rsidRPr="00295AE2">
        <w:rPr>
          <w:sz w:val="22"/>
          <w:vertAlign w:val="superscript"/>
        </w:rPr>
        <w:t>2</w:t>
      </w:r>
      <w:r w:rsidRPr="00295AE2">
        <w:rPr>
          <w:sz w:val="22"/>
        </w:rPr>
        <w:t xml:space="preserve"> – 5</w:t>
      </w:r>
      <w:r w:rsidRPr="00295AE2">
        <w:rPr>
          <w:i/>
          <w:sz w:val="22"/>
        </w:rPr>
        <w:t>x</w:t>
      </w:r>
      <w:r w:rsidRPr="00295AE2">
        <w:rPr>
          <w:sz w:val="22"/>
        </w:rPr>
        <w:t>)</w:t>
      </w:r>
    </w:p>
    <w:p w14:paraId="5DB26122" w14:textId="77777777" w:rsidR="008F4811" w:rsidRPr="00295AE2" w:rsidRDefault="008F4811" w:rsidP="005F794A">
      <w:pPr>
        <w:pStyle w:val="Pquestiontextpartsa"/>
        <w:keepNext/>
        <w:rPr>
          <w:sz w:val="22"/>
        </w:rPr>
      </w:pPr>
      <w:r w:rsidRPr="00295AE2">
        <w:rPr>
          <w:sz w:val="22"/>
        </w:rPr>
        <w:t xml:space="preserve">   = -(</w:t>
      </w:r>
      <w:r w:rsidRPr="00295AE2">
        <w:rPr>
          <w:i/>
          <w:sz w:val="22"/>
        </w:rPr>
        <w:t>x</w:t>
      </w:r>
      <w:r w:rsidRPr="00295AE2">
        <w:rPr>
          <w:sz w:val="22"/>
          <w:vertAlign w:val="superscript"/>
        </w:rPr>
        <w:t>2</w:t>
      </w:r>
      <w:r w:rsidRPr="00295AE2">
        <w:rPr>
          <w:sz w:val="22"/>
        </w:rPr>
        <w:t xml:space="preserve"> – 5</w:t>
      </w:r>
      <w:r w:rsidRPr="00295AE2">
        <w:rPr>
          <w:i/>
          <w:sz w:val="22"/>
        </w:rPr>
        <w:t>x</w:t>
      </w:r>
      <w:r w:rsidRPr="00295AE2">
        <w:rPr>
          <w:sz w:val="22"/>
        </w:rPr>
        <w:t xml:space="preserve"> + 6.25) + 6.25</w:t>
      </w:r>
    </w:p>
    <w:p w14:paraId="1F452C7F" w14:textId="77777777" w:rsidR="008F4811" w:rsidRPr="00295AE2" w:rsidRDefault="008F4811" w:rsidP="005F794A">
      <w:pPr>
        <w:pStyle w:val="Pquestiontextpartsa"/>
        <w:keepNext/>
        <w:rPr>
          <w:sz w:val="22"/>
        </w:rPr>
      </w:pPr>
      <w:r w:rsidRPr="00295AE2">
        <w:rPr>
          <w:sz w:val="22"/>
        </w:rPr>
        <w:t xml:space="preserve">   = -(</w:t>
      </w:r>
      <w:r w:rsidRPr="00295AE2">
        <w:rPr>
          <w:i/>
          <w:sz w:val="22"/>
        </w:rPr>
        <w:t xml:space="preserve">x </w:t>
      </w:r>
      <w:r w:rsidRPr="00295AE2">
        <w:rPr>
          <w:sz w:val="22"/>
        </w:rPr>
        <w:t>− 2.5)</w:t>
      </w:r>
      <w:r w:rsidRPr="00295AE2">
        <w:rPr>
          <w:sz w:val="22"/>
          <w:vertAlign w:val="superscript"/>
        </w:rPr>
        <w:t>2</w:t>
      </w:r>
      <w:r w:rsidRPr="00295AE2">
        <w:rPr>
          <w:sz w:val="22"/>
        </w:rPr>
        <w:t xml:space="preserve"> + 6.25 </w:t>
      </w:r>
    </w:p>
    <w:p w14:paraId="3BC8C121" w14:textId="77777777" w:rsidR="008F4811" w:rsidRDefault="008F4811" w:rsidP="0058255F">
      <w:pPr>
        <w:pStyle w:val="Pquestiontextpartsa"/>
        <w:spacing w:after="0"/>
      </w:pPr>
      <w:r w:rsidRPr="00330078">
        <w:t>So the height reached is 6.25 m.</w:t>
      </w:r>
    </w:p>
    <w:p w14:paraId="21B5AE5B" w14:textId="77777777" w:rsidR="005F794A" w:rsidRPr="00330078" w:rsidRDefault="005F794A" w:rsidP="0058255F">
      <w:pPr>
        <w:pStyle w:val="Pquestiontextpartsa"/>
        <w:spacing w:after="0"/>
      </w:pPr>
    </w:p>
    <w:p w14:paraId="0A81B739" w14:textId="02A0B4AC" w:rsidR="000067E3" w:rsidRDefault="00FA4C77" w:rsidP="0058255F">
      <w:pPr>
        <w:pStyle w:val="Psectionresults"/>
        <w:spacing w:before="0" w:after="0"/>
      </w:pPr>
      <w:r w:rsidRPr="00295AE2">
        <w:t>Extended answer total marks:  2</w:t>
      </w:r>
      <w:r w:rsidR="008F4811" w:rsidRPr="00295AE2">
        <w:t>5</w:t>
      </w:r>
    </w:p>
    <w:p w14:paraId="050B6887" w14:textId="77777777" w:rsidR="005F794A" w:rsidRPr="00295AE2" w:rsidRDefault="005F794A" w:rsidP="0058255F">
      <w:pPr>
        <w:pStyle w:val="Psectionresults"/>
        <w:spacing w:before="0" w:after="0"/>
      </w:pPr>
    </w:p>
    <w:p w14:paraId="2D5EC732" w14:textId="4B4F52EC" w:rsidR="000067E3" w:rsidRPr="00295AE2" w:rsidRDefault="000067E3" w:rsidP="0058255F">
      <w:pPr>
        <w:pStyle w:val="Psectionresults"/>
        <w:spacing w:before="0" w:after="0"/>
      </w:pPr>
      <w:r w:rsidRPr="00295AE2">
        <w:t xml:space="preserve">TOTAL test marks:  </w:t>
      </w:r>
      <w:r w:rsidR="004B1EF9" w:rsidRPr="00295AE2">
        <w:t>87</w:t>
      </w:r>
    </w:p>
    <w:sectPr w:rsidR="000067E3" w:rsidRPr="00295AE2" w:rsidSect="00957E9E">
      <w:headerReference w:type="default" r:id="rId97"/>
      <w:footerReference w:type="default" r:id="rId98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DC2354" w14:textId="77777777" w:rsidR="007B0221" w:rsidRDefault="007B0221" w:rsidP="00B91E57">
      <w:r>
        <w:separator/>
      </w:r>
    </w:p>
  </w:endnote>
  <w:endnote w:type="continuationSeparator" w:id="0">
    <w:p w14:paraId="000D6D0A" w14:textId="77777777" w:rsidR="007B0221" w:rsidRDefault="007B0221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F794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017091" w14:textId="77777777" w:rsidR="007B0221" w:rsidRDefault="007B0221" w:rsidP="00B91E57">
      <w:r>
        <w:separator/>
      </w:r>
    </w:p>
  </w:footnote>
  <w:footnote w:type="continuationSeparator" w:id="0">
    <w:p w14:paraId="1F64C301" w14:textId="77777777" w:rsidR="007B0221" w:rsidRDefault="007B0221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8AD43" w14:textId="7A9A0A14" w:rsidR="00B91E57" w:rsidRDefault="00A86BED" w:rsidP="00D5430B">
    <w:pPr>
      <w:pStyle w:val="Pheadertext"/>
    </w:pPr>
    <w:r>
      <w:t xml:space="preserve">Pearson Mathematics </w:t>
    </w:r>
    <w:r w:rsidR="00D5430B" w:rsidRPr="0058708E">
      <w:t xml:space="preserve">10–10A </w:t>
    </w:r>
    <w:r>
      <w:t xml:space="preserve">  </w:t>
    </w:r>
    <w:r w:rsidR="00D5430B" w:rsidRPr="0058708E">
      <w:t>Algeb</w:t>
    </w:r>
    <w:r w:rsidR="00A72C08">
      <w:t xml:space="preserve">ra and quadratics, part 2 </w:t>
    </w:r>
    <w:r>
      <w:t xml:space="preserve">— </w:t>
    </w:r>
    <w:r w:rsidR="00A72C08">
      <w:t>Test B</w:t>
    </w:r>
    <w:r w:rsidR="000F1B62">
      <w:t xml:space="preserve"> </w:t>
    </w:r>
    <w:r w:rsidR="001158EE">
      <w:t>Solutions</w:t>
    </w:r>
  </w:p>
  <w:p w14:paraId="6EBB9E88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7AC43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A863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381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57663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2E41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68435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3C14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9260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D048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4C4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90065"/>
    <w:multiLevelType w:val="hybridMultilevel"/>
    <w:tmpl w:val="A060F0B2"/>
    <w:lvl w:ilvl="0" w:tplc="0206775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5E4C74"/>
    <w:multiLevelType w:val="hybridMultilevel"/>
    <w:tmpl w:val="E0769C58"/>
    <w:lvl w:ilvl="0" w:tplc="3AC8768C">
      <w:start w:val="1"/>
      <w:numFmt w:val="lowerLetter"/>
      <w:lvlText w:val="(%1)"/>
      <w:lvlJc w:val="left"/>
      <w:pPr>
        <w:ind w:left="723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3" w:hanging="360"/>
      </w:pPr>
    </w:lvl>
    <w:lvl w:ilvl="2" w:tplc="0C09001B" w:tentative="1">
      <w:start w:val="1"/>
      <w:numFmt w:val="lowerRoman"/>
      <w:lvlText w:val="%3."/>
      <w:lvlJc w:val="right"/>
      <w:pPr>
        <w:ind w:left="2163" w:hanging="180"/>
      </w:pPr>
    </w:lvl>
    <w:lvl w:ilvl="3" w:tplc="0C09000F" w:tentative="1">
      <w:start w:val="1"/>
      <w:numFmt w:val="decimal"/>
      <w:lvlText w:val="%4."/>
      <w:lvlJc w:val="left"/>
      <w:pPr>
        <w:ind w:left="2883" w:hanging="360"/>
      </w:pPr>
    </w:lvl>
    <w:lvl w:ilvl="4" w:tplc="0C090019" w:tentative="1">
      <w:start w:val="1"/>
      <w:numFmt w:val="lowerLetter"/>
      <w:lvlText w:val="%5."/>
      <w:lvlJc w:val="left"/>
      <w:pPr>
        <w:ind w:left="3603" w:hanging="360"/>
      </w:pPr>
    </w:lvl>
    <w:lvl w:ilvl="5" w:tplc="0C09001B" w:tentative="1">
      <w:start w:val="1"/>
      <w:numFmt w:val="lowerRoman"/>
      <w:lvlText w:val="%6."/>
      <w:lvlJc w:val="right"/>
      <w:pPr>
        <w:ind w:left="4323" w:hanging="180"/>
      </w:pPr>
    </w:lvl>
    <w:lvl w:ilvl="6" w:tplc="0C09000F" w:tentative="1">
      <w:start w:val="1"/>
      <w:numFmt w:val="decimal"/>
      <w:lvlText w:val="%7."/>
      <w:lvlJc w:val="left"/>
      <w:pPr>
        <w:ind w:left="5043" w:hanging="360"/>
      </w:pPr>
    </w:lvl>
    <w:lvl w:ilvl="7" w:tplc="0C090019" w:tentative="1">
      <w:start w:val="1"/>
      <w:numFmt w:val="lowerLetter"/>
      <w:lvlText w:val="%8."/>
      <w:lvlJc w:val="left"/>
      <w:pPr>
        <w:ind w:left="5763" w:hanging="360"/>
      </w:pPr>
    </w:lvl>
    <w:lvl w:ilvl="8" w:tplc="0C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>
    <w:nsid w:val="18302185"/>
    <w:multiLevelType w:val="hybridMultilevel"/>
    <w:tmpl w:val="F4420C38"/>
    <w:lvl w:ilvl="0" w:tplc="126062A0">
      <w:start w:val="14"/>
      <w:numFmt w:val="decimal"/>
      <w:lvlText w:val="Question %1"/>
      <w:lvlJc w:val="left"/>
      <w:pPr>
        <w:ind w:left="587" w:hanging="360"/>
      </w:pPr>
      <w:rPr>
        <w:rFonts w:hint="default"/>
        <w:b/>
        <w:i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14D08"/>
    <w:multiLevelType w:val="hybridMultilevel"/>
    <w:tmpl w:val="A2A0528C"/>
    <w:lvl w:ilvl="0" w:tplc="B8AC2A0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8B570F"/>
    <w:multiLevelType w:val="hybridMultilevel"/>
    <w:tmpl w:val="437E86BA"/>
    <w:lvl w:ilvl="0" w:tplc="DDB8335C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24"/>
        <w:position w:val="0"/>
        <w:sz w:val="24"/>
        <w:u w:val="none"/>
        <w:effect w:val="none"/>
        <w:vertAlign w:val="baseline"/>
        <w:em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7722A8"/>
    <w:multiLevelType w:val="hybridMultilevel"/>
    <w:tmpl w:val="7068C1F6"/>
    <w:lvl w:ilvl="0" w:tplc="27BE9748">
      <w:start w:val="1"/>
      <w:numFmt w:val="lowerLetter"/>
      <w:lvlText w:val="(%1)"/>
      <w:lvlJc w:val="left"/>
      <w:pPr>
        <w:ind w:left="502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5"/>
  </w:num>
  <w:num w:numId="4">
    <w:abstractNumId w:val="17"/>
  </w:num>
  <w:num w:numId="5">
    <w:abstractNumId w:val="10"/>
  </w:num>
  <w:num w:numId="6">
    <w:abstractNumId w:val="14"/>
  </w:num>
  <w:num w:numId="7">
    <w:abstractNumId w:val="18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67E3"/>
    <w:rsid w:val="000135C2"/>
    <w:rsid w:val="00016733"/>
    <w:rsid w:val="000325AC"/>
    <w:rsid w:val="0003306F"/>
    <w:rsid w:val="00033C5C"/>
    <w:rsid w:val="000343E1"/>
    <w:rsid w:val="000407AC"/>
    <w:rsid w:val="00040ED7"/>
    <w:rsid w:val="00052D5F"/>
    <w:rsid w:val="00057492"/>
    <w:rsid w:val="00062A9B"/>
    <w:rsid w:val="00062B27"/>
    <w:rsid w:val="00064993"/>
    <w:rsid w:val="00066722"/>
    <w:rsid w:val="0007558F"/>
    <w:rsid w:val="00076BF9"/>
    <w:rsid w:val="00082AD0"/>
    <w:rsid w:val="0008576B"/>
    <w:rsid w:val="00090B15"/>
    <w:rsid w:val="00094B98"/>
    <w:rsid w:val="000B1576"/>
    <w:rsid w:val="000C2002"/>
    <w:rsid w:val="000C4CB1"/>
    <w:rsid w:val="000C6C56"/>
    <w:rsid w:val="000D147D"/>
    <w:rsid w:val="000F1B62"/>
    <w:rsid w:val="000F230F"/>
    <w:rsid w:val="000F52E2"/>
    <w:rsid w:val="0010228D"/>
    <w:rsid w:val="00104B56"/>
    <w:rsid w:val="00114E72"/>
    <w:rsid w:val="001158EE"/>
    <w:rsid w:val="00121EAB"/>
    <w:rsid w:val="001249D4"/>
    <w:rsid w:val="00132BF6"/>
    <w:rsid w:val="00133398"/>
    <w:rsid w:val="00136289"/>
    <w:rsid w:val="00153C7C"/>
    <w:rsid w:val="001605F8"/>
    <w:rsid w:val="00160C54"/>
    <w:rsid w:val="001631D1"/>
    <w:rsid w:val="00180D86"/>
    <w:rsid w:val="00190E6E"/>
    <w:rsid w:val="001A5327"/>
    <w:rsid w:val="001A56FA"/>
    <w:rsid w:val="001B433F"/>
    <w:rsid w:val="001C2235"/>
    <w:rsid w:val="001C4DB3"/>
    <w:rsid w:val="001C6E1C"/>
    <w:rsid w:val="001D2CFB"/>
    <w:rsid w:val="001E5DE4"/>
    <w:rsid w:val="001E61AF"/>
    <w:rsid w:val="001E7C68"/>
    <w:rsid w:val="001F3D5E"/>
    <w:rsid w:val="00201EF5"/>
    <w:rsid w:val="00204A21"/>
    <w:rsid w:val="0022266F"/>
    <w:rsid w:val="00223001"/>
    <w:rsid w:val="00224B47"/>
    <w:rsid w:val="0023509F"/>
    <w:rsid w:val="002509BC"/>
    <w:rsid w:val="002613BD"/>
    <w:rsid w:val="002635BA"/>
    <w:rsid w:val="00272CA1"/>
    <w:rsid w:val="00295AE2"/>
    <w:rsid w:val="0029660A"/>
    <w:rsid w:val="0029665F"/>
    <w:rsid w:val="002A61AB"/>
    <w:rsid w:val="002A79E7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1060F"/>
    <w:rsid w:val="00323197"/>
    <w:rsid w:val="00323AB7"/>
    <w:rsid w:val="00334607"/>
    <w:rsid w:val="00335B72"/>
    <w:rsid w:val="003429B3"/>
    <w:rsid w:val="00345684"/>
    <w:rsid w:val="003456DE"/>
    <w:rsid w:val="003564A0"/>
    <w:rsid w:val="003618B8"/>
    <w:rsid w:val="003624C0"/>
    <w:rsid w:val="00363DAC"/>
    <w:rsid w:val="003649A6"/>
    <w:rsid w:val="0036586D"/>
    <w:rsid w:val="0037246F"/>
    <w:rsid w:val="00374306"/>
    <w:rsid w:val="00376745"/>
    <w:rsid w:val="00387433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5779"/>
    <w:rsid w:val="004161B6"/>
    <w:rsid w:val="00420B07"/>
    <w:rsid w:val="004212BA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87B25"/>
    <w:rsid w:val="004A1C99"/>
    <w:rsid w:val="004A5593"/>
    <w:rsid w:val="004A5DD5"/>
    <w:rsid w:val="004B1A31"/>
    <w:rsid w:val="004B1EF9"/>
    <w:rsid w:val="004C23FF"/>
    <w:rsid w:val="004C5E1E"/>
    <w:rsid w:val="004D01B5"/>
    <w:rsid w:val="004D24DE"/>
    <w:rsid w:val="004D3645"/>
    <w:rsid w:val="004E3EB5"/>
    <w:rsid w:val="004F03F0"/>
    <w:rsid w:val="004F2A24"/>
    <w:rsid w:val="004F5839"/>
    <w:rsid w:val="004F59F5"/>
    <w:rsid w:val="005067E7"/>
    <w:rsid w:val="0051247D"/>
    <w:rsid w:val="0052478A"/>
    <w:rsid w:val="0052656A"/>
    <w:rsid w:val="00530D78"/>
    <w:rsid w:val="00554ECF"/>
    <w:rsid w:val="00561C8E"/>
    <w:rsid w:val="0056373F"/>
    <w:rsid w:val="00564139"/>
    <w:rsid w:val="005644F4"/>
    <w:rsid w:val="005665F4"/>
    <w:rsid w:val="00567CE7"/>
    <w:rsid w:val="00571F02"/>
    <w:rsid w:val="0058255F"/>
    <w:rsid w:val="00582BD5"/>
    <w:rsid w:val="0059291C"/>
    <w:rsid w:val="005A07A0"/>
    <w:rsid w:val="005A080D"/>
    <w:rsid w:val="005A6C19"/>
    <w:rsid w:val="005B789E"/>
    <w:rsid w:val="005C1799"/>
    <w:rsid w:val="005C2DB7"/>
    <w:rsid w:val="005C3ED8"/>
    <w:rsid w:val="005C6EE5"/>
    <w:rsid w:val="005F794A"/>
    <w:rsid w:val="006045D9"/>
    <w:rsid w:val="00604D55"/>
    <w:rsid w:val="00606690"/>
    <w:rsid w:val="0060765D"/>
    <w:rsid w:val="00607F60"/>
    <w:rsid w:val="00614941"/>
    <w:rsid w:val="00617BEA"/>
    <w:rsid w:val="006315DD"/>
    <w:rsid w:val="00652315"/>
    <w:rsid w:val="00665AA1"/>
    <w:rsid w:val="0066782B"/>
    <w:rsid w:val="00694283"/>
    <w:rsid w:val="006B2DF9"/>
    <w:rsid w:val="006C4B2F"/>
    <w:rsid w:val="006D6A33"/>
    <w:rsid w:val="006D6A60"/>
    <w:rsid w:val="006D6B75"/>
    <w:rsid w:val="006E28FE"/>
    <w:rsid w:val="006E6CBD"/>
    <w:rsid w:val="006E79D0"/>
    <w:rsid w:val="006E7B52"/>
    <w:rsid w:val="006F2BB6"/>
    <w:rsid w:val="006F38FB"/>
    <w:rsid w:val="006F48EB"/>
    <w:rsid w:val="0070464D"/>
    <w:rsid w:val="007048EC"/>
    <w:rsid w:val="00705331"/>
    <w:rsid w:val="00713EAF"/>
    <w:rsid w:val="00715815"/>
    <w:rsid w:val="00722B45"/>
    <w:rsid w:val="007313E8"/>
    <w:rsid w:val="00732B3C"/>
    <w:rsid w:val="00750AF1"/>
    <w:rsid w:val="00751156"/>
    <w:rsid w:val="00764B22"/>
    <w:rsid w:val="007701CE"/>
    <w:rsid w:val="007721B9"/>
    <w:rsid w:val="00775F8D"/>
    <w:rsid w:val="00781345"/>
    <w:rsid w:val="00794BEF"/>
    <w:rsid w:val="00796A94"/>
    <w:rsid w:val="007A1A60"/>
    <w:rsid w:val="007B0221"/>
    <w:rsid w:val="007B7545"/>
    <w:rsid w:val="007C05E1"/>
    <w:rsid w:val="007D4058"/>
    <w:rsid w:val="007E7FF0"/>
    <w:rsid w:val="00814B1B"/>
    <w:rsid w:val="00817AEB"/>
    <w:rsid w:val="008226DD"/>
    <w:rsid w:val="00823BB8"/>
    <w:rsid w:val="008266C5"/>
    <w:rsid w:val="00830A8D"/>
    <w:rsid w:val="00832DF1"/>
    <w:rsid w:val="00842378"/>
    <w:rsid w:val="008453BA"/>
    <w:rsid w:val="00851029"/>
    <w:rsid w:val="0085608B"/>
    <w:rsid w:val="00857E45"/>
    <w:rsid w:val="00872A57"/>
    <w:rsid w:val="008807F5"/>
    <w:rsid w:val="00880D48"/>
    <w:rsid w:val="00883D65"/>
    <w:rsid w:val="00887F5C"/>
    <w:rsid w:val="00895710"/>
    <w:rsid w:val="008A2708"/>
    <w:rsid w:val="008A7B65"/>
    <w:rsid w:val="008B5DC2"/>
    <w:rsid w:val="008C44CE"/>
    <w:rsid w:val="008D3E39"/>
    <w:rsid w:val="008D5EBA"/>
    <w:rsid w:val="008E3A48"/>
    <w:rsid w:val="008F0DDC"/>
    <w:rsid w:val="008F0EC6"/>
    <w:rsid w:val="008F4811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265"/>
    <w:rsid w:val="00950FFA"/>
    <w:rsid w:val="00954082"/>
    <w:rsid w:val="00957E9E"/>
    <w:rsid w:val="00962392"/>
    <w:rsid w:val="00973403"/>
    <w:rsid w:val="00974CD7"/>
    <w:rsid w:val="0097565D"/>
    <w:rsid w:val="00976D13"/>
    <w:rsid w:val="009841D7"/>
    <w:rsid w:val="009A776D"/>
    <w:rsid w:val="009B1361"/>
    <w:rsid w:val="009C1F04"/>
    <w:rsid w:val="009C3377"/>
    <w:rsid w:val="009D03D9"/>
    <w:rsid w:val="009E4844"/>
    <w:rsid w:val="009F2FC5"/>
    <w:rsid w:val="00A17287"/>
    <w:rsid w:val="00A215AF"/>
    <w:rsid w:val="00A23D25"/>
    <w:rsid w:val="00A2431B"/>
    <w:rsid w:val="00A35659"/>
    <w:rsid w:val="00A37631"/>
    <w:rsid w:val="00A450C7"/>
    <w:rsid w:val="00A475CC"/>
    <w:rsid w:val="00A5299B"/>
    <w:rsid w:val="00A609BB"/>
    <w:rsid w:val="00A61D4A"/>
    <w:rsid w:val="00A66E55"/>
    <w:rsid w:val="00A72C08"/>
    <w:rsid w:val="00A74962"/>
    <w:rsid w:val="00A77F9C"/>
    <w:rsid w:val="00A807EE"/>
    <w:rsid w:val="00A822F0"/>
    <w:rsid w:val="00A86BED"/>
    <w:rsid w:val="00A92695"/>
    <w:rsid w:val="00AA21F3"/>
    <w:rsid w:val="00AA25D9"/>
    <w:rsid w:val="00AA7ED5"/>
    <w:rsid w:val="00AB1640"/>
    <w:rsid w:val="00AB4521"/>
    <w:rsid w:val="00AD2442"/>
    <w:rsid w:val="00AD42D6"/>
    <w:rsid w:val="00AD4FD5"/>
    <w:rsid w:val="00AE3D80"/>
    <w:rsid w:val="00AF0894"/>
    <w:rsid w:val="00AF0F2C"/>
    <w:rsid w:val="00AF1D6D"/>
    <w:rsid w:val="00AF5384"/>
    <w:rsid w:val="00B0166C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65D5F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0A9E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25900"/>
    <w:rsid w:val="00C316C2"/>
    <w:rsid w:val="00C41B73"/>
    <w:rsid w:val="00C42BDD"/>
    <w:rsid w:val="00C5054A"/>
    <w:rsid w:val="00C50C69"/>
    <w:rsid w:val="00C51718"/>
    <w:rsid w:val="00C522B4"/>
    <w:rsid w:val="00C55D8F"/>
    <w:rsid w:val="00C56D83"/>
    <w:rsid w:val="00C75F4E"/>
    <w:rsid w:val="00C805CA"/>
    <w:rsid w:val="00C80885"/>
    <w:rsid w:val="00C80BDE"/>
    <w:rsid w:val="00C84E67"/>
    <w:rsid w:val="00C91F3C"/>
    <w:rsid w:val="00C9254A"/>
    <w:rsid w:val="00CA6F9E"/>
    <w:rsid w:val="00CB3D6D"/>
    <w:rsid w:val="00CC0D68"/>
    <w:rsid w:val="00CC6FFF"/>
    <w:rsid w:val="00CC7D1F"/>
    <w:rsid w:val="00CD00EA"/>
    <w:rsid w:val="00CD2B65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60A5"/>
    <w:rsid w:val="00D476C7"/>
    <w:rsid w:val="00D50DA9"/>
    <w:rsid w:val="00D5254C"/>
    <w:rsid w:val="00D5430B"/>
    <w:rsid w:val="00D5788E"/>
    <w:rsid w:val="00D6673C"/>
    <w:rsid w:val="00D747CC"/>
    <w:rsid w:val="00D817B5"/>
    <w:rsid w:val="00D83536"/>
    <w:rsid w:val="00D94C52"/>
    <w:rsid w:val="00DA3BBA"/>
    <w:rsid w:val="00DA6D73"/>
    <w:rsid w:val="00DB2FDA"/>
    <w:rsid w:val="00DB6E72"/>
    <w:rsid w:val="00DC60E6"/>
    <w:rsid w:val="00DD25FC"/>
    <w:rsid w:val="00DD3A30"/>
    <w:rsid w:val="00DE113C"/>
    <w:rsid w:val="00DE11D7"/>
    <w:rsid w:val="00DE3994"/>
    <w:rsid w:val="00DE45D5"/>
    <w:rsid w:val="00DE5CAE"/>
    <w:rsid w:val="00DE67DE"/>
    <w:rsid w:val="00E01186"/>
    <w:rsid w:val="00E01B2A"/>
    <w:rsid w:val="00E021E4"/>
    <w:rsid w:val="00E02483"/>
    <w:rsid w:val="00E02C5B"/>
    <w:rsid w:val="00E10D96"/>
    <w:rsid w:val="00E12A8E"/>
    <w:rsid w:val="00E16138"/>
    <w:rsid w:val="00E21508"/>
    <w:rsid w:val="00E2498A"/>
    <w:rsid w:val="00E42B3B"/>
    <w:rsid w:val="00E4401F"/>
    <w:rsid w:val="00E522E3"/>
    <w:rsid w:val="00E56C69"/>
    <w:rsid w:val="00E66F4C"/>
    <w:rsid w:val="00E80255"/>
    <w:rsid w:val="00E804F6"/>
    <w:rsid w:val="00E820EF"/>
    <w:rsid w:val="00E904DF"/>
    <w:rsid w:val="00E926CC"/>
    <w:rsid w:val="00E939F1"/>
    <w:rsid w:val="00E96EDA"/>
    <w:rsid w:val="00EA305E"/>
    <w:rsid w:val="00EA3341"/>
    <w:rsid w:val="00EB6299"/>
    <w:rsid w:val="00EC0922"/>
    <w:rsid w:val="00ED66C0"/>
    <w:rsid w:val="00ED79FA"/>
    <w:rsid w:val="00EE6019"/>
    <w:rsid w:val="00EE7C00"/>
    <w:rsid w:val="00EF25B6"/>
    <w:rsid w:val="00EF30D8"/>
    <w:rsid w:val="00EF38CC"/>
    <w:rsid w:val="00EF6108"/>
    <w:rsid w:val="00F1598F"/>
    <w:rsid w:val="00F16CD2"/>
    <w:rsid w:val="00F24B10"/>
    <w:rsid w:val="00F279DF"/>
    <w:rsid w:val="00F37A82"/>
    <w:rsid w:val="00F41913"/>
    <w:rsid w:val="00F45CC1"/>
    <w:rsid w:val="00F55659"/>
    <w:rsid w:val="00F5599A"/>
    <w:rsid w:val="00F80273"/>
    <w:rsid w:val="00F93270"/>
    <w:rsid w:val="00FA4C77"/>
    <w:rsid w:val="00FA71CA"/>
    <w:rsid w:val="00FB077E"/>
    <w:rsid w:val="00FB4663"/>
    <w:rsid w:val="00FB7DE1"/>
    <w:rsid w:val="00FC2A4C"/>
    <w:rsid w:val="00FD1FE1"/>
    <w:rsid w:val="00FE304B"/>
    <w:rsid w:val="00FE3101"/>
    <w:rsid w:val="00FE47F1"/>
    <w:rsid w:val="00FE4B25"/>
    <w:rsid w:val="00FE6891"/>
    <w:rsid w:val="00FE6E25"/>
    <w:rsid w:val="00FF15E7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FA4C77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FA4C77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MediumGrid1-Accent21">
    <w:name w:val="Medium Grid 1 - Accent 21"/>
    <w:basedOn w:val="Normal"/>
    <w:qFormat/>
    <w:rsid w:val="00C91F3C"/>
    <w:pPr>
      <w:ind w:left="720" w:hanging="357"/>
      <w:contextualSpacing/>
    </w:pPr>
    <w:rPr>
      <w:rFonts w:eastAsia="Calibri"/>
      <w:kern w:val="24"/>
      <w:lang w:eastAsia="en-US"/>
    </w:rPr>
  </w:style>
  <w:style w:type="paragraph" w:customStyle="1" w:styleId="PQuestionheadingmcanswer">
    <w:name w:val="P: Question heading mc (answer)"/>
    <w:basedOn w:val="Pquestionheadingmc1stafterhead"/>
    <w:qFormat/>
    <w:rsid w:val="00A72C08"/>
  </w:style>
  <w:style w:type="character" w:customStyle="1" w:styleId="Csuperscript">
    <w:name w:val="C: superscript"/>
    <w:basedOn w:val="DefaultParagraphFont"/>
    <w:uiPriority w:val="1"/>
    <w:qFormat/>
    <w:rsid w:val="000067E3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0067E3"/>
    <w:rPr>
      <w:rFonts w:ascii="Times New Roman" w:hAnsi="Times New Roman"/>
      <w:i w:val="0"/>
      <w:iCs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FA4C77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FA4C77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MediumGrid1-Accent21">
    <w:name w:val="Medium Grid 1 - Accent 21"/>
    <w:basedOn w:val="Normal"/>
    <w:qFormat/>
    <w:rsid w:val="00C91F3C"/>
    <w:pPr>
      <w:ind w:left="720" w:hanging="357"/>
      <w:contextualSpacing/>
    </w:pPr>
    <w:rPr>
      <w:rFonts w:eastAsia="Calibri"/>
      <w:kern w:val="24"/>
      <w:lang w:eastAsia="en-US"/>
    </w:rPr>
  </w:style>
  <w:style w:type="paragraph" w:customStyle="1" w:styleId="PQuestionheadingmcanswer">
    <w:name w:val="P: Question heading mc (answer)"/>
    <w:basedOn w:val="Pquestionheadingmc1stafterhead"/>
    <w:qFormat/>
    <w:rsid w:val="00A72C08"/>
  </w:style>
  <w:style w:type="character" w:customStyle="1" w:styleId="Csuperscript">
    <w:name w:val="C: superscript"/>
    <w:basedOn w:val="DefaultParagraphFont"/>
    <w:uiPriority w:val="1"/>
    <w:qFormat/>
    <w:rsid w:val="000067E3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0067E3"/>
    <w:rPr>
      <w:rFonts w:ascii="Times New Roman" w:hAnsi="Times New Roman"/>
      <w:i w:val="0"/>
      <w:iCs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7.bin"/><Relationship Id="rId55" Type="http://schemas.openxmlformats.org/officeDocument/2006/relationships/image" Target="media/image19.emf"/><Relationship Id="rId63" Type="http://schemas.openxmlformats.org/officeDocument/2006/relationships/image" Target="media/image23.wmf"/><Relationship Id="rId68" Type="http://schemas.openxmlformats.org/officeDocument/2006/relationships/oleObject" Target="embeddings/oleObject36.bin"/><Relationship Id="rId76" Type="http://schemas.openxmlformats.org/officeDocument/2006/relationships/oleObject" Target="embeddings/oleObject40.bin"/><Relationship Id="rId84" Type="http://schemas.openxmlformats.org/officeDocument/2006/relationships/image" Target="media/image34.emf"/><Relationship Id="rId89" Type="http://schemas.openxmlformats.org/officeDocument/2006/relationships/oleObject" Target="embeddings/oleObject45.bin"/><Relationship Id="rId9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image" Target="media/image38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3" Type="http://schemas.openxmlformats.org/officeDocument/2006/relationships/image" Target="media/image18.e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4.bin"/><Relationship Id="rId5" Type="http://schemas.openxmlformats.org/officeDocument/2006/relationships/webSettings" Target="webSettings.xml"/><Relationship Id="rId61" Type="http://schemas.openxmlformats.org/officeDocument/2006/relationships/image" Target="media/image22.emf"/><Relationship Id="rId82" Type="http://schemas.openxmlformats.org/officeDocument/2006/relationships/image" Target="media/image33.jpeg"/><Relationship Id="rId90" Type="http://schemas.openxmlformats.org/officeDocument/2006/relationships/image" Target="media/image37.emf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6.wmf"/><Relationship Id="rId77" Type="http://schemas.openxmlformats.org/officeDocument/2006/relationships/image" Target="media/image30.jpeg"/><Relationship Id="rId100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17.wmf"/><Relationship Id="rId72" Type="http://schemas.openxmlformats.org/officeDocument/2006/relationships/oleObject" Target="embeddings/oleObject38.bin"/><Relationship Id="rId80" Type="http://schemas.openxmlformats.org/officeDocument/2006/relationships/image" Target="media/image32.e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5.wmf"/><Relationship Id="rId59" Type="http://schemas.openxmlformats.org/officeDocument/2006/relationships/image" Target="media/image21.emf"/><Relationship Id="rId67" Type="http://schemas.openxmlformats.org/officeDocument/2006/relationships/image" Target="media/image25.wmf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29.wmf"/><Relationship Id="rId83" Type="http://schemas.microsoft.com/office/2007/relationships/hdphoto" Target="media/hdphoto1.wdp"/><Relationship Id="rId88" Type="http://schemas.openxmlformats.org/officeDocument/2006/relationships/image" Target="media/image36.emf"/><Relationship Id="rId91" Type="http://schemas.openxmlformats.org/officeDocument/2006/relationships/oleObject" Target="embeddings/oleObject46.bin"/><Relationship Id="rId96" Type="http://schemas.openxmlformats.org/officeDocument/2006/relationships/image" Target="media/image4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16.emf"/><Relationship Id="rId57" Type="http://schemas.openxmlformats.org/officeDocument/2006/relationships/image" Target="media/image20.e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4.wmf"/><Relationship Id="rId73" Type="http://schemas.openxmlformats.org/officeDocument/2006/relationships/image" Target="media/image28.wmf"/><Relationship Id="rId78" Type="http://schemas.openxmlformats.org/officeDocument/2006/relationships/image" Target="media/image31.e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emf"/><Relationship Id="rId94" Type="http://schemas.openxmlformats.org/officeDocument/2006/relationships/image" Target="media/image39.emf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oleObject" Target="embeddings/oleObject1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108</TotalTime>
  <Pages>7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127</cp:revision>
  <cp:lastPrinted>2016-07-15T04:27:00Z</cp:lastPrinted>
  <dcterms:created xsi:type="dcterms:W3CDTF">2016-07-25T04:53:00Z</dcterms:created>
  <dcterms:modified xsi:type="dcterms:W3CDTF">2016-10-25T02:32:00Z</dcterms:modified>
</cp:coreProperties>
</file>