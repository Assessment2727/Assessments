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65C1" w14:textId="77777777" w:rsidR="000067E3" w:rsidRDefault="000067E3" w:rsidP="000067E3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6"/>
        <w:gridCol w:w="994"/>
        <w:gridCol w:w="995"/>
        <w:gridCol w:w="994"/>
        <w:gridCol w:w="994"/>
        <w:gridCol w:w="996"/>
        <w:gridCol w:w="994"/>
        <w:gridCol w:w="995"/>
        <w:gridCol w:w="996"/>
      </w:tblGrid>
      <w:tr w:rsidR="000067E3" w14:paraId="305FA46B" w14:textId="77777777" w:rsidTr="00CA5435">
        <w:tc>
          <w:tcPr>
            <w:tcW w:w="1068" w:type="dxa"/>
          </w:tcPr>
          <w:p w14:paraId="2257857E" w14:textId="77777777" w:rsidR="000067E3" w:rsidRPr="002613BD" w:rsidRDefault="000067E3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Question</w:t>
            </w:r>
          </w:p>
        </w:tc>
        <w:tc>
          <w:tcPr>
            <w:tcW w:w="1068" w:type="dxa"/>
          </w:tcPr>
          <w:p w14:paraId="12A8E73A" w14:textId="77777777" w:rsidR="000067E3" w:rsidRDefault="000067E3" w:rsidP="00CA5435">
            <w:pPr>
              <w:pStyle w:val="Ptabletext"/>
            </w:pPr>
            <w:r>
              <w:t>1</w:t>
            </w:r>
          </w:p>
        </w:tc>
        <w:tc>
          <w:tcPr>
            <w:tcW w:w="1068" w:type="dxa"/>
          </w:tcPr>
          <w:p w14:paraId="74BB553D" w14:textId="77777777" w:rsidR="000067E3" w:rsidRDefault="000067E3" w:rsidP="00CA5435">
            <w:pPr>
              <w:pStyle w:val="Ptabletext"/>
            </w:pPr>
            <w:r>
              <w:t>2</w:t>
            </w:r>
          </w:p>
        </w:tc>
        <w:tc>
          <w:tcPr>
            <w:tcW w:w="1068" w:type="dxa"/>
          </w:tcPr>
          <w:p w14:paraId="51C1F5B4" w14:textId="77777777" w:rsidR="000067E3" w:rsidRDefault="000067E3" w:rsidP="00CA5435">
            <w:pPr>
              <w:pStyle w:val="Ptabletext"/>
            </w:pPr>
            <w:r>
              <w:t>3</w:t>
            </w:r>
          </w:p>
        </w:tc>
        <w:tc>
          <w:tcPr>
            <w:tcW w:w="1068" w:type="dxa"/>
          </w:tcPr>
          <w:p w14:paraId="18FBCDA3" w14:textId="77777777" w:rsidR="000067E3" w:rsidRDefault="000067E3" w:rsidP="00CA5435">
            <w:pPr>
              <w:pStyle w:val="Ptabletext"/>
            </w:pPr>
            <w:r>
              <w:t>4</w:t>
            </w:r>
          </w:p>
        </w:tc>
        <w:tc>
          <w:tcPr>
            <w:tcW w:w="1068" w:type="dxa"/>
          </w:tcPr>
          <w:p w14:paraId="0F0CB87D" w14:textId="77777777" w:rsidR="000067E3" w:rsidRDefault="000067E3" w:rsidP="00CA5435">
            <w:pPr>
              <w:pStyle w:val="Ptabletext"/>
            </w:pPr>
            <w:r>
              <w:t>5</w:t>
            </w:r>
          </w:p>
        </w:tc>
        <w:tc>
          <w:tcPr>
            <w:tcW w:w="1068" w:type="dxa"/>
          </w:tcPr>
          <w:p w14:paraId="760E57D1" w14:textId="77777777" w:rsidR="000067E3" w:rsidRDefault="000067E3" w:rsidP="00CA5435">
            <w:pPr>
              <w:pStyle w:val="Ptabletext"/>
            </w:pPr>
            <w:r>
              <w:t>6</w:t>
            </w:r>
          </w:p>
        </w:tc>
        <w:tc>
          <w:tcPr>
            <w:tcW w:w="1068" w:type="dxa"/>
          </w:tcPr>
          <w:p w14:paraId="1F4BE6E9" w14:textId="77777777" w:rsidR="000067E3" w:rsidRDefault="000067E3" w:rsidP="00CA5435">
            <w:pPr>
              <w:pStyle w:val="Ptabletext"/>
            </w:pPr>
            <w:r>
              <w:t>7</w:t>
            </w:r>
          </w:p>
        </w:tc>
        <w:tc>
          <w:tcPr>
            <w:tcW w:w="1069" w:type="dxa"/>
          </w:tcPr>
          <w:p w14:paraId="3DE64765" w14:textId="77777777" w:rsidR="000067E3" w:rsidRDefault="000067E3" w:rsidP="00CA5435">
            <w:pPr>
              <w:pStyle w:val="Ptabletext"/>
            </w:pPr>
            <w:r>
              <w:t>8</w:t>
            </w:r>
          </w:p>
        </w:tc>
        <w:tc>
          <w:tcPr>
            <w:tcW w:w="1069" w:type="dxa"/>
          </w:tcPr>
          <w:p w14:paraId="464DC3DC" w14:textId="77777777" w:rsidR="000067E3" w:rsidRDefault="000067E3" w:rsidP="00CA5435">
            <w:pPr>
              <w:pStyle w:val="Ptabletext"/>
            </w:pPr>
            <w:r>
              <w:t>9</w:t>
            </w:r>
          </w:p>
        </w:tc>
      </w:tr>
      <w:tr w:rsidR="000067E3" w14:paraId="3D56649A" w14:textId="77777777" w:rsidTr="00CA5435">
        <w:tc>
          <w:tcPr>
            <w:tcW w:w="1068" w:type="dxa"/>
          </w:tcPr>
          <w:p w14:paraId="60335A03" w14:textId="77777777" w:rsidR="000067E3" w:rsidRPr="002613BD" w:rsidRDefault="000067E3" w:rsidP="00CA5435">
            <w:pPr>
              <w:pStyle w:val="Ptabletext"/>
              <w:rPr>
                <w:rStyle w:val="Cquestionpartlabelbold"/>
              </w:rPr>
            </w:pPr>
            <w:r w:rsidRPr="002613BD">
              <w:rPr>
                <w:rStyle w:val="Cquestionpartlabelbold"/>
              </w:rPr>
              <w:t>Answer</w:t>
            </w:r>
          </w:p>
        </w:tc>
        <w:tc>
          <w:tcPr>
            <w:tcW w:w="1068" w:type="dxa"/>
          </w:tcPr>
          <w:p w14:paraId="2D110753" w14:textId="210D5B81" w:rsidR="000067E3" w:rsidRDefault="00A475CC" w:rsidP="00CA5435">
            <w:pPr>
              <w:pStyle w:val="Ptabletext"/>
            </w:pPr>
            <w:r>
              <w:t>D</w:t>
            </w:r>
          </w:p>
        </w:tc>
        <w:tc>
          <w:tcPr>
            <w:tcW w:w="1068" w:type="dxa"/>
          </w:tcPr>
          <w:p w14:paraId="0152B3A7" w14:textId="6FB726D0" w:rsidR="000067E3" w:rsidRDefault="00A475CC" w:rsidP="00CA5435">
            <w:pPr>
              <w:pStyle w:val="Ptabletext"/>
            </w:pPr>
            <w:r>
              <w:t>C</w:t>
            </w:r>
          </w:p>
        </w:tc>
        <w:tc>
          <w:tcPr>
            <w:tcW w:w="1068" w:type="dxa"/>
          </w:tcPr>
          <w:p w14:paraId="5CC2BF7E" w14:textId="4DF1A2B7" w:rsidR="000067E3" w:rsidRDefault="00A475CC" w:rsidP="00CA5435">
            <w:pPr>
              <w:pStyle w:val="Ptabletext"/>
            </w:pPr>
            <w:r>
              <w:t>A</w:t>
            </w:r>
          </w:p>
        </w:tc>
        <w:tc>
          <w:tcPr>
            <w:tcW w:w="1068" w:type="dxa"/>
          </w:tcPr>
          <w:p w14:paraId="36393CF6" w14:textId="681D5F36" w:rsidR="000067E3" w:rsidRDefault="00A475CC" w:rsidP="00CA5435">
            <w:pPr>
              <w:pStyle w:val="Ptabletext"/>
            </w:pPr>
            <w:r>
              <w:t>C</w:t>
            </w:r>
          </w:p>
        </w:tc>
        <w:tc>
          <w:tcPr>
            <w:tcW w:w="1068" w:type="dxa"/>
          </w:tcPr>
          <w:p w14:paraId="4CE475CB" w14:textId="5D4AD752" w:rsidR="000067E3" w:rsidRDefault="00A475CC" w:rsidP="00CA5435">
            <w:pPr>
              <w:pStyle w:val="Ptabletext"/>
            </w:pPr>
            <w:r>
              <w:t>C</w:t>
            </w:r>
          </w:p>
        </w:tc>
        <w:tc>
          <w:tcPr>
            <w:tcW w:w="1068" w:type="dxa"/>
          </w:tcPr>
          <w:p w14:paraId="7387D112" w14:textId="19A884A2" w:rsidR="000067E3" w:rsidRDefault="00A475CC" w:rsidP="00CA5435">
            <w:pPr>
              <w:pStyle w:val="Ptabletext"/>
            </w:pPr>
            <w:r>
              <w:t>D</w:t>
            </w:r>
          </w:p>
        </w:tc>
        <w:tc>
          <w:tcPr>
            <w:tcW w:w="1068" w:type="dxa"/>
          </w:tcPr>
          <w:p w14:paraId="3C6CA80F" w14:textId="03D18B5E" w:rsidR="000067E3" w:rsidRDefault="00A475CC" w:rsidP="00CA5435">
            <w:pPr>
              <w:pStyle w:val="Ptabletext"/>
            </w:pPr>
            <w:r>
              <w:t>B</w:t>
            </w:r>
          </w:p>
        </w:tc>
        <w:tc>
          <w:tcPr>
            <w:tcW w:w="1069" w:type="dxa"/>
          </w:tcPr>
          <w:p w14:paraId="2F781F7E" w14:textId="77777777" w:rsidR="000067E3" w:rsidRDefault="000067E3" w:rsidP="00CA5435">
            <w:pPr>
              <w:pStyle w:val="Ptabletext"/>
            </w:pPr>
            <w:r>
              <w:t>B</w:t>
            </w:r>
          </w:p>
        </w:tc>
        <w:tc>
          <w:tcPr>
            <w:tcW w:w="1069" w:type="dxa"/>
          </w:tcPr>
          <w:p w14:paraId="2E5CE8A9" w14:textId="548D82CC" w:rsidR="000067E3" w:rsidRDefault="00A475CC" w:rsidP="00CA5435">
            <w:pPr>
              <w:pStyle w:val="Ptabletext"/>
            </w:pPr>
            <w:r>
              <w:t>A</w:t>
            </w:r>
          </w:p>
        </w:tc>
      </w:tr>
    </w:tbl>
    <w:p w14:paraId="365E2D2E" w14:textId="77777777" w:rsidR="000067E3" w:rsidRDefault="000067E3" w:rsidP="000067E3">
      <w:pPr>
        <w:pStyle w:val="Ptabletext"/>
      </w:pPr>
    </w:p>
    <w:p w14:paraId="55F81141" w14:textId="6CD6FD18" w:rsidR="000067E3" w:rsidRDefault="000067E3" w:rsidP="000067E3">
      <w:pPr>
        <w:pStyle w:val="Pquestionheadingmc1stafterhead"/>
      </w:pPr>
      <w:r w:rsidRPr="00F16CD2">
        <w:t>Question 1</w:t>
      </w:r>
      <w:bookmarkStart w:id="0" w:name="_GoBack"/>
      <w:bookmarkEnd w:id="0"/>
      <w:r w:rsidRPr="00F16CD2">
        <w:tab/>
        <w:t>[</w:t>
      </w:r>
      <w:r>
        <w:t>4</w:t>
      </w:r>
      <w:r w:rsidRPr="00F16CD2">
        <w:t>.</w:t>
      </w:r>
      <w:r>
        <w:t>6]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28BAD8C2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D</w:t>
      </w:r>
    </w:p>
    <w:p w14:paraId="231A64C4" w14:textId="77777777" w:rsidR="000067E3" w:rsidRPr="00DC3679" w:rsidRDefault="000067E3" w:rsidP="000067E3">
      <w:pPr>
        <w:pStyle w:val="Pquestiontextmainstem"/>
      </w:pPr>
      <w:r w:rsidRPr="00DC3679">
        <w:t>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= 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7</w:t>
      </w:r>
    </w:p>
    <w:p w14:paraId="46988852" w14:textId="77777777" w:rsidR="000067E3" w:rsidRPr="00DC3679" w:rsidRDefault="000067E3" w:rsidP="000067E3">
      <w:pPr>
        <w:pStyle w:val="Pquestiontextmainstem"/>
      </w:pPr>
      <w:r w:rsidRPr="00DC3679">
        <w:t>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+ 7 = 0</w:t>
      </w:r>
    </w:p>
    <w:p w14:paraId="64B298D0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ax</w:t>
      </w:r>
      <w:r w:rsidRPr="00E45FE3">
        <w:rPr>
          <w:rStyle w:val="CItalicsuperscript"/>
        </w:rPr>
        <w:t>2</w:t>
      </w:r>
      <w:r w:rsidRPr="00CB7AC5">
        <w:rPr>
          <w:rStyle w:val="Cmathsexpressions"/>
          <w:rFonts w:eastAsiaTheme="majorEastAsia"/>
        </w:rPr>
        <w:t xml:space="preserve"> +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bx + c = </w:t>
      </w:r>
      <w:r>
        <w:t>0</w:t>
      </w:r>
    </w:p>
    <w:p w14:paraId="329D5A6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a =</w:t>
      </w:r>
      <w:r w:rsidRPr="00DC3679">
        <w:t xml:space="preserve"> 5, </w:t>
      </w:r>
      <w:r w:rsidRPr="00CB7AC5">
        <w:rPr>
          <w:rStyle w:val="Cmathsexpressions"/>
          <w:rFonts w:eastAsiaTheme="majorEastAsia"/>
        </w:rPr>
        <w:t>b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=</w:t>
      </w:r>
      <w:r w:rsidRPr="00DC3679">
        <w:t xml:space="preserve"> -3, </w:t>
      </w:r>
      <w:r w:rsidRPr="00CB7AC5">
        <w:rPr>
          <w:rStyle w:val="Cmathsexpressions"/>
          <w:rFonts w:eastAsiaTheme="majorEastAsia"/>
        </w:rPr>
        <w:t>c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=</w:t>
      </w:r>
      <w:r w:rsidRPr="00DC3679">
        <w:t xml:space="preserve"> 7</w:t>
      </w:r>
    </w:p>
    <w:p w14:paraId="51D08CD0" w14:textId="0EB8702B" w:rsidR="00FA4C77" w:rsidRPr="007C50AE" w:rsidRDefault="00FA4C77" w:rsidP="00FA4C77">
      <w:pPr>
        <w:pStyle w:val="Pquestionheadingmc"/>
      </w:pPr>
      <w:r>
        <w:t>Question 2</w:t>
      </w:r>
      <w:r>
        <w:tab/>
        <w:t>[4.5]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30E9E16F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C</w:t>
      </w:r>
    </w:p>
    <w:p w14:paraId="177A2516" w14:textId="77777777" w:rsidR="000067E3" w:rsidRPr="00DC3679" w:rsidRDefault="000067E3" w:rsidP="000067E3">
      <w:pPr>
        <w:pStyle w:val="Pquestiontextmainstem"/>
      </w:pPr>
      <w:r w:rsidRPr="00DC3679">
        <w:t>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15 </w:t>
      </w:r>
    </w:p>
    <w:p w14:paraId="43ED7497" w14:textId="77777777" w:rsidR="000067E3" w:rsidRPr="00DC3679" w:rsidRDefault="000067E3" w:rsidP="000067E3">
      <w:pPr>
        <w:pStyle w:val="Pquestiontextmainstem"/>
      </w:pPr>
      <w:r w:rsidRPr="00DC3679">
        <w:t>= 6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– 10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+ 9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15 </w:t>
      </w:r>
    </w:p>
    <w:p w14:paraId="079E9628" w14:textId="77777777" w:rsidR="000067E3" w:rsidRPr="00DC3679" w:rsidRDefault="000067E3" w:rsidP="000067E3">
      <w:pPr>
        <w:pStyle w:val="Pquestiontextmainstem"/>
      </w:pPr>
      <w:r w:rsidRPr="00DC3679">
        <w:t>= 2</w:t>
      </w:r>
      <w:r w:rsidRPr="00CB7AC5">
        <w:rPr>
          <w:rStyle w:val="Cmathsexpressions"/>
          <w:rFonts w:eastAsiaTheme="majorEastAsia"/>
        </w:rPr>
        <w:t>x</w:t>
      </w:r>
      <w:r w:rsidRPr="00DC3679">
        <w:t>(3</w:t>
      </w:r>
      <w:r w:rsidRPr="00CB7AC5">
        <w:rPr>
          <w:rStyle w:val="Cmathsexpressions"/>
          <w:rFonts w:eastAsiaTheme="majorEastAsia"/>
        </w:rPr>
        <w:t xml:space="preserve">x </w:t>
      </w:r>
      <w:r w:rsidRPr="00DC3679">
        <w:t>− 5) + 3(3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− </w:t>
      </w:r>
      <w:r w:rsidRPr="00DC3679">
        <w:t>5)</w:t>
      </w:r>
    </w:p>
    <w:p w14:paraId="69F33314" w14:textId="77777777" w:rsidR="000067E3" w:rsidRDefault="000067E3" w:rsidP="000067E3">
      <w:pPr>
        <w:pStyle w:val="Pquestiontextmainstem"/>
      </w:pPr>
      <w:r w:rsidRPr="00DC3679">
        <w:t>= 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+ 3)(3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5)</w:t>
      </w:r>
    </w:p>
    <w:p w14:paraId="2D59226A" w14:textId="54B3CB0E" w:rsidR="00FA4C77" w:rsidRPr="007C50AE" w:rsidRDefault="00FA4C77" w:rsidP="00FA4C77">
      <w:pPr>
        <w:pStyle w:val="Pquestionheadingmc"/>
      </w:pPr>
      <w:r>
        <w:t>Question 3</w:t>
      </w:r>
      <w:r>
        <w:tab/>
        <w:t>[4.6]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14FBADF7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A</w:t>
      </w:r>
    </w:p>
    <w:p w14:paraId="164D93F5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=</w:t>
      </w:r>
      <w:r w:rsidRPr="00DC3679">
        <w:t xml:space="preserve"> 7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and</w:t>
      </w:r>
      <w:r w:rsidRPr="00CB7AC5">
        <w:rPr>
          <w:rStyle w:val="Cmathsexpressions"/>
          <w:rFonts w:eastAsiaTheme="majorEastAsia"/>
        </w:rPr>
        <w:t xml:space="preserve"> x</w:t>
      </w:r>
      <w:r w:rsidRPr="00DC3679">
        <w:t xml:space="preserve"> = -0.5</w:t>
      </w:r>
    </w:p>
    <w:p w14:paraId="3931CC7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x</w:t>
      </w:r>
      <w:r w:rsidRPr="00DC3679">
        <w:t xml:space="preserve"> – 7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= 0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and</w:t>
      </w:r>
      <w:r w:rsidRPr="00CB7AC5">
        <w:rPr>
          <w:rStyle w:val="Cmathsexpressions"/>
          <w:rFonts w:eastAsiaTheme="majorEastAsia"/>
        </w:rPr>
        <w:t xml:space="preserve"> x</w:t>
      </w:r>
      <w:r w:rsidRPr="00DC3679">
        <w:t xml:space="preserve"> + 0.5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= 0</w:t>
      </w:r>
    </w:p>
    <w:p w14:paraId="467D9605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7)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and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+</w:t>
      </w:r>
      <w:r w:rsidRPr="00DC3679">
        <w:t xml:space="preserve"> 1)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are factors</w:t>
      </w:r>
    </w:p>
    <w:p w14:paraId="5AF11EC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7)(2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+</w:t>
      </w:r>
      <w:r w:rsidRPr="00DC3679">
        <w:t xml:space="preserve"> 1) = 0</w:t>
      </w:r>
    </w:p>
    <w:p w14:paraId="7F882600" w14:textId="1081C316" w:rsidR="00FA4C77" w:rsidRPr="00DC3679" w:rsidRDefault="00347EE2" w:rsidP="00FA4C77">
      <w:pPr>
        <w:pStyle w:val="Pquestionheadingmc"/>
      </w:pPr>
      <w:r>
        <w:t>Question 4</w:t>
      </w:r>
      <w:r>
        <w:tab/>
        <w:t>[4.</w:t>
      </w:r>
      <w:r w:rsidR="00EF3047">
        <w:t>6</w:t>
      </w:r>
      <w:r w:rsidR="00FA4C77">
        <w:t>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16107365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C</w:t>
      </w:r>
    </w:p>
    <w:p w14:paraId="1027B52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4337F1">
        <w:t>(2</w:t>
      </w:r>
      <w:r w:rsidRPr="00CB7AC5">
        <w:rPr>
          <w:rStyle w:val="Cmathsexpressions"/>
          <w:rFonts w:eastAsiaTheme="majorEastAsia"/>
        </w:rPr>
        <w:t>x</w:t>
      </w:r>
      <w:r w:rsidRPr="004337F1">
        <w:t xml:space="preserve"> – 3)(4</w:t>
      </w:r>
      <w:r w:rsidRPr="00CB7AC5">
        <w:rPr>
          <w:rStyle w:val="Cmathsexpressions"/>
          <w:rFonts w:eastAsiaTheme="majorEastAsia"/>
        </w:rPr>
        <w:t>x</w:t>
      </w:r>
      <w:r w:rsidRPr="004337F1">
        <w:t xml:space="preserve"> + 5) = 0</w:t>
      </w:r>
    </w:p>
    <w:p w14:paraId="5E5D22E8" w14:textId="77777777" w:rsidR="000067E3" w:rsidRDefault="000067E3" w:rsidP="000067E3">
      <w:pPr>
        <w:pStyle w:val="Pquestiontextmainstem"/>
      </w:pPr>
      <w:r w:rsidRPr="00DC3679">
        <w:t>As each factor can be equated to 0, the null factor law is the quickest way to solve this equation.</w:t>
      </w:r>
    </w:p>
    <w:p w14:paraId="5CB03369" w14:textId="77777777" w:rsidR="00FA4C77" w:rsidRPr="00CF436E" w:rsidRDefault="00FA4C77" w:rsidP="00FA4C77">
      <w:pPr>
        <w:pStyle w:val="Pquestionheadingmc"/>
      </w:pPr>
      <w:r>
        <w:t>Question 5</w:t>
      </w:r>
      <w:r>
        <w:tab/>
        <w:t>[4.1]</w:t>
      </w:r>
    </w:p>
    <w:p w14:paraId="47922653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C</w:t>
      </w:r>
    </w:p>
    <w:p w14:paraId="4CD521E2" w14:textId="77777777" w:rsidR="000067E3" w:rsidRDefault="000067E3" w:rsidP="000067E3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40428">
        <w:t xml:space="preserve"> –</w:t>
      </w:r>
      <w:r>
        <w:t xml:space="preserve"> </w:t>
      </w:r>
      <w:r w:rsidRPr="00D40428">
        <w:t>14</w:t>
      </w:r>
      <w:r w:rsidRPr="00CB7AC5">
        <w:rPr>
          <w:rStyle w:val="Cmathsexpressions"/>
          <w:rFonts w:eastAsiaTheme="majorEastAsia"/>
        </w:rPr>
        <w:t>x</w:t>
      </w:r>
      <w:r w:rsidRPr="00D40428">
        <w:t xml:space="preserve"> </w:t>
      </w:r>
      <w:r>
        <w:t>–</w:t>
      </w:r>
      <w:r w:rsidRPr="00D40428">
        <w:t xml:space="preserve"> 72</w:t>
      </w:r>
      <w:r>
        <w:t xml:space="preserve"> = 0</w:t>
      </w:r>
    </w:p>
    <w:p w14:paraId="2781ABE0" w14:textId="77777777" w:rsidR="000067E3" w:rsidRDefault="000067E3" w:rsidP="000067E3">
      <w:pPr>
        <w:pStyle w:val="Pquestiontextmainstem"/>
      </w:pPr>
      <w:r>
        <w:t>(</w:t>
      </w:r>
      <w:r w:rsidRPr="00CB7AC5">
        <w:rPr>
          <w:rStyle w:val="Cmathsexpressions"/>
          <w:rFonts w:eastAsiaTheme="majorEastAsia"/>
        </w:rPr>
        <w:t>x</w:t>
      </w:r>
      <w:r>
        <w:t xml:space="preserve"> – 18)(</w:t>
      </w:r>
      <w:r w:rsidRPr="00CB7AC5">
        <w:rPr>
          <w:rStyle w:val="Cmathsexpressions"/>
          <w:rFonts w:eastAsiaTheme="majorEastAsia"/>
        </w:rPr>
        <w:t>x</w:t>
      </w:r>
      <w:r>
        <w:t xml:space="preserve"> + 4) =0</w:t>
      </w:r>
    </w:p>
    <w:p w14:paraId="34AB82DF" w14:textId="77777777" w:rsidR="000067E3" w:rsidRPr="00CB7AC5" w:rsidRDefault="000067E3" w:rsidP="000067E3">
      <w:pPr>
        <w:pStyle w:val="Pquestiontextmainstem"/>
        <w:rPr>
          <w:rStyle w:val="Cquestionpartlabelbold"/>
        </w:rPr>
      </w:pPr>
      <w:r w:rsidRPr="00CB7AC5">
        <w:rPr>
          <w:rStyle w:val="Cmathsexpressions"/>
          <w:rFonts w:eastAsiaTheme="majorEastAsia"/>
        </w:rPr>
        <w:t>x</w:t>
      </w:r>
      <w:r>
        <w:t xml:space="preserve"> = 18, </w:t>
      </w:r>
      <w:r w:rsidRPr="00CB7AC5">
        <w:rPr>
          <w:rStyle w:val="Cmathsexpressions"/>
          <w:rFonts w:eastAsiaTheme="majorEastAsia"/>
        </w:rPr>
        <w:t>x</w:t>
      </w:r>
      <w:r>
        <w:t xml:space="preserve"> = -4</w:t>
      </w:r>
    </w:p>
    <w:p w14:paraId="20606B4B" w14:textId="77777777" w:rsidR="00FA4C77" w:rsidRPr="001229D0" w:rsidRDefault="00FA4C77" w:rsidP="00433172">
      <w:pPr>
        <w:pStyle w:val="Pquestionheadingmc"/>
      </w:pPr>
      <w:r>
        <w:lastRenderedPageBreak/>
        <w:t>Question 6</w:t>
      </w:r>
      <w:r>
        <w:tab/>
        <w:t>[4.3]</w:t>
      </w:r>
    </w:p>
    <w:p w14:paraId="50A323C6" w14:textId="77777777" w:rsidR="000067E3" w:rsidRPr="00434A20" w:rsidRDefault="000067E3" w:rsidP="00433172">
      <w:pPr>
        <w:pStyle w:val="Pquestiontextmainstem"/>
        <w:keepNext/>
        <w:rPr>
          <w:rStyle w:val="Cquestionpartlabelbold"/>
        </w:rPr>
      </w:pPr>
      <w:r w:rsidRPr="00434A20">
        <w:rPr>
          <w:rStyle w:val="Cquestionpartlabelbold"/>
        </w:rPr>
        <w:t>D</w:t>
      </w:r>
    </w:p>
    <w:p w14:paraId="1DA032CE" w14:textId="77777777" w:rsidR="000067E3" w:rsidRDefault="00AD72C4" w:rsidP="00433172">
      <w:pPr>
        <w:pStyle w:val="Pquestiontextmainstem"/>
        <w:keepNext/>
      </w:pPr>
      <w:r w:rsidRPr="00AD72C4">
        <w:rPr>
          <w:position w:val="-88"/>
        </w:rPr>
        <w:object w:dxaOrig="4480" w:dyaOrig="1940" w14:anchorId="6A00E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pt;height:96.85pt" o:ole="">
            <v:imagedata r:id="rId8" o:title=""/>
          </v:shape>
          <o:OLEObject Type="Embed" ProgID="Equation.DSMT4" ShapeID="_x0000_i1025" DrawAspect="Content" ObjectID="_1538907285" r:id="rId9"/>
        </w:object>
      </w:r>
    </w:p>
    <w:p w14:paraId="714D30F2" w14:textId="77777777" w:rsidR="00FA4C77" w:rsidRPr="00DC3679" w:rsidRDefault="00FA4C77" w:rsidP="00FA4C77">
      <w:pPr>
        <w:pStyle w:val="Pquestionheadingmc"/>
      </w:pPr>
      <w:r>
        <w:t>Question 7</w:t>
      </w:r>
      <w:r>
        <w:tab/>
        <w:t>[4.3]</w:t>
      </w:r>
    </w:p>
    <w:p w14:paraId="4AE7B117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B</w:t>
      </w:r>
    </w:p>
    <w:p w14:paraId="3581A87B" w14:textId="77777777" w:rsidR="000067E3" w:rsidRPr="00D8689F" w:rsidRDefault="000067E3" w:rsidP="000067E3">
      <w:pPr>
        <w:pStyle w:val="Pquestiontextmainstem"/>
      </w:pPr>
      <w:r w:rsidRPr="00D8689F">
        <w:t>By completing the square:</w:t>
      </w:r>
    </w:p>
    <w:p w14:paraId="4A294A74" w14:textId="77777777" w:rsidR="000067E3" w:rsidRPr="00E45FE3" w:rsidRDefault="000067E3" w:rsidP="000067E3">
      <w:pPr>
        <w:pStyle w:val="Pquestiontextmainstem"/>
      </w:pPr>
      <w:r w:rsidRPr="00D8689F">
        <w:rPr>
          <w:position w:val="-122"/>
        </w:rPr>
        <w:object w:dxaOrig="2880" w:dyaOrig="2560" w14:anchorId="3EDA611A">
          <v:shape id="_x0000_i1026" type="#_x0000_t75" style="width:2in;height:127.85pt" o:ole="">
            <v:imagedata r:id="rId10" o:title=""/>
          </v:shape>
          <o:OLEObject Type="Embed" ProgID="Equation.3" ShapeID="_x0000_i1026" DrawAspect="Content" ObjectID="_1538907286" r:id="rId11"/>
        </w:object>
      </w:r>
    </w:p>
    <w:p w14:paraId="09C42692" w14:textId="36EE8CAA" w:rsidR="00FA4C77" w:rsidRPr="00DC3679" w:rsidRDefault="00FA4C77" w:rsidP="00FA4C77">
      <w:pPr>
        <w:pStyle w:val="Pquestionheadingmc"/>
      </w:pPr>
      <w:r>
        <w:t>Question 8</w:t>
      </w:r>
      <w:r>
        <w:tab/>
        <w:t>[4.</w:t>
      </w:r>
      <w:r w:rsidR="004B6A13">
        <w:t>2</w:t>
      </w:r>
      <w:r>
        <w:t>]</w:t>
      </w:r>
    </w:p>
    <w:p w14:paraId="5E6A32F1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B</w:t>
      </w:r>
    </w:p>
    <w:p w14:paraId="2B311DCB" w14:textId="77777777" w:rsidR="000067E3" w:rsidRPr="00B47056" w:rsidRDefault="000067E3" w:rsidP="000067E3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+ 8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– 3</w:t>
      </w:r>
    </w:p>
    <w:p w14:paraId="1650D136" w14:textId="7F748D72" w:rsidR="000067E3" w:rsidRPr="00B47056" w:rsidRDefault="000067E3" w:rsidP="000067E3">
      <w:pPr>
        <w:pStyle w:val="Pquestiontextmainstem"/>
      </w:pPr>
      <w:r w:rsidRPr="00B47056">
        <w:t xml:space="preserve">= 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+ 8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</w:t>
      </w:r>
      <w:r w:rsidR="004B6A13" w:rsidRPr="004B6A13">
        <w:rPr>
          <w:position w:val="-28"/>
        </w:rPr>
        <w:object w:dxaOrig="540" w:dyaOrig="740" w14:anchorId="7897319E">
          <v:shape id="_x0000_i1027" type="#_x0000_t75" style="width:27.3pt;height:37.25pt" o:ole="">
            <v:imagedata r:id="rId12" o:title=""/>
          </v:shape>
          <o:OLEObject Type="Embed" ProgID="Equation.DSMT4" ShapeID="_x0000_i1027" DrawAspect="Content" ObjectID="_1538907287" r:id="rId13"/>
        </w:object>
      </w:r>
      <w:r w:rsidRPr="00B47056">
        <w:t xml:space="preserve"> – </w:t>
      </w:r>
      <w:r w:rsidR="004B6A13" w:rsidRPr="004B6A13">
        <w:rPr>
          <w:noProof/>
          <w:position w:val="-28"/>
        </w:rPr>
        <w:object w:dxaOrig="540" w:dyaOrig="740" w14:anchorId="35634759">
          <v:shape id="_x0000_i1028" type="#_x0000_t75" style="width:27.3pt;height:37.25pt" o:ole="">
            <v:imagedata r:id="rId14" o:title=""/>
          </v:shape>
          <o:OLEObject Type="Embed" ProgID="Equation.DSMT4" ShapeID="_x0000_i1028" DrawAspect="Content" ObjectID="_1538907288" r:id="rId15"/>
        </w:object>
      </w:r>
      <w:r w:rsidRPr="00B47056">
        <w:t xml:space="preserve"> – 3</w:t>
      </w:r>
    </w:p>
    <w:p w14:paraId="3576BDA3" w14:textId="77777777" w:rsidR="000067E3" w:rsidRPr="00B47056" w:rsidRDefault="000067E3" w:rsidP="000067E3">
      <w:pPr>
        <w:pStyle w:val="Pquestiontextmainstem"/>
      </w:pPr>
      <w:r w:rsidRPr="00B47056">
        <w:t xml:space="preserve">= 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+ 8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+ 16 – 16 – 3</w:t>
      </w:r>
    </w:p>
    <w:p w14:paraId="2755F8D3" w14:textId="77777777" w:rsidR="000067E3" w:rsidRPr="00B47056" w:rsidRDefault="000067E3" w:rsidP="000067E3">
      <w:pPr>
        <w:pStyle w:val="Pquestiontextmainstem"/>
      </w:pPr>
      <w:r w:rsidRPr="00B47056">
        <w:t>= (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+ 4)</w:t>
      </w:r>
      <w:r w:rsidRPr="00E45FE3">
        <w:rPr>
          <w:rStyle w:val="Csuperscript"/>
        </w:rPr>
        <w:t>2</w:t>
      </w:r>
      <w:r w:rsidRPr="00B47056">
        <w:t xml:space="preserve"> – 19</w:t>
      </w:r>
    </w:p>
    <w:p w14:paraId="28376BA1" w14:textId="4E07E96F" w:rsidR="000067E3" w:rsidRDefault="000067E3" w:rsidP="000067E3">
      <w:pPr>
        <w:pStyle w:val="Pquestiontextmainstem"/>
      </w:pPr>
      <w:r w:rsidRPr="00B47056">
        <w:t>= (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+ 4 + </w:t>
      </w:r>
      <w:r w:rsidR="004B6A13" w:rsidRPr="004B6A13">
        <w:rPr>
          <w:position w:val="-8"/>
        </w:rPr>
        <w:object w:dxaOrig="460" w:dyaOrig="360" w14:anchorId="6AD8D104">
          <v:shape id="_x0000_i1029" type="#_x0000_t75" style="width:22.35pt;height:18.6pt" o:ole="">
            <v:imagedata r:id="rId16" o:title=""/>
          </v:shape>
          <o:OLEObject Type="Embed" ProgID="Equation.DSMT4" ShapeID="_x0000_i1029" DrawAspect="Content" ObjectID="_1538907289" r:id="rId17"/>
        </w:object>
      </w:r>
      <w:r w:rsidRPr="00B47056">
        <w:t>)(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+ 4 – </w:t>
      </w:r>
      <w:r w:rsidR="004B6A13" w:rsidRPr="004B6A13">
        <w:rPr>
          <w:position w:val="-8"/>
        </w:rPr>
        <w:object w:dxaOrig="460" w:dyaOrig="360" w14:anchorId="3E0A8809">
          <v:shape id="_x0000_i1030" type="#_x0000_t75" style="width:22.35pt;height:18.6pt" o:ole="">
            <v:imagedata r:id="rId18" o:title=""/>
          </v:shape>
          <o:OLEObject Type="Embed" ProgID="Equation.DSMT4" ShapeID="_x0000_i1030" DrawAspect="Content" ObjectID="_1538907290" r:id="rId19"/>
        </w:object>
      </w:r>
      <w:r w:rsidRPr="00B47056">
        <w:t>)</w:t>
      </w:r>
    </w:p>
    <w:p w14:paraId="6B9EABCE" w14:textId="1B060C4C" w:rsidR="00FA4C77" w:rsidRPr="00DC3679" w:rsidRDefault="00FA4C77" w:rsidP="00FA4C77">
      <w:pPr>
        <w:pStyle w:val="Pquestionheadingmc"/>
      </w:pPr>
      <w:r>
        <w:t>Question 9</w:t>
      </w:r>
      <w:r>
        <w:tab/>
        <w:t>[4.</w:t>
      </w:r>
      <w:r w:rsidR="00433172">
        <w:t>4</w:t>
      </w:r>
      <w:r>
        <w:t>]</w:t>
      </w:r>
    </w:p>
    <w:p w14:paraId="43D08399" w14:textId="77777777" w:rsidR="000067E3" w:rsidRPr="00434A20" w:rsidRDefault="000067E3" w:rsidP="00434A20">
      <w:pPr>
        <w:pStyle w:val="Pquestiontextmainstem"/>
        <w:rPr>
          <w:rStyle w:val="Cquestionpartlabelbold"/>
        </w:rPr>
      </w:pPr>
      <w:r w:rsidRPr="00434A20">
        <w:rPr>
          <w:rStyle w:val="Cquestionpartlabelbold"/>
        </w:rPr>
        <w:t>A</w:t>
      </w:r>
    </w:p>
    <w:p w14:paraId="31555A60" w14:textId="77777777" w:rsidR="000067E3" w:rsidRPr="00D8689F" w:rsidRDefault="000067E3" w:rsidP="000067E3">
      <w:pPr>
        <w:pStyle w:val="Pquestiontextmainstem"/>
      </w:pPr>
      <w:r w:rsidRPr="00D8689F">
        <w:t xml:space="preserve">By completing the square: </w:t>
      </w:r>
    </w:p>
    <w:p w14:paraId="3278EDE4" w14:textId="77777777" w:rsidR="000067E3" w:rsidRPr="00D8689F" w:rsidRDefault="000067E3" w:rsidP="000067E3">
      <w:pPr>
        <w:pStyle w:val="Pquestiontextmainstem"/>
      </w:pPr>
      <w:r w:rsidRPr="00D8689F">
        <w:rPr>
          <w:position w:val="-48"/>
        </w:rPr>
        <w:object w:dxaOrig="2120" w:dyaOrig="1120" w14:anchorId="5ACBEBB9">
          <v:shape id="_x0000_i1031" type="#_x0000_t75" style="width:105.5pt;height:55.85pt" o:ole="">
            <v:imagedata r:id="rId20" o:title=""/>
          </v:shape>
          <o:OLEObject Type="Embed" ProgID="Equation.3" ShapeID="_x0000_i1031" DrawAspect="Content" ObjectID="_1538907291" r:id="rId21"/>
        </w:object>
      </w:r>
    </w:p>
    <w:p w14:paraId="644B1593" w14:textId="77777777" w:rsidR="000067E3" w:rsidRDefault="000067E3" w:rsidP="000067E3">
      <w:pPr>
        <w:pStyle w:val="Pquestiontextmainstem"/>
      </w:pPr>
      <w:r w:rsidRPr="00D8689F">
        <w:t xml:space="preserve">Turning point </w:t>
      </w:r>
      <w:r>
        <w:t xml:space="preserve">is </w:t>
      </w:r>
      <w:r w:rsidRPr="00D8689F">
        <w:t>(6, -77)</w:t>
      </w:r>
      <w:r>
        <w:t>.</w:t>
      </w:r>
    </w:p>
    <w:p w14:paraId="2F8788C3" w14:textId="77777777" w:rsidR="000067E3" w:rsidRDefault="000067E3" w:rsidP="000067E3">
      <w:pPr>
        <w:pStyle w:val="Psectionresults"/>
      </w:pPr>
      <w:r w:rsidRPr="00F16CD2">
        <w:t xml:space="preserve">Multiple-choice total marks:  </w:t>
      </w:r>
      <w:r>
        <w:t>9</w:t>
      </w:r>
    </w:p>
    <w:p w14:paraId="7D966AF1" w14:textId="77777777" w:rsidR="000067E3" w:rsidRDefault="000067E3" w:rsidP="000067E3">
      <w:pPr>
        <w:pStyle w:val="Psectionheading"/>
      </w:pPr>
      <w:r w:rsidRPr="00F16CD2">
        <w:lastRenderedPageBreak/>
        <w:t>Short answer section</w:t>
      </w:r>
    </w:p>
    <w:p w14:paraId="365BB269" w14:textId="77777777" w:rsidR="00FA4C77" w:rsidRDefault="00FA4C77" w:rsidP="00FA4C77">
      <w:pPr>
        <w:pStyle w:val="Pquestionheadingsx1stafterhead"/>
      </w:pPr>
      <w:r w:rsidRPr="00DF7F34">
        <w:t xml:space="preserve">Question </w:t>
      </w:r>
      <w:r>
        <w:t>1</w:t>
      </w:r>
      <w:r w:rsidRPr="00DF7F34">
        <w:t>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[4.1</w:t>
      </w:r>
      <w:r w:rsidRPr="00DF7F34">
        <w:t>]</w:t>
      </w:r>
    </w:p>
    <w:p w14:paraId="019C7875" w14:textId="77777777" w:rsidR="000067E3" w:rsidRPr="00D8689F" w:rsidRDefault="00872F9E" w:rsidP="000067E3">
      <w:pPr>
        <w:pStyle w:val="Pquestiontextmainstem"/>
      </w:pPr>
      <w:r w:rsidRPr="00872F9E">
        <w:rPr>
          <w:position w:val="-82"/>
        </w:rPr>
        <w:object w:dxaOrig="2140" w:dyaOrig="1840" w14:anchorId="5C1F0AC5">
          <v:shape id="_x0000_i1032" type="#_x0000_t75" style="width:106.75pt;height:93.1pt" o:ole="">
            <v:imagedata r:id="rId22" o:title=""/>
          </v:shape>
          <o:OLEObject Type="Embed" ProgID="Equation.DSMT4" ShapeID="_x0000_i1032" DrawAspect="Content" ObjectID="_1538907292" r:id="rId23"/>
        </w:object>
      </w:r>
    </w:p>
    <w:p w14:paraId="620A0D7C" w14:textId="5D25E527" w:rsidR="00FA4C77" w:rsidRDefault="00FA4C77" w:rsidP="00FA4C77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 w:rsidRPr="00FA5C18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</w:t>
      </w:r>
      <w:r w:rsidR="00433172">
        <w:t>4.6</w:t>
      </w:r>
      <w:r w:rsidRPr="00DF7F34">
        <w:t>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4059CD44" w14:textId="77777777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(a)</w:t>
      </w:r>
      <w:r w:rsidRPr="00D8689F">
        <w:tab/>
        <w:t>4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t xml:space="preserve"> – 28</w:t>
      </w:r>
      <w:r w:rsidRPr="00A202C4">
        <w:rPr>
          <w:rStyle w:val="Cmathsexpressions"/>
          <w:rFonts w:eastAsiaTheme="majorEastAsia"/>
        </w:rPr>
        <w:t>x</w:t>
      </w:r>
      <w:r>
        <w:t xml:space="preserve"> + 49</w:t>
      </w:r>
      <w:r>
        <w:br/>
      </w:r>
      <w:r w:rsidRPr="00D8689F">
        <w:t>= (2</w:t>
      </w:r>
      <w:r w:rsidRPr="00A202C4">
        <w:rPr>
          <w:rStyle w:val="Cmathsexpressions"/>
          <w:rFonts w:eastAsiaTheme="majorEastAsia"/>
        </w:rPr>
        <w:t>x</w:t>
      </w:r>
      <w:r w:rsidRPr="00D8689F">
        <w:t>)</w:t>
      </w:r>
      <w:r w:rsidRPr="00A202C4">
        <w:rPr>
          <w:rStyle w:val="Csuperscript"/>
        </w:rPr>
        <w:t>2</w:t>
      </w:r>
      <w:r w:rsidRPr="00D8689F">
        <w:t xml:space="preserve"> – 2 </w:t>
      </w:r>
      <w:r w:rsidRPr="00D8689F">
        <w:sym w:font="Symbol" w:char="F0B4"/>
      </w:r>
      <w:r w:rsidRPr="00D8689F">
        <w:t xml:space="preserve"> 2</w:t>
      </w:r>
      <w:r w:rsidRPr="00A202C4">
        <w:rPr>
          <w:rStyle w:val="Cmathsexpressions"/>
          <w:rFonts w:eastAsiaTheme="majorEastAsia"/>
        </w:rPr>
        <w:t>x</w:t>
      </w:r>
      <w:r w:rsidRPr="00D8689F">
        <w:t xml:space="preserve"> </w:t>
      </w:r>
      <w:r w:rsidRPr="00D8689F">
        <w:sym w:font="Symbol" w:char="F0B4"/>
      </w:r>
      <w:r w:rsidRPr="00D8689F">
        <w:t xml:space="preserve"> 7 + 7</w:t>
      </w:r>
      <w:r w:rsidRPr="00A202C4">
        <w:rPr>
          <w:rStyle w:val="Csuperscript"/>
        </w:rPr>
        <w:t>2</w:t>
      </w:r>
      <w:r>
        <w:br/>
      </w:r>
      <w:r w:rsidRPr="00C55D8F">
        <w:t xml:space="preserve">Let </w:t>
      </w:r>
      <w:r w:rsidRPr="00A202C4">
        <w:rPr>
          <w:rStyle w:val="Cmathsexpressions"/>
          <w:rFonts w:eastAsiaTheme="majorEastAsia"/>
        </w:rPr>
        <w:t>a</w:t>
      </w:r>
      <w:r w:rsidRPr="00C55D8F">
        <w:t xml:space="preserve"> = 2</w:t>
      </w:r>
      <w:r w:rsidRPr="00A202C4">
        <w:rPr>
          <w:rStyle w:val="Cmathsexpressions"/>
          <w:rFonts w:eastAsiaTheme="majorEastAsia"/>
        </w:rPr>
        <w:t>x</w:t>
      </w:r>
      <w:r w:rsidRPr="00C55D8F">
        <w:t xml:space="preserve">, </w:t>
      </w:r>
      <w:r w:rsidRPr="00A202C4">
        <w:rPr>
          <w:rStyle w:val="Cmathsexpressions"/>
          <w:rFonts w:eastAsiaTheme="majorEastAsia"/>
        </w:rPr>
        <w:t>b</w:t>
      </w:r>
      <w:r w:rsidRPr="00C55D8F">
        <w:t xml:space="preserve"> = 7</w:t>
      </w:r>
      <w:r>
        <w:br/>
      </w:r>
      <w:r w:rsidRPr="00D8689F">
        <w:t>4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t xml:space="preserve"> – 28</w:t>
      </w:r>
      <w:r w:rsidRPr="00A202C4">
        <w:rPr>
          <w:rStyle w:val="Cmathsexpressions"/>
          <w:rFonts w:eastAsiaTheme="majorEastAsia"/>
        </w:rPr>
        <w:t>x</w:t>
      </w:r>
      <w:r>
        <w:t xml:space="preserve"> + 49 = 0</w:t>
      </w:r>
      <w:r>
        <w:br/>
        <w:t>(2</w:t>
      </w:r>
      <w:r w:rsidRPr="00A202C4">
        <w:rPr>
          <w:rStyle w:val="Cmathsexpressions"/>
          <w:rFonts w:eastAsiaTheme="majorEastAsia"/>
        </w:rPr>
        <w:t>x</w:t>
      </w:r>
      <w:r>
        <w:t xml:space="preserve"> – 7)</w:t>
      </w:r>
      <w:r w:rsidRPr="00A202C4">
        <w:rPr>
          <w:rStyle w:val="Csuperscript"/>
        </w:rPr>
        <w:t>2</w:t>
      </w:r>
      <w:r>
        <w:t xml:space="preserve"> = 0</w:t>
      </w:r>
      <w:r>
        <w:br/>
        <w:t>2</w:t>
      </w:r>
      <w:r w:rsidRPr="00A202C4">
        <w:rPr>
          <w:rStyle w:val="Cmathsexpressions"/>
          <w:rFonts w:eastAsiaTheme="majorEastAsia"/>
        </w:rPr>
        <w:t>x</w:t>
      </w:r>
      <w:r>
        <w:t xml:space="preserve"> – 7 = 0</w:t>
      </w:r>
      <w:r>
        <w:br/>
      </w:r>
      <w:r w:rsidRPr="00A202C4">
        <w:rPr>
          <w:rStyle w:val="Cmathsexpressions"/>
          <w:rFonts w:eastAsiaTheme="majorEastAsia"/>
        </w:rPr>
        <w:t>x</w:t>
      </w:r>
      <w:r>
        <w:t xml:space="preserve"> = </w:t>
      </w:r>
      <w:r w:rsidRPr="00BF70FF">
        <w:rPr>
          <w:position w:val="-24"/>
        </w:rPr>
        <w:object w:dxaOrig="240" w:dyaOrig="640" w14:anchorId="2DED1D5B">
          <v:shape id="_x0000_i1033" type="#_x0000_t75" style="width:12.4pt;height:33.5pt" o:ole="">
            <v:imagedata r:id="rId24" o:title=""/>
          </v:shape>
          <o:OLEObject Type="Embed" ProgID="Equation.DSMT4" ShapeID="_x0000_i1033" DrawAspect="Content" ObjectID="_1538907293" r:id="rId25"/>
        </w:object>
      </w:r>
    </w:p>
    <w:p w14:paraId="5024795A" w14:textId="7ACEDDC0" w:rsidR="000067E3" w:rsidRDefault="000067E3" w:rsidP="000067E3">
      <w:pPr>
        <w:pStyle w:val="Pquestiontextpartsa"/>
      </w:pPr>
      <w:r w:rsidRPr="00DE6E72">
        <w:rPr>
          <w:rStyle w:val="Cquestionpartlabelbold"/>
        </w:rPr>
        <w:t>(b)</w:t>
      </w:r>
      <w:r w:rsidRPr="00D8689F">
        <w:tab/>
      </w:r>
      <w:bookmarkStart w:id="1" w:name="OLE_LINK1"/>
      <w:r w:rsidRPr="00282299">
        <w:rPr>
          <w:position w:val="-6"/>
        </w:rPr>
        <w:object w:dxaOrig="1460" w:dyaOrig="300" w14:anchorId="7C8BF436">
          <v:shape id="_x0000_i1034" type="#_x0000_t75" style="width:73.25pt;height:13.65pt" o:ole="">
            <v:imagedata r:id="rId26" o:title=""/>
          </v:shape>
          <o:OLEObject Type="Embed" ProgID="Equation.3" ShapeID="_x0000_i1034" DrawAspect="Content" ObjectID="_1538907294" r:id="rId27"/>
        </w:object>
      </w:r>
      <w:bookmarkEnd w:id="1"/>
      <w:r>
        <w:br/>
      </w:r>
      <w:r w:rsidR="00433172" w:rsidRPr="00433172">
        <w:rPr>
          <w:position w:val="-46"/>
        </w:rPr>
        <w:object w:dxaOrig="2799" w:dyaOrig="1040" w14:anchorId="2024B8C0">
          <v:shape id="_x0000_i1035" type="#_x0000_t75" style="width:140.3pt;height:50.9pt" o:ole="">
            <v:imagedata r:id="rId28" o:title=""/>
          </v:shape>
          <o:OLEObject Type="Embed" ProgID="Equation.DSMT4" ShapeID="_x0000_i1035" DrawAspect="Content" ObjectID="_1538907295" r:id="rId29"/>
        </w:object>
      </w:r>
      <w:r>
        <w:br/>
      </w:r>
      <w:r w:rsidRPr="00A202C4">
        <w:rPr>
          <w:rStyle w:val="Cmathsexpressions"/>
          <w:rFonts w:eastAsiaTheme="majorEastAsia"/>
        </w:rPr>
        <w:t>x</w:t>
      </w:r>
      <w:r w:rsidR="001C3218">
        <w:t xml:space="preserve"> can only be 9 as</w:t>
      </w:r>
      <w:r w:rsidRPr="00D8689F">
        <w:t xml:space="preserve"> </w:t>
      </w:r>
      <w:r w:rsidRPr="00A202C4">
        <w:rPr>
          <w:rStyle w:val="Cmathsexpressions"/>
          <w:rFonts w:eastAsiaTheme="majorEastAsia"/>
        </w:rPr>
        <w:t>x</w:t>
      </w:r>
      <w:r w:rsidRPr="00D8689F">
        <w:t xml:space="preserve"> = -2 would give a negative length for the square, which is not possible.</w:t>
      </w:r>
    </w:p>
    <w:p w14:paraId="38D83C39" w14:textId="0EBEDBC4" w:rsidR="00FA4C77" w:rsidRDefault="00FA4C77" w:rsidP="00FA4C77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 w:rsidRPr="00FA5C18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</w:t>
      </w:r>
      <w:r w:rsidR="001C3218">
        <w:t xml:space="preserve">4.2, 4.3, </w:t>
      </w:r>
      <w:r>
        <w:t>4.</w:t>
      </w:r>
      <w:r w:rsidR="00433172">
        <w:t>4</w:t>
      </w:r>
      <w:r w:rsidRPr="00DF7F34">
        <w:t>]</w:t>
      </w:r>
    </w:p>
    <w:p w14:paraId="7DEA32E0" w14:textId="7D280D0B" w:rsidR="000067E3" w:rsidRPr="00A202C4" w:rsidRDefault="000067E3" w:rsidP="000067E3">
      <w:pPr>
        <w:pStyle w:val="Pquestiontextpartsa"/>
        <w:rPr>
          <w:rStyle w:val="Cmathsexpressions"/>
          <w:rFonts w:eastAsiaTheme="majorEastAsia"/>
        </w:rPr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y = x</w:t>
      </w:r>
      <w:r w:rsidRPr="00A202C4">
        <w:rPr>
          <w:rStyle w:val="Csuperscript"/>
        </w:rPr>
        <w:t>2</w:t>
      </w:r>
      <w:r w:rsidRPr="00A202C4">
        <w:rPr>
          <w:rStyle w:val="Cmathsexpressions"/>
          <w:rFonts w:eastAsiaTheme="majorEastAsia"/>
        </w:rPr>
        <w:t xml:space="preserve"> +</w:t>
      </w:r>
      <w:r w:rsidRPr="00DC3679">
        <w:t xml:space="preserve"> 3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 xml:space="preserve">+ 1 </w:t>
      </w:r>
      <w:r>
        <w:br/>
      </w:r>
      <w:r w:rsidRPr="00A202C4">
        <w:rPr>
          <w:rStyle w:val="Cmathsexpressions"/>
          <w:rFonts w:eastAsiaTheme="majorEastAsia"/>
        </w:rPr>
        <w:t xml:space="preserve">   = x</w:t>
      </w:r>
      <w:r w:rsidRPr="00A202C4">
        <w:rPr>
          <w:rStyle w:val="Csuperscript"/>
        </w:rPr>
        <w:t>2</w:t>
      </w:r>
      <w:r w:rsidRPr="00DC3679">
        <w:t xml:space="preserve"> + 3</w:t>
      </w:r>
      <w:r w:rsidRPr="00A202C4">
        <w:rPr>
          <w:rStyle w:val="Cmathsexpressions"/>
          <w:rFonts w:eastAsiaTheme="majorEastAsia"/>
        </w:rPr>
        <w:t xml:space="preserve">x + </w:t>
      </w:r>
      <w:r w:rsidR="00433172" w:rsidRPr="00433172">
        <w:rPr>
          <w:i/>
          <w:position w:val="-28"/>
        </w:rPr>
        <w:object w:dxaOrig="540" w:dyaOrig="740" w14:anchorId="3BD05E6A">
          <v:shape id="_x0000_i1036" type="#_x0000_t75" style="width:28.55pt;height:36pt" o:ole="">
            <v:imagedata r:id="rId30" o:title=""/>
          </v:shape>
          <o:OLEObject Type="Embed" ProgID="Equation.DSMT4" ShapeID="_x0000_i1036" DrawAspect="Content" ObjectID="_1538907296" r:id="rId31"/>
        </w:object>
      </w:r>
      <w:r w:rsidRPr="00A202C4">
        <w:rPr>
          <w:rStyle w:val="Cmathsexpressions"/>
          <w:rFonts w:eastAsiaTheme="majorEastAsia"/>
        </w:rPr>
        <w:t xml:space="preserve"> – </w:t>
      </w:r>
      <w:r w:rsidR="00433172" w:rsidRPr="00433172">
        <w:rPr>
          <w:i/>
          <w:position w:val="-28"/>
        </w:rPr>
        <w:object w:dxaOrig="540" w:dyaOrig="740" w14:anchorId="43C2D8FB">
          <v:shape id="_x0000_i1037" type="#_x0000_t75" style="width:28.55pt;height:37.25pt" o:ole="">
            <v:imagedata r:id="rId32" o:title=""/>
          </v:shape>
          <o:OLEObject Type="Embed" ProgID="Equation.DSMT4" ShapeID="_x0000_i1037" DrawAspect="Content" ObjectID="_1538907297" r:id="rId33"/>
        </w:object>
      </w:r>
      <w:r w:rsidRPr="00DC3679">
        <w:t>+ 1</w:t>
      </w:r>
      <w:r>
        <w:br/>
      </w:r>
      <w:r w:rsidRPr="00A202C4">
        <w:rPr>
          <w:rStyle w:val="Cmathsexpressions"/>
          <w:rFonts w:eastAsiaTheme="majorEastAsia"/>
        </w:rPr>
        <w:t>=</w:t>
      </w:r>
      <w:r w:rsidRPr="00DC3679">
        <w:t xml:space="preserve"> </w:t>
      </w:r>
      <w:r w:rsidR="00433172" w:rsidRPr="00433172">
        <w:rPr>
          <w:position w:val="-28"/>
        </w:rPr>
        <w:object w:dxaOrig="1380" w:dyaOrig="740" w14:anchorId="2FF9456C">
          <v:shape id="_x0000_i1038" type="#_x0000_t75" style="width:67.05pt;height:37.25pt" o:ole="">
            <v:imagedata r:id="rId34" o:title=""/>
          </v:shape>
          <o:OLEObject Type="Embed" ProgID="Equation.DSMT4" ShapeID="_x0000_i1038" DrawAspect="Content" ObjectID="_1538907298" r:id="rId35"/>
        </w:object>
      </w:r>
    </w:p>
    <w:p w14:paraId="1CAEC9BE" w14:textId="4DAC8B48" w:rsidR="000067E3" w:rsidRPr="00A202C4" w:rsidRDefault="000067E3" w:rsidP="000067E3">
      <w:pPr>
        <w:pStyle w:val="Pquestiontextpartsa"/>
        <w:rPr>
          <w:rStyle w:val="Cmathsexpressions"/>
          <w:rFonts w:eastAsiaTheme="majorEastAsia"/>
        </w:rPr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="00433172" w:rsidRPr="00433172">
        <w:rPr>
          <w:position w:val="-28"/>
        </w:rPr>
        <w:object w:dxaOrig="940" w:dyaOrig="680" w14:anchorId="6E97BF3B">
          <v:shape id="_x0000_i1039" type="#_x0000_t75" style="width:48.4pt;height:33.5pt" o:ole="">
            <v:imagedata r:id="rId36" o:title=""/>
          </v:shape>
          <o:OLEObject Type="Embed" ProgID="Equation.DSMT4" ShapeID="_x0000_i1039" DrawAspect="Content" ObjectID="_1538907299" r:id="rId37"/>
        </w:object>
      </w:r>
    </w:p>
    <w:p w14:paraId="787E35FE" w14:textId="7CACD3D7" w:rsidR="000067E3" w:rsidRPr="00DE6E72" w:rsidRDefault="000067E3" w:rsidP="000067E3">
      <w:pPr>
        <w:pStyle w:val="Pquestiontextpartsa"/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x-</w:t>
      </w:r>
      <w:r w:rsidRPr="00DC3679">
        <w:t>intercepts</w:t>
      </w:r>
      <w:r w:rsidRPr="00A202C4">
        <w:rPr>
          <w:rStyle w:val="Cmathsexpressions"/>
          <w:rFonts w:eastAsiaTheme="majorEastAsia"/>
        </w:rPr>
        <w:t xml:space="preserve"> </w:t>
      </w:r>
      <w:r w:rsidRPr="00DC3679">
        <w:t>whe</w:t>
      </w:r>
      <w:r w:rsidR="001C3218">
        <w:t>re</w:t>
      </w:r>
      <w:r w:rsidRPr="00A202C4">
        <w:rPr>
          <w:rStyle w:val="Cmathsexpressions"/>
          <w:rFonts w:eastAsiaTheme="majorEastAsia"/>
        </w:rPr>
        <w:t xml:space="preserve"> y = </w:t>
      </w:r>
      <w:r w:rsidRPr="00DC3679">
        <w:t>0:</w:t>
      </w:r>
      <w:r>
        <w:br/>
      </w:r>
      <w:r w:rsidRPr="00DE6E72">
        <w:t>(</w:t>
      </w:r>
      <w:r w:rsidRPr="00DE6E72">
        <w:rPr>
          <w:rStyle w:val="Cmathsexpressions"/>
          <w:rFonts w:eastAsiaTheme="majorEastAsia"/>
        </w:rPr>
        <w:t>x +</w:t>
      </w:r>
      <w:r w:rsidRPr="00DE6E72">
        <w:t xml:space="preserve"> </w:t>
      </w:r>
      <w:r w:rsidRPr="00DC3679">
        <w:rPr>
          <w:position w:val="-24"/>
          <w:sz w:val="20"/>
          <w:szCs w:val="20"/>
        </w:rPr>
        <w:object w:dxaOrig="240" w:dyaOrig="620" w14:anchorId="0CDE9FB5">
          <v:shape id="_x0000_i1040" type="#_x0000_t75" style="width:12.4pt;height:32.3pt" o:ole="">
            <v:imagedata r:id="rId38" o:title=""/>
          </v:shape>
          <o:OLEObject Type="Embed" ProgID="Equation.3" ShapeID="_x0000_i1040" DrawAspect="Content" ObjectID="_1538907300" r:id="rId39"/>
        </w:object>
      </w:r>
      <w:r w:rsidRPr="00DE6E72">
        <w:t>)</w:t>
      </w:r>
      <w:r w:rsidRPr="00DE6E72">
        <w:rPr>
          <w:rStyle w:val="Csuperscript"/>
        </w:rPr>
        <w:t>2</w:t>
      </w:r>
      <w:r w:rsidRPr="00DE6E72">
        <w:t xml:space="preserve"> –</w:t>
      </w:r>
      <w:r w:rsidRPr="00DE6E72">
        <w:rPr>
          <w:rStyle w:val="Cmathsexpressions"/>
          <w:rFonts w:eastAsiaTheme="majorEastAsia"/>
        </w:rPr>
        <w:t xml:space="preserve"> </w:t>
      </w:r>
      <w:r w:rsidRPr="00DC3679">
        <w:rPr>
          <w:i/>
          <w:position w:val="-24"/>
          <w:sz w:val="20"/>
          <w:szCs w:val="20"/>
        </w:rPr>
        <w:object w:dxaOrig="340" w:dyaOrig="620" w14:anchorId="53A1A630">
          <v:shape id="_x0000_i1041" type="#_x0000_t75" style="width:17.4pt;height:32.3pt" o:ole="">
            <v:imagedata r:id="rId40" o:title=""/>
          </v:shape>
          <o:OLEObject Type="Embed" ProgID="Equation.3" ShapeID="_x0000_i1041" DrawAspect="Content" ObjectID="_1538907301" r:id="rId41"/>
        </w:object>
      </w:r>
      <w:r w:rsidRPr="00DE6E72">
        <w:rPr>
          <w:rStyle w:val="Cmathsexpressions"/>
          <w:rFonts w:eastAsiaTheme="majorEastAsia"/>
        </w:rPr>
        <w:t xml:space="preserve"> = </w:t>
      </w:r>
      <w:r w:rsidRPr="00DE6E72">
        <w:t>0</w:t>
      </w:r>
      <w:r w:rsidRPr="00DE6E72">
        <w:rPr>
          <w:rStyle w:val="Cmathsexpressions"/>
          <w:rFonts w:eastAsiaTheme="majorEastAsia"/>
        </w:rPr>
        <w:t xml:space="preserve"> </w:t>
      </w:r>
      <w:r w:rsidRPr="00DE6E72">
        <w:rPr>
          <w:rStyle w:val="Cmathsexpressions"/>
          <w:rFonts w:eastAsiaTheme="majorEastAsia"/>
        </w:rPr>
        <w:br/>
      </w:r>
      <w:r w:rsidRPr="00DE6E72">
        <w:t>(</w:t>
      </w:r>
      <w:r w:rsidRPr="00DE6E72">
        <w:rPr>
          <w:rStyle w:val="Cmathsexpressions"/>
          <w:rFonts w:eastAsiaTheme="majorEastAsia"/>
        </w:rPr>
        <w:t>x +</w:t>
      </w:r>
      <w:r w:rsidRPr="00DC3679">
        <w:rPr>
          <w:position w:val="-24"/>
          <w:sz w:val="20"/>
          <w:szCs w:val="20"/>
        </w:rPr>
        <w:object w:dxaOrig="240" w:dyaOrig="620" w14:anchorId="7B716B8E">
          <v:shape id="_x0000_i1042" type="#_x0000_t75" style="width:12.4pt;height:32.3pt" o:ole="">
            <v:imagedata r:id="rId42" o:title=""/>
          </v:shape>
          <o:OLEObject Type="Embed" ProgID="Equation.3" ShapeID="_x0000_i1042" DrawAspect="Content" ObjectID="_1538907302" r:id="rId43"/>
        </w:object>
      </w:r>
      <w:r w:rsidRPr="00DE6E72">
        <w:t xml:space="preserve"> – </w:t>
      </w:r>
      <w:r w:rsidRPr="00DC3679">
        <w:rPr>
          <w:position w:val="-26"/>
          <w:sz w:val="20"/>
          <w:szCs w:val="20"/>
        </w:rPr>
        <w:object w:dxaOrig="420" w:dyaOrig="700" w14:anchorId="49382AE9">
          <v:shape id="_x0000_i1043" type="#_x0000_t75" style="width:22.35pt;height:34.75pt" o:ole="">
            <v:imagedata r:id="rId44" o:title=""/>
          </v:shape>
          <o:OLEObject Type="Embed" ProgID="Equation.3" ShapeID="_x0000_i1043" DrawAspect="Content" ObjectID="_1538907303" r:id="rId45"/>
        </w:object>
      </w:r>
      <w:r w:rsidRPr="00DE6E72">
        <w:t>) (</w:t>
      </w:r>
      <w:r w:rsidRPr="00DE6E72">
        <w:rPr>
          <w:rStyle w:val="Cmathsexpressions"/>
          <w:rFonts w:eastAsiaTheme="majorEastAsia"/>
        </w:rPr>
        <w:t>x +</w:t>
      </w:r>
      <w:r w:rsidRPr="00DE6E72">
        <w:t xml:space="preserve"> </w:t>
      </w:r>
      <w:r w:rsidRPr="00DC3679">
        <w:rPr>
          <w:position w:val="-24"/>
          <w:sz w:val="20"/>
          <w:szCs w:val="20"/>
        </w:rPr>
        <w:object w:dxaOrig="240" w:dyaOrig="620" w14:anchorId="0AD2FE18">
          <v:shape id="_x0000_i1044" type="#_x0000_t75" style="width:12.4pt;height:32.3pt" o:ole="">
            <v:imagedata r:id="rId46" o:title=""/>
          </v:shape>
          <o:OLEObject Type="Embed" ProgID="Equation.3" ShapeID="_x0000_i1044" DrawAspect="Content" ObjectID="_1538907304" r:id="rId47"/>
        </w:object>
      </w:r>
      <w:r w:rsidRPr="00DE6E72">
        <w:t xml:space="preserve"> + </w:t>
      </w:r>
      <w:r w:rsidRPr="00DC3679">
        <w:rPr>
          <w:position w:val="-26"/>
          <w:sz w:val="20"/>
          <w:szCs w:val="20"/>
        </w:rPr>
        <w:object w:dxaOrig="420" w:dyaOrig="700" w14:anchorId="5B6AA334">
          <v:shape id="_x0000_i1045" type="#_x0000_t75" style="width:22.35pt;height:34.75pt" o:ole="">
            <v:imagedata r:id="rId48" o:title=""/>
          </v:shape>
          <o:OLEObject Type="Embed" ProgID="Equation.3" ShapeID="_x0000_i1045" DrawAspect="Content" ObjectID="_1538907305" r:id="rId49"/>
        </w:object>
      </w:r>
      <w:r w:rsidRPr="00DE6E72">
        <w:t>)</w:t>
      </w:r>
      <w:r w:rsidRPr="00DE6E72">
        <w:rPr>
          <w:rStyle w:val="Cmathsexpressions"/>
          <w:rFonts w:eastAsiaTheme="majorEastAsia"/>
        </w:rPr>
        <w:t xml:space="preserve"> = </w:t>
      </w:r>
      <w:r w:rsidRPr="00DE6E72">
        <w:t>0</w:t>
      </w:r>
      <w:r w:rsidRPr="00DE6E72">
        <w:br/>
        <w:t>(</w:t>
      </w:r>
      <w:r w:rsidRPr="00DE6E72">
        <w:rPr>
          <w:rStyle w:val="Cmathsexpressions"/>
          <w:rFonts w:eastAsiaTheme="majorEastAsia"/>
        </w:rPr>
        <w:t>x +</w:t>
      </w:r>
      <w:r w:rsidRPr="00DE6E72">
        <w:t xml:space="preserve"> </w:t>
      </w:r>
      <w:r w:rsidRPr="00DC3679">
        <w:rPr>
          <w:position w:val="-24"/>
          <w:sz w:val="20"/>
          <w:szCs w:val="20"/>
        </w:rPr>
        <w:object w:dxaOrig="240" w:dyaOrig="620" w14:anchorId="2503DC7B">
          <v:shape id="_x0000_i1046" type="#_x0000_t75" style="width:12.4pt;height:32.3pt" o:ole="">
            <v:imagedata r:id="rId50" o:title=""/>
          </v:shape>
          <o:OLEObject Type="Embed" ProgID="Equation.3" ShapeID="_x0000_i1046" DrawAspect="Content" ObjectID="_1538907306" r:id="rId51"/>
        </w:object>
      </w:r>
      <w:r w:rsidRPr="00DE6E72">
        <w:t xml:space="preserve"> – </w:t>
      </w:r>
      <w:r w:rsidRPr="00DC3679">
        <w:rPr>
          <w:position w:val="-24"/>
          <w:sz w:val="20"/>
          <w:szCs w:val="20"/>
        </w:rPr>
        <w:object w:dxaOrig="400" w:dyaOrig="680" w14:anchorId="202E2550">
          <v:shape id="_x0000_i1047" type="#_x0000_t75" style="width:21.1pt;height:33.5pt" o:ole="">
            <v:imagedata r:id="rId52" o:title=""/>
          </v:shape>
          <o:OLEObject Type="Embed" ProgID="Equation.3" ShapeID="_x0000_i1047" DrawAspect="Content" ObjectID="_1538907307" r:id="rId53"/>
        </w:object>
      </w:r>
      <w:r w:rsidRPr="00DE6E72">
        <w:t>) (</w:t>
      </w:r>
      <w:r w:rsidRPr="00DE6E72">
        <w:rPr>
          <w:rStyle w:val="Cmathsexpressions"/>
          <w:rFonts w:eastAsiaTheme="majorEastAsia"/>
        </w:rPr>
        <w:t>x +</w:t>
      </w:r>
      <w:r w:rsidRPr="00DE6E72">
        <w:t xml:space="preserve"> </w:t>
      </w:r>
      <w:r w:rsidRPr="00DC3679">
        <w:rPr>
          <w:position w:val="-24"/>
          <w:sz w:val="20"/>
          <w:szCs w:val="20"/>
        </w:rPr>
        <w:object w:dxaOrig="240" w:dyaOrig="620" w14:anchorId="255A449B">
          <v:shape id="_x0000_i1048" type="#_x0000_t75" style="width:12.4pt;height:32.3pt" o:ole="">
            <v:imagedata r:id="rId54" o:title=""/>
          </v:shape>
          <o:OLEObject Type="Embed" ProgID="Equation.3" ShapeID="_x0000_i1048" DrawAspect="Content" ObjectID="_1538907308" r:id="rId55"/>
        </w:object>
      </w:r>
      <w:r w:rsidRPr="00DE6E72">
        <w:t xml:space="preserve"> + </w:t>
      </w:r>
      <w:r w:rsidRPr="00DC3679">
        <w:rPr>
          <w:position w:val="-24"/>
          <w:sz w:val="20"/>
          <w:szCs w:val="20"/>
        </w:rPr>
        <w:object w:dxaOrig="400" w:dyaOrig="680" w14:anchorId="1306C049">
          <v:shape id="_x0000_i1049" type="#_x0000_t75" style="width:21.1pt;height:33.5pt" o:ole="">
            <v:imagedata r:id="rId56" o:title=""/>
          </v:shape>
          <o:OLEObject Type="Embed" ProgID="Equation.3" ShapeID="_x0000_i1049" DrawAspect="Content" ObjectID="_1538907309" r:id="rId57"/>
        </w:object>
      </w:r>
      <w:r w:rsidRPr="00DE6E72">
        <w:t>)</w:t>
      </w:r>
      <w:r w:rsidRPr="00DE6E72">
        <w:rPr>
          <w:rStyle w:val="Cmathsexpressions"/>
          <w:rFonts w:eastAsiaTheme="majorEastAsia"/>
        </w:rPr>
        <w:t xml:space="preserve"> = </w:t>
      </w:r>
      <w:r w:rsidRPr="00DE6E72">
        <w:t>0</w:t>
      </w:r>
      <w:r w:rsidRPr="00DE6E72">
        <w:rPr>
          <w:rStyle w:val="Cmathsexpressions"/>
          <w:rFonts w:eastAsiaTheme="majorEastAsia"/>
        </w:rPr>
        <w:br/>
        <w:t>x = -</w:t>
      </w:r>
      <w:r w:rsidRPr="00DC3679">
        <w:rPr>
          <w:position w:val="-24"/>
          <w:sz w:val="20"/>
          <w:szCs w:val="20"/>
        </w:rPr>
        <w:object w:dxaOrig="240" w:dyaOrig="620" w14:anchorId="050B590F">
          <v:shape id="_x0000_i1050" type="#_x0000_t75" style="width:12.4pt;height:32.3pt" o:ole="">
            <v:imagedata r:id="rId58" o:title=""/>
          </v:shape>
          <o:OLEObject Type="Embed" ProgID="Equation.3" ShapeID="_x0000_i1050" DrawAspect="Content" ObjectID="_1538907310" r:id="rId59"/>
        </w:object>
      </w:r>
      <w:r w:rsidRPr="00DE6E72">
        <w:t xml:space="preserve"> ± </w:t>
      </w:r>
      <w:r w:rsidRPr="00DC3679">
        <w:rPr>
          <w:position w:val="-24"/>
          <w:sz w:val="20"/>
          <w:szCs w:val="20"/>
        </w:rPr>
        <w:object w:dxaOrig="400" w:dyaOrig="680" w14:anchorId="1F645231">
          <v:shape id="_x0000_i1051" type="#_x0000_t75" style="width:21.1pt;height:33.5pt" o:ole="">
            <v:imagedata r:id="rId60" o:title=""/>
          </v:shape>
          <o:OLEObject Type="Embed" ProgID="Equation.3" ShapeID="_x0000_i1051" DrawAspect="Content" ObjectID="_1538907311" r:id="rId61"/>
        </w:object>
      </w:r>
    </w:p>
    <w:p w14:paraId="1CEA456A" w14:textId="77777777" w:rsidR="000067E3" w:rsidRPr="00A202C4" w:rsidRDefault="000067E3" w:rsidP="000067E3">
      <w:pPr>
        <w:pStyle w:val="Pquestiontextpartsa"/>
        <w:rPr>
          <w:rStyle w:val="Cmathsexpressions"/>
          <w:rFonts w:eastAsiaTheme="majorEastAsia"/>
        </w:rPr>
      </w:pPr>
      <w:r w:rsidRPr="00A202C4">
        <w:rPr>
          <w:rStyle w:val="Cmathsexpressions"/>
          <w:rFonts w:eastAsiaTheme="majorEastAsia"/>
        </w:rPr>
        <w:lastRenderedPageBreak/>
        <w:t>x</w:t>
      </w:r>
      <w:r w:rsidRPr="00DC3679">
        <w:t>-intercepts</w:t>
      </w:r>
      <w:r w:rsidRPr="00A202C4">
        <w:rPr>
          <w:rStyle w:val="Cmathsexpressions"/>
          <w:rFonts w:eastAsiaTheme="majorEastAsia"/>
        </w:rPr>
        <w:t xml:space="preserve">: </w:t>
      </w:r>
      <w:r w:rsidRPr="00DC3679">
        <w:t>(</w:t>
      </w:r>
      <w:r w:rsidRPr="00A202C4">
        <w:rPr>
          <w:rStyle w:val="Cmathsexpressions"/>
          <w:rFonts w:eastAsiaTheme="majorEastAsia"/>
        </w:rPr>
        <w:t>-</w:t>
      </w:r>
      <w:r w:rsidR="004B6A13" w:rsidRPr="004B6A13">
        <w:rPr>
          <w:position w:val="-24"/>
        </w:rPr>
        <w:object w:dxaOrig="240" w:dyaOrig="620" w14:anchorId="66B1EF0D">
          <v:shape id="_x0000_i1052" type="#_x0000_t75" style="width:12.4pt;height:32.3pt" o:ole="">
            <v:imagedata r:id="rId62" o:title=""/>
          </v:shape>
          <o:OLEObject Type="Embed" ProgID="Equation.DSMT4" ShapeID="_x0000_i1052" DrawAspect="Content" ObjectID="_1538907312" r:id="rId63"/>
        </w:object>
      </w:r>
      <w:r w:rsidRPr="00DC3679">
        <w:t xml:space="preserve"> + </w:t>
      </w:r>
      <w:r w:rsidR="004B6A13" w:rsidRPr="004B6A13">
        <w:rPr>
          <w:position w:val="-24"/>
        </w:rPr>
        <w:object w:dxaOrig="400" w:dyaOrig="680" w14:anchorId="532CA9FA">
          <v:shape id="_x0000_i1053" type="#_x0000_t75" style="width:21.1pt;height:33.5pt" o:ole="">
            <v:imagedata r:id="rId64" o:title=""/>
          </v:shape>
          <o:OLEObject Type="Embed" ProgID="Equation.DSMT4" ShapeID="_x0000_i1053" DrawAspect="Content" ObjectID="_1538907313" r:id="rId65"/>
        </w:object>
      </w:r>
      <w:r w:rsidRPr="00A202C4">
        <w:rPr>
          <w:rStyle w:val="Cmathsexpressions"/>
          <w:rFonts w:eastAsiaTheme="majorEastAsia"/>
        </w:rPr>
        <w:t xml:space="preserve">, </w:t>
      </w:r>
      <w:r w:rsidRPr="00DC3679">
        <w:t>0)</w:t>
      </w:r>
      <w:r w:rsidRPr="00A202C4">
        <w:rPr>
          <w:rStyle w:val="Cmathsexpressions"/>
          <w:rFonts w:eastAsiaTheme="majorEastAsia"/>
        </w:rPr>
        <w:t xml:space="preserve"> </w:t>
      </w:r>
      <w:r w:rsidRPr="00DC3679">
        <w:t>and (</w:t>
      </w:r>
      <w:r w:rsidRPr="00A202C4">
        <w:rPr>
          <w:rStyle w:val="Cmathsexpressions"/>
          <w:rFonts w:eastAsiaTheme="majorEastAsia"/>
        </w:rPr>
        <w:t>-</w:t>
      </w:r>
      <w:r w:rsidR="004B6A13" w:rsidRPr="004B6A13">
        <w:rPr>
          <w:position w:val="-24"/>
        </w:rPr>
        <w:object w:dxaOrig="240" w:dyaOrig="620" w14:anchorId="7381B701">
          <v:shape id="_x0000_i1054" type="#_x0000_t75" style="width:12.4pt;height:32.3pt" o:ole="">
            <v:imagedata r:id="rId66" o:title=""/>
          </v:shape>
          <o:OLEObject Type="Embed" ProgID="Equation.DSMT4" ShapeID="_x0000_i1054" DrawAspect="Content" ObjectID="_1538907314" r:id="rId67"/>
        </w:object>
      </w:r>
      <w:r w:rsidRPr="00DC3679">
        <w:t xml:space="preserve"> − </w:t>
      </w:r>
      <w:r w:rsidR="004B6A13" w:rsidRPr="004B6A13">
        <w:rPr>
          <w:position w:val="-24"/>
        </w:rPr>
        <w:object w:dxaOrig="400" w:dyaOrig="680" w14:anchorId="5256A3BD">
          <v:shape id="_x0000_i1055" type="#_x0000_t75" style="width:21.1pt;height:33.5pt" o:ole="">
            <v:imagedata r:id="rId68" o:title=""/>
          </v:shape>
          <o:OLEObject Type="Embed" ProgID="Equation.DSMT4" ShapeID="_x0000_i1055" DrawAspect="Content" ObjectID="_1538907315" r:id="rId69"/>
        </w:object>
      </w:r>
      <w:r w:rsidRPr="00A202C4">
        <w:rPr>
          <w:rStyle w:val="Cmathsexpressions"/>
          <w:rFonts w:eastAsiaTheme="majorEastAsia"/>
        </w:rPr>
        <w:t xml:space="preserve">, </w:t>
      </w:r>
      <w:r w:rsidRPr="00DC3679">
        <w:t>0)</w:t>
      </w:r>
    </w:p>
    <w:p w14:paraId="284842BE" w14:textId="11D4F1EC" w:rsidR="00FA4C77" w:rsidRDefault="00FA4C77" w:rsidP="00FA4C77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Pr="00FA5C18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[4.6</w:t>
      </w:r>
      <w:r w:rsidRPr="00DF7F34">
        <w:t>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59B8BF02" w14:textId="77777777" w:rsidR="000067E3" w:rsidRPr="00DC3679" w:rsidRDefault="000067E3" w:rsidP="000067E3">
      <w:pPr>
        <w:pStyle w:val="Pquestiontextmainstem"/>
      </w:pPr>
      <w:r w:rsidRPr="00DC3679">
        <w:t xml:space="preserve">7 × 8 = 56 </w:t>
      </w:r>
    </w:p>
    <w:p w14:paraId="1F84861F" w14:textId="77777777" w:rsidR="000067E3" w:rsidRPr="00DC3679" w:rsidRDefault="000067E3" w:rsidP="000067E3">
      <w:pPr>
        <w:pStyle w:val="Pquestiontextmainstem"/>
      </w:pPr>
      <w:r w:rsidRPr="00DC3679">
        <w:t xml:space="preserve">Find factors of 56 with a sum of -18. </w:t>
      </w:r>
    </w:p>
    <w:p w14:paraId="3A1A174C" w14:textId="77777777" w:rsidR="000067E3" w:rsidRPr="00DC3679" w:rsidRDefault="000067E3" w:rsidP="000067E3">
      <w:pPr>
        <w:pStyle w:val="Pquestiontextmainstem"/>
      </w:pPr>
      <w:r w:rsidRPr="00DC3679">
        <w:t>Use -14 and -4</w:t>
      </w:r>
    </w:p>
    <w:p w14:paraId="15FC95C1" w14:textId="77777777" w:rsidR="000067E3" w:rsidRPr="00DC3679" w:rsidRDefault="000067E3" w:rsidP="000067E3">
      <w:pPr>
        <w:pStyle w:val="Pquestiontextmainstem"/>
      </w:pPr>
      <w:r w:rsidRPr="00DC3679">
        <w:t>7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 xml:space="preserve">4 </w:t>
      </w:r>
      <w:r w:rsidRPr="00DC3679">
        <w:t>– 14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 xml:space="preserve"> – 4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 xml:space="preserve"> + 8 </w:t>
      </w:r>
    </w:p>
    <w:p w14:paraId="1609CA1C" w14:textId="77777777" w:rsidR="000067E3" w:rsidRPr="00DC3679" w:rsidRDefault="000067E3" w:rsidP="000067E3">
      <w:pPr>
        <w:pStyle w:val="Pquestiontextmainstem"/>
      </w:pPr>
      <w:r w:rsidRPr="00DC3679">
        <w:t>= 7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>(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 xml:space="preserve"> – 2) – 4(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 xml:space="preserve"> – 2)</w:t>
      </w:r>
    </w:p>
    <w:p w14:paraId="109B421B" w14:textId="77777777" w:rsidR="000067E3" w:rsidRDefault="000067E3" w:rsidP="000067E3">
      <w:pPr>
        <w:pStyle w:val="Pquestiontextmainstem"/>
      </w:pPr>
      <w:r w:rsidRPr="00DC3679">
        <w:t>= (7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 xml:space="preserve"> – 4)(</w:t>
      </w: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perscript"/>
        </w:rPr>
        <w:t>2</w:t>
      </w:r>
      <w:r w:rsidRPr="00DC3679">
        <w:t xml:space="preserve"> – 2)</w:t>
      </w:r>
    </w:p>
    <w:p w14:paraId="2F43C68C" w14:textId="77777777" w:rsidR="000067E3" w:rsidRDefault="000067E3" w:rsidP="000067E3">
      <w:pPr>
        <w:pStyle w:val="Pquestiontextmainstem"/>
      </w:pPr>
      <w:r w:rsidRPr="00CB7AC5">
        <w:rPr>
          <w:rStyle w:val="Cmathsexpressions"/>
          <w:rFonts w:eastAsiaTheme="majorEastAsia"/>
        </w:rPr>
        <w:t>y</w:t>
      </w:r>
      <w:r w:rsidRPr="00DC3679">
        <w:t xml:space="preserve"> = </w:t>
      </w:r>
      <w:r w:rsidRPr="00DC3679">
        <w:rPr>
          <w:position w:val="-24"/>
        </w:rPr>
        <w:object w:dxaOrig="700" w:dyaOrig="680" w14:anchorId="60D46598">
          <v:shape id="_x0000_i1056" type="#_x0000_t75" style="width:34.75pt;height:33.5pt" o:ole="">
            <v:imagedata r:id="rId70" o:title=""/>
          </v:shape>
          <o:OLEObject Type="Embed" ProgID="Equation.DSMT4" ShapeID="_x0000_i1056" DrawAspect="Content" ObjectID="_1538907316" r:id="rId71"/>
        </w:object>
      </w:r>
      <w:r w:rsidRPr="00DC3679">
        <w:t xml:space="preserve"> or </w:t>
      </w:r>
      <w:r w:rsidRPr="00CB7AC5">
        <w:rPr>
          <w:rStyle w:val="Cmathsexpressions"/>
          <w:rFonts w:eastAsiaTheme="majorEastAsia"/>
        </w:rPr>
        <w:t>y</w:t>
      </w:r>
      <w:r w:rsidRPr="00DC3679">
        <w:t xml:space="preserve"> = ±2</w:t>
      </w:r>
    </w:p>
    <w:p w14:paraId="4DE7849A" w14:textId="77777777" w:rsidR="00FA4C77" w:rsidRDefault="00FA4C77" w:rsidP="00FA4C77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 w:rsidRPr="00FA5C18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5AF222D6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941C3D">
        <w:t>3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941C3D">
        <w:t xml:space="preserve"> – 12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– 6</w:t>
      </w:r>
    </w:p>
    <w:p w14:paraId="162F55EB" w14:textId="77777777" w:rsidR="000067E3" w:rsidRPr="00941C3D" w:rsidRDefault="000067E3" w:rsidP="000067E3">
      <w:pPr>
        <w:pStyle w:val="Pquestiontextmainstem"/>
      </w:pPr>
      <w:r w:rsidRPr="00941C3D">
        <w:t>= 3(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941C3D">
        <w:t xml:space="preserve"> – 4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– 2)</w:t>
      </w:r>
    </w:p>
    <w:p w14:paraId="30FFDA9C" w14:textId="77777777" w:rsidR="000067E3" w:rsidRPr="00941C3D" w:rsidRDefault="000067E3" w:rsidP="000067E3">
      <w:pPr>
        <w:pStyle w:val="Pquestiontextmainstem"/>
      </w:pPr>
      <w:r w:rsidRPr="00941C3D">
        <w:t>= 3(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941C3D">
        <w:t xml:space="preserve"> – 4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+ </w:t>
      </w:r>
      <w:r w:rsidRPr="00941C3D">
        <w:rPr>
          <w:position w:val="-28"/>
        </w:rPr>
        <w:object w:dxaOrig="540" w:dyaOrig="740" w14:anchorId="4F4A738D">
          <v:shape id="_x0000_i1057" type="#_x0000_t75" style="width:26.05pt;height:37.25pt" o:ole="">
            <v:imagedata r:id="rId72" o:title=""/>
          </v:shape>
          <o:OLEObject Type="Embed" ProgID="Equation.DSMT4" ShapeID="_x0000_i1057" DrawAspect="Content" ObjectID="_1538907317" r:id="rId73"/>
        </w:object>
      </w:r>
      <w:r w:rsidRPr="00941C3D">
        <w:t xml:space="preserve"> – </w:t>
      </w:r>
      <w:r w:rsidRPr="00941C3D">
        <w:rPr>
          <w:position w:val="-28"/>
        </w:rPr>
        <w:object w:dxaOrig="540" w:dyaOrig="740" w14:anchorId="763FC14F">
          <v:shape id="_x0000_i1058" type="#_x0000_t75" style="width:26.05pt;height:37.25pt" o:ole="">
            <v:imagedata r:id="rId74" o:title=""/>
          </v:shape>
          <o:OLEObject Type="Embed" ProgID="Equation.DSMT4" ShapeID="_x0000_i1058" DrawAspect="Content" ObjectID="_1538907318" r:id="rId75"/>
        </w:object>
      </w:r>
      <w:r w:rsidRPr="00941C3D">
        <w:t xml:space="preserve"> – 2)</w:t>
      </w:r>
    </w:p>
    <w:p w14:paraId="62725C06" w14:textId="77777777" w:rsidR="000067E3" w:rsidRPr="00941C3D" w:rsidRDefault="000067E3" w:rsidP="000067E3">
      <w:pPr>
        <w:pStyle w:val="Pquestiontextmainstem"/>
      </w:pPr>
      <w:r w:rsidRPr="00941C3D">
        <w:t>= 3(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941C3D">
        <w:t xml:space="preserve"> – 4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+ 4 – 4 – 2)</w:t>
      </w:r>
    </w:p>
    <w:p w14:paraId="58414BB6" w14:textId="77777777" w:rsidR="000067E3" w:rsidRPr="00941C3D" w:rsidRDefault="000067E3" w:rsidP="000067E3">
      <w:pPr>
        <w:pStyle w:val="Pquestiontextmainstem"/>
      </w:pPr>
      <w:r w:rsidRPr="00941C3D">
        <w:t>= 3[(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– 2)</w:t>
      </w:r>
      <w:r w:rsidRPr="00E45FE3">
        <w:rPr>
          <w:rStyle w:val="Csuperscript"/>
        </w:rPr>
        <w:t>2</w:t>
      </w:r>
      <w:r w:rsidRPr="00941C3D">
        <w:t xml:space="preserve"> – 6]</w:t>
      </w:r>
    </w:p>
    <w:p w14:paraId="5C0276C8" w14:textId="77777777" w:rsidR="000067E3" w:rsidRDefault="000067E3" w:rsidP="000067E3">
      <w:pPr>
        <w:pStyle w:val="Pquestiontextmainstem"/>
      </w:pPr>
      <w:r w:rsidRPr="00941C3D">
        <w:t>= 3(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– 2 + </w:t>
      </w:r>
      <w:r w:rsidRPr="00941C3D">
        <w:rPr>
          <w:position w:val="-8"/>
        </w:rPr>
        <w:object w:dxaOrig="380" w:dyaOrig="360" w14:anchorId="06E7F2C8">
          <v:shape id="_x0000_i1059" type="#_x0000_t75" style="width:18.6pt;height:18.6pt" o:ole="">
            <v:imagedata r:id="rId76" o:title=""/>
          </v:shape>
          <o:OLEObject Type="Embed" ProgID="Equation.DSMT4" ShapeID="_x0000_i1059" DrawAspect="Content" ObjectID="_1538907319" r:id="rId77"/>
        </w:object>
      </w:r>
      <w:r w:rsidRPr="00941C3D">
        <w:t>)(</w:t>
      </w:r>
      <w:r w:rsidRPr="00CB7AC5">
        <w:rPr>
          <w:rStyle w:val="Cmathsexpressions"/>
          <w:rFonts w:eastAsiaTheme="majorEastAsia"/>
        </w:rPr>
        <w:t>x</w:t>
      </w:r>
      <w:r w:rsidRPr="00941C3D">
        <w:t xml:space="preserve"> – 2 – </w:t>
      </w:r>
      <w:r w:rsidRPr="00941C3D">
        <w:rPr>
          <w:position w:val="-8"/>
        </w:rPr>
        <w:object w:dxaOrig="380" w:dyaOrig="360" w14:anchorId="0B599889">
          <v:shape id="_x0000_i1060" type="#_x0000_t75" style="width:18.6pt;height:18.6pt" o:ole="">
            <v:imagedata r:id="rId78" o:title=""/>
          </v:shape>
          <o:OLEObject Type="Embed" ProgID="Equation.DSMT4" ShapeID="_x0000_i1060" DrawAspect="Content" ObjectID="_1538907320" r:id="rId79"/>
        </w:object>
      </w:r>
      <w:r w:rsidRPr="00941C3D">
        <w:t>)</w:t>
      </w:r>
    </w:p>
    <w:p w14:paraId="5FDA2B1A" w14:textId="31519BAA" w:rsidR="00FA4C77" w:rsidRDefault="00FA4C77" w:rsidP="00FA4C77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 w:rsidR="00EA7C9E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EA7C9E">
        <w:t>4.6</w:t>
      </w:r>
      <w:r w:rsidRPr="00DF7F34">
        <w:t>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710E8577" w14:textId="76C9444A" w:rsidR="000067E3" w:rsidRPr="00DE6E72" w:rsidRDefault="000067E3" w:rsidP="000067E3">
      <w:pPr>
        <w:pStyle w:val="Pquestiontextpartsa"/>
        <w:rPr>
          <w:rStyle w:val="Cmathsexpressions"/>
          <w:rFonts w:eastAsiaTheme="majorEastAsia"/>
        </w:rPr>
      </w:pPr>
      <w:r w:rsidRPr="00DE6E72">
        <w:rPr>
          <w:rStyle w:val="Cquestionpartlabelbold"/>
        </w:rPr>
        <w:t>(a)</w:t>
      </w:r>
      <w:r w:rsidRPr="00A202C4">
        <w:tab/>
      </w:r>
      <w:r w:rsidRPr="00DC3679">
        <w:t>2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C3679">
        <w:t xml:space="preserve"> – 7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  – 8 = 0 </w:t>
      </w:r>
      <w:r>
        <w:br/>
      </w:r>
      <w:r w:rsidRPr="00DE6E72">
        <w:rPr>
          <w:rStyle w:val="Cmathsexpressions"/>
          <w:rFonts w:eastAsiaTheme="majorEastAsia"/>
        </w:rPr>
        <w:t>x</w:t>
      </w:r>
      <w:r w:rsidRPr="00DE6E72">
        <w:t xml:space="preserve"> </w:t>
      </w:r>
      <w:r w:rsidRPr="00DE6E72">
        <w:rPr>
          <w:rStyle w:val="Cmathsexpressions"/>
          <w:rFonts w:eastAsiaTheme="majorEastAsia"/>
        </w:rPr>
        <w:t>=</w:t>
      </w:r>
      <w:r w:rsidRPr="00DE6E72">
        <w:t xml:space="preserve"> </w:t>
      </w:r>
      <w:r w:rsidR="00EA7C9E" w:rsidRPr="00B81B43">
        <w:rPr>
          <w:b/>
          <w:position w:val="-24"/>
          <w:sz w:val="20"/>
          <w:szCs w:val="20"/>
          <w:lang w:val="en-US" w:bidi="x-none"/>
        </w:rPr>
        <w:object w:dxaOrig="1480" w:dyaOrig="700" w14:anchorId="073D63E4">
          <v:shape id="_x0000_i1061" type="#_x0000_t75" style="width:74.5pt;height:36pt" o:ole="">
            <v:imagedata r:id="rId80" o:title=""/>
          </v:shape>
          <o:OLEObject Type="Embed" ProgID="Equation.DSMT4" ShapeID="_x0000_i1061" DrawAspect="Content" ObjectID="_1538907321" r:id="rId81"/>
        </w:object>
      </w:r>
      <w:r w:rsidRPr="00DE6E72">
        <w:rPr>
          <w:rStyle w:val="Cquestionpartlabelbold"/>
        </w:rPr>
        <w:br/>
      </w:r>
      <w:r w:rsidRPr="00DE6E72">
        <w:rPr>
          <w:rStyle w:val="Cmathsexpressions"/>
          <w:rFonts w:eastAsiaTheme="majorEastAsia"/>
        </w:rPr>
        <w:t>=</w:t>
      </w:r>
      <w:r w:rsidRPr="00DE6E72">
        <w:t xml:space="preserve"> </w:t>
      </w:r>
      <w:r w:rsidR="00EA7C9E" w:rsidRPr="00B81B43">
        <w:rPr>
          <w:b/>
          <w:position w:val="-24"/>
          <w:sz w:val="20"/>
          <w:szCs w:val="20"/>
          <w:lang w:val="en-US" w:bidi="x-none"/>
        </w:rPr>
        <w:object w:dxaOrig="1860" w:dyaOrig="700" w14:anchorId="592DC412">
          <v:shape id="_x0000_i1062" type="#_x0000_t75" style="width:93.1pt;height:36pt" o:ole="">
            <v:imagedata r:id="rId82" o:title=""/>
          </v:shape>
          <o:OLEObject Type="Embed" ProgID="Equation.DSMT4" ShapeID="_x0000_i1062" DrawAspect="Content" ObjectID="_1538907322" r:id="rId83"/>
        </w:object>
      </w:r>
      <w:r w:rsidRPr="00DE6E72">
        <w:rPr>
          <w:rStyle w:val="Cquestionpartlabelbold"/>
        </w:rPr>
        <w:br/>
      </w:r>
      <w:r w:rsidR="00EA7C9E">
        <w:t>A</w:t>
      </w:r>
      <w:r w:rsidRPr="00DE6E72">
        <w:t xml:space="preserve">s </w:t>
      </w:r>
      <w:r w:rsidR="00EA7C9E" w:rsidRPr="00DC3679">
        <w:rPr>
          <w:i/>
          <w:position w:val="-8"/>
          <w:sz w:val="20"/>
          <w:szCs w:val="20"/>
        </w:rPr>
        <w:object w:dxaOrig="580" w:dyaOrig="360" w14:anchorId="4BC7C0C1">
          <v:shape id="_x0000_i1063" type="#_x0000_t75" style="width:29.8pt;height:18.6pt" o:ole="">
            <v:imagedata r:id="rId84" o:title=""/>
          </v:shape>
          <o:OLEObject Type="Embed" ProgID="Equation.DSMT4" ShapeID="_x0000_i1063" DrawAspect="Content" ObjectID="_1538907323" r:id="rId85"/>
        </w:object>
      </w:r>
      <w:r w:rsidRPr="00DE6E72">
        <w:rPr>
          <w:rStyle w:val="Cmathsexpressions"/>
          <w:rFonts w:eastAsiaTheme="majorEastAsia"/>
        </w:rPr>
        <w:t xml:space="preserve"> </w:t>
      </w:r>
      <w:r w:rsidRPr="00DE6E72">
        <w:t>can be evaluated, there are solutions</w:t>
      </w:r>
      <w:r w:rsidRPr="00DE6E72">
        <w:rPr>
          <w:rStyle w:val="Cmathsexpressions"/>
          <w:rFonts w:eastAsiaTheme="majorEastAsia"/>
        </w:rPr>
        <w:t>.</w:t>
      </w:r>
    </w:p>
    <w:p w14:paraId="55231EDD" w14:textId="77777777" w:rsidR="000067E3" w:rsidRPr="00DE6E72" w:rsidRDefault="000067E3" w:rsidP="000067E3">
      <w:pPr>
        <w:pStyle w:val="Pquestiontextpartsa"/>
        <w:rPr>
          <w:rStyle w:val="Cmathsexpressions"/>
          <w:rFonts w:eastAsiaTheme="majorEastAsia"/>
        </w:rPr>
      </w:pPr>
      <w:r w:rsidRPr="00DE6E72">
        <w:rPr>
          <w:rStyle w:val="Cquestionpartlabelbold"/>
        </w:rPr>
        <w:t>(b)</w:t>
      </w:r>
      <w:r w:rsidRPr="00A202C4">
        <w:tab/>
      </w:r>
      <w:r w:rsidRPr="00DC3679">
        <w:t>5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C3679">
        <w:t xml:space="preserve"> – 3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 + 6 = 0</w:t>
      </w:r>
      <w:r>
        <w:br/>
      </w:r>
      <w:r w:rsidRPr="00DE6E72">
        <w:rPr>
          <w:rStyle w:val="Cmathsexpressions"/>
          <w:rFonts w:eastAsiaTheme="majorEastAsia"/>
        </w:rPr>
        <w:t>x</w:t>
      </w:r>
      <w:r w:rsidRPr="00DE6E72">
        <w:t xml:space="preserve"> </w:t>
      </w:r>
      <w:r w:rsidRPr="00DE6E72">
        <w:rPr>
          <w:rStyle w:val="Cmathsexpressions"/>
          <w:rFonts w:eastAsiaTheme="majorEastAsia"/>
        </w:rPr>
        <w:t>=</w:t>
      </w:r>
      <w:r w:rsidRPr="00DE6E72">
        <w:t xml:space="preserve"> </w:t>
      </w:r>
      <w:r w:rsidR="00EA7C9E" w:rsidRPr="00DC3679">
        <w:rPr>
          <w:i/>
          <w:position w:val="-24"/>
          <w:sz w:val="20"/>
          <w:szCs w:val="20"/>
        </w:rPr>
        <w:object w:dxaOrig="1480" w:dyaOrig="700" w14:anchorId="493A7A43">
          <v:shape id="_x0000_i1064" type="#_x0000_t75" style="width:74.5pt;height:34.75pt" o:ole="">
            <v:imagedata r:id="rId86" o:title=""/>
          </v:shape>
          <o:OLEObject Type="Embed" ProgID="Equation.DSMT4" ShapeID="_x0000_i1064" DrawAspect="Content" ObjectID="_1538907324" r:id="rId87"/>
        </w:object>
      </w:r>
      <w:r w:rsidRPr="00DE6E72">
        <w:rPr>
          <w:rStyle w:val="Cmathsexpressions"/>
          <w:rFonts w:eastAsiaTheme="majorEastAsia"/>
        </w:rPr>
        <w:br/>
        <w:t xml:space="preserve">   = </w:t>
      </w:r>
      <w:r w:rsidR="00EA7C9E" w:rsidRPr="00B81B43">
        <w:rPr>
          <w:b/>
          <w:position w:val="-24"/>
          <w:sz w:val="20"/>
          <w:szCs w:val="20"/>
          <w:lang w:val="en-US" w:bidi="x-none"/>
        </w:rPr>
        <w:object w:dxaOrig="2320" w:dyaOrig="720" w14:anchorId="6371477C">
          <v:shape id="_x0000_i1065" type="#_x0000_t75" style="width:115.45pt;height:36pt" o:ole="">
            <v:imagedata r:id="rId88" o:title=""/>
          </v:shape>
          <o:OLEObject Type="Embed" ProgID="Equation.DSMT4" ShapeID="_x0000_i1065" DrawAspect="Content" ObjectID="_1538907325" r:id="rId89"/>
        </w:object>
      </w:r>
      <w:r w:rsidRPr="00DE6E72">
        <w:rPr>
          <w:rStyle w:val="Cquestionpartlabelbold"/>
        </w:rPr>
        <w:br/>
      </w:r>
      <w:r w:rsidRPr="00DE6E72">
        <w:t xml:space="preserve">As </w:t>
      </w:r>
      <w:r w:rsidR="00EA7C9E" w:rsidRPr="00EA7C9E">
        <w:rPr>
          <w:i/>
          <w:position w:val="-6"/>
          <w:sz w:val="20"/>
          <w:szCs w:val="20"/>
        </w:rPr>
        <w:object w:dxaOrig="720" w:dyaOrig="340" w14:anchorId="0BD05683">
          <v:shape id="_x0000_i1066" type="#_x0000_t75" style="width:36pt;height:18.6pt" o:ole="">
            <v:imagedata r:id="rId90" o:title=""/>
          </v:shape>
          <o:OLEObject Type="Embed" ProgID="Equation.DSMT4" ShapeID="_x0000_i1066" DrawAspect="Content" ObjectID="_1538907326" r:id="rId91"/>
        </w:object>
      </w:r>
      <w:r w:rsidRPr="00DE6E72">
        <w:rPr>
          <w:rStyle w:val="Cmathsexpressions"/>
          <w:rFonts w:eastAsiaTheme="majorEastAsia"/>
        </w:rPr>
        <w:t xml:space="preserve"> </w:t>
      </w:r>
      <w:r w:rsidRPr="00DE6E72">
        <w:t>cannot be evaluated, there are no solutions</w:t>
      </w:r>
      <w:r w:rsidRPr="00DE6E72">
        <w:rPr>
          <w:rStyle w:val="Cmathsexpressions"/>
          <w:rFonts w:eastAsiaTheme="majorEastAsia"/>
        </w:rPr>
        <w:t>.</w:t>
      </w:r>
    </w:p>
    <w:p w14:paraId="5A65F094" w14:textId="78F3A37E" w:rsidR="00FA4C77" w:rsidRDefault="00FA4C77" w:rsidP="00FA4C77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 w:rsidRPr="00FA5C18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</w:t>
      </w:r>
      <w:r w:rsidR="00EA7C9E">
        <w:t>4</w:t>
      </w:r>
      <w:r w:rsidRPr="00DF7F34">
        <w:t>]</w:t>
      </w:r>
    </w:p>
    <w:p w14:paraId="77DCA5CF" w14:textId="77777777" w:rsidR="000067E3" w:rsidRPr="004337F1" w:rsidRDefault="000067E3" w:rsidP="000067E3">
      <w:pPr>
        <w:pStyle w:val="Pquestiontextmainstem"/>
      </w:pPr>
      <w:r>
        <w:t>Students’ answers will vary. The equations</w:t>
      </w:r>
      <w:r w:rsidRPr="004337F1">
        <w:t xml:space="preserve"> </w:t>
      </w:r>
      <w:r>
        <w:t>must have a</w:t>
      </w:r>
      <w:r w:rsidRPr="004337F1">
        <w:t xml:space="preserve"> turning point </w:t>
      </w:r>
      <w:r w:rsidRPr="00CD2B65">
        <w:t>at (4, -6).</w:t>
      </w:r>
    </w:p>
    <w:p w14:paraId="5AFE2006" w14:textId="68204C48" w:rsidR="008E1E8B" w:rsidRPr="008E1E8B" w:rsidRDefault="000067E3" w:rsidP="008E1E8B">
      <w:pPr>
        <w:pStyle w:val="Pquestiontextpartsa"/>
      </w:pPr>
      <w:r w:rsidRPr="00DE6E72">
        <w:rPr>
          <w:rStyle w:val="Cquestionpartlabelbold"/>
        </w:rPr>
        <w:t>(</w:t>
      </w:r>
      <w:r w:rsidR="00FA4C77">
        <w:rPr>
          <w:rStyle w:val="Cquestionpartlabelbold"/>
        </w:rPr>
        <w:t>a</w:t>
      </w:r>
      <w:r w:rsidRPr="00DE6E72">
        <w:rPr>
          <w:rStyle w:val="Cquestionpartlabelbold"/>
        </w:rPr>
        <w:t>)</w:t>
      </w:r>
      <w:r>
        <w:tab/>
      </w:r>
      <w:r w:rsidRPr="004337F1">
        <w:t xml:space="preserve">in the form </w:t>
      </w:r>
      <w:r w:rsidRPr="00A202C4">
        <w:rPr>
          <w:rStyle w:val="Cmathsexpressions"/>
          <w:rFonts w:eastAsiaTheme="majorEastAsia"/>
        </w:rPr>
        <w:t>y</w:t>
      </w:r>
      <w:r w:rsidRPr="004337F1">
        <w:t xml:space="preserve"> = </w:t>
      </w:r>
      <w:r w:rsidRPr="00A202C4">
        <w:rPr>
          <w:rStyle w:val="Cmathsexpressions"/>
          <w:rFonts w:eastAsiaTheme="majorEastAsia"/>
        </w:rPr>
        <w:t>ax</w:t>
      </w:r>
      <w:r w:rsidRPr="00A202C4">
        <w:rPr>
          <w:rStyle w:val="Csuperscript"/>
        </w:rPr>
        <w:t>2</w:t>
      </w:r>
      <w:r w:rsidRPr="004337F1">
        <w:t xml:space="preserve"> + </w:t>
      </w:r>
      <w:r w:rsidRPr="00A202C4">
        <w:rPr>
          <w:rStyle w:val="Cmathsexpressions"/>
          <w:rFonts w:eastAsiaTheme="majorEastAsia"/>
        </w:rPr>
        <w:t>bx</w:t>
      </w:r>
      <w:r w:rsidRPr="004337F1">
        <w:t xml:space="preserve"> + </w:t>
      </w:r>
      <w:r w:rsidRPr="00A202C4">
        <w:rPr>
          <w:rStyle w:val="Cmathsexpressions"/>
          <w:rFonts w:eastAsiaTheme="majorEastAsia"/>
        </w:rPr>
        <w:t>c</w:t>
      </w:r>
      <w:r w:rsidR="008E1E8B">
        <w:tab/>
      </w:r>
      <w:r w:rsidR="00FA4C77">
        <w:rPr>
          <w:rStyle w:val="Cquestionpartlabelbold"/>
        </w:rPr>
        <w:t>(b</w:t>
      </w:r>
      <w:r w:rsidRPr="00DE6E72">
        <w:rPr>
          <w:rStyle w:val="Cquestionpartlabelbold"/>
        </w:rPr>
        <w:t>)</w:t>
      </w:r>
      <w:r w:rsidR="007A50A6">
        <w:t xml:space="preserve">  </w:t>
      </w:r>
      <w:r w:rsidRPr="004337F1">
        <w:t xml:space="preserve">in the form </w:t>
      </w:r>
      <w:r w:rsidRPr="00A202C4">
        <w:rPr>
          <w:rStyle w:val="Cmathsexpressions"/>
          <w:rFonts w:eastAsiaTheme="majorEastAsia"/>
        </w:rPr>
        <w:t>y</w:t>
      </w:r>
      <w:r w:rsidRPr="004337F1">
        <w:t xml:space="preserve"> = </w:t>
      </w:r>
      <w:r w:rsidRPr="00A202C4">
        <w:rPr>
          <w:rStyle w:val="Cmathsexpressions"/>
          <w:rFonts w:eastAsiaTheme="majorEastAsia"/>
        </w:rPr>
        <w:t>a</w:t>
      </w:r>
      <w:r w:rsidRPr="004337F1">
        <w:t>(</w:t>
      </w:r>
      <w:r w:rsidRPr="00A202C4">
        <w:rPr>
          <w:rStyle w:val="Cmathsexpressions"/>
          <w:rFonts w:eastAsiaTheme="majorEastAsia"/>
        </w:rPr>
        <w:t>x</w:t>
      </w:r>
      <w:r w:rsidRPr="004337F1">
        <w:t xml:space="preserve"> – </w:t>
      </w:r>
      <w:r w:rsidRPr="00A202C4">
        <w:rPr>
          <w:rStyle w:val="Cmathsexpressions"/>
          <w:rFonts w:eastAsiaTheme="majorEastAsia"/>
        </w:rPr>
        <w:t>r</w:t>
      </w:r>
      <w:r w:rsidRPr="004337F1">
        <w:t>)(</w:t>
      </w:r>
      <w:r w:rsidRPr="00A202C4">
        <w:rPr>
          <w:rStyle w:val="Cmathsexpressions"/>
          <w:rFonts w:eastAsiaTheme="majorEastAsia"/>
        </w:rPr>
        <w:t>x</w:t>
      </w:r>
      <w:r w:rsidRPr="004337F1">
        <w:t xml:space="preserve"> – </w:t>
      </w:r>
      <w:r w:rsidRPr="00A202C4">
        <w:rPr>
          <w:rStyle w:val="Cmathsexpressions"/>
          <w:rFonts w:eastAsiaTheme="majorEastAsia"/>
        </w:rPr>
        <w:t>s</w:t>
      </w:r>
      <w:r>
        <w:t>)</w:t>
      </w:r>
    </w:p>
    <w:p w14:paraId="77E1021D" w14:textId="22CD93B0" w:rsidR="00FA4C77" w:rsidRDefault="00FA4C77" w:rsidP="00FA4C77">
      <w:pPr>
        <w:pStyle w:val="Pquestionheadingsx"/>
      </w:pPr>
      <w:r w:rsidRPr="00DF7F34">
        <w:lastRenderedPageBreak/>
        <w:t xml:space="preserve">Question </w:t>
      </w:r>
      <w:r>
        <w:t>17</w:t>
      </w:r>
      <w:r w:rsidRPr="00DF7F34">
        <w:tab/>
      </w:r>
      <w:r w:rsidRPr="00701DD8">
        <w:rPr>
          <w:rStyle w:val="Cmarkslabel"/>
        </w:rPr>
        <w:t>4 marks</w:t>
      </w:r>
      <w:r>
        <w:tab/>
        <w:t>[4.</w:t>
      </w:r>
      <w:r w:rsidR="00EA7C9E">
        <w:t>6</w:t>
      </w:r>
      <w:r w:rsidRPr="00DF7F34">
        <w:t>]</w:t>
      </w:r>
      <w:r w:rsidR="001C3218">
        <w:t xml:space="preserve"> </w:t>
      </w:r>
      <w:r w:rsidR="001C3218" w:rsidRPr="009A1D97">
        <w:rPr>
          <w:highlight w:val="lightGray"/>
        </w:rPr>
        <w:t>[10A]</w:t>
      </w:r>
    </w:p>
    <w:p w14:paraId="670A1930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 xml:space="preserve">Area </w:t>
      </w:r>
      <w:r w:rsidRPr="00CB7AC5">
        <w:rPr>
          <w:rStyle w:val="Cmathsexpressions"/>
          <w:rFonts w:eastAsiaTheme="majorEastAsia"/>
        </w:rPr>
        <w:t xml:space="preserve">= </w:t>
      </w:r>
      <w:r w:rsidRPr="00DC3679">
        <w:t>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+ </w:t>
      </w:r>
      <w:r w:rsidRPr="00DC3679">
        <w:t>1)(4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1)</w:t>
      </w:r>
    </w:p>
    <w:p w14:paraId="09752CCB" w14:textId="0034F641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8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E45FE3">
        <w:rPr>
          <w:rStyle w:val="CItalicsuperscript"/>
        </w:rPr>
        <w:t xml:space="preserve"> </w:t>
      </w:r>
      <w:r w:rsidRPr="00CB7AC5">
        <w:rPr>
          <w:rStyle w:val="Cmathsexpressions"/>
          <w:rFonts w:eastAsiaTheme="majorEastAsia"/>
        </w:rPr>
        <w:t xml:space="preserve">+ </w:t>
      </w:r>
      <w:r w:rsidRPr="00DC3679">
        <w:t>2</w:t>
      </w:r>
      <w:r w:rsidRPr="00CB7AC5">
        <w:rPr>
          <w:rStyle w:val="Cmathsexpressions"/>
          <w:rFonts w:eastAsiaTheme="majorEastAsia"/>
        </w:rPr>
        <w:t>x −</w:t>
      </w:r>
      <w:r w:rsidRPr="00DC3679">
        <w:t xml:space="preserve">1 </w:t>
      </w:r>
      <w:r w:rsidR="00057323">
        <w:t>= 35</w:t>
      </w:r>
    </w:p>
    <w:p w14:paraId="2387635D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8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E45FE3">
        <w:rPr>
          <w:rStyle w:val="CItalicsuperscript"/>
        </w:rPr>
        <w:t xml:space="preserve"> </w:t>
      </w:r>
      <w:r w:rsidRPr="00CB7AC5">
        <w:rPr>
          <w:rStyle w:val="Cmathsexpressions"/>
          <w:rFonts w:eastAsiaTheme="majorEastAsia"/>
        </w:rPr>
        <w:t xml:space="preserve">+ </w:t>
      </w:r>
      <w:r w:rsidRPr="00DC3679">
        <w:t>2</w:t>
      </w:r>
      <w:r w:rsidRPr="00CB7AC5">
        <w:rPr>
          <w:rStyle w:val="Cmathsexpressions"/>
          <w:rFonts w:eastAsiaTheme="majorEastAsia"/>
        </w:rPr>
        <w:t xml:space="preserve">x − </w:t>
      </w:r>
      <w:r w:rsidRPr="00DC3679">
        <w:t xml:space="preserve">36 </w:t>
      </w:r>
      <w:r w:rsidRPr="00CB7AC5">
        <w:rPr>
          <w:rStyle w:val="Cmathsexpressions"/>
          <w:rFonts w:eastAsiaTheme="majorEastAsia"/>
        </w:rPr>
        <w:t xml:space="preserve">= </w:t>
      </w:r>
      <w:r w:rsidRPr="00DC3679">
        <w:t>0</w:t>
      </w:r>
    </w:p>
    <w:p w14:paraId="1BFBA6DA" w14:textId="77777777" w:rsidR="000067E3" w:rsidRPr="00DC3679" w:rsidRDefault="000067E3" w:rsidP="000067E3">
      <w:pPr>
        <w:pStyle w:val="Pquestiontextmainstem"/>
      </w:pPr>
      <w:r w:rsidRPr="00DC3679">
        <w:t>4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E45FE3">
        <w:rPr>
          <w:rStyle w:val="CItalicsuperscript"/>
        </w:rPr>
        <w:t xml:space="preserve"> </w:t>
      </w:r>
      <w:r w:rsidRPr="00CB7AC5">
        <w:rPr>
          <w:rStyle w:val="Cmathsexpressions"/>
          <w:rFonts w:eastAsiaTheme="majorEastAsia"/>
        </w:rPr>
        <w:t xml:space="preserve">+ x − </w:t>
      </w:r>
      <w:r w:rsidRPr="00DC3679">
        <w:t>18</w:t>
      </w:r>
      <w:r w:rsidRPr="00CB7AC5">
        <w:rPr>
          <w:rStyle w:val="Cmathsexpressions"/>
          <w:rFonts w:eastAsiaTheme="majorEastAsia"/>
        </w:rPr>
        <w:t xml:space="preserve"> = </w:t>
      </w:r>
      <w:r w:rsidRPr="00DC3679">
        <w:t>0</w:t>
      </w:r>
    </w:p>
    <w:p w14:paraId="203CB84A" w14:textId="77777777" w:rsidR="000067E3" w:rsidRPr="00CB7AC5" w:rsidRDefault="000067E3" w:rsidP="000067E3">
      <w:pPr>
        <w:pStyle w:val="Pquestiontextmainstem"/>
        <w:rPr>
          <w:rStyle w:val="Cmathsexpressions"/>
          <w:rFonts w:eastAsiaTheme="majorEastAsia"/>
        </w:rPr>
      </w:pPr>
      <w:r w:rsidRPr="00DC3679">
        <w:t>(4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+ </w:t>
      </w:r>
      <w:r w:rsidRPr="00DC3679">
        <w:t>9)(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− </w:t>
      </w:r>
      <w:r w:rsidRPr="00DC3679">
        <w:t>2)</w:t>
      </w:r>
      <w:r w:rsidRPr="00CB7AC5">
        <w:rPr>
          <w:rStyle w:val="Cmathsexpressions"/>
          <w:rFonts w:eastAsiaTheme="majorEastAsia"/>
        </w:rPr>
        <w:t xml:space="preserve"> = </w:t>
      </w:r>
      <w:r w:rsidRPr="00DC3679">
        <w:t>0</w:t>
      </w:r>
    </w:p>
    <w:p w14:paraId="5476A01C" w14:textId="77777777" w:rsidR="000067E3" w:rsidRPr="00DC3679" w:rsidRDefault="000067E3" w:rsidP="000067E3">
      <w:pPr>
        <w:pStyle w:val="Pquestiontextmainstem"/>
      </w:pPr>
      <w:r w:rsidRPr="00DC3679">
        <w:t>Reject</w:t>
      </w:r>
      <w:r w:rsidRPr="00CB7AC5">
        <w:rPr>
          <w:rStyle w:val="Cmathsexpressions"/>
          <w:rFonts w:eastAsiaTheme="majorEastAsia"/>
        </w:rPr>
        <w:t xml:space="preserve"> x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 xml:space="preserve">= </w:t>
      </w:r>
      <w:r w:rsidRPr="00DC3679">
        <w:t>-2.25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as this will give negative dimensions.</w:t>
      </w:r>
    </w:p>
    <w:p w14:paraId="65E938F9" w14:textId="62F2F9BB" w:rsidR="000067E3" w:rsidRPr="00DC3679" w:rsidRDefault="000067E3" w:rsidP="000067E3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DC3679">
        <w:t xml:space="preserve"> = 2 </w:t>
      </w:r>
    </w:p>
    <w:p w14:paraId="6A38E150" w14:textId="3D808F74" w:rsidR="000067E3" w:rsidRPr="00DC3679" w:rsidRDefault="000067E3" w:rsidP="000067E3">
      <w:pPr>
        <w:pStyle w:val="Pquestiontextmainstem"/>
      </w:pPr>
      <w:r w:rsidRPr="00DC3679">
        <w:t>Length = 4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</w:t>
      </w:r>
      <w:r w:rsidR="00983F81">
        <w:t>–</w:t>
      </w:r>
      <w:r w:rsidRPr="00DC3679">
        <w:t xml:space="preserve"> 1</w:t>
      </w:r>
      <w:r w:rsidR="00983F81">
        <w:t xml:space="preserve"> </w:t>
      </w:r>
      <w:r w:rsidRPr="00DC3679">
        <w:t>= 7 m</w:t>
      </w:r>
    </w:p>
    <w:p w14:paraId="68F7FCFB" w14:textId="258C06C1" w:rsidR="000067E3" w:rsidRPr="00983F81" w:rsidRDefault="00EA7C9E" w:rsidP="000067E3">
      <w:pPr>
        <w:pStyle w:val="Pquestiontextmainstem"/>
        <w:rPr>
          <w:rStyle w:val="Cmathsexpressions"/>
          <w:rFonts w:asciiTheme="minorHAnsi" w:hAnsiTheme="minorHAnsi"/>
          <w:i w:val="0"/>
        </w:rPr>
      </w:pPr>
      <w:r>
        <w:t xml:space="preserve">Width = </w:t>
      </w:r>
      <w:r w:rsidR="000067E3" w:rsidRPr="00DC3679">
        <w:t>2</w:t>
      </w:r>
      <w:r w:rsidR="000067E3" w:rsidRPr="00CB7AC5">
        <w:rPr>
          <w:rStyle w:val="Cmathsexpressions"/>
          <w:rFonts w:eastAsiaTheme="majorEastAsia"/>
        </w:rPr>
        <w:t>x</w:t>
      </w:r>
      <w:r w:rsidR="000067E3" w:rsidRPr="00DC3679">
        <w:t xml:space="preserve"> + 1</w:t>
      </w:r>
      <w:r w:rsidR="00983F81">
        <w:t xml:space="preserve"> </w:t>
      </w:r>
      <w:r w:rsidR="000067E3" w:rsidRPr="00DC3679">
        <w:t>= 5 m</w:t>
      </w:r>
    </w:p>
    <w:p w14:paraId="3DA8257B" w14:textId="77777777" w:rsidR="00FA4C77" w:rsidRDefault="00FA4C77" w:rsidP="00FA4C77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 w:rsidRPr="00FA5C18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01EF9F44" w14:textId="77777777" w:rsidR="000067E3" w:rsidRDefault="000067E3" w:rsidP="000067E3">
      <w:pPr>
        <w:pStyle w:val="Pquestiontextpartsa"/>
      </w:pPr>
      <w:r w:rsidRPr="00DE6E72">
        <w:rPr>
          <w:rStyle w:val="Cquestionpartlabelbold"/>
        </w:rPr>
        <w:t>(a)</w:t>
      </w:r>
      <w:r w:rsidRPr="00D8689F">
        <w:tab/>
      </w:r>
      <w:r w:rsidRPr="00A202C4">
        <w:rPr>
          <w:rStyle w:val="Cmathsexpressions"/>
          <w:rFonts w:eastAsiaTheme="majorEastAsia"/>
        </w:rPr>
        <w:t>y</w:t>
      </w:r>
      <w:r w:rsidRPr="00D8689F">
        <w:t xml:space="preserve"> = (</w:t>
      </w:r>
      <w:r w:rsidRPr="00A202C4">
        <w:rPr>
          <w:rStyle w:val="Cmathsexpressions"/>
          <w:rFonts w:eastAsiaTheme="majorEastAsia"/>
        </w:rPr>
        <w:t>ax</w:t>
      </w:r>
      <w:r w:rsidRPr="00D8689F">
        <w:t xml:space="preserve"> + </w:t>
      </w:r>
      <w:r w:rsidRPr="00A202C4">
        <w:rPr>
          <w:rStyle w:val="Cmathsexpressions"/>
          <w:rFonts w:eastAsiaTheme="majorEastAsia"/>
        </w:rPr>
        <w:t>b</w:t>
      </w:r>
      <w:r w:rsidRPr="00D8689F">
        <w:t>)</w:t>
      </w:r>
      <w:r w:rsidRPr="00A202C4">
        <w:rPr>
          <w:rStyle w:val="Csuperscript"/>
        </w:rPr>
        <w:t>2</w:t>
      </w:r>
      <w:r w:rsidRPr="00D8689F">
        <w:t xml:space="preserve"> + </w:t>
      </w:r>
      <w:r w:rsidRPr="00A202C4">
        <w:rPr>
          <w:rStyle w:val="Cmathsexpressions"/>
          <w:rFonts w:eastAsiaTheme="majorEastAsia"/>
        </w:rPr>
        <w:t>c</w:t>
      </w:r>
      <w:r w:rsidRPr="00A202C4">
        <w:rPr>
          <w:rStyle w:val="Cmathsexpressions"/>
          <w:rFonts w:eastAsiaTheme="majorEastAsia"/>
        </w:rPr>
        <w:br/>
      </w:r>
      <w:r w:rsidRPr="00D8689F">
        <w:t>=</w:t>
      </w:r>
      <w:r w:rsidRPr="00DE6E72">
        <w:rPr>
          <w:rStyle w:val="Cquestionpartlabelbold"/>
        </w:rPr>
        <w:t xml:space="preserve"> </w:t>
      </w:r>
      <w:r w:rsidRPr="00A202C4">
        <w:rPr>
          <w:rStyle w:val="Cmathsexpressions"/>
          <w:rFonts w:eastAsiaTheme="majorEastAsia"/>
        </w:rPr>
        <w:t>a</w:t>
      </w:r>
      <w:r w:rsidRPr="00A202C4">
        <w:rPr>
          <w:rStyle w:val="Csuperscript"/>
        </w:rPr>
        <w:t>2</w:t>
      </w:r>
      <w:r w:rsidRPr="00D8689F">
        <w:t>(</w:t>
      </w:r>
      <w:r w:rsidRPr="00A202C4">
        <w:rPr>
          <w:rStyle w:val="Cmathsexpressions"/>
          <w:rFonts w:eastAsiaTheme="majorEastAsia"/>
        </w:rPr>
        <w:t>x</w:t>
      </w:r>
      <w:r w:rsidRPr="00D8689F">
        <w:t xml:space="preserve"> </w:t>
      </w:r>
      <w:r w:rsidRPr="00A202C4">
        <w:rPr>
          <w:rStyle w:val="Cmathsexpressions"/>
          <w:rFonts w:eastAsiaTheme="majorEastAsia"/>
        </w:rPr>
        <w:t>+</w:t>
      </w:r>
      <w:r w:rsidRPr="00D8689F">
        <w:t xml:space="preserve"> </w:t>
      </w:r>
      <w:r w:rsidRPr="00D8689F">
        <w:rPr>
          <w:i/>
          <w:position w:val="-22"/>
        </w:rPr>
        <w:object w:dxaOrig="220" w:dyaOrig="580" w14:anchorId="529399BC">
          <v:shape id="_x0000_i1067" type="#_x0000_t75" style="width:11.15pt;height:29.8pt" o:ole="">
            <v:imagedata r:id="rId92" o:title=""/>
          </v:shape>
          <o:OLEObject Type="Embed" ProgID="Equation.3" ShapeID="_x0000_i1067" DrawAspect="Content" ObjectID="_1538907327" r:id="rId93"/>
        </w:object>
      </w:r>
      <w:r w:rsidRPr="00D8689F">
        <w:t>)</w:t>
      </w:r>
      <w:r w:rsidRPr="00A202C4">
        <w:rPr>
          <w:rStyle w:val="Csuperscript"/>
        </w:rPr>
        <w:t>2</w:t>
      </w:r>
      <w:r w:rsidRPr="00D8689F">
        <w:t xml:space="preserve"> + </w:t>
      </w:r>
      <w:r w:rsidRPr="00A202C4">
        <w:rPr>
          <w:rStyle w:val="Cmathsexpressions"/>
          <w:rFonts w:eastAsiaTheme="majorEastAsia"/>
        </w:rPr>
        <w:t>c</w:t>
      </w:r>
      <w:r w:rsidRPr="00A202C4">
        <w:rPr>
          <w:rStyle w:val="Cmathsexpressions"/>
          <w:rFonts w:eastAsiaTheme="majorEastAsia"/>
        </w:rPr>
        <w:br/>
      </w:r>
      <w:r w:rsidRPr="00D8689F">
        <w:t>=</w:t>
      </w:r>
      <w:r w:rsidRPr="00A202C4">
        <w:rPr>
          <w:rStyle w:val="Cmathsexpressions"/>
          <w:rFonts w:eastAsiaTheme="majorEastAsia"/>
        </w:rPr>
        <w:t xml:space="preserve"> a</w:t>
      </w:r>
      <w:r w:rsidRPr="00A202C4">
        <w:rPr>
          <w:rStyle w:val="Csuperscript"/>
        </w:rPr>
        <w:t>2</w:t>
      </w:r>
      <w:r w:rsidRPr="00D8689F">
        <w:t>(</w:t>
      </w:r>
      <w:r w:rsidRPr="00A202C4">
        <w:rPr>
          <w:rStyle w:val="Cmathsexpressions"/>
          <w:rFonts w:eastAsiaTheme="majorEastAsia"/>
        </w:rPr>
        <w:t>x</w:t>
      </w:r>
      <w:r w:rsidRPr="00D8689F">
        <w:t xml:space="preserve"> + </w:t>
      </w:r>
      <w:r w:rsidRPr="00282299">
        <w:t>3</w:t>
      </w:r>
      <w:r w:rsidRPr="00D8689F">
        <w:t>)</w:t>
      </w:r>
      <w:r w:rsidRPr="00A202C4">
        <w:rPr>
          <w:rStyle w:val="Csuperscript"/>
        </w:rPr>
        <w:t>2</w:t>
      </w:r>
      <w:r w:rsidRPr="00D8689F">
        <w:t xml:space="preserve"> + 7</w:t>
      </w:r>
      <w:r>
        <w:br/>
      </w:r>
      <w:r w:rsidRPr="00A202C4">
        <w:rPr>
          <w:rStyle w:val="Cmathsexpressions"/>
          <w:rFonts w:eastAsiaTheme="majorEastAsia"/>
        </w:rPr>
        <w:t>c</w:t>
      </w:r>
      <w:r w:rsidRPr="00D8689F">
        <w:t xml:space="preserve"> = 7</w:t>
      </w:r>
    </w:p>
    <w:p w14:paraId="60BD9259" w14:textId="77777777" w:rsidR="000067E3" w:rsidRDefault="000067E3" w:rsidP="000067E3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>
        <w:t>The</w:t>
      </w:r>
      <w:r w:rsidRPr="009C78C5">
        <w:t xml:space="preserve"> </w:t>
      </w:r>
      <w:r w:rsidRPr="00A202C4">
        <w:rPr>
          <w:rStyle w:val="Cmathsexpressions"/>
          <w:rFonts w:eastAsiaTheme="majorEastAsia"/>
        </w:rPr>
        <w:t>x</w:t>
      </w:r>
      <w:r>
        <w:t xml:space="preserve">-coordinate </w:t>
      </w:r>
      <w:r w:rsidRPr="009C78C5">
        <w:t>of turning point</w:t>
      </w:r>
      <w:r>
        <w:t xml:space="preserve"> is -3</w:t>
      </w:r>
      <w:r w:rsidRPr="009C78C5">
        <w:t>:</w:t>
      </w:r>
      <w:r>
        <w:br/>
      </w:r>
      <w:r w:rsidRPr="00224B47">
        <w:rPr>
          <w:i/>
          <w:position w:val="-42"/>
        </w:rPr>
        <w:object w:dxaOrig="840" w:dyaOrig="960" w14:anchorId="037D9957">
          <v:shape id="_x0000_i1068" type="#_x0000_t75" style="width:43.45pt;height:49.65pt" o:ole="">
            <v:imagedata r:id="rId94" o:title=""/>
          </v:shape>
          <o:OLEObject Type="Embed" ProgID="Equation.DSMT4" ShapeID="_x0000_i1068" DrawAspect="Content" ObjectID="_1538907328" r:id="rId95"/>
        </w:object>
      </w:r>
    </w:p>
    <w:p w14:paraId="63A44556" w14:textId="77777777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Pr="009C78C5">
        <w:t xml:space="preserve">If </w:t>
      </w:r>
      <w:r w:rsidRPr="00A202C4">
        <w:rPr>
          <w:rStyle w:val="Cmathsexpressions"/>
          <w:rFonts w:eastAsiaTheme="majorEastAsia"/>
        </w:rPr>
        <w:t>a</w:t>
      </w:r>
      <w:r w:rsidRPr="009C78C5">
        <w:t xml:space="preserve"> = 0, the equation would be a straight line not a parabola.</w:t>
      </w:r>
      <w:r w:rsidRPr="00A202C4">
        <w:rPr>
          <w:rStyle w:val="Cmathsexpressions"/>
          <w:rFonts w:eastAsiaTheme="majorEastAsia"/>
        </w:rPr>
        <w:t xml:space="preserve"> </w:t>
      </w:r>
      <w:r w:rsidR="00D7002D" w:rsidRPr="00D7002D">
        <w:rPr>
          <w:i/>
          <w:position w:val="-24"/>
        </w:rPr>
        <w:object w:dxaOrig="240" w:dyaOrig="620" w14:anchorId="0470627F">
          <v:shape id="_x0000_i1069" type="#_x0000_t75" style="width:12.4pt;height:32.3pt" o:ole="">
            <v:imagedata r:id="rId96" o:title=""/>
          </v:shape>
          <o:OLEObject Type="Embed" ProgID="Equation.DSMT4" ShapeID="_x0000_i1069" DrawAspect="Content" ObjectID="_1538907329" r:id="rId97"/>
        </w:object>
      </w:r>
      <w:r w:rsidRPr="00A202C4">
        <w:rPr>
          <w:rStyle w:val="Cmathsexpressions"/>
          <w:rFonts w:eastAsiaTheme="majorEastAsia"/>
        </w:rPr>
        <w:t xml:space="preserve"> </w:t>
      </w:r>
      <w:r w:rsidRPr="009C78C5">
        <w:t xml:space="preserve">does not exist for </w:t>
      </w:r>
      <w:r w:rsidRPr="00A202C4">
        <w:rPr>
          <w:rStyle w:val="Cmathsexpressions"/>
          <w:rFonts w:eastAsiaTheme="majorEastAsia"/>
        </w:rPr>
        <w:t>a</w:t>
      </w:r>
      <w:r w:rsidRPr="009C78C5">
        <w:t xml:space="preserve"> = 0.</w:t>
      </w:r>
    </w:p>
    <w:p w14:paraId="42C32CFF" w14:textId="77777777" w:rsidR="00FA4C77" w:rsidRDefault="00FA4C77" w:rsidP="00FA4C77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 w:rsidRPr="00FA5C18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[4.1</w:t>
      </w:r>
      <w:r w:rsidRPr="00DF7F34">
        <w:t>]</w:t>
      </w:r>
    </w:p>
    <w:p w14:paraId="45FACF6D" w14:textId="77777777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(a)</w:t>
      </w:r>
      <w:r w:rsidRPr="00D8689F">
        <w:tab/>
      </w:r>
      <w:r w:rsidR="00D7002D" w:rsidRPr="00D7002D">
        <w:rPr>
          <w:position w:val="-24"/>
        </w:rPr>
        <w:object w:dxaOrig="1920" w:dyaOrig="620" w14:anchorId="667F44FA">
          <v:shape id="_x0000_i1070" type="#_x0000_t75" style="width:95.6pt;height:32.3pt" o:ole="">
            <v:imagedata r:id="rId98" o:title=""/>
          </v:shape>
          <o:OLEObject Type="Embed" ProgID="Equation.DSMT4" ShapeID="_x0000_i1070" DrawAspect="Content" ObjectID="_1538907330" r:id="rId99"/>
        </w:object>
      </w:r>
      <w:r>
        <w:br/>
      </w:r>
      <w:r w:rsidR="00D7002D" w:rsidRPr="00D7002D">
        <w:rPr>
          <w:position w:val="-30"/>
        </w:rPr>
        <w:object w:dxaOrig="1460" w:dyaOrig="720" w14:anchorId="3B86166B">
          <v:shape id="_x0000_i1071" type="#_x0000_t75" style="width:73.25pt;height:36pt" o:ole="">
            <v:imagedata r:id="rId100" o:title=""/>
          </v:shape>
          <o:OLEObject Type="Embed" ProgID="Equation.DSMT4" ShapeID="_x0000_i1071" DrawAspect="Content" ObjectID="_1538907331" r:id="rId101"/>
        </w:object>
      </w:r>
    </w:p>
    <w:p w14:paraId="41F4691B" w14:textId="77777777" w:rsidR="000067E3" w:rsidRPr="00C238CE" w:rsidRDefault="000067E3" w:rsidP="000067E3">
      <w:pPr>
        <w:pStyle w:val="Pquestiontextpartsa"/>
      </w:pPr>
      <w:r w:rsidRPr="00DE6E72">
        <w:rPr>
          <w:rStyle w:val="Cquestionpartlabelbold"/>
        </w:rPr>
        <w:t>(b)</w:t>
      </w:r>
      <w:r w:rsidRPr="00D8689F">
        <w:tab/>
      </w:r>
      <w:r w:rsidRPr="00282299">
        <w:object w:dxaOrig="2640" w:dyaOrig="300" w14:anchorId="2216DA6B">
          <v:shape id="_x0000_i1072" type="#_x0000_t75" style="width:131.6pt;height:13.65pt" o:ole="">
            <v:imagedata r:id="rId102" o:title=""/>
          </v:shape>
          <o:OLEObject Type="Embed" ProgID="Equation.3" ShapeID="_x0000_i1072" DrawAspect="Content" ObjectID="_1538907332" r:id="rId103"/>
        </w:object>
      </w:r>
      <w:r>
        <w:br/>
      </w:r>
      <w:r w:rsidR="00D7002D" w:rsidRPr="00D7002D">
        <w:rPr>
          <w:position w:val="-46"/>
        </w:rPr>
        <w:object w:dxaOrig="2380" w:dyaOrig="1040" w14:anchorId="61C602A7">
          <v:shape id="_x0000_i1073" type="#_x0000_t75" style="width:119.15pt;height:50.9pt" o:ole="">
            <v:imagedata r:id="rId104" o:title=""/>
          </v:shape>
          <o:OLEObject Type="Embed" ProgID="Equation.DSMT4" ShapeID="_x0000_i1073" DrawAspect="Content" ObjectID="_1538907333" r:id="rId105"/>
        </w:object>
      </w:r>
      <w:r>
        <w:br/>
      </w:r>
      <w:r w:rsidRPr="00D8689F">
        <w:t xml:space="preserve">The value </w:t>
      </w:r>
      <w:r w:rsidRPr="00A202C4">
        <w:rPr>
          <w:rStyle w:val="Cmathsexpressions"/>
          <w:rFonts w:eastAsiaTheme="majorEastAsia"/>
        </w:rPr>
        <w:t>t</w:t>
      </w:r>
      <w:r w:rsidRPr="00D8689F">
        <w:t xml:space="preserve"> = -10 is not possible because the variable </w:t>
      </w:r>
      <w:r w:rsidRPr="00A202C4">
        <w:rPr>
          <w:rStyle w:val="Cmathsexpressions"/>
          <w:rFonts w:eastAsiaTheme="majorEastAsia"/>
        </w:rPr>
        <w:t xml:space="preserve">t </w:t>
      </w:r>
      <w:r w:rsidRPr="00D8689F">
        <w:t xml:space="preserve">(time) </w:t>
      </w:r>
      <w:r>
        <w:t>is</w:t>
      </w:r>
      <w:r w:rsidRPr="00D8689F">
        <w:t xml:space="preserve"> a positive quantity.</w:t>
      </w:r>
    </w:p>
    <w:p w14:paraId="587108D9" w14:textId="71AA7AA1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(c)</w:t>
      </w:r>
      <w:r w:rsidRPr="00D8689F">
        <w:tab/>
        <w:t xml:space="preserve">After 4 seconds the </w:t>
      </w:r>
      <w:r w:rsidR="00D7002D">
        <w:t>object</w:t>
      </w:r>
      <w:r w:rsidRPr="00D8689F">
        <w:t xml:space="preserve"> is</w:t>
      </w:r>
      <w:r>
        <w:t xml:space="preserve"> 200 m</w:t>
      </w:r>
      <w:r w:rsidRPr="00D8689F">
        <w:t xml:space="preserve"> from its original position.</w:t>
      </w:r>
    </w:p>
    <w:p w14:paraId="68273198" w14:textId="77777777" w:rsidR="00FA4C77" w:rsidRDefault="00FA4C77" w:rsidP="00872F9E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 w:rsidRPr="00FA5C18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03BE6879" w14:textId="77777777" w:rsidR="00872F9E" w:rsidRDefault="000067E3" w:rsidP="00872F9E">
      <w:pPr>
        <w:pStyle w:val="Pquestiontextpartsa"/>
        <w:keepNext/>
        <w:rPr>
          <w:noProof/>
        </w:rPr>
      </w:pPr>
      <w:r w:rsidRPr="002613BD">
        <w:rPr>
          <w:rStyle w:val="Cquestionpartlabelbold"/>
        </w:rPr>
        <w:t>(a)</w:t>
      </w:r>
      <w:r>
        <w:rPr>
          <w:noProof/>
        </w:rPr>
        <w:tab/>
      </w:r>
    </w:p>
    <w:p w14:paraId="14B289D6" w14:textId="3ABA9F3B" w:rsidR="000067E3" w:rsidRDefault="000067E3" w:rsidP="00872F9E">
      <w:pPr>
        <w:pStyle w:val="Pquestiontextpartsa"/>
        <w:keepNext/>
      </w:pPr>
      <w:r>
        <w:rPr>
          <w:noProof/>
        </w:rPr>
        <w:drawing>
          <wp:inline distT="0" distB="0" distL="0" distR="0" wp14:anchorId="2167B444" wp14:editId="227B6614">
            <wp:extent cx="2463800" cy="1981200"/>
            <wp:effectExtent l="0" t="0" r="0" b="0"/>
            <wp:docPr id="101" name="Picture 34" descr="Description: PM10_PR_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PM10_PR_SA_9_0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BFA" w14:textId="77777777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D8689F">
        <w:t>T</w:t>
      </w:r>
      <w:r>
        <w:t>his is t</w:t>
      </w:r>
      <w:r w:rsidRPr="00D8689F">
        <w:t xml:space="preserve">rue when </w:t>
      </w:r>
      <w:r w:rsidRPr="00A202C4">
        <w:rPr>
          <w:rStyle w:val="Cmathsexpressions"/>
          <w:rFonts w:eastAsiaTheme="majorEastAsia"/>
        </w:rPr>
        <w:t>p</w:t>
      </w:r>
      <w:r w:rsidRPr="00D8689F">
        <w:t xml:space="preserve"> or </w:t>
      </w:r>
      <w:r w:rsidRPr="00A202C4">
        <w:rPr>
          <w:rStyle w:val="Cmathsexpressions"/>
          <w:rFonts w:eastAsiaTheme="majorEastAsia"/>
        </w:rPr>
        <w:t>q</w:t>
      </w:r>
      <w:r w:rsidRPr="00D8689F">
        <w:t xml:space="preserve">, or both, are zero. Either or both </w:t>
      </w:r>
      <w:r w:rsidRPr="00A202C4">
        <w:rPr>
          <w:rStyle w:val="Cmathsexpressions"/>
          <w:rFonts w:eastAsiaTheme="majorEastAsia"/>
        </w:rPr>
        <w:t>x-</w:t>
      </w:r>
      <w:r w:rsidRPr="00D8689F">
        <w:t xml:space="preserve"> and </w:t>
      </w:r>
      <w:r w:rsidRPr="00A202C4">
        <w:rPr>
          <w:rStyle w:val="Cmathsexpressions"/>
          <w:rFonts w:eastAsiaTheme="majorEastAsia"/>
        </w:rPr>
        <w:t>y-</w:t>
      </w:r>
      <w:r w:rsidRPr="00D8689F">
        <w:t>int</w:t>
      </w:r>
      <w:r>
        <w:t xml:space="preserve">ercepts will include the point </w:t>
      </w:r>
      <w:r w:rsidRPr="00D8689F">
        <w:t>(0, 0), so the graph must pass through it.</w:t>
      </w:r>
    </w:p>
    <w:p w14:paraId="07C770E1" w14:textId="03658BFE" w:rsidR="00FA4C77" w:rsidRDefault="00FA4C77" w:rsidP="00FA4C77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 w:rsidRPr="00FA5C18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[4.</w:t>
      </w:r>
      <w:r w:rsidR="00972C4E">
        <w:t>4</w:t>
      </w:r>
      <w:r w:rsidRPr="00DF7F34">
        <w:t>]</w:t>
      </w:r>
    </w:p>
    <w:p w14:paraId="5B1272EE" w14:textId="77777777" w:rsidR="000067E3" w:rsidRDefault="000067E3" w:rsidP="000067E3">
      <w:pPr>
        <w:pStyle w:val="Pquestiontextpartsa"/>
        <w:rPr>
          <w:noProof/>
        </w:rPr>
      </w:pPr>
      <w:r w:rsidRPr="00DD3A30">
        <w:rPr>
          <w:rStyle w:val="Cquestionpartlabelbold"/>
        </w:rPr>
        <w:t>(a)</w:t>
      </w:r>
      <w:r w:rsidRPr="00A202C4">
        <w:rPr>
          <w:rStyle w:val="Cmathsexpressions"/>
          <w:rFonts w:eastAsiaTheme="majorEastAsia"/>
        </w:rPr>
        <w:tab/>
        <w:t>y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=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A202C4">
        <w:rPr>
          <w:rStyle w:val="Cmathsexpressions"/>
          <w:rFonts w:eastAsiaTheme="majorEastAsia"/>
        </w:rPr>
        <w:t xml:space="preserve"> +</w:t>
      </w:r>
      <w:r w:rsidRPr="00D8689F">
        <w:rPr>
          <w:noProof/>
        </w:rPr>
        <w:t xml:space="preserve"> 2(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3)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+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a</w:t>
      </w:r>
      <w:r w:rsidRPr="00A202C4">
        <w:rPr>
          <w:rStyle w:val="Csuperscript"/>
        </w:rPr>
        <w:t>2</w:t>
      </w:r>
      <w:r>
        <w:rPr>
          <w:noProof/>
        </w:rPr>
        <w:br/>
      </w:r>
      <w:r w:rsidRPr="00D8689F">
        <w:rPr>
          <w:noProof/>
        </w:rPr>
        <w:t xml:space="preserve">=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+</w:t>
      </w:r>
      <w:r w:rsidRPr="00D8689F">
        <w:rPr>
          <w:noProof/>
        </w:rPr>
        <w:t xml:space="preserve"> 2(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3)</w:t>
      </w:r>
      <w:r w:rsidRPr="00A202C4">
        <w:rPr>
          <w:rStyle w:val="Cmathsexpressions"/>
          <w:rFonts w:eastAsiaTheme="majorEastAsia"/>
        </w:rPr>
        <w:t xml:space="preserve">x + </w:t>
      </w:r>
      <w:r w:rsidRPr="00D8689F">
        <w:rPr>
          <w:noProof/>
        </w:rPr>
        <w:t>(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3)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+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a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– (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3)</w:t>
      </w:r>
      <w:r w:rsidRPr="00A202C4">
        <w:rPr>
          <w:rStyle w:val="Csuperscript"/>
        </w:rPr>
        <w:t>2</w:t>
      </w:r>
      <w:r>
        <w:rPr>
          <w:noProof/>
        </w:rPr>
        <w:br/>
      </w:r>
      <w:r w:rsidRPr="00D8689F">
        <w:rPr>
          <w:noProof/>
        </w:rPr>
        <w:t>= (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 xml:space="preserve">+ </w:t>
      </w:r>
      <w:r w:rsidRPr="00D8689F">
        <w:rPr>
          <w:noProof/>
        </w:rPr>
        <w:t>(</w:t>
      </w:r>
      <w:r w:rsidRPr="00A202C4">
        <w:rPr>
          <w:rStyle w:val="Cmathsexpressions"/>
          <w:rFonts w:eastAsiaTheme="majorEastAsia"/>
        </w:rPr>
        <w:t xml:space="preserve">a </w:t>
      </w:r>
      <w:r w:rsidRPr="00D8689F">
        <w:rPr>
          <w:noProof/>
        </w:rPr>
        <w:t>–</w:t>
      </w:r>
      <w:r w:rsidRPr="00A202C4">
        <w:rPr>
          <w:rStyle w:val="Cmathsexpressions"/>
          <w:rFonts w:eastAsiaTheme="majorEastAsia"/>
        </w:rPr>
        <w:t xml:space="preserve"> </w:t>
      </w:r>
      <w:r w:rsidRPr="00D8689F">
        <w:rPr>
          <w:noProof/>
        </w:rPr>
        <w:t>3))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+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a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–</w:t>
      </w:r>
      <w:r w:rsidRPr="00A202C4">
        <w:rPr>
          <w:rStyle w:val="Cmathsexpressions"/>
          <w:rFonts w:eastAsiaTheme="majorEastAsia"/>
        </w:rPr>
        <w:t xml:space="preserve"> </w:t>
      </w:r>
      <w:r w:rsidRPr="00D8689F">
        <w:rPr>
          <w:noProof/>
        </w:rPr>
        <w:t>(</w:t>
      </w:r>
      <w:r w:rsidRPr="00A202C4">
        <w:rPr>
          <w:rStyle w:val="Cmathsexpressions"/>
          <w:rFonts w:eastAsiaTheme="majorEastAsia"/>
        </w:rPr>
        <w:t>a</w:t>
      </w:r>
      <w:r w:rsidRPr="00A202C4">
        <w:rPr>
          <w:rStyle w:val="Csuperscript"/>
        </w:rPr>
        <w:t>2</w:t>
      </w:r>
      <w:r w:rsidRPr="00A202C4">
        <w:rPr>
          <w:rStyle w:val="Cmathsexpressions"/>
          <w:rFonts w:eastAsiaTheme="majorEastAsia"/>
        </w:rPr>
        <w:t xml:space="preserve"> </w:t>
      </w:r>
      <w:r w:rsidRPr="00D8689F">
        <w:rPr>
          <w:noProof/>
        </w:rPr>
        <w:t>– 6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+</w:t>
      </w:r>
      <w:r w:rsidRPr="00D8689F">
        <w:rPr>
          <w:noProof/>
        </w:rPr>
        <w:t xml:space="preserve"> 9)</w:t>
      </w:r>
      <w:r>
        <w:rPr>
          <w:noProof/>
        </w:rPr>
        <w:br/>
      </w:r>
      <w:r w:rsidRPr="00D8689F">
        <w:rPr>
          <w:noProof/>
        </w:rPr>
        <w:t>= (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– (3 – 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>))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+ (6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9)</w:t>
      </w:r>
    </w:p>
    <w:p w14:paraId="6DCFEEBF" w14:textId="77777777" w:rsidR="000067E3" w:rsidRPr="00285094" w:rsidRDefault="000067E3" w:rsidP="000067E3">
      <w:pPr>
        <w:pStyle w:val="Pquestiontextpartsa"/>
        <w:rPr>
          <w:noProof/>
        </w:rPr>
      </w:pPr>
      <w:r>
        <w:rPr>
          <w:rStyle w:val="Cquestionpartlabelbold"/>
        </w:rPr>
        <w:t>(b</w:t>
      </w:r>
      <w:r w:rsidRPr="00DD3A30">
        <w:rPr>
          <w:rStyle w:val="Cquestionpartlabelbold"/>
        </w:rPr>
        <w:t>)</w:t>
      </w:r>
      <w:r w:rsidRPr="00A202C4">
        <w:rPr>
          <w:rStyle w:val="Cmathsexpressions"/>
          <w:rFonts w:eastAsiaTheme="majorEastAsia"/>
        </w:rPr>
        <w:tab/>
      </w:r>
      <w:r>
        <w:rPr>
          <w:noProof/>
        </w:rPr>
        <w:t xml:space="preserve">For </w:t>
      </w:r>
      <w:r w:rsidRPr="00D8689F">
        <w:rPr>
          <w:noProof/>
        </w:rPr>
        <w:t>(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– (3 – 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>))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+ (6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9)</w:t>
      </w:r>
      <w:r>
        <w:rPr>
          <w:noProof/>
        </w:rPr>
        <w:t>:</w:t>
      </w:r>
      <w:r>
        <w:rPr>
          <w:noProof/>
        </w:rPr>
        <w:br/>
        <w:t xml:space="preserve">the </w:t>
      </w:r>
      <w:r w:rsidRPr="00A202C4">
        <w:rPr>
          <w:rStyle w:val="Cmathsexpressions"/>
          <w:rFonts w:eastAsiaTheme="majorEastAsia"/>
        </w:rPr>
        <w:t>x</w:t>
      </w:r>
      <w:r>
        <w:rPr>
          <w:noProof/>
        </w:rPr>
        <w:t xml:space="preserve">-coordinate of the turning point is (3 – </w:t>
      </w:r>
      <w:r w:rsidRPr="00A202C4">
        <w:rPr>
          <w:rStyle w:val="Cmathsexpressions"/>
          <w:rFonts w:eastAsiaTheme="majorEastAsia"/>
        </w:rPr>
        <w:t>a</w:t>
      </w:r>
      <w:r>
        <w:rPr>
          <w:noProof/>
        </w:rPr>
        <w:t>)</w:t>
      </w:r>
      <w:r>
        <w:rPr>
          <w:noProof/>
        </w:rPr>
        <w:br/>
        <w:t xml:space="preserve">the </w:t>
      </w:r>
      <w:r w:rsidRPr="00A202C4">
        <w:rPr>
          <w:rStyle w:val="Cmathsexpressions"/>
          <w:rFonts w:eastAsiaTheme="majorEastAsia"/>
        </w:rPr>
        <w:t>y</w:t>
      </w:r>
      <w:r>
        <w:rPr>
          <w:noProof/>
        </w:rPr>
        <w:t xml:space="preserve">-coordinate of the turning point is </w:t>
      </w:r>
      <w:r w:rsidRPr="00D8689F">
        <w:rPr>
          <w:noProof/>
        </w:rPr>
        <w:t>(6</w:t>
      </w:r>
      <w:r w:rsidRPr="00A202C4">
        <w:rPr>
          <w:rStyle w:val="Cmathsexpressions"/>
          <w:rFonts w:eastAsiaTheme="majorEastAsia"/>
        </w:rPr>
        <w:t>a</w:t>
      </w:r>
      <w:r w:rsidRPr="00D8689F">
        <w:rPr>
          <w:noProof/>
        </w:rPr>
        <w:t xml:space="preserve"> – 9)</w:t>
      </w:r>
      <w:r>
        <w:rPr>
          <w:noProof/>
        </w:rPr>
        <w:br/>
      </w:r>
      <w:r w:rsidRPr="00D8689F">
        <w:rPr>
          <w:noProof/>
        </w:rPr>
        <w:t xml:space="preserve">3 – </w:t>
      </w:r>
      <w:r w:rsidRPr="00A202C4">
        <w:rPr>
          <w:rStyle w:val="Cmathsexpressions"/>
          <w:rFonts w:eastAsiaTheme="majorEastAsia"/>
        </w:rPr>
        <w:t xml:space="preserve">a </w:t>
      </w:r>
      <w:r w:rsidRPr="00D8689F">
        <w:rPr>
          <w:noProof/>
        </w:rPr>
        <w:t>= 8</w:t>
      </w:r>
      <w:r>
        <w:rPr>
          <w:noProof/>
        </w:rPr>
        <w:br/>
      </w:r>
      <w:r w:rsidRPr="00A202C4">
        <w:rPr>
          <w:rStyle w:val="Cmathsexpressions"/>
          <w:rFonts w:eastAsiaTheme="majorEastAsia"/>
        </w:rPr>
        <w:t xml:space="preserve">a </w:t>
      </w:r>
      <w:r w:rsidRPr="00D8689F">
        <w:rPr>
          <w:noProof/>
        </w:rPr>
        <w:t>= -5</w:t>
      </w:r>
      <w:r>
        <w:rPr>
          <w:noProof/>
        </w:rPr>
        <w:br/>
      </w:r>
      <w:r w:rsidRPr="00D8689F">
        <w:rPr>
          <w:noProof/>
        </w:rPr>
        <w:t>6</w:t>
      </w:r>
      <w:r w:rsidRPr="00A202C4">
        <w:rPr>
          <w:rStyle w:val="Cmathsexpressions"/>
          <w:rFonts w:eastAsiaTheme="majorEastAsia"/>
        </w:rPr>
        <w:t xml:space="preserve">a – </w:t>
      </w:r>
      <w:r w:rsidRPr="00D8689F">
        <w:rPr>
          <w:noProof/>
        </w:rPr>
        <w:t>9</w:t>
      </w:r>
      <w:r w:rsidRPr="00A202C4">
        <w:rPr>
          <w:rStyle w:val="Cmathsexpressions"/>
          <w:rFonts w:eastAsiaTheme="majorEastAsia"/>
        </w:rPr>
        <w:t xml:space="preserve"> = </w:t>
      </w:r>
      <w:r w:rsidRPr="00D8689F">
        <w:rPr>
          <w:noProof/>
        </w:rPr>
        <w:t>6 × -5 – 9</w:t>
      </w:r>
      <w:r>
        <w:rPr>
          <w:noProof/>
        </w:rPr>
        <w:br/>
      </w:r>
      <w:r w:rsidRPr="00D8689F">
        <w:rPr>
          <w:noProof/>
        </w:rPr>
        <w:t>= -39</w:t>
      </w:r>
      <w:r>
        <w:rPr>
          <w:noProof/>
        </w:rPr>
        <w:br/>
      </w:r>
      <w:r w:rsidRPr="00A202C4">
        <w:rPr>
          <w:rStyle w:val="Cmathsexpressions"/>
          <w:rFonts w:eastAsiaTheme="majorEastAsia"/>
        </w:rPr>
        <w:t>y</w:t>
      </w:r>
      <w:r w:rsidRPr="00D8689F">
        <w:rPr>
          <w:noProof/>
        </w:rPr>
        <w:t xml:space="preserve">-coordinate of turning point </w:t>
      </w:r>
      <w:r>
        <w:rPr>
          <w:noProof/>
        </w:rPr>
        <w:t>is</w:t>
      </w:r>
      <w:r w:rsidRPr="00D8689F">
        <w:rPr>
          <w:noProof/>
        </w:rPr>
        <w:t xml:space="preserve"> -39</w:t>
      </w:r>
      <w:r>
        <w:rPr>
          <w:noProof/>
        </w:rPr>
        <w:t>.</w:t>
      </w:r>
    </w:p>
    <w:p w14:paraId="15C6790C" w14:textId="4B01983D" w:rsidR="00FA4C77" w:rsidRDefault="00FA4C77" w:rsidP="00FA4C77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 w:rsidRPr="00FA5C18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1C3218">
        <w:t xml:space="preserve">4.2, </w:t>
      </w:r>
      <w:r>
        <w:t>4.4</w:t>
      </w:r>
      <w:r w:rsidRPr="00DF7F34">
        <w:t>]</w:t>
      </w:r>
    </w:p>
    <w:p w14:paraId="731EFBAC" w14:textId="77777777" w:rsidR="000067E3" w:rsidRDefault="000067E3" w:rsidP="00972C4E">
      <w:pPr>
        <w:pStyle w:val="Pquestiontextmainstem"/>
      </w:pPr>
      <w:r>
        <w:t>C</w:t>
      </w:r>
      <w:r w:rsidRPr="00D8689F">
        <w:t xml:space="preserve">omplete the square </w:t>
      </w:r>
      <w:r>
        <w:t>and</w:t>
      </w:r>
      <w:r w:rsidRPr="00D8689F">
        <w:t xml:space="preserve"> write the equation in turning point form.</w:t>
      </w:r>
    </w:p>
    <w:p w14:paraId="06A9EC53" w14:textId="77777777" w:rsidR="000067E3" w:rsidRPr="00D8689F" w:rsidRDefault="000067E3" w:rsidP="000067E3">
      <w:r w:rsidRPr="006E79D0">
        <w:rPr>
          <w:color w:val="000000"/>
          <w:position w:val="-48"/>
        </w:rPr>
        <w:object w:dxaOrig="2120" w:dyaOrig="1140" w14:anchorId="04609AF6">
          <v:shape id="_x0000_i1074" type="#_x0000_t75" style="width:105.5pt;height:58.35pt" o:ole="">
            <v:imagedata r:id="rId107" o:title=""/>
          </v:shape>
          <o:OLEObject Type="Embed" ProgID="Equation.DSMT4" ShapeID="_x0000_i1074" DrawAspect="Content" ObjectID="_1538907334" r:id="rId108"/>
        </w:object>
      </w:r>
    </w:p>
    <w:p w14:paraId="3FDBE2ED" w14:textId="69B83F60" w:rsidR="000067E3" w:rsidRPr="00D8689F" w:rsidRDefault="000067E3" w:rsidP="00972C4E">
      <w:pPr>
        <w:pStyle w:val="Pquestiontextmainstem"/>
      </w:pPr>
      <w:r w:rsidRPr="00D8689F">
        <w:t>The</w:t>
      </w:r>
      <w:r w:rsidRPr="00E45FE3">
        <w:rPr>
          <w:rStyle w:val="Cmathsexpressions"/>
          <w:rFonts w:eastAsiaTheme="majorEastAsia"/>
        </w:rPr>
        <w:t xml:space="preserve"> x</w:t>
      </w:r>
      <w:r>
        <w:t>-</w:t>
      </w:r>
      <w:r w:rsidRPr="00D8689F">
        <w:t>coord</w:t>
      </w:r>
      <w:r>
        <w:t>inate of the turning point:</w:t>
      </w:r>
      <w:r>
        <w:br/>
      </w:r>
      <w:r w:rsidRPr="00E45FE3">
        <w:rPr>
          <w:rStyle w:val="Cmathsexpressions"/>
          <w:rFonts w:eastAsiaTheme="majorEastAsia"/>
        </w:rPr>
        <w:t>x</w:t>
      </w:r>
      <w:r w:rsidRPr="00D8689F">
        <w:t xml:space="preserve"> + </w:t>
      </w:r>
      <w:r w:rsidRPr="00E45FE3">
        <w:rPr>
          <w:rStyle w:val="Cmathsexpressions"/>
          <w:rFonts w:eastAsiaTheme="majorEastAsia"/>
        </w:rPr>
        <w:t>a</w:t>
      </w:r>
      <w:r w:rsidRPr="00D8689F">
        <w:t xml:space="preserve"> = 0</w:t>
      </w:r>
      <w:r>
        <w:br/>
      </w:r>
      <w:r w:rsidRPr="00E45FE3">
        <w:rPr>
          <w:rStyle w:val="Cmathsexpressions"/>
          <w:rFonts w:eastAsiaTheme="majorEastAsia"/>
        </w:rPr>
        <w:t>x</w:t>
      </w:r>
      <w:r w:rsidRPr="00D8689F">
        <w:t xml:space="preserve"> = -</w:t>
      </w:r>
      <w:r w:rsidRPr="00E45FE3">
        <w:rPr>
          <w:rStyle w:val="Cmathsexpressions"/>
          <w:rFonts w:eastAsiaTheme="majorEastAsia"/>
        </w:rPr>
        <w:t>a</w:t>
      </w:r>
    </w:p>
    <w:p w14:paraId="719D6F78" w14:textId="77777777" w:rsidR="000067E3" w:rsidRDefault="000067E3" w:rsidP="000067E3">
      <w:pPr>
        <w:pStyle w:val="Pquestiontextmainstem"/>
      </w:pPr>
      <w:r w:rsidRPr="00D8689F">
        <w:t>The</w:t>
      </w:r>
      <w:r w:rsidRPr="00E45FE3">
        <w:rPr>
          <w:rStyle w:val="Cmathsexpressions"/>
          <w:rFonts w:eastAsiaTheme="majorEastAsia"/>
        </w:rPr>
        <w:t xml:space="preserve"> y</w:t>
      </w:r>
      <w:r>
        <w:t>-</w:t>
      </w:r>
      <w:r w:rsidRPr="00D8689F">
        <w:t>coord</w:t>
      </w:r>
      <w:r>
        <w:t>inate of the turning point is</w:t>
      </w:r>
      <w:r w:rsidRPr="00D8689F">
        <w:t xml:space="preserve"> </w:t>
      </w:r>
      <w:r w:rsidRPr="00E45FE3">
        <w:rPr>
          <w:rStyle w:val="Cmathsexpressions"/>
          <w:rFonts w:eastAsiaTheme="majorEastAsia"/>
        </w:rPr>
        <w:t>b</w:t>
      </w:r>
      <w:r w:rsidRPr="00D8689F">
        <w:t>.</w:t>
      </w:r>
    </w:p>
    <w:p w14:paraId="3FCA3279" w14:textId="77777777" w:rsidR="000067E3" w:rsidRDefault="000067E3" w:rsidP="000067E3">
      <w:pPr>
        <w:pStyle w:val="Pquestiontextmainstem"/>
      </w:pPr>
      <w:r>
        <w:t>The turning point is (-</w:t>
      </w:r>
      <w:r w:rsidRPr="00E45FE3">
        <w:rPr>
          <w:rStyle w:val="Cmathsexpressions"/>
          <w:rFonts w:eastAsiaTheme="majorEastAsia"/>
        </w:rPr>
        <w:t>a</w:t>
      </w:r>
      <w:r w:rsidRPr="00DE6E72">
        <w:t xml:space="preserve">, </w:t>
      </w:r>
      <w:r w:rsidRPr="00E45FE3">
        <w:rPr>
          <w:rStyle w:val="Cmathsexpressions"/>
          <w:rFonts w:eastAsiaTheme="majorEastAsia"/>
        </w:rPr>
        <w:t>b</w:t>
      </w:r>
      <w:r>
        <w:t>).</w:t>
      </w:r>
    </w:p>
    <w:p w14:paraId="4AFF2ABE" w14:textId="6DDB91DB" w:rsidR="000067E3" w:rsidRPr="00F16CD2" w:rsidRDefault="000067E3" w:rsidP="000067E3">
      <w:pPr>
        <w:pStyle w:val="Psectionresults"/>
      </w:pPr>
      <w:r w:rsidRPr="00F16CD2">
        <w:t xml:space="preserve">Short answer total marks:  </w:t>
      </w:r>
      <w:r w:rsidR="00FA4C77">
        <w:t>5</w:t>
      </w:r>
      <w:r w:rsidR="00872F9E">
        <w:t>0</w:t>
      </w:r>
    </w:p>
    <w:p w14:paraId="3A178C3F" w14:textId="77777777" w:rsidR="000067E3" w:rsidRPr="00F16CD2" w:rsidRDefault="000067E3" w:rsidP="00D7002D">
      <w:pPr>
        <w:pStyle w:val="Psectionheading"/>
        <w:pageBreakBefore w:val="0"/>
      </w:pPr>
      <w:r w:rsidRPr="00F16CD2">
        <w:lastRenderedPageBreak/>
        <w:t>Extended answer section</w:t>
      </w:r>
    </w:p>
    <w:p w14:paraId="3D73A30A" w14:textId="77777777" w:rsidR="00FA4C77" w:rsidRDefault="00FA4C77" w:rsidP="00FA4C77">
      <w:pPr>
        <w:pStyle w:val="Pquestionheadingsx1stafterhead"/>
      </w:pPr>
      <w:r>
        <w:t>Question 2</w:t>
      </w:r>
      <w:r w:rsidRPr="00DF7F34">
        <w:t>3</w:t>
      </w:r>
      <w:r w:rsidRPr="00DF7F34">
        <w:tab/>
      </w:r>
      <w:r w:rsidRPr="00FA4C77"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 w:rsidRPr="00DF7F34">
        <w:tab/>
        <w:t>[</w:t>
      </w:r>
      <w:r>
        <w:t>4.4</w:t>
      </w:r>
      <w:r w:rsidRPr="00DF7F34">
        <w:t>]</w:t>
      </w:r>
    </w:p>
    <w:p w14:paraId="338105F8" w14:textId="53B0957A" w:rsidR="000067E3" w:rsidRPr="00DC3679" w:rsidRDefault="000067E3" w:rsidP="000067E3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="00446FC8">
        <w:t xml:space="preserve">For </w:t>
      </w:r>
      <w:r w:rsidRPr="00A202C4">
        <w:rPr>
          <w:rStyle w:val="Cmathsexpressions"/>
          <w:rFonts w:eastAsiaTheme="majorEastAsia"/>
        </w:rPr>
        <w:t>h</w:t>
      </w:r>
      <w:r w:rsidRPr="00DC3679">
        <w:t xml:space="preserve"> = 0:</w:t>
      </w:r>
      <w:r w:rsidR="00364872">
        <w:br/>
      </w:r>
      <w:r w:rsidR="00364872" w:rsidRPr="00865F91">
        <w:rPr>
          <w:rStyle w:val="Cmathsexpressions"/>
        </w:rPr>
        <w:t>h</w:t>
      </w:r>
      <w:r w:rsidR="00364872" w:rsidRPr="00865F91">
        <w:t xml:space="preserve"> = -3</w:t>
      </w:r>
      <w:r w:rsidR="00364872" w:rsidRPr="00865F91">
        <w:rPr>
          <w:rStyle w:val="Cmathsexpressions"/>
        </w:rPr>
        <w:t>d</w:t>
      </w:r>
      <w:r w:rsidR="00364872" w:rsidRPr="00865F91">
        <w:rPr>
          <w:rStyle w:val="Csuperscript"/>
        </w:rPr>
        <w:t>2</w:t>
      </w:r>
      <w:r w:rsidR="00364872" w:rsidRPr="00865F91">
        <w:t> + 240</w:t>
      </w:r>
      <w:r w:rsidR="00364872" w:rsidRPr="00865F91">
        <w:rPr>
          <w:rStyle w:val="Cmathsexpressions"/>
        </w:rPr>
        <w:t>d</w:t>
      </w:r>
      <w:r>
        <w:br/>
      </w:r>
      <w:r w:rsidRPr="00DC3679">
        <w:t>0 = -3</w:t>
      </w:r>
      <w:r w:rsidRPr="00A202C4">
        <w:rPr>
          <w:rStyle w:val="Cmathsexpressions"/>
          <w:rFonts w:eastAsiaTheme="majorEastAsia"/>
        </w:rPr>
        <w:t>d</w:t>
      </w:r>
      <w:r w:rsidRPr="00DC3679">
        <w:t>(</w:t>
      </w:r>
      <w:r w:rsidRPr="00A202C4">
        <w:rPr>
          <w:rStyle w:val="Cmathsexpressions"/>
          <w:rFonts w:eastAsiaTheme="majorEastAsia"/>
        </w:rPr>
        <w:t>d</w:t>
      </w:r>
      <w:r w:rsidRPr="00DC3679">
        <w:t xml:space="preserve"> – 80)</w:t>
      </w:r>
      <w:r>
        <w:br/>
      </w:r>
      <w:r w:rsidRPr="00A202C4">
        <w:rPr>
          <w:rStyle w:val="Cmathsexpressions"/>
          <w:rFonts w:eastAsiaTheme="majorEastAsia"/>
        </w:rPr>
        <w:t>d</w:t>
      </w:r>
      <w:r w:rsidRPr="00DC3679">
        <w:t xml:space="preserve"> = 0 or </w:t>
      </w:r>
      <w:r w:rsidRPr="00A202C4">
        <w:rPr>
          <w:rStyle w:val="Cmathsexpressions"/>
          <w:rFonts w:eastAsiaTheme="majorEastAsia"/>
        </w:rPr>
        <w:t>d</w:t>
      </w:r>
      <w:r w:rsidRPr="00DC3679">
        <w:t xml:space="preserve"> = 80.</w:t>
      </w:r>
      <w:r>
        <w:br/>
      </w:r>
      <w:r w:rsidRPr="00DC3679">
        <w:t>The distance to the target i</w:t>
      </w:r>
      <w:r w:rsidR="00D7002D">
        <w:t>s</w:t>
      </w:r>
      <w:r w:rsidRPr="00DC3679">
        <w:t xml:space="preserve"> 80 m. </w:t>
      </w:r>
    </w:p>
    <w:p w14:paraId="77CEC498" w14:textId="386350F2" w:rsidR="000067E3" w:rsidRPr="002613BD" w:rsidRDefault="000067E3" w:rsidP="000067E3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DC3679">
        <w:t xml:space="preserve">The maximum height is reached at the turning point, in the middle of the </w:t>
      </w:r>
      <w:r w:rsidRPr="00A202C4">
        <w:rPr>
          <w:rStyle w:val="Cmathsexpressions"/>
          <w:rFonts w:eastAsiaTheme="majorEastAsia"/>
        </w:rPr>
        <w:t>d</w:t>
      </w:r>
      <w:r w:rsidRPr="00DC3679">
        <w:t>-intercepts.</w:t>
      </w:r>
      <w:r>
        <w:br/>
      </w:r>
      <w:r w:rsidR="008A3237">
        <w:t>For</w:t>
      </w:r>
      <w:r w:rsidRPr="00DC3679">
        <w:t xml:space="preserve"> </w:t>
      </w:r>
      <w:r w:rsidRPr="00A202C4">
        <w:rPr>
          <w:rStyle w:val="Cmathsexpressions"/>
          <w:rFonts w:eastAsiaTheme="majorEastAsia"/>
        </w:rPr>
        <w:t>d</w:t>
      </w:r>
      <w:r w:rsidRPr="00DC3679">
        <w:t xml:space="preserve"> = 40:</w:t>
      </w:r>
      <w:r>
        <w:br/>
      </w:r>
      <w:r w:rsidRPr="00DE6E72">
        <w:rPr>
          <w:rStyle w:val="Cmathsexpressions"/>
          <w:rFonts w:eastAsiaTheme="majorEastAsia"/>
        </w:rPr>
        <w:t>h</w:t>
      </w:r>
      <w:r w:rsidRPr="00DE6E72">
        <w:t xml:space="preserve"> = -3 × 40</w:t>
      </w:r>
      <w:r w:rsidRPr="00DE6E72">
        <w:rPr>
          <w:rStyle w:val="Csuperscript"/>
        </w:rPr>
        <w:t>2</w:t>
      </w:r>
      <w:r w:rsidRPr="00DE6E72">
        <w:t> + 240 × 40</w:t>
      </w:r>
      <w:r w:rsidRPr="00DE6E72">
        <w:br/>
      </w:r>
      <w:r w:rsidRPr="00DE6E72">
        <w:rPr>
          <w:rStyle w:val="Cmathsexpressions"/>
          <w:rFonts w:eastAsiaTheme="majorEastAsia"/>
        </w:rPr>
        <w:t xml:space="preserve">= </w:t>
      </w:r>
      <w:r w:rsidRPr="00DE6E72">
        <w:t>-4800</w:t>
      </w:r>
      <w:r w:rsidRPr="00DE6E72">
        <w:rPr>
          <w:rStyle w:val="Cmathsexpressions"/>
          <w:rFonts w:eastAsiaTheme="majorEastAsia"/>
        </w:rPr>
        <w:t xml:space="preserve"> </w:t>
      </w:r>
      <w:r w:rsidRPr="00DE6E72">
        <w:t>+ 9600</w:t>
      </w:r>
      <w:r w:rsidRPr="00DE6E72">
        <w:br/>
      </w:r>
      <w:r w:rsidRPr="002613BD">
        <w:t>= 4800 m</w:t>
      </w:r>
      <w:r w:rsidR="00D7002D">
        <w:t>etres</w:t>
      </w:r>
      <w:r w:rsidRPr="002613BD">
        <w:t xml:space="preserve"> </w:t>
      </w:r>
    </w:p>
    <w:p w14:paraId="2FF5845E" w14:textId="77777777" w:rsidR="00D65EC0" w:rsidRDefault="000067E3" w:rsidP="000067E3">
      <w:pPr>
        <w:pStyle w:val="Pquestiontextmainstem"/>
        <w:rPr>
          <w:rStyle w:val="Cquestionpartlabelbold"/>
        </w:rPr>
      </w:pPr>
      <w:r w:rsidRPr="009315A3">
        <w:rPr>
          <w:rStyle w:val="Cquestionpartlabelbold"/>
        </w:rPr>
        <w:t>(c)</w:t>
      </w:r>
      <w:r w:rsidRPr="009315A3">
        <w:rPr>
          <w:rStyle w:val="Cquestionpartlabelbold"/>
        </w:rPr>
        <w:tab/>
      </w:r>
    </w:p>
    <w:p w14:paraId="525902B0" w14:textId="54C2B315" w:rsidR="000067E3" w:rsidRDefault="00FC2E71" w:rsidP="000067E3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60A8AC9F" wp14:editId="5E2BE37A">
            <wp:extent cx="1722755" cy="1786255"/>
            <wp:effectExtent l="0" t="0" r="0" b="4445"/>
            <wp:docPr id="1" name="Picture 1" descr="C:\Users\uCarrTi\Documents\CURRENTish\PM v2\PRODUCTION tracking etc\ASSETS various for eBooks\Chapter tests exams\y10 lastmin images\PM2e_10_EB_04_A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CarrTi\Documents\CURRENTish\PM v2\PRODUCTION tracking etc\ASSETS various for eBooks\Chapter tests exams\y10 lastmin images\PM2e_10_EB_04_AA_01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BEBA8EAE-BF5A-486C-A8C5-ECC9F3942E4B}">
                          <a14:imgProps xmlns:a14="http://schemas.microsoft.com/office/drawing/2010/main">
                            <a14:imgLayer r:embed="rId1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FF3B" w14:textId="77777777" w:rsidR="00FA4C77" w:rsidRDefault="00FA4C77" w:rsidP="00FA4C77">
      <w:pPr>
        <w:pStyle w:val="Pquestionheadingsx"/>
      </w:pPr>
      <w:r>
        <w:t>Question 24</w:t>
      </w:r>
      <w:r w:rsidRPr="001F791F">
        <w:tab/>
      </w:r>
      <w:r w:rsidRPr="00FA4C77"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 w:rsidRPr="00DF7F34">
        <w:tab/>
        <w:t>[</w:t>
      </w:r>
      <w:r>
        <w:t>4.1</w:t>
      </w:r>
      <w:r w:rsidRPr="00DF7F34">
        <w:t>]</w:t>
      </w:r>
    </w:p>
    <w:p w14:paraId="2992D011" w14:textId="77777777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(a)</w:t>
      </w:r>
      <w:r w:rsidRPr="00D8689F">
        <w:tab/>
        <w:t xml:space="preserve">Area = </w:t>
      </w:r>
      <w:r w:rsidRPr="008D5EBA">
        <w:rPr>
          <w:position w:val="-10"/>
        </w:rPr>
        <w:object w:dxaOrig="1460" w:dyaOrig="380" w14:anchorId="09257E20">
          <v:shape id="_x0000_i1075" type="#_x0000_t75" style="width:73.25pt;height:17.4pt" o:ole="">
            <v:imagedata r:id="rId111" o:title=""/>
          </v:shape>
          <o:OLEObject Type="Embed" ProgID="Equation.DSMT4" ShapeID="_x0000_i1075" DrawAspect="Content" ObjectID="_1538907335" r:id="rId112"/>
        </w:object>
      </w:r>
    </w:p>
    <w:p w14:paraId="22C4B3F0" w14:textId="77777777" w:rsidR="0027538A" w:rsidRDefault="000067E3" w:rsidP="000067E3">
      <w:pPr>
        <w:pStyle w:val="Pquestiontextpartsa"/>
      </w:pPr>
      <w:r w:rsidRPr="00DE6E72">
        <w:rPr>
          <w:rStyle w:val="Cquestionpartlabelbold"/>
        </w:rPr>
        <w:t>(b)</w:t>
      </w:r>
      <w:r w:rsidRPr="00D8689F">
        <w:tab/>
      </w:r>
    </w:p>
    <w:p w14:paraId="0044E862" w14:textId="6F37B482" w:rsidR="000067E3" w:rsidRPr="00D8689F" w:rsidRDefault="0027538A" w:rsidP="000067E3">
      <w:pPr>
        <w:pStyle w:val="Pquestiontextpartsa"/>
      </w:pPr>
      <w:r w:rsidRPr="008D5EBA">
        <w:rPr>
          <w:position w:val="-52"/>
        </w:rPr>
        <w:object w:dxaOrig="2640" w:dyaOrig="1200" w14:anchorId="7E645249">
          <v:shape id="_x0000_i1076" type="#_x0000_t75" style="width:130.35pt;height:57.1pt" o:ole="">
            <v:imagedata r:id="rId113" o:title=""/>
          </v:shape>
          <o:OLEObject Type="Embed" ProgID="Equation.DSMT4" ShapeID="_x0000_i1076" DrawAspect="Content" ObjectID="_1538907336" r:id="rId114"/>
        </w:object>
      </w:r>
    </w:p>
    <w:p w14:paraId="4714D384" w14:textId="77777777" w:rsidR="0027538A" w:rsidRDefault="000067E3" w:rsidP="000067E3">
      <w:pPr>
        <w:pStyle w:val="Pquestiontextpartsai"/>
        <w:rPr>
          <w:rStyle w:val="Cquestionpartlabelbold"/>
        </w:rPr>
      </w:pPr>
      <w:r w:rsidRPr="009315A3">
        <w:rPr>
          <w:rStyle w:val="Cquestionpartlabelbold"/>
        </w:rPr>
        <w:t>(c)</w:t>
      </w:r>
      <w:r w:rsidRPr="009315A3">
        <w:rPr>
          <w:rStyle w:val="Cquestionpartlabelbold"/>
        </w:rPr>
        <w:tab/>
        <w:t>(i)</w:t>
      </w:r>
      <w:r w:rsidRPr="009315A3">
        <w:rPr>
          <w:rStyle w:val="Cquestionpartlabelbold"/>
        </w:rPr>
        <w:tab/>
      </w:r>
    </w:p>
    <w:p w14:paraId="6E93A0A9" w14:textId="69826BA0" w:rsidR="000067E3" w:rsidRPr="009315A3" w:rsidRDefault="0027538A" w:rsidP="000067E3">
      <w:pPr>
        <w:pStyle w:val="Pquestiontextpartsai"/>
      </w:pPr>
      <w:r>
        <w:rPr>
          <w:rStyle w:val="Cquestionpartlabelbold"/>
        </w:rPr>
        <w:tab/>
      </w:r>
      <w:r w:rsidRPr="0027538A">
        <w:rPr>
          <w:position w:val="-80"/>
        </w:rPr>
        <w:object w:dxaOrig="3320" w:dyaOrig="1500" w14:anchorId="69B5B15B">
          <v:shape id="_x0000_i1077" type="#_x0000_t75" style="width:166.35pt;height:73.25pt" o:ole="">
            <v:imagedata r:id="rId115" o:title=""/>
          </v:shape>
          <o:OLEObject Type="Embed" ProgID="Equation.DSMT4" ShapeID="_x0000_i1077" DrawAspect="Content" ObjectID="_1538907337" r:id="rId116"/>
        </w:object>
      </w:r>
    </w:p>
    <w:p w14:paraId="308761EB" w14:textId="77777777" w:rsidR="000067E3" w:rsidRDefault="000067E3" w:rsidP="000067E3">
      <w:pPr>
        <w:pStyle w:val="Pquestiontextpartsi"/>
      </w:pPr>
      <w:r w:rsidRPr="009315A3">
        <w:rPr>
          <w:rStyle w:val="Cquestionpartlabelbold"/>
        </w:rPr>
        <w:t>(ii)</w:t>
      </w:r>
      <w:r>
        <w:tab/>
      </w:r>
      <w:r w:rsidRPr="000317DE">
        <w:rPr>
          <w:position w:val="-24"/>
        </w:rPr>
        <w:object w:dxaOrig="1860" w:dyaOrig="680" w14:anchorId="7A61CD31">
          <v:shape id="_x0000_i1078" type="#_x0000_t75" style="width:93.1pt;height:33.5pt" o:ole="">
            <v:imagedata r:id="rId117" o:title=""/>
          </v:shape>
          <o:OLEObject Type="Embed" ProgID="Equation.3" ShapeID="_x0000_i1078" DrawAspect="Content" ObjectID="_1538907338" r:id="rId118"/>
        </w:object>
      </w:r>
      <w:r w:rsidRPr="00D8689F">
        <w:t xml:space="preserve"> but </w:t>
      </w:r>
      <w:r w:rsidRPr="009315A3">
        <w:rPr>
          <w:rStyle w:val="Cmathsexpressions"/>
          <w:rFonts w:eastAsiaTheme="majorEastAsia"/>
        </w:rPr>
        <w:t>x</w:t>
      </w:r>
      <w:r w:rsidRPr="00D8689F">
        <w:t xml:space="preserve"> must be ≥ 1.5</w:t>
      </w:r>
      <w:r w:rsidRPr="009315A3">
        <w:rPr>
          <w:rStyle w:val="Cmathsexpressions"/>
          <w:rFonts w:eastAsiaTheme="majorEastAsia"/>
        </w:rPr>
        <w:t>R</w:t>
      </w:r>
      <w:r w:rsidRPr="009315A3">
        <w:rPr>
          <w:rStyle w:val="Cmathsexpressions"/>
          <w:rFonts w:eastAsiaTheme="majorEastAsia"/>
        </w:rPr>
        <w:br/>
      </w:r>
      <w:r w:rsidRPr="00D8689F">
        <w:t xml:space="preserve">Therefore the shaded area can never be zero. </w:t>
      </w:r>
      <w:r>
        <w:br/>
      </w:r>
      <w:r w:rsidRPr="00D8689F">
        <w:t>A circle cut from a square will always leave waste.</w:t>
      </w:r>
    </w:p>
    <w:p w14:paraId="3DE773D8" w14:textId="2EA3D645" w:rsidR="00FA4C77" w:rsidRDefault="00FA4C77" w:rsidP="00FC2E71">
      <w:pPr>
        <w:pStyle w:val="Pquestionheadingsx"/>
      </w:pPr>
      <w:r>
        <w:lastRenderedPageBreak/>
        <w:t>Question 25</w:t>
      </w:r>
      <w:r w:rsidRPr="001F791F">
        <w:tab/>
      </w:r>
      <w:r w:rsidRPr="001F791F">
        <w:rPr>
          <w:rStyle w:val="Cmarkslabel"/>
        </w:rPr>
        <w:t xml:space="preserve">9 </w:t>
      </w:r>
      <w:r w:rsidRPr="00DF7F34">
        <w:rPr>
          <w:rStyle w:val="Cmarkslabel"/>
        </w:rPr>
        <w:t>marks</w:t>
      </w:r>
      <w:r w:rsidRPr="00DF7F34">
        <w:tab/>
        <w:t>[</w:t>
      </w:r>
      <w:r>
        <w:t xml:space="preserve">4.1, </w:t>
      </w:r>
      <w:r w:rsidR="001C3218">
        <w:t xml:space="preserve">4.3, </w:t>
      </w:r>
      <w:r>
        <w:t>4.4</w:t>
      </w:r>
      <w:r w:rsidRPr="00DF7F34">
        <w:t>]</w:t>
      </w:r>
    </w:p>
    <w:p w14:paraId="05EE6DDA" w14:textId="247EAD91" w:rsidR="000067E3" w:rsidRPr="002613BD" w:rsidRDefault="000067E3" w:rsidP="00FC2E71">
      <w:pPr>
        <w:pStyle w:val="Pquestiontextpartsa"/>
        <w:keepNext/>
        <w:rPr>
          <w:rStyle w:val="Cquestionpartlabelbold"/>
        </w:rPr>
      </w:pPr>
      <w:r w:rsidRPr="002613BD">
        <w:rPr>
          <w:rStyle w:val="Cquestionpartlabelbold"/>
        </w:rPr>
        <w:t>(a)</w:t>
      </w:r>
      <w:r w:rsidRPr="002613BD">
        <w:rPr>
          <w:rStyle w:val="Cquestionpartlabelbold"/>
        </w:rPr>
        <w:tab/>
      </w:r>
      <w:r w:rsidR="0086477E" w:rsidRPr="00865F91">
        <w:rPr>
          <w:rStyle w:val="Cmathsexpressions"/>
        </w:rPr>
        <w:t>y</w:t>
      </w:r>
      <w:r w:rsidR="0086477E" w:rsidRPr="00865F91">
        <w:t xml:space="preserve"> = 10</w:t>
      </w:r>
      <w:r w:rsidR="0086477E" w:rsidRPr="00865F91">
        <w:rPr>
          <w:rStyle w:val="Cmathsexpressions"/>
        </w:rPr>
        <w:t>x</w:t>
      </w:r>
      <w:r w:rsidR="0086477E" w:rsidRPr="00865F91">
        <w:t xml:space="preserve"> – </w:t>
      </w:r>
      <w:r w:rsidR="0086477E" w:rsidRPr="00865F91">
        <w:rPr>
          <w:rStyle w:val="Cmathsexpressions"/>
        </w:rPr>
        <w:t>x</w:t>
      </w:r>
      <w:r w:rsidR="0086477E" w:rsidRPr="00865F91">
        <w:rPr>
          <w:rStyle w:val="Csuperscript"/>
        </w:rPr>
        <w:t>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685"/>
        <w:gridCol w:w="685"/>
        <w:gridCol w:w="685"/>
        <w:gridCol w:w="684"/>
        <w:gridCol w:w="685"/>
        <w:gridCol w:w="685"/>
        <w:gridCol w:w="685"/>
        <w:gridCol w:w="684"/>
        <w:gridCol w:w="685"/>
        <w:gridCol w:w="685"/>
        <w:gridCol w:w="685"/>
      </w:tblGrid>
      <w:tr w:rsidR="000067E3" w:rsidRPr="00D8689F" w14:paraId="320733C3" w14:textId="77777777" w:rsidTr="00CA5435">
        <w:trPr>
          <w:trHeight w:val="284"/>
        </w:trPr>
        <w:tc>
          <w:tcPr>
            <w:tcW w:w="684" w:type="dxa"/>
          </w:tcPr>
          <w:p w14:paraId="26F8EAA3" w14:textId="77777777" w:rsidR="000067E3" w:rsidRPr="00CB7AC5" w:rsidRDefault="000067E3" w:rsidP="00CA5435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685" w:type="dxa"/>
          </w:tcPr>
          <w:p w14:paraId="364E29A9" w14:textId="77777777" w:rsidR="000067E3" w:rsidRPr="00D8689F" w:rsidRDefault="000067E3" w:rsidP="00CA5435">
            <w:pPr>
              <w:pStyle w:val="Ptabletext"/>
            </w:pPr>
            <w:r w:rsidRPr="00D8689F">
              <w:t>0</w:t>
            </w:r>
          </w:p>
        </w:tc>
        <w:tc>
          <w:tcPr>
            <w:tcW w:w="685" w:type="dxa"/>
          </w:tcPr>
          <w:p w14:paraId="6FA105F1" w14:textId="77777777" w:rsidR="000067E3" w:rsidRPr="00D8689F" w:rsidRDefault="000067E3" w:rsidP="00CA5435">
            <w:pPr>
              <w:pStyle w:val="Ptabletext"/>
            </w:pPr>
            <w:r w:rsidRPr="00D8689F">
              <w:t>1</w:t>
            </w:r>
          </w:p>
        </w:tc>
        <w:tc>
          <w:tcPr>
            <w:tcW w:w="685" w:type="dxa"/>
          </w:tcPr>
          <w:p w14:paraId="0F6DEEAE" w14:textId="77777777" w:rsidR="000067E3" w:rsidRPr="00D8689F" w:rsidRDefault="000067E3" w:rsidP="00CA5435">
            <w:pPr>
              <w:pStyle w:val="Ptabletext"/>
            </w:pPr>
            <w:r w:rsidRPr="00D8689F">
              <w:t>2</w:t>
            </w:r>
          </w:p>
        </w:tc>
        <w:tc>
          <w:tcPr>
            <w:tcW w:w="684" w:type="dxa"/>
          </w:tcPr>
          <w:p w14:paraId="076A5411" w14:textId="77777777" w:rsidR="000067E3" w:rsidRPr="00D8689F" w:rsidRDefault="000067E3" w:rsidP="00CA5435">
            <w:pPr>
              <w:pStyle w:val="Ptabletext"/>
            </w:pPr>
            <w:r w:rsidRPr="00D8689F">
              <w:t>3</w:t>
            </w:r>
          </w:p>
        </w:tc>
        <w:tc>
          <w:tcPr>
            <w:tcW w:w="685" w:type="dxa"/>
          </w:tcPr>
          <w:p w14:paraId="1527D543" w14:textId="77777777" w:rsidR="000067E3" w:rsidRPr="00D8689F" w:rsidRDefault="000067E3" w:rsidP="00CA5435">
            <w:pPr>
              <w:pStyle w:val="Ptabletext"/>
            </w:pPr>
            <w:r w:rsidRPr="00D8689F">
              <w:t>4</w:t>
            </w:r>
          </w:p>
        </w:tc>
        <w:tc>
          <w:tcPr>
            <w:tcW w:w="685" w:type="dxa"/>
          </w:tcPr>
          <w:p w14:paraId="342D30F3" w14:textId="77777777" w:rsidR="000067E3" w:rsidRPr="00D8689F" w:rsidRDefault="000067E3" w:rsidP="00CA5435">
            <w:pPr>
              <w:pStyle w:val="Ptabletext"/>
            </w:pPr>
            <w:r w:rsidRPr="00D8689F">
              <w:t>5</w:t>
            </w:r>
          </w:p>
        </w:tc>
        <w:tc>
          <w:tcPr>
            <w:tcW w:w="685" w:type="dxa"/>
          </w:tcPr>
          <w:p w14:paraId="44BBAA4D" w14:textId="77777777" w:rsidR="000067E3" w:rsidRPr="00D8689F" w:rsidRDefault="000067E3" w:rsidP="00CA5435">
            <w:pPr>
              <w:pStyle w:val="Ptabletext"/>
            </w:pPr>
            <w:r w:rsidRPr="00D8689F">
              <w:t>6</w:t>
            </w:r>
          </w:p>
        </w:tc>
        <w:tc>
          <w:tcPr>
            <w:tcW w:w="684" w:type="dxa"/>
          </w:tcPr>
          <w:p w14:paraId="6E812582" w14:textId="77777777" w:rsidR="000067E3" w:rsidRPr="00D8689F" w:rsidRDefault="000067E3" w:rsidP="00CA5435">
            <w:pPr>
              <w:pStyle w:val="Ptabletext"/>
            </w:pPr>
            <w:r w:rsidRPr="00D8689F">
              <w:t>7</w:t>
            </w:r>
          </w:p>
        </w:tc>
        <w:tc>
          <w:tcPr>
            <w:tcW w:w="685" w:type="dxa"/>
          </w:tcPr>
          <w:p w14:paraId="6B88EEC0" w14:textId="77777777" w:rsidR="000067E3" w:rsidRPr="00D8689F" w:rsidRDefault="000067E3" w:rsidP="00CA5435">
            <w:pPr>
              <w:pStyle w:val="Ptabletext"/>
            </w:pPr>
            <w:r w:rsidRPr="00D8689F">
              <w:t>8</w:t>
            </w:r>
          </w:p>
        </w:tc>
        <w:tc>
          <w:tcPr>
            <w:tcW w:w="685" w:type="dxa"/>
          </w:tcPr>
          <w:p w14:paraId="7F3C25C5" w14:textId="77777777" w:rsidR="000067E3" w:rsidRPr="00D8689F" w:rsidRDefault="000067E3" w:rsidP="00CA5435">
            <w:pPr>
              <w:pStyle w:val="Ptabletext"/>
            </w:pPr>
            <w:r w:rsidRPr="00D8689F">
              <w:t>9</w:t>
            </w:r>
          </w:p>
        </w:tc>
        <w:tc>
          <w:tcPr>
            <w:tcW w:w="685" w:type="dxa"/>
          </w:tcPr>
          <w:p w14:paraId="4181F7AB" w14:textId="77777777" w:rsidR="000067E3" w:rsidRPr="00D8689F" w:rsidRDefault="000067E3" w:rsidP="00CA5435">
            <w:pPr>
              <w:pStyle w:val="Ptabletext"/>
            </w:pPr>
            <w:r w:rsidRPr="00D8689F">
              <w:t>10</w:t>
            </w:r>
          </w:p>
        </w:tc>
      </w:tr>
      <w:tr w:rsidR="000067E3" w:rsidRPr="00D8689F" w14:paraId="1E16F1C7" w14:textId="77777777" w:rsidTr="00CA5435">
        <w:trPr>
          <w:trHeight w:val="284"/>
        </w:trPr>
        <w:tc>
          <w:tcPr>
            <w:tcW w:w="684" w:type="dxa"/>
          </w:tcPr>
          <w:p w14:paraId="5959951B" w14:textId="77777777" w:rsidR="000067E3" w:rsidRPr="00CB7AC5" w:rsidRDefault="000067E3" w:rsidP="00CA5435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y</w:t>
            </w:r>
          </w:p>
        </w:tc>
        <w:tc>
          <w:tcPr>
            <w:tcW w:w="685" w:type="dxa"/>
          </w:tcPr>
          <w:p w14:paraId="5CBA21C5" w14:textId="77777777" w:rsidR="000067E3" w:rsidRPr="00D8689F" w:rsidRDefault="000067E3" w:rsidP="00CA5435">
            <w:pPr>
              <w:pStyle w:val="Ptabletext"/>
            </w:pPr>
            <w:r w:rsidRPr="00D8689F">
              <w:t>0</w:t>
            </w:r>
          </w:p>
        </w:tc>
        <w:tc>
          <w:tcPr>
            <w:tcW w:w="685" w:type="dxa"/>
          </w:tcPr>
          <w:p w14:paraId="6BAE7129" w14:textId="77777777" w:rsidR="000067E3" w:rsidRPr="00D8689F" w:rsidRDefault="000067E3" w:rsidP="00CA5435">
            <w:pPr>
              <w:pStyle w:val="Ptabletext"/>
            </w:pPr>
            <w:r w:rsidRPr="00D8689F">
              <w:t>9</w:t>
            </w:r>
          </w:p>
        </w:tc>
        <w:tc>
          <w:tcPr>
            <w:tcW w:w="685" w:type="dxa"/>
          </w:tcPr>
          <w:p w14:paraId="1E380FA2" w14:textId="77777777" w:rsidR="000067E3" w:rsidRPr="00D8689F" w:rsidRDefault="000067E3" w:rsidP="00CA5435">
            <w:pPr>
              <w:pStyle w:val="Ptabletext"/>
            </w:pPr>
            <w:r w:rsidRPr="00D8689F">
              <w:t>16</w:t>
            </w:r>
          </w:p>
        </w:tc>
        <w:tc>
          <w:tcPr>
            <w:tcW w:w="684" w:type="dxa"/>
          </w:tcPr>
          <w:p w14:paraId="67BC7651" w14:textId="77777777" w:rsidR="000067E3" w:rsidRPr="00D8689F" w:rsidRDefault="000067E3" w:rsidP="00CA5435">
            <w:pPr>
              <w:pStyle w:val="Ptabletext"/>
            </w:pPr>
            <w:r w:rsidRPr="00D8689F">
              <w:t>21</w:t>
            </w:r>
          </w:p>
        </w:tc>
        <w:tc>
          <w:tcPr>
            <w:tcW w:w="685" w:type="dxa"/>
          </w:tcPr>
          <w:p w14:paraId="4413F1AB" w14:textId="77777777" w:rsidR="000067E3" w:rsidRPr="00D8689F" w:rsidRDefault="000067E3" w:rsidP="00CA5435">
            <w:pPr>
              <w:pStyle w:val="Ptabletext"/>
            </w:pPr>
            <w:r w:rsidRPr="00D8689F">
              <w:t>24</w:t>
            </w:r>
          </w:p>
        </w:tc>
        <w:tc>
          <w:tcPr>
            <w:tcW w:w="685" w:type="dxa"/>
          </w:tcPr>
          <w:p w14:paraId="4C2B0AB5" w14:textId="77777777" w:rsidR="000067E3" w:rsidRPr="00D8689F" w:rsidRDefault="000067E3" w:rsidP="00CA5435">
            <w:pPr>
              <w:pStyle w:val="Ptabletext"/>
            </w:pPr>
            <w:r w:rsidRPr="00D8689F">
              <w:t>25</w:t>
            </w:r>
          </w:p>
        </w:tc>
        <w:tc>
          <w:tcPr>
            <w:tcW w:w="685" w:type="dxa"/>
          </w:tcPr>
          <w:p w14:paraId="2A469693" w14:textId="77777777" w:rsidR="000067E3" w:rsidRPr="00D8689F" w:rsidRDefault="000067E3" w:rsidP="00CA5435">
            <w:pPr>
              <w:pStyle w:val="Ptabletext"/>
            </w:pPr>
            <w:r w:rsidRPr="00D8689F">
              <w:t>24</w:t>
            </w:r>
          </w:p>
        </w:tc>
        <w:tc>
          <w:tcPr>
            <w:tcW w:w="684" w:type="dxa"/>
          </w:tcPr>
          <w:p w14:paraId="710B508E" w14:textId="77777777" w:rsidR="000067E3" w:rsidRPr="00D8689F" w:rsidRDefault="000067E3" w:rsidP="00CA5435">
            <w:pPr>
              <w:pStyle w:val="Ptabletext"/>
            </w:pPr>
            <w:r w:rsidRPr="00D8689F">
              <w:t>21</w:t>
            </w:r>
          </w:p>
        </w:tc>
        <w:tc>
          <w:tcPr>
            <w:tcW w:w="685" w:type="dxa"/>
          </w:tcPr>
          <w:p w14:paraId="5A1E388B" w14:textId="77777777" w:rsidR="000067E3" w:rsidRPr="00D8689F" w:rsidRDefault="000067E3" w:rsidP="00CA5435">
            <w:pPr>
              <w:pStyle w:val="Ptabletext"/>
            </w:pPr>
            <w:r w:rsidRPr="00D8689F">
              <w:t>16</w:t>
            </w:r>
          </w:p>
        </w:tc>
        <w:tc>
          <w:tcPr>
            <w:tcW w:w="685" w:type="dxa"/>
          </w:tcPr>
          <w:p w14:paraId="546C0822" w14:textId="77777777" w:rsidR="000067E3" w:rsidRPr="00D8689F" w:rsidRDefault="000067E3" w:rsidP="00CA5435">
            <w:pPr>
              <w:pStyle w:val="Ptabletext"/>
            </w:pPr>
            <w:r w:rsidRPr="00D8689F">
              <w:t>9</w:t>
            </w:r>
          </w:p>
        </w:tc>
        <w:tc>
          <w:tcPr>
            <w:tcW w:w="685" w:type="dxa"/>
          </w:tcPr>
          <w:p w14:paraId="4F80DFCF" w14:textId="77777777" w:rsidR="000067E3" w:rsidRPr="00D8689F" w:rsidRDefault="000067E3" w:rsidP="00CA5435">
            <w:pPr>
              <w:pStyle w:val="Ptabletext"/>
            </w:pPr>
            <w:r w:rsidRPr="00D8689F">
              <w:t>0</w:t>
            </w:r>
          </w:p>
        </w:tc>
      </w:tr>
    </w:tbl>
    <w:p w14:paraId="17D0B802" w14:textId="77777777" w:rsidR="00D65EC0" w:rsidRDefault="000067E3" w:rsidP="00FC2E71">
      <w:pPr>
        <w:pStyle w:val="Pquestiontextpartsa"/>
        <w:keepNext/>
        <w:spacing w:before="120"/>
        <w:rPr>
          <w:noProof/>
        </w:rPr>
      </w:pPr>
      <w:r w:rsidRPr="00DE6E72">
        <w:rPr>
          <w:rStyle w:val="Cquestionpartlabelbold"/>
        </w:rPr>
        <w:t>(b)</w:t>
      </w:r>
      <w:r>
        <w:rPr>
          <w:noProof/>
        </w:rPr>
        <w:tab/>
      </w:r>
    </w:p>
    <w:p w14:paraId="71461025" w14:textId="3D2FE949" w:rsidR="000067E3" w:rsidRDefault="000067E3" w:rsidP="00D65EC0">
      <w:pPr>
        <w:pStyle w:val="Pquestiontextpartsa"/>
        <w:keepNext/>
        <w:rPr>
          <w:noProof/>
        </w:rPr>
      </w:pPr>
      <w:r>
        <w:rPr>
          <w:noProof/>
        </w:rPr>
        <w:drawing>
          <wp:inline distT="0" distB="0" distL="0" distR="0" wp14:anchorId="6725D742" wp14:editId="3B2CE6FC">
            <wp:extent cx="1716864" cy="1468466"/>
            <wp:effectExtent l="0" t="0" r="10795" b="5080"/>
            <wp:docPr id="110" name="Picture 53" descr="Description: PM10_PR_SA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scription: PM10_PR_SA_9_05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733" cy="146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45C4" w14:textId="77777777" w:rsidR="000067E3" w:rsidRPr="00D8689F" w:rsidRDefault="000067E3" w:rsidP="000067E3">
      <w:pPr>
        <w:pStyle w:val="Pquestiontextpartsa"/>
        <w:rPr>
          <w:noProof/>
        </w:rPr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Pr="00D8689F">
        <w:rPr>
          <w:noProof/>
        </w:rPr>
        <w:t>(5, 25)</w:t>
      </w:r>
    </w:p>
    <w:p w14:paraId="480F4073" w14:textId="279E02B2" w:rsidR="000067E3" w:rsidRPr="00D8689F" w:rsidRDefault="000067E3" w:rsidP="000067E3">
      <w:pPr>
        <w:pStyle w:val="Pquestiontextpartsa"/>
        <w:rPr>
          <w:noProof/>
          <w:szCs w:val="22"/>
        </w:rPr>
      </w:pPr>
      <w:r w:rsidRPr="00DE6E72">
        <w:rPr>
          <w:rStyle w:val="Cquestionpartlabelbold"/>
        </w:rPr>
        <w:t>(d)</w:t>
      </w:r>
      <w:r w:rsidRPr="00A202C4">
        <w:tab/>
      </w:r>
      <w:r w:rsidRPr="00A202C4">
        <w:rPr>
          <w:rStyle w:val="Cmathsexpressions"/>
          <w:rFonts w:eastAsiaTheme="majorEastAsia"/>
        </w:rPr>
        <w:t>y</w:t>
      </w:r>
      <w:r w:rsidRPr="00D8689F">
        <w:rPr>
          <w:noProof/>
        </w:rPr>
        <w:t>-intercept (0, 0)</w:t>
      </w:r>
      <w:r w:rsidR="00FC2E71">
        <w:rPr>
          <w:noProof/>
        </w:rPr>
        <w:t>;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>-intercepts (0, 0), (10, 0)</w:t>
      </w:r>
    </w:p>
    <w:p w14:paraId="0C286A3A" w14:textId="77777777" w:rsidR="000067E3" w:rsidRPr="00D8689F" w:rsidRDefault="000067E3" w:rsidP="000067E3">
      <w:pPr>
        <w:pStyle w:val="Pquestiontextpartsa"/>
        <w:rPr>
          <w:noProof/>
          <w:szCs w:val="22"/>
        </w:rPr>
      </w:pPr>
      <w:r w:rsidRPr="00DE6E72">
        <w:rPr>
          <w:rStyle w:val="Cquestionpartlabelbold"/>
        </w:rPr>
        <w:t>(e)</w:t>
      </w:r>
      <w:r w:rsidRPr="00DE6E72">
        <w:rPr>
          <w:rStyle w:val="Cquestionpartlabelbold"/>
        </w:rPr>
        <w:tab/>
      </w:r>
      <w:r w:rsidRPr="00D8689F">
        <w:rPr>
          <w:noProof/>
        </w:rPr>
        <w:t>6 = 10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–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A202C4">
        <w:rPr>
          <w:rStyle w:val="Csuperscript"/>
        </w:rPr>
        <w:br/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  <w:szCs w:val="22"/>
        </w:rPr>
        <w:t xml:space="preserve">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10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+ 25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25 + 6 = 0</w:t>
      </w:r>
      <w:r>
        <w:rPr>
          <w:noProof/>
          <w:szCs w:val="22"/>
        </w:rPr>
        <w:br/>
      </w:r>
      <w:r w:rsidRPr="00D8689F">
        <w:rPr>
          <w:noProof/>
          <w:szCs w:val="22"/>
        </w:rPr>
        <w:t>(</w:t>
      </w:r>
      <w:r w:rsidRPr="00A202C4">
        <w:rPr>
          <w:rStyle w:val="Cmathsexpressions"/>
          <w:rFonts w:eastAsiaTheme="majorEastAsia"/>
        </w:rPr>
        <w:t xml:space="preserve">x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5)</w:t>
      </w:r>
      <w:r w:rsidRPr="00A202C4">
        <w:rPr>
          <w:rStyle w:val="Csuperscript"/>
        </w:rPr>
        <w:t>2</w:t>
      </w:r>
      <w:r w:rsidRPr="00D8689F">
        <w:rPr>
          <w:noProof/>
          <w:szCs w:val="22"/>
        </w:rPr>
        <w:t xml:space="preserve"> – 19 = 0</w:t>
      </w:r>
      <w:r>
        <w:rPr>
          <w:noProof/>
          <w:szCs w:val="22"/>
        </w:rPr>
        <w:br/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= 5 ± </w:t>
      </w:r>
      <w:r w:rsidRPr="00D8689F">
        <w:rPr>
          <w:noProof/>
          <w:position w:val="-4"/>
          <w:szCs w:val="22"/>
        </w:rPr>
        <w:object w:dxaOrig="460" w:dyaOrig="300" w14:anchorId="1509C88A">
          <v:shape id="_x0000_i1079" type="#_x0000_t75" style="width:22.35pt;height:13.65pt" o:ole="">
            <v:imagedata r:id="rId120" o:title=""/>
          </v:shape>
          <o:OLEObject Type="Embed" ProgID="Equation.3" ShapeID="_x0000_i1079" DrawAspect="Content" ObjectID="_1538907339" r:id="rId121"/>
        </w:object>
      </w:r>
      <w:r>
        <w:rPr>
          <w:noProof/>
          <w:szCs w:val="22"/>
        </w:rPr>
        <w:br/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= 9.36, 0.64</w:t>
      </w:r>
    </w:p>
    <w:p w14:paraId="057FDC82" w14:textId="77777777" w:rsidR="000067E3" w:rsidRPr="00D8689F" w:rsidRDefault="000067E3" w:rsidP="000067E3">
      <w:pPr>
        <w:pStyle w:val="Pquestiontextpartsa"/>
      </w:pPr>
      <w:r w:rsidRPr="00DE6E72">
        <w:rPr>
          <w:rStyle w:val="Cquestionpartlabelbold"/>
        </w:rPr>
        <w:t>(f)</w:t>
      </w:r>
      <w:r w:rsidRPr="00DE6E72">
        <w:rPr>
          <w:rStyle w:val="Cquestionpartlabelbold"/>
        </w:rPr>
        <w:tab/>
      </w:r>
      <w:r>
        <w:t>The</w:t>
      </w:r>
      <w:r w:rsidRPr="00D8689F">
        <w:t xml:space="preserve"> </w:t>
      </w:r>
      <w:r>
        <w:rPr>
          <w:noProof/>
        </w:rPr>
        <w:t>projectile</w:t>
      </w:r>
      <w:r w:rsidRPr="00D8689F">
        <w:t xml:space="preserve"> </w:t>
      </w:r>
      <w:r>
        <w:t xml:space="preserve">is 6 m above the ground twice: </w:t>
      </w:r>
      <w:r w:rsidRPr="00D8689F">
        <w:t xml:space="preserve">on the way up and </w:t>
      </w:r>
      <w:r>
        <w:t>then on the way down.</w:t>
      </w:r>
    </w:p>
    <w:p w14:paraId="153B2BDD" w14:textId="77777777" w:rsidR="000067E3" w:rsidRPr="00EF1336" w:rsidRDefault="000067E3" w:rsidP="000067E3">
      <w:pPr>
        <w:pStyle w:val="Pquestiontextpartsa"/>
      </w:pPr>
      <w:r w:rsidRPr="00F61E2D">
        <w:rPr>
          <w:rStyle w:val="Cquestionpartlabelbold"/>
        </w:rPr>
        <w:t>(g</w:t>
      </w:r>
      <w:r w:rsidRPr="00DE6E72">
        <w:rPr>
          <w:rStyle w:val="Cquestionpartlabelbold"/>
        </w:rPr>
        <w:t>)</w:t>
      </w:r>
      <w:r w:rsidRPr="00DE6E72">
        <w:rPr>
          <w:rStyle w:val="Cquestionpartlabelbold"/>
        </w:rPr>
        <w:tab/>
      </w:r>
      <w:r w:rsidRPr="00D8689F">
        <w:t xml:space="preserve">The </w:t>
      </w:r>
      <w:r>
        <w:rPr>
          <w:noProof/>
        </w:rPr>
        <w:t>projectile</w:t>
      </w:r>
      <w:r w:rsidRPr="00D8689F">
        <w:t xml:space="preserve"> reaches a maximum height of 25 m. </w:t>
      </w:r>
      <w:r>
        <w:t>It does not reach the 30 m, so</w:t>
      </w:r>
      <w:r w:rsidRPr="00D8689F">
        <w:t xml:space="preserve"> there are no </w:t>
      </w:r>
      <w:r>
        <w:t>solutions</w:t>
      </w:r>
      <w:r w:rsidRPr="00D8689F">
        <w:t>.</w:t>
      </w:r>
    </w:p>
    <w:p w14:paraId="79B83CE2" w14:textId="5E5FDA73" w:rsidR="00FA4C77" w:rsidRDefault="00FA4C77" w:rsidP="00FA4C77">
      <w:pPr>
        <w:pStyle w:val="Pquestionheadingsx"/>
      </w:pPr>
      <w:r>
        <w:t>Question 26</w:t>
      </w:r>
      <w:r w:rsidRPr="001F791F">
        <w:tab/>
      </w:r>
      <w:r>
        <w:rPr>
          <w:rStyle w:val="Cmarkslabel"/>
        </w:rPr>
        <w:t>4</w:t>
      </w:r>
      <w:r w:rsidRPr="001F791F"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Pr="00DF7F34">
        <w:tab/>
        <w:t>[</w:t>
      </w:r>
      <w:r w:rsidR="001C3218">
        <w:t xml:space="preserve">4.2, 4.3, </w:t>
      </w:r>
      <w:r>
        <w:t>4.4</w:t>
      </w:r>
      <w:r w:rsidRPr="00DF7F34">
        <w:t>]</w:t>
      </w:r>
    </w:p>
    <w:p w14:paraId="393C212A" w14:textId="62553D57" w:rsidR="000067E3" w:rsidRPr="00D8689F" w:rsidRDefault="000067E3" w:rsidP="000067E3">
      <w:pPr>
        <w:pStyle w:val="Pquestiontextpartsa"/>
        <w:rPr>
          <w:noProof/>
          <w:szCs w:val="22"/>
        </w:rPr>
      </w:pPr>
      <w:r w:rsidRPr="00FF15E7">
        <w:rPr>
          <w:rStyle w:val="Cquestionpartlabelbold"/>
        </w:rPr>
        <w:t>(a)</w:t>
      </w:r>
      <w:r w:rsidRPr="00A202C4">
        <w:rPr>
          <w:rStyle w:val="Cmathsexpressions"/>
          <w:rFonts w:eastAsiaTheme="majorEastAsia"/>
        </w:rPr>
        <w:tab/>
        <w:t xml:space="preserve">h </w:t>
      </w:r>
      <w:r w:rsidRPr="00D8689F">
        <w:rPr>
          <w:noProof/>
        </w:rPr>
        <w:t>= 0.0</w:t>
      </w:r>
      <w:r>
        <w:rPr>
          <w:noProof/>
        </w:rPr>
        <w:t>0</w:t>
      </w:r>
      <w:r w:rsidRPr="00D8689F">
        <w:rPr>
          <w:noProof/>
        </w:rPr>
        <w:t>2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(100 – 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>)</w:t>
      </w:r>
      <w:r>
        <w:rPr>
          <w:noProof/>
        </w:rPr>
        <w:br/>
      </w:r>
      <w:r w:rsidRPr="00A202C4">
        <w:rPr>
          <w:rStyle w:val="Cmathsexpressions"/>
          <w:rFonts w:eastAsiaTheme="majorEastAsia"/>
        </w:rPr>
        <w:t xml:space="preserve"> </w:t>
      </w:r>
      <w:r w:rsidRPr="00D8689F">
        <w:rPr>
          <w:noProof/>
          <w:szCs w:val="22"/>
        </w:rPr>
        <w:t>= 0.002(100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  <w:szCs w:val="22"/>
        </w:rPr>
        <w:t>)</w:t>
      </w:r>
      <w:r>
        <w:rPr>
          <w:noProof/>
        </w:rPr>
        <w:br/>
      </w:r>
      <w:r w:rsidRPr="00D8689F">
        <w:rPr>
          <w:noProof/>
          <w:szCs w:val="22"/>
        </w:rPr>
        <w:t xml:space="preserve"> = -0.002(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  <w:szCs w:val="22"/>
        </w:rPr>
        <w:t xml:space="preserve">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100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+ 2500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2500)</w:t>
      </w:r>
      <w:r>
        <w:rPr>
          <w:noProof/>
        </w:rPr>
        <w:br/>
      </w:r>
      <w:r w:rsidRPr="00D8689F">
        <w:rPr>
          <w:noProof/>
          <w:szCs w:val="22"/>
        </w:rPr>
        <w:t xml:space="preserve"> = -0.002((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50)</w:t>
      </w:r>
      <w:r w:rsidRPr="00A202C4">
        <w:rPr>
          <w:rStyle w:val="Csuperscript"/>
        </w:rPr>
        <w:t>2</w:t>
      </w:r>
      <w:r w:rsidRPr="00D8689F">
        <w:rPr>
          <w:noProof/>
          <w:szCs w:val="22"/>
        </w:rPr>
        <w:t xml:space="preserve">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2500))</w:t>
      </w:r>
      <w:r>
        <w:rPr>
          <w:noProof/>
        </w:rPr>
        <w:br/>
      </w:r>
      <w:r w:rsidR="00F61E2D">
        <w:rPr>
          <w:noProof/>
          <w:szCs w:val="22"/>
        </w:rPr>
        <w:t xml:space="preserve"> = -0.002</w:t>
      </w:r>
      <w:r w:rsidRPr="00D8689F">
        <w:rPr>
          <w:noProof/>
          <w:szCs w:val="22"/>
        </w:rPr>
        <w:t>(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  <w:szCs w:val="22"/>
        </w:rPr>
        <w:t xml:space="preserve"> </w:t>
      </w:r>
      <w:r w:rsidRPr="00D8689F">
        <w:rPr>
          <w:noProof/>
        </w:rPr>
        <w:t>–</w:t>
      </w:r>
      <w:r w:rsidRPr="00D8689F">
        <w:rPr>
          <w:noProof/>
          <w:szCs w:val="22"/>
        </w:rPr>
        <w:t xml:space="preserve"> 50)</w:t>
      </w:r>
      <w:r w:rsidRPr="00A202C4">
        <w:rPr>
          <w:rStyle w:val="Csuperscript"/>
        </w:rPr>
        <w:t>2</w:t>
      </w:r>
      <w:r w:rsidRPr="00D8689F">
        <w:rPr>
          <w:noProof/>
          <w:szCs w:val="22"/>
        </w:rPr>
        <w:t xml:space="preserve"> + 5</w:t>
      </w:r>
      <w:r>
        <w:rPr>
          <w:noProof/>
        </w:rPr>
        <w:br/>
      </w:r>
      <w:r>
        <w:rPr>
          <w:noProof/>
          <w:szCs w:val="22"/>
        </w:rPr>
        <w:t>Highest level reached is</w:t>
      </w:r>
      <w:r w:rsidRPr="00D8689F">
        <w:rPr>
          <w:noProof/>
          <w:szCs w:val="22"/>
        </w:rPr>
        <w:t xml:space="preserve"> 5 m</w:t>
      </w:r>
    </w:p>
    <w:p w14:paraId="52D11F8C" w14:textId="77777777" w:rsidR="000067E3" w:rsidRPr="00D8689F" w:rsidRDefault="000067E3" w:rsidP="000067E3">
      <w:pPr>
        <w:pStyle w:val="Pquestiontextpartsa"/>
        <w:rPr>
          <w:noProof/>
        </w:rPr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D8689F">
        <w:rPr>
          <w:noProof/>
        </w:rPr>
        <w:t>0.002(100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–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</w:rPr>
        <w:t>) = 0</w:t>
      </w:r>
      <w:r>
        <w:rPr>
          <w:noProof/>
        </w:rPr>
        <w:br/>
      </w:r>
      <w:r w:rsidRPr="00D8689F">
        <w:rPr>
          <w:noProof/>
        </w:rPr>
        <w:t>100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–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</w:rPr>
        <w:t xml:space="preserve"> = 0</w:t>
      </w:r>
      <w:r>
        <w:rPr>
          <w:noProof/>
        </w:rPr>
        <w:br/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(100 – 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>) = 0</w:t>
      </w:r>
      <w:r>
        <w:rPr>
          <w:noProof/>
        </w:rPr>
        <w:br/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</w:t>
      </w:r>
      <w:r w:rsidRPr="00A202C4">
        <w:rPr>
          <w:rStyle w:val="Cmathsexpressions"/>
          <w:rFonts w:eastAsiaTheme="majorEastAsia"/>
        </w:rPr>
        <w:t xml:space="preserve">= </w:t>
      </w:r>
      <w:r w:rsidRPr="00D8689F">
        <w:rPr>
          <w:noProof/>
        </w:rPr>
        <w:t>0, 100</w:t>
      </w:r>
      <w:r>
        <w:rPr>
          <w:noProof/>
        </w:rPr>
        <w:br/>
      </w:r>
      <w:r w:rsidRPr="00D8689F">
        <w:rPr>
          <w:noProof/>
        </w:rPr>
        <w:t>It will land 100 m from where it was hit.</w:t>
      </w:r>
    </w:p>
    <w:p w14:paraId="3BB42F27" w14:textId="77777777" w:rsidR="000067E3" w:rsidRPr="00C80885" w:rsidRDefault="000067E3" w:rsidP="000067E3">
      <w:pPr>
        <w:pStyle w:val="Pquestiontextpartsa"/>
        <w:rPr>
          <w:noProof/>
        </w:rPr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 xml:space="preserve">h </w:t>
      </w:r>
      <w:r w:rsidRPr="00D8689F">
        <w:rPr>
          <w:noProof/>
        </w:rPr>
        <w:t>= 0.002(100</w:t>
      </w:r>
      <w:r w:rsidRPr="00A202C4">
        <w:rPr>
          <w:rStyle w:val="Cmathsexpressions"/>
          <w:rFonts w:eastAsiaTheme="majorEastAsia"/>
        </w:rPr>
        <w:t>x</w:t>
      </w:r>
      <w:r w:rsidRPr="00D8689F">
        <w:rPr>
          <w:noProof/>
        </w:rPr>
        <w:t xml:space="preserve"> – 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8689F">
        <w:rPr>
          <w:noProof/>
        </w:rPr>
        <w:t>)</w:t>
      </w:r>
      <w:r>
        <w:rPr>
          <w:noProof/>
        </w:rPr>
        <w:br/>
      </w:r>
      <w:r w:rsidRPr="00D8689F">
        <w:rPr>
          <w:noProof/>
        </w:rPr>
        <w:t>= 0.002(100 × 30 – 30</w:t>
      </w:r>
      <w:r w:rsidRPr="00A202C4">
        <w:rPr>
          <w:rStyle w:val="Csuperscript"/>
        </w:rPr>
        <w:t>2</w:t>
      </w:r>
      <w:r w:rsidRPr="00D8689F">
        <w:rPr>
          <w:noProof/>
        </w:rPr>
        <w:t>)</w:t>
      </w:r>
      <w:r>
        <w:rPr>
          <w:noProof/>
        </w:rPr>
        <w:br/>
      </w:r>
      <w:r w:rsidRPr="00D8689F">
        <w:rPr>
          <w:noProof/>
        </w:rPr>
        <w:t>= 0.002(2100)</w:t>
      </w:r>
      <w:r>
        <w:rPr>
          <w:noProof/>
        </w:rPr>
        <w:br/>
      </w:r>
      <w:r w:rsidRPr="00D8689F">
        <w:rPr>
          <w:noProof/>
        </w:rPr>
        <w:t>= 4.2 m</w:t>
      </w:r>
      <w:r>
        <w:rPr>
          <w:noProof/>
        </w:rPr>
        <w:br/>
      </w:r>
      <w:r w:rsidRPr="00D8689F">
        <w:rPr>
          <w:noProof/>
        </w:rPr>
        <w:t>Yes, it will clear the tree by 20 cm.</w:t>
      </w:r>
    </w:p>
    <w:p w14:paraId="0A81B739" w14:textId="179D2831" w:rsidR="000067E3" w:rsidRDefault="00FA4C77" w:rsidP="00FC2E71">
      <w:pPr>
        <w:pStyle w:val="Psectionresults"/>
        <w:spacing w:after="120"/>
      </w:pPr>
      <w:r>
        <w:t>Extended answer total marks:  23</w:t>
      </w:r>
    </w:p>
    <w:p w14:paraId="2D5EC732" w14:textId="67D21DA1" w:rsidR="000067E3" w:rsidRDefault="000067E3" w:rsidP="00FC2E71">
      <w:pPr>
        <w:pStyle w:val="Psectionresults"/>
        <w:spacing w:before="120" w:after="0"/>
      </w:pPr>
      <w:r>
        <w:t xml:space="preserve">TOTAL test marks:  </w:t>
      </w:r>
      <w:r w:rsidR="00A144BC">
        <w:t>8</w:t>
      </w:r>
      <w:r w:rsidR="006756EC">
        <w:t>2</w:t>
      </w:r>
    </w:p>
    <w:sectPr w:rsidR="000067E3" w:rsidSect="008E1E8B">
      <w:headerReference w:type="default" r:id="rId122"/>
      <w:footerReference w:type="default" r:id="rId123"/>
      <w:pgSz w:w="11906" w:h="16838" w:code="9"/>
      <w:pgMar w:top="1418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EF6E5" w14:textId="77777777" w:rsidR="00F609DC" w:rsidRDefault="00F609DC" w:rsidP="00B91E57">
      <w:r>
        <w:separator/>
      </w:r>
    </w:p>
  </w:endnote>
  <w:endnote w:type="continuationSeparator" w:id="0">
    <w:p w14:paraId="0C149091" w14:textId="77777777" w:rsidR="00F609DC" w:rsidRDefault="00F609D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A50A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56460" w14:textId="77777777" w:rsidR="00F609DC" w:rsidRDefault="00F609DC" w:rsidP="00B91E57">
      <w:r>
        <w:separator/>
      </w:r>
    </w:p>
  </w:footnote>
  <w:footnote w:type="continuationSeparator" w:id="0">
    <w:p w14:paraId="39E18803" w14:textId="77777777" w:rsidR="00F609DC" w:rsidRDefault="00F609D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569CEACB" w:rsidR="00AA7ED5" w:rsidRPr="00B91E57" w:rsidRDefault="001C3218" w:rsidP="008E1E8B">
    <w:pPr>
      <w:pStyle w:val="Pheadertext"/>
    </w:pPr>
    <w:r>
      <w:t xml:space="preserve">Pearson Mathematics </w:t>
    </w:r>
    <w:r w:rsidR="00D5430B" w:rsidRPr="0058708E">
      <w:t xml:space="preserve">10–10A </w:t>
    </w:r>
    <w:r>
      <w:t xml:space="preserve">  </w:t>
    </w:r>
    <w:r w:rsidR="00D5430B" w:rsidRPr="0058708E">
      <w:t xml:space="preserve">Algebra and quadratics, part 2 </w:t>
    </w:r>
    <w:r>
      <w:t xml:space="preserve">— </w:t>
    </w:r>
    <w:r w:rsidR="00D5430B" w:rsidRPr="0058708E">
      <w:t>Test A</w:t>
    </w:r>
    <w:r w:rsidR="000F1B62">
      <w:t xml:space="preserve"> </w:t>
    </w:r>
    <w:r w:rsidR="001158EE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AC4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63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381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7663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E41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843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3C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26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4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4C4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90065"/>
    <w:multiLevelType w:val="hybridMultilevel"/>
    <w:tmpl w:val="A060F0B2"/>
    <w:lvl w:ilvl="0" w:tplc="020677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14D08"/>
    <w:multiLevelType w:val="hybridMultilevel"/>
    <w:tmpl w:val="A2A0528C"/>
    <w:lvl w:ilvl="0" w:tplc="B8AC2A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722A8"/>
    <w:multiLevelType w:val="hybridMultilevel"/>
    <w:tmpl w:val="7068C1F6"/>
    <w:lvl w:ilvl="0" w:tplc="27BE9748">
      <w:start w:val="1"/>
      <w:numFmt w:val="lowerLetter"/>
      <w:lvlText w:val="(%1)"/>
      <w:lvlJc w:val="left"/>
      <w:pPr>
        <w:ind w:left="502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15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7E3"/>
    <w:rsid w:val="000135C2"/>
    <w:rsid w:val="0003306F"/>
    <w:rsid w:val="00033C5C"/>
    <w:rsid w:val="000343E1"/>
    <w:rsid w:val="000407AC"/>
    <w:rsid w:val="00040ED7"/>
    <w:rsid w:val="00052D5F"/>
    <w:rsid w:val="00057323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D147D"/>
    <w:rsid w:val="000F1B62"/>
    <w:rsid w:val="000F230F"/>
    <w:rsid w:val="000F52E2"/>
    <w:rsid w:val="00104B56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631D1"/>
    <w:rsid w:val="00180D86"/>
    <w:rsid w:val="00190E6E"/>
    <w:rsid w:val="001A5327"/>
    <w:rsid w:val="001A56FA"/>
    <w:rsid w:val="001B433F"/>
    <w:rsid w:val="001C3218"/>
    <w:rsid w:val="001C4DB3"/>
    <w:rsid w:val="001C6E1C"/>
    <w:rsid w:val="001E5DE4"/>
    <w:rsid w:val="001E7C68"/>
    <w:rsid w:val="001F3D5E"/>
    <w:rsid w:val="00201EF5"/>
    <w:rsid w:val="00204A21"/>
    <w:rsid w:val="0022266F"/>
    <w:rsid w:val="00223001"/>
    <w:rsid w:val="00224B47"/>
    <w:rsid w:val="002509BC"/>
    <w:rsid w:val="002613BD"/>
    <w:rsid w:val="002635BA"/>
    <w:rsid w:val="00272CA1"/>
    <w:rsid w:val="0027538A"/>
    <w:rsid w:val="0029660A"/>
    <w:rsid w:val="0029665F"/>
    <w:rsid w:val="002A61AB"/>
    <w:rsid w:val="002A79E7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11BE2"/>
    <w:rsid w:val="00323197"/>
    <w:rsid w:val="00323AB7"/>
    <w:rsid w:val="00334607"/>
    <w:rsid w:val="00335B72"/>
    <w:rsid w:val="003429B3"/>
    <w:rsid w:val="00345684"/>
    <w:rsid w:val="00347EE2"/>
    <w:rsid w:val="003564A0"/>
    <w:rsid w:val="003618B8"/>
    <w:rsid w:val="003624C0"/>
    <w:rsid w:val="00363DAC"/>
    <w:rsid w:val="00364872"/>
    <w:rsid w:val="003649A6"/>
    <w:rsid w:val="0036586D"/>
    <w:rsid w:val="0037246F"/>
    <w:rsid w:val="00374306"/>
    <w:rsid w:val="00376745"/>
    <w:rsid w:val="00387433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27358"/>
    <w:rsid w:val="004300FB"/>
    <w:rsid w:val="0043227F"/>
    <w:rsid w:val="00433172"/>
    <w:rsid w:val="00434A20"/>
    <w:rsid w:val="00446FC8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6A13"/>
    <w:rsid w:val="004C23FF"/>
    <w:rsid w:val="004C5E1E"/>
    <w:rsid w:val="004D01B5"/>
    <w:rsid w:val="004D24DE"/>
    <w:rsid w:val="004D3645"/>
    <w:rsid w:val="004E3EB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373F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756EC"/>
    <w:rsid w:val="00694283"/>
    <w:rsid w:val="006B2DF9"/>
    <w:rsid w:val="006C4B2F"/>
    <w:rsid w:val="006D6A33"/>
    <w:rsid w:val="006D6A60"/>
    <w:rsid w:val="006D6B75"/>
    <w:rsid w:val="006E28FE"/>
    <w:rsid w:val="006E6CBD"/>
    <w:rsid w:val="006E79D0"/>
    <w:rsid w:val="006E7B52"/>
    <w:rsid w:val="006F2BB6"/>
    <w:rsid w:val="006F38FB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0AF1"/>
    <w:rsid w:val="00751156"/>
    <w:rsid w:val="00764B22"/>
    <w:rsid w:val="00767B39"/>
    <w:rsid w:val="007701CE"/>
    <w:rsid w:val="007721B9"/>
    <w:rsid w:val="00775F8D"/>
    <w:rsid w:val="00781345"/>
    <w:rsid w:val="00794BEF"/>
    <w:rsid w:val="00796A94"/>
    <w:rsid w:val="007A1A60"/>
    <w:rsid w:val="007A50A6"/>
    <w:rsid w:val="007B7545"/>
    <w:rsid w:val="007C05E1"/>
    <w:rsid w:val="007D4058"/>
    <w:rsid w:val="007E7FF0"/>
    <w:rsid w:val="00814B1B"/>
    <w:rsid w:val="00817AEB"/>
    <w:rsid w:val="008226DD"/>
    <w:rsid w:val="00823BB8"/>
    <w:rsid w:val="008266C5"/>
    <w:rsid w:val="00830A8D"/>
    <w:rsid w:val="00842378"/>
    <w:rsid w:val="008453BA"/>
    <w:rsid w:val="00851029"/>
    <w:rsid w:val="0085608B"/>
    <w:rsid w:val="00857E45"/>
    <w:rsid w:val="0086477E"/>
    <w:rsid w:val="00872A57"/>
    <w:rsid w:val="00872F9E"/>
    <w:rsid w:val="008807F5"/>
    <w:rsid w:val="00880D48"/>
    <w:rsid w:val="00883D65"/>
    <w:rsid w:val="00887F5C"/>
    <w:rsid w:val="008A2708"/>
    <w:rsid w:val="008A3237"/>
    <w:rsid w:val="008A7B65"/>
    <w:rsid w:val="008B5DC2"/>
    <w:rsid w:val="008C44CE"/>
    <w:rsid w:val="008D3E39"/>
    <w:rsid w:val="008D5EBA"/>
    <w:rsid w:val="008E1E8B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4082"/>
    <w:rsid w:val="00957E9E"/>
    <w:rsid w:val="00962392"/>
    <w:rsid w:val="00972C4E"/>
    <w:rsid w:val="00973403"/>
    <w:rsid w:val="00974CD7"/>
    <w:rsid w:val="00976D13"/>
    <w:rsid w:val="00983F81"/>
    <w:rsid w:val="009841D7"/>
    <w:rsid w:val="009A776D"/>
    <w:rsid w:val="009B1361"/>
    <w:rsid w:val="009C1F04"/>
    <w:rsid w:val="009C3377"/>
    <w:rsid w:val="009D03D9"/>
    <w:rsid w:val="009F2FC5"/>
    <w:rsid w:val="00A144BC"/>
    <w:rsid w:val="00A17287"/>
    <w:rsid w:val="00A215AF"/>
    <w:rsid w:val="00A23D25"/>
    <w:rsid w:val="00A35659"/>
    <w:rsid w:val="00A37631"/>
    <w:rsid w:val="00A450C7"/>
    <w:rsid w:val="00A475CC"/>
    <w:rsid w:val="00A5299B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D72C4"/>
    <w:rsid w:val="00AE3D80"/>
    <w:rsid w:val="00AF0894"/>
    <w:rsid w:val="00AF0F2C"/>
    <w:rsid w:val="00AF1D6D"/>
    <w:rsid w:val="00AF5384"/>
    <w:rsid w:val="00B0166C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D5F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0099A"/>
    <w:rsid w:val="00C10D76"/>
    <w:rsid w:val="00C13F88"/>
    <w:rsid w:val="00C15226"/>
    <w:rsid w:val="00C163CD"/>
    <w:rsid w:val="00C166E6"/>
    <w:rsid w:val="00C1714A"/>
    <w:rsid w:val="00C227ED"/>
    <w:rsid w:val="00C316C2"/>
    <w:rsid w:val="00C41B73"/>
    <w:rsid w:val="00C5054A"/>
    <w:rsid w:val="00C50C69"/>
    <w:rsid w:val="00C51718"/>
    <w:rsid w:val="00C522B4"/>
    <w:rsid w:val="00C55D8F"/>
    <w:rsid w:val="00C56D83"/>
    <w:rsid w:val="00C75F4E"/>
    <w:rsid w:val="00C80885"/>
    <w:rsid w:val="00C80BDE"/>
    <w:rsid w:val="00C91F3C"/>
    <w:rsid w:val="00C9254A"/>
    <w:rsid w:val="00CA6F9E"/>
    <w:rsid w:val="00CB3D6D"/>
    <w:rsid w:val="00CC0D68"/>
    <w:rsid w:val="00CC6FFF"/>
    <w:rsid w:val="00CC7D1F"/>
    <w:rsid w:val="00CD00EA"/>
    <w:rsid w:val="00CD2B65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430B"/>
    <w:rsid w:val="00D5788E"/>
    <w:rsid w:val="00D65EC0"/>
    <w:rsid w:val="00D6673C"/>
    <w:rsid w:val="00D7002D"/>
    <w:rsid w:val="00D747CC"/>
    <w:rsid w:val="00D817B5"/>
    <w:rsid w:val="00D83536"/>
    <w:rsid w:val="00D9150D"/>
    <w:rsid w:val="00D94C52"/>
    <w:rsid w:val="00DA3BBA"/>
    <w:rsid w:val="00DA6D73"/>
    <w:rsid w:val="00DB2FDA"/>
    <w:rsid w:val="00DB6E72"/>
    <w:rsid w:val="00DC1C3B"/>
    <w:rsid w:val="00DC60E6"/>
    <w:rsid w:val="00DD25FC"/>
    <w:rsid w:val="00DD3A30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A7C9E"/>
    <w:rsid w:val="00EC0922"/>
    <w:rsid w:val="00ED66C0"/>
    <w:rsid w:val="00ED79FA"/>
    <w:rsid w:val="00EE6019"/>
    <w:rsid w:val="00EE7C00"/>
    <w:rsid w:val="00EF25B6"/>
    <w:rsid w:val="00EF3047"/>
    <w:rsid w:val="00EF30D8"/>
    <w:rsid w:val="00EF38CC"/>
    <w:rsid w:val="00EF6108"/>
    <w:rsid w:val="00F1598F"/>
    <w:rsid w:val="00F16CD2"/>
    <w:rsid w:val="00F24B10"/>
    <w:rsid w:val="00F24FA7"/>
    <w:rsid w:val="00F279DF"/>
    <w:rsid w:val="00F41913"/>
    <w:rsid w:val="00F45CC1"/>
    <w:rsid w:val="00F55659"/>
    <w:rsid w:val="00F5599A"/>
    <w:rsid w:val="00F609DC"/>
    <w:rsid w:val="00F61E2D"/>
    <w:rsid w:val="00F80273"/>
    <w:rsid w:val="00F93270"/>
    <w:rsid w:val="00FA4C77"/>
    <w:rsid w:val="00FA60FF"/>
    <w:rsid w:val="00FA71CA"/>
    <w:rsid w:val="00FB077E"/>
    <w:rsid w:val="00FB4663"/>
    <w:rsid w:val="00FB7DE1"/>
    <w:rsid w:val="00FC2A4C"/>
    <w:rsid w:val="00FC2E71"/>
    <w:rsid w:val="00FD1FE1"/>
    <w:rsid w:val="00FE304B"/>
    <w:rsid w:val="00FE3101"/>
    <w:rsid w:val="00FE47F1"/>
    <w:rsid w:val="00FE4B25"/>
    <w:rsid w:val="00FE6891"/>
    <w:rsid w:val="00FE6E25"/>
    <w:rsid w:val="00FF15E7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2613BD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A4C77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A4C7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C91F3C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2613BD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0067E3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0067E3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1.bin"/><Relationship Id="rId16" Type="http://schemas.openxmlformats.org/officeDocument/2006/relationships/image" Target="media/image5.wmf"/><Relationship Id="rId107" Type="http://schemas.openxmlformats.org/officeDocument/2006/relationships/image" Target="media/image51.e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3.bin"/><Relationship Id="rId12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jpeg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jpe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e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8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microsoft.com/office/2007/relationships/hdphoto" Target="media/hdphoto1.wdp"/><Relationship Id="rId115" Type="http://schemas.openxmlformats.org/officeDocument/2006/relationships/image" Target="media/image5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231</TotalTime>
  <Pages>8</Pages>
  <Words>1577</Words>
  <Characters>4798</Characters>
  <Application>Microsoft Office Word</Application>
  <DocSecurity>0</DocSecurity>
  <Lines>342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113</cp:revision>
  <cp:lastPrinted>2016-07-15T04:27:00Z</cp:lastPrinted>
  <dcterms:created xsi:type="dcterms:W3CDTF">2016-07-25T04:53:00Z</dcterms:created>
  <dcterms:modified xsi:type="dcterms:W3CDTF">2016-10-25T02:26:00Z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