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65C1" w14:textId="77777777" w:rsidR="000067E3" w:rsidRDefault="000067E3" w:rsidP="000067E3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5"/>
        <w:gridCol w:w="994"/>
        <w:gridCol w:w="995"/>
        <w:gridCol w:w="994"/>
        <w:gridCol w:w="994"/>
        <w:gridCol w:w="995"/>
        <w:gridCol w:w="995"/>
        <w:gridCol w:w="995"/>
      </w:tblGrid>
      <w:tr w:rsidR="007E3D28" w14:paraId="305FA46B" w14:textId="77777777" w:rsidTr="00906CB2">
        <w:tc>
          <w:tcPr>
            <w:tcW w:w="1127" w:type="dxa"/>
          </w:tcPr>
          <w:p w14:paraId="2257857E" w14:textId="77777777" w:rsidR="007E3D28" w:rsidRPr="002613BD" w:rsidRDefault="007E3D28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Question</w:t>
            </w:r>
          </w:p>
        </w:tc>
        <w:tc>
          <w:tcPr>
            <w:tcW w:w="995" w:type="dxa"/>
          </w:tcPr>
          <w:p w14:paraId="12A8E73A" w14:textId="77777777" w:rsidR="007E3D28" w:rsidRDefault="007E3D28" w:rsidP="00CA5435">
            <w:pPr>
              <w:pStyle w:val="Ptabletext"/>
            </w:pPr>
            <w:r>
              <w:t>1</w:t>
            </w:r>
          </w:p>
        </w:tc>
        <w:tc>
          <w:tcPr>
            <w:tcW w:w="994" w:type="dxa"/>
          </w:tcPr>
          <w:p w14:paraId="74BB553D" w14:textId="77777777" w:rsidR="007E3D28" w:rsidRDefault="007E3D28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51C1F5B4" w14:textId="77777777" w:rsidR="007E3D28" w:rsidRDefault="007E3D28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18FBCDA3" w14:textId="77777777" w:rsidR="007E3D28" w:rsidRDefault="007E3D28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0F0CB87D" w14:textId="77777777" w:rsidR="007E3D28" w:rsidRDefault="007E3D28" w:rsidP="00CA5435">
            <w:pPr>
              <w:pStyle w:val="Ptabletext"/>
            </w:pPr>
            <w:r>
              <w:t>5</w:t>
            </w:r>
          </w:p>
        </w:tc>
        <w:tc>
          <w:tcPr>
            <w:tcW w:w="995" w:type="dxa"/>
          </w:tcPr>
          <w:p w14:paraId="760E57D1" w14:textId="77777777" w:rsidR="007E3D28" w:rsidRDefault="007E3D28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1F4BE6E9" w14:textId="77777777" w:rsidR="007E3D28" w:rsidRDefault="007E3D28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3DE64765" w14:textId="77777777" w:rsidR="007E3D28" w:rsidRDefault="007E3D28" w:rsidP="00CA5435">
            <w:pPr>
              <w:pStyle w:val="Ptabletext"/>
            </w:pPr>
            <w:r>
              <w:t>8</w:t>
            </w:r>
          </w:p>
        </w:tc>
      </w:tr>
      <w:tr w:rsidR="007E3D28" w14:paraId="3D56649A" w14:textId="77777777" w:rsidTr="00906CB2">
        <w:tc>
          <w:tcPr>
            <w:tcW w:w="1127" w:type="dxa"/>
          </w:tcPr>
          <w:p w14:paraId="60335A03" w14:textId="77777777" w:rsidR="007E3D28" w:rsidRPr="002613BD" w:rsidRDefault="007E3D28" w:rsidP="00C9455F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Answer</w:t>
            </w:r>
          </w:p>
        </w:tc>
        <w:tc>
          <w:tcPr>
            <w:tcW w:w="995" w:type="dxa"/>
            <w:vAlign w:val="center"/>
          </w:tcPr>
          <w:p w14:paraId="2D110753" w14:textId="1DA4F599" w:rsidR="007E3D28" w:rsidRDefault="007E3D28" w:rsidP="00C9455F">
            <w:pPr>
              <w:pStyle w:val="Pquestiontextmainstem"/>
              <w:spacing w:after="0"/>
              <w:jc w:val="center"/>
            </w:pPr>
            <w:r w:rsidRPr="003F416E">
              <w:t>B</w:t>
            </w:r>
          </w:p>
        </w:tc>
        <w:tc>
          <w:tcPr>
            <w:tcW w:w="994" w:type="dxa"/>
            <w:vAlign w:val="center"/>
          </w:tcPr>
          <w:p w14:paraId="0152B3A7" w14:textId="3D8F4DCE" w:rsidR="007E3D28" w:rsidRDefault="007E3D28" w:rsidP="00C9455F">
            <w:pPr>
              <w:pStyle w:val="Pquestiontextmainstem"/>
              <w:spacing w:after="0"/>
              <w:jc w:val="center"/>
            </w:pPr>
            <w:r>
              <w:t>D</w:t>
            </w:r>
          </w:p>
        </w:tc>
        <w:tc>
          <w:tcPr>
            <w:tcW w:w="995" w:type="dxa"/>
            <w:vAlign w:val="center"/>
          </w:tcPr>
          <w:p w14:paraId="5CC2BF7E" w14:textId="7D6B5775" w:rsidR="007E3D28" w:rsidRDefault="007E3D28" w:rsidP="00C9455F">
            <w:pPr>
              <w:pStyle w:val="Pquestiontextmainstem"/>
              <w:spacing w:after="0"/>
              <w:jc w:val="center"/>
            </w:pPr>
            <w:r w:rsidRPr="003F416E">
              <w:t>A</w:t>
            </w:r>
          </w:p>
        </w:tc>
        <w:tc>
          <w:tcPr>
            <w:tcW w:w="994" w:type="dxa"/>
            <w:vAlign w:val="center"/>
          </w:tcPr>
          <w:p w14:paraId="36393CF6" w14:textId="65A68092" w:rsidR="007E3D28" w:rsidRDefault="007E3D28" w:rsidP="00C9455F">
            <w:pPr>
              <w:pStyle w:val="Pquestiontextmainstem"/>
              <w:spacing w:after="0"/>
              <w:jc w:val="center"/>
            </w:pPr>
            <w:r>
              <w:t>C</w:t>
            </w:r>
          </w:p>
        </w:tc>
        <w:tc>
          <w:tcPr>
            <w:tcW w:w="994" w:type="dxa"/>
            <w:vAlign w:val="center"/>
          </w:tcPr>
          <w:p w14:paraId="4CE475CB" w14:textId="21B242CC" w:rsidR="007E3D28" w:rsidRDefault="007E3D28" w:rsidP="00C9455F">
            <w:pPr>
              <w:pStyle w:val="Pquestiontextmainstem"/>
              <w:spacing w:after="0"/>
              <w:jc w:val="center"/>
            </w:pPr>
            <w:r>
              <w:t>A</w:t>
            </w:r>
          </w:p>
        </w:tc>
        <w:tc>
          <w:tcPr>
            <w:tcW w:w="995" w:type="dxa"/>
            <w:vAlign w:val="center"/>
          </w:tcPr>
          <w:p w14:paraId="7387D112" w14:textId="10441B76" w:rsidR="007E3D28" w:rsidRDefault="007E3D28" w:rsidP="00C9455F">
            <w:pPr>
              <w:pStyle w:val="Pquestiontextmainstem"/>
              <w:spacing w:after="0"/>
              <w:jc w:val="center"/>
            </w:pPr>
            <w:r w:rsidRPr="003F416E">
              <w:t>C</w:t>
            </w:r>
          </w:p>
        </w:tc>
        <w:tc>
          <w:tcPr>
            <w:tcW w:w="995" w:type="dxa"/>
            <w:vAlign w:val="center"/>
          </w:tcPr>
          <w:p w14:paraId="3C6CA80F" w14:textId="5AB4121F" w:rsidR="007E3D28" w:rsidRDefault="007E3D28" w:rsidP="00C9455F">
            <w:pPr>
              <w:pStyle w:val="Pquestiontextmainstem"/>
              <w:spacing w:after="0"/>
              <w:jc w:val="center"/>
            </w:pPr>
            <w:r>
              <w:t>B</w:t>
            </w:r>
          </w:p>
        </w:tc>
        <w:tc>
          <w:tcPr>
            <w:tcW w:w="995" w:type="dxa"/>
            <w:vAlign w:val="center"/>
          </w:tcPr>
          <w:p w14:paraId="2F781F7E" w14:textId="2344D5D7" w:rsidR="007E3D28" w:rsidRDefault="007E3D28" w:rsidP="00C9455F">
            <w:pPr>
              <w:pStyle w:val="Pquestiontextmainstem"/>
              <w:spacing w:after="0"/>
              <w:jc w:val="center"/>
            </w:pPr>
            <w:r>
              <w:t>D</w:t>
            </w:r>
          </w:p>
        </w:tc>
      </w:tr>
    </w:tbl>
    <w:p w14:paraId="365E2D2E" w14:textId="77777777" w:rsidR="000067E3" w:rsidRDefault="000067E3" w:rsidP="000067E3">
      <w:pPr>
        <w:pStyle w:val="Ptabletext"/>
      </w:pPr>
    </w:p>
    <w:p w14:paraId="55F81141" w14:textId="6055D31B" w:rsidR="000067E3" w:rsidRDefault="000067E3" w:rsidP="000067E3">
      <w:pPr>
        <w:pStyle w:val="Pquestionheadingmc1stafterhead"/>
      </w:pPr>
      <w:r w:rsidRPr="00F16CD2">
        <w:t>Question 1</w:t>
      </w:r>
      <w:bookmarkStart w:id="0" w:name="_GoBack"/>
      <w:bookmarkEnd w:id="0"/>
      <w:r w:rsidRPr="00F16CD2">
        <w:tab/>
        <w:t>[</w:t>
      </w:r>
      <w:r>
        <w:t>4</w:t>
      </w:r>
      <w:r w:rsidRPr="00F16CD2">
        <w:t>.</w:t>
      </w:r>
      <w:r>
        <w:t>6]</w:t>
      </w:r>
      <w:r w:rsidR="00C9455F">
        <w:t xml:space="preserve"> </w:t>
      </w:r>
      <w:r w:rsidR="00C9455F" w:rsidRPr="009A1D97">
        <w:rPr>
          <w:highlight w:val="lightGray"/>
        </w:rPr>
        <w:t>[10A]</w:t>
      </w:r>
    </w:p>
    <w:p w14:paraId="28BAD8C2" w14:textId="11FBE9BD" w:rsidR="000067E3" w:rsidRPr="00DC3679" w:rsidRDefault="00906CB2" w:rsidP="000067E3">
      <w:pPr>
        <w:pStyle w:val="PQuestionheadingmcanswer"/>
      </w:pPr>
      <w:r>
        <w:t>B</w:t>
      </w:r>
    </w:p>
    <w:p w14:paraId="230CBE3C" w14:textId="31C62B92" w:rsidR="00A72C08" w:rsidRPr="00A72C08" w:rsidRDefault="00A72C08" w:rsidP="00A72C08">
      <w:pPr>
        <w:pStyle w:val="Pquestiontextmainstem"/>
        <w:rPr>
          <w:rStyle w:val="Cmathsexpressions"/>
        </w:rPr>
      </w:pPr>
      <w:r w:rsidRPr="00A72C08">
        <w:rPr>
          <w:rStyle w:val="Cmathsexpressions"/>
        </w:rPr>
        <w:t>ax</w:t>
      </w:r>
      <w:r w:rsidRPr="00A72C08">
        <w:rPr>
          <w:rStyle w:val="Csuperscript"/>
        </w:rPr>
        <w:t>2</w:t>
      </w:r>
      <w:r w:rsidRPr="00A72C08">
        <w:rPr>
          <w:rStyle w:val="Cmathsexpressions"/>
        </w:rPr>
        <w:t xml:space="preserve"> +bx + c</w:t>
      </w:r>
      <w:r w:rsidRPr="00A72C08">
        <w:t xml:space="preserve"> </w:t>
      </w:r>
      <w:r w:rsidRPr="00A72C08">
        <w:rPr>
          <w:rStyle w:val="Cmathsexpressions"/>
        </w:rPr>
        <w:t>= x</w:t>
      </w:r>
      <w:r w:rsidRPr="00A72C08">
        <w:rPr>
          <w:rStyle w:val="Csuperscript"/>
        </w:rPr>
        <w:t>2</w:t>
      </w:r>
      <w:r w:rsidRPr="00A72C08">
        <w:t xml:space="preserve"> – 2</w:t>
      </w:r>
      <w:r w:rsidRPr="00A72C08">
        <w:rPr>
          <w:rStyle w:val="Cmathsexpressions"/>
        </w:rPr>
        <w:t>x</w:t>
      </w:r>
      <w:r w:rsidRPr="004337F1">
        <w:t xml:space="preserve"> + </w:t>
      </w:r>
      <w:r w:rsidR="00906CB2">
        <w:t>4</w:t>
      </w:r>
    </w:p>
    <w:p w14:paraId="3AEACDD4" w14:textId="0994A300" w:rsidR="00A72C08" w:rsidRPr="004337F1" w:rsidRDefault="00A72C08" w:rsidP="00A72C08">
      <w:pPr>
        <w:pStyle w:val="Pquestiontextmainstem"/>
      </w:pPr>
      <w:r w:rsidRPr="00A72C08">
        <w:rPr>
          <w:rStyle w:val="Cmathsexpressions"/>
        </w:rPr>
        <w:t>a</w:t>
      </w:r>
      <w:r w:rsidRPr="00A72C08">
        <w:t xml:space="preserve"> = 1,</w:t>
      </w:r>
      <w:r w:rsidRPr="00A72C08">
        <w:rPr>
          <w:rStyle w:val="Cmathsexpressions"/>
        </w:rPr>
        <w:t xml:space="preserve"> b</w:t>
      </w:r>
      <w:r w:rsidRPr="00A72C08">
        <w:t xml:space="preserve"> = -2, </w:t>
      </w:r>
      <w:r w:rsidRPr="00A72C08">
        <w:rPr>
          <w:rStyle w:val="Cmathsexpressions"/>
        </w:rPr>
        <w:t>c</w:t>
      </w:r>
      <w:r w:rsidR="00906CB2">
        <w:t xml:space="preserve"> = 4</w:t>
      </w:r>
    </w:p>
    <w:p w14:paraId="51D08CD0" w14:textId="57908B39" w:rsidR="00FA4C77" w:rsidRPr="007C50AE" w:rsidRDefault="00FA4C77" w:rsidP="00FA4C77">
      <w:pPr>
        <w:pStyle w:val="Pquestionheadingmc"/>
      </w:pPr>
      <w:r>
        <w:t>Question 2</w:t>
      </w:r>
      <w:r>
        <w:tab/>
        <w:t>[4.5]</w:t>
      </w:r>
      <w:r w:rsidR="00C9455F">
        <w:t xml:space="preserve"> </w:t>
      </w:r>
      <w:r w:rsidR="00C9455F" w:rsidRPr="009A1D97">
        <w:rPr>
          <w:highlight w:val="lightGray"/>
        </w:rPr>
        <w:t>[10A]</w:t>
      </w:r>
    </w:p>
    <w:p w14:paraId="24C06F21" w14:textId="77777777" w:rsidR="00906CB2" w:rsidRPr="001255D9" w:rsidRDefault="00906CB2" w:rsidP="00906CB2">
      <w:pPr>
        <w:pStyle w:val="Pquestiontextmainstem"/>
        <w:rPr>
          <w:rStyle w:val="Cquestionpartlabelbold"/>
        </w:rPr>
      </w:pPr>
      <w:r w:rsidRPr="001255D9">
        <w:rPr>
          <w:rStyle w:val="Cquestionpartlabelbold"/>
        </w:rPr>
        <w:t>D</w:t>
      </w:r>
    </w:p>
    <w:p w14:paraId="057414CA" w14:textId="77777777" w:rsidR="00906CB2" w:rsidRPr="003F416E" w:rsidRDefault="00906CB2" w:rsidP="00906CB2">
      <w:pPr>
        <w:pStyle w:val="Pquestiontextmainstem"/>
      </w:pPr>
      <w:r w:rsidRPr="003F416E">
        <w:t>7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+ 20</w:t>
      </w:r>
      <w:r w:rsidRPr="008960DC">
        <w:rPr>
          <w:rStyle w:val="Cmathsexpressions"/>
        </w:rPr>
        <w:t>x</w:t>
      </w:r>
      <w:r w:rsidRPr="003F416E">
        <w:t xml:space="preserve"> – 32</w:t>
      </w:r>
    </w:p>
    <w:p w14:paraId="514E4E04" w14:textId="77777777" w:rsidR="00906CB2" w:rsidRPr="003F416E" w:rsidRDefault="00906CB2" w:rsidP="00906CB2">
      <w:pPr>
        <w:pStyle w:val="Pquestiontextmainstem"/>
      </w:pPr>
      <w:r w:rsidRPr="003F416E">
        <w:t>= 7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+ 28</w:t>
      </w:r>
      <w:r w:rsidRPr="008960DC">
        <w:rPr>
          <w:rStyle w:val="Cmathsexpressions"/>
        </w:rPr>
        <w:t>x</w:t>
      </w:r>
      <w:r w:rsidRPr="003F416E">
        <w:t xml:space="preserve"> − 8</w:t>
      </w:r>
      <w:r w:rsidRPr="008960DC">
        <w:rPr>
          <w:rStyle w:val="Cmathsexpressions"/>
        </w:rPr>
        <w:t xml:space="preserve">x </w:t>
      </w:r>
      <w:r w:rsidRPr="003F416E">
        <w:t>– 32</w:t>
      </w:r>
    </w:p>
    <w:p w14:paraId="4413D7FA" w14:textId="77777777" w:rsidR="00906CB2" w:rsidRPr="003F416E" w:rsidRDefault="00906CB2" w:rsidP="00906CB2">
      <w:pPr>
        <w:pStyle w:val="Pquestiontextmainstem"/>
      </w:pPr>
      <w:r w:rsidRPr="003F416E">
        <w:t>= 7</w:t>
      </w:r>
      <w:r w:rsidRPr="008960DC">
        <w:rPr>
          <w:rStyle w:val="Cmathsexpressions"/>
        </w:rPr>
        <w:t>x</w:t>
      </w:r>
      <w:r w:rsidRPr="003F416E">
        <w:t>(</w:t>
      </w:r>
      <w:r w:rsidRPr="008960DC">
        <w:rPr>
          <w:rStyle w:val="Cmathsexpressions"/>
        </w:rPr>
        <w:t>x</w:t>
      </w:r>
      <w:r w:rsidRPr="003F416E">
        <w:t xml:space="preserve"> + 4) − 8(</w:t>
      </w:r>
      <w:r w:rsidRPr="008960DC">
        <w:rPr>
          <w:rStyle w:val="Cmathsexpressions"/>
        </w:rPr>
        <w:t>x</w:t>
      </w:r>
      <w:r w:rsidRPr="003F416E">
        <w:t xml:space="preserve"> </w:t>
      </w:r>
      <w:r w:rsidRPr="008960DC">
        <w:rPr>
          <w:rStyle w:val="Cmathsexpressions"/>
        </w:rPr>
        <w:t xml:space="preserve">+ </w:t>
      </w:r>
      <w:r w:rsidRPr="003F416E">
        <w:t>4)</w:t>
      </w:r>
    </w:p>
    <w:p w14:paraId="48517A92" w14:textId="77777777" w:rsidR="00906CB2" w:rsidRPr="003F416E" w:rsidRDefault="00906CB2" w:rsidP="00906CB2">
      <w:pPr>
        <w:pStyle w:val="Pquestiontextmainstem"/>
      </w:pPr>
      <w:r w:rsidRPr="003F416E">
        <w:t>= (7</w:t>
      </w:r>
      <w:r w:rsidRPr="008960DC">
        <w:rPr>
          <w:rStyle w:val="Cmathsexpressions"/>
        </w:rPr>
        <w:t>x</w:t>
      </w:r>
      <w:r w:rsidRPr="003F416E">
        <w:t xml:space="preserve"> − 8)(</w:t>
      </w:r>
      <w:r w:rsidRPr="008960DC">
        <w:rPr>
          <w:rStyle w:val="Cmathsexpressions"/>
        </w:rPr>
        <w:t>x</w:t>
      </w:r>
      <w:r w:rsidRPr="003F416E">
        <w:t xml:space="preserve"> + 4)</w:t>
      </w:r>
    </w:p>
    <w:p w14:paraId="2D59226A" w14:textId="5F39F06F" w:rsidR="00FA4C77" w:rsidRPr="007C50AE" w:rsidRDefault="00FA4C77" w:rsidP="00FA4C77">
      <w:pPr>
        <w:pStyle w:val="Pquestionheadingmc"/>
      </w:pPr>
      <w:r>
        <w:t>Question 3</w:t>
      </w:r>
      <w:r>
        <w:tab/>
        <w:t>[4.6]</w:t>
      </w:r>
      <w:r w:rsidR="00C9455F">
        <w:t xml:space="preserve"> </w:t>
      </w:r>
      <w:r w:rsidR="00C9455F" w:rsidRPr="009A1D97">
        <w:rPr>
          <w:highlight w:val="lightGray"/>
        </w:rPr>
        <w:t>[10A]</w:t>
      </w:r>
    </w:p>
    <w:p w14:paraId="426940EB" w14:textId="77777777" w:rsidR="00906CB2" w:rsidRPr="001255D9" w:rsidRDefault="00906CB2" w:rsidP="00906CB2">
      <w:pPr>
        <w:pStyle w:val="Pquestiontextmainstem"/>
        <w:rPr>
          <w:rStyle w:val="Cquestionpartlabelbold"/>
        </w:rPr>
      </w:pPr>
      <w:r w:rsidRPr="001255D9">
        <w:rPr>
          <w:rStyle w:val="Cquestionpartlabelbold"/>
        </w:rPr>
        <w:t>A</w:t>
      </w:r>
    </w:p>
    <w:p w14:paraId="5AEC540E" w14:textId="65A7601F" w:rsidR="00906CB2" w:rsidRPr="008960DC" w:rsidRDefault="00906CB2" w:rsidP="00906CB2">
      <w:pPr>
        <w:pStyle w:val="Pquestiontextmainstem"/>
        <w:rPr>
          <w:rStyle w:val="Cmathsexpressions"/>
        </w:rPr>
      </w:pPr>
      <w:r w:rsidRPr="008960DC">
        <w:rPr>
          <w:rStyle w:val="Cmathsexpressions"/>
        </w:rPr>
        <w:t>x</w:t>
      </w:r>
      <w:r w:rsidRPr="003F416E">
        <w:t xml:space="preserve"> = 5 and</w:t>
      </w:r>
      <w:r w:rsidRPr="008960DC">
        <w:rPr>
          <w:rStyle w:val="Cmathsexpressions"/>
        </w:rPr>
        <w:t xml:space="preserve"> x</w:t>
      </w:r>
      <w:r w:rsidR="00DF201E">
        <w:t xml:space="preserve"> = -2</w:t>
      </w:r>
    </w:p>
    <w:p w14:paraId="37619160" w14:textId="11167A7E" w:rsidR="00906CB2" w:rsidRPr="003F416E" w:rsidRDefault="00906CB2" w:rsidP="00906CB2">
      <w:pPr>
        <w:pStyle w:val="Pquestiontextmainstem"/>
      </w:pPr>
      <w:r w:rsidRPr="008960DC">
        <w:rPr>
          <w:rStyle w:val="Cmathsexpressions"/>
        </w:rPr>
        <w:t>x</w:t>
      </w:r>
      <w:r w:rsidRPr="003F416E">
        <w:t xml:space="preserve"> – 5</w:t>
      </w:r>
      <w:r w:rsidRPr="008960DC">
        <w:rPr>
          <w:rStyle w:val="Cmathsexpressions"/>
        </w:rPr>
        <w:t xml:space="preserve"> =</w:t>
      </w:r>
      <w:r w:rsidRPr="003F416E">
        <w:t xml:space="preserve"> 0 and</w:t>
      </w:r>
      <w:r w:rsidRPr="008960DC">
        <w:rPr>
          <w:rStyle w:val="Cmathsexpressions"/>
        </w:rPr>
        <w:t xml:space="preserve"> x</w:t>
      </w:r>
      <w:r w:rsidR="00DF201E">
        <w:t xml:space="preserve"> + 2</w:t>
      </w:r>
      <w:r w:rsidRPr="003F416E">
        <w:t xml:space="preserve"> = 0</w:t>
      </w:r>
    </w:p>
    <w:p w14:paraId="3512E61E" w14:textId="27925279" w:rsidR="00906CB2" w:rsidRPr="008960DC" w:rsidRDefault="00906CB2" w:rsidP="00906CB2">
      <w:pPr>
        <w:pStyle w:val="Pquestiontextmainstem"/>
        <w:rPr>
          <w:rStyle w:val="Cmathsexpressions"/>
        </w:rPr>
      </w:pPr>
      <w:r w:rsidRPr="003F416E">
        <w:t>(</w:t>
      </w:r>
      <w:r w:rsidRPr="008960DC">
        <w:rPr>
          <w:rStyle w:val="Cmathsexpressions"/>
        </w:rPr>
        <w:t>x</w:t>
      </w:r>
      <w:r w:rsidRPr="003F416E">
        <w:t xml:space="preserve"> – 5)</w:t>
      </w:r>
      <w:r w:rsidRPr="008960DC">
        <w:rPr>
          <w:rStyle w:val="Cmathsexpressions"/>
        </w:rPr>
        <w:t xml:space="preserve"> </w:t>
      </w:r>
      <w:r w:rsidRPr="003F416E">
        <w:t>and</w:t>
      </w:r>
      <w:r w:rsidRPr="008960DC">
        <w:rPr>
          <w:rStyle w:val="Cmathsexpressions"/>
        </w:rPr>
        <w:t xml:space="preserve"> </w:t>
      </w:r>
      <w:r w:rsidRPr="003F416E">
        <w:t>(</w:t>
      </w:r>
      <w:r w:rsidRPr="008960DC">
        <w:rPr>
          <w:rStyle w:val="Cmathsexpressions"/>
        </w:rPr>
        <w:t>x</w:t>
      </w:r>
      <w:r w:rsidR="00DF201E">
        <w:t xml:space="preserve"> +2</w:t>
      </w:r>
      <w:r w:rsidRPr="003F416E">
        <w:t>) are factors</w:t>
      </w:r>
    </w:p>
    <w:p w14:paraId="3112E95C" w14:textId="518BBDC7" w:rsidR="00906CB2" w:rsidRPr="003F416E" w:rsidRDefault="00906CB2" w:rsidP="00906CB2">
      <w:pPr>
        <w:pStyle w:val="Pquestiontextmainstem"/>
      </w:pPr>
      <w:r w:rsidRPr="003F416E">
        <w:t>(</w:t>
      </w:r>
      <w:r w:rsidRPr="008960DC">
        <w:rPr>
          <w:rStyle w:val="Cmathsexpressions"/>
        </w:rPr>
        <w:t>x</w:t>
      </w:r>
      <w:r w:rsidRPr="003F416E">
        <w:t xml:space="preserve"> – 5)(</w:t>
      </w:r>
      <w:r w:rsidRPr="008960DC">
        <w:rPr>
          <w:rStyle w:val="Cmathsexpressions"/>
        </w:rPr>
        <w:t>x</w:t>
      </w:r>
      <w:r w:rsidR="00DF201E">
        <w:t xml:space="preserve"> + 2</w:t>
      </w:r>
      <w:r w:rsidRPr="003F416E">
        <w:t>) = 0</w:t>
      </w:r>
    </w:p>
    <w:p w14:paraId="7F882600" w14:textId="4CC9AD49" w:rsidR="00FA4C77" w:rsidRPr="00DC3679" w:rsidRDefault="00FA4C77" w:rsidP="00FA4C77">
      <w:pPr>
        <w:pStyle w:val="Pquestionheadingmc"/>
      </w:pPr>
      <w:r>
        <w:t>Question 4</w:t>
      </w:r>
      <w:r>
        <w:tab/>
        <w:t>[4.6]</w:t>
      </w:r>
      <w:r w:rsidR="00C9455F">
        <w:t xml:space="preserve"> </w:t>
      </w:r>
      <w:r w:rsidR="00C9455F" w:rsidRPr="009A1D97">
        <w:rPr>
          <w:highlight w:val="lightGray"/>
        </w:rPr>
        <w:t>[10A]</w:t>
      </w:r>
    </w:p>
    <w:p w14:paraId="16107365" w14:textId="77777777" w:rsidR="000067E3" w:rsidRPr="00DC3679" w:rsidRDefault="000067E3" w:rsidP="000067E3">
      <w:pPr>
        <w:pStyle w:val="PQuestionheadingmcanswer"/>
      </w:pPr>
      <w:r w:rsidRPr="00DC3679">
        <w:t>C</w:t>
      </w:r>
    </w:p>
    <w:p w14:paraId="5E5D22E8" w14:textId="77777777" w:rsidR="000067E3" w:rsidRDefault="000067E3" w:rsidP="000067E3">
      <w:pPr>
        <w:pStyle w:val="Pquestiontextmainstem"/>
      </w:pPr>
      <w:r w:rsidRPr="00DC3679">
        <w:t>As each factor can be equated to 0, the null factor law is the quickest way to solve this equation.</w:t>
      </w:r>
    </w:p>
    <w:p w14:paraId="20606B4B" w14:textId="32570D1A" w:rsidR="00FA4C77" w:rsidRPr="001229D0" w:rsidRDefault="00A72C08" w:rsidP="00FA4C77">
      <w:pPr>
        <w:pStyle w:val="Pquestionheadingmc"/>
      </w:pPr>
      <w:r>
        <w:t>Question 5</w:t>
      </w:r>
      <w:r w:rsidR="00FA4C77">
        <w:tab/>
        <w:t>[4.</w:t>
      </w:r>
      <w:r w:rsidR="00657D1B">
        <w:t>2</w:t>
      </w:r>
      <w:r w:rsidR="00FA4C77">
        <w:t>]</w:t>
      </w:r>
    </w:p>
    <w:p w14:paraId="655EB0F4" w14:textId="5DB0BEB2" w:rsidR="00A72C08" w:rsidRPr="005B789E" w:rsidRDefault="007E3D28" w:rsidP="005B789E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7CB76A49" w14:textId="77777777" w:rsidR="00A72C08" w:rsidRPr="00A72C08" w:rsidRDefault="00A72C08" w:rsidP="00A72C08">
      <w:pPr>
        <w:pStyle w:val="Pquestiontextmainstem"/>
      </w:pP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+ 2</w:t>
      </w:r>
    </w:p>
    <w:p w14:paraId="23757712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</w:t>
      </w:r>
      <w:r w:rsidR="00657D1B" w:rsidRPr="00657D1B">
        <w:rPr>
          <w:position w:val="-26"/>
        </w:rPr>
        <w:object w:dxaOrig="540" w:dyaOrig="700" w14:anchorId="7C6EC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5pt;height:35.45pt" o:ole="">
            <v:imagedata r:id="rId8" o:title=""/>
          </v:shape>
          <o:OLEObject Type="Embed" ProgID="Equation.DSMT4" ShapeID="_x0000_i1025" DrawAspect="Content" ObjectID="_1538907481" r:id="rId9"/>
        </w:object>
      </w:r>
      <w:r w:rsidRPr="00A72C08">
        <w:t xml:space="preserve"> – </w:t>
      </w:r>
      <w:r w:rsidR="00657D1B" w:rsidRPr="00657D1B">
        <w:rPr>
          <w:position w:val="-26"/>
        </w:rPr>
        <w:object w:dxaOrig="540" w:dyaOrig="700" w14:anchorId="41AC0703">
          <v:shape id="_x0000_i1026" type="#_x0000_t75" style="width:26.85pt;height:35.45pt" o:ole="">
            <v:imagedata r:id="rId10" o:title=""/>
          </v:shape>
          <o:OLEObject Type="Embed" ProgID="Equation.DSMT4" ShapeID="_x0000_i1026" DrawAspect="Content" ObjectID="_1538907482" r:id="rId11"/>
        </w:object>
      </w:r>
      <w:r w:rsidRPr="00A72C08">
        <w:t xml:space="preserve"> + 2</w:t>
      </w:r>
    </w:p>
    <w:p w14:paraId="6C65AD73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+ 9 – 9 + 2</w:t>
      </w:r>
    </w:p>
    <w:p w14:paraId="13BC12A9" w14:textId="77777777" w:rsidR="00A72C08" w:rsidRP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+ 3)</w:t>
      </w:r>
      <w:r w:rsidRPr="00A72C08">
        <w:rPr>
          <w:rStyle w:val="Csuperscript"/>
        </w:rPr>
        <w:t>2</w:t>
      </w:r>
      <w:r w:rsidRPr="00A72C08">
        <w:t xml:space="preserve"> – 7</w:t>
      </w:r>
    </w:p>
    <w:p w14:paraId="312496DE" w14:textId="77777777" w:rsid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 + </w:t>
      </w:r>
      <w:r w:rsidR="00657D1B" w:rsidRPr="00657D1B">
        <w:rPr>
          <w:position w:val="-8"/>
        </w:rPr>
        <w:object w:dxaOrig="380" w:dyaOrig="360" w14:anchorId="7F95DA9F">
          <v:shape id="_x0000_i1027" type="#_x0000_t75" style="width:19.35pt;height:18.25pt" o:ole="">
            <v:imagedata r:id="rId12" o:title=""/>
          </v:shape>
          <o:OLEObject Type="Embed" ProgID="Equation.DSMT4" ShapeID="_x0000_i1027" DrawAspect="Content" ObjectID="_1538907483" r:id="rId13"/>
        </w:object>
      </w:r>
      <w:r w:rsidRPr="00A72C08">
        <w:t xml:space="preserve"> )(</w:t>
      </w:r>
      <w:r w:rsidRPr="00A72C08">
        <w:rPr>
          <w:rStyle w:val="Cmathsexpressions"/>
        </w:rPr>
        <w:t>x</w:t>
      </w:r>
      <w:r w:rsidRPr="00A72C08">
        <w:t xml:space="preserve"> + 3 – </w:t>
      </w:r>
      <w:r w:rsidR="00657D1B" w:rsidRPr="00657D1B">
        <w:rPr>
          <w:position w:val="-8"/>
        </w:rPr>
        <w:object w:dxaOrig="380" w:dyaOrig="360" w14:anchorId="32F1127A">
          <v:shape id="_x0000_i1028" type="#_x0000_t75" style="width:19.35pt;height:18.25pt" o:ole="">
            <v:imagedata r:id="rId14" o:title=""/>
          </v:shape>
          <o:OLEObject Type="Embed" ProgID="Equation.DSMT4" ShapeID="_x0000_i1028" DrawAspect="Content" ObjectID="_1538907484" r:id="rId15"/>
        </w:object>
      </w:r>
      <w:r w:rsidRPr="00A72C08">
        <w:t>)</w:t>
      </w:r>
    </w:p>
    <w:p w14:paraId="714D30F2" w14:textId="5D1DF3C5" w:rsidR="00FA4C77" w:rsidRPr="00DF201E" w:rsidRDefault="00A72C08" w:rsidP="00FA4C77">
      <w:pPr>
        <w:pStyle w:val="Pquestionheadingmc"/>
      </w:pPr>
      <w:r w:rsidRPr="00DF201E">
        <w:t>Question 6</w:t>
      </w:r>
      <w:r w:rsidR="00FA4C77" w:rsidRPr="00DF201E">
        <w:tab/>
        <w:t>[4.</w:t>
      </w:r>
      <w:r w:rsidR="008A4CD6">
        <w:t>4</w:t>
      </w:r>
      <w:r w:rsidR="00FA4C77" w:rsidRPr="00DF201E">
        <w:t>]</w:t>
      </w:r>
    </w:p>
    <w:p w14:paraId="64365F9E" w14:textId="77777777" w:rsidR="007E3D28" w:rsidRPr="00DF201E" w:rsidRDefault="007E3D28" w:rsidP="007E3D28">
      <w:pPr>
        <w:pStyle w:val="Pquestiontextmainstem"/>
        <w:rPr>
          <w:rStyle w:val="Cquestionpartlabelbold"/>
        </w:rPr>
      </w:pPr>
      <w:r w:rsidRPr="00DF201E">
        <w:rPr>
          <w:rStyle w:val="Cquestionpartlabelbold"/>
        </w:rPr>
        <w:t>C</w:t>
      </w:r>
    </w:p>
    <w:p w14:paraId="1FE06A23" w14:textId="77777777" w:rsidR="00DF201E" w:rsidRPr="00D77C3A" w:rsidRDefault="00DF201E" w:rsidP="00DF201E">
      <w:pPr>
        <w:pStyle w:val="Pquestiontextmainstem"/>
      </w:pPr>
      <w:r w:rsidRPr="001255D9">
        <w:rPr>
          <w:rStyle w:val="Cmathsexpressions"/>
        </w:rPr>
        <w:t>y</w:t>
      </w:r>
      <w:r w:rsidRPr="00D77C3A">
        <w:t xml:space="preserve"> = </w:t>
      </w: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>
        <w:t xml:space="preserve"> + 3</w:t>
      </w:r>
      <w:r w:rsidRPr="001255D9">
        <w:rPr>
          <w:rStyle w:val="Cmathsexpressions"/>
        </w:rPr>
        <w:t>x</w:t>
      </w:r>
      <w:r>
        <w:t xml:space="preserve"> – 4</w:t>
      </w:r>
    </w:p>
    <w:p w14:paraId="7F548B7D" w14:textId="77777777" w:rsidR="00DF201E" w:rsidRPr="00D77C3A" w:rsidRDefault="00DF201E" w:rsidP="00DF201E">
      <w:pPr>
        <w:pStyle w:val="Pquestiontextmainstem"/>
      </w:pPr>
      <w:r w:rsidRPr="001255D9">
        <w:rPr>
          <w:rStyle w:val="Cmathsexpressions"/>
        </w:rPr>
        <w:t>y</w:t>
      </w:r>
      <w:r w:rsidRPr="00D77C3A">
        <w:t xml:space="preserve"> = 0</w:t>
      </w:r>
      <w:r w:rsidRPr="001255D9">
        <w:rPr>
          <w:rStyle w:val="Csuperscript"/>
        </w:rPr>
        <w:t>2</w:t>
      </w:r>
      <w:r>
        <w:t xml:space="preserve"> + 3</w:t>
      </w:r>
      <w:r w:rsidRPr="00D77C3A">
        <w:rPr>
          <w:position w:val="-4"/>
        </w:rPr>
        <w:object w:dxaOrig="180" w:dyaOrig="200" w14:anchorId="1B7FED6D">
          <v:shape id="_x0000_i1029" type="#_x0000_t75" style="width:9.65pt;height:9.65pt" o:ole="">
            <v:imagedata r:id="rId16" o:title=""/>
          </v:shape>
          <o:OLEObject Type="Embed" ProgID="Equation.3" ShapeID="_x0000_i1029" DrawAspect="Content" ObjectID="_1538907485" r:id="rId17"/>
        </w:object>
      </w:r>
      <w:r>
        <w:t>0 – 4</w:t>
      </w:r>
    </w:p>
    <w:p w14:paraId="69784540" w14:textId="77777777" w:rsidR="00DF201E" w:rsidRPr="00D77C3A" w:rsidRDefault="00DF201E" w:rsidP="00DF201E">
      <w:pPr>
        <w:pStyle w:val="Pquestiontextmainstem"/>
      </w:pPr>
      <w:r w:rsidRPr="001255D9">
        <w:rPr>
          <w:rStyle w:val="Cmathsexpressions"/>
        </w:rPr>
        <w:t>y</w:t>
      </w:r>
      <w:r w:rsidRPr="00D77C3A">
        <w:t xml:space="preserve"> = -</w:t>
      </w:r>
      <w:r>
        <w:t>4</w:t>
      </w:r>
    </w:p>
    <w:p w14:paraId="09C42692" w14:textId="49353913" w:rsidR="00FA4C77" w:rsidRPr="00DC3679" w:rsidRDefault="00A72C08" w:rsidP="00FA4C77">
      <w:pPr>
        <w:pStyle w:val="Pquestionheadingmc"/>
      </w:pPr>
      <w:r>
        <w:lastRenderedPageBreak/>
        <w:t>Question 7</w:t>
      </w:r>
      <w:r w:rsidR="00FA4C77">
        <w:tab/>
        <w:t>[4.</w:t>
      </w:r>
      <w:r w:rsidR="008A4CD6">
        <w:t>1</w:t>
      </w:r>
      <w:r w:rsidR="00FA4C77">
        <w:t>]</w:t>
      </w:r>
    </w:p>
    <w:p w14:paraId="25E954BC" w14:textId="77777777" w:rsidR="00DE4CBA" w:rsidRPr="008A4CD6" w:rsidRDefault="00DE4CBA" w:rsidP="00DE4CBA">
      <w:pPr>
        <w:pStyle w:val="Pquestiontextmainstem"/>
        <w:rPr>
          <w:rStyle w:val="Cquestionpartlabelbold"/>
        </w:rPr>
      </w:pPr>
      <w:r w:rsidRPr="008A4CD6">
        <w:rPr>
          <w:rStyle w:val="Cquestionpartlabelbold"/>
        </w:rPr>
        <w:t>B</w:t>
      </w:r>
    </w:p>
    <w:p w14:paraId="03646D25" w14:textId="77777777" w:rsidR="00DE4CBA" w:rsidRPr="004D699D" w:rsidRDefault="00DE4CBA" w:rsidP="00DE4CBA">
      <w:pPr>
        <w:pStyle w:val="Pquestiontextmainstem"/>
      </w:pPr>
      <w:r w:rsidRPr="004D699D">
        <w:t>Use the null factor law.</w:t>
      </w:r>
    </w:p>
    <w:p w14:paraId="3EBBC470" w14:textId="77777777" w:rsidR="00DE4CBA" w:rsidRPr="001255D9" w:rsidRDefault="00DE4CBA" w:rsidP="00DE4CBA">
      <w:pPr>
        <w:pStyle w:val="Pquestiontextmainstem"/>
        <w:rPr>
          <w:rStyle w:val="Cmathsexpressions"/>
        </w:rPr>
      </w:pPr>
      <w:r w:rsidRPr="001255D9">
        <w:rPr>
          <w:rStyle w:val="Cmathsexpressions"/>
        </w:rPr>
        <w:t>x</w:t>
      </w:r>
      <w:r>
        <w:t>(</w:t>
      </w:r>
      <w:r w:rsidRPr="001255D9">
        <w:rPr>
          <w:rStyle w:val="Cmathsexpressions"/>
        </w:rPr>
        <w:t>x</w:t>
      </w:r>
      <w:r>
        <w:t xml:space="preserve"> </w:t>
      </w:r>
      <w:r w:rsidRPr="0060569A">
        <w:rPr>
          <w:noProof/>
        </w:rPr>
        <w:t>–</w:t>
      </w:r>
      <w:r>
        <w:rPr>
          <w:noProof/>
        </w:rPr>
        <w:t xml:space="preserve"> </w:t>
      </w:r>
      <w:r>
        <w:t xml:space="preserve"> 3) = 0</w:t>
      </w:r>
      <w:r w:rsidRPr="001255D9">
        <w:rPr>
          <w:rStyle w:val="Cmathsexpressions"/>
        </w:rPr>
        <w:t xml:space="preserve"> </w:t>
      </w:r>
    </w:p>
    <w:p w14:paraId="446BC5AB" w14:textId="77777777" w:rsidR="00DE4CBA" w:rsidRDefault="00DE4CBA" w:rsidP="00DE4CBA">
      <w:pPr>
        <w:pStyle w:val="Pquestiontextmainstem"/>
      </w:pPr>
      <w:r w:rsidRPr="004D699D">
        <w:rPr>
          <w:position w:val="-6"/>
        </w:rPr>
        <w:object w:dxaOrig="560" w:dyaOrig="279" w14:anchorId="4DD2AAA5">
          <v:shape id="_x0000_i1030" type="#_x0000_t75" style="width:26.85pt;height:13.95pt" o:ole="">
            <v:imagedata r:id="rId18" o:title=""/>
          </v:shape>
          <o:OLEObject Type="Embed" ProgID="Equation.DSMT4" ShapeID="_x0000_i1030" DrawAspect="Content" ObjectID="_1538907486" r:id="rId19"/>
        </w:object>
      </w:r>
      <w:r w:rsidRPr="004D699D">
        <w:t xml:space="preserve"> or </w:t>
      </w:r>
      <w:r w:rsidRPr="001255D9">
        <w:rPr>
          <w:rStyle w:val="Cmathsexpressions"/>
        </w:rPr>
        <w:t xml:space="preserve">x </w:t>
      </w:r>
      <w:r>
        <w:t>– 3 = 0</w:t>
      </w:r>
    </w:p>
    <w:p w14:paraId="758B07CF" w14:textId="77777777" w:rsidR="00DE4CBA" w:rsidRDefault="00DE4CBA" w:rsidP="00DE4CBA">
      <w:pPr>
        <w:pStyle w:val="Pquestiontextmainstem"/>
      </w:pPr>
      <w:r w:rsidRPr="001255D9">
        <w:rPr>
          <w:rStyle w:val="Cmathsexpressions"/>
        </w:rPr>
        <w:t>x</w:t>
      </w:r>
      <w:r>
        <w:t xml:space="preserve"> = 0 or 3</w:t>
      </w:r>
    </w:p>
    <w:p w14:paraId="6B9EABCE" w14:textId="1121F5F5" w:rsidR="00FA4C77" w:rsidRPr="00DC3679" w:rsidRDefault="007E3D28" w:rsidP="00FA4C77">
      <w:pPr>
        <w:pStyle w:val="Pquestionheadingmc"/>
      </w:pPr>
      <w:r>
        <w:t>Question 8</w:t>
      </w:r>
      <w:r w:rsidR="00FA4C77">
        <w:tab/>
        <w:t>[4.</w:t>
      </w:r>
      <w:r w:rsidR="008A4CD6">
        <w:t>4</w:t>
      </w:r>
      <w:r w:rsidR="00FA4C77">
        <w:t>]</w:t>
      </w:r>
    </w:p>
    <w:p w14:paraId="43D08399" w14:textId="1DD8EF4C" w:rsidR="000067E3" w:rsidRPr="00112A5B" w:rsidRDefault="007E3D28" w:rsidP="00112A5B">
      <w:pPr>
        <w:pStyle w:val="Pquestiontextmainstem"/>
        <w:rPr>
          <w:rStyle w:val="Cquestionpartlabelbold"/>
        </w:rPr>
      </w:pPr>
      <w:r w:rsidRPr="00112A5B">
        <w:rPr>
          <w:rStyle w:val="Cquestionpartlabelbold"/>
        </w:rPr>
        <w:t>D</w:t>
      </w:r>
    </w:p>
    <w:p w14:paraId="15F09AAE" w14:textId="1AE51834" w:rsidR="007E3D28" w:rsidRPr="003A52E6" w:rsidRDefault="007E3D28" w:rsidP="00112A5B">
      <w:pPr>
        <w:pStyle w:val="Pquestiontextmainstem"/>
      </w:pPr>
      <w:r w:rsidRPr="00112A5B">
        <w:rPr>
          <w:rStyle w:val="Cmathsexpressions"/>
        </w:rPr>
        <w:t>y</w:t>
      </w:r>
      <w:r w:rsidRPr="003A52E6">
        <w:t xml:space="preserve"> = (</w:t>
      </w:r>
      <w:r w:rsidRPr="00112A5B">
        <w:rPr>
          <w:rStyle w:val="Cmathsexpressions"/>
        </w:rPr>
        <w:t>x</w:t>
      </w:r>
      <w:r w:rsidRPr="003A52E6">
        <w:t xml:space="preserve"> – </w:t>
      </w:r>
      <w:r w:rsidRPr="00112A5B">
        <w:rPr>
          <w:rStyle w:val="Cmathsexpressions"/>
        </w:rPr>
        <w:t>h</w:t>
      </w:r>
      <w:r w:rsidRPr="003A52E6">
        <w:t>)</w:t>
      </w:r>
      <w:r w:rsidRPr="00112A5B">
        <w:rPr>
          <w:rStyle w:val="Csuperscript"/>
        </w:rPr>
        <w:t>2</w:t>
      </w:r>
      <w:r w:rsidRPr="003A52E6">
        <w:t xml:space="preserve"> + </w:t>
      </w:r>
      <w:r w:rsidRPr="00112A5B">
        <w:rPr>
          <w:rStyle w:val="Cmathsexpressions"/>
        </w:rPr>
        <w:t>k</w:t>
      </w:r>
      <w:r w:rsidRPr="003A52E6">
        <w:t xml:space="preserve"> where the turning point is located at (</w:t>
      </w:r>
      <w:r w:rsidRPr="00112A5B">
        <w:rPr>
          <w:rStyle w:val="Cmathsexpressions"/>
        </w:rPr>
        <w:t>h</w:t>
      </w:r>
      <w:r w:rsidRPr="003A52E6">
        <w:t xml:space="preserve">, </w:t>
      </w:r>
      <w:r w:rsidRPr="00112A5B">
        <w:rPr>
          <w:rStyle w:val="Cmathsexpressions"/>
        </w:rPr>
        <w:t>k</w:t>
      </w:r>
      <w:r w:rsidRPr="003A52E6">
        <w:t xml:space="preserve">). </w:t>
      </w:r>
      <w:r>
        <w:t>The turning point is (-2, -6</w:t>
      </w:r>
      <w:r w:rsidRPr="003A52E6">
        <w:t>)</w:t>
      </w:r>
      <w:r w:rsidR="00DE4CBA">
        <w:t>.</w:t>
      </w:r>
    </w:p>
    <w:p w14:paraId="2F8788C3" w14:textId="0EE45262" w:rsidR="000067E3" w:rsidRDefault="000067E3" w:rsidP="000067E3">
      <w:pPr>
        <w:pStyle w:val="Psectionresults"/>
      </w:pPr>
      <w:r w:rsidRPr="00F16CD2">
        <w:t xml:space="preserve">Multiple-choice total marks:  </w:t>
      </w:r>
      <w:r w:rsidR="007E3D28">
        <w:t>8</w:t>
      </w:r>
    </w:p>
    <w:p w14:paraId="7D966AF1" w14:textId="77777777" w:rsidR="000067E3" w:rsidRDefault="000067E3" w:rsidP="00DE4CBA">
      <w:pPr>
        <w:pStyle w:val="Psectionheading"/>
        <w:pageBreakBefore w:val="0"/>
      </w:pPr>
      <w:r w:rsidRPr="00F16CD2">
        <w:t>Short answer section</w:t>
      </w:r>
    </w:p>
    <w:p w14:paraId="2F7D065B" w14:textId="455B1FE8" w:rsidR="004A5593" w:rsidRDefault="004A5593" w:rsidP="004A5593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E57E03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[4.1</w:t>
      </w:r>
      <w:r w:rsidR="008A4CD6">
        <w:t>, 4.3</w:t>
      </w:r>
      <w:r w:rsidRPr="00DF7F34">
        <w:t>]</w:t>
      </w:r>
    </w:p>
    <w:p w14:paraId="758A070F" w14:textId="77777777" w:rsidR="00095966" w:rsidRPr="00C86D3A" w:rsidRDefault="00095966" w:rsidP="00095966">
      <w:pPr>
        <w:pStyle w:val="Pquestiontextpartsa"/>
      </w:pPr>
      <w:r w:rsidRPr="00112A5B">
        <w:rPr>
          <w:rStyle w:val="Cquestionpartlabelbold"/>
        </w:rPr>
        <w:t>(a)</w:t>
      </w:r>
      <w:r w:rsidRPr="00C86D3A">
        <w:tab/>
      </w:r>
      <w:r w:rsidRPr="008960DC">
        <w:rPr>
          <w:rStyle w:val="Cmathsexpressions"/>
        </w:rPr>
        <w:t>x</w:t>
      </w:r>
      <w:r w:rsidRPr="00C86D3A">
        <w:t>(</w:t>
      </w:r>
      <w:r w:rsidRPr="008960DC">
        <w:rPr>
          <w:rStyle w:val="Cmathsexpressions"/>
        </w:rPr>
        <w:t>x</w:t>
      </w:r>
      <w:r w:rsidRPr="00C86D3A">
        <w:t xml:space="preserve"> – 7) = 0</w:t>
      </w:r>
    </w:p>
    <w:p w14:paraId="4B3DCA47" w14:textId="43EAFF56" w:rsidR="00095966" w:rsidRPr="00C86D3A" w:rsidRDefault="00C9455F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C86D3A">
        <w:t xml:space="preserve"> = 0 or </w:t>
      </w:r>
      <w:r w:rsidR="00095966" w:rsidRPr="008960DC">
        <w:rPr>
          <w:rStyle w:val="Cmathsexpressions"/>
        </w:rPr>
        <w:t>x</w:t>
      </w:r>
      <w:r w:rsidR="00095966" w:rsidRPr="00C86D3A">
        <w:t xml:space="preserve"> – 7= 0</w:t>
      </w:r>
    </w:p>
    <w:p w14:paraId="1C85DB24" w14:textId="29525DAF" w:rsidR="00095966" w:rsidRPr="00C86D3A" w:rsidRDefault="00C9455F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 xml:space="preserve">x </w:t>
      </w:r>
      <w:r w:rsidR="00095966" w:rsidRPr="00C86D3A">
        <w:t>= 0 or 7</w:t>
      </w:r>
    </w:p>
    <w:p w14:paraId="5634A348" w14:textId="77777777" w:rsidR="00095966" w:rsidRPr="00C86D3A" w:rsidRDefault="00095966" w:rsidP="00095966">
      <w:pPr>
        <w:pStyle w:val="Pquestiontextpartsa"/>
      </w:pPr>
      <w:r w:rsidRPr="00112A5B">
        <w:rPr>
          <w:rStyle w:val="Cquestionpartlabelbold"/>
        </w:rPr>
        <w:t>(b)</w:t>
      </w:r>
      <w:r w:rsidRPr="00C86D3A">
        <w:tab/>
        <w:t>(</w:t>
      </w:r>
      <w:r w:rsidRPr="008960DC">
        <w:rPr>
          <w:rStyle w:val="Cmathsexpressions"/>
        </w:rPr>
        <w:t>x</w:t>
      </w:r>
      <w:r w:rsidRPr="00C86D3A">
        <w:t xml:space="preserve"> − 2)(</w:t>
      </w:r>
      <w:r w:rsidRPr="008960DC">
        <w:rPr>
          <w:rStyle w:val="Cmathsexpressions"/>
        </w:rPr>
        <w:t>x</w:t>
      </w:r>
      <w:r w:rsidRPr="00C86D3A">
        <w:t xml:space="preserve"> + 4) = 0</w:t>
      </w:r>
    </w:p>
    <w:p w14:paraId="3C68EBA1" w14:textId="57E0DB70" w:rsidR="00095966" w:rsidRPr="00C86D3A" w:rsidRDefault="00C9455F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C86D3A">
        <w:t xml:space="preserve"> – 2 = 0 or </w:t>
      </w:r>
      <w:r w:rsidR="00095966" w:rsidRPr="008960DC">
        <w:rPr>
          <w:rStyle w:val="Cmathsexpressions"/>
        </w:rPr>
        <w:t>x</w:t>
      </w:r>
      <w:r w:rsidR="00095966" w:rsidRPr="00C86D3A">
        <w:t xml:space="preserve"> + 4 = 0</w:t>
      </w:r>
    </w:p>
    <w:p w14:paraId="20245D9A" w14:textId="684F41DC" w:rsidR="00095966" w:rsidRDefault="00C9455F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C86D3A">
        <w:t xml:space="preserve"> = 2 or</w:t>
      </w:r>
      <w:r w:rsidR="00095966" w:rsidRPr="008960DC">
        <w:rPr>
          <w:rStyle w:val="Cmathsexpressions"/>
        </w:rPr>
        <w:t xml:space="preserve"> x</w:t>
      </w:r>
      <w:r w:rsidR="00095966" w:rsidRPr="00C86D3A">
        <w:t xml:space="preserve"> </w:t>
      </w:r>
      <w:r w:rsidR="00095966" w:rsidRPr="008960DC">
        <w:rPr>
          <w:rStyle w:val="Cmathsexpressions"/>
        </w:rPr>
        <w:t>=</w:t>
      </w:r>
      <w:r w:rsidR="00095966" w:rsidRPr="00C86D3A">
        <w:t xml:space="preserve"> -4</w:t>
      </w:r>
    </w:p>
    <w:p w14:paraId="2E2795D1" w14:textId="25AAD93B" w:rsidR="00095966" w:rsidRPr="00E935E7" w:rsidRDefault="00095966" w:rsidP="00095966">
      <w:pPr>
        <w:pStyle w:val="Pquestiontextpartsa"/>
      </w:pPr>
      <w:r w:rsidRPr="00112A5B">
        <w:rPr>
          <w:rStyle w:val="Cquestionpartlabelbold"/>
        </w:rPr>
        <w:t>(c)</w:t>
      </w:r>
      <w:r w:rsidR="00C9455F">
        <w:tab/>
      </w:r>
      <w:r>
        <w:t>64 – 49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 xml:space="preserve">2 </w:t>
      </w:r>
      <w:r>
        <w:t>= 0</w:t>
      </w:r>
    </w:p>
    <w:p w14:paraId="3FAB4798" w14:textId="411D3C36" w:rsidR="00095966" w:rsidRPr="00E935E7" w:rsidRDefault="00C9455F" w:rsidP="00095966">
      <w:pPr>
        <w:pStyle w:val="Pquestiontextpartsa"/>
      </w:pPr>
      <w:r>
        <w:rPr>
          <w:rStyle w:val="Cquestionpartlabelbold"/>
        </w:rPr>
        <w:tab/>
      </w:r>
      <w:r w:rsidR="00095966">
        <w:t>(8 – 7</w:t>
      </w:r>
      <w:r w:rsidR="00095966" w:rsidRPr="008960DC">
        <w:rPr>
          <w:rStyle w:val="Cmathsexpressions"/>
        </w:rPr>
        <w:t>x</w:t>
      </w:r>
      <w:r w:rsidR="00095966">
        <w:t>) (8 + 7</w:t>
      </w:r>
      <w:r w:rsidR="00095966" w:rsidRPr="008960DC">
        <w:rPr>
          <w:rStyle w:val="Cmathsexpressions"/>
        </w:rPr>
        <w:t>x</w:t>
      </w:r>
      <w:r w:rsidR="00095966" w:rsidRPr="00E935E7">
        <w:t>) = 0</w:t>
      </w:r>
    </w:p>
    <w:p w14:paraId="28E675CD" w14:textId="091BA805" w:rsidR="00095966" w:rsidRPr="00E935E7" w:rsidRDefault="00C9455F" w:rsidP="00095966">
      <w:pPr>
        <w:pStyle w:val="Pquestiontextpartsa"/>
      </w:pPr>
      <w:r>
        <w:tab/>
      </w:r>
      <w:r w:rsidR="00095966">
        <w:t>8 – 7</w:t>
      </w:r>
      <w:r w:rsidR="00095966" w:rsidRPr="008960DC">
        <w:rPr>
          <w:rStyle w:val="Cmathsexpressions"/>
        </w:rPr>
        <w:t>x</w:t>
      </w:r>
      <w:r w:rsidR="00095966" w:rsidRPr="00E935E7">
        <w:t xml:space="preserve"> = 0 or </w:t>
      </w:r>
      <w:r w:rsidR="00095966">
        <w:t>8 + 7</w:t>
      </w:r>
      <w:r w:rsidR="00095966" w:rsidRPr="008960DC">
        <w:rPr>
          <w:rStyle w:val="Cmathsexpressions"/>
        </w:rPr>
        <w:t>x</w:t>
      </w:r>
      <w:r w:rsidR="00095966" w:rsidRPr="00E935E7">
        <w:t xml:space="preserve"> = 0</w:t>
      </w:r>
    </w:p>
    <w:p w14:paraId="2C41FC4F" w14:textId="5A442177" w:rsidR="00095966" w:rsidRPr="00E935E7" w:rsidRDefault="00C9455F" w:rsidP="00095966">
      <w:pPr>
        <w:pStyle w:val="Pquestiontextpartsa"/>
      </w:pPr>
      <w:r>
        <w:tab/>
      </w:r>
      <w:r w:rsidR="00095966">
        <w:t>7</w:t>
      </w:r>
      <w:r w:rsidR="00095966" w:rsidRPr="008960DC">
        <w:rPr>
          <w:rStyle w:val="Cmathsexpressions"/>
        </w:rPr>
        <w:t>x</w:t>
      </w:r>
      <w:r w:rsidR="00095966">
        <w:t xml:space="preserve"> = 8 or 7</w:t>
      </w:r>
      <w:r w:rsidR="00095966" w:rsidRPr="008960DC">
        <w:rPr>
          <w:rStyle w:val="Cmathsexpressions"/>
        </w:rPr>
        <w:t>x</w:t>
      </w:r>
      <w:r w:rsidR="00095966">
        <w:t xml:space="preserve"> = -8</w:t>
      </w:r>
    </w:p>
    <w:p w14:paraId="7A793D6F" w14:textId="501528AC" w:rsidR="00095966" w:rsidRPr="00E935E7" w:rsidRDefault="00C9455F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 xml:space="preserve">x </w:t>
      </w:r>
      <w:r w:rsidR="00095966" w:rsidRPr="00E935E7">
        <w:t xml:space="preserve">= </w:t>
      </w:r>
      <w:r w:rsidR="00095966" w:rsidRPr="00E935E7">
        <w:rPr>
          <w:position w:val="-24"/>
        </w:rPr>
        <w:object w:dxaOrig="420" w:dyaOrig="620" w14:anchorId="33E0592C">
          <v:shape id="_x0000_i1031" type="#_x0000_t75" style="width:21.5pt;height:31.15pt" o:ole="">
            <v:imagedata r:id="rId20" o:title=""/>
          </v:shape>
          <o:OLEObject Type="Embed" ProgID="Equation.3" ShapeID="_x0000_i1031" DrawAspect="Content" ObjectID="_1538907487" r:id="rId21"/>
        </w:object>
      </w:r>
    </w:p>
    <w:p w14:paraId="1836CA41" w14:textId="15E262F7" w:rsidR="00095966" w:rsidRPr="00E935E7" w:rsidRDefault="00095966" w:rsidP="00095966">
      <w:pPr>
        <w:pStyle w:val="Pquestiontextpartsa"/>
      </w:pPr>
      <w:r w:rsidRPr="00112A5B">
        <w:rPr>
          <w:rStyle w:val="Cquestionpartlabelbold"/>
        </w:rPr>
        <w:t>(d)</w:t>
      </w:r>
      <w:r w:rsidR="00C9455F">
        <w:tab/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 xml:space="preserve">2 </w:t>
      </w:r>
      <w:r w:rsidRPr="002318C5">
        <w:t>+</w:t>
      </w:r>
      <w:r>
        <w:t xml:space="preserve"> 5</w:t>
      </w:r>
      <w:r w:rsidRPr="008960DC">
        <w:rPr>
          <w:rStyle w:val="Cmathsexpressions"/>
        </w:rPr>
        <w:t>x</w:t>
      </w:r>
      <w:r>
        <w:t xml:space="preserve"> + 5 </w:t>
      </w:r>
      <w:r w:rsidRPr="002318C5">
        <w:t>=</w:t>
      </w:r>
      <w:r w:rsidRPr="008960DC">
        <w:rPr>
          <w:rStyle w:val="Cmathsexpressions"/>
        </w:rPr>
        <w:t xml:space="preserve"> </w:t>
      </w:r>
      <w:r w:rsidRPr="002318C5">
        <w:t>0</w:t>
      </w:r>
    </w:p>
    <w:p w14:paraId="08F9EE11" w14:textId="439E7D86" w:rsidR="00095966" w:rsidRPr="00E935E7" w:rsidRDefault="00C9455F" w:rsidP="00095966">
      <w:pPr>
        <w:pStyle w:val="Pquestiontextpartsa"/>
      </w:pPr>
      <w:r>
        <w:tab/>
      </w:r>
      <w:r w:rsidR="00095966" w:rsidRPr="00E935E7">
        <w:t>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2 </w:t>
      </w:r>
      <w:r w:rsidR="00095966">
        <w:t>+ 5</w:t>
      </w:r>
      <w:r w:rsidR="00095966" w:rsidRPr="008960DC">
        <w:rPr>
          <w:rStyle w:val="Cmathsexpressions"/>
        </w:rPr>
        <w:t>x</w:t>
      </w:r>
      <w:r w:rsidR="00095966" w:rsidRPr="00E935E7">
        <w:t xml:space="preserve"> + </w:t>
      </w:r>
      <w:r w:rsidR="00095966" w:rsidRPr="00E935E7">
        <w:rPr>
          <w:position w:val="-24"/>
        </w:rPr>
        <w:object w:dxaOrig="360" w:dyaOrig="620" w14:anchorId="40C9CC25">
          <v:shape id="_x0000_i1032" type="#_x0000_t75" style="width:18.25pt;height:31.15pt" o:ole="">
            <v:imagedata r:id="rId22" o:title=""/>
          </v:shape>
          <o:OLEObject Type="Embed" ProgID="Equation.3" ShapeID="_x0000_i1032" DrawAspect="Content" ObjectID="_1538907488" r:id="rId23"/>
        </w:object>
      </w:r>
      <w:r w:rsidR="00095966" w:rsidRPr="00E935E7">
        <w:t xml:space="preserve">) – </w:t>
      </w:r>
      <w:r w:rsidR="00095966" w:rsidRPr="00E935E7">
        <w:rPr>
          <w:position w:val="-24"/>
        </w:rPr>
        <w:object w:dxaOrig="360" w:dyaOrig="620" w14:anchorId="18A97525">
          <v:shape id="_x0000_i1033" type="#_x0000_t75" style="width:18.25pt;height:31.15pt" o:ole="">
            <v:imagedata r:id="rId24" o:title=""/>
          </v:shape>
          <o:OLEObject Type="Embed" ProgID="Equation.3" ShapeID="_x0000_i1033" DrawAspect="Content" ObjectID="_1538907489" r:id="rId25"/>
        </w:object>
      </w:r>
      <w:r w:rsidR="00095966">
        <w:t xml:space="preserve"> + 5</w:t>
      </w:r>
      <w:r w:rsidR="00095966" w:rsidRPr="00E935E7">
        <w:t xml:space="preserve"> = 0</w:t>
      </w:r>
    </w:p>
    <w:p w14:paraId="772EBC78" w14:textId="32424709" w:rsidR="00095966" w:rsidRPr="00E935E7" w:rsidRDefault="00C9455F" w:rsidP="00095966">
      <w:pPr>
        <w:pStyle w:val="Pquestiontextpartsa"/>
      </w:pPr>
      <w:r>
        <w:tab/>
      </w:r>
      <w:r w:rsidR="00095966" w:rsidRPr="00E935E7">
        <w:t>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37FFCDC8">
          <v:shape id="_x0000_i1034" type="#_x0000_t75" style="width:11.8pt;height:31.15pt" o:ole="">
            <v:imagedata r:id="rId26" o:title=""/>
          </v:shape>
          <o:OLEObject Type="Embed" ProgID="Equation.3" ShapeID="_x0000_i1034" DrawAspect="Content" ObjectID="_1538907490" r:id="rId27"/>
        </w:object>
      </w:r>
      <w:r w:rsidR="00095966" w:rsidRPr="00E935E7">
        <w:t>)</w:t>
      </w:r>
      <w:r w:rsidR="00095966" w:rsidRPr="00112A5B">
        <w:rPr>
          <w:rStyle w:val="Csuperscript"/>
        </w:rPr>
        <w:t xml:space="preserve">2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240" w:dyaOrig="620" w14:anchorId="6B86341E">
          <v:shape id="_x0000_i1035" type="#_x0000_t75" style="width:11.8pt;height:31.15pt" o:ole="">
            <v:imagedata r:id="rId28" o:title=""/>
          </v:shape>
          <o:OLEObject Type="Embed" ProgID="Equation.3" ShapeID="_x0000_i1035" DrawAspect="Content" ObjectID="_1538907491" r:id="rId29"/>
        </w:object>
      </w:r>
      <w:r w:rsidR="00095966" w:rsidRPr="00E935E7">
        <w:t>= 0</w:t>
      </w:r>
    </w:p>
    <w:p w14:paraId="57012D92" w14:textId="33ABF771" w:rsidR="00095966" w:rsidRPr="00E935E7" w:rsidRDefault="00C9455F" w:rsidP="00095966">
      <w:pPr>
        <w:pStyle w:val="Pquestiontextpartsa"/>
      </w:pPr>
      <w:r>
        <w:tab/>
      </w:r>
      <w:r w:rsidR="00095966" w:rsidRPr="00E935E7">
        <w:t>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168A4129">
          <v:shape id="_x0000_i1036" type="#_x0000_t75" style="width:11.8pt;height:31.15pt" o:ole="">
            <v:imagedata r:id="rId30" o:title=""/>
          </v:shape>
          <o:OLEObject Type="Embed" ProgID="Equation.3" ShapeID="_x0000_i1036" DrawAspect="Content" ObjectID="_1538907492" r:id="rId31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400" w:dyaOrig="680" w14:anchorId="50F288DA">
          <v:shape id="_x0000_i1037" type="#_x0000_t75" style="width:20.4pt;height:33.3pt" o:ole="">
            <v:imagedata r:id="rId32" o:title=""/>
          </v:shape>
          <o:OLEObject Type="Embed" ProgID="Equation.3" ShapeID="_x0000_i1037" DrawAspect="Content" ObjectID="_1538907493" r:id="rId33"/>
        </w:object>
      </w:r>
      <w:r w:rsidR="00095966" w:rsidRPr="00E935E7">
        <w:t>)(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0378ED90">
          <v:shape id="_x0000_i1038" type="#_x0000_t75" style="width:11.8pt;height:31.15pt" o:ole="">
            <v:imagedata r:id="rId30" o:title=""/>
          </v:shape>
          <o:OLEObject Type="Embed" ProgID="Equation.3" ShapeID="_x0000_i1038" DrawAspect="Content" ObjectID="_1538907494" r:id="rId34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+</w:t>
      </w:r>
      <w:r w:rsidR="00095966" w:rsidRPr="00E935E7">
        <w:rPr>
          <w:position w:val="-24"/>
        </w:rPr>
        <w:object w:dxaOrig="400" w:dyaOrig="680" w14:anchorId="513E6309">
          <v:shape id="_x0000_i1039" type="#_x0000_t75" style="width:20.4pt;height:33.3pt" o:ole="">
            <v:imagedata r:id="rId35" o:title=""/>
          </v:shape>
          <o:OLEObject Type="Embed" ProgID="Equation.3" ShapeID="_x0000_i1039" DrawAspect="Content" ObjectID="_1538907495" r:id="rId36"/>
        </w:object>
      </w:r>
      <w:r w:rsidR="00095966" w:rsidRPr="00E935E7">
        <w:t xml:space="preserve">) = 0 </w:t>
      </w:r>
    </w:p>
    <w:p w14:paraId="633E1C1E" w14:textId="006ACB3D" w:rsidR="00095966" w:rsidRPr="00E935E7" w:rsidRDefault="00C9455F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616A332C">
          <v:shape id="_x0000_i1040" type="#_x0000_t75" style="width:11.8pt;height:31.15pt" o:ole="">
            <v:imagedata r:id="rId30" o:title=""/>
          </v:shape>
          <o:OLEObject Type="Embed" ProgID="Equation.3" ShapeID="_x0000_i1040" DrawAspect="Content" ObjectID="_1538907496" r:id="rId37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400" w:dyaOrig="680" w14:anchorId="423A1632">
          <v:shape id="_x0000_i1041" type="#_x0000_t75" style="width:20.4pt;height:33.3pt" o:ole="">
            <v:imagedata r:id="rId38" o:title=""/>
          </v:shape>
          <o:OLEObject Type="Embed" ProgID="Equation.3" ShapeID="_x0000_i1041" DrawAspect="Content" ObjectID="_1538907497" r:id="rId39"/>
        </w:object>
      </w:r>
      <w:r w:rsidR="00095966" w:rsidRPr="00E935E7">
        <w:t xml:space="preserve">= 0 or 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497255A1">
          <v:shape id="_x0000_i1042" type="#_x0000_t75" style="width:11.8pt;height:31.15pt" o:ole="">
            <v:imagedata r:id="rId30" o:title=""/>
          </v:shape>
          <o:OLEObject Type="Embed" ProgID="Equation.3" ShapeID="_x0000_i1042" DrawAspect="Content" ObjectID="_1538907498" r:id="rId40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+</w:t>
      </w:r>
      <w:r w:rsidR="00095966" w:rsidRPr="00E935E7">
        <w:rPr>
          <w:position w:val="-24"/>
        </w:rPr>
        <w:object w:dxaOrig="400" w:dyaOrig="680" w14:anchorId="424BD6AF">
          <v:shape id="_x0000_i1043" type="#_x0000_t75" style="width:20.4pt;height:33.3pt" o:ole="">
            <v:imagedata r:id="rId35" o:title=""/>
          </v:shape>
          <o:OLEObject Type="Embed" ProgID="Equation.3" ShapeID="_x0000_i1043" DrawAspect="Content" ObjectID="_1538907499" r:id="rId41"/>
        </w:object>
      </w:r>
      <w:r w:rsidR="00095966" w:rsidRPr="00E935E7">
        <w:t xml:space="preserve">= 0 </w:t>
      </w:r>
    </w:p>
    <w:p w14:paraId="60C9A22F" w14:textId="1C038B8D" w:rsidR="00095966" w:rsidRPr="00E935E7" w:rsidRDefault="00C9455F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= - </w:t>
      </w:r>
      <w:r w:rsidR="00095966" w:rsidRPr="00E935E7">
        <w:rPr>
          <w:position w:val="-24"/>
        </w:rPr>
        <w:object w:dxaOrig="240" w:dyaOrig="620" w14:anchorId="7277BF34">
          <v:shape id="_x0000_i1044" type="#_x0000_t75" style="width:11.8pt;height:31.15pt" o:ole="">
            <v:imagedata r:id="rId30" o:title=""/>
          </v:shape>
          <o:OLEObject Type="Embed" ProgID="Equation.3" ShapeID="_x0000_i1044" DrawAspect="Content" ObjectID="_1538907500" r:id="rId42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+ </w:t>
      </w:r>
      <w:r w:rsidR="00095966" w:rsidRPr="00E935E7">
        <w:rPr>
          <w:position w:val="-24"/>
        </w:rPr>
        <w:object w:dxaOrig="400" w:dyaOrig="680" w14:anchorId="76EF209A">
          <v:shape id="_x0000_i1045" type="#_x0000_t75" style="width:20.4pt;height:33.3pt" o:ole="">
            <v:imagedata r:id="rId38" o:title=""/>
          </v:shape>
          <o:OLEObject Type="Embed" ProgID="Equation.3" ShapeID="_x0000_i1045" DrawAspect="Content" ObjectID="_1538907501" r:id="rId43"/>
        </w:object>
      </w:r>
      <w:r w:rsidR="00095966" w:rsidRPr="00E935E7">
        <w:t xml:space="preserve"> or 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= - </w:t>
      </w:r>
      <w:r w:rsidR="00095966" w:rsidRPr="00E935E7">
        <w:rPr>
          <w:position w:val="-24"/>
        </w:rPr>
        <w:object w:dxaOrig="240" w:dyaOrig="620" w14:anchorId="4EC2B7BE">
          <v:shape id="_x0000_i1046" type="#_x0000_t75" style="width:11.8pt;height:31.15pt" o:ole="">
            <v:imagedata r:id="rId30" o:title=""/>
          </v:shape>
          <o:OLEObject Type="Embed" ProgID="Equation.3" ShapeID="_x0000_i1046" DrawAspect="Content" ObjectID="_1538907502" r:id="rId44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400" w:dyaOrig="680" w14:anchorId="1F0FE159">
          <v:shape id="_x0000_i1047" type="#_x0000_t75" style="width:20.4pt;height:33.3pt" o:ole="">
            <v:imagedata r:id="rId35" o:title=""/>
          </v:shape>
          <o:OLEObject Type="Embed" ProgID="Equation.3" ShapeID="_x0000_i1047" DrawAspect="Content" ObjectID="_1538907503" r:id="rId45"/>
        </w:object>
      </w:r>
    </w:p>
    <w:p w14:paraId="325FC582" w14:textId="4F0D5007" w:rsidR="00095966" w:rsidRPr="00E935E7" w:rsidRDefault="00C9455F" w:rsidP="00095966">
      <w:pPr>
        <w:pStyle w:val="Pquestiontextpartsa"/>
        <w:rPr>
          <w:sz w:val="22"/>
        </w:rPr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= - </w:t>
      </w:r>
      <w:r w:rsidR="00095966" w:rsidRPr="00E935E7">
        <w:rPr>
          <w:position w:val="-24"/>
        </w:rPr>
        <w:object w:dxaOrig="240" w:dyaOrig="620" w14:anchorId="3F44C755">
          <v:shape id="_x0000_i1048" type="#_x0000_t75" style="width:11.8pt;height:31.15pt" o:ole="">
            <v:imagedata r:id="rId30" o:title=""/>
          </v:shape>
          <o:OLEObject Type="Embed" ProgID="Equation.3" ShapeID="_x0000_i1048" DrawAspect="Content" ObjectID="_1538907504" r:id="rId46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</w:t>
      </w:r>
      <w:r w:rsidR="00095966" w:rsidRPr="00E935E7">
        <w:rPr>
          <w:position w:val="-4"/>
        </w:rPr>
        <w:object w:dxaOrig="220" w:dyaOrig="240" w14:anchorId="4C9FE3F7">
          <v:shape id="_x0000_i1049" type="#_x0000_t75" style="width:9.65pt;height:11.8pt" o:ole="">
            <v:imagedata r:id="rId47" o:title=""/>
          </v:shape>
          <o:OLEObject Type="Embed" ProgID="Equation.3" ShapeID="_x0000_i1049" DrawAspect="Content" ObjectID="_1538907505" r:id="rId48"/>
        </w:object>
      </w:r>
      <w:r w:rsidR="00095966" w:rsidRPr="00E935E7">
        <w:t xml:space="preserve"> </w:t>
      </w:r>
      <w:r w:rsidR="00095966" w:rsidRPr="00E935E7">
        <w:rPr>
          <w:position w:val="-24"/>
        </w:rPr>
        <w:object w:dxaOrig="400" w:dyaOrig="680" w14:anchorId="2CF95DA3">
          <v:shape id="_x0000_i1050" type="#_x0000_t75" style="width:20.4pt;height:33.3pt" o:ole="">
            <v:imagedata r:id="rId38" o:title=""/>
          </v:shape>
          <o:OLEObject Type="Embed" ProgID="Equation.3" ShapeID="_x0000_i1050" DrawAspect="Content" ObjectID="_1538907506" r:id="rId49"/>
        </w:object>
      </w:r>
    </w:p>
    <w:p w14:paraId="322DD641" w14:textId="2BC6AB97" w:rsidR="004A5593" w:rsidRDefault="004A5593" w:rsidP="004A5593">
      <w:pPr>
        <w:pStyle w:val="Pquestionheadingsx"/>
      </w:pPr>
      <w:r w:rsidRPr="00DF7F34">
        <w:lastRenderedPageBreak/>
        <w:t xml:space="preserve">Question </w:t>
      </w:r>
      <w:r>
        <w:t>10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8A4CD6">
        <w:tab/>
        <w:t>[</w:t>
      </w:r>
      <w:r>
        <w:t>4.</w:t>
      </w:r>
      <w:r w:rsidR="00657D1B">
        <w:t>1</w:t>
      </w:r>
      <w:r w:rsidRPr="00DF7F34">
        <w:t>]</w:t>
      </w:r>
    </w:p>
    <w:p w14:paraId="39D658D1" w14:textId="77777777" w:rsidR="00DF201E" w:rsidRPr="004D699D" w:rsidRDefault="00DF201E" w:rsidP="00DF201E">
      <w:pPr>
        <w:pStyle w:val="Pquestiontextpartsa"/>
      </w:pPr>
      <w:r w:rsidRPr="001255D9">
        <w:rPr>
          <w:rStyle w:val="Cquestionpartlabelbold"/>
        </w:rPr>
        <w:t>(a)</w:t>
      </w:r>
      <w:r w:rsidRPr="001255D9">
        <w:rPr>
          <w:rStyle w:val="Cquestionpartlabelbold"/>
        </w:rPr>
        <w:tab/>
      </w:r>
      <w:r>
        <w:t xml:space="preserve">1 </w:t>
      </w:r>
      <w:r w:rsidRPr="00A34516">
        <w:rPr>
          <w:position w:val="-4"/>
        </w:rPr>
        <w:object w:dxaOrig="180" w:dyaOrig="200" w14:anchorId="3F765637">
          <v:shape id="_x0000_i1051" type="#_x0000_t75" style="width:9.65pt;height:9.65pt" o:ole="">
            <v:imagedata r:id="rId50" o:title=""/>
          </v:shape>
          <o:OLEObject Type="Embed" ProgID="Equation.3" ShapeID="_x0000_i1051" DrawAspect="Content" ObjectID="_1538907507" r:id="rId51"/>
        </w:object>
      </w:r>
      <w:r>
        <w:t xml:space="preserve">8 = 8 </w:t>
      </w:r>
      <w:r w:rsidRPr="004D699D">
        <w:t xml:space="preserve">and </w:t>
      </w:r>
      <w:r>
        <w:t>1 + 8 = 9</w:t>
      </w:r>
    </w:p>
    <w:p w14:paraId="6F1A25C9" w14:textId="56C6391C" w:rsidR="00DF201E" w:rsidRPr="004D699D" w:rsidRDefault="00C9455F" w:rsidP="00DF201E">
      <w:pPr>
        <w:pStyle w:val="Pquestiontextpartsa"/>
      </w:pPr>
      <w:r>
        <w:rPr>
          <w:rStyle w:val="Cmathsexpressions"/>
        </w:rPr>
        <w:tab/>
      </w:r>
      <w:r w:rsidR="00DF201E" w:rsidRPr="001255D9">
        <w:rPr>
          <w:rStyle w:val="Cmathsexpressions"/>
        </w:rPr>
        <w:t>x</w:t>
      </w:r>
      <w:r w:rsidR="00DF201E" w:rsidRPr="001255D9">
        <w:rPr>
          <w:rStyle w:val="Csuperscript"/>
        </w:rPr>
        <w:t>2</w:t>
      </w:r>
      <w:r w:rsidR="00DF201E">
        <w:t xml:space="preserve"> + 9</w:t>
      </w:r>
      <w:r w:rsidR="00DF201E" w:rsidRPr="001255D9">
        <w:rPr>
          <w:rStyle w:val="Cmathsexpressions"/>
        </w:rPr>
        <w:t>x</w:t>
      </w:r>
      <w:r w:rsidR="00DF201E">
        <w:t xml:space="preserve"> + 8 = (</w:t>
      </w:r>
      <w:r w:rsidR="00DF201E" w:rsidRPr="001255D9">
        <w:rPr>
          <w:rStyle w:val="Cmathsexpressions"/>
        </w:rPr>
        <w:t>x</w:t>
      </w:r>
      <w:r w:rsidR="00DF201E">
        <w:t xml:space="preserve"> + 8)(</w:t>
      </w:r>
      <w:r w:rsidR="00DF201E" w:rsidRPr="001255D9">
        <w:rPr>
          <w:rStyle w:val="Cmathsexpressions"/>
        </w:rPr>
        <w:t>x</w:t>
      </w:r>
      <w:r w:rsidR="00DF201E">
        <w:t xml:space="preserve"> + 1)</w:t>
      </w:r>
    </w:p>
    <w:p w14:paraId="026B80E4" w14:textId="77777777" w:rsidR="00DF201E" w:rsidRPr="004D699D" w:rsidRDefault="00DF201E" w:rsidP="00DF201E">
      <w:pPr>
        <w:pStyle w:val="Pquestiontextpartsa"/>
      </w:pPr>
      <w:r w:rsidRPr="001255D9">
        <w:rPr>
          <w:rStyle w:val="Cquestionpartlabelbold"/>
        </w:rPr>
        <w:t>(b)</w:t>
      </w:r>
      <w:r w:rsidRPr="004D699D">
        <w:tab/>
      </w:r>
      <w:r>
        <w:t>(</w:t>
      </w:r>
      <w:r w:rsidRPr="001255D9">
        <w:rPr>
          <w:rStyle w:val="Cmathsexpressions"/>
        </w:rPr>
        <w:t>x</w:t>
      </w:r>
      <w:r>
        <w:t xml:space="preserve"> + 8)(</w:t>
      </w:r>
      <w:r w:rsidRPr="001255D9">
        <w:rPr>
          <w:rStyle w:val="Cmathsexpressions"/>
        </w:rPr>
        <w:t>x</w:t>
      </w:r>
      <w:r>
        <w:t xml:space="preserve"> + 1) </w:t>
      </w:r>
      <w:r w:rsidRPr="004D699D">
        <w:t>= 0</w:t>
      </w:r>
    </w:p>
    <w:p w14:paraId="713C63C5" w14:textId="0D89C3DD" w:rsidR="00DF201E" w:rsidRPr="004D699D" w:rsidRDefault="00C9455F" w:rsidP="00DF201E">
      <w:pPr>
        <w:pStyle w:val="Pquestiontextpartsa"/>
      </w:pPr>
      <w:r>
        <w:rPr>
          <w:rStyle w:val="Cmathsexpressions"/>
        </w:rPr>
        <w:tab/>
      </w:r>
      <w:r w:rsidR="00DF201E" w:rsidRPr="001255D9">
        <w:rPr>
          <w:rStyle w:val="Cmathsexpressions"/>
        </w:rPr>
        <w:t>x</w:t>
      </w:r>
      <w:r w:rsidR="00DF201E">
        <w:t xml:space="preserve"> + 8</w:t>
      </w:r>
      <w:r w:rsidR="00DF201E" w:rsidRPr="004D699D">
        <w:t xml:space="preserve"> = 0 or </w:t>
      </w:r>
      <w:r w:rsidR="00DF201E" w:rsidRPr="001255D9">
        <w:rPr>
          <w:rStyle w:val="Cmathsexpressions"/>
        </w:rPr>
        <w:t>x</w:t>
      </w:r>
      <w:r w:rsidR="00DF201E">
        <w:t xml:space="preserve"> + 1</w:t>
      </w:r>
      <w:r w:rsidR="00DF201E" w:rsidRPr="004D699D">
        <w:t xml:space="preserve"> = 0</w:t>
      </w:r>
    </w:p>
    <w:p w14:paraId="34CC7E92" w14:textId="792B9CD8" w:rsidR="00DF201E" w:rsidRPr="004D699D" w:rsidRDefault="00C9455F" w:rsidP="00DF201E">
      <w:pPr>
        <w:pStyle w:val="Pquestiontextpartsa"/>
      </w:pPr>
      <w:r>
        <w:rPr>
          <w:rStyle w:val="Cmathsexpressions"/>
        </w:rPr>
        <w:tab/>
      </w:r>
      <w:r w:rsidR="00DF201E" w:rsidRPr="001255D9">
        <w:rPr>
          <w:rStyle w:val="Cmathsexpressions"/>
        </w:rPr>
        <w:t>x</w:t>
      </w:r>
      <w:r w:rsidR="00DF201E">
        <w:t xml:space="preserve"> = -8</w:t>
      </w:r>
      <w:r w:rsidR="00DF201E" w:rsidRPr="004D699D">
        <w:t xml:space="preserve"> or</w:t>
      </w:r>
      <w:r w:rsidR="00DF201E" w:rsidRPr="001255D9">
        <w:rPr>
          <w:rStyle w:val="Cmathsexpressions"/>
        </w:rPr>
        <w:t xml:space="preserve"> x</w:t>
      </w:r>
      <w:r w:rsidR="00DF201E" w:rsidRPr="004D699D">
        <w:t xml:space="preserve"> </w:t>
      </w:r>
      <w:r w:rsidR="00DF201E" w:rsidRPr="001255D9">
        <w:rPr>
          <w:rStyle w:val="Cmathsexpressions"/>
        </w:rPr>
        <w:t>=</w:t>
      </w:r>
      <w:r w:rsidR="00DF201E">
        <w:t xml:space="preserve"> -1</w:t>
      </w:r>
    </w:p>
    <w:p w14:paraId="2C4E2C1C" w14:textId="2C616CF0" w:rsidR="004A5593" w:rsidRDefault="004A5593" w:rsidP="004A5593">
      <w:pPr>
        <w:pStyle w:val="Pquestionheadingsx"/>
      </w:pPr>
      <w:r w:rsidRPr="00DF7F34">
        <w:t xml:space="preserve">Question </w:t>
      </w:r>
      <w:r w:rsidR="00DF201E">
        <w:t>11</w:t>
      </w:r>
      <w:r w:rsidRPr="00DF7F34">
        <w:tab/>
      </w:r>
      <w:r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8A4CD6">
        <w:t>1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E21508" w14:paraId="2BDBA9F7" w14:textId="77777777" w:rsidTr="00E21508">
        <w:tc>
          <w:tcPr>
            <w:tcW w:w="5040" w:type="dxa"/>
          </w:tcPr>
          <w:p w14:paraId="6846CA7F" w14:textId="339939D2" w:rsidR="004A79D2" w:rsidRPr="00814DCC" w:rsidRDefault="004A79D2" w:rsidP="004A79D2">
            <w:pPr>
              <w:pStyle w:val="Pquestiontextpartsa"/>
            </w:pPr>
            <w:r w:rsidRPr="00112A5B">
              <w:rPr>
                <w:rStyle w:val="Cquestionpartlabelbold"/>
              </w:rPr>
              <w:t>(a)</w:t>
            </w:r>
            <w:r w:rsidRPr="00112A5B">
              <w:rPr>
                <w:rStyle w:val="Cquestionpartlabelbold"/>
              </w:rPr>
              <w:tab/>
            </w:r>
            <w:r w:rsidRPr="00C86D3A">
              <w:t xml:space="preserve">8 </w:t>
            </w:r>
            <w:r w:rsidRPr="00C86D3A">
              <w:sym w:font="Symbol" w:char="F0B4"/>
            </w:r>
            <w:r w:rsidRPr="00C86D3A">
              <w:t xml:space="preserve"> -3 = 24, 8 + -3 = 5</w:t>
            </w:r>
            <w:r>
              <w:br/>
            </w:r>
            <w:r w:rsidRPr="008960DC">
              <w:rPr>
                <w:rStyle w:val="Cmathsexpressions"/>
              </w:rPr>
              <w:t>x</w:t>
            </w:r>
            <w:r w:rsidRPr="00112A5B">
              <w:rPr>
                <w:rStyle w:val="Csuperscript"/>
              </w:rPr>
              <w:t>2</w:t>
            </w:r>
            <w:r w:rsidRPr="00C86D3A">
              <w:t xml:space="preserve"> + 5</w:t>
            </w:r>
            <w:r w:rsidRPr="008960DC">
              <w:rPr>
                <w:rStyle w:val="Cmathsexpressions"/>
              </w:rPr>
              <w:t xml:space="preserve">x </w:t>
            </w:r>
            <w:r>
              <w:t>– 24</w:t>
            </w:r>
            <w:r>
              <w:br/>
            </w:r>
            <w:r w:rsidRPr="00C86D3A">
              <w:t>= (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+ 8)(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– 3)</w:t>
            </w:r>
          </w:p>
          <w:p w14:paraId="722D5B33" w14:textId="042FC16B" w:rsidR="004A79D2" w:rsidRPr="00C86D3A" w:rsidRDefault="004A79D2" w:rsidP="004A79D2">
            <w:pPr>
              <w:pStyle w:val="Pquestiontextpartsa"/>
            </w:pPr>
            <w:r w:rsidRPr="00112A5B">
              <w:rPr>
                <w:rStyle w:val="Cquestionpartlabelbold"/>
              </w:rPr>
              <w:t>(b)</w:t>
            </w:r>
            <w:r>
              <w:tab/>
              <w:t>Dimension</w:t>
            </w:r>
            <w:r w:rsidRPr="00C86D3A">
              <w:t xml:space="preserve">= 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+ 8 or 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</w:t>
            </w:r>
            <w:r>
              <w:t>–</w:t>
            </w:r>
            <w:r w:rsidRPr="00C86D3A">
              <w:t xml:space="preserve"> 3</w:t>
            </w:r>
            <w:r>
              <w:br/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−</w:t>
            </w:r>
            <w:r>
              <w:t xml:space="preserve"> </w:t>
            </w:r>
            <w:r w:rsidRPr="00C86D3A">
              <w:t>3 = 4</w:t>
            </w:r>
          </w:p>
          <w:p w14:paraId="7EB21D8A" w14:textId="192D0714" w:rsidR="004A79D2" w:rsidRPr="00C86D3A" w:rsidRDefault="00C9455F" w:rsidP="004A79D2">
            <w:pPr>
              <w:pStyle w:val="Pquestiontextpartsa"/>
            </w:pPr>
            <w:r>
              <w:tab/>
            </w:r>
            <w:r w:rsidR="004A79D2" w:rsidRPr="00C86D3A">
              <w:t>Length = 13 cm, Width = 2 cm</w:t>
            </w:r>
            <w:r w:rsidR="004A79D2">
              <w:br/>
            </w:r>
            <w:r w:rsidR="004A79D2" w:rsidRPr="00C86D3A">
              <w:t>16 + 8 = 24</w:t>
            </w:r>
          </w:p>
          <w:p w14:paraId="383CD21B" w14:textId="6F754070" w:rsidR="00E21508" w:rsidRDefault="00C9455F" w:rsidP="004A79D2">
            <w:pPr>
              <w:pStyle w:val="Pquestiontextpartsa"/>
            </w:pPr>
            <w:r>
              <w:tab/>
            </w:r>
            <w:r w:rsidR="004A79D2" w:rsidRPr="00C86D3A">
              <w:t>Length = 24 cm, Width = 13 cm</w:t>
            </w:r>
          </w:p>
        </w:tc>
        <w:tc>
          <w:tcPr>
            <w:tcW w:w="5040" w:type="dxa"/>
          </w:tcPr>
          <w:p w14:paraId="3DA42429" w14:textId="709108E7" w:rsidR="004A79D2" w:rsidRPr="00C86D3A" w:rsidRDefault="004A79D2" w:rsidP="004A79D2">
            <w:pPr>
              <w:pStyle w:val="Pquestiontextpartsa"/>
            </w:pPr>
            <w:r w:rsidRPr="00112A5B">
              <w:rPr>
                <w:rStyle w:val="Cquestionpartlabelbold"/>
              </w:rPr>
              <w:t>(c)</w:t>
            </w:r>
            <w:r w:rsidRPr="00112A5B">
              <w:rPr>
                <w:rStyle w:val="Cquestionpartlabelbold"/>
              </w:rPr>
              <w:tab/>
            </w:r>
            <w:r w:rsidRPr="00C86D3A">
              <w:t xml:space="preserve">Area = </w:t>
            </w:r>
            <w:r w:rsidR="00E0504A">
              <w:rPr>
                <w:rStyle w:val="Cmathsexpressions"/>
              </w:rPr>
              <w:t>lw</w:t>
            </w:r>
          </w:p>
          <w:p w14:paraId="5D0C02D9" w14:textId="0035EF0B" w:rsidR="004A79D2" w:rsidRPr="00C86D3A" w:rsidRDefault="00C9455F" w:rsidP="004A79D2">
            <w:pPr>
              <w:pStyle w:val="Pquestiontextpartsa"/>
            </w:pPr>
            <w:r>
              <w:tab/>
            </w:r>
            <w:r w:rsidR="004A79D2" w:rsidRPr="00C86D3A">
              <w:t xml:space="preserve">For </w:t>
            </w:r>
            <w:r w:rsidR="004A79D2" w:rsidRPr="008960DC">
              <w:rPr>
                <w:rStyle w:val="Cmathsexpressions"/>
              </w:rPr>
              <w:t>x</w:t>
            </w:r>
            <w:r w:rsidR="004A79D2" w:rsidRPr="00C86D3A">
              <w:t xml:space="preserve"> = 5, Area = 13 × 2</w:t>
            </w:r>
          </w:p>
          <w:p w14:paraId="30D62363" w14:textId="3020311E" w:rsidR="004A79D2" w:rsidRPr="00112A5B" w:rsidRDefault="00C9455F" w:rsidP="004A79D2">
            <w:pPr>
              <w:pStyle w:val="Pquestiontextpartsa"/>
              <w:rPr>
                <w:rStyle w:val="Csuperscript"/>
              </w:rPr>
            </w:pPr>
            <w:r>
              <w:tab/>
            </w:r>
            <w:r w:rsidR="004A79D2" w:rsidRPr="00C86D3A">
              <w:t>= 26 cm</w:t>
            </w:r>
            <w:r w:rsidR="004A79D2" w:rsidRPr="00112A5B">
              <w:rPr>
                <w:rStyle w:val="Csuperscript"/>
              </w:rPr>
              <w:t>2</w:t>
            </w:r>
          </w:p>
          <w:p w14:paraId="22185DAA" w14:textId="5E09279C" w:rsidR="004A79D2" w:rsidRPr="00C86D3A" w:rsidRDefault="00C9455F" w:rsidP="004A79D2">
            <w:pPr>
              <w:pStyle w:val="Pquestiontextpartsa"/>
            </w:pPr>
            <w:r>
              <w:tab/>
            </w:r>
            <w:r w:rsidR="004A79D2" w:rsidRPr="00C86D3A">
              <w:t xml:space="preserve">For </w:t>
            </w:r>
            <w:r w:rsidR="004A79D2" w:rsidRPr="008960DC">
              <w:rPr>
                <w:rStyle w:val="Cmathsexpressions"/>
              </w:rPr>
              <w:t>x</w:t>
            </w:r>
            <w:r w:rsidR="004A79D2" w:rsidRPr="00C86D3A">
              <w:t xml:space="preserve"> = 16, Area = 24 × 13</w:t>
            </w:r>
          </w:p>
          <w:p w14:paraId="10551A39" w14:textId="2041807D" w:rsidR="00E21508" w:rsidRPr="004A79D2" w:rsidRDefault="00C9455F" w:rsidP="004A79D2">
            <w:pPr>
              <w:pStyle w:val="Pquestiontextpartsa"/>
              <w:rPr>
                <w:vertAlign w:val="superscript"/>
              </w:rPr>
            </w:pPr>
            <w:r>
              <w:tab/>
            </w:r>
            <w:r w:rsidR="004A79D2" w:rsidRPr="00C86D3A">
              <w:t>= 312 cm</w:t>
            </w:r>
            <w:r w:rsidR="004A79D2" w:rsidRPr="00112A5B">
              <w:rPr>
                <w:rStyle w:val="Csuperscript"/>
              </w:rPr>
              <w:t>2</w:t>
            </w:r>
          </w:p>
        </w:tc>
      </w:tr>
    </w:tbl>
    <w:p w14:paraId="404455A0" w14:textId="77777777" w:rsidR="00DF201E" w:rsidRPr="00D619A0" w:rsidRDefault="00DF201E" w:rsidP="00DF201E">
      <w:pPr>
        <w:pStyle w:val="Pquestionheadingsx"/>
      </w:pPr>
      <w:r w:rsidRPr="00D619A0">
        <w:t>Question 12</w:t>
      </w:r>
      <w:r w:rsidRPr="00D619A0">
        <w:tab/>
      </w:r>
      <w:r w:rsidRPr="00D619A0">
        <w:rPr>
          <w:rStyle w:val="Cmarkslabel"/>
        </w:rPr>
        <w:t>3 marks</w:t>
      </w:r>
      <w:r w:rsidRPr="00D619A0">
        <w:tab/>
        <w:t>[4.2]</w:t>
      </w:r>
    </w:p>
    <w:p w14:paraId="0D295191" w14:textId="77777777" w:rsidR="00DF201E" w:rsidRPr="00DF201E" w:rsidRDefault="00DF201E" w:rsidP="00DF201E">
      <w:pPr>
        <w:pStyle w:val="Pquestiontextmainstem"/>
      </w:pP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 w:rsidRPr="00DF201E">
        <w:t xml:space="preserve"> – 8</w:t>
      </w:r>
      <w:r w:rsidRPr="001255D9">
        <w:rPr>
          <w:rStyle w:val="Cmathsexpressions"/>
        </w:rPr>
        <w:t>x</w:t>
      </w:r>
      <w:r w:rsidRPr="00DF201E">
        <w:t xml:space="preserve"> + 11</w:t>
      </w:r>
    </w:p>
    <w:p w14:paraId="052AD60F" w14:textId="77777777" w:rsidR="00DF201E" w:rsidRPr="00DF201E" w:rsidRDefault="00DF201E" w:rsidP="00DF201E">
      <w:pPr>
        <w:pStyle w:val="Pquestiontextmainstem"/>
      </w:pPr>
      <w:r w:rsidRPr="00DF201E">
        <w:t xml:space="preserve">= </w:t>
      </w: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 w:rsidRPr="00DF201E">
        <w:t xml:space="preserve"> – 8</w:t>
      </w:r>
      <w:r w:rsidRPr="001255D9">
        <w:rPr>
          <w:rStyle w:val="Cmathsexpressions"/>
        </w:rPr>
        <w:t>x</w:t>
      </w:r>
      <w:r w:rsidRPr="00DF201E">
        <w:t xml:space="preserve"> + 16 – 16 + 11</w:t>
      </w:r>
    </w:p>
    <w:p w14:paraId="5762C1A2" w14:textId="77777777" w:rsidR="00DF201E" w:rsidRPr="00DF201E" w:rsidRDefault="00DF201E" w:rsidP="00DF201E">
      <w:pPr>
        <w:pStyle w:val="Pquestiontextmainstem"/>
      </w:pPr>
      <w:r w:rsidRPr="00DF201E">
        <w:t>= (</w:t>
      </w: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 w:rsidRPr="00DF201E">
        <w:t xml:space="preserve"> – 8</w:t>
      </w:r>
      <w:r w:rsidRPr="001255D9">
        <w:rPr>
          <w:rStyle w:val="Cmathsexpressions"/>
        </w:rPr>
        <w:t>x</w:t>
      </w:r>
      <w:r w:rsidRPr="00DF201E">
        <w:t xml:space="preserve"> + 16) – 5 </w:t>
      </w:r>
    </w:p>
    <w:p w14:paraId="02AB48EF" w14:textId="77777777" w:rsidR="00DF201E" w:rsidRPr="00DF201E" w:rsidRDefault="00DF201E" w:rsidP="00DF201E">
      <w:pPr>
        <w:pStyle w:val="Pquestiontextmainstem"/>
      </w:pPr>
      <w:r w:rsidRPr="00DF201E">
        <w:t>= (</w:t>
      </w:r>
      <w:r w:rsidRPr="001255D9">
        <w:rPr>
          <w:rStyle w:val="Cmathsexpressions"/>
        </w:rPr>
        <w:t>x</w:t>
      </w:r>
      <w:r w:rsidRPr="00DF201E">
        <w:t xml:space="preserve"> – 4)</w:t>
      </w:r>
      <w:r w:rsidRPr="001255D9">
        <w:rPr>
          <w:rStyle w:val="Csuperscript"/>
        </w:rPr>
        <w:t>2</w:t>
      </w:r>
      <w:r w:rsidRPr="00DF201E">
        <w:t xml:space="preserve"> – 5</w:t>
      </w:r>
    </w:p>
    <w:p w14:paraId="0019AD94" w14:textId="77777777" w:rsidR="00DF201E" w:rsidRPr="00DF201E" w:rsidRDefault="00DF201E" w:rsidP="00DF201E">
      <w:pPr>
        <w:pStyle w:val="Pquestiontextmainstem"/>
      </w:pPr>
      <w:r w:rsidRPr="00DF201E">
        <w:t>= (</w:t>
      </w:r>
      <w:r w:rsidRPr="001255D9">
        <w:rPr>
          <w:rStyle w:val="Cmathsexpressions"/>
        </w:rPr>
        <w:t>x</w:t>
      </w:r>
      <w:r w:rsidRPr="00DF201E">
        <w:t xml:space="preserve"> – 4)</w:t>
      </w:r>
      <w:r w:rsidRPr="001255D9">
        <w:rPr>
          <w:rStyle w:val="Csuperscript"/>
        </w:rPr>
        <w:t>2</w:t>
      </w:r>
      <w:r w:rsidRPr="00DF201E">
        <w:t xml:space="preserve"> – (</w:t>
      </w:r>
      <w:r w:rsidRPr="00DF201E">
        <w:rPr>
          <w:position w:val="-8"/>
        </w:rPr>
        <w:object w:dxaOrig="360" w:dyaOrig="360" w14:anchorId="0BC3581F">
          <v:shape id="_x0000_i1052" type="#_x0000_t75" style="width:18.25pt;height:18.25pt" o:ole="">
            <v:imagedata r:id="rId52" o:title=""/>
          </v:shape>
          <o:OLEObject Type="Embed" ProgID="Equation.DSMT4" ShapeID="_x0000_i1052" DrawAspect="Content" ObjectID="_1538907508" r:id="rId53"/>
        </w:object>
      </w:r>
      <w:r w:rsidRPr="00DF201E">
        <w:t>)</w:t>
      </w:r>
      <w:r w:rsidRPr="001255D9">
        <w:rPr>
          <w:rStyle w:val="Csuperscript"/>
        </w:rPr>
        <w:t>2</w:t>
      </w:r>
    </w:p>
    <w:p w14:paraId="7424B572" w14:textId="77777777" w:rsidR="00DF201E" w:rsidRPr="00592C2B" w:rsidRDefault="00DF201E" w:rsidP="00DF201E">
      <w:pPr>
        <w:pStyle w:val="Pquestiontextmainstem"/>
      </w:pPr>
      <w:r w:rsidRPr="00DF201E">
        <w:t>= (</w:t>
      </w:r>
      <w:r w:rsidRPr="001255D9">
        <w:rPr>
          <w:rStyle w:val="Cmathsexpressions"/>
        </w:rPr>
        <w:t>x</w:t>
      </w:r>
      <w:r w:rsidRPr="00DF201E">
        <w:t xml:space="preserve"> – 4 + </w:t>
      </w:r>
      <w:r w:rsidRPr="00DF201E">
        <w:rPr>
          <w:position w:val="-8"/>
        </w:rPr>
        <w:object w:dxaOrig="360" w:dyaOrig="360" w14:anchorId="60184A5E">
          <v:shape id="_x0000_i1053" type="#_x0000_t75" style="width:18.25pt;height:18.25pt" o:ole="">
            <v:imagedata r:id="rId52" o:title=""/>
          </v:shape>
          <o:OLEObject Type="Embed" ProgID="Equation.DSMT4" ShapeID="_x0000_i1053" DrawAspect="Content" ObjectID="_1538907509" r:id="rId54"/>
        </w:object>
      </w:r>
      <w:r w:rsidRPr="00DF201E">
        <w:t>)(</w:t>
      </w:r>
      <w:r w:rsidRPr="001255D9">
        <w:rPr>
          <w:rStyle w:val="Cmathsexpressions"/>
        </w:rPr>
        <w:t>x</w:t>
      </w:r>
      <w:r w:rsidRPr="00DF201E">
        <w:t xml:space="preserve"> – 4 – </w:t>
      </w:r>
      <w:r w:rsidRPr="00DF201E">
        <w:rPr>
          <w:position w:val="-8"/>
        </w:rPr>
        <w:object w:dxaOrig="360" w:dyaOrig="360" w14:anchorId="1EE9DF54">
          <v:shape id="_x0000_i1054" type="#_x0000_t75" style="width:18.25pt;height:18.25pt" o:ole="">
            <v:imagedata r:id="rId52" o:title=""/>
          </v:shape>
          <o:OLEObject Type="Embed" ProgID="Equation.DSMT4" ShapeID="_x0000_i1054" DrawAspect="Content" ObjectID="_1538907510" r:id="rId55"/>
        </w:object>
      </w:r>
      <w:r w:rsidRPr="00DF201E">
        <w:t>)</w:t>
      </w:r>
    </w:p>
    <w:p w14:paraId="0F0ED306" w14:textId="0BEAF5B5" w:rsidR="004A5593" w:rsidRDefault="004A5593" w:rsidP="004A5593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 w:rsidR="008A4CD6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</w:t>
      </w:r>
      <w:r w:rsidR="00C9455F">
        <w:t xml:space="preserve">4.2, 4.3, </w:t>
      </w:r>
      <w:r>
        <w:t>4.</w:t>
      </w:r>
      <w:r w:rsidR="008A4CD6">
        <w:t>4</w:t>
      </w:r>
      <w:r w:rsidRPr="00DF7F34">
        <w:t>]</w:t>
      </w:r>
    </w:p>
    <w:p w14:paraId="35A1915B" w14:textId="78B7E6FD" w:rsidR="00DF201E" w:rsidRPr="00592C2B" w:rsidRDefault="00DF201E" w:rsidP="00DF201E">
      <w:pPr>
        <w:pStyle w:val="Pquestiontextpartsa"/>
      </w:pPr>
      <w:r w:rsidRPr="001255D9">
        <w:rPr>
          <w:rStyle w:val="Cquestionpartlabelbold"/>
        </w:rPr>
        <w:t>(a)</w:t>
      </w:r>
      <w:r w:rsidRPr="001255D9">
        <w:rPr>
          <w:rStyle w:val="Cquestionpartlabelbold"/>
        </w:rPr>
        <w:tab/>
      </w: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 w:rsidRPr="00592C2B">
        <w:t xml:space="preserve"> + 8</w:t>
      </w:r>
      <w:r w:rsidRPr="001255D9">
        <w:rPr>
          <w:rStyle w:val="Cmathsexpressions"/>
        </w:rPr>
        <w:t>x</w:t>
      </w:r>
      <w:r>
        <w:t xml:space="preserve"> + 13</w:t>
      </w:r>
      <w:r>
        <w:br/>
      </w:r>
      <w:r w:rsidRPr="00592C2B">
        <w:t xml:space="preserve">= </w:t>
      </w: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 w:rsidRPr="00592C2B">
        <w:t xml:space="preserve"> + 8</w:t>
      </w:r>
      <w:r w:rsidRPr="001255D9">
        <w:rPr>
          <w:rStyle w:val="Cmathsexpressions"/>
        </w:rPr>
        <w:t>x</w:t>
      </w:r>
      <w:r w:rsidRPr="00592C2B">
        <w:t xml:space="preserve"> + 16 </w:t>
      </w:r>
      <w:r>
        <w:t>– 16 + 13</w:t>
      </w:r>
      <w:r>
        <w:br/>
      </w:r>
      <w:r w:rsidRPr="00592C2B">
        <w:t>= (</w:t>
      </w: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 w:rsidRPr="00592C2B">
        <w:t> + 8</w:t>
      </w:r>
      <w:r w:rsidRPr="001255D9">
        <w:rPr>
          <w:rStyle w:val="Cmathsexpressions"/>
        </w:rPr>
        <w:t>x</w:t>
      </w:r>
      <w:r>
        <w:t xml:space="preserve"> + 16) – 3</w:t>
      </w:r>
      <w:r>
        <w:br/>
      </w:r>
      <w:r w:rsidRPr="00592C2B">
        <w:t>= (</w:t>
      </w:r>
      <w:r w:rsidRPr="001255D9">
        <w:rPr>
          <w:rStyle w:val="Cmathsexpressions"/>
        </w:rPr>
        <w:t>x</w:t>
      </w:r>
      <w:r w:rsidRPr="00592C2B">
        <w:t xml:space="preserve"> + 4)</w:t>
      </w:r>
      <w:r w:rsidRPr="001255D9">
        <w:rPr>
          <w:rStyle w:val="Csuperscript"/>
        </w:rPr>
        <w:t>2</w:t>
      </w:r>
      <w:r w:rsidRPr="00592C2B">
        <w:t xml:space="preserve"> – 3 </w:t>
      </w:r>
    </w:p>
    <w:p w14:paraId="12521A17" w14:textId="77777777" w:rsidR="00DF201E" w:rsidRPr="00592C2B" w:rsidRDefault="00DF201E" w:rsidP="00DF201E">
      <w:pPr>
        <w:pStyle w:val="Pquestiontextpartsa"/>
      </w:pPr>
      <w:r w:rsidRPr="001255D9">
        <w:rPr>
          <w:rStyle w:val="Cquestionpartlabelbold"/>
        </w:rPr>
        <w:t>(b)</w:t>
      </w:r>
      <w:r w:rsidRPr="001255D9">
        <w:rPr>
          <w:rStyle w:val="Cmathsexpressions"/>
        </w:rPr>
        <w:tab/>
      </w:r>
      <w:r w:rsidRPr="00592C2B">
        <w:t>(-4, -3)</w:t>
      </w:r>
    </w:p>
    <w:p w14:paraId="72BFA983" w14:textId="77777777" w:rsidR="00DF201E" w:rsidRPr="001255D9" w:rsidRDefault="00DF201E" w:rsidP="00DF201E">
      <w:pPr>
        <w:pStyle w:val="Pquestiontextpartsa"/>
        <w:rPr>
          <w:rStyle w:val="Cquestionpartlabelbold"/>
        </w:rPr>
      </w:pPr>
      <w:r w:rsidRPr="001255D9">
        <w:rPr>
          <w:rStyle w:val="Cquestionpartlabelbold"/>
        </w:rPr>
        <w:t xml:space="preserve">(c) </w:t>
      </w:r>
      <w:r w:rsidRPr="001255D9">
        <w:rPr>
          <w:rStyle w:val="Cmathsexpressions"/>
        </w:rPr>
        <w:t>x-</w:t>
      </w:r>
      <w:r w:rsidRPr="00592C2B">
        <w:t>intercepts</w:t>
      </w:r>
      <w:r w:rsidRPr="001255D9">
        <w:rPr>
          <w:rStyle w:val="Cmathsexpressions"/>
        </w:rPr>
        <w:t xml:space="preserve"> </w:t>
      </w:r>
      <w:r w:rsidRPr="00592C2B">
        <w:t xml:space="preserve">when </w:t>
      </w:r>
      <w:r w:rsidRPr="001255D9">
        <w:rPr>
          <w:rStyle w:val="Cmathsexpressions"/>
        </w:rPr>
        <w:t>y</w:t>
      </w:r>
      <w:r w:rsidRPr="00592C2B">
        <w:t xml:space="preserve"> = 0</w:t>
      </w:r>
    </w:p>
    <w:p w14:paraId="3DD6F988" w14:textId="4FE0E05E" w:rsidR="00DF201E" w:rsidRPr="00592C2B" w:rsidRDefault="00C9455F" w:rsidP="00DF201E">
      <w:pPr>
        <w:pStyle w:val="Pquestiontextpartsa"/>
      </w:pPr>
      <w:r>
        <w:tab/>
      </w:r>
      <w:r w:rsidR="00DF201E" w:rsidRPr="00592C2B">
        <w:t>(</w:t>
      </w:r>
      <w:r w:rsidR="00DF201E" w:rsidRPr="001255D9">
        <w:rPr>
          <w:rStyle w:val="Cmathsexpressions"/>
        </w:rPr>
        <w:t>x</w:t>
      </w:r>
      <w:r w:rsidR="00DF201E" w:rsidRPr="00592C2B">
        <w:t xml:space="preserve"> + 4)</w:t>
      </w:r>
      <w:r w:rsidR="00DF201E" w:rsidRPr="001255D9">
        <w:rPr>
          <w:rStyle w:val="Csuperscript"/>
        </w:rPr>
        <w:t>2</w:t>
      </w:r>
      <w:r w:rsidR="00DF201E" w:rsidRPr="00592C2B">
        <w:t xml:space="preserve"> – 3 = 0 </w:t>
      </w:r>
    </w:p>
    <w:p w14:paraId="7B2FA275" w14:textId="010C5829" w:rsidR="00DF201E" w:rsidRPr="00592C2B" w:rsidRDefault="00C9455F" w:rsidP="00DF201E">
      <w:pPr>
        <w:pStyle w:val="Pquestiontextpartsa"/>
      </w:pPr>
      <w:r>
        <w:tab/>
      </w:r>
      <w:r w:rsidR="00DF201E" w:rsidRPr="00592C2B">
        <w:t>(</w:t>
      </w:r>
      <w:r w:rsidR="00DF201E" w:rsidRPr="001255D9">
        <w:rPr>
          <w:rStyle w:val="Cmathsexpressions"/>
        </w:rPr>
        <w:t>x</w:t>
      </w:r>
      <w:r w:rsidR="00DF201E" w:rsidRPr="00592C2B">
        <w:t xml:space="preserve"> + 4 + </w:t>
      </w:r>
      <w:r w:rsidR="00657D1B" w:rsidRPr="00657D1B">
        <w:rPr>
          <w:i/>
          <w:position w:val="-8"/>
        </w:rPr>
        <w:object w:dxaOrig="360" w:dyaOrig="360" w14:anchorId="28E9C729">
          <v:shape id="_x0000_i1055" type="#_x0000_t75" style="width:18.25pt;height:18.25pt" o:ole="">
            <v:imagedata r:id="rId56" o:title=""/>
          </v:shape>
          <o:OLEObject Type="Embed" ProgID="Equation.DSMT4" ShapeID="_x0000_i1055" DrawAspect="Content" ObjectID="_1538907511" r:id="rId57"/>
        </w:object>
      </w:r>
      <w:r w:rsidR="00DF201E" w:rsidRPr="00592C2B">
        <w:t>)(</w:t>
      </w:r>
      <w:r w:rsidR="00DF201E" w:rsidRPr="001255D9">
        <w:rPr>
          <w:rStyle w:val="Cmathsexpressions"/>
        </w:rPr>
        <w:t>x</w:t>
      </w:r>
      <w:r w:rsidR="00DF201E" w:rsidRPr="00592C2B">
        <w:t xml:space="preserve"> + 4 − </w:t>
      </w:r>
      <w:r w:rsidR="00657D1B" w:rsidRPr="00657D1B">
        <w:rPr>
          <w:i/>
          <w:position w:val="-8"/>
        </w:rPr>
        <w:object w:dxaOrig="360" w:dyaOrig="360" w14:anchorId="2B8A397A">
          <v:shape id="_x0000_i1056" type="#_x0000_t75" style="width:18.25pt;height:18.25pt" o:ole="">
            <v:imagedata r:id="rId58" o:title=""/>
          </v:shape>
          <o:OLEObject Type="Embed" ProgID="Equation.DSMT4" ShapeID="_x0000_i1056" DrawAspect="Content" ObjectID="_1538907512" r:id="rId59"/>
        </w:object>
      </w:r>
      <w:r w:rsidR="00DF201E" w:rsidRPr="00592C2B">
        <w:t xml:space="preserve">) = 0 </w:t>
      </w:r>
    </w:p>
    <w:p w14:paraId="6D784A5A" w14:textId="519EC07C" w:rsidR="00DF201E" w:rsidRPr="00592C2B" w:rsidRDefault="00C9455F" w:rsidP="00DF201E">
      <w:pPr>
        <w:pStyle w:val="Pquestiontextpartsa"/>
        <w:rPr>
          <w:i/>
          <w:position w:val="-8"/>
        </w:rPr>
      </w:pPr>
      <w:r>
        <w:rPr>
          <w:rStyle w:val="Cmathsexpressions"/>
        </w:rPr>
        <w:tab/>
      </w:r>
      <w:r w:rsidR="00DF201E" w:rsidRPr="001255D9">
        <w:rPr>
          <w:rStyle w:val="Cmathsexpressions"/>
        </w:rPr>
        <w:t xml:space="preserve">x = </w:t>
      </w:r>
      <w:r w:rsidR="00DF201E" w:rsidRPr="00592C2B">
        <w:t>-4</w:t>
      </w:r>
      <w:r w:rsidR="00DF201E" w:rsidRPr="001255D9">
        <w:rPr>
          <w:rStyle w:val="Cmathsexpressions"/>
        </w:rPr>
        <w:t xml:space="preserve"> </w:t>
      </w:r>
      <w:r w:rsidR="00657D1B" w:rsidRPr="00657D1B">
        <w:rPr>
          <w:i/>
          <w:position w:val="-8"/>
        </w:rPr>
        <w:object w:dxaOrig="499" w:dyaOrig="360" w14:anchorId="70CBBF08">
          <v:shape id="_x0000_i1057" type="#_x0000_t75" style="width:25.8pt;height:18.25pt" o:ole="">
            <v:imagedata r:id="rId60" o:title=""/>
          </v:shape>
          <o:OLEObject Type="Embed" ProgID="Equation.DSMT4" ShapeID="_x0000_i1057" DrawAspect="Content" ObjectID="_1538907513" r:id="rId61"/>
        </w:object>
      </w:r>
    </w:p>
    <w:p w14:paraId="3AC9559B" w14:textId="524B399A" w:rsidR="00DF201E" w:rsidRPr="001255D9" w:rsidRDefault="00C9455F" w:rsidP="00DF201E">
      <w:pPr>
        <w:pStyle w:val="Pquestiontextpartsa"/>
        <w:rPr>
          <w:rStyle w:val="Cmathsexpressions"/>
        </w:rPr>
      </w:pPr>
      <w:r>
        <w:rPr>
          <w:rStyle w:val="Cmathsexpressions"/>
        </w:rPr>
        <w:tab/>
      </w:r>
      <w:r w:rsidR="00DF201E" w:rsidRPr="001255D9">
        <w:rPr>
          <w:rStyle w:val="Cmathsexpressions"/>
        </w:rPr>
        <w:t>x-</w:t>
      </w:r>
      <w:r w:rsidR="00DF201E" w:rsidRPr="00592C2B">
        <w:t>intercepts</w:t>
      </w:r>
      <w:r w:rsidR="00DF201E" w:rsidRPr="001255D9">
        <w:rPr>
          <w:rStyle w:val="Cmathsexpressions"/>
        </w:rPr>
        <w:t xml:space="preserve">: </w:t>
      </w:r>
      <w:r w:rsidR="00DF201E" w:rsidRPr="00592C2B">
        <w:t xml:space="preserve">(-4 + </w:t>
      </w:r>
      <w:r w:rsidR="00657D1B" w:rsidRPr="00657D1B">
        <w:rPr>
          <w:i/>
          <w:position w:val="-8"/>
        </w:rPr>
        <w:object w:dxaOrig="360" w:dyaOrig="360" w14:anchorId="536C7B35">
          <v:shape id="_x0000_i1058" type="#_x0000_t75" style="width:18.25pt;height:18.25pt" o:ole="">
            <v:imagedata r:id="rId62" o:title=""/>
          </v:shape>
          <o:OLEObject Type="Embed" ProgID="Equation.DSMT4" ShapeID="_x0000_i1058" DrawAspect="Content" ObjectID="_1538907514" r:id="rId63"/>
        </w:object>
      </w:r>
      <w:r w:rsidR="00DF201E" w:rsidRPr="00592C2B">
        <w:t>, 0) and</w:t>
      </w:r>
      <w:r w:rsidR="00DF201E" w:rsidRPr="001255D9">
        <w:rPr>
          <w:rStyle w:val="Cmathsexpressions"/>
        </w:rPr>
        <w:t xml:space="preserve"> </w:t>
      </w:r>
      <w:r w:rsidR="00DF201E" w:rsidRPr="00592C2B">
        <w:t xml:space="preserve">(-4 − </w:t>
      </w:r>
      <w:r w:rsidR="00657D1B" w:rsidRPr="00657D1B">
        <w:rPr>
          <w:i/>
          <w:position w:val="-8"/>
        </w:rPr>
        <w:object w:dxaOrig="360" w:dyaOrig="360" w14:anchorId="03BF9047">
          <v:shape id="_x0000_i1059" type="#_x0000_t75" style="width:18.25pt;height:18.25pt" o:ole="">
            <v:imagedata r:id="rId64" o:title=""/>
          </v:shape>
          <o:OLEObject Type="Embed" ProgID="Equation.DSMT4" ShapeID="_x0000_i1059" DrawAspect="Content" ObjectID="_1538907515" r:id="rId65"/>
        </w:object>
      </w:r>
      <w:r w:rsidR="00DF201E" w:rsidRPr="00592C2B">
        <w:t>, 0</w:t>
      </w:r>
      <w:r w:rsidR="00DF201E" w:rsidRPr="00DE4CBA">
        <w:t>)</w:t>
      </w:r>
    </w:p>
    <w:p w14:paraId="1728E77A" w14:textId="1F2FA178" w:rsidR="004A5593" w:rsidRDefault="004A5593" w:rsidP="00C9455F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[4.6</w:t>
      </w:r>
      <w:r w:rsidRPr="00DF7F34">
        <w:t>]</w:t>
      </w:r>
      <w:r w:rsidR="00C9455F">
        <w:t xml:space="preserve"> </w:t>
      </w:r>
      <w:r w:rsidR="00C9455F" w:rsidRPr="009A1D97">
        <w:rPr>
          <w:highlight w:val="lightGray"/>
        </w:rPr>
        <w:t>[10A]</w:t>
      </w:r>
    </w:p>
    <w:p w14:paraId="7DABD26D" w14:textId="5F379B51" w:rsidR="004A79D2" w:rsidRPr="003F416E" w:rsidRDefault="00DE4CBA" w:rsidP="00C9455F">
      <w:pPr>
        <w:pStyle w:val="Pquestiontextpartsa"/>
        <w:keepNext/>
      </w:pPr>
      <w:r w:rsidRPr="001255D9">
        <w:rPr>
          <w:rStyle w:val="Cquestionpartlabelbold"/>
        </w:rPr>
        <w:t>(a)</w:t>
      </w:r>
      <w:r w:rsidRPr="001255D9">
        <w:rPr>
          <w:rStyle w:val="Cquestionpartlabelbold"/>
        </w:rPr>
        <w:tab/>
      </w:r>
      <w:r w:rsidR="004A79D2" w:rsidRPr="008960DC">
        <w:rPr>
          <w:rStyle w:val="Cmathsexpressions"/>
        </w:rPr>
        <w:t>x</w:t>
      </w:r>
      <w:r w:rsidR="004A79D2" w:rsidRPr="00112A5B">
        <w:rPr>
          <w:rStyle w:val="Csuperscript"/>
        </w:rPr>
        <w:t>2</w:t>
      </w:r>
      <w:r w:rsidR="004A79D2" w:rsidRPr="003F416E">
        <w:t xml:space="preserve"> + 2</w:t>
      </w:r>
      <w:r w:rsidR="004A79D2" w:rsidRPr="008960DC">
        <w:rPr>
          <w:rStyle w:val="Cmathsexpressions"/>
        </w:rPr>
        <w:t>x</w:t>
      </w:r>
      <w:r w:rsidR="004A79D2" w:rsidRPr="003F416E">
        <w:t xml:space="preserve"> + 8 = 0</w:t>
      </w:r>
    </w:p>
    <w:p w14:paraId="43B49E74" w14:textId="32BD0F27" w:rsidR="004A79D2" w:rsidRPr="008960DC" w:rsidRDefault="00C9455F" w:rsidP="00C9455F">
      <w:pPr>
        <w:pStyle w:val="Pquestiontextpartsa"/>
        <w:keepNext/>
        <w:rPr>
          <w:rStyle w:val="Cmathsexpressions"/>
        </w:rPr>
      </w:pPr>
      <w:r>
        <w:rPr>
          <w:rStyle w:val="Cmathsexpressions"/>
        </w:rPr>
        <w:tab/>
      </w:r>
      <w:r w:rsidR="004A79D2" w:rsidRPr="008960DC">
        <w:rPr>
          <w:rStyle w:val="Cmathsexpressions"/>
        </w:rPr>
        <w:t>x</w:t>
      </w:r>
      <w:r w:rsidR="004A79D2" w:rsidRPr="003F416E">
        <w:t xml:space="preserve"> = </w:t>
      </w:r>
      <w:r w:rsidR="004A79D2" w:rsidRPr="003F416E">
        <w:rPr>
          <w:i/>
          <w:position w:val="-22"/>
        </w:rPr>
        <w:object w:dxaOrig="1500" w:dyaOrig="660" w14:anchorId="4C45FE09">
          <v:shape id="_x0000_i1060" type="#_x0000_t75" style="width:76.3pt;height:33.3pt" o:ole="">
            <v:imagedata r:id="rId66" o:title=""/>
          </v:shape>
          <o:OLEObject Type="Embed" ProgID="Equation.3" ShapeID="_x0000_i1060" DrawAspect="Content" ObjectID="_1538907516" r:id="rId67"/>
        </w:object>
      </w:r>
    </w:p>
    <w:p w14:paraId="032F8F8D" w14:textId="19FB0FE1" w:rsidR="004A79D2" w:rsidRPr="008960DC" w:rsidRDefault="00C9455F" w:rsidP="004A79D2">
      <w:pPr>
        <w:pStyle w:val="Pquestiontextpartsa"/>
        <w:rPr>
          <w:rStyle w:val="Cmathsexpressions"/>
        </w:rPr>
      </w:pPr>
      <w:r>
        <w:tab/>
      </w:r>
      <w:r w:rsidR="004A79D2" w:rsidRPr="003F416E">
        <w:t xml:space="preserve">   = </w:t>
      </w:r>
      <w:r w:rsidR="004A79D2" w:rsidRPr="003F416E">
        <w:rPr>
          <w:i/>
          <w:position w:val="-24"/>
        </w:rPr>
        <w:object w:dxaOrig="1939" w:dyaOrig="700" w14:anchorId="342F7A4F">
          <v:shape id="_x0000_i1061" type="#_x0000_t75" style="width:97.8pt;height:34.4pt" o:ole="">
            <v:imagedata r:id="rId68" o:title=""/>
          </v:shape>
          <o:OLEObject Type="Embed" ProgID="Equation.3" ShapeID="_x0000_i1061" DrawAspect="Content" ObjectID="_1538907517" r:id="rId69"/>
        </w:object>
      </w:r>
    </w:p>
    <w:p w14:paraId="52A2CBAB" w14:textId="3F9129EA" w:rsidR="004A79D2" w:rsidRPr="008960DC" w:rsidRDefault="00C9455F" w:rsidP="004A79D2">
      <w:pPr>
        <w:pStyle w:val="Pquestiontextpartsa"/>
        <w:rPr>
          <w:rStyle w:val="Cmathsexpressions"/>
        </w:rPr>
      </w:pPr>
      <w:r>
        <w:tab/>
      </w:r>
      <w:r w:rsidR="004A79D2" w:rsidRPr="003F416E">
        <w:t xml:space="preserve">As </w:t>
      </w:r>
      <w:r w:rsidR="008A4CD6" w:rsidRPr="003F416E">
        <w:rPr>
          <w:i/>
          <w:position w:val="-8"/>
        </w:rPr>
        <w:object w:dxaOrig="620" w:dyaOrig="360" w14:anchorId="1C73F6C7">
          <v:shape id="_x0000_i1062" type="#_x0000_t75" style="width:31.15pt;height:18.25pt" o:ole="">
            <v:imagedata r:id="rId70" o:title=""/>
          </v:shape>
          <o:OLEObject Type="Embed" ProgID="Equation.DSMT4" ShapeID="_x0000_i1062" DrawAspect="Content" ObjectID="_1538907518" r:id="rId71"/>
        </w:object>
      </w:r>
      <w:r w:rsidR="004A79D2" w:rsidRPr="003F416E">
        <w:t xml:space="preserve"> </w:t>
      </w:r>
      <w:r>
        <w:t>has no real value</w:t>
      </w:r>
      <w:r w:rsidR="004A79D2" w:rsidRPr="003F416E">
        <w:t xml:space="preserve">, there are no </w:t>
      </w:r>
      <w:r>
        <w:t xml:space="preserve">real </w:t>
      </w:r>
      <w:r w:rsidR="004A79D2" w:rsidRPr="003F416E">
        <w:t>solutions</w:t>
      </w:r>
      <w:r w:rsidR="008A4CD6">
        <w:t>.</w:t>
      </w:r>
    </w:p>
    <w:p w14:paraId="4A6C48D9" w14:textId="6C543113" w:rsidR="004A79D2" w:rsidRPr="003F416E" w:rsidRDefault="00DE4CBA" w:rsidP="004A79D2">
      <w:pPr>
        <w:pStyle w:val="Pquestiontextpartsa"/>
      </w:pPr>
      <w:r w:rsidRPr="001255D9">
        <w:rPr>
          <w:rStyle w:val="Cquestionpartlabelbold"/>
        </w:rPr>
        <w:t>(b)</w:t>
      </w:r>
      <w:r w:rsidRPr="001255D9">
        <w:rPr>
          <w:rStyle w:val="Cquestionpartlabelbold"/>
        </w:rPr>
        <w:tab/>
      </w:r>
      <w:r w:rsidR="004A79D2" w:rsidRPr="003F416E">
        <w:t>3</w:t>
      </w:r>
      <w:r w:rsidR="004A79D2" w:rsidRPr="008960DC">
        <w:rPr>
          <w:rStyle w:val="Cmathsexpressions"/>
        </w:rPr>
        <w:t>x</w:t>
      </w:r>
      <w:r w:rsidR="004A79D2" w:rsidRPr="00112A5B">
        <w:rPr>
          <w:rStyle w:val="Csuperscript"/>
        </w:rPr>
        <w:t>2</w:t>
      </w:r>
      <w:r w:rsidR="004A79D2" w:rsidRPr="003F416E">
        <w:t xml:space="preserve"> – 5</w:t>
      </w:r>
      <w:r w:rsidR="004A79D2" w:rsidRPr="008960DC">
        <w:rPr>
          <w:rStyle w:val="Cmathsexpressions"/>
        </w:rPr>
        <w:t>x</w:t>
      </w:r>
      <w:r w:rsidR="004A79D2" w:rsidRPr="003F416E">
        <w:t xml:space="preserve"> – 12 = 0 </w:t>
      </w:r>
    </w:p>
    <w:p w14:paraId="373382A0" w14:textId="231F8F1D" w:rsidR="004A79D2" w:rsidRPr="008960DC" w:rsidRDefault="00C9455F" w:rsidP="004A79D2">
      <w:pPr>
        <w:pStyle w:val="Pquestiontextpartsa"/>
        <w:rPr>
          <w:rStyle w:val="Cmathsexpressions"/>
        </w:rPr>
      </w:pPr>
      <w:r>
        <w:rPr>
          <w:rStyle w:val="Cmathsexpressions"/>
        </w:rPr>
        <w:tab/>
      </w:r>
      <w:r w:rsidR="004A79D2" w:rsidRPr="008960DC">
        <w:rPr>
          <w:rStyle w:val="Cmathsexpressions"/>
        </w:rPr>
        <w:t>x</w:t>
      </w:r>
      <w:r w:rsidR="004A79D2" w:rsidRPr="003F416E">
        <w:t xml:space="preserve"> = </w:t>
      </w:r>
      <w:r w:rsidR="004A79D2" w:rsidRPr="003F416E">
        <w:rPr>
          <w:i/>
          <w:position w:val="-22"/>
        </w:rPr>
        <w:object w:dxaOrig="1500" w:dyaOrig="660" w14:anchorId="27CEEE1C">
          <v:shape id="_x0000_i1063" type="#_x0000_t75" style="width:76.3pt;height:33.3pt" o:ole="">
            <v:imagedata r:id="rId72" o:title=""/>
          </v:shape>
          <o:OLEObject Type="Embed" ProgID="Equation.3" ShapeID="_x0000_i1063" DrawAspect="Content" ObjectID="_1538907519" r:id="rId73"/>
        </w:object>
      </w:r>
    </w:p>
    <w:p w14:paraId="4E270D24" w14:textId="0CC20D53" w:rsidR="004A79D2" w:rsidRPr="008960DC" w:rsidRDefault="00C9455F" w:rsidP="004A79D2">
      <w:pPr>
        <w:pStyle w:val="Pquestiontextpartsa"/>
        <w:rPr>
          <w:rStyle w:val="Cmathsexpressions"/>
        </w:rPr>
      </w:pPr>
      <w:r>
        <w:tab/>
      </w:r>
      <w:r w:rsidR="004A79D2" w:rsidRPr="003F416E">
        <w:t xml:space="preserve">   = </w:t>
      </w:r>
      <w:r w:rsidR="004A79D2" w:rsidRPr="003F416E">
        <w:rPr>
          <w:i/>
          <w:position w:val="-20"/>
        </w:rPr>
        <w:object w:dxaOrig="1820" w:dyaOrig="620" w14:anchorId="48917C64">
          <v:shape id="_x0000_i1064" type="#_x0000_t75" style="width:91.35pt;height:31.15pt" o:ole="">
            <v:imagedata r:id="rId74" o:title=""/>
          </v:shape>
          <o:OLEObject Type="Embed" ProgID="Equation.3" ShapeID="_x0000_i1064" DrawAspect="Content" ObjectID="_1538907520" r:id="rId75"/>
        </w:object>
      </w:r>
    </w:p>
    <w:p w14:paraId="4B2FEFD3" w14:textId="0B85EF10" w:rsidR="004A79D2" w:rsidRPr="008960DC" w:rsidRDefault="00C9455F" w:rsidP="004A79D2">
      <w:pPr>
        <w:pStyle w:val="Pquestiontextpartsa"/>
        <w:rPr>
          <w:rStyle w:val="Cmathsexpressions"/>
        </w:rPr>
      </w:pPr>
      <w:r>
        <w:tab/>
      </w:r>
      <w:r w:rsidR="004A79D2" w:rsidRPr="003F416E">
        <w:t xml:space="preserve">As </w:t>
      </w:r>
      <w:r w:rsidR="008A4CD6" w:rsidRPr="003F416E">
        <w:rPr>
          <w:i/>
          <w:position w:val="-8"/>
        </w:rPr>
        <w:object w:dxaOrig="580" w:dyaOrig="360" w14:anchorId="105DE877">
          <v:shape id="_x0000_i1065" type="#_x0000_t75" style="width:29pt;height:18.25pt" o:ole="">
            <v:imagedata r:id="rId76" o:title=""/>
          </v:shape>
          <o:OLEObject Type="Embed" ProgID="Equation.DSMT4" ShapeID="_x0000_i1065" DrawAspect="Content" ObjectID="_1538907521" r:id="rId77"/>
        </w:object>
      </w:r>
      <w:r w:rsidR="004A79D2" w:rsidRPr="003F416E">
        <w:t xml:space="preserve"> can be evaluated, there are solutions</w:t>
      </w:r>
      <w:r w:rsidR="004A79D2" w:rsidRPr="008960DC">
        <w:rPr>
          <w:rStyle w:val="Cmathsexpressions"/>
        </w:rPr>
        <w:t>.</w:t>
      </w:r>
    </w:p>
    <w:p w14:paraId="146E2B29" w14:textId="3F01BD0A" w:rsidR="00DE4CBA" w:rsidRDefault="00B370B0" w:rsidP="004A5593">
      <w:pPr>
        <w:pStyle w:val="Pquestionheadingsx"/>
      </w:pPr>
      <w:r w:rsidRPr="00342744">
        <w:t>Question 15</w:t>
      </w:r>
      <w:r w:rsidRPr="00342744">
        <w:tab/>
      </w:r>
      <w:r w:rsidRPr="00342744">
        <w:rPr>
          <w:rStyle w:val="Cmarkslabel"/>
        </w:rPr>
        <w:t>3 marks</w:t>
      </w:r>
      <w:r w:rsidRPr="00342744">
        <w:tab/>
        <w:t>[4.</w:t>
      </w:r>
      <w:r w:rsidR="008A4CD6">
        <w:t>6</w:t>
      </w:r>
      <w:r w:rsidRPr="00342744">
        <w:t>]</w:t>
      </w:r>
      <w:r w:rsidR="00C9455F">
        <w:t xml:space="preserve"> </w:t>
      </w:r>
      <w:r w:rsidR="00C9455F" w:rsidRPr="009A1D97">
        <w:rPr>
          <w:highlight w:val="lightGray"/>
        </w:rPr>
        <w:t>[10A]</w:t>
      </w:r>
    </w:p>
    <w:p w14:paraId="08EF8D4D" w14:textId="77777777" w:rsidR="00DE4CBA" w:rsidRPr="00592C2B" w:rsidRDefault="00DE4CBA" w:rsidP="00B370B0">
      <w:pPr>
        <w:pStyle w:val="Pquestiontextmainstem"/>
      </w:pPr>
      <w:r w:rsidRPr="00592C2B">
        <w:t>5</w:t>
      </w:r>
      <w:r w:rsidRPr="001255D9">
        <w:rPr>
          <w:rStyle w:val="Cmathsexpressions"/>
        </w:rPr>
        <w:t>y</w:t>
      </w:r>
      <w:r w:rsidRPr="001255D9">
        <w:rPr>
          <w:rStyle w:val="Csuperscript"/>
        </w:rPr>
        <w:t>2</w:t>
      </w:r>
      <w:r w:rsidRPr="00592C2B">
        <w:t xml:space="preserve"> + 15</w:t>
      </w:r>
      <w:r w:rsidRPr="001255D9">
        <w:rPr>
          <w:rStyle w:val="Cmathsexpressions"/>
        </w:rPr>
        <w:t>y</w:t>
      </w:r>
      <w:r w:rsidRPr="00592C2B">
        <w:t xml:space="preserve"> – 4</w:t>
      </w:r>
      <w:r w:rsidRPr="001255D9">
        <w:rPr>
          <w:rStyle w:val="Cmathsexpressions"/>
        </w:rPr>
        <w:t>y</w:t>
      </w:r>
      <w:r w:rsidRPr="00592C2B">
        <w:t xml:space="preserve"> – 12 = 0 </w:t>
      </w:r>
    </w:p>
    <w:p w14:paraId="690C7193" w14:textId="77777777" w:rsidR="00DE4CBA" w:rsidRPr="00592C2B" w:rsidRDefault="00DE4CBA" w:rsidP="00B370B0">
      <w:pPr>
        <w:pStyle w:val="Pquestiontextmainstem"/>
      </w:pPr>
      <w:r w:rsidRPr="00592C2B">
        <w:t xml:space="preserve">5 × -12 = -60 </w:t>
      </w:r>
    </w:p>
    <w:p w14:paraId="1D6E13DC" w14:textId="77777777" w:rsidR="00DE4CBA" w:rsidRPr="00592C2B" w:rsidRDefault="00DE4CBA" w:rsidP="00B370B0">
      <w:pPr>
        <w:pStyle w:val="Pquestiontextmainstem"/>
      </w:pPr>
      <w:r w:rsidRPr="00592C2B">
        <w:t xml:space="preserve">Find factors of -60 with a sum of +11. </w:t>
      </w:r>
    </w:p>
    <w:p w14:paraId="22FC9147" w14:textId="77777777" w:rsidR="00DE4CBA" w:rsidRPr="00592C2B" w:rsidRDefault="00DE4CBA" w:rsidP="00B370B0">
      <w:pPr>
        <w:pStyle w:val="Pquestiontextmainstem"/>
      </w:pPr>
      <w:r w:rsidRPr="00592C2B">
        <w:t>Use 15 and -4.</w:t>
      </w:r>
    </w:p>
    <w:p w14:paraId="4E5E06AA" w14:textId="77777777" w:rsidR="00DE4CBA" w:rsidRPr="00592C2B" w:rsidRDefault="00DE4CBA" w:rsidP="00B370B0">
      <w:pPr>
        <w:pStyle w:val="Pquestiontextmainstem"/>
      </w:pPr>
      <w:r w:rsidRPr="00592C2B">
        <w:t>5</w:t>
      </w:r>
      <w:r w:rsidRPr="001255D9">
        <w:rPr>
          <w:rStyle w:val="Cmathsexpressions"/>
        </w:rPr>
        <w:t>y</w:t>
      </w:r>
      <w:r w:rsidRPr="001255D9">
        <w:rPr>
          <w:rStyle w:val="Csuperscript"/>
        </w:rPr>
        <w:t>2</w:t>
      </w:r>
      <w:r w:rsidRPr="00592C2B">
        <w:t xml:space="preserve"> + 15</w:t>
      </w:r>
      <w:r w:rsidRPr="001255D9">
        <w:rPr>
          <w:rStyle w:val="Cmathsexpressions"/>
        </w:rPr>
        <w:t>y</w:t>
      </w:r>
      <w:r w:rsidRPr="00592C2B">
        <w:t xml:space="preserve"> – 4</w:t>
      </w:r>
      <w:r w:rsidRPr="001255D9">
        <w:rPr>
          <w:rStyle w:val="Cmathsexpressions"/>
        </w:rPr>
        <w:t>y</w:t>
      </w:r>
      <w:r w:rsidRPr="00592C2B">
        <w:t xml:space="preserve"> – 12 = 0 </w:t>
      </w:r>
    </w:p>
    <w:p w14:paraId="0832989B" w14:textId="77777777" w:rsidR="00DE4CBA" w:rsidRPr="00592C2B" w:rsidRDefault="00DE4CBA" w:rsidP="00B370B0">
      <w:pPr>
        <w:pStyle w:val="Pquestiontextmainstem"/>
      </w:pPr>
      <w:r w:rsidRPr="00592C2B">
        <w:t>5</w:t>
      </w:r>
      <w:r w:rsidRPr="001255D9">
        <w:rPr>
          <w:rStyle w:val="Cmathsexpressions"/>
        </w:rPr>
        <w:t>y</w:t>
      </w:r>
      <w:r w:rsidRPr="00592C2B">
        <w:t>(</w:t>
      </w:r>
      <w:r w:rsidRPr="001255D9">
        <w:rPr>
          <w:rStyle w:val="Cmathsexpressions"/>
        </w:rPr>
        <w:t>y</w:t>
      </w:r>
      <w:r w:rsidRPr="00592C2B">
        <w:t xml:space="preserve"> + 3) – 4(</w:t>
      </w:r>
      <w:r w:rsidRPr="001255D9">
        <w:rPr>
          <w:rStyle w:val="Cmathsexpressions"/>
        </w:rPr>
        <w:t>y</w:t>
      </w:r>
      <w:r w:rsidRPr="00592C2B">
        <w:t xml:space="preserve"> + 3) = 0</w:t>
      </w:r>
    </w:p>
    <w:p w14:paraId="1815148E" w14:textId="77777777" w:rsidR="00DE4CBA" w:rsidRPr="00592C2B" w:rsidRDefault="00DE4CBA" w:rsidP="00B370B0">
      <w:pPr>
        <w:pStyle w:val="Pquestiontextmainstem"/>
      </w:pPr>
      <w:r w:rsidRPr="00592C2B">
        <w:t>(5</w:t>
      </w:r>
      <w:r w:rsidRPr="001255D9">
        <w:rPr>
          <w:rStyle w:val="Cmathsexpressions"/>
        </w:rPr>
        <w:t>y</w:t>
      </w:r>
      <w:r w:rsidRPr="00592C2B">
        <w:t xml:space="preserve"> – 4)(</w:t>
      </w:r>
      <w:r w:rsidRPr="001255D9">
        <w:rPr>
          <w:rStyle w:val="Cmathsexpressions"/>
        </w:rPr>
        <w:t>y</w:t>
      </w:r>
      <w:r w:rsidRPr="00592C2B">
        <w:t xml:space="preserve"> + 3) = 0</w:t>
      </w:r>
    </w:p>
    <w:p w14:paraId="3108F748" w14:textId="411777CB" w:rsidR="00DE4CBA" w:rsidRDefault="00DE4CBA" w:rsidP="00B370B0">
      <w:pPr>
        <w:pStyle w:val="Pquestiontextmainstem"/>
      </w:pPr>
      <w:r w:rsidRPr="001255D9">
        <w:rPr>
          <w:rStyle w:val="Cmathsexpressions"/>
        </w:rPr>
        <w:t>y</w:t>
      </w:r>
      <w:r w:rsidRPr="00592C2B">
        <w:t xml:space="preserve"> = </w:t>
      </w:r>
      <w:r w:rsidRPr="00592C2B">
        <w:rPr>
          <w:position w:val="-24"/>
        </w:rPr>
        <w:object w:dxaOrig="240" w:dyaOrig="620" w14:anchorId="12EC290D">
          <v:shape id="_x0000_i1066" type="#_x0000_t75" style="width:11.8pt;height:31.15pt" o:ole="">
            <v:imagedata r:id="rId78" o:title=""/>
          </v:shape>
          <o:OLEObject Type="Embed" ProgID="Equation.DSMT4" ShapeID="_x0000_i1066" DrawAspect="Content" ObjectID="_1538907522" r:id="rId79"/>
        </w:object>
      </w:r>
      <w:r w:rsidRPr="00592C2B">
        <w:t xml:space="preserve">, </w:t>
      </w:r>
      <w:r w:rsidRPr="001255D9">
        <w:rPr>
          <w:rStyle w:val="Cmathsexpressions"/>
        </w:rPr>
        <w:t>y</w:t>
      </w:r>
      <w:r w:rsidRPr="00592C2B">
        <w:t xml:space="preserve"> = -3</w:t>
      </w:r>
    </w:p>
    <w:p w14:paraId="04835707" w14:textId="7A3E3BBE" w:rsidR="004A5593" w:rsidRDefault="004A5593" w:rsidP="004A5593">
      <w:pPr>
        <w:pStyle w:val="Pquestionheadingsx"/>
      </w:pPr>
      <w:r w:rsidRPr="00DF7F34">
        <w:t xml:space="preserve">Question </w:t>
      </w:r>
      <w:r w:rsidR="00B370B0">
        <w:t>16</w:t>
      </w:r>
      <w:r w:rsidRPr="00DF7F34">
        <w:tab/>
      </w:r>
      <w:r w:rsidR="008A4CD6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01578CF5" w14:textId="3EE093DE" w:rsidR="004A5593" w:rsidRDefault="00C9455F" w:rsidP="008A4CD6">
      <w:pPr>
        <w:pStyle w:val="Pquestiontextpartsa"/>
      </w:pPr>
      <w:r>
        <w:rPr>
          <w:noProof/>
        </w:rPr>
        <w:drawing>
          <wp:inline distT="0" distB="0" distL="0" distR="0" wp14:anchorId="48958AF5" wp14:editId="2C00B4A5">
            <wp:extent cx="1447800" cy="1493520"/>
            <wp:effectExtent l="0" t="0" r="0" b="0"/>
            <wp:docPr id="51" name="Picture 51" descr="PM10_PR_SSb_9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M10_PR_SSb_9_01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BB2" w:rsidRPr="006D6690">
        <w:br/>
      </w:r>
    </w:p>
    <w:p w14:paraId="602D57AB" w14:textId="5C1929BA" w:rsidR="004A5593" w:rsidRDefault="004A5593" w:rsidP="00485219">
      <w:pPr>
        <w:pStyle w:val="Pquestionheadingsx"/>
      </w:pPr>
      <w:r w:rsidRPr="00DF7F34">
        <w:lastRenderedPageBreak/>
        <w:t xml:space="preserve">Question </w:t>
      </w:r>
      <w:r w:rsidR="00B370B0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8A4CD6">
        <w:t>4</w:t>
      </w:r>
      <w:r w:rsidRPr="00DF7F34">
        <w:t>]</w:t>
      </w:r>
    </w:p>
    <w:p w14:paraId="03F50BEC" w14:textId="77777777" w:rsidR="00890BB2" w:rsidRPr="00C86D3A" w:rsidRDefault="00890BB2" w:rsidP="00485219">
      <w:pPr>
        <w:pStyle w:val="Pquestiontextmainstem"/>
        <w:keepNext/>
      </w:pPr>
      <w:r w:rsidRPr="00C86D3A">
        <w:t>Turning point is at (</w:t>
      </w:r>
      <w:r w:rsidRPr="008960DC">
        <w:rPr>
          <w:rStyle w:val="Cmathsexpressions"/>
        </w:rPr>
        <w:t>h, k</w:t>
      </w:r>
      <w:r w:rsidRPr="00C86D3A">
        <w:t>) = (8, 3)</w:t>
      </w:r>
    </w:p>
    <w:p w14:paraId="55905091" w14:textId="559120B2" w:rsidR="00890BB2" w:rsidRPr="00C86D3A" w:rsidRDefault="00890BB2" w:rsidP="00485219">
      <w:pPr>
        <w:pStyle w:val="Pquestiontextmainstem"/>
        <w:keepNext/>
      </w:pPr>
      <w:r>
        <w:t>For</w:t>
      </w:r>
      <w:r w:rsidRPr="00C86D3A">
        <w:t xml:space="preserve"> </w:t>
      </w:r>
      <w:r w:rsidRPr="008960DC">
        <w:rPr>
          <w:rStyle w:val="Cmathsexpressions"/>
        </w:rPr>
        <w:t>x</w:t>
      </w:r>
      <w:r w:rsidR="00C9455F">
        <w:t xml:space="preserve"> = 7</w:t>
      </w:r>
      <w:r>
        <w:t>:</w:t>
      </w:r>
      <w:r>
        <w:br/>
      </w:r>
      <w:r w:rsidRPr="00890BB2">
        <w:rPr>
          <w:position w:val="-10"/>
        </w:rPr>
        <w:object w:dxaOrig="1600" w:dyaOrig="380" w14:anchorId="753B6DED">
          <v:shape id="_x0000_i1067" type="#_x0000_t75" style="width:80.6pt;height:19.35pt" o:ole="">
            <v:imagedata r:id="rId81" o:title=""/>
          </v:shape>
          <o:OLEObject Type="Embed" ProgID="Equation.DSMT4" ShapeID="_x0000_i1067" DrawAspect="Content" ObjectID="_1538907523" r:id="rId82"/>
        </w:object>
      </w:r>
    </w:p>
    <w:p w14:paraId="1C6FB11B" w14:textId="77777777" w:rsidR="00890BB2" w:rsidRPr="00C86D3A" w:rsidRDefault="00890BB2" w:rsidP="00485219">
      <w:pPr>
        <w:pStyle w:val="Pquestiontextmainstem"/>
        <w:keepNext/>
      </w:pPr>
      <w:r w:rsidRPr="00C86D3A">
        <w:t xml:space="preserve">-2 = </w:t>
      </w:r>
      <w:r w:rsidRPr="008960DC">
        <w:rPr>
          <w:rStyle w:val="Cmathsexpressions"/>
        </w:rPr>
        <w:t>a</w:t>
      </w:r>
      <w:r w:rsidRPr="00C86D3A">
        <w:t xml:space="preserve"> + 3</w:t>
      </w:r>
    </w:p>
    <w:p w14:paraId="46A3AA25" w14:textId="4EB81074" w:rsidR="00890BB2" w:rsidRPr="00476506" w:rsidRDefault="00890BB2" w:rsidP="00890BB2">
      <w:pPr>
        <w:pStyle w:val="Pquestiontextmainstem"/>
      </w:pPr>
      <w:r w:rsidRPr="008960DC">
        <w:rPr>
          <w:rStyle w:val="Cmathsexpressions"/>
        </w:rPr>
        <w:t>a</w:t>
      </w:r>
      <w:r w:rsidRPr="00C86D3A">
        <w:t xml:space="preserve"> = 5</w:t>
      </w:r>
    </w:p>
    <w:p w14:paraId="4AFF2ABE" w14:textId="7F60E86F" w:rsidR="000067E3" w:rsidRPr="00F16CD2" w:rsidRDefault="000067E3" w:rsidP="000067E3">
      <w:pPr>
        <w:pStyle w:val="Psectionresults"/>
      </w:pPr>
      <w:r w:rsidRPr="00F16CD2">
        <w:t xml:space="preserve">Short answer total marks:  </w:t>
      </w:r>
      <w:r w:rsidR="006C1C49">
        <w:t>4</w:t>
      </w:r>
      <w:r w:rsidR="008A4CD6">
        <w:t>0</w:t>
      </w:r>
    </w:p>
    <w:p w14:paraId="3A178C3F" w14:textId="77777777" w:rsidR="000067E3" w:rsidRPr="00F16CD2" w:rsidRDefault="000067E3" w:rsidP="008A4CD6">
      <w:pPr>
        <w:pStyle w:val="Psectionheading"/>
        <w:pageBreakBefore w:val="0"/>
      </w:pPr>
      <w:r w:rsidRPr="00F16CD2">
        <w:t>Extended answer section</w:t>
      </w:r>
    </w:p>
    <w:p w14:paraId="6FA6AF0C" w14:textId="652B3A31" w:rsidR="00895710" w:rsidRDefault="00B370B0" w:rsidP="008A4CD6">
      <w:pPr>
        <w:pStyle w:val="Pquestionheadingsx1stafterhead"/>
      </w:pPr>
      <w:r>
        <w:t>Question 18</w:t>
      </w:r>
      <w:r w:rsidR="00895710" w:rsidRPr="00DF7F34">
        <w:tab/>
      </w:r>
      <w:r w:rsidR="00895710">
        <w:rPr>
          <w:rStyle w:val="Cmarkslabel"/>
        </w:rPr>
        <w:t>6</w:t>
      </w:r>
      <w:r w:rsidR="00895710" w:rsidRPr="00F00405">
        <w:rPr>
          <w:rStyle w:val="Cmarkslabel"/>
        </w:rPr>
        <w:t xml:space="preserve"> </w:t>
      </w:r>
      <w:r w:rsidR="00895710" w:rsidRPr="00DF7F34">
        <w:rPr>
          <w:rStyle w:val="Cmarkslabel"/>
        </w:rPr>
        <w:t>marks</w:t>
      </w:r>
      <w:r w:rsidR="00895710" w:rsidRPr="00DF7F34">
        <w:tab/>
        <w:t>[</w:t>
      </w:r>
      <w:r w:rsidR="00895710">
        <w:t>4.4</w:t>
      </w:r>
      <w:r w:rsidR="00895710" w:rsidRPr="00DF7F34">
        <w:t>]</w:t>
      </w:r>
    </w:p>
    <w:p w14:paraId="42BA4ADD" w14:textId="77777777" w:rsidR="00895710" w:rsidRPr="00E21508" w:rsidRDefault="00895710" w:rsidP="008A4CD6">
      <w:pPr>
        <w:pStyle w:val="Pquestiontextpartsa"/>
        <w:keepNext/>
        <w:rPr>
          <w:rStyle w:val="Cquestionpartlabelbold"/>
        </w:rPr>
      </w:pPr>
      <w:r w:rsidRPr="00E21508">
        <w:rPr>
          <w:rStyle w:val="Cquestionpartlabelbold"/>
        </w:rPr>
        <w:t>(a)</w:t>
      </w:r>
    </w:p>
    <w:p w14:paraId="7FD6E56F" w14:textId="0A179103" w:rsidR="00895710" w:rsidRPr="004337F1" w:rsidRDefault="00485219" w:rsidP="008A4CD6">
      <w:pPr>
        <w:keepNext/>
      </w:pPr>
      <w:r>
        <w:tab/>
      </w:r>
      <w:r>
        <w:rPr>
          <w:noProof/>
        </w:rPr>
        <w:drawing>
          <wp:inline distT="0" distB="0" distL="0" distR="0" wp14:anchorId="1FAD74E1" wp14:editId="4522C63A">
            <wp:extent cx="1719580" cy="1788160"/>
            <wp:effectExtent l="0" t="0" r="0" b="2540"/>
            <wp:docPr id="2" name="Picture 2" descr="C:\Users\uCarrTi\Documents\CURRENTish\PM v2\PRODUCTION tracking etc\ASSETS various for eBooks\Chapter tests exams\y10 lastmin images\PM2e_10_EB_04_FB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CarrTi\Documents\CURRENTish\PM v2\PRODUCTION tracking etc\ASSETS various for eBooks\Chapter tests exams\y10 lastmin images\PM2e_10_EB_04_FBA_01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BEBA8EAE-BF5A-486C-A8C5-ECC9F3942E4B}">
                          <a14:imgProps xmlns:a14="http://schemas.microsoft.com/office/drawing/2010/main">
                            <a14:imgLayer r:embed="rId8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ACC9" w14:textId="16837CA7" w:rsidR="00895710" w:rsidRPr="004337F1" w:rsidRDefault="00895710" w:rsidP="006A51EF">
      <w:pPr>
        <w:pStyle w:val="Pquestiontextpartsa"/>
      </w:pPr>
      <w:r w:rsidRPr="00112A5B">
        <w:rPr>
          <w:rStyle w:val="Cquestionpartlabelbold"/>
        </w:rPr>
        <w:t>(b)</w:t>
      </w:r>
      <w:r w:rsidRPr="00112A5B">
        <w:rPr>
          <w:rStyle w:val="Cquestionpartlabelbold"/>
        </w:rPr>
        <w:tab/>
      </w:r>
      <w:r w:rsidRPr="004337F1">
        <w:t xml:space="preserve">Maximum height at turning point </w:t>
      </w:r>
      <w:r w:rsidR="008A4CD6">
        <w:t xml:space="preserve">(30, 1800). So maximum height </w:t>
      </w:r>
      <w:r w:rsidR="006A51EF" w:rsidRPr="003F416E">
        <w:t>= 1800 m</w:t>
      </w:r>
    </w:p>
    <w:p w14:paraId="1BA7954E" w14:textId="68E72361" w:rsidR="00895710" w:rsidRPr="004337F1" w:rsidRDefault="00895710" w:rsidP="00E21508">
      <w:pPr>
        <w:pStyle w:val="Pquestiontextpartsa"/>
      </w:pPr>
      <w:r w:rsidRPr="00112A5B">
        <w:rPr>
          <w:rStyle w:val="Cquestionpartlabelbold"/>
        </w:rPr>
        <w:t>(c)</w:t>
      </w:r>
      <w:r w:rsidRPr="00112A5B">
        <w:rPr>
          <w:rStyle w:val="Cquestionpartlabelbold"/>
        </w:rPr>
        <w:tab/>
      </w:r>
      <w:r w:rsidRPr="004337F1">
        <w:t>Whe</w:t>
      </w:r>
      <w:r w:rsidR="00C9455F">
        <w:t>re</w:t>
      </w:r>
      <w:r w:rsidRPr="004337F1">
        <w:t xml:space="preserve"> </w:t>
      </w:r>
      <w:r w:rsidRPr="008960DC">
        <w:rPr>
          <w:rStyle w:val="Cmathsexpressions"/>
        </w:rPr>
        <w:t>y</w:t>
      </w:r>
      <w:r w:rsidRPr="004337F1">
        <w:t xml:space="preserve"> = 0: </w:t>
      </w:r>
    </w:p>
    <w:p w14:paraId="1AE83DE8" w14:textId="06453DAC" w:rsidR="006A51EF" w:rsidRPr="003F416E" w:rsidRDefault="00C9455F" w:rsidP="006A51EF">
      <w:pPr>
        <w:pStyle w:val="Pquestiontextpartsa"/>
      </w:pPr>
      <w:r>
        <w:tab/>
      </w:r>
      <w:r w:rsidR="006A51EF" w:rsidRPr="003F416E">
        <w:t>-2(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30)</w:t>
      </w:r>
      <w:r w:rsidR="006A51EF" w:rsidRPr="00112A5B">
        <w:rPr>
          <w:rStyle w:val="Csuperscript"/>
        </w:rPr>
        <w:t>2</w:t>
      </w:r>
      <w:r w:rsidR="006A51EF" w:rsidRPr="003F416E">
        <w:t xml:space="preserve"> + 1800 = 0</w:t>
      </w:r>
    </w:p>
    <w:p w14:paraId="23867535" w14:textId="295BA582" w:rsidR="006A51EF" w:rsidRPr="003F416E" w:rsidRDefault="00C9455F" w:rsidP="006A51EF">
      <w:pPr>
        <w:pStyle w:val="Pquestiontextpartsa"/>
      </w:pPr>
      <w:r>
        <w:tab/>
      </w:r>
      <w:r w:rsidR="00B370B0" w:rsidRPr="003F416E">
        <w:t xml:space="preserve"> 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30)</w:t>
      </w:r>
      <w:r w:rsidR="006A51EF" w:rsidRPr="00112A5B">
        <w:rPr>
          <w:rStyle w:val="Csuperscript"/>
        </w:rPr>
        <w:t>2</w:t>
      </w:r>
      <w:r w:rsidR="006A51EF" w:rsidRPr="003F416E">
        <w:t xml:space="preserve"> – 900 = 0</w:t>
      </w:r>
    </w:p>
    <w:p w14:paraId="784B2580" w14:textId="3BE944A4" w:rsidR="006A51EF" w:rsidRPr="003F416E" w:rsidRDefault="00C9455F" w:rsidP="006A51EF">
      <w:pPr>
        <w:pStyle w:val="Pquestiontextpartsa"/>
      </w:pPr>
      <w:r>
        <w:rPr>
          <w:rStyle w:val="Cmathsexpressions"/>
        </w:rPr>
        <w:tab/>
      </w:r>
      <w:r w:rsidR="006A51EF" w:rsidRPr="008960DC">
        <w:rPr>
          <w:rStyle w:val="Cmathsexpressions"/>
        </w:rPr>
        <w:t>(d</w:t>
      </w:r>
      <w:r w:rsidR="006A51EF" w:rsidRPr="003F416E">
        <w:t xml:space="preserve"> – 30 + 30)(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 – 30) = 0</w:t>
      </w:r>
    </w:p>
    <w:p w14:paraId="75EAA8FE" w14:textId="7EFB2E4D" w:rsidR="006A51EF" w:rsidRPr="00112A5B" w:rsidRDefault="00C9455F" w:rsidP="006A51EF">
      <w:pPr>
        <w:pStyle w:val="Pquestiontextpartsa"/>
        <w:rPr>
          <w:rStyle w:val="Cquestionpartlabelbold"/>
        </w:rPr>
      </w:pPr>
      <w:r>
        <w:rPr>
          <w:rStyle w:val="Cmathsexpressions"/>
        </w:rPr>
        <w:tab/>
      </w:r>
      <w:r w:rsidR="006A51EF" w:rsidRPr="008960DC">
        <w:rPr>
          <w:rStyle w:val="Cmathsexpressions"/>
        </w:rPr>
        <w:t>d</w:t>
      </w:r>
      <w:r w:rsidR="006A51EF" w:rsidRPr="003F416E">
        <w:t xml:space="preserve"> = 0 or 60</w:t>
      </w:r>
    </w:p>
    <w:p w14:paraId="4661FE1A" w14:textId="052C414E" w:rsidR="006A51EF" w:rsidRPr="003F416E" w:rsidRDefault="00C9455F" w:rsidP="006A51EF">
      <w:pPr>
        <w:pStyle w:val="Pquestiontextpartsa"/>
      </w:pPr>
      <w:r>
        <w:tab/>
      </w:r>
      <w:r w:rsidR="006A51EF" w:rsidRPr="003F416E">
        <w:t>Distance to target = 60 km</w:t>
      </w:r>
    </w:p>
    <w:p w14:paraId="598AB519" w14:textId="351B8FB2" w:rsidR="008F4811" w:rsidRDefault="00B370B0" w:rsidP="008F4811">
      <w:pPr>
        <w:pStyle w:val="Pquestionheadingsx"/>
      </w:pPr>
      <w:r>
        <w:t>Question 19</w:t>
      </w:r>
      <w:r w:rsidR="008F4811" w:rsidRPr="001F791F">
        <w:tab/>
      </w:r>
      <w:r w:rsidR="008F4811" w:rsidRPr="001F791F">
        <w:rPr>
          <w:rStyle w:val="Cmarkslabel"/>
        </w:rPr>
        <w:t xml:space="preserve">9 </w:t>
      </w:r>
      <w:r w:rsidR="008F4811" w:rsidRPr="00DF7F34">
        <w:rPr>
          <w:rStyle w:val="Cmarkslabel"/>
        </w:rPr>
        <w:t>marks</w:t>
      </w:r>
      <w:r w:rsidR="008F4811" w:rsidRPr="00DF7F34">
        <w:tab/>
        <w:t>[</w:t>
      </w:r>
      <w:r w:rsidR="00C9455F">
        <w:t xml:space="preserve">4.2, 4.3, </w:t>
      </w:r>
      <w:r w:rsidR="008F4811">
        <w:t>4.4</w:t>
      </w:r>
      <w:r w:rsidR="008F4811" w:rsidRPr="00DF7F34">
        <w:t>]</w:t>
      </w:r>
    </w:p>
    <w:p w14:paraId="05EE6DDA" w14:textId="2BBA3195" w:rsidR="000067E3" w:rsidRPr="002613BD" w:rsidRDefault="000067E3" w:rsidP="008F4811">
      <w:pPr>
        <w:pStyle w:val="Pquestiontextpartsa"/>
        <w:rPr>
          <w:rStyle w:val="Cquestionpartlabelbold"/>
        </w:rPr>
      </w:pPr>
      <w:r w:rsidRPr="002613BD">
        <w:rPr>
          <w:rStyle w:val="Cquestionpartlabelbold"/>
        </w:rPr>
        <w:t>(a)</w:t>
      </w:r>
      <w:r w:rsidRPr="002613BD">
        <w:rPr>
          <w:rStyle w:val="Cquestionpartlabelbold"/>
        </w:rPr>
        <w:tab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961"/>
        <w:gridCol w:w="961"/>
        <w:gridCol w:w="961"/>
        <w:gridCol w:w="962"/>
        <w:gridCol w:w="962"/>
        <w:gridCol w:w="962"/>
        <w:gridCol w:w="962"/>
        <w:gridCol w:w="962"/>
        <w:gridCol w:w="962"/>
      </w:tblGrid>
      <w:tr w:rsidR="00B370B0" w:rsidRPr="004D699D" w14:paraId="2B44F694" w14:textId="77777777" w:rsidTr="00B370B0">
        <w:tc>
          <w:tcPr>
            <w:tcW w:w="961" w:type="dxa"/>
            <w:shd w:val="clear" w:color="auto" w:fill="auto"/>
          </w:tcPr>
          <w:p w14:paraId="622E5971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  <w:rPr>
                <w:b/>
                <w:i/>
              </w:rPr>
            </w:pPr>
            <w:r w:rsidRPr="004D699D">
              <w:rPr>
                <w:b/>
                <w:i/>
              </w:rPr>
              <w:t>x</w:t>
            </w:r>
          </w:p>
        </w:tc>
        <w:tc>
          <w:tcPr>
            <w:tcW w:w="961" w:type="dxa"/>
            <w:shd w:val="clear" w:color="auto" w:fill="auto"/>
          </w:tcPr>
          <w:p w14:paraId="272A3DA9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0</w:t>
            </w:r>
          </w:p>
        </w:tc>
        <w:tc>
          <w:tcPr>
            <w:tcW w:w="961" w:type="dxa"/>
            <w:shd w:val="clear" w:color="auto" w:fill="auto"/>
          </w:tcPr>
          <w:p w14:paraId="1A8C4EAB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1</w:t>
            </w:r>
          </w:p>
        </w:tc>
        <w:tc>
          <w:tcPr>
            <w:tcW w:w="961" w:type="dxa"/>
            <w:shd w:val="clear" w:color="auto" w:fill="auto"/>
          </w:tcPr>
          <w:p w14:paraId="13B2BA89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2</w:t>
            </w:r>
          </w:p>
        </w:tc>
        <w:tc>
          <w:tcPr>
            <w:tcW w:w="962" w:type="dxa"/>
            <w:shd w:val="clear" w:color="auto" w:fill="auto"/>
          </w:tcPr>
          <w:p w14:paraId="4AAAC707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3</w:t>
            </w:r>
          </w:p>
        </w:tc>
        <w:tc>
          <w:tcPr>
            <w:tcW w:w="962" w:type="dxa"/>
            <w:shd w:val="clear" w:color="auto" w:fill="auto"/>
          </w:tcPr>
          <w:p w14:paraId="14A2264C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4</w:t>
            </w:r>
          </w:p>
        </w:tc>
        <w:tc>
          <w:tcPr>
            <w:tcW w:w="962" w:type="dxa"/>
            <w:shd w:val="clear" w:color="auto" w:fill="auto"/>
          </w:tcPr>
          <w:p w14:paraId="2BA3E16A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5</w:t>
            </w:r>
          </w:p>
        </w:tc>
        <w:tc>
          <w:tcPr>
            <w:tcW w:w="962" w:type="dxa"/>
            <w:shd w:val="clear" w:color="auto" w:fill="auto"/>
          </w:tcPr>
          <w:p w14:paraId="490B7500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6</w:t>
            </w:r>
          </w:p>
        </w:tc>
        <w:tc>
          <w:tcPr>
            <w:tcW w:w="962" w:type="dxa"/>
          </w:tcPr>
          <w:p w14:paraId="57946481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7</w:t>
            </w:r>
          </w:p>
        </w:tc>
        <w:tc>
          <w:tcPr>
            <w:tcW w:w="962" w:type="dxa"/>
          </w:tcPr>
          <w:p w14:paraId="72E08B17" w14:textId="77777777" w:rsidR="00B370B0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8</w:t>
            </w:r>
          </w:p>
        </w:tc>
      </w:tr>
      <w:tr w:rsidR="00B370B0" w:rsidRPr="004D699D" w14:paraId="1B18244A" w14:textId="77777777" w:rsidTr="00B370B0">
        <w:tc>
          <w:tcPr>
            <w:tcW w:w="961" w:type="dxa"/>
            <w:shd w:val="clear" w:color="auto" w:fill="auto"/>
          </w:tcPr>
          <w:p w14:paraId="0FB4641C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  <w:rPr>
                <w:b/>
                <w:i/>
              </w:rPr>
            </w:pPr>
            <w:r w:rsidRPr="004D699D">
              <w:rPr>
                <w:b/>
                <w:i/>
              </w:rPr>
              <w:t>y</w:t>
            </w:r>
          </w:p>
        </w:tc>
        <w:tc>
          <w:tcPr>
            <w:tcW w:w="961" w:type="dxa"/>
            <w:shd w:val="clear" w:color="auto" w:fill="auto"/>
          </w:tcPr>
          <w:p w14:paraId="16713F92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 w:rsidRPr="004D699D">
              <w:t>0</w:t>
            </w:r>
          </w:p>
        </w:tc>
        <w:tc>
          <w:tcPr>
            <w:tcW w:w="961" w:type="dxa"/>
            <w:shd w:val="clear" w:color="auto" w:fill="auto"/>
          </w:tcPr>
          <w:p w14:paraId="11A07CC3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7</w:t>
            </w:r>
          </w:p>
        </w:tc>
        <w:tc>
          <w:tcPr>
            <w:tcW w:w="961" w:type="dxa"/>
            <w:shd w:val="clear" w:color="auto" w:fill="auto"/>
          </w:tcPr>
          <w:p w14:paraId="54DF0B92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12</w:t>
            </w:r>
          </w:p>
        </w:tc>
        <w:tc>
          <w:tcPr>
            <w:tcW w:w="962" w:type="dxa"/>
            <w:shd w:val="clear" w:color="auto" w:fill="auto"/>
          </w:tcPr>
          <w:p w14:paraId="0BCBCBDD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15</w:t>
            </w:r>
          </w:p>
        </w:tc>
        <w:tc>
          <w:tcPr>
            <w:tcW w:w="962" w:type="dxa"/>
            <w:shd w:val="clear" w:color="auto" w:fill="auto"/>
          </w:tcPr>
          <w:p w14:paraId="24589F60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16</w:t>
            </w:r>
          </w:p>
        </w:tc>
        <w:tc>
          <w:tcPr>
            <w:tcW w:w="962" w:type="dxa"/>
            <w:shd w:val="clear" w:color="auto" w:fill="auto"/>
          </w:tcPr>
          <w:p w14:paraId="76E6E14A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15</w:t>
            </w:r>
          </w:p>
        </w:tc>
        <w:tc>
          <w:tcPr>
            <w:tcW w:w="962" w:type="dxa"/>
            <w:shd w:val="clear" w:color="auto" w:fill="auto"/>
          </w:tcPr>
          <w:p w14:paraId="125DD5A9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12</w:t>
            </w:r>
          </w:p>
        </w:tc>
        <w:tc>
          <w:tcPr>
            <w:tcW w:w="962" w:type="dxa"/>
          </w:tcPr>
          <w:p w14:paraId="34DA7EF3" w14:textId="77777777" w:rsidR="00B370B0" w:rsidRPr="004D699D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7</w:t>
            </w:r>
          </w:p>
        </w:tc>
        <w:tc>
          <w:tcPr>
            <w:tcW w:w="962" w:type="dxa"/>
          </w:tcPr>
          <w:p w14:paraId="3D44FFDA" w14:textId="77777777" w:rsidR="00B370B0" w:rsidRDefault="00B370B0" w:rsidP="004471E4">
            <w:pPr>
              <w:tabs>
                <w:tab w:val="left" w:pos="2800"/>
                <w:tab w:val="left" w:pos="3420"/>
                <w:tab w:val="left" w:pos="3960"/>
                <w:tab w:val="left" w:pos="4520"/>
                <w:tab w:val="left" w:pos="5120"/>
              </w:tabs>
              <w:jc w:val="center"/>
            </w:pPr>
            <w:r>
              <w:t>0</w:t>
            </w:r>
          </w:p>
        </w:tc>
      </w:tr>
    </w:tbl>
    <w:p w14:paraId="5A4F1765" w14:textId="59EC9FA3" w:rsidR="00B370B0" w:rsidRPr="001255D9" w:rsidRDefault="00B370B0" w:rsidP="00876D66">
      <w:pPr>
        <w:pStyle w:val="Pquestiontextmainstem"/>
        <w:rPr>
          <w:rStyle w:val="Cquestionpartlabelbold"/>
        </w:rPr>
      </w:pPr>
      <w:r w:rsidRPr="001255D9">
        <w:rPr>
          <w:rStyle w:val="Cquestionpartlabelbold"/>
        </w:rPr>
        <w:t>(b)</w:t>
      </w:r>
    </w:p>
    <w:p w14:paraId="19CB7F5A" w14:textId="724440E1" w:rsidR="00E21508" w:rsidRPr="00B370B0" w:rsidRDefault="00876D66" w:rsidP="001255D9">
      <w:pPr>
        <w:rPr>
          <w:rStyle w:val="Cquestionpartlabelbold"/>
          <w:rFonts w:ascii="Calibri" w:hAnsi="Calibri"/>
          <w:b w:val="0"/>
          <w:color w:val="000000"/>
          <w:lang w:val="en-US"/>
        </w:rPr>
      </w:pPr>
      <w:r>
        <w:rPr>
          <w:noProof/>
        </w:rPr>
        <w:drawing>
          <wp:inline distT="0" distB="0" distL="0" distR="0" wp14:anchorId="09D3F534" wp14:editId="505BF148">
            <wp:extent cx="1441704" cy="16215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9_FBTS_08.jpg"/>
                    <pic:cNvPicPr/>
                  </pic:nvPicPr>
                  <pic:blipFill>
                    <a:blip r:embed="rId85">
                      <a:extLst>
                        <a:ext uri="{BEBA8EAE-BF5A-486C-A8C5-ECC9F3942E4B}">
                          <a14:imgProps xmlns:a14="http://schemas.microsoft.com/office/drawing/2010/main">
                            <a14:imgLayer r:embed="rId8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C8E6" w14:textId="77777777" w:rsidR="00485219" w:rsidRDefault="00485219" w:rsidP="00B370B0">
      <w:pPr>
        <w:pStyle w:val="Pquestiontextpartsa"/>
        <w:rPr>
          <w:rStyle w:val="Cquestionpartlabelbold"/>
        </w:rPr>
      </w:pPr>
    </w:p>
    <w:p w14:paraId="3B493416" w14:textId="5ED36CF8" w:rsidR="00B370B0" w:rsidRPr="004D699D" w:rsidRDefault="00B370B0" w:rsidP="00B370B0">
      <w:pPr>
        <w:pStyle w:val="Pquestiontextpartsa"/>
      </w:pPr>
      <w:r w:rsidRPr="001255D9">
        <w:rPr>
          <w:rStyle w:val="Cquestionpartlabelbold"/>
        </w:rPr>
        <w:lastRenderedPageBreak/>
        <w:t>(c)</w:t>
      </w:r>
      <w:r w:rsidR="001255D9">
        <w:rPr>
          <w:rStyle w:val="Cquestionpartlabelbold"/>
        </w:rPr>
        <w:tab/>
      </w:r>
      <w:r w:rsidRPr="001255D9">
        <w:rPr>
          <w:rStyle w:val="Cquestionpartlabelbold"/>
        </w:rPr>
        <w:t>(i)</w:t>
      </w:r>
      <w:r w:rsidR="00C9455F">
        <w:t xml:space="preserve"> </w:t>
      </w:r>
      <w:r>
        <w:t>(4, 16)</w:t>
      </w:r>
      <w:r w:rsidR="001255D9">
        <w:tab/>
      </w:r>
      <w:r w:rsidRPr="001255D9">
        <w:rPr>
          <w:rStyle w:val="Cquestionpartlabelbold"/>
        </w:rPr>
        <w:t>(ii)</w:t>
      </w:r>
      <w:r w:rsidR="00C9455F">
        <w:t xml:space="preserve"> </w:t>
      </w:r>
      <w:r w:rsidRPr="001255D9">
        <w:rPr>
          <w:rStyle w:val="Cmathsexpressions"/>
        </w:rPr>
        <w:t>x-</w:t>
      </w:r>
      <w:r>
        <w:t>intercepts are (0, 0) and (8</w:t>
      </w:r>
      <w:r w:rsidRPr="004D699D">
        <w:t xml:space="preserve">, 0); </w:t>
      </w:r>
      <w:r w:rsidRPr="001255D9">
        <w:rPr>
          <w:rStyle w:val="Cmathsexpressions"/>
        </w:rPr>
        <w:t>y</w:t>
      </w:r>
      <w:r w:rsidRPr="004D699D">
        <w:t>-intercept is (0, 0).</w:t>
      </w:r>
    </w:p>
    <w:p w14:paraId="28DEE0D7" w14:textId="5E9746B3" w:rsidR="00B370B0" w:rsidRPr="004D699D" w:rsidRDefault="00B370B0" w:rsidP="00B370B0">
      <w:pPr>
        <w:pStyle w:val="Pquestiontextpartsa"/>
      </w:pPr>
      <w:r w:rsidRPr="001255D9">
        <w:rPr>
          <w:rStyle w:val="Cquestionpartlabelbold"/>
        </w:rPr>
        <w:t>(d)</w:t>
      </w:r>
      <w:r w:rsidRPr="001255D9">
        <w:rPr>
          <w:rStyle w:val="Cquestionpartlabelbold"/>
        </w:rPr>
        <w:tab/>
      </w:r>
      <w:r w:rsidRPr="004D699D">
        <w:t xml:space="preserve"> </w:t>
      </w:r>
      <w:r>
        <w:t>-</w:t>
      </w:r>
      <w:r w:rsidRPr="001255D9">
        <w:rPr>
          <w:rStyle w:val="Cmathsexpressions"/>
        </w:rPr>
        <w:t>x</w:t>
      </w:r>
      <w:r w:rsidRPr="001255D9">
        <w:rPr>
          <w:rStyle w:val="Csuperscript"/>
        </w:rPr>
        <w:t>2</w:t>
      </w:r>
      <w:r w:rsidRPr="00FB5027">
        <w:t xml:space="preserve"> + 8</w:t>
      </w:r>
      <w:r w:rsidRPr="001255D9">
        <w:rPr>
          <w:rStyle w:val="Cmathsexpressions"/>
        </w:rPr>
        <w:t>x</w:t>
      </w:r>
      <w:r w:rsidR="0021408B">
        <w:t xml:space="preserve"> –</w:t>
      </w:r>
      <w:r>
        <w:t xml:space="preserve"> 7 = 0</w:t>
      </w:r>
      <w:r>
        <w:br/>
      </w:r>
      <w:r w:rsidRPr="004D699D">
        <w:t>= (</w:t>
      </w:r>
      <w:r w:rsidRPr="001255D9">
        <w:rPr>
          <w:rStyle w:val="Cmathsexpressions"/>
        </w:rPr>
        <w:t>x</w:t>
      </w:r>
      <w:r>
        <w:t xml:space="preserve"> – 7</w:t>
      </w:r>
      <w:r w:rsidRPr="004D699D">
        <w:t>)(</w:t>
      </w:r>
      <w:r w:rsidRPr="001255D9">
        <w:rPr>
          <w:rStyle w:val="Cmathsexpressions"/>
        </w:rPr>
        <w:t>x</w:t>
      </w:r>
      <w:r w:rsidRPr="004D699D">
        <w:t xml:space="preserve"> – 1)</w:t>
      </w:r>
      <w:r>
        <w:t xml:space="preserve"> = 0</w:t>
      </w:r>
    </w:p>
    <w:p w14:paraId="6C886D30" w14:textId="70085642" w:rsidR="00B370B0" w:rsidRPr="004D699D" w:rsidRDefault="00C9455F" w:rsidP="00B370B0">
      <w:pPr>
        <w:pStyle w:val="Pquestiontextpartsa"/>
      </w:pPr>
      <w:r>
        <w:tab/>
      </w:r>
      <w:r w:rsidR="00B370B0" w:rsidRPr="004D699D">
        <w:t>The ball w</w:t>
      </w:r>
      <w:r w:rsidR="00B370B0">
        <w:t>as at a height of 7 m, 1 second and 7</w:t>
      </w:r>
      <w:r w:rsidR="00B370B0" w:rsidRPr="004D699D">
        <w:t xml:space="preserve"> seconds after the ball was thrown.</w:t>
      </w:r>
    </w:p>
    <w:p w14:paraId="48D1C2D9" w14:textId="51ECF381" w:rsidR="00B370B0" w:rsidRPr="004D699D" w:rsidRDefault="00B370B0" w:rsidP="00B370B0">
      <w:pPr>
        <w:pStyle w:val="Pquestiontextpartsa"/>
      </w:pPr>
      <w:r w:rsidRPr="001255D9">
        <w:rPr>
          <w:rStyle w:val="Cquestionpartlabelbold"/>
        </w:rPr>
        <w:t>(e)</w:t>
      </w:r>
      <w:r w:rsidRPr="004D699D">
        <w:tab/>
        <w:t>There are two times, on the way up and on the way down.</w:t>
      </w:r>
    </w:p>
    <w:p w14:paraId="322CD4C7" w14:textId="7BACE74D" w:rsidR="00B370B0" w:rsidRDefault="00B370B0" w:rsidP="00B370B0">
      <w:pPr>
        <w:pStyle w:val="Pquestiontextpartsa"/>
      </w:pPr>
      <w:r w:rsidRPr="001255D9">
        <w:rPr>
          <w:rStyle w:val="Cquestionpartlabelbold"/>
        </w:rPr>
        <w:t>(f)</w:t>
      </w:r>
      <w:r w:rsidRPr="001255D9">
        <w:rPr>
          <w:rStyle w:val="Cquestionpartlabelbold"/>
        </w:rPr>
        <w:tab/>
      </w:r>
      <w:r w:rsidRPr="004D699D">
        <w:t>The ba</w:t>
      </w:r>
      <w:r>
        <w:t>ll reaches a maximum height of 16</w:t>
      </w:r>
      <w:r w:rsidRPr="004D699D">
        <w:t xml:space="preserve"> m. </w:t>
      </w:r>
      <w:r>
        <w:t>It</w:t>
      </w:r>
      <w:r w:rsidRPr="004D699D">
        <w:t xml:space="preserve"> does not reac</w:t>
      </w:r>
      <w:r>
        <w:t>h the 17</w:t>
      </w:r>
      <w:r w:rsidRPr="004D699D">
        <w:t xml:space="preserve"> m level</w:t>
      </w:r>
      <w:r>
        <w:t>.</w:t>
      </w:r>
    </w:p>
    <w:p w14:paraId="0A81B739" w14:textId="774D5772" w:rsidR="000067E3" w:rsidRDefault="00FA4C77" w:rsidP="000067E3">
      <w:pPr>
        <w:pStyle w:val="Psectionresults"/>
      </w:pPr>
      <w:r>
        <w:t xml:space="preserve">Extended answer </w:t>
      </w:r>
      <w:r w:rsidR="006C1C49">
        <w:t>total marks:  15</w:t>
      </w:r>
    </w:p>
    <w:p w14:paraId="2D5EC732" w14:textId="411BF8E9" w:rsidR="000067E3" w:rsidRDefault="000067E3" w:rsidP="000067E3">
      <w:pPr>
        <w:pStyle w:val="Psectionresults"/>
      </w:pPr>
      <w:r>
        <w:t xml:space="preserve">TOTAL test marks:  </w:t>
      </w:r>
      <w:r w:rsidR="006C1C49">
        <w:t>6</w:t>
      </w:r>
      <w:r w:rsidR="00876D66">
        <w:t>3</w:t>
      </w:r>
    </w:p>
    <w:sectPr w:rsidR="000067E3" w:rsidSect="00957E9E">
      <w:headerReference w:type="default" r:id="rId87"/>
      <w:footerReference w:type="default" r:id="rId8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C0EAB" w14:textId="77777777" w:rsidR="002234C0" w:rsidRDefault="002234C0" w:rsidP="00B91E57">
      <w:r>
        <w:separator/>
      </w:r>
    </w:p>
  </w:endnote>
  <w:endnote w:type="continuationSeparator" w:id="0">
    <w:p w14:paraId="6342AC54" w14:textId="77777777" w:rsidR="002234C0" w:rsidRDefault="002234C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8521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94AF3" w14:textId="77777777" w:rsidR="002234C0" w:rsidRDefault="002234C0" w:rsidP="00B91E57">
      <w:r>
        <w:separator/>
      </w:r>
    </w:p>
  </w:footnote>
  <w:footnote w:type="continuationSeparator" w:id="0">
    <w:p w14:paraId="5F9E7182" w14:textId="77777777" w:rsidR="002234C0" w:rsidRDefault="002234C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314EB059" w:rsidR="00B91E57" w:rsidRDefault="00C9455F" w:rsidP="00D5430B">
    <w:pPr>
      <w:pStyle w:val="Pheadertext"/>
    </w:pPr>
    <w:r>
      <w:t>Pearson Mathematics</w:t>
    </w:r>
    <w:r w:rsidR="00D5430B" w:rsidRPr="0058708E">
      <w:t xml:space="preserve"> 10–10A </w:t>
    </w:r>
    <w:r>
      <w:t xml:space="preserve">  </w:t>
    </w:r>
    <w:r w:rsidR="00D5430B" w:rsidRPr="0058708E">
      <w:t>Algeb</w:t>
    </w:r>
    <w:r w:rsidR="00DF201E">
      <w:t xml:space="preserve">ra and quadratics, part 2 </w:t>
    </w:r>
    <w:r>
      <w:t xml:space="preserve">— </w:t>
    </w:r>
    <w:r w:rsidR="00DF201E">
      <w:t>Test E</w:t>
    </w:r>
    <w:r w:rsidR="000F1B62">
      <w:t xml:space="preserve"> </w:t>
    </w:r>
    <w:r w:rsidR="001158EE">
      <w:t>Solutions</w:t>
    </w:r>
  </w:p>
  <w:p w14:paraId="6EBB9E88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7AC4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63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381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57663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E41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843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3C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926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4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4C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469F6"/>
    <w:multiLevelType w:val="hybridMultilevel"/>
    <w:tmpl w:val="064A96FE"/>
    <w:lvl w:ilvl="0" w:tplc="4AC81F2C">
      <w:start w:val="1"/>
      <w:numFmt w:val="lowerLetter"/>
      <w:lvlText w:val="(%1)"/>
      <w:lvlJc w:val="left"/>
      <w:pPr>
        <w:ind w:left="61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30" w:hanging="360"/>
      </w:pPr>
    </w:lvl>
    <w:lvl w:ilvl="2" w:tplc="0C09001B" w:tentative="1">
      <w:start w:val="1"/>
      <w:numFmt w:val="lowerRoman"/>
      <w:lvlText w:val="%3."/>
      <w:lvlJc w:val="right"/>
      <w:pPr>
        <w:ind w:left="2050" w:hanging="180"/>
      </w:pPr>
    </w:lvl>
    <w:lvl w:ilvl="3" w:tplc="0C09000F" w:tentative="1">
      <w:start w:val="1"/>
      <w:numFmt w:val="decimal"/>
      <w:lvlText w:val="%4."/>
      <w:lvlJc w:val="left"/>
      <w:pPr>
        <w:ind w:left="2770" w:hanging="360"/>
      </w:pPr>
    </w:lvl>
    <w:lvl w:ilvl="4" w:tplc="0C090019" w:tentative="1">
      <w:start w:val="1"/>
      <w:numFmt w:val="lowerLetter"/>
      <w:lvlText w:val="%5."/>
      <w:lvlJc w:val="left"/>
      <w:pPr>
        <w:ind w:left="3490" w:hanging="360"/>
      </w:pPr>
    </w:lvl>
    <w:lvl w:ilvl="5" w:tplc="0C09001B" w:tentative="1">
      <w:start w:val="1"/>
      <w:numFmt w:val="lowerRoman"/>
      <w:lvlText w:val="%6."/>
      <w:lvlJc w:val="right"/>
      <w:pPr>
        <w:ind w:left="4210" w:hanging="180"/>
      </w:pPr>
    </w:lvl>
    <w:lvl w:ilvl="6" w:tplc="0C09000F" w:tentative="1">
      <w:start w:val="1"/>
      <w:numFmt w:val="decimal"/>
      <w:lvlText w:val="%7."/>
      <w:lvlJc w:val="left"/>
      <w:pPr>
        <w:ind w:left="4930" w:hanging="360"/>
      </w:pPr>
    </w:lvl>
    <w:lvl w:ilvl="7" w:tplc="0C090019" w:tentative="1">
      <w:start w:val="1"/>
      <w:numFmt w:val="lowerLetter"/>
      <w:lvlText w:val="%8."/>
      <w:lvlJc w:val="left"/>
      <w:pPr>
        <w:ind w:left="5650" w:hanging="360"/>
      </w:pPr>
    </w:lvl>
    <w:lvl w:ilvl="8" w:tplc="0C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1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390065"/>
    <w:multiLevelType w:val="hybridMultilevel"/>
    <w:tmpl w:val="A060F0B2"/>
    <w:lvl w:ilvl="0" w:tplc="020677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5E4C74"/>
    <w:multiLevelType w:val="hybridMultilevel"/>
    <w:tmpl w:val="E0769C58"/>
    <w:lvl w:ilvl="0" w:tplc="3AC8768C">
      <w:start w:val="1"/>
      <w:numFmt w:val="lowerLetter"/>
      <w:lvlText w:val="(%1)"/>
      <w:lvlJc w:val="left"/>
      <w:pPr>
        <w:ind w:left="723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3" w:hanging="360"/>
      </w:pPr>
    </w:lvl>
    <w:lvl w:ilvl="2" w:tplc="0C09001B" w:tentative="1">
      <w:start w:val="1"/>
      <w:numFmt w:val="lowerRoman"/>
      <w:lvlText w:val="%3."/>
      <w:lvlJc w:val="right"/>
      <w:pPr>
        <w:ind w:left="2163" w:hanging="180"/>
      </w:pPr>
    </w:lvl>
    <w:lvl w:ilvl="3" w:tplc="0C09000F" w:tentative="1">
      <w:start w:val="1"/>
      <w:numFmt w:val="decimal"/>
      <w:lvlText w:val="%4."/>
      <w:lvlJc w:val="left"/>
      <w:pPr>
        <w:ind w:left="2883" w:hanging="360"/>
      </w:pPr>
    </w:lvl>
    <w:lvl w:ilvl="4" w:tplc="0C090019" w:tentative="1">
      <w:start w:val="1"/>
      <w:numFmt w:val="lowerLetter"/>
      <w:lvlText w:val="%5."/>
      <w:lvlJc w:val="left"/>
      <w:pPr>
        <w:ind w:left="3603" w:hanging="360"/>
      </w:pPr>
    </w:lvl>
    <w:lvl w:ilvl="5" w:tplc="0C09001B" w:tentative="1">
      <w:start w:val="1"/>
      <w:numFmt w:val="lowerRoman"/>
      <w:lvlText w:val="%6."/>
      <w:lvlJc w:val="right"/>
      <w:pPr>
        <w:ind w:left="4323" w:hanging="180"/>
      </w:pPr>
    </w:lvl>
    <w:lvl w:ilvl="6" w:tplc="0C09000F" w:tentative="1">
      <w:start w:val="1"/>
      <w:numFmt w:val="decimal"/>
      <w:lvlText w:val="%7."/>
      <w:lvlJc w:val="left"/>
      <w:pPr>
        <w:ind w:left="5043" w:hanging="360"/>
      </w:pPr>
    </w:lvl>
    <w:lvl w:ilvl="7" w:tplc="0C090019" w:tentative="1">
      <w:start w:val="1"/>
      <w:numFmt w:val="lowerLetter"/>
      <w:lvlText w:val="%8."/>
      <w:lvlJc w:val="left"/>
      <w:pPr>
        <w:ind w:left="5763" w:hanging="360"/>
      </w:pPr>
    </w:lvl>
    <w:lvl w:ilvl="8" w:tplc="0C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>
    <w:nsid w:val="1306041B"/>
    <w:multiLevelType w:val="hybridMultilevel"/>
    <w:tmpl w:val="4E28A7AE"/>
    <w:lvl w:ilvl="0" w:tplc="90802BBE">
      <w:start w:val="1"/>
      <w:numFmt w:val="lowerLetter"/>
      <w:lvlText w:val="(%1)"/>
      <w:lvlJc w:val="left"/>
      <w:pPr>
        <w:ind w:left="100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8302185"/>
    <w:multiLevelType w:val="hybridMultilevel"/>
    <w:tmpl w:val="F4420C38"/>
    <w:lvl w:ilvl="0" w:tplc="126062A0">
      <w:start w:val="14"/>
      <w:numFmt w:val="decimal"/>
      <w:lvlText w:val="Question %1"/>
      <w:lvlJc w:val="left"/>
      <w:pPr>
        <w:ind w:left="587" w:hanging="360"/>
      </w:pPr>
      <w:rPr>
        <w:rFonts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14D08"/>
    <w:multiLevelType w:val="hybridMultilevel"/>
    <w:tmpl w:val="A2A0528C"/>
    <w:lvl w:ilvl="0" w:tplc="B8AC2A0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8B570F"/>
    <w:multiLevelType w:val="hybridMultilevel"/>
    <w:tmpl w:val="437E86BA"/>
    <w:lvl w:ilvl="0" w:tplc="DDB8335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4"/>
        <w:position w:val="0"/>
        <w:sz w:val="24"/>
        <w:u w:val="none"/>
        <w:effect w:val="none"/>
        <w:vertAlign w:val="baseline"/>
        <w:em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722A8"/>
    <w:multiLevelType w:val="hybridMultilevel"/>
    <w:tmpl w:val="7068C1F6"/>
    <w:lvl w:ilvl="0" w:tplc="27BE9748">
      <w:start w:val="1"/>
      <w:numFmt w:val="lowerLetter"/>
      <w:lvlText w:val="(%1)"/>
      <w:lvlJc w:val="left"/>
      <w:pPr>
        <w:ind w:left="502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7"/>
  </w:num>
  <w:num w:numId="4">
    <w:abstractNumId w:val="19"/>
  </w:num>
  <w:num w:numId="5">
    <w:abstractNumId w:val="11"/>
  </w:num>
  <w:num w:numId="6">
    <w:abstractNumId w:val="16"/>
  </w:num>
  <w:num w:numId="7">
    <w:abstractNumId w:val="20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8"/>
  </w:num>
  <w:num w:numId="21">
    <w:abstractNumId w:val="15"/>
  </w:num>
  <w:num w:numId="22">
    <w:abstractNumId w:val="14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7E3"/>
    <w:rsid w:val="000135C2"/>
    <w:rsid w:val="00027BED"/>
    <w:rsid w:val="0003306F"/>
    <w:rsid w:val="00033C5C"/>
    <w:rsid w:val="000343E1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95966"/>
    <w:rsid w:val="000B1576"/>
    <w:rsid w:val="000C2002"/>
    <w:rsid w:val="000C4CB1"/>
    <w:rsid w:val="000C6C56"/>
    <w:rsid w:val="000D147D"/>
    <w:rsid w:val="000F1B62"/>
    <w:rsid w:val="000F230F"/>
    <w:rsid w:val="000F52E2"/>
    <w:rsid w:val="00104B56"/>
    <w:rsid w:val="00112A5B"/>
    <w:rsid w:val="00114E72"/>
    <w:rsid w:val="001158EE"/>
    <w:rsid w:val="00121EAB"/>
    <w:rsid w:val="001249D4"/>
    <w:rsid w:val="001255D9"/>
    <w:rsid w:val="00132BF6"/>
    <w:rsid w:val="00133398"/>
    <w:rsid w:val="00136289"/>
    <w:rsid w:val="00153C7C"/>
    <w:rsid w:val="001605F8"/>
    <w:rsid w:val="00160C54"/>
    <w:rsid w:val="001631D1"/>
    <w:rsid w:val="00180D86"/>
    <w:rsid w:val="0019026E"/>
    <w:rsid w:val="00190E6E"/>
    <w:rsid w:val="001A5327"/>
    <w:rsid w:val="001A56FA"/>
    <w:rsid w:val="001B433F"/>
    <w:rsid w:val="001C4DB3"/>
    <w:rsid w:val="001C6E1C"/>
    <w:rsid w:val="001E5DE4"/>
    <w:rsid w:val="001E7C68"/>
    <w:rsid w:val="001F3D5E"/>
    <w:rsid w:val="00201EF5"/>
    <w:rsid w:val="00204A21"/>
    <w:rsid w:val="0021408B"/>
    <w:rsid w:val="00216AD9"/>
    <w:rsid w:val="0022266F"/>
    <w:rsid w:val="00223001"/>
    <w:rsid w:val="002234C0"/>
    <w:rsid w:val="00224B47"/>
    <w:rsid w:val="002509BC"/>
    <w:rsid w:val="002613BD"/>
    <w:rsid w:val="002635BA"/>
    <w:rsid w:val="00272CA1"/>
    <w:rsid w:val="0029660A"/>
    <w:rsid w:val="0029665F"/>
    <w:rsid w:val="002A61AB"/>
    <w:rsid w:val="002A79E7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7246F"/>
    <w:rsid w:val="00374306"/>
    <w:rsid w:val="00376745"/>
    <w:rsid w:val="00387433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212BA"/>
    <w:rsid w:val="0043227F"/>
    <w:rsid w:val="00435FE7"/>
    <w:rsid w:val="00452041"/>
    <w:rsid w:val="00456CE0"/>
    <w:rsid w:val="00457310"/>
    <w:rsid w:val="0046226B"/>
    <w:rsid w:val="00464A71"/>
    <w:rsid w:val="00472CCA"/>
    <w:rsid w:val="0048344D"/>
    <w:rsid w:val="00485219"/>
    <w:rsid w:val="00485A37"/>
    <w:rsid w:val="004A1C99"/>
    <w:rsid w:val="004A5593"/>
    <w:rsid w:val="004A5DD5"/>
    <w:rsid w:val="004A79D2"/>
    <w:rsid w:val="004C23FF"/>
    <w:rsid w:val="004C5E1E"/>
    <w:rsid w:val="004D01B5"/>
    <w:rsid w:val="004D24DE"/>
    <w:rsid w:val="004D3645"/>
    <w:rsid w:val="004E3EB5"/>
    <w:rsid w:val="004E4397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373F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B789E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52315"/>
    <w:rsid w:val="00657D1B"/>
    <w:rsid w:val="00665AA1"/>
    <w:rsid w:val="0066782B"/>
    <w:rsid w:val="00694283"/>
    <w:rsid w:val="006A51EF"/>
    <w:rsid w:val="006B2DF9"/>
    <w:rsid w:val="006C1C49"/>
    <w:rsid w:val="006C4B2F"/>
    <w:rsid w:val="006D05C1"/>
    <w:rsid w:val="006D6A33"/>
    <w:rsid w:val="006D6A60"/>
    <w:rsid w:val="006D6B75"/>
    <w:rsid w:val="006E28FE"/>
    <w:rsid w:val="006E6CBD"/>
    <w:rsid w:val="006E79D0"/>
    <w:rsid w:val="006E7B52"/>
    <w:rsid w:val="006F2BB6"/>
    <w:rsid w:val="006F38FB"/>
    <w:rsid w:val="006F48EB"/>
    <w:rsid w:val="0070464D"/>
    <w:rsid w:val="007048EC"/>
    <w:rsid w:val="00705331"/>
    <w:rsid w:val="00713EAF"/>
    <w:rsid w:val="00715815"/>
    <w:rsid w:val="00722B45"/>
    <w:rsid w:val="0072797F"/>
    <w:rsid w:val="007313E8"/>
    <w:rsid w:val="00732B3C"/>
    <w:rsid w:val="00735BAF"/>
    <w:rsid w:val="00750AF1"/>
    <w:rsid w:val="00751156"/>
    <w:rsid w:val="00764B22"/>
    <w:rsid w:val="007701CE"/>
    <w:rsid w:val="007721B9"/>
    <w:rsid w:val="00775F8D"/>
    <w:rsid w:val="00781345"/>
    <w:rsid w:val="00794BEF"/>
    <w:rsid w:val="00796A94"/>
    <w:rsid w:val="007A1A60"/>
    <w:rsid w:val="007B7545"/>
    <w:rsid w:val="007C05E1"/>
    <w:rsid w:val="007D4058"/>
    <w:rsid w:val="007E3D28"/>
    <w:rsid w:val="007E7FF0"/>
    <w:rsid w:val="00814B1B"/>
    <w:rsid w:val="00817AEB"/>
    <w:rsid w:val="008226DD"/>
    <w:rsid w:val="00823BB8"/>
    <w:rsid w:val="008266C5"/>
    <w:rsid w:val="00830A8D"/>
    <w:rsid w:val="0084001E"/>
    <w:rsid w:val="00842378"/>
    <w:rsid w:val="008453BA"/>
    <w:rsid w:val="00851029"/>
    <w:rsid w:val="0085608B"/>
    <w:rsid w:val="00857E45"/>
    <w:rsid w:val="00861728"/>
    <w:rsid w:val="00872A57"/>
    <w:rsid w:val="00876D66"/>
    <w:rsid w:val="008807F5"/>
    <w:rsid w:val="00880D48"/>
    <w:rsid w:val="00883D65"/>
    <w:rsid w:val="00887F5C"/>
    <w:rsid w:val="00890BB2"/>
    <w:rsid w:val="00895710"/>
    <w:rsid w:val="008960DC"/>
    <w:rsid w:val="008A2708"/>
    <w:rsid w:val="008A4CD6"/>
    <w:rsid w:val="008A7B65"/>
    <w:rsid w:val="008B5DC2"/>
    <w:rsid w:val="008C44CE"/>
    <w:rsid w:val="008D3E39"/>
    <w:rsid w:val="008D5EBA"/>
    <w:rsid w:val="008E3A48"/>
    <w:rsid w:val="008F0DDC"/>
    <w:rsid w:val="008F0EC6"/>
    <w:rsid w:val="008F4811"/>
    <w:rsid w:val="009023C1"/>
    <w:rsid w:val="00906CB2"/>
    <w:rsid w:val="00913906"/>
    <w:rsid w:val="00915F30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4082"/>
    <w:rsid w:val="00957E9E"/>
    <w:rsid w:val="00962392"/>
    <w:rsid w:val="00973403"/>
    <w:rsid w:val="00974CD7"/>
    <w:rsid w:val="0097565D"/>
    <w:rsid w:val="00976D13"/>
    <w:rsid w:val="009841D7"/>
    <w:rsid w:val="009A776D"/>
    <w:rsid w:val="009B1361"/>
    <w:rsid w:val="009C1F04"/>
    <w:rsid w:val="009C3377"/>
    <w:rsid w:val="009D03D9"/>
    <w:rsid w:val="009F2FC5"/>
    <w:rsid w:val="00A17287"/>
    <w:rsid w:val="00A215AF"/>
    <w:rsid w:val="00A23D25"/>
    <w:rsid w:val="00A35659"/>
    <w:rsid w:val="00A37631"/>
    <w:rsid w:val="00A450C7"/>
    <w:rsid w:val="00A475CC"/>
    <w:rsid w:val="00A5299B"/>
    <w:rsid w:val="00A609BB"/>
    <w:rsid w:val="00A61D4A"/>
    <w:rsid w:val="00A66E55"/>
    <w:rsid w:val="00A72C08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894"/>
    <w:rsid w:val="00AF0F2C"/>
    <w:rsid w:val="00AF1D6D"/>
    <w:rsid w:val="00AF5384"/>
    <w:rsid w:val="00B0166C"/>
    <w:rsid w:val="00B11C16"/>
    <w:rsid w:val="00B12113"/>
    <w:rsid w:val="00B13718"/>
    <w:rsid w:val="00B21E3E"/>
    <w:rsid w:val="00B25421"/>
    <w:rsid w:val="00B31E6A"/>
    <w:rsid w:val="00B32D92"/>
    <w:rsid w:val="00B370B0"/>
    <w:rsid w:val="00B46721"/>
    <w:rsid w:val="00B564BE"/>
    <w:rsid w:val="00B632C3"/>
    <w:rsid w:val="00B6363F"/>
    <w:rsid w:val="00B63D7A"/>
    <w:rsid w:val="00B6458B"/>
    <w:rsid w:val="00B65D5F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16C2"/>
    <w:rsid w:val="00C41B73"/>
    <w:rsid w:val="00C5054A"/>
    <w:rsid w:val="00C50C69"/>
    <w:rsid w:val="00C51718"/>
    <w:rsid w:val="00C522B4"/>
    <w:rsid w:val="00C55D8F"/>
    <w:rsid w:val="00C56D83"/>
    <w:rsid w:val="00C75F4E"/>
    <w:rsid w:val="00C80885"/>
    <w:rsid w:val="00C80BDE"/>
    <w:rsid w:val="00C91F3C"/>
    <w:rsid w:val="00C9254A"/>
    <w:rsid w:val="00C9455F"/>
    <w:rsid w:val="00CA6F9E"/>
    <w:rsid w:val="00CB3D6D"/>
    <w:rsid w:val="00CC0D68"/>
    <w:rsid w:val="00CC6FFF"/>
    <w:rsid w:val="00CC7D1F"/>
    <w:rsid w:val="00CD00EA"/>
    <w:rsid w:val="00CD2B65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430B"/>
    <w:rsid w:val="00D5788E"/>
    <w:rsid w:val="00D6673C"/>
    <w:rsid w:val="00D747CC"/>
    <w:rsid w:val="00D817B5"/>
    <w:rsid w:val="00D83536"/>
    <w:rsid w:val="00D86065"/>
    <w:rsid w:val="00D94C52"/>
    <w:rsid w:val="00DA3BBA"/>
    <w:rsid w:val="00DA6D73"/>
    <w:rsid w:val="00DB2FDA"/>
    <w:rsid w:val="00DB6E72"/>
    <w:rsid w:val="00DC60E6"/>
    <w:rsid w:val="00DD25FC"/>
    <w:rsid w:val="00DD3A30"/>
    <w:rsid w:val="00DE113C"/>
    <w:rsid w:val="00DE11D7"/>
    <w:rsid w:val="00DE3994"/>
    <w:rsid w:val="00DE45D5"/>
    <w:rsid w:val="00DE4CBA"/>
    <w:rsid w:val="00DE67DE"/>
    <w:rsid w:val="00DF201E"/>
    <w:rsid w:val="00E01186"/>
    <w:rsid w:val="00E01B2A"/>
    <w:rsid w:val="00E021E4"/>
    <w:rsid w:val="00E02483"/>
    <w:rsid w:val="00E02C5B"/>
    <w:rsid w:val="00E0504A"/>
    <w:rsid w:val="00E10D96"/>
    <w:rsid w:val="00E12A8E"/>
    <w:rsid w:val="00E16138"/>
    <w:rsid w:val="00E21508"/>
    <w:rsid w:val="00E2498A"/>
    <w:rsid w:val="00E42B3B"/>
    <w:rsid w:val="00E4401F"/>
    <w:rsid w:val="00E522E3"/>
    <w:rsid w:val="00E56C69"/>
    <w:rsid w:val="00E57E03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66C0"/>
    <w:rsid w:val="00ED79FA"/>
    <w:rsid w:val="00EE6019"/>
    <w:rsid w:val="00EE7C00"/>
    <w:rsid w:val="00EF25B6"/>
    <w:rsid w:val="00EF30D8"/>
    <w:rsid w:val="00EF38CC"/>
    <w:rsid w:val="00EF6108"/>
    <w:rsid w:val="00F1598F"/>
    <w:rsid w:val="00F16CD2"/>
    <w:rsid w:val="00F24B10"/>
    <w:rsid w:val="00F279DF"/>
    <w:rsid w:val="00F41913"/>
    <w:rsid w:val="00F45CC1"/>
    <w:rsid w:val="00F55659"/>
    <w:rsid w:val="00F5599A"/>
    <w:rsid w:val="00F80273"/>
    <w:rsid w:val="00F93270"/>
    <w:rsid w:val="00FA4C77"/>
    <w:rsid w:val="00FA71CA"/>
    <w:rsid w:val="00FB077E"/>
    <w:rsid w:val="00FB4663"/>
    <w:rsid w:val="00FB7DE1"/>
    <w:rsid w:val="00FC2A4C"/>
    <w:rsid w:val="00FD1FE1"/>
    <w:rsid w:val="00FE304B"/>
    <w:rsid w:val="00FE3101"/>
    <w:rsid w:val="00FE47F1"/>
    <w:rsid w:val="00FE4B25"/>
    <w:rsid w:val="00FE6891"/>
    <w:rsid w:val="00FE6E25"/>
    <w:rsid w:val="00FF15E7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6.wmf"/><Relationship Id="rId50" Type="http://schemas.openxmlformats.org/officeDocument/2006/relationships/image" Target="media/image17.wmf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5.wmf"/><Relationship Id="rId76" Type="http://schemas.openxmlformats.org/officeDocument/2006/relationships/image" Target="media/image29.wmf"/><Relationship Id="rId84" Type="http://schemas.microsoft.com/office/2007/relationships/hdphoto" Target="media/hdphoto1.wdp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0.wmf"/><Relationship Id="rId66" Type="http://schemas.openxmlformats.org/officeDocument/2006/relationships/image" Target="media/image24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2.bin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3.bin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image" Target="media/image19.wmf"/><Relationship Id="rId64" Type="http://schemas.openxmlformats.org/officeDocument/2006/relationships/image" Target="media/image23.wmf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1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80" Type="http://schemas.openxmlformats.org/officeDocument/2006/relationships/image" Target="media/image31.jpeg"/><Relationship Id="rId85" Type="http://schemas.openxmlformats.org/officeDocument/2006/relationships/image" Target="media/image34.jpe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83" Type="http://schemas.openxmlformats.org/officeDocument/2006/relationships/image" Target="media/image33.jpeg"/><Relationship Id="rId8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8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81" Type="http://schemas.openxmlformats.org/officeDocument/2006/relationships/image" Target="media/image32.emf"/><Relationship Id="rId86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100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128</cp:revision>
  <cp:lastPrinted>2016-07-15T04:27:00Z</cp:lastPrinted>
  <dcterms:created xsi:type="dcterms:W3CDTF">2016-07-25T04:53:00Z</dcterms:created>
  <dcterms:modified xsi:type="dcterms:W3CDTF">2016-10-25T02:31:00Z</dcterms:modified>
</cp:coreProperties>
</file>