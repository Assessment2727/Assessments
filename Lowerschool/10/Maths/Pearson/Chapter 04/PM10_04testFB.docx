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9C41" w14:textId="77777777" w:rsidR="00F2707E" w:rsidRDefault="00F2707E" w:rsidP="00F2707E">
      <w:pPr>
        <w:pStyle w:val="Psectionheading"/>
      </w:pPr>
      <w:r>
        <w:t>Multiple-choice section – choose the correct an</w:t>
      </w:r>
      <w:bookmarkStart w:id="0" w:name="_GoBack"/>
      <w:bookmarkEnd w:id="0"/>
      <w:r>
        <w:t>swer</w:t>
      </w:r>
    </w:p>
    <w:p w14:paraId="40EC4C38" w14:textId="74B51B76" w:rsidR="00F2707E" w:rsidRDefault="00F2707E" w:rsidP="00F2707E">
      <w:pPr>
        <w:pStyle w:val="Pquestionheadingmc1stafterhead"/>
      </w:pPr>
      <w:r>
        <w:t>Question 1</w:t>
      </w:r>
      <w:r>
        <w:tab/>
        <w:t>[4.6</w:t>
      </w:r>
      <w:r w:rsidRPr="00DF7F34">
        <w:t>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4434DBAE" w14:textId="7F3675B1" w:rsidR="00F2707E" w:rsidRPr="004337F1" w:rsidRDefault="00F2707E" w:rsidP="00F2707E">
      <w:pPr>
        <w:pStyle w:val="Pquestiontextmainstem"/>
      </w:pPr>
      <w:r w:rsidRPr="004337F1">
        <w:t>When using the quadratic formula</w:t>
      </w:r>
      <w:r>
        <w:t xml:space="preserve"> to</w:t>
      </w:r>
      <w:r w:rsidRPr="004337F1">
        <w:t xml:space="preserve"> solv</w:t>
      </w:r>
      <w:r>
        <w:t>e</w:t>
      </w:r>
      <w:r w:rsidRPr="004337F1">
        <w:t xml:space="preserve"> </w:t>
      </w:r>
      <w:r w:rsidR="00B8723F" w:rsidRPr="00B8723F">
        <w:rPr>
          <w:rStyle w:val="Cmathsexpressions"/>
        </w:rPr>
        <w:t>x</w:t>
      </w:r>
      <w:r w:rsidR="00B8723F" w:rsidRPr="007D5D8C">
        <w:rPr>
          <w:rStyle w:val="Csuperscript"/>
        </w:rPr>
        <w:t>2</w:t>
      </w:r>
      <w:r w:rsidR="00B8723F" w:rsidRPr="00B8723F">
        <w:rPr>
          <w:rStyle w:val="Cmathsexpressions"/>
        </w:rPr>
        <w:t xml:space="preserve"> – </w:t>
      </w:r>
      <w:r w:rsidR="00B8723F" w:rsidRPr="00B8723F">
        <w:t>2</w:t>
      </w:r>
      <w:r w:rsidR="00B8723F" w:rsidRPr="00B8723F">
        <w:rPr>
          <w:rStyle w:val="Cmathsexpressions"/>
        </w:rPr>
        <w:t xml:space="preserve">x + </w:t>
      </w:r>
      <w:r w:rsidR="00EB2996">
        <w:t>4</w:t>
      </w:r>
      <w:r w:rsidR="00B8723F" w:rsidRPr="00B8723F">
        <w:t xml:space="preserve"> = 0</w:t>
      </w:r>
      <w:r w:rsidRPr="004337F1">
        <w:t xml:space="preserve">, the values of </w:t>
      </w:r>
      <w:r w:rsidRPr="00FA5C18">
        <w:rPr>
          <w:rStyle w:val="Cmathsexpressions"/>
        </w:rPr>
        <w:t>a, b, c</w:t>
      </w:r>
      <w:r w:rsidRPr="004337F1">
        <w:t xml:space="preserve"> </w:t>
      </w:r>
      <w:r w:rsidRPr="00D40428">
        <w:t>are respectively:</w:t>
      </w:r>
    </w:p>
    <w:p w14:paraId="3ADC8C29" w14:textId="5FA3F28C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B8723F">
        <w:t xml:space="preserve">1, -2, </w:t>
      </w:r>
      <w:r w:rsidR="00EB2996">
        <w:t>-4</w:t>
      </w:r>
      <w:r>
        <w:tab/>
      </w:r>
      <w:r>
        <w:tab/>
      </w:r>
      <w:r w:rsidRPr="004337F1"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="00B8723F">
        <w:t>1</w:t>
      </w:r>
      <w:r w:rsidRPr="004337F1">
        <w:t>,</w:t>
      </w:r>
      <w:r w:rsidR="00B8723F">
        <w:t xml:space="preserve"> </w:t>
      </w:r>
      <w:r w:rsidR="00EB2996">
        <w:t>-</w:t>
      </w:r>
      <w:r w:rsidR="00B8723F">
        <w:t>2</w:t>
      </w:r>
      <w:r w:rsidR="00EB2996">
        <w:t>, 4</w:t>
      </w:r>
      <w:r>
        <w:tab/>
      </w:r>
      <w:r>
        <w:tab/>
      </w:r>
      <w:r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="00B8723F">
        <w:t>3, -1</w:t>
      </w:r>
      <w:r w:rsidR="00EB2996">
        <w:t>, 4</w:t>
      </w:r>
      <w:r>
        <w:tab/>
      </w:r>
      <w:r>
        <w:tab/>
      </w:r>
      <w:r w:rsidR="00701DD8">
        <w:tab/>
      </w:r>
      <w:r w:rsidR="00701DD8">
        <w:tab/>
      </w:r>
      <w:r w:rsidRPr="004337F1">
        <w:tab/>
      </w:r>
      <w:r w:rsidRPr="00F86633">
        <w:rPr>
          <w:rStyle w:val="Cquestionpartlabelbold"/>
        </w:rPr>
        <w:t>D</w:t>
      </w:r>
      <w:r>
        <w:tab/>
      </w:r>
      <w:r w:rsidR="00EB2996">
        <w:t>4, -2, 1</w:t>
      </w:r>
    </w:p>
    <w:p w14:paraId="39F9D497" w14:textId="62EB6185" w:rsidR="00F2707E" w:rsidRPr="007C50AE" w:rsidRDefault="00F2707E" w:rsidP="00F2707E">
      <w:pPr>
        <w:pStyle w:val="Pquestionheadingmc"/>
      </w:pPr>
      <w:r>
        <w:t>Question 2</w:t>
      </w:r>
      <w:r>
        <w:tab/>
        <w:t>[4.5]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405D7A93" w14:textId="6F5305E8" w:rsidR="00F2707E" w:rsidRPr="004337F1" w:rsidRDefault="00F2707E" w:rsidP="00EB2996">
      <w:pPr>
        <w:pStyle w:val="Pquestiontextmainstem"/>
      </w:pPr>
      <w:r w:rsidRPr="004337F1">
        <w:t xml:space="preserve">The factors of </w:t>
      </w:r>
      <w:r w:rsidR="00EB2996" w:rsidRPr="00E1097B">
        <w:t>7</w:t>
      </w:r>
      <w:r w:rsidR="00EB2996" w:rsidRPr="00E1097B">
        <w:rPr>
          <w:rStyle w:val="Cmathsexpressions"/>
        </w:rPr>
        <w:t>x</w:t>
      </w:r>
      <w:r w:rsidR="00EB2996" w:rsidRPr="00E1097B">
        <w:rPr>
          <w:rStyle w:val="Csuperscript"/>
        </w:rPr>
        <w:t>2</w:t>
      </w:r>
      <w:r w:rsidR="00EB2996" w:rsidRPr="00E1097B">
        <w:t xml:space="preserve"> + 20</w:t>
      </w:r>
      <w:r w:rsidR="00EB2996" w:rsidRPr="00E1097B">
        <w:rPr>
          <w:rStyle w:val="Cmathsexpressions"/>
        </w:rPr>
        <w:t>x</w:t>
      </w:r>
      <w:r w:rsidR="00EB2996" w:rsidRPr="00E1097B">
        <w:t xml:space="preserve"> – 32 </w:t>
      </w:r>
      <w:r w:rsidRPr="004337F1">
        <w:t xml:space="preserve">are: </w:t>
      </w:r>
    </w:p>
    <w:p w14:paraId="3573B0A5" w14:textId="574C6FAB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="00EB2996">
        <w:t>7</w:t>
      </w:r>
      <w:r w:rsidRPr="00F86633">
        <w:rPr>
          <w:rStyle w:val="Cmathsexpressions"/>
        </w:rPr>
        <w:t>x</w:t>
      </w:r>
      <w:r w:rsidRPr="004337F1">
        <w:t xml:space="preserve"> – 3)(</w:t>
      </w:r>
      <w:r w:rsidRPr="00F86633">
        <w:rPr>
          <w:rStyle w:val="Cmathsexpressions"/>
        </w:rPr>
        <w:t>x</w:t>
      </w:r>
      <w:r w:rsidRPr="004337F1">
        <w:t xml:space="preserve"> + 5)</w:t>
      </w:r>
      <w:r w:rsidRPr="004337F1">
        <w:tab/>
      </w:r>
      <w:r w:rsidR="00701DD8">
        <w:tab/>
      </w:r>
      <w:r w:rsidRPr="00F86633">
        <w:rPr>
          <w:rStyle w:val="Cquestionpartlabelbold"/>
        </w:rPr>
        <w:t>B</w:t>
      </w:r>
      <w:r>
        <w:tab/>
      </w:r>
      <w:r w:rsidRPr="004337F1">
        <w:t>3(</w:t>
      </w:r>
      <w:r w:rsidR="00EB2996">
        <w:t>7</w:t>
      </w:r>
      <w:r w:rsidRPr="00F86633">
        <w:rPr>
          <w:rStyle w:val="Cmathsexpressions"/>
        </w:rPr>
        <w:t>x</w:t>
      </w:r>
      <w:r w:rsidR="00EB2996">
        <w:t xml:space="preserve"> − 4</w:t>
      </w:r>
      <w:r w:rsidRPr="004337F1">
        <w:t>)(</w:t>
      </w:r>
      <w:r w:rsidRPr="00F86633">
        <w:rPr>
          <w:rStyle w:val="Cmathsexpressions"/>
        </w:rPr>
        <w:t>x</w:t>
      </w:r>
      <w:r w:rsidR="00EB2996">
        <w:t xml:space="preserve"> + 8</w:t>
      </w:r>
      <w:r w:rsidRPr="004337F1">
        <w:t>)</w:t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="00EB2996">
        <w:t xml:space="preserve"> + 7</w:t>
      </w:r>
      <w:r w:rsidRPr="004337F1">
        <w:t>)(3</w:t>
      </w:r>
      <w:r w:rsidRPr="00F86633">
        <w:rPr>
          <w:rStyle w:val="Cmathsexpressions"/>
        </w:rPr>
        <w:t>x</w:t>
      </w:r>
      <w:r w:rsidR="00EB2996">
        <w:t xml:space="preserve"> – 4</w:t>
      </w:r>
      <w:r w:rsidRPr="004337F1">
        <w:t>)</w:t>
      </w:r>
      <w:r w:rsidR="00701DD8">
        <w:tab/>
      </w:r>
      <w:r w:rsidR="00701DD8">
        <w:tab/>
      </w:r>
      <w:r w:rsidR="003C76D0">
        <w:tab/>
      </w:r>
      <w:r w:rsidRPr="00F86633">
        <w:rPr>
          <w:rStyle w:val="Cquestionpartlabelbold"/>
        </w:rPr>
        <w:t>D</w:t>
      </w:r>
      <w:r>
        <w:tab/>
      </w:r>
      <w:r w:rsidRPr="004337F1">
        <w:t>(</w:t>
      </w:r>
      <w:r w:rsidR="00EB2996">
        <w:t>7</w:t>
      </w:r>
      <w:r w:rsidRPr="00F86633">
        <w:rPr>
          <w:rStyle w:val="Cmathsexpressions"/>
        </w:rPr>
        <w:t>x</w:t>
      </w:r>
      <w:r w:rsidRPr="004337F1">
        <w:t xml:space="preserve"> – </w:t>
      </w:r>
      <w:r w:rsidR="00EB2996">
        <w:t>8</w:t>
      </w:r>
      <w:r w:rsidRPr="004337F1">
        <w:t>)(</w:t>
      </w:r>
      <w:r w:rsidRPr="00F86633">
        <w:rPr>
          <w:rStyle w:val="Cmathsexpressions"/>
        </w:rPr>
        <w:t>x</w:t>
      </w:r>
      <w:r w:rsidR="00EB2996">
        <w:t xml:space="preserve"> + 4</w:t>
      </w:r>
      <w:r w:rsidRPr="004337F1">
        <w:t>)</w:t>
      </w:r>
    </w:p>
    <w:p w14:paraId="324C89ED" w14:textId="7B091B7B" w:rsidR="00F2707E" w:rsidRPr="007C50AE" w:rsidRDefault="00F2707E" w:rsidP="00F2707E">
      <w:pPr>
        <w:pStyle w:val="Pquestionheadingmc"/>
      </w:pPr>
      <w:r>
        <w:t>Question 3</w:t>
      </w:r>
      <w:r>
        <w:tab/>
        <w:t>[4.6]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3D5416B9" w14:textId="359D57AD" w:rsidR="00F2707E" w:rsidRPr="004337F1" w:rsidRDefault="00EB2996" w:rsidP="00F2707E">
      <w:pPr>
        <w:pStyle w:val="Pquestiontextmainstem"/>
      </w:pPr>
      <w:r>
        <w:t>Which equation has solutions 5</w:t>
      </w:r>
      <w:r w:rsidR="008A506E">
        <w:t xml:space="preserve"> and -2</w:t>
      </w:r>
      <w:r w:rsidR="00F2707E" w:rsidRPr="004337F1">
        <w:t>?</w:t>
      </w:r>
    </w:p>
    <w:p w14:paraId="24E9BF23" w14:textId="1C77DEDF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Pr="00F86633">
        <w:rPr>
          <w:rStyle w:val="Cmathsexpressions"/>
        </w:rPr>
        <w:t>x</w:t>
      </w:r>
      <w:r w:rsidR="008A506E">
        <w:t xml:space="preserve"> – 5</w:t>
      </w:r>
      <w:r w:rsidRPr="004337F1">
        <w:t>)(</w:t>
      </w:r>
      <w:r w:rsidRPr="00F86633">
        <w:rPr>
          <w:rStyle w:val="Cmathsexpressions"/>
        </w:rPr>
        <w:t>x</w:t>
      </w:r>
      <w:r w:rsidR="008A506E">
        <w:t xml:space="preserve"> + 2</w:t>
      </w:r>
      <w:r w:rsidRPr="004337F1">
        <w:t>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="008A506E">
        <w:t xml:space="preserve"> + 2</w:t>
      </w:r>
      <w:r w:rsidRPr="004337F1">
        <w:t>)(</w:t>
      </w:r>
      <w:r w:rsidRPr="00F86633">
        <w:rPr>
          <w:rStyle w:val="Cmathsexpressions"/>
        </w:rPr>
        <w:t>x</w:t>
      </w:r>
      <w:r w:rsidR="008A506E">
        <w:t xml:space="preserve"> + </w:t>
      </w:r>
      <w:r w:rsidRPr="004337F1">
        <w:t>5) = 0</w:t>
      </w:r>
    </w:p>
    <w:p w14:paraId="29AA437E" w14:textId="18679864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="008A506E">
        <w:t xml:space="preserve"> – 2</w:t>
      </w:r>
      <w:r w:rsidRPr="004337F1">
        <w:t>)(</w:t>
      </w:r>
      <w:r w:rsidRPr="00F86633">
        <w:rPr>
          <w:rStyle w:val="Cmathsexpressions"/>
        </w:rPr>
        <w:t>x</w:t>
      </w:r>
      <w:r w:rsidR="008A506E">
        <w:t xml:space="preserve"> – 5</w:t>
      </w:r>
      <w:r w:rsidRPr="004337F1">
        <w:t>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="008A506E">
        <w:t xml:space="preserve"> – 2</w:t>
      </w:r>
      <w:r w:rsidRPr="004337F1">
        <w:t>)(</w:t>
      </w:r>
      <w:r w:rsidRPr="00F86633">
        <w:rPr>
          <w:rStyle w:val="Cmathsexpressions"/>
        </w:rPr>
        <w:t>x</w:t>
      </w:r>
      <w:r w:rsidR="008A506E">
        <w:t xml:space="preserve"> + </w:t>
      </w:r>
      <w:r w:rsidRPr="004337F1">
        <w:t>5) = 0</w:t>
      </w:r>
    </w:p>
    <w:p w14:paraId="03EBF372" w14:textId="27703AAA" w:rsidR="00F2707E" w:rsidRPr="00DC3679" w:rsidRDefault="00F2707E" w:rsidP="00F2707E">
      <w:pPr>
        <w:pStyle w:val="Pquestionheadingmc"/>
      </w:pPr>
      <w:r>
        <w:t>Question 4</w:t>
      </w:r>
      <w:r>
        <w:tab/>
        <w:t>[4.6]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0DE71883" w14:textId="2D05C437" w:rsidR="00F2707E" w:rsidRPr="004337F1" w:rsidRDefault="00F2707E" w:rsidP="00F2707E">
      <w:pPr>
        <w:pStyle w:val="Pquestiontextmainstem"/>
      </w:pPr>
      <w:r w:rsidRPr="004337F1">
        <w:t>The qui</w:t>
      </w:r>
      <w:r>
        <w:t xml:space="preserve">ckest way to solve </w:t>
      </w:r>
      <w:r w:rsidR="00EB2996" w:rsidRPr="00E1097B">
        <w:t>(</w:t>
      </w:r>
      <w:r w:rsidR="00EB2996" w:rsidRPr="00E1097B">
        <w:rPr>
          <w:rStyle w:val="Cmathsexpressions"/>
        </w:rPr>
        <w:t>x</w:t>
      </w:r>
      <w:r w:rsidR="00EB2996" w:rsidRPr="00E1097B">
        <w:t xml:space="preserve"> – 7)(</w:t>
      </w:r>
      <w:r w:rsidR="00EB2996" w:rsidRPr="00E1097B">
        <w:rPr>
          <w:rStyle w:val="Cmathsexpressions"/>
        </w:rPr>
        <w:t>x</w:t>
      </w:r>
      <w:r w:rsidR="00EB2996" w:rsidRPr="00E1097B">
        <w:t xml:space="preserve"> + 1) = 0 </w:t>
      </w:r>
      <w:r>
        <w:t>is by</w:t>
      </w:r>
      <w:r w:rsidRPr="004337F1">
        <w:t>:</w:t>
      </w:r>
    </w:p>
    <w:p w14:paraId="2FB8EC51" w14:textId="239B4061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completing the square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>
        <w:tab/>
      </w:r>
      <w:r w:rsidRPr="004337F1">
        <w:t>using the quadratic formula</w:t>
      </w:r>
    </w:p>
    <w:p w14:paraId="3A1DC346" w14:textId="4A418A20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>
        <w:tab/>
      </w:r>
      <w:r w:rsidRPr="004337F1">
        <w:t xml:space="preserve">using the </w:t>
      </w:r>
      <w:r>
        <w:t>n</w:t>
      </w:r>
      <w:r w:rsidRPr="004337F1">
        <w:t xml:space="preserve">ull </w:t>
      </w:r>
      <w:r>
        <w:t>f</w:t>
      </w:r>
      <w:r w:rsidRPr="004337F1">
        <w:t xml:space="preserve">actor </w:t>
      </w:r>
      <w:r>
        <w:t>l</w:t>
      </w:r>
      <w:r w:rsidRPr="004337F1">
        <w:t xml:space="preserve">aw 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>
        <w:tab/>
      </w:r>
      <w:r w:rsidRPr="004337F1">
        <w:t>multiplying the two numbers</w:t>
      </w:r>
    </w:p>
    <w:p w14:paraId="01247F70" w14:textId="7EFE336D" w:rsidR="007D5D8C" w:rsidRPr="00DC3679" w:rsidRDefault="007D5D8C" w:rsidP="007D5D8C">
      <w:pPr>
        <w:pStyle w:val="Pquestionheadingmc"/>
      </w:pPr>
      <w:r>
        <w:t>Question 5</w:t>
      </w:r>
      <w:r>
        <w:tab/>
        <w:t>[4.3]</w:t>
      </w:r>
    </w:p>
    <w:p w14:paraId="7039AF32" w14:textId="2FDF00C4" w:rsidR="007D5D8C" w:rsidRPr="00DE5E03" w:rsidRDefault="00E52C8F" w:rsidP="007D5D8C">
      <w:pPr>
        <w:pStyle w:val="Pquestiontextmainstem"/>
      </w:pPr>
      <w:r>
        <w:t>C</w:t>
      </w:r>
      <w:r w:rsidR="007D5D8C" w:rsidRPr="00DE5E03">
        <w:t xml:space="preserve">ompleting the square to factorise </w:t>
      </w:r>
      <w:r w:rsidR="007D5D8C" w:rsidRPr="007D5D8C">
        <w:rPr>
          <w:rStyle w:val="Cmathsexpressions"/>
        </w:rPr>
        <w:t>x</w:t>
      </w:r>
      <w:r w:rsidR="007D5D8C" w:rsidRPr="007D5D8C">
        <w:rPr>
          <w:rStyle w:val="Csuperscript"/>
        </w:rPr>
        <w:t>2</w:t>
      </w:r>
      <w:r w:rsidR="007D5D8C" w:rsidRPr="00DE5E03">
        <w:t xml:space="preserve"> + 6</w:t>
      </w:r>
      <w:r w:rsidR="007D5D8C" w:rsidRPr="007D5D8C">
        <w:rPr>
          <w:rStyle w:val="Cmathsexpressions"/>
        </w:rPr>
        <w:t>x</w:t>
      </w:r>
      <w:r w:rsidR="007D5D8C" w:rsidRPr="00DE5E03">
        <w:t xml:space="preserve"> + 2</w:t>
      </w:r>
      <w:r>
        <w:t xml:space="preserve"> will give</w:t>
      </w:r>
      <w:r w:rsidR="007D5D8C" w:rsidRPr="00DE5E03">
        <w:t>:</w:t>
      </w:r>
    </w:p>
    <w:p w14:paraId="3EC716FE" w14:textId="763C2846" w:rsidR="007D5D8C" w:rsidRPr="00DE5E03" w:rsidRDefault="007D5D8C" w:rsidP="007D5D8C">
      <w:pPr>
        <w:pStyle w:val="Pquestiontextmcqoptions"/>
      </w:pPr>
      <w:r w:rsidRPr="00DE5E03">
        <w:rPr>
          <w:b/>
        </w:rPr>
        <w:t>A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="00EE27CF" w:rsidRPr="00EE27CF">
        <w:rPr>
          <w:position w:val="-8"/>
        </w:rPr>
        <w:object w:dxaOrig="380" w:dyaOrig="360" w14:anchorId="2E5F1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7.8pt" o:ole="">
            <v:imagedata r:id="rId8" o:title=""/>
          </v:shape>
          <o:OLEObject Type="Embed" ProgID="Equation.DSMT4" ShapeID="_x0000_i1025" DrawAspect="Content" ObjectID="_1538888384" r:id="rId9"/>
        </w:object>
      </w:r>
      <w:r w:rsidRPr="00DE5E03">
        <w:t>)(</w:t>
      </w:r>
      <w:r w:rsidRPr="00E1097B">
        <w:rPr>
          <w:rStyle w:val="Cmathsexpressions"/>
        </w:rPr>
        <w:t>x</w:t>
      </w:r>
      <w:r w:rsidR="00EB2996">
        <w:t xml:space="preserve"> +</w:t>
      </w:r>
      <w:r w:rsidRPr="00DE5E03">
        <w:t xml:space="preserve"> 3 – </w:t>
      </w:r>
      <w:r w:rsidR="00EE27CF" w:rsidRPr="00EE27CF">
        <w:rPr>
          <w:position w:val="-8"/>
        </w:rPr>
        <w:object w:dxaOrig="380" w:dyaOrig="360" w14:anchorId="11ADC09C">
          <v:shape id="_x0000_i1026" type="#_x0000_t75" style="width:19.4pt;height:17.8pt" o:ole="">
            <v:imagedata r:id="rId10" o:title=""/>
          </v:shape>
          <o:OLEObject Type="Embed" ProgID="Equation.DSMT4" ShapeID="_x0000_i1026" DrawAspect="Content" ObjectID="_1538888385" r:id="rId11"/>
        </w:object>
      </w:r>
      <w:r w:rsidRPr="00DE5E03">
        <w:t>)</w:t>
      </w:r>
      <w:r w:rsidRPr="00DE5E03">
        <w:tab/>
      </w:r>
      <w:r>
        <w:tab/>
      </w:r>
      <w:r>
        <w:tab/>
      </w:r>
      <w:r>
        <w:tab/>
      </w:r>
      <w:r w:rsidRPr="00DE5E03">
        <w:rPr>
          <w:b/>
        </w:rPr>
        <w:t>B</w:t>
      </w:r>
      <w:r w:rsidRPr="00DE5E03">
        <w:t xml:space="preserve"> 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="00EE27CF" w:rsidRPr="00EE27CF">
        <w:rPr>
          <w:position w:val="-8"/>
        </w:rPr>
        <w:object w:dxaOrig="380" w:dyaOrig="360" w14:anchorId="51C2E5C1">
          <v:shape id="_x0000_i1027" type="#_x0000_t75" style="width:19.4pt;height:17.8pt" o:ole="">
            <v:imagedata r:id="rId12" o:title=""/>
          </v:shape>
          <o:OLEObject Type="Embed" ProgID="Equation.DSMT4" ShapeID="_x0000_i1027" DrawAspect="Content" ObjectID="_1538888386" r:id="rId13"/>
        </w:object>
      </w:r>
      <w:r w:rsidRPr="00DE5E03">
        <w:t>)(</w:t>
      </w:r>
      <w:r w:rsidRPr="00E1097B">
        <w:rPr>
          <w:rStyle w:val="Cmathsexpressions"/>
        </w:rPr>
        <w:t>x</w:t>
      </w:r>
      <w:r w:rsidR="00EB2996">
        <w:t xml:space="preserve"> –</w:t>
      </w:r>
      <w:r w:rsidRPr="00DE5E03">
        <w:t xml:space="preserve"> 3 – </w:t>
      </w:r>
      <w:r w:rsidR="00EE27CF" w:rsidRPr="00EE27CF">
        <w:rPr>
          <w:position w:val="-8"/>
        </w:rPr>
        <w:object w:dxaOrig="380" w:dyaOrig="360" w14:anchorId="3CF50916">
          <v:shape id="_x0000_i1028" type="#_x0000_t75" style="width:19.4pt;height:17.8pt" o:ole="">
            <v:imagedata r:id="rId14" o:title=""/>
          </v:shape>
          <o:OLEObject Type="Embed" ProgID="Equation.DSMT4" ShapeID="_x0000_i1028" DrawAspect="Content" ObjectID="_1538888387" r:id="rId15"/>
        </w:object>
      </w:r>
      <w:r w:rsidRPr="00DE5E03">
        <w:t>)</w:t>
      </w:r>
    </w:p>
    <w:p w14:paraId="397BC1FC" w14:textId="43720BED" w:rsidR="007D5D8C" w:rsidRPr="00DE5E03" w:rsidRDefault="007D5D8C" w:rsidP="007D5D8C">
      <w:pPr>
        <w:pStyle w:val="Pquestiontextmcqoptions"/>
      </w:pPr>
      <w:r w:rsidRPr="00DE5E03">
        <w:rPr>
          <w:b/>
        </w:rPr>
        <w:t>C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+ 7)(</w:t>
      </w:r>
      <w:r w:rsidRPr="00E1097B">
        <w:rPr>
          <w:rStyle w:val="Cmathsexpressions"/>
        </w:rPr>
        <w:t>x</w:t>
      </w:r>
      <w:r w:rsidRPr="00DE5E03">
        <w:t xml:space="preserve"> + 3 – 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5E03">
        <w:rPr>
          <w:b/>
        </w:rPr>
        <w:t>D</w:t>
      </w:r>
      <w:r w:rsidRPr="00DE5E03">
        <w:t xml:space="preserve"> 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Pr="00DE5E03">
        <w:rPr>
          <w:position w:val="-6"/>
        </w:rPr>
        <w:object w:dxaOrig="380" w:dyaOrig="340" w14:anchorId="1F6A6105">
          <v:shape id="_x0000_i1029" type="#_x0000_t75" style="width:19.4pt;height:17.8pt" o:ole="">
            <v:imagedata r:id="rId16" o:title=""/>
          </v:shape>
          <o:OLEObject Type="Embed" ProgID="Equation.DSMT4" ShapeID="_x0000_i1029" DrawAspect="Content" ObjectID="_1538888388" r:id="rId17"/>
        </w:object>
      </w:r>
      <w:r w:rsidRPr="00DE5E03">
        <w:t>)(</w:t>
      </w:r>
      <w:r w:rsidRPr="00E1097B">
        <w:rPr>
          <w:rStyle w:val="Cmathsexpressions"/>
        </w:rPr>
        <w:t>x</w:t>
      </w:r>
      <w:r w:rsidRPr="00DE5E03">
        <w:t xml:space="preserve"> + 3 – </w:t>
      </w:r>
      <w:r w:rsidRPr="00DE5E03">
        <w:rPr>
          <w:position w:val="-6"/>
        </w:rPr>
        <w:object w:dxaOrig="380" w:dyaOrig="340" w14:anchorId="4F18AFFE">
          <v:shape id="_x0000_i1030" type="#_x0000_t75" style="width:19.4pt;height:17.8pt" o:ole="">
            <v:imagedata r:id="rId18" o:title=""/>
          </v:shape>
          <o:OLEObject Type="Embed" ProgID="Equation.DSMT4" ShapeID="_x0000_i1030" DrawAspect="Content" ObjectID="_1538888389" r:id="rId19"/>
        </w:object>
      </w:r>
      <w:r w:rsidRPr="00DE5E03">
        <w:t>)</w:t>
      </w:r>
    </w:p>
    <w:p w14:paraId="22E95F77" w14:textId="2FF1F447" w:rsidR="00F2707E" w:rsidRPr="008A506E" w:rsidRDefault="00F2707E" w:rsidP="00F2707E">
      <w:pPr>
        <w:pStyle w:val="Pquestionheadingmc"/>
      </w:pPr>
      <w:r w:rsidRPr="008A506E">
        <w:t>Question 6</w:t>
      </w:r>
      <w:r w:rsidRPr="008A506E">
        <w:tab/>
        <w:t>[4.</w:t>
      </w:r>
      <w:r w:rsidR="005F147D">
        <w:t>4</w:t>
      </w:r>
      <w:r w:rsidRPr="008A506E">
        <w:t>]</w:t>
      </w:r>
    </w:p>
    <w:p w14:paraId="4600AF0B" w14:textId="77777777" w:rsidR="008A506E" w:rsidRPr="008A506E" w:rsidRDefault="008A506E" w:rsidP="008A506E">
      <w:pPr>
        <w:pStyle w:val="Pquestiontextmainstem"/>
      </w:pPr>
      <w:r w:rsidRPr="008A506E">
        <w:t xml:space="preserve">The </w:t>
      </w:r>
      <w:r w:rsidRPr="008A506E">
        <w:rPr>
          <w:i/>
        </w:rPr>
        <w:t>y</w:t>
      </w:r>
      <w:r w:rsidRPr="008A506E">
        <w:t xml:space="preserve">-intercept of the parabola with the equation </w:t>
      </w:r>
      <w:r w:rsidRPr="008A506E">
        <w:rPr>
          <w:i/>
        </w:rPr>
        <w:t>y</w:t>
      </w:r>
      <w:r w:rsidRPr="008A506E">
        <w:t xml:space="preserve"> = </w:t>
      </w:r>
      <w:r w:rsidRPr="008A506E">
        <w:rPr>
          <w:i/>
        </w:rPr>
        <w:t>x</w:t>
      </w:r>
      <w:r w:rsidRPr="008A506E">
        <w:rPr>
          <w:vertAlign w:val="superscript"/>
        </w:rPr>
        <w:t>2</w:t>
      </w:r>
      <w:r w:rsidRPr="008A506E">
        <w:t xml:space="preserve"> + 3</w:t>
      </w:r>
      <w:r w:rsidRPr="008A506E">
        <w:rPr>
          <w:i/>
        </w:rPr>
        <w:t>x</w:t>
      </w:r>
      <w:r w:rsidRPr="008A506E">
        <w:t xml:space="preserve"> – 4</w:t>
      </w:r>
      <w:r w:rsidRPr="008A506E">
        <w:rPr>
          <w:i/>
        </w:rPr>
        <w:t xml:space="preserve"> </w:t>
      </w:r>
      <w:r w:rsidRPr="008A506E">
        <w:t>is:</w:t>
      </w:r>
    </w:p>
    <w:p w14:paraId="7B1B9B46" w14:textId="7C677CA4" w:rsidR="003C76D0" w:rsidRPr="008B228C" w:rsidRDefault="003C76D0" w:rsidP="003C76D0">
      <w:pPr>
        <w:pStyle w:val="Pquestiontextmcqoptions"/>
        <w:rPr>
          <w:b/>
          <w:color w:val="000000"/>
        </w:rPr>
      </w:pPr>
      <w:r w:rsidRPr="008A506E">
        <w:rPr>
          <w:b/>
          <w:color w:val="000000"/>
        </w:rPr>
        <w:t>A</w:t>
      </w:r>
      <w:r w:rsidRPr="008A506E">
        <w:rPr>
          <w:color w:val="000000"/>
        </w:rPr>
        <w:tab/>
      </w:r>
      <w:r w:rsidR="008A506E">
        <w:t>(0</w:t>
      </w:r>
      <w:r w:rsidR="008A506E" w:rsidRPr="008A506E">
        <w:t>, 4)</w:t>
      </w:r>
      <w:r w:rsidRPr="008A506E">
        <w:rPr>
          <w:b/>
          <w:color w:val="000000"/>
        </w:rPr>
        <w:tab/>
      </w:r>
      <w:r w:rsidRPr="008A506E">
        <w:rPr>
          <w:b/>
          <w:color w:val="000000"/>
        </w:rPr>
        <w:tab/>
      </w:r>
      <w:r w:rsidR="00D60BB8" w:rsidRPr="008A506E">
        <w:rPr>
          <w:b/>
          <w:color w:val="000000"/>
        </w:rPr>
        <w:tab/>
      </w:r>
      <w:r w:rsidRPr="008A506E">
        <w:rPr>
          <w:b/>
          <w:color w:val="000000"/>
        </w:rPr>
        <w:tab/>
        <w:t>B</w:t>
      </w:r>
      <w:r w:rsidRPr="008A506E">
        <w:rPr>
          <w:color w:val="000000"/>
        </w:rPr>
        <w:tab/>
      </w:r>
      <w:r w:rsidR="008A506E">
        <w:t>(3, -4)</w:t>
      </w:r>
      <w:r w:rsidRPr="008A506E">
        <w:tab/>
      </w:r>
      <w:r w:rsidRPr="008A506E">
        <w:tab/>
      </w:r>
      <w:r w:rsidR="00D60BB8" w:rsidRPr="008A506E">
        <w:tab/>
      </w:r>
      <w:r w:rsidRPr="008A506E">
        <w:tab/>
      </w:r>
      <w:r w:rsidRPr="008A506E">
        <w:rPr>
          <w:b/>
          <w:color w:val="000000"/>
        </w:rPr>
        <w:tab/>
        <w:t>C</w:t>
      </w:r>
      <w:r w:rsidRPr="008A506E">
        <w:rPr>
          <w:color w:val="000000"/>
        </w:rPr>
        <w:tab/>
      </w:r>
      <w:r w:rsidR="008A506E">
        <w:t>(0, -4)</w:t>
      </w:r>
      <w:r w:rsidRPr="008A506E">
        <w:t xml:space="preserve"> </w:t>
      </w:r>
      <w:r w:rsidRPr="008A506E">
        <w:tab/>
      </w:r>
      <w:r w:rsidR="00D60BB8" w:rsidRPr="008A506E">
        <w:tab/>
      </w:r>
      <w:r w:rsidRPr="008A506E">
        <w:tab/>
      </w:r>
      <w:r w:rsidRPr="008A506E">
        <w:rPr>
          <w:b/>
          <w:color w:val="000000"/>
        </w:rPr>
        <w:tab/>
        <w:t>D</w:t>
      </w:r>
      <w:r w:rsidRPr="008A506E">
        <w:rPr>
          <w:color w:val="000000"/>
        </w:rPr>
        <w:t xml:space="preserve"> </w:t>
      </w:r>
      <w:r w:rsidR="008A506E">
        <w:t>(-4, 0)</w:t>
      </w:r>
    </w:p>
    <w:p w14:paraId="6F575486" w14:textId="1929B58D" w:rsidR="00F2707E" w:rsidRPr="00DC3679" w:rsidRDefault="00F2707E" w:rsidP="00F2707E">
      <w:pPr>
        <w:pStyle w:val="Pquestionheadingmc"/>
      </w:pPr>
      <w:r>
        <w:t>Question 7</w:t>
      </w:r>
      <w:r>
        <w:tab/>
        <w:t>[4.</w:t>
      </w:r>
      <w:r w:rsidR="005F147D">
        <w:t>1</w:t>
      </w:r>
      <w:r>
        <w:t>]</w:t>
      </w:r>
    </w:p>
    <w:p w14:paraId="53E4C82B" w14:textId="07F14C9E" w:rsidR="00342744" w:rsidRPr="0060569A" w:rsidRDefault="00342744" w:rsidP="00342744">
      <w:pPr>
        <w:pStyle w:val="Pquestiontextmainstem"/>
      </w:pPr>
      <w:r w:rsidRPr="0060569A">
        <w:t xml:space="preserve">The solutions to </w:t>
      </w:r>
      <w:r w:rsidRPr="000B7625">
        <w:rPr>
          <w:i/>
        </w:rPr>
        <w:t>x</w:t>
      </w:r>
      <w:r>
        <w:t>(</w:t>
      </w:r>
      <w:r w:rsidRPr="000B7625">
        <w:rPr>
          <w:i/>
        </w:rPr>
        <w:t>x</w:t>
      </w:r>
      <w:r>
        <w:t xml:space="preserve"> </w:t>
      </w:r>
      <w:r w:rsidRPr="0060569A">
        <w:rPr>
          <w:noProof/>
        </w:rPr>
        <w:t>–</w:t>
      </w:r>
      <w:r>
        <w:rPr>
          <w:noProof/>
        </w:rPr>
        <w:t xml:space="preserve"> </w:t>
      </w:r>
      <w:r>
        <w:t>3) = 0</w:t>
      </w:r>
      <w:r w:rsidRPr="0060569A">
        <w:rPr>
          <w:i/>
        </w:rPr>
        <w:t xml:space="preserve"> </w:t>
      </w:r>
      <w:r w:rsidR="00EE27CF">
        <w:t>are</w:t>
      </w:r>
      <w:r w:rsidRPr="00D40428">
        <w:t>:</w:t>
      </w:r>
    </w:p>
    <w:p w14:paraId="6C75ADD0" w14:textId="46CB1E24" w:rsidR="00F2707E" w:rsidRPr="00D40428" w:rsidRDefault="00F2707E" w:rsidP="00F2707E">
      <w:pPr>
        <w:pStyle w:val="Pquestiontextmcqoptions"/>
      </w:pPr>
      <w:r w:rsidRPr="00BD09C5">
        <w:rPr>
          <w:rStyle w:val="Cquestionpartlabelbold"/>
        </w:rPr>
        <w:t>A</w:t>
      </w:r>
      <w:r w:rsidR="00342744">
        <w:tab/>
        <w:t>3, -3</w:t>
      </w:r>
      <w:r w:rsidR="00342744" w:rsidRPr="00D40428">
        <w:tab/>
      </w:r>
      <w:r>
        <w:tab/>
      </w:r>
      <w:r>
        <w:tab/>
      </w:r>
      <w:r w:rsidR="00701DD8">
        <w:tab/>
      </w:r>
      <w:r w:rsidRPr="00BD09C5">
        <w:rPr>
          <w:rStyle w:val="Cquestionpartlabelbold"/>
        </w:rPr>
        <w:t>B</w:t>
      </w:r>
      <w:r>
        <w:tab/>
      </w:r>
      <w:r w:rsidR="00342744">
        <w:tab/>
        <w:t>0, -3</w:t>
      </w:r>
      <w:r w:rsidR="00342744" w:rsidRPr="00D40428">
        <w:tab/>
      </w:r>
      <w:r w:rsidR="00701DD8">
        <w:tab/>
      </w:r>
      <w:r w:rsidR="00A85A19">
        <w:tab/>
      </w:r>
      <w:r w:rsidR="00A85A19">
        <w:tab/>
      </w:r>
      <w:r>
        <w:tab/>
      </w:r>
      <w:r w:rsidRPr="00BD09C5">
        <w:rPr>
          <w:rStyle w:val="Cquestionpartlabelbold"/>
        </w:rPr>
        <w:t>C</w:t>
      </w:r>
      <w:r>
        <w:tab/>
      </w:r>
      <w:r w:rsidR="00342744">
        <w:t>0, 3</w:t>
      </w:r>
      <w:r w:rsidRPr="00D40428">
        <w:tab/>
      </w:r>
      <w:r w:rsidR="00701DD8">
        <w:tab/>
      </w:r>
      <w:r w:rsidR="00701DD8">
        <w:tab/>
      </w:r>
      <w:r>
        <w:tab/>
      </w:r>
      <w:r w:rsidRPr="00BD09C5">
        <w:rPr>
          <w:rStyle w:val="Cquestionpartlabelbold"/>
        </w:rPr>
        <w:t>D</w:t>
      </w:r>
      <w:r>
        <w:tab/>
      </w:r>
      <w:r w:rsidR="00342744">
        <w:t xml:space="preserve">1, </w:t>
      </w:r>
      <w:r w:rsidR="00342744" w:rsidRPr="00342744">
        <w:t>3</w:t>
      </w:r>
    </w:p>
    <w:p w14:paraId="613CF42F" w14:textId="77777777" w:rsidR="007D5D8C" w:rsidRPr="00DE5E03" w:rsidRDefault="007D5D8C" w:rsidP="007D5D8C">
      <w:pPr>
        <w:pStyle w:val="Pquestiontextmcqoptions"/>
      </w:pPr>
    </w:p>
    <w:p w14:paraId="26C74ED3" w14:textId="14D0B41D" w:rsidR="00F2707E" w:rsidRPr="00DC3679" w:rsidRDefault="00A81AD9" w:rsidP="00F2707E">
      <w:pPr>
        <w:pStyle w:val="Pquestionheadingmc"/>
      </w:pPr>
      <w:r>
        <w:t>Question 8</w:t>
      </w:r>
      <w:r w:rsidR="00F2707E">
        <w:tab/>
        <w:t>[4.</w:t>
      </w:r>
      <w:r w:rsidR="005F147D">
        <w:t>4</w:t>
      </w:r>
      <w:r w:rsidR="00F2707E">
        <w:t>]</w:t>
      </w:r>
    </w:p>
    <w:p w14:paraId="4727B29E" w14:textId="3423449C" w:rsidR="00F2707E" w:rsidRDefault="00F2707E" w:rsidP="00F2707E">
      <w:pPr>
        <w:pStyle w:val="Pquestiontextmainstem"/>
      </w:pPr>
      <w:r w:rsidRPr="00D40428">
        <w:t>The turning point (</w:t>
      </w:r>
      <w:r w:rsidRPr="00FA5C18">
        <w:rPr>
          <w:rStyle w:val="Cmathsexpressions"/>
        </w:rPr>
        <w:t>x</w:t>
      </w:r>
      <w:r w:rsidRPr="00D40428">
        <w:t>,</w:t>
      </w:r>
      <w:r>
        <w:t xml:space="preserve"> </w:t>
      </w:r>
      <w:r w:rsidRPr="00FA5C18">
        <w:rPr>
          <w:rStyle w:val="Cmathsexpressions"/>
        </w:rPr>
        <w:t>y</w:t>
      </w:r>
      <w:r w:rsidRPr="00D40428">
        <w:t xml:space="preserve">) of the graph of </w:t>
      </w:r>
      <w:r w:rsidR="00A85A19" w:rsidRPr="00A85A19">
        <w:rPr>
          <w:rStyle w:val="Cmathsexpressions"/>
        </w:rPr>
        <w:t>y</w:t>
      </w:r>
      <w:r w:rsidR="00A85A19" w:rsidRPr="00F1335B">
        <w:t xml:space="preserve"> = (</w:t>
      </w:r>
      <w:r w:rsidR="00A85A19" w:rsidRPr="00A85A19">
        <w:rPr>
          <w:rStyle w:val="Cmathsexpressions"/>
        </w:rPr>
        <w:t>x</w:t>
      </w:r>
      <w:r w:rsidR="00A81AD9">
        <w:t xml:space="preserve"> + 2</w:t>
      </w:r>
      <w:r w:rsidR="00A85A19" w:rsidRPr="00F1335B">
        <w:t>)</w:t>
      </w:r>
      <w:r w:rsidR="00A85A19" w:rsidRPr="00E1097B">
        <w:rPr>
          <w:rStyle w:val="Csuperscript"/>
        </w:rPr>
        <w:t>2</w:t>
      </w:r>
      <w:r w:rsidR="00A81AD9">
        <w:t xml:space="preserve"> – 6</w:t>
      </w:r>
      <w:r w:rsidR="00A85A19" w:rsidRPr="00F1335B">
        <w:t xml:space="preserve"> </w:t>
      </w:r>
      <w:r w:rsidRPr="00D40428">
        <w:t>is:</w:t>
      </w:r>
    </w:p>
    <w:p w14:paraId="40C91699" w14:textId="4E875692" w:rsidR="00A85A19" w:rsidRPr="00A85A19" w:rsidRDefault="00A85A19" w:rsidP="00A85A19">
      <w:pPr>
        <w:pStyle w:val="Pquestiontextmcqoptions"/>
        <w:rPr>
          <w:b/>
        </w:rPr>
      </w:pPr>
      <w:r w:rsidRPr="00F1335B">
        <w:rPr>
          <w:b/>
        </w:rPr>
        <w:t>A</w:t>
      </w:r>
      <w:r>
        <w:tab/>
      </w:r>
      <w:r w:rsidRPr="00F1335B">
        <w:t>(</w:t>
      </w:r>
      <w:r w:rsidR="00EE27CF">
        <w:t>-</w:t>
      </w:r>
      <w:r w:rsidR="00A81AD9">
        <w:t>2</w:t>
      </w:r>
      <w:r w:rsidRPr="00F1335B">
        <w:t xml:space="preserve">, </w:t>
      </w:r>
      <w:r w:rsidR="00A81AD9">
        <w:t>6</w:t>
      </w:r>
      <w:r w:rsidRPr="00F1335B">
        <w:t>)</w:t>
      </w:r>
      <w:r w:rsidR="00342744">
        <w:tab/>
      </w:r>
      <w:r w:rsidR="00342744">
        <w:tab/>
      </w:r>
      <w:r w:rsidR="00342744">
        <w:tab/>
      </w:r>
      <w:r w:rsidR="00342744">
        <w:tab/>
      </w:r>
      <w:r>
        <w:tab/>
      </w:r>
      <w:r w:rsidRPr="00F1335B">
        <w:rPr>
          <w:b/>
        </w:rPr>
        <w:t>B</w:t>
      </w:r>
      <w:r>
        <w:tab/>
      </w:r>
      <w:r w:rsidR="00A81AD9" w:rsidRPr="00F1335B">
        <w:t>(</w:t>
      </w:r>
      <w:r w:rsidR="00A81AD9">
        <w:t>2</w:t>
      </w:r>
      <w:r w:rsidR="00A81AD9" w:rsidRPr="00F1335B">
        <w:t xml:space="preserve">, </w:t>
      </w:r>
      <w:r w:rsidR="00A81AD9">
        <w:t>-6</w:t>
      </w:r>
      <w:r w:rsidR="00342744"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335B">
        <w:rPr>
          <w:b/>
        </w:rPr>
        <w:t>C</w:t>
      </w:r>
      <w:r>
        <w:tab/>
      </w:r>
      <w:r w:rsidR="00A81AD9" w:rsidRPr="00F1335B">
        <w:t>(</w:t>
      </w:r>
      <w:r w:rsidR="00A81AD9">
        <w:t>2</w:t>
      </w:r>
      <w:r w:rsidR="00A81AD9" w:rsidRPr="00F1335B">
        <w:t xml:space="preserve">, </w:t>
      </w:r>
      <w:r w:rsidR="00A81AD9">
        <w:t>6</w:t>
      </w:r>
      <w:r w:rsidR="00342744">
        <w:t>)</w:t>
      </w:r>
      <w:r w:rsidR="00342744">
        <w:tab/>
      </w:r>
      <w:r w:rsidR="00342744">
        <w:tab/>
      </w:r>
      <w:r w:rsidR="00342744">
        <w:tab/>
      </w:r>
      <w:r w:rsidR="00342744">
        <w:tab/>
      </w:r>
      <w:r w:rsidR="00342744">
        <w:tab/>
      </w:r>
      <w:r w:rsidRPr="00F1335B">
        <w:tab/>
      </w:r>
      <w:r w:rsidRPr="00F1335B">
        <w:rPr>
          <w:b/>
        </w:rPr>
        <w:t>D</w:t>
      </w:r>
      <w:r>
        <w:tab/>
      </w:r>
      <w:r w:rsidRPr="00F1335B">
        <w:t>(</w:t>
      </w:r>
      <w:r>
        <w:t>-</w:t>
      </w:r>
      <w:r w:rsidR="00A81AD9">
        <w:t>2, -6</w:t>
      </w:r>
      <w:r w:rsidR="00342744">
        <w:t>)</w:t>
      </w:r>
    </w:p>
    <w:p w14:paraId="58FC398E" w14:textId="3133AC51" w:rsidR="00F2707E" w:rsidRPr="00D40428" w:rsidRDefault="00F2707E" w:rsidP="00F2707E">
      <w:pPr>
        <w:pStyle w:val="Pquestiontextmcqoptions"/>
      </w:pPr>
    </w:p>
    <w:p w14:paraId="5F38D47A" w14:textId="78295FE7" w:rsidR="00F2707E" w:rsidRDefault="00A81AD9" w:rsidP="00F2707E">
      <w:pPr>
        <w:pStyle w:val="Psectionresults"/>
      </w:pPr>
      <w:r>
        <w:t>Multiple-choice results: ___ / 8</w:t>
      </w:r>
    </w:p>
    <w:p w14:paraId="223C28A2" w14:textId="77777777" w:rsidR="00F2707E" w:rsidRDefault="00F2707E" w:rsidP="00897CB2">
      <w:pPr>
        <w:pStyle w:val="Psectionheading"/>
        <w:pageBreakBefore w:val="0"/>
      </w:pPr>
      <w:r>
        <w:lastRenderedPageBreak/>
        <w:t>Short answer section</w:t>
      </w:r>
    </w:p>
    <w:p w14:paraId="78EFA04C" w14:textId="259A7E8D" w:rsidR="00F2707E" w:rsidRDefault="00F2707E" w:rsidP="00F2707E">
      <w:pPr>
        <w:pStyle w:val="Pquestionheadingsx1stafterhead"/>
      </w:pPr>
      <w:r w:rsidRPr="00DF7F34">
        <w:t xml:space="preserve">Question </w:t>
      </w:r>
      <w:r w:rsidR="00FA30C5">
        <w:t>9</w:t>
      </w:r>
      <w:r w:rsidRPr="00DF7F34">
        <w:tab/>
      </w:r>
      <w:r w:rsidR="00A13627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5F147D">
        <w:t>, 4.3</w:t>
      </w:r>
      <w:r w:rsidRPr="00DF7F34">
        <w:t>]</w:t>
      </w:r>
    </w:p>
    <w:p w14:paraId="739E48BE" w14:textId="77777777" w:rsidR="00FA30C5" w:rsidRPr="003C7832" w:rsidRDefault="00FA30C5" w:rsidP="00FA30C5">
      <w:pPr>
        <w:pStyle w:val="Pquestiontextmainstem"/>
      </w:pPr>
      <w:r w:rsidRPr="003C7832">
        <w:t>Solve these equations using the null factor law.</w:t>
      </w:r>
    </w:p>
    <w:p w14:paraId="1A598D86" w14:textId="019A9430" w:rsidR="00FA30C5" w:rsidRPr="003C7832" w:rsidRDefault="00D64005" w:rsidP="00FA30C5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FA30C5" w:rsidRPr="00D64005">
        <w:rPr>
          <w:rStyle w:val="Cmathsexpressions"/>
        </w:rPr>
        <w:t>x</w:t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FA30C5" w:rsidRPr="003C7832">
        <w:t xml:space="preserve"> </w:t>
      </w:r>
      <w:r w:rsidR="00A13627">
        <w:t>– 7</w:t>
      </w:r>
      <w:r w:rsidR="00FA30C5" w:rsidRPr="003C7832">
        <w:t>) = 0</w:t>
      </w:r>
    </w:p>
    <w:p w14:paraId="789701C0" w14:textId="77777777" w:rsidR="00FA30C5" w:rsidRPr="003C7832" w:rsidRDefault="00FA30C5" w:rsidP="00FA30C5">
      <w:pPr>
        <w:pStyle w:val="Pquestiontextpartsa"/>
      </w:pPr>
    </w:p>
    <w:p w14:paraId="1867C2BF" w14:textId="77777777" w:rsidR="00FA30C5" w:rsidRPr="003C7832" w:rsidRDefault="00FA30C5" w:rsidP="00FA30C5">
      <w:pPr>
        <w:pStyle w:val="Pquestiontextpartsa"/>
      </w:pPr>
    </w:p>
    <w:p w14:paraId="5FA6E716" w14:textId="33BB80FC" w:rsidR="00FA30C5" w:rsidRPr="003C7832" w:rsidRDefault="00D64005" w:rsidP="00FA30C5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A13627">
        <w:t xml:space="preserve"> + 4</w:t>
      </w:r>
      <w:r w:rsidR="00FA30C5" w:rsidRPr="003C7832">
        <w:t>)(</w:t>
      </w:r>
      <w:r w:rsidR="00FA30C5" w:rsidRPr="00D64005">
        <w:rPr>
          <w:rStyle w:val="Cmathsexpressions"/>
        </w:rPr>
        <w:t>x</w:t>
      </w:r>
      <w:r w:rsidR="00FA30C5" w:rsidRPr="003C7832">
        <w:t xml:space="preserve"> – 2) = 0</w:t>
      </w:r>
    </w:p>
    <w:p w14:paraId="20FC1EB2" w14:textId="77777777" w:rsidR="00FA30C5" w:rsidRPr="003C7832" w:rsidRDefault="00FA30C5" w:rsidP="00FA30C5">
      <w:pPr>
        <w:pStyle w:val="Pquestiontextpartsa"/>
      </w:pPr>
    </w:p>
    <w:p w14:paraId="25F4ED47" w14:textId="77777777" w:rsidR="00FA30C5" w:rsidRPr="003C7832" w:rsidRDefault="00FA30C5" w:rsidP="00FA30C5">
      <w:pPr>
        <w:pStyle w:val="Pquestiontextpartsa"/>
      </w:pPr>
    </w:p>
    <w:p w14:paraId="403F79DC" w14:textId="20804EAF" w:rsidR="00FA30C5" w:rsidRDefault="00D64005" w:rsidP="00FA30C5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A13627">
        <w:t xml:space="preserve">64 </w:t>
      </w:r>
      <w:r w:rsidR="00FA30C5">
        <w:t xml:space="preserve">– </w:t>
      </w:r>
      <w:r w:rsidR="00A13627">
        <w:t>49</w:t>
      </w:r>
      <w:r w:rsidR="00FA30C5" w:rsidRPr="00D64005">
        <w:rPr>
          <w:rStyle w:val="Cmathsexpressions"/>
        </w:rPr>
        <w:t>x</w:t>
      </w:r>
      <w:r w:rsidR="00FA30C5" w:rsidRPr="00E1097B">
        <w:rPr>
          <w:rStyle w:val="Csuperscript"/>
        </w:rPr>
        <w:t xml:space="preserve">2 </w:t>
      </w:r>
      <w:r w:rsidR="00FA30C5">
        <w:t xml:space="preserve">= 0 </w:t>
      </w:r>
    </w:p>
    <w:p w14:paraId="63ACFC34" w14:textId="77777777" w:rsidR="00701DD8" w:rsidRDefault="00701DD8" w:rsidP="00F2707E">
      <w:pPr>
        <w:pStyle w:val="Pquestiontextmainstem"/>
      </w:pPr>
    </w:p>
    <w:p w14:paraId="218A0D02" w14:textId="77777777" w:rsidR="000D3E77" w:rsidRDefault="000D3E77" w:rsidP="00F2707E">
      <w:pPr>
        <w:pStyle w:val="Pquestiontextmainstem"/>
      </w:pPr>
    </w:p>
    <w:p w14:paraId="7E544C00" w14:textId="77777777" w:rsidR="00701DD8" w:rsidRDefault="00701DD8" w:rsidP="00F2707E">
      <w:pPr>
        <w:pStyle w:val="Pquestiontextmainstem"/>
      </w:pPr>
    </w:p>
    <w:p w14:paraId="5D36960E" w14:textId="7C841E8B" w:rsidR="00FA30C5" w:rsidRDefault="00FA30C5" w:rsidP="00FA30C5">
      <w:pPr>
        <w:pStyle w:val="Pquestiontextpartsa"/>
      </w:pPr>
      <w:r w:rsidRPr="005932E2">
        <w:rPr>
          <w:b/>
        </w:rPr>
        <w:t>(d)</w:t>
      </w:r>
      <w:r w:rsidR="00D64005">
        <w:tab/>
      </w:r>
      <w:r>
        <w:t xml:space="preserve">By completing the square </w:t>
      </w:r>
      <w:r w:rsidRPr="002318C5">
        <w:t xml:space="preserve">and </w:t>
      </w:r>
      <w:r>
        <w:t>using the difference of two squares, solve the equation</w:t>
      </w:r>
      <w:r w:rsidR="00D64005">
        <w:br/>
      </w:r>
      <w:r>
        <w:t xml:space="preserve"> </w:t>
      </w:r>
      <w:r w:rsidRPr="00D64005">
        <w:rPr>
          <w:rStyle w:val="Cmathsexpressions"/>
        </w:rPr>
        <w:t>x</w:t>
      </w:r>
      <w:r w:rsidRPr="00E1097B">
        <w:rPr>
          <w:rStyle w:val="Csuperscript"/>
        </w:rPr>
        <w:t xml:space="preserve">2 </w:t>
      </w:r>
      <w:r w:rsidRPr="002318C5">
        <w:t>+</w:t>
      </w:r>
      <w:r>
        <w:t xml:space="preserve"> </w:t>
      </w:r>
      <w:r w:rsidR="00A87AE0">
        <w:t>5</w:t>
      </w:r>
      <w:r w:rsidRPr="00D64005">
        <w:rPr>
          <w:rStyle w:val="Cmathsexpressions"/>
        </w:rPr>
        <w:t>x</w:t>
      </w:r>
      <w:r w:rsidR="00A87AE0">
        <w:t xml:space="preserve"> + 5</w:t>
      </w:r>
      <w:r>
        <w:t xml:space="preserve"> </w:t>
      </w:r>
      <w:r w:rsidRPr="002318C5">
        <w:t>=</w:t>
      </w:r>
      <w:r w:rsidRPr="00D64005">
        <w:rPr>
          <w:rStyle w:val="Cmathsexpressions"/>
        </w:rPr>
        <w:t xml:space="preserve"> </w:t>
      </w:r>
      <w:r w:rsidRPr="002318C5">
        <w:t>0</w:t>
      </w:r>
      <w:r>
        <w:t>.</w:t>
      </w:r>
    </w:p>
    <w:p w14:paraId="4F5CBE19" w14:textId="77777777" w:rsidR="0032606F" w:rsidRDefault="0032606F" w:rsidP="00F2707E">
      <w:pPr>
        <w:pStyle w:val="Pquestiontextmainstem"/>
      </w:pPr>
    </w:p>
    <w:p w14:paraId="522981C9" w14:textId="77777777" w:rsidR="000D3E77" w:rsidRDefault="000D3E77" w:rsidP="00F2707E">
      <w:pPr>
        <w:pStyle w:val="Pquestiontextmainstem"/>
      </w:pPr>
    </w:p>
    <w:p w14:paraId="1D64D15E" w14:textId="77777777" w:rsidR="000D3E77" w:rsidRDefault="000D3E77" w:rsidP="00F2707E">
      <w:pPr>
        <w:pStyle w:val="Pquestiontextmainstem"/>
      </w:pPr>
    </w:p>
    <w:p w14:paraId="3FC0B25B" w14:textId="77777777" w:rsidR="000D3E77" w:rsidRDefault="000D3E77" w:rsidP="00F2707E">
      <w:pPr>
        <w:pStyle w:val="Pquestiontextmainstem"/>
      </w:pPr>
    </w:p>
    <w:p w14:paraId="4821C258" w14:textId="77777777" w:rsidR="000D3E77" w:rsidRDefault="000D3E77" w:rsidP="00F2707E">
      <w:pPr>
        <w:pStyle w:val="Pquestiontextmainstem"/>
      </w:pPr>
    </w:p>
    <w:p w14:paraId="4BCB593E" w14:textId="3D026821" w:rsidR="00F2707E" w:rsidRDefault="00F2707E" w:rsidP="0044355C">
      <w:pPr>
        <w:pStyle w:val="Pquestionheadingsx"/>
      </w:pPr>
      <w:r w:rsidRPr="00DF7F34">
        <w:t xml:space="preserve">Question </w:t>
      </w:r>
      <w:r w:rsidR="00FA30C5">
        <w:t>10</w:t>
      </w:r>
      <w:r w:rsidRPr="00DF7F34">
        <w:tab/>
      </w:r>
      <w:r w:rsidR="00FA30C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5F147D">
        <w:tab/>
        <w:t>[</w:t>
      </w:r>
      <w:r>
        <w:t>4.2</w:t>
      </w:r>
      <w:r w:rsidRPr="00DF7F34">
        <w:t>]</w:t>
      </w:r>
    </w:p>
    <w:p w14:paraId="35DD2C3B" w14:textId="1F715662" w:rsidR="00FA30C5" w:rsidRPr="00D619A0" w:rsidRDefault="00D64005" w:rsidP="00FA30C5">
      <w:pPr>
        <w:pStyle w:val="Pquestiontextpartsa"/>
      </w:pPr>
      <w:r w:rsidRPr="00D619A0">
        <w:rPr>
          <w:b/>
        </w:rPr>
        <w:t>(a)</w:t>
      </w:r>
      <w:r w:rsidRPr="00D619A0">
        <w:rPr>
          <w:b/>
        </w:rPr>
        <w:tab/>
      </w:r>
      <w:r w:rsidR="00FA30C5" w:rsidRPr="00D619A0">
        <w:t xml:space="preserve">Factorise </w:t>
      </w:r>
      <w:r w:rsidR="00A13627" w:rsidRPr="00D619A0">
        <w:rPr>
          <w:rStyle w:val="Cmathsexpressions"/>
        </w:rPr>
        <w:t>x</w:t>
      </w:r>
      <w:r w:rsidR="00A13627" w:rsidRPr="00D619A0">
        <w:rPr>
          <w:rStyle w:val="Csuperscript"/>
        </w:rPr>
        <w:t xml:space="preserve">2 </w:t>
      </w:r>
      <w:r w:rsidR="008A506E" w:rsidRPr="00D619A0">
        <w:t xml:space="preserve"> + 9</w:t>
      </w:r>
      <w:r w:rsidR="00A13627" w:rsidRPr="00D619A0">
        <w:rPr>
          <w:rStyle w:val="Cmathsexpressions"/>
        </w:rPr>
        <w:t>x</w:t>
      </w:r>
      <w:r w:rsidR="00A13627" w:rsidRPr="00D619A0">
        <w:t xml:space="preserve"> + </w:t>
      </w:r>
      <w:r w:rsidR="008A506E" w:rsidRPr="00D619A0">
        <w:t>8</w:t>
      </w:r>
      <w:r w:rsidR="00FA30C5" w:rsidRPr="00D619A0">
        <w:t>.</w:t>
      </w:r>
    </w:p>
    <w:p w14:paraId="00F6AA21" w14:textId="77777777" w:rsidR="00FA30C5" w:rsidRPr="00D619A0" w:rsidRDefault="00FA30C5" w:rsidP="00FA30C5">
      <w:pPr>
        <w:pStyle w:val="Pquestiontextpartsa"/>
      </w:pPr>
    </w:p>
    <w:p w14:paraId="11E96D89" w14:textId="77777777" w:rsidR="00FA30C5" w:rsidRPr="00D619A0" w:rsidRDefault="00FA30C5" w:rsidP="00FA30C5">
      <w:pPr>
        <w:pStyle w:val="Pquestiontextpartsa"/>
      </w:pPr>
    </w:p>
    <w:p w14:paraId="431BE76E" w14:textId="77777777" w:rsidR="00FA30C5" w:rsidRPr="00D619A0" w:rsidRDefault="00FA30C5" w:rsidP="00FA30C5">
      <w:pPr>
        <w:pStyle w:val="Pquestiontextpartsa"/>
      </w:pPr>
    </w:p>
    <w:p w14:paraId="32FDDB05" w14:textId="6F8516D2" w:rsidR="00FA30C5" w:rsidRPr="003C7832" w:rsidRDefault="00D64005" w:rsidP="00FA30C5">
      <w:pPr>
        <w:pStyle w:val="Pquestiontextpartsa"/>
      </w:pPr>
      <w:r w:rsidRPr="00D619A0">
        <w:rPr>
          <w:b/>
        </w:rPr>
        <w:t>(b)</w:t>
      </w:r>
      <w:r w:rsidRPr="00D619A0">
        <w:rPr>
          <w:b/>
        </w:rPr>
        <w:tab/>
      </w:r>
      <w:r w:rsidR="00FA30C5" w:rsidRPr="00D619A0">
        <w:t>Use t</w:t>
      </w:r>
      <w:r w:rsidRPr="00D619A0">
        <w:t xml:space="preserve">he null factor law to </w:t>
      </w:r>
      <w:r w:rsidR="00FA30C5" w:rsidRPr="00D619A0">
        <w:t xml:space="preserve">solve the equation </w:t>
      </w:r>
      <w:r w:rsidR="00D619A0" w:rsidRPr="00D619A0">
        <w:rPr>
          <w:rStyle w:val="Cmathsexpressions"/>
        </w:rPr>
        <w:t>x</w:t>
      </w:r>
      <w:r w:rsidR="00D619A0" w:rsidRPr="00D619A0">
        <w:rPr>
          <w:rStyle w:val="Csuperscript"/>
        </w:rPr>
        <w:t xml:space="preserve">2 </w:t>
      </w:r>
      <w:r w:rsidR="00D619A0" w:rsidRPr="00D619A0">
        <w:t xml:space="preserve"> + 9</w:t>
      </w:r>
      <w:r w:rsidR="00D619A0" w:rsidRPr="00D619A0">
        <w:rPr>
          <w:rStyle w:val="Cmathsexpressions"/>
        </w:rPr>
        <w:t>x</w:t>
      </w:r>
      <w:r w:rsidR="00D619A0" w:rsidRPr="00D619A0">
        <w:t xml:space="preserve"> + 8 = 0</w:t>
      </w:r>
      <w:r w:rsidR="00A13627" w:rsidRPr="00D619A0">
        <w:rPr>
          <w:rStyle w:val="Cmathsexpressions"/>
        </w:rPr>
        <w:t>.</w:t>
      </w:r>
    </w:p>
    <w:p w14:paraId="328D10CE" w14:textId="77777777" w:rsidR="00701DD8" w:rsidRDefault="00701DD8" w:rsidP="00FA30C5">
      <w:pPr>
        <w:pStyle w:val="Pquestiontextpartsa"/>
      </w:pPr>
    </w:p>
    <w:p w14:paraId="03268783" w14:textId="77777777" w:rsidR="00897CB2" w:rsidRDefault="00897CB2" w:rsidP="00F2707E">
      <w:pPr>
        <w:pStyle w:val="Pquestiontextpartsa"/>
      </w:pPr>
    </w:p>
    <w:p w14:paraId="68CA798A" w14:textId="77777777" w:rsidR="00701DD8" w:rsidRDefault="00701DD8" w:rsidP="00F2707E">
      <w:pPr>
        <w:pStyle w:val="Pquestiontextpartsa"/>
      </w:pPr>
    </w:p>
    <w:p w14:paraId="5C5F67B9" w14:textId="5ACCF98C" w:rsidR="00C14E80" w:rsidRDefault="00C14E80" w:rsidP="00C14E80">
      <w:pPr>
        <w:pStyle w:val="Pquestionheadingsx"/>
      </w:pPr>
      <w:r w:rsidRPr="00DF7F34">
        <w:t xml:space="preserve">Question </w:t>
      </w:r>
      <w:r w:rsidR="008A506E">
        <w:t>11</w:t>
      </w:r>
      <w:r w:rsidRPr="00DF7F34">
        <w:tab/>
      </w:r>
      <w:r w:rsidR="00211B3E"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5F147D">
        <w:t>1</w:t>
      </w:r>
      <w:r w:rsidRPr="00DF7F34">
        <w:t>]</w:t>
      </w:r>
    </w:p>
    <w:p w14:paraId="54C46FED" w14:textId="542A5C32" w:rsidR="00C14E80" w:rsidRPr="003C7832" w:rsidRDefault="00C14E80" w:rsidP="00C14E80">
      <w:pPr>
        <w:pStyle w:val="Pquestiontextmainstem"/>
      </w:pPr>
      <w:r w:rsidRPr="003C7832">
        <w:t xml:space="preserve">The area of a rectangle can be expressed as </w:t>
      </w:r>
      <w:r w:rsidR="005676D7">
        <w:t>(</w:t>
      </w:r>
      <w:r w:rsidR="005676D7" w:rsidRPr="00D64005">
        <w:rPr>
          <w:rStyle w:val="Cmathsexpressions"/>
        </w:rPr>
        <w:t>x</w:t>
      </w:r>
      <w:r w:rsidR="005676D7" w:rsidRPr="00E1097B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D52390">
        <w:t xml:space="preserve"> – 24</w:t>
      </w:r>
      <w:r w:rsidR="005676D7">
        <w:t>) cm</w:t>
      </w:r>
      <w:r w:rsidR="005676D7" w:rsidRPr="005676D7">
        <w:rPr>
          <w:rStyle w:val="Csuperscript"/>
        </w:rPr>
        <w:t>2</w:t>
      </w:r>
      <w:r w:rsidR="005676D7">
        <w:t>.</w:t>
      </w:r>
    </w:p>
    <w:p w14:paraId="0F06C864" w14:textId="74B51749" w:rsidR="00C14E80" w:rsidRPr="003C7832" w:rsidRDefault="00D64005" w:rsidP="00C14E80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C14E80" w:rsidRPr="003C7832">
        <w:t xml:space="preserve">Factorise </w:t>
      </w:r>
      <w:r w:rsidR="005676D7" w:rsidRPr="00D64005">
        <w:rPr>
          <w:rStyle w:val="Cmathsexpressions"/>
        </w:rPr>
        <w:t>x</w:t>
      </w:r>
      <w:r w:rsidR="005676D7" w:rsidRPr="00E1097B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D52390">
        <w:t xml:space="preserve"> – 2</w:t>
      </w:r>
      <w:r w:rsidR="005676D7">
        <w:t>4</w:t>
      </w:r>
      <w:r w:rsidR="00C14E80" w:rsidRPr="003C7832">
        <w:t>.</w:t>
      </w:r>
    </w:p>
    <w:p w14:paraId="12427062" w14:textId="77777777" w:rsidR="00C14E80" w:rsidRPr="003C7832" w:rsidRDefault="00C14E80" w:rsidP="00C14E80">
      <w:pPr>
        <w:pStyle w:val="Pquestiontextpartsa"/>
      </w:pPr>
    </w:p>
    <w:p w14:paraId="19DE2117" w14:textId="77777777" w:rsidR="00C14E80" w:rsidRDefault="00C14E80" w:rsidP="00C14E80">
      <w:pPr>
        <w:pStyle w:val="Pquestiontextpartsa"/>
      </w:pPr>
    </w:p>
    <w:p w14:paraId="048E5ED5" w14:textId="77777777" w:rsidR="005F147D" w:rsidRDefault="005F147D" w:rsidP="00C14E80">
      <w:pPr>
        <w:pStyle w:val="Pquestiontextpartsa"/>
      </w:pPr>
    </w:p>
    <w:p w14:paraId="64D8C53A" w14:textId="77777777" w:rsidR="005F147D" w:rsidRPr="003C7832" w:rsidRDefault="005F147D" w:rsidP="00C14E80">
      <w:pPr>
        <w:pStyle w:val="Pquestiontextpartsa"/>
      </w:pPr>
    </w:p>
    <w:p w14:paraId="79A83FC0" w14:textId="77777777" w:rsidR="00C14E80" w:rsidRPr="003C7832" w:rsidRDefault="00C14E80" w:rsidP="00C14E80">
      <w:pPr>
        <w:pStyle w:val="Pquestiontextpartsa"/>
      </w:pPr>
    </w:p>
    <w:p w14:paraId="46A2A522" w14:textId="77777777" w:rsidR="00C14E80" w:rsidRPr="003C7832" w:rsidRDefault="00C14E80" w:rsidP="00C14E80">
      <w:pPr>
        <w:pStyle w:val="Pquestiontextpartsa"/>
      </w:pPr>
    </w:p>
    <w:p w14:paraId="68A5D0E8" w14:textId="1571ECD3" w:rsidR="00C14E80" w:rsidRPr="003C7832" w:rsidRDefault="00D64005" w:rsidP="00C14E80">
      <w:pPr>
        <w:pStyle w:val="Pquestiontextpartsa"/>
      </w:pPr>
      <w:r>
        <w:rPr>
          <w:b/>
        </w:rPr>
        <w:lastRenderedPageBreak/>
        <w:t>(b)</w:t>
      </w:r>
      <w:r>
        <w:rPr>
          <w:b/>
        </w:rPr>
        <w:tab/>
      </w:r>
      <w:r w:rsidR="00C14E80" w:rsidRPr="003C7832">
        <w:t xml:space="preserve">What are the possible values of </w:t>
      </w:r>
      <w:r w:rsidR="00C14E80" w:rsidRPr="00D64005">
        <w:rPr>
          <w:rStyle w:val="Cmathsexpressions"/>
        </w:rPr>
        <w:t>x</w:t>
      </w:r>
      <w:r w:rsidR="00C14E80" w:rsidRPr="003C7832">
        <w:t xml:space="preserve"> if one of the dimensions of the rectangle is 13 cm?</w:t>
      </w:r>
    </w:p>
    <w:p w14:paraId="3C4C4007" w14:textId="77777777" w:rsidR="00C14E80" w:rsidRPr="003C7832" w:rsidRDefault="00C14E80" w:rsidP="00C14E80">
      <w:pPr>
        <w:pStyle w:val="Pquestiontextpartsa"/>
      </w:pPr>
    </w:p>
    <w:p w14:paraId="54412E06" w14:textId="77777777" w:rsidR="00C14E80" w:rsidRPr="003C7832" w:rsidRDefault="00C14E80" w:rsidP="00C14E80">
      <w:pPr>
        <w:pStyle w:val="Pquestiontextpartsa"/>
      </w:pPr>
    </w:p>
    <w:p w14:paraId="638F8215" w14:textId="77777777" w:rsidR="00C14E80" w:rsidRPr="003C7832" w:rsidRDefault="00C14E80" w:rsidP="00C14E80">
      <w:pPr>
        <w:pStyle w:val="Pquestiontextpartsa"/>
      </w:pPr>
    </w:p>
    <w:p w14:paraId="137E3AAB" w14:textId="77777777" w:rsidR="00C14E80" w:rsidRPr="003C7832" w:rsidRDefault="00C14E80" w:rsidP="00C14E80">
      <w:pPr>
        <w:pStyle w:val="Pquestiontextpartsa"/>
      </w:pPr>
    </w:p>
    <w:p w14:paraId="6C9D8032" w14:textId="77777777" w:rsidR="00C14E80" w:rsidRPr="003C7832" w:rsidRDefault="00C14E80" w:rsidP="00C14E80">
      <w:pPr>
        <w:pStyle w:val="Pquestiontextpartsa"/>
      </w:pPr>
    </w:p>
    <w:p w14:paraId="714BE257" w14:textId="55F84657" w:rsidR="00C14E80" w:rsidRPr="003C7832" w:rsidRDefault="00D64005" w:rsidP="00C14E80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C14E80" w:rsidRPr="003C7832">
        <w:t>What are the possible values for the area?</w:t>
      </w:r>
    </w:p>
    <w:p w14:paraId="4F069338" w14:textId="77777777" w:rsidR="00C14E80" w:rsidRDefault="00C14E80" w:rsidP="00C14E80">
      <w:pPr>
        <w:pStyle w:val="Pquestiontextmainstem"/>
      </w:pPr>
    </w:p>
    <w:p w14:paraId="4A4AA615" w14:textId="77777777" w:rsidR="00C14E80" w:rsidRDefault="00C14E80" w:rsidP="00C14E80">
      <w:pPr>
        <w:pStyle w:val="Pquestiontextmainstem"/>
      </w:pPr>
    </w:p>
    <w:p w14:paraId="2CD24C32" w14:textId="77777777" w:rsidR="00C14E80" w:rsidRDefault="00C14E80" w:rsidP="00C14E80">
      <w:pPr>
        <w:pStyle w:val="Pquestiontextmainstem"/>
      </w:pPr>
    </w:p>
    <w:p w14:paraId="1AC1E877" w14:textId="77777777" w:rsidR="00C14E80" w:rsidRDefault="00C14E80" w:rsidP="00C14E80">
      <w:pPr>
        <w:pStyle w:val="Pquestiontextmainstem"/>
      </w:pPr>
    </w:p>
    <w:p w14:paraId="15413AC8" w14:textId="77777777" w:rsidR="008A506E" w:rsidRPr="00D619A0" w:rsidRDefault="008A506E" w:rsidP="008A506E">
      <w:pPr>
        <w:pStyle w:val="Pquestionheadingsx"/>
      </w:pPr>
      <w:r w:rsidRPr="00D619A0">
        <w:t>Question 12</w:t>
      </w:r>
      <w:r w:rsidRPr="00D619A0">
        <w:tab/>
      </w:r>
      <w:r w:rsidRPr="00D619A0">
        <w:rPr>
          <w:rStyle w:val="Cmarkslabel"/>
        </w:rPr>
        <w:t>3 marks</w:t>
      </w:r>
      <w:r w:rsidRPr="00D619A0">
        <w:tab/>
        <w:t>[4.2]</w:t>
      </w:r>
    </w:p>
    <w:p w14:paraId="31995B59" w14:textId="24869ED9" w:rsidR="00D619A0" w:rsidRPr="000C26BA" w:rsidRDefault="00D619A0" w:rsidP="00342744">
      <w:pPr>
        <w:pStyle w:val="Pquestiontextmainstem"/>
      </w:pPr>
      <w:r w:rsidRPr="000C26BA">
        <w:t xml:space="preserve">Tracey is factorising </w:t>
      </w:r>
      <w:r w:rsidRPr="000C26BA">
        <w:rPr>
          <w:i/>
          <w:iCs/>
        </w:rPr>
        <w:t>x</w:t>
      </w:r>
      <w:r w:rsidRPr="000C26BA">
        <w:rPr>
          <w:vertAlign w:val="superscript"/>
        </w:rPr>
        <w:t>2</w:t>
      </w:r>
      <w:r w:rsidRPr="000C26BA">
        <w:t xml:space="preserve"> – 8</w:t>
      </w:r>
      <w:r w:rsidRPr="000C26BA">
        <w:rPr>
          <w:i/>
          <w:iCs/>
        </w:rPr>
        <w:t>x</w:t>
      </w:r>
      <w:r w:rsidRPr="000C26BA">
        <w:t xml:space="preserve"> + 11 using the completing the square method. Fill the gaps in her working.</w:t>
      </w:r>
    </w:p>
    <w:p w14:paraId="63522F96" w14:textId="77777777" w:rsidR="00D619A0" w:rsidRPr="000C26BA" w:rsidRDefault="00D619A0" w:rsidP="00342744">
      <w:pPr>
        <w:pStyle w:val="Pquestiontextmainstem"/>
      </w:pPr>
      <w:r w:rsidRPr="000C26BA">
        <w:rPr>
          <w:i/>
          <w:iCs/>
        </w:rPr>
        <w:t>x</w:t>
      </w:r>
      <w:r w:rsidRPr="000C26BA">
        <w:rPr>
          <w:vertAlign w:val="superscript"/>
        </w:rPr>
        <w:t>2</w:t>
      </w:r>
      <w:r w:rsidRPr="000C26BA">
        <w:t xml:space="preserve"> – 8</w:t>
      </w:r>
      <w:r w:rsidRPr="000C26BA">
        <w:rPr>
          <w:i/>
          <w:iCs/>
        </w:rPr>
        <w:t>x</w:t>
      </w:r>
      <w:r w:rsidRPr="000C26BA">
        <w:t xml:space="preserve"> + 11</w:t>
      </w:r>
    </w:p>
    <w:p w14:paraId="62F8678E" w14:textId="3C745649" w:rsidR="00D619A0" w:rsidRPr="000C26BA" w:rsidRDefault="00D619A0" w:rsidP="00342744">
      <w:pPr>
        <w:pStyle w:val="Pquestiontextmainstem"/>
      </w:pPr>
      <w:r w:rsidRPr="000C26BA">
        <w:rPr>
          <w:iCs/>
        </w:rPr>
        <w:t xml:space="preserve">= </w:t>
      </w:r>
      <w:r w:rsidRPr="000C26BA">
        <w:rPr>
          <w:i/>
        </w:rPr>
        <w:t>x</w:t>
      </w:r>
      <w:r w:rsidRPr="000C26BA">
        <w:rPr>
          <w:vertAlign w:val="superscript"/>
        </w:rPr>
        <w:t xml:space="preserve">2 </w:t>
      </w:r>
      <w:r w:rsidRPr="000C26BA">
        <w:t>– 8</w:t>
      </w:r>
      <w:r w:rsidRPr="000C26BA">
        <w:rPr>
          <w:i/>
        </w:rPr>
        <w:t>x</w:t>
      </w:r>
      <w:r>
        <w:t xml:space="preserve"> + ____ – ____ </w:t>
      </w:r>
      <w:r w:rsidRPr="000C26BA">
        <w:t>+ 11</w:t>
      </w:r>
    </w:p>
    <w:p w14:paraId="6EA99929" w14:textId="252B44D0" w:rsidR="00D619A0" w:rsidRDefault="00D619A0" w:rsidP="00342744">
      <w:pPr>
        <w:pStyle w:val="Pquestiontextmainstem"/>
      </w:pPr>
      <w:r w:rsidRPr="000C26BA">
        <w:t>= (</w:t>
      </w:r>
      <w:r w:rsidRPr="000C26BA">
        <w:rPr>
          <w:i/>
        </w:rPr>
        <w:t>x</w:t>
      </w:r>
      <w:r w:rsidRPr="000C26BA">
        <w:rPr>
          <w:vertAlign w:val="superscript"/>
        </w:rPr>
        <w:t xml:space="preserve">2 </w:t>
      </w:r>
      <w:r w:rsidRPr="000C26BA">
        <w:t>– 8</w:t>
      </w:r>
      <w:r w:rsidRPr="000C26BA">
        <w:rPr>
          <w:i/>
        </w:rPr>
        <w:t xml:space="preserve">x </w:t>
      </w:r>
      <w:r w:rsidR="0093220F">
        <w:t>+</w:t>
      </w:r>
      <w:r>
        <w:t>____</w:t>
      </w:r>
      <w:r w:rsidRPr="000C26BA">
        <w:t xml:space="preserve">) – </w:t>
      </w:r>
      <w:r>
        <w:t>____</w:t>
      </w:r>
    </w:p>
    <w:p w14:paraId="7B65AD48" w14:textId="561EF267" w:rsidR="00D619A0" w:rsidRPr="000C26BA" w:rsidRDefault="00D619A0" w:rsidP="00342744">
      <w:pPr>
        <w:pStyle w:val="Pquestiontextmainstem"/>
      </w:pPr>
      <w:r w:rsidRPr="000C26BA">
        <w:t>= (</w:t>
      </w:r>
      <w:r w:rsidRPr="000C26BA">
        <w:rPr>
          <w:i/>
        </w:rPr>
        <w:t>x</w:t>
      </w:r>
      <w:r w:rsidRPr="000C26BA">
        <w:t xml:space="preserve"> –</w:t>
      </w:r>
      <w:r>
        <w:t xml:space="preserve"> 4</w:t>
      </w:r>
      <w:r w:rsidRPr="000C26BA">
        <w:t>)</w:t>
      </w:r>
      <w:r w:rsidRPr="000C26BA">
        <w:rPr>
          <w:vertAlign w:val="superscript"/>
        </w:rPr>
        <w:t xml:space="preserve">2 </w:t>
      </w:r>
      <w:r w:rsidRPr="000C26BA">
        <w:t>–</w:t>
      </w:r>
      <w:r>
        <w:t xml:space="preserve"> _____</w:t>
      </w:r>
    </w:p>
    <w:p w14:paraId="06B598DF" w14:textId="7C4648FC" w:rsidR="00D619A0" w:rsidRPr="000C26BA" w:rsidRDefault="00D619A0" w:rsidP="00342744">
      <w:pPr>
        <w:pStyle w:val="Pquestiontextmainstem"/>
      </w:pPr>
      <w:r w:rsidRPr="000C26BA">
        <w:t>= (</w:t>
      </w:r>
      <w:r w:rsidRPr="000C26BA">
        <w:rPr>
          <w:i/>
        </w:rPr>
        <w:t>x</w:t>
      </w:r>
      <w:r w:rsidRPr="000C26BA">
        <w:t xml:space="preserve"> –</w:t>
      </w:r>
      <w:r>
        <w:t xml:space="preserve"> 4</w:t>
      </w:r>
      <w:r w:rsidRPr="000C26BA">
        <w:t>)</w:t>
      </w:r>
      <w:r w:rsidRPr="000C26BA">
        <w:rPr>
          <w:vertAlign w:val="superscript"/>
        </w:rPr>
        <w:t xml:space="preserve">2 </w:t>
      </w:r>
      <w:r w:rsidRPr="000C26BA">
        <w:t>–</w:t>
      </w:r>
      <w:r w:rsidR="005F147D">
        <w:t xml:space="preserve"> </w:t>
      </w:r>
      <w:r w:rsidRPr="009276D2">
        <w:rPr>
          <w:position w:val="-18"/>
        </w:rPr>
        <w:object w:dxaOrig="880" w:dyaOrig="540" w14:anchorId="339E4BA0">
          <v:shape id="_x0000_i1031" type="#_x0000_t75" style="width:43.7pt;height:26.7pt" o:ole="">
            <v:imagedata r:id="rId20" o:title=""/>
          </v:shape>
          <o:OLEObject Type="Embed" ProgID="Equation.DSMT4" ShapeID="_x0000_i1031" DrawAspect="Content" ObjectID="_1538888390" r:id="rId21"/>
        </w:object>
      </w:r>
    </w:p>
    <w:p w14:paraId="7FB66445" w14:textId="5E855756" w:rsidR="00D619A0" w:rsidRPr="000C26BA" w:rsidRDefault="00D619A0" w:rsidP="00342744">
      <w:pPr>
        <w:pStyle w:val="Pquestiontextmainstem"/>
      </w:pPr>
      <w:r w:rsidRPr="000C26BA">
        <w:t>= (</w:t>
      </w:r>
      <w:r w:rsidRPr="000C26BA">
        <w:rPr>
          <w:i/>
        </w:rPr>
        <w:t xml:space="preserve">x </w:t>
      </w:r>
      <w:r w:rsidRPr="000C26BA">
        <w:t xml:space="preserve">– 4 + </w:t>
      </w:r>
      <w:r w:rsidRPr="009276D2">
        <w:rPr>
          <w:position w:val="-12"/>
        </w:rPr>
        <w:object w:dxaOrig="640" w:dyaOrig="440" w14:anchorId="5AC81642">
          <v:shape id="_x0000_i1032" type="#_x0000_t75" style="width:31.55pt;height:22.65pt" o:ole="">
            <v:imagedata r:id="rId22" o:title=""/>
          </v:shape>
          <o:OLEObject Type="Embed" ProgID="Equation.DSMT4" ShapeID="_x0000_i1032" DrawAspect="Content" ObjectID="_1538888391" r:id="rId23"/>
        </w:object>
      </w:r>
      <w:r w:rsidRPr="000C26BA">
        <w:t>)(</w:t>
      </w:r>
      <w:r w:rsidRPr="000C26BA">
        <w:rPr>
          <w:i/>
        </w:rPr>
        <w:t>x</w:t>
      </w:r>
      <w:r>
        <w:rPr>
          <w:i/>
        </w:rPr>
        <w:t xml:space="preserve"> </w:t>
      </w:r>
      <w:r w:rsidRPr="000C26BA">
        <w:t>–</w:t>
      </w:r>
      <w:r>
        <w:t xml:space="preserve"> 4 </w:t>
      </w:r>
      <w:r w:rsidRPr="000C26BA">
        <w:t>–</w:t>
      </w:r>
      <w:r w:rsidRPr="009276D2">
        <w:rPr>
          <w:position w:val="-12"/>
        </w:rPr>
        <w:object w:dxaOrig="640" w:dyaOrig="440" w14:anchorId="490AD9B6">
          <v:shape id="_x0000_i1033" type="#_x0000_t75" style="width:31.55pt;height:22.65pt" o:ole="">
            <v:imagedata r:id="rId22" o:title=""/>
          </v:shape>
          <o:OLEObject Type="Embed" ProgID="Equation.DSMT4" ShapeID="_x0000_i1033" DrawAspect="Content" ObjectID="_1538888392" r:id="rId24"/>
        </w:object>
      </w:r>
      <w:r w:rsidRPr="000C26BA">
        <w:t>)</w:t>
      </w:r>
    </w:p>
    <w:p w14:paraId="71785255" w14:textId="750B0C7D" w:rsidR="00A8400E" w:rsidRPr="00342744" w:rsidRDefault="00A8400E" w:rsidP="00A8400E">
      <w:pPr>
        <w:pStyle w:val="Pquestionheadingsx"/>
      </w:pPr>
      <w:r w:rsidRPr="00342744">
        <w:t>Question 13</w:t>
      </w:r>
      <w:r w:rsidRPr="00342744">
        <w:tab/>
      </w:r>
      <w:r w:rsidR="005F147D">
        <w:rPr>
          <w:rStyle w:val="Cmarkslabel"/>
        </w:rPr>
        <w:t>5</w:t>
      </w:r>
      <w:r w:rsidRPr="00342744">
        <w:rPr>
          <w:rStyle w:val="Cmarkslabel"/>
        </w:rPr>
        <w:t xml:space="preserve"> marks</w:t>
      </w:r>
      <w:r w:rsidRPr="00342744">
        <w:tab/>
        <w:t>[</w:t>
      </w:r>
      <w:r w:rsidR="00E52C8F">
        <w:t xml:space="preserve">4.2, 4.3, </w:t>
      </w:r>
      <w:r w:rsidRPr="00342744">
        <w:t>4.</w:t>
      </w:r>
      <w:r w:rsidR="005F147D">
        <w:t>4</w:t>
      </w:r>
      <w:r w:rsidRPr="00342744">
        <w:t>]</w:t>
      </w:r>
    </w:p>
    <w:p w14:paraId="4DABF010" w14:textId="338E4C1F" w:rsidR="00342744" w:rsidRPr="004337F1" w:rsidRDefault="00342744" w:rsidP="00E52C8F">
      <w:pPr>
        <w:pStyle w:val="Pquestiontextpartsa"/>
      </w:pPr>
      <w:r w:rsidRPr="004337F1">
        <w:rPr>
          <w:b/>
        </w:rPr>
        <w:t>(a)</w:t>
      </w:r>
      <w:r w:rsidR="00A66223">
        <w:tab/>
      </w:r>
      <w:r w:rsidRPr="004337F1">
        <w:t>Show</w:t>
      </w:r>
      <w:r w:rsidR="00E52C8F">
        <w:t>,</w:t>
      </w:r>
      <w:r w:rsidRPr="004337F1">
        <w:t xml:space="preserve"> by completing the square, that </w:t>
      </w:r>
      <w:r w:rsidRPr="004337F1">
        <w:rPr>
          <w:i/>
        </w:rPr>
        <w:t>y</w:t>
      </w:r>
      <w:r w:rsidRPr="004337F1">
        <w:t xml:space="preserve"> = </w:t>
      </w:r>
      <w:r w:rsidRPr="004337F1">
        <w:rPr>
          <w:i/>
        </w:rPr>
        <w:t>x</w:t>
      </w:r>
      <w:r w:rsidRPr="004337F1">
        <w:rPr>
          <w:vertAlign w:val="superscript"/>
        </w:rPr>
        <w:t>2</w:t>
      </w:r>
      <w:r w:rsidRPr="004337F1">
        <w:t> + 8</w:t>
      </w:r>
      <w:r w:rsidRPr="004337F1">
        <w:rPr>
          <w:i/>
        </w:rPr>
        <w:t>x</w:t>
      </w:r>
      <w:r w:rsidRPr="004337F1">
        <w:t xml:space="preserve"> + 13 can be expressed as </w:t>
      </w:r>
      <w:r w:rsidRPr="004337F1">
        <w:rPr>
          <w:i/>
        </w:rPr>
        <w:t xml:space="preserve">y = </w:t>
      </w:r>
      <w:r w:rsidRPr="004337F1">
        <w:t>(</w:t>
      </w:r>
      <w:r w:rsidRPr="004337F1">
        <w:rPr>
          <w:i/>
        </w:rPr>
        <w:t xml:space="preserve">x </w:t>
      </w:r>
      <w:r w:rsidRPr="004337F1">
        <w:t>+ 4)</w:t>
      </w:r>
      <w:r w:rsidRPr="004337F1">
        <w:rPr>
          <w:vertAlign w:val="superscript"/>
        </w:rPr>
        <w:t xml:space="preserve">2 </w:t>
      </w:r>
      <w:r>
        <w:t>– 3.</w:t>
      </w:r>
    </w:p>
    <w:p w14:paraId="4B28632F" w14:textId="77777777" w:rsidR="00A8400E" w:rsidRPr="00D64005" w:rsidRDefault="00A8400E" w:rsidP="00A8400E">
      <w:pPr>
        <w:pStyle w:val="Pquestiontextpartsa"/>
        <w:rPr>
          <w:rStyle w:val="Cmathsexpressions"/>
        </w:rPr>
      </w:pPr>
    </w:p>
    <w:p w14:paraId="6771CF79" w14:textId="77777777" w:rsidR="00A8400E" w:rsidRDefault="00A8400E" w:rsidP="00A8400E">
      <w:pPr>
        <w:pStyle w:val="Pquestiontextpartsa"/>
        <w:rPr>
          <w:rStyle w:val="Cmathsexpressions"/>
        </w:rPr>
      </w:pPr>
    </w:p>
    <w:p w14:paraId="483EF69E" w14:textId="77777777" w:rsidR="00056272" w:rsidRDefault="00056272" w:rsidP="00A8400E">
      <w:pPr>
        <w:pStyle w:val="Pquestiontextpartsa"/>
        <w:rPr>
          <w:rStyle w:val="Cmathsexpressions"/>
        </w:rPr>
      </w:pPr>
    </w:p>
    <w:p w14:paraId="7F1F567B" w14:textId="77777777" w:rsidR="005F147D" w:rsidRDefault="005F147D" w:rsidP="00A8400E">
      <w:pPr>
        <w:pStyle w:val="Pquestiontextpartsa"/>
        <w:rPr>
          <w:rStyle w:val="Cmathsexpressions"/>
        </w:rPr>
      </w:pPr>
    </w:p>
    <w:p w14:paraId="3287EBD5" w14:textId="77777777" w:rsidR="00056272" w:rsidRDefault="00056272" w:rsidP="00A8400E">
      <w:pPr>
        <w:pStyle w:val="Pquestiontextpartsa"/>
        <w:rPr>
          <w:rStyle w:val="Cmathsexpressions"/>
        </w:rPr>
      </w:pPr>
    </w:p>
    <w:p w14:paraId="14314727" w14:textId="166CFDFD" w:rsidR="00A8400E" w:rsidRPr="0029169D" w:rsidRDefault="00D64005" w:rsidP="00A8400E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A8400E" w:rsidRPr="0029169D">
        <w:t>State the coordinates of the turning point.</w:t>
      </w:r>
    </w:p>
    <w:p w14:paraId="41834FC0" w14:textId="77777777" w:rsidR="00A8400E" w:rsidRPr="0029169D" w:rsidRDefault="00A8400E" w:rsidP="00A8400E">
      <w:pPr>
        <w:pStyle w:val="Pquestiontextpartsa"/>
      </w:pPr>
    </w:p>
    <w:p w14:paraId="65975582" w14:textId="77777777" w:rsidR="00A8400E" w:rsidRDefault="00A8400E" w:rsidP="00A8400E">
      <w:pPr>
        <w:pStyle w:val="Pquestiontextpartsa"/>
      </w:pPr>
    </w:p>
    <w:p w14:paraId="62FABD59" w14:textId="77777777" w:rsidR="00056272" w:rsidRPr="0029169D" w:rsidRDefault="00056272" w:rsidP="00A8400E">
      <w:pPr>
        <w:pStyle w:val="Pquestiontextpartsa"/>
      </w:pPr>
    </w:p>
    <w:p w14:paraId="79B8577B" w14:textId="787CF925" w:rsidR="00A8400E" w:rsidRPr="0029169D" w:rsidRDefault="00D64005" w:rsidP="00A8400E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A8400E" w:rsidRPr="0029169D">
        <w:t xml:space="preserve">Find the coordinates of the </w:t>
      </w:r>
      <w:r w:rsidR="00A8400E" w:rsidRPr="00D64005">
        <w:rPr>
          <w:rStyle w:val="Cmathsexpressions"/>
        </w:rPr>
        <w:t>x</w:t>
      </w:r>
      <w:r w:rsidR="00A8400E" w:rsidRPr="0029169D">
        <w:t xml:space="preserve">-intercepts </w:t>
      </w:r>
      <w:r w:rsidR="00056272">
        <w:t>as exact values</w:t>
      </w:r>
      <w:r w:rsidR="00A8400E" w:rsidRPr="0029169D">
        <w:t>.</w:t>
      </w:r>
    </w:p>
    <w:p w14:paraId="5F910157" w14:textId="77777777" w:rsidR="00A8400E" w:rsidRDefault="00A8400E" w:rsidP="00A8400E">
      <w:pPr>
        <w:pStyle w:val="Pquestiontextmainstem"/>
      </w:pPr>
    </w:p>
    <w:p w14:paraId="335CD430" w14:textId="77777777" w:rsidR="00C14E80" w:rsidRDefault="00C14E80" w:rsidP="00F2707E">
      <w:pPr>
        <w:pStyle w:val="Pquestiontextpartsa"/>
      </w:pPr>
    </w:p>
    <w:p w14:paraId="0B450FF4" w14:textId="77777777" w:rsidR="00C14E80" w:rsidRDefault="00C14E80" w:rsidP="00F2707E">
      <w:pPr>
        <w:pStyle w:val="Pquestiontextpartsa"/>
      </w:pPr>
    </w:p>
    <w:p w14:paraId="7381C74C" w14:textId="77777777" w:rsidR="00C14E80" w:rsidRDefault="00C14E80" w:rsidP="00F2707E">
      <w:pPr>
        <w:pStyle w:val="Pquestiontextpartsa"/>
      </w:pPr>
    </w:p>
    <w:p w14:paraId="59813A8A" w14:textId="77777777" w:rsidR="00897CB2" w:rsidRDefault="00897CB2" w:rsidP="00F2707E">
      <w:pPr>
        <w:pStyle w:val="Pquestiontextmainstem"/>
      </w:pPr>
    </w:p>
    <w:p w14:paraId="4D22CE66" w14:textId="01524E3E" w:rsidR="00F2707E" w:rsidRDefault="00F2707E" w:rsidP="0044355C">
      <w:pPr>
        <w:pStyle w:val="Pquestionheadingsx"/>
      </w:pPr>
      <w:r w:rsidRPr="00DF7F34">
        <w:lastRenderedPageBreak/>
        <w:t xml:space="preserve">Question </w:t>
      </w:r>
      <w:r w:rsidR="00A8400E">
        <w:t>14</w:t>
      </w:r>
      <w:r w:rsidRPr="00DF7F34">
        <w:tab/>
      </w:r>
      <w:r w:rsidR="00246C0D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0092F">
        <w:t>4.6</w:t>
      </w:r>
      <w:r w:rsidRPr="00DF7F34">
        <w:t>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4B54F9B8" w14:textId="5C6DE99A" w:rsidR="00F2707E" w:rsidRPr="004337F1" w:rsidRDefault="00897CB2" w:rsidP="00F2707E">
      <w:pPr>
        <w:pStyle w:val="Pquestiontextmainstem"/>
      </w:pPr>
      <w:r>
        <w:t>Use the quadratic formula to d</w:t>
      </w:r>
      <w:r w:rsidR="00F2707E" w:rsidRPr="004337F1">
        <w:t xml:space="preserve">etermine whether the following equations can be solved for </w:t>
      </w:r>
      <w:r w:rsidR="00F2707E" w:rsidRPr="00FA5C18">
        <w:rPr>
          <w:rStyle w:val="Cmathsexpressions"/>
        </w:rPr>
        <w:t>x</w:t>
      </w:r>
      <w:r>
        <w:t>. You need to give</w:t>
      </w:r>
      <w:r w:rsidR="00F2707E">
        <w:t xml:space="preserve"> reasons</w:t>
      </w:r>
      <w:r>
        <w:t xml:space="preserve"> for your answer</w:t>
      </w:r>
      <w:r w:rsidR="00036D08">
        <w:t>s</w:t>
      </w:r>
      <w:r>
        <w:t>, but you do not need to solve the equations.</w:t>
      </w:r>
    </w:p>
    <w:p w14:paraId="450C05E8" w14:textId="77777777" w:rsidR="00A66223" w:rsidRPr="003F416E" w:rsidRDefault="00A8400E" w:rsidP="00A66223">
      <w:pPr>
        <w:pStyle w:val="Pquestiontextpartsa"/>
      </w:pPr>
      <w:r w:rsidRPr="0029169D">
        <w:rPr>
          <w:b/>
        </w:rPr>
        <w:t>(a)</w:t>
      </w:r>
      <w:r w:rsidR="00D64005">
        <w:rPr>
          <w:b/>
        </w:rPr>
        <w:tab/>
      </w:r>
      <w:r w:rsidR="00A66223" w:rsidRPr="008960DC">
        <w:rPr>
          <w:rStyle w:val="Cmathsexpressions"/>
        </w:rPr>
        <w:t>x</w:t>
      </w:r>
      <w:r w:rsidR="00A66223" w:rsidRPr="00112A5B">
        <w:rPr>
          <w:rStyle w:val="Csuperscript"/>
        </w:rPr>
        <w:t>2</w:t>
      </w:r>
      <w:r w:rsidR="00A66223" w:rsidRPr="003F416E">
        <w:t xml:space="preserve"> + 2</w:t>
      </w:r>
      <w:r w:rsidR="00A66223" w:rsidRPr="008960DC">
        <w:rPr>
          <w:rStyle w:val="Cmathsexpressions"/>
        </w:rPr>
        <w:t>x</w:t>
      </w:r>
      <w:r w:rsidR="00A66223" w:rsidRPr="003F416E">
        <w:t xml:space="preserve"> + 8 = 0</w:t>
      </w:r>
    </w:p>
    <w:p w14:paraId="3110AB8D" w14:textId="368FC882" w:rsidR="00A8400E" w:rsidRPr="0029169D" w:rsidRDefault="00A8400E" w:rsidP="00A8400E">
      <w:pPr>
        <w:pStyle w:val="Pquestiontextpartsa"/>
      </w:pPr>
    </w:p>
    <w:p w14:paraId="6792024F" w14:textId="77777777" w:rsidR="00A8400E" w:rsidRPr="0029169D" w:rsidRDefault="00A8400E" w:rsidP="00A8400E">
      <w:pPr>
        <w:pStyle w:val="Pquestiontextpartsa"/>
      </w:pPr>
    </w:p>
    <w:p w14:paraId="676F727B" w14:textId="77777777" w:rsidR="00A8400E" w:rsidRDefault="00A8400E" w:rsidP="00A8400E">
      <w:pPr>
        <w:pStyle w:val="Pquestiontextpartsa"/>
      </w:pPr>
    </w:p>
    <w:p w14:paraId="2614EDA3" w14:textId="54ADBD08" w:rsidR="00A8400E" w:rsidRPr="0029169D" w:rsidRDefault="00A8400E" w:rsidP="00A8400E">
      <w:pPr>
        <w:pStyle w:val="Pquestiontextpartsa"/>
      </w:pPr>
      <w:r w:rsidRPr="0029169D">
        <w:rPr>
          <w:b/>
        </w:rPr>
        <w:t>(b)</w:t>
      </w:r>
      <w:r w:rsidR="00D64005">
        <w:rPr>
          <w:b/>
        </w:rPr>
        <w:tab/>
      </w:r>
      <w:r w:rsidR="00A66223" w:rsidRPr="003F416E">
        <w:t>3</w:t>
      </w:r>
      <w:r w:rsidR="00A66223" w:rsidRPr="008960DC">
        <w:rPr>
          <w:rStyle w:val="Cmathsexpressions"/>
        </w:rPr>
        <w:t>x</w:t>
      </w:r>
      <w:r w:rsidR="00A66223" w:rsidRPr="00112A5B">
        <w:rPr>
          <w:rStyle w:val="Csuperscript"/>
        </w:rPr>
        <w:t>2</w:t>
      </w:r>
      <w:r w:rsidR="00A66223" w:rsidRPr="003F416E">
        <w:t xml:space="preserve"> – 5</w:t>
      </w:r>
      <w:r w:rsidR="00A66223" w:rsidRPr="008960DC">
        <w:rPr>
          <w:rStyle w:val="Cmathsexpressions"/>
        </w:rPr>
        <w:t>x</w:t>
      </w:r>
      <w:r w:rsidR="00A66223" w:rsidRPr="003F416E">
        <w:t xml:space="preserve"> – 12 = 0</w:t>
      </w:r>
    </w:p>
    <w:p w14:paraId="42FEEBE8" w14:textId="77777777" w:rsidR="00701DD8" w:rsidRDefault="00701DD8" w:rsidP="00F2707E">
      <w:pPr>
        <w:pStyle w:val="Pquestiontextpartsa"/>
      </w:pPr>
    </w:p>
    <w:p w14:paraId="26205F90" w14:textId="77777777" w:rsidR="00701DD8" w:rsidRDefault="00701DD8" w:rsidP="00F2707E">
      <w:pPr>
        <w:pStyle w:val="Pquestiontextpartsa"/>
        <w:rPr>
          <w:rStyle w:val="Cmathsexpressions"/>
        </w:rPr>
      </w:pPr>
    </w:p>
    <w:p w14:paraId="2B64C465" w14:textId="77777777" w:rsidR="00246C0D" w:rsidRDefault="00246C0D" w:rsidP="00F2707E">
      <w:pPr>
        <w:pStyle w:val="Pquestiontextpartsa"/>
        <w:rPr>
          <w:rStyle w:val="Cmathsexpressions"/>
        </w:rPr>
      </w:pPr>
    </w:p>
    <w:p w14:paraId="448702ED" w14:textId="4D90453D" w:rsidR="00A8400E" w:rsidRPr="00342744" w:rsidRDefault="00A8400E" w:rsidP="00A8400E">
      <w:pPr>
        <w:pStyle w:val="Pquestionheadingsx"/>
      </w:pPr>
      <w:r w:rsidRPr="00342744">
        <w:t>Question 15</w:t>
      </w:r>
      <w:r w:rsidRPr="00342744">
        <w:tab/>
      </w:r>
      <w:r w:rsidRPr="00342744">
        <w:rPr>
          <w:rStyle w:val="Cmarkslabel"/>
        </w:rPr>
        <w:t>3 marks</w:t>
      </w:r>
      <w:r w:rsidRPr="00342744">
        <w:tab/>
        <w:t>[4.</w:t>
      </w:r>
      <w:r w:rsidR="005F147D">
        <w:t>6</w:t>
      </w:r>
      <w:r w:rsidRPr="00342744">
        <w:t>]</w:t>
      </w:r>
      <w:r w:rsidR="00E52C8F">
        <w:t xml:space="preserve"> </w:t>
      </w:r>
      <w:r w:rsidR="00E52C8F" w:rsidRPr="009A1D97">
        <w:rPr>
          <w:highlight w:val="lightGray"/>
        </w:rPr>
        <w:t>[10A]</w:t>
      </w:r>
    </w:p>
    <w:p w14:paraId="1A741154" w14:textId="77777777" w:rsidR="00342744" w:rsidRPr="004337F1" w:rsidRDefault="00342744" w:rsidP="00342744">
      <w:pPr>
        <w:pStyle w:val="Pquestiontextmainstem"/>
      </w:pPr>
      <w:r w:rsidRPr="004337F1">
        <w:t>Solve 5</w:t>
      </w:r>
      <w:r w:rsidRPr="004337F1">
        <w:rPr>
          <w:i/>
        </w:rPr>
        <w:t>y</w:t>
      </w:r>
      <w:r w:rsidRPr="004337F1">
        <w:rPr>
          <w:vertAlign w:val="superscript"/>
        </w:rPr>
        <w:t>2</w:t>
      </w:r>
      <w:r w:rsidRPr="004337F1">
        <w:t xml:space="preserve"> + 11</w:t>
      </w:r>
      <w:r w:rsidRPr="004337F1">
        <w:rPr>
          <w:i/>
        </w:rPr>
        <w:t>y</w:t>
      </w:r>
      <w:r w:rsidRPr="004337F1">
        <w:t xml:space="preserve"> – 12 = 0</w:t>
      </w:r>
      <w:r w:rsidRPr="004337F1">
        <w:rPr>
          <w:i/>
        </w:rPr>
        <w:t xml:space="preserve"> </w:t>
      </w:r>
      <w:r w:rsidRPr="004337F1">
        <w:t>by splitting the middle term.</w:t>
      </w:r>
    </w:p>
    <w:p w14:paraId="5FE2A2D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6537F473" w14:textId="77777777" w:rsidR="00A8400E" w:rsidRDefault="00A8400E" w:rsidP="00F2707E">
      <w:pPr>
        <w:pStyle w:val="Pquestiontextpartsa"/>
        <w:rPr>
          <w:rStyle w:val="Cmathsexpressions"/>
        </w:rPr>
      </w:pPr>
    </w:p>
    <w:p w14:paraId="477B6785" w14:textId="77777777" w:rsidR="005F147D" w:rsidRDefault="005F147D" w:rsidP="00F2707E">
      <w:pPr>
        <w:pStyle w:val="Pquestiontextpartsa"/>
        <w:rPr>
          <w:rStyle w:val="Cmathsexpressions"/>
        </w:rPr>
      </w:pPr>
    </w:p>
    <w:p w14:paraId="2EA9D617" w14:textId="77777777" w:rsidR="00A8400E" w:rsidRPr="00525E45" w:rsidRDefault="00A8400E" w:rsidP="00F2707E">
      <w:pPr>
        <w:pStyle w:val="Pquestiontextpartsa"/>
        <w:rPr>
          <w:rStyle w:val="Cmathsexpressions"/>
        </w:rPr>
      </w:pPr>
    </w:p>
    <w:p w14:paraId="4757A7FF" w14:textId="77777777" w:rsidR="00897CB2" w:rsidRDefault="00897CB2" w:rsidP="00F2707E">
      <w:pPr>
        <w:pStyle w:val="Pquestiontextpartsa"/>
      </w:pPr>
    </w:p>
    <w:p w14:paraId="78B00E1B" w14:textId="6F437215" w:rsidR="00F2707E" w:rsidRDefault="00F2707E" w:rsidP="0044355C">
      <w:pPr>
        <w:pStyle w:val="Pquestionheadingsx"/>
      </w:pPr>
      <w:r w:rsidRPr="00DF7F34">
        <w:t xml:space="preserve">Question </w:t>
      </w:r>
      <w:r w:rsidR="008A506E">
        <w:t>16</w:t>
      </w:r>
      <w:r w:rsidRPr="00DF7F34">
        <w:tab/>
      </w:r>
      <w:r w:rsidR="003E6AC2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A8400E">
        <w:tab/>
        <w:t>[4.4</w:t>
      </w:r>
      <w:r w:rsidRPr="00DF7F34">
        <w:t>]</w:t>
      </w:r>
    </w:p>
    <w:p w14:paraId="1F6B167E" w14:textId="4655FA46" w:rsidR="00A8400E" w:rsidRDefault="00A8400E" w:rsidP="00A8400E">
      <w:pPr>
        <w:pStyle w:val="Pquestiontextmainstem"/>
      </w:pPr>
      <w:r w:rsidRPr="003C7832">
        <w:t xml:space="preserve">Sketch the graph of </w:t>
      </w:r>
      <w:r w:rsidRPr="00D64005">
        <w:rPr>
          <w:rStyle w:val="Cmathsexpressions"/>
        </w:rPr>
        <w:t>y</w:t>
      </w:r>
      <w:r w:rsidRPr="003C7832">
        <w:t xml:space="preserve"> = (</w:t>
      </w:r>
      <w:r w:rsidRPr="00D64005">
        <w:rPr>
          <w:rStyle w:val="Cmathsexpressions"/>
        </w:rPr>
        <w:t>x</w:t>
      </w:r>
      <w:r w:rsidR="00D52390">
        <w:t xml:space="preserve"> – 1</w:t>
      </w:r>
      <w:r w:rsidRPr="003C7832">
        <w:t>)</w:t>
      </w:r>
      <w:r w:rsidRPr="00E1097B">
        <w:rPr>
          <w:rStyle w:val="Csuperscript"/>
        </w:rPr>
        <w:t>2</w:t>
      </w:r>
      <w:r w:rsidR="00D52390">
        <w:t xml:space="preserve"> + 4</w:t>
      </w:r>
      <w:r>
        <w:t xml:space="preserve"> showing all relevant points.</w:t>
      </w:r>
    </w:p>
    <w:p w14:paraId="3956202C" w14:textId="4224986F" w:rsidR="009C2C8E" w:rsidRDefault="00A8400E" w:rsidP="003E6AC2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7DB6F4AF" wp14:editId="6ED5CD11">
            <wp:extent cx="3267075" cy="2657475"/>
            <wp:effectExtent l="0" t="0" r="0" b="0"/>
            <wp:docPr id="28" name="Picture 28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D215" w14:textId="665585D1" w:rsidR="009C2C8E" w:rsidRDefault="009C2C8E" w:rsidP="009C2C8E">
      <w:pPr>
        <w:pStyle w:val="Pquestionheadingsx"/>
      </w:pPr>
      <w:r w:rsidRPr="00DF7F34">
        <w:t xml:space="preserve">Question </w:t>
      </w:r>
      <w:r w:rsidR="008A506E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5F147D">
        <w:t>4</w:t>
      </w:r>
      <w:r w:rsidRPr="00DF7F34">
        <w:t>]</w:t>
      </w:r>
    </w:p>
    <w:p w14:paraId="709646E6" w14:textId="16D3A03A" w:rsidR="009C2C8E" w:rsidRPr="003C7832" w:rsidRDefault="009C2C8E" w:rsidP="009C2C8E">
      <w:pPr>
        <w:pStyle w:val="Pquestiontextmainstem"/>
      </w:pPr>
      <w:r w:rsidRPr="003C7832">
        <w:t xml:space="preserve">The turning point for the graph with the equation </w:t>
      </w:r>
      <w:r w:rsidRPr="00D64005">
        <w:rPr>
          <w:rStyle w:val="Cmathsexpressions"/>
        </w:rPr>
        <w:t>y = a</w:t>
      </w:r>
      <w:r w:rsidRPr="00875A97">
        <w:t>(</w:t>
      </w:r>
      <w:r w:rsidRPr="00D64005">
        <w:rPr>
          <w:rStyle w:val="Cmathsexpressions"/>
        </w:rPr>
        <w:t xml:space="preserve">x </w:t>
      </w:r>
      <w:r>
        <w:t xml:space="preserve">– </w:t>
      </w:r>
      <w:r w:rsidRPr="00D64005">
        <w:rPr>
          <w:rStyle w:val="Cmathsexpressions"/>
        </w:rPr>
        <w:t>h</w:t>
      </w:r>
      <w:r w:rsidRPr="00875A97">
        <w:t>)</w:t>
      </w:r>
      <w:r w:rsidRPr="00E1097B">
        <w:rPr>
          <w:rStyle w:val="Csuperscript"/>
        </w:rPr>
        <w:t>2</w:t>
      </w:r>
      <w:r w:rsidRPr="00D64005">
        <w:rPr>
          <w:rStyle w:val="Cmathsexpressions"/>
        </w:rPr>
        <w:t xml:space="preserve"> + k </w:t>
      </w:r>
      <w:r w:rsidRPr="003C7832">
        <w:t>is (</w:t>
      </w:r>
      <w:r w:rsidR="007F7521">
        <w:t>8</w:t>
      </w:r>
      <w:r w:rsidRPr="003C7832">
        <w:t>,</w:t>
      </w:r>
      <w:r>
        <w:t xml:space="preserve"> </w:t>
      </w:r>
      <w:r w:rsidR="007F7521">
        <w:t>3</w:t>
      </w:r>
      <w:r w:rsidRPr="003C7832">
        <w:t xml:space="preserve">) and </w:t>
      </w:r>
      <w:r w:rsidRPr="00D64005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="007F7521">
        <w:t>-2</w:t>
      </w:r>
      <w:r w:rsidRPr="003C7832">
        <w:t xml:space="preserve"> </w:t>
      </w:r>
      <w:r>
        <w:t>for</w:t>
      </w:r>
      <w:r w:rsidRPr="003C7832">
        <w:t xml:space="preserve"> </w:t>
      </w:r>
      <w:r w:rsidRPr="00D64005">
        <w:rPr>
          <w:rStyle w:val="Cmathsexpressions"/>
        </w:rPr>
        <w:t xml:space="preserve">x </w:t>
      </w:r>
      <w:r w:rsidRPr="003C7832">
        <w:t>=</w:t>
      </w:r>
      <w:r>
        <w:t xml:space="preserve"> </w:t>
      </w:r>
      <w:r w:rsidR="007F7521">
        <w:t>7</w:t>
      </w:r>
      <w:r>
        <w:t xml:space="preserve">. </w:t>
      </w:r>
      <w:r w:rsidRPr="003C7832">
        <w:t xml:space="preserve">Calculate the values of </w:t>
      </w:r>
      <w:r w:rsidRPr="00D64005">
        <w:rPr>
          <w:rStyle w:val="Cmathsexpressions"/>
        </w:rPr>
        <w:t>a, h</w:t>
      </w:r>
      <w:r w:rsidRPr="003C7832">
        <w:t xml:space="preserve"> and </w:t>
      </w:r>
      <w:r w:rsidRPr="00D64005">
        <w:rPr>
          <w:rStyle w:val="Cmathsexpressions"/>
        </w:rPr>
        <w:t>k</w:t>
      </w:r>
      <w:r w:rsidRPr="003C7832">
        <w:t>.</w:t>
      </w:r>
    </w:p>
    <w:p w14:paraId="078E14D5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70C1DA4F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658BEA36" w14:textId="40A91478" w:rsidR="00F2707E" w:rsidRDefault="00F2707E" w:rsidP="005F147D">
      <w:pPr>
        <w:pStyle w:val="Psectionresults"/>
        <w:spacing w:after="0"/>
      </w:pPr>
      <w:r>
        <w:t xml:space="preserve">Short answer results: ___ / </w:t>
      </w:r>
      <w:r w:rsidR="008A506E">
        <w:t>4</w:t>
      </w:r>
      <w:r w:rsidR="005F147D">
        <w:t>0</w:t>
      </w:r>
    </w:p>
    <w:p w14:paraId="43A5128D" w14:textId="77777777" w:rsidR="00F2707E" w:rsidRDefault="00F2707E" w:rsidP="009C2C8E">
      <w:pPr>
        <w:pStyle w:val="Psectionheading"/>
      </w:pPr>
      <w:r>
        <w:lastRenderedPageBreak/>
        <w:t>Extended answer section</w:t>
      </w:r>
    </w:p>
    <w:p w14:paraId="2EC58B82" w14:textId="2A9E0407" w:rsidR="00F2707E" w:rsidRDefault="008A506E" w:rsidP="00F2707E">
      <w:pPr>
        <w:pStyle w:val="Pquestionheadingsx1stafterhead"/>
      </w:pPr>
      <w:r>
        <w:t>Question 18</w:t>
      </w:r>
      <w:r w:rsidR="00F2707E" w:rsidRPr="00DF7F34">
        <w:tab/>
      </w:r>
      <w:r w:rsidR="00036D08">
        <w:rPr>
          <w:rStyle w:val="Cmarkslabel"/>
        </w:rPr>
        <w:t>6</w:t>
      </w:r>
      <w:r w:rsidR="00F2707E" w:rsidRPr="00F00405">
        <w:rPr>
          <w:rStyle w:val="Cmarkslabel"/>
        </w:rPr>
        <w:t xml:space="preserve">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F2707E">
        <w:t>4.4</w:t>
      </w:r>
      <w:r w:rsidR="00F2707E" w:rsidRPr="00DF7F34">
        <w:t>]</w:t>
      </w:r>
    </w:p>
    <w:p w14:paraId="6B85BD5C" w14:textId="77777777" w:rsidR="00F2707E" w:rsidRPr="004337F1" w:rsidRDefault="00F2707E" w:rsidP="00F2707E">
      <w:pPr>
        <w:pStyle w:val="Pquestiontextmainstem"/>
      </w:pPr>
      <w:r>
        <w:t xml:space="preserve">A rocket launcher, which </w:t>
      </w:r>
      <w:r w:rsidRPr="004337F1">
        <w:t>can be programmed t</w:t>
      </w:r>
      <w:r>
        <w:t xml:space="preserve">o follow a variety of paths, </w:t>
      </w:r>
      <w:r w:rsidRPr="004337F1">
        <w:t>is placed in a hole in the ground so that the missile appears to come out of the ground at zero height.</w:t>
      </w:r>
    </w:p>
    <w:p w14:paraId="04BE690A" w14:textId="5504AB5A" w:rsidR="00F2707E" w:rsidRDefault="00F2707E" w:rsidP="00F2707E">
      <w:pPr>
        <w:pStyle w:val="Pquestiontextmainstem"/>
      </w:pPr>
      <w:r w:rsidRPr="004337F1">
        <w:t xml:space="preserve">The launcher is initially </w:t>
      </w:r>
      <w:r>
        <w:t>set</w:t>
      </w:r>
      <w:r w:rsidRPr="004337F1">
        <w:t xml:space="preserve"> </w:t>
      </w:r>
      <w:r>
        <w:t xml:space="preserve">to follow the path </w:t>
      </w:r>
      <w:r w:rsidR="009C2C8E" w:rsidRPr="00D64005">
        <w:rPr>
          <w:rStyle w:val="Cmathsexpressions"/>
        </w:rPr>
        <w:t xml:space="preserve">h </w:t>
      </w:r>
      <w:r w:rsidR="009C2C8E" w:rsidRPr="00D64005">
        <w:t>= -3(</w:t>
      </w:r>
      <w:r w:rsidR="009C2C8E" w:rsidRPr="00D64005">
        <w:rPr>
          <w:rStyle w:val="Cmathsexpressions"/>
        </w:rPr>
        <w:t>d</w:t>
      </w:r>
      <w:r w:rsidR="00D26405">
        <w:t xml:space="preserve"> – 3</w:t>
      </w:r>
      <w:r w:rsidR="009C2C8E" w:rsidRPr="00D64005">
        <w:t>0)</w:t>
      </w:r>
      <w:r w:rsidR="009C2C8E" w:rsidRPr="00D64005">
        <w:rPr>
          <w:rStyle w:val="Csuperscript"/>
        </w:rPr>
        <w:t>2</w:t>
      </w:r>
      <w:r w:rsidR="00D26405">
        <w:t xml:space="preserve"> + 18</w:t>
      </w:r>
      <w:r w:rsidR="009C2C8E" w:rsidRPr="00D64005">
        <w:t>00</w:t>
      </w:r>
      <w:r w:rsidRPr="004337F1">
        <w:t xml:space="preserve">, where </w:t>
      </w:r>
      <w:r w:rsidRPr="00FA5C18">
        <w:rPr>
          <w:rStyle w:val="Cmathsexpressions"/>
        </w:rPr>
        <w:t>h</w:t>
      </w:r>
      <w:r w:rsidRPr="004337F1">
        <w:t xml:space="preserve"> represents the height of the </w:t>
      </w:r>
      <w:r>
        <w:t xml:space="preserve">rocket </w:t>
      </w:r>
      <w:r w:rsidRPr="004337F1">
        <w:t xml:space="preserve">in metres and </w:t>
      </w:r>
      <w:r w:rsidRPr="00FA5C18">
        <w:rPr>
          <w:rStyle w:val="Cmathsexpressions"/>
        </w:rPr>
        <w:t>d</w:t>
      </w:r>
      <w:r w:rsidRPr="004337F1">
        <w:t xml:space="preserve"> is the horizontal distance travelled in kilometres.</w:t>
      </w:r>
    </w:p>
    <w:p w14:paraId="3A18E593" w14:textId="79E4BCCA" w:rsidR="009C2C8E" w:rsidRPr="0029169D" w:rsidRDefault="00D64005" w:rsidP="009C2C8E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9C2C8E" w:rsidRPr="0029169D">
        <w:t>Sketch the pathway of the missile on the number plane provided.</w:t>
      </w:r>
    </w:p>
    <w:p w14:paraId="682BFC96" w14:textId="77777777" w:rsidR="009C2C8E" w:rsidRPr="0029169D" w:rsidRDefault="009C2C8E" w:rsidP="009C2C8E">
      <w:pPr>
        <w:rPr>
          <w:sz w:val="20"/>
          <w:szCs w:val="20"/>
        </w:rPr>
      </w:pPr>
      <w:r w:rsidRPr="0029169D">
        <w:rPr>
          <w:noProof/>
          <w:sz w:val="20"/>
          <w:szCs w:val="20"/>
        </w:rPr>
        <w:drawing>
          <wp:inline distT="0" distB="0" distL="0" distR="0" wp14:anchorId="0075F938" wp14:editId="48E67A76">
            <wp:extent cx="3794760" cy="2125980"/>
            <wp:effectExtent l="0" t="0" r="0" b="0"/>
            <wp:docPr id="5" name="Picture 5" descr="PM10_PR_TSa_10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a_10_06_R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EB91" w14:textId="77777777" w:rsidR="009C2C8E" w:rsidRPr="0029169D" w:rsidRDefault="009C2C8E" w:rsidP="009C2C8E">
      <w:pPr>
        <w:rPr>
          <w:sz w:val="20"/>
          <w:szCs w:val="20"/>
        </w:rPr>
      </w:pPr>
    </w:p>
    <w:p w14:paraId="7EAB1B26" w14:textId="0E83F347" w:rsidR="009C2C8E" w:rsidRPr="0029169D" w:rsidRDefault="00D64005" w:rsidP="009C2C8E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9C2C8E" w:rsidRPr="0029169D">
        <w:t>Find the maximum height reached by the missile.</w:t>
      </w:r>
    </w:p>
    <w:p w14:paraId="053D7C37" w14:textId="77777777" w:rsidR="009C2C8E" w:rsidRPr="0029169D" w:rsidRDefault="009C2C8E" w:rsidP="009C2C8E">
      <w:pPr>
        <w:pStyle w:val="Pquestiontextpartsa"/>
      </w:pPr>
    </w:p>
    <w:p w14:paraId="22D303C1" w14:textId="77777777" w:rsidR="009C2C8E" w:rsidRDefault="009C2C8E" w:rsidP="009C2C8E">
      <w:pPr>
        <w:pStyle w:val="Pquestiontextpartsa"/>
      </w:pPr>
    </w:p>
    <w:p w14:paraId="5C4A52A0" w14:textId="77777777" w:rsidR="005F147D" w:rsidRDefault="005F147D" w:rsidP="009C2C8E">
      <w:pPr>
        <w:pStyle w:val="Pquestiontextpartsa"/>
      </w:pPr>
    </w:p>
    <w:p w14:paraId="43AE3378" w14:textId="77777777" w:rsidR="009C2C8E" w:rsidRDefault="009C2C8E" w:rsidP="009C2C8E">
      <w:pPr>
        <w:pStyle w:val="Pquestiontextpartsa"/>
      </w:pPr>
    </w:p>
    <w:p w14:paraId="0502AD8F" w14:textId="2667019D" w:rsidR="009C2C8E" w:rsidRPr="0029169D" w:rsidRDefault="00D64005" w:rsidP="009C2C8E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9C2C8E" w:rsidRPr="0029169D">
        <w:t>Find the distance between the launch site and target.</w:t>
      </w:r>
    </w:p>
    <w:p w14:paraId="52C8E7EB" w14:textId="77777777" w:rsidR="009C2C8E" w:rsidRDefault="009C2C8E" w:rsidP="009C2C8E">
      <w:pPr>
        <w:rPr>
          <w:sz w:val="20"/>
          <w:szCs w:val="20"/>
        </w:rPr>
      </w:pPr>
    </w:p>
    <w:p w14:paraId="708B7BD6" w14:textId="77777777" w:rsidR="009C2C8E" w:rsidRDefault="009C2C8E" w:rsidP="009C2C8E">
      <w:pPr>
        <w:rPr>
          <w:sz w:val="20"/>
          <w:szCs w:val="20"/>
        </w:rPr>
      </w:pPr>
    </w:p>
    <w:p w14:paraId="321AC25F" w14:textId="77777777" w:rsidR="009C2C8E" w:rsidRDefault="009C2C8E" w:rsidP="009C2C8E">
      <w:pPr>
        <w:rPr>
          <w:sz w:val="20"/>
          <w:szCs w:val="20"/>
        </w:rPr>
      </w:pPr>
    </w:p>
    <w:p w14:paraId="479F7347" w14:textId="77777777" w:rsidR="009C2C8E" w:rsidRDefault="009C2C8E" w:rsidP="009C2C8E">
      <w:pPr>
        <w:rPr>
          <w:sz w:val="20"/>
          <w:szCs w:val="20"/>
        </w:rPr>
      </w:pPr>
    </w:p>
    <w:p w14:paraId="4B16508C" w14:textId="77777777" w:rsidR="009C2C8E" w:rsidRDefault="009C2C8E" w:rsidP="009C2C8E">
      <w:pPr>
        <w:rPr>
          <w:sz w:val="20"/>
          <w:szCs w:val="20"/>
        </w:rPr>
      </w:pPr>
    </w:p>
    <w:p w14:paraId="321CD7F6" w14:textId="77777777" w:rsidR="009C2C8E" w:rsidRDefault="009C2C8E" w:rsidP="009C2C8E">
      <w:pPr>
        <w:rPr>
          <w:sz w:val="20"/>
          <w:szCs w:val="20"/>
        </w:rPr>
      </w:pPr>
    </w:p>
    <w:p w14:paraId="32FF7F42" w14:textId="77777777" w:rsidR="009C2C8E" w:rsidRDefault="009C2C8E" w:rsidP="009C2C8E">
      <w:pPr>
        <w:rPr>
          <w:sz w:val="20"/>
          <w:szCs w:val="20"/>
        </w:rPr>
      </w:pPr>
    </w:p>
    <w:p w14:paraId="0EC1E637" w14:textId="77777777" w:rsidR="009C2C8E" w:rsidRDefault="009C2C8E" w:rsidP="009C2C8E">
      <w:pPr>
        <w:rPr>
          <w:sz w:val="20"/>
          <w:szCs w:val="20"/>
        </w:rPr>
      </w:pPr>
    </w:p>
    <w:p w14:paraId="3FA97A49" w14:textId="77777777" w:rsidR="009C2C8E" w:rsidRDefault="009C2C8E" w:rsidP="009C2C8E">
      <w:pPr>
        <w:rPr>
          <w:sz w:val="20"/>
          <w:szCs w:val="20"/>
        </w:rPr>
      </w:pPr>
    </w:p>
    <w:p w14:paraId="6926F300" w14:textId="77777777" w:rsidR="009C2C8E" w:rsidRDefault="009C2C8E" w:rsidP="009C2C8E">
      <w:pPr>
        <w:rPr>
          <w:sz w:val="20"/>
          <w:szCs w:val="20"/>
        </w:rPr>
      </w:pPr>
    </w:p>
    <w:p w14:paraId="164548A1" w14:textId="77777777" w:rsidR="009C2C8E" w:rsidRPr="0029169D" w:rsidRDefault="009C2C8E" w:rsidP="009C2C8E">
      <w:pPr>
        <w:rPr>
          <w:sz w:val="20"/>
          <w:szCs w:val="20"/>
        </w:rPr>
      </w:pPr>
    </w:p>
    <w:p w14:paraId="0FE60952" w14:textId="77777777" w:rsidR="00897CB2" w:rsidRDefault="00897CB2" w:rsidP="00F2707E">
      <w:pPr>
        <w:pStyle w:val="Pquestiontextpartsai"/>
        <w:rPr>
          <w:noProof/>
        </w:rPr>
      </w:pPr>
    </w:p>
    <w:p w14:paraId="07004ABC" w14:textId="77777777" w:rsidR="00897CB2" w:rsidRDefault="00897CB2" w:rsidP="00F2707E">
      <w:pPr>
        <w:pStyle w:val="Pquestiontextpartsai"/>
        <w:rPr>
          <w:noProof/>
        </w:rPr>
      </w:pPr>
    </w:p>
    <w:p w14:paraId="60040B9B" w14:textId="1FCA75F2" w:rsidR="00F2707E" w:rsidRDefault="008A506E" w:rsidP="00F00405">
      <w:pPr>
        <w:pStyle w:val="Pquestionheadingsx"/>
      </w:pPr>
      <w:r>
        <w:t>Question 19</w:t>
      </w:r>
      <w:r w:rsidR="00F2707E" w:rsidRPr="001F791F">
        <w:tab/>
      </w:r>
      <w:r w:rsidR="00F2707E" w:rsidRPr="001F791F">
        <w:rPr>
          <w:rStyle w:val="Cmarkslabel"/>
        </w:rPr>
        <w:t xml:space="preserve">9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E52C8F">
        <w:t xml:space="preserve">4.2, 4.3, </w:t>
      </w:r>
      <w:r w:rsidR="00F2707E">
        <w:t>4.4</w:t>
      </w:r>
      <w:r w:rsidR="00F2707E" w:rsidRPr="00DF7F34">
        <w:t>]</w:t>
      </w:r>
    </w:p>
    <w:p w14:paraId="163E297B" w14:textId="77FC7BC7" w:rsidR="00F2707E" w:rsidRPr="00D40428" w:rsidRDefault="00F2707E" w:rsidP="00F2707E">
      <w:pPr>
        <w:pStyle w:val="Pquestiontextmainstem"/>
        <w:rPr>
          <w:noProof/>
        </w:rPr>
      </w:pPr>
      <w:r w:rsidRPr="00D40428">
        <w:rPr>
          <w:noProof/>
        </w:rPr>
        <w:t xml:space="preserve">The equation </w:t>
      </w:r>
      <w:r w:rsidRPr="00FA5C18">
        <w:rPr>
          <w:rStyle w:val="Cmathsexpressions"/>
        </w:rPr>
        <w:t>y</w:t>
      </w:r>
      <w:r w:rsidR="009C2C8E">
        <w:rPr>
          <w:noProof/>
        </w:rPr>
        <w:t xml:space="preserve"> = </w:t>
      </w:r>
      <w:r w:rsidR="003E449F">
        <w:rPr>
          <w:noProof/>
        </w:rPr>
        <w:t>8</w:t>
      </w:r>
      <w:r w:rsidRPr="00FA5C18">
        <w:rPr>
          <w:rStyle w:val="Cmathsexpressions"/>
        </w:rPr>
        <w:t>x</w:t>
      </w:r>
      <w:r w:rsidRPr="00D40428">
        <w:rPr>
          <w:noProof/>
        </w:rPr>
        <w:t xml:space="preserve"> –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>
        <w:rPr>
          <w:noProof/>
        </w:rPr>
        <w:t xml:space="preserve"> gives the height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y</w:t>
      </w:r>
      <w:r>
        <w:rPr>
          <w:noProof/>
        </w:rPr>
        <w:t xml:space="preserve"> metres</w:t>
      </w:r>
      <w:r w:rsidRPr="00D40428">
        <w:rPr>
          <w:noProof/>
        </w:rPr>
        <w:t xml:space="preserve"> of </w:t>
      </w:r>
      <w:r>
        <w:rPr>
          <w:noProof/>
        </w:rPr>
        <w:t>a projectile at time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x</w:t>
      </w:r>
      <w:r>
        <w:rPr>
          <w:noProof/>
        </w:rPr>
        <w:t> seconds after it has left the ground.</w:t>
      </w:r>
    </w:p>
    <w:p w14:paraId="69CA03EF" w14:textId="77777777" w:rsidR="00F2707E" w:rsidRPr="00D40428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Complete this table for the values of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 and </w:t>
      </w:r>
      <w:r w:rsidRPr="00525E45">
        <w:rPr>
          <w:rStyle w:val="Cmathsexpressions"/>
        </w:rPr>
        <w:t>y</w:t>
      </w:r>
      <w:r w:rsidRPr="00D40428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3E449F" w:rsidRPr="001F791F" w14:paraId="031AB9DB" w14:textId="5CF5843B" w:rsidTr="002E263B">
        <w:tc>
          <w:tcPr>
            <w:tcW w:w="840" w:type="dxa"/>
          </w:tcPr>
          <w:p w14:paraId="0605E722" w14:textId="77777777" w:rsidR="003E449F" w:rsidRPr="00F86633" w:rsidRDefault="003E449F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x</w:t>
            </w:r>
          </w:p>
        </w:tc>
        <w:tc>
          <w:tcPr>
            <w:tcW w:w="840" w:type="dxa"/>
          </w:tcPr>
          <w:p w14:paraId="2B80A7C5" w14:textId="77777777" w:rsidR="003E449F" w:rsidRPr="001F791F" w:rsidRDefault="003E449F" w:rsidP="00FF0447">
            <w:pPr>
              <w:pStyle w:val="Ptabletext"/>
            </w:pPr>
            <w:r w:rsidRPr="001F791F">
              <w:t>0</w:t>
            </w:r>
          </w:p>
        </w:tc>
        <w:tc>
          <w:tcPr>
            <w:tcW w:w="840" w:type="dxa"/>
          </w:tcPr>
          <w:p w14:paraId="01B0EEB0" w14:textId="77777777" w:rsidR="003E449F" w:rsidRPr="001F791F" w:rsidRDefault="003E449F" w:rsidP="00FF0447">
            <w:pPr>
              <w:pStyle w:val="Ptabletext"/>
            </w:pPr>
            <w:r w:rsidRPr="001F791F">
              <w:t>1</w:t>
            </w:r>
          </w:p>
        </w:tc>
        <w:tc>
          <w:tcPr>
            <w:tcW w:w="840" w:type="dxa"/>
          </w:tcPr>
          <w:p w14:paraId="7BC1794D" w14:textId="77777777" w:rsidR="003E449F" w:rsidRPr="001F791F" w:rsidRDefault="003E449F" w:rsidP="00FF0447">
            <w:pPr>
              <w:pStyle w:val="Ptabletext"/>
            </w:pPr>
            <w:r w:rsidRPr="001F791F">
              <w:t>2</w:t>
            </w:r>
          </w:p>
        </w:tc>
        <w:tc>
          <w:tcPr>
            <w:tcW w:w="840" w:type="dxa"/>
          </w:tcPr>
          <w:p w14:paraId="485774FD" w14:textId="77777777" w:rsidR="003E449F" w:rsidRPr="001F791F" w:rsidRDefault="003E449F" w:rsidP="00FF0447">
            <w:pPr>
              <w:pStyle w:val="Ptabletext"/>
            </w:pPr>
            <w:r w:rsidRPr="001F791F">
              <w:t>3</w:t>
            </w:r>
          </w:p>
        </w:tc>
        <w:tc>
          <w:tcPr>
            <w:tcW w:w="840" w:type="dxa"/>
          </w:tcPr>
          <w:p w14:paraId="5E2FDB9C" w14:textId="77777777" w:rsidR="003E449F" w:rsidRPr="001F791F" w:rsidRDefault="003E449F" w:rsidP="00FF0447">
            <w:pPr>
              <w:pStyle w:val="Ptabletext"/>
            </w:pPr>
            <w:r w:rsidRPr="001F791F">
              <w:t>4</w:t>
            </w:r>
          </w:p>
        </w:tc>
        <w:tc>
          <w:tcPr>
            <w:tcW w:w="840" w:type="dxa"/>
          </w:tcPr>
          <w:p w14:paraId="6D08D75F" w14:textId="77777777" w:rsidR="003E449F" w:rsidRPr="001F791F" w:rsidRDefault="003E449F" w:rsidP="00FF0447">
            <w:pPr>
              <w:pStyle w:val="Ptabletext"/>
            </w:pPr>
            <w:r w:rsidRPr="001F791F">
              <w:t>5</w:t>
            </w:r>
          </w:p>
        </w:tc>
        <w:tc>
          <w:tcPr>
            <w:tcW w:w="840" w:type="dxa"/>
          </w:tcPr>
          <w:p w14:paraId="073B4057" w14:textId="77777777" w:rsidR="003E449F" w:rsidRPr="001F791F" w:rsidRDefault="003E449F" w:rsidP="00FF0447">
            <w:pPr>
              <w:pStyle w:val="Ptabletext"/>
            </w:pPr>
            <w:r w:rsidRPr="001F791F">
              <w:t>6</w:t>
            </w:r>
          </w:p>
        </w:tc>
        <w:tc>
          <w:tcPr>
            <w:tcW w:w="840" w:type="dxa"/>
          </w:tcPr>
          <w:p w14:paraId="51DEB109" w14:textId="2C25671F" w:rsidR="003E449F" w:rsidRPr="001F791F" w:rsidRDefault="003E449F" w:rsidP="00FF0447">
            <w:pPr>
              <w:pStyle w:val="Ptabletext"/>
            </w:pPr>
            <w:r>
              <w:t>7</w:t>
            </w:r>
          </w:p>
        </w:tc>
      </w:tr>
      <w:tr w:rsidR="003E449F" w:rsidRPr="001F791F" w14:paraId="607C06CE" w14:textId="673A8BCC" w:rsidTr="002E263B">
        <w:tc>
          <w:tcPr>
            <w:tcW w:w="840" w:type="dxa"/>
          </w:tcPr>
          <w:p w14:paraId="3358C5B9" w14:textId="77777777" w:rsidR="003E449F" w:rsidRPr="00F86633" w:rsidRDefault="003E449F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y</w:t>
            </w:r>
          </w:p>
        </w:tc>
        <w:tc>
          <w:tcPr>
            <w:tcW w:w="840" w:type="dxa"/>
          </w:tcPr>
          <w:p w14:paraId="6FA628C4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5476E0E3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6F9E3DB4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24B2090B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5D11BF24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0CDEA13F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53DCA735" w14:textId="77777777" w:rsidR="003E449F" w:rsidRPr="001F791F" w:rsidRDefault="003E449F" w:rsidP="00FF0447">
            <w:pPr>
              <w:pStyle w:val="Ptabletext"/>
            </w:pPr>
          </w:p>
        </w:tc>
        <w:tc>
          <w:tcPr>
            <w:tcW w:w="840" w:type="dxa"/>
          </w:tcPr>
          <w:p w14:paraId="4C11EFAB" w14:textId="77777777" w:rsidR="003E449F" w:rsidRPr="001F791F" w:rsidRDefault="003E449F" w:rsidP="00FF0447">
            <w:pPr>
              <w:pStyle w:val="Ptabletext"/>
            </w:pPr>
          </w:p>
        </w:tc>
      </w:tr>
    </w:tbl>
    <w:p w14:paraId="111DE661" w14:textId="0AE21EF6" w:rsidR="00F2707E" w:rsidRDefault="00F2707E" w:rsidP="005F147D">
      <w:pPr>
        <w:pStyle w:val="Pquestiontextpartsa"/>
        <w:keepNext/>
        <w:rPr>
          <w:noProof/>
        </w:rPr>
      </w:pPr>
      <w:r w:rsidRPr="00F86633">
        <w:rPr>
          <w:rStyle w:val="Cquestionpartlabelbold"/>
        </w:rPr>
        <w:lastRenderedPageBreak/>
        <w:t>(b)</w:t>
      </w:r>
      <w:r>
        <w:rPr>
          <w:noProof/>
        </w:rPr>
        <w:tab/>
      </w:r>
      <w:r w:rsidR="00036D08">
        <w:rPr>
          <w:noProof/>
        </w:rPr>
        <w:t>Plot the</w:t>
      </w:r>
      <w:r w:rsidRPr="00D40428">
        <w:rPr>
          <w:noProof/>
        </w:rPr>
        <w:t xml:space="preserve"> points to show the path of the </w:t>
      </w:r>
      <w:r>
        <w:rPr>
          <w:noProof/>
        </w:rPr>
        <w:t>projectile</w:t>
      </w:r>
      <w:r w:rsidRPr="00D40428">
        <w:rPr>
          <w:noProof/>
        </w:rPr>
        <w:t xml:space="preserve"> on the grid provided.</w:t>
      </w:r>
    </w:p>
    <w:p w14:paraId="431BCD09" w14:textId="77777777" w:rsidR="00F2707E" w:rsidRDefault="00F2707E" w:rsidP="005F147D">
      <w:pPr>
        <w:pStyle w:val="Pquestiontextmainstem"/>
        <w:keepNext/>
        <w:rPr>
          <w:noProof/>
        </w:rPr>
      </w:pPr>
      <w:r>
        <w:rPr>
          <w:noProof/>
        </w:rPr>
        <w:drawing>
          <wp:inline distT="0" distB="0" distL="0" distR="0" wp14:anchorId="713C3A10" wp14:editId="64D1B4F4">
            <wp:extent cx="3987800" cy="2796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BC25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>
        <w:rPr>
          <w:noProof/>
        </w:rPr>
        <w:tab/>
      </w:r>
      <w:r w:rsidRPr="00D40428">
        <w:rPr>
          <w:noProof/>
        </w:rPr>
        <w:t xml:space="preserve">State the turning point of the graph. </w:t>
      </w:r>
    </w:p>
    <w:p w14:paraId="1AE6A764" w14:textId="77777777" w:rsidR="00897CB2" w:rsidRDefault="00897CB2" w:rsidP="00F2707E">
      <w:pPr>
        <w:pStyle w:val="Pquestiontextpartsa"/>
        <w:rPr>
          <w:noProof/>
        </w:rPr>
      </w:pPr>
    </w:p>
    <w:p w14:paraId="1DB067FE" w14:textId="77777777" w:rsidR="00897CB2" w:rsidRDefault="00897CB2" w:rsidP="00F2707E">
      <w:pPr>
        <w:pStyle w:val="Pquestiontextpartsa"/>
        <w:rPr>
          <w:noProof/>
        </w:rPr>
      </w:pPr>
    </w:p>
    <w:p w14:paraId="375FA42B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>
        <w:rPr>
          <w:noProof/>
        </w:rPr>
        <w:tab/>
      </w:r>
      <w:r w:rsidRPr="00D40428">
        <w:rPr>
          <w:noProof/>
        </w:rPr>
        <w:t xml:space="preserve">Find the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- and </w:t>
      </w:r>
      <w:r w:rsidRPr="00525E45">
        <w:rPr>
          <w:rStyle w:val="Cmathsexpressions"/>
        </w:rPr>
        <w:t>y</w:t>
      </w:r>
      <w:r w:rsidRPr="00D40428">
        <w:rPr>
          <w:noProof/>
        </w:rPr>
        <w:t>-intercepts of the graph.</w:t>
      </w:r>
    </w:p>
    <w:p w14:paraId="712B63D1" w14:textId="77777777" w:rsidR="00897CB2" w:rsidRDefault="00897CB2" w:rsidP="00F2707E">
      <w:pPr>
        <w:pStyle w:val="Pquestiontextpartsa"/>
        <w:rPr>
          <w:noProof/>
        </w:rPr>
      </w:pPr>
    </w:p>
    <w:p w14:paraId="28A14D53" w14:textId="77777777" w:rsidR="00897CB2" w:rsidRDefault="00897CB2" w:rsidP="00F2707E">
      <w:pPr>
        <w:pStyle w:val="Pquestiontextpartsa"/>
        <w:rPr>
          <w:noProof/>
        </w:rPr>
      </w:pPr>
    </w:p>
    <w:p w14:paraId="3B301ADB" w14:textId="77777777" w:rsidR="005F147D" w:rsidRDefault="005F147D" w:rsidP="00F2707E">
      <w:pPr>
        <w:pStyle w:val="Pquestiontextpartsa"/>
        <w:rPr>
          <w:noProof/>
        </w:rPr>
      </w:pPr>
    </w:p>
    <w:p w14:paraId="6B29DF75" w14:textId="27B32BD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(e)</w:t>
      </w:r>
      <w:r>
        <w:rPr>
          <w:noProof/>
        </w:rPr>
        <w:tab/>
      </w:r>
      <w:r w:rsidRPr="00D40428">
        <w:rPr>
          <w:noProof/>
        </w:rPr>
        <w:t>Complete the square to find</w:t>
      </w:r>
      <w:r w:rsidR="008A506E">
        <w:rPr>
          <w:noProof/>
        </w:rPr>
        <w:t xml:space="preserve"> </w:t>
      </w:r>
      <w:r w:rsidRPr="00D40428">
        <w:rPr>
          <w:noProof/>
        </w:rPr>
        <w:t xml:space="preserve">the two times when the </w:t>
      </w:r>
      <w:r w:rsidR="00B96885">
        <w:rPr>
          <w:noProof/>
        </w:rPr>
        <w:t>projectile reaches a height of 7</w:t>
      </w:r>
      <w:r>
        <w:rPr>
          <w:noProof/>
        </w:rPr>
        <w:t xml:space="preserve"> m</w:t>
      </w:r>
      <w:r w:rsidRPr="00D40428">
        <w:rPr>
          <w:noProof/>
        </w:rPr>
        <w:t>.</w:t>
      </w:r>
    </w:p>
    <w:p w14:paraId="4F20417E" w14:textId="77777777" w:rsidR="00897CB2" w:rsidRDefault="00897CB2" w:rsidP="00F2707E">
      <w:pPr>
        <w:pStyle w:val="Pquestiontextpartsa"/>
        <w:rPr>
          <w:noProof/>
        </w:rPr>
      </w:pPr>
    </w:p>
    <w:p w14:paraId="3F830B1E" w14:textId="77777777" w:rsidR="005F147D" w:rsidRDefault="005F147D" w:rsidP="00F2707E">
      <w:pPr>
        <w:pStyle w:val="Pquestiontextpartsa"/>
        <w:rPr>
          <w:noProof/>
        </w:rPr>
      </w:pPr>
    </w:p>
    <w:p w14:paraId="214E4349" w14:textId="77777777" w:rsidR="005F147D" w:rsidRDefault="005F147D" w:rsidP="00F2707E">
      <w:pPr>
        <w:pStyle w:val="Pquestiontextpartsa"/>
        <w:rPr>
          <w:noProof/>
        </w:rPr>
      </w:pPr>
    </w:p>
    <w:p w14:paraId="610A0D1E" w14:textId="77777777" w:rsidR="005F147D" w:rsidRDefault="005F147D" w:rsidP="00F2707E">
      <w:pPr>
        <w:pStyle w:val="Pquestiontextpartsa"/>
        <w:rPr>
          <w:noProof/>
        </w:rPr>
      </w:pPr>
    </w:p>
    <w:p w14:paraId="237D5E89" w14:textId="77777777" w:rsidR="00897CB2" w:rsidRDefault="00897CB2" w:rsidP="00F2707E">
      <w:pPr>
        <w:pStyle w:val="Pquestiontextpartsa"/>
        <w:rPr>
          <w:noProof/>
        </w:rPr>
      </w:pPr>
    </w:p>
    <w:p w14:paraId="406E838A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(f)</w:t>
      </w:r>
      <w:r>
        <w:rPr>
          <w:noProof/>
        </w:rPr>
        <w:tab/>
      </w:r>
      <w:r w:rsidRPr="00D40428">
        <w:rPr>
          <w:noProof/>
        </w:rPr>
        <w:t xml:space="preserve">Explain why there are two values found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(e)</w:t>
      </w:r>
      <w:r>
        <w:rPr>
          <w:noProof/>
        </w:rPr>
        <w:t>.</w:t>
      </w:r>
    </w:p>
    <w:p w14:paraId="1BA0667E" w14:textId="77777777" w:rsidR="00897CB2" w:rsidRDefault="00897CB2" w:rsidP="00F2707E">
      <w:pPr>
        <w:pStyle w:val="Pquestiontextpartsa"/>
        <w:rPr>
          <w:noProof/>
        </w:rPr>
      </w:pPr>
    </w:p>
    <w:p w14:paraId="7388B681" w14:textId="77777777" w:rsidR="00897CB2" w:rsidRDefault="00897CB2" w:rsidP="00F2707E">
      <w:pPr>
        <w:pStyle w:val="Pquestiontextpartsa"/>
        <w:rPr>
          <w:noProof/>
        </w:rPr>
      </w:pPr>
    </w:p>
    <w:p w14:paraId="5ECE5EAF" w14:textId="77777777" w:rsidR="00897CB2" w:rsidRDefault="00897CB2" w:rsidP="00F2707E">
      <w:pPr>
        <w:pStyle w:val="Pquestiontextpartsa"/>
        <w:rPr>
          <w:noProof/>
        </w:rPr>
      </w:pPr>
    </w:p>
    <w:p w14:paraId="6AB91EAB" w14:textId="41E6249D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(g)</w:t>
      </w:r>
      <w:r>
        <w:rPr>
          <w:noProof/>
        </w:rPr>
        <w:tab/>
      </w:r>
      <w:r w:rsidRPr="00D40428">
        <w:rPr>
          <w:noProof/>
        </w:rPr>
        <w:t>Explain why there are no solutions whe</w:t>
      </w:r>
      <w:r w:rsidR="00E52C8F">
        <w:rPr>
          <w:noProof/>
        </w:rPr>
        <w:t>re</w:t>
      </w:r>
      <w:r w:rsidRPr="00D40428">
        <w:rPr>
          <w:noProof/>
        </w:rPr>
        <w:t xml:space="preserve"> </w:t>
      </w:r>
      <w:r w:rsidRPr="00525E45">
        <w:rPr>
          <w:rStyle w:val="Cmathsexpressions"/>
        </w:rPr>
        <w:t>y</w:t>
      </w:r>
      <w:r w:rsidR="003E449F">
        <w:rPr>
          <w:noProof/>
        </w:rPr>
        <w:t xml:space="preserve"> = 17</w:t>
      </w:r>
      <w:r w:rsidRPr="00D40428">
        <w:rPr>
          <w:noProof/>
        </w:rPr>
        <w:t>.</w:t>
      </w:r>
    </w:p>
    <w:p w14:paraId="0A4EF5AD" w14:textId="77777777" w:rsidR="00897CB2" w:rsidRDefault="00897CB2" w:rsidP="00F2707E">
      <w:pPr>
        <w:pStyle w:val="Pquestiontextpartsa"/>
        <w:rPr>
          <w:noProof/>
        </w:rPr>
      </w:pPr>
    </w:p>
    <w:p w14:paraId="39511ACC" w14:textId="77777777" w:rsidR="008A506E" w:rsidRDefault="008A506E" w:rsidP="00F2707E">
      <w:pPr>
        <w:pStyle w:val="Pquestiontextpartsa"/>
        <w:rPr>
          <w:noProof/>
        </w:rPr>
      </w:pPr>
    </w:p>
    <w:p w14:paraId="527802A3" w14:textId="77777777" w:rsidR="005F147D" w:rsidRDefault="005F147D" w:rsidP="00F2707E">
      <w:pPr>
        <w:pStyle w:val="Pquestiontextpartsa"/>
        <w:rPr>
          <w:noProof/>
        </w:rPr>
      </w:pPr>
    </w:p>
    <w:p w14:paraId="181B5DF2" w14:textId="1A609B54" w:rsidR="00F2707E" w:rsidRDefault="00F2707E" w:rsidP="00F2707E">
      <w:pPr>
        <w:pStyle w:val="Psectionresults"/>
      </w:pPr>
      <w:r>
        <w:t xml:space="preserve">Extended answer results: ___ / </w:t>
      </w:r>
      <w:r w:rsidR="008A506E">
        <w:t>1</w:t>
      </w:r>
      <w:r w:rsidR="00036D08">
        <w:t>5</w:t>
      </w:r>
    </w:p>
    <w:p w14:paraId="3F83733E" w14:textId="25BAA185" w:rsidR="00EF38CC" w:rsidRPr="00F2707E" w:rsidRDefault="00F2707E" w:rsidP="00F2707E">
      <w:pPr>
        <w:pStyle w:val="Psectionresults"/>
      </w:pPr>
      <w:r w:rsidRPr="00FE27E9">
        <w:t xml:space="preserve">TOTAL test results: ___ / </w:t>
      </w:r>
      <w:r w:rsidR="008A506E">
        <w:t>6</w:t>
      </w:r>
      <w:r w:rsidR="005F147D">
        <w:t>3</w:t>
      </w:r>
    </w:p>
    <w:sectPr w:rsidR="00EF38CC" w:rsidRPr="00F2707E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62C1D" w14:textId="77777777" w:rsidR="00891972" w:rsidRDefault="00891972" w:rsidP="00B91E57">
      <w:r>
        <w:separator/>
      </w:r>
    </w:p>
  </w:endnote>
  <w:endnote w:type="continuationSeparator" w:id="0">
    <w:p w14:paraId="0A611C45" w14:textId="77777777" w:rsidR="00891972" w:rsidRDefault="0089197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3220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3220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03AE6" w14:textId="77777777" w:rsidR="00891972" w:rsidRDefault="00891972" w:rsidP="00B91E57">
      <w:r>
        <w:separator/>
      </w:r>
    </w:p>
  </w:footnote>
  <w:footnote w:type="continuationSeparator" w:id="0">
    <w:p w14:paraId="3C427225" w14:textId="77777777" w:rsidR="00891972" w:rsidRDefault="0089197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F2590F3" w:rsidR="00AA7ED5" w:rsidRPr="00B91E57" w:rsidRDefault="00E52C8F" w:rsidP="0058708E">
    <w:pPr>
      <w:pStyle w:val="Pheadertext"/>
    </w:pPr>
    <w:r>
      <w:t>Pearson Mathematics</w:t>
    </w:r>
    <w:r w:rsidR="0058708E" w:rsidRPr="0058708E">
      <w:t xml:space="preserve"> 10–10A </w:t>
    </w:r>
    <w:r>
      <w:t xml:space="preserve">  </w:t>
    </w:r>
    <w:r w:rsidR="0058708E" w:rsidRPr="0058708E">
      <w:t>Algeb</w:t>
    </w:r>
    <w:r w:rsidR="006D5B86">
      <w:t xml:space="preserve">ra and quadratics, part 2 </w:t>
    </w:r>
    <w:r>
      <w:t xml:space="preserve">— </w:t>
    </w:r>
    <w:r w:rsidR="006D5B86">
      <w:t>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77AD8BAA" w:rsidR="00A8741D" w:rsidRDefault="00E52C8F" w:rsidP="00A8741D">
    <w:pPr>
      <w:pStyle w:val="Pheadertext"/>
    </w:pPr>
    <w:r>
      <w:t>Pearson Mathematics</w:t>
    </w:r>
    <w:r w:rsidR="0058708E" w:rsidRPr="0058708E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029332AF" w:rsidR="00A8741D" w:rsidRPr="00A8741D" w:rsidRDefault="00E52C8F" w:rsidP="00A8741D">
    <w:pPr>
      <w:pStyle w:val="Pheadertext"/>
    </w:pPr>
    <w:r w:rsidRPr="0058708E">
      <w:t>Algeb</w:t>
    </w:r>
    <w:r>
      <w:t>ra and quadratics, part 2 — Test 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3718"/>
    <w:rsid w:val="00032FF3"/>
    <w:rsid w:val="0003306F"/>
    <w:rsid w:val="00033C5C"/>
    <w:rsid w:val="00036D08"/>
    <w:rsid w:val="00037010"/>
    <w:rsid w:val="000407AC"/>
    <w:rsid w:val="00052D5F"/>
    <w:rsid w:val="00056272"/>
    <w:rsid w:val="00057492"/>
    <w:rsid w:val="00062A9B"/>
    <w:rsid w:val="00062B27"/>
    <w:rsid w:val="00064993"/>
    <w:rsid w:val="00066722"/>
    <w:rsid w:val="00076BF9"/>
    <w:rsid w:val="000828EC"/>
    <w:rsid w:val="00082AD0"/>
    <w:rsid w:val="00082C42"/>
    <w:rsid w:val="00090B15"/>
    <w:rsid w:val="00094B98"/>
    <w:rsid w:val="000A0A03"/>
    <w:rsid w:val="000C4CB1"/>
    <w:rsid w:val="000C6C56"/>
    <w:rsid w:val="000D0CBD"/>
    <w:rsid w:val="000D3E77"/>
    <w:rsid w:val="000F52E2"/>
    <w:rsid w:val="00114E72"/>
    <w:rsid w:val="00116B25"/>
    <w:rsid w:val="001177F4"/>
    <w:rsid w:val="00121EAB"/>
    <w:rsid w:val="001229D0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E48"/>
    <w:rsid w:val="001B433F"/>
    <w:rsid w:val="001C4DB3"/>
    <w:rsid w:val="001E61E7"/>
    <w:rsid w:val="001F3755"/>
    <w:rsid w:val="001F3D5E"/>
    <w:rsid w:val="001F791F"/>
    <w:rsid w:val="0020092F"/>
    <w:rsid w:val="002027AC"/>
    <w:rsid w:val="00205ABB"/>
    <w:rsid w:val="00211B3E"/>
    <w:rsid w:val="00215400"/>
    <w:rsid w:val="00223001"/>
    <w:rsid w:val="00233455"/>
    <w:rsid w:val="0024019E"/>
    <w:rsid w:val="002439C4"/>
    <w:rsid w:val="00246C0D"/>
    <w:rsid w:val="002509BC"/>
    <w:rsid w:val="00254DC3"/>
    <w:rsid w:val="00260D94"/>
    <w:rsid w:val="002635BA"/>
    <w:rsid w:val="00264F74"/>
    <w:rsid w:val="00271289"/>
    <w:rsid w:val="0029660A"/>
    <w:rsid w:val="0029665F"/>
    <w:rsid w:val="002A61AB"/>
    <w:rsid w:val="002B401B"/>
    <w:rsid w:val="002C0D5B"/>
    <w:rsid w:val="002C2C20"/>
    <w:rsid w:val="002C3C99"/>
    <w:rsid w:val="002C5286"/>
    <w:rsid w:val="002D2E83"/>
    <w:rsid w:val="002E0784"/>
    <w:rsid w:val="002E154B"/>
    <w:rsid w:val="002F6821"/>
    <w:rsid w:val="003005F4"/>
    <w:rsid w:val="00304754"/>
    <w:rsid w:val="00307A48"/>
    <w:rsid w:val="00307F32"/>
    <w:rsid w:val="00323197"/>
    <w:rsid w:val="00323AB7"/>
    <w:rsid w:val="0032606F"/>
    <w:rsid w:val="00334607"/>
    <w:rsid w:val="00335B72"/>
    <w:rsid w:val="00336B45"/>
    <w:rsid w:val="00342744"/>
    <w:rsid w:val="00342E7E"/>
    <w:rsid w:val="00345684"/>
    <w:rsid w:val="003618B8"/>
    <w:rsid w:val="003624C0"/>
    <w:rsid w:val="00363DAC"/>
    <w:rsid w:val="003649A6"/>
    <w:rsid w:val="00365257"/>
    <w:rsid w:val="0036586D"/>
    <w:rsid w:val="00374306"/>
    <w:rsid w:val="00376745"/>
    <w:rsid w:val="00384763"/>
    <w:rsid w:val="0039270F"/>
    <w:rsid w:val="00393ADE"/>
    <w:rsid w:val="003A2B20"/>
    <w:rsid w:val="003A6EA1"/>
    <w:rsid w:val="003B3BBF"/>
    <w:rsid w:val="003C1799"/>
    <w:rsid w:val="003C1BFC"/>
    <w:rsid w:val="003C445D"/>
    <w:rsid w:val="003C76D0"/>
    <w:rsid w:val="003E3349"/>
    <w:rsid w:val="003E449F"/>
    <w:rsid w:val="003E6AC2"/>
    <w:rsid w:val="003E7772"/>
    <w:rsid w:val="004066D1"/>
    <w:rsid w:val="00412093"/>
    <w:rsid w:val="00413A15"/>
    <w:rsid w:val="004161B6"/>
    <w:rsid w:val="0042026F"/>
    <w:rsid w:val="00420B07"/>
    <w:rsid w:val="004276DE"/>
    <w:rsid w:val="00430370"/>
    <w:rsid w:val="0043227F"/>
    <w:rsid w:val="00437B6B"/>
    <w:rsid w:val="0044355C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C23FF"/>
    <w:rsid w:val="004C5E1E"/>
    <w:rsid w:val="004C6E7B"/>
    <w:rsid w:val="004D01B5"/>
    <w:rsid w:val="004D1F35"/>
    <w:rsid w:val="004D24DE"/>
    <w:rsid w:val="004D3645"/>
    <w:rsid w:val="004E71BA"/>
    <w:rsid w:val="004F03F0"/>
    <w:rsid w:val="004F0D13"/>
    <w:rsid w:val="004F3DBD"/>
    <w:rsid w:val="004F5839"/>
    <w:rsid w:val="004F59F5"/>
    <w:rsid w:val="005067E7"/>
    <w:rsid w:val="0052478A"/>
    <w:rsid w:val="0052656A"/>
    <w:rsid w:val="00530D78"/>
    <w:rsid w:val="005345A5"/>
    <w:rsid w:val="005504E8"/>
    <w:rsid w:val="00554ECF"/>
    <w:rsid w:val="00557DEA"/>
    <w:rsid w:val="00561C8E"/>
    <w:rsid w:val="005628FE"/>
    <w:rsid w:val="00564139"/>
    <w:rsid w:val="005644F4"/>
    <w:rsid w:val="005665F4"/>
    <w:rsid w:val="005676D7"/>
    <w:rsid w:val="00567CE7"/>
    <w:rsid w:val="00571F02"/>
    <w:rsid w:val="00582BD5"/>
    <w:rsid w:val="0058708E"/>
    <w:rsid w:val="0059291C"/>
    <w:rsid w:val="005A07A0"/>
    <w:rsid w:val="005A6C19"/>
    <w:rsid w:val="005B5208"/>
    <w:rsid w:val="005C078A"/>
    <w:rsid w:val="005C1799"/>
    <w:rsid w:val="005C2DB7"/>
    <w:rsid w:val="005C6EE5"/>
    <w:rsid w:val="005E571A"/>
    <w:rsid w:val="005F147D"/>
    <w:rsid w:val="00604D55"/>
    <w:rsid w:val="00606690"/>
    <w:rsid w:val="0060765D"/>
    <w:rsid w:val="00607F60"/>
    <w:rsid w:val="00617BEA"/>
    <w:rsid w:val="006315DD"/>
    <w:rsid w:val="0064578A"/>
    <w:rsid w:val="00653C60"/>
    <w:rsid w:val="00661AA3"/>
    <w:rsid w:val="00665AA1"/>
    <w:rsid w:val="0066782B"/>
    <w:rsid w:val="00681A57"/>
    <w:rsid w:val="00686BB3"/>
    <w:rsid w:val="00691DE3"/>
    <w:rsid w:val="006B08D9"/>
    <w:rsid w:val="006B08EA"/>
    <w:rsid w:val="006B2DF9"/>
    <w:rsid w:val="006C4B2F"/>
    <w:rsid w:val="006D029A"/>
    <w:rsid w:val="006D2264"/>
    <w:rsid w:val="006D5B86"/>
    <w:rsid w:val="006D6A33"/>
    <w:rsid w:val="006D6A60"/>
    <w:rsid w:val="006D6B75"/>
    <w:rsid w:val="006E28FE"/>
    <w:rsid w:val="006E6CBD"/>
    <w:rsid w:val="006E7B52"/>
    <w:rsid w:val="006F1620"/>
    <w:rsid w:val="006F2BB6"/>
    <w:rsid w:val="006F3AF7"/>
    <w:rsid w:val="006F48EB"/>
    <w:rsid w:val="00701DD8"/>
    <w:rsid w:val="0070464D"/>
    <w:rsid w:val="00713EAF"/>
    <w:rsid w:val="00715815"/>
    <w:rsid w:val="00722B45"/>
    <w:rsid w:val="007313E8"/>
    <w:rsid w:val="00732B3C"/>
    <w:rsid w:val="00751125"/>
    <w:rsid w:val="00762920"/>
    <w:rsid w:val="007701CE"/>
    <w:rsid w:val="007721B9"/>
    <w:rsid w:val="00775656"/>
    <w:rsid w:val="00775F8D"/>
    <w:rsid w:val="00781345"/>
    <w:rsid w:val="00796A94"/>
    <w:rsid w:val="007A1A60"/>
    <w:rsid w:val="007B7545"/>
    <w:rsid w:val="007C05E1"/>
    <w:rsid w:val="007C50AE"/>
    <w:rsid w:val="007D4058"/>
    <w:rsid w:val="007D5D8C"/>
    <w:rsid w:val="007E2EA9"/>
    <w:rsid w:val="007F7521"/>
    <w:rsid w:val="008003A7"/>
    <w:rsid w:val="00800E0B"/>
    <w:rsid w:val="00807CD8"/>
    <w:rsid w:val="00814B1B"/>
    <w:rsid w:val="00817AEB"/>
    <w:rsid w:val="008226DD"/>
    <w:rsid w:val="00823BB8"/>
    <w:rsid w:val="008266C5"/>
    <w:rsid w:val="00842378"/>
    <w:rsid w:val="00843757"/>
    <w:rsid w:val="008453BA"/>
    <w:rsid w:val="00851029"/>
    <w:rsid w:val="00852577"/>
    <w:rsid w:val="00855FD8"/>
    <w:rsid w:val="0085608B"/>
    <w:rsid w:val="00861454"/>
    <w:rsid w:val="00872A57"/>
    <w:rsid w:val="00883D65"/>
    <w:rsid w:val="00887F5C"/>
    <w:rsid w:val="00891972"/>
    <w:rsid w:val="00897CB2"/>
    <w:rsid w:val="008A06F7"/>
    <w:rsid w:val="008A2708"/>
    <w:rsid w:val="008A506E"/>
    <w:rsid w:val="008B5DC2"/>
    <w:rsid w:val="008C44CE"/>
    <w:rsid w:val="008C702A"/>
    <w:rsid w:val="008C7C6E"/>
    <w:rsid w:val="008D3E39"/>
    <w:rsid w:val="008E3A48"/>
    <w:rsid w:val="008E5E2E"/>
    <w:rsid w:val="008E7190"/>
    <w:rsid w:val="008F0DDC"/>
    <w:rsid w:val="008F0EC6"/>
    <w:rsid w:val="009023C1"/>
    <w:rsid w:val="00911863"/>
    <w:rsid w:val="00913906"/>
    <w:rsid w:val="00914BFC"/>
    <w:rsid w:val="0091733C"/>
    <w:rsid w:val="00922CFB"/>
    <w:rsid w:val="0092625F"/>
    <w:rsid w:val="009303E1"/>
    <w:rsid w:val="0093220F"/>
    <w:rsid w:val="00934CAB"/>
    <w:rsid w:val="00935B41"/>
    <w:rsid w:val="0093734D"/>
    <w:rsid w:val="009437F9"/>
    <w:rsid w:val="009461B8"/>
    <w:rsid w:val="00950FFA"/>
    <w:rsid w:val="0095169A"/>
    <w:rsid w:val="00962392"/>
    <w:rsid w:val="00970F15"/>
    <w:rsid w:val="00982E10"/>
    <w:rsid w:val="009841D7"/>
    <w:rsid w:val="009A776D"/>
    <w:rsid w:val="009B1195"/>
    <w:rsid w:val="009C1F04"/>
    <w:rsid w:val="009C2C8E"/>
    <w:rsid w:val="009C3377"/>
    <w:rsid w:val="009D03D9"/>
    <w:rsid w:val="009E2643"/>
    <w:rsid w:val="009F2FC5"/>
    <w:rsid w:val="00A13627"/>
    <w:rsid w:val="00A215AF"/>
    <w:rsid w:val="00A23D25"/>
    <w:rsid w:val="00A35659"/>
    <w:rsid w:val="00A37631"/>
    <w:rsid w:val="00A44454"/>
    <w:rsid w:val="00A450C7"/>
    <w:rsid w:val="00A5299B"/>
    <w:rsid w:val="00A57648"/>
    <w:rsid w:val="00A609BB"/>
    <w:rsid w:val="00A61D4A"/>
    <w:rsid w:val="00A66223"/>
    <w:rsid w:val="00A664B4"/>
    <w:rsid w:val="00A66E55"/>
    <w:rsid w:val="00A71913"/>
    <w:rsid w:val="00A74962"/>
    <w:rsid w:val="00A807EE"/>
    <w:rsid w:val="00A81AD9"/>
    <w:rsid w:val="00A822F0"/>
    <w:rsid w:val="00A8400E"/>
    <w:rsid w:val="00A85A19"/>
    <w:rsid w:val="00A8741D"/>
    <w:rsid w:val="00A87AE0"/>
    <w:rsid w:val="00A90404"/>
    <w:rsid w:val="00A92695"/>
    <w:rsid w:val="00A96CBC"/>
    <w:rsid w:val="00AA25D9"/>
    <w:rsid w:val="00AA358D"/>
    <w:rsid w:val="00AA7ED5"/>
    <w:rsid w:val="00AB1640"/>
    <w:rsid w:val="00AC47EB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16737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23F"/>
    <w:rsid w:val="00B91091"/>
    <w:rsid w:val="00B91E57"/>
    <w:rsid w:val="00B96885"/>
    <w:rsid w:val="00BB3052"/>
    <w:rsid w:val="00BB572C"/>
    <w:rsid w:val="00BB745A"/>
    <w:rsid w:val="00BB7A96"/>
    <w:rsid w:val="00BC28AD"/>
    <w:rsid w:val="00BD08D5"/>
    <w:rsid w:val="00BD09C5"/>
    <w:rsid w:val="00BD6AC5"/>
    <w:rsid w:val="00BF14C7"/>
    <w:rsid w:val="00BF2CAA"/>
    <w:rsid w:val="00BF49B8"/>
    <w:rsid w:val="00BF58C2"/>
    <w:rsid w:val="00BF678B"/>
    <w:rsid w:val="00C00B4B"/>
    <w:rsid w:val="00C10D76"/>
    <w:rsid w:val="00C13F88"/>
    <w:rsid w:val="00C14E80"/>
    <w:rsid w:val="00C15226"/>
    <w:rsid w:val="00C1618E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36E"/>
    <w:rsid w:val="00CF4C57"/>
    <w:rsid w:val="00D012C9"/>
    <w:rsid w:val="00D01C11"/>
    <w:rsid w:val="00D027D6"/>
    <w:rsid w:val="00D03976"/>
    <w:rsid w:val="00D062EA"/>
    <w:rsid w:val="00D169AD"/>
    <w:rsid w:val="00D2235E"/>
    <w:rsid w:val="00D26405"/>
    <w:rsid w:val="00D306C4"/>
    <w:rsid w:val="00D363FF"/>
    <w:rsid w:val="00D43956"/>
    <w:rsid w:val="00D45D65"/>
    <w:rsid w:val="00D476C7"/>
    <w:rsid w:val="00D50DA9"/>
    <w:rsid w:val="00D50E07"/>
    <w:rsid w:val="00D52390"/>
    <w:rsid w:val="00D5254C"/>
    <w:rsid w:val="00D55245"/>
    <w:rsid w:val="00D5788E"/>
    <w:rsid w:val="00D60BB8"/>
    <w:rsid w:val="00D619A0"/>
    <w:rsid w:val="00D64005"/>
    <w:rsid w:val="00D6673C"/>
    <w:rsid w:val="00D717F1"/>
    <w:rsid w:val="00D747CC"/>
    <w:rsid w:val="00D817B5"/>
    <w:rsid w:val="00D94C52"/>
    <w:rsid w:val="00D97551"/>
    <w:rsid w:val="00DA13D7"/>
    <w:rsid w:val="00DA3BBA"/>
    <w:rsid w:val="00DA6D73"/>
    <w:rsid w:val="00DB2FDA"/>
    <w:rsid w:val="00DB5686"/>
    <w:rsid w:val="00DE113C"/>
    <w:rsid w:val="00DE3994"/>
    <w:rsid w:val="00DE45D5"/>
    <w:rsid w:val="00E01186"/>
    <w:rsid w:val="00E021E4"/>
    <w:rsid w:val="00E02483"/>
    <w:rsid w:val="00E02C5B"/>
    <w:rsid w:val="00E07A23"/>
    <w:rsid w:val="00E1097B"/>
    <w:rsid w:val="00E10D96"/>
    <w:rsid w:val="00E2498A"/>
    <w:rsid w:val="00E41E87"/>
    <w:rsid w:val="00E42B3B"/>
    <w:rsid w:val="00E4401F"/>
    <w:rsid w:val="00E522E3"/>
    <w:rsid w:val="00E52C8F"/>
    <w:rsid w:val="00E56C69"/>
    <w:rsid w:val="00E616ED"/>
    <w:rsid w:val="00E643F1"/>
    <w:rsid w:val="00E66F4C"/>
    <w:rsid w:val="00E7397D"/>
    <w:rsid w:val="00E80255"/>
    <w:rsid w:val="00E804F6"/>
    <w:rsid w:val="00E904DF"/>
    <w:rsid w:val="00E926CC"/>
    <w:rsid w:val="00E96EDA"/>
    <w:rsid w:val="00EA305E"/>
    <w:rsid w:val="00EA3341"/>
    <w:rsid w:val="00EB2996"/>
    <w:rsid w:val="00EC0922"/>
    <w:rsid w:val="00ED79FA"/>
    <w:rsid w:val="00EE19BA"/>
    <w:rsid w:val="00EE27CF"/>
    <w:rsid w:val="00EE7C00"/>
    <w:rsid w:val="00EF30D8"/>
    <w:rsid w:val="00EF38CC"/>
    <w:rsid w:val="00EF6108"/>
    <w:rsid w:val="00F00405"/>
    <w:rsid w:val="00F1598F"/>
    <w:rsid w:val="00F24B10"/>
    <w:rsid w:val="00F2707E"/>
    <w:rsid w:val="00F279DF"/>
    <w:rsid w:val="00F41913"/>
    <w:rsid w:val="00F5599A"/>
    <w:rsid w:val="00F80273"/>
    <w:rsid w:val="00F93270"/>
    <w:rsid w:val="00F97169"/>
    <w:rsid w:val="00FA30C5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183</TotalTime>
  <Pages>6</Pages>
  <Words>1021</Words>
  <Characters>3627</Characters>
  <Application>Microsoft Office Word</Application>
  <DocSecurity>0</DocSecurity>
  <Lines>241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158</cp:revision>
  <cp:lastPrinted>2016-07-15T04:27:00Z</cp:lastPrinted>
  <dcterms:created xsi:type="dcterms:W3CDTF">2016-07-25T04:54:00Z</dcterms:created>
  <dcterms:modified xsi:type="dcterms:W3CDTF">2016-10-24T21:06:00Z</dcterms:modified>
</cp:coreProperties>
</file>