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5D24D" w14:textId="77777777" w:rsidR="00AD31DA" w:rsidRDefault="00AD31DA" w:rsidP="00AD31DA">
      <w:pPr>
        <w:pStyle w:val="Psectionheading"/>
      </w:pPr>
      <w:r>
        <w:t>Multiple-choice section – choose the correct</w:t>
      </w:r>
      <w:bookmarkStart w:id="0" w:name="_GoBack"/>
      <w:bookmarkEnd w:id="0"/>
      <w:r>
        <w:t xml:space="preserve"> answer</w:t>
      </w:r>
    </w:p>
    <w:p w14:paraId="27B1D59A" w14:textId="77777777" w:rsidR="00AD31DA" w:rsidRDefault="00AD31DA" w:rsidP="00AD31DA">
      <w:pPr>
        <w:pStyle w:val="Pquestionheadingmc1stafterhead"/>
      </w:pPr>
      <w:r>
        <w:t>Question 1</w:t>
      </w:r>
      <w:r>
        <w:tab/>
        <w:t>[3.1</w:t>
      </w:r>
      <w:r w:rsidRPr="00DF7F34">
        <w:t>]</w:t>
      </w:r>
    </w:p>
    <w:p w14:paraId="6C5C31B6" w14:textId="00C2A07D" w:rsidR="00AD31DA" w:rsidRPr="00B47056" w:rsidRDefault="00AD31DA" w:rsidP="00AD31DA">
      <w:pPr>
        <w:pStyle w:val="Pquestiontextmainstem"/>
      </w:pPr>
      <w:r w:rsidRPr="00B47056">
        <w:t xml:space="preserve">Expanding </w:t>
      </w:r>
      <w:r w:rsidR="0095735B" w:rsidRPr="0095735B">
        <w:rPr>
          <w:position w:val="-28"/>
        </w:rPr>
        <w:object w:dxaOrig="1140" w:dyaOrig="680" w14:anchorId="45893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57.05pt;height:33.65pt" o:ole="">
            <v:imagedata r:id="rId8" o:title=""/>
          </v:shape>
          <o:OLEObject Type="Embed" ProgID="Equation.DSMT4" ShapeID="_x0000_i1076" DrawAspect="Content" ObjectID="_1538847595" r:id="rId9"/>
        </w:object>
      </w:r>
      <w:r w:rsidR="006620AE">
        <w:rPr>
          <w:position w:val="-24"/>
        </w:rPr>
        <w:t xml:space="preserve"> </w:t>
      </w:r>
      <w:r w:rsidRPr="00B47056">
        <w:t>gives:</w:t>
      </w:r>
    </w:p>
    <w:p w14:paraId="27EBF8DF" w14:textId="1F147505" w:rsidR="00AD31DA" w:rsidRPr="00B47056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9771D5">
        <w:rPr>
          <w:position w:val="-6"/>
        </w:rPr>
        <w:object w:dxaOrig="760" w:dyaOrig="320" w14:anchorId="3BCCF6B9">
          <v:shape id="_x0000_i1025" type="#_x0000_t75" style="width:37.4pt;height:16.85pt" o:ole="">
            <v:imagedata r:id="rId10" o:title=""/>
          </v:shape>
          <o:OLEObject Type="Embed" ProgID="Equation.DSMT4" ShapeID="_x0000_i1025" DrawAspect="Content" ObjectID="_1538847596" r:id="rId11"/>
        </w:object>
      </w:r>
      <w:r w:rsidRPr="00B47056">
        <w:tab/>
      </w:r>
      <w:r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B</w:t>
      </w:r>
      <w:r>
        <w:tab/>
      </w:r>
      <w:r w:rsidRPr="009771D5">
        <w:rPr>
          <w:position w:val="-24"/>
        </w:rPr>
        <w:object w:dxaOrig="1060" w:dyaOrig="620" w14:anchorId="4121F791">
          <v:shape id="_x0000_i1026" type="#_x0000_t75" style="width:53.3pt;height:30.85pt" o:ole="">
            <v:imagedata r:id="rId12" o:title=""/>
          </v:shape>
          <o:OLEObject Type="Embed" ProgID="Equation.DSMT4" ShapeID="_x0000_i1026" DrawAspect="Content" ObjectID="_1538847597" r:id="rId13"/>
        </w:object>
      </w:r>
      <w:r>
        <w:tab/>
      </w:r>
      <w:r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9771D5">
        <w:rPr>
          <w:position w:val="-24"/>
        </w:rPr>
        <w:object w:dxaOrig="940" w:dyaOrig="620" w14:anchorId="4F233FC7">
          <v:shape id="_x0000_i1027" type="#_x0000_t75" style="width:47.7pt;height:30.85pt" o:ole="">
            <v:imagedata r:id="rId14" o:title=""/>
          </v:shape>
          <o:OLEObject Type="Embed" ProgID="Equation.DSMT4" ShapeID="_x0000_i1027" DrawAspect="Content" ObjectID="_1538847598" r:id="rId15"/>
        </w:object>
      </w:r>
      <w:r w:rsidRPr="00B47056">
        <w:tab/>
      </w:r>
      <w:r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D</w:t>
      </w:r>
      <w:r>
        <w:tab/>
      </w:r>
      <w:r w:rsidRPr="009771D5">
        <w:rPr>
          <w:position w:val="-6"/>
        </w:rPr>
        <w:object w:dxaOrig="740" w:dyaOrig="320" w14:anchorId="1652A7C9">
          <v:shape id="_x0000_i1028" type="#_x0000_t75" style="width:36.45pt;height:16.85pt" o:ole="">
            <v:imagedata r:id="rId16" o:title=""/>
          </v:shape>
          <o:OLEObject Type="Embed" ProgID="Equation.DSMT4" ShapeID="_x0000_i1028" DrawAspect="Content" ObjectID="_1538847599" r:id="rId17"/>
        </w:object>
      </w:r>
    </w:p>
    <w:p w14:paraId="22B75044" w14:textId="77777777" w:rsidR="00AD31DA" w:rsidRPr="00487D44" w:rsidRDefault="00AD31DA" w:rsidP="00AD31DA">
      <w:pPr>
        <w:pStyle w:val="Pquestionheadingmc"/>
      </w:pPr>
      <w:r>
        <w:t>Question 2</w:t>
      </w:r>
      <w:r>
        <w:tab/>
        <w:t>[3.1]</w:t>
      </w:r>
    </w:p>
    <w:p w14:paraId="6D8EFE97" w14:textId="0F0061EA" w:rsidR="00AD31DA" w:rsidRPr="00B47056" w:rsidRDefault="00AD31DA" w:rsidP="00AD31DA">
      <w:pPr>
        <w:pStyle w:val="Pquestiontextmainstem"/>
      </w:pPr>
      <w:r w:rsidRPr="00B47056">
        <w:t xml:space="preserve">Expanding and simplifying </w:t>
      </w:r>
      <w:r w:rsidRPr="009771D5">
        <w:rPr>
          <w:position w:val="-10"/>
        </w:rPr>
        <w:object w:dxaOrig="1980" w:dyaOrig="320" w14:anchorId="7BFB9279">
          <v:shape id="_x0000_i1029" type="#_x0000_t75" style="width:99.1pt;height:16.85pt" o:ole="">
            <v:imagedata r:id="rId18" o:title=""/>
          </v:shape>
          <o:OLEObject Type="Embed" ProgID="Equation.DSMT4" ShapeID="_x0000_i1029" DrawAspect="Content" ObjectID="_1538847600" r:id="rId19"/>
        </w:object>
      </w:r>
      <w:r w:rsidR="006620AE">
        <w:rPr>
          <w:position w:val="-10"/>
        </w:rPr>
        <w:t xml:space="preserve"> </w:t>
      </w:r>
      <w:r w:rsidRPr="00B47056">
        <w:t>gives:</w:t>
      </w:r>
    </w:p>
    <w:p w14:paraId="59E5B9DE" w14:textId="59004EEF" w:rsidR="00AD31DA" w:rsidRPr="00B47056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9771D5">
        <w:rPr>
          <w:position w:val="-6"/>
        </w:rPr>
        <w:object w:dxaOrig="840" w:dyaOrig="279" w14:anchorId="7D2F1E98">
          <v:shape id="_x0000_i1030" type="#_x0000_t75" style="width:43pt;height:14.05pt" o:ole="">
            <v:imagedata r:id="rId20" o:title=""/>
          </v:shape>
          <o:OLEObject Type="Embed" ProgID="Equation.DSMT4" ShapeID="_x0000_i1030" DrawAspect="Content" ObjectID="_1538847601" r:id="rId21"/>
        </w:object>
      </w:r>
      <w:r w:rsidRPr="00B47056"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B</w:t>
      </w:r>
      <w:r>
        <w:tab/>
      </w:r>
      <w:r w:rsidRPr="009771D5">
        <w:rPr>
          <w:position w:val="-6"/>
        </w:rPr>
        <w:object w:dxaOrig="760" w:dyaOrig="279" w14:anchorId="13B5AA21">
          <v:shape id="_x0000_i1031" type="#_x0000_t75" style="width:37.4pt;height:14.05pt" o:ole="">
            <v:imagedata r:id="rId22" o:title=""/>
          </v:shape>
          <o:OLEObject Type="Embed" ProgID="Equation.DSMT4" ShapeID="_x0000_i1031" DrawAspect="Content" ObjectID="_1538847602" r:id="rId23"/>
        </w:object>
      </w:r>
      <w:r w:rsidR="00BD38BC">
        <w:tab/>
      </w:r>
      <w:r w:rsidR="00BD38BC">
        <w:tab/>
      </w:r>
      <w:r w:rsidR="00BD38BC"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9771D5">
        <w:rPr>
          <w:position w:val="-6"/>
        </w:rPr>
        <w:object w:dxaOrig="639" w:dyaOrig="279" w14:anchorId="3B4C5FAC">
          <v:shape id="_x0000_i1032" type="#_x0000_t75" style="width:31.8pt;height:14.05pt" o:ole="">
            <v:imagedata r:id="rId24" o:title=""/>
          </v:shape>
          <o:OLEObject Type="Embed" ProgID="Equation.DSMT4" ShapeID="_x0000_i1032" DrawAspect="Content" ObjectID="_1538847603" r:id="rId25"/>
        </w:object>
      </w:r>
      <w:r w:rsidRPr="00B47056">
        <w:tab/>
      </w:r>
      <w:r w:rsidRPr="00B47056">
        <w:tab/>
      </w:r>
      <w:r>
        <w:tab/>
      </w:r>
      <w:r w:rsidR="00BD38BC"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9771D5">
        <w:rPr>
          <w:position w:val="-6"/>
        </w:rPr>
        <w:object w:dxaOrig="760" w:dyaOrig="279" w14:anchorId="7BFF1F59">
          <v:shape id="_x0000_i1033" type="#_x0000_t75" style="width:37.4pt;height:14.05pt" o:ole="">
            <v:imagedata r:id="rId26" o:title=""/>
          </v:shape>
          <o:OLEObject Type="Embed" ProgID="Equation.DSMT4" ShapeID="_x0000_i1033" DrawAspect="Content" ObjectID="_1538847604" r:id="rId27"/>
        </w:object>
      </w:r>
    </w:p>
    <w:p w14:paraId="5D185C8D" w14:textId="77777777" w:rsidR="00AD31DA" w:rsidRDefault="00AD31DA" w:rsidP="00AD31DA">
      <w:pPr>
        <w:pStyle w:val="Pquestionheadingmc"/>
      </w:pPr>
      <w:r>
        <w:t>Question 3</w:t>
      </w:r>
      <w:r>
        <w:tab/>
        <w:t>[3.1]</w:t>
      </w:r>
    </w:p>
    <w:p w14:paraId="0AA38470" w14:textId="1CB9035C" w:rsidR="00AD31DA" w:rsidRPr="00B47056" w:rsidRDefault="00AD31DA" w:rsidP="00AD31DA">
      <w:pPr>
        <w:pStyle w:val="Pquestiontextmainstem"/>
      </w:pPr>
      <w:r w:rsidRPr="009771D5">
        <w:rPr>
          <w:position w:val="-10"/>
        </w:rPr>
        <w:object w:dxaOrig="1660" w:dyaOrig="380" w14:anchorId="05629FAF">
          <v:shape id="_x0000_i1034" type="#_x0000_t75" style="width:82.3pt;height:18.7pt" o:ole="">
            <v:imagedata r:id="rId28" o:title=""/>
          </v:shape>
          <o:OLEObject Type="Embed" ProgID="Equation.DSMT4" ShapeID="_x0000_i1034" DrawAspect="Content" ObjectID="_1538847605" r:id="rId29"/>
        </w:object>
      </w:r>
      <w:r w:rsidR="006620AE">
        <w:rPr>
          <w:position w:val="-10"/>
        </w:rPr>
        <w:t xml:space="preserve"> </w:t>
      </w:r>
      <w:r w:rsidRPr="00B47056">
        <w:t xml:space="preserve">is equivalent to: </w:t>
      </w:r>
    </w:p>
    <w:p w14:paraId="63F96D93" w14:textId="279FE858" w:rsidR="00AD31DA" w:rsidRPr="00B47056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9771D5">
        <w:rPr>
          <w:position w:val="-6"/>
        </w:rPr>
        <w:object w:dxaOrig="600" w:dyaOrig="320" w14:anchorId="3394A3EA">
          <v:shape id="_x0000_i1035" type="#_x0000_t75" style="width:29pt;height:16.85pt" o:ole="">
            <v:imagedata r:id="rId30" o:title=""/>
          </v:shape>
          <o:OLEObject Type="Embed" ProgID="Equation.DSMT4" ShapeID="_x0000_i1035" DrawAspect="Content" ObjectID="_1538847606" r:id="rId31"/>
        </w:object>
      </w:r>
      <w:r w:rsidRPr="00B47056">
        <w:tab/>
      </w:r>
      <w:r>
        <w:tab/>
      </w:r>
      <w:r>
        <w:tab/>
      </w:r>
      <w:r w:rsidRPr="00B47056">
        <w:tab/>
      </w:r>
      <w:r w:rsidRPr="00F86633">
        <w:rPr>
          <w:rStyle w:val="Cquestionpartlabelbold"/>
        </w:rPr>
        <w:t>B</w:t>
      </w:r>
      <w:r>
        <w:tab/>
      </w:r>
      <w:r w:rsidRPr="009771D5">
        <w:rPr>
          <w:position w:val="-6"/>
        </w:rPr>
        <w:object w:dxaOrig="620" w:dyaOrig="320" w14:anchorId="68610958">
          <v:shape id="_x0000_i1036" type="#_x0000_t75" style="width:30.85pt;height:16.85pt" o:ole="">
            <v:imagedata r:id="rId32" o:title=""/>
          </v:shape>
          <o:OLEObject Type="Embed" ProgID="Equation.DSMT4" ShapeID="_x0000_i1036" DrawAspect="Content" ObjectID="_1538847607" r:id="rId33"/>
        </w:object>
      </w:r>
      <w:r w:rsidR="00BD38BC">
        <w:tab/>
      </w:r>
      <w:r w:rsidR="00BD38BC">
        <w:tab/>
      </w:r>
      <w:r w:rsidR="00BD38BC"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9771D5">
        <w:rPr>
          <w:position w:val="-6"/>
        </w:rPr>
        <w:object w:dxaOrig="600" w:dyaOrig="320" w14:anchorId="6DB05DCA">
          <v:shape id="_x0000_i1037" type="#_x0000_t75" style="width:29pt;height:16.85pt" o:ole="">
            <v:imagedata r:id="rId34" o:title=""/>
          </v:shape>
          <o:OLEObject Type="Embed" ProgID="Equation.DSMT4" ShapeID="_x0000_i1037" DrawAspect="Content" ObjectID="_1538847608" r:id="rId35"/>
        </w:object>
      </w:r>
      <w:r w:rsidRPr="00B47056">
        <w:tab/>
      </w:r>
      <w:r>
        <w:tab/>
      </w:r>
      <w:r w:rsidR="00BD38BC">
        <w:tab/>
      </w:r>
      <w:r>
        <w:tab/>
      </w:r>
      <w:r w:rsidRPr="00B47056">
        <w:tab/>
      </w:r>
      <w:r w:rsidRPr="00F86633">
        <w:rPr>
          <w:rStyle w:val="Cquestionpartlabelbold"/>
        </w:rPr>
        <w:t>D</w:t>
      </w:r>
      <w:r>
        <w:tab/>
      </w:r>
      <w:r w:rsidRPr="009771D5">
        <w:rPr>
          <w:position w:val="-6"/>
        </w:rPr>
        <w:object w:dxaOrig="620" w:dyaOrig="320" w14:anchorId="220B1302">
          <v:shape id="_x0000_i1038" type="#_x0000_t75" style="width:30.85pt;height:16.85pt" o:ole="">
            <v:imagedata r:id="rId36" o:title=""/>
          </v:shape>
          <o:OLEObject Type="Embed" ProgID="Equation.DSMT4" ShapeID="_x0000_i1038" DrawAspect="Content" ObjectID="_1538847609" r:id="rId37"/>
        </w:object>
      </w:r>
    </w:p>
    <w:p w14:paraId="72ED8E65" w14:textId="593A0364" w:rsidR="00AD31DA" w:rsidRDefault="00AD31DA" w:rsidP="00AD31DA">
      <w:pPr>
        <w:pStyle w:val="Pquestionheadingmc"/>
      </w:pPr>
      <w:r>
        <w:t>Question 4</w:t>
      </w:r>
      <w:r>
        <w:tab/>
        <w:t>[3.</w:t>
      </w:r>
      <w:r w:rsidR="00E64C0B">
        <w:t>1</w:t>
      </w:r>
      <w:r>
        <w:t>]</w:t>
      </w:r>
    </w:p>
    <w:p w14:paraId="1E7CAB69" w14:textId="77777777" w:rsidR="00AD31DA" w:rsidRPr="00B47056" w:rsidRDefault="00AD31DA" w:rsidP="00AD31DA">
      <w:pPr>
        <w:pStyle w:val="Pquestiontextmainstem"/>
      </w:pPr>
      <w:r w:rsidRPr="00B47056">
        <w:t xml:space="preserve">Expanding and simplifying </w:t>
      </w:r>
      <w:r w:rsidRPr="009771D5">
        <w:rPr>
          <w:position w:val="-10"/>
        </w:rPr>
        <w:object w:dxaOrig="1540" w:dyaOrig="320" w14:anchorId="1DE4FAB0">
          <v:shape id="_x0000_i1039" type="#_x0000_t75" style="width:77.6pt;height:16.85pt" o:ole="">
            <v:imagedata r:id="rId38" o:title=""/>
          </v:shape>
          <o:OLEObject Type="Embed" ProgID="Equation.DSMT4" ShapeID="_x0000_i1039" DrawAspect="Content" ObjectID="_1538847610" r:id="rId39"/>
        </w:object>
      </w:r>
      <w:r w:rsidRPr="00B47056">
        <w:t xml:space="preserve"> gives: </w:t>
      </w:r>
    </w:p>
    <w:p w14:paraId="3C9E353A" w14:textId="2FF5C74D" w:rsidR="00AD31DA" w:rsidRPr="00B47056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9771D5">
        <w:rPr>
          <w:position w:val="-6"/>
        </w:rPr>
        <w:object w:dxaOrig="1380" w:dyaOrig="320" w14:anchorId="7471E5EF">
          <v:shape id="_x0000_i1040" type="#_x0000_t75" style="width:70.15pt;height:16.85pt" o:ole="">
            <v:imagedata r:id="rId40" o:title=""/>
          </v:shape>
          <o:OLEObject Type="Embed" ProgID="Equation.DSMT4" ShapeID="_x0000_i1040" DrawAspect="Content" ObjectID="_1538847611" r:id="rId41"/>
        </w:object>
      </w:r>
      <w:r>
        <w:tab/>
      </w:r>
      <w:r w:rsidRPr="00B47056">
        <w:tab/>
      </w:r>
      <w:r w:rsidRPr="00F86633">
        <w:rPr>
          <w:rStyle w:val="Cquestionpartlabelbold"/>
        </w:rPr>
        <w:t>B</w:t>
      </w:r>
      <w:r>
        <w:tab/>
      </w:r>
      <w:r w:rsidRPr="009771D5">
        <w:rPr>
          <w:position w:val="-6"/>
        </w:rPr>
        <w:object w:dxaOrig="1380" w:dyaOrig="320" w14:anchorId="508F0446">
          <v:shape id="_x0000_i1041" type="#_x0000_t75" style="width:70.15pt;height:16.85pt" o:ole="">
            <v:imagedata r:id="rId42" o:title=""/>
          </v:shape>
          <o:OLEObject Type="Embed" ProgID="Equation.DSMT4" ShapeID="_x0000_i1041" DrawAspect="Content" ObjectID="_1538847612" r:id="rId43"/>
        </w:object>
      </w:r>
      <w:r w:rsidR="00BD38BC"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9771D5">
        <w:rPr>
          <w:position w:val="-6"/>
        </w:rPr>
        <w:object w:dxaOrig="1180" w:dyaOrig="320" w14:anchorId="19A3D46A">
          <v:shape id="_x0000_i1042" type="#_x0000_t75" style="width:58.9pt;height:16.85pt" o:ole="">
            <v:imagedata r:id="rId44" o:title=""/>
          </v:shape>
          <o:OLEObject Type="Embed" ProgID="Equation.DSMT4" ShapeID="_x0000_i1042" DrawAspect="Content" ObjectID="_1538847613" r:id="rId45"/>
        </w:object>
      </w:r>
      <w:r w:rsidRPr="00B47056">
        <w:tab/>
      </w:r>
      <w:r>
        <w:tab/>
      </w:r>
      <w:r w:rsidR="00BD38BC">
        <w:tab/>
      </w:r>
      <w:r w:rsidRPr="00F86633">
        <w:rPr>
          <w:rStyle w:val="Cquestionpartlabelbold"/>
        </w:rPr>
        <w:t>D</w:t>
      </w:r>
      <w:r>
        <w:tab/>
      </w:r>
      <w:r w:rsidRPr="009771D5">
        <w:rPr>
          <w:position w:val="-6"/>
        </w:rPr>
        <w:object w:dxaOrig="1400" w:dyaOrig="320" w14:anchorId="3D1897F6">
          <v:shape id="_x0000_i1043" type="#_x0000_t75" style="width:70.15pt;height:16.85pt" o:ole="">
            <v:imagedata r:id="rId46" o:title=""/>
          </v:shape>
          <o:OLEObject Type="Embed" ProgID="Equation.DSMT4" ShapeID="_x0000_i1043" DrawAspect="Content" ObjectID="_1538847614" r:id="rId47"/>
        </w:object>
      </w:r>
    </w:p>
    <w:p w14:paraId="1C6CC578" w14:textId="77777777" w:rsidR="00AD31DA" w:rsidRDefault="00AD31DA" w:rsidP="00AD31DA">
      <w:pPr>
        <w:pStyle w:val="Pquestionheadingmc"/>
      </w:pPr>
      <w:r>
        <w:t>Question 5</w:t>
      </w:r>
      <w:r>
        <w:tab/>
        <w:t>[3.2]</w:t>
      </w:r>
    </w:p>
    <w:p w14:paraId="13E04671" w14:textId="4A9AF818" w:rsidR="00AD31DA" w:rsidRPr="00B47056" w:rsidRDefault="00AD31DA" w:rsidP="00AD31DA">
      <w:pPr>
        <w:pStyle w:val="Pquestiontextmainstem"/>
      </w:pPr>
      <w:r>
        <w:t>Factorising</w:t>
      </w:r>
      <w:r w:rsidR="006620AE">
        <w:t xml:space="preserve"> </w:t>
      </w:r>
      <w:r w:rsidRPr="009771D5">
        <w:rPr>
          <w:position w:val="-10"/>
        </w:rPr>
        <w:object w:dxaOrig="1880" w:dyaOrig="320" w14:anchorId="738A8DB5">
          <v:shape id="_x0000_i1044" type="#_x0000_t75" style="width:94.45pt;height:16.85pt" o:ole="">
            <v:imagedata r:id="rId48" o:title=""/>
          </v:shape>
          <o:OLEObject Type="Embed" ProgID="Equation.DSMT4" ShapeID="_x0000_i1044" DrawAspect="Content" ObjectID="_1538847615" r:id="rId49"/>
        </w:object>
      </w:r>
      <w:r w:rsidR="006620AE">
        <w:rPr>
          <w:position w:val="-10"/>
        </w:rPr>
        <w:t xml:space="preserve"> </w:t>
      </w:r>
      <w:r>
        <w:t>gives</w:t>
      </w:r>
      <w:r w:rsidRPr="00B47056">
        <w:t>:</w:t>
      </w:r>
    </w:p>
    <w:p w14:paraId="45034DB7" w14:textId="7F682038" w:rsidR="00AD31DA" w:rsidRPr="00F86633" w:rsidRDefault="00AD31DA" w:rsidP="00AD31DA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>
        <w:tab/>
      </w:r>
      <w:r w:rsidRPr="009771D5">
        <w:rPr>
          <w:position w:val="-10"/>
        </w:rPr>
        <w:object w:dxaOrig="1460" w:dyaOrig="320" w14:anchorId="256B54B0">
          <v:shape id="_x0000_i1045" type="#_x0000_t75" style="width:73.85pt;height:16.85pt" o:ole="">
            <v:imagedata r:id="rId50" o:title=""/>
          </v:shape>
          <o:OLEObject Type="Embed" ProgID="Equation.DSMT4" ShapeID="_x0000_i1045" DrawAspect="Content" ObjectID="_1538847616" r:id="rId51"/>
        </w:object>
      </w:r>
      <w:r w:rsidRPr="00B47056">
        <w:tab/>
      </w:r>
      <w:r w:rsidRPr="00F86633">
        <w:rPr>
          <w:rStyle w:val="Cquestionpartlabelbold"/>
        </w:rPr>
        <w:t>B</w:t>
      </w:r>
      <w:r>
        <w:tab/>
      </w:r>
      <w:r w:rsidRPr="009771D5">
        <w:rPr>
          <w:position w:val="-10"/>
        </w:rPr>
        <w:object w:dxaOrig="1480" w:dyaOrig="320" w14:anchorId="219CA833">
          <v:shape id="_x0000_i1046" type="#_x0000_t75" style="width:73.85pt;height:16.85pt" o:ole="">
            <v:imagedata r:id="rId52" o:title=""/>
          </v:shape>
          <o:OLEObject Type="Embed" ProgID="Equation.DSMT4" ShapeID="_x0000_i1046" DrawAspect="Content" ObjectID="_1538847617" r:id="rId53"/>
        </w:object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9771D5">
        <w:rPr>
          <w:position w:val="-10"/>
        </w:rPr>
        <w:object w:dxaOrig="1460" w:dyaOrig="320" w14:anchorId="11ED7237">
          <v:shape id="_x0000_i1047" type="#_x0000_t75" style="width:73.85pt;height:16.85pt" o:ole="">
            <v:imagedata r:id="rId54" o:title=""/>
          </v:shape>
          <o:OLEObject Type="Embed" ProgID="Equation.DSMT4" ShapeID="_x0000_i1047" DrawAspect="Content" ObjectID="_1538847618" r:id="rId55"/>
        </w:object>
      </w:r>
      <w:r w:rsidRPr="00B47056">
        <w:tab/>
      </w:r>
      <w:r w:rsidR="00BD38BC">
        <w:tab/>
      </w:r>
      <w:r w:rsidRPr="00F86633">
        <w:rPr>
          <w:rStyle w:val="Cquestionpartlabelbold"/>
        </w:rPr>
        <w:t>D</w:t>
      </w:r>
      <w:r>
        <w:tab/>
      </w:r>
      <w:r w:rsidRPr="009771D5">
        <w:rPr>
          <w:position w:val="-10"/>
        </w:rPr>
        <w:object w:dxaOrig="1460" w:dyaOrig="320" w14:anchorId="5D43589C">
          <v:shape id="_x0000_i1048" type="#_x0000_t75" style="width:73.85pt;height:16.85pt" o:ole="">
            <v:imagedata r:id="rId56" o:title=""/>
          </v:shape>
          <o:OLEObject Type="Embed" ProgID="Equation.DSMT4" ShapeID="_x0000_i1048" DrawAspect="Content" ObjectID="_1538847619" r:id="rId57"/>
        </w:object>
      </w:r>
    </w:p>
    <w:p w14:paraId="2AC92D30" w14:textId="77777777" w:rsidR="00AD31DA" w:rsidRDefault="00AD31DA" w:rsidP="00AD31DA">
      <w:pPr>
        <w:pStyle w:val="Pquestionheadingmc"/>
      </w:pPr>
      <w:r>
        <w:t>Question 6</w:t>
      </w:r>
      <w:r>
        <w:tab/>
        <w:t>[3.4]</w:t>
      </w:r>
    </w:p>
    <w:p w14:paraId="02D75DC3" w14:textId="77777777" w:rsidR="00AD31DA" w:rsidRPr="00D40428" w:rsidRDefault="00AD31DA" w:rsidP="00AD31DA">
      <w:pPr>
        <w:pStyle w:val="Pquestiontextmainstem"/>
      </w:pPr>
      <w:r>
        <w:t>Expanding</w:t>
      </w:r>
      <w:r w:rsidRPr="00D40428">
        <w:t xml:space="preserve"> </w:t>
      </w:r>
      <w:r w:rsidRPr="009771D5">
        <w:rPr>
          <w:position w:val="-24"/>
        </w:rPr>
        <w:object w:dxaOrig="1080" w:dyaOrig="620" w14:anchorId="7BAB2E16">
          <v:shape id="_x0000_i1049" type="#_x0000_t75" style="width:55.15pt;height:30.85pt" o:ole="">
            <v:imagedata r:id="rId58" o:title=""/>
          </v:shape>
          <o:OLEObject Type="Embed" ProgID="Equation.DSMT4" ShapeID="_x0000_i1049" DrawAspect="Content" ObjectID="_1538847620" r:id="rId59"/>
        </w:object>
      </w:r>
      <w:r>
        <w:t xml:space="preserve"> gives which dilation factor for</w:t>
      </w:r>
      <w:r w:rsidRPr="00D40428">
        <w:t xml:space="preserve"> </w:t>
      </w:r>
      <w:r>
        <w:t xml:space="preserve">the graph of </w:t>
      </w:r>
      <w:r w:rsidRPr="009771D5">
        <w:rPr>
          <w:position w:val="-24"/>
        </w:rPr>
        <w:object w:dxaOrig="1460" w:dyaOrig="620" w14:anchorId="711404E4">
          <v:shape id="_x0000_i1050" type="#_x0000_t75" style="width:73.85pt;height:30.85pt" o:ole="">
            <v:imagedata r:id="rId60" o:title=""/>
          </v:shape>
          <o:OLEObject Type="Embed" ProgID="Equation.DSMT4" ShapeID="_x0000_i1050" DrawAspect="Content" ObjectID="_1538847621" r:id="rId61"/>
        </w:object>
      </w:r>
      <w:r>
        <w:t xml:space="preserve"> from </w:t>
      </w:r>
      <w:r w:rsidRPr="00FA5C18">
        <w:rPr>
          <w:rStyle w:val="Cmathsexpressions"/>
        </w:rPr>
        <w:t>y</w:t>
      </w:r>
      <w:r>
        <w:t xml:space="preserve"> =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EA747B">
        <w:t>?</w:t>
      </w:r>
    </w:p>
    <w:p w14:paraId="1B34B4B8" w14:textId="7B4A3F69" w:rsidR="00AD31DA" w:rsidRPr="00F86633" w:rsidRDefault="00AD31DA" w:rsidP="00AD31DA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>
        <w:tab/>
      </w:r>
      <w:r w:rsidRPr="00D40428">
        <w:t>4</w:t>
      </w:r>
      <w:r w:rsidRPr="00F86633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Pr="00F86633">
        <w:rPr>
          <w:rStyle w:val="Cquestionpartlabelbold"/>
        </w:rPr>
        <w:tab/>
        <w:t>B</w:t>
      </w:r>
      <w:r>
        <w:tab/>
      </w:r>
      <w:r w:rsidRPr="009771D5">
        <w:rPr>
          <w:position w:val="-24"/>
        </w:rPr>
        <w:object w:dxaOrig="240" w:dyaOrig="620" w14:anchorId="280C8542">
          <v:shape id="_x0000_i1051" type="#_x0000_t75" style="width:13.1pt;height:30.85pt" o:ole="">
            <v:imagedata r:id="rId62" o:title=""/>
          </v:shape>
          <o:OLEObject Type="Embed" ProgID="Equation.DSMT4" ShapeID="_x0000_i1051" DrawAspect="Content" ObjectID="_1538847622" r:id="rId63"/>
        </w:object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Pr="00F86633">
        <w:rPr>
          <w:rStyle w:val="Cquestionpartlabelbold"/>
        </w:rPr>
        <w:t>C</w:t>
      </w:r>
      <w:r>
        <w:tab/>
      </w:r>
      <w:r w:rsidRPr="00D40428">
        <w:t>2</w:t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="00BD38BC">
        <w:rPr>
          <w:rStyle w:val="Cquestionpartlabelbold"/>
        </w:rPr>
        <w:tab/>
      </w:r>
      <w:r w:rsidRPr="00F86633">
        <w:rPr>
          <w:rStyle w:val="Cquestionpartlabelbold"/>
        </w:rPr>
        <w:tab/>
        <w:t>D</w:t>
      </w:r>
      <w:r w:rsidR="00BD38BC">
        <w:tab/>
      </w:r>
      <w:r w:rsidRPr="00D40428">
        <w:t>8</w:t>
      </w:r>
    </w:p>
    <w:p w14:paraId="5005B722" w14:textId="77777777" w:rsidR="00AD31DA" w:rsidRDefault="00AD31DA" w:rsidP="003B11FC">
      <w:pPr>
        <w:pStyle w:val="Pquestionheadingmc1stafterhead"/>
      </w:pPr>
      <w:r>
        <w:t>Question 7</w:t>
      </w:r>
      <w:r>
        <w:tab/>
        <w:t>[3.4]</w:t>
      </w:r>
    </w:p>
    <w:p w14:paraId="064F7E5A" w14:textId="4FDD05ED" w:rsidR="00AD31DA" w:rsidRDefault="00AD31DA" w:rsidP="00AD31DA">
      <w:pPr>
        <w:pStyle w:val="Pquestiontextmainstem"/>
      </w:pPr>
      <w:r w:rsidRPr="00D40428">
        <w:rPr>
          <w:noProof/>
        </w:rPr>
        <w:t xml:space="preserve">Which statement concerning </w:t>
      </w:r>
      <w:r>
        <w:rPr>
          <w:noProof/>
        </w:rPr>
        <w:t xml:space="preserve">the transformation from </w:t>
      </w:r>
      <w:r w:rsidR="006620AE" w:rsidRPr="006620AE">
        <w:rPr>
          <w:position w:val="-12"/>
        </w:rPr>
        <w:object w:dxaOrig="260" w:dyaOrig="380" w14:anchorId="1C3EA2CC">
          <v:shape id="_x0000_i1052" type="#_x0000_t75" style="width:13.1pt;height:17.75pt" o:ole="">
            <v:imagedata r:id="rId64" o:title=""/>
          </v:shape>
          <o:OLEObject Type="Embed" ProgID="Equation.DSMT4" ShapeID="_x0000_i1052" DrawAspect="Content" ObjectID="_1538847623" r:id="rId65"/>
        </w:object>
      </w:r>
      <w:r>
        <w:t xml:space="preserve"> = (</w:t>
      </w:r>
      <w:r w:rsidRPr="00FA5C18">
        <w:rPr>
          <w:rStyle w:val="Cmathsexpressions"/>
        </w:rPr>
        <w:t>x</w:t>
      </w:r>
      <w:r>
        <w:t xml:space="preserve"> – 2)</w:t>
      </w:r>
      <w:r w:rsidRPr="00FA5C18">
        <w:rPr>
          <w:rStyle w:val="Csuperscript"/>
        </w:rPr>
        <w:t>2</w:t>
      </w:r>
      <w:r>
        <w:t xml:space="preserve"> </w:t>
      </w:r>
      <w:r w:rsidRPr="00D40428">
        <w:t xml:space="preserve">to </w:t>
      </w:r>
      <w:r w:rsidR="006620AE" w:rsidRPr="006620AE">
        <w:rPr>
          <w:position w:val="-12"/>
        </w:rPr>
        <w:object w:dxaOrig="280" w:dyaOrig="380" w14:anchorId="31FCF202">
          <v:shape id="_x0000_i1053" type="#_x0000_t75" style="width:14.05pt;height:17.75pt" o:ole="">
            <v:imagedata r:id="rId66" o:title=""/>
          </v:shape>
          <o:OLEObject Type="Embed" ProgID="Equation.DSMT4" ShapeID="_x0000_i1053" DrawAspect="Content" ObjectID="_1538847624" r:id="rId67"/>
        </w:object>
      </w:r>
      <w:r>
        <w:t xml:space="preserve"> = -(2</w:t>
      </w:r>
      <w:r w:rsidRPr="00FA5C18">
        <w:rPr>
          <w:rStyle w:val="Cmathsexpressions"/>
        </w:rPr>
        <w:t>x</w:t>
      </w:r>
      <w:r>
        <w:t xml:space="preserve"> – 4)</w:t>
      </w:r>
      <w:r w:rsidRPr="00FA5C18">
        <w:rPr>
          <w:rStyle w:val="Csuperscript"/>
        </w:rPr>
        <w:t>2</w:t>
      </w:r>
      <w:r>
        <w:t xml:space="preserve"> – 3 is false</w:t>
      </w:r>
      <w:r w:rsidRPr="00D40428">
        <w:t>?</w:t>
      </w:r>
    </w:p>
    <w:p w14:paraId="7F5A2E4E" w14:textId="785CEFEF" w:rsidR="00AD31DA" w:rsidRPr="00F86633" w:rsidRDefault="00AD31DA" w:rsidP="00D100A1">
      <w:pPr>
        <w:pStyle w:val="Pquestiontextmcqoptions"/>
        <w:rPr>
          <w:rStyle w:val="Cquestionpartlabelbold"/>
        </w:rPr>
      </w:pPr>
      <w:r w:rsidRPr="00F86633">
        <w:rPr>
          <w:rStyle w:val="Cquestionpartlabelbold"/>
        </w:rPr>
        <w:t>A</w:t>
      </w:r>
      <w:r>
        <w:tab/>
      </w:r>
      <w:r w:rsidRPr="00D40428">
        <w:t xml:space="preserve">The dilation factor of </w:t>
      </w:r>
      <w:r w:rsidR="006620AE" w:rsidRPr="006620AE">
        <w:rPr>
          <w:position w:val="-12"/>
        </w:rPr>
        <w:object w:dxaOrig="280" w:dyaOrig="380" w14:anchorId="0360F425">
          <v:shape id="_x0000_i1054" type="#_x0000_t75" style="width:14.05pt;height:17.75pt" o:ole="">
            <v:imagedata r:id="rId68" o:title=""/>
          </v:shape>
          <o:OLEObject Type="Embed" ProgID="Equation.DSMT4" ShapeID="_x0000_i1054" DrawAspect="Content" ObjectID="_1538847625" r:id="rId69"/>
        </w:object>
      </w:r>
      <w:r w:rsidRPr="00D40428">
        <w:t xml:space="preserve"> is 4</w:t>
      </w:r>
      <w:r>
        <w:t>.</w:t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Pr="00F86633">
        <w:rPr>
          <w:rStyle w:val="Cquestionpartlabelbold"/>
        </w:rPr>
        <w:t>B</w:t>
      </w:r>
      <w:r>
        <w:tab/>
      </w:r>
      <w:r w:rsidR="006620AE" w:rsidRPr="006620AE">
        <w:rPr>
          <w:position w:val="-12"/>
        </w:rPr>
        <w:object w:dxaOrig="260" w:dyaOrig="380" w14:anchorId="3982E7A3">
          <v:shape id="_x0000_i1055" type="#_x0000_t75" style="width:13.1pt;height:17.75pt" o:ole="">
            <v:imagedata r:id="rId70" o:title=""/>
          </v:shape>
          <o:OLEObject Type="Embed" ProgID="Equation.DSMT4" ShapeID="_x0000_i1055" DrawAspect="Content" ObjectID="_1538847626" r:id="rId71"/>
        </w:object>
      </w:r>
      <w:r>
        <w:t xml:space="preserve"> translated</w:t>
      </w:r>
      <w:r w:rsidRPr="00D40428">
        <w:t xml:space="preserve"> 2 units right</w:t>
      </w:r>
      <w:r>
        <w:t xml:space="preserve"> produces</w:t>
      </w:r>
      <w:r w:rsidR="0095735B" w:rsidRPr="0095735B">
        <w:rPr>
          <w:position w:val="-12"/>
        </w:rPr>
        <w:object w:dxaOrig="279" w:dyaOrig="360" w14:anchorId="6DFD3AE5">
          <v:shape id="_x0000_i1077" type="#_x0000_t75" style="width:14.05pt;height:16.85pt" o:ole="">
            <v:imagedata r:id="rId72" o:title=""/>
          </v:shape>
          <o:OLEObject Type="Embed" ProgID="Equation.DSMT4" ShapeID="_x0000_i1077" DrawAspect="Content" ObjectID="_1538847627" r:id="rId73"/>
        </w:object>
      </w:r>
      <w:r>
        <w:t>.</w:t>
      </w:r>
    </w:p>
    <w:p w14:paraId="009BD248" w14:textId="68C12B5F" w:rsidR="00AD31DA" w:rsidRPr="00D100A1" w:rsidRDefault="00AD31DA" w:rsidP="00D100A1">
      <w:pPr>
        <w:pStyle w:val="Pquestiontextmcqoptions"/>
        <w:rPr>
          <w:b/>
        </w:rPr>
      </w:pPr>
      <w:r w:rsidRPr="00F86633">
        <w:rPr>
          <w:rStyle w:val="Cquestionpartlabelbold"/>
        </w:rPr>
        <w:t>C</w:t>
      </w:r>
      <w:r>
        <w:tab/>
      </w:r>
      <w:r w:rsidRPr="00D40428">
        <w:t xml:space="preserve">There is a reflection about the </w:t>
      </w:r>
      <w:r w:rsidRPr="00F86633">
        <w:rPr>
          <w:rStyle w:val="Cmathsexpressions"/>
        </w:rPr>
        <w:t>x</w:t>
      </w:r>
      <w:r>
        <w:t>-</w:t>
      </w:r>
      <w:r w:rsidRPr="0025132D">
        <w:t>axis</w:t>
      </w:r>
      <w:r>
        <w:t>.</w:t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="00D100A1">
        <w:rPr>
          <w:rStyle w:val="Cquestionpartlabelbold"/>
        </w:rPr>
        <w:tab/>
      </w:r>
      <w:r w:rsidRPr="00F86633">
        <w:rPr>
          <w:rStyle w:val="Cquestionpartlabelbold"/>
        </w:rPr>
        <w:t>D</w:t>
      </w:r>
      <w:r>
        <w:tab/>
      </w:r>
      <w:r w:rsidR="0011158F" w:rsidRPr="0011158F">
        <w:rPr>
          <w:position w:val="-12"/>
        </w:rPr>
        <w:object w:dxaOrig="260" w:dyaOrig="380" w14:anchorId="26C94580">
          <v:shape id="_x0000_i1056" type="#_x0000_t75" style="width:13.1pt;height:17.75pt" o:ole="">
            <v:imagedata r:id="rId74" o:title=""/>
          </v:shape>
          <o:OLEObject Type="Embed" ProgID="Equation.DSMT4" ShapeID="_x0000_i1056" DrawAspect="Content" ObjectID="_1538847628" r:id="rId75"/>
        </w:object>
      </w:r>
      <w:r w:rsidR="0011158F">
        <w:t xml:space="preserve"> </w:t>
      </w:r>
      <w:r w:rsidRPr="00D40428">
        <w:t>moves vertically 3 units down</w:t>
      </w:r>
      <w:r>
        <w:t>.</w:t>
      </w:r>
    </w:p>
    <w:p w14:paraId="74DEC0D0" w14:textId="77777777" w:rsidR="00AD31DA" w:rsidRDefault="00AD31DA" w:rsidP="00AD31DA">
      <w:pPr>
        <w:pStyle w:val="Pquestionheadingmc"/>
      </w:pPr>
      <w:r>
        <w:t>Question 8</w:t>
      </w:r>
      <w:r>
        <w:tab/>
        <w:t>[3.5]</w:t>
      </w:r>
    </w:p>
    <w:p w14:paraId="2097CF4C" w14:textId="77777777" w:rsidR="00AD31DA" w:rsidRPr="00B47056" w:rsidRDefault="00AD31DA" w:rsidP="00AD31DA">
      <w:pPr>
        <w:pStyle w:val="Pquestiontextmainstem"/>
      </w:pPr>
      <w:r>
        <w:t>When factorised,</w:t>
      </w:r>
      <w:r w:rsidRPr="00B47056">
        <w:t xml:space="preserve">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B47056">
        <w:t xml:space="preserve"> – 11</w:t>
      </w:r>
      <w:r w:rsidRPr="00FA5C18">
        <w:rPr>
          <w:rStyle w:val="Cmathsexpressions"/>
        </w:rPr>
        <w:t>x</w:t>
      </w:r>
      <w:r>
        <w:t xml:space="preserve"> + 24 is</w:t>
      </w:r>
      <w:r w:rsidRPr="00B47056">
        <w:t>:</w:t>
      </w:r>
    </w:p>
    <w:p w14:paraId="22A0BB45" w14:textId="71DE8FFE" w:rsidR="00AD31DA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– 3)(</w:t>
      </w:r>
      <w:r w:rsidRPr="00F86633">
        <w:rPr>
          <w:rStyle w:val="Cmathsexpressions"/>
        </w:rPr>
        <w:t>x</w:t>
      </w:r>
      <w:r w:rsidRPr="00B47056">
        <w:t xml:space="preserve"> – 8)</w:t>
      </w:r>
      <w:r w:rsidRPr="00B47056">
        <w:tab/>
      </w:r>
      <w:r>
        <w:tab/>
      </w:r>
      <w:r w:rsidR="00BD38BC">
        <w:tab/>
      </w:r>
      <w:r w:rsidRPr="00F86633">
        <w:rPr>
          <w:rStyle w:val="Cquestionpartlabelbold"/>
        </w:rPr>
        <w:t>B</w:t>
      </w:r>
      <w:r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– 3)(</w:t>
      </w:r>
      <w:r w:rsidRPr="00F86633">
        <w:rPr>
          <w:rStyle w:val="Cmathsexpressions"/>
        </w:rPr>
        <w:t>x</w:t>
      </w:r>
      <w:r w:rsidRPr="00B47056">
        <w:t xml:space="preserve"> + 8)</w:t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– 6)(</w:t>
      </w:r>
      <w:r w:rsidRPr="00F86633">
        <w:rPr>
          <w:rStyle w:val="Cmathsexpressions"/>
        </w:rPr>
        <w:t>x</w:t>
      </w:r>
      <w:r w:rsidRPr="00B47056">
        <w:t xml:space="preserve"> – 4)</w:t>
      </w:r>
      <w:r>
        <w:tab/>
      </w:r>
      <w:r>
        <w:tab/>
      </w:r>
      <w:r w:rsidRPr="00B47056">
        <w:tab/>
      </w:r>
      <w:r w:rsidRPr="00F86633">
        <w:rPr>
          <w:rStyle w:val="Cquestionpartlabelbold"/>
        </w:rPr>
        <w:t>D</w:t>
      </w:r>
      <w:r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+ 3)(</w:t>
      </w:r>
      <w:r w:rsidRPr="00F86633">
        <w:rPr>
          <w:rStyle w:val="Cmathsexpressions"/>
        </w:rPr>
        <w:t>x</w:t>
      </w:r>
      <w:r w:rsidRPr="00B47056">
        <w:t xml:space="preserve"> + 8)</w:t>
      </w:r>
    </w:p>
    <w:p w14:paraId="0B3D066F" w14:textId="77777777" w:rsidR="00AD31DA" w:rsidRDefault="00AD31DA" w:rsidP="00AD31DA">
      <w:pPr>
        <w:pStyle w:val="Pquestionheadingmc"/>
      </w:pPr>
      <w:r>
        <w:t>Question 9</w:t>
      </w:r>
      <w:r>
        <w:tab/>
        <w:t>[3.6]</w:t>
      </w:r>
    </w:p>
    <w:p w14:paraId="3F2C84ED" w14:textId="77777777" w:rsidR="00AD31DA" w:rsidRPr="00B47056" w:rsidRDefault="00AD31DA" w:rsidP="00AD31DA">
      <w:pPr>
        <w:pStyle w:val="Pquestiontextmainstem"/>
      </w:pPr>
      <w:r>
        <w:t xml:space="preserve">When </w:t>
      </w:r>
      <w:r w:rsidRPr="00B47056">
        <w:t>factorised</w:t>
      </w:r>
      <w:r>
        <w:t>,</w:t>
      </w:r>
      <w:r w:rsidRPr="00B47056">
        <w:t xml:space="preserve">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B47056">
        <w:t xml:space="preserve"> + 6</w:t>
      </w:r>
      <w:r w:rsidRPr="00FA5C18">
        <w:rPr>
          <w:rStyle w:val="Cmathsexpressions"/>
        </w:rPr>
        <w:t>x</w:t>
      </w:r>
      <w:r w:rsidRPr="00B47056">
        <w:t xml:space="preserve"> + 9 is:</w:t>
      </w:r>
    </w:p>
    <w:p w14:paraId="1A299632" w14:textId="4049E119" w:rsidR="00AD31DA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– 3)</w:t>
      </w:r>
      <w:r w:rsidRPr="00F86633">
        <w:rPr>
          <w:rStyle w:val="Csuperscript"/>
        </w:rPr>
        <w:t>2</w:t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</w:r>
      <w:r w:rsidRPr="00F86633">
        <w:rPr>
          <w:rStyle w:val="Cquestionpartlabelbold"/>
        </w:rPr>
        <w:tab/>
        <w:t>B</w:t>
      </w:r>
      <w:r w:rsidRPr="00F86633">
        <w:tab/>
        <w:t>(</w:t>
      </w:r>
      <w:r w:rsidRPr="00F86633">
        <w:rPr>
          <w:rStyle w:val="Cmathsexpressions"/>
        </w:rPr>
        <w:t>x</w:t>
      </w:r>
      <w:r w:rsidRPr="00B47056">
        <w:t xml:space="preserve"> + 3)(</w:t>
      </w:r>
      <w:r w:rsidRPr="00F86633">
        <w:rPr>
          <w:rStyle w:val="Cmathsexpressions"/>
        </w:rPr>
        <w:t>x</w:t>
      </w:r>
      <w:r w:rsidRPr="00B47056">
        <w:t xml:space="preserve"> – 3)</w:t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+ 3)(</w:t>
      </w:r>
      <w:r w:rsidRPr="00F86633">
        <w:rPr>
          <w:rStyle w:val="Cmathsexpressions"/>
        </w:rPr>
        <w:t>x</w:t>
      </w:r>
      <w:r w:rsidRPr="00B47056">
        <w:t xml:space="preserve"> + 2)</w:t>
      </w:r>
      <w:r>
        <w:tab/>
      </w:r>
      <w:r>
        <w:tab/>
      </w:r>
      <w:r w:rsidRPr="00F86633">
        <w:rPr>
          <w:rStyle w:val="Cquestionpartlabelbold"/>
        </w:rPr>
        <w:tab/>
        <w:t>D</w:t>
      </w:r>
      <w:r w:rsidRPr="00F86633">
        <w:tab/>
      </w:r>
      <w:r w:rsidRPr="00B47056">
        <w:t>(</w:t>
      </w:r>
      <w:r w:rsidRPr="00F86633">
        <w:rPr>
          <w:rStyle w:val="Cmathsexpressions"/>
        </w:rPr>
        <w:t>x</w:t>
      </w:r>
      <w:r w:rsidRPr="00B47056">
        <w:t xml:space="preserve"> + 3)</w:t>
      </w:r>
      <w:r w:rsidRPr="00F86633">
        <w:rPr>
          <w:rStyle w:val="Csuperscript"/>
        </w:rPr>
        <w:t>2</w:t>
      </w:r>
    </w:p>
    <w:p w14:paraId="4873A9A5" w14:textId="77777777" w:rsidR="00AD31DA" w:rsidRDefault="00AD31DA" w:rsidP="00AD31DA">
      <w:pPr>
        <w:pStyle w:val="Pquestionheadingmc"/>
      </w:pPr>
      <w:r w:rsidRPr="00487D44">
        <w:lastRenderedPageBreak/>
        <w:t>Question 1</w:t>
      </w:r>
      <w:r>
        <w:t>0</w:t>
      </w:r>
      <w:r>
        <w:tab/>
        <w:t>[3.7]</w:t>
      </w:r>
    </w:p>
    <w:p w14:paraId="18400299" w14:textId="720CB7FE" w:rsidR="00AD31DA" w:rsidRPr="00B47056" w:rsidRDefault="00AD31DA" w:rsidP="00AD31DA">
      <w:pPr>
        <w:pStyle w:val="Pquestiontextmainstem"/>
      </w:pPr>
      <w:r w:rsidRPr="009771D5">
        <w:rPr>
          <w:position w:val="-24"/>
        </w:rPr>
        <w:object w:dxaOrig="1400" w:dyaOrig="620" w14:anchorId="127BFEF8">
          <v:shape id="_x0000_i1057" type="#_x0000_t75" style="width:70.15pt;height:30.85pt" o:ole="">
            <v:imagedata r:id="rId76" o:title=""/>
          </v:shape>
          <o:OLEObject Type="Embed" ProgID="Equation.DSMT4" ShapeID="_x0000_i1057" DrawAspect="Content" ObjectID="_1538847629" r:id="rId77"/>
        </w:object>
      </w:r>
      <w:r w:rsidR="006620AE">
        <w:rPr>
          <w:position w:val="-24"/>
        </w:rPr>
        <w:t xml:space="preserve"> </w:t>
      </w:r>
      <w:r w:rsidRPr="00B47056">
        <w:t>simplifies to:</w:t>
      </w:r>
    </w:p>
    <w:p w14:paraId="0DFAB996" w14:textId="4A814123" w:rsidR="00AD31DA" w:rsidRDefault="00AD31DA" w:rsidP="00AD31DA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9771D5">
        <w:rPr>
          <w:position w:val="-24"/>
        </w:rPr>
        <w:object w:dxaOrig="780" w:dyaOrig="620" w14:anchorId="39F11DCD">
          <v:shape id="_x0000_i1058" type="#_x0000_t75" style="width:39.25pt;height:30.85pt" o:ole="">
            <v:imagedata r:id="rId78" o:title=""/>
          </v:shape>
          <o:OLEObject Type="Embed" ProgID="Equation.DSMT4" ShapeID="_x0000_i1058" DrawAspect="Content" ObjectID="_1538847630" r:id="rId79"/>
        </w:object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 xml:space="preserve"> </w:t>
      </w:r>
      <w:r w:rsidRPr="00F86633">
        <w:rPr>
          <w:rStyle w:val="Cquestionpartlabelbold"/>
        </w:rPr>
        <w:tab/>
        <w:t>B</w:t>
      </w:r>
      <w:r>
        <w:tab/>
      </w:r>
      <w:r w:rsidRPr="009771D5">
        <w:rPr>
          <w:position w:val="-24"/>
        </w:rPr>
        <w:object w:dxaOrig="820" w:dyaOrig="620" w14:anchorId="721113AB">
          <v:shape id="_x0000_i1059" type="#_x0000_t75" style="width:41.15pt;height:30.85pt" o:ole="">
            <v:imagedata r:id="rId80" o:title=""/>
          </v:shape>
          <o:OLEObject Type="Embed" ProgID="Equation.DSMT4" ShapeID="_x0000_i1059" DrawAspect="Content" ObjectID="_1538847631" r:id="rId81"/>
        </w:object>
      </w:r>
      <w:r w:rsidRPr="00B47056">
        <w:t xml:space="preserve">    </w:t>
      </w:r>
      <w:r w:rsidR="00BD38BC">
        <w:tab/>
      </w:r>
      <w:r w:rsidR="00BD38BC">
        <w:tab/>
      </w:r>
      <w:r w:rsidR="00BD38BC">
        <w:tab/>
      </w:r>
      <w:r w:rsidRPr="00F86633">
        <w:rPr>
          <w:rStyle w:val="Cquestionpartlabelbold"/>
        </w:rPr>
        <w:t>C</w:t>
      </w:r>
      <w:r>
        <w:tab/>
      </w:r>
      <w:r w:rsidRPr="009771D5">
        <w:rPr>
          <w:position w:val="-24"/>
        </w:rPr>
        <w:object w:dxaOrig="740" w:dyaOrig="620" w14:anchorId="142C6AEE">
          <v:shape id="_x0000_i1060" type="#_x0000_t75" style="width:36.45pt;height:30.85pt" o:ole="">
            <v:imagedata r:id="rId82" o:title=""/>
          </v:shape>
          <o:OLEObject Type="Embed" ProgID="Equation.DSMT4" ShapeID="_x0000_i1060" DrawAspect="Content" ObjectID="_1538847632" r:id="rId83"/>
        </w:object>
      </w:r>
      <w:r w:rsidRPr="00B47056">
        <w:t xml:space="preserve"> </w:t>
      </w:r>
      <w:r w:rsidRPr="00B47056">
        <w:tab/>
      </w:r>
      <w:r>
        <w:tab/>
      </w:r>
      <w:r>
        <w:tab/>
      </w:r>
      <w:r>
        <w:tab/>
      </w:r>
      <w:r>
        <w:tab/>
      </w:r>
      <w:r w:rsidRPr="00F86633">
        <w:rPr>
          <w:rStyle w:val="Cquestionpartlabelbold"/>
        </w:rPr>
        <w:t>D</w:t>
      </w:r>
      <w:r>
        <w:tab/>
      </w:r>
      <w:r w:rsidRPr="009771D5">
        <w:rPr>
          <w:position w:val="-24"/>
        </w:rPr>
        <w:object w:dxaOrig="780" w:dyaOrig="620" w14:anchorId="070EDDD8">
          <v:shape id="_x0000_i1061" type="#_x0000_t75" style="width:39.25pt;height:30.85pt" o:ole="">
            <v:imagedata r:id="rId84" o:title=""/>
          </v:shape>
          <o:OLEObject Type="Embed" ProgID="Equation.DSMT4" ShapeID="_x0000_i1061" DrawAspect="Content" ObjectID="_1538847633" r:id="rId85"/>
        </w:object>
      </w:r>
    </w:p>
    <w:p w14:paraId="66AE6211" w14:textId="0A98A774" w:rsidR="00AD31DA" w:rsidRDefault="00AD31DA" w:rsidP="00AD31DA">
      <w:pPr>
        <w:pStyle w:val="Psectionresults"/>
      </w:pPr>
      <w:r>
        <w:t>M</w:t>
      </w:r>
      <w:r w:rsidR="00BD38BC">
        <w:t>ultiple-choice results: ___ / 10</w:t>
      </w:r>
    </w:p>
    <w:p w14:paraId="4AF51751" w14:textId="77777777" w:rsidR="00AD31DA" w:rsidRDefault="00AD31DA" w:rsidP="00D100A1">
      <w:pPr>
        <w:pStyle w:val="Psectionheading"/>
        <w:pageBreakBefore w:val="0"/>
      </w:pPr>
      <w:r>
        <w:t>Short answer section</w:t>
      </w:r>
    </w:p>
    <w:p w14:paraId="378C62E8" w14:textId="72BDB816" w:rsidR="00AD31DA" w:rsidRDefault="00AD31DA" w:rsidP="00AD31DA">
      <w:pPr>
        <w:pStyle w:val="Pquestionheadingsx1stafterhead"/>
      </w:pPr>
      <w:r>
        <w:t>Question 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[3.</w:t>
      </w:r>
      <w:r w:rsidR="00E64C0B">
        <w:t>5</w:t>
      </w:r>
      <w:r w:rsidRPr="00DF7F34">
        <w:t>]</w:t>
      </w:r>
    </w:p>
    <w:p w14:paraId="1FBB2803" w14:textId="77777777" w:rsidR="00AD31DA" w:rsidRDefault="00AD31DA" w:rsidP="00AD31DA">
      <w:pPr>
        <w:pStyle w:val="Pquestiontextmainstem"/>
      </w:pPr>
      <w:r w:rsidRPr="00B47056">
        <w:t>Use words from the list below to complete the following sentences.</w:t>
      </w:r>
    </w:p>
    <w:p w14:paraId="1AE7DF01" w14:textId="0BA95421" w:rsidR="00D100A1" w:rsidRPr="00FA5C18" w:rsidRDefault="00AD31DA" w:rsidP="00D100A1">
      <w:pPr>
        <w:pStyle w:val="Pquestiontextmainstem"/>
        <w:rPr>
          <w:rStyle w:val="Cmathsexpressions"/>
        </w:rPr>
      </w:pPr>
      <w:r w:rsidRPr="00FA5C18">
        <w:rPr>
          <w:rStyle w:val="Cmathsexpressions"/>
        </w:rPr>
        <w:t xml:space="preserve">algebraic fractions </w:t>
      </w:r>
      <w:r w:rsidR="00D100A1">
        <w:rPr>
          <w:rStyle w:val="Cmathsexpressions"/>
        </w:rPr>
        <w:t xml:space="preserve">           </w:t>
      </w:r>
      <w:r w:rsidRPr="00FA5C18">
        <w:rPr>
          <w:rStyle w:val="Cmathsexpressions"/>
        </w:rPr>
        <w:t xml:space="preserve">quadratic trinomial   </w:t>
      </w:r>
      <w:r w:rsidRPr="00FA5C18">
        <w:rPr>
          <w:rStyle w:val="Cmathsexpressions"/>
        </w:rPr>
        <w:tab/>
      </w:r>
      <w:r w:rsidR="00D100A1" w:rsidRPr="00FA5C18">
        <w:rPr>
          <w:rStyle w:val="Cmathsexpressions"/>
        </w:rPr>
        <w:t>binomial product</w:t>
      </w:r>
      <w:r w:rsidR="00D100A1">
        <w:rPr>
          <w:rStyle w:val="Cmathsexpressions"/>
        </w:rPr>
        <w:tab/>
      </w:r>
      <w:r w:rsidR="00D100A1" w:rsidRPr="00FA5C18">
        <w:rPr>
          <w:rStyle w:val="Cmathsexpressions"/>
        </w:rPr>
        <w:t xml:space="preserve">  perfect squares </w:t>
      </w:r>
    </w:p>
    <w:p w14:paraId="554091B8" w14:textId="7494B720" w:rsidR="00AD31DA" w:rsidRDefault="00AD31DA" w:rsidP="00AD31DA">
      <w:pPr>
        <w:pStyle w:val="Pquestiontextmainstem"/>
        <w:rPr>
          <w:rStyle w:val="Cmathsexpressions"/>
        </w:rPr>
      </w:pPr>
      <w:r w:rsidRPr="00FA5C18">
        <w:rPr>
          <w:rStyle w:val="Cmathsexpressions"/>
        </w:rPr>
        <w:t xml:space="preserve">difference of two squares   </w:t>
      </w:r>
      <w:r w:rsidR="00D100A1">
        <w:rPr>
          <w:rStyle w:val="Cmathsexpressions"/>
        </w:rPr>
        <w:t xml:space="preserve">    </w:t>
      </w:r>
      <w:r w:rsidR="00E64C0B">
        <w:rPr>
          <w:rStyle w:val="Cmathsexpressions"/>
        </w:rPr>
        <w:t>factorising</w:t>
      </w:r>
      <w:r w:rsidR="00D100A1">
        <w:rPr>
          <w:rStyle w:val="Cmathsexpressions"/>
        </w:rPr>
        <w:t xml:space="preserve">     </w:t>
      </w:r>
      <w:r w:rsidRPr="00FA5C18">
        <w:rPr>
          <w:rStyle w:val="Cmathsexpressions"/>
        </w:rPr>
        <w:t xml:space="preserve">    highest common factor  </w:t>
      </w:r>
      <w:r w:rsidR="00D100A1">
        <w:rPr>
          <w:rStyle w:val="Cmathsexpressions"/>
        </w:rPr>
        <w:t xml:space="preserve">     </w:t>
      </w:r>
      <w:r w:rsidR="00D100A1" w:rsidRPr="00FA5C18">
        <w:rPr>
          <w:rStyle w:val="Cmathsexpressions"/>
        </w:rPr>
        <w:t>monic</w:t>
      </w:r>
    </w:p>
    <w:p w14:paraId="4F3C2DD7" w14:textId="77777777" w:rsidR="00D100A1" w:rsidRPr="00FA5C18" w:rsidRDefault="00D100A1" w:rsidP="00AD31DA">
      <w:pPr>
        <w:pStyle w:val="Pquestiontextmainstem"/>
        <w:rPr>
          <w:rStyle w:val="Cmathsexpressions"/>
        </w:rPr>
      </w:pPr>
    </w:p>
    <w:p w14:paraId="6DE0D2C4" w14:textId="1AB8206F" w:rsidR="00D100A1" w:rsidRPr="00B47056" w:rsidRDefault="00AD31DA" w:rsidP="00AD31DA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="00E64C0B" w:rsidRPr="00A5012F">
        <w:rPr>
          <w:rStyle w:val="Cmathsexpressions"/>
        </w:rPr>
        <w:t xml:space="preserve">______________ </w:t>
      </w:r>
      <w:r w:rsidR="00E64C0B" w:rsidRPr="00A5012F">
        <w:t>involves taking out the highest common factor of terms.</w:t>
      </w:r>
    </w:p>
    <w:p w14:paraId="71157CD1" w14:textId="77777777" w:rsidR="00AD31DA" w:rsidRPr="00B47056" w:rsidRDefault="00AD31DA" w:rsidP="00AD31DA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2</w:t>
      </w:r>
      <w:r w:rsidRPr="00B47056">
        <w:t xml:space="preserve"> – </w:t>
      </w:r>
      <w:r w:rsidRPr="00525E45">
        <w:rPr>
          <w:rStyle w:val="Cmathsexpressions"/>
        </w:rPr>
        <w:t>x</w:t>
      </w:r>
      <w:r w:rsidRPr="00B47056">
        <w:t xml:space="preserve"> – 36 is an example of a __________________ quadratic.</w:t>
      </w:r>
    </w:p>
    <w:p w14:paraId="60625210" w14:textId="77777777" w:rsidR="00AD31DA" w:rsidRDefault="00AD31DA" w:rsidP="00AD31DA">
      <w:pPr>
        <w:pStyle w:val="Pquestionheadingsx"/>
      </w:pPr>
      <w:r>
        <w:t>Question 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[3.6</w:t>
      </w:r>
      <w:r w:rsidRPr="00DF7F34">
        <w:t>]</w:t>
      </w:r>
    </w:p>
    <w:p w14:paraId="36F31EA2" w14:textId="77777777" w:rsidR="00AD31DA" w:rsidRPr="00FA5C18" w:rsidRDefault="00AD31DA" w:rsidP="00AD31DA">
      <w:pPr>
        <w:pStyle w:val="Pquestiontextmainstem"/>
        <w:rPr>
          <w:rStyle w:val="Cquestionpartlabelbold"/>
        </w:rPr>
      </w:pPr>
      <w:r w:rsidRPr="00B47056">
        <w:t xml:space="preserve">Explain the term perfect squares. Use the expansion of </w:t>
      </w:r>
      <w:r w:rsidRPr="009771D5">
        <w:rPr>
          <w:position w:val="-10"/>
        </w:rPr>
        <w:object w:dxaOrig="760" w:dyaOrig="360" w14:anchorId="0EE2559D">
          <v:shape id="_x0000_i1062" type="#_x0000_t75" style="width:37.4pt;height:16.85pt" o:ole="">
            <v:imagedata r:id="rId86" o:title=""/>
          </v:shape>
          <o:OLEObject Type="Embed" ProgID="Equation.DSMT4" ShapeID="_x0000_i1062" DrawAspect="Content" ObjectID="_1538847634" r:id="rId87"/>
        </w:object>
      </w:r>
      <w:r w:rsidRPr="00B47056">
        <w:t xml:space="preserve"> and the factorisation of </w:t>
      </w:r>
      <w:r w:rsidRPr="009771D5">
        <w:rPr>
          <w:position w:val="-6"/>
        </w:rPr>
        <w:object w:dxaOrig="1180" w:dyaOrig="320" w14:anchorId="1BFB234E">
          <v:shape id="_x0000_i1063" type="#_x0000_t75" style="width:58.9pt;height:16.85pt" o:ole="">
            <v:imagedata r:id="rId88" o:title=""/>
          </v:shape>
          <o:OLEObject Type="Embed" ProgID="Equation.DSMT4" ShapeID="_x0000_i1063" DrawAspect="Content" ObjectID="_1538847635" r:id="rId89"/>
        </w:object>
      </w:r>
      <w:r w:rsidRPr="00B47056">
        <w:t>to help you explain.</w:t>
      </w:r>
    </w:p>
    <w:p w14:paraId="27EAF921" w14:textId="77777777" w:rsidR="00AD31DA" w:rsidRDefault="00AD31DA" w:rsidP="00AD31DA">
      <w:pPr>
        <w:pStyle w:val="Pquestiontextmainstem"/>
      </w:pPr>
      <w:r w:rsidRPr="00B47056">
        <w:t>___________________________________________________________________________</w:t>
      </w:r>
    </w:p>
    <w:p w14:paraId="7C643D61" w14:textId="77777777" w:rsidR="00AD31DA" w:rsidRDefault="00AD31DA" w:rsidP="00AD31DA">
      <w:pPr>
        <w:pStyle w:val="Pquestiontextmainstem"/>
      </w:pPr>
      <w:r w:rsidRPr="00B47056">
        <w:t>___________________________________________________________________________</w:t>
      </w:r>
    </w:p>
    <w:p w14:paraId="2C939CA3" w14:textId="77777777" w:rsidR="00AD31DA" w:rsidRDefault="00AD31DA" w:rsidP="00AD31DA">
      <w:pPr>
        <w:pStyle w:val="Pquestiontextmainstem"/>
      </w:pPr>
      <w:r w:rsidRPr="00B47056">
        <w:t>___________________________________________________________________________</w:t>
      </w:r>
    </w:p>
    <w:p w14:paraId="35ECF05B" w14:textId="77777777" w:rsidR="00AD31DA" w:rsidRDefault="00AD31DA" w:rsidP="00AD31DA">
      <w:pPr>
        <w:pStyle w:val="Pquestionheadingsx"/>
      </w:pPr>
      <w:r>
        <w:t>Question 13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[3.1</w:t>
      </w:r>
      <w:r w:rsidRPr="00DF7F34">
        <w:t>]</w:t>
      </w:r>
    </w:p>
    <w:p w14:paraId="5DCDB669" w14:textId="77777777" w:rsidR="00AD31DA" w:rsidRDefault="00AD31DA" w:rsidP="00AD31DA">
      <w:pPr>
        <w:pStyle w:val="Pquestiontextmainstem"/>
      </w:pPr>
      <w:r w:rsidRPr="00B47056">
        <w:t xml:space="preserve">Expand </w:t>
      </w:r>
      <w:r w:rsidRPr="009771D5">
        <w:rPr>
          <w:position w:val="-10"/>
        </w:rPr>
        <w:object w:dxaOrig="780" w:dyaOrig="360" w14:anchorId="0C8634D1">
          <v:shape id="_x0000_i1064" type="#_x0000_t75" style="width:39.25pt;height:16.85pt" o:ole="">
            <v:imagedata r:id="rId90" o:title=""/>
          </v:shape>
          <o:OLEObject Type="Embed" ProgID="Equation.DSMT4" ShapeID="_x0000_i1064" DrawAspect="Content" ObjectID="_1538847636" r:id="rId91"/>
        </w:object>
      </w:r>
      <w:r w:rsidRPr="00B47056">
        <w:t>.</w:t>
      </w:r>
    </w:p>
    <w:p w14:paraId="52B77EBA" w14:textId="77777777" w:rsidR="00D100A1" w:rsidRDefault="00D100A1" w:rsidP="00AD31DA">
      <w:pPr>
        <w:pStyle w:val="Pquestiontextmainstem"/>
      </w:pPr>
    </w:p>
    <w:p w14:paraId="6CA4BFF5" w14:textId="77777777" w:rsidR="00BD38BC" w:rsidRDefault="00BD38BC" w:rsidP="00AD31DA">
      <w:pPr>
        <w:pStyle w:val="Pquestiontextmainstem"/>
      </w:pPr>
    </w:p>
    <w:p w14:paraId="37DBD4CE" w14:textId="77777777" w:rsidR="00AD31DA" w:rsidRDefault="00AD31DA" w:rsidP="00AD31DA">
      <w:pPr>
        <w:pStyle w:val="Pquestionheadingsx"/>
      </w:pPr>
      <w:r>
        <w:t>Question 14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[3.2</w:t>
      </w:r>
      <w:r w:rsidRPr="00DF7F34">
        <w:t>]</w:t>
      </w:r>
    </w:p>
    <w:p w14:paraId="077FA394" w14:textId="77777777" w:rsidR="00AD31DA" w:rsidRDefault="00AD31DA" w:rsidP="00AD31DA">
      <w:pPr>
        <w:pStyle w:val="Pquestiontextmainstem"/>
      </w:pPr>
      <w:r w:rsidRPr="00B47056">
        <w:t xml:space="preserve">Factorise </w:t>
      </w:r>
      <w:r w:rsidRPr="009771D5">
        <w:rPr>
          <w:position w:val="-10"/>
        </w:rPr>
        <w:object w:dxaOrig="1880" w:dyaOrig="320" w14:anchorId="13A4E25C">
          <v:shape id="_x0000_i1065" type="#_x0000_t75" style="width:94.45pt;height:16.85pt" o:ole="">
            <v:imagedata r:id="rId92" o:title=""/>
          </v:shape>
          <o:OLEObject Type="Embed" ProgID="Equation.DSMT4" ShapeID="_x0000_i1065" DrawAspect="Content" ObjectID="_1538847637" r:id="rId93"/>
        </w:object>
      </w:r>
      <w:r w:rsidRPr="00B47056">
        <w:t>.</w:t>
      </w:r>
    </w:p>
    <w:p w14:paraId="64115BB6" w14:textId="77777777" w:rsidR="00BD38BC" w:rsidRDefault="00BD38BC" w:rsidP="00AD31DA">
      <w:pPr>
        <w:pStyle w:val="Pquestiontextmainstem"/>
      </w:pPr>
    </w:p>
    <w:p w14:paraId="08F83FF8" w14:textId="77777777" w:rsidR="00BD38BC" w:rsidRDefault="00BD38BC" w:rsidP="00AD31DA">
      <w:pPr>
        <w:pStyle w:val="Pquestiontextmainstem"/>
      </w:pPr>
    </w:p>
    <w:p w14:paraId="07650F14" w14:textId="77777777" w:rsidR="00BD38BC" w:rsidRDefault="00BD38BC" w:rsidP="00AD31DA">
      <w:pPr>
        <w:pStyle w:val="Pquestiontextmainstem"/>
      </w:pPr>
    </w:p>
    <w:p w14:paraId="46B315D8" w14:textId="0A68725E" w:rsidR="00AD31DA" w:rsidRDefault="00AD31DA" w:rsidP="00AD31DA">
      <w:pPr>
        <w:pStyle w:val="Pquestionheadingsx"/>
      </w:pPr>
      <w:r>
        <w:t>Question 15</w:t>
      </w:r>
      <w:r w:rsidRPr="00DF7F34">
        <w:tab/>
      </w:r>
      <w:r w:rsidR="00BD38BC" w:rsidRPr="00BD38BC">
        <w:rPr>
          <w:rStyle w:val="Cmarkslabel"/>
        </w:rPr>
        <w:t>3</w:t>
      </w:r>
      <w:r w:rsidRPr="00BD38BC">
        <w:rPr>
          <w:rStyle w:val="Cmarkslabel"/>
        </w:rPr>
        <w:t xml:space="preserve"> marks</w:t>
      </w:r>
      <w:r>
        <w:tab/>
        <w:t>[3.4</w:t>
      </w:r>
      <w:r w:rsidRPr="00DF7F34">
        <w:t>]</w:t>
      </w:r>
    </w:p>
    <w:p w14:paraId="5F59D855" w14:textId="0D903C3D" w:rsidR="00AD31DA" w:rsidRDefault="00AD31DA" w:rsidP="00AD31DA">
      <w:pPr>
        <w:pStyle w:val="Pquestiontextpartsa"/>
      </w:pPr>
      <w:r w:rsidRPr="00D40428">
        <w:t xml:space="preserve">Explain the transformations required to obtain </w:t>
      </w:r>
      <w:r w:rsidRPr="009771D5">
        <w:rPr>
          <w:position w:val="-10"/>
        </w:rPr>
        <w:object w:dxaOrig="1620" w:dyaOrig="360" w14:anchorId="378CB23F">
          <v:shape id="_x0000_i1066" type="#_x0000_t75" style="width:81.35pt;height:16.85pt" o:ole="">
            <v:imagedata r:id="rId94" o:title=""/>
          </v:shape>
          <o:OLEObject Type="Embed" ProgID="Equation.DSMT4" ShapeID="_x0000_i1066" DrawAspect="Content" ObjectID="_1538847638" r:id="rId95"/>
        </w:object>
      </w:r>
      <w:r w:rsidR="00D100A1">
        <w:rPr>
          <w:position w:val="-10"/>
        </w:rPr>
        <w:t xml:space="preserve"> </w:t>
      </w:r>
      <w:r w:rsidRPr="00D40428">
        <w:t>from</w:t>
      </w:r>
      <w:r w:rsidRPr="00525E45">
        <w:rPr>
          <w:rStyle w:val="Cmathsexpressions"/>
        </w:rPr>
        <w:t xml:space="preserve"> y</w:t>
      </w:r>
      <w:r w:rsidRPr="0099451E">
        <w:t xml:space="preserve"> = </w:t>
      </w:r>
      <w:r w:rsidRPr="00525E45">
        <w:rPr>
          <w:rStyle w:val="Cmathsexpressions"/>
        </w:rPr>
        <w:t>x</w:t>
      </w:r>
      <w:r w:rsidRPr="00525E45">
        <w:rPr>
          <w:rStyle w:val="Csuperscript"/>
        </w:rPr>
        <w:t>2</w:t>
      </w:r>
      <w:r>
        <w:t>.</w:t>
      </w:r>
    </w:p>
    <w:p w14:paraId="7F96307A" w14:textId="77777777" w:rsidR="00BD38BC" w:rsidRDefault="00BD38BC" w:rsidP="00AD31DA">
      <w:pPr>
        <w:pStyle w:val="Pquestiontextpartsa"/>
      </w:pPr>
    </w:p>
    <w:p w14:paraId="3FCEAD95" w14:textId="77777777" w:rsidR="00BD38BC" w:rsidRDefault="00BD38BC" w:rsidP="00AD31DA">
      <w:pPr>
        <w:pStyle w:val="Pquestiontextpartsa"/>
      </w:pPr>
    </w:p>
    <w:p w14:paraId="4B002A3D" w14:textId="77777777" w:rsidR="00BD38BC" w:rsidRDefault="00BD38BC" w:rsidP="00AD31DA">
      <w:pPr>
        <w:pStyle w:val="Pquestiontextpartsa"/>
      </w:pPr>
    </w:p>
    <w:p w14:paraId="14CD1F0E" w14:textId="77777777" w:rsidR="00AD31DA" w:rsidRDefault="00AD31DA" w:rsidP="00AD31DA">
      <w:pPr>
        <w:pStyle w:val="Pquestionheadingsx"/>
      </w:pPr>
      <w:r>
        <w:lastRenderedPageBreak/>
        <w:t>Question 16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[3.4</w:t>
      </w:r>
      <w:r w:rsidRPr="00DF7F34">
        <w:t>]</w:t>
      </w:r>
    </w:p>
    <w:p w14:paraId="1C2D1E53" w14:textId="77777777" w:rsidR="00AD31DA" w:rsidRDefault="00AD31DA" w:rsidP="00AD31DA">
      <w:pPr>
        <w:pStyle w:val="Pquestiontextmainstem"/>
      </w:pPr>
      <w:r w:rsidRPr="0099451E">
        <w:t xml:space="preserve">Sketch the graph of </w:t>
      </w:r>
      <w:r w:rsidRPr="009771D5">
        <w:rPr>
          <w:position w:val="-10"/>
        </w:rPr>
        <w:object w:dxaOrig="1540" w:dyaOrig="360" w14:anchorId="2B9EF806">
          <v:shape id="_x0000_i1067" type="#_x0000_t75" style="width:77.6pt;height:16.85pt" o:ole="">
            <v:imagedata r:id="rId96" o:title=""/>
          </v:shape>
          <o:OLEObject Type="Embed" ProgID="Equation.DSMT4" ShapeID="_x0000_i1067" DrawAspect="Content" ObjectID="_1538847639" r:id="rId97"/>
        </w:object>
      </w:r>
      <w:r w:rsidRPr="0099451E">
        <w:t xml:space="preserve">using transformations applied to </w:t>
      </w:r>
      <w:r w:rsidRPr="00FA5C18">
        <w:rPr>
          <w:rStyle w:val="Cmathsexpressions"/>
        </w:rPr>
        <w:t>y</w:t>
      </w:r>
      <w:r w:rsidRPr="0099451E">
        <w:t xml:space="preserve"> =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Pr="0099451E">
        <w:t>.</w:t>
      </w:r>
    </w:p>
    <w:p w14:paraId="09F11F83" w14:textId="77777777" w:rsidR="00AD31DA" w:rsidRPr="0099451E" w:rsidRDefault="00AD31DA" w:rsidP="00AD31DA">
      <w:pPr>
        <w:pStyle w:val="Pquestiontextmainstem"/>
      </w:pPr>
      <w:r>
        <w:rPr>
          <w:noProof/>
        </w:rPr>
        <w:drawing>
          <wp:inline distT="0" distB="0" distL="0" distR="0" wp14:anchorId="0CD31C1E" wp14:editId="2DA0D175">
            <wp:extent cx="3201035" cy="3111704"/>
            <wp:effectExtent l="0" t="0" r="0" b="12700"/>
            <wp:docPr id="82" name="Picture 82" descr="PM10_PR_TF_9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PM10_PR_TF_9_0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93" cy="31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9167" w14:textId="77777777" w:rsidR="00AD31DA" w:rsidRDefault="00AD31DA" w:rsidP="00AD31DA">
      <w:pPr>
        <w:pStyle w:val="Pquestionheadingsx"/>
      </w:pPr>
      <w:r>
        <w:t>Question 17</w:t>
      </w:r>
      <w:r w:rsidRPr="00DF7F34">
        <w:tab/>
      </w:r>
      <w:r w:rsidRPr="00FA5C18">
        <w:rPr>
          <w:rStyle w:val="Cmarkslabel"/>
        </w:rPr>
        <w:t>3</w:t>
      </w:r>
      <w:r w:rsidRPr="00147A0F"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  <w:t>[3.5</w:t>
      </w:r>
      <w:r w:rsidRPr="00DF7F34">
        <w:t>]</w:t>
      </w:r>
    </w:p>
    <w:p w14:paraId="34A0C15C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743369">
        <w:t xml:space="preserve">Substitute </w:t>
      </w:r>
      <w:r w:rsidRPr="00525E45">
        <w:rPr>
          <w:rStyle w:val="Cmathsexpressions"/>
        </w:rPr>
        <w:t>x</w:t>
      </w:r>
      <w:r w:rsidRPr="00743369">
        <w:t xml:space="preserve"> = </w:t>
      </w:r>
      <w:r w:rsidRPr="00525E45">
        <w:rPr>
          <w:rStyle w:val="Cmathsexpressions"/>
        </w:rPr>
        <w:t>a</w:t>
      </w:r>
      <w:r w:rsidRPr="00743369">
        <w:t xml:space="preserve"> + 2 into (</w:t>
      </w:r>
      <w:r w:rsidRPr="00525E45">
        <w:rPr>
          <w:rStyle w:val="Cmathsexpressions"/>
        </w:rPr>
        <w:t>a</w:t>
      </w:r>
      <w:r w:rsidRPr="00743369">
        <w:t xml:space="preserve"> + 2)</w:t>
      </w:r>
      <w:r w:rsidRPr="00525E45">
        <w:rPr>
          <w:rStyle w:val="Csuperscript"/>
        </w:rPr>
        <w:t>2</w:t>
      </w:r>
      <w:r w:rsidRPr="00743369">
        <w:t xml:space="preserve"> + 4(</w:t>
      </w:r>
      <w:r w:rsidRPr="00525E45">
        <w:rPr>
          <w:rStyle w:val="Cmathsexpressions"/>
        </w:rPr>
        <w:t>a</w:t>
      </w:r>
      <w:r w:rsidRPr="00743369">
        <w:t xml:space="preserve"> + 2) – 5.</w:t>
      </w:r>
    </w:p>
    <w:p w14:paraId="7A142111" w14:textId="77777777" w:rsidR="00BD38BC" w:rsidRDefault="00BD38BC" w:rsidP="00AD31DA">
      <w:pPr>
        <w:pStyle w:val="Pquestiontextpartsa"/>
      </w:pPr>
    </w:p>
    <w:p w14:paraId="71456F60" w14:textId="77777777" w:rsidR="00BD38BC" w:rsidRDefault="00BD38BC" w:rsidP="00AD31DA">
      <w:pPr>
        <w:pStyle w:val="Pquestiontextpartsa"/>
      </w:pPr>
    </w:p>
    <w:p w14:paraId="513815AF" w14:textId="77777777" w:rsidR="00D100A1" w:rsidRDefault="00D100A1" w:rsidP="00AD31DA">
      <w:pPr>
        <w:pStyle w:val="Pquestiontextpartsa"/>
      </w:pPr>
    </w:p>
    <w:p w14:paraId="1626AEF5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(b)</w:t>
      </w:r>
      <w:r w:rsidRPr="00F86633">
        <w:rPr>
          <w:rStyle w:val="Cquestionpartlabelbold"/>
        </w:rPr>
        <w:tab/>
      </w:r>
      <w:r w:rsidRPr="00743369">
        <w:t xml:space="preserve">Factorise your answer to part </w:t>
      </w:r>
      <w:r w:rsidRPr="00976501">
        <w:rPr>
          <w:rStyle w:val="Cquestionpartlabelbold"/>
        </w:rPr>
        <w:t>(a)</w:t>
      </w:r>
      <w:r w:rsidRPr="00976501">
        <w:t>.</w:t>
      </w:r>
    </w:p>
    <w:p w14:paraId="0FCEACCA" w14:textId="77777777" w:rsidR="00BD38BC" w:rsidRDefault="00BD38BC" w:rsidP="00AD31DA">
      <w:pPr>
        <w:pStyle w:val="Pquestiontextpartsa"/>
      </w:pPr>
    </w:p>
    <w:p w14:paraId="06C77F0D" w14:textId="77777777" w:rsidR="00BD38BC" w:rsidRDefault="00BD38BC" w:rsidP="00AD31DA">
      <w:pPr>
        <w:pStyle w:val="Pquestiontextpartsa"/>
      </w:pPr>
    </w:p>
    <w:p w14:paraId="237817DC" w14:textId="77777777" w:rsidR="00D100A1" w:rsidRDefault="00D100A1" w:rsidP="00AD31DA">
      <w:pPr>
        <w:pStyle w:val="Pquestiontextpartsa"/>
      </w:pPr>
    </w:p>
    <w:p w14:paraId="6512B0E3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743369">
        <w:t xml:space="preserve">Substitute </w:t>
      </w:r>
      <w:r w:rsidRPr="00525E45">
        <w:rPr>
          <w:rStyle w:val="Cmathsexpressions"/>
        </w:rPr>
        <w:t>x</w:t>
      </w:r>
      <w:r w:rsidRPr="00743369">
        <w:t xml:space="preserve"> = </w:t>
      </w:r>
      <w:r w:rsidRPr="00525E45">
        <w:rPr>
          <w:rStyle w:val="Cmathsexpressions"/>
        </w:rPr>
        <w:t>a</w:t>
      </w:r>
      <w:r w:rsidRPr="00743369">
        <w:t xml:space="preserve"> + 2 into your answer to part </w:t>
      </w:r>
      <w:r w:rsidRPr="00976501">
        <w:rPr>
          <w:rStyle w:val="Cquestionpartlabelbold"/>
        </w:rPr>
        <w:t>(b)</w:t>
      </w:r>
      <w:r w:rsidRPr="00743369">
        <w:t xml:space="preserve"> and simplify.</w:t>
      </w:r>
    </w:p>
    <w:p w14:paraId="2E61DC02" w14:textId="77777777" w:rsidR="00BD38BC" w:rsidRDefault="00BD38BC" w:rsidP="00AD31DA">
      <w:pPr>
        <w:pStyle w:val="Pquestiontextpartsa"/>
      </w:pPr>
    </w:p>
    <w:p w14:paraId="6FA4AE57" w14:textId="77777777" w:rsidR="00D100A1" w:rsidRDefault="00D100A1" w:rsidP="00AD31DA">
      <w:pPr>
        <w:pStyle w:val="Pquestiontextpartsa"/>
      </w:pPr>
    </w:p>
    <w:p w14:paraId="7B41FABC" w14:textId="77777777" w:rsidR="00BD38BC" w:rsidRPr="00F86633" w:rsidRDefault="00BD38BC" w:rsidP="00AD31DA">
      <w:pPr>
        <w:pStyle w:val="Pquestiontextpartsa"/>
      </w:pPr>
    </w:p>
    <w:p w14:paraId="1918E409" w14:textId="77777777" w:rsidR="00AD31DA" w:rsidRDefault="00AD31DA" w:rsidP="00AD31DA">
      <w:pPr>
        <w:pStyle w:val="Pquestionheadingsx"/>
      </w:pPr>
      <w:r>
        <w:t>Question 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[3.6</w:t>
      </w:r>
      <w:r w:rsidRPr="00DF7F34">
        <w:t>]</w:t>
      </w:r>
    </w:p>
    <w:p w14:paraId="6AF0F280" w14:textId="77777777" w:rsidR="00AD31DA" w:rsidRDefault="00AD31DA" w:rsidP="00AD31DA">
      <w:pPr>
        <w:pStyle w:val="Pquestiontextmainstem"/>
      </w:pPr>
      <w:r w:rsidRPr="00B47056">
        <w:t xml:space="preserve">Use the factorisation of </w:t>
      </w:r>
      <w:r w:rsidRPr="009771D5">
        <w:rPr>
          <w:position w:val="-6"/>
        </w:rPr>
        <w:object w:dxaOrig="1100" w:dyaOrig="320" w14:anchorId="0C9DCF8E">
          <v:shape id="_x0000_i1068" type="#_x0000_t75" style="width:55.15pt;height:16.85pt" o:ole="">
            <v:imagedata r:id="rId99" o:title=""/>
          </v:shape>
          <o:OLEObject Type="Embed" ProgID="Equation.DSMT4" ShapeID="_x0000_i1068" DrawAspect="Content" ObjectID="_1538847640" r:id="rId100"/>
        </w:object>
      </w:r>
      <w:r w:rsidRPr="00B47056">
        <w:t xml:space="preserve"> to factorise </w:t>
      </w:r>
      <w:r w:rsidRPr="009771D5">
        <w:rPr>
          <w:position w:val="-6"/>
        </w:rPr>
        <w:object w:dxaOrig="1500" w:dyaOrig="320" w14:anchorId="1D30381B">
          <v:shape id="_x0000_i1069" type="#_x0000_t75" style="width:73.85pt;height:16.85pt" o:ole="">
            <v:imagedata r:id="rId101" o:title=""/>
          </v:shape>
          <o:OLEObject Type="Embed" ProgID="Equation.DSMT4" ShapeID="_x0000_i1069" DrawAspect="Content" ObjectID="_1538847641" r:id="rId102"/>
        </w:object>
      </w:r>
      <w:r>
        <w:t>.</w:t>
      </w:r>
    </w:p>
    <w:p w14:paraId="2D3CFF7A" w14:textId="77777777" w:rsidR="00BD38BC" w:rsidRDefault="00BD38BC" w:rsidP="00AD31DA">
      <w:pPr>
        <w:pStyle w:val="Pquestiontextmainstem"/>
      </w:pPr>
    </w:p>
    <w:p w14:paraId="1821A47E" w14:textId="77777777" w:rsidR="00BD38BC" w:rsidRDefault="00BD38BC" w:rsidP="00AD31DA">
      <w:pPr>
        <w:pStyle w:val="Pquestiontextmainstem"/>
      </w:pPr>
    </w:p>
    <w:p w14:paraId="7FB084FE" w14:textId="77777777" w:rsidR="00BD38BC" w:rsidRPr="00FA5C18" w:rsidRDefault="00BD38BC" w:rsidP="00AD31DA">
      <w:pPr>
        <w:pStyle w:val="Pquestiontextmainstem"/>
      </w:pPr>
    </w:p>
    <w:p w14:paraId="38941269" w14:textId="77777777" w:rsidR="00AD31DA" w:rsidRDefault="00AD31DA" w:rsidP="00AD31DA">
      <w:pPr>
        <w:pStyle w:val="Pquestionheadingsx"/>
      </w:pPr>
      <w:r>
        <w:lastRenderedPageBreak/>
        <w:t>Question 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[3.6</w:t>
      </w:r>
      <w:r w:rsidRPr="00DF7F34">
        <w:t>]</w:t>
      </w:r>
    </w:p>
    <w:p w14:paraId="23930E01" w14:textId="77777777" w:rsidR="00AD31DA" w:rsidRPr="00B47056" w:rsidRDefault="00AD31DA" w:rsidP="00AD31DA">
      <w:pPr>
        <w:pStyle w:val="Pquestiontextmainstem"/>
      </w:pPr>
      <w:r>
        <w:rPr>
          <w:noProof/>
        </w:rPr>
        <w:drawing>
          <wp:inline distT="0" distB="0" distL="0" distR="0" wp14:anchorId="4FA095A2" wp14:editId="5E993E18">
            <wp:extent cx="1628775" cy="1657350"/>
            <wp:effectExtent l="0" t="0" r="9525" b="0"/>
            <wp:docPr id="2" name="Picture 2" descr="PM10_PR_TA_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10_PR_TA_2_01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F741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(a)</w:t>
      </w:r>
      <w:r>
        <w:tab/>
        <w:t xml:space="preserve">Write </w:t>
      </w:r>
      <w:r w:rsidRPr="00B47056">
        <w:t>expressions for the area</w:t>
      </w:r>
      <w:r>
        <w:t>s</w:t>
      </w:r>
      <w:r w:rsidRPr="00B47056">
        <w:t xml:space="preserve"> of the large square and the small square.</w:t>
      </w:r>
    </w:p>
    <w:p w14:paraId="1E1DA4D5" w14:textId="77777777" w:rsidR="00BD38BC" w:rsidRDefault="00BD38BC" w:rsidP="00AD31DA">
      <w:pPr>
        <w:pStyle w:val="Pquestiontextpartsa"/>
      </w:pPr>
    </w:p>
    <w:p w14:paraId="724935C6" w14:textId="77777777" w:rsidR="00BD38BC" w:rsidRDefault="00BD38BC" w:rsidP="00AD31DA">
      <w:pPr>
        <w:pStyle w:val="Pquestiontextpartsa"/>
      </w:pPr>
    </w:p>
    <w:p w14:paraId="49F66FF9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B47056">
        <w:t>Write the expression for the shaded area and factorise the result.</w:t>
      </w:r>
    </w:p>
    <w:p w14:paraId="7DA0E82F" w14:textId="77777777" w:rsidR="00BD38BC" w:rsidRDefault="00BD38BC" w:rsidP="00AD31DA">
      <w:pPr>
        <w:pStyle w:val="Pquestiontextpartsa"/>
      </w:pPr>
    </w:p>
    <w:p w14:paraId="20F84BA3" w14:textId="77777777" w:rsidR="00BD38BC" w:rsidRDefault="00BD38BC" w:rsidP="00AD31DA">
      <w:pPr>
        <w:pStyle w:val="Pquestiontextpartsa"/>
      </w:pPr>
    </w:p>
    <w:p w14:paraId="0E328ADD" w14:textId="77777777" w:rsidR="00AD31DA" w:rsidRDefault="00AD31DA" w:rsidP="00AD31DA">
      <w:pPr>
        <w:pStyle w:val="Pquestionheadingsx"/>
      </w:pPr>
      <w:r>
        <w:t>Question 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[3.2, 3.6</w:t>
      </w:r>
      <w:r w:rsidRPr="00DF7F34">
        <w:t>]</w:t>
      </w:r>
    </w:p>
    <w:p w14:paraId="4405E6E0" w14:textId="77777777" w:rsidR="00AD31DA" w:rsidRDefault="00AD31DA" w:rsidP="00AD31DA">
      <w:pPr>
        <w:pStyle w:val="Pquestiontextmainstem"/>
      </w:pPr>
      <w:r w:rsidRPr="00B47056">
        <w:t xml:space="preserve">Factorise </w:t>
      </w:r>
      <w:r w:rsidRPr="009771D5">
        <w:rPr>
          <w:position w:val="-10"/>
        </w:rPr>
        <w:object w:dxaOrig="1500" w:dyaOrig="360" w14:anchorId="5DE51C27">
          <v:shape id="_x0000_i1070" type="#_x0000_t75" style="width:73.85pt;height:16.85pt" o:ole="">
            <v:imagedata r:id="rId104" o:title=""/>
          </v:shape>
          <o:OLEObject Type="Embed" ProgID="Equation.DSMT4" ShapeID="_x0000_i1070" DrawAspect="Content" ObjectID="_1538847642" r:id="rId105"/>
        </w:object>
      </w:r>
      <w:r w:rsidRPr="00B47056">
        <w:t>.</w:t>
      </w:r>
    </w:p>
    <w:p w14:paraId="08285D3B" w14:textId="77777777" w:rsidR="00BD38BC" w:rsidRDefault="00BD38BC" w:rsidP="00AD31DA">
      <w:pPr>
        <w:pStyle w:val="Pquestiontextmainstem"/>
      </w:pPr>
    </w:p>
    <w:p w14:paraId="0F8D60A7" w14:textId="77777777" w:rsidR="00BD38BC" w:rsidRDefault="00BD38BC" w:rsidP="00AD31DA">
      <w:pPr>
        <w:pStyle w:val="Pquestiontextmainstem"/>
      </w:pPr>
    </w:p>
    <w:p w14:paraId="3DC18D55" w14:textId="77777777" w:rsidR="00BD38BC" w:rsidRPr="00FA5C18" w:rsidRDefault="00BD38BC" w:rsidP="00AD31DA">
      <w:pPr>
        <w:pStyle w:val="Pquestiontextmainstem"/>
      </w:pPr>
    </w:p>
    <w:p w14:paraId="3176E7C2" w14:textId="3F346B39" w:rsidR="00AD31DA" w:rsidRDefault="00AD31DA" w:rsidP="00AD31DA">
      <w:pPr>
        <w:pStyle w:val="Pquestionheadingsx"/>
      </w:pPr>
      <w:r>
        <w:t>Question 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8A6765">
        <w:tab/>
        <w:t>[</w:t>
      </w:r>
      <w:r>
        <w:t>3.7</w:t>
      </w:r>
      <w:r w:rsidRPr="00DF7F34">
        <w:t>]</w:t>
      </w:r>
    </w:p>
    <w:p w14:paraId="39A5C2C9" w14:textId="77777777" w:rsidR="00AD31DA" w:rsidRDefault="00AD31DA" w:rsidP="00AD31DA">
      <w:pPr>
        <w:pStyle w:val="Pquestiontextmainstem"/>
      </w:pPr>
      <w:r w:rsidRPr="00B47056">
        <w:t>Simplify</w:t>
      </w:r>
      <w:r w:rsidRPr="009771D5">
        <w:rPr>
          <w:position w:val="-24"/>
        </w:rPr>
        <w:object w:dxaOrig="1080" w:dyaOrig="660" w14:anchorId="3975F4C9">
          <v:shape id="_x0000_i1071" type="#_x0000_t75" style="width:55.15pt;height:32.75pt" o:ole="">
            <v:imagedata r:id="rId106" o:title=""/>
          </v:shape>
          <o:OLEObject Type="Embed" ProgID="Equation.DSMT4" ShapeID="_x0000_i1071" DrawAspect="Content" ObjectID="_1538847643" r:id="rId107"/>
        </w:object>
      </w:r>
      <w:r w:rsidRPr="00B47056">
        <w:t>.</w:t>
      </w:r>
    </w:p>
    <w:p w14:paraId="4557C53A" w14:textId="77777777" w:rsidR="00BD38BC" w:rsidRDefault="00BD38BC" w:rsidP="00AD31DA">
      <w:pPr>
        <w:pStyle w:val="Pquestiontextmainstem"/>
      </w:pPr>
    </w:p>
    <w:p w14:paraId="5336299F" w14:textId="77777777" w:rsidR="00BD38BC" w:rsidRDefault="00BD38BC" w:rsidP="00AD31DA">
      <w:pPr>
        <w:pStyle w:val="Pquestiontextmainstem"/>
      </w:pPr>
    </w:p>
    <w:p w14:paraId="6ABA381C" w14:textId="77777777" w:rsidR="007F7FDF" w:rsidRDefault="007F7FDF" w:rsidP="00AD31DA">
      <w:pPr>
        <w:pStyle w:val="Pquestiontextmainstem"/>
      </w:pPr>
    </w:p>
    <w:p w14:paraId="050780F0" w14:textId="77777777" w:rsidR="007F7FDF" w:rsidRDefault="007F7FDF" w:rsidP="00AD31DA">
      <w:pPr>
        <w:pStyle w:val="Pquestiontextmainstem"/>
      </w:pPr>
    </w:p>
    <w:p w14:paraId="5FE793A6" w14:textId="77777777" w:rsidR="00BD38BC" w:rsidRDefault="00BD38BC" w:rsidP="00AD31DA">
      <w:pPr>
        <w:pStyle w:val="Pquestiontextmainstem"/>
      </w:pPr>
    </w:p>
    <w:p w14:paraId="272E7389" w14:textId="30E0F407" w:rsidR="00AD31DA" w:rsidRDefault="00AD31DA" w:rsidP="00AD31DA">
      <w:pPr>
        <w:pStyle w:val="Pquestionheadingsx"/>
      </w:pPr>
      <w:r>
        <w:t>Question 22</w:t>
      </w:r>
      <w:r w:rsidRPr="00DF7F34">
        <w:tab/>
      </w:r>
      <w:r w:rsidR="007F7FDF">
        <w:rPr>
          <w:rStyle w:val="Cmarkslabel"/>
        </w:rPr>
        <w:t>4</w:t>
      </w:r>
      <w:r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>
        <w:tab/>
        <w:t>[3.7</w:t>
      </w:r>
      <w:r w:rsidRPr="00DF7F34">
        <w:t>]</w:t>
      </w:r>
    </w:p>
    <w:p w14:paraId="3C13126E" w14:textId="77777777" w:rsidR="00AD31DA" w:rsidRDefault="00AD31DA" w:rsidP="00AD31DA">
      <w:pPr>
        <w:pStyle w:val="Pquestiontextmainstem"/>
      </w:pPr>
      <w:r w:rsidRPr="00B47056">
        <w:t xml:space="preserve">Write </w:t>
      </w:r>
      <w:r w:rsidR="00D07602" w:rsidRPr="009771D5">
        <w:rPr>
          <w:position w:val="-24"/>
        </w:rPr>
        <w:object w:dxaOrig="1440" w:dyaOrig="640" w14:anchorId="7D3C9D14">
          <v:shape id="_x0000_i1072" type="#_x0000_t75" style="width:73.85pt;height:31.8pt" o:ole="">
            <v:imagedata r:id="rId108" o:title=""/>
          </v:shape>
          <o:OLEObject Type="Embed" ProgID="Equation.DSMT4" ShapeID="_x0000_i1072" DrawAspect="Content" ObjectID="_1538847644" r:id="rId109"/>
        </w:object>
      </w:r>
      <w:r w:rsidRPr="00B47056">
        <w:t>with a common denominator and simplify the expression.</w:t>
      </w:r>
    </w:p>
    <w:p w14:paraId="52182DCE" w14:textId="77777777" w:rsidR="00BD38BC" w:rsidRDefault="00BD38BC" w:rsidP="00AD31DA">
      <w:pPr>
        <w:pStyle w:val="Pquestiontextmainstem"/>
      </w:pPr>
    </w:p>
    <w:p w14:paraId="04A22443" w14:textId="77777777" w:rsidR="00BD38BC" w:rsidRDefault="00BD38BC" w:rsidP="00AD31DA">
      <w:pPr>
        <w:pStyle w:val="Pquestiontextmainstem"/>
      </w:pPr>
    </w:p>
    <w:p w14:paraId="5B55CB72" w14:textId="77777777" w:rsidR="00BD38BC" w:rsidRDefault="00BD38BC" w:rsidP="00AD31DA">
      <w:pPr>
        <w:pStyle w:val="Pquestiontextmainstem"/>
      </w:pPr>
    </w:p>
    <w:p w14:paraId="42B6E0A0" w14:textId="7CFEE693" w:rsidR="00AD31DA" w:rsidRDefault="00AD31DA" w:rsidP="00AD31DA">
      <w:pPr>
        <w:pStyle w:val="Psectionresults"/>
      </w:pPr>
      <w:r>
        <w:t xml:space="preserve">Short answer results: ___ / </w:t>
      </w:r>
      <w:r w:rsidR="00BD38BC">
        <w:t>3</w:t>
      </w:r>
      <w:r w:rsidR="007F7FDF">
        <w:t>6</w:t>
      </w:r>
    </w:p>
    <w:p w14:paraId="7CD42BB8" w14:textId="77777777" w:rsidR="00AD31DA" w:rsidRDefault="00AD31DA" w:rsidP="00AD31DA">
      <w:pPr>
        <w:pStyle w:val="Psectionheading"/>
      </w:pPr>
      <w:r>
        <w:lastRenderedPageBreak/>
        <w:t>Extended answer section</w:t>
      </w:r>
    </w:p>
    <w:p w14:paraId="729E2AA0" w14:textId="285CC3F2" w:rsidR="00AD31DA" w:rsidRDefault="00AD31DA" w:rsidP="00AD31DA">
      <w:pPr>
        <w:pStyle w:val="Pquestionheadingsx1stafterhead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3.6</w:t>
      </w:r>
      <w:r w:rsidRPr="00DF7F34">
        <w:t>]</w:t>
      </w:r>
    </w:p>
    <w:p w14:paraId="38D634D6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B47056">
        <w:rPr>
          <w:noProof/>
        </w:rPr>
        <w:t xml:space="preserve">Given that </w:t>
      </w:r>
      <w:r w:rsidRPr="009771D5">
        <w:rPr>
          <w:noProof/>
          <w:position w:val="-10"/>
        </w:rPr>
        <w:object w:dxaOrig="2220" w:dyaOrig="360" w14:anchorId="19631535">
          <v:shape id="_x0000_i1073" type="#_x0000_t75" style="width:111.25pt;height:16.85pt" o:ole="">
            <v:imagedata r:id="rId110" o:title=""/>
          </v:shape>
          <o:OLEObject Type="Embed" ProgID="Equation.DSMT4" ShapeID="_x0000_i1073" DrawAspect="Content" ObjectID="_1538847645" r:id="rId111"/>
        </w:object>
      </w:r>
      <w:r w:rsidRPr="00F86633">
        <w:t xml:space="preserve">, factorise </w:t>
      </w:r>
      <w:r w:rsidRPr="009771D5">
        <w:rPr>
          <w:color w:val="000000"/>
          <w:position w:val="-10"/>
        </w:rPr>
        <w:object w:dxaOrig="720" w:dyaOrig="360" w14:anchorId="09315F5C">
          <v:shape id="_x0000_i1074" type="#_x0000_t75" style="width:36.45pt;height:16.85pt" o:ole="">
            <v:imagedata r:id="rId112" o:title=""/>
          </v:shape>
          <o:OLEObject Type="Embed" ProgID="Equation.DSMT4" ShapeID="_x0000_i1074" DrawAspect="Content" ObjectID="_1538847646" r:id="rId113"/>
        </w:object>
      </w:r>
      <w:r w:rsidRPr="00F86633">
        <w:t>.</w:t>
      </w:r>
    </w:p>
    <w:p w14:paraId="41C2FB66" w14:textId="77777777" w:rsidR="00BD38BC" w:rsidRDefault="00BD38BC" w:rsidP="00AD31DA">
      <w:pPr>
        <w:pStyle w:val="Pquestiontextpartsa"/>
      </w:pPr>
    </w:p>
    <w:p w14:paraId="7E5A9305" w14:textId="77777777" w:rsidR="00BD38BC" w:rsidRPr="00F86633" w:rsidRDefault="00BD38BC" w:rsidP="00AD31DA">
      <w:pPr>
        <w:pStyle w:val="Pquestiontextpartsa"/>
      </w:pPr>
    </w:p>
    <w:p w14:paraId="0CB5C133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B47056">
        <w:rPr>
          <w:noProof/>
        </w:rPr>
        <w:t xml:space="preserve">Use your answer to part </w:t>
      </w:r>
      <w:r w:rsidRPr="00F86633">
        <w:rPr>
          <w:rStyle w:val="Cquestionpartlabelbold"/>
        </w:rPr>
        <w:t>(a)</w:t>
      </w:r>
      <w:r w:rsidRPr="00B47056">
        <w:rPr>
          <w:noProof/>
        </w:rPr>
        <w:t xml:space="preserve"> to</w:t>
      </w:r>
      <w:r w:rsidRPr="00F86633">
        <w:t xml:space="preserve"> factorise </w:t>
      </w:r>
      <w:r w:rsidRPr="009771D5">
        <w:rPr>
          <w:color w:val="000000"/>
          <w:position w:val="-10"/>
        </w:rPr>
        <w:object w:dxaOrig="720" w:dyaOrig="360" w14:anchorId="4623FC60">
          <v:shape id="_x0000_i1075" type="#_x0000_t75" style="width:36.45pt;height:16.85pt" o:ole="">
            <v:imagedata r:id="rId114" o:title=""/>
          </v:shape>
          <o:OLEObject Type="Embed" ProgID="Equation.DSMT4" ShapeID="_x0000_i1075" DrawAspect="Content" ObjectID="_1538847647" r:id="rId115"/>
        </w:object>
      </w:r>
      <w:r w:rsidRPr="00F86633">
        <w:t>.</w:t>
      </w:r>
    </w:p>
    <w:p w14:paraId="73C7285D" w14:textId="77777777" w:rsidR="00BD38BC" w:rsidRDefault="00BD38BC" w:rsidP="00AD31DA">
      <w:pPr>
        <w:pStyle w:val="Pquestiontextpartsa"/>
      </w:pPr>
    </w:p>
    <w:p w14:paraId="3BB232C7" w14:textId="77777777" w:rsidR="00BD38BC" w:rsidRPr="00F86633" w:rsidRDefault="00BD38BC" w:rsidP="00AD31DA">
      <w:pPr>
        <w:pStyle w:val="Pquestiontextpartsa"/>
      </w:pPr>
    </w:p>
    <w:p w14:paraId="33C171A2" w14:textId="77777777" w:rsidR="00AD31DA" w:rsidRDefault="00AD31DA" w:rsidP="00AD31DA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3.5</w:t>
      </w:r>
      <w:r w:rsidRPr="00DF7F34">
        <w:t>]</w:t>
      </w:r>
    </w:p>
    <w:p w14:paraId="1F311EDB" w14:textId="77777777" w:rsidR="00AD31DA" w:rsidRDefault="00AD31DA" w:rsidP="00AD31DA">
      <w:pPr>
        <w:pStyle w:val="Pquestiontextmainstem"/>
      </w:pPr>
      <w:r>
        <w:t>The height</w:t>
      </w:r>
      <w:r w:rsidRPr="00B47056">
        <w:t xml:space="preserve"> </w:t>
      </w:r>
      <w:r w:rsidRPr="00FA5C18">
        <w:rPr>
          <w:rStyle w:val="Cmathsexpressions"/>
        </w:rPr>
        <w:t>h</w:t>
      </w:r>
      <w:r w:rsidRPr="00B47056">
        <w:t xml:space="preserve"> </w:t>
      </w:r>
      <w:r>
        <w:t>m</w:t>
      </w:r>
      <w:r w:rsidRPr="00B47056">
        <w:t xml:space="preserve"> of </w:t>
      </w:r>
      <w:r>
        <w:t>a ball above the ground at time</w:t>
      </w:r>
      <w:r w:rsidRPr="00B47056">
        <w:t xml:space="preserve"> </w:t>
      </w:r>
      <w:r w:rsidRPr="00FA5C18">
        <w:rPr>
          <w:rStyle w:val="Cmathsexpressions"/>
        </w:rPr>
        <w:t>t</w:t>
      </w:r>
      <w:r w:rsidRPr="00B47056">
        <w:t xml:space="preserve"> seconds after it </w:t>
      </w:r>
      <w:r>
        <w:t>is</w:t>
      </w:r>
      <w:r w:rsidRPr="00B47056">
        <w:t xml:space="preserve"> thrown </w:t>
      </w:r>
      <w:r>
        <w:t xml:space="preserve">from a roof </w:t>
      </w:r>
      <w:r w:rsidRPr="00B47056">
        <w:t>is given by</w:t>
      </w:r>
      <w:r w:rsidRPr="00FA5C18">
        <w:rPr>
          <w:rStyle w:val="Cmathsexpressions"/>
        </w:rPr>
        <w:t xml:space="preserve"> h</w:t>
      </w:r>
      <w:r>
        <w:t xml:space="preserve"> = -</w:t>
      </w:r>
      <w:r w:rsidRPr="00FA5C18">
        <w:rPr>
          <w:rStyle w:val="Cmathsexpressions"/>
        </w:rPr>
        <w:t>t</w:t>
      </w:r>
      <w:r w:rsidRPr="00FA5C18">
        <w:rPr>
          <w:rStyle w:val="Csuperscript"/>
        </w:rPr>
        <w:t>2</w:t>
      </w:r>
      <w:r>
        <w:t xml:space="preserve"> + 3</w:t>
      </w:r>
      <w:r w:rsidRPr="00FA5C18">
        <w:rPr>
          <w:rStyle w:val="Cmathsexpressions"/>
        </w:rPr>
        <w:t>t</w:t>
      </w:r>
      <w:r>
        <w:t xml:space="preserve"> + 28.</w:t>
      </w:r>
    </w:p>
    <w:p w14:paraId="3A798A94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B705A2">
        <w:t>How high is the ball above the ground when it is first thrown?</w:t>
      </w:r>
    </w:p>
    <w:p w14:paraId="3E52D41C" w14:textId="77777777" w:rsidR="00BD38BC" w:rsidRDefault="00BD38BC" w:rsidP="00AD31DA">
      <w:pPr>
        <w:pStyle w:val="Pquestiontextpartsa"/>
      </w:pPr>
    </w:p>
    <w:p w14:paraId="38E69C86" w14:textId="77777777" w:rsidR="00BD38BC" w:rsidRPr="00B705A2" w:rsidRDefault="00BD38BC" w:rsidP="00AD31DA">
      <w:pPr>
        <w:pStyle w:val="Pquestiontextpartsa"/>
      </w:pPr>
    </w:p>
    <w:p w14:paraId="63C6337E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B705A2">
        <w:t>When is the ball at ground level?</w:t>
      </w:r>
    </w:p>
    <w:p w14:paraId="020F84CB" w14:textId="77777777" w:rsidR="00BD38BC" w:rsidRDefault="00BD38BC" w:rsidP="00AD31DA">
      <w:pPr>
        <w:pStyle w:val="Pquestiontextpartsa"/>
      </w:pPr>
    </w:p>
    <w:p w14:paraId="6FA01C02" w14:textId="77777777" w:rsidR="00BD38BC" w:rsidRDefault="00BD38BC" w:rsidP="00AD31DA">
      <w:pPr>
        <w:pStyle w:val="Pquestiontextpartsa"/>
      </w:pPr>
    </w:p>
    <w:p w14:paraId="45B25FE9" w14:textId="77777777" w:rsidR="00AD31DA" w:rsidRDefault="00AD31DA" w:rsidP="00C10B79">
      <w:pPr>
        <w:pStyle w:val="Pquestionheadingsx"/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3.1, 3.2</w:t>
      </w:r>
      <w:r w:rsidRPr="00DF7F34">
        <w:t>]</w:t>
      </w:r>
    </w:p>
    <w:p w14:paraId="67164023" w14:textId="77777777" w:rsidR="00AD31DA" w:rsidRPr="00B47056" w:rsidRDefault="00AD31DA" w:rsidP="00AD31DA">
      <w:pPr>
        <w:pStyle w:val="Pquestiontextmainstem"/>
      </w:pPr>
      <w:r w:rsidRPr="00B47056">
        <w:t xml:space="preserve">The diagram shows part of the floor plan of a house consisting of a kitchen </w:t>
      </w:r>
      <w:r w:rsidRPr="00FA5C18">
        <w:rPr>
          <w:rStyle w:val="Cmathsexpressions"/>
        </w:rPr>
        <w:t>A</w:t>
      </w:r>
      <w:r w:rsidRPr="00B47056">
        <w:t xml:space="preserve"> and a lounge room </w:t>
      </w:r>
      <w:r w:rsidRPr="00FA5C18">
        <w:rPr>
          <w:rStyle w:val="Cmathsexpressions"/>
        </w:rPr>
        <w:t>B</w:t>
      </w:r>
      <w:r w:rsidRPr="00B47056">
        <w:t xml:space="preserve">. </w:t>
      </w:r>
    </w:p>
    <w:p w14:paraId="5BA77E64" w14:textId="77777777" w:rsidR="00AD31DA" w:rsidRPr="00A419C9" w:rsidRDefault="00AD31DA" w:rsidP="00AD31DA">
      <w:pPr>
        <w:pStyle w:val="Pquestiontextmainstem"/>
      </w:pPr>
      <w:r w:rsidRPr="00A419C9">
        <w:rPr>
          <w:noProof/>
        </w:rPr>
        <w:drawing>
          <wp:inline distT="0" distB="0" distL="0" distR="0" wp14:anchorId="37EFFB2E" wp14:editId="0C83F319">
            <wp:extent cx="1057275" cy="1114425"/>
            <wp:effectExtent l="0" t="0" r="9525" b="9525"/>
            <wp:docPr id="1" name="Picture 1" descr="PM10_PR_TA_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A_2_02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AFF3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(a)</w:t>
      </w:r>
      <w:r>
        <w:tab/>
      </w:r>
      <w:r w:rsidRPr="00B47056">
        <w:t xml:space="preserve">Find an expression for the total area </w:t>
      </w:r>
      <w:r w:rsidRPr="00525E45">
        <w:rPr>
          <w:rStyle w:val="Cmathsexpressions"/>
        </w:rPr>
        <w:t>A</w:t>
      </w:r>
      <w:r w:rsidRPr="00B47056">
        <w:t xml:space="preserve"> + </w:t>
      </w:r>
      <w:r w:rsidRPr="00525E45">
        <w:rPr>
          <w:rStyle w:val="Cmathsexpressions"/>
        </w:rPr>
        <w:t>B</w:t>
      </w:r>
      <w:r w:rsidRPr="00B47056">
        <w:t>.</w:t>
      </w:r>
    </w:p>
    <w:p w14:paraId="6C5F6465" w14:textId="77777777" w:rsidR="00BD38BC" w:rsidRDefault="00BD38BC" w:rsidP="00AD31DA">
      <w:pPr>
        <w:pStyle w:val="Pquestiontextpartsa"/>
      </w:pPr>
    </w:p>
    <w:p w14:paraId="229B77A5" w14:textId="77777777" w:rsidR="00BD38BC" w:rsidRDefault="00BD38BC" w:rsidP="00AD31DA">
      <w:pPr>
        <w:pStyle w:val="Pquestiontextpartsa"/>
      </w:pPr>
    </w:p>
    <w:p w14:paraId="3972CD27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(b)</w:t>
      </w:r>
      <w:r>
        <w:tab/>
      </w:r>
      <w:r w:rsidRPr="00B47056">
        <w:t xml:space="preserve">Find an expression for the total area that involves subtracting area </w:t>
      </w:r>
      <w:r w:rsidRPr="00525E45">
        <w:rPr>
          <w:rStyle w:val="Cmathsexpressions"/>
        </w:rPr>
        <w:t>C</w:t>
      </w:r>
      <w:r w:rsidRPr="00B47056">
        <w:t>.</w:t>
      </w:r>
    </w:p>
    <w:p w14:paraId="4549FA74" w14:textId="77777777" w:rsidR="00BD38BC" w:rsidRDefault="00BD38BC" w:rsidP="00AD31DA">
      <w:pPr>
        <w:pStyle w:val="Pquestiontextpartsa"/>
      </w:pPr>
    </w:p>
    <w:p w14:paraId="421A01FE" w14:textId="77777777" w:rsidR="00BD38BC" w:rsidRPr="00B47056" w:rsidRDefault="00BD38BC" w:rsidP="00AD31DA">
      <w:pPr>
        <w:pStyle w:val="Pquestiontextpartsa"/>
      </w:pPr>
    </w:p>
    <w:p w14:paraId="04351CC6" w14:textId="77777777" w:rsidR="00AD31DA" w:rsidRDefault="00AD31DA" w:rsidP="00AD31DA">
      <w:pPr>
        <w:pStyle w:val="Pquestiontextpartsa"/>
      </w:pPr>
      <w:r w:rsidRPr="00F86633">
        <w:rPr>
          <w:rStyle w:val="Cquestionpartlabelbold"/>
        </w:rPr>
        <w:t>(c)</w:t>
      </w:r>
      <w:r>
        <w:tab/>
      </w:r>
      <w:r w:rsidRPr="00B47056">
        <w:t xml:space="preserve">Show using algebra that your answers to </w:t>
      </w:r>
      <w:r w:rsidRPr="00F86633">
        <w:rPr>
          <w:rStyle w:val="Cquestionpartlabelbold"/>
        </w:rPr>
        <w:t>(a)</w:t>
      </w:r>
      <w:r w:rsidRPr="00B47056">
        <w:t xml:space="preserve"> and </w:t>
      </w:r>
      <w:r w:rsidRPr="00F86633">
        <w:rPr>
          <w:rStyle w:val="Cquestionpartlabelbold"/>
        </w:rPr>
        <w:t>(b)</w:t>
      </w:r>
      <w:r w:rsidRPr="00B47056">
        <w:t xml:space="preserve"> are equal.</w:t>
      </w:r>
    </w:p>
    <w:p w14:paraId="7ACB3C8B" w14:textId="77777777" w:rsidR="00BD38BC" w:rsidRDefault="00BD38BC" w:rsidP="00AD31DA">
      <w:pPr>
        <w:pStyle w:val="Pquestiontextpartsa"/>
      </w:pPr>
    </w:p>
    <w:p w14:paraId="61DEA771" w14:textId="77777777" w:rsidR="00BD38BC" w:rsidRDefault="00BD38BC" w:rsidP="00AD31DA">
      <w:pPr>
        <w:pStyle w:val="Pquestiontextpartsa"/>
      </w:pPr>
    </w:p>
    <w:p w14:paraId="049D95F9" w14:textId="015F8888" w:rsidR="00AD31DA" w:rsidRDefault="00AD31DA" w:rsidP="00AD31DA">
      <w:pPr>
        <w:pStyle w:val="Psectionresults"/>
      </w:pPr>
      <w:r>
        <w:t xml:space="preserve">Extended answer results: ___ / </w:t>
      </w:r>
      <w:r w:rsidR="00BD38BC">
        <w:t>14</w:t>
      </w:r>
    </w:p>
    <w:p w14:paraId="2C8F3438" w14:textId="5CE308BD" w:rsidR="00AD31DA" w:rsidRPr="00525E45" w:rsidRDefault="00AD31DA" w:rsidP="00AD31DA">
      <w:pPr>
        <w:pStyle w:val="Psectionresults"/>
      </w:pPr>
      <w:r>
        <w:t xml:space="preserve">TOTAL test results: ___ / </w:t>
      </w:r>
      <w:r w:rsidR="007F7FDF">
        <w:t>60</w:t>
      </w:r>
    </w:p>
    <w:sectPr w:rsidR="00AD31DA" w:rsidRPr="00525E45" w:rsidSect="003C1799">
      <w:headerReference w:type="default" r:id="rId117"/>
      <w:footerReference w:type="default" r:id="rId118"/>
      <w:headerReference w:type="first" r:id="rId119"/>
      <w:footerReference w:type="first" r:id="rId12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B4710" w14:textId="77777777" w:rsidR="0034369B" w:rsidRDefault="0034369B" w:rsidP="00B91E57">
      <w:r>
        <w:separator/>
      </w:r>
    </w:p>
  </w:endnote>
  <w:endnote w:type="continuationSeparator" w:id="0">
    <w:p w14:paraId="3B06750E" w14:textId="77777777" w:rsidR="0034369B" w:rsidRDefault="0034369B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5735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5735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F9B8A5" w14:textId="77777777" w:rsidR="0034369B" w:rsidRDefault="0034369B" w:rsidP="00B91E57">
      <w:r>
        <w:separator/>
      </w:r>
    </w:p>
  </w:footnote>
  <w:footnote w:type="continuationSeparator" w:id="0">
    <w:p w14:paraId="22EC0798" w14:textId="77777777" w:rsidR="0034369B" w:rsidRDefault="0034369B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22851A54" w:rsidR="00AA7ED5" w:rsidRPr="00B91E57" w:rsidRDefault="0095735B" w:rsidP="00622F81">
    <w:pPr>
      <w:pStyle w:val="Pheadertext"/>
    </w:pPr>
    <w:r>
      <w:t>Pearson Mathematics</w:t>
    </w:r>
    <w:r w:rsidR="00622F81">
      <w:t xml:space="preserve"> 10–10A </w:t>
    </w:r>
    <w:r>
      <w:t xml:space="preserve">  </w:t>
    </w:r>
    <w:r w:rsidR="00622F81" w:rsidRPr="000F312E">
      <w:t>Algebra and quadratics, part 1</w:t>
    </w:r>
    <w:r w:rsidR="00BD2F48">
      <w:t xml:space="preserve"> </w:t>
    </w:r>
    <w:r>
      <w:t xml:space="preserve">— </w:t>
    </w:r>
    <w:r w:rsidR="00BD2F48">
      <w:t>Test 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5082605F" w:rsidR="00A8741D" w:rsidRDefault="0095735B" w:rsidP="00A8741D">
    <w:pPr>
      <w:pStyle w:val="Pheadertext"/>
    </w:pPr>
    <w:r>
      <w:t xml:space="preserve">Pearson Mathematics </w:t>
    </w:r>
    <w:r w:rsidR="00681A57">
      <w:t>10–10A</w:t>
    </w:r>
    <w:r w:rsidR="00681A57">
      <w:tab/>
    </w:r>
    <w:r w:rsidR="00A8741D">
      <w:t xml:space="preserve">Name: </w:t>
    </w:r>
    <w:r w:rsidR="00A8741D">
      <w:tab/>
    </w:r>
  </w:p>
  <w:p w14:paraId="31DB32F8" w14:textId="1FB691E2" w:rsidR="00A8741D" w:rsidRPr="00A8741D" w:rsidRDefault="0095735B" w:rsidP="00A8741D">
    <w:pPr>
      <w:pStyle w:val="Pheadertext"/>
    </w:pPr>
    <w:r w:rsidRPr="000F312E">
      <w:rPr>
        <w:bCs/>
        <w:sz w:val="22"/>
        <w:szCs w:val="22"/>
      </w:rPr>
      <w:t>Algebra and quadratics, part 1</w:t>
    </w:r>
    <w:r>
      <w:rPr>
        <w:bCs/>
        <w:sz w:val="22"/>
        <w:szCs w:val="22"/>
      </w:rPr>
      <w:t xml:space="preserve"> </w:t>
    </w:r>
    <w:r>
      <w:rPr>
        <w:bCs/>
        <w:sz w:val="22"/>
        <w:szCs w:val="22"/>
      </w:rPr>
      <w:t xml:space="preserve">— </w:t>
    </w:r>
    <w:r>
      <w:rPr>
        <w:bCs/>
        <w:sz w:val="22"/>
        <w:szCs w:val="22"/>
      </w:rPr>
      <w:t>Test 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C4CB1"/>
    <w:rsid w:val="000C6C56"/>
    <w:rsid w:val="000D0CBD"/>
    <w:rsid w:val="000F52E2"/>
    <w:rsid w:val="0011158F"/>
    <w:rsid w:val="00114E72"/>
    <w:rsid w:val="00115273"/>
    <w:rsid w:val="001177F4"/>
    <w:rsid w:val="00121EAB"/>
    <w:rsid w:val="001249D4"/>
    <w:rsid w:val="00133398"/>
    <w:rsid w:val="00136289"/>
    <w:rsid w:val="001425C1"/>
    <w:rsid w:val="00147A0F"/>
    <w:rsid w:val="001530AF"/>
    <w:rsid w:val="00153C7C"/>
    <w:rsid w:val="00154DCF"/>
    <w:rsid w:val="001605F8"/>
    <w:rsid w:val="00160C54"/>
    <w:rsid w:val="00180D86"/>
    <w:rsid w:val="001B2E48"/>
    <w:rsid w:val="001B433F"/>
    <w:rsid w:val="001C4DB3"/>
    <w:rsid w:val="001E61E7"/>
    <w:rsid w:val="001F3755"/>
    <w:rsid w:val="001F3D5E"/>
    <w:rsid w:val="002027AC"/>
    <w:rsid w:val="00205ABB"/>
    <w:rsid w:val="00212FD7"/>
    <w:rsid w:val="00223001"/>
    <w:rsid w:val="00237111"/>
    <w:rsid w:val="00243F47"/>
    <w:rsid w:val="002509BC"/>
    <w:rsid w:val="00254DC3"/>
    <w:rsid w:val="002635BA"/>
    <w:rsid w:val="00271289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23197"/>
    <w:rsid w:val="00323AB7"/>
    <w:rsid w:val="00334607"/>
    <w:rsid w:val="00335B72"/>
    <w:rsid w:val="0034369B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2B20"/>
    <w:rsid w:val="003A6EA1"/>
    <w:rsid w:val="003B11FC"/>
    <w:rsid w:val="003B3BBF"/>
    <w:rsid w:val="003C14ED"/>
    <w:rsid w:val="003C1799"/>
    <w:rsid w:val="003C1BFC"/>
    <w:rsid w:val="003C445D"/>
    <w:rsid w:val="003E3349"/>
    <w:rsid w:val="003E7772"/>
    <w:rsid w:val="004066D1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C23FF"/>
    <w:rsid w:val="004C5E1E"/>
    <w:rsid w:val="004D01B5"/>
    <w:rsid w:val="004D1F35"/>
    <w:rsid w:val="004D24DE"/>
    <w:rsid w:val="004D3645"/>
    <w:rsid w:val="004F03F0"/>
    <w:rsid w:val="004F3DBD"/>
    <w:rsid w:val="004F5839"/>
    <w:rsid w:val="004F59F5"/>
    <w:rsid w:val="005067E7"/>
    <w:rsid w:val="0052478A"/>
    <w:rsid w:val="00524D23"/>
    <w:rsid w:val="0052656A"/>
    <w:rsid w:val="00530D78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D4C84"/>
    <w:rsid w:val="00604D55"/>
    <w:rsid w:val="00606690"/>
    <w:rsid w:val="0060765D"/>
    <w:rsid w:val="00607F60"/>
    <w:rsid w:val="00617BEA"/>
    <w:rsid w:val="00622F81"/>
    <w:rsid w:val="006315DD"/>
    <w:rsid w:val="00653C60"/>
    <w:rsid w:val="006620AE"/>
    <w:rsid w:val="00665AA1"/>
    <w:rsid w:val="0066782B"/>
    <w:rsid w:val="00681A57"/>
    <w:rsid w:val="00686BB3"/>
    <w:rsid w:val="006A7FA8"/>
    <w:rsid w:val="006B08D9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06CBF"/>
    <w:rsid w:val="00713EAF"/>
    <w:rsid w:val="00715815"/>
    <w:rsid w:val="00722B45"/>
    <w:rsid w:val="007313E8"/>
    <w:rsid w:val="00732B3C"/>
    <w:rsid w:val="007701CE"/>
    <w:rsid w:val="007721B9"/>
    <w:rsid w:val="00775656"/>
    <w:rsid w:val="00775F8D"/>
    <w:rsid w:val="00781345"/>
    <w:rsid w:val="00796A94"/>
    <w:rsid w:val="007A1A60"/>
    <w:rsid w:val="007B7545"/>
    <w:rsid w:val="007C05E1"/>
    <w:rsid w:val="007D4058"/>
    <w:rsid w:val="007F5B22"/>
    <w:rsid w:val="007F7FDF"/>
    <w:rsid w:val="008003A7"/>
    <w:rsid w:val="00800E0B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7F5C"/>
    <w:rsid w:val="008A06F7"/>
    <w:rsid w:val="008A2708"/>
    <w:rsid w:val="008A6765"/>
    <w:rsid w:val="008B5DC2"/>
    <w:rsid w:val="008C44CE"/>
    <w:rsid w:val="008C702A"/>
    <w:rsid w:val="008D3E39"/>
    <w:rsid w:val="008E3A48"/>
    <w:rsid w:val="008E5E2E"/>
    <w:rsid w:val="008F0DDC"/>
    <w:rsid w:val="008F0EC6"/>
    <w:rsid w:val="008F6FBD"/>
    <w:rsid w:val="009023C1"/>
    <w:rsid w:val="00913906"/>
    <w:rsid w:val="009145D4"/>
    <w:rsid w:val="00914BF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5735B"/>
    <w:rsid w:val="00962392"/>
    <w:rsid w:val="00976501"/>
    <w:rsid w:val="009771D5"/>
    <w:rsid w:val="009841D7"/>
    <w:rsid w:val="0099462F"/>
    <w:rsid w:val="009A776D"/>
    <w:rsid w:val="009C1F04"/>
    <w:rsid w:val="009C3377"/>
    <w:rsid w:val="009D03D9"/>
    <w:rsid w:val="009E2643"/>
    <w:rsid w:val="009F2FC5"/>
    <w:rsid w:val="00A215AF"/>
    <w:rsid w:val="00A23D25"/>
    <w:rsid w:val="00A35659"/>
    <w:rsid w:val="00A37631"/>
    <w:rsid w:val="00A450C7"/>
    <w:rsid w:val="00A5299B"/>
    <w:rsid w:val="00A57648"/>
    <w:rsid w:val="00A609BB"/>
    <w:rsid w:val="00A61D4A"/>
    <w:rsid w:val="00A66E55"/>
    <w:rsid w:val="00A71913"/>
    <w:rsid w:val="00A74962"/>
    <w:rsid w:val="00A807EE"/>
    <w:rsid w:val="00A822F0"/>
    <w:rsid w:val="00A8741D"/>
    <w:rsid w:val="00A90404"/>
    <w:rsid w:val="00A92695"/>
    <w:rsid w:val="00A96CBC"/>
    <w:rsid w:val="00AA25D9"/>
    <w:rsid w:val="00AA7ED5"/>
    <w:rsid w:val="00AB1640"/>
    <w:rsid w:val="00AC6741"/>
    <w:rsid w:val="00AD2442"/>
    <w:rsid w:val="00AD31DA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2F48"/>
    <w:rsid w:val="00BD38BC"/>
    <w:rsid w:val="00BF14C7"/>
    <w:rsid w:val="00BF2CAA"/>
    <w:rsid w:val="00BF49B8"/>
    <w:rsid w:val="00BF58C2"/>
    <w:rsid w:val="00BF678B"/>
    <w:rsid w:val="00C10B79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2C9"/>
    <w:rsid w:val="00D01C11"/>
    <w:rsid w:val="00D027D6"/>
    <w:rsid w:val="00D03976"/>
    <w:rsid w:val="00D062EA"/>
    <w:rsid w:val="00D07602"/>
    <w:rsid w:val="00D100A1"/>
    <w:rsid w:val="00D169AD"/>
    <w:rsid w:val="00D277E1"/>
    <w:rsid w:val="00D306C4"/>
    <w:rsid w:val="00D363FF"/>
    <w:rsid w:val="00D43956"/>
    <w:rsid w:val="00D45D65"/>
    <w:rsid w:val="00D476C7"/>
    <w:rsid w:val="00D50DA9"/>
    <w:rsid w:val="00D5254C"/>
    <w:rsid w:val="00D55245"/>
    <w:rsid w:val="00D5788E"/>
    <w:rsid w:val="00D6673C"/>
    <w:rsid w:val="00D747CC"/>
    <w:rsid w:val="00D817B5"/>
    <w:rsid w:val="00D94C52"/>
    <w:rsid w:val="00D97551"/>
    <w:rsid w:val="00DA13D7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07A23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4C0B"/>
    <w:rsid w:val="00E66F4C"/>
    <w:rsid w:val="00E80255"/>
    <w:rsid w:val="00E803F7"/>
    <w:rsid w:val="00E804F6"/>
    <w:rsid w:val="00E904DF"/>
    <w:rsid w:val="00E926CC"/>
    <w:rsid w:val="00E96EDA"/>
    <w:rsid w:val="00E9758E"/>
    <w:rsid w:val="00EA305E"/>
    <w:rsid w:val="00EA3341"/>
    <w:rsid w:val="00EA747B"/>
    <w:rsid w:val="00EC0922"/>
    <w:rsid w:val="00ED79FA"/>
    <w:rsid w:val="00EE19BA"/>
    <w:rsid w:val="00EE7C00"/>
    <w:rsid w:val="00EF30D8"/>
    <w:rsid w:val="00EF38CC"/>
    <w:rsid w:val="00EF6108"/>
    <w:rsid w:val="00F13D62"/>
    <w:rsid w:val="00F1598F"/>
    <w:rsid w:val="00F24B10"/>
    <w:rsid w:val="00F279DF"/>
    <w:rsid w:val="00F41913"/>
    <w:rsid w:val="00F5599A"/>
    <w:rsid w:val="00F7765A"/>
    <w:rsid w:val="00F80273"/>
    <w:rsid w:val="00F93270"/>
    <w:rsid w:val="00F97169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D38BC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D38BC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7765A"/>
    <w:rPr>
      <w:position w:val="-24"/>
      <w:sz w:val="20"/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D31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D38BC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D38BC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MTConvertedEquation">
    <w:name w:val="MTConvertedEquation"/>
    <w:basedOn w:val="DefaultParagraphFont"/>
    <w:rsid w:val="00F7765A"/>
    <w:rPr>
      <w:position w:val="-24"/>
      <w:sz w:val="20"/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D31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header" Target="header1.xml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e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e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e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jpeg"/><Relationship Id="rId12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9.jpeg"/><Relationship Id="rId108" Type="http://schemas.openxmlformats.org/officeDocument/2006/relationships/image" Target="media/image52.emf"/><Relationship Id="rId116" Type="http://schemas.openxmlformats.org/officeDocument/2006/relationships/image" Target="media/image56.jpe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e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e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92</TotalTime>
  <Pages>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90</cp:revision>
  <cp:lastPrinted>2016-07-15T04:27:00Z</cp:lastPrinted>
  <dcterms:created xsi:type="dcterms:W3CDTF">2016-07-25T04:54:00Z</dcterms:created>
  <dcterms:modified xsi:type="dcterms:W3CDTF">2016-10-24T09:53:00Z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