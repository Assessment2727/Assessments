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CC607" w14:textId="77777777" w:rsidR="00C500D0" w:rsidRDefault="00C500D0" w:rsidP="00C500D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96"/>
        <w:gridCol w:w="898"/>
        <w:gridCol w:w="895"/>
        <w:gridCol w:w="895"/>
        <w:gridCol w:w="899"/>
        <w:gridCol w:w="899"/>
        <w:gridCol w:w="895"/>
        <w:gridCol w:w="898"/>
        <w:gridCol w:w="900"/>
        <w:gridCol w:w="879"/>
      </w:tblGrid>
      <w:tr w:rsidR="005A1A46" w14:paraId="6C01AC29" w14:textId="3CC1E43B" w:rsidTr="005A1A46">
        <w:tc>
          <w:tcPr>
            <w:tcW w:w="1114" w:type="dxa"/>
          </w:tcPr>
          <w:p w14:paraId="4B65EB62" w14:textId="77777777" w:rsidR="005A1A46" w:rsidRPr="00241AC7" w:rsidRDefault="005A1A46" w:rsidP="00CA5435">
            <w:pPr>
              <w:pStyle w:val="Ptabletext"/>
              <w:rPr>
                <w:rStyle w:val="Cmarkslabel"/>
                <w:i w:val="0"/>
              </w:rPr>
            </w:pPr>
            <w:r w:rsidRPr="00241AC7">
              <w:rPr>
                <w:rStyle w:val="Cmarkslabel"/>
                <w:i w:val="0"/>
              </w:rPr>
              <w:t>Question</w:t>
            </w:r>
          </w:p>
        </w:tc>
        <w:tc>
          <w:tcPr>
            <w:tcW w:w="898" w:type="dxa"/>
          </w:tcPr>
          <w:p w14:paraId="2003FD93" w14:textId="77777777" w:rsidR="005A1A46" w:rsidRDefault="005A1A46" w:rsidP="00CA5435">
            <w:pPr>
              <w:pStyle w:val="Ptabletext"/>
            </w:pPr>
            <w:r>
              <w:t>1</w:t>
            </w:r>
          </w:p>
        </w:tc>
        <w:tc>
          <w:tcPr>
            <w:tcW w:w="900" w:type="dxa"/>
          </w:tcPr>
          <w:p w14:paraId="5423A440" w14:textId="77777777" w:rsidR="005A1A46" w:rsidRDefault="005A1A46" w:rsidP="00CA5435">
            <w:pPr>
              <w:pStyle w:val="Ptabletext"/>
            </w:pPr>
            <w:r>
              <w:t>2</w:t>
            </w:r>
          </w:p>
        </w:tc>
        <w:tc>
          <w:tcPr>
            <w:tcW w:w="896" w:type="dxa"/>
          </w:tcPr>
          <w:p w14:paraId="76611FC3" w14:textId="77777777" w:rsidR="005A1A46" w:rsidRDefault="005A1A46" w:rsidP="00CA5435">
            <w:pPr>
              <w:pStyle w:val="Ptabletext"/>
            </w:pPr>
            <w:r>
              <w:t>3</w:t>
            </w:r>
          </w:p>
        </w:tc>
        <w:tc>
          <w:tcPr>
            <w:tcW w:w="896" w:type="dxa"/>
          </w:tcPr>
          <w:p w14:paraId="070C66FE" w14:textId="77777777" w:rsidR="005A1A46" w:rsidRDefault="005A1A46" w:rsidP="00CA5435">
            <w:pPr>
              <w:pStyle w:val="Ptabletext"/>
            </w:pPr>
            <w:r>
              <w:t>4</w:t>
            </w:r>
          </w:p>
        </w:tc>
        <w:tc>
          <w:tcPr>
            <w:tcW w:w="900" w:type="dxa"/>
          </w:tcPr>
          <w:p w14:paraId="01D7C82A" w14:textId="77777777" w:rsidR="005A1A46" w:rsidRDefault="005A1A46" w:rsidP="00CA5435">
            <w:pPr>
              <w:pStyle w:val="Ptabletext"/>
            </w:pPr>
            <w:r>
              <w:t>5</w:t>
            </w:r>
          </w:p>
        </w:tc>
        <w:tc>
          <w:tcPr>
            <w:tcW w:w="900" w:type="dxa"/>
          </w:tcPr>
          <w:p w14:paraId="4E2694FA" w14:textId="77777777" w:rsidR="005A1A46" w:rsidRDefault="005A1A46" w:rsidP="00CA5435">
            <w:pPr>
              <w:pStyle w:val="Ptabletext"/>
            </w:pPr>
            <w:r>
              <w:t>6</w:t>
            </w:r>
          </w:p>
        </w:tc>
        <w:tc>
          <w:tcPr>
            <w:tcW w:w="896" w:type="dxa"/>
          </w:tcPr>
          <w:p w14:paraId="392E0A9F" w14:textId="77777777" w:rsidR="005A1A46" w:rsidRDefault="005A1A46" w:rsidP="00CA5435">
            <w:pPr>
              <w:pStyle w:val="Ptabletext"/>
            </w:pPr>
            <w:r>
              <w:t>7</w:t>
            </w:r>
          </w:p>
        </w:tc>
        <w:tc>
          <w:tcPr>
            <w:tcW w:w="899" w:type="dxa"/>
          </w:tcPr>
          <w:p w14:paraId="365A5166" w14:textId="77777777" w:rsidR="005A1A46" w:rsidRDefault="005A1A46" w:rsidP="00CA5435">
            <w:pPr>
              <w:pStyle w:val="Ptabletext"/>
            </w:pPr>
            <w:r>
              <w:t>8</w:t>
            </w:r>
          </w:p>
        </w:tc>
        <w:tc>
          <w:tcPr>
            <w:tcW w:w="901" w:type="dxa"/>
          </w:tcPr>
          <w:p w14:paraId="41F19583" w14:textId="77777777" w:rsidR="005A1A46" w:rsidRDefault="005A1A46" w:rsidP="00CA5435">
            <w:pPr>
              <w:pStyle w:val="Ptabletext"/>
            </w:pPr>
            <w:r>
              <w:t>9</w:t>
            </w:r>
          </w:p>
        </w:tc>
        <w:tc>
          <w:tcPr>
            <w:tcW w:w="880" w:type="dxa"/>
          </w:tcPr>
          <w:p w14:paraId="755D7C94" w14:textId="49B883D3" w:rsidR="005A1A46" w:rsidRDefault="005A1A46" w:rsidP="00CA5435">
            <w:pPr>
              <w:pStyle w:val="Ptabletext"/>
            </w:pPr>
            <w:r>
              <w:t>10</w:t>
            </w:r>
          </w:p>
        </w:tc>
      </w:tr>
      <w:tr w:rsidR="005A1A46" w14:paraId="2A43F0F0" w14:textId="1E812F1B" w:rsidTr="005A1A46">
        <w:tc>
          <w:tcPr>
            <w:tcW w:w="1114" w:type="dxa"/>
          </w:tcPr>
          <w:p w14:paraId="17369E7A" w14:textId="77777777" w:rsidR="005A1A46" w:rsidRPr="00241AC7" w:rsidRDefault="005A1A46" w:rsidP="00CA5435">
            <w:pPr>
              <w:pStyle w:val="Ptabletext"/>
              <w:rPr>
                <w:rStyle w:val="Cmarkslabel"/>
                <w:i w:val="0"/>
              </w:rPr>
            </w:pPr>
            <w:r w:rsidRPr="00241AC7">
              <w:rPr>
                <w:rStyle w:val="Cmarkslabel"/>
                <w:i w:val="0"/>
              </w:rPr>
              <w:t>Answer</w:t>
            </w:r>
          </w:p>
        </w:tc>
        <w:tc>
          <w:tcPr>
            <w:tcW w:w="898" w:type="dxa"/>
          </w:tcPr>
          <w:p w14:paraId="256A7248" w14:textId="7A8097A5" w:rsidR="005A1A46" w:rsidRDefault="005A1A46" w:rsidP="00CA5435">
            <w:pPr>
              <w:pStyle w:val="Ptabletext"/>
            </w:pPr>
            <w:r>
              <w:t>A</w:t>
            </w:r>
          </w:p>
        </w:tc>
        <w:tc>
          <w:tcPr>
            <w:tcW w:w="900" w:type="dxa"/>
          </w:tcPr>
          <w:p w14:paraId="7FAF0453" w14:textId="5602FE93" w:rsidR="005A1A46" w:rsidRDefault="005A1A46" w:rsidP="00CA5435">
            <w:pPr>
              <w:pStyle w:val="Ptabletext"/>
            </w:pPr>
            <w:r>
              <w:t>D</w:t>
            </w:r>
          </w:p>
        </w:tc>
        <w:tc>
          <w:tcPr>
            <w:tcW w:w="896" w:type="dxa"/>
          </w:tcPr>
          <w:p w14:paraId="7845F1FD" w14:textId="63BF6A6D" w:rsidR="005A1A46" w:rsidRDefault="005A1A46" w:rsidP="00CA5435">
            <w:pPr>
              <w:pStyle w:val="Ptabletext"/>
            </w:pPr>
            <w:r>
              <w:t>C</w:t>
            </w:r>
          </w:p>
        </w:tc>
        <w:tc>
          <w:tcPr>
            <w:tcW w:w="896" w:type="dxa"/>
          </w:tcPr>
          <w:p w14:paraId="2E617145" w14:textId="061D9ABF" w:rsidR="005A1A46" w:rsidRDefault="005A1A46" w:rsidP="00CA5435">
            <w:pPr>
              <w:pStyle w:val="Ptabletext"/>
            </w:pPr>
            <w:r>
              <w:t>B</w:t>
            </w:r>
          </w:p>
        </w:tc>
        <w:tc>
          <w:tcPr>
            <w:tcW w:w="900" w:type="dxa"/>
          </w:tcPr>
          <w:p w14:paraId="6B432F5E" w14:textId="28E248BE" w:rsidR="005A1A46" w:rsidRDefault="005A1A46" w:rsidP="00CA5435">
            <w:pPr>
              <w:pStyle w:val="Ptabletext"/>
            </w:pPr>
            <w:r>
              <w:t>D</w:t>
            </w:r>
          </w:p>
        </w:tc>
        <w:tc>
          <w:tcPr>
            <w:tcW w:w="900" w:type="dxa"/>
          </w:tcPr>
          <w:p w14:paraId="0B7D180C" w14:textId="7BF8A469" w:rsidR="005A1A46" w:rsidRDefault="005A1A46" w:rsidP="00CA5435">
            <w:pPr>
              <w:pStyle w:val="Ptabletext"/>
            </w:pPr>
            <w:r>
              <w:t>D</w:t>
            </w:r>
          </w:p>
        </w:tc>
        <w:tc>
          <w:tcPr>
            <w:tcW w:w="896" w:type="dxa"/>
          </w:tcPr>
          <w:p w14:paraId="5910313D" w14:textId="7BEA5636" w:rsidR="005A1A46" w:rsidRDefault="005A1A46" w:rsidP="00CA5435">
            <w:pPr>
              <w:pStyle w:val="Ptabletext"/>
            </w:pPr>
            <w:r>
              <w:t>B</w:t>
            </w:r>
          </w:p>
        </w:tc>
        <w:tc>
          <w:tcPr>
            <w:tcW w:w="899" w:type="dxa"/>
          </w:tcPr>
          <w:p w14:paraId="5D3DE9CB" w14:textId="083CDC51" w:rsidR="005A1A46" w:rsidRDefault="005A1A46" w:rsidP="00CA5435">
            <w:pPr>
              <w:pStyle w:val="Ptabletext"/>
            </w:pPr>
            <w:r>
              <w:t>A</w:t>
            </w:r>
          </w:p>
        </w:tc>
        <w:tc>
          <w:tcPr>
            <w:tcW w:w="901" w:type="dxa"/>
          </w:tcPr>
          <w:p w14:paraId="2B3EFB85" w14:textId="2B1A2184" w:rsidR="005A1A46" w:rsidRDefault="005A1A46" w:rsidP="00CA5435">
            <w:pPr>
              <w:pStyle w:val="Ptabletext"/>
            </w:pPr>
            <w:r>
              <w:t>D</w:t>
            </w:r>
          </w:p>
        </w:tc>
        <w:tc>
          <w:tcPr>
            <w:tcW w:w="880" w:type="dxa"/>
          </w:tcPr>
          <w:p w14:paraId="5CF8E3AB" w14:textId="46A60E11" w:rsidR="005A1A46" w:rsidRDefault="005A1A46" w:rsidP="00CA5435">
            <w:pPr>
              <w:pStyle w:val="Ptabletext"/>
            </w:pPr>
            <w:r>
              <w:t>A</w:t>
            </w:r>
          </w:p>
        </w:tc>
      </w:tr>
    </w:tbl>
    <w:p w14:paraId="0B7EF5F1" w14:textId="77777777" w:rsidR="00C500D0" w:rsidRDefault="00C500D0" w:rsidP="00C500D0">
      <w:pPr>
        <w:pStyle w:val="Ptabletext"/>
      </w:pPr>
    </w:p>
    <w:p w14:paraId="20ADCE5B" w14:textId="77777777" w:rsidR="00C500D0" w:rsidRDefault="00C500D0" w:rsidP="00C500D0">
      <w:pPr>
        <w:pStyle w:val="Pquestionheadingmc1stafterhead"/>
      </w:pPr>
      <w:r w:rsidRPr="00F16CD2">
        <w:t>Questi</w:t>
      </w:r>
      <w:bookmarkStart w:id="0" w:name="_GoBack"/>
      <w:bookmarkEnd w:id="0"/>
      <w:r w:rsidRPr="00F16CD2">
        <w:t>on 1</w:t>
      </w:r>
      <w:r w:rsidRPr="00F16CD2">
        <w:tab/>
        <w:t>[</w:t>
      </w:r>
      <w:r>
        <w:t>3</w:t>
      </w:r>
      <w:r w:rsidRPr="00F16CD2">
        <w:t>.1]</w:t>
      </w:r>
    </w:p>
    <w:p w14:paraId="46D24E8D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A</w:t>
      </w:r>
    </w:p>
    <w:p w14:paraId="0D1C5ABB" w14:textId="77777777" w:rsidR="00C500D0" w:rsidRDefault="00C500D0" w:rsidP="00C500D0">
      <w:pPr>
        <w:pStyle w:val="Pquestiontextmainstem"/>
      </w:pPr>
      <w:r w:rsidRPr="00B47056">
        <w:object w:dxaOrig="1840" w:dyaOrig="2000" w14:anchorId="3F2E8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101pt" o:ole="">
            <v:imagedata r:id="rId8" o:title=""/>
          </v:shape>
          <o:OLEObject Type="Embed" ProgID="Equation.DSMT4" ShapeID="_x0000_i1025" DrawAspect="Content" ObjectID="_1538847405" r:id="rId9"/>
        </w:object>
      </w:r>
    </w:p>
    <w:p w14:paraId="43227EA7" w14:textId="77777777" w:rsidR="0079712D" w:rsidRPr="00487D44" w:rsidRDefault="0079712D" w:rsidP="0079712D">
      <w:pPr>
        <w:pStyle w:val="Pquestionheadingmc"/>
      </w:pPr>
      <w:r>
        <w:t>Question 2</w:t>
      </w:r>
      <w:r>
        <w:tab/>
        <w:t>[3.1]</w:t>
      </w:r>
    </w:p>
    <w:p w14:paraId="65545E54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D</w:t>
      </w:r>
    </w:p>
    <w:p w14:paraId="70B3BB11" w14:textId="77777777" w:rsidR="00C500D0" w:rsidRDefault="00C500D0" w:rsidP="00C500D0">
      <w:pPr>
        <w:pStyle w:val="Pquestiontextmainstem"/>
      </w:pPr>
      <w:r w:rsidRPr="00B47056">
        <w:object w:dxaOrig="2000" w:dyaOrig="940" w14:anchorId="7768B204">
          <v:shape id="_x0000_i1026" type="#_x0000_t75" style="width:101pt;height:47.3pt" o:ole="">
            <v:imagedata r:id="rId10" o:title=""/>
          </v:shape>
          <o:OLEObject Type="Embed" ProgID="Equation.3" ShapeID="_x0000_i1026" DrawAspect="Content" ObjectID="_1538847406" r:id="rId11"/>
        </w:object>
      </w:r>
    </w:p>
    <w:p w14:paraId="46601959" w14:textId="77777777" w:rsidR="0079712D" w:rsidRDefault="0079712D" w:rsidP="0079712D">
      <w:pPr>
        <w:pStyle w:val="Pquestionheadingmc"/>
      </w:pPr>
      <w:r>
        <w:t>Question 3</w:t>
      </w:r>
      <w:r>
        <w:tab/>
        <w:t>[3.1]</w:t>
      </w:r>
    </w:p>
    <w:p w14:paraId="708277BF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C</w:t>
      </w:r>
    </w:p>
    <w:p w14:paraId="5838C6BB" w14:textId="77777777" w:rsidR="00C500D0" w:rsidRDefault="00C500D0" w:rsidP="00C500D0">
      <w:pPr>
        <w:pStyle w:val="Pquestiontextmainstem"/>
      </w:pPr>
      <w:r w:rsidRPr="00B47056">
        <w:object w:dxaOrig="1719" w:dyaOrig="1380" w14:anchorId="06824708">
          <v:shape id="_x0000_i1027" type="#_x0000_t75" style="width:85.95pt;height:68.8pt" o:ole="">
            <v:imagedata r:id="rId12" o:title=""/>
          </v:shape>
          <o:OLEObject Type="Embed" ProgID="Equation.DSMT4" ShapeID="_x0000_i1027" DrawAspect="Content" ObjectID="_1538847407" r:id="rId13"/>
        </w:object>
      </w:r>
    </w:p>
    <w:p w14:paraId="2FE4CE93" w14:textId="4A11E08F" w:rsidR="0079712D" w:rsidRDefault="0079712D" w:rsidP="0079712D">
      <w:pPr>
        <w:pStyle w:val="Pquestionheadingmc"/>
      </w:pPr>
      <w:r>
        <w:t>Question 4</w:t>
      </w:r>
      <w:r>
        <w:tab/>
        <w:t>[3.</w:t>
      </w:r>
      <w:r w:rsidR="00F14AFC">
        <w:t>1</w:t>
      </w:r>
      <w:r>
        <w:t>]</w:t>
      </w:r>
    </w:p>
    <w:p w14:paraId="76A4CB25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B</w:t>
      </w:r>
    </w:p>
    <w:p w14:paraId="2B124699" w14:textId="77777777" w:rsidR="00C500D0" w:rsidRDefault="00C500D0" w:rsidP="00C500D0">
      <w:pPr>
        <w:pStyle w:val="Pquestiontextmainstem"/>
      </w:pPr>
      <w:r w:rsidRPr="00B47056">
        <w:object w:dxaOrig="2040" w:dyaOrig="980" w14:anchorId="4EEBAFE2">
          <v:shape id="_x0000_i1028" type="#_x0000_t75" style="width:102.1pt;height:49.45pt" o:ole="">
            <v:imagedata r:id="rId14" o:title=""/>
          </v:shape>
          <o:OLEObject Type="Embed" ProgID="Equation.3" ShapeID="_x0000_i1028" DrawAspect="Content" ObjectID="_1538847408" r:id="rId15"/>
        </w:object>
      </w:r>
    </w:p>
    <w:p w14:paraId="5A31B63B" w14:textId="77777777" w:rsidR="0079712D" w:rsidRDefault="0079712D" w:rsidP="0079712D">
      <w:pPr>
        <w:pStyle w:val="Pquestionheadingmc"/>
      </w:pPr>
      <w:r>
        <w:t>Question 5</w:t>
      </w:r>
      <w:r>
        <w:tab/>
        <w:t>[3.2]</w:t>
      </w:r>
    </w:p>
    <w:p w14:paraId="4F908333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D</w:t>
      </w:r>
    </w:p>
    <w:p w14:paraId="760617C3" w14:textId="77777777" w:rsidR="00C500D0" w:rsidRPr="00E45FE3" w:rsidRDefault="00C500D0" w:rsidP="00C500D0">
      <w:pPr>
        <w:pStyle w:val="Pquestiontextmainstem"/>
      </w:pPr>
      <w:r w:rsidRPr="00B453AC">
        <w:object w:dxaOrig="2340" w:dyaOrig="1600" w14:anchorId="42C750DC">
          <v:shape id="_x0000_i1029" type="#_x0000_t75" style="width:116.05pt;height:79.5pt" o:ole="">
            <v:imagedata r:id="rId16" o:title=""/>
          </v:shape>
          <o:OLEObject Type="Embed" ProgID="Equation.DSMT4" ShapeID="_x0000_i1029" DrawAspect="Content" ObjectID="_1538847409" r:id="rId17"/>
        </w:object>
      </w:r>
    </w:p>
    <w:p w14:paraId="271A4A28" w14:textId="77777777" w:rsidR="00585602" w:rsidRDefault="00585602" w:rsidP="00585602"/>
    <w:p w14:paraId="0DA5F312" w14:textId="77777777" w:rsidR="00585602" w:rsidRPr="00585602" w:rsidRDefault="00585602" w:rsidP="00585602"/>
    <w:p w14:paraId="369BAF6F" w14:textId="77777777" w:rsidR="00585602" w:rsidRPr="00585602" w:rsidRDefault="00585602" w:rsidP="00585602"/>
    <w:p w14:paraId="7D16CEE3" w14:textId="77777777" w:rsidR="0079712D" w:rsidRDefault="0079712D" w:rsidP="0079712D">
      <w:pPr>
        <w:pStyle w:val="Pquestionheadingmc"/>
      </w:pPr>
      <w:r>
        <w:lastRenderedPageBreak/>
        <w:t>Question 6</w:t>
      </w:r>
      <w:r>
        <w:tab/>
        <w:t>[3.4]</w:t>
      </w:r>
    </w:p>
    <w:p w14:paraId="0E50F655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D</w:t>
      </w:r>
    </w:p>
    <w:p w14:paraId="5306DCAA" w14:textId="77777777" w:rsidR="00C500D0" w:rsidRPr="00D8689F" w:rsidRDefault="00C500D0" w:rsidP="00C500D0">
      <w:pPr>
        <w:pStyle w:val="Pquestiontextmainstem"/>
      </w:pPr>
      <w:r w:rsidRPr="00D8689F">
        <w:object w:dxaOrig="2080" w:dyaOrig="1840" w14:anchorId="7375E701">
          <v:shape id="_x0000_i1030" type="#_x0000_t75" style="width:103.15pt;height:91.35pt" o:ole="">
            <v:imagedata r:id="rId18" o:title=""/>
          </v:shape>
          <o:OLEObject Type="Embed" ProgID="Equation.3" ShapeID="_x0000_i1030" DrawAspect="Content" ObjectID="_1538847410" r:id="rId19"/>
        </w:object>
      </w:r>
    </w:p>
    <w:p w14:paraId="494C5207" w14:textId="77777777" w:rsidR="00C500D0" w:rsidRDefault="00C500D0" w:rsidP="00C500D0">
      <w:pPr>
        <w:pStyle w:val="Pquestiontextmainstem"/>
      </w:pPr>
      <w:r w:rsidRPr="00D8689F">
        <w:t xml:space="preserve">The dilation factor is 8, the coefficient of 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8689F">
        <w:t>.</w:t>
      </w:r>
    </w:p>
    <w:p w14:paraId="31A60857" w14:textId="77777777" w:rsidR="0079712D" w:rsidRDefault="0079712D" w:rsidP="0079712D">
      <w:pPr>
        <w:pStyle w:val="Pquestionheadingmc"/>
      </w:pPr>
      <w:r>
        <w:t>Question 7</w:t>
      </w:r>
      <w:r>
        <w:tab/>
        <w:t>[3.4]</w:t>
      </w:r>
    </w:p>
    <w:p w14:paraId="1577321C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B</w:t>
      </w:r>
    </w:p>
    <w:p w14:paraId="18CA1379" w14:textId="77777777" w:rsidR="00C500D0" w:rsidRPr="00D8689F" w:rsidRDefault="00C500D0" w:rsidP="00C500D0">
      <w:pPr>
        <w:pStyle w:val="Pquestiontextmainstem"/>
      </w:pPr>
      <w:r w:rsidRPr="00F90CBD">
        <w:object w:dxaOrig="1760" w:dyaOrig="720" w14:anchorId="0D2BFE76">
          <v:shape id="_x0000_i1031" type="#_x0000_t75" style="width:87.05pt;height:36.55pt" o:ole="">
            <v:imagedata r:id="rId20" o:title=""/>
          </v:shape>
          <o:OLEObject Type="Embed" ProgID="Equation.3" ShapeID="_x0000_i1031" DrawAspect="Content" ObjectID="_1538847411" r:id="rId21"/>
        </w:object>
      </w:r>
    </w:p>
    <w:p w14:paraId="1B59BE62" w14:textId="77777777" w:rsidR="00C500D0" w:rsidRDefault="00C500D0" w:rsidP="00C500D0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E45FE3">
        <w:rPr>
          <w:rStyle w:val="CSubscript"/>
        </w:rPr>
        <w:t>1</w:t>
      </w:r>
      <w:r w:rsidRPr="00B667AC">
        <w:t xml:space="preserve"> has been reflected in the </w:t>
      </w:r>
      <w:r w:rsidRPr="00CB7AC5">
        <w:rPr>
          <w:rStyle w:val="Cmathsexpressions"/>
          <w:rFonts w:eastAsiaTheme="majorEastAsia"/>
        </w:rPr>
        <w:t>x</w:t>
      </w:r>
      <w:r w:rsidRPr="00B667AC">
        <w:t>-axis, dilated by 4 and moved 3 down. It has not been translated any</w:t>
      </w:r>
      <w:r w:rsidRPr="00D8689F">
        <w:t xml:space="preserve"> further to the right.</w:t>
      </w:r>
    </w:p>
    <w:p w14:paraId="4F680985" w14:textId="77777777" w:rsidR="0079712D" w:rsidRDefault="0079712D" w:rsidP="0079712D">
      <w:pPr>
        <w:pStyle w:val="Pquestionheadingmc"/>
      </w:pPr>
      <w:r>
        <w:t>Question 8</w:t>
      </w:r>
      <w:r>
        <w:tab/>
        <w:t>[3.5]</w:t>
      </w:r>
    </w:p>
    <w:p w14:paraId="045F3430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A</w:t>
      </w:r>
    </w:p>
    <w:p w14:paraId="5361C70A" w14:textId="77777777" w:rsidR="00C500D0" w:rsidRPr="00B667AC" w:rsidRDefault="00C500D0" w:rsidP="00C500D0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– 11</w:t>
      </w:r>
      <w:r w:rsidRPr="00CB7AC5">
        <w:rPr>
          <w:rStyle w:val="Cmathsexpressions"/>
          <w:rFonts w:eastAsiaTheme="majorEastAsia"/>
        </w:rPr>
        <w:t>x</w:t>
      </w:r>
      <w:r>
        <w:t xml:space="preserve"> + 24</w:t>
      </w:r>
      <w:r>
        <w:br/>
      </w:r>
      <w:r w:rsidRPr="00B667AC">
        <w:t>-3 × -8 = 24 and -3 – 8 = -11</w:t>
      </w:r>
    </w:p>
    <w:p w14:paraId="691DADE9" w14:textId="77777777" w:rsidR="00C500D0" w:rsidRDefault="00C500D0" w:rsidP="00C500D0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– 11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+ 24 = 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– 3)(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– 8)</w:t>
      </w:r>
    </w:p>
    <w:p w14:paraId="6F41DC0E" w14:textId="77777777" w:rsidR="0079712D" w:rsidRDefault="0079712D" w:rsidP="0079712D">
      <w:pPr>
        <w:pStyle w:val="Pquestionheadingmc"/>
      </w:pPr>
      <w:r>
        <w:t>Question 9</w:t>
      </w:r>
      <w:r>
        <w:tab/>
        <w:t>[3.6]</w:t>
      </w:r>
    </w:p>
    <w:p w14:paraId="1A77231B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D</w:t>
      </w:r>
    </w:p>
    <w:p w14:paraId="678A7383" w14:textId="77777777" w:rsidR="00C500D0" w:rsidRPr="00B47056" w:rsidRDefault="00C500D0" w:rsidP="00C500D0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+ 6</w:t>
      </w:r>
      <w:r w:rsidRPr="00CB7AC5">
        <w:rPr>
          <w:rStyle w:val="Cmathsexpressions"/>
          <w:rFonts w:eastAsiaTheme="majorEastAsia"/>
        </w:rPr>
        <w:t>x</w:t>
      </w:r>
      <w:r>
        <w:t xml:space="preserve"> + 9</w:t>
      </w:r>
      <w:r>
        <w:br/>
      </w:r>
      <w:r w:rsidRPr="00B47056">
        <w:t>3 × 3 = 9 and 3 + 3 = 6</w:t>
      </w:r>
    </w:p>
    <w:p w14:paraId="457E44FA" w14:textId="77777777" w:rsidR="00C500D0" w:rsidRDefault="00C500D0" w:rsidP="00C500D0">
      <w:pPr>
        <w:pStyle w:val="Pquestiontextmainstem"/>
      </w:pPr>
      <w:r w:rsidRPr="00B47056">
        <w:t xml:space="preserve">So, 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B47056">
        <w:t xml:space="preserve"> + 6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+ 9 = (</w:t>
      </w:r>
      <w:r w:rsidRPr="00CB7AC5">
        <w:rPr>
          <w:rStyle w:val="Cmathsexpressions"/>
          <w:rFonts w:eastAsiaTheme="majorEastAsia"/>
        </w:rPr>
        <w:t>x</w:t>
      </w:r>
      <w:r w:rsidRPr="00B47056">
        <w:t xml:space="preserve"> + 3)</w:t>
      </w:r>
      <w:r w:rsidRPr="00E45FE3">
        <w:rPr>
          <w:rStyle w:val="Csuperscript"/>
        </w:rPr>
        <w:t>2</w:t>
      </w:r>
    </w:p>
    <w:p w14:paraId="4943D276" w14:textId="77777777" w:rsidR="0079712D" w:rsidRDefault="0079712D" w:rsidP="0079712D">
      <w:pPr>
        <w:pStyle w:val="Pquestionheadingmc"/>
      </w:pPr>
      <w:r w:rsidRPr="00487D44">
        <w:t>Question 1</w:t>
      </w:r>
      <w:r>
        <w:t>0</w:t>
      </w:r>
      <w:r>
        <w:tab/>
        <w:t>[3.7]</w:t>
      </w:r>
    </w:p>
    <w:p w14:paraId="786DFB85" w14:textId="77777777" w:rsidR="00C500D0" w:rsidRPr="00A33556" w:rsidRDefault="00C500D0" w:rsidP="00E22DA7">
      <w:pPr>
        <w:pStyle w:val="Pquestiontextmainstem"/>
        <w:rPr>
          <w:rStyle w:val="Cquestionpartlabelbold"/>
        </w:rPr>
      </w:pPr>
      <w:r w:rsidRPr="00A33556">
        <w:rPr>
          <w:rStyle w:val="Cquestionpartlabelbold"/>
        </w:rPr>
        <w:t>A</w:t>
      </w:r>
    </w:p>
    <w:p w14:paraId="2E571EA5" w14:textId="77777777" w:rsidR="00C500D0" w:rsidRDefault="00C500D0" w:rsidP="00C500D0">
      <w:pPr>
        <w:pStyle w:val="Pquestiontextmainstem"/>
      </w:pPr>
      <w:r w:rsidRPr="00B47056">
        <w:object w:dxaOrig="2120" w:dyaOrig="2520" w14:anchorId="6BCDBA53">
          <v:shape id="_x0000_i1032" type="#_x0000_t75" style="width:107.45pt;height:126.8pt" o:ole="">
            <v:imagedata r:id="rId22" o:title=""/>
          </v:shape>
          <o:OLEObject Type="Embed" ProgID="Equation.3" ShapeID="_x0000_i1032" DrawAspect="Content" ObjectID="_1538847412" r:id="rId23"/>
        </w:object>
      </w:r>
    </w:p>
    <w:p w14:paraId="5F3F6732" w14:textId="79482F77" w:rsidR="00C500D0" w:rsidRDefault="00C500D0" w:rsidP="00C500D0">
      <w:pPr>
        <w:pStyle w:val="Psectionresults"/>
      </w:pPr>
      <w:r w:rsidRPr="00F16CD2">
        <w:t xml:space="preserve">Multiple-choice total marks:  </w:t>
      </w:r>
      <w:r w:rsidR="0079712D">
        <w:t>10</w:t>
      </w:r>
    </w:p>
    <w:p w14:paraId="1E66DF67" w14:textId="77777777" w:rsidR="00C500D0" w:rsidRDefault="00C500D0" w:rsidP="00C500D0">
      <w:pPr>
        <w:pStyle w:val="Psectionheading"/>
      </w:pPr>
      <w:r w:rsidRPr="00F16CD2">
        <w:lastRenderedPageBreak/>
        <w:t>Short answer section</w:t>
      </w:r>
    </w:p>
    <w:p w14:paraId="1C6BD1CD" w14:textId="649C8B57" w:rsidR="0079712D" w:rsidRDefault="0079712D" w:rsidP="0079712D">
      <w:pPr>
        <w:pStyle w:val="Pquestionheadingsx1stafterhead"/>
      </w:pPr>
      <w:r>
        <w:t>Question 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[3.</w:t>
      </w:r>
      <w:r w:rsidR="00F14AFC">
        <w:t>5</w:t>
      </w:r>
      <w:r w:rsidRPr="00DF7F34">
        <w:t>]</w:t>
      </w:r>
    </w:p>
    <w:p w14:paraId="57792A38" w14:textId="3B91DF05" w:rsidR="00C500D0" w:rsidRPr="00B47056" w:rsidRDefault="00C500D0" w:rsidP="00C500D0">
      <w:pPr>
        <w:pStyle w:val="Pquestiontextpartsa"/>
      </w:pPr>
      <w:r w:rsidRPr="00DE6E72">
        <w:rPr>
          <w:rStyle w:val="Cquestionpartlabelbold"/>
        </w:rPr>
        <w:t>(a)</w:t>
      </w:r>
      <w:r>
        <w:tab/>
      </w:r>
      <w:r w:rsidR="00F14AFC">
        <w:rPr>
          <w:rStyle w:val="Cmathsexpressions"/>
          <w:rFonts w:eastAsiaTheme="majorEastAsia"/>
        </w:rPr>
        <w:t>Factorising</w:t>
      </w:r>
      <w:r w:rsidRPr="00B47056">
        <w:t xml:space="preserve"> </w:t>
      </w:r>
      <w:r w:rsidR="00F14AFC">
        <w:t>involves taking out the highest common factor of terms</w:t>
      </w:r>
      <w:r w:rsidRPr="00B47056">
        <w:t>.</w:t>
      </w:r>
    </w:p>
    <w:p w14:paraId="5E558F77" w14:textId="77777777" w:rsidR="00C500D0" w:rsidRDefault="00C500D0" w:rsidP="00C500D0">
      <w:pPr>
        <w:pStyle w:val="Pquestiontextpartsa"/>
      </w:pPr>
      <w:r w:rsidRPr="00DE6E72">
        <w:rPr>
          <w:rStyle w:val="Cquestionpartlabelbold"/>
        </w:rPr>
        <w:t>(b)</w:t>
      </w:r>
      <w:r>
        <w:tab/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B47056">
        <w:t xml:space="preserve"> – </w:t>
      </w:r>
      <w:r w:rsidRPr="00A202C4">
        <w:rPr>
          <w:rStyle w:val="Cmathsexpressions"/>
          <w:rFonts w:eastAsiaTheme="majorEastAsia"/>
        </w:rPr>
        <w:t>x</w:t>
      </w:r>
      <w:r w:rsidRPr="00B47056">
        <w:t xml:space="preserve"> – 36 is an example of a </w:t>
      </w:r>
      <w:r w:rsidRPr="00A202C4">
        <w:rPr>
          <w:rStyle w:val="Cmathsexpressions"/>
          <w:rFonts w:eastAsiaTheme="majorEastAsia"/>
        </w:rPr>
        <w:t>monic</w:t>
      </w:r>
      <w:r w:rsidRPr="00B47056">
        <w:t xml:space="preserve"> quadratic.</w:t>
      </w:r>
    </w:p>
    <w:p w14:paraId="7771293A" w14:textId="4B4783D7" w:rsidR="00A33556" w:rsidRDefault="0079712D" w:rsidP="0079712D">
      <w:pPr>
        <w:pStyle w:val="Pquestionheadingsx"/>
      </w:pPr>
      <w:r>
        <w:t>Question 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58407D58" w14:textId="65FB5ECF" w:rsidR="00C500D0" w:rsidRDefault="00C500D0" w:rsidP="00C500D0">
      <w:pPr>
        <w:pStyle w:val="Pquestiontextmainstem"/>
      </w:pPr>
      <w:r>
        <w:t>A perfect square is a</w:t>
      </w:r>
      <w:r w:rsidRPr="00B47056">
        <w:t xml:space="preserve">n expression of the form </w:t>
      </w:r>
      <w:r w:rsidRPr="00B47056">
        <w:rPr>
          <w:position w:val="-8"/>
        </w:rPr>
        <w:object w:dxaOrig="780" w:dyaOrig="340" w14:anchorId="14CF35BA">
          <v:shape id="_x0000_i1033" type="#_x0000_t75" style="width:38.7pt;height:17.2pt" o:ole="">
            <v:imagedata r:id="rId24" o:title=""/>
          </v:shape>
          <o:OLEObject Type="Embed" ProgID="Equation.3" ShapeID="_x0000_i1033" DrawAspect="Content" ObjectID="_1538847413" r:id="rId25"/>
        </w:object>
      </w:r>
      <w:r>
        <w:t xml:space="preserve">, </w:t>
      </w:r>
      <w:r w:rsidRPr="00B47056">
        <w:t xml:space="preserve">which expands to </w:t>
      </w:r>
      <w:r w:rsidRPr="00B47056">
        <w:rPr>
          <w:position w:val="-2"/>
        </w:rPr>
        <w:object w:dxaOrig="1280" w:dyaOrig="280" w14:anchorId="6C4CE2E2">
          <v:shape id="_x0000_i1034" type="#_x0000_t75" style="width:64.5pt;height:13.95pt" o:ole="">
            <v:imagedata r:id="rId26" o:title=""/>
          </v:shape>
          <o:OLEObject Type="Embed" ProgID="Equation.3" ShapeID="_x0000_i1034" DrawAspect="Content" ObjectID="_1538847414" r:id="rId27"/>
        </w:object>
      </w:r>
      <w:r w:rsidRPr="00B4705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A33556" w14:paraId="1DB40E5D" w14:textId="77777777" w:rsidTr="00A33556">
        <w:tc>
          <w:tcPr>
            <w:tcW w:w="3360" w:type="dxa"/>
          </w:tcPr>
          <w:p w14:paraId="7CD107FA" w14:textId="77777777" w:rsidR="00A33556" w:rsidRPr="00A33556" w:rsidRDefault="00A33556" w:rsidP="00A33556">
            <w:pPr>
              <w:pStyle w:val="Pquestiontextmainstem"/>
            </w:pPr>
            <w:r w:rsidRPr="00A33556">
              <w:t xml:space="preserve">For </w:t>
            </w:r>
            <w:r w:rsidRPr="00A33556">
              <w:rPr>
                <w:position w:val="-8"/>
              </w:rPr>
              <w:object w:dxaOrig="760" w:dyaOrig="340" w14:anchorId="6C396D95">
                <v:shape id="_x0000_i1035" type="#_x0000_t75" style="width:38.7pt;height:17.2pt" o:ole="">
                  <v:imagedata r:id="rId28" o:title=""/>
                </v:shape>
                <o:OLEObject Type="Embed" ProgID="Equation.3" ShapeID="_x0000_i1035" DrawAspect="Content" ObjectID="_1538847415" r:id="rId29"/>
              </w:object>
            </w:r>
            <w:r w:rsidRPr="00A33556">
              <w:t xml:space="preserve">, </w:t>
            </w:r>
            <w:r w:rsidRPr="00A33556">
              <w:rPr>
                <w:position w:val="-6"/>
              </w:rPr>
              <w:object w:dxaOrig="1100" w:dyaOrig="260" w14:anchorId="722DD042">
                <v:shape id="_x0000_i1036" type="#_x0000_t75" style="width:54.8pt;height:13.95pt" o:ole="">
                  <v:imagedata r:id="rId30" o:title=""/>
                </v:shape>
                <o:OLEObject Type="Embed" ProgID="Equation.3" ShapeID="_x0000_i1036" DrawAspect="Content" ObjectID="_1538847416" r:id="rId31"/>
              </w:object>
            </w:r>
            <w:r w:rsidRPr="00A33556">
              <w:t xml:space="preserve"> </w:t>
            </w:r>
          </w:p>
          <w:p w14:paraId="7FB46F29" w14:textId="5586A22B" w:rsidR="00A33556" w:rsidRDefault="00A33556" w:rsidP="00C500D0">
            <w:pPr>
              <w:pStyle w:val="Pquestiontextmainstem"/>
            </w:pPr>
            <w:r w:rsidRPr="00A33556">
              <w:rPr>
                <w:position w:val="-42"/>
              </w:rPr>
              <w:object w:dxaOrig="1800" w:dyaOrig="1080" w14:anchorId="629B59CD">
                <v:shape id="_x0000_i1037" type="#_x0000_t75" style="width:90.25pt;height:53.75pt" o:ole="">
                  <v:imagedata r:id="rId32" o:title=""/>
                </v:shape>
                <o:OLEObject Type="Embed" ProgID="Equation.DSMT4" ShapeID="_x0000_i1037" DrawAspect="Content" ObjectID="_1538847417" r:id="rId33"/>
              </w:object>
            </w:r>
          </w:p>
        </w:tc>
        <w:tc>
          <w:tcPr>
            <w:tcW w:w="3360" w:type="dxa"/>
          </w:tcPr>
          <w:p w14:paraId="1713EB33" w14:textId="77777777" w:rsidR="00A33556" w:rsidRPr="00A33556" w:rsidRDefault="00A33556" w:rsidP="00A33556">
            <w:pPr>
              <w:pStyle w:val="Pquestiontextmainstem"/>
            </w:pPr>
            <w:r w:rsidRPr="00A33556">
              <w:t xml:space="preserve">For </w:t>
            </w:r>
            <w:r w:rsidRPr="00A33556">
              <w:rPr>
                <w:position w:val="-4"/>
              </w:rPr>
              <w:object w:dxaOrig="1140" w:dyaOrig="320" w14:anchorId="547C0EF2">
                <v:shape id="_x0000_i1038" type="#_x0000_t75" style="width:56.95pt;height:16.1pt" o:ole="">
                  <v:imagedata r:id="rId34" o:title=""/>
                </v:shape>
                <o:OLEObject Type="Embed" ProgID="Equation.DSMT4" ShapeID="_x0000_i1038" DrawAspect="Content" ObjectID="_1538847418" r:id="rId35"/>
              </w:object>
            </w:r>
            <w:r w:rsidRPr="00A33556">
              <w:t>:</w:t>
            </w:r>
          </w:p>
          <w:p w14:paraId="7232CDB4" w14:textId="77777777" w:rsidR="00A33556" w:rsidRPr="00A33556" w:rsidRDefault="00A33556" w:rsidP="00A33556">
            <w:pPr>
              <w:pStyle w:val="Pquestiontextmainstem"/>
            </w:pPr>
            <w:r w:rsidRPr="00A33556">
              <w:rPr>
                <w:position w:val="-30"/>
              </w:rPr>
              <w:object w:dxaOrig="1140" w:dyaOrig="720" w14:anchorId="3656424A">
                <v:shape id="_x0000_i1039" type="#_x0000_t75" style="width:56.95pt;height:36.55pt" o:ole="">
                  <v:imagedata r:id="rId36" o:title=""/>
                </v:shape>
                <o:OLEObject Type="Embed" ProgID="Equation.DSMT4" ShapeID="_x0000_i1039" DrawAspect="Content" ObjectID="_1538847419" r:id="rId37"/>
              </w:object>
            </w:r>
          </w:p>
          <w:p w14:paraId="48198668" w14:textId="7E170E25" w:rsidR="00A33556" w:rsidRDefault="00A33556" w:rsidP="00C500D0">
            <w:pPr>
              <w:pStyle w:val="Pquestiontextmainstem"/>
            </w:pPr>
          </w:p>
        </w:tc>
        <w:tc>
          <w:tcPr>
            <w:tcW w:w="3360" w:type="dxa"/>
          </w:tcPr>
          <w:p w14:paraId="39B81B8A" w14:textId="77777777" w:rsidR="00A33556" w:rsidRPr="00A33556" w:rsidRDefault="00A33556" w:rsidP="00A33556">
            <w:pPr>
              <w:pStyle w:val="Pquestiontextmainstem"/>
            </w:pPr>
            <w:r w:rsidRPr="00A33556">
              <w:rPr>
                <w:position w:val="-48"/>
              </w:rPr>
              <w:object w:dxaOrig="2060" w:dyaOrig="1060" w14:anchorId="71CBFD0F">
                <v:shape id="_x0000_i1040" type="#_x0000_t75" style="width:103.15pt;height:50.5pt" o:ole="">
                  <v:imagedata r:id="rId38" o:title=""/>
                </v:shape>
                <o:OLEObject Type="Embed" ProgID="Equation.DSMT4" ShapeID="_x0000_i1040" DrawAspect="Content" ObjectID="_1538847420" r:id="rId39"/>
              </w:object>
            </w:r>
          </w:p>
          <w:p w14:paraId="16463035" w14:textId="77777777" w:rsidR="00A33556" w:rsidRDefault="00A33556" w:rsidP="00C500D0">
            <w:pPr>
              <w:pStyle w:val="Pquestiontextmainstem"/>
            </w:pPr>
          </w:p>
        </w:tc>
      </w:tr>
    </w:tbl>
    <w:p w14:paraId="775FC605" w14:textId="77777777" w:rsidR="0079712D" w:rsidRPr="00A33556" w:rsidRDefault="0079712D" w:rsidP="0079712D">
      <w:pPr>
        <w:pStyle w:val="Pquestionheadingsx"/>
      </w:pPr>
      <w:r w:rsidRPr="00A33556">
        <w:t>Question 13</w:t>
      </w:r>
      <w:r w:rsidRPr="00A33556">
        <w:tab/>
      </w:r>
      <w:r w:rsidRPr="00A33556">
        <w:rPr>
          <w:rStyle w:val="Cmarkslabel"/>
        </w:rPr>
        <w:t>3 marks</w:t>
      </w:r>
      <w:r w:rsidRPr="00A33556">
        <w:tab/>
        <w:t>[3.1]</w:t>
      </w:r>
    </w:p>
    <w:p w14:paraId="4670E4FE" w14:textId="77777777" w:rsidR="0079712D" w:rsidRPr="00A33556" w:rsidRDefault="0079712D" w:rsidP="00CA5435">
      <w:pPr>
        <w:pStyle w:val="Pquestiontextmainstem"/>
      </w:pPr>
      <w:r w:rsidRPr="00A33556">
        <w:object w:dxaOrig="2760" w:dyaOrig="1440" w14:anchorId="1B031E95">
          <v:shape id="_x0000_i1041" type="#_x0000_t75" style="width:137.55pt;height:1in" o:ole="">
            <v:imagedata r:id="rId40" o:title=""/>
          </v:shape>
          <o:OLEObject Type="Embed" ProgID="Equation.3" ShapeID="_x0000_i1041" DrawAspect="Content" ObjectID="_1538847421" r:id="rId41"/>
        </w:object>
      </w:r>
    </w:p>
    <w:p w14:paraId="22D008DC" w14:textId="77777777" w:rsidR="0079712D" w:rsidRPr="00A33556" w:rsidRDefault="0079712D" w:rsidP="0079712D">
      <w:pPr>
        <w:pStyle w:val="Pquestionheadingsx"/>
      </w:pPr>
      <w:r w:rsidRPr="00A33556">
        <w:t>Question 14</w:t>
      </w:r>
      <w:r w:rsidRPr="00A33556">
        <w:tab/>
      </w:r>
      <w:r w:rsidRPr="00A33556">
        <w:rPr>
          <w:rStyle w:val="Cmarkslabel"/>
        </w:rPr>
        <w:t>3 marks</w:t>
      </w:r>
      <w:r w:rsidRPr="00A33556">
        <w:tab/>
        <w:t>[3.2]</w:t>
      </w:r>
    </w:p>
    <w:p w14:paraId="4C016A33" w14:textId="77777777" w:rsidR="0079712D" w:rsidRPr="00941C3D" w:rsidRDefault="0079712D" w:rsidP="00CA5435">
      <w:pPr>
        <w:pStyle w:val="Pquestiontextmainstem"/>
      </w:pPr>
      <w:r w:rsidRPr="00A33556">
        <w:object w:dxaOrig="2100" w:dyaOrig="1400" w14:anchorId="61B905F4">
          <v:shape id="_x0000_i1042" type="#_x0000_t75" style="width:105.3pt;height:69.85pt" o:ole="">
            <v:imagedata r:id="rId42" o:title=""/>
          </v:shape>
          <o:OLEObject Type="Embed" ProgID="Equation.DSMT4" ShapeID="_x0000_i1042" DrawAspect="Content" ObjectID="_1538847422" r:id="rId43"/>
        </w:object>
      </w:r>
    </w:p>
    <w:p w14:paraId="26BAD190" w14:textId="77777777" w:rsidR="0079712D" w:rsidRDefault="0079712D" w:rsidP="0079712D">
      <w:pPr>
        <w:pStyle w:val="Pquestionheadingsx"/>
      </w:pPr>
      <w:r>
        <w:t>Question 15</w:t>
      </w:r>
      <w:r w:rsidRPr="00DF7F34">
        <w:tab/>
      </w:r>
      <w:r w:rsidRPr="00BD38BC">
        <w:rPr>
          <w:rStyle w:val="Cmarkslabel"/>
        </w:rPr>
        <w:t>3 marks</w:t>
      </w:r>
      <w:r>
        <w:tab/>
        <w:t>[3.4</w:t>
      </w:r>
      <w:r w:rsidRPr="00DF7F34">
        <w:t>]</w:t>
      </w:r>
    </w:p>
    <w:p w14:paraId="4DF78148" w14:textId="77777777" w:rsidR="0079712D" w:rsidRPr="00D8689F" w:rsidRDefault="0079712D" w:rsidP="00CA5435">
      <w:pPr>
        <w:pStyle w:val="Pquestiontextmainstem"/>
      </w:pPr>
      <w:r w:rsidRPr="00CE6970">
        <w:object w:dxaOrig="1580" w:dyaOrig="380" w14:anchorId="12265AF4">
          <v:shape id="_x0000_i1043" type="#_x0000_t75" style="width:77.35pt;height:18.25pt" o:ole="">
            <v:imagedata r:id="rId44" o:title=""/>
          </v:shape>
          <o:OLEObject Type="Embed" ProgID="Equation.DSMT4" ShapeID="_x0000_i1043" DrawAspect="Content" ObjectID="_1538847423" r:id="rId45"/>
        </w:object>
      </w:r>
    </w:p>
    <w:p w14:paraId="2B278019" w14:textId="38EDED67" w:rsidR="0079712D" w:rsidRPr="00D8689F" w:rsidRDefault="0079712D" w:rsidP="00CA5435">
      <w:pPr>
        <w:pStyle w:val="Pquestiontextmainstem"/>
      </w:pPr>
      <w:r w:rsidRPr="00282299">
        <w:t>-</w:t>
      </w:r>
      <w:r>
        <w:t>3</w:t>
      </w:r>
      <w:r w:rsidRPr="00D8689F">
        <w:t xml:space="preserve"> </w:t>
      </w:r>
      <w:r w:rsidR="00A33556">
        <w:t>is</w:t>
      </w:r>
      <w:r>
        <w:t xml:space="preserve"> a dilation factor of 3</w:t>
      </w:r>
      <w:r w:rsidRPr="00D8689F">
        <w:t xml:space="preserve"> and a reflection in the </w:t>
      </w:r>
      <w:r w:rsidRPr="00E45FE3">
        <w:rPr>
          <w:rStyle w:val="Cmathsexpressions"/>
          <w:rFonts w:eastAsiaTheme="majorEastAsia"/>
        </w:rPr>
        <w:t>x</w:t>
      </w:r>
      <w:r w:rsidRPr="00D8689F">
        <w:t>-axis</w:t>
      </w:r>
    </w:p>
    <w:p w14:paraId="256A09DD" w14:textId="77777777" w:rsidR="0079712D" w:rsidRPr="00D8689F" w:rsidRDefault="0079712D" w:rsidP="00CA5435">
      <w:pPr>
        <w:pStyle w:val="Pquestiontextmainstem"/>
      </w:pPr>
      <w:r w:rsidRPr="00E45FE3">
        <w:rPr>
          <w:rStyle w:val="Cmathsexpressions"/>
          <w:rFonts w:eastAsiaTheme="majorEastAsia"/>
        </w:rPr>
        <w:t xml:space="preserve">x </w:t>
      </w:r>
      <w:r>
        <w:t xml:space="preserve">+ </w:t>
      </w:r>
      <w:r w:rsidRPr="00D8689F">
        <w:t>5 i</w:t>
      </w:r>
      <w:r>
        <w:t xml:space="preserve">s a horizontal translation of </w:t>
      </w:r>
      <w:r w:rsidRPr="00D8689F">
        <w:t>5 units left</w:t>
      </w:r>
    </w:p>
    <w:p w14:paraId="70092166" w14:textId="77777777" w:rsidR="0079712D" w:rsidRPr="00941C3D" w:rsidRDefault="0079712D" w:rsidP="00CA5435">
      <w:pPr>
        <w:pStyle w:val="Pquestiontextmainstem"/>
        <w:rPr>
          <w:sz w:val="20"/>
          <w:szCs w:val="20"/>
        </w:rPr>
      </w:pPr>
      <w:r w:rsidRPr="00D8689F">
        <w:t>-1 is a vertical translation of 1 unit down.</w:t>
      </w:r>
    </w:p>
    <w:p w14:paraId="545CF5F0" w14:textId="77777777" w:rsidR="0079712D" w:rsidRDefault="0079712D" w:rsidP="0079712D">
      <w:pPr>
        <w:pStyle w:val="Pquestionheadingsx"/>
      </w:pPr>
      <w:r>
        <w:t>Question 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[3.4</w:t>
      </w:r>
      <w:r w:rsidRPr="00DF7F34">
        <w:t>]</w:t>
      </w:r>
    </w:p>
    <w:p w14:paraId="78511F73" w14:textId="013BAEF5" w:rsidR="0079712D" w:rsidRPr="00941C3D" w:rsidRDefault="008E3DDB" w:rsidP="00CA5435">
      <w:pPr>
        <w:pStyle w:val="Pquestiontextmainstem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EB6CA4" wp14:editId="42E3B01F">
            <wp:extent cx="1943088" cy="1994708"/>
            <wp:effectExtent l="0" t="0" r="0" b="12065"/>
            <wp:docPr id="2" name="Picture 2" descr="Macintosh HD:Users:lizwaud:Desktop:Screen Shot 2016-09-10 at 3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lizwaud:Desktop:Screen Shot 2016-09-10 at 3.24.02 p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02" cy="199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FDBD" w14:textId="77777777" w:rsidR="0079712D" w:rsidRDefault="0079712D" w:rsidP="0079712D">
      <w:pPr>
        <w:pStyle w:val="Pquestionheadingsx"/>
      </w:pPr>
      <w:r>
        <w:lastRenderedPageBreak/>
        <w:t>Question 17</w:t>
      </w:r>
      <w:r w:rsidRPr="00DF7F34">
        <w:tab/>
      </w:r>
      <w:r w:rsidRPr="00FA5C18">
        <w:rPr>
          <w:rStyle w:val="Cmarkslabel"/>
        </w:rPr>
        <w:t>3</w:t>
      </w:r>
      <w:r w:rsidRPr="00147A0F"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  <w:t>[3.5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05F00" w14:paraId="410BDC8C" w14:textId="77777777" w:rsidTr="00B05F00">
        <w:tc>
          <w:tcPr>
            <w:tcW w:w="5040" w:type="dxa"/>
          </w:tcPr>
          <w:p w14:paraId="4EE43FB2" w14:textId="77777777" w:rsidR="00B05F00" w:rsidRPr="00941C3D" w:rsidRDefault="00B05F00" w:rsidP="00B05F00">
            <w:pPr>
              <w:pStyle w:val="Pquestiontextpartsa"/>
            </w:pPr>
            <w:r w:rsidRPr="009315A3">
              <w:rPr>
                <w:rStyle w:val="Cquestionpartlabelbold"/>
              </w:rPr>
              <w:t>(a)</w:t>
            </w:r>
            <w:r>
              <w:tab/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315A3">
              <w:rPr>
                <w:rStyle w:val="Csuperscript"/>
              </w:rPr>
              <w:t>2</w:t>
            </w:r>
            <w:r w:rsidRPr="00941C3D">
              <w:t xml:space="preserve"> + 4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– 5</w:t>
            </w:r>
          </w:p>
          <w:p w14:paraId="660E5D4F" w14:textId="05A8F4AB" w:rsidR="00B05F00" w:rsidRDefault="00B05F00" w:rsidP="00B05F00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Pr="00941C3D">
              <w:t>5 × -1 = -5 and 5 – 1 = 4</w:t>
            </w:r>
            <w:r>
              <w:br/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315A3">
              <w:rPr>
                <w:rStyle w:val="Csuperscript"/>
              </w:rPr>
              <w:t>2</w:t>
            </w:r>
            <w:r w:rsidRPr="00941C3D">
              <w:t xml:space="preserve"> + 4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– 5 = (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+ 5)(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– 1)</w:t>
            </w:r>
          </w:p>
        </w:tc>
        <w:tc>
          <w:tcPr>
            <w:tcW w:w="5040" w:type="dxa"/>
          </w:tcPr>
          <w:p w14:paraId="501E9A22" w14:textId="3DBF0456" w:rsidR="00B05F00" w:rsidRDefault="00B05F00" w:rsidP="00B05F00">
            <w:pPr>
              <w:pStyle w:val="Pquestiontextpartsa"/>
            </w:pPr>
            <w:r w:rsidRPr="009315A3">
              <w:rPr>
                <w:rStyle w:val="Cquestionpartlabelbold"/>
              </w:rPr>
              <w:t>(c)</w:t>
            </w:r>
            <w:r>
              <w:tab/>
            </w:r>
            <w:r w:rsidRPr="00941C3D">
              <w:t>(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+ 5)(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941C3D">
              <w:t xml:space="preserve"> – 1)</w:t>
            </w:r>
            <w:r>
              <w:br/>
            </w:r>
            <w:r w:rsidRPr="00941C3D">
              <w:t>= (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 w:rsidRPr="00941C3D">
              <w:t xml:space="preserve"> + 2 + 5)(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 w:rsidRPr="00941C3D">
              <w:t xml:space="preserve"> + 2 – 1)</w:t>
            </w:r>
            <w:r>
              <w:br/>
            </w:r>
            <w:r w:rsidRPr="00941C3D">
              <w:t>= (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 w:rsidRPr="00941C3D">
              <w:t xml:space="preserve"> + 7)(</w:t>
            </w:r>
            <w:r w:rsidRPr="009315A3">
              <w:rPr>
                <w:rStyle w:val="Cmathsexpressions"/>
                <w:rFonts w:eastAsiaTheme="majorEastAsia"/>
              </w:rPr>
              <w:t>a</w:t>
            </w:r>
            <w:r w:rsidRPr="00941C3D">
              <w:t xml:space="preserve"> + 1)</w:t>
            </w:r>
          </w:p>
        </w:tc>
      </w:tr>
    </w:tbl>
    <w:p w14:paraId="0FD02E2A" w14:textId="77777777" w:rsidR="0079712D" w:rsidRDefault="0079712D" w:rsidP="0079712D">
      <w:pPr>
        <w:pStyle w:val="Pquestionheadingsx"/>
      </w:pPr>
      <w:r>
        <w:t>Question 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031796E0" w14:textId="77777777" w:rsidR="0079712D" w:rsidRPr="00941C3D" w:rsidRDefault="0079712D" w:rsidP="00CA5435">
      <w:pPr>
        <w:pStyle w:val="Pquestiontextmainstem"/>
      </w:pPr>
      <w:r w:rsidRPr="00941C3D">
        <w:object w:dxaOrig="2920" w:dyaOrig="1080" w14:anchorId="647BF909">
          <v:shape id="_x0000_i1044" type="#_x0000_t75" style="width:146.15pt;height:54.8pt" o:ole="">
            <v:imagedata r:id="rId47" o:title=""/>
          </v:shape>
          <o:OLEObject Type="Embed" ProgID="Equation.3" ShapeID="_x0000_i1044" DrawAspect="Content" ObjectID="_1538847424" r:id="rId48"/>
        </w:object>
      </w:r>
    </w:p>
    <w:p w14:paraId="324FB4E8" w14:textId="77777777" w:rsidR="0079712D" w:rsidRDefault="0079712D" w:rsidP="0079712D">
      <w:pPr>
        <w:pStyle w:val="Pquestionheadingsx"/>
      </w:pPr>
      <w:r>
        <w:t>Question 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1BA747BE" w14:textId="6538E4F2" w:rsidR="0079712D" w:rsidRPr="00941C3D" w:rsidRDefault="0079712D" w:rsidP="00CA5435">
      <w:pPr>
        <w:pStyle w:val="Pquestiontextpartsa"/>
      </w:pPr>
      <w:r w:rsidRPr="009315A3">
        <w:rPr>
          <w:rStyle w:val="Cquestionpartlabelbold"/>
        </w:rPr>
        <w:t>(a)</w:t>
      </w:r>
      <w:r w:rsidRPr="00941C3D">
        <w:tab/>
        <w:t xml:space="preserve">Area of large square: </w:t>
      </w:r>
      <w:r w:rsidRPr="00941C3D">
        <w:rPr>
          <w:position w:val="-2"/>
        </w:rPr>
        <w:object w:dxaOrig="260" w:dyaOrig="280" w14:anchorId="030DC988">
          <v:shape id="_x0000_i1045" type="#_x0000_t75" style="width:13.95pt;height:13.95pt" o:ole="">
            <v:imagedata r:id="rId49" o:title=""/>
          </v:shape>
          <o:OLEObject Type="Embed" ProgID="Equation.3" ShapeID="_x0000_i1045" DrawAspect="Content" ObjectID="_1538847425" r:id="rId50"/>
        </w:object>
      </w:r>
      <w:r w:rsidR="00074DEF">
        <w:br/>
      </w:r>
      <w:r w:rsidRPr="00941C3D">
        <w:t xml:space="preserve">Area of small square: </w:t>
      </w:r>
      <w:r w:rsidRPr="00941C3D">
        <w:rPr>
          <w:position w:val="-8"/>
        </w:rPr>
        <w:object w:dxaOrig="900" w:dyaOrig="340" w14:anchorId="42F9122A">
          <v:shape id="_x0000_i1046" type="#_x0000_t75" style="width:46.2pt;height:17.2pt" o:ole="">
            <v:imagedata r:id="rId51" o:title=""/>
          </v:shape>
          <o:OLEObject Type="Embed" ProgID="Equation.3" ShapeID="_x0000_i1046" DrawAspect="Content" ObjectID="_1538847426" r:id="rId52"/>
        </w:object>
      </w:r>
    </w:p>
    <w:p w14:paraId="7B77F83F" w14:textId="77777777" w:rsidR="0079712D" w:rsidRPr="00941C3D" w:rsidRDefault="0079712D" w:rsidP="00CA5435">
      <w:pPr>
        <w:pStyle w:val="Pquestiontextpartsa"/>
        <w:rPr>
          <w:sz w:val="20"/>
          <w:szCs w:val="20"/>
        </w:rPr>
      </w:pPr>
      <w:r w:rsidRPr="009315A3">
        <w:rPr>
          <w:rStyle w:val="Cquestionpartlabelbold"/>
        </w:rPr>
        <w:t>(b)</w:t>
      </w:r>
      <w:r w:rsidRPr="00941C3D">
        <w:tab/>
        <w:t>Shaded area:</w:t>
      </w:r>
      <w:r>
        <w:t xml:space="preserve"> </w:t>
      </w:r>
      <w:r w:rsidRPr="009315A3">
        <w:rPr>
          <w:rStyle w:val="Cmathsexpressions"/>
          <w:rFonts w:eastAsiaTheme="majorEastAsia"/>
        </w:rPr>
        <w:t>x</w:t>
      </w:r>
      <w:r w:rsidRPr="009315A3">
        <w:rPr>
          <w:rStyle w:val="Csuperscript"/>
        </w:rPr>
        <w:t>2</w:t>
      </w:r>
      <w:r w:rsidRPr="00941C3D">
        <w:t xml:space="preserve"> – (</w:t>
      </w:r>
      <w:r w:rsidRPr="009315A3">
        <w:rPr>
          <w:rStyle w:val="Cmathsexpressions"/>
          <w:rFonts w:eastAsiaTheme="majorEastAsia"/>
        </w:rPr>
        <w:t>x</w:t>
      </w:r>
      <w:r w:rsidRPr="00941C3D">
        <w:t xml:space="preserve"> – 2</w:t>
      </w:r>
      <w:r w:rsidRPr="009315A3">
        <w:rPr>
          <w:rStyle w:val="Cmathsexpressions"/>
          <w:rFonts w:eastAsiaTheme="majorEastAsia"/>
        </w:rPr>
        <w:t>a</w:t>
      </w:r>
      <w:r w:rsidRPr="00941C3D">
        <w:t>)</w:t>
      </w:r>
      <w:r w:rsidRPr="009315A3">
        <w:rPr>
          <w:rStyle w:val="Csuperscript"/>
        </w:rPr>
        <w:t>2</w:t>
      </w:r>
      <w:r w:rsidRPr="009315A3">
        <w:rPr>
          <w:rStyle w:val="Csuperscript"/>
        </w:rPr>
        <w:br/>
      </w:r>
      <w:r w:rsidRPr="009315A3">
        <w:t>= [(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– (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– 2</w:t>
      </w:r>
      <w:r w:rsidRPr="009315A3">
        <w:rPr>
          <w:rStyle w:val="Cmathsexpressions"/>
          <w:rFonts w:eastAsiaTheme="majorEastAsia"/>
        </w:rPr>
        <w:t>a</w:t>
      </w:r>
      <w:r w:rsidRPr="009315A3">
        <w:t>)][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+ (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– 2</w:t>
      </w:r>
      <w:r w:rsidRPr="009315A3">
        <w:rPr>
          <w:rStyle w:val="Cmathsexpressions"/>
          <w:rFonts w:eastAsiaTheme="majorEastAsia"/>
        </w:rPr>
        <w:t>a</w:t>
      </w:r>
      <w:r w:rsidRPr="009315A3">
        <w:t>)]</w:t>
      </w:r>
      <w:r w:rsidRPr="009315A3">
        <w:br/>
        <w:t>= (2</w:t>
      </w:r>
      <w:r w:rsidRPr="009315A3">
        <w:rPr>
          <w:rStyle w:val="Cmathsexpressions"/>
          <w:rFonts w:eastAsiaTheme="majorEastAsia"/>
        </w:rPr>
        <w:t>a</w:t>
      </w:r>
      <w:r w:rsidRPr="009315A3">
        <w:t>)(2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– 2</w:t>
      </w:r>
      <w:r w:rsidRPr="009315A3">
        <w:rPr>
          <w:rStyle w:val="Cmathsexpressions"/>
          <w:rFonts w:eastAsiaTheme="majorEastAsia"/>
        </w:rPr>
        <w:t>a</w:t>
      </w:r>
      <w:r w:rsidRPr="009315A3">
        <w:t>)</w:t>
      </w:r>
      <w:r w:rsidRPr="009315A3">
        <w:br/>
        <w:t>= 4</w:t>
      </w:r>
      <w:r w:rsidRPr="009315A3">
        <w:rPr>
          <w:rStyle w:val="Cmathsexpressions"/>
          <w:rFonts w:eastAsiaTheme="majorEastAsia"/>
        </w:rPr>
        <w:t>a</w:t>
      </w:r>
      <w:r w:rsidRPr="009315A3">
        <w:t>(</w:t>
      </w:r>
      <w:r w:rsidRPr="009315A3">
        <w:rPr>
          <w:rStyle w:val="Cmathsexpressions"/>
          <w:rFonts w:eastAsiaTheme="majorEastAsia"/>
        </w:rPr>
        <w:t>x</w:t>
      </w:r>
      <w:r w:rsidRPr="009315A3">
        <w:t xml:space="preserve"> – </w:t>
      </w:r>
      <w:r w:rsidRPr="009315A3">
        <w:rPr>
          <w:rStyle w:val="Cmathsexpressions"/>
          <w:rFonts w:eastAsiaTheme="majorEastAsia"/>
        </w:rPr>
        <w:t>a</w:t>
      </w:r>
      <w:r w:rsidRPr="009315A3">
        <w:t>)</w:t>
      </w:r>
    </w:p>
    <w:p w14:paraId="3F9269B8" w14:textId="77777777" w:rsidR="0079712D" w:rsidRDefault="0079712D" w:rsidP="0079712D">
      <w:pPr>
        <w:pStyle w:val="Pquestionheadingsx"/>
      </w:pPr>
      <w:r>
        <w:t>Question 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[3.2, 3.6</w:t>
      </w:r>
      <w:r w:rsidRPr="00DF7F34">
        <w:t>]</w:t>
      </w:r>
    </w:p>
    <w:p w14:paraId="4FFF8348" w14:textId="77777777" w:rsidR="0079712D" w:rsidRPr="00941C3D" w:rsidRDefault="00FC0E5D" w:rsidP="00CA5435">
      <w:pPr>
        <w:pStyle w:val="Pquestiontextmainstem"/>
      </w:pPr>
      <w:r w:rsidRPr="00FC0E5D">
        <w:rPr>
          <w:position w:val="-48"/>
        </w:rPr>
        <w:object w:dxaOrig="1560" w:dyaOrig="1140" w14:anchorId="683AB218">
          <v:shape id="_x0000_i1047" type="#_x0000_t75" style="width:78.45pt;height:56.95pt" o:ole="">
            <v:imagedata r:id="rId53" o:title=""/>
          </v:shape>
          <o:OLEObject Type="Embed" ProgID="Equation.DSMT4" ShapeID="_x0000_i1047" DrawAspect="Content" ObjectID="_1538847427" r:id="rId54"/>
        </w:object>
      </w:r>
    </w:p>
    <w:p w14:paraId="6CB8A1E6" w14:textId="585DB267" w:rsidR="0079712D" w:rsidRDefault="0079712D" w:rsidP="0079712D">
      <w:pPr>
        <w:pStyle w:val="Pquestionheadingsx"/>
      </w:pPr>
      <w:r>
        <w:t>Question 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F14AFC">
        <w:tab/>
        <w:t>[</w:t>
      </w:r>
      <w:r>
        <w:t>3.7</w:t>
      </w:r>
      <w:r w:rsidRPr="00DF7F34">
        <w:t>]</w:t>
      </w:r>
    </w:p>
    <w:p w14:paraId="0227D90A" w14:textId="77777777" w:rsidR="0079712D" w:rsidRPr="00941C3D" w:rsidRDefault="00462BD7" w:rsidP="0079712D">
      <w:pPr>
        <w:pStyle w:val="Pquestiontextmainstem"/>
      </w:pPr>
      <w:r w:rsidRPr="00462BD7">
        <w:rPr>
          <w:position w:val="-94"/>
        </w:rPr>
        <w:object w:dxaOrig="1440" w:dyaOrig="2020" w14:anchorId="7E3FB2BB">
          <v:shape id="_x0000_i1048" type="#_x0000_t75" style="width:73.05pt;height:101pt" o:ole="">
            <v:imagedata r:id="rId55" o:title=""/>
          </v:shape>
          <o:OLEObject Type="Embed" ProgID="Equation.DSMT4" ShapeID="_x0000_i1048" DrawAspect="Content" ObjectID="_1538847428" r:id="rId56"/>
        </w:object>
      </w:r>
    </w:p>
    <w:p w14:paraId="0BE2C786" w14:textId="19A6F829" w:rsidR="0079712D" w:rsidRDefault="0079712D" w:rsidP="0079712D">
      <w:pPr>
        <w:pStyle w:val="Pquestionheadingsx"/>
      </w:pPr>
      <w:r>
        <w:t>Question 22</w:t>
      </w:r>
      <w:r w:rsidRPr="00DF7F34">
        <w:tab/>
      </w:r>
      <w:r w:rsidR="00670362">
        <w:rPr>
          <w:rStyle w:val="Cmarkslabel"/>
        </w:rPr>
        <w:t>4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  <w:t>[3.7</w:t>
      </w:r>
      <w:r w:rsidRPr="00DF7F34">
        <w:t>]</w:t>
      </w:r>
    </w:p>
    <w:p w14:paraId="0B4D97B8" w14:textId="4E65A841" w:rsidR="00C500D0" w:rsidRDefault="00B05F00" w:rsidP="00C500D0">
      <w:pPr>
        <w:pStyle w:val="Pquestiontextmainstem"/>
      </w:pPr>
      <w:r w:rsidRPr="008057FC">
        <w:rPr>
          <w:position w:val="-124"/>
        </w:rPr>
        <w:object w:dxaOrig="1920" w:dyaOrig="2580" w14:anchorId="2ECF3596">
          <v:shape id="_x0000_i1049" type="#_x0000_t75" style="width:95.65pt;height:128.95pt" o:ole="">
            <v:imagedata r:id="rId57" o:title=""/>
          </v:shape>
          <o:OLEObject Type="Embed" ProgID="Equation.DSMT4" ShapeID="_x0000_i1049" DrawAspect="Content" ObjectID="_1538847429" r:id="rId58"/>
        </w:object>
      </w:r>
    </w:p>
    <w:p w14:paraId="3AC22E6F" w14:textId="3230B046" w:rsidR="00C500D0" w:rsidRPr="00F16CD2" w:rsidRDefault="00C500D0" w:rsidP="00C500D0">
      <w:pPr>
        <w:pStyle w:val="Psectionresults"/>
      </w:pPr>
      <w:r w:rsidRPr="00F16CD2">
        <w:t xml:space="preserve">Short answer total marks:  </w:t>
      </w:r>
      <w:r w:rsidR="00670362">
        <w:t>36</w:t>
      </w:r>
    </w:p>
    <w:p w14:paraId="467C21D4" w14:textId="77777777" w:rsidR="00C500D0" w:rsidRDefault="00C500D0" w:rsidP="00C500D0">
      <w:pPr>
        <w:pStyle w:val="Psectionheading"/>
      </w:pPr>
      <w:r w:rsidRPr="00F16CD2">
        <w:lastRenderedPageBreak/>
        <w:t>Extended answer section</w:t>
      </w:r>
    </w:p>
    <w:p w14:paraId="3F2E5299" w14:textId="34B37B2F" w:rsidR="0079712D" w:rsidRDefault="0079712D" w:rsidP="0079712D">
      <w:pPr>
        <w:pStyle w:val="Pquestionheadingsx1stafterhead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3.6</w:t>
      </w:r>
      <w:r w:rsidRPr="00DF7F34">
        <w:t>]</w:t>
      </w:r>
    </w:p>
    <w:p w14:paraId="35C0C5B0" w14:textId="77777777" w:rsidR="00C500D0" w:rsidRPr="00B47056" w:rsidRDefault="00C500D0" w:rsidP="00C500D0">
      <w:pPr>
        <w:pStyle w:val="Pquestiontextpartsa"/>
      </w:pPr>
      <w:r w:rsidRPr="00B667AC">
        <w:rPr>
          <w:rStyle w:val="Cquestionpartlabelbold"/>
        </w:rPr>
        <w:t>(a</w:t>
      </w:r>
      <w:r w:rsidRPr="00DE6E72">
        <w:rPr>
          <w:rStyle w:val="Cquestionpartlabelbold"/>
        </w:rPr>
        <w:t>)</w:t>
      </w:r>
      <w:r w:rsidRPr="00DE6E72">
        <w:rPr>
          <w:rStyle w:val="Cquestionpartlabelbold"/>
        </w:rPr>
        <w:tab/>
      </w:r>
      <w:r w:rsidRPr="00B47056">
        <w:rPr>
          <w:color w:val="000000"/>
          <w:position w:val="-10"/>
        </w:rPr>
        <w:object w:dxaOrig="2240" w:dyaOrig="420" w14:anchorId="5306AC30">
          <v:shape id="_x0000_i1050" type="#_x0000_t75" style="width:112.85pt;height:21.5pt" o:ole="">
            <v:imagedata r:id="rId59" o:title=""/>
          </v:shape>
          <o:OLEObject Type="Embed" ProgID="Equation.3" ShapeID="_x0000_i1050" DrawAspect="Content" ObjectID="_1538847430" r:id="rId60"/>
        </w:object>
      </w:r>
      <w:r w:rsidRPr="00DE6E72">
        <w:br/>
      </w:r>
      <w:r w:rsidRPr="00B47056">
        <w:object w:dxaOrig="2380" w:dyaOrig="760" w14:anchorId="42088E05">
          <v:shape id="_x0000_i1051" type="#_x0000_t75" style="width:119.3pt;height:38.7pt" o:ole="">
            <v:imagedata r:id="rId61" o:title=""/>
          </v:shape>
          <o:OLEObject Type="Embed" ProgID="Equation.DSMT4" ShapeID="_x0000_i1051" DrawAspect="Content" ObjectID="_1538847431" r:id="rId62"/>
        </w:object>
      </w:r>
    </w:p>
    <w:p w14:paraId="3F6CBA38" w14:textId="77777777" w:rsidR="00C500D0" w:rsidRPr="009315A3" w:rsidRDefault="00C500D0" w:rsidP="00C500D0">
      <w:pPr>
        <w:pStyle w:val="Pquestiontextmainstem"/>
      </w:pPr>
      <w:r w:rsidRPr="009A3452">
        <w:rPr>
          <w:rStyle w:val="Cquestionpartlabelbold"/>
        </w:rPr>
        <w:t>(b)</w:t>
      </w:r>
      <w:r w:rsidRPr="00B47056">
        <w:tab/>
      </w:r>
      <w:r w:rsidRPr="00B47056">
        <w:rPr>
          <w:color w:val="000000"/>
          <w:position w:val="-10"/>
        </w:rPr>
        <w:object w:dxaOrig="2220" w:dyaOrig="420" w14:anchorId="5D3D34D3">
          <v:shape id="_x0000_i1052" type="#_x0000_t75" style="width:110.7pt;height:21.5pt" o:ole="">
            <v:imagedata r:id="rId63" o:title=""/>
          </v:shape>
          <o:OLEObject Type="Embed" ProgID="Equation.3" ShapeID="_x0000_i1052" DrawAspect="Content" ObjectID="_1538847432" r:id="rId64"/>
        </w:object>
      </w:r>
    </w:p>
    <w:p w14:paraId="4930C28C" w14:textId="77777777" w:rsidR="00C500D0" w:rsidRDefault="00C500D0" w:rsidP="00C500D0">
      <w:pPr>
        <w:pStyle w:val="Pquestiontextpartsa"/>
      </w:pPr>
      <w:r w:rsidRPr="00517DAC">
        <w:object w:dxaOrig="3160" w:dyaOrig="760" w14:anchorId="102068C8">
          <v:shape id="_x0000_i1053" type="#_x0000_t75" style="width:157.95pt;height:38.7pt" o:ole="">
            <v:imagedata r:id="rId65" o:title=""/>
          </v:shape>
          <o:OLEObject Type="Embed" ProgID="Equation.DSMT4" ShapeID="_x0000_i1053" DrawAspect="Content" ObjectID="_1538847433" r:id="rId66"/>
        </w:object>
      </w:r>
      <w:r w:rsidRPr="00517DAC">
        <w:rPr>
          <w:position w:val="-4"/>
        </w:rPr>
        <w:object w:dxaOrig="200" w:dyaOrig="300" w14:anchorId="46608A3C">
          <v:shape id="_x0000_i1054" type="#_x0000_t75" style="width:9.65pt;height:15.05pt" o:ole="">
            <v:imagedata r:id="rId67" o:title=""/>
          </v:shape>
          <o:OLEObject Type="Embed" ProgID="Equation.DSMT4" ShapeID="_x0000_i1054" DrawAspect="Content" ObjectID="_1538847434" r:id="rId68"/>
        </w:object>
      </w:r>
      <w:r w:rsidRPr="00A202C4">
        <w:t xml:space="preserve"> </w:t>
      </w:r>
    </w:p>
    <w:p w14:paraId="40022B43" w14:textId="77777777" w:rsidR="0079712D" w:rsidRDefault="0079712D" w:rsidP="0079712D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3.5</w:t>
      </w:r>
      <w:r w:rsidRPr="00DF7F34">
        <w:t>]</w:t>
      </w:r>
    </w:p>
    <w:p w14:paraId="2EDC6CAD" w14:textId="77777777" w:rsidR="00C500D0" w:rsidRPr="00262051" w:rsidRDefault="00C500D0" w:rsidP="00C500D0">
      <w:pPr>
        <w:pStyle w:val="Pquestiontextpartsa"/>
      </w:pPr>
      <w:r w:rsidRPr="00DE6E72">
        <w:rPr>
          <w:rStyle w:val="Cquestionpartlabelbold"/>
        </w:rPr>
        <w:t>(a)</w:t>
      </w:r>
      <w:r w:rsidRPr="00262051">
        <w:tab/>
      </w:r>
      <w:r>
        <w:t xml:space="preserve">For </w:t>
      </w:r>
      <w:r w:rsidRPr="00A202C4">
        <w:rPr>
          <w:rStyle w:val="Cmathsexpressions"/>
          <w:rFonts w:eastAsiaTheme="majorEastAsia"/>
        </w:rPr>
        <w:t xml:space="preserve">t </w:t>
      </w:r>
      <w:r>
        <w:t xml:space="preserve">= 0, </w:t>
      </w:r>
      <w:r w:rsidRPr="00A202C4">
        <w:rPr>
          <w:rStyle w:val="Cmathsexpressions"/>
          <w:rFonts w:eastAsiaTheme="majorEastAsia"/>
        </w:rPr>
        <w:t>h</w:t>
      </w:r>
      <w:r>
        <w:t xml:space="preserve"> = 28</w:t>
      </w:r>
      <w:r>
        <w:br/>
        <w:t>The ball is initially 28 m above the ground.</w:t>
      </w:r>
    </w:p>
    <w:p w14:paraId="5941FFB0" w14:textId="77777777" w:rsidR="00C500D0" w:rsidRDefault="00C500D0" w:rsidP="00C500D0">
      <w:pPr>
        <w:pStyle w:val="Pquestiontextpartsa"/>
      </w:pPr>
      <w:r w:rsidRPr="009A3452">
        <w:rPr>
          <w:rStyle w:val="Cquestionpartlabelbold"/>
        </w:rPr>
        <w:t>(b)</w:t>
      </w:r>
      <w:r w:rsidRPr="009A3452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h</w:t>
      </w:r>
      <w:r>
        <w:t xml:space="preserve"> = -</w:t>
      </w:r>
      <w:r w:rsidRPr="00A202C4">
        <w:rPr>
          <w:rStyle w:val="Cmathsexpressions"/>
          <w:rFonts w:eastAsiaTheme="majorEastAsia"/>
        </w:rPr>
        <w:t>t</w:t>
      </w:r>
      <w:r w:rsidRPr="00A202C4">
        <w:rPr>
          <w:rStyle w:val="Csuperscript"/>
        </w:rPr>
        <w:t>2</w:t>
      </w:r>
      <w:r>
        <w:t xml:space="preserve"> + 3</w:t>
      </w:r>
      <w:r w:rsidRPr="00A202C4">
        <w:rPr>
          <w:rStyle w:val="Cmathsexpressions"/>
          <w:rFonts w:eastAsiaTheme="majorEastAsia"/>
        </w:rPr>
        <w:t>t</w:t>
      </w:r>
      <w:r>
        <w:t xml:space="preserve"> + 28</w:t>
      </w:r>
      <w:r>
        <w:br/>
        <w:t>= -(t + 4)(t – 7)</w:t>
      </w:r>
      <w:r>
        <w:br/>
      </w:r>
      <w:r w:rsidRPr="00262051">
        <w:t xml:space="preserve">For </w:t>
      </w:r>
      <w:r w:rsidRPr="00A202C4">
        <w:rPr>
          <w:rStyle w:val="Cmathsexpressions"/>
          <w:rFonts w:eastAsiaTheme="majorEastAsia"/>
        </w:rPr>
        <w:t>h</w:t>
      </w:r>
      <w:r w:rsidRPr="00262051">
        <w:t xml:space="preserve"> = 0</w:t>
      </w:r>
      <w:r>
        <w:t xml:space="preserve">, </w:t>
      </w:r>
      <w:r w:rsidRPr="00262051">
        <w:t>t = -4</w:t>
      </w:r>
      <w:r>
        <w:t xml:space="preserve"> and 7</w:t>
      </w:r>
      <w:r w:rsidRPr="00262051">
        <w:t xml:space="preserve"> </w:t>
      </w:r>
      <w:r>
        <w:br/>
      </w:r>
      <w:r w:rsidRPr="00262051">
        <w:t xml:space="preserve">t = -4 </w:t>
      </w:r>
      <w:r>
        <w:t>is not a positive time.</w:t>
      </w:r>
      <w:r>
        <w:br/>
        <w:t>So the ball reaches the ground after 7 seconds.</w:t>
      </w:r>
    </w:p>
    <w:p w14:paraId="4AD7348D" w14:textId="77777777" w:rsidR="0079712D" w:rsidRDefault="0079712D" w:rsidP="0079712D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3.1, 3.2</w:t>
      </w:r>
      <w:r w:rsidRPr="00DF7F34">
        <w:t>]</w:t>
      </w:r>
    </w:p>
    <w:p w14:paraId="5CF40D6F" w14:textId="77777777" w:rsidR="00C500D0" w:rsidRPr="0006349C" w:rsidRDefault="00C500D0" w:rsidP="00C500D0">
      <w:pPr>
        <w:pStyle w:val="Pquestiontextpartsa"/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  <w:r w:rsidRPr="0006349C">
        <w:rPr>
          <w:position w:val="-10"/>
        </w:rPr>
        <w:object w:dxaOrig="1980" w:dyaOrig="320" w14:anchorId="00A407E0">
          <v:shape id="_x0000_i1055" type="#_x0000_t75" style="width:97.8pt;height:16.1pt" o:ole="">
            <v:imagedata r:id="rId69" o:title=""/>
          </v:shape>
          <o:OLEObject Type="Embed" ProgID="Equation.DSMT4" ShapeID="_x0000_i1055" DrawAspect="Content" ObjectID="_1538847435" r:id="rId70"/>
        </w:object>
      </w:r>
    </w:p>
    <w:p w14:paraId="19B440EE" w14:textId="77777777" w:rsidR="00C500D0" w:rsidRDefault="00C500D0" w:rsidP="00C500D0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06349C">
        <w:rPr>
          <w:position w:val="-10"/>
        </w:rPr>
        <w:object w:dxaOrig="1720" w:dyaOrig="320" w14:anchorId="2FCEDB51">
          <v:shape id="_x0000_i1056" type="#_x0000_t75" style="width:85.95pt;height:16.1pt" o:ole="">
            <v:imagedata r:id="rId71" o:title=""/>
          </v:shape>
          <o:OLEObject Type="Embed" ProgID="Equation.DSMT4" ShapeID="_x0000_i1056" DrawAspect="Content" ObjectID="_1538847436" r:id="rId72"/>
        </w:object>
      </w:r>
    </w:p>
    <w:p w14:paraId="332BA9A0" w14:textId="77777777" w:rsidR="00C500D0" w:rsidRDefault="00C500D0" w:rsidP="00C500D0">
      <w:pPr>
        <w:pStyle w:val="Pquestiontextpartsa"/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Pr="003C71A1">
        <w:rPr>
          <w:position w:val="-48"/>
        </w:rPr>
        <w:object w:dxaOrig="1320" w:dyaOrig="1080" w14:anchorId="2DC07C15">
          <v:shape id="_x0000_i1057" type="#_x0000_t75" style="width:65.55pt;height:54.8pt" o:ole="">
            <v:imagedata r:id="rId73" o:title=""/>
          </v:shape>
          <o:OLEObject Type="Embed" ProgID="Equation.DSMT4" ShapeID="_x0000_i1057" DrawAspect="Content" ObjectID="_1538847437" r:id="rId74"/>
        </w:object>
      </w:r>
      <w:r>
        <w:br/>
      </w:r>
      <w:r w:rsidRPr="00A35E7A">
        <w:rPr>
          <w:position w:val="-48"/>
        </w:rPr>
        <w:object w:dxaOrig="2140" w:dyaOrig="1080" w14:anchorId="4C6505CF">
          <v:shape id="_x0000_i1058" type="#_x0000_t75" style="width:107.45pt;height:54.8pt" o:ole="">
            <v:imagedata r:id="rId75" o:title=""/>
          </v:shape>
          <o:OLEObject Type="Embed" ProgID="Equation.DSMT4" ShapeID="_x0000_i1058" DrawAspect="Content" ObjectID="_1538847438" r:id="rId76"/>
        </w:object>
      </w:r>
      <w:r w:rsidRPr="00DE6E72">
        <w:rPr>
          <w:rStyle w:val="Cquestionpartlabelbold"/>
        </w:rPr>
        <w:t xml:space="preserve"> </w:t>
      </w:r>
      <w:r w:rsidRPr="00DE6E72">
        <w:rPr>
          <w:rStyle w:val="Cquestionpartlabelbold"/>
        </w:rPr>
        <w:br/>
      </w:r>
      <w:r>
        <w:t>When expanded both give the same expression for the shaded area.</w:t>
      </w:r>
    </w:p>
    <w:p w14:paraId="2D173DB0" w14:textId="59603556" w:rsidR="00C500D0" w:rsidRDefault="00C500D0" w:rsidP="00C500D0">
      <w:pPr>
        <w:pStyle w:val="Psectionresults"/>
      </w:pPr>
      <w:r>
        <w:t xml:space="preserve">Extended answer total marks:  </w:t>
      </w:r>
      <w:r w:rsidR="0079712D">
        <w:t>14</w:t>
      </w:r>
    </w:p>
    <w:p w14:paraId="6FA64541" w14:textId="12CE5D71" w:rsidR="00C500D0" w:rsidRDefault="0079712D" w:rsidP="00C500D0">
      <w:pPr>
        <w:pStyle w:val="Psectionresults"/>
      </w:pPr>
      <w:r>
        <w:t xml:space="preserve">TOTAL test marks:  </w:t>
      </w:r>
      <w:r w:rsidR="00670362">
        <w:t>60</w:t>
      </w:r>
    </w:p>
    <w:p w14:paraId="4CBE2D77" w14:textId="07CC2EDD" w:rsidR="001158EE" w:rsidRPr="00C500D0" w:rsidRDefault="001158EE" w:rsidP="00C500D0"/>
    <w:sectPr w:rsidR="001158EE" w:rsidRPr="00C500D0" w:rsidSect="00957E9E">
      <w:headerReference w:type="default" r:id="rId77"/>
      <w:footerReference w:type="default" r:id="rId7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C99E9" w14:textId="77777777" w:rsidR="00827A58" w:rsidRDefault="00827A58" w:rsidP="00B91E57">
      <w:r>
        <w:separator/>
      </w:r>
    </w:p>
  </w:endnote>
  <w:endnote w:type="continuationSeparator" w:id="0">
    <w:p w14:paraId="29F79FDC" w14:textId="77777777" w:rsidR="00827A58" w:rsidRDefault="00827A5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41AC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F946C" w14:textId="77777777" w:rsidR="00827A58" w:rsidRDefault="00827A58" w:rsidP="00B91E57">
      <w:r>
        <w:separator/>
      </w:r>
    </w:p>
  </w:footnote>
  <w:footnote w:type="continuationSeparator" w:id="0">
    <w:p w14:paraId="57D2779A" w14:textId="77777777" w:rsidR="00827A58" w:rsidRDefault="00827A5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4373" w14:textId="750FC7FA" w:rsidR="00B667AC" w:rsidRDefault="00241AC7" w:rsidP="00B34A1A">
    <w:pPr>
      <w:pStyle w:val="Pheadertext"/>
    </w:pPr>
    <w:r>
      <w:t xml:space="preserve">Pearson Mathematics </w:t>
    </w:r>
    <w:r w:rsidR="00B34A1A">
      <w:t>10</w:t>
    </w:r>
    <w:r w:rsidR="00712951">
      <w:t>–10A</w:t>
    </w:r>
    <w:r w:rsidR="001749A4">
      <w:t xml:space="preserve"> </w:t>
    </w:r>
    <w:r>
      <w:t xml:space="preserve">  </w:t>
    </w:r>
    <w:r w:rsidR="00B34A1A" w:rsidRPr="000F312E">
      <w:t>Algebra and quadratics, part 1</w:t>
    </w:r>
    <w:r w:rsidR="00B34A1A">
      <w:t xml:space="preserve"> </w:t>
    </w:r>
    <w:r>
      <w:t xml:space="preserve">— </w:t>
    </w:r>
    <w:r w:rsidR="00B34A1A">
      <w:t xml:space="preserve">Test A </w:t>
    </w:r>
    <w:r w:rsidR="001158EE">
      <w:t>Solutions</w:t>
    </w:r>
  </w:p>
  <w:p w14:paraId="6EBB9E88" w14:textId="5939B1F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7E62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267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7D26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0AA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243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A5E63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4A53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4A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C2D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AEE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349C"/>
    <w:rsid w:val="00064993"/>
    <w:rsid w:val="00066722"/>
    <w:rsid w:val="00074DEF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D15D9"/>
    <w:rsid w:val="000F230F"/>
    <w:rsid w:val="000F52E2"/>
    <w:rsid w:val="00114E72"/>
    <w:rsid w:val="001158EE"/>
    <w:rsid w:val="00121EAB"/>
    <w:rsid w:val="001249D4"/>
    <w:rsid w:val="00125724"/>
    <w:rsid w:val="00132BF6"/>
    <w:rsid w:val="00133398"/>
    <w:rsid w:val="00136289"/>
    <w:rsid w:val="00153C7C"/>
    <w:rsid w:val="001605F8"/>
    <w:rsid w:val="00160C54"/>
    <w:rsid w:val="001749A4"/>
    <w:rsid w:val="00180D86"/>
    <w:rsid w:val="001A152A"/>
    <w:rsid w:val="001A4B08"/>
    <w:rsid w:val="001A56FA"/>
    <w:rsid w:val="001B433F"/>
    <w:rsid w:val="001C4DB3"/>
    <w:rsid w:val="001E5DE4"/>
    <w:rsid w:val="001E7C68"/>
    <w:rsid w:val="001F3D5E"/>
    <w:rsid w:val="00201EF5"/>
    <w:rsid w:val="00204A21"/>
    <w:rsid w:val="0022266F"/>
    <w:rsid w:val="00223001"/>
    <w:rsid w:val="00241AC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4306"/>
    <w:rsid w:val="00374EB8"/>
    <w:rsid w:val="00376745"/>
    <w:rsid w:val="00387433"/>
    <w:rsid w:val="0039270F"/>
    <w:rsid w:val="00393ADE"/>
    <w:rsid w:val="003A6EA1"/>
    <w:rsid w:val="003B3BBF"/>
    <w:rsid w:val="003C445D"/>
    <w:rsid w:val="003C71A1"/>
    <w:rsid w:val="003E3349"/>
    <w:rsid w:val="004066D1"/>
    <w:rsid w:val="00412093"/>
    <w:rsid w:val="00413A15"/>
    <w:rsid w:val="00415779"/>
    <w:rsid w:val="004161B6"/>
    <w:rsid w:val="00420B07"/>
    <w:rsid w:val="0043227F"/>
    <w:rsid w:val="00452041"/>
    <w:rsid w:val="00456CE0"/>
    <w:rsid w:val="00457310"/>
    <w:rsid w:val="00457420"/>
    <w:rsid w:val="0046226B"/>
    <w:rsid w:val="00462BD7"/>
    <w:rsid w:val="00464A71"/>
    <w:rsid w:val="00472CCA"/>
    <w:rsid w:val="00480AC9"/>
    <w:rsid w:val="0048344D"/>
    <w:rsid w:val="00485A37"/>
    <w:rsid w:val="004A1C99"/>
    <w:rsid w:val="004A5DD5"/>
    <w:rsid w:val="004C23FF"/>
    <w:rsid w:val="004C5E1E"/>
    <w:rsid w:val="004D01B5"/>
    <w:rsid w:val="004D0B43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85602"/>
    <w:rsid w:val="0059291C"/>
    <w:rsid w:val="005A07A0"/>
    <w:rsid w:val="005A080D"/>
    <w:rsid w:val="005A1A46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70362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2951"/>
    <w:rsid w:val="00713EAF"/>
    <w:rsid w:val="00715815"/>
    <w:rsid w:val="00717A3B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9712D"/>
    <w:rsid w:val="007A1A60"/>
    <w:rsid w:val="007B7545"/>
    <w:rsid w:val="007C05E1"/>
    <w:rsid w:val="007D4058"/>
    <w:rsid w:val="008057FC"/>
    <w:rsid w:val="00814B1B"/>
    <w:rsid w:val="00817AEB"/>
    <w:rsid w:val="008226DD"/>
    <w:rsid w:val="00823BB8"/>
    <w:rsid w:val="008266C5"/>
    <w:rsid w:val="00827A58"/>
    <w:rsid w:val="00830A8D"/>
    <w:rsid w:val="00842378"/>
    <w:rsid w:val="008453BA"/>
    <w:rsid w:val="00851029"/>
    <w:rsid w:val="0085608B"/>
    <w:rsid w:val="00857E45"/>
    <w:rsid w:val="00872A57"/>
    <w:rsid w:val="008807F5"/>
    <w:rsid w:val="00883D65"/>
    <w:rsid w:val="00887F5C"/>
    <w:rsid w:val="008A2708"/>
    <w:rsid w:val="008B5DC2"/>
    <w:rsid w:val="008C44CE"/>
    <w:rsid w:val="008D3E39"/>
    <w:rsid w:val="008E3A48"/>
    <w:rsid w:val="008E3DDB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0781"/>
    <w:rsid w:val="00962392"/>
    <w:rsid w:val="00976D13"/>
    <w:rsid w:val="009841D7"/>
    <w:rsid w:val="009A3452"/>
    <w:rsid w:val="009A776D"/>
    <w:rsid w:val="009B1361"/>
    <w:rsid w:val="009C1F04"/>
    <w:rsid w:val="009C3377"/>
    <w:rsid w:val="009D03D9"/>
    <w:rsid w:val="009F2FC5"/>
    <w:rsid w:val="00A17287"/>
    <w:rsid w:val="00A215AF"/>
    <w:rsid w:val="00A23D25"/>
    <w:rsid w:val="00A33556"/>
    <w:rsid w:val="00A35659"/>
    <w:rsid w:val="00A37631"/>
    <w:rsid w:val="00A450C7"/>
    <w:rsid w:val="00A5299B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34AD"/>
    <w:rsid w:val="00AA7ED5"/>
    <w:rsid w:val="00AB1640"/>
    <w:rsid w:val="00AB1E44"/>
    <w:rsid w:val="00AB4521"/>
    <w:rsid w:val="00AD2442"/>
    <w:rsid w:val="00AD4FD5"/>
    <w:rsid w:val="00AE3D80"/>
    <w:rsid w:val="00AF0894"/>
    <w:rsid w:val="00AF0F2C"/>
    <w:rsid w:val="00AF5384"/>
    <w:rsid w:val="00B0166C"/>
    <w:rsid w:val="00B05F00"/>
    <w:rsid w:val="00B11C16"/>
    <w:rsid w:val="00B12113"/>
    <w:rsid w:val="00B13718"/>
    <w:rsid w:val="00B21E3E"/>
    <w:rsid w:val="00B25421"/>
    <w:rsid w:val="00B31E6A"/>
    <w:rsid w:val="00B32D92"/>
    <w:rsid w:val="00B34A1A"/>
    <w:rsid w:val="00B46721"/>
    <w:rsid w:val="00B545D4"/>
    <w:rsid w:val="00B632C3"/>
    <w:rsid w:val="00B6363F"/>
    <w:rsid w:val="00B63D7A"/>
    <w:rsid w:val="00B6458B"/>
    <w:rsid w:val="00B667AC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1E40"/>
    <w:rsid w:val="00C41B73"/>
    <w:rsid w:val="00C500D0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45E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2DA7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B7C03"/>
    <w:rsid w:val="00EC0922"/>
    <w:rsid w:val="00ED79FA"/>
    <w:rsid w:val="00EE6019"/>
    <w:rsid w:val="00EE7C00"/>
    <w:rsid w:val="00EF30D8"/>
    <w:rsid w:val="00EF38CC"/>
    <w:rsid w:val="00EF6108"/>
    <w:rsid w:val="00F14AFC"/>
    <w:rsid w:val="00F1598F"/>
    <w:rsid w:val="00F16CD2"/>
    <w:rsid w:val="00F24B10"/>
    <w:rsid w:val="00F279DF"/>
    <w:rsid w:val="00F41913"/>
    <w:rsid w:val="00F45CC1"/>
    <w:rsid w:val="00F51D73"/>
    <w:rsid w:val="00F5599A"/>
    <w:rsid w:val="00F80273"/>
    <w:rsid w:val="00F93270"/>
    <w:rsid w:val="00FA71CA"/>
    <w:rsid w:val="00FB077E"/>
    <w:rsid w:val="00FB4663"/>
    <w:rsid w:val="00FB7DE1"/>
    <w:rsid w:val="00FC0E5D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9712D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9712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D4545E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B667AC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C500D0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C500D0"/>
    <w:rPr>
      <w:vertAlign w:val="subscript"/>
    </w:rPr>
  </w:style>
  <w:style w:type="paragraph" w:customStyle="1" w:styleId="PNotetodesigner">
    <w:name w:val="P: Note to designer"/>
    <w:basedOn w:val="Normal"/>
    <w:qFormat/>
    <w:rsid w:val="00C500D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9712D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9712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MediumGrid1-Accent21">
    <w:name w:val="Medium Grid 1 - Accent 21"/>
    <w:basedOn w:val="Normal"/>
    <w:uiPriority w:val="34"/>
    <w:qFormat/>
    <w:rsid w:val="00D4545E"/>
    <w:pPr>
      <w:ind w:left="720" w:hanging="357"/>
      <w:contextualSpacing/>
    </w:pPr>
    <w:rPr>
      <w:rFonts w:eastAsia="Calibri"/>
      <w:kern w:val="24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B667AC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C500D0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C500D0"/>
    <w:rPr>
      <w:vertAlign w:val="subscript"/>
    </w:rPr>
  </w:style>
  <w:style w:type="paragraph" w:customStyle="1" w:styleId="PNotetodesigner">
    <w:name w:val="P: Note to designer"/>
    <w:basedOn w:val="Normal"/>
    <w:qFormat/>
    <w:rsid w:val="00C500D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wmf"/><Relationship Id="rId47" Type="http://schemas.openxmlformats.org/officeDocument/2006/relationships/image" Target="media/image21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emf"/><Relationship Id="rId72" Type="http://schemas.openxmlformats.org/officeDocument/2006/relationships/oleObject" Target="embeddings/oleObject32.bin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png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image" Target="media/image22.emf"/><Relationship Id="rId57" Type="http://schemas.openxmlformats.org/officeDocument/2006/relationships/image" Target="media/image2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57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81</cp:revision>
  <cp:lastPrinted>2016-07-15T04:27:00Z</cp:lastPrinted>
  <dcterms:created xsi:type="dcterms:W3CDTF">2016-07-25T04:53:00Z</dcterms:created>
  <dcterms:modified xsi:type="dcterms:W3CDTF">2016-10-24T09:50:00Z</dcterms:modified>
</cp:coreProperties>
</file>