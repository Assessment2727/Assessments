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7FAD3C" w14:textId="77777777" w:rsidR="001A0D3A" w:rsidRPr="009128C3" w:rsidRDefault="001A0D3A" w:rsidP="001A0D3A">
      <w:pPr>
        <w:pStyle w:val="Psectionheading"/>
      </w:pPr>
      <w:r w:rsidRPr="009128C3">
        <w:t>Multiple-choice section – choose the correct answer</w:t>
      </w:r>
    </w:p>
    <w:p w14:paraId="4825949D" w14:textId="1C505298" w:rsidR="001A0D3A" w:rsidRPr="009128C3" w:rsidRDefault="00317BB0" w:rsidP="001A0D3A">
      <w:pPr>
        <w:pStyle w:val="Pquestiontextmainstem"/>
        <w:rPr>
          <w:rStyle w:val="Cmathsexpressions"/>
        </w:rPr>
      </w:pPr>
      <w:r>
        <w:rPr>
          <w:rStyle w:val="Cmathsexpressions"/>
        </w:rPr>
        <w:t xml:space="preserve">Questions 1 to </w:t>
      </w:r>
      <w:r w:rsidR="001A0D3A" w:rsidRPr="009128C3">
        <w:rPr>
          <w:rStyle w:val="Cmathsexpressions"/>
        </w:rPr>
        <w:t xml:space="preserve">3 refer to the </w:t>
      </w:r>
      <w:r w:rsidR="00753075">
        <w:rPr>
          <w:rStyle w:val="Cmathsexpressions"/>
        </w:rPr>
        <w:t>following diagram</w:t>
      </w:r>
      <w:r w:rsidR="001A0D3A" w:rsidRPr="009128C3">
        <w:rPr>
          <w:rStyle w:val="Cmathsexpressions"/>
        </w:rPr>
        <w:t>.</w:t>
      </w:r>
    </w:p>
    <w:p w14:paraId="19C4DAF4" w14:textId="36D79F3F" w:rsidR="001A0D3A" w:rsidRPr="009128C3" w:rsidRDefault="00B232AE" w:rsidP="001A0D3A">
      <w:pPr>
        <w:pStyle w:val="PNotetodesigner"/>
        <w:rPr>
          <w:color w:val="auto"/>
        </w:rPr>
      </w:pPr>
      <w:r>
        <w:rPr>
          <w:noProof/>
          <w:color w:val="auto"/>
          <w:lang w:eastAsia="en-AU"/>
        </w:rPr>
        <w:drawing>
          <wp:inline distT="0" distB="0" distL="0" distR="0" wp14:anchorId="517532A8" wp14:editId="66326849">
            <wp:extent cx="1816608" cy="99364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M2e_10_EB_06_AT_01.jpg"/>
                    <pic:cNvPicPr/>
                  </pic:nvPicPr>
                  <pic:blipFill>
                    <a:blip r:embed="rId8">
                      <a:extLst>
                        <a:ext uri="{BEBA8EAE-BF5A-486C-A8C5-ECC9F3942E4B}">
                          <a14:imgProps xmlns:a14="http://schemas.microsoft.com/office/drawing/2010/main">
                            <a14:imgLayer r:embed="rId9">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1816608" cy="993648"/>
                    </a:xfrm>
                    <a:prstGeom prst="rect">
                      <a:avLst/>
                    </a:prstGeom>
                  </pic:spPr>
                </pic:pic>
              </a:graphicData>
            </a:graphic>
          </wp:inline>
        </w:drawing>
      </w:r>
    </w:p>
    <w:p w14:paraId="301074C5" w14:textId="77777777" w:rsidR="001A0D3A" w:rsidRPr="009128C3" w:rsidRDefault="001A0D3A" w:rsidP="001A0D3A">
      <w:pPr>
        <w:pStyle w:val="Pquestionheadingmc1stafterhead"/>
      </w:pPr>
      <w:r w:rsidRPr="009128C3">
        <w:t>Question 1</w:t>
      </w:r>
      <w:r w:rsidRPr="009128C3">
        <w:tab/>
        <w:t>[7.1]</w:t>
      </w:r>
    </w:p>
    <w:p w14:paraId="025C70E7" w14:textId="77777777" w:rsidR="001A0D3A" w:rsidRPr="009128C3" w:rsidRDefault="001A0D3A" w:rsidP="001A0D3A">
      <w:pPr>
        <w:pStyle w:val="Pquestiontextmainstem"/>
      </w:pPr>
      <w:r w:rsidRPr="009128C3">
        <w:t xml:space="preserve">The length from </w:t>
      </w:r>
      <w:r w:rsidRPr="009128C3">
        <w:rPr>
          <w:rStyle w:val="Cmathsexpressions"/>
        </w:rPr>
        <w:t>A</w:t>
      </w:r>
      <w:r w:rsidRPr="009128C3">
        <w:t xml:space="preserve"> to </w:t>
      </w:r>
      <w:r w:rsidRPr="009128C3">
        <w:rPr>
          <w:rStyle w:val="Cmathsexpressions"/>
        </w:rPr>
        <w:t xml:space="preserve">C </w:t>
      </w:r>
      <w:r w:rsidRPr="009128C3">
        <w:t xml:space="preserve">is closest to: </w:t>
      </w:r>
    </w:p>
    <w:p w14:paraId="2F63FE66" w14:textId="41DE24F8" w:rsidR="001A0D3A" w:rsidRPr="009128C3" w:rsidRDefault="001A0D3A" w:rsidP="001A0D3A">
      <w:pPr>
        <w:pStyle w:val="Pquestiontextmcqoptions"/>
      </w:pPr>
      <w:r w:rsidRPr="009128C3">
        <w:rPr>
          <w:rStyle w:val="Cquestionpartlabelbold"/>
        </w:rPr>
        <w:t>A</w:t>
      </w:r>
      <w:r w:rsidRPr="009128C3">
        <w:tab/>
        <w:t>14 cm</w:t>
      </w:r>
      <w:r w:rsidRPr="009128C3">
        <w:tab/>
      </w:r>
      <w:r w:rsidR="007D3891" w:rsidRPr="009128C3">
        <w:tab/>
      </w:r>
      <w:r w:rsidR="007D3891" w:rsidRPr="009128C3">
        <w:tab/>
      </w:r>
      <w:r w:rsidRPr="009128C3">
        <w:rPr>
          <w:rStyle w:val="Cquestionpartlabelbold"/>
        </w:rPr>
        <w:t>B</w:t>
      </w:r>
      <w:r w:rsidRPr="009128C3">
        <w:tab/>
        <w:t>24 cm</w:t>
      </w:r>
      <w:r w:rsidRPr="009128C3">
        <w:tab/>
      </w:r>
      <w:r w:rsidR="007D3891" w:rsidRPr="009128C3">
        <w:tab/>
      </w:r>
      <w:r w:rsidR="007D3891" w:rsidRPr="009128C3">
        <w:tab/>
      </w:r>
      <w:r w:rsidR="007D3891" w:rsidRPr="009128C3">
        <w:tab/>
      </w:r>
      <w:r w:rsidR="007D3891" w:rsidRPr="009128C3">
        <w:tab/>
      </w:r>
      <w:r w:rsidR="007D3891" w:rsidRPr="009128C3">
        <w:tab/>
      </w:r>
      <w:r w:rsidR="007D3891" w:rsidRPr="009128C3">
        <w:tab/>
      </w:r>
      <w:r w:rsidRPr="009128C3">
        <w:rPr>
          <w:rStyle w:val="Cquestionpartlabelbold"/>
        </w:rPr>
        <w:t>C</w:t>
      </w:r>
      <w:r w:rsidRPr="009128C3">
        <w:tab/>
        <w:t>22 cm</w:t>
      </w:r>
      <w:r w:rsidRPr="009128C3">
        <w:tab/>
      </w:r>
      <w:r w:rsidR="007D3891" w:rsidRPr="009128C3">
        <w:tab/>
      </w:r>
      <w:r w:rsidR="007D3891" w:rsidRPr="009128C3">
        <w:tab/>
      </w:r>
      <w:r w:rsidR="007D3891" w:rsidRPr="009128C3">
        <w:tab/>
      </w:r>
      <w:r w:rsidR="007D3891" w:rsidRPr="009128C3">
        <w:tab/>
      </w:r>
      <w:r w:rsidRPr="009128C3">
        <w:rPr>
          <w:rStyle w:val="Cquestionpartlabelbold"/>
        </w:rPr>
        <w:t>D</w:t>
      </w:r>
      <w:r w:rsidRPr="009128C3">
        <w:tab/>
        <w:t>19 cm</w:t>
      </w:r>
    </w:p>
    <w:p w14:paraId="2A23568A" w14:textId="3C22700C" w:rsidR="001A0D3A" w:rsidRPr="009128C3" w:rsidRDefault="001A0D3A" w:rsidP="001A0D3A">
      <w:pPr>
        <w:pStyle w:val="Pquestionheadingmc"/>
      </w:pPr>
      <w:r w:rsidRPr="009128C3">
        <w:t xml:space="preserve">Question 2 </w:t>
      </w:r>
      <w:r w:rsidRPr="009128C3">
        <w:tab/>
      </w:r>
      <w:r w:rsidR="007D3891" w:rsidRPr="009128C3">
        <w:t>[</w:t>
      </w:r>
      <w:r w:rsidRPr="009128C3">
        <w:t>7.1</w:t>
      </w:r>
      <w:r w:rsidR="007D3891" w:rsidRPr="009128C3">
        <w:t>]</w:t>
      </w:r>
    </w:p>
    <w:p w14:paraId="28BBC18E" w14:textId="77777777" w:rsidR="001A0D3A" w:rsidRPr="009128C3" w:rsidRDefault="001A0D3A" w:rsidP="001A0D3A">
      <w:pPr>
        <w:pStyle w:val="Pquestiontextmainstem"/>
      </w:pPr>
      <w:r w:rsidRPr="009128C3">
        <w:t xml:space="preserve">Using your answer from Question </w:t>
      </w:r>
      <w:r w:rsidRPr="009128C3">
        <w:rPr>
          <w:rStyle w:val="Pboldasis"/>
        </w:rPr>
        <w:t>1</w:t>
      </w:r>
      <w:r w:rsidRPr="009128C3">
        <w:t xml:space="preserve">, the length from </w:t>
      </w:r>
      <w:r w:rsidRPr="009128C3">
        <w:rPr>
          <w:rStyle w:val="Cmathsexpressions"/>
        </w:rPr>
        <w:t>A</w:t>
      </w:r>
      <w:r w:rsidRPr="009128C3">
        <w:t xml:space="preserve"> to </w:t>
      </w:r>
      <w:r w:rsidRPr="009128C3">
        <w:rPr>
          <w:rStyle w:val="Cmathsexpressions"/>
        </w:rPr>
        <w:t>F</w:t>
      </w:r>
      <w:r w:rsidRPr="009128C3">
        <w:t xml:space="preserve"> is closest to:</w:t>
      </w:r>
    </w:p>
    <w:p w14:paraId="45FD1AC2" w14:textId="7B9D87AD" w:rsidR="001A0D3A" w:rsidRPr="009128C3" w:rsidRDefault="001A0D3A" w:rsidP="001A0D3A">
      <w:pPr>
        <w:pStyle w:val="Pquestiontextmcqoptions"/>
      </w:pPr>
      <w:r w:rsidRPr="009128C3">
        <w:rPr>
          <w:rStyle w:val="Cquestionpartlabelbold"/>
        </w:rPr>
        <w:t>A</w:t>
      </w:r>
      <w:r w:rsidRPr="009128C3">
        <w:tab/>
        <w:t>27 cm</w:t>
      </w:r>
      <w:r w:rsidR="007D3891" w:rsidRPr="009128C3">
        <w:tab/>
      </w:r>
      <w:r w:rsidR="007D3891" w:rsidRPr="009128C3">
        <w:tab/>
      </w:r>
      <w:r w:rsidRPr="009128C3">
        <w:tab/>
      </w:r>
      <w:r w:rsidRPr="009128C3">
        <w:rPr>
          <w:rStyle w:val="Cquestionpartlabelbold"/>
        </w:rPr>
        <w:t>B</w:t>
      </w:r>
      <w:r w:rsidRPr="009128C3">
        <w:tab/>
        <w:t>32 cm</w:t>
      </w:r>
      <w:r w:rsidRPr="009128C3">
        <w:tab/>
      </w:r>
      <w:r w:rsidR="007D3891" w:rsidRPr="009128C3">
        <w:tab/>
      </w:r>
      <w:r w:rsidR="007D3891" w:rsidRPr="009128C3">
        <w:tab/>
      </w:r>
      <w:r w:rsidR="007D3891" w:rsidRPr="009128C3">
        <w:tab/>
      </w:r>
      <w:r w:rsidR="007D3891" w:rsidRPr="009128C3">
        <w:tab/>
      </w:r>
      <w:r w:rsidR="007D3891" w:rsidRPr="009128C3">
        <w:tab/>
      </w:r>
      <w:r w:rsidR="007D3891" w:rsidRPr="009128C3">
        <w:tab/>
      </w:r>
      <w:r w:rsidRPr="009128C3">
        <w:rPr>
          <w:rStyle w:val="Cquestionpartlabelbold"/>
        </w:rPr>
        <w:t>C</w:t>
      </w:r>
      <w:r w:rsidRPr="009128C3">
        <w:tab/>
        <w:t>20 cm</w:t>
      </w:r>
      <w:r w:rsidRPr="009128C3">
        <w:tab/>
      </w:r>
      <w:r w:rsidR="007D3891" w:rsidRPr="009128C3">
        <w:tab/>
      </w:r>
      <w:r w:rsidR="007D3891" w:rsidRPr="009128C3">
        <w:tab/>
      </w:r>
      <w:r w:rsidR="007D3891" w:rsidRPr="009128C3">
        <w:tab/>
      </w:r>
      <w:r w:rsidR="007D3891" w:rsidRPr="009128C3">
        <w:tab/>
      </w:r>
      <w:r w:rsidRPr="009128C3">
        <w:rPr>
          <w:rStyle w:val="Cquestionpartlabelbold"/>
        </w:rPr>
        <w:t>D</w:t>
      </w:r>
      <w:r w:rsidRPr="009128C3">
        <w:tab/>
        <w:t>25 cm</w:t>
      </w:r>
    </w:p>
    <w:p w14:paraId="19F86AD5" w14:textId="10F2844C" w:rsidR="001A0D3A" w:rsidRPr="009128C3" w:rsidRDefault="001A0D3A" w:rsidP="001A0D3A">
      <w:pPr>
        <w:pStyle w:val="Pquestionheadingmc"/>
      </w:pPr>
      <w:r w:rsidRPr="009128C3">
        <w:t>Question 3</w:t>
      </w:r>
      <w:r w:rsidRPr="009128C3">
        <w:tab/>
      </w:r>
      <w:r w:rsidR="007D3891" w:rsidRPr="009128C3">
        <w:t>[</w:t>
      </w:r>
      <w:r w:rsidRPr="009128C3">
        <w:t>7.1</w:t>
      </w:r>
      <w:r w:rsidR="007D3891" w:rsidRPr="009128C3">
        <w:t>]</w:t>
      </w:r>
    </w:p>
    <w:p w14:paraId="6A27257F" w14:textId="09050EDA" w:rsidR="001A0D3A" w:rsidRPr="00990030" w:rsidRDefault="00990030" w:rsidP="00990030">
      <w:pPr>
        <w:pStyle w:val="Pquestiontextmainstem"/>
      </w:pPr>
      <w:r>
        <w:t>The</w:t>
      </w:r>
      <w:r w:rsidR="001A0D3A" w:rsidRPr="009128C3">
        <w:t xml:space="preserve"> </w:t>
      </w:r>
      <w:r w:rsidR="00B232AE">
        <w:t xml:space="preserve">angle </w:t>
      </w:r>
      <w:r w:rsidR="001A0D3A" w:rsidRPr="009128C3">
        <w:t xml:space="preserve">between </w:t>
      </w:r>
      <w:r w:rsidR="001A0D3A" w:rsidRPr="009128C3">
        <w:rPr>
          <w:rStyle w:val="Cmathsexpressions"/>
        </w:rPr>
        <w:t>CA</w:t>
      </w:r>
      <w:r w:rsidR="001A0D3A" w:rsidRPr="009128C3">
        <w:t xml:space="preserve"> and </w:t>
      </w:r>
      <w:r w:rsidR="001A0D3A" w:rsidRPr="009128C3">
        <w:rPr>
          <w:rStyle w:val="Cmathsexpressions"/>
        </w:rPr>
        <w:t>FA</w:t>
      </w:r>
      <w:r>
        <w:rPr>
          <w:rStyle w:val="Cmathsexpressions"/>
        </w:rPr>
        <w:t xml:space="preserve"> </w:t>
      </w:r>
      <w:r w:rsidRPr="00990030">
        <w:t>i</w:t>
      </w:r>
      <w:r>
        <w:t>s closest to:</w:t>
      </w:r>
    </w:p>
    <w:p w14:paraId="7AD67B35" w14:textId="43C582D3" w:rsidR="001A0D3A" w:rsidRPr="009128C3" w:rsidRDefault="001A0D3A" w:rsidP="001A0D3A">
      <w:pPr>
        <w:pStyle w:val="Pquestiontextmcqoptions"/>
        <w:rPr>
          <w:rStyle w:val="Cquestionpartlabelbold"/>
        </w:rPr>
      </w:pPr>
      <w:r w:rsidRPr="009128C3">
        <w:rPr>
          <w:rStyle w:val="Cquestionpartlabelbold"/>
        </w:rPr>
        <w:t>A</w:t>
      </w:r>
      <w:r w:rsidRPr="009128C3">
        <w:rPr>
          <w:rStyle w:val="Cquestionpartlabelbold"/>
        </w:rPr>
        <w:tab/>
      </w:r>
      <w:r w:rsidRPr="009128C3">
        <w:t>55°</w:t>
      </w:r>
      <w:r w:rsidRPr="009128C3">
        <w:tab/>
      </w:r>
      <w:r w:rsidR="007D3891" w:rsidRPr="009128C3">
        <w:tab/>
      </w:r>
      <w:r w:rsidR="007D3891" w:rsidRPr="009128C3">
        <w:tab/>
      </w:r>
      <w:r w:rsidR="007D3891" w:rsidRPr="009128C3">
        <w:tab/>
      </w:r>
      <w:r w:rsidRPr="009128C3">
        <w:rPr>
          <w:rStyle w:val="Cquestionpartlabelbold"/>
        </w:rPr>
        <w:t>B</w:t>
      </w:r>
      <w:r w:rsidRPr="009128C3">
        <w:rPr>
          <w:rStyle w:val="Cquestionpartlabelbold"/>
        </w:rPr>
        <w:tab/>
      </w:r>
      <w:r w:rsidRPr="009128C3">
        <w:t>16°</w:t>
      </w:r>
      <w:r w:rsidRPr="009128C3">
        <w:tab/>
      </w:r>
      <w:r w:rsidR="007D3891" w:rsidRPr="009128C3">
        <w:tab/>
      </w:r>
      <w:r w:rsidR="007D3891" w:rsidRPr="009128C3">
        <w:tab/>
      </w:r>
      <w:r w:rsidR="007D3891" w:rsidRPr="009128C3">
        <w:tab/>
      </w:r>
      <w:r w:rsidR="007D3891" w:rsidRPr="009128C3">
        <w:tab/>
      </w:r>
      <w:r w:rsidR="007D3891" w:rsidRPr="009128C3">
        <w:tab/>
      </w:r>
      <w:r w:rsidR="007D3891" w:rsidRPr="009128C3">
        <w:tab/>
      </w:r>
      <w:r w:rsidR="007D3891" w:rsidRPr="009128C3">
        <w:tab/>
      </w:r>
      <w:r w:rsidRPr="009128C3">
        <w:rPr>
          <w:rStyle w:val="Cquestionpartlabelbold"/>
        </w:rPr>
        <w:t>C</w:t>
      </w:r>
      <w:r w:rsidR="00671B4C" w:rsidRPr="009128C3">
        <w:rPr>
          <w:rStyle w:val="Cquestionpartlabelbold"/>
        </w:rPr>
        <w:tab/>
      </w:r>
      <w:r w:rsidRPr="009128C3">
        <w:t>68°</w:t>
      </w:r>
      <w:r w:rsidR="00671B4C" w:rsidRPr="009128C3">
        <w:tab/>
      </w:r>
      <w:r w:rsidR="007D3891" w:rsidRPr="009128C3">
        <w:tab/>
      </w:r>
      <w:r w:rsidR="007D3891" w:rsidRPr="009128C3">
        <w:tab/>
      </w:r>
      <w:r w:rsidR="007D3891" w:rsidRPr="009128C3">
        <w:tab/>
      </w:r>
      <w:r w:rsidR="007D3891" w:rsidRPr="009128C3">
        <w:tab/>
      </w:r>
      <w:r w:rsidR="007D3891" w:rsidRPr="009128C3">
        <w:tab/>
      </w:r>
      <w:r w:rsidR="00671B4C" w:rsidRPr="009128C3">
        <w:rPr>
          <w:rStyle w:val="Cquestionpartlabelbold"/>
        </w:rPr>
        <w:t>D</w:t>
      </w:r>
      <w:r w:rsidR="00671B4C" w:rsidRPr="009128C3">
        <w:rPr>
          <w:rStyle w:val="Cquestionpartlabelbold"/>
        </w:rPr>
        <w:tab/>
      </w:r>
      <w:r w:rsidRPr="009128C3">
        <w:t>74°</w:t>
      </w:r>
    </w:p>
    <w:p w14:paraId="1141AD0C" w14:textId="286C3C20" w:rsidR="001A0D3A" w:rsidRPr="009128C3" w:rsidRDefault="001A0D3A" w:rsidP="001A0D3A">
      <w:pPr>
        <w:pStyle w:val="Pquestionheadingmc"/>
      </w:pPr>
      <w:r w:rsidRPr="009128C3">
        <w:t>Question 4</w:t>
      </w:r>
      <w:r w:rsidRPr="009128C3">
        <w:tab/>
      </w:r>
      <w:r w:rsidR="007D3891" w:rsidRPr="009128C3">
        <w:t>[</w:t>
      </w:r>
      <w:r w:rsidRPr="009128C3">
        <w:t>7.2</w:t>
      </w:r>
      <w:r w:rsidR="007D3891" w:rsidRPr="009128C3">
        <w:t>]</w:t>
      </w:r>
    </w:p>
    <w:p w14:paraId="1F986487" w14:textId="77777777" w:rsidR="001A0D3A" w:rsidRPr="009128C3" w:rsidRDefault="001A0D3A" w:rsidP="001A0D3A">
      <w:pPr>
        <w:pStyle w:val="Pquestiontextmainstem"/>
      </w:pPr>
      <w:r w:rsidRPr="009128C3">
        <w:t xml:space="preserve">Which of the following is equivalent to </w:t>
      </w:r>
      <w:r w:rsidRPr="009128C3">
        <w:rPr>
          <w:rFonts w:eastAsia="Calibri"/>
        </w:rPr>
        <w:t>cos(216°)?</w:t>
      </w:r>
    </w:p>
    <w:p w14:paraId="3455473D" w14:textId="4B7E528E" w:rsidR="001A0D3A" w:rsidRPr="009128C3" w:rsidRDefault="001A0D3A" w:rsidP="001A0D3A">
      <w:pPr>
        <w:pStyle w:val="Pquestiontextmcqoptions"/>
      </w:pPr>
      <w:r w:rsidRPr="009128C3">
        <w:rPr>
          <w:rStyle w:val="Cquestionpartlabelbold"/>
        </w:rPr>
        <w:t>A</w:t>
      </w:r>
      <w:r w:rsidR="00671B4C" w:rsidRPr="009128C3">
        <w:tab/>
      </w:r>
      <w:r w:rsidRPr="009128C3">
        <w:t>-cos(54°)</w:t>
      </w:r>
      <w:r w:rsidRPr="009128C3">
        <w:tab/>
      </w:r>
      <w:r w:rsidR="007D3891" w:rsidRPr="009128C3">
        <w:tab/>
      </w:r>
      <w:r w:rsidRPr="009128C3">
        <w:tab/>
      </w:r>
      <w:r w:rsidRPr="009128C3">
        <w:rPr>
          <w:rStyle w:val="Cquestionpartlabelbold"/>
        </w:rPr>
        <w:t>B</w:t>
      </w:r>
      <w:r w:rsidR="00671B4C" w:rsidRPr="009128C3">
        <w:tab/>
      </w:r>
      <w:r w:rsidRPr="009128C3">
        <w:t>cos(54°)</w:t>
      </w:r>
      <w:r w:rsidRPr="009128C3">
        <w:tab/>
      </w:r>
      <w:r w:rsidR="007D3891" w:rsidRPr="009128C3">
        <w:tab/>
      </w:r>
      <w:r w:rsidR="007D3891" w:rsidRPr="009128C3">
        <w:tab/>
      </w:r>
      <w:r w:rsidR="007D3891" w:rsidRPr="009128C3">
        <w:tab/>
      </w:r>
      <w:r w:rsidR="007D3891" w:rsidRPr="009128C3">
        <w:tab/>
      </w:r>
      <w:r w:rsidR="007D3891" w:rsidRPr="009128C3">
        <w:tab/>
      </w:r>
      <w:r w:rsidRPr="009128C3">
        <w:tab/>
      </w:r>
      <w:r w:rsidRPr="009128C3">
        <w:rPr>
          <w:rStyle w:val="Cquestionpartlabelbold"/>
        </w:rPr>
        <w:t>C</w:t>
      </w:r>
      <w:r w:rsidR="00671B4C" w:rsidRPr="009128C3">
        <w:tab/>
      </w:r>
      <w:r w:rsidRPr="009128C3">
        <w:t>cos(36°)</w:t>
      </w:r>
      <w:r w:rsidRPr="009128C3">
        <w:tab/>
      </w:r>
      <w:r w:rsidR="007D3891" w:rsidRPr="009128C3">
        <w:tab/>
      </w:r>
      <w:r w:rsidR="007D3891" w:rsidRPr="009128C3">
        <w:tab/>
      </w:r>
      <w:r w:rsidR="007D3891" w:rsidRPr="009128C3">
        <w:tab/>
      </w:r>
      <w:r w:rsidR="007D3891" w:rsidRPr="009128C3">
        <w:tab/>
      </w:r>
      <w:r w:rsidRPr="009128C3">
        <w:rPr>
          <w:rStyle w:val="Cquestionpartlabelbold"/>
        </w:rPr>
        <w:t>D</w:t>
      </w:r>
      <w:r w:rsidR="00671B4C" w:rsidRPr="009128C3">
        <w:tab/>
      </w:r>
      <w:r w:rsidRPr="009128C3">
        <w:t>-cos(36°)</w:t>
      </w:r>
    </w:p>
    <w:p w14:paraId="469AD1D7" w14:textId="184AB01C" w:rsidR="001A0D3A" w:rsidRPr="009128C3" w:rsidRDefault="001A0D3A" w:rsidP="001A0D3A">
      <w:pPr>
        <w:pStyle w:val="Pquestionheadingmc"/>
      </w:pPr>
      <w:r w:rsidRPr="009128C3">
        <w:t>Question 5</w:t>
      </w:r>
      <w:r w:rsidRPr="009128C3">
        <w:tab/>
      </w:r>
      <w:r w:rsidR="007D3891" w:rsidRPr="009128C3">
        <w:t>[</w:t>
      </w:r>
      <w:r w:rsidRPr="009128C3">
        <w:t>7.2</w:t>
      </w:r>
      <w:r w:rsidR="007D3891" w:rsidRPr="009128C3">
        <w:t>]</w:t>
      </w:r>
    </w:p>
    <w:p w14:paraId="3C710769" w14:textId="77777777" w:rsidR="001A0D3A" w:rsidRPr="009128C3" w:rsidRDefault="001A0D3A" w:rsidP="001A0D3A">
      <w:pPr>
        <w:pStyle w:val="Pquestiontextmainstem"/>
        <w:rPr>
          <w:noProof/>
        </w:rPr>
      </w:pPr>
      <w:r w:rsidRPr="009128C3">
        <w:t>The amplitude and period of the graph, respectively, is:</w:t>
      </w:r>
      <w:r w:rsidRPr="009128C3">
        <w:rPr>
          <w:noProof/>
        </w:rPr>
        <w:t xml:space="preserve"> </w:t>
      </w:r>
    </w:p>
    <w:p w14:paraId="57362CF9" w14:textId="77777777" w:rsidR="001A0D3A" w:rsidRPr="009128C3" w:rsidRDefault="001A0D3A" w:rsidP="001A0D3A">
      <w:pPr>
        <w:pStyle w:val="Pquestiontextmainstem"/>
      </w:pPr>
      <w:r w:rsidRPr="009128C3">
        <w:rPr>
          <w:noProof/>
        </w:rPr>
        <w:drawing>
          <wp:inline distT="0" distB="0" distL="0" distR="0" wp14:anchorId="5C7961EE" wp14:editId="50415D07">
            <wp:extent cx="3515416" cy="1151247"/>
            <wp:effectExtent l="0" t="0" r="0" b="0"/>
            <wp:docPr id="32" name="Picture 32" descr="PM10_PR_TA_6_03_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PM10_PR_TA_6_03_R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21259" cy="1153160"/>
                    </a:xfrm>
                    <a:prstGeom prst="rect">
                      <a:avLst/>
                    </a:prstGeom>
                    <a:noFill/>
                    <a:ln>
                      <a:noFill/>
                    </a:ln>
                  </pic:spPr>
                </pic:pic>
              </a:graphicData>
            </a:graphic>
          </wp:inline>
        </w:drawing>
      </w:r>
    </w:p>
    <w:p w14:paraId="54682087" w14:textId="4536C787" w:rsidR="001A0D3A" w:rsidRPr="009128C3" w:rsidRDefault="001A0D3A" w:rsidP="001A0D3A">
      <w:pPr>
        <w:pStyle w:val="Pquestiontextmcqoptions"/>
      </w:pPr>
      <w:r w:rsidRPr="009128C3">
        <w:rPr>
          <w:rStyle w:val="Cquestionpartlabelbold"/>
        </w:rPr>
        <w:t>A</w:t>
      </w:r>
      <w:r w:rsidR="00671B4C" w:rsidRPr="009128C3">
        <w:tab/>
        <w:t>3, 180°</w:t>
      </w:r>
      <w:r w:rsidR="00671B4C" w:rsidRPr="009128C3">
        <w:tab/>
      </w:r>
      <w:r w:rsidRPr="009128C3">
        <w:tab/>
      </w:r>
      <w:r w:rsidR="007D3891" w:rsidRPr="009128C3">
        <w:tab/>
      </w:r>
      <w:r w:rsidRPr="009128C3">
        <w:tab/>
      </w:r>
      <w:r w:rsidRPr="009128C3">
        <w:rPr>
          <w:rStyle w:val="Cquestionpartlabelbold"/>
        </w:rPr>
        <w:t>B</w:t>
      </w:r>
      <w:r w:rsidR="00671B4C" w:rsidRPr="009128C3">
        <w:tab/>
        <w:t>3, 90°</w:t>
      </w:r>
      <w:r w:rsidRPr="009128C3">
        <w:tab/>
      </w:r>
      <w:r w:rsidRPr="009128C3">
        <w:tab/>
      </w:r>
      <w:r w:rsidR="007D3891" w:rsidRPr="009128C3">
        <w:tab/>
      </w:r>
      <w:r w:rsidR="007D3891" w:rsidRPr="009128C3">
        <w:tab/>
      </w:r>
      <w:r w:rsidR="007D3891" w:rsidRPr="009128C3">
        <w:tab/>
      </w:r>
      <w:r w:rsidR="007D3891" w:rsidRPr="009128C3">
        <w:tab/>
      </w:r>
      <w:r w:rsidR="007D3891" w:rsidRPr="009128C3">
        <w:tab/>
      </w:r>
      <w:r w:rsidR="007D3891" w:rsidRPr="009128C3">
        <w:tab/>
      </w:r>
      <w:r w:rsidRPr="009128C3">
        <w:rPr>
          <w:rStyle w:val="Cquestionpartlabelbold"/>
        </w:rPr>
        <w:t>C</w:t>
      </w:r>
      <w:r w:rsidR="00671B4C" w:rsidRPr="009128C3">
        <w:tab/>
      </w:r>
      <w:r w:rsidRPr="009128C3">
        <w:t>1.5, 180°</w:t>
      </w:r>
      <w:r w:rsidRPr="009128C3">
        <w:rPr>
          <w:rStyle w:val="Cquestionpartlabelbold"/>
        </w:rPr>
        <w:tab/>
      </w:r>
      <w:r w:rsidRPr="009128C3">
        <w:rPr>
          <w:rStyle w:val="Cquestionpartlabelbold"/>
        </w:rPr>
        <w:tab/>
      </w:r>
      <w:r w:rsidR="007D3891" w:rsidRPr="009128C3">
        <w:rPr>
          <w:rStyle w:val="Cquestionpartlabelbold"/>
        </w:rPr>
        <w:tab/>
      </w:r>
      <w:r w:rsidR="007D3891" w:rsidRPr="009128C3">
        <w:rPr>
          <w:rStyle w:val="Cquestionpartlabelbold"/>
        </w:rPr>
        <w:tab/>
      </w:r>
      <w:r w:rsidR="007D3891" w:rsidRPr="009128C3">
        <w:rPr>
          <w:rStyle w:val="Cquestionpartlabelbold"/>
        </w:rPr>
        <w:tab/>
      </w:r>
      <w:r w:rsidRPr="009128C3">
        <w:rPr>
          <w:rStyle w:val="Cquestionpartlabelbold"/>
        </w:rPr>
        <w:t>D</w:t>
      </w:r>
      <w:r w:rsidR="00671B4C" w:rsidRPr="009128C3">
        <w:tab/>
      </w:r>
      <w:r w:rsidRPr="009128C3">
        <w:t>1.5, 90°</w:t>
      </w:r>
    </w:p>
    <w:p w14:paraId="39B4AD3D" w14:textId="28121078" w:rsidR="001A0D3A" w:rsidRPr="009128C3" w:rsidRDefault="001A0D3A" w:rsidP="001A0D3A">
      <w:pPr>
        <w:pStyle w:val="Pquestionheadingmc"/>
      </w:pPr>
      <w:r w:rsidRPr="009128C3">
        <w:t>Question 6</w:t>
      </w:r>
      <w:r w:rsidRPr="009128C3">
        <w:tab/>
      </w:r>
      <w:r w:rsidR="007D3891" w:rsidRPr="009128C3">
        <w:t>[</w:t>
      </w:r>
      <w:r w:rsidRPr="009128C3">
        <w:t>7.3</w:t>
      </w:r>
      <w:r w:rsidR="007D3891" w:rsidRPr="009128C3">
        <w:t>]</w:t>
      </w:r>
    </w:p>
    <w:p w14:paraId="6366E0F6" w14:textId="05C8EC6C" w:rsidR="001A0D3A" w:rsidRPr="009128C3" w:rsidRDefault="001A0D3A" w:rsidP="001A0D3A">
      <w:pPr>
        <w:pStyle w:val="Pquestiontextmainstem"/>
      </w:pPr>
      <w:r w:rsidRPr="009128C3">
        <w:t xml:space="preserve">To the nearest degree, the solution to </w:t>
      </w:r>
      <w:r w:rsidR="00B232AE" w:rsidRPr="00B232AE">
        <w:rPr>
          <w:position w:val="-24"/>
        </w:rPr>
        <w:object w:dxaOrig="1520" w:dyaOrig="620" w14:anchorId="1B2524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3pt;height:31.15pt" o:ole="">
            <v:imagedata r:id="rId11" o:title=""/>
          </v:shape>
          <o:OLEObject Type="Embed" ProgID="Equation.DSMT4" ShapeID="_x0000_i1025" DrawAspect="Content" ObjectID="_1538895724" r:id="rId12"/>
        </w:object>
      </w:r>
      <w:r w:rsidR="000B3CB7">
        <w:t>,</w:t>
      </w:r>
      <w:r w:rsidRPr="009128C3">
        <w:t xml:space="preserve"> for 90° ≤ </w:t>
      </w:r>
      <w:r w:rsidRPr="009128C3">
        <w:rPr>
          <w:rStyle w:val="Cmathsexpressions"/>
        </w:rPr>
        <w:t xml:space="preserve">x </w:t>
      </w:r>
      <w:r w:rsidRPr="009128C3">
        <w:t>≤ 360° is:</w:t>
      </w:r>
    </w:p>
    <w:p w14:paraId="7CD13B78" w14:textId="00DB74B2" w:rsidR="001A0D3A" w:rsidRPr="009128C3" w:rsidRDefault="001A0D3A" w:rsidP="001A0D3A">
      <w:pPr>
        <w:pStyle w:val="Pquestiontextmcqoptions"/>
        <w:rPr>
          <w:rStyle w:val="Cquestionpartlabelbold"/>
        </w:rPr>
      </w:pPr>
      <w:r w:rsidRPr="009128C3">
        <w:rPr>
          <w:rStyle w:val="Cquestionpartlabelbold"/>
        </w:rPr>
        <w:t>A</w:t>
      </w:r>
      <w:r w:rsidR="00671B4C" w:rsidRPr="009128C3">
        <w:tab/>
      </w:r>
      <w:r w:rsidRPr="009128C3">
        <w:t>37°</w:t>
      </w:r>
      <w:r w:rsidRPr="009128C3">
        <w:rPr>
          <w:rStyle w:val="Cquestionpartlabelbold"/>
        </w:rPr>
        <w:tab/>
      </w:r>
      <w:r w:rsidRPr="009128C3">
        <w:rPr>
          <w:rStyle w:val="Cquestionpartlabelbold"/>
        </w:rPr>
        <w:tab/>
      </w:r>
      <w:r w:rsidR="007D3891" w:rsidRPr="009128C3">
        <w:rPr>
          <w:rStyle w:val="Cquestionpartlabelbold"/>
        </w:rPr>
        <w:tab/>
      </w:r>
      <w:r w:rsidR="007D3891" w:rsidRPr="009128C3">
        <w:rPr>
          <w:rStyle w:val="Cquestionpartlabelbold"/>
        </w:rPr>
        <w:tab/>
      </w:r>
      <w:r w:rsidR="007D3891" w:rsidRPr="009128C3">
        <w:rPr>
          <w:rStyle w:val="Cquestionpartlabelbold"/>
        </w:rPr>
        <w:tab/>
      </w:r>
      <w:r w:rsidR="007D3891" w:rsidRPr="009128C3">
        <w:rPr>
          <w:rStyle w:val="Cquestionpartlabelbold"/>
        </w:rPr>
        <w:tab/>
      </w:r>
      <w:r w:rsidRPr="009128C3">
        <w:rPr>
          <w:rStyle w:val="Cquestionpartlabelbold"/>
        </w:rPr>
        <w:t>B</w:t>
      </w:r>
      <w:r w:rsidR="00671B4C" w:rsidRPr="009128C3">
        <w:tab/>
      </w:r>
      <w:r w:rsidRPr="009128C3">
        <w:t>323°</w:t>
      </w:r>
      <w:r w:rsidR="007D3891" w:rsidRPr="009128C3">
        <w:tab/>
      </w:r>
      <w:r w:rsidR="007D3891" w:rsidRPr="009128C3">
        <w:tab/>
      </w:r>
      <w:r w:rsidR="007D3891" w:rsidRPr="009128C3">
        <w:tab/>
      </w:r>
      <w:r w:rsidR="007D3891" w:rsidRPr="009128C3">
        <w:tab/>
      </w:r>
      <w:r w:rsidR="007D3891" w:rsidRPr="009128C3">
        <w:tab/>
      </w:r>
      <w:r w:rsidR="007D3891" w:rsidRPr="009128C3">
        <w:tab/>
      </w:r>
      <w:r w:rsidRPr="009128C3">
        <w:rPr>
          <w:rStyle w:val="Cquestionpartlabelbold"/>
        </w:rPr>
        <w:tab/>
      </w:r>
      <w:r w:rsidRPr="009128C3">
        <w:rPr>
          <w:rStyle w:val="Cquestionpartlabelbold"/>
        </w:rPr>
        <w:tab/>
        <w:t>C</w:t>
      </w:r>
      <w:r w:rsidR="00671B4C" w:rsidRPr="009128C3">
        <w:tab/>
      </w:r>
      <w:r w:rsidRPr="009128C3">
        <w:t>217°</w:t>
      </w:r>
      <w:r w:rsidR="007D3891" w:rsidRPr="009128C3">
        <w:rPr>
          <w:rStyle w:val="Cquestionpartlabelbold"/>
        </w:rPr>
        <w:tab/>
      </w:r>
      <w:r w:rsidR="007D3891" w:rsidRPr="009128C3">
        <w:rPr>
          <w:rStyle w:val="Cquestionpartlabelbold"/>
        </w:rPr>
        <w:tab/>
      </w:r>
      <w:r w:rsidR="007D3891" w:rsidRPr="009128C3">
        <w:rPr>
          <w:rStyle w:val="Cquestionpartlabelbold"/>
        </w:rPr>
        <w:tab/>
      </w:r>
      <w:r w:rsidR="007D3891" w:rsidRPr="009128C3">
        <w:rPr>
          <w:rStyle w:val="Cquestionpartlabelbold"/>
        </w:rPr>
        <w:tab/>
      </w:r>
      <w:r w:rsidR="007D3891" w:rsidRPr="009128C3">
        <w:rPr>
          <w:rStyle w:val="Cquestionpartlabelbold"/>
        </w:rPr>
        <w:tab/>
      </w:r>
      <w:r w:rsidR="007D3891" w:rsidRPr="009128C3">
        <w:rPr>
          <w:rStyle w:val="Cquestionpartlabelbold"/>
        </w:rPr>
        <w:tab/>
      </w:r>
      <w:r w:rsidRPr="009128C3">
        <w:rPr>
          <w:rStyle w:val="Cquestionpartlabelbold"/>
        </w:rPr>
        <w:t>D</w:t>
      </w:r>
      <w:r w:rsidR="00671B4C" w:rsidRPr="009128C3">
        <w:tab/>
      </w:r>
      <w:r w:rsidRPr="009128C3">
        <w:t>143°</w:t>
      </w:r>
    </w:p>
    <w:p w14:paraId="01E35F56" w14:textId="7CFB8C35" w:rsidR="001A0D3A" w:rsidRPr="009128C3" w:rsidRDefault="001A0D3A" w:rsidP="009A3C6A">
      <w:pPr>
        <w:pStyle w:val="Pquestionheadingmc"/>
      </w:pPr>
      <w:r w:rsidRPr="009128C3">
        <w:lastRenderedPageBreak/>
        <w:t>Question 7</w:t>
      </w:r>
      <w:r w:rsidRPr="009128C3">
        <w:tab/>
      </w:r>
      <w:r w:rsidR="007D3891" w:rsidRPr="009128C3">
        <w:t>[</w:t>
      </w:r>
      <w:r w:rsidRPr="009128C3">
        <w:t>7.4</w:t>
      </w:r>
      <w:r w:rsidR="007D3891" w:rsidRPr="009128C3">
        <w:t>]</w:t>
      </w:r>
    </w:p>
    <w:p w14:paraId="0ACD19B9" w14:textId="77777777" w:rsidR="001A0D3A" w:rsidRPr="009128C3" w:rsidRDefault="001A0D3A" w:rsidP="009A3C6A">
      <w:pPr>
        <w:pStyle w:val="Pquestiontextmainstem"/>
        <w:keepNext/>
      </w:pPr>
      <w:r w:rsidRPr="009128C3">
        <w:t xml:space="preserve">A triangular shade cloth is erected over a sandpit at a kindergarten between posts as shown below. The distance between the posts along the side marked </w:t>
      </w:r>
      <w:r w:rsidRPr="00B232AE">
        <w:rPr>
          <w:i/>
        </w:rPr>
        <w:t>x</w:t>
      </w:r>
      <w:r w:rsidRPr="009128C3">
        <w:rPr>
          <w:rStyle w:val="Cmathsexpressions"/>
        </w:rPr>
        <w:t xml:space="preserve"> </w:t>
      </w:r>
      <w:r w:rsidRPr="009128C3">
        <w:t>is:</w:t>
      </w:r>
    </w:p>
    <w:p w14:paraId="79607984" w14:textId="77777777" w:rsidR="001A0D3A" w:rsidRPr="009128C3" w:rsidRDefault="001A0D3A" w:rsidP="009A3C6A">
      <w:pPr>
        <w:pStyle w:val="Pquestiontextmainstem"/>
        <w:keepNext/>
      </w:pPr>
      <w:r w:rsidRPr="009128C3">
        <w:rPr>
          <w:noProof/>
        </w:rPr>
        <w:drawing>
          <wp:inline distT="0" distB="0" distL="0" distR="0" wp14:anchorId="73D02AEE" wp14:editId="23C534C5">
            <wp:extent cx="959214" cy="532001"/>
            <wp:effectExtent l="0" t="0" r="6350" b="1905"/>
            <wp:docPr id="34" name="Picture 34" descr="PM10_PR_TA_6_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M10_PR_TA_6_0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959658" cy="532247"/>
                    </a:xfrm>
                    <a:prstGeom prst="rect">
                      <a:avLst/>
                    </a:prstGeom>
                    <a:noFill/>
                    <a:ln>
                      <a:noFill/>
                    </a:ln>
                  </pic:spPr>
                </pic:pic>
              </a:graphicData>
            </a:graphic>
          </wp:inline>
        </w:drawing>
      </w:r>
    </w:p>
    <w:p w14:paraId="0522AD57" w14:textId="5BF2705C" w:rsidR="001A0D3A" w:rsidRPr="009128C3" w:rsidRDefault="001A0D3A" w:rsidP="001A0D3A">
      <w:pPr>
        <w:pStyle w:val="Pquestiontextmcqoptions"/>
        <w:rPr>
          <w:rStyle w:val="Cquestionpartlabelbold"/>
        </w:rPr>
      </w:pPr>
      <w:r w:rsidRPr="009128C3">
        <w:rPr>
          <w:rStyle w:val="Cquestionpartlabelbold"/>
        </w:rPr>
        <w:t>A</w:t>
      </w:r>
      <w:r w:rsidRPr="009128C3">
        <w:rPr>
          <w:rStyle w:val="Cquestionpartlabelbold"/>
        </w:rPr>
        <w:tab/>
      </w:r>
      <w:r w:rsidR="00573BA4" w:rsidRPr="00573BA4">
        <w:rPr>
          <w:rStyle w:val="Cquestionpartlabelbold"/>
          <w:position w:val="-28"/>
        </w:rPr>
        <w:object w:dxaOrig="1020" w:dyaOrig="660" w14:anchorId="5F67D8B3">
          <v:shape id="_x0000_i1033" type="#_x0000_t75" style="width:50.5pt;height:33.3pt" o:ole="">
            <v:imagedata r:id="rId14" o:title=""/>
          </v:shape>
          <o:OLEObject Type="Embed" ProgID="Equation.DSMT4" ShapeID="_x0000_i1033" DrawAspect="Content" ObjectID="_1538895725" r:id="rId15"/>
        </w:object>
      </w:r>
      <w:r w:rsidRPr="009128C3">
        <w:tab/>
      </w:r>
      <w:r w:rsidR="007D3891" w:rsidRPr="009128C3">
        <w:tab/>
      </w:r>
      <w:r w:rsidR="007D3891" w:rsidRPr="009128C3">
        <w:tab/>
      </w:r>
      <w:r w:rsidR="007D3891" w:rsidRPr="009128C3">
        <w:tab/>
      </w:r>
      <w:r w:rsidRPr="009128C3">
        <w:rPr>
          <w:rStyle w:val="Cquestionpartlabelbold"/>
        </w:rPr>
        <w:t>B</w:t>
      </w:r>
      <w:r w:rsidRPr="009128C3">
        <w:rPr>
          <w:rStyle w:val="Cquestionpartlabelbold"/>
        </w:rPr>
        <w:tab/>
      </w:r>
      <w:r w:rsidRPr="009128C3">
        <w:rPr>
          <w:rStyle w:val="Cmathsexpressions"/>
        </w:rPr>
        <w:t>b</w:t>
      </w:r>
      <w:r w:rsidRPr="009128C3">
        <w:t xml:space="preserve">sin(30°) </w:t>
      </w:r>
      <w:r w:rsidRPr="009128C3">
        <w:sym w:font="Symbol" w:char="F0B4"/>
      </w:r>
      <w:r w:rsidRPr="009128C3">
        <w:t xml:space="preserve"> sin(75°)</w:t>
      </w:r>
      <w:r w:rsidR="00671B4C" w:rsidRPr="009128C3">
        <w:tab/>
      </w:r>
      <w:r w:rsidR="00671B4C" w:rsidRPr="009128C3">
        <w:tab/>
      </w:r>
      <w:r w:rsidRPr="009128C3">
        <w:rPr>
          <w:rStyle w:val="Cquestionpartlabelbold"/>
        </w:rPr>
        <w:tab/>
        <w:t>C</w:t>
      </w:r>
      <w:r w:rsidRPr="009128C3">
        <w:t xml:space="preserve"> </w:t>
      </w:r>
      <w:r w:rsidRPr="009128C3">
        <w:rPr>
          <w:rStyle w:val="Cmathsexpressions"/>
        </w:rPr>
        <w:t>b</w:t>
      </w:r>
      <w:r w:rsidRPr="009128C3">
        <w:t>sin(150°)</w:t>
      </w:r>
      <w:r w:rsidR="000413F6" w:rsidRPr="009128C3">
        <w:tab/>
      </w:r>
      <w:r w:rsidR="00671B4C" w:rsidRPr="009128C3">
        <w:tab/>
      </w:r>
      <w:r w:rsidR="000413F6" w:rsidRPr="009128C3">
        <w:tab/>
      </w:r>
      <w:r w:rsidR="000413F6" w:rsidRPr="009128C3">
        <w:tab/>
      </w:r>
      <w:r w:rsidRPr="009128C3">
        <w:rPr>
          <w:rStyle w:val="Cquestionpartlabelbold"/>
        </w:rPr>
        <w:t>D</w:t>
      </w:r>
      <w:r w:rsidR="00671B4C" w:rsidRPr="009128C3">
        <w:rPr>
          <w:rStyle w:val="Cquestionpartlabelbold"/>
        </w:rPr>
        <w:tab/>
      </w:r>
      <w:r w:rsidR="00573BA4" w:rsidRPr="00573BA4">
        <w:rPr>
          <w:rStyle w:val="Cquestionpartlabelbold"/>
          <w:position w:val="-28"/>
        </w:rPr>
        <w:object w:dxaOrig="1040" w:dyaOrig="660" w14:anchorId="033F282E">
          <v:shape id="_x0000_i1032" type="#_x0000_t75" style="width:51.6pt;height:33.3pt" o:ole="">
            <v:imagedata r:id="rId16" o:title=""/>
          </v:shape>
          <o:OLEObject Type="Embed" ProgID="Equation.DSMT4" ShapeID="_x0000_i1032" DrawAspect="Content" ObjectID="_1538895726" r:id="rId17"/>
        </w:object>
      </w:r>
    </w:p>
    <w:p w14:paraId="1E6098A2" w14:textId="4F2BC6C9" w:rsidR="001A0D3A" w:rsidRPr="009128C3" w:rsidRDefault="001A0D3A" w:rsidP="001A0D3A">
      <w:pPr>
        <w:pStyle w:val="Pquestionheadingmc"/>
      </w:pPr>
      <w:r w:rsidRPr="009128C3">
        <w:t>Question 8</w:t>
      </w:r>
      <w:r w:rsidRPr="009128C3">
        <w:tab/>
      </w:r>
      <w:r w:rsidR="007D3891" w:rsidRPr="009128C3">
        <w:t>[</w:t>
      </w:r>
      <w:r w:rsidRPr="009128C3">
        <w:t>7.4</w:t>
      </w:r>
      <w:r w:rsidR="007D3891" w:rsidRPr="009128C3">
        <w:t>]</w:t>
      </w:r>
    </w:p>
    <w:p w14:paraId="7ACC30E7" w14:textId="77777777" w:rsidR="001A0D3A" w:rsidRPr="009128C3" w:rsidRDefault="001A0D3A" w:rsidP="001A0D3A">
      <w:pPr>
        <w:pStyle w:val="Pquestiontextmainstem"/>
      </w:pPr>
      <w:r w:rsidRPr="009128C3">
        <w:t xml:space="preserve">The length of side </w:t>
      </w:r>
      <w:r w:rsidRPr="00B232AE">
        <w:rPr>
          <w:i/>
          <w:iCs/>
        </w:rPr>
        <w:t>x</w:t>
      </w:r>
      <w:r w:rsidRPr="009128C3">
        <w:rPr>
          <w:rStyle w:val="Cmathsexpressions"/>
        </w:rPr>
        <w:t xml:space="preserve"> </w:t>
      </w:r>
      <w:r w:rsidRPr="009128C3">
        <w:t>is:</w:t>
      </w:r>
    </w:p>
    <w:p w14:paraId="067CF4A6" w14:textId="77777777" w:rsidR="001A0D3A" w:rsidRPr="009128C3" w:rsidRDefault="001A0D3A" w:rsidP="001A0D3A">
      <w:pPr>
        <w:pStyle w:val="Pquestiontextmainstem"/>
      </w:pPr>
      <w:r w:rsidRPr="009128C3">
        <w:rPr>
          <w:noProof/>
        </w:rPr>
        <w:drawing>
          <wp:inline distT="0" distB="0" distL="0" distR="0" wp14:anchorId="3BCC6979" wp14:editId="2BF70BBE">
            <wp:extent cx="1105200" cy="554400"/>
            <wp:effectExtent l="0" t="0" r="0" b="0"/>
            <wp:docPr id="38" name="Picture 38" descr="PM10_PR_TA_6_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M10_PR_TA_6_0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105200" cy="554400"/>
                    </a:xfrm>
                    <a:prstGeom prst="rect">
                      <a:avLst/>
                    </a:prstGeom>
                    <a:noFill/>
                    <a:ln>
                      <a:noFill/>
                    </a:ln>
                  </pic:spPr>
                </pic:pic>
              </a:graphicData>
            </a:graphic>
          </wp:inline>
        </w:drawing>
      </w:r>
      <w:bookmarkStart w:id="0" w:name="_GoBack"/>
      <w:bookmarkEnd w:id="0"/>
    </w:p>
    <w:p w14:paraId="02C238FC" w14:textId="3C37FE55" w:rsidR="001A0D3A" w:rsidRPr="009128C3" w:rsidRDefault="001A0D3A" w:rsidP="001A0D3A">
      <w:pPr>
        <w:pStyle w:val="Pquestiontextmcqoptions"/>
        <w:rPr>
          <w:rStyle w:val="Cquestionpartlabelbold"/>
        </w:rPr>
      </w:pPr>
      <w:r w:rsidRPr="009128C3">
        <w:rPr>
          <w:rStyle w:val="Cquestionpartlabelbold"/>
        </w:rPr>
        <w:t>A</w:t>
      </w:r>
      <w:r w:rsidR="00671B4C" w:rsidRPr="009128C3">
        <w:tab/>
      </w:r>
      <w:r w:rsidR="00B232AE" w:rsidRPr="00B232AE">
        <w:rPr>
          <w:position w:val="-10"/>
        </w:rPr>
        <w:object w:dxaOrig="1480" w:dyaOrig="360" w14:anchorId="2DBF378F">
          <v:shape id="_x0000_i1026" type="#_x0000_t75" style="width:74.15pt;height:18.25pt" o:ole="">
            <v:imagedata r:id="rId19" o:title=""/>
          </v:shape>
          <o:OLEObject Type="Embed" ProgID="Equation.DSMT4" ShapeID="_x0000_i1026" DrawAspect="Content" ObjectID="_1538895727" r:id="rId20"/>
        </w:object>
      </w:r>
      <w:r w:rsidRPr="009128C3">
        <w:rPr>
          <w:rStyle w:val="Cquestionpartlabelbold"/>
        </w:rPr>
        <w:tab/>
      </w:r>
      <w:r w:rsidR="007D3891" w:rsidRPr="009128C3">
        <w:rPr>
          <w:rStyle w:val="Cquestionpartlabelbold"/>
        </w:rPr>
        <w:tab/>
      </w:r>
      <w:r w:rsidRPr="009128C3">
        <w:rPr>
          <w:rStyle w:val="Cquestionpartlabelbold"/>
        </w:rPr>
        <w:t>B</w:t>
      </w:r>
      <w:r w:rsidR="00671B4C" w:rsidRPr="009128C3">
        <w:tab/>
      </w:r>
      <w:r w:rsidR="00B232AE" w:rsidRPr="00B232AE">
        <w:rPr>
          <w:position w:val="-12"/>
        </w:rPr>
        <w:object w:dxaOrig="1560" w:dyaOrig="400" w14:anchorId="0811A5A7">
          <v:shape id="_x0000_i1027" type="#_x0000_t75" style="width:78.45pt;height:20.4pt" o:ole="">
            <v:imagedata r:id="rId21" o:title=""/>
          </v:shape>
          <o:OLEObject Type="Embed" ProgID="Equation.DSMT4" ShapeID="_x0000_i1027" DrawAspect="Content" ObjectID="_1538895728" r:id="rId22"/>
        </w:object>
      </w:r>
      <w:r w:rsidR="007D3891" w:rsidRPr="009128C3">
        <w:rPr>
          <w:rStyle w:val="Cquestionpartlabelbold"/>
        </w:rPr>
        <w:tab/>
      </w:r>
      <w:r w:rsidR="007D3891" w:rsidRPr="009128C3">
        <w:rPr>
          <w:rStyle w:val="Cquestionpartlabelbold"/>
        </w:rPr>
        <w:tab/>
      </w:r>
      <w:r w:rsidR="007D3891" w:rsidRPr="009128C3">
        <w:rPr>
          <w:rStyle w:val="Cquestionpartlabelbold"/>
        </w:rPr>
        <w:tab/>
      </w:r>
      <w:r w:rsidR="007D3891" w:rsidRPr="009128C3">
        <w:rPr>
          <w:rStyle w:val="Cquestionpartlabelbold"/>
        </w:rPr>
        <w:tab/>
      </w:r>
      <w:r w:rsidRPr="009128C3">
        <w:rPr>
          <w:rStyle w:val="Cquestionpartlabelbold"/>
        </w:rPr>
        <w:tab/>
        <w:t>C</w:t>
      </w:r>
      <w:r w:rsidR="00671B4C" w:rsidRPr="009128C3">
        <w:tab/>
      </w:r>
      <w:r w:rsidR="00B232AE" w:rsidRPr="00B232AE">
        <w:rPr>
          <w:position w:val="-12"/>
        </w:rPr>
        <w:object w:dxaOrig="1560" w:dyaOrig="400" w14:anchorId="40A5691E">
          <v:shape id="_x0000_i1028" type="#_x0000_t75" style="width:78.45pt;height:20.4pt" o:ole="">
            <v:imagedata r:id="rId23" o:title=""/>
          </v:shape>
          <o:OLEObject Type="Embed" ProgID="Equation.DSMT4" ShapeID="_x0000_i1028" DrawAspect="Content" ObjectID="_1538895729" r:id="rId24"/>
        </w:object>
      </w:r>
      <w:r w:rsidR="000413F6" w:rsidRPr="009128C3">
        <w:rPr>
          <w:rStyle w:val="Cquestionpartlabelbold"/>
        </w:rPr>
        <w:tab/>
      </w:r>
      <w:r w:rsidRPr="009128C3">
        <w:rPr>
          <w:rStyle w:val="Cquestionpartlabelbold"/>
        </w:rPr>
        <w:tab/>
        <w:t>D</w:t>
      </w:r>
      <w:r w:rsidR="00671B4C" w:rsidRPr="009128C3">
        <w:tab/>
        <w:t>cos(</w:t>
      </w:r>
      <w:r w:rsidRPr="009128C3">
        <w:t>θ</w:t>
      </w:r>
      <w:r w:rsidR="00671B4C" w:rsidRPr="009128C3">
        <w:t>)</w:t>
      </w:r>
    </w:p>
    <w:p w14:paraId="7010C342" w14:textId="150B9AEA" w:rsidR="001A0D3A" w:rsidRPr="009128C3" w:rsidRDefault="001A0D3A" w:rsidP="001A0D3A">
      <w:pPr>
        <w:pStyle w:val="Pquestionheadingmc"/>
      </w:pPr>
      <w:r w:rsidRPr="009128C3">
        <w:t>Question 9</w:t>
      </w:r>
      <w:r w:rsidRPr="009128C3">
        <w:tab/>
      </w:r>
      <w:r w:rsidR="007D3891" w:rsidRPr="009128C3">
        <w:t>[</w:t>
      </w:r>
      <w:r w:rsidRPr="009128C3">
        <w:t>7.6</w:t>
      </w:r>
      <w:r w:rsidR="007D3891" w:rsidRPr="009128C3">
        <w:t>]</w:t>
      </w:r>
    </w:p>
    <w:p w14:paraId="4E1F9F28" w14:textId="26982BC5" w:rsidR="001A0D3A" w:rsidRPr="009128C3" w:rsidRDefault="001A0D3A" w:rsidP="001A0D3A">
      <w:pPr>
        <w:pStyle w:val="Pquestiontextmainstem"/>
      </w:pPr>
      <w:r w:rsidRPr="009128C3">
        <w:t>The sum of the two equal angles of an isosceles triangle is 150° and the two equal sides are each of length</w:t>
      </w:r>
      <w:r w:rsidR="00B232AE">
        <w:t xml:space="preserve"> </w:t>
      </w:r>
      <w:r w:rsidR="00B232AE" w:rsidRPr="00B232AE">
        <w:rPr>
          <w:position w:val="-8"/>
        </w:rPr>
        <w:object w:dxaOrig="499" w:dyaOrig="360" w14:anchorId="7BD4DA45">
          <v:shape id="_x0000_i1029" type="#_x0000_t75" style="width:24.7pt;height:18.25pt" o:ole="">
            <v:imagedata r:id="rId25" o:title=""/>
          </v:shape>
          <o:OLEObject Type="Embed" ProgID="Equation.DSMT4" ShapeID="_x0000_i1029" DrawAspect="Content" ObjectID="_1538895730" r:id="rId26"/>
        </w:object>
      </w:r>
      <w:r w:rsidRPr="009128C3">
        <w:t xml:space="preserve"> cm. The area of the triangle in cm</w:t>
      </w:r>
      <w:r w:rsidRPr="009128C3">
        <w:rPr>
          <w:rStyle w:val="Csuperscript"/>
        </w:rPr>
        <w:t xml:space="preserve">2 </w:t>
      </w:r>
      <w:r w:rsidRPr="009128C3">
        <w:t>is:</w:t>
      </w:r>
    </w:p>
    <w:p w14:paraId="2E29ACC1" w14:textId="677E5F22" w:rsidR="001A0D3A" w:rsidRPr="009128C3" w:rsidRDefault="001A0D3A" w:rsidP="001A0D3A">
      <w:pPr>
        <w:pStyle w:val="Pquestiontextmcqoptions"/>
        <w:rPr>
          <w:rStyle w:val="Cquestionpartlabelbold"/>
        </w:rPr>
      </w:pPr>
      <w:r w:rsidRPr="009128C3">
        <w:rPr>
          <w:rStyle w:val="Cquestionpartlabelbold"/>
        </w:rPr>
        <w:t>A</w:t>
      </w:r>
      <w:r w:rsidR="007D3891" w:rsidRPr="009128C3">
        <w:tab/>
      </w:r>
      <w:r w:rsidRPr="009128C3">
        <w:t>0.5</w:t>
      </w:r>
      <w:r w:rsidRPr="009128C3">
        <w:rPr>
          <w:rStyle w:val="Cmathsexpressions"/>
        </w:rPr>
        <w:t>x</w:t>
      </w:r>
      <w:r w:rsidRPr="009128C3">
        <w:t xml:space="preserve"> </w:t>
      </w:r>
      <w:r w:rsidR="007D3891" w:rsidRPr="009128C3">
        <w:rPr>
          <w:rStyle w:val="Cquestionpartlabelbold"/>
        </w:rPr>
        <w:tab/>
      </w:r>
      <w:r w:rsidR="007D3891" w:rsidRPr="009128C3">
        <w:rPr>
          <w:rStyle w:val="Cquestionpartlabelbold"/>
        </w:rPr>
        <w:tab/>
      </w:r>
      <w:r w:rsidR="007D3891" w:rsidRPr="009128C3">
        <w:rPr>
          <w:rStyle w:val="Cquestionpartlabelbold"/>
        </w:rPr>
        <w:tab/>
      </w:r>
      <w:r w:rsidR="007D3891" w:rsidRPr="009128C3">
        <w:rPr>
          <w:rStyle w:val="Cquestionpartlabelbold"/>
        </w:rPr>
        <w:tab/>
      </w:r>
      <w:r w:rsidR="00671B4C" w:rsidRPr="009128C3">
        <w:rPr>
          <w:rStyle w:val="Cquestionpartlabelbold"/>
        </w:rPr>
        <w:tab/>
      </w:r>
      <w:r w:rsidR="007D3891" w:rsidRPr="009128C3">
        <w:rPr>
          <w:rStyle w:val="Cquestionpartlabelbold"/>
        </w:rPr>
        <w:tab/>
      </w:r>
      <w:r w:rsidRPr="009128C3">
        <w:rPr>
          <w:rStyle w:val="Cquestionpartlabelbold"/>
        </w:rPr>
        <w:t>B</w:t>
      </w:r>
      <w:r w:rsidR="007D3891" w:rsidRPr="009128C3">
        <w:tab/>
      </w:r>
      <w:r w:rsidRPr="009128C3">
        <w:t>2</w:t>
      </w:r>
      <w:r w:rsidRPr="009128C3">
        <w:rPr>
          <w:rStyle w:val="Cmathsexpressions"/>
        </w:rPr>
        <w:t>x</w:t>
      </w:r>
      <w:r w:rsidR="007D3891" w:rsidRPr="009128C3">
        <w:tab/>
      </w:r>
      <w:r w:rsidR="007D3891" w:rsidRPr="009128C3">
        <w:tab/>
      </w:r>
      <w:r w:rsidR="007D3891" w:rsidRPr="009128C3">
        <w:tab/>
      </w:r>
      <w:r w:rsidR="007D3891" w:rsidRPr="009128C3">
        <w:tab/>
      </w:r>
      <w:r w:rsidR="007D3891" w:rsidRPr="009128C3">
        <w:tab/>
      </w:r>
      <w:r w:rsidR="007D3891" w:rsidRPr="009128C3">
        <w:tab/>
      </w:r>
      <w:r w:rsidR="007D3891" w:rsidRPr="009128C3">
        <w:tab/>
      </w:r>
      <w:r w:rsidR="007D3891" w:rsidRPr="009128C3">
        <w:tab/>
      </w:r>
      <w:r w:rsidR="00671B4C" w:rsidRPr="009128C3">
        <w:tab/>
      </w:r>
      <w:r w:rsidR="007D3891" w:rsidRPr="009128C3">
        <w:tab/>
      </w:r>
      <w:r w:rsidRPr="009128C3">
        <w:rPr>
          <w:rStyle w:val="Cquestionpartlabelbold"/>
        </w:rPr>
        <w:t>C</w:t>
      </w:r>
      <w:r w:rsidR="007D3891" w:rsidRPr="009128C3">
        <w:tab/>
      </w:r>
      <w:r w:rsidRPr="009128C3">
        <w:t>2.5</w:t>
      </w:r>
      <w:r w:rsidRPr="009128C3">
        <w:rPr>
          <w:rStyle w:val="Cmathsexpressions"/>
        </w:rPr>
        <w:t>x</w:t>
      </w:r>
      <w:r w:rsidR="007D3891" w:rsidRPr="009128C3">
        <w:tab/>
      </w:r>
      <w:r w:rsidR="007D3891" w:rsidRPr="009128C3">
        <w:tab/>
      </w:r>
      <w:r w:rsidR="007D3891" w:rsidRPr="009128C3">
        <w:tab/>
      </w:r>
      <w:r w:rsidR="007D3891" w:rsidRPr="009128C3">
        <w:tab/>
      </w:r>
      <w:r w:rsidR="007D3891" w:rsidRPr="009128C3">
        <w:tab/>
      </w:r>
      <w:r w:rsidRPr="009128C3">
        <w:rPr>
          <w:rStyle w:val="Cquestionpartlabelbold"/>
        </w:rPr>
        <w:t>D</w:t>
      </w:r>
      <w:r w:rsidR="007D3891" w:rsidRPr="009128C3">
        <w:tab/>
      </w:r>
      <w:r w:rsidRPr="009128C3">
        <w:t>4</w:t>
      </w:r>
      <w:r w:rsidRPr="009128C3">
        <w:rPr>
          <w:rStyle w:val="Cmathsexpressions"/>
        </w:rPr>
        <w:t>x</w:t>
      </w:r>
    </w:p>
    <w:p w14:paraId="0FD53F2F" w14:textId="412A2532" w:rsidR="001A0D3A" w:rsidRPr="009128C3" w:rsidRDefault="001A0D3A" w:rsidP="001A0D3A">
      <w:pPr>
        <w:pStyle w:val="Pquestionheadingmc"/>
      </w:pPr>
      <w:r w:rsidRPr="009128C3">
        <w:t>Question 10</w:t>
      </w:r>
      <w:r w:rsidRPr="009128C3">
        <w:tab/>
      </w:r>
      <w:r w:rsidR="007D3891" w:rsidRPr="009128C3">
        <w:t>[</w:t>
      </w:r>
      <w:r w:rsidRPr="009128C3">
        <w:t>7.6</w:t>
      </w:r>
      <w:r w:rsidR="007D3891" w:rsidRPr="009128C3">
        <w:t>]</w:t>
      </w:r>
    </w:p>
    <w:p w14:paraId="02E5A41A" w14:textId="77777777" w:rsidR="001A0D3A" w:rsidRPr="009128C3" w:rsidRDefault="001A0D3A" w:rsidP="001A0D3A">
      <w:pPr>
        <w:pStyle w:val="Pquestiontextmainstem"/>
      </w:pPr>
      <w:r w:rsidRPr="009128C3">
        <w:t xml:space="preserve">Two adjacent sides in a triangle have lengths of </w:t>
      </w:r>
      <w:r w:rsidRPr="009128C3">
        <w:rPr>
          <w:rStyle w:val="Cmathsexpressions"/>
        </w:rPr>
        <w:t>a</w:t>
      </w:r>
      <w:r w:rsidRPr="009128C3">
        <w:t xml:space="preserve"> and </w:t>
      </w:r>
      <w:r w:rsidRPr="009128C3">
        <w:rPr>
          <w:rStyle w:val="Cmathsexpressions"/>
        </w:rPr>
        <w:t>ka</w:t>
      </w:r>
      <w:r w:rsidRPr="009128C3">
        <w:t xml:space="preserve">, where </w:t>
      </w:r>
      <w:r w:rsidRPr="009128C3">
        <w:rPr>
          <w:rStyle w:val="Cmathsexpressions"/>
        </w:rPr>
        <w:t>k</w:t>
      </w:r>
      <w:r w:rsidRPr="009128C3">
        <w:t xml:space="preserve"> and </w:t>
      </w:r>
      <w:r w:rsidRPr="009128C3">
        <w:rPr>
          <w:rStyle w:val="Cmathsexpressions"/>
        </w:rPr>
        <w:t>a</w:t>
      </w:r>
      <w:r w:rsidRPr="009128C3">
        <w:t xml:space="preserve"> are whole numbers. The included angle between the two sides is 30°. Which of the following values for </w:t>
      </w:r>
      <w:r w:rsidRPr="009128C3">
        <w:rPr>
          <w:rStyle w:val="Cmathsexpressions"/>
        </w:rPr>
        <w:t>k</w:t>
      </w:r>
      <w:r w:rsidRPr="009128C3">
        <w:t xml:space="preserve"> will produce a square number for the area of the triangle?</w:t>
      </w:r>
    </w:p>
    <w:p w14:paraId="3ED52B7F" w14:textId="7614994E" w:rsidR="001A0D3A" w:rsidRPr="009128C3" w:rsidRDefault="001A0D3A" w:rsidP="001A0D3A">
      <w:pPr>
        <w:pStyle w:val="Pquestiontextmcqoptions"/>
      </w:pPr>
      <w:r w:rsidRPr="009128C3">
        <w:rPr>
          <w:rStyle w:val="Cquestionpartlabelbold"/>
        </w:rPr>
        <w:t>A</w:t>
      </w:r>
      <w:r w:rsidR="007D3891" w:rsidRPr="009128C3">
        <w:tab/>
      </w:r>
      <w:r w:rsidR="002D66F8" w:rsidRPr="009128C3">
        <w:t>3</w:t>
      </w:r>
      <w:r w:rsidRPr="009128C3">
        <w:tab/>
      </w:r>
      <w:r w:rsidR="007D3891" w:rsidRPr="009128C3">
        <w:tab/>
      </w:r>
      <w:r w:rsidR="007D3891" w:rsidRPr="009128C3">
        <w:tab/>
      </w:r>
      <w:r w:rsidR="007D3891" w:rsidRPr="009128C3">
        <w:tab/>
      </w:r>
      <w:r w:rsidR="007D3891" w:rsidRPr="009128C3">
        <w:tab/>
      </w:r>
      <w:r w:rsidR="002D66F8" w:rsidRPr="009128C3">
        <w:tab/>
      </w:r>
      <w:r w:rsidR="007D3891" w:rsidRPr="009128C3">
        <w:tab/>
      </w:r>
      <w:r w:rsidRPr="009128C3">
        <w:rPr>
          <w:rStyle w:val="Cquestionpartlabelbold"/>
        </w:rPr>
        <w:t>B</w:t>
      </w:r>
      <w:r w:rsidR="007D3891" w:rsidRPr="009128C3">
        <w:tab/>
      </w:r>
      <w:r w:rsidR="002D66F8" w:rsidRPr="009128C3">
        <w:t>5</w:t>
      </w:r>
      <w:r w:rsidRPr="009128C3">
        <w:tab/>
      </w:r>
      <w:r w:rsidR="007D3891" w:rsidRPr="009128C3">
        <w:tab/>
      </w:r>
      <w:r w:rsidR="007D3891" w:rsidRPr="009128C3">
        <w:tab/>
      </w:r>
      <w:r w:rsidR="007D3891" w:rsidRPr="009128C3">
        <w:tab/>
      </w:r>
      <w:r w:rsidR="007D3891" w:rsidRPr="009128C3">
        <w:tab/>
      </w:r>
      <w:r w:rsidR="002D66F8" w:rsidRPr="009128C3">
        <w:tab/>
      </w:r>
      <w:r w:rsidR="007D3891" w:rsidRPr="009128C3">
        <w:tab/>
      </w:r>
      <w:r w:rsidR="007D3891" w:rsidRPr="009128C3">
        <w:tab/>
      </w:r>
      <w:r w:rsidR="007D3891" w:rsidRPr="009128C3">
        <w:tab/>
      </w:r>
      <w:r w:rsidR="007D3891" w:rsidRPr="009128C3">
        <w:tab/>
      </w:r>
      <w:r w:rsidRPr="009128C3">
        <w:rPr>
          <w:rStyle w:val="Cquestionpartlabelbold"/>
        </w:rPr>
        <w:t>C</w:t>
      </w:r>
      <w:r w:rsidR="007D3891" w:rsidRPr="009128C3">
        <w:tab/>
      </w:r>
      <w:r w:rsidRPr="009128C3">
        <w:t>2</w:t>
      </w:r>
      <w:r w:rsidRPr="009128C3">
        <w:tab/>
      </w:r>
      <w:r w:rsidR="007D3891" w:rsidRPr="009128C3">
        <w:tab/>
      </w:r>
      <w:r w:rsidR="007D3891" w:rsidRPr="009128C3">
        <w:tab/>
      </w:r>
      <w:r w:rsidR="007D3891" w:rsidRPr="009128C3">
        <w:tab/>
      </w:r>
      <w:r w:rsidR="002D66F8" w:rsidRPr="009128C3">
        <w:tab/>
      </w:r>
      <w:r w:rsidR="007D3891" w:rsidRPr="009128C3">
        <w:tab/>
      </w:r>
      <w:r w:rsidRPr="009128C3">
        <w:rPr>
          <w:rStyle w:val="Cquestionpartlabelbold"/>
        </w:rPr>
        <w:t>D</w:t>
      </w:r>
      <w:r w:rsidR="007D3891" w:rsidRPr="009128C3">
        <w:tab/>
      </w:r>
      <w:r w:rsidRPr="009128C3">
        <w:t>4</w:t>
      </w:r>
    </w:p>
    <w:p w14:paraId="12F28DDE" w14:textId="16B666A0" w:rsidR="001A0D3A" w:rsidRPr="009128C3" w:rsidRDefault="001A0D3A" w:rsidP="001A0D3A">
      <w:pPr>
        <w:pStyle w:val="Psectionresults"/>
      </w:pPr>
      <w:r w:rsidRPr="009128C3">
        <w:t xml:space="preserve">Multiple-choice results: ___ / </w:t>
      </w:r>
      <w:r w:rsidR="007D3891" w:rsidRPr="009128C3">
        <w:t>10</w:t>
      </w:r>
    </w:p>
    <w:p w14:paraId="7E39493F" w14:textId="77777777" w:rsidR="001A0D3A" w:rsidRPr="009128C3" w:rsidRDefault="001A0D3A" w:rsidP="001A0D3A">
      <w:pPr>
        <w:pStyle w:val="Psectionheading"/>
      </w:pPr>
      <w:r w:rsidRPr="009128C3">
        <w:t>Short answer section</w:t>
      </w:r>
    </w:p>
    <w:p w14:paraId="76BC00A7" w14:textId="7BBBB1FD" w:rsidR="001A0D3A" w:rsidRPr="009128C3" w:rsidRDefault="006D2DD8" w:rsidP="001A0D3A">
      <w:pPr>
        <w:pStyle w:val="Pquestionheadingsx1stafterhead"/>
      </w:pPr>
      <w:r w:rsidRPr="009128C3">
        <w:t>Question 11</w:t>
      </w:r>
      <w:r w:rsidR="001A0D3A" w:rsidRPr="009128C3">
        <w:tab/>
      </w:r>
      <w:r w:rsidR="001A0D3A" w:rsidRPr="009128C3">
        <w:rPr>
          <w:rStyle w:val="Cmarkslabel"/>
        </w:rPr>
        <w:t>4 marks</w:t>
      </w:r>
      <w:r w:rsidR="001A0D3A" w:rsidRPr="009128C3">
        <w:tab/>
        <w:t>[7.1]</w:t>
      </w:r>
    </w:p>
    <w:p w14:paraId="1F091298" w14:textId="77777777" w:rsidR="001A0D3A" w:rsidRPr="009128C3" w:rsidRDefault="001A0D3A" w:rsidP="001A0D3A">
      <w:pPr>
        <w:pStyle w:val="Pquestiontextmainstem"/>
      </w:pPr>
      <w:r w:rsidRPr="009128C3">
        <w:t xml:space="preserve">A right pyramid </w:t>
      </w:r>
      <w:r w:rsidRPr="009128C3">
        <w:rPr>
          <w:rStyle w:val="Cmathsexpressions"/>
        </w:rPr>
        <w:t>ABCDE</w:t>
      </w:r>
      <w:r w:rsidRPr="009128C3">
        <w:t xml:space="preserve"> stands on a rectangular base of length 48 cm and width 14 cm. The height of the pyramid is 60 cm. Calculate the angle that the sloping edge makes with the base. Give your answer in degrees, minutes and seconds.</w:t>
      </w:r>
    </w:p>
    <w:p w14:paraId="53B4EDD7" w14:textId="01DD5D01" w:rsidR="007D3891" w:rsidRPr="009128C3" w:rsidRDefault="00990030" w:rsidP="001A0D3A">
      <w:pPr>
        <w:pStyle w:val="Pquestiontextmainstem"/>
      </w:pPr>
      <w:r w:rsidRPr="00990030">
        <w:rPr>
          <w:noProof/>
        </w:rPr>
        <w:drawing>
          <wp:inline distT="0" distB="0" distL="0" distR="0" wp14:anchorId="2445AD2E" wp14:editId="1BB0AB12">
            <wp:extent cx="1518878" cy="1492600"/>
            <wp:effectExtent l="0" t="0" r="5715" b="6350"/>
            <wp:docPr id="40" name="Picture 40" descr="PM10_PR_TA_6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M10_PR_TA_6_0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519272" cy="1492987"/>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inline>
        </w:drawing>
      </w:r>
    </w:p>
    <w:p w14:paraId="3A1B0E83" w14:textId="362113FD" w:rsidR="001A0D3A" w:rsidRPr="009128C3" w:rsidRDefault="001A0D3A" w:rsidP="00B232AE">
      <w:pPr>
        <w:pStyle w:val="Pquestionheadingsx"/>
      </w:pPr>
      <w:r w:rsidRPr="009128C3">
        <w:lastRenderedPageBreak/>
        <w:t>Question 12</w:t>
      </w:r>
      <w:r w:rsidR="007D3891" w:rsidRPr="009128C3">
        <w:tab/>
      </w:r>
      <w:r w:rsidR="007D3891" w:rsidRPr="009128C3">
        <w:rPr>
          <w:rStyle w:val="Cmarkslabel"/>
        </w:rPr>
        <w:t>2 marks</w:t>
      </w:r>
      <w:r w:rsidR="007D3891" w:rsidRPr="009128C3">
        <w:tab/>
      </w:r>
      <w:r w:rsidRPr="009128C3">
        <w:t>[</w:t>
      </w:r>
      <w:r w:rsidR="007D3891" w:rsidRPr="009128C3">
        <w:t>7.1</w:t>
      </w:r>
      <w:r w:rsidRPr="009128C3">
        <w:t>]</w:t>
      </w:r>
    </w:p>
    <w:p w14:paraId="3B088165" w14:textId="2F290516" w:rsidR="001A0D3A" w:rsidRPr="009128C3" w:rsidRDefault="001A0D3A" w:rsidP="00B232AE">
      <w:pPr>
        <w:pStyle w:val="Pquestiontextmainstem"/>
        <w:keepNext/>
      </w:pPr>
      <w:r w:rsidRPr="009128C3">
        <w:t>Find the area of the base of the cone in m</w:t>
      </w:r>
      <w:r w:rsidRPr="009128C3">
        <w:rPr>
          <w:rStyle w:val="Csuperscript"/>
        </w:rPr>
        <w:t>2</w:t>
      </w:r>
      <w:r w:rsidRPr="009128C3">
        <w:t>.</w:t>
      </w:r>
    </w:p>
    <w:p w14:paraId="5058D64F" w14:textId="77777777" w:rsidR="001A0D3A" w:rsidRPr="009128C3" w:rsidRDefault="001A0D3A" w:rsidP="00B232AE">
      <w:pPr>
        <w:pStyle w:val="Pquestiontextmainstem"/>
        <w:keepNext/>
      </w:pPr>
      <w:r w:rsidRPr="009128C3">
        <w:rPr>
          <w:noProof/>
        </w:rPr>
        <w:drawing>
          <wp:inline distT="0" distB="0" distL="0" distR="0" wp14:anchorId="2BA3B128" wp14:editId="4DD037E4">
            <wp:extent cx="943073" cy="1070873"/>
            <wp:effectExtent l="0" t="0" r="0" b="0"/>
            <wp:docPr id="41" name="Picture 41" descr="PM10_PR_TA_6_02_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M10_PR_TA_6_02_RR"/>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943510" cy="1071369"/>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inline>
        </w:drawing>
      </w:r>
    </w:p>
    <w:p w14:paraId="4A0EF83B" w14:textId="77777777" w:rsidR="007D3891" w:rsidRPr="009128C3" w:rsidRDefault="007D3891" w:rsidP="001A0D3A">
      <w:pPr>
        <w:pStyle w:val="Pquestiontextmainstem"/>
      </w:pPr>
    </w:p>
    <w:p w14:paraId="3B55DD6E" w14:textId="77777777" w:rsidR="007D3891" w:rsidRPr="009128C3" w:rsidRDefault="007D3891" w:rsidP="001A0D3A">
      <w:pPr>
        <w:pStyle w:val="Pquestiontextmainstem"/>
      </w:pPr>
    </w:p>
    <w:p w14:paraId="7B226DA3" w14:textId="22AF899A" w:rsidR="001A0D3A" w:rsidRPr="009128C3" w:rsidRDefault="001A0D3A" w:rsidP="001A0D3A">
      <w:pPr>
        <w:pStyle w:val="Pquestionheadingsx"/>
      </w:pPr>
      <w:r w:rsidRPr="009128C3">
        <w:t>Question 13</w:t>
      </w:r>
      <w:r w:rsidRPr="009128C3">
        <w:tab/>
      </w:r>
      <w:r w:rsidR="007D3891" w:rsidRPr="009128C3">
        <w:rPr>
          <w:rStyle w:val="Cmarkslabel"/>
        </w:rPr>
        <w:t>2 marks</w:t>
      </w:r>
      <w:r w:rsidR="007D3891" w:rsidRPr="009128C3">
        <w:tab/>
      </w:r>
      <w:r w:rsidRPr="009128C3">
        <w:t>[</w:t>
      </w:r>
      <w:r w:rsidR="007D3891" w:rsidRPr="009128C3">
        <w:t>7.1</w:t>
      </w:r>
      <w:r w:rsidRPr="009128C3">
        <w:t>]</w:t>
      </w:r>
    </w:p>
    <w:p w14:paraId="72D4F75B" w14:textId="088C1615" w:rsidR="001A0D3A" w:rsidRPr="009128C3" w:rsidRDefault="001A0D3A" w:rsidP="001A0D3A">
      <w:pPr>
        <w:pStyle w:val="Pquestiontextmainstem"/>
      </w:pPr>
      <w:r w:rsidRPr="009128C3">
        <w:t xml:space="preserve">What angle, correct to the </w:t>
      </w:r>
      <w:r w:rsidR="00990030">
        <w:t>nearest</w:t>
      </w:r>
      <w:r w:rsidRPr="009128C3">
        <w:t xml:space="preserve"> second, does the diagonal make with the base of the prism?</w:t>
      </w:r>
    </w:p>
    <w:p w14:paraId="6F2242AF" w14:textId="77777777" w:rsidR="001A0D3A" w:rsidRPr="009128C3" w:rsidRDefault="001A0D3A" w:rsidP="001A0D3A">
      <w:pPr>
        <w:pStyle w:val="Pquestiontextmainstem"/>
        <w:rPr>
          <w:rStyle w:val="Cquestionpartlabelbold"/>
        </w:rPr>
      </w:pPr>
      <w:r w:rsidRPr="009128C3">
        <w:rPr>
          <w:rStyle w:val="Cquestionpartlabelbold"/>
          <w:noProof/>
        </w:rPr>
        <w:drawing>
          <wp:inline distT="0" distB="0" distL="0" distR="0" wp14:anchorId="662002BF" wp14:editId="75164787">
            <wp:extent cx="1429200" cy="982800"/>
            <wp:effectExtent l="0" t="0" r="0" b="8255"/>
            <wp:docPr id="42" name="Picture 42" descr="PM10_PR_TA_6_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M10_PR_TA_6_06"/>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429200" cy="982800"/>
                    </a:xfrm>
                    <a:prstGeom prst="rect">
                      <a:avLst/>
                    </a:prstGeom>
                    <a:noFill/>
                    <a:ln>
                      <a:noFill/>
                    </a:ln>
                  </pic:spPr>
                </pic:pic>
              </a:graphicData>
            </a:graphic>
          </wp:inline>
        </w:drawing>
      </w:r>
    </w:p>
    <w:p w14:paraId="681C9150" w14:textId="77777777" w:rsidR="007D3891" w:rsidRPr="009128C3" w:rsidRDefault="007D3891" w:rsidP="001A0D3A">
      <w:pPr>
        <w:pStyle w:val="Pquestiontextmainstem"/>
        <w:rPr>
          <w:rStyle w:val="Cquestionpartlabelbold"/>
        </w:rPr>
      </w:pPr>
    </w:p>
    <w:p w14:paraId="2AFF876D" w14:textId="77777777" w:rsidR="007D3891" w:rsidRDefault="007D3891" w:rsidP="001A0D3A">
      <w:pPr>
        <w:pStyle w:val="Pquestiontextmainstem"/>
        <w:rPr>
          <w:rStyle w:val="Cquestionpartlabelbold"/>
        </w:rPr>
      </w:pPr>
    </w:p>
    <w:p w14:paraId="03D48545" w14:textId="77777777" w:rsidR="009128C3" w:rsidRDefault="009128C3" w:rsidP="001A0D3A">
      <w:pPr>
        <w:pStyle w:val="Pquestiontextmainstem"/>
        <w:rPr>
          <w:rStyle w:val="Cquestionpartlabelbold"/>
        </w:rPr>
      </w:pPr>
    </w:p>
    <w:p w14:paraId="503F551C" w14:textId="77777777" w:rsidR="009128C3" w:rsidRPr="009128C3" w:rsidRDefault="009128C3" w:rsidP="001A0D3A">
      <w:pPr>
        <w:pStyle w:val="Pquestiontextmainstem"/>
        <w:rPr>
          <w:rStyle w:val="Cquestionpartlabelbold"/>
        </w:rPr>
      </w:pPr>
    </w:p>
    <w:p w14:paraId="106531AF" w14:textId="72E87E6D" w:rsidR="001A0D3A" w:rsidRPr="009128C3" w:rsidRDefault="001A0D3A" w:rsidP="001A0D3A">
      <w:pPr>
        <w:pStyle w:val="Pquestionheadingsx"/>
      </w:pPr>
      <w:r w:rsidRPr="009128C3">
        <w:t>Question 14</w:t>
      </w:r>
      <w:r w:rsidR="007D3891" w:rsidRPr="009128C3">
        <w:tab/>
      </w:r>
      <w:r w:rsidR="007D3891" w:rsidRPr="009128C3">
        <w:rPr>
          <w:rStyle w:val="Cmarkslabel"/>
        </w:rPr>
        <w:t>6 marks</w:t>
      </w:r>
      <w:r w:rsidR="007D3891" w:rsidRPr="009128C3">
        <w:tab/>
        <w:t>[7.2</w:t>
      </w:r>
      <w:r w:rsidRPr="009128C3">
        <w:t>]</w:t>
      </w:r>
    </w:p>
    <w:p w14:paraId="152FAEAA" w14:textId="4C5470CE" w:rsidR="001A0D3A" w:rsidRPr="009128C3" w:rsidRDefault="001A0D3A" w:rsidP="001A0D3A">
      <w:pPr>
        <w:pStyle w:val="Pquestiontextmainstem"/>
      </w:pPr>
      <w:r w:rsidRPr="009128C3">
        <w:t xml:space="preserve">For each of the following, find the equivalent trigonometric ratio </w:t>
      </w:r>
      <w:r w:rsidR="00B232AE">
        <w:t xml:space="preserve">using an angle </w:t>
      </w:r>
      <w:r w:rsidRPr="009128C3">
        <w:t>in quadrant 1.</w:t>
      </w:r>
    </w:p>
    <w:p w14:paraId="614C6A0D" w14:textId="63FD719A" w:rsidR="001A0D3A" w:rsidRPr="009128C3" w:rsidRDefault="001A0D3A" w:rsidP="001A0D3A">
      <w:pPr>
        <w:pStyle w:val="Pquestiontextpartsa"/>
      </w:pPr>
      <w:r w:rsidRPr="009128C3">
        <w:rPr>
          <w:rStyle w:val="Cquestionpartlabelbold"/>
        </w:rPr>
        <w:t>(a)</w:t>
      </w:r>
      <w:r w:rsidR="007D3891" w:rsidRPr="009128C3">
        <w:tab/>
      </w:r>
      <w:r w:rsidRPr="009128C3">
        <w:t>-cos(258°)</w:t>
      </w:r>
    </w:p>
    <w:p w14:paraId="681B191B" w14:textId="77777777" w:rsidR="007D3891" w:rsidRDefault="007D3891" w:rsidP="001A0D3A">
      <w:pPr>
        <w:pStyle w:val="Pquestiontextpartsa"/>
      </w:pPr>
    </w:p>
    <w:p w14:paraId="32D5D453" w14:textId="77777777" w:rsidR="009128C3" w:rsidRPr="009128C3" w:rsidRDefault="009128C3" w:rsidP="001A0D3A">
      <w:pPr>
        <w:pStyle w:val="Pquestiontextpartsa"/>
      </w:pPr>
    </w:p>
    <w:p w14:paraId="4B8D5AB3" w14:textId="3F0686AF" w:rsidR="001A0D3A" w:rsidRPr="009128C3" w:rsidRDefault="001A0D3A" w:rsidP="001A0D3A">
      <w:pPr>
        <w:pStyle w:val="Pquestiontextpartsa"/>
      </w:pPr>
      <w:r w:rsidRPr="009128C3">
        <w:rPr>
          <w:rStyle w:val="Cquestionpartlabelbold"/>
        </w:rPr>
        <w:t>(b)</w:t>
      </w:r>
      <w:r w:rsidR="007D3891" w:rsidRPr="009128C3">
        <w:tab/>
      </w:r>
      <w:r w:rsidRPr="009128C3">
        <w:t>tan(417°)</w:t>
      </w:r>
    </w:p>
    <w:p w14:paraId="58E879A1" w14:textId="77777777" w:rsidR="007D3891" w:rsidRDefault="007D3891" w:rsidP="001A0D3A">
      <w:pPr>
        <w:pStyle w:val="Pquestiontextpartsa"/>
      </w:pPr>
    </w:p>
    <w:p w14:paraId="28B0EEA9" w14:textId="77777777" w:rsidR="009128C3" w:rsidRPr="009128C3" w:rsidRDefault="009128C3" w:rsidP="001A0D3A">
      <w:pPr>
        <w:pStyle w:val="Pquestiontextpartsa"/>
      </w:pPr>
    </w:p>
    <w:p w14:paraId="08DD670A" w14:textId="562FD962" w:rsidR="001A0D3A" w:rsidRPr="009128C3" w:rsidRDefault="001A0D3A" w:rsidP="001A0D3A">
      <w:pPr>
        <w:pStyle w:val="Pquestiontextpartsa"/>
      </w:pPr>
      <w:r w:rsidRPr="009128C3">
        <w:rPr>
          <w:rStyle w:val="Cquestionpartlabelbold"/>
        </w:rPr>
        <w:t>(c)</w:t>
      </w:r>
      <w:r w:rsidR="007D3891" w:rsidRPr="009128C3">
        <w:tab/>
      </w:r>
      <w:r w:rsidR="00990030">
        <w:t>sin</w:t>
      </w:r>
      <w:r w:rsidRPr="009128C3">
        <w:t>(-132°)</w:t>
      </w:r>
    </w:p>
    <w:p w14:paraId="4603F4D3" w14:textId="77777777" w:rsidR="009128C3" w:rsidRDefault="009128C3" w:rsidP="001A0D3A">
      <w:pPr>
        <w:pStyle w:val="Pquestiontextpartsa"/>
      </w:pPr>
    </w:p>
    <w:p w14:paraId="26C09AEB" w14:textId="77777777" w:rsidR="009128C3" w:rsidRPr="009128C3" w:rsidRDefault="009128C3" w:rsidP="001A0D3A">
      <w:pPr>
        <w:pStyle w:val="Pquestiontextpartsa"/>
      </w:pPr>
    </w:p>
    <w:p w14:paraId="30C68E3A" w14:textId="30A456DB" w:rsidR="001A0D3A" w:rsidRPr="009128C3" w:rsidRDefault="001A0D3A" w:rsidP="001A0D3A">
      <w:pPr>
        <w:pStyle w:val="Pquestionheadingsx"/>
      </w:pPr>
      <w:r w:rsidRPr="009128C3">
        <w:t>Question 15</w:t>
      </w:r>
      <w:r w:rsidR="007D3891" w:rsidRPr="009128C3">
        <w:tab/>
      </w:r>
      <w:r w:rsidR="007D3891" w:rsidRPr="009128C3">
        <w:rPr>
          <w:rStyle w:val="Cmarkslabel"/>
        </w:rPr>
        <w:t>2 marks</w:t>
      </w:r>
      <w:r w:rsidR="007D3891" w:rsidRPr="009128C3">
        <w:tab/>
      </w:r>
      <w:r w:rsidRPr="009128C3">
        <w:t>[</w:t>
      </w:r>
      <w:r w:rsidR="007D3891" w:rsidRPr="009128C3">
        <w:t>7.2</w:t>
      </w:r>
      <w:r w:rsidRPr="009128C3">
        <w:t>]</w:t>
      </w:r>
    </w:p>
    <w:p w14:paraId="4C4B0543" w14:textId="77777777" w:rsidR="001A0D3A" w:rsidRPr="009128C3" w:rsidRDefault="001A0D3A" w:rsidP="001A0D3A">
      <w:pPr>
        <w:pStyle w:val="Pquestiontextmainstem"/>
      </w:pPr>
      <w:r w:rsidRPr="009128C3">
        <w:t>The trigonometric ratio cos(</w:t>
      </w:r>
      <w:r w:rsidRPr="009128C3">
        <w:sym w:font="Symbol" w:char="F071"/>
      </w:r>
      <w:r w:rsidRPr="009128C3">
        <w:t>) is equivalent to -cos(</w:t>
      </w:r>
      <w:r w:rsidRPr="009128C3">
        <w:rPr>
          <w:rFonts w:eastAsia="Calibri"/>
        </w:rPr>
        <w:sym w:font="Symbol" w:char="F066"/>
      </w:r>
      <w:r w:rsidRPr="009128C3">
        <w:t xml:space="preserve">), where </w:t>
      </w:r>
      <w:r w:rsidRPr="009128C3">
        <w:sym w:font="Symbol" w:char="F071"/>
      </w:r>
      <w:r w:rsidRPr="009128C3">
        <w:rPr>
          <w:rStyle w:val="Cmathsexpressions"/>
        </w:rPr>
        <w:t xml:space="preserve"> </w:t>
      </w:r>
      <w:r w:rsidRPr="009128C3">
        <w:t>is</w:t>
      </w:r>
      <w:r w:rsidRPr="009128C3">
        <w:rPr>
          <w:rStyle w:val="Cmathsexpressions"/>
        </w:rPr>
        <w:t xml:space="preserve"> </w:t>
      </w:r>
      <w:r w:rsidRPr="009128C3">
        <w:t>an angle in quadrant 1</w:t>
      </w:r>
      <w:r w:rsidRPr="009128C3">
        <w:rPr>
          <w:rStyle w:val="Cmathsexpressions"/>
        </w:rPr>
        <w:t xml:space="preserve">. </w:t>
      </w:r>
      <w:r w:rsidRPr="009128C3">
        <w:t xml:space="preserve">What is the relationship between </w:t>
      </w:r>
      <w:r w:rsidRPr="009128C3">
        <w:sym w:font="Symbol" w:char="F071"/>
      </w:r>
      <w:r w:rsidRPr="009128C3">
        <w:t xml:space="preserve"> and </w:t>
      </w:r>
      <w:r w:rsidRPr="009128C3">
        <w:sym w:font="Symbol" w:char="F066"/>
      </w:r>
      <w:r w:rsidRPr="009128C3">
        <w:t>?</w:t>
      </w:r>
    </w:p>
    <w:p w14:paraId="35194703" w14:textId="77777777" w:rsidR="007D3891" w:rsidRDefault="007D3891" w:rsidP="001A0D3A">
      <w:pPr>
        <w:pStyle w:val="Pquestiontextmainstem"/>
      </w:pPr>
    </w:p>
    <w:p w14:paraId="20D4191F" w14:textId="77777777" w:rsidR="009128C3" w:rsidRDefault="009128C3" w:rsidP="001A0D3A">
      <w:pPr>
        <w:pStyle w:val="Pquestiontextmainstem"/>
      </w:pPr>
    </w:p>
    <w:p w14:paraId="0B0954BA" w14:textId="77777777" w:rsidR="009128C3" w:rsidRPr="009128C3" w:rsidRDefault="009128C3" w:rsidP="001A0D3A">
      <w:pPr>
        <w:pStyle w:val="Pquestiontextmainstem"/>
      </w:pPr>
    </w:p>
    <w:p w14:paraId="25C601AD" w14:textId="77777777" w:rsidR="007D3891" w:rsidRPr="009128C3" w:rsidRDefault="007D3891" w:rsidP="001A0D3A">
      <w:pPr>
        <w:pStyle w:val="Pquestiontextmainstem"/>
      </w:pPr>
    </w:p>
    <w:p w14:paraId="7515AC09" w14:textId="2E6AD8F6" w:rsidR="001A0D3A" w:rsidRPr="009128C3" w:rsidRDefault="001A0D3A" w:rsidP="001A0D3A">
      <w:pPr>
        <w:pStyle w:val="Pquestionheadingsx"/>
      </w:pPr>
      <w:r w:rsidRPr="009128C3">
        <w:lastRenderedPageBreak/>
        <w:t>Question 16</w:t>
      </w:r>
      <w:r w:rsidR="007D3891" w:rsidRPr="009128C3">
        <w:tab/>
      </w:r>
      <w:r w:rsidR="007D3891" w:rsidRPr="009128C3">
        <w:rPr>
          <w:rStyle w:val="Cmarkslabel"/>
        </w:rPr>
        <w:t>2 marks</w:t>
      </w:r>
      <w:r w:rsidR="007D3891" w:rsidRPr="009128C3">
        <w:tab/>
      </w:r>
      <w:r w:rsidRPr="009128C3">
        <w:t>[</w:t>
      </w:r>
      <w:r w:rsidR="007D3891" w:rsidRPr="009128C3">
        <w:t>7.2</w:t>
      </w:r>
      <w:r w:rsidRPr="009128C3">
        <w:t>]</w:t>
      </w:r>
    </w:p>
    <w:p w14:paraId="5B75C729" w14:textId="77777777" w:rsidR="001A0D3A" w:rsidRPr="009128C3" w:rsidRDefault="001A0D3A" w:rsidP="001A0D3A">
      <w:pPr>
        <w:pStyle w:val="Pquestiontextmainstem"/>
      </w:pPr>
      <w:r w:rsidRPr="009128C3">
        <w:t>For the trigonometric relationship in the graph shown, state the following values.</w:t>
      </w:r>
    </w:p>
    <w:p w14:paraId="50664D54" w14:textId="77777777" w:rsidR="001A0D3A" w:rsidRPr="009128C3" w:rsidRDefault="001A0D3A" w:rsidP="001A0D3A">
      <w:pPr>
        <w:pStyle w:val="Pquestiontextmainstem"/>
      </w:pPr>
      <w:r w:rsidRPr="009128C3">
        <w:rPr>
          <w:noProof/>
        </w:rPr>
        <w:drawing>
          <wp:inline distT="0" distB="0" distL="0" distR="0" wp14:anchorId="72C306B1" wp14:editId="3EE4AFDC">
            <wp:extent cx="2059200" cy="1411200"/>
            <wp:effectExtent l="0" t="0" r="0" b="0"/>
            <wp:docPr id="43" name="Picture 43" descr="PM10_PR_TA_6_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M10_PR_TA_6_08"/>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059200" cy="1411200"/>
                    </a:xfrm>
                    <a:prstGeom prst="rect">
                      <a:avLst/>
                    </a:prstGeom>
                    <a:noFill/>
                    <a:ln>
                      <a:noFill/>
                    </a:ln>
                  </pic:spPr>
                </pic:pic>
              </a:graphicData>
            </a:graphic>
          </wp:inline>
        </w:drawing>
      </w:r>
    </w:p>
    <w:p w14:paraId="7FB17CC2" w14:textId="1B2FD09E" w:rsidR="001A0D3A" w:rsidRPr="009128C3" w:rsidRDefault="001A0D3A" w:rsidP="007D3891">
      <w:pPr>
        <w:pStyle w:val="Pquestiontextpartsa"/>
      </w:pPr>
      <w:r w:rsidRPr="009128C3">
        <w:rPr>
          <w:rStyle w:val="Cquestionpartlabelbold"/>
        </w:rPr>
        <w:t>(a)</w:t>
      </w:r>
      <w:r w:rsidR="007D3891" w:rsidRPr="009128C3">
        <w:rPr>
          <w:rStyle w:val="Cquestionpartlabelbold"/>
        </w:rPr>
        <w:tab/>
      </w:r>
      <w:r w:rsidRPr="009128C3">
        <w:t>period</w:t>
      </w:r>
    </w:p>
    <w:p w14:paraId="4EE93337" w14:textId="77777777" w:rsidR="007D3891" w:rsidRPr="009128C3" w:rsidRDefault="007D3891" w:rsidP="001A0D3A">
      <w:pPr>
        <w:pStyle w:val="Pquestiontextpartsa"/>
      </w:pPr>
    </w:p>
    <w:p w14:paraId="570C183C" w14:textId="33C81E27" w:rsidR="001A0D3A" w:rsidRPr="009128C3" w:rsidRDefault="001A0D3A" w:rsidP="001A0D3A">
      <w:pPr>
        <w:pStyle w:val="Pquestiontextpartsa"/>
      </w:pPr>
      <w:r w:rsidRPr="009128C3">
        <w:rPr>
          <w:rStyle w:val="Cquestionpartlabelbold"/>
        </w:rPr>
        <w:t>(b)</w:t>
      </w:r>
      <w:r w:rsidR="007D3891" w:rsidRPr="009128C3">
        <w:rPr>
          <w:rStyle w:val="Cquestionpartlabelbold"/>
        </w:rPr>
        <w:tab/>
      </w:r>
      <w:r w:rsidRPr="009128C3">
        <w:t>amplitude</w:t>
      </w:r>
    </w:p>
    <w:p w14:paraId="3ED4BD69" w14:textId="77777777" w:rsidR="007D3891" w:rsidRPr="009128C3" w:rsidRDefault="007D3891" w:rsidP="001A0D3A">
      <w:pPr>
        <w:pStyle w:val="Pquestiontextpartsa"/>
      </w:pPr>
    </w:p>
    <w:p w14:paraId="060A9615" w14:textId="71DA14EA" w:rsidR="001A0D3A" w:rsidRPr="009128C3" w:rsidRDefault="001A0D3A" w:rsidP="001A0D3A">
      <w:pPr>
        <w:pStyle w:val="Pquestionheadingsx"/>
      </w:pPr>
      <w:r w:rsidRPr="009128C3">
        <w:t>Question 17</w:t>
      </w:r>
      <w:r w:rsidR="007D3891" w:rsidRPr="009128C3">
        <w:tab/>
      </w:r>
      <w:r w:rsidR="007D3891" w:rsidRPr="009128C3">
        <w:rPr>
          <w:rStyle w:val="Cmarkslabel"/>
        </w:rPr>
        <w:t>4 marks</w:t>
      </w:r>
      <w:r w:rsidR="007D3891" w:rsidRPr="009128C3">
        <w:tab/>
        <w:t>[7.3</w:t>
      </w:r>
      <w:r w:rsidRPr="009128C3">
        <w:t>]</w:t>
      </w:r>
    </w:p>
    <w:p w14:paraId="5F2C66C3" w14:textId="769569D6" w:rsidR="001A0D3A" w:rsidRPr="009128C3" w:rsidRDefault="001A0D3A" w:rsidP="001A0D3A">
      <w:pPr>
        <w:pStyle w:val="Pquestiontextpartsa"/>
      </w:pPr>
      <w:r w:rsidRPr="009128C3">
        <w:rPr>
          <w:rStyle w:val="Cquestionpartlabelbold"/>
        </w:rPr>
        <w:t>(a)</w:t>
      </w:r>
      <w:r w:rsidRPr="009128C3">
        <w:tab/>
        <w:t>Fin</w:t>
      </w:r>
      <w:r w:rsidR="00671B4C" w:rsidRPr="009128C3">
        <w:t>d all solutions to the equation</w:t>
      </w:r>
      <w:r w:rsidRPr="009128C3">
        <w:t xml:space="preserve"> </w:t>
      </w:r>
      <w:r w:rsidR="00B232AE" w:rsidRPr="00B232AE">
        <w:rPr>
          <w:position w:val="-28"/>
        </w:rPr>
        <w:object w:dxaOrig="1380" w:dyaOrig="660" w14:anchorId="731CD2A8">
          <v:shape id="_x0000_i1030" type="#_x0000_t75" style="width:68.8pt;height:33.3pt" o:ole="">
            <v:imagedata r:id="rId31" o:title=""/>
          </v:shape>
          <o:OLEObject Type="Embed" ProgID="Equation.DSMT4" ShapeID="_x0000_i1030" DrawAspect="Content" ObjectID="_1538895731" r:id="rId32"/>
        </w:object>
      </w:r>
      <w:r w:rsidR="00671B4C" w:rsidRPr="009128C3">
        <w:t xml:space="preserve"> </w:t>
      </w:r>
      <w:r w:rsidRPr="009128C3">
        <w:t>Write your answers correct to 2 decimal places.</w:t>
      </w:r>
    </w:p>
    <w:p w14:paraId="1F3992FD" w14:textId="77777777" w:rsidR="007D3891" w:rsidRDefault="007D3891" w:rsidP="001A0D3A">
      <w:pPr>
        <w:pStyle w:val="Pquestiontextpartsa"/>
      </w:pPr>
    </w:p>
    <w:p w14:paraId="5193810E" w14:textId="77777777" w:rsidR="00D47264" w:rsidRDefault="00D47264" w:rsidP="001A0D3A">
      <w:pPr>
        <w:pStyle w:val="Pquestiontextpartsa"/>
      </w:pPr>
    </w:p>
    <w:p w14:paraId="000420F1" w14:textId="77777777" w:rsidR="009128C3" w:rsidRDefault="009128C3" w:rsidP="001A0D3A">
      <w:pPr>
        <w:pStyle w:val="Pquestiontextpartsa"/>
      </w:pPr>
    </w:p>
    <w:p w14:paraId="111DC63F" w14:textId="77777777" w:rsidR="00D47264" w:rsidRDefault="00D47264" w:rsidP="001A0D3A">
      <w:pPr>
        <w:pStyle w:val="Pquestiontextpartsa"/>
      </w:pPr>
    </w:p>
    <w:p w14:paraId="62066034" w14:textId="77777777" w:rsidR="00D47264" w:rsidRPr="009128C3" w:rsidRDefault="00D47264" w:rsidP="001A0D3A">
      <w:pPr>
        <w:pStyle w:val="Pquestiontextpartsa"/>
      </w:pPr>
    </w:p>
    <w:p w14:paraId="7EC8BF0F" w14:textId="77777777" w:rsidR="007D3891" w:rsidRPr="009128C3" w:rsidRDefault="007D3891" w:rsidP="001A0D3A">
      <w:pPr>
        <w:pStyle w:val="Pquestiontextpartsa"/>
      </w:pPr>
    </w:p>
    <w:p w14:paraId="456F3D74" w14:textId="3E4B18E2" w:rsidR="001A0D3A" w:rsidRPr="009128C3" w:rsidRDefault="001A0D3A" w:rsidP="001A0D3A">
      <w:pPr>
        <w:pStyle w:val="Pquestiontextpartsa"/>
      </w:pPr>
      <w:r w:rsidRPr="009128C3">
        <w:rPr>
          <w:rStyle w:val="Cquestionpartlabelbold"/>
        </w:rPr>
        <w:t>(b)</w:t>
      </w:r>
      <w:r w:rsidRPr="009128C3">
        <w:tab/>
        <w:t>In which quadrants are s</w:t>
      </w:r>
      <w:r w:rsidR="002D66F8" w:rsidRPr="009128C3">
        <w:t>olutions for the equation 3 + 5</w:t>
      </w:r>
      <w:r w:rsidRPr="009128C3">
        <w:t>tan</w:t>
      </w:r>
      <w:r w:rsidR="00565AAA" w:rsidRPr="009128C3">
        <w:t>(</w:t>
      </w:r>
      <w:r w:rsidRPr="009128C3">
        <w:rPr>
          <w:rStyle w:val="Cmathsexpressions"/>
        </w:rPr>
        <w:t>x</w:t>
      </w:r>
      <w:r w:rsidR="00565AAA" w:rsidRPr="009128C3">
        <w:t xml:space="preserve">) </w:t>
      </w:r>
      <w:r w:rsidRPr="009128C3">
        <w:t xml:space="preserve">= 0 for 0° ≤ </w:t>
      </w:r>
      <w:r w:rsidRPr="009128C3">
        <w:rPr>
          <w:rStyle w:val="Cmathsexpressions"/>
        </w:rPr>
        <w:t>x</w:t>
      </w:r>
      <w:r w:rsidRPr="009128C3">
        <w:t xml:space="preserve"> ≤ 360°?</w:t>
      </w:r>
    </w:p>
    <w:p w14:paraId="397067F6" w14:textId="77777777" w:rsidR="009128C3" w:rsidRPr="009128C3" w:rsidRDefault="009128C3" w:rsidP="001A0D3A">
      <w:pPr>
        <w:pStyle w:val="Pquestiontextpartsa"/>
      </w:pPr>
    </w:p>
    <w:p w14:paraId="57955338" w14:textId="62E2B81A" w:rsidR="001A0D3A" w:rsidRPr="009128C3" w:rsidRDefault="001A0D3A" w:rsidP="001A0D3A">
      <w:pPr>
        <w:pStyle w:val="Pquestionheadingsx"/>
      </w:pPr>
      <w:r w:rsidRPr="009128C3">
        <w:t>Question 18</w:t>
      </w:r>
      <w:r w:rsidR="007D3891" w:rsidRPr="009128C3">
        <w:tab/>
      </w:r>
      <w:r w:rsidR="007D3891" w:rsidRPr="009128C3">
        <w:rPr>
          <w:rStyle w:val="Cmarkslabel"/>
        </w:rPr>
        <w:t>6 marks</w:t>
      </w:r>
      <w:r w:rsidR="007D3891" w:rsidRPr="009128C3">
        <w:tab/>
        <w:t>[7.4</w:t>
      </w:r>
      <w:r w:rsidRPr="009128C3">
        <w:t>]</w:t>
      </w:r>
    </w:p>
    <w:p w14:paraId="16A68182" w14:textId="6BCDE23F" w:rsidR="001A0D3A" w:rsidRPr="009128C3" w:rsidRDefault="001A0D3A" w:rsidP="001A0D3A">
      <w:pPr>
        <w:pStyle w:val="Pquestiontextmainstem"/>
      </w:pPr>
      <w:r w:rsidRPr="009128C3">
        <w:t xml:space="preserve">In </w:t>
      </w:r>
      <w:r w:rsidR="002D66F8" w:rsidRPr="009128C3">
        <w:sym w:font="Symbol" w:char="F044"/>
      </w:r>
      <w:r w:rsidR="002D66F8" w:rsidRPr="009128C3">
        <w:rPr>
          <w:rStyle w:val="Cmathsexpressions"/>
        </w:rPr>
        <w:t>ABC</w:t>
      </w:r>
      <w:r w:rsidR="002D66F8" w:rsidRPr="009128C3">
        <w:t xml:space="preserve">, </w:t>
      </w:r>
      <w:r w:rsidR="002D66F8" w:rsidRPr="009128C3">
        <w:sym w:font="Symbol" w:char="F0D0"/>
      </w:r>
      <w:r w:rsidR="002D66F8" w:rsidRPr="009128C3">
        <w:rPr>
          <w:rStyle w:val="Cmathsexpressions"/>
        </w:rPr>
        <w:t>ABC</w:t>
      </w:r>
      <w:r w:rsidR="002D66F8" w:rsidRPr="009128C3">
        <w:t xml:space="preserve"> = 78</w:t>
      </w:r>
      <w:r w:rsidR="002D66F8" w:rsidRPr="009128C3">
        <w:sym w:font="Symbol" w:char="F0B0"/>
      </w:r>
      <w:r w:rsidRPr="009128C3">
        <w:t xml:space="preserve">, </w:t>
      </w:r>
      <w:r w:rsidRPr="009128C3">
        <w:rPr>
          <w:rStyle w:val="Cmathsexpressions"/>
        </w:rPr>
        <w:t>AC</w:t>
      </w:r>
      <w:r w:rsidRPr="009128C3">
        <w:t xml:space="preserve"> = 10 m and </w:t>
      </w:r>
      <w:r w:rsidRPr="009128C3">
        <w:rPr>
          <w:rStyle w:val="Cmathsexpressions"/>
        </w:rPr>
        <w:t>BC</w:t>
      </w:r>
      <w:r w:rsidR="002D66F8" w:rsidRPr="009128C3">
        <w:t xml:space="preserve"> = 7 m.</w:t>
      </w:r>
    </w:p>
    <w:p w14:paraId="0CC31CDD" w14:textId="747C612B" w:rsidR="001A0D3A" w:rsidRPr="009128C3" w:rsidRDefault="001A0D3A" w:rsidP="001A0D3A">
      <w:pPr>
        <w:pStyle w:val="Pquestiontextpartsa"/>
      </w:pPr>
      <w:r w:rsidRPr="009128C3">
        <w:rPr>
          <w:rStyle w:val="Cquestionpartlabelbold"/>
        </w:rPr>
        <w:t>(a)</w:t>
      </w:r>
      <w:r w:rsidRPr="009128C3">
        <w:tab/>
        <w:t xml:space="preserve">Calculate </w:t>
      </w:r>
      <w:r w:rsidR="00057841" w:rsidRPr="009128C3">
        <w:sym w:font="Symbol" w:char="F0D0"/>
      </w:r>
      <w:r w:rsidR="00057841" w:rsidRPr="009128C3">
        <w:rPr>
          <w:rStyle w:val="Cmathsexpressions"/>
        </w:rPr>
        <w:t>BAC</w:t>
      </w:r>
      <w:r w:rsidR="00990030">
        <w:t xml:space="preserve">, </w:t>
      </w:r>
      <w:r w:rsidRPr="009128C3">
        <w:t>correct to the nearest minute.</w:t>
      </w:r>
    </w:p>
    <w:p w14:paraId="3FAF986D" w14:textId="77777777" w:rsidR="007D3891" w:rsidRPr="009128C3" w:rsidRDefault="007D3891" w:rsidP="001A0D3A">
      <w:pPr>
        <w:pStyle w:val="Pquestiontextpartsa"/>
      </w:pPr>
    </w:p>
    <w:p w14:paraId="28511ADE" w14:textId="77777777" w:rsidR="009128C3" w:rsidRDefault="009128C3" w:rsidP="001A0D3A">
      <w:pPr>
        <w:pStyle w:val="Pquestiontextpartsa"/>
      </w:pPr>
    </w:p>
    <w:p w14:paraId="5D4EFDF6" w14:textId="77777777" w:rsidR="00D47264" w:rsidRDefault="00D47264" w:rsidP="001A0D3A">
      <w:pPr>
        <w:pStyle w:val="Pquestiontextpartsa"/>
      </w:pPr>
    </w:p>
    <w:p w14:paraId="29A59D62" w14:textId="77777777" w:rsidR="00D47264" w:rsidRPr="009128C3" w:rsidRDefault="00D47264" w:rsidP="001A0D3A">
      <w:pPr>
        <w:pStyle w:val="Pquestiontextpartsa"/>
      </w:pPr>
    </w:p>
    <w:p w14:paraId="34370C73" w14:textId="77777777" w:rsidR="001A0D3A" w:rsidRPr="009128C3" w:rsidRDefault="001A0D3A" w:rsidP="001A0D3A">
      <w:pPr>
        <w:pStyle w:val="Pquestiontextpartsa"/>
      </w:pPr>
      <w:r w:rsidRPr="009128C3">
        <w:rPr>
          <w:rStyle w:val="Cquestionpartlabelbold"/>
        </w:rPr>
        <w:t>(b)</w:t>
      </w:r>
      <w:r w:rsidRPr="009128C3">
        <w:rPr>
          <w:rStyle w:val="Cquestionpartlabelbold"/>
        </w:rPr>
        <w:tab/>
      </w:r>
      <w:r w:rsidRPr="009128C3">
        <w:t>Find the third angle, correct to the nearest minute.</w:t>
      </w:r>
    </w:p>
    <w:p w14:paraId="22CAE8BA" w14:textId="77777777" w:rsidR="00D47264" w:rsidRPr="009128C3" w:rsidRDefault="00D47264" w:rsidP="001A0D3A">
      <w:pPr>
        <w:pStyle w:val="Pquestiontextpartsa"/>
      </w:pPr>
    </w:p>
    <w:p w14:paraId="5C4C6A8D" w14:textId="77777777" w:rsidR="007D3891" w:rsidRPr="009128C3" w:rsidRDefault="007D3891" w:rsidP="001A0D3A">
      <w:pPr>
        <w:pStyle w:val="Pquestiontextpartsa"/>
      </w:pPr>
    </w:p>
    <w:p w14:paraId="3EE55A2A" w14:textId="7C218670" w:rsidR="001A0D3A" w:rsidRPr="009128C3" w:rsidRDefault="001A0D3A" w:rsidP="001A0D3A">
      <w:pPr>
        <w:pStyle w:val="Pquestiontextpartsa"/>
      </w:pPr>
      <w:r w:rsidRPr="009128C3">
        <w:rPr>
          <w:rStyle w:val="Cquestionpartlabelbold"/>
        </w:rPr>
        <w:t>(c)</w:t>
      </w:r>
      <w:r w:rsidRPr="009128C3">
        <w:rPr>
          <w:rStyle w:val="Cquestionpartlabelbold"/>
        </w:rPr>
        <w:tab/>
      </w:r>
      <w:r w:rsidRPr="009128C3">
        <w:t xml:space="preserve">Find the </w:t>
      </w:r>
      <w:r w:rsidR="005C3318">
        <w:t>unknown</w:t>
      </w:r>
      <w:r w:rsidRPr="009128C3">
        <w:t xml:space="preserve"> side length, correct to 1 decimal place.</w:t>
      </w:r>
    </w:p>
    <w:p w14:paraId="7DBED461" w14:textId="77777777" w:rsidR="007D3891" w:rsidRDefault="007D3891" w:rsidP="001A0D3A">
      <w:pPr>
        <w:pStyle w:val="Pquestiontextpartsa"/>
        <w:rPr>
          <w:rStyle w:val="Cquestionpartlabelbold"/>
        </w:rPr>
      </w:pPr>
    </w:p>
    <w:p w14:paraId="4A807776" w14:textId="77777777" w:rsidR="009128C3" w:rsidRPr="009128C3" w:rsidRDefault="009128C3" w:rsidP="001A0D3A">
      <w:pPr>
        <w:pStyle w:val="Pquestiontextpartsa"/>
        <w:rPr>
          <w:rStyle w:val="Cquestionpartlabelbold"/>
        </w:rPr>
      </w:pPr>
    </w:p>
    <w:p w14:paraId="7FC0D48C" w14:textId="377C6987" w:rsidR="001A0D3A" w:rsidRPr="009128C3" w:rsidRDefault="001A0D3A" w:rsidP="001A0D3A">
      <w:pPr>
        <w:pStyle w:val="Pquestionheadingsx"/>
      </w:pPr>
      <w:r w:rsidRPr="009128C3">
        <w:lastRenderedPageBreak/>
        <w:t>Question 19</w:t>
      </w:r>
      <w:r w:rsidR="007D3891" w:rsidRPr="009128C3">
        <w:tab/>
      </w:r>
      <w:r w:rsidR="007D3891" w:rsidRPr="009128C3">
        <w:rPr>
          <w:rStyle w:val="Cmarkslabel"/>
        </w:rPr>
        <w:t>3 marks</w:t>
      </w:r>
      <w:r w:rsidR="007D3891" w:rsidRPr="009128C3">
        <w:tab/>
      </w:r>
      <w:r w:rsidRPr="009128C3">
        <w:t>[</w:t>
      </w:r>
      <w:r w:rsidR="007D3891" w:rsidRPr="009128C3">
        <w:t>7.4</w:t>
      </w:r>
      <w:r w:rsidRPr="009128C3">
        <w:t>]</w:t>
      </w:r>
    </w:p>
    <w:p w14:paraId="23A6F027" w14:textId="35A0898C" w:rsidR="001A0D3A" w:rsidRPr="009128C3" w:rsidRDefault="001A0D3A" w:rsidP="001A0D3A">
      <w:pPr>
        <w:pStyle w:val="Pquestiontextmainstem"/>
      </w:pPr>
      <w:r w:rsidRPr="009128C3">
        <w:t xml:space="preserve">In </w:t>
      </w:r>
      <w:r w:rsidR="00B232AE" w:rsidRPr="009128C3">
        <w:sym w:font="Symbol" w:char="F044"/>
      </w:r>
      <w:r w:rsidR="00B232AE" w:rsidRPr="009128C3">
        <w:rPr>
          <w:rStyle w:val="Cmathsexpressions"/>
        </w:rPr>
        <w:t>ABC</w:t>
      </w:r>
      <w:r w:rsidRPr="009128C3">
        <w:t xml:space="preserve">, </w:t>
      </w:r>
      <w:r w:rsidR="00B232AE" w:rsidRPr="009128C3">
        <w:sym w:font="Symbol" w:char="F0D0"/>
      </w:r>
      <w:r w:rsidR="00B232AE" w:rsidRPr="009128C3">
        <w:rPr>
          <w:rStyle w:val="Cmathsexpressions"/>
        </w:rPr>
        <w:t>ABC</w:t>
      </w:r>
      <w:r w:rsidR="00B232AE" w:rsidRPr="009128C3">
        <w:t xml:space="preserve"> = </w:t>
      </w:r>
      <w:r w:rsidR="00B232AE">
        <w:t>120</w:t>
      </w:r>
      <w:r w:rsidR="00B232AE" w:rsidRPr="009128C3">
        <w:sym w:font="Symbol" w:char="F0B0"/>
      </w:r>
      <w:r w:rsidRPr="009128C3">
        <w:t xml:space="preserve">, </w:t>
      </w:r>
      <w:r w:rsidRPr="009128C3">
        <w:rPr>
          <w:rStyle w:val="Cmathsexpressions"/>
        </w:rPr>
        <w:t>AB</w:t>
      </w:r>
      <w:r w:rsidRPr="009128C3">
        <w:t xml:space="preserve"> = 3</w:t>
      </w:r>
      <w:r w:rsidRPr="009128C3">
        <w:rPr>
          <w:rStyle w:val="Cmathsexpressions"/>
        </w:rPr>
        <w:t xml:space="preserve">x </w:t>
      </w:r>
      <w:r w:rsidRPr="009128C3">
        <w:t xml:space="preserve">and </w:t>
      </w:r>
      <w:r w:rsidRPr="009128C3">
        <w:rPr>
          <w:rStyle w:val="Cmathsexpressions"/>
        </w:rPr>
        <w:t>BC</w:t>
      </w:r>
      <w:r w:rsidRPr="009128C3">
        <w:t xml:space="preserve"> = </w:t>
      </w:r>
      <w:r w:rsidRPr="009128C3">
        <w:rPr>
          <w:rStyle w:val="Cmathsexpressions"/>
        </w:rPr>
        <w:t>x</w:t>
      </w:r>
      <w:r w:rsidRPr="009128C3">
        <w:t xml:space="preserve">. Show that </w:t>
      </w:r>
      <w:r w:rsidRPr="009128C3">
        <w:rPr>
          <w:rStyle w:val="Cmathsexpressions"/>
        </w:rPr>
        <w:t>AC</w:t>
      </w:r>
      <w:r w:rsidRPr="009128C3">
        <w:t xml:space="preserve"> is</w:t>
      </w:r>
      <w:r w:rsidR="00B232AE" w:rsidRPr="00B232AE">
        <w:rPr>
          <w:position w:val="-8"/>
        </w:rPr>
        <w:object w:dxaOrig="460" w:dyaOrig="360" w14:anchorId="4546943E">
          <v:shape id="_x0000_i1031" type="#_x0000_t75" style="width:23.65pt;height:18.25pt" o:ole="">
            <v:imagedata r:id="rId33" o:title=""/>
          </v:shape>
          <o:OLEObject Type="Embed" ProgID="Equation.DSMT4" ShapeID="_x0000_i1031" DrawAspect="Content" ObjectID="_1538895732" r:id="rId34"/>
        </w:object>
      </w:r>
      <w:r w:rsidRPr="009128C3">
        <w:t xml:space="preserve">times longer than </w:t>
      </w:r>
      <w:r w:rsidRPr="009128C3">
        <w:rPr>
          <w:rStyle w:val="Cmathsexpressions"/>
        </w:rPr>
        <w:t>BC</w:t>
      </w:r>
      <w:r w:rsidRPr="009128C3">
        <w:t>.</w:t>
      </w:r>
    </w:p>
    <w:p w14:paraId="1CE69B3B" w14:textId="77777777" w:rsidR="007D3891" w:rsidRPr="009128C3" w:rsidRDefault="007D3891" w:rsidP="001A0D3A">
      <w:pPr>
        <w:pStyle w:val="Pquestiontextmainstem"/>
      </w:pPr>
    </w:p>
    <w:p w14:paraId="55DDE200" w14:textId="77777777" w:rsidR="007D3891" w:rsidRPr="009128C3" w:rsidRDefault="007D3891" w:rsidP="001A0D3A">
      <w:pPr>
        <w:pStyle w:val="Pquestiontextmainstem"/>
      </w:pPr>
    </w:p>
    <w:p w14:paraId="5657D438" w14:textId="538774C9" w:rsidR="001A0D3A" w:rsidRPr="009128C3" w:rsidRDefault="001A0D3A" w:rsidP="001A0D3A">
      <w:pPr>
        <w:pStyle w:val="Pquestionheadingsx"/>
      </w:pPr>
      <w:r w:rsidRPr="009128C3">
        <w:t>Question 20</w:t>
      </w:r>
      <w:r w:rsidR="007D3891" w:rsidRPr="009128C3">
        <w:tab/>
      </w:r>
      <w:r w:rsidR="007D3891" w:rsidRPr="009128C3">
        <w:rPr>
          <w:rStyle w:val="Cmarkslabel"/>
        </w:rPr>
        <w:t>6 marks</w:t>
      </w:r>
      <w:r w:rsidR="007D3891" w:rsidRPr="009128C3">
        <w:tab/>
        <w:t>[7.</w:t>
      </w:r>
      <w:r w:rsidR="00B232AE">
        <w:t>4</w:t>
      </w:r>
      <w:r w:rsidRPr="009128C3">
        <w:t>]</w:t>
      </w:r>
    </w:p>
    <w:p w14:paraId="02755033" w14:textId="2BDD58D0" w:rsidR="001A0D3A" w:rsidRPr="009128C3" w:rsidRDefault="001A0D3A" w:rsidP="001A0D3A">
      <w:pPr>
        <w:pStyle w:val="Pquestiontextpartsa"/>
      </w:pPr>
      <w:r w:rsidRPr="009128C3">
        <w:rPr>
          <w:rStyle w:val="Cquestionpartlabelbold"/>
        </w:rPr>
        <w:t>(a)</w:t>
      </w:r>
      <w:r w:rsidR="007D3891" w:rsidRPr="009128C3">
        <w:tab/>
      </w:r>
      <w:r w:rsidR="00565AAA" w:rsidRPr="009128C3">
        <w:t>If</w:t>
      </w:r>
      <w:r w:rsidRPr="009128C3">
        <w:t xml:space="preserve"> </w:t>
      </w:r>
      <w:r w:rsidR="00565AAA" w:rsidRPr="009128C3">
        <w:rPr>
          <w:rStyle w:val="Cmathsexpressions"/>
        </w:rPr>
        <w:t>a</w:t>
      </w:r>
      <w:r w:rsidR="00565AAA" w:rsidRPr="009128C3">
        <w:t xml:space="preserve"> = 2</w:t>
      </w:r>
      <w:r w:rsidR="00565AAA" w:rsidRPr="009128C3">
        <w:rPr>
          <w:rStyle w:val="Cmathsexpressions"/>
        </w:rPr>
        <w:t>b</w:t>
      </w:r>
      <w:r w:rsidR="00565AAA" w:rsidRPr="009128C3">
        <w:t xml:space="preserve"> </w:t>
      </w:r>
      <w:r w:rsidRPr="009128C3">
        <w:t xml:space="preserve">and </w:t>
      </w:r>
      <w:r w:rsidR="00565AAA" w:rsidRPr="009128C3">
        <w:rPr>
          <w:rStyle w:val="Cmathsexpressions"/>
        </w:rPr>
        <w:t>c</w:t>
      </w:r>
      <w:r w:rsidR="00565AAA" w:rsidRPr="009128C3">
        <w:t xml:space="preserve"> = 7</w:t>
      </w:r>
      <w:r w:rsidR="00565AAA" w:rsidRPr="009128C3">
        <w:rPr>
          <w:rStyle w:val="Cmathsexpressions"/>
        </w:rPr>
        <w:t>b</w:t>
      </w:r>
      <w:r w:rsidRPr="009128C3">
        <w:t xml:space="preserve">, show that there is no solution for the angle </w:t>
      </w:r>
      <w:r w:rsidRPr="009128C3">
        <w:sym w:font="Symbol" w:char="F071"/>
      </w:r>
      <w:r w:rsidRPr="009128C3">
        <w:t xml:space="preserve"> in the cosine formula.</w:t>
      </w:r>
      <w:r w:rsidRPr="009128C3">
        <w:br/>
      </w:r>
      <w:r w:rsidRPr="009128C3">
        <w:rPr>
          <w:rStyle w:val="Cmathsexpressions"/>
        </w:rPr>
        <w:t>c</w:t>
      </w:r>
      <w:r w:rsidRPr="009128C3">
        <w:rPr>
          <w:rStyle w:val="Csuperscript"/>
        </w:rPr>
        <w:t>2</w:t>
      </w:r>
      <w:r w:rsidRPr="009128C3">
        <w:t xml:space="preserve"> = </w:t>
      </w:r>
      <w:r w:rsidRPr="009128C3">
        <w:rPr>
          <w:rStyle w:val="Cmathsexpressions"/>
        </w:rPr>
        <w:t>a</w:t>
      </w:r>
      <w:r w:rsidRPr="009128C3">
        <w:rPr>
          <w:rStyle w:val="Csuperscript"/>
        </w:rPr>
        <w:t>2</w:t>
      </w:r>
      <w:r w:rsidRPr="009128C3">
        <w:t xml:space="preserve"> + </w:t>
      </w:r>
      <w:r w:rsidRPr="009128C3">
        <w:rPr>
          <w:rStyle w:val="Cmathsexpressions"/>
        </w:rPr>
        <w:t>b</w:t>
      </w:r>
      <w:r w:rsidRPr="009128C3">
        <w:rPr>
          <w:rStyle w:val="Csuperscript"/>
        </w:rPr>
        <w:t>2</w:t>
      </w:r>
      <w:r w:rsidRPr="009128C3">
        <w:t xml:space="preserve"> – 2</w:t>
      </w:r>
      <w:r w:rsidRPr="009128C3">
        <w:rPr>
          <w:rStyle w:val="Cmathsexpressions"/>
        </w:rPr>
        <w:t>ab</w:t>
      </w:r>
      <w:r w:rsidRPr="009128C3">
        <w:t xml:space="preserve"> cos(</w:t>
      </w:r>
      <w:r w:rsidRPr="009128C3">
        <w:sym w:font="Symbol" w:char="F071"/>
      </w:r>
      <w:r w:rsidRPr="009128C3">
        <w:t>).</w:t>
      </w:r>
    </w:p>
    <w:p w14:paraId="3C34035A" w14:textId="77777777" w:rsidR="007D3891" w:rsidRPr="009128C3" w:rsidRDefault="007D3891" w:rsidP="001A0D3A">
      <w:pPr>
        <w:pStyle w:val="Pquestiontextpartsa"/>
      </w:pPr>
    </w:p>
    <w:p w14:paraId="32715602" w14:textId="77777777" w:rsidR="007D3891" w:rsidRPr="009128C3" w:rsidRDefault="007D3891" w:rsidP="001A0D3A">
      <w:pPr>
        <w:pStyle w:val="Pquestiontextpartsa"/>
      </w:pPr>
    </w:p>
    <w:p w14:paraId="69925E8F" w14:textId="257B6311" w:rsidR="001A0D3A" w:rsidRPr="009128C3" w:rsidRDefault="001A0D3A" w:rsidP="001A0D3A">
      <w:pPr>
        <w:pStyle w:val="Pquestiontextpartsa"/>
      </w:pPr>
      <w:r w:rsidRPr="009128C3">
        <w:rPr>
          <w:rStyle w:val="Cquestionpartlabelbold"/>
        </w:rPr>
        <w:t>(b)</w:t>
      </w:r>
      <w:r w:rsidR="007D3891" w:rsidRPr="009128C3">
        <w:tab/>
      </w:r>
      <w:r w:rsidRPr="009128C3">
        <w:t>What does it mean if there is no solution to the cosine rule?</w:t>
      </w:r>
    </w:p>
    <w:p w14:paraId="40FD5B0D" w14:textId="77777777" w:rsidR="007D3891" w:rsidRPr="009128C3" w:rsidRDefault="007D3891" w:rsidP="001A0D3A">
      <w:pPr>
        <w:pStyle w:val="Pquestiontextpartsa"/>
      </w:pPr>
    </w:p>
    <w:p w14:paraId="529AD0C5" w14:textId="77777777" w:rsidR="007D3891" w:rsidRPr="009128C3" w:rsidRDefault="007D3891" w:rsidP="001A0D3A">
      <w:pPr>
        <w:pStyle w:val="Pquestiontextpartsa"/>
      </w:pPr>
    </w:p>
    <w:p w14:paraId="2F429055" w14:textId="75A60587" w:rsidR="001A0D3A" w:rsidRPr="009128C3" w:rsidRDefault="001A0D3A" w:rsidP="001A0D3A">
      <w:pPr>
        <w:pStyle w:val="Pquestiontextpartsa"/>
      </w:pPr>
      <w:r w:rsidRPr="009128C3">
        <w:rPr>
          <w:rStyle w:val="Cquestionpartlabelbold"/>
        </w:rPr>
        <w:t>(c</w:t>
      </w:r>
      <w:r w:rsidR="007D3891" w:rsidRPr="009128C3">
        <w:rPr>
          <w:rStyle w:val="Cquestionpartlabelbold"/>
        </w:rPr>
        <w:t>)</w:t>
      </w:r>
      <w:r w:rsidR="007D3891" w:rsidRPr="009128C3">
        <w:rPr>
          <w:rStyle w:val="Cquestionpartlabelbold"/>
        </w:rPr>
        <w:tab/>
      </w:r>
      <w:r w:rsidRPr="009128C3">
        <w:t xml:space="preserve">If </w:t>
      </w:r>
      <w:r w:rsidRPr="009128C3">
        <w:rPr>
          <w:rStyle w:val="Cmathsexpressions"/>
        </w:rPr>
        <w:t xml:space="preserve">a </w:t>
      </w:r>
      <w:r w:rsidRPr="009128C3">
        <w:t>= 2</w:t>
      </w:r>
      <w:r w:rsidRPr="009128C3">
        <w:rPr>
          <w:rStyle w:val="Cmathsexpressions"/>
        </w:rPr>
        <w:t>b</w:t>
      </w:r>
      <w:r w:rsidRPr="009128C3">
        <w:t xml:space="preserve">, explain why </w:t>
      </w:r>
      <w:r w:rsidRPr="009128C3">
        <w:rPr>
          <w:rStyle w:val="Cmathsexpressions"/>
        </w:rPr>
        <w:t xml:space="preserve">b </w:t>
      </w:r>
      <w:r w:rsidRPr="009128C3">
        <w:t xml:space="preserve">&lt; </w:t>
      </w:r>
      <w:r w:rsidRPr="009128C3">
        <w:rPr>
          <w:rStyle w:val="Cmathsexpressions"/>
        </w:rPr>
        <w:t xml:space="preserve">c </w:t>
      </w:r>
      <w:r w:rsidRPr="009128C3">
        <w:t>&lt; 3</w:t>
      </w:r>
      <w:r w:rsidRPr="009128C3">
        <w:rPr>
          <w:rStyle w:val="Cmathsexpressions"/>
        </w:rPr>
        <w:t>b</w:t>
      </w:r>
      <w:r w:rsidRPr="009128C3">
        <w:t xml:space="preserve"> for a solution to exist.</w:t>
      </w:r>
    </w:p>
    <w:p w14:paraId="1848079C" w14:textId="77777777" w:rsidR="007D3891" w:rsidRPr="009128C3" w:rsidRDefault="007D3891" w:rsidP="001A0D3A">
      <w:pPr>
        <w:pStyle w:val="Pquestiontextpartsa"/>
      </w:pPr>
    </w:p>
    <w:p w14:paraId="1E58B0AF" w14:textId="77777777" w:rsidR="007D3891" w:rsidRPr="009128C3" w:rsidRDefault="007D3891" w:rsidP="001A0D3A">
      <w:pPr>
        <w:pStyle w:val="Pquestiontextpartsa"/>
      </w:pPr>
    </w:p>
    <w:p w14:paraId="27A7EB71" w14:textId="5785B778" w:rsidR="001A0D3A" w:rsidRPr="009128C3" w:rsidRDefault="001A0D3A" w:rsidP="001A0D3A">
      <w:pPr>
        <w:pStyle w:val="Pquestionheadingsx"/>
      </w:pPr>
      <w:r w:rsidRPr="009128C3">
        <w:t>Question 21</w:t>
      </w:r>
      <w:r w:rsidR="007D3891" w:rsidRPr="009128C3">
        <w:tab/>
      </w:r>
      <w:r w:rsidR="007D3891" w:rsidRPr="009128C3">
        <w:rPr>
          <w:rStyle w:val="Cmarkslabel"/>
        </w:rPr>
        <w:t>4 marks</w:t>
      </w:r>
      <w:r w:rsidR="007D3891" w:rsidRPr="009128C3">
        <w:tab/>
      </w:r>
      <w:r w:rsidRPr="009128C3">
        <w:t>[</w:t>
      </w:r>
      <w:r w:rsidR="007D3891" w:rsidRPr="009128C3">
        <w:t>7.6</w:t>
      </w:r>
      <w:r w:rsidRPr="009128C3">
        <w:t>]</w:t>
      </w:r>
    </w:p>
    <w:p w14:paraId="70000A5E" w14:textId="77777777" w:rsidR="001A0D3A" w:rsidRPr="009128C3" w:rsidRDefault="001A0D3A" w:rsidP="001A0D3A">
      <w:pPr>
        <w:pStyle w:val="Pquestiontextmainstem"/>
      </w:pPr>
      <w:r w:rsidRPr="009128C3">
        <w:t>Calculate the area of the following triangle, correct to 2 decimal places.</w:t>
      </w:r>
    </w:p>
    <w:p w14:paraId="4C9A9A74" w14:textId="77777777" w:rsidR="001A0D3A" w:rsidRPr="009128C3" w:rsidRDefault="001A0D3A" w:rsidP="001A0D3A">
      <w:pPr>
        <w:pStyle w:val="Pquestiontextmainstem"/>
        <w:rPr>
          <w:rStyle w:val="Cquestionpartlabelbold"/>
        </w:rPr>
      </w:pPr>
      <w:r w:rsidRPr="009128C3">
        <w:rPr>
          <w:rStyle w:val="Cquestionpartlabelbold"/>
          <w:noProof/>
        </w:rPr>
        <w:drawing>
          <wp:inline distT="0" distB="0" distL="0" distR="0" wp14:anchorId="5FF0CCE3" wp14:editId="33F11055">
            <wp:extent cx="1198800" cy="763200"/>
            <wp:effectExtent l="0" t="0" r="1905" b="0"/>
            <wp:docPr id="44" name="Picture 44" descr="PM10_PR_TA_6_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M10_PR_TA_6_09"/>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198800" cy="763200"/>
                    </a:xfrm>
                    <a:prstGeom prst="rect">
                      <a:avLst/>
                    </a:prstGeom>
                    <a:noFill/>
                    <a:ln>
                      <a:noFill/>
                    </a:ln>
                  </pic:spPr>
                </pic:pic>
              </a:graphicData>
            </a:graphic>
          </wp:inline>
        </w:drawing>
      </w:r>
    </w:p>
    <w:p w14:paraId="7D2EF803" w14:textId="77777777" w:rsidR="007D3891" w:rsidRPr="009128C3" w:rsidRDefault="007D3891" w:rsidP="001A0D3A">
      <w:pPr>
        <w:pStyle w:val="Pquestiontextmainstem"/>
        <w:rPr>
          <w:rStyle w:val="Cquestionpartlabelbold"/>
        </w:rPr>
      </w:pPr>
    </w:p>
    <w:p w14:paraId="0DED818E" w14:textId="77777777" w:rsidR="007D3891" w:rsidRDefault="007D3891" w:rsidP="001A0D3A">
      <w:pPr>
        <w:pStyle w:val="Pquestiontextmainstem"/>
        <w:rPr>
          <w:rStyle w:val="Cquestionpartlabelbold"/>
        </w:rPr>
      </w:pPr>
    </w:p>
    <w:p w14:paraId="3D73C847" w14:textId="77777777" w:rsidR="009128C3" w:rsidRPr="009128C3" w:rsidRDefault="009128C3" w:rsidP="001A0D3A">
      <w:pPr>
        <w:pStyle w:val="Pquestiontextmainstem"/>
        <w:rPr>
          <w:rStyle w:val="Cquestionpartlabelbold"/>
        </w:rPr>
      </w:pPr>
    </w:p>
    <w:p w14:paraId="622439F7" w14:textId="7694B1E0" w:rsidR="001A0D3A" w:rsidRPr="009128C3" w:rsidRDefault="001A0D3A" w:rsidP="001A0D3A">
      <w:pPr>
        <w:pStyle w:val="Pquestionheadingsx"/>
      </w:pPr>
      <w:r w:rsidRPr="009128C3">
        <w:t>Question 22</w:t>
      </w:r>
      <w:r w:rsidR="007D3891" w:rsidRPr="009128C3">
        <w:tab/>
      </w:r>
      <w:r w:rsidR="007D3891" w:rsidRPr="009128C3">
        <w:rPr>
          <w:rStyle w:val="Cmarkslabel"/>
        </w:rPr>
        <w:t>2 marks</w:t>
      </w:r>
      <w:r w:rsidR="007D3891" w:rsidRPr="009128C3">
        <w:tab/>
      </w:r>
      <w:r w:rsidRPr="009128C3">
        <w:t>[</w:t>
      </w:r>
      <w:r w:rsidR="007D3891" w:rsidRPr="009128C3">
        <w:t>7.6</w:t>
      </w:r>
      <w:r w:rsidRPr="009128C3">
        <w:t>]</w:t>
      </w:r>
    </w:p>
    <w:p w14:paraId="22D0B32A" w14:textId="77777777" w:rsidR="001A0D3A" w:rsidRPr="009128C3" w:rsidRDefault="001A0D3A" w:rsidP="001A0D3A">
      <w:pPr>
        <w:pStyle w:val="Pquestiontextmainstem"/>
      </w:pPr>
      <w:r w:rsidRPr="009128C3">
        <w:t>A park is bounded by Tan Street, Sine Avenue and the Great Cosine Highway. The border on Tan Street runs in a north-west direction for 1.6 km between the Great Cosine Highway and Sine Avenue. The border on Sine Avenue runs 2.1 km on a bearing of 189°T. What area does the park cover? Give your answer correct to 2 decimal places.</w:t>
      </w:r>
    </w:p>
    <w:p w14:paraId="3B762474" w14:textId="77777777" w:rsidR="001A0D3A" w:rsidRPr="009128C3" w:rsidRDefault="001A0D3A" w:rsidP="001A0D3A">
      <w:pPr>
        <w:pStyle w:val="Pquestiontextmainstem"/>
      </w:pPr>
      <w:r w:rsidRPr="009128C3">
        <w:rPr>
          <w:noProof/>
        </w:rPr>
        <w:drawing>
          <wp:inline distT="0" distB="0" distL="0" distR="0" wp14:anchorId="420C6DFC" wp14:editId="60875984">
            <wp:extent cx="1030649" cy="1527569"/>
            <wp:effectExtent l="0" t="0" r="10795" b="0"/>
            <wp:docPr id="45" name="Picture 45" descr="PM10_PR_SA_6_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M10_PR_SA_6_03"/>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031397" cy="1528678"/>
                    </a:xfrm>
                    <a:prstGeom prst="rect">
                      <a:avLst/>
                    </a:prstGeom>
                    <a:noFill/>
                    <a:ln>
                      <a:noFill/>
                    </a:ln>
                  </pic:spPr>
                </pic:pic>
              </a:graphicData>
            </a:graphic>
          </wp:inline>
        </w:drawing>
      </w:r>
    </w:p>
    <w:p w14:paraId="096363D9" w14:textId="77777777" w:rsidR="007D3891" w:rsidRPr="009128C3" w:rsidRDefault="007D3891" w:rsidP="001A0D3A">
      <w:pPr>
        <w:pStyle w:val="Pquestiontextmainstem"/>
      </w:pPr>
    </w:p>
    <w:p w14:paraId="3E6159F2" w14:textId="763B002D" w:rsidR="001A0D3A" w:rsidRPr="009128C3" w:rsidRDefault="001A0D3A" w:rsidP="001A0D3A">
      <w:pPr>
        <w:pStyle w:val="Psectionresults"/>
      </w:pPr>
      <w:r w:rsidRPr="009128C3">
        <w:t xml:space="preserve">Short answer results: ___ / </w:t>
      </w:r>
      <w:r w:rsidR="007D3891" w:rsidRPr="009128C3">
        <w:t>43</w:t>
      </w:r>
    </w:p>
    <w:p w14:paraId="37C470A8" w14:textId="77777777" w:rsidR="001A0D3A" w:rsidRPr="009128C3" w:rsidRDefault="001A0D3A" w:rsidP="001A0D3A">
      <w:pPr>
        <w:pStyle w:val="Psectionheading"/>
      </w:pPr>
      <w:r w:rsidRPr="009128C3">
        <w:lastRenderedPageBreak/>
        <w:t>Extended answer section</w:t>
      </w:r>
    </w:p>
    <w:p w14:paraId="7B168E78" w14:textId="647A3125" w:rsidR="001A0D3A" w:rsidRPr="009128C3" w:rsidRDefault="001A0D3A" w:rsidP="001A0D3A">
      <w:pPr>
        <w:pStyle w:val="Pquestionheadingsx1stafterhead"/>
      </w:pPr>
      <w:r w:rsidRPr="009128C3">
        <w:t>Question 23</w:t>
      </w:r>
      <w:r w:rsidRPr="009128C3">
        <w:tab/>
      </w:r>
      <w:r w:rsidR="007D3891" w:rsidRPr="009128C3">
        <w:rPr>
          <w:rStyle w:val="Cmarkslabel"/>
        </w:rPr>
        <w:t>7 marks</w:t>
      </w:r>
      <w:r w:rsidRPr="009128C3">
        <w:tab/>
        <w:t>[</w:t>
      </w:r>
      <w:r w:rsidR="007D3891" w:rsidRPr="009128C3">
        <w:t>7.6</w:t>
      </w:r>
      <w:r w:rsidRPr="009128C3">
        <w:t>]</w:t>
      </w:r>
    </w:p>
    <w:p w14:paraId="2B647BB2" w14:textId="77777777" w:rsidR="001A0D3A" w:rsidRPr="009128C3" w:rsidRDefault="001A0D3A" w:rsidP="001A0D3A">
      <w:pPr>
        <w:pStyle w:val="Pquestiontextmainstem"/>
      </w:pPr>
      <w:r w:rsidRPr="009128C3">
        <w:t>A triangular wetland is to be created with one side of length 3</w:t>
      </w:r>
      <w:r w:rsidRPr="009128C3">
        <w:rPr>
          <w:rStyle w:val="Cmathsexpressions"/>
        </w:rPr>
        <w:t>y</w:t>
      </w:r>
      <w:r w:rsidRPr="009128C3">
        <w:t xml:space="preserve"> and a second side of length 2</w:t>
      </w:r>
      <w:r w:rsidRPr="009128C3">
        <w:rPr>
          <w:rStyle w:val="Cmathsexpressions"/>
        </w:rPr>
        <w:t xml:space="preserve">y, </w:t>
      </w:r>
      <w:r w:rsidRPr="009128C3">
        <w:t>where</w:t>
      </w:r>
      <w:r w:rsidRPr="009128C3">
        <w:rPr>
          <w:rStyle w:val="Cmathsexpressions"/>
        </w:rPr>
        <w:t xml:space="preserve"> y </w:t>
      </w:r>
      <w:r w:rsidRPr="009128C3">
        <w:t>is measured in metres</w:t>
      </w:r>
      <w:r w:rsidRPr="009128C3">
        <w:rPr>
          <w:rStyle w:val="Cmathsexpressions"/>
        </w:rPr>
        <w:t>.</w:t>
      </w:r>
      <w:r w:rsidRPr="009128C3">
        <w:t xml:space="preserve"> The angle opposite the longer of these two sides is 149°.</w:t>
      </w:r>
    </w:p>
    <w:p w14:paraId="48EA16EF" w14:textId="73064165" w:rsidR="001A0D3A" w:rsidRPr="009128C3" w:rsidRDefault="001A0D3A" w:rsidP="001A0D3A">
      <w:pPr>
        <w:pStyle w:val="Pquestiontextpartsai"/>
      </w:pPr>
      <w:r w:rsidRPr="009128C3">
        <w:rPr>
          <w:rStyle w:val="Cquestionpartlabelbold"/>
        </w:rPr>
        <w:t>(a)</w:t>
      </w:r>
      <w:r w:rsidR="007D3891" w:rsidRPr="009128C3">
        <w:tab/>
      </w:r>
      <w:r w:rsidRPr="009128C3">
        <w:rPr>
          <w:rStyle w:val="Cquestionpartlabelbold"/>
        </w:rPr>
        <w:t>(i)</w:t>
      </w:r>
      <w:r w:rsidR="007D3891" w:rsidRPr="009128C3">
        <w:tab/>
      </w:r>
      <w:r w:rsidRPr="009128C3">
        <w:t>Draw a diagram to represent this area.</w:t>
      </w:r>
    </w:p>
    <w:p w14:paraId="0993B428" w14:textId="77777777" w:rsidR="007D3891" w:rsidRDefault="007D3891" w:rsidP="001A0D3A">
      <w:pPr>
        <w:pStyle w:val="Pquestiontextpartsai"/>
      </w:pPr>
    </w:p>
    <w:p w14:paraId="62A8B15F" w14:textId="77777777" w:rsidR="00990030" w:rsidRPr="009128C3" w:rsidRDefault="00990030" w:rsidP="001A0D3A">
      <w:pPr>
        <w:pStyle w:val="Pquestiontextpartsai"/>
      </w:pPr>
    </w:p>
    <w:p w14:paraId="02732B97" w14:textId="77777777" w:rsidR="007D3891" w:rsidRPr="009128C3" w:rsidRDefault="007D3891" w:rsidP="001A0D3A">
      <w:pPr>
        <w:pStyle w:val="Pquestiontextpartsai"/>
      </w:pPr>
    </w:p>
    <w:p w14:paraId="577E9C4D" w14:textId="0BECA1E0" w:rsidR="001A0D3A" w:rsidRPr="009128C3" w:rsidRDefault="001A0D3A" w:rsidP="001A0D3A">
      <w:pPr>
        <w:pStyle w:val="Pquestiontextpartsi"/>
      </w:pPr>
      <w:r w:rsidRPr="009128C3">
        <w:rPr>
          <w:rStyle w:val="Cquestionpartlabelbold"/>
        </w:rPr>
        <w:t>(ii)</w:t>
      </w:r>
      <w:r w:rsidR="007D3891" w:rsidRPr="009128C3">
        <w:tab/>
      </w:r>
      <w:r w:rsidRPr="009128C3">
        <w:t>Find the size of the angle included between these sides, correct to the nearest degree.</w:t>
      </w:r>
    </w:p>
    <w:p w14:paraId="175BF728" w14:textId="77777777" w:rsidR="007D3891" w:rsidRPr="009128C3" w:rsidRDefault="007D3891" w:rsidP="001A0D3A">
      <w:pPr>
        <w:pStyle w:val="Pquestiontextpartsi"/>
      </w:pPr>
    </w:p>
    <w:p w14:paraId="3E256EF5" w14:textId="77777777" w:rsidR="007D3891" w:rsidRPr="009128C3" w:rsidRDefault="007D3891" w:rsidP="001A0D3A">
      <w:pPr>
        <w:pStyle w:val="Pquestiontextpartsi"/>
      </w:pPr>
    </w:p>
    <w:p w14:paraId="2F3F08C5" w14:textId="09E0A12B" w:rsidR="001A0D3A" w:rsidRPr="009128C3" w:rsidRDefault="001A0D3A" w:rsidP="001A0D3A">
      <w:pPr>
        <w:pStyle w:val="Pquestiontextpartsi"/>
      </w:pPr>
      <w:r w:rsidRPr="009128C3">
        <w:rPr>
          <w:rStyle w:val="Cquestionpartlabelbold"/>
        </w:rPr>
        <w:t>(iii)</w:t>
      </w:r>
      <w:r w:rsidR="007D3891" w:rsidRPr="009128C3">
        <w:tab/>
      </w:r>
      <w:r w:rsidRPr="009128C3">
        <w:t xml:space="preserve">Write an expression for the area of the triangle in terms of </w:t>
      </w:r>
      <w:r w:rsidRPr="009128C3">
        <w:rPr>
          <w:rStyle w:val="Cmathsexpressions"/>
        </w:rPr>
        <w:t>y</w:t>
      </w:r>
      <w:r w:rsidRPr="009128C3">
        <w:t>.</w:t>
      </w:r>
    </w:p>
    <w:p w14:paraId="3D1E8B0A" w14:textId="77777777" w:rsidR="007D3891" w:rsidRPr="009128C3" w:rsidRDefault="007D3891" w:rsidP="001A0D3A">
      <w:pPr>
        <w:pStyle w:val="Pquestiontextpartsi"/>
      </w:pPr>
    </w:p>
    <w:p w14:paraId="57C8D6E6" w14:textId="77777777" w:rsidR="007D3891" w:rsidRPr="009128C3" w:rsidRDefault="007D3891" w:rsidP="001A0D3A">
      <w:pPr>
        <w:pStyle w:val="Pquestiontextpartsi"/>
      </w:pPr>
    </w:p>
    <w:p w14:paraId="20403C65" w14:textId="7D6E16F1" w:rsidR="001A0D3A" w:rsidRPr="009128C3" w:rsidRDefault="001A0D3A" w:rsidP="001A0D3A">
      <w:pPr>
        <w:pStyle w:val="Pquestiontextpartsa"/>
      </w:pPr>
      <w:r w:rsidRPr="009128C3">
        <w:rPr>
          <w:rStyle w:val="Cquestionpartlabelbold"/>
        </w:rPr>
        <w:t>(b)</w:t>
      </w:r>
      <w:r w:rsidR="007D3891" w:rsidRPr="009128C3">
        <w:tab/>
      </w:r>
      <w:r w:rsidRPr="009128C3">
        <w:t>If the wetland covers an area of 121 m</w:t>
      </w:r>
      <w:r w:rsidRPr="009128C3">
        <w:rPr>
          <w:rStyle w:val="Csuperscript"/>
        </w:rPr>
        <w:t>2</w:t>
      </w:r>
      <w:r w:rsidRPr="009128C3">
        <w:t xml:space="preserve">, find the value of </w:t>
      </w:r>
      <w:r w:rsidRPr="009128C3">
        <w:rPr>
          <w:rStyle w:val="Cmathsexpressions"/>
        </w:rPr>
        <w:t xml:space="preserve">y </w:t>
      </w:r>
      <w:r w:rsidRPr="009128C3">
        <w:t>correct to the nearest metre.</w:t>
      </w:r>
    </w:p>
    <w:p w14:paraId="4EE90E58" w14:textId="77777777" w:rsidR="007D3891" w:rsidRPr="009128C3" w:rsidRDefault="007D3891" w:rsidP="001A0D3A">
      <w:pPr>
        <w:pStyle w:val="Pquestiontextpartsa"/>
      </w:pPr>
    </w:p>
    <w:p w14:paraId="5DD8292C" w14:textId="77777777" w:rsidR="007D3891" w:rsidRPr="009128C3" w:rsidRDefault="007D3891" w:rsidP="001A0D3A">
      <w:pPr>
        <w:pStyle w:val="Pquestiontextpartsa"/>
      </w:pPr>
    </w:p>
    <w:p w14:paraId="5B59A576" w14:textId="73A319EC" w:rsidR="001A0D3A" w:rsidRPr="009128C3" w:rsidRDefault="001A0D3A" w:rsidP="001A0D3A">
      <w:pPr>
        <w:pStyle w:val="Pquestiontextpartsa"/>
      </w:pPr>
      <w:r w:rsidRPr="009128C3">
        <w:rPr>
          <w:rStyle w:val="Cquestionpartlabelbold"/>
        </w:rPr>
        <w:t>(c)</w:t>
      </w:r>
      <w:r w:rsidR="007D3891" w:rsidRPr="009128C3">
        <w:rPr>
          <w:rStyle w:val="Cquestionpartlabelbold"/>
        </w:rPr>
        <w:tab/>
      </w:r>
      <w:r w:rsidRPr="009128C3">
        <w:t>Find the length of fencing required to enclose the wetland.</w:t>
      </w:r>
    </w:p>
    <w:p w14:paraId="48B069B5" w14:textId="77777777" w:rsidR="007D3891" w:rsidRPr="009128C3" w:rsidRDefault="007D3891" w:rsidP="001A0D3A">
      <w:pPr>
        <w:pStyle w:val="Pquestiontextpartsa"/>
      </w:pPr>
    </w:p>
    <w:p w14:paraId="32D40DBC" w14:textId="77777777" w:rsidR="007D3891" w:rsidRDefault="007D3891" w:rsidP="001A0D3A">
      <w:pPr>
        <w:pStyle w:val="Pquestiontextpartsa"/>
      </w:pPr>
    </w:p>
    <w:p w14:paraId="0C1FBBFE" w14:textId="77777777" w:rsidR="007D3891" w:rsidRPr="009128C3" w:rsidRDefault="007D3891" w:rsidP="001A0D3A">
      <w:pPr>
        <w:pStyle w:val="Pquestiontextpartsa"/>
      </w:pPr>
    </w:p>
    <w:p w14:paraId="192D979B" w14:textId="00B52165" w:rsidR="001A0D3A" w:rsidRPr="009128C3" w:rsidRDefault="001A0D3A" w:rsidP="001A0D3A">
      <w:pPr>
        <w:pStyle w:val="Pquestionheadingsx"/>
      </w:pPr>
      <w:r w:rsidRPr="009128C3">
        <w:t>Question 24</w:t>
      </w:r>
      <w:r w:rsidR="007D3891" w:rsidRPr="009128C3">
        <w:tab/>
      </w:r>
      <w:r w:rsidR="007D3891" w:rsidRPr="009128C3">
        <w:rPr>
          <w:rStyle w:val="Cmarkslabel"/>
        </w:rPr>
        <w:t>5 marks</w:t>
      </w:r>
      <w:r w:rsidR="007D3891" w:rsidRPr="009128C3">
        <w:tab/>
        <w:t>[7.2, 7.3</w:t>
      </w:r>
      <w:r w:rsidRPr="009128C3">
        <w:t>]</w:t>
      </w:r>
    </w:p>
    <w:p w14:paraId="051DD2D4" w14:textId="572DAE2E" w:rsidR="001A0D3A" w:rsidRPr="009128C3" w:rsidRDefault="001A0D3A" w:rsidP="001A0D3A">
      <w:pPr>
        <w:pStyle w:val="Pquestiontextmainstem"/>
      </w:pPr>
      <w:r w:rsidRPr="009128C3">
        <w:t>The graph shows the water level (</w:t>
      </w:r>
      <w:r w:rsidRPr="00B232AE">
        <w:rPr>
          <w:i/>
          <w:iCs/>
        </w:rPr>
        <w:t>y</w:t>
      </w:r>
      <w:r w:rsidRPr="009128C3">
        <w:t xml:space="preserve"> metres) of a river above a marker (</w:t>
      </w:r>
      <w:r w:rsidRPr="00B232AE">
        <w:rPr>
          <w:i/>
          <w:iCs/>
        </w:rPr>
        <w:t>x</w:t>
      </w:r>
      <w:r w:rsidRPr="009128C3">
        <w:t>-axis) over a period of 12 hour</w:t>
      </w:r>
      <w:r w:rsidR="00990030">
        <w:t>s. The first reading was at 7 pm</w:t>
      </w:r>
      <w:r w:rsidRPr="009128C3">
        <w:t xml:space="preserve"> on Sunday.</w:t>
      </w:r>
    </w:p>
    <w:p w14:paraId="642DC75C" w14:textId="77777777" w:rsidR="001A0D3A" w:rsidRPr="009128C3" w:rsidRDefault="001A0D3A" w:rsidP="001A0D3A">
      <w:pPr>
        <w:pStyle w:val="Pquestiontextmainstem"/>
      </w:pPr>
      <w:r w:rsidRPr="009128C3">
        <w:rPr>
          <w:noProof/>
        </w:rPr>
        <w:drawing>
          <wp:inline distT="0" distB="0" distL="0" distR="0" wp14:anchorId="5D5D2ABC" wp14:editId="5A3D6103">
            <wp:extent cx="2941200" cy="1688400"/>
            <wp:effectExtent l="0" t="0" r="0" b="7620"/>
            <wp:docPr id="46" name="Picture 46" descr="PM10_PR_TA_6_11_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M10_PR_TA_6_11_RR"/>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2941200" cy="1688400"/>
                    </a:xfrm>
                    <a:prstGeom prst="rect">
                      <a:avLst/>
                    </a:prstGeom>
                    <a:noFill/>
                    <a:ln>
                      <a:noFill/>
                    </a:ln>
                  </pic:spPr>
                </pic:pic>
              </a:graphicData>
            </a:graphic>
          </wp:inline>
        </w:drawing>
      </w:r>
    </w:p>
    <w:p w14:paraId="4B46050A" w14:textId="028D701D" w:rsidR="001A0D3A" w:rsidRPr="009128C3" w:rsidRDefault="001A0D3A" w:rsidP="001A0D3A">
      <w:pPr>
        <w:pStyle w:val="Pquestiontextpartsa"/>
      </w:pPr>
      <w:r w:rsidRPr="009128C3">
        <w:rPr>
          <w:rStyle w:val="Cquestionpartlabelbold"/>
        </w:rPr>
        <w:t>(a)</w:t>
      </w:r>
      <w:r w:rsidR="007D3891" w:rsidRPr="009128C3">
        <w:tab/>
      </w:r>
      <w:r w:rsidRPr="009128C3">
        <w:t>State the period and the amplitude of the graph.</w:t>
      </w:r>
    </w:p>
    <w:p w14:paraId="003ACC30" w14:textId="77777777" w:rsidR="007D3891" w:rsidRPr="009128C3" w:rsidRDefault="007D3891" w:rsidP="001A0D3A">
      <w:pPr>
        <w:pStyle w:val="Pquestiontextpartsa"/>
      </w:pPr>
    </w:p>
    <w:p w14:paraId="6AB80302" w14:textId="77777777" w:rsidR="007D3891" w:rsidRPr="009128C3" w:rsidRDefault="007D3891" w:rsidP="001A0D3A">
      <w:pPr>
        <w:pStyle w:val="Pquestiontextpartsa"/>
      </w:pPr>
    </w:p>
    <w:p w14:paraId="583C2AB2" w14:textId="670A3CD4" w:rsidR="001A0D3A" w:rsidRPr="009128C3" w:rsidRDefault="001A0D3A" w:rsidP="001A0D3A">
      <w:pPr>
        <w:pStyle w:val="Pquestiontextpartsa"/>
      </w:pPr>
      <w:r w:rsidRPr="009128C3">
        <w:rPr>
          <w:rStyle w:val="Cquestionpartlabelbold"/>
        </w:rPr>
        <w:t>(b)</w:t>
      </w:r>
      <w:r w:rsidR="007D3891" w:rsidRPr="009128C3">
        <w:tab/>
      </w:r>
      <w:r w:rsidRPr="009128C3">
        <w:t xml:space="preserve">When did the </w:t>
      </w:r>
      <w:r w:rsidR="009A3C6A">
        <w:t>water</w:t>
      </w:r>
      <w:r w:rsidRPr="009128C3">
        <w:t xml:space="preserve"> reach its peak </w:t>
      </w:r>
      <w:r w:rsidR="00B232AE">
        <w:t xml:space="preserve">level </w:t>
      </w:r>
      <w:r w:rsidRPr="009128C3">
        <w:t>in the first 12 hours?</w:t>
      </w:r>
    </w:p>
    <w:p w14:paraId="30585F10" w14:textId="77777777" w:rsidR="007D3891" w:rsidRDefault="007D3891" w:rsidP="001A0D3A">
      <w:pPr>
        <w:pStyle w:val="Pquestiontextpartsa"/>
      </w:pPr>
    </w:p>
    <w:p w14:paraId="1DD7208A" w14:textId="77777777" w:rsidR="009128C3" w:rsidRPr="009128C3" w:rsidRDefault="009128C3" w:rsidP="001A0D3A">
      <w:pPr>
        <w:pStyle w:val="Pquestiontextpartsa"/>
      </w:pPr>
    </w:p>
    <w:p w14:paraId="4943A9ED" w14:textId="77777777" w:rsidR="007D3891" w:rsidRPr="009128C3" w:rsidRDefault="007D3891" w:rsidP="001A0D3A">
      <w:pPr>
        <w:pStyle w:val="Pquestiontextpartsa"/>
      </w:pPr>
    </w:p>
    <w:p w14:paraId="173ED53E" w14:textId="124F9A58" w:rsidR="001A0D3A" w:rsidRPr="009128C3" w:rsidRDefault="001A0D3A" w:rsidP="00B232AE">
      <w:pPr>
        <w:pStyle w:val="Pquestiontextpartsa"/>
      </w:pPr>
      <w:r w:rsidRPr="009128C3">
        <w:rPr>
          <w:rStyle w:val="Cquestionpartlabelbold"/>
        </w:rPr>
        <w:lastRenderedPageBreak/>
        <w:t>(c)</w:t>
      </w:r>
      <w:r w:rsidR="007D3891" w:rsidRPr="00B232AE">
        <w:rPr>
          <w:rStyle w:val="Cquestionpartlabelbold"/>
        </w:rPr>
        <w:tab/>
      </w:r>
      <w:r w:rsidRPr="009128C3">
        <w:t xml:space="preserve">The equation of the graph is </w:t>
      </w:r>
      <w:r w:rsidRPr="00B232AE">
        <w:rPr>
          <w:rStyle w:val="Cmathsexpressions"/>
          <w:rFonts w:asciiTheme="minorHAnsi" w:hAnsiTheme="minorHAnsi"/>
          <w:iCs/>
        </w:rPr>
        <w:t>y</w:t>
      </w:r>
      <w:r w:rsidRPr="009128C3">
        <w:t xml:space="preserve"> = -1.5sin(60</w:t>
      </w:r>
      <w:r w:rsidRPr="00B232AE">
        <w:rPr>
          <w:i/>
          <w:iCs/>
        </w:rPr>
        <w:t>x</w:t>
      </w:r>
      <w:r w:rsidRPr="009128C3">
        <w:t>) – 1.</w:t>
      </w:r>
      <w:r w:rsidRPr="009128C3">
        <w:br/>
        <w:t>Find the times, in hours, that the water was at the 0 m marker.</w:t>
      </w:r>
    </w:p>
    <w:p w14:paraId="43DABD04" w14:textId="77777777" w:rsidR="007D3891" w:rsidRDefault="007D3891" w:rsidP="001A0D3A">
      <w:pPr>
        <w:pStyle w:val="Pquestiontextpartsa"/>
      </w:pPr>
    </w:p>
    <w:p w14:paraId="0DB39282" w14:textId="77777777" w:rsidR="009128C3" w:rsidRDefault="009128C3" w:rsidP="001A0D3A">
      <w:pPr>
        <w:pStyle w:val="Pquestiontextpartsa"/>
      </w:pPr>
    </w:p>
    <w:p w14:paraId="58104AB6" w14:textId="77777777" w:rsidR="009128C3" w:rsidRPr="009128C3" w:rsidRDefault="009128C3" w:rsidP="001A0D3A">
      <w:pPr>
        <w:pStyle w:val="Pquestiontextpartsa"/>
      </w:pPr>
    </w:p>
    <w:p w14:paraId="39922D14" w14:textId="77777777" w:rsidR="007D3891" w:rsidRPr="009128C3" w:rsidRDefault="007D3891" w:rsidP="001A0D3A">
      <w:pPr>
        <w:pStyle w:val="Pquestiontextpartsa"/>
      </w:pPr>
    </w:p>
    <w:p w14:paraId="6087788C" w14:textId="02C15B98" w:rsidR="001A0D3A" w:rsidRPr="009128C3" w:rsidRDefault="001A0D3A" w:rsidP="001A0D3A">
      <w:pPr>
        <w:pStyle w:val="Pquestiontextpartsa"/>
      </w:pPr>
      <w:r w:rsidRPr="009128C3">
        <w:rPr>
          <w:rStyle w:val="Cquestionpartlabelbold"/>
        </w:rPr>
        <w:t>(d)</w:t>
      </w:r>
      <w:r w:rsidR="007D3891" w:rsidRPr="009128C3">
        <w:tab/>
      </w:r>
      <w:r w:rsidRPr="009128C3">
        <w:t>Hence, what is the total time the water was above the 0 m marker in this 24 hour period</w:t>
      </w:r>
      <w:r w:rsidR="00B232AE">
        <w:t>?</w:t>
      </w:r>
      <w:r w:rsidRPr="009128C3">
        <w:t xml:space="preserve"> </w:t>
      </w:r>
    </w:p>
    <w:p w14:paraId="37D81DF3" w14:textId="77777777" w:rsidR="007D3891" w:rsidRPr="009128C3" w:rsidRDefault="007D3891" w:rsidP="001A0D3A">
      <w:pPr>
        <w:pStyle w:val="Pquestiontextpartsa"/>
      </w:pPr>
    </w:p>
    <w:p w14:paraId="7901CA44" w14:textId="77777777" w:rsidR="007D3891" w:rsidRDefault="007D3891" w:rsidP="001A0D3A">
      <w:pPr>
        <w:pStyle w:val="Pquestiontextpartsa"/>
      </w:pPr>
    </w:p>
    <w:p w14:paraId="3D0839FA" w14:textId="77777777" w:rsidR="009128C3" w:rsidRDefault="009128C3" w:rsidP="001A0D3A">
      <w:pPr>
        <w:pStyle w:val="Pquestiontextpartsa"/>
      </w:pPr>
    </w:p>
    <w:p w14:paraId="7FA500DC" w14:textId="77777777" w:rsidR="009128C3" w:rsidRPr="009128C3" w:rsidRDefault="009128C3" w:rsidP="001A0D3A">
      <w:pPr>
        <w:pStyle w:val="Pquestiontextpartsa"/>
      </w:pPr>
    </w:p>
    <w:p w14:paraId="48288892" w14:textId="7CDC6C05" w:rsidR="001A0D3A" w:rsidRPr="009128C3" w:rsidRDefault="001A0D3A" w:rsidP="001A0D3A">
      <w:pPr>
        <w:pStyle w:val="Pquestionheadingsx"/>
      </w:pPr>
      <w:r w:rsidRPr="009128C3">
        <w:t>Question 25</w:t>
      </w:r>
      <w:r w:rsidR="007D3891" w:rsidRPr="009128C3">
        <w:tab/>
      </w:r>
      <w:r w:rsidR="007D3891" w:rsidRPr="009128C3">
        <w:rPr>
          <w:rStyle w:val="Cmarkslabel"/>
        </w:rPr>
        <w:t>10 marks</w:t>
      </w:r>
      <w:r w:rsidR="007D3891" w:rsidRPr="009128C3">
        <w:tab/>
        <w:t>[7.5, 7.6</w:t>
      </w:r>
      <w:r w:rsidRPr="009128C3">
        <w:t>]</w:t>
      </w:r>
    </w:p>
    <w:p w14:paraId="560C3097" w14:textId="3E3A0AE7" w:rsidR="001A0D3A" w:rsidRPr="009128C3" w:rsidRDefault="00392C29" w:rsidP="001A0D3A">
      <w:pPr>
        <w:pStyle w:val="Pquestiontextmainstem"/>
        <w:rPr>
          <w:noProof/>
        </w:rPr>
      </w:pPr>
      <w:r w:rsidRPr="009128C3">
        <w:rPr>
          <w:noProof/>
        </w:rPr>
        <w:t>A side view of a sculpture</w:t>
      </w:r>
      <w:r w:rsidR="001A0D3A" w:rsidRPr="009128C3">
        <w:rPr>
          <w:noProof/>
        </w:rPr>
        <w:t xml:space="preserve"> </w:t>
      </w:r>
      <w:r w:rsidR="001A0D3A" w:rsidRPr="009128C3">
        <w:rPr>
          <w:rStyle w:val="Cmathsexpressions"/>
        </w:rPr>
        <w:t>Petrify</w:t>
      </w:r>
      <w:r w:rsidRPr="009128C3">
        <w:rPr>
          <w:noProof/>
        </w:rPr>
        <w:t xml:space="preserve"> </w:t>
      </w:r>
      <w:r w:rsidR="001A0D3A" w:rsidRPr="009128C3">
        <w:rPr>
          <w:noProof/>
        </w:rPr>
        <w:t>has the dimensions shown. An</w:t>
      </w:r>
      <w:r w:rsidR="006D2DD8" w:rsidRPr="009128C3">
        <w:rPr>
          <w:noProof/>
        </w:rPr>
        <w:t>swer the following correct to 2 </w:t>
      </w:r>
      <w:r w:rsidR="001A0D3A" w:rsidRPr="009128C3">
        <w:rPr>
          <w:noProof/>
        </w:rPr>
        <w:t>decimal places.</w:t>
      </w:r>
    </w:p>
    <w:p w14:paraId="2CB0EBBF" w14:textId="77777777" w:rsidR="001A0D3A" w:rsidRPr="009128C3" w:rsidRDefault="001A0D3A" w:rsidP="001A0D3A">
      <w:pPr>
        <w:pStyle w:val="Pquestiontextmainstem"/>
      </w:pPr>
      <w:r w:rsidRPr="009128C3">
        <w:rPr>
          <w:noProof/>
        </w:rPr>
        <w:drawing>
          <wp:inline distT="0" distB="0" distL="0" distR="0" wp14:anchorId="7FBF8D72" wp14:editId="72A25B0D">
            <wp:extent cx="1429200" cy="1123200"/>
            <wp:effectExtent l="0" t="0" r="0" b="1270"/>
            <wp:docPr id="47" name="Picture 47" descr="PM10_PR_TA_6_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M10_PR_TA_6_12"/>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1429200" cy="1123200"/>
                    </a:xfrm>
                    <a:prstGeom prst="rect">
                      <a:avLst/>
                    </a:prstGeom>
                    <a:noFill/>
                    <a:ln>
                      <a:noFill/>
                    </a:ln>
                  </pic:spPr>
                </pic:pic>
              </a:graphicData>
            </a:graphic>
          </wp:inline>
        </w:drawing>
      </w:r>
    </w:p>
    <w:p w14:paraId="1A50BE87" w14:textId="0332A9F9" w:rsidR="001A0D3A" w:rsidRPr="009128C3" w:rsidRDefault="001A0D3A" w:rsidP="001A0D3A">
      <w:pPr>
        <w:pStyle w:val="Pquestiontextpartsa"/>
        <w:rPr>
          <w:noProof/>
        </w:rPr>
      </w:pPr>
      <w:r w:rsidRPr="009128C3">
        <w:rPr>
          <w:rStyle w:val="Cquestionpartlabelbold"/>
        </w:rPr>
        <w:t>(a)</w:t>
      </w:r>
      <w:r w:rsidR="007D3891" w:rsidRPr="009128C3">
        <w:tab/>
      </w:r>
      <w:r w:rsidRPr="009128C3">
        <w:rPr>
          <w:noProof/>
        </w:rPr>
        <w:t>Calculate the area</w:t>
      </w:r>
      <w:r w:rsidR="00A82CF9">
        <w:rPr>
          <w:noProof/>
        </w:rPr>
        <w:t xml:space="preserve"> of</w:t>
      </w:r>
      <w:r w:rsidRPr="009128C3">
        <w:rPr>
          <w:noProof/>
        </w:rPr>
        <w:t xml:space="preserve"> </w:t>
      </w:r>
      <w:r w:rsidR="00A82CF9">
        <w:rPr>
          <w:noProof/>
        </w:rPr>
        <w:t>∆</w:t>
      </w:r>
      <w:r w:rsidRPr="009128C3">
        <w:rPr>
          <w:rStyle w:val="Cmathsexpressions"/>
        </w:rPr>
        <w:t>AEB</w:t>
      </w:r>
      <w:r w:rsidRPr="009128C3">
        <w:rPr>
          <w:noProof/>
        </w:rPr>
        <w:t>.</w:t>
      </w:r>
    </w:p>
    <w:p w14:paraId="54B98E7C" w14:textId="77777777" w:rsidR="007D3891" w:rsidRDefault="007D3891" w:rsidP="001A0D3A">
      <w:pPr>
        <w:pStyle w:val="Pquestiontextpartsa"/>
        <w:rPr>
          <w:noProof/>
        </w:rPr>
      </w:pPr>
    </w:p>
    <w:p w14:paraId="781EFE57" w14:textId="77777777" w:rsidR="009128C3" w:rsidRPr="009128C3" w:rsidRDefault="009128C3" w:rsidP="001A0D3A">
      <w:pPr>
        <w:pStyle w:val="Pquestiontextpartsa"/>
        <w:rPr>
          <w:noProof/>
        </w:rPr>
      </w:pPr>
    </w:p>
    <w:p w14:paraId="6D9C0795" w14:textId="77777777" w:rsidR="007D3891" w:rsidRPr="009128C3" w:rsidRDefault="007D3891" w:rsidP="001A0D3A">
      <w:pPr>
        <w:pStyle w:val="Pquestiontextpartsa"/>
        <w:rPr>
          <w:noProof/>
        </w:rPr>
      </w:pPr>
    </w:p>
    <w:p w14:paraId="26AA071A" w14:textId="5C78797B" w:rsidR="001A0D3A" w:rsidRPr="009128C3" w:rsidRDefault="001A0D3A" w:rsidP="001A0D3A">
      <w:pPr>
        <w:pStyle w:val="Pquestiontextpartsa"/>
        <w:rPr>
          <w:noProof/>
        </w:rPr>
      </w:pPr>
      <w:r w:rsidRPr="009128C3">
        <w:rPr>
          <w:rStyle w:val="Cquestionpartlabelbold"/>
        </w:rPr>
        <w:t>(b)</w:t>
      </w:r>
      <w:r w:rsidR="007D3891" w:rsidRPr="009128C3">
        <w:tab/>
      </w:r>
      <w:r w:rsidRPr="009128C3">
        <w:rPr>
          <w:noProof/>
        </w:rPr>
        <w:t xml:space="preserve">Calculate the length of </w:t>
      </w:r>
      <w:r w:rsidRPr="009128C3">
        <w:rPr>
          <w:rStyle w:val="Cmathsexpressions"/>
        </w:rPr>
        <w:t>BD</w:t>
      </w:r>
      <w:r w:rsidRPr="009128C3">
        <w:rPr>
          <w:noProof/>
        </w:rPr>
        <w:t>.</w:t>
      </w:r>
    </w:p>
    <w:p w14:paraId="15DBC57C" w14:textId="77777777" w:rsidR="007D3891" w:rsidRPr="009128C3" w:rsidRDefault="007D3891" w:rsidP="001A0D3A">
      <w:pPr>
        <w:pStyle w:val="Pquestiontextpartsa"/>
        <w:rPr>
          <w:noProof/>
        </w:rPr>
      </w:pPr>
    </w:p>
    <w:p w14:paraId="2B33DE52" w14:textId="77777777" w:rsidR="007D3891" w:rsidRPr="009128C3" w:rsidRDefault="007D3891" w:rsidP="001A0D3A">
      <w:pPr>
        <w:pStyle w:val="Pquestiontextpartsa"/>
        <w:rPr>
          <w:noProof/>
        </w:rPr>
      </w:pPr>
    </w:p>
    <w:p w14:paraId="63DF43EA" w14:textId="49AF6765" w:rsidR="001A0D3A" w:rsidRPr="009128C3" w:rsidRDefault="001A0D3A" w:rsidP="001A0D3A">
      <w:pPr>
        <w:pStyle w:val="Pquestiontextpartsa"/>
        <w:rPr>
          <w:noProof/>
        </w:rPr>
      </w:pPr>
      <w:r w:rsidRPr="009128C3">
        <w:rPr>
          <w:rStyle w:val="Cquestionpartlabelbold"/>
        </w:rPr>
        <w:t>(c)</w:t>
      </w:r>
      <w:r w:rsidR="007D3891" w:rsidRPr="009128C3">
        <w:tab/>
      </w:r>
      <w:r w:rsidRPr="009128C3">
        <w:rPr>
          <w:noProof/>
        </w:rPr>
        <w:t xml:space="preserve">Calculate the area of </w:t>
      </w:r>
      <w:r w:rsidR="00A82CF9">
        <w:rPr>
          <w:noProof/>
        </w:rPr>
        <w:t>∆</w:t>
      </w:r>
      <w:r w:rsidRPr="009128C3">
        <w:rPr>
          <w:rStyle w:val="Cmathsexpressions"/>
        </w:rPr>
        <w:t>BCD</w:t>
      </w:r>
      <w:r w:rsidRPr="009128C3">
        <w:rPr>
          <w:noProof/>
        </w:rPr>
        <w:t>.</w:t>
      </w:r>
    </w:p>
    <w:p w14:paraId="7FE4B312" w14:textId="77777777" w:rsidR="007D3891" w:rsidRPr="009128C3" w:rsidRDefault="007D3891" w:rsidP="001A0D3A">
      <w:pPr>
        <w:pStyle w:val="Pquestiontextpartsa"/>
        <w:rPr>
          <w:noProof/>
        </w:rPr>
      </w:pPr>
    </w:p>
    <w:p w14:paraId="03B6BE17" w14:textId="77777777" w:rsidR="007D3891" w:rsidRPr="009128C3" w:rsidRDefault="007D3891" w:rsidP="001A0D3A">
      <w:pPr>
        <w:pStyle w:val="Pquestiontextpartsa"/>
        <w:rPr>
          <w:noProof/>
        </w:rPr>
      </w:pPr>
    </w:p>
    <w:p w14:paraId="073D4F30" w14:textId="11E6B7B4" w:rsidR="001A0D3A" w:rsidRPr="009128C3" w:rsidRDefault="001A0D3A" w:rsidP="001A0D3A">
      <w:pPr>
        <w:pStyle w:val="Pquestiontextpartsa"/>
        <w:rPr>
          <w:noProof/>
        </w:rPr>
      </w:pPr>
      <w:r w:rsidRPr="009128C3">
        <w:rPr>
          <w:rStyle w:val="Cquestionpartlabelbold"/>
        </w:rPr>
        <w:t>(d)</w:t>
      </w:r>
      <w:r w:rsidR="007D3891" w:rsidRPr="009128C3">
        <w:tab/>
      </w:r>
      <w:r w:rsidRPr="009128C3">
        <w:rPr>
          <w:noProof/>
        </w:rPr>
        <w:t>Hence, find the cross-sectional area.</w:t>
      </w:r>
    </w:p>
    <w:p w14:paraId="14A73846" w14:textId="77777777" w:rsidR="007D3891" w:rsidRPr="009128C3" w:rsidRDefault="007D3891" w:rsidP="001A0D3A">
      <w:pPr>
        <w:pStyle w:val="Pquestiontextpartsa"/>
        <w:rPr>
          <w:noProof/>
        </w:rPr>
      </w:pPr>
    </w:p>
    <w:p w14:paraId="6E268695" w14:textId="77777777" w:rsidR="007D3891" w:rsidRPr="009128C3" w:rsidRDefault="007D3891" w:rsidP="001A0D3A">
      <w:pPr>
        <w:pStyle w:val="Pquestiontextpartsa"/>
        <w:rPr>
          <w:noProof/>
        </w:rPr>
      </w:pPr>
    </w:p>
    <w:p w14:paraId="56139C7C" w14:textId="472F8F07" w:rsidR="001A0D3A" w:rsidRPr="009128C3" w:rsidRDefault="001A0D3A" w:rsidP="001A0D3A">
      <w:pPr>
        <w:pStyle w:val="Pquestiontextpartsa"/>
        <w:rPr>
          <w:noProof/>
        </w:rPr>
      </w:pPr>
      <w:r w:rsidRPr="009128C3">
        <w:rPr>
          <w:rStyle w:val="Cquestionpartlabelbold"/>
        </w:rPr>
        <w:t>(e)</w:t>
      </w:r>
      <w:r w:rsidR="007D3891" w:rsidRPr="009128C3">
        <w:rPr>
          <w:noProof/>
        </w:rPr>
        <w:tab/>
      </w:r>
      <w:r w:rsidRPr="009128C3">
        <w:rPr>
          <w:noProof/>
        </w:rPr>
        <w:t>Determine the perimeter of the cross-sectional shape.</w:t>
      </w:r>
    </w:p>
    <w:p w14:paraId="5705E1F6" w14:textId="77777777" w:rsidR="007D3891" w:rsidRPr="009128C3" w:rsidRDefault="007D3891" w:rsidP="001A0D3A">
      <w:pPr>
        <w:pStyle w:val="Pquestiontextpartsa"/>
        <w:rPr>
          <w:noProof/>
        </w:rPr>
      </w:pPr>
    </w:p>
    <w:p w14:paraId="040F12BE" w14:textId="77777777" w:rsidR="009128C3" w:rsidRPr="009128C3" w:rsidRDefault="009128C3" w:rsidP="001A0D3A">
      <w:pPr>
        <w:pStyle w:val="Pquestiontextpartsa"/>
        <w:rPr>
          <w:noProof/>
        </w:rPr>
      </w:pPr>
    </w:p>
    <w:p w14:paraId="496715CA" w14:textId="7F21E83C" w:rsidR="001A0D3A" w:rsidRPr="009128C3" w:rsidRDefault="001A0D3A" w:rsidP="001A0D3A">
      <w:pPr>
        <w:pStyle w:val="Psectionresults"/>
      </w:pPr>
      <w:r w:rsidRPr="009128C3">
        <w:t xml:space="preserve">Extended answer results: ___ / </w:t>
      </w:r>
      <w:r w:rsidR="007D3891" w:rsidRPr="009128C3">
        <w:t>22</w:t>
      </w:r>
    </w:p>
    <w:p w14:paraId="3F83733E" w14:textId="514EC8B5" w:rsidR="00EF38CC" w:rsidRPr="009128C3" w:rsidRDefault="001A0D3A" w:rsidP="009128C3">
      <w:pPr>
        <w:pStyle w:val="Psectionresults"/>
      </w:pPr>
      <w:r w:rsidRPr="009128C3">
        <w:t xml:space="preserve">TOTAL test results: ___ / </w:t>
      </w:r>
      <w:r w:rsidR="007D3891" w:rsidRPr="009128C3">
        <w:t>75</w:t>
      </w:r>
    </w:p>
    <w:sectPr w:rsidR="00EF38CC" w:rsidRPr="009128C3" w:rsidSect="003C1799">
      <w:headerReference w:type="default" r:id="rId39"/>
      <w:footerReference w:type="default" r:id="rId40"/>
      <w:headerReference w:type="first" r:id="rId41"/>
      <w:footerReference w:type="first" r:id="rId42"/>
      <w:pgSz w:w="11906" w:h="16838" w:code="9"/>
      <w:pgMar w:top="1134" w:right="1021" w:bottom="1134" w:left="102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00B310A" w14:textId="77777777" w:rsidR="006F692F" w:rsidRDefault="006F692F" w:rsidP="00B91E57">
      <w:r>
        <w:separator/>
      </w:r>
    </w:p>
  </w:endnote>
  <w:endnote w:type="continuationSeparator" w:id="0">
    <w:p w14:paraId="067CDB71" w14:textId="77777777" w:rsidR="006F692F" w:rsidRDefault="006F692F" w:rsidP="00B91E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3DA7AB" w14:textId="77777777" w:rsidR="00AA7ED5" w:rsidRDefault="00AA7ED5" w:rsidP="00B91E57">
    <w:pPr>
      <w:pStyle w:val="Pfootertext"/>
    </w:pPr>
  </w:p>
  <w:p w14:paraId="22561E85" w14:textId="77777777" w:rsidR="00B91E57" w:rsidRPr="00B91E57" w:rsidRDefault="00B91E57" w:rsidP="00B91E57">
    <w:pPr>
      <w:pStyle w:val="Pfootertext"/>
      <w:rPr>
        <w:rStyle w:val="Cpagenumber"/>
      </w:rPr>
    </w:pPr>
    <w:r w:rsidRPr="008F0F1A">
      <w:t xml:space="preserve">Copyright © </w:t>
    </w:r>
    <w:r>
      <w:t xml:space="preserve">2017 </w:t>
    </w:r>
    <w:r w:rsidRPr="008F0F1A">
      <w:t>Pearson Australia (a division of Pearson Australia Group Pty Ltd)</w:t>
    </w:r>
    <w:r>
      <w:tab/>
    </w:r>
    <w:r w:rsidR="00AA7ED5">
      <w:t xml:space="preserve">Page </w:t>
    </w:r>
    <w:r w:rsidRPr="00AA7ED5">
      <w:fldChar w:fldCharType="begin"/>
    </w:r>
    <w:r w:rsidRPr="00AA7ED5">
      <w:instrText xml:space="preserve"> PAGE   \* MERGEFORMAT </w:instrText>
    </w:r>
    <w:r w:rsidRPr="00AA7ED5">
      <w:fldChar w:fldCharType="separate"/>
    </w:r>
    <w:r w:rsidR="00573BA4">
      <w:rPr>
        <w:noProof/>
      </w:rPr>
      <w:t>2</w:t>
    </w:r>
    <w:r w:rsidRPr="00AA7ED5">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1A5ACB" w14:textId="77777777" w:rsidR="00A8741D" w:rsidRDefault="00A8741D" w:rsidP="00A8741D">
    <w:pPr>
      <w:pStyle w:val="Pfootertext"/>
    </w:pPr>
  </w:p>
  <w:p w14:paraId="6719F6FC" w14:textId="77777777" w:rsidR="00A8741D" w:rsidRPr="00A8741D" w:rsidRDefault="00A8741D" w:rsidP="00A8741D">
    <w:pPr>
      <w:pStyle w:val="Pfootertext"/>
      <w:rPr>
        <w:b/>
        <w:sz w:val="18"/>
      </w:rPr>
    </w:pPr>
    <w:r w:rsidRPr="008F0F1A">
      <w:t xml:space="preserve">Copyright © </w:t>
    </w:r>
    <w:r>
      <w:t xml:space="preserve">2017 </w:t>
    </w:r>
    <w:r w:rsidRPr="008F0F1A">
      <w:t>Pearson Australia (a division of Pearson Australia Group Pty Ltd)</w:t>
    </w:r>
    <w:r>
      <w:tab/>
      <w:t xml:space="preserve">Page </w:t>
    </w:r>
    <w:r w:rsidRPr="00AA7ED5">
      <w:fldChar w:fldCharType="begin"/>
    </w:r>
    <w:r w:rsidRPr="00AA7ED5">
      <w:instrText xml:space="preserve"> PAGE   \* MERGEFORMAT </w:instrText>
    </w:r>
    <w:r w:rsidRPr="00AA7ED5">
      <w:fldChar w:fldCharType="separate"/>
    </w:r>
    <w:r w:rsidR="00573BA4">
      <w:rPr>
        <w:noProof/>
      </w:rPr>
      <w:t>1</w:t>
    </w:r>
    <w:r w:rsidRPr="00AA7ED5">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BC8251" w14:textId="77777777" w:rsidR="006F692F" w:rsidRDefault="006F692F" w:rsidP="00B91E57">
      <w:r>
        <w:separator/>
      </w:r>
    </w:p>
  </w:footnote>
  <w:footnote w:type="continuationSeparator" w:id="0">
    <w:p w14:paraId="73E0F4FC" w14:textId="77777777" w:rsidR="006F692F" w:rsidRDefault="006F692F" w:rsidP="00B91E5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D3EED1" w14:textId="78C382CC" w:rsidR="00AA7ED5" w:rsidRPr="00B232AE" w:rsidRDefault="00B232AE" w:rsidP="00B232AE">
    <w:pPr>
      <w:pStyle w:val="Pheadertext"/>
    </w:pPr>
    <w:r>
      <w:t>Pearson Mathematics 10–10A    Advanced trigonometry — Test A</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499BA9" w14:textId="77777777" w:rsidR="00B232AE" w:rsidRDefault="00B232AE" w:rsidP="00B232AE">
    <w:pPr>
      <w:pStyle w:val="Pheadertext"/>
    </w:pPr>
    <w:r>
      <w:t>Pearson Mathematics 10–10A</w:t>
    </w:r>
    <w:r>
      <w:tab/>
      <w:t xml:space="preserve">Name: </w:t>
    </w:r>
    <w:r>
      <w:tab/>
    </w:r>
  </w:p>
  <w:p w14:paraId="31DB32F8" w14:textId="0FC4FC1A" w:rsidR="00A8741D" w:rsidRPr="00B232AE" w:rsidRDefault="00B232AE" w:rsidP="00B232AE">
    <w:pPr>
      <w:pStyle w:val="Pheadertext"/>
    </w:pPr>
    <w:r>
      <w:t>Advanced trigonometry — Test A</w:t>
    </w:r>
    <w:r>
      <w:tab/>
      <w:t xml:space="preserve">Class: </w:t>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D846648"/>
    <w:lvl w:ilvl="0">
      <w:start w:val="1"/>
      <w:numFmt w:val="decimal"/>
      <w:lvlText w:val="%1."/>
      <w:lvlJc w:val="left"/>
      <w:pPr>
        <w:tabs>
          <w:tab w:val="num" w:pos="1492"/>
        </w:tabs>
        <w:ind w:left="1492" w:hanging="360"/>
      </w:pPr>
    </w:lvl>
  </w:abstractNum>
  <w:abstractNum w:abstractNumId="1">
    <w:nsid w:val="FFFFFF7D"/>
    <w:multiLevelType w:val="singleLevel"/>
    <w:tmpl w:val="B8808040"/>
    <w:lvl w:ilvl="0">
      <w:start w:val="1"/>
      <w:numFmt w:val="decimal"/>
      <w:lvlText w:val="%1."/>
      <w:lvlJc w:val="left"/>
      <w:pPr>
        <w:tabs>
          <w:tab w:val="num" w:pos="1209"/>
        </w:tabs>
        <w:ind w:left="1209" w:hanging="360"/>
      </w:pPr>
    </w:lvl>
  </w:abstractNum>
  <w:abstractNum w:abstractNumId="2">
    <w:nsid w:val="FFFFFF7E"/>
    <w:multiLevelType w:val="singleLevel"/>
    <w:tmpl w:val="BC36D994"/>
    <w:lvl w:ilvl="0">
      <w:start w:val="1"/>
      <w:numFmt w:val="decimal"/>
      <w:lvlText w:val="%1."/>
      <w:lvlJc w:val="left"/>
      <w:pPr>
        <w:tabs>
          <w:tab w:val="num" w:pos="926"/>
        </w:tabs>
        <w:ind w:left="926" w:hanging="360"/>
      </w:pPr>
    </w:lvl>
  </w:abstractNum>
  <w:abstractNum w:abstractNumId="3">
    <w:nsid w:val="FFFFFF7F"/>
    <w:multiLevelType w:val="singleLevel"/>
    <w:tmpl w:val="B6EC2626"/>
    <w:lvl w:ilvl="0">
      <w:start w:val="1"/>
      <w:numFmt w:val="decimal"/>
      <w:lvlText w:val="%1."/>
      <w:lvlJc w:val="left"/>
      <w:pPr>
        <w:tabs>
          <w:tab w:val="num" w:pos="643"/>
        </w:tabs>
        <w:ind w:left="643" w:hanging="360"/>
      </w:pPr>
    </w:lvl>
  </w:abstractNum>
  <w:abstractNum w:abstractNumId="4">
    <w:nsid w:val="FFFFFF80"/>
    <w:multiLevelType w:val="singleLevel"/>
    <w:tmpl w:val="FA3C511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4C7CAF6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633A050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CB422D6E"/>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2EBAE0FE"/>
    <w:lvl w:ilvl="0">
      <w:start w:val="1"/>
      <w:numFmt w:val="decimal"/>
      <w:lvlText w:val="%1."/>
      <w:lvlJc w:val="left"/>
      <w:pPr>
        <w:tabs>
          <w:tab w:val="num" w:pos="360"/>
        </w:tabs>
        <w:ind w:left="360" w:hanging="360"/>
      </w:pPr>
    </w:lvl>
  </w:abstractNum>
  <w:abstractNum w:abstractNumId="9">
    <w:nsid w:val="FFFFFF89"/>
    <w:multiLevelType w:val="singleLevel"/>
    <w:tmpl w:val="7366749A"/>
    <w:lvl w:ilvl="0">
      <w:start w:val="1"/>
      <w:numFmt w:val="bullet"/>
      <w:lvlText w:val=""/>
      <w:lvlJc w:val="left"/>
      <w:pPr>
        <w:tabs>
          <w:tab w:val="num" w:pos="360"/>
        </w:tabs>
        <w:ind w:left="360" w:hanging="360"/>
      </w:pPr>
      <w:rPr>
        <w:rFonts w:ascii="Symbol" w:hAnsi="Symbol" w:hint="default"/>
      </w:rPr>
    </w:lvl>
  </w:abstractNum>
  <w:abstractNum w:abstractNumId="10">
    <w:nsid w:val="04D3375B"/>
    <w:multiLevelType w:val="hybridMultilevel"/>
    <w:tmpl w:val="D21E7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66E58F2"/>
    <w:multiLevelType w:val="hybridMultilevel"/>
    <w:tmpl w:val="8E1EADD8"/>
    <w:lvl w:ilvl="0" w:tplc="A9CCD5DA">
      <w:start w:val="1"/>
      <w:numFmt w:val="lowerLetter"/>
      <w:lvlText w:val="(%1)"/>
      <w:lvlJc w:val="left"/>
      <w:pPr>
        <w:ind w:left="786"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34AB3CC5"/>
    <w:multiLevelType w:val="hybridMultilevel"/>
    <w:tmpl w:val="D5024A28"/>
    <w:lvl w:ilvl="0" w:tplc="5E7C362E">
      <w:start w:val="1"/>
      <w:numFmt w:val="bullet"/>
      <w:pStyle w:val="Pdot"/>
      <w:lvlText w:val=""/>
      <w:lvlJc w:val="left"/>
      <w:pPr>
        <w:tabs>
          <w:tab w:val="num" w:pos="1077"/>
        </w:tabs>
        <w:ind w:left="1077" w:hanging="357"/>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3">
    <w:nsid w:val="378D4BB1"/>
    <w:multiLevelType w:val="hybridMultilevel"/>
    <w:tmpl w:val="B6325580"/>
    <w:lvl w:ilvl="0" w:tplc="641011F2">
      <w:start w:val="1"/>
      <w:numFmt w:val="lowerLetter"/>
      <w:lvlText w:val="(%1)"/>
      <w:lvlJc w:val="left"/>
      <w:pPr>
        <w:ind w:left="405" w:hanging="405"/>
      </w:pPr>
      <w:rPr>
        <w:rFonts w:hint="default"/>
        <w:b/>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4">
    <w:nsid w:val="4A487980"/>
    <w:multiLevelType w:val="hybridMultilevel"/>
    <w:tmpl w:val="BBA431FE"/>
    <w:lvl w:ilvl="0" w:tplc="44141BA4">
      <w:start w:val="1"/>
      <w:numFmt w:val="decimal"/>
      <w:lvlText w:val="Question %1"/>
      <w:lvlJc w:val="left"/>
      <w:pPr>
        <w:ind w:left="720" w:hanging="360"/>
      </w:pPr>
      <w:rPr>
        <w:rFonts w:hint="default"/>
        <w:b/>
        <w:sz w:val="24"/>
        <w:szCs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nsid w:val="599A41C3"/>
    <w:multiLevelType w:val="hybridMultilevel"/>
    <w:tmpl w:val="39968998"/>
    <w:lvl w:ilvl="0" w:tplc="A08E0BDC">
      <w:start w:val="1"/>
      <w:numFmt w:val="lowerLetter"/>
      <w:lvlText w:val="(%1)"/>
      <w:lvlJc w:val="left"/>
      <w:pPr>
        <w:ind w:left="720" w:hanging="360"/>
      </w:pPr>
      <w:rPr>
        <w:rFonts w:eastAsia="Calibri"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nsid w:val="64D51623"/>
    <w:multiLevelType w:val="hybridMultilevel"/>
    <w:tmpl w:val="ED8E00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Wingdings"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Wingdings"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Wingdings"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70EB2803"/>
    <w:multiLevelType w:val="hybridMultilevel"/>
    <w:tmpl w:val="C98A4080"/>
    <w:lvl w:ilvl="0" w:tplc="DA8AF880">
      <w:start w:val="1"/>
      <w:numFmt w:val="lowerLetter"/>
      <w:lvlText w:val="(%1)"/>
      <w:lvlJc w:val="left"/>
      <w:pPr>
        <w:ind w:left="644" w:hanging="360"/>
      </w:pPr>
      <w:rPr>
        <w:rFonts w:hint="default"/>
        <w:b/>
      </w:rPr>
    </w:lvl>
    <w:lvl w:ilvl="1" w:tplc="3272F2AC">
      <w:start w:val="3"/>
      <w:numFmt w:val="lowerRoman"/>
      <w:lvlText w:val="(%2)"/>
      <w:lvlJc w:val="left"/>
      <w:pPr>
        <w:tabs>
          <w:tab w:val="num" w:pos="1724"/>
        </w:tabs>
        <w:ind w:left="1724" w:hanging="720"/>
      </w:pPr>
      <w:rPr>
        <w:rFonts w:hint="default"/>
      </w:rPr>
    </w:lvl>
    <w:lvl w:ilvl="2" w:tplc="0C09001B" w:tentative="1">
      <w:start w:val="1"/>
      <w:numFmt w:val="lowerRoman"/>
      <w:lvlText w:val="%3."/>
      <w:lvlJc w:val="right"/>
      <w:pPr>
        <w:ind w:left="2084" w:hanging="180"/>
      </w:pPr>
    </w:lvl>
    <w:lvl w:ilvl="3" w:tplc="0C09000F" w:tentative="1">
      <w:start w:val="1"/>
      <w:numFmt w:val="decimal"/>
      <w:lvlText w:val="%4."/>
      <w:lvlJc w:val="left"/>
      <w:pPr>
        <w:ind w:left="2804" w:hanging="360"/>
      </w:pPr>
    </w:lvl>
    <w:lvl w:ilvl="4" w:tplc="0C090019" w:tentative="1">
      <w:start w:val="1"/>
      <w:numFmt w:val="lowerLetter"/>
      <w:lvlText w:val="%5."/>
      <w:lvlJc w:val="left"/>
      <w:pPr>
        <w:ind w:left="3524" w:hanging="360"/>
      </w:pPr>
    </w:lvl>
    <w:lvl w:ilvl="5" w:tplc="0C09001B" w:tentative="1">
      <w:start w:val="1"/>
      <w:numFmt w:val="lowerRoman"/>
      <w:lvlText w:val="%6."/>
      <w:lvlJc w:val="right"/>
      <w:pPr>
        <w:ind w:left="4244" w:hanging="180"/>
      </w:pPr>
    </w:lvl>
    <w:lvl w:ilvl="6" w:tplc="0C09000F" w:tentative="1">
      <w:start w:val="1"/>
      <w:numFmt w:val="decimal"/>
      <w:lvlText w:val="%7."/>
      <w:lvlJc w:val="left"/>
      <w:pPr>
        <w:ind w:left="4964" w:hanging="360"/>
      </w:pPr>
    </w:lvl>
    <w:lvl w:ilvl="7" w:tplc="0C090019" w:tentative="1">
      <w:start w:val="1"/>
      <w:numFmt w:val="lowerLetter"/>
      <w:lvlText w:val="%8."/>
      <w:lvlJc w:val="left"/>
      <w:pPr>
        <w:ind w:left="5684" w:hanging="360"/>
      </w:pPr>
    </w:lvl>
    <w:lvl w:ilvl="8" w:tplc="0C09001B" w:tentative="1">
      <w:start w:val="1"/>
      <w:numFmt w:val="lowerRoman"/>
      <w:lvlText w:val="%9."/>
      <w:lvlJc w:val="right"/>
      <w:pPr>
        <w:ind w:left="6404" w:hanging="180"/>
      </w:pPr>
    </w:lvl>
  </w:abstractNum>
  <w:abstractNum w:abstractNumId="18">
    <w:nsid w:val="71E93AE2"/>
    <w:multiLevelType w:val="hybridMultilevel"/>
    <w:tmpl w:val="72EEB17E"/>
    <w:lvl w:ilvl="0" w:tplc="04B8745C">
      <w:start w:val="10"/>
      <w:numFmt w:val="bullet"/>
      <w:lvlText w:val=""/>
      <w:lvlJc w:val="left"/>
      <w:pPr>
        <w:tabs>
          <w:tab w:val="num" w:pos="720"/>
        </w:tabs>
        <w:ind w:left="720" w:hanging="360"/>
      </w:pPr>
      <w:rPr>
        <w:rFonts w:ascii="Symbol" w:eastAsia="Times New Roman" w:hAnsi="Symbol" w:cs="Times New Roman"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18"/>
  </w:num>
  <w:num w:numId="3">
    <w:abstractNumId w:val="12"/>
  </w:num>
  <w:num w:numId="4">
    <w:abstractNumId w:val="14"/>
  </w:num>
  <w:num w:numId="5">
    <w:abstractNumId w:val="16"/>
  </w:num>
  <w:num w:numId="6">
    <w:abstractNumId w:val="10"/>
  </w:num>
  <w:num w:numId="7">
    <w:abstractNumId w:val="15"/>
  </w:num>
  <w:num w:numId="8">
    <w:abstractNumId w:val="13"/>
  </w:num>
  <w:num w:numId="9">
    <w:abstractNumId w:val="17"/>
  </w:num>
  <w:num w:numId="10">
    <w:abstractNumId w:val="11"/>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1E57"/>
    <w:rsid w:val="000135C2"/>
    <w:rsid w:val="00017D54"/>
    <w:rsid w:val="0002716F"/>
    <w:rsid w:val="00032FF3"/>
    <w:rsid w:val="0003306F"/>
    <w:rsid w:val="00033C5C"/>
    <w:rsid w:val="00037010"/>
    <w:rsid w:val="000407AC"/>
    <w:rsid w:val="000413F6"/>
    <w:rsid w:val="00052D5F"/>
    <w:rsid w:val="00057492"/>
    <w:rsid w:val="00057841"/>
    <w:rsid w:val="00062A9B"/>
    <w:rsid w:val="00062B27"/>
    <w:rsid w:val="00064993"/>
    <w:rsid w:val="00066722"/>
    <w:rsid w:val="00070637"/>
    <w:rsid w:val="00076BF9"/>
    <w:rsid w:val="00080A36"/>
    <w:rsid w:val="00082AD0"/>
    <w:rsid w:val="00082C42"/>
    <w:rsid w:val="00090B15"/>
    <w:rsid w:val="00094B98"/>
    <w:rsid w:val="000B3CB7"/>
    <w:rsid w:val="000C0B5B"/>
    <w:rsid w:val="000C4CB1"/>
    <w:rsid w:val="000C6C56"/>
    <w:rsid w:val="000D0CBD"/>
    <w:rsid w:val="000F52E2"/>
    <w:rsid w:val="00102C9F"/>
    <w:rsid w:val="00114E72"/>
    <w:rsid w:val="001177F4"/>
    <w:rsid w:val="00121EAB"/>
    <w:rsid w:val="001249D4"/>
    <w:rsid w:val="00133398"/>
    <w:rsid w:val="00136289"/>
    <w:rsid w:val="001425C1"/>
    <w:rsid w:val="001530AF"/>
    <w:rsid w:val="00153C7C"/>
    <w:rsid w:val="001605F8"/>
    <w:rsid w:val="00160C54"/>
    <w:rsid w:val="00180D86"/>
    <w:rsid w:val="001839F8"/>
    <w:rsid w:val="001A0D3A"/>
    <w:rsid w:val="001B2E48"/>
    <w:rsid w:val="001B433F"/>
    <w:rsid w:val="001C4DB3"/>
    <w:rsid w:val="001E61E7"/>
    <w:rsid w:val="001F3755"/>
    <w:rsid w:val="001F3D5E"/>
    <w:rsid w:val="001F5E59"/>
    <w:rsid w:val="002027AC"/>
    <w:rsid w:val="00205ABB"/>
    <w:rsid w:val="00223001"/>
    <w:rsid w:val="002375ED"/>
    <w:rsid w:val="002509BC"/>
    <w:rsid w:val="00254DC3"/>
    <w:rsid w:val="00261E5A"/>
    <w:rsid w:val="002635BA"/>
    <w:rsid w:val="00271289"/>
    <w:rsid w:val="0029660A"/>
    <w:rsid w:val="0029665F"/>
    <w:rsid w:val="002A61AB"/>
    <w:rsid w:val="002B401B"/>
    <w:rsid w:val="002C0D5B"/>
    <w:rsid w:val="002C3C99"/>
    <w:rsid w:val="002C5286"/>
    <w:rsid w:val="002D2E83"/>
    <w:rsid w:val="002D66F8"/>
    <w:rsid w:val="002E0784"/>
    <w:rsid w:val="002E154B"/>
    <w:rsid w:val="002F6821"/>
    <w:rsid w:val="00307A48"/>
    <w:rsid w:val="00307F32"/>
    <w:rsid w:val="003166A7"/>
    <w:rsid w:val="00317BB0"/>
    <w:rsid w:val="00323197"/>
    <w:rsid w:val="00323AB7"/>
    <w:rsid w:val="00334607"/>
    <w:rsid w:val="00335B72"/>
    <w:rsid w:val="00345684"/>
    <w:rsid w:val="0035678E"/>
    <w:rsid w:val="003618B8"/>
    <w:rsid w:val="003624C0"/>
    <w:rsid w:val="00363DAC"/>
    <w:rsid w:val="003649A6"/>
    <w:rsid w:val="0036586D"/>
    <w:rsid w:val="00367C6C"/>
    <w:rsid w:val="00374306"/>
    <w:rsid w:val="00376745"/>
    <w:rsid w:val="0039270F"/>
    <w:rsid w:val="00392999"/>
    <w:rsid w:val="00392C29"/>
    <w:rsid w:val="00393ADE"/>
    <w:rsid w:val="003A2B20"/>
    <w:rsid w:val="003A6EA1"/>
    <w:rsid w:val="003B3BBF"/>
    <w:rsid w:val="003C1799"/>
    <w:rsid w:val="003C1BFC"/>
    <w:rsid w:val="003C445D"/>
    <w:rsid w:val="003E3349"/>
    <w:rsid w:val="003E7772"/>
    <w:rsid w:val="004066D1"/>
    <w:rsid w:val="00412093"/>
    <w:rsid w:val="00413A15"/>
    <w:rsid w:val="004161B6"/>
    <w:rsid w:val="00420B07"/>
    <w:rsid w:val="004276DE"/>
    <w:rsid w:val="0043227F"/>
    <w:rsid w:val="00437B6B"/>
    <w:rsid w:val="00452041"/>
    <w:rsid w:val="00456CE0"/>
    <w:rsid w:val="00457310"/>
    <w:rsid w:val="00461A0F"/>
    <w:rsid w:val="0046226B"/>
    <w:rsid w:val="00464A71"/>
    <w:rsid w:val="00466039"/>
    <w:rsid w:val="00471B15"/>
    <w:rsid w:val="00472CCA"/>
    <w:rsid w:val="004738E1"/>
    <w:rsid w:val="00476B22"/>
    <w:rsid w:val="0048344D"/>
    <w:rsid w:val="00485A37"/>
    <w:rsid w:val="00491D4C"/>
    <w:rsid w:val="004A1C99"/>
    <w:rsid w:val="004A468C"/>
    <w:rsid w:val="004A5DD5"/>
    <w:rsid w:val="004B722F"/>
    <w:rsid w:val="004C23FF"/>
    <w:rsid w:val="004C5E1E"/>
    <w:rsid w:val="004D01B5"/>
    <w:rsid w:val="004D1F35"/>
    <w:rsid w:val="004D24DE"/>
    <w:rsid w:val="004D3645"/>
    <w:rsid w:val="004F03F0"/>
    <w:rsid w:val="004F3DBD"/>
    <w:rsid w:val="004F5839"/>
    <w:rsid w:val="004F59F5"/>
    <w:rsid w:val="005067E7"/>
    <w:rsid w:val="0052478A"/>
    <w:rsid w:val="0052656A"/>
    <w:rsid w:val="00530D78"/>
    <w:rsid w:val="00554ECF"/>
    <w:rsid w:val="00557DEA"/>
    <w:rsid w:val="00561C8E"/>
    <w:rsid w:val="005628FE"/>
    <w:rsid w:val="00564139"/>
    <w:rsid w:val="005644F4"/>
    <w:rsid w:val="00565AAA"/>
    <w:rsid w:val="005665F4"/>
    <w:rsid w:val="00567CE7"/>
    <w:rsid w:val="00571F02"/>
    <w:rsid w:val="00573BA4"/>
    <w:rsid w:val="00582BD5"/>
    <w:rsid w:val="0059291C"/>
    <w:rsid w:val="00594DB1"/>
    <w:rsid w:val="005A07A0"/>
    <w:rsid w:val="005A6C19"/>
    <w:rsid w:val="005B5208"/>
    <w:rsid w:val="005C1799"/>
    <w:rsid w:val="005C2DB7"/>
    <w:rsid w:val="005C3318"/>
    <w:rsid w:val="005C6EE5"/>
    <w:rsid w:val="00604D55"/>
    <w:rsid w:val="00606690"/>
    <w:rsid w:val="0060765D"/>
    <w:rsid w:val="00607F60"/>
    <w:rsid w:val="00617BEA"/>
    <w:rsid w:val="00620120"/>
    <w:rsid w:val="006315DD"/>
    <w:rsid w:val="00653C60"/>
    <w:rsid w:val="00665AA1"/>
    <w:rsid w:val="0066782B"/>
    <w:rsid w:val="00671B4C"/>
    <w:rsid w:val="00681A57"/>
    <w:rsid w:val="00686BB3"/>
    <w:rsid w:val="00696538"/>
    <w:rsid w:val="006B08D9"/>
    <w:rsid w:val="006B2DF9"/>
    <w:rsid w:val="006C1C01"/>
    <w:rsid w:val="006C4B2F"/>
    <w:rsid w:val="006D029A"/>
    <w:rsid w:val="006D2264"/>
    <w:rsid w:val="006D2DD8"/>
    <w:rsid w:val="006D6A33"/>
    <w:rsid w:val="006D6A60"/>
    <w:rsid w:val="006D6B75"/>
    <w:rsid w:val="006E28FE"/>
    <w:rsid w:val="006E6CBD"/>
    <w:rsid w:val="006E7B52"/>
    <w:rsid w:val="006F2BB6"/>
    <w:rsid w:val="006F3AF7"/>
    <w:rsid w:val="006F48EB"/>
    <w:rsid w:val="006F692F"/>
    <w:rsid w:val="00703C41"/>
    <w:rsid w:val="0070464D"/>
    <w:rsid w:val="00707614"/>
    <w:rsid w:val="00713EAF"/>
    <w:rsid w:val="00715815"/>
    <w:rsid w:val="0072023A"/>
    <w:rsid w:val="00722B45"/>
    <w:rsid w:val="007313E8"/>
    <w:rsid w:val="00732B3C"/>
    <w:rsid w:val="00753075"/>
    <w:rsid w:val="007632EC"/>
    <w:rsid w:val="007701CE"/>
    <w:rsid w:val="007721B9"/>
    <w:rsid w:val="00775656"/>
    <w:rsid w:val="00775F8D"/>
    <w:rsid w:val="00781345"/>
    <w:rsid w:val="007932FB"/>
    <w:rsid w:val="00796A94"/>
    <w:rsid w:val="007A1A60"/>
    <w:rsid w:val="007B7545"/>
    <w:rsid w:val="007C05E1"/>
    <w:rsid w:val="007D3891"/>
    <w:rsid w:val="007D4058"/>
    <w:rsid w:val="007E3069"/>
    <w:rsid w:val="008003A7"/>
    <w:rsid w:val="00800E0B"/>
    <w:rsid w:val="00807A3C"/>
    <w:rsid w:val="00814B1B"/>
    <w:rsid w:val="008160C9"/>
    <w:rsid w:val="00817AEB"/>
    <w:rsid w:val="008226DD"/>
    <w:rsid w:val="00823BB8"/>
    <w:rsid w:val="008266C5"/>
    <w:rsid w:val="00842378"/>
    <w:rsid w:val="008453BA"/>
    <w:rsid w:val="00851029"/>
    <w:rsid w:val="0085608B"/>
    <w:rsid w:val="00861454"/>
    <w:rsid w:val="00871B83"/>
    <w:rsid w:val="00872A57"/>
    <w:rsid w:val="00875996"/>
    <w:rsid w:val="00883D65"/>
    <w:rsid w:val="00887F5C"/>
    <w:rsid w:val="008A06F7"/>
    <w:rsid w:val="008A09A7"/>
    <w:rsid w:val="008A2708"/>
    <w:rsid w:val="008B27CF"/>
    <w:rsid w:val="008B5DC2"/>
    <w:rsid w:val="008C44CE"/>
    <w:rsid w:val="008C702A"/>
    <w:rsid w:val="008D3E39"/>
    <w:rsid w:val="008D4952"/>
    <w:rsid w:val="008E3A48"/>
    <w:rsid w:val="008E5E2E"/>
    <w:rsid w:val="008F0DDC"/>
    <w:rsid w:val="008F0EC6"/>
    <w:rsid w:val="009023C1"/>
    <w:rsid w:val="00911863"/>
    <w:rsid w:val="00911BEA"/>
    <w:rsid w:val="009128C3"/>
    <w:rsid w:val="00913906"/>
    <w:rsid w:val="00914BFC"/>
    <w:rsid w:val="0091733C"/>
    <w:rsid w:val="0092625F"/>
    <w:rsid w:val="009303E1"/>
    <w:rsid w:val="00934CAB"/>
    <w:rsid w:val="00935B41"/>
    <w:rsid w:val="0093734D"/>
    <w:rsid w:val="009437F9"/>
    <w:rsid w:val="009461B8"/>
    <w:rsid w:val="00950FFA"/>
    <w:rsid w:val="0095169A"/>
    <w:rsid w:val="009578F5"/>
    <w:rsid w:val="0096034C"/>
    <w:rsid w:val="00962392"/>
    <w:rsid w:val="009841D7"/>
    <w:rsid w:val="00990030"/>
    <w:rsid w:val="009A3C6A"/>
    <w:rsid w:val="009A776D"/>
    <w:rsid w:val="009C1F04"/>
    <w:rsid w:val="009C3377"/>
    <w:rsid w:val="009D03D9"/>
    <w:rsid w:val="009D35E0"/>
    <w:rsid w:val="009D6ABC"/>
    <w:rsid w:val="009E2643"/>
    <w:rsid w:val="009F2FC5"/>
    <w:rsid w:val="00A16BC1"/>
    <w:rsid w:val="00A215AF"/>
    <w:rsid w:val="00A23D25"/>
    <w:rsid w:val="00A35659"/>
    <w:rsid w:val="00A37631"/>
    <w:rsid w:val="00A450C7"/>
    <w:rsid w:val="00A5299B"/>
    <w:rsid w:val="00A532DD"/>
    <w:rsid w:val="00A573F3"/>
    <w:rsid w:val="00A57648"/>
    <w:rsid w:val="00A609BB"/>
    <w:rsid w:val="00A61D4A"/>
    <w:rsid w:val="00A66E55"/>
    <w:rsid w:val="00A71913"/>
    <w:rsid w:val="00A74962"/>
    <w:rsid w:val="00A807EE"/>
    <w:rsid w:val="00A822F0"/>
    <w:rsid w:val="00A82CF9"/>
    <w:rsid w:val="00A84F5E"/>
    <w:rsid w:val="00A8741D"/>
    <w:rsid w:val="00A90404"/>
    <w:rsid w:val="00A92695"/>
    <w:rsid w:val="00A96CBC"/>
    <w:rsid w:val="00AA25D9"/>
    <w:rsid w:val="00AA7ED5"/>
    <w:rsid w:val="00AB1640"/>
    <w:rsid w:val="00AC6741"/>
    <w:rsid w:val="00AD2442"/>
    <w:rsid w:val="00AD4FD5"/>
    <w:rsid w:val="00AE32F8"/>
    <w:rsid w:val="00AE3D80"/>
    <w:rsid w:val="00AF0F2C"/>
    <w:rsid w:val="00AF2E76"/>
    <w:rsid w:val="00AF5384"/>
    <w:rsid w:val="00B11C16"/>
    <w:rsid w:val="00B12113"/>
    <w:rsid w:val="00B13718"/>
    <w:rsid w:val="00B15351"/>
    <w:rsid w:val="00B20287"/>
    <w:rsid w:val="00B21E3E"/>
    <w:rsid w:val="00B232AE"/>
    <w:rsid w:val="00B25421"/>
    <w:rsid w:val="00B306F3"/>
    <w:rsid w:val="00B31E6A"/>
    <w:rsid w:val="00B32D92"/>
    <w:rsid w:val="00B43B6F"/>
    <w:rsid w:val="00B46721"/>
    <w:rsid w:val="00B60207"/>
    <w:rsid w:val="00B632C3"/>
    <w:rsid w:val="00B6363F"/>
    <w:rsid w:val="00B63D7A"/>
    <w:rsid w:val="00B6458B"/>
    <w:rsid w:val="00B73321"/>
    <w:rsid w:val="00B80E51"/>
    <w:rsid w:val="00B80E6D"/>
    <w:rsid w:val="00B86D7F"/>
    <w:rsid w:val="00B91091"/>
    <w:rsid w:val="00B91E57"/>
    <w:rsid w:val="00BB3052"/>
    <w:rsid w:val="00BB572C"/>
    <w:rsid w:val="00BB745A"/>
    <w:rsid w:val="00BB7A96"/>
    <w:rsid w:val="00BC28AD"/>
    <w:rsid w:val="00BD0724"/>
    <w:rsid w:val="00BD08D5"/>
    <w:rsid w:val="00BF14C7"/>
    <w:rsid w:val="00BF2CAA"/>
    <w:rsid w:val="00BF49B8"/>
    <w:rsid w:val="00BF58C2"/>
    <w:rsid w:val="00BF678B"/>
    <w:rsid w:val="00C060D0"/>
    <w:rsid w:val="00C10D76"/>
    <w:rsid w:val="00C13F88"/>
    <w:rsid w:val="00C15226"/>
    <w:rsid w:val="00C163CD"/>
    <w:rsid w:val="00C166E6"/>
    <w:rsid w:val="00C1714A"/>
    <w:rsid w:val="00C227ED"/>
    <w:rsid w:val="00C30E18"/>
    <w:rsid w:val="00C41B73"/>
    <w:rsid w:val="00C5000C"/>
    <w:rsid w:val="00C5054A"/>
    <w:rsid w:val="00C50C69"/>
    <w:rsid w:val="00C51718"/>
    <w:rsid w:val="00C522B4"/>
    <w:rsid w:val="00C56D83"/>
    <w:rsid w:val="00C6606B"/>
    <w:rsid w:val="00C75F4E"/>
    <w:rsid w:val="00C815D9"/>
    <w:rsid w:val="00C9254A"/>
    <w:rsid w:val="00C94A9A"/>
    <w:rsid w:val="00CB3D6D"/>
    <w:rsid w:val="00CC0D68"/>
    <w:rsid w:val="00CC2D66"/>
    <w:rsid w:val="00CC7D1F"/>
    <w:rsid w:val="00CD00EA"/>
    <w:rsid w:val="00CE2DDA"/>
    <w:rsid w:val="00CF0C64"/>
    <w:rsid w:val="00CF4C57"/>
    <w:rsid w:val="00D012C9"/>
    <w:rsid w:val="00D01C11"/>
    <w:rsid w:val="00D027D6"/>
    <w:rsid w:val="00D03976"/>
    <w:rsid w:val="00D062EA"/>
    <w:rsid w:val="00D169AD"/>
    <w:rsid w:val="00D306C4"/>
    <w:rsid w:val="00D363FF"/>
    <w:rsid w:val="00D40DCF"/>
    <w:rsid w:val="00D43956"/>
    <w:rsid w:val="00D45D65"/>
    <w:rsid w:val="00D47264"/>
    <w:rsid w:val="00D476C7"/>
    <w:rsid w:val="00D50DA9"/>
    <w:rsid w:val="00D5254C"/>
    <w:rsid w:val="00D55245"/>
    <w:rsid w:val="00D5578D"/>
    <w:rsid w:val="00D5788E"/>
    <w:rsid w:val="00D6018A"/>
    <w:rsid w:val="00D61AAA"/>
    <w:rsid w:val="00D6673C"/>
    <w:rsid w:val="00D747CC"/>
    <w:rsid w:val="00D817B5"/>
    <w:rsid w:val="00D90F38"/>
    <w:rsid w:val="00D94C52"/>
    <w:rsid w:val="00D97551"/>
    <w:rsid w:val="00DA13D7"/>
    <w:rsid w:val="00DA3BBA"/>
    <w:rsid w:val="00DA6D73"/>
    <w:rsid w:val="00DB2FDA"/>
    <w:rsid w:val="00DC208E"/>
    <w:rsid w:val="00DD45D8"/>
    <w:rsid w:val="00DE113C"/>
    <w:rsid w:val="00DE3994"/>
    <w:rsid w:val="00DE3F36"/>
    <w:rsid w:val="00DE45D5"/>
    <w:rsid w:val="00E01186"/>
    <w:rsid w:val="00E021E4"/>
    <w:rsid w:val="00E02483"/>
    <w:rsid w:val="00E02C5B"/>
    <w:rsid w:val="00E07A23"/>
    <w:rsid w:val="00E10D96"/>
    <w:rsid w:val="00E118B3"/>
    <w:rsid w:val="00E23929"/>
    <w:rsid w:val="00E2498A"/>
    <w:rsid w:val="00E41E87"/>
    <w:rsid w:val="00E42B3B"/>
    <w:rsid w:val="00E4401F"/>
    <w:rsid w:val="00E522E3"/>
    <w:rsid w:val="00E56C69"/>
    <w:rsid w:val="00E616ED"/>
    <w:rsid w:val="00E643F1"/>
    <w:rsid w:val="00E66F4C"/>
    <w:rsid w:val="00E7580A"/>
    <w:rsid w:val="00E80255"/>
    <w:rsid w:val="00E804F6"/>
    <w:rsid w:val="00E904DF"/>
    <w:rsid w:val="00E926CC"/>
    <w:rsid w:val="00E96EDA"/>
    <w:rsid w:val="00EA305E"/>
    <w:rsid w:val="00EA3341"/>
    <w:rsid w:val="00EB190B"/>
    <w:rsid w:val="00EB68F9"/>
    <w:rsid w:val="00EC0922"/>
    <w:rsid w:val="00ED79FA"/>
    <w:rsid w:val="00EE19BA"/>
    <w:rsid w:val="00EE7C00"/>
    <w:rsid w:val="00EF202B"/>
    <w:rsid w:val="00EF30D8"/>
    <w:rsid w:val="00EF38CC"/>
    <w:rsid w:val="00EF6108"/>
    <w:rsid w:val="00F021C8"/>
    <w:rsid w:val="00F06195"/>
    <w:rsid w:val="00F1598F"/>
    <w:rsid w:val="00F24B10"/>
    <w:rsid w:val="00F279DF"/>
    <w:rsid w:val="00F41913"/>
    <w:rsid w:val="00F50CA5"/>
    <w:rsid w:val="00F52851"/>
    <w:rsid w:val="00F5599A"/>
    <w:rsid w:val="00F80273"/>
    <w:rsid w:val="00F93270"/>
    <w:rsid w:val="00F97169"/>
    <w:rsid w:val="00FA1C1E"/>
    <w:rsid w:val="00FA71CA"/>
    <w:rsid w:val="00FB077E"/>
    <w:rsid w:val="00FB4663"/>
    <w:rsid w:val="00FC2A4C"/>
    <w:rsid w:val="00FD1FE1"/>
    <w:rsid w:val="00FE3101"/>
    <w:rsid w:val="00FE47F1"/>
    <w:rsid w:val="00FE4B25"/>
    <w:rsid w:val="00FE6891"/>
    <w:rsid w:val="00FF1B08"/>
    <w:rsid w:val="00FF3DDE"/>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7DE0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2" w:semiHidden="0" w:unhideWhenUsed="0"/>
    <w:lsdException w:name="index 3" w:semiHidden="0" w:unhideWhenUsed="0"/>
    <w:lsdException w:name="index 4" w:semiHidden="0" w:unhideWhenUsed="0"/>
    <w:lsdException w:name="index 5" w:semiHidden="0" w:unhideWhenUsed="0"/>
    <w:lsdException w:name="index 6" w:semiHidden="0" w:unhideWhenUsed="0"/>
    <w:lsdException w:name="caption" w:qFormat="1"/>
    <w:lsdException w:name="List Number 2" w:semiHidden="0" w:unhideWhenUsed="0"/>
    <w:lsdException w:name="List Number 5" w:semiHidden="0" w:unhideWhenUsed="0"/>
    <w:lsdException w:name="Title" w:semiHidden="0" w:unhideWhenUsed="0" w:qFormat="1"/>
    <w:lsdException w:name="Subtitle" w:semiHidden="0" w:unhideWhenUsed="0" w:qFormat="1"/>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semiHidden="0" w:unhideWhenUsed="0" w:qFormat="1"/>
    <w:lsdException w:name="Emphasis" w:semiHidden="0" w:unhideWhenUsed="0" w:qFormat="1"/>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3891"/>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dot">
    <w:name w:val="P: dot"/>
    <w:rsid w:val="00C9254A"/>
    <w:pPr>
      <w:keepLines/>
      <w:numPr>
        <w:numId w:val="3"/>
      </w:numPr>
      <w:tabs>
        <w:tab w:val="left" w:pos="284"/>
        <w:tab w:val="left" w:pos="567"/>
        <w:tab w:val="left" w:pos="851"/>
        <w:tab w:val="left" w:pos="1134"/>
        <w:tab w:val="left" w:pos="1418"/>
        <w:tab w:val="left" w:pos="1701"/>
      </w:tabs>
      <w:spacing w:after="120" w:line="288" w:lineRule="auto"/>
      <w:ind w:left="568" w:hanging="284"/>
      <w:contextualSpacing/>
    </w:pPr>
    <w:rPr>
      <w:sz w:val="24"/>
      <w:szCs w:val="22"/>
      <w:lang w:eastAsia="en-US"/>
    </w:rPr>
  </w:style>
  <w:style w:type="paragraph" w:customStyle="1" w:styleId="Pdotafter">
    <w:name w:val="P: dot after"/>
    <w:rsid w:val="00D747CC"/>
    <w:pPr>
      <w:spacing w:after="120" w:line="288" w:lineRule="auto"/>
      <w:ind w:left="567"/>
      <w:contextualSpacing/>
    </w:pPr>
    <w:rPr>
      <w:sz w:val="24"/>
      <w:szCs w:val="22"/>
      <w:lang w:eastAsia="en-US"/>
    </w:rPr>
  </w:style>
  <w:style w:type="paragraph" w:customStyle="1" w:styleId="Pdotdash">
    <w:name w:val="P: dot dash"/>
    <w:basedOn w:val="Pdotafter"/>
    <w:rsid w:val="00D747CC"/>
    <w:pPr>
      <w:spacing w:line="276" w:lineRule="auto"/>
      <w:ind w:left="851" w:hanging="284"/>
    </w:pPr>
  </w:style>
  <w:style w:type="paragraph" w:customStyle="1" w:styleId="Pnum">
    <w:name w:val="P: num"/>
    <w:next w:val="Pdot"/>
    <w:rsid w:val="00D747CC"/>
    <w:pPr>
      <w:keepNext/>
      <w:tabs>
        <w:tab w:val="left" w:pos="567"/>
      </w:tabs>
      <w:spacing w:after="120"/>
      <w:ind w:left="340" w:hanging="340"/>
    </w:pPr>
    <w:rPr>
      <w:b/>
      <w:sz w:val="24"/>
      <w:szCs w:val="22"/>
      <w:lang w:eastAsia="en-US"/>
    </w:rPr>
  </w:style>
  <w:style w:type="paragraph" w:customStyle="1" w:styleId="PtitleA">
    <w:name w:val="P: title A"/>
    <w:rsid w:val="00817AEB"/>
    <w:pPr>
      <w:spacing w:after="120"/>
      <w:jc w:val="center"/>
    </w:pPr>
    <w:rPr>
      <w:rFonts w:asciiTheme="minorHAnsi" w:hAnsiTheme="minorHAnsi"/>
      <w:sz w:val="36"/>
      <w:szCs w:val="22"/>
      <w:lang w:eastAsia="en-US"/>
    </w:rPr>
  </w:style>
  <w:style w:type="paragraph" w:customStyle="1" w:styleId="PtitleB">
    <w:name w:val="P: title B"/>
    <w:rsid w:val="00D747CC"/>
    <w:pPr>
      <w:spacing w:after="360"/>
      <w:contextualSpacing/>
      <w:jc w:val="center"/>
    </w:pPr>
    <w:rPr>
      <w:rFonts w:asciiTheme="minorHAnsi" w:hAnsiTheme="minorHAnsi"/>
      <w:sz w:val="24"/>
      <w:szCs w:val="22"/>
      <w:lang w:eastAsia="en-US"/>
    </w:rPr>
  </w:style>
  <w:style w:type="paragraph" w:customStyle="1" w:styleId="Psectionheading">
    <w:name w:val="P: section heading"/>
    <w:next w:val="Pbodytextfullout"/>
    <w:rsid w:val="002509BC"/>
    <w:pPr>
      <w:keepNext/>
      <w:spacing w:after="200"/>
    </w:pPr>
    <w:rPr>
      <w:rFonts w:asciiTheme="minorHAnsi" w:hAnsiTheme="minorHAnsi"/>
      <w:i/>
      <w:sz w:val="28"/>
      <w:szCs w:val="24"/>
    </w:rPr>
  </w:style>
  <w:style w:type="paragraph" w:customStyle="1" w:styleId="Pbodytextfullout">
    <w:name w:val="P: body text fullout"/>
    <w:basedOn w:val="Normal"/>
    <w:rsid w:val="00817AEB"/>
    <w:pPr>
      <w:spacing w:after="120"/>
    </w:pPr>
  </w:style>
  <w:style w:type="character" w:customStyle="1" w:styleId="Pemphasisasis">
    <w:name w:val="P:  emphasis as is"/>
    <w:basedOn w:val="DefaultParagraphFont"/>
    <w:rsid w:val="005A6C19"/>
    <w:rPr>
      <w:i/>
    </w:rPr>
  </w:style>
  <w:style w:type="character" w:customStyle="1" w:styleId="Pboldasis">
    <w:name w:val="P:  bold as is"/>
    <w:basedOn w:val="DefaultParagraphFont"/>
    <w:rsid w:val="0059291C"/>
    <w:rPr>
      <w:b/>
    </w:rPr>
  </w:style>
  <w:style w:type="paragraph" w:styleId="Header">
    <w:name w:val="header"/>
    <w:basedOn w:val="Normal"/>
    <w:link w:val="HeaderChar"/>
    <w:rsid w:val="00B91E57"/>
    <w:pPr>
      <w:tabs>
        <w:tab w:val="center" w:pos="4513"/>
        <w:tab w:val="right" w:pos="9026"/>
      </w:tabs>
    </w:pPr>
  </w:style>
  <w:style w:type="character" w:customStyle="1" w:styleId="HeaderChar">
    <w:name w:val="Header Char"/>
    <w:basedOn w:val="DefaultParagraphFont"/>
    <w:link w:val="Header"/>
    <w:uiPriority w:val="99"/>
    <w:rsid w:val="00B91E57"/>
    <w:rPr>
      <w:sz w:val="24"/>
      <w:szCs w:val="24"/>
    </w:rPr>
  </w:style>
  <w:style w:type="paragraph" w:styleId="Footer">
    <w:name w:val="footer"/>
    <w:basedOn w:val="Normal"/>
    <w:link w:val="FooterChar"/>
    <w:rsid w:val="00B91E57"/>
    <w:pPr>
      <w:tabs>
        <w:tab w:val="center" w:pos="4513"/>
        <w:tab w:val="right" w:pos="9026"/>
      </w:tabs>
    </w:pPr>
  </w:style>
  <w:style w:type="character" w:customStyle="1" w:styleId="FooterChar">
    <w:name w:val="Footer Char"/>
    <w:basedOn w:val="DefaultParagraphFont"/>
    <w:link w:val="Footer"/>
    <w:rsid w:val="00B91E57"/>
    <w:rPr>
      <w:sz w:val="24"/>
      <w:szCs w:val="24"/>
    </w:rPr>
  </w:style>
  <w:style w:type="paragraph" w:styleId="BalloonText">
    <w:name w:val="Balloon Text"/>
    <w:basedOn w:val="Normal"/>
    <w:link w:val="BalloonTextChar"/>
    <w:rsid w:val="00B91E57"/>
    <w:rPr>
      <w:rFonts w:ascii="Tahoma" w:hAnsi="Tahoma" w:cs="Tahoma"/>
      <w:sz w:val="16"/>
      <w:szCs w:val="16"/>
    </w:rPr>
  </w:style>
  <w:style w:type="character" w:customStyle="1" w:styleId="BalloonTextChar">
    <w:name w:val="Balloon Text Char"/>
    <w:basedOn w:val="DefaultParagraphFont"/>
    <w:link w:val="BalloonText"/>
    <w:rsid w:val="00B91E57"/>
    <w:rPr>
      <w:rFonts w:ascii="Tahoma" w:hAnsi="Tahoma" w:cs="Tahoma"/>
      <w:sz w:val="16"/>
      <w:szCs w:val="16"/>
    </w:rPr>
  </w:style>
  <w:style w:type="paragraph" w:customStyle="1" w:styleId="Pheadertext">
    <w:name w:val="P: header text"/>
    <w:qFormat/>
    <w:rsid w:val="00B91E57"/>
    <w:pPr>
      <w:tabs>
        <w:tab w:val="left" w:pos="6521"/>
        <w:tab w:val="right" w:leader="underscore" w:pos="9923"/>
      </w:tabs>
      <w:spacing w:after="120"/>
    </w:pPr>
    <w:rPr>
      <w:b/>
      <w:sz w:val="24"/>
      <w:szCs w:val="24"/>
    </w:rPr>
  </w:style>
  <w:style w:type="paragraph" w:customStyle="1" w:styleId="Pfootertext">
    <w:name w:val="P: footer text"/>
    <w:qFormat/>
    <w:rsid w:val="003C1799"/>
    <w:pPr>
      <w:tabs>
        <w:tab w:val="right" w:pos="9639"/>
      </w:tabs>
    </w:pPr>
    <w:rPr>
      <w:sz w:val="16"/>
      <w:szCs w:val="18"/>
    </w:rPr>
  </w:style>
  <w:style w:type="character" w:customStyle="1" w:styleId="Cpagenumber">
    <w:name w:val="C: pagenumber"/>
    <w:basedOn w:val="DefaultParagraphFont"/>
    <w:uiPriority w:val="1"/>
    <w:qFormat/>
    <w:rsid w:val="00B91E57"/>
    <w:rPr>
      <w:b/>
      <w:i w:val="0"/>
      <w:sz w:val="18"/>
    </w:rPr>
  </w:style>
  <w:style w:type="character" w:styleId="CommentReference">
    <w:name w:val="annotation reference"/>
    <w:basedOn w:val="DefaultParagraphFont"/>
    <w:rsid w:val="001B433F"/>
    <w:rPr>
      <w:sz w:val="16"/>
      <w:szCs w:val="16"/>
    </w:rPr>
  </w:style>
  <w:style w:type="paragraph" w:styleId="CommentText">
    <w:name w:val="annotation text"/>
    <w:basedOn w:val="Normal"/>
    <w:link w:val="CommentTextChar"/>
    <w:rsid w:val="001B433F"/>
    <w:rPr>
      <w:sz w:val="20"/>
      <w:szCs w:val="20"/>
    </w:rPr>
  </w:style>
  <w:style w:type="character" w:customStyle="1" w:styleId="CommentTextChar">
    <w:name w:val="Comment Text Char"/>
    <w:basedOn w:val="DefaultParagraphFont"/>
    <w:link w:val="CommentText"/>
    <w:rsid w:val="001B433F"/>
  </w:style>
  <w:style w:type="paragraph" w:styleId="CommentSubject">
    <w:name w:val="annotation subject"/>
    <w:basedOn w:val="CommentText"/>
    <w:next w:val="CommentText"/>
    <w:link w:val="CommentSubjectChar"/>
    <w:rsid w:val="001B433F"/>
    <w:rPr>
      <w:b/>
      <w:bCs/>
    </w:rPr>
  </w:style>
  <w:style w:type="character" w:customStyle="1" w:styleId="CommentSubjectChar">
    <w:name w:val="Comment Subject Char"/>
    <w:basedOn w:val="CommentTextChar"/>
    <w:link w:val="CommentSubject"/>
    <w:rsid w:val="001B433F"/>
    <w:rPr>
      <w:b/>
      <w:bCs/>
    </w:rPr>
  </w:style>
  <w:style w:type="paragraph" w:customStyle="1" w:styleId="Psectionresults">
    <w:name w:val="P: section results"/>
    <w:qFormat/>
    <w:rsid w:val="00A96CBC"/>
    <w:pPr>
      <w:spacing w:before="360" w:after="240"/>
      <w:ind w:right="284"/>
      <w:jc w:val="right"/>
    </w:pPr>
    <w:rPr>
      <w:rFonts w:asciiTheme="minorHAnsi" w:hAnsiTheme="minorHAnsi"/>
      <w:i/>
      <w:sz w:val="24"/>
      <w:szCs w:val="24"/>
    </w:rPr>
  </w:style>
  <w:style w:type="paragraph" w:customStyle="1" w:styleId="Pquestionheadingmc">
    <w:name w:val="P: question heading mc"/>
    <w:basedOn w:val="Pbodytextfullout"/>
    <w:qFormat/>
    <w:rsid w:val="006D2264"/>
    <w:pPr>
      <w:keepNext/>
      <w:tabs>
        <w:tab w:val="right" w:pos="9923"/>
      </w:tabs>
      <w:spacing w:before="360" w:after="0"/>
    </w:pPr>
    <w:rPr>
      <w:rFonts w:asciiTheme="minorHAnsi" w:hAnsiTheme="minorHAnsi"/>
      <w:b/>
    </w:rPr>
  </w:style>
  <w:style w:type="paragraph" w:customStyle="1" w:styleId="Pquestionheadingsx">
    <w:name w:val="P: question heading s/x"/>
    <w:basedOn w:val="Pquestionheadingmc"/>
    <w:qFormat/>
    <w:rsid w:val="00EF38CC"/>
    <w:pPr>
      <w:tabs>
        <w:tab w:val="right" w:pos="8505"/>
      </w:tabs>
    </w:pPr>
  </w:style>
  <w:style w:type="character" w:customStyle="1" w:styleId="Cmarkslabel">
    <w:name w:val="C: marks label"/>
    <w:uiPriority w:val="1"/>
    <w:qFormat/>
    <w:rsid w:val="001B433F"/>
    <w:rPr>
      <w:rFonts w:asciiTheme="minorHAnsi" w:hAnsiTheme="minorHAnsi"/>
      <w:b/>
      <w:i/>
    </w:rPr>
  </w:style>
  <w:style w:type="paragraph" w:customStyle="1" w:styleId="Pquestiontextmainstem">
    <w:name w:val="P: question text main stem"/>
    <w:basedOn w:val="Pbodytextfullout"/>
    <w:qFormat/>
    <w:rsid w:val="00AA7ED5"/>
    <w:pPr>
      <w:spacing w:after="80"/>
    </w:pPr>
    <w:rPr>
      <w:rFonts w:asciiTheme="minorHAnsi" w:hAnsiTheme="minorHAnsi"/>
    </w:rPr>
  </w:style>
  <w:style w:type="character" w:customStyle="1" w:styleId="Cquestionpartlabelbold">
    <w:name w:val="C: question part label bold"/>
    <w:uiPriority w:val="1"/>
    <w:qFormat/>
    <w:rsid w:val="001B433F"/>
    <w:rPr>
      <w:b/>
    </w:rPr>
  </w:style>
  <w:style w:type="paragraph" w:customStyle="1" w:styleId="Pquestiontextmcqoptions">
    <w:name w:val="P: question text mcq options"/>
    <w:basedOn w:val="Pquestiontextmainstem"/>
    <w:qFormat/>
    <w:rsid w:val="00A96CBC"/>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 w:val="left" w:pos="9072"/>
        <w:tab w:val="left" w:pos="9356"/>
        <w:tab w:val="left" w:pos="9639"/>
      </w:tabs>
      <w:spacing w:after="0"/>
    </w:pPr>
  </w:style>
  <w:style w:type="paragraph" w:customStyle="1" w:styleId="Pquestiontextpartsa">
    <w:name w:val="P: question text parts (a)"/>
    <w:basedOn w:val="Pquestiontextmainstem"/>
    <w:qFormat/>
    <w:rsid w:val="002509BC"/>
    <w:pPr>
      <w:tabs>
        <w:tab w:val="left" w:pos="397"/>
      </w:tabs>
      <w:ind w:left="397" w:hanging="397"/>
    </w:pPr>
  </w:style>
  <w:style w:type="paragraph" w:customStyle="1" w:styleId="Pquestiontextpartsai">
    <w:name w:val="P: question text parts (a)(i)"/>
    <w:basedOn w:val="Pquestiontextpartsa"/>
    <w:qFormat/>
    <w:rsid w:val="002509BC"/>
    <w:pPr>
      <w:tabs>
        <w:tab w:val="left" w:pos="794"/>
      </w:tabs>
      <w:ind w:left="794" w:hanging="794"/>
    </w:pPr>
  </w:style>
  <w:style w:type="paragraph" w:customStyle="1" w:styleId="Pquestiontextpartsi">
    <w:name w:val="P: question text parts (i)"/>
    <w:basedOn w:val="Pquestiontextpartsai"/>
    <w:qFormat/>
    <w:rsid w:val="002509BC"/>
    <w:pPr>
      <w:ind w:hanging="397"/>
    </w:pPr>
  </w:style>
  <w:style w:type="table" w:styleId="TableGrid">
    <w:name w:val="Table Grid"/>
    <w:basedOn w:val="TableNormal"/>
    <w:uiPriority w:val="59"/>
    <w:rsid w:val="00EF38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tabletext">
    <w:name w:val="P: table text"/>
    <w:basedOn w:val="Pquestiontextmainstem"/>
    <w:qFormat/>
    <w:rsid w:val="00EF38CC"/>
    <w:pPr>
      <w:spacing w:after="0"/>
      <w:jc w:val="center"/>
    </w:pPr>
  </w:style>
  <w:style w:type="paragraph" w:styleId="Revision">
    <w:name w:val="Revision"/>
    <w:hidden/>
    <w:uiPriority w:val="99"/>
    <w:semiHidden/>
    <w:rsid w:val="00EF38CC"/>
    <w:rPr>
      <w:sz w:val="24"/>
      <w:szCs w:val="24"/>
    </w:rPr>
  </w:style>
  <w:style w:type="paragraph" w:customStyle="1" w:styleId="Pquestionheadingmc1stafterhead">
    <w:name w:val="P: question heading mc (1st after head)"/>
    <w:basedOn w:val="Pquestionheadingmc"/>
    <w:qFormat/>
    <w:rsid w:val="00B80E6D"/>
    <w:pPr>
      <w:spacing w:before="0"/>
    </w:pPr>
  </w:style>
  <w:style w:type="paragraph" w:customStyle="1" w:styleId="Pquestionheadingsx1stafterhead">
    <w:name w:val="P: question heading s/x (1st after head)"/>
    <w:basedOn w:val="Pquestionheadingsx"/>
    <w:qFormat/>
    <w:rsid w:val="00B80E6D"/>
    <w:pPr>
      <w:spacing w:before="0"/>
    </w:pPr>
  </w:style>
  <w:style w:type="character" w:customStyle="1" w:styleId="Cmathsexpressions">
    <w:name w:val="C: maths expressions"/>
    <w:uiPriority w:val="1"/>
    <w:qFormat/>
    <w:rsid w:val="007D3891"/>
    <w:rPr>
      <w:rFonts w:ascii="Times New Roman" w:hAnsi="Times New Roman"/>
      <w:i/>
    </w:rPr>
  </w:style>
  <w:style w:type="paragraph" w:customStyle="1" w:styleId="Hangingindent">
    <w:name w:val="Hanging indent"/>
    <w:basedOn w:val="Normal"/>
    <w:rsid w:val="002F6821"/>
    <w:pPr>
      <w:ind w:left="340" w:hanging="340"/>
    </w:pPr>
    <w:rPr>
      <w:szCs w:val="20"/>
    </w:rPr>
  </w:style>
  <w:style w:type="paragraph" w:styleId="ListParagraph">
    <w:name w:val="List Paragraph"/>
    <w:basedOn w:val="Normal"/>
    <w:uiPriority w:val="34"/>
    <w:qFormat/>
    <w:rsid w:val="001177F4"/>
    <w:pPr>
      <w:ind w:left="720"/>
      <w:contextualSpacing/>
    </w:pPr>
  </w:style>
  <w:style w:type="paragraph" w:customStyle="1" w:styleId="04indent">
    <w:name w:val="0.4 indent"/>
    <w:basedOn w:val="Normal"/>
    <w:rsid w:val="00BF49B8"/>
    <w:pPr>
      <w:ind w:left="227" w:hanging="227"/>
    </w:pPr>
    <w:rPr>
      <w:szCs w:val="20"/>
    </w:rPr>
  </w:style>
  <w:style w:type="paragraph" w:customStyle="1" w:styleId="Pbody">
    <w:name w:val="P: body"/>
    <w:link w:val="PbodyChar"/>
    <w:qFormat/>
    <w:rsid w:val="003166A7"/>
    <w:rPr>
      <w:rFonts w:eastAsia="MS Mincho"/>
      <w:sz w:val="22"/>
      <w:szCs w:val="22"/>
      <w:lang w:eastAsia="en-US"/>
    </w:rPr>
  </w:style>
  <w:style w:type="character" w:customStyle="1" w:styleId="PbodyChar">
    <w:name w:val="P: body Char"/>
    <w:basedOn w:val="DefaultParagraphFont"/>
    <w:link w:val="Pbody"/>
    <w:rsid w:val="003166A7"/>
    <w:rPr>
      <w:rFonts w:eastAsia="MS Mincho"/>
      <w:sz w:val="22"/>
      <w:szCs w:val="22"/>
      <w:lang w:eastAsia="en-US"/>
    </w:rPr>
  </w:style>
  <w:style w:type="paragraph" w:customStyle="1" w:styleId="PNotetodesigner">
    <w:name w:val="P: Note to designer"/>
    <w:basedOn w:val="Normal"/>
    <w:qFormat/>
    <w:rsid w:val="001A0D3A"/>
    <w:pPr>
      <w:spacing w:after="160" w:line="259" w:lineRule="auto"/>
    </w:pPr>
    <w:rPr>
      <w:rFonts w:asciiTheme="minorHAnsi" w:eastAsiaTheme="minorHAnsi" w:hAnsiTheme="minorHAnsi" w:cstheme="minorBidi"/>
      <w:color w:val="FF0000"/>
      <w:sz w:val="22"/>
      <w:szCs w:val="22"/>
      <w:lang w:eastAsia="en-US"/>
    </w:rPr>
  </w:style>
  <w:style w:type="character" w:customStyle="1" w:styleId="Ptimtext">
    <w:name w:val="P: tim text"/>
    <w:basedOn w:val="DefaultParagraphFont"/>
    <w:rsid w:val="001A0D3A"/>
    <w:rPr>
      <w:b/>
      <w:bCs/>
      <w:color w:val="FF0000"/>
    </w:rPr>
  </w:style>
  <w:style w:type="character" w:customStyle="1" w:styleId="Csuperscript">
    <w:name w:val="C: superscript"/>
    <w:basedOn w:val="DefaultParagraphFont"/>
    <w:uiPriority w:val="1"/>
    <w:qFormat/>
    <w:rsid w:val="001A0D3A"/>
    <w:rPr>
      <w:vertAlign w:val="superscript"/>
    </w:rPr>
  </w:style>
  <w:style w:type="character" w:customStyle="1" w:styleId="MTConvertedEquation">
    <w:name w:val="MTConvertedEquation"/>
    <w:basedOn w:val="DefaultParagraphFont"/>
    <w:rsid w:val="00B232A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2" w:semiHidden="0" w:unhideWhenUsed="0"/>
    <w:lsdException w:name="index 3" w:semiHidden="0" w:unhideWhenUsed="0"/>
    <w:lsdException w:name="index 4" w:semiHidden="0" w:unhideWhenUsed="0"/>
    <w:lsdException w:name="index 5" w:semiHidden="0" w:unhideWhenUsed="0"/>
    <w:lsdException w:name="index 6" w:semiHidden="0" w:unhideWhenUsed="0"/>
    <w:lsdException w:name="caption" w:qFormat="1"/>
    <w:lsdException w:name="List Number 2" w:semiHidden="0" w:unhideWhenUsed="0"/>
    <w:lsdException w:name="List Number 5" w:semiHidden="0" w:unhideWhenUsed="0"/>
    <w:lsdException w:name="Title" w:semiHidden="0" w:unhideWhenUsed="0" w:qFormat="1"/>
    <w:lsdException w:name="Subtitle" w:semiHidden="0" w:unhideWhenUsed="0" w:qFormat="1"/>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semiHidden="0" w:unhideWhenUsed="0" w:qFormat="1"/>
    <w:lsdException w:name="Emphasis" w:semiHidden="0" w:unhideWhenUsed="0" w:qFormat="1"/>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3891"/>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dot">
    <w:name w:val="P: dot"/>
    <w:rsid w:val="00C9254A"/>
    <w:pPr>
      <w:keepLines/>
      <w:numPr>
        <w:numId w:val="3"/>
      </w:numPr>
      <w:tabs>
        <w:tab w:val="left" w:pos="284"/>
        <w:tab w:val="left" w:pos="567"/>
        <w:tab w:val="left" w:pos="851"/>
        <w:tab w:val="left" w:pos="1134"/>
        <w:tab w:val="left" w:pos="1418"/>
        <w:tab w:val="left" w:pos="1701"/>
      </w:tabs>
      <w:spacing w:after="120" w:line="288" w:lineRule="auto"/>
      <w:ind w:left="568" w:hanging="284"/>
      <w:contextualSpacing/>
    </w:pPr>
    <w:rPr>
      <w:sz w:val="24"/>
      <w:szCs w:val="22"/>
      <w:lang w:eastAsia="en-US"/>
    </w:rPr>
  </w:style>
  <w:style w:type="paragraph" w:customStyle="1" w:styleId="Pdotafter">
    <w:name w:val="P: dot after"/>
    <w:rsid w:val="00D747CC"/>
    <w:pPr>
      <w:spacing w:after="120" w:line="288" w:lineRule="auto"/>
      <w:ind w:left="567"/>
      <w:contextualSpacing/>
    </w:pPr>
    <w:rPr>
      <w:sz w:val="24"/>
      <w:szCs w:val="22"/>
      <w:lang w:eastAsia="en-US"/>
    </w:rPr>
  </w:style>
  <w:style w:type="paragraph" w:customStyle="1" w:styleId="Pdotdash">
    <w:name w:val="P: dot dash"/>
    <w:basedOn w:val="Pdotafter"/>
    <w:rsid w:val="00D747CC"/>
    <w:pPr>
      <w:spacing w:line="276" w:lineRule="auto"/>
      <w:ind w:left="851" w:hanging="284"/>
    </w:pPr>
  </w:style>
  <w:style w:type="paragraph" w:customStyle="1" w:styleId="Pnum">
    <w:name w:val="P: num"/>
    <w:next w:val="Pdot"/>
    <w:rsid w:val="00D747CC"/>
    <w:pPr>
      <w:keepNext/>
      <w:tabs>
        <w:tab w:val="left" w:pos="567"/>
      </w:tabs>
      <w:spacing w:after="120"/>
      <w:ind w:left="340" w:hanging="340"/>
    </w:pPr>
    <w:rPr>
      <w:b/>
      <w:sz w:val="24"/>
      <w:szCs w:val="22"/>
      <w:lang w:eastAsia="en-US"/>
    </w:rPr>
  </w:style>
  <w:style w:type="paragraph" w:customStyle="1" w:styleId="PtitleA">
    <w:name w:val="P: title A"/>
    <w:rsid w:val="00817AEB"/>
    <w:pPr>
      <w:spacing w:after="120"/>
      <w:jc w:val="center"/>
    </w:pPr>
    <w:rPr>
      <w:rFonts w:asciiTheme="minorHAnsi" w:hAnsiTheme="minorHAnsi"/>
      <w:sz w:val="36"/>
      <w:szCs w:val="22"/>
      <w:lang w:eastAsia="en-US"/>
    </w:rPr>
  </w:style>
  <w:style w:type="paragraph" w:customStyle="1" w:styleId="PtitleB">
    <w:name w:val="P: title B"/>
    <w:rsid w:val="00D747CC"/>
    <w:pPr>
      <w:spacing w:after="360"/>
      <w:contextualSpacing/>
      <w:jc w:val="center"/>
    </w:pPr>
    <w:rPr>
      <w:rFonts w:asciiTheme="minorHAnsi" w:hAnsiTheme="minorHAnsi"/>
      <w:sz w:val="24"/>
      <w:szCs w:val="22"/>
      <w:lang w:eastAsia="en-US"/>
    </w:rPr>
  </w:style>
  <w:style w:type="paragraph" w:customStyle="1" w:styleId="Psectionheading">
    <w:name w:val="P: section heading"/>
    <w:next w:val="Pbodytextfullout"/>
    <w:rsid w:val="002509BC"/>
    <w:pPr>
      <w:keepNext/>
      <w:spacing w:after="200"/>
    </w:pPr>
    <w:rPr>
      <w:rFonts w:asciiTheme="minorHAnsi" w:hAnsiTheme="minorHAnsi"/>
      <w:i/>
      <w:sz w:val="28"/>
      <w:szCs w:val="24"/>
    </w:rPr>
  </w:style>
  <w:style w:type="paragraph" w:customStyle="1" w:styleId="Pbodytextfullout">
    <w:name w:val="P: body text fullout"/>
    <w:basedOn w:val="Normal"/>
    <w:rsid w:val="00817AEB"/>
    <w:pPr>
      <w:spacing w:after="120"/>
    </w:pPr>
  </w:style>
  <w:style w:type="character" w:customStyle="1" w:styleId="Pemphasisasis">
    <w:name w:val="P:  emphasis as is"/>
    <w:basedOn w:val="DefaultParagraphFont"/>
    <w:rsid w:val="005A6C19"/>
    <w:rPr>
      <w:i/>
    </w:rPr>
  </w:style>
  <w:style w:type="character" w:customStyle="1" w:styleId="Pboldasis">
    <w:name w:val="P:  bold as is"/>
    <w:basedOn w:val="DefaultParagraphFont"/>
    <w:rsid w:val="0059291C"/>
    <w:rPr>
      <w:b/>
    </w:rPr>
  </w:style>
  <w:style w:type="paragraph" w:styleId="Header">
    <w:name w:val="header"/>
    <w:basedOn w:val="Normal"/>
    <w:link w:val="HeaderChar"/>
    <w:rsid w:val="00B91E57"/>
    <w:pPr>
      <w:tabs>
        <w:tab w:val="center" w:pos="4513"/>
        <w:tab w:val="right" w:pos="9026"/>
      </w:tabs>
    </w:pPr>
  </w:style>
  <w:style w:type="character" w:customStyle="1" w:styleId="HeaderChar">
    <w:name w:val="Header Char"/>
    <w:basedOn w:val="DefaultParagraphFont"/>
    <w:link w:val="Header"/>
    <w:uiPriority w:val="99"/>
    <w:rsid w:val="00B91E57"/>
    <w:rPr>
      <w:sz w:val="24"/>
      <w:szCs w:val="24"/>
    </w:rPr>
  </w:style>
  <w:style w:type="paragraph" w:styleId="Footer">
    <w:name w:val="footer"/>
    <w:basedOn w:val="Normal"/>
    <w:link w:val="FooterChar"/>
    <w:rsid w:val="00B91E57"/>
    <w:pPr>
      <w:tabs>
        <w:tab w:val="center" w:pos="4513"/>
        <w:tab w:val="right" w:pos="9026"/>
      </w:tabs>
    </w:pPr>
  </w:style>
  <w:style w:type="character" w:customStyle="1" w:styleId="FooterChar">
    <w:name w:val="Footer Char"/>
    <w:basedOn w:val="DefaultParagraphFont"/>
    <w:link w:val="Footer"/>
    <w:rsid w:val="00B91E57"/>
    <w:rPr>
      <w:sz w:val="24"/>
      <w:szCs w:val="24"/>
    </w:rPr>
  </w:style>
  <w:style w:type="paragraph" w:styleId="BalloonText">
    <w:name w:val="Balloon Text"/>
    <w:basedOn w:val="Normal"/>
    <w:link w:val="BalloonTextChar"/>
    <w:rsid w:val="00B91E57"/>
    <w:rPr>
      <w:rFonts w:ascii="Tahoma" w:hAnsi="Tahoma" w:cs="Tahoma"/>
      <w:sz w:val="16"/>
      <w:szCs w:val="16"/>
    </w:rPr>
  </w:style>
  <w:style w:type="character" w:customStyle="1" w:styleId="BalloonTextChar">
    <w:name w:val="Balloon Text Char"/>
    <w:basedOn w:val="DefaultParagraphFont"/>
    <w:link w:val="BalloonText"/>
    <w:rsid w:val="00B91E57"/>
    <w:rPr>
      <w:rFonts w:ascii="Tahoma" w:hAnsi="Tahoma" w:cs="Tahoma"/>
      <w:sz w:val="16"/>
      <w:szCs w:val="16"/>
    </w:rPr>
  </w:style>
  <w:style w:type="paragraph" w:customStyle="1" w:styleId="Pheadertext">
    <w:name w:val="P: header text"/>
    <w:qFormat/>
    <w:rsid w:val="00B91E57"/>
    <w:pPr>
      <w:tabs>
        <w:tab w:val="left" w:pos="6521"/>
        <w:tab w:val="right" w:leader="underscore" w:pos="9923"/>
      </w:tabs>
      <w:spacing w:after="120"/>
    </w:pPr>
    <w:rPr>
      <w:b/>
      <w:sz w:val="24"/>
      <w:szCs w:val="24"/>
    </w:rPr>
  </w:style>
  <w:style w:type="paragraph" w:customStyle="1" w:styleId="Pfootertext">
    <w:name w:val="P: footer text"/>
    <w:qFormat/>
    <w:rsid w:val="003C1799"/>
    <w:pPr>
      <w:tabs>
        <w:tab w:val="right" w:pos="9639"/>
      </w:tabs>
    </w:pPr>
    <w:rPr>
      <w:sz w:val="16"/>
      <w:szCs w:val="18"/>
    </w:rPr>
  </w:style>
  <w:style w:type="character" w:customStyle="1" w:styleId="Cpagenumber">
    <w:name w:val="C: pagenumber"/>
    <w:basedOn w:val="DefaultParagraphFont"/>
    <w:uiPriority w:val="1"/>
    <w:qFormat/>
    <w:rsid w:val="00B91E57"/>
    <w:rPr>
      <w:b/>
      <w:i w:val="0"/>
      <w:sz w:val="18"/>
    </w:rPr>
  </w:style>
  <w:style w:type="character" w:styleId="CommentReference">
    <w:name w:val="annotation reference"/>
    <w:basedOn w:val="DefaultParagraphFont"/>
    <w:rsid w:val="001B433F"/>
    <w:rPr>
      <w:sz w:val="16"/>
      <w:szCs w:val="16"/>
    </w:rPr>
  </w:style>
  <w:style w:type="paragraph" w:styleId="CommentText">
    <w:name w:val="annotation text"/>
    <w:basedOn w:val="Normal"/>
    <w:link w:val="CommentTextChar"/>
    <w:rsid w:val="001B433F"/>
    <w:rPr>
      <w:sz w:val="20"/>
      <w:szCs w:val="20"/>
    </w:rPr>
  </w:style>
  <w:style w:type="character" w:customStyle="1" w:styleId="CommentTextChar">
    <w:name w:val="Comment Text Char"/>
    <w:basedOn w:val="DefaultParagraphFont"/>
    <w:link w:val="CommentText"/>
    <w:rsid w:val="001B433F"/>
  </w:style>
  <w:style w:type="paragraph" w:styleId="CommentSubject">
    <w:name w:val="annotation subject"/>
    <w:basedOn w:val="CommentText"/>
    <w:next w:val="CommentText"/>
    <w:link w:val="CommentSubjectChar"/>
    <w:rsid w:val="001B433F"/>
    <w:rPr>
      <w:b/>
      <w:bCs/>
    </w:rPr>
  </w:style>
  <w:style w:type="character" w:customStyle="1" w:styleId="CommentSubjectChar">
    <w:name w:val="Comment Subject Char"/>
    <w:basedOn w:val="CommentTextChar"/>
    <w:link w:val="CommentSubject"/>
    <w:rsid w:val="001B433F"/>
    <w:rPr>
      <w:b/>
      <w:bCs/>
    </w:rPr>
  </w:style>
  <w:style w:type="paragraph" w:customStyle="1" w:styleId="Psectionresults">
    <w:name w:val="P: section results"/>
    <w:qFormat/>
    <w:rsid w:val="00A96CBC"/>
    <w:pPr>
      <w:spacing w:before="360" w:after="240"/>
      <w:ind w:right="284"/>
      <w:jc w:val="right"/>
    </w:pPr>
    <w:rPr>
      <w:rFonts w:asciiTheme="minorHAnsi" w:hAnsiTheme="minorHAnsi"/>
      <w:i/>
      <w:sz w:val="24"/>
      <w:szCs w:val="24"/>
    </w:rPr>
  </w:style>
  <w:style w:type="paragraph" w:customStyle="1" w:styleId="Pquestionheadingmc">
    <w:name w:val="P: question heading mc"/>
    <w:basedOn w:val="Pbodytextfullout"/>
    <w:qFormat/>
    <w:rsid w:val="006D2264"/>
    <w:pPr>
      <w:keepNext/>
      <w:tabs>
        <w:tab w:val="right" w:pos="9923"/>
      </w:tabs>
      <w:spacing w:before="360" w:after="0"/>
    </w:pPr>
    <w:rPr>
      <w:rFonts w:asciiTheme="minorHAnsi" w:hAnsiTheme="minorHAnsi"/>
      <w:b/>
    </w:rPr>
  </w:style>
  <w:style w:type="paragraph" w:customStyle="1" w:styleId="Pquestionheadingsx">
    <w:name w:val="P: question heading s/x"/>
    <w:basedOn w:val="Pquestionheadingmc"/>
    <w:qFormat/>
    <w:rsid w:val="00EF38CC"/>
    <w:pPr>
      <w:tabs>
        <w:tab w:val="right" w:pos="8505"/>
      </w:tabs>
    </w:pPr>
  </w:style>
  <w:style w:type="character" w:customStyle="1" w:styleId="Cmarkslabel">
    <w:name w:val="C: marks label"/>
    <w:uiPriority w:val="1"/>
    <w:qFormat/>
    <w:rsid w:val="001B433F"/>
    <w:rPr>
      <w:rFonts w:asciiTheme="minorHAnsi" w:hAnsiTheme="minorHAnsi"/>
      <w:b/>
      <w:i/>
    </w:rPr>
  </w:style>
  <w:style w:type="paragraph" w:customStyle="1" w:styleId="Pquestiontextmainstem">
    <w:name w:val="P: question text main stem"/>
    <w:basedOn w:val="Pbodytextfullout"/>
    <w:qFormat/>
    <w:rsid w:val="00AA7ED5"/>
    <w:pPr>
      <w:spacing w:after="80"/>
    </w:pPr>
    <w:rPr>
      <w:rFonts w:asciiTheme="minorHAnsi" w:hAnsiTheme="minorHAnsi"/>
    </w:rPr>
  </w:style>
  <w:style w:type="character" w:customStyle="1" w:styleId="Cquestionpartlabelbold">
    <w:name w:val="C: question part label bold"/>
    <w:uiPriority w:val="1"/>
    <w:qFormat/>
    <w:rsid w:val="001B433F"/>
    <w:rPr>
      <w:b/>
    </w:rPr>
  </w:style>
  <w:style w:type="paragraph" w:customStyle="1" w:styleId="Pquestiontextmcqoptions">
    <w:name w:val="P: question text mcq options"/>
    <w:basedOn w:val="Pquestiontextmainstem"/>
    <w:qFormat/>
    <w:rsid w:val="00A96CBC"/>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 w:val="left" w:pos="9072"/>
        <w:tab w:val="left" w:pos="9356"/>
        <w:tab w:val="left" w:pos="9639"/>
      </w:tabs>
      <w:spacing w:after="0"/>
    </w:pPr>
  </w:style>
  <w:style w:type="paragraph" w:customStyle="1" w:styleId="Pquestiontextpartsa">
    <w:name w:val="P: question text parts (a)"/>
    <w:basedOn w:val="Pquestiontextmainstem"/>
    <w:qFormat/>
    <w:rsid w:val="002509BC"/>
    <w:pPr>
      <w:tabs>
        <w:tab w:val="left" w:pos="397"/>
      </w:tabs>
      <w:ind w:left="397" w:hanging="397"/>
    </w:pPr>
  </w:style>
  <w:style w:type="paragraph" w:customStyle="1" w:styleId="Pquestiontextpartsai">
    <w:name w:val="P: question text parts (a)(i)"/>
    <w:basedOn w:val="Pquestiontextpartsa"/>
    <w:qFormat/>
    <w:rsid w:val="002509BC"/>
    <w:pPr>
      <w:tabs>
        <w:tab w:val="left" w:pos="794"/>
      </w:tabs>
      <w:ind w:left="794" w:hanging="794"/>
    </w:pPr>
  </w:style>
  <w:style w:type="paragraph" w:customStyle="1" w:styleId="Pquestiontextpartsi">
    <w:name w:val="P: question text parts (i)"/>
    <w:basedOn w:val="Pquestiontextpartsai"/>
    <w:qFormat/>
    <w:rsid w:val="002509BC"/>
    <w:pPr>
      <w:ind w:hanging="397"/>
    </w:pPr>
  </w:style>
  <w:style w:type="table" w:styleId="TableGrid">
    <w:name w:val="Table Grid"/>
    <w:basedOn w:val="TableNormal"/>
    <w:uiPriority w:val="59"/>
    <w:rsid w:val="00EF38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tabletext">
    <w:name w:val="P: table text"/>
    <w:basedOn w:val="Pquestiontextmainstem"/>
    <w:qFormat/>
    <w:rsid w:val="00EF38CC"/>
    <w:pPr>
      <w:spacing w:after="0"/>
      <w:jc w:val="center"/>
    </w:pPr>
  </w:style>
  <w:style w:type="paragraph" w:styleId="Revision">
    <w:name w:val="Revision"/>
    <w:hidden/>
    <w:uiPriority w:val="99"/>
    <w:semiHidden/>
    <w:rsid w:val="00EF38CC"/>
    <w:rPr>
      <w:sz w:val="24"/>
      <w:szCs w:val="24"/>
    </w:rPr>
  </w:style>
  <w:style w:type="paragraph" w:customStyle="1" w:styleId="Pquestionheadingmc1stafterhead">
    <w:name w:val="P: question heading mc (1st after head)"/>
    <w:basedOn w:val="Pquestionheadingmc"/>
    <w:qFormat/>
    <w:rsid w:val="00B80E6D"/>
    <w:pPr>
      <w:spacing w:before="0"/>
    </w:pPr>
  </w:style>
  <w:style w:type="paragraph" w:customStyle="1" w:styleId="Pquestionheadingsx1stafterhead">
    <w:name w:val="P: question heading s/x (1st after head)"/>
    <w:basedOn w:val="Pquestionheadingsx"/>
    <w:qFormat/>
    <w:rsid w:val="00B80E6D"/>
    <w:pPr>
      <w:spacing w:before="0"/>
    </w:pPr>
  </w:style>
  <w:style w:type="character" w:customStyle="1" w:styleId="Cmathsexpressions">
    <w:name w:val="C: maths expressions"/>
    <w:uiPriority w:val="1"/>
    <w:qFormat/>
    <w:rsid w:val="007D3891"/>
    <w:rPr>
      <w:rFonts w:ascii="Times New Roman" w:hAnsi="Times New Roman"/>
      <w:i/>
    </w:rPr>
  </w:style>
  <w:style w:type="paragraph" w:customStyle="1" w:styleId="Hangingindent">
    <w:name w:val="Hanging indent"/>
    <w:basedOn w:val="Normal"/>
    <w:rsid w:val="002F6821"/>
    <w:pPr>
      <w:ind w:left="340" w:hanging="340"/>
    </w:pPr>
    <w:rPr>
      <w:szCs w:val="20"/>
    </w:rPr>
  </w:style>
  <w:style w:type="paragraph" w:styleId="ListParagraph">
    <w:name w:val="List Paragraph"/>
    <w:basedOn w:val="Normal"/>
    <w:uiPriority w:val="34"/>
    <w:qFormat/>
    <w:rsid w:val="001177F4"/>
    <w:pPr>
      <w:ind w:left="720"/>
      <w:contextualSpacing/>
    </w:pPr>
  </w:style>
  <w:style w:type="paragraph" w:customStyle="1" w:styleId="04indent">
    <w:name w:val="0.4 indent"/>
    <w:basedOn w:val="Normal"/>
    <w:rsid w:val="00BF49B8"/>
    <w:pPr>
      <w:ind w:left="227" w:hanging="227"/>
    </w:pPr>
    <w:rPr>
      <w:szCs w:val="20"/>
    </w:rPr>
  </w:style>
  <w:style w:type="paragraph" w:customStyle="1" w:styleId="Pbody">
    <w:name w:val="P: body"/>
    <w:link w:val="PbodyChar"/>
    <w:qFormat/>
    <w:rsid w:val="003166A7"/>
    <w:rPr>
      <w:rFonts w:eastAsia="MS Mincho"/>
      <w:sz w:val="22"/>
      <w:szCs w:val="22"/>
      <w:lang w:eastAsia="en-US"/>
    </w:rPr>
  </w:style>
  <w:style w:type="character" w:customStyle="1" w:styleId="PbodyChar">
    <w:name w:val="P: body Char"/>
    <w:basedOn w:val="DefaultParagraphFont"/>
    <w:link w:val="Pbody"/>
    <w:rsid w:val="003166A7"/>
    <w:rPr>
      <w:rFonts w:eastAsia="MS Mincho"/>
      <w:sz w:val="22"/>
      <w:szCs w:val="22"/>
      <w:lang w:eastAsia="en-US"/>
    </w:rPr>
  </w:style>
  <w:style w:type="paragraph" w:customStyle="1" w:styleId="PNotetodesigner">
    <w:name w:val="P: Note to designer"/>
    <w:basedOn w:val="Normal"/>
    <w:qFormat/>
    <w:rsid w:val="001A0D3A"/>
    <w:pPr>
      <w:spacing w:after="160" w:line="259" w:lineRule="auto"/>
    </w:pPr>
    <w:rPr>
      <w:rFonts w:asciiTheme="minorHAnsi" w:eastAsiaTheme="minorHAnsi" w:hAnsiTheme="minorHAnsi" w:cstheme="minorBidi"/>
      <w:color w:val="FF0000"/>
      <w:sz w:val="22"/>
      <w:szCs w:val="22"/>
      <w:lang w:eastAsia="en-US"/>
    </w:rPr>
  </w:style>
  <w:style w:type="character" w:customStyle="1" w:styleId="Ptimtext">
    <w:name w:val="P: tim text"/>
    <w:basedOn w:val="DefaultParagraphFont"/>
    <w:rsid w:val="001A0D3A"/>
    <w:rPr>
      <w:b/>
      <w:bCs/>
      <w:color w:val="FF0000"/>
    </w:rPr>
  </w:style>
  <w:style w:type="character" w:customStyle="1" w:styleId="Csuperscript">
    <w:name w:val="C: superscript"/>
    <w:basedOn w:val="DefaultParagraphFont"/>
    <w:uiPriority w:val="1"/>
    <w:qFormat/>
    <w:rsid w:val="001A0D3A"/>
    <w:rPr>
      <w:vertAlign w:val="superscript"/>
    </w:rPr>
  </w:style>
  <w:style w:type="character" w:customStyle="1" w:styleId="MTConvertedEquation">
    <w:name w:val="MTConvertedEquation"/>
    <w:basedOn w:val="DefaultParagraphFont"/>
    <w:rsid w:val="00B232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4724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18" Type="http://schemas.openxmlformats.org/officeDocument/2006/relationships/image" Target="media/image7.jpeg"/><Relationship Id="rId26" Type="http://schemas.openxmlformats.org/officeDocument/2006/relationships/oleObject" Target="embeddings/oleObject7.bin"/><Relationship Id="rId39" Type="http://schemas.openxmlformats.org/officeDocument/2006/relationships/header" Target="header1.xml"/><Relationship Id="rId3" Type="http://schemas.microsoft.com/office/2007/relationships/stylesWithEffects" Target="stylesWithEffects.xml"/><Relationship Id="rId21" Type="http://schemas.openxmlformats.org/officeDocument/2006/relationships/image" Target="media/image9.wmf"/><Relationship Id="rId34" Type="http://schemas.openxmlformats.org/officeDocument/2006/relationships/oleObject" Target="embeddings/oleObject9.bin"/><Relationship Id="rId42"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oleObject" Target="embeddings/oleObject3.bin"/><Relationship Id="rId25" Type="http://schemas.openxmlformats.org/officeDocument/2006/relationships/image" Target="media/image11.wmf"/><Relationship Id="rId33" Type="http://schemas.openxmlformats.org/officeDocument/2006/relationships/image" Target="media/image17.wmf"/><Relationship Id="rId38" Type="http://schemas.openxmlformats.org/officeDocument/2006/relationships/image" Target="media/image21.jpeg"/><Relationship Id="rId2" Type="http://schemas.openxmlformats.org/officeDocument/2006/relationships/styles" Target="styles.xml"/><Relationship Id="rId16" Type="http://schemas.openxmlformats.org/officeDocument/2006/relationships/image" Target="media/image6.wmf"/><Relationship Id="rId20" Type="http://schemas.openxmlformats.org/officeDocument/2006/relationships/oleObject" Target="embeddings/oleObject4.bin"/><Relationship Id="rId29" Type="http://schemas.openxmlformats.org/officeDocument/2006/relationships/image" Target="media/image14.jpeg"/><Relationship Id="rId41"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wmf"/><Relationship Id="rId24" Type="http://schemas.openxmlformats.org/officeDocument/2006/relationships/oleObject" Target="embeddings/oleObject6.bin"/><Relationship Id="rId32" Type="http://schemas.openxmlformats.org/officeDocument/2006/relationships/oleObject" Target="embeddings/oleObject8.bin"/><Relationship Id="rId37" Type="http://schemas.openxmlformats.org/officeDocument/2006/relationships/image" Target="media/image20.jpeg"/><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image" Target="media/image10.wmf"/><Relationship Id="rId28" Type="http://schemas.openxmlformats.org/officeDocument/2006/relationships/image" Target="media/image13.jpeg"/><Relationship Id="rId36" Type="http://schemas.openxmlformats.org/officeDocument/2006/relationships/image" Target="media/image19.jpeg"/><Relationship Id="rId10" Type="http://schemas.openxmlformats.org/officeDocument/2006/relationships/image" Target="media/image2.jpeg"/><Relationship Id="rId19" Type="http://schemas.openxmlformats.org/officeDocument/2006/relationships/image" Target="media/image8.wmf"/><Relationship Id="rId31" Type="http://schemas.openxmlformats.org/officeDocument/2006/relationships/image" Target="media/image16.wmf"/><Relationship Id="rId44" Type="http://schemas.openxmlformats.org/officeDocument/2006/relationships/theme" Target="theme/theme1.xm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5.wmf"/><Relationship Id="rId22" Type="http://schemas.openxmlformats.org/officeDocument/2006/relationships/oleObject" Target="embeddings/oleObject5.bin"/><Relationship Id="rId27" Type="http://schemas.openxmlformats.org/officeDocument/2006/relationships/image" Target="media/image12.jpeg"/><Relationship Id="rId30" Type="http://schemas.openxmlformats.org/officeDocument/2006/relationships/image" Target="media/image15.jpeg"/><Relationship Id="rId35" Type="http://schemas.openxmlformats.org/officeDocument/2006/relationships/image" Target="media/image18.jpeg"/><Relationship Id="rId43"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CarrTi\Documents\CURRENTish\Start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Start2.dotx</Template>
  <TotalTime>140</TotalTime>
  <Pages>7</Pages>
  <Words>857</Words>
  <Characters>4887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Pearson</Company>
  <LinksUpToDate>false</LinksUpToDate>
  <CharactersWithSpaces>5733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Carruthers</dc:creator>
  <cp:lastModifiedBy>Tim Carruthers</cp:lastModifiedBy>
  <cp:revision>151</cp:revision>
  <cp:lastPrinted>2016-07-15T04:27:00Z</cp:lastPrinted>
  <dcterms:created xsi:type="dcterms:W3CDTF">2016-07-25T04:54:00Z</dcterms:created>
  <dcterms:modified xsi:type="dcterms:W3CDTF">2016-10-24T23:15:00Z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