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A8922" w14:textId="77777777" w:rsidR="009A466B" w:rsidRDefault="009A466B" w:rsidP="009A466B">
      <w:pPr>
        <w:pStyle w:val="Psectionheading"/>
      </w:pPr>
      <w:r>
        <w:t>Multiple-choice section – choose the correct answer</w:t>
      </w:r>
    </w:p>
    <w:p w14:paraId="3E5BA00A" w14:textId="77777777" w:rsidR="009A466B" w:rsidRDefault="009A466B" w:rsidP="009A466B">
      <w:pPr>
        <w:pStyle w:val="Pquestionheadingmc1stafterhead"/>
      </w:pPr>
      <w:r>
        <w:t>Question 1</w:t>
      </w:r>
      <w:r>
        <w:tab/>
        <w:t>[9.2</w:t>
      </w:r>
      <w:r w:rsidRPr="00DF7F34">
        <w:t>]</w:t>
      </w:r>
    </w:p>
    <w:p w14:paraId="5C176C6F" w14:textId="77777777" w:rsidR="009A466B" w:rsidRPr="00B36A01" w:rsidRDefault="009A466B" w:rsidP="009A466B">
      <w:pPr>
        <w:pStyle w:val="Pquestiontextmainstem"/>
      </w:pPr>
      <w:r w:rsidRPr="00B36A01">
        <w:t xml:space="preserve">The value of </w:t>
      </w:r>
      <w:r w:rsidRPr="00FA5C18">
        <w:rPr>
          <w:rStyle w:val="Cmathsexpressions"/>
        </w:rPr>
        <w:t>x</w:t>
      </w:r>
      <w:r w:rsidRPr="00B36A01">
        <w:t xml:space="preserve"> in the pair of similar tria</w:t>
      </w:r>
      <w:bookmarkStart w:id="0" w:name="_GoBack"/>
      <w:bookmarkEnd w:id="0"/>
      <w:r w:rsidRPr="00B36A01">
        <w:t>ngles is:</w:t>
      </w:r>
    </w:p>
    <w:p w14:paraId="09A7BF23" w14:textId="77777777" w:rsidR="009A466B" w:rsidRDefault="009A466B" w:rsidP="009A466B">
      <w:pPr>
        <w:pStyle w:val="Pquestiontextmainstem"/>
      </w:pPr>
      <w:r>
        <w:rPr>
          <w:noProof/>
        </w:rPr>
        <w:drawing>
          <wp:inline distT="0" distB="0" distL="0" distR="0" wp14:anchorId="2703B95C" wp14:editId="54EAC408">
            <wp:extent cx="1917700" cy="711200"/>
            <wp:effectExtent l="0" t="0" r="12700" b="0"/>
            <wp:docPr id="63" name="Picture 63" descr="PM10_PR_TA_8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M10_PR_TA_8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35C48E8" w14:textId="77777777" w:rsidR="009A466B" w:rsidRPr="00B36A01" w:rsidRDefault="009A466B" w:rsidP="009A466B">
      <w:pPr>
        <w:pStyle w:val="Pquestiontextmcqoptions"/>
      </w:pPr>
      <w:r w:rsidRPr="00F86633">
        <w:rPr>
          <w:rStyle w:val="Cquestionpartlabelbold"/>
        </w:rPr>
        <w:t>A</w:t>
      </w:r>
      <w:r>
        <w:tab/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B</w:t>
      </w:r>
      <w:r>
        <w:tab/>
        <w:t>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C</w:t>
      </w:r>
      <w:r>
        <w:tab/>
        <w:t>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D</w:t>
      </w:r>
      <w:r>
        <w:tab/>
      </w:r>
      <w:r w:rsidRPr="00B36A01">
        <w:t>9</w:t>
      </w:r>
    </w:p>
    <w:p w14:paraId="06659FB0" w14:textId="77777777" w:rsidR="009A466B" w:rsidRDefault="009A466B" w:rsidP="009A466B">
      <w:pPr>
        <w:pStyle w:val="Pquestionheadingmc"/>
      </w:pPr>
      <w:r>
        <w:t>Question 2</w:t>
      </w:r>
      <w:r>
        <w:tab/>
        <w:t>[9.1</w:t>
      </w:r>
      <w:r w:rsidRPr="00DF7F34">
        <w:t>]</w:t>
      </w:r>
    </w:p>
    <w:p w14:paraId="03ABC748" w14:textId="77777777" w:rsidR="009A466B" w:rsidRPr="00706088" w:rsidRDefault="009A466B" w:rsidP="009A466B">
      <w:pPr>
        <w:pStyle w:val="Pquestiontextmainstem"/>
      </w:pPr>
      <w:r w:rsidRPr="00B36A01">
        <w:t>Which is not a test for both congruency and similarity of triangles?</w:t>
      </w:r>
    </w:p>
    <w:p w14:paraId="7008CC4D" w14:textId="77777777" w:rsidR="009A466B" w:rsidRPr="00880877" w:rsidRDefault="009A466B" w:rsidP="009A466B">
      <w:pPr>
        <w:pStyle w:val="Pquestiontextmcqoptions"/>
      </w:pPr>
      <w:r w:rsidRPr="00165E5B">
        <w:rPr>
          <w:rStyle w:val="Cquestionpartlabelbold"/>
        </w:rPr>
        <w:t>A</w:t>
      </w:r>
      <w:r w:rsidRPr="00880877">
        <w:tab/>
        <w:t>AAA</w:t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165E5B">
        <w:rPr>
          <w:rStyle w:val="Cquestionpartlabelbold"/>
        </w:rPr>
        <w:t>B</w:t>
      </w:r>
      <w:r w:rsidRPr="00880877">
        <w:tab/>
        <w:t>SAS</w:t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165E5B">
        <w:rPr>
          <w:rStyle w:val="Cquestionpartlabelbold"/>
        </w:rPr>
        <w:t>C</w:t>
      </w:r>
      <w:r w:rsidRPr="00880877">
        <w:tab/>
        <w:t>RHS</w:t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165E5B">
        <w:rPr>
          <w:rStyle w:val="Cquestionpartlabelbold"/>
        </w:rPr>
        <w:t>D</w:t>
      </w:r>
      <w:r w:rsidRPr="00880877">
        <w:tab/>
        <w:t>SSS</w:t>
      </w:r>
    </w:p>
    <w:p w14:paraId="1C929A30" w14:textId="77777777" w:rsidR="009A466B" w:rsidRDefault="009A466B" w:rsidP="009A466B">
      <w:pPr>
        <w:pStyle w:val="Pquestionheadingmc"/>
      </w:pPr>
      <w:r>
        <w:t>Question 3</w:t>
      </w:r>
      <w:r>
        <w:tab/>
        <w:t>[9.3</w:t>
      </w:r>
      <w:r w:rsidRPr="00DF7F34">
        <w:t>]</w:t>
      </w:r>
    </w:p>
    <w:p w14:paraId="3F31F2C9" w14:textId="77777777" w:rsidR="009A466B" w:rsidRDefault="009A466B" w:rsidP="009A466B">
      <w:pPr>
        <w:pStyle w:val="Pquestiontextmainstem"/>
      </w:pPr>
      <w:r w:rsidRPr="00B36A01">
        <w:t xml:space="preserve">The value of </w:t>
      </w:r>
      <w:r w:rsidRPr="00FA5C18">
        <w:rPr>
          <w:rStyle w:val="Cmathsexpressions"/>
        </w:rPr>
        <w:t>x</w:t>
      </w:r>
      <w:r w:rsidRPr="00B36A01">
        <w:t xml:space="preserve"> is:</w:t>
      </w:r>
    </w:p>
    <w:p w14:paraId="7A3BF091" w14:textId="77777777" w:rsidR="009A466B" w:rsidRPr="00FA5C18" w:rsidRDefault="009A466B" w:rsidP="009A466B">
      <w:pPr>
        <w:pStyle w:val="Pquestiontextmainstem"/>
        <w:rPr>
          <w:rStyle w:val="Cquestionpartlabelbold"/>
        </w:rPr>
      </w:pPr>
      <w:r>
        <w:rPr>
          <w:noProof/>
        </w:rPr>
        <w:drawing>
          <wp:inline distT="0" distB="0" distL="0" distR="0" wp14:anchorId="4D6F36EE" wp14:editId="3E9B2200">
            <wp:extent cx="1181100" cy="812800"/>
            <wp:effectExtent l="0" t="0" r="12700" b="0"/>
            <wp:docPr id="64" name="Picture 64" descr="PM10_PR_TA_8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M10_PR_TA_8_0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8EBED" w14:textId="51387C1C" w:rsidR="009A466B" w:rsidRPr="00880877" w:rsidRDefault="009A466B" w:rsidP="009A466B">
      <w:pPr>
        <w:pStyle w:val="Pquestiontextmcqoptions"/>
      </w:pPr>
      <w:r w:rsidRPr="00165E5B">
        <w:rPr>
          <w:rStyle w:val="Cquestionpartlabelbold"/>
        </w:rPr>
        <w:t>A</w:t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165E5B">
        <w:rPr>
          <w:rStyle w:val="Cquestionpartlabelbold"/>
        </w:rPr>
        <w:t>B</w:t>
      </w:r>
      <w:r w:rsidRPr="00880877">
        <w:tab/>
      </w:r>
      <w:r w:rsidR="00922FA2" w:rsidRPr="00880877">
        <w:object w:dxaOrig="360" w:dyaOrig="620" w14:anchorId="47E13F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pt;height:31.15pt" o:ole="">
            <v:imagedata r:id="rId10" o:title=""/>
          </v:shape>
          <o:OLEObject Type="Embed" ProgID="Equation.DSMT4" ShapeID="_x0000_i1025" DrawAspect="Content" ObjectID="_1538898828" r:id="rId11"/>
        </w:object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165E5B">
        <w:rPr>
          <w:rStyle w:val="Cquestionpartlabelbold"/>
        </w:rPr>
        <w:t>C</w:t>
      </w:r>
      <w:r w:rsidRPr="00880877">
        <w:tab/>
      </w:r>
      <w:r w:rsidR="00922FA2" w:rsidRPr="00880877">
        <w:object w:dxaOrig="380" w:dyaOrig="620" w14:anchorId="15826A2D">
          <v:shape id="_x0000_i1026" type="#_x0000_t75" style="width:17.2pt;height:31.15pt" o:ole="">
            <v:imagedata r:id="rId12" o:title=""/>
          </v:shape>
          <o:OLEObject Type="Embed" ProgID="Equation.DSMT4" ShapeID="_x0000_i1026" DrawAspect="Content" ObjectID="_1538898829" r:id="rId13"/>
        </w:object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880877">
        <w:tab/>
      </w:r>
      <w:r w:rsidRPr="00165E5B">
        <w:rPr>
          <w:rStyle w:val="Cquestionpartlabelbold"/>
        </w:rPr>
        <w:t>D</w:t>
      </w:r>
      <w:r w:rsidRPr="00880877">
        <w:tab/>
      </w:r>
      <w:r w:rsidR="00922FA2" w:rsidRPr="00880877">
        <w:object w:dxaOrig="360" w:dyaOrig="620" w14:anchorId="25AB62D2">
          <v:shape id="_x0000_i1027" type="#_x0000_t75" style="width:17.2pt;height:31.15pt" o:ole="">
            <v:imagedata r:id="rId14" o:title=""/>
          </v:shape>
          <o:OLEObject Type="Embed" ProgID="Equation.DSMT4" ShapeID="_x0000_i1027" DrawAspect="Content" ObjectID="_1538898830" r:id="rId15"/>
        </w:object>
      </w:r>
    </w:p>
    <w:p w14:paraId="2978BEE0" w14:textId="77777777" w:rsidR="009A466B" w:rsidRDefault="009A466B" w:rsidP="009A466B">
      <w:pPr>
        <w:pStyle w:val="Pquestionheadingmc"/>
      </w:pPr>
      <w:r>
        <w:t>Question 4</w:t>
      </w:r>
      <w:r>
        <w:tab/>
        <w:t>[9.2</w:t>
      </w:r>
      <w:r w:rsidRPr="00DF7F34">
        <w:t>]</w:t>
      </w:r>
    </w:p>
    <w:p w14:paraId="183F66BA" w14:textId="77777777" w:rsidR="009A466B" w:rsidRPr="00B36A01" w:rsidRDefault="009A466B" w:rsidP="009A466B">
      <w:pPr>
        <w:pStyle w:val="Pquestiontextmainstem"/>
      </w:pPr>
      <w:r w:rsidRPr="00B36A01">
        <w:t>Which is the incorrect statement?</w:t>
      </w:r>
    </w:p>
    <w:p w14:paraId="5354AEC2" w14:textId="77777777" w:rsidR="009A466B" w:rsidRPr="00B36A01" w:rsidRDefault="009A466B" w:rsidP="009A466B">
      <w:pPr>
        <w:pStyle w:val="Pquestiontextmainstem"/>
      </w:pPr>
      <w:r>
        <w:rPr>
          <w:noProof/>
        </w:rPr>
        <w:drawing>
          <wp:inline distT="0" distB="0" distL="0" distR="0" wp14:anchorId="60743629" wp14:editId="654EACC4">
            <wp:extent cx="1066800" cy="431800"/>
            <wp:effectExtent l="0" t="0" r="0" b="0"/>
            <wp:docPr id="67" name="Picture 67" descr="PM10_PR_TA_8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M10_PR_TA_8_0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8D49" w14:textId="4FC618B4" w:rsidR="009A466B" w:rsidRPr="00F86633" w:rsidRDefault="009A466B" w:rsidP="009A466B">
      <w:pPr>
        <w:pStyle w:val="Pquestiontextmcqoptions"/>
        <w:rPr>
          <w:rStyle w:val="Cquestionpartlabelbold"/>
        </w:rPr>
      </w:pPr>
      <w:r w:rsidRPr="00F86633">
        <w:rPr>
          <w:rStyle w:val="Cquestionpartlabelbold"/>
        </w:rPr>
        <w:t>A</w:t>
      </w:r>
      <w:r w:rsidR="00165E5B">
        <w:rPr>
          <w:rStyle w:val="Cquestionpartlabelbold"/>
        </w:rPr>
        <w:tab/>
      </w:r>
      <w:r w:rsidR="00922FA2" w:rsidRPr="00B36A01">
        <w:object w:dxaOrig="720" w:dyaOrig="279" w14:anchorId="28A3D00B">
          <v:shape id="_x0000_i1028" type="#_x0000_t75" style="width:36.55pt;height:13.95pt" o:ole="">
            <v:imagedata r:id="rId17" o:title=""/>
          </v:shape>
          <o:OLEObject Type="Embed" ProgID="Equation.3" ShapeID="_x0000_i1028" DrawAspect="Content" ObjectID="_1538898831" r:id="rId18"/>
        </w:object>
      </w:r>
      <w:r w:rsidRPr="00B36A01">
        <w:t>≡</w:t>
      </w:r>
      <w:r w:rsidR="00165E5B">
        <w:tab/>
      </w:r>
      <w:r w:rsidR="00165E5B">
        <w:tab/>
      </w:r>
      <w:r w:rsidR="00165E5B">
        <w:tab/>
      </w:r>
      <w:r w:rsidR="00165E5B">
        <w:tab/>
      </w:r>
      <w:r w:rsidR="00D5236F">
        <w:tab/>
      </w:r>
      <w:r w:rsidR="00D5236F">
        <w:tab/>
      </w:r>
      <w:r w:rsidR="00165E5B">
        <w:tab/>
      </w:r>
      <w:r w:rsidR="00165E5B">
        <w:tab/>
      </w:r>
      <w:r w:rsidRPr="00F86633">
        <w:rPr>
          <w:rStyle w:val="Cquestionpartlabelbold"/>
        </w:rPr>
        <w:t>B</w:t>
      </w:r>
      <w:r w:rsidR="00165E5B">
        <w:tab/>
      </w:r>
      <w:r w:rsidR="00922FA2" w:rsidRPr="00922FA2">
        <w:rPr>
          <w:position w:val="-4"/>
        </w:rPr>
        <w:object w:dxaOrig="720" w:dyaOrig="260" w14:anchorId="21B21957">
          <v:shape id="_x0000_i1029" type="#_x0000_t75" style="width:36.55pt;height:12.9pt" o:ole="">
            <v:imagedata r:id="rId19" o:title=""/>
          </v:shape>
          <o:OLEObject Type="Embed" ProgID="Equation.DSMT4" ShapeID="_x0000_i1029" DrawAspect="Content" ObjectID="_1538898832" r:id="rId20"/>
        </w:object>
      </w:r>
      <w:r w:rsidRPr="00525E45">
        <w:rPr>
          <w:rStyle w:val="CSymbol"/>
        </w:rPr>
        <w:t>∼</w:t>
      </w:r>
      <w:r w:rsidR="00922FA2" w:rsidRPr="00922FA2">
        <w:rPr>
          <w:position w:val="-4"/>
        </w:rPr>
        <w:object w:dxaOrig="700" w:dyaOrig="260" w14:anchorId="2A02CC26">
          <v:shape id="_x0000_i1030" type="#_x0000_t75" style="width:36.55pt;height:12.9pt" o:ole="">
            <v:imagedata r:id="rId21" o:title=""/>
          </v:shape>
          <o:OLEObject Type="Embed" ProgID="Equation.DSMT4" ShapeID="_x0000_i1030" DrawAspect="Content" ObjectID="_1538898833" r:id="rId22"/>
        </w:object>
      </w:r>
    </w:p>
    <w:p w14:paraId="39B19219" w14:textId="6C9086A2" w:rsidR="009A466B" w:rsidRDefault="009A466B" w:rsidP="009A466B">
      <w:pPr>
        <w:pStyle w:val="Pquestiontextmcqoptions"/>
      </w:pPr>
      <w:r w:rsidRPr="00F86633">
        <w:rPr>
          <w:rStyle w:val="Cquestionpartlabelbold"/>
        </w:rPr>
        <w:t>C</w:t>
      </w:r>
      <w:r w:rsidR="00165E5B">
        <w:tab/>
      </w:r>
      <w:r w:rsidR="00922FA2" w:rsidRPr="00B36A01">
        <w:object w:dxaOrig="1640" w:dyaOrig="279" w14:anchorId="4F8391BD">
          <v:shape id="_x0000_i1031" type="#_x0000_t75" style="width:81.65pt;height:13.95pt" o:ole="">
            <v:imagedata r:id="rId23" o:title=""/>
          </v:shape>
          <o:OLEObject Type="Embed" ProgID="Equation.3" ShapeID="_x0000_i1031" DrawAspect="Content" ObjectID="_1538898834" r:id="rId24"/>
        </w:object>
      </w:r>
      <w:r w:rsidR="00165E5B">
        <w:tab/>
      </w:r>
      <w:r w:rsidR="00165E5B">
        <w:tab/>
      </w:r>
      <w:r w:rsidR="00165E5B">
        <w:tab/>
      </w:r>
      <w:r w:rsidR="00165E5B">
        <w:tab/>
      </w:r>
      <w:r w:rsidR="00165E5B">
        <w:tab/>
      </w:r>
      <w:r w:rsidR="00165E5B">
        <w:tab/>
      </w:r>
      <w:r w:rsidRPr="00F86633">
        <w:rPr>
          <w:rStyle w:val="Cquestionpartlabelbold"/>
        </w:rPr>
        <w:t>D</w:t>
      </w:r>
      <w:r w:rsidR="00165E5B">
        <w:tab/>
      </w:r>
      <w:r w:rsidR="00922FA2" w:rsidRPr="00B36A01">
        <w:object w:dxaOrig="700" w:dyaOrig="279" w14:anchorId="57ACA4C0">
          <v:shape id="_x0000_i1032" type="#_x0000_t75" style="width:35.45pt;height:13.95pt" o:ole="">
            <v:imagedata r:id="rId25" o:title=""/>
          </v:shape>
          <o:OLEObject Type="Embed" ProgID="Equation.3" ShapeID="_x0000_i1032" DrawAspect="Content" ObjectID="_1538898835" r:id="rId26"/>
        </w:object>
      </w:r>
      <w:r w:rsidRPr="00B36A01">
        <w:t>≡</w:t>
      </w:r>
      <w:r w:rsidR="00922FA2" w:rsidRPr="00B36A01">
        <w:object w:dxaOrig="740" w:dyaOrig="279" w14:anchorId="5DB0F539">
          <v:shape id="_x0000_i1033" type="#_x0000_t75" style="width:37.6pt;height:13.95pt" o:ole="">
            <v:imagedata r:id="rId27" o:title=""/>
          </v:shape>
          <o:OLEObject Type="Embed" ProgID="Equation.3" ShapeID="_x0000_i1033" DrawAspect="Content" ObjectID="_1538898836" r:id="rId28"/>
        </w:object>
      </w:r>
    </w:p>
    <w:p w14:paraId="6C3E90DC" w14:textId="300A3233" w:rsidR="009A466B" w:rsidRPr="00B36A01" w:rsidRDefault="009A466B" w:rsidP="009A466B">
      <w:pPr>
        <w:pStyle w:val="Pquestionheadingmc"/>
      </w:pPr>
      <w:r>
        <w:t>Question 5</w:t>
      </w:r>
      <w:r>
        <w:tab/>
        <w:t>[9.6]</w:t>
      </w:r>
      <w:r w:rsidR="00D656D9">
        <w:t xml:space="preserve"> </w:t>
      </w:r>
      <w:r w:rsidR="00D656D9">
        <w:rPr>
          <w:highlight w:val="lightGray"/>
        </w:rPr>
        <w:t>[10A]</w:t>
      </w:r>
    </w:p>
    <w:p w14:paraId="37484893" w14:textId="77777777" w:rsidR="009A466B" w:rsidRPr="00B36A01" w:rsidRDefault="009A466B" w:rsidP="009A466B">
      <w:pPr>
        <w:pStyle w:val="Pquestiontextmainstem"/>
      </w:pPr>
      <w:r w:rsidRPr="00B36A01">
        <w:t>In terms of</w:t>
      </w:r>
      <w:r>
        <w:t xml:space="preserve"> </w:t>
      </w:r>
      <w:r>
        <w:sym w:font="Symbol" w:char="F062"/>
      </w:r>
      <w:r w:rsidRPr="00B36A01">
        <w:t xml:space="preserve">, </w:t>
      </w:r>
      <w:r>
        <w:sym w:font="Symbol" w:char="F071"/>
      </w:r>
      <w:r>
        <w:t xml:space="preserve"> </w:t>
      </w:r>
      <w:r w:rsidRPr="00B36A01">
        <w:t>is:</w:t>
      </w:r>
    </w:p>
    <w:p w14:paraId="166D6D3E" w14:textId="547C47F0" w:rsidR="009A466B" w:rsidRPr="00B36A01" w:rsidRDefault="009A466B" w:rsidP="009A466B">
      <w:pPr>
        <w:pStyle w:val="Pquestiontextmcqoptions"/>
      </w:pPr>
      <w:r w:rsidRPr="00F86633">
        <w:rPr>
          <w:rStyle w:val="Cquestionpartlabelbold"/>
        </w:rPr>
        <w:t>A</w:t>
      </w:r>
      <w:r w:rsidR="00165E5B">
        <w:rPr>
          <w:rStyle w:val="Cquestionpartlabelbold"/>
        </w:rPr>
        <w:tab/>
      </w:r>
      <w:r w:rsidR="00922FA2" w:rsidRPr="00950713">
        <w:object w:dxaOrig="940" w:dyaOrig="620" w14:anchorId="1434FF0F">
          <v:shape id="_x0000_i1034" type="#_x0000_t75" style="width:46.2pt;height:31.15pt" o:ole="" fillcolor="window">
            <v:imagedata r:id="rId29" o:title=""/>
          </v:shape>
          <o:OLEObject Type="Embed" ProgID="Equation.3" ShapeID="_x0000_i1034" DrawAspect="Content" ObjectID="_1538898837" r:id="rId30"/>
        </w:object>
      </w:r>
      <w:r w:rsidR="00165E5B">
        <w:tab/>
      </w:r>
      <w:r w:rsidR="00165E5B">
        <w:tab/>
      </w:r>
      <w:r w:rsidR="00165E5B">
        <w:tab/>
      </w:r>
      <w:r w:rsidR="00165E5B">
        <w:tab/>
      </w:r>
      <w:r w:rsidRPr="00F86633">
        <w:rPr>
          <w:rStyle w:val="Cquestionpartlabelbold"/>
        </w:rPr>
        <w:t>B</w:t>
      </w:r>
      <w:r w:rsidR="00165E5B">
        <w:tab/>
      </w:r>
      <w:r w:rsidR="00922FA2" w:rsidRPr="00950713">
        <w:object w:dxaOrig="380" w:dyaOrig="620" w14:anchorId="1A54AE04">
          <v:shape id="_x0000_i1035" type="#_x0000_t75" style="width:17.2pt;height:31.15pt" o:ole="" fillcolor="window">
            <v:imagedata r:id="rId31" o:title=""/>
          </v:shape>
          <o:OLEObject Type="Embed" ProgID="Equation.3" ShapeID="_x0000_i1035" DrawAspect="Content" ObjectID="_1538898838" r:id="rId32"/>
        </w:object>
      </w:r>
      <w:r w:rsidRPr="00F86633">
        <w:rPr>
          <w:rStyle w:val="Cquestionpartlabelbold"/>
        </w:rPr>
        <w:tab/>
      </w:r>
      <w:r w:rsidR="00165E5B">
        <w:rPr>
          <w:rStyle w:val="Cquestionpartlabelbold"/>
        </w:rPr>
        <w:tab/>
      </w:r>
      <w:r w:rsidR="00165E5B">
        <w:rPr>
          <w:rStyle w:val="Cquestionpartlabelbold"/>
        </w:rPr>
        <w:tab/>
      </w:r>
      <w:r w:rsidR="00165E5B">
        <w:rPr>
          <w:rStyle w:val="Cquestionpartlabelbold"/>
        </w:rPr>
        <w:tab/>
      </w:r>
      <w:r w:rsidR="00165E5B">
        <w:rPr>
          <w:rStyle w:val="Cquestionpartlabelbold"/>
        </w:rPr>
        <w:tab/>
      </w:r>
      <w:r w:rsidR="00165E5B">
        <w:rPr>
          <w:rStyle w:val="Cquestionpartlabelbold"/>
        </w:rPr>
        <w:tab/>
      </w:r>
      <w:r w:rsidR="00165E5B">
        <w:rPr>
          <w:rStyle w:val="Cquestionpartlabelbold"/>
        </w:rPr>
        <w:tab/>
      </w:r>
      <w:r w:rsidR="00165E5B">
        <w:rPr>
          <w:rStyle w:val="Cquestionpartlabelbold"/>
        </w:rPr>
        <w:tab/>
      </w:r>
      <w:r w:rsidRPr="00F86633">
        <w:rPr>
          <w:rStyle w:val="Cquestionpartlabelbold"/>
        </w:rPr>
        <w:t>C</w:t>
      </w:r>
      <w:r w:rsidR="00165E5B">
        <w:tab/>
      </w:r>
      <w:r w:rsidR="00922FA2" w:rsidRPr="00950713">
        <w:object w:dxaOrig="880" w:dyaOrig="320" w14:anchorId="50FC8454">
          <v:shape id="_x0000_i1036" type="#_x0000_t75" style="width:44.05pt;height:16.1pt" o:ole="" fillcolor="window">
            <v:imagedata r:id="rId33" o:title=""/>
          </v:shape>
          <o:OLEObject Type="Embed" ProgID="Equation.3" ShapeID="_x0000_i1036" DrawAspect="Content" ObjectID="_1538898839" r:id="rId34"/>
        </w:object>
      </w:r>
      <w:r w:rsidR="00165E5B">
        <w:tab/>
      </w:r>
      <w:r w:rsidR="00165E5B">
        <w:tab/>
      </w:r>
      <w:r w:rsidR="00165E5B">
        <w:tab/>
      </w:r>
      <w:r w:rsidR="00165E5B">
        <w:tab/>
      </w:r>
      <w:r w:rsidRPr="00F86633">
        <w:rPr>
          <w:rStyle w:val="Cquestionpartlabelbold"/>
        </w:rPr>
        <w:t>D</w:t>
      </w:r>
      <w:r w:rsidR="00165E5B">
        <w:tab/>
      </w:r>
      <w:r w:rsidR="00922FA2" w:rsidRPr="00950713">
        <w:object w:dxaOrig="780" w:dyaOrig="320" w14:anchorId="706C5E37">
          <v:shape id="_x0000_i1037" type="#_x0000_t75" style="width:38.7pt;height:16.1pt" o:ole="" fillcolor="window">
            <v:imagedata r:id="rId35" o:title=""/>
          </v:shape>
          <o:OLEObject Type="Embed" ProgID="Equation.3" ShapeID="_x0000_i1037" DrawAspect="Content" ObjectID="_1538898840" r:id="rId36"/>
        </w:object>
      </w:r>
    </w:p>
    <w:p w14:paraId="7F04A36F" w14:textId="77777777" w:rsidR="009A466B" w:rsidRDefault="009A466B" w:rsidP="009A466B">
      <w:pPr>
        <w:pStyle w:val="Pquestiontextmainstem"/>
      </w:pPr>
      <w:r>
        <w:rPr>
          <w:noProof/>
        </w:rPr>
        <w:drawing>
          <wp:inline distT="0" distB="0" distL="0" distR="0" wp14:anchorId="1646CE4C" wp14:editId="3564ED16">
            <wp:extent cx="1047750" cy="1076325"/>
            <wp:effectExtent l="0" t="0" r="0" b="9525"/>
            <wp:docPr id="68" name="Picture 68" descr="PM10_PR_TA_8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M10_PR_TA_8_0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B421" w14:textId="77777777" w:rsidR="00922FA2" w:rsidRPr="00B36A01" w:rsidRDefault="00922FA2" w:rsidP="009A466B">
      <w:pPr>
        <w:pStyle w:val="Pquestiontextmainstem"/>
      </w:pPr>
    </w:p>
    <w:p w14:paraId="6FFED733" w14:textId="12349DF4" w:rsidR="009A466B" w:rsidRPr="00B36A01" w:rsidRDefault="009A466B" w:rsidP="009A466B">
      <w:pPr>
        <w:pStyle w:val="Pquestionheadingmc"/>
      </w:pPr>
      <w:r>
        <w:lastRenderedPageBreak/>
        <w:t>Question 6</w:t>
      </w:r>
      <w:r>
        <w:tab/>
        <w:t>[9.6]</w:t>
      </w:r>
      <w:r w:rsidR="00D656D9">
        <w:t xml:space="preserve"> </w:t>
      </w:r>
      <w:r w:rsidR="00D656D9">
        <w:rPr>
          <w:highlight w:val="lightGray"/>
        </w:rPr>
        <w:t>[10A]</w:t>
      </w:r>
    </w:p>
    <w:p w14:paraId="1E92C5BA" w14:textId="77777777" w:rsidR="009A466B" w:rsidRPr="00B36A01" w:rsidRDefault="009A466B" w:rsidP="009A466B">
      <w:pPr>
        <w:pStyle w:val="Pquestiontextmainstem"/>
      </w:pPr>
      <w:r w:rsidRPr="00B36A01">
        <w:t xml:space="preserve">Choose the correct statement. </w:t>
      </w:r>
    </w:p>
    <w:p w14:paraId="13BC70D5" w14:textId="2B5F9B94" w:rsidR="009A466B" w:rsidRPr="00B36A01" w:rsidRDefault="009A466B" w:rsidP="009A466B">
      <w:pPr>
        <w:pStyle w:val="Pquestiontextmcqoptions"/>
      </w:pPr>
      <w:r w:rsidRPr="00F86633">
        <w:rPr>
          <w:rStyle w:val="Cquestionpartlabelbold"/>
        </w:rPr>
        <w:t>A</w:t>
      </w:r>
      <w:r w:rsidR="00165E5B">
        <w:tab/>
      </w:r>
      <w:r w:rsidR="00922FA2" w:rsidRPr="00950713">
        <w:object w:dxaOrig="940" w:dyaOrig="320" w14:anchorId="07715025">
          <v:shape id="_x0000_i1038" type="#_x0000_t75" style="width:46.2pt;height:16.1pt" o:ole="" fillcolor="window">
            <v:imagedata r:id="rId38" o:title=""/>
          </v:shape>
          <o:OLEObject Type="Embed" ProgID="Equation.3" ShapeID="_x0000_i1038" DrawAspect="Content" ObjectID="_1538898841" r:id="rId39"/>
        </w:object>
      </w:r>
      <w:r w:rsidRPr="00F86633">
        <w:rPr>
          <w:rStyle w:val="Cquestionpartlabelbold"/>
        </w:rPr>
        <w:tab/>
      </w:r>
      <w:r w:rsidR="00165E5B">
        <w:rPr>
          <w:rStyle w:val="Cquestionpartlabelbold"/>
        </w:rPr>
        <w:tab/>
      </w:r>
      <w:r w:rsidR="00165E5B">
        <w:rPr>
          <w:rStyle w:val="Cquestionpartlabelbold"/>
        </w:rPr>
        <w:tab/>
      </w:r>
      <w:r w:rsidRPr="00F86633">
        <w:rPr>
          <w:rStyle w:val="Cquestionpartlabelbold"/>
        </w:rPr>
        <w:t>B</w:t>
      </w:r>
      <w:r w:rsidR="00165E5B">
        <w:tab/>
      </w:r>
      <w:r w:rsidR="00922FA2" w:rsidRPr="00950713">
        <w:object w:dxaOrig="1060" w:dyaOrig="320" w14:anchorId="09C6461E">
          <v:shape id="_x0000_i1039" type="#_x0000_t75" style="width:54.8pt;height:16.1pt" o:ole="" fillcolor="window">
            <v:imagedata r:id="rId40" o:title=""/>
          </v:shape>
          <o:OLEObject Type="Embed" ProgID="Equation.3" ShapeID="_x0000_i1039" DrawAspect="Content" ObjectID="_1538898842" r:id="rId41"/>
        </w:object>
      </w:r>
      <w:r w:rsidR="00165E5B">
        <w:tab/>
      </w:r>
      <w:r w:rsidR="00165E5B">
        <w:tab/>
      </w:r>
      <w:r w:rsidR="00165E5B">
        <w:tab/>
      </w:r>
      <w:r w:rsidR="00165E5B">
        <w:tab/>
      </w:r>
      <w:r w:rsidR="00165E5B">
        <w:tab/>
      </w:r>
      <w:r w:rsidR="00165E5B">
        <w:tab/>
      </w:r>
      <w:r w:rsidR="00165E5B">
        <w:tab/>
      </w:r>
      <w:r w:rsidRPr="00F86633">
        <w:rPr>
          <w:rStyle w:val="Cquestionpartlabelbold"/>
        </w:rPr>
        <w:t>C</w:t>
      </w:r>
      <w:r w:rsidR="00165E5B">
        <w:tab/>
      </w:r>
      <w:r w:rsidR="00922FA2" w:rsidRPr="00950713">
        <w:object w:dxaOrig="560" w:dyaOrig="320" w14:anchorId="1B1B4470">
          <v:shape id="_x0000_i1040" type="#_x0000_t75" style="width:29pt;height:16.1pt" o:ole="" fillcolor="window">
            <v:imagedata r:id="rId42" o:title=""/>
          </v:shape>
          <o:OLEObject Type="Embed" ProgID="Equation.3" ShapeID="_x0000_i1040" DrawAspect="Content" ObjectID="_1538898843" r:id="rId43"/>
        </w:object>
      </w:r>
      <w:r w:rsidR="00165E5B">
        <w:tab/>
      </w:r>
      <w:r w:rsidR="00165E5B">
        <w:tab/>
      </w:r>
      <w:r w:rsidR="00165E5B">
        <w:tab/>
      </w:r>
      <w:r w:rsidR="00165E5B">
        <w:tab/>
      </w:r>
      <w:r w:rsidR="00165E5B">
        <w:tab/>
      </w:r>
      <w:r w:rsidRPr="00F86633">
        <w:rPr>
          <w:rStyle w:val="Cquestionpartlabelbold"/>
        </w:rPr>
        <w:t>D</w:t>
      </w:r>
      <w:r w:rsidR="00165E5B">
        <w:rPr>
          <w:rStyle w:val="Cquestionpartlabelbold"/>
        </w:rPr>
        <w:tab/>
      </w:r>
      <w:r w:rsidR="00D5236F" w:rsidRPr="00D5236F">
        <w:rPr>
          <w:position w:val="-10"/>
        </w:rPr>
        <w:object w:dxaOrig="640" w:dyaOrig="320" w14:anchorId="0C4DB11D">
          <v:shape id="_x0000_i1041" type="#_x0000_t75" style="width:33.3pt;height:16.1pt" o:ole="" fillcolor="window">
            <v:imagedata r:id="rId44" o:title=""/>
          </v:shape>
          <o:OLEObject Type="Embed" ProgID="Equation.DSMT4" ShapeID="_x0000_i1041" DrawAspect="Content" ObjectID="_1538898844" r:id="rId45"/>
        </w:object>
      </w:r>
    </w:p>
    <w:p w14:paraId="3F415CCB" w14:textId="77777777" w:rsidR="009A466B" w:rsidRPr="00B36A01" w:rsidRDefault="009A466B" w:rsidP="009A466B">
      <w:pPr>
        <w:pStyle w:val="Pquestiontextmainstem"/>
      </w:pPr>
      <w:r>
        <w:rPr>
          <w:noProof/>
        </w:rPr>
        <w:drawing>
          <wp:inline distT="0" distB="0" distL="0" distR="0" wp14:anchorId="7BE836A9" wp14:editId="1685F126">
            <wp:extent cx="1371600" cy="685800"/>
            <wp:effectExtent l="0" t="0" r="0" b="0"/>
            <wp:docPr id="69" name="Picture 69" descr="PM10_PR_TA_8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M10_PR_TA_8_06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A12D" w14:textId="77777777" w:rsidR="009A466B" w:rsidRPr="00B36A01" w:rsidRDefault="009A466B" w:rsidP="009A466B">
      <w:pPr>
        <w:pStyle w:val="Pquestionheadingmc"/>
      </w:pPr>
      <w:r>
        <w:t>Question 7</w:t>
      </w:r>
      <w:r>
        <w:tab/>
        <w:t>[9.1]</w:t>
      </w:r>
    </w:p>
    <w:p w14:paraId="72E1157C" w14:textId="74BF508A" w:rsidR="009A466B" w:rsidRPr="00B36A01" w:rsidRDefault="00D5236F" w:rsidP="009A466B">
      <w:pPr>
        <w:pStyle w:val="Pquestiontextmainstem"/>
      </w:pPr>
      <w:r w:rsidRPr="00D5236F">
        <w:rPr>
          <w:position w:val="-4"/>
        </w:rPr>
        <w:object w:dxaOrig="680" w:dyaOrig="260" w14:anchorId="090D4771">
          <v:shape id="_x0000_i1042" type="#_x0000_t75" style="width:34.4pt;height:12.9pt" o:ole="">
            <v:imagedata r:id="rId47" o:title=""/>
          </v:shape>
          <o:OLEObject Type="Embed" ProgID="Equation.DSMT4" ShapeID="_x0000_i1042" DrawAspect="Content" ObjectID="_1538898845" r:id="rId48"/>
        </w:object>
      </w:r>
      <w:r w:rsidR="009A466B" w:rsidRPr="00525E45">
        <w:rPr>
          <w:rStyle w:val="CSymbol"/>
        </w:rPr>
        <w:t>∼</w:t>
      </w:r>
      <w:r w:rsidR="00922FA2" w:rsidRPr="00B36A01">
        <w:rPr>
          <w:position w:val="-4"/>
        </w:rPr>
        <w:object w:dxaOrig="720" w:dyaOrig="260" w14:anchorId="634F5279">
          <v:shape id="_x0000_i1043" type="#_x0000_t75" style="width:36.55pt;height:12.9pt" o:ole="">
            <v:imagedata r:id="rId49" o:title=""/>
          </v:shape>
          <o:OLEObject Type="Embed" ProgID="Equation.3" ShapeID="_x0000_i1043" DrawAspect="Content" ObjectID="_1538898846" r:id="rId50"/>
        </w:object>
      </w:r>
      <w:r w:rsidR="009A466B" w:rsidRPr="00B36A01">
        <w:t xml:space="preserve">with </w:t>
      </w:r>
      <w:r w:rsidRPr="00D5236F">
        <w:rPr>
          <w:position w:val="-4"/>
        </w:rPr>
        <w:object w:dxaOrig="740" w:dyaOrig="260" w14:anchorId="40C4239B">
          <v:shape id="_x0000_i1044" type="#_x0000_t75" style="width:37.6pt;height:12.9pt" o:ole="">
            <v:imagedata r:id="rId51" o:title=""/>
          </v:shape>
          <o:OLEObject Type="Embed" ProgID="Equation.DSMT4" ShapeID="_x0000_i1044" DrawAspect="Content" ObjectID="_1538898847" r:id="rId52"/>
        </w:object>
      </w:r>
      <w:r w:rsidR="009A466B" w:rsidRPr="00B36A01">
        <w:t>,</w:t>
      </w:r>
      <w:r w:rsidRPr="00D5236F">
        <w:rPr>
          <w:position w:val="-4"/>
        </w:rPr>
        <w:object w:dxaOrig="1160" w:dyaOrig="260" w14:anchorId="607027AA">
          <v:shape id="_x0000_i1045" type="#_x0000_t75" style="width:58.05pt;height:12.9pt" o:ole="">
            <v:imagedata r:id="rId53" o:title=""/>
          </v:shape>
          <o:OLEObject Type="Embed" ProgID="Equation.DSMT4" ShapeID="_x0000_i1045" DrawAspect="Content" ObjectID="_1538898848" r:id="rId54"/>
        </w:object>
      </w:r>
    </w:p>
    <w:p w14:paraId="40022398" w14:textId="5945FB58" w:rsidR="009A466B" w:rsidRDefault="00D5236F" w:rsidP="009A466B">
      <w:pPr>
        <w:pStyle w:val="Pquestiontextmainstem"/>
      </w:pPr>
      <w:r w:rsidRPr="00D5236F">
        <w:rPr>
          <w:position w:val="-4"/>
        </w:rPr>
        <w:object w:dxaOrig="860" w:dyaOrig="240" w14:anchorId="26BA9375">
          <v:shape id="_x0000_i1046" type="#_x0000_t75" style="width:43pt;height:11.8pt" o:ole="">
            <v:imagedata r:id="rId55" o:title=""/>
          </v:shape>
          <o:OLEObject Type="Embed" ProgID="Equation.DSMT4" ShapeID="_x0000_i1046" DrawAspect="Content" ObjectID="_1538898849" r:id="rId56"/>
        </w:object>
      </w:r>
      <w:r w:rsidR="009A466B" w:rsidRPr="00B36A01">
        <w:t>,</w:t>
      </w:r>
      <w:r w:rsidRPr="00D5236F">
        <w:rPr>
          <w:position w:val="-4"/>
        </w:rPr>
        <w:object w:dxaOrig="900" w:dyaOrig="240" w14:anchorId="0A7F2705">
          <v:shape id="_x0000_i1047" type="#_x0000_t75" style="width:46.2pt;height:11.8pt" o:ole="">
            <v:imagedata r:id="rId57" o:title=""/>
          </v:shape>
          <o:OLEObject Type="Embed" ProgID="Equation.DSMT4" ShapeID="_x0000_i1047" DrawAspect="Content" ObjectID="_1538898850" r:id="rId58"/>
        </w:object>
      </w:r>
      <w:r>
        <w:t xml:space="preserve"> </w:t>
      </w:r>
      <w:r w:rsidR="009A466B" w:rsidRPr="00B36A01">
        <w:t xml:space="preserve">and </w:t>
      </w:r>
      <w:r w:rsidRPr="00D5236F">
        <w:rPr>
          <w:position w:val="-4"/>
        </w:rPr>
        <w:object w:dxaOrig="1580" w:dyaOrig="260" w14:anchorId="34471589">
          <v:shape id="_x0000_i1048" type="#_x0000_t75" style="width:78.45pt;height:12.9pt" o:ole="">
            <v:imagedata r:id="rId59" o:title=""/>
          </v:shape>
          <o:OLEObject Type="Embed" ProgID="Equation.DSMT4" ShapeID="_x0000_i1048" DrawAspect="Content" ObjectID="_1538898851" r:id="rId60"/>
        </w:object>
      </w:r>
      <w:r>
        <w:t>.</w:t>
      </w:r>
      <w:r>
        <w:br/>
      </w:r>
      <w:r w:rsidR="009A466B" w:rsidRPr="00B36A01">
        <w:t xml:space="preserve">The value of </w:t>
      </w:r>
      <w:r w:rsidR="009A466B" w:rsidRPr="00FA5C18">
        <w:rPr>
          <w:rStyle w:val="Cmathsexpressions"/>
        </w:rPr>
        <w:t xml:space="preserve">a </w:t>
      </w:r>
      <w:r w:rsidR="009A466B" w:rsidRPr="00B36A01">
        <w:t>is:</w:t>
      </w:r>
    </w:p>
    <w:p w14:paraId="2D1C4746" w14:textId="1E349C26" w:rsidR="009A466B" w:rsidRPr="00B36A01" w:rsidRDefault="009A466B" w:rsidP="009A466B">
      <w:pPr>
        <w:pStyle w:val="Pquestiontextmcqoptions"/>
      </w:pPr>
      <w:r w:rsidRPr="00F86633">
        <w:rPr>
          <w:rStyle w:val="Cquestionpartlabelbold"/>
        </w:rPr>
        <w:t>A</w:t>
      </w:r>
      <w:r w:rsidR="00165E5B">
        <w:rPr>
          <w:rStyle w:val="Cquestionpartlabelbold"/>
        </w:rPr>
        <w:tab/>
      </w:r>
      <w:r w:rsidRPr="00B36A01">
        <w:t>2</w:t>
      </w:r>
      <w:r w:rsidR="00165E5B">
        <w:tab/>
      </w:r>
      <w:r w:rsidR="00165E5B">
        <w:tab/>
      </w:r>
      <w:r w:rsidR="00165E5B">
        <w:tab/>
      </w:r>
      <w:r w:rsidR="00165E5B">
        <w:tab/>
      </w:r>
      <w:r w:rsidR="00165E5B">
        <w:tab/>
      </w:r>
      <w:r w:rsidR="00165E5B">
        <w:tab/>
      </w:r>
      <w:r w:rsidRPr="00F86633">
        <w:rPr>
          <w:rStyle w:val="Cquestionpartlabelbold"/>
        </w:rPr>
        <w:t>B</w:t>
      </w:r>
      <w:r w:rsidR="00165E5B">
        <w:tab/>
      </w:r>
      <w:r w:rsidRPr="00B36A01">
        <w:t>1</w:t>
      </w:r>
      <w:r w:rsidR="00165E5B">
        <w:tab/>
      </w:r>
      <w:r w:rsidR="00165E5B">
        <w:tab/>
      </w:r>
      <w:r w:rsidR="00165E5B">
        <w:tab/>
      </w:r>
      <w:r w:rsidR="00165E5B">
        <w:tab/>
      </w:r>
      <w:r w:rsidR="00165E5B">
        <w:tab/>
      </w:r>
      <w:r w:rsidR="00165E5B">
        <w:tab/>
      </w:r>
      <w:r w:rsidR="00165E5B">
        <w:tab/>
      </w:r>
      <w:r w:rsidR="00165E5B">
        <w:tab/>
      </w:r>
      <w:r w:rsidR="00165E5B">
        <w:tab/>
      </w:r>
      <w:r w:rsidR="00165E5B">
        <w:tab/>
      </w:r>
      <w:r w:rsidRPr="00F86633">
        <w:rPr>
          <w:rStyle w:val="Cquestionpartlabelbold"/>
        </w:rPr>
        <w:t>C</w:t>
      </w:r>
      <w:r w:rsidR="00165E5B">
        <w:tab/>
      </w:r>
      <w:r w:rsidRPr="00B36A01">
        <w:t>5</w:t>
      </w:r>
      <w:r w:rsidR="00165E5B">
        <w:tab/>
      </w:r>
      <w:r w:rsidR="00165E5B">
        <w:tab/>
      </w:r>
      <w:r w:rsidR="00165E5B">
        <w:tab/>
      </w:r>
      <w:r w:rsidR="00165E5B">
        <w:tab/>
      </w:r>
      <w:r w:rsidR="00165E5B">
        <w:tab/>
      </w:r>
      <w:r w:rsidR="00165E5B">
        <w:tab/>
      </w:r>
      <w:r w:rsidR="00165E5B">
        <w:tab/>
      </w:r>
      <w:r w:rsidRPr="00F86633">
        <w:rPr>
          <w:rStyle w:val="Cquestionpartlabelbold"/>
        </w:rPr>
        <w:t>D</w:t>
      </w:r>
      <w:r w:rsidR="00165E5B">
        <w:tab/>
      </w:r>
      <w:r w:rsidRPr="00B36A01">
        <w:t>3</w:t>
      </w:r>
    </w:p>
    <w:p w14:paraId="30E72617" w14:textId="079C61CD" w:rsidR="009A466B" w:rsidRPr="00B36A01" w:rsidRDefault="009A466B" w:rsidP="009A466B">
      <w:pPr>
        <w:pStyle w:val="Pquestionheadingmc"/>
      </w:pPr>
      <w:r>
        <w:t>Question 8</w:t>
      </w:r>
      <w:r>
        <w:tab/>
        <w:t>[9.6]</w:t>
      </w:r>
      <w:r w:rsidR="00D656D9">
        <w:t xml:space="preserve"> </w:t>
      </w:r>
      <w:r w:rsidR="00D656D9">
        <w:rPr>
          <w:highlight w:val="lightGray"/>
        </w:rPr>
        <w:t>[10A]</w:t>
      </w:r>
    </w:p>
    <w:p w14:paraId="2EAD1C25" w14:textId="77777777" w:rsidR="009A466B" w:rsidRDefault="009A466B" w:rsidP="009A466B">
      <w:pPr>
        <w:pStyle w:val="Pquestiontextmainstem"/>
        <w:rPr>
          <w:noProof/>
        </w:rPr>
      </w:pPr>
      <w:r w:rsidRPr="00B36A01">
        <w:rPr>
          <w:noProof/>
        </w:rPr>
        <w:t xml:space="preserve">The value of </w:t>
      </w:r>
      <w:r>
        <w:t xml:space="preserve">α </w:t>
      </w:r>
      <w:r w:rsidRPr="00B36A01">
        <w:rPr>
          <w:noProof/>
        </w:rPr>
        <w:t>is:</w:t>
      </w:r>
    </w:p>
    <w:p w14:paraId="421D7E79" w14:textId="77777777" w:rsidR="009A466B" w:rsidRDefault="009A466B" w:rsidP="009A466B">
      <w:pPr>
        <w:pStyle w:val="Pquestiontextmainstem"/>
        <w:rPr>
          <w:noProof/>
        </w:rPr>
      </w:pPr>
      <w:r>
        <w:rPr>
          <w:noProof/>
        </w:rPr>
        <w:drawing>
          <wp:inline distT="0" distB="0" distL="0" distR="0" wp14:anchorId="2B810D1B" wp14:editId="10E09788">
            <wp:extent cx="1058545" cy="974725"/>
            <wp:effectExtent l="0" t="0" r="8255" b="0"/>
            <wp:docPr id="70" name="Picture 70" descr="PM10_PR_TA_8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M10_PR_TA_8_0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8C454" w14:textId="46CB8A3A" w:rsidR="009A466B" w:rsidRPr="00B36A01" w:rsidRDefault="009A466B" w:rsidP="009A466B">
      <w:pPr>
        <w:pStyle w:val="Pquestiontextmcqoptions"/>
      </w:pPr>
      <w:r w:rsidRPr="00F86633">
        <w:rPr>
          <w:rStyle w:val="Cquestionpartlabelbold"/>
        </w:rPr>
        <w:t>A</w:t>
      </w:r>
      <w:r w:rsidR="00165E5B">
        <w:rPr>
          <w:noProof/>
        </w:rPr>
        <w:tab/>
      </w:r>
      <w:r w:rsidR="00922FA2" w:rsidRPr="00BA30D9">
        <w:object w:dxaOrig="780" w:dyaOrig="320" w14:anchorId="114F543B">
          <v:shape id="_x0000_i1049" type="#_x0000_t75" style="width:38.7pt;height:16.1pt" o:ole="">
            <v:imagedata r:id="rId62" o:title=""/>
          </v:shape>
          <o:OLEObject Type="Embed" ProgID="Equation.3" ShapeID="_x0000_i1049" DrawAspect="Content" ObjectID="_1538898852" r:id="rId63"/>
        </w:object>
      </w:r>
      <w:r w:rsidR="00165E5B">
        <w:tab/>
      </w:r>
      <w:r w:rsidR="00165E5B">
        <w:tab/>
      </w:r>
      <w:r w:rsidR="00165E5B">
        <w:tab/>
      </w:r>
      <w:r w:rsidR="00165E5B">
        <w:tab/>
      </w:r>
      <w:r w:rsidRPr="00F86633">
        <w:rPr>
          <w:rStyle w:val="Cquestionpartlabelbold"/>
        </w:rPr>
        <w:t>B</w:t>
      </w:r>
      <w:r w:rsidR="00165E5B">
        <w:rPr>
          <w:noProof/>
        </w:rPr>
        <w:tab/>
      </w:r>
      <w:r w:rsidR="00922FA2" w:rsidRPr="00BA30D9">
        <w:object w:dxaOrig="660" w:dyaOrig="320" w14:anchorId="4FD281B2">
          <v:shape id="_x0000_i1050" type="#_x0000_t75" style="width:33.3pt;height:16.1pt" o:ole="">
            <v:imagedata r:id="rId64" o:title=""/>
          </v:shape>
          <o:OLEObject Type="Embed" ProgID="Equation.3" ShapeID="_x0000_i1050" DrawAspect="Content" ObjectID="_1538898853" r:id="rId65"/>
        </w:object>
      </w:r>
      <w:r w:rsidR="00165E5B">
        <w:tab/>
      </w:r>
      <w:r w:rsidR="00165E5B">
        <w:tab/>
      </w:r>
      <w:r w:rsidR="00165E5B">
        <w:tab/>
      </w:r>
      <w:r w:rsidR="00165E5B">
        <w:tab/>
      </w:r>
      <w:r w:rsidR="00165E5B">
        <w:tab/>
      </w:r>
      <w:r w:rsidR="00165E5B">
        <w:tab/>
      </w:r>
      <w:r w:rsidR="00165E5B">
        <w:tab/>
      </w:r>
      <w:r w:rsidR="00165E5B">
        <w:tab/>
      </w:r>
      <w:r w:rsidRPr="00F86633">
        <w:rPr>
          <w:rStyle w:val="Cquestionpartlabelbold"/>
        </w:rPr>
        <w:t>C</w:t>
      </w:r>
      <w:r w:rsidR="00165E5B">
        <w:rPr>
          <w:noProof/>
        </w:rPr>
        <w:tab/>
      </w:r>
      <w:r w:rsidR="00922FA2" w:rsidRPr="00BA30D9">
        <w:object w:dxaOrig="859" w:dyaOrig="320" w14:anchorId="309B5A68">
          <v:shape id="_x0000_i1051" type="#_x0000_t75" style="width:43pt;height:16.1pt" o:ole="">
            <v:imagedata r:id="rId66" o:title=""/>
          </v:shape>
          <o:OLEObject Type="Embed" ProgID="Equation.3" ShapeID="_x0000_i1051" DrawAspect="Content" ObjectID="_1538898854" r:id="rId67"/>
        </w:object>
      </w:r>
      <w:r w:rsidR="00165E5B">
        <w:tab/>
      </w:r>
      <w:r w:rsidR="00165E5B">
        <w:tab/>
      </w:r>
      <w:r w:rsidR="00165E5B">
        <w:tab/>
      </w:r>
      <w:r w:rsidR="00165E5B">
        <w:tab/>
      </w:r>
      <w:r w:rsidRPr="00F86633">
        <w:rPr>
          <w:rStyle w:val="Cquestionpartlabelbold"/>
        </w:rPr>
        <w:t>D</w:t>
      </w:r>
      <w:r w:rsidR="00165E5B">
        <w:rPr>
          <w:rStyle w:val="Cquestionpartlabelbold"/>
        </w:rPr>
        <w:tab/>
      </w:r>
      <w:r w:rsidR="00922FA2" w:rsidRPr="00BA30D9">
        <w:object w:dxaOrig="760" w:dyaOrig="320" w14:anchorId="58475173">
          <v:shape id="_x0000_i1052" type="#_x0000_t75" style="width:37.6pt;height:16.1pt" o:ole="">
            <v:imagedata r:id="rId68" o:title=""/>
          </v:shape>
          <o:OLEObject Type="Embed" ProgID="Equation.3" ShapeID="_x0000_i1052" DrawAspect="Content" ObjectID="_1538898855" r:id="rId69"/>
        </w:object>
      </w:r>
    </w:p>
    <w:p w14:paraId="55D0875B" w14:textId="77777777" w:rsidR="009A466B" w:rsidRDefault="009A466B" w:rsidP="009A466B">
      <w:pPr>
        <w:pStyle w:val="Psectionresults"/>
      </w:pPr>
      <w:r>
        <w:t>Multiple-choice results: ___ / 8</w:t>
      </w:r>
    </w:p>
    <w:p w14:paraId="3BE59AC8" w14:textId="77777777" w:rsidR="009A466B" w:rsidRDefault="009A466B" w:rsidP="009A466B">
      <w:pPr>
        <w:pStyle w:val="Psectionheading"/>
      </w:pPr>
      <w:r>
        <w:lastRenderedPageBreak/>
        <w:t>Short answer section</w:t>
      </w:r>
    </w:p>
    <w:p w14:paraId="726FB3A2" w14:textId="37C86941" w:rsidR="009A466B" w:rsidRDefault="009A466B" w:rsidP="009A466B">
      <w:pPr>
        <w:pStyle w:val="Pquestionheadingsx1stafterhead"/>
      </w:pPr>
      <w:r>
        <w:t>Question 9</w:t>
      </w:r>
      <w:r w:rsidRPr="00DF7F34">
        <w:tab/>
      </w:r>
      <w:r w:rsidR="0049377C">
        <w:rPr>
          <w:rStyle w:val="Cmarkslabel"/>
        </w:rPr>
        <w:t>2</w:t>
      </w:r>
      <w:r w:rsidR="0049377C" w:rsidRPr="00DF7F34">
        <w:rPr>
          <w:rStyle w:val="Cmarkslabel"/>
        </w:rPr>
        <w:t xml:space="preserve"> marks</w:t>
      </w:r>
      <w:r w:rsidR="0049377C">
        <w:tab/>
        <w:t>[9.6]</w:t>
      </w:r>
      <w:r w:rsidR="00D656D9">
        <w:t xml:space="preserve"> </w:t>
      </w:r>
      <w:r w:rsidR="00D656D9">
        <w:rPr>
          <w:highlight w:val="lightGray"/>
        </w:rPr>
        <w:t>[10A]</w:t>
      </w:r>
    </w:p>
    <w:p w14:paraId="424B4AE8" w14:textId="77777777" w:rsidR="009A466B" w:rsidRDefault="009A466B" w:rsidP="009A466B">
      <w:pPr>
        <w:pStyle w:val="Pquestiontextmainstem"/>
      </w:pPr>
      <w:r w:rsidRPr="00B36A01">
        <w:t>Use words from the list below to complete the following sentences.</w:t>
      </w:r>
    </w:p>
    <w:p w14:paraId="5D858643" w14:textId="77777777" w:rsidR="009A466B" w:rsidRPr="00880877" w:rsidRDefault="009A466B" w:rsidP="009A466B">
      <w:pPr>
        <w:pStyle w:val="Pquestiontextmainstem"/>
        <w:rPr>
          <w:rStyle w:val="Pemphasisasis"/>
        </w:rPr>
      </w:pPr>
      <w:r w:rsidRPr="00880877">
        <w:rPr>
          <w:rStyle w:val="Pemphasisasis"/>
        </w:rPr>
        <w:t xml:space="preserve">arc       equidistant         sector of a circle       chord           major arc      </w:t>
      </w:r>
    </w:p>
    <w:p w14:paraId="667CAC54" w14:textId="77777777" w:rsidR="009A466B" w:rsidRPr="00880877" w:rsidRDefault="009A466B" w:rsidP="009A466B">
      <w:pPr>
        <w:pStyle w:val="Pquestiontextmainstem"/>
        <w:rPr>
          <w:rStyle w:val="Pemphasisasis"/>
        </w:rPr>
      </w:pPr>
      <w:r w:rsidRPr="00880877">
        <w:rPr>
          <w:rStyle w:val="Pemphasisasis"/>
        </w:rPr>
        <w:t xml:space="preserve">angle at the centre         subtend                     segment       angle in a semicircle </w:t>
      </w:r>
    </w:p>
    <w:p w14:paraId="57EBF33F" w14:textId="0DAC748B" w:rsidR="009A466B" w:rsidRDefault="009A466B" w:rsidP="009A466B">
      <w:pPr>
        <w:pStyle w:val="Pquestiontextpartsa"/>
      </w:pPr>
      <w:r w:rsidRPr="00F86633">
        <w:rPr>
          <w:rStyle w:val="Cquestionpartlabelbold"/>
        </w:rPr>
        <w:t>(a)</w:t>
      </w:r>
      <w:r w:rsidR="00165E5B">
        <w:tab/>
      </w:r>
      <w:r w:rsidRPr="00B36A01">
        <w:t xml:space="preserve">Each point on a circle is </w:t>
      </w:r>
      <w:r w:rsidRPr="00525E45">
        <w:rPr>
          <w:rStyle w:val="Cmathsexpressions"/>
        </w:rPr>
        <w:t xml:space="preserve">___________________ </w:t>
      </w:r>
      <w:r w:rsidRPr="00B36A01">
        <w:t>from the centre of the circle.</w:t>
      </w:r>
    </w:p>
    <w:p w14:paraId="11DFA4D6" w14:textId="0B35D878" w:rsidR="009A466B" w:rsidRDefault="009A466B" w:rsidP="009A466B">
      <w:pPr>
        <w:pStyle w:val="Pquestiontextpartsa"/>
      </w:pPr>
      <w:r w:rsidRPr="00F86633">
        <w:rPr>
          <w:rStyle w:val="Cquestionpartlabelbold"/>
        </w:rPr>
        <w:t>(b)</w:t>
      </w:r>
      <w:r w:rsidR="00165E5B">
        <w:tab/>
      </w:r>
      <w:r w:rsidRPr="00B36A01">
        <w:t xml:space="preserve">A straight line that connects any two points on a circle is a </w:t>
      </w:r>
      <w:r w:rsidRPr="00F86633">
        <w:rPr>
          <w:rStyle w:val="Cquestionpartlabelbold"/>
        </w:rPr>
        <w:t>___________</w:t>
      </w:r>
      <w:r w:rsidRPr="00FD6169">
        <w:t>.</w:t>
      </w:r>
    </w:p>
    <w:p w14:paraId="4BC35D43" w14:textId="0DFC6826" w:rsidR="009A466B" w:rsidRDefault="009A466B" w:rsidP="009A466B">
      <w:pPr>
        <w:pStyle w:val="Pquestionheadingsx"/>
      </w:pPr>
      <w:r>
        <w:t>Question 10</w:t>
      </w:r>
      <w:r w:rsidRPr="00DF7F34">
        <w:tab/>
      </w:r>
      <w:r w:rsidR="0049377C">
        <w:rPr>
          <w:rStyle w:val="Cmarkslabel"/>
        </w:rPr>
        <w:t>2</w:t>
      </w:r>
      <w:r w:rsidR="0049377C" w:rsidRPr="00DF7F34">
        <w:rPr>
          <w:rStyle w:val="Cmarkslabel"/>
        </w:rPr>
        <w:t xml:space="preserve"> marks</w:t>
      </w:r>
      <w:r w:rsidR="0049377C">
        <w:tab/>
        <w:t>[9.6]</w:t>
      </w:r>
      <w:r w:rsidR="00D656D9">
        <w:t xml:space="preserve"> </w:t>
      </w:r>
      <w:r w:rsidR="00D656D9">
        <w:rPr>
          <w:highlight w:val="lightGray"/>
        </w:rPr>
        <w:t>[10A]</w:t>
      </w:r>
    </w:p>
    <w:p w14:paraId="20DDC409" w14:textId="77777777" w:rsidR="009A466B" w:rsidRDefault="009A466B" w:rsidP="009A466B">
      <w:pPr>
        <w:pStyle w:val="Pquestiontextmainstem"/>
      </w:pPr>
      <w:r w:rsidRPr="00B36A01">
        <w:t xml:space="preserve">Explain the term ‘subtend’ in relation to an arc of a circle. </w:t>
      </w:r>
    </w:p>
    <w:p w14:paraId="1217925F" w14:textId="77777777" w:rsidR="00165E5B" w:rsidRDefault="00165E5B" w:rsidP="009A466B">
      <w:pPr>
        <w:pStyle w:val="Pquestiontextmainstem"/>
      </w:pPr>
    </w:p>
    <w:p w14:paraId="2D56F951" w14:textId="77777777" w:rsidR="00165E5B" w:rsidRDefault="00165E5B" w:rsidP="009A466B">
      <w:pPr>
        <w:pStyle w:val="Pquestiontextmainstem"/>
        <w:rPr>
          <w:rStyle w:val="Cquestionpartlabelbold"/>
        </w:rPr>
      </w:pPr>
    </w:p>
    <w:p w14:paraId="64F5EE98" w14:textId="77777777" w:rsidR="00922FA2" w:rsidRPr="00FA5C18" w:rsidRDefault="00922FA2" w:rsidP="009A466B">
      <w:pPr>
        <w:pStyle w:val="Pquestiontextmainstem"/>
        <w:rPr>
          <w:rStyle w:val="Cquestionpartlabelbold"/>
        </w:rPr>
      </w:pPr>
    </w:p>
    <w:p w14:paraId="76B647EF" w14:textId="0E30CC70" w:rsidR="009A466B" w:rsidRDefault="009A466B" w:rsidP="009A466B">
      <w:pPr>
        <w:pStyle w:val="Pquestionheadingsx"/>
      </w:pPr>
      <w:r>
        <w:t>Question 11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165E5B">
        <w:t>[</w:t>
      </w:r>
      <w:r>
        <w:t>9.4</w:t>
      </w:r>
      <w:r w:rsidR="00165E5B">
        <w:t>]</w:t>
      </w:r>
    </w:p>
    <w:p w14:paraId="49F2A4A5" w14:textId="77777777" w:rsidR="009A466B" w:rsidRPr="00B36A01" w:rsidRDefault="009A466B" w:rsidP="009A466B">
      <w:pPr>
        <w:pStyle w:val="Pquestiontextmainstem"/>
      </w:pPr>
      <w:r w:rsidRPr="00B36A01">
        <w:t xml:space="preserve">Calculate the values of </w:t>
      </w:r>
      <w:r w:rsidRPr="00FA5C18">
        <w:rPr>
          <w:rStyle w:val="Cmathsexpressions"/>
        </w:rPr>
        <w:t>x</w:t>
      </w:r>
      <w:r w:rsidRPr="00B36A01">
        <w:t xml:space="preserve"> and </w:t>
      </w:r>
      <w:r w:rsidRPr="00FA5C18">
        <w:rPr>
          <w:rStyle w:val="Cmathsexpressions"/>
        </w:rPr>
        <w:t>y</w:t>
      </w:r>
      <w:r>
        <w:t xml:space="preserve"> if the pair of triangles </w:t>
      </w:r>
      <w:r w:rsidRPr="00B36A01">
        <w:t>shown are similar</w:t>
      </w:r>
      <w:r>
        <w:t>. Round your answers to the nearest whole number.</w:t>
      </w:r>
    </w:p>
    <w:p w14:paraId="7CA31B7D" w14:textId="77777777" w:rsidR="009A466B" w:rsidRDefault="009A466B" w:rsidP="009A466B">
      <w:pPr>
        <w:pStyle w:val="Pquestiontextmainstem"/>
        <w:rPr>
          <w:noProof/>
        </w:rPr>
      </w:pPr>
      <w:r>
        <w:rPr>
          <w:noProof/>
        </w:rPr>
        <w:drawing>
          <wp:inline distT="0" distB="0" distL="0" distR="0" wp14:anchorId="13220444" wp14:editId="1B0A5F99">
            <wp:extent cx="1466850" cy="857250"/>
            <wp:effectExtent l="0" t="0" r="0" b="0"/>
            <wp:docPr id="71" name="Picture 71" descr="PM10_PR_TA_8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M10_PR_TA_8_09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FB8A" w14:textId="77777777" w:rsidR="00165E5B" w:rsidRDefault="00165E5B" w:rsidP="009A466B">
      <w:pPr>
        <w:pStyle w:val="Pquestiontextmainstem"/>
        <w:rPr>
          <w:noProof/>
        </w:rPr>
      </w:pPr>
    </w:p>
    <w:p w14:paraId="6C17C941" w14:textId="77777777" w:rsidR="00165E5B" w:rsidRDefault="00165E5B" w:rsidP="009A466B">
      <w:pPr>
        <w:pStyle w:val="Pquestiontextmainstem"/>
        <w:rPr>
          <w:noProof/>
        </w:rPr>
      </w:pPr>
    </w:p>
    <w:p w14:paraId="49CF3B53" w14:textId="77777777" w:rsidR="00922FA2" w:rsidRDefault="00922FA2" w:rsidP="009A466B">
      <w:pPr>
        <w:pStyle w:val="Pquestiontextmainstem"/>
        <w:rPr>
          <w:noProof/>
        </w:rPr>
      </w:pPr>
    </w:p>
    <w:p w14:paraId="18628A8A" w14:textId="35D24146" w:rsidR="009A466B" w:rsidRDefault="009A466B" w:rsidP="009A466B">
      <w:pPr>
        <w:pStyle w:val="Pquestionheadingsx"/>
      </w:pPr>
      <w:r>
        <w:t>Question 12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165E5B">
        <w:t>[</w:t>
      </w:r>
      <w:r>
        <w:t>9.3</w:t>
      </w:r>
      <w:r w:rsidR="00165E5B">
        <w:t>]</w:t>
      </w:r>
    </w:p>
    <w:p w14:paraId="17699AFD" w14:textId="2CEFCDB4" w:rsidR="009A466B" w:rsidRPr="00B36A01" w:rsidRDefault="009A466B" w:rsidP="009A466B">
      <w:pPr>
        <w:pStyle w:val="Pquestiontextmainstem"/>
      </w:pPr>
      <w:r w:rsidRPr="00B36A01">
        <w:t xml:space="preserve">An isosceles triangle </w:t>
      </w:r>
      <w:r w:rsidRPr="00FA5C18">
        <w:rPr>
          <w:rStyle w:val="Cmathsexpressions"/>
        </w:rPr>
        <w:t>ABC</w:t>
      </w:r>
      <w:r w:rsidRPr="00B36A01">
        <w:t xml:space="preserve"> where </w:t>
      </w:r>
      <w:r w:rsidRPr="00FA5C18">
        <w:rPr>
          <w:rStyle w:val="Cmathsexpressions"/>
        </w:rPr>
        <w:t>AB</w:t>
      </w:r>
      <w:r>
        <w:t xml:space="preserve"> </w:t>
      </w:r>
      <w:r w:rsidRPr="00B36A01">
        <w:t>=</w:t>
      </w:r>
      <w:r>
        <w:t xml:space="preserve"> </w:t>
      </w:r>
      <w:r w:rsidRPr="00FA5C18">
        <w:rPr>
          <w:rStyle w:val="Cmathsexpressions"/>
        </w:rPr>
        <w:t>AC</w:t>
      </w:r>
      <w:r w:rsidRPr="00B36A01">
        <w:t xml:space="preserve"> is cut to create two triangles </w:t>
      </w:r>
      <w:r w:rsidRPr="00FA5C18">
        <w:rPr>
          <w:rStyle w:val="Cmathsexpressions"/>
        </w:rPr>
        <w:t>ABH</w:t>
      </w:r>
      <w:r w:rsidRPr="00B36A01">
        <w:t xml:space="preserve"> and </w:t>
      </w:r>
      <w:r w:rsidRPr="00FA5C18">
        <w:rPr>
          <w:rStyle w:val="Cmathsexpressions"/>
        </w:rPr>
        <w:t>ACH</w:t>
      </w:r>
      <w:r w:rsidRPr="00B36A01">
        <w:t xml:space="preserve">, </w:t>
      </w:r>
      <w:r>
        <w:t xml:space="preserve">and </w:t>
      </w:r>
      <w:r w:rsidRPr="00B36A01">
        <w:t xml:space="preserve">where </w:t>
      </w:r>
      <w:r w:rsidRPr="00FA5C18">
        <w:rPr>
          <w:rStyle w:val="Cmathsexpressions"/>
        </w:rPr>
        <w:t>AH</w:t>
      </w:r>
      <w:r w:rsidRPr="00B36A01">
        <w:t xml:space="preserve"> bisects </w:t>
      </w:r>
      <w:r w:rsidR="00922FA2" w:rsidRPr="00B36A01">
        <w:rPr>
          <w:position w:val="-6"/>
        </w:rPr>
        <w:object w:dxaOrig="760" w:dyaOrig="279" w14:anchorId="43E0E66C">
          <v:shape id="_x0000_i1053" type="#_x0000_t75" style="width:37.6pt;height:13.95pt" o:ole="">
            <v:imagedata r:id="rId71" o:title=""/>
          </v:shape>
          <o:OLEObject Type="Embed" ProgID="Equation.3" ShapeID="_x0000_i1053" DrawAspect="Content" ObjectID="_1538898856" r:id="rId72"/>
        </w:object>
      </w:r>
      <w:r>
        <w:t xml:space="preserve"> Prove that:</w:t>
      </w:r>
    </w:p>
    <w:p w14:paraId="496BA0FE" w14:textId="497B9736" w:rsidR="009A466B" w:rsidRDefault="009A466B" w:rsidP="009A466B">
      <w:pPr>
        <w:pStyle w:val="Pquestiontextpartsa"/>
      </w:pPr>
      <w:r w:rsidRPr="00F86633">
        <w:rPr>
          <w:rStyle w:val="Cquestionpartlabelbold"/>
        </w:rPr>
        <w:t>(a)</w:t>
      </w:r>
      <w:r w:rsidR="00165E5B">
        <w:tab/>
      </w:r>
      <w:r w:rsidR="00922FA2" w:rsidRPr="00B36A01">
        <w:object w:dxaOrig="720" w:dyaOrig="260" w14:anchorId="00AF4B5B">
          <v:shape id="_x0000_i1054" type="#_x0000_t75" style="width:36.55pt;height:12.9pt" o:ole="">
            <v:imagedata r:id="rId73" o:title=""/>
          </v:shape>
          <o:OLEObject Type="Embed" ProgID="Equation.3" ShapeID="_x0000_i1054" DrawAspect="Content" ObjectID="_1538898857" r:id="rId74"/>
        </w:object>
      </w:r>
      <w:r w:rsidRPr="00B36A01">
        <w:t>≡</w:t>
      </w:r>
      <w:r w:rsidR="00922FA2" w:rsidRPr="00B36A01">
        <w:rPr>
          <w:position w:val="-6"/>
        </w:rPr>
        <w:object w:dxaOrig="740" w:dyaOrig="279" w14:anchorId="191775B9">
          <v:shape id="_x0000_i1055" type="#_x0000_t75" style="width:37.6pt;height:13.95pt" o:ole="">
            <v:imagedata r:id="rId75" o:title=""/>
          </v:shape>
          <o:OLEObject Type="Embed" ProgID="Equation.3" ShapeID="_x0000_i1055" DrawAspect="Content" ObjectID="_1538898858" r:id="rId76"/>
        </w:object>
      </w:r>
    </w:p>
    <w:p w14:paraId="77FD9B19" w14:textId="77777777" w:rsidR="00165E5B" w:rsidRDefault="00165E5B" w:rsidP="009A466B">
      <w:pPr>
        <w:pStyle w:val="Pquestiontextpartsa"/>
      </w:pPr>
    </w:p>
    <w:p w14:paraId="26423D13" w14:textId="77777777" w:rsidR="00B17C3C" w:rsidRDefault="00B17C3C" w:rsidP="009A466B">
      <w:pPr>
        <w:pStyle w:val="Pquestiontextpartsa"/>
      </w:pPr>
    </w:p>
    <w:p w14:paraId="2C967CB1" w14:textId="77777777" w:rsidR="00B17C3C" w:rsidRDefault="00B17C3C" w:rsidP="009A466B">
      <w:pPr>
        <w:pStyle w:val="Pquestiontextpartsa"/>
      </w:pPr>
    </w:p>
    <w:p w14:paraId="57340AFD" w14:textId="77777777" w:rsidR="00165E5B" w:rsidRDefault="00165E5B" w:rsidP="009A466B">
      <w:pPr>
        <w:pStyle w:val="Pquestiontextpartsa"/>
      </w:pPr>
    </w:p>
    <w:p w14:paraId="410C1C3F" w14:textId="4BC8F8CD" w:rsidR="009A466B" w:rsidRDefault="009A466B" w:rsidP="009A466B">
      <w:pPr>
        <w:pStyle w:val="Pquestiontextpartsa"/>
        <w:rPr>
          <w:rStyle w:val="Cmathsexpressions"/>
        </w:rPr>
      </w:pPr>
      <w:r w:rsidRPr="00F86633">
        <w:rPr>
          <w:rStyle w:val="Cquestionpartlabelbold"/>
        </w:rPr>
        <w:t>(b)</w:t>
      </w:r>
      <w:r w:rsidR="00165E5B">
        <w:tab/>
      </w:r>
      <w:r w:rsidRPr="00525E45">
        <w:rPr>
          <w:rStyle w:val="Cmathsexpressions"/>
        </w:rPr>
        <w:t>AH</w:t>
      </w:r>
      <w:r w:rsidRPr="00B36A01">
        <w:t xml:space="preserve"> is the perpendicular bisector of </w:t>
      </w:r>
      <w:r w:rsidRPr="00525E45">
        <w:rPr>
          <w:rStyle w:val="Cmathsexpressions"/>
        </w:rPr>
        <w:t>BC.</w:t>
      </w:r>
    </w:p>
    <w:p w14:paraId="02965DF6" w14:textId="77777777" w:rsidR="00165E5B" w:rsidRDefault="00165E5B" w:rsidP="009A466B">
      <w:pPr>
        <w:pStyle w:val="Pquestiontextpartsa"/>
        <w:rPr>
          <w:rStyle w:val="Cmathsexpressions"/>
        </w:rPr>
      </w:pPr>
    </w:p>
    <w:p w14:paraId="5D9F55DF" w14:textId="77777777" w:rsidR="00165E5B" w:rsidRDefault="00165E5B" w:rsidP="009A466B">
      <w:pPr>
        <w:pStyle w:val="Pquestiontextpartsa"/>
      </w:pPr>
    </w:p>
    <w:p w14:paraId="562DBA9F" w14:textId="77777777" w:rsidR="00B17C3C" w:rsidRDefault="00B17C3C" w:rsidP="009A466B">
      <w:pPr>
        <w:pStyle w:val="Pquestiontextpartsa"/>
      </w:pPr>
    </w:p>
    <w:p w14:paraId="335D52DC" w14:textId="77777777" w:rsidR="00B17C3C" w:rsidRDefault="00B17C3C" w:rsidP="009A466B">
      <w:pPr>
        <w:pStyle w:val="Pquestiontextpartsa"/>
      </w:pPr>
    </w:p>
    <w:p w14:paraId="1E408762" w14:textId="77777777" w:rsidR="00B17C3C" w:rsidRDefault="00B17C3C" w:rsidP="009A466B">
      <w:pPr>
        <w:pStyle w:val="Pquestiontextpartsa"/>
      </w:pPr>
    </w:p>
    <w:p w14:paraId="08A46CEA" w14:textId="6299AEB4" w:rsidR="009A466B" w:rsidRDefault="009A466B" w:rsidP="009A466B">
      <w:pPr>
        <w:pStyle w:val="Pquestionheadingsx"/>
      </w:pPr>
      <w:r>
        <w:lastRenderedPageBreak/>
        <w:t>Question 13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</w:r>
      <w:r w:rsidR="00165E5B">
        <w:t>[</w:t>
      </w:r>
      <w:r>
        <w:rPr>
          <w:noProof/>
        </w:rPr>
        <w:t>9.1, 9.2, 9.4</w:t>
      </w:r>
      <w:r w:rsidR="00165E5B">
        <w:rPr>
          <w:noProof/>
        </w:rPr>
        <w:t>]</w:t>
      </w:r>
    </w:p>
    <w:p w14:paraId="26F30030" w14:textId="4D226D0A" w:rsidR="009A466B" w:rsidRDefault="00922FA2" w:rsidP="009A466B">
      <w:pPr>
        <w:pStyle w:val="Pquestiontextmainstem"/>
      </w:pPr>
      <w:r w:rsidRPr="00B36A01">
        <w:rPr>
          <w:position w:val="-6"/>
        </w:rPr>
        <w:object w:dxaOrig="680" w:dyaOrig="279" w14:anchorId="3AABDB95">
          <v:shape id="_x0000_i1056" type="#_x0000_t75" style="width:34.4pt;height:13.95pt" o:ole="">
            <v:imagedata r:id="rId77" o:title=""/>
          </v:shape>
          <o:OLEObject Type="Embed" ProgID="Equation.3" ShapeID="_x0000_i1056" DrawAspect="Content" ObjectID="_1538898859" r:id="rId78"/>
        </w:object>
      </w:r>
      <w:r w:rsidR="009A466B" w:rsidRPr="00525E45">
        <w:rPr>
          <w:rStyle w:val="CSymbol"/>
        </w:rPr>
        <w:t>∼</w:t>
      </w:r>
      <w:r w:rsidRPr="00B36A01">
        <w:rPr>
          <w:position w:val="-4"/>
        </w:rPr>
        <w:object w:dxaOrig="660" w:dyaOrig="260" w14:anchorId="42CF36B6">
          <v:shape id="_x0000_i1057" type="#_x0000_t75" style="width:33.3pt;height:12.9pt" o:ole="">
            <v:imagedata r:id="rId79" o:title=""/>
          </v:shape>
          <o:OLEObject Type="Embed" ProgID="Equation.3" ShapeID="_x0000_i1057" DrawAspect="Content" ObjectID="_1538898860" r:id="rId80"/>
        </w:object>
      </w:r>
      <w:r w:rsidR="009A466B" w:rsidRPr="00B36A01">
        <w:t xml:space="preserve">and </w:t>
      </w:r>
      <w:r w:rsidRPr="00B36A01">
        <w:object w:dxaOrig="999" w:dyaOrig="620" w14:anchorId="48523203">
          <v:shape id="_x0000_i1058" type="#_x0000_t75" style="width:50.5pt;height:31.15pt" o:ole="">
            <v:imagedata r:id="rId81" o:title=""/>
          </v:shape>
          <o:OLEObject Type="Embed" ProgID="Equation.3" ShapeID="_x0000_i1058" DrawAspect="Content" ObjectID="_1538898861" r:id="rId82"/>
        </w:object>
      </w:r>
    </w:p>
    <w:p w14:paraId="535AE73C" w14:textId="77777777" w:rsidR="009A466B" w:rsidRDefault="009A466B" w:rsidP="009A466B">
      <w:pPr>
        <w:pStyle w:val="Pquestiontextmainstem"/>
      </w:pPr>
      <w:r w:rsidRPr="00B36A01">
        <w:t xml:space="preserve">Calculate the lengths of </w:t>
      </w:r>
      <w:r w:rsidRPr="00FA5C18">
        <w:rPr>
          <w:rStyle w:val="Cmathsexpressions"/>
        </w:rPr>
        <w:t>AC</w:t>
      </w:r>
      <w:r w:rsidRPr="00B36A01">
        <w:t xml:space="preserve"> and </w:t>
      </w:r>
      <w:r w:rsidRPr="00FA5C18">
        <w:rPr>
          <w:rStyle w:val="Cmathsexpressions"/>
        </w:rPr>
        <w:t>XY</w:t>
      </w:r>
      <w:r w:rsidRPr="00B36A01">
        <w:t xml:space="preserve"> if </w:t>
      </w:r>
      <w:r w:rsidRPr="00FA5C18">
        <w:rPr>
          <w:rStyle w:val="Cmathsexpressions"/>
        </w:rPr>
        <w:t xml:space="preserve">XZ </w:t>
      </w:r>
      <w:r w:rsidRPr="00B36A01">
        <w:t xml:space="preserve">= 60 and </w:t>
      </w:r>
      <w:r w:rsidRPr="00FA5C18">
        <w:rPr>
          <w:rStyle w:val="Cmathsexpressions"/>
        </w:rPr>
        <w:t xml:space="preserve">AB </w:t>
      </w:r>
      <w:r w:rsidRPr="00B36A01">
        <w:t>= 15.</w:t>
      </w:r>
    </w:p>
    <w:p w14:paraId="44AE2BFF" w14:textId="77777777" w:rsidR="00165E5B" w:rsidRDefault="00165E5B" w:rsidP="009A466B">
      <w:pPr>
        <w:pStyle w:val="Pquestiontextmainstem"/>
      </w:pPr>
    </w:p>
    <w:p w14:paraId="68DABA43" w14:textId="77777777" w:rsidR="00165E5B" w:rsidRDefault="00165E5B" w:rsidP="009A466B">
      <w:pPr>
        <w:pStyle w:val="Pquestiontextmainstem"/>
        <w:rPr>
          <w:noProof/>
        </w:rPr>
      </w:pPr>
    </w:p>
    <w:p w14:paraId="243A4DB9" w14:textId="77777777" w:rsidR="00B17C3C" w:rsidRDefault="00B17C3C" w:rsidP="009A466B">
      <w:pPr>
        <w:pStyle w:val="Pquestiontextmainstem"/>
        <w:rPr>
          <w:noProof/>
        </w:rPr>
      </w:pPr>
    </w:p>
    <w:p w14:paraId="0FC54AC9" w14:textId="77777777" w:rsidR="00B17C3C" w:rsidRDefault="00B17C3C" w:rsidP="009A466B">
      <w:pPr>
        <w:pStyle w:val="Pquestiontextmainstem"/>
        <w:rPr>
          <w:noProof/>
        </w:rPr>
      </w:pPr>
    </w:p>
    <w:p w14:paraId="1ED2B8D8" w14:textId="77777777" w:rsidR="00B17C3C" w:rsidRDefault="00B17C3C" w:rsidP="009A466B">
      <w:pPr>
        <w:pStyle w:val="Pquestiontextmainstem"/>
        <w:rPr>
          <w:noProof/>
        </w:rPr>
      </w:pPr>
    </w:p>
    <w:p w14:paraId="1509F650" w14:textId="77777777" w:rsidR="00B17C3C" w:rsidRDefault="00B17C3C" w:rsidP="009A466B">
      <w:pPr>
        <w:pStyle w:val="Pquestiontextmainstem"/>
        <w:rPr>
          <w:noProof/>
        </w:rPr>
      </w:pPr>
    </w:p>
    <w:p w14:paraId="6BC46741" w14:textId="77777777" w:rsidR="00B17C3C" w:rsidRDefault="00B17C3C" w:rsidP="009A466B">
      <w:pPr>
        <w:pStyle w:val="Pquestiontextmainstem"/>
        <w:rPr>
          <w:noProof/>
        </w:rPr>
      </w:pPr>
    </w:p>
    <w:p w14:paraId="6165D2AB" w14:textId="07EC029F" w:rsidR="009A466B" w:rsidRDefault="009A466B" w:rsidP="009A466B">
      <w:pPr>
        <w:pStyle w:val="Pquestionheadingsx"/>
      </w:pPr>
      <w:r>
        <w:t>Question 14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CF16B3">
        <w:t>[</w:t>
      </w:r>
      <w:r>
        <w:rPr>
          <w:noProof/>
        </w:rPr>
        <w:t>9.3</w:t>
      </w:r>
      <w:r w:rsidR="00CF16B3">
        <w:rPr>
          <w:noProof/>
        </w:rPr>
        <w:t>]</w:t>
      </w:r>
    </w:p>
    <w:p w14:paraId="1A4FDD37" w14:textId="2B37ACEA" w:rsidR="009A466B" w:rsidRDefault="009A466B" w:rsidP="009A466B">
      <w:pPr>
        <w:pStyle w:val="Pquestiontextpartsa"/>
      </w:pPr>
      <w:r w:rsidRPr="00F86633">
        <w:rPr>
          <w:rStyle w:val="Cquestionpartlabelbold"/>
        </w:rPr>
        <w:t>(a)</w:t>
      </w:r>
      <w:r w:rsidR="00165E5B">
        <w:tab/>
      </w:r>
      <w:r w:rsidRPr="00B36A01">
        <w:t xml:space="preserve">Prove that </w:t>
      </w:r>
      <w:r w:rsidR="00922FA2" w:rsidRPr="00CE32BC">
        <w:rPr>
          <w:position w:val="-4"/>
        </w:rPr>
        <w:object w:dxaOrig="680" w:dyaOrig="260" w14:anchorId="509A5D2F">
          <v:shape id="_x0000_i1059" type="#_x0000_t75" style="width:34.4pt;height:12.9pt" o:ole="">
            <v:imagedata r:id="rId83" o:title=""/>
          </v:shape>
          <o:OLEObject Type="Embed" ProgID="Equation.DSMT4" ShapeID="_x0000_i1059" DrawAspect="Content" ObjectID="_1538898862" r:id="rId84"/>
        </w:object>
      </w:r>
      <w:r w:rsidRPr="00525E45">
        <w:rPr>
          <w:rStyle w:val="CSymbol"/>
        </w:rPr>
        <w:t></w:t>
      </w:r>
      <w:r w:rsidR="00A32748" w:rsidRPr="00A32748">
        <w:t xml:space="preserve"> </w:t>
      </w:r>
      <w:r w:rsidR="0049377C">
        <w:t>is congruent to</w:t>
      </w:r>
      <w:r w:rsidR="00A32748" w:rsidRPr="00B36A01">
        <w:t xml:space="preserve"> </w:t>
      </w:r>
      <w:r w:rsidR="00922FA2" w:rsidRPr="00CE32BC">
        <w:rPr>
          <w:position w:val="-6"/>
        </w:rPr>
        <w:object w:dxaOrig="780" w:dyaOrig="280" w14:anchorId="59E0353C">
          <v:shape id="_x0000_i1060" type="#_x0000_t75" style="width:38.7pt;height:12.9pt" o:ole="">
            <v:imagedata r:id="rId85" o:title=""/>
          </v:shape>
          <o:OLEObject Type="Embed" ProgID="Equation.DSMT4" ShapeID="_x0000_i1060" DrawAspect="Content" ObjectID="_1538898863" r:id="rId86"/>
        </w:object>
      </w:r>
    </w:p>
    <w:p w14:paraId="04E63A76" w14:textId="77777777" w:rsidR="009A466B" w:rsidRDefault="009A466B" w:rsidP="009A466B">
      <w:pPr>
        <w:pStyle w:val="Pquestiontextpartsa"/>
      </w:pPr>
      <w:r>
        <w:rPr>
          <w:noProof/>
        </w:rPr>
        <w:drawing>
          <wp:inline distT="0" distB="0" distL="0" distR="0" wp14:anchorId="78024194" wp14:editId="099AB22C">
            <wp:extent cx="1323975" cy="904875"/>
            <wp:effectExtent l="0" t="0" r="9525" b="9525"/>
            <wp:docPr id="72" name="Picture 72" descr="PM10_PR_TA_8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M10_PR_TA_8_10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17DF" w14:textId="77777777" w:rsidR="00CF16B3" w:rsidRDefault="00CF16B3" w:rsidP="009A466B">
      <w:pPr>
        <w:pStyle w:val="Pquestiontextpartsa"/>
      </w:pPr>
    </w:p>
    <w:p w14:paraId="68BA1987" w14:textId="77777777" w:rsidR="00B17C3C" w:rsidRDefault="00B17C3C" w:rsidP="009A466B">
      <w:pPr>
        <w:pStyle w:val="Pquestiontextpartsa"/>
      </w:pPr>
    </w:p>
    <w:p w14:paraId="4672460E" w14:textId="77777777" w:rsidR="00B17C3C" w:rsidRDefault="00B17C3C" w:rsidP="009A466B">
      <w:pPr>
        <w:pStyle w:val="Pquestiontextpartsa"/>
      </w:pPr>
    </w:p>
    <w:p w14:paraId="28F66426" w14:textId="77777777" w:rsidR="00B17C3C" w:rsidRDefault="00B17C3C" w:rsidP="009A466B">
      <w:pPr>
        <w:pStyle w:val="Pquestiontextpartsa"/>
      </w:pPr>
    </w:p>
    <w:p w14:paraId="3A3B053F" w14:textId="77777777" w:rsidR="00B17C3C" w:rsidRDefault="00B17C3C" w:rsidP="009A466B">
      <w:pPr>
        <w:pStyle w:val="Pquestiontextpartsa"/>
      </w:pPr>
    </w:p>
    <w:p w14:paraId="3E405608" w14:textId="77777777" w:rsidR="00B17C3C" w:rsidRDefault="00B17C3C" w:rsidP="009A466B">
      <w:pPr>
        <w:pStyle w:val="Pquestiontextpartsa"/>
      </w:pPr>
    </w:p>
    <w:p w14:paraId="45314F8A" w14:textId="77777777" w:rsidR="00B17C3C" w:rsidRDefault="00B17C3C" w:rsidP="009A466B">
      <w:pPr>
        <w:pStyle w:val="Pquestiontextpartsa"/>
      </w:pPr>
    </w:p>
    <w:p w14:paraId="0F6CD036" w14:textId="77777777" w:rsidR="00B17C3C" w:rsidRDefault="00B17C3C" w:rsidP="009A466B">
      <w:pPr>
        <w:pStyle w:val="Pquestiontextpartsa"/>
      </w:pPr>
    </w:p>
    <w:p w14:paraId="7B1AB6C7" w14:textId="77777777" w:rsidR="00CF16B3" w:rsidRDefault="00CF16B3" w:rsidP="009A466B">
      <w:pPr>
        <w:pStyle w:val="Pquestiontextpartsa"/>
      </w:pPr>
    </w:p>
    <w:p w14:paraId="0F5D6C2E" w14:textId="1BE2F4BD" w:rsidR="009A466B" w:rsidRDefault="009A466B" w:rsidP="009A466B">
      <w:pPr>
        <w:pStyle w:val="Pquestiontextpartsa"/>
      </w:pPr>
      <w:r w:rsidRPr="00F86633">
        <w:rPr>
          <w:rStyle w:val="Cquestionpartlabelbold"/>
        </w:rPr>
        <w:t>(b)</w:t>
      </w:r>
      <w:r w:rsidR="00CF16B3">
        <w:tab/>
      </w:r>
      <w:r w:rsidRPr="00B36A01">
        <w:t xml:space="preserve">Prove that </w:t>
      </w:r>
      <w:r w:rsidRPr="00525E45">
        <w:rPr>
          <w:rStyle w:val="Cmathsexpressions"/>
        </w:rPr>
        <w:t>BC</w:t>
      </w:r>
      <w:r w:rsidRPr="00B36A01">
        <w:t xml:space="preserve"> is the perpendicular bisector of </w:t>
      </w:r>
      <w:r w:rsidRPr="00525E45">
        <w:rPr>
          <w:rStyle w:val="Cmathsexpressions"/>
        </w:rPr>
        <w:t>AD</w:t>
      </w:r>
      <w:r w:rsidRPr="00B36A01">
        <w:t xml:space="preserve"> if </w:t>
      </w:r>
      <w:r w:rsidRPr="00525E45">
        <w:rPr>
          <w:rStyle w:val="Cmathsexpressions"/>
        </w:rPr>
        <w:t>AD</w:t>
      </w:r>
      <w:r w:rsidRPr="00B36A01">
        <w:t xml:space="preserve"> is the perpendicular bisector of </w:t>
      </w:r>
      <w:r w:rsidRPr="00525E45">
        <w:rPr>
          <w:rStyle w:val="Cmathsexpressions"/>
        </w:rPr>
        <w:t>BC</w:t>
      </w:r>
      <w:r w:rsidRPr="00B36A01">
        <w:t>.</w:t>
      </w:r>
    </w:p>
    <w:p w14:paraId="4AE2D84B" w14:textId="77777777" w:rsidR="00CF16B3" w:rsidRDefault="00CF16B3" w:rsidP="009A466B">
      <w:pPr>
        <w:pStyle w:val="Pquestiontextpartsa"/>
      </w:pPr>
    </w:p>
    <w:p w14:paraId="5C7C6941" w14:textId="77777777" w:rsidR="00B17C3C" w:rsidRDefault="00B17C3C" w:rsidP="009A466B">
      <w:pPr>
        <w:pStyle w:val="Pquestiontextpartsa"/>
      </w:pPr>
    </w:p>
    <w:p w14:paraId="054525D8" w14:textId="77777777" w:rsidR="00B17C3C" w:rsidRDefault="00B17C3C" w:rsidP="009A466B">
      <w:pPr>
        <w:pStyle w:val="Pquestiontextpartsa"/>
      </w:pPr>
    </w:p>
    <w:p w14:paraId="48C98EC8" w14:textId="77777777" w:rsidR="00B17C3C" w:rsidRDefault="00B17C3C" w:rsidP="009A466B">
      <w:pPr>
        <w:pStyle w:val="Pquestiontextpartsa"/>
      </w:pPr>
    </w:p>
    <w:p w14:paraId="77777B26" w14:textId="77777777" w:rsidR="00B17C3C" w:rsidRDefault="00B17C3C" w:rsidP="009A466B">
      <w:pPr>
        <w:pStyle w:val="Pquestiontextpartsa"/>
      </w:pPr>
    </w:p>
    <w:p w14:paraId="3DBC619B" w14:textId="77777777" w:rsidR="00B17C3C" w:rsidRDefault="00B17C3C" w:rsidP="009A466B">
      <w:pPr>
        <w:pStyle w:val="Pquestiontextpartsa"/>
      </w:pPr>
    </w:p>
    <w:p w14:paraId="2BDEC0F3" w14:textId="77777777" w:rsidR="00B17C3C" w:rsidRDefault="00B17C3C" w:rsidP="009A466B">
      <w:pPr>
        <w:pStyle w:val="Pquestiontextpartsa"/>
      </w:pPr>
    </w:p>
    <w:p w14:paraId="1B9CF80E" w14:textId="77777777" w:rsidR="00B17C3C" w:rsidRDefault="00B17C3C" w:rsidP="009A466B">
      <w:pPr>
        <w:pStyle w:val="Pquestiontextpartsa"/>
      </w:pPr>
    </w:p>
    <w:p w14:paraId="6FE4F964" w14:textId="77777777" w:rsidR="00B17C3C" w:rsidRDefault="00B17C3C" w:rsidP="009A466B">
      <w:pPr>
        <w:pStyle w:val="Pquestiontextpartsa"/>
      </w:pPr>
    </w:p>
    <w:p w14:paraId="7B909394" w14:textId="77777777" w:rsidR="00CF16B3" w:rsidRDefault="00CF16B3" w:rsidP="009A466B">
      <w:pPr>
        <w:pStyle w:val="Pquestiontextpartsa"/>
      </w:pPr>
    </w:p>
    <w:p w14:paraId="0E0BD3BE" w14:textId="5A1AD114" w:rsidR="009A466B" w:rsidRDefault="009A466B" w:rsidP="009A466B">
      <w:pPr>
        <w:pStyle w:val="Pquestionheadingsx"/>
      </w:pPr>
      <w:r>
        <w:lastRenderedPageBreak/>
        <w:t>Question 15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CF16B3">
        <w:t>[</w:t>
      </w:r>
      <w:r>
        <w:rPr>
          <w:noProof/>
        </w:rPr>
        <w:t>9.3, 9.6</w:t>
      </w:r>
      <w:r w:rsidR="00CF16B3">
        <w:rPr>
          <w:noProof/>
        </w:rPr>
        <w:t>]</w:t>
      </w:r>
    </w:p>
    <w:p w14:paraId="76C6C7E2" w14:textId="77777777" w:rsidR="009A466B" w:rsidRPr="00B36A01" w:rsidRDefault="009A466B" w:rsidP="009A466B">
      <w:pPr>
        <w:pStyle w:val="Pquestiontextmainstem"/>
      </w:pPr>
      <w:r w:rsidRPr="00B36A01">
        <w:t xml:space="preserve">Point </w:t>
      </w:r>
      <w:r w:rsidRPr="00FA5C18">
        <w:rPr>
          <w:rStyle w:val="Cmathsexpressions"/>
        </w:rPr>
        <w:t>G</w:t>
      </w:r>
      <w:r w:rsidRPr="00B36A01">
        <w:t xml:space="preserve"> is the centre of the larger semicircle and the radius of the smaller semicircle is </w:t>
      </w:r>
      <w:r w:rsidRPr="00FA5C18">
        <w:rPr>
          <w:rStyle w:val="Cmathsexpressions"/>
        </w:rPr>
        <w:t>r</w:t>
      </w:r>
      <w:r w:rsidRPr="00B36A01">
        <w:t>.</w:t>
      </w:r>
    </w:p>
    <w:p w14:paraId="42EF1B38" w14:textId="77777777" w:rsidR="009A466B" w:rsidRPr="00B36A01" w:rsidRDefault="009A466B" w:rsidP="009A466B">
      <w:pPr>
        <w:pStyle w:val="Pquestiontextmainstem"/>
      </w:pPr>
      <w:r w:rsidRPr="00B36A01">
        <w:t xml:space="preserve">Use the properties of similar triangles to show that </w:t>
      </w:r>
      <w:r w:rsidRPr="00FA5C18">
        <w:rPr>
          <w:rStyle w:val="Cmathsexpressions"/>
        </w:rPr>
        <w:t xml:space="preserve">d </w:t>
      </w:r>
      <w:r w:rsidRPr="00B36A01">
        <w:t>=</w:t>
      </w:r>
      <w:r>
        <w:t xml:space="preserve"> </w:t>
      </w:r>
      <w:r w:rsidRPr="00B36A01">
        <w:t>2</w:t>
      </w:r>
      <w:r w:rsidRPr="00FA5C18">
        <w:rPr>
          <w:rStyle w:val="Cmathsexpressions"/>
        </w:rPr>
        <w:t>c</w:t>
      </w:r>
      <w:r w:rsidRPr="00B36A01">
        <w:t>.</w:t>
      </w:r>
    </w:p>
    <w:p w14:paraId="69F3FF65" w14:textId="77777777" w:rsidR="009A466B" w:rsidRDefault="009A466B" w:rsidP="009A466B">
      <w:pPr>
        <w:pStyle w:val="Pquestiontextmainstem"/>
      </w:pPr>
      <w:r>
        <w:rPr>
          <w:noProof/>
        </w:rPr>
        <w:drawing>
          <wp:inline distT="0" distB="0" distL="0" distR="0" wp14:anchorId="0EB1E893" wp14:editId="5A3417C8">
            <wp:extent cx="1529715" cy="814070"/>
            <wp:effectExtent l="0" t="0" r="0" b="5080"/>
            <wp:docPr id="73" name="Picture 73" descr="PM10_PR_TA_8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M10_PR_TA_8_11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C302" w14:textId="77777777" w:rsidR="00CF16B3" w:rsidRDefault="00CF16B3" w:rsidP="009A466B">
      <w:pPr>
        <w:pStyle w:val="Pquestiontextmainstem"/>
      </w:pPr>
    </w:p>
    <w:p w14:paraId="79C1E906" w14:textId="77777777" w:rsidR="00B17C3C" w:rsidRDefault="00B17C3C" w:rsidP="009A466B">
      <w:pPr>
        <w:pStyle w:val="Pquestiontextmainstem"/>
      </w:pPr>
    </w:p>
    <w:p w14:paraId="5BC01A3A" w14:textId="77777777" w:rsidR="00B17C3C" w:rsidRDefault="00B17C3C" w:rsidP="009A466B">
      <w:pPr>
        <w:pStyle w:val="Pquestiontextmainstem"/>
      </w:pPr>
    </w:p>
    <w:p w14:paraId="73BAFE41" w14:textId="77777777" w:rsidR="00B17C3C" w:rsidRDefault="00B17C3C" w:rsidP="009A466B">
      <w:pPr>
        <w:pStyle w:val="Pquestiontextmainstem"/>
      </w:pPr>
    </w:p>
    <w:p w14:paraId="1F158DC8" w14:textId="77777777" w:rsidR="00B17C3C" w:rsidRDefault="00B17C3C" w:rsidP="009A466B">
      <w:pPr>
        <w:pStyle w:val="Pquestiontextmainstem"/>
      </w:pPr>
    </w:p>
    <w:p w14:paraId="63158CAA" w14:textId="77777777" w:rsidR="00B17C3C" w:rsidRDefault="00B17C3C" w:rsidP="009A466B">
      <w:pPr>
        <w:pStyle w:val="Pquestiontextmainstem"/>
      </w:pPr>
    </w:p>
    <w:p w14:paraId="4CC23823" w14:textId="77777777" w:rsidR="00B17C3C" w:rsidRDefault="00B17C3C" w:rsidP="009A466B">
      <w:pPr>
        <w:pStyle w:val="Pquestiontextmainstem"/>
      </w:pPr>
    </w:p>
    <w:p w14:paraId="18ECFC36" w14:textId="77777777" w:rsidR="00B17C3C" w:rsidRDefault="00B17C3C" w:rsidP="009A466B">
      <w:pPr>
        <w:pStyle w:val="Pquestiontextmainstem"/>
      </w:pPr>
    </w:p>
    <w:p w14:paraId="6A3E68B4" w14:textId="77777777" w:rsidR="00B17C3C" w:rsidRDefault="00B17C3C" w:rsidP="009A466B">
      <w:pPr>
        <w:pStyle w:val="Pquestiontextmainstem"/>
      </w:pPr>
    </w:p>
    <w:p w14:paraId="12ED2774" w14:textId="77777777" w:rsidR="00CF16B3" w:rsidRDefault="00CF16B3" w:rsidP="009A466B">
      <w:pPr>
        <w:pStyle w:val="Pquestiontextmainstem"/>
      </w:pPr>
    </w:p>
    <w:p w14:paraId="5099AD8B" w14:textId="441BEEB7" w:rsidR="009A466B" w:rsidRDefault="009A466B" w:rsidP="009A466B">
      <w:pPr>
        <w:pStyle w:val="Pquestionheadingsx"/>
      </w:pPr>
      <w:r>
        <w:t>Question 16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CF16B3">
        <w:t>[</w:t>
      </w:r>
      <w:r>
        <w:rPr>
          <w:noProof/>
        </w:rPr>
        <w:t>9.3</w:t>
      </w:r>
      <w:r w:rsidR="00CF16B3">
        <w:rPr>
          <w:noProof/>
        </w:rPr>
        <w:t>]</w:t>
      </w:r>
    </w:p>
    <w:p w14:paraId="32A37DE5" w14:textId="77777777" w:rsidR="009A466B" w:rsidRPr="0023008D" w:rsidRDefault="009A466B" w:rsidP="009A466B">
      <w:pPr>
        <w:pStyle w:val="Pquestiontextmainstem"/>
      </w:pPr>
      <w:r w:rsidRPr="00B17C3C">
        <w:rPr>
          <w:rStyle w:val="Cmathsexpressions"/>
        </w:rPr>
        <w:t xml:space="preserve">ABEF </w:t>
      </w:r>
      <w:r w:rsidRPr="0023008D">
        <w:t xml:space="preserve">is a parallelogram. </w:t>
      </w:r>
      <w:r w:rsidRPr="00B17C3C">
        <w:rPr>
          <w:rStyle w:val="Cmathsexpressions"/>
        </w:rPr>
        <w:t>C</w:t>
      </w:r>
      <w:r w:rsidRPr="0023008D">
        <w:t xml:space="preserve"> is the midpoint of </w:t>
      </w:r>
      <w:r w:rsidRPr="00B17C3C">
        <w:rPr>
          <w:rStyle w:val="Cmathsexpressions"/>
        </w:rPr>
        <w:t>BE</w:t>
      </w:r>
      <w:r w:rsidRPr="0023008D">
        <w:t>.</w:t>
      </w:r>
    </w:p>
    <w:p w14:paraId="45219036" w14:textId="77777777" w:rsidR="009A466B" w:rsidRPr="0023008D" w:rsidRDefault="009A466B" w:rsidP="009A466B">
      <w:pPr>
        <w:pStyle w:val="Pquestiontextmainstem"/>
      </w:pPr>
      <w:r w:rsidRPr="0023008D">
        <w:t xml:space="preserve">Prove that </w:t>
      </w:r>
      <w:r w:rsidRPr="00B17C3C">
        <w:rPr>
          <w:rStyle w:val="Cmathsexpressions"/>
        </w:rPr>
        <w:t>E</w:t>
      </w:r>
      <w:r w:rsidRPr="0023008D">
        <w:t xml:space="preserve"> is the midpoint of </w:t>
      </w:r>
      <w:r w:rsidRPr="00B17C3C">
        <w:rPr>
          <w:rStyle w:val="Cmathsexpressions"/>
        </w:rPr>
        <w:t>DF</w:t>
      </w:r>
      <w:r w:rsidRPr="0023008D">
        <w:t>.</w:t>
      </w:r>
    </w:p>
    <w:p w14:paraId="33A62F2D" w14:textId="77777777" w:rsidR="009A466B" w:rsidRDefault="009A466B" w:rsidP="009A466B">
      <w:pPr>
        <w:pStyle w:val="Pquestiontextmainstem"/>
      </w:pPr>
      <w:r w:rsidRPr="0023008D">
        <w:rPr>
          <w:noProof/>
        </w:rPr>
        <w:drawing>
          <wp:inline distT="0" distB="0" distL="0" distR="0" wp14:anchorId="1B813F55" wp14:editId="48675407">
            <wp:extent cx="1619250" cy="1000125"/>
            <wp:effectExtent l="0" t="0" r="0" b="9525"/>
            <wp:docPr id="74" name="Picture 74" descr="PM10_PR_TA_8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M10_PR_TA_8_12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F4D35" w14:textId="77777777" w:rsidR="00CF16B3" w:rsidRDefault="00CF16B3" w:rsidP="009A466B">
      <w:pPr>
        <w:pStyle w:val="Pquestiontextmainstem"/>
      </w:pPr>
    </w:p>
    <w:p w14:paraId="7911A957" w14:textId="77777777" w:rsidR="00CF16B3" w:rsidRDefault="00CF16B3" w:rsidP="009A466B">
      <w:pPr>
        <w:pStyle w:val="Pquestiontextmainstem"/>
      </w:pPr>
    </w:p>
    <w:p w14:paraId="67B905FD" w14:textId="77777777" w:rsidR="00B17C3C" w:rsidRDefault="00B17C3C" w:rsidP="009A466B">
      <w:pPr>
        <w:pStyle w:val="Pquestiontextmainstem"/>
      </w:pPr>
    </w:p>
    <w:p w14:paraId="56947331" w14:textId="77777777" w:rsidR="00B17C3C" w:rsidRDefault="00B17C3C" w:rsidP="009A466B">
      <w:pPr>
        <w:pStyle w:val="Pquestiontextmainstem"/>
      </w:pPr>
    </w:p>
    <w:p w14:paraId="1813F4E5" w14:textId="77777777" w:rsidR="00B17C3C" w:rsidRDefault="00B17C3C" w:rsidP="009A466B">
      <w:pPr>
        <w:pStyle w:val="Pquestiontextmainstem"/>
      </w:pPr>
    </w:p>
    <w:p w14:paraId="50A6C3B7" w14:textId="77777777" w:rsidR="00B17C3C" w:rsidRDefault="00B17C3C" w:rsidP="009A466B">
      <w:pPr>
        <w:pStyle w:val="Pquestiontextmainstem"/>
      </w:pPr>
    </w:p>
    <w:p w14:paraId="51F08383" w14:textId="77777777" w:rsidR="00B17C3C" w:rsidRDefault="00B17C3C" w:rsidP="009A466B">
      <w:pPr>
        <w:pStyle w:val="Pquestiontextmainstem"/>
      </w:pPr>
    </w:p>
    <w:p w14:paraId="12F2088B" w14:textId="77777777" w:rsidR="00B17C3C" w:rsidRDefault="00B17C3C" w:rsidP="009A466B">
      <w:pPr>
        <w:pStyle w:val="Pquestiontextmainstem"/>
      </w:pPr>
    </w:p>
    <w:p w14:paraId="28AF2B1C" w14:textId="77777777" w:rsidR="00B17C3C" w:rsidRDefault="00B17C3C" w:rsidP="009A466B">
      <w:pPr>
        <w:pStyle w:val="Pquestiontextmainstem"/>
      </w:pPr>
    </w:p>
    <w:p w14:paraId="402796D9" w14:textId="77777777" w:rsidR="00B17C3C" w:rsidRDefault="00B17C3C" w:rsidP="009A466B">
      <w:pPr>
        <w:pStyle w:val="Pquestiontextmainstem"/>
      </w:pPr>
    </w:p>
    <w:p w14:paraId="49D2D7CD" w14:textId="77777777" w:rsidR="00B17C3C" w:rsidRDefault="00B17C3C" w:rsidP="009A466B">
      <w:pPr>
        <w:pStyle w:val="Pquestiontextmainstem"/>
      </w:pPr>
    </w:p>
    <w:p w14:paraId="7743A1AC" w14:textId="77777777" w:rsidR="00B17C3C" w:rsidRDefault="00B17C3C" w:rsidP="009A466B">
      <w:pPr>
        <w:pStyle w:val="Pquestiontextmainstem"/>
      </w:pPr>
    </w:p>
    <w:p w14:paraId="38ADAC90" w14:textId="77777777" w:rsidR="00B17C3C" w:rsidRPr="0023008D" w:rsidRDefault="00B17C3C" w:rsidP="009A466B">
      <w:pPr>
        <w:pStyle w:val="Pquestiontextmainstem"/>
      </w:pPr>
    </w:p>
    <w:p w14:paraId="096C96BC" w14:textId="1BE25D10" w:rsidR="009A466B" w:rsidRDefault="009A466B" w:rsidP="009A466B">
      <w:pPr>
        <w:pStyle w:val="Pquestionheadingsx"/>
      </w:pPr>
      <w:r>
        <w:lastRenderedPageBreak/>
        <w:t>Question 17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</w:r>
      <w:r w:rsidR="00CF16B3">
        <w:t>[</w:t>
      </w:r>
      <w:r>
        <w:rPr>
          <w:noProof/>
        </w:rPr>
        <w:t>9.3</w:t>
      </w:r>
      <w:r w:rsidR="00CF16B3">
        <w:rPr>
          <w:noProof/>
        </w:rPr>
        <w:t>]</w:t>
      </w:r>
    </w:p>
    <w:p w14:paraId="3F388C2F" w14:textId="41586BAA" w:rsidR="009A466B" w:rsidRDefault="0049377C" w:rsidP="009A466B">
      <w:pPr>
        <w:pStyle w:val="Pquestiontextmainstem"/>
        <w:rPr>
          <w:noProof/>
        </w:rPr>
      </w:pPr>
      <w:r>
        <w:rPr>
          <w:noProof/>
        </w:rPr>
        <w:drawing>
          <wp:inline distT="0" distB="0" distL="0" distR="0" wp14:anchorId="4C5D1281" wp14:editId="782727BB">
            <wp:extent cx="1518920" cy="922655"/>
            <wp:effectExtent l="0" t="0" r="5080" b="0"/>
            <wp:docPr id="1" name="Picture 1" descr="C:\Users\uhernda\Downloads\PM2e-10-ch-test-exams\_CORRECTED_041016\PM2e_10_EB_08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uhernda\Downloads\PM2e-10-ch-test-exams\_CORRECTED_041016\PM2e_10_EB_08_AT_01.jp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BEBA8EAE-BF5A-486C-A8C5-ECC9F3942E4B}">
                          <a14:imgProps xmlns:a14="http://schemas.microsoft.com/office/drawing/2010/main">
                            <a14:imgLayer r:embed="rId9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6B525" w14:textId="1CA798FB" w:rsidR="009A466B" w:rsidRDefault="009A466B" w:rsidP="009A466B">
      <w:pPr>
        <w:pStyle w:val="Pquestiontextmainstem"/>
      </w:pPr>
      <w:r w:rsidRPr="00B36A01">
        <w:rPr>
          <w:noProof/>
        </w:rPr>
        <w:t xml:space="preserve">Show that when </w:t>
      </w:r>
      <w:r w:rsidR="00922FA2" w:rsidRPr="00B36A01">
        <w:object w:dxaOrig="3260" w:dyaOrig="320" w14:anchorId="5E3785F2">
          <v:shape id="_x0000_i1061" type="#_x0000_t75" style="width:161.2pt;height:16.1pt" o:ole="">
            <v:imagedata r:id="rId92" o:title=""/>
          </v:shape>
          <o:OLEObject Type="Embed" ProgID="Equation.3" ShapeID="_x0000_i1061" DrawAspect="Content" ObjectID="_1538898864" r:id="rId93"/>
        </w:object>
      </w:r>
    </w:p>
    <w:p w14:paraId="784233D0" w14:textId="77777777" w:rsidR="00CF16B3" w:rsidRDefault="00CF16B3" w:rsidP="009A466B">
      <w:pPr>
        <w:pStyle w:val="Pquestiontextmainstem"/>
      </w:pPr>
    </w:p>
    <w:p w14:paraId="1ECAA8A7" w14:textId="77777777" w:rsidR="00CF16B3" w:rsidRDefault="00CF16B3" w:rsidP="009A466B">
      <w:pPr>
        <w:pStyle w:val="Pquestiontextmainstem"/>
        <w:rPr>
          <w:noProof/>
        </w:rPr>
      </w:pPr>
    </w:p>
    <w:p w14:paraId="789E2CFB" w14:textId="77777777" w:rsidR="00B17C3C" w:rsidRDefault="00B17C3C" w:rsidP="009A466B">
      <w:pPr>
        <w:pStyle w:val="Pquestiontextmainstem"/>
        <w:rPr>
          <w:noProof/>
        </w:rPr>
      </w:pPr>
    </w:p>
    <w:p w14:paraId="67308FCB" w14:textId="77777777" w:rsidR="00B17C3C" w:rsidRDefault="00B17C3C" w:rsidP="009A466B">
      <w:pPr>
        <w:pStyle w:val="Pquestiontextmainstem"/>
        <w:rPr>
          <w:noProof/>
        </w:rPr>
      </w:pPr>
    </w:p>
    <w:p w14:paraId="4D094D44" w14:textId="77777777" w:rsidR="00B17C3C" w:rsidRDefault="00B17C3C" w:rsidP="009A466B">
      <w:pPr>
        <w:pStyle w:val="Pquestiontextmainstem"/>
        <w:rPr>
          <w:noProof/>
        </w:rPr>
      </w:pPr>
    </w:p>
    <w:p w14:paraId="3A83111F" w14:textId="77777777" w:rsidR="00726EF8" w:rsidRDefault="00726EF8" w:rsidP="009A466B">
      <w:pPr>
        <w:pStyle w:val="Pquestiontextmainstem"/>
        <w:rPr>
          <w:noProof/>
        </w:rPr>
      </w:pPr>
    </w:p>
    <w:p w14:paraId="3A4056FC" w14:textId="273421AB" w:rsidR="009A466B" w:rsidRDefault="009A466B" w:rsidP="009A466B">
      <w:pPr>
        <w:pStyle w:val="Pquestionheadingsx"/>
      </w:pPr>
      <w:r>
        <w:t>Question 18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CF16B3">
        <w:t>[</w:t>
      </w:r>
      <w:r>
        <w:rPr>
          <w:noProof/>
        </w:rPr>
        <w:t>9.6</w:t>
      </w:r>
      <w:r w:rsidR="00CF16B3">
        <w:rPr>
          <w:noProof/>
        </w:rPr>
        <w:t>]</w:t>
      </w:r>
      <w:r w:rsidR="00D656D9">
        <w:t xml:space="preserve"> </w:t>
      </w:r>
      <w:r w:rsidR="00D656D9">
        <w:rPr>
          <w:highlight w:val="lightGray"/>
        </w:rPr>
        <w:t>[10A]</w:t>
      </w:r>
    </w:p>
    <w:p w14:paraId="5155D5D7" w14:textId="77777777" w:rsidR="009A466B" w:rsidRPr="00B36A01" w:rsidRDefault="009A466B" w:rsidP="009A466B">
      <w:pPr>
        <w:pStyle w:val="Pquestiontextmainstem"/>
        <w:rPr>
          <w:noProof/>
        </w:rPr>
      </w:pPr>
      <w:r w:rsidRPr="00B36A01">
        <w:rPr>
          <w:noProof/>
        </w:rPr>
        <w:t xml:space="preserve">Point </w:t>
      </w:r>
      <w:r w:rsidRPr="00FA5C18">
        <w:rPr>
          <w:rStyle w:val="Cmathsexpressions"/>
        </w:rPr>
        <w:t>O</w:t>
      </w:r>
      <w:r w:rsidRPr="00B36A01">
        <w:rPr>
          <w:noProof/>
        </w:rPr>
        <w:t xml:space="preserve"> is the centre of the circle. Show</w:t>
      </w:r>
      <w:r>
        <w:rPr>
          <w:noProof/>
        </w:rPr>
        <w:t xml:space="preserve"> that:</w:t>
      </w:r>
    </w:p>
    <w:p w14:paraId="64F98034" w14:textId="24D79D16" w:rsidR="009A466B" w:rsidRDefault="009A466B" w:rsidP="009A466B">
      <w:pPr>
        <w:pStyle w:val="Pquestiontextpartsa"/>
      </w:pPr>
      <w:r w:rsidRPr="00F86633">
        <w:rPr>
          <w:rStyle w:val="Cquestionpartlabelbold"/>
        </w:rPr>
        <w:t>(a)</w:t>
      </w:r>
      <w:r w:rsidR="00CF16B3">
        <w:tab/>
      </w:r>
      <w:r w:rsidR="00922FA2" w:rsidRPr="00A27827">
        <w:object w:dxaOrig="1880" w:dyaOrig="620" w14:anchorId="1DF17E0F">
          <v:shape id="_x0000_i1062" type="#_x0000_t75" style="width:93.5pt;height:31.15pt" o:ole="">
            <v:imagedata r:id="rId94" o:title=""/>
          </v:shape>
          <o:OLEObject Type="Embed" ProgID="Equation.3" ShapeID="_x0000_i1062" DrawAspect="Content" ObjectID="_1538898865" r:id="rId95"/>
        </w:object>
      </w:r>
    </w:p>
    <w:p w14:paraId="52B848B2" w14:textId="77777777" w:rsidR="009A466B" w:rsidRDefault="009A466B" w:rsidP="009A466B">
      <w:pPr>
        <w:pStyle w:val="Pquestiontextpartsa"/>
        <w:rPr>
          <w:noProof/>
        </w:rPr>
      </w:pPr>
      <w:r>
        <w:rPr>
          <w:noProof/>
        </w:rPr>
        <w:drawing>
          <wp:inline distT="0" distB="0" distL="0" distR="0" wp14:anchorId="3F0F7A91" wp14:editId="4FDDE757">
            <wp:extent cx="1276350" cy="1162050"/>
            <wp:effectExtent l="0" t="0" r="0" b="0"/>
            <wp:docPr id="75" name="Picture 75" descr="PM10_PR_TA_8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M10_PR_TA_8_15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98E0F" w14:textId="77777777" w:rsidR="00CF16B3" w:rsidRDefault="00CF16B3" w:rsidP="009A466B">
      <w:pPr>
        <w:pStyle w:val="Pquestiontextpartsa"/>
        <w:rPr>
          <w:noProof/>
        </w:rPr>
      </w:pPr>
    </w:p>
    <w:p w14:paraId="6D6B89E6" w14:textId="77777777" w:rsidR="00CF16B3" w:rsidRDefault="00CF16B3" w:rsidP="009A466B">
      <w:pPr>
        <w:pStyle w:val="Pquestiontextpartsa"/>
        <w:rPr>
          <w:noProof/>
        </w:rPr>
      </w:pPr>
    </w:p>
    <w:p w14:paraId="78E60078" w14:textId="77777777" w:rsidR="00B17C3C" w:rsidRDefault="00B17C3C" w:rsidP="009A466B">
      <w:pPr>
        <w:pStyle w:val="Pquestiontextpartsa"/>
        <w:rPr>
          <w:noProof/>
        </w:rPr>
      </w:pPr>
    </w:p>
    <w:p w14:paraId="48AF6201" w14:textId="77777777" w:rsidR="00B17C3C" w:rsidRDefault="00B17C3C" w:rsidP="009A466B">
      <w:pPr>
        <w:pStyle w:val="Pquestiontextpartsa"/>
        <w:rPr>
          <w:noProof/>
        </w:rPr>
      </w:pPr>
    </w:p>
    <w:p w14:paraId="5134AE6C" w14:textId="77777777" w:rsidR="00726EF8" w:rsidRDefault="00726EF8" w:rsidP="009A466B">
      <w:pPr>
        <w:pStyle w:val="Pquestiontextpartsa"/>
        <w:rPr>
          <w:noProof/>
        </w:rPr>
      </w:pPr>
    </w:p>
    <w:p w14:paraId="2AACE279" w14:textId="77777777" w:rsidR="00B17C3C" w:rsidRDefault="00B17C3C" w:rsidP="009A466B">
      <w:pPr>
        <w:pStyle w:val="Pquestiontextpartsa"/>
        <w:rPr>
          <w:noProof/>
        </w:rPr>
      </w:pPr>
    </w:p>
    <w:p w14:paraId="4578FE91" w14:textId="77777777" w:rsidR="00B17C3C" w:rsidRPr="00B36A01" w:rsidRDefault="00B17C3C" w:rsidP="009A466B">
      <w:pPr>
        <w:pStyle w:val="Pquestiontextpartsa"/>
        <w:rPr>
          <w:noProof/>
        </w:rPr>
      </w:pPr>
    </w:p>
    <w:p w14:paraId="02C9AD88" w14:textId="5D3B6C74" w:rsidR="009A466B" w:rsidRDefault="009A466B" w:rsidP="009A466B">
      <w:pPr>
        <w:pStyle w:val="Pquestiontextpartsa"/>
      </w:pPr>
      <w:r w:rsidRPr="00F86633">
        <w:rPr>
          <w:rStyle w:val="Cquestionpartlabelbold"/>
        </w:rPr>
        <w:t>(b)</w:t>
      </w:r>
      <w:r w:rsidR="00CF16B3">
        <w:tab/>
      </w:r>
      <w:r w:rsidR="00D656D9" w:rsidRPr="00D656D9">
        <w:rPr>
          <w:position w:val="-22"/>
        </w:rPr>
        <w:object w:dxaOrig="2200" w:dyaOrig="580" w14:anchorId="1A7A52B3">
          <v:shape id="_x0000_i1091" type="#_x0000_t75" style="width:108.55pt;height:29pt" o:ole="">
            <v:imagedata r:id="rId97" o:title=""/>
          </v:shape>
          <o:OLEObject Type="Embed" ProgID="Equation.DSMT4" ShapeID="_x0000_i1091" DrawAspect="Content" ObjectID="_1538898866" r:id="rId98"/>
        </w:object>
      </w:r>
    </w:p>
    <w:p w14:paraId="51961C16" w14:textId="77777777" w:rsidR="00CF16B3" w:rsidRDefault="00CF16B3" w:rsidP="009A466B">
      <w:pPr>
        <w:pStyle w:val="Pquestiontextpartsa"/>
      </w:pPr>
    </w:p>
    <w:p w14:paraId="4DCAECDF" w14:textId="77777777" w:rsidR="00B17C3C" w:rsidRDefault="00B17C3C" w:rsidP="009A466B">
      <w:pPr>
        <w:pStyle w:val="Pquestiontextpartsa"/>
      </w:pPr>
    </w:p>
    <w:p w14:paraId="7CEE0BF0" w14:textId="77777777" w:rsidR="00B17C3C" w:rsidRDefault="00B17C3C" w:rsidP="009A466B">
      <w:pPr>
        <w:pStyle w:val="Pquestiontextpartsa"/>
      </w:pPr>
    </w:p>
    <w:p w14:paraId="534CE9BA" w14:textId="77777777" w:rsidR="00B17C3C" w:rsidRDefault="00B17C3C" w:rsidP="009A466B">
      <w:pPr>
        <w:pStyle w:val="Pquestiontextpartsa"/>
      </w:pPr>
    </w:p>
    <w:p w14:paraId="5857A6E5" w14:textId="77777777" w:rsidR="0049377C" w:rsidRDefault="0049377C" w:rsidP="009A466B">
      <w:pPr>
        <w:pStyle w:val="Pquestiontextpartsa"/>
      </w:pPr>
    </w:p>
    <w:p w14:paraId="06C0689D" w14:textId="77777777" w:rsidR="00CF16B3" w:rsidRDefault="00CF16B3" w:rsidP="009A466B">
      <w:pPr>
        <w:pStyle w:val="Pquestiontextpartsa"/>
        <w:rPr>
          <w:noProof/>
        </w:rPr>
      </w:pPr>
    </w:p>
    <w:p w14:paraId="0E12FE38" w14:textId="0F50255B" w:rsidR="009A466B" w:rsidRDefault="009A466B" w:rsidP="009A466B">
      <w:pPr>
        <w:pStyle w:val="Pquestionheadingsx"/>
      </w:pPr>
      <w:r>
        <w:lastRenderedPageBreak/>
        <w:t>Question 19</w:t>
      </w:r>
      <w:r w:rsidRPr="00DF7F34">
        <w:tab/>
      </w:r>
      <w:r w:rsidR="00726EF8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CF16B3">
        <w:t>[</w:t>
      </w:r>
      <w:r>
        <w:rPr>
          <w:noProof/>
        </w:rPr>
        <w:t>9.6</w:t>
      </w:r>
      <w:r w:rsidR="00CF16B3">
        <w:rPr>
          <w:noProof/>
        </w:rPr>
        <w:t>]</w:t>
      </w:r>
      <w:r w:rsidR="00D656D9">
        <w:t xml:space="preserve"> </w:t>
      </w:r>
      <w:r w:rsidR="00D656D9">
        <w:rPr>
          <w:highlight w:val="lightGray"/>
        </w:rPr>
        <w:t>[10A]</w:t>
      </w:r>
    </w:p>
    <w:p w14:paraId="09AF6C96" w14:textId="20FE92E5" w:rsidR="009A466B" w:rsidRDefault="009A466B" w:rsidP="009A466B">
      <w:pPr>
        <w:pStyle w:val="Pquestiontextpartsa"/>
        <w:rPr>
          <w:noProof/>
        </w:rPr>
      </w:pPr>
      <w:r w:rsidRPr="00F86633">
        <w:rPr>
          <w:rStyle w:val="Cquestionpartlabelbold"/>
        </w:rPr>
        <w:t>(a)</w:t>
      </w:r>
      <w:r w:rsidR="00CF16B3">
        <w:rPr>
          <w:noProof/>
        </w:rPr>
        <w:tab/>
      </w:r>
      <w:r w:rsidRPr="00B36A01">
        <w:rPr>
          <w:noProof/>
        </w:rPr>
        <w:t xml:space="preserve">Prove that </w:t>
      </w:r>
      <w:r w:rsidR="00922FA2" w:rsidRPr="00B36A01">
        <w:object w:dxaOrig="1620" w:dyaOrig="279" w14:anchorId="0FA97327">
          <v:shape id="_x0000_i1063" type="#_x0000_t75" style="width:80.6pt;height:13.95pt" o:ole="">
            <v:imagedata r:id="rId99" o:title=""/>
          </v:shape>
          <o:OLEObject Type="Embed" ProgID="Equation.3" ShapeID="_x0000_i1063" DrawAspect="Content" ObjectID="_1538898867" r:id="rId100"/>
        </w:object>
      </w:r>
      <w:r>
        <w:t>.</w:t>
      </w:r>
    </w:p>
    <w:p w14:paraId="29E5707D" w14:textId="77777777" w:rsidR="009A466B" w:rsidRDefault="009A466B" w:rsidP="009A466B">
      <w:pPr>
        <w:pStyle w:val="Pquestiontextpartsa"/>
        <w:rPr>
          <w:noProof/>
        </w:rPr>
      </w:pPr>
      <w:r>
        <w:rPr>
          <w:noProof/>
        </w:rPr>
        <w:drawing>
          <wp:inline distT="0" distB="0" distL="0" distR="0" wp14:anchorId="0F00C635" wp14:editId="2BC08B50">
            <wp:extent cx="1962150" cy="1514475"/>
            <wp:effectExtent l="0" t="0" r="0" b="9525"/>
            <wp:docPr id="76" name="Picture 76" descr="PM10_PR_TA_8_15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M10_PR_TA_8_15a_RR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A02BD" w14:textId="77777777" w:rsidR="00CF16B3" w:rsidRDefault="00CF16B3" w:rsidP="009A466B">
      <w:pPr>
        <w:pStyle w:val="Pquestiontextpartsa"/>
        <w:rPr>
          <w:noProof/>
        </w:rPr>
      </w:pPr>
    </w:p>
    <w:p w14:paraId="0B4FAD9D" w14:textId="77777777" w:rsidR="00B17C3C" w:rsidRDefault="00B17C3C" w:rsidP="009A466B">
      <w:pPr>
        <w:pStyle w:val="Pquestiontextpartsa"/>
        <w:rPr>
          <w:noProof/>
        </w:rPr>
      </w:pPr>
    </w:p>
    <w:p w14:paraId="0AC40D12" w14:textId="77777777" w:rsidR="00B17C3C" w:rsidRDefault="00B17C3C" w:rsidP="009A466B">
      <w:pPr>
        <w:pStyle w:val="Pquestiontextpartsa"/>
        <w:rPr>
          <w:noProof/>
        </w:rPr>
      </w:pPr>
    </w:p>
    <w:p w14:paraId="1E362563" w14:textId="77777777" w:rsidR="00B17C3C" w:rsidRDefault="00B17C3C" w:rsidP="009A466B">
      <w:pPr>
        <w:pStyle w:val="Pquestiontextpartsa"/>
        <w:rPr>
          <w:noProof/>
        </w:rPr>
      </w:pPr>
    </w:p>
    <w:p w14:paraId="1E450322" w14:textId="77777777" w:rsidR="00B17C3C" w:rsidRDefault="00B17C3C" w:rsidP="009A466B">
      <w:pPr>
        <w:pStyle w:val="Pquestiontextpartsa"/>
        <w:rPr>
          <w:noProof/>
        </w:rPr>
      </w:pPr>
    </w:p>
    <w:p w14:paraId="589603B8" w14:textId="77777777" w:rsidR="00B17C3C" w:rsidRDefault="00B17C3C" w:rsidP="009A466B">
      <w:pPr>
        <w:pStyle w:val="Pquestiontextpartsa"/>
        <w:rPr>
          <w:noProof/>
        </w:rPr>
      </w:pPr>
    </w:p>
    <w:p w14:paraId="0E1997EB" w14:textId="77777777" w:rsidR="00B17C3C" w:rsidRDefault="00B17C3C" w:rsidP="009A466B">
      <w:pPr>
        <w:pStyle w:val="Pquestiontextpartsa"/>
        <w:rPr>
          <w:noProof/>
        </w:rPr>
      </w:pPr>
    </w:p>
    <w:p w14:paraId="06E5BF55" w14:textId="77777777" w:rsidR="00B17C3C" w:rsidRDefault="00B17C3C" w:rsidP="009A466B">
      <w:pPr>
        <w:pStyle w:val="Pquestiontextpartsa"/>
        <w:rPr>
          <w:noProof/>
        </w:rPr>
      </w:pPr>
    </w:p>
    <w:p w14:paraId="36E9D2C2" w14:textId="77777777" w:rsidR="00B17C3C" w:rsidRDefault="00B17C3C" w:rsidP="009A466B">
      <w:pPr>
        <w:pStyle w:val="Pquestiontextpartsa"/>
        <w:rPr>
          <w:noProof/>
        </w:rPr>
      </w:pPr>
    </w:p>
    <w:p w14:paraId="49C7CCE0" w14:textId="77777777" w:rsidR="00CF16B3" w:rsidRDefault="00CF16B3" w:rsidP="009A466B">
      <w:pPr>
        <w:pStyle w:val="Pquestiontextpartsa"/>
        <w:rPr>
          <w:noProof/>
        </w:rPr>
      </w:pPr>
    </w:p>
    <w:p w14:paraId="62193583" w14:textId="49D17B20" w:rsidR="009A466B" w:rsidRDefault="009A466B" w:rsidP="009A466B">
      <w:pPr>
        <w:pStyle w:val="Pquestiontextpartsa"/>
      </w:pPr>
      <w:r w:rsidRPr="00F86633">
        <w:rPr>
          <w:rStyle w:val="Cquestionpartlabelbold"/>
        </w:rPr>
        <w:t>(b)</w:t>
      </w:r>
      <w:r w:rsidR="00CF16B3">
        <w:rPr>
          <w:noProof/>
        </w:rPr>
        <w:tab/>
      </w:r>
      <w:r w:rsidRPr="00B36A01">
        <w:rPr>
          <w:noProof/>
        </w:rPr>
        <w:t xml:space="preserve">Extend your result to </w:t>
      </w:r>
      <w:r>
        <w:rPr>
          <w:noProof/>
        </w:rPr>
        <w:t xml:space="preserve">part </w:t>
      </w:r>
      <w:r w:rsidRPr="00F86633">
        <w:rPr>
          <w:rStyle w:val="Cquestionpartlabelbold"/>
        </w:rPr>
        <w:t>(a)</w:t>
      </w:r>
      <w:r w:rsidRPr="00B36A01">
        <w:rPr>
          <w:noProof/>
        </w:rPr>
        <w:t xml:space="preserve"> to s</w:t>
      </w:r>
      <w:r w:rsidRPr="00B36A01">
        <w:t>how that</w:t>
      </w:r>
      <w:r>
        <w:t xml:space="preserve"> </w:t>
      </w:r>
      <w:r w:rsidR="00922FA2" w:rsidRPr="00A27827">
        <w:rPr>
          <w:position w:val="-10"/>
        </w:rPr>
        <w:object w:dxaOrig="2340" w:dyaOrig="320" w14:anchorId="51B8A2D9">
          <v:shape id="_x0000_i1064" type="#_x0000_t75" style="width:118.2pt;height:16.1pt" o:ole="">
            <v:imagedata r:id="rId102" o:title=""/>
          </v:shape>
          <o:OLEObject Type="Embed" ProgID="Equation.3" ShapeID="_x0000_i1064" DrawAspect="Content" ObjectID="_1538898868" r:id="rId103"/>
        </w:object>
      </w:r>
    </w:p>
    <w:p w14:paraId="110B7A68" w14:textId="77777777" w:rsidR="00CF16B3" w:rsidRDefault="00CF16B3" w:rsidP="009A466B">
      <w:pPr>
        <w:pStyle w:val="Pquestiontextpartsa"/>
      </w:pPr>
    </w:p>
    <w:p w14:paraId="006390C5" w14:textId="77777777" w:rsidR="00CF16B3" w:rsidRDefault="00CF16B3" w:rsidP="009A466B">
      <w:pPr>
        <w:pStyle w:val="Pquestiontextpartsa"/>
      </w:pPr>
    </w:p>
    <w:p w14:paraId="43471CC4" w14:textId="77777777" w:rsidR="00B17C3C" w:rsidRDefault="00B17C3C" w:rsidP="009A466B">
      <w:pPr>
        <w:pStyle w:val="Pquestiontextpartsa"/>
      </w:pPr>
    </w:p>
    <w:p w14:paraId="1A275F33" w14:textId="77777777" w:rsidR="00B17C3C" w:rsidRDefault="00B17C3C" w:rsidP="009A466B">
      <w:pPr>
        <w:pStyle w:val="Pquestiontextpartsa"/>
      </w:pPr>
    </w:p>
    <w:p w14:paraId="737BF2C1" w14:textId="77777777" w:rsidR="00B17C3C" w:rsidRDefault="00B17C3C" w:rsidP="009A466B">
      <w:pPr>
        <w:pStyle w:val="Pquestiontextpartsa"/>
      </w:pPr>
    </w:p>
    <w:p w14:paraId="751CBE09" w14:textId="77777777" w:rsidR="00B17C3C" w:rsidRDefault="00B17C3C" w:rsidP="009A466B">
      <w:pPr>
        <w:pStyle w:val="Pquestiontextpartsa"/>
      </w:pPr>
    </w:p>
    <w:p w14:paraId="6AB35D12" w14:textId="77777777" w:rsidR="00B17C3C" w:rsidRDefault="00B17C3C" w:rsidP="009A466B">
      <w:pPr>
        <w:pStyle w:val="Pquestiontextpartsa"/>
      </w:pPr>
    </w:p>
    <w:p w14:paraId="7E067AD7" w14:textId="77777777" w:rsidR="00B17C3C" w:rsidRDefault="00B17C3C" w:rsidP="009A466B">
      <w:pPr>
        <w:pStyle w:val="Pquestiontextpartsa"/>
      </w:pPr>
    </w:p>
    <w:p w14:paraId="59A37B3F" w14:textId="77777777" w:rsidR="00B17C3C" w:rsidRDefault="00B17C3C" w:rsidP="009A466B">
      <w:pPr>
        <w:pStyle w:val="Pquestiontextpartsa"/>
      </w:pPr>
    </w:p>
    <w:p w14:paraId="6FBC0483" w14:textId="77777777" w:rsidR="00B17C3C" w:rsidRDefault="00B17C3C" w:rsidP="009A466B">
      <w:pPr>
        <w:pStyle w:val="Pquestiontextpartsa"/>
      </w:pPr>
    </w:p>
    <w:p w14:paraId="1B06139F" w14:textId="77777777" w:rsidR="00B17C3C" w:rsidRDefault="00B17C3C" w:rsidP="009A466B">
      <w:pPr>
        <w:pStyle w:val="Pquestiontextpartsa"/>
      </w:pPr>
    </w:p>
    <w:p w14:paraId="532B8251" w14:textId="77777777" w:rsidR="00B17C3C" w:rsidRDefault="00B17C3C" w:rsidP="009A466B">
      <w:pPr>
        <w:pStyle w:val="Pquestiontextpartsa"/>
      </w:pPr>
    </w:p>
    <w:p w14:paraId="4733492C" w14:textId="77777777" w:rsidR="00B17C3C" w:rsidRDefault="00B17C3C" w:rsidP="009A466B">
      <w:pPr>
        <w:pStyle w:val="Pquestiontextpartsa"/>
      </w:pPr>
    </w:p>
    <w:p w14:paraId="158AFE78" w14:textId="77777777" w:rsidR="00B17C3C" w:rsidRDefault="00B17C3C" w:rsidP="009A466B">
      <w:pPr>
        <w:pStyle w:val="Pquestiontextpartsa"/>
      </w:pPr>
    </w:p>
    <w:p w14:paraId="06B596C2" w14:textId="77777777" w:rsidR="00CF16B3" w:rsidRDefault="00CF16B3" w:rsidP="009A466B">
      <w:pPr>
        <w:pStyle w:val="Pquestiontextpartsa"/>
      </w:pPr>
    </w:p>
    <w:p w14:paraId="7C26D514" w14:textId="35E32E10" w:rsidR="009A466B" w:rsidRDefault="00726EF8" w:rsidP="009A466B">
      <w:pPr>
        <w:pStyle w:val="Psectionresults"/>
      </w:pPr>
      <w:r>
        <w:t>Short answer results: ___ / 38</w:t>
      </w:r>
    </w:p>
    <w:p w14:paraId="78C94F15" w14:textId="77777777" w:rsidR="009A466B" w:rsidRDefault="009A466B" w:rsidP="009A466B">
      <w:pPr>
        <w:pStyle w:val="Psectionheading"/>
      </w:pPr>
      <w:r>
        <w:lastRenderedPageBreak/>
        <w:t>Extended answer section</w:t>
      </w:r>
    </w:p>
    <w:p w14:paraId="5DEBCB58" w14:textId="77777777" w:rsidR="009A466B" w:rsidRDefault="009A466B" w:rsidP="009A466B">
      <w:pPr>
        <w:pStyle w:val="Pquestionheadingsx1stafterhead"/>
      </w:pPr>
      <w:r>
        <w:t>Question 20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9.5</w:t>
      </w:r>
      <w:r w:rsidRPr="00DF7F34">
        <w:t>]</w:t>
      </w:r>
    </w:p>
    <w:p w14:paraId="39E4CC68" w14:textId="77777777" w:rsidR="009A466B" w:rsidRPr="00A27827" w:rsidRDefault="009A466B" w:rsidP="009A466B">
      <w:pPr>
        <w:pStyle w:val="Pquestiontextmainstem"/>
      </w:pPr>
      <w:r>
        <w:rPr>
          <w:noProof/>
        </w:rPr>
        <w:drawing>
          <wp:inline distT="0" distB="0" distL="0" distR="0" wp14:anchorId="14AD4E69" wp14:editId="57A5DD85">
            <wp:extent cx="1066800" cy="1495425"/>
            <wp:effectExtent l="0" t="0" r="0" b="9525"/>
            <wp:docPr id="108" name="Picture 108" descr="PM10_PR_TA_8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M10_PR_TA_8_16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78AB" w14:textId="77777777" w:rsidR="009A466B" w:rsidRPr="00A27827" w:rsidRDefault="009A466B" w:rsidP="009A466B">
      <w:pPr>
        <w:pStyle w:val="Pquestiontextmainstem"/>
      </w:pPr>
      <w:r w:rsidRPr="00A27827">
        <w:t>A special type of quadrilateral is shown.</w:t>
      </w:r>
    </w:p>
    <w:p w14:paraId="3D5BE527" w14:textId="6B1505E0" w:rsidR="009A466B" w:rsidRDefault="009A466B" w:rsidP="009A466B">
      <w:pPr>
        <w:pStyle w:val="Pquestiontextpartsa"/>
      </w:pPr>
      <w:r w:rsidRPr="00F86633">
        <w:rPr>
          <w:rStyle w:val="Cquestionpartlabelbold"/>
        </w:rPr>
        <w:t>(a)</w:t>
      </w:r>
      <w:r w:rsidR="00CF16B3">
        <w:rPr>
          <w:rStyle w:val="Cquestionpartlabelbold"/>
        </w:rPr>
        <w:tab/>
      </w:r>
      <w:r w:rsidRPr="00A27827">
        <w:t>What is the name of this type of quadrilateral?</w:t>
      </w:r>
    </w:p>
    <w:p w14:paraId="0C8DD338" w14:textId="77777777" w:rsidR="00CF16B3" w:rsidRDefault="00CF16B3" w:rsidP="009A466B">
      <w:pPr>
        <w:pStyle w:val="Pquestiontextpartsa"/>
      </w:pPr>
    </w:p>
    <w:p w14:paraId="10510123" w14:textId="77777777" w:rsidR="00B17C3C" w:rsidRDefault="00B17C3C" w:rsidP="009A466B">
      <w:pPr>
        <w:pStyle w:val="Pquestiontextpartsa"/>
      </w:pPr>
    </w:p>
    <w:p w14:paraId="69879F5C" w14:textId="77777777" w:rsidR="00B17C3C" w:rsidRDefault="00B17C3C" w:rsidP="009A466B">
      <w:pPr>
        <w:pStyle w:val="Pquestiontextpartsa"/>
      </w:pPr>
    </w:p>
    <w:p w14:paraId="37ECBF92" w14:textId="77777777" w:rsidR="00CF16B3" w:rsidRDefault="00CF16B3" w:rsidP="009A466B">
      <w:pPr>
        <w:pStyle w:val="Pquestiontextpartsa"/>
      </w:pPr>
    </w:p>
    <w:p w14:paraId="0972E961" w14:textId="3791DBD7" w:rsidR="009A466B" w:rsidRDefault="009A466B" w:rsidP="009A466B">
      <w:pPr>
        <w:pStyle w:val="Pquestiontextpartsa"/>
      </w:pPr>
      <w:r w:rsidRPr="00F86633">
        <w:rPr>
          <w:rStyle w:val="Cquestionpartlabelbold"/>
        </w:rPr>
        <w:t>(b)</w:t>
      </w:r>
      <w:r w:rsidR="00CF16B3">
        <w:rPr>
          <w:rStyle w:val="Cquestionpartlabelbold"/>
        </w:rPr>
        <w:tab/>
      </w:r>
      <w:r w:rsidRPr="00A27827">
        <w:t>List the equal sides.</w:t>
      </w:r>
    </w:p>
    <w:p w14:paraId="107E0EAC" w14:textId="77777777" w:rsidR="00CF16B3" w:rsidRDefault="00CF16B3" w:rsidP="009A466B">
      <w:pPr>
        <w:pStyle w:val="Pquestiontextpartsa"/>
      </w:pPr>
    </w:p>
    <w:p w14:paraId="0EA55065" w14:textId="77777777" w:rsidR="00B17C3C" w:rsidRDefault="00B17C3C" w:rsidP="009A466B">
      <w:pPr>
        <w:pStyle w:val="Pquestiontextpartsa"/>
      </w:pPr>
    </w:p>
    <w:p w14:paraId="4F058CAA" w14:textId="77777777" w:rsidR="00CF16B3" w:rsidRDefault="00CF16B3" w:rsidP="009A466B">
      <w:pPr>
        <w:pStyle w:val="Pquestiontextpartsa"/>
      </w:pPr>
    </w:p>
    <w:p w14:paraId="186FEA69" w14:textId="60E28EBB" w:rsidR="009A466B" w:rsidRDefault="009A466B" w:rsidP="009A466B">
      <w:pPr>
        <w:pStyle w:val="Pquestiontextpartsa"/>
      </w:pPr>
      <w:r w:rsidRPr="00F86633">
        <w:rPr>
          <w:rStyle w:val="Cquestionpartlabelbold"/>
        </w:rPr>
        <w:t>(c)</w:t>
      </w:r>
      <w:r w:rsidR="00CF16B3">
        <w:rPr>
          <w:rStyle w:val="Cquestionpartlabelbold"/>
        </w:rPr>
        <w:tab/>
      </w:r>
      <w:r>
        <w:t>List the</w:t>
      </w:r>
      <w:r w:rsidRPr="00A27827">
        <w:t xml:space="preserve"> equal angles.</w:t>
      </w:r>
    </w:p>
    <w:p w14:paraId="22F227BB" w14:textId="77777777" w:rsidR="00CF16B3" w:rsidRDefault="00CF16B3" w:rsidP="009A466B">
      <w:pPr>
        <w:pStyle w:val="Pquestiontextpartsa"/>
      </w:pPr>
    </w:p>
    <w:p w14:paraId="7709DA66" w14:textId="77777777" w:rsidR="00B17C3C" w:rsidRDefault="00B17C3C" w:rsidP="009A466B">
      <w:pPr>
        <w:pStyle w:val="Pquestiontextpartsa"/>
      </w:pPr>
    </w:p>
    <w:p w14:paraId="12F985F5" w14:textId="77777777" w:rsidR="00B17C3C" w:rsidRDefault="00B17C3C" w:rsidP="009A466B">
      <w:pPr>
        <w:pStyle w:val="Pquestiontextpartsa"/>
      </w:pPr>
    </w:p>
    <w:p w14:paraId="4F5CE6B4" w14:textId="77777777" w:rsidR="00B17C3C" w:rsidRDefault="00B17C3C" w:rsidP="009A466B">
      <w:pPr>
        <w:pStyle w:val="Pquestiontextpartsa"/>
      </w:pPr>
    </w:p>
    <w:p w14:paraId="3EEAFFD5" w14:textId="77777777" w:rsidR="00CF16B3" w:rsidRDefault="00CF16B3" w:rsidP="009A466B">
      <w:pPr>
        <w:pStyle w:val="Pquestiontextpartsa"/>
      </w:pPr>
    </w:p>
    <w:p w14:paraId="18806C27" w14:textId="5289EAF1" w:rsidR="009A466B" w:rsidRDefault="009A466B" w:rsidP="009A466B">
      <w:pPr>
        <w:pStyle w:val="Pquestiontextpartsa"/>
      </w:pPr>
      <w:r w:rsidRPr="00F86633">
        <w:rPr>
          <w:rStyle w:val="Cquestionpartlabelbold"/>
        </w:rPr>
        <w:t>(d)</w:t>
      </w:r>
      <w:r w:rsidR="00CF16B3">
        <w:tab/>
      </w:r>
      <w:r w:rsidRPr="00A27827">
        <w:t xml:space="preserve">State the properties of the diagonals of this shape. </w:t>
      </w:r>
    </w:p>
    <w:p w14:paraId="5865727B" w14:textId="77777777" w:rsidR="00CF16B3" w:rsidRDefault="00CF16B3" w:rsidP="009A466B">
      <w:pPr>
        <w:pStyle w:val="Pquestiontextpartsa"/>
      </w:pPr>
    </w:p>
    <w:p w14:paraId="500C8599" w14:textId="77777777" w:rsidR="00B17C3C" w:rsidRDefault="00B17C3C" w:rsidP="009A466B">
      <w:pPr>
        <w:pStyle w:val="Pquestiontextpartsa"/>
      </w:pPr>
    </w:p>
    <w:p w14:paraId="0994D34F" w14:textId="77777777" w:rsidR="00B17C3C" w:rsidRDefault="00B17C3C" w:rsidP="009A466B">
      <w:pPr>
        <w:pStyle w:val="Pquestiontextpartsa"/>
      </w:pPr>
    </w:p>
    <w:p w14:paraId="3A0B7191" w14:textId="77777777" w:rsidR="00B17C3C" w:rsidRDefault="00B17C3C" w:rsidP="009A466B">
      <w:pPr>
        <w:pStyle w:val="Pquestiontextpartsa"/>
      </w:pPr>
    </w:p>
    <w:p w14:paraId="46E5CC4C" w14:textId="77777777" w:rsidR="00CF16B3" w:rsidRDefault="00CF16B3" w:rsidP="009A466B">
      <w:pPr>
        <w:pStyle w:val="Pquestiontextpartsa"/>
      </w:pPr>
    </w:p>
    <w:p w14:paraId="11C1DBE1" w14:textId="7A6B9707" w:rsidR="009A466B" w:rsidRDefault="009A466B" w:rsidP="009A466B">
      <w:pPr>
        <w:pStyle w:val="Pquestiontextpartsa"/>
      </w:pPr>
      <w:r w:rsidRPr="00F86633">
        <w:rPr>
          <w:rStyle w:val="Cquestionpartlabelbold"/>
        </w:rPr>
        <w:t>(e)</w:t>
      </w:r>
      <w:r w:rsidR="00CF16B3">
        <w:rPr>
          <w:rStyle w:val="Cquestionpartlabelbold"/>
        </w:rPr>
        <w:tab/>
      </w:r>
      <w:r w:rsidRPr="00A27827">
        <w:t xml:space="preserve">These two diagonals divide the figure into four triangles. Are all four of these triangles congruent? </w:t>
      </w:r>
    </w:p>
    <w:p w14:paraId="78DB63DC" w14:textId="77777777" w:rsidR="00CF16B3" w:rsidRDefault="00CF16B3" w:rsidP="009A466B">
      <w:pPr>
        <w:pStyle w:val="Pquestiontextpartsa"/>
      </w:pPr>
    </w:p>
    <w:p w14:paraId="0B6E12E1" w14:textId="77777777" w:rsidR="00B17C3C" w:rsidRDefault="00B17C3C" w:rsidP="009A466B">
      <w:pPr>
        <w:pStyle w:val="Pquestiontextpartsa"/>
      </w:pPr>
    </w:p>
    <w:p w14:paraId="18D7027B" w14:textId="77777777" w:rsidR="00B17C3C" w:rsidRDefault="00B17C3C" w:rsidP="009A466B">
      <w:pPr>
        <w:pStyle w:val="Pquestiontextpartsa"/>
      </w:pPr>
    </w:p>
    <w:p w14:paraId="0B86D9C4" w14:textId="77777777" w:rsidR="00B17C3C" w:rsidRDefault="00B17C3C" w:rsidP="009A466B">
      <w:pPr>
        <w:pStyle w:val="Pquestiontextpartsa"/>
      </w:pPr>
    </w:p>
    <w:p w14:paraId="641089E9" w14:textId="77777777" w:rsidR="00B17C3C" w:rsidRDefault="00B17C3C" w:rsidP="009A466B">
      <w:pPr>
        <w:pStyle w:val="Pquestiontextpartsa"/>
      </w:pPr>
    </w:p>
    <w:p w14:paraId="07202E0C" w14:textId="77777777" w:rsidR="00CF16B3" w:rsidRDefault="00CF16B3" w:rsidP="009A466B">
      <w:pPr>
        <w:pStyle w:val="Pquestiontextpartsa"/>
      </w:pPr>
    </w:p>
    <w:p w14:paraId="551CF3B2" w14:textId="77777777" w:rsidR="009A466B" w:rsidRDefault="009A466B" w:rsidP="00CF16B3">
      <w:pPr>
        <w:pStyle w:val="Pquestionheadingsx"/>
      </w:pPr>
      <w:r>
        <w:lastRenderedPageBreak/>
        <w:t>Question 21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9.2</w:t>
      </w:r>
      <w:r w:rsidRPr="00DF7F34">
        <w:t>]</w:t>
      </w:r>
    </w:p>
    <w:p w14:paraId="52BDCCE7" w14:textId="3C29B8F0" w:rsidR="009A466B" w:rsidRDefault="009A466B" w:rsidP="009A466B">
      <w:pPr>
        <w:pStyle w:val="Pquestiontextpartsa"/>
      </w:pPr>
      <w:r w:rsidRPr="00F86633">
        <w:rPr>
          <w:rStyle w:val="Cquestionpartlabelbold"/>
        </w:rPr>
        <w:t>(a)</w:t>
      </w:r>
      <w:r w:rsidR="00CF16B3">
        <w:tab/>
      </w:r>
      <w:r w:rsidRPr="00A27827">
        <w:t xml:space="preserve">Prove that for the similar triangles shown, if </w:t>
      </w:r>
      <w:r w:rsidR="00922FA2" w:rsidRPr="00A27827">
        <w:rPr>
          <w:position w:val="-6"/>
        </w:rPr>
        <w:object w:dxaOrig="680" w:dyaOrig="279" w14:anchorId="761AAAFB">
          <v:shape id="_x0000_i1065" type="#_x0000_t75" style="width:34.4pt;height:13.95pt" o:ole="">
            <v:imagedata r:id="rId105" o:title=""/>
          </v:shape>
          <o:OLEObject Type="Embed" ProgID="Equation.DSMT4" ShapeID="_x0000_i1065" DrawAspect="Content" ObjectID="_1538898869" r:id="rId106"/>
        </w:object>
      </w:r>
      <w:r w:rsidRPr="00A27827">
        <w:t xml:space="preserve"> then </w:t>
      </w:r>
      <w:r w:rsidR="00922FA2" w:rsidRPr="00A27827">
        <w:rPr>
          <w:position w:val="-24"/>
        </w:rPr>
        <w:object w:dxaOrig="900" w:dyaOrig="620" w14:anchorId="4B70A777">
          <v:shape id="_x0000_i1066" type="#_x0000_t75" style="width:46.2pt;height:31.15pt" o:ole="">
            <v:imagedata r:id="rId107" o:title=""/>
          </v:shape>
          <o:OLEObject Type="Embed" ProgID="Equation.DSMT4" ShapeID="_x0000_i1066" DrawAspect="Content" ObjectID="_1538898870" r:id="rId108"/>
        </w:object>
      </w:r>
      <w:r w:rsidRPr="00A27827">
        <w:t>.</w:t>
      </w:r>
    </w:p>
    <w:p w14:paraId="1DD07927" w14:textId="77777777" w:rsidR="00CF16B3" w:rsidRDefault="00CF16B3" w:rsidP="009A466B">
      <w:pPr>
        <w:pStyle w:val="Pquestiontextpartsa"/>
      </w:pPr>
    </w:p>
    <w:p w14:paraId="2D7B463B" w14:textId="77777777" w:rsidR="00B17C3C" w:rsidRDefault="00B17C3C" w:rsidP="009A466B">
      <w:pPr>
        <w:pStyle w:val="Pquestiontextpartsa"/>
      </w:pPr>
    </w:p>
    <w:p w14:paraId="6D4218AD" w14:textId="77777777" w:rsidR="00B17C3C" w:rsidRDefault="00B17C3C" w:rsidP="009A466B">
      <w:pPr>
        <w:pStyle w:val="Pquestiontextpartsa"/>
      </w:pPr>
    </w:p>
    <w:p w14:paraId="1BB99D7C" w14:textId="77777777" w:rsidR="00B17C3C" w:rsidRDefault="00B17C3C" w:rsidP="009A466B">
      <w:pPr>
        <w:pStyle w:val="Pquestiontextpartsa"/>
      </w:pPr>
    </w:p>
    <w:p w14:paraId="31A638BA" w14:textId="77777777" w:rsidR="00B17C3C" w:rsidRDefault="00B17C3C" w:rsidP="009A466B">
      <w:pPr>
        <w:pStyle w:val="Pquestiontextpartsa"/>
      </w:pPr>
    </w:p>
    <w:p w14:paraId="50DAFAEE" w14:textId="77777777" w:rsidR="00B17C3C" w:rsidRDefault="00B17C3C" w:rsidP="009A466B">
      <w:pPr>
        <w:pStyle w:val="Pquestiontextpartsa"/>
      </w:pPr>
    </w:p>
    <w:p w14:paraId="61C49925" w14:textId="77777777" w:rsidR="00CF16B3" w:rsidRDefault="00CF16B3" w:rsidP="009A466B">
      <w:pPr>
        <w:pStyle w:val="Pquestiontextpartsa"/>
      </w:pPr>
    </w:p>
    <w:p w14:paraId="566AA092" w14:textId="4243E401" w:rsidR="009A466B" w:rsidRPr="00A27827" w:rsidRDefault="009A466B" w:rsidP="009A466B">
      <w:pPr>
        <w:pStyle w:val="Pquestiontextpartsai"/>
      </w:pPr>
      <w:r w:rsidRPr="00525E45">
        <w:rPr>
          <w:rStyle w:val="Cquestionpartlabelbold"/>
        </w:rPr>
        <w:t>(b)</w:t>
      </w:r>
      <w:r w:rsidR="00CF16B3">
        <w:tab/>
      </w:r>
      <w:r w:rsidRPr="00525E45">
        <w:rPr>
          <w:rStyle w:val="Cquestionpartlabelbold"/>
        </w:rPr>
        <w:t>(i)</w:t>
      </w:r>
      <w:r w:rsidR="00CF16B3">
        <w:tab/>
      </w:r>
      <w:r w:rsidRPr="00A27827">
        <w:t xml:space="preserve">Find the value of </w:t>
      </w:r>
      <w:r w:rsidRPr="00525E45">
        <w:rPr>
          <w:rStyle w:val="Cmathsexpressions"/>
        </w:rPr>
        <w:t>c</w:t>
      </w:r>
      <w:r w:rsidRPr="00A27827">
        <w:t xml:space="preserve"> when </w:t>
      </w:r>
      <w:r w:rsidRPr="00525E45">
        <w:rPr>
          <w:rStyle w:val="Cmathsexpressions"/>
        </w:rPr>
        <w:t xml:space="preserve">a </w:t>
      </w:r>
      <w:r w:rsidRPr="00A27827">
        <w:t xml:space="preserve">= </w:t>
      </w:r>
      <w:r w:rsidRPr="00525E45">
        <w:rPr>
          <w:rStyle w:val="Cmathsexpressions"/>
        </w:rPr>
        <w:t>b</w:t>
      </w:r>
      <w:r w:rsidRPr="00A27827">
        <w:t>.</w:t>
      </w:r>
    </w:p>
    <w:p w14:paraId="539ED508" w14:textId="77777777" w:rsidR="009A466B" w:rsidRDefault="009A466B" w:rsidP="009A466B">
      <w:pPr>
        <w:pStyle w:val="Pquestiontextmainstem"/>
      </w:pPr>
      <w:r>
        <w:rPr>
          <w:noProof/>
        </w:rPr>
        <w:drawing>
          <wp:inline distT="0" distB="0" distL="0" distR="0" wp14:anchorId="11302D2F" wp14:editId="00420CD7">
            <wp:extent cx="1000125" cy="1314450"/>
            <wp:effectExtent l="0" t="0" r="9525" b="0"/>
            <wp:docPr id="110" name="Picture 110" descr="PM10_PR_TA_8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PM10_PR_TA_8_17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8DB4" w14:textId="77777777" w:rsidR="00CF16B3" w:rsidRDefault="00CF16B3" w:rsidP="009A466B">
      <w:pPr>
        <w:pStyle w:val="Pquestiontextmainstem"/>
      </w:pPr>
    </w:p>
    <w:p w14:paraId="3ADB629B" w14:textId="77777777" w:rsidR="00B17C3C" w:rsidRDefault="00B17C3C" w:rsidP="009A466B">
      <w:pPr>
        <w:pStyle w:val="Pquestiontextmainstem"/>
      </w:pPr>
    </w:p>
    <w:p w14:paraId="0D62B5DE" w14:textId="77777777" w:rsidR="00B17C3C" w:rsidRDefault="00B17C3C" w:rsidP="009A466B">
      <w:pPr>
        <w:pStyle w:val="Pquestiontextmainstem"/>
      </w:pPr>
    </w:p>
    <w:p w14:paraId="49EA03F2" w14:textId="77777777" w:rsidR="00B17C3C" w:rsidRDefault="00B17C3C" w:rsidP="009A466B">
      <w:pPr>
        <w:pStyle w:val="Pquestiontextmainstem"/>
      </w:pPr>
    </w:p>
    <w:p w14:paraId="1EE7CC29" w14:textId="77777777" w:rsidR="00B17C3C" w:rsidRDefault="00B17C3C" w:rsidP="009A466B">
      <w:pPr>
        <w:pStyle w:val="Pquestiontextmainstem"/>
      </w:pPr>
    </w:p>
    <w:p w14:paraId="0A9C009F" w14:textId="77777777" w:rsidR="00CF16B3" w:rsidRDefault="00CF16B3" w:rsidP="009A466B">
      <w:pPr>
        <w:pStyle w:val="Pquestiontextmainstem"/>
      </w:pPr>
    </w:p>
    <w:p w14:paraId="0F5F8580" w14:textId="1F6FA091" w:rsidR="009A466B" w:rsidRDefault="009A466B" w:rsidP="009A466B">
      <w:pPr>
        <w:pStyle w:val="Pquestiontextpartsi"/>
      </w:pPr>
      <w:r w:rsidRPr="00525E45">
        <w:rPr>
          <w:rStyle w:val="Cquestionpartlabelbold"/>
        </w:rPr>
        <w:t>(ii)</w:t>
      </w:r>
      <w:r w:rsidR="00CF16B3">
        <w:tab/>
      </w:r>
      <w:r w:rsidRPr="00A27827">
        <w:t>What does this mean about the triangles?</w:t>
      </w:r>
    </w:p>
    <w:p w14:paraId="4E340153" w14:textId="77777777" w:rsidR="00CF16B3" w:rsidRDefault="00CF16B3" w:rsidP="009A466B">
      <w:pPr>
        <w:pStyle w:val="Pquestiontextpartsi"/>
      </w:pPr>
    </w:p>
    <w:p w14:paraId="3D8FF173" w14:textId="77777777" w:rsidR="00B17C3C" w:rsidRDefault="00B17C3C" w:rsidP="009A466B">
      <w:pPr>
        <w:pStyle w:val="Pquestiontextpartsi"/>
      </w:pPr>
    </w:p>
    <w:p w14:paraId="562E973A" w14:textId="77777777" w:rsidR="00B17C3C" w:rsidRDefault="00B17C3C" w:rsidP="009A466B">
      <w:pPr>
        <w:pStyle w:val="Pquestiontextpartsi"/>
      </w:pPr>
    </w:p>
    <w:p w14:paraId="546C6CBA" w14:textId="77777777" w:rsidR="00B17C3C" w:rsidRDefault="00B17C3C" w:rsidP="009A466B">
      <w:pPr>
        <w:pStyle w:val="Pquestiontextpartsi"/>
      </w:pPr>
    </w:p>
    <w:p w14:paraId="3C23A1AC" w14:textId="77777777" w:rsidR="00CF16B3" w:rsidRDefault="00CF16B3" w:rsidP="009A466B">
      <w:pPr>
        <w:pStyle w:val="Pquestiontextpartsi"/>
      </w:pPr>
    </w:p>
    <w:p w14:paraId="5E914110" w14:textId="5E0E8433" w:rsidR="009A466B" w:rsidRDefault="00CF16B3" w:rsidP="009A466B">
      <w:pPr>
        <w:pStyle w:val="Pquestiontextpartsa"/>
        <w:rPr>
          <w:rStyle w:val="Cmathsexpressions"/>
        </w:rPr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 w:rsidR="009A466B" w:rsidRPr="00A27827">
        <w:t xml:space="preserve">Prove that if </w:t>
      </w:r>
      <w:r w:rsidR="009A466B" w:rsidRPr="00525E45">
        <w:rPr>
          <w:rStyle w:val="Cmathsexpressions"/>
        </w:rPr>
        <w:t>a = 2b</w:t>
      </w:r>
      <w:r w:rsidR="009A466B" w:rsidRPr="00922FA2">
        <w:t>,</w:t>
      </w:r>
      <w:r w:rsidR="00922FA2" w:rsidRPr="00922FA2">
        <w:t xml:space="preserve"> then</w:t>
      </w:r>
      <w:r w:rsidR="009A466B" w:rsidRPr="00922FA2">
        <w:t xml:space="preserve"> </w:t>
      </w:r>
      <w:r w:rsidR="009A466B" w:rsidRPr="00525E45">
        <w:rPr>
          <w:rStyle w:val="Cmathsexpressions"/>
        </w:rPr>
        <w:t>c = d</w:t>
      </w:r>
      <w:r w:rsidR="00922FA2">
        <w:rPr>
          <w:rStyle w:val="Cmathsexpressions"/>
        </w:rPr>
        <w:t>.</w:t>
      </w:r>
    </w:p>
    <w:p w14:paraId="7E85B029" w14:textId="77777777" w:rsidR="00CF16B3" w:rsidRDefault="00CF16B3" w:rsidP="009A466B">
      <w:pPr>
        <w:pStyle w:val="Pquestiontextpartsa"/>
        <w:rPr>
          <w:rStyle w:val="Cmathsexpressions"/>
        </w:rPr>
      </w:pPr>
    </w:p>
    <w:p w14:paraId="5E94018C" w14:textId="77777777" w:rsidR="00B17C3C" w:rsidRDefault="00B17C3C" w:rsidP="009A466B">
      <w:pPr>
        <w:pStyle w:val="Pquestiontextpartsa"/>
        <w:rPr>
          <w:rStyle w:val="Cmathsexpressions"/>
        </w:rPr>
      </w:pPr>
    </w:p>
    <w:p w14:paraId="6F0C39DD" w14:textId="77777777" w:rsidR="00B17C3C" w:rsidRDefault="00B17C3C" w:rsidP="009A466B">
      <w:pPr>
        <w:pStyle w:val="Pquestiontextpartsa"/>
        <w:rPr>
          <w:rStyle w:val="Cmathsexpressions"/>
        </w:rPr>
      </w:pPr>
    </w:p>
    <w:p w14:paraId="4314C39A" w14:textId="77777777" w:rsidR="00B17C3C" w:rsidRDefault="00B17C3C" w:rsidP="009A466B">
      <w:pPr>
        <w:pStyle w:val="Pquestiontextpartsa"/>
        <w:rPr>
          <w:rStyle w:val="Cmathsexpressions"/>
        </w:rPr>
      </w:pPr>
    </w:p>
    <w:p w14:paraId="0EA0CF94" w14:textId="77777777" w:rsidR="00B17C3C" w:rsidRDefault="00B17C3C" w:rsidP="009A466B">
      <w:pPr>
        <w:pStyle w:val="Pquestiontextpartsa"/>
        <w:rPr>
          <w:rStyle w:val="Cmathsexpressions"/>
        </w:rPr>
      </w:pPr>
    </w:p>
    <w:p w14:paraId="4A481211" w14:textId="77777777" w:rsidR="00B17C3C" w:rsidRDefault="00B17C3C" w:rsidP="009A466B">
      <w:pPr>
        <w:pStyle w:val="Pquestiontextpartsa"/>
        <w:rPr>
          <w:rStyle w:val="Cmathsexpressions"/>
        </w:rPr>
      </w:pPr>
    </w:p>
    <w:p w14:paraId="69C41ADD" w14:textId="77777777" w:rsidR="00CF16B3" w:rsidRDefault="00CF16B3" w:rsidP="009A466B">
      <w:pPr>
        <w:pStyle w:val="Pquestiontextpartsa"/>
        <w:rPr>
          <w:rStyle w:val="Cmathsexpressions"/>
        </w:rPr>
      </w:pPr>
    </w:p>
    <w:p w14:paraId="234787CC" w14:textId="77777777" w:rsidR="00CF16B3" w:rsidRDefault="00CF16B3" w:rsidP="009A466B">
      <w:pPr>
        <w:pStyle w:val="Pquestiontextpartsa"/>
      </w:pPr>
    </w:p>
    <w:p w14:paraId="0579DA2F" w14:textId="77777777" w:rsidR="009A466B" w:rsidRDefault="009A466B" w:rsidP="00CF16B3">
      <w:pPr>
        <w:pStyle w:val="Pquestionheadingsx"/>
      </w:pPr>
      <w:r>
        <w:lastRenderedPageBreak/>
        <w:t>Question 22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9.2, 9.4</w:t>
      </w:r>
      <w:r w:rsidRPr="00DF7F34">
        <w:t>]</w:t>
      </w:r>
    </w:p>
    <w:p w14:paraId="2EB3E89C" w14:textId="20709A20" w:rsidR="009A466B" w:rsidRPr="00DC0DD9" w:rsidRDefault="009A466B" w:rsidP="009A466B">
      <w:pPr>
        <w:pStyle w:val="Pquestiontextpartsa"/>
      </w:pPr>
      <w:r w:rsidRPr="00F86633">
        <w:rPr>
          <w:rStyle w:val="Cquestionpartlabelbold"/>
        </w:rPr>
        <w:t>(a)</w:t>
      </w:r>
      <w:r w:rsidR="00CF16B3">
        <w:rPr>
          <w:rStyle w:val="Cquestionpartlabelbold"/>
        </w:rPr>
        <w:tab/>
      </w:r>
      <w:r w:rsidRPr="00A27827">
        <w:t xml:space="preserve">Show that </w:t>
      </w:r>
      <w:r w:rsidR="00922FA2" w:rsidRPr="00CE32BC">
        <w:object w:dxaOrig="680" w:dyaOrig="260" w14:anchorId="0A3361FE">
          <v:shape id="_x0000_i1067" type="#_x0000_t75" style="width:34.4pt;height:12.9pt" o:ole="">
            <v:imagedata r:id="rId110" o:title=""/>
          </v:shape>
          <o:OLEObject Type="Embed" ProgID="Equation.DSMT4" ShapeID="_x0000_i1067" DrawAspect="Content" ObjectID="_1538898871" r:id="rId111"/>
        </w:object>
      </w:r>
      <w:r>
        <w:t>is similar to</w:t>
      </w:r>
      <w:r w:rsidR="00922FA2" w:rsidRPr="00CE32BC">
        <w:object w:dxaOrig="700" w:dyaOrig="260" w14:anchorId="6B4395F3">
          <v:shape id="_x0000_i1068" type="#_x0000_t75" style="width:35.45pt;height:12.9pt" o:ole="">
            <v:imagedata r:id="rId112" o:title=""/>
          </v:shape>
          <o:OLEObject Type="Embed" ProgID="Equation.DSMT4" ShapeID="_x0000_i1068" DrawAspect="Content" ObjectID="_1538898872" r:id="rId113"/>
        </w:object>
      </w:r>
      <w:r>
        <w:t>.</w:t>
      </w:r>
    </w:p>
    <w:p w14:paraId="46EF709A" w14:textId="77777777" w:rsidR="009A466B" w:rsidRDefault="009A466B" w:rsidP="009A466B">
      <w:pPr>
        <w:pStyle w:val="Pquestiontextmainstem"/>
      </w:pPr>
      <w:r>
        <w:rPr>
          <w:noProof/>
        </w:rPr>
        <w:drawing>
          <wp:inline distT="0" distB="0" distL="0" distR="0" wp14:anchorId="00F34064" wp14:editId="0EF9FD39">
            <wp:extent cx="1704975" cy="1152525"/>
            <wp:effectExtent l="0" t="0" r="9525" b="9525"/>
            <wp:docPr id="111" name="Picture 111" descr="PM10_PR_TA_8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PM10_PR_TA_8_18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3395" w14:textId="77777777" w:rsidR="00CF16B3" w:rsidRDefault="00CF16B3" w:rsidP="009A466B">
      <w:pPr>
        <w:pStyle w:val="Pquestiontextmainstem"/>
      </w:pPr>
    </w:p>
    <w:p w14:paraId="5452FA7D" w14:textId="77777777" w:rsidR="00CF16B3" w:rsidRDefault="00CF16B3" w:rsidP="009A466B">
      <w:pPr>
        <w:pStyle w:val="Pquestiontextmainstem"/>
      </w:pPr>
    </w:p>
    <w:p w14:paraId="7BD9619C" w14:textId="77777777" w:rsidR="00B17C3C" w:rsidRDefault="00B17C3C" w:rsidP="009A466B">
      <w:pPr>
        <w:pStyle w:val="Pquestiontextmainstem"/>
      </w:pPr>
    </w:p>
    <w:p w14:paraId="3D9F2EEF" w14:textId="77777777" w:rsidR="00B17C3C" w:rsidRDefault="00B17C3C" w:rsidP="009A466B">
      <w:pPr>
        <w:pStyle w:val="Pquestiontextmainstem"/>
      </w:pPr>
    </w:p>
    <w:p w14:paraId="1ED855F3" w14:textId="77777777" w:rsidR="00B17C3C" w:rsidRDefault="00B17C3C" w:rsidP="009A466B">
      <w:pPr>
        <w:pStyle w:val="Pquestiontextmainstem"/>
      </w:pPr>
    </w:p>
    <w:p w14:paraId="6C661DEC" w14:textId="77777777" w:rsidR="00B17C3C" w:rsidRDefault="00B17C3C" w:rsidP="009A466B">
      <w:pPr>
        <w:pStyle w:val="Pquestiontextmainstem"/>
      </w:pPr>
    </w:p>
    <w:p w14:paraId="5D82A61D" w14:textId="77777777" w:rsidR="00B17C3C" w:rsidRDefault="00B17C3C" w:rsidP="009A466B">
      <w:pPr>
        <w:pStyle w:val="Pquestiontextmainstem"/>
      </w:pPr>
    </w:p>
    <w:p w14:paraId="782B9DE5" w14:textId="77777777" w:rsidR="00B17C3C" w:rsidRDefault="00B17C3C" w:rsidP="009A466B">
      <w:pPr>
        <w:pStyle w:val="Pquestiontextmainstem"/>
      </w:pPr>
    </w:p>
    <w:p w14:paraId="6ABFAC2B" w14:textId="1F3F9F3F" w:rsidR="009A466B" w:rsidRDefault="009A466B" w:rsidP="009A466B">
      <w:pPr>
        <w:pStyle w:val="Pquestiontextpartsa"/>
      </w:pPr>
      <w:r w:rsidRPr="00F86633">
        <w:rPr>
          <w:rStyle w:val="Cquestionpartlabelbold"/>
        </w:rPr>
        <w:t>(b)</w:t>
      </w:r>
      <w:r w:rsidR="00CF16B3">
        <w:rPr>
          <w:rStyle w:val="Cquestionpartlabelbold"/>
        </w:rPr>
        <w:tab/>
      </w:r>
      <w:r w:rsidRPr="00DC0DD9">
        <w:t xml:space="preserve">Prove that </w:t>
      </w:r>
      <w:r>
        <w:t>for</w:t>
      </w:r>
      <w:r w:rsidRPr="00A27827">
        <w:t xml:space="preserve"> </w:t>
      </w:r>
      <w:r w:rsidRPr="00525E45">
        <w:rPr>
          <w:rStyle w:val="Cmathsexpressions"/>
        </w:rPr>
        <w:t>AB</w:t>
      </w:r>
      <w:r w:rsidRPr="00A27827">
        <w:t xml:space="preserve"> =</w:t>
      </w:r>
      <w:r>
        <w:t xml:space="preserve"> </w:t>
      </w:r>
      <w:r w:rsidRPr="00525E45">
        <w:rPr>
          <w:rStyle w:val="Cmathsexpressions"/>
        </w:rPr>
        <w:t>kBC</w:t>
      </w:r>
      <w:r w:rsidRPr="00A27827">
        <w:t xml:space="preserve">, </w:t>
      </w:r>
      <w:r w:rsidR="00922FA2" w:rsidRPr="00894B62">
        <w:rPr>
          <w:position w:val="-10"/>
        </w:rPr>
        <w:object w:dxaOrig="1540" w:dyaOrig="320" w14:anchorId="7480E790">
          <v:shape id="_x0000_i1069" type="#_x0000_t75" style="width:77.35pt;height:16.1pt" o:ole="">
            <v:imagedata r:id="rId115" o:title=""/>
          </v:shape>
          <o:OLEObject Type="Embed" ProgID="Equation.DSMT4" ShapeID="_x0000_i1069" DrawAspect="Content" ObjectID="_1538898873" r:id="rId116"/>
        </w:object>
      </w:r>
      <w:r w:rsidRPr="00A27827">
        <w:t>.</w:t>
      </w:r>
    </w:p>
    <w:p w14:paraId="0E607291" w14:textId="77777777" w:rsidR="00CF16B3" w:rsidRDefault="00CF16B3" w:rsidP="009A466B">
      <w:pPr>
        <w:pStyle w:val="Pquestiontextpartsa"/>
      </w:pPr>
    </w:p>
    <w:p w14:paraId="2517E065" w14:textId="77777777" w:rsidR="00CF16B3" w:rsidRDefault="00CF16B3" w:rsidP="009A466B">
      <w:pPr>
        <w:pStyle w:val="Pquestiontextpartsa"/>
      </w:pPr>
    </w:p>
    <w:p w14:paraId="0BFDB6DE" w14:textId="77777777" w:rsidR="00B17C3C" w:rsidRDefault="00B17C3C" w:rsidP="009A466B">
      <w:pPr>
        <w:pStyle w:val="Pquestiontextpartsa"/>
      </w:pPr>
    </w:p>
    <w:p w14:paraId="1F5D0EA2" w14:textId="77777777" w:rsidR="00B17C3C" w:rsidRDefault="00B17C3C" w:rsidP="009A466B">
      <w:pPr>
        <w:pStyle w:val="Pquestiontextpartsa"/>
      </w:pPr>
    </w:p>
    <w:p w14:paraId="5007283B" w14:textId="77777777" w:rsidR="00B17C3C" w:rsidRDefault="00B17C3C" w:rsidP="009A466B">
      <w:pPr>
        <w:pStyle w:val="Pquestiontextpartsa"/>
      </w:pPr>
    </w:p>
    <w:p w14:paraId="3C554198" w14:textId="77777777" w:rsidR="00B17C3C" w:rsidRDefault="00B17C3C" w:rsidP="009A466B">
      <w:pPr>
        <w:pStyle w:val="Pquestiontextpartsa"/>
      </w:pPr>
    </w:p>
    <w:p w14:paraId="2DC2312C" w14:textId="77777777" w:rsidR="00B17C3C" w:rsidRDefault="00B17C3C" w:rsidP="009A466B">
      <w:pPr>
        <w:pStyle w:val="Pquestiontextpartsa"/>
      </w:pPr>
    </w:p>
    <w:p w14:paraId="0DE52D5E" w14:textId="77777777" w:rsidR="00B17C3C" w:rsidRDefault="00B17C3C" w:rsidP="009A466B">
      <w:pPr>
        <w:pStyle w:val="Pquestiontextpartsa"/>
      </w:pPr>
    </w:p>
    <w:p w14:paraId="2C0A3475" w14:textId="77777777" w:rsidR="00B17C3C" w:rsidRDefault="00B17C3C" w:rsidP="009A466B">
      <w:pPr>
        <w:pStyle w:val="Pquestiontextpartsa"/>
      </w:pPr>
    </w:p>
    <w:p w14:paraId="563CE0DC" w14:textId="1BA3BE8D" w:rsidR="009A466B" w:rsidRDefault="009A466B" w:rsidP="009A466B">
      <w:pPr>
        <w:pStyle w:val="Pquestiontextpartsa"/>
      </w:pPr>
      <w:r w:rsidRPr="00F86633">
        <w:rPr>
          <w:rStyle w:val="Cquestionpartlabelbold"/>
        </w:rPr>
        <w:t>(c)</w:t>
      </w:r>
      <w:r w:rsidR="00CF16B3">
        <w:tab/>
      </w:r>
      <w:r w:rsidRPr="00A27827">
        <w:t>A line is drawn from</w:t>
      </w:r>
      <w:r w:rsidRPr="00525E45">
        <w:rPr>
          <w:rStyle w:val="Cmathsexpressions"/>
        </w:rPr>
        <w:t xml:space="preserve"> D </w:t>
      </w:r>
      <w:r w:rsidRPr="00A27827">
        <w:t xml:space="preserve">to a point </w:t>
      </w:r>
      <w:r w:rsidRPr="00525E45">
        <w:rPr>
          <w:rStyle w:val="Cmathsexpressions"/>
        </w:rPr>
        <w:t>M</w:t>
      </w:r>
      <w:r w:rsidRPr="00A27827">
        <w:t xml:space="preserve"> on </w:t>
      </w:r>
      <w:r w:rsidRPr="00525E45">
        <w:rPr>
          <w:rStyle w:val="Cmathsexpressions"/>
        </w:rPr>
        <w:t xml:space="preserve">AE </w:t>
      </w:r>
      <w:r w:rsidRPr="00A27827">
        <w:t xml:space="preserve">so that </w:t>
      </w:r>
      <w:r w:rsidRPr="00525E45">
        <w:rPr>
          <w:rStyle w:val="Cmathsexpressions"/>
        </w:rPr>
        <w:t>DM</w:t>
      </w:r>
      <w:r w:rsidRPr="00A27827">
        <w:t xml:space="preserve"> </w:t>
      </w:r>
      <w:r w:rsidR="00922FA2" w:rsidRPr="00A27827">
        <w:rPr>
          <w:position w:val="-10"/>
        </w:rPr>
        <w:object w:dxaOrig="139" w:dyaOrig="320" w14:anchorId="31D64E9A">
          <v:shape id="_x0000_i1070" type="#_x0000_t75" style="width:6.45pt;height:16.1pt" o:ole="">
            <v:imagedata r:id="rId117" o:title=""/>
          </v:shape>
          <o:OLEObject Type="Embed" ProgID="Equation.3" ShapeID="_x0000_i1070" DrawAspect="Content" ObjectID="_1538898874" r:id="rId118"/>
        </w:object>
      </w:r>
      <w:r w:rsidRPr="00525E45">
        <w:rPr>
          <w:rStyle w:val="Cmathsexpressions"/>
        </w:rPr>
        <w:t>BA</w:t>
      </w:r>
      <w:r w:rsidRPr="00A27827">
        <w:t>.</w:t>
      </w:r>
      <w:r w:rsidR="00B17C3C">
        <w:br/>
      </w:r>
      <w:r w:rsidRPr="00A27827">
        <w:t>Prove that</w:t>
      </w:r>
      <w:r w:rsidRPr="00525E45">
        <w:rPr>
          <w:rStyle w:val="Cmathsexpressions"/>
        </w:rPr>
        <w:t xml:space="preserve"> M </w:t>
      </w:r>
      <w:r w:rsidRPr="00A27827">
        <w:t xml:space="preserve">will be the midpoint of </w:t>
      </w:r>
      <w:r w:rsidRPr="00525E45">
        <w:rPr>
          <w:rStyle w:val="Cmathsexpressions"/>
        </w:rPr>
        <w:t>AE</w:t>
      </w:r>
      <w:r w:rsidRPr="00A27827">
        <w:t xml:space="preserve"> when </w:t>
      </w:r>
      <w:r w:rsidR="00922FA2" w:rsidRPr="00A27827">
        <w:rPr>
          <w:position w:val="-6"/>
        </w:rPr>
        <w:object w:dxaOrig="960" w:dyaOrig="279" w14:anchorId="444CD4CB">
          <v:shape id="_x0000_i1071" type="#_x0000_t75" style="width:46.2pt;height:13.95pt" o:ole="">
            <v:imagedata r:id="rId119" o:title=""/>
          </v:shape>
          <o:OLEObject Type="Embed" ProgID="Equation.DSMT4" ShapeID="_x0000_i1071" DrawAspect="Content" ObjectID="_1538898875" r:id="rId120"/>
        </w:object>
      </w:r>
      <w:r w:rsidRPr="00A27827">
        <w:t>.</w:t>
      </w:r>
    </w:p>
    <w:p w14:paraId="177262AB" w14:textId="77777777" w:rsidR="00CF16B3" w:rsidRDefault="00CF16B3" w:rsidP="009A466B">
      <w:pPr>
        <w:pStyle w:val="Pquestiontextpartsa"/>
      </w:pPr>
    </w:p>
    <w:p w14:paraId="1A400248" w14:textId="77777777" w:rsidR="00CF16B3" w:rsidRDefault="00CF16B3" w:rsidP="009A466B">
      <w:pPr>
        <w:pStyle w:val="Pquestiontextpartsa"/>
      </w:pPr>
    </w:p>
    <w:p w14:paraId="2496CDFD" w14:textId="77777777" w:rsidR="00B17C3C" w:rsidRDefault="00B17C3C" w:rsidP="009A466B">
      <w:pPr>
        <w:pStyle w:val="Pquestiontextpartsa"/>
      </w:pPr>
    </w:p>
    <w:p w14:paraId="48692213" w14:textId="77777777" w:rsidR="00B17C3C" w:rsidRDefault="00B17C3C" w:rsidP="009A466B">
      <w:pPr>
        <w:pStyle w:val="Pquestiontextpartsa"/>
      </w:pPr>
    </w:p>
    <w:p w14:paraId="1E8B4705" w14:textId="77777777" w:rsidR="00B17C3C" w:rsidRDefault="00B17C3C" w:rsidP="009A466B">
      <w:pPr>
        <w:pStyle w:val="Pquestiontextpartsa"/>
      </w:pPr>
    </w:p>
    <w:p w14:paraId="60304E7A" w14:textId="77777777" w:rsidR="00B17C3C" w:rsidRDefault="00B17C3C" w:rsidP="009A466B">
      <w:pPr>
        <w:pStyle w:val="Pquestiontextpartsa"/>
      </w:pPr>
    </w:p>
    <w:p w14:paraId="383F78FC" w14:textId="77777777" w:rsidR="00B17C3C" w:rsidRDefault="00B17C3C" w:rsidP="009A466B">
      <w:pPr>
        <w:pStyle w:val="Pquestiontextpartsa"/>
      </w:pPr>
    </w:p>
    <w:p w14:paraId="73D1E32A" w14:textId="77777777" w:rsidR="00B17C3C" w:rsidRDefault="00B17C3C" w:rsidP="009A466B">
      <w:pPr>
        <w:pStyle w:val="Pquestiontextpartsa"/>
      </w:pPr>
    </w:p>
    <w:p w14:paraId="76112D24" w14:textId="77777777" w:rsidR="00B17C3C" w:rsidRDefault="00B17C3C" w:rsidP="009A466B">
      <w:pPr>
        <w:pStyle w:val="Pquestiontextpartsa"/>
      </w:pPr>
    </w:p>
    <w:p w14:paraId="788B3FB2" w14:textId="29C2D849" w:rsidR="009A466B" w:rsidRDefault="009A466B" w:rsidP="00CF16B3">
      <w:pPr>
        <w:pStyle w:val="Pquestionheadingsx"/>
      </w:pPr>
      <w:r>
        <w:lastRenderedPageBreak/>
        <w:t>Question 23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</w:r>
      <w:r w:rsidR="00D656D9">
        <w:t xml:space="preserve"> </w:t>
      </w:r>
      <w:r w:rsidRPr="00DF7F34">
        <w:t>[</w:t>
      </w:r>
      <w:r>
        <w:t>9.3, 9.4, 9.6</w:t>
      </w:r>
      <w:r w:rsidRPr="00DF7F34">
        <w:t>]</w:t>
      </w:r>
      <w:r w:rsidR="00D656D9">
        <w:t xml:space="preserve"> </w:t>
      </w:r>
      <w:r w:rsidR="00D656D9">
        <w:rPr>
          <w:highlight w:val="lightGray"/>
        </w:rPr>
        <w:t>[10A]</w:t>
      </w:r>
    </w:p>
    <w:p w14:paraId="11177F76" w14:textId="77777777" w:rsidR="009A466B" w:rsidRPr="00A27827" w:rsidRDefault="009A466B" w:rsidP="009A466B">
      <w:pPr>
        <w:pStyle w:val="Pquestiontextmainstem"/>
      </w:pPr>
      <w:r w:rsidRPr="00FA5C18">
        <w:rPr>
          <w:rStyle w:val="Cmathsexpressions"/>
        </w:rPr>
        <w:t>O</w:t>
      </w:r>
      <w:r w:rsidRPr="00A27827">
        <w:t xml:space="preserve"> is the centre of the outer circle. The centre of the inner circle lies on the line </w:t>
      </w:r>
      <w:r w:rsidRPr="00FA5C18">
        <w:rPr>
          <w:rStyle w:val="Cmathsexpressions"/>
        </w:rPr>
        <w:t>AD</w:t>
      </w:r>
      <w:r>
        <w:t>.</w:t>
      </w:r>
      <w:r>
        <w:br/>
      </w:r>
      <w:r w:rsidRPr="00FA5C18">
        <w:rPr>
          <w:rStyle w:val="Cmathsexpressions"/>
        </w:rPr>
        <w:t>EF</w:t>
      </w:r>
      <w:r w:rsidRPr="00A27827">
        <w:t xml:space="preserve"> is drawn parallel to </w:t>
      </w:r>
      <w:r w:rsidRPr="00FA5C18">
        <w:rPr>
          <w:rStyle w:val="Cmathsexpressions"/>
        </w:rPr>
        <w:t>AC</w:t>
      </w:r>
      <w:r w:rsidRPr="00A27827">
        <w:t>.</w:t>
      </w:r>
    </w:p>
    <w:p w14:paraId="4D8185A4" w14:textId="77777777" w:rsidR="009A466B" w:rsidRPr="00F86633" w:rsidRDefault="009A466B" w:rsidP="009A466B">
      <w:pPr>
        <w:pStyle w:val="Pquestiontextpartsa"/>
        <w:rPr>
          <w:rStyle w:val="Cquestionpartlabelbold"/>
        </w:rPr>
      </w:pPr>
      <w:r>
        <w:rPr>
          <w:noProof/>
        </w:rPr>
        <w:drawing>
          <wp:inline distT="0" distB="0" distL="0" distR="0" wp14:anchorId="27741ABC" wp14:editId="2C325EBD">
            <wp:extent cx="1571625" cy="1419225"/>
            <wp:effectExtent l="0" t="0" r="9525" b="9525"/>
            <wp:docPr id="113" name="Picture 113" descr="PM10_PR_TA_8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PM10_PR_TA_8_19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0D21F" w14:textId="60C850EC" w:rsidR="009A466B" w:rsidRDefault="009A466B" w:rsidP="009A466B">
      <w:pPr>
        <w:pStyle w:val="Pquestiontextpartsa"/>
      </w:pPr>
      <w:r w:rsidRPr="00F86633">
        <w:rPr>
          <w:rStyle w:val="Cquestionpartlabelbold"/>
        </w:rPr>
        <w:t>(a)</w:t>
      </w:r>
      <w:r w:rsidR="00CF16B3">
        <w:tab/>
      </w:r>
      <w:r w:rsidRPr="00CE32BC">
        <w:t xml:space="preserve">Prove that </w:t>
      </w:r>
      <w:r w:rsidR="00922FA2" w:rsidRPr="00CE32BC">
        <w:rPr>
          <w:position w:val="-4"/>
        </w:rPr>
        <w:object w:dxaOrig="660" w:dyaOrig="260" w14:anchorId="3023FA47">
          <v:shape id="_x0000_i1072" type="#_x0000_t75" style="width:33.3pt;height:12.9pt" o:ole="">
            <v:imagedata r:id="rId122" o:title=""/>
          </v:shape>
          <o:OLEObject Type="Embed" ProgID="Equation.DSMT4" ShapeID="_x0000_i1072" DrawAspect="Content" ObjectID="_1538898876" r:id="rId123"/>
        </w:object>
      </w:r>
      <w:r>
        <w:t xml:space="preserve"> is similar to </w:t>
      </w:r>
      <w:r w:rsidR="00922FA2" w:rsidRPr="00CE32BC">
        <w:rPr>
          <w:position w:val="-4"/>
        </w:rPr>
        <w:object w:dxaOrig="680" w:dyaOrig="260" w14:anchorId="69717351">
          <v:shape id="_x0000_i1073" type="#_x0000_t75" style="width:34.4pt;height:12.9pt" o:ole="">
            <v:imagedata r:id="rId124" o:title=""/>
          </v:shape>
          <o:OLEObject Type="Embed" ProgID="Equation.DSMT4" ShapeID="_x0000_i1073" DrawAspect="Content" ObjectID="_1538898877" r:id="rId125"/>
        </w:object>
      </w:r>
      <w:r w:rsidRPr="00CE32BC">
        <w:t>.</w:t>
      </w:r>
    </w:p>
    <w:p w14:paraId="75E750BC" w14:textId="77777777" w:rsidR="00CF16B3" w:rsidRDefault="00CF16B3" w:rsidP="009A466B">
      <w:pPr>
        <w:pStyle w:val="Pquestiontextpartsa"/>
      </w:pPr>
    </w:p>
    <w:p w14:paraId="461120DA" w14:textId="77777777" w:rsidR="00CF16B3" w:rsidRDefault="00CF16B3" w:rsidP="009A466B">
      <w:pPr>
        <w:pStyle w:val="Pquestiontextpartsa"/>
      </w:pPr>
    </w:p>
    <w:p w14:paraId="5604A816" w14:textId="77777777" w:rsidR="00B17C3C" w:rsidRDefault="00B17C3C" w:rsidP="009A466B">
      <w:pPr>
        <w:pStyle w:val="Pquestiontextpartsa"/>
      </w:pPr>
    </w:p>
    <w:p w14:paraId="0BB12824" w14:textId="77777777" w:rsidR="00B17C3C" w:rsidRDefault="00B17C3C" w:rsidP="009A466B">
      <w:pPr>
        <w:pStyle w:val="Pquestiontextpartsa"/>
      </w:pPr>
    </w:p>
    <w:p w14:paraId="67600291" w14:textId="77777777" w:rsidR="00B17C3C" w:rsidRDefault="00B17C3C" w:rsidP="009A466B">
      <w:pPr>
        <w:pStyle w:val="Pquestiontextpartsa"/>
      </w:pPr>
    </w:p>
    <w:p w14:paraId="265D9FE2" w14:textId="77777777" w:rsidR="00B17C3C" w:rsidRDefault="00B17C3C" w:rsidP="009A466B">
      <w:pPr>
        <w:pStyle w:val="Pquestiontextpartsa"/>
      </w:pPr>
    </w:p>
    <w:p w14:paraId="70CB5A6B" w14:textId="77777777" w:rsidR="00B17C3C" w:rsidRDefault="00B17C3C" w:rsidP="009A466B">
      <w:pPr>
        <w:pStyle w:val="Pquestiontextpartsa"/>
      </w:pPr>
    </w:p>
    <w:p w14:paraId="4458B95A" w14:textId="77777777" w:rsidR="00B17C3C" w:rsidRDefault="00B17C3C" w:rsidP="009A466B">
      <w:pPr>
        <w:pStyle w:val="Pquestiontextpartsa"/>
      </w:pPr>
    </w:p>
    <w:p w14:paraId="3DB9DE88" w14:textId="44260973" w:rsidR="009A466B" w:rsidRDefault="009A466B" w:rsidP="009A466B">
      <w:pPr>
        <w:pStyle w:val="Pquestiontextpartsa"/>
      </w:pPr>
      <w:r w:rsidRPr="00F86633">
        <w:rPr>
          <w:rStyle w:val="Cquestionpartlabelbold"/>
        </w:rPr>
        <w:t>(b)</w:t>
      </w:r>
      <w:r w:rsidR="00CF16B3">
        <w:tab/>
      </w:r>
      <w:r w:rsidRPr="00A27827">
        <w:t xml:space="preserve">If </w:t>
      </w:r>
      <w:r w:rsidRPr="00525E45">
        <w:rPr>
          <w:rStyle w:val="Cmathsexpressions"/>
        </w:rPr>
        <w:t>B</w:t>
      </w:r>
      <w:r w:rsidRPr="00A27827">
        <w:t xml:space="preserve"> is the midpoint of </w:t>
      </w:r>
      <w:r w:rsidRPr="00525E45">
        <w:rPr>
          <w:rStyle w:val="Cmathsexpressions"/>
        </w:rPr>
        <w:t>AC</w:t>
      </w:r>
      <w:r w:rsidRPr="00A27827">
        <w:t>, show that 2</w:t>
      </w:r>
      <w:r>
        <w:t xml:space="preserve"> </w:t>
      </w:r>
      <w:r w:rsidRPr="00A27827">
        <w:t>×</w:t>
      </w:r>
      <w:r>
        <w:t xml:space="preserve"> </w:t>
      </w:r>
      <w:r w:rsidRPr="00525E45">
        <w:rPr>
          <w:rStyle w:val="Cmathsexpressions"/>
        </w:rPr>
        <w:t>BE</w:t>
      </w:r>
      <w:r w:rsidRPr="00A27827">
        <w:t xml:space="preserve"> =</w:t>
      </w:r>
      <w:r>
        <w:t xml:space="preserve"> </w:t>
      </w:r>
      <w:r w:rsidRPr="00525E45">
        <w:rPr>
          <w:rStyle w:val="Cmathsexpressions"/>
        </w:rPr>
        <w:t>CD</w:t>
      </w:r>
      <w:r w:rsidRPr="00A27827">
        <w:t>.</w:t>
      </w:r>
    </w:p>
    <w:p w14:paraId="1A261C0C" w14:textId="77777777" w:rsidR="00CF16B3" w:rsidRDefault="00CF16B3" w:rsidP="009A466B">
      <w:pPr>
        <w:pStyle w:val="Pquestiontextpartsa"/>
      </w:pPr>
    </w:p>
    <w:p w14:paraId="1ACB7C8D" w14:textId="77777777" w:rsidR="00B17C3C" w:rsidRDefault="00B17C3C" w:rsidP="009A466B">
      <w:pPr>
        <w:pStyle w:val="Pquestiontextpartsa"/>
      </w:pPr>
    </w:p>
    <w:p w14:paraId="0B75F24F" w14:textId="77777777" w:rsidR="00B17C3C" w:rsidRDefault="00B17C3C" w:rsidP="009A466B">
      <w:pPr>
        <w:pStyle w:val="Pquestiontextpartsa"/>
      </w:pPr>
    </w:p>
    <w:p w14:paraId="694F52C9" w14:textId="77777777" w:rsidR="00B17C3C" w:rsidRDefault="00B17C3C" w:rsidP="009A466B">
      <w:pPr>
        <w:pStyle w:val="Pquestiontextpartsa"/>
      </w:pPr>
    </w:p>
    <w:p w14:paraId="75AB01A3" w14:textId="77777777" w:rsidR="00B17C3C" w:rsidRDefault="00B17C3C" w:rsidP="009A466B">
      <w:pPr>
        <w:pStyle w:val="Pquestiontextpartsa"/>
      </w:pPr>
    </w:p>
    <w:p w14:paraId="3C6AC6F9" w14:textId="77777777" w:rsidR="00B17C3C" w:rsidRDefault="00B17C3C" w:rsidP="009A466B">
      <w:pPr>
        <w:pStyle w:val="Pquestiontextpartsa"/>
      </w:pPr>
    </w:p>
    <w:p w14:paraId="46DD864F" w14:textId="77777777" w:rsidR="00B17C3C" w:rsidRDefault="00B17C3C" w:rsidP="009A466B">
      <w:pPr>
        <w:pStyle w:val="Pquestiontextpartsa"/>
      </w:pPr>
    </w:p>
    <w:p w14:paraId="430EAB76" w14:textId="77777777" w:rsidR="00CF16B3" w:rsidRDefault="00CF16B3" w:rsidP="009A466B">
      <w:pPr>
        <w:pStyle w:val="Pquestiontextpartsa"/>
      </w:pPr>
    </w:p>
    <w:p w14:paraId="1E9AD735" w14:textId="5A4D1BFB" w:rsidR="009A466B" w:rsidRDefault="009A466B" w:rsidP="009A466B">
      <w:pPr>
        <w:pStyle w:val="Pquestiontextpartsa"/>
      </w:pPr>
      <w:r w:rsidRPr="00F86633">
        <w:rPr>
          <w:rStyle w:val="Cquestionpartlabelbold"/>
        </w:rPr>
        <w:t>(c)</w:t>
      </w:r>
      <w:r w:rsidR="00CF16B3">
        <w:rPr>
          <w:rStyle w:val="Cquestionpartlabelbold"/>
        </w:rPr>
        <w:tab/>
      </w:r>
      <w:r w:rsidRPr="00A27827">
        <w:t xml:space="preserve">If </w:t>
      </w:r>
      <w:r w:rsidRPr="00525E45">
        <w:rPr>
          <w:rStyle w:val="Cmathsexpressions"/>
        </w:rPr>
        <w:t>E</w:t>
      </w:r>
      <w:r w:rsidRPr="00A27827">
        <w:t xml:space="preserve"> and </w:t>
      </w:r>
      <w:r w:rsidRPr="00525E45">
        <w:rPr>
          <w:rStyle w:val="Cmathsexpressions"/>
        </w:rPr>
        <w:t>O</w:t>
      </w:r>
      <w:r>
        <w:t xml:space="preserve"> are coincident (</w:t>
      </w:r>
      <w:r w:rsidRPr="00525E45">
        <w:rPr>
          <w:rStyle w:val="Cmathsexpressions"/>
        </w:rPr>
        <w:t>E</w:t>
      </w:r>
      <w:r w:rsidRPr="00A27827">
        <w:t xml:space="preserve"> is the same point a</w:t>
      </w:r>
      <w:r>
        <w:t xml:space="preserve">s </w:t>
      </w:r>
      <w:r w:rsidRPr="00525E45">
        <w:rPr>
          <w:rStyle w:val="Cmathsexpressions"/>
        </w:rPr>
        <w:t>O</w:t>
      </w:r>
      <w:r w:rsidR="00B17C3C">
        <w:t>)&gt;</w:t>
      </w:r>
      <w:r w:rsidR="00B17C3C">
        <w:br/>
        <w:t>S</w:t>
      </w:r>
      <w:r w:rsidRPr="00A27827">
        <w:t xml:space="preserve">how that, by extending </w:t>
      </w:r>
      <w:r w:rsidRPr="00525E45">
        <w:rPr>
          <w:rStyle w:val="Cmathsexpressions"/>
        </w:rPr>
        <w:t>FE</w:t>
      </w:r>
      <w:r w:rsidRPr="00A27827">
        <w:t xml:space="preserve"> to meet </w:t>
      </w:r>
      <w:r w:rsidRPr="00525E45">
        <w:rPr>
          <w:rStyle w:val="Cmathsexpressions"/>
        </w:rPr>
        <w:t>CD</w:t>
      </w:r>
      <w:r w:rsidRPr="00A27827">
        <w:t xml:space="preserve"> at </w:t>
      </w:r>
      <w:r w:rsidRPr="00525E45">
        <w:rPr>
          <w:rStyle w:val="Cmathsexpressions"/>
        </w:rPr>
        <w:t>G</w:t>
      </w:r>
      <w:r w:rsidRPr="00A27827">
        <w:t xml:space="preserve">, </w:t>
      </w:r>
      <w:r w:rsidRPr="00525E45">
        <w:rPr>
          <w:rStyle w:val="Cmathsexpressions"/>
        </w:rPr>
        <w:t>FG</w:t>
      </w:r>
      <w:r w:rsidRPr="00A27827">
        <w:t xml:space="preserve"> is the perpendicular bisector of </w:t>
      </w:r>
      <w:r w:rsidRPr="00525E45">
        <w:rPr>
          <w:rStyle w:val="Cmathsexpressions"/>
        </w:rPr>
        <w:t>CD</w:t>
      </w:r>
      <w:r w:rsidRPr="00A27827">
        <w:t>.</w:t>
      </w:r>
    </w:p>
    <w:p w14:paraId="24D4A310" w14:textId="77777777" w:rsidR="00CF16B3" w:rsidRDefault="00CF16B3" w:rsidP="009A466B">
      <w:pPr>
        <w:pStyle w:val="Pquestiontextpartsa"/>
      </w:pPr>
    </w:p>
    <w:p w14:paraId="3B7654B9" w14:textId="77777777" w:rsidR="00B17C3C" w:rsidRDefault="00B17C3C" w:rsidP="009A466B">
      <w:pPr>
        <w:pStyle w:val="Pquestiontextpartsa"/>
      </w:pPr>
    </w:p>
    <w:p w14:paraId="459D16BF" w14:textId="77777777" w:rsidR="00B17C3C" w:rsidRDefault="00B17C3C" w:rsidP="009A466B">
      <w:pPr>
        <w:pStyle w:val="Pquestiontextpartsa"/>
      </w:pPr>
    </w:p>
    <w:p w14:paraId="367E798D" w14:textId="77777777" w:rsidR="00B17C3C" w:rsidRDefault="00B17C3C" w:rsidP="009A466B">
      <w:pPr>
        <w:pStyle w:val="Pquestiontextpartsa"/>
      </w:pPr>
    </w:p>
    <w:p w14:paraId="5B375B00" w14:textId="77777777" w:rsidR="00B17C3C" w:rsidRDefault="00B17C3C" w:rsidP="009A466B">
      <w:pPr>
        <w:pStyle w:val="Pquestiontextpartsa"/>
      </w:pPr>
    </w:p>
    <w:p w14:paraId="2D09D9BC" w14:textId="77777777" w:rsidR="00B17C3C" w:rsidRDefault="00B17C3C" w:rsidP="009A466B">
      <w:pPr>
        <w:pStyle w:val="Pquestiontextpartsa"/>
      </w:pPr>
    </w:p>
    <w:p w14:paraId="6DF2CE05" w14:textId="77777777" w:rsidR="00B17C3C" w:rsidRDefault="00B17C3C" w:rsidP="009A466B">
      <w:pPr>
        <w:pStyle w:val="Pquestiontextpartsa"/>
      </w:pPr>
    </w:p>
    <w:p w14:paraId="0C806473" w14:textId="77777777" w:rsidR="00CF16B3" w:rsidRDefault="00CF16B3" w:rsidP="009A466B">
      <w:pPr>
        <w:pStyle w:val="Pquestiontextpartsa"/>
      </w:pPr>
    </w:p>
    <w:p w14:paraId="353ED0E4" w14:textId="51D8DC0B" w:rsidR="009A466B" w:rsidRPr="00A27827" w:rsidRDefault="009A466B" w:rsidP="00D656D9">
      <w:pPr>
        <w:pStyle w:val="Pquestionheadingsx"/>
        <w:tabs>
          <w:tab w:val="clear" w:pos="8505"/>
          <w:tab w:val="clear" w:pos="9923"/>
          <w:tab w:val="right" w:pos="9639"/>
        </w:tabs>
      </w:pPr>
      <w:r>
        <w:lastRenderedPageBreak/>
        <w:t>Question 24</w:t>
      </w:r>
      <w:r w:rsidRPr="00DF7F34">
        <w:tab/>
      </w:r>
      <w:r w:rsidR="00143B9A">
        <w:rPr>
          <w:rStyle w:val="Cmarkslabel"/>
        </w:rPr>
        <w:t>10</w:t>
      </w:r>
      <w:r w:rsidRPr="00DF7F34">
        <w:rPr>
          <w:rStyle w:val="Cmarkslabel"/>
        </w:rPr>
        <w:t xml:space="preserve"> marks</w:t>
      </w:r>
      <w:r w:rsidR="00D656D9">
        <w:rPr>
          <w:rStyle w:val="Cmarkslabel"/>
        </w:rPr>
        <w:t xml:space="preserve">  </w:t>
      </w:r>
      <w:r>
        <w:t>[9.</w:t>
      </w:r>
      <w:r w:rsidRPr="00A27827">
        <w:t>1</w:t>
      </w:r>
      <w:r>
        <w:t>, 9.</w:t>
      </w:r>
      <w:r w:rsidRPr="00A27827">
        <w:t>3</w:t>
      </w:r>
      <w:r>
        <w:t>, 9.</w:t>
      </w:r>
      <w:r w:rsidRPr="00A27827">
        <w:t>5</w:t>
      </w:r>
      <w:r>
        <w:t>, 9.</w:t>
      </w:r>
      <w:r w:rsidRPr="00A27827">
        <w:t>6</w:t>
      </w:r>
      <w:r>
        <w:t>, 9.</w:t>
      </w:r>
      <w:r w:rsidRPr="00A27827">
        <w:t>7</w:t>
      </w:r>
      <w:r>
        <w:t>]</w:t>
      </w:r>
      <w:r w:rsidR="00D656D9">
        <w:t xml:space="preserve"> </w:t>
      </w:r>
      <w:r w:rsidR="00D656D9">
        <w:rPr>
          <w:highlight w:val="lightGray"/>
        </w:rPr>
        <w:t>[10A]</w:t>
      </w:r>
    </w:p>
    <w:p w14:paraId="45E07CFD" w14:textId="77777777" w:rsidR="009A466B" w:rsidRPr="00A27827" w:rsidRDefault="009A466B" w:rsidP="009A466B">
      <w:pPr>
        <w:pStyle w:val="Pquestiontextmainstem"/>
      </w:pPr>
      <w:r w:rsidRPr="00A27827">
        <w:t xml:space="preserve">A circle with centre </w:t>
      </w:r>
      <w:r w:rsidRPr="00FA5C18">
        <w:rPr>
          <w:rStyle w:val="Cmathsexpressions"/>
        </w:rPr>
        <w:t>O</w:t>
      </w:r>
      <w:r w:rsidRPr="00A27827">
        <w:t xml:space="preserve"> has a quadrilateral drawn connecting points </w:t>
      </w:r>
      <w:r w:rsidRPr="00FA5C18">
        <w:rPr>
          <w:rStyle w:val="Cmathsexpressions"/>
        </w:rPr>
        <w:t>A</w:t>
      </w:r>
      <w:r w:rsidRPr="00A27827">
        <w:t>,</w:t>
      </w:r>
      <w:r>
        <w:t xml:space="preserve"> </w:t>
      </w:r>
      <w:r w:rsidRPr="00FA5C18">
        <w:rPr>
          <w:rStyle w:val="Cmathsexpressions"/>
        </w:rPr>
        <w:t>C</w:t>
      </w:r>
      <w:r w:rsidRPr="00A27827">
        <w:t>,</w:t>
      </w:r>
      <w:r>
        <w:t xml:space="preserve"> </w:t>
      </w:r>
      <w:r w:rsidRPr="00FA5C18">
        <w:rPr>
          <w:rStyle w:val="Cmathsexpressions"/>
        </w:rPr>
        <w:t>D</w:t>
      </w:r>
      <w:r w:rsidRPr="00A27827">
        <w:t>,</w:t>
      </w:r>
      <w:r>
        <w:t xml:space="preserve"> </w:t>
      </w:r>
      <w:r w:rsidRPr="00FA5C18">
        <w:rPr>
          <w:rStyle w:val="Cmathsexpressions"/>
        </w:rPr>
        <w:t>E</w:t>
      </w:r>
      <w:r w:rsidRPr="00A27827">
        <w:t xml:space="preserve"> on the circumference such that </w:t>
      </w:r>
      <w:r w:rsidRPr="00FA5C18">
        <w:rPr>
          <w:rStyle w:val="Cmathsexpressions"/>
        </w:rPr>
        <w:t>OA</w:t>
      </w:r>
      <w:r w:rsidRPr="00A27827">
        <w:t xml:space="preserve"> is perpendicular to </w:t>
      </w:r>
      <w:r w:rsidRPr="00FA5C18">
        <w:rPr>
          <w:rStyle w:val="Cmathsexpressions"/>
        </w:rPr>
        <w:t>CE</w:t>
      </w:r>
    </w:p>
    <w:p w14:paraId="5027DEA9" w14:textId="77777777" w:rsidR="009A466B" w:rsidRPr="00A27827" w:rsidRDefault="009A466B" w:rsidP="009A466B">
      <w:pPr>
        <w:pStyle w:val="Pquestiontextmainstem"/>
      </w:pPr>
      <w:r w:rsidRPr="00FA5C18">
        <w:rPr>
          <w:rStyle w:val="Cmathsexpressions"/>
        </w:rPr>
        <w:t>BF</w:t>
      </w:r>
      <w:r w:rsidRPr="00A27827">
        <w:t xml:space="preserve"> is drawn parallel to </w:t>
      </w:r>
      <w:r w:rsidRPr="00FA5C18">
        <w:rPr>
          <w:rStyle w:val="Cmathsexpressions"/>
        </w:rPr>
        <w:t>CE</w:t>
      </w:r>
      <w:r w:rsidRPr="00A27827">
        <w:t xml:space="preserve">, cutting </w:t>
      </w:r>
      <w:r w:rsidRPr="00FA5C18">
        <w:rPr>
          <w:rStyle w:val="Cmathsexpressions"/>
        </w:rPr>
        <w:t>CA</w:t>
      </w:r>
      <w:r w:rsidRPr="00A27827">
        <w:t xml:space="preserve"> at </w:t>
      </w:r>
      <w:r w:rsidRPr="00FA5C18">
        <w:rPr>
          <w:rStyle w:val="Cmathsexpressions"/>
        </w:rPr>
        <w:t>I</w:t>
      </w:r>
      <w:r w:rsidRPr="00A27827">
        <w:t xml:space="preserve">, </w:t>
      </w:r>
      <w:r w:rsidRPr="00FA5C18">
        <w:rPr>
          <w:rStyle w:val="Cmathsexpressions"/>
        </w:rPr>
        <w:t>OA</w:t>
      </w:r>
      <w:r w:rsidRPr="00A27827">
        <w:t xml:space="preserve"> at </w:t>
      </w:r>
      <w:r w:rsidRPr="00FA5C18">
        <w:rPr>
          <w:rStyle w:val="Cmathsexpressions"/>
        </w:rPr>
        <w:t>H</w:t>
      </w:r>
      <w:r w:rsidRPr="00A27827">
        <w:t xml:space="preserve">, and </w:t>
      </w:r>
      <w:r w:rsidRPr="00FA5C18">
        <w:rPr>
          <w:rStyle w:val="Cmathsexpressions"/>
        </w:rPr>
        <w:t>EA</w:t>
      </w:r>
      <w:r w:rsidRPr="00A27827">
        <w:t xml:space="preserve"> at </w:t>
      </w:r>
      <w:r w:rsidRPr="00FA5C18">
        <w:rPr>
          <w:rStyle w:val="Cmathsexpressions"/>
        </w:rPr>
        <w:t>G</w:t>
      </w:r>
    </w:p>
    <w:p w14:paraId="2495D0B0" w14:textId="77777777" w:rsidR="009A466B" w:rsidRPr="00FA5C18" w:rsidRDefault="009A466B" w:rsidP="009A466B">
      <w:pPr>
        <w:pStyle w:val="Pquestiontextmainstem"/>
        <w:rPr>
          <w:rStyle w:val="Cquestionpartlabelbold"/>
        </w:rPr>
      </w:pPr>
      <w:r>
        <w:rPr>
          <w:noProof/>
        </w:rPr>
        <w:drawing>
          <wp:inline distT="0" distB="0" distL="0" distR="0" wp14:anchorId="2369343B" wp14:editId="16057E6C">
            <wp:extent cx="1409700" cy="1495425"/>
            <wp:effectExtent l="0" t="0" r="0" b="9525"/>
            <wp:docPr id="115" name="Picture 115" descr="PM10_PR_TA_8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PM10_PR_TA_8_20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BADE" w14:textId="0FC6A709" w:rsidR="009A466B" w:rsidRDefault="009A466B" w:rsidP="009A466B">
      <w:pPr>
        <w:pStyle w:val="Pquestiontextpartsa"/>
      </w:pPr>
      <w:r w:rsidRPr="00F86633">
        <w:rPr>
          <w:rStyle w:val="Cquestionpartlabelbold"/>
        </w:rPr>
        <w:t>(a)</w:t>
      </w:r>
      <w:r w:rsidR="00CF16B3">
        <w:tab/>
      </w:r>
      <w:r w:rsidRPr="00A27827">
        <w:t xml:space="preserve">Prove that </w:t>
      </w:r>
      <w:r w:rsidR="00D656D9" w:rsidRPr="00D656D9">
        <w:rPr>
          <w:position w:val="-4"/>
        </w:rPr>
        <w:object w:dxaOrig="600" w:dyaOrig="240" w14:anchorId="6EBF393D">
          <v:shape id="_x0000_i1092" type="#_x0000_t75" style="width:30.1pt;height:11.8pt" o:ole="">
            <v:imagedata r:id="rId127" o:title=""/>
          </v:shape>
          <o:OLEObject Type="Embed" ProgID="Equation.DSMT4" ShapeID="_x0000_i1092" DrawAspect="Content" ObjectID="_1538898878" r:id="rId128"/>
        </w:object>
      </w:r>
      <w:r w:rsidR="00922FA2" w:rsidRPr="00A27827">
        <w:rPr>
          <w:position w:val="-2"/>
        </w:rPr>
        <w:object w:dxaOrig="200" w:dyaOrig="180" w14:anchorId="3DB3D1F1">
          <v:shape id="_x0000_i1074" type="#_x0000_t75" style="width:9.65pt;height:8.6pt" o:ole="">
            <v:imagedata r:id="rId129" o:title=""/>
          </v:shape>
          <o:OLEObject Type="Embed" ProgID="Equation.3" ShapeID="_x0000_i1074" DrawAspect="Content" ObjectID="_1538898879" r:id="rId130"/>
        </w:object>
      </w:r>
      <w:r w:rsidR="00922FA2" w:rsidRPr="00A27827">
        <w:rPr>
          <w:position w:val="-6"/>
        </w:rPr>
        <w:object w:dxaOrig="720" w:dyaOrig="279" w14:anchorId="13A82F3E">
          <v:shape id="_x0000_i1075" type="#_x0000_t75" style="width:36.55pt;height:13.95pt" o:ole="">
            <v:imagedata r:id="rId131" o:title=""/>
          </v:shape>
          <o:OLEObject Type="Embed" ProgID="Equation.3" ShapeID="_x0000_i1075" DrawAspect="Content" ObjectID="_1538898880" r:id="rId132"/>
        </w:object>
      </w:r>
      <w:r w:rsidRPr="00A27827">
        <w:t>.</w:t>
      </w:r>
    </w:p>
    <w:p w14:paraId="6F96E396" w14:textId="77777777" w:rsidR="00CF16B3" w:rsidRDefault="00CF16B3" w:rsidP="009A466B">
      <w:pPr>
        <w:pStyle w:val="Pquestiontextpartsa"/>
      </w:pPr>
    </w:p>
    <w:p w14:paraId="483A3A48" w14:textId="77777777" w:rsidR="00B17C3C" w:rsidRDefault="00B17C3C" w:rsidP="009A466B">
      <w:pPr>
        <w:pStyle w:val="Pquestiontextpartsa"/>
      </w:pPr>
    </w:p>
    <w:p w14:paraId="7CDABFBC" w14:textId="77777777" w:rsidR="00B17C3C" w:rsidRDefault="00B17C3C" w:rsidP="009A466B">
      <w:pPr>
        <w:pStyle w:val="Pquestiontextpartsa"/>
      </w:pPr>
    </w:p>
    <w:p w14:paraId="6EFA787E" w14:textId="77777777" w:rsidR="00B17C3C" w:rsidRDefault="00B17C3C" w:rsidP="009A466B">
      <w:pPr>
        <w:pStyle w:val="Pquestiontextpartsa"/>
      </w:pPr>
    </w:p>
    <w:p w14:paraId="4CD4A2B3" w14:textId="2D086061" w:rsidR="009A466B" w:rsidRDefault="009A466B" w:rsidP="009A466B">
      <w:pPr>
        <w:pStyle w:val="Pquestiontextpartsa"/>
      </w:pPr>
      <w:r w:rsidRPr="00F86633">
        <w:rPr>
          <w:rStyle w:val="Cquestionpartlabelbold"/>
        </w:rPr>
        <w:t>(b)</w:t>
      </w:r>
      <w:r w:rsidR="00CF16B3">
        <w:rPr>
          <w:rStyle w:val="Cquestionpartlabelbold"/>
        </w:rPr>
        <w:tab/>
      </w:r>
      <w:r w:rsidRPr="00A27827">
        <w:t xml:space="preserve">Prove that </w:t>
      </w:r>
      <w:r w:rsidRPr="00525E45">
        <w:rPr>
          <w:rStyle w:val="Cmathsexpressions"/>
        </w:rPr>
        <w:t>EL</w:t>
      </w:r>
      <w:r w:rsidRPr="00A27827">
        <w:t xml:space="preserve"> bisects </w:t>
      </w:r>
      <w:r w:rsidR="00922FA2" w:rsidRPr="00A27827">
        <w:rPr>
          <w:position w:val="-6"/>
        </w:rPr>
        <w:object w:dxaOrig="740" w:dyaOrig="279" w14:anchorId="680E5779">
          <v:shape id="_x0000_i1076" type="#_x0000_t75" style="width:37.6pt;height:13.95pt" o:ole="">
            <v:imagedata r:id="rId133" o:title=""/>
          </v:shape>
          <o:OLEObject Type="Embed" ProgID="Equation.3" ShapeID="_x0000_i1076" DrawAspect="Content" ObjectID="_1538898881" r:id="rId134"/>
        </w:object>
      </w:r>
      <w:r>
        <w:t>.</w:t>
      </w:r>
    </w:p>
    <w:p w14:paraId="363B3F3E" w14:textId="77777777" w:rsidR="00CF16B3" w:rsidRDefault="00CF16B3" w:rsidP="009A466B">
      <w:pPr>
        <w:pStyle w:val="Pquestiontextpartsa"/>
      </w:pPr>
    </w:p>
    <w:p w14:paraId="360419CF" w14:textId="77777777" w:rsidR="00B17C3C" w:rsidRDefault="00B17C3C" w:rsidP="009A466B">
      <w:pPr>
        <w:pStyle w:val="Pquestiontextpartsa"/>
      </w:pPr>
    </w:p>
    <w:p w14:paraId="565EE26E" w14:textId="77777777" w:rsidR="00B17C3C" w:rsidRDefault="00B17C3C" w:rsidP="009A466B">
      <w:pPr>
        <w:pStyle w:val="Pquestiontextpartsa"/>
      </w:pPr>
    </w:p>
    <w:p w14:paraId="19F604BE" w14:textId="77777777" w:rsidR="00CF16B3" w:rsidRDefault="00CF16B3" w:rsidP="009A466B">
      <w:pPr>
        <w:pStyle w:val="Pquestiontextpartsa"/>
      </w:pPr>
    </w:p>
    <w:p w14:paraId="147294E2" w14:textId="01DA1943" w:rsidR="009A466B" w:rsidRDefault="009A466B" w:rsidP="009A466B">
      <w:pPr>
        <w:pStyle w:val="Pquestiontextpartsa"/>
      </w:pPr>
      <w:r w:rsidRPr="00F86633">
        <w:rPr>
          <w:rStyle w:val="Cquestionpartlabelbold"/>
        </w:rPr>
        <w:t>(c)</w:t>
      </w:r>
      <w:r w:rsidR="00CF16B3">
        <w:tab/>
      </w:r>
      <w:r w:rsidRPr="00A27827">
        <w:t xml:space="preserve">Prove that </w:t>
      </w:r>
      <w:r w:rsidR="00D656D9" w:rsidRPr="00D656D9">
        <w:rPr>
          <w:position w:val="-6"/>
        </w:rPr>
        <w:object w:dxaOrig="2060" w:dyaOrig="260" w14:anchorId="05E5358E">
          <v:shape id="_x0000_i1093" type="#_x0000_t75" style="width:103.15pt;height:12.9pt" o:ole="">
            <v:imagedata r:id="rId135" o:title=""/>
          </v:shape>
          <o:OLEObject Type="Embed" ProgID="Equation.DSMT4" ShapeID="_x0000_i1093" DrawAspect="Content" ObjectID="_1538898882" r:id="rId136"/>
        </w:object>
      </w:r>
      <w:r>
        <w:t>.</w:t>
      </w:r>
    </w:p>
    <w:p w14:paraId="0E20B0FD" w14:textId="77777777" w:rsidR="00CF16B3" w:rsidRDefault="00CF16B3" w:rsidP="009A466B">
      <w:pPr>
        <w:pStyle w:val="Pquestiontextpartsa"/>
      </w:pPr>
    </w:p>
    <w:p w14:paraId="112173B3" w14:textId="77777777" w:rsidR="00B17C3C" w:rsidRDefault="00B17C3C" w:rsidP="009A466B">
      <w:pPr>
        <w:pStyle w:val="Pquestiontextpartsa"/>
      </w:pPr>
    </w:p>
    <w:p w14:paraId="4B60566B" w14:textId="77777777" w:rsidR="00B17C3C" w:rsidRDefault="00B17C3C" w:rsidP="009A466B">
      <w:pPr>
        <w:pStyle w:val="Pquestiontextpartsa"/>
      </w:pPr>
    </w:p>
    <w:p w14:paraId="173283B9" w14:textId="77777777" w:rsidR="00CF16B3" w:rsidRDefault="00CF16B3" w:rsidP="009A466B">
      <w:pPr>
        <w:pStyle w:val="Pquestiontextpartsa"/>
      </w:pPr>
    </w:p>
    <w:p w14:paraId="0AC64C24" w14:textId="363337F3" w:rsidR="009A466B" w:rsidRDefault="009A466B" w:rsidP="009A466B">
      <w:pPr>
        <w:pStyle w:val="Pquestiontextmainstem"/>
      </w:pPr>
      <w:r w:rsidRPr="00FA5C18">
        <w:rPr>
          <w:rStyle w:val="Cquestionpartlabelbold"/>
        </w:rPr>
        <w:t>(d)</w:t>
      </w:r>
      <w:r w:rsidR="00CF16B3">
        <w:tab/>
      </w:r>
      <w:r w:rsidRPr="00A27827">
        <w:t xml:space="preserve">For the quadrilateral </w:t>
      </w:r>
      <w:r w:rsidRPr="00FA5C18">
        <w:rPr>
          <w:rStyle w:val="Cmathsexpressions"/>
        </w:rPr>
        <w:t>ACMO</w:t>
      </w:r>
      <w:r w:rsidRPr="00A27827">
        <w:t xml:space="preserve">, show that </w:t>
      </w:r>
      <w:r w:rsidR="00922FA2" w:rsidRPr="00A27827">
        <w:rPr>
          <w:position w:val="-6"/>
        </w:rPr>
        <w:object w:dxaOrig="1680" w:dyaOrig="279" w14:anchorId="4D23B799">
          <v:shape id="_x0000_i1077" type="#_x0000_t75" style="width:83.8pt;height:13.95pt" o:ole="">
            <v:imagedata r:id="rId137" o:title=""/>
          </v:shape>
          <o:OLEObject Type="Embed" ProgID="Equation.3" ShapeID="_x0000_i1077" DrawAspect="Content" ObjectID="_1538898883" r:id="rId138"/>
        </w:object>
      </w:r>
      <w:r w:rsidRPr="00A27827">
        <w:t>=</w:t>
      </w:r>
      <w:r>
        <w:t xml:space="preserve"> </w:t>
      </w:r>
      <w:r w:rsidRPr="00A27827">
        <w:t>135°</w:t>
      </w:r>
      <w:r>
        <w:t>.</w:t>
      </w:r>
    </w:p>
    <w:p w14:paraId="07F41153" w14:textId="77777777" w:rsidR="00CF16B3" w:rsidRDefault="00CF16B3" w:rsidP="009A466B">
      <w:pPr>
        <w:pStyle w:val="Pquestiontextmainstem"/>
      </w:pPr>
    </w:p>
    <w:p w14:paraId="49E03025" w14:textId="77777777" w:rsidR="00B17C3C" w:rsidRDefault="00B17C3C" w:rsidP="009A466B">
      <w:pPr>
        <w:pStyle w:val="Pquestiontextmainstem"/>
      </w:pPr>
    </w:p>
    <w:p w14:paraId="38A3DD26" w14:textId="77777777" w:rsidR="00B17C3C" w:rsidRDefault="00B17C3C" w:rsidP="009A466B">
      <w:pPr>
        <w:pStyle w:val="Pquestiontextmainstem"/>
      </w:pPr>
    </w:p>
    <w:p w14:paraId="0167CF41" w14:textId="77777777" w:rsidR="00B17C3C" w:rsidRDefault="00B17C3C" w:rsidP="009A466B">
      <w:pPr>
        <w:pStyle w:val="Pquestiontextmainstem"/>
      </w:pPr>
    </w:p>
    <w:p w14:paraId="39494AB6" w14:textId="77777777" w:rsidR="00CF16B3" w:rsidRDefault="00CF16B3" w:rsidP="009A466B">
      <w:pPr>
        <w:pStyle w:val="Pquestiontextmainstem"/>
      </w:pPr>
    </w:p>
    <w:p w14:paraId="7463B0BB" w14:textId="31836CB1" w:rsidR="009A466B" w:rsidRDefault="009A466B" w:rsidP="009A466B">
      <w:pPr>
        <w:pStyle w:val="Pquestiontextpartsa"/>
      </w:pPr>
      <w:r w:rsidRPr="00F86633">
        <w:rPr>
          <w:rStyle w:val="Cquestionpartlabelbold"/>
        </w:rPr>
        <w:t>(e)</w:t>
      </w:r>
      <w:r w:rsidR="00CF16B3">
        <w:tab/>
      </w:r>
      <w:r w:rsidRPr="00A27827">
        <w:t xml:space="preserve">Prove that </w:t>
      </w:r>
      <w:r w:rsidR="00D656D9" w:rsidRPr="00D656D9">
        <w:rPr>
          <w:position w:val="-6"/>
        </w:rPr>
        <w:object w:dxaOrig="720" w:dyaOrig="260" w14:anchorId="2B083E57">
          <v:shape id="_x0000_i1094" type="#_x0000_t75" style="width:35.45pt;height:12.9pt" o:ole="">
            <v:imagedata r:id="rId139" o:title=""/>
          </v:shape>
          <o:OLEObject Type="Embed" ProgID="Equation.DSMT4" ShapeID="_x0000_i1094" DrawAspect="Content" ObjectID="_1538898884" r:id="rId140"/>
        </w:object>
      </w:r>
      <w:r>
        <w:t xml:space="preserve"> is similar to </w:t>
      </w:r>
      <w:r w:rsidR="00D656D9" w:rsidRPr="00D656D9">
        <w:rPr>
          <w:position w:val="-6"/>
        </w:rPr>
        <w:object w:dxaOrig="660" w:dyaOrig="260" w14:anchorId="08AAF34A">
          <v:shape id="_x0000_i1095" type="#_x0000_t75" style="width:33.3pt;height:12.9pt" o:ole="">
            <v:imagedata r:id="rId141" o:title=""/>
          </v:shape>
          <o:OLEObject Type="Embed" ProgID="Equation.DSMT4" ShapeID="_x0000_i1095" DrawAspect="Content" ObjectID="_1538898885" r:id="rId142"/>
        </w:object>
      </w:r>
      <w:r>
        <w:t>.</w:t>
      </w:r>
    </w:p>
    <w:p w14:paraId="4BC3EC60" w14:textId="77777777" w:rsidR="00CF16B3" w:rsidRDefault="00CF16B3" w:rsidP="009A466B">
      <w:pPr>
        <w:pStyle w:val="Pquestiontextpartsa"/>
      </w:pPr>
    </w:p>
    <w:p w14:paraId="36500AEC" w14:textId="77777777" w:rsidR="00CF16B3" w:rsidRDefault="00CF16B3" w:rsidP="009A466B">
      <w:pPr>
        <w:pStyle w:val="Pquestiontextpartsa"/>
      </w:pPr>
    </w:p>
    <w:p w14:paraId="2F7FE3DB" w14:textId="77777777" w:rsidR="009A466B" w:rsidRDefault="009A466B" w:rsidP="009A466B">
      <w:pPr>
        <w:pStyle w:val="Pquestionheadingsx"/>
      </w:pPr>
      <w:r>
        <w:lastRenderedPageBreak/>
        <w:t>Question 25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[9.3]</w:t>
      </w:r>
    </w:p>
    <w:p w14:paraId="58550E04" w14:textId="77777777" w:rsidR="009A466B" w:rsidRDefault="009A466B" w:rsidP="009A466B">
      <w:pPr>
        <w:pStyle w:val="Pquestiontextmainstem"/>
      </w:pPr>
      <w:r>
        <w:rPr>
          <w:noProof/>
        </w:rPr>
        <w:drawing>
          <wp:inline distT="0" distB="0" distL="0" distR="0" wp14:anchorId="03AE4821" wp14:editId="5011BF4D">
            <wp:extent cx="1981200" cy="1495425"/>
            <wp:effectExtent l="0" t="0" r="0" b="9525"/>
            <wp:docPr id="121" name="Picture 121" descr="PM10_PR_TA_8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PM10_PR_TA_8_21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797E7" w14:textId="43ED8DA3" w:rsidR="009A466B" w:rsidRPr="00A27827" w:rsidRDefault="00922FA2" w:rsidP="009A466B">
      <w:pPr>
        <w:pStyle w:val="Pquestiontextmainstem"/>
        <w:rPr>
          <w:noProof/>
        </w:rPr>
      </w:pPr>
      <w:r w:rsidRPr="00A27827">
        <w:rPr>
          <w:position w:val="-4"/>
        </w:rPr>
        <w:object w:dxaOrig="680" w:dyaOrig="260" w14:anchorId="50288E3B">
          <v:shape id="_x0000_i1078" type="#_x0000_t75" style="width:34.4pt;height:12.9pt" o:ole="">
            <v:imagedata r:id="rId144" o:title=""/>
          </v:shape>
          <o:OLEObject Type="Embed" ProgID="Equation.3" ShapeID="_x0000_i1078" DrawAspect="Content" ObjectID="_1538898886" r:id="rId145"/>
        </w:object>
      </w:r>
      <w:r w:rsidR="009A466B" w:rsidRPr="00A27827">
        <w:rPr>
          <w:noProof/>
        </w:rPr>
        <w:t xml:space="preserve"> and </w:t>
      </w:r>
      <w:r w:rsidRPr="00BF4E2F">
        <w:rPr>
          <w:position w:val="-6"/>
        </w:rPr>
        <w:object w:dxaOrig="720" w:dyaOrig="279" w14:anchorId="1BA9081B">
          <v:shape id="_x0000_i1079" type="#_x0000_t75" style="width:36.55pt;height:13.95pt" o:ole="">
            <v:imagedata r:id="rId146" o:title=""/>
          </v:shape>
          <o:OLEObject Type="Embed" ProgID="Equation.3" ShapeID="_x0000_i1079" DrawAspect="Content" ObjectID="_1538898887" r:id="rId147"/>
        </w:object>
      </w:r>
      <w:r w:rsidR="009A466B" w:rsidRPr="00A27827">
        <w:rPr>
          <w:noProof/>
        </w:rPr>
        <w:t>are differ</w:t>
      </w:r>
      <w:r w:rsidR="009A466B">
        <w:rPr>
          <w:noProof/>
        </w:rPr>
        <w:t>ent-sized equilateral triangles.</w:t>
      </w:r>
    </w:p>
    <w:p w14:paraId="085B5AB4" w14:textId="10CCE39F" w:rsidR="009A466B" w:rsidRDefault="009A466B" w:rsidP="009A466B">
      <w:pPr>
        <w:pStyle w:val="Pquestiontextpartsa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4D858" wp14:editId="0D4C8CFA">
                <wp:simplePos x="0" y="0"/>
                <wp:positionH relativeFrom="column">
                  <wp:posOffset>4414520</wp:posOffset>
                </wp:positionH>
                <wp:positionV relativeFrom="paragraph">
                  <wp:posOffset>354965</wp:posOffset>
                </wp:positionV>
                <wp:extent cx="0" cy="0"/>
                <wp:effectExtent l="14605" t="10160" r="23495" b="27940"/>
                <wp:wrapNone/>
                <wp:docPr id="56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143B8D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0" o:spid="_x0000_s1026" type="#_x0000_t32" style="position:absolute;margin-left:347.6pt;margin-top:27.95pt;width:0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C9009A" wp14:editId="5628ED1C">
                <wp:simplePos x="0" y="0"/>
                <wp:positionH relativeFrom="column">
                  <wp:posOffset>4414520</wp:posOffset>
                </wp:positionH>
                <wp:positionV relativeFrom="paragraph">
                  <wp:posOffset>354965</wp:posOffset>
                </wp:positionV>
                <wp:extent cx="0" cy="0"/>
                <wp:effectExtent l="14605" t="10160" r="23495" b="27940"/>
                <wp:wrapNone/>
                <wp:docPr id="57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0A086B30" id="AutoShape 117" o:spid="_x0000_s1026" type="#_x0000_t32" style="position:absolute;margin-left:347.6pt;margin-top:27.95pt;width:0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1D2ADA" wp14:editId="2901EBAD">
                <wp:simplePos x="0" y="0"/>
                <wp:positionH relativeFrom="column">
                  <wp:posOffset>4476750</wp:posOffset>
                </wp:positionH>
                <wp:positionV relativeFrom="paragraph">
                  <wp:posOffset>1073150</wp:posOffset>
                </wp:positionV>
                <wp:extent cx="0" cy="0"/>
                <wp:effectExtent l="13335" t="17145" r="24765" b="20955"/>
                <wp:wrapNone/>
                <wp:docPr id="58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3C6831AB" id="AutoShape 118" o:spid="_x0000_s1026" type="#_x0000_t32" style="position:absolute;margin-left:352.5pt;margin-top:84.5pt;width:0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B16B3" wp14:editId="2962BC7A">
                <wp:simplePos x="0" y="0"/>
                <wp:positionH relativeFrom="column">
                  <wp:posOffset>4978400</wp:posOffset>
                </wp:positionH>
                <wp:positionV relativeFrom="paragraph">
                  <wp:posOffset>667385</wp:posOffset>
                </wp:positionV>
                <wp:extent cx="0" cy="0"/>
                <wp:effectExtent l="6985" t="17780" r="31115" b="20320"/>
                <wp:wrapNone/>
                <wp:docPr id="59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66A66A41" id="AutoShape 119" o:spid="_x0000_s1026" type="#_x0000_t32" style="position:absolute;margin-left:392pt;margin-top:52.55pt;width:0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"/>
            </w:pict>
          </mc:Fallback>
        </mc:AlternateContent>
      </w:r>
      <w:r w:rsidRPr="00F86633">
        <w:rPr>
          <w:rStyle w:val="Cquestionpartlabelbold"/>
        </w:rPr>
        <w:t>(a)</w:t>
      </w:r>
      <w:r w:rsidR="00CF16B3">
        <w:rPr>
          <w:rStyle w:val="Cquestionpartlabelbold"/>
        </w:rPr>
        <w:tab/>
      </w:r>
      <w:r w:rsidRPr="00D874A0">
        <w:t>Show</w:t>
      </w:r>
      <w:r w:rsidRPr="00A27827">
        <w:rPr>
          <w:noProof/>
        </w:rPr>
        <w:t xml:space="preserve"> that </w:t>
      </w:r>
      <w:r w:rsidR="00D656D9" w:rsidRPr="00D656D9">
        <w:rPr>
          <w:noProof/>
          <w:position w:val="-6"/>
        </w:rPr>
        <w:object w:dxaOrig="1480" w:dyaOrig="260" w14:anchorId="164161B4">
          <v:shape id="_x0000_i1096" type="#_x0000_t75" style="width:74.15pt;height:12.9pt" o:ole="">
            <v:imagedata r:id="rId148" o:title=""/>
          </v:shape>
          <o:OLEObject Type="Embed" ProgID="Equation.DSMT4" ShapeID="_x0000_i1096" DrawAspect="Content" ObjectID="_1538898888" r:id="rId149"/>
        </w:object>
      </w:r>
      <w:r>
        <w:rPr>
          <w:noProof/>
        </w:rPr>
        <w:t>.</w:t>
      </w:r>
    </w:p>
    <w:p w14:paraId="66A131BB" w14:textId="77777777" w:rsidR="00CF16B3" w:rsidRDefault="00CF16B3" w:rsidP="009A466B">
      <w:pPr>
        <w:pStyle w:val="Pquestiontextpartsa"/>
        <w:rPr>
          <w:noProof/>
        </w:rPr>
      </w:pPr>
    </w:p>
    <w:p w14:paraId="068698EE" w14:textId="77777777" w:rsidR="00B17C3C" w:rsidRDefault="00B17C3C" w:rsidP="009A466B">
      <w:pPr>
        <w:pStyle w:val="Pquestiontextpartsa"/>
        <w:rPr>
          <w:noProof/>
        </w:rPr>
      </w:pPr>
    </w:p>
    <w:p w14:paraId="29D6DC8A" w14:textId="77777777" w:rsidR="00B17C3C" w:rsidRDefault="00B17C3C" w:rsidP="009A466B">
      <w:pPr>
        <w:pStyle w:val="Pquestiontextpartsa"/>
        <w:rPr>
          <w:noProof/>
        </w:rPr>
      </w:pPr>
    </w:p>
    <w:p w14:paraId="32D7581A" w14:textId="77777777" w:rsidR="00B17C3C" w:rsidRDefault="00B17C3C" w:rsidP="009A466B">
      <w:pPr>
        <w:pStyle w:val="Pquestiontextpartsa"/>
        <w:rPr>
          <w:noProof/>
        </w:rPr>
      </w:pPr>
    </w:p>
    <w:p w14:paraId="0A5B993E" w14:textId="77777777" w:rsidR="00B17C3C" w:rsidRDefault="00B17C3C" w:rsidP="009A466B">
      <w:pPr>
        <w:pStyle w:val="Pquestiontextpartsa"/>
        <w:rPr>
          <w:noProof/>
        </w:rPr>
      </w:pPr>
    </w:p>
    <w:p w14:paraId="7712910C" w14:textId="77777777" w:rsidR="00B17C3C" w:rsidRDefault="00B17C3C" w:rsidP="009A466B">
      <w:pPr>
        <w:pStyle w:val="Pquestiontextpartsa"/>
        <w:rPr>
          <w:noProof/>
        </w:rPr>
      </w:pPr>
    </w:p>
    <w:p w14:paraId="42FABF1A" w14:textId="77777777" w:rsidR="00B17C3C" w:rsidRDefault="00B17C3C" w:rsidP="009A466B">
      <w:pPr>
        <w:pStyle w:val="Pquestiontextpartsa"/>
        <w:rPr>
          <w:noProof/>
        </w:rPr>
      </w:pPr>
    </w:p>
    <w:p w14:paraId="74A58B4C" w14:textId="77777777" w:rsidR="00B17C3C" w:rsidRDefault="00B17C3C" w:rsidP="009A466B">
      <w:pPr>
        <w:pStyle w:val="Pquestiontextpartsa"/>
        <w:rPr>
          <w:noProof/>
        </w:rPr>
      </w:pPr>
    </w:p>
    <w:p w14:paraId="0DDDC7B9" w14:textId="77777777" w:rsidR="00B17C3C" w:rsidRDefault="00B17C3C" w:rsidP="009A466B">
      <w:pPr>
        <w:pStyle w:val="Pquestiontextpartsa"/>
        <w:rPr>
          <w:noProof/>
        </w:rPr>
      </w:pPr>
    </w:p>
    <w:p w14:paraId="33B36071" w14:textId="6BAF067B" w:rsidR="009A466B" w:rsidRDefault="009A466B" w:rsidP="009A466B">
      <w:pPr>
        <w:pStyle w:val="Pquestiontextpartsa"/>
      </w:pPr>
      <w:r w:rsidRPr="00F86633">
        <w:rPr>
          <w:rStyle w:val="Cquestionpartlabelbold"/>
        </w:rPr>
        <w:t>(b)</w:t>
      </w:r>
      <w:r w:rsidR="00CF16B3">
        <w:rPr>
          <w:rStyle w:val="Cquestionpartlabelbold"/>
        </w:rPr>
        <w:tab/>
      </w:r>
      <w:r w:rsidRPr="00A27827">
        <w:rPr>
          <w:noProof/>
        </w:rPr>
        <w:t xml:space="preserve">Show that </w:t>
      </w:r>
      <w:r w:rsidR="00D656D9" w:rsidRPr="00D656D9">
        <w:rPr>
          <w:position w:val="-6"/>
        </w:rPr>
        <w:object w:dxaOrig="1400" w:dyaOrig="260" w14:anchorId="5B15F557">
          <v:shape id="_x0000_i1097" type="#_x0000_t75" style="width:69.85pt;height:12.9pt" o:ole="">
            <v:imagedata r:id="rId150" o:title=""/>
          </v:shape>
          <o:OLEObject Type="Embed" ProgID="Equation.DSMT4" ShapeID="_x0000_i1097" DrawAspect="Content" ObjectID="_1538898889" r:id="rId151"/>
        </w:object>
      </w:r>
      <w:r>
        <w:t>.</w:t>
      </w:r>
    </w:p>
    <w:p w14:paraId="3097858F" w14:textId="77777777" w:rsidR="00CF16B3" w:rsidRDefault="00CF16B3" w:rsidP="009A466B">
      <w:pPr>
        <w:pStyle w:val="Pquestiontextpartsa"/>
      </w:pPr>
    </w:p>
    <w:p w14:paraId="3FEB7F63" w14:textId="77777777" w:rsidR="00CF16B3" w:rsidRDefault="00CF16B3" w:rsidP="009A466B">
      <w:pPr>
        <w:pStyle w:val="Pquestiontextpartsa"/>
        <w:rPr>
          <w:noProof/>
        </w:rPr>
      </w:pPr>
    </w:p>
    <w:p w14:paraId="1E537C09" w14:textId="77777777" w:rsidR="00B17C3C" w:rsidRDefault="00B17C3C" w:rsidP="009A466B">
      <w:pPr>
        <w:pStyle w:val="Pquestiontextpartsa"/>
        <w:rPr>
          <w:noProof/>
        </w:rPr>
      </w:pPr>
    </w:p>
    <w:p w14:paraId="28822D4D" w14:textId="77777777" w:rsidR="00B17C3C" w:rsidRDefault="00B17C3C" w:rsidP="009A466B">
      <w:pPr>
        <w:pStyle w:val="Pquestiontextpartsa"/>
        <w:rPr>
          <w:noProof/>
        </w:rPr>
      </w:pPr>
    </w:p>
    <w:p w14:paraId="03CA36B8" w14:textId="77777777" w:rsidR="00B17C3C" w:rsidRDefault="00B17C3C" w:rsidP="009A466B">
      <w:pPr>
        <w:pStyle w:val="Pquestiontextpartsa"/>
        <w:rPr>
          <w:noProof/>
        </w:rPr>
      </w:pPr>
    </w:p>
    <w:p w14:paraId="1043C805" w14:textId="77777777" w:rsidR="00B17C3C" w:rsidRDefault="00B17C3C" w:rsidP="009A466B">
      <w:pPr>
        <w:pStyle w:val="Pquestiontextpartsa"/>
        <w:rPr>
          <w:noProof/>
        </w:rPr>
      </w:pPr>
    </w:p>
    <w:p w14:paraId="135D2A0E" w14:textId="77777777" w:rsidR="00B17C3C" w:rsidRDefault="00B17C3C" w:rsidP="009A466B">
      <w:pPr>
        <w:pStyle w:val="Pquestiontextpartsa"/>
        <w:rPr>
          <w:noProof/>
        </w:rPr>
      </w:pPr>
    </w:p>
    <w:p w14:paraId="78232470" w14:textId="77777777" w:rsidR="00B17C3C" w:rsidRDefault="00B17C3C" w:rsidP="009A466B">
      <w:pPr>
        <w:pStyle w:val="Pquestiontextpartsa"/>
        <w:rPr>
          <w:noProof/>
        </w:rPr>
      </w:pPr>
    </w:p>
    <w:p w14:paraId="7739D638" w14:textId="77777777" w:rsidR="00B17C3C" w:rsidRDefault="00B17C3C" w:rsidP="009A466B">
      <w:pPr>
        <w:pStyle w:val="Pquestiontextpartsa"/>
        <w:rPr>
          <w:noProof/>
        </w:rPr>
      </w:pPr>
    </w:p>
    <w:p w14:paraId="0387999C" w14:textId="537C67A6" w:rsidR="009A466B" w:rsidRDefault="009A466B" w:rsidP="009A466B">
      <w:pPr>
        <w:pStyle w:val="Pquestiontextpartsa"/>
      </w:pPr>
      <w:r w:rsidRPr="00F86633">
        <w:rPr>
          <w:rStyle w:val="Cquestionpartlabelbold"/>
        </w:rPr>
        <w:t>(c)</w:t>
      </w:r>
      <w:r w:rsidR="00CF16B3">
        <w:rPr>
          <w:rStyle w:val="Cquestionpartlabelbold"/>
        </w:rPr>
        <w:tab/>
      </w:r>
      <w:r w:rsidRPr="00A27827">
        <w:t>Hence</w:t>
      </w:r>
      <w:r>
        <w:t>,</w:t>
      </w:r>
      <w:r w:rsidRPr="00A27827">
        <w:t xml:space="preserve"> show t</w:t>
      </w:r>
      <w:r w:rsidRPr="00D874A0">
        <w:t>h</w:t>
      </w:r>
      <w:r w:rsidRPr="00A27827">
        <w:t xml:space="preserve">at </w:t>
      </w:r>
      <w:r w:rsidRPr="00525E45">
        <w:rPr>
          <w:rStyle w:val="Cmathsexpressions"/>
        </w:rPr>
        <w:t>BD</w:t>
      </w:r>
      <w:r w:rsidRPr="00A27827">
        <w:t xml:space="preserve"> =</w:t>
      </w:r>
      <w:r>
        <w:t xml:space="preserve"> </w:t>
      </w:r>
      <w:r w:rsidRPr="00525E45">
        <w:rPr>
          <w:rStyle w:val="Cmathsexpressions"/>
        </w:rPr>
        <w:t>AC</w:t>
      </w:r>
      <w:r>
        <w:t>.</w:t>
      </w:r>
    </w:p>
    <w:p w14:paraId="4882DAE5" w14:textId="77777777" w:rsidR="00CF16B3" w:rsidRDefault="00CF16B3" w:rsidP="009A466B">
      <w:pPr>
        <w:pStyle w:val="Pquestiontextpartsa"/>
      </w:pPr>
    </w:p>
    <w:p w14:paraId="00DC142A" w14:textId="77777777" w:rsidR="00B17C3C" w:rsidRDefault="00B17C3C" w:rsidP="009A466B">
      <w:pPr>
        <w:pStyle w:val="Pquestiontextpartsa"/>
      </w:pPr>
    </w:p>
    <w:p w14:paraId="15FE3F71" w14:textId="77777777" w:rsidR="00B17C3C" w:rsidRDefault="00B17C3C" w:rsidP="009A466B">
      <w:pPr>
        <w:pStyle w:val="Pquestiontextpartsa"/>
      </w:pPr>
    </w:p>
    <w:p w14:paraId="7FA1F553" w14:textId="77777777" w:rsidR="00B17C3C" w:rsidRDefault="00B17C3C" w:rsidP="009A466B">
      <w:pPr>
        <w:pStyle w:val="Pquestiontextpartsa"/>
      </w:pPr>
    </w:p>
    <w:p w14:paraId="034D721C" w14:textId="77777777" w:rsidR="00B17C3C" w:rsidRDefault="00B17C3C" w:rsidP="009A466B">
      <w:pPr>
        <w:pStyle w:val="Pquestiontextpartsa"/>
      </w:pPr>
    </w:p>
    <w:p w14:paraId="4D1F4083" w14:textId="77777777" w:rsidR="00B17C3C" w:rsidRDefault="00B17C3C" w:rsidP="009A466B">
      <w:pPr>
        <w:pStyle w:val="Pquestiontextpartsa"/>
      </w:pPr>
    </w:p>
    <w:p w14:paraId="55D47DA9" w14:textId="77777777" w:rsidR="00B17C3C" w:rsidRDefault="00B17C3C" w:rsidP="009A466B">
      <w:pPr>
        <w:pStyle w:val="Pquestiontextpartsa"/>
      </w:pPr>
    </w:p>
    <w:p w14:paraId="53E596CB" w14:textId="77777777" w:rsidR="00B17C3C" w:rsidRDefault="00B17C3C" w:rsidP="009A466B">
      <w:pPr>
        <w:pStyle w:val="Pquestiontextpartsa"/>
      </w:pPr>
    </w:p>
    <w:p w14:paraId="5F146C8A" w14:textId="77777777" w:rsidR="00CF16B3" w:rsidRDefault="00CF16B3" w:rsidP="009A466B">
      <w:pPr>
        <w:pStyle w:val="Pquestiontextpartsa"/>
        <w:rPr>
          <w:noProof/>
        </w:rPr>
      </w:pPr>
    </w:p>
    <w:p w14:paraId="041C9EE3" w14:textId="22D0F18F" w:rsidR="009A466B" w:rsidRDefault="009A466B" w:rsidP="009A466B">
      <w:pPr>
        <w:pStyle w:val="Pquestionheadingsx"/>
      </w:pPr>
      <w:r>
        <w:lastRenderedPageBreak/>
        <w:t>Question 26</w:t>
      </w:r>
      <w:r w:rsidRPr="00DF7F34">
        <w:tab/>
      </w:r>
      <w:r w:rsidR="00143B9A"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[9.3]</w:t>
      </w:r>
    </w:p>
    <w:p w14:paraId="26E1BEB1" w14:textId="65C72618" w:rsidR="009A466B" w:rsidRPr="00A27827" w:rsidRDefault="009A466B" w:rsidP="009A466B">
      <w:pPr>
        <w:pStyle w:val="Pquestiontextmainstem"/>
      </w:pPr>
      <w:r w:rsidRPr="00A27827">
        <w:t xml:space="preserve"> </w:t>
      </w:r>
      <w:r w:rsidR="00B17C3C" w:rsidRPr="00A27827">
        <w:rPr>
          <w:position w:val="-4"/>
        </w:rPr>
        <w:object w:dxaOrig="680" w:dyaOrig="260" w14:anchorId="627C499C">
          <v:shape id="_x0000_i1080" type="#_x0000_t75" style="width:34.4pt;height:12.9pt" o:ole="">
            <v:imagedata r:id="rId152" o:title=""/>
          </v:shape>
          <o:OLEObject Type="Embed" ProgID="Equation.DSMT4" ShapeID="_x0000_i1080" DrawAspect="Content" ObjectID="_1538898890" r:id="rId153"/>
        </w:object>
      </w:r>
      <w:r w:rsidR="00B17C3C">
        <w:rPr>
          <w:position w:val="-4"/>
        </w:rPr>
        <w:t xml:space="preserve"> </w:t>
      </w:r>
      <w:r w:rsidRPr="00A27827">
        <w:t>is an isosceles triangle</w:t>
      </w:r>
      <w:r>
        <w:t>,</w:t>
      </w:r>
      <w:r w:rsidRPr="00A27827">
        <w:t xml:space="preserve"> where </w:t>
      </w:r>
      <w:r w:rsidRPr="00FA5C18">
        <w:rPr>
          <w:rStyle w:val="Cmathsexpressions"/>
        </w:rPr>
        <w:t>AB</w:t>
      </w:r>
      <w:r>
        <w:t xml:space="preserve"> </w:t>
      </w:r>
      <w:r w:rsidRPr="00A27827">
        <w:t>=</w:t>
      </w:r>
      <w:r>
        <w:t xml:space="preserve"> </w:t>
      </w:r>
      <w:r w:rsidRPr="00FA5C18">
        <w:rPr>
          <w:rStyle w:val="Cmathsexpressions"/>
        </w:rPr>
        <w:t>BC</w:t>
      </w:r>
      <w:r>
        <w:t xml:space="preserve"> and</w:t>
      </w:r>
      <w:r w:rsidRPr="00A27827">
        <w:rPr>
          <w:noProof/>
        </w:rPr>
        <w:t xml:space="preserve"> </w:t>
      </w:r>
      <w:r w:rsidRPr="00FA5C18">
        <w:rPr>
          <w:rStyle w:val="Cmathsexpressions"/>
        </w:rPr>
        <w:t xml:space="preserve">D </w:t>
      </w:r>
      <w:r w:rsidRPr="00A27827">
        <w:rPr>
          <w:noProof/>
        </w:rPr>
        <w:t>is the</w:t>
      </w:r>
      <w:r w:rsidRPr="00FA5C18">
        <w:rPr>
          <w:rStyle w:val="Cmathsexpressions"/>
        </w:rPr>
        <w:t xml:space="preserve"> </w:t>
      </w:r>
      <w:r w:rsidRPr="00A27827">
        <w:rPr>
          <w:noProof/>
        </w:rPr>
        <w:t xml:space="preserve">midpoint of </w:t>
      </w:r>
      <w:r w:rsidRPr="00FA5C18">
        <w:rPr>
          <w:rStyle w:val="Cmathsexpressions"/>
        </w:rPr>
        <w:t>AC</w:t>
      </w:r>
      <w:r>
        <w:rPr>
          <w:noProof/>
        </w:rPr>
        <w:t>.</w:t>
      </w:r>
      <w:r w:rsidRPr="00A27827">
        <w:rPr>
          <w:noProof/>
        </w:rPr>
        <w:t xml:space="preserve"> </w:t>
      </w:r>
    </w:p>
    <w:p w14:paraId="3D5D4D90" w14:textId="77777777" w:rsidR="009A466B" w:rsidRPr="00FA5C18" w:rsidRDefault="009A466B" w:rsidP="009A466B">
      <w:pPr>
        <w:pStyle w:val="Pquestiontextmainstem"/>
        <w:rPr>
          <w:rStyle w:val="Cquestionpartlabelbold"/>
        </w:rPr>
      </w:pPr>
      <w:r>
        <w:rPr>
          <w:noProof/>
        </w:rPr>
        <w:drawing>
          <wp:inline distT="0" distB="0" distL="0" distR="0" wp14:anchorId="4BE559EE" wp14:editId="38B7CF7C">
            <wp:extent cx="1047750" cy="1181100"/>
            <wp:effectExtent l="0" t="0" r="0" b="0"/>
            <wp:docPr id="123" name="Picture 123" descr="PM10_PR_TA_8_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PM10_PR_TA_8_23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56F2B" w14:textId="74854EB3" w:rsidR="009A466B" w:rsidRDefault="009A466B" w:rsidP="009A466B">
      <w:pPr>
        <w:pStyle w:val="Pquestiontextpartsa"/>
      </w:pPr>
      <w:r w:rsidRPr="00F86633">
        <w:rPr>
          <w:rStyle w:val="Cquestionpartlabelbold"/>
        </w:rPr>
        <w:t>(a)</w:t>
      </w:r>
      <w:r w:rsidR="00CF16B3">
        <w:rPr>
          <w:rStyle w:val="Cquestionpartlabelbold"/>
        </w:rPr>
        <w:tab/>
      </w:r>
      <w:r w:rsidRPr="00A27827">
        <w:rPr>
          <w:noProof/>
        </w:rPr>
        <w:t xml:space="preserve">Prove </w:t>
      </w:r>
      <w:r w:rsidRPr="001A0A65">
        <w:t xml:space="preserve">that </w:t>
      </w:r>
      <w:r w:rsidR="00D656D9" w:rsidRPr="00D656D9">
        <w:rPr>
          <w:position w:val="-6"/>
        </w:rPr>
        <w:object w:dxaOrig="1440" w:dyaOrig="260" w14:anchorId="1B0C1ACF">
          <v:shape id="_x0000_i1098" type="#_x0000_t75" style="width:1in;height:12.9pt" o:ole="">
            <v:imagedata r:id="rId155" o:title=""/>
          </v:shape>
          <o:OLEObject Type="Embed" ProgID="Equation.DSMT4" ShapeID="_x0000_i1098" DrawAspect="Content" ObjectID="_1538898891" r:id="rId156"/>
        </w:object>
      </w:r>
      <w:r w:rsidRPr="001A0A65">
        <w:t xml:space="preserve">. </w:t>
      </w:r>
    </w:p>
    <w:p w14:paraId="6CFE1A24" w14:textId="77777777" w:rsidR="00CF16B3" w:rsidRDefault="00CF16B3" w:rsidP="009A466B">
      <w:pPr>
        <w:pStyle w:val="Pquestiontextpartsa"/>
      </w:pPr>
    </w:p>
    <w:p w14:paraId="6B3DD69B" w14:textId="77777777" w:rsidR="00CF16B3" w:rsidRDefault="00CF16B3" w:rsidP="009A466B">
      <w:pPr>
        <w:pStyle w:val="Pquestiontextpartsa"/>
      </w:pPr>
    </w:p>
    <w:p w14:paraId="2510A92F" w14:textId="77777777" w:rsidR="00B17C3C" w:rsidRDefault="00B17C3C" w:rsidP="009A466B">
      <w:pPr>
        <w:pStyle w:val="Pquestiontextpartsa"/>
      </w:pPr>
    </w:p>
    <w:p w14:paraId="7488E09D" w14:textId="77777777" w:rsidR="00B17C3C" w:rsidRDefault="00B17C3C" w:rsidP="009A466B">
      <w:pPr>
        <w:pStyle w:val="Pquestiontextpartsa"/>
      </w:pPr>
    </w:p>
    <w:p w14:paraId="7AECB4C3" w14:textId="77777777" w:rsidR="00B17C3C" w:rsidRDefault="00B17C3C" w:rsidP="009A466B">
      <w:pPr>
        <w:pStyle w:val="Pquestiontextpartsa"/>
      </w:pPr>
    </w:p>
    <w:p w14:paraId="65DFA0DD" w14:textId="77777777" w:rsidR="00B17C3C" w:rsidRDefault="00B17C3C" w:rsidP="009A466B">
      <w:pPr>
        <w:pStyle w:val="Pquestiontextpartsa"/>
      </w:pPr>
    </w:p>
    <w:p w14:paraId="66CF6F27" w14:textId="77777777" w:rsidR="00B17C3C" w:rsidRDefault="00B17C3C" w:rsidP="009A466B">
      <w:pPr>
        <w:pStyle w:val="Pquestiontextpartsa"/>
      </w:pPr>
    </w:p>
    <w:p w14:paraId="421DD435" w14:textId="77777777" w:rsidR="00B17C3C" w:rsidRDefault="00B17C3C" w:rsidP="009A466B">
      <w:pPr>
        <w:pStyle w:val="Pquestiontextpartsa"/>
      </w:pPr>
    </w:p>
    <w:p w14:paraId="0D62C1C2" w14:textId="77777777" w:rsidR="00B17C3C" w:rsidRPr="001A0A65" w:rsidRDefault="00B17C3C" w:rsidP="009A466B">
      <w:pPr>
        <w:pStyle w:val="Pquestiontextpartsa"/>
      </w:pPr>
    </w:p>
    <w:p w14:paraId="1736A701" w14:textId="58753066" w:rsidR="009A466B" w:rsidRDefault="009A466B" w:rsidP="009A466B">
      <w:pPr>
        <w:pStyle w:val="Pquestiontextpartsa"/>
      </w:pPr>
      <w:r w:rsidRPr="00F86633">
        <w:rPr>
          <w:rStyle w:val="Cquestionpartlabelbold"/>
        </w:rPr>
        <w:t>(b)</w:t>
      </w:r>
      <w:r w:rsidR="00CF16B3">
        <w:rPr>
          <w:rStyle w:val="Cquestionpartlabelbold"/>
        </w:rPr>
        <w:tab/>
      </w:r>
      <w:r w:rsidRPr="001A0A65">
        <w:t xml:space="preserve">Prove that </w:t>
      </w:r>
      <w:r w:rsidR="00D656D9" w:rsidRPr="00D656D9">
        <w:rPr>
          <w:position w:val="-6"/>
        </w:rPr>
        <w:object w:dxaOrig="1440" w:dyaOrig="260" w14:anchorId="4360CFCD">
          <v:shape id="_x0000_i1099" type="#_x0000_t75" style="width:1in;height:12.9pt" o:ole="">
            <v:imagedata r:id="rId157" o:title=""/>
          </v:shape>
          <o:OLEObject Type="Embed" ProgID="Equation.DSMT4" ShapeID="_x0000_i1099" DrawAspect="Content" ObjectID="_1538898892" r:id="rId158"/>
        </w:object>
      </w:r>
      <w:r w:rsidRPr="001A0A65">
        <w:t>.</w:t>
      </w:r>
    </w:p>
    <w:p w14:paraId="3E5ED824" w14:textId="77777777" w:rsidR="00CF16B3" w:rsidRDefault="00CF16B3" w:rsidP="009A466B">
      <w:pPr>
        <w:pStyle w:val="Pquestiontextpartsa"/>
      </w:pPr>
    </w:p>
    <w:p w14:paraId="5E7DFCD5" w14:textId="77777777" w:rsidR="00B17C3C" w:rsidRDefault="00B17C3C" w:rsidP="009A466B">
      <w:pPr>
        <w:pStyle w:val="Pquestiontextpartsa"/>
      </w:pPr>
    </w:p>
    <w:p w14:paraId="2259568A" w14:textId="77777777" w:rsidR="00B17C3C" w:rsidRDefault="00B17C3C" w:rsidP="009A466B">
      <w:pPr>
        <w:pStyle w:val="Pquestiontextpartsa"/>
      </w:pPr>
    </w:p>
    <w:p w14:paraId="5859B9D5" w14:textId="77777777" w:rsidR="00B17C3C" w:rsidRDefault="00B17C3C" w:rsidP="009A466B">
      <w:pPr>
        <w:pStyle w:val="Pquestiontextpartsa"/>
      </w:pPr>
    </w:p>
    <w:p w14:paraId="4F2B1A39" w14:textId="77777777" w:rsidR="00B17C3C" w:rsidRDefault="00B17C3C" w:rsidP="009A466B">
      <w:pPr>
        <w:pStyle w:val="Pquestiontextpartsa"/>
      </w:pPr>
    </w:p>
    <w:p w14:paraId="3EE81C03" w14:textId="77777777" w:rsidR="00B17C3C" w:rsidRDefault="00B17C3C" w:rsidP="009A466B">
      <w:pPr>
        <w:pStyle w:val="Pquestiontextpartsa"/>
      </w:pPr>
    </w:p>
    <w:p w14:paraId="7020FE0A" w14:textId="77777777" w:rsidR="00B17C3C" w:rsidRDefault="00B17C3C" w:rsidP="009A466B">
      <w:pPr>
        <w:pStyle w:val="Pquestiontextpartsa"/>
      </w:pPr>
    </w:p>
    <w:p w14:paraId="4B9679E7" w14:textId="77777777" w:rsidR="00B17C3C" w:rsidRDefault="00B17C3C" w:rsidP="009A466B">
      <w:pPr>
        <w:pStyle w:val="Pquestiontextpartsa"/>
      </w:pPr>
    </w:p>
    <w:p w14:paraId="3CBEB32E" w14:textId="77777777" w:rsidR="00B17C3C" w:rsidRDefault="00B17C3C" w:rsidP="009A466B">
      <w:pPr>
        <w:pStyle w:val="Pquestiontextpartsa"/>
      </w:pPr>
    </w:p>
    <w:p w14:paraId="5796C334" w14:textId="77777777" w:rsidR="00CF16B3" w:rsidRDefault="00CF16B3" w:rsidP="009A466B">
      <w:pPr>
        <w:pStyle w:val="Pquestiontextpartsa"/>
      </w:pPr>
    </w:p>
    <w:p w14:paraId="26B197CC" w14:textId="2386C346" w:rsidR="009A466B" w:rsidRDefault="009A466B" w:rsidP="009A466B">
      <w:pPr>
        <w:pStyle w:val="Pquestiontextpartsa"/>
      </w:pPr>
      <w:r w:rsidRPr="00F86633">
        <w:rPr>
          <w:rStyle w:val="Cquestionpartlabelbold"/>
        </w:rPr>
        <w:t>(c)</w:t>
      </w:r>
      <w:r w:rsidR="00CF16B3">
        <w:rPr>
          <w:rStyle w:val="Cquestionpartlabelbold"/>
        </w:rPr>
        <w:tab/>
      </w:r>
      <w:r w:rsidRPr="001A0A65">
        <w:t xml:space="preserve">Prove that </w:t>
      </w:r>
      <w:r w:rsidR="00D656D9" w:rsidRPr="00D656D9">
        <w:rPr>
          <w:position w:val="-6"/>
        </w:rPr>
        <w:object w:dxaOrig="1400" w:dyaOrig="260" w14:anchorId="5F5F2B13">
          <v:shape id="_x0000_i1100" type="#_x0000_t75" style="width:70.95pt;height:12.9pt" o:ole="">
            <v:imagedata r:id="rId159" o:title=""/>
          </v:shape>
          <o:OLEObject Type="Embed" ProgID="Equation.DSMT4" ShapeID="_x0000_i1100" DrawAspect="Content" ObjectID="_1538898893" r:id="rId160"/>
        </w:object>
      </w:r>
      <w:r w:rsidRPr="001A0A65">
        <w:t>.</w:t>
      </w:r>
    </w:p>
    <w:p w14:paraId="4DCB91D5" w14:textId="77777777" w:rsidR="00CF16B3" w:rsidRDefault="00CF16B3" w:rsidP="009A466B">
      <w:pPr>
        <w:pStyle w:val="Pquestiontextpartsa"/>
      </w:pPr>
    </w:p>
    <w:p w14:paraId="15A68075" w14:textId="77777777" w:rsidR="00CF16B3" w:rsidRDefault="00CF16B3" w:rsidP="009A466B">
      <w:pPr>
        <w:pStyle w:val="Pquestiontextpartsa"/>
      </w:pPr>
    </w:p>
    <w:p w14:paraId="4399D1AD" w14:textId="77777777" w:rsidR="00B17C3C" w:rsidRDefault="00B17C3C" w:rsidP="009A466B">
      <w:pPr>
        <w:pStyle w:val="Pquestiontextpartsa"/>
      </w:pPr>
    </w:p>
    <w:p w14:paraId="7F0DB2EF" w14:textId="77777777" w:rsidR="00B17C3C" w:rsidRDefault="00B17C3C" w:rsidP="009A466B">
      <w:pPr>
        <w:pStyle w:val="Pquestiontextpartsa"/>
      </w:pPr>
    </w:p>
    <w:p w14:paraId="038786C7" w14:textId="77777777" w:rsidR="00B17C3C" w:rsidRDefault="00B17C3C" w:rsidP="009A466B">
      <w:pPr>
        <w:pStyle w:val="Pquestiontextpartsa"/>
      </w:pPr>
    </w:p>
    <w:p w14:paraId="014A2097" w14:textId="77777777" w:rsidR="00B17C3C" w:rsidRDefault="00B17C3C" w:rsidP="009A466B">
      <w:pPr>
        <w:pStyle w:val="Pquestiontextpartsa"/>
      </w:pPr>
    </w:p>
    <w:p w14:paraId="13D0FF59" w14:textId="77777777" w:rsidR="00B17C3C" w:rsidRDefault="00B17C3C" w:rsidP="009A466B">
      <w:pPr>
        <w:pStyle w:val="Pquestiontextpartsa"/>
      </w:pPr>
    </w:p>
    <w:p w14:paraId="53E0BF8A" w14:textId="77777777" w:rsidR="00B17C3C" w:rsidRDefault="00B17C3C" w:rsidP="009A466B">
      <w:pPr>
        <w:pStyle w:val="Pquestiontextpartsa"/>
      </w:pPr>
    </w:p>
    <w:p w14:paraId="06193D10" w14:textId="44683909" w:rsidR="009A466B" w:rsidRDefault="009A466B" w:rsidP="00D656D9">
      <w:pPr>
        <w:pStyle w:val="Pquestionheadingsx"/>
        <w:tabs>
          <w:tab w:val="clear" w:pos="8505"/>
          <w:tab w:val="clear" w:pos="9923"/>
          <w:tab w:val="right" w:pos="9639"/>
        </w:tabs>
      </w:pPr>
      <w:r>
        <w:lastRenderedPageBreak/>
        <w:t>Question 27</w:t>
      </w:r>
      <w:r w:rsidRPr="00DF7F34">
        <w:tab/>
      </w:r>
      <w:r w:rsidR="0049377C">
        <w:rPr>
          <w:rStyle w:val="Cmarkslabel"/>
        </w:rPr>
        <w:t>8</w:t>
      </w:r>
      <w:r w:rsidR="0049377C" w:rsidRPr="00DF7F34">
        <w:rPr>
          <w:rStyle w:val="Cmarkslabel"/>
        </w:rPr>
        <w:t xml:space="preserve"> marks</w:t>
      </w:r>
      <w:r w:rsidR="00D656D9">
        <w:rPr>
          <w:rStyle w:val="Cmarkslabel"/>
        </w:rPr>
        <w:t xml:space="preserve"> </w:t>
      </w:r>
      <w:r w:rsidR="0049377C">
        <w:t>[9.</w:t>
      </w:r>
      <w:r w:rsidR="0049377C" w:rsidRPr="00A27827">
        <w:t>1</w:t>
      </w:r>
      <w:r w:rsidR="0049377C">
        <w:t>, 9.</w:t>
      </w:r>
      <w:r w:rsidR="0049377C" w:rsidRPr="00A27827">
        <w:t>3</w:t>
      </w:r>
      <w:r w:rsidR="0049377C">
        <w:t>, 9.</w:t>
      </w:r>
      <w:r w:rsidR="0049377C" w:rsidRPr="00A27827">
        <w:t>5</w:t>
      </w:r>
      <w:r w:rsidR="0049377C">
        <w:t>, 9.</w:t>
      </w:r>
      <w:r w:rsidR="0049377C" w:rsidRPr="00A27827">
        <w:t>6</w:t>
      </w:r>
      <w:r w:rsidR="0049377C">
        <w:t>, 9.</w:t>
      </w:r>
      <w:r w:rsidR="0049377C" w:rsidRPr="00A27827">
        <w:t>7</w:t>
      </w:r>
      <w:r w:rsidR="0049377C">
        <w:t>]</w:t>
      </w:r>
      <w:r w:rsidR="00D656D9">
        <w:t xml:space="preserve"> </w:t>
      </w:r>
      <w:r w:rsidR="00D656D9">
        <w:rPr>
          <w:highlight w:val="lightGray"/>
        </w:rPr>
        <w:t>[10A]</w:t>
      </w:r>
    </w:p>
    <w:p w14:paraId="11483B06" w14:textId="77777777" w:rsidR="009A466B" w:rsidRPr="00A27827" w:rsidRDefault="009A466B" w:rsidP="009A466B">
      <w:pPr>
        <w:pStyle w:val="Pquestiontextmainstem"/>
      </w:pPr>
      <w:r w:rsidRPr="00A27827">
        <w:t xml:space="preserve">In the diagram, </w:t>
      </w:r>
      <w:r w:rsidRPr="00FA5C18">
        <w:rPr>
          <w:rStyle w:val="Cmathsexpressions"/>
        </w:rPr>
        <w:t>H</w:t>
      </w:r>
      <w:r w:rsidRPr="00A27827">
        <w:t xml:space="preserve"> is the midpoint of </w:t>
      </w:r>
      <w:r w:rsidRPr="00FA5C18">
        <w:rPr>
          <w:rStyle w:val="Cmathsexpressions"/>
        </w:rPr>
        <w:t>AD</w:t>
      </w:r>
      <w:r w:rsidRPr="00A27827">
        <w:t xml:space="preserve">. </w:t>
      </w:r>
    </w:p>
    <w:p w14:paraId="1B0D0F1A" w14:textId="77777777" w:rsidR="009A466B" w:rsidRPr="00F86633" w:rsidRDefault="009A466B" w:rsidP="009A466B">
      <w:pPr>
        <w:pStyle w:val="Pquestiontextpartsa"/>
        <w:rPr>
          <w:rStyle w:val="Cquestionpartlabelbold"/>
        </w:rPr>
      </w:pPr>
      <w:r>
        <w:rPr>
          <w:noProof/>
        </w:rPr>
        <w:drawing>
          <wp:inline distT="0" distB="0" distL="0" distR="0" wp14:anchorId="7E9FA195" wp14:editId="4D06D3A7">
            <wp:extent cx="1257300" cy="1352550"/>
            <wp:effectExtent l="0" t="0" r="0" b="0"/>
            <wp:docPr id="124" name="Picture 124" descr="PM10_PR_TA_8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PM10_PR_TA_8_24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91B94" w14:textId="56A2D7FF" w:rsidR="009A466B" w:rsidRDefault="009A466B" w:rsidP="009A466B">
      <w:pPr>
        <w:pStyle w:val="Pquestiontextpartsa"/>
      </w:pPr>
      <w:r w:rsidRPr="00F86633">
        <w:rPr>
          <w:rStyle w:val="Cquestionpartlabelbold"/>
        </w:rPr>
        <w:t>(a)</w:t>
      </w:r>
      <w:r w:rsidR="00CF16B3">
        <w:tab/>
      </w:r>
      <w:r w:rsidRPr="00A27827">
        <w:t xml:space="preserve">Show that </w:t>
      </w:r>
      <w:r w:rsidR="00922FA2" w:rsidRPr="00A27827">
        <w:rPr>
          <w:position w:val="-4"/>
        </w:rPr>
        <w:object w:dxaOrig="700" w:dyaOrig="260" w14:anchorId="317D1177">
          <v:shape id="_x0000_i1081" type="#_x0000_t75" style="width:35.45pt;height:12.9pt" o:ole="">
            <v:imagedata r:id="rId162" o:title=""/>
          </v:shape>
          <o:OLEObject Type="Embed" ProgID="Equation.3" ShapeID="_x0000_i1081" DrawAspect="Content" ObjectID="_1538898894" r:id="rId163"/>
        </w:object>
      </w:r>
      <w:r>
        <w:t xml:space="preserve"> is similar to </w:t>
      </w:r>
      <w:r w:rsidR="00922FA2" w:rsidRPr="00A27827">
        <w:rPr>
          <w:position w:val="-6"/>
        </w:rPr>
        <w:object w:dxaOrig="740" w:dyaOrig="279" w14:anchorId="3FDEE263">
          <v:shape id="_x0000_i1082" type="#_x0000_t75" style="width:37.6pt;height:13.95pt" o:ole="">
            <v:imagedata r:id="rId164" o:title=""/>
          </v:shape>
          <o:OLEObject Type="Embed" ProgID="Equation.3" ShapeID="_x0000_i1082" DrawAspect="Content" ObjectID="_1538898895" r:id="rId165"/>
        </w:object>
      </w:r>
      <w:r w:rsidRPr="00A27827">
        <w:t>.</w:t>
      </w:r>
    </w:p>
    <w:p w14:paraId="698767B1" w14:textId="77777777" w:rsidR="00B17C3C" w:rsidRDefault="00B17C3C" w:rsidP="009A466B">
      <w:pPr>
        <w:pStyle w:val="Pquestiontextpartsa"/>
      </w:pPr>
    </w:p>
    <w:p w14:paraId="0AA1F1E2" w14:textId="77777777" w:rsidR="00B17C3C" w:rsidRDefault="00B17C3C" w:rsidP="009A466B">
      <w:pPr>
        <w:pStyle w:val="Pquestiontextpartsa"/>
      </w:pPr>
    </w:p>
    <w:p w14:paraId="01C912E5" w14:textId="77777777" w:rsidR="00B17C3C" w:rsidRDefault="00B17C3C" w:rsidP="009A466B">
      <w:pPr>
        <w:pStyle w:val="Pquestiontextpartsa"/>
      </w:pPr>
    </w:p>
    <w:p w14:paraId="19E6799D" w14:textId="77777777" w:rsidR="00B17C3C" w:rsidRDefault="00B17C3C" w:rsidP="009A466B">
      <w:pPr>
        <w:pStyle w:val="Pquestiontextpartsa"/>
      </w:pPr>
    </w:p>
    <w:p w14:paraId="39D44C23" w14:textId="77777777" w:rsidR="00B17C3C" w:rsidRDefault="00B17C3C" w:rsidP="009A466B">
      <w:pPr>
        <w:pStyle w:val="Pquestiontextpartsa"/>
      </w:pPr>
    </w:p>
    <w:p w14:paraId="0274BD39" w14:textId="77777777" w:rsidR="00CF16B3" w:rsidRDefault="00CF16B3" w:rsidP="009A466B">
      <w:pPr>
        <w:pStyle w:val="Pquestiontextpartsa"/>
      </w:pPr>
    </w:p>
    <w:p w14:paraId="538BEE86" w14:textId="77777777" w:rsidR="00CF16B3" w:rsidRPr="00A27827" w:rsidRDefault="00CF16B3" w:rsidP="009A466B">
      <w:pPr>
        <w:pStyle w:val="Pquestiontextpartsa"/>
      </w:pPr>
    </w:p>
    <w:p w14:paraId="7B73F360" w14:textId="56606410" w:rsidR="009A466B" w:rsidRDefault="009A466B" w:rsidP="00D656D9">
      <w:pPr>
        <w:pStyle w:val="Pquestiontextpartsa"/>
      </w:pPr>
      <w:r w:rsidRPr="00FA5C18">
        <w:rPr>
          <w:rStyle w:val="Cquestionpartlabelbold"/>
        </w:rPr>
        <w:t>(b)</w:t>
      </w:r>
      <w:r w:rsidR="00CF16B3">
        <w:tab/>
      </w:r>
      <w:r w:rsidRPr="00A27827">
        <w:t xml:space="preserve">Calculate the value of </w:t>
      </w:r>
      <w:r w:rsidRPr="00FA5C18">
        <w:rPr>
          <w:rStyle w:val="Cmathsexpressions"/>
        </w:rPr>
        <w:t xml:space="preserve">HG </w:t>
      </w:r>
      <w:r w:rsidRPr="00A27827">
        <w:t xml:space="preserve">when </w:t>
      </w:r>
      <w:r w:rsidRPr="00FA5C18">
        <w:rPr>
          <w:rStyle w:val="Cmathsexpressions"/>
        </w:rPr>
        <w:t xml:space="preserve">AB </w:t>
      </w:r>
      <w:r w:rsidRPr="00A27827">
        <w:t>= 18 cm.</w:t>
      </w:r>
    </w:p>
    <w:p w14:paraId="30434A99" w14:textId="77777777" w:rsidR="00CF16B3" w:rsidRDefault="00CF16B3" w:rsidP="009A466B">
      <w:pPr>
        <w:pStyle w:val="Pquestiontextmainstem"/>
      </w:pPr>
    </w:p>
    <w:p w14:paraId="2079ABDD" w14:textId="77777777" w:rsidR="00B17C3C" w:rsidRDefault="00B17C3C" w:rsidP="009A466B">
      <w:pPr>
        <w:pStyle w:val="Pquestiontextmainstem"/>
      </w:pPr>
    </w:p>
    <w:p w14:paraId="76C30C42" w14:textId="77777777" w:rsidR="00B17C3C" w:rsidRDefault="00B17C3C" w:rsidP="009A466B">
      <w:pPr>
        <w:pStyle w:val="Pquestiontextmainstem"/>
      </w:pPr>
    </w:p>
    <w:p w14:paraId="33BA2B0D" w14:textId="77777777" w:rsidR="00B17C3C" w:rsidRDefault="00B17C3C" w:rsidP="009A466B">
      <w:pPr>
        <w:pStyle w:val="Pquestiontextmainstem"/>
      </w:pPr>
    </w:p>
    <w:p w14:paraId="08125AEE" w14:textId="77777777" w:rsidR="00B17C3C" w:rsidRDefault="00B17C3C" w:rsidP="009A466B">
      <w:pPr>
        <w:pStyle w:val="Pquestiontextmainstem"/>
      </w:pPr>
    </w:p>
    <w:p w14:paraId="2091A142" w14:textId="77777777" w:rsidR="00CF16B3" w:rsidRDefault="00CF16B3" w:rsidP="009A466B">
      <w:pPr>
        <w:pStyle w:val="Pquestiontextmainstem"/>
      </w:pPr>
    </w:p>
    <w:p w14:paraId="2A4C9852" w14:textId="07F303A0" w:rsidR="009A466B" w:rsidRDefault="009A466B" w:rsidP="00D656D9">
      <w:pPr>
        <w:pStyle w:val="Pquestiontextpartsa"/>
      </w:pPr>
      <w:r w:rsidRPr="00FA5C18">
        <w:rPr>
          <w:rStyle w:val="Cquestionpartlabelbold"/>
        </w:rPr>
        <w:t>(c)</w:t>
      </w:r>
      <w:r w:rsidR="00CF16B3">
        <w:tab/>
      </w:r>
      <w:r w:rsidRPr="00A27827">
        <w:t xml:space="preserve">If </w:t>
      </w:r>
      <w:r w:rsidR="00D656D9" w:rsidRPr="00D656D9">
        <w:rPr>
          <w:position w:val="-6"/>
        </w:rPr>
        <w:object w:dxaOrig="1200" w:dyaOrig="260" w14:anchorId="41AF9C9B">
          <v:shape id="_x0000_i1101" type="#_x0000_t75" style="width:59.1pt;height:12.9pt" o:ole="">
            <v:imagedata r:id="rId166" o:title=""/>
          </v:shape>
          <o:OLEObject Type="Embed" ProgID="Equation.DSMT4" ShapeID="_x0000_i1101" DrawAspect="Content" ObjectID="_1538898896" r:id="rId167"/>
        </w:object>
      </w:r>
      <w:r w:rsidRPr="00A27827">
        <w:t xml:space="preserve">and </w:t>
      </w:r>
      <w:r w:rsidR="00D656D9" w:rsidRPr="00D656D9">
        <w:rPr>
          <w:position w:val="-6"/>
        </w:rPr>
        <w:object w:dxaOrig="1300" w:dyaOrig="260" w14:anchorId="11676928">
          <v:shape id="_x0000_i1102" type="#_x0000_t75" style="width:64.5pt;height:12.9pt" o:ole="">
            <v:imagedata r:id="rId168" o:title=""/>
          </v:shape>
          <o:OLEObject Type="Embed" ProgID="Equation.DSMT4" ShapeID="_x0000_i1102" DrawAspect="Content" ObjectID="_1538898897" r:id="rId169"/>
        </w:object>
      </w:r>
      <w:r w:rsidRPr="00A27827">
        <w:t xml:space="preserve">, find </w:t>
      </w:r>
      <w:r w:rsidR="00D656D9" w:rsidRPr="00D656D9">
        <w:rPr>
          <w:position w:val="-6"/>
        </w:rPr>
        <w:object w:dxaOrig="620" w:dyaOrig="260" w14:anchorId="792BC5D7">
          <v:shape id="_x0000_i1103" type="#_x0000_t75" style="width:31.15pt;height:12.9pt" o:ole="">
            <v:imagedata r:id="rId170" o:title=""/>
          </v:shape>
          <o:OLEObject Type="Embed" ProgID="Equation.DSMT4" ShapeID="_x0000_i1103" DrawAspect="Content" ObjectID="_1538898898" r:id="rId171"/>
        </w:object>
      </w:r>
      <w:r w:rsidRPr="00A27827">
        <w:t>?</w:t>
      </w:r>
    </w:p>
    <w:p w14:paraId="0DE41402" w14:textId="77777777" w:rsidR="00CF16B3" w:rsidRDefault="00CF16B3" w:rsidP="009A466B">
      <w:pPr>
        <w:pStyle w:val="Pquestiontextmainstem"/>
      </w:pPr>
    </w:p>
    <w:p w14:paraId="433721B2" w14:textId="77777777" w:rsidR="00B17C3C" w:rsidRDefault="00B17C3C" w:rsidP="009A466B">
      <w:pPr>
        <w:pStyle w:val="Pquestiontextmainstem"/>
      </w:pPr>
    </w:p>
    <w:p w14:paraId="35147D36" w14:textId="77777777" w:rsidR="00B17C3C" w:rsidRDefault="00B17C3C" w:rsidP="009A466B">
      <w:pPr>
        <w:pStyle w:val="Pquestiontextmainstem"/>
      </w:pPr>
    </w:p>
    <w:p w14:paraId="6E144865" w14:textId="77777777" w:rsidR="00B17C3C" w:rsidRDefault="00B17C3C" w:rsidP="009A466B">
      <w:pPr>
        <w:pStyle w:val="Pquestiontextmainstem"/>
      </w:pPr>
    </w:p>
    <w:p w14:paraId="01E03898" w14:textId="77777777" w:rsidR="00CF16B3" w:rsidRDefault="00CF16B3" w:rsidP="009A466B">
      <w:pPr>
        <w:pStyle w:val="Pquestiontextmainstem"/>
      </w:pPr>
    </w:p>
    <w:p w14:paraId="577C51BD" w14:textId="11B962E9" w:rsidR="009A466B" w:rsidRDefault="009A466B" w:rsidP="00D656D9">
      <w:pPr>
        <w:pStyle w:val="Pquestiontextpartsa"/>
      </w:pPr>
      <w:r w:rsidRPr="00FA5C18">
        <w:rPr>
          <w:rStyle w:val="Cquestionpartlabelbold"/>
        </w:rPr>
        <w:t>(d)</w:t>
      </w:r>
      <w:r w:rsidR="00CF16B3">
        <w:tab/>
      </w:r>
      <w:r w:rsidRPr="00A27827">
        <w:t xml:space="preserve">For the quadrilateral </w:t>
      </w:r>
      <w:r w:rsidRPr="00FA5C18">
        <w:rPr>
          <w:rStyle w:val="Cmathsexpressions"/>
        </w:rPr>
        <w:t>EGHI</w:t>
      </w:r>
      <w:r w:rsidRPr="00A27827">
        <w:t xml:space="preserve">, show that the sum of </w:t>
      </w:r>
      <w:r w:rsidR="00922FA2" w:rsidRPr="00A27827">
        <w:rPr>
          <w:position w:val="-6"/>
        </w:rPr>
        <w:object w:dxaOrig="760" w:dyaOrig="279" w14:anchorId="63C6A56C">
          <v:shape id="_x0000_i1083" type="#_x0000_t75" style="width:37.6pt;height:13.95pt" o:ole="">
            <v:imagedata r:id="rId172" o:title=""/>
          </v:shape>
          <o:OLEObject Type="Embed" ProgID="Equation.3" ShapeID="_x0000_i1083" DrawAspect="Content" ObjectID="_1538898899" r:id="rId173"/>
        </w:object>
      </w:r>
      <w:r w:rsidRPr="00A27827">
        <w:t xml:space="preserve"> and </w:t>
      </w:r>
      <w:r w:rsidR="00922FA2" w:rsidRPr="00A27827">
        <w:rPr>
          <w:position w:val="-6"/>
        </w:rPr>
        <w:object w:dxaOrig="680" w:dyaOrig="279" w14:anchorId="60C1158E">
          <v:shape id="_x0000_i1084" type="#_x0000_t75" style="width:34.4pt;height:13.95pt" o:ole="">
            <v:imagedata r:id="rId174" o:title=""/>
          </v:shape>
          <o:OLEObject Type="Embed" ProgID="Equation.3" ShapeID="_x0000_i1084" DrawAspect="Content" ObjectID="_1538898900" r:id="rId175"/>
        </w:object>
      </w:r>
      <w:r w:rsidRPr="00A27827">
        <w:t>is a straight angle.</w:t>
      </w:r>
    </w:p>
    <w:p w14:paraId="11E7C49C" w14:textId="77777777" w:rsidR="00CF16B3" w:rsidRDefault="00CF16B3" w:rsidP="009A466B">
      <w:pPr>
        <w:pStyle w:val="Pquestiontextmainstem"/>
      </w:pPr>
    </w:p>
    <w:p w14:paraId="036E60A8" w14:textId="77777777" w:rsidR="00CF16B3" w:rsidRDefault="00CF16B3" w:rsidP="009A466B">
      <w:pPr>
        <w:pStyle w:val="Pquestiontextmainstem"/>
      </w:pPr>
    </w:p>
    <w:p w14:paraId="1B2A4B59" w14:textId="77777777" w:rsidR="00B17C3C" w:rsidRDefault="00B17C3C" w:rsidP="009A466B">
      <w:pPr>
        <w:pStyle w:val="Pquestiontextmainstem"/>
      </w:pPr>
    </w:p>
    <w:p w14:paraId="4099442A" w14:textId="77777777" w:rsidR="00B17C3C" w:rsidRDefault="00B17C3C" w:rsidP="009A466B">
      <w:pPr>
        <w:pStyle w:val="Pquestiontextmainstem"/>
      </w:pPr>
    </w:p>
    <w:p w14:paraId="52D8C6E3" w14:textId="77777777" w:rsidR="00B17C3C" w:rsidRDefault="00B17C3C" w:rsidP="009A466B">
      <w:pPr>
        <w:pStyle w:val="Pquestiontextmainstem"/>
      </w:pPr>
    </w:p>
    <w:p w14:paraId="6152E52E" w14:textId="77777777" w:rsidR="00B17C3C" w:rsidRDefault="00B17C3C" w:rsidP="009A466B">
      <w:pPr>
        <w:pStyle w:val="Pquestiontextmainstem"/>
      </w:pPr>
    </w:p>
    <w:p w14:paraId="5758923B" w14:textId="6A146286" w:rsidR="009A466B" w:rsidRDefault="009A466B" w:rsidP="009A466B">
      <w:pPr>
        <w:pStyle w:val="Pquestionheadingsx"/>
      </w:pPr>
      <w:r>
        <w:lastRenderedPageBreak/>
        <w:t>Question 28</w:t>
      </w:r>
      <w:r w:rsidRPr="00DF7F34">
        <w:tab/>
      </w:r>
      <w:r w:rsidR="00726EF8">
        <w:rPr>
          <w:rStyle w:val="Cmarkslabel"/>
        </w:rPr>
        <w:t>9</w:t>
      </w:r>
      <w:r w:rsidRPr="00DF7F34">
        <w:rPr>
          <w:rStyle w:val="Cmarkslabel"/>
        </w:rPr>
        <w:t xml:space="preserve"> marks</w:t>
      </w:r>
      <w:r>
        <w:tab/>
        <w:t>[9.2, 9.3, 9.5]</w:t>
      </w:r>
    </w:p>
    <w:p w14:paraId="7BEEC1B7" w14:textId="77777777" w:rsidR="009A466B" w:rsidRPr="00A27827" w:rsidRDefault="009A466B" w:rsidP="009A466B">
      <w:pPr>
        <w:pStyle w:val="Pquestiontextmainstem"/>
      </w:pPr>
      <w:r w:rsidRPr="00FA5C18">
        <w:rPr>
          <w:rStyle w:val="Cmathsexpressions"/>
        </w:rPr>
        <w:t>ABDE</w:t>
      </w:r>
      <w:r w:rsidRPr="00A27827">
        <w:t xml:space="preserve"> is a parallelogram. Diagonals </w:t>
      </w:r>
      <w:r w:rsidRPr="00FA5C18">
        <w:rPr>
          <w:rStyle w:val="Cmathsexpressions"/>
        </w:rPr>
        <w:t>AD</w:t>
      </w:r>
      <w:r w:rsidRPr="00A27827">
        <w:t xml:space="preserve"> and </w:t>
      </w:r>
      <w:r w:rsidRPr="00FA5C18">
        <w:rPr>
          <w:rStyle w:val="Cmathsexpressions"/>
        </w:rPr>
        <w:t>BE</w:t>
      </w:r>
      <w:r w:rsidRPr="00A27827">
        <w:t xml:space="preserve"> intersect at point </w:t>
      </w:r>
      <w:r w:rsidRPr="00FA5C18">
        <w:rPr>
          <w:rStyle w:val="Cmathsexpressions"/>
        </w:rPr>
        <w:t>H</w:t>
      </w:r>
      <w:r w:rsidRPr="00A27827">
        <w:t xml:space="preserve">. </w:t>
      </w:r>
      <w:r w:rsidRPr="00FA5C18">
        <w:rPr>
          <w:rStyle w:val="Cmathsexpressions"/>
        </w:rPr>
        <w:t>EC</w:t>
      </w:r>
      <w:r w:rsidRPr="00A27827">
        <w:t xml:space="preserve">, drawn from </w:t>
      </w:r>
      <w:r w:rsidRPr="00FA5C18">
        <w:rPr>
          <w:rStyle w:val="Cmathsexpressions"/>
        </w:rPr>
        <w:t>E</w:t>
      </w:r>
      <w:r w:rsidRPr="00A27827">
        <w:t xml:space="preserve"> to </w:t>
      </w:r>
      <w:r w:rsidRPr="00FA5C18">
        <w:rPr>
          <w:rStyle w:val="Cmathsexpressions"/>
        </w:rPr>
        <w:t>BD</w:t>
      </w:r>
      <w:r w:rsidRPr="00A27827">
        <w:t xml:space="preserve">, intersects the diagonal </w:t>
      </w:r>
      <w:r w:rsidRPr="00FA5C18">
        <w:rPr>
          <w:rStyle w:val="Cmathsexpressions"/>
        </w:rPr>
        <w:t>AD</w:t>
      </w:r>
      <w:r w:rsidRPr="00A27827">
        <w:t xml:space="preserve"> at </w:t>
      </w:r>
      <w:r w:rsidRPr="00FA5C18">
        <w:rPr>
          <w:rStyle w:val="Cmathsexpressions"/>
        </w:rPr>
        <w:t>I</w:t>
      </w:r>
      <w:r w:rsidRPr="00A27827">
        <w:t xml:space="preserve">. </w:t>
      </w:r>
      <w:r w:rsidRPr="00FA5C18">
        <w:rPr>
          <w:rStyle w:val="Cmathsexpressions"/>
        </w:rPr>
        <w:t>CF</w:t>
      </w:r>
      <w:r w:rsidRPr="00A27827">
        <w:t xml:space="preserve"> is a line drawn from </w:t>
      </w:r>
      <w:r w:rsidRPr="00FA5C18">
        <w:rPr>
          <w:rStyle w:val="Cmathsexpressions"/>
        </w:rPr>
        <w:t>C</w:t>
      </w:r>
      <w:r w:rsidRPr="00A27827">
        <w:t xml:space="preserve"> to </w:t>
      </w:r>
      <w:r w:rsidRPr="00FA5C18">
        <w:rPr>
          <w:rStyle w:val="Cmathsexpressions"/>
        </w:rPr>
        <w:t>AE</w:t>
      </w:r>
      <w:r w:rsidRPr="00A27827">
        <w:t xml:space="preserve"> through </w:t>
      </w:r>
      <w:r w:rsidRPr="00FA5C18">
        <w:rPr>
          <w:rStyle w:val="Cmathsexpressions"/>
        </w:rPr>
        <w:t>H</w:t>
      </w:r>
      <w:r w:rsidRPr="00A27827">
        <w:t xml:space="preserve">. </w:t>
      </w:r>
      <w:r w:rsidRPr="00FA5C18">
        <w:rPr>
          <w:rStyle w:val="Cmathsexpressions"/>
        </w:rPr>
        <w:t>BF</w:t>
      </w:r>
      <w:r w:rsidRPr="00A27827">
        <w:t xml:space="preserve"> intersects diagonal </w:t>
      </w:r>
      <w:r w:rsidRPr="00FA5C18">
        <w:rPr>
          <w:rStyle w:val="Cmathsexpressions"/>
        </w:rPr>
        <w:t>AD</w:t>
      </w:r>
      <w:r w:rsidRPr="00A27827">
        <w:t xml:space="preserve"> at </w:t>
      </w:r>
      <w:r w:rsidRPr="00FA5C18">
        <w:rPr>
          <w:rStyle w:val="Cmathsexpressions"/>
        </w:rPr>
        <w:t>G</w:t>
      </w:r>
      <w:r w:rsidRPr="00A27827">
        <w:t>.</w:t>
      </w:r>
    </w:p>
    <w:p w14:paraId="118A72FC" w14:textId="77777777" w:rsidR="009A466B" w:rsidRPr="00FA5C18" w:rsidRDefault="009A466B" w:rsidP="009A466B">
      <w:pPr>
        <w:pStyle w:val="Pquestiontextmainstem"/>
        <w:rPr>
          <w:rStyle w:val="Cquestionpartlabelbold"/>
        </w:rPr>
      </w:pPr>
      <w:r>
        <w:rPr>
          <w:noProof/>
        </w:rPr>
        <w:drawing>
          <wp:inline distT="0" distB="0" distL="0" distR="0" wp14:anchorId="19F297B2" wp14:editId="0AB23BF8">
            <wp:extent cx="1000125" cy="1524000"/>
            <wp:effectExtent l="0" t="0" r="9525" b="0"/>
            <wp:docPr id="127" name="Picture 127" descr="PM10_PR_TA_8_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PM10_PR_TA_8_25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D770" w14:textId="0DAAA6AC" w:rsidR="009A466B" w:rsidRDefault="009A466B" w:rsidP="009A466B">
      <w:pPr>
        <w:pStyle w:val="Pquestiontextpartsa"/>
      </w:pPr>
      <w:r w:rsidRPr="00F86633">
        <w:rPr>
          <w:rStyle w:val="Cquestionpartlabelbold"/>
        </w:rPr>
        <w:t>(a)</w:t>
      </w:r>
      <w:r w:rsidR="00CF16B3">
        <w:rPr>
          <w:rStyle w:val="Cquestionpartlabelbold"/>
        </w:rPr>
        <w:tab/>
      </w:r>
      <w:r w:rsidRPr="00A27827">
        <w:t xml:space="preserve">Prove </w:t>
      </w:r>
      <w:r w:rsidRPr="001A0A65">
        <w:t xml:space="preserve">that </w:t>
      </w:r>
      <w:r w:rsidR="00B17C3C" w:rsidRPr="00B17C3C">
        <w:rPr>
          <w:position w:val="-4"/>
        </w:rPr>
        <w:object w:dxaOrig="700" w:dyaOrig="260" w14:anchorId="631A6432">
          <v:shape id="_x0000_i1085" type="#_x0000_t75" style="width:35.45pt;height:12.9pt" o:ole="">
            <v:imagedata r:id="rId177" o:title=""/>
          </v:shape>
          <o:OLEObject Type="Embed" ProgID="Equation.DSMT4" ShapeID="_x0000_i1085" DrawAspect="Content" ObjectID="_1538898901" r:id="rId178"/>
        </w:object>
      </w:r>
      <w:r w:rsidRPr="001A0A65">
        <w:t>≡</w:t>
      </w:r>
      <w:r w:rsidR="00B17C3C" w:rsidRPr="00B17C3C">
        <w:rPr>
          <w:position w:val="-6"/>
        </w:rPr>
        <w:object w:dxaOrig="740" w:dyaOrig="280" w14:anchorId="2DE2BE29">
          <v:shape id="_x0000_i1086" type="#_x0000_t75" style="width:36.55pt;height:13.95pt" o:ole="">
            <v:imagedata r:id="rId179" o:title=""/>
          </v:shape>
          <o:OLEObject Type="Embed" ProgID="Equation.DSMT4" ShapeID="_x0000_i1086" DrawAspect="Content" ObjectID="_1538898902" r:id="rId180"/>
        </w:object>
      </w:r>
    </w:p>
    <w:p w14:paraId="031B70C2" w14:textId="77777777" w:rsidR="00355015" w:rsidRDefault="00355015" w:rsidP="009A466B">
      <w:pPr>
        <w:pStyle w:val="Pquestiontextpartsa"/>
      </w:pPr>
    </w:p>
    <w:p w14:paraId="4EC17AAC" w14:textId="77777777" w:rsidR="00355015" w:rsidRDefault="00355015" w:rsidP="009A466B">
      <w:pPr>
        <w:pStyle w:val="Pquestiontextpartsa"/>
      </w:pPr>
    </w:p>
    <w:p w14:paraId="3FAA2C71" w14:textId="77777777" w:rsidR="00B17C3C" w:rsidRDefault="00B17C3C" w:rsidP="009A466B">
      <w:pPr>
        <w:pStyle w:val="Pquestiontextpartsa"/>
      </w:pPr>
    </w:p>
    <w:p w14:paraId="7E77CAE1" w14:textId="77777777" w:rsidR="00B17C3C" w:rsidRDefault="00B17C3C" w:rsidP="009A466B">
      <w:pPr>
        <w:pStyle w:val="Pquestiontextpartsa"/>
      </w:pPr>
    </w:p>
    <w:p w14:paraId="027A8569" w14:textId="74F21B9A" w:rsidR="009A466B" w:rsidRDefault="009A466B" w:rsidP="009A466B">
      <w:pPr>
        <w:pStyle w:val="Pquestiontextpartsa"/>
      </w:pPr>
      <w:r w:rsidRPr="00F86633">
        <w:rPr>
          <w:rStyle w:val="Cquestionpartlabelbold"/>
        </w:rPr>
        <w:t>(b)</w:t>
      </w:r>
      <w:r w:rsidR="00CF16B3">
        <w:rPr>
          <w:rStyle w:val="Cquestionpartlabelbold"/>
        </w:rPr>
        <w:tab/>
      </w:r>
      <w:r w:rsidRPr="001A0A65">
        <w:t xml:space="preserve">Show that </w:t>
      </w:r>
      <w:r w:rsidRPr="00525E45">
        <w:rPr>
          <w:rStyle w:val="Cmathsexpressions"/>
        </w:rPr>
        <w:t>BCEF</w:t>
      </w:r>
      <w:r w:rsidRPr="001A0A65">
        <w:t xml:space="preserve"> is a parallelogram</w:t>
      </w:r>
      <w:r>
        <w:t>.</w:t>
      </w:r>
    </w:p>
    <w:p w14:paraId="6F8BFB2A" w14:textId="77777777" w:rsidR="00355015" w:rsidRDefault="00355015" w:rsidP="009A466B">
      <w:pPr>
        <w:pStyle w:val="Pquestiontextpartsa"/>
      </w:pPr>
    </w:p>
    <w:p w14:paraId="60210404" w14:textId="77777777" w:rsidR="00B17C3C" w:rsidRDefault="00B17C3C" w:rsidP="009A466B">
      <w:pPr>
        <w:pStyle w:val="Pquestiontextpartsa"/>
      </w:pPr>
    </w:p>
    <w:p w14:paraId="6DA3EA23" w14:textId="77777777" w:rsidR="00B17C3C" w:rsidRDefault="00B17C3C" w:rsidP="009A466B">
      <w:pPr>
        <w:pStyle w:val="Pquestiontextpartsa"/>
      </w:pPr>
    </w:p>
    <w:p w14:paraId="682F7391" w14:textId="77777777" w:rsidR="00355015" w:rsidRDefault="00355015" w:rsidP="009A466B">
      <w:pPr>
        <w:pStyle w:val="Pquestiontextpartsa"/>
      </w:pPr>
    </w:p>
    <w:p w14:paraId="315CB695" w14:textId="137A28A6" w:rsidR="009A466B" w:rsidRDefault="009A466B" w:rsidP="009A466B">
      <w:pPr>
        <w:pStyle w:val="Pquestiontextpartsa"/>
      </w:pPr>
      <w:r w:rsidRPr="00F86633">
        <w:rPr>
          <w:rStyle w:val="Cquestionpartlabelbold"/>
        </w:rPr>
        <w:t>(c)</w:t>
      </w:r>
      <w:r w:rsidR="00CF16B3">
        <w:rPr>
          <w:rStyle w:val="Cquestionpartlabelbold"/>
        </w:rPr>
        <w:tab/>
      </w:r>
      <w:r w:rsidRPr="001A0A65">
        <w:t xml:space="preserve">Find </w:t>
      </w:r>
      <w:r>
        <w:t>three</w:t>
      </w:r>
      <w:r w:rsidRPr="001A0A65">
        <w:t xml:space="preserve"> angles equal to </w:t>
      </w:r>
      <w:r w:rsidR="00922FA2" w:rsidRPr="00A27827">
        <w:rPr>
          <w:position w:val="-6"/>
        </w:rPr>
        <w:object w:dxaOrig="680" w:dyaOrig="279" w14:anchorId="09DE61FB">
          <v:shape id="_x0000_i1087" type="#_x0000_t75" style="width:34.4pt;height:13.95pt" o:ole="">
            <v:imagedata r:id="rId181" o:title=""/>
          </v:shape>
          <o:OLEObject Type="Embed" ProgID="Equation.3" ShapeID="_x0000_i1087" DrawAspect="Content" ObjectID="_1538898903" r:id="rId182"/>
        </w:object>
      </w:r>
      <w:r>
        <w:t>.</w:t>
      </w:r>
    </w:p>
    <w:p w14:paraId="7F715E82" w14:textId="77777777" w:rsidR="00355015" w:rsidRDefault="00355015" w:rsidP="009A466B">
      <w:pPr>
        <w:pStyle w:val="Pquestiontextpartsa"/>
      </w:pPr>
    </w:p>
    <w:p w14:paraId="53B03D9B" w14:textId="77777777" w:rsidR="00B17C3C" w:rsidRDefault="00B17C3C" w:rsidP="009A466B">
      <w:pPr>
        <w:pStyle w:val="Pquestiontextpartsa"/>
      </w:pPr>
    </w:p>
    <w:p w14:paraId="2B383FC6" w14:textId="77777777" w:rsidR="00B17C3C" w:rsidRDefault="00B17C3C" w:rsidP="009A466B">
      <w:pPr>
        <w:pStyle w:val="Pquestiontextpartsa"/>
      </w:pPr>
    </w:p>
    <w:p w14:paraId="3B43A374" w14:textId="77777777" w:rsidR="00355015" w:rsidRDefault="00355015" w:rsidP="009A466B">
      <w:pPr>
        <w:pStyle w:val="Pquestiontextpartsa"/>
      </w:pPr>
    </w:p>
    <w:p w14:paraId="4CD536C4" w14:textId="70A74456" w:rsidR="009A466B" w:rsidRPr="001A0A65" w:rsidRDefault="009A466B" w:rsidP="009A466B">
      <w:pPr>
        <w:pStyle w:val="Pquestiontextpartsa"/>
      </w:pPr>
      <w:r w:rsidRPr="00F86633">
        <w:rPr>
          <w:rStyle w:val="Cquestionpartlabelbold"/>
        </w:rPr>
        <w:t>(d)</w:t>
      </w:r>
      <w:r w:rsidR="00CF16B3">
        <w:rPr>
          <w:rStyle w:val="Cquestionpartlabelbold"/>
        </w:rPr>
        <w:tab/>
      </w:r>
      <w:r w:rsidRPr="001A0A65">
        <w:t xml:space="preserve">If </w:t>
      </w:r>
      <w:r w:rsidRPr="00525E45">
        <w:rPr>
          <w:rStyle w:val="Cmathsexpressions"/>
        </w:rPr>
        <w:t>FC</w:t>
      </w:r>
      <w:r w:rsidR="00922FA2" w:rsidRPr="001A0A65">
        <w:rPr>
          <w:position w:val="-10"/>
        </w:rPr>
        <w:object w:dxaOrig="139" w:dyaOrig="320" w14:anchorId="05949C6E">
          <v:shape id="_x0000_i1088" type="#_x0000_t75" style="width:6.45pt;height:16.1pt" o:ole="">
            <v:imagedata r:id="rId183" o:title=""/>
          </v:shape>
          <o:OLEObject Type="Embed" ProgID="Equation.3" ShapeID="_x0000_i1088" DrawAspect="Content" ObjectID="_1538898904" r:id="rId184"/>
        </w:object>
      </w:r>
      <w:r w:rsidRPr="00525E45">
        <w:rPr>
          <w:rStyle w:val="Cmathsexpressions"/>
        </w:rPr>
        <w:t>AB</w:t>
      </w:r>
      <w:r>
        <w:t>, show that:</w:t>
      </w:r>
    </w:p>
    <w:p w14:paraId="2AA2D65F" w14:textId="3E8B8231" w:rsidR="009A466B" w:rsidRDefault="009A466B" w:rsidP="009A466B">
      <w:pPr>
        <w:pStyle w:val="Pquestiontextpartsi"/>
      </w:pPr>
      <w:r w:rsidRPr="00525E45">
        <w:rPr>
          <w:rStyle w:val="Cquestionpartlabelbold"/>
        </w:rPr>
        <w:t>(i)</w:t>
      </w:r>
      <w:r w:rsidR="00CF16B3">
        <w:rPr>
          <w:rStyle w:val="Cquestionpartlabelbold"/>
        </w:rPr>
        <w:tab/>
      </w:r>
      <w:r w:rsidR="00922FA2" w:rsidRPr="001A0A65">
        <w:rPr>
          <w:position w:val="-4"/>
        </w:rPr>
        <w:object w:dxaOrig="700" w:dyaOrig="260" w14:anchorId="61638A7D">
          <v:shape id="_x0000_i1089" type="#_x0000_t75" style="width:35.45pt;height:12.9pt" o:ole="">
            <v:imagedata r:id="rId185" o:title=""/>
          </v:shape>
          <o:OLEObject Type="Embed" ProgID="Equation.3" ShapeID="_x0000_i1089" DrawAspect="Content" ObjectID="_1538898905" r:id="rId186"/>
        </w:object>
      </w:r>
      <w:r>
        <w:t xml:space="preserve"> is similar to </w:t>
      </w:r>
      <w:r w:rsidR="00922FA2" w:rsidRPr="001A0A65">
        <w:rPr>
          <w:position w:val="-6"/>
        </w:rPr>
        <w:object w:dxaOrig="740" w:dyaOrig="279" w14:anchorId="67DBD081">
          <v:shape id="_x0000_i1090" type="#_x0000_t75" style="width:37.6pt;height:13.95pt" o:ole="">
            <v:imagedata r:id="rId187" o:title=""/>
          </v:shape>
          <o:OLEObject Type="Embed" ProgID="Equation.3" ShapeID="_x0000_i1090" DrawAspect="Content" ObjectID="_1538898906" r:id="rId188"/>
        </w:object>
      </w:r>
    </w:p>
    <w:p w14:paraId="2CE2674B" w14:textId="77777777" w:rsidR="00355015" w:rsidRDefault="00355015" w:rsidP="009A466B">
      <w:pPr>
        <w:pStyle w:val="Pquestiontextpartsi"/>
      </w:pPr>
    </w:p>
    <w:p w14:paraId="49239EE9" w14:textId="77777777" w:rsidR="00B17C3C" w:rsidRDefault="00B17C3C" w:rsidP="009A466B">
      <w:pPr>
        <w:pStyle w:val="Pquestiontextpartsi"/>
      </w:pPr>
    </w:p>
    <w:p w14:paraId="04A16D09" w14:textId="77777777" w:rsidR="00355015" w:rsidRDefault="00355015" w:rsidP="009A466B">
      <w:pPr>
        <w:pStyle w:val="Pquestiontextpartsi"/>
      </w:pPr>
    </w:p>
    <w:p w14:paraId="4406B3D5" w14:textId="07BACF11" w:rsidR="009A466B" w:rsidRDefault="009A466B" w:rsidP="009A466B">
      <w:pPr>
        <w:pStyle w:val="Pquestiontextpartsi"/>
      </w:pPr>
      <w:r w:rsidRPr="00525E45">
        <w:rPr>
          <w:rStyle w:val="Cquestionpartlabelbold"/>
        </w:rPr>
        <w:t>(ii)</w:t>
      </w:r>
      <w:r w:rsidR="00CF16B3">
        <w:tab/>
      </w:r>
      <w:r w:rsidRPr="00525E45">
        <w:rPr>
          <w:rStyle w:val="Cmathsexpressions"/>
        </w:rPr>
        <w:t>C</w:t>
      </w:r>
      <w:r w:rsidRPr="001A0A65">
        <w:t xml:space="preserve"> is</w:t>
      </w:r>
      <w:r w:rsidRPr="00A27827">
        <w:t xml:space="preserve"> the midpoint of </w:t>
      </w:r>
      <w:r w:rsidRPr="00525E45">
        <w:rPr>
          <w:rStyle w:val="Cmathsexpressions"/>
        </w:rPr>
        <w:t>BD</w:t>
      </w:r>
      <w:r>
        <w:t>.</w:t>
      </w:r>
    </w:p>
    <w:p w14:paraId="3FE09C01" w14:textId="77777777" w:rsidR="00355015" w:rsidRDefault="00355015" w:rsidP="009A466B">
      <w:pPr>
        <w:pStyle w:val="Pquestiontextpartsi"/>
      </w:pPr>
    </w:p>
    <w:p w14:paraId="7694265C" w14:textId="77777777" w:rsidR="00B17C3C" w:rsidRDefault="00B17C3C" w:rsidP="009A466B">
      <w:pPr>
        <w:pStyle w:val="Pquestiontextpartsi"/>
      </w:pPr>
    </w:p>
    <w:p w14:paraId="26CDB2DF" w14:textId="77777777" w:rsidR="00355015" w:rsidRDefault="00355015" w:rsidP="009A466B">
      <w:pPr>
        <w:pStyle w:val="Pquestiontextpartsi"/>
      </w:pPr>
    </w:p>
    <w:p w14:paraId="502DCA7E" w14:textId="1B762823" w:rsidR="009A466B" w:rsidRDefault="009A466B" w:rsidP="009A466B">
      <w:pPr>
        <w:pStyle w:val="Psectionresults"/>
      </w:pPr>
      <w:r>
        <w:t>E</w:t>
      </w:r>
      <w:r w:rsidR="00726EF8">
        <w:t>xtended answer results: ___ / 59</w:t>
      </w:r>
    </w:p>
    <w:p w14:paraId="3F83733E" w14:textId="2640848D" w:rsidR="00EF38CC" w:rsidRPr="004F3DBD" w:rsidRDefault="00726EF8" w:rsidP="009A466B">
      <w:pPr>
        <w:pStyle w:val="Psectionresults"/>
      </w:pPr>
      <w:r>
        <w:t>TOTAL test results: ___ / 105</w:t>
      </w:r>
    </w:p>
    <w:sectPr w:rsidR="00EF38CC" w:rsidRPr="004F3DBD" w:rsidSect="003C1799">
      <w:headerReference w:type="default" r:id="rId189"/>
      <w:footerReference w:type="default" r:id="rId190"/>
      <w:headerReference w:type="first" r:id="rId191"/>
      <w:footerReference w:type="first" r:id="rId192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1E19FE" w14:textId="77777777" w:rsidR="00DA4790" w:rsidRDefault="00DA4790" w:rsidP="00B91E57">
      <w:r>
        <w:separator/>
      </w:r>
    </w:p>
  </w:endnote>
  <w:endnote w:type="continuationSeparator" w:id="0">
    <w:p w14:paraId="0F0753E1" w14:textId="77777777" w:rsidR="00DA4790" w:rsidRDefault="00DA4790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165E5B" w:rsidRDefault="00165E5B" w:rsidP="00B91E57">
    <w:pPr>
      <w:pStyle w:val="Pfootertext"/>
    </w:pPr>
  </w:p>
  <w:p w14:paraId="22561E85" w14:textId="77777777" w:rsidR="00165E5B" w:rsidRPr="00B91E57" w:rsidRDefault="00165E5B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656D9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165E5B" w:rsidRDefault="00165E5B" w:rsidP="00A8741D">
    <w:pPr>
      <w:pStyle w:val="Pfootertext"/>
    </w:pPr>
  </w:p>
  <w:p w14:paraId="6719F6FC" w14:textId="77777777" w:rsidR="00165E5B" w:rsidRPr="00A8741D" w:rsidRDefault="00165E5B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656D9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99E748" w14:textId="77777777" w:rsidR="00DA4790" w:rsidRDefault="00DA4790" w:rsidP="00B91E57">
      <w:r>
        <w:separator/>
      </w:r>
    </w:p>
  </w:footnote>
  <w:footnote w:type="continuationSeparator" w:id="0">
    <w:p w14:paraId="49E7C8AC" w14:textId="77777777" w:rsidR="00DA4790" w:rsidRDefault="00DA4790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134F3E47" w:rsidR="00165E5B" w:rsidRPr="00B91E57" w:rsidRDefault="0049377C" w:rsidP="003D1019">
    <w:pPr>
      <w:pStyle w:val="Pheadertext"/>
    </w:pPr>
    <w:r>
      <w:t xml:space="preserve">Pearson Mathematics 10–10A    Geometry –– </w:t>
    </w:r>
    <w:r w:rsidR="00165E5B">
      <w:t>Test A</w:t>
    </w:r>
    <w:r w:rsidR="00165E5B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39D6D" w14:textId="017B6BF1" w:rsidR="00165E5B" w:rsidRDefault="0049377C" w:rsidP="003D1019">
    <w:pPr>
      <w:pStyle w:val="Pheadertext"/>
    </w:pPr>
    <w:r>
      <w:t>Pearson Mathematics</w:t>
    </w:r>
    <w:r w:rsidR="00165E5B">
      <w:t xml:space="preserve"> 10–10A</w:t>
    </w:r>
    <w:r w:rsidR="00165E5B">
      <w:tab/>
      <w:t xml:space="preserve">Name: </w:t>
    </w:r>
    <w:r w:rsidR="00165E5B">
      <w:tab/>
    </w:r>
  </w:p>
  <w:p w14:paraId="31DB32F8" w14:textId="1415950C" w:rsidR="00165E5B" w:rsidRPr="00A8741D" w:rsidRDefault="0049377C" w:rsidP="003D1019">
    <w:pPr>
      <w:pStyle w:val="Pheadertext"/>
    </w:pPr>
    <w:r>
      <w:t>Geometry –– Test A</w:t>
    </w:r>
    <w:r w:rsidR="00165E5B">
      <w:tab/>
      <w:t xml:space="preserve">Class: </w:t>
    </w:r>
    <w:r w:rsidR="00165E5B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D21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51623"/>
    <w:multiLevelType w:val="hybridMultilevel"/>
    <w:tmpl w:val="ED8E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5A35"/>
    <w:rsid w:val="00017D54"/>
    <w:rsid w:val="00032FF3"/>
    <w:rsid w:val="0003306F"/>
    <w:rsid w:val="00033C5C"/>
    <w:rsid w:val="00037010"/>
    <w:rsid w:val="000407AC"/>
    <w:rsid w:val="00041D1D"/>
    <w:rsid w:val="00052D5F"/>
    <w:rsid w:val="00057492"/>
    <w:rsid w:val="00062A9B"/>
    <w:rsid w:val="00062B27"/>
    <w:rsid w:val="00064993"/>
    <w:rsid w:val="00066722"/>
    <w:rsid w:val="00076BF9"/>
    <w:rsid w:val="00080185"/>
    <w:rsid w:val="00082AD0"/>
    <w:rsid w:val="00082C42"/>
    <w:rsid w:val="00090B15"/>
    <w:rsid w:val="00094B98"/>
    <w:rsid w:val="000C4CB1"/>
    <w:rsid w:val="000C6C56"/>
    <w:rsid w:val="000D0CBD"/>
    <w:rsid w:val="000E32BF"/>
    <w:rsid w:val="000F52E2"/>
    <w:rsid w:val="00114E72"/>
    <w:rsid w:val="001177F4"/>
    <w:rsid w:val="00120E9B"/>
    <w:rsid w:val="00121EAB"/>
    <w:rsid w:val="001249D4"/>
    <w:rsid w:val="00133398"/>
    <w:rsid w:val="00136289"/>
    <w:rsid w:val="00140E40"/>
    <w:rsid w:val="001425C1"/>
    <w:rsid w:val="00143B9A"/>
    <w:rsid w:val="001530AF"/>
    <w:rsid w:val="00153C7C"/>
    <w:rsid w:val="001605F8"/>
    <w:rsid w:val="00160C54"/>
    <w:rsid w:val="00165E5B"/>
    <w:rsid w:val="00180D86"/>
    <w:rsid w:val="001B2E48"/>
    <w:rsid w:val="001B433F"/>
    <w:rsid w:val="001C08EE"/>
    <w:rsid w:val="001C4DB3"/>
    <w:rsid w:val="001E61E7"/>
    <w:rsid w:val="001F3755"/>
    <w:rsid w:val="001F3D5E"/>
    <w:rsid w:val="002027AC"/>
    <w:rsid w:val="00205ABB"/>
    <w:rsid w:val="00223001"/>
    <w:rsid w:val="0023008D"/>
    <w:rsid w:val="002509BC"/>
    <w:rsid w:val="00254DC3"/>
    <w:rsid w:val="002635BA"/>
    <w:rsid w:val="00271289"/>
    <w:rsid w:val="00293FA2"/>
    <w:rsid w:val="0029660A"/>
    <w:rsid w:val="0029665F"/>
    <w:rsid w:val="002A61AB"/>
    <w:rsid w:val="002B401B"/>
    <w:rsid w:val="002C0D5B"/>
    <w:rsid w:val="002C3C99"/>
    <w:rsid w:val="002C5286"/>
    <w:rsid w:val="002D2E83"/>
    <w:rsid w:val="002E0784"/>
    <w:rsid w:val="002E154B"/>
    <w:rsid w:val="002F6821"/>
    <w:rsid w:val="00307A48"/>
    <w:rsid w:val="00307F32"/>
    <w:rsid w:val="00323197"/>
    <w:rsid w:val="00323AB7"/>
    <w:rsid w:val="00334607"/>
    <w:rsid w:val="00335B72"/>
    <w:rsid w:val="00345684"/>
    <w:rsid w:val="00355015"/>
    <w:rsid w:val="00355863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2B20"/>
    <w:rsid w:val="003A6EA1"/>
    <w:rsid w:val="003A734D"/>
    <w:rsid w:val="003B3BBF"/>
    <w:rsid w:val="003C1799"/>
    <w:rsid w:val="003C1BFC"/>
    <w:rsid w:val="003C445D"/>
    <w:rsid w:val="003D1019"/>
    <w:rsid w:val="003E3349"/>
    <w:rsid w:val="003E7772"/>
    <w:rsid w:val="004066D1"/>
    <w:rsid w:val="00412093"/>
    <w:rsid w:val="00413A15"/>
    <w:rsid w:val="004161B6"/>
    <w:rsid w:val="00417C19"/>
    <w:rsid w:val="00420B07"/>
    <w:rsid w:val="004276DE"/>
    <w:rsid w:val="0043227F"/>
    <w:rsid w:val="00437B6B"/>
    <w:rsid w:val="00452041"/>
    <w:rsid w:val="00456CE0"/>
    <w:rsid w:val="00457310"/>
    <w:rsid w:val="0046226B"/>
    <w:rsid w:val="00464A71"/>
    <w:rsid w:val="00472CCA"/>
    <w:rsid w:val="004738E1"/>
    <w:rsid w:val="0048344D"/>
    <w:rsid w:val="00485A37"/>
    <w:rsid w:val="00491D4C"/>
    <w:rsid w:val="0049377C"/>
    <w:rsid w:val="004A1C99"/>
    <w:rsid w:val="004A5DD5"/>
    <w:rsid w:val="004C23FF"/>
    <w:rsid w:val="004C5E1E"/>
    <w:rsid w:val="004D01B5"/>
    <w:rsid w:val="004D1F35"/>
    <w:rsid w:val="004D24DE"/>
    <w:rsid w:val="004D3645"/>
    <w:rsid w:val="004F03F0"/>
    <w:rsid w:val="004F3DBD"/>
    <w:rsid w:val="004F5839"/>
    <w:rsid w:val="004F59F5"/>
    <w:rsid w:val="005067E7"/>
    <w:rsid w:val="0052478A"/>
    <w:rsid w:val="0052656A"/>
    <w:rsid w:val="00530D78"/>
    <w:rsid w:val="00554ECF"/>
    <w:rsid w:val="00557DEA"/>
    <w:rsid w:val="00561C8E"/>
    <w:rsid w:val="005628FE"/>
    <w:rsid w:val="00564139"/>
    <w:rsid w:val="005644F4"/>
    <w:rsid w:val="005665F4"/>
    <w:rsid w:val="00567CE7"/>
    <w:rsid w:val="00571F02"/>
    <w:rsid w:val="00582BD5"/>
    <w:rsid w:val="0059058E"/>
    <w:rsid w:val="0059291C"/>
    <w:rsid w:val="005A07A0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53C60"/>
    <w:rsid w:val="00664D76"/>
    <w:rsid w:val="00665AA1"/>
    <w:rsid w:val="0066782B"/>
    <w:rsid w:val="00681A57"/>
    <w:rsid w:val="00686BB3"/>
    <w:rsid w:val="006875CD"/>
    <w:rsid w:val="006B08D9"/>
    <w:rsid w:val="006B2DF9"/>
    <w:rsid w:val="006C4B2F"/>
    <w:rsid w:val="006D029A"/>
    <w:rsid w:val="006D2264"/>
    <w:rsid w:val="006D6A33"/>
    <w:rsid w:val="006D6A60"/>
    <w:rsid w:val="006D6B75"/>
    <w:rsid w:val="006E28FE"/>
    <w:rsid w:val="006E6CBD"/>
    <w:rsid w:val="006E7B52"/>
    <w:rsid w:val="006F2BB6"/>
    <w:rsid w:val="006F3AF7"/>
    <w:rsid w:val="006F48EB"/>
    <w:rsid w:val="0070464D"/>
    <w:rsid w:val="00706088"/>
    <w:rsid w:val="00713EAF"/>
    <w:rsid w:val="00715815"/>
    <w:rsid w:val="00722B45"/>
    <w:rsid w:val="00725C55"/>
    <w:rsid w:val="00726EF8"/>
    <w:rsid w:val="007313E8"/>
    <w:rsid w:val="00732B3C"/>
    <w:rsid w:val="007537AB"/>
    <w:rsid w:val="00764318"/>
    <w:rsid w:val="007701CE"/>
    <w:rsid w:val="007721B9"/>
    <w:rsid w:val="00775656"/>
    <w:rsid w:val="00775F8D"/>
    <w:rsid w:val="00781345"/>
    <w:rsid w:val="00796A94"/>
    <w:rsid w:val="007A1A60"/>
    <w:rsid w:val="007B7545"/>
    <w:rsid w:val="007C05E1"/>
    <w:rsid w:val="007C0955"/>
    <w:rsid w:val="007D4058"/>
    <w:rsid w:val="008003A7"/>
    <w:rsid w:val="00800E0B"/>
    <w:rsid w:val="008117B5"/>
    <w:rsid w:val="00814B1B"/>
    <w:rsid w:val="00817AEB"/>
    <w:rsid w:val="008226DD"/>
    <w:rsid w:val="00823BB8"/>
    <w:rsid w:val="008266C5"/>
    <w:rsid w:val="00831568"/>
    <w:rsid w:val="00842378"/>
    <w:rsid w:val="008453BA"/>
    <w:rsid w:val="00851029"/>
    <w:rsid w:val="0085608B"/>
    <w:rsid w:val="00861454"/>
    <w:rsid w:val="00872A57"/>
    <w:rsid w:val="00880877"/>
    <w:rsid w:val="00883D65"/>
    <w:rsid w:val="00887065"/>
    <w:rsid w:val="008871FF"/>
    <w:rsid w:val="00887F5C"/>
    <w:rsid w:val="00894B62"/>
    <w:rsid w:val="008A06F7"/>
    <w:rsid w:val="008A2708"/>
    <w:rsid w:val="008B5DC2"/>
    <w:rsid w:val="008C44CE"/>
    <w:rsid w:val="008C702A"/>
    <w:rsid w:val="008D3E39"/>
    <w:rsid w:val="008E3A48"/>
    <w:rsid w:val="008E5E2E"/>
    <w:rsid w:val="008F0DDC"/>
    <w:rsid w:val="008F0EC6"/>
    <w:rsid w:val="008F373F"/>
    <w:rsid w:val="009023C1"/>
    <w:rsid w:val="00911863"/>
    <w:rsid w:val="00913906"/>
    <w:rsid w:val="00914BFC"/>
    <w:rsid w:val="0091733C"/>
    <w:rsid w:val="00922FA2"/>
    <w:rsid w:val="00923088"/>
    <w:rsid w:val="0092625F"/>
    <w:rsid w:val="009303E1"/>
    <w:rsid w:val="00934CAB"/>
    <w:rsid w:val="00935B41"/>
    <w:rsid w:val="0093734D"/>
    <w:rsid w:val="009437F9"/>
    <w:rsid w:val="009461B8"/>
    <w:rsid w:val="00950FFA"/>
    <w:rsid w:val="0095169A"/>
    <w:rsid w:val="0095439A"/>
    <w:rsid w:val="009605BB"/>
    <w:rsid w:val="00962392"/>
    <w:rsid w:val="009841D7"/>
    <w:rsid w:val="009A466B"/>
    <w:rsid w:val="009A776D"/>
    <w:rsid w:val="009C1F04"/>
    <w:rsid w:val="009C3377"/>
    <w:rsid w:val="009D03D9"/>
    <w:rsid w:val="009E2643"/>
    <w:rsid w:val="009F2FC5"/>
    <w:rsid w:val="00A042AA"/>
    <w:rsid w:val="00A1580D"/>
    <w:rsid w:val="00A215AF"/>
    <w:rsid w:val="00A23D25"/>
    <w:rsid w:val="00A32748"/>
    <w:rsid w:val="00A35659"/>
    <w:rsid w:val="00A37631"/>
    <w:rsid w:val="00A450C7"/>
    <w:rsid w:val="00A5299B"/>
    <w:rsid w:val="00A57648"/>
    <w:rsid w:val="00A609BB"/>
    <w:rsid w:val="00A61D4A"/>
    <w:rsid w:val="00A66E55"/>
    <w:rsid w:val="00A71913"/>
    <w:rsid w:val="00A74962"/>
    <w:rsid w:val="00A807EE"/>
    <w:rsid w:val="00A822F0"/>
    <w:rsid w:val="00A8741D"/>
    <w:rsid w:val="00A90404"/>
    <w:rsid w:val="00A92695"/>
    <w:rsid w:val="00A96CBC"/>
    <w:rsid w:val="00AA25D9"/>
    <w:rsid w:val="00AA7ED5"/>
    <w:rsid w:val="00AB1640"/>
    <w:rsid w:val="00AC62A8"/>
    <w:rsid w:val="00AC6741"/>
    <w:rsid w:val="00AD2442"/>
    <w:rsid w:val="00AD4FD5"/>
    <w:rsid w:val="00AE32F8"/>
    <w:rsid w:val="00AE3D80"/>
    <w:rsid w:val="00AF0F2C"/>
    <w:rsid w:val="00AF2E76"/>
    <w:rsid w:val="00AF5384"/>
    <w:rsid w:val="00B11C16"/>
    <w:rsid w:val="00B12113"/>
    <w:rsid w:val="00B13718"/>
    <w:rsid w:val="00B17C3C"/>
    <w:rsid w:val="00B21E3E"/>
    <w:rsid w:val="00B25421"/>
    <w:rsid w:val="00B31E6A"/>
    <w:rsid w:val="00B32D92"/>
    <w:rsid w:val="00B46721"/>
    <w:rsid w:val="00B60207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C784E"/>
    <w:rsid w:val="00BD08D5"/>
    <w:rsid w:val="00BF14C7"/>
    <w:rsid w:val="00BF2CAA"/>
    <w:rsid w:val="00BF49B8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1E48"/>
    <w:rsid w:val="00C75F4E"/>
    <w:rsid w:val="00C9254A"/>
    <w:rsid w:val="00CB3D6D"/>
    <w:rsid w:val="00CC0D68"/>
    <w:rsid w:val="00CC7D1F"/>
    <w:rsid w:val="00CD00EA"/>
    <w:rsid w:val="00CE2DDA"/>
    <w:rsid w:val="00CE32BC"/>
    <w:rsid w:val="00CF0C64"/>
    <w:rsid w:val="00CF16B3"/>
    <w:rsid w:val="00CF4C57"/>
    <w:rsid w:val="00D012C9"/>
    <w:rsid w:val="00D01C11"/>
    <w:rsid w:val="00D027D6"/>
    <w:rsid w:val="00D03976"/>
    <w:rsid w:val="00D062EA"/>
    <w:rsid w:val="00D169AD"/>
    <w:rsid w:val="00D306C4"/>
    <w:rsid w:val="00D363FF"/>
    <w:rsid w:val="00D43956"/>
    <w:rsid w:val="00D45D65"/>
    <w:rsid w:val="00D476C7"/>
    <w:rsid w:val="00D50DA9"/>
    <w:rsid w:val="00D5236F"/>
    <w:rsid w:val="00D5254C"/>
    <w:rsid w:val="00D55245"/>
    <w:rsid w:val="00D5788E"/>
    <w:rsid w:val="00D656D9"/>
    <w:rsid w:val="00D6673C"/>
    <w:rsid w:val="00D747CC"/>
    <w:rsid w:val="00D817B5"/>
    <w:rsid w:val="00D94C52"/>
    <w:rsid w:val="00D97551"/>
    <w:rsid w:val="00DA0EA8"/>
    <w:rsid w:val="00DA13D7"/>
    <w:rsid w:val="00DA3BBA"/>
    <w:rsid w:val="00DA4790"/>
    <w:rsid w:val="00DA6D73"/>
    <w:rsid w:val="00DB2FDA"/>
    <w:rsid w:val="00DE113C"/>
    <w:rsid w:val="00DE3994"/>
    <w:rsid w:val="00DE45D5"/>
    <w:rsid w:val="00DE56E7"/>
    <w:rsid w:val="00DF4A7A"/>
    <w:rsid w:val="00E01186"/>
    <w:rsid w:val="00E021E4"/>
    <w:rsid w:val="00E02483"/>
    <w:rsid w:val="00E02C5B"/>
    <w:rsid w:val="00E07A23"/>
    <w:rsid w:val="00E10D96"/>
    <w:rsid w:val="00E2498A"/>
    <w:rsid w:val="00E41E87"/>
    <w:rsid w:val="00E42B3B"/>
    <w:rsid w:val="00E4401F"/>
    <w:rsid w:val="00E522E3"/>
    <w:rsid w:val="00E56C69"/>
    <w:rsid w:val="00E616ED"/>
    <w:rsid w:val="00E643F1"/>
    <w:rsid w:val="00E66F4C"/>
    <w:rsid w:val="00E80255"/>
    <w:rsid w:val="00E804F6"/>
    <w:rsid w:val="00E806EA"/>
    <w:rsid w:val="00E87D9D"/>
    <w:rsid w:val="00E904DF"/>
    <w:rsid w:val="00E926CC"/>
    <w:rsid w:val="00E96EDA"/>
    <w:rsid w:val="00EA305E"/>
    <w:rsid w:val="00EA3341"/>
    <w:rsid w:val="00EC0922"/>
    <w:rsid w:val="00ED79FA"/>
    <w:rsid w:val="00EE19BA"/>
    <w:rsid w:val="00EE7C00"/>
    <w:rsid w:val="00EF30D8"/>
    <w:rsid w:val="00EF38CC"/>
    <w:rsid w:val="00EF6108"/>
    <w:rsid w:val="00F1598F"/>
    <w:rsid w:val="00F24B10"/>
    <w:rsid w:val="00F279DF"/>
    <w:rsid w:val="00F41913"/>
    <w:rsid w:val="00F5599A"/>
    <w:rsid w:val="00F80273"/>
    <w:rsid w:val="00F93270"/>
    <w:rsid w:val="00F97169"/>
    <w:rsid w:val="00FA0E70"/>
    <w:rsid w:val="00FA71CA"/>
    <w:rsid w:val="00FB077E"/>
    <w:rsid w:val="00FB4663"/>
    <w:rsid w:val="00FC2A4C"/>
    <w:rsid w:val="00FD1FE1"/>
    <w:rsid w:val="00FE131C"/>
    <w:rsid w:val="00FE3101"/>
    <w:rsid w:val="00FE47F1"/>
    <w:rsid w:val="00FE4B25"/>
    <w:rsid w:val="00FE6891"/>
    <w:rsid w:val="00FF1B08"/>
    <w:rsid w:val="00F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E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165E5B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165E5B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MTConvertedEquation">
    <w:name w:val="MTConvertedEquation"/>
    <w:basedOn w:val="DefaultParagraphFont"/>
    <w:rsid w:val="00764318"/>
  </w:style>
  <w:style w:type="paragraph" w:customStyle="1" w:styleId="PNotetodesigner">
    <w:name w:val="P: Note to designer"/>
    <w:basedOn w:val="Normal"/>
    <w:qFormat/>
    <w:rsid w:val="009A466B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ymbol">
    <w:name w:val="C: Symbol"/>
    <w:basedOn w:val="DefaultParagraphFont"/>
    <w:uiPriority w:val="1"/>
    <w:qFormat/>
    <w:rsid w:val="009A466B"/>
    <w:rPr>
      <w:rFonts w:ascii="Symbol" w:hAnsi="Symbol" w:cs="Symbol"/>
      <w:sz w:val="21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E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165E5B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165E5B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MTConvertedEquation">
    <w:name w:val="MTConvertedEquation"/>
    <w:basedOn w:val="DefaultParagraphFont"/>
    <w:rsid w:val="00764318"/>
  </w:style>
  <w:style w:type="paragraph" w:customStyle="1" w:styleId="PNotetodesigner">
    <w:name w:val="P: Note to designer"/>
    <w:basedOn w:val="Normal"/>
    <w:qFormat/>
    <w:rsid w:val="009A466B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ymbol">
    <w:name w:val="C: Symbol"/>
    <w:basedOn w:val="DefaultParagraphFont"/>
    <w:uiPriority w:val="1"/>
    <w:qFormat/>
    <w:rsid w:val="009A466B"/>
    <w:rPr>
      <w:rFonts w:ascii="Symbol" w:hAnsi="Symbol" w:cs="Symbol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3.wmf"/><Relationship Id="rId21" Type="http://schemas.openxmlformats.org/officeDocument/2006/relationships/image" Target="media/image9.emf"/><Relationship Id="rId42" Type="http://schemas.openxmlformats.org/officeDocument/2006/relationships/image" Target="media/image20.wmf"/><Relationship Id="rId47" Type="http://schemas.openxmlformats.org/officeDocument/2006/relationships/image" Target="media/image23.emf"/><Relationship Id="rId63" Type="http://schemas.openxmlformats.org/officeDocument/2006/relationships/oleObject" Target="embeddings/oleObject25.bin"/><Relationship Id="rId68" Type="http://schemas.openxmlformats.org/officeDocument/2006/relationships/image" Target="media/image34.wmf"/><Relationship Id="rId84" Type="http://schemas.openxmlformats.org/officeDocument/2006/relationships/oleObject" Target="embeddings/oleObject35.bin"/><Relationship Id="rId89" Type="http://schemas.openxmlformats.org/officeDocument/2006/relationships/image" Target="media/image46.jpeg"/><Relationship Id="rId112" Type="http://schemas.openxmlformats.org/officeDocument/2006/relationships/image" Target="media/image60.emf"/><Relationship Id="rId133" Type="http://schemas.openxmlformats.org/officeDocument/2006/relationships/image" Target="media/image72.wmf"/><Relationship Id="rId138" Type="http://schemas.openxmlformats.org/officeDocument/2006/relationships/oleObject" Target="embeddings/oleObject56.bin"/><Relationship Id="rId154" Type="http://schemas.openxmlformats.org/officeDocument/2006/relationships/image" Target="media/image83.jpeg"/><Relationship Id="rId159" Type="http://schemas.openxmlformats.org/officeDocument/2006/relationships/image" Target="media/image86.wmf"/><Relationship Id="rId175" Type="http://schemas.openxmlformats.org/officeDocument/2006/relationships/oleObject" Target="embeddings/oleObject73.bin"/><Relationship Id="rId170" Type="http://schemas.openxmlformats.org/officeDocument/2006/relationships/image" Target="media/image92.wmf"/><Relationship Id="rId191" Type="http://schemas.openxmlformats.org/officeDocument/2006/relationships/header" Target="header2.xml"/><Relationship Id="rId16" Type="http://schemas.openxmlformats.org/officeDocument/2006/relationships/image" Target="media/image6.jpeg"/><Relationship Id="rId107" Type="http://schemas.openxmlformats.org/officeDocument/2006/relationships/image" Target="media/image57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jpeg"/><Relationship Id="rId53" Type="http://schemas.openxmlformats.org/officeDocument/2006/relationships/image" Target="media/image26.e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0.bin"/><Relationship Id="rId79" Type="http://schemas.openxmlformats.org/officeDocument/2006/relationships/image" Target="media/image40.wmf"/><Relationship Id="rId102" Type="http://schemas.openxmlformats.org/officeDocument/2006/relationships/image" Target="media/image54.wmf"/><Relationship Id="rId123" Type="http://schemas.openxmlformats.org/officeDocument/2006/relationships/oleObject" Target="embeddings/oleObject49.bin"/><Relationship Id="rId128" Type="http://schemas.openxmlformats.org/officeDocument/2006/relationships/oleObject" Target="embeddings/oleObject51.bin"/><Relationship Id="rId144" Type="http://schemas.openxmlformats.org/officeDocument/2006/relationships/image" Target="media/image78.wmf"/><Relationship Id="rId149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90" Type="http://schemas.openxmlformats.org/officeDocument/2006/relationships/image" Target="media/image47.jpeg"/><Relationship Id="rId95" Type="http://schemas.openxmlformats.org/officeDocument/2006/relationships/oleObject" Target="embeddings/oleObject38.bin"/><Relationship Id="rId160" Type="http://schemas.openxmlformats.org/officeDocument/2006/relationships/oleObject" Target="embeddings/oleObject66.bin"/><Relationship Id="rId165" Type="http://schemas.openxmlformats.org/officeDocument/2006/relationships/oleObject" Target="embeddings/oleObject68.bin"/><Relationship Id="rId181" Type="http://schemas.openxmlformats.org/officeDocument/2006/relationships/image" Target="media/image98.wmf"/><Relationship Id="rId186" Type="http://schemas.openxmlformats.org/officeDocument/2006/relationships/oleObject" Target="embeddings/oleObject78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64" Type="http://schemas.openxmlformats.org/officeDocument/2006/relationships/image" Target="media/image32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45.bin"/><Relationship Id="rId118" Type="http://schemas.openxmlformats.org/officeDocument/2006/relationships/oleObject" Target="embeddings/oleObject47.bin"/><Relationship Id="rId134" Type="http://schemas.openxmlformats.org/officeDocument/2006/relationships/oleObject" Target="embeddings/oleObject54.bin"/><Relationship Id="rId139" Type="http://schemas.openxmlformats.org/officeDocument/2006/relationships/image" Target="media/image75.wmf"/><Relationship Id="rId80" Type="http://schemas.openxmlformats.org/officeDocument/2006/relationships/oleObject" Target="embeddings/oleObject33.bin"/><Relationship Id="rId85" Type="http://schemas.openxmlformats.org/officeDocument/2006/relationships/image" Target="media/image43.emf"/><Relationship Id="rId150" Type="http://schemas.openxmlformats.org/officeDocument/2006/relationships/image" Target="media/image81.wmf"/><Relationship Id="rId155" Type="http://schemas.openxmlformats.org/officeDocument/2006/relationships/image" Target="media/image84.wmf"/><Relationship Id="rId171" Type="http://schemas.openxmlformats.org/officeDocument/2006/relationships/oleObject" Target="embeddings/oleObject71.bin"/><Relationship Id="rId176" Type="http://schemas.openxmlformats.org/officeDocument/2006/relationships/image" Target="media/image95.jpeg"/><Relationship Id="rId192" Type="http://schemas.openxmlformats.org/officeDocument/2006/relationships/footer" Target="footer2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59" Type="http://schemas.openxmlformats.org/officeDocument/2006/relationships/image" Target="media/image29.emf"/><Relationship Id="rId103" Type="http://schemas.openxmlformats.org/officeDocument/2006/relationships/oleObject" Target="embeddings/oleObject41.bin"/><Relationship Id="rId108" Type="http://schemas.openxmlformats.org/officeDocument/2006/relationships/oleObject" Target="embeddings/oleObject43.bin"/><Relationship Id="rId124" Type="http://schemas.openxmlformats.org/officeDocument/2006/relationships/image" Target="media/image67.emf"/><Relationship Id="rId129" Type="http://schemas.openxmlformats.org/officeDocument/2006/relationships/image" Target="media/image70.wmf"/><Relationship Id="rId54" Type="http://schemas.openxmlformats.org/officeDocument/2006/relationships/oleObject" Target="embeddings/oleObject21.bin"/><Relationship Id="rId70" Type="http://schemas.openxmlformats.org/officeDocument/2006/relationships/image" Target="media/image35.jpeg"/><Relationship Id="rId75" Type="http://schemas.openxmlformats.org/officeDocument/2006/relationships/image" Target="media/image38.wmf"/><Relationship Id="rId91" Type="http://schemas.microsoft.com/office/2007/relationships/hdphoto" Target="media/hdphoto1.wdp"/><Relationship Id="rId96" Type="http://schemas.openxmlformats.org/officeDocument/2006/relationships/image" Target="media/image50.jpeg"/><Relationship Id="rId140" Type="http://schemas.openxmlformats.org/officeDocument/2006/relationships/oleObject" Target="embeddings/oleObject57.bin"/><Relationship Id="rId145" Type="http://schemas.openxmlformats.org/officeDocument/2006/relationships/oleObject" Target="embeddings/oleObject59.bin"/><Relationship Id="rId161" Type="http://schemas.openxmlformats.org/officeDocument/2006/relationships/image" Target="media/image87.jpeg"/><Relationship Id="rId166" Type="http://schemas.openxmlformats.org/officeDocument/2006/relationships/image" Target="media/image90.wmf"/><Relationship Id="rId182" Type="http://schemas.openxmlformats.org/officeDocument/2006/relationships/oleObject" Target="embeddings/oleObject76.bin"/><Relationship Id="rId187" Type="http://schemas.openxmlformats.org/officeDocument/2006/relationships/image" Target="media/image101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49" Type="http://schemas.openxmlformats.org/officeDocument/2006/relationships/image" Target="media/image24.wmf"/><Relationship Id="rId114" Type="http://schemas.openxmlformats.org/officeDocument/2006/relationships/image" Target="media/image61.jpeg"/><Relationship Id="rId119" Type="http://schemas.openxmlformats.org/officeDocument/2006/relationships/image" Target="media/image64.wmf"/><Relationship Id="rId44" Type="http://schemas.openxmlformats.org/officeDocument/2006/relationships/image" Target="media/image21.emf"/><Relationship Id="rId60" Type="http://schemas.openxmlformats.org/officeDocument/2006/relationships/oleObject" Target="embeddings/oleObject24.bin"/><Relationship Id="rId65" Type="http://schemas.openxmlformats.org/officeDocument/2006/relationships/oleObject" Target="embeddings/oleObject26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2.bin"/><Relationship Id="rId135" Type="http://schemas.openxmlformats.org/officeDocument/2006/relationships/image" Target="media/image73.wmf"/><Relationship Id="rId151" Type="http://schemas.openxmlformats.org/officeDocument/2006/relationships/oleObject" Target="embeddings/oleObject62.bin"/><Relationship Id="rId156" Type="http://schemas.openxmlformats.org/officeDocument/2006/relationships/oleObject" Target="embeddings/oleObject64.bin"/><Relationship Id="rId177" Type="http://schemas.openxmlformats.org/officeDocument/2006/relationships/image" Target="media/image96.emf"/><Relationship Id="rId172" Type="http://schemas.openxmlformats.org/officeDocument/2006/relationships/image" Target="media/image93.wmf"/><Relationship Id="rId193" Type="http://schemas.openxmlformats.org/officeDocument/2006/relationships/fontTable" Target="fontTable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58.jpeg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7.emf"/><Relationship Id="rId76" Type="http://schemas.openxmlformats.org/officeDocument/2006/relationships/oleObject" Target="embeddings/oleObject31.bin"/><Relationship Id="rId97" Type="http://schemas.openxmlformats.org/officeDocument/2006/relationships/image" Target="media/image51.wmf"/><Relationship Id="rId104" Type="http://schemas.openxmlformats.org/officeDocument/2006/relationships/image" Target="media/image55.jpeg"/><Relationship Id="rId120" Type="http://schemas.openxmlformats.org/officeDocument/2006/relationships/oleObject" Target="embeddings/oleObject48.bin"/><Relationship Id="rId125" Type="http://schemas.openxmlformats.org/officeDocument/2006/relationships/oleObject" Target="embeddings/oleObject50.bin"/><Relationship Id="rId141" Type="http://schemas.openxmlformats.org/officeDocument/2006/relationships/image" Target="media/image76.wmf"/><Relationship Id="rId146" Type="http://schemas.openxmlformats.org/officeDocument/2006/relationships/image" Target="media/image79.wmf"/><Relationship Id="rId167" Type="http://schemas.openxmlformats.org/officeDocument/2006/relationships/oleObject" Target="embeddings/oleObject69.bin"/><Relationship Id="rId188" Type="http://schemas.openxmlformats.org/officeDocument/2006/relationships/oleObject" Target="embeddings/oleObject79.bin"/><Relationship Id="rId7" Type="http://schemas.openxmlformats.org/officeDocument/2006/relationships/endnotes" Target="endnotes.xml"/><Relationship Id="rId71" Type="http://schemas.openxmlformats.org/officeDocument/2006/relationships/image" Target="media/image36.wmf"/><Relationship Id="rId92" Type="http://schemas.openxmlformats.org/officeDocument/2006/relationships/image" Target="media/image48.wmf"/><Relationship Id="rId162" Type="http://schemas.openxmlformats.org/officeDocument/2006/relationships/image" Target="media/image88.wmf"/><Relationship Id="rId183" Type="http://schemas.openxmlformats.org/officeDocument/2006/relationships/image" Target="media/image99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3.wmf"/><Relationship Id="rId87" Type="http://schemas.openxmlformats.org/officeDocument/2006/relationships/image" Target="media/image44.jpeg"/><Relationship Id="rId110" Type="http://schemas.openxmlformats.org/officeDocument/2006/relationships/image" Target="media/image59.emf"/><Relationship Id="rId115" Type="http://schemas.openxmlformats.org/officeDocument/2006/relationships/image" Target="media/image62.emf"/><Relationship Id="rId131" Type="http://schemas.openxmlformats.org/officeDocument/2006/relationships/image" Target="media/image71.wmf"/><Relationship Id="rId136" Type="http://schemas.openxmlformats.org/officeDocument/2006/relationships/oleObject" Target="embeddings/oleObject55.bin"/><Relationship Id="rId157" Type="http://schemas.openxmlformats.org/officeDocument/2006/relationships/image" Target="media/image85.wmf"/><Relationship Id="rId178" Type="http://schemas.openxmlformats.org/officeDocument/2006/relationships/oleObject" Target="embeddings/oleObject74.bin"/><Relationship Id="rId61" Type="http://schemas.openxmlformats.org/officeDocument/2006/relationships/image" Target="media/image30.jpeg"/><Relationship Id="rId82" Type="http://schemas.openxmlformats.org/officeDocument/2006/relationships/oleObject" Target="embeddings/oleObject34.bin"/><Relationship Id="rId152" Type="http://schemas.openxmlformats.org/officeDocument/2006/relationships/image" Target="media/image82.emf"/><Relationship Id="rId173" Type="http://schemas.openxmlformats.org/officeDocument/2006/relationships/oleObject" Target="embeddings/oleObject72.bin"/><Relationship Id="rId194" Type="http://schemas.openxmlformats.org/officeDocument/2006/relationships/theme" Target="theme/theme1.xml"/><Relationship Id="rId19" Type="http://schemas.openxmlformats.org/officeDocument/2006/relationships/image" Target="media/image8.emf"/><Relationship Id="rId14" Type="http://schemas.openxmlformats.org/officeDocument/2006/relationships/image" Target="media/image5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9.wmf"/><Relationship Id="rId100" Type="http://schemas.openxmlformats.org/officeDocument/2006/relationships/oleObject" Target="embeddings/oleObject40.bin"/><Relationship Id="rId105" Type="http://schemas.openxmlformats.org/officeDocument/2006/relationships/image" Target="media/image56.wmf"/><Relationship Id="rId126" Type="http://schemas.openxmlformats.org/officeDocument/2006/relationships/image" Target="media/image68.jpeg"/><Relationship Id="rId147" Type="http://schemas.openxmlformats.org/officeDocument/2006/relationships/oleObject" Target="embeddings/oleObject60.bin"/><Relationship Id="rId168" Type="http://schemas.openxmlformats.org/officeDocument/2006/relationships/image" Target="media/image91.wmf"/><Relationship Id="rId8" Type="http://schemas.openxmlformats.org/officeDocument/2006/relationships/image" Target="media/image1.jpeg"/><Relationship Id="rId51" Type="http://schemas.openxmlformats.org/officeDocument/2006/relationships/image" Target="media/image25.emf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37.bin"/><Relationship Id="rId98" Type="http://schemas.openxmlformats.org/officeDocument/2006/relationships/oleObject" Target="embeddings/oleObject39.bin"/><Relationship Id="rId121" Type="http://schemas.openxmlformats.org/officeDocument/2006/relationships/image" Target="media/image65.jpeg"/><Relationship Id="rId142" Type="http://schemas.openxmlformats.org/officeDocument/2006/relationships/oleObject" Target="embeddings/oleObject58.bin"/><Relationship Id="rId163" Type="http://schemas.openxmlformats.org/officeDocument/2006/relationships/oleObject" Target="embeddings/oleObject67.bin"/><Relationship Id="rId184" Type="http://schemas.openxmlformats.org/officeDocument/2006/relationships/oleObject" Target="embeddings/oleObject77.bin"/><Relationship Id="rId189" Type="http://schemas.openxmlformats.org/officeDocument/2006/relationships/header" Target="header1.xml"/><Relationship Id="rId3" Type="http://schemas.microsoft.com/office/2007/relationships/stylesWithEffects" Target="stylesWithEffects.xml"/><Relationship Id="rId25" Type="http://schemas.openxmlformats.org/officeDocument/2006/relationships/image" Target="media/image11.wmf"/><Relationship Id="rId46" Type="http://schemas.openxmlformats.org/officeDocument/2006/relationships/image" Target="media/image22.jpeg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46.bin"/><Relationship Id="rId137" Type="http://schemas.openxmlformats.org/officeDocument/2006/relationships/image" Target="media/image74.wmf"/><Relationship Id="rId158" Type="http://schemas.openxmlformats.org/officeDocument/2006/relationships/oleObject" Target="embeddings/oleObject65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62" Type="http://schemas.openxmlformats.org/officeDocument/2006/relationships/image" Target="media/image31.wmf"/><Relationship Id="rId83" Type="http://schemas.openxmlformats.org/officeDocument/2006/relationships/image" Target="media/image42.emf"/><Relationship Id="rId88" Type="http://schemas.openxmlformats.org/officeDocument/2006/relationships/image" Target="media/image45.jpeg"/><Relationship Id="rId111" Type="http://schemas.openxmlformats.org/officeDocument/2006/relationships/oleObject" Target="embeddings/oleObject44.bin"/><Relationship Id="rId132" Type="http://schemas.openxmlformats.org/officeDocument/2006/relationships/oleObject" Target="embeddings/oleObject53.bin"/><Relationship Id="rId153" Type="http://schemas.openxmlformats.org/officeDocument/2006/relationships/oleObject" Target="embeddings/oleObject63.bin"/><Relationship Id="rId174" Type="http://schemas.openxmlformats.org/officeDocument/2006/relationships/image" Target="media/image94.wmf"/><Relationship Id="rId179" Type="http://schemas.openxmlformats.org/officeDocument/2006/relationships/image" Target="media/image97.emf"/><Relationship Id="rId190" Type="http://schemas.openxmlformats.org/officeDocument/2006/relationships/footer" Target="footer1.xml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8.emf"/><Relationship Id="rId106" Type="http://schemas.openxmlformats.org/officeDocument/2006/relationships/oleObject" Target="embeddings/oleObject42.bin"/><Relationship Id="rId127" Type="http://schemas.openxmlformats.org/officeDocument/2006/relationships/image" Target="media/image69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7.wmf"/><Relationship Id="rId78" Type="http://schemas.openxmlformats.org/officeDocument/2006/relationships/oleObject" Target="embeddings/oleObject32.bin"/><Relationship Id="rId94" Type="http://schemas.openxmlformats.org/officeDocument/2006/relationships/image" Target="media/image49.wmf"/><Relationship Id="rId99" Type="http://schemas.openxmlformats.org/officeDocument/2006/relationships/image" Target="media/image52.wmf"/><Relationship Id="rId101" Type="http://schemas.openxmlformats.org/officeDocument/2006/relationships/image" Target="media/image53.jpeg"/><Relationship Id="rId122" Type="http://schemas.openxmlformats.org/officeDocument/2006/relationships/image" Target="media/image66.emf"/><Relationship Id="rId143" Type="http://schemas.openxmlformats.org/officeDocument/2006/relationships/image" Target="media/image77.jpeg"/><Relationship Id="rId148" Type="http://schemas.openxmlformats.org/officeDocument/2006/relationships/image" Target="media/image80.wmf"/><Relationship Id="rId164" Type="http://schemas.openxmlformats.org/officeDocument/2006/relationships/image" Target="media/image89.wmf"/><Relationship Id="rId169" Type="http://schemas.openxmlformats.org/officeDocument/2006/relationships/oleObject" Target="embeddings/oleObject70.bin"/><Relationship Id="rId185" Type="http://schemas.openxmlformats.org/officeDocument/2006/relationships/image" Target="media/image100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80" Type="http://schemas.openxmlformats.org/officeDocument/2006/relationships/oleObject" Target="embeddings/oleObject75.bin"/><Relationship Id="rId26" Type="http://schemas.openxmlformats.org/officeDocument/2006/relationships/oleObject" Target="embeddings/oleObject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199</TotalTime>
  <Pages>16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7257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109</cp:revision>
  <cp:lastPrinted>2016-07-15T04:27:00Z</cp:lastPrinted>
  <dcterms:created xsi:type="dcterms:W3CDTF">2016-07-25T04:54:00Z</dcterms:created>
  <dcterms:modified xsi:type="dcterms:W3CDTF">2016-10-25T00:02:00Z</dcterms:modified>
</cp:coreProperties>
</file>