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482C6" w14:textId="77777777" w:rsidR="00A62A90" w:rsidRDefault="00A62A90" w:rsidP="00A62A90">
      <w:pPr>
        <w:pStyle w:val="Psectionheading"/>
      </w:pPr>
      <w:r>
        <w:t>Multiple-choice section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95"/>
        <w:gridCol w:w="994"/>
        <w:gridCol w:w="995"/>
        <w:gridCol w:w="994"/>
        <w:gridCol w:w="996"/>
        <w:gridCol w:w="994"/>
        <w:gridCol w:w="994"/>
        <w:gridCol w:w="997"/>
        <w:gridCol w:w="995"/>
      </w:tblGrid>
      <w:tr w:rsidR="00A62A90" w14:paraId="4A04C5DB" w14:textId="77777777" w:rsidTr="001F0A9B">
        <w:tc>
          <w:tcPr>
            <w:tcW w:w="1126" w:type="dxa"/>
          </w:tcPr>
          <w:p w14:paraId="1E79919E" w14:textId="77777777" w:rsidR="00A62A90" w:rsidRPr="00107948" w:rsidRDefault="00A62A90" w:rsidP="00CA5435">
            <w:pPr>
              <w:pStyle w:val="Ptabletext"/>
              <w:rPr>
                <w:rStyle w:val="Cquestionpartlabelbold"/>
              </w:rPr>
            </w:pPr>
            <w:r w:rsidRPr="00107948">
              <w:rPr>
                <w:rStyle w:val="Cquestionpartlabelbold"/>
              </w:rPr>
              <w:t>Question</w:t>
            </w:r>
          </w:p>
        </w:tc>
        <w:tc>
          <w:tcPr>
            <w:tcW w:w="995" w:type="dxa"/>
          </w:tcPr>
          <w:p w14:paraId="38D409E7" w14:textId="77777777" w:rsidR="00A62A90" w:rsidRDefault="00A62A90" w:rsidP="00CA5435">
            <w:pPr>
              <w:pStyle w:val="Ptabletext"/>
            </w:pPr>
            <w:r>
              <w:t>1</w:t>
            </w:r>
          </w:p>
        </w:tc>
        <w:tc>
          <w:tcPr>
            <w:tcW w:w="994" w:type="dxa"/>
          </w:tcPr>
          <w:p w14:paraId="398CC2E7" w14:textId="77777777" w:rsidR="00A62A90" w:rsidRDefault="00A62A90" w:rsidP="00CA5435">
            <w:pPr>
              <w:pStyle w:val="Ptabletext"/>
            </w:pPr>
            <w:r>
              <w:t>2</w:t>
            </w:r>
          </w:p>
        </w:tc>
        <w:tc>
          <w:tcPr>
            <w:tcW w:w="995" w:type="dxa"/>
          </w:tcPr>
          <w:p w14:paraId="681DE58B" w14:textId="77777777" w:rsidR="00A62A90" w:rsidRDefault="00A62A90" w:rsidP="00CA5435">
            <w:pPr>
              <w:pStyle w:val="Ptabletext"/>
            </w:pPr>
            <w:r>
              <w:t>3</w:t>
            </w:r>
          </w:p>
        </w:tc>
        <w:tc>
          <w:tcPr>
            <w:tcW w:w="994" w:type="dxa"/>
          </w:tcPr>
          <w:p w14:paraId="5DFBE63A" w14:textId="77777777" w:rsidR="00A62A90" w:rsidRDefault="00A62A90" w:rsidP="00CA5435">
            <w:pPr>
              <w:pStyle w:val="Ptabletext"/>
            </w:pPr>
            <w:r>
              <w:t>4</w:t>
            </w:r>
          </w:p>
        </w:tc>
        <w:tc>
          <w:tcPr>
            <w:tcW w:w="996" w:type="dxa"/>
          </w:tcPr>
          <w:p w14:paraId="23BC2C05" w14:textId="77777777" w:rsidR="00A62A90" w:rsidRDefault="00A62A90" w:rsidP="00CA5435">
            <w:pPr>
              <w:pStyle w:val="Ptabletext"/>
            </w:pPr>
            <w:r>
              <w:t>5</w:t>
            </w:r>
          </w:p>
        </w:tc>
        <w:tc>
          <w:tcPr>
            <w:tcW w:w="994" w:type="dxa"/>
          </w:tcPr>
          <w:p w14:paraId="04F17358" w14:textId="77777777" w:rsidR="00A62A90" w:rsidRDefault="00A62A90" w:rsidP="00CA5435">
            <w:pPr>
              <w:pStyle w:val="Ptabletext"/>
            </w:pPr>
            <w:r>
              <w:t>6</w:t>
            </w:r>
          </w:p>
        </w:tc>
        <w:tc>
          <w:tcPr>
            <w:tcW w:w="994" w:type="dxa"/>
          </w:tcPr>
          <w:p w14:paraId="3DE29AEF" w14:textId="77777777" w:rsidR="00A62A90" w:rsidRDefault="00A62A90" w:rsidP="00CA5435">
            <w:pPr>
              <w:pStyle w:val="Ptabletext"/>
            </w:pPr>
            <w:r>
              <w:t>7</w:t>
            </w:r>
          </w:p>
        </w:tc>
        <w:tc>
          <w:tcPr>
            <w:tcW w:w="997" w:type="dxa"/>
          </w:tcPr>
          <w:p w14:paraId="395EA3DB" w14:textId="77777777" w:rsidR="00A62A90" w:rsidRDefault="00A62A90" w:rsidP="00CA5435">
            <w:pPr>
              <w:pStyle w:val="Ptabletext"/>
            </w:pPr>
            <w:r>
              <w:t>8</w:t>
            </w:r>
          </w:p>
        </w:tc>
        <w:tc>
          <w:tcPr>
            <w:tcW w:w="995" w:type="dxa"/>
          </w:tcPr>
          <w:p w14:paraId="7EC0EB03" w14:textId="77777777" w:rsidR="00A62A90" w:rsidRDefault="00A62A90" w:rsidP="00CA5435">
            <w:pPr>
              <w:pStyle w:val="Ptabletext"/>
            </w:pPr>
            <w:r>
              <w:t>9</w:t>
            </w:r>
          </w:p>
        </w:tc>
      </w:tr>
      <w:tr w:rsidR="001F0A9B" w14:paraId="4A513788" w14:textId="77777777" w:rsidTr="001F0A9B">
        <w:tc>
          <w:tcPr>
            <w:tcW w:w="1126" w:type="dxa"/>
          </w:tcPr>
          <w:p w14:paraId="34272E76" w14:textId="77777777" w:rsidR="001F0A9B" w:rsidRPr="00107948" w:rsidRDefault="001F0A9B" w:rsidP="00CA5435">
            <w:pPr>
              <w:pStyle w:val="Ptabletext"/>
              <w:rPr>
                <w:rStyle w:val="Cquestionpartlabelbold"/>
              </w:rPr>
            </w:pPr>
            <w:r w:rsidRPr="00107948">
              <w:rPr>
                <w:rStyle w:val="Cquestionpartlabelbold"/>
              </w:rPr>
              <w:t>Answer</w:t>
            </w:r>
          </w:p>
        </w:tc>
        <w:tc>
          <w:tcPr>
            <w:tcW w:w="995" w:type="dxa"/>
            <w:vAlign w:val="center"/>
          </w:tcPr>
          <w:p w14:paraId="5E2E3EC8" w14:textId="7A3AEFEF" w:rsidR="001F0A9B" w:rsidRDefault="001F0A9B" w:rsidP="00CA5435">
            <w:pPr>
              <w:pStyle w:val="Ptabletext"/>
            </w:pPr>
            <w:r w:rsidRPr="00B15584">
              <w:t>D</w:t>
            </w:r>
          </w:p>
        </w:tc>
        <w:tc>
          <w:tcPr>
            <w:tcW w:w="994" w:type="dxa"/>
            <w:vAlign w:val="center"/>
          </w:tcPr>
          <w:p w14:paraId="2F2B574C" w14:textId="07012CDD" w:rsidR="001F0A9B" w:rsidRDefault="001F0A9B" w:rsidP="00CA5435">
            <w:pPr>
              <w:pStyle w:val="Ptabletext"/>
            </w:pPr>
            <w:r w:rsidRPr="00B15584">
              <w:t>C</w:t>
            </w:r>
          </w:p>
        </w:tc>
        <w:tc>
          <w:tcPr>
            <w:tcW w:w="995" w:type="dxa"/>
            <w:vAlign w:val="center"/>
          </w:tcPr>
          <w:p w14:paraId="2CC0D3E1" w14:textId="77457A24" w:rsidR="001F0A9B" w:rsidRDefault="001F0A9B" w:rsidP="00CA5435">
            <w:pPr>
              <w:pStyle w:val="Ptabletext"/>
            </w:pPr>
            <w:r>
              <w:t>A</w:t>
            </w:r>
          </w:p>
        </w:tc>
        <w:tc>
          <w:tcPr>
            <w:tcW w:w="994" w:type="dxa"/>
            <w:vAlign w:val="center"/>
          </w:tcPr>
          <w:p w14:paraId="7C8D2D56" w14:textId="2129C514" w:rsidR="001F0A9B" w:rsidRDefault="001F0A9B" w:rsidP="00CA5435">
            <w:pPr>
              <w:pStyle w:val="Ptabletext"/>
            </w:pPr>
            <w:r>
              <w:t>B</w:t>
            </w:r>
          </w:p>
        </w:tc>
        <w:tc>
          <w:tcPr>
            <w:tcW w:w="996" w:type="dxa"/>
            <w:vAlign w:val="center"/>
          </w:tcPr>
          <w:p w14:paraId="4F112AD6" w14:textId="1FDEBDB0" w:rsidR="001F0A9B" w:rsidRDefault="001F0A9B" w:rsidP="00CA5435">
            <w:pPr>
              <w:pStyle w:val="Ptabletext"/>
            </w:pPr>
            <w:r>
              <w:t>C</w:t>
            </w:r>
          </w:p>
        </w:tc>
        <w:tc>
          <w:tcPr>
            <w:tcW w:w="994" w:type="dxa"/>
            <w:vAlign w:val="center"/>
          </w:tcPr>
          <w:p w14:paraId="60A5317A" w14:textId="4354B499" w:rsidR="001F0A9B" w:rsidRDefault="001F0A9B" w:rsidP="00CA5435">
            <w:pPr>
              <w:pStyle w:val="Ptabletext"/>
            </w:pPr>
            <w:r w:rsidRPr="00B15584">
              <w:t>C</w:t>
            </w:r>
          </w:p>
        </w:tc>
        <w:tc>
          <w:tcPr>
            <w:tcW w:w="994" w:type="dxa"/>
            <w:vAlign w:val="center"/>
          </w:tcPr>
          <w:p w14:paraId="3C67F814" w14:textId="77D24E00" w:rsidR="001F0A9B" w:rsidRDefault="001F0A9B" w:rsidP="00CA5435">
            <w:pPr>
              <w:pStyle w:val="Ptabletext"/>
            </w:pPr>
            <w:r w:rsidRPr="00B15584">
              <w:t>B</w:t>
            </w:r>
          </w:p>
        </w:tc>
        <w:tc>
          <w:tcPr>
            <w:tcW w:w="997" w:type="dxa"/>
            <w:vAlign w:val="center"/>
          </w:tcPr>
          <w:p w14:paraId="7BA4DA2C" w14:textId="64C54E9B" w:rsidR="001F0A9B" w:rsidRDefault="001F0A9B" w:rsidP="00CA5435">
            <w:pPr>
              <w:pStyle w:val="Ptabletext"/>
            </w:pPr>
            <w:r w:rsidRPr="00B15584">
              <w:t>D</w:t>
            </w:r>
          </w:p>
        </w:tc>
        <w:tc>
          <w:tcPr>
            <w:tcW w:w="995" w:type="dxa"/>
            <w:vAlign w:val="center"/>
          </w:tcPr>
          <w:p w14:paraId="7E52D20D" w14:textId="5151FB30" w:rsidR="001F0A9B" w:rsidRDefault="001F0A9B" w:rsidP="00CA5435">
            <w:pPr>
              <w:pStyle w:val="Ptabletext"/>
            </w:pPr>
            <w:r>
              <w:t>C</w:t>
            </w:r>
          </w:p>
        </w:tc>
      </w:tr>
    </w:tbl>
    <w:p w14:paraId="28CC2B28" w14:textId="77777777" w:rsidR="00A62A90" w:rsidRDefault="00A62A90" w:rsidP="00A62A90">
      <w:pPr>
        <w:pStyle w:val="Ptabletext"/>
      </w:pPr>
    </w:p>
    <w:p w14:paraId="18A9D8D9" w14:textId="40AA0A08" w:rsidR="00B44454" w:rsidRDefault="00B44454" w:rsidP="00B44454">
      <w:pPr>
        <w:pStyle w:val="Pquestionheadingmc1stafterhead"/>
      </w:pPr>
      <w:r>
        <w:t>Question 1</w:t>
      </w:r>
      <w:r>
        <w:tab/>
        <w:t>[2.6]</w:t>
      </w:r>
      <w:r w:rsidR="00F8383E">
        <w:t xml:space="preserve"> </w:t>
      </w:r>
      <w:r w:rsidR="00F8383E">
        <w:rPr>
          <w:highlight w:val="lightGray"/>
        </w:rPr>
        <w:t>[10A]</w:t>
      </w:r>
      <w:r w:rsidR="00F8383E">
        <w:softHyphen/>
      </w:r>
      <w:r w:rsidR="00F8383E">
        <w:softHyphen/>
      </w:r>
    </w:p>
    <w:p w14:paraId="15836F86" w14:textId="77777777" w:rsidR="00A62A90" w:rsidRPr="00A55C91" w:rsidRDefault="00A62A90" w:rsidP="00A55C91">
      <w:pPr>
        <w:pStyle w:val="PQuestionheadingmcanswer"/>
      </w:pPr>
      <w:r w:rsidRPr="00A55C91">
        <w:t>D</w:t>
      </w:r>
    </w:p>
    <w:p w14:paraId="7FB2F709" w14:textId="77777777" w:rsidR="001F0A9B" w:rsidRPr="00D11691" w:rsidRDefault="001F0A9B" w:rsidP="001F0A9B">
      <w:pPr>
        <w:pStyle w:val="Pquestiontextmainstem"/>
      </w:pPr>
      <w:r w:rsidRPr="00D11691">
        <w:t xml:space="preserve">10A: mean = </w:t>
      </w:r>
      <w:r w:rsidRPr="00E80BAA">
        <w:object w:dxaOrig="2320" w:dyaOrig="580" w14:anchorId="7521DB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15pt;height:27.95pt" o:ole="">
            <v:imagedata r:id="rId8" o:title=""/>
          </v:shape>
          <o:OLEObject Type="Embed" ProgID="Equation.3" ShapeID="_x0000_i1025" DrawAspect="Content" ObjectID="_1538844097" r:id="rId9"/>
        </w:object>
      </w:r>
    </w:p>
    <w:p w14:paraId="0FBC1573" w14:textId="77777777" w:rsidR="001F0A9B" w:rsidRPr="00D11691" w:rsidRDefault="001F0A9B" w:rsidP="001F0A9B">
      <w:pPr>
        <w:pStyle w:val="Pquestiontextmainstem"/>
      </w:pPr>
      <w:r w:rsidRPr="00D11691">
        <w:t xml:space="preserve">10B: mean = </w:t>
      </w:r>
      <w:r w:rsidRPr="00004C13">
        <w:rPr>
          <w:position w:val="-24"/>
        </w:rPr>
        <w:object w:dxaOrig="2580" w:dyaOrig="620" w14:anchorId="2EFECAB3">
          <v:shape id="_x0000_i1026" type="#_x0000_t75" style="width:130.05pt;height:31.15pt" o:ole="">
            <v:imagedata r:id="rId10" o:title=""/>
          </v:shape>
          <o:OLEObject Type="Embed" ProgID="Equation.3" ShapeID="_x0000_i1026" DrawAspect="Content" ObjectID="_1538844098" r:id="rId11"/>
        </w:object>
      </w:r>
    </w:p>
    <w:p w14:paraId="5DC70D75" w14:textId="77777777" w:rsidR="00A62A90" w:rsidRPr="00A01952" w:rsidRDefault="00A62A90" w:rsidP="00A62A90">
      <w:pPr>
        <w:pStyle w:val="Pquestionheadingmc"/>
      </w:pPr>
      <w:r w:rsidRPr="00A01952">
        <w:t>Question 2</w:t>
      </w:r>
      <w:r w:rsidRPr="00A01952">
        <w:tab/>
        <w:t>[2.3]</w:t>
      </w:r>
    </w:p>
    <w:p w14:paraId="385C25D5" w14:textId="77777777" w:rsidR="00A62A90" w:rsidRPr="00A55C91" w:rsidRDefault="00A62A90" w:rsidP="00A55C91">
      <w:pPr>
        <w:pStyle w:val="PQuestionheadingmcanswer"/>
        <w:rPr>
          <w:rStyle w:val="Cmarkslabel"/>
          <w:b/>
          <w:i w:val="0"/>
        </w:rPr>
      </w:pPr>
      <w:r w:rsidRPr="00A55C91">
        <w:rPr>
          <w:rStyle w:val="Cmarkslabel"/>
          <w:b/>
          <w:i w:val="0"/>
        </w:rPr>
        <w:t>C</w:t>
      </w:r>
    </w:p>
    <w:p w14:paraId="42243E89" w14:textId="77777777" w:rsidR="00A62A90" w:rsidRDefault="00A62A90" w:rsidP="00A62A90">
      <w:pPr>
        <w:pStyle w:val="Pquestiontextmainstem"/>
      </w:pPr>
      <w:r>
        <w:t>As the maximum temperature reached may not have occurred at one of the times when the measurements were recorded you cannot say with any certainty what that value would have been.</w:t>
      </w:r>
    </w:p>
    <w:p w14:paraId="037FE5AA" w14:textId="77777777" w:rsidR="00A62A90" w:rsidRPr="00A01952" w:rsidRDefault="00A62A90" w:rsidP="00A62A90">
      <w:pPr>
        <w:pStyle w:val="Pquestionheadingmc"/>
      </w:pPr>
      <w:r w:rsidRPr="00A01952">
        <w:t>Question 3</w:t>
      </w:r>
      <w:r w:rsidRPr="00A01952">
        <w:tab/>
        <w:t>[2.5]</w:t>
      </w:r>
    </w:p>
    <w:p w14:paraId="5C9A60B4" w14:textId="77777777" w:rsidR="00A62A90" w:rsidRPr="00A55C91" w:rsidRDefault="00A62A90" w:rsidP="00A55C91">
      <w:pPr>
        <w:pStyle w:val="PQuestionheadingmcanswer"/>
        <w:rPr>
          <w:rStyle w:val="Cmarkslabel"/>
          <w:b/>
          <w:i w:val="0"/>
        </w:rPr>
      </w:pPr>
      <w:r w:rsidRPr="00A55C91">
        <w:rPr>
          <w:rStyle w:val="Cmarkslabel"/>
          <w:b/>
          <w:i w:val="0"/>
        </w:rPr>
        <w:t>A</w:t>
      </w:r>
    </w:p>
    <w:p w14:paraId="297CD134" w14:textId="77777777" w:rsidR="00A62A90" w:rsidRDefault="00A62A90" w:rsidP="00A62A90">
      <w:pPr>
        <w:pStyle w:val="Pquestiontextmainstem"/>
      </w:pPr>
      <w:r w:rsidRPr="00CB7AC5">
        <w:rPr>
          <w:rStyle w:val="Cmathsexpressions"/>
          <w:rFonts w:eastAsiaTheme="majorEastAsia"/>
        </w:rPr>
        <w:t>Q</w:t>
      </w:r>
      <w:r w:rsidRPr="00E45FE3">
        <w:rPr>
          <w:rStyle w:val="CSubscript"/>
        </w:rPr>
        <w:t>L</w:t>
      </w:r>
      <w:r>
        <w:t xml:space="preserve"> = 1.5, median = 3 and </w:t>
      </w:r>
      <w:r w:rsidRPr="00CB7AC5">
        <w:rPr>
          <w:rStyle w:val="Cmathsexpressions"/>
          <w:rFonts w:eastAsiaTheme="majorEastAsia"/>
        </w:rPr>
        <w:t>Q</w:t>
      </w:r>
      <w:r w:rsidRPr="00E45FE3">
        <w:rPr>
          <w:rStyle w:val="CSubscript"/>
        </w:rPr>
        <w:t>U</w:t>
      </w:r>
      <w:r>
        <w:t xml:space="preserve"> = 5</w:t>
      </w:r>
    </w:p>
    <w:p w14:paraId="34727C60" w14:textId="77777777" w:rsidR="00A62A90" w:rsidRPr="00A01952" w:rsidRDefault="00A62A90" w:rsidP="00A62A90">
      <w:pPr>
        <w:pStyle w:val="Pquestionheadingmc"/>
      </w:pPr>
      <w:r w:rsidRPr="00A01952">
        <w:t>Question 4</w:t>
      </w:r>
      <w:r w:rsidRPr="00A01952">
        <w:tab/>
        <w:t>[2.2]</w:t>
      </w:r>
    </w:p>
    <w:p w14:paraId="03E6D08C" w14:textId="77777777" w:rsidR="00742DFE" w:rsidRPr="0021138A" w:rsidRDefault="00742DFE" w:rsidP="00742DFE">
      <w:pPr>
        <w:rPr>
          <w:b/>
        </w:rPr>
      </w:pPr>
      <w:r w:rsidRPr="0021138A">
        <w:rPr>
          <w:b/>
        </w:rPr>
        <w:t>B</w:t>
      </w:r>
    </w:p>
    <w:p w14:paraId="48DB2C21" w14:textId="77777777" w:rsidR="00742DFE" w:rsidRDefault="00742DFE" w:rsidP="00742DFE">
      <w:pPr>
        <w:pStyle w:val="Pquestiontextmainstem"/>
      </w:pPr>
      <w:r>
        <w:t>The relationship is negative as the points fall from top left to bottom right. They are slightly scattered so we would say a moderately strong negative linear relationship.</w:t>
      </w:r>
    </w:p>
    <w:p w14:paraId="6F6C3CF3" w14:textId="77777777" w:rsidR="00A27B91" w:rsidRDefault="00A27B91" w:rsidP="00A27B91">
      <w:pPr>
        <w:pStyle w:val="Pquestionheadingmc"/>
      </w:pPr>
      <w:r>
        <w:t>Question 5</w:t>
      </w:r>
      <w:r>
        <w:tab/>
        <w:t>[2.2]</w:t>
      </w:r>
    </w:p>
    <w:p w14:paraId="50372971" w14:textId="30760399" w:rsidR="00A27B91" w:rsidRPr="0021138A" w:rsidRDefault="001F0A9B" w:rsidP="00A27B91">
      <w:pPr>
        <w:rPr>
          <w:b/>
        </w:rPr>
      </w:pPr>
      <w:r>
        <w:rPr>
          <w:b/>
        </w:rPr>
        <w:t>C</w:t>
      </w:r>
    </w:p>
    <w:p w14:paraId="0EE27F09" w14:textId="77777777" w:rsidR="001F0A9B" w:rsidRDefault="001F0A9B" w:rsidP="001F0A9B">
      <w:pPr>
        <w:pStyle w:val="Pquestiontextmainstem"/>
      </w:pPr>
      <w:r>
        <w:t>All three have two dots far enough from the box to be considered outliers.</w:t>
      </w:r>
    </w:p>
    <w:p w14:paraId="425B53A9" w14:textId="258079EB" w:rsidR="00A62A90" w:rsidRPr="00A01952" w:rsidRDefault="007D01DD" w:rsidP="00A62A90">
      <w:pPr>
        <w:pStyle w:val="Pquestionheadingmc"/>
      </w:pPr>
      <w:r>
        <w:t>Question 6</w:t>
      </w:r>
      <w:r w:rsidR="00A62A90" w:rsidRPr="00A01952">
        <w:tab/>
        <w:t>[2.2]</w:t>
      </w:r>
    </w:p>
    <w:p w14:paraId="44A55EA6" w14:textId="546A1D5C" w:rsidR="00A62A90" w:rsidRPr="00A55C91" w:rsidRDefault="001F0A9B" w:rsidP="00A55C91">
      <w:pPr>
        <w:pStyle w:val="PQuestionheadingmcanswer"/>
        <w:rPr>
          <w:rStyle w:val="Cmarkslabel"/>
          <w:b/>
          <w:i w:val="0"/>
        </w:rPr>
      </w:pPr>
      <w:r>
        <w:rPr>
          <w:rStyle w:val="Cmarkslabel"/>
          <w:b/>
          <w:i w:val="0"/>
        </w:rPr>
        <w:t>C</w:t>
      </w:r>
    </w:p>
    <w:p w14:paraId="5F1A4CF4" w14:textId="3A794C90" w:rsidR="00A62A90" w:rsidRDefault="001F0A9B" w:rsidP="00A62A90">
      <w:pPr>
        <w:pStyle w:val="Pquestiontextmainstem"/>
      </w:pPr>
      <w:r>
        <w:rPr>
          <w:noProof/>
        </w:rPr>
        <w:drawing>
          <wp:inline distT="0" distB="0" distL="0" distR="0" wp14:anchorId="717971B7" wp14:editId="5A7AF65F">
            <wp:extent cx="2057400" cy="1816100"/>
            <wp:effectExtent l="0" t="0" r="0" b="12700"/>
            <wp:docPr id="19" name="Picture 19" descr="PM10_PR_SF_7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M10_PR_SF_7_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8DE96" w14:textId="77777777" w:rsidR="00FF3C91" w:rsidRDefault="00FF3C91" w:rsidP="007B3EF1">
      <w:pPr>
        <w:pStyle w:val="Pquestiontextmainstem"/>
      </w:pPr>
    </w:p>
    <w:p w14:paraId="71BFC43C" w14:textId="77777777" w:rsidR="00FF3C91" w:rsidRDefault="00FF3C91" w:rsidP="007B3EF1">
      <w:pPr>
        <w:pStyle w:val="Pquestiontextmainstem"/>
      </w:pPr>
    </w:p>
    <w:p w14:paraId="64D814EA" w14:textId="77777777" w:rsidR="00FF3C91" w:rsidRDefault="00FF3C91" w:rsidP="007B3EF1">
      <w:pPr>
        <w:pStyle w:val="Pquestiontextmainstem"/>
      </w:pPr>
    </w:p>
    <w:p w14:paraId="50A751EA" w14:textId="77777777" w:rsidR="00FF3C91" w:rsidRDefault="00FF3C91" w:rsidP="007B3EF1">
      <w:pPr>
        <w:pStyle w:val="Pquestiontextmainstem"/>
      </w:pPr>
    </w:p>
    <w:p w14:paraId="0F0727FA" w14:textId="2796090D" w:rsidR="00A62A90" w:rsidRPr="00A01952" w:rsidRDefault="0043490F" w:rsidP="00D21022">
      <w:pPr>
        <w:pStyle w:val="Pquestionheadingsx"/>
        <w:tabs>
          <w:tab w:val="clear" w:pos="8505"/>
        </w:tabs>
      </w:pPr>
      <w:r>
        <w:lastRenderedPageBreak/>
        <w:t>Question 7</w:t>
      </w:r>
      <w:r w:rsidR="00A62A90" w:rsidRPr="00A01952">
        <w:tab/>
        <w:t>[2.1]</w:t>
      </w:r>
    </w:p>
    <w:p w14:paraId="2095548D" w14:textId="0F37F54A" w:rsidR="00A62A90" w:rsidRPr="00A55C91" w:rsidRDefault="0043490F" w:rsidP="00A55C91">
      <w:pPr>
        <w:pStyle w:val="PQuestionheadingmcanswer"/>
        <w:rPr>
          <w:rStyle w:val="Cmarkslabel"/>
          <w:b/>
          <w:i w:val="0"/>
        </w:rPr>
      </w:pPr>
      <w:r>
        <w:rPr>
          <w:rStyle w:val="Cmarkslabel"/>
          <w:b/>
          <w:i w:val="0"/>
        </w:rPr>
        <w:t>B</w:t>
      </w:r>
    </w:p>
    <w:p w14:paraId="1BD95794" w14:textId="77777777" w:rsidR="00A62A90" w:rsidRDefault="00A62A90" w:rsidP="00A62A90">
      <w:pPr>
        <w:pStyle w:val="Pquestiontextmainstem"/>
      </w:pPr>
      <w:r>
        <w:rPr>
          <w:noProof/>
        </w:rPr>
        <w:drawing>
          <wp:inline distT="0" distB="0" distL="0" distR="0" wp14:anchorId="1956BF12" wp14:editId="2FECCC17">
            <wp:extent cx="2832100" cy="2298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FB30" w14:textId="0D57B4FF" w:rsidR="0043490F" w:rsidRDefault="0043490F" w:rsidP="00A62A90">
      <w:pPr>
        <w:pStyle w:val="Pquestiontextmainstem"/>
      </w:pPr>
      <w:r>
        <w:t>6, 12, 14</w:t>
      </w:r>
      <w:r>
        <w:tab/>
      </w:r>
    </w:p>
    <w:p w14:paraId="01C14441" w14:textId="77777777" w:rsidR="00A62A90" w:rsidRPr="00A01952" w:rsidRDefault="00A62A90" w:rsidP="00A62A90">
      <w:pPr>
        <w:pStyle w:val="Pquestionheadingmc"/>
      </w:pPr>
      <w:r w:rsidRPr="00A01952">
        <w:t>Question 8</w:t>
      </w:r>
      <w:r w:rsidRPr="00A01952">
        <w:tab/>
        <w:t>[2.2]</w:t>
      </w:r>
    </w:p>
    <w:p w14:paraId="6F08B8EB" w14:textId="77777777" w:rsidR="00962F8B" w:rsidRPr="00D21022" w:rsidRDefault="00962F8B" w:rsidP="00962F8B">
      <w:pPr>
        <w:rPr>
          <w:rStyle w:val="Cmarkslabel"/>
          <w:bCs/>
          <w:i w:val="0"/>
        </w:rPr>
      </w:pPr>
      <w:r w:rsidRPr="00D21022">
        <w:rPr>
          <w:rStyle w:val="Cmarkslabel"/>
          <w:bCs/>
          <w:i w:val="0"/>
        </w:rPr>
        <w:t>D</w:t>
      </w:r>
    </w:p>
    <w:p w14:paraId="3CAB0622" w14:textId="77777777" w:rsidR="00962F8B" w:rsidRDefault="00962F8B" w:rsidP="001644EF">
      <w:pPr>
        <w:pStyle w:val="Pquestiontextmainstem"/>
      </w:pPr>
      <w:r>
        <w:t xml:space="preserve">IQR = 37 </w:t>
      </w:r>
      <w:r w:rsidRPr="002171A2">
        <w:sym w:font="Symbol" w:char="F02D"/>
      </w:r>
      <w:r>
        <w:t xml:space="preserve"> 24 = 13 </w:t>
      </w:r>
      <w:r>
        <w:sym w:font="Symbol" w:char="F05C"/>
      </w:r>
      <w:r>
        <w:t xml:space="preserve"> </w:t>
      </w:r>
      <w:r w:rsidRPr="00DE2F10">
        <w:rPr>
          <w:b/>
        </w:rPr>
        <w:t>A</w:t>
      </w:r>
      <w:r>
        <w:t xml:space="preserve"> is correct</w:t>
      </w:r>
    </w:p>
    <w:p w14:paraId="08171C73" w14:textId="77777777" w:rsidR="00962F8B" w:rsidRDefault="00962F8B" w:rsidP="001644EF">
      <w:pPr>
        <w:pStyle w:val="Pquestiontextmainstem"/>
      </w:pPr>
      <w:r>
        <w:t xml:space="preserve">24 is the lower quartile </w:t>
      </w:r>
      <w:r>
        <w:sym w:font="Symbol" w:char="F05C"/>
      </w:r>
      <w:r>
        <w:t xml:space="preserve"> </w:t>
      </w:r>
      <w:r w:rsidRPr="00DE2F10">
        <w:rPr>
          <w:b/>
        </w:rPr>
        <w:t>B</w:t>
      </w:r>
      <w:r>
        <w:t xml:space="preserve"> is correct</w:t>
      </w:r>
    </w:p>
    <w:p w14:paraId="79AB0FF0" w14:textId="47DE6C7F" w:rsidR="00962F8B" w:rsidRDefault="001644EF" w:rsidP="001644EF">
      <w:pPr>
        <w:pStyle w:val="Pquestiontextmainstem"/>
      </w:pPr>
      <w:r>
        <w:t>A</w:t>
      </w:r>
      <w:r w:rsidR="00962F8B">
        <w:t xml:space="preserve">bout 75% of values lie below the upper quartile, which is 37 </w:t>
      </w:r>
      <w:r w:rsidR="00962F8B">
        <w:sym w:font="Symbol" w:char="F05C"/>
      </w:r>
      <w:r w:rsidR="00962F8B">
        <w:t xml:space="preserve"> </w:t>
      </w:r>
      <w:r w:rsidR="00962F8B" w:rsidRPr="00DE2F10">
        <w:rPr>
          <w:b/>
        </w:rPr>
        <w:t>C</w:t>
      </w:r>
      <w:r w:rsidR="00962F8B">
        <w:t xml:space="preserve"> is correct</w:t>
      </w:r>
    </w:p>
    <w:p w14:paraId="2A5F3020" w14:textId="66F38D47" w:rsidR="001F0A9B" w:rsidRDefault="001F0A9B" w:rsidP="001F0A9B">
      <w:r w:rsidRPr="001F0A9B">
        <w:rPr>
          <w:rStyle w:val="Cmathsexpressions"/>
        </w:rPr>
        <w:t>Q</w:t>
      </w:r>
      <w:r>
        <w:rPr>
          <w:vertAlign w:val="subscript"/>
        </w:rPr>
        <w:t>U</w:t>
      </w:r>
      <w:r>
        <w:t xml:space="preserve"> + 1.5 </w:t>
      </w:r>
      <w:r>
        <w:sym w:font="Symbol" w:char="F0B4"/>
      </w:r>
      <w:r>
        <w:t xml:space="preserve"> IQR = 37 + 19.5 = 56.5 </w:t>
      </w:r>
      <w:r>
        <w:sym w:font="Symbol" w:char="F05C"/>
      </w:r>
      <w:r>
        <w:t xml:space="preserve"> 65 is an outlier </w:t>
      </w:r>
      <w:r>
        <w:sym w:font="Symbol" w:char="F05C"/>
      </w:r>
      <w:r>
        <w:t xml:space="preserve"> </w:t>
      </w:r>
      <w:r w:rsidRPr="00DE2F10">
        <w:rPr>
          <w:b/>
        </w:rPr>
        <w:t>D</w:t>
      </w:r>
      <w:r>
        <w:t xml:space="preserve"> is incorrect</w:t>
      </w:r>
    </w:p>
    <w:p w14:paraId="464C9D72" w14:textId="77D1D668" w:rsidR="00A62A90" w:rsidRPr="00A01952" w:rsidRDefault="00A62A90" w:rsidP="00A62A90">
      <w:pPr>
        <w:pStyle w:val="Pquestionheadingmc"/>
      </w:pPr>
      <w:r w:rsidRPr="00A01952">
        <w:t>Question 9</w:t>
      </w:r>
      <w:r w:rsidRPr="00A01952">
        <w:tab/>
        <w:t>[2.8]</w:t>
      </w:r>
      <w:r w:rsidR="00F8383E">
        <w:t xml:space="preserve"> </w:t>
      </w:r>
      <w:r w:rsidR="00F8383E">
        <w:rPr>
          <w:highlight w:val="lightGray"/>
        </w:rPr>
        <w:t>[10A]</w:t>
      </w:r>
      <w:r w:rsidR="00F8383E">
        <w:softHyphen/>
      </w:r>
      <w:r w:rsidR="00F8383E">
        <w:softHyphen/>
      </w:r>
    </w:p>
    <w:p w14:paraId="0440F76F" w14:textId="77777777" w:rsidR="00A62A90" w:rsidRPr="00A55C91" w:rsidRDefault="00A62A90" w:rsidP="00A55C91">
      <w:pPr>
        <w:pStyle w:val="PQuestionheadingmcanswer"/>
        <w:rPr>
          <w:rStyle w:val="Cmarkslabel"/>
          <w:b/>
          <w:i w:val="0"/>
        </w:rPr>
      </w:pPr>
      <w:r w:rsidRPr="00A55C91">
        <w:rPr>
          <w:rStyle w:val="Cmarkslabel"/>
          <w:b/>
          <w:i w:val="0"/>
        </w:rPr>
        <w:t>C</w:t>
      </w:r>
    </w:p>
    <w:p w14:paraId="3F427A7F" w14:textId="5221213D" w:rsidR="00962F8B" w:rsidRDefault="001644EF" w:rsidP="001644EF">
      <w:pPr>
        <w:pStyle w:val="Pquestiontextmainstem"/>
      </w:pPr>
      <w:r>
        <w:t>M</w:t>
      </w:r>
      <w:r w:rsidR="00962F8B">
        <w:t>ean ≈ 3.</w:t>
      </w:r>
      <w:r>
        <w:t>3, standard deviation ≈ 2.87</w:t>
      </w:r>
    </w:p>
    <w:p w14:paraId="6497E81C" w14:textId="77777777" w:rsidR="00A62A90" w:rsidRDefault="00A62A90" w:rsidP="00A62A90">
      <w:pPr>
        <w:pStyle w:val="Psectionresults"/>
      </w:pPr>
      <w:r w:rsidRPr="00F16CD2">
        <w:t xml:space="preserve">Multiple-choice total marks:  </w:t>
      </w:r>
      <w:r>
        <w:t>9</w:t>
      </w:r>
    </w:p>
    <w:p w14:paraId="32B06AA4" w14:textId="77777777" w:rsidR="00A62A90" w:rsidRDefault="00A62A90" w:rsidP="005205E5">
      <w:pPr>
        <w:pStyle w:val="Psectionheading"/>
        <w:pageBreakBefore w:val="0"/>
      </w:pPr>
      <w:r w:rsidRPr="00F16CD2">
        <w:t>Short answer section</w:t>
      </w:r>
    </w:p>
    <w:p w14:paraId="34F7E1B5" w14:textId="5F4E3859" w:rsidR="00A62A90" w:rsidRDefault="00A62A90" w:rsidP="00A62A90">
      <w:pPr>
        <w:pStyle w:val="Pquestionheadingsx1stafterhead"/>
      </w:pPr>
      <w:r>
        <w:t>Question 10</w:t>
      </w:r>
      <w:r>
        <w:tab/>
      </w:r>
      <w:r w:rsidR="00D21022">
        <w:rPr>
          <w:rStyle w:val="Cmarkslabel"/>
        </w:rPr>
        <w:t>2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[2.1–2.7]</w:t>
      </w:r>
    </w:p>
    <w:p w14:paraId="249AA536" w14:textId="77777777" w:rsidR="00A62A90" w:rsidRPr="00D2578C" w:rsidRDefault="00A62A90" w:rsidP="00A62A90">
      <w:pPr>
        <w:pStyle w:val="Pquestiontextpartsa"/>
      </w:pPr>
      <w:r w:rsidRPr="00DE6E72">
        <w:rPr>
          <w:rStyle w:val="Cquestionpartlabelbold"/>
        </w:rPr>
        <w:t>(a)</w:t>
      </w:r>
      <w:r>
        <w:tab/>
        <w:t>A</w:t>
      </w:r>
      <w:r w:rsidRPr="00D2578C">
        <w:t xml:space="preserve"> </w:t>
      </w:r>
      <w:r w:rsidRPr="00A202C4">
        <w:rPr>
          <w:rStyle w:val="Cmathsexpressions"/>
          <w:rFonts w:eastAsiaTheme="majorEastAsia"/>
        </w:rPr>
        <w:t>cumulative frequency</w:t>
      </w:r>
      <w:r w:rsidRPr="00D2578C">
        <w:t xml:space="preserve"> curve can be used to find the five-number summary from a set of continuous data that is presented in grouped form. </w:t>
      </w:r>
    </w:p>
    <w:p w14:paraId="5BC0D4E5" w14:textId="77777777" w:rsidR="00A62A90" w:rsidRDefault="00A62A90" w:rsidP="00A62A90">
      <w:pPr>
        <w:pStyle w:val="Pquestiontextpartsa"/>
      </w:pPr>
      <w:r w:rsidRPr="00DE6E72">
        <w:rPr>
          <w:rStyle w:val="Cquestionpartlabelbold"/>
        </w:rPr>
        <w:t>(b)</w:t>
      </w:r>
      <w:r w:rsidRPr="00DE6E72">
        <w:rPr>
          <w:rStyle w:val="Cquestionpartlabelbold"/>
        </w:rPr>
        <w:tab/>
      </w:r>
      <w:r w:rsidRPr="00D2578C">
        <w:t>An</w:t>
      </w:r>
      <w:r w:rsidRPr="00DE6E72">
        <w:rPr>
          <w:rStyle w:val="Cquestionpartlabelbold"/>
        </w:rPr>
        <w:t xml:space="preserve"> </w:t>
      </w:r>
      <w:r w:rsidRPr="00A202C4">
        <w:rPr>
          <w:rStyle w:val="Cmathsexpressions"/>
          <w:rFonts w:eastAsiaTheme="majorEastAsia"/>
        </w:rPr>
        <w:t>outlier</w:t>
      </w:r>
      <w:r w:rsidRPr="00D2578C">
        <w:t xml:space="preserve"> is a value that is significantly lower or higher than the majority of values in a data set.</w:t>
      </w:r>
    </w:p>
    <w:p w14:paraId="7551FD6D" w14:textId="5E34A00D" w:rsidR="00A62A90" w:rsidRDefault="005205E5" w:rsidP="00A62A90">
      <w:pPr>
        <w:pStyle w:val="Pquestionheadingsx"/>
      </w:pPr>
      <w:r>
        <w:t>Question 11</w:t>
      </w:r>
      <w:r>
        <w:tab/>
      </w:r>
      <w:r w:rsidR="00DB2CEE">
        <w:rPr>
          <w:rStyle w:val="Cmarkslabel"/>
        </w:rPr>
        <w:t>10</w:t>
      </w:r>
      <w:r w:rsidRPr="000A6A45">
        <w:rPr>
          <w:rStyle w:val="Cmarkslabel"/>
        </w:rPr>
        <w:t xml:space="preserve"> marks</w:t>
      </w:r>
      <w:r>
        <w:tab/>
        <w:t>[2.1]</w:t>
      </w:r>
    </w:p>
    <w:p w14:paraId="7DF99A4F" w14:textId="452D04F9" w:rsidR="005205E5" w:rsidRPr="00222DB5" w:rsidRDefault="005205E5" w:rsidP="005205E5">
      <w:pPr>
        <w:pStyle w:val="Pquestiontextpartsa"/>
      </w:pPr>
      <w:r w:rsidRPr="00C4730C">
        <w:rPr>
          <w:b/>
        </w:rPr>
        <w:t>(</w:t>
      </w:r>
      <w:r>
        <w:rPr>
          <w:b/>
        </w:rPr>
        <w:t>a</w:t>
      </w:r>
      <w:r w:rsidRPr="00C4730C">
        <w:rPr>
          <w:b/>
        </w:rPr>
        <w:t>)</w:t>
      </w:r>
      <w:r>
        <w:tab/>
      </w:r>
      <w:r w:rsidRPr="001F680F">
        <w:rPr>
          <w:b/>
        </w:rPr>
        <w:t>(</w:t>
      </w:r>
      <w:r>
        <w:rPr>
          <w:b/>
        </w:rPr>
        <w:t>i</w:t>
      </w:r>
      <w:r w:rsidRPr="001F680F">
        <w:rPr>
          <w:b/>
        </w:rPr>
        <w:t>)</w:t>
      </w:r>
      <w:r>
        <w:tab/>
        <w:t xml:space="preserve">6  8  </w:t>
      </w:r>
      <w:r w:rsidRPr="009E00B6">
        <w:rPr>
          <w:bdr w:val="single" w:sz="4" w:space="0" w:color="auto"/>
        </w:rPr>
        <w:t>9</w:t>
      </w:r>
      <w:r>
        <w:t xml:space="preserve">  9  10 | 14  14  </w:t>
      </w:r>
      <w:r w:rsidRPr="009E00B6">
        <w:rPr>
          <w:bdr w:val="single" w:sz="4" w:space="0" w:color="auto"/>
        </w:rPr>
        <w:t>15</w:t>
      </w:r>
      <w:r>
        <w:t xml:space="preserve">  15  20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"/>
        <w:gridCol w:w="457"/>
        <w:gridCol w:w="963"/>
        <w:gridCol w:w="492"/>
        <w:gridCol w:w="954"/>
      </w:tblGrid>
      <w:tr w:rsidR="005205E5" w14:paraId="117758F1" w14:textId="77777777" w:rsidTr="004471E4">
        <w:tc>
          <w:tcPr>
            <w:tcW w:w="0" w:type="auto"/>
            <w:shd w:val="clear" w:color="auto" w:fill="auto"/>
          </w:tcPr>
          <w:p w14:paraId="6BA1BCFC" w14:textId="77777777" w:rsidR="005205E5" w:rsidRPr="00601A13" w:rsidRDefault="005205E5" w:rsidP="005205E5">
            <w:pPr>
              <w:pStyle w:val="Pquestiontextpartsa"/>
            </w:pPr>
            <w:r w:rsidRPr="00601A13">
              <w:t>Lowest</w:t>
            </w:r>
          </w:p>
        </w:tc>
        <w:tc>
          <w:tcPr>
            <w:tcW w:w="0" w:type="auto"/>
            <w:shd w:val="clear" w:color="auto" w:fill="auto"/>
          </w:tcPr>
          <w:p w14:paraId="36DC0C27" w14:textId="77777777" w:rsidR="005205E5" w:rsidRPr="00601A13" w:rsidRDefault="005205E5" w:rsidP="005205E5">
            <w:pPr>
              <w:pStyle w:val="Pquestiontextpartsa"/>
            </w:pPr>
            <w:r w:rsidRPr="005205E5">
              <w:rPr>
                <w:rStyle w:val="Cmathsexpressions"/>
              </w:rPr>
              <w:t>Q</w:t>
            </w:r>
            <w:r w:rsidRPr="00601A13">
              <w:rPr>
                <w:vertAlign w:val="subscript"/>
              </w:rPr>
              <w:t>L</w:t>
            </w:r>
          </w:p>
        </w:tc>
        <w:tc>
          <w:tcPr>
            <w:tcW w:w="0" w:type="auto"/>
            <w:shd w:val="clear" w:color="auto" w:fill="auto"/>
          </w:tcPr>
          <w:p w14:paraId="32CB10B5" w14:textId="77777777" w:rsidR="005205E5" w:rsidRPr="00601A13" w:rsidRDefault="005205E5" w:rsidP="005205E5">
            <w:pPr>
              <w:pStyle w:val="Pquestiontextpartsa"/>
            </w:pPr>
            <w:r w:rsidRPr="00601A13">
              <w:t>Median</w:t>
            </w:r>
          </w:p>
        </w:tc>
        <w:tc>
          <w:tcPr>
            <w:tcW w:w="0" w:type="auto"/>
            <w:shd w:val="clear" w:color="auto" w:fill="auto"/>
          </w:tcPr>
          <w:p w14:paraId="334CAFBE" w14:textId="77777777" w:rsidR="005205E5" w:rsidRPr="00601A13" w:rsidRDefault="005205E5" w:rsidP="005205E5">
            <w:pPr>
              <w:pStyle w:val="Pquestiontextpartsa"/>
            </w:pPr>
            <w:r w:rsidRPr="005205E5">
              <w:rPr>
                <w:rStyle w:val="Cmathsexpressions"/>
              </w:rPr>
              <w:t>Q</w:t>
            </w:r>
            <w:r w:rsidRPr="00601A13">
              <w:rPr>
                <w:vertAlign w:val="subscript"/>
              </w:rPr>
              <w:t>U</w:t>
            </w:r>
          </w:p>
        </w:tc>
        <w:tc>
          <w:tcPr>
            <w:tcW w:w="0" w:type="auto"/>
            <w:shd w:val="clear" w:color="auto" w:fill="auto"/>
          </w:tcPr>
          <w:p w14:paraId="1FFEEA83" w14:textId="77777777" w:rsidR="005205E5" w:rsidRPr="00601A13" w:rsidRDefault="005205E5" w:rsidP="005205E5">
            <w:pPr>
              <w:pStyle w:val="Pquestiontextpartsa"/>
            </w:pPr>
            <w:r w:rsidRPr="00601A13">
              <w:t>Highest</w:t>
            </w:r>
          </w:p>
        </w:tc>
      </w:tr>
      <w:tr w:rsidR="005205E5" w14:paraId="24141CC5" w14:textId="77777777" w:rsidTr="004471E4">
        <w:tc>
          <w:tcPr>
            <w:tcW w:w="0" w:type="auto"/>
            <w:shd w:val="clear" w:color="auto" w:fill="auto"/>
          </w:tcPr>
          <w:p w14:paraId="2A9BD59E" w14:textId="77777777" w:rsidR="005205E5" w:rsidRPr="00601A13" w:rsidRDefault="005205E5" w:rsidP="005205E5">
            <w:pPr>
              <w:pStyle w:val="Pquestiontextpartsa"/>
              <w:jc w:val="center"/>
            </w:pPr>
            <w:r w:rsidRPr="00601A13">
              <w:t>6</w:t>
            </w:r>
          </w:p>
        </w:tc>
        <w:tc>
          <w:tcPr>
            <w:tcW w:w="0" w:type="auto"/>
            <w:shd w:val="clear" w:color="auto" w:fill="auto"/>
          </w:tcPr>
          <w:p w14:paraId="375ECD7D" w14:textId="77777777" w:rsidR="005205E5" w:rsidRPr="00601A13" w:rsidRDefault="005205E5" w:rsidP="005205E5">
            <w:pPr>
              <w:pStyle w:val="Pquestiontextpartsa"/>
              <w:jc w:val="center"/>
            </w:pPr>
            <w:r w:rsidRPr="00601A13">
              <w:t>9</w:t>
            </w:r>
          </w:p>
        </w:tc>
        <w:tc>
          <w:tcPr>
            <w:tcW w:w="0" w:type="auto"/>
            <w:shd w:val="clear" w:color="auto" w:fill="auto"/>
          </w:tcPr>
          <w:p w14:paraId="4AFE0C00" w14:textId="77777777" w:rsidR="005205E5" w:rsidRPr="00601A13" w:rsidRDefault="005205E5" w:rsidP="005205E5">
            <w:pPr>
              <w:pStyle w:val="Pquestiontextpartsa"/>
              <w:jc w:val="center"/>
            </w:pPr>
            <w:r w:rsidRPr="00601A13">
              <w:t>12</w:t>
            </w:r>
          </w:p>
        </w:tc>
        <w:tc>
          <w:tcPr>
            <w:tcW w:w="0" w:type="auto"/>
            <w:shd w:val="clear" w:color="auto" w:fill="auto"/>
          </w:tcPr>
          <w:p w14:paraId="0F1F42CE" w14:textId="77777777" w:rsidR="005205E5" w:rsidRPr="00601A13" w:rsidRDefault="005205E5" w:rsidP="005205E5">
            <w:pPr>
              <w:pStyle w:val="Pquestiontextpartsa"/>
              <w:jc w:val="center"/>
            </w:pPr>
            <w:r w:rsidRPr="00601A13">
              <w:t>15</w:t>
            </w:r>
          </w:p>
        </w:tc>
        <w:tc>
          <w:tcPr>
            <w:tcW w:w="0" w:type="auto"/>
            <w:shd w:val="clear" w:color="auto" w:fill="auto"/>
          </w:tcPr>
          <w:p w14:paraId="3D529468" w14:textId="77777777" w:rsidR="005205E5" w:rsidRPr="00601A13" w:rsidRDefault="005205E5" w:rsidP="005205E5">
            <w:pPr>
              <w:pStyle w:val="Pquestiontextpartsa"/>
              <w:jc w:val="center"/>
            </w:pPr>
            <w:r w:rsidRPr="00601A13">
              <w:t>20</w:t>
            </w:r>
          </w:p>
        </w:tc>
      </w:tr>
    </w:tbl>
    <w:p w14:paraId="21708556" w14:textId="77777777" w:rsidR="009E1291" w:rsidRDefault="009E1291" w:rsidP="005205E5">
      <w:pPr>
        <w:pStyle w:val="Pquestiontextpartsa"/>
        <w:rPr>
          <w:b/>
        </w:rPr>
      </w:pPr>
    </w:p>
    <w:p w14:paraId="508A4F10" w14:textId="55FB478B" w:rsidR="005205E5" w:rsidRDefault="005205E5" w:rsidP="005205E5">
      <w:pPr>
        <w:pStyle w:val="Pquestiontextpartsa"/>
      </w:pPr>
      <w:r w:rsidRPr="001F680F">
        <w:rPr>
          <w:b/>
        </w:rPr>
        <w:t>(</w:t>
      </w:r>
      <w:r>
        <w:rPr>
          <w:b/>
        </w:rPr>
        <w:t>ii</w:t>
      </w:r>
      <w:r w:rsidRPr="001F680F">
        <w:rPr>
          <w:b/>
        </w:rPr>
        <w:t>)</w:t>
      </w:r>
      <w:r>
        <w:tab/>
        <w:t xml:space="preserve">Mean = </w:t>
      </w:r>
      <w:r w:rsidRPr="009E00B6">
        <w:rPr>
          <w:position w:val="-24"/>
        </w:rPr>
        <w:object w:dxaOrig="920" w:dyaOrig="620" w14:anchorId="2DB86417">
          <v:shape id="_x0000_i1027" type="#_x0000_t75" style="width:45.15pt;height:31.15pt" o:ole="">
            <v:imagedata r:id="rId14" o:title=""/>
          </v:shape>
          <o:OLEObject Type="Embed" ProgID="Equation.3" ShapeID="_x0000_i1027" DrawAspect="Content" ObjectID="_1538844099" r:id="rId15"/>
        </w:object>
      </w:r>
    </w:p>
    <w:p w14:paraId="7E093571" w14:textId="77777777" w:rsidR="00D21022" w:rsidRPr="009E00B6" w:rsidRDefault="00D21022" w:rsidP="00D21022">
      <w:pPr>
        <w:pStyle w:val="Pquestiontextpartsa"/>
      </w:pPr>
      <w:r w:rsidRPr="00D21022">
        <w:rPr>
          <w:b/>
          <w:bCs/>
        </w:rPr>
        <w:lastRenderedPageBreak/>
        <w:t>(</w:t>
      </w:r>
      <w:r>
        <w:rPr>
          <w:b/>
          <w:bCs/>
        </w:rPr>
        <w:t>b</w:t>
      </w:r>
      <w:r w:rsidRPr="00D21022">
        <w:rPr>
          <w:b/>
          <w:bCs/>
        </w:rPr>
        <w:t>)</w:t>
      </w:r>
      <w:r w:rsidRPr="00D21022">
        <w:rPr>
          <w:b/>
          <w:bCs/>
        </w:rPr>
        <w:tab/>
        <w:t>(i)</w:t>
      </w:r>
      <w:r>
        <w:rPr>
          <w:b/>
          <w:bCs/>
        </w:rPr>
        <w:tab/>
      </w:r>
      <w:r w:rsidRPr="00A202C4">
        <w:rPr>
          <w:rStyle w:val="Cmathsexpressions"/>
          <w:rFonts w:eastAsiaTheme="majorEastAsia"/>
        </w:rPr>
        <w:t>Q</w:t>
      </w:r>
      <w:r w:rsidRPr="00A202C4">
        <w:rPr>
          <w:rStyle w:val="CSubscript"/>
        </w:rPr>
        <w:t>L</w:t>
      </w:r>
      <w:r>
        <w:t xml:space="preserve"> is the 7th data value.</w:t>
      </w:r>
      <w:r>
        <w:br/>
        <w:t xml:space="preserve">The median is the midpoint of the </w:t>
      </w:r>
      <w:r w:rsidRPr="0038054F">
        <w:t>13th and 14th data value.</w:t>
      </w:r>
      <w:r>
        <w:br/>
      </w:r>
      <w:r w:rsidRPr="00A202C4">
        <w:rPr>
          <w:rStyle w:val="Cmathsexpressions"/>
          <w:rFonts w:eastAsiaTheme="majorEastAsia"/>
        </w:rPr>
        <w:t>Q</w:t>
      </w:r>
      <w:r w:rsidRPr="00A202C4">
        <w:rPr>
          <w:rStyle w:val="CSubscript"/>
        </w:rPr>
        <w:t>U</w:t>
      </w:r>
      <w:r>
        <w:t xml:space="preserve"> is 20</w:t>
      </w:r>
      <w:r w:rsidRPr="00A01952">
        <w:t>th</w:t>
      </w:r>
      <w:r>
        <w:t xml:space="preserve"> data value.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460"/>
        <w:gridCol w:w="982"/>
        <w:gridCol w:w="492"/>
        <w:gridCol w:w="969"/>
      </w:tblGrid>
      <w:tr w:rsidR="00D21022" w14:paraId="58794863" w14:textId="77777777" w:rsidTr="00147635">
        <w:tc>
          <w:tcPr>
            <w:tcW w:w="0" w:type="auto"/>
            <w:shd w:val="clear" w:color="auto" w:fill="auto"/>
          </w:tcPr>
          <w:p w14:paraId="42543B7E" w14:textId="77777777" w:rsidR="00D21022" w:rsidRPr="00A01952" w:rsidRDefault="00D21022" w:rsidP="00147635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Lowest</w:t>
            </w:r>
          </w:p>
        </w:tc>
        <w:tc>
          <w:tcPr>
            <w:tcW w:w="0" w:type="auto"/>
            <w:shd w:val="clear" w:color="auto" w:fill="auto"/>
          </w:tcPr>
          <w:p w14:paraId="347B2BF6" w14:textId="77777777" w:rsidR="00D21022" w:rsidRPr="00A01952" w:rsidRDefault="00D21022" w:rsidP="00147635">
            <w:pPr>
              <w:pStyle w:val="Ptabletext"/>
              <w:rPr>
                <w:rStyle w:val="Cquestionpartlabelbold"/>
                <w:i/>
              </w:rPr>
            </w:pPr>
            <w:r w:rsidRPr="00CB7AC5">
              <w:rPr>
                <w:rStyle w:val="Cmathsexpressions"/>
                <w:rFonts w:eastAsiaTheme="majorEastAsia"/>
              </w:rPr>
              <w:t>Q</w:t>
            </w:r>
            <w:r w:rsidRPr="00CB7AC5">
              <w:rPr>
                <w:rStyle w:val="Citalicsubscript"/>
              </w:rPr>
              <w:t>L</w:t>
            </w:r>
          </w:p>
        </w:tc>
        <w:tc>
          <w:tcPr>
            <w:tcW w:w="0" w:type="auto"/>
            <w:shd w:val="clear" w:color="auto" w:fill="auto"/>
          </w:tcPr>
          <w:p w14:paraId="74525860" w14:textId="77777777" w:rsidR="00D21022" w:rsidRPr="00A01952" w:rsidRDefault="00D21022" w:rsidP="00147635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Median</w:t>
            </w:r>
          </w:p>
        </w:tc>
        <w:tc>
          <w:tcPr>
            <w:tcW w:w="0" w:type="auto"/>
            <w:shd w:val="clear" w:color="auto" w:fill="auto"/>
          </w:tcPr>
          <w:p w14:paraId="16155D2E" w14:textId="77777777" w:rsidR="00D21022" w:rsidRPr="00A01952" w:rsidRDefault="00D21022" w:rsidP="00147635">
            <w:pPr>
              <w:pStyle w:val="Ptabletext"/>
              <w:rPr>
                <w:rStyle w:val="Cquestionpartlabelbold"/>
                <w:i/>
              </w:rPr>
            </w:pPr>
            <w:r w:rsidRPr="00CB7AC5">
              <w:rPr>
                <w:rStyle w:val="Cmathsexpressions"/>
                <w:rFonts w:eastAsiaTheme="majorEastAsia"/>
              </w:rPr>
              <w:t>Q</w:t>
            </w:r>
            <w:r w:rsidRPr="00CB7AC5">
              <w:rPr>
                <w:rStyle w:val="Citalicsubscript"/>
              </w:rPr>
              <w:t>U</w:t>
            </w:r>
          </w:p>
        </w:tc>
        <w:tc>
          <w:tcPr>
            <w:tcW w:w="0" w:type="auto"/>
            <w:shd w:val="clear" w:color="auto" w:fill="auto"/>
          </w:tcPr>
          <w:p w14:paraId="4CA45C64" w14:textId="77777777" w:rsidR="00D21022" w:rsidRPr="00A01952" w:rsidRDefault="00D21022" w:rsidP="00147635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Highest</w:t>
            </w:r>
          </w:p>
        </w:tc>
      </w:tr>
      <w:tr w:rsidR="00D21022" w14:paraId="617EBB43" w14:textId="77777777" w:rsidTr="00147635">
        <w:tc>
          <w:tcPr>
            <w:tcW w:w="0" w:type="auto"/>
            <w:shd w:val="clear" w:color="auto" w:fill="auto"/>
          </w:tcPr>
          <w:p w14:paraId="3FDAD28F" w14:textId="77777777" w:rsidR="00D21022" w:rsidRPr="00601A13" w:rsidRDefault="00D21022" w:rsidP="00147635">
            <w:pPr>
              <w:pStyle w:val="Ptabletext"/>
            </w:pPr>
            <w:r w:rsidRPr="00601A13">
              <w:t>23</w:t>
            </w:r>
          </w:p>
        </w:tc>
        <w:tc>
          <w:tcPr>
            <w:tcW w:w="0" w:type="auto"/>
            <w:shd w:val="clear" w:color="auto" w:fill="auto"/>
          </w:tcPr>
          <w:p w14:paraId="48CC948F" w14:textId="77777777" w:rsidR="00D21022" w:rsidRPr="00601A13" w:rsidRDefault="00D21022" w:rsidP="00147635">
            <w:pPr>
              <w:pStyle w:val="Ptabletext"/>
            </w:pPr>
            <w:r w:rsidRPr="00601A13">
              <w:t>23</w:t>
            </w:r>
          </w:p>
        </w:tc>
        <w:tc>
          <w:tcPr>
            <w:tcW w:w="0" w:type="auto"/>
            <w:shd w:val="clear" w:color="auto" w:fill="auto"/>
          </w:tcPr>
          <w:p w14:paraId="6B6C1F44" w14:textId="77777777" w:rsidR="00D21022" w:rsidRPr="00601A13" w:rsidRDefault="00D21022" w:rsidP="00147635">
            <w:pPr>
              <w:pStyle w:val="Ptabletext"/>
            </w:pPr>
            <w:r w:rsidRPr="00601A13">
              <w:t>24</w:t>
            </w:r>
          </w:p>
        </w:tc>
        <w:tc>
          <w:tcPr>
            <w:tcW w:w="0" w:type="auto"/>
            <w:shd w:val="clear" w:color="auto" w:fill="auto"/>
          </w:tcPr>
          <w:p w14:paraId="2DF8746E" w14:textId="77777777" w:rsidR="00D21022" w:rsidRPr="00601A13" w:rsidRDefault="00D21022" w:rsidP="00147635">
            <w:pPr>
              <w:pStyle w:val="Ptabletext"/>
            </w:pPr>
            <w:r w:rsidRPr="00601A13">
              <w:t>25</w:t>
            </w:r>
          </w:p>
        </w:tc>
        <w:tc>
          <w:tcPr>
            <w:tcW w:w="0" w:type="auto"/>
            <w:shd w:val="clear" w:color="auto" w:fill="auto"/>
          </w:tcPr>
          <w:p w14:paraId="2F977C0D" w14:textId="77777777" w:rsidR="00D21022" w:rsidRPr="00601A13" w:rsidRDefault="00D21022" w:rsidP="00147635">
            <w:pPr>
              <w:pStyle w:val="Ptabletext"/>
            </w:pPr>
            <w:r w:rsidRPr="00601A13">
              <w:t>27</w:t>
            </w:r>
          </w:p>
        </w:tc>
      </w:tr>
    </w:tbl>
    <w:p w14:paraId="55E2F08D" w14:textId="77777777" w:rsidR="00D21022" w:rsidRPr="00DE6E72" w:rsidRDefault="00D21022" w:rsidP="00D21022">
      <w:pPr>
        <w:rPr>
          <w:rStyle w:val="Cquestionpartlabelbold"/>
        </w:rPr>
      </w:pPr>
    </w:p>
    <w:p w14:paraId="2740AC46" w14:textId="771DCD7F" w:rsidR="00D21022" w:rsidRPr="00D21022" w:rsidRDefault="00D21022" w:rsidP="00D21022">
      <w:pPr>
        <w:pStyle w:val="Pquestiontextpartsa"/>
        <w:keepNext/>
        <w:rPr>
          <w:b/>
          <w:bCs/>
        </w:rPr>
      </w:pPr>
      <w:r w:rsidRPr="001F680F">
        <w:rPr>
          <w:b/>
        </w:rPr>
        <w:t>(</w:t>
      </w:r>
      <w:r>
        <w:rPr>
          <w:b/>
        </w:rPr>
        <w:t>ii</w:t>
      </w:r>
      <w:r w:rsidRPr="001F680F">
        <w:rPr>
          <w:b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8"/>
        <w:gridCol w:w="567"/>
        <w:gridCol w:w="567"/>
        <w:gridCol w:w="1248"/>
      </w:tblGrid>
      <w:tr w:rsidR="00A62A90" w:rsidRPr="00A01952" w14:paraId="7D80253B" w14:textId="77777777" w:rsidTr="00CA5435">
        <w:trPr>
          <w:trHeight w:val="284"/>
        </w:trPr>
        <w:tc>
          <w:tcPr>
            <w:tcW w:w="567" w:type="dxa"/>
            <w:shd w:val="clear" w:color="auto" w:fill="auto"/>
          </w:tcPr>
          <w:p w14:paraId="65743941" w14:textId="77777777" w:rsidR="00A62A90" w:rsidRPr="00CB7AC5" w:rsidRDefault="00A62A90" w:rsidP="00D21022">
            <w:pPr>
              <w:pStyle w:val="Ptabletext"/>
              <w:keepNext/>
              <w:rPr>
                <w:rStyle w:val="Cmathsexpressions"/>
                <w:rFonts w:eastAsiaTheme="majorEastAsia"/>
              </w:rPr>
            </w:pPr>
            <w:r w:rsidRPr="00CB7AC5">
              <w:rPr>
                <w:rStyle w:val="Cmathsexpressions"/>
                <w:rFonts w:eastAsiaTheme="majorEastAsia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36C559CA" w14:textId="77777777" w:rsidR="00A62A90" w:rsidRPr="00CB7AC5" w:rsidRDefault="00A62A90" w:rsidP="00D21022">
            <w:pPr>
              <w:pStyle w:val="Ptabletext"/>
              <w:keepNext/>
              <w:rPr>
                <w:rStyle w:val="Cmathsexpressions"/>
                <w:rFonts w:eastAsiaTheme="majorEastAsia"/>
              </w:rPr>
            </w:pPr>
            <w:r w:rsidRPr="00CB7AC5">
              <w:rPr>
                <w:rStyle w:val="Cmathsexpressions"/>
                <w:rFonts w:eastAsiaTheme="majorEastAsia"/>
              </w:rPr>
              <w:t>f</w:t>
            </w:r>
          </w:p>
        </w:tc>
        <w:tc>
          <w:tcPr>
            <w:tcW w:w="567" w:type="dxa"/>
          </w:tcPr>
          <w:p w14:paraId="4C1278CB" w14:textId="77777777" w:rsidR="00A62A90" w:rsidRPr="00A01952" w:rsidRDefault="00A62A90" w:rsidP="00D21022">
            <w:pPr>
              <w:pStyle w:val="Ptabletext"/>
              <w:keepNext/>
              <w:rPr>
                <w:rStyle w:val="Cquestionpartlabelbold"/>
              </w:rPr>
            </w:pPr>
            <w:r w:rsidRPr="00CB7AC5">
              <w:rPr>
                <w:rStyle w:val="Cmathsexpressions"/>
                <w:rFonts w:eastAsiaTheme="majorEastAsia"/>
              </w:rPr>
              <w:t>x</w:t>
            </w:r>
            <w:r w:rsidRPr="00A01952">
              <w:rPr>
                <w:rStyle w:val="Cquestionpartlabelbold"/>
              </w:rPr>
              <w:t xml:space="preserve"> × </w:t>
            </w:r>
            <w:r w:rsidRPr="00CB7AC5">
              <w:rPr>
                <w:rStyle w:val="Cmathsexpressions"/>
                <w:rFonts w:eastAsiaTheme="majorEastAsia"/>
              </w:rPr>
              <w:t>f</w:t>
            </w:r>
          </w:p>
        </w:tc>
        <w:tc>
          <w:tcPr>
            <w:tcW w:w="0" w:type="auto"/>
          </w:tcPr>
          <w:p w14:paraId="7BB0D87D" w14:textId="77777777" w:rsidR="00A62A90" w:rsidRPr="00A01952" w:rsidRDefault="00A62A90" w:rsidP="00D21022">
            <w:pPr>
              <w:pStyle w:val="Ptabletext"/>
              <w:keepNext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Cumulative</w:t>
            </w:r>
          </w:p>
          <w:p w14:paraId="4A6E1DF5" w14:textId="77777777" w:rsidR="00A62A90" w:rsidRPr="00A01952" w:rsidRDefault="00A62A90" w:rsidP="00D21022">
            <w:pPr>
              <w:pStyle w:val="Ptabletext"/>
              <w:keepNext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frequency</w:t>
            </w:r>
          </w:p>
        </w:tc>
      </w:tr>
      <w:tr w:rsidR="00A62A90" w:rsidRPr="00A01952" w14:paraId="0C149BE7" w14:textId="77777777" w:rsidTr="00CA5435">
        <w:trPr>
          <w:trHeight w:val="284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3821317C" w14:textId="77777777" w:rsidR="00A62A90" w:rsidRPr="00A01952" w:rsidRDefault="00A62A90" w:rsidP="00CA5435">
            <w:pPr>
              <w:pStyle w:val="Ptabletext"/>
            </w:pPr>
            <w:r w:rsidRPr="00A01952">
              <w:t>23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6C742EFF" w14:textId="77777777" w:rsidR="00A62A90" w:rsidRPr="00A01952" w:rsidRDefault="00A62A90" w:rsidP="00CA5435">
            <w:pPr>
              <w:pStyle w:val="Ptabletext"/>
            </w:pPr>
            <w:r w:rsidRPr="00A01952"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03BDB62" w14:textId="77777777" w:rsidR="00A62A90" w:rsidRPr="00A01952" w:rsidRDefault="00A62A90" w:rsidP="00CA5435">
            <w:pPr>
              <w:pStyle w:val="Ptabletext"/>
            </w:pPr>
            <w:r w:rsidRPr="00A01952">
              <w:t>184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5C040F" w14:textId="77777777" w:rsidR="00A62A90" w:rsidRPr="00A01952" w:rsidRDefault="00A62A90" w:rsidP="00CA5435">
            <w:pPr>
              <w:pStyle w:val="Ptabletext"/>
            </w:pPr>
            <w:r w:rsidRPr="00A01952">
              <w:t>8</w:t>
            </w:r>
          </w:p>
        </w:tc>
      </w:tr>
      <w:tr w:rsidR="00A62A90" w:rsidRPr="00A01952" w14:paraId="1C561145" w14:textId="77777777" w:rsidTr="00CA5435">
        <w:trPr>
          <w:trHeight w:val="284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ADA857" w14:textId="77777777" w:rsidR="00A62A90" w:rsidRPr="00A01952" w:rsidRDefault="00A62A90" w:rsidP="00CA5435">
            <w:pPr>
              <w:pStyle w:val="Ptabletext"/>
            </w:pPr>
            <w:r w:rsidRPr="00A01952">
              <w:t>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1FC6A7" w14:textId="77777777" w:rsidR="00A62A90" w:rsidRPr="00A01952" w:rsidRDefault="00A62A90" w:rsidP="00CA5435">
            <w:pPr>
              <w:pStyle w:val="Ptabletext"/>
            </w:pPr>
            <w:r w:rsidRPr="00A01952">
              <w:t>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014E597" w14:textId="77777777" w:rsidR="00A62A90" w:rsidRPr="00A01952" w:rsidRDefault="00A62A90" w:rsidP="00CA5435">
            <w:pPr>
              <w:pStyle w:val="Ptabletext"/>
            </w:pPr>
            <w:r w:rsidRPr="00A01952">
              <w:t>240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CB87B12" w14:textId="77777777" w:rsidR="00A62A90" w:rsidRPr="00A01952" w:rsidRDefault="00A62A90" w:rsidP="00CA5435">
            <w:pPr>
              <w:pStyle w:val="Ptabletext"/>
            </w:pPr>
            <w:r w:rsidRPr="00A01952">
              <w:t>18</w:t>
            </w:r>
          </w:p>
        </w:tc>
      </w:tr>
      <w:tr w:rsidR="00A62A90" w:rsidRPr="00A01952" w14:paraId="793B4863" w14:textId="77777777" w:rsidTr="00CA5435">
        <w:trPr>
          <w:trHeight w:val="284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E15298" w14:textId="77777777" w:rsidR="00A62A90" w:rsidRPr="00A01952" w:rsidRDefault="00A62A90" w:rsidP="00CA5435">
            <w:pPr>
              <w:pStyle w:val="Ptabletext"/>
            </w:pPr>
            <w:r w:rsidRPr="00A01952">
              <w:t>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2A527B" w14:textId="77777777" w:rsidR="00A62A90" w:rsidRPr="00A01952" w:rsidRDefault="00A62A90" w:rsidP="00CA5435">
            <w:pPr>
              <w:pStyle w:val="Ptabletext"/>
            </w:pPr>
            <w:r w:rsidRPr="00A01952"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1AB1A8B" w14:textId="77777777" w:rsidR="00A62A90" w:rsidRPr="00A01952" w:rsidRDefault="00A62A90" w:rsidP="00CA5435">
            <w:pPr>
              <w:pStyle w:val="Ptabletext"/>
            </w:pPr>
            <w:r w:rsidRPr="00A01952">
              <w:t>75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C260284" w14:textId="77777777" w:rsidR="00A62A90" w:rsidRPr="00A01952" w:rsidRDefault="00A62A90" w:rsidP="00CA5435">
            <w:pPr>
              <w:pStyle w:val="Ptabletext"/>
            </w:pPr>
            <w:r w:rsidRPr="00A01952">
              <w:t>21</w:t>
            </w:r>
          </w:p>
        </w:tc>
      </w:tr>
      <w:tr w:rsidR="00A62A90" w:rsidRPr="00A01952" w14:paraId="47FEA3BF" w14:textId="77777777" w:rsidTr="00CA5435">
        <w:trPr>
          <w:trHeight w:val="284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54E4EA" w14:textId="77777777" w:rsidR="00A62A90" w:rsidRPr="00A01952" w:rsidRDefault="00A62A90" w:rsidP="00CA5435">
            <w:pPr>
              <w:pStyle w:val="Ptabletext"/>
            </w:pPr>
            <w:r w:rsidRPr="00A01952">
              <w:t>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DED507" w14:textId="77777777" w:rsidR="00A62A90" w:rsidRPr="00A01952" w:rsidRDefault="00A62A90" w:rsidP="00CA5435">
            <w:pPr>
              <w:pStyle w:val="Ptabletext"/>
            </w:pPr>
            <w:r w:rsidRPr="00A01952"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89F364D" w14:textId="77777777" w:rsidR="00A62A90" w:rsidRPr="00A01952" w:rsidRDefault="00A62A90" w:rsidP="00CA5435">
            <w:pPr>
              <w:pStyle w:val="Ptabletext"/>
            </w:pPr>
            <w:r w:rsidRPr="00A01952">
              <w:t>104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EF2E9C2" w14:textId="77777777" w:rsidR="00A62A90" w:rsidRPr="00A01952" w:rsidRDefault="00A62A90" w:rsidP="00CA5435">
            <w:pPr>
              <w:pStyle w:val="Ptabletext"/>
            </w:pPr>
            <w:r w:rsidRPr="00A01952">
              <w:t>25</w:t>
            </w:r>
          </w:p>
        </w:tc>
      </w:tr>
      <w:tr w:rsidR="00A62A90" w:rsidRPr="00A01952" w14:paraId="65B31B58" w14:textId="77777777" w:rsidTr="00CA5435">
        <w:trPr>
          <w:trHeight w:val="284"/>
        </w:trPr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0EDCC25D" w14:textId="77777777" w:rsidR="00A62A90" w:rsidRPr="00A01952" w:rsidRDefault="00A62A90" w:rsidP="00CA5435">
            <w:pPr>
              <w:pStyle w:val="Ptabletext"/>
            </w:pPr>
            <w:r w:rsidRPr="00A01952">
              <w:t>27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46191372" w14:textId="77777777" w:rsidR="00A62A90" w:rsidRPr="00A01952" w:rsidRDefault="00A62A90" w:rsidP="00CA5435">
            <w:pPr>
              <w:pStyle w:val="Ptabletext"/>
            </w:pPr>
            <w:r w:rsidRPr="00A01952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B0BD5F4" w14:textId="77777777" w:rsidR="00A62A90" w:rsidRPr="00A01952" w:rsidRDefault="00A62A90" w:rsidP="00CA5435">
            <w:pPr>
              <w:pStyle w:val="Ptabletext"/>
            </w:pPr>
            <w:r w:rsidRPr="00A01952">
              <w:t>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01BCDCE" w14:textId="77777777" w:rsidR="00A62A90" w:rsidRPr="00A01952" w:rsidRDefault="00A62A90" w:rsidP="00CA5435">
            <w:pPr>
              <w:pStyle w:val="Ptabletext"/>
            </w:pPr>
            <w:r w:rsidRPr="00A01952">
              <w:t>26</w:t>
            </w:r>
          </w:p>
        </w:tc>
      </w:tr>
      <w:tr w:rsidR="00A62A90" w:rsidRPr="00A01952" w14:paraId="06481C0D" w14:textId="77777777" w:rsidTr="00CA5435">
        <w:trPr>
          <w:trHeight w:val="284"/>
        </w:trPr>
        <w:tc>
          <w:tcPr>
            <w:tcW w:w="567" w:type="dxa"/>
            <w:shd w:val="clear" w:color="auto" w:fill="auto"/>
          </w:tcPr>
          <w:p w14:paraId="232CF210" w14:textId="77777777" w:rsidR="00A62A90" w:rsidRPr="00A01952" w:rsidRDefault="00A62A90" w:rsidP="00CA5435">
            <w:pPr>
              <w:pStyle w:val="Ptabletext"/>
            </w:pPr>
            <w:r w:rsidRPr="00A01952">
              <w:t>Total</w:t>
            </w:r>
          </w:p>
        </w:tc>
        <w:tc>
          <w:tcPr>
            <w:tcW w:w="567" w:type="dxa"/>
            <w:shd w:val="clear" w:color="auto" w:fill="auto"/>
          </w:tcPr>
          <w:p w14:paraId="0E4F034B" w14:textId="77777777" w:rsidR="00A62A90" w:rsidRPr="00A01952" w:rsidRDefault="00A62A90" w:rsidP="00CA5435">
            <w:pPr>
              <w:pStyle w:val="Ptabletext"/>
            </w:pPr>
            <w:r w:rsidRPr="00A01952">
              <w:t>26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83DFF8F" w14:textId="77777777" w:rsidR="00A62A90" w:rsidRPr="00A01952" w:rsidRDefault="00A62A90" w:rsidP="00CA5435">
            <w:pPr>
              <w:pStyle w:val="Ptabletext"/>
            </w:pPr>
            <w:r w:rsidRPr="00A01952">
              <w:t>630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D81C3FA" w14:textId="77777777" w:rsidR="00A62A90" w:rsidRPr="00A01952" w:rsidRDefault="00A62A90" w:rsidP="00CA5435">
            <w:pPr>
              <w:pStyle w:val="Ptabletext"/>
            </w:pPr>
          </w:p>
        </w:tc>
      </w:tr>
    </w:tbl>
    <w:p w14:paraId="1768C41D" w14:textId="52B42F82" w:rsidR="00A62A90" w:rsidRDefault="00A62A90" w:rsidP="00A62A90">
      <w:pPr>
        <w:pStyle w:val="Pquestiontextpartsa"/>
      </w:pPr>
      <w:r>
        <w:t xml:space="preserve">Mean = </w:t>
      </w:r>
      <w:r w:rsidRPr="0038054F">
        <w:rPr>
          <w:position w:val="-24"/>
        </w:rPr>
        <w:object w:dxaOrig="1120" w:dyaOrig="640" w14:anchorId="6880C526">
          <v:shape id="_x0000_i1028" type="#_x0000_t75" style="width:54.8pt;height:33.3pt" o:ole="">
            <v:imagedata r:id="rId16" o:title=""/>
          </v:shape>
          <o:OLEObject Type="Embed" ProgID="Equation.DSMT4" ShapeID="_x0000_i1028" DrawAspect="Content" ObjectID="_1538844100" r:id="rId17"/>
        </w:object>
      </w:r>
      <w:r>
        <w:t xml:space="preserve"> ( 1 d.p.)</w:t>
      </w:r>
    </w:p>
    <w:p w14:paraId="497F62BA" w14:textId="09EE6065" w:rsidR="00A62A90" w:rsidRDefault="005205E5" w:rsidP="00A62A90">
      <w:pPr>
        <w:pStyle w:val="Pquestionheadingsx"/>
      </w:pPr>
      <w:r>
        <w:t>Question 12</w:t>
      </w:r>
      <w:r w:rsidR="00A62A90">
        <w:tab/>
      </w:r>
      <w:r>
        <w:rPr>
          <w:rStyle w:val="Cmarkslabel"/>
        </w:rPr>
        <w:t>5</w:t>
      </w:r>
      <w:r w:rsidR="00A62A90">
        <w:rPr>
          <w:rStyle w:val="Cmarkslabel"/>
        </w:rPr>
        <w:t xml:space="preserve"> </w:t>
      </w:r>
      <w:r w:rsidR="00A62A90" w:rsidRPr="001B433F">
        <w:rPr>
          <w:rStyle w:val="Cmarkslabel"/>
        </w:rPr>
        <w:t>marks</w:t>
      </w:r>
      <w:r>
        <w:tab/>
        <w:t>[2.3</w:t>
      </w:r>
      <w:r w:rsidR="00A62A90">
        <w:t>]</w:t>
      </w:r>
    </w:p>
    <w:p w14:paraId="344A0CF3" w14:textId="6762D037" w:rsidR="00A62A90" w:rsidRDefault="005205E5" w:rsidP="00A62A90">
      <w:pPr>
        <w:pStyle w:val="Pquestiontextpartsa"/>
      </w:pPr>
      <w:r w:rsidRPr="00DE6E72">
        <w:rPr>
          <w:rStyle w:val="Cquestionpartlabelbold"/>
        </w:rPr>
        <w:t xml:space="preserve"> </w:t>
      </w:r>
      <w:r w:rsidR="00A62A90" w:rsidRPr="00DE6E72">
        <w:rPr>
          <w:rStyle w:val="Cquestionpartlabelbold"/>
        </w:rPr>
        <w:t>(a)</w:t>
      </w:r>
      <w:r w:rsidR="00A62A90">
        <w:tab/>
        <w:t xml:space="preserve">Set A: </w:t>
      </w:r>
      <w:r w:rsidR="00A62A90" w:rsidRPr="00DE6E72">
        <w:rPr>
          <w:rStyle w:val="Cquestionpartlabelbold"/>
        </w:rPr>
        <w:t>(i)</w:t>
      </w:r>
      <w:r w:rsidR="00A62A90">
        <w:t xml:space="preserve"> median = 3</w:t>
      </w:r>
      <w:r w:rsidR="00A62A90">
        <w:tab/>
      </w:r>
      <w:r w:rsidR="00A62A90" w:rsidRPr="00DE6E72">
        <w:rPr>
          <w:rStyle w:val="Cquestionpartlabelbold"/>
        </w:rPr>
        <w:t>(ii)</w:t>
      </w:r>
      <w:r w:rsidR="00A62A90">
        <w:t xml:space="preserve"> range = 6 </w:t>
      </w:r>
      <w:r w:rsidR="00A62A90" w:rsidRPr="007869F3">
        <w:sym w:font="Symbol" w:char="F02D"/>
      </w:r>
      <w:r w:rsidR="00A62A90">
        <w:t xml:space="preserve"> 1 = 5</w:t>
      </w:r>
      <w:r w:rsidR="00A62A90">
        <w:tab/>
      </w:r>
      <w:r w:rsidR="00A62A90" w:rsidRPr="00DE6E72">
        <w:rPr>
          <w:rStyle w:val="Cquestionpartlabelbold"/>
        </w:rPr>
        <w:t>(iii)</w:t>
      </w:r>
      <w:r w:rsidR="00A62A90">
        <w:t xml:space="preserve"> IQR = 4.5 </w:t>
      </w:r>
      <w:r w:rsidR="00A62A90" w:rsidRPr="007869F3">
        <w:sym w:font="Symbol" w:char="F02D"/>
      </w:r>
      <w:r w:rsidR="00A62A90">
        <w:t xml:space="preserve"> 2 = 2.5</w:t>
      </w:r>
      <w:r w:rsidR="00A62A90">
        <w:br/>
        <w:t xml:space="preserve">Set B: </w:t>
      </w:r>
      <w:r w:rsidR="00A62A90" w:rsidRPr="00DE6E72">
        <w:rPr>
          <w:rStyle w:val="Cquestionpartlabelbold"/>
        </w:rPr>
        <w:t>(i)</w:t>
      </w:r>
      <w:r w:rsidR="00A62A90">
        <w:t xml:space="preserve"> median = 2</w:t>
      </w:r>
      <w:r w:rsidR="00A62A90">
        <w:tab/>
      </w:r>
      <w:r w:rsidR="00A62A90" w:rsidRPr="00DE6E72">
        <w:rPr>
          <w:rStyle w:val="Cquestionpartlabelbold"/>
        </w:rPr>
        <w:t>(ii)</w:t>
      </w:r>
      <w:r w:rsidR="00A62A90">
        <w:t xml:space="preserve"> range = 6 </w:t>
      </w:r>
      <w:r w:rsidR="00A62A90" w:rsidRPr="007869F3">
        <w:sym w:font="Symbol" w:char="F02D"/>
      </w:r>
      <w:r w:rsidR="00A62A90">
        <w:t xml:space="preserve"> 0 = 6</w:t>
      </w:r>
      <w:r w:rsidR="00A62A90">
        <w:tab/>
      </w:r>
      <w:r w:rsidR="00A62A90" w:rsidRPr="00DE6E72">
        <w:rPr>
          <w:rStyle w:val="Cquestionpartlabelbold"/>
        </w:rPr>
        <w:t>(iii)</w:t>
      </w:r>
      <w:r w:rsidR="00A62A90">
        <w:t xml:space="preserve"> IQR = 4 </w:t>
      </w:r>
      <w:r w:rsidR="00A62A90" w:rsidRPr="007869F3">
        <w:sym w:font="Symbol" w:char="F02D"/>
      </w:r>
      <w:r w:rsidR="00A62A90">
        <w:t xml:space="preserve"> 0.5 = 3.5</w:t>
      </w:r>
    </w:p>
    <w:p w14:paraId="17DF86B8" w14:textId="77777777" w:rsidR="00A62A90" w:rsidRDefault="00A62A90" w:rsidP="00A62A90">
      <w:pPr>
        <w:pStyle w:val="Pquestiontextpartsa"/>
      </w:pPr>
      <w:r w:rsidRPr="00DE6E72">
        <w:rPr>
          <w:rStyle w:val="Cquestionpartlabelbold"/>
        </w:rPr>
        <w:t>(b)</w:t>
      </w:r>
      <w:r>
        <w:tab/>
        <w:t>Set A values are higher on average.</w:t>
      </w:r>
      <w:r w:rsidRPr="00057809">
        <w:t xml:space="preserve"> Set B </w:t>
      </w:r>
      <w:r>
        <w:t xml:space="preserve">data </w:t>
      </w:r>
      <w:r w:rsidRPr="00057809">
        <w:t xml:space="preserve">is more spread out than Set A. The </w:t>
      </w:r>
      <w:r>
        <w:t>highest value is in</w:t>
      </w:r>
      <w:r w:rsidRPr="00057809">
        <w:t xml:space="preserve"> Set A </w:t>
      </w:r>
      <w:r>
        <w:t>and the lowest value is in</w:t>
      </w:r>
      <w:r w:rsidRPr="00057809">
        <w:t xml:space="preserve"> Set B.</w:t>
      </w:r>
    </w:p>
    <w:p w14:paraId="753FFC69" w14:textId="667B7165" w:rsidR="00A62A90" w:rsidRDefault="005205E5" w:rsidP="00A62A90">
      <w:pPr>
        <w:pStyle w:val="Pquestionheadingsx"/>
      </w:pPr>
      <w:r>
        <w:t>Question 13</w:t>
      </w:r>
      <w:r w:rsidR="00A62A90">
        <w:tab/>
      </w:r>
      <w:r w:rsidR="00A62A90">
        <w:rPr>
          <w:rStyle w:val="Cmarkslabel"/>
        </w:rPr>
        <w:t xml:space="preserve">3 </w:t>
      </w:r>
      <w:r w:rsidR="00A62A90" w:rsidRPr="001B433F">
        <w:rPr>
          <w:rStyle w:val="Cmarkslabel"/>
        </w:rPr>
        <w:t>marks</w:t>
      </w:r>
      <w:r w:rsidR="00A62A90">
        <w:tab/>
        <w:t>[2.2]</w:t>
      </w:r>
    </w:p>
    <w:p w14:paraId="68EEF7DD" w14:textId="77777777" w:rsidR="00DF3BF0" w:rsidRPr="00832E19" w:rsidRDefault="00DF3BF0" w:rsidP="00DF3BF0">
      <w:pPr>
        <w:rPr>
          <w:b/>
        </w:rPr>
      </w:pPr>
      <w:r w:rsidRPr="00832E19">
        <w:rPr>
          <w:b/>
        </w:rPr>
        <w:t>(a)</w:t>
      </w:r>
    </w:p>
    <w:p w14:paraId="32A7CBEE" w14:textId="09306A73" w:rsidR="00DF3BF0" w:rsidRPr="00832E19" w:rsidRDefault="00D21022" w:rsidP="00DF3BF0">
      <w:pPr>
        <w:ind w:left="714"/>
      </w:pPr>
      <w:r>
        <w:rPr>
          <w:noProof/>
        </w:rPr>
        <w:drawing>
          <wp:inline distT="0" distB="0" distL="0" distR="0" wp14:anchorId="34879490" wp14:editId="19DB06BE">
            <wp:extent cx="1801368" cy="167944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7_FATS_01.jpg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67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307E" w14:textId="77777777" w:rsidR="00DF3BF0" w:rsidRPr="00832E19" w:rsidRDefault="00DF3BF0" w:rsidP="00DF3BF0"/>
    <w:p w14:paraId="481C331B" w14:textId="5AB22573" w:rsidR="00DF3BF0" w:rsidRDefault="00DF3BF0" w:rsidP="00257720">
      <w:pPr>
        <w:pStyle w:val="Pquestiontextpartsa"/>
      </w:pPr>
      <w:r w:rsidRPr="00832E19">
        <w:rPr>
          <w:b/>
        </w:rPr>
        <w:t>(b)</w:t>
      </w:r>
      <w:r w:rsidR="00257720">
        <w:tab/>
      </w:r>
      <w:r>
        <w:t>A</w:t>
      </w:r>
      <w:r w:rsidRPr="00832E19">
        <w:t>t 1</w:t>
      </w:r>
      <w:r>
        <w:t xml:space="preserve"> </w:t>
      </w:r>
      <w:r w:rsidRPr="00832E19">
        <w:t xml:space="preserve">pm </w:t>
      </w:r>
      <w:r>
        <w:t>t</w:t>
      </w:r>
      <w:r w:rsidRPr="00832E19">
        <w:t>he price started at $1 then rose significantly through to 3</w:t>
      </w:r>
      <w:r>
        <w:t xml:space="preserve"> </w:t>
      </w:r>
      <w:r w:rsidRPr="00832E19">
        <w:t>pm</w:t>
      </w:r>
      <w:r>
        <w:t>,</w:t>
      </w:r>
      <w:r w:rsidRPr="00832E19">
        <w:t xml:space="preserve"> where the price </w:t>
      </w:r>
      <w:r>
        <w:t xml:space="preserve">had </w:t>
      </w:r>
      <w:r w:rsidRPr="00832E19">
        <w:t>incr</w:t>
      </w:r>
      <w:r>
        <w:t>eased by a factor of 2.5. T</w:t>
      </w:r>
      <w:r w:rsidRPr="00832E19">
        <w:t xml:space="preserve">he price </w:t>
      </w:r>
      <w:r>
        <w:t xml:space="preserve">then </w:t>
      </w:r>
      <w:r w:rsidRPr="00832E19">
        <w:t>decreased</w:t>
      </w:r>
      <w:r>
        <w:t xml:space="preserve"> over the next 3 hours, rapidly at first,</w:t>
      </w:r>
      <w:r w:rsidRPr="00832E19">
        <w:t xml:space="preserve"> to </w:t>
      </w:r>
      <w:r>
        <w:t xml:space="preserve">slightly below </w:t>
      </w:r>
      <w:r w:rsidRPr="00832E19">
        <w:t>its initial level</w:t>
      </w:r>
      <w:r>
        <w:t>.</w:t>
      </w:r>
    </w:p>
    <w:p w14:paraId="1D48EDE8" w14:textId="069EBA77" w:rsidR="00A62A90" w:rsidRDefault="005205E5" w:rsidP="009E1291">
      <w:pPr>
        <w:pStyle w:val="Pquestionheadingsx"/>
      </w:pPr>
      <w:r>
        <w:lastRenderedPageBreak/>
        <w:t>Question 14</w:t>
      </w:r>
      <w:r w:rsidR="00A62A90">
        <w:tab/>
      </w:r>
      <w:r w:rsidR="00C56FA6">
        <w:rPr>
          <w:rStyle w:val="Cmarkslabel"/>
        </w:rPr>
        <w:t>10</w:t>
      </w:r>
      <w:r w:rsidR="00A62A90">
        <w:rPr>
          <w:rStyle w:val="Cmarkslabel"/>
        </w:rPr>
        <w:t xml:space="preserve"> </w:t>
      </w:r>
      <w:r w:rsidR="00A62A90" w:rsidRPr="001B433F">
        <w:rPr>
          <w:rStyle w:val="Cmarkslabel"/>
        </w:rPr>
        <w:t>marks</w:t>
      </w:r>
      <w:r w:rsidR="00C56FA6">
        <w:tab/>
        <w:t>[2.2</w:t>
      </w:r>
      <w:r w:rsidR="00A62A90">
        <w:t>]</w:t>
      </w:r>
    </w:p>
    <w:p w14:paraId="72B340F3" w14:textId="77777777" w:rsidR="00C56FA6" w:rsidRDefault="00C56FA6" w:rsidP="009E1291">
      <w:pPr>
        <w:pStyle w:val="Pquestiontextpartsa"/>
        <w:keepNext/>
      </w:pPr>
      <w:r w:rsidRPr="00DF23AB">
        <w:rPr>
          <w:b/>
        </w:rPr>
        <w:t xml:space="preserve">(a) </w:t>
      </w:r>
      <w:r>
        <w:t>Put the data in order as a first step:</w:t>
      </w:r>
    </w:p>
    <w:p w14:paraId="61CFAA8E" w14:textId="77777777" w:rsidR="00C56FA6" w:rsidRDefault="00C56FA6" w:rsidP="009E1291">
      <w:pPr>
        <w:pStyle w:val="Pquestiontextpartsa"/>
        <w:keepNext/>
      </w:pPr>
      <w:r>
        <w:t>1865</w:t>
      </w:r>
      <w:r>
        <w:tab/>
        <w:t>1871</w:t>
      </w:r>
      <w:r>
        <w:tab/>
        <w:t>1872</w:t>
      </w:r>
      <w:r>
        <w:tab/>
        <w:t>1906</w:t>
      </w:r>
      <w:r>
        <w:tab/>
        <w:t>1908</w:t>
      </w:r>
      <w:r>
        <w:tab/>
        <w:t>1909</w:t>
      </w:r>
      <w:r>
        <w:tab/>
      </w:r>
      <w:r w:rsidRPr="00076FC5">
        <w:rPr>
          <w:bdr w:val="single" w:sz="4" w:space="0" w:color="auto"/>
        </w:rPr>
        <w:t>1909</w:t>
      </w:r>
      <w:r>
        <w:tab/>
        <w:t>1913</w:t>
      </w:r>
      <w:r>
        <w:tab/>
        <w:t>1917</w:t>
      </w:r>
      <w:r>
        <w:tab/>
        <w:t>1918</w:t>
      </w:r>
      <w:r>
        <w:tab/>
        <w:t>1921</w:t>
      </w:r>
      <w:r>
        <w:tab/>
        <w:t>1925</w:t>
      </w:r>
      <w:r>
        <w:tab/>
        <w:t>1932</w:t>
      </w:r>
    </w:p>
    <w:p w14:paraId="76CEE239" w14:textId="77777777" w:rsidR="00C56FA6" w:rsidRDefault="00C56FA6" w:rsidP="009E1291">
      <w:pPr>
        <w:pStyle w:val="Pquestiontextpartsa"/>
        <w:keepNext/>
      </w:pPr>
      <w:r>
        <w:t>1932</w:t>
      </w:r>
      <w:r>
        <w:tab/>
        <w:t>1932</w:t>
      </w:r>
      <w:r>
        <w:tab/>
        <w:t>1933</w:t>
      </w:r>
      <w:r>
        <w:tab/>
        <w:t>1935</w:t>
      </w:r>
      <w:r>
        <w:tab/>
        <w:t>1937</w:t>
      </w:r>
      <w:r>
        <w:tab/>
        <w:t>1940</w:t>
      </w:r>
      <w:r>
        <w:tab/>
      </w:r>
      <w:r w:rsidRPr="00076FC5">
        <w:rPr>
          <w:bdr w:val="single" w:sz="4" w:space="0" w:color="auto"/>
        </w:rPr>
        <w:t>1942</w:t>
      </w:r>
      <w:r>
        <w:tab/>
        <w:t>1945</w:t>
      </w:r>
      <w:r>
        <w:tab/>
        <w:t>1948</w:t>
      </w:r>
      <w:r>
        <w:tab/>
        <w:t>1951</w:t>
      </w:r>
      <w:r>
        <w:tab/>
        <w:t>1954</w:t>
      </w:r>
      <w:r>
        <w:tab/>
        <w:t>1968</w:t>
      </w:r>
      <w:r>
        <w:tab/>
        <w:t>1991</w:t>
      </w:r>
    </w:p>
    <w:p w14:paraId="279D69B1" w14:textId="77777777" w:rsidR="005205E5" w:rsidRDefault="00C56FA6" w:rsidP="00C56FA6">
      <w:pPr>
        <w:pStyle w:val="Pquestiontextpartsa"/>
      </w:pPr>
      <w:r>
        <w:t xml:space="preserve">lower quartile, </w:t>
      </w:r>
      <w:r w:rsidRPr="005205E5">
        <w:rPr>
          <w:rStyle w:val="Cmathsexpressions"/>
        </w:rPr>
        <w:t>Q</w:t>
      </w:r>
      <w:r>
        <w:rPr>
          <w:vertAlign w:val="subscript"/>
        </w:rPr>
        <w:t>L</w:t>
      </w:r>
      <w:r>
        <w:t>: 1909</w:t>
      </w:r>
    </w:p>
    <w:p w14:paraId="3AF459E6" w14:textId="77777777" w:rsidR="005205E5" w:rsidRDefault="005205E5" w:rsidP="00C56FA6">
      <w:pPr>
        <w:pStyle w:val="Pquestiontextpartsa"/>
      </w:pPr>
      <w:r>
        <w:t>median: 1932</w:t>
      </w:r>
    </w:p>
    <w:p w14:paraId="79C9A056" w14:textId="4B299D1A" w:rsidR="00C56FA6" w:rsidRDefault="00C56FA6" w:rsidP="00C56FA6">
      <w:pPr>
        <w:pStyle w:val="Pquestiontextpartsa"/>
      </w:pPr>
      <w:r>
        <w:t xml:space="preserve">upper quartile, </w:t>
      </w:r>
      <w:r w:rsidRPr="005205E5">
        <w:rPr>
          <w:rStyle w:val="Cmathsexpressions"/>
        </w:rPr>
        <w:t>Q</w:t>
      </w:r>
      <w:r>
        <w:rPr>
          <w:vertAlign w:val="subscript"/>
        </w:rPr>
        <w:t>U</w:t>
      </w:r>
      <w:r>
        <w:t>: 1942</w:t>
      </w:r>
    </w:p>
    <w:p w14:paraId="4718F85B" w14:textId="77777777" w:rsidR="00C56FA6" w:rsidRDefault="00C56FA6" w:rsidP="00C56FA6">
      <w:pPr>
        <w:pStyle w:val="Pquestiontextpartsa"/>
      </w:pPr>
      <w:r>
        <w:t xml:space="preserve">IQR = 1942 </w:t>
      </w:r>
      <w:r w:rsidRPr="006F17B6">
        <w:sym w:font="Symbol" w:char="F02D"/>
      </w:r>
      <w:r>
        <w:t xml:space="preserve"> 1909 = 33 years</w:t>
      </w:r>
    </w:p>
    <w:p w14:paraId="41B2CA5C" w14:textId="2A8244F5" w:rsidR="00C56FA6" w:rsidRPr="00DF23AB" w:rsidRDefault="00C56FA6" w:rsidP="00C56FA6">
      <w:pPr>
        <w:pStyle w:val="Pquestiontextpartsa"/>
        <w:rPr>
          <w:b/>
        </w:rPr>
      </w:pPr>
      <w:r w:rsidRPr="00DF23AB">
        <w:rPr>
          <w:b/>
        </w:rPr>
        <w:t>(</w:t>
      </w:r>
      <w:r w:rsidR="005205E5">
        <w:rPr>
          <w:b/>
        </w:rPr>
        <w:t>b)</w:t>
      </w:r>
    </w:p>
    <w:p w14:paraId="030A06C3" w14:textId="4F90CBBD" w:rsidR="00C56FA6" w:rsidRPr="00DF23AB" w:rsidRDefault="00C56FA6" w:rsidP="00C56FA6">
      <w:pPr>
        <w:pStyle w:val="Pquestiontextpartsa"/>
      </w:pPr>
      <w:r>
        <w:rPr>
          <w:noProof/>
        </w:rPr>
        <w:drawing>
          <wp:inline distT="0" distB="0" distL="0" distR="0" wp14:anchorId="2CC73E71" wp14:editId="3C4F76E4">
            <wp:extent cx="2260600" cy="635000"/>
            <wp:effectExtent l="0" t="0" r="0" b="0"/>
            <wp:docPr id="2" name="Picture 20" descr="PM10_PR_SSa_7_07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M10_PR_SSa_7_07_R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0EAF" w14:textId="29F8ABF9" w:rsidR="00A62A90" w:rsidRDefault="005205E5" w:rsidP="00A62A90">
      <w:pPr>
        <w:pStyle w:val="Pquestionheadingsx"/>
      </w:pPr>
      <w:r>
        <w:t>Question 15</w:t>
      </w:r>
      <w:r w:rsidR="00A62A90">
        <w:tab/>
      </w:r>
      <w:r w:rsidR="00E012D0">
        <w:rPr>
          <w:rStyle w:val="Cmarkslabel"/>
        </w:rPr>
        <w:t>5</w:t>
      </w:r>
      <w:r w:rsidR="00A62A90">
        <w:rPr>
          <w:rStyle w:val="Cmarkslabel"/>
        </w:rPr>
        <w:t xml:space="preserve"> </w:t>
      </w:r>
      <w:r w:rsidR="00A62A90" w:rsidRPr="001B433F">
        <w:rPr>
          <w:rStyle w:val="Cmarkslabel"/>
        </w:rPr>
        <w:t>marks</w:t>
      </w:r>
      <w:r w:rsidR="00A62A90">
        <w:tab/>
        <w:t>[2.5]</w:t>
      </w:r>
    </w:p>
    <w:p w14:paraId="7529423F" w14:textId="77777777" w:rsidR="005205E5" w:rsidRPr="00643AC5" w:rsidRDefault="005205E5" w:rsidP="005205E5">
      <w:pPr>
        <w:pStyle w:val="Pquestiontextpartsa"/>
      </w:pPr>
      <w:r w:rsidRPr="004A5221">
        <w:rPr>
          <w:b/>
        </w:rPr>
        <w:t>(a)</w:t>
      </w:r>
      <w:r>
        <w:tab/>
        <w:t>The bars are labelled as specific days, spread inconsistently over a 7 year gap. The first bar is given as a month not a day.</w:t>
      </w:r>
      <w:r w:rsidRPr="00643AC5">
        <w:t xml:space="preserve"> </w:t>
      </w:r>
    </w:p>
    <w:p w14:paraId="4ADF52BD" w14:textId="77777777" w:rsidR="005205E5" w:rsidRPr="00643AC5" w:rsidRDefault="005205E5" w:rsidP="005205E5">
      <w:pPr>
        <w:pStyle w:val="Pquestiontextpartsa"/>
      </w:pPr>
      <w:r w:rsidRPr="004A5221">
        <w:rPr>
          <w:b/>
        </w:rPr>
        <w:t>(b)</w:t>
      </w:r>
      <w:r>
        <w:tab/>
        <w:t>Between January 2010 and 10 Oct 2015, ticket sales increased from approximately 200 in January 2010 to 2500 on 10 Oct 2015.</w:t>
      </w:r>
    </w:p>
    <w:p w14:paraId="7475ED35" w14:textId="77777777" w:rsidR="005205E5" w:rsidRDefault="005205E5" w:rsidP="005205E5">
      <w:pPr>
        <w:pStyle w:val="Pquestiontextpartsa"/>
      </w:pPr>
      <w:r w:rsidRPr="004A5221">
        <w:rPr>
          <w:b/>
        </w:rPr>
        <w:t>(c)</w:t>
      </w:r>
      <w:r w:rsidRPr="004A5221">
        <w:rPr>
          <w:b/>
        </w:rPr>
        <w:tab/>
      </w:r>
      <w:r>
        <w:t>The earliest set of dates that cover one month are from 10 Oct 2015 to 07 Nov 2015.</w:t>
      </w:r>
    </w:p>
    <w:p w14:paraId="6B19EE35" w14:textId="4A84809F" w:rsidR="005205E5" w:rsidRDefault="005205E5" w:rsidP="005205E5">
      <w:pPr>
        <w:pStyle w:val="Pquestiontextpartsa"/>
      </w:pPr>
      <w:r w:rsidRPr="004A5221">
        <w:rPr>
          <w:b/>
        </w:rPr>
        <w:t>(</w:t>
      </w:r>
      <w:r>
        <w:rPr>
          <w:b/>
        </w:rPr>
        <w:t>d</w:t>
      </w:r>
      <w:r w:rsidRPr="004A5221">
        <w:rPr>
          <w:b/>
        </w:rPr>
        <w:t>)</w:t>
      </w:r>
      <w:r>
        <w:tab/>
        <w:t>Total number of ticket sales (from the height of each bar), from 30 April to 03 June 2016:</w:t>
      </w:r>
    </w:p>
    <w:p w14:paraId="5CD44D14" w14:textId="58473F35" w:rsidR="005205E5" w:rsidRDefault="005205E5" w:rsidP="005205E5">
      <w:pPr>
        <w:pStyle w:val="Pquestiontextpartsa"/>
      </w:pPr>
      <w:r>
        <w:tab/>
        <w:t>4500 + 5200 + 5900 + 5400 = 21 000</w:t>
      </w:r>
    </w:p>
    <w:p w14:paraId="579DF2C6" w14:textId="4050C03A" w:rsidR="005205E5" w:rsidRDefault="005205E5" w:rsidP="005205E5">
      <w:pPr>
        <w:pStyle w:val="Pquestiontextpartsa"/>
      </w:pPr>
      <w:r>
        <w:tab/>
        <w:t xml:space="preserve">Divide by the number of concerts. </w:t>
      </w:r>
    </w:p>
    <w:p w14:paraId="61776F18" w14:textId="74EB4117" w:rsidR="005205E5" w:rsidRDefault="005205E5" w:rsidP="005205E5">
      <w:pPr>
        <w:pStyle w:val="Pquestiontextpartsa"/>
      </w:pPr>
      <w:r>
        <w:tab/>
        <w:t>21 000 ÷ 4 = 5250</w:t>
      </w:r>
    </w:p>
    <w:p w14:paraId="3DEDCB67" w14:textId="002D0F43" w:rsidR="005205E5" w:rsidRPr="00643AC5" w:rsidRDefault="005205E5" w:rsidP="005205E5">
      <w:pPr>
        <w:pStyle w:val="Pquestiontextpartsa"/>
      </w:pPr>
      <w:r>
        <w:tab/>
        <w:t>Approximately 5250 ticket sales per concert in 2016</w:t>
      </w:r>
    </w:p>
    <w:p w14:paraId="41FC1C2B" w14:textId="570E6478" w:rsidR="006F01F0" w:rsidRDefault="00DB2CEE" w:rsidP="009E1291">
      <w:pPr>
        <w:pStyle w:val="Psectionresults"/>
        <w:spacing w:before="0" w:after="0"/>
      </w:pPr>
      <w:r>
        <w:t>Short answer results: ___ / 3</w:t>
      </w:r>
      <w:r w:rsidR="009E1291">
        <w:t>5</w:t>
      </w:r>
    </w:p>
    <w:p w14:paraId="7FD179D8" w14:textId="77777777" w:rsidR="006F01F0" w:rsidRDefault="006F01F0" w:rsidP="009E1291">
      <w:pPr>
        <w:pStyle w:val="Psectionheading"/>
        <w:pageBreakBefore w:val="0"/>
        <w:spacing w:after="0"/>
      </w:pPr>
      <w:r>
        <w:t>Extended answer section</w:t>
      </w:r>
    </w:p>
    <w:p w14:paraId="7D8629CE" w14:textId="47B75DC1" w:rsidR="00A62A90" w:rsidRDefault="002772B0" w:rsidP="00F8383E">
      <w:pPr>
        <w:pStyle w:val="Pquestionheadingsx"/>
        <w:spacing w:before="240"/>
      </w:pPr>
      <w:r>
        <w:t>Question 16</w:t>
      </w:r>
      <w:r w:rsidR="00A62A90">
        <w:tab/>
      </w:r>
      <w:r>
        <w:rPr>
          <w:rStyle w:val="Cmarkslabel"/>
        </w:rPr>
        <w:t>8</w:t>
      </w:r>
      <w:r w:rsidR="00A62A90">
        <w:rPr>
          <w:rStyle w:val="Cmarkslabel"/>
        </w:rPr>
        <w:t xml:space="preserve"> </w:t>
      </w:r>
      <w:r w:rsidR="00A62A90" w:rsidRPr="001B433F">
        <w:rPr>
          <w:rStyle w:val="Cmarkslabel"/>
        </w:rPr>
        <w:t>marks</w:t>
      </w:r>
      <w:r w:rsidR="00A62A90">
        <w:tab/>
        <w:t>[2.1]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58"/>
      </w:tblGrid>
      <w:tr w:rsidR="00A62A90" w:rsidRPr="007B4A6C" w14:paraId="1E451525" w14:textId="77777777" w:rsidTr="00FF3C91">
        <w:trPr>
          <w:trHeight w:val="284"/>
        </w:trPr>
        <w:tc>
          <w:tcPr>
            <w:tcW w:w="1701" w:type="dxa"/>
            <w:shd w:val="clear" w:color="auto" w:fill="auto"/>
            <w:vAlign w:val="center"/>
          </w:tcPr>
          <w:p w14:paraId="2FAD9A34" w14:textId="77777777" w:rsidR="00A62A90" w:rsidRPr="00A01952" w:rsidRDefault="00A62A90" w:rsidP="00CA5435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Weight (kg)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0196F5" w14:textId="77777777" w:rsidR="00A62A90" w:rsidRPr="00A01952" w:rsidRDefault="00A62A90" w:rsidP="00CA5435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Frequency</w:t>
            </w:r>
          </w:p>
        </w:tc>
        <w:tc>
          <w:tcPr>
            <w:tcW w:w="1701" w:type="dxa"/>
          </w:tcPr>
          <w:p w14:paraId="0208F539" w14:textId="77777777" w:rsidR="00A62A90" w:rsidRPr="00A01952" w:rsidRDefault="00A62A90" w:rsidP="00CA5435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Data</w:t>
            </w:r>
          </w:p>
          <w:p w14:paraId="2CB4325F" w14:textId="77777777" w:rsidR="00A62A90" w:rsidRPr="00A01952" w:rsidRDefault="00A62A90" w:rsidP="00CA5435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value</w:t>
            </w:r>
          </w:p>
        </w:tc>
        <w:tc>
          <w:tcPr>
            <w:tcW w:w="1758" w:type="dxa"/>
          </w:tcPr>
          <w:p w14:paraId="17FD35DE" w14:textId="77777777" w:rsidR="00A62A90" w:rsidRPr="00A01952" w:rsidRDefault="00A62A90" w:rsidP="00CA5435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Cumulative</w:t>
            </w:r>
          </w:p>
          <w:p w14:paraId="68083779" w14:textId="77777777" w:rsidR="00A62A90" w:rsidRPr="00A01952" w:rsidRDefault="00A62A90" w:rsidP="00CA5435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frequency</w:t>
            </w:r>
          </w:p>
        </w:tc>
      </w:tr>
      <w:tr w:rsidR="00A62A90" w:rsidRPr="007B4A6C" w14:paraId="1CE218FA" w14:textId="77777777" w:rsidTr="00FF3C91">
        <w:trPr>
          <w:trHeight w:val="284"/>
        </w:trPr>
        <w:tc>
          <w:tcPr>
            <w:tcW w:w="1701" w:type="dxa"/>
            <w:tcBorders>
              <w:bottom w:val="single" w:sz="4" w:space="0" w:color="auto"/>
            </w:tcBorders>
          </w:tcPr>
          <w:p w14:paraId="5B48ED67" w14:textId="77777777" w:rsidR="00A62A90" w:rsidRPr="007B4A6C" w:rsidRDefault="00A62A90" w:rsidP="00CA5435">
            <w:pPr>
              <w:pStyle w:val="Ptabletext"/>
            </w:pPr>
            <w:r>
              <w:t>&lt;64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7C874C4" w14:textId="77777777" w:rsidR="00A62A90" w:rsidRPr="007B4A6C" w:rsidRDefault="00A62A90" w:rsidP="00CA5435">
            <w:pPr>
              <w:pStyle w:val="Ptabletext"/>
            </w:pPr>
            <w: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0344FB6" w14:textId="77777777" w:rsidR="00A62A90" w:rsidRPr="007B4A6C" w:rsidRDefault="00A62A90" w:rsidP="00CA5435">
            <w:pPr>
              <w:pStyle w:val="Ptabletext"/>
            </w:pPr>
            <w:r>
              <w:t>64</w:t>
            </w:r>
          </w:p>
        </w:tc>
        <w:tc>
          <w:tcPr>
            <w:tcW w:w="1758" w:type="dxa"/>
            <w:tcBorders>
              <w:bottom w:val="single" w:sz="4" w:space="0" w:color="auto"/>
            </w:tcBorders>
          </w:tcPr>
          <w:p w14:paraId="71E297AF" w14:textId="77777777" w:rsidR="00A62A90" w:rsidRPr="007B4A6C" w:rsidRDefault="00A62A90" w:rsidP="00CA5435">
            <w:pPr>
              <w:pStyle w:val="Ptabletext"/>
            </w:pPr>
            <w:r>
              <w:t>0</w:t>
            </w:r>
          </w:p>
        </w:tc>
      </w:tr>
      <w:tr w:rsidR="00A62A90" w:rsidRPr="007B4A6C" w14:paraId="1DD13616" w14:textId="77777777" w:rsidTr="00FF3C91">
        <w:trPr>
          <w:trHeight w:val="284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8E4EF2F" w14:textId="77777777" w:rsidR="00A62A90" w:rsidRDefault="00A62A90" w:rsidP="00CA5435">
            <w:pPr>
              <w:pStyle w:val="Ptabletext"/>
            </w:pPr>
            <w:r>
              <w:t>64</w:t>
            </w:r>
            <w:r w:rsidRPr="007B4A6C">
              <w:sym w:font="Symbol" w:char="F02D"/>
            </w:r>
            <w:r>
              <w:t>&lt;</w:t>
            </w:r>
            <w:r w:rsidRPr="007B4A6C">
              <w:t>6</w:t>
            </w: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1B8B909" w14:textId="77777777" w:rsidR="00A62A90" w:rsidRPr="007B4A6C" w:rsidRDefault="00A62A90" w:rsidP="00CA5435">
            <w:pPr>
              <w:pStyle w:val="Ptabletext"/>
            </w:pPr>
            <w:r w:rsidRPr="007B4A6C">
              <w:t>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69F7BBD" w14:textId="77777777" w:rsidR="00A62A90" w:rsidRDefault="00A62A90" w:rsidP="00CA5435">
            <w:pPr>
              <w:pStyle w:val="Ptabletext"/>
            </w:pPr>
            <w:r>
              <w:t>66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</w:tcPr>
          <w:p w14:paraId="3F5AEA09" w14:textId="77777777" w:rsidR="00A62A90" w:rsidRDefault="00A62A90" w:rsidP="00CA5435">
            <w:pPr>
              <w:pStyle w:val="Ptabletext"/>
            </w:pPr>
            <w:r>
              <w:t>2</w:t>
            </w:r>
          </w:p>
        </w:tc>
      </w:tr>
      <w:tr w:rsidR="00A62A90" w:rsidRPr="007B4A6C" w14:paraId="59D3C95C" w14:textId="77777777" w:rsidTr="00FF3C91">
        <w:trPr>
          <w:trHeight w:val="284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E14A329" w14:textId="77777777" w:rsidR="00A62A90" w:rsidRDefault="00A62A90" w:rsidP="00CA5435">
            <w:pPr>
              <w:pStyle w:val="Ptabletext"/>
            </w:pPr>
            <w:r>
              <w:t>66</w:t>
            </w:r>
            <w:r w:rsidRPr="007B4A6C">
              <w:sym w:font="Symbol" w:char="F02D"/>
            </w:r>
            <w:r>
              <w:t>&lt;</w:t>
            </w:r>
            <w:r w:rsidRPr="007B4A6C">
              <w:t>6</w:t>
            </w:r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8C44C6F" w14:textId="77777777" w:rsidR="00A62A90" w:rsidRPr="007B4A6C" w:rsidRDefault="00A62A90" w:rsidP="00CA5435">
            <w:pPr>
              <w:pStyle w:val="Ptabletext"/>
            </w:pPr>
            <w:r w:rsidRPr="007B4A6C">
              <w:t>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DB537EF" w14:textId="77777777" w:rsidR="00A62A90" w:rsidRDefault="00A62A90" w:rsidP="00CA5435">
            <w:pPr>
              <w:pStyle w:val="Ptabletext"/>
            </w:pPr>
            <w:r>
              <w:t>68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</w:tcPr>
          <w:p w14:paraId="4C2F9E2C" w14:textId="77777777" w:rsidR="00A62A90" w:rsidRDefault="00A62A90" w:rsidP="00CA5435">
            <w:pPr>
              <w:pStyle w:val="Ptabletext"/>
            </w:pPr>
            <w:r>
              <w:t>6</w:t>
            </w:r>
          </w:p>
        </w:tc>
      </w:tr>
      <w:tr w:rsidR="00A62A90" w:rsidRPr="007B4A6C" w14:paraId="484B4667" w14:textId="77777777" w:rsidTr="00FF3C91">
        <w:trPr>
          <w:trHeight w:val="284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CE0C449" w14:textId="77777777" w:rsidR="00A62A90" w:rsidRDefault="00A62A90" w:rsidP="00CA5435">
            <w:pPr>
              <w:pStyle w:val="Ptabletext"/>
            </w:pPr>
            <w:r>
              <w:t>68</w:t>
            </w:r>
            <w:r w:rsidRPr="007B4A6C">
              <w:sym w:font="Symbol" w:char="F02D"/>
            </w:r>
            <w:r>
              <w:t>&lt;70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5D6F3A5" w14:textId="77777777" w:rsidR="00A62A90" w:rsidRPr="007B4A6C" w:rsidRDefault="00A62A90" w:rsidP="00CA5435">
            <w:pPr>
              <w:pStyle w:val="Ptabletext"/>
            </w:pPr>
            <w:r w:rsidRPr="007B4A6C">
              <w:t>12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24DD396" w14:textId="77777777" w:rsidR="00A62A90" w:rsidRDefault="00A62A90" w:rsidP="00CA5435">
            <w:pPr>
              <w:pStyle w:val="Ptabletext"/>
            </w:pPr>
            <w:r>
              <w:t>70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</w:tcPr>
          <w:p w14:paraId="5EBB08BE" w14:textId="77777777" w:rsidR="00A62A90" w:rsidRDefault="00A62A90" w:rsidP="00CA5435">
            <w:pPr>
              <w:pStyle w:val="Ptabletext"/>
            </w:pPr>
            <w:r>
              <w:t>18</w:t>
            </w:r>
          </w:p>
        </w:tc>
      </w:tr>
      <w:tr w:rsidR="00A62A90" w:rsidRPr="007B4A6C" w14:paraId="36F5FF32" w14:textId="77777777" w:rsidTr="00FF3C91">
        <w:trPr>
          <w:trHeight w:val="284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AD8AE0B" w14:textId="77777777" w:rsidR="00A62A90" w:rsidRDefault="00A62A90" w:rsidP="00CA5435">
            <w:pPr>
              <w:pStyle w:val="Ptabletext"/>
            </w:pPr>
            <w:r>
              <w:t>70</w:t>
            </w:r>
            <w:r w:rsidRPr="007B4A6C">
              <w:sym w:font="Symbol" w:char="F02D"/>
            </w:r>
            <w:r>
              <w:t>&lt;72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599A08E" w14:textId="77777777" w:rsidR="00A62A90" w:rsidRPr="007B4A6C" w:rsidRDefault="00A62A90" w:rsidP="00CA5435">
            <w:pPr>
              <w:pStyle w:val="Ptabletext"/>
            </w:pPr>
            <w:r w:rsidRPr="007B4A6C">
              <w:t>15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1B14924" w14:textId="77777777" w:rsidR="00A62A90" w:rsidRDefault="00A62A90" w:rsidP="00CA5435">
            <w:pPr>
              <w:pStyle w:val="Ptabletext"/>
            </w:pPr>
            <w:r>
              <w:t>72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</w:tcPr>
          <w:p w14:paraId="694FD6F2" w14:textId="77777777" w:rsidR="00A62A90" w:rsidRDefault="00A62A90" w:rsidP="00CA5435">
            <w:pPr>
              <w:pStyle w:val="Ptabletext"/>
            </w:pPr>
            <w:r>
              <w:t>33</w:t>
            </w:r>
          </w:p>
        </w:tc>
      </w:tr>
      <w:tr w:rsidR="00A62A90" w:rsidRPr="007B4A6C" w14:paraId="6F7CA14C" w14:textId="77777777" w:rsidTr="00FF3C91">
        <w:trPr>
          <w:trHeight w:val="284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64BEF9E" w14:textId="77777777" w:rsidR="00A62A90" w:rsidRDefault="00A62A90" w:rsidP="00CA5435">
            <w:pPr>
              <w:pStyle w:val="Ptabletext"/>
            </w:pPr>
            <w:r>
              <w:t>72</w:t>
            </w:r>
            <w:r w:rsidRPr="007B4A6C">
              <w:sym w:font="Symbol" w:char="F02D"/>
            </w:r>
            <w:r>
              <w:t>&lt;</w:t>
            </w:r>
            <w:r w:rsidRPr="007B4A6C">
              <w:t>7</w:t>
            </w:r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A343AB0" w14:textId="77777777" w:rsidR="00A62A90" w:rsidRPr="007B4A6C" w:rsidRDefault="00A62A90" w:rsidP="00CA5435">
            <w:pPr>
              <w:pStyle w:val="Ptabletext"/>
            </w:pPr>
            <w:r w:rsidRPr="007B4A6C">
              <w:t>11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0BC7E47" w14:textId="77777777" w:rsidR="00A62A90" w:rsidRDefault="00A62A90" w:rsidP="00CA5435">
            <w:pPr>
              <w:pStyle w:val="Ptabletext"/>
            </w:pPr>
            <w:r>
              <w:t>74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</w:tcPr>
          <w:p w14:paraId="1A454BE0" w14:textId="77777777" w:rsidR="00A62A90" w:rsidRDefault="00A62A90" w:rsidP="00CA5435">
            <w:pPr>
              <w:pStyle w:val="Ptabletext"/>
            </w:pPr>
            <w:r>
              <w:t>44</w:t>
            </w:r>
          </w:p>
        </w:tc>
      </w:tr>
      <w:tr w:rsidR="00A62A90" w:rsidRPr="007B4A6C" w14:paraId="24EB2443" w14:textId="77777777" w:rsidTr="00FF3C91">
        <w:trPr>
          <w:trHeight w:val="284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B44C10B" w14:textId="77777777" w:rsidR="00A62A90" w:rsidRDefault="00A62A90" w:rsidP="00CA5435">
            <w:pPr>
              <w:pStyle w:val="Ptabletext"/>
            </w:pPr>
            <w:r>
              <w:t>74</w:t>
            </w:r>
            <w:r w:rsidRPr="007B4A6C">
              <w:sym w:font="Symbol" w:char="F02D"/>
            </w:r>
            <w:r>
              <w:t>&lt;</w:t>
            </w:r>
            <w:r w:rsidRPr="007B4A6C">
              <w:t>7</w:t>
            </w: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7AE9425" w14:textId="77777777" w:rsidR="00A62A90" w:rsidRPr="007B4A6C" w:rsidRDefault="00A62A90" w:rsidP="00CA5435">
            <w:pPr>
              <w:pStyle w:val="Ptabletext"/>
            </w:pPr>
            <w:r w:rsidRPr="007B4A6C">
              <w:t>10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F761E6B" w14:textId="77777777" w:rsidR="00A62A90" w:rsidRDefault="00A62A90" w:rsidP="00CA5435">
            <w:pPr>
              <w:pStyle w:val="Ptabletext"/>
            </w:pPr>
            <w:r>
              <w:t>76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</w:tcPr>
          <w:p w14:paraId="3179B395" w14:textId="77777777" w:rsidR="00A62A90" w:rsidRDefault="00A62A90" w:rsidP="00CA5435">
            <w:pPr>
              <w:pStyle w:val="Ptabletext"/>
            </w:pPr>
            <w:r>
              <w:t>54</w:t>
            </w:r>
          </w:p>
        </w:tc>
      </w:tr>
      <w:tr w:rsidR="00A62A90" w:rsidRPr="007B4A6C" w14:paraId="0A0AAA3F" w14:textId="77777777" w:rsidTr="00FF3C91">
        <w:trPr>
          <w:trHeight w:val="284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BDADC9A" w14:textId="77777777" w:rsidR="00A62A90" w:rsidRDefault="00A62A90" w:rsidP="00CA5435">
            <w:pPr>
              <w:pStyle w:val="Ptabletext"/>
            </w:pPr>
            <w:r>
              <w:t>76</w:t>
            </w:r>
            <w:r w:rsidRPr="007B4A6C">
              <w:sym w:font="Symbol" w:char="F02D"/>
            </w:r>
            <w:r>
              <w:t>&lt;</w:t>
            </w:r>
            <w:r w:rsidRPr="007B4A6C">
              <w:t>7</w:t>
            </w:r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64DFDFA" w14:textId="77777777" w:rsidR="00A62A90" w:rsidRPr="007B4A6C" w:rsidRDefault="00A62A90" w:rsidP="00CA5435">
            <w:pPr>
              <w:pStyle w:val="Ptabletext"/>
            </w:pPr>
            <w:r w:rsidRPr="007B4A6C">
              <w:t>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9152761" w14:textId="77777777" w:rsidR="00A62A90" w:rsidRDefault="00A62A90" w:rsidP="00CA5435">
            <w:pPr>
              <w:pStyle w:val="Ptabletext"/>
            </w:pPr>
            <w:r>
              <w:t>78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</w:tcPr>
          <w:p w14:paraId="7B94799E" w14:textId="77777777" w:rsidR="00A62A90" w:rsidRDefault="00A62A90" w:rsidP="00CA5435">
            <w:pPr>
              <w:pStyle w:val="Ptabletext"/>
            </w:pPr>
            <w:r>
              <w:t>63</w:t>
            </w:r>
          </w:p>
        </w:tc>
      </w:tr>
      <w:tr w:rsidR="00A62A90" w:rsidRPr="007B4A6C" w14:paraId="76A91566" w14:textId="77777777" w:rsidTr="00FF3C91">
        <w:trPr>
          <w:trHeight w:val="284"/>
        </w:trPr>
        <w:tc>
          <w:tcPr>
            <w:tcW w:w="1701" w:type="dxa"/>
            <w:tcBorders>
              <w:top w:val="single" w:sz="4" w:space="0" w:color="auto"/>
            </w:tcBorders>
          </w:tcPr>
          <w:p w14:paraId="5631F280" w14:textId="77777777" w:rsidR="00A62A90" w:rsidRDefault="00A62A90" w:rsidP="00CA5435">
            <w:pPr>
              <w:pStyle w:val="Ptabletext"/>
            </w:pPr>
            <w:r>
              <w:t>78</w:t>
            </w:r>
            <w:r w:rsidRPr="007B4A6C">
              <w:sym w:font="Symbol" w:char="F02D"/>
            </w:r>
            <w:r>
              <w:t>&lt;80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530FA81" w14:textId="77777777" w:rsidR="00A62A90" w:rsidRPr="007B4A6C" w:rsidRDefault="00A62A90" w:rsidP="00CA5435">
            <w:pPr>
              <w:pStyle w:val="Ptabletext"/>
            </w:pPr>
            <w:r w:rsidRPr="007B4A6C">
              <w:t>7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307172E" w14:textId="77777777" w:rsidR="00A62A90" w:rsidRDefault="00A62A90" w:rsidP="00CA5435">
            <w:pPr>
              <w:pStyle w:val="Ptabletext"/>
            </w:pPr>
            <w:r>
              <w:t>80</w:t>
            </w:r>
          </w:p>
        </w:tc>
        <w:tc>
          <w:tcPr>
            <w:tcW w:w="1758" w:type="dxa"/>
            <w:tcBorders>
              <w:top w:val="single" w:sz="4" w:space="0" w:color="auto"/>
            </w:tcBorders>
          </w:tcPr>
          <w:p w14:paraId="52112444" w14:textId="77777777" w:rsidR="00A62A90" w:rsidRDefault="00A62A90" w:rsidP="00CA5435">
            <w:pPr>
              <w:pStyle w:val="Ptabletext"/>
            </w:pPr>
            <w:r>
              <w:t>70</w:t>
            </w:r>
          </w:p>
        </w:tc>
      </w:tr>
    </w:tbl>
    <w:p w14:paraId="4FA6DBF2" w14:textId="28624D4B" w:rsidR="00A62A90" w:rsidRPr="00E135ED" w:rsidRDefault="00A62A90" w:rsidP="00A62A90">
      <w:pPr>
        <w:pStyle w:val="Pquestiontextpartsa"/>
      </w:pPr>
      <w:r w:rsidRPr="00DE6E72">
        <w:rPr>
          <w:rStyle w:val="Cquestionpartlabelbold"/>
        </w:rPr>
        <w:lastRenderedPageBreak/>
        <w:t>(a)</w:t>
      </w:r>
      <w:r w:rsidRPr="00DE6E72">
        <w:rPr>
          <w:rStyle w:val="Cquestionpartlabelbold"/>
        </w:rPr>
        <w:tab/>
      </w:r>
    </w:p>
    <w:p w14:paraId="3A9AF669" w14:textId="03F40609" w:rsidR="00C70283" w:rsidRDefault="009E1291" w:rsidP="00C70283">
      <w:pPr>
        <w:rPr>
          <w:rStyle w:val="Cquestionpartlabelbold"/>
        </w:rPr>
      </w:pPr>
      <w:r>
        <w:rPr>
          <w:noProof/>
        </w:rPr>
        <w:drawing>
          <wp:inline distT="0" distB="0" distL="0" distR="0" wp14:anchorId="6598D252" wp14:editId="74AEF34F">
            <wp:extent cx="1316813" cy="201385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7_FATS_02.jpg"/>
                    <pic:cNvPicPr/>
                  </pic:nvPicPr>
                  <pic:blipFill rotWithShape="1"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8"/>
                    <a:stretch/>
                  </pic:blipFill>
                  <pic:spPr bwMode="auto">
                    <a:xfrm>
                      <a:off x="0" y="0"/>
                      <a:ext cx="1319784" cy="2018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EBAD4" w14:textId="77777777" w:rsidR="00E235A1" w:rsidRPr="00C70283" w:rsidRDefault="00A62A90" w:rsidP="00C70283">
      <w:pPr>
        <w:pStyle w:val="Pquestiontextpartsa"/>
        <w:rPr>
          <w:rStyle w:val="Cquestionpartlabelbold"/>
          <w:b w:val="0"/>
        </w:rPr>
      </w:pPr>
      <w:r w:rsidRPr="00DE6E72">
        <w:rPr>
          <w:rStyle w:val="Cquestionpartlabelbold"/>
        </w:rPr>
        <w:t>(b)</w:t>
      </w:r>
      <w:r w:rsidRPr="00DE6E72">
        <w:rPr>
          <w:rStyle w:val="Cquestionpartlabelbold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61"/>
        <w:gridCol w:w="851"/>
        <w:gridCol w:w="851"/>
      </w:tblGrid>
      <w:tr w:rsidR="00E235A1" w14:paraId="33B10C85" w14:textId="77777777" w:rsidTr="001A6B87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75120C5D" w14:textId="77777777" w:rsidR="00E235A1" w:rsidRPr="00A202C4" w:rsidRDefault="00E235A1" w:rsidP="001A6B87">
            <w:pPr>
              <w:pStyle w:val="Ptabletext"/>
            </w:pPr>
            <w:r w:rsidRPr="00A202C4">
              <w:t>Min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713236" w14:textId="77777777" w:rsidR="00E235A1" w:rsidRPr="00A01952" w:rsidRDefault="00E235A1" w:rsidP="001A6B87">
            <w:pPr>
              <w:pStyle w:val="Ptabletext"/>
              <w:rPr>
                <w:b/>
              </w:rPr>
            </w:pPr>
            <w:r w:rsidRPr="00A202C4">
              <w:rPr>
                <w:rStyle w:val="Cmathsexpressions"/>
                <w:rFonts w:eastAsiaTheme="majorEastAsia"/>
              </w:rPr>
              <w:t>Q</w:t>
            </w:r>
            <w:r w:rsidRPr="00A202C4">
              <w:rPr>
                <w:rStyle w:val="CSubscript"/>
              </w:rPr>
              <w:t>L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21A02726" w14:textId="77777777" w:rsidR="00E235A1" w:rsidRPr="00A202C4" w:rsidRDefault="00E235A1" w:rsidP="001A6B87">
            <w:pPr>
              <w:pStyle w:val="Ptabletext"/>
            </w:pPr>
            <w:r w:rsidRPr="00A202C4">
              <w:t>Median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0A9501" w14:textId="77777777" w:rsidR="00E235A1" w:rsidRPr="00A01952" w:rsidRDefault="00E235A1" w:rsidP="001A6B87">
            <w:pPr>
              <w:pStyle w:val="Ptabletext"/>
              <w:rPr>
                <w:b/>
              </w:rPr>
            </w:pPr>
            <w:r w:rsidRPr="00A202C4">
              <w:rPr>
                <w:rStyle w:val="Cmathsexpressions"/>
                <w:rFonts w:eastAsiaTheme="majorEastAsia"/>
              </w:rPr>
              <w:t>Q</w:t>
            </w:r>
            <w:r w:rsidRPr="00A202C4">
              <w:rPr>
                <w:rStyle w:val="CSubscript"/>
              </w:rPr>
              <w:t>U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0303AE" w14:textId="77777777" w:rsidR="00E235A1" w:rsidRPr="00A202C4" w:rsidRDefault="00E235A1" w:rsidP="001A6B87">
            <w:pPr>
              <w:pStyle w:val="Ptabletext"/>
            </w:pPr>
            <w:r w:rsidRPr="00A202C4">
              <w:t>Max</w:t>
            </w:r>
          </w:p>
        </w:tc>
      </w:tr>
      <w:tr w:rsidR="00E235A1" w14:paraId="5650CEF8" w14:textId="77777777" w:rsidTr="001A6B87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2A3A09C8" w14:textId="77777777" w:rsidR="00E235A1" w:rsidRDefault="00E235A1" w:rsidP="001A6B87">
            <w:pPr>
              <w:pStyle w:val="Ptabletext"/>
            </w:pPr>
            <w:r>
              <w:t>64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9611BB" w14:textId="77777777" w:rsidR="00E235A1" w:rsidRDefault="00E235A1" w:rsidP="001A6B87">
            <w:pPr>
              <w:pStyle w:val="Ptabletext"/>
            </w:pPr>
            <w:r>
              <w:t>70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0B32DEC5" w14:textId="77777777" w:rsidR="00E235A1" w:rsidRDefault="00E235A1" w:rsidP="001A6B87">
            <w:pPr>
              <w:pStyle w:val="Ptabletext"/>
            </w:pPr>
            <w:r>
              <w:t>72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98E902" w14:textId="77777777" w:rsidR="00E235A1" w:rsidRDefault="00E235A1" w:rsidP="001A6B87">
            <w:pPr>
              <w:pStyle w:val="Ptabletext"/>
            </w:pPr>
            <w:r>
              <w:t>76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2FC978" w14:textId="77777777" w:rsidR="00E235A1" w:rsidRDefault="00E235A1" w:rsidP="001A6B87">
            <w:pPr>
              <w:pStyle w:val="Ptabletext"/>
            </w:pPr>
            <w:r>
              <w:t>80</w:t>
            </w:r>
          </w:p>
        </w:tc>
      </w:tr>
    </w:tbl>
    <w:p w14:paraId="01E9882A" w14:textId="58E5FA43" w:rsidR="00A62A90" w:rsidRPr="00C70283" w:rsidRDefault="00A62A90" w:rsidP="00C70283">
      <w:pPr>
        <w:pStyle w:val="Pquestiontextpartsa"/>
        <w:rPr>
          <w:rStyle w:val="Cquestionpartlabelbold"/>
          <w:b w:val="0"/>
        </w:rPr>
      </w:pPr>
    </w:p>
    <w:p w14:paraId="77196D19" w14:textId="1542D5F1" w:rsidR="00A62A90" w:rsidRPr="00DE6E72" w:rsidRDefault="00A62A90" w:rsidP="00A62A90">
      <w:pPr>
        <w:rPr>
          <w:rStyle w:val="Cquestionpartlabelbold"/>
        </w:rPr>
      </w:pPr>
      <w:r w:rsidRPr="00DE6E72">
        <w:rPr>
          <w:rStyle w:val="Cquestionpartlabelbold"/>
        </w:rPr>
        <w:t>(c)</w:t>
      </w:r>
      <w:r w:rsidRPr="00DE6E72">
        <w:rPr>
          <w:rStyle w:val="Cquestionpartlabelbold"/>
        </w:rPr>
        <w:tab/>
      </w:r>
      <w:r w:rsidR="00184E99">
        <w:rPr>
          <w:noProof/>
        </w:rPr>
        <w:drawing>
          <wp:inline distT="0" distB="0" distL="0" distR="0" wp14:anchorId="40163998" wp14:editId="6EFB8DF3">
            <wp:extent cx="2667000" cy="1021443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39"/>
                    <a:stretch/>
                  </pic:blipFill>
                  <pic:spPr bwMode="auto">
                    <a:xfrm>
                      <a:off x="0" y="0"/>
                      <a:ext cx="2667000" cy="102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E6376" w14:textId="6E861BB9" w:rsidR="00A62A90" w:rsidRDefault="002772B0" w:rsidP="00A62A90">
      <w:pPr>
        <w:pStyle w:val="Pquestionheadingsx"/>
      </w:pPr>
      <w:r>
        <w:t>Question 17</w:t>
      </w:r>
      <w:r w:rsidR="00A62A90">
        <w:tab/>
      </w:r>
      <w:r w:rsidR="00DB2CEE">
        <w:rPr>
          <w:rStyle w:val="Cmarkslabel"/>
        </w:rPr>
        <w:t>5</w:t>
      </w:r>
      <w:r w:rsidR="00A62A90">
        <w:rPr>
          <w:rStyle w:val="Cmarkslabel"/>
        </w:rPr>
        <w:t xml:space="preserve"> </w:t>
      </w:r>
      <w:r w:rsidR="00A62A90" w:rsidRPr="001B433F">
        <w:rPr>
          <w:rStyle w:val="Cmarkslabel"/>
        </w:rPr>
        <w:t>marks</w:t>
      </w:r>
      <w:r w:rsidR="00A62A90">
        <w:tab/>
      </w:r>
      <w:r w:rsidR="002401A4">
        <w:t xml:space="preserve">  </w:t>
      </w:r>
      <w:r w:rsidR="00A62A90">
        <w:t>[2.4, 2.6]</w:t>
      </w:r>
      <w:r w:rsidR="002401A4">
        <w:t xml:space="preserve"> </w:t>
      </w:r>
      <w:r w:rsidR="002401A4">
        <w:rPr>
          <w:highlight w:val="lightGray"/>
        </w:rPr>
        <w:t>[10A]</w:t>
      </w:r>
    </w:p>
    <w:tbl>
      <w:tblPr>
        <w:tblW w:w="8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A62A90" w:rsidRPr="00BC2F87" w14:paraId="00E6C34C" w14:textId="77777777" w:rsidTr="00CA5435">
        <w:trPr>
          <w:trHeight w:val="284"/>
        </w:trPr>
        <w:tc>
          <w:tcPr>
            <w:tcW w:w="964" w:type="dxa"/>
          </w:tcPr>
          <w:p w14:paraId="1B0A7C69" w14:textId="77777777" w:rsidR="00A62A90" w:rsidRPr="001157AA" w:rsidRDefault="00A62A90" w:rsidP="00CA5435">
            <w:pPr>
              <w:pStyle w:val="Ptabletext"/>
              <w:rPr>
                <w:rStyle w:val="Cquestionpartlabelbold"/>
              </w:rPr>
            </w:pPr>
            <w:r w:rsidRPr="001157AA">
              <w:rPr>
                <w:rStyle w:val="Cquestionpartlabelbold"/>
              </w:rPr>
              <w:t>English</w:t>
            </w:r>
          </w:p>
        </w:tc>
        <w:tc>
          <w:tcPr>
            <w:tcW w:w="964" w:type="dxa"/>
          </w:tcPr>
          <w:p w14:paraId="7C539A1D" w14:textId="77777777" w:rsidR="00A62A90" w:rsidRPr="00BC2F87" w:rsidRDefault="00A62A90" w:rsidP="00CA5435">
            <w:pPr>
              <w:pStyle w:val="Ptabletext"/>
            </w:pPr>
            <w:r w:rsidRPr="00BC2F87">
              <w:t>45</w:t>
            </w:r>
          </w:p>
        </w:tc>
        <w:tc>
          <w:tcPr>
            <w:tcW w:w="964" w:type="dxa"/>
          </w:tcPr>
          <w:p w14:paraId="2E4C3FCD" w14:textId="77777777" w:rsidR="00A62A90" w:rsidRPr="00BC2F87" w:rsidRDefault="00A62A90" w:rsidP="00CA5435">
            <w:pPr>
              <w:pStyle w:val="Ptabletext"/>
            </w:pPr>
            <w:r w:rsidRPr="00BC2F87">
              <w:t>46</w:t>
            </w:r>
          </w:p>
        </w:tc>
        <w:tc>
          <w:tcPr>
            <w:tcW w:w="964" w:type="dxa"/>
          </w:tcPr>
          <w:p w14:paraId="3E38594A" w14:textId="77777777" w:rsidR="00A62A90" w:rsidRPr="00BC2F87" w:rsidRDefault="00A62A90" w:rsidP="00CA5435">
            <w:pPr>
              <w:pStyle w:val="Ptabletext"/>
            </w:pPr>
            <w:r w:rsidRPr="00BC2F87">
              <w:t>30</w:t>
            </w:r>
          </w:p>
        </w:tc>
        <w:tc>
          <w:tcPr>
            <w:tcW w:w="964" w:type="dxa"/>
          </w:tcPr>
          <w:p w14:paraId="12C6401B" w14:textId="77777777" w:rsidR="00A62A90" w:rsidRPr="00BC2F87" w:rsidRDefault="00A62A90" w:rsidP="00CA5435">
            <w:pPr>
              <w:pStyle w:val="Ptabletext"/>
            </w:pPr>
            <w:r w:rsidRPr="00BC2F87">
              <w:t>34</w:t>
            </w:r>
          </w:p>
        </w:tc>
        <w:tc>
          <w:tcPr>
            <w:tcW w:w="964" w:type="dxa"/>
          </w:tcPr>
          <w:p w14:paraId="5A960594" w14:textId="77777777" w:rsidR="00A62A90" w:rsidRPr="00BC2F87" w:rsidRDefault="00A62A90" w:rsidP="00CA5435">
            <w:pPr>
              <w:pStyle w:val="Ptabletext"/>
            </w:pPr>
            <w:r w:rsidRPr="00BC2F87">
              <w:t>50</w:t>
            </w:r>
          </w:p>
        </w:tc>
        <w:tc>
          <w:tcPr>
            <w:tcW w:w="964" w:type="dxa"/>
          </w:tcPr>
          <w:p w14:paraId="4860DA54" w14:textId="77777777" w:rsidR="00A62A90" w:rsidRPr="00BC2F87" w:rsidRDefault="00A62A90" w:rsidP="00CA5435">
            <w:pPr>
              <w:pStyle w:val="Ptabletext"/>
            </w:pPr>
            <w:r w:rsidRPr="00BC2F87">
              <w:t>44</w:t>
            </w:r>
          </w:p>
        </w:tc>
        <w:tc>
          <w:tcPr>
            <w:tcW w:w="964" w:type="dxa"/>
          </w:tcPr>
          <w:p w14:paraId="46A4A101" w14:textId="77777777" w:rsidR="00A62A90" w:rsidRPr="00BC2F87" w:rsidRDefault="00A62A90" w:rsidP="00CA5435">
            <w:pPr>
              <w:pStyle w:val="Ptabletext"/>
            </w:pPr>
            <w:r w:rsidRPr="00BC2F87">
              <w:t>38</w:t>
            </w:r>
          </w:p>
        </w:tc>
        <w:tc>
          <w:tcPr>
            <w:tcW w:w="964" w:type="dxa"/>
          </w:tcPr>
          <w:p w14:paraId="34C1910F" w14:textId="77777777" w:rsidR="00A62A90" w:rsidRPr="00BC2F87" w:rsidRDefault="00A62A90" w:rsidP="00CA5435">
            <w:pPr>
              <w:pStyle w:val="Ptabletext"/>
            </w:pPr>
            <w:r w:rsidRPr="00BC2F87">
              <w:t>40</w:t>
            </w:r>
          </w:p>
        </w:tc>
      </w:tr>
      <w:tr w:rsidR="00A62A90" w:rsidRPr="00BC2F87" w14:paraId="562FEFB1" w14:textId="77777777" w:rsidTr="00CA5435">
        <w:trPr>
          <w:trHeight w:val="284"/>
        </w:trPr>
        <w:tc>
          <w:tcPr>
            <w:tcW w:w="964" w:type="dxa"/>
          </w:tcPr>
          <w:p w14:paraId="2FDEDBBB" w14:textId="77777777" w:rsidR="00A62A90" w:rsidRPr="001157AA" w:rsidRDefault="00A62A90" w:rsidP="00CA5435">
            <w:pPr>
              <w:pStyle w:val="Ptabletext"/>
              <w:rPr>
                <w:rStyle w:val="Cquestionpartlabelbold"/>
              </w:rPr>
            </w:pPr>
            <w:r w:rsidRPr="001157AA">
              <w:rPr>
                <w:rStyle w:val="Cquestionpartlabelbold"/>
              </w:rPr>
              <w:t>Maths</w:t>
            </w:r>
          </w:p>
        </w:tc>
        <w:tc>
          <w:tcPr>
            <w:tcW w:w="964" w:type="dxa"/>
          </w:tcPr>
          <w:p w14:paraId="13A0535A" w14:textId="77777777" w:rsidR="00A62A90" w:rsidRPr="00BC2F87" w:rsidRDefault="00A62A90" w:rsidP="00CA5435">
            <w:pPr>
              <w:pStyle w:val="Ptabletext"/>
            </w:pPr>
            <w:r w:rsidRPr="00BC2F87">
              <w:t>27</w:t>
            </w:r>
          </w:p>
        </w:tc>
        <w:tc>
          <w:tcPr>
            <w:tcW w:w="964" w:type="dxa"/>
          </w:tcPr>
          <w:p w14:paraId="08AA6E71" w14:textId="77777777" w:rsidR="00A62A90" w:rsidRPr="00BC2F87" w:rsidRDefault="00A62A90" w:rsidP="00CA5435">
            <w:pPr>
              <w:pStyle w:val="Ptabletext"/>
            </w:pPr>
            <w:r w:rsidRPr="00BC2F87">
              <w:t>50</w:t>
            </w:r>
          </w:p>
        </w:tc>
        <w:tc>
          <w:tcPr>
            <w:tcW w:w="964" w:type="dxa"/>
          </w:tcPr>
          <w:p w14:paraId="0D5B8C81" w14:textId="77777777" w:rsidR="00A62A90" w:rsidRPr="00BC2F87" w:rsidRDefault="00A62A90" w:rsidP="00CA5435">
            <w:pPr>
              <w:pStyle w:val="Ptabletext"/>
            </w:pPr>
            <w:r w:rsidRPr="00BC2F87">
              <w:t>22</w:t>
            </w:r>
          </w:p>
        </w:tc>
        <w:tc>
          <w:tcPr>
            <w:tcW w:w="964" w:type="dxa"/>
          </w:tcPr>
          <w:p w14:paraId="0C29E97A" w14:textId="77777777" w:rsidR="00A62A90" w:rsidRPr="00BC2F87" w:rsidRDefault="00A62A90" w:rsidP="00CA5435">
            <w:pPr>
              <w:pStyle w:val="Ptabletext"/>
            </w:pPr>
            <w:r w:rsidRPr="00BC2F87">
              <w:t>28</w:t>
            </w:r>
          </w:p>
        </w:tc>
        <w:tc>
          <w:tcPr>
            <w:tcW w:w="964" w:type="dxa"/>
          </w:tcPr>
          <w:p w14:paraId="3EEE966B" w14:textId="77777777" w:rsidR="00A62A90" w:rsidRPr="00BC2F87" w:rsidRDefault="00A62A90" w:rsidP="00CA5435">
            <w:pPr>
              <w:pStyle w:val="Ptabletext"/>
            </w:pPr>
            <w:r w:rsidRPr="00BC2F87">
              <w:t>44</w:t>
            </w:r>
          </w:p>
        </w:tc>
        <w:tc>
          <w:tcPr>
            <w:tcW w:w="964" w:type="dxa"/>
          </w:tcPr>
          <w:p w14:paraId="620D65B1" w14:textId="77777777" w:rsidR="00A62A90" w:rsidRPr="00BC2F87" w:rsidRDefault="00A62A90" w:rsidP="00CA5435">
            <w:pPr>
              <w:pStyle w:val="Ptabletext"/>
            </w:pPr>
            <w:r w:rsidRPr="00BC2F87">
              <w:t>12</w:t>
            </w:r>
          </w:p>
        </w:tc>
        <w:tc>
          <w:tcPr>
            <w:tcW w:w="964" w:type="dxa"/>
          </w:tcPr>
          <w:p w14:paraId="37031F27" w14:textId="77777777" w:rsidR="00A62A90" w:rsidRPr="00BC2F87" w:rsidRDefault="00A62A90" w:rsidP="00CA5435">
            <w:pPr>
              <w:pStyle w:val="Ptabletext"/>
            </w:pPr>
            <w:r w:rsidRPr="00BC2F87">
              <w:t>44</w:t>
            </w:r>
          </w:p>
        </w:tc>
        <w:tc>
          <w:tcPr>
            <w:tcW w:w="964" w:type="dxa"/>
          </w:tcPr>
          <w:p w14:paraId="0DCEEB92" w14:textId="77777777" w:rsidR="00A62A90" w:rsidRPr="00BC2F87" w:rsidRDefault="00A62A90" w:rsidP="00CA5435">
            <w:pPr>
              <w:pStyle w:val="Ptabletext"/>
            </w:pPr>
            <w:r w:rsidRPr="00BC2F87">
              <w:t>42</w:t>
            </w:r>
          </w:p>
        </w:tc>
      </w:tr>
    </w:tbl>
    <w:p w14:paraId="080B4739" w14:textId="6E0FAF4A" w:rsidR="00A62A90" w:rsidRDefault="002772B0" w:rsidP="00A62A90">
      <w:pPr>
        <w:pStyle w:val="Pquestiontextpartsai"/>
      </w:pPr>
      <w:r>
        <w:rPr>
          <w:rStyle w:val="Cquestionpartlabelbold"/>
        </w:rPr>
        <w:t>(a)</w:t>
      </w:r>
      <w:r w:rsidR="00A62A90" w:rsidRPr="009315A3">
        <w:rPr>
          <w:rStyle w:val="Cmathsexpressions"/>
          <w:rFonts w:eastAsiaTheme="majorEastAsia"/>
        </w:rPr>
        <w:tab/>
        <w:t>y</w:t>
      </w:r>
      <w:r w:rsidR="00A62A90">
        <w:t xml:space="preserve"> = 0.68</w:t>
      </w:r>
      <w:r w:rsidR="00A62A90" w:rsidRPr="009315A3">
        <w:rPr>
          <w:rStyle w:val="Cmathsexpressions"/>
          <w:rFonts w:eastAsiaTheme="majorEastAsia"/>
        </w:rPr>
        <w:t>x</w:t>
      </w:r>
      <w:r w:rsidR="00A62A90">
        <w:t xml:space="preserve"> + 5.80</w:t>
      </w:r>
    </w:p>
    <w:p w14:paraId="33B81B17" w14:textId="125CA6BE" w:rsidR="00A62A90" w:rsidRPr="00A01952" w:rsidRDefault="00A62A90" w:rsidP="002772B0">
      <w:pPr>
        <w:pStyle w:val="Pquestiontextpartsa"/>
        <w:rPr>
          <w:rStyle w:val="Cquestionpartlabelbold"/>
        </w:rPr>
      </w:pPr>
      <w:r w:rsidRPr="00A01952">
        <w:rPr>
          <w:rStyle w:val="Cquestionpartlabelbold"/>
        </w:rPr>
        <w:t>(</w:t>
      </w:r>
      <w:r w:rsidR="002772B0">
        <w:rPr>
          <w:rStyle w:val="Cquestionpartlabelbold"/>
        </w:rPr>
        <w:t>b</w:t>
      </w:r>
      <w:r w:rsidRPr="00A01952">
        <w:rPr>
          <w:rStyle w:val="Cquestionpartlabelbold"/>
        </w:rPr>
        <w:t>)</w:t>
      </w:r>
      <w:r w:rsidRPr="00A01952">
        <w:rPr>
          <w:rStyle w:val="Cquestionpartlabelbold"/>
        </w:rPr>
        <w:tab/>
      </w:r>
    </w:p>
    <w:p w14:paraId="38F422D7" w14:textId="77777777" w:rsidR="00A62A90" w:rsidRDefault="00A62A90" w:rsidP="00A62A90">
      <w:pPr>
        <w:pStyle w:val="Pquestiontextpartsi"/>
      </w:pPr>
      <w:r>
        <w:rPr>
          <w:noProof/>
        </w:rPr>
        <w:drawing>
          <wp:inline distT="0" distB="0" distL="0" distR="0" wp14:anchorId="1EBD0770" wp14:editId="54D31BC4">
            <wp:extent cx="2959100" cy="2171700"/>
            <wp:effectExtent l="0" t="0" r="1270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51A6" w14:textId="44DD24A6" w:rsidR="00A62A90" w:rsidRPr="00A01952" w:rsidRDefault="00A62A90" w:rsidP="002772B0">
      <w:pPr>
        <w:pStyle w:val="Pquestiontextpartsa"/>
      </w:pPr>
      <w:r w:rsidRPr="00A01952">
        <w:rPr>
          <w:rStyle w:val="Cquestionpartlabelbold"/>
        </w:rPr>
        <w:t>(</w:t>
      </w:r>
      <w:r w:rsidR="002772B0">
        <w:rPr>
          <w:rStyle w:val="Cquestionpartlabelbold"/>
        </w:rPr>
        <w:t>c</w:t>
      </w:r>
      <w:r w:rsidRPr="00A01952">
        <w:rPr>
          <w:rStyle w:val="Cquestionpartlabelbold"/>
        </w:rPr>
        <w:t>)</w:t>
      </w:r>
      <w:r w:rsidRPr="00A01952">
        <w:rPr>
          <w:rStyle w:val="Cquestionpartlabelbold"/>
        </w:rPr>
        <w:tab/>
      </w:r>
      <w:r w:rsidRPr="00A01952">
        <w:t>Maths mark = English mark × 0.68 + 5.80</w:t>
      </w:r>
    </w:p>
    <w:p w14:paraId="79EE01FA" w14:textId="439AE779" w:rsidR="00A62A90" w:rsidRPr="00A01952" w:rsidRDefault="00A62A90" w:rsidP="002772B0">
      <w:pPr>
        <w:pStyle w:val="Pquestiontextpartsa"/>
      </w:pPr>
      <w:r w:rsidRPr="00A01952">
        <w:rPr>
          <w:rStyle w:val="Cquestionpartlabelbold"/>
        </w:rPr>
        <w:t>(</w:t>
      </w:r>
      <w:r w:rsidR="002772B0">
        <w:rPr>
          <w:rStyle w:val="Cquestionpartlabelbold"/>
        </w:rPr>
        <w:t>d</w:t>
      </w:r>
      <w:r w:rsidRPr="00A01952">
        <w:rPr>
          <w:rStyle w:val="Cquestionpartlabelbold"/>
        </w:rPr>
        <w:t>)</w:t>
      </w:r>
      <w:r w:rsidRPr="00A01952">
        <w:rPr>
          <w:rStyle w:val="Cquestionpartlabelbold"/>
        </w:rPr>
        <w:tab/>
      </w:r>
      <w:r w:rsidRPr="00A01952">
        <w:t>Maths mark = 36 × 0.68 + 5.80 = 30.28</w:t>
      </w:r>
      <w:r w:rsidRPr="00A01952">
        <w:br/>
        <w:t>The predicted mark for Maths is 30.</w:t>
      </w:r>
    </w:p>
    <w:p w14:paraId="0B1F3095" w14:textId="23204B62" w:rsidR="00A62A90" w:rsidRDefault="00DB2CEE" w:rsidP="00A62A90">
      <w:pPr>
        <w:pStyle w:val="Pquestionheadingsx"/>
      </w:pPr>
      <w:r>
        <w:lastRenderedPageBreak/>
        <w:t>Question 18</w:t>
      </w:r>
      <w:r w:rsidR="00A62A90">
        <w:tab/>
      </w:r>
      <w:r w:rsidR="00A62A90">
        <w:rPr>
          <w:rStyle w:val="Cmarkslabel"/>
        </w:rPr>
        <w:t>1</w:t>
      </w:r>
      <w:r>
        <w:rPr>
          <w:rStyle w:val="Cmarkslabel"/>
        </w:rPr>
        <w:t>0</w:t>
      </w:r>
      <w:r w:rsidR="00A62A90">
        <w:rPr>
          <w:rStyle w:val="Cmarkslabel"/>
        </w:rPr>
        <w:t xml:space="preserve"> </w:t>
      </w:r>
      <w:r w:rsidR="00A62A90" w:rsidRPr="001B433F">
        <w:rPr>
          <w:rStyle w:val="Cmarkslabel"/>
        </w:rPr>
        <w:t>marks</w:t>
      </w:r>
      <w:r w:rsidR="00A62A90">
        <w:tab/>
        <w:t>[2.1, 2.3]</w:t>
      </w:r>
    </w:p>
    <w:p w14:paraId="4697720F" w14:textId="77777777" w:rsidR="00A62A90" w:rsidRDefault="00A62A90" w:rsidP="00A62A90">
      <w:pPr>
        <w:pStyle w:val="Pquestiontextmainstem"/>
      </w:pPr>
      <w:r>
        <w:t>Order the data:</w:t>
      </w:r>
    </w:p>
    <w:p w14:paraId="3AFF908D" w14:textId="77777777" w:rsidR="00A62A90" w:rsidRDefault="00A62A90" w:rsidP="00A62A90">
      <w:pPr>
        <w:pStyle w:val="Pquestiontextmainstem"/>
      </w:pPr>
      <w:r>
        <w:t>City X:</w:t>
      </w:r>
      <w:r>
        <w:tab/>
        <w:t xml:space="preserve">6.8  7.4  7.5  8.6  9.4  10.4  11.6  12.3  14.3  14.3  15.5  15.7 </w:t>
      </w:r>
    </w:p>
    <w:p w14:paraId="795948A9" w14:textId="77777777" w:rsidR="00A62A90" w:rsidRPr="00FB1CB9" w:rsidRDefault="00A62A90" w:rsidP="00A62A90">
      <w:pPr>
        <w:pStyle w:val="Pquestiontextmainstem"/>
      </w:pPr>
      <w:r>
        <w:t>City Y:</w:t>
      </w:r>
      <w:r>
        <w:tab/>
        <w:t>4  5.1  5.9  8.2  9.7  12.5  14.8  17.4  17.9  20.2  20.6  21.2</w:t>
      </w:r>
    </w:p>
    <w:p w14:paraId="71457A9F" w14:textId="77777777" w:rsidR="00A62A90" w:rsidRDefault="00A62A90" w:rsidP="00A62A90">
      <w:pPr>
        <w:pStyle w:val="Pquestiontextpartsa"/>
      </w:pPr>
      <w:r w:rsidRPr="00DE6E72">
        <w:rPr>
          <w:rStyle w:val="Cquestionpartlabelbold"/>
        </w:rPr>
        <w:t>(a)</w:t>
      </w:r>
      <w:r>
        <w:tab/>
        <w:t xml:space="preserve">City X: min = 6.8 °C, </w:t>
      </w:r>
      <w:r w:rsidRPr="00A202C4">
        <w:rPr>
          <w:rStyle w:val="Cmathsexpressions"/>
          <w:rFonts w:eastAsiaTheme="majorEastAsia"/>
        </w:rPr>
        <w:t>Q</w:t>
      </w:r>
      <w:r w:rsidRPr="00A202C4">
        <w:rPr>
          <w:rStyle w:val="CSubscript"/>
        </w:rPr>
        <w:t xml:space="preserve">L </w:t>
      </w:r>
      <w:r>
        <w:t xml:space="preserve">= 8.05 °C, median = 11 °C, </w:t>
      </w:r>
      <w:r w:rsidRPr="00A202C4">
        <w:rPr>
          <w:rStyle w:val="Cmathsexpressions"/>
          <w:rFonts w:eastAsiaTheme="majorEastAsia"/>
        </w:rPr>
        <w:t>Q</w:t>
      </w:r>
      <w:r w:rsidRPr="00A202C4">
        <w:rPr>
          <w:rStyle w:val="CSubscript"/>
        </w:rPr>
        <w:t xml:space="preserve">U </w:t>
      </w:r>
      <w:r>
        <w:t>= 14.3 °C, max = 15.7 °C</w:t>
      </w:r>
      <w:r>
        <w:br/>
        <w:t xml:space="preserve">City Y: min = 4 °C, </w:t>
      </w:r>
      <w:r w:rsidRPr="00A202C4">
        <w:rPr>
          <w:rStyle w:val="Cmathsexpressions"/>
          <w:rFonts w:eastAsiaTheme="majorEastAsia"/>
        </w:rPr>
        <w:t>Q</w:t>
      </w:r>
      <w:r w:rsidRPr="00A202C4">
        <w:rPr>
          <w:rStyle w:val="CSubscript"/>
        </w:rPr>
        <w:t xml:space="preserve">L </w:t>
      </w:r>
      <w:r>
        <w:t xml:space="preserve">= 7.05 °C, median = 13.65 °C, </w:t>
      </w:r>
      <w:r w:rsidRPr="00A202C4">
        <w:rPr>
          <w:rStyle w:val="Cmathsexpressions"/>
          <w:rFonts w:eastAsiaTheme="majorEastAsia"/>
        </w:rPr>
        <w:t>Q</w:t>
      </w:r>
      <w:r w:rsidRPr="00A202C4">
        <w:rPr>
          <w:rStyle w:val="CSubscript"/>
        </w:rPr>
        <w:t xml:space="preserve">U </w:t>
      </w:r>
      <w:r>
        <w:t>= 19.05 °C, max = 21.2 °C</w:t>
      </w:r>
    </w:p>
    <w:p w14:paraId="117E1017" w14:textId="3735B9A9" w:rsidR="00A62A90" w:rsidRPr="00A202C4" w:rsidRDefault="00A62A90" w:rsidP="00A62A90">
      <w:pPr>
        <w:pStyle w:val="Pquestiontextpartsa"/>
      </w:pPr>
      <w:r w:rsidRPr="00A01952">
        <w:rPr>
          <w:rStyle w:val="Cquestionpartlabelbold"/>
        </w:rPr>
        <w:t>(b)</w:t>
      </w:r>
      <w:r>
        <w:tab/>
      </w:r>
      <w:r w:rsidR="00F8383E">
        <w:br/>
      </w:r>
      <w:r w:rsidRPr="00A202C4">
        <w:rPr>
          <w:noProof/>
        </w:rPr>
        <w:drawing>
          <wp:inline distT="0" distB="0" distL="0" distR="0" wp14:anchorId="41DD245E" wp14:editId="5BC8EEC8">
            <wp:extent cx="4876800" cy="1562100"/>
            <wp:effectExtent l="0" t="0" r="0" b="127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2C4">
        <w:t xml:space="preserve"> </w:t>
      </w:r>
    </w:p>
    <w:p w14:paraId="2C3BEC3E" w14:textId="0B789D85" w:rsidR="00A62A90" w:rsidRDefault="00A62A90" w:rsidP="00A62A90">
      <w:pPr>
        <w:pStyle w:val="Pquestiontextpartsa"/>
      </w:pPr>
      <w:r w:rsidRPr="00DE6E72">
        <w:rPr>
          <w:rStyle w:val="Cquestionpartlabelbold"/>
        </w:rPr>
        <w:t>(c)</w:t>
      </w:r>
      <w:r>
        <w:tab/>
        <w:t>The temperatures for City Y are, on average, higher and more</w:t>
      </w:r>
      <w:r w:rsidR="00A7228D">
        <w:t xml:space="preserve"> widely spread than for City X.</w:t>
      </w:r>
      <w:r w:rsidR="00A7228D">
        <w:br/>
      </w:r>
      <w:r>
        <w:t>City Y has both the lowest temperatu</w:t>
      </w:r>
      <w:r w:rsidR="00DB2CEE">
        <w:t>re and the highest temperature.</w:t>
      </w:r>
    </w:p>
    <w:p w14:paraId="7FCE56CD" w14:textId="518CD787" w:rsidR="00A62A90" w:rsidRDefault="00DB2CEE" w:rsidP="00A62A90">
      <w:pPr>
        <w:pStyle w:val="Pquestionheadingsx"/>
      </w:pPr>
      <w:r>
        <w:t>Question 19</w:t>
      </w:r>
      <w:r w:rsidR="00A62A90">
        <w:tab/>
      </w:r>
      <w:r w:rsidR="00184E99">
        <w:rPr>
          <w:rStyle w:val="Cmarkslabel"/>
        </w:rPr>
        <w:t>7</w:t>
      </w:r>
      <w:r w:rsidR="00A62A90">
        <w:rPr>
          <w:rStyle w:val="Cmarkslabel"/>
        </w:rPr>
        <w:t xml:space="preserve"> </w:t>
      </w:r>
      <w:r w:rsidR="00A62A90" w:rsidRPr="001B433F">
        <w:rPr>
          <w:rStyle w:val="Cmarkslabel"/>
        </w:rPr>
        <w:t>marks</w:t>
      </w:r>
      <w:r w:rsidR="00A62A90">
        <w:tab/>
        <w:t>[2.1, 2.3]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160"/>
      </w:tblGrid>
      <w:tr w:rsidR="00C70283" w14:paraId="22A177D2" w14:textId="77777777" w:rsidTr="004471E4">
        <w:tc>
          <w:tcPr>
            <w:tcW w:w="5920" w:type="dxa"/>
          </w:tcPr>
          <w:p w14:paraId="1F7CFABD" w14:textId="77777777" w:rsidR="00C70283" w:rsidRPr="00DE6E72" w:rsidRDefault="00C70283" w:rsidP="004471E4">
            <w:pPr>
              <w:rPr>
                <w:rStyle w:val="Cquestionpartlabelbold"/>
              </w:rPr>
            </w:pPr>
            <w:r w:rsidRPr="00DE6E72">
              <w:rPr>
                <w:rStyle w:val="Cquestionpartlabelbold"/>
              </w:rPr>
              <w:t>(a)</w:t>
            </w:r>
            <w:r w:rsidRPr="00DE6E72">
              <w:rPr>
                <w:rStyle w:val="Cquestionpartlabelbold"/>
              </w:rPr>
              <w:tab/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08"/>
              <w:gridCol w:w="358"/>
              <w:gridCol w:w="527"/>
            </w:tblGrid>
            <w:tr w:rsidR="00C70283" w:rsidRPr="002D0D1A" w14:paraId="1E738028" w14:textId="77777777" w:rsidTr="004471E4">
              <w:tc>
                <w:tcPr>
                  <w:tcW w:w="0" w:type="auto"/>
                  <w:shd w:val="clear" w:color="auto" w:fill="auto"/>
                </w:tcPr>
                <w:p w14:paraId="18ABDF7B" w14:textId="77777777" w:rsidR="00C70283" w:rsidRPr="00A202C4" w:rsidRDefault="00C70283" w:rsidP="004471E4">
                  <w:pPr>
                    <w:pStyle w:val="Ptabletext"/>
                    <w:rPr>
                      <w:rStyle w:val="Cmathsexpressions"/>
                      <w:rFonts w:eastAsiaTheme="majorEastAsia"/>
                    </w:rPr>
                  </w:pPr>
                  <w:r w:rsidRPr="00A202C4">
                    <w:rPr>
                      <w:rStyle w:val="Cmathsexpressions"/>
                      <w:rFonts w:eastAsiaTheme="majorEastAsia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4A93BB7" w14:textId="77777777" w:rsidR="00C70283" w:rsidRPr="00A202C4" w:rsidRDefault="00C70283" w:rsidP="004471E4">
                  <w:pPr>
                    <w:pStyle w:val="Ptabletext"/>
                    <w:rPr>
                      <w:rStyle w:val="Cmathsexpressions"/>
                      <w:rFonts w:eastAsiaTheme="majorEastAsia"/>
                    </w:rPr>
                  </w:pPr>
                  <w:r w:rsidRPr="00A202C4">
                    <w:rPr>
                      <w:rStyle w:val="Cmathsexpressions"/>
                      <w:rFonts w:eastAsiaTheme="majorEastAsia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B64A0A4" w14:textId="77777777" w:rsidR="00C70283" w:rsidRPr="00A97BB9" w:rsidRDefault="00C70283" w:rsidP="004471E4">
                  <w:pPr>
                    <w:pStyle w:val="Ptabletext"/>
                    <w:rPr>
                      <w:b/>
                      <w:i/>
                    </w:rPr>
                  </w:pPr>
                  <w:r w:rsidRPr="00A202C4">
                    <w:rPr>
                      <w:rStyle w:val="Cmathsexpressions"/>
                      <w:rFonts w:eastAsiaTheme="majorEastAsia"/>
                    </w:rPr>
                    <w:t xml:space="preserve">x </w:t>
                  </w:r>
                  <w:r w:rsidRPr="00A202C4">
                    <w:t>×</w:t>
                  </w:r>
                  <w:r w:rsidRPr="00A202C4">
                    <w:rPr>
                      <w:rStyle w:val="Cmathsexpressions"/>
                      <w:rFonts w:eastAsiaTheme="majorEastAsia"/>
                    </w:rPr>
                    <w:t xml:space="preserve"> f</w:t>
                  </w:r>
                </w:p>
              </w:tc>
            </w:tr>
            <w:tr w:rsidR="00C70283" w14:paraId="503BE7BE" w14:textId="77777777" w:rsidTr="004471E4">
              <w:trPr>
                <w:trHeight w:val="197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0084A6F" w14:textId="77777777" w:rsidR="00C70283" w:rsidRDefault="00C70283" w:rsidP="004471E4">
                  <w:pPr>
                    <w:pStyle w:val="Ptabletext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91C5E3C" w14:textId="43A42C7C" w:rsidR="00C70283" w:rsidRDefault="00C70283" w:rsidP="004471E4">
                  <w:pPr>
                    <w:pStyle w:val="Ptabletext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005822CE" w14:textId="44C912B4" w:rsidR="00C70283" w:rsidRDefault="00C70283" w:rsidP="004471E4">
                  <w:pPr>
                    <w:pStyle w:val="Ptabletext"/>
                  </w:pPr>
                  <w:r>
                    <w:t>2</w:t>
                  </w:r>
                </w:p>
              </w:tc>
            </w:tr>
            <w:tr w:rsidR="00C70283" w14:paraId="0FD08583" w14:textId="77777777" w:rsidTr="004471E4">
              <w:trPr>
                <w:trHeight w:val="258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53632A0" w14:textId="77777777" w:rsidR="00C70283" w:rsidRDefault="00C70283" w:rsidP="004471E4">
                  <w:pPr>
                    <w:pStyle w:val="Ptabletext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B40FABE" w14:textId="46C5D28D" w:rsidR="00C70283" w:rsidRDefault="00C70283" w:rsidP="004471E4">
                  <w:pPr>
                    <w:pStyle w:val="Ptabletext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6E023F6" w14:textId="4BC356F8" w:rsidR="00C70283" w:rsidRDefault="00C70283" w:rsidP="004471E4">
                  <w:pPr>
                    <w:pStyle w:val="Ptabletext"/>
                  </w:pPr>
                  <w:r>
                    <w:t>6</w:t>
                  </w:r>
                </w:p>
              </w:tc>
            </w:tr>
            <w:tr w:rsidR="00C70283" w14:paraId="52F3DF21" w14:textId="77777777" w:rsidTr="004471E4">
              <w:trPr>
                <w:trHeight w:val="334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D9EB0DB" w14:textId="77777777" w:rsidR="00C70283" w:rsidRDefault="00C70283" w:rsidP="004471E4">
                  <w:pPr>
                    <w:pStyle w:val="Ptabletext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BF39939" w14:textId="45C6FE34" w:rsidR="00C70283" w:rsidRDefault="00C70283" w:rsidP="004471E4">
                  <w:pPr>
                    <w:pStyle w:val="Ptabletext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B4A0D7B" w14:textId="36455F4C" w:rsidR="00C70283" w:rsidRDefault="00C70283" w:rsidP="004471E4">
                  <w:pPr>
                    <w:pStyle w:val="Ptabletext"/>
                  </w:pPr>
                  <w:r>
                    <w:t>15</w:t>
                  </w:r>
                </w:p>
              </w:tc>
            </w:tr>
            <w:tr w:rsidR="00C70283" w14:paraId="278A1078" w14:textId="77777777" w:rsidTr="004471E4">
              <w:trPr>
                <w:trHeight w:val="173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0C3DEB6" w14:textId="77777777" w:rsidR="00C70283" w:rsidRDefault="00C70283" w:rsidP="004471E4">
                  <w:pPr>
                    <w:pStyle w:val="Ptabletext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543D146" w14:textId="3EF6E013" w:rsidR="00C70283" w:rsidRDefault="00C70283" w:rsidP="004471E4">
                  <w:pPr>
                    <w:pStyle w:val="Ptabletext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5C0264C" w14:textId="145FB8A7" w:rsidR="00C70283" w:rsidRDefault="00C70283" w:rsidP="004471E4">
                  <w:pPr>
                    <w:pStyle w:val="Ptabletext"/>
                  </w:pPr>
                  <w:r>
                    <w:t>4</w:t>
                  </w:r>
                </w:p>
              </w:tc>
            </w:tr>
            <w:tr w:rsidR="00C70283" w14:paraId="1E9B4A62" w14:textId="77777777" w:rsidTr="004471E4">
              <w:trPr>
                <w:trHeight w:val="364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6A6A3C8" w14:textId="77777777" w:rsidR="00C70283" w:rsidRDefault="00C70283" w:rsidP="004471E4">
                  <w:pPr>
                    <w:pStyle w:val="Ptabletext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1E627D7" w14:textId="0287F0F2" w:rsidR="00C70283" w:rsidRDefault="00C70283" w:rsidP="004471E4">
                  <w:pPr>
                    <w:pStyle w:val="Ptabletext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5934A6F" w14:textId="2A5B2EEB" w:rsidR="00C70283" w:rsidRDefault="00C70283" w:rsidP="004471E4">
                  <w:pPr>
                    <w:pStyle w:val="Ptabletext"/>
                  </w:pPr>
                  <w:r>
                    <w:t>10</w:t>
                  </w:r>
                </w:p>
              </w:tc>
            </w:tr>
            <w:tr w:rsidR="00C70283" w14:paraId="1470FB93" w14:textId="77777777" w:rsidTr="004471E4">
              <w:trPr>
                <w:trHeight w:val="303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6816512" w14:textId="77777777" w:rsidR="00C70283" w:rsidRDefault="00C70283" w:rsidP="004471E4">
                  <w:pPr>
                    <w:pStyle w:val="Ptabletext"/>
                  </w:pPr>
                  <w: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D0F4AB7" w14:textId="7E1208AA" w:rsidR="00C70283" w:rsidRDefault="00C70283" w:rsidP="004471E4">
                  <w:pPr>
                    <w:pStyle w:val="Ptabletext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EB22CE3" w14:textId="6F496D88" w:rsidR="00C70283" w:rsidRDefault="00C70283" w:rsidP="004471E4">
                  <w:pPr>
                    <w:pStyle w:val="Ptabletext"/>
                  </w:pPr>
                  <w:r>
                    <w:t>0</w:t>
                  </w:r>
                </w:p>
              </w:tc>
            </w:tr>
            <w:tr w:rsidR="00C70283" w14:paraId="7B4DC269" w14:textId="77777777" w:rsidTr="004471E4">
              <w:trPr>
                <w:trHeight w:val="173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D6FFAA9" w14:textId="77777777" w:rsidR="00C70283" w:rsidRDefault="00C70283" w:rsidP="004471E4">
                  <w:pPr>
                    <w:pStyle w:val="Ptabletext"/>
                  </w:pPr>
                  <w: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BF01171" w14:textId="52B3310A" w:rsidR="00C70283" w:rsidRDefault="00C70283" w:rsidP="004471E4">
                  <w:pPr>
                    <w:pStyle w:val="Ptabletext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3D9F30B" w14:textId="581C50A1" w:rsidR="00C70283" w:rsidRDefault="00C70283" w:rsidP="004471E4">
                  <w:pPr>
                    <w:pStyle w:val="Ptabletext"/>
                  </w:pPr>
                  <w:r>
                    <w:t>7</w:t>
                  </w:r>
                </w:p>
              </w:tc>
            </w:tr>
            <w:tr w:rsidR="00C70283" w14:paraId="52CB6466" w14:textId="77777777" w:rsidTr="004471E4">
              <w:trPr>
                <w:trHeight w:val="364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128390B" w14:textId="77777777" w:rsidR="00C70283" w:rsidRDefault="00C70283" w:rsidP="004471E4">
                  <w:pPr>
                    <w:pStyle w:val="Ptabletext"/>
                  </w:pPr>
                  <w: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F21416D" w14:textId="3C842C71" w:rsidR="00C70283" w:rsidRDefault="00C70283" w:rsidP="004471E4">
                  <w:pPr>
                    <w:pStyle w:val="Ptabletext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9D7B1C4" w14:textId="4E911DE0" w:rsidR="00C70283" w:rsidRDefault="00C70283" w:rsidP="004471E4">
                  <w:pPr>
                    <w:pStyle w:val="Ptabletext"/>
                  </w:pPr>
                  <w:r>
                    <w:t>16</w:t>
                  </w:r>
                </w:p>
              </w:tc>
            </w:tr>
            <w:tr w:rsidR="00C70283" w14:paraId="4A316E00" w14:textId="77777777" w:rsidTr="004471E4">
              <w:trPr>
                <w:trHeight w:val="227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FD77FBC" w14:textId="77777777" w:rsidR="00C70283" w:rsidRDefault="00C70283" w:rsidP="004471E4">
                  <w:pPr>
                    <w:pStyle w:val="Ptabletext"/>
                  </w:pPr>
                  <w: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94C319A" w14:textId="57295140" w:rsidR="00C70283" w:rsidRDefault="00C70283" w:rsidP="004471E4">
                  <w:pPr>
                    <w:pStyle w:val="Ptabletext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B17C6C6" w14:textId="289C4E9D" w:rsidR="00C70283" w:rsidRDefault="00C70283" w:rsidP="004471E4">
                  <w:pPr>
                    <w:pStyle w:val="Ptabletext"/>
                  </w:pPr>
                  <w:r>
                    <w:t>9</w:t>
                  </w:r>
                </w:p>
              </w:tc>
            </w:tr>
            <w:tr w:rsidR="00C70283" w14:paraId="6D074E1D" w14:textId="77777777" w:rsidTr="004471E4">
              <w:trPr>
                <w:trHeight w:val="363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auto"/>
                </w:tcPr>
                <w:p w14:paraId="6555C832" w14:textId="77777777" w:rsidR="00C70283" w:rsidRDefault="00C70283" w:rsidP="004471E4">
                  <w:pPr>
                    <w:pStyle w:val="Ptabletext"/>
                  </w:pPr>
                  <w: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auto"/>
                </w:tcPr>
                <w:p w14:paraId="26EE09F8" w14:textId="5370F509" w:rsidR="00C70283" w:rsidRDefault="00C70283" w:rsidP="004471E4">
                  <w:pPr>
                    <w:pStyle w:val="Ptabletext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14:paraId="150146D6" w14:textId="3F59DC77" w:rsidR="00C70283" w:rsidRDefault="00C70283" w:rsidP="004471E4">
                  <w:pPr>
                    <w:pStyle w:val="Ptabletext"/>
                  </w:pPr>
                  <w:r>
                    <w:t>30</w:t>
                  </w:r>
                </w:p>
              </w:tc>
            </w:tr>
            <w:tr w:rsidR="00C70283" w14:paraId="05A516C8" w14:textId="77777777" w:rsidTr="004471E4">
              <w:tc>
                <w:tcPr>
                  <w:tcW w:w="0" w:type="auto"/>
                  <w:shd w:val="clear" w:color="auto" w:fill="auto"/>
                </w:tcPr>
                <w:p w14:paraId="4C4CAE96" w14:textId="77777777" w:rsidR="00C70283" w:rsidRDefault="00C70283" w:rsidP="004471E4">
                  <w:pPr>
                    <w:pStyle w:val="Ptabletext"/>
                  </w:pPr>
                  <w:r>
                    <w:t>Total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4D29AAB" w14:textId="397CB1FE" w:rsidR="00C70283" w:rsidRDefault="00C70283" w:rsidP="004471E4">
                  <w:pPr>
                    <w:pStyle w:val="Ptabletext"/>
                  </w:pPr>
                  <w:r>
                    <w:t>20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0E84545C" w14:textId="4950C2B1" w:rsidR="00C70283" w:rsidRDefault="00C70283" w:rsidP="004471E4">
                  <w:pPr>
                    <w:pStyle w:val="Ptabletext"/>
                  </w:pPr>
                  <w:r>
                    <w:t>99</w:t>
                  </w:r>
                </w:p>
              </w:tc>
            </w:tr>
          </w:tbl>
          <w:p w14:paraId="1B762922" w14:textId="77777777" w:rsidR="00C70283" w:rsidRDefault="00C70283" w:rsidP="00C70283">
            <w:pPr>
              <w:pStyle w:val="Pquestiontextpartsa"/>
            </w:pPr>
            <w:r>
              <w:t xml:space="preserve">Mean = </w:t>
            </w:r>
            <w:r w:rsidRPr="00C95834">
              <w:rPr>
                <w:position w:val="-24"/>
              </w:rPr>
              <w:object w:dxaOrig="360" w:dyaOrig="620" w14:anchorId="0FB4859A">
                <v:shape id="_x0000_i1029" type="#_x0000_t75" style="width:18.25pt;height:31.15pt" o:ole="">
                  <v:imagedata r:id="rId26" o:title=""/>
                </v:shape>
                <o:OLEObject Type="Embed" ProgID="Equation.DSMT4" ShapeID="_x0000_i1029" DrawAspect="Content" ObjectID="_1538844101" r:id="rId27"/>
              </w:object>
            </w:r>
            <w:r>
              <w:t xml:space="preserve"> = 4.95 </w:t>
            </w:r>
          </w:p>
          <w:p w14:paraId="07F6D78A" w14:textId="797FB349" w:rsidR="00C70283" w:rsidRDefault="00C70283" w:rsidP="00C70283">
            <w:pPr>
              <w:pStyle w:val="Pquestiontextpartsa"/>
            </w:pPr>
            <w:r>
              <w:t>On average, the winning teams won 5 games.</w:t>
            </w:r>
          </w:p>
        </w:tc>
        <w:tc>
          <w:tcPr>
            <w:tcW w:w="4160" w:type="dxa"/>
          </w:tcPr>
          <w:p w14:paraId="50C23F58" w14:textId="7AD0034A" w:rsidR="00DB2CEE" w:rsidRPr="009569D8" w:rsidRDefault="00DB2CEE" w:rsidP="00DB2CEE">
            <w:pPr>
              <w:pStyle w:val="Pquestiontextpartsa"/>
              <w:rPr>
                <w:rStyle w:val="Cquestionpartlabelbold"/>
                <w:b w:val="0"/>
              </w:rPr>
            </w:pPr>
            <w:r>
              <w:rPr>
                <w:rStyle w:val="Cquestionpartlabelbold"/>
              </w:rPr>
              <w:t>(b</w:t>
            </w:r>
            <w:r w:rsidRPr="00DE6E72">
              <w:rPr>
                <w:rStyle w:val="Cquestionpartlabelbold"/>
              </w:rPr>
              <w:t>)</w:t>
            </w:r>
            <w:r w:rsidRPr="00DE6E72">
              <w:rPr>
                <w:rStyle w:val="Cquestionpartlabelbold"/>
              </w:rPr>
              <w:tab/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08"/>
              <w:gridCol w:w="358"/>
              <w:gridCol w:w="527"/>
            </w:tblGrid>
            <w:tr w:rsidR="00DB2CEE" w:rsidRPr="002D0D1A" w14:paraId="4BE528BB" w14:textId="77777777" w:rsidTr="004471E4">
              <w:tc>
                <w:tcPr>
                  <w:tcW w:w="0" w:type="auto"/>
                  <w:shd w:val="clear" w:color="auto" w:fill="auto"/>
                </w:tcPr>
                <w:p w14:paraId="4704F49A" w14:textId="77777777" w:rsidR="00DB2CEE" w:rsidRPr="00F8383E" w:rsidRDefault="00DB2CEE" w:rsidP="004471E4">
                  <w:pPr>
                    <w:pStyle w:val="Ptabletext"/>
                    <w:rPr>
                      <w:rStyle w:val="Citalicsubscript"/>
                      <w:rFonts w:eastAsiaTheme="majorEastAsia"/>
                      <w:vertAlign w:val="baseline"/>
                    </w:rPr>
                  </w:pPr>
                  <w:r w:rsidRPr="00F8383E">
                    <w:rPr>
                      <w:rStyle w:val="Citalicsubscript"/>
                      <w:rFonts w:eastAsiaTheme="majorEastAsia"/>
                      <w:vertAlign w:val="baseline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428856C" w14:textId="77777777" w:rsidR="00DB2CEE" w:rsidRPr="00F8383E" w:rsidRDefault="00DB2CEE" w:rsidP="004471E4">
                  <w:pPr>
                    <w:pStyle w:val="Ptabletext"/>
                    <w:rPr>
                      <w:rStyle w:val="Citalicsubscript"/>
                      <w:rFonts w:eastAsiaTheme="majorEastAsia"/>
                      <w:vertAlign w:val="baseline"/>
                    </w:rPr>
                  </w:pPr>
                  <w:r w:rsidRPr="00F8383E">
                    <w:rPr>
                      <w:rStyle w:val="Citalicsubscript"/>
                      <w:rFonts w:eastAsiaTheme="majorEastAsia"/>
                      <w:vertAlign w:val="baseline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1935308" w14:textId="77777777" w:rsidR="00DB2CEE" w:rsidRPr="002D0D1A" w:rsidRDefault="00DB2CEE" w:rsidP="004471E4">
                  <w:pPr>
                    <w:pStyle w:val="Ptabletext"/>
                    <w:rPr>
                      <w:i/>
                    </w:rPr>
                  </w:pPr>
                  <w:r w:rsidRPr="00B44454">
                    <w:rPr>
                      <w:rStyle w:val="Cmathsexpressions"/>
                      <w:rFonts w:eastAsiaTheme="majorEastAsia"/>
                    </w:rPr>
                    <w:t>x</w:t>
                  </w:r>
                  <w:r w:rsidRPr="00A202C4">
                    <w:rPr>
                      <w:rStyle w:val="Cmathsexpressions"/>
                      <w:rFonts w:eastAsiaTheme="majorEastAsia"/>
                    </w:rPr>
                    <w:t xml:space="preserve"> </w:t>
                  </w:r>
                  <w:r w:rsidRPr="002D0D1A">
                    <w:t>×</w:t>
                  </w:r>
                  <w:r w:rsidRPr="00A202C4">
                    <w:rPr>
                      <w:rStyle w:val="Cmathsexpressions"/>
                      <w:rFonts w:eastAsiaTheme="majorEastAsia"/>
                    </w:rPr>
                    <w:t xml:space="preserve"> </w:t>
                  </w:r>
                  <w:r w:rsidRPr="00B44454">
                    <w:rPr>
                      <w:rStyle w:val="Cmathsexpressions"/>
                      <w:rFonts w:eastAsiaTheme="majorEastAsia"/>
                    </w:rPr>
                    <w:t>f</w:t>
                  </w:r>
                </w:p>
              </w:tc>
            </w:tr>
            <w:tr w:rsidR="00DB2CEE" w14:paraId="3F49BB64" w14:textId="77777777" w:rsidTr="004471E4">
              <w:trPr>
                <w:trHeight w:val="197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1586B12" w14:textId="77777777" w:rsidR="00DB2CEE" w:rsidRDefault="00DB2CEE" w:rsidP="004471E4">
                  <w:pPr>
                    <w:pStyle w:val="Ptabletext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81062EA" w14:textId="77777777" w:rsidR="00DB2CEE" w:rsidRDefault="00DB2CEE" w:rsidP="004471E4">
                  <w:pPr>
                    <w:pStyle w:val="Ptabletext"/>
                  </w:pPr>
                  <w:r>
                    <w:t>15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17AF6887" w14:textId="77777777" w:rsidR="00DB2CEE" w:rsidRDefault="00DB2CEE" w:rsidP="004471E4">
                  <w:pPr>
                    <w:pStyle w:val="Ptabletext"/>
                  </w:pPr>
                  <w:r>
                    <w:t>0</w:t>
                  </w:r>
                </w:p>
              </w:tc>
            </w:tr>
            <w:tr w:rsidR="00DB2CEE" w14:paraId="2DE88344" w14:textId="77777777" w:rsidTr="004471E4">
              <w:trPr>
                <w:trHeight w:val="197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AA6B596" w14:textId="77777777" w:rsidR="00DB2CEE" w:rsidRDefault="00DB2CEE" w:rsidP="004471E4">
                  <w:pPr>
                    <w:pStyle w:val="Ptabletext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890EF32" w14:textId="77777777" w:rsidR="00DB2CEE" w:rsidRDefault="00DB2CEE" w:rsidP="004471E4">
                  <w:pPr>
                    <w:pStyle w:val="Ptabletext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14:paraId="2B351161" w14:textId="77777777" w:rsidR="00DB2CEE" w:rsidRDefault="00DB2CEE" w:rsidP="004471E4">
                  <w:pPr>
                    <w:pStyle w:val="Ptabletext"/>
                  </w:pPr>
                  <w:r>
                    <w:t>2</w:t>
                  </w:r>
                </w:p>
              </w:tc>
            </w:tr>
            <w:tr w:rsidR="00DB2CEE" w14:paraId="2C3A1EEE" w14:textId="77777777" w:rsidTr="004471E4">
              <w:trPr>
                <w:trHeight w:val="258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C00970D" w14:textId="77777777" w:rsidR="00DB2CEE" w:rsidRDefault="00DB2CEE" w:rsidP="004471E4">
                  <w:pPr>
                    <w:pStyle w:val="Ptabletext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DAFB546" w14:textId="77777777" w:rsidR="00DB2CEE" w:rsidRDefault="00DB2CEE" w:rsidP="004471E4">
                  <w:pPr>
                    <w:pStyle w:val="Ptabletext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8CA1951" w14:textId="77777777" w:rsidR="00DB2CEE" w:rsidRDefault="00DB2CEE" w:rsidP="004471E4">
                  <w:pPr>
                    <w:pStyle w:val="Ptabletext"/>
                  </w:pPr>
                  <w:r>
                    <w:t>6</w:t>
                  </w:r>
                </w:p>
              </w:tc>
            </w:tr>
            <w:tr w:rsidR="00DB2CEE" w14:paraId="43C4C193" w14:textId="77777777" w:rsidTr="004471E4">
              <w:trPr>
                <w:trHeight w:val="334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CC15685" w14:textId="77777777" w:rsidR="00DB2CEE" w:rsidRDefault="00DB2CEE" w:rsidP="004471E4">
                  <w:pPr>
                    <w:pStyle w:val="Ptabletext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020FFCA" w14:textId="77777777" w:rsidR="00DB2CEE" w:rsidRDefault="00DB2CEE" w:rsidP="004471E4">
                  <w:pPr>
                    <w:pStyle w:val="Ptabletext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D01A931" w14:textId="77777777" w:rsidR="00DB2CEE" w:rsidRDefault="00DB2CEE" w:rsidP="004471E4">
                  <w:pPr>
                    <w:pStyle w:val="Ptabletext"/>
                  </w:pPr>
                  <w:r>
                    <w:t>15</w:t>
                  </w:r>
                </w:p>
              </w:tc>
            </w:tr>
            <w:tr w:rsidR="00DB2CEE" w14:paraId="68F714C3" w14:textId="77777777" w:rsidTr="004471E4">
              <w:trPr>
                <w:trHeight w:val="173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E42F925" w14:textId="77777777" w:rsidR="00DB2CEE" w:rsidRDefault="00DB2CEE" w:rsidP="004471E4">
                  <w:pPr>
                    <w:pStyle w:val="Ptabletext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A5CEAFE" w14:textId="77777777" w:rsidR="00DB2CEE" w:rsidRDefault="00DB2CEE" w:rsidP="004471E4">
                  <w:pPr>
                    <w:pStyle w:val="Ptabletext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9AFD123" w14:textId="77777777" w:rsidR="00DB2CEE" w:rsidRDefault="00DB2CEE" w:rsidP="004471E4">
                  <w:pPr>
                    <w:pStyle w:val="Ptabletext"/>
                  </w:pPr>
                  <w:r>
                    <w:t>4</w:t>
                  </w:r>
                </w:p>
              </w:tc>
            </w:tr>
            <w:tr w:rsidR="00DB2CEE" w14:paraId="461F6204" w14:textId="77777777" w:rsidTr="004471E4">
              <w:trPr>
                <w:trHeight w:val="364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9E47027" w14:textId="77777777" w:rsidR="00DB2CEE" w:rsidRDefault="00DB2CEE" w:rsidP="004471E4">
                  <w:pPr>
                    <w:pStyle w:val="Ptabletext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BAF76E9" w14:textId="77777777" w:rsidR="00DB2CEE" w:rsidRDefault="00DB2CEE" w:rsidP="004471E4">
                  <w:pPr>
                    <w:pStyle w:val="Ptabletext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571B452" w14:textId="77777777" w:rsidR="00DB2CEE" w:rsidRDefault="00DB2CEE" w:rsidP="004471E4">
                  <w:pPr>
                    <w:pStyle w:val="Ptabletext"/>
                  </w:pPr>
                  <w:r>
                    <w:t>10</w:t>
                  </w:r>
                </w:p>
              </w:tc>
            </w:tr>
            <w:tr w:rsidR="00DB2CEE" w14:paraId="6CDD7CE7" w14:textId="77777777" w:rsidTr="004471E4">
              <w:trPr>
                <w:trHeight w:val="303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CFFFE15" w14:textId="77777777" w:rsidR="00DB2CEE" w:rsidRDefault="00DB2CEE" w:rsidP="004471E4">
                  <w:pPr>
                    <w:pStyle w:val="Ptabletext"/>
                  </w:pPr>
                  <w: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3C3422C" w14:textId="77777777" w:rsidR="00DB2CEE" w:rsidRDefault="00DB2CEE" w:rsidP="004471E4">
                  <w:pPr>
                    <w:pStyle w:val="Ptabletext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4CE63F5" w14:textId="77777777" w:rsidR="00DB2CEE" w:rsidRDefault="00DB2CEE" w:rsidP="004471E4">
                  <w:pPr>
                    <w:pStyle w:val="Ptabletext"/>
                  </w:pPr>
                  <w:r>
                    <w:t>0</w:t>
                  </w:r>
                </w:p>
              </w:tc>
            </w:tr>
            <w:tr w:rsidR="00DB2CEE" w14:paraId="021D4A2C" w14:textId="77777777" w:rsidTr="004471E4">
              <w:trPr>
                <w:trHeight w:val="173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80D8E07" w14:textId="77777777" w:rsidR="00DB2CEE" w:rsidRDefault="00DB2CEE" w:rsidP="004471E4">
                  <w:pPr>
                    <w:pStyle w:val="Ptabletext"/>
                  </w:pPr>
                  <w: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B0E496F" w14:textId="77777777" w:rsidR="00DB2CEE" w:rsidRDefault="00DB2CEE" w:rsidP="004471E4">
                  <w:pPr>
                    <w:pStyle w:val="Ptabletext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E23E537" w14:textId="77777777" w:rsidR="00DB2CEE" w:rsidRDefault="00DB2CEE" w:rsidP="004471E4">
                  <w:pPr>
                    <w:pStyle w:val="Ptabletext"/>
                  </w:pPr>
                  <w:r>
                    <w:t>7</w:t>
                  </w:r>
                </w:p>
              </w:tc>
            </w:tr>
            <w:tr w:rsidR="00DB2CEE" w14:paraId="508ADD15" w14:textId="77777777" w:rsidTr="004471E4">
              <w:trPr>
                <w:trHeight w:val="364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8B32FA2" w14:textId="77777777" w:rsidR="00DB2CEE" w:rsidRDefault="00DB2CEE" w:rsidP="004471E4">
                  <w:pPr>
                    <w:pStyle w:val="Ptabletext"/>
                  </w:pPr>
                  <w: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D3735CA" w14:textId="77777777" w:rsidR="00DB2CEE" w:rsidRDefault="00DB2CEE" w:rsidP="004471E4">
                  <w:pPr>
                    <w:pStyle w:val="Ptabletext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A17725A" w14:textId="77777777" w:rsidR="00DB2CEE" w:rsidRDefault="00DB2CEE" w:rsidP="004471E4">
                  <w:pPr>
                    <w:pStyle w:val="Ptabletext"/>
                  </w:pPr>
                  <w:r>
                    <w:t>16</w:t>
                  </w:r>
                </w:p>
              </w:tc>
            </w:tr>
            <w:tr w:rsidR="00DB2CEE" w14:paraId="4018E4F3" w14:textId="77777777" w:rsidTr="004471E4">
              <w:trPr>
                <w:trHeight w:val="227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A50482A" w14:textId="77777777" w:rsidR="00DB2CEE" w:rsidRDefault="00DB2CEE" w:rsidP="004471E4">
                  <w:pPr>
                    <w:pStyle w:val="Ptabletext"/>
                  </w:pPr>
                  <w: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4ED75C8" w14:textId="77777777" w:rsidR="00DB2CEE" w:rsidRDefault="00DB2CEE" w:rsidP="004471E4">
                  <w:pPr>
                    <w:pStyle w:val="Ptabletext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4CC63AE" w14:textId="77777777" w:rsidR="00DB2CEE" w:rsidRDefault="00DB2CEE" w:rsidP="004471E4">
                  <w:pPr>
                    <w:pStyle w:val="Ptabletext"/>
                  </w:pPr>
                  <w:r>
                    <w:t>9</w:t>
                  </w:r>
                </w:p>
              </w:tc>
            </w:tr>
            <w:tr w:rsidR="00DB2CEE" w14:paraId="0811D0BE" w14:textId="77777777" w:rsidTr="004471E4">
              <w:trPr>
                <w:trHeight w:val="363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auto"/>
                </w:tcPr>
                <w:p w14:paraId="161416D8" w14:textId="77777777" w:rsidR="00DB2CEE" w:rsidRDefault="00DB2CEE" w:rsidP="004471E4">
                  <w:pPr>
                    <w:pStyle w:val="Ptabletext"/>
                  </w:pPr>
                  <w: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auto"/>
                </w:tcPr>
                <w:p w14:paraId="1BBD2AC5" w14:textId="77777777" w:rsidR="00DB2CEE" w:rsidRDefault="00DB2CEE" w:rsidP="004471E4">
                  <w:pPr>
                    <w:pStyle w:val="Ptabletext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14:paraId="431E9A4A" w14:textId="77777777" w:rsidR="00DB2CEE" w:rsidRDefault="00DB2CEE" w:rsidP="004471E4">
                  <w:pPr>
                    <w:pStyle w:val="Ptabletext"/>
                  </w:pPr>
                  <w:r>
                    <w:t>30</w:t>
                  </w:r>
                </w:p>
              </w:tc>
            </w:tr>
            <w:tr w:rsidR="00DB2CEE" w14:paraId="3DFCEE2D" w14:textId="77777777" w:rsidTr="004471E4">
              <w:tc>
                <w:tcPr>
                  <w:tcW w:w="0" w:type="auto"/>
                  <w:shd w:val="clear" w:color="auto" w:fill="auto"/>
                </w:tcPr>
                <w:p w14:paraId="2E81C3EB" w14:textId="77777777" w:rsidR="00DB2CEE" w:rsidRDefault="00DB2CEE" w:rsidP="004471E4">
                  <w:pPr>
                    <w:pStyle w:val="Ptabletext"/>
                  </w:pPr>
                  <w:r>
                    <w:t>Total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345DF5E" w14:textId="77777777" w:rsidR="00DB2CEE" w:rsidRDefault="00DB2CEE" w:rsidP="004471E4">
                  <w:pPr>
                    <w:pStyle w:val="Ptabletext"/>
                  </w:pPr>
                  <w:r>
                    <w:t>35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6A97008C" w14:textId="77777777" w:rsidR="00DB2CEE" w:rsidRDefault="00DB2CEE" w:rsidP="004471E4">
                  <w:pPr>
                    <w:pStyle w:val="Ptabletext"/>
                  </w:pPr>
                  <w:r>
                    <w:t>99</w:t>
                  </w:r>
                </w:p>
              </w:tc>
            </w:tr>
          </w:tbl>
          <w:p w14:paraId="2B49FCBB" w14:textId="77777777" w:rsidR="00DB2CEE" w:rsidRDefault="00DB2CEE" w:rsidP="00DB2CEE">
            <w:pPr>
              <w:pStyle w:val="Pquestiontextpartsa"/>
            </w:pPr>
            <w:r>
              <w:t xml:space="preserve">Mean = </w:t>
            </w:r>
            <w:r w:rsidRPr="00C95834">
              <w:rPr>
                <w:position w:val="-24"/>
              </w:rPr>
              <w:object w:dxaOrig="340" w:dyaOrig="620" w14:anchorId="4A80F84B">
                <v:shape id="_x0000_i1030" type="#_x0000_t75" style="width:17.2pt;height:31.15pt" o:ole="">
                  <v:imagedata r:id="rId28" o:title=""/>
                </v:shape>
                <o:OLEObject Type="Embed" ProgID="Equation.3" ShapeID="_x0000_i1030" DrawAspect="Content" ObjectID="_1538844102" r:id="rId29"/>
              </w:object>
            </w:r>
            <w:r>
              <w:t xml:space="preserve"> = 2.828… ≈ 2.8</w:t>
            </w:r>
          </w:p>
          <w:p w14:paraId="6CD42BCE" w14:textId="5071573E" w:rsidR="00C70283" w:rsidRDefault="00DB2CEE" w:rsidP="00DB2CEE">
            <w:pPr>
              <w:pStyle w:val="Pquestiontextmainstem"/>
            </w:pPr>
            <w:r>
              <w:t>On average, the teams won 2.8 games.</w:t>
            </w:r>
          </w:p>
        </w:tc>
      </w:tr>
    </w:tbl>
    <w:p w14:paraId="1F99CDA7" w14:textId="7F8855FE" w:rsidR="00A62A90" w:rsidRDefault="00DB2CEE" w:rsidP="00A62A90">
      <w:pPr>
        <w:pStyle w:val="Pquestionheadingsx"/>
      </w:pPr>
      <w:r>
        <w:lastRenderedPageBreak/>
        <w:t>Question 20</w:t>
      </w:r>
      <w:r w:rsidR="00A62A90">
        <w:tab/>
      </w:r>
      <w:r>
        <w:rPr>
          <w:rStyle w:val="Cmarkslabel"/>
        </w:rPr>
        <w:t>10</w:t>
      </w:r>
      <w:r w:rsidR="00A62A90">
        <w:rPr>
          <w:rStyle w:val="Cmarkslabel"/>
        </w:rPr>
        <w:t xml:space="preserve"> </w:t>
      </w:r>
      <w:r w:rsidR="00A62A90" w:rsidRPr="001B433F">
        <w:rPr>
          <w:rStyle w:val="Cmarkslabel"/>
        </w:rPr>
        <w:t>marks</w:t>
      </w:r>
      <w:r w:rsidR="00A62A90">
        <w:tab/>
        <w:t>[2.3, 2.8]</w:t>
      </w:r>
    </w:p>
    <w:tbl>
      <w:tblPr>
        <w:tblStyle w:val="TableGrid"/>
        <w:tblW w:w="100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160"/>
      </w:tblGrid>
      <w:tr w:rsidR="00DB2CEE" w14:paraId="5A6466CF" w14:textId="77777777" w:rsidTr="00DB2CEE">
        <w:tc>
          <w:tcPr>
            <w:tcW w:w="5920" w:type="dxa"/>
          </w:tcPr>
          <w:p w14:paraId="5EC6628D" w14:textId="77777777" w:rsidR="00DB2CEE" w:rsidRDefault="00DB2CEE" w:rsidP="004471E4">
            <w:pPr>
              <w:pStyle w:val="Pquestiontextpartsa"/>
              <w:rPr>
                <w:rStyle w:val="Cquestionpartlabelbold"/>
              </w:rPr>
            </w:pPr>
            <w:r w:rsidRPr="00DE6E72">
              <w:rPr>
                <w:rStyle w:val="Cquestionpartlabelbold"/>
              </w:rPr>
              <w:t>(a)</w:t>
            </w:r>
            <w:r w:rsidRPr="00DE6E72">
              <w:rPr>
                <w:rStyle w:val="Cquestionpartlabelbold"/>
              </w:rPr>
              <w:tab/>
            </w:r>
          </w:p>
          <w:tbl>
            <w:tblPr>
              <w:tblpPr w:leftFromText="180" w:rightFromText="180" w:vertAnchor="text" w:horzAnchor="page" w:tblpX="922" w:tblpY="-242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270"/>
              <w:gridCol w:w="1152"/>
            </w:tblGrid>
            <w:tr w:rsidR="00DB2CEE" w:rsidRPr="00D9763C" w14:paraId="5BFA901B" w14:textId="77777777" w:rsidTr="00DB2CEE">
              <w:trPr>
                <w:trHeight w:val="284"/>
              </w:trPr>
              <w:tc>
                <w:tcPr>
                  <w:tcW w:w="0" w:type="auto"/>
                  <w:shd w:val="clear" w:color="auto" w:fill="auto"/>
                </w:tcPr>
                <w:p w14:paraId="49C4C752" w14:textId="77777777" w:rsidR="00DB2CEE" w:rsidRPr="00D9763C" w:rsidRDefault="00DB2CEE" w:rsidP="00DB2CEE">
                  <w:pPr>
                    <w:pStyle w:val="Ptabletext"/>
                    <w:rPr>
                      <w:rStyle w:val="Cquestionpartlabelbold"/>
                    </w:rPr>
                  </w:pPr>
                  <w:r w:rsidRPr="00D9763C">
                    <w:rPr>
                      <w:rStyle w:val="Cquestionpartlabelbold"/>
                    </w:rPr>
                    <w:t>Weight (kg)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D1F7C91" w14:textId="77777777" w:rsidR="00DB2CEE" w:rsidRPr="00D9763C" w:rsidRDefault="00DB2CEE" w:rsidP="00DB2CEE">
                  <w:pPr>
                    <w:pStyle w:val="Ptabletext"/>
                    <w:rPr>
                      <w:rStyle w:val="Cquestionpartlabelbold"/>
                    </w:rPr>
                  </w:pPr>
                  <w:r w:rsidRPr="00D9763C">
                    <w:rPr>
                      <w:rStyle w:val="Cquestionpartlabelbold"/>
                    </w:rPr>
                    <w:t>Frequency</w:t>
                  </w:r>
                </w:p>
              </w:tc>
            </w:tr>
            <w:tr w:rsidR="00DB2CEE" w14:paraId="19FCE1C6" w14:textId="77777777" w:rsidTr="00DB2CEE">
              <w:trPr>
                <w:trHeight w:val="284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67735F3" w14:textId="77777777" w:rsidR="00DB2CEE" w:rsidRDefault="00DB2CEE" w:rsidP="00DB2CEE">
                  <w:pPr>
                    <w:pStyle w:val="Ptabletext"/>
                  </w:pPr>
                  <w:r>
                    <w:t>30–&lt;35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65D7276" w14:textId="77777777" w:rsidR="00DB2CEE" w:rsidRDefault="00DB2CEE" w:rsidP="00DB2CEE">
                  <w:pPr>
                    <w:pStyle w:val="Ptabletext"/>
                  </w:pPr>
                  <w:r>
                    <w:t>2</w:t>
                  </w:r>
                </w:p>
              </w:tc>
            </w:tr>
            <w:tr w:rsidR="00DB2CEE" w14:paraId="138B9350" w14:textId="77777777" w:rsidTr="00DB2CEE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56E38A8" w14:textId="77777777" w:rsidR="00DB2CEE" w:rsidRDefault="00DB2CEE" w:rsidP="00DB2CEE">
                  <w:pPr>
                    <w:pStyle w:val="Ptabletext"/>
                  </w:pPr>
                  <w:r>
                    <w:t>35–&lt;40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08042B3" w14:textId="77777777" w:rsidR="00DB2CEE" w:rsidRDefault="00DB2CEE" w:rsidP="00DB2CEE">
                  <w:pPr>
                    <w:pStyle w:val="Ptabletext"/>
                  </w:pPr>
                  <w:r>
                    <w:t>7</w:t>
                  </w:r>
                </w:p>
              </w:tc>
            </w:tr>
            <w:tr w:rsidR="00DB2CEE" w14:paraId="66712903" w14:textId="77777777" w:rsidTr="00DB2CEE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C9F2612" w14:textId="77777777" w:rsidR="00DB2CEE" w:rsidRDefault="00DB2CEE" w:rsidP="00DB2CEE">
                  <w:pPr>
                    <w:pStyle w:val="Ptabletext"/>
                  </w:pPr>
                  <w:r>
                    <w:t>40–&lt;45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08481B7" w14:textId="77777777" w:rsidR="00DB2CEE" w:rsidRDefault="00DB2CEE" w:rsidP="00DB2CEE">
                  <w:pPr>
                    <w:pStyle w:val="Ptabletext"/>
                  </w:pPr>
                  <w:r>
                    <w:t>9</w:t>
                  </w:r>
                </w:p>
              </w:tc>
            </w:tr>
            <w:tr w:rsidR="00DB2CEE" w14:paraId="2938CB9D" w14:textId="77777777" w:rsidTr="00DB2CEE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E3F48A2" w14:textId="77777777" w:rsidR="00DB2CEE" w:rsidRDefault="00DB2CEE" w:rsidP="00DB2CEE">
                  <w:pPr>
                    <w:pStyle w:val="Ptabletext"/>
                  </w:pPr>
                  <w:r>
                    <w:t>45–&lt;50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CD241F2" w14:textId="77777777" w:rsidR="00DB2CEE" w:rsidRDefault="00DB2CEE" w:rsidP="00DB2CEE">
                  <w:pPr>
                    <w:pStyle w:val="Ptabletext"/>
                  </w:pPr>
                  <w:r>
                    <w:t>12</w:t>
                  </w:r>
                </w:p>
              </w:tc>
            </w:tr>
            <w:tr w:rsidR="00DB2CEE" w14:paraId="555526FE" w14:textId="77777777" w:rsidTr="00DB2CEE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2E812B1" w14:textId="77777777" w:rsidR="00DB2CEE" w:rsidRDefault="00DB2CEE" w:rsidP="00DB2CEE">
                  <w:pPr>
                    <w:pStyle w:val="Ptabletext"/>
                  </w:pPr>
                  <w:r>
                    <w:t>50–&lt;55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C21BCD0" w14:textId="77777777" w:rsidR="00DB2CEE" w:rsidRDefault="00DB2CEE" w:rsidP="00DB2CEE">
                  <w:pPr>
                    <w:pStyle w:val="Ptabletext"/>
                  </w:pPr>
                  <w:r>
                    <w:t>7</w:t>
                  </w:r>
                </w:p>
              </w:tc>
            </w:tr>
            <w:tr w:rsidR="00DB2CEE" w14:paraId="080CF449" w14:textId="77777777" w:rsidTr="00DB2CEE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auto"/>
                </w:tcPr>
                <w:p w14:paraId="3EC5CE4B" w14:textId="77777777" w:rsidR="00DB2CEE" w:rsidRDefault="00DB2CEE" w:rsidP="00DB2CEE">
                  <w:pPr>
                    <w:pStyle w:val="Ptabletext"/>
                  </w:pPr>
                  <w:r>
                    <w:t>55–&lt;60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auto"/>
                </w:tcPr>
                <w:p w14:paraId="4587DBED" w14:textId="77777777" w:rsidR="00DB2CEE" w:rsidRDefault="00DB2CEE" w:rsidP="00DB2CEE">
                  <w:pPr>
                    <w:pStyle w:val="Ptabletext"/>
                  </w:pPr>
                  <w:r>
                    <w:t>3</w:t>
                  </w:r>
                </w:p>
              </w:tc>
            </w:tr>
          </w:tbl>
          <w:p w14:paraId="31E947F3" w14:textId="081C6FAB" w:rsidR="00DB2CEE" w:rsidRDefault="00DB2CEE" w:rsidP="004471E4">
            <w:pPr>
              <w:pStyle w:val="Pquestiontextpartsa"/>
            </w:pPr>
          </w:p>
        </w:tc>
        <w:tc>
          <w:tcPr>
            <w:tcW w:w="4160" w:type="dxa"/>
          </w:tcPr>
          <w:p w14:paraId="07F4EE3E" w14:textId="578078DF" w:rsidR="00DB2CEE" w:rsidRDefault="00DB2CEE" w:rsidP="004471E4">
            <w:pPr>
              <w:pStyle w:val="Pquestiontextmainstem"/>
            </w:pPr>
            <w:r w:rsidRPr="00DE6E72">
              <w:rPr>
                <w:rStyle w:val="Cquestionpartlabelbold"/>
                <w:noProof/>
              </w:rPr>
              <w:drawing>
                <wp:inline distT="0" distB="0" distL="0" distR="0" wp14:anchorId="76A9E9E3" wp14:editId="6F7E925D">
                  <wp:extent cx="2298700" cy="2006600"/>
                  <wp:effectExtent l="0" t="0" r="1270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00" cy="200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41A3F1" w14:textId="73CB6FEC" w:rsidR="00A62A90" w:rsidRDefault="00874405" w:rsidP="00A62A90">
      <w:pPr>
        <w:pStyle w:val="Pquestiontextpartsa"/>
      </w:pPr>
      <w:r w:rsidRPr="00DE6E72">
        <w:rPr>
          <w:rStyle w:val="Cquestionpartlabelbold"/>
        </w:rPr>
        <w:t xml:space="preserve"> </w:t>
      </w:r>
      <w:r w:rsidR="00A62A90" w:rsidRPr="00DE6E72">
        <w:rPr>
          <w:rStyle w:val="Cquestionpartlabelbold"/>
        </w:rPr>
        <w:t>(b)</w:t>
      </w:r>
      <w:r w:rsidR="00A62A90">
        <w:rPr>
          <w:noProof/>
          <w:lang w:val="en-GB" w:eastAsia="en-GB"/>
        </w:rPr>
        <w:tab/>
        <w:t>The data in order:</w:t>
      </w:r>
      <w:r w:rsidR="00A62A90">
        <w:rPr>
          <w:noProof/>
          <w:lang w:val="en-GB" w:eastAsia="en-GB"/>
        </w:rPr>
        <w:br/>
      </w:r>
      <w:r w:rsidR="00A62A90">
        <w:t>33  33  37  37  38  38  38  39  39  40 | 40  41  41  42  42  43  43  43  45  45</w:t>
      </w:r>
      <w:r w:rsidR="00A62A90">
        <w:br/>
        <w:t xml:space="preserve">45  45  45  45  47  48  48  49  49  49 | 50  51  52  52  52  54  54  55  55  56  </w:t>
      </w: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80"/>
        <w:gridCol w:w="851"/>
        <w:gridCol w:w="851"/>
      </w:tblGrid>
      <w:tr w:rsidR="00A62A90" w14:paraId="430D842A" w14:textId="77777777" w:rsidTr="00CA5435">
        <w:trPr>
          <w:trHeight w:val="284"/>
        </w:trPr>
        <w:tc>
          <w:tcPr>
            <w:tcW w:w="851" w:type="dxa"/>
            <w:shd w:val="clear" w:color="auto" w:fill="auto"/>
          </w:tcPr>
          <w:p w14:paraId="253B30F0" w14:textId="77777777" w:rsidR="00A62A90" w:rsidRPr="00A97BB9" w:rsidRDefault="00A62A90" w:rsidP="00F8383E">
            <w:pPr>
              <w:pStyle w:val="Pquestionheadingmc"/>
              <w:spacing w:before="0"/>
              <w:jc w:val="center"/>
            </w:pPr>
            <w:r w:rsidRPr="00A97BB9">
              <w:t>Min</w:t>
            </w:r>
          </w:p>
        </w:tc>
        <w:tc>
          <w:tcPr>
            <w:tcW w:w="851" w:type="dxa"/>
            <w:shd w:val="clear" w:color="auto" w:fill="auto"/>
          </w:tcPr>
          <w:p w14:paraId="6AD13F9A" w14:textId="77777777" w:rsidR="00A62A90" w:rsidRPr="00A97BB9" w:rsidRDefault="00A62A90" w:rsidP="00F8383E">
            <w:pPr>
              <w:pStyle w:val="Pquestionheadingmc"/>
              <w:spacing w:before="0"/>
              <w:jc w:val="center"/>
            </w:pPr>
            <w:r w:rsidRPr="00CB7AC5">
              <w:rPr>
                <w:rStyle w:val="Cmathsexpressions"/>
                <w:rFonts w:eastAsiaTheme="majorEastAsia"/>
              </w:rPr>
              <w:t>Q</w:t>
            </w:r>
            <w:r w:rsidRPr="00CB7AC5">
              <w:rPr>
                <w:rStyle w:val="CSubscript"/>
              </w:rPr>
              <w:t>L</w:t>
            </w:r>
          </w:p>
        </w:tc>
        <w:tc>
          <w:tcPr>
            <w:tcW w:w="851" w:type="dxa"/>
            <w:shd w:val="clear" w:color="auto" w:fill="auto"/>
          </w:tcPr>
          <w:p w14:paraId="7881DDAB" w14:textId="77777777" w:rsidR="00A62A90" w:rsidRPr="00A97BB9" w:rsidRDefault="00A62A90" w:rsidP="00F8383E">
            <w:pPr>
              <w:pStyle w:val="Pquestionheadingmc"/>
              <w:spacing w:before="0"/>
              <w:jc w:val="center"/>
            </w:pPr>
            <w:r w:rsidRPr="00A97BB9">
              <w:t>Median</w:t>
            </w:r>
          </w:p>
        </w:tc>
        <w:tc>
          <w:tcPr>
            <w:tcW w:w="851" w:type="dxa"/>
            <w:shd w:val="clear" w:color="auto" w:fill="auto"/>
          </w:tcPr>
          <w:p w14:paraId="2921EA86" w14:textId="77777777" w:rsidR="00A62A90" w:rsidRPr="00A97BB9" w:rsidRDefault="00A62A90" w:rsidP="00F8383E">
            <w:pPr>
              <w:pStyle w:val="Pquestionheadingmc"/>
              <w:spacing w:before="0"/>
              <w:jc w:val="center"/>
            </w:pPr>
            <w:r w:rsidRPr="00CB7AC5">
              <w:rPr>
                <w:rStyle w:val="Cmathsexpressions"/>
                <w:rFonts w:eastAsiaTheme="majorEastAsia"/>
              </w:rPr>
              <w:t>Q</w:t>
            </w:r>
            <w:r w:rsidRPr="00CB7AC5">
              <w:rPr>
                <w:rStyle w:val="CSubscript"/>
              </w:rPr>
              <w:t>U</w:t>
            </w:r>
          </w:p>
        </w:tc>
        <w:tc>
          <w:tcPr>
            <w:tcW w:w="851" w:type="dxa"/>
            <w:shd w:val="clear" w:color="auto" w:fill="auto"/>
          </w:tcPr>
          <w:p w14:paraId="152EE4D5" w14:textId="77777777" w:rsidR="00A62A90" w:rsidRPr="00A97BB9" w:rsidRDefault="00A62A90" w:rsidP="00F8383E">
            <w:pPr>
              <w:pStyle w:val="Pquestionheadingmc"/>
              <w:spacing w:before="0"/>
              <w:jc w:val="center"/>
            </w:pPr>
            <w:r w:rsidRPr="00A97BB9">
              <w:t>Max</w:t>
            </w:r>
          </w:p>
        </w:tc>
      </w:tr>
      <w:tr w:rsidR="00A62A90" w14:paraId="64F5934F" w14:textId="77777777" w:rsidTr="00CA5435">
        <w:trPr>
          <w:trHeight w:val="284"/>
        </w:trPr>
        <w:tc>
          <w:tcPr>
            <w:tcW w:w="851" w:type="dxa"/>
            <w:shd w:val="clear" w:color="auto" w:fill="auto"/>
          </w:tcPr>
          <w:p w14:paraId="78940F5A" w14:textId="77777777" w:rsidR="00A62A90" w:rsidRDefault="00A62A90" w:rsidP="00CA5435">
            <w:pPr>
              <w:pStyle w:val="Ptabletext"/>
            </w:pPr>
            <w:r>
              <w:t>33</w:t>
            </w:r>
          </w:p>
        </w:tc>
        <w:tc>
          <w:tcPr>
            <w:tcW w:w="851" w:type="dxa"/>
            <w:shd w:val="clear" w:color="auto" w:fill="auto"/>
          </w:tcPr>
          <w:p w14:paraId="631DF690" w14:textId="77777777" w:rsidR="00A62A90" w:rsidRDefault="00A62A90" w:rsidP="00CA5435">
            <w:pPr>
              <w:pStyle w:val="Ptabletext"/>
            </w:pPr>
            <w:r>
              <w:t>40</w:t>
            </w:r>
          </w:p>
        </w:tc>
        <w:tc>
          <w:tcPr>
            <w:tcW w:w="851" w:type="dxa"/>
            <w:shd w:val="clear" w:color="auto" w:fill="auto"/>
          </w:tcPr>
          <w:p w14:paraId="0F88F0B8" w14:textId="77777777" w:rsidR="00A62A90" w:rsidRDefault="00A62A90" w:rsidP="00CA5435">
            <w:pPr>
              <w:pStyle w:val="Ptabletext"/>
            </w:pPr>
            <w:r>
              <w:t>45</w:t>
            </w:r>
          </w:p>
        </w:tc>
        <w:tc>
          <w:tcPr>
            <w:tcW w:w="851" w:type="dxa"/>
            <w:shd w:val="clear" w:color="auto" w:fill="auto"/>
          </w:tcPr>
          <w:p w14:paraId="138786BB" w14:textId="77777777" w:rsidR="00A62A90" w:rsidRDefault="00A62A90" w:rsidP="00CA5435">
            <w:pPr>
              <w:pStyle w:val="Ptabletext"/>
            </w:pPr>
            <w:r>
              <w:t>49.5</w:t>
            </w:r>
          </w:p>
        </w:tc>
        <w:tc>
          <w:tcPr>
            <w:tcW w:w="851" w:type="dxa"/>
            <w:shd w:val="clear" w:color="auto" w:fill="auto"/>
          </w:tcPr>
          <w:p w14:paraId="51487D23" w14:textId="77777777" w:rsidR="00A62A90" w:rsidRDefault="00A62A90" w:rsidP="00CA5435">
            <w:pPr>
              <w:pStyle w:val="Ptabletext"/>
            </w:pPr>
            <w:r>
              <w:t>56</w:t>
            </w:r>
          </w:p>
        </w:tc>
      </w:tr>
    </w:tbl>
    <w:p w14:paraId="6637922C" w14:textId="77777777" w:rsidR="00874405" w:rsidRDefault="00874405" w:rsidP="00A62A90">
      <w:pPr>
        <w:rPr>
          <w:rStyle w:val="Cquestionpartlabelbold"/>
        </w:rPr>
      </w:pPr>
    </w:p>
    <w:p w14:paraId="3C21379C" w14:textId="77777777" w:rsidR="00A62A90" w:rsidRPr="00DE6E72" w:rsidRDefault="00A62A90" w:rsidP="00A62A90">
      <w:pPr>
        <w:rPr>
          <w:rStyle w:val="Cquestionpartlabelbold"/>
        </w:rPr>
      </w:pPr>
      <w:r w:rsidRPr="00DE6E72">
        <w:rPr>
          <w:rStyle w:val="Cquestionpartlabelbold"/>
          <w:noProof/>
        </w:rPr>
        <w:drawing>
          <wp:inline distT="0" distB="0" distL="0" distR="0" wp14:anchorId="2C624E29" wp14:editId="525D45D2">
            <wp:extent cx="2273300" cy="1155700"/>
            <wp:effectExtent l="0" t="0" r="12700" b="127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2374" w14:textId="77777777" w:rsidR="00A62A90" w:rsidRDefault="00A62A90" w:rsidP="00A62A90">
      <w:pPr>
        <w:rPr>
          <w:noProof/>
          <w:lang w:val="en-GB" w:eastAsia="en-GB"/>
        </w:rPr>
      </w:pPr>
      <w:r w:rsidRPr="00DE6E72">
        <w:rPr>
          <w:rStyle w:val="Cquestionpartlabelbold"/>
        </w:rPr>
        <w:t>(c)</w:t>
      </w:r>
      <w:r>
        <w:rPr>
          <w:noProof/>
          <w:lang w:val="en-GB" w:eastAsia="en-GB"/>
        </w:rPr>
        <w:tab/>
      </w:r>
      <w:r>
        <w:rPr>
          <w:noProof/>
        </w:rPr>
        <w:drawing>
          <wp:inline distT="0" distB="0" distL="0" distR="0" wp14:anchorId="5F4C7BB4" wp14:editId="1432903F">
            <wp:extent cx="6121400" cy="1905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FF36F" w14:textId="77777777" w:rsidR="00A62A90" w:rsidRDefault="00A62A90" w:rsidP="00A62A90">
      <w:pPr>
        <w:pStyle w:val="Pquestiontextpartsa"/>
        <w:rPr>
          <w:noProof/>
          <w:lang w:val="en-GB" w:eastAsia="en-GB"/>
        </w:rPr>
      </w:pPr>
      <w:r w:rsidRPr="00DE6E72">
        <w:rPr>
          <w:rStyle w:val="Cquestionpartlabelbold"/>
        </w:rPr>
        <w:t>(d)</w:t>
      </w:r>
      <w:r>
        <w:rPr>
          <w:noProof/>
          <w:lang w:val="en-GB" w:eastAsia="en-GB"/>
        </w:rPr>
        <w:tab/>
      </w:r>
      <w:r w:rsidRPr="00620374">
        <w:rPr>
          <w:noProof/>
          <w:lang w:val="en-GB" w:eastAsia="en-GB"/>
        </w:rPr>
        <w:t>The dot plot has the raw data so you can see exactly h</w:t>
      </w:r>
      <w:r>
        <w:rPr>
          <w:noProof/>
          <w:lang w:val="en-GB" w:eastAsia="en-GB"/>
        </w:rPr>
        <w:t>ow many of each weight</w:t>
      </w:r>
      <w:r w:rsidRPr="00620374">
        <w:rPr>
          <w:noProof/>
          <w:lang w:val="en-GB" w:eastAsia="en-GB"/>
        </w:rPr>
        <w:t xml:space="preserve">. The weights range from 33 g to 56 g with six chicks at 45 g. The histogram shows a symmetrical distribution with a peak in the middle. Weights appear to </w:t>
      </w:r>
      <w:r>
        <w:rPr>
          <w:noProof/>
          <w:lang w:val="en-GB" w:eastAsia="en-GB"/>
        </w:rPr>
        <w:t>range</w:t>
      </w:r>
      <w:r w:rsidRPr="00620374">
        <w:rPr>
          <w:noProof/>
          <w:lang w:val="en-GB" w:eastAsia="en-GB"/>
        </w:rPr>
        <w:t xml:space="preserve"> from 33 g to 60 g. The </w:t>
      </w:r>
      <w:r>
        <w:rPr>
          <w:noProof/>
          <w:lang w:val="en-GB" w:eastAsia="en-GB"/>
        </w:rPr>
        <w:t>box plot shows the weights from 33 g to 56 g with an</w:t>
      </w:r>
      <w:r w:rsidRPr="00620374">
        <w:rPr>
          <w:noProof/>
          <w:lang w:val="en-GB" w:eastAsia="en-GB"/>
        </w:rPr>
        <w:t xml:space="preserve"> even spread overall.</w:t>
      </w:r>
    </w:p>
    <w:p w14:paraId="5E1ECFD0" w14:textId="20E9D08D" w:rsidR="00A7228D" w:rsidRDefault="00F8383E" w:rsidP="00A62A90">
      <w:pPr>
        <w:pStyle w:val="Pquestiontextpartsa"/>
      </w:pPr>
      <w:r>
        <w:rPr>
          <w:highlight w:val="lightGray"/>
        </w:rPr>
        <w:t>[10A]</w:t>
      </w:r>
      <w:r>
        <w:rPr>
          <w:rStyle w:val="Cquestionpartlabelbold"/>
        </w:rPr>
        <w:t xml:space="preserve">  </w:t>
      </w:r>
      <w:r w:rsidR="00A62A90" w:rsidRPr="00DE6E72">
        <w:rPr>
          <w:rStyle w:val="Cquestionpartlabelbold"/>
        </w:rPr>
        <w:t>(e)</w:t>
      </w:r>
      <w:r>
        <w:t xml:space="preserve">  </w:t>
      </w:r>
      <w:r w:rsidR="00A62A90">
        <w:t>From a calculator (1 d.p.):</w:t>
      </w:r>
      <w:r>
        <w:t xml:space="preserve"> </w:t>
      </w:r>
      <w:r w:rsidR="00A62A90">
        <w:t>Mean = 45.0 g, SD = 6.1</w:t>
      </w:r>
      <w:r w:rsidR="00A62A90" w:rsidRPr="00620374">
        <w:t xml:space="preserve"> g</w:t>
      </w:r>
    </w:p>
    <w:p w14:paraId="44F2624D" w14:textId="77777777" w:rsidR="00F8383E" w:rsidRDefault="00F8383E" w:rsidP="00A62A90">
      <w:pPr>
        <w:pStyle w:val="Pquestiontextpartsa"/>
      </w:pPr>
    </w:p>
    <w:p w14:paraId="4619B4C4" w14:textId="77777777" w:rsidR="00F8383E" w:rsidRDefault="00F8383E" w:rsidP="00A62A90">
      <w:pPr>
        <w:pStyle w:val="Pquestiontextpartsa"/>
      </w:pPr>
    </w:p>
    <w:p w14:paraId="6791B6D4" w14:textId="77777777" w:rsidR="00A62A90" w:rsidRDefault="00A62A90" w:rsidP="00874405">
      <w:pPr>
        <w:pStyle w:val="Psectionresults"/>
        <w:spacing w:before="0" w:after="0"/>
      </w:pPr>
      <w:r>
        <w:t>E</w:t>
      </w:r>
      <w:r w:rsidR="00184E99">
        <w:t xml:space="preserve">xtended answer results: ___ / </w:t>
      </w:r>
      <w:r w:rsidR="00DB2CEE">
        <w:t>4</w:t>
      </w:r>
      <w:r w:rsidR="00184E99">
        <w:t>0</w:t>
      </w:r>
    </w:p>
    <w:p w14:paraId="5C1FCCD0" w14:textId="227B8E97" w:rsidR="00A62A90" w:rsidRDefault="00184E99" w:rsidP="00F8383E">
      <w:pPr>
        <w:pStyle w:val="Psectionresults"/>
        <w:spacing w:before="120" w:after="120"/>
      </w:pPr>
      <w:r>
        <w:t xml:space="preserve">TOTAL test results: ___ / </w:t>
      </w:r>
      <w:r w:rsidR="00DB2CEE">
        <w:t>8</w:t>
      </w:r>
      <w:r w:rsidR="00874405">
        <w:t>4</w:t>
      </w:r>
    </w:p>
    <w:sectPr w:rsidR="00A62A90" w:rsidSect="00957E9E">
      <w:headerReference w:type="default" r:id="rId33"/>
      <w:footerReference w:type="default" r:id="rId34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B73A53" w14:textId="77777777" w:rsidR="009E4926" w:rsidRDefault="009E4926" w:rsidP="00B91E57">
      <w:r>
        <w:separator/>
      </w:r>
    </w:p>
  </w:endnote>
  <w:endnote w:type="continuationSeparator" w:id="0">
    <w:p w14:paraId="6622F735" w14:textId="77777777" w:rsidR="009E4926" w:rsidRDefault="009E4926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107948" w:rsidRDefault="00107948" w:rsidP="00B91E57">
    <w:pPr>
      <w:pStyle w:val="Pfootertext"/>
    </w:pPr>
  </w:p>
  <w:p w14:paraId="7BA49A6F" w14:textId="77777777" w:rsidR="00107948" w:rsidRPr="00B91E57" w:rsidRDefault="00107948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401A4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F54595" w14:textId="77777777" w:rsidR="009E4926" w:rsidRDefault="009E4926" w:rsidP="00B91E57">
      <w:r>
        <w:separator/>
      </w:r>
    </w:p>
  </w:footnote>
  <w:footnote w:type="continuationSeparator" w:id="0">
    <w:p w14:paraId="4D619CDA" w14:textId="77777777" w:rsidR="009E4926" w:rsidRDefault="009E4926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8AD43" w14:textId="6138198B" w:rsidR="00107948" w:rsidRDefault="00F8383E" w:rsidP="001158EE">
    <w:pPr>
      <w:pStyle w:val="Pheadertext"/>
    </w:pPr>
    <w:r>
      <w:t>Pearson Mathematics</w:t>
    </w:r>
    <w:r w:rsidR="00107948">
      <w:t xml:space="preserve"> 10–10A </w:t>
    </w:r>
    <w:r>
      <w:t xml:space="preserve">  </w:t>
    </w:r>
    <w:r w:rsidR="00107948">
      <w:t xml:space="preserve">Statistics </w:t>
    </w:r>
    <w:r>
      <w:t xml:space="preserve">— </w:t>
    </w:r>
    <w:r w:rsidR="00107948" w:rsidRPr="00F85EEB">
      <w:t>Test</w:t>
    </w:r>
    <w:r w:rsidR="00107948" w:rsidRPr="00BD21CF">
      <w:t xml:space="preserve"> </w:t>
    </w:r>
    <w:r w:rsidR="00EE2769">
      <w:t>D</w:t>
    </w:r>
    <w:r w:rsidR="00107948">
      <w:t xml:space="preserve"> Solutions</w:t>
    </w:r>
    <w:r w:rsidR="00107948">
      <w:tab/>
    </w:r>
  </w:p>
  <w:p w14:paraId="6EBB9E88" w14:textId="77777777" w:rsidR="00107948" w:rsidRPr="00B91E57" w:rsidRDefault="00107948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40ED7"/>
    <w:rsid w:val="00052D5F"/>
    <w:rsid w:val="00057492"/>
    <w:rsid w:val="000615E3"/>
    <w:rsid w:val="00062A9B"/>
    <w:rsid w:val="00062B27"/>
    <w:rsid w:val="00064993"/>
    <w:rsid w:val="00066722"/>
    <w:rsid w:val="000743C7"/>
    <w:rsid w:val="0007558F"/>
    <w:rsid w:val="000769C2"/>
    <w:rsid w:val="00076BF9"/>
    <w:rsid w:val="00082AD0"/>
    <w:rsid w:val="00090B15"/>
    <w:rsid w:val="00094B98"/>
    <w:rsid w:val="000953C1"/>
    <w:rsid w:val="000B0DC6"/>
    <w:rsid w:val="000B1576"/>
    <w:rsid w:val="000B6D63"/>
    <w:rsid w:val="000C2002"/>
    <w:rsid w:val="000C4CB1"/>
    <w:rsid w:val="000C6C56"/>
    <w:rsid w:val="000E6F13"/>
    <w:rsid w:val="000F230F"/>
    <w:rsid w:val="000F52E2"/>
    <w:rsid w:val="00107948"/>
    <w:rsid w:val="00114E72"/>
    <w:rsid w:val="001158EE"/>
    <w:rsid w:val="00121EAB"/>
    <w:rsid w:val="001249D4"/>
    <w:rsid w:val="00132BF6"/>
    <w:rsid w:val="00133398"/>
    <w:rsid w:val="00134E84"/>
    <w:rsid w:val="00136289"/>
    <w:rsid w:val="00153C7C"/>
    <w:rsid w:val="001605F8"/>
    <w:rsid w:val="00160C54"/>
    <w:rsid w:val="001644EF"/>
    <w:rsid w:val="00174310"/>
    <w:rsid w:val="00180D86"/>
    <w:rsid w:val="00184E99"/>
    <w:rsid w:val="001A56FA"/>
    <w:rsid w:val="001B433F"/>
    <w:rsid w:val="001C4DB3"/>
    <w:rsid w:val="001E5DE4"/>
    <w:rsid w:val="001E7C68"/>
    <w:rsid w:val="001F0A9B"/>
    <w:rsid w:val="001F3D5E"/>
    <w:rsid w:val="00201EF5"/>
    <w:rsid w:val="00204A21"/>
    <w:rsid w:val="002160AE"/>
    <w:rsid w:val="002170B3"/>
    <w:rsid w:val="0022109D"/>
    <w:rsid w:val="0022266F"/>
    <w:rsid w:val="00223001"/>
    <w:rsid w:val="002401A4"/>
    <w:rsid w:val="002509BC"/>
    <w:rsid w:val="00257720"/>
    <w:rsid w:val="002635BA"/>
    <w:rsid w:val="002772B0"/>
    <w:rsid w:val="0029660A"/>
    <w:rsid w:val="0029665F"/>
    <w:rsid w:val="00297083"/>
    <w:rsid w:val="002A61AB"/>
    <w:rsid w:val="002C0D5B"/>
    <w:rsid w:val="002C3C99"/>
    <w:rsid w:val="002C5286"/>
    <w:rsid w:val="002D0D1A"/>
    <w:rsid w:val="002D2E83"/>
    <w:rsid w:val="002E0784"/>
    <w:rsid w:val="002E154B"/>
    <w:rsid w:val="002E3707"/>
    <w:rsid w:val="00307A48"/>
    <w:rsid w:val="00307F32"/>
    <w:rsid w:val="00323197"/>
    <w:rsid w:val="00323AB7"/>
    <w:rsid w:val="00334607"/>
    <w:rsid w:val="00335B72"/>
    <w:rsid w:val="003429B3"/>
    <w:rsid w:val="00345684"/>
    <w:rsid w:val="003564A0"/>
    <w:rsid w:val="003618B8"/>
    <w:rsid w:val="003624C0"/>
    <w:rsid w:val="00363DAC"/>
    <w:rsid w:val="003649A6"/>
    <w:rsid w:val="0036586D"/>
    <w:rsid w:val="00370308"/>
    <w:rsid w:val="00374306"/>
    <w:rsid w:val="00376745"/>
    <w:rsid w:val="0038054F"/>
    <w:rsid w:val="00387433"/>
    <w:rsid w:val="003915E4"/>
    <w:rsid w:val="0039270F"/>
    <w:rsid w:val="00393ADE"/>
    <w:rsid w:val="00397EC3"/>
    <w:rsid w:val="003A0B80"/>
    <w:rsid w:val="003A6EA1"/>
    <w:rsid w:val="003B3BBF"/>
    <w:rsid w:val="003B6C5B"/>
    <w:rsid w:val="003C445D"/>
    <w:rsid w:val="003D2DF4"/>
    <w:rsid w:val="003D387C"/>
    <w:rsid w:val="003E3349"/>
    <w:rsid w:val="003E7261"/>
    <w:rsid w:val="004066D1"/>
    <w:rsid w:val="00412093"/>
    <w:rsid w:val="00412F22"/>
    <w:rsid w:val="00413A15"/>
    <w:rsid w:val="00415779"/>
    <w:rsid w:val="004161B6"/>
    <w:rsid w:val="00420B07"/>
    <w:rsid w:val="0043227F"/>
    <w:rsid w:val="0043490F"/>
    <w:rsid w:val="00446355"/>
    <w:rsid w:val="00452041"/>
    <w:rsid w:val="00456CE0"/>
    <w:rsid w:val="00457310"/>
    <w:rsid w:val="0046226B"/>
    <w:rsid w:val="00464A71"/>
    <w:rsid w:val="00470BD0"/>
    <w:rsid w:val="00472CCA"/>
    <w:rsid w:val="0048344D"/>
    <w:rsid w:val="00485A37"/>
    <w:rsid w:val="004A1C99"/>
    <w:rsid w:val="004A5DD5"/>
    <w:rsid w:val="004B619D"/>
    <w:rsid w:val="004C0E78"/>
    <w:rsid w:val="004C23FF"/>
    <w:rsid w:val="004C5E1E"/>
    <w:rsid w:val="004D01B5"/>
    <w:rsid w:val="004D24DE"/>
    <w:rsid w:val="004D3645"/>
    <w:rsid w:val="004F03F0"/>
    <w:rsid w:val="004F12C6"/>
    <w:rsid w:val="004F5839"/>
    <w:rsid w:val="004F59F5"/>
    <w:rsid w:val="00502864"/>
    <w:rsid w:val="005067E7"/>
    <w:rsid w:val="005205E5"/>
    <w:rsid w:val="0052478A"/>
    <w:rsid w:val="0052656A"/>
    <w:rsid w:val="00530D78"/>
    <w:rsid w:val="00531B6F"/>
    <w:rsid w:val="00554ECF"/>
    <w:rsid w:val="00561C8E"/>
    <w:rsid w:val="00564139"/>
    <w:rsid w:val="005644F4"/>
    <w:rsid w:val="005665F4"/>
    <w:rsid w:val="00567CE7"/>
    <w:rsid w:val="00571AE7"/>
    <w:rsid w:val="00571F02"/>
    <w:rsid w:val="00582BD5"/>
    <w:rsid w:val="00587BAC"/>
    <w:rsid w:val="0059291C"/>
    <w:rsid w:val="00592FED"/>
    <w:rsid w:val="005A07A0"/>
    <w:rsid w:val="005A080D"/>
    <w:rsid w:val="005A6C19"/>
    <w:rsid w:val="005C1799"/>
    <w:rsid w:val="005C2DB7"/>
    <w:rsid w:val="005C6EE5"/>
    <w:rsid w:val="005E2A1B"/>
    <w:rsid w:val="006045D9"/>
    <w:rsid w:val="00604D55"/>
    <w:rsid w:val="00606690"/>
    <w:rsid w:val="0060765D"/>
    <w:rsid w:val="00607F60"/>
    <w:rsid w:val="00617BEA"/>
    <w:rsid w:val="006315DD"/>
    <w:rsid w:val="00651995"/>
    <w:rsid w:val="00652315"/>
    <w:rsid w:val="00665AA1"/>
    <w:rsid w:val="00666337"/>
    <w:rsid w:val="0066782B"/>
    <w:rsid w:val="0068358F"/>
    <w:rsid w:val="006B2DF9"/>
    <w:rsid w:val="006C4B2F"/>
    <w:rsid w:val="006D6A33"/>
    <w:rsid w:val="006D6A60"/>
    <w:rsid w:val="006D6B75"/>
    <w:rsid w:val="006E28FE"/>
    <w:rsid w:val="006E6CBD"/>
    <w:rsid w:val="006E7B52"/>
    <w:rsid w:val="006F01F0"/>
    <w:rsid w:val="006F2BB6"/>
    <w:rsid w:val="006F48EB"/>
    <w:rsid w:val="0070464D"/>
    <w:rsid w:val="007048EC"/>
    <w:rsid w:val="00704A55"/>
    <w:rsid w:val="00705331"/>
    <w:rsid w:val="00713EAF"/>
    <w:rsid w:val="00715815"/>
    <w:rsid w:val="00722B45"/>
    <w:rsid w:val="00723988"/>
    <w:rsid w:val="007313E8"/>
    <w:rsid w:val="00732B3C"/>
    <w:rsid w:val="00735BEE"/>
    <w:rsid w:val="007421D8"/>
    <w:rsid w:val="00742DFE"/>
    <w:rsid w:val="00750B57"/>
    <w:rsid w:val="00751156"/>
    <w:rsid w:val="00756A27"/>
    <w:rsid w:val="00761743"/>
    <w:rsid w:val="00764B22"/>
    <w:rsid w:val="007701CE"/>
    <w:rsid w:val="007721B9"/>
    <w:rsid w:val="00775F8D"/>
    <w:rsid w:val="00781345"/>
    <w:rsid w:val="00796A94"/>
    <w:rsid w:val="007A1A60"/>
    <w:rsid w:val="007B3EF1"/>
    <w:rsid w:val="007B7545"/>
    <w:rsid w:val="007C05E1"/>
    <w:rsid w:val="007D01DD"/>
    <w:rsid w:val="007D4058"/>
    <w:rsid w:val="007E7B8F"/>
    <w:rsid w:val="00814B1B"/>
    <w:rsid w:val="0081587E"/>
    <w:rsid w:val="00817AEB"/>
    <w:rsid w:val="008226DD"/>
    <w:rsid w:val="00823BB8"/>
    <w:rsid w:val="008266C5"/>
    <w:rsid w:val="00830A8D"/>
    <w:rsid w:val="00842378"/>
    <w:rsid w:val="00842B24"/>
    <w:rsid w:val="008453BA"/>
    <w:rsid w:val="00851029"/>
    <w:rsid w:val="0085608B"/>
    <w:rsid w:val="00856592"/>
    <w:rsid w:val="00857E45"/>
    <w:rsid w:val="00872A57"/>
    <w:rsid w:val="00874405"/>
    <w:rsid w:val="008807F5"/>
    <w:rsid w:val="00883D65"/>
    <w:rsid w:val="00887F5C"/>
    <w:rsid w:val="008A2708"/>
    <w:rsid w:val="008B5DC2"/>
    <w:rsid w:val="008C44CE"/>
    <w:rsid w:val="008C6A10"/>
    <w:rsid w:val="008D35EE"/>
    <w:rsid w:val="008D3E39"/>
    <w:rsid w:val="008E3A48"/>
    <w:rsid w:val="008F0DDC"/>
    <w:rsid w:val="008F0EC6"/>
    <w:rsid w:val="009023C1"/>
    <w:rsid w:val="009049B2"/>
    <w:rsid w:val="00913906"/>
    <w:rsid w:val="00916023"/>
    <w:rsid w:val="0091733C"/>
    <w:rsid w:val="00917D35"/>
    <w:rsid w:val="0092625F"/>
    <w:rsid w:val="009303E1"/>
    <w:rsid w:val="00934CAB"/>
    <w:rsid w:val="00935B41"/>
    <w:rsid w:val="0093734D"/>
    <w:rsid w:val="009437F9"/>
    <w:rsid w:val="009461B8"/>
    <w:rsid w:val="00950FFA"/>
    <w:rsid w:val="00956572"/>
    <w:rsid w:val="00957E9E"/>
    <w:rsid w:val="00962392"/>
    <w:rsid w:val="00962F8B"/>
    <w:rsid w:val="00976D13"/>
    <w:rsid w:val="009841D7"/>
    <w:rsid w:val="009A776D"/>
    <w:rsid w:val="009B1361"/>
    <w:rsid w:val="009C1F04"/>
    <w:rsid w:val="009C3377"/>
    <w:rsid w:val="009D03D9"/>
    <w:rsid w:val="009E1291"/>
    <w:rsid w:val="009E4926"/>
    <w:rsid w:val="009F2FC5"/>
    <w:rsid w:val="00A0089D"/>
    <w:rsid w:val="00A01952"/>
    <w:rsid w:val="00A17287"/>
    <w:rsid w:val="00A215AF"/>
    <w:rsid w:val="00A23D25"/>
    <w:rsid w:val="00A27B91"/>
    <w:rsid w:val="00A35659"/>
    <w:rsid w:val="00A37631"/>
    <w:rsid w:val="00A450C7"/>
    <w:rsid w:val="00A5299B"/>
    <w:rsid w:val="00A55C91"/>
    <w:rsid w:val="00A575D0"/>
    <w:rsid w:val="00A609BB"/>
    <w:rsid w:val="00A61D4A"/>
    <w:rsid w:val="00A62A90"/>
    <w:rsid w:val="00A66E55"/>
    <w:rsid w:val="00A7228D"/>
    <w:rsid w:val="00A74962"/>
    <w:rsid w:val="00A77F9C"/>
    <w:rsid w:val="00A807EE"/>
    <w:rsid w:val="00A822F0"/>
    <w:rsid w:val="00A92695"/>
    <w:rsid w:val="00A97BB9"/>
    <w:rsid w:val="00AA25D9"/>
    <w:rsid w:val="00AA7ED5"/>
    <w:rsid w:val="00AB1640"/>
    <w:rsid w:val="00AB4521"/>
    <w:rsid w:val="00AD2442"/>
    <w:rsid w:val="00AD2B23"/>
    <w:rsid w:val="00AD4FD5"/>
    <w:rsid w:val="00AE1A04"/>
    <w:rsid w:val="00AE3D80"/>
    <w:rsid w:val="00AF0894"/>
    <w:rsid w:val="00AF0F2C"/>
    <w:rsid w:val="00AF5384"/>
    <w:rsid w:val="00AF6462"/>
    <w:rsid w:val="00B0087D"/>
    <w:rsid w:val="00B0166C"/>
    <w:rsid w:val="00B11C16"/>
    <w:rsid w:val="00B12113"/>
    <w:rsid w:val="00B13718"/>
    <w:rsid w:val="00B21E3E"/>
    <w:rsid w:val="00B25421"/>
    <w:rsid w:val="00B30BDC"/>
    <w:rsid w:val="00B31403"/>
    <w:rsid w:val="00B31E6A"/>
    <w:rsid w:val="00B32D92"/>
    <w:rsid w:val="00B44454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2E0B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011ED"/>
    <w:rsid w:val="00C10D76"/>
    <w:rsid w:val="00C13F88"/>
    <w:rsid w:val="00C15226"/>
    <w:rsid w:val="00C163CD"/>
    <w:rsid w:val="00C166E6"/>
    <w:rsid w:val="00C1714A"/>
    <w:rsid w:val="00C17249"/>
    <w:rsid w:val="00C227ED"/>
    <w:rsid w:val="00C3460F"/>
    <w:rsid w:val="00C41B73"/>
    <w:rsid w:val="00C420A9"/>
    <w:rsid w:val="00C5054A"/>
    <w:rsid w:val="00C50C69"/>
    <w:rsid w:val="00C51718"/>
    <w:rsid w:val="00C522B4"/>
    <w:rsid w:val="00C56D83"/>
    <w:rsid w:val="00C56FA6"/>
    <w:rsid w:val="00C70283"/>
    <w:rsid w:val="00C75F4E"/>
    <w:rsid w:val="00C80BDE"/>
    <w:rsid w:val="00C9254A"/>
    <w:rsid w:val="00CA45C2"/>
    <w:rsid w:val="00CA6F9E"/>
    <w:rsid w:val="00CA71E6"/>
    <w:rsid w:val="00CB3D6D"/>
    <w:rsid w:val="00CC0D68"/>
    <w:rsid w:val="00CC6FFF"/>
    <w:rsid w:val="00CC7D1F"/>
    <w:rsid w:val="00CD00EA"/>
    <w:rsid w:val="00CD41B4"/>
    <w:rsid w:val="00CE241D"/>
    <w:rsid w:val="00CE2DDA"/>
    <w:rsid w:val="00CF0C64"/>
    <w:rsid w:val="00CF4C57"/>
    <w:rsid w:val="00D01C11"/>
    <w:rsid w:val="00D027D6"/>
    <w:rsid w:val="00D03976"/>
    <w:rsid w:val="00D169AD"/>
    <w:rsid w:val="00D21022"/>
    <w:rsid w:val="00D306C4"/>
    <w:rsid w:val="00D32C85"/>
    <w:rsid w:val="00D43956"/>
    <w:rsid w:val="00D45D65"/>
    <w:rsid w:val="00D460A5"/>
    <w:rsid w:val="00D476C7"/>
    <w:rsid w:val="00D50DA9"/>
    <w:rsid w:val="00D5254C"/>
    <w:rsid w:val="00D5788E"/>
    <w:rsid w:val="00D61360"/>
    <w:rsid w:val="00D6673C"/>
    <w:rsid w:val="00D747CC"/>
    <w:rsid w:val="00D817B5"/>
    <w:rsid w:val="00D83536"/>
    <w:rsid w:val="00D94C52"/>
    <w:rsid w:val="00D9763C"/>
    <w:rsid w:val="00DA3BBA"/>
    <w:rsid w:val="00DA6D73"/>
    <w:rsid w:val="00DB2CEE"/>
    <w:rsid w:val="00DB2FDA"/>
    <w:rsid w:val="00DB6F1B"/>
    <w:rsid w:val="00DD25FC"/>
    <w:rsid w:val="00DE113C"/>
    <w:rsid w:val="00DE11D7"/>
    <w:rsid w:val="00DE3994"/>
    <w:rsid w:val="00DE45D5"/>
    <w:rsid w:val="00DE67DE"/>
    <w:rsid w:val="00DF18E2"/>
    <w:rsid w:val="00DF3BF0"/>
    <w:rsid w:val="00E01186"/>
    <w:rsid w:val="00E012D0"/>
    <w:rsid w:val="00E01B2A"/>
    <w:rsid w:val="00E021E4"/>
    <w:rsid w:val="00E02483"/>
    <w:rsid w:val="00E02C5B"/>
    <w:rsid w:val="00E10D96"/>
    <w:rsid w:val="00E12A8E"/>
    <w:rsid w:val="00E16138"/>
    <w:rsid w:val="00E202D0"/>
    <w:rsid w:val="00E235A1"/>
    <w:rsid w:val="00E2498A"/>
    <w:rsid w:val="00E42B3B"/>
    <w:rsid w:val="00E4401F"/>
    <w:rsid w:val="00E522E3"/>
    <w:rsid w:val="00E56C69"/>
    <w:rsid w:val="00E65382"/>
    <w:rsid w:val="00E66F4C"/>
    <w:rsid w:val="00E72988"/>
    <w:rsid w:val="00E80255"/>
    <w:rsid w:val="00E804F6"/>
    <w:rsid w:val="00E904DF"/>
    <w:rsid w:val="00E926CC"/>
    <w:rsid w:val="00E939F1"/>
    <w:rsid w:val="00E96EDA"/>
    <w:rsid w:val="00EA305E"/>
    <w:rsid w:val="00EA3341"/>
    <w:rsid w:val="00EC0922"/>
    <w:rsid w:val="00EC4296"/>
    <w:rsid w:val="00ED4F69"/>
    <w:rsid w:val="00ED79FA"/>
    <w:rsid w:val="00EE2769"/>
    <w:rsid w:val="00EE6019"/>
    <w:rsid w:val="00EE7232"/>
    <w:rsid w:val="00EE7C00"/>
    <w:rsid w:val="00EF30D8"/>
    <w:rsid w:val="00EF38CC"/>
    <w:rsid w:val="00EF6108"/>
    <w:rsid w:val="00EF75D7"/>
    <w:rsid w:val="00F031E9"/>
    <w:rsid w:val="00F126B4"/>
    <w:rsid w:val="00F1598F"/>
    <w:rsid w:val="00F16179"/>
    <w:rsid w:val="00F16B3F"/>
    <w:rsid w:val="00F16CD2"/>
    <w:rsid w:val="00F23560"/>
    <w:rsid w:val="00F24B10"/>
    <w:rsid w:val="00F279DF"/>
    <w:rsid w:val="00F41913"/>
    <w:rsid w:val="00F45CC1"/>
    <w:rsid w:val="00F5599A"/>
    <w:rsid w:val="00F80273"/>
    <w:rsid w:val="00F8383E"/>
    <w:rsid w:val="00F92A22"/>
    <w:rsid w:val="00F93270"/>
    <w:rsid w:val="00FA71CA"/>
    <w:rsid w:val="00FB077E"/>
    <w:rsid w:val="00FB4663"/>
    <w:rsid w:val="00FB7DE1"/>
    <w:rsid w:val="00FC2A4C"/>
    <w:rsid w:val="00FC5D0A"/>
    <w:rsid w:val="00FD1FE1"/>
    <w:rsid w:val="00FE3101"/>
    <w:rsid w:val="00FE47F1"/>
    <w:rsid w:val="00FE4B25"/>
    <w:rsid w:val="00FE6891"/>
    <w:rsid w:val="00FE6E25"/>
    <w:rsid w:val="00FF1B08"/>
    <w:rsid w:val="00FF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9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B44454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B44454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Hangingindent">
    <w:name w:val="Hanging indent"/>
    <w:basedOn w:val="Normal"/>
    <w:rsid w:val="000769C2"/>
    <w:pPr>
      <w:ind w:left="340" w:hanging="340"/>
    </w:pPr>
    <w:rPr>
      <w:szCs w:val="20"/>
    </w:rPr>
  </w:style>
  <w:style w:type="character" w:customStyle="1" w:styleId="Citalicsubscript">
    <w:name w:val="C: italic subscript"/>
    <w:basedOn w:val="DefaultParagraphFont"/>
    <w:uiPriority w:val="1"/>
    <w:qFormat/>
    <w:rsid w:val="00A62A90"/>
    <w:rPr>
      <w:i/>
      <w:vertAlign w:val="subscript"/>
    </w:rPr>
  </w:style>
  <w:style w:type="character" w:customStyle="1" w:styleId="CSubscript">
    <w:name w:val="C: Subscript"/>
    <w:basedOn w:val="DefaultParagraphFont"/>
    <w:uiPriority w:val="1"/>
    <w:qFormat/>
    <w:rsid w:val="00A62A90"/>
    <w:rPr>
      <w:vertAlign w:val="subscript"/>
    </w:rPr>
  </w:style>
  <w:style w:type="paragraph" w:customStyle="1" w:styleId="PNotetodesigner">
    <w:name w:val="P: Note to designer"/>
    <w:basedOn w:val="Normal"/>
    <w:qFormat/>
    <w:rsid w:val="00A62A90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mcanswer">
    <w:name w:val="P: Question heading mc (answer)"/>
    <w:basedOn w:val="Normal"/>
    <w:qFormat/>
    <w:rsid w:val="00AF6462"/>
    <w:pPr>
      <w:keepNext/>
      <w:tabs>
        <w:tab w:val="right" w:pos="9923"/>
      </w:tabs>
    </w:pPr>
    <w:rPr>
      <w:rFonts w:asciiTheme="minorHAnsi" w:hAnsiTheme="minorHAnsi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9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B44454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B44454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Hangingindent">
    <w:name w:val="Hanging indent"/>
    <w:basedOn w:val="Normal"/>
    <w:rsid w:val="000769C2"/>
    <w:pPr>
      <w:ind w:left="340" w:hanging="340"/>
    </w:pPr>
    <w:rPr>
      <w:szCs w:val="20"/>
    </w:rPr>
  </w:style>
  <w:style w:type="character" w:customStyle="1" w:styleId="Citalicsubscript">
    <w:name w:val="C: italic subscript"/>
    <w:basedOn w:val="DefaultParagraphFont"/>
    <w:uiPriority w:val="1"/>
    <w:qFormat/>
    <w:rsid w:val="00A62A90"/>
    <w:rPr>
      <w:i/>
      <w:vertAlign w:val="subscript"/>
    </w:rPr>
  </w:style>
  <w:style w:type="character" w:customStyle="1" w:styleId="CSubscript">
    <w:name w:val="C: Subscript"/>
    <w:basedOn w:val="DefaultParagraphFont"/>
    <w:uiPriority w:val="1"/>
    <w:qFormat/>
    <w:rsid w:val="00A62A90"/>
    <w:rPr>
      <w:vertAlign w:val="subscript"/>
    </w:rPr>
  </w:style>
  <w:style w:type="paragraph" w:customStyle="1" w:styleId="PNotetodesigner">
    <w:name w:val="P: Note to designer"/>
    <w:basedOn w:val="Normal"/>
    <w:qFormat/>
    <w:rsid w:val="00A62A90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mcanswer">
    <w:name w:val="P: Question heading mc (answer)"/>
    <w:basedOn w:val="Normal"/>
    <w:qFormat/>
    <w:rsid w:val="00AF6462"/>
    <w:pPr>
      <w:keepNext/>
      <w:tabs>
        <w:tab w:val="right" w:pos="9923"/>
      </w:tabs>
    </w:pPr>
    <w:rPr>
      <w:rFonts w:asciiTheme="minorHAnsi" w:hAnsiTheme="minorHAns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openxmlformats.org/officeDocument/2006/relationships/image" Target="media/image13.wmf"/><Relationship Id="rId3" Type="http://schemas.microsoft.com/office/2007/relationships/stylesWithEffects" Target="stylesWithEffects.xml"/><Relationship Id="rId21" Type="http://schemas.openxmlformats.org/officeDocument/2006/relationships/image" Target="media/image9.jpe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oleObject" Target="embeddings/oleObject4.bin"/><Relationship Id="rId25" Type="http://schemas.openxmlformats.org/officeDocument/2006/relationships/image" Target="media/image12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jpeg"/><Relationship Id="rId29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png"/><Relationship Id="rId28" Type="http://schemas.openxmlformats.org/officeDocument/2006/relationships/image" Target="media/image14.wmf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microsoft.com/office/2007/relationships/hdphoto" Target="media/hdphoto1.wdp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microsoft.com/office/2007/relationships/hdphoto" Target="media/hdphoto2.wdp"/><Relationship Id="rId27" Type="http://schemas.openxmlformats.org/officeDocument/2006/relationships/oleObject" Target="embeddings/oleObject5.bin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130</TotalTime>
  <Pages>7</Pages>
  <Words>1309</Words>
  <Characters>4427</Characters>
  <Application>Microsoft Office Word</Application>
  <DocSecurity>0</DocSecurity>
  <Lines>442</Lines>
  <Paragraphs>441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160</cp:revision>
  <cp:lastPrinted>2016-07-15T04:27:00Z</cp:lastPrinted>
  <dcterms:created xsi:type="dcterms:W3CDTF">2016-07-25T04:53:00Z</dcterms:created>
  <dcterms:modified xsi:type="dcterms:W3CDTF">2016-10-24T08:54:00Z</dcterms:modified>
</cp:coreProperties>
</file>