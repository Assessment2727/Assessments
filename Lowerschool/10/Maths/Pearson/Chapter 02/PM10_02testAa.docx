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482C6" w14:textId="77777777" w:rsidR="00A62A90" w:rsidRDefault="00A62A90" w:rsidP="00A62A90">
      <w:pPr>
        <w:pStyle w:val="Psectionheading"/>
      </w:pPr>
      <w:r>
        <w:t>Multiple-choice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996"/>
        <w:gridCol w:w="994"/>
        <w:gridCol w:w="995"/>
        <w:gridCol w:w="996"/>
        <w:gridCol w:w="994"/>
        <w:gridCol w:w="994"/>
        <w:gridCol w:w="994"/>
        <w:gridCol w:w="995"/>
        <w:gridCol w:w="995"/>
      </w:tblGrid>
      <w:tr w:rsidR="00A62A90" w14:paraId="4A04C5DB" w14:textId="77777777" w:rsidTr="00FE3E90">
        <w:tc>
          <w:tcPr>
            <w:tcW w:w="1068" w:type="dxa"/>
          </w:tcPr>
          <w:p w14:paraId="1E79919E" w14:textId="77777777" w:rsidR="00A62A90" w:rsidRPr="00107948" w:rsidRDefault="00A62A90" w:rsidP="00FE3E90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Question</w:t>
            </w:r>
          </w:p>
        </w:tc>
        <w:tc>
          <w:tcPr>
            <w:tcW w:w="1068" w:type="dxa"/>
          </w:tcPr>
          <w:p w14:paraId="38D409E7" w14:textId="77777777" w:rsidR="00A62A90" w:rsidRDefault="00A62A90" w:rsidP="00FE3E90">
            <w:pPr>
              <w:pStyle w:val="Ptabletext"/>
            </w:pPr>
            <w:r>
              <w:t>1</w:t>
            </w:r>
          </w:p>
        </w:tc>
        <w:tc>
          <w:tcPr>
            <w:tcW w:w="1068" w:type="dxa"/>
          </w:tcPr>
          <w:p w14:paraId="398CC2E7" w14:textId="77777777" w:rsidR="00A62A90" w:rsidRDefault="00A62A90" w:rsidP="00FE3E90">
            <w:pPr>
              <w:pStyle w:val="Ptabletext"/>
            </w:pPr>
            <w:r>
              <w:t>2</w:t>
            </w:r>
          </w:p>
        </w:tc>
        <w:tc>
          <w:tcPr>
            <w:tcW w:w="1068" w:type="dxa"/>
          </w:tcPr>
          <w:p w14:paraId="681DE58B" w14:textId="77777777" w:rsidR="00A62A90" w:rsidRDefault="00A62A90" w:rsidP="00FE3E90">
            <w:pPr>
              <w:pStyle w:val="Ptabletext"/>
            </w:pPr>
            <w:r>
              <w:t>3</w:t>
            </w:r>
          </w:p>
        </w:tc>
        <w:tc>
          <w:tcPr>
            <w:tcW w:w="1068" w:type="dxa"/>
          </w:tcPr>
          <w:p w14:paraId="5DFBE63A" w14:textId="77777777" w:rsidR="00A62A90" w:rsidRDefault="00A62A90" w:rsidP="00FE3E90">
            <w:pPr>
              <w:pStyle w:val="Ptabletext"/>
            </w:pPr>
            <w:r>
              <w:t>4</w:t>
            </w:r>
          </w:p>
        </w:tc>
        <w:tc>
          <w:tcPr>
            <w:tcW w:w="1068" w:type="dxa"/>
          </w:tcPr>
          <w:p w14:paraId="23BC2C05" w14:textId="77777777" w:rsidR="00A62A90" w:rsidRDefault="00A62A90" w:rsidP="00FE3E90">
            <w:pPr>
              <w:pStyle w:val="Ptabletext"/>
            </w:pPr>
            <w:r>
              <w:t>5</w:t>
            </w:r>
          </w:p>
        </w:tc>
        <w:tc>
          <w:tcPr>
            <w:tcW w:w="1068" w:type="dxa"/>
          </w:tcPr>
          <w:p w14:paraId="04F17358" w14:textId="77777777" w:rsidR="00A62A90" w:rsidRDefault="00A62A90" w:rsidP="00FE3E90">
            <w:pPr>
              <w:pStyle w:val="Ptabletext"/>
            </w:pPr>
            <w:r>
              <w:t>6</w:t>
            </w:r>
          </w:p>
        </w:tc>
        <w:tc>
          <w:tcPr>
            <w:tcW w:w="1068" w:type="dxa"/>
          </w:tcPr>
          <w:p w14:paraId="3DE29AEF" w14:textId="77777777" w:rsidR="00A62A90" w:rsidRDefault="00A62A90" w:rsidP="00FE3E90">
            <w:pPr>
              <w:pStyle w:val="Ptabletext"/>
            </w:pPr>
            <w:r>
              <w:t>7</w:t>
            </w:r>
          </w:p>
        </w:tc>
        <w:tc>
          <w:tcPr>
            <w:tcW w:w="1069" w:type="dxa"/>
          </w:tcPr>
          <w:p w14:paraId="395EA3DB" w14:textId="77777777" w:rsidR="00A62A90" w:rsidRDefault="00A62A90" w:rsidP="00FE3E90">
            <w:pPr>
              <w:pStyle w:val="Ptabletext"/>
            </w:pPr>
            <w:r>
              <w:t>8</w:t>
            </w:r>
          </w:p>
        </w:tc>
        <w:tc>
          <w:tcPr>
            <w:tcW w:w="1069" w:type="dxa"/>
          </w:tcPr>
          <w:p w14:paraId="7EC0EB03" w14:textId="77777777" w:rsidR="00A62A90" w:rsidRDefault="00A62A90" w:rsidP="00FE3E90">
            <w:pPr>
              <w:pStyle w:val="Ptabletext"/>
            </w:pPr>
            <w:r>
              <w:t>9</w:t>
            </w:r>
          </w:p>
        </w:tc>
      </w:tr>
      <w:tr w:rsidR="00A62A90" w14:paraId="4A513788" w14:textId="77777777" w:rsidTr="00FE3E90">
        <w:tc>
          <w:tcPr>
            <w:tcW w:w="1068" w:type="dxa"/>
          </w:tcPr>
          <w:p w14:paraId="34272E76" w14:textId="77777777" w:rsidR="00A62A90" w:rsidRPr="00107948" w:rsidRDefault="00A62A90" w:rsidP="00FE3E90">
            <w:pPr>
              <w:pStyle w:val="Ptabletext"/>
              <w:rPr>
                <w:rStyle w:val="Cquestionpartlabelbold"/>
              </w:rPr>
            </w:pPr>
            <w:r w:rsidRPr="00107948">
              <w:rPr>
                <w:rStyle w:val="Cquestionpartlabelbold"/>
              </w:rPr>
              <w:t>Answer</w:t>
            </w:r>
          </w:p>
        </w:tc>
        <w:tc>
          <w:tcPr>
            <w:tcW w:w="1068" w:type="dxa"/>
          </w:tcPr>
          <w:p w14:paraId="5E2E3EC8" w14:textId="2FEB50F4" w:rsidR="00A62A90" w:rsidRDefault="00856592" w:rsidP="00FE3E90">
            <w:pPr>
              <w:pStyle w:val="Ptabletext"/>
            </w:pPr>
            <w:r>
              <w:t>D</w:t>
            </w:r>
          </w:p>
        </w:tc>
        <w:tc>
          <w:tcPr>
            <w:tcW w:w="1068" w:type="dxa"/>
          </w:tcPr>
          <w:p w14:paraId="2F2B574C" w14:textId="57734277" w:rsidR="00A62A90" w:rsidRDefault="00856592" w:rsidP="00FE3E90">
            <w:pPr>
              <w:pStyle w:val="Ptabletext"/>
            </w:pPr>
            <w:r>
              <w:t>C</w:t>
            </w:r>
          </w:p>
        </w:tc>
        <w:tc>
          <w:tcPr>
            <w:tcW w:w="1068" w:type="dxa"/>
          </w:tcPr>
          <w:p w14:paraId="2CC0D3E1" w14:textId="0222EC52" w:rsidR="00A62A90" w:rsidRDefault="00856592" w:rsidP="00FE3E90">
            <w:pPr>
              <w:pStyle w:val="Ptabletext"/>
            </w:pPr>
            <w:r>
              <w:t>A</w:t>
            </w:r>
          </w:p>
        </w:tc>
        <w:tc>
          <w:tcPr>
            <w:tcW w:w="1068" w:type="dxa"/>
          </w:tcPr>
          <w:p w14:paraId="7C8D2D56" w14:textId="2FE7D3D5" w:rsidR="00A62A90" w:rsidRDefault="00856592" w:rsidP="00FE3E90">
            <w:pPr>
              <w:pStyle w:val="Ptabletext"/>
            </w:pPr>
            <w:r>
              <w:t>D</w:t>
            </w:r>
          </w:p>
        </w:tc>
        <w:tc>
          <w:tcPr>
            <w:tcW w:w="1068" w:type="dxa"/>
          </w:tcPr>
          <w:p w14:paraId="4F112AD6" w14:textId="4BE7859E" w:rsidR="00A62A90" w:rsidRDefault="00856592" w:rsidP="00FE3E90">
            <w:pPr>
              <w:pStyle w:val="Ptabletext"/>
            </w:pPr>
            <w:r>
              <w:t>B</w:t>
            </w:r>
          </w:p>
        </w:tc>
        <w:tc>
          <w:tcPr>
            <w:tcW w:w="1068" w:type="dxa"/>
          </w:tcPr>
          <w:p w14:paraId="60A5317A" w14:textId="5A4414A9" w:rsidR="00A62A90" w:rsidRDefault="00856592" w:rsidP="00FE3E90">
            <w:pPr>
              <w:pStyle w:val="Ptabletext"/>
            </w:pPr>
            <w:r>
              <w:t>C</w:t>
            </w:r>
          </w:p>
        </w:tc>
        <w:tc>
          <w:tcPr>
            <w:tcW w:w="1068" w:type="dxa"/>
          </w:tcPr>
          <w:p w14:paraId="3C67F814" w14:textId="2382F7AA" w:rsidR="00A62A90" w:rsidRDefault="00856592" w:rsidP="00FE3E90">
            <w:pPr>
              <w:pStyle w:val="Ptabletext"/>
            </w:pPr>
            <w:r>
              <w:t>C</w:t>
            </w:r>
          </w:p>
        </w:tc>
        <w:tc>
          <w:tcPr>
            <w:tcW w:w="1069" w:type="dxa"/>
          </w:tcPr>
          <w:p w14:paraId="7BA4DA2C" w14:textId="7EB14D61" w:rsidR="00A62A90" w:rsidRDefault="00856592" w:rsidP="00FE3E90">
            <w:pPr>
              <w:pStyle w:val="Ptabletext"/>
            </w:pPr>
            <w:r>
              <w:t>C</w:t>
            </w:r>
          </w:p>
        </w:tc>
        <w:tc>
          <w:tcPr>
            <w:tcW w:w="1069" w:type="dxa"/>
          </w:tcPr>
          <w:p w14:paraId="7E52D20D" w14:textId="77777777" w:rsidR="00A62A90" w:rsidRDefault="00A62A90" w:rsidP="00FE3E90">
            <w:pPr>
              <w:pStyle w:val="Ptabletext"/>
            </w:pPr>
            <w:r>
              <w:t>C</w:t>
            </w:r>
          </w:p>
        </w:tc>
      </w:tr>
    </w:tbl>
    <w:p w14:paraId="28CC2B28" w14:textId="77777777" w:rsidR="00A62A90" w:rsidRDefault="00A62A90" w:rsidP="00A62A90">
      <w:pPr>
        <w:pStyle w:val="Ptabletext"/>
      </w:pPr>
    </w:p>
    <w:p w14:paraId="18A9D8D9" w14:textId="5A220EEC" w:rsidR="00B44454" w:rsidRDefault="00B44454" w:rsidP="00B44454">
      <w:pPr>
        <w:pStyle w:val="Pquestionheadingmc1stafterhead"/>
      </w:pPr>
      <w:r>
        <w:t>Question 1</w:t>
      </w:r>
      <w:bookmarkStart w:id="0" w:name="_GoBack"/>
      <w:bookmarkEnd w:id="0"/>
      <w:r>
        <w:tab/>
        <w:t>[2.6]</w:t>
      </w:r>
      <w:r w:rsidR="00EF56CB">
        <w:t xml:space="preserve"> </w:t>
      </w:r>
      <w:r w:rsidR="00EF56CB">
        <w:rPr>
          <w:highlight w:val="lightGray"/>
        </w:rPr>
        <w:t>[10A]</w:t>
      </w:r>
    </w:p>
    <w:p w14:paraId="15836F86" w14:textId="77777777" w:rsidR="00A62A90" w:rsidRPr="00A55C91" w:rsidRDefault="00A62A90" w:rsidP="00A55C91">
      <w:pPr>
        <w:pStyle w:val="PQuestionheadingmcanswer"/>
      </w:pPr>
      <w:r w:rsidRPr="00A55C91">
        <w:t>D</w:t>
      </w:r>
    </w:p>
    <w:p w14:paraId="13436E86" w14:textId="5C8D4398" w:rsidR="00A62A90" w:rsidRPr="00E45FE3" w:rsidRDefault="00A62A90" w:rsidP="00A62A90">
      <w:pPr>
        <w:pStyle w:val="Pquestiontextmainstem"/>
      </w:pPr>
      <w:r w:rsidRPr="00D11691">
        <w:t xml:space="preserve">10A: mean = </w:t>
      </w:r>
      <w:r w:rsidRPr="00D11691">
        <w:rPr>
          <w:position w:val="-22"/>
        </w:rPr>
        <w:object w:dxaOrig="1040" w:dyaOrig="580" w14:anchorId="15F9B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5pt;height:28.35pt" o:ole="">
            <v:imagedata r:id="rId8" o:title=""/>
          </v:shape>
          <o:OLEObject Type="Embed" ProgID="Equation.3" ShapeID="_x0000_i1025" DrawAspect="Content" ObjectID="_1538842708" r:id="rId9"/>
        </w:object>
      </w:r>
      <w:r w:rsidR="0010258B">
        <w:tab/>
      </w:r>
      <w:r w:rsidRPr="00D11691">
        <w:t xml:space="preserve">10B: mean = </w:t>
      </w:r>
      <w:r w:rsidR="00C511DD" w:rsidRPr="00C511DD">
        <w:rPr>
          <w:position w:val="-22"/>
        </w:rPr>
        <w:object w:dxaOrig="1020" w:dyaOrig="580" w14:anchorId="27A46343">
          <v:shape id="_x0000_i1026" type="#_x0000_t75" style="width:51.95pt;height:28.35pt" o:ole="">
            <v:imagedata r:id="rId10" o:title=""/>
          </v:shape>
          <o:OLEObject Type="Embed" ProgID="Equation.DSMT4" ShapeID="_x0000_i1026" DrawAspect="Content" ObjectID="_1538842709" r:id="rId11"/>
        </w:object>
      </w:r>
    </w:p>
    <w:p w14:paraId="1CF3C341" w14:textId="77777777" w:rsidR="00A62A90" w:rsidRPr="00E45FE3" w:rsidRDefault="00A62A90" w:rsidP="00A62A90">
      <w:pPr>
        <w:pStyle w:val="Pquestiontextmainstem"/>
      </w:pPr>
      <w:r w:rsidRPr="00E45FE3">
        <w:t>Place scores in order to find quartiles:</w:t>
      </w:r>
    </w:p>
    <w:p w14:paraId="772482D8" w14:textId="34441DBE" w:rsidR="00A62A90" w:rsidRPr="00E45FE3" w:rsidRDefault="00A62A90" w:rsidP="00A62A90">
      <w:pPr>
        <w:pStyle w:val="Pquestiontextmainstem"/>
      </w:pPr>
      <w:r w:rsidRPr="00E45FE3">
        <w:t>10A: 55  56  67  67  78  78  83  88  88  98</w:t>
      </w:r>
      <w:r w:rsidRPr="00E45FE3">
        <w:tab/>
      </w:r>
      <w:r w:rsidR="0010258B">
        <w:tab/>
      </w:r>
      <w:r w:rsidRPr="00E45FE3">
        <w:t xml:space="preserve">IQR = 88 </w:t>
      </w:r>
      <w:r w:rsidRPr="00E45FE3">
        <w:sym w:font="Symbol" w:char="F02D"/>
      </w:r>
      <w:r w:rsidRPr="00E45FE3">
        <w:t xml:space="preserve"> 67 = 21</w:t>
      </w:r>
    </w:p>
    <w:p w14:paraId="308DDA72" w14:textId="0E945DBD" w:rsidR="00A62A90" w:rsidRPr="00E45FE3" w:rsidRDefault="00A62A90" w:rsidP="00A62A90">
      <w:pPr>
        <w:pStyle w:val="Pquestiontextmainstem"/>
      </w:pPr>
      <w:r w:rsidRPr="00E45FE3">
        <w:t>10B: 50  52  58  58  60  66  72  80  80  97</w:t>
      </w:r>
      <w:r w:rsidRPr="00E45FE3">
        <w:tab/>
      </w:r>
      <w:r w:rsidR="0010258B">
        <w:tab/>
      </w:r>
      <w:r w:rsidRPr="00E45FE3">
        <w:t xml:space="preserve">IQR = 80 </w:t>
      </w:r>
      <w:r w:rsidRPr="00E45FE3">
        <w:sym w:font="Symbol" w:char="F02D"/>
      </w:r>
      <w:r w:rsidRPr="00E45FE3">
        <w:t xml:space="preserve"> 58 = 22</w:t>
      </w:r>
    </w:p>
    <w:p w14:paraId="4D0225AC" w14:textId="77777777" w:rsidR="00A62A90" w:rsidRDefault="00A62A90" w:rsidP="00A62A90">
      <w:pPr>
        <w:pStyle w:val="Pquestiontextmainstem"/>
      </w:pPr>
      <w:r>
        <w:t>Difference in means is 8.5.</w:t>
      </w:r>
    </w:p>
    <w:p w14:paraId="666C24A7" w14:textId="77777777" w:rsidR="00A62A90" w:rsidRDefault="00A62A90" w:rsidP="00A62A90">
      <w:pPr>
        <w:pStyle w:val="Pquestiontextmainstem"/>
      </w:pPr>
      <w:r>
        <w:t>Difference in IQR is 1.</w:t>
      </w:r>
    </w:p>
    <w:p w14:paraId="5DC70D75" w14:textId="77777777" w:rsidR="00A62A90" w:rsidRPr="00A01952" w:rsidRDefault="00A62A90" w:rsidP="00A62A90">
      <w:pPr>
        <w:pStyle w:val="Pquestionheadingmc"/>
      </w:pPr>
      <w:r w:rsidRPr="00A01952">
        <w:t>Question 2</w:t>
      </w:r>
      <w:r w:rsidRPr="00A01952">
        <w:tab/>
        <w:t>[2.3]</w:t>
      </w:r>
    </w:p>
    <w:p w14:paraId="385C25D5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42243E89" w14:textId="686B1706" w:rsidR="00A62A90" w:rsidRDefault="00A62A90" w:rsidP="00A62A90">
      <w:pPr>
        <w:pStyle w:val="Pquestiontextmainstem"/>
      </w:pPr>
      <w:r>
        <w:t>As the maximum temperature r</w:t>
      </w:r>
      <w:r w:rsidR="00652EB5">
        <w:t xml:space="preserve">eached may not have occurred at </w:t>
      </w:r>
      <w:r>
        <w:t>the times when the measurements were recorded you cannot say with any certainty what that value would have been.</w:t>
      </w:r>
    </w:p>
    <w:p w14:paraId="037FE5AA" w14:textId="77777777" w:rsidR="00A62A90" w:rsidRPr="00A01952" w:rsidRDefault="00A62A90" w:rsidP="00A62A90">
      <w:pPr>
        <w:pStyle w:val="Pquestionheadingmc"/>
      </w:pPr>
      <w:r w:rsidRPr="00A01952">
        <w:t>Question 3</w:t>
      </w:r>
      <w:r w:rsidRPr="00A01952">
        <w:tab/>
        <w:t>[2.5]</w:t>
      </w:r>
    </w:p>
    <w:p w14:paraId="5C9A60B4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A</w:t>
      </w:r>
    </w:p>
    <w:p w14:paraId="297CD134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>
        <w:t xml:space="preserve"> = 1.5, median = 3 and </w:t>
      </w: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>
        <w:t xml:space="preserve"> = 5</w:t>
      </w:r>
    </w:p>
    <w:p w14:paraId="34727C60" w14:textId="77777777" w:rsidR="00A62A90" w:rsidRPr="00A01952" w:rsidRDefault="00A62A90" w:rsidP="00A62A90">
      <w:pPr>
        <w:pStyle w:val="Pquestionheadingmc"/>
      </w:pPr>
      <w:r w:rsidRPr="00A01952">
        <w:t>Question 4</w:t>
      </w:r>
      <w:r w:rsidRPr="00A01952">
        <w:tab/>
        <w:t>[2.2]</w:t>
      </w:r>
    </w:p>
    <w:p w14:paraId="271A4977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D</w:t>
      </w:r>
    </w:p>
    <w:p w14:paraId="136FE278" w14:textId="4CCF1FB8" w:rsidR="00A62A90" w:rsidRDefault="00A62A90" w:rsidP="00A62A90">
      <w:pPr>
        <w:pStyle w:val="Pquestiontextmainstem"/>
      </w:pPr>
      <w:r>
        <w:t xml:space="preserve">IQR = 25 </w:t>
      </w:r>
      <w:r w:rsidRPr="00FA5D9C">
        <w:sym w:font="Symbol" w:char="F02D"/>
      </w:r>
      <w:r>
        <w:t xml:space="preserve"> 17 = 8</w:t>
      </w:r>
      <w:r w:rsidR="0010258B">
        <w:tab/>
      </w:r>
      <w:r w:rsidR="0010258B">
        <w:tab/>
      </w:r>
      <w:r w:rsidR="0010258B">
        <w:tab/>
      </w:r>
      <w:r>
        <w:t xml:space="preserve">1.5 </w:t>
      </w:r>
      <w:r>
        <w:sym w:font="Symbol" w:char="F0B4"/>
      </w:r>
      <w:r>
        <w:t xml:space="preserve"> IQR = 12</w:t>
      </w:r>
    </w:p>
    <w:p w14:paraId="7CB3B6C9" w14:textId="4100B048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>
        <w:t xml:space="preserve"> </w:t>
      </w:r>
      <w:r w:rsidRPr="00FA5D9C">
        <w:sym w:font="Symbol" w:char="F02D"/>
      </w:r>
      <w:r>
        <w:t xml:space="preserve"> 1.5 </w:t>
      </w:r>
      <w:r>
        <w:sym w:font="Symbol" w:char="F0B4"/>
      </w:r>
      <w:r>
        <w:t xml:space="preserve"> IQR = 17 </w:t>
      </w:r>
      <w:r w:rsidRPr="00FA5D9C">
        <w:sym w:font="Symbol" w:char="F02D"/>
      </w:r>
      <w:r>
        <w:t xml:space="preserve"> 12 = 5</w:t>
      </w:r>
      <w:r w:rsidR="0010258B">
        <w:tab/>
      </w:r>
      <w:r w:rsidR="0010258B">
        <w:tab/>
      </w: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>
        <w:t xml:space="preserve"> + 1.5 </w:t>
      </w:r>
      <w:r>
        <w:sym w:font="Symbol" w:char="F0B4"/>
      </w:r>
      <w:r>
        <w:t xml:space="preserve"> IQR = 25 + 12 = 37</w:t>
      </w:r>
    </w:p>
    <w:p w14:paraId="1578477D" w14:textId="77777777" w:rsidR="00A62A90" w:rsidRDefault="00A62A90" w:rsidP="00A62A90">
      <w:pPr>
        <w:pStyle w:val="Pquestiontextmainstem"/>
      </w:pPr>
      <w:r>
        <w:t>Outliers are less than 5 or more than 37.</w:t>
      </w:r>
    </w:p>
    <w:p w14:paraId="425B53A9" w14:textId="77777777" w:rsidR="00A62A90" w:rsidRPr="00A01952" w:rsidRDefault="00A62A90" w:rsidP="00A62A90">
      <w:pPr>
        <w:pStyle w:val="Pquestionheadingmc"/>
      </w:pPr>
      <w:r w:rsidRPr="00A01952">
        <w:t>Question 5</w:t>
      </w:r>
      <w:r w:rsidRPr="00A01952">
        <w:tab/>
        <w:t>[2.2]</w:t>
      </w:r>
    </w:p>
    <w:p w14:paraId="44A55EA6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B</w:t>
      </w:r>
    </w:p>
    <w:p w14:paraId="5F1A4CF4" w14:textId="7001FF46" w:rsidR="00A62A90" w:rsidRDefault="00FE3E90" w:rsidP="00A62A90">
      <w:pPr>
        <w:pStyle w:val="Pquestiontextmainstem"/>
      </w:pPr>
      <w:r>
        <w:rPr>
          <w:noProof/>
        </w:rPr>
        <w:drawing>
          <wp:inline distT="0" distB="0" distL="0" distR="0" wp14:anchorId="39A56A31" wp14:editId="17AB1DCA">
            <wp:extent cx="1755648" cy="24932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ATS_01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2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27FA" w14:textId="77777777" w:rsidR="00A62A90" w:rsidRPr="00A01952" w:rsidRDefault="00A62A90" w:rsidP="00A62A90">
      <w:pPr>
        <w:pStyle w:val="Pquestionheadingmc"/>
      </w:pPr>
      <w:r w:rsidRPr="00A01952">
        <w:lastRenderedPageBreak/>
        <w:t>Question 6</w:t>
      </w:r>
      <w:r w:rsidRPr="00A01952">
        <w:tab/>
        <w:t>[2.1]</w:t>
      </w:r>
    </w:p>
    <w:p w14:paraId="2095548D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1BD95794" w14:textId="77777777" w:rsidR="00A62A90" w:rsidRDefault="00A62A90" w:rsidP="00A62A90">
      <w:pPr>
        <w:pStyle w:val="Pquestiontextmainstem"/>
      </w:pPr>
      <w:r>
        <w:rPr>
          <w:noProof/>
        </w:rPr>
        <w:drawing>
          <wp:inline distT="0" distB="0" distL="0" distR="0" wp14:anchorId="1956BF12" wp14:editId="2FECCC17">
            <wp:extent cx="2832100" cy="2298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7EA3" w14:textId="77777777" w:rsidR="00A62A90" w:rsidRDefault="00A62A90" w:rsidP="00A62A90">
      <w:r>
        <w:t xml:space="preserve">IQR = 14 </w:t>
      </w:r>
      <w:r w:rsidRPr="002171A2">
        <w:sym w:font="Symbol" w:char="F02D"/>
      </w:r>
      <w:r>
        <w:t xml:space="preserve"> 6 = 8</w:t>
      </w:r>
    </w:p>
    <w:p w14:paraId="6064240E" w14:textId="77777777" w:rsidR="00A62A90" w:rsidRPr="00A01952" w:rsidRDefault="00A62A90" w:rsidP="00A62A90">
      <w:pPr>
        <w:pStyle w:val="Pquestionheadingmc"/>
      </w:pPr>
      <w:r w:rsidRPr="00A01952">
        <w:t>Question 7</w:t>
      </w:r>
      <w:r w:rsidRPr="00A01952">
        <w:tab/>
        <w:t>[2.2]</w:t>
      </w:r>
    </w:p>
    <w:p w14:paraId="7CC81C34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23EEDF0B" w14:textId="77777777" w:rsidR="00A62A90" w:rsidRDefault="00A62A90" w:rsidP="00A62A90">
      <w:pPr>
        <w:pStyle w:val="Pquestiontextmainstem"/>
      </w:pPr>
      <w:r w:rsidRPr="00CB7AC5">
        <w:rPr>
          <w:rStyle w:val="Cquestionpartlabelbold"/>
        </w:rPr>
        <w:t>A</w:t>
      </w:r>
      <w:r>
        <w:t xml:space="preserve">: The range is 60 </w:t>
      </w:r>
      <w:r>
        <w:sym w:font="Symbol" w:char="F05C"/>
      </w:r>
      <w:r>
        <w:t xml:space="preserve"> </w:t>
      </w:r>
      <w:r w:rsidRPr="00CB7AC5">
        <w:rPr>
          <w:rStyle w:val="Cquestionpartlabelbold"/>
        </w:rPr>
        <w:t>A</w:t>
      </w:r>
      <w:r>
        <w:t xml:space="preserve"> is incorrect</w:t>
      </w:r>
    </w:p>
    <w:p w14:paraId="1DEF6F0E" w14:textId="77777777" w:rsidR="00A62A90" w:rsidRDefault="00A62A90" w:rsidP="00A62A90">
      <w:pPr>
        <w:pStyle w:val="Pquestiontextmainstem"/>
      </w:pPr>
      <w:r w:rsidRPr="00CB7AC5">
        <w:rPr>
          <w:rStyle w:val="Cquestionpartlabelbold"/>
        </w:rPr>
        <w:t>B</w:t>
      </w:r>
      <w:r>
        <w:t xml:space="preserve">: IQR = 0 </w:t>
      </w:r>
      <w:r>
        <w:sym w:font="Symbol" w:char="F05C"/>
      </w:r>
      <w:r>
        <w:t xml:space="preserve"> </w:t>
      </w:r>
      <w:r w:rsidRPr="00CB7AC5">
        <w:rPr>
          <w:rStyle w:val="Cquestionpartlabelbold"/>
        </w:rPr>
        <w:t>B</w:t>
      </w:r>
      <w:r>
        <w:t xml:space="preserve"> is incorrect</w:t>
      </w:r>
    </w:p>
    <w:p w14:paraId="05843F8F" w14:textId="77777777" w:rsidR="00A62A90" w:rsidRDefault="00A62A90" w:rsidP="00A62A90">
      <w:pPr>
        <w:pStyle w:val="Pquestiontextmainstem"/>
      </w:pPr>
      <w:r w:rsidRPr="00CB7AC5">
        <w:rPr>
          <w:rStyle w:val="Cquestionpartlabelbold"/>
        </w:rPr>
        <w:t>C</w:t>
      </w:r>
      <w:r>
        <w:t xml:space="preserve"> is correct</w:t>
      </w:r>
    </w:p>
    <w:p w14:paraId="3D8711C3" w14:textId="77777777" w:rsidR="00A62A90" w:rsidRDefault="00A62A90" w:rsidP="00A62A90">
      <w:pPr>
        <w:pStyle w:val="Pquestiontextmainstem"/>
      </w:pPr>
      <w:r w:rsidRPr="00CB7AC5">
        <w:rPr>
          <w:rStyle w:val="Cquestionpartlabelbold"/>
        </w:rPr>
        <w:t>D</w:t>
      </w:r>
      <w:r>
        <w:t xml:space="preserve">: 25th percentile is 30 </w:t>
      </w:r>
      <w:r>
        <w:sym w:font="Symbol" w:char="F05C"/>
      </w:r>
      <w:r>
        <w:t xml:space="preserve"> </w:t>
      </w:r>
      <w:r w:rsidRPr="00CB7AC5">
        <w:rPr>
          <w:rStyle w:val="Cquestionpartlabelbold"/>
        </w:rPr>
        <w:t>D</w:t>
      </w:r>
      <w:r>
        <w:t xml:space="preserve"> is incorrect</w:t>
      </w:r>
    </w:p>
    <w:p w14:paraId="01C14441" w14:textId="77777777" w:rsidR="00A62A90" w:rsidRPr="00A01952" w:rsidRDefault="00A62A90" w:rsidP="00A62A90">
      <w:pPr>
        <w:pStyle w:val="Pquestionheadingmc"/>
      </w:pPr>
      <w:r w:rsidRPr="00A01952">
        <w:t>Question 8</w:t>
      </w:r>
      <w:r w:rsidRPr="00A01952">
        <w:tab/>
        <w:t>[2.2]</w:t>
      </w:r>
    </w:p>
    <w:p w14:paraId="6E641FFE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 xml:space="preserve">C </w:t>
      </w:r>
    </w:p>
    <w:p w14:paraId="122C3DD4" w14:textId="77777777" w:rsidR="00A62A90" w:rsidRDefault="00A62A90" w:rsidP="00A62A90">
      <w:pPr>
        <w:pStyle w:val="Pquestiontextmainstem"/>
      </w:pPr>
      <w:r>
        <w:t>mean = 3.3, standard deviation = 2.9   (1 d.p.)</w:t>
      </w:r>
    </w:p>
    <w:p w14:paraId="464C9D72" w14:textId="5B026474" w:rsidR="00A62A90" w:rsidRPr="00A01952" w:rsidRDefault="00A62A90" w:rsidP="00A62A90">
      <w:pPr>
        <w:pStyle w:val="Pquestionheadingmc"/>
      </w:pPr>
      <w:r w:rsidRPr="00A01952">
        <w:t>Question 9</w:t>
      </w:r>
      <w:r w:rsidRPr="00A01952">
        <w:tab/>
        <w:t>[2.8]</w:t>
      </w:r>
      <w:r w:rsidR="00EF56CB">
        <w:t xml:space="preserve"> </w:t>
      </w:r>
      <w:r w:rsidR="00EF56CB">
        <w:rPr>
          <w:highlight w:val="lightGray"/>
        </w:rPr>
        <w:t>[10A]</w:t>
      </w:r>
    </w:p>
    <w:p w14:paraId="0440F76F" w14:textId="77777777" w:rsidR="00A62A90" w:rsidRPr="00A55C91" w:rsidRDefault="00A62A90" w:rsidP="00A55C91">
      <w:pPr>
        <w:pStyle w:val="PQuestionheadingmcanswer"/>
        <w:rPr>
          <w:rStyle w:val="Cmarkslabel"/>
          <w:b/>
          <w:i w:val="0"/>
        </w:rPr>
      </w:pPr>
      <w:r w:rsidRPr="00A55C91">
        <w:rPr>
          <w:rStyle w:val="Cmarkslabel"/>
          <w:b/>
          <w:i w:val="0"/>
        </w:rPr>
        <w:t>C</w:t>
      </w:r>
    </w:p>
    <w:p w14:paraId="4B6108B5" w14:textId="77777777" w:rsidR="00A62A90" w:rsidRPr="00F16CD2" w:rsidRDefault="00A62A90" w:rsidP="00A62A90">
      <w:pPr>
        <w:pStyle w:val="Pquestiontextmainstem"/>
      </w:pPr>
      <w:r>
        <w:t>Point A is too low.</w:t>
      </w:r>
      <w:r>
        <w:br/>
        <w:t>Point B is just too high.</w:t>
      </w:r>
      <w:r>
        <w:br/>
        <w:t>Point C seems very close.</w:t>
      </w:r>
      <w:r>
        <w:br/>
        <w:t>Point D is much too low.</w:t>
      </w:r>
    </w:p>
    <w:p w14:paraId="6497E81C" w14:textId="77777777" w:rsidR="00A62A90" w:rsidRDefault="00A62A90" w:rsidP="00A62A90">
      <w:pPr>
        <w:pStyle w:val="Psectionresults"/>
      </w:pPr>
      <w:r w:rsidRPr="00F16CD2">
        <w:t xml:space="preserve">Multiple-choice total marks:  </w:t>
      </w:r>
      <w:r>
        <w:t>9</w:t>
      </w:r>
    </w:p>
    <w:p w14:paraId="32B06AA4" w14:textId="77777777" w:rsidR="00A62A90" w:rsidRDefault="00A62A90" w:rsidP="00A62A90">
      <w:pPr>
        <w:pStyle w:val="Psectionheading"/>
      </w:pPr>
      <w:r w:rsidRPr="00F16CD2">
        <w:lastRenderedPageBreak/>
        <w:t>Short answer section</w:t>
      </w:r>
    </w:p>
    <w:p w14:paraId="34F7E1B5" w14:textId="1588951B" w:rsidR="00A62A90" w:rsidRDefault="00A62A90" w:rsidP="00A62A90">
      <w:pPr>
        <w:pStyle w:val="Pquestionheadingsx1stafterhead"/>
      </w:pPr>
      <w:r>
        <w:t>Question 10</w:t>
      </w:r>
      <w:r>
        <w:tab/>
      </w:r>
      <w:r w:rsidR="00FE3E90">
        <w:rPr>
          <w:rStyle w:val="Cmarkslabel"/>
        </w:rPr>
        <w:t>2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[2.1–2.7]</w:t>
      </w:r>
    </w:p>
    <w:p w14:paraId="249AA536" w14:textId="77777777" w:rsidR="00A62A90" w:rsidRPr="00D2578C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>A</w:t>
      </w:r>
      <w:r w:rsidRPr="00D2578C">
        <w:t xml:space="preserve"> </w:t>
      </w:r>
      <w:r w:rsidRPr="00A202C4">
        <w:rPr>
          <w:rStyle w:val="Cmathsexpressions"/>
          <w:rFonts w:eastAsiaTheme="majorEastAsia"/>
        </w:rPr>
        <w:t>cumulative frequency</w:t>
      </w:r>
      <w:r w:rsidRPr="00D2578C">
        <w:t xml:space="preserve"> curve can be used to find the five-number summary from a set of continuous data that is presented in grouped form. </w:t>
      </w:r>
    </w:p>
    <w:p w14:paraId="5BC0D4E5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D2578C">
        <w:t>An</w:t>
      </w:r>
      <w:r w:rsidRPr="00DE6E72">
        <w:rPr>
          <w:rStyle w:val="Cquestionpartlabelbold"/>
        </w:rPr>
        <w:t xml:space="preserve"> </w:t>
      </w:r>
      <w:r w:rsidRPr="00A202C4">
        <w:rPr>
          <w:rStyle w:val="Cmathsexpressions"/>
          <w:rFonts w:eastAsiaTheme="majorEastAsia"/>
        </w:rPr>
        <w:t>outlier</w:t>
      </w:r>
      <w:r w:rsidRPr="00D2578C">
        <w:t xml:space="preserve"> is a value that is significantly lower or higher than the majority of values in a data set.</w:t>
      </w:r>
    </w:p>
    <w:p w14:paraId="0FB42B96" w14:textId="77777777" w:rsidR="00A62A90" w:rsidRDefault="00A62A90" w:rsidP="00A62A90">
      <w:pPr>
        <w:pStyle w:val="Pquestionheadingsx"/>
      </w:pPr>
      <w:r>
        <w:t>Question 11</w:t>
      </w:r>
      <w:r>
        <w:tab/>
      </w:r>
      <w:r w:rsidRPr="000A6A45">
        <w:rPr>
          <w:rStyle w:val="Cmarkslabel"/>
        </w:rPr>
        <w:t>5 marks</w:t>
      </w:r>
      <w:r>
        <w:tab/>
        <w:t>[2.1]</w:t>
      </w:r>
    </w:p>
    <w:p w14:paraId="0DF8DD88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>To find a suitable set of numbers it is best to start with 15 dashes to represent each value required. Then fill in the highest and lowest values.</w:t>
      </w:r>
      <w:r>
        <w:br/>
        <w:t>5 ____   ____  ____  ____  ____  ____  ____  ____  ____  ____  ____  ____  ____  16</w:t>
      </w:r>
      <w:r>
        <w:br/>
        <w:t>Now, the median is the eighth value but is not a whole number. This indicates we would be better to consider an even number of data values, say 16. To get a median of 10.5, you need two numbers that have a mean of 10.5, so add to 21. Use 10 and 11 as the 8th and 9th values.</w:t>
      </w:r>
      <w:r>
        <w:br/>
        <w:t>5 ____   ____  ____  ____  ____  ____  10  11  ____  ____  ____  ____  ____ ____  16</w:t>
      </w:r>
      <w:r>
        <w:br/>
        <w:t>The lower quartile is between the 4th and 5th values, so these will be 7 and 8.</w:t>
      </w:r>
      <w:r>
        <w:br/>
        <w:t>The upper quartile is between the 12th and 13th values, so these will both be 15.</w:t>
      </w:r>
      <w:r>
        <w:br/>
        <w:t>5 ____   ____  7  8  ____  ____  10  11  ____  ____  15  15  ____ ____  16</w:t>
      </w:r>
      <w:r>
        <w:br/>
        <w:t>The remaining spaces can be filled in with any values that fit numerically with the pattern.</w:t>
      </w:r>
      <w:r>
        <w:br/>
        <w:t>As an example:</w:t>
      </w:r>
      <w:r>
        <w:br/>
      </w:r>
      <w:r w:rsidRPr="006548E3">
        <w:t xml:space="preserve">5  </w:t>
      </w:r>
      <w:r w:rsidRPr="00DE6E72">
        <w:rPr>
          <w:rStyle w:val="Cquestionpartlabelbold"/>
        </w:rPr>
        <w:t>5</w:t>
      </w:r>
      <w:r w:rsidRPr="006548E3">
        <w:t xml:space="preserve">  </w:t>
      </w:r>
      <w:r w:rsidRPr="00DE6E72">
        <w:rPr>
          <w:rStyle w:val="Cquestionpartlabelbold"/>
        </w:rPr>
        <w:t>6</w:t>
      </w:r>
      <w:r w:rsidRPr="006548E3">
        <w:t xml:space="preserve">  7  8  </w:t>
      </w:r>
      <w:r w:rsidRPr="00DE6E72">
        <w:rPr>
          <w:rStyle w:val="Cquestionpartlabelbold"/>
        </w:rPr>
        <w:t>9  10</w:t>
      </w:r>
      <w:r w:rsidRPr="006548E3">
        <w:t xml:space="preserve">  10  11  </w:t>
      </w:r>
      <w:r w:rsidRPr="00DE6E72">
        <w:rPr>
          <w:rStyle w:val="Cquestionpartlabelbold"/>
        </w:rPr>
        <w:t>12  14</w:t>
      </w:r>
      <w:r w:rsidRPr="006548E3">
        <w:t xml:space="preserve">  15  15  </w:t>
      </w:r>
      <w:r w:rsidRPr="00DE6E72">
        <w:rPr>
          <w:rStyle w:val="Cquestionpartlabelbold"/>
        </w:rPr>
        <w:t>15  16</w:t>
      </w:r>
      <w:r w:rsidRPr="006548E3">
        <w:t xml:space="preserve">  16</w:t>
      </w:r>
      <w:r>
        <w:br/>
        <w:t>(The bold values could be different.)</w:t>
      </w:r>
    </w:p>
    <w:p w14:paraId="1F575B30" w14:textId="017C892B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The following value</w:t>
      </w:r>
      <w:r w:rsidR="00FE3E90">
        <w:t xml:space="preserve"> is</w:t>
      </w:r>
      <w:r>
        <w:t xml:space="preserve"> for the data set given above</w:t>
      </w:r>
      <w:r w:rsidR="00FE3E90">
        <w:t xml:space="preserve">. </w:t>
      </w:r>
      <w:r>
        <w:t>Students’ answers will vary.</w:t>
      </w:r>
      <w:r>
        <w:br/>
        <w:t>Mean = 10.9 (1 d.p.)</w:t>
      </w:r>
    </w:p>
    <w:p w14:paraId="7551FD6D" w14:textId="77777777" w:rsidR="00A62A90" w:rsidRPr="00A01952" w:rsidRDefault="00A62A90" w:rsidP="00A62A90">
      <w:pPr>
        <w:pStyle w:val="Pquestionheadingsx"/>
      </w:pPr>
      <w:r>
        <w:t>Question 12</w:t>
      </w:r>
      <w:r>
        <w:tab/>
      </w:r>
      <w:r>
        <w:rPr>
          <w:rStyle w:val="Cmarkslabel"/>
        </w:rPr>
        <w:t xml:space="preserve">7 </w:t>
      </w:r>
      <w:r w:rsidRPr="001B433F">
        <w:rPr>
          <w:rStyle w:val="Cmarkslabel"/>
        </w:rPr>
        <w:t>marks</w:t>
      </w:r>
      <w:r>
        <w:tab/>
        <w:t>[2.1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8"/>
        <w:gridCol w:w="567"/>
        <w:gridCol w:w="567"/>
        <w:gridCol w:w="1248"/>
      </w:tblGrid>
      <w:tr w:rsidR="00A62A90" w:rsidRPr="00A01952" w14:paraId="7D80253B" w14:textId="77777777" w:rsidTr="00FE3E90">
        <w:trPr>
          <w:trHeight w:val="284"/>
        </w:trPr>
        <w:tc>
          <w:tcPr>
            <w:tcW w:w="567" w:type="dxa"/>
            <w:shd w:val="clear" w:color="auto" w:fill="auto"/>
          </w:tcPr>
          <w:p w14:paraId="65743941" w14:textId="77777777" w:rsidR="00A62A90" w:rsidRPr="00CB7AC5" w:rsidRDefault="00A62A90" w:rsidP="00FE3E90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567" w:type="dxa"/>
            <w:shd w:val="clear" w:color="auto" w:fill="auto"/>
          </w:tcPr>
          <w:p w14:paraId="36C559CA" w14:textId="77777777" w:rsidR="00A62A90" w:rsidRPr="00CB7AC5" w:rsidRDefault="00A62A90" w:rsidP="00FE3E90">
            <w:pPr>
              <w:pStyle w:val="Ptabletext"/>
              <w:rPr>
                <w:rStyle w:val="Cmathsexpressions"/>
                <w:rFonts w:eastAsiaTheme="majorEastAsia"/>
              </w:rPr>
            </w:pP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567" w:type="dxa"/>
          </w:tcPr>
          <w:p w14:paraId="4C1278CB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CB7AC5">
              <w:rPr>
                <w:rStyle w:val="Cmathsexpressions"/>
                <w:rFonts w:eastAsiaTheme="majorEastAsia"/>
              </w:rPr>
              <w:t>x</w:t>
            </w:r>
            <w:r w:rsidRPr="00A01952">
              <w:rPr>
                <w:rStyle w:val="Cquestionpartlabelbold"/>
              </w:rPr>
              <w:t xml:space="preserve"> × </w:t>
            </w:r>
            <w:r w:rsidRPr="00CB7AC5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0" w:type="auto"/>
          </w:tcPr>
          <w:p w14:paraId="7BB0D87D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4A6E1DF5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A62A90" w:rsidRPr="00A01952" w14:paraId="0C149BE7" w14:textId="77777777" w:rsidTr="00FE3E90">
        <w:trPr>
          <w:trHeight w:val="284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3821317C" w14:textId="77777777" w:rsidR="00A62A90" w:rsidRPr="00A01952" w:rsidRDefault="00A62A90" w:rsidP="00FE3E90">
            <w:pPr>
              <w:pStyle w:val="Ptabletext"/>
            </w:pPr>
            <w:r w:rsidRPr="00A01952">
              <w:t>23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14:paraId="6C742EFF" w14:textId="77777777" w:rsidR="00A62A90" w:rsidRPr="00A01952" w:rsidRDefault="00A62A90" w:rsidP="00FE3E90">
            <w:pPr>
              <w:pStyle w:val="Ptabletext"/>
            </w:pPr>
            <w:r w:rsidRPr="00A01952"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3BDB62" w14:textId="77777777" w:rsidR="00A62A90" w:rsidRPr="00A01952" w:rsidRDefault="00A62A90" w:rsidP="00FE3E90">
            <w:pPr>
              <w:pStyle w:val="Ptabletext"/>
            </w:pPr>
            <w:r w:rsidRPr="00A01952">
              <w:t>184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C040F" w14:textId="77777777" w:rsidR="00A62A90" w:rsidRPr="00A01952" w:rsidRDefault="00A62A90" w:rsidP="00FE3E90">
            <w:pPr>
              <w:pStyle w:val="Ptabletext"/>
            </w:pPr>
            <w:r w:rsidRPr="00A01952">
              <w:t>8</w:t>
            </w:r>
          </w:p>
        </w:tc>
      </w:tr>
      <w:tr w:rsidR="00A62A90" w:rsidRPr="00A01952" w14:paraId="1C561145" w14:textId="77777777" w:rsidTr="00FE3E90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ADA857" w14:textId="77777777" w:rsidR="00A62A90" w:rsidRPr="00A01952" w:rsidRDefault="00A62A90" w:rsidP="00FE3E90">
            <w:pPr>
              <w:pStyle w:val="Ptabletext"/>
            </w:pPr>
            <w:r w:rsidRPr="00A01952"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1FC6A7" w14:textId="77777777" w:rsidR="00A62A90" w:rsidRPr="00A01952" w:rsidRDefault="00A62A90" w:rsidP="00FE3E90">
            <w:pPr>
              <w:pStyle w:val="Ptabletext"/>
            </w:pPr>
            <w:r w:rsidRPr="00A01952"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014E597" w14:textId="77777777" w:rsidR="00A62A90" w:rsidRPr="00A01952" w:rsidRDefault="00A62A90" w:rsidP="00FE3E90">
            <w:pPr>
              <w:pStyle w:val="Ptabletext"/>
            </w:pPr>
            <w:r w:rsidRPr="00A01952">
              <w:t>240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B87B12" w14:textId="77777777" w:rsidR="00A62A90" w:rsidRPr="00A01952" w:rsidRDefault="00A62A90" w:rsidP="00FE3E90">
            <w:pPr>
              <w:pStyle w:val="Ptabletext"/>
            </w:pPr>
            <w:r w:rsidRPr="00A01952">
              <w:t>18</w:t>
            </w:r>
          </w:p>
        </w:tc>
      </w:tr>
      <w:tr w:rsidR="00A62A90" w:rsidRPr="00A01952" w14:paraId="793B4863" w14:textId="77777777" w:rsidTr="00FE3E90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E15298" w14:textId="77777777" w:rsidR="00A62A90" w:rsidRPr="00A01952" w:rsidRDefault="00A62A90" w:rsidP="00FE3E90">
            <w:pPr>
              <w:pStyle w:val="Ptabletext"/>
            </w:pPr>
            <w:r w:rsidRPr="00A01952"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2A527B" w14:textId="77777777" w:rsidR="00A62A90" w:rsidRPr="00A01952" w:rsidRDefault="00A62A90" w:rsidP="00FE3E90">
            <w:pPr>
              <w:pStyle w:val="Ptabletext"/>
            </w:pPr>
            <w:r w:rsidRPr="00A01952"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1AB1A8B" w14:textId="77777777" w:rsidR="00A62A90" w:rsidRPr="00A01952" w:rsidRDefault="00A62A90" w:rsidP="00FE3E90">
            <w:pPr>
              <w:pStyle w:val="Ptabletext"/>
            </w:pPr>
            <w:r w:rsidRPr="00A01952">
              <w:t>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260284" w14:textId="77777777" w:rsidR="00A62A90" w:rsidRPr="00A01952" w:rsidRDefault="00A62A90" w:rsidP="00FE3E90">
            <w:pPr>
              <w:pStyle w:val="Ptabletext"/>
            </w:pPr>
            <w:r w:rsidRPr="00A01952">
              <w:t>21</w:t>
            </w:r>
          </w:p>
        </w:tc>
      </w:tr>
      <w:tr w:rsidR="00A62A90" w:rsidRPr="00A01952" w14:paraId="47FEA3BF" w14:textId="77777777" w:rsidTr="00FE3E90">
        <w:trPr>
          <w:trHeight w:val="284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54E4EA" w14:textId="77777777" w:rsidR="00A62A90" w:rsidRPr="00A01952" w:rsidRDefault="00A62A90" w:rsidP="00FE3E90">
            <w:pPr>
              <w:pStyle w:val="Ptabletext"/>
            </w:pPr>
            <w:r w:rsidRPr="00A01952"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ED507" w14:textId="77777777" w:rsidR="00A62A90" w:rsidRPr="00A01952" w:rsidRDefault="00A62A90" w:rsidP="00FE3E90">
            <w:pPr>
              <w:pStyle w:val="Ptabletext"/>
            </w:pPr>
            <w:r w:rsidRPr="00A01952"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89F364D" w14:textId="77777777" w:rsidR="00A62A90" w:rsidRPr="00A01952" w:rsidRDefault="00A62A90" w:rsidP="00FE3E90">
            <w:pPr>
              <w:pStyle w:val="Ptabletext"/>
            </w:pPr>
            <w:r w:rsidRPr="00A01952">
              <w:t>104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F2E9C2" w14:textId="77777777" w:rsidR="00A62A90" w:rsidRPr="00A01952" w:rsidRDefault="00A62A90" w:rsidP="00FE3E90">
            <w:pPr>
              <w:pStyle w:val="Ptabletext"/>
            </w:pPr>
            <w:r w:rsidRPr="00A01952">
              <w:t>25</w:t>
            </w:r>
          </w:p>
        </w:tc>
      </w:tr>
      <w:tr w:rsidR="00A62A90" w:rsidRPr="00A01952" w14:paraId="65B31B58" w14:textId="77777777" w:rsidTr="00FE3E90">
        <w:trPr>
          <w:trHeight w:val="284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0EDCC25D" w14:textId="77777777" w:rsidR="00A62A90" w:rsidRPr="00A01952" w:rsidRDefault="00A62A90" w:rsidP="00FE3E90">
            <w:pPr>
              <w:pStyle w:val="Ptabletext"/>
            </w:pPr>
            <w:r w:rsidRPr="00A01952">
              <w:t>27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46191372" w14:textId="77777777" w:rsidR="00A62A90" w:rsidRPr="00A01952" w:rsidRDefault="00A62A90" w:rsidP="00FE3E90">
            <w:pPr>
              <w:pStyle w:val="Ptabletext"/>
            </w:pPr>
            <w:r w:rsidRPr="00A01952"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B0BD5F4" w14:textId="77777777" w:rsidR="00A62A90" w:rsidRPr="00A01952" w:rsidRDefault="00A62A90" w:rsidP="00FE3E90">
            <w:pPr>
              <w:pStyle w:val="Ptabletext"/>
            </w:pPr>
            <w:r w:rsidRPr="00A01952"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1BCDCE" w14:textId="77777777" w:rsidR="00A62A90" w:rsidRPr="00A01952" w:rsidRDefault="00A62A90" w:rsidP="00FE3E90">
            <w:pPr>
              <w:pStyle w:val="Ptabletext"/>
            </w:pPr>
            <w:r w:rsidRPr="00A01952">
              <w:t>26</w:t>
            </w:r>
          </w:p>
        </w:tc>
      </w:tr>
      <w:tr w:rsidR="00A62A90" w:rsidRPr="00A01952" w14:paraId="06481C0D" w14:textId="77777777" w:rsidTr="00FE3E90">
        <w:trPr>
          <w:trHeight w:val="284"/>
        </w:trPr>
        <w:tc>
          <w:tcPr>
            <w:tcW w:w="567" w:type="dxa"/>
            <w:shd w:val="clear" w:color="auto" w:fill="auto"/>
          </w:tcPr>
          <w:p w14:paraId="232CF210" w14:textId="77777777" w:rsidR="00A62A90" w:rsidRPr="00A01952" w:rsidRDefault="00A62A90" w:rsidP="00FE3E90">
            <w:pPr>
              <w:pStyle w:val="Ptabletext"/>
            </w:pPr>
            <w:r w:rsidRPr="00A01952">
              <w:t>Total</w:t>
            </w:r>
          </w:p>
        </w:tc>
        <w:tc>
          <w:tcPr>
            <w:tcW w:w="567" w:type="dxa"/>
            <w:shd w:val="clear" w:color="auto" w:fill="auto"/>
          </w:tcPr>
          <w:p w14:paraId="0E4F034B" w14:textId="77777777" w:rsidR="00A62A90" w:rsidRPr="00A01952" w:rsidRDefault="00A62A90" w:rsidP="00FE3E90">
            <w:pPr>
              <w:pStyle w:val="Ptabletext"/>
            </w:pPr>
            <w:r w:rsidRPr="00A01952">
              <w:t>26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83DFF8F" w14:textId="77777777" w:rsidR="00A62A90" w:rsidRPr="00A01952" w:rsidRDefault="00A62A90" w:rsidP="00FE3E90">
            <w:pPr>
              <w:pStyle w:val="Ptabletext"/>
            </w:pPr>
            <w:r w:rsidRPr="00A01952">
              <w:t>630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D81C3FA" w14:textId="77777777" w:rsidR="00A62A90" w:rsidRPr="00A01952" w:rsidRDefault="00A62A90" w:rsidP="00FE3E90">
            <w:pPr>
              <w:pStyle w:val="Ptabletext"/>
            </w:pPr>
          </w:p>
        </w:tc>
      </w:tr>
    </w:tbl>
    <w:p w14:paraId="1768C41D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Mean = </w:t>
      </w:r>
      <w:r w:rsidRPr="0038054F">
        <w:rPr>
          <w:position w:val="-24"/>
        </w:rPr>
        <w:object w:dxaOrig="1120" w:dyaOrig="640" w14:anchorId="6880C526">
          <v:shape id="_x0000_i1027" type="#_x0000_t75" style="width:54.3pt;height:33.05pt" o:ole="">
            <v:imagedata r:id="rId15" o:title=""/>
          </v:shape>
          <o:OLEObject Type="Embed" ProgID="Equation.DSMT4" ShapeID="_x0000_i1027" DrawAspect="Content" ObjectID="_1538842710" r:id="rId16"/>
        </w:object>
      </w:r>
      <w:r>
        <w:t xml:space="preserve"> ( 1 d.p.)</w:t>
      </w:r>
    </w:p>
    <w:p w14:paraId="29385884" w14:textId="77777777" w:rsidR="00A62A90" w:rsidRPr="009E00B6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>L</w:t>
      </w:r>
      <w:r>
        <w:t xml:space="preserve"> is the 7th data value.</w:t>
      </w:r>
      <w:r>
        <w:br/>
        <w:t xml:space="preserve">The median is the midpoint of the </w:t>
      </w:r>
      <w:r w:rsidRPr="0038054F">
        <w:t>13th and 14th data value.</w:t>
      </w:r>
      <w:r>
        <w:br/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>U</w:t>
      </w:r>
      <w:r>
        <w:t xml:space="preserve"> is 20</w:t>
      </w:r>
      <w:r w:rsidRPr="00A01952">
        <w:t>th</w:t>
      </w:r>
      <w:r>
        <w:t xml:space="preserve"> data value.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460"/>
        <w:gridCol w:w="982"/>
        <w:gridCol w:w="492"/>
        <w:gridCol w:w="969"/>
      </w:tblGrid>
      <w:tr w:rsidR="00A62A90" w14:paraId="43642B0C" w14:textId="77777777" w:rsidTr="00FE3E90">
        <w:tc>
          <w:tcPr>
            <w:tcW w:w="0" w:type="auto"/>
            <w:shd w:val="clear" w:color="auto" w:fill="auto"/>
          </w:tcPr>
          <w:p w14:paraId="71A87A78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Lowest</w:t>
            </w:r>
          </w:p>
        </w:tc>
        <w:tc>
          <w:tcPr>
            <w:tcW w:w="0" w:type="auto"/>
            <w:shd w:val="clear" w:color="auto" w:fill="auto"/>
          </w:tcPr>
          <w:p w14:paraId="676F4879" w14:textId="77777777" w:rsidR="00A62A90" w:rsidRPr="00A01952" w:rsidRDefault="00A62A90" w:rsidP="00FE3E90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L</w:t>
            </w:r>
          </w:p>
        </w:tc>
        <w:tc>
          <w:tcPr>
            <w:tcW w:w="0" w:type="auto"/>
            <w:shd w:val="clear" w:color="auto" w:fill="auto"/>
          </w:tcPr>
          <w:p w14:paraId="333C45F7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Median</w:t>
            </w:r>
          </w:p>
        </w:tc>
        <w:tc>
          <w:tcPr>
            <w:tcW w:w="0" w:type="auto"/>
            <w:shd w:val="clear" w:color="auto" w:fill="auto"/>
          </w:tcPr>
          <w:p w14:paraId="2A54DFCF" w14:textId="77777777" w:rsidR="00A62A90" w:rsidRPr="00A01952" w:rsidRDefault="00A62A90" w:rsidP="00FE3E90">
            <w:pPr>
              <w:pStyle w:val="Ptabletext"/>
              <w:rPr>
                <w:rStyle w:val="Cquestionpartlabelbold"/>
                <w:i/>
              </w:rPr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italicsubscript"/>
              </w:rPr>
              <w:t>U</w:t>
            </w:r>
          </w:p>
        </w:tc>
        <w:tc>
          <w:tcPr>
            <w:tcW w:w="0" w:type="auto"/>
            <w:shd w:val="clear" w:color="auto" w:fill="auto"/>
          </w:tcPr>
          <w:p w14:paraId="151AE231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Highest</w:t>
            </w:r>
          </w:p>
        </w:tc>
      </w:tr>
      <w:tr w:rsidR="00A62A90" w14:paraId="1CA38839" w14:textId="77777777" w:rsidTr="00FE3E90">
        <w:tc>
          <w:tcPr>
            <w:tcW w:w="0" w:type="auto"/>
            <w:shd w:val="clear" w:color="auto" w:fill="auto"/>
          </w:tcPr>
          <w:p w14:paraId="74D43C81" w14:textId="77777777" w:rsidR="00A62A90" w:rsidRPr="00601A13" w:rsidRDefault="00A62A90" w:rsidP="00FE3E90">
            <w:pPr>
              <w:pStyle w:val="Ptabletext"/>
            </w:pPr>
            <w:r w:rsidRPr="00601A13">
              <w:t>23</w:t>
            </w:r>
          </w:p>
        </w:tc>
        <w:tc>
          <w:tcPr>
            <w:tcW w:w="0" w:type="auto"/>
            <w:shd w:val="clear" w:color="auto" w:fill="auto"/>
          </w:tcPr>
          <w:p w14:paraId="0D221634" w14:textId="77777777" w:rsidR="00A62A90" w:rsidRPr="00601A13" w:rsidRDefault="00A62A90" w:rsidP="00FE3E90">
            <w:pPr>
              <w:pStyle w:val="Ptabletext"/>
            </w:pPr>
            <w:r w:rsidRPr="00601A13">
              <w:t>23</w:t>
            </w:r>
          </w:p>
        </w:tc>
        <w:tc>
          <w:tcPr>
            <w:tcW w:w="0" w:type="auto"/>
            <w:shd w:val="clear" w:color="auto" w:fill="auto"/>
          </w:tcPr>
          <w:p w14:paraId="6FBA8DBF" w14:textId="77777777" w:rsidR="00A62A90" w:rsidRPr="00601A13" w:rsidRDefault="00A62A90" w:rsidP="00FE3E90">
            <w:pPr>
              <w:pStyle w:val="Ptabletext"/>
            </w:pPr>
            <w:r w:rsidRPr="00601A13">
              <w:t>24</w:t>
            </w:r>
          </w:p>
        </w:tc>
        <w:tc>
          <w:tcPr>
            <w:tcW w:w="0" w:type="auto"/>
            <w:shd w:val="clear" w:color="auto" w:fill="auto"/>
          </w:tcPr>
          <w:p w14:paraId="62DCD5D1" w14:textId="77777777" w:rsidR="00A62A90" w:rsidRPr="00601A13" w:rsidRDefault="00A62A90" w:rsidP="00FE3E90">
            <w:pPr>
              <w:pStyle w:val="Ptabletext"/>
            </w:pPr>
            <w:r w:rsidRPr="00601A13">
              <w:t>25</w:t>
            </w:r>
          </w:p>
        </w:tc>
        <w:tc>
          <w:tcPr>
            <w:tcW w:w="0" w:type="auto"/>
            <w:shd w:val="clear" w:color="auto" w:fill="auto"/>
          </w:tcPr>
          <w:p w14:paraId="4D038F76" w14:textId="77777777" w:rsidR="00A62A90" w:rsidRPr="00601A13" w:rsidRDefault="00A62A90" w:rsidP="00FE3E90">
            <w:pPr>
              <w:pStyle w:val="Ptabletext"/>
            </w:pPr>
            <w:r w:rsidRPr="00601A13">
              <w:t>27</w:t>
            </w:r>
          </w:p>
        </w:tc>
      </w:tr>
    </w:tbl>
    <w:p w14:paraId="48ADAAD4" w14:textId="77777777" w:rsidR="00A62A90" w:rsidRPr="00DE6E72" w:rsidRDefault="00A62A90" w:rsidP="00A62A90">
      <w:pPr>
        <w:rPr>
          <w:rStyle w:val="Cquestionpartlabelbold"/>
        </w:rPr>
      </w:pPr>
    </w:p>
    <w:p w14:paraId="497F62BA" w14:textId="77777777" w:rsidR="00A62A90" w:rsidRDefault="00A62A90" w:rsidP="00A62A90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[2.2]</w:t>
      </w:r>
    </w:p>
    <w:p w14:paraId="36FB6000" w14:textId="77777777" w:rsidR="00A62A90" w:rsidRDefault="00A62A90" w:rsidP="00A62A90">
      <w:pPr>
        <w:pStyle w:val="Pquestiontextmainstem"/>
      </w:pPr>
      <w:r>
        <w:rPr>
          <w:noProof/>
        </w:rPr>
        <w:drawing>
          <wp:inline distT="0" distB="0" distL="0" distR="0" wp14:anchorId="2A5E4AD3" wp14:editId="7E694A87">
            <wp:extent cx="2489200" cy="29083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9F16" w14:textId="77777777" w:rsidR="00A62A90" w:rsidRDefault="00A62A90" w:rsidP="00A62A90">
      <w:pPr>
        <w:pStyle w:val="Pquestionheadingsx"/>
      </w:pPr>
      <w:r>
        <w:t>Question 14</w:t>
      </w:r>
      <w:r>
        <w:tab/>
      </w:r>
      <w:r>
        <w:rPr>
          <w:rStyle w:val="Cmarkslabel"/>
        </w:rPr>
        <w:t xml:space="preserve">5 </w:t>
      </w:r>
      <w:r w:rsidRPr="001B433F">
        <w:rPr>
          <w:rStyle w:val="Cmarkslabel"/>
        </w:rPr>
        <w:t>marks</w:t>
      </w:r>
      <w:r>
        <w:tab/>
        <w:t>[2.3]</w:t>
      </w:r>
    </w:p>
    <w:p w14:paraId="344A0CF3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Set A: </w:t>
      </w:r>
      <w:r w:rsidRPr="00DE6E72">
        <w:rPr>
          <w:rStyle w:val="Cquestionpartlabelbold"/>
        </w:rPr>
        <w:t>(i)</w:t>
      </w:r>
      <w:r>
        <w:t xml:space="preserve"> median = 3</w:t>
      </w:r>
      <w:r>
        <w:tab/>
      </w:r>
      <w:r w:rsidRPr="00DE6E72">
        <w:rPr>
          <w:rStyle w:val="Cquestionpartlabelbold"/>
        </w:rPr>
        <w:t>(ii)</w:t>
      </w:r>
      <w:r>
        <w:t xml:space="preserve"> range = 6 </w:t>
      </w:r>
      <w:r w:rsidRPr="007869F3">
        <w:sym w:font="Symbol" w:char="F02D"/>
      </w:r>
      <w:r>
        <w:t xml:space="preserve"> 1 = 5</w:t>
      </w:r>
      <w:r>
        <w:tab/>
      </w:r>
      <w:r w:rsidRPr="00DE6E72">
        <w:rPr>
          <w:rStyle w:val="Cquestionpartlabelbold"/>
        </w:rPr>
        <w:t>(iii)</w:t>
      </w:r>
      <w:r>
        <w:t xml:space="preserve"> IQR = 4.5 </w:t>
      </w:r>
      <w:r w:rsidRPr="007869F3">
        <w:sym w:font="Symbol" w:char="F02D"/>
      </w:r>
      <w:r>
        <w:t xml:space="preserve"> 2 = 2.5</w:t>
      </w:r>
      <w:r>
        <w:br/>
        <w:t xml:space="preserve">Set B: </w:t>
      </w:r>
      <w:r w:rsidRPr="00DE6E72">
        <w:rPr>
          <w:rStyle w:val="Cquestionpartlabelbold"/>
        </w:rPr>
        <w:t>(i)</w:t>
      </w:r>
      <w:r>
        <w:t xml:space="preserve"> median = 2</w:t>
      </w:r>
      <w:r>
        <w:tab/>
      </w:r>
      <w:r w:rsidRPr="00DE6E72">
        <w:rPr>
          <w:rStyle w:val="Cquestionpartlabelbold"/>
        </w:rPr>
        <w:t>(ii)</w:t>
      </w:r>
      <w:r>
        <w:t xml:space="preserve"> range = 6 </w:t>
      </w:r>
      <w:r w:rsidRPr="007869F3">
        <w:sym w:font="Symbol" w:char="F02D"/>
      </w:r>
      <w:r>
        <w:t xml:space="preserve"> 0 = 6</w:t>
      </w:r>
      <w:r>
        <w:tab/>
      </w:r>
      <w:r w:rsidRPr="00DE6E72">
        <w:rPr>
          <w:rStyle w:val="Cquestionpartlabelbold"/>
        </w:rPr>
        <w:t>(iii)</w:t>
      </w:r>
      <w:r>
        <w:t xml:space="preserve"> IQR = 4 </w:t>
      </w:r>
      <w:r w:rsidRPr="007869F3">
        <w:sym w:font="Symbol" w:char="F02D"/>
      </w:r>
      <w:r>
        <w:t xml:space="preserve"> 0.5 = 3.5</w:t>
      </w:r>
    </w:p>
    <w:p w14:paraId="17DF86B8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Set A values are higher on average.</w:t>
      </w:r>
      <w:r w:rsidRPr="00057809">
        <w:t xml:space="preserve"> Set B </w:t>
      </w:r>
      <w:r>
        <w:t xml:space="preserve">data </w:t>
      </w:r>
      <w:r w:rsidRPr="00057809">
        <w:t xml:space="preserve">is more spread out than Set A. The </w:t>
      </w:r>
      <w:r>
        <w:t>highest value is in</w:t>
      </w:r>
      <w:r w:rsidRPr="00057809">
        <w:t xml:space="preserve"> Set A </w:t>
      </w:r>
      <w:r>
        <w:t>and the lowest value is in</w:t>
      </w:r>
      <w:r w:rsidRPr="00057809">
        <w:t xml:space="preserve"> Set B.</w:t>
      </w:r>
    </w:p>
    <w:p w14:paraId="753FFC69" w14:textId="77777777" w:rsidR="00A62A90" w:rsidRDefault="00A62A90" w:rsidP="00A62A90">
      <w:pPr>
        <w:pStyle w:val="Pquestionheadingsx"/>
      </w:pPr>
      <w:r>
        <w:t>Question 15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[2.2]</w:t>
      </w:r>
    </w:p>
    <w:p w14:paraId="32C3317F" w14:textId="48F9874A" w:rsidR="00A62A90" w:rsidRDefault="00FC4111" w:rsidP="00A62A90">
      <w:pPr>
        <w:pStyle w:val="Pquestiontextmainstem"/>
      </w:pPr>
      <w:r>
        <w:t>Place the data in order:</w:t>
      </w:r>
      <w:r>
        <w:br/>
      </w:r>
      <w:r w:rsidR="00A62A90">
        <w:t>2.9</w:t>
      </w:r>
      <w:r w:rsidR="00A62A90">
        <w:tab/>
        <w:t>11.6</w:t>
      </w:r>
      <w:r w:rsidR="00A62A90">
        <w:tab/>
        <w:t>12.5</w:t>
      </w:r>
      <w:r w:rsidR="00A62A90">
        <w:tab/>
        <w:t>12.8</w:t>
      </w:r>
      <w:r w:rsidR="00A62A90">
        <w:tab/>
        <w:t>13.7</w:t>
      </w:r>
      <w:r w:rsidR="00A62A90">
        <w:tab/>
        <w:t>14.1</w:t>
      </w:r>
      <w:r w:rsidR="00A62A90">
        <w:tab/>
        <w:t>15.2</w:t>
      </w:r>
      <w:r w:rsidR="00A62A90">
        <w:tab/>
        <w:t>25.2</w:t>
      </w:r>
    </w:p>
    <w:p w14:paraId="054E979A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 w:rsidRPr="00397EC3">
        <w:t xml:space="preserve"> =</w:t>
      </w:r>
      <w:r>
        <w:t xml:space="preserve"> </w:t>
      </w:r>
      <w:r w:rsidRPr="006548E3">
        <w:rPr>
          <w:position w:val="-22"/>
        </w:rPr>
        <w:object w:dxaOrig="1860" w:dyaOrig="580" w14:anchorId="2F182B68">
          <v:shape id="_x0000_i1028" type="#_x0000_t75" style="width:93.25pt;height:28.35pt" o:ole="">
            <v:imagedata r:id="rId18" o:title=""/>
          </v:shape>
          <o:OLEObject Type="Embed" ProgID="Equation.3" ShapeID="_x0000_i1028" DrawAspect="Content" ObjectID="_1538842711" r:id="rId19"/>
        </w:object>
      </w:r>
    </w:p>
    <w:p w14:paraId="331AA6D8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 w:rsidRPr="00397EC3">
        <w:t xml:space="preserve"> =</w:t>
      </w:r>
      <w:r>
        <w:t xml:space="preserve"> </w:t>
      </w:r>
      <w:r w:rsidRPr="009C46E2">
        <w:rPr>
          <w:position w:val="-22"/>
        </w:rPr>
        <w:object w:dxaOrig="1080" w:dyaOrig="580" w14:anchorId="4D45FE23">
          <v:shape id="_x0000_i1029" type="#_x0000_t75" style="width:54.3pt;height:28.35pt" o:ole="">
            <v:imagedata r:id="rId20" o:title=""/>
          </v:shape>
          <o:OLEObject Type="Embed" ProgID="Equation.3" ShapeID="_x0000_i1029" DrawAspect="Content" ObjectID="_1538842712" r:id="rId21"/>
        </w:object>
      </w:r>
      <w:r>
        <w:t xml:space="preserve"> = 14.65</w:t>
      </w:r>
    </w:p>
    <w:p w14:paraId="207F7347" w14:textId="77777777" w:rsidR="00A62A90" w:rsidRDefault="00A62A90" w:rsidP="00A62A90">
      <w:pPr>
        <w:pStyle w:val="Pquestiontextmainstem"/>
      </w:pPr>
      <w:r>
        <w:t xml:space="preserve">IQR = 14.65 </w:t>
      </w:r>
      <w:r w:rsidRPr="00A2747A">
        <w:sym w:font="Symbol" w:char="F02D"/>
      </w:r>
      <w:r>
        <w:t xml:space="preserve"> 12.05 = 2.6</w:t>
      </w:r>
    </w:p>
    <w:p w14:paraId="54763738" w14:textId="77777777" w:rsidR="00A62A90" w:rsidRDefault="00A62A90" w:rsidP="00A62A90">
      <w:pPr>
        <w:pStyle w:val="Pquestiontextmainstem"/>
      </w:pPr>
      <w:r>
        <w:t xml:space="preserve">1.5 </w:t>
      </w:r>
      <w:r>
        <w:sym w:font="Symbol" w:char="F0B4"/>
      </w:r>
      <w:r>
        <w:t xml:space="preserve"> IQR = 3.9</w:t>
      </w:r>
    </w:p>
    <w:p w14:paraId="563143AC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L</w:t>
      </w:r>
      <w:r>
        <w:t xml:space="preserve"> </w:t>
      </w:r>
      <w:r w:rsidRPr="00A2747A">
        <w:sym w:font="Symbol" w:char="F02D"/>
      </w:r>
      <w:r>
        <w:t xml:space="preserve"> 1.5 </w:t>
      </w:r>
      <w:r>
        <w:sym w:font="Symbol" w:char="F0B4"/>
      </w:r>
      <w:r>
        <w:t xml:space="preserve"> IQR = 12.05 </w:t>
      </w:r>
      <w:r w:rsidRPr="00A2747A">
        <w:sym w:font="Symbol" w:char="F02D"/>
      </w:r>
      <w:r>
        <w:t xml:space="preserve"> 3.9 = 8.15</w:t>
      </w:r>
    </w:p>
    <w:p w14:paraId="3AFDFFA4" w14:textId="77777777" w:rsidR="00A62A90" w:rsidRDefault="00A62A90" w:rsidP="00A62A90">
      <w:pPr>
        <w:pStyle w:val="Pquestiontextmainstem"/>
      </w:pPr>
      <w:r w:rsidRPr="00CB7AC5">
        <w:rPr>
          <w:rStyle w:val="Cmathsexpressions"/>
          <w:rFonts w:eastAsiaTheme="majorEastAsia"/>
        </w:rPr>
        <w:t>Q</w:t>
      </w:r>
      <w:r w:rsidRPr="00E45FE3">
        <w:rPr>
          <w:rStyle w:val="CSubscript"/>
        </w:rPr>
        <w:t>U</w:t>
      </w:r>
      <w:r>
        <w:t xml:space="preserve"> + 1.5 </w:t>
      </w:r>
      <w:r>
        <w:sym w:font="Symbol" w:char="F0B4"/>
      </w:r>
      <w:r>
        <w:t xml:space="preserve"> IQR = 14.65 + 3.9 = 18.55</w:t>
      </w:r>
    </w:p>
    <w:p w14:paraId="3D450E78" w14:textId="77777777" w:rsidR="00A62A90" w:rsidRDefault="00A62A90" w:rsidP="00A62A90">
      <w:pPr>
        <w:pStyle w:val="Pquestiontextmainstem"/>
      </w:pPr>
      <w:r>
        <w:t>So, 2.9 and 25.2 would be considered outliers.</w:t>
      </w:r>
    </w:p>
    <w:p w14:paraId="1D48EDE8" w14:textId="77777777" w:rsidR="00A62A90" w:rsidRDefault="00A62A90" w:rsidP="00D5154B">
      <w:pPr>
        <w:pStyle w:val="Pquestionheadingsx"/>
      </w:pPr>
      <w:r>
        <w:lastRenderedPageBreak/>
        <w:t>Question 16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[2.4]</w:t>
      </w:r>
    </w:p>
    <w:p w14:paraId="0DDBE376" w14:textId="52D44F14" w:rsidR="00A62A90" w:rsidRPr="00241AA0" w:rsidRDefault="00830A49" w:rsidP="00D5154B">
      <w:pPr>
        <w:pStyle w:val="Pquestiontextmainstem"/>
        <w:keepNext/>
      </w:pPr>
      <w:r>
        <w:rPr>
          <w:noProof/>
        </w:rPr>
        <w:drawing>
          <wp:inline distT="0" distB="0" distL="0" distR="0" wp14:anchorId="3154C82D" wp14:editId="09386055">
            <wp:extent cx="179832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ATS_02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07F" w14:textId="77777777" w:rsidR="00A62A90" w:rsidRDefault="00A62A90" w:rsidP="00A62A90">
      <w:pPr>
        <w:pStyle w:val="Pquestiontextmainstem"/>
      </w:pPr>
      <w:r w:rsidRPr="00241AA0">
        <w:t xml:space="preserve">There is no linear relationship </w:t>
      </w:r>
      <w:r>
        <w:t xml:space="preserve">evident </w:t>
      </w:r>
      <w:r w:rsidRPr="00241AA0">
        <w:t xml:space="preserve">between </w:t>
      </w:r>
      <w:r w:rsidRPr="00CB7AC5">
        <w:rPr>
          <w:rStyle w:val="Cmathsexpressions"/>
          <w:rFonts w:eastAsiaTheme="majorEastAsia"/>
        </w:rPr>
        <w:t>x</w:t>
      </w:r>
      <w:r w:rsidRPr="00241AA0">
        <w:t xml:space="preserve"> and </w:t>
      </w:r>
      <w:r w:rsidRPr="00CB7AC5">
        <w:rPr>
          <w:rStyle w:val="Cmathsexpressions"/>
          <w:rFonts w:eastAsiaTheme="majorEastAsia"/>
        </w:rPr>
        <w:t>y</w:t>
      </w:r>
      <w:r w:rsidRPr="00241AA0">
        <w:t>.</w:t>
      </w:r>
    </w:p>
    <w:p w14:paraId="10640EAF" w14:textId="77777777" w:rsidR="00A62A90" w:rsidRDefault="00A62A90" w:rsidP="00A62A90">
      <w:pPr>
        <w:pStyle w:val="Pquestionheadingsx"/>
      </w:pPr>
      <w:r>
        <w:t>Question 17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[2.5]</w:t>
      </w:r>
    </w:p>
    <w:p w14:paraId="6993FB2E" w14:textId="77777777" w:rsidR="00A62A90" w:rsidRPr="00A01952" w:rsidRDefault="00A62A90" w:rsidP="00A62A90">
      <w:pPr>
        <w:pStyle w:val="Pquestiontextpartsa"/>
        <w:rPr>
          <w:rStyle w:val="Cquestionpartlabelbold"/>
        </w:rPr>
      </w:pPr>
      <w:r w:rsidRPr="00A01952">
        <w:rPr>
          <w:rStyle w:val="Cquestionpartlabelbold"/>
        </w:rPr>
        <w:t>(a)</w:t>
      </w:r>
      <w:r w:rsidRPr="00A01952">
        <w:rPr>
          <w:rStyle w:val="Cquestionpartlabelbold"/>
        </w:rPr>
        <w:tab/>
      </w:r>
    </w:p>
    <w:p w14:paraId="6D1808F9" w14:textId="009B2DC3" w:rsidR="00A62A90" w:rsidRPr="00E135ED" w:rsidRDefault="00830A49" w:rsidP="00A62A90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F9553EE" wp14:editId="5C3751E7">
            <wp:extent cx="1801368" cy="167944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ATS_03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6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B191" w14:textId="63207F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A</w:t>
      </w:r>
      <w:r w:rsidRPr="00832E19">
        <w:t>t 1</w:t>
      </w:r>
      <w:r>
        <w:t xml:space="preserve"> </w:t>
      </w:r>
      <w:r w:rsidRPr="00832E19">
        <w:t xml:space="preserve">pm </w:t>
      </w:r>
      <w:r>
        <w:t>t</w:t>
      </w:r>
      <w:r w:rsidRPr="00832E19">
        <w:t>he price started at $1 then rose significantly through to 3</w:t>
      </w:r>
      <w:r>
        <w:t xml:space="preserve"> </w:t>
      </w:r>
      <w:r w:rsidRPr="00832E19">
        <w:t>p</w:t>
      </w:r>
      <w:r w:rsidR="002D102B">
        <w:t>m,</w:t>
      </w:r>
      <w:r w:rsidRPr="00832E19">
        <w:t xml:space="preserve"> whe</w:t>
      </w:r>
      <w:r w:rsidR="002D102B">
        <w:t>n</w:t>
      </w:r>
      <w:r w:rsidRPr="00832E19">
        <w:t xml:space="preserve"> the price </w:t>
      </w:r>
      <w:r>
        <w:t xml:space="preserve">had </w:t>
      </w:r>
      <w:r w:rsidR="002D102B">
        <w:t>increased by a factor of 2.5. T</w:t>
      </w:r>
      <w:r w:rsidRPr="00832E19">
        <w:t>hen the price decreased</w:t>
      </w:r>
      <w:r>
        <w:t xml:space="preserve"> over the next 3 hours, rapidly at first,</w:t>
      </w:r>
      <w:r w:rsidRPr="00832E19">
        <w:t xml:space="preserve"> to </w:t>
      </w:r>
      <w:r>
        <w:t xml:space="preserve">slightly below </w:t>
      </w:r>
      <w:r w:rsidRPr="00832E19">
        <w:t>its initial level</w:t>
      </w:r>
      <w:r>
        <w:t>.</w:t>
      </w:r>
    </w:p>
    <w:p w14:paraId="7B84E2DC" w14:textId="5A88DBE7" w:rsidR="00A62A90" w:rsidRDefault="00A62A90" w:rsidP="00A62A90">
      <w:pPr>
        <w:pStyle w:val="Pquestionheadingsx"/>
      </w:pPr>
      <w:r>
        <w:t>Question 18</w:t>
      </w:r>
      <w:r>
        <w:tab/>
      </w:r>
      <w:r w:rsidR="0010258B">
        <w:rPr>
          <w:rStyle w:val="Cmarkslabel"/>
        </w:rPr>
        <w:t>9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[2.2]</w:t>
      </w:r>
    </w:p>
    <w:p w14:paraId="3400144C" w14:textId="77777777" w:rsidR="00A62A90" w:rsidRPr="000900C1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Mean = </w:t>
      </w:r>
      <w:r w:rsidRPr="00EC3277">
        <w:rPr>
          <w:position w:val="-24"/>
        </w:rPr>
        <w:object w:dxaOrig="2000" w:dyaOrig="640" w14:anchorId="113357E3">
          <v:shape id="_x0000_i1030" type="#_x0000_t75" style="width:100.35pt;height:33.05pt" o:ole="">
            <v:imagedata r:id="rId26" o:title=""/>
          </v:shape>
          <o:OLEObject Type="Embed" ProgID="Equation.DSMT4" ShapeID="_x0000_i1030" DrawAspect="Content" ObjectID="_1538842713" r:id="rId27"/>
        </w:object>
      </w:r>
      <w:r>
        <w:t xml:space="preserve"> ≈ 1939</w:t>
      </w:r>
      <w:r>
        <w:br/>
        <w:t>Data in order:</w:t>
      </w:r>
      <w:r>
        <w:br/>
        <w:t>1866</w:t>
      </w:r>
      <w:r>
        <w:tab/>
        <w:t>1866</w:t>
      </w:r>
      <w:r>
        <w:tab/>
        <w:t>1866</w:t>
      </w:r>
      <w:r>
        <w:tab/>
        <w:t>1908</w:t>
      </w:r>
      <w:r>
        <w:tab/>
        <w:t>1931</w:t>
      </w:r>
      <w:r>
        <w:tab/>
        <w:t>1934</w:t>
      </w:r>
      <w:r>
        <w:tab/>
        <w:t>1934</w:t>
      </w:r>
      <w:r>
        <w:tab/>
        <w:t>1938</w:t>
      </w:r>
      <w:r>
        <w:tab/>
        <w:t>1942</w:t>
      </w:r>
      <w:r>
        <w:tab/>
        <w:t>1944</w:t>
      </w:r>
      <w:r>
        <w:tab/>
        <w:t>1944</w:t>
      </w:r>
      <w:r>
        <w:tab/>
        <w:t>1945</w:t>
      </w:r>
      <w:r>
        <w:tab/>
        <w:t>1945</w:t>
      </w:r>
      <w:r>
        <w:br/>
        <w:t>1947</w:t>
      </w:r>
      <w:r>
        <w:tab/>
        <w:t>1950</w:t>
      </w:r>
      <w:r>
        <w:tab/>
        <w:t>1953</w:t>
      </w:r>
      <w:r>
        <w:tab/>
        <w:t>1954</w:t>
      </w:r>
      <w:r>
        <w:tab/>
        <w:t>1954</w:t>
      </w:r>
      <w:r>
        <w:tab/>
        <w:t>1955</w:t>
      </w:r>
      <w:r>
        <w:tab/>
        <w:t>1955</w:t>
      </w:r>
      <w:r>
        <w:tab/>
        <w:t>1956</w:t>
      </w:r>
      <w:r>
        <w:tab/>
        <w:t>1961</w:t>
      </w:r>
      <w:r>
        <w:tab/>
        <w:t>1963</w:t>
      </w:r>
      <w:r>
        <w:tab/>
        <w:t>1963</w:t>
      </w:r>
      <w:r>
        <w:tab/>
        <w:t>1968</w:t>
      </w:r>
      <w:r>
        <w:tab/>
        <w:t>1974</w:t>
      </w:r>
      <w:r>
        <w:br/>
      </w:r>
      <w:r w:rsidRPr="000900C1">
        <w:t>Median = 19</w:t>
      </w:r>
      <w:r>
        <w:t>46</w:t>
      </w:r>
    </w:p>
    <w:p w14:paraId="0217838D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Q</w:t>
      </w:r>
      <w:r w:rsidRPr="00A202C4">
        <w:rPr>
          <w:rStyle w:val="CSubscript"/>
        </w:rPr>
        <w:t>L</w:t>
      </w:r>
      <w:r>
        <w:t xml:space="preserve"> = 1938</w:t>
      </w:r>
      <w:r>
        <w:br/>
        <w:t>Q</w:t>
      </w:r>
      <w:r w:rsidRPr="00A202C4">
        <w:rPr>
          <w:rStyle w:val="CSubscript"/>
        </w:rPr>
        <w:t>U</w:t>
      </w:r>
      <w:r>
        <w:t xml:space="preserve"> = 1956</w:t>
      </w:r>
      <w:r>
        <w:br/>
        <w:t xml:space="preserve">So the </w:t>
      </w:r>
      <w:r w:rsidRPr="00A93891">
        <w:t>middle 50% of deaths occur</w:t>
      </w:r>
      <w:r>
        <w:t>red between 1938 and 1956.</w:t>
      </w:r>
    </w:p>
    <w:p w14:paraId="5B1E66D4" w14:textId="77777777" w:rsidR="00A62A90" w:rsidRPr="00DF23AB" w:rsidRDefault="00A62A90" w:rsidP="00A62A90">
      <w:pPr>
        <w:pStyle w:val="Pquestiontextpartsa"/>
      </w:pPr>
      <w:r w:rsidRPr="00DE6E72">
        <w:rPr>
          <w:rStyle w:val="Cquestionpartlabelbold"/>
        </w:rPr>
        <w:t>(c)</w:t>
      </w:r>
      <w:r>
        <w:tab/>
        <w:t xml:space="preserve">IQR = 1956 </w:t>
      </w:r>
      <w:r w:rsidRPr="006F17B6">
        <w:sym w:font="Symbol" w:char="F02D"/>
      </w:r>
      <w:r>
        <w:t xml:space="preserve"> 1938 = 18</w:t>
      </w:r>
      <w:r>
        <w:br/>
        <w:t>Q</w:t>
      </w:r>
      <w:r w:rsidRPr="00A202C4">
        <w:rPr>
          <w:rStyle w:val="CSubscript"/>
        </w:rPr>
        <w:t>L</w:t>
      </w:r>
      <w:r>
        <w:t xml:space="preserve"> </w:t>
      </w:r>
      <w:r w:rsidRPr="006F17B6">
        <w:sym w:font="Symbol" w:char="F02D"/>
      </w:r>
      <w:r>
        <w:t xml:space="preserve"> 1.5 </w:t>
      </w:r>
      <w:r>
        <w:sym w:font="Symbol" w:char="F0B4"/>
      </w:r>
      <w:r>
        <w:t xml:space="preserve"> IQR = 1938 </w:t>
      </w:r>
      <w:r w:rsidRPr="006F17B6">
        <w:sym w:font="Symbol" w:char="F02D"/>
      </w:r>
      <w:r>
        <w:t xml:space="preserve"> 1.5 </w:t>
      </w:r>
      <w:r>
        <w:sym w:font="Symbol" w:char="F0B4"/>
      </w:r>
      <w:r>
        <w:t xml:space="preserve"> 18 = 1911</w:t>
      </w:r>
      <w:r>
        <w:br/>
        <w:t>Q</w:t>
      </w:r>
      <w:r w:rsidRPr="00A202C4">
        <w:rPr>
          <w:rStyle w:val="CSubscript"/>
        </w:rPr>
        <w:t>U</w:t>
      </w:r>
      <w:r>
        <w:t xml:space="preserve"> + 1.5 </w:t>
      </w:r>
      <w:r>
        <w:sym w:font="Symbol" w:char="F0B4"/>
      </w:r>
      <w:r>
        <w:t xml:space="preserve"> IQR = 1956 + 1.5 </w:t>
      </w:r>
      <w:r>
        <w:sym w:font="Symbol" w:char="F0B4"/>
      </w:r>
      <w:r>
        <w:t xml:space="preserve"> 18 = 1983</w:t>
      </w:r>
      <w:r>
        <w:br/>
        <w:t>So, the three 1866 values and 1908 are outliers.</w:t>
      </w:r>
    </w:p>
    <w:p w14:paraId="385BAC1C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(d)</w:t>
      </w:r>
      <w:r>
        <w:tab/>
        <w:t>Replacing all outlier values with 1931:</w:t>
      </w:r>
      <w:r>
        <w:br/>
        <w:t>Mean ≈ 1947</w:t>
      </w:r>
      <w:r>
        <w:br/>
        <w:t>M</w:t>
      </w:r>
      <w:r w:rsidRPr="000900C1">
        <w:t>edian = 19</w:t>
      </w:r>
      <w:r>
        <w:t>46</w:t>
      </w:r>
      <w:r>
        <w:br/>
        <w:t>The mean value increased by 8 years. The median is unchanged.</w:t>
      </w:r>
    </w:p>
    <w:p w14:paraId="2FE67787" w14:textId="77777777" w:rsidR="00A62A90" w:rsidRDefault="00A62A90" w:rsidP="00A62A90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 xml:space="preserve">4 </w:t>
      </w:r>
      <w:r w:rsidRPr="001B433F">
        <w:rPr>
          <w:rStyle w:val="Cmarkslabel"/>
        </w:rPr>
        <w:t>marks</w:t>
      </w:r>
      <w:r>
        <w:tab/>
        <w:t>[2.3]</w:t>
      </w:r>
    </w:p>
    <w:p w14:paraId="37844937" w14:textId="77777777" w:rsidR="00A62A90" w:rsidRDefault="00A62A90" w:rsidP="00A62A90">
      <w:pPr>
        <w:pStyle w:val="Pquestiontextmainstem"/>
      </w:pPr>
      <w:r>
        <w:rPr>
          <w:noProof/>
        </w:rPr>
        <w:drawing>
          <wp:inline distT="0" distB="0" distL="0" distR="0" wp14:anchorId="0933E8CA" wp14:editId="27763506">
            <wp:extent cx="2921000" cy="2197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8E48" w14:textId="77777777" w:rsidR="00A62A90" w:rsidRDefault="00A62A90" w:rsidP="00A62A90">
      <w:pPr>
        <w:pStyle w:val="Pquestionheadingsx"/>
      </w:pPr>
      <w:r>
        <w:t>Question 20</w:t>
      </w:r>
      <w:r>
        <w:tab/>
      </w:r>
      <w:r>
        <w:rPr>
          <w:rStyle w:val="Cmarkslabel"/>
        </w:rPr>
        <w:t xml:space="preserve">5 </w:t>
      </w:r>
      <w:r w:rsidRPr="001B433F">
        <w:rPr>
          <w:rStyle w:val="Cmarkslabel"/>
        </w:rPr>
        <w:t>marks</w:t>
      </w:r>
      <w:r>
        <w:tab/>
        <w:t>[2.7]</w:t>
      </w:r>
    </w:p>
    <w:p w14:paraId="48D44F0D" w14:textId="77777777" w:rsidR="00A62A90" w:rsidRPr="0006517E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Look at only the median price information. </w:t>
      </w:r>
      <w:r w:rsidRPr="0006517E">
        <w:t>The median house price in Edgerton is approximately $460 000.</w:t>
      </w:r>
    </w:p>
    <w:p w14:paraId="13E978F9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The first section of the graph shows the average interest rates from 2012 to 2016. The second section of the graph is a prediction, based on the current economic status of the country.</w:t>
      </w:r>
    </w:p>
    <w:p w14:paraId="7ED2945D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(c)</w:t>
      </w:r>
      <w:r>
        <w:tab/>
        <w:t>The percentage of first homebuyers increased sharply in 2008, which may indicate the presence of financial incentive.</w:t>
      </w:r>
    </w:p>
    <w:p w14:paraId="6F929E8E" w14:textId="77777777" w:rsidR="00A62A90" w:rsidRDefault="00A62A90" w:rsidP="00A62A90">
      <w:pPr>
        <w:pStyle w:val="Pquestiontextpartsa"/>
      </w:pPr>
      <w:r>
        <w:t>(d)</w:t>
      </w:r>
      <w:r>
        <w:tab/>
        <w:t>The graph ‘Home ownership: Edgerton’ shows actual data from the previous years, whereas the graph titled ‘Australian interest rates’ is forecasting interest rates.</w:t>
      </w:r>
    </w:p>
    <w:p w14:paraId="66D9A7A4" w14:textId="77777777" w:rsidR="00A62A90" w:rsidRPr="00DE6E72" w:rsidRDefault="00A62A90" w:rsidP="00A62A90">
      <w:pPr>
        <w:pStyle w:val="Pquestiontextpartsa"/>
        <w:rPr>
          <w:rStyle w:val="Cquestionpartlabelbold"/>
        </w:rPr>
      </w:pPr>
      <w:r w:rsidRPr="00DE6E72">
        <w:rPr>
          <w:rStyle w:val="Cquestionpartlabelbold"/>
        </w:rPr>
        <w:t>(e)</w:t>
      </w:r>
      <w:r w:rsidRPr="00DE6E72">
        <w:rPr>
          <w:rStyle w:val="Cquestionpartlabelbold"/>
        </w:rPr>
        <w:tab/>
      </w:r>
      <w:r>
        <w:t>The interest rate is projected to decrease again, before increasing and remaining steady at approximately 3%. Lower interest rates means homebuyers, who take out a mortgage, pay less interest to a bank or other financial institute for borrowing money.</w:t>
      </w:r>
    </w:p>
    <w:p w14:paraId="47013ABC" w14:textId="117FBE53" w:rsidR="00A62A90" w:rsidRPr="00F16CD2" w:rsidRDefault="0010258B" w:rsidP="00830A49">
      <w:pPr>
        <w:pStyle w:val="Psectionresults"/>
        <w:spacing w:before="240" w:after="120"/>
      </w:pPr>
      <w:r>
        <w:t>Short answer total marks:  5</w:t>
      </w:r>
      <w:r w:rsidR="001F7E30">
        <w:t>0</w:t>
      </w:r>
    </w:p>
    <w:p w14:paraId="15371751" w14:textId="77777777" w:rsidR="00A62A90" w:rsidRDefault="00A62A90" w:rsidP="00830A49">
      <w:pPr>
        <w:pStyle w:val="Psectionheading"/>
        <w:pageBreakBefore w:val="0"/>
        <w:spacing w:after="120"/>
      </w:pPr>
      <w:r w:rsidRPr="00F16CD2">
        <w:t>Extended answer section</w:t>
      </w:r>
    </w:p>
    <w:p w14:paraId="7D8629CE" w14:textId="77777777" w:rsidR="00A62A90" w:rsidRDefault="00A62A90" w:rsidP="00830A49">
      <w:pPr>
        <w:pStyle w:val="Pquestionheadingsx"/>
        <w:spacing w:before="240"/>
      </w:pPr>
      <w:r>
        <w:t>Question 21</w:t>
      </w:r>
      <w:r>
        <w:tab/>
      </w:r>
      <w:r>
        <w:rPr>
          <w:rStyle w:val="Cmarkslabel"/>
        </w:rPr>
        <w:t xml:space="preserve">10 </w:t>
      </w:r>
      <w:r w:rsidRPr="001B433F">
        <w:rPr>
          <w:rStyle w:val="Cmarkslabel"/>
        </w:rPr>
        <w:t>marks</w:t>
      </w:r>
      <w:r>
        <w:tab/>
        <w:t>[2.1]</w:t>
      </w:r>
    </w:p>
    <w:p w14:paraId="1EFECA8F" w14:textId="77777777" w:rsidR="00A62A90" w:rsidRPr="00DE6E72" w:rsidRDefault="00A62A90" w:rsidP="00A62A90">
      <w:pPr>
        <w:tabs>
          <w:tab w:val="left" w:pos="993"/>
          <w:tab w:val="left" w:pos="1985"/>
          <w:tab w:val="left" w:pos="2977"/>
          <w:tab w:val="left" w:pos="4253"/>
        </w:tabs>
        <w:rPr>
          <w:rStyle w:val="Cquestionpartlabelbol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A62A90" w:rsidRPr="007B4A6C" w14:paraId="1E451525" w14:textId="77777777" w:rsidTr="00FE3E90">
        <w:trPr>
          <w:trHeight w:val="284"/>
        </w:trPr>
        <w:tc>
          <w:tcPr>
            <w:tcW w:w="1701" w:type="dxa"/>
            <w:shd w:val="clear" w:color="auto" w:fill="auto"/>
            <w:vAlign w:val="center"/>
          </w:tcPr>
          <w:p w14:paraId="2FAD9A34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Weight (kg)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0196F5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  <w:tc>
          <w:tcPr>
            <w:tcW w:w="1701" w:type="dxa"/>
          </w:tcPr>
          <w:p w14:paraId="0208F539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Data</w:t>
            </w:r>
          </w:p>
          <w:p w14:paraId="2CB4325F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value</w:t>
            </w:r>
          </w:p>
        </w:tc>
        <w:tc>
          <w:tcPr>
            <w:tcW w:w="1701" w:type="dxa"/>
          </w:tcPr>
          <w:p w14:paraId="17FD35DE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Cumulative</w:t>
            </w:r>
          </w:p>
          <w:p w14:paraId="68083779" w14:textId="77777777" w:rsidR="00A62A90" w:rsidRPr="00A01952" w:rsidRDefault="00A62A90" w:rsidP="00FE3E90">
            <w:pPr>
              <w:pStyle w:val="Ptabletext"/>
              <w:rPr>
                <w:rStyle w:val="Cquestionpartlabelbold"/>
              </w:rPr>
            </w:pPr>
            <w:r w:rsidRPr="00A01952">
              <w:rPr>
                <w:rStyle w:val="Cquestionpartlabelbold"/>
              </w:rPr>
              <w:t>frequency</w:t>
            </w:r>
          </w:p>
        </w:tc>
      </w:tr>
      <w:tr w:rsidR="00A62A90" w:rsidRPr="007B4A6C" w14:paraId="1CE218FA" w14:textId="77777777" w:rsidTr="00FE3E90">
        <w:trPr>
          <w:trHeight w:val="284"/>
        </w:trPr>
        <w:tc>
          <w:tcPr>
            <w:tcW w:w="1701" w:type="dxa"/>
            <w:tcBorders>
              <w:bottom w:val="single" w:sz="4" w:space="0" w:color="auto"/>
            </w:tcBorders>
          </w:tcPr>
          <w:p w14:paraId="5B48ED67" w14:textId="77777777" w:rsidR="00A62A90" w:rsidRPr="007B4A6C" w:rsidRDefault="00A62A90" w:rsidP="00FE3E90">
            <w:pPr>
              <w:pStyle w:val="Ptabletext"/>
            </w:pPr>
            <w:r>
              <w:t>&lt;64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C874C4" w14:textId="77777777" w:rsidR="00A62A90" w:rsidRPr="007B4A6C" w:rsidRDefault="00A62A90" w:rsidP="00FE3E90">
            <w:pPr>
              <w:pStyle w:val="Ptabletext"/>
            </w:pPr>
            <w: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344FB6" w14:textId="77777777" w:rsidR="00A62A90" w:rsidRPr="007B4A6C" w:rsidRDefault="00A62A90" w:rsidP="00FE3E90">
            <w:pPr>
              <w:pStyle w:val="Ptabletext"/>
            </w:pPr>
            <w:r>
              <w:t>64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E297AF" w14:textId="77777777" w:rsidR="00A62A90" w:rsidRPr="007B4A6C" w:rsidRDefault="00A62A90" w:rsidP="00FE3E90">
            <w:pPr>
              <w:pStyle w:val="Ptabletext"/>
            </w:pPr>
            <w:r>
              <w:t>0</w:t>
            </w:r>
          </w:p>
        </w:tc>
      </w:tr>
      <w:tr w:rsidR="00A62A90" w:rsidRPr="007B4A6C" w14:paraId="1DD13616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8E4EF2F" w14:textId="77777777" w:rsidR="00A62A90" w:rsidRDefault="00A62A90" w:rsidP="00FE3E90">
            <w:pPr>
              <w:pStyle w:val="Ptabletext"/>
            </w:pPr>
            <w:r>
              <w:t>64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B8B909" w14:textId="77777777" w:rsidR="00A62A90" w:rsidRPr="007B4A6C" w:rsidRDefault="00A62A90" w:rsidP="00FE3E90">
            <w:pPr>
              <w:pStyle w:val="Ptabletext"/>
            </w:pPr>
            <w:r w:rsidRPr="007B4A6C"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9F7BBD" w14:textId="77777777" w:rsidR="00A62A90" w:rsidRDefault="00A62A90" w:rsidP="00FE3E90">
            <w:pPr>
              <w:pStyle w:val="Ptabletext"/>
            </w:pPr>
            <w:r>
              <w:t>66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5AEA09" w14:textId="77777777" w:rsidR="00A62A90" w:rsidRDefault="00A62A90" w:rsidP="00FE3E90">
            <w:pPr>
              <w:pStyle w:val="Ptabletext"/>
            </w:pPr>
            <w:r>
              <w:t>2</w:t>
            </w:r>
          </w:p>
        </w:tc>
      </w:tr>
      <w:tr w:rsidR="00A62A90" w:rsidRPr="007B4A6C" w14:paraId="59D3C95C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14A329" w14:textId="77777777" w:rsidR="00A62A90" w:rsidRDefault="00A62A90" w:rsidP="00FE3E90">
            <w:pPr>
              <w:pStyle w:val="Ptabletext"/>
            </w:pPr>
            <w:r>
              <w:t>66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8C44C6F" w14:textId="77777777" w:rsidR="00A62A90" w:rsidRPr="007B4A6C" w:rsidRDefault="00A62A90" w:rsidP="00FE3E90">
            <w:pPr>
              <w:pStyle w:val="Ptabletext"/>
            </w:pPr>
            <w:r w:rsidRPr="007B4A6C"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DB537EF" w14:textId="77777777" w:rsidR="00A62A90" w:rsidRDefault="00A62A90" w:rsidP="00FE3E90">
            <w:pPr>
              <w:pStyle w:val="Ptabletext"/>
            </w:pPr>
            <w:r>
              <w:t>68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C2F9E2C" w14:textId="77777777" w:rsidR="00A62A90" w:rsidRDefault="00A62A90" w:rsidP="00FE3E90">
            <w:pPr>
              <w:pStyle w:val="Ptabletext"/>
            </w:pPr>
            <w:r>
              <w:t>6</w:t>
            </w:r>
          </w:p>
        </w:tc>
      </w:tr>
      <w:tr w:rsidR="00A62A90" w:rsidRPr="007B4A6C" w14:paraId="484B4667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E0C449" w14:textId="77777777" w:rsidR="00A62A90" w:rsidRDefault="00A62A90" w:rsidP="00FE3E90">
            <w:pPr>
              <w:pStyle w:val="Ptabletext"/>
            </w:pPr>
            <w:r>
              <w:t>68</w:t>
            </w:r>
            <w:r w:rsidRPr="007B4A6C">
              <w:sym w:font="Symbol" w:char="F02D"/>
            </w:r>
            <w:r>
              <w:t>&lt;70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5D6F3A5" w14:textId="77777777" w:rsidR="00A62A90" w:rsidRPr="007B4A6C" w:rsidRDefault="00A62A90" w:rsidP="00FE3E90">
            <w:pPr>
              <w:pStyle w:val="Ptabletext"/>
            </w:pPr>
            <w:r w:rsidRPr="007B4A6C">
              <w:t>12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24DD396" w14:textId="77777777" w:rsidR="00A62A90" w:rsidRDefault="00A62A90" w:rsidP="00FE3E90">
            <w:pPr>
              <w:pStyle w:val="Ptabletext"/>
            </w:pPr>
            <w:r>
              <w:t>70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BB08BE" w14:textId="77777777" w:rsidR="00A62A90" w:rsidRDefault="00A62A90" w:rsidP="00FE3E90">
            <w:pPr>
              <w:pStyle w:val="Ptabletext"/>
            </w:pPr>
            <w:r>
              <w:t>18</w:t>
            </w:r>
          </w:p>
        </w:tc>
      </w:tr>
      <w:tr w:rsidR="00A62A90" w:rsidRPr="007B4A6C" w14:paraId="36F5FF32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AD8AE0B" w14:textId="77777777" w:rsidR="00A62A90" w:rsidRDefault="00A62A90" w:rsidP="00FE3E90">
            <w:pPr>
              <w:pStyle w:val="Ptabletext"/>
            </w:pPr>
            <w:r>
              <w:t>70</w:t>
            </w:r>
            <w:r w:rsidRPr="007B4A6C">
              <w:sym w:font="Symbol" w:char="F02D"/>
            </w:r>
            <w:r>
              <w:t>&lt;72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99A08E" w14:textId="77777777" w:rsidR="00A62A90" w:rsidRPr="007B4A6C" w:rsidRDefault="00A62A90" w:rsidP="00FE3E90">
            <w:pPr>
              <w:pStyle w:val="Ptabletext"/>
            </w:pPr>
            <w:r w:rsidRPr="007B4A6C"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B14924" w14:textId="77777777" w:rsidR="00A62A90" w:rsidRDefault="00A62A90" w:rsidP="00FE3E90">
            <w:pPr>
              <w:pStyle w:val="Ptabletext"/>
            </w:pPr>
            <w:r>
              <w:t>72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94FD6F2" w14:textId="77777777" w:rsidR="00A62A90" w:rsidRDefault="00A62A90" w:rsidP="00FE3E90">
            <w:pPr>
              <w:pStyle w:val="Ptabletext"/>
            </w:pPr>
            <w:r>
              <w:t>33</w:t>
            </w:r>
          </w:p>
        </w:tc>
      </w:tr>
      <w:tr w:rsidR="00A62A90" w:rsidRPr="007B4A6C" w14:paraId="6F7CA14C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4BEF9E" w14:textId="77777777" w:rsidR="00A62A90" w:rsidRDefault="00A62A90" w:rsidP="00FE3E90">
            <w:pPr>
              <w:pStyle w:val="Ptabletext"/>
            </w:pPr>
            <w:r>
              <w:t>72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A343AB0" w14:textId="77777777" w:rsidR="00A62A90" w:rsidRPr="007B4A6C" w:rsidRDefault="00A62A90" w:rsidP="00FE3E90">
            <w:pPr>
              <w:pStyle w:val="Ptabletext"/>
            </w:pPr>
            <w:r w:rsidRPr="007B4A6C">
              <w:t>11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0BC7E47" w14:textId="77777777" w:rsidR="00A62A90" w:rsidRDefault="00A62A90" w:rsidP="00FE3E90">
            <w:pPr>
              <w:pStyle w:val="Ptabletext"/>
            </w:pPr>
            <w:r>
              <w:t>74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454BE0" w14:textId="77777777" w:rsidR="00A62A90" w:rsidRDefault="00A62A90" w:rsidP="00FE3E90">
            <w:pPr>
              <w:pStyle w:val="Ptabletext"/>
            </w:pPr>
            <w:r>
              <w:t>44</w:t>
            </w:r>
          </w:p>
        </w:tc>
      </w:tr>
      <w:tr w:rsidR="00A62A90" w:rsidRPr="007B4A6C" w14:paraId="24EB2443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B44C10B" w14:textId="77777777" w:rsidR="00A62A90" w:rsidRDefault="00A62A90" w:rsidP="00FE3E90">
            <w:pPr>
              <w:pStyle w:val="Ptabletext"/>
            </w:pPr>
            <w:r>
              <w:t>74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7AE9425" w14:textId="77777777" w:rsidR="00A62A90" w:rsidRPr="007B4A6C" w:rsidRDefault="00A62A90" w:rsidP="00FE3E90">
            <w:pPr>
              <w:pStyle w:val="Ptabletext"/>
            </w:pPr>
            <w:r w:rsidRPr="007B4A6C">
              <w:t>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761E6B" w14:textId="77777777" w:rsidR="00A62A90" w:rsidRDefault="00A62A90" w:rsidP="00FE3E90">
            <w:pPr>
              <w:pStyle w:val="Ptabletext"/>
            </w:pPr>
            <w:r>
              <w:t>76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179B395" w14:textId="77777777" w:rsidR="00A62A90" w:rsidRDefault="00A62A90" w:rsidP="00FE3E90">
            <w:pPr>
              <w:pStyle w:val="Ptabletext"/>
            </w:pPr>
            <w:r>
              <w:t>54</w:t>
            </w:r>
          </w:p>
        </w:tc>
      </w:tr>
      <w:tr w:rsidR="00A62A90" w:rsidRPr="007B4A6C" w14:paraId="0A0AAA3F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BDADC9A" w14:textId="77777777" w:rsidR="00A62A90" w:rsidRDefault="00A62A90" w:rsidP="00FE3E90">
            <w:pPr>
              <w:pStyle w:val="Ptabletext"/>
            </w:pPr>
            <w:r>
              <w:t>76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4DFDFA" w14:textId="77777777" w:rsidR="00A62A90" w:rsidRPr="007B4A6C" w:rsidRDefault="00A62A90" w:rsidP="00FE3E90">
            <w:pPr>
              <w:pStyle w:val="Ptabletext"/>
            </w:pPr>
            <w:r w:rsidRPr="007B4A6C">
              <w:t>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9152761" w14:textId="77777777" w:rsidR="00A62A90" w:rsidRDefault="00A62A90" w:rsidP="00FE3E90">
            <w:pPr>
              <w:pStyle w:val="Ptabletext"/>
            </w:pPr>
            <w:r>
              <w:t>78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94799E" w14:textId="77777777" w:rsidR="00A62A90" w:rsidRDefault="00A62A90" w:rsidP="00FE3E90">
            <w:pPr>
              <w:pStyle w:val="Ptabletext"/>
            </w:pPr>
            <w:r>
              <w:t>63</w:t>
            </w:r>
          </w:p>
        </w:tc>
      </w:tr>
      <w:tr w:rsidR="00A62A90" w:rsidRPr="007B4A6C" w14:paraId="76A91566" w14:textId="77777777" w:rsidTr="00FE3E90">
        <w:trPr>
          <w:trHeight w:val="284"/>
        </w:trPr>
        <w:tc>
          <w:tcPr>
            <w:tcW w:w="1701" w:type="dxa"/>
            <w:tcBorders>
              <w:top w:val="single" w:sz="4" w:space="0" w:color="auto"/>
            </w:tcBorders>
          </w:tcPr>
          <w:p w14:paraId="5631F280" w14:textId="77777777" w:rsidR="00A62A90" w:rsidRDefault="00A62A90" w:rsidP="00FE3E90">
            <w:pPr>
              <w:pStyle w:val="Ptabletext"/>
            </w:pPr>
            <w:r>
              <w:t>78</w:t>
            </w:r>
            <w:r w:rsidRPr="007B4A6C">
              <w:sym w:font="Symbol" w:char="F02D"/>
            </w:r>
            <w:r>
              <w:t>&lt;80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530FA81" w14:textId="77777777" w:rsidR="00A62A90" w:rsidRPr="007B4A6C" w:rsidRDefault="00A62A90" w:rsidP="00FE3E90">
            <w:pPr>
              <w:pStyle w:val="Ptabletext"/>
            </w:pPr>
            <w:r w:rsidRPr="007B4A6C">
              <w:t>7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307172E" w14:textId="77777777" w:rsidR="00A62A90" w:rsidRDefault="00A62A90" w:rsidP="00FE3E90">
            <w:pPr>
              <w:pStyle w:val="Ptabletext"/>
            </w:pPr>
            <w:r>
              <w:t>80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2112444" w14:textId="77777777" w:rsidR="00A62A90" w:rsidRDefault="00A62A90" w:rsidP="00FE3E90">
            <w:pPr>
              <w:pStyle w:val="Ptabletext"/>
            </w:pPr>
            <w:r>
              <w:t>70</w:t>
            </w:r>
          </w:p>
        </w:tc>
      </w:tr>
    </w:tbl>
    <w:p w14:paraId="4F50B059" w14:textId="72BA8A79" w:rsidR="00A62A90" w:rsidRPr="00FA24C2" w:rsidRDefault="00A62A90" w:rsidP="0010258B">
      <w:pPr>
        <w:pStyle w:val="Pquestiontextpartsa"/>
        <w:rPr>
          <w:noProof/>
        </w:rPr>
      </w:pPr>
      <w:r w:rsidRPr="00DE6E72">
        <w:rPr>
          <w:rStyle w:val="Cquestionpartlabelbold"/>
        </w:rPr>
        <w:lastRenderedPageBreak/>
        <w:t>(a)</w:t>
      </w:r>
      <w:r w:rsidRPr="00DE6E72">
        <w:rPr>
          <w:rStyle w:val="Cquestionpartlabelbold"/>
        </w:rPr>
        <w:tab/>
      </w:r>
    </w:p>
    <w:p w14:paraId="658A3393" w14:textId="5E826C5C" w:rsidR="00A62A90" w:rsidRDefault="00830A49" w:rsidP="00A62A90">
      <w:r>
        <w:rPr>
          <w:noProof/>
        </w:rPr>
        <w:drawing>
          <wp:inline distT="0" distB="0" distL="0" distR="0" wp14:anchorId="67C445E2" wp14:editId="701D7CEF">
            <wp:extent cx="1320800" cy="201350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ATS_04.jpg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"/>
                    <a:stretch/>
                  </pic:blipFill>
                  <pic:spPr bwMode="auto">
                    <a:xfrm>
                      <a:off x="0" y="0"/>
                      <a:ext cx="1322832" cy="201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9882A" w14:textId="77777777" w:rsidR="00A62A90" w:rsidRPr="00DE6E72" w:rsidRDefault="00A62A90" w:rsidP="00A62A90">
      <w:pPr>
        <w:pStyle w:val="Pquestiontextpartsa"/>
        <w:rPr>
          <w:rStyle w:val="Cquestionpartlabelbold"/>
        </w:rPr>
      </w:pPr>
      <w:r w:rsidRPr="00DE6E72">
        <w:rPr>
          <w:rStyle w:val="Cquestionpartlabelbold"/>
        </w:rPr>
        <w:t>(b)</w:t>
      </w:r>
      <w:r w:rsidRPr="00DE6E72">
        <w:rPr>
          <w:rStyle w:val="Cquestionpartlabelbold"/>
        </w:rPr>
        <w:tab/>
      </w:r>
      <w:r w:rsidRPr="003D2DF4">
        <w:t>As shown on the graph, the</w:t>
      </w:r>
      <w:r w:rsidRPr="00DE6E72">
        <w:rPr>
          <w:rStyle w:val="Cquestionpartlabelbold"/>
        </w:rPr>
        <w:t xml:space="preserve"> </w:t>
      </w:r>
      <w:r>
        <w:t xml:space="preserve">approximate values for the </w:t>
      </w:r>
      <w:r w:rsidRPr="004F461D">
        <w:t>lower quartile</w:t>
      </w:r>
      <w:r>
        <w:t xml:space="preserve"> is 70</w:t>
      </w:r>
      <w:r w:rsidRPr="004F461D">
        <w:t xml:space="preserve">, </w:t>
      </w:r>
      <w:r>
        <w:t xml:space="preserve">the </w:t>
      </w:r>
      <w:r w:rsidRPr="004F461D">
        <w:t xml:space="preserve">median </w:t>
      </w:r>
      <w:r>
        <w:t xml:space="preserve">is 72 </w:t>
      </w:r>
      <w:r w:rsidRPr="004F461D">
        <w:t>and upper quartile</w:t>
      </w:r>
      <w:r>
        <w:t xml:space="preserve"> is 76</w:t>
      </w:r>
      <w:r w:rsidRPr="004F461D">
        <w:t>.</w:t>
      </w:r>
    </w:p>
    <w:p w14:paraId="77196D19" w14:textId="77777777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61"/>
        <w:gridCol w:w="851"/>
        <w:gridCol w:w="851"/>
      </w:tblGrid>
      <w:tr w:rsidR="00A62A90" w14:paraId="7138E403" w14:textId="77777777" w:rsidTr="00D5154B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57B60FB" w14:textId="77777777" w:rsidR="00A62A90" w:rsidRPr="00A202C4" w:rsidRDefault="00A62A90" w:rsidP="00FE3E90">
            <w:pPr>
              <w:pStyle w:val="Ptabletext"/>
            </w:pPr>
            <w:r w:rsidRPr="00A202C4">
              <w:t>Min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444232" w14:textId="77777777" w:rsidR="00A62A90" w:rsidRPr="00A01952" w:rsidRDefault="00A62A90" w:rsidP="00FE3E90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L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AAC36CF" w14:textId="77777777" w:rsidR="00A62A90" w:rsidRPr="00A202C4" w:rsidRDefault="00A62A90" w:rsidP="00FE3E90">
            <w:pPr>
              <w:pStyle w:val="Ptabletext"/>
            </w:pPr>
            <w:r w:rsidRPr="00A202C4">
              <w:t>Median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BF50FB" w14:textId="77777777" w:rsidR="00A62A90" w:rsidRPr="00A01952" w:rsidRDefault="00A62A90" w:rsidP="00FE3E90">
            <w:pPr>
              <w:pStyle w:val="Ptabletext"/>
              <w:rPr>
                <w:b/>
              </w:rPr>
            </w:pPr>
            <w:r w:rsidRPr="00A202C4">
              <w:rPr>
                <w:rStyle w:val="Cmathsexpressions"/>
                <w:rFonts w:eastAsiaTheme="majorEastAsia"/>
              </w:rPr>
              <w:t>Q</w:t>
            </w:r>
            <w:r w:rsidRPr="00A202C4">
              <w:rPr>
                <w:rStyle w:val="CSubscript"/>
              </w:rPr>
              <w:t>U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928659" w14:textId="77777777" w:rsidR="00A62A90" w:rsidRPr="00A202C4" w:rsidRDefault="00A62A90" w:rsidP="00FE3E90">
            <w:pPr>
              <w:pStyle w:val="Ptabletext"/>
            </w:pPr>
            <w:r w:rsidRPr="00A202C4">
              <w:t>Max</w:t>
            </w:r>
          </w:p>
        </w:tc>
      </w:tr>
      <w:tr w:rsidR="00A62A90" w14:paraId="489FDA85" w14:textId="77777777" w:rsidTr="00D5154B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E904592" w14:textId="77777777" w:rsidR="00A62A90" w:rsidRDefault="00A62A90" w:rsidP="00FE3E90">
            <w:pPr>
              <w:pStyle w:val="Ptabletext"/>
            </w:pPr>
            <w:r>
              <w:t>64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C9BCE4" w14:textId="77777777" w:rsidR="00A62A90" w:rsidRDefault="00A62A90" w:rsidP="00FE3E90">
            <w:pPr>
              <w:pStyle w:val="Ptabletext"/>
            </w:pPr>
            <w:r>
              <w:t>70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29606247" w14:textId="77777777" w:rsidR="00A62A90" w:rsidRDefault="00A62A90" w:rsidP="00FE3E90">
            <w:pPr>
              <w:pStyle w:val="Ptabletext"/>
            </w:pPr>
            <w:r>
              <w:t>72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A7038C" w14:textId="77777777" w:rsidR="00A62A90" w:rsidRDefault="00A62A90" w:rsidP="00FE3E90">
            <w:pPr>
              <w:pStyle w:val="Ptabletext"/>
            </w:pPr>
            <w:r>
              <w:t>76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40162F" w14:textId="77777777" w:rsidR="00A62A90" w:rsidRDefault="00A62A90" w:rsidP="00FE3E90">
            <w:pPr>
              <w:pStyle w:val="Ptabletext"/>
            </w:pPr>
            <w:r>
              <w:t>80</w:t>
            </w:r>
          </w:p>
        </w:tc>
      </w:tr>
    </w:tbl>
    <w:p w14:paraId="378F0B2A" w14:textId="7EA11377" w:rsidR="00A62A90" w:rsidRDefault="00D5154B" w:rsidP="00D5154B">
      <w:pPr>
        <w:pStyle w:val="Pquestiontextpartsa"/>
        <w:spacing w:before="80"/>
      </w:pPr>
      <w:r>
        <w:tab/>
      </w:r>
      <w:r w:rsidR="00A62A90">
        <w:rPr>
          <w:noProof/>
        </w:rPr>
        <w:drawing>
          <wp:inline distT="0" distB="0" distL="0" distR="0" wp14:anchorId="599B5E30" wp14:editId="387940F0">
            <wp:extent cx="2667000" cy="12065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24DA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(d)</w:t>
      </w:r>
      <w:r w:rsidRPr="00DE6E72">
        <w:rPr>
          <w:rStyle w:val="Cquestionpartlabelbold"/>
        </w:rPr>
        <w:tab/>
      </w:r>
      <w:r>
        <w:t>The actual values could have occurred anywhere within the 2 kg class intervals for weights.</w:t>
      </w:r>
      <w:r>
        <w:br/>
        <w:t>So the minimum value of 64 kg would be in the interval 64–&lt;66 kg.</w:t>
      </w:r>
    </w:p>
    <w:p w14:paraId="7B656422" w14:textId="7CE00C83" w:rsidR="005C79D0" w:rsidRDefault="00A62A90" w:rsidP="00D5154B">
      <w:pPr>
        <w:pStyle w:val="Pquestionheadingsx"/>
        <w:spacing w:after="120"/>
      </w:pPr>
      <w:r>
        <w:t>Question 22</w:t>
      </w:r>
      <w:r>
        <w:tab/>
      </w:r>
      <w:r w:rsidR="0010258B">
        <w:rPr>
          <w:rStyle w:val="Cmarkslabel"/>
        </w:rPr>
        <w:t>10</w:t>
      </w:r>
      <w:r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[2.4, 2.6]</w:t>
      </w:r>
      <w:r w:rsidR="001D0AD6">
        <w:t xml:space="preserve"> </w:t>
      </w:r>
      <w:r w:rsidR="001D0AD6">
        <w:rPr>
          <w:highlight w:val="lightGray"/>
        </w:rPr>
        <w:t>[10A]</w:t>
      </w:r>
    </w:p>
    <w:tbl>
      <w:tblPr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A62A90" w:rsidRPr="00BC2F87" w14:paraId="00E6C34C" w14:textId="77777777" w:rsidTr="00FE3E90">
        <w:trPr>
          <w:trHeight w:val="284"/>
        </w:trPr>
        <w:tc>
          <w:tcPr>
            <w:tcW w:w="964" w:type="dxa"/>
          </w:tcPr>
          <w:p w14:paraId="1B0A7C69" w14:textId="77777777" w:rsidR="00A62A90" w:rsidRPr="001157AA" w:rsidRDefault="00A62A90" w:rsidP="00FE3E90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English</w:t>
            </w:r>
          </w:p>
        </w:tc>
        <w:tc>
          <w:tcPr>
            <w:tcW w:w="964" w:type="dxa"/>
          </w:tcPr>
          <w:p w14:paraId="7C539A1D" w14:textId="77777777" w:rsidR="00A62A90" w:rsidRPr="00BC2F87" w:rsidRDefault="00A62A90" w:rsidP="00FE3E90">
            <w:pPr>
              <w:pStyle w:val="Ptabletext"/>
            </w:pPr>
            <w:r w:rsidRPr="00BC2F87">
              <w:t>45</w:t>
            </w:r>
          </w:p>
        </w:tc>
        <w:tc>
          <w:tcPr>
            <w:tcW w:w="964" w:type="dxa"/>
          </w:tcPr>
          <w:p w14:paraId="2E4C3FCD" w14:textId="77777777" w:rsidR="00A62A90" w:rsidRPr="00BC2F87" w:rsidRDefault="00A62A90" w:rsidP="00FE3E90">
            <w:pPr>
              <w:pStyle w:val="Ptabletext"/>
            </w:pPr>
            <w:r w:rsidRPr="00BC2F87">
              <w:t>46</w:t>
            </w:r>
          </w:p>
        </w:tc>
        <w:tc>
          <w:tcPr>
            <w:tcW w:w="964" w:type="dxa"/>
          </w:tcPr>
          <w:p w14:paraId="3E38594A" w14:textId="77777777" w:rsidR="00A62A90" w:rsidRPr="00BC2F87" w:rsidRDefault="00A62A90" w:rsidP="00FE3E90">
            <w:pPr>
              <w:pStyle w:val="Ptabletext"/>
            </w:pPr>
            <w:r w:rsidRPr="00BC2F87">
              <w:t>30</w:t>
            </w:r>
          </w:p>
        </w:tc>
        <w:tc>
          <w:tcPr>
            <w:tcW w:w="964" w:type="dxa"/>
          </w:tcPr>
          <w:p w14:paraId="12C6401B" w14:textId="77777777" w:rsidR="00A62A90" w:rsidRPr="00BC2F87" w:rsidRDefault="00A62A90" w:rsidP="00FE3E90">
            <w:pPr>
              <w:pStyle w:val="Ptabletext"/>
            </w:pPr>
            <w:r w:rsidRPr="00BC2F87">
              <w:t>34</w:t>
            </w:r>
          </w:p>
        </w:tc>
        <w:tc>
          <w:tcPr>
            <w:tcW w:w="964" w:type="dxa"/>
          </w:tcPr>
          <w:p w14:paraId="5A960594" w14:textId="77777777" w:rsidR="00A62A90" w:rsidRPr="00BC2F87" w:rsidRDefault="00A62A90" w:rsidP="00FE3E90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4860DA54" w14:textId="77777777" w:rsidR="00A62A90" w:rsidRPr="00BC2F87" w:rsidRDefault="00A62A90" w:rsidP="00FE3E90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46A4A101" w14:textId="77777777" w:rsidR="00A62A90" w:rsidRPr="00BC2F87" w:rsidRDefault="00A62A90" w:rsidP="00FE3E90">
            <w:pPr>
              <w:pStyle w:val="Ptabletext"/>
            </w:pPr>
            <w:r w:rsidRPr="00BC2F87">
              <w:t>38</w:t>
            </w:r>
          </w:p>
        </w:tc>
        <w:tc>
          <w:tcPr>
            <w:tcW w:w="964" w:type="dxa"/>
          </w:tcPr>
          <w:p w14:paraId="34C1910F" w14:textId="77777777" w:rsidR="00A62A90" w:rsidRPr="00BC2F87" w:rsidRDefault="00A62A90" w:rsidP="00FE3E90">
            <w:pPr>
              <w:pStyle w:val="Ptabletext"/>
            </w:pPr>
            <w:r w:rsidRPr="00BC2F87">
              <w:t>40</w:t>
            </w:r>
          </w:p>
        </w:tc>
      </w:tr>
      <w:tr w:rsidR="00A62A90" w:rsidRPr="00BC2F87" w14:paraId="562FEFB1" w14:textId="77777777" w:rsidTr="00FE3E90">
        <w:trPr>
          <w:trHeight w:val="284"/>
        </w:trPr>
        <w:tc>
          <w:tcPr>
            <w:tcW w:w="964" w:type="dxa"/>
          </w:tcPr>
          <w:p w14:paraId="2FDEDBBB" w14:textId="77777777" w:rsidR="00A62A90" w:rsidRPr="001157AA" w:rsidRDefault="00A62A90" w:rsidP="00FE3E90">
            <w:pPr>
              <w:pStyle w:val="Ptabletext"/>
              <w:rPr>
                <w:rStyle w:val="Cquestionpartlabelbold"/>
              </w:rPr>
            </w:pPr>
            <w:r w:rsidRPr="001157AA">
              <w:rPr>
                <w:rStyle w:val="Cquestionpartlabelbold"/>
              </w:rPr>
              <w:t>Maths</w:t>
            </w:r>
          </w:p>
        </w:tc>
        <w:tc>
          <w:tcPr>
            <w:tcW w:w="964" w:type="dxa"/>
          </w:tcPr>
          <w:p w14:paraId="13A0535A" w14:textId="77777777" w:rsidR="00A62A90" w:rsidRPr="00BC2F87" w:rsidRDefault="00A62A90" w:rsidP="00FE3E90">
            <w:pPr>
              <w:pStyle w:val="Ptabletext"/>
            </w:pPr>
            <w:r w:rsidRPr="00BC2F87">
              <w:t>27</w:t>
            </w:r>
          </w:p>
        </w:tc>
        <w:tc>
          <w:tcPr>
            <w:tcW w:w="964" w:type="dxa"/>
          </w:tcPr>
          <w:p w14:paraId="08AA6E71" w14:textId="77777777" w:rsidR="00A62A90" w:rsidRPr="00BC2F87" w:rsidRDefault="00A62A90" w:rsidP="00FE3E90">
            <w:pPr>
              <w:pStyle w:val="Ptabletext"/>
            </w:pPr>
            <w:r w:rsidRPr="00BC2F87">
              <w:t>50</w:t>
            </w:r>
          </w:p>
        </w:tc>
        <w:tc>
          <w:tcPr>
            <w:tcW w:w="964" w:type="dxa"/>
          </w:tcPr>
          <w:p w14:paraId="0D5B8C81" w14:textId="77777777" w:rsidR="00A62A90" w:rsidRPr="00BC2F87" w:rsidRDefault="00A62A90" w:rsidP="00FE3E90">
            <w:pPr>
              <w:pStyle w:val="Ptabletext"/>
            </w:pPr>
            <w:r w:rsidRPr="00BC2F87">
              <w:t>22</w:t>
            </w:r>
          </w:p>
        </w:tc>
        <w:tc>
          <w:tcPr>
            <w:tcW w:w="964" w:type="dxa"/>
          </w:tcPr>
          <w:p w14:paraId="0C29E97A" w14:textId="77777777" w:rsidR="00A62A90" w:rsidRPr="00BC2F87" w:rsidRDefault="00A62A90" w:rsidP="00FE3E90">
            <w:pPr>
              <w:pStyle w:val="Ptabletext"/>
            </w:pPr>
            <w:r w:rsidRPr="00BC2F87">
              <w:t>28</w:t>
            </w:r>
          </w:p>
        </w:tc>
        <w:tc>
          <w:tcPr>
            <w:tcW w:w="964" w:type="dxa"/>
          </w:tcPr>
          <w:p w14:paraId="3EEE966B" w14:textId="77777777" w:rsidR="00A62A90" w:rsidRPr="00BC2F87" w:rsidRDefault="00A62A90" w:rsidP="00FE3E90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620D65B1" w14:textId="77777777" w:rsidR="00A62A90" w:rsidRPr="00BC2F87" w:rsidRDefault="00A62A90" w:rsidP="00FE3E90">
            <w:pPr>
              <w:pStyle w:val="Ptabletext"/>
            </w:pPr>
            <w:r w:rsidRPr="00BC2F87">
              <w:t>12</w:t>
            </w:r>
          </w:p>
        </w:tc>
        <w:tc>
          <w:tcPr>
            <w:tcW w:w="964" w:type="dxa"/>
          </w:tcPr>
          <w:p w14:paraId="37031F27" w14:textId="77777777" w:rsidR="00A62A90" w:rsidRPr="00BC2F87" w:rsidRDefault="00A62A90" w:rsidP="00FE3E90">
            <w:pPr>
              <w:pStyle w:val="Ptabletext"/>
            </w:pPr>
            <w:r w:rsidRPr="00BC2F87">
              <w:t>44</w:t>
            </w:r>
          </w:p>
        </w:tc>
        <w:tc>
          <w:tcPr>
            <w:tcW w:w="964" w:type="dxa"/>
          </w:tcPr>
          <w:p w14:paraId="0DCEEB92" w14:textId="77777777" w:rsidR="00A62A90" w:rsidRPr="00BC2F87" w:rsidRDefault="00A62A90" w:rsidP="00FE3E90">
            <w:pPr>
              <w:pStyle w:val="Ptabletext"/>
            </w:pPr>
            <w:r w:rsidRPr="00BC2F87">
              <w:t>42</w:t>
            </w:r>
          </w:p>
        </w:tc>
      </w:tr>
    </w:tbl>
    <w:p w14:paraId="7BBF5A31" w14:textId="0F12F56F" w:rsidR="005C79D0" w:rsidRDefault="00C511DD" w:rsidP="00D5154B">
      <w:pPr>
        <w:pStyle w:val="Pquestiontextpartsai"/>
        <w:spacing w:before="120"/>
        <w:rPr>
          <w:rStyle w:val="Cquestionpartlabelbold"/>
        </w:rPr>
      </w:pPr>
      <w:r>
        <w:t>Answers may vary, but should be close to the following.</w:t>
      </w:r>
    </w:p>
    <w:p w14:paraId="080B4739" w14:textId="4B94C6B0" w:rsidR="00A62A90" w:rsidRDefault="00A62A90" w:rsidP="00A62A90">
      <w:pPr>
        <w:pStyle w:val="Pquestiontextpartsai"/>
      </w:pPr>
      <w:r w:rsidRPr="00A01952">
        <w:rPr>
          <w:rStyle w:val="Cquestionpartlabelbold"/>
        </w:rPr>
        <w:t>(a)</w:t>
      </w:r>
      <w:r w:rsidRPr="00A01952">
        <w:rPr>
          <w:rStyle w:val="Cquestionpartlabelbold"/>
        </w:rPr>
        <w:tab/>
        <w:t>(i)</w:t>
      </w:r>
      <w:r w:rsidRPr="009315A3">
        <w:rPr>
          <w:rStyle w:val="Cmathsexpressions"/>
          <w:rFonts w:eastAsiaTheme="majorEastAsia"/>
        </w:rPr>
        <w:tab/>
        <w:t>y</w:t>
      </w:r>
      <w:r>
        <w:t xml:space="preserve"> = 0.68</w:t>
      </w:r>
      <w:r w:rsidRPr="009315A3">
        <w:rPr>
          <w:rStyle w:val="Cmathsexpressions"/>
          <w:rFonts w:eastAsiaTheme="majorEastAsia"/>
        </w:rPr>
        <w:t>x</w:t>
      </w:r>
      <w:r>
        <w:t xml:space="preserve"> + 5.80</w:t>
      </w:r>
      <w:r w:rsidR="00C511DD">
        <w:tab/>
      </w:r>
    </w:p>
    <w:p w14:paraId="33B81B17" w14:textId="77777777" w:rsidR="00A62A90" w:rsidRPr="00A01952" w:rsidRDefault="00A62A90" w:rsidP="00A62A90">
      <w:pPr>
        <w:pStyle w:val="Pquestiontextpartsi"/>
        <w:rPr>
          <w:rStyle w:val="Cquestionpartlabelbold"/>
        </w:rPr>
      </w:pPr>
      <w:r w:rsidRPr="00A01952">
        <w:rPr>
          <w:rStyle w:val="Cquestionpartlabelbold"/>
        </w:rPr>
        <w:t>(ii)</w:t>
      </w:r>
      <w:r w:rsidRPr="00A01952">
        <w:rPr>
          <w:rStyle w:val="Cquestionpartlabelbold"/>
        </w:rPr>
        <w:tab/>
      </w:r>
    </w:p>
    <w:p w14:paraId="38F422D7" w14:textId="77777777" w:rsidR="00A62A90" w:rsidRDefault="00A62A90" w:rsidP="00A62A90">
      <w:pPr>
        <w:pStyle w:val="Pquestiontextpartsi"/>
      </w:pPr>
      <w:r>
        <w:rPr>
          <w:noProof/>
        </w:rPr>
        <w:drawing>
          <wp:inline distT="0" distB="0" distL="0" distR="0" wp14:anchorId="1EBD0770" wp14:editId="54D31BC4">
            <wp:extent cx="2959100" cy="2171700"/>
            <wp:effectExtent l="0" t="0" r="1270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51A6" w14:textId="77777777" w:rsidR="00A62A90" w:rsidRPr="00A01952" w:rsidRDefault="00A62A90" w:rsidP="00A62A90">
      <w:pPr>
        <w:pStyle w:val="Pquestiontextpartsi"/>
      </w:pPr>
      <w:r w:rsidRPr="00A01952">
        <w:rPr>
          <w:rStyle w:val="Cquestionpartlabelbold"/>
        </w:rPr>
        <w:lastRenderedPageBreak/>
        <w:t>(iii)</w:t>
      </w:r>
      <w:r w:rsidRPr="00A01952">
        <w:rPr>
          <w:rStyle w:val="Cquestionpartlabelbold"/>
        </w:rPr>
        <w:tab/>
      </w:r>
      <w:r w:rsidRPr="00A01952">
        <w:t>Maths mark = English mark × 0.68 + 5.80</w:t>
      </w:r>
    </w:p>
    <w:p w14:paraId="79EE01FA" w14:textId="77777777" w:rsidR="00A62A90" w:rsidRPr="00A01952" w:rsidRDefault="00A62A90" w:rsidP="00A62A90">
      <w:pPr>
        <w:pStyle w:val="Pquestiontextpartsi"/>
      </w:pPr>
      <w:r w:rsidRPr="00A01952">
        <w:rPr>
          <w:rStyle w:val="Cquestionpartlabelbold"/>
        </w:rPr>
        <w:t>(iv)</w:t>
      </w:r>
      <w:r w:rsidRPr="00A01952">
        <w:rPr>
          <w:rStyle w:val="Cquestionpartlabelbold"/>
        </w:rPr>
        <w:tab/>
      </w:r>
      <w:r w:rsidRPr="00A01952">
        <w:t>Maths mark = 36 × 0.68 + 5.80 = 30.28</w:t>
      </w:r>
      <w:r w:rsidRPr="00A01952">
        <w:br/>
        <w:t>The predicted mark for Maths is 30.</w:t>
      </w:r>
    </w:p>
    <w:p w14:paraId="3ACEC842" w14:textId="77777777" w:rsidR="00A62A90" w:rsidRPr="00A01952" w:rsidRDefault="00A62A90" w:rsidP="00A62A90">
      <w:pPr>
        <w:pStyle w:val="Pquestiontextpartsi"/>
      </w:pPr>
      <w:r w:rsidRPr="00A01952">
        <w:rPr>
          <w:rStyle w:val="Cquestionpartlabelbold"/>
        </w:rPr>
        <w:t>(v)</w:t>
      </w:r>
      <w:r w:rsidRPr="00A01952">
        <w:tab/>
        <w:t>The Maths mark of 12 deviates most. This is the lowest point on the graph and clearly the furthest from the line measured vertically.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784"/>
        <w:gridCol w:w="547"/>
        <w:gridCol w:w="567"/>
        <w:gridCol w:w="567"/>
        <w:gridCol w:w="567"/>
        <w:gridCol w:w="567"/>
        <w:gridCol w:w="567"/>
        <w:gridCol w:w="567"/>
        <w:gridCol w:w="567"/>
      </w:tblGrid>
      <w:tr w:rsidR="00A62A90" w:rsidRPr="00BC2F87" w14:paraId="2E630096" w14:textId="77777777" w:rsidTr="00C6275B">
        <w:trPr>
          <w:trHeight w:val="284"/>
        </w:trPr>
        <w:tc>
          <w:tcPr>
            <w:tcW w:w="2784" w:type="dxa"/>
          </w:tcPr>
          <w:p w14:paraId="29E5704F" w14:textId="77777777" w:rsidR="00A62A90" w:rsidRPr="000615E3" w:rsidRDefault="00A62A90" w:rsidP="00C6275B">
            <w:pPr>
              <w:pStyle w:val="Ptabletext"/>
              <w:jc w:val="left"/>
              <w:rPr>
                <w:rStyle w:val="Cquestionpartlabelbold"/>
              </w:rPr>
            </w:pPr>
            <w:r w:rsidRPr="000615E3">
              <w:rPr>
                <w:rStyle w:val="Cquestionpartlabelbold"/>
              </w:rPr>
              <w:t>English</w:t>
            </w:r>
          </w:p>
        </w:tc>
        <w:tc>
          <w:tcPr>
            <w:tcW w:w="547" w:type="dxa"/>
          </w:tcPr>
          <w:p w14:paraId="6212427E" w14:textId="77777777" w:rsidR="00A62A90" w:rsidRPr="00A202C4" w:rsidRDefault="00A62A90" w:rsidP="00FE3E90">
            <w:pPr>
              <w:pStyle w:val="Ptabletext"/>
            </w:pPr>
            <w:r w:rsidRPr="00A202C4">
              <w:t>45</w:t>
            </w:r>
          </w:p>
        </w:tc>
        <w:tc>
          <w:tcPr>
            <w:tcW w:w="567" w:type="dxa"/>
          </w:tcPr>
          <w:p w14:paraId="718DB3A9" w14:textId="77777777" w:rsidR="00A62A90" w:rsidRPr="00A202C4" w:rsidRDefault="00A62A90" w:rsidP="00FE3E90">
            <w:pPr>
              <w:pStyle w:val="Ptabletext"/>
            </w:pPr>
            <w:r w:rsidRPr="00A202C4">
              <w:t>46</w:t>
            </w:r>
          </w:p>
        </w:tc>
        <w:tc>
          <w:tcPr>
            <w:tcW w:w="567" w:type="dxa"/>
          </w:tcPr>
          <w:p w14:paraId="64325D11" w14:textId="77777777" w:rsidR="00A62A90" w:rsidRPr="00A202C4" w:rsidRDefault="00A62A90" w:rsidP="00FE3E90">
            <w:pPr>
              <w:pStyle w:val="Ptabletext"/>
            </w:pPr>
            <w:r w:rsidRPr="00A202C4">
              <w:t>30</w:t>
            </w:r>
          </w:p>
        </w:tc>
        <w:tc>
          <w:tcPr>
            <w:tcW w:w="567" w:type="dxa"/>
          </w:tcPr>
          <w:p w14:paraId="7B294CFC" w14:textId="77777777" w:rsidR="00A62A90" w:rsidRPr="00A202C4" w:rsidRDefault="00A62A90" w:rsidP="00FE3E90">
            <w:pPr>
              <w:pStyle w:val="Ptabletext"/>
            </w:pPr>
            <w:r w:rsidRPr="00A202C4">
              <w:t>34</w:t>
            </w:r>
          </w:p>
        </w:tc>
        <w:tc>
          <w:tcPr>
            <w:tcW w:w="567" w:type="dxa"/>
          </w:tcPr>
          <w:p w14:paraId="7A7B4A64" w14:textId="77777777" w:rsidR="00A62A90" w:rsidRPr="00A202C4" w:rsidRDefault="00A62A90" w:rsidP="00FE3E90">
            <w:pPr>
              <w:pStyle w:val="Ptabletext"/>
            </w:pPr>
            <w:r w:rsidRPr="00A202C4">
              <w:t>50</w:t>
            </w:r>
          </w:p>
        </w:tc>
        <w:tc>
          <w:tcPr>
            <w:tcW w:w="567" w:type="dxa"/>
          </w:tcPr>
          <w:p w14:paraId="66E1DF6D" w14:textId="77777777" w:rsidR="00A62A90" w:rsidRPr="00A202C4" w:rsidRDefault="00A62A90" w:rsidP="00FE3E90">
            <w:pPr>
              <w:pStyle w:val="Ptabletext"/>
            </w:pPr>
            <w:r w:rsidRPr="00A202C4">
              <w:t>44</w:t>
            </w:r>
          </w:p>
        </w:tc>
        <w:tc>
          <w:tcPr>
            <w:tcW w:w="567" w:type="dxa"/>
          </w:tcPr>
          <w:p w14:paraId="0245579B" w14:textId="77777777" w:rsidR="00A62A90" w:rsidRPr="00A202C4" w:rsidRDefault="00A62A90" w:rsidP="00FE3E90">
            <w:pPr>
              <w:pStyle w:val="Ptabletext"/>
            </w:pPr>
            <w:r w:rsidRPr="00A202C4">
              <w:t>38</w:t>
            </w:r>
          </w:p>
        </w:tc>
        <w:tc>
          <w:tcPr>
            <w:tcW w:w="567" w:type="dxa"/>
          </w:tcPr>
          <w:p w14:paraId="393E8437" w14:textId="77777777" w:rsidR="00A62A90" w:rsidRPr="00A202C4" w:rsidRDefault="00A62A90" w:rsidP="00FE3E90">
            <w:pPr>
              <w:pStyle w:val="Ptabletext"/>
            </w:pPr>
            <w:r w:rsidRPr="00A202C4">
              <w:t>40</w:t>
            </w:r>
          </w:p>
        </w:tc>
      </w:tr>
      <w:tr w:rsidR="00A62A90" w:rsidRPr="00BC2F87" w14:paraId="1C98B093" w14:textId="77777777" w:rsidTr="00C6275B">
        <w:trPr>
          <w:trHeight w:val="284"/>
        </w:trPr>
        <w:tc>
          <w:tcPr>
            <w:tcW w:w="2784" w:type="dxa"/>
          </w:tcPr>
          <w:p w14:paraId="271A335D" w14:textId="77777777" w:rsidR="00A62A90" w:rsidRPr="000615E3" w:rsidRDefault="00A62A90" w:rsidP="00C6275B">
            <w:pPr>
              <w:pStyle w:val="Ptabletext"/>
              <w:jc w:val="left"/>
              <w:rPr>
                <w:rStyle w:val="Cquestionpartlabelbold"/>
              </w:rPr>
            </w:pPr>
            <w:r w:rsidRPr="000615E3">
              <w:rPr>
                <w:rStyle w:val="Cquestionpartlabelbold"/>
              </w:rPr>
              <w:t>Maths</w:t>
            </w:r>
          </w:p>
        </w:tc>
        <w:tc>
          <w:tcPr>
            <w:tcW w:w="547" w:type="dxa"/>
          </w:tcPr>
          <w:p w14:paraId="33314B75" w14:textId="77777777" w:rsidR="00A62A90" w:rsidRPr="00A202C4" w:rsidRDefault="00A62A90" w:rsidP="00FE3E90">
            <w:pPr>
              <w:pStyle w:val="Ptabletext"/>
            </w:pPr>
            <w:r w:rsidRPr="00A202C4">
              <w:t>27</w:t>
            </w:r>
          </w:p>
        </w:tc>
        <w:tc>
          <w:tcPr>
            <w:tcW w:w="567" w:type="dxa"/>
          </w:tcPr>
          <w:p w14:paraId="052884B9" w14:textId="77777777" w:rsidR="00A62A90" w:rsidRPr="00A202C4" w:rsidRDefault="00A62A90" w:rsidP="00FE3E90">
            <w:pPr>
              <w:pStyle w:val="Ptabletext"/>
            </w:pPr>
            <w:r w:rsidRPr="00A202C4">
              <w:t>50</w:t>
            </w:r>
          </w:p>
        </w:tc>
        <w:tc>
          <w:tcPr>
            <w:tcW w:w="567" w:type="dxa"/>
          </w:tcPr>
          <w:p w14:paraId="7E78700A" w14:textId="77777777" w:rsidR="00A62A90" w:rsidRPr="00A202C4" w:rsidRDefault="00A62A90" w:rsidP="00FE3E90">
            <w:pPr>
              <w:pStyle w:val="Ptabletext"/>
            </w:pPr>
            <w:r w:rsidRPr="00A202C4">
              <w:t>22</w:t>
            </w:r>
          </w:p>
        </w:tc>
        <w:tc>
          <w:tcPr>
            <w:tcW w:w="567" w:type="dxa"/>
          </w:tcPr>
          <w:p w14:paraId="6D6F30BB" w14:textId="77777777" w:rsidR="00A62A90" w:rsidRPr="00A202C4" w:rsidRDefault="00A62A90" w:rsidP="00FE3E90">
            <w:pPr>
              <w:pStyle w:val="Ptabletext"/>
            </w:pPr>
            <w:r w:rsidRPr="00A202C4">
              <w:t>28</w:t>
            </w:r>
          </w:p>
        </w:tc>
        <w:tc>
          <w:tcPr>
            <w:tcW w:w="567" w:type="dxa"/>
          </w:tcPr>
          <w:p w14:paraId="5DAD74F0" w14:textId="77777777" w:rsidR="00A62A90" w:rsidRPr="00A202C4" w:rsidRDefault="00A62A90" w:rsidP="00FE3E90">
            <w:pPr>
              <w:pStyle w:val="Ptabletext"/>
            </w:pPr>
            <w:r w:rsidRPr="00A202C4">
              <w:t>44</w:t>
            </w:r>
          </w:p>
        </w:tc>
        <w:tc>
          <w:tcPr>
            <w:tcW w:w="567" w:type="dxa"/>
            <w:shd w:val="clear" w:color="auto" w:fill="F2F2F2"/>
          </w:tcPr>
          <w:p w14:paraId="626BF087" w14:textId="77777777" w:rsidR="00A62A90" w:rsidRPr="00A202C4" w:rsidRDefault="00A62A90" w:rsidP="00FE3E90">
            <w:pPr>
              <w:pStyle w:val="Ptabletext"/>
            </w:pPr>
            <w:r w:rsidRPr="00A202C4">
              <w:t>12</w:t>
            </w:r>
          </w:p>
        </w:tc>
        <w:tc>
          <w:tcPr>
            <w:tcW w:w="567" w:type="dxa"/>
          </w:tcPr>
          <w:p w14:paraId="61F766F9" w14:textId="77777777" w:rsidR="00A62A90" w:rsidRPr="00A202C4" w:rsidRDefault="00A62A90" w:rsidP="00FE3E90">
            <w:pPr>
              <w:pStyle w:val="Ptabletext"/>
            </w:pPr>
            <w:r w:rsidRPr="00A202C4">
              <w:t>44</w:t>
            </w:r>
          </w:p>
        </w:tc>
        <w:tc>
          <w:tcPr>
            <w:tcW w:w="567" w:type="dxa"/>
          </w:tcPr>
          <w:p w14:paraId="6B3648EE" w14:textId="77777777" w:rsidR="00A62A90" w:rsidRPr="00A202C4" w:rsidRDefault="00A62A90" w:rsidP="00FE3E90">
            <w:pPr>
              <w:pStyle w:val="Ptabletext"/>
            </w:pPr>
            <w:r w:rsidRPr="00A202C4">
              <w:t>42</w:t>
            </w:r>
          </w:p>
        </w:tc>
      </w:tr>
      <w:tr w:rsidR="00A62A90" w:rsidRPr="00BC2F87" w14:paraId="15F5EA3C" w14:textId="77777777" w:rsidTr="00C6275B">
        <w:trPr>
          <w:trHeight w:val="284"/>
        </w:trPr>
        <w:tc>
          <w:tcPr>
            <w:tcW w:w="2784" w:type="dxa"/>
          </w:tcPr>
          <w:p w14:paraId="28BAB046" w14:textId="77777777" w:rsidR="00A62A90" w:rsidRPr="000615E3" w:rsidRDefault="00A62A90" w:rsidP="00C6275B">
            <w:pPr>
              <w:pStyle w:val="Ptabletext"/>
              <w:jc w:val="left"/>
              <w:rPr>
                <w:rStyle w:val="Cquestionpartlabelbold"/>
              </w:rPr>
            </w:pPr>
            <w:r w:rsidRPr="000615E3">
              <w:rPr>
                <w:rStyle w:val="Cquestionpartlabelbold"/>
              </w:rPr>
              <w:t>Estimated Maths mark</w:t>
            </w:r>
          </w:p>
        </w:tc>
        <w:tc>
          <w:tcPr>
            <w:tcW w:w="547" w:type="dxa"/>
          </w:tcPr>
          <w:p w14:paraId="1D09421A" w14:textId="77777777" w:rsidR="00A62A90" w:rsidRPr="00A202C4" w:rsidRDefault="00A62A90" w:rsidP="00FE3E90">
            <w:pPr>
              <w:pStyle w:val="Ptabletext"/>
            </w:pPr>
            <w:r w:rsidRPr="00A202C4">
              <w:t>36</w:t>
            </w:r>
          </w:p>
        </w:tc>
        <w:tc>
          <w:tcPr>
            <w:tcW w:w="567" w:type="dxa"/>
          </w:tcPr>
          <w:p w14:paraId="07399CAA" w14:textId="77777777" w:rsidR="00A62A90" w:rsidRPr="00A202C4" w:rsidRDefault="00A62A90" w:rsidP="00FE3E90">
            <w:pPr>
              <w:pStyle w:val="Ptabletext"/>
            </w:pPr>
            <w:r w:rsidRPr="00A202C4">
              <w:t>37</w:t>
            </w:r>
          </w:p>
        </w:tc>
        <w:tc>
          <w:tcPr>
            <w:tcW w:w="567" w:type="dxa"/>
          </w:tcPr>
          <w:p w14:paraId="483BE898" w14:textId="77777777" w:rsidR="00A62A90" w:rsidRPr="00A202C4" w:rsidRDefault="00A62A90" w:rsidP="00FE3E90">
            <w:pPr>
              <w:pStyle w:val="Ptabletext"/>
            </w:pPr>
            <w:r w:rsidRPr="00A202C4">
              <w:t>26</w:t>
            </w:r>
          </w:p>
        </w:tc>
        <w:tc>
          <w:tcPr>
            <w:tcW w:w="567" w:type="dxa"/>
          </w:tcPr>
          <w:p w14:paraId="3D56E9F5" w14:textId="77777777" w:rsidR="00A62A90" w:rsidRPr="00A202C4" w:rsidRDefault="00A62A90" w:rsidP="00FE3E90">
            <w:pPr>
              <w:pStyle w:val="Ptabletext"/>
            </w:pPr>
            <w:r w:rsidRPr="00A202C4">
              <w:t>29</w:t>
            </w:r>
          </w:p>
        </w:tc>
        <w:tc>
          <w:tcPr>
            <w:tcW w:w="567" w:type="dxa"/>
          </w:tcPr>
          <w:p w14:paraId="4A5A3492" w14:textId="77777777" w:rsidR="00A62A90" w:rsidRPr="00A202C4" w:rsidRDefault="00A62A90" w:rsidP="00FE3E90">
            <w:pPr>
              <w:pStyle w:val="Ptabletext"/>
            </w:pPr>
            <w:r w:rsidRPr="00A202C4">
              <w:t>40</w:t>
            </w:r>
          </w:p>
        </w:tc>
        <w:tc>
          <w:tcPr>
            <w:tcW w:w="567" w:type="dxa"/>
          </w:tcPr>
          <w:p w14:paraId="019F9358" w14:textId="77777777" w:rsidR="00A62A90" w:rsidRPr="00A202C4" w:rsidRDefault="00A62A90" w:rsidP="00FE3E90">
            <w:pPr>
              <w:pStyle w:val="Ptabletext"/>
            </w:pPr>
            <w:r w:rsidRPr="00A202C4">
              <w:t>36</w:t>
            </w:r>
          </w:p>
        </w:tc>
        <w:tc>
          <w:tcPr>
            <w:tcW w:w="567" w:type="dxa"/>
          </w:tcPr>
          <w:p w14:paraId="61E44353" w14:textId="77777777" w:rsidR="00A62A90" w:rsidRPr="00A202C4" w:rsidRDefault="00A62A90" w:rsidP="00FE3E90">
            <w:pPr>
              <w:pStyle w:val="Ptabletext"/>
            </w:pPr>
            <w:r w:rsidRPr="00A202C4">
              <w:t>32</w:t>
            </w:r>
          </w:p>
        </w:tc>
        <w:tc>
          <w:tcPr>
            <w:tcW w:w="567" w:type="dxa"/>
          </w:tcPr>
          <w:p w14:paraId="0CF7B560" w14:textId="77777777" w:rsidR="00A62A90" w:rsidRPr="00A202C4" w:rsidRDefault="00A62A90" w:rsidP="00FE3E90">
            <w:pPr>
              <w:pStyle w:val="Ptabletext"/>
            </w:pPr>
            <w:r w:rsidRPr="00A202C4">
              <w:t>33</w:t>
            </w:r>
          </w:p>
        </w:tc>
      </w:tr>
      <w:tr w:rsidR="00A62A90" w:rsidRPr="00BC2F87" w14:paraId="03E18A3F" w14:textId="77777777" w:rsidTr="00C6275B">
        <w:trPr>
          <w:trHeight w:val="284"/>
        </w:trPr>
        <w:tc>
          <w:tcPr>
            <w:tcW w:w="2784" w:type="dxa"/>
          </w:tcPr>
          <w:p w14:paraId="1627C8C8" w14:textId="77777777" w:rsidR="00A62A90" w:rsidRPr="000615E3" w:rsidRDefault="00A62A90" w:rsidP="00C6275B">
            <w:pPr>
              <w:pStyle w:val="Ptabletext"/>
              <w:jc w:val="left"/>
              <w:rPr>
                <w:rStyle w:val="Cquestionpartlabelbold"/>
              </w:rPr>
            </w:pPr>
            <w:r w:rsidRPr="000615E3">
              <w:rPr>
                <w:rStyle w:val="Cquestionpartlabelbold"/>
              </w:rPr>
              <w:t>Deviation</w:t>
            </w:r>
          </w:p>
        </w:tc>
        <w:tc>
          <w:tcPr>
            <w:tcW w:w="547" w:type="dxa"/>
          </w:tcPr>
          <w:p w14:paraId="0F4E50FD" w14:textId="77777777" w:rsidR="00A62A90" w:rsidRPr="00A202C4" w:rsidRDefault="00A62A90" w:rsidP="00FE3E90">
            <w:pPr>
              <w:pStyle w:val="Ptabletext"/>
            </w:pPr>
            <w:r w:rsidRPr="00A202C4">
              <w:t>9</w:t>
            </w:r>
          </w:p>
        </w:tc>
        <w:tc>
          <w:tcPr>
            <w:tcW w:w="567" w:type="dxa"/>
          </w:tcPr>
          <w:p w14:paraId="4A85B374" w14:textId="77777777" w:rsidR="00A62A90" w:rsidRPr="00A202C4" w:rsidRDefault="00A62A90" w:rsidP="00FE3E90">
            <w:pPr>
              <w:pStyle w:val="Ptabletext"/>
            </w:pPr>
            <w:r w:rsidRPr="00A202C4">
              <w:t>13</w:t>
            </w:r>
          </w:p>
        </w:tc>
        <w:tc>
          <w:tcPr>
            <w:tcW w:w="567" w:type="dxa"/>
          </w:tcPr>
          <w:p w14:paraId="0642562A" w14:textId="77777777" w:rsidR="00A62A90" w:rsidRPr="00A202C4" w:rsidRDefault="00A62A90" w:rsidP="00FE3E90">
            <w:pPr>
              <w:pStyle w:val="Ptabletext"/>
            </w:pPr>
            <w:r w:rsidRPr="00A202C4">
              <w:t>4</w:t>
            </w:r>
          </w:p>
        </w:tc>
        <w:tc>
          <w:tcPr>
            <w:tcW w:w="567" w:type="dxa"/>
          </w:tcPr>
          <w:p w14:paraId="39F047C0" w14:textId="77777777" w:rsidR="00A62A90" w:rsidRPr="00A202C4" w:rsidRDefault="00A62A90" w:rsidP="00FE3E90">
            <w:pPr>
              <w:pStyle w:val="Ptabletext"/>
            </w:pPr>
            <w:r w:rsidRPr="00A202C4">
              <w:t>1</w:t>
            </w:r>
          </w:p>
        </w:tc>
        <w:tc>
          <w:tcPr>
            <w:tcW w:w="567" w:type="dxa"/>
          </w:tcPr>
          <w:p w14:paraId="51FD56F5" w14:textId="77777777" w:rsidR="00A62A90" w:rsidRPr="00A202C4" w:rsidRDefault="00A62A90" w:rsidP="00FE3E90">
            <w:pPr>
              <w:pStyle w:val="Ptabletext"/>
            </w:pPr>
            <w:r w:rsidRPr="00A202C4">
              <w:t>4</w:t>
            </w:r>
          </w:p>
        </w:tc>
        <w:tc>
          <w:tcPr>
            <w:tcW w:w="567" w:type="dxa"/>
            <w:shd w:val="clear" w:color="auto" w:fill="F2F2F2"/>
          </w:tcPr>
          <w:p w14:paraId="7EFDD668" w14:textId="77777777" w:rsidR="00A62A90" w:rsidRPr="00A202C4" w:rsidRDefault="00A62A90" w:rsidP="00FE3E90">
            <w:pPr>
              <w:pStyle w:val="Ptabletext"/>
            </w:pPr>
            <w:r w:rsidRPr="00A202C4">
              <w:t>24</w:t>
            </w:r>
          </w:p>
        </w:tc>
        <w:tc>
          <w:tcPr>
            <w:tcW w:w="567" w:type="dxa"/>
          </w:tcPr>
          <w:p w14:paraId="6B175914" w14:textId="77777777" w:rsidR="00A62A90" w:rsidRPr="00A202C4" w:rsidRDefault="00A62A90" w:rsidP="00FE3E90">
            <w:pPr>
              <w:pStyle w:val="Ptabletext"/>
            </w:pPr>
            <w:r w:rsidRPr="00A202C4">
              <w:t>12</w:t>
            </w:r>
          </w:p>
        </w:tc>
        <w:tc>
          <w:tcPr>
            <w:tcW w:w="567" w:type="dxa"/>
          </w:tcPr>
          <w:p w14:paraId="79C1337F" w14:textId="77777777" w:rsidR="00A62A90" w:rsidRPr="00A202C4" w:rsidRDefault="00A62A90" w:rsidP="00FE3E90">
            <w:pPr>
              <w:pStyle w:val="Ptabletext"/>
            </w:pPr>
            <w:r w:rsidRPr="00A202C4">
              <w:t>9</w:t>
            </w:r>
          </w:p>
        </w:tc>
      </w:tr>
    </w:tbl>
    <w:p w14:paraId="0CDA06F9" w14:textId="77777777" w:rsidR="005C79D0" w:rsidRDefault="005C79D0" w:rsidP="00A62A90">
      <w:pPr>
        <w:pStyle w:val="Pquestiontextpartsai"/>
        <w:rPr>
          <w:rStyle w:val="Cquestionpartlabelbold"/>
        </w:rPr>
      </w:pPr>
    </w:p>
    <w:p w14:paraId="7E815725" w14:textId="77777777" w:rsidR="00A62A90" w:rsidRDefault="00A62A90" w:rsidP="00A62A90">
      <w:pPr>
        <w:pStyle w:val="Pquestiontextpartsai"/>
      </w:pPr>
      <w:r w:rsidRPr="009315A3">
        <w:rPr>
          <w:rStyle w:val="Cquestionpartlabelbold"/>
        </w:rPr>
        <w:t>(b)</w:t>
      </w:r>
      <w:r w:rsidRPr="00A01952">
        <w:rPr>
          <w:rStyle w:val="Cquestionpartlabelbold"/>
        </w:rPr>
        <w:tab/>
        <w:t>(i)</w:t>
      </w:r>
      <w:r>
        <w:tab/>
      </w:r>
      <w:r w:rsidRPr="009315A3">
        <w:rPr>
          <w:rStyle w:val="Cmathsexpressions"/>
          <w:rFonts w:eastAsiaTheme="majorEastAsia"/>
        </w:rPr>
        <w:t>y</w:t>
      </w:r>
      <w:r>
        <w:t xml:space="preserve"> = 0.17</w:t>
      </w:r>
      <w:r w:rsidRPr="009315A3">
        <w:rPr>
          <w:rStyle w:val="Cmathsexpressions"/>
          <w:rFonts w:eastAsiaTheme="majorEastAsia"/>
        </w:rPr>
        <w:t>x</w:t>
      </w:r>
      <w:r>
        <w:t xml:space="preserve"> + 35.10</w:t>
      </w:r>
    </w:p>
    <w:p w14:paraId="42F9127D" w14:textId="77777777" w:rsidR="00A62A90" w:rsidRPr="009315A3" w:rsidRDefault="00A62A90" w:rsidP="00A62A90">
      <w:pPr>
        <w:pStyle w:val="Pquestiontextpartsi"/>
      </w:pPr>
      <w:r w:rsidRPr="009315A3">
        <w:rPr>
          <w:rStyle w:val="Cquestionpartlabelbold"/>
        </w:rPr>
        <w:t>(ii)</w:t>
      </w:r>
      <w:r w:rsidRPr="009315A3">
        <w:rPr>
          <w:rStyle w:val="Cquestionpartlabelbold"/>
        </w:rPr>
        <w:tab/>
      </w:r>
      <w:r>
        <w:t xml:space="preserve">English mark = </w:t>
      </w:r>
      <w:r w:rsidRPr="009A6FFF">
        <w:t>M</w:t>
      </w:r>
      <w:r>
        <w:t>aths mark × 0.17 + 35.10</w:t>
      </w:r>
    </w:p>
    <w:p w14:paraId="68471C8D" w14:textId="77777777" w:rsidR="00A62A90" w:rsidRDefault="00A62A90" w:rsidP="00A62A90">
      <w:pPr>
        <w:pStyle w:val="Pquestiontextpartsi"/>
      </w:pPr>
      <w:r w:rsidRPr="009315A3">
        <w:rPr>
          <w:rStyle w:val="Cquestionpartlabelbold"/>
        </w:rPr>
        <w:t>(iii)</w:t>
      </w:r>
      <w:r>
        <w:tab/>
        <w:t>English mark = 40 × 0.17 + 35.10 = 41.90</w:t>
      </w:r>
      <w:r>
        <w:br/>
      </w:r>
      <w:r w:rsidRPr="009A6FFF">
        <w:t xml:space="preserve">The predicted mark for </w:t>
      </w:r>
      <w:r>
        <w:t>English is 42</w:t>
      </w:r>
      <w:r w:rsidRPr="009A6FFF">
        <w:t>.</w:t>
      </w:r>
    </w:p>
    <w:p w14:paraId="0B1F3095" w14:textId="77777777" w:rsidR="00A62A90" w:rsidRDefault="00A62A90" w:rsidP="00A62A90">
      <w:pPr>
        <w:pStyle w:val="Pquestionheadingsx"/>
      </w:pPr>
      <w:r>
        <w:t>Question 23</w:t>
      </w:r>
      <w:r>
        <w:tab/>
      </w:r>
      <w:r>
        <w:rPr>
          <w:rStyle w:val="Cmarkslabel"/>
        </w:rPr>
        <w:t xml:space="preserve">15 </w:t>
      </w:r>
      <w:r w:rsidRPr="001B433F">
        <w:rPr>
          <w:rStyle w:val="Cmarkslabel"/>
        </w:rPr>
        <w:t>marks</w:t>
      </w:r>
      <w:r>
        <w:tab/>
        <w:t>[2.1, 2.3, 2.8]</w:t>
      </w:r>
    </w:p>
    <w:p w14:paraId="4697720F" w14:textId="77777777" w:rsidR="00A62A90" w:rsidRDefault="00A62A90" w:rsidP="00A62A90">
      <w:pPr>
        <w:pStyle w:val="Pquestiontextmainstem"/>
      </w:pPr>
      <w:r>
        <w:t>Order the data:</w:t>
      </w:r>
    </w:p>
    <w:p w14:paraId="3AFF908D" w14:textId="77777777" w:rsidR="00A62A90" w:rsidRDefault="00A62A90" w:rsidP="00A62A90">
      <w:pPr>
        <w:pStyle w:val="Pquestiontextmainstem"/>
      </w:pPr>
      <w:r>
        <w:t>City X:</w:t>
      </w:r>
      <w:r>
        <w:tab/>
        <w:t xml:space="preserve">6.8  7.4  7.5  8.6  9.4  10.4  11.6  12.3  14.3  14.3  15.5  15.7 </w:t>
      </w:r>
    </w:p>
    <w:p w14:paraId="795948A9" w14:textId="77777777" w:rsidR="00A62A90" w:rsidRPr="00FB1CB9" w:rsidRDefault="00A62A90" w:rsidP="00A62A90">
      <w:pPr>
        <w:pStyle w:val="Pquestiontextmainstem"/>
      </w:pPr>
      <w:r>
        <w:t>City Y:</w:t>
      </w:r>
      <w:r>
        <w:tab/>
        <w:t>4  5.1  5.9  8.2  9.7  12.5  14.8  17.4  17.9  20.2  20.6  21.2</w:t>
      </w:r>
    </w:p>
    <w:p w14:paraId="71457A9F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(a)</w:t>
      </w:r>
      <w:r>
        <w:tab/>
        <w:t xml:space="preserve">City X: min = 6.8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L </w:t>
      </w:r>
      <w:r>
        <w:t xml:space="preserve">= 8.05 °C, median = 11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U </w:t>
      </w:r>
      <w:r>
        <w:t>= 14.3 °C, max = 15.7 °C</w:t>
      </w:r>
      <w:r>
        <w:br/>
        <w:t xml:space="preserve">City Y: min = 4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L </w:t>
      </w:r>
      <w:r>
        <w:t xml:space="preserve">= 7.05 °C, median = 13.65 °C, </w:t>
      </w:r>
      <w:r w:rsidRPr="00A202C4">
        <w:rPr>
          <w:rStyle w:val="Cmathsexpressions"/>
          <w:rFonts w:eastAsiaTheme="majorEastAsia"/>
        </w:rPr>
        <w:t>Q</w:t>
      </w:r>
      <w:r w:rsidRPr="00A202C4">
        <w:rPr>
          <w:rStyle w:val="CSubscript"/>
        </w:rPr>
        <w:t xml:space="preserve">U </w:t>
      </w:r>
      <w:r>
        <w:t>= 19.05 °C, max = 21.2 °C</w:t>
      </w:r>
    </w:p>
    <w:p w14:paraId="117E1017" w14:textId="77777777" w:rsidR="00A62A90" w:rsidRPr="00A202C4" w:rsidRDefault="00A62A90" w:rsidP="00A62A90">
      <w:pPr>
        <w:pStyle w:val="Pquestiontextpartsa"/>
      </w:pPr>
      <w:r w:rsidRPr="00A01952">
        <w:rPr>
          <w:rStyle w:val="Cquestionpartlabelbold"/>
        </w:rPr>
        <w:t>(b)</w:t>
      </w:r>
      <w:r>
        <w:tab/>
      </w:r>
      <w:r w:rsidRPr="00A202C4">
        <w:rPr>
          <w:noProof/>
        </w:rPr>
        <w:drawing>
          <wp:inline distT="0" distB="0" distL="0" distR="0" wp14:anchorId="41DD245E" wp14:editId="5BC8EEC8">
            <wp:extent cx="4876800" cy="1562100"/>
            <wp:effectExtent l="0" t="0" r="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2C4">
        <w:t xml:space="preserve"> </w:t>
      </w:r>
    </w:p>
    <w:p w14:paraId="2C3BEC3E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(c)</w:t>
      </w:r>
      <w:r>
        <w:tab/>
        <w:t xml:space="preserve">The temperatures for City Y are, on average, higher and more widely spread than for City X. City Y has both the lowest temperature and the highest temperature. </w:t>
      </w:r>
    </w:p>
    <w:p w14:paraId="11E2CE9C" w14:textId="57879FD0" w:rsidR="00A62A90" w:rsidRDefault="001D0AD6" w:rsidP="001D0AD6">
      <w:pPr>
        <w:pStyle w:val="Pquestiontextpartsa"/>
        <w:ind w:left="1021" w:hanging="1021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DE6E72">
        <w:rPr>
          <w:rStyle w:val="Cquestionpartlabelbold"/>
        </w:rPr>
        <w:t>(d)</w:t>
      </w:r>
      <w:r>
        <w:t xml:space="preserve">  </w:t>
      </w:r>
      <w:r w:rsidR="00A62A90">
        <w:t xml:space="preserve">City </w:t>
      </w:r>
      <w:r>
        <w:t>X: mean = 11.2 °C, SD = 3.13 °C</w:t>
      </w:r>
      <w:r>
        <w:br/>
      </w:r>
      <w:r w:rsidR="00A62A90">
        <w:t>City Y: mean = 13.1 °C, SD = 6.13 °C</w:t>
      </w:r>
    </w:p>
    <w:p w14:paraId="451CE01B" w14:textId="75EFD8F1" w:rsidR="00A62A90" w:rsidRDefault="001D0AD6" w:rsidP="001D0AD6">
      <w:pPr>
        <w:pStyle w:val="Pquestiontextpartsa"/>
        <w:ind w:left="1021" w:hanging="1021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DE6E72">
        <w:rPr>
          <w:rStyle w:val="Cquestionpartlabelbold"/>
        </w:rPr>
        <w:t>(e)</w:t>
      </w:r>
      <w:r>
        <w:t xml:space="preserve">  </w:t>
      </w:r>
      <w:r w:rsidR="00A62A90">
        <w:t>The temperatures for City Y are, on average, higher and more widely spread than for City</w:t>
      </w:r>
      <w:r>
        <w:t> </w:t>
      </w:r>
      <w:r w:rsidR="00A62A90">
        <w:t>X.</w:t>
      </w:r>
    </w:p>
    <w:p w14:paraId="7FCE56CD" w14:textId="77777777" w:rsidR="00A62A90" w:rsidRDefault="00A62A90" w:rsidP="00C511DD">
      <w:pPr>
        <w:pStyle w:val="Pquestionheadingsx"/>
      </w:pPr>
      <w:r>
        <w:lastRenderedPageBreak/>
        <w:t>Question 24</w:t>
      </w:r>
      <w:r>
        <w:tab/>
      </w:r>
      <w:r>
        <w:rPr>
          <w:rStyle w:val="Cmarkslabel"/>
        </w:rPr>
        <w:t xml:space="preserve">7 </w:t>
      </w:r>
      <w:r w:rsidRPr="001B433F">
        <w:rPr>
          <w:rStyle w:val="Cmarkslabel"/>
        </w:rPr>
        <w:t>marks</w:t>
      </w:r>
      <w:r>
        <w:tab/>
        <w:t>[2.1, 2.3]</w:t>
      </w:r>
    </w:p>
    <w:p w14:paraId="29E5055D" w14:textId="77777777" w:rsidR="00A62A90" w:rsidRPr="00DE6E72" w:rsidRDefault="00A62A90" w:rsidP="00C511DD">
      <w:pPr>
        <w:keepNext/>
        <w:rPr>
          <w:rStyle w:val="Cquestionpartlabelbold"/>
        </w:rPr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629"/>
      </w:tblGrid>
      <w:tr w:rsidR="00A62A90" w:rsidRPr="002D0D1A" w14:paraId="6E128176" w14:textId="77777777" w:rsidTr="00C511DD">
        <w:tc>
          <w:tcPr>
            <w:tcW w:w="0" w:type="auto"/>
            <w:shd w:val="clear" w:color="auto" w:fill="auto"/>
          </w:tcPr>
          <w:p w14:paraId="520B833F" w14:textId="77777777" w:rsidR="00A62A90" w:rsidRPr="00A202C4" w:rsidRDefault="00A62A90" w:rsidP="00C511DD">
            <w:pPr>
              <w:pStyle w:val="Ptabletext"/>
              <w:keepNext/>
              <w:rPr>
                <w:rStyle w:val="Cmathsexpressions"/>
                <w:rFonts w:eastAsiaTheme="majorEastAsia"/>
              </w:rPr>
            </w:pPr>
            <w:r w:rsidRPr="00A202C4">
              <w:rPr>
                <w:rStyle w:val="Cmathsexpressions"/>
                <w:rFonts w:eastAsiaTheme="majorEastAsia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EB6E626" w14:textId="77777777" w:rsidR="00A62A90" w:rsidRPr="00A202C4" w:rsidRDefault="00A62A90" w:rsidP="00C511DD">
            <w:pPr>
              <w:pStyle w:val="Ptabletext"/>
              <w:keepNext/>
              <w:rPr>
                <w:rStyle w:val="Cmathsexpressions"/>
                <w:rFonts w:eastAsiaTheme="majorEastAsia"/>
              </w:rPr>
            </w:pPr>
            <w:r w:rsidRPr="00A202C4">
              <w:rPr>
                <w:rStyle w:val="Cmathsexpressions"/>
                <w:rFonts w:eastAsiaTheme="majorEastAsia"/>
              </w:rPr>
              <w:t>f</w:t>
            </w:r>
          </w:p>
        </w:tc>
        <w:tc>
          <w:tcPr>
            <w:tcW w:w="0" w:type="auto"/>
          </w:tcPr>
          <w:p w14:paraId="69A8069C" w14:textId="77777777" w:rsidR="00A62A90" w:rsidRPr="00A97BB9" w:rsidRDefault="00A62A90" w:rsidP="00C511DD">
            <w:pPr>
              <w:pStyle w:val="Ptabletext"/>
              <w:keepNext/>
              <w:rPr>
                <w:b/>
                <w:i/>
              </w:rPr>
            </w:pPr>
            <w:r w:rsidRPr="00A202C4">
              <w:rPr>
                <w:rStyle w:val="Cmathsexpressions"/>
                <w:rFonts w:eastAsiaTheme="majorEastAsia"/>
              </w:rPr>
              <w:t xml:space="preserve">x </w:t>
            </w:r>
            <w:r w:rsidRPr="00A202C4">
              <w:t>×</w:t>
            </w:r>
            <w:r w:rsidRPr="00A202C4">
              <w:rPr>
                <w:rStyle w:val="Cmathsexpressions"/>
                <w:rFonts w:eastAsiaTheme="majorEastAsia"/>
              </w:rPr>
              <w:t xml:space="preserve"> f</w:t>
            </w:r>
          </w:p>
        </w:tc>
      </w:tr>
      <w:tr w:rsidR="00A62A90" w14:paraId="0CC6E66B" w14:textId="77777777" w:rsidTr="00C511DD">
        <w:trPr>
          <w:trHeight w:val="19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6FD7032" w14:textId="77777777" w:rsidR="00A62A90" w:rsidRDefault="00A62A90" w:rsidP="00C511DD">
            <w:pPr>
              <w:pStyle w:val="Ptabletext"/>
              <w:keepNext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53C61065" w14:textId="77777777" w:rsidR="00A62A90" w:rsidRDefault="00A62A90" w:rsidP="00C511DD">
            <w:pPr>
              <w:pStyle w:val="Ptabletext"/>
              <w:keepNext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6FD18C" w14:textId="77777777" w:rsidR="00A62A90" w:rsidRDefault="00A62A90" w:rsidP="00C511DD">
            <w:pPr>
              <w:pStyle w:val="Ptabletext"/>
              <w:keepNext/>
            </w:pPr>
            <w:r>
              <w:t>2</w:t>
            </w:r>
          </w:p>
        </w:tc>
      </w:tr>
      <w:tr w:rsidR="00A62A90" w14:paraId="119001D9" w14:textId="77777777" w:rsidTr="00C511DD">
        <w:trPr>
          <w:trHeight w:val="25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824268" w14:textId="77777777" w:rsidR="00A62A90" w:rsidRDefault="00A62A90" w:rsidP="00C511DD">
            <w:pPr>
              <w:pStyle w:val="Ptabletext"/>
              <w:keepNext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3A57B7" w14:textId="77777777" w:rsidR="00A62A90" w:rsidRDefault="00A62A90" w:rsidP="00C511DD">
            <w:pPr>
              <w:pStyle w:val="Ptabletext"/>
              <w:keepNext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43C958" w14:textId="77777777" w:rsidR="00A62A90" w:rsidRDefault="00A62A90" w:rsidP="00C511DD">
            <w:pPr>
              <w:pStyle w:val="Ptabletext"/>
              <w:keepNext/>
            </w:pPr>
            <w:r>
              <w:t>6</w:t>
            </w:r>
          </w:p>
        </w:tc>
      </w:tr>
      <w:tr w:rsidR="00A62A90" w14:paraId="1B9423DC" w14:textId="77777777" w:rsidTr="00C511DD">
        <w:trPr>
          <w:trHeight w:val="33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A3A33E" w14:textId="77777777" w:rsidR="00A62A90" w:rsidRDefault="00A62A90" w:rsidP="00C511DD">
            <w:pPr>
              <w:pStyle w:val="Ptabletext"/>
              <w:keepNext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BA7152" w14:textId="77777777" w:rsidR="00A62A90" w:rsidRDefault="00A62A90" w:rsidP="00C511DD">
            <w:pPr>
              <w:pStyle w:val="Ptabletext"/>
              <w:keepNext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9A0A90" w14:textId="77777777" w:rsidR="00A62A90" w:rsidRDefault="00A62A90" w:rsidP="00C511DD">
            <w:pPr>
              <w:pStyle w:val="Ptabletext"/>
              <w:keepNext/>
            </w:pPr>
            <w:r>
              <w:t>15</w:t>
            </w:r>
          </w:p>
        </w:tc>
      </w:tr>
      <w:tr w:rsidR="00A62A90" w14:paraId="46527195" w14:textId="77777777" w:rsidTr="00C511DD">
        <w:trPr>
          <w:trHeight w:val="17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3077D4" w14:textId="77777777" w:rsidR="00A62A90" w:rsidRDefault="00A62A90" w:rsidP="00C511DD">
            <w:pPr>
              <w:pStyle w:val="Ptabletext"/>
              <w:keepNext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71CFBD" w14:textId="77777777" w:rsidR="00A62A90" w:rsidRDefault="00A62A90" w:rsidP="00C511DD">
            <w:pPr>
              <w:pStyle w:val="Ptabletext"/>
              <w:keepNext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43B69B1" w14:textId="77777777" w:rsidR="00A62A90" w:rsidRDefault="00A62A90" w:rsidP="00C511DD">
            <w:pPr>
              <w:pStyle w:val="Ptabletext"/>
              <w:keepNext/>
            </w:pPr>
            <w:r>
              <w:t>4</w:t>
            </w:r>
          </w:p>
        </w:tc>
      </w:tr>
      <w:tr w:rsidR="00A62A90" w14:paraId="11C8E9C9" w14:textId="77777777" w:rsidTr="00C511DD">
        <w:trPr>
          <w:trHeight w:val="36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C4981" w14:textId="77777777" w:rsidR="00A62A90" w:rsidRDefault="00A62A90" w:rsidP="00C511DD">
            <w:pPr>
              <w:pStyle w:val="Ptabletext"/>
              <w:keepNext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FCB4AE" w14:textId="77777777" w:rsidR="00A62A90" w:rsidRDefault="00A62A90" w:rsidP="00C511DD">
            <w:pPr>
              <w:pStyle w:val="Ptabletext"/>
              <w:keepNext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AC3062" w14:textId="77777777" w:rsidR="00A62A90" w:rsidRDefault="00A62A90" w:rsidP="00C511DD">
            <w:pPr>
              <w:pStyle w:val="Ptabletext"/>
              <w:keepNext/>
            </w:pPr>
            <w:r>
              <w:t>10</w:t>
            </w:r>
          </w:p>
        </w:tc>
      </w:tr>
      <w:tr w:rsidR="00A62A90" w14:paraId="171496E9" w14:textId="77777777" w:rsidTr="00C511DD">
        <w:trPr>
          <w:trHeight w:val="30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D70C0" w14:textId="77777777" w:rsidR="00A62A90" w:rsidRDefault="00A62A90" w:rsidP="00C511DD">
            <w:pPr>
              <w:pStyle w:val="Ptabletext"/>
              <w:keepNext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9B6072" w14:textId="77777777" w:rsidR="00A62A90" w:rsidRDefault="00A62A90" w:rsidP="00C511DD">
            <w:pPr>
              <w:pStyle w:val="Ptabletext"/>
              <w:keepNext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CFE86D" w14:textId="77777777" w:rsidR="00A62A90" w:rsidRDefault="00A62A90" w:rsidP="00C511DD">
            <w:pPr>
              <w:pStyle w:val="Ptabletext"/>
              <w:keepNext/>
            </w:pPr>
            <w:r>
              <w:t>0</w:t>
            </w:r>
          </w:p>
        </w:tc>
      </w:tr>
      <w:tr w:rsidR="00A62A90" w14:paraId="39F9381D" w14:textId="77777777" w:rsidTr="00C511DD">
        <w:trPr>
          <w:trHeight w:val="17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EE1F0C" w14:textId="77777777" w:rsidR="00A62A90" w:rsidRDefault="00A62A90" w:rsidP="00C511DD">
            <w:pPr>
              <w:pStyle w:val="Ptabletext"/>
              <w:keepNext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29BDE4" w14:textId="77777777" w:rsidR="00A62A90" w:rsidRDefault="00A62A90" w:rsidP="00C511DD">
            <w:pPr>
              <w:pStyle w:val="Ptabletext"/>
              <w:keepNext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66A5F3" w14:textId="77777777" w:rsidR="00A62A90" w:rsidRDefault="00A62A90" w:rsidP="00C511DD">
            <w:pPr>
              <w:pStyle w:val="Ptabletext"/>
              <w:keepNext/>
            </w:pPr>
            <w:r>
              <w:t>7</w:t>
            </w:r>
          </w:p>
        </w:tc>
      </w:tr>
      <w:tr w:rsidR="00A62A90" w14:paraId="450964F3" w14:textId="77777777" w:rsidTr="00C511DD">
        <w:trPr>
          <w:trHeight w:val="36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EA8C66" w14:textId="77777777" w:rsidR="00A62A90" w:rsidRDefault="00A62A90" w:rsidP="00C511DD">
            <w:pPr>
              <w:pStyle w:val="Ptabletext"/>
              <w:keepNext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18F30E" w14:textId="77777777" w:rsidR="00A62A90" w:rsidRDefault="00A62A90" w:rsidP="00C511DD">
            <w:pPr>
              <w:pStyle w:val="Ptabletext"/>
              <w:keepNext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313D4C" w14:textId="77777777" w:rsidR="00A62A90" w:rsidRDefault="00A62A90" w:rsidP="00C511DD">
            <w:pPr>
              <w:pStyle w:val="Ptabletext"/>
              <w:keepNext/>
            </w:pPr>
            <w:r>
              <w:t>16</w:t>
            </w:r>
          </w:p>
        </w:tc>
      </w:tr>
      <w:tr w:rsidR="00A62A90" w14:paraId="10886435" w14:textId="77777777" w:rsidTr="00C511DD">
        <w:trPr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729E0A" w14:textId="77777777" w:rsidR="00A62A90" w:rsidRDefault="00A62A90" w:rsidP="00C511DD">
            <w:pPr>
              <w:pStyle w:val="Ptabletext"/>
              <w:keepNext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59E5B" w14:textId="77777777" w:rsidR="00A62A90" w:rsidRDefault="00A62A90" w:rsidP="00C511DD">
            <w:pPr>
              <w:pStyle w:val="Ptabletext"/>
              <w:keepNext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38CFCB" w14:textId="77777777" w:rsidR="00A62A90" w:rsidRDefault="00A62A90" w:rsidP="00C511DD">
            <w:pPr>
              <w:pStyle w:val="Ptabletext"/>
              <w:keepNext/>
            </w:pPr>
            <w:r>
              <w:t>9</w:t>
            </w:r>
          </w:p>
        </w:tc>
      </w:tr>
      <w:tr w:rsidR="00A62A90" w14:paraId="6B1E46CA" w14:textId="77777777" w:rsidTr="00C511DD">
        <w:trPr>
          <w:trHeight w:val="36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B790757" w14:textId="77777777" w:rsidR="00A62A90" w:rsidRDefault="00A62A90" w:rsidP="00C511DD">
            <w:pPr>
              <w:pStyle w:val="Ptabletext"/>
              <w:keepNext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D1B7663" w14:textId="77777777" w:rsidR="00A62A90" w:rsidRDefault="00A62A90" w:rsidP="00C511DD">
            <w:pPr>
              <w:pStyle w:val="Ptabletext"/>
              <w:keepNext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998F61" w14:textId="77777777" w:rsidR="00A62A90" w:rsidRDefault="00A62A90" w:rsidP="00C511DD">
            <w:pPr>
              <w:pStyle w:val="Ptabletext"/>
              <w:keepNext/>
            </w:pPr>
            <w:r>
              <w:t>30</w:t>
            </w:r>
          </w:p>
        </w:tc>
      </w:tr>
      <w:tr w:rsidR="00A62A90" w14:paraId="099BD589" w14:textId="77777777" w:rsidTr="00C511DD">
        <w:tc>
          <w:tcPr>
            <w:tcW w:w="0" w:type="auto"/>
            <w:shd w:val="clear" w:color="auto" w:fill="auto"/>
          </w:tcPr>
          <w:p w14:paraId="038EA953" w14:textId="77777777" w:rsidR="00A62A90" w:rsidRDefault="00A62A90" w:rsidP="00C511DD">
            <w:pPr>
              <w:pStyle w:val="Ptabletext"/>
              <w:keepNext/>
            </w:pPr>
            <w:r>
              <w:t>Total</w:t>
            </w:r>
          </w:p>
        </w:tc>
        <w:tc>
          <w:tcPr>
            <w:tcW w:w="0" w:type="auto"/>
            <w:shd w:val="clear" w:color="auto" w:fill="auto"/>
          </w:tcPr>
          <w:p w14:paraId="13028509" w14:textId="77777777" w:rsidR="00A62A90" w:rsidRDefault="00A62A90" w:rsidP="00C511DD">
            <w:pPr>
              <w:pStyle w:val="Ptabletext"/>
              <w:keepNext/>
            </w:pPr>
            <w: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2B6605E" w14:textId="77777777" w:rsidR="00A62A90" w:rsidRDefault="00A62A90" w:rsidP="00C511DD">
            <w:pPr>
              <w:pStyle w:val="Ptabletext"/>
              <w:keepNext/>
            </w:pPr>
            <w:r>
              <w:t>99</w:t>
            </w:r>
          </w:p>
        </w:tc>
      </w:tr>
    </w:tbl>
    <w:p w14:paraId="3A5BA503" w14:textId="6BEDDE8B" w:rsidR="00A62A90" w:rsidRDefault="00C511DD" w:rsidP="00C511DD">
      <w:pPr>
        <w:pStyle w:val="Pquestiontextpartsa"/>
        <w:keepNext/>
      </w:pPr>
      <w:r>
        <w:tab/>
      </w:r>
      <w:r w:rsidR="00A62A90">
        <w:t xml:space="preserve">Mean = </w:t>
      </w:r>
      <w:r w:rsidR="00A62A90" w:rsidRPr="00C95834">
        <w:rPr>
          <w:position w:val="-24"/>
        </w:rPr>
        <w:object w:dxaOrig="360" w:dyaOrig="620" w14:anchorId="79BF6AC4">
          <v:shape id="_x0000_i1031" type="#_x0000_t75" style="width:17.7pt;height:30.7pt" o:ole="">
            <v:imagedata r:id="rId34" o:title=""/>
          </v:shape>
          <o:OLEObject Type="Embed" ProgID="Equation.DSMT4" ShapeID="_x0000_i1031" DrawAspect="Content" ObjectID="_1538842714" r:id="rId35"/>
        </w:object>
      </w:r>
      <w:r w:rsidR="00A62A90">
        <w:t xml:space="preserve"> = 4.95 </w:t>
      </w:r>
    </w:p>
    <w:p w14:paraId="68D63F6D" w14:textId="1F7F5A1B" w:rsidR="00A62A90" w:rsidRDefault="00C511DD" w:rsidP="00A62A90">
      <w:pPr>
        <w:pStyle w:val="Pquestiontextpartsa"/>
      </w:pPr>
      <w:r>
        <w:tab/>
      </w:r>
      <w:r w:rsidR="00A62A90">
        <w:t>On average, the winning teams won 5 games.</w:t>
      </w:r>
    </w:p>
    <w:p w14:paraId="7E4C228B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tab/>
        <w:t>‘More than half’ is 6–10 games.</w:t>
      </w:r>
      <w:r>
        <w:br/>
        <w:t>Number of teams</w:t>
      </w:r>
      <w:r>
        <w:br/>
      </w:r>
      <w:r w:rsidRPr="00C5522D">
        <w:t>=</w:t>
      </w:r>
      <w:r>
        <w:t xml:space="preserve"> 0 + 1 + 2 + 1 + 3</w:t>
      </w:r>
      <w:r>
        <w:br/>
        <w:t>= 7 teams</w:t>
      </w:r>
      <w:r>
        <w:br/>
        <w:t xml:space="preserve">Proportion = </w:t>
      </w:r>
      <w:r w:rsidRPr="00C95834">
        <w:rPr>
          <w:position w:val="-24"/>
        </w:rPr>
        <w:object w:dxaOrig="360" w:dyaOrig="620" w14:anchorId="3F6FD019">
          <v:shape id="_x0000_i1032" type="#_x0000_t75" style="width:17.7pt;height:30.7pt" o:ole="">
            <v:imagedata r:id="rId36" o:title=""/>
          </v:shape>
          <o:OLEObject Type="Embed" ProgID="Equation.DSMT4" ShapeID="_x0000_i1032" DrawAspect="Content" ObjectID="_1538842715" r:id="rId37"/>
        </w:object>
      </w:r>
      <w:r>
        <w:t xml:space="preserve"> = 0.35</w:t>
      </w:r>
      <w:r>
        <w:br/>
        <w:t>35% of winning teams won more than half of their games.</w:t>
      </w:r>
    </w:p>
    <w:p w14:paraId="49D6288E" w14:textId="77777777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</w:rPr>
        <w:t>(c)</w:t>
      </w:r>
      <w:r w:rsidRPr="00DE6E72">
        <w:rPr>
          <w:rStyle w:val="Cquestionpartlabelbold"/>
        </w:rPr>
        <w:tab/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460"/>
        <w:gridCol w:w="629"/>
      </w:tblGrid>
      <w:tr w:rsidR="00A62A90" w:rsidRPr="002D0D1A" w14:paraId="70A1C7DA" w14:textId="77777777" w:rsidTr="00C511DD">
        <w:tc>
          <w:tcPr>
            <w:tcW w:w="0" w:type="auto"/>
            <w:shd w:val="clear" w:color="auto" w:fill="auto"/>
          </w:tcPr>
          <w:p w14:paraId="37DEA561" w14:textId="77777777" w:rsidR="00A62A90" w:rsidRPr="00B44454" w:rsidRDefault="00A62A90" w:rsidP="00FE3E90">
            <w:pPr>
              <w:pStyle w:val="Ptabletext"/>
              <w:rPr>
                <w:rStyle w:val="Citalicsubscript"/>
                <w:rFonts w:eastAsiaTheme="majorEastAsia"/>
              </w:rPr>
            </w:pPr>
            <w:r w:rsidRPr="00B44454">
              <w:rPr>
                <w:rStyle w:val="Citalicsubscript"/>
                <w:rFonts w:eastAsiaTheme="majorEastAsia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37B5340" w14:textId="77777777" w:rsidR="00A62A90" w:rsidRPr="00B44454" w:rsidRDefault="00A62A90" w:rsidP="00FE3E90">
            <w:pPr>
              <w:pStyle w:val="Ptabletext"/>
              <w:rPr>
                <w:rStyle w:val="Citalicsubscript"/>
                <w:rFonts w:eastAsiaTheme="majorEastAsia"/>
              </w:rPr>
            </w:pPr>
            <w:r w:rsidRPr="00B44454">
              <w:rPr>
                <w:rStyle w:val="Citalicsubscript"/>
                <w:rFonts w:eastAsiaTheme="majorEastAsia"/>
              </w:rPr>
              <w:t>f</w:t>
            </w:r>
          </w:p>
        </w:tc>
        <w:tc>
          <w:tcPr>
            <w:tcW w:w="0" w:type="auto"/>
          </w:tcPr>
          <w:p w14:paraId="5D35B65C" w14:textId="77777777" w:rsidR="00A62A90" w:rsidRPr="002D0D1A" w:rsidRDefault="00A62A90" w:rsidP="00FE3E90">
            <w:pPr>
              <w:pStyle w:val="Ptabletext"/>
              <w:rPr>
                <w:i/>
              </w:rPr>
            </w:pPr>
            <w:r w:rsidRPr="00B44454">
              <w:rPr>
                <w:rStyle w:val="Cmathsexpressions"/>
                <w:rFonts w:eastAsiaTheme="majorEastAsia"/>
              </w:rPr>
              <w:t>x</w:t>
            </w:r>
            <w:r w:rsidRPr="00A202C4">
              <w:rPr>
                <w:rStyle w:val="Cmathsexpressions"/>
                <w:rFonts w:eastAsiaTheme="majorEastAsia"/>
              </w:rPr>
              <w:t xml:space="preserve"> </w:t>
            </w:r>
            <w:r w:rsidRPr="002D0D1A">
              <w:t>×</w:t>
            </w:r>
            <w:r w:rsidRPr="00A202C4">
              <w:rPr>
                <w:rStyle w:val="Cmathsexpressions"/>
                <w:rFonts w:eastAsiaTheme="majorEastAsia"/>
              </w:rPr>
              <w:t xml:space="preserve"> </w:t>
            </w:r>
            <w:r w:rsidRPr="00B44454">
              <w:rPr>
                <w:rStyle w:val="Cmathsexpressions"/>
                <w:rFonts w:eastAsiaTheme="majorEastAsia"/>
              </w:rPr>
              <w:t>f</w:t>
            </w:r>
          </w:p>
        </w:tc>
      </w:tr>
      <w:tr w:rsidR="00A62A90" w14:paraId="5EDBE7A6" w14:textId="77777777" w:rsidTr="00C511DD">
        <w:trPr>
          <w:trHeight w:val="19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97CEDA2" w14:textId="77777777" w:rsidR="00A62A90" w:rsidRDefault="00A62A90" w:rsidP="00FE3E90">
            <w:pPr>
              <w:pStyle w:val="Ptabletext"/>
            </w:pPr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8B52803" w14:textId="77777777" w:rsidR="00A62A90" w:rsidRDefault="00A62A90" w:rsidP="00FE3E90">
            <w:pPr>
              <w:pStyle w:val="Ptabletext"/>
            </w:pPr>
            <w:r>
              <w:t>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CCAB7E" w14:textId="77777777" w:rsidR="00A62A90" w:rsidRDefault="00A62A90" w:rsidP="00FE3E90">
            <w:pPr>
              <w:pStyle w:val="Ptabletext"/>
            </w:pPr>
            <w:r>
              <w:t>0</w:t>
            </w:r>
          </w:p>
        </w:tc>
      </w:tr>
      <w:tr w:rsidR="00A62A90" w14:paraId="6585A648" w14:textId="77777777" w:rsidTr="00C511DD">
        <w:trPr>
          <w:trHeight w:val="19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3552B448" w14:textId="77777777" w:rsidR="00A62A90" w:rsidRDefault="00A62A90" w:rsidP="00FE3E90">
            <w:pPr>
              <w:pStyle w:val="Ptabletext"/>
            </w:pPr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0DAF3FD" w14:textId="77777777" w:rsidR="00A62A90" w:rsidRDefault="00A62A90" w:rsidP="00FE3E90">
            <w:pPr>
              <w:pStyle w:val="Ptabletext"/>
            </w:pPr>
            <w: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F15D7" w14:textId="77777777" w:rsidR="00A62A90" w:rsidRDefault="00A62A90" w:rsidP="00FE3E90">
            <w:pPr>
              <w:pStyle w:val="Ptabletext"/>
            </w:pPr>
            <w:r>
              <w:t>2</w:t>
            </w:r>
          </w:p>
        </w:tc>
      </w:tr>
      <w:tr w:rsidR="00A62A90" w14:paraId="748C96E8" w14:textId="77777777" w:rsidTr="00C511DD">
        <w:trPr>
          <w:trHeight w:val="25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8F571" w14:textId="77777777" w:rsidR="00A62A90" w:rsidRDefault="00A62A90" w:rsidP="00FE3E90">
            <w:pPr>
              <w:pStyle w:val="Ptabletext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FCCF5C" w14:textId="77777777" w:rsidR="00A62A90" w:rsidRDefault="00A62A90" w:rsidP="00FE3E90">
            <w:pPr>
              <w:pStyle w:val="Ptabletext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ABD80F" w14:textId="77777777" w:rsidR="00A62A90" w:rsidRDefault="00A62A90" w:rsidP="00FE3E90">
            <w:pPr>
              <w:pStyle w:val="Ptabletext"/>
            </w:pPr>
            <w:r>
              <w:t>6</w:t>
            </w:r>
          </w:p>
        </w:tc>
      </w:tr>
      <w:tr w:rsidR="00A62A90" w14:paraId="79C9D514" w14:textId="77777777" w:rsidTr="00C511DD">
        <w:trPr>
          <w:trHeight w:val="33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62C01" w14:textId="77777777" w:rsidR="00A62A90" w:rsidRDefault="00A62A90" w:rsidP="00FE3E90">
            <w:pPr>
              <w:pStyle w:val="Ptabletext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30797" w14:textId="77777777" w:rsidR="00A62A90" w:rsidRDefault="00A62A90" w:rsidP="00FE3E90">
            <w:pPr>
              <w:pStyle w:val="Ptabletext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5714E7" w14:textId="77777777" w:rsidR="00A62A90" w:rsidRDefault="00A62A90" w:rsidP="00FE3E90">
            <w:pPr>
              <w:pStyle w:val="Ptabletext"/>
            </w:pPr>
            <w:r>
              <w:t>15</w:t>
            </w:r>
          </w:p>
        </w:tc>
      </w:tr>
      <w:tr w:rsidR="00A62A90" w14:paraId="73C0BAE4" w14:textId="77777777" w:rsidTr="00C511DD">
        <w:trPr>
          <w:trHeight w:val="17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006783" w14:textId="77777777" w:rsidR="00A62A90" w:rsidRDefault="00A62A90" w:rsidP="00FE3E90">
            <w:pPr>
              <w:pStyle w:val="Ptabletext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8FE12F" w14:textId="77777777" w:rsidR="00A62A90" w:rsidRDefault="00A62A90" w:rsidP="00FE3E90">
            <w:pPr>
              <w:pStyle w:val="Ptabletext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BEA4AF" w14:textId="77777777" w:rsidR="00A62A90" w:rsidRDefault="00A62A90" w:rsidP="00FE3E90">
            <w:pPr>
              <w:pStyle w:val="Ptabletext"/>
            </w:pPr>
            <w:r>
              <w:t>4</w:t>
            </w:r>
          </w:p>
        </w:tc>
      </w:tr>
      <w:tr w:rsidR="00A62A90" w14:paraId="6326186B" w14:textId="77777777" w:rsidTr="00C511DD">
        <w:trPr>
          <w:trHeight w:val="36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CEBDA1" w14:textId="77777777" w:rsidR="00A62A90" w:rsidRDefault="00A62A90" w:rsidP="00FE3E90">
            <w:pPr>
              <w:pStyle w:val="Ptabletext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4DAC9E" w14:textId="77777777" w:rsidR="00A62A90" w:rsidRDefault="00A62A90" w:rsidP="00FE3E90">
            <w:pPr>
              <w:pStyle w:val="Ptabletext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E40F26" w14:textId="77777777" w:rsidR="00A62A90" w:rsidRDefault="00A62A90" w:rsidP="00FE3E90">
            <w:pPr>
              <w:pStyle w:val="Ptabletext"/>
            </w:pPr>
            <w:r>
              <w:t>10</w:t>
            </w:r>
          </w:p>
        </w:tc>
      </w:tr>
      <w:tr w:rsidR="00A62A90" w14:paraId="630EFD56" w14:textId="77777777" w:rsidTr="00C511DD">
        <w:trPr>
          <w:trHeight w:val="30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83A520" w14:textId="77777777" w:rsidR="00A62A90" w:rsidRDefault="00A62A90" w:rsidP="00FE3E90">
            <w:pPr>
              <w:pStyle w:val="Ptabletext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297D1" w14:textId="77777777" w:rsidR="00A62A90" w:rsidRDefault="00A62A90" w:rsidP="00FE3E90">
            <w:pPr>
              <w:pStyle w:val="Ptabletext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66E294" w14:textId="77777777" w:rsidR="00A62A90" w:rsidRDefault="00A62A90" w:rsidP="00FE3E90">
            <w:pPr>
              <w:pStyle w:val="Ptabletext"/>
            </w:pPr>
            <w:r>
              <w:t>0</w:t>
            </w:r>
          </w:p>
        </w:tc>
      </w:tr>
      <w:tr w:rsidR="00A62A90" w14:paraId="7F1235EA" w14:textId="77777777" w:rsidTr="00C511DD">
        <w:trPr>
          <w:trHeight w:val="17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9C793" w14:textId="77777777" w:rsidR="00A62A90" w:rsidRDefault="00A62A90" w:rsidP="00FE3E90">
            <w:pPr>
              <w:pStyle w:val="Ptabletext"/>
            </w:pPr>
            <w: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0A36F4" w14:textId="77777777" w:rsidR="00A62A90" w:rsidRDefault="00A62A90" w:rsidP="00FE3E90">
            <w:pPr>
              <w:pStyle w:val="Ptabletext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EB25B3" w14:textId="77777777" w:rsidR="00A62A90" w:rsidRDefault="00A62A90" w:rsidP="00FE3E90">
            <w:pPr>
              <w:pStyle w:val="Ptabletext"/>
            </w:pPr>
            <w:r>
              <w:t>7</w:t>
            </w:r>
          </w:p>
        </w:tc>
      </w:tr>
      <w:tr w:rsidR="00A62A90" w14:paraId="60DA5A26" w14:textId="77777777" w:rsidTr="00C511DD">
        <w:trPr>
          <w:trHeight w:val="36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AB55CE" w14:textId="77777777" w:rsidR="00A62A90" w:rsidRDefault="00A62A90" w:rsidP="00FE3E90">
            <w:pPr>
              <w:pStyle w:val="Ptabletext"/>
            </w:pP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07AD28" w14:textId="77777777" w:rsidR="00A62A90" w:rsidRDefault="00A62A90" w:rsidP="00FE3E90">
            <w:pPr>
              <w:pStyle w:val="Ptabletext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8AB1F9" w14:textId="77777777" w:rsidR="00A62A90" w:rsidRDefault="00A62A90" w:rsidP="00FE3E90">
            <w:pPr>
              <w:pStyle w:val="Ptabletext"/>
            </w:pPr>
            <w:r>
              <w:t>16</w:t>
            </w:r>
          </w:p>
        </w:tc>
      </w:tr>
      <w:tr w:rsidR="00A62A90" w14:paraId="35C80535" w14:textId="77777777" w:rsidTr="00C511DD">
        <w:trPr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14297" w14:textId="77777777" w:rsidR="00A62A90" w:rsidRDefault="00A62A90" w:rsidP="00FE3E90">
            <w:pPr>
              <w:pStyle w:val="Ptabletext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246C15" w14:textId="77777777" w:rsidR="00A62A90" w:rsidRDefault="00A62A90" w:rsidP="00FE3E90">
            <w:pPr>
              <w:pStyle w:val="Ptabletext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531135" w14:textId="77777777" w:rsidR="00A62A90" w:rsidRDefault="00A62A90" w:rsidP="00FE3E90">
            <w:pPr>
              <w:pStyle w:val="Ptabletext"/>
            </w:pPr>
            <w:r>
              <w:t>9</w:t>
            </w:r>
          </w:p>
        </w:tc>
      </w:tr>
      <w:tr w:rsidR="00A62A90" w14:paraId="545ABBDD" w14:textId="77777777" w:rsidTr="00C511DD">
        <w:trPr>
          <w:trHeight w:val="363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57C8BC2" w14:textId="77777777" w:rsidR="00A62A90" w:rsidRDefault="00A62A90" w:rsidP="00FE3E90">
            <w:pPr>
              <w:pStyle w:val="Ptabletext"/>
            </w:pPr>
            <w: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260A7296" w14:textId="77777777" w:rsidR="00A62A90" w:rsidRDefault="00A62A90" w:rsidP="00FE3E90">
            <w:pPr>
              <w:pStyle w:val="Ptabletext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DAA78D" w14:textId="77777777" w:rsidR="00A62A90" w:rsidRDefault="00A62A90" w:rsidP="00FE3E90">
            <w:pPr>
              <w:pStyle w:val="Ptabletext"/>
            </w:pPr>
            <w:r>
              <w:t>30</w:t>
            </w:r>
          </w:p>
        </w:tc>
      </w:tr>
      <w:tr w:rsidR="00A62A90" w14:paraId="5093C28B" w14:textId="77777777" w:rsidTr="00C511DD">
        <w:tc>
          <w:tcPr>
            <w:tcW w:w="0" w:type="auto"/>
            <w:shd w:val="clear" w:color="auto" w:fill="auto"/>
          </w:tcPr>
          <w:p w14:paraId="37E60000" w14:textId="77777777" w:rsidR="00A62A90" w:rsidRDefault="00A62A90" w:rsidP="00FE3E90">
            <w:pPr>
              <w:pStyle w:val="Ptabletext"/>
            </w:pPr>
            <w:r>
              <w:t>Total</w:t>
            </w:r>
          </w:p>
        </w:tc>
        <w:tc>
          <w:tcPr>
            <w:tcW w:w="0" w:type="auto"/>
            <w:shd w:val="clear" w:color="auto" w:fill="auto"/>
          </w:tcPr>
          <w:p w14:paraId="0D9ADD5D" w14:textId="77777777" w:rsidR="00A62A90" w:rsidRDefault="00A62A90" w:rsidP="00FE3E90">
            <w:pPr>
              <w:pStyle w:val="Ptabletext"/>
            </w:pPr>
            <w:r>
              <w:t>35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92AF8B4" w14:textId="77777777" w:rsidR="00A62A90" w:rsidRDefault="00A62A90" w:rsidP="00FE3E90">
            <w:pPr>
              <w:pStyle w:val="Ptabletext"/>
            </w:pPr>
            <w:r>
              <w:t>99</w:t>
            </w:r>
          </w:p>
        </w:tc>
      </w:tr>
    </w:tbl>
    <w:p w14:paraId="4F9B2E54" w14:textId="3F75E0D2" w:rsidR="00A62A90" w:rsidRPr="00A93891" w:rsidRDefault="00747621" w:rsidP="00A62A90">
      <w:pPr>
        <w:pStyle w:val="Pquestiontextpartsa"/>
      </w:pPr>
      <w:r>
        <w:tab/>
      </w:r>
      <w:r w:rsidR="00A62A90">
        <w:t xml:space="preserve">Mean = </w:t>
      </w:r>
      <w:r w:rsidR="00A62A90" w:rsidRPr="00C95834">
        <w:rPr>
          <w:position w:val="-24"/>
        </w:rPr>
        <w:object w:dxaOrig="340" w:dyaOrig="620" w14:anchorId="3F8F2254">
          <v:shape id="_x0000_i1033" type="#_x0000_t75" style="width:17.7pt;height:30.7pt" o:ole="">
            <v:imagedata r:id="rId38" o:title=""/>
          </v:shape>
          <o:OLEObject Type="Embed" ProgID="Equation.3" ShapeID="_x0000_i1033" DrawAspect="Content" ObjectID="_1538842716" r:id="rId39"/>
        </w:object>
      </w:r>
      <w:r w:rsidR="00A62A90">
        <w:t xml:space="preserve"> = 2.828… ≈ 2.8</w:t>
      </w:r>
      <w:r w:rsidR="00A62A90">
        <w:br/>
        <w:t>On average, the teams won 2.8 games.</w:t>
      </w:r>
    </w:p>
    <w:p w14:paraId="0F4D3292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(d)</w:t>
      </w:r>
      <w:r>
        <w:tab/>
        <w:t xml:space="preserve">Proportion = </w:t>
      </w:r>
      <w:r w:rsidRPr="00C95834">
        <w:rPr>
          <w:position w:val="-24"/>
        </w:rPr>
        <w:object w:dxaOrig="340" w:dyaOrig="620" w14:anchorId="7124C2C9">
          <v:shape id="_x0000_i1034" type="#_x0000_t75" style="width:17.7pt;height:30.7pt" o:ole="">
            <v:imagedata r:id="rId40" o:title=""/>
          </v:shape>
          <o:OLEObject Type="Embed" ProgID="Equation.3" ShapeID="_x0000_i1034" DrawAspect="Content" ObjectID="_1538842717" r:id="rId41"/>
        </w:object>
      </w:r>
      <w:r>
        <w:t xml:space="preserve"> = </w:t>
      </w:r>
      <w:r w:rsidRPr="00C95834">
        <w:rPr>
          <w:position w:val="-24"/>
        </w:rPr>
        <w:object w:dxaOrig="220" w:dyaOrig="620" w14:anchorId="2A5183CB">
          <v:shape id="_x0000_i1035" type="#_x0000_t75" style="width:10.6pt;height:30.7pt" o:ole="">
            <v:imagedata r:id="rId42" o:title=""/>
          </v:shape>
          <o:OLEObject Type="Embed" ProgID="Equation.3" ShapeID="_x0000_i1035" DrawAspect="Content" ObjectID="_1538842718" r:id="rId43"/>
        </w:object>
      </w:r>
      <w:r>
        <w:t xml:space="preserve"> or 0.2</w:t>
      </w:r>
      <w:r>
        <w:br/>
      </w:r>
      <w:r w:rsidRPr="00C95834">
        <w:rPr>
          <w:position w:val="-24"/>
        </w:rPr>
        <w:object w:dxaOrig="220" w:dyaOrig="620" w14:anchorId="1439D672">
          <v:shape id="_x0000_i1036" type="#_x0000_t75" style="width:10.6pt;height:30.7pt" o:ole="">
            <v:imagedata r:id="rId44" o:title=""/>
          </v:shape>
          <o:OLEObject Type="Embed" ProgID="Equation.3" ShapeID="_x0000_i1036" DrawAspect="Content" ObjectID="_1538842719" r:id="rId45"/>
        </w:object>
      </w:r>
      <w:r>
        <w:t xml:space="preserve"> or 20% of all teams won more than half of their games.</w:t>
      </w:r>
    </w:p>
    <w:p w14:paraId="1F99CDA7" w14:textId="77777777" w:rsidR="00A62A90" w:rsidRDefault="00A62A90" w:rsidP="00A62A90">
      <w:pPr>
        <w:pStyle w:val="Pquestionheadingsx"/>
      </w:pPr>
      <w:r>
        <w:lastRenderedPageBreak/>
        <w:t>Question 25</w:t>
      </w:r>
      <w:r>
        <w:tab/>
      </w:r>
      <w:r>
        <w:rPr>
          <w:rStyle w:val="Cmarkslabel"/>
        </w:rPr>
        <w:t xml:space="preserve">18 </w:t>
      </w:r>
      <w:r w:rsidRPr="001B433F">
        <w:rPr>
          <w:rStyle w:val="Cmarkslabel"/>
        </w:rPr>
        <w:t>marks</w:t>
      </w:r>
      <w:r>
        <w:tab/>
        <w:t>[2.3, 2.8]</w:t>
      </w:r>
    </w:p>
    <w:p w14:paraId="6A734580" w14:textId="77777777" w:rsidR="00A62A90" w:rsidRPr="00DE6E72" w:rsidRDefault="00A62A90" w:rsidP="00A62A90">
      <w:pPr>
        <w:rPr>
          <w:rStyle w:val="Cquestionpartlabelbold"/>
        </w:rPr>
      </w:pPr>
      <w:r w:rsidRPr="00DE6E72">
        <w:rPr>
          <w:rStyle w:val="Cquestionpartlabelbold"/>
        </w:rPr>
        <w:t>(a)</w:t>
      </w:r>
      <w:r w:rsidRPr="00DE6E72">
        <w:rPr>
          <w:rStyle w:val="Cquestionpartlabelbold"/>
        </w:rPr>
        <w:tab/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0"/>
        <w:gridCol w:w="1152"/>
      </w:tblGrid>
      <w:tr w:rsidR="00A62A90" w:rsidRPr="00D9763C" w14:paraId="75E9E4FF" w14:textId="77777777" w:rsidTr="00C511DD">
        <w:trPr>
          <w:trHeight w:val="284"/>
        </w:trPr>
        <w:tc>
          <w:tcPr>
            <w:tcW w:w="0" w:type="auto"/>
            <w:shd w:val="clear" w:color="auto" w:fill="auto"/>
          </w:tcPr>
          <w:p w14:paraId="633E246D" w14:textId="77777777" w:rsidR="00A62A90" w:rsidRPr="00D9763C" w:rsidRDefault="00A62A90" w:rsidP="00FE3E90">
            <w:pPr>
              <w:pStyle w:val="Ptabletext"/>
              <w:rPr>
                <w:rStyle w:val="Cquestionpartlabelbold"/>
              </w:rPr>
            </w:pPr>
            <w:r w:rsidRPr="00D9763C">
              <w:rPr>
                <w:rStyle w:val="Cquestionpartlabelbold"/>
              </w:rPr>
              <w:t>Weight (kg)</w:t>
            </w:r>
          </w:p>
        </w:tc>
        <w:tc>
          <w:tcPr>
            <w:tcW w:w="0" w:type="auto"/>
            <w:shd w:val="clear" w:color="auto" w:fill="auto"/>
          </w:tcPr>
          <w:p w14:paraId="62085D23" w14:textId="77777777" w:rsidR="00A62A90" w:rsidRPr="00D9763C" w:rsidRDefault="00A62A90" w:rsidP="00FE3E90">
            <w:pPr>
              <w:pStyle w:val="Ptabletext"/>
              <w:rPr>
                <w:rStyle w:val="Cquestionpartlabelbold"/>
              </w:rPr>
            </w:pPr>
            <w:r w:rsidRPr="00D9763C">
              <w:rPr>
                <w:rStyle w:val="Cquestionpartlabelbold"/>
              </w:rPr>
              <w:t>Frequency</w:t>
            </w:r>
          </w:p>
        </w:tc>
      </w:tr>
      <w:tr w:rsidR="00A62A90" w14:paraId="03B5FCB4" w14:textId="77777777" w:rsidTr="00C511DD">
        <w:trPr>
          <w:trHeight w:val="28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2903104F" w14:textId="77777777" w:rsidR="00A62A90" w:rsidRDefault="00A62A90" w:rsidP="00FE3E90">
            <w:pPr>
              <w:pStyle w:val="Ptabletext"/>
            </w:pPr>
            <w:r>
              <w:t>30–&lt;35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5958255" w14:textId="77777777" w:rsidR="00A62A90" w:rsidRDefault="00A62A90" w:rsidP="00FE3E90">
            <w:pPr>
              <w:pStyle w:val="Ptabletext"/>
            </w:pPr>
            <w:r>
              <w:t>2</w:t>
            </w:r>
          </w:p>
        </w:tc>
      </w:tr>
      <w:tr w:rsidR="00A62A90" w14:paraId="07FACA27" w14:textId="77777777" w:rsidTr="00C511DD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C48C0" w14:textId="77777777" w:rsidR="00A62A90" w:rsidRDefault="00A62A90" w:rsidP="00FE3E90">
            <w:pPr>
              <w:pStyle w:val="Ptabletext"/>
            </w:pPr>
            <w:r>
              <w:t>35–&lt;40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6FD2E8" w14:textId="77777777" w:rsidR="00A62A90" w:rsidRDefault="00A62A90" w:rsidP="00FE3E90">
            <w:pPr>
              <w:pStyle w:val="Ptabletext"/>
            </w:pPr>
            <w:r>
              <w:t>7</w:t>
            </w:r>
          </w:p>
        </w:tc>
      </w:tr>
      <w:tr w:rsidR="00A62A90" w14:paraId="21BBAB1A" w14:textId="77777777" w:rsidTr="00C511DD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29F2AA" w14:textId="77777777" w:rsidR="00A62A90" w:rsidRDefault="00A62A90" w:rsidP="00FE3E90">
            <w:pPr>
              <w:pStyle w:val="Ptabletext"/>
            </w:pPr>
            <w:r>
              <w:t>40–&lt;45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4F3BF3" w14:textId="77777777" w:rsidR="00A62A90" w:rsidRDefault="00A62A90" w:rsidP="00FE3E90">
            <w:pPr>
              <w:pStyle w:val="Ptabletext"/>
            </w:pPr>
            <w:r>
              <w:t>9</w:t>
            </w:r>
          </w:p>
        </w:tc>
      </w:tr>
      <w:tr w:rsidR="00A62A90" w14:paraId="4B9BA57D" w14:textId="77777777" w:rsidTr="00C511DD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9FC569" w14:textId="77777777" w:rsidR="00A62A90" w:rsidRDefault="00A62A90" w:rsidP="00FE3E90">
            <w:pPr>
              <w:pStyle w:val="Ptabletext"/>
            </w:pPr>
            <w:r>
              <w:t>45–&lt;50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51322" w14:textId="77777777" w:rsidR="00A62A90" w:rsidRDefault="00A62A90" w:rsidP="00FE3E90">
            <w:pPr>
              <w:pStyle w:val="Ptabletext"/>
            </w:pPr>
            <w:r>
              <w:t>12</w:t>
            </w:r>
          </w:p>
        </w:tc>
      </w:tr>
      <w:tr w:rsidR="00A62A90" w14:paraId="7D9995A5" w14:textId="77777777" w:rsidTr="00C511DD">
        <w:trPr>
          <w:trHeight w:val="28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2897B5" w14:textId="77777777" w:rsidR="00A62A90" w:rsidRDefault="00A62A90" w:rsidP="00FE3E90">
            <w:pPr>
              <w:pStyle w:val="Ptabletext"/>
            </w:pPr>
            <w:r>
              <w:t>50–&lt;55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50D8CB" w14:textId="77777777" w:rsidR="00A62A90" w:rsidRDefault="00A62A90" w:rsidP="00FE3E90">
            <w:pPr>
              <w:pStyle w:val="Ptabletext"/>
            </w:pPr>
            <w:r>
              <w:t>7</w:t>
            </w:r>
          </w:p>
        </w:tc>
      </w:tr>
      <w:tr w:rsidR="00A62A90" w14:paraId="530D0353" w14:textId="77777777" w:rsidTr="00C511DD">
        <w:trPr>
          <w:trHeight w:val="284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80EDA19" w14:textId="77777777" w:rsidR="00A62A90" w:rsidRDefault="00A62A90" w:rsidP="00FE3E90">
            <w:pPr>
              <w:pStyle w:val="Ptabletext"/>
            </w:pPr>
            <w:r>
              <w:t>55–&lt;60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CD1AE00" w14:textId="77777777" w:rsidR="00A62A90" w:rsidRDefault="00A62A90" w:rsidP="00FE3E90">
            <w:pPr>
              <w:pStyle w:val="Ptabletext"/>
            </w:pPr>
            <w:r>
              <w:t>3</w:t>
            </w:r>
          </w:p>
        </w:tc>
      </w:tr>
    </w:tbl>
    <w:p w14:paraId="78AC1345" w14:textId="77777777" w:rsidR="00C511DD" w:rsidRDefault="00C511DD" w:rsidP="00A62A90">
      <w:pPr>
        <w:rPr>
          <w:rStyle w:val="Cquestionpartlabelbold"/>
        </w:rPr>
      </w:pPr>
    </w:p>
    <w:p w14:paraId="35457260" w14:textId="73B08EF4" w:rsidR="00A62A90" w:rsidRDefault="00C511DD" w:rsidP="00A62A90">
      <w:pPr>
        <w:rPr>
          <w:rStyle w:val="Cquestionpartlabelbold"/>
        </w:rPr>
      </w:pPr>
      <w:r>
        <w:rPr>
          <w:rStyle w:val="Cquestionpartlabelbold"/>
        </w:rPr>
        <w:tab/>
      </w:r>
      <w:r w:rsidR="00A62A90" w:rsidRPr="00DE6E72">
        <w:rPr>
          <w:rStyle w:val="Cquestionpartlabelbold"/>
          <w:noProof/>
        </w:rPr>
        <w:drawing>
          <wp:inline distT="0" distB="0" distL="0" distR="0" wp14:anchorId="467D572E" wp14:editId="51866876">
            <wp:extent cx="2298700" cy="2006600"/>
            <wp:effectExtent l="0" t="0" r="1270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4994" w14:textId="77777777" w:rsidR="00C511DD" w:rsidRPr="00DE6E72" w:rsidRDefault="00C511DD" w:rsidP="00A62A90">
      <w:pPr>
        <w:rPr>
          <w:rStyle w:val="Cquestionpartlabelbold"/>
        </w:rPr>
      </w:pPr>
    </w:p>
    <w:p w14:paraId="4441A3F1" w14:textId="77777777" w:rsidR="00A62A90" w:rsidRDefault="00A62A90" w:rsidP="00A62A90">
      <w:pPr>
        <w:pStyle w:val="Pquestiontextpartsa"/>
      </w:pPr>
      <w:r w:rsidRPr="00DE6E72">
        <w:rPr>
          <w:rStyle w:val="Cquestionpartlabelbold"/>
        </w:rPr>
        <w:t>(b)</w:t>
      </w:r>
      <w:r>
        <w:rPr>
          <w:noProof/>
          <w:lang w:val="en-GB" w:eastAsia="en-GB"/>
        </w:rPr>
        <w:tab/>
        <w:t>The data in order:</w:t>
      </w:r>
      <w:r>
        <w:rPr>
          <w:noProof/>
          <w:lang w:val="en-GB" w:eastAsia="en-GB"/>
        </w:rPr>
        <w:br/>
      </w:r>
      <w:r>
        <w:t>33  33  37  37  38  38  38  39  39  40 | 40  41  41  42  42  43  43  43  45  45</w:t>
      </w:r>
      <w:r>
        <w:br/>
        <w:t xml:space="preserve">45  45  45  45  47  48  48  49  49  49 | 50  51  52  52  52  54  54  55  55  56  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908"/>
        <w:gridCol w:w="907"/>
        <w:gridCol w:w="908"/>
      </w:tblGrid>
      <w:tr w:rsidR="00A62A90" w14:paraId="430D842A" w14:textId="77777777" w:rsidTr="00C511DD">
        <w:trPr>
          <w:trHeight w:val="370"/>
        </w:trPr>
        <w:tc>
          <w:tcPr>
            <w:tcW w:w="907" w:type="dxa"/>
            <w:shd w:val="clear" w:color="auto" w:fill="auto"/>
          </w:tcPr>
          <w:p w14:paraId="253B30F0" w14:textId="77777777" w:rsidR="00A62A90" w:rsidRPr="00A97BB9" w:rsidRDefault="00A62A90" w:rsidP="00C511DD">
            <w:pPr>
              <w:pStyle w:val="Ptabletext"/>
            </w:pPr>
            <w:r w:rsidRPr="00A97BB9">
              <w:t>Min</w:t>
            </w:r>
          </w:p>
        </w:tc>
        <w:tc>
          <w:tcPr>
            <w:tcW w:w="907" w:type="dxa"/>
            <w:shd w:val="clear" w:color="auto" w:fill="auto"/>
          </w:tcPr>
          <w:p w14:paraId="6AD13F9A" w14:textId="77777777" w:rsidR="00A62A90" w:rsidRPr="00A97BB9" w:rsidRDefault="00A62A90" w:rsidP="00C511DD">
            <w:pPr>
              <w:pStyle w:val="Ptabletext"/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Subscript"/>
              </w:rPr>
              <w:t>L</w:t>
            </w:r>
          </w:p>
        </w:tc>
        <w:tc>
          <w:tcPr>
            <w:tcW w:w="908" w:type="dxa"/>
            <w:shd w:val="clear" w:color="auto" w:fill="auto"/>
          </w:tcPr>
          <w:p w14:paraId="7881DDAB" w14:textId="77777777" w:rsidR="00A62A90" w:rsidRPr="00A97BB9" w:rsidRDefault="00A62A90" w:rsidP="00C511DD">
            <w:pPr>
              <w:pStyle w:val="Ptabletext"/>
            </w:pPr>
            <w:r w:rsidRPr="00A97BB9">
              <w:t>Median</w:t>
            </w:r>
          </w:p>
        </w:tc>
        <w:tc>
          <w:tcPr>
            <w:tcW w:w="907" w:type="dxa"/>
            <w:shd w:val="clear" w:color="auto" w:fill="auto"/>
          </w:tcPr>
          <w:p w14:paraId="2921EA86" w14:textId="77777777" w:rsidR="00A62A90" w:rsidRPr="00A97BB9" w:rsidRDefault="00A62A90" w:rsidP="00C511DD">
            <w:pPr>
              <w:pStyle w:val="Ptabletext"/>
            </w:pPr>
            <w:r w:rsidRPr="00CB7AC5">
              <w:rPr>
                <w:rStyle w:val="Cmathsexpressions"/>
                <w:rFonts w:eastAsiaTheme="majorEastAsia"/>
              </w:rPr>
              <w:t>Q</w:t>
            </w:r>
            <w:r w:rsidRPr="00CB7AC5">
              <w:rPr>
                <w:rStyle w:val="CSubscript"/>
              </w:rPr>
              <w:t>U</w:t>
            </w:r>
          </w:p>
        </w:tc>
        <w:tc>
          <w:tcPr>
            <w:tcW w:w="908" w:type="dxa"/>
            <w:shd w:val="clear" w:color="auto" w:fill="auto"/>
          </w:tcPr>
          <w:p w14:paraId="152EE4D5" w14:textId="77777777" w:rsidR="00A62A90" w:rsidRPr="00A97BB9" w:rsidRDefault="00A62A90" w:rsidP="00C511DD">
            <w:pPr>
              <w:pStyle w:val="Ptabletext"/>
            </w:pPr>
            <w:r w:rsidRPr="00A97BB9">
              <w:t>Max</w:t>
            </w:r>
          </w:p>
        </w:tc>
      </w:tr>
      <w:tr w:rsidR="00A62A90" w14:paraId="64F5934F" w14:textId="77777777" w:rsidTr="00C511DD">
        <w:tc>
          <w:tcPr>
            <w:tcW w:w="907" w:type="dxa"/>
            <w:shd w:val="clear" w:color="auto" w:fill="auto"/>
          </w:tcPr>
          <w:p w14:paraId="78940F5A" w14:textId="77777777" w:rsidR="00A62A90" w:rsidRDefault="00A62A90" w:rsidP="00C511DD">
            <w:pPr>
              <w:pStyle w:val="Ptabletext"/>
            </w:pPr>
            <w:r>
              <w:t>33</w:t>
            </w:r>
          </w:p>
        </w:tc>
        <w:tc>
          <w:tcPr>
            <w:tcW w:w="907" w:type="dxa"/>
            <w:shd w:val="clear" w:color="auto" w:fill="auto"/>
          </w:tcPr>
          <w:p w14:paraId="631DF690" w14:textId="77777777" w:rsidR="00A62A90" w:rsidRDefault="00A62A90" w:rsidP="00C511DD">
            <w:pPr>
              <w:pStyle w:val="Ptabletext"/>
            </w:pPr>
            <w:r>
              <w:t>40</w:t>
            </w:r>
          </w:p>
        </w:tc>
        <w:tc>
          <w:tcPr>
            <w:tcW w:w="908" w:type="dxa"/>
            <w:shd w:val="clear" w:color="auto" w:fill="auto"/>
          </w:tcPr>
          <w:p w14:paraId="0F88F0B8" w14:textId="77777777" w:rsidR="00A62A90" w:rsidRDefault="00A62A90" w:rsidP="00C511DD">
            <w:pPr>
              <w:pStyle w:val="Ptabletext"/>
            </w:pPr>
            <w:r>
              <w:t>45</w:t>
            </w:r>
          </w:p>
        </w:tc>
        <w:tc>
          <w:tcPr>
            <w:tcW w:w="907" w:type="dxa"/>
            <w:shd w:val="clear" w:color="auto" w:fill="auto"/>
          </w:tcPr>
          <w:p w14:paraId="138786BB" w14:textId="77777777" w:rsidR="00A62A90" w:rsidRDefault="00A62A90" w:rsidP="00C511DD">
            <w:pPr>
              <w:pStyle w:val="Ptabletext"/>
            </w:pPr>
            <w:r>
              <w:t>49.5</w:t>
            </w:r>
          </w:p>
        </w:tc>
        <w:tc>
          <w:tcPr>
            <w:tcW w:w="908" w:type="dxa"/>
            <w:shd w:val="clear" w:color="auto" w:fill="auto"/>
          </w:tcPr>
          <w:p w14:paraId="51487D23" w14:textId="77777777" w:rsidR="00A62A90" w:rsidRDefault="00A62A90" w:rsidP="00C511DD">
            <w:pPr>
              <w:pStyle w:val="Ptabletext"/>
            </w:pPr>
            <w:r>
              <w:t>56</w:t>
            </w:r>
          </w:p>
        </w:tc>
      </w:tr>
    </w:tbl>
    <w:p w14:paraId="42728E71" w14:textId="77777777" w:rsidR="00C511DD" w:rsidRDefault="00C511DD" w:rsidP="00A62A90">
      <w:pPr>
        <w:rPr>
          <w:rStyle w:val="Cquestionpartlabelbold"/>
        </w:rPr>
      </w:pPr>
    </w:p>
    <w:p w14:paraId="3C21379C" w14:textId="3FCF57EC" w:rsidR="00A62A90" w:rsidRPr="00DE6E72" w:rsidRDefault="00C511DD" w:rsidP="00A62A90">
      <w:pPr>
        <w:rPr>
          <w:rStyle w:val="Cquestionpartlabelbold"/>
        </w:rPr>
      </w:pPr>
      <w:r>
        <w:rPr>
          <w:rStyle w:val="Cquestionpartlabelbold"/>
        </w:rPr>
        <w:tab/>
      </w:r>
      <w:r w:rsidR="00A62A90" w:rsidRPr="00DE6E72">
        <w:rPr>
          <w:rStyle w:val="Cquestionpartlabelbold"/>
          <w:noProof/>
        </w:rPr>
        <w:drawing>
          <wp:inline distT="0" distB="0" distL="0" distR="0" wp14:anchorId="2C624E29" wp14:editId="525D45D2">
            <wp:extent cx="2273300" cy="1155700"/>
            <wp:effectExtent l="0" t="0" r="1270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2374" w14:textId="77777777" w:rsidR="00A62A90" w:rsidRDefault="00A62A90" w:rsidP="00A62A90">
      <w:pPr>
        <w:rPr>
          <w:noProof/>
          <w:lang w:val="en-GB" w:eastAsia="en-GB"/>
        </w:rPr>
      </w:pPr>
      <w:r w:rsidRPr="00DE6E72">
        <w:rPr>
          <w:rStyle w:val="Cquestionpartlabelbold"/>
        </w:rPr>
        <w:lastRenderedPageBreak/>
        <w:t>(c)</w:t>
      </w:r>
      <w:r>
        <w:rPr>
          <w:noProof/>
          <w:lang w:val="en-GB" w:eastAsia="en-GB"/>
        </w:rPr>
        <w:tab/>
      </w:r>
      <w:r>
        <w:rPr>
          <w:noProof/>
        </w:rPr>
        <w:drawing>
          <wp:inline distT="0" distB="0" distL="0" distR="0" wp14:anchorId="5F4C7BB4" wp14:editId="1432903F">
            <wp:extent cx="6121400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F36F" w14:textId="77777777" w:rsidR="00A62A90" w:rsidRDefault="00A62A90" w:rsidP="00A62A90">
      <w:pPr>
        <w:pStyle w:val="Pquestiontextpartsa"/>
        <w:rPr>
          <w:noProof/>
          <w:lang w:val="en-GB" w:eastAsia="en-GB"/>
        </w:rPr>
      </w:pPr>
      <w:r w:rsidRPr="00DE6E72">
        <w:rPr>
          <w:rStyle w:val="Cquestionpartlabelbold"/>
        </w:rPr>
        <w:t>(d)</w:t>
      </w:r>
      <w:r>
        <w:rPr>
          <w:noProof/>
          <w:lang w:val="en-GB" w:eastAsia="en-GB"/>
        </w:rPr>
        <w:tab/>
      </w:r>
      <w:r w:rsidRPr="00620374">
        <w:rPr>
          <w:noProof/>
          <w:lang w:val="en-GB" w:eastAsia="en-GB"/>
        </w:rPr>
        <w:t>The dot plot has the raw data so you can see exactly h</w:t>
      </w:r>
      <w:r>
        <w:rPr>
          <w:noProof/>
          <w:lang w:val="en-GB" w:eastAsia="en-GB"/>
        </w:rPr>
        <w:t>ow many of each weight</w:t>
      </w:r>
      <w:r w:rsidRPr="00620374">
        <w:rPr>
          <w:noProof/>
          <w:lang w:val="en-GB" w:eastAsia="en-GB"/>
        </w:rPr>
        <w:t xml:space="preserve">. The weights range from 33 g to 56 g with six chicks at 45 g. The histogram shows a symmetrical distribution with a peak in the middle. Weights appear to </w:t>
      </w:r>
      <w:r>
        <w:rPr>
          <w:noProof/>
          <w:lang w:val="en-GB" w:eastAsia="en-GB"/>
        </w:rPr>
        <w:t>range</w:t>
      </w:r>
      <w:r w:rsidRPr="00620374">
        <w:rPr>
          <w:noProof/>
          <w:lang w:val="en-GB" w:eastAsia="en-GB"/>
        </w:rPr>
        <w:t xml:space="preserve"> from 33 g to 60 g. The </w:t>
      </w:r>
      <w:r>
        <w:rPr>
          <w:noProof/>
          <w:lang w:val="en-GB" w:eastAsia="en-GB"/>
        </w:rPr>
        <w:t>box plot shows the weights from 33 g to 56 g with an</w:t>
      </w:r>
      <w:r w:rsidRPr="00620374">
        <w:rPr>
          <w:noProof/>
          <w:lang w:val="en-GB" w:eastAsia="en-GB"/>
        </w:rPr>
        <w:t xml:space="preserve"> even spread overall.</w:t>
      </w:r>
    </w:p>
    <w:p w14:paraId="702AADE1" w14:textId="2D557528" w:rsidR="00747621" w:rsidRDefault="001D0AD6" w:rsidP="001D0AD6">
      <w:pPr>
        <w:pStyle w:val="Pquestiontextpartsa"/>
        <w:ind w:left="1021" w:hanging="1021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DE6E72">
        <w:rPr>
          <w:rStyle w:val="Cquestionpartlabelbold"/>
        </w:rPr>
        <w:t>(e)</w:t>
      </w:r>
      <w:r w:rsidR="00A62A90">
        <w:tab/>
        <w:t>From a calculator (1 d.p.):</w:t>
      </w:r>
      <w:r w:rsidR="00A62A90">
        <w:br/>
        <w:t>Mean = 45.0 g, SD = 6.1</w:t>
      </w:r>
      <w:r w:rsidR="00A62A90" w:rsidRPr="00620374">
        <w:t xml:space="preserve"> g</w:t>
      </w:r>
    </w:p>
    <w:p w14:paraId="3F8A9814" w14:textId="7CD68073" w:rsidR="00A62A90" w:rsidRDefault="001D0AD6" w:rsidP="001D0AD6">
      <w:pPr>
        <w:pStyle w:val="Pquestiontextpartsa"/>
        <w:ind w:left="1021" w:hanging="1021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54429F">
        <w:rPr>
          <w:rStyle w:val="Cquestionpartlabelbold"/>
        </w:rPr>
        <w:t>(f)</w:t>
      </w:r>
      <w:r w:rsidR="00747621" w:rsidRPr="0054429F">
        <w:rPr>
          <w:rStyle w:val="Cquestionpartlabelbold"/>
        </w:rPr>
        <w:tab/>
      </w:r>
      <w:r w:rsidR="00A62A90" w:rsidRPr="00620374">
        <w:t>(These are sample answers; students will almost certainly have different values.)</w:t>
      </w:r>
      <w:r w:rsidR="00A62A90">
        <w:br/>
      </w:r>
      <w:r w:rsidR="00A62A90" w:rsidRPr="00620374">
        <w:t>14</w:t>
      </w:r>
      <w:r w:rsidR="00A62A90" w:rsidRPr="00620374">
        <w:tab/>
        <w:t>24</w:t>
      </w:r>
      <w:r w:rsidR="00A62A90" w:rsidRPr="00620374">
        <w:tab/>
        <w:t>9  11  28 → 52, 54, 49, 38, 52</w:t>
      </w:r>
      <w:r w:rsidR="00A62A90">
        <w:br/>
      </w:r>
      <w:r w:rsidR="00A62A90" w:rsidRPr="00620374">
        <w:t>27</w:t>
      </w:r>
      <w:r w:rsidR="00A62A90" w:rsidRPr="00620374">
        <w:tab/>
        <w:t>28</w:t>
      </w:r>
      <w:r w:rsidR="00A62A90" w:rsidRPr="00620374">
        <w:tab/>
        <w:t>39  18</w:t>
      </w:r>
      <w:r w:rsidR="00A62A90" w:rsidRPr="00620374">
        <w:tab/>
        <w:t>15 → 38, 52, 41, 33, 52</w:t>
      </w:r>
      <w:r w:rsidR="00A62A90">
        <w:br/>
      </w:r>
      <w:r w:rsidR="00A62A90" w:rsidRPr="00620374">
        <w:t>4</w:t>
      </w:r>
      <w:r w:rsidR="00A62A90" w:rsidRPr="00620374">
        <w:tab/>
        <w:t>16</w:t>
      </w:r>
      <w:r w:rsidR="00A62A90" w:rsidRPr="00620374">
        <w:tab/>
        <w:t>15  24</w:t>
      </w:r>
      <w:r w:rsidR="00A62A90" w:rsidRPr="00620374">
        <w:tab/>
        <w:t>6 → 54, 55, 52, 43, 56</w:t>
      </w:r>
      <w:r w:rsidR="00A62A90">
        <w:br/>
      </w:r>
      <w:r w:rsidR="00A62A90" w:rsidRPr="00620374">
        <w:t>30</w:t>
      </w:r>
      <w:r w:rsidR="00A62A90" w:rsidRPr="00620374">
        <w:tab/>
        <w:t>18</w:t>
      </w:r>
      <w:r w:rsidR="00A62A90" w:rsidRPr="00620374">
        <w:tab/>
        <w:t>9  40  21 → 45, 33, 49, 49, 40</w:t>
      </w:r>
      <w:r w:rsidR="00A62A90">
        <w:br/>
      </w:r>
      <w:r w:rsidR="00A62A90" w:rsidRPr="00620374">
        <w:t>2</w:t>
      </w:r>
      <w:r w:rsidR="00A62A90" w:rsidRPr="00620374">
        <w:tab/>
        <w:t>19</w:t>
      </w:r>
      <w:r w:rsidR="00A62A90" w:rsidRPr="00620374">
        <w:tab/>
        <w:t>33  4  11 → 45, 37, 38, 54, 40</w:t>
      </w:r>
      <w:r w:rsidR="00A62A90">
        <w:br/>
      </w:r>
      <w:r w:rsidR="00A62A90" w:rsidRPr="00620374">
        <w:t>27</w:t>
      </w:r>
      <w:r w:rsidR="00A62A90" w:rsidRPr="00620374">
        <w:tab/>
        <w:t>24</w:t>
      </w:r>
      <w:r w:rsidR="00A62A90" w:rsidRPr="00620374">
        <w:tab/>
        <w:t>40  26  11 → 38, 43, 49, 50, 38</w:t>
      </w:r>
      <w:r w:rsidR="00A62A90">
        <w:br/>
      </w:r>
      <w:r w:rsidR="00A62A90" w:rsidRPr="00620374">
        <w:t>Sample 1:  52, 54, 49, 38, 52</w:t>
      </w:r>
      <w:r w:rsidR="00A62A90">
        <w:br/>
      </w:r>
      <w:r w:rsidR="00A62A90" w:rsidRPr="00620374">
        <w:t>Sample 2:  38, 52, 41, 33, 52</w:t>
      </w:r>
      <w:r w:rsidR="00A62A90">
        <w:br/>
      </w:r>
      <w:r w:rsidR="00A62A90" w:rsidRPr="00620374">
        <w:t>Sample 3:  54, 55, 52, 43, 56</w:t>
      </w:r>
      <w:r w:rsidR="00A62A90">
        <w:br/>
      </w:r>
      <w:r w:rsidR="00A62A90" w:rsidRPr="00620374">
        <w:t>Sample 4:  45, 33, 49, 49, 40</w:t>
      </w:r>
      <w:r w:rsidR="00A62A90">
        <w:br/>
      </w:r>
      <w:r w:rsidR="00A62A90" w:rsidRPr="00620374">
        <w:t>Sample 5:  45, 37, 38, 54, 40</w:t>
      </w:r>
      <w:r w:rsidR="00A62A90">
        <w:br/>
      </w:r>
      <w:r w:rsidR="00A62A90" w:rsidRPr="00620374">
        <w:t>Sample 6:  38, 43, 49, 50, 38</w:t>
      </w:r>
    </w:p>
    <w:p w14:paraId="2F937CE2" w14:textId="77777777" w:rsidR="00747621" w:rsidRDefault="00747621" w:rsidP="001D0AD6">
      <w:pPr>
        <w:pStyle w:val="Pquestiontextpartsa"/>
        <w:ind w:left="1021" w:hanging="1021"/>
      </w:pPr>
    </w:p>
    <w:p w14:paraId="42F91E4B" w14:textId="1C3D93CF" w:rsidR="00A62A90" w:rsidRDefault="001D0AD6" w:rsidP="001D0AD6">
      <w:pPr>
        <w:pStyle w:val="Pquestiontextpartsa"/>
        <w:ind w:left="1021" w:hanging="1021"/>
      </w:pPr>
      <w:r>
        <w:rPr>
          <w:highlight w:val="lightGray"/>
        </w:rPr>
        <w:t>[10A]</w:t>
      </w:r>
      <w:r>
        <w:rPr>
          <w:rStyle w:val="Cquestionpartlabelbold"/>
        </w:rPr>
        <w:t xml:space="preserve">  </w:t>
      </w:r>
      <w:r w:rsidR="00A62A90" w:rsidRPr="00DE6E72">
        <w:rPr>
          <w:rStyle w:val="Cquestionpartlabelbold"/>
        </w:rPr>
        <w:t>(g)</w:t>
      </w:r>
      <w:r w:rsidR="00A62A90">
        <w:tab/>
      </w:r>
      <w:r w:rsidR="00A62A90" w:rsidRPr="00620374">
        <w:t>From a calculator, using sample standard deviations:</w:t>
      </w:r>
      <w:r w:rsidR="00A62A90">
        <w:br/>
      </w:r>
      <w:r w:rsidR="00A62A90" w:rsidRPr="00620374">
        <w:t>Sample 1:  mean = 49, SD = 6.40</w:t>
      </w:r>
      <w:r w:rsidR="00A62A90">
        <w:br/>
      </w:r>
      <w:r w:rsidR="00A62A90" w:rsidRPr="00620374">
        <w:t>Sample 2:  mean = 43.2, SD = 8.53</w:t>
      </w:r>
      <w:r w:rsidR="00A62A90">
        <w:br/>
      </w:r>
      <w:r w:rsidR="00A62A90" w:rsidRPr="00620374">
        <w:t>Sample 3:  mean = 52, SD = 5.</w:t>
      </w:r>
      <w:r w:rsidR="00A62A90" w:rsidRPr="00A97BB9">
        <w:t>24</w:t>
      </w:r>
      <w:r w:rsidR="00A62A90">
        <w:br/>
      </w:r>
      <w:r w:rsidR="00A62A90" w:rsidRPr="00620374">
        <w:t>Sample 4:  mean = 43.2, SD = 6.80</w:t>
      </w:r>
      <w:r w:rsidR="00A62A90">
        <w:br/>
      </w:r>
      <w:r w:rsidR="00A62A90" w:rsidRPr="00620374">
        <w:t>Sample 5:  mean = 42.8, SD = 6.98</w:t>
      </w:r>
      <w:r w:rsidR="00A62A90">
        <w:br/>
      </w:r>
      <w:r w:rsidR="00A62A90" w:rsidRPr="00620374">
        <w:t>Sample 6:  mean = 43.6, SD = 5.77</w:t>
      </w:r>
    </w:p>
    <w:p w14:paraId="6A0BF3B8" w14:textId="3A3776D4" w:rsidR="00A62A90" w:rsidRDefault="001D0AD6" w:rsidP="001D0AD6">
      <w:pPr>
        <w:pStyle w:val="Pquestiontextpartsa"/>
        <w:keepNext/>
        <w:ind w:left="1021" w:hanging="1021"/>
      </w:pPr>
      <w:r>
        <w:rPr>
          <w:highlight w:val="lightGray"/>
        </w:rPr>
        <w:lastRenderedPageBreak/>
        <w:t>[10A]</w:t>
      </w:r>
      <w:r>
        <w:rPr>
          <w:rStyle w:val="Cquestionpartlabelbold"/>
        </w:rPr>
        <w:t xml:space="preserve">  </w:t>
      </w:r>
      <w:r w:rsidR="00A62A90" w:rsidRPr="00A97BB9">
        <w:rPr>
          <w:rStyle w:val="Cquestionpartlabelbold"/>
        </w:rPr>
        <w:t>(h)</w:t>
      </w:r>
      <w:r w:rsidR="00A62A90">
        <w:tab/>
      </w:r>
      <w:r>
        <w:br/>
      </w:r>
      <w:r w:rsidR="00A62A90">
        <w:rPr>
          <w:noProof/>
        </w:rPr>
        <w:drawing>
          <wp:inline distT="0" distB="0" distL="0" distR="0" wp14:anchorId="72D46AEB" wp14:editId="5A16B5C0">
            <wp:extent cx="2743200" cy="111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A90">
        <w:br/>
      </w:r>
      <w:r w:rsidR="00A62A90" w:rsidRPr="00DE6E72">
        <w:rPr>
          <w:noProof/>
        </w:rPr>
        <w:drawing>
          <wp:inline distT="0" distB="0" distL="0" distR="0" wp14:anchorId="344774AC" wp14:editId="3453AFDE">
            <wp:extent cx="2311400" cy="1079500"/>
            <wp:effectExtent l="0" t="0" r="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B6D4" w14:textId="77777777" w:rsidR="00A62A90" w:rsidRDefault="00A62A90" w:rsidP="00A62A90">
      <w:pPr>
        <w:pStyle w:val="Psectionresults"/>
      </w:pPr>
      <w:r>
        <w:t>Extended answer results: ___ / 60</w:t>
      </w:r>
    </w:p>
    <w:p w14:paraId="5C1FCCD0" w14:textId="794BFC26" w:rsidR="00A62A90" w:rsidRDefault="0010258B" w:rsidP="00A62A90">
      <w:pPr>
        <w:pStyle w:val="Psectionresults"/>
      </w:pPr>
      <w:r>
        <w:t>TOTAL test results: ___ / 1</w:t>
      </w:r>
      <w:r w:rsidR="001F7E30">
        <w:t>19</w:t>
      </w:r>
    </w:p>
    <w:p w14:paraId="4CBE2D77" w14:textId="027D24CE" w:rsidR="001158EE" w:rsidRPr="00A62A90" w:rsidRDefault="001158EE" w:rsidP="00A62A90"/>
    <w:sectPr w:rsidR="001158EE" w:rsidRPr="00A62A90" w:rsidSect="00957E9E">
      <w:headerReference w:type="default" r:id="rId51"/>
      <w:footerReference w:type="default" r:id="rId5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5E493" w14:textId="77777777" w:rsidR="00E97353" w:rsidRDefault="00E97353" w:rsidP="00B91E57">
      <w:r>
        <w:separator/>
      </w:r>
    </w:p>
  </w:endnote>
  <w:endnote w:type="continuationSeparator" w:id="0">
    <w:p w14:paraId="0B911629" w14:textId="77777777" w:rsidR="00E97353" w:rsidRDefault="00E97353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9DEC9" w14:textId="77777777" w:rsidR="00FE3E90" w:rsidRDefault="00FE3E90" w:rsidP="00B91E57">
    <w:pPr>
      <w:pStyle w:val="Pfootertext"/>
    </w:pPr>
  </w:p>
  <w:p w14:paraId="7BA49A6F" w14:textId="77777777" w:rsidR="00FE3E90" w:rsidRPr="00B91E57" w:rsidRDefault="00FE3E90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5154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7B91AB" w14:textId="77777777" w:rsidR="00E97353" w:rsidRDefault="00E97353" w:rsidP="00B91E57">
      <w:r>
        <w:separator/>
      </w:r>
    </w:p>
  </w:footnote>
  <w:footnote w:type="continuationSeparator" w:id="0">
    <w:p w14:paraId="5A32780D" w14:textId="77777777" w:rsidR="00E97353" w:rsidRDefault="00E97353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8AD43" w14:textId="32716201" w:rsidR="00FE3E90" w:rsidRDefault="00C511DD" w:rsidP="001158EE">
    <w:pPr>
      <w:pStyle w:val="Pheadertext"/>
    </w:pPr>
    <w:r>
      <w:t>Pearson Mathematics</w:t>
    </w:r>
    <w:r w:rsidR="00FE3E90">
      <w:t xml:space="preserve"> 10–10A </w:t>
    </w:r>
    <w:r>
      <w:t xml:space="preserve">  </w:t>
    </w:r>
    <w:r w:rsidR="00FE3E90">
      <w:t xml:space="preserve">Statistics </w:t>
    </w:r>
    <w:r>
      <w:t xml:space="preserve">— </w:t>
    </w:r>
    <w:r w:rsidR="00FE3E90" w:rsidRPr="00F85EEB">
      <w:t>Test</w:t>
    </w:r>
    <w:r w:rsidR="00FE3E90" w:rsidRPr="00BD21CF">
      <w:t xml:space="preserve"> </w:t>
    </w:r>
    <w:r w:rsidR="00FE3E90">
      <w:t>A Solutions</w:t>
    </w:r>
    <w:r w:rsidR="00FE3E90">
      <w:tab/>
    </w:r>
  </w:p>
  <w:p w14:paraId="6EBB9E88" w14:textId="77777777" w:rsidR="00FE3E90" w:rsidRPr="00B91E57" w:rsidRDefault="00FE3E90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B1D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427483"/>
    <w:multiLevelType w:val="hybridMultilevel"/>
    <w:tmpl w:val="ECC2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0ED7"/>
    <w:rsid w:val="00052D5F"/>
    <w:rsid w:val="00057492"/>
    <w:rsid w:val="000615E3"/>
    <w:rsid w:val="00062A9B"/>
    <w:rsid w:val="00062B27"/>
    <w:rsid w:val="00064993"/>
    <w:rsid w:val="00066722"/>
    <w:rsid w:val="000743C7"/>
    <w:rsid w:val="0007558F"/>
    <w:rsid w:val="000769C2"/>
    <w:rsid w:val="00076BF9"/>
    <w:rsid w:val="00082AD0"/>
    <w:rsid w:val="00090B15"/>
    <w:rsid w:val="00094B98"/>
    <w:rsid w:val="000953C1"/>
    <w:rsid w:val="000B0DC6"/>
    <w:rsid w:val="000B1576"/>
    <w:rsid w:val="000C2002"/>
    <w:rsid w:val="000C4CB1"/>
    <w:rsid w:val="000C6C56"/>
    <w:rsid w:val="000F230F"/>
    <w:rsid w:val="000F52E2"/>
    <w:rsid w:val="0010258B"/>
    <w:rsid w:val="00107948"/>
    <w:rsid w:val="00114E72"/>
    <w:rsid w:val="001158EE"/>
    <w:rsid w:val="00121EAB"/>
    <w:rsid w:val="001249D4"/>
    <w:rsid w:val="00132BF6"/>
    <w:rsid w:val="00133398"/>
    <w:rsid w:val="00134E84"/>
    <w:rsid w:val="00136289"/>
    <w:rsid w:val="00153C7C"/>
    <w:rsid w:val="001605F8"/>
    <w:rsid w:val="00160C54"/>
    <w:rsid w:val="00174310"/>
    <w:rsid w:val="00180D86"/>
    <w:rsid w:val="001A56FA"/>
    <w:rsid w:val="001B433F"/>
    <w:rsid w:val="001C4DB3"/>
    <w:rsid w:val="001D0AD6"/>
    <w:rsid w:val="001E5DE4"/>
    <w:rsid w:val="001E7C68"/>
    <w:rsid w:val="001F3D5E"/>
    <w:rsid w:val="001F7E30"/>
    <w:rsid w:val="00201EF5"/>
    <w:rsid w:val="00204A21"/>
    <w:rsid w:val="002170B3"/>
    <w:rsid w:val="0022109D"/>
    <w:rsid w:val="0022266F"/>
    <w:rsid w:val="00223001"/>
    <w:rsid w:val="002509BC"/>
    <w:rsid w:val="002635BA"/>
    <w:rsid w:val="0029660A"/>
    <w:rsid w:val="0029665F"/>
    <w:rsid w:val="00297083"/>
    <w:rsid w:val="002A61AB"/>
    <w:rsid w:val="002C0D5B"/>
    <w:rsid w:val="002C3C99"/>
    <w:rsid w:val="002C5286"/>
    <w:rsid w:val="002D0D1A"/>
    <w:rsid w:val="002D102B"/>
    <w:rsid w:val="002D2E83"/>
    <w:rsid w:val="002E0784"/>
    <w:rsid w:val="002E154B"/>
    <w:rsid w:val="002E3707"/>
    <w:rsid w:val="00307A48"/>
    <w:rsid w:val="00307F32"/>
    <w:rsid w:val="00323197"/>
    <w:rsid w:val="00323AB7"/>
    <w:rsid w:val="00334607"/>
    <w:rsid w:val="00335B72"/>
    <w:rsid w:val="003429B3"/>
    <w:rsid w:val="00345684"/>
    <w:rsid w:val="003564A0"/>
    <w:rsid w:val="003618B8"/>
    <w:rsid w:val="003624C0"/>
    <w:rsid w:val="00363DAC"/>
    <w:rsid w:val="003649A6"/>
    <w:rsid w:val="0036586D"/>
    <w:rsid w:val="00370308"/>
    <w:rsid w:val="00374306"/>
    <w:rsid w:val="00376745"/>
    <w:rsid w:val="0038054F"/>
    <w:rsid w:val="00387433"/>
    <w:rsid w:val="003915E4"/>
    <w:rsid w:val="0039270F"/>
    <w:rsid w:val="00393ADE"/>
    <w:rsid w:val="00397EC3"/>
    <w:rsid w:val="003A0B80"/>
    <w:rsid w:val="003A6EA1"/>
    <w:rsid w:val="003B3BBF"/>
    <w:rsid w:val="003B6C5B"/>
    <w:rsid w:val="003C445D"/>
    <w:rsid w:val="003D2DF4"/>
    <w:rsid w:val="003D387C"/>
    <w:rsid w:val="003E3349"/>
    <w:rsid w:val="003E7261"/>
    <w:rsid w:val="004066D1"/>
    <w:rsid w:val="00412093"/>
    <w:rsid w:val="00412F22"/>
    <w:rsid w:val="00413A15"/>
    <w:rsid w:val="00415779"/>
    <w:rsid w:val="004161B6"/>
    <w:rsid w:val="00420B07"/>
    <w:rsid w:val="0043227F"/>
    <w:rsid w:val="00446355"/>
    <w:rsid w:val="00452041"/>
    <w:rsid w:val="00456CE0"/>
    <w:rsid w:val="00457310"/>
    <w:rsid w:val="0046226B"/>
    <w:rsid w:val="00464A71"/>
    <w:rsid w:val="00470BD0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12C6"/>
    <w:rsid w:val="004F5839"/>
    <w:rsid w:val="004F59F5"/>
    <w:rsid w:val="00502864"/>
    <w:rsid w:val="005067E7"/>
    <w:rsid w:val="0052478A"/>
    <w:rsid w:val="0052656A"/>
    <w:rsid w:val="00530D78"/>
    <w:rsid w:val="00531B6F"/>
    <w:rsid w:val="0054429F"/>
    <w:rsid w:val="00554ECF"/>
    <w:rsid w:val="00561C8E"/>
    <w:rsid w:val="00564139"/>
    <w:rsid w:val="005644F4"/>
    <w:rsid w:val="005665F4"/>
    <w:rsid w:val="00567CE7"/>
    <w:rsid w:val="00571AE7"/>
    <w:rsid w:val="00571F02"/>
    <w:rsid w:val="00582BD5"/>
    <w:rsid w:val="00587BAC"/>
    <w:rsid w:val="0059291C"/>
    <w:rsid w:val="00592FED"/>
    <w:rsid w:val="005A07A0"/>
    <w:rsid w:val="005A080D"/>
    <w:rsid w:val="005A6C19"/>
    <w:rsid w:val="005C1799"/>
    <w:rsid w:val="005C2DB7"/>
    <w:rsid w:val="005C6EE5"/>
    <w:rsid w:val="005C79D0"/>
    <w:rsid w:val="005E2A1B"/>
    <w:rsid w:val="006045D9"/>
    <w:rsid w:val="00604D55"/>
    <w:rsid w:val="00606690"/>
    <w:rsid w:val="0060765D"/>
    <w:rsid w:val="00607F60"/>
    <w:rsid w:val="00617BEA"/>
    <w:rsid w:val="006315DD"/>
    <w:rsid w:val="00651995"/>
    <w:rsid w:val="00652315"/>
    <w:rsid w:val="00652EB5"/>
    <w:rsid w:val="00665AA1"/>
    <w:rsid w:val="00666337"/>
    <w:rsid w:val="0066782B"/>
    <w:rsid w:val="0068358F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048EC"/>
    <w:rsid w:val="00704A55"/>
    <w:rsid w:val="00705331"/>
    <w:rsid w:val="00713EAF"/>
    <w:rsid w:val="00715815"/>
    <w:rsid w:val="00722B45"/>
    <w:rsid w:val="00723988"/>
    <w:rsid w:val="007313E8"/>
    <w:rsid w:val="00732B3C"/>
    <w:rsid w:val="00735BEE"/>
    <w:rsid w:val="007421D8"/>
    <w:rsid w:val="00747621"/>
    <w:rsid w:val="00750B57"/>
    <w:rsid w:val="00751156"/>
    <w:rsid w:val="00764B22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7B8F"/>
    <w:rsid w:val="00814B1B"/>
    <w:rsid w:val="0081587E"/>
    <w:rsid w:val="00817AEB"/>
    <w:rsid w:val="008226DD"/>
    <w:rsid w:val="00823BB8"/>
    <w:rsid w:val="008266C5"/>
    <w:rsid w:val="00830A49"/>
    <w:rsid w:val="00830A8D"/>
    <w:rsid w:val="00842378"/>
    <w:rsid w:val="00842B24"/>
    <w:rsid w:val="008453BA"/>
    <w:rsid w:val="00851029"/>
    <w:rsid w:val="0085608B"/>
    <w:rsid w:val="00856592"/>
    <w:rsid w:val="00857E45"/>
    <w:rsid w:val="00872A57"/>
    <w:rsid w:val="008807F5"/>
    <w:rsid w:val="00880C67"/>
    <w:rsid w:val="00883D65"/>
    <w:rsid w:val="00887F5C"/>
    <w:rsid w:val="008A2708"/>
    <w:rsid w:val="008B5DC2"/>
    <w:rsid w:val="008C44CE"/>
    <w:rsid w:val="008C6A10"/>
    <w:rsid w:val="008D35EE"/>
    <w:rsid w:val="008D3E39"/>
    <w:rsid w:val="008E3A48"/>
    <w:rsid w:val="008F0DDC"/>
    <w:rsid w:val="008F0EC6"/>
    <w:rsid w:val="009023C1"/>
    <w:rsid w:val="009049B2"/>
    <w:rsid w:val="00913906"/>
    <w:rsid w:val="00916023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6572"/>
    <w:rsid w:val="00957E9E"/>
    <w:rsid w:val="00962392"/>
    <w:rsid w:val="00976D13"/>
    <w:rsid w:val="009841D7"/>
    <w:rsid w:val="009A776D"/>
    <w:rsid w:val="009B1361"/>
    <w:rsid w:val="009C1F04"/>
    <w:rsid w:val="009C3377"/>
    <w:rsid w:val="009D03D9"/>
    <w:rsid w:val="009F2FC5"/>
    <w:rsid w:val="00A01952"/>
    <w:rsid w:val="00A11E7C"/>
    <w:rsid w:val="00A17287"/>
    <w:rsid w:val="00A215AF"/>
    <w:rsid w:val="00A23D25"/>
    <w:rsid w:val="00A317E2"/>
    <w:rsid w:val="00A35659"/>
    <w:rsid w:val="00A37631"/>
    <w:rsid w:val="00A450C7"/>
    <w:rsid w:val="00A5299B"/>
    <w:rsid w:val="00A55C91"/>
    <w:rsid w:val="00A575D0"/>
    <w:rsid w:val="00A609BB"/>
    <w:rsid w:val="00A61D4A"/>
    <w:rsid w:val="00A62A90"/>
    <w:rsid w:val="00A66E55"/>
    <w:rsid w:val="00A74962"/>
    <w:rsid w:val="00A77F9C"/>
    <w:rsid w:val="00A807EE"/>
    <w:rsid w:val="00A822F0"/>
    <w:rsid w:val="00A92695"/>
    <w:rsid w:val="00A97BB9"/>
    <w:rsid w:val="00AA25D9"/>
    <w:rsid w:val="00AA7ED5"/>
    <w:rsid w:val="00AB1640"/>
    <w:rsid w:val="00AB4521"/>
    <w:rsid w:val="00AD2442"/>
    <w:rsid w:val="00AD2B23"/>
    <w:rsid w:val="00AD4FD5"/>
    <w:rsid w:val="00AE1A04"/>
    <w:rsid w:val="00AE3D80"/>
    <w:rsid w:val="00AF0894"/>
    <w:rsid w:val="00AF0F2C"/>
    <w:rsid w:val="00AF5384"/>
    <w:rsid w:val="00B0087D"/>
    <w:rsid w:val="00B0166C"/>
    <w:rsid w:val="00B11C16"/>
    <w:rsid w:val="00B12113"/>
    <w:rsid w:val="00B13718"/>
    <w:rsid w:val="00B21E3E"/>
    <w:rsid w:val="00B25421"/>
    <w:rsid w:val="00B31403"/>
    <w:rsid w:val="00B31E6A"/>
    <w:rsid w:val="00B32D92"/>
    <w:rsid w:val="00B44454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2E0B"/>
    <w:rsid w:val="00BB3052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011ED"/>
    <w:rsid w:val="00C10D76"/>
    <w:rsid w:val="00C13F88"/>
    <w:rsid w:val="00C15226"/>
    <w:rsid w:val="00C163CD"/>
    <w:rsid w:val="00C166E6"/>
    <w:rsid w:val="00C1714A"/>
    <w:rsid w:val="00C17249"/>
    <w:rsid w:val="00C227ED"/>
    <w:rsid w:val="00C3460F"/>
    <w:rsid w:val="00C41B73"/>
    <w:rsid w:val="00C420A9"/>
    <w:rsid w:val="00C42A5D"/>
    <w:rsid w:val="00C5054A"/>
    <w:rsid w:val="00C50C69"/>
    <w:rsid w:val="00C511DD"/>
    <w:rsid w:val="00C51718"/>
    <w:rsid w:val="00C522B4"/>
    <w:rsid w:val="00C53BBB"/>
    <w:rsid w:val="00C56D83"/>
    <w:rsid w:val="00C6275B"/>
    <w:rsid w:val="00C75F4E"/>
    <w:rsid w:val="00C80BDE"/>
    <w:rsid w:val="00C9254A"/>
    <w:rsid w:val="00CA45C2"/>
    <w:rsid w:val="00CA6F9E"/>
    <w:rsid w:val="00CA71E6"/>
    <w:rsid w:val="00CB3D6D"/>
    <w:rsid w:val="00CC0D68"/>
    <w:rsid w:val="00CC6FFF"/>
    <w:rsid w:val="00CC7D1F"/>
    <w:rsid w:val="00CD00EA"/>
    <w:rsid w:val="00CE241D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60A5"/>
    <w:rsid w:val="00D476C7"/>
    <w:rsid w:val="00D50DA9"/>
    <w:rsid w:val="00D5154B"/>
    <w:rsid w:val="00D5254C"/>
    <w:rsid w:val="00D5788E"/>
    <w:rsid w:val="00D61360"/>
    <w:rsid w:val="00D6673C"/>
    <w:rsid w:val="00D747CC"/>
    <w:rsid w:val="00D817B5"/>
    <w:rsid w:val="00D83536"/>
    <w:rsid w:val="00D94C52"/>
    <w:rsid w:val="00D9763C"/>
    <w:rsid w:val="00DA3BBA"/>
    <w:rsid w:val="00DA6D73"/>
    <w:rsid w:val="00DB2FDA"/>
    <w:rsid w:val="00DB6F1B"/>
    <w:rsid w:val="00DD25FC"/>
    <w:rsid w:val="00DE113C"/>
    <w:rsid w:val="00DE11D7"/>
    <w:rsid w:val="00DE3994"/>
    <w:rsid w:val="00DE45D5"/>
    <w:rsid w:val="00DE67DE"/>
    <w:rsid w:val="00DF18E2"/>
    <w:rsid w:val="00E01186"/>
    <w:rsid w:val="00E01B2A"/>
    <w:rsid w:val="00E021E4"/>
    <w:rsid w:val="00E02483"/>
    <w:rsid w:val="00E02C5B"/>
    <w:rsid w:val="00E10D96"/>
    <w:rsid w:val="00E12A8E"/>
    <w:rsid w:val="00E16138"/>
    <w:rsid w:val="00E2498A"/>
    <w:rsid w:val="00E42B3B"/>
    <w:rsid w:val="00E4401F"/>
    <w:rsid w:val="00E522E3"/>
    <w:rsid w:val="00E56C69"/>
    <w:rsid w:val="00E65382"/>
    <w:rsid w:val="00E66F4C"/>
    <w:rsid w:val="00E72988"/>
    <w:rsid w:val="00E80255"/>
    <w:rsid w:val="00E804F6"/>
    <w:rsid w:val="00E904DF"/>
    <w:rsid w:val="00E926CC"/>
    <w:rsid w:val="00E939F1"/>
    <w:rsid w:val="00E96EDA"/>
    <w:rsid w:val="00E97353"/>
    <w:rsid w:val="00EA305E"/>
    <w:rsid w:val="00EA3341"/>
    <w:rsid w:val="00EC0922"/>
    <w:rsid w:val="00EC4296"/>
    <w:rsid w:val="00ED4F69"/>
    <w:rsid w:val="00ED79FA"/>
    <w:rsid w:val="00EE6019"/>
    <w:rsid w:val="00EE7232"/>
    <w:rsid w:val="00EE7C00"/>
    <w:rsid w:val="00EF30D8"/>
    <w:rsid w:val="00EF38CC"/>
    <w:rsid w:val="00EF56CB"/>
    <w:rsid w:val="00EF6108"/>
    <w:rsid w:val="00F126B4"/>
    <w:rsid w:val="00F1598F"/>
    <w:rsid w:val="00F16B3F"/>
    <w:rsid w:val="00F16CD2"/>
    <w:rsid w:val="00F23560"/>
    <w:rsid w:val="00F24B10"/>
    <w:rsid w:val="00F279DF"/>
    <w:rsid w:val="00F41913"/>
    <w:rsid w:val="00F45CC1"/>
    <w:rsid w:val="00F5599A"/>
    <w:rsid w:val="00F80273"/>
    <w:rsid w:val="00F92A22"/>
    <w:rsid w:val="00F93270"/>
    <w:rsid w:val="00FA71CA"/>
    <w:rsid w:val="00FB077E"/>
    <w:rsid w:val="00FB4663"/>
    <w:rsid w:val="00FB7DE1"/>
    <w:rsid w:val="00FC2A4C"/>
    <w:rsid w:val="00FC4111"/>
    <w:rsid w:val="00FC5D0A"/>
    <w:rsid w:val="00FD1FE1"/>
    <w:rsid w:val="00FE3101"/>
    <w:rsid w:val="00FE3E90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5C2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10258B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annotation text" w:uiPriority="99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9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E7C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B4445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44454"/>
    <w:rPr>
      <w:rFonts w:ascii="Times New Roman" w:hAnsi="Times New Roman"/>
      <w:i/>
    </w:rPr>
  </w:style>
  <w:style w:type="character" w:customStyle="1" w:styleId="Heading1Char">
    <w:name w:val="Heading 1 Char"/>
    <w:basedOn w:val="DefaultParagraphFont"/>
    <w:link w:val="Heading1"/>
    <w:rsid w:val="001E7C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E7C68"/>
    <w:pPr>
      <w:ind w:left="720"/>
      <w:contextualSpacing/>
    </w:pPr>
  </w:style>
  <w:style w:type="paragraph" w:customStyle="1" w:styleId="Hangingindent">
    <w:name w:val="Hanging indent"/>
    <w:basedOn w:val="Normal"/>
    <w:rsid w:val="000769C2"/>
    <w:pPr>
      <w:ind w:left="340" w:hanging="340"/>
    </w:pPr>
    <w:rPr>
      <w:szCs w:val="20"/>
    </w:rPr>
  </w:style>
  <w:style w:type="character" w:customStyle="1" w:styleId="Citalicsubscript">
    <w:name w:val="C: italic subscript"/>
    <w:basedOn w:val="DefaultParagraphFont"/>
    <w:uiPriority w:val="1"/>
    <w:qFormat/>
    <w:rsid w:val="00A62A90"/>
    <w:rPr>
      <w:i/>
      <w:vertAlign w:val="subscript"/>
    </w:rPr>
  </w:style>
  <w:style w:type="character" w:customStyle="1" w:styleId="CSubscript">
    <w:name w:val="C: Subscript"/>
    <w:basedOn w:val="DefaultParagraphFont"/>
    <w:uiPriority w:val="1"/>
    <w:qFormat/>
    <w:rsid w:val="00A62A90"/>
    <w:rPr>
      <w:vertAlign w:val="subscript"/>
    </w:rPr>
  </w:style>
  <w:style w:type="paragraph" w:customStyle="1" w:styleId="PNotetodesigner">
    <w:name w:val="P: Note to designer"/>
    <w:basedOn w:val="Normal"/>
    <w:qFormat/>
    <w:rsid w:val="00A62A90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answer">
    <w:name w:val="P: Question heading mc (answer)"/>
    <w:basedOn w:val="Normal"/>
    <w:qFormat/>
    <w:rsid w:val="0010258B"/>
    <w:pPr>
      <w:keepNext/>
      <w:tabs>
        <w:tab w:val="right" w:pos="9923"/>
      </w:tabs>
    </w:pPr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5" Type="http://schemas.microsoft.com/office/2007/relationships/hdphoto" Target="media/hdphoto3.wdp"/><Relationship Id="rId33" Type="http://schemas.openxmlformats.org/officeDocument/2006/relationships/image" Target="media/image16.png"/><Relationship Id="rId38" Type="http://schemas.openxmlformats.org/officeDocument/2006/relationships/image" Target="media/image19.wmf"/><Relationship Id="rId46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emf"/><Relationship Id="rId29" Type="http://schemas.openxmlformats.org/officeDocument/2006/relationships/image" Target="media/image13.jpeg"/><Relationship Id="rId41" Type="http://schemas.openxmlformats.org/officeDocument/2006/relationships/oleObject" Target="embeddings/oleObject10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oleObject" Target="embeddings/oleObject8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2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microsoft.com/office/2007/relationships/hdphoto" Target="media/hdphoto2.wdp"/><Relationship Id="rId28" Type="http://schemas.openxmlformats.org/officeDocument/2006/relationships/image" Target="media/image12.png"/><Relationship Id="rId36" Type="http://schemas.openxmlformats.org/officeDocument/2006/relationships/image" Target="media/image18.wmf"/><Relationship Id="rId49" Type="http://schemas.openxmlformats.org/officeDocument/2006/relationships/image" Target="media/image26.png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4" Type="http://schemas.openxmlformats.org/officeDocument/2006/relationships/image" Target="media/image22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9.jpeg"/><Relationship Id="rId27" Type="http://schemas.openxmlformats.org/officeDocument/2006/relationships/oleObject" Target="embeddings/oleObject6.bin"/><Relationship Id="rId30" Type="http://schemas.microsoft.com/office/2007/relationships/hdphoto" Target="media/hdphoto4.wdp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5.png"/><Relationship Id="rId8" Type="http://schemas.openxmlformats.org/officeDocument/2006/relationships/image" Target="media/image1.emf"/><Relationship Id="rId51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210</TotalTime>
  <Pages>12</Pages>
  <Words>2239</Words>
  <Characters>7751</Characters>
  <Application>Microsoft Office Word</Application>
  <DocSecurity>0</DocSecurity>
  <Lines>553</Lines>
  <Paragraphs>525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9465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136</cp:revision>
  <cp:lastPrinted>2016-07-15T04:27:00Z</cp:lastPrinted>
  <dcterms:created xsi:type="dcterms:W3CDTF">2016-07-25T04:53:00Z</dcterms:created>
  <dcterms:modified xsi:type="dcterms:W3CDTF">2016-10-24T08:31:00Z</dcterms:modified>
</cp:coreProperties>
</file>