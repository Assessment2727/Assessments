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482C6" w14:textId="77777777" w:rsidR="00A62A90" w:rsidRDefault="00A62A90" w:rsidP="00A62A90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5"/>
        <w:gridCol w:w="994"/>
        <w:gridCol w:w="995"/>
        <w:gridCol w:w="994"/>
        <w:gridCol w:w="996"/>
        <w:gridCol w:w="994"/>
        <w:gridCol w:w="994"/>
        <w:gridCol w:w="997"/>
        <w:gridCol w:w="995"/>
      </w:tblGrid>
      <w:tr w:rsidR="00A62A90" w14:paraId="4A04C5DB" w14:textId="77777777" w:rsidTr="00D61921">
        <w:tc>
          <w:tcPr>
            <w:tcW w:w="1126" w:type="dxa"/>
          </w:tcPr>
          <w:p w14:paraId="1E79919E" w14:textId="77777777" w:rsidR="00A62A90" w:rsidRPr="00107948" w:rsidRDefault="00A62A90" w:rsidP="00CA5435">
            <w:pPr>
              <w:pStyle w:val="Ptabletext"/>
              <w:rPr>
                <w:rStyle w:val="Cquestionpartlabelbold"/>
              </w:rPr>
            </w:pPr>
            <w:r w:rsidRPr="00107948">
              <w:rPr>
                <w:rStyle w:val="Cquestionpartlabelbold"/>
              </w:rPr>
              <w:t>Question</w:t>
            </w:r>
          </w:p>
        </w:tc>
        <w:tc>
          <w:tcPr>
            <w:tcW w:w="995" w:type="dxa"/>
          </w:tcPr>
          <w:p w14:paraId="38D409E7" w14:textId="77777777" w:rsidR="00A62A90" w:rsidRDefault="00A62A90" w:rsidP="00CA5435">
            <w:pPr>
              <w:pStyle w:val="Ptabletext"/>
            </w:pPr>
            <w:r>
              <w:t>1</w:t>
            </w:r>
          </w:p>
        </w:tc>
        <w:tc>
          <w:tcPr>
            <w:tcW w:w="994" w:type="dxa"/>
          </w:tcPr>
          <w:p w14:paraId="398CC2E7" w14:textId="77777777" w:rsidR="00A62A90" w:rsidRDefault="00A62A90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681DE58B" w14:textId="77777777" w:rsidR="00A62A90" w:rsidRDefault="00A62A90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5DFBE63A" w14:textId="77777777" w:rsidR="00A62A90" w:rsidRDefault="00A62A90" w:rsidP="00CA5435">
            <w:pPr>
              <w:pStyle w:val="Ptabletext"/>
            </w:pPr>
            <w:r>
              <w:t>4</w:t>
            </w:r>
          </w:p>
        </w:tc>
        <w:tc>
          <w:tcPr>
            <w:tcW w:w="996" w:type="dxa"/>
          </w:tcPr>
          <w:p w14:paraId="23BC2C05" w14:textId="77777777" w:rsidR="00A62A90" w:rsidRDefault="00A62A90" w:rsidP="00CA5435">
            <w:pPr>
              <w:pStyle w:val="Ptabletext"/>
            </w:pPr>
            <w:r>
              <w:t>5</w:t>
            </w:r>
          </w:p>
        </w:tc>
        <w:tc>
          <w:tcPr>
            <w:tcW w:w="994" w:type="dxa"/>
          </w:tcPr>
          <w:p w14:paraId="04F17358" w14:textId="77777777" w:rsidR="00A62A90" w:rsidRDefault="00A62A90" w:rsidP="00CA5435">
            <w:pPr>
              <w:pStyle w:val="Ptabletext"/>
            </w:pPr>
            <w:r>
              <w:t>6</w:t>
            </w:r>
          </w:p>
        </w:tc>
        <w:tc>
          <w:tcPr>
            <w:tcW w:w="994" w:type="dxa"/>
          </w:tcPr>
          <w:p w14:paraId="3DE29AEF" w14:textId="77777777" w:rsidR="00A62A90" w:rsidRDefault="00A62A90" w:rsidP="00CA5435">
            <w:pPr>
              <w:pStyle w:val="Ptabletext"/>
            </w:pPr>
            <w:r>
              <w:t>7</w:t>
            </w:r>
          </w:p>
        </w:tc>
        <w:tc>
          <w:tcPr>
            <w:tcW w:w="997" w:type="dxa"/>
          </w:tcPr>
          <w:p w14:paraId="395EA3DB" w14:textId="77777777" w:rsidR="00A62A90" w:rsidRDefault="00A62A90" w:rsidP="00CA5435">
            <w:pPr>
              <w:pStyle w:val="Ptabletext"/>
            </w:pPr>
            <w:r>
              <w:t>8</w:t>
            </w:r>
          </w:p>
        </w:tc>
        <w:tc>
          <w:tcPr>
            <w:tcW w:w="995" w:type="dxa"/>
          </w:tcPr>
          <w:p w14:paraId="7EC0EB03" w14:textId="77777777" w:rsidR="00A62A90" w:rsidRDefault="00A62A90" w:rsidP="00CA5435">
            <w:pPr>
              <w:pStyle w:val="Ptabletext"/>
            </w:pPr>
            <w:r>
              <w:t>9</w:t>
            </w:r>
          </w:p>
        </w:tc>
      </w:tr>
      <w:tr w:rsidR="00F63557" w14:paraId="4A513788" w14:textId="77777777" w:rsidTr="00D61921">
        <w:tc>
          <w:tcPr>
            <w:tcW w:w="1126" w:type="dxa"/>
          </w:tcPr>
          <w:p w14:paraId="34272E76" w14:textId="77777777" w:rsidR="00F63557" w:rsidRPr="00107948" w:rsidRDefault="00F63557" w:rsidP="00CA5435">
            <w:pPr>
              <w:pStyle w:val="Ptabletext"/>
              <w:rPr>
                <w:rStyle w:val="Cquestionpartlabelbold"/>
              </w:rPr>
            </w:pPr>
            <w:r w:rsidRPr="00107948">
              <w:rPr>
                <w:rStyle w:val="Cquestionpartlabelbold"/>
              </w:rPr>
              <w:t>Answer</w:t>
            </w:r>
          </w:p>
        </w:tc>
        <w:tc>
          <w:tcPr>
            <w:tcW w:w="995" w:type="dxa"/>
            <w:vAlign w:val="center"/>
          </w:tcPr>
          <w:p w14:paraId="5E2E3EC8" w14:textId="476FAC7E" w:rsidR="00F63557" w:rsidRDefault="00F63557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  <w:vAlign w:val="center"/>
          </w:tcPr>
          <w:p w14:paraId="2F2B574C" w14:textId="08EEEA03" w:rsidR="00F63557" w:rsidRDefault="00F63557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  <w:vAlign w:val="center"/>
          </w:tcPr>
          <w:p w14:paraId="2CC0D3E1" w14:textId="5E8078DF" w:rsidR="00F63557" w:rsidRDefault="00F63557" w:rsidP="00CA5435">
            <w:pPr>
              <w:pStyle w:val="Ptabletext"/>
            </w:pPr>
            <w:r>
              <w:t>B</w:t>
            </w:r>
          </w:p>
        </w:tc>
        <w:tc>
          <w:tcPr>
            <w:tcW w:w="994" w:type="dxa"/>
            <w:vAlign w:val="center"/>
          </w:tcPr>
          <w:p w14:paraId="7C8D2D56" w14:textId="70D75755" w:rsidR="00F63557" w:rsidRDefault="00F63557" w:rsidP="00CA5435">
            <w:pPr>
              <w:pStyle w:val="Ptabletext"/>
            </w:pPr>
            <w:r>
              <w:t>C</w:t>
            </w:r>
          </w:p>
        </w:tc>
        <w:tc>
          <w:tcPr>
            <w:tcW w:w="996" w:type="dxa"/>
            <w:vAlign w:val="center"/>
          </w:tcPr>
          <w:p w14:paraId="4F112AD6" w14:textId="41E2E50F" w:rsidR="00F63557" w:rsidRDefault="00F63557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  <w:vAlign w:val="center"/>
          </w:tcPr>
          <w:p w14:paraId="60A5317A" w14:textId="18EBB9FB" w:rsidR="00F63557" w:rsidRDefault="004957AB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  <w:vAlign w:val="center"/>
          </w:tcPr>
          <w:p w14:paraId="3C67F814" w14:textId="083BD5AB" w:rsidR="00F63557" w:rsidRDefault="00F63557" w:rsidP="00CA5435">
            <w:pPr>
              <w:pStyle w:val="Ptabletext"/>
            </w:pPr>
            <w:r>
              <w:t>A</w:t>
            </w:r>
          </w:p>
        </w:tc>
        <w:tc>
          <w:tcPr>
            <w:tcW w:w="997" w:type="dxa"/>
            <w:vAlign w:val="center"/>
          </w:tcPr>
          <w:p w14:paraId="7BA4DA2C" w14:textId="3463FCDD" w:rsidR="00F63557" w:rsidRDefault="00F63557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  <w:vAlign w:val="center"/>
          </w:tcPr>
          <w:p w14:paraId="7E52D20D" w14:textId="40DD4271" w:rsidR="00F63557" w:rsidRDefault="00F63557" w:rsidP="00CA5435">
            <w:pPr>
              <w:pStyle w:val="Ptabletext"/>
            </w:pPr>
            <w:r>
              <w:t>D</w:t>
            </w:r>
          </w:p>
        </w:tc>
      </w:tr>
    </w:tbl>
    <w:p w14:paraId="28CC2B28" w14:textId="77777777" w:rsidR="00A62A90" w:rsidRDefault="00A62A90" w:rsidP="00A62A90">
      <w:pPr>
        <w:pStyle w:val="Ptabletext"/>
      </w:pPr>
    </w:p>
    <w:p w14:paraId="18A9D8D9" w14:textId="3C96C53C" w:rsidR="00B44454" w:rsidRDefault="00B44454" w:rsidP="00B44454">
      <w:pPr>
        <w:pStyle w:val="Pquestionheadingmc1stafterhead"/>
      </w:pPr>
      <w:r>
        <w:t>Question 1</w:t>
      </w:r>
      <w:r>
        <w:tab/>
        <w:t>[2.6]</w:t>
      </w:r>
      <w:r w:rsidR="009166CC">
        <w:t xml:space="preserve"> </w:t>
      </w:r>
      <w:r w:rsidR="009166CC">
        <w:rPr>
          <w:highlight w:val="lightGray"/>
        </w:rPr>
        <w:t>[10A]</w:t>
      </w:r>
      <w:r w:rsidR="009166CC">
        <w:softHyphen/>
      </w:r>
      <w:r w:rsidR="009166CC">
        <w:softHyphen/>
      </w:r>
      <w:r w:rsidR="009166CC">
        <w:softHyphen/>
      </w:r>
    </w:p>
    <w:p w14:paraId="09FD79E0" w14:textId="77777777" w:rsidR="00F63557" w:rsidRPr="00E80BAA" w:rsidRDefault="00F63557" w:rsidP="00F63557">
      <w:pPr>
        <w:rPr>
          <w:b/>
        </w:rPr>
      </w:pPr>
      <w:r>
        <w:rPr>
          <w:b/>
        </w:rPr>
        <w:t>C</w:t>
      </w:r>
    </w:p>
    <w:p w14:paraId="5C394B4F" w14:textId="77777777" w:rsidR="00F63557" w:rsidRPr="00D11691" w:rsidRDefault="00F63557" w:rsidP="00F63557">
      <w:pPr>
        <w:pStyle w:val="Pquestiontextmainstem"/>
      </w:pPr>
      <w:r w:rsidRPr="00D11691">
        <w:t xml:space="preserve">10A: mean = </w:t>
      </w:r>
      <w:r w:rsidRPr="00D94430">
        <w:rPr>
          <w:position w:val="-24"/>
        </w:rPr>
        <w:object w:dxaOrig="2580" w:dyaOrig="620" w14:anchorId="239B7F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1pt;height:31.05pt" o:ole="">
            <v:imagedata r:id="rId8" o:title=""/>
          </v:shape>
          <o:OLEObject Type="Embed" ProgID="Equation.3" ShapeID="_x0000_i1025" DrawAspect="Content" ObjectID="_1538844510" r:id="rId9"/>
        </w:object>
      </w:r>
    </w:p>
    <w:p w14:paraId="1D0AF3BD" w14:textId="77777777" w:rsidR="00F63557" w:rsidRPr="00D11691" w:rsidRDefault="00F63557" w:rsidP="00F63557">
      <w:pPr>
        <w:pStyle w:val="Pquestiontextmainstem"/>
      </w:pPr>
      <w:r w:rsidRPr="00D11691">
        <w:t xml:space="preserve">10B: mean = </w:t>
      </w:r>
      <w:r w:rsidRPr="00004C13">
        <w:rPr>
          <w:position w:val="-24"/>
        </w:rPr>
        <w:object w:dxaOrig="2380" w:dyaOrig="620" w14:anchorId="1F7FEEEB">
          <v:shape id="_x0000_i1026" type="#_x0000_t75" style="width:119.15pt;height:31.05pt" o:ole="">
            <v:imagedata r:id="rId10" o:title=""/>
          </v:shape>
          <o:OLEObject Type="Embed" ProgID="Equation.3" ShapeID="_x0000_i1026" DrawAspect="Content" ObjectID="_1538844511" r:id="rId11"/>
        </w:object>
      </w:r>
    </w:p>
    <w:p w14:paraId="5DC70D75" w14:textId="77777777" w:rsidR="00A62A90" w:rsidRPr="00A01952" w:rsidRDefault="00A62A90" w:rsidP="00A62A90">
      <w:pPr>
        <w:pStyle w:val="Pquestionheadingmc"/>
      </w:pPr>
      <w:r w:rsidRPr="00A01952">
        <w:t>Question 2</w:t>
      </w:r>
      <w:r w:rsidRPr="00A01952">
        <w:tab/>
        <w:t>[2.3]</w:t>
      </w:r>
    </w:p>
    <w:p w14:paraId="20F414FB" w14:textId="77777777" w:rsidR="00355FE9" w:rsidRPr="00AE23B8" w:rsidRDefault="00355FE9" w:rsidP="00355FE9">
      <w:pPr>
        <w:rPr>
          <w:b/>
        </w:rPr>
      </w:pPr>
      <w:r w:rsidRPr="00AE23B8">
        <w:rPr>
          <w:b/>
        </w:rPr>
        <w:t>B</w:t>
      </w:r>
    </w:p>
    <w:p w14:paraId="42243E89" w14:textId="36A72E97" w:rsidR="00A62A90" w:rsidRDefault="00355FE9" w:rsidP="00A62A90">
      <w:pPr>
        <w:pStyle w:val="Pquestiontextmainstem"/>
      </w:pPr>
      <w:r>
        <w:t>As the minimum temperature reached may not have occurred at one of the times when the measurements were recorded we cannot say with any certainty what that value would have been.</w:t>
      </w:r>
    </w:p>
    <w:p w14:paraId="037FE5AA" w14:textId="77777777" w:rsidR="00A62A90" w:rsidRPr="00A01952" w:rsidRDefault="00A62A90" w:rsidP="00A62A90">
      <w:pPr>
        <w:pStyle w:val="Pquestionheadingmc"/>
      </w:pPr>
      <w:r w:rsidRPr="00A01952">
        <w:t>Question 3</w:t>
      </w:r>
      <w:r w:rsidRPr="00A01952">
        <w:tab/>
        <w:t>[2.5]</w:t>
      </w:r>
    </w:p>
    <w:p w14:paraId="5C9A60B4" w14:textId="79285C33" w:rsidR="00A62A90" w:rsidRPr="00A55C91" w:rsidRDefault="00355FE9" w:rsidP="00A55C91">
      <w:pPr>
        <w:pStyle w:val="PQuestionheadingmcanswer"/>
        <w:rPr>
          <w:rStyle w:val="Cmarkslabel"/>
          <w:b/>
          <w:i w:val="0"/>
        </w:rPr>
      </w:pPr>
      <w:r>
        <w:rPr>
          <w:rStyle w:val="Cmarkslabel"/>
          <w:b/>
          <w:i w:val="0"/>
        </w:rPr>
        <w:t>B</w:t>
      </w:r>
    </w:p>
    <w:p w14:paraId="297CD134" w14:textId="46A04130" w:rsidR="00A62A90" w:rsidRDefault="00A62A90" w:rsidP="00A62A90">
      <w:pPr>
        <w:pStyle w:val="Pquestiontextmainstem"/>
      </w:pP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L</w:t>
      </w:r>
      <w:r w:rsidR="00355FE9">
        <w:t xml:space="preserve"> = 2</w:t>
      </w:r>
      <w:r>
        <w:t xml:space="preserve">, median = 3 and </w:t>
      </w: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U</w:t>
      </w:r>
      <w:r w:rsidR="00355FE9">
        <w:t xml:space="preserve"> = 5.5</w:t>
      </w:r>
    </w:p>
    <w:p w14:paraId="34727C60" w14:textId="77777777" w:rsidR="00A62A90" w:rsidRPr="00A01952" w:rsidRDefault="00A62A90" w:rsidP="00A62A90">
      <w:pPr>
        <w:pStyle w:val="Pquestionheadingmc"/>
      </w:pPr>
      <w:r w:rsidRPr="00A01952">
        <w:t>Question 4</w:t>
      </w:r>
      <w:r w:rsidRPr="00A01952">
        <w:tab/>
        <w:t>[2.2]</w:t>
      </w:r>
    </w:p>
    <w:p w14:paraId="03E6D08C" w14:textId="31FD7AA0" w:rsidR="00742DFE" w:rsidRPr="0021138A" w:rsidRDefault="001D03F7" w:rsidP="00742DFE">
      <w:pPr>
        <w:rPr>
          <w:b/>
        </w:rPr>
      </w:pPr>
      <w:r>
        <w:rPr>
          <w:b/>
        </w:rPr>
        <w:t>C</w:t>
      </w:r>
    </w:p>
    <w:p w14:paraId="48DB2C21" w14:textId="61BAFD50" w:rsidR="00742DFE" w:rsidRDefault="00012F64" w:rsidP="00742DFE">
      <w:pPr>
        <w:pStyle w:val="Pquestiontextmainstem"/>
      </w:pPr>
      <w:r>
        <w:t>There is no apparent linear trend.</w:t>
      </w:r>
    </w:p>
    <w:p w14:paraId="6F6C3CF3" w14:textId="77777777" w:rsidR="00A27B91" w:rsidRDefault="00A27B91" w:rsidP="00A27B91">
      <w:pPr>
        <w:pStyle w:val="Pquestionheadingmc"/>
      </w:pPr>
      <w:r>
        <w:t>Question 5</w:t>
      </w:r>
      <w:r>
        <w:tab/>
        <w:t>[2.2]</w:t>
      </w:r>
    </w:p>
    <w:p w14:paraId="5B7506C7" w14:textId="77777777" w:rsidR="00F63557" w:rsidRDefault="00F63557" w:rsidP="00F63557">
      <w:pPr>
        <w:pStyle w:val="Pquestiontextmainstem"/>
      </w:pPr>
      <w:r>
        <w:rPr>
          <w:b/>
        </w:rPr>
        <w:t>A</w:t>
      </w:r>
      <w:r>
        <w:t xml:space="preserve"> </w:t>
      </w:r>
    </w:p>
    <w:p w14:paraId="3391F482" w14:textId="77777777" w:rsidR="00F63557" w:rsidRDefault="00F63557" w:rsidP="00F63557">
      <w:pPr>
        <w:pStyle w:val="Pquestiontextmainstem"/>
      </w:pPr>
      <w:r>
        <w:t>II is the only correct plot. The others show an outlier too close to the box.</w:t>
      </w:r>
    </w:p>
    <w:p w14:paraId="425B53A9" w14:textId="258079EB" w:rsidR="00A62A90" w:rsidRPr="00A01952" w:rsidRDefault="007D01DD" w:rsidP="00A62A90">
      <w:pPr>
        <w:pStyle w:val="Pquestionheadingmc"/>
      </w:pPr>
      <w:r>
        <w:t>Question 6</w:t>
      </w:r>
      <w:r w:rsidR="00A62A90" w:rsidRPr="00A01952">
        <w:tab/>
        <w:t>[2.2]</w:t>
      </w:r>
    </w:p>
    <w:p w14:paraId="65F9CA9D" w14:textId="77777777" w:rsidR="001E3779" w:rsidRPr="009C46E2" w:rsidRDefault="001E3779" w:rsidP="001E3779">
      <w:pPr>
        <w:keepNext/>
        <w:keepLines/>
        <w:rPr>
          <w:b/>
        </w:rPr>
      </w:pPr>
      <w:r>
        <w:rPr>
          <w:b/>
        </w:rPr>
        <w:t>D</w:t>
      </w:r>
    </w:p>
    <w:p w14:paraId="3ADECBCB" w14:textId="707BF83E" w:rsidR="001E3779" w:rsidRPr="003A64C8" w:rsidRDefault="001E3779" w:rsidP="001E3779">
      <w:pPr>
        <w:rPr>
          <w:color w:val="7030A0"/>
        </w:rPr>
      </w:pPr>
      <w:r>
        <w:rPr>
          <w:noProof/>
        </w:rPr>
        <w:drawing>
          <wp:inline distT="0" distB="0" distL="0" distR="0" wp14:anchorId="61FDF055" wp14:editId="315DA47C">
            <wp:extent cx="2006600" cy="248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27FA" w14:textId="2796090D" w:rsidR="00A62A90" w:rsidRPr="00A01952" w:rsidRDefault="0043490F" w:rsidP="00A62A90">
      <w:pPr>
        <w:pStyle w:val="Pquestionheadingmc"/>
      </w:pPr>
      <w:r>
        <w:lastRenderedPageBreak/>
        <w:t>Question 7</w:t>
      </w:r>
      <w:r w:rsidR="00A62A90" w:rsidRPr="00A01952">
        <w:tab/>
        <w:t>[2.1]</w:t>
      </w:r>
    </w:p>
    <w:p w14:paraId="2432DA48" w14:textId="77777777" w:rsidR="009E4364" w:rsidRPr="00D573C6" w:rsidRDefault="009E4364" w:rsidP="00D573C6">
      <w:pPr>
        <w:pStyle w:val="Pquestiontextmainstem"/>
        <w:rPr>
          <w:rStyle w:val="Cquestionpartlabelbold"/>
        </w:rPr>
      </w:pPr>
      <w:r w:rsidRPr="00D573C6">
        <w:rPr>
          <w:rStyle w:val="Cquestionpartlabelbold"/>
        </w:rPr>
        <w:t>A</w:t>
      </w:r>
    </w:p>
    <w:p w14:paraId="4DECC49D" w14:textId="77777777" w:rsidR="009E4364" w:rsidRDefault="009E4364" w:rsidP="00D573C6">
      <w:pPr>
        <w:pStyle w:val="Pquestiontextmainstem"/>
      </w:pPr>
      <w:r>
        <w:t>IQR = 32 – 22 = 10</w:t>
      </w:r>
    </w:p>
    <w:p w14:paraId="0F3F8751" w14:textId="0C7FFA51" w:rsidR="009E4364" w:rsidRPr="00D11940" w:rsidRDefault="009E4364" w:rsidP="00D573C6">
      <w:pPr>
        <w:pStyle w:val="Pquestiontextmainstem"/>
      </w:pPr>
      <w:r>
        <w:rPr>
          <w:noProof/>
        </w:rPr>
        <w:drawing>
          <wp:inline distT="0" distB="0" distL="0" distR="0" wp14:anchorId="30EA3653" wp14:editId="046AB3CA">
            <wp:extent cx="1651000" cy="2197100"/>
            <wp:effectExtent l="0" t="0" r="0" b="12700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4441" w14:textId="77777777" w:rsidR="00A62A90" w:rsidRPr="00A01952" w:rsidRDefault="00A62A90" w:rsidP="00A62A90">
      <w:pPr>
        <w:pStyle w:val="Pquestionheadingmc"/>
      </w:pPr>
      <w:r w:rsidRPr="00A01952">
        <w:t>Question 8</w:t>
      </w:r>
      <w:r w:rsidRPr="00A01952">
        <w:tab/>
        <w:t>[2.2]</w:t>
      </w:r>
    </w:p>
    <w:p w14:paraId="5A3484A9" w14:textId="77777777" w:rsidR="00D573C6" w:rsidRPr="00D573C6" w:rsidRDefault="00D573C6" w:rsidP="00D573C6">
      <w:pPr>
        <w:pStyle w:val="Pquestiontextmainstem"/>
        <w:rPr>
          <w:rStyle w:val="Cquestionpartlabelbold"/>
        </w:rPr>
      </w:pPr>
      <w:r w:rsidRPr="00D573C6">
        <w:rPr>
          <w:rStyle w:val="Cquestionpartlabelbold"/>
        </w:rPr>
        <w:t>B</w:t>
      </w:r>
    </w:p>
    <w:p w14:paraId="2BD24055" w14:textId="77777777" w:rsidR="00D573C6" w:rsidRDefault="00D573C6" w:rsidP="00D573C6">
      <w:pPr>
        <w:pStyle w:val="Pquestiontextmainstem"/>
      </w:pPr>
      <w:r>
        <w:t xml:space="preserve">IQR = 51 </w:t>
      </w:r>
      <w:r w:rsidRPr="002171A2">
        <w:sym w:font="Symbol" w:char="F02D"/>
      </w:r>
      <w:r>
        <w:t xml:space="preserve"> 23 = 28 </w:t>
      </w:r>
      <w:r>
        <w:sym w:font="Symbol" w:char="F05C"/>
      </w:r>
      <w:r>
        <w:t xml:space="preserve"> </w:t>
      </w:r>
      <w:r w:rsidRPr="00711DA7">
        <w:t>C</w:t>
      </w:r>
      <w:r>
        <w:t xml:space="preserve"> is correct</w:t>
      </w:r>
    </w:p>
    <w:p w14:paraId="3BFAB6CD" w14:textId="77777777" w:rsidR="00D573C6" w:rsidRDefault="00D573C6" w:rsidP="00D573C6">
      <w:pPr>
        <w:pStyle w:val="Pquestiontextmainstem"/>
      </w:pPr>
      <w:r>
        <w:t xml:space="preserve">1.5 </w:t>
      </w:r>
      <w:r>
        <w:sym w:font="Symbol" w:char="F0B4"/>
      </w:r>
      <w:r>
        <w:t xml:space="preserve"> IQR = 42 </w:t>
      </w:r>
      <w:r>
        <w:sym w:font="Symbol" w:char="F05C"/>
      </w:r>
      <w:r>
        <w:t xml:space="preserve"> </w:t>
      </w:r>
      <w:r w:rsidRPr="00711DA7">
        <w:t>A</w:t>
      </w:r>
      <w:r>
        <w:t xml:space="preserve"> is correct</w:t>
      </w:r>
    </w:p>
    <w:p w14:paraId="1C43999C" w14:textId="77777777" w:rsidR="00D573C6" w:rsidRDefault="00D573C6" w:rsidP="00D573C6">
      <w:pPr>
        <w:pStyle w:val="Pquestiontextmainstem"/>
      </w:pPr>
      <w:r>
        <w:t xml:space="preserve">42 is the median </w:t>
      </w:r>
      <w:r>
        <w:sym w:font="Symbol" w:char="F05C"/>
      </w:r>
      <w:r>
        <w:t xml:space="preserve"> </w:t>
      </w:r>
      <w:r w:rsidRPr="00711DA7">
        <w:t>D</w:t>
      </w:r>
      <w:r>
        <w:t xml:space="preserve"> is correct</w:t>
      </w:r>
    </w:p>
    <w:p w14:paraId="6868C5EB" w14:textId="6FDB3FB9" w:rsidR="00D573C6" w:rsidRDefault="00D573C6" w:rsidP="00D573C6">
      <w:pPr>
        <w:pStyle w:val="Pquestiontextmainstem"/>
      </w:pPr>
      <w:r>
        <w:t xml:space="preserve">About 75% of values lie below the upper quartile, which is 51 </w:t>
      </w:r>
      <w:r>
        <w:sym w:font="Symbol" w:char="F05C"/>
      </w:r>
      <w:r>
        <w:t xml:space="preserve"> </w:t>
      </w:r>
      <w:r w:rsidRPr="00711DA7">
        <w:t>B</w:t>
      </w:r>
      <w:r>
        <w:t xml:space="preserve"> is incorrect</w:t>
      </w:r>
    </w:p>
    <w:p w14:paraId="464C9D72" w14:textId="7F19755F" w:rsidR="00A62A90" w:rsidRPr="00A01952" w:rsidRDefault="00A62A90" w:rsidP="00A62A90">
      <w:pPr>
        <w:pStyle w:val="Pquestionheadingmc"/>
      </w:pPr>
      <w:r w:rsidRPr="00A01952">
        <w:t>Question 9</w:t>
      </w:r>
      <w:r w:rsidRPr="00A01952">
        <w:tab/>
        <w:t>[2.8]</w:t>
      </w:r>
      <w:r w:rsidR="009166CC">
        <w:t xml:space="preserve"> </w:t>
      </w:r>
      <w:r w:rsidR="009166CC">
        <w:rPr>
          <w:highlight w:val="lightGray"/>
        </w:rPr>
        <w:t>[10A]</w:t>
      </w:r>
      <w:r w:rsidR="009166CC">
        <w:softHyphen/>
      </w:r>
      <w:r w:rsidR="009166CC">
        <w:softHyphen/>
      </w:r>
    </w:p>
    <w:p w14:paraId="0440F76F" w14:textId="32D7BE6B" w:rsidR="00A62A90" w:rsidRPr="00A55C91" w:rsidRDefault="00D573C6" w:rsidP="00A55C91">
      <w:pPr>
        <w:pStyle w:val="PQuestionheadingmcanswer"/>
        <w:rPr>
          <w:rStyle w:val="Cmarkslabel"/>
          <w:b/>
          <w:i w:val="0"/>
        </w:rPr>
      </w:pPr>
      <w:r>
        <w:rPr>
          <w:rStyle w:val="Cmarkslabel"/>
          <w:b/>
          <w:i w:val="0"/>
        </w:rPr>
        <w:t>D</w:t>
      </w:r>
    </w:p>
    <w:p w14:paraId="3F427A7F" w14:textId="30EDB18A" w:rsidR="00962F8B" w:rsidRDefault="00D573C6" w:rsidP="00D573C6">
      <w:pPr>
        <w:pStyle w:val="Pquestiontextmainstem"/>
      </w:pPr>
      <w:r>
        <w:t>Mean ≈ 4.6, standard deviation ≈ 3.07</w:t>
      </w:r>
    </w:p>
    <w:p w14:paraId="6497E81C" w14:textId="77777777" w:rsidR="00A62A90" w:rsidRDefault="00A62A90" w:rsidP="00A62A90">
      <w:pPr>
        <w:pStyle w:val="Psectionresults"/>
      </w:pPr>
      <w:r w:rsidRPr="00F16CD2">
        <w:t xml:space="preserve">Multiple-choice total marks:  </w:t>
      </w:r>
      <w:r>
        <w:t>9</w:t>
      </w:r>
    </w:p>
    <w:p w14:paraId="32B06AA4" w14:textId="77777777" w:rsidR="00A62A90" w:rsidRDefault="00A62A90" w:rsidP="00683B26">
      <w:pPr>
        <w:pStyle w:val="Psectionheading"/>
        <w:pageBreakBefore w:val="0"/>
      </w:pPr>
      <w:r w:rsidRPr="00F16CD2">
        <w:t>Short answer section</w:t>
      </w:r>
    </w:p>
    <w:p w14:paraId="34F7E1B5" w14:textId="13845706" w:rsidR="00A62A90" w:rsidRDefault="00A62A90" w:rsidP="00A62A90">
      <w:pPr>
        <w:pStyle w:val="Pquestionheadingsx1stafterhead"/>
      </w:pPr>
      <w:r>
        <w:t>Question 10</w:t>
      </w:r>
      <w:r>
        <w:tab/>
      </w:r>
      <w:r w:rsidR="00683B26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[2.1–2.7]</w:t>
      </w:r>
    </w:p>
    <w:p w14:paraId="249AA536" w14:textId="77777777" w:rsidR="00A62A90" w:rsidRPr="00D2578C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>A</w:t>
      </w:r>
      <w:r w:rsidRPr="00D2578C">
        <w:t xml:space="preserve"> </w:t>
      </w:r>
      <w:r w:rsidRPr="00A202C4">
        <w:rPr>
          <w:rStyle w:val="Cmathsexpressions"/>
          <w:rFonts w:eastAsiaTheme="majorEastAsia"/>
        </w:rPr>
        <w:t>cumulative frequency</w:t>
      </w:r>
      <w:r w:rsidRPr="00D2578C">
        <w:t xml:space="preserve"> curve can be used to find the five-number summary from a set of continuous data that is presented in grouped form. </w:t>
      </w:r>
    </w:p>
    <w:p w14:paraId="5BC0D4E5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Pr="00D2578C">
        <w:t>An</w:t>
      </w:r>
      <w:r w:rsidRPr="00DE6E72">
        <w:rPr>
          <w:rStyle w:val="Cquestionpartlabelbold"/>
        </w:rPr>
        <w:t xml:space="preserve"> </w:t>
      </w:r>
      <w:r w:rsidRPr="00A202C4">
        <w:rPr>
          <w:rStyle w:val="Cmathsexpressions"/>
          <w:rFonts w:eastAsiaTheme="majorEastAsia"/>
        </w:rPr>
        <w:t>outlier</w:t>
      </w:r>
      <w:r w:rsidRPr="00D2578C">
        <w:t xml:space="preserve"> is a value that is significantly lower or higher than the majority of values in a data set.</w:t>
      </w:r>
    </w:p>
    <w:p w14:paraId="7551FD6D" w14:textId="145AB3F0" w:rsidR="00A62A90" w:rsidRDefault="00640B93" w:rsidP="00A62A90">
      <w:pPr>
        <w:pStyle w:val="Pquestionheadingsx"/>
      </w:pPr>
      <w:r>
        <w:t>Question 11</w:t>
      </w:r>
      <w:r w:rsidR="00A62A90">
        <w:tab/>
      </w:r>
      <w:r w:rsidR="005F17C4">
        <w:rPr>
          <w:rStyle w:val="Cmarkslabel"/>
        </w:rPr>
        <w:t>1</w:t>
      </w:r>
      <w:r w:rsidR="002041F2">
        <w:rPr>
          <w:rStyle w:val="Cmarkslabel"/>
        </w:rPr>
        <w:t>0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[2.1</w:t>
      </w:r>
      <w:r w:rsidR="00191A8E">
        <w:t>]</w:t>
      </w:r>
    </w:p>
    <w:p w14:paraId="6CC09083" w14:textId="012A9DA4" w:rsidR="00640B93" w:rsidRPr="00222DB5" w:rsidRDefault="00640B93" w:rsidP="00640B93">
      <w:pPr>
        <w:pStyle w:val="Pquestiontextpartsa"/>
      </w:pPr>
      <w:r w:rsidRPr="00C4730C">
        <w:rPr>
          <w:b/>
        </w:rPr>
        <w:t>(</w:t>
      </w:r>
      <w:r>
        <w:rPr>
          <w:b/>
        </w:rPr>
        <w:t>a</w:t>
      </w:r>
      <w:r w:rsidRPr="00C4730C">
        <w:rPr>
          <w:b/>
        </w:rPr>
        <w:t>)</w:t>
      </w:r>
      <w:r>
        <w:tab/>
      </w:r>
      <w:r w:rsidRPr="001F680F">
        <w:rPr>
          <w:b/>
        </w:rPr>
        <w:t>(</w:t>
      </w:r>
      <w:r>
        <w:rPr>
          <w:b/>
        </w:rPr>
        <w:t>i</w:t>
      </w:r>
      <w:r w:rsidRPr="001F680F">
        <w:rPr>
          <w:b/>
        </w:rPr>
        <w:t>)</w:t>
      </w:r>
      <w:r w:rsidRPr="001F680F">
        <w:t xml:space="preserve"> </w:t>
      </w:r>
      <w:r>
        <w:t xml:space="preserve">2  4  </w:t>
      </w:r>
      <w:r>
        <w:rPr>
          <w:bdr w:val="single" w:sz="4" w:space="0" w:color="auto"/>
        </w:rPr>
        <w:t>4</w:t>
      </w:r>
      <w:r>
        <w:t xml:space="preserve">  6  7 | 13  15  </w:t>
      </w:r>
      <w:r w:rsidRPr="009E00B6">
        <w:rPr>
          <w:bdr w:val="single" w:sz="4" w:space="0" w:color="auto"/>
        </w:rPr>
        <w:t>15</w:t>
      </w:r>
      <w:r>
        <w:t xml:space="preserve">  18  24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445"/>
        <w:gridCol w:w="963"/>
        <w:gridCol w:w="481"/>
        <w:gridCol w:w="954"/>
      </w:tblGrid>
      <w:tr w:rsidR="00640B93" w14:paraId="62E4D09E" w14:textId="77777777" w:rsidTr="004471E4">
        <w:tc>
          <w:tcPr>
            <w:tcW w:w="0" w:type="auto"/>
            <w:shd w:val="clear" w:color="auto" w:fill="auto"/>
          </w:tcPr>
          <w:p w14:paraId="3274F5EA" w14:textId="77777777" w:rsidR="00640B93" w:rsidRPr="005A34D3" w:rsidRDefault="00640B93" w:rsidP="00640B93">
            <w:pPr>
              <w:pStyle w:val="Pquestiontextpartsa"/>
            </w:pPr>
            <w:r w:rsidRPr="005A34D3">
              <w:t>Lowest</w:t>
            </w:r>
          </w:p>
        </w:tc>
        <w:tc>
          <w:tcPr>
            <w:tcW w:w="0" w:type="auto"/>
            <w:shd w:val="clear" w:color="auto" w:fill="auto"/>
          </w:tcPr>
          <w:p w14:paraId="4C0AEED8" w14:textId="77777777" w:rsidR="00640B93" w:rsidRPr="005A34D3" w:rsidRDefault="00640B93" w:rsidP="00640B93">
            <w:pPr>
              <w:pStyle w:val="Pquestiontextpartsa"/>
            </w:pPr>
            <w:r w:rsidRPr="005A34D3">
              <w:t>Q</w:t>
            </w:r>
            <w:r w:rsidRPr="005A34D3">
              <w:rPr>
                <w:vertAlign w:val="subscript"/>
              </w:rPr>
              <w:t>L</w:t>
            </w:r>
          </w:p>
        </w:tc>
        <w:tc>
          <w:tcPr>
            <w:tcW w:w="0" w:type="auto"/>
            <w:shd w:val="clear" w:color="auto" w:fill="auto"/>
          </w:tcPr>
          <w:p w14:paraId="5A79B054" w14:textId="77777777" w:rsidR="00640B93" w:rsidRPr="005A34D3" w:rsidRDefault="00640B93" w:rsidP="00640B93">
            <w:pPr>
              <w:pStyle w:val="Pquestiontextpartsa"/>
            </w:pPr>
            <w:r w:rsidRPr="005A34D3">
              <w:t>Median</w:t>
            </w:r>
          </w:p>
        </w:tc>
        <w:tc>
          <w:tcPr>
            <w:tcW w:w="0" w:type="auto"/>
            <w:shd w:val="clear" w:color="auto" w:fill="auto"/>
          </w:tcPr>
          <w:p w14:paraId="096E7AE2" w14:textId="77777777" w:rsidR="00640B93" w:rsidRPr="005A34D3" w:rsidRDefault="00640B93" w:rsidP="00640B93">
            <w:pPr>
              <w:pStyle w:val="Pquestiontextpartsa"/>
            </w:pPr>
            <w:r w:rsidRPr="005A34D3">
              <w:t>Q</w:t>
            </w:r>
            <w:r w:rsidRPr="005A34D3">
              <w:rPr>
                <w:vertAlign w:val="subscript"/>
              </w:rPr>
              <w:t>U</w:t>
            </w:r>
          </w:p>
        </w:tc>
        <w:tc>
          <w:tcPr>
            <w:tcW w:w="0" w:type="auto"/>
            <w:shd w:val="clear" w:color="auto" w:fill="auto"/>
          </w:tcPr>
          <w:p w14:paraId="6E6CE6F2" w14:textId="77777777" w:rsidR="00640B93" w:rsidRPr="005A34D3" w:rsidRDefault="00640B93" w:rsidP="00640B93">
            <w:pPr>
              <w:pStyle w:val="Pquestiontextpartsa"/>
            </w:pPr>
            <w:r w:rsidRPr="005A34D3">
              <w:t>Highest</w:t>
            </w:r>
          </w:p>
        </w:tc>
      </w:tr>
      <w:tr w:rsidR="00640B93" w14:paraId="01D9CD67" w14:textId="77777777" w:rsidTr="004471E4">
        <w:tc>
          <w:tcPr>
            <w:tcW w:w="0" w:type="auto"/>
            <w:shd w:val="clear" w:color="auto" w:fill="auto"/>
          </w:tcPr>
          <w:p w14:paraId="7F241D3A" w14:textId="77777777" w:rsidR="00640B93" w:rsidRPr="005A34D3" w:rsidRDefault="00640B93" w:rsidP="00640B93">
            <w:pPr>
              <w:pStyle w:val="Pquestiontextpartsa"/>
            </w:pPr>
            <w:r>
              <w:t>2</w:t>
            </w:r>
          </w:p>
        </w:tc>
        <w:tc>
          <w:tcPr>
            <w:tcW w:w="0" w:type="auto"/>
            <w:shd w:val="clear" w:color="auto" w:fill="auto"/>
          </w:tcPr>
          <w:p w14:paraId="2782467D" w14:textId="77777777" w:rsidR="00640B93" w:rsidRPr="005A34D3" w:rsidRDefault="00640B93" w:rsidP="00640B93">
            <w:pPr>
              <w:pStyle w:val="Pquestiontextpartsa"/>
            </w:pPr>
            <w:r>
              <w:t>4</w:t>
            </w:r>
          </w:p>
        </w:tc>
        <w:tc>
          <w:tcPr>
            <w:tcW w:w="0" w:type="auto"/>
            <w:shd w:val="clear" w:color="auto" w:fill="auto"/>
          </w:tcPr>
          <w:p w14:paraId="4BD6EC2C" w14:textId="77777777" w:rsidR="00640B93" w:rsidRPr="005A34D3" w:rsidRDefault="00640B93" w:rsidP="00640B93">
            <w:pPr>
              <w:pStyle w:val="Pquestiontextpartsa"/>
            </w:pPr>
            <w:r w:rsidRPr="005A34D3">
              <w:t>1</w:t>
            </w:r>
            <w:r>
              <w:t>0</w:t>
            </w:r>
          </w:p>
        </w:tc>
        <w:tc>
          <w:tcPr>
            <w:tcW w:w="0" w:type="auto"/>
            <w:shd w:val="clear" w:color="auto" w:fill="auto"/>
          </w:tcPr>
          <w:p w14:paraId="0F2F27C2" w14:textId="77777777" w:rsidR="00640B93" w:rsidRPr="005A34D3" w:rsidRDefault="00640B93" w:rsidP="00640B93">
            <w:pPr>
              <w:pStyle w:val="Pquestiontextpartsa"/>
            </w:pPr>
            <w:r w:rsidRPr="005A34D3">
              <w:t>15</w:t>
            </w:r>
          </w:p>
        </w:tc>
        <w:tc>
          <w:tcPr>
            <w:tcW w:w="0" w:type="auto"/>
            <w:shd w:val="clear" w:color="auto" w:fill="auto"/>
          </w:tcPr>
          <w:p w14:paraId="1F14F3CD" w14:textId="77777777" w:rsidR="00640B93" w:rsidRPr="005A34D3" w:rsidRDefault="00640B93" w:rsidP="00640B93">
            <w:pPr>
              <w:pStyle w:val="Pquestiontextpartsa"/>
            </w:pPr>
            <w:r w:rsidRPr="005A34D3">
              <w:t>2</w:t>
            </w:r>
            <w:r>
              <w:t>4</w:t>
            </w:r>
          </w:p>
        </w:tc>
      </w:tr>
    </w:tbl>
    <w:p w14:paraId="1BA9984D" w14:textId="77777777" w:rsidR="00640B93" w:rsidRDefault="00640B93" w:rsidP="00640B93">
      <w:pPr>
        <w:pStyle w:val="Pquestiontextpartsa"/>
      </w:pPr>
    </w:p>
    <w:p w14:paraId="54447813" w14:textId="42E1679F" w:rsidR="00640B93" w:rsidRDefault="00640B93" w:rsidP="00640B93">
      <w:pPr>
        <w:pStyle w:val="Pquestiontextpartsi"/>
      </w:pPr>
      <w:r w:rsidRPr="001F680F">
        <w:rPr>
          <w:b/>
        </w:rPr>
        <w:t>(</w:t>
      </w:r>
      <w:r>
        <w:rPr>
          <w:b/>
        </w:rPr>
        <w:t>ii</w:t>
      </w:r>
      <w:r w:rsidRPr="001F680F">
        <w:rPr>
          <w:b/>
        </w:rPr>
        <w:t>)</w:t>
      </w:r>
      <w:r>
        <w:tab/>
      </w:r>
      <w:r w:rsidR="00A85992">
        <w:t>M</w:t>
      </w:r>
      <w:r>
        <w:t xml:space="preserve">ean = </w:t>
      </w:r>
      <w:r w:rsidRPr="009E00B6">
        <w:rPr>
          <w:position w:val="-24"/>
        </w:rPr>
        <w:object w:dxaOrig="1080" w:dyaOrig="620" w14:anchorId="019C85AB">
          <v:shape id="_x0000_i1027" type="#_x0000_t75" style="width:54.6pt;height:31.05pt" o:ole="">
            <v:imagedata r:id="rId14" o:title=""/>
          </v:shape>
          <o:OLEObject Type="Embed" ProgID="Equation.3" ShapeID="_x0000_i1027" DrawAspect="Content" ObjectID="_1538844512" r:id="rId15"/>
        </w:object>
      </w:r>
    </w:p>
    <w:p w14:paraId="1CEB7CC6" w14:textId="3E71E141" w:rsidR="002041F2" w:rsidRDefault="00640B93" w:rsidP="009166CC">
      <w:pPr>
        <w:pStyle w:val="Pquestiontextpartsai"/>
        <w:keepNext/>
      </w:pPr>
      <w:r w:rsidRPr="00640B93">
        <w:rPr>
          <w:rStyle w:val="Cquestionpartlabelbold"/>
        </w:rPr>
        <w:lastRenderedPageBreak/>
        <w:t>(b)</w:t>
      </w:r>
      <w:r w:rsidR="009166CC">
        <w:rPr>
          <w:rStyle w:val="Cquestionpartlabelbold"/>
        </w:rPr>
        <w:tab/>
      </w:r>
      <w:r w:rsidR="00A62A90" w:rsidRPr="00DE6E72">
        <w:rPr>
          <w:rStyle w:val="Cquestionpartlabelbold"/>
        </w:rPr>
        <w:t>(</w:t>
      </w:r>
      <w:r>
        <w:rPr>
          <w:rStyle w:val="Cquestionpartlabelbold"/>
        </w:rPr>
        <w:t>i</w:t>
      </w:r>
      <w:r w:rsidR="00A62A90" w:rsidRPr="00DE6E72">
        <w:rPr>
          <w:rStyle w:val="Cquestionpartlabelbold"/>
        </w:rPr>
        <w:t>)</w:t>
      </w:r>
      <w:r w:rsidR="00A62A90">
        <w:tab/>
      </w:r>
    </w:p>
    <w:tbl>
      <w:tblPr>
        <w:tblW w:w="0" w:type="auto"/>
        <w:tblInd w:w="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460"/>
        <w:gridCol w:w="982"/>
        <w:gridCol w:w="492"/>
        <w:gridCol w:w="969"/>
      </w:tblGrid>
      <w:tr w:rsidR="002041F2" w14:paraId="78E9EA3E" w14:textId="77777777" w:rsidTr="002041F2">
        <w:tc>
          <w:tcPr>
            <w:tcW w:w="0" w:type="auto"/>
            <w:shd w:val="clear" w:color="auto" w:fill="auto"/>
          </w:tcPr>
          <w:p w14:paraId="111E6770" w14:textId="77777777" w:rsidR="002041F2" w:rsidRPr="00A01952" w:rsidRDefault="002041F2" w:rsidP="008B24BF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Lowest</w:t>
            </w:r>
          </w:p>
        </w:tc>
        <w:tc>
          <w:tcPr>
            <w:tcW w:w="0" w:type="auto"/>
            <w:shd w:val="clear" w:color="auto" w:fill="auto"/>
          </w:tcPr>
          <w:p w14:paraId="5672ED4E" w14:textId="77777777" w:rsidR="002041F2" w:rsidRPr="00A01952" w:rsidRDefault="002041F2" w:rsidP="008B24BF">
            <w:pPr>
              <w:pStyle w:val="Ptabletext"/>
              <w:rPr>
                <w:rStyle w:val="Cquestionpartlabelbold"/>
                <w:i/>
              </w:rPr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italicsubscript"/>
              </w:rPr>
              <w:t>L</w:t>
            </w:r>
          </w:p>
        </w:tc>
        <w:tc>
          <w:tcPr>
            <w:tcW w:w="0" w:type="auto"/>
            <w:shd w:val="clear" w:color="auto" w:fill="auto"/>
          </w:tcPr>
          <w:p w14:paraId="1206BD54" w14:textId="77777777" w:rsidR="002041F2" w:rsidRPr="00A01952" w:rsidRDefault="002041F2" w:rsidP="008B24BF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Median</w:t>
            </w:r>
          </w:p>
        </w:tc>
        <w:tc>
          <w:tcPr>
            <w:tcW w:w="0" w:type="auto"/>
            <w:shd w:val="clear" w:color="auto" w:fill="auto"/>
          </w:tcPr>
          <w:p w14:paraId="2799F9E3" w14:textId="77777777" w:rsidR="002041F2" w:rsidRPr="00A01952" w:rsidRDefault="002041F2" w:rsidP="008B24BF">
            <w:pPr>
              <w:pStyle w:val="Ptabletext"/>
              <w:rPr>
                <w:rStyle w:val="Cquestionpartlabelbold"/>
                <w:i/>
              </w:rPr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italicsubscript"/>
              </w:rPr>
              <w:t>U</w:t>
            </w:r>
          </w:p>
        </w:tc>
        <w:tc>
          <w:tcPr>
            <w:tcW w:w="0" w:type="auto"/>
            <w:shd w:val="clear" w:color="auto" w:fill="auto"/>
          </w:tcPr>
          <w:p w14:paraId="5914400C" w14:textId="77777777" w:rsidR="002041F2" w:rsidRPr="00A01952" w:rsidRDefault="002041F2" w:rsidP="008B24BF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Highest</w:t>
            </w:r>
          </w:p>
        </w:tc>
      </w:tr>
      <w:tr w:rsidR="002041F2" w14:paraId="38937B92" w14:textId="77777777" w:rsidTr="002041F2">
        <w:tc>
          <w:tcPr>
            <w:tcW w:w="0" w:type="auto"/>
            <w:shd w:val="clear" w:color="auto" w:fill="auto"/>
          </w:tcPr>
          <w:p w14:paraId="40CC3D37" w14:textId="77777777" w:rsidR="002041F2" w:rsidRPr="00601A13" w:rsidRDefault="002041F2" w:rsidP="008B24BF">
            <w:pPr>
              <w:pStyle w:val="Ptabletext"/>
            </w:pPr>
            <w:r>
              <w:t>56</w:t>
            </w:r>
          </w:p>
        </w:tc>
        <w:tc>
          <w:tcPr>
            <w:tcW w:w="0" w:type="auto"/>
            <w:shd w:val="clear" w:color="auto" w:fill="auto"/>
          </w:tcPr>
          <w:p w14:paraId="76554802" w14:textId="77777777" w:rsidR="002041F2" w:rsidRPr="00601A13" w:rsidRDefault="002041F2" w:rsidP="008B24BF">
            <w:pPr>
              <w:pStyle w:val="Ptabletext"/>
            </w:pPr>
            <w:r>
              <w:t>58</w:t>
            </w:r>
          </w:p>
        </w:tc>
        <w:tc>
          <w:tcPr>
            <w:tcW w:w="0" w:type="auto"/>
            <w:shd w:val="clear" w:color="auto" w:fill="auto"/>
          </w:tcPr>
          <w:p w14:paraId="40B87D8C" w14:textId="77777777" w:rsidR="002041F2" w:rsidRPr="00601A13" w:rsidRDefault="002041F2" w:rsidP="008B24BF">
            <w:pPr>
              <w:pStyle w:val="Ptabletext"/>
            </w:pPr>
            <w:r>
              <w:t>59</w:t>
            </w:r>
          </w:p>
        </w:tc>
        <w:tc>
          <w:tcPr>
            <w:tcW w:w="0" w:type="auto"/>
            <w:shd w:val="clear" w:color="auto" w:fill="auto"/>
          </w:tcPr>
          <w:p w14:paraId="00B53144" w14:textId="77777777" w:rsidR="002041F2" w:rsidRPr="00601A13" w:rsidRDefault="002041F2" w:rsidP="008B24BF">
            <w:pPr>
              <w:pStyle w:val="Ptabletext"/>
            </w:pPr>
            <w:r>
              <w:t>60</w:t>
            </w:r>
          </w:p>
        </w:tc>
        <w:tc>
          <w:tcPr>
            <w:tcW w:w="0" w:type="auto"/>
            <w:shd w:val="clear" w:color="auto" w:fill="auto"/>
          </w:tcPr>
          <w:p w14:paraId="422FA32B" w14:textId="77777777" w:rsidR="002041F2" w:rsidRPr="00601A13" w:rsidRDefault="002041F2" w:rsidP="008B24BF">
            <w:pPr>
              <w:pStyle w:val="Ptabletext"/>
            </w:pPr>
            <w:r>
              <w:t>60</w:t>
            </w:r>
          </w:p>
        </w:tc>
      </w:tr>
    </w:tbl>
    <w:p w14:paraId="29385884" w14:textId="6119D78F" w:rsidR="00A62A90" w:rsidRDefault="00A62A90" w:rsidP="00640B93">
      <w:pPr>
        <w:pStyle w:val="Pquestiontextpartsi"/>
        <w:rPr>
          <w:rStyle w:val="Cquestionpartlabelbold"/>
        </w:rPr>
      </w:pPr>
      <w:r w:rsidRPr="00DE6E72">
        <w:rPr>
          <w:rStyle w:val="Cquestionpartlabelbold"/>
        </w:rPr>
        <w:t>(</w:t>
      </w:r>
      <w:r w:rsidR="00640B93">
        <w:rPr>
          <w:rStyle w:val="Cquestionpartlabelbold"/>
        </w:rPr>
        <w:t>ii</w:t>
      </w:r>
      <w:r w:rsidRPr="00DE6E72">
        <w:rPr>
          <w:rStyle w:val="Cquestionpartlabelbold"/>
        </w:rPr>
        <w:t>)</w:t>
      </w:r>
      <w:r w:rsidRPr="00DE6E72">
        <w:rPr>
          <w:rStyle w:val="Cquestionpartlabelbold"/>
        </w:rPr>
        <w:tab/>
      </w: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8"/>
        <w:gridCol w:w="567"/>
        <w:gridCol w:w="601"/>
        <w:gridCol w:w="1248"/>
      </w:tblGrid>
      <w:tr w:rsidR="002041F2" w:rsidRPr="00A01952" w14:paraId="17E214B1" w14:textId="77777777" w:rsidTr="002041F2">
        <w:trPr>
          <w:trHeight w:val="284"/>
        </w:trPr>
        <w:tc>
          <w:tcPr>
            <w:tcW w:w="608" w:type="dxa"/>
            <w:shd w:val="clear" w:color="auto" w:fill="auto"/>
          </w:tcPr>
          <w:p w14:paraId="0B3F6262" w14:textId="77777777" w:rsidR="002041F2" w:rsidRPr="00CB7AC5" w:rsidRDefault="002041F2" w:rsidP="008B24BF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19AE0147" w14:textId="77777777" w:rsidR="002041F2" w:rsidRPr="00CB7AC5" w:rsidRDefault="002041F2" w:rsidP="008B24BF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f</w:t>
            </w:r>
          </w:p>
        </w:tc>
        <w:tc>
          <w:tcPr>
            <w:tcW w:w="601" w:type="dxa"/>
          </w:tcPr>
          <w:p w14:paraId="4373B2B2" w14:textId="77777777" w:rsidR="002041F2" w:rsidRPr="00A01952" w:rsidRDefault="002041F2" w:rsidP="008B24BF">
            <w:pPr>
              <w:pStyle w:val="Ptabletext"/>
              <w:rPr>
                <w:rStyle w:val="Cquestionpartlabelbold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A01952">
              <w:rPr>
                <w:rStyle w:val="Cquestionpartlabelbold"/>
              </w:rPr>
              <w:t xml:space="preserve"> × </w:t>
            </w:r>
            <w:r w:rsidRPr="00CB7AC5">
              <w:rPr>
                <w:rStyle w:val="Cmathsexpressions"/>
                <w:rFonts w:eastAsiaTheme="majorEastAsia"/>
              </w:rPr>
              <w:t>f</w:t>
            </w:r>
          </w:p>
        </w:tc>
        <w:tc>
          <w:tcPr>
            <w:tcW w:w="1248" w:type="dxa"/>
          </w:tcPr>
          <w:p w14:paraId="489B2F74" w14:textId="77777777" w:rsidR="002041F2" w:rsidRPr="00A01952" w:rsidRDefault="002041F2" w:rsidP="008B24BF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Cumulative</w:t>
            </w:r>
          </w:p>
          <w:p w14:paraId="0478585A" w14:textId="77777777" w:rsidR="002041F2" w:rsidRPr="00A01952" w:rsidRDefault="002041F2" w:rsidP="008B24BF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frequency</w:t>
            </w:r>
          </w:p>
        </w:tc>
      </w:tr>
      <w:tr w:rsidR="002041F2" w:rsidRPr="00A01952" w14:paraId="01478212" w14:textId="77777777" w:rsidTr="002041F2">
        <w:trPr>
          <w:trHeight w:val="284"/>
        </w:trPr>
        <w:tc>
          <w:tcPr>
            <w:tcW w:w="608" w:type="dxa"/>
            <w:tcBorders>
              <w:bottom w:val="single" w:sz="4" w:space="0" w:color="auto"/>
            </w:tcBorders>
            <w:shd w:val="clear" w:color="auto" w:fill="auto"/>
          </w:tcPr>
          <w:p w14:paraId="57409348" w14:textId="77777777" w:rsidR="002041F2" w:rsidRPr="00A01952" w:rsidRDefault="002041F2" w:rsidP="008B24BF">
            <w:pPr>
              <w:pStyle w:val="Ptabletext"/>
            </w:pPr>
            <w:r>
              <w:t>56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635F07D9" w14:textId="77777777" w:rsidR="002041F2" w:rsidRPr="00A01952" w:rsidRDefault="002041F2" w:rsidP="008B24BF">
            <w:pPr>
              <w:pStyle w:val="Ptabletext"/>
            </w:pPr>
            <w:r>
              <w:t>3</w:t>
            </w: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14:paraId="4FBCEFBD" w14:textId="77777777" w:rsidR="002041F2" w:rsidRPr="00A01952" w:rsidRDefault="002041F2" w:rsidP="008B24BF">
            <w:pPr>
              <w:pStyle w:val="Ptabletext"/>
            </w:pPr>
            <w:r w:rsidRPr="00A01952">
              <w:t>1</w:t>
            </w:r>
            <w:r>
              <w:t>68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14:paraId="1E4612AF" w14:textId="77777777" w:rsidR="002041F2" w:rsidRPr="00A01952" w:rsidRDefault="002041F2" w:rsidP="008B24BF">
            <w:pPr>
              <w:pStyle w:val="Ptabletext"/>
            </w:pPr>
            <w:r>
              <w:t>3</w:t>
            </w:r>
          </w:p>
        </w:tc>
      </w:tr>
      <w:tr w:rsidR="002041F2" w:rsidRPr="00A01952" w14:paraId="71B83191" w14:textId="77777777" w:rsidTr="002041F2">
        <w:trPr>
          <w:trHeight w:val="284"/>
        </w:trPr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558C63" w14:textId="77777777" w:rsidR="002041F2" w:rsidRPr="00A01952" w:rsidRDefault="002041F2" w:rsidP="008B24BF">
            <w:pPr>
              <w:pStyle w:val="Ptabletext"/>
            </w:pPr>
            <w:r>
              <w:t>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F76D02" w14:textId="77777777" w:rsidR="002041F2" w:rsidRPr="00A01952" w:rsidRDefault="002041F2" w:rsidP="008B24BF">
            <w:pPr>
              <w:pStyle w:val="Ptabletext"/>
            </w:pPr>
            <w:r>
              <w:t>2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14:paraId="521DD029" w14:textId="77777777" w:rsidR="002041F2" w:rsidRPr="00A01952" w:rsidRDefault="002041F2" w:rsidP="008B24BF">
            <w:pPr>
              <w:pStyle w:val="Ptabletext"/>
            </w:pPr>
            <w:r>
              <w:t>114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14:paraId="5CC7A2AA" w14:textId="77777777" w:rsidR="002041F2" w:rsidRPr="00A01952" w:rsidRDefault="002041F2" w:rsidP="008B24BF">
            <w:pPr>
              <w:pStyle w:val="Ptabletext"/>
            </w:pPr>
            <w:r>
              <w:t>5</w:t>
            </w:r>
          </w:p>
        </w:tc>
      </w:tr>
      <w:tr w:rsidR="002041F2" w:rsidRPr="00A01952" w14:paraId="3DD0B1E5" w14:textId="77777777" w:rsidTr="002041F2">
        <w:trPr>
          <w:trHeight w:val="284"/>
        </w:trPr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27166" w14:textId="77777777" w:rsidR="002041F2" w:rsidRPr="00A01952" w:rsidRDefault="002041F2" w:rsidP="008B24BF">
            <w:pPr>
              <w:pStyle w:val="Ptabletext"/>
            </w:pPr>
            <w:r>
              <w:t>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53B48" w14:textId="77777777" w:rsidR="002041F2" w:rsidRPr="00A01952" w:rsidRDefault="002041F2" w:rsidP="008B24BF">
            <w:pPr>
              <w:pStyle w:val="Ptabletext"/>
            </w:pPr>
            <w:r>
              <w:t>12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14:paraId="62502234" w14:textId="77777777" w:rsidR="002041F2" w:rsidRPr="00A01952" w:rsidRDefault="002041F2" w:rsidP="008B24BF">
            <w:pPr>
              <w:pStyle w:val="Ptabletext"/>
            </w:pPr>
            <w:r>
              <w:t>696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14:paraId="373D180E" w14:textId="77777777" w:rsidR="002041F2" w:rsidRPr="00A01952" w:rsidRDefault="002041F2" w:rsidP="008B24BF">
            <w:pPr>
              <w:pStyle w:val="Ptabletext"/>
            </w:pPr>
            <w:r>
              <w:t>17</w:t>
            </w:r>
          </w:p>
        </w:tc>
      </w:tr>
      <w:tr w:rsidR="002041F2" w:rsidRPr="00A01952" w14:paraId="7C4C8CB6" w14:textId="77777777" w:rsidTr="002041F2">
        <w:trPr>
          <w:trHeight w:val="284"/>
        </w:trPr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456BBF" w14:textId="77777777" w:rsidR="002041F2" w:rsidRPr="00A01952" w:rsidRDefault="002041F2" w:rsidP="008B24BF">
            <w:pPr>
              <w:pStyle w:val="Ptabletext"/>
            </w:pPr>
            <w:r>
              <w:t>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4331CA" w14:textId="77777777" w:rsidR="002041F2" w:rsidRPr="00A01952" w:rsidRDefault="002041F2" w:rsidP="008B24BF">
            <w:pPr>
              <w:pStyle w:val="Ptabletext"/>
            </w:pPr>
            <w:r>
              <w:t>20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</w:tcPr>
          <w:p w14:paraId="40D9DD16" w14:textId="77777777" w:rsidR="002041F2" w:rsidRPr="00A01952" w:rsidRDefault="002041F2" w:rsidP="008B24BF">
            <w:pPr>
              <w:pStyle w:val="Ptabletext"/>
            </w:pPr>
            <w:r>
              <w:t>1180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14:paraId="01037282" w14:textId="77777777" w:rsidR="002041F2" w:rsidRPr="00A01952" w:rsidRDefault="002041F2" w:rsidP="008B24BF">
            <w:pPr>
              <w:pStyle w:val="Ptabletext"/>
            </w:pPr>
            <w:r>
              <w:t>37</w:t>
            </w:r>
          </w:p>
        </w:tc>
      </w:tr>
      <w:tr w:rsidR="002041F2" w:rsidRPr="00A01952" w14:paraId="6ABFFD4D" w14:textId="77777777" w:rsidTr="002041F2">
        <w:trPr>
          <w:trHeight w:val="284"/>
        </w:trPr>
        <w:tc>
          <w:tcPr>
            <w:tcW w:w="608" w:type="dxa"/>
            <w:tcBorders>
              <w:top w:val="single" w:sz="4" w:space="0" w:color="auto"/>
            </w:tcBorders>
            <w:shd w:val="clear" w:color="auto" w:fill="auto"/>
          </w:tcPr>
          <w:p w14:paraId="1FBF17C2" w14:textId="77777777" w:rsidR="002041F2" w:rsidRPr="00A01952" w:rsidRDefault="002041F2" w:rsidP="008B24BF">
            <w:pPr>
              <w:pStyle w:val="Ptabletext"/>
            </w:pPr>
            <w:r>
              <w:t>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00FF333D" w14:textId="77777777" w:rsidR="002041F2" w:rsidRPr="00A01952" w:rsidRDefault="002041F2" w:rsidP="008B24BF">
            <w:pPr>
              <w:pStyle w:val="Ptabletext"/>
            </w:pPr>
            <w:r>
              <w:t>15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14:paraId="595D62C1" w14:textId="77777777" w:rsidR="002041F2" w:rsidRPr="00A01952" w:rsidRDefault="002041F2" w:rsidP="008B24BF">
            <w:pPr>
              <w:pStyle w:val="Ptabletext"/>
            </w:pPr>
            <w:r>
              <w:t>900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 w14:paraId="6EA27DC6" w14:textId="77777777" w:rsidR="002041F2" w:rsidRPr="00A01952" w:rsidRDefault="002041F2" w:rsidP="008B24BF">
            <w:pPr>
              <w:pStyle w:val="Ptabletext"/>
            </w:pPr>
            <w:r>
              <w:t>52</w:t>
            </w:r>
          </w:p>
        </w:tc>
      </w:tr>
      <w:tr w:rsidR="002041F2" w:rsidRPr="00A01952" w14:paraId="576A389A" w14:textId="77777777" w:rsidTr="002041F2">
        <w:trPr>
          <w:trHeight w:val="284"/>
        </w:trPr>
        <w:tc>
          <w:tcPr>
            <w:tcW w:w="608" w:type="dxa"/>
            <w:shd w:val="clear" w:color="auto" w:fill="auto"/>
          </w:tcPr>
          <w:p w14:paraId="62657439" w14:textId="77777777" w:rsidR="002041F2" w:rsidRPr="00A01952" w:rsidRDefault="002041F2" w:rsidP="008B24BF">
            <w:pPr>
              <w:pStyle w:val="Ptabletext"/>
            </w:pPr>
            <w:r w:rsidRPr="00A01952">
              <w:t>Total</w:t>
            </w:r>
          </w:p>
        </w:tc>
        <w:tc>
          <w:tcPr>
            <w:tcW w:w="567" w:type="dxa"/>
            <w:shd w:val="clear" w:color="auto" w:fill="auto"/>
          </w:tcPr>
          <w:p w14:paraId="69289535" w14:textId="77777777" w:rsidR="002041F2" w:rsidRPr="00A01952" w:rsidRDefault="002041F2" w:rsidP="008B24BF">
            <w:pPr>
              <w:pStyle w:val="Ptabletext"/>
            </w:pPr>
            <w:r>
              <w:t>52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14:paraId="54F0FEAD" w14:textId="77777777" w:rsidR="002041F2" w:rsidRPr="00A01952" w:rsidRDefault="002041F2" w:rsidP="008B24BF">
            <w:pPr>
              <w:pStyle w:val="Ptabletext"/>
            </w:pPr>
            <w:r>
              <w:t>3058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670651" w14:textId="77777777" w:rsidR="002041F2" w:rsidRPr="00A01952" w:rsidRDefault="002041F2" w:rsidP="008B24BF">
            <w:pPr>
              <w:pStyle w:val="Ptabletext"/>
            </w:pPr>
          </w:p>
        </w:tc>
      </w:tr>
    </w:tbl>
    <w:p w14:paraId="4C796E6D" w14:textId="77777777" w:rsidR="002041F2" w:rsidRDefault="002041F2" w:rsidP="00640B93">
      <w:pPr>
        <w:pStyle w:val="Pquestiontextpartsi"/>
        <w:rPr>
          <w:rStyle w:val="Cquestionpartlabelbold"/>
        </w:rPr>
      </w:pPr>
    </w:p>
    <w:p w14:paraId="45BE784E" w14:textId="77777777" w:rsidR="002041F2" w:rsidRDefault="002041F2" w:rsidP="002041F2">
      <w:pPr>
        <w:pStyle w:val="Pquestiontextpartsi"/>
      </w:pPr>
      <w:r>
        <w:t xml:space="preserve">Mean = </w:t>
      </w:r>
      <w:r w:rsidRPr="009E00B6">
        <w:rPr>
          <w:position w:val="-24"/>
        </w:rPr>
        <w:object w:dxaOrig="1240" w:dyaOrig="620" w14:anchorId="3BBFBCE5">
          <v:shape id="_x0000_i1028" type="#_x0000_t75" style="width:62.05pt;height:31.05pt" o:ole="">
            <v:imagedata r:id="rId16" o:title=""/>
          </v:shape>
          <o:OLEObject Type="Embed" ProgID="Equation.3" ShapeID="_x0000_i1028" DrawAspect="Content" ObjectID="_1538844513" r:id="rId17"/>
        </w:object>
      </w:r>
      <w:r>
        <w:t xml:space="preserve"> ( 1 d.p.)</w:t>
      </w:r>
    </w:p>
    <w:p w14:paraId="649E9F16" w14:textId="0DF67763" w:rsidR="00A62A90" w:rsidRDefault="009D4677" w:rsidP="00A62A90">
      <w:pPr>
        <w:pStyle w:val="Pquestionheadingsx"/>
      </w:pPr>
      <w:r>
        <w:t>Question 12</w:t>
      </w:r>
      <w:r w:rsidR="00A62A90">
        <w:tab/>
      </w:r>
      <w:r w:rsidR="00A62A90">
        <w:rPr>
          <w:rStyle w:val="Cmarkslabel"/>
        </w:rPr>
        <w:t xml:space="preserve">5 </w:t>
      </w:r>
      <w:r w:rsidR="00A62A90" w:rsidRPr="001B433F">
        <w:rPr>
          <w:rStyle w:val="Cmarkslabel"/>
        </w:rPr>
        <w:t>marks</w:t>
      </w:r>
      <w:r w:rsidR="00A62A90">
        <w:tab/>
        <w:t>[2.3]</w:t>
      </w:r>
    </w:p>
    <w:p w14:paraId="344A0CF3" w14:textId="080DA912" w:rsidR="00A62A90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 xml:space="preserve">Set A: </w:t>
      </w:r>
      <w:r w:rsidRPr="00DE6E72">
        <w:rPr>
          <w:rStyle w:val="Cquestionpartlabelbold"/>
        </w:rPr>
        <w:t>(i)</w:t>
      </w:r>
      <w:r>
        <w:t xml:space="preserve"> median = 3</w:t>
      </w:r>
      <w:r>
        <w:tab/>
      </w:r>
      <w:r w:rsidRPr="00DE6E72">
        <w:rPr>
          <w:rStyle w:val="Cquestionpartlabelbold"/>
        </w:rPr>
        <w:t>(ii)</w:t>
      </w:r>
      <w:r>
        <w:t xml:space="preserve"> range = </w:t>
      </w:r>
      <w:r w:rsidR="00C85086">
        <w:t>5</w:t>
      </w:r>
      <w:r>
        <w:t xml:space="preserve"> </w:t>
      </w:r>
      <w:r w:rsidRPr="007869F3">
        <w:sym w:font="Symbol" w:char="F02D"/>
      </w:r>
      <w:r>
        <w:t xml:space="preserve"> 1 = </w:t>
      </w:r>
      <w:r w:rsidR="00C85086">
        <w:t>4</w:t>
      </w:r>
      <w:r>
        <w:tab/>
      </w:r>
      <w:r w:rsidRPr="00DE6E72">
        <w:rPr>
          <w:rStyle w:val="Cquestionpartlabelbold"/>
        </w:rPr>
        <w:t>(iii)</w:t>
      </w:r>
      <w:r w:rsidR="00C85086">
        <w:t xml:space="preserve"> IQR = 4</w:t>
      </w:r>
      <w:r>
        <w:t xml:space="preserve"> </w:t>
      </w:r>
      <w:r w:rsidRPr="007869F3">
        <w:sym w:font="Symbol" w:char="F02D"/>
      </w:r>
      <w:r w:rsidR="00C85086">
        <w:t xml:space="preserve"> 2 = 2</w:t>
      </w:r>
      <w:r>
        <w:br/>
        <w:t xml:space="preserve">Set B: </w:t>
      </w:r>
      <w:r w:rsidRPr="00DE6E72">
        <w:rPr>
          <w:rStyle w:val="Cquestionpartlabelbold"/>
        </w:rPr>
        <w:t>(i)</w:t>
      </w:r>
      <w:r>
        <w:t xml:space="preserve"> median = 2</w:t>
      </w:r>
      <w:r>
        <w:tab/>
      </w:r>
      <w:r w:rsidRPr="00DE6E72">
        <w:rPr>
          <w:rStyle w:val="Cquestionpartlabelbold"/>
        </w:rPr>
        <w:t>(ii)</w:t>
      </w:r>
      <w:r>
        <w:t xml:space="preserve"> range = </w:t>
      </w:r>
      <w:r w:rsidR="00C85086">
        <w:t>5</w:t>
      </w:r>
      <w:r>
        <w:t xml:space="preserve"> </w:t>
      </w:r>
      <w:r w:rsidRPr="007869F3">
        <w:sym w:font="Symbol" w:char="F02D"/>
      </w:r>
      <w:r>
        <w:t xml:space="preserve"> 0 = </w:t>
      </w:r>
      <w:r w:rsidR="00C85086">
        <w:t>5</w:t>
      </w:r>
      <w:r>
        <w:tab/>
      </w:r>
      <w:r w:rsidRPr="00DE6E72">
        <w:rPr>
          <w:rStyle w:val="Cquestionpartlabelbold"/>
        </w:rPr>
        <w:t>(iii)</w:t>
      </w:r>
      <w:r>
        <w:t xml:space="preserve"> IQR = 4 </w:t>
      </w:r>
      <w:r w:rsidRPr="007869F3">
        <w:sym w:font="Symbol" w:char="F02D"/>
      </w:r>
      <w:r>
        <w:t xml:space="preserve"> 0.5 = 3.5</w:t>
      </w:r>
    </w:p>
    <w:p w14:paraId="025F566C" w14:textId="77777777" w:rsidR="0000070A" w:rsidRDefault="00A62A90" w:rsidP="0000070A">
      <w:pPr>
        <w:pStyle w:val="Pquestiontextpartsa"/>
      </w:pPr>
      <w:r w:rsidRPr="00DE6E72">
        <w:rPr>
          <w:rStyle w:val="Cquestionpartlabelbold"/>
        </w:rPr>
        <w:t>(b)</w:t>
      </w:r>
      <w:r>
        <w:tab/>
        <w:t>Set A values are higher on average.</w:t>
      </w:r>
      <w:r w:rsidRPr="00057809">
        <w:t xml:space="preserve"> Set B </w:t>
      </w:r>
      <w:r>
        <w:t xml:space="preserve">data </w:t>
      </w:r>
      <w:r w:rsidRPr="00057809">
        <w:t xml:space="preserve">is more spread out than Set A. </w:t>
      </w:r>
      <w:r w:rsidR="0000070A" w:rsidRPr="00057809">
        <w:t xml:space="preserve">The </w:t>
      </w:r>
      <w:r w:rsidR="0000070A">
        <w:t>lowest value is in</w:t>
      </w:r>
      <w:r w:rsidR="0000070A" w:rsidRPr="00057809">
        <w:t xml:space="preserve"> Set </w:t>
      </w:r>
      <w:r w:rsidR="0000070A">
        <w:t>B</w:t>
      </w:r>
      <w:r w:rsidR="0000070A" w:rsidRPr="00057809">
        <w:t xml:space="preserve"> </w:t>
      </w:r>
      <w:r w:rsidR="0000070A">
        <w:t>and they share the highest value</w:t>
      </w:r>
      <w:r w:rsidR="0000070A" w:rsidRPr="00057809">
        <w:t>.</w:t>
      </w:r>
    </w:p>
    <w:p w14:paraId="753FFC69" w14:textId="7EA37EF9" w:rsidR="00A62A90" w:rsidRDefault="002316CA" w:rsidP="0000070A">
      <w:pPr>
        <w:pStyle w:val="Pquestionheadingsx"/>
      </w:pPr>
      <w:r>
        <w:t>Question 13</w:t>
      </w:r>
      <w:r w:rsidR="00A62A90">
        <w:tab/>
      </w:r>
      <w:r w:rsidR="00A62A90">
        <w:rPr>
          <w:rStyle w:val="Cmarkslabel"/>
        </w:rPr>
        <w:t xml:space="preserve">3 </w:t>
      </w:r>
      <w:r w:rsidR="00A62A90" w:rsidRPr="001B433F">
        <w:rPr>
          <w:rStyle w:val="Cmarkslabel"/>
        </w:rPr>
        <w:t>marks</w:t>
      </w:r>
      <w:r w:rsidR="00191A8E">
        <w:tab/>
        <w:t>[2.5</w:t>
      </w:r>
      <w:r w:rsidR="00A62A90">
        <w:t>]</w:t>
      </w:r>
    </w:p>
    <w:p w14:paraId="68EEF7DD" w14:textId="77777777" w:rsidR="00DF3BF0" w:rsidRPr="00832E19" w:rsidRDefault="00DF3BF0" w:rsidP="00DF3BF0">
      <w:pPr>
        <w:rPr>
          <w:b/>
        </w:rPr>
      </w:pPr>
      <w:r w:rsidRPr="00832E19">
        <w:rPr>
          <w:b/>
        </w:rPr>
        <w:t>(a)</w:t>
      </w:r>
    </w:p>
    <w:p w14:paraId="32A7CBEE" w14:textId="79DBF8F6" w:rsidR="00DF3BF0" w:rsidRPr="00832E19" w:rsidRDefault="002041F2" w:rsidP="00DF3BF0">
      <w:pPr>
        <w:ind w:left="714"/>
      </w:pPr>
      <w:r>
        <w:rPr>
          <w:noProof/>
        </w:rPr>
        <w:drawing>
          <wp:inline distT="0" distB="0" distL="0" distR="0" wp14:anchorId="781C1E57" wp14:editId="440B201E">
            <wp:extent cx="1798320" cy="1679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FBTS_01.jp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307E" w14:textId="77777777" w:rsidR="00DF3BF0" w:rsidRPr="00832E19" w:rsidRDefault="00DF3BF0" w:rsidP="00DF3BF0"/>
    <w:p w14:paraId="6A593197" w14:textId="50B893AF" w:rsidR="00C56FA6" w:rsidRPr="00832E19" w:rsidRDefault="00DF3BF0" w:rsidP="002316CA">
      <w:pPr>
        <w:pStyle w:val="Pquestiontextpartsa"/>
      </w:pPr>
      <w:r w:rsidRPr="00832E19">
        <w:rPr>
          <w:b/>
        </w:rPr>
        <w:t>(b)</w:t>
      </w:r>
      <w:r w:rsidR="0012317C">
        <w:tab/>
      </w:r>
      <w:r>
        <w:t>A</w:t>
      </w:r>
      <w:r w:rsidRPr="00832E19">
        <w:t>t 1</w:t>
      </w:r>
      <w:r>
        <w:t xml:space="preserve"> </w:t>
      </w:r>
      <w:r w:rsidRPr="00832E19">
        <w:t xml:space="preserve">pm </w:t>
      </w:r>
      <w:r>
        <w:t>t</w:t>
      </w:r>
      <w:r w:rsidRPr="00832E19">
        <w:t>he price started at $1</w:t>
      </w:r>
      <w:r w:rsidR="0000070A">
        <w:t>.20</w:t>
      </w:r>
      <w:r w:rsidRPr="00832E19">
        <w:t xml:space="preserve"> then rose significantly </w:t>
      </w:r>
      <w:r w:rsidR="0000070A">
        <w:t>through to 2</w:t>
      </w:r>
      <w:r>
        <w:t xml:space="preserve"> </w:t>
      </w:r>
      <w:r w:rsidRPr="00832E19">
        <w:t>pm</w:t>
      </w:r>
      <w:r>
        <w:t>,</w:t>
      </w:r>
      <w:r w:rsidRPr="00832E19">
        <w:t xml:space="preserve"> where the price </w:t>
      </w:r>
      <w:r>
        <w:t xml:space="preserve">had </w:t>
      </w:r>
      <w:r w:rsidR="0000070A">
        <w:t>doubled</w:t>
      </w:r>
      <w:r>
        <w:t>. T</w:t>
      </w:r>
      <w:r w:rsidRPr="00832E19">
        <w:t xml:space="preserve">he price </w:t>
      </w:r>
      <w:r>
        <w:t xml:space="preserve">then </w:t>
      </w:r>
      <w:r w:rsidR="0000070A">
        <w:t>increased over the next hour</w:t>
      </w:r>
      <w:r>
        <w:t xml:space="preserve">, </w:t>
      </w:r>
      <w:r w:rsidR="0000070A">
        <w:t>before dropping</w:t>
      </w:r>
      <w:r w:rsidR="0000070A" w:rsidRPr="00B808F3">
        <w:t xml:space="preserve"> to</w:t>
      </w:r>
      <w:r w:rsidR="0000070A">
        <w:t xml:space="preserve"> </w:t>
      </w:r>
      <w:r w:rsidR="0000070A" w:rsidRPr="00B808F3">
        <w:t xml:space="preserve">its initial </w:t>
      </w:r>
      <w:r w:rsidR="0000070A">
        <w:t>level then increasing slightly for the final 2 hours.</w:t>
      </w:r>
    </w:p>
    <w:p w14:paraId="1D48EDE8" w14:textId="186D7C5B" w:rsidR="00A62A90" w:rsidRDefault="002316CA" w:rsidP="00A62A90">
      <w:pPr>
        <w:pStyle w:val="Pquestionheadingsx"/>
      </w:pPr>
      <w:r>
        <w:t>Question 14</w:t>
      </w:r>
      <w:r w:rsidR="00A62A90">
        <w:tab/>
      </w:r>
      <w:r w:rsidR="00C56FA6">
        <w:rPr>
          <w:rStyle w:val="Cmarkslabel"/>
        </w:rPr>
        <w:t>10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C56FA6">
        <w:tab/>
        <w:t>[2.2</w:t>
      </w:r>
      <w:r w:rsidR="00A62A90">
        <w:t>]</w:t>
      </w:r>
    </w:p>
    <w:p w14:paraId="72B340F3" w14:textId="337011F8" w:rsidR="00C56FA6" w:rsidRDefault="00C56FA6" w:rsidP="00C56FA6">
      <w:pPr>
        <w:pStyle w:val="Pquestiontextpartsa"/>
      </w:pPr>
      <w:r w:rsidRPr="00DF23AB">
        <w:rPr>
          <w:b/>
        </w:rPr>
        <w:t>(a)</w:t>
      </w:r>
      <w:r w:rsidR="00033C46">
        <w:rPr>
          <w:b/>
        </w:rPr>
        <w:tab/>
      </w:r>
      <w:r>
        <w:t>Put the data in order as a first step:</w:t>
      </w:r>
    </w:p>
    <w:p w14:paraId="28744238" w14:textId="77777777" w:rsidR="00033C46" w:rsidRDefault="00033C46" w:rsidP="00033C46">
      <w:pPr>
        <w:pStyle w:val="Pquestiontextpartsa"/>
      </w:pPr>
      <w:r>
        <w:t>1866</w:t>
      </w:r>
      <w:r>
        <w:tab/>
        <w:t>1866</w:t>
      </w:r>
      <w:r>
        <w:tab/>
        <w:t>1866</w:t>
      </w:r>
      <w:r>
        <w:tab/>
        <w:t>1908</w:t>
      </w:r>
      <w:r>
        <w:tab/>
        <w:t>1931</w:t>
      </w:r>
      <w:r>
        <w:tab/>
        <w:t>1934</w:t>
      </w:r>
      <w:r>
        <w:tab/>
        <w:t>1934</w:t>
      </w:r>
      <w:r>
        <w:tab/>
        <w:t>1942</w:t>
      </w:r>
      <w:r>
        <w:tab/>
        <w:t>1944</w:t>
      </w:r>
      <w:r>
        <w:tab/>
        <w:t>1944</w:t>
      </w:r>
      <w:r>
        <w:tab/>
        <w:t>1945</w:t>
      </w:r>
      <w:r>
        <w:tab/>
        <w:t>1945</w:t>
      </w:r>
    </w:p>
    <w:p w14:paraId="0F1D1964" w14:textId="77777777" w:rsidR="00033C46" w:rsidRDefault="00033C46" w:rsidP="00033C46">
      <w:pPr>
        <w:pStyle w:val="Pquestiontextpartsa"/>
      </w:pPr>
      <w:r>
        <w:t>1947</w:t>
      </w:r>
      <w:r>
        <w:tab/>
        <w:t>1950</w:t>
      </w:r>
      <w:r>
        <w:tab/>
        <w:t>1953</w:t>
      </w:r>
      <w:r>
        <w:tab/>
        <w:t>1954</w:t>
      </w:r>
      <w:r>
        <w:tab/>
        <w:t>1954</w:t>
      </w:r>
      <w:r>
        <w:tab/>
        <w:t>1955</w:t>
      </w:r>
      <w:r>
        <w:tab/>
        <w:t>1955</w:t>
      </w:r>
      <w:r>
        <w:tab/>
        <w:t>1956</w:t>
      </w:r>
      <w:r>
        <w:tab/>
        <w:t>1961</w:t>
      </w:r>
      <w:r>
        <w:tab/>
        <w:t>1963</w:t>
      </w:r>
      <w:r>
        <w:tab/>
        <w:t>1968</w:t>
      </w:r>
      <w:r>
        <w:tab/>
        <w:t>1974</w:t>
      </w:r>
    </w:p>
    <w:p w14:paraId="7A1ACBF7" w14:textId="67DDFD15" w:rsidR="00D3181D" w:rsidRDefault="009166CC" w:rsidP="00033C46">
      <w:pPr>
        <w:pStyle w:val="Pquestiontextpartsa"/>
      </w:pPr>
      <w:r>
        <w:tab/>
      </w:r>
      <w:r w:rsidR="00033C46">
        <w:t>lower quartile, Q</w:t>
      </w:r>
      <w:r w:rsidR="00033C46">
        <w:rPr>
          <w:vertAlign w:val="subscript"/>
        </w:rPr>
        <w:t>L</w:t>
      </w:r>
      <w:r w:rsidR="00D3181D">
        <w:t>: 1934</w:t>
      </w:r>
    </w:p>
    <w:p w14:paraId="1083B3FF" w14:textId="4A4309BC" w:rsidR="00D3181D" w:rsidRDefault="009166CC" w:rsidP="00033C46">
      <w:pPr>
        <w:pStyle w:val="Pquestiontextpartsa"/>
      </w:pPr>
      <w:r>
        <w:lastRenderedPageBreak/>
        <w:tab/>
      </w:r>
      <w:r w:rsidR="00D3181D">
        <w:t>median: 1946</w:t>
      </w:r>
    </w:p>
    <w:p w14:paraId="6A63C9E6" w14:textId="08D95BD9" w:rsidR="00033C46" w:rsidRDefault="009166CC" w:rsidP="00033C46">
      <w:pPr>
        <w:pStyle w:val="Pquestiontextpartsa"/>
      </w:pPr>
      <w:r>
        <w:tab/>
      </w:r>
      <w:r w:rsidR="00033C46">
        <w:t>upper quartile, Q</w:t>
      </w:r>
      <w:r w:rsidR="00033C46">
        <w:rPr>
          <w:vertAlign w:val="subscript"/>
        </w:rPr>
        <w:t>U</w:t>
      </w:r>
      <w:r w:rsidR="00033C46">
        <w:t>: 1955</w:t>
      </w:r>
    </w:p>
    <w:p w14:paraId="11455BB7" w14:textId="15A5528D" w:rsidR="00033C46" w:rsidRDefault="009166CC" w:rsidP="00033C46">
      <w:pPr>
        <w:pStyle w:val="Pquestiontextpartsa"/>
      </w:pPr>
      <w:r>
        <w:tab/>
      </w:r>
      <w:r w:rsidR="00033C46">
        <w:t xml:space="preserve">IQR = 1955 </w:t>
      </w:r>
      <w:r w:rsidR="00033C46" w:rsidRPr="006F17B6">
        <w:sym w:font="Symbol" w:char="F02D"/>
      </w:r>
      <w:r w:rsidR="00033C46">
        <w:t xml:space="preserve"> 1934 = 21 years</w:t>
      </w:r>
    </w:p>
    <w:p w14:paraId="40ABB1F2" w14:textId="3B485BCB" w:rsidR="00033C46" w:rsidRPr="008508B7" w:rsidRDefault="00033C46" w:rsidP="008508B7">
      <w:pPr>
        <w:pStyle w:val="Pquestiontextpartsa"/>
        <w:rPr>
          <w:b/>
          <w:bCs/>
        </w:rPr>
      </w:pPr>
      <w:r w:rsidRPr="008508B7">
        <w:rPr>
          <w:b/>
          <w:bCs/>
        </w:rPr>
        <w:t>(b)</w:t>
      </w:r>
      <w:r w:rsidRPr="008508B7">
        <w:rPr>
          <w:b/>
          <w:bCs/>
        </w:rPr>
        <w:tab/>
      </w:r>
    </w:p>
    <w:p w14:paraId="5AD921AB" w14:textId="1E5E1806" w:rsidR="00033C46" w:rsidRPr="00DF23AB" w:rsidRDefault="00033C46" w:rsidP="00033C46">
      <w:pPr>
        <w:ind w:left="714"/>
      </w:pPr>
      <w:r>
        <w:rPr>
          <w:noProof/>
        </w:rPr>
        <w:drawing>
          <wp:inline distT="0" distB="0" distL="0" distR="0" wp14:anchorId="5F62A306" wp14:editId="2448F7FB">
            <wp:extent cx="2108200" cy="571500"/>
            <wp:effectExtent l="0" t="0" r="0" b="12700"/>
            <wp:docPr id="32" name="Picture 32" descr="PM10_PR_SSb_7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M10_PR_SSb_7_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0EAF" w14:textId="5853FB68" w:rsidR="00A62A90" w:rsidRDefault="00A83F25" w:rsidP="00A62A90">
      <w:pPr>
        <w:pStyle w:val="Pquestionheadingsx"/>
      </w:pPr>
      <w:r>
        <w:t>Question 15</w:t>
      </w:r>
      <w:r w:rsidR="00A62A90">
        <w:tab/>
      </w:r>
      <w:r w:rsidR="00191A8E">
        <w:rPr>
          <w:rStyle w:val="Cmarkslabel"/>
        </w:rPr>
        <w:t>5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191A8E">
        <w:tab/>
        <w:t>[2.7</w:t>
      </w:r>
      <w:r w:rsidR="00A62A90">
        <w:t>]</w:t>
      </w:r>
    </w:p>
    <w:p w14:paraId="5889C1B1" w14:textId="0C584DFF" w:rsidR="005F17C4" w:rsidRPr="00643AC5" w:rsidRDefault="005F17C4" w:rsidP="002041F2">
      <w:pPr>
        <w:pStyle w:val="Pquestiontextpartsa"/>
      </w:pPr>
      <w:r w:rsidRPr="002041F2">
        <w:rPr>
          <w:b/>
          <w:bCs/>
        </w:rPr>
        <w:t>(a)</w:t>
      </w:r>
      <w:r w:rsidRPr="002041F2">
        <w:rPr>
          <w:b/>
          <w:bCs/>
        </w:rPr>
        <w:tab/>
      </w:r>
      <w:r>
        <w:t xml:space="preserve">The bars are labelled as specific days, spread inconsistently over a </w:t>
      </w:r>
      <w:r w:rsidR="004957AB">
        <w:t>13-day</w:t>
      </w:r>
      <w:r>
        <w:t xml:space="preserve"> gap. The third bar represents a time period of two days.</w:t>
      </w:r>
      <w:r w:rsidRPr="00643AC5">
        <w:t xml:space="preserve"> </w:t>
      </w:r>
    </w:p>
    <w:p w14:paraId="37D879EB" w14:textId="264A9313" w:rsidR="005F17C4" w:rsidRPr="00643AC5" w:rsidRDefault="005F17C4" w:rsidP="005F17C4">
      <w:pPr>
        <w:pStyle w:val="Pquestiontextpartsa"/>
      </w:pPr>
      <w:r w:rsidRPr="002103E2">
        <w:rPr>
          <w:b/>
        </w:rPr>
        <w:t>(b)</w:t>
      </w:r>
      <w:r>
        <w:tab/>
        <w:t>The longest match Selena played with the sixth</w:t>
      </w:r>
      <w:r w:rsidR="004957AB">
        <w:t>,</w:t>
      </w:r>
      <w:r>
        <w:t xml:space="preserve"> which went for approximately 185 minutes, the previous match was the shortest, it was over in less than 40 minutes. </w:t>
      </w:r>
    </w:p>
    <w:p w14:paraId="06CA0551" w14:textId="422FF53D" w:rsidR="005F17C4" w:rsidRPr="00643AC5" w:rsidRDefault="005F17C4" w:rsidP="005F17C4">
      <w:pPr>
        <w:pStyle w:val="Pquestiontextpartsa"/>
      </w:pPr>
      <w:r w:rsidRPr="002103E2">
        <w:rPr>
          <w:b/>
        </w:rPr>
        <w:t>(</w:t>
      </w:r>
      <w:r>
        <w:rPr>
          <w:b/>
        </w:rPr>
        <w:t>c</w:t>
      </w:r>
      <w:r w:rsidRPr="002103E2">
        <w:rPr>
          <w:b/>
        </w:rPr>
        <w:t>)</w:t>
      </w:r>
      <w:r>
        <w:rPr>
          <w:b/>
        </w:rPr>
        <w:tab/>
      </w:r>
      <w:r>
        <w:t>The match may have been postponed due to bad weather.</w:t>
      </w:r>
    </w:p>
    <w:p w14:paraId="0CDC3A1F" w14:textId="76D467D9" w:rsidR="005F17C4" w:rsidRPr="00643AC5" w:rsidRDefault="005F17C4" w:rsidP="005F17C4">
      <w:pPr>
        <w:pStyle w:val="Pquestiontextpartsa"/>
      </w:pPr>
      <w:r w:rsidRPr="002103E2">
        <w:rPr>
          <w:b/>
        </w:rPr>
        <w:t>(</w:t>
      </w:r>
      <w:r>
        <w:rPr>
          <w:b/>
        </w:rPr>
        <w:t>d</w:t>
      </w:r>
      <w:r w:rsidRPr="002103E2">
        <w:rPr>
          <w:b/>
        </w:rPr>
        <w:t>)</w:t>
      </w:r>
      <w:r>
        <w:rPr>
          <w:b/>
        </w:rPr>
        <w:tab/>
      </w:r>
      <w:r>
        <w:t>Total number of minutes of tennis:</w:t>
      </w:r>
      <w:r>
        <w:br/>
        <w:t>60 + 75 + 100 + 165 + 35 + 185 + 140 = 760</w:t>
      </w:r>
      <w:r>
        <w:br/>
        <w:t xml:space="preserve">Divide by the number of matches: </w:t>
      </w:r>
      <w:r>
        <w:br/>
        <w:t xml:space="preserve">60 ÷ 7 ≈ 109 </w:t>
      </w:r>
      <w:r>
        <w:br/>
        <w:t>Approximately 109 minutes or 1 hour and 49 minutes per match.</w:t>
      </w:r>
    </w:p>
    <w:p w14:paraId="41FC1C2B" w14:textId="4E34F6B8" w:rsidR="006F01F0" w:rsidRDefault="006F01F0" w:rsidP="006F01F0">
      <w:pPr>
        <w:pStyle w:val="Psectionresults"/>
      </w:pPr>
      <w:r>
        <w:t xml:space="preserve">Short answer results: ___ / </w:t>
      </w:r>
      <w:r w:rsidR="00D3181D">
        <w:t>36</w:t>
      </w:r>
    </w:p>
    <w:p w14:paraId="7FD179D8" w14:textId="77777777" w:rsidR="006F01F0" w:rsidRDefault="006F01F0" w:rsidP="008508B7">
      <w:pPr>
        <w:pStyle w:val="Psectionheading"/>
        <w:pageBreakBefore w:val="0"/>
      </w:pPr>
      <w:r>
        <w:t>Extended answer section</w:t>
      </w:r>
    </w:p>
    <w:p w14:paraId="7D8629CE" w14:textId="737873FC" w:rsidR="00A62A90" w:rsidRDefault="00A83F25" w:rsidP="00A62A90">
      <w:pPr>
        <w:pStyle w:val="Pquestionheadingsx"/>
      </w:pPr>
      <w:r>
        <w:t>Question 16</w:t>
      </w:r>
      <w:r w:rsidR="00A62A90">
        <w:tab/>
      </w:r>
      <w:r w:rsidR="0037314E">
        <w:rPr>
          <w:rStyle w:val="Cmarkslabel"/>
        </w:rPr>
        <w:t>8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[2.1]</w:t>
      </w:r>
    </w:p>
    <w:p w14:paraId="1EFECA8F" w14:textId="77777777" w:rsidR="00A62A90" w:rsidRPr="00DE6E72" w:rsidRDefault="00A62A90" w:rsidP="00A62A90">
      <w:pPr>
        <w:tabs>
          <w:tab w:val="left" w:pos="993"/>
          <w:tab w:val="left" w:pos="1985"/>
          <w:tab w:val="left" w:pos="2977"/>
          <w:tab w:val="left" w:pos="4253"/>
        </w:tabs>
        <w:rPr>
          <w:rStyle w:val="Cquestionpartlabelbol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A62A90" w:rsidRPr="007B4A6C" w14:paraId="1E451525" w14:textId="77777777" w:rsidTr="00CA5435">
        <w:trPr>
          <w:trHeight w:val="284"/>
        </w:trPr>
        <w:tc>
          <w:tcPr>
            <w:tcW w:w="1701" w:type="dxa"/>
            <w:shd w:val="clear" w:color="auto" w:fill="auto"/>
            <w:vAlign w:val="center"/>
          </w:tcPr>
          <w:p w14:paraId="2FAD9A34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Weight (kg)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0196F5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Frequency</w:t>
            </w:r>
          </w:p>
        </w:tc>
        <w:tc>
          <w:tcPr>
            <w:tcW w:w="1701" w:type="dxa"/>
          </w:tcPr>
          <w:p w14:paraId="0208F539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Data</w:t>
            </w:r>
          </w:p>
          <w:p w14:paraId="2CB4325F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value</w:t>
            </w:r>
          </w:p>
        </w:tc>
        <w:tc>
          <w:tcPr>
            <w:tcW w:w="1701" w:type="dxa"/>
          </w:tcPr>
          <w:p w14:paraId="17FD35DE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Cumulative</w:t>
            </w:r>
          </w:p>
          <w:p w14:paraId="68083779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frequency</w:t>
            </w:r>
          </w:p>
        </w:tc>
      </w:tr>
      <w:tr w:rsidR="009D3CE0" w:rsidRPr="007B4A6C" w14:paraId="1CE218FA" w14:textId="77777777" w:rsidTr="00CA5435">
        <w:trPr>
          <w:trHeight w:val="284"/>
        </w:trPr>
        <w:tc>
          <w:tcPr>
            <w:tcW w:w="1701" w:type="dxa"/>
            <w:tcBorders>
              <w:bottom w:val="single" w:sz="4" w:space="0" w:color="auto"/>
            </w:tcBorders>
          </w:tcPr>
          <w:p w14:paraId="5B48ED67" w14:textId="77777777" w:rsidR="009D3CE0" w:rsidRPr="007B4A6C" w:rsidRDefault="009D3CE0" w:rsidP="00CA5435">
            <w:pPr>
              <w:pStyle w:val="Ptabletext"/>
            </w:pPr>
            <w:r>
              <w:t>&lt;64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7C874C4" w14:textId="5BF16109" w:rsidR="009D3CE0" w:rsidRPr="007B4A6C" w:rsidRDefault="00A83F25" w:rsidP="00CA5435">
            <w:pPr>
              <w:pStyle w:val="Ptabletext"/>
            </w:pPr>
            <w: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344FB6" w14:textId="77777777" w:rsidR="009D3CE0" w:rsidRPr="007B4A6C" w:rsidRDefault="009D3CE0" w:rsidP="00CA5435">
            <w:pPr>
              <w:pStyle w:val="Ptabletext"/>
            </w:pPr>
            <w:r>
              <w:t>64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E297AF" w14:textId="77777777" w:rsidR="009D3CE0" w:rsidRPr="007B4A6C" w:rsidRDefault="009D3CE0" w:rsidP="00CA5435">
            <w:pPr>
              <w:pStyle w:val="Ptabletext"/>
            </w:pPr>
            <w:r>
              <w:t>0</w:t>
            </w:r>
          </w:p>
        </w:tc>
      </w:tr>
      <w:tr w:rsidR="009D3CE0" w:rsidRPr="007B4A6C" w14:paraId="1DD13616" w14:textId="77777777" w:rsidTr="00CA5435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E4EF2F" w14:textId="77777777" w:rsidR="009D3CE0" w:rsidRDefault="009D3CE0" w:rsidP="00CA5435">
            <w:pPr>
              <w:pStyle w:val="Ptabletext"/>
            </w:pPr>
            <w:r>
              <w:t>64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B8B909" w14:textId="04D05E50" w:rsidR="009D3CE0" w:rsidRPr="007B4A6C" w:rsidRDefault="00A83F25" w:rsidP="00CA5435">
            <w:pPr>
              <w:pStyle w:val="Ptabletext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69F7BBD" w14:textId="77777777" w:rsidR="009D3CE0" w:rsidRDefault="009D3CE0" w:rsidP="00CA5435">
            <w:pPr>
              <w:pStyle w:val="Ptabletext"/>
            </w:pPr>
            <w:r>
              <w:t>66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5AEA09" w14:textId="652D4529" w:rsidR="009D3CE0" w:rsidRDefault="009D3CE0" w:rsidP="00CA5435">
            <w:pPr>
              <w:pStyle w:val="Ptabletext"/>
            </w:pPr>
            <w:r>
              <w:t>1</w:t>
            </w:r>
          </w:p>
        </w:tc>
      </w:tr>
      <w:tr w:rsidR="009D3CE0" w:rsidRPr="007B4A6C" w14:paraId="59D3C95C" w14:textId="77777777" w:rsidTr="00CA5435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E14A329" w14:textId="77777777" w:rsidR="009D3CE0" w:rsidRDefault="009D3CE0" w:rsidP="00CA5435">
            <w:pPr>
              <w:pStyle w:val="Ptabletext"/>
            </w:pPr>
            <w:r>
              <w:t>66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8C44C6F" w14:textId="4AEC2781" w:rsidR="009D3CE0" w:rsidRPr="007B4A6C" w:rsidRDefault="00A83F25" w:rsidP="00CA5435">
            <w:pPr>
              <w:pStyle w:val="Ptabletext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537EF" w14:textId="77777777" w:rsidR="009D3CE0" w:rsidRDefault="009D3CE0" w:rsidP="00CA5435">
            <w:pPr>
              <w:pStyle w:val="Ptabletext"/>
            </w:pPr>
            <w:r>
              <w:t>68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2F9E2C" w14:textId="1E1C447C" w:rsidR="009D3CE0" w:rsidRDefault="009D3CE0" w:rsidP="00CA5435">
            <w:pPr>
              <w:pStyle w:val="Ptabletext"/>
            </w:pPr>
            <w:r>
              <w:t>7</w:t>
            </w:r>
          </w:p>
        </w:tc>
      </w:tr>
      <w:tr w:rsidR="009D3CE0" w:rsidRPr="007B4A6C" w14:paraId="484B4667" w14:textId="77777777" w:rsidTr="00CA5435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E0C449" w14:textId="77777777" w:rsidR="009D3CE0" w:rsidRDefault="009D3CE0" w:rsidP="00CA5435">
            <w:pPr>
              <w:pStyle w:val="Ptabletext"/>
            </w:pPr>
            <w:r>
              <w:t>68</w:t>
            </w:r>
            <w:r w:rsidRPr="007B4A6C">
              <w:sym w:font="Symbol" w:char="F02D"/>
            </w:r>
            <w:r>
              <w:t>&lt;70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D6F3A5" w14:textId="74AA714B" w:rsidR="009D3CE0" w:rsidRPr="007B4A6C" w:rsidRDefault="00A83F25" w:rsidP="00CA5435">
            <w:pPr>
              <w:pStyle w:val="Ptabletext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24DD396" w14:textId="77777777" w:rsidR="009D3CE0" w:rsidRDefault="009D3CE0" w:rsidP="00CA5435">
            <w:pPr>
              <w:pStyle w:val="Ptabletext"/>
            </w:pPr>
            <w:r>
              <w:t>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BB08BE" w14:textId="58C73006" w:rsidR="009D3CE0" w:rsidRDefault="009D3CE0" w:rsidP="00CA5435">
            <w:pPr>
              <w:pStyle w:val="Ptabletext"/>
            </w:pPr>
            <w:r>
              <w:t>17</w:t>
            </w:r>
          </w:p>
        </w:tc>
      </w:tr>
      <w:tr w:rsidR="009D3CE0" w:rsidRPr="007B4A6C" w14:paraId="36F5FF32" w14:textId="77777777" w:rsidTr="00CA5435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AD8AE0B" w14:textId="77777777" w:rsidR="009D3CE0" w:rsidRDefault="009D3CE0" w:rsidP="00CA5435">
            <w:pPr>
              <w:pStyle w:val="Ptabletext"/>
            </w:pPr>
            <w:r>
              <w:t>70</w:t>
            </w:r>
            <w:r w:rsidRPr="007B4A6C">
              <w:sym w:font="Symbol" w:char="F02D"/>
            </w:r>
            <w:r>
              <w:t>&lt;72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99A08E" w14:textId="15077046" w:rsidR="009D3CE0" w:rsidRPr="007B4A6C" w:rsidRDefault="00A83F25" w:rsidP="00CA5435">
            <w:pPr>
              <w:pStyle w:val="Ptabletext"/>
            </w:pPr>
            <w:r>
              <w:t>17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B14924" w14:textId="77777777" w:rsidR="009D3CE0" w:rsidRDefault="009D3CE0" w:rsidP="00CA5435">
            <w:pPr>
              <w:pStyle w:val="Ptabletext"/>
            </w:pPr>
            <w:r>
              <w:t>72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94FD6F2" w14:textId="0CB17DDF" w:rsidR="009D3CE0" w:rsidRDefault="009D3CE0" w:rsidP="00CA5435">
            <w:pPr>
              <w:pStyle w:val="Ptabletext"/>
            </w:pPr>
            <w:r>
              <w:t>34</w:t>
            </w:r>
          </w:p>
        </w:tc>
      </w:tr>
      <w:tr w:rsidR="009D3CE0" w:rsidRPr="007B4A6C" w14:paraId="6F7CA14C" w14:textId="77777777" w:rsidTr="00CA5435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4BEF9E" w14:textId="77777777" w:rsidR="009D3CE0" w:rsidRDefault="009D3CE0" w:rsidP="00CA5435">
            <w:pPr>
              <w:pStyle w:val="Ptabletext"/>
            </w:pPr>
            <w:r>
              <w:t>72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343AB0" w14:textId="163721F5" w:rsidR="009D3CE0" w:rsidRPr="007B4A6C" w:rsidRDefault="00A83F25" w:rsidP="00CA5435">
            <w:pPr>
              <w:pStyle w:val="Ptabletext"/>
            </w:pPr>
            <w:r>
              <w:t>11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BC7E47" w14:textId="77777777" w:rsidR="009D3CE0" w:rsidRDefault="009D3CE0" w:rsidP="00CA5435">
            <w:pPr>
              <w:pStyle w:val="Ptabletext"/>
            </w:pPr>
            <w:r>
              <w:t>74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454BE0" w14:textId="16E1991F" w:rsidR="009D3CE0" w:rsidRDefault="009D3CE0" w:rsidP="00CA5435">
            <w:pPr>
              <w:pStyle w:val="Ptabletext"/>
            </w:pPr>
            <w:r>
              <w:t>45</w:t>
            </w:r>
          </w:p>
        </w:tc>
      </w:tr>
      <w:tr w:rsidR="009D3CE0" w:rsidRPr="007B4A6C" w14:paraId="24EB2443" w14:textId="77777777" w:rsidTr="00CA5435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44C10B" w14:textId="77777777" w:rsidR="009D3CE0" w:rsidRDefault="009D3CE0" w:rsidP="00CA5435">
            <w:pPr>
              <w:pStyle w:val="Ptabletext"/>
            </w:pPr>
            <w:r>
              <w:t>74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7AE9425" w14:textId="258E8D7E" w:rsidR="009D3CE0" w:rsidRPr="007B4A6C" w:rsidRDefault="00A83F25" w:rsidP="00CA5435">
            <w:pPr>
              <w:pStyle w:val="Ptabletext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761E6B" w14:textId="77777777" w:rsidR="009D3CE0" w:rsidRDefault="009D3CE0" w:rsidP="00CA5435">
            <w:pPr>
              <w:pStyle w:val="Ptabletext"/>
            </w:pPr>
            <w:r>
              <w:t>76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79B395" w14:textId="2EBC076C" w:rsidR="009D3CE0" w:rsidRDefault="009D3CE0" w:rsidP="00CA5435">
            <w:pPr>
              <w:pStyle w:val="Ptabletext"/>
            </w:pPr>
            <w:r>
              <w:t>55</w:t>
            </w:r>
          </w:p>
        </w:tc>
      </w:tr>
      <w:tr w:rsidR="009D3CE0" w:rsidRPr="007B4A6C" w14:paraId="0A0AAA3F" w14:textId="77777777" w:rsidTr="00CA5435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DADC9A" w14:textId="77777777" w:rsidR="009D3CE0" w:rsidRDefault="009D3CE0" w:rsidP="00CA5435">
            <w:pPr>
              <w:pStyle w:val="Ptabletext"/>
            </w:pPr>
            <w:r>
              <w:t>76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4DFDFA" w14:textId="5DCF7440" w:rsidR="009D3CE0" w:rsidRPr="007B4A6C" w:rsidRDefault="00A83F25" w:rsidP="00CA5435">
            <w:pPr>
              <w:pStyle w:val="Ptabletext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9152761" w14:textId="77777777" w:rsidR="009D3CE0" w:rsidRDefault="009D3CE0" w:rsidP="00CA5435">
            <w:pPr>
              <w:pStyle w:val="Ptabletext"/>
            </w:pPr>
            <w:r>
              <w:t>78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94799E" w14:textId="7C1B1879" w:rsidR="009D3CE0" w:rsidRDefault="009D3CE0" w:rsidP="00CA5435">
            <w:pPr>
              <w:pStyle w:val="Ptabletext"/>
            </w:pPr>
            <w:r>
              <w:t>61</w:t>
            </w:r>
          </w:p>
        </w:tc>
      </w:tr>
      <w:tr w:rsidR="009D3CE0" w:rsidRPr="007B4A6C" w14:paraId="76A91566" w14:textId="77777777" w:rsidTr="00CA5435">
        <w:trPr>
          <w:trHeight w:val="284"/>
        </w:trPr>
        <w:tc>
          <w:tcPr>
            <w:tcW w:w="1701" w:type="dxa"/>
            <w:tcBorders>
              <w:top w:val="single" w:sz="4" w:space="0" w:color="auto"/>
            </w:tcBorders>
          </w:tcPr>
          <w:p w14:paraId="5631F280" w14:textId="77777777" w:rsidR="009D3CE0" w:rsidRDefault="009D3CE0" w:rsidP="00CA5435">
            <w:pPr>
              <w:pStyle w:val="Ptabletext"/>
            </w:pPr>
            <w:r>
              <w:t>78</w:t>
            </w:r>
            <w:r w:rsidRPr="007B4A6C">
              <w:sym w:font="Symbol" w:char="F02D"/>
            </w:r>
            <w:r>
              <w:t>&lt;80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530FA81" w14:textId="354D878F" w:rsidR="009D3CE0" w:rsidRPr="007B4A6C" w:rsidRDefault="00A83F25" w:rsidP="00CA5435">
            <w:pPr>
              <w:pStyle w:val="Ptabletext"/>
            </w:pPr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307172E" w14:textId="77777777" w:rsidR="009D3CE0" w:rsidRDefault="009D3CE0" w:rsidP="00CA5435">
            <w:pPr>
              <w:pStyle w:val="Ptabletext"/>
            </w:pPr>
            <w:r>
              <w:t>80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2112444" w14:textId="79C4F74E" w:rsidR="009D3CE0" w:rsidRDefault="009D3CE0" w:rsidP="00CA5435">
            <w:pPr>
              <w:pStyle w:val="Ptabletext"/>
            </w:pPr>
            <w:r>
              <w:t>66</w:t>
            </w:r>
          </w:p>
        </w:tc>
      </w:tr>
    </w:tbl>
    <w:p w14:paraId="4FA6DBF2" w14:textId="28624D4B" w:rsidR="00A62A90" w:rsidRPr="00E135ED" w:rsidRDefault="00A62A90" w:rsidP="008508B7">
      <w:pPr>
        <w:pStyle w:val="Pquestiontextpartsa"/>
        <w:keepNext/>
      </w:pPr>
      <w:r w:rsidRPr="00DE6E72">
        <w:rPr>
          <w:rStyle w:val="Cquestionpartlabelbold"/>
        </w:rPr>
        <w:lastRenderedPageBreak/>
        <w:t>(a)</w:t>
      </w:r>
      <w:r w:rsidRPr="00DE6E72">
        <w:rPr>
          <w:rStyle w:val="Cquestionpartlabelbold"/>
        </w:rPr>
        <w:tab/>
      </w:r>
    </w:p>
    <w:p w14:paraId="658A3393" w14:textId="4A02B6B0" w:rsidR="00A62A90" w:rsidRDefault="001D6521" w:rsidP="008508B7">
      <w:pPr>
        <w:keepNext/>
      </w:pPr>
      <w:r>
        <w:rPr>
          <w:noProof/>
        </w:rPr>
        <w:drawing>
          <wp:inline distT="0" distB="0" distL="0" distR="0" wp14:anchorId="3B27800E" wp14:editId="3968BB81">
            <wp:extent cx="1330008" cy="20247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FBTS_02 ab.jpg"/>
                    <pic:cNvPicPr/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4"/>
                    <a:stretch/>
                  </pic:blipFill>
                  <pic:spPr bwMode="auto">
                    <a:xfrm>
                      <a:off x="0" y="0"/>
                      <a:ext cx="1328928" cy="202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70E99" w14:textId="77777777" w:rsidR="00664D60" w:rsidRPr="00DE6E72" w:rsidRDefault="00A62A90" w:rsidP="00A62A90">
      <w:pPr>
        <w:pStyle w:val="Pquestiontextpartsa"/>
        <w:rPr>
          <w:rStyle w:val="Cquestionpartlabelbold"/>
        </w:rPr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61"/>
        <w:gridCol w:w="851"/>
        <w:gridCol w:w="851"/>
      </w:tblGrid>
      <w:tr w:rsidR="00664D60" w14:paraId="593D8D70" w14:textId="77777777" w:rsidTr="001A6B87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1D27E2AB" w14:textId="77777777" w:rsidR="00664D60" w:rsidRPr="00A202C4" w:rsidRDefault="00664D60" w:rsidP="001A6B87">
            <w:pPr>
              <w:pStyle w:val="Ptabletext"/>
            </w:pPr>
            <w:r w:rsidRPr="00A202C4"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2F80DB" w14:textId="77777777" w:rsidR="00664D60" w:rsidRPr="00A01952" w:rsidRDefault="00664D60" w:rsidP="001A6B87">
            <w:pPr>
              <w:pStyle w:val="Ptabletext"/>
              <w:rPr>
                <w:b/>
              </w:rPr>
            </w:pPr>
            <w:r w:rsidRPr="00A202C4">
              <w:rPr>
                <w:rStyle w:val="Cmathsexpressions"/>
                <w:rFonts w:eastAsiaTheme="majorEastAsia"/>
              </w:rPr>
              <w:t>Q</w:t>
            </w:r>
            <w:r w:rsidRPr="00A202C4">
              <w:rPr>
                <w:rStyle w:val="CSubscript"/>
              </w:rPr>
              <w:t>L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F6F1705" w14:textId="77777777" w:rsidR="00664D60" w:rsidRPr="00A202C4" w:rsidRDefault="00664D60" w:rsidP="001A6B87">
            <w:pPr>
              <w:pStyle w:val="Ptabletext"/>
            </w:pPr>
            <w:r w:rsidRPr="00A202C4">
              <w:t>Median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D2DCE8" w14:textId="77777777" w:rsidR="00664D60" w:rsidRPr="00A01952" w:rsidRDefault="00664D60" w:rsidP="001A6B87">
            <w:pPr>
              <w:pStyle w:val="Ptabletext"/>
              <w:rPr>
                <w:b/>
              </w:rPr>
            </w:pPr>
            <w:r w:rsidRPr="00A202C4">
              <w:rPr>
                <w:rStyle w:val="Cmathsexpressions"/>
                <w:rFonts w:eastAsiaTheme="majorEastAsia"/>
              </w:rPr>
              <w:t>Q</w:t>
            </w:r>
            <w:r w:rsidRPr="00A202C4">
              <w:rPr>
                <w:rStyle w:val="CSubscript"/>
              </w:rPr>
              <w:t>U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716BB3" w14:textId="77777777" w:rsidR="00664D60" w:rsidRPr="00A202C4" w:rsidRDefault="00664D60" w:rsidP="001A6B87">
            <w:pPr>
              <w:pStyle w:val="Ptabletext"/>
            </w:pPr>
            <w:r w:rsidRPr="00A202C4">
              <w:t>Max</w:t>
            </w:r>
          </w:p>
        </w:tc>
      </w:tr>
      <w:tr w:rsidR="00664D60" w14:paraId="0F83D42C" w14:textId="77777777" w:rsidTr="001A6B87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2967F29B" w14:textId="77777777" w:rsidR="00664D60" w:rsidRDefault="00664D60" w:rsidP="001A6B87">
            <w:pPr>
              <w:pStyle w:val="Ptabletext"/>
            </w:pPr>
            <w:r>
              <w:t>64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D2F3E3" w14:textId="77777777" w:rsidR="00664D60" w:rsidRDefault="00664D60" w:rsidP="001A6B87">
            <w:pPr>
              <w:pStyle w:val="Ptabletext"/>
            </w:pPr>
            <w:r>
              <w:t>70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EE2FB32" w14:textId="77777777" w:rsidR="00664D60" w:rsidRDefault="00664D60" w:rsidP="001A6B87">
            <w:pPr>
              <w:pStyle w:val="Ptabletext"/>
            </w:pPr>
            <w:r>
              <w:t>72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CB7BB1" w14:textId="77777777" w:rsidR="00664D60" w:rsidRDefault="00664D60" w:rsidP="001A6B87">
            <w:pPr>
              <w:pStyle w:val="Ptabletext"/>
            </w:pPr>
            <w:r>
              <w:t>75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54F691" w14:textId="77777777" w:rsidR="00664D60" w:rsidRDefault="00664D60" w:rsidP="001A6B87">
            <w:pPr>
              <w:pStyle w:val="Ptabletext"/>
            </w:pPr>
            <w:r>
              <w:t>80</w:t>
            </w:r>
          </w:p>
        </w:tc>
      </w:tr>
    </w:tbl>
    <w:p w14:paraId="01E9882A" w14:textId="06356EC4" w:rsidR="00A62A90" w:rsidRPr="00DE6E72" w:rsidRDefault="00A62A90" w:rsidP="00A62A90">
      <w:pPr>
        <w:pStyle w:val="Pquestiontextpartsa"/>
        <w:rPr>
          <w:rStyle w:val="Cquestionpartlabelbold"/>
        </w:rPr>
      </w:pPr>
    </w:p>
    <w:p w14:paraId="77196D19" w14:textId="75E94EDF" w:rsidR="00A62A90" w:rsidRPr="00DE6E72" w:rsidRDefault="00A62A90" w:rsidP="00A62A90">
      <w:pPr>
        <w:rPr>
          <w:rStyle w:val="Cquestionpartlabelbold"/>
        </w:rPr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</w:p>
    <w:p w14:paraId="378F0B2A" w14:textId="1283B587" w:rsidR="00A62A90" w:rsidRDefault="00664D60" w:rsidP="00A62A90">
      <w:pPr>
        <w:pStyle w:val="Pquestiontextpartsa"/>
      </w:pPr>
      <w:r>
        <w:rPr>
          <w:noProof/>
        </w:rPr>
        <w:drawing>
          <wp:inline distT="0" distB="0" distL="0" distR="0" wp14:anchorId="61D7C0E6" wp14:editId="6EE54E0C">
            <wp:extent cx="2667000" cy="102144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39"/>
                    <a:stretch/>
                  </pic:blipFill>
                  <pic:spPr bwMode="auto">
                    <a:xfrm>
                      <a:off x="0" y="0"/>
                      <a:ext cx="2667000" cy="102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E6376" w14:textId="3671E880" w:rsidR="00A62A90" w:rsidRDefault="00A83F25" w:rsidP="00A62A90">
      <w:pPr>
        <w:pStyle w:val="Pquestionheadingsx"/>
      </w:pPr>
      <w:r>
        <w:t>Question 17</w:t>
      </w:r>
      <w:r w:rsidR="00A62A90">
        <w:tab/>
      </w:r>
      <w:r w:rsidR="0037314E">
        <w:rPr>
          <w:rStyle w:val="Cmarkslabel"/>
        </w:rPr>
        <w:t>5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</w:r>
      <w:r w:rsidR="009166CC">
        <w:t xml:space="preserve">  </w:t>
      </w:r>
      <w:r w:rsidR="00A62A90">
        <w:t>[2.4, 2.6]</w:t>
      </w:r>
      <w:r w:rsidR="009166CC">
        <w:t xml:space="preserve"> </w:t>
      </w:r>
      <w:r w:rsidR="009166CC">
        <w:rPr>
          <w:highlight w:val="lightGray"/>
        </w:rPr>
        <w:t>[10A]</w:t>
      </w:r>
      <w:r w:rsidR="009166CC">
        <w:softHyphen/>
      </w:r>
      <w:r w:rsidR="009166CC">
        <w:softHyphen/>
      </w:r>
    </w:p>
    <w:tbl>
      <w:tblPr>
        <w:tblW w:w="8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2221F" w:rsidRPr="00BC2F87" w14:paraId="00E6C34C" w14:textId="77777777" w:rsidTr="00CA5435">
        <w:trPr>
          <w:trHeight w:val="284"/>
        </w:trPr>
        <w:tc>
          <w:tcPr>
            <w:tcW w:w="964" w:type="dxa"/>
          </w:tcPr>
          <w:p w14:paraId="1B0A7C69" w14:textId="77777777" w:rsidR="00D2221F" w:rsidRPr="001157AA" w:rsidRDefault="00D2221F" w:rsidP="00CA5435">
            <w:pPr>
              <w:pStyle w:val="Ptabletext"/>
              <w:rPr>
                <w:rStyle w:val="Cquestionpartlabelbold"/>
              </w:rPr>
            </w:pPr>
            <w:r w:rsidRPr="001157AA">
              <w:rPr>
                <w:rStyle w:val="Cquestionpartlabelbold"/>
              </w:rPr>
              <w:t>English</w:t>
            </w:r>
          </w:p>
        </w:tc>
        <w:tc>
          <w:tcPr>
            <w:tcW w:w="964" w:type="dxa"/>
          </w:tcPr>
          <w:p w14:paraId="7C539A1D" w14:textId="08DD02C7" w:rsidR="00D2221F" w:rsidRPr="00BC2F87" w:rsidRDefault="00D2221F" w:rsidP="00CA5435">
            <w:pPr>
              <w:pStyle w:val="Ptabletext"/>
            </w:pPr>
            <w:r w:rsidRPr="00B313FA">
              <w:t>28</w:t>
            </w:r>
          </w:p>
        </w:tc>
        <w:tc>
          <w:tcPr>
            <w:tcW w:w="964" w:type="dxa"/>
          </w:tcPr>
          <w:p w14:paraId="2E4C3FCD" w14:textId="6513B47D" w:rsidR="00D2221F" w:rsidRPr="00BC2F87" w:rsidRDefault="00D2221F" w:rsidP="00CA5435">
            <w:pPr>
              <w:pStyle w:val="Ptabletext"/>
            </w:pPr>
            <w:r w:rsidRPr="00B313FA">
              <w:t>50</w:t>
            </w:r>
          </w:p>
        </w:tc>
        <w:tc>
          <w:tcPr>
            <w:tcW w:w="964" w:type="dxa"/>
          </w:tcPr>
          <w:p w14:paraId="3E38594A" w14:textId="5E9BC949" w:rsidR="00D2221F" w:rsidRPr="00BC2F87" w:rsidRDefault="00D2221F" w:rsidP="00CA5435">
            <w:pPr>
              <w:pStyle w:val="Ptabletext"/>
            </w:pPr>
            <w:r w:rsidRPr="00B313FA">
              <w:t>25</w:t>
            </w:r>
          </w:p>
        </w:tc>
        <w:tc>
          <w:tcPr>
            <w:tcW w:w="964" w:type="dxa"/>
          </w:tcPr>
          <w:p w14:paraId="12C6401B" w14:textId="3EFA9C60" w:rsidR="00D2221F" w:rsidRPr="00BC2F87" w:rsidRDefault="00D2221F" w:rsidP="00CA5435">
            <w:pPr>
              <w:pStyle w:val="Ptabletext"/>
            </w:pPr>
            <w:r w:rsidRPr="00B313FA">
              <w:t>27</w:t>
            </w:r>
          </w:p>
        </w:tc>
        <w:tc>
          <w:tcPr>
            <w:tcW w:w="964" w:type="dxa"/>
          </w:tcPr>
          <w:p w14:paraId="5A960594" w14:textId="5C75142D" w:rsidR="00D2221F" w:rsidRPr="00BC2F87" w:rsidRDefault="00D2221F" w:rsidP="00CA5435">
            <w:pPr>
              <w:pStyle w:val="Ptabletext"/>
            </w:pPr>
            <w:r w:rsidRPr="00B313FA">
              <w:t>42</w:t>
            </w:r>
          </w:p>
        </w:tc>
        <w:tc>
          <w:tcPr>
            <w:tcW w:w="964" w:type="dxa"/>
          </w:tcPr>
          <w:p w14:paraId="4860DA54" w14:textId="4DC64B5C" w:rsidR="00D2221F" w:rsidRPr="00BC2F87" w:rsidRDefault="00D2221F" w:rsidP="00CA5435">
            <w:pPr>
              <w:pStyle w:val="Ptabletext"/>
            </w:pPr>
            <w:r w:rsidRPr="00B313FA">
              <w:t>38</w:t>
            </w:r>
          </w:p>
        </w:tc>
        <w:tc>
          <w:tcPr>
            <w:tcW w:w="964" w:type="dxa"/>
          </w:tcPr>
          <w:p w14:paraId="46A4A101" w14:textId="524B1E6B" w:rsidR="00D2221F" w:rsidRPr="00BC2F87" w:rsidRDefault="00D2221F" w:rsidP="00CA5435">
            <w:pPr>
              <w:pStyle w:val="Ptabletext"/>
            </w:pPr>
            <w:r w:rsidRPr="00B313FA">
              <w:t>40</w:t>
            </w:r>
          </w:p>
        </w:tc>
        <w:tc>
          <w:tcPr>
            <w:tcW w:w="964" w:type="dxa"/>
          </w:tcPr>
          <w:p w14:paraId="34C1910F" w14:textId="3227A1BB" w:rsidR="00D2221F" w:rsidRPr="00BC2F87" w:rsidRDefault="00D2221F" w:rsidP="00CA5435">
            <w:pPr>
              <w:pStyle w:val="Ptabletext"/>
            </w:pPr>
            <w:r w:rsidRPr="00B313FA">
              <w:t>22</w:t>
            </w:r>
          </w:p>
        </w:tc>
      </w:tr>
      <w:tr w:rsidR="00D2221F" w:rsidRPr="00BC2F87" w14:paraId="562FEFB1" w14:textId="77777777" w:rsidTr="00CA5435">
        <w:trPr>
          <w:trHeight w:val="284"/>
        </w:trPr>
        <w:tc>
          <w:tcPr>
            <w:tcW w:w="964" w:type="dxa"/>
          </w:tcPr>
          <w:p w14:paraId="2FDEDBBB" w14:textId="77777777" w:rsidR="00D2221F" w:rsidRPr="001157AA" w:rsidRDefault="00D2221F" w:rsidP="00CA5435">
            <w:pPr>
              <w:pStyle w:val="Ptabletext"/>
              <w:rPr>
                <w:rStyle w:val="Cquestionpartlabelbold"/>
              </w:rPr>
            </w:pPr>
            <w:r w:rsidRPr="001157AA">
              <w:rPr>
                <w:rStyle w:val="Cquestionpartlabelbold"/>
              </w:rPr>
              <w:t>Maths</w:t>
            </w:r>
          </w:p>
        </w:tc>
        <w:tc>
          <w:tcPr>
            <w:tcW w:w="964" w:type="dxa"/>
          </w:tcPr>
          <w:p w14:paraId="13A0535A" w14:textId="49CAA41D" w:rsidR="00D2221F" w:rsidRPr="00BC2F87" w:rsidRDefault="00D2221F" w:rsidP="00CA5435">
            <w:pPr>
              <w:pStyle w:val="Ptabletext"/>
            </w:pPr>
            <w:r w:rsidRPr="00B313FA">
              <w:t>48</w:t>
            </w:r>
          </w:p>
        </w:tc>
        <w:tc>
          <w:tcPr>
            <w:tcW w:w="964" w:type="dxa"/>
          </w:tcPr>
          <w:p w14:paraId="08AA6E71" w14:textId="650381E6" w:rsidR="00D2221F" w:rsidRPr="00BC2F87" w:rsidRDefault="00D2221F" w:rsidP="00CA5435">
            <w:pPr>
              <w:pStyle w:val="Ptabletext"/>
            </w:pPr>
            <w:r w:rsidRPr="00B313FA">
              <w:t>50</w:t>
            </w:r>
          </w:p>
        </w:tc>
        <w:tc>
          <w:tcPr>
            <w:tcW w:w="964" w:type="dxa"/>
          </w:tcPr>
          <w:p w14:paraId="0D5B8C81" w14:textId="28EA8C5D" w:rsidR="00D2221F" w:rsidRPr="00BC2F87" w:rsidRDefault="00D2221F" w:rsidP="00CA5435">
            <w:pPr>
              <w:pStyle w:val="Ptabletext"/>
            </w:pPr>
            <w:r w:rsidRPr="00B313FA">
              <w:t>32</w:t>
            </w:r>
          </w:p>
        </w:tc>
        <w:tc>
          <w:tcPr>
            <w:tcW w:w="964" w:type="dxa"/>
          </w:tcPr>
          <w:p w14:paraId="0C29E97A" w14:textId="25DBBA9E" w:rsidR="00D2221F" w:rsidRPr="00BC2F87" w:rsidRDefault="00D2221F" w:rsidP="00CA5435">
            <w:pPr>
              <w:pStyle w:val="Ptabletext"/>
            </w:pPr>
            <w:r w:rsidRPr="00B313FA">
              <w:t>36</w:t>
            </w:r>
          </w:p>
        </w:tc>
        <w:tc>
          <w:tcPr>
            <w:tcW w:w="964" w:type="dxa"/>
          </w:tcPr>
          <w:p w14:paraId="3EEE966B" w14:textId="176AB6CE" w:rsidR="00D2221F" w:rsidRPr="00BC2F87" w:rsidRDefault="00D2221F" w:rsidP="00CA5435">
            <w:pPr>
              <w:pStyle w:val="Ptabletext"/>
            </w:pPr>
            <w:r w:rsidRPr="00B313FA">
              <w:t>48</w:t>
            </w:r>
          </w:p>
        </w:tc>
        <w:tc>
          <w:tcPr>
            <w:tcW w:w="964" w:type="dxa"/>
          </w:tcPr>
          <w:p w14:paraId="620D65B1" w14:textId="69B69C97" w:rsidR="00D2221F" w:rsidRPr="00BC2F87" w:rsidRDefault="00D2221F" w:rsidP="00CA5435">
            <w:pPr>
              <w:pStyle w:val="Ptabletext"/>
            </w:pPr>
            <w:r w:rsidRPr="00B313FA">
              <w:t>44</w:t>
            </w:r>
          </w:p>
        </w:tc>
        <w:tc>
          <w:tcPr>
            <w:tcW w:w="964" w:type="dxa"/>
          </w:tcPr>
          <w:p w14:paraId="37031F27" w14:textId="7456A26E" w:rsidR="00D2221F" w:rsidRPr="00BC2F87" w:rsidRDefault="00D2221F" w:rsidP="00CA5435">
            <w:pPr>
              <w:pStyle w:val="Ptabletext"/>
            </w:pPr>
            <w:r w:rsidRPr="00B313FA">
              <w:t>42</w:t>
            </w:r>
          </w:p>
        </w:tc>
        <w:tc>
          <w:tcPr>
            <w:tcW w:w="964" w:type="dxa"/>
          </w:tcPr>
          <w:p w14:paraId="0DCEEB92" w14:textId="01DE8EDA" w:rsidR="00D2221F" w:rsidRPr="00BC2F87" w:rsidRDefault="00D2221F" w:rsidP="00CA5435">
            <w:pPr>
              <w:pStyle w:val="Ptabletext"/>
            </w:pPr>
            <w:r w:rsidRPr="00B313FA">
              <w:t>47</w:t>
            </w:r>
          </w:p>
        </w:tc>
      </w:tr>
    </w:tbl>
    <w:p w14:paraId="31146A98" w14:textId="7E790BEA" w:rsidR="00ED5063" w:rsidRDefault="00191A8E" w:rsidP="00223718">
      <w:pPr>
        <w:pStyle w:val="Pquestiontextpartsa"/>
      </w:pPr>
      <w:r>
        <w:rPr>
          <w:b/>
        </w:rPr>
        <w:t>(a</w:t>
      </w:r>
      <w:r w:rsidRPr="004F461D">
        <w:rPr>
          <w:b/>
        </w:rPr>
        <w:t>)</w:t>
      </w:r>
      <w:r w:rsidR="00223718">
        <w:rPr>
          <w:b/>
        </w:rPr>
        <w:tab/>
      </w:r>
      <w:r>
        <w:rPr>
          <w:b/>
        </w:rPr>
        <w:tab/>
      </w:r>
      <w:r w:rsidR="00ED5063" w:rsidRPr="009A6FFF">
        <w:rPr>
          <w:i/>
        </w:rPr>
        <w:t>y</w:t>
      </w:r>
      <w:r w:rsidR="00ED5063">
        <w:t xml:space="preserve"> = 0.32</w:t>
      </w:r>
      <w:r w:rsidR="00ED5063" w:rsidRPr="009A6FFF">
        <w:rPr>
          <w:i/>
        </w:rPr>
        <w:t>x</w:t>
      </w:r>
      <w:r w:rsidR="00ED5063">
        <w:t xml:space="preserve"> + 32.41</w:t>
      </w:r>
    </w:p>
    <w:p w14:paraId="3D14F64F" w14:textId="7C2E6576" w:rsidR="00191A8E" w:rsidRPr="00191A8E" w:rsidRDefault="00191A8E" w:rsidP="00223718">
      <w:pPr>
        <w:pStyle w:val="Pquestiontextpartsa"/>
      </w:pPr>
      <w:r w:rsidRPr="00191A8E">
        <w:rPr>
          <w:rStyle w:val="Cquestionpartlabelbold"/>
        </w:rPr>
        <w:t>(</w:t>
      </w:r>
      <w:r w:rsidR="00223718">
        <w:rPr>
          <w:rStyle w:val="Cquestionpartlabelbold"/>
        </w:rPr>
        <w:t>b</w:t>
      </w:r>
      <w:r w:rsidRPr="00191A8E">
        <w:rPr>
          <w:rStyle w:val="Cquestionpartlabelbold"/>
        </w:rPr>
        <w:t>)</w:t>
      </w:r>
    </w:p>
    <w:p w14:paraId="78EC9C2F" w14:textId="719D5D66" w:rsidR="00191A8E" w:rsidRDefault="00191A8E" w:rsidP="00ED5063">
      <w:pPr>
        <w:pStyle w:val="Pquestiontextpartsa"/>
        <w:rPr>
          <w:b/>
        </w:rPr>
      </w:pPr>
      <w:r>
        <w:rPr>
          <w:noProof/>
          <w:sz w:val="22"/>
          <w:szCs w:val="22"/>
        </w:rPr>
        <w:drawing>
          <wp:inline distT="0" distB="0" distL="0" distR="0" wp14:anchorId="492E248E" wp14:editId="44F00D67">
            <wp:extent cx="2857500" cy="2332990"/>
            <wp:effectExtent l="0" t="0" r="12700" b="381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3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04C9" w14:textId="21246DBB" w:rsidR="00ED5063" w:rsidRPr="00BC2F87" w:rsidRDefault="00ED5063" w:rsidP="00223718">
      <w:pPr>
        <w:pStyle w:val="Pquestiontextpartsa"/>
        <w:rPr>
          <w:sz w:val="22"/>
        </w:rPr>
      </w:pPr>
      <w:r>
        <w:rPr>
          <w:b/>
        </w:rPr>
        <w:t>(</w:t>
      </w:r>
      <w:r w:rsidR="00223718">
        <w:rPr>
          <w:b/>
        </w:rPr>
        <w:t>c</w:t>
      </w:r>
      <w:r w:rsidRPr="004F461D">
        <w:rPr>
          <w:b/>
        </w:rPr>
        <w:t>)</w:t>
      </w:r>
      <w:r>
        <w:rPr>
          <w:b/>
        </w:rPr>
        <w:tab/>
      </w:r>
      <w:r w:rsidRPr="009A6FFF">
        <w:t>M</w:t>
      </w:r>
      <w:r>
        <w:t>aths mark = English mark × 0.32 + 32.41</w:t>
      </w:r>
    </w:p>
    <w:p w14:paraId="26FE0AFA" w14:textId="449DD338" w:rsidR="00ED5063" w:rsidRPr="009A6FFF" w:rsidRDefault="00ED5063" w:rsidP="00223718">
      <w:pPr>
        <w:pStyle w:val="Pquestiontextpartsa"/>
      </w:pPr>
      <w:r>
        <w:rPr>
          <w:b/>
        </w:rPr>
        <w:t>(</w:t>
      </w:r>
      <w:r w:rsidR="00223718">
        <w:rPr>
          <w:b/>
        </w:rPr>
        <w:t>d</w:t>
      </w:r>
      <w:r w:rsidRPr="004F461D">
        <w:rPr>
          <w:b/>
        </w:rPr>
        <w:t>)</w:t>
      </w:r>
      <w:r>
        <w:tab/>
      </w:r>
      <w:r w:rsidRPr="009A6FFF">
        <w:t>M</w:t>
      </w:r>
      <w:r>
        <w:t>aths mark = 34 × 0.32 + 32.41 = 43.29</w:t>
      </w:r>
      <w:r w:rsidR="00191A8E">
        <w:br/>
      </w:r>
      <w:r w:rsidRPr="009A6FFF">
        <w:t>T</w:t>
      </w:r>
      <w:r>
        <w:t>he predicted mark for Maths is 43</w:t>
      </w:r>
      <w:r w:rsidRPr="009A6FFF">
        <w:t>.</w:t>
      </w:r>
    </w:p>
    <w:p w14:paraId="0B1F3095" w14:textId="4AF1568F" w:rsidR="00A62A90" w:rsidRDefault="005F17C4" w:rsidP="00A62A90">
      <w:pPr>
        <w:pStyle w:val="Pquestionheadingsx"/>
      </w:pPr>
      <w:r>
        <w:lastRenderedPageBreak/>
        <w:t>Question 18</w:t>
      </w:r>
      <w:r w:rsidR="00A62A90">
        <w:tab/>
      </w:r>
      <w:r w:rsidR="00A62A90">
        <w:rPr>
          <w:rStyle w:val="Cmarkslabel"/>
        </w:rPr>
        <w:t>1</w:t>
      </w:r>
      <w:r w:rsidR="0037314E">
        <w:rPr>
          <w:rStyle w:val="Cmarkslabel"/>
        </w:rPr>
        <w:t>0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[2.1, 2.3]</w:t>
      </w:r>
    </w:p>
    <w:p w14:paraId="6922C0EA" w14:textId="3DCCA968" w:rsidR="002D3BAF" w:rsidRPr="00FB1CB9" w:rsidRDefault="002D3BAF" w:rsidP="009166CC">
      <w:pPr>
        <w:pStyle w:val="Pquestiontextmainstem"/>
      </w:pPr>
      <w:r>
        <w:t>City X:</w:t>
      </w:r>
      <w:r>
        <w:tab/>
        <w:t xml:space="preserve">4.5  5.1  5.1  6.4  7.1  7.8  9.1  9.3  10.8  11  12  12 </w:t>
      </w:r>
      <w:r w:rsidR="009166CC">
        <w:br/>
      </w:r>
      <w:r>
        <w:t>City Y:</w:t>
      </w:r>
      <w:r>
        <w:tab/>
        <w:t>4  5.1  5.9  8.2  9.7  12.5  14.8  17.4  17.9  20.2  20.6  21.2</w:t>
      </w:r>
    </w:p>
    <w:p w14:paraId="1064E9F3" w14:textId="6F8BC28F" w:rsidR="002D3BAF" w:rsidRDefault="002D3BAF" w:rsidP="002D3BAF">
      <w:pPr>
        <w:pStyle w:val="Pquestiontextpartsa"/>
      </w:pPr>
      <w:r w:rsidRPr="003A762A">
        <w:rPr>
          <w:b/>
        </w:rPr>
        <w:t>(a)</w:t>
      </w:r>
      <w:r>
        <w:tab/>
        <w:t xml:space="preserve">City X: </w:t>
      </w:r>
      <w:r>
        <w:tab/>
        <w:t>min = 4.5</w:t>
      </w:r>
      <w:r>
        <w:tab/>
        <w:t>Q</w:t>
      </w:r>
      <w:r>
        <w:rPr>
          <w:vertAlign w:val="subscript"/>
        </w:rPr>
        <w:t xml:space="preserve">1 </w:t>
      </w:r>
      <w:r>
        <w:t>= 5.75</w:t>
      </w:r>
      <w:r>
        <w:tab/>
        <w:t>median = 8.45</w:t>
      </w:r>
      <w:r>
        <w:tab/>
      </w:r>
      <w:r w:rsidR="009166CC">
        <w:tab/>
      </w:r>
      <w:r>
        <w:t>Q</w:t>
      </w:r>
      <w:r>
        <w:rPr>
          <w:vertAlign w:val="subscript"/>
        </w:rPr>
        <w:t xml:space="preserve">3 </w:t>
      </w:r>
      <w:r>
        <w:t>= 10.9</w:t>
      </w:r>
      <w:r>
        <w:tab/>
        <w:t>max = 12</w:t>
      </w:r>
      <w:r>
        <w:br/>
        <w:t xml:space="preserve">City Y: </w:t>
      </w:r>
      <w:r>
        <w:tab/>
        <w:t>min = 4</w:t>
      </w:r>
      <w:r>
        <w:tab/>
        <w:t>Q</w:t>
      </w:r>
      <w:r>
        <w:rPr>
          <w:vertAlign w:val="subscript"/>
        </w:rPr>
        <w:t xml:space="preserve">1 </w:t>
      </w:r>
      <w:r>
        <w:t>= 7.05</w:t>
      </w:r>
      <w:r>
        <w:tab/>
        <w:t>median = 13.65</w:t>
      </w:r>
      <w:r>
        <w:tab/>
        <w:t>Q</w:t>
      </w:r>
      <w:r>
        <w:rPr>
          <w:vertAlign w:val="subscript"/>
        </w:rPr>
        <w:t xml:space="preserve">3 </w:t>
      </w:r>
      <w:r>
        <w:t>= 19.05</w:t>
      </w:r>
      <w:r>
        <w:tab/>
        <w:t>max = 21.2</w:t>
      </w:r>
    </w:p>
    <w:p w14:paraId="0A6FCF0B" w14:textId="376A3A3A" w:rsidR="002D3BAF" w:rsidRPr="00B86BA3" w:rsidRDefault="002D3BAF" w:rsidP="002D3BAF">
      <w:pPr>
        <w:pStyle w:val="Pquestiontextpartsa"/>
        <w:rPr>
          <w:b/>
        </w:rPr>
      </w:pPr>
      <w:r w:rsidRPr="00B86BA3">
        <w:rPr>
          <w:b/>
        </w:rPr>
        <w:t>(b)</w:t>
      </w:r>
    </w:p>
    <w:p w14:paraId="7E66A292" w14:textId="42A9918E" w:rsidR="002D3BAF" w:rsidRPr="00F14BEC" w:rsidRDefault="002D3BAF" w:rsidP="002D3BAF">
      <w:pPr>
        <w:pStyle w:val="Pquestiontextpartsa"/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57396595" wp14:editId="18605500">
            <wp:extent cx="4876800" cy="1536700"/>
            <wp:effectExtent l="0" t="0" r="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982D" w14:textId="14237DF2" w:rsidR="002D3BAF" w:rsidRDefault="002D3BAF" w:rsidP="002D3BAF">
      <w:pPr>
        <w:pStyle w:val="Pquestiontextpartsa"/>
      </w:pPr>
      <w:r w:rsidRPr="00C05F0F">
        <w:rPr>
          <w:b/>
        </w:rPr>
        <w:t>(c)</w:t>
      </w:r>
      <w:r>
        <w:tab/>
        <w:t>The temperatures for City Y a</w:t>
      </w:r>
      <w:r w:rsidR="005C719B">
        <w:t>re, on average, higher, and</w:t>
      </w:r>
      <w:r>
        <w:t xml:space="preserve"> more</w:t>
      </w:r>
      <w:r w:rsidR="005C719B">
        <w:t xml:space="preserve"> widely spread than for City X.</w:t>
      </w:r>
      <w:r w:rsidR="005C719B">
        <w:br/>
      </w:r>
      <w:r>
        <w:t>City Y has the highest temperature by far, but the lowest temperatures are almost the same.</w:t>
      </w:r>
    </w:p>
    <w:p w14:paraId="7FCE56CD" w14:textId="180D282A" w:rsidR="00A62A90" w:rsidRDefault="006F01F0" w:rsidP="00A62A90">
      <w:pPr>
        <w:pStyle w:val="Pquestionheadingsx"/>
      </w:pPr>
      <w:r>
        <w:t xml:space="preserve">Question </w:t>
      </w:r>
      <w:r w:rsidR="005F17C4">
        <w:t>19</w:t>
      </w:r>
      <w:r w:rsidR="00A62A90">
        <w:tab/>
      </w:r>
      <w:r w:rsidR="0037314E">
        <w:rPr>
          <w:rStyle w:val="Cmarkslabel"/>
        </w:rPr>
        <w:t>7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[2.1, 2.3]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60"/>
      </w:tblGrid>
      <w:tr w:rsidR="00720985" w14:paraId="28445D1C" w14:textId="77777777" w:rsidTr="00720985">
        <w:tc>
          <w:tcPr>
            <w:tcW w:w="5920" w:type="dxa"/>
          </w:tcPr>
          <w:p w14:paraId="7109CB35" w14:textId="77777777" w:rsidR="00720985" w:rsidRPr="00DE6E72" w:rsidRDefault="00720985" w:rsidP="00720985">
            <w:pPr>
              <w:rPr>
                <w:rStyle w:val="Cquestionpartlabelbold"/>
              </w:rPr>
            </w:pPr>
            <w:r w:rsidRPr="00DE6E72">
              <w:rPr>
                <w:rStyle w:val="Cquestionpartlabelbold"/>
              </w:rPr>
              <w:t>(a)</w:t>
            </w:r>
            <w:r w:rsidRPr="00DE6E72">
              <w:rPr>
                <w:rStyle w:val="Cquestionpartlabelbold"/>
              </w:rPr>
              <w:tab/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358"/>
              <w:gridCol w:w="527"/>
            </w:tblGrid>
            <w:tr w:rsidR="00720985" w:rsidRPr="002D0D1A" w14:paraId="45B2408D" w14:textId="77777777" w:rsidTr="00C65C85">
              <w:tc>
                <w:tcPr>
                  <w:tcW w:w="0" w:type="auto"/>
                  <w:shd w:val="clear" w:color="auto" w:fill="auto"/>
                </w:tcPr>
                <w:p w14:paraId="1FC5A4EB" w14:textId="77777777" w:rsidR="00720985" w:rsidRPr="00A202C4" w:rsidRDefault="00720985" w:rsidP="00C65C85">
                  <w:pPr>
                    <w:pStyle w:val="Ptabletext"/>
                    <w:rPr>
                      <w:rStyle w:val="Cmathsexpressions"/>
                      <w:rFonts w:eastAsiaTheme="majorEastAsia"/>
                    </w:rPr>
                  </w:pPr>
                  <w:r w:rsidRPr="00A202C4">
                    <w:rPr>
                      <w:rStyle w:val="Cmathsexpressions"/>
                      <w:rFonts w:eastAsiaTheme="majorEastAsia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C549E2A" w14:textId="77777777" w:rsidR="00720985" w:rsidRPr="00A202C4" w:rsidRDefault="00720985" w:rsidP="00C65C85">
                  <w:pPr>
                    <w:pStyle w:val="Ptabletext"/>
                    <w:rPr>
                      <w:rStyle w:val="Cmathsexpressions"/>
                      <w:rFonts w:eastAsiaTheme="majorEastAsia"/>
                    </w:rPr>
                  </w:pPr>
                  <w:r w:rsidRPr="00A202C4">
                    <w:rPr>
                      <w:rStyle w:val="Cmathsexpressions"/>
                      <w:rFonts w:eastAsiaTheme="majorEastAsia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544A672" w14:textId="77777777" w:rsidR="00720985" w:rsidRPr="00A97BB9" w:rsidRDefault="00720985" w:rsidP="00C65C85">
                  <w:pPr>
                    <w:pStyle w:val="Ptabletext"/>
                    <w:rPr>
                      <w:b/>
                      <w:i/>
                    </w:rPr>
                  </w:pPr>
                  <w:r w:rsidRPr="00A202C4">
                    <w:rPr>
                      <w:rStyle w:val="Cmathsexpressions"/>
                      <w:rFonts w:eastAsiaTheme="majorEastAsia"/>
                    </w:rPr>
                    <w:t xml:space="preserve">x </w:t>
                  </w:r>
                  <w:r w:rsidRPr="00A202C4">
                    <w:t>×</w:t>
                  </w:r>
                  <w:r w:rsidRPr="00A202C4">
                    <w:rPr>
                      <w:rStyle w:val="Cmathsexpressions"/>
                      <w:rFonts w:eastAsiaTheme="majorEastAsia"/>
                    </w:rPr>
                    <w:t xml:space="preserve"> f</w:t>
                  </w:r>
                </w:p>
              </w:tc>
            </w:tr>
            <w:tr w:rsidR="00720985" w14:paraId="41C27C00" w14:textId="77777777" w:rsidTr="00C65C85">
              <w:trPr>
                <w:trHeight w:val="197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2633298" w14:textId="77777777" w:rsidR="00720985" w:rsidRDefault="00720985" w:rsidP="00C65C85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298D51A" w14:textId="77777777" w:rsidR="00720985" w:rsidRDefault="00720985" w:rsidP="00C65C85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0C33FECB" w14:textId="77777777" w:rsidR="00720985" w:rsidRDefault="00720985" w:rsidP="00C65C85">
                  <w:pPr>
                    <w:pStyle w:val="Ptabletext"/>
                  </w:pPr>
                  <w:r>
                    <w:t>3</w:t>
                  </w:r>
                </w:p>
              </w:tc>
            </w:tr>
            <w:tr w:rsidR="00720985" w14:paraId="0162A169" w14:textId="77777777" w:rsidTr="00C65C85">
              <w:trPr>
                <w:trHeight w:val="258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D1BE610" w14:textId="77777777" w:rsidR="00720985" w:rsidRDefault="00720985" w:rsidP="00C65C85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255DA64" w14:textId="77777777" w:rsidR="00720985" w:rsidRDefault="00720985" w:rsidP="00C65C85">
                  <w:pPr>
                    <w:pStyle w:val="Ptabletext"/>
                  </w:pPr>
                  <w:r w:rsidRPr="000F7BC8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A7FB5C" w14:textId="77777777" w:rsidR="00720985" w:rsidRDefault="00720985" w:rsidP="00C65C85">
                  <w:pPr>
                    <w:pStyle w:val="Ptabletext"/>
                  </w:pPr>
                  <w:r>
                    <w:t>6</w:t>
                  </w:r>
                </w:p>
              </w:tc>
            </w:tr>
            <w:tr w:rsidR="00720985" w14:paraId="0AAAA771" w14:textId="77777777" w:rsidTr="00C65C85">
              <w:trPr>
                <w:trHeight w:val="33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FD6FA56" w14:textId="77777777" w:rsidR="00720985" w:rsidRDefault="00720985" w:rsidP="00C65C85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54E80C4" w14:textId="77777777" w:rsidR="00720985" w:rsidRDefault="00720985" w:rsidP="00C65C85">
                  <w:pPr>
                    <w:pStyle w:val="Ptabletext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AEA989" w14:textId="77777777" w:rsidR="00720985" w:rsidRDefault="00720985" w:rsidP="00C65C85">
                  <w:pPr>
                    <w:pStyle w:val="Ptabletext"/>
                  </w:pPr>
                  <w:r>
                    <w:t>18</w:t>
                  </w:r>
                </w:p>
              </w:tc>
            </w:tr>
            <w:tr w:rsidR="00720985" w14:paraId="07CB3E8F" w14:textId="77777777" w:rsidTr="00C65C85">
              <w:trPr>
                <w:trHeight w:val="17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FE65625" w14:textId="77777777" w:rsidR="00720985" w:rsidRDefault="00720985" w:rsidP="00C65C85">
                  <w:pPr>
                    <w:pStyle w:val="Ptabletext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28396D7" w14:textId="77777777" w:rsidR="00720985" w:rsidRDefault="00720985" w:rsidP="00C65C85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3EA84C" w14:textId="77777777" w:rsidR="00720985" w:rsidRDefault="00720985" w:rsidP="00C65C85">
                  <w:pPr>
                    <w:pStyle w:val="Ptabletext"/>
                  </w:pPr>
                  <w:r>
                    <w:t>8</w:t>
                  </w:r>
                </w:p>
              </w:tc>
            </w:tr>
            <w:tr w:rsidR="00720985" w14:paraId="144BE0A4" w14:textId="77777777" w:rsidTr="00C65C85">
              <w:trPr>
                <w:trHeight w:val="36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B2BAA5A" w14:textId="77777777" w:rsidR="00720985" w:rsidRDefault="00720985" w:rsidP="00C65C85">
                  <w:pPr>
                    <w:pStyle w:val="Ptabletext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532ED39" w14:textId="77777777" w:rsidR="00720985" w:rsidRDefault="00720985" w:rsidP="00C65C85">
                  <w:pPr>
                    <w:pStyle w:val="Ptabletext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DC39C31" w14:textId="77777777" w:rsidR="00720985" w:rsidRDefault="00720985" w:rsidP="00C65C85">
                  <w:pPr>
                    <w:pStyle w:val="Ptabletext"/>
                  </w:pPr>
                  <w:r>
                    <w:t>20</w:t>
                  </w:r>
                </w:p>
              </w:tc>
            </w:tr>
            <w:tr w:rsidR="00720985" w14:paraId="2812E45A" w14:textId="77777777" w:rsidTr="00C65C85">
              <w:trPr>
                <w:trHeight w:val="30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DF5A914" w14:textId="77777777" w:rsidR="00720985" w:rsidRDefault="00720985" w:rsidP="00C65C85">
                  <w:pPr>
                    <w:pStyle w:val="Ptabletext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4643245" w14:textId="77777777" w:rsidR="00720985" w:rsidRDefault="00720985" w:rsidP="00C65C85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2E937EA" w14:textId="77777777" w:rsidR="00720985" w:rsidRDefault="00720985" w:rsidP="00C65C85">
                  <w:pPr>
                    <w:pStyle w:val="Ptabletext"/>
                  </w:pPr>
                  <w:r>
                    <w:t>12</w:t>
                  </w:r>
                </w:p>
              </w:tc>
            </w:tr>
            <w:tr w:rsidR="00720985" w14:paraId="6D4E5059" w14:textId="77777777" w:rsidTr="00C65C85">
              <w:trPr>
                <w:trHeight w:val="17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7CF0A16" w14:textId="77777777" w:rsidR="00720985" w:rsidRDefault="00720985" w:rsidP="00C65C85">
                  <w:pPr>
                    <w:pStyle w:val="Ptabletext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CC2F370" w14:textId="77777777" w:rsidR="00720985" w:rsidRDefault="00720985" w:rsidP="00C65C85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01FCDC" w14:textId="77777777" w:rsidR="00720985" w:rsidRDefault="00720985" w:rsidP="00C65C85">
                  <w:pPr>
                    <w:pStyle w:val="Ptabletext"/>
                  </w:pPr>
                  <w:r>
                    <w:t>21</w:t>
                  </w:r>
                </w:p>
              </w:tc>
            </w:tr>
            <w:tr w:rsidR="00720985" w14:paraId="12BB029C" w14:textId="77777777" w:rsidTr="00C65C85">
              <w:trPr>
                <w:trHeight w:val="36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06D4AA9" w14:textId="77777777" w:rsidR="00720985" w:rsidRDefault="00720985" w:rsidP="00C65C85">
                  <w:pPr>
                    <w:pStyle w:val="Ptabletext"/>
                  </w:pPr>
                  <w: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BD617A1" w14:textId="77777777" w:rsidR="00720985" w:rsidRDefault="00720985" w:rsidP="00C65C85">
                  <w:pPr>
                    <w:pStyle w:val="Ptabletext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F55340F" w14:textId="77777777" w:rsidR="00720985" w:rsidRDefault="00720985" w:rsidP="00C65C85">
                  <w:pPr>
                    <w:pStyle w:val="Ptabletext"/>
                  </w:pPr>
                  <w:r>
                    <w:t>0</w:t>
                  </w:r>
                </w:p>
              </w:tc>
            </w:tr>
            <w:tr w:rsidR="00720985" w14:paraId="3BC19950" w14:textId="77777777" w:rsidTr="00C65C85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B5FE860" w14:textId="77777777" w:rsidR="00720985" w:rsidRDefault="00720985" w:rsidP="00C65C85">
                  <w:pPr>
                    <w:pStyle w:val="Ptabletext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9626C37" w14:textId="77777777" w:rsidR="00720985" w:rsidRDefault="00720985" w:rsidP="00C65C85">
                  <w:pPr>
                    <w:pStyle w:val="Ptabletext"/>
                  </w:pPr>
                  <w:r w:rsidRPr="000F7BC8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FDE3C70" w14:textId="77777777" w:rsidR="00720985" w:rsidRDefault="00720985" w:rsidP="00C65C85">
                  <w:pPr>
                    <w:pStyle w:val="Ptabletext"/>
                  </w:pPr>
                  <w:r>
                    <w:t>9</w:t>
                  </w:r>
                </w:p>
              </w:tc>
            </w:tr>
            <w:tr w:rsidR="00720985" w14:paraId="4870DC04" w14:textId="77777777" w:rsidTr="00C65C85">
              <w:trPr>
                <w:trHeight w:val="363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0D235906" w14:textId="77777777" w:rsidR="00720985" w:rsidRDefault="00720985" w:rsidP="00C65C85">
                  <w:pPr>
                    <w:pStyle w:val="Ptabletext"/>
                  </w:pPr>
                  <w: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201AEF2F" w14:textId="77777777" w:rsidR="00720985" w:rsidRDefault="00720985" w:rsidP="00C65C85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445693CC" w14:textId="77777777" w:rsidR="00720985" w:rsidRDefault="00720985" w:rsidP="00C65C85">
                  <w:pPr>
                    <w:pStyle w:val="Ptabletext"/>
                  </w:pPr>
                  <w:r>
                    <w:t>10</w:t>
                  </w:r>
                </w:p>
              </w:tc>
            </w:tr>
            <w:tr w:rsidR="00720985" w14:paraId="6B3617BB" w14:textId="77777777" w:rsidTr="00C65C85">
              <w:tc>
                <w:tcPr>
                  <w:tcW w:w="0" w:type="auto"/>
                  <w:shd w:val="clear" w:color="auto" w:fill="auto"/>
                </w:tcPr>
                <w:p w14:paraId="2CB5564D" w14:textId="77777777" w:rsidR="00720985" w:rsidRDefault="00720985" w:rsidP="00C65C85">
                  <w:pPr>
                    <w:pStyle w:val="Ptabletext"/>
                  </w:pPr>
                  <w:r>
                    <w:t>Total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3BCA170" w14:textId="77777777" w:rsidR="00720985" w:rsidRDefault="00720985" w:rsidP="00C65C85">
                  <w:pPr>
                    <w:pStyle w:val="Ptabletext"/>
                  </w:pPr>
                  <w: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368A1AE2" w14:textId="77777777" w:rsidR="00720985" w:rsidRDefault="00720985" w:rsidP="00C65C85">
                  <w:pPr>
                    <w:pStyle w:val="Ptabletext"/>
                  </w:pPr>
                  <w:r>
                    <w:t>107</w:t>
                  </w:r>
                </w:p>
              </w:tc>
            </w:tr>
          </w:tbl>
          <w:p w14:paraId="1E3A02C5" w14:textId="77777777" w:rsidR="00720985" w:rsidRDefault="00720985" w:rsidP="00720985">
            <w:pPr>
              <w:pStyle w:val="Pquestiontextpartsa"/>
            </w:pPr>
            <w:r>
              <w:t xml:space="preserve">Mean = </w:t>
            </w:r>
            <w:r w:rsidRPr="00C95834">
              <w:rPr>
                <w:position w:val="-24"/>
              </w:rPr>
              <w:object w:dxaOrig="460" w:dyaOrig="620" w14:anchorId="6A91A8E8">
                <v:shape id="_x0000_i1029" type="#_x0000_t75" style="width:23.6pt;height:31.05pt" o:ole="">
                  <v:imagedata r:id="rId26" o:title=""/>
                </v:shape>
                <o:OLEObject Type="Embed" ProgID="Equation.3" ShapeID="_x0000_i1029" DrawAspect="Content" ObjectID="_1538844514" r:id="rId27"/>
              </w:object>
            </w:r>
            <w:r>
              <w:t xml:space="preserve"> ≈ 4.3</w:t>
            </w:r>
          </w:p>
          <w:p w14:paraId="224CFBBF" w14:textId="3288FB36" w:rsidR="00720985" w:rsidRDefault="00720985" w:rsidP="00720985">
            <w:pPr>
              <w:pStyle w:val="Pquestiontextmainstem"/>
            </w:pPr>
            <w:r>
              <w:t>On average 4.3 games won by the winning teams.</w:t>
            </w:r>
          </w:p>
        </w:tc>
        <w:tc>
          <w:tcPr>
            <w:tcW w:w="4160" w:type="dxa"/>
          </w:tcPr>
          <w:p w14:paraId="499C839B" w14:textId="06BF10BD" w:rsidR="005F17C4" w:rsidRPr="009569D8" w:rsidRDefault="005F17C4" w:rsidP="005F17C4">
            <w:pPr>
              <w:pStyle w:val="Pquestiontextpartsa"/>
              <w:rPr>
                <w:rStyle w:val="Cquestionpartlabelbold"/>
                <w:b w:val="0"/>
              </w:rPr>
            </w:pPr>
            <w:r>
              <w:rPr>
                <w:rStyle w:val="Cquestionpartlabelbold"/>
              </w:rPr>
              <w:t>(b</w:t>
            </w:r>
            <w:r w:rsidRPr="00DE6E72">
              <w:rPr>
                <w:rStyle w:val="Cquestionpartlabelbold"/>
              </w:rPr>
              <w:t>)</w:t>
            </w:r>
            <w:r w:rsidRPr="00DE6E72">
              <w:rPr>
                <w:rStyle w:val="Cquestionpartlabelbold"/>
              </w:rPr>
              <w:tab/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358"/>
              <w:gridCol w:w="527"/>
            </w:tblGrid>
            <w:tr w:rsidR="005F17C4" w:rsidRPr="002D0D1A" w14:paraId="565139AF" w14:textId="77777777" w:rsidTr="00EA272F">
              <w:tc>
                <w:tcPr>
                  <w:tcW w:w="0" w:type="auto"/>
                  <w:shd w:val="clear" w:color="auto" w:fill="auto"/>
                </w:tcPr>
                <w:p w14:paraId="1471BF3B" w14:textId="77777777" w:rsidR="005F17C4" w:rsidRPr="009166CC" w:rsidRDefault="005F17C4" w:rsidP="00EA272F">
                  <w:pPr>
                    <w:pStyle w:val="Ptabletext"/>
                    <w:rPr>
                      <w:rStyle w:val="Citalicsubscript"/>
                      <w:rFonts w:eastAsiaTheme="majorEastAsia"/>
                      <w:vertAlign w:val="baseline"/>
                    </w:rPr>
                  </w:pPr>
                  <w:r w:rsidRPr="009166CC">
                    <w:rPr>
                      <w:rStyle w:val="Citalicsubscript"/>
                      <w:rFonts w:eastAsiaTheme="majorEastAsia"/>
                      <w:vertAlign w:val="baseline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AC1FFD1" w14:textId="77777777" w:rsidR="005F17C4" w:rsidRPr="009166CC" w:rsidRDefault="005F17C4" w:rsidP="00EA272F">
                  <w:pPr>
                    <w:pStyle w:val="Ptabletext"/>
                    <w:rPr>
                      <w:rStyle w:val="Citalicsubscript"/>
                      <w:rFonts w:eastAsiaTheme="majorEastAsia"/>
                      <w:vertAlign w:val="baseline"/>
                    </w:rPr>
                  </w:pPr>
                  <w:r w:rsidRPr="009166CC">
                    <w:rPr>
                      <w:rStyle w:val="Citalicsubscript"/>
                      <w:rFonts w:eastAsiaTheme="majorEastAsia"/>
                      <w:vertAlign w:val="baseline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F7FD669" w14:textId="77777777" w:rsidR="005F17C4" w:rsidRPr="002D0D1A" w:rsidRDefault="005F17C4" w:rsidP="00EA272F">
                  <w:pPr>
                    <w:pStyle w:val="Ptabletext"/>
                    <w:rPr>
                      <w:i/>
                    </w:rPr>
                  </w:pPr>
                  <w:r w:rsidRPr="00B44454">
                    <w:rPr>
                      <w:rStyle w:val="Cmathsexpressions"/>
                      <w:rFonts w:eastAsiaTheme="majorEastAsia"/>
                    </w:rPr>
                    <w:t>x</w:t>
                  </w:r>
                  <w:r w:rsidRPr="00A202C4">
                    <w:rPr>
                      <w:rStyle w:val="Cmathsexpressions"/>
                      <w:rFonts w:eastAsiaTheme="majorEastAsia"/>
                    </w:rPr>
                    <w:t xml:space="preserve"> </w:t>
                  </w:r>
                  <w:r w:rsidRPr="002D0D1A">
                    <w:t>×</w:t>
                  </w:r>
                  <w:r w:rsidRPr="00A202C4">
                    <w:rPr>
                      <w:rStyle w:val="Cmathsexpressions"/>
                      <w:rFonts w:eastAsiaTheme="majorEastAsia"/>
                    </w:rPr>
                    <w:t xml:space="preserve"> </w:t>
                  </w:r>
                  <w:r w:rsidRPr="00B44454">
                    <w:rPr>
                      <w:rStyle w:val="Cmathsexpressions"/>
                      <w:rFonts w:eastAsiaTheme="majorEastAsia"/>
                    </w:rPr>
                    <w:t>f</w:t>
                  </w:r>
                </w:p>
              </w:tc>
            </w:tr>
            <w:tr w:rsidR="005F17C4" w14:paraId="587CF8EA" w14:textId="77777777" w:rsidTr="00EA272F">
              <w:trPr>
                <w:trHeight w:val="197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51EC99E" w14:textId="77777777" w:rsidR="005F17C4" w:rsidRDefault="005F17C4" w:rsidP="00EA272F">
                  <w:pPr>
                    <w:pStyle w:val="Ptabletext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9295A1D" w14:textId="77777777" w:rsidR="005F17C4" w:rsidRDefault="005F17C4" w:rsidP="00EA272F">
                  <w:pPr>
                    <w:pStyle w:val="Ptabletext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1272C85B" w14:textId="77777777" w:rsidR="005F17C4" w:rsidRDefault="005F17C4" w:rsidP="00EA272F">
                  <w:pPr>
                    <w:pStyle w:val="Ptabletext"/>
                  </w:pPr>
                  <w:r>
                    <w:t>0</w:t>
                  </w:r>
                </w:p>
              </w:tc>
            </w:tr>
            <w:tr w:rsidR="005F17C4" w14:paraId="254A22DF" w14:textId="77777777" w:rsidTr="00EA272F">
              <w:trPr>
                <w:trHeight w:val="197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D660924" w14:textId="77777777" w:rsidR="005F17C4" w:rsidRDefault="005F17C4" w:rsidP="00EA272F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E7985A4" w14:textId="77777777" w:rsidR="005F17C4" w:rsidRDefault="005F17C4" w:rsidP="00EA272F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7708BD11" w14:textId="77777777" w:rsidR="005F17C4" w:rsidRDefault="005F17C4" w:rsidP="00EA272F">
                  <w:pPr>
                    <w:pStyle w:val="Ptabletext"/>
                  </w:pPr>
                  <w:r>
                    <w:t>3</w:t>
                  </w:r>
                </w:p>
              </w:tc>
            </w:tr>
            <w:tr w:rsidR="005F17C4" w14:paraId="7CD41DBE" w14:textId="77777777" w:rsidTr="00EA272F">
              <w:trPr>
                <w:trHeight w:val="258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8289BDB" w14:textId="77777777" w:rsidR="005F17C4" w:rsidRDefault="005F17C4" w:rsidP="00EA272F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8EFE80A" w14:textId="77777777" w:rsidR="005F17C4" w:rsidRDefault="005F17C4" w:rsidP="00EA272F">
                  <w:pPr>
                    <w:pStyle w:val="Ptabletext"/>
                  </w:pPr>
                  <w:r w:rsidRPr="000F7BC8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A5AC69" w14:textId="77777777" w:rsidR="005F17C4" w:rsidRDefault="005F17C4" w:rsidP="00EA272F">
                  <w:pPr>
                    <w:pStyle w:val="Ptabletext"/>
                  </w:pPr>
                  <w:r>
                    <w:t>6</w:t>
                  </w:r>
                </w:p>
              </w:tc>
            </w:tr>
            <w:tr w:rsidR="005F17C4" w14:paraId="3920C020" w14:textId="77777777" w:rsidTr="00EA272F">
              <w:trPr>
                <w:trHeight w:val="33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0860DE9" w14:textId="77777777" w:rsidR="005F17C4" w:rsidRDefault="005F17C4" w:rsidP="00EA272F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1D0A8A4" w14:textId="77777777" w:rsidR="005F17C4" w:rsidRDefault="005F17C4" w:rsidP="00EA272F">
                  <w:pPr>
                    <w:pStyle w:val="Ptabletext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CE2854E" w14:textId="77777777" w:rsidR="005F17C4" w:rsidRDefault="005F17C4" w:rsidP="00EA272F">
                  <w:pPr>
                    <w:pStyle w:val="Ptabletext"/>
                  </w:pPr>
                  <w:r>
                    <w:t>18</w:t>
                  </w:r>
                </w:p>
              </w:tc>
            </w:tr>
            <w:tr w:rsidR="005F17C4" w14:paraId="57A6A53A" w14:textId="77777777" w:rsidTr="00EA272F">
              <w:trPr>
                <w:trHeight w:val="17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8776DB5" w14:textId="77777777" w:rsidR="005F17C4" w:rsidRDefault="005F17C4" w:rsidP="00EA272F">
                  <w:pPr>
                    <w:pStyle w:val="Ptabletext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8B889AD" w14:textId="77777777" w:rsidR="005F17C4" w:rsidRDefault="005F17C4" w:rsidP="00EA272F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869248" w14:textId="77777777" w:rsidR="005F17C4" w:rsidRDefault="005F17C4" w:rsidP="00EA272F">
                  <w:pPr>
                    <w:pStyle w:val="Ptabletext"/>
                  </w:pPr>
                  <w:r>
                    <w:t>8</w:t>
                  </w:r>
                </w:p>
              </w:tc>
            </w:tr>
            <w:tr w:rsidR="005F17C4" w14:paraId="5F4786B5" w14:textId="77777777" w:rsidTr="00EA272F">
              <w:trPr>
                <w:trHeight w:val="36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F1D9071" w14:textId="77777777" w:rsidR="005F17C4" w:rsidRDefault="005F17C4" w:rsidP="00EA272F">
                  <w:pPr>
                    <w:pStyle w:val="Ptabletext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C3B07E2" w14:textId="77777777" w:rsidR="005F17C4" w:rsidRDefault="005F17C4" w:rsidP="00EA272F">
                  <w:pPr>
                    <w:pStyle w:val="Ptabletext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FAA31DC" w14:textId="77777777" w:rsidR="005F17C4" w:rsidRDefault="005F17C4" w:rsidP="00EA272F">
                  <w:pPr>
                    <w:pStyle w:val="Ptabletext"/>
                  </w:pPr>
                  <w:r>
                    <w:t>20</w:t>
                  </w:r>
                </w:p>
              </w:tc>
            </w:tr>
            <w:tr w:rsidR="005F17C4" w14:paraId="6CDF5373" w14:textId="77777777" w:rsidTr="00EA272F">
              <w:trPr>
                <w:trHeight w:val="30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607BA06" w14:textId="77777777" w:rsidR="005F17C4" w:rsidRDefault="005F17C4" w:rsidP="00EA272F">
                  <w:pPr>
                    <w:pStyle w:val="Ptabletext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1786415" w14:textId="77777777" w:rsidR="005F17C4" w:rsidRDefault="005F17C4" w:rsidP="00EA272F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2A41C53" w14:textId="77777777" w:rsidR="005F17C4" w:rsidRDefault="005F17C4" w:rsidP="00EA272F">
                  <w:pPr>
                    <w:pStyle w:val="Ptabletext"/>
                  </w:pPr>
                  <w:r>
                    <w:t>12</w:t>
                  </w:r>
                </w:p>
              </w:tc>
            </w:tr>
            <w:tr w:rsidR="005F17C4" w14:paraId="3D4D4F98" w14:textId="77777777" w:rsidTr="00EA272F">
              <w:trPr>
                <w:trHeight w:val="17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E914A10" w14:textId="77777777" w:rsidR="005F17C4" w:rsidRDefault="005F17C4" w:rsidP="00EA272F">
                  <w:pPr>
                    <w:pStyle w:val="Ptabletext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6D32CE4" w14:textId="77777777" w:rsidR="005F17C4" w:rsidRDefault="005F17C4" w:rsidP="00EA272F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6E01F0" w14:textId="77777777" w:rsidR="005F17C4" w:rsidRDefault="005F17C4" w:rsidP="00EA272F">
                  <w:pPr>
                    <w:pStyle w:val="Ptabletext"/>
                  </w:pPr>
                  <w:r>
                    <w:t>21</w:t>
                  </w:r>
                </w:p>
              </w:tc>
            </w:tr>
            <w:tr w:rsidR="005F17C4" w14:paraId="3FB498B9" w14:textId="77777777" w:rsidTr="00EA272F">
              <w:trPr>
                <w:trHeight w:val="36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9F35A47" w14:textId="77777777" w:rsidR="005F17C4" w:rsidRDefault="005F17C4" w:rsidP="00EA272F">
                  <w:pPr>
                    <w:pStyle w:val="Ptabletext"/>
                  </w:pPr>
                  <w: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7DB2A63" w14:textId="77777777" w:rsidR="005F17C4" w:rsidRDefault="005F17C4" w:rsidP="00EA272F">
                  <w:pPr>
                    <w:pStyle w:val="Ptabletext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F5F493" w14:textId="77777777" w:rsidR="005F17C4" w:rsidRDefault="005F17C4" w:rsidP="00EA272F">
                  <w:pPr>
                    <w:pStyle w:val="Ptabletext"/>
                  </w:pPr>
                  <w:r>
                    <w:t>0</w:t>
                  </w:r>
                </w:p>
              </w:tc>
            </w:tr>
            <w:tr w:rsidR="005F17C4" w14:paraId="166BC442" w14:textId="77777777" w:rsidTr="00EA272F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E53CB93" w14:textId="77777777" w:rsidR="005F17C4" w:rsidRDefault="005F17C4" w:rsidP="00EA272F">
                  <w:pPr>
                    <w:pStyle w:val="Ptabletext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FB57C20" w14:textId="77777777" w:rsidR="005F17C4" w:rsidRDefault="005F17C4" w:rsidP="00EA272F">
                  <w:pPr>
                    <w:pStyle w:val="Ptabletext"/>
                  </w:pPr>
                  <w:r w:rsidRPr="000F7BC8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67BA88" w14:textId="77777777" w:rsidR="005F17C4" w:rsidRDefault="005F17C4" w:rsidP="00EA272F">
                  <w:pPr>
                    <w:pStyle w:val="Ptabletext"/>
                  </w:pPr>
                  <w:r>
                    <w:t>9</w:t>
                  </w:r>
                </w:p>
              </w:tc>
            </w:tr>
            <w:tr w:rsidR="005F17C4" w14:paraId="61E643DA" w14:textId="77777777" w:rsidTr="00EA272F">
              <w:trPr>
                <w:trHeight w:val="363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3F54CB14" w14:textId="77777777" w:rsidR="005F17C4" w:rsidRDefault="005F17C4" w:rsidP="00EA272F">
                  <w:pPr>
                    <w:pStyle w:val="Ptabletext"/>
                  </w:pPr>
                  <w: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32FF9376" w14:textId="77777777" w:rsidR="005F17C4" w:rsidRDefault="005F17C4" w:rsidP="00EA272F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11C8DD80" w14:textId="77777777" w:rsidR="005F17C4" w:rsidRDefault="005F17C4" w:rsidP="00EA272F">
                  <w:pPr>
                    <w:pStyle w:val="Ptabletext"/>
                  </w:pPr>
                  <w:r>
                    <w:t>10</w:t>
                  </w:r>
                </w:p>
              </w:tc>
            </w:tr>
            <w:tr w:rsidR="005F17C4" w14:paraId="0D5F494F" w14:textId="77777777" w:rsidTr="00EA272F">
              <w:tc>
                <w:tcPr>
                  <w:tcW w:w="0" w:type="auto"/>
                  <w:shd w:val="clear" w:color="auto" w:fill="auto"/>
                </w:tcPr>
                <w:p w14:paraId="59C5DF8E" w14:textId="77777777" w:rsidR="005F17C4" w:rsidRDefault="005F17C4" w:rsidP="00EA272F">
                  <w:pPr>
                    <w:pStyle w:val="Ptabletext"/>
                  </w:pPr>
                  <w:r>
                    <w:t>Total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71E30DE" w14:textId="77777777" w:rsidR="005F17C4" w:rsidRDefault="005F17C4" w:rsidP="00EA272F">
                  <w:pPr>
                    <w:pStyle w:val="Ptabletext"/>
                  </w:pPr>
                  <w:r>
                    <w:t>30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7C4565CC" w14:textId="77777777" w:rsidR="005F17C4" w:rsidRDefault="005F17C4" w:rsidP="00EA272F">
                  <w:pPr>
                    <w:pStyle w:val="Ptabletext"/>
                  </w:pPr>
                  <w:r>
                    <w:t>107</w:t>
                  </w:r>
                </w:p>
              </w:tc>
            </w:tr>
          </w:tbl>
          <w:p w14:paraId="1B8C1B77" w14:textId="77777777" w:rsidR="005F17C4" w:rsidRDefault="005F17C4" w:rsidP="005F17C4">
            <w:pPr>
              <w:pStyle w:val="Pquestiontextpartsa"/>
            </w:pPr>
            <w:r>
              <w:t xml:space="preserve">Mean = </w:t>
            </w:r>
            <w:r w:rsidRPr="00C95834">
              <w:rPr>
                <w:position w:val="-24"/>
              </w:rPr>
              <w:object w:dxaOrig="460" w:dyaOrig="620" w14:anchorId="1F137C84">
                <v:shape id="_x0000_i1030" type="#_x0000_t75" style="width:23.6pt;height:31.05pt" o:ole="">
                  <v:imagedata r:id="rId28" o:title=""/>
                </v:shape>
                <o:OLEObject Type="Embed" ProgID="Equation.3" ShapeID="_x0000_i1030" DrawAspect="Content" ObjectID="_1538844515" r:id="rId29"/>
              </w:object>
            </w:r>
            <w:r>
              <w:t xml:space="preserve"> ≈ 3.6</w:t>
            </w:r>
          </w:p>
          <w:p w14:paraId="7E629D95" w14:textId="69066DCF" w:rsidR="00720985" w:rsidRDefault="005F17C4" w:rsidP="005F17C4">
            <w:pPr>
              <w:pStyle w:val="Pquestiontextmainstem"/>
            </w:pPr>
            <w:r>
              <w:t>On average 3.6 games won by all teams.</w:t>
            </w:r>
          </w:p>
        </w:tc>
      </w:tr>
    </w:tbl>
    <w:p w14:paraId="1F99CDA7" w14:textId="3CDDA629" w:rsidR="00A62A90" w:rsidRDefault="0037314E" w:rsidP="00981383">
      <w:pPr>
        <w:pStyle w:val="Pquestionheadingsx"/>
      </w:pPr>
      <w:r>
        <w:lastRenderedPageBreak/>
        <w:t>Question 20</w:t>
      </w:r>
      <w:r w:rsidR="00A62A90">
        <w:tab/>
      </w:r>
      <w:r w:rsidR="006F01F0">
        <w:rPr>
          <w:rStyle w:val="Cmarkslabel"/>
        </w:rPr>
        <w:t>1</w:t>
      </w:r>
      <w:r>
        <w:rPr>
          <w:rStyle w:val="Cmarkslabel"/>
        </w:rPr>
        <w:t>0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[2.3, 2.8]</w:t>
      </w:r>
    </w:p>
    <w:p w14:paraId="6A734580" w14:textId="77777777" w:rsidR="00A62A90" w:rsidRPr="00DE6E72" w:rsidRDefault="00A62A90" w:rsidP="00981383">
      <w:pPr>
        <w:keepNext/>
        <w:rPr>
          <w:rStyle w:val="Cquestionpartlabelbold"/>
        </w:rPr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0"/>
        <w:gridCol w:w="1152"/>
      </w:tblGrid>
      <w:tr w:rsidR="00A62A90" w:rsidRPr="00D9763C" w14:paraId="75E9E4FF" w14:textId="77777777" w:rsidTr="009166CC">
        <w:trPr>
          <w:trHeight w:val="284"/>
        </w:trPr>
        <w:tc>
          <w:tcPr>
            <w:tcW w:w="0" w:type="auto"/>
            <w:shd w:val="clear" w:color="auto" w:fill="auto"/>
          </w:tcPr>
          <w:p w14:paraId="633E246D" w14:textId="77777777" w:rsidR="00A62A90" w:rsidRPr="00D9763C" w:rsidRDefault="00A62A90" w:rsidP="00981383">
            <w:pPr>
              <w:pStyle w:val="Ptabletext"/>
              <w:keepNext/>
              <w:rPr>
                <w:rStyle w:val="Cquestionpartlabelbold"/>
              </w:rPr>
            </w:pPr>
            <w:r w:rsidRPr="00D9763C">
              <w:rPr>
                <w:rStyle w:val="Cquestionpartlabelbold"/>
              </w:rPr>
              <w:t>Weight (kg)</w:t>
            </w:r>
          </w:p>
        </w:tc>
        <w:tc>
          <w:tcPr>
            <w:tcW w:w="0" w:type="auto"/>
            <w:shd w:val="clear" w:color="auto" w:fill="auto"/>
          </w:tcPr>
          <w:p w14:paraId="62085D23" w14:textId="77777777" w:rsidR="00A62A90" w:rsidRPr="00D9763C" w:rsidRDefault="00A62A90" w:rsidP="00981383">
            <w:pPr>
              <w:pStyle w:val="Ptabletext"/>
              <w:keepNext/>
              <w:rPr>
                <w:rStyle w:val="Cquestionpartlabelbold"/>
              </w:rPr>
            </w:pPr>
            <w:r w:rsidRPr="00D9763C">
              <w:rPr>
                <w:rStyle w:val="Cquestionpartlabelbold"/>
              </w:rPr>
              <w:t>Frequency</w:t>
            </w:r>
          </w:p>
        </w:tc>
      </w:tr>
      <w:tr w:rsidR="00A62A90" w14:paraId="03B5FCB4" w14:textId="77777777" w:rsidTr="009166CC">
        <w:trPr>
          <w:trHeight w:val="28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903104F" w14:textId="42AFC4FC" w:rsidR="00A62A90" w:rsidRDefault="005A6727" w:rsidP="00981383">
            <w:pPr>
              <w:pStyle w:val="Ptabletext"/>
              <w:keepNext/>
            </w:pPr>
            <w:r>
              <w:t>5</w:t>
            </w:r>
            <w:r w:rsidR="00A62A90">
              <w:t>0–&lt;</w:t>
            </w:r>
            <w:r>
              <w:t>5</w:t>
            </w:r>
            <w:r w:rsidR="00A62A90"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5958255" w14:textId="4F8BF9E9" w:rsidR="00A62A90" w:rsidRDefault="005A6727" w:rsidP="00981383">
            <w:pPr>
              <w:pStyle w:val="Ptabletext"/>
              <w:keepNext/>
            </w:pPr>
            <w:r>
              <w:t>1</w:t>
            </w:r>
            <w:r w:rsidR="00A62A90">
              <w:t>2</w:t>
            </w:r>
          </w:p>
        </w:tc>
      </w:tr>
      <w:tr w:rsidR="00A62A90" w14:paraId="07FACA27" w14:textId="77777777" w:rsidTr="009166CC">
        <w:trPr>
          <w:trHeight w:val="28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C48C0" w14:textId="5BC1A86E" w:rsidR="00A62A90" w:rsidRDefault="005A6727" w:rsidP="00CA5435">
            <w:pPr>
              <w:pStyle w:val="Ptabletext"/>
            </w:pPr>
            <w:r>
              <w:t>55–&lt;6</w:t>
            </w:r>
            <w:r w:rsidR="00A62A90"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6FD2E8" w14:textId="77777777" w:rsidR="00A62A90" w:rsidRDefault="00A62A90" w:rsidP="00CA5435">
            <w:pPr>
              <w:pStyle w:val="Ptabletext"/>
            </w:pPr>
            <w:r>
              <w:t>7</w:t>
            </w:r>
          </w:p>
        </w:tc>
      </w:tr>
      <w:tr w:rsidR="00A62A90" w14:paraId="21BBAB1A" w14:textId="77777777" w:rsidTr="009166CC">
        <w:trPr>
          <w:trHeight w:val="28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29F2AA" w14:textId="795F7FFA" w:rsidR="00A62A90" w:rsidRDefault="005A6727" w:rsidP="005A6727">
            <w:pPr>
              <w:pStyle w:val="Ptabletext"/>
            </w:pPr>
            <w:r>
              <w:t>6</w:t>
            </w:r>
            <w:r w:rsidR="00A62A90">
              <w:t>0–&lt;</w:t>
            </w:r>
            <w:r>
              <w:t>6</w:t>
            </w:r>
            <w:r w:rsidR="00A62A90"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4F3BF3" w14:textId="251C3DEB" w:rsidR="00A62A90" w:rsidRDefault="005A6727" w:rsidP="00CA5435">
            <w:pPr>
              <w:pStyle w:val="Ptabletext"/>
            </w:pPr>
            <w:r>
              <w:t>7</w:t>
            </w:r>
          </w:p>
        </w:tc>
      </w:tr>
      <w:tr w:rsidR="00A62A90" w14:paraId="4B9BA57D" w14:textId="77777777" w:rsidTr="009166CC">
        <w:trPr>
          <w:trHeight w:val="28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FC569" w14:textId="02B1510D" w:rsidR="00A62A90" w:rsidRDefault="005A6727" w:rsidP="005A6727">
            <w:pPr>
              <w:pStyle w:val="Ptabletext"/>
            </w:pPr>
            <w:r>
              <w:t>6</w:t>
            </w:r>
            <w:r w:rsidR="00A62A90">
              <w:t>5–&lt;</w:t>
            </w:r>
            <w:r>
              <w:t>7</w:t>
            </w:r>
            <w:r w:rsidR="00A62A90"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51322" w14:textId="1C34E794" w:rsidR="00A62A90" w:rsidRDefault="005A6727" w:rsidP="00CA5435">
            <w:pPr>
              <w:pStyle w:val="Ptabletext"/>
            </w:pPr>
            <w:r>
              <w:t>8</w:t>
            </w:r>
          </w:p>
        </w:tc>
      </w:tr>
      <w:tr w:rsidR="00A62A90" w14:paraId="7D9995A5" w14:textId="77777777" w:rsidTr="009166CC">
        <w:trPr>
          <w:trHeight w:val="28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2897B5" w14:textId="253DD11D" w:rsidR="00A62A90" w:rsidRDefault="005A6727" w:rsidP="00CA5435">
            <w:pPr>
              <w:pStyle w:val="Ptabletext"/>
            </w:pPr>
            <w:r>
              <w:t>70–&lt;7</w:t>
            </w:r>
            <w:r w:rsidR="00A62A90"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50D8CB" w14:textId="3258CB65" w:rsidR="00A62A90" w:rsidRDefault="005A6727" w:rsidP="00CA5435">
            <w:pPr>
              <w:pStyle w:val="Ptabletext"/>
            </w:pPr>
            <w:r>
              <w:t>6</w:t>
            </w:r>
          </w:p>
        </w:tc>
      </w:tr>
    </w:tbl>
    <w:p w14:paraId="35457260" w14:textId="2F52A768" w:rsidR="00A62A90" w:rsidRPr="00DE6E72" w:rsidRDefault="00191A8E" w:rsidP="009166CC">
      <w:pPr>
        <w:spacing w:before="120" w:after="120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074CD0CF" wp14:editId="4F258C99">
            <wp:extent cx="2172335" cy="2244746"/>
            <wp:effectExtent l="0" t="0" r="1206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24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05FA" w14:textId="77777777" w:rsidR="00191A8E" w:rsidRDefault="00A62A90" w:rsidP="00191A8E">
      <w:pPr>
        <w:pStyle w:val="Pquestiontextpartsa"/>
        <w:rPr>
          <w:noProof/>
          <w:lang w:val="en-GB" w:eastAsia="en-GB"/>
        </w:rPr>
      </w:pPr>
      <w:r w:rsidRPr="00DE6E72">
        <w:rPr>
          <w:rStyle w:val="Cquestionpartlabelbold"/>
        </w:rPr>
        <w:t>(b)</w:t>
      </w:r>
      <w:r>
        <w:rPr>
          <w:noProof/>
          <w:lang w:val="en-GB" w:eastAsia="en-GB"/>
        </w:rPr>
        <w:tab/>
        <w:t>The data in order:</w:t>
      </w:r>
    </w:p>
    <w:p w14:paraId="14308CDE" w14:textId="350D50A0" w:rsidR="00191A8E" w:rsidRDefault="00191A8E" w:rsidP="00191A8E">
      <w:pPr>
        <w:pStyle w:val="Pquestiontextpartsa"/>
      </w:pPr>
      <w:r>
        <w:rPr>
          <w:noProof/>
          <w:lang w:val="en-GB" w:eastAsia="en-GB"/>
        </w:rPr>
        <w:tab/>
      </w:r>
      <w:r>
        <w:t>52  52  52  53  53  53  53  54  54  54 | 54  54  55  55  56  57  57  57  58  60</w:t>
      </w:r>
    </w:p>
    <w:p w14:paraId="4441A3F1" w14:textId="33B8AE10" w:rsidR="00A62A90" w:rsidRDefault="00191A8E" w:rsidP="00191A8E">
      <w:pPr>
        <w:pStyle w:val="Pquestiontextpartsa"/>
      </w:pPr>
      <w:r>
        <w:tab/>
        <w:t>60  61  63  63  63  64  65  65  65  65 | 66  67  67  67  70  71  72  73  73  74</w:t>
      </w:r>
    </w:p>
    <w:p w14:paraId="4EFA5BE0" w14:textId="77777777" w:rsidR="00191A8E" w:rsidRDefault="00191A8E" w:rsidP="00191A8E"/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80"/>
        <w:gridCol w:w="851"/>
        <w:gridCol w:w="851"/>
      </w:tblGrid>
      <w:tr w:rsidR="00A62A90" w:rsidRPr="00191A8E" w14:paraId="430D842A" w14:textId="77777777" w:rsidTr="00CA5435">
        <w:trPr>
          <w:trHeight w:val="284"/>
        </w:trPr>
        <w:tc>
          <w:tcPr>
            <w:tcW w:w="851" w:type="dxa"/>
            <w:shd w:val="clear" w:color="auto" w:fill="auto"/>
          </w:tcPr>
          <w:p w14:paraId="253B30F0" w14:textId="77777777" w:rsidR="00A62A90" w:rsidRPr="00191A8E" w:rsidRDefault="00A62A90" w:rsidP="00191A8E">
            <w:pPr>
              <w:pStyle w:val="Pquestiontextmainstem"/>
              <w:jc w:val="center"/>
              <w:rPr>
                <w:rStyle w:val="Cquestionpartlabelbold"/>
              </w:rPr>
            </w:pPr>
            <w:r w:rsidRPr="00191A8E">
              <w:rPr>
                <w:rStyle w:val="Cquestionpartlabelbold"/>
              </w:rPr>
              <w:t>Min</w:t>
            </w:r>
          </w:p>
        </w:tc>
        <w:tc>
          <w:tcPr>
            <w:tcW w:w="851" w:type="dxa"/>
            <w:shd w:val="clear" w:color="auto" w:fill="auto"/>
          </w:tcPr>
          <w:p w14:paraId="6AD13F9A" w14:textId="77777777" w:rsidR="00A62A90" w:rsidRPr="00191A8E" w:rsidRDefault="00A62A90" w:rsidP="00191A8E">
            <w:pPr>
              <w:pStyle w:val="Pquestiontextmainstem"/>
              <w:jc w:val="center"/>
              <w:rPr>
                <w:rStyle w:val="Cquestionpartlabelbold"/>
              </w:rPr>
            </w:pPr>
            <w:r w:rsidRPr="00191A8E">
              <w:rPr>
                <w:rStyle w:val="Cquestionpartlabelbold"/>
                <w:rFonts w:eastAsiaTheme="majorEastAsia"/>
              </w:rPr>
              <w:t>Q</w:t>
            </w:r>
            <w:r w:rsidRPr="00191A8E">
              <w:rPr>
                <w:rStyle w:val="Cquestionpartlabelbold"/>
              </w:rPr>
              <w:t>L</w:t>
            </w:r>
          </w:p>
        </w:tc>
        <w:tc>
          <w:tcPr>
            <w:tcW w:w="851" w:type="dxa"/>
            <w:shd w:val="clear" w:color="auto" w:fill="auto"/>
          </w:tcPr>
          <w:p w14:paraId="7881DDAB" w14:textId="77777777" w:rsidR="00A62A90" w:rsidRPr="00191A8E" w:rsidRDefault="00A62A90" w:rsidP="00191A8E">
            <w:pPr>
              <w:pStyle w:val="Pquestiontextmainstem"/>
              <w:jc w:val="center"/>
              <w:rPr>
                <w:rStyle w:val="Cquestionpartlabelbold"/>
              </w:rPr>
            </w:pPr>
            <w:r w:rsidRPr="00191A8E">
              <w:rPr>
                <w:rStyle w:val="Cquestionpartlabelbold"/>
              </w:rPr>
              <w:t>Median</w:t>
            </w:r>
          </w:p>
        </w:tc>
        <w:tc>
          <w:tcPr>
            <w:tcW w:w="851" w:type="dxa"/>
            <w:shd w:val="clear" w:color="auto" w:fill="auto"/>
          </w:tcPr>
          <w:p w14:paraId="2921EA86" w14:textId="77777777" w:rsidR="00A62A90" w:rsidRPr="00191A8E" w:rsidRDefault="00A62A90" w:rsidP="00191A8E">
            <w:pPr>
              <w:pStyle w:val="Pquestiontextmainstem"/>
              <w:jc w:val="center"/>
              <w:rPr>
                <w:rStyle w:val="Cquestionpartlabelbold"/>
              </w:rPr>
            </w:pPr>
            <w:r w:rsidRPr="00191A8E">
              <w:rPr>
                <w:rStyle w:val="Cquestionpartlabelbold"/>
                <w:rFonts w:eastAsiaTheme="majorEastAsia"/>
              </w:rPr>
              <w:t>Q</w:t>
            </w:r>
            <w:r w:rsidRPr="00191A8E">
              <w:rPr>
                <w:rStyle w:val="Cquestionpartlabelbold"/>
              </w:rPr>
              <w:t>U</w:t>
            </w:r>
          </w:p>
        </w:tc>
        <w:tc>
          <w:tcPr>
            <w:tcW w:w="851" w:type="dxa"/>
            <w:shd w:val="clear" w:color="auto" w:fill="auto"/>
          </w:tcPr>
          <w:p w14:paraId="152EE4D5" w14:textId="77777777" w:rsidR="00A62A90" w:rsidRPr="00191A8E" w:rsidRDefault="00A62A90" w:rsidP="00191A8E">
            <w:pPr>
              <w:pStyle w:val="Pquestiontextmainstem"/>
              <w:jc w:val="center"/>
              <w:rPr>
                <w:rStyle w:val="Cquestionpartlabelbold"/>
              </w:rPr>
            </w:pPr>
            <w:r w:rsidRPr="00191A8E">
              <w:rPr>
                <w:rStyle w:val="Cquestionpartlabelbold"/>
              </w:rPr>
              <w:t>Max</w:t>
            </w:r>
          </w:p>
        </w:tc>
      </w:tr>
      <w:tr w:rsidR="00A62A90" w14:paraId="64F5934F" w14:textId="77777777" w:rsidTr="00CA5435">
        <w:trPr>
          <w:trHeight w:val="284"/>
        </w:trPr>
        <w:tc>
          <w:tcPr>
            <w:tcW w:w="851" w:type="dxa"/>
            <w:shd w:val="clear" w:color="auto" w:fill="auto"/>
          </w:tcPr>
          <w:p w14:paraId="78940F5A" w14:textId="5FB846AE" w:rsidR="00A62A90" w:rsidRDefault="00191A8E" w:rsidP="00CA5435">
            <w:pPr>
              <w:pStyle w:val="Ptabletext"/>
            </w:pPr>
            <w:r>
              <w:t>52</w:t>
            </w:r>
          </w:p>
        </w:tc>
        <w:tc>
          <w:tcPr>
            <w:tcW w:w="851" w:type="dxa"/>
            <w:shd w:val="clear" w:color="auto" w:fill="auto"/>
          </w:tcPr>
          <w:p w14:paraId="631DF690" w14:textId="319A7B66" w:rsidR="00A62A90" w:rsidRDefault="00191A8E" w:rsidP="00CA5435">
            <w:pPr>
              <w:pStyle w:val="Ptabletext"/>
            </w:pPr>
            <w:r>
              <w:t>54</w:t>
            </w:r>
          </w:p>
        </w:tc>
        <w:tc>
          <w:tcPr>
            <w:tcW w:w="851" w:type="dxa"/>
            <w:shd w:val="clear" w:color="auto" w:fill="auto"/>
          </w:tcPr>
          <w:p w14:paraId="0F88F0B8" w14:textId="6287D2A6" w:rsidR="00A62A90" w:rsidRDefault="00191A8E" w:rsidP="00CA5435">
            <w:pPr>
              <w:pStyle w:val="Ptabletext"/>
            </w:pPr>
            <w:r>
              <w:t>60</w:t>
            </w:r>
          </w:p>
        </w:tc>
        <w:tc>
          <w:tcPr>
            <w:tcW w:w="851" w:type="dxa"/>
            <w:shd w:val="clear" w:color="auto" w:fill="auto"/>
          </w:tcPr>
          <w:p w14:paraId="138786BB" w14:textId="6726F687" w:rsidR="00A62A90" w:rsidRDefault="00191A8E" w:rsidP="00CA5435">
            <w:pPr>
              <w:pStyle w:val="Ptabletext"/>
            </w:pPr>
            <w:r>
              <w:t>65</w:t>
            </w:r>
            <w:r w:rsidR="00A62A90">
              <w:t>.5</w:t>
            </w:r>
          </w:p>
        </w:tc>
        <w:tc>
          <w:tcPr>
            <w:tcW w:w="851" w:type="dxa"/>
            <w:shd w:val="clear" w:color="auto" w:fill="auto"/>
          </w:tcPr>
          <w:p w14:paraId="51487D23" w14:textId="2C40242D" w:rsidR="00A62A90" w:rsidRDefault="00191A8E" w:rsidP="00CA5435">
            <w:pPr>
              <w:pStyle w:val="Ptabletext"/>
            </w:pPr>
            <w:r>
              <w:t>74</w:t>
            </w:r>
          </w:p>
        </w:tc>
      </w:tr>
    </w:tbl>
    <w:p w14:paraId="34F5CC7D" w14:textId="77777777" w:rsidR="00981383" w:rsidRDefault="00981383" w:rsidP="00191A8E">
      <w:pPr>
        <w:rPr>
          <w:rStyle w:val="Cquestionpartlabelbold"/>
        </w:rPr>
      </w:pPr>
    </w:p>
    <w:p w14:paraId="3C21379C" w14:textId="703E885E" w:rsidR="00A62A90" w:rsidRPr="00DE6E72" w:rsidRDefault="009166CC" w:rsidP="00191A8E">
      <w:pPr>
        <w:rPr>
          <w:rStyle w:val="Cquestionpartlabelbold"/>
        </w:rPr>
      </w:pPr>
      <w:r>
        <w:rPr>
          <w:rStyle w:val="Cquestionpartlabelbold"/>
        </w:rPr>
        <w:tab/>
      </w:r>
      <w:r w:rsidR="00191A8E">
        <w:rPr>
          <w:b/>
          <w:noProof/>
        </w:rPr>
        <w:drawing>
          <wp:inline distT="0" distB="0" distL="0" distR="0" wp14:anchorId="0D81258A" wp14:editId="7CA4C911">
            <wp:extent cx="2058035" cy="1535092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53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569C" w14:textId="77777777" w:rsidR="00191A8E" w:rsidRDefault="00A62A90" w:rsidP="00981383">
      <w:pPr>
        <w:pStyle w:val="Pquestiontextpartsa"/>
        <w:keepNext/>
        <w:rPr>
          <w:noProof/>
          <w:lang w:val="en-GB" w:eastAsia="en-GB"/>
        </w:rPr>
      </w:pPr>
      <w:r w:rsidRPr="00DE6E72">
        <w:rPr>
          <w:rStyle w:val="Cquestionpartlabelbold"/>
        </w:rPr>
        <w:lastRenderedPageBreak/>
        <w:t>(c)</w:t>
      </w:r>
    </w:p>
    <w:p w14:paraId="7A2B5419" w14:textId="6E8FA85D" w:rsidR="005C719B" w:rsidRDefault="00191A8E" w:rsidP="00981383">
      <w:pPr>
        <w:keepNext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3C98AB8B" wp14:editId="3BF506D1">
            <wp:extent cx="6541092" cy="1659890"/>
            <wp:effectExtent l="0" t="0" r="1270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092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85DF" w14:textId="6829DDA3" w:rsidR="00191A8E" w:rsidRDefault="00191A8E" w:rsidP="00191A8E">
      <w:pPr>
        <w:pStyle w:val="Pquestiontextpartsa"/>
        <w:rPr>
          <w:noProof/>
          <w:lang w:val="en-GB" w:eastAsia="en-GB"/>
        </w:rPr>
      </w:pPr>
      <w:r w:rsidRPr="006C1D4A">
        <w:rPr>
          <w:b/>
          <w:noProof/>
          <w:lang w:val="en-GB" w:eastAsia="en-GB"/>
        </w:rPr>
        <w:t>(d)</w:t>
      </w:r>
      <w:r>
        <w:rPr>
          <w:noProof/>
          <w:lang w:val="en-GB" w:eastAsia="en-GB"/>
        </w:rPr>
        <w:tab/>
        <w:t>The dot plot has the raw data so you can see exactly h</w:t>
      </w:r>
      <w:r w:rsidR="005C719B">
        <w:rPr>
          <w:noProof/>
          <w:lang w:val="en-GB" w:eastAsia="en-GB"/>
        </w:rPr>
        <w:t>ow many of each weight</w:t>
      </w:r>
      <w:r>
        <w:rPr>
          <w:noProof/>
          <w:lang w:val="en-GB" w:eastAsia="en-GB"/>
        </w:rPr>
        <w:t xml:space="preserve">. The weights range from 52 g to 74 g with five chicks at 54 g. The histogram shows a fairly uniform distribution apart from a peak at the lowest weight range. Weights </w:t>
      </w:r>
      <w:r w:rsidR="005C719B">
        <w:rPr>
          <w:noProof/>
          <w:lang w:val="en-GB" w:eastAsia="en-GB"/>
        </w:rPr>
        <w:t>are</w:t>
      </w:r>
      <w:r>
        <w:rPr>
          <w:noProof/>
          <w:lang w:val="en-GB" w:eastAsia="en-GB"/>
        </w:rPr>
        <w:t xml:space="preserve"> from 50 g to 75 g. The box plot shows the weights from 52 g to 74 g with amounts more spread out for the higher weights.</w:t>
      </w:r>
    </w:p>
    <w:p w14:paraId="2750B43A" w14:textId="4AD815DF" w:rsidR="005C719B" w:rsidRDefault="009166CC" w:rsidP="00191A8E">
      <w:pPr>
        <w:pStyle w:val="Pquestiontextpartsa"/>
      </w:pPr>
      <w:r>
        <w:rPr>
          <w:highlight w:val="lightGray"/>
        </w:rPr>
        <w:t>[10A]</w:t>
      </w:r>
      <w:r>
        <w:softHyphen/>
      </w:r>
      <w:r>
        <w:softHyphen/>
      </w:r>
      <w:r w:rsidRPr="00274612">
        <w:rPr>
          <w:b/>
        </w:rPr>
        <w:t xml:space="preserve"> </w:t>
      </w:r>
      <w:r w:rsidR="00191A8E" w:rsidRPr="00274612">
        <w:rPr>
          <w:b/>
        </w:rPr>
        <w:t>(e)</w:t>
      </w:r>
      <w:r>
        <w:t xml:space="preserve">  </w:t>
      </w:r>
      <w:r w:rsidR="00191A8E">
        <w:t>From a calculator:</w:t>
      </w:r>
      <w:r>
        <w:t xml:space="preserve"> </w:t>
      </w:r>
      <w:r w:rsidR="00191A8E">
        <w:t>Mean ≈ 60.7 g, SD ≈ 6.84 g</w:t>
      </w:r>
    </w:p>
    <w:p w14:paraId="5ECBD630" w14:textId="77777777" w:rsidR="009166CC" w:rsidRPr="005C719B" w:rsidRDefault="009166CC" w:rsidP="00191A8E">
      <w:pPr>
        <w:pStyle w:val="Pquestiontextpartsa"/>
      </w:pPr>
    </w:p>
    <w:p w14:paraId="6791B6D4" w14:textId="0A4FFA5C" w:rsidR="00A62A90" w:rsidRDefault="00A62A90" w:rsidP="00A62A90">
      <w:pPr>
        <w:pStyle w:val="Psectionresults"/>
      </w:pPr>
      <w:r>
        <w:t>E</w:t>
      </w:r>
      <w:r w:rsidR="006F01F0">
        <w:t xml:space="preserve">xtended answer results: ___ / </w:t>
      </w:r>
      <w:r w:rsidR="0037314E">
        <w:t>4</w:t>
      </w:r>
      <w:r w:rsidR="00191A8E">
        <w:t>0</w:t>
      </w:r>
    </w:p>
    <w:p w14:paraId="4CBE2D77" w14:textId="0E5CAAAB" w:rsidR="001158EE" w:rsidRPr="00A62A90" w:rsidRDefault="006F01F0" w:rsidP="00191A8E">
      <w:pPr>
        <w:pStyle w:val="Psectionresults"/>
      </w:pPr>
      <w:r>
        <w:t xml:space="preserve">TOTAL test results: ___ / </w:t>
      </w:r>
      <w:r w:rsidR="0037314E">
        <w:t>85</w:t>
      </w:r>
    </w:p>
    <w:sectPr w:rsidR="001158EE" w:rsidRPr="00A62A90" w:rsidSect="00957E9E">
      <w:headerReference w:type="default" r:id="rId33"/>
      <w:footerReference w:type="default" r:id="rId34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5020C" w14:textId="77777777" w:rsidR="009A3ECE" w:rsidRDefault="009A3ECE" w:rsidP="00B91E57">
      <w:r>
        <w:separator/>
      </w:r>
    </w:p>
  </w:endnote>
  <w:endnote w:type="continuationSeparator" w:id="0">
    <w:p w14:paraId="702CC225" w14:textId="77777777" w:rsidR="009A3ECE" w:rsidRDefault="009A3EC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107948" w:rsidRDefault="00107948" w:rsidP="00B91E57">
    <w:pPr>
      <w:pStyle w:val="Pfootertext"/>
    </w:pPr>
  </w:p>
  <w:p w14:paraId="7BA49A6F" w14:textId="77777777" w:rsidR="00107948" w:rsidRPr="00B91E57" w:rsidRDefault="00107948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166C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C215D" w14:textId="77777777" w:rsidR="009A3ECE" w:rsidRDefault="009A3ECE" w:rsidP="00B91E57">
      <w:r>
        <w:separator/>
      </w:r>
    </w:p>
  </w:footnote>
  <w:footnote w:type="continuationSeparator" w:id="0">
    <w:p w14:paraId="0F9310C3" w14:textId="77777777" w:rsidR="009A3ECE" w:rsidRDefault="009A3EC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0FB72EB6" w:rsidR="00107948" w:rsidRDefault="009166CC" w:rsidP="001158EE">
    <w:pPr>
      <w:pStyle w:val="Pheadertext"/>
    </w:pPr>
    <w:r>
      <w:t>Pearson Mathematics</w:t>
    </w:r>
    <w:r w:rsidR="00107948">
      <w:t xml:space="preserve"> 10–10A </w:t>
    </w:r>
    <w:r>
      <w:t xml:space="preserve">  </w:t>
    </w:r>
    <w:r w:rsidR="00107948">
      <w:t xml:space="preserve">Statistics </w:t>
    </w:r>
    <w:r>
      <w:t xml:space="preserve">— </w:t>
    </w:r>
    <w:r w:rsidR="00107948" w:rsidRPr="00F85EEB">
      <w:t>Test</w:t>
    </w:r>
    <w:r w:rsidR="00107948" w:rsidRPr="00BD21CF">
      <w:t xml:space="preserve"> </w:t>
    </w:r>
    <w:r w:rsidR="00F63557">
      <w:t>E</w:t>
    </w:r>
    <w:r w:rsidR="00107948">
      <w:t xml:space="preserve"> Solutions</w:t>
    </w:r>
    <w:r w:rsidR="00107948">
      <w:tab/>
    </w:r>
  </w:p>
  <w:p w14:paraId="6EBB9E88" w14:textId="77777777" w:rsidR="00107948" w:rsidRPr="00B91E57" w:rsidRDefault="00107948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070A"/>
    <w:rsid w:val="00012F64"/>
    <w:rsid w:val="000135C2"/>
    <w:rsid w:val="0003306F"/>
    <w:rsid w:val="000337BA"/>
    <w:rsid w:val="00033C46"/>
    <w:rsid w:val="00033C5C"/>
    <w:rsid w:val="000407AC"/>
    <w:rsid w:val="00040ED7"/>
    <w:rsid w:val="00052D5F"/>
    <w:rsid w:val="00057492"/>
    <w:rsid w:val="000615E3"/>
    <w:rsid w:val="00062A9B"/>
    <w:rsid w:val="00062B27"/>
    <w:rsid w:val="00064993"/>
    <w:rsid w:val="00066722"/>
    <w:rsid w:val="000743C7"/>
    <w:rsid w:val="0007558F"/>
    <w:rsid w:val="000769C2"/>
    <w:rsid w:val="00076BF9"/>
    <w:rsid w:val="00082AD0"/>
    <w:rsid w:val="00090B15"/>
    <w:rsid w:val="00094B98"/>
    <w:rsid w:val="000953C1"/>
    <w:rsid w:val="000B0DC6"/>
    <w:rsid w:val="000B1576"/>
    <w:rsid w:val="000C2002"/>
    <w:rsid w:val="000C4CB1"/>
    <w:rsid w:val="000C6C56"/>
    <w:rsid w:val="000F230F"/>
    <w:rsid w:val="000F52E2"/>
    <w:rsid w:val="00107948"/>
    <w:rsid w:val="00114E72"/>
    <w:rsid w:val="001158EE"/>
    <w:rsid w:val="00121EAB"/>
    <w:rsid w:val="0012317C"/>
    <w:rsid w:val="001249D4"/>
    <w:rsid w:val="00132BF6"/>
    <w:rsid w:val="00133398"/>
    <w:rsid w:val="00134E84"/>
    <w:rsid w:val="00136289"/>
    <w:rsid w:val="00153C7C"/>
    <w:rsid w:val="001605F8"/>
    <w:rsid w:val="00160C54"/>
    <w:rsid w:val="00174310"/>
    <w:rsid w:val="00180D86"/>
    <w:rsid w:val="00191A8E"/>
    <w:rsid w:val="001A56FA"/>
    <w:rsid w:val="001B433F"/>
    <w:rsid w:val="001C4DB3"/>
    <w:rsid w:val="001D03F7"/>
    <w:rsid w:val="001D6521"/>
    <w:rsid w:val="001E3779"/>
    <w:rsid w:val="001E5DE4"/>
    <w:rsid w:val="001E7C68"/>
    <w:rsid w:val="001F3D5E"/>
    <w:rsid w:val="00201EF5"/>
    <w:rsid w:val="002041F2"/>
    <w:rsid w:val="00204A21"/>
    <w:rsid w:val="002160AE"/>
    <w:rsid w:val="002170B3"/>
    <w:rsid w:val="0022109D"/>
    <w:rsid w:val="0022266F"/>
    <w:rsid w:val="00223001"/>
    <w:rsid w:val="00223718"/>
    <w:rsid w:val="002316CA"/>
    <w:rsid w:val="002509BC"/>
    <w:rsid w:val="002635BA"/>
    <w:rsid w:val="0029660A"/>
    <w:rsid w:val="0029665F"/>
    <w:rsid w:val="00297083"/>
    <w:rsid w:val="002A61AB"/>
    <w:rsid w:val="002C0D5B"/>
    <w:rsid w:val="002C3C99"/>
    <w:rsid w:val="002C5286"/>
    <w:rsid w:val="002D0D1A"/>
    <w:rsid w:val="002D2E83"/>
    <w:rsid w:val="002D3BAF"/>
    <w:rsid w:val="002E0784"/>
    <w:rsid w:val="002E154B"/>
    <w:rsid w:val="002E3707"/>
    <w:rsid w:val="00307A48"/>
    <w:rsid w:val="00307F32"/>
    <w:rsid w:val="00323197"/>
    <w:rsid w:val="00323AB7"/>
    <w:rsid w:val="00334607"/>
    <w:rsid w:val="00335B72"/>
    <w:rsid w:val="003429B3"/>
    <w:rsid w:val="00345684"/>
    <w:rsid w:val="00355FE9"/>
    <w:rsid w:val="003564A0"/>
    <w:rsid w:val="003618B8"/>
    <w:rsid w:val="003624C0"/>
    <w:rsid w:val="00363DAC"/>
    <w:rsid w:val="003649A6"/>
    <w:rsid w:val="0036586D"/>
    <w:rsid w:val="00370308"/>
    <w:rsid w:val="0037314E"/>
    <w:rsid w:val="00374306"/>
    <w:rsid w:val="00376745"/>
    <w:rsid w:val="0038054F"/>
    <w:rsid w:val="00387433"/>
    <w:rsid w:val="003915E4"/>
    <w:rsid w:val="0039270F"/>
    <w:rsid w:val="00393ADE"/>
    <w:rsid w:val="00397EC3"/>
    <w:rsid w:val="003A0B80"/>
    <w:rsid w:val="003A6EA1"/>
    <w:rsid w:val="003B3BBF"/>
    <w:rsid w:val="003B6C5B"/>
    <w:rsid w:val="003C445D"/>
    <w:rsid w:val="003D2DF4"/>
    <w:rsid w:val="003D387C"/>
    <w:rsid w:val="003E3349"/>
    <w:rsid w:val="003E7261"/>
    <w:rsid w:val="004066D1"/>
    <w:rsid w:val="00412093"/>
    <w:rsid w:val="00412F22"/>
    <w:rsid w:val="00413A15"/>
    <w:rsid w:val="00415779"/>
    <w:rsid w:val="004161B6"/>
    <w:rsid w:val="00420B07"/>
    <w:rsid w:val="0043227F"/>
    <w:rsid w:val="0043490F"/>
    <w:rsid w:val="00446355"/>
    <w:rsid w:val="00452041"/>
    <w:rsid w:val="00456CE0"/>
    <w:rsid w:val="00457310"/>
    <w:rsid w:val="0046226B"/>
    <w:rsid w:val="00464A71"/>
    <w:rsid w:val="00470BD0"/>
    <w:rsid w:val="00472CCA"/>
    <w:rsid w:val="0048344D"/>
    <w:rsid w:val="00485A37"/>
    <w:rsid w:val="004957AB"/>
    <w:rsid w:val="004A1C99"/>
    <w:rsid w:val="004A5DD5"/>
    <w:rsid w:val="004B619D"/>
    <w:rsid w:val="004C0E78"/>
    <w:rsid w:val="004C23FF"/>
    <w:rsid w:val="004C5E1E"/>
    <w:rsid w:val="004D01B5"/>
    <w:rsid w:val="004D24DE"/>
    <w:rsid w:val="004D3645"/>
    <w:rsid w:val="004F03F0"/>
    <w:rsid w:val="004F12C6"/>
    <w:rsid w:val="004F5839"/>
    <w:rsid w:val="004F59F5"/>
    <w:rsid w:val="00500AA4"/>
    <w:rsid w:val="00502864"/>
    <w:rsid w:val="005067E7"/>
    <w:rsid w:val="0052478A"/>
    <w:rsid w:val="0052656A"/>
    <w:rsid w:val="00530D78"/>
    <w:rsid w:val="00531B6F"/>
    <w:rsid w:val="00554ECF"/>
    <w:rsid w:val="00561C8E"/>
    <w:rsid w:val="00564139"/>
    <w:rsid w:val="005644F4"/>
    <w:rsid w:val="005665F4"/>
    <w:rsid w:val="00567CE7"/>
    <w:rsid w:val="00571AE7"/>
    <w:rsid w:val="00571F02"/>
    <w:rsid w:val="00582BD5"/>
    <w:rsid w:val="00587BAC"/>
    <w:rsid w:val="0059291C"/>
    <w:rsid w:val="00592FED"/>
    <w:rsid w:val="005A07A0"/>
    <w:rsid w:val="005A080D"/>
    <w:rsid w:val="005A6727"/>
    <w:rsid w:val="005A6C19"/>
    <w:rsid w:val="005C1799"/>
    <w:rsid w:val="005C2DB7"/>
    <w:rsid w:val="005C6EE5"/>
    <w:rsid w:val="005C719B"/>
    <w:rsid w:val="005E2A1B"/>
    <w:rsid w:val="005F17C4"/>
    <w:rsid w:val="006045D9"/>
    <w:rsid w:val="00604D55"/>
    <w:rsid w:val="00606690"/>
    <w:rsid w:val="0060765D"/>
    <w:rsid w:val="00607F60"/>
    <w:rsid w:val="00616798"/>
    <w:rsid w:val="00617BEA"/>
    <w:rsid w:val="006315DD"/>
    <w:rsid w:val="00640B93"/>
    <w:rsid w:val="0064538F"/>
    <w:rsid w:val="00651995"/>
    <w:rsid w:val="00652315"/>
    <w:rsid w:val="00664D60"/>
    <w:rsid w:val="00665AA1"/>
    <w:rsid w:val="00666337"/>
    <w:rsid w:val="0066782B"/>
    <w:rsid w:val="0068358F"/>
    <w:rsid w:val="00683B26"/>
    <w:rsid w:val="006B2DF9"/>
    <w:rsid w:val="006C27DA"/>
    <w:rsid w:val="006C4B2F"/>
    <w:rsid w:val="006D6A33"/>
    <w:rsid w:val="006D6A60"/>
    <w:rsid w:val="006D6B75"/>
    <w:rsid w:val="006E28FE"/>
    <w:rsid w:val="006E6CBD"/>
    <w:rsid w:val="006E7B52"/>
    <w:rsid w:val="006F01F0"/>
    <w:rsid w:val="006F2BB6"/>
    <w:rsid w:val="006F48EB"/>
    <w:rsid w:val="0070464D"/>
    <w:rsid w:val="007048EC"/>
    <w:rsid w:val="00704A55"/>
    <w:rsid w:val="00705331"/>
    <w:rsid w:val="00713EAF"/>
    <w:rsid w:val="00715815"/>
    <w:rsid w:val="00720985"/>
    <w:rsid w:val="00722B45"/>
    <w:rsid w:val="00723988"/>
    <w:rsid w:val="007313E8"/>
    <w:rsid w:val="00732B3C"/>
    <w:rsid w:val="00735BEE"/>
    <w:rsid w:val="007421D8"/>
    <w:rsid w:val="00742DFE"/>
    <w:rsid w:val="007457C4"/>
    <w:rsid w:val="00750B57"/>
    <w:rsid w:val="00751156"/>
    <w:rsid w:val="00756A27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01DD"/>
    <w:rsid w:val="007D4058"/>
    <w:rsid w:val="007E7B8F"/>
    <w:rsid w:val="00814B1B"/>
    <w:rsid w:val="0081587E"/>
    <w:rsid w:val="00817AEB"/>
    <w:rsid w:val="008226DD"/>
    <w:rsid w:val="00823BB8"/>
    <w:rsid w:val="008266C5"/>
    <w:rsid w:val="00830A8D"/>
    <w:rsid w:val="00842378"/>
    <w:rsid w:val="00842B24"/>
    <w:rsid w:val="008453BA"/>
    <w:rsid w:val="008508B7"/>
    <w:rsid w:val="00851029"/>
    <w:rsid w:val="0085608B"/>
    <w:rsid w:val="00856592"/>
    <w:rsid w:val="00857E45"/>
    <w:rsid w:val="00872A57"/>
    <w:rsid w:val="00874AB3"/>
    <w:rsid w:val="008807F5"/>
    <w:rsid w:val="00883D65"/>
    <w:rsid w:val="00887F5C"/>
    <w:rsid w:val="008A2708"/>
    <w:rsid w:val="008B5DC2"/>
    <w:rsid w:val="008C44CE"/>
    <w:rsid w:val="008C6A10"/>
    <w:rsid w:val="008D35EE"/>
    <w:rsid w:val="008D3E39"/>
    <w:rsid w:val="008E3A48"/>
    <w:rsid w:val="008F0DDC"/>
    <w:rsid w:val="008F0EC6"/>
    <w:rsid w:val="009023C1"/>
    <w:rsid w:val="009049B2"/>
    <w:rsid w:val="00913906"/>
    <w:rsid w:val="00916023"/>
    <w:rsid w:val="009166CC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6572"/>
    <w:rsid w:val="009569D8"/>
    <w:rsid w:val="00957E9E"/>
    <w:rsid w:val="00962392"/>
    <w:rsid w:val="00962F8B"/>
    <w:rsid w:val="00976D13"/>
    <w:rsid w:val="00981383"/>
    <w:rsid w:val="009841D7"/>
    <w:rsid w:val="009A3ECE"/>
    <w:rsid w:val="009A776D"/>
    <w:rsid w:val="009B1361"/>
    <w:rsid w:val="009C1F04"/>
    <w:rsid w:val="009C3377"/>
    <w:rsid w:val="009D03D9"/>
    <w:rsid w:val="009D3CE0"/>
    <w:rsid w:val="009D4677"/>
    <w:rsid w:val="009E4364"/>
    <w:rsid w:val="009F2FC5"/>
    <w:rsid w:val="00A01952"/>
    <w:rsid w:val="00A17287"/>
    <w:rsid w:val="00A215AF"/>
    <w:rsid w:val="00A23D25"/>
    <w:rsid w:val="00A27B91"/>
    <w:rsid w:val="00A35659"/>
    <w:rsid w:val="00A37631"/>
    <w:rsid w:val="00A450C7"/>
    <w:rsid w:val="00A5299B"/>
    <w:rsid w:val="00A55C91"/>
    <w:rsid w:val="00A575D0"/>
    <w:rsid w:val="00A609BB"/>
    <w:rsid w:val="00A61D4A"/>
    <w:rsid w:val="00A62A90"/>
    <w:rsid w:val="00A66E55"/>
    <w:rsid w:val="00A74962"/>
    <w:rsid w:val="00A77F9C"/>
    <w:rsid w:val="00A807EE"/>
    <w:rsid w:val="00A822F0"/>
    <w:rsid w:val="00A83F25"/>
    <w:rsid w:val="00A85992"/>
    <w:rsid w:val="00A92695"/>
    <w:rsid w:val="00A97BB9"/>
    <w:rsid w:val="00AA25D9"/>
    <w:rsid w:val="00AA7ED5"/>
    <w:rsid w:val="00AB1640"/>
    <w:rsid w:val="00AB4521"/>
    <w:rsid w:val="00AD2442"/>
    <w:rsid w:val="00AD2B23"/>
    <w:rsid w:val="00AD4FD5"/>
    <w:rsid w:val="00AE1A04"/>
    <w:rsid w:val="00AE3D80"/>
    <w:rsid w:val="00AF0894"/>
    <w:rsid w:val="00AF0F2C"/>
    <w:rsid w:val="00AF5384"/>
    <w:rsid w:val="00AF6462"/>
    <w:rsid w:val="00AF66EC"/>
    <w:rsid w:val="00B0087D"/>
    <w:rsid w:val="00B0166C"/>
    <w:rsid w:val="00B11C16"/>
    <w:rsid w:val="00B12113"/>
    <w:rsid w:val="00B13718"/>
    <w:rsid w:val="00B21E3E"/>
    <w:rsid w:val="00B25421"/>
    <w:rsid w:val="00B30BDC"/>
    <w:rsid w:val="00B31403"/>
    <w:rsid w:val="00B31E6A"/>
    <w:rsid w:val="00B32D92"/>
    <w:rsid w:val="00B44454"/>
    <w:rsid w:val="00B46721"/>
    <w:rsid w:val="00B632C3"/>
    <w:rsid w:val="00B6363F"/>
    <w:rsid w:val="00B63D7A"/>
    <w:rsid w:val="00B6458B"/>
    <w:rsid w:val="00B73321"/>
    <w:rsid w:val="00B74985"/>
    <w:rsid w:val="00B80E51"/>
    <w:rsid w:val="00B80E6D"/>
    <w:rsid w:val="00B86D7F"/>
    <w:rsid w:val="00B91091"/>
    <w:rsid w:val="00B91E57"/>
    <w:rsid w:val="00BB2E0B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011ED"/>
    <w:rsid w:val="00C10D76"/>
    <w:rsid w:val="00C13F88"/>
    <w:rsid w:val="00C15226"/>
    <w:rsid w:val="00C163CD"/>
    <w:rsid w:val="00C166E6"/>
    <w:rsid w:val="00C1714A"/>
    <w:rsid w:val="00C17249"/>
    <w:rsid w:val="00C227ED"/>
    <w:rsid w:val="00C3460F"/>
    <w:rsid w:val="00C41B73"/>
    <w:rsid w:val="00C420A9"/>
    <w:rsid w:val="00C5054A"/>
    <w:rsid w:val="00C50C69"/>
    <w:rsid w:val="00C51718"/>
    <w:rsid w:val="00C522B4"/>
    <w:rsid w:val="00C56D83"/>
    <w:rsid w:val="00C56FA6"/>
    <w:rsid w:val="00C75F4E"/>
    <w:rsid w:val="00C80BDE"/>
    <w:rsid w:val="00C85086"/>
    <w:rsid w:val="00C9254A"/>
    <w:rsid w:val="00CA45C2"/>
    <w:rsid w:val="00CA6F9E"/>
    <w:rsid w:val="00CA71E6"/>
    <w:rsid w:val="00CB3D6D"/>
    <w:rsid w:val="00CC0D68"/>
    <w:rsid w:val="00CC6FFF"/>
    <w:rsid w:val="00CC7D1F"/>
    <w:rsid w:val="00CD00EA"/>
    <w:rsid w:val="00CD41B4"/>
    <w:rsid w:val="00CE241D"/>
    <w:rsid w:val="00CE2DDA"/>
    <w:rsid w:val="00CF0C64"/>
    <w:rsid w:val="00CF4C57"/>
    <w:rsid w:val="00D01C11"/>
    <w:rsid w:val="00D027D6"/>
    <w:rsid w:val="00D03976"/>
    <w:rsid w:val="00D169AD"/>
    <w:rsid w:val="00D2221F"/>
    <w:rsid w:val="00D306C4"/>
    <w:rsid w:val="00D3181D"/>
    <w:rsid w:val="00D43956"/>
    <w:rsid w:val="00D44EF0"/>
    <w:rsid w:val="00D45D65"/>
    <w:rsid w:val="00D460A5"/>
    <w:rsid w:val="00D476C7"/>
    <w:rsid w:val="00D50DA9"/>
    <w:rsid w:val="00D5254C"/>
    <w:rsid w:val="00D573C6"/>
    <w:rsid w:val="00D5788E"/>
    <w:rsid w:val="00D61360"/>
    <w:rsid w:val="00D61921"/>
    <w:rsid w:val="00D6673C"/>
    <w:rsid w:val="00D747CC"/>
    <w:rsid w:val="00D817B5"/>
    <w:rsid w:val="00D83536"/>
    <w:rsid w:val="00D94C52"/>
    <w:rsid w:val="00D9763C"/>
    <w:rsid w:val="00DA3BBA"/>
    <w:rsid w:val="00DA6D73"/>
    <w:rsid w:val="00DB2FDA"/>
    <w:rsid w:val="00DB6F1B"/>
    <w:rsid w:val="00DD25FC"/>
    <w:rsid w:val="00DE113C"/>
    <w:rsid w:val="00DE11D7"/>
    <w:rsid w:val="00DE3994"/>
    <w:rsid w:val="00DE45D5"/>
    <w:rsid w:val="00DE67DE"/>
    <w:rsid w:val="00DF18E2"/>
    <w:rsid w:val="00DF3BF0"/>
    <w:rsid w:val="00E01186"/>
    <w:rsid w:val="00E01B2A"/>
    <w:rsid w:val="00E021E4"/>
    <w:rsid w:val="00E02483"/>
    <w:rsid w:val="00E02C5B"/>
    <w:rsid w:val="00E066BD"/>
    <w:rsid w:val="00E10D96"/>
    <w:rsid w:val="00E12A8E"/>
    <w:rsid w:val="00E16138"/>
    <w:rsid w:val="00E2498A"/>
    <w:rsid w:val="00E42B3B"/>
    <w:rsid w:val="00E4401F"/>
    <w:rsid w:val="00E522E3"/>
    <w:rsid w:val="00E56C69"/>
    <w:rsid w:val="00E65382"/>
    <w:rsid w:val="00E66F4C"/>
    <w:rsid w:val="00E72988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C4296"/>
    <w:rsid w:val="00ED4F69"/>
    <w:rsid w:val="00ED5063"/>
    <w:rsid w:val="00ED79FA"/>
    <w:rsid w:val="00EE6019"/>
    <w:rsid w:val="00EE7232"/>
    <w:rsid w:val="00EE7C00"/>
    <w:rsid w:val="00EF30D8"/>
    <w:rsid w:val="00EF38CC"/>
    <w:rsid w:val="00EF6108"/>
    <w:rsid w:val="00EF75D7"/>
    <w:rsid w:val="00F126B4"/>
    <w:rsid w:val="00F1598F"/>
    <w:rsid w:val="00F16B3F"/>
    <w:rsid w:val="00F16CD2"/>
    <w:rsid w:val="00F23560"/>
    <w:rsid w:val="00F24B10"/>
    <w:rsid w:val="00F279DF"/>
    <w:rsid w:val="00F41913"/>
    <w:rsid w:val="00F45CC1"/>
    <w:rsid w:val="00F5599A"/>
    <w:rsid w:val="00F63557"/>
    <w:rsid w:val="00F80273"/>
    <w:rsid w:val="00F92A22"/>
    <w:rsid w:val="00F93270"/>
    <w:rsid w:val="00F9360D"/>
    <w:rsid w:val="00FA71CA"/>
    <w:rsid w:val="00FB077E"/>
    <w:rsid w:val="00FB4663"/>
    <w:rsid w:val="00FB7DE1"/>
    <w:rsid w:val="00FC2A4C"/>
    <w:rsid w:val="00FC5D0A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B4445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4445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Hangingindent">
    <w:name w:val="Hanging indent"/>
    <w:basedOn w:val="Normal"/>
    <w:rsid w:val="000769C2"/>
    <w:pPr>
      <w:ind w:left="340" w:hanging="340"/>
    </w:pPr>
    <w:rPr>
      <w:szCs w:val="20"/>
    </w:rPr>
  </w:style>
  <w:style w:type="character" w:customStyle="1" w:styleId="Citalicsubscript">
    <w:name w:val="C: italic subscript"/>
    <w:basedOn w:val="DefaultParagraphFont"/>
    <w:uiPriority w:val="1"/>
    <w:qFormat/>
    <w:rsid w:val="00A62A90"/>
    <w:rPr>
      <w:i/>
      <w:vertAlign w:val="subscript"/>
    </w:rPr>
  </w:style>
  <w:style w:type="character" w:customStyle="1" w:styleId="CSubscript">
    <w:name w:val="C: Subscript"/>
    <w:basedOn w:val="DefaultParagraphFont"/>
    <w:uiPriority w:val="1"/>
    <w:qFormat/>
    <w:rsid w:val="00A62A90"/>
    <w:rPr>
      <w:vertAlign w:val="subscript"/>
    </w:rPr>
  </w:style>
  <w:style w:type="paragraph" w:customStyle="1" w:styleId="PNotetodesigner">
    <w:name w:val="P: Note to designer"/>
    <w:basedOn w:val="Normal"/>
    <w:qFormat/>
    <w:rsid w:val="00A62A9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answer">
    <w:name w:val="P: Question heading mc (answer)"/>
    <w:basedOn w:val="Normal"/>
    <w:qFormat/>
    <w:rsid w:val="00AF6462"/>
    <w:pPr>
      <w:keepNext/>
      <w:tabs>
        <w:tab w:val="right" w:pos="9923"/>
      </w:tabs>
    </w:pPr>
    <w:rPr>
      <w:rFonts w:asciiTheme="minorHAnsi" w:hAnsiTheme="minorHAnsi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B4445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4445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Hangingindent">
    <w:name w:val="Hanging indent"/>
    <w:basedOn w:val="Normal"/>
    <w:rsid w:val="000769C2"/>
    <w:pPr>
      <w:ind w:left="340" w:hanging="340"/>
    </w:pPr>
    <w:rPr>
      <w:szCs w:val="20"/>
    </w:rPr>
  </w:style>
  <w:style w:type="character" w:customStyle="1" w:styleId="Citalicsubscript">
    <w:name w:val="C: italic subscript"/>
    <w:basedOn w:val="DefaultParagraphFont"/>
    <w:uiPriority w:val="1"/>
    <w:qFormat/>
    <w:rsid w:val="00A62A90"/>
    <w:rPr>
      <w:i/>
      <w:vertAlign w:val="subscript"/>
    </w:rPr>
  </w:style>
  <w:style w:type="character" w:customStyle="1" w:styleId="CSubscript">
    <w:name w:val="C: Subscript"/>
    <w:basedOn w:val="DefaultParagraphFont"/>
    <w:uiPriority w:val="1"/>
    <w:qFormat/>
    <w:rsid w:val="00A62A90"/>
    <w:rPr>
      <w:vertAlign w:val="subscript"/>
    </w:rPr>
  </w:style>
  <w:style w:type="paragraph" w:customStyle="1" w:styleId="PNotetodesigner">
    <w:name w:val="P: Note to designer"/>
    <w:basedOn w:val="Normal"/>
    <w:qFormat/>
    <w:rsid w:val="00A62A9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answer">
    <w:name w:val="P: Question heading mc (answer)"/>
    <w:basedOn w:val="Normal"/>
    <w:qFormat/>
    <w:rsid w:val="00AF6462"/>
    <w:pPr>
      <w:keepNext/>
      <w:tabs>
        <w:tab w:val="right" w:pos="9923"/>
      </w:tabs>
    </w:pPr>
    <w:rPr>
      <w:rFonts w:asciiTheme="minorHAnsi" w:hAnsi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image" Target="media/image14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microsoft.com/office/2007/relationships/hdphoto" Target="media/hdphoto1.wdp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microsoft.com/office/2007/relationships/hdphoto" Target="media/hdphoto2.wdp"/><Relationship Id="rId27" Type="http://schemas.openxmlformats.org/officeDocument/2006/relationships/oleObject" Target="embeddings/oleObject5.bin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141</TotalTime>
  <Pages>8</Pages>
  <Words>1230</Words>
  <Characters>4172</Characters>
  <Application>Microsoft Office Word</Application>
  <DocSecurity>0</DocSecurity>
  <Lines>417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183</cp:revision>
  <cp:lastPrinted>2016-07-15T04:27:00Z</cp:lastPrinted>
  <dcterms:created xsi:type="dcterms:W3CDTF">2016-07-25T04:53:00Z</dcterms:created>
  <dcterms:modified xsi:type="dcterms:W3CDTF">2016-10-24T09:00:00Z</dcterms:modified>
</cp:coreProperties>
</file>