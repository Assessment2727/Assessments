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F1E6E" w14:textId="77777777" w:rsidR="00DB5F1F" w:rsidRDefault="00DB5F1F" w:rsidP="00DB5F1F">
      <w:pPr>
        <w:pStyle w:val="Psectionheading"/>
      </w:pPr>
      <w:r>
        <w:t>Multiple-choice section – choose the correct answer</w:t>
      </w:r>
    </w:p>
    <w:p w14:paraId="3CFF1C55" w14:textId="2ADD9BEC" w:rsidR="00DB5F1F" w:rsidRPr="00314F01" w:rsidRDefault="00DB5F1F" w:rsidP="00DB5F1F">
      <w:pPr>
        <w:pStyle w:val="Pquestionheadingmc1stafterhead"/>
      </w:pPr>
      <w:r w:rsidRPr="00753335">
        <w:t xml:space="preserve">Question </w:t>
      </w:r>
      <w:r>
        <w:t>1</w:t>
      </w:r>
      <w:r>
        <w:tab/>
      </w:r>
      <w:bookmarkStart w:id="0" w:name="_GoBack"/>
      <w:bookmarkEnd w:id="0"/>
      <w:r>
        <w:t>[2.6]</w:t>
      </w:r>
      <w:r w:rsidR="00816D54">
        <w:t xml:space="preserve"> </w:t>
      </w:r>
      <w:r w:rsidR="00816D54">
        <w:rPr>
          <w:highlight w:val="lightGray"/>
        </w:rPr>
        <w:t>[10A]</w:t>
      </w:r>
    </w:p>
    <w:p w14:paraId="21EEAF77" w14:textId="12B3683B" w:rsidR="00DB5F1F" w:rsidRDefault="00DB5F1F" w:rsidP="00DB5F1F">
      <w:pPr>
        <w:pStyle w:val="Pquestiontextmainstem"/>
      </w:pPr>
      <w:r>
        <w:t xml:space="preserve">A sample of test scores from </w:t>
      </w:r>
      <w:r w:rsidR="00816D54">
        <w:t xml:space="preserve">classes </w:t>
      </w:r>
      <w:r>
        <w:t>10A and 10B are shown below. The differences between the means and the interquartile ranges, respectively, from the data sets are:</w:t>
      </w:r>
    </w:p>
    <w:p w14:paraId="5CCE1FC0" w14:textId="6C2AF0BA" w:rsidR="00DB5F1F" w:rsidRDefault="00DB5F1F" w:rsidP="00DB5F1F">
      <w:pPr>
        <w:pStyle w:val="Pquestiontextmainstem"/>
      </w:pPr>
      <w:r>
        <w:t>10A:</w:t>
      </w:r>
      <w:r>
        <w:tab/>
      </w:r>
      <w:r w:rsidR="005A293E">
        <w:t>50, 55, 60</w:t>
      </w:r>
    </w:p>
    <w:p w14:paraId="6AA4F971" w14:textId="38355102" w:rsidR="00DB5F1F" w:rsidRDefault="00DB5F1F" w:rsidP="00DB5F1F">
      <w:pPr>
        <w:pStyle w:val="Pquestiontextmainstem"/>
      </w:pPr>
      <w:r>
        <w:t>10B:</w:t>
      </w:r>
      <w:r>
        <w:tab/>
      </w:r>
      <w:r w:rsidR="005A293E">
        <w:t>45, 60, 80</w:t>
      </w:r>
    </w:p>
    <w:p w14:paraId="56024515" w14:textId="1FD42833" w:rsidR="00DB5F1F" w:rsidRDefault="00DB5F1F" w:rsidP="00DB5F1F">
      <w:pPr>
        <w:pStyle w:val="Pquestiontextmcqoptions"/>
      </w:pPr>
      <w:r w:rsidRPr="000A6A45">
        <w:rPr>
          <w:rStyle w:val="Cquestionpartlabelbold"/>
        </w:rPr>
        <w:t>A</w:t>
      </w:r>
      <w:r>
        <w:tab/>
      </w:r>
      <w:r w:rsidR="005A293E">
        <w:t>55, 60</w:t>
      </w:r>
      <w:r>
        <w:tab/>
      </w:r>
      <w:r>
        <w:tab/>
      </w:r>
      <w:r>
        <w:tab/>
      </w:r>
      <w:r>
        <w:tab/>
      </w:r>
      <w:r w:rsidR="005A293E">
        <w:tab/>
      </w:r>
      <w:r>
        <w:tab/>
      </w:r>
      <w:r w:rsidR="005A293E">
        <w:rPr>
          <w:b/>
        </w:rPr>
        <w:t>B</w:t>
      </w:r>
      <w:r w:rsidR="005A293E">
        <w:tab/>
        <w:t>50, 61.7</w:t>
      </w:r>
      <w:r w:rsidR="005A293E">
        <w:tab/>
      </w:r>
      <w:r w:rsidR="005A293E">
        <w:tab/>
      </w:r>
      <w:r w:rsidR="005A293E">
        <w:tab/>
      </w:r>
      <w:r w:rsidR="005A293E">
        <w:tab/>
      </w:r>
      <w:r w:rsidR="005A293E">
        <w:tab/>
      </w:r>
      <w:r w:rsidR="005A293E">
        <w:rPr>
          <w:b/>
        </w:rPr>
        <w:t>C</w:t>
      </w:r>
      <w:r w:rsidR="005A293E">
        <w:tab/>
        <w:t>50, 60</w:t>
      </w:r>
      <w:r w:rsidR="005A293E">
        <w:tab/>
      </w:r>
      <w:r w:rsidR="005A293E">
        <w:tab/>
      </w:r>
      <w:r w:rsidR="005A293E">
        <w:tab/>
      </w:r>
      <w:r w:rsidR="005A293E">
        <w:tab/>
      </w:r>
      <w:r w:rsidR="005A293E">
        <w:rPr>
          <w:b/>
        </w:rPr>
        <w:t>D</w:t>
      </w:r>
      <w:r w:rsidR="005A293E">
        <w:tab/>
        <w:t>55, 61.7</w:t>
      </w:r>
    </w:p>
    <w:p w14:paraId="30211916" w14:textId="77777777" w:rsidR="00DB5F1F" w:rsidRPr="00753335" w:rsidRDefault="00DB5F1F" w:rsidP="00DB5F1F">
      <w:pPr>
        <w:pStyle w:val="Pquestionheadingmc"/>
      </w:pPr>
      <w:r>
        <w:t>Question 2</w:t>
      </w:r>
      <w:r>
        <w:tab/>
        <w:t>[2.3]</w:t>
      </w:r>
    </w:p>
    <w:p w14:paraId="00CC2E66" w14:textId="77777777" w:rsidR="00DB5F1F" w:rsidRDefault="00DB5F1F" w:rsidP="00DB5F1F">
      <w:pPr>
        <w:pStyle w:val="Pquestiontextmainstem"/>
      </w:pPr>
      <w:r>
        <w:t>The following graph shows the temperature as recorded every hour for 9 hours from noon.</w:t>
      </w:r>
    </w:p>
    <w:p w14:paraId="341CA485" w14:textId="77777777" w:rsidR="00DB5F1F" w:rsidRDefault="00DB5F1F" w:rsidP="00DB5F1F">
      <w:r>
        <w:rPr>
          <w:noProof/>
        </w:rPr>
        <w:drawing>
          <wp:inline distT="0" distB="0" distL="0" distR="0" wp14:anchorId="5FB52866" wp14:editId="43DBCB30">
            <wp:extent cx="2133600" cy="1524000"/>
            <wp:effectExtent l="0" t="0" r="0" b="0"/>
            <wp:docPr id="8" name="Picture 1" descr="PM10_PR_TSa_7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10_PR_TSa_7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5543" w14:textId="77777777" w:rsidR="00DB5F1F" w:rsidRDefault="00DB5F1F" w:rsidP="00DB5F1F">
      <w:pPr>
        <w:pStyle w:val="Pquestiontextmainstem"/>
      </w:pPr>
      <w:r>
        <w:t xml:space="preserve">Which of the following statements is </w:t>
      </w:r>
      <w:r w:rsidRPr="00FA5C18">
        <w:rPr>
          <w:rStyle w:val="Cmathsexpressions"/>
        </w:rPr>
        <w:t>incorrect</w:t>
      </w:r>
      <w:r>
        <w:t xml:space="preserve">? </w:t>
      </w:r>
    </w:p>
    <w:p w14:paraId="3E33D39A" w14:textId="07B25B74" w:rsidR="00DB5F1F" w:rsidRDefault="00DB5F1F" w:rsidP="00DB5F1F">
      <w:pPr>
        <w:pStyle w:val="Pquestiontextpartsa"/>
      </w:pPr>
      <w:r w:rsidRPr="000A6A45">
        <w:rPr>
          <w:rStyle w:val="Cquestionpartlabelbold"/>
        </w:rPr>
        <w:t>A</w:t>
      </w:r>
      <w:r>
        <w:tab/>
        <w:t>The minimum temperature recorded was 15</w:t>
      </w:r>
      <w:r w:rsidR="00816D54">
        <w:t xml:space="preserve"> </w:t>
      </w:r>
      <w:r>
        <w:sym w:font="Symbol" w:char="F0B0"/>
      </w:r>
      <w:r>
        <w:t>C.</w:t>
      </w:r>
    </w:p>
    <w:p w14:paraId="65499E73" w14:textId="606B3792" w:rsidR="00DB5F1F" w:rsidRDefault="00DB5F1F" w:rsidP="00DB5F1F">
      <w:pPr>
        <w:pStyle w:val="Pquestiontextpartsa"/>
      </w:pPr>
      <w:r w:rsidRPr="000A6A45">
        <w:rPr>
          <w:rStyle w:val="Cquestionpartlabelbold"/>
        </w:rPr>
        <w:t>B</w:t>
      </w:r>
      <w:r>
        <w:tab/>
        <w:t>The maximum temperature recorded was 30</w:t>
      </w:r>
      <w:r w:rsidR="00816D54">
        <w:t xml:space="preserve"> </w:t>
      </w:r>
      <w:r>
        <w:sym w:font="Symbol" w:char="F0B0"/>
      </w:r>
      <w:r>
        <w:t>C.</w:t>
      </w:r>
    </w:p>
    <w:p w14:paraId="54508402" w14:textId="0C3FD25B" w:rsidR="00DB5F1F" w:rsidRDefault="00DB5F1F" w:rsidP="00DB5F1F">
      <w:pPr>
        <w:pStyle w:val="Pquestiontextpartsa"/>
      </w:pPr>
      <w:r w:rsidRPr="000A6A45">
        <w:rPr>
          <w:rStyle w:val="Cquestionpartlabelbold"/>
        </w:rPr>
        <w:t>C</w:t>
      </w:r>
      <w:r>
        <w:tab/>
        <w:t>The maximum temperature reached on the day was 30</w:t>
      </w:r>
      <w:r w:rsidR="00816D54">
        <w:t xml:space="preserve"> </w:t>
      </w:r>
      <w:r>
        <w:sym w:font="Symbol" w:char="F0B0"/>
      </w:r>
      <w:r>
        <w:t>C.</w:t>
      </w:r>
    </w:p>
    <w:p w14:paraId="2FE51F96" w14:textId="77777777" w:rsidR="00DB5F1F" w:rsidRDefault="00DB5F1F" w:rsidP="00DB5F1F">
      <w:pPr>
        <w:pStyle w:val="Pquestiontextpartsa"/>
      </w:pPr>
      <w:r w:rsidRPr="000A6A45">
        <w:rPr>
          <w:rStyle w:val="Cquestionpartlabelbold"/>
        </w:rPr>
        <w:t>D</w:t>
      </w:r>
      <w:r>
        <w:tab/>
        <w:t>The temperature rose quicker in the early afternoon than it fell in the late afternoon/evening.</w:t>
      </w:r>
    </w:p>
    <w:p w14:paraId="03F995B0" w14:textId="77777777" w:rsidR="00DB5F1F" w:rsidRPr="00753335" w:rsidRDefault="00DB5F1F" w:rsidP="00DB5F1F">
      <w:pPr>
        <w:pStyle w:val="Pquestionheadingmc"/>
      </w:pPr>
      <w:r>
        <w:t>Question 3</w:t>
      </w:r>
      <w:r>
        <w:tab/>
        <w:t>[2.5]</w:t>
      </w:r>
    </w:p>
    <w:p w14:paraId="18F02C66" w14:textId="77777777" w:rsidR="00DB5F1F" w:rsidRDefault="00DB5F1F" w:rsidP="00DB5F1F">
      <w:pPr>
        <w:pStyle w:val="Pquestiontextmainstem"/>
      </w:pPr>
      <w:r>
        <w:t>Which box plot represents the following data set?</w:t>
      </w:r>
    </w:p>
    <w:p w14:paraId="50E40604" w14:textId="77777777" w:rsidR="00DB5F1F" w:rsidRDefault="00DB5F1F" w:rsidP="00DB5F1F">
      <w:pPr>
        <w:pStyle w:val="Pquestiontextmainstem"/>
      </w:pPr>
      <w:r>
        <w:tab/>
        <w:t>1, 1, 2, 2, 3, 4, 5, 5, 6</w:t>
      </w:r>
    </w:p>
    <w:tbl>
      <w:tblPr>
        <w:tblStyle w:val="TableGrid"/>
        <w:tblW w:w="10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6"/>
        <w:gridCol w:w="5096"/>
      </w:tblGrid>
      <w:tr w:rsidR="00DB5F1F" w14:paraId="0743F613" w14:textId="77777777" w:rsidTr="00BE460F">
        <w:trPr>
          <w:trHeight w:val="2098"/>
        </w:trPr>
        <w:tc>
          <w:tcPr>
            <w:tcW w:w="5096" w:type="dxa"/>
          </w:tcPr>
          <w:p w14:paraId="56C7B3CC" w14:textId="77777777" w:rsidR="00DB5F1F" w:rsidRPr="0013490A" w:rsidRDefault="00DB5F1F" w:rsidP="00FF0447">
            <w:pPr>
              <w:pStyle w:val="Pquestiontextpartsa"/>
              <w:rPr>
                <w:rStyle w:val="Cquestionpartlabelbold"/>
              </w:rPr>
            </w:pPr>
            <w:r w:rsidRPr="0013490A">
              <w:rPr>
                <w:rStyle w:val="Cquestionpartlabelbold"/>
              </w:rPr>
              <w:t>A</w:t>
            </w:r>
          </w:p>
          <w:p w14:paraId="46498BF9" w14:textId="77777777" w:rsidR="00DB5F1F" w:rsidRDefault="00DB5F1F" w:rsidP="00FF0447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620ECD1F" wp14:editId="6CE0128C">
                  <wp:extent cx="2133600" cy="546100"/>
                  <wp:effectExtent l="0" t="0" r="0" b="12700"/>
                  <wp:docPr id="7" name="Picture 2" descr="PM10_PR_TSa_7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M10_PR_TSa_7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0E8BBAC2" w14:textId="77777777" w:rsidR="00DB5F1F" w:rsidRPr="0013490A" w:rsidRDefault="00DB5F1F" w:rsidP="00FF0447">
            <w:pPr>
              <w:pStyle w:val="Pquestiontextpartsa"/>
              <w:rPr>
                <w:rStyle w:val="Cquestionpartlabelbold"/>
              </w:rPr>
            </w:pPr>
            <w:r w:rsidRPr="0013490A">
              <w:rPr>
                <w:rStyle w:val="Cquestionpartlabelbold"/>
              </w:rPr>
              <w:t>B</w:t>
            </w:r>
          </w:p>
          <w:p w14:paraId="21885C27" w14:textId="77777777" w:rsidR="00DB5F1F" w:rsidRDefault="00DB5F1F" w:rsidP="00FF0447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6B348176" wp14:editId="58578EC4">
                  <wp:extent cx="2057400" cy="546100"/>
                  <wp:effectExtent l="0" t="0" r="0" b="12700"/>
                  <wp:docPr id="3" name="Picture 3" descr="PM10_PR_TSa_7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M10_PR_TSa_7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1F" w14:paraId="47E7E7B9" w14:textId="77777777" w:rsidTr="00BE460F">
        <w:trPr>
          <w:trHeight w:val="2098"/>
        </w:trPr>
        <w:tc>
          <w:tcPr>
            <w:tcW w:w="5096" w:type="dxa"/>
          </w:tcPr>
          <w:p w14:paraId="5543E954" w14:textId="77777777" w:rsidR="00DB5F1F" w:rsidRPr="0013490A" w:rsidRDefault="00DB5F1F" w:rsidP="00FF0447">
            <w:pPr>
              <w:pStyle w:val="Pquestiontextpartsa"/>
              <w:rPr>
                <w:rStyle w:val="Cquestionpartlabelbold"/>
              </w:rPr>
            </w:pPr>
            <w:r w:rsidRPr="0013490A">
              <w:rPr>
                <w:rStyle w:val="Cquestionpartlabelbold"/>
              </w:rPr>
              <w:t>C</w:t>
            </w:r>
          </w:p>
          <w:p w14:paraId="295B1EB9" w14:textId="77777777" w:rsidR="00DB5F1F" w:rsidRPr="001A169C" w:rsidRDefault="00DB5F1F" w:rsidP="00FF0447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320CDBA2" wp14:editId="325294F1">
                  <wp:extent cx="2044700" cy="546100"/>
                  <wp:effectExtent l="0" t="0" r="12700" b="12700"/>
                  <wp:docPr id="4" name="Picture 4" descr="PM10_PR_TSa_7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M10_PR_TSa_7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27B66591" w14:textId="77777777" w:rsidR="00DB5F1F" w:rsidRPr="0013490A" w:rsidRDefault="00DB5F1F" w:rsidP="00FF0447">
            <w:pPr>
              <w:pStyle w:val="Pquestiontextpartsa"/>
              <w:rPr>
                <w:rStyle w:val="Cquestionpartlabelbold"/>
              </w:rPr>
            </w:pPr>
            <w:r w:rsidRPr="0013490A">
              <w:rPr>
                <w:rStyle w:val="Cquestionpartlabelbold"/>
              </w:rPr>
              <w:t xml:space="preserve">D </w:t>
            </w:r>
          </w:p>
          <w:p w14:paraId="1B6334A9" w14:textId="77777777" w:rsidR="00DB5F1F" w:rsidRDefault="00DB5F1F" w:rsidP="00FF0447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2528B925" wp14:editId="265380E2">
                  <wp:extent cx="1968500" cy="546100"/>
                  <wp:effectExtent l="0" t="0" r="12700" b="12700"/>
                  <wp:docPr id="5" name="Picture 5" descr="PM10_PR_TSa_7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M10_PR_TSa_7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1841E" w14:textId="77777777" w:rsidR="00DB5F1F" w:rsidRDefault="00DB5F1F" w:rsidP="00DB5F1F">
      <w:pPr>
        <w:pStyle w:val="Pquestionheadingmc"/>
      </w:pPr>
      <w:r>
        <w:lastRenderedPageBreak/>
        <w:t>Question 4</w:t>
      </w:r>
      <w:r>
        <w:tab/>
        <w:t>[2.2]</w:t>
      </w:r>
    </w:p>
    <w:p w14:paraId="66E3455B" w14:textId="5770D871" w:rsidR="00E0564B" w:rsidRDefault="00E0564B" w:rsidP="00E0564B">
      <w:pPr>
        <w:pStyle w:val="Pquestiontextmainstem"/>
      </w:pPr>
      <w:r>
        <w:t xml:space="preserve">The relationship between </w:t>
      </w:r>
      <w:r w:rsidRPr="00E0564B">
        <w:rPr>
          <w:rStyle w:val="Cmathsexpressions"/>
        </w:rPr>
        <w:t>x</w:t>
      </w:r>
      <w:r>
        <w:rPr>
          <w:position w:val="-6"/>
        </w:rPr>
        <w:t xml:space="preserve"> </w:t>
      </w:r>
      <w:r>
        <w:t>and</w:t>
      </w:r>
      <w:r w:rsidR="00BE460F">
        <w:t xml:space="preserve"> </w:t>
      </w:r>
      <w:r w:rsidRPr="00E0564B">
        <w:rPr>
          <w:rStyle w:val="Cmathsexpressions"/>
        </w:rPr>
        <w:t xml:space="preserve">y </w:t>
      </w:r>
      <w:r>
        <w:t xml:space="preserve">for the scatter graph shown </w:t>
      </w:r>
      <w:r w:rsidR="00BE460F">
        <w:t>below can be best described as:</w:t>
      </w:r>
    </w:p>
    <w:p w14:paraId="37E8A979" w14:textId="77777777" w:rsidR="00E0564B" w:rsidRDefault="00E0564B" w:rsidP="00E0564B">
      <w:r>
        <w:rPr>
          <w:noProof/>
        </w:rPr>
        <w:drawing>
          <wp:inline distT="0" distB="0" distL="0" distR="0" wp14:anchorId="06724CC1" wp14:editId="69F73658">
            <wp:extent cx="2654300" cy="1524000"/>
            <wp:effectExtent l="0" t="0" r="12700" b="0"/>
            <wp:docPr id="9" name="Picture 9" descr="PM10_PR_TSa_7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Sa_7_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52A2" w14:textId="77777777" w:rsidR="00E0564B" w:rsidRPr="00580290" w:rsidRDefault="00E0564B" w:rsidP="00E0564B">
      <w:pPr>
        <w:rPr>
          <w:b/>
          <w:sz w:val="16"/>
          <w:szCs w:val="16"/>
        </w:rPr>
      </w:pPr>
    </w:p>
    <w:p w14:paraId="4E00FC39" w14:textId="77777777" w:rsidR="00E0564B" w:rsidRDefault="00E0564B" w:rsidP="00E0564B">
      <w:pPr>
        <w:pStyle w:val="Pquestiontextmcqoptions"/>
      </w:pPr>
      <w:r>
        <w:rPr>
          <w:b/>
        </w:rPr>
        <w:t>A</w:t>
      </w:r>
      <w:r>
        <w:tab/>
        <w:t>perfect negative linear relationship</w:t>
      </w:r>
    </w:p>
    <w:p w14:paraId="16D8FBCA" w14:textId="77777777" w:rsidR="00E0564B" w:rsidRDefault="00E0564B" w:rsidP="00E0564B">
      <w:pPr>
        <w:pStyle w:val="Pquestiontextmcqoptions"/>
      </w:pPr>
      <w:r>
        <w:rPr>
          <w:b/>
        </w:rPr>
        <w:t>B</w:t>
      </w:r>
      <w:r>
        <w:tab/>
        <w:t>moderately strong negative linear relationship</w:t>
      </w:r>
    </w:p>
    <w:p w14:paraId="1D402923" w14:textId="77777777" w:rsidR="00E0564B" w:rsidRDefault="00E0564B" w:rsidP="00E0564B">
      <w:pPr>
        <w:pStyle w:val="Pquestiontextmcqoptions"/>
      </w:pPr>
      <w:r>
        <w:rPr>
          <w:b/>
        </w:rPr>
        <w:t>C</w:t>
      </w:r>
      <w:r>
        <w:tab/>
        <w:t>no linear relationship</w:t>
      </w:r>
    </w:p>
    <w:p w14:paraId="4176D265" w14:textId="77777777" w:rsidR="00E0564B" w:rsidRDefault="00E0564B" w:rsidP="00E0564B">
      <w:pPr>
        <w:pStyle w:val="Pquestiontextmcqoptions"/>
      </w:pPr>
      <w:r>
        <w:rPr>
          <w:b/>
        </w:rPr>
        <w:t>D</w:t>
      </w:r>
      <w:r>
        <w:tab/>
        <w:t>weak positive linear relationship</w:t>
      </w:r>
    </w:p>
    <w:p w14:paraId="4AD11207" w14:textId="77777777" w:rsidR="00BE460F" w:rsidRDefault="00BE460F" w:rsidP="00BE460F">
      <w:pPr>
        <w:pStyle w:val="Pquestionheadingmc"/>
      </w:pPr>
      <w:r>
        <w:t>Question 5</w:t>
      </w:r>
      <w:r>
        <w:tab/>
        <w:t>[2.2]</w:t>
      </w:r>
    </w:p>
    <w:p w14:paraId="5ED0434F" w14:textId="77777777" w:rsidR="005A293E" w:rsidRDefault="005A293E" w:rsidP="00DE02F9">
      <w:pPr>
        <w:pStyle w:val="Pquestiontextmainstem"/>
      </w:pPr>
      <w:r>
        <w:t>Which of the graphs below correctly shows two outliers:</w:t>
      </w:r>
    </w:p>
    <w:p w14:paraId="76B30FB4" w14:textId="77777777" w:rsidR="005A293E" w:rsidRDefault="005A293E" w:rsidP="005A293E">
      <w:pPr>
        <w:keepNext/>
        <w:keepLines/>
        <w:rPr>
          <w:b/>
          <w:sz w:val="16"/>
          <w:szCs w:val="16"/>
        </w:rPr>
      </w:pPr>
    </w:p>
    <w:p w14:paraId="4E6E5CB5" w14:textId="77777777" w:rsidR="005A293E" w:rsidRPr="00337A35" w:rsidRDefault="005A293E" w:rsidP="005A293E">
      <w:pPr>
        <w:keepNext/>
        <w:keepLines/>
        <w:rPr>
          <w:b/>
          <w:sz w:val="16"/>
          <w:szCs w:val="16"/>
        </w:rPr>
      </w:pPr>
      <w:r>
        <w:object w:dxaOrig="5610" w:dyaOrig="1440" w14:anchorId="183FB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5pt;height:56.95pt" o:ole="">
            <v:imagedata r:id="rId14" o:title="" grayscale="t"/>
          </v:shape>
          <o:OLEObject Type="Embed" ProgID="PBrush" ShapeID="_x0000_i1025" DrawAspect="Content" ObjectID="_1538844130" r:id="rId15"/>
        </w:object>
      </w:r>
    </w:p>
    <w:p w14:paraId="1BCF3745" w14:textId="2B19BDFF" w:rsidR="005A293E" w:rsidRDefault="005A293E" w:rsidP="005A293E">
      <w:pPr>
        <w:pStyle w:val="Pquestiontextpartsa"/>
      </w:pPr>
      <w:r>
        <w:rPr>
          <w:b/>
        </w:rPr>
        <w:t>A</w:t>
      </w:r>
      <w:r>
        <w:tab/>
        <w:t>II only</w:t>
      </w:r>
      <w:r>
        <w:tab/>
      </w:r>
      <w:r>
        <w:tab/>
      </w:r>
      <w:r>
        <w:tab/>
      </w:r>
      <w:r>
        <w:rPr>
          <w:b/>
        </w:rPr>
        <w:t>B</w:t>
      </w:r>
      <w:r>
        <w:tab/>
        <w:t>I and II only</w:t>
      </w:r>
    </w:p>
    <w:p w14:paraId="3B4BD482" w14:textId="6C1ACB5E" w:rsidR="005A293E" w:rsidRDefault="005A293E" w:rsidP="005A293E">
      <w:pPr>
        <w:pStyle w:val="Pquestiontextpartsa"/>
      </w:pPr>
      <w:r>
        <w:rPr>
          <w:b/>
        </w:rPr>
        <w:t>C</w:t>
      </w:r>
      <w:r>
        <w:tab/>
        <w:t>all three</w:t>
      </w:r>
      <w:r>
        <w:tab/>
      </w:r>
      <w:r>
        <w:tab/>
      </w:r>
      <w:r>
        <w:tab/>
      </w:r>
      <w:r>
        <w:rPr>
          <w:b/>
        </w:rPr>
        <w:t>D</w:t>
      </w:r>
      <w:r>
        <w:rPr>
          <w:b/>
        </w:rPr>
        <w:tab/>
      </w:r>
      <w:r>
        <w:t xml:space="preserve"> none</w:t>
      </w:r>
    </w:p>
    <w:p w14:paraId="65CFE05C" w14:textId="323D67A4" w:rsidR="00DB5F1F" w:rsidRPr="00753335" w:rsidRDefault="00E0564B" w:rsidP="00DB5F1F">
      <w:pPr>
        <w:pStyle w:val="Pquestionheadingmc"/>
      </w:pPr>
      <w:r>
        <w:t>Question 6</w:t>
      </w:r>
      <w:r w:rsidR="00DB5F1F">
        <w:tab/>
        <w:t>[2.2]</w:t>
      </w:r>
    </w:p>
    <w:p w14:paraId="024FA0DB" w14:textId="77777777" w:rsidR="005A293E" w:rsidRDefault="005A293E" w:rsidP="005A293E">
      <w:pPr>
        <w:pStyle w:val="Pquestiontextmainstem"/>
      </w:pPr>
      <w:r>
        <w:t>The median of the following data set is closest to:</w:t>
      </w:r>
    </w:p>
    <w:p w14:paraId="43DAB478" w14:textId="77777777" w:rsidR="005A293E" w:rsidRPr="00255374" w:rsidRDefault="005A293E" w:rsidP="005A293E">
      <w:pPr>
        <w:tabs>
          <w:tab w:val="left" w:pos="2160"/>
          <w:tab w:val="left" w:pos="4320"/>
          <w:tab w:val="left" w:pos="6480"/>
        </w:tabs>
        <w:rPr>
          <w:sz w:val="12"/>
          <w:szCs w:val="12"/>
        </w:rPr>
      </w:pPr>
    </w:p>
    <w:p w14:paraId="384A414E" w14:textId="41964099" w:rsidR="005A293E" w:rsidRDefault="005A293E" w:rsidP="005A293E">
      <w:pPr>
        <w:tabs>
          <w:tab w:val="left" w:pos="2160"/>
          <w:tab w:val="left" w:pos="4320"/>
          <w:tab w:val="left" w:pos="6480"/>
        </w:tabs>
      </w:pPr>
      <w:r>
        <w:rPr>
          <w:noProof/>
        </w:rPr>
        <w:drawing>
          <wp:inline distT="0" distB="0" distL="0" distR="0" wp14:anchorId="3E5D64E5" wp14:editId="128CE0BC">
            <wp:extent cx="2060575" cy="1816100"/>
            <wp:effectExtent l="0" t="0" r="0" b="12700"/>
            <wp:docPr id="17" name="Picture 17" descr="PM10_PR_TF_7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10_PR_TF_7_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126C" w14:textId="77777777" w:rsidR="005A293E" w:rsidRPr="00255374" w:rsidRDefault="005A293E" w:rsidP="005A293E">
      <w:pPr>
        <w:tabs>
          <w:tab w:val="left" w:pos="990"/>
          <w:tab w:val="left" w:pos="1965"/>
          <w:tab w:val="left" w:pos="2977"/>
          <w:tab w:val="left" w:pos="4320"/>
          <w:tab w:val="left" w:pos="6480"/>
        </w:tabs>
        <w:rPr>
          <w:b/>
          <w:sz w:val="12"/>
          <w:szCs w:val="12"/>
        </w:rPr>
      </w:pPr>
    </w:p>
    <w:p w14:paraId="17A77ED8" w14:textId="6FB42397" w:rsidR="005A293E" w:rsidRDefault="005A293E" w:rsidP="005A293E">
      <w:pPr>
        <w:pStyle w:val="Pquestiontextmcqoptions"/>
      </w:pPr>
      <w:r>
        <w:rPr>
          <w:b/>
        </w:rPr>
        <w:t>A</w:t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B</w:t>
      </w:r>
      <w:r>
        <w:tab/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</w:t>
      </w:r>
      <w:r>
        <w:tab/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</w:t>
      </w:r>
      <w:r>
        <w:tab/>
        <w:t>16</w:t>
      </w:r>
    </w:p>
    <w:p w14:paraId="56684CBB" w14:textId="77777777" w:rsidR="00141EF9" w:rsidRPr="00141EF9" w:rsidRDefault="00141EF9" w:rsidP="00141EF9"/>
    <w:p w14:paraId="7A54958B" w14:textId="77777777" w:rsidR="00141EF9" w:rsidRDefault="00141EF9" w:rsidP="00141EF9"/>
    <w:p w14:paraId="26E333E0" w14:textId="77777777" w:rsidR="00141EF9" w:rsidRDefault="00141EF9" w:rsidP="00141EF9"/>
    <w:p w14:paraId="7549DBF5" w14:textId="77777777" w:rsidR="00141EF9" w:rsidRDefault="00141EF9" w:rsidP="00141EF9"/>
    <w:p w14:paraId="2D884010" w14:textId="77777777" w:rsidR="00141EF9" w:rsidRDefault="00141EF9" w:rsidP="00141EF9"/>
    <w:p w14:paraId="5F0E7B9B" w14:textId="77777777" w:rsidR="00141EF9" w:rsidRPr="00141EF9" w:rsidRDefault="00141EF9" w:rsidP="00141EF9"/>
    <w:p w14:paraId="19FA001E" w14:textId="77777777" w:rsidR="00141EF9" w:rsidRPr="00141EF9" w:rsidRDefault="00141EF9" w:rsidP="00141EF9"/>
    <w:p w14:paraId="2259DA9F" w14:textId="74D16CF4" w:rsidR="00DB5F1F" w:rsidRPr="00753335" w:rsidRDefault="00905F68" w:rsidP="00DB5F1F">
      <w:pPr>
        <w:pStyle w:val="Pquestionheadingmc"/>
      </w:pPr>
      <w:r>
        <w:lastRenderedPageBreak/>
        <w:t>Question 7</w:t>
      </w:r>
      <w:r w:rsidR="00DB5F1F">
        <w:tab/>
        <w:t>[2.1]</w:t>
      </w:r>
    </w:p>
    <w:p w14:paraId="41FA3DBB" w14:textId="77777777" w:rsidR="00905F68" w:rsidRDefault="00905F68" w:rsidP="00141EF9">
      <w:pPr>
        <w:pStyle w:val="Pquestiontextmainstem"/>
      </w:pPr>
      <w:r>
        <w:t>The lower quartile, median and upper quartile from the data set are:</w:t>
      </w:r>
    </w:p>
    <w:p w14:paraId="5BBD1E79" w14:textId="77777777" w:rsidR="00DB5F1F" w:rsidRPr="00E72616" w:rsidRDefault="00DB5F1F" w:rsidP="00DB5F1F">
      <w:r>
        <w:object w:dxaOrig="11415" w:dyaOrig="9315" w14:anchorId="557BB89B">
          <v:shape id="_x0000_i1026" type="#_x0000_t75" style="width:198.8pt;height:164.4pt" o:ole="">
            <v:imagedata r:id="rId17" o:title=""/>
          </v:shape>
          <o:OLEObject Type="Embed" ProgID="PBrush" ShapeID="_x0000_i1026" DrawAspect="Content" ObjectID="_1538844131" r:id="rId18"/>
        </w:object>
      </w:r>
    </w:p>
    <w:p w14:paraId="7289F530" w14:textId="77777777" w:rsidR="008D6D78" w:rsidRDefault="008D6D78" w:rsidP="008D6D78">
      <w:pPr>
        <w:pStyle w:val="Pquestiontextmcqoptions"/>
      </w:pPr>
      <w:r w:rsidRPr="000A6A45">
        <w:rPr>
          <w:rStyle w:val="Cquestionpartlabelbold"/>
        </w:rPr>
        <w:t>A</w:t>
      </w:r>
      <w:r>
        <w:tab/>
        <w:t>4, 12, 16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B</w:t>
      </w:r>
      <w:r>
        <w:tab/>
        <w:t>6, 12, 14</w:t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C</w:t>
      </w:r>
      <w:r>
        <w:tab/>
        <w:t>6, 10, 14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D</w:t>
      </w:r>
      <w:r>
        <w:tab/>
        <w:t>6, 8, 10</w:t>
      </w:r>
    </w:p>
    <w:p w14:paraId="29580567" w14:textId="77777777" w:rsidR="008D6D78" w:rsidRDefault="008D6D78" w:rsidP="008D6D78">
      <w:pPr>
        <w:pStyle w:val="Pquestionheadingmc"/>
      </w:pPr>
      <w:r>
        <w:t>Question 8</w:t>
      </w:r>
      <w:r>
        <w:tab/>
        <w:t>[2.2]</w:t>
      </w:r>
    </w:p>
    <w:p w14:paraId="30D40A99" w14:textId="77777777" w:rsidR="008D6D78" w:rsidRPr="001616A2" w:rsidRDefault="008D6D78" w:rsidP="008D6D78">
      <w:pPr>
        <w:pStyle w:val="Pquestiontextmainstem"/>
      </w:pPr>
      <w:r>
        <w:t>The five-number summary (minimum value, lower quartile, median, upper quartile, maximum value) of a particular data set is shown below.</w:t>
      </w:r>
      <w:r>
        <w:br/>
      </w:r>
      <w:r>
        <w:tab/>
        <w:t>16, 24, 31, 37, 65</w:t>
      </w:r>
      <w:r>
        <w:br/>
        <w:t xml:space="preserve">Which of the following statements about the data is </w:t>
      </w:r>
      <w:r w:rsidRPr="000E65A5">
        <w:rPr>
          <w:i/>
        </w:rPr>
        <w:t>untrue</w:t>
      </w:r>
      <w:r>
        <w:t>?</w:t>
      </w:r>
    </w:p>
    <w:p w14:paraId="51A762AD" w14:textId="77777777" w:rsidR="008D6D78" w:rsidRDefault="008D6D78" w:rsidP="008D6D78">
      <w:pPr>
        <w:pStyle w:val="Pquestiontextmcqoptions"/>
      </w:pPr>
      <w:r>
        <w:rPr>
          <w:b/>
        </w:rPr>
        <w:t>A</w:t>
      </w:r>
      <w:r>
        <w:tab/>
        <w:t>the interquartile range is 13</w:t>
      </w:r>
    </w:p>
    <w:p w14:paraId="1D81718C" w14:textId="77777777" w:rsidR="008D6D78" w:rsidRDefault="008D6D78" w:rsidP="008D6D78">
      <w:pPr>
        <w:pStyle w:val="Pquestiontextmcqoptions"/>
      </w:pPr>
      <w:r>
        <w:rPr>
          <w:b/>
        </w:rPr>
        <w:t>B</w:t>
      </w:r>
      <w:r>
        <w:tab/>
        <w:t>about 25% of the values lie below 24</w:t>
      </w:r>
    </w:p>
    <w:p w14:paraId="09EDD484" w14:textId="77777777" w:rsidR="008D6D78" w:rsidRDefault="008D6D78" w:rsidP="008D6D78">
      <w:pPr>
        <w:pStyle w:val="Pquestiontextmcqoptions"/>
      </w:pPr>
      <w:r>
        <w:rPr>
          <w:b/>
        </w:rPr>
        <w:t>C</w:t>
      </w:r>
      <w:r>
        <w:tab/>
        <w:t>about 75% of the values lie below 37</w:t>
      </w:r>
    </w:p>
    <w:p w14:paraId="03FE7877" w14:textId="77777777" w:rsidR="008D6D78" w:rsidRDefault="008D6D78" w:rsidP="008D6D78">
      <w:pPr>
        <w:pStyle w:val="Pquestiontextmcqoptions"/>
      </w:pPr>
      <w:r>
        <w:rPr>
          <w:b/>
        </w:rPr>
        <w:t>D</w:t>
      </w:r>
      <w:r>
        <w:tab/>
        <w:t>the data set contains no outliers</w:t>
      </w:r>
    </w:p>
    <w:p w14:paraId="54601CA9" w14:textId="690F36A4" w:rsidR="008D6D78" w:rsidRPr="00753335" w:rsidRDefault="008D6D78" w:rsidP="008D6D78">
      <w:pPr>
        <w:pStyle w:val="Pquestionheadingmc"/>
      </w:pPr>
      <w:r>
        <w:t>Question 9</w:t>
      </w:r>
      <w:r>
        <w:tab/>
        <w:t>[2.8]</w:t>
      </w:r>
      <w:r w:rsidR="00816D54">
        <w:t xml:space="preserve"> </w:t>
      </w:r>
      <w:r w:rsidR="00816D54">
        <w:rPr>
          <w:highlight w:val="lightGray"/>
        </w:rPr>
        <w:t>[10A]</w:t>
      </w:r>
      <w:r w:rsidR="00816D54">
        <w:softHyphen/>
      </w:r>
      <w:r w:rsidR="00816D54">
        <w:softHyphen/>
      </w:r>
    </w:p>
    <w:p w14:paraId="0638586A" w14:textId="77777777" w:rsidR="008D6D78" w:rsidRDefault="008D6D78" w:rsidP="008D6D78">
      <w:pPr>
        <w:pStyle w:val="Pquestiontextmainstem"/>
      </w:pPr>
      <w:r w:rsidRPr="0075133C">
        <w:t>The</w:t>
      </w:r>
      <w:r>
        <w:t xml:space="preserve"> mean and standard deviation, respectively, for the following data, appropriately rounded is:</w:t>
      </w:r>
    </w:p>
    <w:p w14:paraId="3AA485E4" w14:textId="77777777" w:rsidR="008D6D78" w:rsidRDefault="008D6D78" w:rsidP="008D6D78">
      <w:pPr>
        <w:pStyle w:val="Pquestiontextmainstem"/>
      </w:pPr>
      <w:r>
        <w:tab/>
        <w:t>1.7, 3.3, 2.3, 0.6, 8.8</w:t>
      </w:r>
    </w:p>
    <w:p w14:paraId="54B15C2F" w14:textId="77777777" w:rsidR="008D6D78" w:rsidRDefault="008D6D78" w:rsidP="008D6D78">
      <w:pPr>
        <w:pStyle w:val="Pquestiontextmcqoptions"/>
      </w:pPr>
      <w:r w:rsidRPr="000A6A45">
        <w:rPr>
          <w:rStyle w:val="Cquestionpartlabelbold"/>
        </w:rPr>
        <w:t>A</w:t>
      </w:r>
      <w:r>
        <w:tab/>
        <w:t>3.3, 3.21</w:t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B</w:t>
      </w:r>
      <w:r>
        <w:tab/>
        <w:t>3.4, 3.21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C</w:t>
      </w:r>
      <w:r>
        <w:tab/>
        <w:t>3.3, 2.87</w:t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D</w:t>
      </w:r>
      <w:r>
        <w:t xml:space="preserve"> 3.4, 2.87</w:t>
      </w:r>
    </w:p>
    <w:p w14:paraId="332A678B" w14:textId="77777777" w:rsidR="008D6D78" w:rsidRDefault="008D6D78" w:rsidP="008D6D78">
      <w:pPr>
        <w:pStyle w:val="Psectionresults"/>
      </w:pPr>
      <w:r>
        <w:t>Multiple-choice results: ___ / 9</w:t>
      </w:r>
    </w:p>
    <w:p w14:paraId="714500E9" w14:textId="77777777" w:rsidR="00794703" w:rsidRDefault="00794703" w:rsidP="008D6D78">
      <w:pPr>
        <w:pStyle w:val="Psectionresults"/>
      </w:pPr>
    </w:p>
    <w:p w14:paraId="4AF09E59" w14:textId="77777777" w:rsidR="00DB5F1F" w:rsidRDefault="00DB5F1F" w:rsidP="00794703">
      <w:pPr>
        <w:pStyle w:val="Psectionheading"/>
        <w:pageBreakBefore w:val="0"/>
      </w:pPr>
      <w:r>
        <w:t>Short answer section</w:t>
      </w:r>
    </w:p>
    <w:p w14:paraId="0BF79AD2" w14:textId="7EDA5093" w:rsidR="00DB5F1F" w:rsidRDefault="00DB5F1F" w:rsidP="00DB5F1F">
      <w:pPr>
        <w:pStyle w:val="Pquestionheadingsx1stafterhead"/>
      </w:pPr>
      <w:r>
        <w:t>Question 10</w:t>
      </w:r>
      <w:r>
        <w:tab/>
      </w:r>
      <w:r w:rsidR="00D5663E">
        <w:rPr>
          <w:rStyle w:val="Cmarkslabel"/>
        </w:rPr>
        <w:t>2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[2.1–2.7]</w:t>
      </w:r>
    </w:p>
    <w:p w14:paraId="34FB1FA4" w14:textId="77777777" w:rsidR="00DB5F1F" w:rsidRDefault="00DB5F1F" w:rsidP="00DB5F1F">
      <w:pPr>
        <w:pStyle w:val="Pquestiontextmainstem"/>
      </w:pPr>
      <w:r w:rsidRPr="001F680F">
        <w:t>Choose from the following words and expressions to complete the sentences below.</w:t>
      </w:r>
    </w:p>
    <w:p w14:paraId="20F996A5" w14:textId="77777777" w:rsidR="00DB5F1F" w:rsidRDefault="00DB5F1F" w:rsidP="00DB5F1F">
      <w:pPr>
        <w:pStyle w:val="Pquestiontextmcqoptions"/>
        <w:rPr>
          <w:rStyle w:val="Cmathsexpressions"/>
        </w:rPr>
      </w:pPr>
      <w:r w:rsidRPr="00F86633">
        <w:rPr>
          <w:rStyle w:val="Cmathsexpressions"/>
        </w:rPr>
        <w:t>box plot</w:t>
      </w:r>
      <w:r w:rsidRPr="00F86633">
        <w:rPr>
          <w:rStyle w:val="Cmathsexpressions"/>
        </w:rPr>
        <w:tab/>
      </w:r>
      <w:r w:rsidRPr="00F86633">
        <w:rPr>
          <w:rStyle w:val="Cmathsexpressions"/>
        </w:rPr>
        <w:tab/>
        <w:t>outlier</w:t>
      </w:r>
      <w:r w:rsidRPr="00F86633">
        <w:rPr>
          <w:rStyle w:val="Cmathsexpressions"/>
        </w:rPr>
        <w:tab/>
      </w:r>
      <w:r w:rsidRPr="00F86633">
        <w:rPr>
          <w:rStyle w:val="Cmathsexpressions"/>
        </w:rPr>
        <w:tab/>
        <w:t>percentile</w:t>
      </w:r>
      <w:r w:rsidRPr="00F86633">
        <w:rPr>
          <w:rStyle w:val="Cmathsexpressions"/>
        </w:rPr>
        <w:tab/>
      </w:r>
      <w:r w:rsidRPr="00F86633">
        <w:rPr>
          <w:rStyle w:val="Cmathsexpressions"/>
        </w:rPr>
        <w:tab/>
        <w:t>quartile</w:t>
      </w:r>
      <w:r w:rsidRPr="00F86633">
        <w:rPr>
          <w:rStyle w:val="Cmathsexpressions"/>
        </w:rPr>
        <w:tab/>
      </w:r>
      <w:r w:rsidRPr="00F86633">
        <w:rPr>
          <w:rStyle w:val="Cmathsexpressions"/>
        </w:rPr>
        <w:tab/>
        <w:t>scatter plot</w:t>
      </w:r>
      <w:r w:rsidRPr="00F86633">
        <w:rPr>
          <w:rStyle w:val="Cmathsexpressions"/>
        </w:rPr>
        <w:tab/>
      </w:r>
      <w:r w:rsidRPr="00F86633">
        <w:rPr>
          <w:rStyle w:val="Cmathsexpressions"/>
        </w:rPr>
        <w:tab/>
        <w:t>cumulative frequency</w:t>
      </w:r>
    </w:p>
    <w:p w14:paraId="68327D50" w14:textId="77777777" w:rsidR="00D5663E" w:rsidRDefault="00D5663E" w:rsidP="00DB5F1F">
      <w:pPr>
        <w:pStyle w:val="Pquestiontextpartsa"/>
        <w:rPr>
          <w:rStyle w:val="Cquestionpartlabelbold"/>
        </w:rPr>
      </w:pPr>
    </w:p>
    <w:p w14:paraId="2214F708" w14:textId="45EC699C" w:rsidR="00DB5F1F" w:rsidRDefault="00DB5F1F" w:rsidP="00DB5F1F">
      <w:pPr>
        <w:pStyle w:val="Pquestiontextpartsa"/>
      </w:pPr>
      <w:r w:rsidRPr="00274CEB">
        <w:rPr>
          <w:rStyle w:val="Cquestionpartlabelbold"/>
        </w:rPr>
        <w:t>(a)</w:t>
      </w:r>
      <w:r>
        <w:tab/>
        <w:t>A ___________</w:t>
      </w:r>
      <w:r w:rsidRPr="001F680F">
        <w:t>______________ curve can be used to find the five</w:t>
      </w:r>
      <w:r>
        <w:t>-</w:t>
      </w:r>
      <w:r w:rsidRPr="001F680F">
        <w:t>number summary from a set of continuous data tha</w:t>
      </w:r>
      <w:r>
        <w:t>t is presented in grouped form.</w:t>
      </w:r>
    </w:p>
    <w:p w14:paraId="598DA829" w14:textId="04146501" w:rsidR="00794703" w:rsidRDefault="00DB5F1F" w:rsidP="00DB5F1F">
      <w:pPr>
        <w:pStyle w:val="Pquestiontextpartsa"/>
      </w:pPr>
      <w:r w:rsidRPr="00274CEB">
        <w:rPr>
          <w:rStyle w:val="Cquestionpartlabelbold"/>
        </w:rPr>
        <w:t>(b)</w:t>
      </w:r>
      <w:r w:rsidRPr="00274CEB">
        <w:rPr>
          <w:rStyle w:val="Cquestionpartlabelbold"/>
        </w:rPr>
        <w:tab/>
      </w:r>
      <w:r w:rsidRPr="001F680F">
        <w:t>An</w:t>
      </w:r>
      <w:r w:rsidRPr="00274CEB">
        <w:rPr>
          <w:rStyle w:val="Cquestionpartlabelbold"/>
        </w:rPr>
        <w:t xml:space="preserve"> </w:t>
      </w:r>
      <w:r w:rsidRPr="001F680F">
        <w:t>_____________ is a value that is significantly lower or higher than the majority of values in a data set.</w:t>
      </w:r>
    </w:p>
    <w:p w14:paraId="0A867FF1" w14:textId="641C921A" w:rsidR="00DB5F1F" w:rsidRDefault="00DB5F1F" w:rsidP="00DB5F1F">
      <w:pPr>
        <w:pStyle w:val="Pquestionheadingsx"/>
      </w:pPr>
      <w:r>
        <w:lastRenderedPageBreak/>
        <w:t>Question 11</w:t>
      </w:r>
      <w:r>
        <w:tab/>
      </w:r>
      <w:r w:rsidR="000A31C4">
        <w:rPr>
          <w:rStyle w:val="Cmarkslabel"/>
        </w:rPr>
        <w:t>10</w:t>
      </w:r>
      <w:r w:rsidRPr="000A6A45">
        <w:rPr>
          <w:rStyle w:val="Cmarkslabel"/>
        </w:rPr>
        <w:t xml:space="preserve"> marks</w:t>
      </w:r>
      <w:r>
        <w:tab/>
        <w:t>[2.1]</w:t>
      </w:r>
    </w:p>
    <w:p w14:paraId="40A3F371" w14:textId="77777777" w:rsidR="005A293E" w:rsidRDefault="005A293E" w:rsidP="005A293E">
      <w:pPr>
        <w:pStyle w:val="Pquestiontextmainstem"/>
      </w:pPr>
      <w:r>
        <w:t>For the two sets of data below:</w:t>
      </w:r>
    </w:p>
    <w:p w14:paraId="6CBF0BC4" w14:textId="5CF28A09" w:rsidR="005A293E" w:rsidRPr="001F680F" w:rsidRDefault="005A293E" w:rsidP="005A293E">
      <w:pPr>
        <w:pStyle w:val="Pquestiontextpartsi"/>
      </w:pPr>
      <w:r w:rsidRPr="001F680F">
        <w:rPr>
          <w:b/>
        </w:rPr>
        <w:t>(</w:t>
      </w:r>
      <w:r>
        <w:rPr>
          <w:b/>
        </w:rPr>
        <w:t>i</w:t>
      </w:r>
      <w:r w:rsidRPr="001F680F">
        <w:rPr>
          <w:b/>
        </w:rPr>
        <w:t>)</w:t>
      </w:r>
      <w:r>
        <w:tab/>
      </w:r>
      <w:r w:rsidRPr="001F680F">
        <w:t xml:space="preserve">Write </w:t>
      </w:r>
      <w:r>
        <w:t>the five-number summary</w:t>
      </w:r>
      <w:r w:rsidRPr="001F680F">
        <w:t>.</w:t>
      </w:r>
    </w:p>
    <w:p w14:paraId="7833569C" w14:textId="0DF60400" w:rsidR="005A293E" w:rsidRDefault="005A293E" w:rsidP="005A293E">
      <w:pPr>
        <w:pStyle w:val="Pquestiontextpartsi"/>
      </w:pPr>
      <w:r w:rsidRPr="001F680F">
        <w:rPr>
          <w:b/>
        </w:rPr>
        <w:t>(</w:t>
      </w:r>
      <w:r>
        <w:rPr>
          <w:b/>
        </w:rPr>
        <w:t>ii</w:t>
      </w:r>
      <w:r w:rsidRPr="001F680F">
        <w:rPr>
          <w:b/>
        </w:rPr>
        <w:t>)</w:t>
      </w:r>
      <w:r>
        <w:tab/>
      </w:r>
      <w:r w:rsidRPr="001F680F">
        <w:t>Calculate the mean.</w:t>
      </w:r>
    </w:p>
    <w:p w14:paraId="17F0084F" w14:textId="602CCA9D" w:rsidR="005A293E" w:rsidRDefault="005A293E" w:rsidP="005A293E">
      <w:pPr>
        <w:pStyle w:val="Pquestiontextpartsa"/>
      </w:pPr>
      <w:r w:rsidRPr="00C4730C">
        <w:rPr>
          <w:b/>
        </w:rPr>
        <w:t>(</w:t>
      </w:r>
      <w:r>
        <w:rPr>
          <w:b/>
        </w:rPr>
        <w:t>a</w:t>
      </w:r>
      <w:r w:rsidRPr="00C4730C">
        <w:rPr>
          <w:b/>
        </w:rPr>
        <w:t>)</w:t>
      </w:r>
      <w:r>
        <w:tab/>
        <w:t>14, 20, 6, 8, 15, 15, 14, 9, 10, 9</w:t>
      </w:r>
    </w:p>
    <w:p w14:paraId="35DAAEBC" w14:textId="77777777" w:rsidR="005A293E" w:rsidRDefault="005A293E" w:rsidP="005A293E">
      <w:pPr>
        <w:pStyle w:val="Pquestiontextpartsa"/>
      </w:pPr>
    </w:p>
    <w:p w14:paraId="216E4521" w14:textId="77777777" w:rsidR="005A293E" w:rsidRDefault="005A293E" w:rsidP="005A293E">
      <w:pPr>
        <w:pStyle w:val="Pquestiontextpartsa"/>
      </w:pPr>
    </w:p>
    <w:p w14:paraId="1E5ECCDF" w14:textId="77777777" w:rsidR="005A293E" w:rsidRDefault="005A293E" w:rsidP="005A293E">
      <w:pPr>
        <w:pStyle w:val="Pquestiontextpartsa"/>
      </w:pPr>
    </w:p>
    <w:p w14:paraId="35E63E3C" w14:textId="77777777" w:rsidR="005A293E" w:rsidRDefault="005A293E" w:rsidP="005A293E">
      <w:pPr>
        <w:pStyle w:val="Pquestiontextpartsa"/>
      </w:pPr>
    </w:p>
    <w:p w14:paraId="5CEE589D" w14:textId="77777777" w:rsidR="005A293E" w:rsidRDefault="005A293E" w:rsidP="005A293E">
      <w:pPr>
        <w:pStyle w:val="Pquestiontextpartsa"/>
      </w:pPr>
    </w:p>
    <w:p w14:paraId="376091C8" w14:textId="77777777" w:rsidR="005A293E" w:rsidRDefault="005A293E" w:rsidP="005A293E">
      <w:pPr>
        <w:pStyle w:val="Pquestiontextpartsa"/>
      </w:pPr>
    </w:p>
    <w:p w14:paraId="0BF97722" w14:textId="77777777" w:rsidR="00D5663E" w:rsidRDefault="00D5663E" w:rsidP="005A293E">
      <w:pPr>
        <w:pStyle w:val="Pquestiontextpartsa"/>
      </w:pPr>
    </w:p>
    <w:p w14:paraId="27DA7DFC" w14:textId="7E332AAF" w:rsidR="005A293E" w:rsidRPr="005A293E" w:rsidRDefault="00D5663E" w:rsidP="005A293E">
      <w:pPr>
        <w:pStyle w:val="Pquestiontextpartsa"/>
        <w:rPr>
          <w:rStyle w:val="Cquestionpartlabelbold"/>
        </w:rPr>
      </w:pPr>
      <w:r w:rsidRPr="005A293E">
        <w:rPr>
          <w:rStyle w:val="Cquestionpartlabelbold"/>
        </w:rPr>
        <w:t xml:space="preserve"> </w:t>
      </w:r>
      <w:r w:rsidR="005A293E" w:rsidRPr="005A293E">
        <w:rPr>
          <w:rStyle w:val="Cquestionpartlabelbold"/>
        </w:rPr>
        <w:t>(b)</w:t>
      </w:r>
    </w:p>
    <w:tbl>
      <w:tblPr>
        <w:tblW w:w="81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850"/>
      </w:tblGrid>
      <w:tr w:rsidR="00DB5F1F" w14:paraId="11473D62" w14:textId="77777777" w:rsidTr="00FF0447">
        <w:trPr>
          <w:trHeight w:val="284"/>
        </w:trPr>
        <w:tc>
          <w:tcPr>
            <w:tcW w:w="766" w:type="dxa"/>
            <w:shd w:val="clear" w:color="auto" w:fill="auto"/>
          </w:tcPr>
          <w:p w14:paraId="174C4DA3" w14:textId="77777777" w:rsidR="00DB5F1F" w:rsidRPr="00FA5C18" w:rsidRDefault="00DB5F1F" w:rsidP="00FF0447">
            <w:pPr>
              <w:pStyle w:val="Ptabletext"/>
              <w:rPr>
                <w:rStyle w:val="Cmathsexpressions"/>
              </w:rPr>
            </w:pPr>
            <w:r w:rsidRPr="00FA5C18">
              <w:rPr>
                <w:rStyle w:val="Cmathsexpression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54B3543" w14:textId="77777777" w:rsidR="00DB5F1F" w:rsidRPr="00FA5C18" w:rsidRDefault="00DB5F1F" w:rsidP="00FF0447">
            <w:pPr>
              <w:pStyle w:val="Ptabletext"/>
              <w:rPr>
                <w:rStyle w:val="Cmathsexpressions"/>
              </w:rPr>
            </w:pPr>
            <w:r w:rsidRPr="00FA5C18">
              <w:rPr>
                <w:rStyle w:val="Cmathsexpressions"/>
              </w:rPr>
              <w:t>f</w:t>
            </w:r>
          </w:p>
        </w:tc>
      </w:tr>
      <w:tr w:rsidR="00DB5F1F" w14:paraId="37D016FE" w14:textId="77777777" w:rsidTr="00FF0447">
        <w:trPr>
          <w:trHeight w:val="284"/>
        </w:trPr>
        <w:tc>
          <w:tcPr>
            <w:tcW w:w="766" w:type="dxa"/>
            <w:tcBorders>
              <w:bottom w:val="single" w:sz="4" w:space="0" w:color="auto"/>
            </w:tcBorders>
            <w:shd w:val="clear" w:color="auto" w:fill="auto"/>
          </w:tcPr>
          <w:p w14:paraId="750A9D9C" w14:textId="77777777" w:rsidR="00DB5F1F" w:rsidRDefault="00DB5F1F" w:rsidP="00FF0447">
            <w:pPr>
              <w:pStyle w:val="Ptabletext"/>
            </w:pPr>
            <w:r>
              <w:t>23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334D4EAD" w14:textId="77777777" w:rsidR="00DB5F1F" w:rsidRDefault="00DB5F1F" w:rsidP="00FF0447">
            <w:pPr>
              <w:pStyle w:val="Ptabletext"/>
            </w:pPr>
            <w:r>
              <w:t>8</w:t>
            </w:r>
          </w:p>
        </w:tc>
      </w:tr>
      <w:tr w:rsidR="00DB5F1F" w14:paraId="6E0F7BA0" w14:textId="77777777" w:rsidTr="00FF0447">
        <w:trPr>
          <w:trHeight w:val="284"/>
        </w:trPr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0EE770" w14:textId="77777777" w:rsidR="00DB5F1F" w:rsidRDefault="00DB5F1F" w:rsidP="00FF0447">
            <w:pPr>
              <w:pStyle w:val="Ptabletext"/>
            </w:pPr>
            <w: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D1935E" w14:textId="77777777" w:rsidR="00DB5F1F" w:rsidRDefault="00DB5F1F" w:rsidP="00FF0447">
            <w:pPr>
              <w:pStyle w:val="Ptabletext"/>
            </w:pPr>
            <w:r>
              <w:t>10</w:t>
            </w:r>
          </w:p>
        </w:tc>
      </w:tr>
      <w:tr w:rsidR="00DB5F1F" w14:paraId="53BEA990" w14:textId="77777777" w:rsidTr="00FF0447">
        <w:trPr>
          <w:trHeight w:val="284"/>
        </w:trPr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069A57" w14:textId="77777777" w:rsidR="00DB5F1F" w:rsidRDefault="00DB5F1F" w:rsidP="00FF0447">
            <w:pPr>
              <w:pStyle w:val="Ptabletext"/>
            </w:pPr>
            <w: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BE722" w14:textId="77777777" w:rsidR="00DB5F1F" w:rsidRPr="00FE27E9" w:rsidRDefault="00DB5F1F" w:rsidP="00FF0447">
            <w:pPr>
              <w:pStyle w:val="Ptabletext"/>
            </w:pPr>
            <w:r w:rsidRPr="00FE27E9">
              <w:t>3</w:t>
            </w:r>
          </w:p>
        </w:tc>
      </w:tr>
      <w:tr w:rsidR="00DB5F1F" w14:paraId="50B4F9DA" w14:textId="77777777" w:rsidTr="00FF0447">
        <w:trPr>
          <w:trHeight w:val="284"/>
        </w:trPr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BEB94" w14:textId="77777777" w:rsidR="00DB5F1F" w:rsidRDefault="00DB5F1F" w:rsidP="00FF0447">
            <w:pPr>
              <w:pStyle w:val="Ptabletext"/>
            </w:pPr>
            <w: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0966AE" w14:textId="77777777" w:rsidR="00DB5F1F" w:rsidRDefault="00DB5F1F" w:rsidP="00FF0447">
            <w:pPr>
              <w:pStyle w:val="Ptabletext"/>
            </w:pPr>
            <w:r>
              <w:t>4</w:t>
            </w:r>
          </w:p>
        </w:tc>
      </w:tr>
      <w:tr w:rsidR="00DB5F1F" w14:paraId="20CA479D" w14:textId="77777777" w:rsidTr="00FF0447">
        <w:trPr>
          <w:trHeight w:val="284"/>
        </w:trPr>
        <w:tc>
          <w:tcPr>
            <w:tcW w:w="766" w:type="dxa"/>
            <w:tcBorders>
              <w:top w:val="single" w:sz="4" w:space="0" w:color="auto"/>
            </w:tcBorders>
            <w:shd w:val="clear" w:color="auto" w:fill="auto"/>
          </w:tcPr>
          <w:p w14:paraId="49E1F577" w14:textId="77777777" w:rsidR="00DB5F1F" w:rsidRDefault="00DB5F1F" w:rsidP="00FF0447">
            <w:pPr>
              <w:pStyle w:val="Ptabletext"/>
            </w:pPr>
            <w:r>
              <w:t>27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14:paraId="7C92A4D4" w14:textId="77777777" w:rsidR="00DB5F1F" w:rsidRDefault="00DB5F1F" w:rsidP="00FF0447">
            <w:pPr>
              <w:pStyle w:val="Ptabletext"/>
            </w:pPr>
            <w:r>
              <w:t>1</w:t>
            </w:r>
          </w:p>
        </w:tc>
      </w:tr>
    </w:tbl>
    <w:p w14:paraId="32713838" w14:textId="77777777" w:rsidR="0013490A" w:rsidRDefault="0013490A" w:rsidP="00DB5F1F">
      <w:pPr>
        <w:pStyle w:val="Pquestiontextpartsa"/>
      </w:pPr>
    </w:p>
    <w:p w14:paraId="7C5C1B0E" w14:textId="77777777" w:rsidR="00D5663E" w:rsidRDefault="00D5663E" w:rsidP="00DB5F1F">
      <w:pPr>
        <w:pStyle w:val="Pquestiontextpartsa"/>
      </w:pPr>
    </w:p>
    <w:p w14:paraId="496ECB51" w14:textId="77777777" w:rsidR="00794703" w:rsidRDefault="00794703" w:rsidP="00DB5F1F">
      <w:pPr>
        <w:pStyle w:val="Pquestiontextpartsa"/>
      </w:pPr>
    </w:p>
    <w:p w14:paraId="07D5B60D" w14:textId="77777777" w:rsidR="005A293E" w:rsidRDefault="005A293E" w:rsidP="00DB5F1F">
      <w:pPr>
        <w:pStyle w:val="Pquestiontextpartsa"/>
      </w:pPr>
    </w:p>
    <w:p w14:paraId="073B9453" w14:textId="77777777" w:rsidR="005A293E" w:rsidRDefault="005A293E" w:rsidP="00DB5F1F">
      <w:pPr>
        <w:pStyle w:val="Pquestiontextpartsa"/>
      </w:pPr>
    </w:p>
    <w:p w14:paraId="13B5E070" w14:textId="77777777" w:rsidR="005A293E" w:rsidRDefault="005A293E" w:rsidP="00DB5F1F">
      <w:pPr>
        <w:pStyle w:val="Pquestiontextpartsa"/>
      </w:pPr>
    </w:p>
    <w:p w14:paraId="436FE993" w14:textId="77777777" w:rsidR="005A293E" w:rsidRDefault="005A293E" w:rsidP="00DB5F1F">
      <w:pPr>
        <w:pStyle w:val="Pquestiontextpartsa"/>
      </w:pPr>
    </w:p>
    <w:p w14:paraId="461EDA6B" w14:textId="62B658A6" w:rsidR="00DB5F1F" w:rsidRDefault="005A293E" w:rsidP="00DB5F1F">
      <w:pPr>
        <w:pStyle w:val="Pquestionheadingsx"/>
      </w:pPr>
      <w:r>
        <w:t>Question 12</w:t>
      </w:r>
      <w:r w:rsidR="00DB5F1F">
        <w:tab/>
      </w:r>
      <w:r w:rsidR="00DB5F1F">
        <w:rPr>
          <w:rStyle w:val="Cmarkslabel"/>
        </w:rPr>
        <w:t xml:space="preserve">5 </w:t>
      </w:r>
      <w:r w:rsidR="00DB5F1F" w:rsidRPr="001B433F">
        <w:rPr>
          <w:rStyle w:val="Cmarkslabel"/>
        </w:rPr>
        <w:t>marks</w:t>
      </w:r>
      <w:r w:rsidR="00DB5F1F">
        <w:tab/>
        <w:t>[2.3]</w:t>
      </w:r>
    </w:p>
    <w:p w14:paraId="28AE0A12" w14:textId="77777777" w:rsidR="00DB5F1F" w:rsidRDefault="00DB5F1F" w:rsidP="00DB5F1F">
      <w:pPr>
        <w:pStyle w:val="Pquestiontextpartsa"/>
      </w:pPr>
      <w:r w:rsidRPr="00274CEB">
        <w:rPr>
          <w:rStyle w:val="Cquestionpartlabelbold"/>
        </w:rPr>
        <w:t>(a)</w:t>
      </w:r>
      <w:r>
        <w:tab/>
      </w:r>
      <w:r w:rsidRPr="00D210A0">
        <w:t xml:space="preserve">For each data set find </w:t>
      </w:r>
      <w:r>
        <w:t xml:space="preserve">the </w:t>
      </w:r>
      <w:r w:rsidRPr="00274CEB">
        <w:rPr>
          <w:rStyle w:val="Cquestionpartlabelbold"/>
        </w:rPr>
        <w:t>(i)</w:t>
      </w:r>
      <w:r w:rsidRPr="00D210A0">
        <w:t xml:space="preserve"> median  </w:t>
      </w:r>
      <w:r w:rsidRPr="00274CEB">
        <w:rPr>
          <w:rStyle w:val="Cquestionpartlabelbold"/>
        </w:rPr>
        <w:t>(ii)</w:t>
      </w:r>
      <w:r w:rsidRPr="00D210A0">
        <w:t xml:space="preserve"> range and </w:t>
      </w:r>
      <w:r w:rsidRPr="00274CEB">
        <w:rPr>
          <w:rStyle w:val="Cquestionpartlabelbold"/>
        </w:rPr>
        <w:t>(iii)</w:t>
      </w:r>
      <w:r w:rsidRPr="00D210A0">
        <w:t xml:space="preserve"> interquartile range</w:t>
      </w:r>
      <w:r>
        <w:t>.</w:t>
      </w:r>
    </w:p>
    <w:p w14:paraId="37C52E27" w14:textId="77777777" w:rsidR="00DB5F1F" w:rsidRDefault="00DB5F1F" w:rsidP="00DB5F1F">
      <w:r>
        <w:rPr>
          <w:noProof/>
        </w:rPr>
        <w:drawing>
          <wp:inline distT="0" distB="0" distL="0" distR="0" wp14:anchorId="6020E428" wp14:editId="68DDC565">
            <wp:extent cx="2895600" cy="1016000"/>
            <wp:effectExtent l="0" t="0" r="0" b="0"/>
            <wp:docPr id="20" name="Picture 20" descr="PM10_PR_TSa_7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M10_PR_TSa_7_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9B94" w14:textId="77777777" w:rsidR="0013490A" w:rsidRDefault="0013490A" w:rsidP="00DB5F1F"/>
    <w:p w14:paraId="130B5170" w14:textId="77777777" w:rsidR="0013490A" w:rsidRDefault="0013490A" w:rsidP="00DB5F1F"/>
    <w:p w14:paraId="402A1057" w14:textId="77777777" w:rsidR="0088692E" w:rsidRDefault="0088692E" w:rsidP="00DB5F1F"/>
    <w:p w14:paraId="6C3816E1" w14:textId="77777777" w:rsidR="005A293E" w:rsidRDefault="005A293E" w:rsidP="00DB5F1F"/>
    <w:p w14:paraId="0A665F2D" w14:textId="77777777" w:rsidR="005A293E" w:rsidRDefault="005A293E" w:rsidP="00DB5F1F"/>
    <w:p w14:paraId="3A7AACE8" w14:textId="77777777" w:rsidR="00794703" w:rsidRDefault="00794703" w:rsidP="00DB5F1F"/>
    <w:p w14:paraId="26BB145E" w14:textId="31C650E4" w:rsidR="0088692E" w:rsidRDefault="00DB5F1F" w:rsidP="002E6538">
      <w:pPr>
        <w:pStyle w:val="Pquestiontextpartsa"/>
      </w:pPr>
      <w:r w:rsidRPr="00274CEB">
        <w:rPr>
          <w:rStyle w:val="Cquestionpartlabelbold"/>
        </w:rPr>
        <w:lastRenderedPageBreak/>
        <w:t>(b)</w:t>
      </w:r>
      <w:r>
        <w:tab/>
      </w:r>
      <w:r w:rsidRPr="00D210A0">
        <w:t>Compare the statistics for the two data sets.</w:t>
      </w:r>
    </w:p>
    <w:p w14:paraId="145DEBAF" w14:textId="77777777" w:rsidR="005A293E" w:rsidRDefault="005A293E" w:rsidP="002E6538">
      <w:pPr>
        <w:pStyle w:val="Pquestiontextpartsa"/>
      </w:pPr>
    </w:p>
    <w:p w14:paraId="72276419" w14:textId="77777777" w:rsidR="005A293E" w:rsidRDefault="005A293E" w:rsidP="002E6538">
      <w:pPr>
        <w:pStyle w:val="Pquestiontextpartsa"/>
      </w:pPr>
    </w:p>
    <w:p w14:paraId="72092BBE" w14:textId="77777777" w:rsidR="0088692E" w:rsidRPr="002E6538" w:rsidRDefault="0088692E" w:rsidP="002E6538">
      <w:pPr>
        <w:pStyle w:val="Pquestiontextpartsa"/>
      </w:pPr>
    </w:p>
    <w:p w14:paraId="3A687599" w14:textId="77777777" w:rsidR="0013490A" w:rsidRPr="002E6538" w:rsidRDefault="0013490A" w:rsidP="002E6538">
      <w:pPr>
        <w:pStyle w:val="Pquestiontextpartsa"/>
      </w:pPr>
    </w:p>
    <w:p w14:paraId="676F565C" w14:textId="5B57B229" w:rsidR="00DB5F1F" w:rsidRDefault="00DB5F1F" w:rsidP="00DB5F1F">
      <w:pPr>
        <w:pStyle w:val="Pquestionheadingsx"/>
      </w:pPr>
      <w:r>
        <w:t xml:space="preserve">Question </w:t>
      </w:r>
      <w:r w:rsidR="005A293E">
        <w:t>13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[2.2]</w:t>
      </w:r>
    </w:p>
    <w:p w14:paraId="7ACF4524" w14:textId="77777777" w:rsidR="0088692E" w:rsidRPr="004F461D" w:rsidRDefault="0088692E" w:rsidP="0088692E">
      <w:pPr>
        <w:pStyle w:val="Pquestiontextmainstem"/>
      </w:pPr>
      <w:r w:rsidRPr="004F461D">
        <w:t xml:space="preserve">The share price for a volatile stock was recorded each hour for a </w:t>
      </w:r>
      <w:r>
        <w:t xml:space="preserve">5 </w:t>
      </w:r>
      <w:r w:rsidRPr="004F461D">
        <w:t>hour period.</w:t>
      </w:r>
    </w:p>
    <w:p w14:paraId="7C9C65F1" w14:textId="77777777" w:rsidR="0088692E" w:rsidRPr="00BC2F87" w:rsidRDefault="0088692E" w:rsidP="0088692E">
      <w:pPr>
        <w:rPr>
          <w:sz w:val="22"/>
          <w:szCs w:val="22"/>
        </w:rPr>
      </w:pPr>
    </w:p>
    <w:tbl>
      <w:tblPr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88692E" w:rsidRPr="00BC2F87" w14:paraId="319AF50F" w14:textId="77777777" w:rsidTr="004471E4">
        <w:tc>
          <w:tcPr>
            <w:tcW w:w="1134" w:type="dxa"/>
          </w:tcPr>
          <w:p w14:paraId="16FFD619" w14:textId="77777777" w:rsidR="0088692E" w:rsidRPr="008D3D76" w:rsidRDefault="0088692E" w:rsidP="00816D54">
            <w:pPr>
              <w:pStyle w:val="Pquestiontextmainstem"/>
              <w:spacing w:after="0"/>
              <w:rPr>
                <w:rStyle w:val="Cquestionpartlabelbold"/>
              </w:rPr>
            </w:pPr>
            <w:r w:rsidRPr="008D3D76">
              <w:rPr>
                <w:rStyle w:val="Cquestionpartlabelbold"/>
              </w:rPr>
              <w:t>Time</w:t>
            </w:r>
          </w:p>
        </w:tc>
        <w:tc>
          <w:tcPr>
            <w:tcW w:w="1134" w:type="dxa"/>
            <w:vAlign w:val="center"/>
          </w:tcPr>
          <w:p w14:paraId="6FC5472F" w14:textId="420E9CBF" w:rsidR="0088692E" w:rsidRPr="00BC2F87" w:rsidRDefault="0088692E" w:rsidP="00816D54">
            <w:pPr>
              <w:pStyle w:val="Ptabletext"/>
            </w:pPr>
            <w:r w:rsidRPr="00BC2F87">
              <w:t>1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7E48C890" w14:textId="2AE0BDD5" w:rsidR="0088692E" w:rsidRPr="00BC2F87" w:rsidRDefault="0088692E" w:rsidP="00816D54">
            <w:pPr>
              <w:pStyle w:val="Ptabletext"/>
            </w:pPr>
            <w:r w:rsidRPr="00BC2F87">
              <w:t>2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49432B22" w14:textId="34F0D5EB" w:rsidR="0088692E" w:rsidRPr="00BC2F87" w:rsidRDefault="0088692E" w:rsidP="00816D54">
            <w:pPr>
              <w:pStyle w:val="Ptabletext"/>
            </w:pPr>
            <w:r w:rsidRPr="00BC2F87">
              <w:t>3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30DA83B4" w14:textId="6638A0FF" w:rsidR="0088692E" w:rsidRPr="00BC2F87" w:rsidRDefault="0088692E" w:rsidP="00816D54">
            <w:pPr>
              <w:pStyle w:val="Ptabletext"/>
            </w:pPr>
            <w:r w:rsidRPr="00BC2F87">
              <w:t>4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49FB6DC0" w14:textId="03C9712A" w:rsidR="0088692E" w:rsidRPr="00BC2F87" w:rsidRDefault="0088692E" w:rsidP="00816D54">
            <w:pPr>
              <w:pStyle w:val="Ptabletext"/>
            </w:pPr>
            <w:r w:rsidRPr="00BC2F87">
              <w:t>5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4DAE4507" w14:textId="4570A4EA" w:rsidR="0088692E" w:rsidRPr="00BC2F87" w:rsidRDefault="0088692E" w:rsidP="00816D54">
            <w:pPr>
              <w:pStyle w:val="Ptabletext"/>
            </w:pPr>
            <w:r w:rsidRPr="00BC2F87">
              <w:t>6</w:t>
            </w:r>
            <w:r>
              <w:t xml:space="preserve"> </w:t>
            </w:r>
            <w:r w:rsidRPr="00BC2F87">
              <w:t>pm</w:t>
            </w:r>
          </w:p>
        </w:tc>
      </w:tr>
      <w:tr w:rsidR="0088692E" w:rsidRPr="00BC2F87" w14:paraId="3B539F37" w14:textId="77777777" w:rsidTr="004471E4">
        <w:tc>
          <w:tcPr>
            <w:tcW w:w="1134" w:type="dxa"/>
          </w:tcPr>
          <w:p w14:paraId="20B82049" w14:textId="77777777" w:rsidR="0088692E" w:rsidRPr="008D3D76" w:rsidRDefault="0088692E" w:rsidP="00816D54">
            <w:pPr>
              <w:pStyle w:val="Pquestiontextmainstem"/>
              <w:spacing w:after="0"/>
              <w:rPr>
                <w:rStyle w:val="Cquestionpartlabelbold"/>
              </w:rPr>
            </w:pPr>
            <w:r w:rsidRPr="008D3D76">
              <w:rPr>
                <w:rStyle w:val="Cquestionpartlabelbold"/>
              </w:rPr>
              <w:t>Price</w:t>
            </w:r>
          </w:p>
        </w:tc>
        <w:tc>
          <w:tcPr>
            <w:tcW w:w="1134" w:type="dxa"/>
            <w:vAlign w:val="center"/>
          </w:tcPr>
          <w:p w14:paraId="52BB5035" w14:textId="77777777" w:rsidR="0088692E" w:rsidRPr="00BC2F87" w:rsidRDefault="0088692E" w:rsidP="00816D54">
            <w:pPr>
              <w:pStyle w:val="Ptabletext"/>
            </w:pPr>
            <w:r w:rsidRPr="00BC2F87">
              <w:t>$1</w:t>
            </w:r>
          </w:p>
        </w:tc>
        <w:tc>
          <w:tcPr>
            <w:tcW w:w="1134" w:type="dxa"/>
            <w:vAlign w:val="center"/>
          </w:tcPr>
          <w:p w14:paraId="7700EA3A" w14:textId="77777777" w:rsidR="0088692E" w:rsidRPr="00BC2F87" w:rsidRDefault="0088692E" w:rsidP="00816D54">
            <w:pPr>
              <w:pStyle w:val="Ptabletext"/>
            </w:pPr>
            <w:r w:rsidRPr="00BC2F87">
              <w:t>$2</w:t>
            </w:r>
          </w:p>
        </w:tc>
        <w:tc>
          <w:tcPr>
            <w:tcW w:w="1134" w:type="dxa"/>
            <w:vAlign w:val="center"/>
          </w:tcPr>
          <w:p w14:paraId="79269F43" w14:textId="77777777" w:rsidR="0088692E" w:rsidRPr="00BC2F87" w:rsidRDefault="0088692E" w:rsidP="00816D54">
            <w:pPr>
              <w:pStyle w:val="Ptabletext"/>
            </w:pPr>
            <w:r w:rsidRPr="00BC2F87">
              <w:t>$2.50</w:t>
            </w:r>
          </w:p>
        </w:tc>
        <w:tc>
          <w:tcPr>
            <w:tcW w:w="1134" w:type="dxa"/>
            <w:vAlign w:val="center"/>
          </w:tcPr>
          <w:p w14:paraId="59B8D8A1" w14:textId="77777777" w:rsidR="0088692E" w:rsidRPr="00BC2F87" w:rsidRDefault="0088692E" w:rsidP="00816D54">
            <w:pPr>
              <w:pStyle w:val="Ptabletext"/>
            </w:pPr>
            <w:r w:rsidRPr="00BC2F87">
              <w:t>$1.30</w:t>
            </w:r>
          </w:p>
        </w:tc>
        <w:tc>
          <w:tcPr>
            <w:tcW w:w="1134" w:type="dxa"/>
            <w:vAlign w:val="center"/>
          </w:tcPr>
          <w:p w14:paraId="235B8C1B" w14:textId="77777777" w:rsidR="0088692E" w:rsidRPr="00BC2F87" w:rsidRDefault="0088692E" w:rsidP="00816D54">
            <w:pPr>
              <w:pStyle w:val="Ptabletext"/>
            </w:pPr>
            <w:r w:rsidRPr="00BC2F87">
              <w:t>$1</w:t>
            </w:r>
          </w:p>
        </w:tc>
        <w:tc>
          <w:tcPr>
            <w:tcW w:w="1134" w:type="dxa"/>
            <w:vAlign w:val="center"/>
          </w:tcPr>
          <w:p w14:paraId="0A1AA5B4" w14:textId="77777777" w:rsidR="0088692E" w:rsidRPr="00BC2F87" w:rsidRDefault="0088692E" w:rsidP="00816D54">
            <w:pPr>
              <w:pStyle w:val="Ptabletext"/>
            </w:pPr>
            <w:r w:rsidRPr="00BC2F87">
              <w:t>$0.80</w:t>
            </w:r>
          </w:p>
        </w:tc>
      </w:tr>
    </w:tbl>
    <w:p w14:paraId="120FDCFF" w14:textId="77777777" w:rsidR="0088692E" w:rsidRPr="00BC2F87" w:rsidRDefault="0088692E" w:rsidP="0088692E">
      <w:pPr>
        <w:rPr>
          <w:sz w:val="22"/>
          <w:szCs w:val="22"/>
        </w:rPr>
      </w:pPr>
    </w:p>
    <w:p w14:paraId="059DD837" w14:textId="77777777" w:rsidR="0088692E" w:rsidRPr="004F461D" w:rsidRDefault="0088692E" w:rsidP="0088692E">
      <w:pPr>
        <w:pStyle w:val="Pquestiontextpartsa"/>
      </w:pPr>
      <w:r w:rsidRPr="00274CEB">
        <w:rPr>
          <w:rStyle w:val="Cquestionpartlabelbold"/>
        </w:rPr>
        <w:t>(a)</w:t>
      </w:r>
      <w:r>
        <w:tab/>
      </w:r>
      <w:r w:rsidRPr="004F461D">
        <w:t>Draw a scatter plot of the price of the stock on the graph below.</w:t>
      </w:r>
    </w:p>
    <w:p w14:paraId="137C6497" w14:textId="77777777" w:rsidR="0088692E" w:rsidRPr="00BC2F87" w:rsidRDefault="0088692E" w:rsidP="0088692E">
      <w:r w:rsidRPr="000A6A45">
        <w:rPr>
          <w:noProof/>
        </w:rPr>
        <w:drawing>
          <wp:inline distT="0" distB="0" distL="0" distR="0" wp14:anchorId="7B0D55B4" wp14:editId="499DCB4F">
            <wp:extent cx="2984500" cy="2540000"/>
            <wp:effectExtent l="0" t="0" r="12700" b="0"/>
            <wp:docPr id="2" name="Picture 2" descr="PM10_PR_TSa_7_12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M10_PR_TSa_7_12_R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A795" w14:textId="77777777" w:rsidR="0088692E" w:rsidRPr="00BC2F87" w:rsidRDefault="0088692E" w:rsidP="0088692E">
      <w:pPr>
        <w:rPr>
          <w:sz w:val="22"/>
          <w:szCs w:val="22"/>
        </w:rPr>
      </w:pPr>
    </w:p>
    <w:p w14:paraId="73C8D7D7" w14:textId="77777777" w:rsidR="0088692E" w:rsidRDefault="0088692E" w:rsidP="0088692E">
      <w:pPr>
        <w:pStyle w:val="Pquestiontextpartsa"/>
      </w:pPr>
      <w:r w:rsidRPr="00274CEB">
        <w:rPr>
          <w:rStyle w:val="Cquestionpartlabelbold"/>
        </w:rPr>
        <w:t>(b)</w:t>
      </w:r>
      <w:r>
        <w:tab/>
      </w:r>
      <w:r w:rsidRPr="004F461D">
        <w:t xml:space="preserve">Describe the price movement of the stock over the </w:t>
      </w:r>
      <w:r>
        <w:t xml:space="preserve">5 </w:t>
      </w:r>
      <w:r w:rsidRPr="004F461D">
        <w:t>hour time period.</w:t>
      </w:r>
    </w:p>
    <w:p w14:paraId="727A5B53" w14:textId="77777777" w:rsidR="00794703" w:rsidRDefault="00794703" w:rsidP="0088692E">
      <w:pPr>
        <w:pStyle w:val="Pquestiontextpartsa"/>
      </w:pPr>
    </w:p>
    <w:p w14:paraId="5D73754D" w14:textId="77777777" w:rsidR="00794703" w:rsidRDefault="00794703" w:rsidP="0088692E">
      <w:pPr>
        <w:pStyle w:val="Pquestiontextpartsa"/>
      </w:pPr>
    </w:p>
    <w:p w14:paraId="6542EBE5" w14:textId="1F39881A" w:rsidR="00794703" w:rsidRDefault="005A293E" w:rsidP="00794703">
      <w:pPr>
        <w:pStyle w:val="Pquestionheadingsx"/>
      </w:pPr>
      <w:r>
        <w:t>Question 14</w:t>
      </w:r>
      <w:r w:rsidR="00794703">
        <w:tab/>
      </w:r>
      <w:r w:rsidR="00794703">
        <w:rPr>
          <w:rStyle w:val="Cmarkslabel"/>
        </w:rPr>
        <w:t xml:space="preserve">10 </w:t>
      </w:r>
      <w:r w:rsidR="00794703" w:rsidRPr="001B433F">
        <w:rPr>
          <w:rStyle w:val="Cmarkslabel"/>
        </w:rPr>
        <w:t>marks</w:t>
      </w:r>
      <w:r w:rsidR="00794703">
        <w:tab/>
        <w:t>[2.2]</w:t>
      </w:r>
    </w:p>
    <w:p w14:paraId="53608B01" w14:textId="77777777" w:rsidR="00794703" w:rsidRPr="00A93891" w:rsidRDefault="00794703" w:rsidP="00794703">
      <w:pPr>
        <w:pStyle w:val="Pquestiontextmainstem"/>
      </w:pPr>
      <w:r w:rsidRPr="00A93891">
        <w:t xml:space="preserve">The following data are the years of death of </w:t>
      </w:r>
      <w:r>
        <w:t>26</w:t>
      </w:r>
      <w:r w:rsidRPr="00A93891">
        <w:t xml:space="preserve"> people buried in a </w:t>
      </w:r>
      <w:r>
        <w:t>section of a</w:t>
      </w:r>
      <w:r w:rsidRPr="00A93891">
        <w:t xml:space="preserve"> cemetery.</w:t>
      </w:r>
    </w:p>
    <w:p w14:paraId="60D05C10" w14:textId="5AA09CDE" w:rsidR="005A293E" w:rsidRPr="00A93891" w:rsidRDefault="005A293E" w:rsidP="00955FF2">
      <w:pPr>
        <w:pStyle w:val="Pquestiontextmainstem"/>
      </w:pPr>
      <w:r w:rsidRPr="00A93891">
        <w:t>1865, 1908, 1906, 1937, 1948, 1991, 1872, 1909, 1871</w:t>
      </w:r>
      <w:r>
        <w:t>, 1935, 1940, 1933, 1918</w:t>
      </w:r>
      <w:r>
        <w:br/>
        <w:t xml:space="preserve">1917, </w:t>
      </w:r>
      <w:r w:rsidRPr="00A93891">
        <w:t>1909, 1921, 1968, 1925, 1932, 1942, 1913, 1932, 1945, 1954, 1951, 1932.</w:t>
      </w:r>
    </w:p>
    <w:p w14:paraId="58F184AB" w14:textId="7F97CCA2" w:rsidR="005A293E" w:rsidRPr="00A93891" w:rsidRDefault="00794703" w:rsidP="005A293E">
      <w:pPr>
        <w:pStyle w:val="Pquestiontextpartsa"/>
      </w:pPr>
      <w:r w:rsidRPr="00274CEB">
        <w:rPr>
          <w:rStyle w:val="Cquestionpartlabelbold"/>
        </w:rPr>
        <w:t>(a)</w:t>
      </w:r>
      <w:r>
        <w:tab/>
      </w:r>
      <w:r w:rsidR="005A293E" w:rsidRPr="00A93891">
        <w:t xml:space="preserve">Use the raw data to find the median and quartiles, and hence the interquartile range. </w:t>
      </w:r>
    </w:p>
    <w:p w14:paraId="501435BC" w14:textId="09107F55" w:rsidR="00794703" w:rsidRPr="00A93891" w:rsidRDefault="00794703" w:rsidP="005A293E">
      <w:pPr>
        <w:pStyle w:val="Pquestiontextpartsa"/>
      </w:pPr>
    </w:p>
    <w:p w14:paraId="325E4065" w14:textId="77777777" w:rsidR="00794703" w:rsidRDefault="00794703" w:rsidP="00794703">
      <w:pPr>
        <w:pStyle w:val="Pquestiontextpartsa"/>
        <w:rPr>
          <w:rStyle w:val="Cquestionpartlabelbold"/>
        </w:rPr>
      </w:pPr>
    </w:p>
    <w:p w14:paraId="76E465E2" w14:textId="77777777" w:rsidR="007B276E" w:rsidRDefault="007B276E" w:rsidP="00794703">
      <w:pPr>
        <w:pStyle w:val="Pquestiontextpartsa"/>
      </w:pPr>
    </w:p>
    <w:p w14:paraId="3325912E" w14:textId="77777777" w:rsidR="007B276E" w:rsidRDefault="007B276E" w:rsidP="00794703">
      <w:pPr>
        <w:pStyle w:val="Pquestiontextpartsa"/>
      </w:pPr>
    </w:p>
    <w:p w14:paraId="433F51C6" w14:textId="77777777" w:rsidR="007B276E" w:rsidRDefault="007B276E" w:rsidP="00794703">
      <w:pPr>
        <w:pStyle w:val="Pquestiontextpartsa"/>
      </w:pPr>
    </w:p>
    <w:p w14:paraId="6F30FE61" w14:textId="77777777" w:rsidR="007B276E" w:rsidRDefault="007B276E" w:rsidP="00794703">
      <w:pPr>
        <w:pStyle w:val="Pquestiontextpartsa"/>
      </w:pPr>
    </w:p>
    <w:p w14:paraId="417ABAA4" w14:textId="71C6FAA9" w:rsidR="00794703" w:rsidRPr="00A93891" w:rsidRDefault="005A293E" w:rsidP="00816D54">
      <w:pPr>
        <w:pStyle w:val="Pquestiontextpartsa"/>
        <w:keepNext/>
      </w:pPr>
      <w:r>
        <w:rPr>
          <w:rStyle w:val="Cquestionpartlabelbold"/>
        </w:rPr>
        <w:lastRenderedPageBreak/>
        <w:t>(b</w:t>
      </w:r>
      <w:r w:rsidR="00794703" w:rsidRPr="007752B7">
        <w:rPr>
          <w:rStyle w:val="Cquestionpartlabelbold"/>
        </w:rPr>
        <w:t>)</w:t>
      </w:r>
      <w:r w:rsidR="00794703">
        <w:tab/>
      </w:r>
      <w:r w:rsidR="00794703" w:rsidRPr="00A93891">
        <w:t>Draw a box plot of the data.</w:t>
      </w:r>
    </w:p>
    <w:p w14:paraId="3DC0949E" w14:textId="77777777" w:rsidR="007B276E" w:rsidRDefault="007B276E" w:rsidP="00794703">
      <w:pPr>
        <w:pStyle w:val="Pquestiontextpartsa"/>
      </w:pPr>
    </w:p>
    <w:p w14:paraId="6CA44A13" w14:textId="77777777" w:rsidR="00794703" w:rsidRDefault="00794703" w:rsidP="00794703">
      <w:pPr>
        <w:pStyle w:val="Pquestiontextpartsa"/>
      </w:pPr>
    </w:p>
    <w:p w14:paraId="75BA999C" w14:textId="77777777" w:rsidR="00794703" w:rsidRDefault="00794703" w:rsidP="00794703">
      <w:pPr>
        <w:pStyle w:val="Pquestiontextpartsa"/>
      </w:pPr>
    </w:p>
    <w:p w14:paraId="12A3E64B" w14:textId="2BA83443" w:rsidR="00794703" w:rsidRDefault="005A293E" w:rsidP="00794703">
      <w:pPr>
        <w:pStyle w:val="Pquestiontextpartsa"/>
      </w:pPr>
      <w:r>
        <w:object w:dxaOrig="5325" w:dyaOrig="750" w14:anchorId="3C65E252">
          <v:shape id="_x0000_i1027" type="#_x0000_t75" style="width:266.5pt;height:37.6pt" o:ole="">
            <v:imagedata r:id="rId21" o:title=""/>
          </v:shape>
          <o:OLEObject Type="Embed" ProgID="PBrush" ShapeID="_x0000_i1027" DrawAspect="Content" ObjectID="_1538844132" r:id="rId22"/>
        </w:object>
      </w:r>
    </w:p>
    <w:p w14:paraId="18826D36" w14:textId="1A2A18F4" w:rsidR="00794703" w:rsidRDefault="005A293E" w:rsidP="00794703">
      <w:pPr>
        <w:pStyle w:val="Pquestionheadingsx"/>
      </w:pPr>
      <w:r>
        <w:t>Question 15</w:t>
      </w:r>
      <w:r w:rsidR="00794703">
        <w:tab/>
      </w:r>
      <w:r w:rsidR="00794703">
        <w:rPr>
          <w:rStyle w:val="Cmarkslabel"/>
        </w:rPr>
        <w:t xml:space="preserve">5 </w:t>
      </w:r>
      <w:r w:rsidR="00794703" w:rsidRPr="001B433F">
        <w:rPr>
          <w:rStyle w:val="Cmarkslabel"/>
        </w:rPr>
        <w:t>marks</w:t>
      </w:r>
      <w:r w:rsidR="00794703">
        <w:tab/>
        <w:t>[2.7]</w:t>
      </w:r>
    </w:p>
    <w:p w14:paraId="6A3C732B" w14:textId="523EA85E" w:rsidR="007B276E" w:rsidRDefault="00C92A6F" w:rsidP="007B276E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6FA9455E" wp14:editId="604F034E">
            <wp:extent cx="2423160" cy="28529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FAT_01.jp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EBFA" w14:textId="5F9F18D1" w:rsidR="007B276E" w:rsidRPr="00643AC5" w:rsidRDefault="007B276E" w:rsidP="007B276E">
      <w:pPr>
        <w:pStyle w:val="Pquestiontextpartsa"/>
      </w:pPr>
      <w:r w:rsidRPr="007B276E">
        <w:rPr>
          <w:rStyle w:val="Cquestionpartlabelbold"/>
        </w:rPr>
        <w:t>(a)</w:t>
      </w:r>
      <w:r w:rsidRPr="007B276E">
        <w:rPr>
          <w:rStyle w:val="Cquestionpartlabelbold"/>
        </w:rPr>
        <w:tab/>
      </w:r>
      <w:r w:rsidRPr="00643AC5">
        <w:t xml:space="preserve">What is unusual about the </w:t>
      </w:r>
      <w:r>
        <w:t xml:space="preserve">values </w:t>
      </w:r>
      <w:r w:rsidR="00F76C0D">
        <w:t xml:space="preserve">at the base of the bars </w:t>
      </w:r>
      <w:r>
        <w:t>on the horizontal axis?</w:t>
      </w:r>
    </w:p>
    <w:p w14:paraId="7BCEBFB1" w14:textId="77777777" w:rsidR="007B276E" w:rsidRDefault="007B276E" w:rsidP="007B276E">
      <w:pPr>
        <w:pStyle w:val="Pquestiontextpartsa"/>
      </w:pPr>
    </w:p>
    <w:p w14:paraId="459CDC77" w14:textId="77777777" w:rsidR="007B276E" w:rsidRDefault="007B276E" w:rsidP="007B276E">
      <w:pPr>
        <w:pStyle w:val="Pquestiontextpartsa"/>
      </w:pPr>
    </w:p>
    <w:p w14:paraId="2DC2A21D" w14:textId="77777777" w:rsidR="007B276E" w:rsidRPr="00643AC5" w:rsidRDefault="007B276E" w:rsidP="007B276E">
      <w:pPr>
        <w:pStyle w:val="Pquestiontextpartsa"/>
      </w:pPr>
    </w:p>
    <w:p w14:paraId="1ED2070E" w14:textId="77777777" w:rsidR="007B276E" w:rsidRPr="00643AC5" w:rsidRDefault="007B276E" w:rsidP="007B276E">
      <w:pPr>
        <w:pStyle w:val="Pquestiontextpartsa"/>
      </w:pPr>
      <w:r w:rsidRPr="007B276E">
        <w:rPr>
          <w:rStyle w:val="Cquestionpartlabelbold"/>
        </w:rPr>
        <w:t>(b)</w:t>
      </w:r>
      <w:r w:rsidRPr="007B276E">
        <w:rPr>
          <w:rStyle w:val="Cquestionpartlabelbold"/>
        </w:rPr>
        <w:tab/>
      </w:r>
      <w:r>
        <w:t>Between which two concerts did Eddie’s popularity increase by the greatest proportion?</w:t>
      </w:r>
    </w:p>
    <w:p w14:paraId="7A6579BA" w14:textId="77777777" w:rsidR="007B276E" w:rsidRDefault="007B276E" w:rsidP="007B276E">
      <w:pPr>
        <w:pStyle w:val="Pquestiontextpartsa"/>
      </w:pPr>
    </w:p>
    <w:p w14:paraId="21FBC604" w14:textId="77777777" w:rsidR="007B276E" w:rsidRDefault="007B276E" w:rsidP="007B276E">
      <w:pPr>
        <w:pStyle w:val="Pquestiontextpartsa"/>
      </w:pPr>
    </w:p>
    <w:p w14:paraId="52E83B3A" w14:textId="77777777" w:rsidR="007B276E" w:rsidRPr="00643AC5" w:rsidRDefault="007B276E" w:rsidP="007B276E">
      <w:pPr>
        <w:pStyle w:val="Pquestiontextpartsa"/>
      </w:pPr>
    </w:p>
    <w:p w14:paraId="32350D9E" w14:textId="21FA07B6" w:rsidR="007B276E" w:rsidRDefault="007B276E" w:rsidP="007B276E">
      <w:pPr>
        <w:pStyle w:val="Pquestiontextpartsa"/>
      </w:pPr>
      <w:r w:rsidRPr="007B276E">
        <w:rPr>
          <w:rStyle w:val="Cquestionpartlabelbold"/>
        </w:rPr>
        <w:t>(c)</w:t>
      </w:r>
      <w:r w:rsidRPr="007B276E">
        <w:rPr>
          <w:rStyle w:val="Cquestionpartlabelbold"/>
        </w:rPr>
        <w:tab/>
      </w:r>
      <w:r>
        <w:t>Eddie did an Australian tour where he travelled around the country for a month performing concerts. After this first Australian tour, Eddie's manager asked for larger concert venues, to allow for bigger concerts on a second tour. What were the dates of the first and last concert in Eddie’s first tour?</w:t>
      </w:r>
    </w:p>
    <w:p w14:paraId="7EE58A7A" w14:textId="77777777" w:rsidR="007B276E" w:rsidRDefault="007B276E" w:rsidP="007B276E">
      <w:pPr>
        <w:pStyle w:val="Pquestiontextpartsa"/>
      </w:pPr>
    </w:p>
    <w:p w14:paraId="46FE56F7" w14:textId="77777777" w:rsidR="007B276E" w:rsidRDefault="007B276E" w:rsidP="007B276E">
      <w:pPr>
        <w:pStyle w:val="Pquestiontextpartsa"/>
      </w:pPr>
    </w:p>
    <w:p w14:paraId="265B2A42" w14:textId="108F0F14" w:rsidR="007B276E" w:rsidRDefault="007B276E" w:rsidP="007B276E">
      <w:pPr>
        <w:pStyle w:val="Pquestiontextpartsa"/>
      </w:pPr>
      <w:r w:rsidRPr="007B276E">
        <w:rPr>
          <w:rStyle w:val="Cquestionpartlabelbold"/>
        </w:rPr>
        <w:t>(d)</w:t>
      </w:r>
      <w:r w:rsidRPr="007B276E">
        <w:rPr>
          <w:rStyle w:val="Cquestionpartlabelbold"/>
        </w:rPr>
        <w:tab/>
      </w:r>
      <w:r>
        <w:t>Calculate an approximate average number of ticket sales for Eddie’s concerts in 2016.</w:t>
      </w:r>
    </w:p>
    <w:p w14:paraId="4CD05F33" w14:textId="77777777" w:rsidR="0013490A" w:rsidRDefault="0013490A" w:rsidP="00DB5F1F">
      <w:pPr>
        <w:pStyle w:val="Pquestiontextpartsa"/>
      </w:pPr>
    </w:p>
    <w:p w14:paraId="5662DD47" w14:textId="68BFC2DC" w:rsidR="00DB5F1F" w:rsidRDefault="000A31C4" w:rsidP="00DB5F1F">
      <w:pPr>
        <w:pStyle w:val="Psectionresults"/>
      </w:pPr>
      <w:r>
        <w:t>Short answer results: ___ / 3</w:t>
      </w:r>
      <w:r w:rsidR="00C92A6F">
        <w:t>5</w:t>
      </w:r>
    </w:p>
    <w:p w14:paraId="29CFD83E" w14:textId="77777777" w:rsidR="00DB5F1F" w:rsidRDefault="00DB5F1F" w:rsidP="00DB5F1F">
      <w:pPr>
        <w:pStyle w:val="Psectionheading"/>
      </w:pPr>
      <w:r>
        <w:lastRenderedPageBreak/>
        <w:t>Extended answer section</w:t>
      </w:r>
    </w:p>
    <w:p w14:paraId="25A78822" w14:textId="3BBFA278" w:rsidR="00DB5F1F" w:rsidRDefault="003A3D2F" w:rsidP="00DB5F1F">
      <w:pPr>
        <w:pStyle w:val="Pquestionheadingsx"/>
      </w:pPr>
      <w:r>
        <w:t>Question 16</w:t>
      </w:r>
      <w:r w:rsidR="00DB5F1F">
        <w:tab/>
      </w:r>
      <w:r>
        <w:rPr>
          <w:rStyle w:val="Cmarkslabel"/>
        </w:rPr>
        <w:t>8</w:t>
      </w:r>
      <w:r w:rsidR="00DB5F1F">
        <w:rPr>
          <w:rStyle w:val="Cmarkslabel"/>
        </w:rPr>
        <w:t xml:space="preserve"> </w:t>
      </w:r>
      <w:r w:rsidR="00DB5F1F" w:rsidRPr="001B433F">
        <w:rPr>
          <w:rStyle w:val="Cmarkslabel"/>
        </w:rPr>
        <w:t>marks</w:t>
      </w:r>
      <w:r w:rsidR="00DB5F1F">
        <w:tab/>
        <w:t>[2.1]</w:t>
      </w:r>
    </w:p>
    <w:p w14:paraId="54FC009D" w14:textId="5C263634" w:rsidR="009059C9" w:rsidRPr="004F461D" w:rsidRDefault="00DB5F1F" w:rsidP="00DB5F1F">
      <w:pPr>
        <w:pStyle w:val="Pquestiontextmainstem"/>
      </w:pPr>
      <w:r w:rsidRPr="004F461D">
        <w:t xml:space="preserve">The frequency table below shows the </w:t>
      </w:r>
      <w:r>
        <w:t>weights (kg) of</w:t>
      </w:r>
      <w:r w:rsidRPr="004F461D">
        <w:t xml:space="preserve"> player</w:t>
      </w:r>
      <w:r>
        <w:t>s</w:t>
      </w:r>
      <w:r w:rsidRPr="004F461D">
        <w:t xml:space="preserve"> </w:t>
      </w:r>
      <w:r>
        <w:t>in a cricket club</w:t>
      </w:r>
      <w:r w:rsidR="009059C9"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DB5F1F" w:rsidRPr="00794703" w14:paraId="42913BFF" w14:textId="77777777" w:rsidTr="00FF0447">
        <w:trPr>
          <w:trHeight w:val="28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0FE4C6A" w14:textId="77777777" w:rsidR="00DB5F1F" w:rsidRPr="00794703" w:rsidRDefault="00DB5F1F" w:rsidP="00794703">
            <w:pPr>
              <w:pStyle w:val="Pquestiontextmainstem"/>
              <w:jc w:val="center"/>
              <w:rPr>
                <w:rStyle w:val="Cquestionpartlabelbold"/>
              </w:rPr>
            </w:pPr>
            <w:r w:rsidRPr="00794703">
              <w:rPr>
                <w:rStyle w:val="Cquestionpartlabelbold"/>
              </w:rPr>
              <w:t>Weight (kg)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C65AAB" w14:textId="77777777" w:rsidR="00DB5F1F" w:rsidRPr="00794703" w:rsidRDefault="00DB5F1F" w:rsidP="00794703">
            <w:pPr>
              <w:pStyle w:val="Pquestiontextmainstem"/>
              <w:jc w:val="center"/>
              <w:rPr>
                <w:rStyle w:val="Cquestionpartlabelbold"/>
              </w:rPr>
            </w:pPr>
            <w:r w:rsidRPr="00794703">
              <w:rPr>
                <w:rStyle w:val="Cquestionpartlabelbold"/>
              </w:rPr>
              <w:t>Frequency</w:t>
            </w:r>
          </w:p>
        </w:tc>
      </w:tr>
      <w:tr w:rsidR="00DB5F1F" w:rsidRPr="007B4A6C" w14:paraId="12E852CD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B7725D" w14:textId="77777777" w:rsidR="00DB5F1F" w:rsidRDefault="00DB5F1F" w:rsidP="00FF0447">
            <w:pPr>
              <w:pStyle w:val="Ptabletext"/>
            </w:pPr>
            <w:r>
              <w:t>64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AB33A1" w14:textId="77777777" w:rsidR="00DB5F1F" w:rsidRPr="007B4A6C" w:rsidRDefault="00DB5F1F" w:rsidP="00FF0447">
            <w:pPr>
              <w:pStyle w:val="Ptabletext"/>
            </w:pPr>
            <w:r w:rsidRPr="007B4A6C">
              <w:t>2</w:t>
            </w:r>
          </w:p>
        </w:tc>
      </w:tr>
      <w:tr w:rsidR="00DB5F1F" w:rsidRPr="007B4A6C" w14:paraId="61DED452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BD357F" w14:textId="77777777" w:rsidR="00DB5F1F" w:rsidRDefault="00DB5F1F" w:rsidP="00FF0447">
            <w:pPr>
              <w:pStyle w:val="Ptabletext"/>
            </w:pPr>
            <w:r>
              <w:t>66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BA3DB9" w14:textId="77777777" w:rsidR="00DB5F1F" w:rsidRPr="007B4A6C" w:rsidRDefault="00DB5F1F" w:rsidP="00FF0447">
            <w:pPr>
              <w:pStyle w:val="Ptabletext"/>
            </w:pPr>
            <w:r w:rsidRPr="007B4A6C">
              <w:t>4</w:t>
            </w:r>
          </w:p>
        </w:tc>
      </w:tr>
      <w:tr w:rsidR="00DB5F1F" w:rsidRPr="007B4A6C" w14:paraId="6B30336B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844035" w14:textId="77777777" w:rsidR="00DB5F1F" w:rsidRDefault="00DB5F1F" w:rsidP="00FF0447">
            <w:pPr>
              <w:pStyle w:val="Ptabletext"/>
            </w:pPr>
            <w:r>
              <w:t>68</w:t>
            </w:r>
            <w:r w:rsidRPr="007B4A6C">
              <w:sym w:font="Symbol" w:char="F02D"/>
            </w:r>
            <w:r>
              <w:t>&lt;70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89FF2BE" w14:textId="77777777" w:rsidR="00DB5F1F" w:rsidRPr="007B4A6C" w:rsidRDefault="00DB5F1F" w:rsidP="00FF0447">
            <w:pPr>
              <w:pStyle w:val="Ptabletext"/>
            </w:pPr>
            <w:r w:rsidRPr="007B4A6C">
              <w:t>12</w:t>
            </w:r>
          </w:p>
        </w:tc>
      </w:tr>
      <w:tr w:rsidR="00DB5F1F" w:rsidRPr="007B4A6C" w14:paraId="04429A5F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3318C41" w14:textId="77777777" w:rsidR="00DB5F1F" w:rsidRDefault="00DB5F1F" w:rsidP="00FF0447">
            <w:pPr>
              <w:pStyle w:val="Ptabletext"/>
            </w:pPr>
            <w:r>
              <w:t>70</w:t>
            </w:r>
            <w:r w:rsidRPr="007B4A6C">
              <w:sym w:font="Symbol" w:char="F02D"/>
            </w:r>
            <w:r>
              <w:t>&lt;72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DE612C" w14:textId="77777777" w:rsidR="00DB5F1F" w:rsidRPr="007B4A6C" w:rsidRDefault="00DB5F1F" w:rsidP="00FF0447">
            <w:pPr>
              <w:pStyle w:val="Ptabletext"/>
            </w:pPr>
            <w:r w:rsidRPr="007B4A6C">
              <w:t>15</w:t>
            </w:r>
          </w:p>
        </w:tc>
      </w:tr>
      <w:tr w:rsidR="00DB5F1F" w:rsidRPr="007B4A6C" w14:paraId="7B96F65D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28E9A2" w14:textId="77777777" w:rsidR="00DB5F1F" w:rsidRDefault="00DB5F1F" w:rsidP="00FF0447">
            <w:pPr>
              <w:pStyle w:val="Ptabletext"/>
            </w:pPr>
            <w:r>
              <w:t>72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97AB64" w14:textId="77777777" w:rsidR="00DB5F1F" w:rsidRPr="007B4A6C" w:rsidRDefault="00DB5F1F" w:rsidP="00FF0447">
            <w:pPr>
              <w:pStyle w:val="Ptabletext"/>
            </w:pPr>
            <w:r w:rsidRPr="007B4A6C">
              <w:t>11</w:t>
            </w:r>
          </w:p>
        </w:tc>
      </w:tr>
      <w:tr w:rsidR="00DB5F1F" w:rsidRPr="007B4A6C" w14:paraId="7AE5606C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9764239" w14:textId="77777777" w:rsidR="00DB5F1F" w:rsidRDefault="00DB5F1F" w:rsidP="00FF0447">
            <w:pPr>
              <w:pStyle w:val="Ptabletext"/>
            </w:pPr>
            <w:r>
              <w:t>74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8D76908" w14:textId="77777777" w:rsidR="00DB5F1F" w:rsidRPr="007B4A6C" w:rsidRDefault="00DB5F1F" w:rsidP="00FF0447">
            <w:pPr>
              <w:pStyle w:val="Ptabletext"/>
            </w:pPr>
            <w:r w:rsidRPr="007B4A6C">
              <w:t>10</w:t>
            </w:r>
          </w:p>
        </w:tc>
      </w:tr>
      <w:tr w:rsidR="00DB5F1F" w:rsidRPr="007B4A6C" w14:paraId="23384E4F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B10DA3" w14:textId="77777777" w:rsidR="00DB5F1F" w:rsidRDefault="00DB5F1F" w:rsidP="00FF0447">
            <w:pPr>
              <w:pStyle w:val="Ptabletext"/>
            </w:pPr>
            <w:r>
              <w:t>76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65108A" w14:textId="77777777" w:rsidR="00DB5F1F" w:rsidRPr="007B4A6C" w:rsidRDefault="00DB5F1F" w:rsidP="00FF0447">
            <w:pPr>
              <w:pStyle w:val="Ptabletext"/>
            </w:pPr>
            <w:r w:rsidRPr="007B4A6C">
              <w:t>9</w:t>
            </w:r>
          </w:p>
        </w:tc>
      </w:tr>
      <w:tr w:rsidR="00DB5F1F" w:rsidRPr="007B4A6C" w14:paraId="0FC8114F" w14:textId="77777777" w:rsidTr="00FF0447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4220EDD0" w14:textId="77777777" w:rsidR="00DB5F1F" w:rsidRDefault="00DB5F1F" w:rsidP="00FF0447">
            <w:pPr>
              <w:pStyle w:val="Ptabletext"/>
            </w:pPr>
            <w:r>
              <w:t>78</w:t>
            </w:r>
            <w:r w:rsidRPr="007B4A6C">
              <w:sym w:font="Symbol" w:char="F02D"/>
            </w:r>
            <w:r>
              <w:t>&lt;80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50187C" w14:textId="77777777" w:rsidR="00DB5F1F" w:rsidRPr="007B4A6C" w:rsidRDefault="00DB5F1F" w:rsidP="00FF0447">
            <w:pPr>
              <w:pStyle w:val="Ptabletext"/>
            </w:pPr>
            <w:r w:rsidRPr="007B4A6C">
              <w:t>7</w:t>
            </w:r>
          </w:p>
        </w:tc>
      </w:tr>
    </w:tbl>
    <w:p w14:paraId="094CC963" w14:textId="77777777" w:rsidR="00DB5F1F" w:rsidRDefault="00DB5F1F" w:rsidP="00DB5F1F">
      <w:pPr>
        <w:pStyle w:val="Pquestiontextpartsa"/>
      </w:pPr>
      <w:r w:rsidRPr="000A6A45">
        <w:rPr>
          <w:rStyle w:val="Cquestionpartlabelbold"/>
        </w:rPr>
        <w:t>(a)</w:t>
      </w:r>
      <w:r>
        <w:tab/>
      </w:r>
      <w:r w:rsidRPr="004F461D">
        <w:t>Construct a cumulative frequency curve on the axes provided.</w:t>
      </w:r>
    </w:p>
    <w:p w14:paraId="61D68B97" w14:textId="77777777" w:rsidR="00DB5F1F" w:rsidRPr="000A6A45" w:rsidRDefault="00DB5F1F" w:rsidP="00794703">
      <w:pPr>
        <w:pStyle w:val="Pquestiontextmainstem"/>
        <w:jc w:val="center"/>
      </w:pPr>
      <w:r>
        <w:object w:dxaOrig="10935" w:dyaOrig="12210" w14:anchorId="0E832698">
          <v:shape id="_x0000_i1028" type="#_x0000_t75" style="width:175.15pt;height:198.8pt" o:ole="">
            <v:imagedata r:id="rId25" o:title=""/>
          </v:shape>
          <o:OLEObject Type="Embed" ProgID="PBrush" ShapeID="_x0000_i1028" DrawAspect="Content" ObjectID="_1538844133" r:id="rId26"/>
        </w:object>
      </w:r>
    </w:p>
    <w:p w14:paraId="491BF9A6" w14:textId="77777777" w:rsidR="00F32B7C" w:rsidRDefault="00F32B7C" w:rsidP="00F32B7C">
      <w:pPr>
        <w:pStyle w:val="Pquestiontextpartsa"/>
      </w:pPr>
      <w:r w:rsidRPr="000A6A45">
        <w:rPr>
          <w:rStyle w:val="Cquestionpartlabelbold"/>
        </w:rPr>
        <w:t>(b)</w:t>
      </w:r>
      <w:r>
        <w:tab/>
        <w:t xml:space="preserve">Use the </w:t>
      </w:r>
      <w:r w:rsidRPr="004F461D">
        <w:t>cumulative frequency curve</w:t>
      </w:r>
      <w:r>
        <w:t xml:space="preserve"> to complete the five-number summary for the data</w:t>
      </w:r>
      <w:r w:rsidRPr="00BC2F87">
        <w:t>.</w:t>
      </w:r>
    </w:p>
    <w:p w14:paraId="2B4F18C1" w14:textId="7424F6C6" w:rsidR="00DB5F1F" w:rsidRDefault="00DB5F1F" w:rsidP="00DB5F1F">
      <w:pPr>
        <w:pStyle w:val="Pquestiontextpartsa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B5F1F" w14:paraId="4B5541F8" w14:textId="77777777" w:rsidTr="00FF0447">
        <w:trPr>
          <w:trHeight w:val="28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475642E" w14:textId="77777777" w:rsidR="00DB5F1F" w:rsidRDefault="00DB5F1F" w:rsidP="00FF0447">
            <w:pPr>
              <w:pStyle w:val="Ptabletext"/>
            </w:pPr>
            <w:r>
              <w:t>Min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90F7CC" w14:textId="77777777" w:rsidR="00DB5F1F" w:rsidRDefault="00DB5F1F" w:rsidP="00FF0447">
            <w:pPr>
              <w:pStyle w:val="Ptabletext"/>
            </w:pPr>
            <w:r w:rsidRPr="00FA5C18">
              <w:rPr>
                <w:rStyle w:val="Cmathsexpressions"/>
              </w:rPr>
              <w:t>Q</w:t>
            </w:r>
            <w:r w:rsidRPr="00525E45">
              <w:rPr>
                <w:rStyle w:val="CSubscript"/>
              </w:rPr>
              <w:t>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F4B11" w14:textId="77777777" w:rsidR="00DB5F1F" w:rsidRDefault="00DB5F1F" w:rsidP="00FF0447">
            <w:pPr>
              <w:pStyle w:val="Ptabletext"/>
            </w:pPr>
            <w:r>
              <w:t>Median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6F8BB0" w14:textId="77777777" w:rsidR="00DB5F1F" w:rsidRDefault="00DB5F1F" w:rsidP="00FF0447">
            <w:pPr>
              <w:pStyle w:val="Ptabletext"/>
            </w:pPr>
            <w:r w:rsidRPr="00FA5C18">
              <w:rPr>
                <w:rStyle w:val="Cmathsexpressions"/>
              </w:rPr>
              <w:t>Q</w:t>
            </w:r>
            <w:r w:rsidRPr="00525E45">
              <w:rPr>
                <w:rStyle w:val="CSubscript"/>
              </w:rPr>
              <w:t>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4EC7D6" w14:textId="77777777" w:rsidR="00DB5F1F" w:rsidRDefault="00DB5F1F" w:rsidP="00FF0447">
            <w:pPr>
              <w:pStyle w:val="Ptabletext"/>
            </w:pPr>
            <w:r>
              <w:t>Max</w:t>
            </w:r>
          </w:p>
        </w:tc>
      </w:tr>
      <w:tr w:rsidR="00DB5F1F" w14:paraId="70F1508F" w14:textId="77777777" w:rsidTr="00FF0447">
        <w:trPr>
          <w:trHeight w:val="28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20D0B025" w14:textId="77777777" w:rsidR="00DB5F1F" w:rsidRDefault="00DB5F1F" w:rsidP="00FF044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02483F" w14:textId="77777777" w:rsidR="00DB5F1F" w:rsidRDefault="00DB5F1F" w:rsidP="00FF044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9A5355" w14:textId="77777777" w:rsidR="00DB5F1F" w:rsidRDefault="00DB5F1F" w:rsidP="00FF044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7BB16E" w14:textId="77777777" w:rsidR="00DB5F1F" w:rsidRDefault="00DB5F1F" w:rsidP="00FF044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52AE31" w14:textId="77777777" w:rsidR="00DB5F1F" w:rsidRDefault="00DB5F1F" w:rsidP="00FF0447">
            <w:pPr>
              <w:pStyle w:val="Hangingindent"/>
              <w:ind w:left="0" w:firstLine="0"/>
              <w:jc w:val="center"/>
            </w:pPr>
          </w:p>
        </w:tc>
      </w:tr>
    </w:tbl>
    <w:p w14:paraId="74AC7814" w14:textId="77777777" w:rsidR="00DB5F1F" w:rsidRDefault="00DB5F1F" w:rsidP="00DB5F1F">
      <w:pPr>
        <w:pStyle w:val="Pquestiontextpartsa"/>
      </w:pPr>
    </w:p>
    <w:p w14:paraId="1864A072" w14:textId="7D1482F4" w:rsidR="008F75FE" w:rsidRDefault="009059C9" w:rsidP="00DB5F1F">
      <w:pPr>
        <w:pStyle w:val="Pquestiontextpartsa"/>
      </w:pPr>
      <w:r w:rsidRPr="000A6A45">
        <w:rPr>
          <w:rStyle w:val="Cquestionpartlabelbold"/>
        </w:rPr>
        <w:t>(c)</w:t>
      </w:r>
      <w:r>
        <w:tab/>
        <w:t>Draw a box plot for the data</w:t>
      </w:r>
      <w:r w:rsidRPr="00BC2F87">
        <w:t>.</w:t>
      </w:r>
    </w:p>
    <w:p w14:paraId="349B246E" w14:textId="77777777" w:rsidR="008F75FE" w:rsidRDefault="008F75FE" w:rsidP="00DB5F1F">
      <w:pPr>
        <w:pStyle w:val="Pquestiontextpartsa"/>
      </w:pPr>
    </w:p>
    <w:p w14:paraId="4D58456C" w14:textId="77777777" w:rsidR="00816D54" w:rsidRDefault="00816D54" w:rsidP="00DB5F1F">
      <w:pPr>
        <w:pStyle w:val="Pquestiontextpartsa"/>
      </w:pPr>
    </w:p>
    <w:p w14:paraId="5ABDAD3B" w14:textId="77777777" w:rsidR="00C92A6F" w:rsidRDefault="00C92A6F" w:rsidP="00DB5F1F">
      <w:pPr>
        <w:pStyle w:val="Pquestiontextpartsa"/>
      </w:pPr>
    </w:p>
    <w:p w14:paraId="68D811E6" w14:textId="676BFB78" w:rsidR="00794703" w:rsidRDefault="00DB5F1F" w:rsidP="008F75FE">
      <w:pPr>
        <w:jc w:val="center"/>
      </w:pPr>
      <w:r>
        <w:object w:dxaOrig="9360" w:dyaOrig="1935" w14:anchorId="586C44B9">
          <v:shape id="_x0000_i1029" type="#_x0000_t75" style="width:226.75pt;height:48.35pt" o:ole="">
            <v:imagedata r:id="rId27" o:title=""/>
          </v:shape>
          <o:OLEObject Type="Embed" ProgID="PBrush" ShapeID="_x0000_i1029" DrawAspect="Content" ObjectID="_1538844134" r:id="rId28"/>
        </w:object>
      </w:r>
    </w:p>
    <w:p w14:paraId="7FA97D96" w14:textId="2F4E6997" w:rsidR="00DB5F1F" w:rsidRDefault="00DB5F1F" w:rsidP="00DB5F1F">
      <w:pPr>
        <w:pStyle w:val="Pquestionheadingsx"/>
      </w:pPr>
      <w:r>
        <w:lastRenderedPageBreak/>
        <w:t xml:space="preserve">Question </w:t>
      </w:r>
      <w:r w:rsidR="003A3D2F">
        <w:t>17</w:t>
      </w:r>
      <w:r>
        <w:tab/>
      </w:r>
      <w:r w:rsidR="003A3D2F">
        <w:rPr>
          <w:rStyle w:val="Cmarkslabel"/>
        </w:rPr>
        <w:t>5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</w:r>
      <w:r w:rsidR="00580E31">
        <w:t xml:space="preserve">  </w:t>
      </w:r>
      <w:r>
        <w:t>[2.4, 2.6]</w:t>
      </w:r>
      <w:r w:rsidR="00580E31">
        <w:t xml:space="preserve"> </w:t>
      </w:r>
      <w:r w:rsidR="00580E31">
        <w:rPr>
          <w:highlight w:val="lightGray"/>
        </w:rPr>
        <w:t>[10A]</w:t>
      </w:r>
    </w:p>
    <w:p w14:paraId="2443E2F2" w14:textId="77777777" w:rsidR="00DB5F1F" w:rsidRPr="004F461D" w:rsidRDefault="00DB5F1F" w:rsidP="00627636">
      <w:pPr>
        <w:pStyle w:val="Pquestiontextpartsa"/>
      </w:pPr>
      <w:r>
        <w:t>Below are the marks</w:t>
      </w:r>
      <w:r w:rsidRPr="004F461D">
        <w:t xml:space="preserve"> for </w:t>
      </w:r>
      <w:r>
        <w:t>Maths and E</w:t>
      </w:r>
      <w:r w:rsidRPr="004F461D">
        <w:t>nglish tests.</w:t>
      </w:r>
    </w:p>
    <w:p w14:paraId="5B6636B4" w14:textId="77777777" w:rsidR="00DB5F1F" w:rsidRPr="00BC2F87" w:rsidRDefault="00DB5F1F" w:rsidP="00DB5F1F"/>
    <w:tbl>
      <w:tblPr>
        <w:tblW w:w="8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B5F1F" w:rsidRPr="00BC2F87" w14:paraId="22425268" w14:textId="77777777" w:rsidTr="00FF0447">
        <w:trPr>
          <w:trHeight w:val="284"/>
        </w:trPr>
        <w:tc>
          <w:tcPr>
            <w:tcW w:w="964" w:type="dxa"/>
          </w:tcPr>
          <w:p w14:paraId="7B4D7A98" w14:textId="77777777" w:rsidR="00DB5F1F" w:rsidRPr="001157AA" w:rsidRDefault="00DB5F1F" w:rsidP="00FF0447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English</w:t>
            </w:r>
          </w:p>
        </w:tc>
        <w:tc>
          <w:tcPr>
            <w:tcW w:w="964" w:type="dxa"/>
          </w:tcPr>
          <w:p w14:paraId="666505F0" w14:textId="77777777" w:rsidR="00DB5F1F" w:rsidRPr="00BC2F87" w:rsidRDefault="00DB5F1F" w:rsidP="00FF0447">
            <w:pPr>
              <w:pStyle w:val="Ptabletext"/>
            </w:pPr>
            <w:r w:rsidRPr="00BC2F87">
              <w:t>45</w:t>
            </w:r>
          </w:p>
        </w:tc>
        <w:tc>
          <w:tcPr>
            <w:tcW w:w="964" w:type="dxa"/>
          </w:tcPr>
          <w:p w14:paraId="4CA1B79B" w14:textId="77777777" w:rsidR="00DB5F1F" w:rsidRPr="00BC2F87" w:rsidRDefault="00DB5F1F" w:rsidP="00FF0447">
            <w:pPr>
              <w:pStyle w:val="Ptabletext"/>
            </w:pPr>
            <w:r w:rsidRPr="00BC2F87">
              <w:t>46</w:t>
            </w:r>
          </w:p>
        </w:tc>
        <w:tc>
          <w:tcPr>
            <w:tcW w:w="964" w:type="dxa"/>
          </w:tcPr>
          <w:p w14:paraId="730D92F7" w14:textId="77777777" w:rsidR="00DB5F1F" w:rsidRPr="00BC2F87" w:rsidRDefault="00DB5F1F" w:rsidP="00FF0447">
            <w:pPr>
              <w:pStyle w:val="Ptabletext"/>
            </w:pPr>
            <w:r w:rsidRPr="00BC2F87">
              <w:t>30</w:t>
            </w:r>
          </w:p>
        </w:tc>
        <w:tc>
          <w:tcPr>
            <w:tcW w:w="964" w:type="dxa"/>
          </w:tcPr>
          <w:p w14:paraId="6ACC0FE1" w14:textId="77777777" w:rsidR="00DB5F1F" w:rsidRPr="00BC2F87" w:rsidRDefault="00DB5F1F" w:rsidP="00FF0447">
            <w:pPr>
              <w:pStyle w:val="Ptabletext"/>
            </w:pPr>
            <w:r w:rsidRPr="00BC2F87">
              <w:t>34</w:t>
            </w:r>
          </w:p>
        </w:tc>
        <w:tc>
          <w:tcPr>
            <w:tcW w:w="964" w:type="dxa"/>
          </w:tcPr>
          <w:p w14:paraId="318A1836" w14:textId="77777777" w:rsidR="00DB5F1F" w:rsidRPr="00BC2F87" w:rsidRDefault="00DB5F1F" w:rsidP="00FF0447">
            <w:pPr>
              <w:pStyle w:val="Ptabletext"/>
            </w:pPr>
            <w:r w:rsidRPr="00BC2F87">
              <w:t>50</w:t>
            </w:r>
          </w:p>
        </w:tc>
        <w:tc>
          <w:tcPr>
            <w:tcW w:w="964" w:type="dxa"/>
          </w:tcPr>
          <w:p w14:paraId="19CF91A2" w14:textId="77777777" w:rsidR="00DB5F1F" w:rsidRPr="00BC2F87" w:rsidRDefault="00DB5F1F" w:rsidP="00FF0447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4B12A84D" w14:textId="77777777" w:rsidR="00DB5F1F" w:rsidRPr="00BC2F87" w:rsidRDefault="00DB5F1F" w:rsidP="00FF0447">
            <w:pPr>
              <w:pStyle w:val="Ptabletext"/>
            </w:pPr>
            <w:r w:rsidRPr="00BC2F87">
              <w:t>38</w:t>
            </w:r>
          </w:p>
        </w:tc>
        <w:tc>
          <w:tcPr>
            <w:tcW w:w="964" w:type="dxa"/>
          </w:tcPr>
          <w:p w14:paraId="25CF7182" w14:textId="77777777" w:rsidR="00DB5F1F" w:rsidRPr="00BC2F87" w:rsidRDefault="00DB5F1F" w:rsidP="00FF0447">
            <w:pPr>
              <w:pStyle w:val="Ptabletext"/>
            </w:pPr>
            <w:r w:rsidRPr="00BC2F87">
              <w:t>40</w:t>
            </w:r>
          </w:p>
        </w:tc>
      </w:tr>
      <w:tr w:rsidR="00DB5F1F" w:rsidRPr="00BC2F87" w14:paraId="3B66666B" w14:textId="77777777" w:rsidTr="00FF0447">
        <w:trPr>
          <w:trHeight w:val="284"/>
        </w:trPr>
        <w:tc>
          <w:tcPr>
            <w:tcW w:w="964" w:type="dxa"/>
          </w:tcPr>
          <w:p w14:paraId="656032E0" w14:textId="77777777" w:rsidR="00DB5F1F" w:rsidRPr="001157AA" w:rsidRDefault="00DB5F1F" w:rsidP="00FF0447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Maths</w:t>
            </w:r>
          </w:p>
        </w:tc>
        <w:tc>
          <w:tcPr>
            <w:tcW w:w="964" w:type="dxa"/>
          </w:tcPr>
          <w:p w14:paraId="368CA613" w14:textId="77777777" w:rsidR="00DB5F1F" w:rsidRPr="00BC2F87" w:rsidRDefault="00DB5F1F" w:rsidP="00FF0447">
            <w:pPr>
              <w:pStyle w:val="Ptabletext"/>
            </w:pPr>
            <w:r w:rsidRPr="00BC2F87">
              <w:t>27</w:t>
            </w:r>
          </w:p>
        </w:tc>
        <w:tc>
          <w:tcPr>
            <w:tcW w:w="964" w:type="dxa"/>
          </w:tcPr>
          <w:p w14:paraId="4CCBF38E" w14:textId="77777777" w:rsidR="00DB5F1F" w:rsidRPr="00BC2F87" w:rsidRDefault="00DB5F1F" w:rsidP="00FF0447">
            <w:pPr>
              <w:pStyle w:val="Ptabletext"/>
            </w:pPr>
            <w:r w:rsidRPr="00BC2F87">
              <w:t>50</w:t>
            </w:r>
          </w:p>
        </w:tc>
        <w:tc>
          <w:tcPr>
            <w:tcW w:w="964" w:type="dxa"/>
          </w:tcPr>
          <w:p w14:paraId="474B6175" w14:textId="77777777" w:rsidR="00DB5F1F" w:rsidRPr="00BC2F87" w:rsidRDefault="00DB5F1F" w:rsidP="00FF0447">
            <w:pPr>
              <w:pStyle w:val="Ptabletext"/>
            </w:pPr>
            <w:r w:rsidRPr="00BC2F87">
              <w:t>22</w:t>
            </w:r>
          </w:p>
        </w:tc>
        <w:tc>
          <w:tcPr>
            <w:tcW w:w="964" w:type="dxa"/>
          </w:tcPr>
          <w:p w14:paraId="31E69B4C" w14:textId="77777777" w:rsidR="00DB5F1F" w:rsidRPr="00BC2F87" w:rsidRDefault="00DB5F1F" w:rsidP="00FF0447">
            <w:pPr>
              <w:pStyle w:val="Ptabletext"/>
            </w:pPr>
            <w:r w:rsidRPr="00BC2F87">
              <w:t>28</w:t>
            </w:r>
          </w:p>
        </w:tc>
        <w:tc>
          <w:tcPr>
            <w:tcW w:w="964" w:type="dxa"/>
          </w:tcPr>
          <w:p w14:paraId="76E08B9F" w14:textId="77777777" w:rsidR="00DB5F1F" w:rsidRPr="00BC2F87" w:rsidRDefault="00DB5F1F" w:rsidP="00FF0447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1F594AE0" w14:textId="77777777" w:rsidR="00DB5F1F" w:rsidRPr="00BC2F87" w:rsidRDefault="00DB5F1F" w:rsidP="00FF0447">
            <w:pPr>
              <w:pStyle w:val="Ptabletext"/>
            </w:pPr>
            <w:r w:rsidRPr="00BC2F87">
              <w:t>12</w:t>
            </w:r>
          </w:p>
        </w:tc>
        <w:tc>
          <w:tcPr>
            <w:tcW w:w="964" w:type="dxa"/>
          </w:tcPr>
          <w:p w14:paraId="3F9A2D72" w14:textId="77777777" w:rsidR="00DB5F1F" w:rsidRPr="00BC2F87" w:rsidRDefault="00DB5F1F" w:rsidP="00FF0447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18CE3F7D" w14:textId="77777777" w:rsidR="00DB5F1F" w:rsidRPr="00BC2F87" w:rsidRDefault="00DB5F1F" w:rsidP="00FF0447">
            <w:pPr>
              <w:pStyle w:val="Ptabletext"/>
            </w:pPr>
            <w:r w:rsidRPr="00BC2F87">
              <w:t>42</w:t>
            </w:r>
          </w:p>
        </w:tc>
      </w:tr>
    </w:tbl>
    <w:p w14:paraId="6273DFB3" w14:textId="77777777" w:rsidR="00DB5F1F" w:rsidRPr="00BC2F87" w:rsidRDefault="00DB5F1F" w:rsidP="00DB5F1F"/>
    <w:p w14:paraId="1259C526" w14:textId="58F11357" w:rsidR="00DB5F1F" w:rsidRDefault="00816D54" w:rsidP="00DB5F1F">
      <w:pPr>
        <w:pStyle w:val="Pquestiontextpartsa"/>
      </w:pPr>
      <w:r>
        <w:t xml:space="preserve">Considering </w:t>
      </w:r>
      <w:r>
        <w:rPr>
          <w:szCs w:val="22"/>
        </w:rPr>
        <w:t>‘E</w:t>
      </w:r>
      <w:r w:rsidRPr="004F461D">
        <w:rPr>
          <w:szCs w:val="22"/>
        </w:rPr>
        <w:t>nglish</w:t>
      </w:r>
      <w:r>
        <w:rPr>
          <w:szCs w:val="22"/>
        </w:rPr>
        <w:t xml:space="preserve"> mark’ </w:t>
      </w:r>
      <w:r>
        <w:t>a</w:t>
      </w:r>
      <w:r w:rsidR="00627636">
        <w:t>s</w:t>
      </w:r>
      <w:r w:rsidR="00DB5F1F">
        <w:t xml:space="preserve"> the independent variable:</w:t>
      </w:r>
    </w:p>
    <w:p w14:paraId="18ED0498" w14:textId="51602FE3" w:rsidR="00DB5F1F" w:rsidRDefault="003A3D2F" w:rsidP="003A3D2F">
      <w:pPr>
        <w:pStyle w:val="Pquestiontextpartsa"/>
      </w:pPr>
      <w:r>
        <w:rPr>
          <w:rStyle w:val="Cquestionpartlabelbold"/>
        </w:rPr>
        <w:t>(a</w:t>
      </w:r>
      <w:r w:rsidR="00DB5F1F" w:rsidRPr="00794703">
        <w:rPr>
          <w:rStyle w:val="Cquestionpartlabelbold"/>
        </w:rPr>
        <w:t>)</w:t>
      </w:r>
      <w:r w:rsidR="00DB5F1F" w:rsidRPr="00794703">
        <w:rPr>
          <w:rStyle w:val="Cquestionpartlabelbold"/>
        </w:rPr>
        <w:tab/>
      </w:r>
      <w:r w:rsidR="00DB5F1F">
        <w:t xml:space="preserve">Use a calculator to find a relationship between the marks in the form </w:t>
      </w:r>
      <w:r w:rsidR="00DB5F1F" w:rsidRPr="00525E45">
        <w:rPr>
          <w:rStyle w:val="Cmathsexpressions"/>
        </w:rPr>
        <w:t>y</w:t>
      </w:r>
      <w:r w:rsidR="00DB5F1F">
        <w:t xml:space="preserve"> = </w:t>
      </w:r>
      <w:r w:rsidR="00DB5F1F" w:rsidRPr="00525E45">
        <w:rPr>
          <w:rStyle w:val="Cmathsexpressions"/>
        </w:rPr>
        <w:t>mx</w:t>
      </w:r>
      <w:r w:rsidR="00DB5F1F">
        <w:t xml:space="preserve"> + </w:t>
      </w:r>
      <w:r w:rsidR="00816D54">
        <w:rPr>
          <w:rStyle w:val="Cmathsexpressions"/>
        </w:rPr>
        <w:t>b</w:t>
      </w:r>
      <w:r w:rsidR="00DB5F1F">
        <w:t xml:space="preserve">. Round the values of </w:t>
      </w:r>
      <w:r w:rsidR="00DB5F1F" w:rsidRPr="00525E45">
        <w:rPr>
          <w:rStyle w:val="Cmathsexpressions"/>
        </w:rPr>
        <w:t>m</w:t>
      </w:r>
      <w:r w:rsidR="00DB5F1F">
        <w:t xml:space="preserve"> and </w:t>
      </w:r>
      <w:r w:rsidR="00816D54">
        <w:rPr>
          <w:rStyle w:val="Cmathsexpressions"/>
        </w:rPr>
        <w:t>b</w:t>
      </w:r>
      <w:r w:rsidR="00DB5F1F">
        <w:t xml:space="preserve"> correct to 2 decimal places.</w:t>
      </w:r>
    </w:p>
    <w:p w14:paraId="4513F607" w14:textId="77777777" w:rsidR="00794703" w:rsidRDefault="00794703" w:rsidP="003A3D2F">
      <w:pPr>
        <w:pStyle w:val="Pquestiontextpartsa"/>
      </w:pPr>
    </w:p>
    <w:p w14:paraId="30355BC2" w14:textId="77777777" w:rsidR="00794703" w:rsidRDefault="00794703" w:rsidP="003A3D2F">
      <w:pPr>
        <w:pStyle w:val="Pquestiontextpartsa"/>
      </w:pPr>
    </w:p>
    <w:p w14:paraId="57D60120" w14:textId="5D63C3BD" w:rsidR="00DB5F1F" w:rsidRDefault="00DB5F1F" w:rsidP="003A3D2F">
      <w:pPr>
        <w:pStyle w:val="Pquestiontextpartsa"/>
      </w:pPr>
      <w:r w:rsidRPr="00794703">
        <w:rPr>
          <w:rStyle w:val="Cquestionpartlabelbold"/>
        </w:rPr>
        <w:t>(</w:t>
      </w:r>
      <w:r w:rsidR="003A3D2F">
        <w:rPr>
          <w:rStyle w:val="Cquestionpartlabelbold"/>
        </w:rPr>
        <w:t>b</w:t>
      </w:r>
      <w:r w:rsidRPr="00794703">
        <w:rPr>
          <w:rStyle w:val="Cquestionpartlabelbold"/>
        </w:rPr>
        <w:t>)</w:t>
      </w:r>
      <w:r>
        <w:tab/>
        <w:t>Sketch the calculator-drawn graph of the data.</w:t>
      </w:r>
    </w:p>
    <w:p w14:paraId="29D24CDA" w14:textId="77777777" w:rsidR="00794703" w:rsidRDefault="00794703" w:rsidP="003A3D2F">
      <w:pPr>
        <w:pStyle w:val="Pquestiontextpartsa"/>
      </w:pPr>
    </w:p>
    <w:p w14:paraId="3B7A889E" w14:textId="77777777" w:rsidR="00794703" w:rsidRDefault="00794703" w:rsidP="003A3D2F">
      <w:pPr>
        <w:pStyle w:val="Pquestiontextpartsa"/>
      </w:pPr>
    </w:p>
    <w:p w14:paraId="56F60DDC" w14:textId="77777777" w:rsidR="003A3D2F" w:rsidRDefault="003A3D2F" w:rsidP="003A3D2F">
      <w:pPr>
        <w:pStyle w:val="Pquestiontextpartsa"/>
      </w:pPr>
    </w:p>
    <w:p w14:paraId="387E8A03" w14:textId="77777777" w:rsidR="003A3D2F" w:rsidRDefault="003A3D2F" w:rsidP="003A3D2F">
      <w:pPr>
        <w:pStyle w:val="Pquestiontextpartsa"/>
      </w:pPr>
    </w:p>
    <w:p w14:paraId="69816DCD" w14:textId="77777777" w:rsidR="003A3D2F" w:rsidRDefault="003A3D2F" w:rsidP="003A3D2F">
      <w:pPr>
        <w:pStyle w:val="Pquestiontextpartsa"/>
      </w:pPr>
    </w:p>
    <w:p w14:paraId="66D7E75E" w14:textId="77777777" w:rsidR="00794703" w:rsidRDefault="00794703" w:rsidP="003A3D2F">
      <w:pPr>
        <w:pStyle w:val="Pquestiontextpartsa"/>
      </w:pPr>
    </w:p>
    <w:p w14:paraId="0A0DE537" w14:textId="77777777" w:rsidR="00794703" w:rsidRDefault="00794703" w:rsidP="003A3D2F">
      <w:pPr>
        <w:pStyle w:val="Pquestiontextpartsa"/>
      </w:pPr>
    </w:p>
    <w:p w14:paraId="521F2A3F" w14:textId="77777777" w:rsidR="00794703" w:rsidRDefault="00794703" w:rsidP="003A3D2F">
      <w:pPr>
        <w:pStyle w:val="Pquestiontextpartsa"/>
      </w:pPr>
    </w:p>
    <w:p w14:paraId="47F61486" w14:textId="110CC774" w:rsidR="00DB5F1F" w:rsidRDefault="00DB5F1F" w:rsidP="003A3D2F">
      <w:pPr>
        <w:pStyle w:val="Pquestiontextpartsa"/>
      </w:pPr>
      <w:r w:rsidRPr="00794703">
        <w:rPr>
          <w:rStyle w:val="Cquestionpartlabelbold"/>
        </w:rPr>
        <w:t>(</w:t>
      </w:r>
      <w:r w:rsidR="003A3D2F">
        <w:rPr>
          <w:rStyle w:val="Cquestionpartlabelbold"/>
        </w:rPr>
        <w:t>c</w:t>
      </w:r>
      <w:r w:rsidRPr="00794703">
        <w:rPr>
          <w:rStyle w:val="Cquestionpartlabelbold"/>
        </w:rPr>
        <w:t>)</w:t>
      </w:r>
      <w:r>
        <w:tab/>
        <w:t>Write the relationship using the variables ‘</w:t>
      </w:r>
      <w:r>
        <w:rPr>
          <w:szCs w:val="22"/>
        </w:rPr>
        <w:t>Maths mark’ and ‘E</w:t>
      </w:r>
      <w:r w:rsidRPr="004F461D">
        <w:rPr>
          <w:szCs w:val="22"/>
        </w:rPr>
        <w:t>nglish</w:t>
      </w:r>
      <w:r>
        <w:rPr>
          <w:szCs w:val="22"/>
        </w:rPr>
        <w:t xml:space="preserve"> mark’</w:t>
      </w:r>
      <w:r>
        <w:t>.</w:t>
      </w:r>
    </w:p>
    <w:p w14:paraId="03DB06AA" w14:textId="77777777" w:rsidR="00794703" w:rsidRDefault="00794703" w:rsidP="003A3D2F">
      <w:pPr>
        <w:pStyle w:val="Pquestiontextpartsa"/>
      </w:pPr>
    </w:p>
    <w:p w14:paraId="10A4A6BB" w14:textId="77777777" w:rsidR="00794703" w:rsidRPr="00525E45" w:rsidRDefault="00794703" w:rsidP="003A3D2F">
      <w:pPr>
        <w:pStyle w:val="Pquestiontextpartsa"/>
      </w:pPr>
    </w:p>
    <w:p w14:paraId="467E21BC" w14:textId="3925E7EC" w:rsidR="00DB5F1F" w:rsidRDefault="00DB5F1F" w:rsidP="003A3D2F">
      <w:pPr>
        <w:pStyle w:val="Pquestiontextpartsa"/>
      </w:pPr>
      <w:r w:rsidRPr="00794703">
        <w:rPr>
          <w:rStyle w:val="Cquestionpartlabelbold"/>
        </w:rPr>
        <w:t>(</w:t>
      </w:r>
      <w:r w:rsidR="003A3D2F">
        <w:rPr>
          <w:rStyle w:val="Cquestionpartlabelbold"/>
        </w:rPr>
        <w:t>d</w:t>
      </w:r>
      <w:r w:rsidRPr="00794703">
        <w:rPr>
          <w:rStyle w:val="Cquestionpartlabelbold"/>
        </w:rPr>
        <w:t>)</w:t>
      </w:r>
      <w:r>
        <w:tab/>
        <w:t>Use the relationship to estimate the Maths mark for a student who scored 36 for English.</w:t>
      </w:r>
    </w:p>
    <w:p w14:paraId="049B5578" w14:textId="77777777" w:rsidR="00794703" w:rsidRDefault="00794703" w:rsidP="003A3D2F">
      <w:pPr>
        <w:pStyle w:val="Pquestiontextpartsa"/>
      </w:pPr>
    </w:p>
    <w:p w14:paraId="2D071577" w14:textId="77777777" w:rsidR="00CE5EEC" w:rsidRDefault="00CE5EEC" w:rsidP="003A3D2F">
      <w:pPr>
        <w:pStyle w:val="Pquestiontextpartsa"/>
      </w:pPr>
    </w:p>
    <w:p w14:paraId="236F34D7" w14:textId="10FD3B83" w:rsidR="00DB5F1F" w:rsidRDefault="003A3D2F" w:rsidP="00DB5F1F">
      <w:pPr>
        <w:pStyle w:val="Pquestionheadingsx"/>
      </w:pPr>
      <w:r>
        <w:t>Question 18</w:t>
      </w:r>
      <w:r w:rsidR="00DB5F1F">
        <w:tab/>
      </w:r>
      <w:r>
        <w:rPr>
          <w:rStyle w:val="Cmarkslabel"/>
        </w:rPr>
        <w:t>10</w:t>
      </w:r>
      <w:r w:rsidR="00DB5F1F">
        <w:rPr>
          <w:rStyle w:val="Cmarkslabel"/>
        </w:rPr>
        <w:t xml:space="preserve"> </w:t>
      </w:r>
      <w:r w:rsidR="00DB5F1F" w:rsidRPr="001B433F">
        <w:rPr>
          <w:rStyle w:val="Cmarkslabel"/>
        </w:rPr>
        <w:t>marks</w:t>
      </w:r>
      <w:r w:rsidR="00816D54">
        <w:tab/>
        <w:t>[2.1, 2.3</w:t>
      </w:r>
      <w:r w:rsidR="00DB5F1F">
        <w:t>]</w:t>
      </w:r>
    </w:p>
    <w:p w14:paraId="7C4AE60E" w14:textId="06F4021B" w:rsidR="00DB5F1F" w:rsidRPr="00A93891" w:rsidRDefault="00DB5F1F" w:rsidP="00DB5F1F">
      <w:pPr>
        <w:pStyle w:val="Pquestiontextmainstem"/>
      </w:pPr>
      <w:r w:rsidRPr="00A93891">
        <w:t>The data below gives the average monthly minimum daily temperatures</w:t>
      </w:r>
      <w:r w:rsidR="00816D54">
        <w:t xml:space="preserve"> (in °C)</w:t>
      </w:r>
      <w:r w:rsidRPr="00A93891">
        <w:t xml:space="preserve"> of two Australian cities. The months are in order</w:t>
      </w:r>
      <w:r w:rsidR="00816D54">
        <w:t xml:space="preserve"> from</w:t>
      </w:r>
      <w:r w:rsidRPr="00A93891">
        <w:t xml:space="preserve"> January to December.</w:t>
      </w:r>
    </w:p>
    <w:p w14:paraId="6068B200" w14:textId="77777777" w:rsidR="00DB5F1F" w:rsidRPr="00A93891" w:rsidRDefault="00DB5F1F" w:rsidP="00DB5F1F">
      <w:pPr>
        <w:pStyle w:val="Pquestiontextmainstem"/>
      </w:pPr>
      <w:r w:rsidRPr="00DA1C67">
        <w:rPr>
          <w:rStyle w:val="Cquestionpartlabelbold"/>
        </w:rPr>
        <w:t>City X:</w:t>
      </w:r>
      <w:r w:rsidRPr="00A93891">
        <w:t xml:space="preserve"> 15.5, 15.7, 14.3, 11.6, 9.4, 7.4, 6.8, 7.5, 8.6, 10.4, 12.3, 14.3</w:t>
      </w:r>
    </w:p>
    <w:p w14:paraId="2B81A136" w14:textId="77777777" w:rsidR="00DB5F1F" w:rsidRPr="00A93891" w:rsidRDefault="00DB5F1F" w:rsidP="00DB5F1F">
      <w:pPr>
        <w:pStyle w:val="Pquestiontextmainstem"/>
      </w:pPr>
      <w:r w:rsidRPr="00DA1C67">
        <w:rPr>
          <w:rStyle w:val="Cquestionpartlabelbold"/>
        </w:rPr>
        <w:t>City Y:</w:t>
      </w:r>
      <w:r w:rsidRPr="00A93891">
        <w:t xml:space="preserve"> 21.2, 20.6, 17.4, 12.5, 8.2, 5.1, 4, 5.9, 9.7, 14.8, 17.9, 20.2</w:t>
      </w:r>
    </w:p>
    <w:p w14:paraId="27126E15" w14:textId="77777777" w:rsidR="00DB5F1F" w:rsidRDefault="00DB5F1F" w:rsidP="00DB5F1F">
      <w:pPr>
        <w:pStyle w:val="Pquestiontextpartsa"/>
      </w:pPr>
      <w:r w:rsidRPr="000A6A45">
        <w:rPr>
          <w:rStyle w:val="Cquestionpartlabelbold"/>
        </w:rPr>
        <w:t xml:space="preserve"> (a)</w:t>
      </w:r>
      <w:r>
        <w:tab/>
      </w:r>
      <w:r w:rsidRPr="00A93891">
        <w:t>Find the five</w:t>
      </w:r>
      <w:r>
        <w:t>-</w:t>
      </w:r>
      <w:r w:rsidRPr="00A93891">
        <w:t xml:space="preserve">number summary </w:t>
      </w:r>
      <w:r>
        <w:t xml:space="preserve">of temperatures </w:t>
      </w:r>
      <w:r w:rsidRPr="00A93891">
        <w:t>for each city.</w:t>
      </w:r>
    </w:p>
    <w:p w14:paraId="207F8BB8" w14:textId="77777777" w:rsidR="00794703" w:rsidRDefault="00794703" w:rsidP="00DB5F1F">
      <w:pPr>
        <w:pStyle w:val="Pquestiontextpartsa"/>
      </w:pPr>
    </w:p>
    <w:p w14:paraId="581FE157" w14:textId="77777777" w:rsidR="00794703" w:rsidRDefault="00794703" w:rsidP="00DB5F1F">
      <w:pPr>
        <w:pStyle w:val="Pquestiontextpartsa"/>
      </w:pPr>
    </w:p>
    <w:p w14:paraId="5A14BC17" w14:textId="77777777" w:rsidR="00794703" w:rsidRDefault="00794703" w:rsidP="00DB5F1F">
      <w:pPr>
        <w:pStyle w:val="Pquestiontextpartsa"/>
      </w:pPr>
    </w:p>
    <w:p w14:paraId="6880B75D" w14:textId="77777777" w:rsidR="00794703" w:rsidRDefault="00794703" w:rsidP="00DB5F1F">
      <w:pPr>
        <w:pStyle w:val="Pquestiontextpartsa"/>
      </w:pPr>
    </w:p>
    <w:p w14:paraId="3C06F08E" w14:textId="77777777" w:rsidR="005F62C6" w:rsidRDefault="005F62C6" w:rsidP="00DB5F1F">
      <w:pPr>
        <w:pStyle w:val="Pquestiontextpartsa"/>
      </w:pPr>
    </w:p>
    <w:p w14:paraId="71473C5E" w14:textId="77777777" w:rsidR="005F62C6" w:rsidRDefault="005F62C6" w:rsidP="00DB5F1F">
      <w:pPr>
        <w:pStyle w:val="Pquestiontextpartsa"/>
      </w:pPr>
    </w:p>
    <w:p w14:paraId="0915F0D3" w14:textId="77777777" w:rsidR="00DB5F1F" w:rsidRDefault="00DB5F1F" w:rsidP="00DB5F1F">
      <w:pPr>
        <w:pStyle w:val="Pquestiontextpartsa"/>
      </w:pPr>
      <w:r w:rsidRPr="000A6A45">
        <w:rPr>
          <w:rStyle w:val="Cquestionpartlabelbold"/>
        </w:rPr>
        <w:lastRenderedPageBreak/>
        <w:t>(b)</w:t>
      </w:r>
      <w:r w:rsidRPr="000A6A45">
        <w:rPr>
          <w:rStyle w:val="Cquestionpartlabelbold"/>
        </w:rPr>
        <w:tab/>
      </w:r>
      <w:r w:rsidRPr="00A93891">
        <w:t>Draw a parallel box plot for the two cities.</w:t>
      </w:r>
    </w:p>
    <w:p w14:paraId="205F0D0F" w14:textId="77777777" w:rsidR="00794703" w:rsidRDefault="00794703" w:rsidP="00DB5F1F">
      <w:pPr>
        <w:pStyle w:val="Pquestiontextpartsa"/>
      </w:pPr>
    </w:p>
    <w:p w14:paraId="7984AC26" w14:textId="77777777" w:rsidR="00794703" w:rsidRDefault="00794703" w:rsidP="00DB5F1F">
      <w:pPr>
        <w:pStyle w:val="Pquestiontextpartsa"/>
      </w:pPr>
    </w:p>
    <w:p w14:paraId="71CD1461" w14:textId="77777777" w:rsidR="00794703" w:rsidRDefault="00794703" w:rsidP="00DB5F1F">
      <w:pPr>
        <w:pStyle w:val="Pquestiontextpartsa"/>
      </w:pPr>
    </w:p>
    <w:p w14:paraId="6393C0B3" w14:textId="77777777" w:rsidR="00794703" w:rsidRDefault="00794703" w:rsidP="00DB5F1F">
      <w:pPr>
        <w:pStyle w:val="Pquestiontextpartsa"/>
      </w:pPr>
    </w:p>
    <w:p w14:paraId="36548FC9" w14:textId="77777777" w:rsidR="00794703" w:rsidRDefault="00794703" w:rsidP="00DB5F1F">
      <w:pPr>
        <w:pStyle w:val="Pquestiontextpartsa"/>
      </w:pPr>
    </w:p>
    <w:p w14:paraId="47BFA541" w14:textId="651CD60D" w:rsidR="00794703" w:rsidRDefault="00DB5F1F" w:rsidP="00DB5F1F">
      <w:r>
        <w:object w:dxaOrig="10200" w:dyaOrig="930" w14:anchorId="4C954D31">
          <v:shape id="_x0000_i1030" type="#_x0000_t75" style="width:404.05pt;height:35.45pt" o:ole="">
            <v:imagedata r:id="rId29" o:title=""/>
          </v:shape>
          <o:OLEObject Type="Embed" ProgID="PBrush" ShapeID="_x0000_i1030" DrawAspect="Content" ObjectID="_1538844135" r:id="rId30"/>
        </w:object>
      </w:r>
    </w:p>
    <w:p w14:paraId="1E338169" w14:textId="77777777" w:rsidR="00794703" w:rsidRDefault="00794703" w:rsidP="00DB5F1F"/>
    <w:p w14:paraId="75C63ADE" w14:textId="7EC4CA6C" w:rsidR="00DB5F1F" w:rsidRDefault="00DB5F1F" w:rsidP="00DB5F1F">
      <w:pPr>
        <w:pStyle w:val="Pquestiontextpartsa"/>
      </w:pPr>
      <w:r w:rsidRPr="000A6A45">
        <w:rPr>
          <w:rStyle w:val="Cquestionpartlabelbold"/>
        </w:rPr>
        <w:t>(c)</w:t>
      </w:r>
      <w:r w:rsidR="00794703">
        <w:rPr>
          <w:rStyle w:val="Cquestionpartlabelbold"/>
        </w:rPr>
        <w:tab/>
      </w:r>
      <w:r>
        <w:t>Use the median, range and IQR to</w:t>
      </w:r>
      <w:r w:rsidRPr="00A93891">
        <w:t xml:space="preserve"> compar</w:t>
      </w:r>
      <w:r>
        <w:t>e</w:t>
      </w:r>
      <w:r w:rsidRPr="00A93891">
        <w:t xml:space="preserve"> </w:t>
      </w:r>
      <w:r>
        <w:t>the temperatures for</w:t>
      </w:r>
      <w:r w:rsidRPr="00A93891">
        <w:t xml:space="preserve"> the two cities.</w:t>
      </w:r>
    </w:p>
    <w:p w14:paraId="5E968BE4" w14:textId="77777777" w:rsidR="00794703" w:rsidRDefault="00794703" w:rsidP="00DB5F1F">
      <w:pPr>
        <w:pStyle w:val="Pquestiontextpartsa"/>
      </w:pPr>
    </w:p>
    <w:p w14:paraId="2052C525" w14:textId="77777777" w:rsidR="005F62C6" w:rsidRDefault="005F62C6" w:rsidP="00DB5F1F">
      <w:pPr>
        <w:pStyle w:val="Pquestiontextpartsa"/>
      </w:pPr>
    </w:p>
    <w:p w14:paraId="2261E50D" w14:textId="77777777" w:rsidR="005F62C6" w:rsidRDefault="005F62C6" w:rsidP="00DB5F1F">
      <w:pPr>
        <w:pStyle w:val="Pquestiontextpartsa"/>
      </w:pPr>
    </w:p>
    <w:p w14:paraId="50819101" w14:textId="77777777" w:rsidR="00794703" w:rsidRDefault="00794703" w:rsidP="00DB5F1F">
      <w:pPr>
        <w:pStyle w:val="Pquestiontextpartsa"/>
      </w:pPr>
    </w:p>
    <w:p w14:paraId="2DC5E0A4" w14:textId="71FF8314" w:rsidR="00DB5F1F" w:rsidRDefault="003A3D2F" w:rsidP="00DB5F1F">
      <w:pPr>
        <w:pStyle w:val="Pquestionheadingsx"/>
      </w:pPr>
      <w:r>
        <w:t>Question 19</w:t>
      </w:r>
      <w:r w:rsidR="00DB5F1F">
        <w:tab/>
      </w:r>
      <w:r w:rsidR="00291A94">
        <w:rPr>
          <w:rStyle w:val="Cmarkslabel"/>
        </w:rPr>
        <w:t>7</w:t>
      </w:r>
      <w:r w:rsidR="005F62C6">
        <w:rPr>
          <w:rStyle w:val="Cmarkslabel"/>
        </w:rPr>
        <w:t xml:space="preserve"> </w:t>
      </w:r>
      <w:r w:rsidR="00DB5F1F" w:rsidRPr="001B433F">
        <w:rPr>
          <w:rStyle w:val="Cmarkslabel"/>
        </w:rPr>
        <w:t>marks</w:t>
      </w:r>
      <w:r w:rsidR="00DB5F1F">
        <w:tab/>
        <w:t>[2.1, 2.3]</w:t>
      </w:r>
    </w:p>
    <w:p w14:paraId="1B47CB52" w14:textId="77777777" w:rsidR="00DB5F1F" w:rsidRDefault="00DB5F1F" w:rsidP="005B6E9E">
      <w:pPr>
        <w:pStyle w:val="Pquestiontextmainstem"/>
      </w:pPr>
      <w:r w:rsidRPr="00A93891">
        <w:t xml:space="preserve">The following </w:t>
      </w:r>
      <w:r>
        <w:t>table lists the number of games won in the winter season of 10 games by the winning sports teams in a school</w:t>
      </w:r>
      <w:r w:rsidRPr="00A93891">
        <w:t>.</w:t>
      </w:r>
    </w:p>
    <w:tbl>
      <w:tblPr>
        <w:tblStyle w:val="TableGrid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9"/>
        <w:gridCol w:w="2127"/>
      </w:tblGrid>
      <w:tr w:rsidR="00DB5F1F" w:rsidRPr="000F7BC8" w14:paraId="7AE181B8" w14:textId="77777777" w:rsidTr="00FF0447">
        <w:trPr>
          <w:trHeight w:val="284"/>
          <w:jc w:val="center"/>
        </w:trPr>
        <w:tc>
          <w:tcPr>
            <w:tcW w:w="1809" w:type="dxa"/>
          </w:tcPr>
          <w:p w14:paraId="0DFE3FF3" w14:textId="77777777" w:rsidR="00DB5F1F" w:rsidRPr="00320DB2" w:rsidRDefault="00DB5F1F" w:rsidP="00FF0447">
            <w:pPr>
              <w:pStyle w:val="Ptabletext"/>
              <w:rPr>
                <w:rStyle w:val="Cquestionpartlabelbold"/>
              </w:rPr>
            </w:pPr>
            <w:r w:rsidRPr="00320DB2">
              <w:rPr>
                <w:rStyle w:val="Cquestionpartlabelbold"/>
              </w:rPr>
              <w:t>Games won</w:t>
            </w:r>
          </w:p>
        </w:tc>
        <w:tc>
          <w:tcPr>
            <w:tcW w:w="2127" w:type="dxa"/>
          </w:tcPr>
          <w:p w14:paraId="6DE81103" w14:textId="77777777" w:rsidR="00DB5F1F" w:rsidRPr="00320DB2" w:rsidRDefault="00DB5F1F" w:rsidP="00FF0447">
            <w:pPr>
              <w:pStyle w:val="Ptabletext"/>
              <w:rPr>
                <w:rStyle w:val="Cquestionpartlabelbold"/>
              </w:rPr>
            </w:pPr>
            <w:r w:rsidRPr="00320DB2">
              <w:rPr>
                <w:rStyle w:val="Cquestionpartlabelbold"/>
              </w:rPr>
              <w:t>Number of teams</w:t>
            </w:r>
          </w:p>
        </w:tc>
      </w:tr>
      <w:tr w:rsidR="00DB5F1F" w:rsidRPr="000F7BC8" w14:paraId="504A6C19" w14:textId="77777777" w:rsidTr="00FF0447">
        <w:trPr>
          <w:trHeight w:val="284"/>
          <w:jc w:val="center"/>
        </w:trPr>
        <w:tc>
          <w:tcPr>
            <w:tcW w:w="1809" w:type="dxa"/>
          </w:tcPr>
          <w:p w14:paraId="383A63C2" w14:textId="77777777" w:rsidR="00DB5F1F" w:rsidRPr="000F7BC8" w:rsidRDefault="00DB5F1F" w:rsidP="00FF0447">
            <w:pPr>
              <w:pStyle w:val="Ptabletext"/>
            </w:pPr>
            <w:r w:rsidRPr="000F7BC8">
              <w:t>1</w:t>
            </w:r>
          </w:p>
        </w:tc>
        <w:tc>
          <w:tcPr>
            <w:tcW w:w="2127" w:type="dxa"/>
          </w:tcPr>
          <w:p w14:paraId="3311E351" w14:textId="77777777" w:rsidR="00DB5F1F" w:rsidRPr="000F7BC8" w:rsidRDefault="00DB5F1F" w:rsidP="00FF0447">
            <w:pPr>
              <w:pStyle w:val="Ptabletext"/>
            </w:pPr>
            <w:r w:rsidRPr="000F7BC8">
              <w:t>2</w:t>
            </w:r>
          </w:p>
        </w:tc>
      </w:tr>
      <w:tr w:rsidR="00DB5F1F" w:rsidRPr="000F7BC8" w14:paraId="2F047AD4" w14:textId="77777777" w:rsidTr="00FF0447">
        <w:trPr>
          <w:trHeight w:val="284"/>
          <w:jc w:val="center"/>
        </w:trPr>
        <w:tc>
          <w:tcPr>
            <w:tcW w:w="1809" w:type="dxa"/>
          </w:tcPr>
          <w:p w14:paraId="5221D478" w14:textId="77777777" w:rsidR="00DB5F1F" w:rsidRPr="000F7BC8" w:rsidRDefault="00DB5F1F" w:rsidP="00FF0447">
            <w:pPr>
              <w:pStyle w:val="Ptabletext"/>
            </w:pPr>
            <w:r w:rsidRPr="000F7BC8">
              <w:t>2</w:t>
            </w:r>
          </w:p>
        </w:tc>
        <w:tc>
          <w:tcPr>
            <w:tcW w:w="2127" w:type="dxa"/>
          </w:tcPr>
          <w:p w14:paraId="76E0F42E" w14:textId="77777777" w:rsidR="00DB5F1F" w:rsidRPr="000F7BC8" w:rsidRDefault="00DB5F1F" w:rsidP="00FF0447">
            <w:pPr>
              <w:pStyle w:val="Ptabletext"/>
            </w:pPr>
            <w:r w:rsidRPr="000F7BC8">
              <w:t>3</w:t>
            </w:r>
          </w:p>
        </w:tc>
      </w:tr>
      <w:tr w:rsidR="00DB5F1F" w:rsidRPr="000F7BC8" w14:paraId="1F543BF1" w14:textId="77777777" w:rsidTr="00FF0447">
        <w:trPr>
          <w:trHeight w:val="284"/>
          <w:jc w:val="center"/>
        </w:trPr>
        <w:tc>
          <w:tcPr>
            <w:tcW w:w="1809" w:type="dxa"/>
          </w:tcPr>
          <w:p w14:paraId="59E8E311" w14:textId="77777777" w:rsidR="00DB5F1F" w:rsidRPr="000F7BC8" w:rsidRDefault="00DB5F1F" w:rsidP="00FF0447">
            <w:pPr>
              <w:pStyle w:val="Ptabletext"/>
            </w:pPr>
            <w:r w:rsidRPr="000F7BC8">
              <w:t>3</w:t>
            </w:r>
          </w:p>
        </w:tc>
        <w:tc>
          <w:tcPr>
            <w:tcW w:w="2127" w:type="dxa"/>
          </w:tcPr>
          <w:p w14:paraId="565BEB06" w14:textId="77777777" w:rsidR="00DB5F1F" w:rsidRPr="000F7BC8" w:rsidRDefault="00DB5F1F" w:rsidP="00FF0447">
            <w:pPr>
              <w:pStyle w:val="Ptabletext"/>
            </w:pPr>
            <w:r w:rsidRPr="000F7BC8">
              <w:t>5</w:t>
            </w:r>
          </w:p>
        </w:tc>
      </w:tr>
      <w:tr w:rsidR="00DB5F1F" w:rsidRPr="000F7BC8" w14:paraId="713DAD0A" w14:textId="77777777" w:rsidTr="00FF0447">
        <w:trPr>
          <w:trHeight w:val="284"/>
          <w:jc w:val="center"/>
        </w:trPr>
        <w:tc>
          <w:tcPr>
            <w:tcW w:w="1809" w:type="dxa"/>
          </w:tcPr>
          <w:p w14:paraId="7D8C6291" w14:textId="77777777" w:rsidR="00DB5F1F" w:rsidRPr="000F7BC8" w:rsidRDefault="00DB5F1F" w:rsidP="00FF0447">
            <w:pPr>
              <w:pStyle w:val="Ptabletext"/>
            </w:pPr>
            <w:r w:rsidRPr="000F7BC8">
              <w:t>4</w:t>
            </w:r>
          </w:p>
        </w:tc>
        <w:tc>
          <w:tcPr>
            <w:tcW w:w="2127" w:type="dxa"/>
          </w:tcPr>
          <w:p w14:paraId="0DAE4299" w14:textId="77777777" w:rsidR="00DB5F1F" w:rsidRPr="000F7BC8" w:rsidRDefault="00DB5F1F" w:rsidP="00FF0447">
            <w:pPr>
              <w:pStyle w:val="Ptabletext"/>
            </w:pPr>
            <w:r w:rsidRPr="000F7BC8">
              <w:t>1</w:t>
            </w:r>
          </w:p>
        </w:tc>
      </w:tr>
      <w:tr w:rsidR="00DB5F1F" w:rsidRPr="000F7BC8" w14:paraId="4672EB4C" w14:textId="77777777" w:rsidTr="00FF0447">
        <w:trPr>
          <w:trHeight w:val="284"/>
          <w:jc w:val="center"/>
        </w:trPr>
        <w:tc>
          <w:tcPr>
            <w:tcW w:w="1809" w:type="dxa"/>
          </w:tcPr>
          <w:p w14:paraId="66244115" w14:textId="77777777" w:rsidR="00DB5F1F" w:rsidRPr="000F7BC8" w:rsidRDefault="00DB5F1F" w:rsidP="00FF0447">
            <w:pPr>
              <w:pStyle w:val="Ptabletext"/>
            </w:pPr>
            <w:r w:rsidRPr="000F7BC8">
              <w:t>5</w:t>
            </w:r>
          </w:p>
        </w:tc>
        <w:tc>
          <w:tcPr>
            <w:tcW w:w="2127" w:type="dxa"/>
          </w:tcPr>
          <w:p w14:paraId="17E1A490" w14:textId="77777777" w:rsidR="00DB5F1F" w:rsidRPr="000F7BC8" w:rsidRDefault="00DB5F1F" w:rsidP="00FF0447">
            <w:pPr>
              <w:pStyle w:val="Ptabletext"/>
            </w:pPr>
            <w:r w:rsidRPr="000F7BC8">
              <w:t>2</w:t>
            </w:r>
          </w:p>
        </w:tc>
      </w:tr>
      <w:tr w:rsidR="00DB5F1F" w:rsidRPr="000F7BC8" w14:paraId="3C543085" w14:textId="77777777" w:rsidTr="00FF0447">
        <w:trPr>
          <w:trHeight w:val="284"/>
          <w:jc w:val="center"/>
        </w:trPr>
        <w:tc>
          <w:tcPr>
            <w:tcW w:w="1809" w:type="dxa"/>
          </w:tcPr>
          <w:p w14:paraId="41B9AB49" w14:textId="77777777" w:rsidR="00DB5F1F" w:rsidRPr="000F7BC8" w:rsidRDefault="00DB5F1F" w:rsidP="00FF0447">
            <w:pPr>
              <w:pStyle w:val="Ptabletext"/>
            </w:pPr>
            <w:r w:rsidRPr="000F7BC8">
              <w:t>6</w:t>
            </w:r>
          </w:p>
        </w:tc>
        <w:tc>
          <w:tcPr>
            <w:tcW w:w="2127" w:type="dxa"/>
          </w:tcPr>
          <w:p w14:paraId="0AECDFD9" w14:textId="77777777" w:rsidR="00DB5F1F" w:rsidRPr="000F7BC8" w:rsidRDefault="00DB5F1F" w:rsidP="00FF0447">
            <w:pPr>
              <w:pStyle w:val="Ptabletext"/>
            </w:pPr>
            <w:r w:rsidRPr="000F7BC8">
              <w:t>0</w:t>
            </w:r>
          </w:p>
        </w:tc>
      </w:tr>
      <w:tr w:rsidR="00DB5F1F" w:rsidRPr="000F7BC8" w14:paraId="0D57FEF3" w14:textId="77777777" w:rsidTr="00FF0447">
        <w:trPr>
          <w:trHeight w:val="284"/>
          <w:jc w:val="center"/>
        </w:trPr>
        <w:tc>
          <w:tcPr>
            <w:tcW w:w="1809" w:type="dxa"/>
          </w:tcPr>
          <w:p w14:paraId="04D629FF" w14:textId="77777777" w:rsidR="00DB5F1F" w:rsidRPr="000F7BC8" w:rsidRDefault="00DB5F1F" w:rsidP="00FF0447">
            <w:pPr>
              <w:pStyle w:val="Ptabletext"/>
            </w:pPr>
            <w:r w:rsidRPr="000F7BC8">
              <w:t>7</w:t>
            </w:r>
          </w:p>
        </w:tc>
        <w:tc>
          <w:tcPr>
            <w:tcW w:w="2127" w:type="dxa"/>
          </w:tcPr>
          <w:p w14:paraId="2715E0A6" w14:textId="77777777" w:rsidR="00DB5F1F" w:rsidRPr="000F7BC8" w:rsidRDefault="00DB5F1F" w:rsidP="00FF0447">
            <w:pPr>
              <w:pStyle w:val="Ptabletext"/>
            </w:pPr>
            <w:r w:rsidRPr="000F7BC8">
              <w:t>1</w:t>
            </w:r>
          </w:p>
        </w:tc>
      </w:tr>
      <w:tr w:rsidR="00DB5F1F" w:rsidRPr="000F7BC8" w14:paraId="089BECB9" w14:textId="77777777" w:rsidTr="00FF0447">
        <w:trPr>
          <w:trHeight w:val="284"/>
          <w:jc w:val="center"/>
        </w:trPr>
        <w:tc>
          <w:tcPr>
            <w:tcW w:w="1809" w:type="dxa"/>
          </w:tcPr>
          <w:p w14:paraId="03DC5E10" w14:textId="77777777" w:rsidR="00DB5F1F" w:rsidRPr="000F7BC8" w:rsidRDefault="00DB5F1F" w:rsidP="00FF0447">
            <w:pPr>
              <w:pStyle w:val="Ptabletext"/>
            </w:pPr>
            <w:r w:rsidRPr="000F7BC8">
              <w:t>8</w:t>
            </w:r>
          </w:p>
        </w:tc>
        <w:tc>
          <w:tcPr>
            <w:tcW w:w="2127" w:type="dxa"/>
          </w:tcPr>
          <w:p w14:paraId="38113E9D" w14:textId="77777777" w:rsidR="00DB5F1F" w:rsidRPr="000F7BC8" w:rsidRDefault="00DB5F1F" w:rsidP="00FF0447">
            <w:pPr>
              <w:pStyle w:val="Ptabletext"/>
            </w:pPr>
            <w:r w:rsidRPr="000F7BC8">
              <w:t>2</w:t>
            </w:r>
          </w:p>
        </w:tc>
      </w:tr>
      <w:tr w:rsidR="00DB5F1F" w:rsidRPr="000F7BC8" w14:paraId="19782DCB" w14:textId="77777777" w:rsidTr="00FF0447">
        <w:trPr>
          <w:trHeight w:val="284"/>
          <w:jc w:val="center"/>
        </w:trPr>
        <w:tc>
          <w:tcPr>
            <w:tcW w:w="1809" w:type="dxa"/>
          </w:tcPr>
          <w:p w14:paraId="60D526F5" w14:textId="77777777" w:rsidR="00DB5F1F" w:rsidRPr="000F7BC8" w:rsidRDefault="00DB5F1F" w:rsidP="00FF0447">
            <w:pPr>
              <w:pStyle w:val="Ptabletext"/>
            </w:pPr>
            <w:r w:rsidRPr="000F7BC8">
              <w:t>9</w:t>
            </w:r>
          </w:p>
        </w:tc>
        <w:tc>
          <w:tcPr>
            <w:tcW w:w="2127" w:type="dxa"/>
          </w:tcPr>
          <w:p w14:paraId="6C447638" w14:textId="77777777" w:rsidR="00DB5F1F" w:rsidRPr="000F7BC8" w:rsidRDefault="00DB5F1F" w:rsidP="00FF0447">
            <w:pPr>
              <w:pStyle w:val="Ptabletext"/>
            </w:pPr>
            <w:r w:rsidRPr="000F7BC8">
              <w:t>1</w:t>
            </w:r>
          </w:p>
        </w:tc>
      </w:tr>
      <w:tr w:rsidR="00DB5F1F" w:rsidRPr="000F7BC8" w14:paraId="7DE1F3F2" w14:textId="77777777" w:rsidTr="00FF0447">
        <w:trPr>
          <w:trHeight w:val="284"/>
          <w:jc w:val="center"/>
        </w:trPr>
        <w:tc>
          <w:tcPr>
            <w:tcW w:w="1809" w:type="dxa"/>
          </w:tcPr>
          <w:p w14:paraId="32818A81" w14:textId="77777777" w:rsidR="00DB5F1F" w:rsidRPr="000F7BC8" w:rsidRDefault="00DB5F1F" w:rsidP="00FF0447">
            <w:pPr>
              <w:pStyle w:val="Ptabletext"/>
            </w:pPr>
            <w:r w:rsidRPr="000F7BC8">
              <w:t>10</w:t>
            </w:r>
          </w:p>
        </w:tc>
        <w:tc>
          <w:tcPr>
            <w:tcW w:w="2127" w:type="dxa"/>
          </w:tcPr>
          <w:p w14:paraId="2EAB54D3" w14:textId="77777777" w:rsidR="00DB5F1F" w:rsidRPr="000F7BC8" w:rsidRDefault="00DB5F1F" w:rsidP="00FF0447">
            <w:pPr>
              <w:pStyle w:val="Ptabletext"/>
            </w:pPr>
            <w:r w:rsidRPr="000F7BC8">
              <w:t>3</w:t>
            </w:r>
          </w:p>
        </w:tc>
      </w:tr>
    </w:tbl>
    <w:p w14:paraId="60588E30" w14:textId="77777777" w:rsidR="00DB5F1F" w:rsidRDefault="00DB5F1F" w:rsidP="00DB5F1F">
      <w:pPr>
        <w:pStyle w:val="Pquestiontextpartsa"/>
        <w:rPr>
          <w:rStyle w:val="Cquestionpartlabelbold"/>
        </w:rPr>
      </w:pPr>
    </w:p>
    <w:p w14:paraId="369BF1DD" w14:textId="0FBF761C" w:rsidR="005F62C6" w:rsidRDefault="00DB5F1F" w:rsidP="00DB5F1F">
      <w:pPr>
        <w:pStyle w:val="Pquestiontextpartsa"/>
      </w:pPr>
      <w:r w:rsidRPr="000A6A45">
        <w:rPr>
          <w:rStyle w:val="Cquestionpartlabelbold"/>
        </w:rPr>
        <w:t>(a)</w:t>
      </w:r>
      <w:r w:rsidR="00291A94">
        <w:tab/>
      </w:r>
      <w:r w:rsidRPr="00A93891">
        <w:t xml:space="preserve">What </w:t>
      </w:r>
      <w:r>
        <w:t>is the mean number of games won by these winning teams</w:t>
      </w:r>
      <w:r w:rsidRPr="00A93891">
        <w:t>?</w:t>
      </w:r>
    </w:p>
    <w:p w14:paraId="78D0E352" w14:textId="77777777" w:rsidR="00660381" w:rsidRDefault="00660381" w:rsidP="00DB5F1F">
      <w:pPr>
        <w:pStyle w:val="Pquestiontextpartsa"/>
      </w:pPr>
    </w:p>
    <w:p w14:paraId="00ADA9FE" w14:textId="77777777" w:rsidR="00660381" w:rsidRDefault="00660381" w:rsidP="00DB5F1F">
      <w:pPr>
        <w:pStyle w:val="Pquestiontextpartsa"/>
      </w:pPr>
    </w:p>
    <w:p w14:paraId="7D8A3B7F" w14:textId="6A9F1F9C" w:rsidR="00DB5F1F" w:rsidRDefault="00DB5F1F" w:rsidP="00CE5EEC">
      <w:pPr>
        <w:pStyle w:val="Pquestiontextpartsa"/>
      </w:pPr>
      <w:r w:rsidRPr="000A6A45">
        <w:rPr>
          <w:rStyle w:val="Cquestionpartlabelbold"/>
        </w:rPr>
        <w:t>(</w:t>
      </w:r>
      <w:r w:rsidR="00CE5EEC">
        <w:rPr>
          <w:rStyle w:val="Cquestionpartlabelbold"/>
        </w:rPr>
        <w:t>b</w:t>
      </w:r>
      <w:r w:rsidRPr="000A6A45">
        <w:rPr>
          <w:rStyle w:val="Cquestionpartlabelbold"/>
        </w:rPr>
        <w:t>)</w:t>
      </w:r>
      <w:r w:rsidRPr="000A6A45">
        <w:rPr>
          <w:rStyle w:val="Cquestionpartlabelbold"/>
        </w:rPr>
        <w:tab/>
      </w:r>
      <w:r>
        <w:t xml:space="preserve">The school had </w:t>
      </w:r>
      <w:r w:rsidR="00CE5EEC">
        <w:t xml:space="preserve">a total of </w:t>
      </w:r>
      <w:r w:rsidR="00660381">
        <w:t>35</w:t>
      </w:r>
      <w:r>
        <w:t xml:space="preserve"> teams playing winter sports. Calculate the mean number of wins for all teams.</w:t>
      </w:r>
    </w:p>
    <w:p w14:paraId="2D55261F" w14:textId="77777777" w:rsidR="005F62C6" w:rsidRDefault="005F62C6" w:rsidP="00CE5EEC">
      <w:pPr>
        <w:pStyle w:val="Pquestiontextpartsa"/>
      </w:pPr>
    </w:p>
    <w:p w14:paraId="6928A5FB" w14:textId="77777777" w:rsidR="005F62C6" w:rsidRDefault="005F62C6" w:rsidP="00CE5EEC">
      <w:pPr>
        <w:pStyle w:val="Pquestiontextpartsa"/>
      </w:pPr>
    </w:p>
    <w:p w14:paraId="5A437EF1" w14:textId="05AF6A23" w:rsidR="00DB5F1F" w:rsidRDefault="00660381" w:rsidP="00DB5F1F">
      <w:pPr>
        <w:pStyle w:val="Pquestionheadingsx"/>
      </w:pPr>
      <w:r>
        <w:lastRenderedPageBreak/>
        <w:t>Question 20</w:t>
      </w:r>
      <w:r w:rsidR="00DB5F1F">
        <w:tab/>
      </w:r>
      <w:r w:rsidR="00DB5F1F">
        <w:rPr>
          <w:rStyle w:val="Cmarkslabel"/>
        </w:rPr>
        <w:t>1</w:t>
      </w:r>
      <w:r>
        <w:rPr>
          <w:rStyle w:val="Cmarkslabel"/>
        </w:rPr>
        <w:t>0</w:t>
      </w:r>
      <w:r w:rsidR="00DB5F1F">
        <w:rPr>
          <w:rStyle w:val="Cmarkslabel"/>
        </w:rPr>
        <w:t xml:space="preserve"> </w:t>
      </w:r>
      <w:r w:rsidR="00DB5F1F" w:rsidRPr="001B433F">
        <w:rPr>
          <w:rStyle w:val="Cmarkslabel"/>
        </w:rPr>
        <w:t>marks</w:t>
      </w:r>
      <w:r w:rsidR="00DB5F1F">
        <w:tab/>
        <w:t>[2.3, 2.8]</w:t>
      </w:r>
    </w:p>
    <w:p w14:paraId="6A69C481" w14:textId="77777777" w:rsidR="00DB5F1F" w:rsidRDefault="00DB5F1F" w:rsidP="00DB5F1F">
      <w:pPr>
        <w:pStyle w:val="Pquestiontextmainstem"/>
      </w:pPr>
      <w:r>
        <w:t>The data below gives the weights of newly hatched chicks in grams.</w:t>
      </w:r>
    </w:p>
    <w:p w14:paraId="76A48AB6" w14:textId="14187933" w:rsidR="00DB5F1F" w:rsidRDefault="005F62C6" w:rsidP="00DB5F1F">
      <w:pPr>
        <w:pStyle w:val="Pquestiontextmainstem"/>
      </w:pPr>
      <w:r>
        <w:tab/>
      </w:r>
      <w:r w:rsidR="00DB5F1F">
        <w:t>49  45  40  54  43  56  45  41  49  45  38  45  42  47  52  55  52  33  37  43</w:t>
      </w:r>
    </w:p>
    <w:p w14:paraId="216A6001" w14:textId="09EE4F41" w:rsidR="00DB5F1F" w:rsidRDefault="005F62C6" w:rsidP="00DB5F1F">
      <w:pPr>
        <w:pStyle w:val="Pquestiontextmainstem"/>
      </w:pPr>
      <w:r>
        <w:tab/>
      </w:r>
      <w:r w:rsidR="00DB5F1F">
        <w:t>40  33  37  43  54  50  38  52  48  45  48  39  38  39  55  42  51  45  41  49</w:t>
      </w:r>
    </w:p>
    <w:p w14:paraId="08F1D1D2" w14:textId="77777777" w:rsidR="00DB5F1F" w:rsidRDefault="00DB5F1F" w:rsidP="00DB5F1F">
      <w:pPr>
        <w:pStyle w:val="Pquestiontextpartsa"/>
        <w:rPr>
          <w:noProof/>
          <w:lang w:val="en-GB" w:eastAsia="en-GB"/>
        </w:rPr>
      </w:pPr>
      <w:r w:rsidRPr="000A6A45">
        <w:rPr>
          <w:rStyle w:val="Cquestionpartlabelbold"/>
        </w:rPr>
        <w:t>(a)</w:t>
      </w:r>
      <w:r>
        <w:rPr>
          <w:noProof/>
          <w:lang w:val="en-GB" w:eastAsia="en-GB"/>
        </w:rPr>
        <w:tab/>
        <w:t>Draw a histogram of the weights. Use a class interval of 5, with the first interval 30–&lt;35.</w:t>
      </w:r>
    </w:p>
    <w:p w14:paraId="16632D29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75C82860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594AB9FF" w14:textId="77777777" w:rsidR="00425453" w:rsidRDefault="00425453" w:rsidP="00DB5F1F">
      <w:pPr>
        <w:pStyle w:val="Pquestiontextpartsa"/>
        <w:rPr>
          <w:noProof/>
          <w:lang w:val="en-GB" w:eastAsia="en-GB"/>
        </w:rPr>
      </w:pPr>
    </w:p>
    <w:p w14:paraId="22CE54D7" w14:textId="77777777" w:rsidR="00425453" w:rsidRDefault="00425453" w:rsidP="00DB5F1F">
      <w:pPr>
        <w:pStyle w:val="Pquestiontextpartsa"/>
        <w:rPr>
          <w:noProof/>
          <w:lang w:val="en-GB" w:eastAsia="en-GB"/>
        </w:rPr>
      </w:pPr>
    </w:p>
    <w:p w14:paraId="1AC1EAB5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6743715A" w14:textId="77777777" w:rsidR="00425453" w:rsidRDefault="00425453" w:rsidP="00DB5F1F">
      <w:pPr>
        <w:pStyle w:val="Pquestiontextpartsa"/>
        <w:rPr>
          <w:noProof/>
          <w:lang w:val="en-GB" w:eastAsia="en-GB"/>
        </w:rPr>
      </w:pPr>
    </w:p>
    <w:p w14:paraId="1C55D0BD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400B1565" w14:textId="77777777" w:rsidR="00DB5F1F" w:rsidRDefault="00DB5F1F" w:rsidP="00DB5F1F">
      <w:pPr>
        <w:pStyle w:val="Pquestiontextpartsa"/>
        <w:rPr>
          <w:noProof/>
          <w:lang w:val="en-GB" w:eastAsia="en-GB"/>
        </w:rPr>
      </w:pPr>
      <w:r w:rsidRPr="000A6A45">
        <w:rPr>
          <w:rStyle w:val="Cquestionpartlabelbold"/>
        </w:rPr>
        <w:t>(b)</w:t>
      </w:r>
      <w:r>
        <w:rPr>
          <w:noProof/>
          <w:lang w:val="en-GB" w:eastAsia="en-GB"/>
        </w:rPr>
        <w:tab/>
        <w:t>Construct a box plot for the weights.</w:t>
      </w:r>
    </w:p>
    <w:p w14:paraId="233591DE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5929B5C2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21607213" w14:textId="77777777" w:rsidR="00425453" w:rsidRDefault="00425453" w:rsidP="00DB5F1F">
      <w:pPr>
        <w:pStyle w:val="Pquestiontextpartsa"/>
        <w:rPr>
          <w:noProof/>
          <w:lang w:val="en-GB" w:eastAsia="en-GB"/>
        </w:rPr>
      </w:pPr>
    </w:p>
    <w:p w14:paraId="2AB73CFD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6099707B" w14:textId="77777777" w:rsidR="00425453" w:rsidRDefault="00425453" w:rsidP="00DB5F1F">
      <w:pPr>
        <w:pStyle w:val="Pquestiontextpartsa"/>
        <w:rPr>
          <w:noProof/>
          <w:lang w:val="en-GB" w:eastAsia="en-GB"/>
        </w:rPr>
      </w:pPr>
    </w:p>
    <w:p w14:paraId="302EB196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04408EB3" w14:textId="77777777" w:rsidR="00DB5F1F" w:rsidRDefault="00DB5F1F" w:rsidP="00DB5F1F">
      <w:pPr>
        <w:pStyle w:val="Pquestiontextpartsa"/>
        <w:rPr>
          <w:noProof/>
          <w:lang w:val="en-GB" w:eastAsia="en-GB"/>
        </w:rPr>
      </w:pPr>
      <w:r w:rsidRPr="000A6A45">
        <w:rPr>
          <w:rStyle w:val="Cquestionpartlabelbold"/>
        </w:rPr>
        <w:t>(c)</w:t>
      </w:r>
      <w:r>
        <w:rPr>
          <w:noProof/>
          <w:lang w:val="en-GB" w:eastAsia="en-GB"/>
        </w:rPr>
        <w:tab/>
        <w:t>Draw a dot plot of the weights.</w:t>
      </w:r>
    </w:p>
    <w:p w14:paraId="0A5FA6BB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797CF73F" w14:textId="77777777" w:rsidR="00425453" w:rsidRDefault="00425453" w:rsidP="00DB5F1F">
      <w:pPr>
        <w:pStyle w:val="Pquestiontextpartsa"/>
        <w:rPr>
          <w:noProof/>
          <w:lang w:val="en-GB" w:eastAsia="en-GB"/>
        </w:rPr>
      </w:pPr>
    </w:p>
    <w:p w14:paraId="4A26208D" w14:textId="77777777" w:rsidR="00425453" w:rsidRDefault="00425453" w:rsidP="00DB5F1F">
      <w:pPr>
        <w:pStyle w:val="Pquestiontextpartsa"/>
        <w:rPr>
          <w:noProof/>
          <w:lang w:val="en-GB" w:eastAsia="en-GB"/>
        </w:rPr>
      </w:pPr>
    </w:p>
    <w:p w14:paraId="52AB8EC6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203EC1BE" w14:textId="77777777" w:rsidR="005F62C6" w:rsidRDefault="005F62C6" w:rsidP="00DB5F1F">
      <w:pPr>
        <w:pStyle w:val="Pquestiontextpartsa"/>
        <w:rPr>
          <w:noProof/>
          <w:lang w:val="en-GB" w:eastAsia="en-GB"/>
        </w:rPr>
      </w:pPr>
    </w:p>
    <w:p w14:paraId="3BAF15AF" w14:textId="0B2EB6AA" w:rsidR="00DB5F1F" w:rsidRDefault="00DB5F1F" w:rsidP="00DB5F1F">
      <w:pPr>
        <w:pStyle w:val="Pquestiontextpartsa"/>
        <w:rPr>
          <w:noProof/>
          <w:lang w:val="en-GB" w:eastAsia="en-GB"/>
        </w:rPr>
      </w:pPr>
      <w:r w:rsidRPr="000A6A45">
        <w:rPr>
          <w:rStyle w:val="Cquestionpartlabelbold"/>
        </w:rPr>
        <w:t>(d)</w:t>
      </w:r>
      <w:r>
        <w:rPr>
          <w:noProof/>
          <w:lang w:val="en-GB" w:eastAsia="en-GB"/>
        </w:rPr>
        <w:tab/>
      </w:r>
      <w:r w:rsidR="00291A94">
        <w:rPr>
          <w:noProof/>
          <w:lang w:val="en-GB" w:eastAsia="en-GB"/>
        </w:rPr>
        <w:t>What do</w:t>
      </w:r>
      <w:r>
        <w:rPr>
          <w:noProof/>
          <w:lang w:val="en-GB" w:eastAsia="en-GB"/>
        </w:rPr>
        <w:t xml:space="preserve"> the displays in </w:t>
      </w:r>
      <w:r w:rsidRPr="005F62C6">
        <w:rPr>
          <w:b/>
          <w:noProof/>
          <w:lang w:val="en-GB" w:eastAsia="en-GB"/>
        </w:rPr>
        <w:t>(a)</w:t>
      </w:r>
      <w:r>
        <w:rPr>
          <w:noProof/>
          <w:lang w:val="en-GB" w:eastAsia="en-GB"/>
        </w:rPr>
        <w:t xml:space="preserve"> to </w:t>
      </w:r>
      <w:r w:rsidRPr="005F62C6">
        <w:rPr>
          <w:b/>
          <w:noProof/>
          <w:lang w:val="en-GB" w:eastAsia="en-GB"/>
        </w:rPr>
        <w:t>(c)</w:t>
      </w:r>
      <w:r>
        <w:rPr>
          <w:noProof/>
          <w:lang w:val="en-GB" w:eastAsia="en-GB"/>
        </w:rPr>
        <w:t xml:space="preserve"> tell you about the weights of the chicks</w:t>
      </w:r>
      <w:r w:rsidR="00CE5EEC">
        <w:rPr>
          <w:noProof/>
          <w:lang w:val="en-GB" w:eastAsia="en-GB"/>
        </w:rPr>
        <w:t>?</w:t>
      </w:r>
    </w:p>
    <w:p w14:paraId="3BC90AFC" w14:textId="77777777" w:rsidR="005F62C6" w:rsidRDefault="005F62C6" w:rsidP="00DB5F1F">
      <w:pPr>
        <w:pStyle w:val="Pquestiontextpartsa"/>
      </w:pPr>
    </w:p>
    <w:p w14:paraId="33BB9405" w14:textId="77777777" w:rsidR="00425453" w:rsidRDefault="00425453" w:rsidP="00DB5F1F">
      <w:pPr>
        <w:pStyle w:val="Pquestiontextpartsa"/>
      </w:pPr>
    </w:p>
    <w:p w14:paraId="3E2A52A4" w14:textId="77777777" w:rsidR="00425453" w:rsidRDefault="00425453" w:rsidP="00DB5F1F">
      <w:pPr>
        <w:pStyle w:val="Pquestiontextpartsa"/>
      </w:pPr>
    </w:p>
    <w:p w14:paraId="46DFBE4E" w14:textId="0714D216" w:rsidR="00DB5F1F" w:rsidRDefault="00816D54" w:rsidP="00DB5F1F">
      <w:pPr>
        <w:pStyle w:val="Pquestiontextpartsa"/>
      </w:pPr>
      <w:r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DB5F1F" w:rsidRPr="000A6A45">
        <w:rPr>
          <w:rStyle w:val="Cquestionpartlabelbold"/>
        </w:rPr>
        <w:t>(e)</w:t>
      </w:r>
      <w:r>
        <w:t xml:space="preserve">  </w:t>
      </w:r>
      <w:r w:rsidR="00DB5F1F">
        <w:t>Find the mean and standard deviation of the weights, correct to 1 decimal place.</w:t>
      </w:r>
    </w:p>
    <w:p w14:paraId="0D3DE4AC" w14:textId="77777777" w:rsidR="005F62C6" w:rsidRDefault="005F62C6" w:rsidP="00DB5F1F">
      <w:pPr>
        <w:pStyle w:val="Pquestiontextpartsa"/>
      </w:pPr>
    </w:p>
    <w:p w14:paraId="1A7A46D8" w14:textId="77777777" w:rsidR="005F62C6" w:rsidRDefault="005F62C6" w:rsidP="00DB5F1F">
      <w:pPr>
        <w:pStyle w:val="Pquestiontextpartsa"/>
      </w:pPr>
    </w:p>
    <w:p w14:paraId="18539368" w14:textId="77777777" w:rsidR="00425453" w:rsidRDefault="00425453" w:rsidP="00DB5F1F">
      <w:pPr>
        <w:pStyle w:val="Pquestiontextpartsa"/>
      </w:pPr>
    </w:p>
    <w:p w14:paraId="78B13AB6" w14:textId="77777777" w:rsidR="00425453" w:rsidRDefault="00425453" w:rsidP="00DB5F1F">
      <w:pPr>
        <w:pStyle w:val="Pquestiontextpartsa"/>
      </w:pPr>
    </w:p>
    <w:p w14:paraId="6B80805B" w14:textId="77777777" w:rsidR="005F62C6" w:rsidRDefault="005F62C6" w:rsidP="00DB5F1F">
      <w:pPr>
        <w:pStyle w:val="Pquestiontextpartsa"/>
      </w:pPr>
    </w:p>
    <w:p w14:paraId="0406DAFD" w14:textId="4627F7DC" w:rsidR="00DB5F1F" w:rsidRDefault="00DB5F1F" w:rsidP="00DB5F1F">
      <w:pPr>
        <w:pStyle w:val="Psectionresults"/>
      </w:pPr>
      <w:r>
        <w:t>E</w:t>
      </w:r>
      <w:r w:rsidR="00B12832">
        <w:t>xtended answer results: ___ / 4</w:t>
      </w:r>
      <w:r w:rsidR="00291A94">
        <w:t>0</w:t>
      </w:r>
    </w:p>
    <w:p w14:paraId="3077F96A" w14:textId="05E190BD" w:rsidR="001B433F" w:rsidRPr="00DB5F1F" w:rsidRDefault="00291A94" w:rsidP="00425453">
      <w:pPr>
        <w:pStyle w:val="Psectionresults"/>
      </w:pPr>
      <w:r>
        <w:t xml:space="preserve">TOTAL test results: ___ / </w:t>
      </w:r>
      <w:r w:rsidR="002D7018">
        <w:t>8</w:t>
      </w:r>
      <w:r w:rsidR="00CE5EEC">
        <w:t>4</w:t>
      </w:r>
    </w:p>
    <w:sectPr w:rsidR="001B433F" w:rsidRPr="00DB5F1F" w:rsidSect="00BB1AF9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418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168CB" w14:textId="77777777" w:rsidR="003B2DDD" w:rsidRDefault="003B2DDD" w:rsidP="00B91E57">
      <w:r>
        <w:separator/>
      </w:r>
    </w:p>
  </w:endnote>
  <w:endnote w:type="continuationSeparator" w:id="0">
    <w:p w14:paraId="70277A3E" w14:textId="77777777" w:rsidR="003B2DDD" w:rsidRDefault="003B2DDD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E02F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E02F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89A33" w14:textId="77777777" w:rsidR="003B2DDD" w:rsidRDefault="003B2DDD" w:rsidP="00B91E57">
      <w:r>
        <w:separator/>
      </w:r>
    </w:p>
  </w:footnote>
  <w:footnote w:type="continuationSeparator" w:id="0">
    <w:p w14:paraId="7F883971" w14:textId="77777777" w:rsidR="003B2DDD" w:rsidRDefault="003B2DDD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1724869E" w:rsidR="00AA7ED5" w:rsidRPr="00B91E57" w:rsidRDefault="00816D54" w:rsidP="00BD21CF">
    <w:pPr>
      <w:pStyle w:val="Pheadertext"/>
    </w:pPr>
    <w:r>
      <w:t>Pearson Mathematics</w:t>
    </w:r>
    <w:r w:rsidR="00BD21CF">
      <w:t xml:space="preserve"> 10–10A </w:t>
    </w:r>
    <w:r>
      <w:t xml:space="preserve">  </w:t>
    </w:r>
    <w:r w:rsidR="00BD21CF">
      <w:t xml:space="preserve">Statistics </w:t>
    </w:r>
    <w:r>
      <w:t xml:space="preserve">— </w:t>
    </w:r>
    <w:r w:rsidR="00BD21CF" w:rsidRPr="00F85EEB">
      <w:t>Test</w:t>
    </w:r>
    <w:r w:rsidR="00BD21CF" w:rsidRPr="00BD21CF">
      <w:t xml:space="preserve"> </w:t>
    </w:r>
    <w:r w:rsidR="000B3CBD">
      <w:t>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4114FC5D" w:rsidR="00A8741D" w:rsidRDefault="00816D54" w:rsidP="00A8741D">
    <w:pPr>
      <w:pStyle w:val="Pheadertext"/>
    </w:pPr>
    <w:r>
      <w:t>Pearson Mathematics</w:t>
    </w:r>
    <w:r w:rsidR="00A8741D">
      <w:t xml:space="preserve"> </w:t>
    </w:r>
    <w:r w:rsidR="00990083">
      <w:t>10–10A</w:t>
    </w:r>
    <w:r w:rsidR="00A8741D">
      <w:tab/>
      <w:t xml:space="preserve">Name: </w:t>
    </w:r>
    <w:r w:rsidR="00A8741D">
      <w:tab/>
    </w:r>
  </w:p>
  <w:p w14:paraId="31DB32F8" w14:textId="53761BE1" w:rsidR="00A8741D" w:rsidRPr="00A8741D" w:rsidRDefault="00816D54" w:rsidP="00A8741D">
    <w:pPr>
      <w:pStyle w:val="Pheadertext"/>
    </w:pPr>
    <w:r>
      <w:t xml:space="preserve">Statistics — </w:t>
    </w:r>
    <w:r w:rsidRPr="00F85EEB">
      <w:t>Test</w:t>
    </w:r>
    <w:r w:rsidRPr="00BD21CF">
      <w:t xml:space="preserve"> </w:t>
    </w:r>
    <w:r>
      <w:t>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39C"/>
    <w:multiLevelType w:val="hybridMultilevel"/>
    <w:tmpl w:val="5A945C36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B64003"/>
    <w:multiLevelType w:val="hybridMultilevel"/>
    <w:tmpl w:val="FB30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F427D"/>
    <w:multiLevelType w:val="hybridMultilevel"/>
    <w:tmpl w:val="CA44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B34A8"/>
    <w:multiLevelType w:val="hybridMultilevel"/>
    <w:tmpl w:val="456CB728"/>
    <w:lvl w:ilvl="0" w:tplc="053C31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7AE"/>
    <w:rsid w:val="00033C5C"/>
    <w:rsid w:val="000407AC"/>
    <w:rsid w:val="00040B63"/>
    <w:rsid w:val="00052D5F"/>
    <w:rsid w:val="00057492"/>
    <w:rsid w:val="00062A9B"/>
    <w:rsid w:val="00062B27"/>
    <w:rsid w:val="00064993"/>
    <w:rsid w:val="00066722"/>
    <w:rsid w:val="00072358"/>
    <w:rsid w:val="00076BF9"/>
    <w:rsid w:val="00082AD0"/>
    <w:rsid w:val="00085DBB"/>
    <w:rsid w:val="00090B15"/>
    <w:rsid w:val="00094B98"/>
    <w:rsid w:val="000A31C4"/>
    <w:rsid w:val="000A6A45"/>
    <w:rsid w:val="000B2853"/>
    <w:rsid w:val="000B3CBD"/>
    <w:rsid w:val="000C4CB1"/>
    <w:rsid w:val="000C6C56"/>
    <w:rsid w:val="000E7280"/>
    <w:rsid w:val="000F2B0F"/>
    <w:rsid w:val="000F52E2"/>
    <w:rsid w:val="000F7BC8"/>
    <w:rsid w:val="00114E72"/>
    <w:rsid w:val="001157AA"/>
    <w:rsid w:val="00117614"/>
    <w:rsid w:val="00121EAB"/>
    <w:rsid w:val="001249D4"/>
    <w:rsid w:val="0012595A"/>
    <w:rsid w:val="00133398"/>
    <w:rsid w:val="00133D92"/>
    <w:rsid w:val="0013490A"/>
    <w:rsid w:val="00134EC5"/>
    <w:rsid w:val="00136289"/>
    <w:rsid w:val="00140686"/>
    <w:rsid w:val="00141EF9"/>
    <w:rsid w:val="00153C7C"/>
    <w:rsid w:val="001605F8"/>
    <w:rsid w:val="00160C54"/>
    <w:rsid w:val="00180D86"/>
    <w:rsid w:val="001A169C"/>
    <w:rsid w:val="001B433F"/>
    <w:rsid w:val="001C1E41"/>
    <w:rsid w:val="001C4DB3"/>
    <w:rsid w:val="001C5D52"/>
    <w:rsid w:val="001F3755"/>
    <w:rsid w:val="001F3D5E"/>
    <w:rsid w:val="00205882"/>
    <w:rsid w:val="00205ABB"/>
    <w:rsid w:val="00223001"/>
    <w:rsid w:val="00225E2E"/>
    <w:rsid w:val="002509BC"/>
    <w:rsid w:val="00261162"/>
    <w:rsid w:val="002635BA"/>
    <w:rsid w:val="00271289"/>
    <w:rsid w:val="00274CEB"/>
    <w:rsid w:val="00274D79"/>
    <w:rsid w:val="00291A94"/>
    <w:rsid w:val="0029660A"/>
    <w:rsid w:val="0029665F"/>
    <w:rsid w:val="002A1C8B"/>
    <w:rsid w:val="002A61AB"/>
    <w:rsid w:val="002C0D5B"/>
    <w:rsid w:val="002C3C99"/>
    <w:rsid w:val="002C5286"/>
    <w:rsid w:val="002D2E83"/>
    <w:rsid w:val="002D7018"/>
    <w:rsid w:val="002E0784"/>
    <w:rsid w:val="002E154B"/>
    <w:rsid w:val="002E6538"/>
    <w:rsid w:val="002F2539"/>
    <w:rsid w:val="002F61BA"/>
    <w:rsid w:val="00307A48"/>
    <w:rsid w:val="00307F32"/>
    <w:rsid w:val="00312848"/>
    <w:rsid w:val="00313650"/>
    <w:rsid w:val="00314F01"/>
    <w:rsid w:val="00320DB2"/>
    <w:rsid w:val="00323197"/>
    <w:rsid w:val="00323AB7"/>
    <w:rsid w:val="003267C4"/>
    <w:rsid w:val="00334607"/>
    <w:rsid w:val="00335B72"/>
    <w:rsid w:val="00345684"/>
    <w:rsid w:val="003618B8"/>
    <w:rsid w:val="003624C0"/>
    <w:rsid w:val="00363DAC"/>
    <w:rsid w:val="003649A6"/>
    <w:rsid w:val="003654B2"/>
    <w:rsid w:val="0036586D"/>
    <w:rsid w:val="00365A08"/>
    <w:rsid w:val="00374306"/>
    <w:rsid w:val="00376745"/>
    <w:rsid w:val="0039270F"/>
    <w:rsid w:val="00393ADE"/>
    <w:rsid w:val="003A0FEB"/>
    <w:rsid w:val="003A3D2F"/>
    <w:rsid w:val="003A6EA1"/>
    <w:rsid w:val="003B2DDD"/>
    <w:rsid w:val="003B3BBF"/>
    <w:rsid w:val="003C1799"/>
    <w:rsid w:val="003C445D"/>
    <w:rsid w:val="003D1336"/>
    <w:rsid w:val="003E3349"/>
    <w:rsid w:val="003E7772"/>
    <w:rsid w:val="003F1E31"/>
    <w:rsid w:val="00402757"/>
    <w:rsid w:val="004059F7"/>
    <w:rsid w:val="004066D1"/>
    <w:rsid w:val="00412093"/>
    <w:rsid w:val="00413A15"/>
    <w:rsid w:val="004161B6"/>
    <w:rsid w:val="00420B07"/>
    <w:rsid w:val="00425453"/>
    <w:rsid w:val="004317B7"/>
    <w:rsid w:val="0043227F"/>
    <w:rsid w:val="00434493"/>
    <w:rsid w:val="00452041"/>
    <w:rsid w:val="00456CE0"/>
    <w:rsid w:val="00457310"/>
    <w:rsid w:val="0046226B"/>
    <w:rsid w:val="00464A71"/>
    <w:rsid w:val="00472CCA"/>
    <w:rsid w:val="0048344D"/>
    <w:rsid w:val="00485A37"/>
    <w:rsid w:val="00491D4C"/>
    <w:rsid w:val="004A1C99"/>
    <w:rsid w:val="004A47A0"/>
    <w:rsid w:val="004A5DD5"/>
    <w:rsid w:val="004C23FF"/>
    <w:rsid w:val="004C5E1E"/>
    <w:rsid w:val="004D01B5"/>
    <w:rsid w:val="004D24DE"/>
    <w:rsid w:val="004D3645"/>
    <w:rsid w:val="004F03F0"/>
    <w:rsid w:val="004F5309"/>
    <w:rsid w:val="004F5839"/>
    <w:rsid w:val="004F59F5"/>
    <w:rsid w:val="005067E7"/>
    <w:rsid w:val="00506F94"/>
    <w:rsid w:val="00514C8C"/>
    <w:rsid w:val="0052478A"/>
    <w:rsid w:val="0052656A"/>
    <w:rsid w:val="00530C0D"/>
    <w:rsid w:val="00530D78"/>
    <w:rsid w:val="00542F56"/>
    <w:rsid w:val="00554ECF"/>
    <w:rsid w:val="00561C8E"/>
    <w:rsid w:val="00564139"/>
    <w:rsid w:val="005644F4"/>
    <w:rsid w:val="00565776"/>
    <w:rsid w:val="005665F4"/>
    <w:rsid w:val="00567CE7"/>
    <w:rsid w:val="00567FA2"/>
    <w:rsid w:val="00571F02"/>
    <w:rsid w:val="0057703D"/>
    <w:rsid w:val="00580E31"/>
    <w:rsid w:val="00582501"/>
    <w:rsid w:val="00582BD5"/>
    <w:rsid w:val="00583D63"/>
    <w:rsid w:val="0059291C"/>
    <w:rsid w:val="005931FE"/>
    <w:rsid w:val="005A07A0"/>
    <w:rsid w:val="005A293E"/>
    <w:rsid w:val="005A6C19"/>
    <w:rsid w:val="005B21E2"/>
    <w:rsid w:val="005B5208"/>
    <w:rsid w:val="005B6E9E"/>
    <w:rsid w:val="005C1799"/>
    <w:rsid w:val="005C2DB7"/>
    <w:rsid w:val="005C4DC3"/>
    <w:rsid w:val="005C6EE5"/>
    <w:rsid w:val="005F62C6"/>
    <w:rsid w:val="00604D55"/>
    <w:rsid w:val="00606690"/>
    <w:rsid w:val="0060765D"/>
    <w:rsid w:val="00607F60"/>
    <w:rsid w:val="00617BEA"/>
    <w:rsid w:val="006202C9"/>
    <w:rsid w:val="00627636"/>
    <w:rsid w:val="006315DD"/>
    <w:rsid w:val="0063637B"/>
    <w:rsid w:val="00637FE6"/>
    <w:rsid w:val="006531AE"/>
    <w:rsid w:val="00660381"/>
    <w:rsid w:val="00665AA1"/>
    <w:rsid w:val="0066782B"/>
    <w:rsid w:val="006B2DF9"/>
    <w:rsid w:val="006C0123"/>
    <w:rsid w:val="006C4B2F"/>
    <w:rsid w:val="006D2264"/>
    <w:rsid w:val="006D6A33"/>
    <w:rsid w:val="006D6A60"/>
    <w:rsid w:val="006D6B75"/>
    <w:rsid w:val="006E0E75"/>
    <w:rsid w:val="006E17FC"/>
    <w:rsid w:val="006E28FE"/>
    <w:rsid w:val="006E6CBD"/>
    <w:rsid w:val="006E7B52"/>
    <w:rsid w:val="006F2BB6"/>
    <w:rsid w:val="006F48EB"/>
    <w:rsid w:val="007027ED"/>
    <w:rsid w:val="0070464D"/>
    <w:rsid w:val="00712D52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4703"/>
    <w:rsid w:val="00796A94"/>
    <w:rsid w:val="007A1A60"/>
    <w:rsid w:val="007A7B3D"/>
    <w:rsid w:val="007B276E"/>
    <w:rsid w:val="007B7545"/>
    <w:rsid w:val="007C05E1"/>
    <w:rsid w:val="007D4058"/>
    <w:rsid w:val="00814B1B"/>
    <w:rsid w:val="00816D54"/>
    <w:rsid w:val="00817AEB"/>
    <w:rsid w:val="008226DD"/>
    <w:rsid w:val="00823BB8"/>
    <w:rsid w:val="008266C5"/>
    <w:rsid w:val="00842378"/>
    <w:rsid w:val="008453BA"/>
    <w:rsid w:val="00851029"/>
    <w:rsid w:val="0085608B"/>
    <w:rsid w:val="008608D9"/>
    <w:rsid w:val="00861454"/>
    <w:rsid w:val="00872A57"/>
    <w:rsid w:val="00883D65"/>
    <w:rsid w:val="0088692E"/>
    <w:rsid w:val="00887F5C"/>
    <w:rsid w:val="008A06F7"/>
    <w:rsid w:val="008A2708"/>
    <w:rsid w:val="008B30AE"/>
    <w:rsid w:val="008B5DC2"/>
    <w:rsid w:val="008C44CE"/>
    <w:rsid w:val="008D3D76"/>
    <w:rsid w:val="008D3E39"/>
    <w:rsid w:val="008D6D78"/>
    <w:rsid w:val="008E1DF1"/>
    <w:rsid w:val="008E3A48"/>
    <w:rsid w:val="008F0DDC"/>
    <w:rsid w:val="008F0EC6"/>
    <w:rsid w:val="008F75FE"/>
    <w:rsid w:val="009023C1"/>
    <w:rsid w:val="009059C9"/>
    <w:rsid w:val="00905F68"/>
    <w:rsid w:val="00913906"/>
    <w:rsid w:val="0091733C"/>
    <w:rsid w:val="009207BA"/>
    <w:rsid w:val="0092625F"/>
    <w:rsid w:val="009303E1"/>
    <w:rsid w:val="00934CAB"/>
    <w:rsid w:val="00935B41"/>
    <w:rsid w:val="0093734D"/>
    <w:rsid w:val="009437F9"/>
    <w:rsid w:val="009461B8"/>
    <w:rsid w:val="00950FFA"/>
    <w:rsid w:val="00955FF2"/>
    <w:rsid w:val="0096101E"/>
    <w:rsid w:val="00962392"/>
    <w:rsid w:val="00971C28"/>
    <w:rsid w:val="009841D7"/>
    <w:rsid w:val="0098662B"/>
    <w:rsid w:val="00987804"/>
    <w:rsid w:val="00990083"/>
    <w:rsid w:val="00990107"/>
    <w:rsid w:val="009947D3"/>
    <w:rsid w:val="009A776D"/>
    <w:rsid w:val="009C1F04"/>
    <w:rsid w:val="009C3377"/>
    <w:rsid w:val="009D03D9"/>
    <w:rsid w:val="009D17C4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6FD9"/>
    <w:rsid w:val="00B1035C"/>
    <w:rsid w:val="00B11C16"/>
    <w:rsid w:val="00B12113"/>
    <w:rsid w:val="00B12832"/>
    <w:rsid w:val="00B13718"/>
    <w:rsid w:val="00B17DA5"/>
    <w:rsid w:val="00B21E3E"/>
    <w:rsid w:val="00B228A7"/>
    <w:rsid w:val="00B22B70"/>
    <w:rsid w:val="00B25421"/>
    <w:rsid w:val="00B31E6A"/>
    <w:rsid w:val="00B31F45"/>
    <w:rsid w:val="00B32D92"/>
    <w:rsid w:val="00B40BA4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1AF9"/>
    <w:rsid w:val="00BB1E73"/>
    <w:rsid w:val="00BB3052"/>
    <w:rsid w:val="00BB572C"/>
    <w:rsid w:val="00BB745A"/>
    <w:rsid w:val="00BB7A96"/>
    <w:rsid w:val="00BC28AD"/>
    <w:rsid w:val="00BC4247"/>
    <w:rsid w:val="00BD08D5"/>
    <w:rsid w:val="00BD21CF"/>
    <w:rsid w:val="00BD260E"/>
    <w:rsid w:val="00BE460F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5BBD"/>
    <w:rsid w:val="00C41B73"/>
    <w:rsid w:val="00C5054A"/>
    <w:rsid w:val="00C50C69"/>
    <w:rsid w:val="00C51718"/>
    <w:rsid w:val="00C522B4"/>
    <w:rsid w:val="00C55F12"/>
    <w:rsid w:val="00C56D83"/>
    <w:rsid w:val="00C64099"/>
    <w:rsid w:val="00C75F4E"/>
    <w:rsid w:val="00C9254A"/>
    <w:rsid w:val="00C92A6F"/>
    <w:rsid w:val="00CB3D6D"/>
    <w:rsid w:val="00CC0D68"/>
    <w:rsid w:val="00CC7D1F"/>
    <w:rsid w:val="00CD00EA"/>
    <w:rsid w:val="00CE2DDA"/>
    <w:rsid w:val="00CE419D"/>
    <w:rsid w:val="00CE5EEC"/>
    <w:rsid w:val="00CF0C64"/>
    <w:rsid w:val="00CF4C57"/>
    <w:rsid w:val="00D01C11"/>
    <w:rsid w:val="00D027D6"/>
    <w:rsid w:val="00D03976"/>
    <w:rsid w:val="00D1324E"/>
    <w:rsid w:val="00D169AD"/>
    <w:rsid w:val="00D306C4"/>
    <w:rsid w:val="00D42AA5"/>
    <w:rsid w:val="00D43956"/>
    <w:rsid w:val="00D44790"/>
    <w:rsid w:val="00D45D65"/>
    <w:rsid w:val="00D476C7"/>
    <w:rsid w:val="00D50DA9"/>
    <w:rsid w:val="00D5254C"/>
    <w:rsid w:val="00D5663E"/>
    <w:rsid w:val="00D5788E"/>
    <w:rsid w:val="00D6673C"/>
    <w:rsid w:val="00D747CC"/>
    <w:rsid w:val="00D817B5"/>
    <w:rsid w:val="00D94C52"/>
    <w:rsid w:val="00DA1C67"/>
    <w:rsid w:val="00DA3BBA"/>
    <w:rsid w:val="00DA6D73"/>
    <w:rsid w:val="00DB2FDA"/>
    <w:rsid w:val="00DB5F1F"/>
    <w:rsid w:val="00DB7C04"/>
    <w:rsid w:val="00DE02F9"/>
    <w:rsid w:val="00DE113C"/>
    <w:rsid w:val="00DE3994"/>
    <w:rsid w:val="00DE45D5"/>
    <w:rsid w:val="00DE58D6"/>
    <w:rsid w:val="00E01186"/>
    <w:rsid w:val="00E021E4"/>
    <w:rsid w:val="00E02483"/>
    <w:rsid w:val="00E02C5B"/>
    <w:rsid w:val="00E04A41"/>
    <w:rsid w:val="00E0564B"/>
    <w:rsid w:val="00E10D96"/>
    <w:rsid w:val="00E2498A"/>
    <w:rsid w:val="00E42B3B"/>
    <w:rsid w:val="00E4401F"/>
    <w:rsid w:val="00E522E3"/>
    <w:rsid w:val="00E55C93"/>
    <w:rsid w:val="00E56C69"/>
    <w:rsid w:val="00E66F4C"/>
    <w:rsid w:val="00E72616"/>
    <w:rsid w:val="00E80255"/>
    <w:rsid w:val="00E804F6"/>
    <w:rsid w:val="00E84689"/>
    <w:rsid w:val="00E904DF"/>
    <w:rsid w:val="00E926CC"/>
    <w:rsid w:val="00E96411"/>
    <w:rsid w:val="00E96EDA"/>
    <w:rsid w:val="00EA305E"/>
    <w:rsid w:val="00EA3341"/>
    <w:rsid w:val="00EA43EB"/>
    <w:rsid w:val="00EB3D3B"/>
    <w:rsid w:val="00EC0922"/>
    <w:rsid w:val="00ED1AFF"/>
    <w:rsid w:val="00ED79FA"/>
    <w:rsid w:val="00EE19BA"/>
    <w:rsid w:val="00EE7C00"/>
    <w:rsid w:val="00EF30D8"/>
    <w:rsid w:val="00EF38CC"/>
    <w:rsid w:val="00EF551C"/>
    <w:rsid w:val="00EF6108"/>
    <w:rsid w:val="00F1598F"/>
    <w:rsid w:val="00F21951"/>
    <w:rsid w:val="00F24B10"/>
    <w:rsid w:val="00F279DF"/>
    <w:rsid w:val="00F32B7C"/>
    <w:rsid w:val="00F41913"/>
    <w:rsid w:val="00F436E4"/>
    <w:rsid w:val="00F4500F"/>
    <w:rsid w:val="00F5599A"/>
    <w:rsid w:val="00F67692"/>
    <w:rsid w:val="00F76C0D"/>
    <w:rsid w:val="00F80273"/>
    <w:rsid w:val="00F93270"/>
    <w:rsid w:val="00FA71CA"/>
    <w:rsid w:val="00FA7343"/>
    <w:rsid w:val="00FB077E"/>
    <w:rsid w:val="00FB4663"/>
    <w:rsid w:val="00FC2A4C"/>
    <w:rsid w:val="00FC398F"/>
    <w:rsid w:val="00FD1FE1"/>
    <w:rsid w:val="00FE3101"/>
    <w:rsid w:val="00FE47F1"/>
    <w:rsid w:val="00FE4B25"/>
    <w:rsid w:val="00FE5F43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13490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3490A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E55C93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57703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DB5F1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bscript">
    <w:name w:val="C: Subscript"/>
    <w:basedOn w:val="DefaultParagraphFont"/>
    <w:uiPriority w:val="1"/>
    <w:qFormat/>
    <w:rsid w:val="00DB5F1F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13490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3490A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E55C93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57703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DB5F1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bscript">
    <w:name w:val="C: Subscript"/>
    <w:basedOn w:val="DefaultParagraphFont"/>
    <w:uiPriority w:val="1"/>
    <w:qFormat/>
    <w:rsid w:val="00DB5F1F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07/relationships/hdphoto" Target="media/hdphoto1.wdp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jpeg"/><Relationship Id="rId28" Type="http://schemas.openxmlformats.org/officeDocument/2006/relationships/oleObject" Target="embeddings/oleObject5.bin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png"/><Relationship Id="rId30" Type="http://schemas.openxmlformats.org/officeDocument/2006/relationships/oleObject" Target="embeddings/oleObject6.bin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160</TotalTime>
  <Pages>10</Pages>
  <Words>1361</Words>
  <Characters>5787</Characters>
  <Application>Microsoft Office Word</Application>
  <DocSecurity>0</DocSecurity>
  <Lines>413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149</cp:revision>
  <cp:lastPrinted>2016-07-15T04:27:00Z</cp:lastPrinted>
  <dcterms:created xsi:type="dcterms:W3CDTF">2016-07-25T04:54:00Z</dcterms:created>
  <dcterms:modified xsi:type="dcterms:W3CDTF">2016-10-24T08:55:00Z</dcterms:modified>
</cp:coreProperties>
</file>