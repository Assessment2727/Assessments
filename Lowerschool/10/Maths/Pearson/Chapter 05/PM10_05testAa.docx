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DAEB4" w14:textId="77777777" w:rsidR="006F2BE3" w:rsidRPr="00471064" w:rsidRDefault="006F2BE3" w:rsidP="006F2BE3">
      <w:pPr>
        <w:pStyle w:val="Psectionheading"/>
      </w:pPr>
      <w:r w:rsidRPr="00471064"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895"/>
        <w:gridCol w:w="900"/>
        <w:gridCol w:w="898"/>
        <w:gridCol w:w="896"/>
        <w:gridCol w:w="895"/>
        <w:gridCol w:w="900"/>
        <w:gridCol w:w="898"/>
        <w:gridCol w:w="897"/>
        <w:gridCol w:w="896"/>
        <w:gridCol w:w="878"/>
      </w:tblGrid>
      <w:tr w:rsidR="007B185C" w:rsidRPr="00471064" w14:paraId="49EB9361" w14:textId="1A2573EF" w:rsidTr="007B185C">
        <w:tc>
          <w:tcPr>
            <w:tcW w:w="1127" w:type="dxa"/>
          </w:tcPr>
          <w:p w14:paraId="0E042003" w14:textId="77777777" w:rsidR="007B185C" w:rsidRPr="00471064" w:rsidRDefault="007B185C" w:rsidP="00CA5435">
            <w:pPr>
              <w:pStyle w:val="Ptabletext"/>
              <w:rPr>
                <w:rStyle w:val="Cquestionpartlabelbold"/>
              </w:rPr>
            </w:pPr>
            <w:r w:rsidRPr="00471064">
              <w:rPr>
                <w:rStyle w:val="Cquestionpartlabelbold"/>
              </w:rPr>
              <w:t>Question</w:t>
            </w:r>
          </w:p>
        </w:tc>
        <w:tc>
          <w:tcPr>
            <w:tcW w:w="895" w:type="dxa"/>
          </w:tcPr>
          <w:p w14:paraId="4F4CC6DD" w14:textId="77777777" w:rsidR="007B185C" w:rsidRPr="00471064" w:rsidRDefault="007B185C" w:rsidP="00CA5435">
            <w:pPr>
              <w:pStyle w:val="Ptabletext"/>
            </w:pPr>
            <w:r w:rsidRPr="00471064">
              <w:t>1</w:t>
            </w:r>
          </w:p>
        </w:tc>
        <w:tc>
          <w:tcPr>
            <w:tcW w:w="900" w:type="dxa"/>
          </w:tcPr>
          <w:p w14:paraId="4F75F9D4" w14:textId="77777777" w:rsidR="007B185C" w:rsidRPr="00471064" w:rsidRDefault="007B185C" w:rsidP="00CA5435">
            <w:pPr>
              <w:pStyle w:val="Ptabletext"/>
            </w:pPr>
            <w:r w:rsidRPr="00471064">
              <w:t>2</w:t>
            </w:r>
          </w:p>
        </w:tc>
        <w:tc>
          <w:tcPr>
            <w:tcW w:w="898" w:type="dxa"/>
          </w:tcPr>
          <w:p w14:paraId="7BFE2948" w14:textId="77777777" w:rsidR="007B185C" w:rsidRPr="00471064" w:rsidRDefault="007B185C" w:rsidP="00CA5435">
            <w:pPr>
              <w:pStyle w:val="Ptabletext"/>
            </w:pPr>
            <w:r w:rsidRPr="00471064">
              <w:t>3</w:t>
            </w:r>
          </w:p>
        </w:tc>
        <w:tc>
          <w:tcPr>
            <w:tcW w:w="896" w:type="dxa"/>
          </w:tcPr>
          <w:p w14:paraId="6082A53E" w14:textId="77777777" w:rsidR="007B185C" w:rsidRPr="00471064" w:rsidRDefault="007B185C" w:rsidP="00CA5435">
            <w:pPr>
              <w:pStyle w:val="Ptabletext"/>
            </w:pPr>
            <w:r w:rsidRPr="00471064">
              <w:t>4</w:t>
            </w:r>
          </w:p>
        </w:tc>
        <w:tc>
          <w:tcPr>
            <w:tcW w:w="895" w:type="dxa"/>
          </w:tcPr>
          <w:p w14:paraId="0F0A1F8E" w14:textId="77777777" w:rsidR="007B185C" w:rsidRPr="00471064" w:rsidRDefault="007B185C" w:rsidP="00CA5435">
            <w:pPr>
              <w:pStyle w:val="Ptabletext"/>
            </w:pPr>
            <w:r w:rsidRPr="00471064">
              <w:t>5</w:t>
            </w:r>
          </w:p>
        </w:tc>
        <w:tc>
          <w:tcPr>
            <w:tcW w:w="900" w:type="dxa"/>
          </w:tcPr>
          <w:p w14:paraId="126950DF" w14:textId="77777777" w:rsidR="007B185C" w:rsidRPr="00471064" w:rsidRDefault="007B185C" w:rsidP="00CA5435">
            <w:pPr>
              <w:pStyle w:val="Ptabletext"/>
            </w:pPr>
            <w:r w:rsidRPr="00471064">
              <w:t>6</w:t>
            </w:r>
          </w:p>
        </w:tc>
        <w:tc>
          <w:tcPr>
            <w:tcW w:w="898" w:type="dxa"/>
          </w:tcPr>
          <w:p w14:paraId="6D503D05" w14:textId="77777777" w:rsidR="007B185C" w:rsidRPr="00471064" w:rsidRDefault="007B185C" w:rsidP="00CA5435">
            <w:pPr>
              <w:pStyle w:val="Ptabletext"/>
            </w:pPr>
            <w:r w:rsidRPr="00471064">
              <w:t>7</w:t>
            </w:r>
          </w:p>
        </w:tc>
        <w:tc>
          <w:tcPr>
            <w:tcW w:w="897" w:type="dxa"/>
          </w:tcPr>
          <w:p w14:paraId="3A41E9FE" w14:textId="77777777" w:rsidR="007B185C" w:rsidRPr="00471064" w:rsidRDefault="007B185C" w:rsidP="00CA5435">
            <w:pPr>
              <w:pStyle w:val="Ptabletext"/>
            </w:pPr>
            <w:r w:rsidRPr="00471064">
              <w:t>8</w:t>
            </w:r>
          </w:p>
        </w:tc>
        <w:tc>
          <w:tcPr>
            <w:tcW w:w="896" w:type="dxa"/>
          </w:tcPr>
          <w:p w14:paraId="0DBA94CF" w14:textId="77777777" w:rsidR="007B185C" w:rsidRPr="00471064" w:rsidRDefault="007B185C" w:rsidP="00CA5435">
            <w:pPr>
              <w:pStyle w:val="Ptabletext"/>
            </w:pPr>
            <w:r w:rsidRPr="00471064">
              <w:t>9</w:t>
            </w:r>
          </w:p>
        </w:tc>
        <w:tc>
          <w:tcPr>
            <w:tcW w:w="878" w:type="dxa"/>
          </w:tcPr>
          <w:p w14:paraId="29DD65AD" w14:textId="5EA7ED45" w:rsidR="007B185C" w:rsidRPr="00471064" w:rsidRDefault="007B185C" w:rsidP="00CA5435">
            <w:pPr>
              <w:pStyle w:val="Ptabletext"/>
            </w:pPr>
            <w:r w:rsidRPr="00471064">
              <w:t>10</w:t>
            </w:r>
          </w:p>
        </w:tc>
      </w:tr>
      <w:tr w:rsidR="007B185C" w:rsidRPr="00471064" w14:paraId="560FB26B" w14:textId="2D926D20" w:rsidTr="007B185C">
        <w:tc>
          <w:tcPr>
            <w:tcW w:w="1127" w:type="dxa"/>
          </w:tcPr>
          <w:p w14:paraId="6D81C355" w14:textId="77777777" w:rsidR="007B185C" w:rsidRPr="00471064" w:rsidRDefault="007B185C" w:rsidP="00CA5435">
            <w:pPr>
              <w:pStyle w:val="Ptabletext"/>
              <w:rPr>
                <w:rStyle w:val="Cquestionpartlabelbold"/>
              </w:rPr>
            </w:pPr>
            <w:r w:rsidRPr="00471064">
              <w:rPr>
                <w:rStyle w:val="Cquestionpartlabelbold"/>
              </w:rPr>
              <w:t>Answer</w:t>
            </w:r>
          </w:p>
        </w:tc>
        <w:tc>
          <w:tcPr>
            <w:tcW w:w="895" w:type="dxa"/>
          </w:tcPr>
          <w:p w14:paraId="262F7E94" w14:textId="4BC174B8" w:rsidR="007B185C" w:rsidRPr="00471064" w:rsidRDefault="007B185C" w:rsidP="00CA5435">
            <w:pPr>
              <w:pStyle w:val="Ptabletext"/>
            </w:pPr>
            <w:r w:rsidRPr="00471064">
              <w:t>A</w:t>
            </w:r>
          </w:p>
        </w:tc>
        <w:tc>
          <w:tcPr>
            <w:tcW w:w="900" w:type="dxa"/>
          </w:tcPr>
          <w:p w14:paraId="0717C06C" w14:textId="5385CE50" w:rsidR="007B185C" w:rsidRPr="00471064" w:rsidRDefault="007B185C" w:rsidP="00CA5435">
            <w:pPr>
              <w:pStyle w:val="Ptabletext"/>
            </w:pPr>
            <w:r w:rsidRPr="00471064">
              <w:t>C</w:t>
            </w:r>
          </w:p>
        </w:tc>
        <w:tc>
          <w:tcPr>
            <w:tcW w:w="898" w:type="dxa"/>
          </w:tcPr>
          <w:p w14:paraId="353D9BBE" w14:textId="33881B4C" w:rsidR="007B185C" w:rsidRPr="00471064" w:rsidRDefault="007B185C" w:rsidP="00CA5435">
            <w:pPr>
              <w:pStyle w:val="Ptabletext"/>
            </w:pPr>
            <w:r w:rsidRPr="00471064">
              <w:t>C</w:t>
            </w:r>
          </w:p>
        </w:tc>
        <w:tc>
          <w:tcPr>
            <w:tcW w:w="896" w:type="dxa"/>
          </w:tcPr>
          <w:p w14:paraId="178C9DD2" w14:textId="1FA18DAA" w:rsidR="007B185C" w:rsidRPr="00471064" w:rsidRDefault="007B185C" w:rsidP="00CA5435">
            <w:pPr>
              <w:pStyle w:val="Ptabletext"/>
            </w:pPr>
            <w:r w:rsidRPr="00471064">
              <w:t>D</w:t>
            </w:r>
          </w:p>
        </w:tc>
        <w:tc>
          <w:tcPr>
            <w:tcW w:w="895" w:type="dxa"/>
          </w:tcPr>
          <w:p w14:paraId="088F33F2" w14:textId="70F49912" w:rsidR="007B185C" w:rsidRPr="00471064" w:rsidRDefault="007B185C" w:rsidP="00CA5435">
            <w:pPr>
              <w:pStyle w:val="Ptabletext"/>
            </w:pPr>
            <w:r w:rsidRPr="00471064">
              <w:t>B</w:t>
            </w:r>
          </w:p>
        </w:tc>
        <w:tc>
          <w:tcPr>
            <w:tcW w:w="900" w:type="dxa"/>
          </w:tcPr>
          <w:p w14:paraId="78C8764B" w14:textId="2C78C1BE" w:rsidR="007B185C" w:rsidRPr="00471064" w:rsidRDefault="007B185C" w:rsidP="00CA5435">
            <w:pPr>
              <w:pStyle w:val="Ptabletext"/>
            </w:pPr>
            <w:r w:rsidRPr="00471064">
              <w:t>A</w:t>
            </w:r>
          </w:p>
        </w:tc>
        <w:tc>
          <w:tcPr>
            <w:tcW w:w="898" w:type="dxa"/>
          </w:tcPr>
          <w:p w14:paraId="3D6F21F8" w14:textId="29E8D722" w:rsidR="007B185C" w:rsidRPr="00471064" w:rsidRDefault="007B185C" w:rsidP="00CA5435">
            <w:pPr>
              <w:pStyle w:val="Ptabletext"/>
            </w:pPr>
            <w:r w:rsidRPr="00471064">
              <w:t>D</w:t>
            </w:r>
          </w:p>
        </w:tc>
        <w:tc>
          <w:tcPr>
            <w:tcW w:w="897" w:type="dxa"/>
          </w:tcPr>
          <w:p w14:paraId="6B76F158" w14:textId="509B3349" w:rsidR="007B185C" w:rsidRPr="00471064" w:rsidRDefault="007B185C" w:rsidP="00CA5435">
            <w:pPr>
              <w:pStyle w:val="Ptabletext"/>
            </w:pPr>
            <w:r w:rsidRPr="00471064">
              <w:t>A</w:t>
            </w:r>
          </w:p>
        </w:tc>
        <w:tc>
          <w:tcPr>
            <w:tcW w:w="896" w:type="dxa"/>
          </w:tcPr>
          <w:p w14:paraId="4D15BD65" w14:textId="65F80B32" w:rsidR="007B185C" w:rsidRPr="00471064" w:rsidRDefault="007B185C" w:rsidP="00CA5435">
            <w:pPr>
              <w:pStyle w:val="Ptabletext"/>
            </w:pPr>
            <w:r w:rsidRPr="00471064">
              <w:t>A</w:t>
            </w:r>
          </w:p>
        </w:tc>
        <w:tc>
          <w:tcPr>
            <w:tcW w:w="878" w:type="dxa"/>
          </w:tcPr>
          <w:p w14:paraId="65711ED8" w14:textId="77D26CE1" w:rsidR="007B185C" w:rsidRPr="00471064" w:rsidRDefault="007B185C" w:rsidP="00CA5435">
            <w:pPr>
              <w:pStyle w:val="Ptabletext"/>
            </w:pPr>
            <w:r w:rsidRPr="00471064">
              <w:t>D</w:t>
            </w:r>
          </w:p>
        </w:tc>
      </w:tr>
    </w:tbl>
    <w:p w14:paraId="333C8DD6" w14:textId="77777777" w:rsidR="006F2BE3" w:rsidRPr="00471064" w:rsidRDefault="006F2BE3" w:rsidP="006F2BE3">
      <w:pPr>
        <w:pStyle w:val="Ptabletext"/>
      </w:pPr>
    </w:p>
    <w:p w14:paraId="351A11DA" w14:textId="7D0C9EA0" w:rsidR="006F2BE3" w:rsidRPr="00471064" w:rsidRDefault="001A6F4C" w:rsidP="006F2BE3">
      <w:pPr>
        <w:pStyle w:val="Pquestionheadingmc1stafterhead"/>
      </w:pPr>
      <w:r>
        <w:t>Question 1</w:t>
      </w:r>
      <w:r>
        <w:tab/>
        <w:t>[5</w:t>
      </w:r>
      <w:r w:rsidR="006F2BE3" w:rsidRPr="00471064">
        <w:t>.1]</w:t>
      </w:r>
    </w:p>
    <w:p w14:paraId="442B9A22" w14:textId="77777777" w:rsidR="006F2BE3" w:rsidRPr="00471064" w:rsidRDefault="006F2BE3" w:rsidP="00471064">
      <w:pPr>
        <w:pStyle w:val="Pquestiontextmainstem"/>
        <w:rPr>
          <w:rStyle w:val="Cquestionpartlabelbold"/>
        </w:rPr>
      </w:pPr>
      <w:r w:rsidRPr="00471064">
        <w:rPr>
          <w:rStyle w:val="Cquestionpartlabelbold"/>
        </w:rPr>
        <w:t>A</w:t>
      </w:r>
      <w:bookmarkStart w:id="0" w:name="_GoBack"/>
      <w:bookmarkEnd w:id="0"/>
    </w:p>
    <w:p w14:paraId="57C4DE32" w14:textId="77777777" w:rsidR="006F2BE3" w:rsidRPr="00471064" w:rsidRDefault="006F2BE3" w:rsidP="006F2BE3">
      <w:pPr>
        <w:pStyle w:val="Pquestiontextmainstem"/>
      </w:pPr>
      <w:r w:rsidRPr="00471064">
        <w:t xml:space="preserve">2 cm = 20 mm, 0.03 m = 30 mm </w:t>
      </w:r>
    </w:p>
    <w:p w14:paraId="368D07D2" w14:textId="77777777" w:rsidR="006F2BE3" w:rsidRPr="00471064" w:rsidRDefault="006F2BE3" w:rsidP="006F2BE3">
      <w:pPr>
        <w:pStyle w:val="Pquestiontextmainstem"/>
      </w:pPr>
      <w:r w:rsidRPr="00471064">
        <w:rPr>
          <w:position w:val="-2"/>
          <w:sz w:val="20"/>
          <w:szCs w:val="20"/>
        </w:rPr>
        <w:object w:dxaOrig="1720" w:dyaOrig="200" w14:anchorId="76A60E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11.15pt" o:ole="">
            <v:imagedata r:id="rId8" o:title=""/>
          </v:shape>
          <o:OLEObject Type="Embed" ProgID="Equation.3" ShapeID="_x0000_i1025" DrawAspect="Content" ObjectID="_1538890331" r:id="rId9"/>
        </w:object>
      </w:r>
      <w:r w:rsidRPr="00471064">
        <w:t xml:space="preserve"> mm</w:t>
      </w:r>
      <w:r w:rsidRPr="00471064">
        <w:rPr>
          <w:rStyle w:val="Csuperscript"/>
        </w:rPr>
        <w:t>2</w:t>
      </w:r>
    </w:p>
    <w:p w14:paraId="0C4AA9C2" w14:textId="77777777" w:rsidR="00CB7E7B" w:rsidRPr="00471064" w:rsidRDefault="00CB7E7B" w:rsidP="00CB7E7B">
      <w:pPr>
        <w:pStyle w:val="Pquestionheadingmc"/>
      </w:pPr>
      <w:r w:rsidRPr="00471064">
        <w:t>Question 2</w:t>
      </w:r>
      <w:r w:rsidRPr="00471064">
        <w:tab/>
        <w:t>[5.1]</w:t>
      </w:r>
    </w:p>
    <w:p w14:paraId="37D5E856" w14:textId="77777777" w:rsidR="006F2BE3" w:rsidRPr="00471064" w:rsidRDefault="006F2BE3" w:rsidP="00471064">
      <w:pPr>
        <w:pStyle w:val="Pquestiontextmainstem"/>
        <w:rPr>
          <w:rStyle w:val="Cquestionpartlabelbold"/>
        </w:rPr>
      </w:pPr>
      <w:r w:rsidRPr="00471064">
        <w:rPr>
          <w:rStyle w:val="Cquestionpartlabelbold"/>
        </w:rPr>
        <w:t>C</w:t>
      </w:r>
    </w:p>
    <w:p w14:paraId="243F042F" w14:textId="77777777" w:rsidR="006F2BE3" w:rsidRPr="00471064" w:rsidRDefault="006F2BE3" w:rsidP="006F2BE3">
      <w:pPr>
        <w:pStyle w:val="Pquestiontextmainstem"/>
      </w:pPr>
      <w:r w:rsidRPr="00471064">
        <w:rPr>
          <w:rStyle w:val="Cmathsexpressions"/>
          <w:rFonts w:eastAsiaTheme="majorEastAsia"/>
        </w:rPr>
        <w:t>D</w:t>
      </w:r>
      <w:r w:rsidRPr="00471064">
        <w:t xml:space="preserve"> = 0.2 m = 20 cm so </w:t>
      </w:r>
      <w:r w:rsidRPr="00471064">
        <w:rPr>
          <w:rStyle w:val="Cmathsexpressions"/>
          <w:rFonts w:eastAsiaTheme="majorEastAsia"/>
        </w:rPr>
        <w:t>r</w:t>
      </w:r>
      <w:r w:rsidRPr="00471064">
        <w:t xml:space="preserve"> = 10 cm</w:t>
      </w:r>
    </w:p>
    <w:p w14:paraId="209049DB" w14:textId="77777777" w:rsidR="006F2BE3" w:rsidRPr="00471064" w:rsidRDefault="006F2BE3" w:rsidP="006F2BE3">
      <w:pPr>
        <w:pStyle w:val="Pquestiontextmainstem"/>
      </w:pPr>
      <w:r w:rsidRPr="00471064">
        <w:rPr>
          <w:position w:val="-6"/>
        </w:rPr>
        <w:object w:dxaOrig="1719" w:dyaOrig="320" w14:anchorId="5B7D97A6">
          <v:shape id="_x0000_i1026" type="#_x0000_t75" style="width:86.2pt;height:16.25pt" o:ole="">
            <v:imagedata r:id="rId10" o:title=""/>
          </v:shape>
          <o:OLEObject Type="Embed" ProgID="Equation.3" ShapeID="_x0000_i1026" DrawAspect="Content" ObjectID="_1538890332" r:id="rId11"/>
        </w:object>
      </w:r>
      <w:r w:rsidRPr="00471064">
        <w:t xml:space="preserve"> cm</w:t>
      </w:r>
      <w:r w:rsidRPr="00471064">
        <w:rPr>
          <w:rStyle w:val="Csuperscript"/>
        </w:rPr>
        <w:t>2</w:t>
      </w:r>
    </w:p>
    <w:p w14:paraId="2F694090" w14:textId="77777777" w:rsidR="00CB7E7B" w:rsidRPr="00471064" w:rsidRDefault="00CB7E7B" w:rsidP="00CB7E7B">
      <w:pPr>
        <w:pStyle w:val="Pquestionheadingmc"/>
      </w:pPr>
      <w:r w:rsidRPr="00471064">
        <w:t>Question 3</w:t>
      </w:r>
      <w:r w:rsidRPr="00471064">
        <w:tab/>
        <w:t>[5.2]</w:t>
      </w:r>
    </w:p>
    <w:p w14:paraId="4C1BFA94" w14:textId="77777777" w:rsidR="006F2BE3" w:rsidRPr="00471064" w:rsidRDefault="006F2BE3" w:rsidP="00471064">
      <w:pPr>
        <w:pStyle w:val="Pquestiontextmainstem"/>
        <w:rPr>
          <w:rStyle w:val="Cquestionpartlabelbold"/>
        </w:rPr>
      </w:pPr>
      <w:r w:rsidRPr="00471064">
        <w:rPr>
          <w:rStyle w:val="Cquestionpartlabelbold"/>
        </w:rPr>
        <w:t>C</w:t>
      </w:r>
    </w:p>
    <w:p w14:paraId="6868CF6A" w14:textId="77777777" w:rsidR="006F2BE3" w:rsidRPr="00471064" w:rsidRDefault="006F2BE3" w:rsidP="006F2BE3">
      <w:pPr>
        <w:pStyle w:val="Pquestiontextmainstem"/>
      </w:pPr>
      <w:r w:rsidRPr="00471064">
        <w:t xml:space="preserve">0.5 m = 50 cm, 30 mm = 3 cm </w:t>
      </w:r>
    </w:p>
    <w:p w14:paraId="17E9F292" w14:textId="77777777" w:rsidR="006F2BE3" w:rsidRPr="00471064" w:rsidRDefault="006F2BE3" w:rsidP="006F2BE3">
      <w:pPr>
        <w:pStyle w:val="Pquestiontextmainstem"/>
      </w:pPr>
      <w:r w:rsidRPr="00471064">
        <w:rPr>
          <w:position w:val="-10"/>
        </w:rPr>
        <w:object w:dxaOrig="3620" w:dyaOrig="320" w14:anchorId="7C2F9271">
          <v:shape id="_x0000_i1027" type="#_x0000_t75" style="width:180.5pt;height:16.25pt" o:ole="">
            <v:imagedata r:id="rId12" o:title=""/>
          </v:shape>
          <o:OLEObject Type="Embed" ProgID="Equation.3" ShapeID="_x0000_i1027" DrawAspect="Content" ObjectID="_1538890333" r:id="rId13"/>
        </w:object>
      </w:r>
      <w:r w:rsidRPr="00471064">
        <w:t xml:space="preserve"> cm</w:t>
      </w:r>
      <w:r w:rsidRPr="00471064">
        <w:rPr>
          <w:rStyle w:val="Csuperscript"/>
        </w:rPr>
        <w:t>2</w:t>
      </w:r>
    </w:p>
    <w:p w14:paraId="4161591D" w14:textId="77777777" w:rsidR="00CB7E7B" w:rsidRPr="00471064" w:rsidRDefault="00CB7E7B" w:rsidP="00CB7E7B">
      <w:pPr>
        <w:pStyle w:val="Pquestionheadingmc"/>
      </w:pPr>
      <w:r w:rsidRPr="00471064">
        <w:t>Question 4</w:t>
      </w:r>
      <w:r w:rsidRPr="00471064">
        <w:tab/>
        <w:t>[5.3]</w:t>
      </w:r>
    </w:p>
    <w:p w14:paraId="2870F80E" w14:textId="77777777" w:rsidR="006F2BE3" w:rsidRPr="00471064" w:rsidRDefault="006F2BE3" w:rsidP="00471064">
      <w:pPr>
        <w:pStyle w:val="Pquestiontextmainstem"/>
        <w:rPr>
          <w:rStyle w:val="Cquestionpartlabelbold"/>
        </w:rPr>
      </w:pPr>
      <w:r w:rsidRPr="00471064">
        <w:rPr>
          <w:rStyle w:val="Cquestionpartlabelbold"/>
        </w:rPr>
        <w:t>D</w:t>
      </w:r>
    </w:p>
    <w:p w14:paraId="74981282" w14:textId="77777777" w:rsidR="00471064" w:rsidRDefault="006F2BE3" w:rsidP="006F2BE3">
      <w:pPr>
        <w:pStyle w:val="Pquestiontextmainstem"/>
      </w:pPr>
      <w:r w:rsidRPr="00471064">
        <w:t>The radius of the outer circular edge  is 25 mm.</w:t>
      </w:r>
    </w:p>
    <w:p w14:paraId="5241B239" w14:textId="090AFC97" w:rsidR="006F2BE3" w:rsidRPr="00471064" w:rsidRDefault="006F2BE3" w:rsidP="006F2BE3">
      <w:pPr>
        <w:pStyle w:val="Pquestiontextmainstem"/>
      </w:pPr>
      <w:r w:rsidRPr="00471064">
        <w:t xml:space="preserve">The radius of the inner circular edge is 22.5 mm. </w:t>
      </w:r>
    </w:p>
    <w:p w14:paraId="3D5F2360" w14:textId="77777777" w:rsidR="006F2BE3" w:rsidRPr="00471064" w:rsidRDefault="006F2BE3" w:rsidP="006F2BE3">
      <w:pPr>
        <w:pStyle w:val="Pquestiontextmainstem"/>
      </w:pPr>
      <w:r w:rsidRPr="00471064">
        <w:rPr>
          <w:rStyle w:val="Cmathsexpressions"/>
          <w:rFonts w:eastAsiaTheme="majorEastAsia"/>
        </w:rPr>
        <w:t>V</w:t>
      </w:r>
      <w:r w:rsidRPr="00471064">
        <w:t xml:space="preserve"> = ( A</w:t>
      </w:r>
      <w:r w:rsidRPr="00471064">
        <w:rPr>
          <w:rStyle w:val="CSubscript"/>
        </w:rPr>
        <w:t>large circle</w:t>
      </w:r>
      <w:r w:rsidRPr="00471064">
        <w:t xml:space="preserve"> – A</w:t>
      </w:r>
      <w:r w:rsidRPr="00471064">
        <w:rPr>
          <w:rStyle w:val="CSubscript"/>
        </w:rPr>
        <w:t xml:space="preserve">small circle </w:t>
      </w:r>
      <w:r w:rsidRPr="00471064">
        <w:t>) × length</w:t>
      </w:r>
    </w:p>
    <w:p w14:paraId="05DCFE95" w14:textId="77777777" w:rsidR="006F2BE3" w:rsidRPr="00471064" w:rsidRDefault="006F2BE3" w:rsidP="006F2BE3">
      <w:pPr>
        <w:pStyle w:val="Pquestiontextmainstem"/>
      </w:pPr>
      <w:r w:rsidRPr="00471064">
        <w:t>=  (</w:t>
      </w:r>
      <w:r w:rsidRPr="00471064">
        <w:rPr>
          <w:position w:val="-6"/>
        </w:rPr>
        <w:object w:dxaOrig="225" w:dyaOrig="225" w14:anchorId="481202C5">
          <v:shape id="_x0000_i1028" type="#_x0000_t75" style="width:11.15pt;height:11.15pt" o:ole="">
            <v:imagedata r:id="rId14" o:title=""/>
          </v:shape>
          <o:OLEObject Type="Embed" ProgID="Equation.3" ShapeID="_x0000_i1028" DrawAspect="Content" ObjectID="_1538890334" r:id="rId15"/>
        </w:object>
      </w:r>
      <w:r w:rsidRPr="00471064">
        <w:t xml:space="preserve"> × 0.025</w:t>
      </w:r>
      <w:r w:rsidRPr="00471064">
        <w:rPr>
          <w:rStyle w:val="Csuperscript"/>
        </w:rPr>
        <w:t xml:space="preserve">2 </w:t>
      </w:r>
      <w:r w:rsidRPr="00471064">
        <w:t xml:space="preserve">– </w:t>
      </w:r>
      <w:r w:rsidRPr="00471064">
        <w:rPr>
          <w:position w:val="-6"/>
        </w:rPr>
        <w:object w:dxaOrig="225" w:dyaOrig="225" w14:anchorId="76011402">
          <v:shape id="_x0000_i1029" type="#_x0000_t75" style="width:11.15pt;height:11.15pt" o:ole="">
            <v:imagedata r:id="rId14" o:title=""/>
          </v:shape>
          <o:OLEObject Type="Embed" ProgID="Equation.3" ShapeID="_x0000_i1029" DrawAspect="Content" ObjectID="_1538890335" r:id="rId16"/>
        </w:object>
      </w:r>
      <w:r w:rsidRPr="00471064">
        <w:t xml:space="preserve"> × 0.0225</w:t>
      </w:r>
      <w:r w:rsidRPr="00471064">
        <w:rPr>
          <w:rStyle w:val="Csuperscript"/>
        </w:rPr>
        <w:t xml:space="preserve">2 </w:t>
      </w:r>
      <w:r w:rsidRPr="00471064">
        <w:t>) × 5</w:t>
      </w:r>
    </w:p>
    <w:p w14:paraId="1B4024A6" w14:textId="7EAF5927" w:rsidR="00CB7E7B" w:rsidRPr="00471064" w:rsidRDefault="00CB7E7B" w:rsidP="00CB7E7B">
      <w:pPr>
        <w:pStyle w:val="Pquestionheadingmc"/>
      </w:pPr>
      <w:r w:rsidRPr="00471064">
        <w:t>Question 5</w:t>
      </w:r>
      <w:r w:rsidRPr="00471064">
        <w:tab/>
        <w:t>[5.4]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6EA8FCB3" w14:textId="77777777" w:rsidR="006F2BE3" w:rsidRPr="00471064" w:rsidRDefault="006F2BE3" w:rsidP="00471064">
      <w:pPr>
        <w:pStyle w:val="Pquestiontextmainstem"/>
        <w:rPr>
          <w:rStyle w:val="Cquestionpartlabelbold"/>
        </w:rPr>
      </w:pPr>
      <w:r w:rsidRPr="00471064">
        <w:rPr>
          <w:rStyle w:val="Cquestionpartlabelbold"/>
        </w:rPr>
        <w:t>B</w:t>
      </w:r>
    </w:p>
    <w:p w14:paraId="63F36393" w14:textId="77777777" w:rsidR="006F2BE3" w:rsidRPr="00471064" w:rsidRDefault="0081492C" w:rsidP="006F2BE3">
      <w:pPr>
        <w:pStyle w:val="Pquestiontextmainstem"/>
        <w:rPr>
          <w:rStyle w:val="Csuperscript"/>
        </w:rPr>
      </w:pPr>
      <w:r w:rsidRPr="0081492C">
        <w:rPr>
          <w:position w:val="-14"/>
        </w:rPr>
        <w:object w:dxaOrig="2659" w:dyaOrig="400" w14:anchorId="226985C4">
          <v:shape id="_x0000_i1030" type="#_x0000_t75" style="width:132.85pt;height:19.25pt" o:ole="">
            <v:imagedata r:id="rId17" o:title=""/>
          </v:shape>
          <o:OLEObject Type="Embed" ProgID="Equation.DSMT4" ShapeID="_x0000_i1030" DrawAspect="Content" ObjectID="_1538890336" r:id="rId18"/>
        </w:object>
      </w:r>
      <w:r w:rsidR="006F2BE3" w:rsidRPr="00471064">
        <w:t xml:space="preserve"> mm</w:t>
      </w:r>
      <w:r w:rsidR="006F2BE3" w:rsidRPr="00471064">
        <w:rPr>
          <w:rStyle w:val="Csuperscript"/>
        </w:rPr>
        <w:t>2</w:t>
      </w:r>
    </w:p>
    <w:p w14:paraId="2B480AA7" w14:textId="7CCD59AC" w:rsidR="00CB7E7B" w:rsidRPr="00471064" w:rsidRDefault="00CB7E7B" w:rsidP="00CB7E7B">
      <w:pPr>
        <w:pStyle w:val="Pquestionheadingmc"/>
      </w:pPr>
      <w:r w:rsidRPr="00471064">
        <w:t>Question 6</w:t>
      </w:r>
      <w:r w:rsidRPr="00471064">
        <w:tab/>
        <w:t>[5.4]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2D34BEBB" w14:textId="77777777" w:rsidR="006F2BE3" w:rsidRPr="00471064" w:rsidRDefault="006F2BE3" w:rsidP="00471064">
      <w:pPr>
        <w:pStyle w:val="Pquestiontextmainstem"/>
        <w:rPr>
          <w:rStyle w:val="Cquestionpartlabelbold"/>
        </w:rPr>
      </w:pPr>
      <w:r w:rsidRPr="00471064">
        <w:rPr>
          <w:rStyle w:val="Cquestionpartlabelbold"/>
        </w:rPr>
        <w:t>A</w:t>
      </w:r>
    </w:p>
    <w:p w14:paraId="5B85C567" w14:textId="77777777" w:rsidR="006F2BE3" w:rsidRPr="00471064" w:rsidRDefault="006F2BE3" w:rsidP="006F2BE3">
      <w:pPr>
        <w:pStyle w:val="Pquestiontextmainstem"/>
      </w:pPr>
      <w:r w:rsidRPr="00471064">
        <w:t>215 mm = 21.5 cm</w:t>
      </w:r>
      <w:r w:rsidRPr="00471064">
        <w:br/>
      </w:r>
      <w:r w:rsidRPr="00471064">
        <w:rPr>
          <w:position w:val="-68"/>
        </w:rPr>
        <w:object w:dxaOrig="1980" w:dyaOrig="1540" w14:anchorId="453D7F8D">
          <v:shape id="_x0000_i1031" type="#_x0000_t75" style="width:99.4pt;height:78.1pt" o:ole="">
            <v:imagedata r:id="rId19" o:title=""/>
          </v:shape>
          <o:OLEObject Type="Embed" ProgID="Equation.DSMT4" ShapeID="_x0000_i1031" DrawAspect="Content" ObjectID="_1538890337" r:id="rId20"/>
        </w:object>
      </w:r>
    </w:p>
    <w:p w14:paraId="356E256C" w14:textId="687BA0F4" w:rsidR="00CB7E7B" w:rsidRPr="00471064" w:rsidRDefault="00CB7E7B" w:rsidP="0081492C">
      <w:pPr>
        <w:pStyle w:val="Pquestionheadingmc"/>
      </w:pPr>
      <w:r w:rsidRPr="00471064">
        <w:lastRenderedPageBreak/>
        <w:t>Question 7</w:t>
      </w:r>
      <w:r w:rsidRPr="00471064">
        <w:tab/>
        <w:t>[5.5]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42807292" w14:textId="77777777" w:rsidR="006F2BE3" w:rsidRPr="00471064" w:rsidRDefault="006F2BE3" w:rsidP="0081492C">
      <w:pPr>
        <w:pStyle w:val="Pquestiontextmainstem"/>
        <w:keepNext/>
        <w:rPr>
          <w:rStyle w:val="Cquestionpartlabelbold"/>
        </w:rPr>
      </w:pPr>
      <w:r w:rsidRPr="00471064">
        <w:rPr>
          <w:rStyle w:val="Cquestionpartlabelbold"/>
        </w:rPr>
        <w:t>D</w:t>
      </w:r>
    </w:p>
    <w:p w14:paraId="54B810DF" w14:textId="77777777" w:rsidR="006F2BE3" w:rsidRPr="00471064" w:rsidRDefault="006F2BE3" w:rsidP="0081492C">
      <w:pPr>
        <w:pStyle w:val="Pquestiontextmainstem"/>
        <w:keepNext/>
      </w:pPr>
      <w:r w:rsidRPr="00471064">
        <w:object w:dxaOrig="1680" w:dyaOrig="1960" w14:anchorId="63532BC6">
          <v:shape id="_x0000_i1032" type="#_x0000_t75" style="width:83.15pt;height:98.35pt" o:ole="">
            <v:imagedata r:id="rId21" o:title=""/>
          </v:shape>
          <o:OLEObject Type="Embed" ProgID="Equation.DSMT4" ShapeID="_x0000_i1032" DrawAspect="Content" ObjectID="_1538890338" r:id="rId22"/>
        </w:object>
      </w:r>
      <w:r w:rsidRPr="00471064">
        <w:t xml:space="preserve"> </w:t>
      </w:r>
    </w:p>
    <w:p w14:paraId="1FF2684A" w14:textId="327C1A24" w:rsidR="00CB7E7B" w:rsidRPr="00471064" w:rsidRDefault="00CB7E7B" w:rsidP="00CB7E7B">
      <w:pPr>
        <w:pStyle w:val="Pquestionheadingmc"/>
      </w:pPr>
      <w:r w:rsidRPr="00471064">
        <w:t>Question 8</w:t>
      </w:r>
      <w:r w:rsidRPr="00471064">
        <w:tab/>
        <w:t>[5.5]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33122DBA" w14:textId="77777777" w:rsidR="006F2BE3" w:rsidRPr="00471064" w:rsidRDefault="006F2BE3" w:rsidP="00471064">
      <w:pPr>
        <w:pStyle w:val="Pquestiontextmainstem"/>
        <w:rPr>
          <w:rStyle w:val="Cquestionpartlabelbold"/>
        </w:rPr>
      </w:pPr>
      <w:r w:rsidRPr="00471064">
        <w:rPr>
          <w:rStyle w:val="Cquestionpartlabelbold"/>
        </w:rPr>
        <w:t>A</w:t>
      </w:r>
    </w:p>
    <w:p w14:paraId="5B7115DB" w14:textId="77777777" w:rsidR="006F2BE3" w:rsidRPr="00471064" w:rsidRDefault="006F2BE3" w:rsidP="006F2BE3">
      <w:pPr>
        <w:pStyle w:val="Pquestiontextmainstem"/>
      </w:pPr>
      <w:r w:rsidRPr="00471064">
        <w:object w:dxaOrig="1600" w:dyaOrig="2020" w14:anchorId="08C325D2">
          <v:shape id="_x0000_i1033" type="#_x0000_t75" style="width:82.15pt;height:99.4pt" o:ole="">
            <v:imagedata r:id="rId23" o:title=""/>
          </v:shape>
          <o:OLEObject Type="Embed" ProgID="Equation.3" ShapeID="_x0000_i1033" DrawAspect="Content" ObjectID="_1538890339" r:id="rId24"/>
        </w:object>
      </w:r>
      <w:r w:rsidRPr="00471064">
        <w:t xml:space="preserve"> </w:t>
      </w:r>
    </w:p>
    <w:p w14:paraId="1C6051DF" w14:textId="77777777" w:rsidR="006F2BE3" w:rsidRPr="00471064" w:rsidRDefault="0081492C" w:rsidP="006F2BE3">
      <w:pPr>
        <w:pStyle w:val="Pquestiontextmainstem"/>
      </w:pPr>
      <w:r w:rsidRPr="0081492C">
        <w:rPr>
          <w:position w:val="-24"/>
        </w:rPr>
        <w:object w:dxaOrig="540" w:dyaOrig="620" w14:anchorId="418EA96E">
          <v:shape id="_x0000_i1034" type="#_x0000_t75" style="width:25.35pt;height:27.4pt" o:ole="">
            <v:imagedata r:id="rId25" o:title=""/>
          </v:shape>
          <o:OLEObject Type="Embed" ProgID="Equation.DSMT4" ShapeID="_x0000_i1034" DrawAspect="Content" ObjectID="_1538890340" r:id="rId26"/>
        </w:object>
      </w:r>
      <w:r w:rsidR="006F2BE3" w:rsidRPr="00471064">
        <w:t xml:space="preserve"> m</w:t>
      </w:r>
      <w:r w:rsidR="006F2BE3" w:rsidRPr="00471064">
        <w:rPr>
          <w:rStyle w:val="Csuperscript"/>
        </w:rPr>
        <w:t>3</w:t>
      </w:r>
    </w:p>
    <w:p w14:paraId="208B9170" w14:textId="49CF6272" w:rsidR="00CB7E7B" w:rsidRPr="00471064" w:rsidRDefault="00CB7E7B" w:rsidP="00CB7E7B">
      <w:pPr>
        <w:pStyle w:val="Pquestionheadingmc"/>
      </w:pPr>
      <w:r w:rsidRPr="00471064">
        <w:t>Question 9</w:t>
      </w:r>
      <w:r w:rsidRPr="00471064">
        <w:tab/>
        <w:t>[5.</w:t>
      </w:r>
      <w:r w:rsidR="0081492C">
        <w:t>7</w:t>
      </w:r>
      <w:r w:rsidRPr="00471064">
        <w:t>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260608FB" w14:textId="77777777" w:rsidR="006F2BE3" w:rsidRPr="00471064" w:rsidRDefault="006F2BE3" w:rsidP="00471064">
      <w:pPr>
        <w:pStyle w:val="Pquestiontextmainstem"/>
        <w:rPr>
          <w:rStyle w:val="Cquestionpartlabelbold"/>
        </w:rPr>
      </w:pPr>
      <w:r w:rsidRPr="00471064">
        <w:rPr>
          <w:rStyle w:val="Cquestionpartlabelbold"/>
        </w:rPr>
        <w:t>A</w:t>
      </w:r>
    </w:p>
    <w:p w14:paraId="50934865" w14:textId="77777777" w:rsidR="006F2BE3" w:rsidRPr="00471064" w:rsidRDefault="006F2BE3" w:rsidP="006F2BE3">
      <w:pPr>
        <w:pStyle w:val="Pquestiontextmainstem"/>
      </w:pPr>
      <w:r w:rsidRPr="00471064">
        <w:t xml:space="preserve">Volume is </w:t>
      </w:r>
      <w:r w:rsidRPr="00471064">
        <w:rPr>
          <w:position w:val="-2"/>
        </w:rPr>
        <w:object w:dxaOrig="1180" w:dyaOrig="200" w14:anchorId="1906A706">
          <v:shape id="_x0000_i1035" type="#_x0000_t75" style="width:58.8pt;height:11.15pt" o:ole="">
            <v:imagedata r:id="rId27" o:title=""/>
          </v:shape>
          <o:OLEObject Type="Embed" ProgID="Equation.3" ShapeID="_x0000_i1035" DrawAspect="Content" ObjectID="_1538890341" r:id="rId28"/>
        </w:object>
      </w:r>
      <w:r w:rsidRPr="00471064">
        <w:t xml:space="preserve"> cm</w:t>
      </w:r>
      <w:r w:rsidRPr="00471064">
        <w:rPr>
          <w:rStyle w:val="Csuperscript"/>
        </w:rPr>
        <w:t>3</w:t>
      </w:r>
    </w:p>
    <w:p w14:paraId="3D4D21E9" w14:textId="77777777" w:rsidR="006F2BE3" w:rsidRPr="00471064" w:rsidRDefault="006F2BE3" w:rsidP="006F2BE3">
      <w:pPr>
        <w:pStyle w:val="Pquestiontextmainstem"/>
      </w:pPr>
      <w:r w:rsidRPr="00471064">
        <w:t xml:space="preserve">Density is </w:t>
      </w:r>
      <w:r w:rsidRPr="00471064">
        <w:rPr>
          <w:position w:val="-22"/>
        </w:rPr>
        <w:object w:dxaOrig="920" w:dyaOrig="600" w14:anchorId="2F423E4A">
          <v:shape id="_x0000_i1036" type="#_x0000_t75" style="width:46.65pt;height:30.4pt" o:ole="">
            <v:imagedata r:id="rId29" o:title=""/>
          </v:shape>
          <o:OLEObject Type="Embed" ProgID="Equation.3" ShapeID="_x0000_i1036" DrawAspect="Content" ObjectID="_1538890342" r:id="rId30"/>
        </w:object>
      </w:r>
      <w:r w:rsidRPr="00471064">
        <w:t>g/cm</w:t>
      </w:r>
      <w:r w:rsidRPr="00471064">
        <w:rPr>
          <w:rStyle w:val="Csuperscript"/>
        </w:rPr>
        <w:t>3</w:t>
      </w:r>
    </w:p>
    <w:p w14:paraId="1F9E9638" w14:textId="26DF60A0" w:rsidR="00CB7E7B" w:rsidRPr="00471064" w:rsidRDefault="00CB7E7B" w:rsidP="00CB7E7B">
      <w:pPr>
        <w:pStyle w:val="Pquestionheadingmc"/>
      </w:pPr>
      <w:r w:rsidRPr="00471064">
        <w:t>Question 10</w:t>
      </w:r>
      <w:r w:rsidRPr="00471064">
        <w:tab/>
        <w:t>[5.</w:t>
      </w:r>
      <w:r w:rsidR="0081492C">
        <w:t>7</w:t>
      </w:r>
      <w:r w:rsidRPr="00471064">
        <w:t>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4136297B" w14:textId="77777777" w:rsidR="006F2BE3" w:rsidRPr="00471064" w:rsidRDefault="006F2BE3" w:rsidP="00471064">
      <w:pPr>
        <w:pStyle w:val="Pquestiontextmainstem"/>
        <w:rPr>
          <w:rStyle w:val="Cquestionpartlabelbold"/>
        </w:rPr>
      </w:pPr>
      <w:r w:rsidRPr="00471064">
        <w:rPr>
          <w:rStyle w:val="Cquestionpartlabelbold"/>
        </w:rPr>
        <w:t>D</w:t>
      </w:r>
    </w:p>
    <w:p w14:paraId="55E23B29" w14:textId="77777777" w:rsidR="006F2BE3" w:rsidRPr="00471064" w:rsidRDefault="006F2BE3" w:rsidP="006F2BE3">
      <w:pPr>
        <w:pStyle w:val="Pquestiontextmainstem"/>
      </w:pPr>
      <w:r w:rsidRPr="00471064">
        <w:t>80 ÷ 200 = 0.4 mL/mL</w:t>
      </w:r>
    </w:p>
    <w:p w14:paraId="630467D0" w14:textId="77777777" w:rsidR="006F2BE3" w:rsidRPr="00471064" w:rsidRDefault="006F2BE3" w:rsidP="006F2BE3">
      <w:pPr>
        <w:pStyle w:val="Pquestiontextmainstem"/>
      </w:pPr>
      <w:r w:rsidRPr="00471064">
        <w:t>In 10 mL:</w:t>
      </w:r>
    </w:p>
    <w:p w14:paraId="3B0F8130" w14:textId="77777777" w:rsidR="006F2BE3" w:rsidRPr="00471064" w:rsidRDefault="006F2BE3" w:rsidP="006F2BE3">
      <w:pPr>
        <w:pStyle w:val="Pquestiontextmainstem"/>
      </w:pPr>
      <w:r w:rsidRPr="00471064">
        <w:t>0.4 × 10 = 4 mL/10 mL</w:t>
      </w:r>
    </w:p>
    <w:p w14:paraId="5CDBD41F" w14:textId="6969BDF4" w:rsidR="006F2BE3" w:rsidRPr="00471064" w:rsidRDefault="00CB7E7B" w:rsidP="0081492C">
      <w:pPr>
        <w:pStyle w:val="Psectionresults"/>
        <w:spacing w:before="0" w:after="0"/>
      </w:pPr>
      <w:r w:rsidRPr="00471064">
        <w:t>Multiple-choice total marks:  10</w:t>
      </w:r>
    </w:p>
    <w:p w14:paraId="78658040" w14:textId="77777777" w:rsidR="006F2BE3" w:rsidRPr="00471064" w:rsidRDefault="006F2BE3" w:rsidP="0081492C">
      <w:pPr>
        <w:pStyle w:val="Psectionheading"/>
        <w:pageBreakBefore w:val="0"/>
      </w:pPr>
      <w:r w:rsidRPr="00471064">
        <w:t>Short answer section</w:t>
      </w:r>
    </w:p>
    <w:p w14:paraId="2CD83F44" w14:textId="6B0C3F6F" w:rsidR="00CB7E7B" w:rsidRPr="00471064" w:rsidRDefault="00CB7E7B" w:rsidP="00CB7E7B">
      <w:pPr>
        <w:pStyle w:val="Pquestionheadingsx1stafterhead"/>
      </w:pPr>
      <w:r w:rsidRPr="00471064">
        <w:t>Question 11</w:t>
      </w:r>
      <w:r w:rsidRPr="00471064">
        <w:tab/>
      </w:r>
      <w:r w:rsidR="00A6026C">
        <w:rPr>
          <w:rStyle w:val="Cmarkslabel"/>
        </w:rPr>
        <w:t>2</w:t>
      </w:r>
      <w:r w:rsidRPr="00471064">
        <w:rPr>
          <w:rStyle w:val="Cmarkslabel"/>
        </w:rPr>
        <w:t xml:space="preserve"> marks</w:t>
      </w:r>
      <w:r w:rsidRPr="00471064">
        <w:tab/>
        <w:t>[5.2</w:t>
      </w:r>
      <w:r w:rsidR="0081492C">
        <w:t>, 5.4</w:t>
      </w:r>
      <w:r w:rsidRPr="00471064">
        <w:t>]</w:t>
      </w:r>
    </w:p>
    <w:p w14:paraId="4344F671" w14:textId="77777777" w:rsidR="006F2BE3" w:rsidRPr="00471064" w:rsidRDefault="006F2BE3" w:rsidP="006F2BE3">
      <w:pPr>
        <w:pStyle w:val="Pquestiontextpartsa"/>
      </w:pPr>
      <w:r w:rsidRPr="00471064">
        <w:rPr>
          <w:rStyle w:val="Cquestionpartlabelbold"/>
        </w:rPr>
        <w:t>(a)</w:t>
      </w:r>
      <w:r w:rsidRPr="00471064">
        <w:tab/>
        <w:t xml:space="preserve">It is not possible to construct a </w:t>
      </w:r>
      <w:r w:rsidRPr="00471064">
        <w:rPr>
          <w:rStyle w:val="Cmathsexpressions"/>
          <w:rFonts w:eastAsiaTheme="majorEastAsia"/>
        </w:rPr>
        <w:t>net</w:t>
      </w:r>
      <w:r w:rsidRPr="00471064">
        <w:t xml:space="preserve"> of a sphere.</w:t>
      </w:r>
    </w:p>
    <w:p w14:paraId="47AF3367" w14:textId="77777777" w:rsidR="006F2BE3" w:rsidRPr="00471064" w:rsidRDefault="006F2BE3" w:rsidP="006F2BE3">
      <w:pPr>
        <w:pStyle w:val="Pquestiontextpartsa"/>
      </w:pPr>
      <w:r w:rsidRPr="00471064">
        <w:rPr>
          <w:rStyle w:val="Cquestionpartlabelbold"/>
        </w:rPr>
        <w:t>(b)</w:t>
      </w:r>
      <w:r w:rsidRPr="00471064">
        <w:tab/>
        <w:t>The expression 6</w:t>
      </w:r>
      <w:r w:rsidRPr="00471064">
        <w:rPr>
          <w:rStyle w:val="Cmathsexpressions"/>
          <w:rFonts w:eastAsiaTheme="majorEastAsia"/>
        </w:rPr>
        <w:t>x</w:t>
      </w:r>
      <w:r w:rsidRPr="00471064">
        <w:rPr>
          <w:rStyle w:val="Csuperscript"/>
        </w:rPr>
        <w:t>2</w:t>
      </w:r>
      <w:r w:rsidRPr="00471064">
        <w:t xml:space="preserve"> gives the </w:t>
      </w:r>
      <w:r w:rsidRPr="00471064">
        <w:rPr>
          <w:rStyle w:val="Cmathsexpressions"/>
          <w:rFonts w:eastAsiaTheme="majorEastAsia"/>
        </w:rPr>
        <w:t>surface area</w:t>
      </w:r>
      <w:r w:rsidRPr="00471064">
        <w:t xml:space="preserve"> of a cube of side length </w:t>
      </w:r>
      <w:r w:rsidRPr="00471064">
        <w:rPr>
          <w:rStyle w:val="Cmathsexpressions"/>
          <w:rFonts w:eastAsiaTheme="majorEastAsia"/>
        </w:rPr>
        <w:t>x</w:t>
      </w:r>
      <w:r w:rsidRPr="00471064">
        <w:t>.</w:t>
      </w:r>
    </w:p>
    <w:p w14:paraId="397CD3DC" w14:textId="4520A3D7" w:rsidR="00CB7E7B" w:rsidRPr="00471064" w:rsidRDefault="00CB7E7B" w:rsidP="00CB7E7B">
      <w:pPr>
        <w:pStyle w:val="Pquestionheadingsx"/>
      </w:pPr>
      <w:r w:rsidRPr="00471064">
        <w:t>Question 12</w:t>
      </w:r>
      <w:r w:rsidRPr="00471064">
        <w:tab/>
      </w:r>
      <w:r w:rsidRPr="00471064">
        <w:rPr>
          <w:rStyle w:val="Cmarkslabel"/>
        </w:rPr>
        <w:t>2 marks</w:t>
      </w:r>
      <w:r w:rsidRPr="00471064">
        <w:tab/>
        <w:t>[5.5]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561B7DA1" w14:textId="77777777" w:rsidR="006F2BE3" w:rsidRPr="00471064" w:rsidRDefault="006F2BE3" w:rsidP="006F2BE3">
      <w:pPr>
        <w:pStyle w:val="Pquestiontextmainstem"/>
      </w:pPr>
      <w:r w:rsidRPr="00471064">
        <w:t>V</w:t>
      </w:r>
      <w:r w:rsidRPr="00471064">
        <w:rPr>
          <w:rStyle w:val="CSubscript"/>
        </w:rPr>
        <w:t xml:space="preserve">con </w:t>
      </w:r>
      <w:r w:rsidRPr="00471064">
        <w:t xml:space="preserve">=  </w:t>
      </w:r>
      <w:r w:rsidRPr="00471064">
        <w:rPr>
          <w:position w:val="-24"/>
        </w:rPr>
        <w:object w:dxaOrig="220" w:dyaOrig="620" w14:anchorId="1B5C5DB3">
          <v:shape id="_x0000_i1037" type="#_x0000_t75" style="width:11.15pt;height:30.4pt" o:ole="">
            <v:imagedata r:id="rId31" o:title=""/>
          </v:shape>
          <o:OLEObject Type="Embed" ProgID="Equation.3" ShapeID="_x0000_i1037" DrawAspect="Content" ObjectID="_1538890343" r:id="rId32"/>
        </w:object>
      </w:r>
      <w:r w:rsidRPr="00471064">
        <w:t xml:space="preserve"> × </w:t>
      </w:r>
      <w:r w:rsidRPr="00471064">
        <w:rPr>
          <w:position w:val="-6"/>
        </w:rPr>
        <w:object w:dxaOrig="220" w:dyaOrig="220" w14:anchorId="41835413">
          <v:shape id="_x0000_i1038" type="#_x0000_t75" style="width:11.15pt;height:11.15pt" o:ole="">
            <v:imagedata r:id="rId33" o:title=""/>
          </v:shape>
          <o:OLEObject Type="Embed" ProgID="Equation.3" ShapeID="_x0000_i1038" DrawAspect="Content" ObjectID="_1538890344" r:id="rId34"/>
        </w:object>
      </w:r>
      <w:r w:rsidRPr="00471064">
        <w:t xml:space="preserve"> × </w:t>
      </w:r>
      <w:r w:rsidRPr="00471064">
        <w:rPr>
          <w:rStyle w:val="Cmathsexpressions"/>
          <w:rFonts w:eastAsiaTheme="majorEastAsia"/>
        </w:rPr>
        <w:t>r</w:t>
      </w:r>
      <w:r w:rsidRPr="00471064">
        <w:rPr>
          <w:rStyle w:val="Csuperscript"/>
        </w:rPr>
        <w:t>2</w:t>
      </w:r>
      <w:r w:rsidRPr="00471064">
        <w:t xml:space="preserve"> × </w:t>
      </w:r>
      <w:r w:rsidRPr="00471064">
        <w:rPr>
          <w:rStyle w:val="Cmathsexpressions"/>
          <w:rFonts w:eastAsiaTheme="majorEastAsia"/>
        </w:rPr>
        <w:t>h</w:t>
      </w:r>
      <w:r w:rsidRPr="00471064">
        <w:t xml:space="preserve"> </w:t>
      </w:r>
    </w:p>
    <w:p w14:paraId="77AF6FEA" w14:textId="77777777" w:rsidR="006F2BE3" w:rsidRPr="00471064" w:rsidRDefault="006F2BE3" w:rsidP="006F2BE3">
      <w:pPr>
        <w:pStyle w:val="Pquestiontextmainstem"/>
      </w:pPr>
      <w:r w:rsidRPr="00471064">
        <w:t>V</w:t>
      </w:r>
      <w:r w:rsidRPr="00471064">
        <w:rPr>
          <w:rStyle w:val="CSubscript"/>
        </w:rPr>
        <w:t>cylinder</w:t>
      </w:r>
      <w:r w:rsidRPr="00471064">
        <w:t xml:space="preserve">= </w:t>
      </w:r>
      <w:r w:rsidRPr="00471064">
        <w:rPr>
          <w:position w:val="-6"/>
        </w:rPr>
        <w:object w:dxaOrig="220" w:dyaOrig="220" w14:anchorId="663D31A5">
          <v:shape id="_x0000_i1039" type="#_x0000_t75" style="width:11.15pt;height:11.15pt" o:ole="">
            <v:imagedata r:id="rId33" o:title=""/>
          </v:shape>
          <o:OLEObject Type="Embed" ProgID="Equation.3" ShapeID="_x0000_i1039" DrawAspect="Content" ObjectID="_1538890345" r:id="rId35"/>
        </w:object>
      </w:r>
      <w:r w:rsidRPr="00471064">
        <w:t xml:space="preserve"> × (2</w:t>
      </w:r>
      <w:r w:rsidRPr="00471064">
        <w:rPr>
          <w:rStyle w:val="Cmathsexpressions"/>
          <w:rFonts w:eastAsiaTheme="majorEastAsia"/>
        </w:rPr>
        <w:t>r</w:t>
      </w:r>
      <w:r w:rsidRPr="00471064">
        <w:t>)</w:t>
      </w:r>
      <w:r w:rsidRPr="00471064">
        <w:rPr>
          <w:rStyle w:val="Csuperscript"/>
        </w:rPr>
        <w:t>2</w:t>
      </w:r>
      <w:r w:rsidRPr="00471064">
        <w:t xml:space="preserve"> × </w:t>
      </w:r>
      <w:r w:rsidRPr="00471064">
        <w:rPr>
          <w:rStyle w:val="Cmathsexpressions"/>
          <w:rFonts w:eastAsiaTheme="majorEastAsia"/>
        </w:rPr>
        <w:t>h</w:t>
      </w:r>
    </w:p>
    <w:p w14:paraId="20654977" w14:textId="77777777" w:rsidR="006F2BE3" w:rsidRPr="00471064" w:rsidRDefault="006F2BE3" w:rsidP="006F2BE3">
      <w:pPr>
        <w:pStyle w:val="Pquestiontextmainstem"/>
      </w:pPr>
      <w:r w:rsidRPr="00471064">
        <w:t>= 4 ×</w:t>
      </w:r>
      <w:r w:rsidRPr="00471064">
        <w:rPr>
          <w:position w:val="-6"/>
        </w:rPr>
        <w:object w:dxaOrig="220" w:dyaOrig="220" w14:anchorId="54A6717D">
          <v:shape id="_x0000_i1040" type="#_x0000_t75" style="width:11.15pt;height:11.15pt" o:ole="">
            <v:imagedata r:id="rId33" o:title=""/>
          </v:shape>
          <o:OLEObject Type="Embed" ProgID="Equation.3" ShapeID="_x0000_i1040" DrawAspect="Content" ObjectID="_1538890346" r:id="rId36"/>
        </w:object>
      </w:r>
      <w:r w:rsidRPr="00471064">
        <w:t xml:space="preserve"> × </w:t>
      </w:r>
      <w:r w:rsidRPr="00471064">
        <w:rPr>
          <w:rStyle w:val="Cmathsexpressions"/>
          <w:rFonts w:eastAsiaTheme="majorEastAsia"/>
        </w:rPr>
        <w:t>r</w:t>
      </w:r>
      <w:r w:rsidRPr="00471064">
        <w:rPr>
          <w:rStyle w:val="Csuperscript"/>
        </w:rPr>
        <w:t>2</w:t>
      </w:r>
      <w:r w:rsidRPr="00471064">
        <w:t xml:space="preserve"> × </w:t>
      </w:r>
      <w:r w:rsidRPr="00471064">
        <w:rPr>
          <w:rStyle w:val="Cmathsexpressions"/>
          <w:rFonts w:eastAsiaTheme="majorEastAsia"/>
        </w:rPr>
        <w:t>h</w:t>
      </w:r>
    </w:p>
    <w:p w14:paraId="68C00B9B" w14:textId="77777777" w:rsidR="006F2BE3" w:rsidRPr="00471064" w:rsidRDefault="006F2BE3" w:rsidP="006F2BE3">
      <w:pPr>
        <w:pStyle w:val="Pquestiontextmainstem"/>
      </w:pPr>
      <w:r w:rsidRPr="00471064">
        <w:lastRenderedPageBreak/>
        <w:t xml:space="preserve">= </w:t>
      </w:r>
      <w:r w:rsidRPr="00471064">
        <w:rPr>
          <w:position w:val="-54"/>
        </w:rPr>
        <w:object w:dxaOrig="760" w:dyaOrig="960" w14:anchorId="105CAD7E">
          <v:shape id="_x0000_i1041" type="#_x0000_t75" style="width:38.55pt;height:48.7pt" o:ole="">
            <v:imagedata r:id="rId37" o:title=""/>
          </v:shape>
          <o:OLEObject Type="Embed" ProgID="Equation.DSMT4" ShapeID="_x0000_i1041" DrawAspect="Content" ObjectID="_1538890347" r:id="rId38"/>
        </w:object>
      </w:r>
    </w:p>
    <w:p w14:paraId="2A8A2E0C" w14:textId="77777777" w:rsidR="006F2BE3" w:rsidRPr="00471064" w:rsidRDefault="006F2BE3" w:rsidP="006F2BE3">
      <w:pPr>
        <w:pStyle w:val="Pquestiontextmainstem"/>
      </w:pPr>
      <w:r w:rsidRPr="00471064">
        <w:t>= 12</w:t>
      </w:r>
    </w:p>
    <w:p w14:paraId="00A6169E" w14:textId="77777777" w:rsidR="00CB7E7B" w:rsidRPr="00471064" w:rsidRDefault="00CB7E7B" w:rsidP="00CB7E7B">
      <w:pPr>
        <w:pStyle w:val="Pquestionheadingsx"/>
      </w:pPr>
      <w:r w:rsidRPr="00471064">
        <w:t>Question 13</w:t>
      </w:r>
      <w:r w:rsidRPr="00471064">
        <w:tab/>
      </w:r>
      <w:r w:rsidRPr="00471064">
        <w:rPr>
          <w:rStyle w:val="Cmarkslabel"/>
        </w:rPr>
        <w:t>3 marks</w:t>
      </w:r>
      <w:r w:rsidRPr="00471064">
        <w:tab/>
        <w:t>[5.2]</w:t>
      </w:r>
    </w:p>
    <w:p w14:paraId="58792275" w14:textId="77777777" w:rsidR="006F2BE3" w:rsidRPr="00471064" w:rsidRDefault="006F2BE3" w:rsidP="006F2BE3">
      <w:pPr>
        <w:pStyle w:val="Pquestiontextmainstem"/>
      </w:pPr>
      <w:r w:rsidRPr="00471064">
        <w:t xml:space="preserve">Area = </w:t>
      </w:r>
      <w:bookmarkStart w:id="1" w:name="OLE_LINK2"/>
      <w:r w:rsidR="0081492C" w:rsidRPr="0081492C">
        <w:rPr>
          <w:position w:val="-28"/>
        </w:rPr>
        <w:object w:dxaOrig="4819" w:dyaOrig="680" w14:anchorId="4E786F86">
          <v:shape id="_x0000_i1042" type="#_x0000_t75" style="width:240.35pt;height:35.5pt" o:ole="" fillcolor="window">
            <v:imagedata r:id="rId39" o:title=""/>
          </v:shape>
          <o:OLEObject Type="Embed" ProgID="Equation.DSMT4" ShapeID="_x0000_i1042" DrawAspect="Content" ObjectID="_1538890348" r:id="rId40"/>
        </w:object>
      </w:r>
      <w:bookmarkEnd w:id="1"/>
      <w:r w:rsidRPr="00471064">
        <w:t xml:space="preserve"> cm</w:t>
      </w:r>
      <w:r w:rsidRPr="00471064">
        <w:rPr>
          <w:rStyle w:val="Csuperscript"/>
        </w:rPr>
        <w:t>2</w:t>
      </w:r>
    </w:p>
    <w:p w14:paraId="68E5C210" w14:textId="77777777" w:rsidR="00CB7E7B" w:rsidRPr="00471064" w:rsidRDefault="00CB7E7B" w:rsidP="00CB7E7B">
      <w:pPr>
        <w:pStyle w:val="Pquestionheadingsx"/>
      </w:pPr>
      <w:r w:rsidRPr="00471064">
        <w:t>Question 14</w:t>
      </w:r>
      <w:r w:rsidRPr="00471064">
        <w:tab/>
      </w:r>
      <w:r w:rsidRPr="00471064">
        <w:rPr>
          <w:rStyle w:val="Cmarkslabel"/>
        </w:rPr>
        <w:t>3 marks</w:t>
      </w:r>
      <w:r w:rsidRPr="00471064">
        <w:tab/>
        <w:t>[5.3]</w:t>
      </w:r>
    </w:p>
    <w:p w14:paraId="3C104031" w14:textId="77777777" w:rsidR="006F2BE3" w:rsidRPr="00471064" w:rsidRDefault="0081492C" w:rsidP="006F2BE3">
      <w:pPr>
        <w:pStyle w:val="Pquestiontextmainstem"/>
      </w:pPr>
      <w:r w:rsidRPr="0081492C">
        <w:rPr>
          <w:position w:val="-24"/>
        </w:rPr>
        <w:object w:dxaOrig="2220" w:dyaOrig="620" w14:anchorId="7D5B3CB8">
          <v:shape id="_x0000_i1043" type="#_x0000_t75" style="width:112.55pt;height:30.4pt" o:ole="">
            <v:imagedata r:id="rId41" o:title=""/>
          </v:shape>
          <o:OLEObject Type="Embed" ProgID="Equation.DSMT4" ShapeID="_x0000_i1043" DrawAspect="Content" ObjectID="_1538890349" r:id="rId42"/>
        </w:object>
      </w:r>
      <w:r w:rsidR="006F2BE3" w:rsidRPr="00471064">
        <w:t xml:space="preserve"> cm</w:t>
      </w:r>
      <w:r w:rsidR="006F2BE3" w:rsidRPr="00471064">
        <w:rPr>
          <w:rStyle w:val="Csuperscript"/>
        </w:rPr>
        <w:t>3</w:t>
      </w:r>
    </w:p>
    <w:p w14:paraId="7077AD01" w14:textId="77777777" w:rsidR="00CB7E7B" w:rsidRPr="00471064" w:rsidRDefault="00CB7E7B" w:rsidP="00CB7E7B">
      <w:pPr>
        <w:pStyle w:val="Pquestionheadingsx"/>
      </w:pPr>
      <w:r w:rsidRPr="00471064">
        <w:t>Question 15</w:t>
      </w:r>
      <w:r w:rsidRPr="00471064">
        <w:tab/>
      </w:r>
      <w:r w:rsidRPr="00471064">
        <w:rPr>
          <w:rStyle w:val="Cmarkslabel"/>
        </w:rPr>
        <w:t>2 marks</w:t>
      </w:r>
      <w:r w:rsidRPr="00471064">
        <w:tab/>
        <w:t>[5.3]</w:t>
      </w:r>
    </w:p>
    <w:p w14:paraId="57B53E68" w14:textId="77777777" w:rsidR="006F2BE3" w:rsidRPr="00471064" w:rsidRDefault="006F2BE3" w:rsidP="006F2BE3">
      <w:pPr>
        <w:pStyle w:val="Pquestiontextmainstem"/>
      </w:pPr>
      <w:r w:rsidRPr="00471064">
        <w:object w:dxaOrig="2620" w:dyaOrig="380" w14:anchorId="30356544">
          <v:shape id="_x0000_i1044" type="#_x0000_t75" style="width:133.85pt;height:19.25pt" o:ole="">
            <v:imagedata r:id="rId43" o:title=""/>
          </v:shape>
          <o:OLEObject Type="Embed" ProgID="Equation.DSMT4" ShapeID="_x0000_i1044" DrawAspect="Content" ObjectID="_1538890350" r:id="rId44"/>
        </w:object>
      </w:r>
      <w:r w:rsidRPr="00471064">
        <w:t xml:space="preserve"> </w:t>
      </w:r>
    </w:p>
    <w:p w14:paraId="1F00A6A1" w14:textId="13F22609" w:rsidR="00CB7E7B" w:rsidRPr="00471064" w:rsidRDefault="00CB7E7B" w:rsidP="00CB7E7B">
      <w:pPr>
        <w:pStyle w:val="Pquestionheadingsx"/>
      </w:pPr>
      <w:r w:rsidRPr="00471064">
        <w:t>Question 16</w:t>
      </w:r>
      <w:r w:rsidRPr="00471064">
        <w:tab/>
      </w:r>
      <w:r w:rsidRPr="00471064">
        <w:rPr>
          <w:rStyle w:val="Cmarkslabel"/>
        </w:rPr>
        <w:t>4 marks</w:t>
      </w:r>
      <w:r w:rsidR="0081492C">
        <w:tab/>
      </w:r>
      <w:r w:rsidR="00C943F1">
        <w:t xml:space="preserve"> </w:t>
      </w:r>
      <w:r w:rsidR="0081492C">
        <w:t xml:space="preserve">[5.1, </w:t>
      </w:r>
      <w:r w:rsidRPr="00471064">
        <w:t>5.4]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1B8520BF" w14:textId="77777777" w:rsidR="006F2BE3" w:rsidRPr="00471064" w:rsidRDefault="006F2BE3" w:rsidP="006F2BE3">
      <w:pPr>
        <w:pStyle w:val="Pquestiontextpartsa"/>
      </w:pPr>
      <w:r w:rsidRPr="00471064">
        <w:rPr>
          <w:rStyle w:val="Cquestionpartlabelbold"/>
        </w:rPr>
        <w:t>(a)</w:t>
      </w:r>
      <w:r w:rsidRPr="00471064">
        <w:tab/>
      </w:r>
      <w:r w:rsidRPr="00471064">
        <w:rPr>
          <w:rStyle w:val="Cmathsexpressions"/>
          <w:rFonts w:eastAsiaTheme="majorEastAsia"/>
        </w:rPr>
        <w:t>A</w:t>
      </w:r>
      <w:r w:rsidRPr="00471064">
        <w:t xml:space="preserve"> = </w:t>
      </w:r>
      <w:r w:rsidRPr="00471064">
        <w:rPr>
          <w:position w:val="-4"/>
        </w:rPr>
        <w:object w:dxaOrig="1600" w:dyaOrig="240" w14:anchorId="0B7AB673">
          <v:shape id="_x0000_i1045" type="#_x0000_t75" style="width:82.15pt;height:11.15pt" o:ole="">
            <v:imagedata r:id="rId45" o:title=""/>
          </v:shape>
          <o:OLEObject Type="Embed" ProgID="Equation.DSMT4" ShapeID="_x0000_i1045" DrawAspect="Content" ObjectID="_1538890351" r:id="rId46"/>
        </w:object>
      </w:r>
      <w:r w:rsidRPr="00471064">
        <w:t xml:space="preserve"> cm</w:t>
      </w:r>
      <w:r w:rsidRPr="00471064">
        <w:rPr>
          <w:rStyle w:val="Csuperscript"/>
        </w:rPr>
        <w:t>2</w:t>
      </w:r>
      <w:r w:rsidRPr="00471064">
        <w:t xml:space="preserve">  (nearest cm</w:t>
      </w:r>
      <w:r w:rsidRPr="00471064">
        <w:rPr>
          <w:rStyle w:val="Csuperscript"/>
        </w:rPr>
        <w:t>2</w:t>
      </w:r>
      <w:r w:rsidRPr="00471064">
        <w:t>)</w:t>
      </w:r>
    </w:p>
    <w:p w14:paraId="5D45FCE7" w14:textId="77777777" w:rsidR="006F2BE3" w:rsidRPr="00471064" w:rsidRDefault="006F2BE3" w:rsidP="006F2BE3">
      <w:pPr>
        <w:pStyle w:val="Pquestiontextpartsa"/>
      </w:pPr>
      <w:r w:rsidRPr="00471064">
        <w:rPr>
          <w:rStyle w:val="Cquestionpartlabelbold"/>
        </w:rPr>
        <w:t>(b)</w:t>
      </w:r>
      <w:r w:rsidRPr="00471064">
        <w:tab/>
      </w:r>
      <w:r w:rsidRPr="00471064">
        <w:rPr>
          <w:rStyle w:val="Cmathsexpressions"/>
          <w:rFonts w:eastAsiaTheme="majorEastAsia"/>
        </w:rPr>
        <w:t>A</w:t>
      </w:r>
      <w:r w:rsidRPr="00471064">
        <w:t xml:space="preserve"> = </w:t>
      </w:r>
      <w:r w:rsidRPr="00471064">
        <w:rPr>
          <w:position w:val="-2"/>
        </w:rPr>
        <w:object w:dxaOrig="1320" w:dyaOrig="200" w14:anchorId="7DB61DF5">
          <v:shape id="_x0000_i1046" type="#_x0000_t75" style="width:65.9pt;height:11.15pt" o:ole="">
            <v:imagedata r:id="rId47" o:title=""/>
          </v:shape>
          <o:OLEObject Type="Embed" ProgID="Equation.3" ShapeID="_x0000_i1046" DrawAspect="Content" ObjectID="_1538890352" r:id="rId48"/>
        </w:object>
      </w:r>
      <w:r w:rsidRPr="00471064">
        <w:t xml:space="preserve"> cm</w:t>
      </w:r>
      <w:r w:rsidRPr="00471064">
        <w:rPr>
          <w:rStyle w:val="Csuperscript"/>
        </w:rPr>
        <w:t>2</w:t>
      </w:r>
    </w:p>
    <w:p w14:paraId="610408A0" w14:textId="77777777" w:rsidR="006F2BE3" w:rsidRPr="00471064" w:rsidRDefault="006F2BE3" w:rsidP="006F2BE3">
      <w:pPr>
        <w:pStyle w:val="Pquestiontextpartsa"/>
      </w:pPr>
      <w:r w:rsidRPr="00471064">
        <w:rPr>
          <w:rStyle w:val="Cquestionpartlabelbold"/>
        </w:rPr>
        <w:t>(c)</w:t>
      </w:r>
      <w:r w:rsidRPr="00471064">
        <w:tab/>
      </w:r>
      <w:r w:rsidRPr="00471064">
        <w:rPr>
          <w:rStyle w:val="Cmathsexpressions"/>
          <w:rFonts w:eastAsiaTheme="majorEastAsia"/>
        </w:rPr>
        <w:t>A</w:t>
      </w:r>
      <w:r w:rsidRPr="00471064">
        <w:t xml:space="preserve"> = </w:t>
      </w:r>
      <w:r w:rsidRPr="00471064">
        <w:rPr>
          <w:position w:val="-6"/>
        </w:rPr>
        <w:object w:dxaOrig="1860" w:dyaOrig="260" w14:anchorId="4EA84B72">
          <v:shape id="_x0000_i1047" type="#_x0000_t75" style="width:94.3pt;height:13.2pt" o:ole="">
            <v:imagedata r:id="rId49" o:title=""/>
          </v:shape>
          <o:OLEObject Type="Embed" ProgID="Equation.DSMT4" ShapeID="_x0000_i1047" DrawAspect="Content" ObjectID="_1538890353" r:id="rId50"/>
        </w:object>
      </w:r>
      <w:r w:rsidRPr="00471064">
        <w:t xml:space="preserve"> cm</w:t>
      </w:r>
      <w:r w:rsidRPr="00471064">
        <w:rPr>
          <w:rStyle w:val="Csuperscript"/>
        </w:rPr>
        <w:t>2</w:t>
      </w:r>
      <w:r w:rsidRPr="00471064">
        <w:t xml:space="preserve">  (nearest cm</w:t>
      </w:r>
      <w:r w:rsidRPr="00471064">
        <w:rPr>
          <w:rStyle w:val="Csuperscript"/>
        </w:rPr>
        <w:t>2</w:t>
      </w:r>
      <w:r w:rsidRPr="00471064">
        <w:t>)</w:t>
      </w:r>
    </w:p>
    <w:p w14:paraId="1FEE391D" w14:textId="30008EB8" w:rsidR="00CB7E7B" w:rsidRPr="00471064" w:rsidRDefault="00CB7E7B" w:rsidP="00CB7E7B">
      <w:pPr>
        <w:pStyle w:val="Pquestionheadingsx"/>
      </w:pPr>
      <w:r w:rsidRPr="00471064">
        <w:t>Question 17</w:t>
      </w:r>
      <w:r w:rsidRPr="00471064">
        <w:tab/>
      </w:r>
      <w:r w:rsidRPr="00471064">
        <w:rPr>
          <w:rStyle w:val="Cmarkslabel"/>
        </w:rPr>
        <w:t>3 marks</w:t>
      </w:r>
      <w:r w:rsidRPr="00471064">
        <w:tab/>
        <w:t>[5.5]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10609D17" w14:textId="77777777" w:rsidR="006F2BE3" w:rsidRPr="00471064" w:rsidRDefault="006F2BE3" w:rsidP="006F2BE3">
      <w:pPr>
        <w:pStyle w:val="Pquestiontextmainstem"/>
      </w:pPr>
      <w:r w:rsidRPr="00471064">
        <w:rPr>
          <w:rStyle w:val="Cmathsexpressions"/>
          <w:rFonts w:eastAsiaTheme="majorEastAsia"/>
        </w:rPr>
        <w:t>V</w:t>
      </w:r>
      <w:r w:rsidRPr="00471064">
        <w:t xml:space="preserve"> = </w:t>
      </w:r>
      <w:r w:rsidRPr="00471064">
        <w:rPr>
          <w:position w:val="-32"/>
        </w:rPr>
        <w:object w:dxaOrig="2660" w:dyaOrig="740" w14:anchorId="29632F9A">
          <v:shape id="_x0000_i1048" type="#_x0000_t75" style="width:133.85pt;height:38.55pt" o:ole="">
            <v:imagedata r:id="rId51" o:title=""/>
          </v:shape>
          <o:OLEObject Type="Embed" ProgID="Equation.DSMT4" ShapeID="_x0000_i1048" DrawAspect="Content" ObjectID="_1538890354" r:id="rId52"/>
        </w:object>
      </w:r>
      <w:r w:rsidRPr="00471064">
        <w:t xml:space="preserve"> cm</w:t>
      </w:r>
      <w:r w:rsidRPr="00471064">
        <w:rPr>
          <w:rStyle w:val="Csuperscript"/>
        </w:rPr>
        <w:t>3</w:t>
      </w:r>
      <w:r w:rsidRPr="00471064">
        <w:t xml:space="preserve">  (nearest cm</w:t>
      </w:r>
      <w:r w:rsidRPr="00471064">
        <w:rPr>
          <w:rStyle w:val="Csuperscript"/>
        </w:rPr>
        <w:t>3</w:t>
      </w:r>
      <w:r w:rsidRPr="00471064">
        <w:t>)</w:t>
      </w:r>
    </w:p>
    <w:p w14:paraId="7376871E" w14:textId="68A8A308" w:rsidR="00CB7E7B" w:rsidRPr="00471064" w:rsidRDefault="00CB7E7B" w:rsidP="00CB7E7B">
      <w:pPr>
        <w:pStyle w:val="Pquestionheadingsx"/>
      </w:pPr>
      <w:r w:rsidRPr="00471064">
        <w:t>Question 18</w:t>
      </w:r>
      <w:r w:rsidRPr="00471064">
        <w:tab/>
      </w:r>
      <w:r w:rsidRPr="00471064">
        <w:rPr>
          <w:rStyle w:val="Cmarkslabel"/>
        </w:rPr>
        <w:t>3 marks</w:t>
      </w:r>
      <w:r w:rsidRPr="00471064">
        <w:tab/>
        <w:t>[5.5]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2A3ADCCF" w14:textId="77777777" w:rsidR="006F2BE3" w:rsidRPr="00471064" w:rsidRDefault="006F2BE3" w:rsidP="006F2BE3">
      <w:pPr>
        <w:pStyle w:val="Pquestiontextmainstem"/>
      </w:pPr>
      <w:r w:rsidRPr="00471064">
        <w:t xml:space="preserve">Volume of sphere: </w:t>
      </w:r>
      <w:r w:rsidRPr="00471064">
        <w:rPr>
          <w:position w:val="-24"/>
        </w:rPr>
        <w:object w:dxaOrig="1860" w:dyaOrig="660" w14:anchorId="5D2602F5">
          <v:shape id="_x0000_i1049" type="#_x0000_t75" style="width:92.3pt;height:31.45pt" o:ole="">
            <v:imagedata r:id="rId53" o:title=""/>
          </v:shape>
          <o:OLEObject Type="Embed" ProgID="Equation.3" ShapeID="_x0000_i1049" DrawAspect="Content" ObjectID="_1538890355" r:id="rId54"/>
        </w:object>
      </w:r>
      <w:r w:rsidRPr="00471064">
        <w:t xml:space="preserve"> cm</w:t>
      </w:r>
      <w:r w:rsidRPr="00471064">
        <w:rPr>
          <w:rStyle w:val="Csuperscript"/>
        </w:rPr>
        <w:t>3</w:t>
      </w:r>
    </w:p>
    <w:p w14:paraId="2F35B84F" w14:textId="77777777" w:rsidR="006F2BE3" w:rsidRPr="00471064" w:rsidRDefault="006F2BE3" w:rsidP="006F2BE3">
      <w:pPr>
        <w:pStyle w:val="Pquestiontextmainstem"/>
      </w:pPr>
      <w:r w:rsidRPr="00471064">
        <w:t xml:space="preserve">Volume of cylinder: </w:t>
      </w:r>
      <w:r w:rsidRPr="00471064">
        <w:rPr>
          <w:position w:val="-6"/>
        </w:rPr>
        <w:object w:dxaOrig="2260" w:dyaOrig="320" w14:anchorId="164C4CF2">
          <v:shape id="_x0000_i1050" type="#_x0000_t75" style="width:112.55pt;height:16.25pt" o:ole="">
            <v:imagedata r:id="rId55" o:title=""/>
          </v:shape>
          <o:OLEObject Type="Embed" ProgID="Equation.3" ShapeID="_x0000_i1050" DrawAspect="Content" ObjectID="_1538890356" r:id="rId56"/>
        </w:object>
      </w:r>
      <w:r w:rsidRPr="00471064">
        <w:t xml:space="preserve"> cm</w:t>
      </w:r>
      <w:r w:rsidRPr="00471064">
        <w:rPr>
          <w:rStyle w:val="Csuperscript"/>
        </w:rPr>
        <w:t>3</w:t>
      </w:r>
    </w:p>
    <w:p w14:paraId="3AEC70A3" w14:textId="77777777" w:rsidR="006F2BE3" w:rsidRPr="00471064" w:rsidRDefault="006F2BE3" w:rsidP="006F2BE3">
      <w:pPr>
        <w:pStyle w:val="Pquestiontextmainstem"/>
      </w:pPr>
      <w:r w:rsidRPr="00471064">
        <w:t xml:space="preserve">Ratio is: </w:t>
      </w:r>
      <w:r w:rsidRPr="00471064">
        <w:rPr>
          <w:position w:val="-24"/>
        </w:rPr>
        <w:object w:dxaOrig="1780" w:dyaOrig="620" w14:anchorId="08308E86">
          <v:shape id="_x0000_i1051" type="#_x0000_t75" style="width:89.25pt;height:31.45pt" o:ole="">
            <v:imagedata r:id="rId57" o:title=""/>
          </v:shape>
          <o:OLEObject Type="Embed" ProgID="Equation.3" ShapeID="_x0000_i1051" DrawAspect="Content" ObjectID="_1538890357" r:id="rId58"/>
        </w:object>
      </w:r>
      <w:r w:rsidRPr="00471064">
        <w:t>...</w:t>
      </w:r>
    </w:p>
    <w:p w14:paraId="1BA9F110" w14:textId="77777777" w:rsidR="006F2BE3" w:rsidRPr="00471064" w:rsidRDefault="006F2BE3" w:rsidP="006F2BE3">
      <w:pPr>
        <w:pStyle w:val="Pquestiontextmainstem"/>
      </w:pPr>
      <w:r w:rsidRPr="00471064">
        <w:t>Percentage filled is 40%.</w:t>
      </w:r>
    </w:p>
    <w:p w14:paraId="6B31E280" w14:textId="4730832B" w:rsidR="00CB7E7B" w:rsidRPr="00471064" w:rsidRDefault="00CB7E7B" w:rsidP="00CB7E7B">
      <w:pPr>
        <w:pStyle w:val="Pquestionheadingsx"/>
      </w:pPr>
      <w:r w:rsidRPr="00471064">
        <w:t>Question 19</w:t>
      </w:r>
      <w:r w:rsidRPr="00471064">
        <w:tab/>
      </w:r>
      <w:r w:rsidRPr="00471064">
        <w:rPr>
          <w:rStyle w:val="Cmarkslabel"/>
        </w:rPr>
        <w:t>2 marks</w:t>
      </w:r>
      <w:r w:rsidRPr="00471064">
        <w:tab/>
        <w:t>[5.7]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2D1DC59D" w14:textId="77777777" w:rsidR="006F2BE3" w:rsidRPr="00471064" w:rsidRDefault="006F2BE3" w:rsidP="006F2BE3">
      <w:pPr>
        <w:pStyle w:val="Pquestiontextmainstem"/>
      </w:pPr>
      <w:r w:rsidRPr="00471064">
        <w:object w:dxaOrig="1360" w:dyaOrig="2260" w14:anchorId="49D85D68">
          <v:shape id="_x0000_i1075" type="#_x0000_t75" style="width:67.95pt;height:113.6pt" o:ole="">
            <v:imagedata r:id="rId59" o:title=""/>
          </v:shape>
          <o:OLEObject Type="Embed" ProgID="Equation.DSMT4" ShapeID="_x0000_i1075" DrawAspect="Content" ObjectID="_1538890358" r:id="rId60"/>
        </w:object>
      </w:r>
    </w:p>
    <w:p w14:paraId="5824198C" w14:textId="0A0D91D2" w:rsidR="00CB7E7B" w:rsidRPr="00471064" w:rsidRDefault="00CB7E7B" w:rsidP="00CB7E7B">
      <w:pPr>
        <w:pStyle w:val="Pquestionheadingsx"/>
      </w:pPr>
      <w:r w:rsidRPr="00471064">
        <w:lastRenderedPageBreak/>
        <w:t>Question 20</w:t>
      </w:r>
      <w:r w:rsidRPr="00471064">
        <w:tab/>
      </w:r>
      <w:r w:rsidRPr="00471064">
        <w:rPr>
          <w:rStyle w:val="Cmarkslabel"/>
        </w:rPr>
        <w:t>3 marks</w:t>
      </w:r>
      <w:r w:rsidRPr="00471064">
        <w:tab/>
        <w:t>[5.7]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015C990B" w14:textId="5867E568" w:rsidR="00471064" w:rsidRPr="00471064" w:rsidRDefault="006F2BE3" w:rsidP="00471064">
      <w:pPr>
        <w:pStyle w:val="Pquestiontextmainstem"/>
      </w:pPr>
      <w:r w:rsidRPr="00471064">
        <w:t>Mass = 12 g</w:t>
      </w:r>
      <w:r w:rsidR="00471064" w:rsidRPr="00471064">
        <w:t xml:space="preserve"> New mass = </w:t>
      </w:r>
      <w:r w:rsidR="00471064" w:rsidRPr="00471064">
        <w:rPr>
          <w:rStyle w:val="Cmathsexpressions"/>
          <w:rFonts w:eastAsiaTheme="majorEastAsia"/>
        </w:rPr>
        <w:t>x</w:t>
      </w:r>
    </w:p>
    <w:p w14:paraId="2DC0F0BE" w14:textId="5DE0742D" w:rsidR="00471064" w:rsidRPr="00471064" w:rsidRDefault="006F2BE3" w:rsidP="00471064">
      <w:pPr>
        <w:pStyle w:val="Pquestiontextmainstem"/>
      </w:pPr>
      <w:r w:rsidRPr="00471064">
        <w:t>Volume = 125 mL</w:t>
      </w:r>
      <w:r w:rsidR="00471064" w:rsidRPr="00471064">
        <w:t xml:space="preserve"> New volume = 150 mL</w:t>
      </w:r>
    </w:p>
    <w:p w14:paraId="35392467" w14:textId="77777777" w:rsidR="006F2BE3" w:rsidRPr="00471064" w:rsidRDefault="006F2BE3" w:rsidP="006F2BE3">
      <w:pPr>
        <w:pStyle w:val="Pquestiontextmainstem"/>
      </w:pPr>
      <w:r w:rsidRPr="00471064">
        <w:rPr>
          <w:position w:val="-30"/>
        </w:rPr>
        <w:object w:dxaOrig="975" w:dyaOrig="690" w14:anchorId="0C843780">
          <v:shape id="_x0000_i1052" type="#_x0000_t75" style="width:48.7pt;height:33.45pt" o:ole="">
            <v:imagedata r:id="rId61" o:title=""/>
          </v:shape>
          <o:OLEObject Type="Embed" ProgID="Equation.DSMT4" ShapeID="_x0000_i1052" DrawAspect="Content" ObjectID="_1538890359" r:id="rId62"/>
        </w:object>
      </w:r>
      <w:r w:rsidRPr="00471064">
        <w:t xml:space="preserve"> = </w:t>
      </w:r>
      <w:r w:rsidRPr="00471064">
        <w:rPr>
          <w:position w:val="-28"/>
        </w:rPr>
        <w:object w:dxaOrig="1005" w:dyaOrig="660" w14:anchorId="4751DF60">
          <v:shape id="_x0000_i1053" type="#_x0000_t75" style="width:48.7pt;height:31.45pt" o:ole="">
            <v:imagedata r:id="rId63" o:title=""/>
          </v:shape>
          <o:OLEObject Type="Embed" ProgID="Equation.DSMT4" ShapeID="_x0000_i1053" DrawAspect="Content" ObjectID="_1538890360" r:id="rId64"/>
        </w:object>
      </w:r>
    </w:p>
    <w:p w14:paraId="7D201916" w14:textId="6EE44FA4" w:rsidR="006F2BE3" w:rsidRPr="00471064" w:rsidRDefault="006F2BE3" w:rsidP="006F2BE3">
      <w:pPr>
        <w:pStyle w:val="Pquestiontextmainstem"/>
      </w:pPr>
      <w:r w:rsidRPr="00471064">
        <w:rPr>
          <w:rStyle w:val="Cmathsexpressions"/>
          <w:rFonts w:eastAsiaTheme="majorEastAsia"/>
        </w:rPr>
        <w:t xml:space="preserve">x = </w:t>
      </w:r>
      <w:r w:rsidRPr="00471064">
        <w:rPr>
          <w:position w:val="-28"/>
        </w:rPr>
        <w:object w:dxaOrig="1200" w:dyaOrig="660" w14:anchorId="2AF3305B">
          <v:shape id="_x0000_i1054" type="#_x0000_t75" style="width:61.85pt;height:31.45pt" o:ole="">
            <v:imagedata r:id="rId65" o:title=""/>
          </v:shape>
          <o:OLEObject Type="Embed" ProgID="Equation.DSMT4" ShapeID="_x0000_i1054" DrawAspect="Content" ObjectID="_1538890361" r:id="rId66"/>
        </w:object>
      </w:r>
      <w:r w:rsidRPr="00471064">
        <w:t>= 16.8 g</w:t>
      </w:r>
    </w:p>
    <w:p w14:paraId="536F4911" w14:textId="77777777" w:rsidR="006F2BE3" w:rsidRPr="00471064" w:rsidRDefault="006F2BE3" w:rsidP="006F2BE3">
      <w:pPr>
        <w:pStyle w:val="Pquestiontextmainstem"/>
      </w:pPr>
      <w:r w:rsidRPr="00471064">
        <w:t>16.8 – 12 = 4.8</w:t>
      </w:r>
    </w:p>
    <w:p w14:paraId="6F52F68D" w14:textId="77777777" w:rsidR="006F2BE3" w:rsidRPr="00471064" w:rsidRDefault="006F2BE3" w:rsidP="006F2BE3">
      <w:pPr>
        <w:pStyle w:val="Pquestiontextmainstem"/>
      </w:pPr>
      <w:r w:rsidRPr="00471064">
        <w:t>4.8 g of sugar needs to be added.</w:t>
      </w:r>
    </w:p>
    <w:p w14:paraId="0142A0D6" w14:textId="77777777" w:rsidR="00CB7E7B" w:rsidRPr="00471064" w:rsidRDefault="00CB7E7B" w:rsidP="00CB7E7B">
      <w:pPr>
        <w:pStyle w:val="Pquestionheadingsx"/>
      </w:pPr>
      <w:r w:rsidRPr="00471064">
        <w:t>Question 21</w:t>
      </w:r>
      <w:r w:rsidRPr="00471064">
        <w:tab/>
      </w:r>
      <w:r w:rsidRPr="00471064">
        <w:rPr>
          <w:rStyle w:val="Cmarkslabel"/>
        </w:rPr>
        <w:t>4 marks</w:t>
      </w:r>
      <w:r w:rsidRPr="00471064">
        <w:tab/>
        <w:t>[5.6]</w:t>
      </w:r>
    </w:p>
    <w:p w14:paraId="7447E4E0" w14:textId="77777777" w:rsidR="0081492C" w:rsidRDefault="006F2BE3" w:rsidP="006F2BE3">
      <w:pPr>
        <w:pStyle w:val="Pquestiontextpartsa"/>
      </w:pPr>
      <w:r w:rsidRPr="00471064">
        <w:rPr>
          <w:rStyle w:val="Cquestionpartlabelbold"/>
        </w:rPr>
        <w:t>(a)</w:t>
      </w:r>
      <w:r w:rsidRPr="00471064">
        <w:tab/>
      </w:r>
    </w:p>
    <w:p w14:paraId="37C8BA2D" w14:textId="0524685B" w:rsidR="006F2BE3" w:rsidRPr="00471064" w:rsidRDefault="006F2BE3" w:rsidP="006F2BE3">
      <w:pPr>
        <w:pStyle w:val="Pquestiontextpartsa"/>
      </w:pPr>
      <w:r w:rsidRPr="00471064">
        <w:object w:dxaOrig="1260" w:dyaOrig="1900" w14:anchorId="4E92DBAA">
          <v:shape id="_x0000_i1055" type="#_x0000_t75" style="width:61.85pt;height:95.3pt" o:ole="">
            <v:imagedata r:id="rId67" o:title=""/>
          </v:shape>
          <o:OLEObject Type="Embed" ProgID="Equation.DSMT4" ShapeID="_x0000_i1055" DrawAspect="Content" ObjectID="_1538890362" r:id="rId68"/>
        </w:object>
      </w:r>
    </w:p>
    <w:p w14:paraId="2A9B31E8" w14:textId="247D1D93" w:rsidR="006F2BE3" w:rsidRPr="00471064" w:rsidRDefault="006F2BE3" w:rsidP="006F2BE3">
      <w:pPr>
        <w:pStyle w:val="Pquestiontextpartsa"/>
      </w:pPr>
      <w:r w:rsidRPr="00471064">
        <w:rPr>
          <w:rStyle w:val="Cquestionpartlabelbold"/>
        </w:rPr>
        <w:t>(b)</w:t>
      </w:r>
      <w:r w:rsidRPr="00471064">
        <w:rPr>
          <w:rStyle w:val="Cquestionpartlabelbold"/>
        </w:rPr>
        <w:tab/>
      </w:r>
      <w:r w:rsidRPr="00471064">
        <w:rPr>
          <w:position w:val="-8"/>
        </w:rPr>
        <w:object w:dxaOrig="1080" w:dyaOrig="340" w14:anchorId="7301E2F8">
          <v:shape id="_x0000_i1056" type="#_x0000_t75" style="width:53.75pt;height:17.25pt" o:ole="">
            <v:imagedata r:id="rId69" o:title=""/>
          </v:shape>
          <o:OLEObject Type="Embed" ProgID="Equation.3" ShapeID="_x0000_i1056" DrawAspect="Content" ObjectID="_1538890363" r:id="rId70"/>
        </w:object>
      </w:r>
      <w:r w:rsidRPr="00471064">
        <w:t xml:space="preserve">, </w:t>
      </w:r>
      <w:r w:rsidRPr="00471064">
        <w:rPr>
          <w:position w:val="-2"/>
        </w:rPr>
        <w:object w:dxaOrig="540" w:dyaOrig="220" w14:anchorId="2A6D389C">
          <v:shape id="_x0000_i1057" type="#_x0000_t75" style="width:26.35pt;height:11.15pt" o:ole="">
            <v:imagedata r:id="rId71" o:title=""/>
          </v:shape>
          <o:OLEObject Type="Embed" ProgID="Equation.3" ShapeID="_x0000_i1057" DrawAspect="Content" ObjectID="_1538890364" r:id="rId72"/>
        </w:object>
      </w:r>
      <w:r w:rsidRPr="00471064">
        <w:t xml:space="preserve"> cm and </w:t>
      </w:r>
      <w:r w:rsidRPr="00471064">
        <w:rPr>
          <w:position w:val="-2"/>
        </w:rPr>
        <w:object w:dxaOrig="480" w:dyaOrig="220" w14:anchorId="3B217D88">
          <v:shape id="_x0000_i1058" type="#_x0000_t75" style="width:25.35pt;height:11.15pt" o:ole="">
            <v:imagedata r:id="rId73" o:title=""/>
          </v:shape>
          <o:OLEObject Type="Embed" ProgID="Equation.3" ShapeID="_x0000_i1058" DrawAspect="Content" ObjectID="_1538890365" r:id="rId74"/>
        </w:object>
      </w:r>
      <w:r w:rsidRPr="00471064">
        <w:t xml:space="preserve"> cm</w:t>
      </w:r>
      <w:r w:rsidR="00471064">
        <w:t xml:space="preserve"> </w:t>
      </w:r>
      <w:r w:rsidRPr="00471064">
        <w:rPr>
          <w:position w:val="-24"/>
        </w:rPr>
        <w:object w:dxaOrig="1640" w:dyaOrig="620" w14:anchorId="0ED9A17A">
          <v:shape id="_x0000_i1059" type="#_x0000_t75" style="width:82.15pt;height:31.45pt" o:ole="">
            <v:imagedata r:id="rId75" o:title=""/>
          </v:shape>
          <o:OLEObject Type="Embed" ProgID="Equation.DSMT4" ShapeID="_x0000_i1059" DrawAspect="Content" ObjectID="_1538890366" r:id="rId76"/>
        </w:object>
      </w:r>
      <w:r w:rsidRPr="00471064">
        <w:t xml:space="preserve"> cm</w:t>
      </w:r>
    </w:p>
    <w:p w14:paraId="2D4B63EA" w14:textId="77777777" w:rsidR="00CB7E7B" w:rsidRPr="00471064" w:rsidRDefault="00CB7E7B" w:rsidP="00CB7E7B">
      <w:pPr>
        <w:pStyle w:val="Pquestionheadingsx"/>
      </w:pPr>
      <w:r w:rsidRPr="00471064">
        <w:t>Question 22</w:t>
      </w:r>
      <w:r w:rsidRPr="00471064">
        <w:tab/>
      </w:r>
      <w:r w:rsidRPr="00471064">
        <w:rPr>
          <w:rStyle w:val="Cmarkslabel"/>
        </w:rPr>
        <w:t>4 marks</w:t>
      </w:r>
      <w:r w:rsidRPr="00471064">
        <w:tab/>
        <w:t>[5.6]</w:t>
      </w:r>
    </w:p>
    <w:p w14:paraId="1FF2B74D" w14:textId="77777777" w:rsidR="006F2BE3" w:rsidRPr="00471064" w:rsidRDefault="006F2BE3" w:rsidP="006F2BE3">
      <w:pPr>
        <w:pStyle w:val="Pquestiontextpartsa"/>
      </w:pPr>
      <w:r w:rsidRPr="00471064">
        <w:rPr>
          <w:rStyle w:val="Cquestionpartlabelbold"/>
        </w:rPr>
        <w:t>(a)</w:t>
      </w:r>
      <w:r w:rsidRPr="00471064">
        <w:tab/>
      </w:r>
      <w:r w:rsidRPr="00471064">
        <w:rPr>
          <w:rStyle w:val="Cmathsexpressions"/>
          <w:rFonts w:eastAsiaTheme="majorEastAsia"/>
        </w:rPr>
        <w:t>r</w:t>
      </w:r>
      <w:r w:rsidRPr="00471064">
        <w:t xml:space="preserve"> = </w:t>
      </w:r>
      <w:r w:rsidRPr="00471064">
        <w:rPr>
          <w:rStyle w:val="Cmathsexpressions"/>
          <w:rFonts w:eastAsiaTheme="majorEastAsia"/>
        </w:rPr>
        <w:t>h</w:t>
      </w:r>
      <w:r w:rsidRPr="00471064">
        <w:t xml:space="preserve">, </w:t>
      </w:r>
      <w:r w:rsidR="00C943F1" w:rsidRPr="00C943F1">
        <w:rPr>
          <w:position w:val="-10"/>
        </w:rPr>
        <w:object w:dxaOrig="1420" w:dyaOrig="320" w14:anchorId="4E147B58">
          <v:shape id="_x0000_i1076" type="#_x0000_t75" style="width:71pt;height:17.25pt" o:ole="">
            <v:imagedata r:id="rId77" o:title=""/>
          </v:shape>
          <o:OLEObject Type="Embed" ProgID="Equation.DSMT4" ShapeID="_x0000_i1076" DrawAspect="Content" ObjectID="_1538890367" r:id="rId78"/>
        </w:object>
      </w:r>
      <w:r w:rsidRPr="00471064">
        <w:br/>
      </w:r>
      <w:r w:rsidRPr="00471064">
        <w:rPr>
          <w:position w:val="-96"/>
        </w:rPr>
        <w:object w:dxaOrig="920" w:dyaOrig="1740" w14:anchorId="02CCB763">
          <v:shape id="_x0000_i1060" type="#_x0000_t75" style="width:46.65pt;height:87.2pt" o:ole="">
            <v:imagedata r:id="rId79" o:title=""/>
          </v:shape>
          <o:OLEObject Type="Embed" ProgID="Equation.DSMT4" ShapeID="_x0000_i1060" DrawAspect="Content" ObjectID="_1538890368" r:id="rId80"/>
        </w:object>
      </w:r>
    </w:p>
    <w:p w14:paraId="3D6ED36C" w14:textId="77777777" w:rsidR="006F2BE3" w:rsidRPr="00471064" w:rsidRDefault="006F2BE3" w:rsidP="006F2BE3">
      <w:pPr>
        <w:pStyle w:val="Pquestiontextpartsa"/>
      </w:pPr>
      <w:r w:rsidRPr="00471064">
        <w:rPr>
          <w:rStyle w:val="Cquestionpartlabelbold"/>
        </w:rPr>
        <w:t>(b)</w:t>
      </w:r>
      <w:r w:rsidRPr="00471064">
        <w:tab/>
      </w:r>
      <w:r w:rsidRPr="00471064">
        <w:rPr>
          <w:rStyle w:val="Cmathsexpressions"/>
          <w:rFonts w:eastAsiaTheme="majorEastAsia"/>
        </w:rPr>
        <w:t>S</w:t>
      </w:r>
      <w:r w:rsidRPr="00471064">
        <w:t xml:space="preserve"> = 100</w:t>
      </w:r>
      <w:r w:rsidRPr="00471064">
        <w:sym w:font="Symbol" w:char="F070"/>
      </w:r>
      <w:r w:rsidRPr="00471064">
        <w:t xml:space="preserve">, </w:t>
      </w:r>
      <w:r w:rsidRPr="00471064">
        <w:rPr>
          <w:position w:val="-26"/>
        </w:rPr>
        <w:object w:dxaOrig="1500" w:dyaOrig="700" w14:anchorId="02A41155">
          <v:shape id="_x0000_i1061" type="#_x0000_t75" style="width:75.05pt;height:35.5pt" o:ole="">
            <v:imagedata r:id="rId81" o:title=""/>
          </v:shape>
          <o:OLEObject Type="Embed" ProgID="Equation.3" ShapeID="_x0000_i1061" DrawAspect="Content" ObjectID="_1538890369" r:id="rId82"/>
        </w:object>
      </w:r>
    </w:p>
    <w:p w14:paraId="5FB1B6E4" w14:textId="20B00306" w:rsidR="006F2BE3" w:rsidRPr="00471064" w:rsidRDefault="006F2BE3" w:rsidP="006F2BE3">
      <w:pPr>
        <w:pStyle w:val="Psectionresults"/>
      </w:pPr>
      <w:r w:rsidRPr="00471064">
        <w:t xml:space="preserve">Short answer total marks:  </w:t>
      </w:r>
      <w:r w:rsidR="00CB7E7B" w:rsidRPr="00471064">
        <w:t>3</w:t>
      </w:r>
      <w:r w:rsidR="000635AF">
        <w:t>5</w:t>
      </w:r>
    </w:p>
    <w:p w14:paraId="3FC22ECE" w14:textId="77777777" w:rsidR="006F2BE3" w:rsidRPr="00471064" w:rsidRDefault="006F2BE3" w:rsidP="0081492C">
      <w:pPr>
        <w:pStyle w:val="Psectionheading"/>
        <w:pageBreakBefore w:val="0"/>
      </w:pPr>
      <w:r w:rsidRPr="00471064">
        <w:t>Extended answer section</w:t>
      </w:r>
    </w:p>
    <w:p w14:paraId="7A127D3E" w14:textId="77777777" w:rsidR="00CB7E7B" w:rsidRPr="00471064" w:rsidRDefault="00CB7E7B" w:rsidP="00CB7E7B">
      <w:pPr>
        <w:pStyle w:val="Pquestionheadingsx1stafterhead"/>
      </w:pPr>
      <w:r w:rsidRPr="00471064">
        <w:t>Question 23</w:t>
      </w:r>
      <w:r w:rsidRPr="00471064">
        <w:tab/>
      </w:r>
      <w:r w:rsidRPr="00471064">
        <w:rPr>
          <w:rStyle w:val="Cmarkslabel"/>
        </w:rPr>
        <w:t>4 marks</w:t>
      </w:r>
      <w:r w:rsidRPr="00471064">
        <w:tab/>
        <w:t>[5.1]</w:t>
      </w:r>
    </w:p>
    <w:p w14:paraId="35FE066D" w14:textId="77777777" w:rsidR="006F2BE3" w:rsidRPr="00471064" w:rsidRDefault="006F2BE3" w:rsidP="006F2BE3">
      <w:pPr>
        <w:pStyle w:val="Pquestiontextmainstem"/>
        <w:rPr>
          <w:rStyle w:val="Cquestionpartlabelbold"/>
        </w:rPr>
      </w:pPr>
      <w:r w:rsidRPr="00471064">
        <w:t>Area of trapezium:</w:t>
      </w:r>
      <w:r w:rsidRPr="00471064">
        <w:rPr>
          <w:position w:val="-22"/>
        </w:rPr>
        <w:object w:dxaOrig="1960" w:dyaOrig="600" w14:anchorId="6B399E7B">
          <v:shape id="_x0000_i1062" type="#_x0000_t75" style="width:97.35pt;height:30.4pt" o:ole="">
            <v:imagedata r:id="rId83" o:title=""/>
          </v:shape>
          <o:OLEObject Type="Embed" ProgID="Equation.3" ShapeID="_x0000_i1062" DrawAspect="Content" ObjectID="_1538890370" r:id="rId84"/>
        </w:object>
      </w:r>
      <w:r w:rsidRPr="00471064">
        <w:t xml:space="preserve"> cm</w:t>
      </w:r>
      <w:r w:rsidRPr="00471064">
        <w:rPr>
          <w:rStyle w:val="Csuperscript"/>
        </w:rPr>
        <w:t>2</w:t>
      </w:r>
    </w:p>
    <w:p w14:paraId="6D4941C9" w14:textId="77777777" w:rsidR="006F2BE3" w:rsidRPr="00471064" w:rsidRDefault="006F2BE3" w:rsidP="006F2BE3">
      <w:pPr>
        <w:pStyle w:val="Pquestiontextmainstem"/>
      </w:pPr>
      <w:r w:rsidRPr="00471064">
        <w:t>Area of semicircle:</w:t>
      </w:r>
      <w:r w:rsidRPr="00471064">
        <w:rPr>
          <w:position w:val="-24"/>
        </w:rPr>
        <w:object w:dxaOrig="1440" w:dyaOrig="660" w14:anchorId="1C81B2CB">
          <v:shape id="_x0000_i1063" type="#_x0000_t75" style="width:1in;height:31.45pt" o:ole="">
            <v:imagedata r:id="rId85" o:title=""/>
          </v:shape>
          <o:OLEObject Type="Embed" ProgID="Equation.3" ShapeID="_x0000_i1063" DrawAspect="Content" ObjectID="_1538890371" r:id="rId86"/>
        </w:object>
      </w:r>
      <w:r w:rsidRPr="00471064">
        <w:t xml:space="preserve"> cm</w:t>
      </w:r>
      <w:r w:rsidRPr="00471064">
        <w:rPr>
          <w:rStyle w:val="Csuperscript"/>
        </w:rPr>
        <w:t>2</w:t>
      </w:r>
    </w:p>
    <w:p w14:paraId="2E6DB315" w14:textId="77777777" w:rsidR="006F2BE3" w:rsidRPr="00471064" w:rsidRDefault="006F2BE3" w:rsidP="006F2BE3">
      <w:pPr>
        <w:pStyle w:val="Pquestiontextmainstem"/>
        <w:rPr>
          <w:rStyle w:val="Csuperscript"/>
        </w:rPr>
      </w:pPr>
      <w:r w:rsidRPr="00471064">
        <w:t>Area required: 225 – 39.27 = 185.73 cm</w:t>
      </w:r>
      <w:r w:rsidRPr="00471064">
        <w:rPr>
          <w:rStyle w:val="Csuperscript"/>
        </w:rPr>
        <w:t>2</w:t>
      </w:r>
    </w:p>
    <w:p w14:paraId="03CB4FBB" w14:textId="3D4F9206" w:rsidR="00CB7E7B" w:rsidRPr="00471064" w:rsidRDefault="00CB7E7B" w:rsidP="00CB7E7B">
      <w:pPr>
        <w:pStyle w:val="Pquestionheadingsx"/>
      </w:pPr>
      <w:r w:rsidRPr="00471064">
        <w:lastRenderedPageBreak/>
        <w:t>Question 24</w:t>
      </w:r>
      <w:r w:rsidRPr="00471064">
        <w:tab/>
      </w:r>
      <w:r w:rsidRPr="00471064">
        <w:rPr>
          <w:rStyle w:val="Cmarkslabel"/>
        </w:rPr>
        <w:t>3 marks</w:t>
      </w:r>
      <w:r w:rsidRPr="00471064">
        <w:tab/>
        <w:t>[5.</w:t>
      </w:r>
      <w:r w:rsidR="0081492C">
        <w:t>5</w:t>
      </w:r>
      <w:r w:rsidRPr="00471064">
        <w:t>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2441A1DE" w14:textId="6C21455F" w:rsidR="006F2BE3" w:rsidRPr="00471064" w:rsidRDefault="006F2BE3" w:rsidP="006F2BE3">
      <w:pPr>
        <w:pStyle w:val="Pquestiontextmainstem"/>
        <w:rPr>
          <w:rStyle w:val="Cquestionpartlabelbold"/>
        </w:rPr>
      </w:pPr>
      <w:r w:rsidRPr="00471064">
        <w:t xml:space="preserve">Surface area: </w:t>
      </w:r>
      <w:r w:rsidRPr="00471064">
        <w:rPr>
          <w:position w:val="-6"/>
        </w:rPr>
        <w:object w:dxaOrig="520" w:dyaOrig="320" w14:anchorId="36B4C720">
          <v:shape id="_x0000_i1064" type="#_x0000_t75" style="width:26.35pt;height:17.25pt" o:ole="">
            <v:imagedata r:id="rId87" o:title=""/>
          </v:shape>
          <o:OLEObject Type="Embed" ProgID="Equation.3" ShapeID="_x0000_i1064" DrawAspect="Content" ObjectID="_1538890372" r:id="rId88"/>
        </w:object>
      </w:r>
      <w:r w:rsidR="00471064">
        <w:rPr>
          <w:rStyle w:val="Cquestionpartlabelbold"/>
        </w:rPr>
        <w:tab/>
      </w:r>
      <w:r w:rsidRPr="00471064">
        <w:t>Volume:</w:t>
      </w:r>
      <w:r w:rsidR="00C943F1">
        <w:t xml:space="preserve"> </w:t>
      </w:r>
      <w:r w:rsidRPr="00471064">
        <w:rPr>
          <w:position w:val="-24"/>
        </w:rPr>
        <w:object w:dxaOrig="580" w:dyaOrig="620" w14:anchorId="5047E500">
          <v:shape id="_x0000_i1065" type="#_x0000_t75" style="width:28.4pt;height:31.45pt" o:ole="">
            <v:imagedata r:id="rId89" o:title=""/>
          </v:shape>
          <o:OLEObject Type="Embed" ProgID="Equation.3" ShapeID="_x0000_i1065" DrawAspect="Content" ObjectID="_1538890373" r:id="rId90"/>
        </w:object>
      </w:r>
    </w:p>
    <w:p w14:paraId="04EB956C" w14:textId="77777777" w:rsidR="006F2BE3" w:rsidRPr="00471064" w:rsidRDefault="006F2BE3" w:rsidP="006F2BE3">
      <w:pPr>
        <w:pStyle w:val="Pquestiontextmainstem"/>
        <w:rPr>
          <w:rStyle w:val="Cquestionpartlabelbold"/>
        </w:rPr>
      </w:pPr>
      <w:r w:rsidRPr="00471064">
        <w:rPr>
          <w:position w:val="-46"/>
        </w:rPr>
        <w:object w:dxaOrig="1260" w:dyaOrig="1380" w14:anchorId="71290AB0">
          <v:shape id="_x0000_i1066" type="#_x0000_t75" style="width:61.85pt;height:68.95pt" o:ole="">
            <v:imagedata r:id="rId91" o:title=""/>
          </v:shape>
          <o:OLEObject Type="Embed" ProgID="Equation.DSMT4" ShapeID="_x0000_i1066" DrawAspect="Content" ObjectID="_1538890374" r:id="rId92"/>
        </w:object>
      </w:r>
    </w:p>
    <w:p w14:paraId="0A34DF9A" w14:textId="77777777" w:rsidR="00CB7E7B" w:rsidRPr="00471064" w:rsidRDefault="00CB7E7B" w:rsidP="00CB7E7B">
      <w:pPr>
        <w:pStyle w:val="Pquestionheadingsx"/>
      </w:pPr>
      <w:r w:rsidRPr="00471064">
        <w:t>Question 25</w:t>
      </w:r>
      <w:r w:rsidRPr="00471064">
        <w:tab/>
      </w:r>
      <w:r w:rsidRPr="00471064">
        <w:rPr>
          <w:rStyle w:val="Cmarkslabel"/>
        </w:rPr>
        <w:t>5 marks</w:t>
      </w:r>
      <w:r w:rsidRPr="00471064">
        <w:tab/>
        <w:t>[5.3]</w:t>
      </w:r>
    </w:p>
    <w:p w14:paraId="339869E0" w14:textId="77777777" w:rsidR="006F2BE3" w:rsidRPr="00471064" w:rsidRDefault="006F2BE3" w:rsidP="006F2BE3">
      <w:pPr>
        <w:pStyle w:val="Pquestiontextpartsa"/>
      </w:pPr>
      <w:r w:rsidRPr="00471064">
        <w:rPr>
          <w:rStyle w:val="Cquestionpartlabelbold"/>
        </w:rPr>
        <w:t>(a)</w:t>
      </w:r>
      <w:r w:rsidRPr="00471064">
        <w:tab/>
      </w:r>
      <w:r w:rsidRPr="00471064">
        <w:rPr>
          <w:rStyle w:val="Cmathsexpressions"/>
          <w:rFonts w:eastAsiaTheme="majorEastAsia"/>
        </w:rPr>
        <w:t>V</w:t>
      </w:r>
      <w:r w:rsidRPr="00471064">
        <w:t xml:space="preserve"> =</w:t>
      </w:r>
      <w:r w:rsidRPr="00471064">
        <w:object w:dxaOrig="2060" w:dyaOrig="200" w14:anchorId="4E8BEC09">
          <v:shape id="_x0000_i1067" type="#_x0000_t75" style="width:100.4pt;height:11.15pt" o:ole="">
            <v:imagedata r:id="rId93" o:title=""/>
          </v:shape>
          <o:OLEObject Type="Embed" ProgID="Equation.3" ShapeID="_x0000_i1067" DrawAspect="Content" ObjectID="_1538890375" r:id="rId94"/>
        </w:object>
      </w:r>
      <w:r w:rsidRPr="00471064">
        <w:t xml:space="preserve"> cm</w:t>
      </w:r>
      <w:r w:rsidRPr="00471064">
        <w:rPr>
          <w:rStyle w:val="Csuperscript"/>
        </w:rPr>
        <w:t>3</w:t>
      </w:r>
    </w:p>
    <w:p w14:paraId="79228C9D" w14:textId="77777777" w:rsidR="006F2BE3" w:rsidRPr="00471064" w:rsidRDefault="006F2BE3" w:rsidP="006F2BE3">
      <w:pPr>
        <w:pStyle w:val="Pquestiontextpartsa"/>
      </w:pPr>
      <w:r w:rsidRPr="00471064">
        <w:rPr>
          <w:rStyle w:val="Cquestionpartlabelbold"/>
        </w:rPr>
        <w:t>(b)</w:t>
      </w:r>
      <w:r w:rsidRPr="00471064">
        <w:tab/>
      </w:r>
      <w:r w:rsidRPr="00471064">
        <w:rPr>
          <w:rStyle w:val="Cmathsexpressions"/>
          <w:rFonts w:eastAsiaTheme="majorEastAsia"/>
        </w:rPr>
        <w:t>V</w:t>
      </w:r>
      <w:r w:rsidRPr="00471064">
        <w:t xml:space="preserve"> = </w:t>
      </w:r>
      <w:r w:rsidRPr="00471064">
        <w:rPr>
          <w:position w:val="-6"/>
        </w:rPr>
        <w:object w:dxaOrig="1760" w:dyaOrig="340" w14:anchorId="68EAF6E6">
          <v:shape id="_x0000_i1068" type="#_x0000_t75" style="width:88.25pt;height:17.25pt" o:ole="">
            <v:imagedata r:id="rId95" o:title=""/>
          </v:shape>
          <o:OLEObject Type="Embed" ProgID="Equation.DSMT4" ShapeID="_x0000_i1068" DrawAspect="Content" ObjectID="_1538890376" r:id="rId96"/>
        </w:object>
      </w:r>
      <w:r w:rsidRPr="00471064">
        <w:t xml:space="preserve"> cm</w:t>
      </w:r>
      <w:r w:rsidRPr="00471064">
        <w:rPr>
          <w:rStyle w:val="Csuperscript"/>
        </w:rPr>
        <w:t>3</w:t>
      </w:r>
      <w:r w:rsidRPr="00471064">
        <w:t xml:space="preserve">  (nearest cm</w:t>
      </w:r>
      <w:r w:rsidRPr="00471064">
        <w:rPr>
          <w:rStyle w:val="Csuperscript"/>
        </w:rPr>
        <w:t>3</w:t>
      </w:r>
      <w:r w:rsidRPr="00471064">
        <w:t>)</w:t>
      </w:r>
    </w:p>
    <w:p w14:paraId="3D7965DC" w14:textId="77777777" w:rsidR="006F2BE3" w:rsidRPr="00471064" w:rsidRDefault="006F2BE3" w:rsidP="006F2BE3">
      <w:pPr>
        <w:pStyle w:val="Pquestiontextpartsa"/>
        <w:rPr>
          <w:rStyle w:val="Cquestionpartlabelbold"/>
        </w:rPr>
      </w:pPr>
      <w:r w:rsidRPr="00471064">
        <w:rPr>
          <w:rStyle w:val="Cquestionpartlabelbold"/>
        </w:rPr>
        <w:t>(c)</w:t>
      </w:r>
      <w:r w:rsidRPr="00471064">
        <w:tab/>
        <w:t>12 000 – 17.67 = 11 982 cm</w:t>
      </w:r>
      <w:r w:rsidRPr="00471064">
        <w:rPr>
          <w:rStyle w:val="Csuperscript"/>
        </w:rPr>
        <w:t>3</w:t>
      </w:r>
      <w:r w:rsidRPr="00471064">
        <w:t xml:space="preserve">  (nearest cm</w:t>
      </w:r>
      <w:r w:rsidRPr="00471064">
        <w:rPr>
          <w:rStyle w:val="Csuperscript"/>
        </w:rPr>
        <w:t>3</w:t>
      </w:r>
      <w:r w:rsidRPr="00471064">
        <w:t>)</w:t>
      </w:r>
    </w:p>
    <w:p w14:paraId="36AF21AC" w14:textId="77777777" w:rsidR="00CB7E7B" w:rsidRPr="00471064" w:rsidRDefault="00CB7E7B" w:rsidP="00CB7E7B">
      <w:pPr>
        <w:pStyle w:val="Pquestionheadingsx"/>
      </w:pPr>
      <w:r w:rsidRPr="00471064">
        <w:t>Question 26</w:t>
      </w:r>
      <w:r w:rsidRPr="00471064">
        <w:tab/>
      </w:r>
      <w:r w:rsidRPr="00471064">
        <w:rPr>
          <w:rStyle w:val="Cmarkslabel"/>
        </w:rPr>
        <w:t>6 marks</w:t>
      </w:r>
      <w:r w:rsidRPr="00471064">
        <w:tab/>
        <w:t>[5.1, 5.3]</w:t>
      </w:r>
    </w:p>
    <w:p w14:paraId="0790BAB0" w14:textId="77777777" w:rsidR="006F2BE3" w:rsidRPr="00471064" w:rsidRDefault="006F2BE3" w:rsidP="006F2BE3">
      <w:pPr>
        <w:pStyle w:val="Pquestiontextpartsa"/>
      </w:pPr>
      <w:r w:rsidRPr="00471064">
        <w:rPr>
          <w:rStyle w:val="Cquestionpartlabelbold"/>
        </w:rPr>
        <w:t>(a)</w:t>
      </w:r>
      <w:r w:rsidRPr="00471064">
        <w:tab/>
      </w:r>
      <w:r w:rsidRPr="00471064">
        <w:rPr>
          <w:rStyle w:val="Cmathsexpressions"/>
          <w:rFonts w:eastAsiaTheme="majorEastAsia"/>
        </w:rPr>
        <w:t>A</w:t>
      </w:r>
      <w:r w:rsidRPr="00471064">
        <w:t xml:space="preserve"> = </w:t>
      </w:r>
      <w:r w:rsidR="0081492C" w:rsidRPr="0081492C">
        <w:rPr>
          <w:position w:val="-24"/>
        </w:rPr>
        <w:object w:dxaOrig="3780" w:dyaOrig="660" w14:anchorId="190EC966">
          <v:shape id="_x0000_i1069" type="#_x0000_t75" style="width:189.65pt;height:31.45pt" o:ole="">
            <v:imagedata r:id="rId97" o:title=""/>
          </v:shape>
          <o:OLEObject Type="Embed" ProgID="Equation.DSMT4" ShapeID="_x0000_i1069" DrawAspect="Content" ObjectID="_1538890377" r:id="rId98"/>
        </w:object>
      </w:r>
      <w:r w:rsidRPr="00471064">
        <w:t xml:space="preserve"> m</w:t>
      </w:r>
      <w:r w:rsidRPr="00471064">
        <w:rPr>
          <w:rStyle w:val="Csuperscript"/>
        </w:rPr>
        <w:t>2</w:t>
      </w:r>
    </w:p>
    <w:p w14:paraId="56569ED2" w14:textId="77777777" w:rsidR="006F2BE3" w:rsidRPr="00471064" w:rsidRDefault="006F2BE3" w:rsidP="006F2BE3">
      <w:pPr>
        <w:pStyle w:val="Pquestiontextpartsa"/>
        <w:rPr>
          <w:rStyle w:val="Csuperscript"/>
        </w:rPr>
      </w:pPr>
      <w:r w:rsidRPr="00471064">
        <w:rPr>
          <w:rStyle w:val="Cquestionpartlabelbold"/>
        </w:rPr>
        <w:t>(b)</w:t>
      </w:r>
      <w:r w:rsidRPr="00471064">
        <w:tab/>
      </w:r>
      <w:r w:rsidRPr="00471064">
        <w:rPr>
          <w:rStyle w:val="Cmathsexpressions"/>
          <w:rFonts w:eastAsiaTheme="majorEastAsia"/>
        </w:rPr>
        <w:t>V</w:t>
      </w:r>
      <w:r w:rsidRPr="00471064">
        <w:t xml:space="preserve"> = </w:t>
      </w:r>
      <w:r w:rsidRPr="00471064">
        <w:rPr>
          <w:position w:val="-6"/>
        </w:rPr>
        <w:object w:dxaOrig="2000" w:dyaOrig="279" w14:anchorId="6750FA7C">
          <v:shape id="_x0000_i1070" type="#_x0000_t75" style="width:99.4pt;height:14.2pt" o:ole="">
            <v:imagedata r:id="rId99" o:title=""/>
          </v:shape>
          <o:OLEObject Type="Embed" ProgID="Equation.DSMT4" ShapeID="_x0000_i1070" DrawAspect="Content" ObjectID="_1538890378" r:id="rId100"/>
        </w:object>
      </w:r>
      <w:r w:rsidRPr="00471064">
        <w:t xml:space="preserve"> m</w:t>
      </w:r>
      <w:r w:rsidRPr="00471064">
        <w:rPr>
          <w:rStyle w:val="Csuperscript"/>
        </w:rPr>
        <w:t>3</w:t>
      </w:r>
    </w:p>
    <w:p w14:paraId="5417B08F" w14:textId="77777777" w:rsidR="006F2BE3" w:rsidRPr="00471064" w:rsidRDefault="006F2BE3" w:rsidP="006F2BE3">
      <w:pPr>
        <w:pStyle w:val="Pquestiontextpartsa"/>
        <w:rPr>
          <w:rStyle w:val="Csuperscript"/>
        </w:rPr>
      </w:pPr>
      <w:r w:rsidRPr="00471064">
        <w:rPr>
          <w:rStyle w:val="Cquestionpartlabelbold"/>
        </w:rPr>
        <w:t>(c)</w:t>
      </w:r>
      <w:r w:rsidRPr="00471064">
        <w:tab/>
      </w:r>
      <w:r w:rsidRPr="00471064">
        <w:rPr>
          <w:rStyle w:val="Cmathsexpressions"/>
          <w:rFonts w:eastAsiaTheme="majorEastAsia"/>
        </w:rPr>
        <w:t>l</w:t>
      </w:r>
      <w:r w:rsidRPr="00471064">
        <w:t xml:space="preserve"> = </w:t>
      </w:r>
      <w:r w:rsidRPr="00471064">
        <w:rPr>
          <w:position w:val="-8"/>
        </w:rPr>
        <w:object w:dxaOrig="1760" w:dyaOrig="360" w14:anchorId="28A65C3D">
          <v:shape id="_x0000_i1071" type="#_x0000_t75" style="width:89.25pt;height:18.25pt" o:ole="">
            <v:imagedata r:id="rId101" o:title=""/>
          </v:shape>
          <o:OLEObject Type="Embed" ProgID="Equation.DSMT4" ShapeID="_x0000_i1071" DrawAspect="Content" ObjectID="_1538890379" r:id="rId102"/>
        </w:object>
      </w:r>
      <w:r w:rsidRPr="00471064">
        <w:t xml:space="preserve"> m </w:t>
      </w:r>
    </w:p>
    <w:p w14:paraId="0A3013D3" w14:textId="173C385B" w:rsidR="00CB7E7B" w:rsidRPr="00471064" w:rsidRDefault="00CB7E7B" w:rsidP="00CB7E7B">
      <w:pPr>
        <w:pStyle w:val="Pquestionheadingsx"/>
      </w:pPr>
      <w:r w:rsidRPr="00471064">
        <w:t>Question 27</w:t>
      </w:r>
      <w:r w:rsidRPr="00471064">
        <w:tab/>
      </w:r>
      <w:r w:rsidRPr="00471064">
        <w:rPr>
          <w:rStyle w:val="Cmarkslabel"/>
        </w:rPr>
        <w:t>4 marks</w:t>
      </w:r>
      <w:r w:rsidRPr="00471064">
        <w:tab/>
      </w:r>
      <w:r w:rsidR="00C943F1">
        <w:t xml:space="preserve"> </w:t>
      </w:r>
      <w:r w:rsidRPr="00471064">
        <w:t>[5.3, 5.7]</w:t>
      </w:r>
      <w:r w:rsidR="00C943F1">
        <w:t xml:space="preserve"> </w:t>
      </w:r>
      <w:r w:rsidR="00C943F1">
        <w:rPr>
          <w:highlight w:val="lightGray"/>
        </w:rPr>
        <w:t>[10A]</w:t>
      </w:r>
    </w:p>
    <w:p w14:paraId="633BB4D3" w14:textId="77777777" w:rsidR="006F2BE3" w:rsidRPr="00471064" w:rsidRDefault="006F2BE3" w:rsidP="006F2BE3">
      <w:pPr>
        <w:pStyle w:val="Pquestiontextmainstem"/>
      </w:pPr>
      <w:r w:rsidRPr="00471064">
        <w:rPr>
          <w:position w:val="-24"/>
        </w:rPr>
        <w:object w:dxaOrig="1800" w:dyaOrig="640" w14:anchorId="112D46F0">
          <v:shape id="_x0000_i1072" type="#_x0000_t75" style="width:90.25pt;height:31.45pt" o:ole="">
            <v:imagedata r:id="rId103" o:title=""/>
          </v:shape>
          <o:OLEObject Type="Embed" ProgID="Equation.DSMT4" ShapeID="_x0000_i1072" DrawAspect="Content" ObjectID="_1538890380" r:id="rId104"/>
        </w:object>
      </w:r>
    </w:p>
    <w:p w14:paraId="0494F7C5" w14:textId="77777777" w:rsidR="006F2BE3" w:rsidRPr="00471064" w:rsidRDefault="006F2BE3" w:rsidP="006F2BE3">
      <w:pPr>
        <w:pStyle w:val="Pquestiontextmainstem"/>
      </w:pPr>
      <w:r w:rsidRPr="00471064">
        <w:rPr>
          <w:position w:val="-24"/>
        </w:rPr>
        <w:object w:dxaOrig="1020" w:dyaOrig="640" w14:anchorId="11071033">
          <v:shape id="_x0000_i1073" type="#_x0000_t75" style="width:50.7pt;height:31.45pt" o:ole="">
            <v:imagedata r:id="rId105" o:title=""/>
          </v:shape>
          <o:OLEObject Type="Embed" ProgID="Equation.DSMT4" ShapeID="_x0000_i1073" DrawAspect="Content" ObjectID="_1538890381" r:id="rId106"/>
        </w:object>
      </w:r>
    </w:p>
    <w:p w14:paraId="61F1F05E" w14:textId="77777777" w:rsidR="006F2BE3" w:rsidRPr="00471064" w:rsidRDefault="006F2BE3" w:rsidP="006F2BE3">
      <w:pPr>
        <w:pStyle w:val="Pquestiontextmainstem"/>
        <w:rPr>
          <w:rStyle w:val="Csuperscript"/>
        </w:rPr>
      </w:pPr>
      <w:r w:rsidRPr="00471064">
        <w:rPr>
          <w:position w:val="-24"/>
        </w:rPr>
        <w:object w:dxaOrig="1700" w:dyaOrig="640" w14:anchorId="5705320B">
          <v:shape id="_x0000_i1074" type="#_x0000_t75" style="width:86.2pt;height:31.45pt" o:ole="">
            <v:imagedata r:id="rId107" o:title=""/>
          </v:shape>
          <o:OLEObject Type="Embed" ProgID="Equation.DSMT4" ShapeID="_x0000_i1074" DrawAspect="Content" ObjectID="_1538890382" r:id="rId108"/>
        </w:object>
      </w:r>
      <w:r w:rsidRPr="00471064">
        <w:t xml:space="preserve"> m</w:t>
      </w:r>
      <w:r w:rsidRPr="00471064">
        <w:rPr>
          <w:rStyle w:val="Csuperscript"/>
        </w:rPr>
        <w:t>3</w:t>
      </w:r>
    </w:p>
    <w:p w14:paraId="199F4202" w14:textId="77777777" w:rsidR="006F2BE3" w:rsidRPr="00471064" w:rsidRDefault="006F2BE3" w:rsidP="006F2BE3">
      <w:pPr>
        <w:pStyle w:val="Pquestiontextmainstem"/>
      </w:pPr>
      <w:r w:rsidRPr="00471064">
        <w:t xml:space="preserve">The volume of cube of edge length </w:t>
      </w:r>
      <w:r w:rsidRPr="00471064">
        <w:rPr>
          <w:rStyle w:val="Cmathsexpressions"/>
          <w:rFonts w:eastAsiaTheme="majorEastAsia"/>
        </w:rPr>
        <w:t>x</w:t>
      </w:r>
      <w:r w:rsidRPr="00471064">
        <w:t xml:space="preserve"> is </w:t>
      </w:r>
      <w:r w:rsidRPr="00471064">
        <w:rPr>
          <w:rStyle w:val="Cmathsexpressions"/>
          <w:rFonts w:eastAsiaTheme="majorEastAsia"/>
        </w:rPr>
        <w:t>x</w:t>
      </w:r>
      <w:r w:rsidRPr="00471064">
        <w:rPr>
          <w:rStyle w:val="Csuperscript"/>
        </w:rPr>
        <w:t>3</w:t>
      </w:r>
      <w:r w:rsidRPr="00471064">
        <w:t>.</w:t>
      </w:r>
    </w:p>
    <w:p w14:paraId="0DB403DF" w14:textId="77777777" w:rsidR="006F2BE3" w:rsidRPr="00471064" w:rsidRDefault="006F2BE3" w:rsidP="006F2BE3">
      <w:pPr>
        <w:pStyle w:val="Pquestiontextmainstem"/>
      </w:pPr>
      <w:r w:rsidRPr="00471064">
        <w:rPr>
          <w:rStyle w:val="Cmathsexpressions"/>
          <w:rFonts w:eastAsiaTheme="majorEastAsia"/>
        </w:rPr>
        <w:t>x</w:t>
      </w:r>
      <w:r w:rsidRPr="00471064">
        <w:rPr>
          <w:rStyle w:val="Csuperscript"/>
        </w:rPr>
        <w:t>3</w:t>
      </w:r>
      <w:r w:rsidRPr="00471064">
        <w:t xml:space="preserve"> = 78.95</w:t>
      </w:r>
    </w:p>
    <w:p w14:paraId="4E053DE1" w14:textId="77777777" w:rsidR="006F2BE3" w:rsidRPr="00471064" w:rsidRDefault="006F2BE3" w:rsidP="006F2BE3">
      <w:pPr>
        <w:pStyle w:val="Pquestiontextmainstem"/>
      </w:pPr>
      <w:r w:rsidRPr="00471064">
        <w:rPr>
          <w:rStyle w:val="Cmathsexpressions"/>
          <w:rFonts w:eastAsiaTheme="majorEastAsia"/>
        </w:rPr>
        <w:t>x</w:t>
      </w:r>
      <w:r w:rsidRPr="00471064">
        <w:t xml:space="preserve"> = 4.3 cm (1 d.p.)</w:t>
      </w:r>
    </w:p>
    <w:p w14:paraId="3A23BF99" w14:textId="34B7DE61" w:rsidR="006F2BE3" w:rsidRPr="00471064" w:rsidRDefault="006F2BE3" w:rsidP="006F2BE3">
      <w:pPr>
        <w:pStyle w:val="Psectionresults"/>
      </w:pPr>
      <w:r w:rsidRPr="00471064">
        <w:t xml:space="preserve">Extended answer total marks:  </w:t>
      </w:r>
      <w:r w:rsidR="00CB7E7B" w:rsidRPr="00471064">
        <w:t>22</w:t>
      </w:r>
    </w:p>
    <w:p w14:paraId="4CBE2D77" w14:textId="4FF90EE3" w:rsidR="001158EE" w:rsidRPr="006F2BE3" w:rsidRDefault="006F2BE3" w:rsidP="00471064">
      <w:pPr>
        <w:pStyle w:val="Psectionresults"/>
      </w:pPr>
      <w:r w:rsidRPr="00471064">
        <w:t xml:space="preserve">TOTAL test marks:  </w:t>
      </w:r>
      <w:r w:rsidR="00CB7E7B" w:rsidRPr="00471064">
        <w:t>6</w:t>
      </w:r>
      <w:r w:rsidR="000635AF">
        <w:t>7</w:t>
      </w:r>
    </w:p>
    <w:sectPr w:rsidR="001158EE" w:rsidRPr="006F2BE3" w:rsidSect="00957E9E">
      <w:headerReference w:type="default" r:id="rId109"/>
      <w:footerReference w:type="default" r:id="rId110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2B75E" w14:textId="77777777" w:rsidR="001C57DE" w:rsidRDefault="001C57DE" w:rsidP="00B91E57">
      <w:r>
        <w:separator/>
      </w:r>
    </w:p>
  </w:endnote>
  <w:endnote w:type="continuationSeparator" w:id="0">
    <w:p w14:paraId="542563EB" w14:textId="77777777" w:rsidR="001C57DE" w:rsidRDefault="001C57DE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943F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C6054C" w14:textId="77777777" w:rsidR="001C57DE" w:rsidRDefault="001C57DE" w:rsidP="00B91E57">
      <w:r>
        <w:separator/>
      </w:r>
    </w:p>
  </w:footnote>
  <w:footnote w:type="continuationSeparator" w:id="0">
    <w:p w14:paraId="2002D083" w14:textId="77777777" w:rsidR="001C57DE" w:rsidRDefault="001C57DE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2DEFC194" w:rsidR="00AA7ED5" w:rsidRPr="00681D9A" w:rsidRDefault="00681D9A" w:rsidP="00681D9A">
    <w:pPr>
      <w:pStyle w:val="Pheadertext"/>
    </w:pPr>
    <w:r>
      <w:t xml:space="preserve">Pearson Mathematics 10–10A    </w:t>
    </w:r>
    <w:r w:rsidRPr="00E4464E">
      <w:t>Measurement</w:t>
    </w:r>
    <w:r>
      <w:t xml:space="preserve">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47D7"/>
    <w:rsid w:val="0003306F"/>
    <w:rsid w:val="00033C5C"/>
    <w:rsid w:val="000407AC"/>
    <w:rsid w:val="00040ED7"/>
    <w:rsid w:val="00052D5F"/>
    <w:rsid w:val="00057492"/>
    <w:rsid w:val="00062A9B"/>
    <w:rsid w:val="00062B27"/>
    <w:rsid w:val="000635AF"/>
    <w:rsid w:val="00064993"/>
    <w:rsid w:val="00066722"/>
    <w:rsid w:val="0007558F"/>
    <w:rsid w:val="00076BF9"/>
    <w:rsid w:val="00082AD0"/>
    <w:rsid w:val="00090B15"/>
    <w:rsid w:val="00094B98"/>
    <w:rsid w:val="00097638"/>
    <w:rsid w:val="000B1576"/>
    <w:rsid w:val="000C2002"/>
    <w:rsid w:val="000C4CB1"/>
    <w:rsid w:val="000C6C56"/>
    <w:rsid w:val="000F230F"/>
    <w:rsid w:val="000F52E2"/>
    <w:rsid w:val="001117F5"/>
    <w:rsid w:val="00114E72"/>
    <w:rsid w:val="001158EE"/>
    <w:rsid w:val="00121EAB"/>
    <w:rsid w:val="001249D4"/>
    <w:rsid w:val="00132BF6"/>
    <w:rsid w:val="00133398"/>
    <w:rsid w:val="00136289"/>
    <w:rsid w:val="00153C7C"/>
    <w:rsid w:val="001605F8"/>
    <w:rsid w:val="00160C54"/>
    <w:rsid w:val="00167023"/>
    <w:rsid w:val="00180D86"/>
    <w:rsid w:val="001A56FA"/>
    <w:rsid w:val="001A6F4C"/>
    <w:rsid w:val="001B3F04"/>
    <w:rsid w:val="001B433F"/>
    <w:rsid w:val="001C0002"/>
    <w:rsid w:val="001C4DB3"/>
    <w:rsid w:val="001C57DE"/>
    <w:rsid w:val="001D0575"/>
    <w:rsid w:val="001E5DE4"/>
    <w:rsid w:val="001E6F03"/>
    <w:rsid w:val="001E7C68"/>
    <w:rsid w:val="001F3D5E"/>
    <w:rsid w:val="00201EF5"/>
    <w:rsid w:val="00204A21"/>
    <w:rsid w:val="0022266F"/>
    <w:rsid w:val="00223001"/>
    <w:rsid w:val="002509BC"/>
    <w:rsid w:val="002635BA"/>
    <w:rsid w:val="00272CA1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707"/>
    <w:rsid w:val="00302F52"/>
    <w:rsid w:val="00307A48"/>
    <w:rsid w:val="00307F32"/>
    <w:rsid w:val="00323197"/>
    <w:rsid w:val="00323AB7"/>
    <w:rsid w:val="00334607"/>
    <w:rsid w:val="00335B72"/>
    <w:rsid w:val="003429B3"/>
    <w:rsid w:val="00345684"/>
    <w:rsid w:val="00346C59"/>
    <w:rsid w:val="003564A0"/>
    <w:rsid w:val="003618B8"/>
    <w:rsid w:val="003624C0"/>
    <w:rsid w:val="00363DAC"/>
    <w:rsid w:val="003649A6"/>
    <w:rsid w:val="0036586D"/>
    <w:rsid w:val="00374306"/>
    <w:rsid w:val="00376745"/>
    <w:rsid w:val="00387433"/>
    <w:rsid w:val="0039270F"/>
    <w:rsid w:val="00393ADE"/>
    <w:rsid w:val="003A6EA1"/>
    <w:rsid w:val="003B3BBF"/>
    <w:rsid w:val="003C445D"/>
    <w:rsid w:val="003E3349"/>
    <w:rsid w:val="003F2518"/>
    <w:rsid w:val="003F25B4"/>
    <w:rsid w:val="004066D1"/>
    <w:rsid w:val="00412093"/>
    <w:rsid w:val="00413A15"/>
    <w:rsid w:val="00415779"/>
    <w:rsid w:val="004161B6"/>
    <w:rsid w:val="00420B07"/>
    <w:rsid w:val="00424864"/>
    <w:rsid w:val="0043227F"/>
    <w:rsid w:val="00452041"/>
    <w:rsid w:val="00456CE0"/>
    <w:rsid w:val="00457310"/>
    <w:rsid w:val="0046226B"/>
    <w:rsid w:val="00464A71"/>
    <w:rsid w:val="00471064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09B4"/>
    <w:rsid w:val="0052478A"/>
    <w:rsid w:val="005263B6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080D"/>
    <w:rsid w:val="005A6C19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315DD"/>
    <w:rsid w:val="00650969"/>
    <w:rsid w:val="00652315"/>
    <w:rsid w:val="00665AA1"/>
    <w:rsid w:val="0066782B"/>
    <w:rsid w:val="00681D9A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2BE3"/>
    <w:rsid w:val="006F48EB"/>
    <w:rsid w:val="00701977"/>
    <w:rsid w:val="0070464D"/>
    <w:rsid w:val="007048EC"/>
    <w:rsid w:val="00705331"/>
    <w:rsid w:val="00713EAF"/>
    <w:rsid w:val="00715815"/>
    <w:rsid w:val="00722B45"/>
    <w:rsid w:val="007313E8"/>
    <w:rsid w:val="00732B3C"/>
    <w:rsid w:val="00751156"/>
    <w:rsid w:val="00764B22"/>
    <w:rsid w:val="007701CE"/>
    <w:rsid w:val="007721B9"/>
    <w:rsid w:val="00775F8D"/>
    <w:rsid w:val="00781345"/>
    <w:rsid w:val="00784FB6"/>
    <w:rsid w:val="00796A94"/>
    <w:rsid w:val="007A1A60"/>
    <w:rsid w:val="007B185C"/>
    <w:rsid w:val="007B7545"/>
    <w:rsid w:val="007C05E1"/>
    <w:rsid w:val="007D1B72"/>
    <w:rsid w:val="007D4058"/>
    <w:rsid w:val="007F369A"/>
    <w:rsid w:val="0081492C"/>
    <w:rsid w:val="00814B1B"/>
    <w:rsid w:val="00817AEB"/>
    <w:rsid w:val="008226DD"/>
    <w:rsid w:val="00823BB8"/>
    <w:rsid w:val="008266C5"/>
    <w:rsid w:val="00830A8D"/>
    <w:rsid w:val="00842378"/>
    <w:rsid w:val="008453BA"/>
    <w:rsid w:val="00851029"/>
    <w:rsid w:val="0085608B"/>
    <w:rsid w:val="00857E45"/>
    <w:rsid w:val="00872A57"/>
    <w:rsid w:val="0087475D"/>
    <w:rsid w:val="008807F5"/>
    <w:rsid w:val="00883D65"/>
    <w:rsid w:val="00887F5C"/>
    <w:rsid w:val="008A2708"/>
    <w:rsid w:val="008B5DC2"/>
    <w:rsid w:val="008C44CE"/>
    <w:rsid w:val="008D3E39"/>
    <w:rsid w:val="008D47EF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7E9E"/>
    <w:rsid w:val="00962392"/>
    <w:rsid w:val="00976D13"/>
    <w:rsid w:val="009841D7"/>
    <w:rsid w:val="009A776D"/>
    <w:rsid w:val="009B1361"/>
    <w:rsid w:val="009C1F04"/>
    <w:rsid w:val="009C3377"/>
    <w:rsid w:val="009D03D9"/>
    <w:rsid w:val="009F0457"/>
    <w:rsid w:val="009F2FC5"/>
    <w:rsid w:val="00A17287"/>
    <w:rsid w:val="00A215AF"/>
    <w:rsid w:val="00A23D25"/>
    <w:rsid w:val="00A35659"/>
    <w:rsid w:val="00A37631"/>
    <w:rsid w:val="00A450C7"/>
    <w:rsid w:val="00A5299B"/>
    <w:rsid w:val="00A6026C"/>
    <w:rsid w:val="00A609BB"/>
    <w:rsid w:val="00A61D4A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C7AE6"/>
    <w:rsid w:val="00AD2442"/>
    <w:rsid w:val="00AD4FD5"/>
    <w:rsid w:val="00AD7A74"/>
    <w:rsid w:val="00AE3D80"/>
    <w:rsid w:val="00AF0894"/>
    <w:rsid w:val="00AF0F2C"/>
    <w:rsid w:val="00AF5384"/>
    <w:rsid w:val="00B0166C"/>
    <w:rsid w:val="00B11C16"/>
    <w:rsid w:val="00B12113"/>
    <w:rsid w:val="00B13718"/>
    <w:rsid w:val="00B21E3E"/>
    <w:rsid w:val="00B25421"/>
    <w:rsid w:val="00B31E6A"/>
    <w:rsid w:val="00B328A9"/>
    <w:rsid w:val="00B32D92"/>
    <w:rsid w:val="00B46721"/>
    <w:rsid w:val="00B632C3"/>
    <w:rsid w:val="00B6363F"/>
    <w:rsid w:val="00B63D7A"/>
    <w:rsid w:val="00B6458B"/>
    <w:rsid w:val="00B73321"/>
    <w:rsid w:val="00B7479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80BDE"/>
    <w:rsid w:val="00C9254A"/>
    <w:rsid w:val="00C943F1"/>
    <w:rsid w:val="00C94C54"/>
    <w:rsid w:val="00CA6F9E"/>
    <w:rsid w:val="00CB3D6D"/>
    <w:rsid w:val="00CB7E7B"/>
    <w:rsid w:val="00CC0D68"/>
    <w:rsid w:val="00CC6FFF"/>
    <w:rsid w:val="00CC7D1F"/>
    <w:rsid w:val="00CD00EA"/>
    <w:rsid w:val="00CE2DDA"/>
    <w:rsid w:val="00CF0C64"/>
    <w:rsid w:val="00CF4C57"/>
    <w:rsid w:val="00CF763B"/>
    <w:rsid w:val="00D01C11"/>
    <w:rsid w:val="00D027D6"/>
    <w:rsid w:val="00D03976"/>
    <w:rsid w:val="00D169AD"/>
    <w:rsid w:val="00D306C4"/>
    <w:rsid w:val="00D30F21"/>
    <w:rsid w:val="00D43956"/>
    <w:rsid w:val="00D45D65"/>
    <w:rsid w:val="00D460A5"/>
    <w:rsid w:val="00D476C7"/>
    <w:rsid w:val="00D50DA9"/>
    <w:rsid w:val="00D5254C"/>
    <w:rsid w:val="00D5788E"/>
    <w:rsid w:val="00D6673C"/>
    <w:rsid w:val="00D747CC"/>
    <w:rsid w:val="00D817B5"/>
    <w:rsid w:val="00D83536"/>
    <w:rsid w:val="00D94C52"/>
    <w:rsid w:val="00D967D2"/>
    <w:rsid w:val="00DA3BBA"/>
    <w:rsid w:val="00DA6D73"/>
    <w:rsid w:val="00DB2FDA"/>
    <w:rsid w:val="00DD25FC"/>
    <w:rsid w:val="00DE113C"/>
    <w:rsid w:val="00DE11D7"/>
    <w:rsid w:val="00DE3994"/>
    <w:rsid w:val="00DE45D5"/>
    <w:rsid w:val="00DE67DE"/>
    <w:rsid w:val="00E01186"/>
    <w:rsid w:val="00E01B2A"/>
    <w:rsid w:val="00E021E4"/>
    <w:rsid w:val="00E02483"/>
    <w:rsid w:val="00E02C5B"/>
    <w:rsid w:val="00E10D96"/>
    <w:rsid w:val="00E12A8E"/>
    <w:rsid w:val="00E16138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16CD2"/>
    <w:rsid w:val="00F24B10"/>
    <w:rsid w:val="00F279DF"/>
    <w:rsid w:val="00F41913"/>
    <w:rsid w:val="00F45CC1"/>
    <w:rsid w:val="00F5599A"/>
    <w:rsid w:val="00F735CB"/>
    <w:rsid w:val="00F80273"/>
    <w:rsid w:val="00F93270"/>
    <w:rsid w:val="00FA71CA"/>
    <w:rsid w:val="00FB077E"/>
    <w:rsid w:val="00FB4663"/>
    <w:rsid w:val="00FB7DE1"/>
    <w:rsid w:val="00FC2A4C"/>
    <w:rsid w:val="00FD1FE1"/>
    <w:rsid w:val="00FD7EBA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8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CB7E7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CB7E7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body">
    <w:name w:val="P: body"/>
    <w:qFormat/>
    <w:rsid w:val="00346C59"/>
    <w:rPr>
      <w:rFonts w:eastAsia="MS Mincho"/>
      <w:sz w:val="22"/>
      <w:szCs w:val="22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D967D2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6F2BE3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6F2BE3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8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CB7E7B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CB7E7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Pbody">
    <w:name w:val="P: body"/>
    <w:qFormat/>
    <w:rsid w:val="00346C59"/>
    <w:rPr>
      <w:rFonts w:eastAsia="MS Mincho"/>
      <w:sz w:val="22"/>
      <w:szCs w:val="22"/>
      <w:lang w:eastAsia="en-US"/>
    </w:rPr>
  </w:style>
  <w:style w:type="paragraph" w:customStyle="1" w:styleId="PQuestionheadingmcanswer">
    <w:name w:val="P: Question heading mc (answer)"/>
    <w:basedOn w:val="Pquestionheadingmc1stafterhead"/>
    <w:qFormat/>
    <w:rsid w:val="00D967D2"/>
    <w:rPr>
      <w:u w:val="single"/>
    </w:rPr>
  </w:style>
  <w:style w:type="character" w:customStyle="1" w:styleId="Csuperscript">
    <w:name w:val="C: superscript"/>
    <w:basedOn w:val="DefaultParagraphFont"/>
    <w:uiPriority w:val="1"/>
    <w:qFormat/>
    <w:rsid w:val="006F2BE3"/>
    <w:rPr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6F2BE3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e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e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emf"/><Relationship Id="rId107" Type="http://schemas.openxmlformats.org/officeDocument/2006/relationships/image" Target="media/image49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e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10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3.emf"/><Relationship Id="rId19" Type="http://schemas.openxmlformats.org/officeDocument/2006/relationships/image" Target="media/image6.e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7.e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e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emf"/><Relationship Id="rId8" Type="http://schemas.openxmlformats.org/officeDocument/2006/relationships/image" Target="media/image1.emf"/><Relationship Id="rId51" Type="http://schemas.openxmlformats.org/officeDocument/2006/relationships/image" Target="media/image21.e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image" Target="media/image42.emf"/><Relationship Id="rId98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emf"/><Relationship Id="rId67" Type="http://schemas.openxmlformats.org/officeDocument/2006/relationships/image" Target="media/image29.wmf"/><Relationship Id="rId103" Type="http://schemas.openxmlformats.org/officeDocument/2006/relationships/image" Target="media/image47.emf"/><Relationship Id="rId108" Type="http://schemas.openxmlformats.org/officeDocument/2006/relationships/oleObject" Target="embeddings/oleObject5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e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emf"/><Relationship Id="rId96" Type="http://schemas.openxmlformats.org/officeDocument/2006/relationships/oleObject" Target="embeddings/oleObject46.bin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emf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e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header" Target="header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7" Type="http://schemas.openxmlformats.org/officeDocument/2006/relationships/endnotes" Target="endnotes.xml"/><Relationship Id="rId71" Type="http://schemas.openxmlformats.org/officeDocument/2006/relationships/image" Target="media/image31.emf"/><Relationship Id="rId92" Type="http://schemas.openxmlformats.org/officeDocument/2006/relationships/oleObject" Target="embeddings/oleObject4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56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86</cp:revision>
  <cp:lastPrinted>2016-07-15T04:27:00Z</cp:lastPrinted>
  <dcterms:created xsi:type="dcterms:W3CDTF">2016-07-25T04:53:00Z</dcterms:created>
  <dcterms:modified xsi:type="dcterms:W3CDTF">2016-10-24T21:45:00Z</dcterms:modified>
</cp:coreProperties>
</file>