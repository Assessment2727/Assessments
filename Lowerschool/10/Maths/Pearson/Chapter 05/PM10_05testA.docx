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1E03D" w14:textId="77777777" w:rsidR="000C6E84" w:rsidRDefault="000C6E84" w:rsidP="000C6E84">
      <w:pPr>
        <w:pStyle w:val="Psectionheading"/>
      </w:pPr>
      <w:r>
        <w:t>Multiple-choice section – choose the correct answer</w:t>
      </w:r>
    </w:p>
    <w:p w14:paraId="3F745888" w14:textId="16EE3925" w:rsidR="000C6E84" w:rsidRPr="00A54DDF" w:rsidRDefault="000C6E84" w:rsidP="000C6E84">
      <w:pPr>
        <w:pStyle w:val="Pquestionheadingmc1stafterhead"/>
      </w:pPr>
      <w:r w:rsidRPr="00375879">
        <w:t>Questio</w:t>
      </w:r>
      <w:r>
        <w:t>n 1</w:t>
      </w:r>
      <w:r>
        <w:tab/>
      </w:r>
      <w:r w:rsidR="00E71B9C">
        <w:t>[</w:t>
      </w:r>
      <w:r>
        <w:t>5.1</w:t>
      </w:r>
      <w:r w:rsidR="00E71B9C">
        <w:t>]</w:t>
      </w:r>
    </w:p>
    <w:p w14:paraId="6D75211C" w14:textId="77777777" w:rsidR="000C6E84" w:rsidRDefault="000C6E84" w:rsidP="000C6E84">
      <w:pPr>
        <w:pStyle w:val="Pquestiontextmainstem"/>
      </w:pPr>
      <w:r>
        <w:t>T</w:t>
      </w:r>
      <w:r w:rsidRPr="00383130">
        <w:t>he</w:t>
      </w:r>
      <w:r>
        <w:t xml:space="preserve"> area of a rectangle (i</w:t>
      </w:r>
      <w:r w:rsidRPr="00383130">
        <w:t>n mm</w:t>
      </w:r>
      <w:r w:rsidRPr="00FA5C18">
        <w:rPr>
          <w:rStyle w:val="Csuperscript"/>
        </w:rPr>
        <w:t>2</w:t>
      </w:r>
      <w:r>
        <w:t xml:space="preserve">) of length </w:t>
      </w:r>
      <w:r w:rsidRPr="00383130">
        <w:t>2 cm and width 0.03 m is:</w:t>
      </w:r>
    </w:p>
    <w:p w14:paraId="418428DB" w14:textId="57297516" w:rsidR="000C6E84" w:rsidRDefault="000C6E84" w:rsidP="000C6E84">
      <w:pPr>
        <w:pStyle w:val="Pquestiontextmcqoptions"/>
      </w:pPr>
      <w:r w:rsidRPr="00F86633">
        <w:rPr>
          <w:rStyle w:val="Cquestionpartlabelbold"/>
        </w:rPr>
        <w:t>A</w:t>
      </w:r>
      <w:r w:rsidRPr="00383130">
        <w:tab/>
        <w:t>600</w:t>
      </w:r>
      <w:r>
        <w:tab/>
      </w:r>
      <w:r>
        <w:tab/>
      </w:r>
      <w:r>
        <w:tab/>
      </w:r>
      <w:r w:rsidRPr="00383130">
        <w:t xml:space="preserve"> </w:t>
      </w:r>
      <w:r w:rsidRPr="00383130">
        <w:tab/>
      </w:r>
      <w:r w:rsidR="00E71B9C">
        <w:tab/>
      </w:r>
      <w:r w:rsidRPr="00F86633">
        <w:rPr>
          <w:rStyle w:val="Cquestionpartlabelbold"/>
        </w:rPr>
        <w:t>B</w:t>
      </w:r>
      <w:r w:rsidRPr="00383130">
        <w:t xml:space="preserve"> 60</w:t>
      </w:r>
      <w:r w:rsidRPr="00383130">
        <w:tab/>
      </w:r>
      <w:r>
        <w:tab/>
      </w:r>
      <w:r>
        <w:tab/>
      </w:r>
      <w:r w:rsidR="00E71B9C">
        <w:tab/>
      </w:r>
      <w:r>
        <w:tab/>
      </w:r>
      <w:r w:rsidRPr="00F86633">
        <w:rPr>
          <w:rStyle w:val="Cquestionpartlabelbold"/>
        </w:rPr>
        <w:t>C</w:t>
      </w:r>
      <w:r w:rsidRPr="00383130">
        <w:t xml:space="preserve"> 120</w:t>
      </w:r>
      <w:r w:rsidRPr="00383130">
        <w:tab/>
      </w:r>
      <w:r>
        <w:tab/>
      </w:r>
      <w:r>
        <w:tab/>
      </w:r>
      <w:r>
        <w:tab/>
      </w:r>
      <w:r w:rsidR="00E71B9C">
        <w:tab/>
      </w:r>
      <w:r>
        <w:tab/>
      </w:r>
      <w:r w:rsidRPr="00F86633">
        <w:rPr>
          <w:rStyle w:val="Cquestionpartlabelbold"/>
        </w:rPr>
        <w:t>D</w:t>
      </w:r>
      <w:r>
        <w:tab/>
      </w:r>
      <w:r w:rsidR="0063027A">
        <w:t>1200</w:t>
      </w:r>
    </w:p>
    <w:p w14:paraId="062032CD" w14:textId="0FC23D6C" w:rsidR="000C6E84" w:rsidRPr="00A54DDF" w:rsidRDefault="000C6E84" w:rsidP="000C6E84">
      <w:pPr>
        <w:pStyle w:val="Pquestionheadingmc"/>
      </w:pPr>
      <w:r w:rsidRPr="00375879">
        <w:t>Questio</w:t>
      </w:r>
      <w:r>
        <w:t>n 2</w:t>
      </w:r>
      <w:r>
        <w:tab/>
      </w:r>
      <w:r w:rsidR="00E71B9C">
        <w:t>[</w:t>
      </w:r>
      <w:r>
        <w:t>5.1</w:t>
      </w:r>
      <w:r w:rsidR="00E71B9C">
        <w:t>]</w:t>
      </w:r>
    </w:p>
    <w:p w14:paraId="1C49A2C3" w14:textId="77777777" w:rsidR="000C6E84" w:rsidRDefault="000C6E84" w:rsidP="000C6E84">
      <w:pPr>
        <w:pStyle w:val="Pquestiontextmainstem"/>
      </w:pPr>
      <w:r w:rsidRPr="00383130">
        <w:t xml:space="preserve">The </w:t>
      </w:r>
      <w:r>
        <w:t>area of a circle of diameter 0.2</w:t>
      </w:r>
      <w:r w:rsidRPr="00383130">
        <w:t xml:space="preserve"> m is approximately:</w:t>
      </w:r>
    </w:p>
    <w:p w14:paraId="4FF5E6D5" w14:textId="45FA810B" w:rsidR="000C6E84" w:rsidRDefault="000C6E84" w:rsidP="000C6E84">
      <w:pPr>
        <w:pStyle w:val="Pquestiontextmcqoptions"/>
      </w:pPr>
      <w:r w:rsidRPr="00F86633">
        <w:rPr>
          <w:rStyle w:val="Cquestionpartlabelbold"/>
        </w:rPr>
        <w:t>A</w:t>
      </w:r>
      <w:r>
        <w:tab/>
      </w:r>
      <w:r w:rsidRPr="00383130">
        <w:t>3140 cm</w:t>
      </w:r>
      <w:r w:rsidRPr="00F86633">
        <w:rPr>
          <w:rStyle w:val="Csuperscript"/>
        </w:rPr>
        <w:t>2</w:t>
      </w:r>
      <w:r w:rsidRPr="00383130">
        <w:tab/>
      </w:r>
      <w:r>
        <w:tab/>
      </w:r>
      <w:r w:rsidR="00E71B9C">
        <w:tab/>
      </w:r>
      <w:r w:rsidRPr="00F86633">
        <w:rPr>
          <w:rStyle w:val="Cquestionpartlabelbold"/>
        </w:rPr>
        <w:t>B</w:t>
      </w:r>
      <w:r>
        <w:tab/>
        <w:t>3.</w:t>
      </w:r>
      <w:r w:rsidRPr="00383130">
        <w:t>14 cm</w:t>
      </w:r>
      <w:r w:rsidRPr="00F86633">
        <w:rPr>
          <w:rStyle w:val="Csuperscript"/>
        </w:rPr>
        <w:t>2</w:t>
      </w:r>
      <w:r>
        <w:tab/>
      </w:r>
      <w:r w:rsidR="00E71B9C">
        <w:tab/>
      </w:r>
      <w:r w:rsidRPr="00F86633">
        <w:rPr>
          <w:rStyle w:val="Cquestionpartlabelbold"/>
        </w:rPr>
        <w:t>C</w:t>
      </w:r>
      <w:r>
        <w:tab/>
      </w:r>
      <w:r w:rsidRPr="00383130">
        <w:t>314 cm</w:t>
      </w:r>
      <w:r w:rsidRPr="00F86633">
        <w:rPr>
          <w:rStyle w:val="Csuperscript"/>
        </w:rPr>
        <w:t>2</w:t>
      </w:r>
      <w:r>
        <w:tab/>
      </w:r>
      <w:r>
        <w:tab/>
      </w:r>
      <w:r w:rsidR="00E71B9C">
        <w:tab/>
      </w:r>
      <w:r>
        <w:tab/>
      </w:r>
      <w:r w:rsidRPr="00F86633">
        <w:rPr>
          <w:rStyle w:val="Cquestionpartlabelbold"/>
        </w:rPr>
        <w:t>D</w:t>
      </w:r>
      <w:r>
        <w:tab/>
      </w:r>
      <w:r w:rsidRPr="00383130">
        <w:t>31.4 cm</w:t>
      </w:r>
      <w:r w:rsidRPr="00F86633">
        <w:rPr>
          <w:rStyle w:val="Csuperscript"/>
        </w:rPr>
        <w:t>2</w:t>
      </w:r>
    </w:p>
    <w:p w14:paraId="27A56AF9" w14:textId="0AB9B464" w:rsidR="000C6E84" w:rsidRPr="00A54DDF" w:rsidRDefault="000C6E84" w:rsidP="000C6E84">
      <w:pPr>
        <w:pStyle w:val="Pquestionheadingmc"/>
      </w:pPr>
      <w:r w:rsidRPr="00375879">
        <w:t>Questio</w:t>
      </w:r>
      <w:r>
        <w:t>n 3</w:t>
      </w:r>
      <w:r>
        <w:tab/>
      </w:r>
      <w:r w:rsidR="00E71B9C">
        <w:t>[</w:t>
      </w:r>
      <w:r>
        <w:t>5.2</w:t>
      </w:r>
      <w:r w:rsidR="00E71B9C">
        <w:t>]</w:t>
      </w:r>
    </w:p>
    <w:p w14:paraId="10059406" w14:textId="77777777" w:rsidR="000C6E84" w:rsidRDefault="000C6E84" w:rsidP="000C6E84">
      <w:pPr>
        <w:pStyle w:val="Pquestiontextmainstem"/>
      </w:pPr>
      <w:r>
        <w:t>T</w:t>
      </w:r>
      <w:r w:rsidRPr="00383130">
        <w:t xml:space="preserve">he surface area of a rectangular prism </w:t>
      </w:r>
      <w:r>
        <w:t>(i</w:t>
      </w:r>
      <w:r w:rsidRPr="00383130">
        <w:t>n cm</w:t>
      </w:r>
      <w:r w:rsidRPr="00FA5C18">
        <w:rPr>
          <w:rStyle w:val="Csuperscript"/>
        </w:rPr>
        <w:t>2</w:t>
      </w:r>
      <w:r>
        <w:t xml:space="preserve">) </w:t>
      </w:r>
      <w:r w:rsidRPr="00383130">
        <w:t xml:space="preserve">of length 0.5 m, width 12 cm and height 30 mm is: </w:t>
      </w:r>
    </w:p>
    <w:p w14:paraId="410C5B2F" w14:textId="3D200B33" w:rsidR="000C6E84" w:rsidRDefault="000C6E84" w:rsidP="000C6E84">
      <w:pPr>
        <w:pStyle w:val="Pquestiontextmcqoptions"/>
      </w:pPr>
      <w:r w:rsidRPr="00F86633">
        <w:rPr>
          <w:rStyle w:val="Cquestionpartlabelbold"/>
        </w:rPr>
        <w:t>A</w:t>
      </w:r>
      <w:r>
        <w:tab/>
      </w:r>
      <w:r w:rsidRPr="00383130">
        <w:t xml:space="preserve">180 </w:t>
      </w:r>
      <w:r>
        <w:tab/>
      </w:r>
      <w:r>
        <w:tab/>
      </w:r>
      <w:r>
        <w:tab/>
      </w:r>
      <w:r w:rsidR="00E71B9C">
        <w:tab/>
      </w:r>
      <w:r w:rsidRPr="00383130">
        <w:tab/>
      </w:r>
      <w:r w:rsidRPr="00F86633">
        <w:rPr>
          <w:rStyle w:val="Cquestionpartlabelbold"/>
        </w:rPr>
        <w:t>B</w:t>
      </w:r>
      <w:r w:rsidRPr="00383130">
        <w:t xml:space="preserve"> 786</w:t>
      </w:r>
      <w:r w:rsidRPr="00383130">
        <w:tab/>
      </w:r>
      <w:r>
        <w:tab/>
      </w:r>
      <w:r>
        <w:tab/>
      </w:r>
      <w:r>
        <w:tab/>
      </w:r>
      <w:r w:rsidR="00E71B9C">
        <w:tab/>
      </w:r>
      <w:r w:rsidRPr="00F86633">
        <w:rPr>
          <w:rStyle w:val="Cquestionpartlabelbold"/>
        </w:rPr>
        <w:t>C</w:t>
      </w:r>
      <w:r w:rsidRPr="00383130">
        <w:t xml:space="preserve"> 1572 </w:t>
      </w:r>
      <w:r>
        <w:tab/>
      </w:r>
      <w:r>
        <w:tab/>
      </w:r>
      <w:r>
        <w:tab/>
      </w:r>
      <w:r w:rsidR="00E71B9C">
        <w:tab/>
      </w:r>
      <w:r w:rsidRPr="00383130">
        <w:tab/>
      </w:r>
      <w:r w:rsidRPr="00F86633">
        <w:rPr>
          <w:rStyle w:val="Cquestionpartlabelbold"/>
        </w:rPr>
        <w:t>D</w:t>
      </w:r>
      <w:r w:rsidR="0063027A">
        <w:t xml:space="preserve"> 81</w:t>
      </w:r>
    </w:p>
    <w:p w14:paraId="1212EBF9" w14:textId="6447FC17" w:rsidR="000C6E84" w:rsidRPr="00A54DDF" w:rsidRDefault="000C6E84" w:rsidP="000C6E84">
      <w:pPr>
        <w:pStyle w:val="Pquestionheadingmc"/>
      </w:pPr>
      <w:r w:rsidRPr="00375879">
        <w:t>Questio</w:t>
      </w:r>
      <w:r>
        <w:t>n 4</w:t>
      </w:r>
      <w:r>
        <w:tab/>
      </w:r>
      <w:r w:rsidR="00E71B9C">
        <w:t>[</w:t>
      </w:r>
      <w:r>
        <w:t>5.3</w:t>
      </w:r>
      <w:r w:rsidR="00E71B9C">
        <w:t>]</w:t>
      </w:r>
    </w:p>
    <w:p w14:paraId="7AF37763" w14:textId="77777777" w:rsidR="000C6E84" w:rsidRPr="00383130" w:rsidRDefault="000C6E84" w:rsidP="000C6E84">
      <w:pPr>
        <w:pStyle w:val="Pquestiontextmainstem"/>
      </w:pPr>
      <w:r w:rsidRPr="00383130">
        <w:t xml:space="preserve">A 5 m length of copper pipe is bought for a new extension. It has an outer diameter of 50 mm and an inner diameter of 45 mm. Which of the following could be used to find the volume of copper </w:t>
      </w:r>
      <w:r>
        <w:t>(</w:t>
      </w:r>
      <w:r w:rsidRPr="00383130">
        <w:t>in m</w:t>
      </w:r>
      <w:r w:rsidRPr="00FA5C18">
        <w:rPr>
          <w:rStyle w:val="Csuperscript"/>
        </w:rPr>
        <w:t>3</w:t>
      </w:r>
      <w:r>
        <w:t xml:space="preserve">) </w:t>
      </w:r>
      <w:r w:rsidRPr="00383130">
        <w:t xml:space="preserve">needed to make this pipe. </w:t>
      </w:r>
    </w:p>
    <w:p w14:paraId="235F99C1" w14:textId="41E93E98" w:rsidR="000C6E84" w:rsidRPr="0063027A" w:rsidRDefault="000C6E84" w:rsidP="000C6E84">
      <w:pPr>
        <w:pStyle w:val="Pquestiontextmcqoptions"/>
      </w:pPr>
      <w:r w:rsidRPr="0063027A">
        <w:rPr>
          <w:rStyle w:val="Cquestionpartlabelbold"/>
        </w:rPr>
        <w:t>A</w:t>
      </w:r>
      <w:r w:rsidRPr="0063027A">
        <w:tab/>
        <w:t>(</w:t>
      </w:r>
      <w:r w:rsidRPr="0063027A">
        <w:rPr>
          <w:position w:val="-6"/>
        </w:rPr>
        <w:object w:dxaOrig="220" w:dyaOrig="220" w14:anchorId="50FFD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1.2pt" o:ole="">
            <v:imagedata r:id="rId8" o:title=""/>
          </v:shape>
          <o:OLEObject Type="Embed" ProgID="Equation.3" ShapeID="_x0000_i1025" DrawAspect="Content" ObjectID="_1538890387" r:id="rId9"/>
        </w:object>
      </w:r>
      <w:r w:rsidRPr="0063027A">
        <w:t xml:space="preserve"> × 50</w:t>
      </w:r>
      <w:r w:rsidRPr="0063027A">
        <w:rPr>
          <w:rStyle w:val="Csuperscript"/>
        </w:rPr>
        <w:t xml:space="preserve">2 </w:t>
      </w:r>
      <w:r w:rsidRPr="0063027A">
        <w:t xml:space="preserve">– </w:t>
      </w:r>
      <w:r w:rsidRPr="0063027A">
        <w:rPr>
          <w:position w:val="-6"/>
        </w:rPr>
        <w:object w:dxaOrig="220" w:dyaOrig="220" w14:anchorId="01F05D9C">
          <v:shape id="_x0000_i1026" type="#_x0000_t75" style="width:11.2pt;height:11.2pt" o:ole="">
            <v:imagedata r:id="rId8" o:title=""/>
          </v:shape>
          <o:OLEObject Type="Embed" ProgID="Equation.3" ShapeID="_x0000_i1026" DrawAspect="Content" ObjectID="_1538890388" r:id="rId10"/>
        </w:object>
      </w:r>
      <w:r w:rsidRPr="0063027A">
        <w:t xml:space="preserve"> ×  45</w:t>
      </w:r>
      <w:r w:rsidRPr="0063027A">
        <w:rPr>
          <w:rStyle w:val="Csuperscript"/>
        </w:rPr>
        <w:t xml:space="preserve">2 </w:t>
      </w:r>
      <w:r w:rsidRPr="0063027A">
        <w:t>) × 5</w:t>
      </w:r>
      <w:r w:rsidR="0063027A" w:rsidRPr="0063027A">
        <w:tab/>
      </w:r>
      <w:r w:rsidR="0063027A" w:rsidRPr="0063027A">
        <w:tab/>
      </w:r>
      <w:r w:rsidR="0063027A" w:rsidRPr="0063027A">
        <w:tab/>
      </w:r>
      <w:r w:rsidR="0063027A" w:rsidRPr="0063027A">
        <w:tab/>
      </w:r>
      <w:r w:rsidRPr="0063027A">
        <w:rPr>
          <w:rStyle w:val="Cquestionpartlabelbold"/>
        </w:rPr>
        <w:t>B</w:t>
      </w:r>
      <w:r w:rsidRPr="0063027A">
        <w:tab/>
        <w:t>(</w:t>
      </w:r>
      <w:r w:rsidRPr="0063027A">
        <w:rPr>
          <w:position w:val="-6"/>
        </w:rPr>
        <w:object w:dxaOrig="220" w:dyaOrig="220" w14:anchorId="7D43CA1D">
          <v:shape id="_x0000_i1027" type="#_x0000_t75" style="width:11.2pt;height:11.2pt" o:ole="">
            <v:imagedata r:id="rId8" o:title=""/>
          </v:shape>
          <o:OLEObject Type="Embed" ProgID="Equation.3" ShapeID="_x0000_i1027" DrawAspect="Content" ObjectID="_1538890389" r:id="rId11"/>
        </w:object>
      </w:r>
      <w:r w:rsidRPr="0063027A">
        <w:t xml:space="preserve"> × 25</w:t>
      </w:r>
      <w:r w:rsidRPr="0063027A">
        <w:rPr>
          <w:rStyle w:val="Csuperscript"/>
        </w:rPr>
        <w:t xml:space="preserve">2 </w:t>
      </w:r>
      <w:r w:rsidRPr="0063027A">
        <w:t xml:space="preserve">– </w:t>
      </w:r>
      <w:r w:rsidRPr="0063027A">
        <w:rPr>
          <w:position w:val="-6"/>
        </w:rPr>
        <w:object w:dxaOrig="220" w:dyaOrig="220" w14:anchorId="2CADAD54">
          <v:shape id="_x0000_i1028" type="#_x0000_t75" style="width:11.2pt;height:11.2pt" o:ole="">
            <v:imagedata r:id="rId8" o:title=""/>
          </v:shape>
          <o:OLEObject Type="Embed" ProgID="Equation.3" ShapeID="_x0000_i1028" DrawAspect="Content" ObjectID="_1538890390" r:id="rId12"/>
        </w:object>
      </w:r>
      <w:r w:rsidRPr="0063027A">
        <w:t xml:space="preserve"> ×  22.5</w:t>
      </w:r>
      <w:r w:rsidRPr="0063027A">
        <w:rPr>
          <w:rStyle w:val="Csuperscript"/>
        </w:rPr>
        <w:t xml:space="preserve">2 </w:t>
      </w:r>
      <w:r w:rsidRPr="0063027A">
        <w:t>) × 5000</w:t>
      </w:r>
    </w:p>
    <w:p w14:paraId="2B025272" w14:textId="78469FAB" w:rsidR="000C6E84" w:rsidRPr="0063027A" w:rsidRDefault="000C6E84" w:rsidP="000C6E84">
      <w:pPr>
        <w:pStyle w:val="Pquestiontextmcqoptions"/>
      </w:pPr>
      <w:r w:rsidRPr="0063027A">
        <w:rPr>
          <w:rStyle w:val="Cquestionpartlabelbold"/>
        </w:rPr>
        <w:t>C</w:t>
      </w:r>
      <w:r w:rsidRPr="0063027A">
        <w:tab/>
        <w:t>(</w:t>
      </w:r>
      <w:r w:rsidRPr="0063027A">
        <w:rPr>
          <w:position w:val="-6"/>
        </w:rPr>
        <w:object w:dxaOrig="220" w:dyaOrig="220" w14:anchorId="1DDF4490">
          <v:shape id="_x0000_i1029" type="#_x0000_t75" style="width:11.2pt;height:11.2pt" o:ole="">
            <v:imagedata r:id="rId8" o:title=""/>
          </v:shape>
          <o:OLEObject Type="Embed" ProgID="Equation.3" ShapeID="_x0000_i1029" DrawAspect="Content" ObjectID="_1538890391" r:id="rId13"/>
        </w:object>
      </w:r>
      <w:r w:rsidRPr="0063027A">
        <w:t xml:space="preserve"> × (0.05 –  0.045))</w:t>
      </w:r>
      <w:r w:rsidRPr="0063027A">
        <w:rPr>
          <w:rStyle w:val="Csuperscript"/>
        </w:rPr>
        <w:t xml:space="preserve">2  </w:t>
      </w:r>
      <w:r w:rsidRPr="0063027A">
        <w:t>× 5</w:t>
      </w:r>
      <w:r w:rsidR="0063027A" w:rsidRPr="0063027A">
        <w:tab/>
      </w:r>
      <w:r w:rsidR="0063027A" w:rsidRPr="0063027A">
        <w:tab/>
      </w:r>
      <w:r w:rsidR="0063027A" w:rsidRPr="0063027A">
        <w:tab/>
      </w:r>
      <w:r w:rsidR="0063027A" w:rsidRPr="0063027A">
        <w:tab/>
      </w:r>
      <w:r w:rsidRPr="0063027A">
        <w:rPr>
          <w:rStyle w:val="Cquestionpartlabelbold"/>
        </w:rPr>
        <w:t>D</w:t>
      </w:r>
      <w:r w:rsidRPr="0063027A">
        <w:tab/>
        <w:t>(</w:t>
      </w:r>
      <w:r w:rsidRPr="0063027A">
        <w:rPr>
          <w:position w:val="-6"/>
        </w:rPr>
        <w:object w:dxaOrig="220" w:dyaOrig="220" w14:anchorId="19560203">
          <v:shape id="_x0000_i1030" type="#_x0000_t75" style="width:11.2pt;height:11.2pt" o:ole="">
            <v:imagedata r:id="rId8" o:title=""/>
          </v:shape>
          <o:OLEObject Type="Embed" ProgID="Equation.3" ShapeID="_x0000_i1030" DrawAspect="Content" ObjectID="_1538890392" r:id="rId14"/>
        </w:object>
      </w:r>
      <w:r w:rsidRPr="0063027A">
        <w:t xml:space="preserve"> × (0.025</w:t>
      </w:r>
      <w:r w:rsidRPr="0063027A">
        <w:rPr>
          <w:rStyle w:val="Csuperscript"/>
        </w:rPr>
        <w:t xml:space="preserve">2 </w:t>
      </w:r>
      <w:r w:rsidRPr="0063027A">
        <w:t>– 0.0225</w:t>
      </w:r>
      <w:r w:rsidRPr="0063027A">
        <w:rPr>
          <w:rStyle w:val="Csuperscript"/>
        </w:rPr>
        <w:t xml:space="preserve">2 </w:t>
      </w:r>
      <w:r w:rsidRPr="0063027A">
        <w:t>) × 5</w:t>
      </w:r>
    </w:p>
    <w:p w14:paraId="1321B9EE" w14:textId="682DF1FA" w:rsidR="000C6E84" w:rsidRPr="00A54DDF" w:rsidRDefault="000C6E84" w:rsidP="000C6E84">
      <w:pPr>
        <w:pStyle w:val="Pquestionheadingmc"/>
      </w:pPr>
      <w:r w:rsidRPr="00375879">
        <w:t>Questio</w:t>
      </w:r>
      <w:r>
        <w:t>n 5</w:t>
      </w:r>
      <w:r>
        <w:tab/>
      </w:r>
      <w:r w:rsidR="00E71B9C">
        <w:t>[</w:t>
      </w:r>
      <w:r>
        <w:t>5.4</w:t>
      </w:r>
      <w:r w:rsidR="00E71B9C">
        <w:t>]</w:t>
      </w:r>
      <w:r w:rsidR="00AD31AF">
        <w:t xml:space="preserve"> </w:t>
      </w:r>
      <w:r w:rsidR="00AD31AF" w:rsidRPr="009A1D97">
        <w:rPr>
          <w:highlight w:val="lightGray"/>
        </w:rPr>
        <w:t>[10A]</w:t>
      </w:r>
    </w:p>
    <w:p w14:paraId="0FE6A320" w14:textId="77777777" w:rsidR="000C6E84" w:rsidRDefault="000C6E84" w:rsidP="000C6E84">
      <w:pPr>
        <w:pStyle w:val="Pquestiontextmainstem"/>
      </w:pPr>
      <w:r w:rsidRPr="00383130">
        <w:t xml:space="preserve">What is the surface area </w:t>
      </w:r>
      <w:r>
        <w:t>(</w:t>
      </w:r>
      <w:r w:rsidRPr="00383130">
        <w:t>in mm</w:t>
      </w:r>
      <w:r w:rsidRPr="00FA5C18">
        <w:rPr>
          <w:rStyle w:val="Csuperscript"/>
        </w:rPr>
        <w:t>2</w:t>
      </w:r>
      <w:r>
        <w:t>)</w:t>
      </w:r>
      <w:r w:rsidRPr="00383130">
        <w:t xml:space="preserve"> of a cone of base diameter 20 mm</w:t>
      </w:r>
      <w:r>
        <w:t>,</w:t>
      </w:r>
      <w:r w:rsidRPr="00383130">
        <w:t xml:space="preserve"> whose slant length is twice as long as its base radius?</w:t>
      </w:r>
    </w:p>
    <w:p w14:paraId="1E0CB6ED" w14:textId="1AE86378" w:rsidR="000C6E84" w:rsidRDefault="000C6E84" w:rsidP="000C6E84">
      <w:pPr>
        <w:pStyle w:val="Pquestiontextmcqoptions"/>
      </w:pPr>
      <w:r w:rsidRPr="00F86633">
        <w:rPr>
          <w:rStyle w:val="Cquestionpartlabelbold"/>
        </w:rPr>
        <w:t>A</w:t>
      </w:r>
      <w:r>
        <w:tab/>
      </w:r>
      <w:r w:rsidR="00AA4DD7" w:rsidRPr="00AA4DD7">
        <w:rPr>
          <w:position w:val="-6"/>
        </w:rPr>
        <w:object w:dxaOrig="660" w:dyaOrig="279" w14:anchorId="1397DB53">
          <v:shape id="_x0000_i1031" type="#_x0000_t75" style="width:31.8pt;height:14.05pt" o:ole="">
            <v:imagedata r:id="rId15" o:title=""/>
          </v:shape>
          <o:OLEObject Type="Embed" ProgID="Equation.DSMT4" ShapeID="_x0000_i1031" DrawAspect="Content" ObjectID="_1538890393" r:id="rId16"/>
        </w:object>
      </w:r>
      <w:r w:rsidRPr="00383130">
        <w:tab/>
      </w:r>
      <w:r>
        <w:tab/>
      </w:r>
      <w:r>
        <w:tab/>
      </w:r>
      <w:r w:rsidR="00E71B9C">
        <w:tab/>
      </w:r>
      <w:r w:rsidRPr="00F86633">
        <w:rPr>
          <w:rStyle w:val="Cquestionpartlabelbold"/>
        </w:rPr>
        <w:t>B</w:t>
      </w:r>
      <w:r w:rsidRPr="00383130">
        <w:t xml:space="preserve"> </w:t>
      </w:r>
      <w:r w:rsidR="00AA4DD7" w:rsidRPr="00AA4DD7">
        <w:rPr>
          <w:position w:val="-6"/>
        </w:rPr>
        <w:object w:dxaOrig="560" w:dyaOrig="279" w14:anchorId="43C5B567">
          <v:shape id="_x0000_i1032" type="#_x0000_t75" style="width:29pt;height:14.05pt" o:ole="">
            <v:imagedata r:id="rId17" o:title=""/>
          </v:shape>
          <o:OLEObject Type="Embed" ProgID="Equation.DSMT4" ShapeID="_x0000_i1032" DrawAspect="Content" ObjectID="_1538890394" r:id="rId18"/>
        </w:object>
      </w:r>
      <w:r>
        <w:tab/>
      </w:r>
      <w:r>
        <w:tab/>
      </w:r>
      <w:r w:rsidR="00E71B9C">
        <w:tab/>
      </w:r>
      <w:r>
        <w:tab/>
      </w:r>
      <w:r w:rsidRPr="00F86633">
        <w:rPr>
          <w:rStyle w:val="Cquestionpartlabelbold"/>
        </w:rPr>
        <w:t>C</w:t>
      </w:r>
      <w:r>
        <w:tab/>
      </w:r>
      <w:r w:rsidR="00AA4DD7" w:rsidRPr="00AA4DD7">
        <w:rPr>
          <w:position w:val="-6"/>
        </w:rPr>
        <w:object w:dxaOrig="560" w:dyaOrig="279" w14:anchorId="12CCF761">
          <v:shape id="_x0000_i1033" type="#_x0000_t75" style="width:29pt;height:14.05pt" o:ole="">
            <v:imagedata r:id="rId19" o:title=""/>
          </v:shape>
          <o:OLEObject Type="Embed" ProgID="Equation.DSMT4" ShapeID="_x0000_i1033" DrawAspect="Content" ObjectID="_1538890395" r:id="rId20"/>
        </w:object>
      </w:r>
      <w:r w:rsidRPr="00383130">
        <w:tab/>
      </w:r>
      <w:r>
        <w:tab/>
      </w:r>
      <w:r w:rsidR="00E71B9C">
        <w:tab/>
      </w:r>
      <w:r>
        <w:tab/>
      </w:r>
      <w:r w:rsidRPr="00F86633">
        <w:rPr>
          <w:rStyle w:val="Cquestionpartlabelbold"/>
        </w:rPr>
        <w:t>D</w:t>
      </w:r>
      <w:r>
        <w:tab/>
      </w:r>
      <w:r w:rsidR="00AA4DD7" w:rsidRPr="00AA4DD7">
        <w:rPr>
          <w:position w:val="-6"/>
        </w:rPr>
        <w:object w:dxaOrig="560" w:dyaOrig="279" w14:anchorId="5C3AF83D">
          <v:shape id="_x0000_i1034" type="#_x0000_t75" style="width:29pt;height:14.05pt" o:ole="">
            <v:imagedata r:id="rId21" o:title=""/>
          </v:shape>
          <o:OLEObject Type="Embed" ProgID="Equation.DSMT4" ShapeID="_x0000_i1034" DrawAspect="Content" ObjectID="_1538890396" r:id="rId22"/>
        </w:object>
      </w:r>
    </w:p>
    <w:p w14:paraId="68D273B1" w14:textId="45A8E766" w:rsidR="000C6E84" w:rsidRPr="00A54DDF" w:rsidRDefault="000C6E84" w:rsidP="000C6E84">
      <w:pPr>
        <w:pStyle w:val="Pquestionheadingmc"/>
      </w:pPr>
      <w:r w:rsidRPr="00375879">
        <w:t>Questio</w:t>
      </w:r>
      <w:r>
        <w:t>n 6</w:t>
      </w:r>
      <w:r>
        <w:tab/>
      </w:r>
      <w:r w:rsidR="00E71B9C">
        <w:t>[</w:t>
      </w:r>
      <w:r>
        <w:t>5.4</w:t>
      </w:r>
      <w:r w:rsidR="00E71B9C">
        <w:t>]</w:t>
      </w:r>
      <w:r w:rsidR="00AD31AF">
        <w:t xml:space="preserve"> </w:t>
      </w:r>
      <w:r w:rsidR="00AD31AF" w:rsidRPr="009A1D97">
        <w:rPr>
          <w:highlight w:val="lightGray"/>
        </w:rPr>
        <w:t>[10A]</w:t>
      </w:r>
    </w:p>
    <w:p w14:paraId="6CAD4615" w14:textId="77777777" w:rsidR="000C6E84" w:rsidRPr="00383130" w:rsidRDefault="000C6E84" w:rsidP="000C6E84">
      <w:pPr>
        <w:pStyle w:val="Pquestiontextmainstem"/>
      </w:pPr>
      <w:r>
        <w:t>T</w:t>
      </w:r>
      <w:r w:rsidRPr="00383130">
        <w:t xml:space="preserve">he outer surface area of a hemisphere </w:t>
      </w:r>
      <w:r>
        <w:t>(i</w:t>
      </w:r>
      <w:r w:rsidRPr="00383130">
        <w:t>n cm</w:t>
      </w:r>
      <w:r w:rsidRPr="00FA5C18">
        <w:rPr>
          <w:rStyle w:val="Csuperscript"/>
        </w:rPr>
        <w:t>2</w:t>
      </w:r>
      <w:r>
        <w:t xml:space="preserve">) </w:t>
      </w:r>
      <w:r w:rsidRPr="00383130">
        <w:t>of diameter 215 mm is close to:</w:t>
      </w:r>
    </w:p>
    <w:p w14:paraId="4E668C56" w14:textId="6F74231C" w:rsidR="000C6E84" w:rsidRDefault="000C6E84" w:rsidP="000C6E84">
      <w:pPr>
        <w:pStyle w:val="Pquestiontextmcqoptions"/>
      </w:pPr>
      <w:r w:rsidRPr="00F86633">
        <w:rPr>
          <w:rStyle w:val="Cquestionpartlabelbold"/>
        </w:rPr>
        <w:t>A</w:t>
      </w:r>
      <w:r>
        <w:tab/>
      </w:r>
      <w:r w:rsidRPr="00383130">
        <w:t>726</w:t>
      </w:r>
      <w:r w:rsidRPr="00383130">
        <w:tab/>
      </w:r>
      <w:r>
        <w:tab/>
      </w:r>
      <w:r>
        <w:tab/>
      </w:r>
      <w:r w:rsidR="00E71B9C">
        <w:tab/>
      </w:r>
      <w:r>
        <w:tab/>
      </w:r>
      <w:r w:rsidRPr="00F86633">
        <w:rPr>
          <w:rStyle w:val="Cquestionpartlabelbold"/>
        </w:rPr>
        <w:t>B</w:t>
      </w:r>
      <w:r>
        <w:tab/>
      </w:r>
      <w:r w:rsidRPr="00383130">
        <w:t>1452</w:t>
      </w:r>
      <w:r w:rsidRPr="00383130">
        <w:tab/>
      </w:r>
      <w:r>
        <w:tab/>
      </w:r>
      <w:r w:rsidR="00E71B9C">
        <w:tab/>
      </w:r>
      <w:r>
        <w:tab/>
      </w:r>
      <w:r w:rsidRPr="00F86633">
        <w:rPr>
          <w:rStyle w:val="Cquestionpartlabelbold"/>
        </w:rPr>
        <w:t>C</w:t>
      </w:r>
      <w:r>
        <w:tab/>
      </w:r>
      <w:r w:rsidRPr="00383130">
        <w:t>5809</w:t>
      </w:r>
      <w:r w:rsidRPr="00383130">
        <w:tab/>
      </w:r>
      <w:r>
        <w:tab/>
      </w:r>
      <w:r w:rsidR="00E71B9C">
        <w:tab/>
      </w:r>
      <w:r w:rsidR="00E71B9C">
        <w:tab/>
      </w:r>
      <w:r>
        <w:tab/>
      </w:r>
      <w:r w:rsidRPr="00F86633">
        <w:rPr>
          <w:rStyle w:val="Cquestionpartlabelbold"/>
        </w:rPr>
        <w:t>D</w:t>
      </w:r>
      <w:r>
        <w:tab/>
      </w:r>
      <w:r w:rsidRPr="00383130">
        <w:t>2904</w:t>
      </w:r>
    </w:p>
    <w:p w14:paraId="4F22B10F" w14:textId="7BC21D40" w:rsidR="000C6E84" w:rsidRPr="00A54DDF" w:rsidRDefault="000C6E84" w:rsidP="000C6E84">
      <w:pPr>
        <w:pStyle w:val="Pquestionheadingmc"/>
      </w:pPr>
      <w:r w:rsidRPr="00375879">
        <w:t>Questio</w:t>
      </w:r>
      <w:r>
        <w:t>n 7</w:t>
      </w:r>
      <w:r>
        <w:tab/>
      </w:r>
      <w:r w:rsidR="00E71B9C">
        <w:t>[</w:t>
      </w:r>
      <w:r>
        <w:t>5.5</w:t>
      </w:r>
      <w:r w:rsidR="00E71B9C">
        <w:t>]</w:t>
      </w:r>
      <w:r w:rsidR="00AD31AF">
        <w:t xml:space="preserve"> </w:t>
      </w:r>
      <w:r w:rsidR="00AD31AF" w:rsidRPr="009A1D97">
        <w:rPr>
          <w:highlight w:val="lightGray"/>
        </w:rPr>
        <w:t>[10A]</w:t>
      </w:r>
    </w:p>
    <w:p w14:paraId="00EF62EC" w14:textId="77777777" w:rsidR="000C6E84" w:rsidRDefault="000C6E84" w:rsidP="000C6E84">
      <w:pPr>
        <w:pStyle w:val="Pquestiontextmainstem"/>
      </w:pPr>
      <w:r w:rsidRPr="00383130">
        <w:t>The volume of a cone is 308 mm</w:t>
      </w:r>
      <w:r w:rsidRPr="00FA5C18">
        <w:rPr>
          <w:rStyle w:val="Csuperscript"/>
        </w:rPr>
        <w:t>3</w:t>
      </w:r>
      <w:r w:rsidRPr="00383130">
        <w:t xml:space="preserve"> and its radius is 7 mm. Its height in mm is close to: </w:t>
      </w:r>
    </w:p>
    <w:p w14:paraId="7AB29C5F" w14:textId="43244E0E" w:rsidR="000C6E84" w:rsidRDefault="000C6E84" w:rsidP="000C6E84">
      <w:pPr>
        <w:pStyle w:val="Pquestiontextmcqoptions"/>
      </w:pPr>
      <w:r w:rsidRPr="00B33630">
        <w:rPr>
          <w:rStyle w:val="Cquestionpartlabelbold"/>
        </w:rPr>
        <w:t>A</w:t>
      </w:r>
      <w:r>
        <w:tab/>
      </w:r>
      <w:r w:rsidRPr="00383130">
        <w:t>2</w:t>
      </w:r>
      <w:r w:rsidRPr="00383130">
        <w:tab/>
      </w:r>
      <w:r>
        <w:tab/>
      </w:r>
      <w:r>
        <w:tab/>
      </w:r>
      <w:r>
        <w:tab/>
      </w:r>
      <w:r>
        <w:tab/>
      </w:r>
      <w:r w:rsidR="00E71B9C">
        <w:tab/>
      </w:r>
      <w:r w:rsidRPr="00B33630">
        <w:rPr>
          <w:rStyle w:val="Cquestionpartlabelbold"/>
        </w:rPr>
        <w:t>B</w:t>
      </w:r>
      <w:r>
        <w:tab/>
      </w:r>
      <w:r w:rsidRPr="00383130">
        <w:t>3</w:t>
      </w:r>
      <w:r w:rsidRPr="00383130">
        <w:tab/>
      </w:r>
      <w:r>
        <w:tab/>
      </w:r>
      <w:r>
        <w:tab/>
      </w:r>
      <w:r w:rsidR="00E71B9C">
        <w:tab/>
      </w:r>
      <w:r>
        <w:tab/>
      </w:r>
      <w:r w:rsidRPr="00B33630">
        <w:rPr>
          <w:rStyle w:val="Cquestionpartlabelbold"/>
        </w:rPr>
        <w:t>C</w:t>
      </w:r>
      <w:r>
        <w:tab/>
      </w:r>
      <w:r w:rsidRPr="00383130">
        <w:t>4</w:t>
      </w:r>
      <w:r w:rsidRPr="00383130">
        <w:tab/>
      </w:r>
      <w:r>
        <w:tab/>
      </w:r>
      <w:r>
        <w:tab/>
      </w:r>
      <w:r>
        <w:tab/>
      </w:r>
      <w:r w:rsidR="00E71B9C">
        <w:tab/>
      </w:r>
      <w:r w:rsidR="00E71B9C">
        <w:tab/>
      </w:r>
      <w:r w:rsidRPr="00B33630">
        <w:rPr>
          <w:rStyle w:val="Cquestionpartlabelbold"/>
        </w:rPr>
        <w:t>D</w:t>
      </w:r>
      <w:r>
        <w:tab/>
      </w:r>
      <w:r w:rsidRPr="00383130">
        <w:t>6</w:t>
      </w:r>
    </w:p>
    <w:p w14:paraId="3125E1E6" w14:textId="60E9215A" w:rsidR="000C6E84" w:rsidRPr="00A54DDF" w:rsidRDefault="000C6E84" w:rsidP="000C6E84">
      <w:pPr>
        <w:pStyle w:val="Pquestionheadingmc"/>
      </w:pPr>
      <w:r w:rsidRPr="00375879">
        <w:t>Questio</w:t>
      </w:r>
      <w:r>
        <w:t>n 8</w:t>
      </w:r>
      <w:r>
        <w:tab/>
      </w:r>
      <w:r w:rsidR="00E71B9C">
        <w:t>[</w:t>
      </w:r>
      <w:r>
        <w:t>5.5</w:t>
      </w:r>
      <w:r w:rsidR="00E71B9C">
        <w:t>]</w:t>
      </w:r>
      <w:r w:rsidR="00AD31AF">
        <w:t xml:space="preserve"> </w:t>
      </w:r>
      <w:r w:rsidR="00AD31AF" w:rsidRPr="009A1D97">
        <w:rPr>
          <w:highlight w:val="lightGray"/>
        </w:rPr>
        <w:t>[10A]</w:t>
      </w:r>
    </w:p>
    <w:p w14:paraId="1557FD76" w14:textId="77777777" w:rsidR="000C6E84" w:rsidRDefault="000C6E84" w:rsidP="000C6E84">
      <w:pPr>
        <w:pStyle w:val="Pquestiontextmainstem"/>
      </w:pPr>
      <w:r w:rsidRPr="00383130">
        <w:t xml:space="preserve">What is the volume of a hemisphere </w:t>
      </w:r>
      <w:r>
        <w:t>(in m</w:t>
      </w:r>
      <w:r w:rsidRPr="00FA5C18">
        <w:rPr>
          <w:rStyle w:val="Csuperscript"/>
        </w:rPr>
        <w:t>3</w:t>
      </w:r>
      <w:r>
        <w:t xml:space="preserve">) </w:t>
      </w:r>
      <w:r w:rsidRPr="00383130">
        <w:t>of diameter 3 m?</w:t>
      </w:r>
    </w:p>
    <w:p w14:paraId="6BA36797" w14:textId="5C90C5AA" w:rsidR="000C6E84" w:rsidRDefault="000C6E84" w:rsidP="000C6E84">
      <w:pPr>
        <w:pStyle w:val="Pquestiontextmcqoptions"/>
      </w:pPr>
      <w:r w:rsidRPr="00F86633">
        <w:rPr>
          <w:rStyle w:val="Cquestionpartlabelbold"/>
        </w:rPr>
        <w:t>A</w:t>
      </w:r>
      <w:r>
        <w:tab/>
      </w:r>
      <w:r w:rsidR="001F1ACF" w:rsidRPr="001F1ACF">
        <w:rPr>
          <w:position w:val="-24"/>
        </w:rPr>
        <w:object w:dxaOrig="360" w:dyaOrig="620" w14:anchorId="5D52183F">
          <v:shape id="_x0000_i1035" type="#_x0000_t75" style="width:18.7pt;height:30.85pt" o:ole="">
            <v:imagedata r:id="rId23" o:title=""/>
          </v:shape>
          <o:OLEObject Type="Embed" ProgID="Equation.DSMT4" ShapeID="_x0000_i1035" DrawAspect="Content" ObjectID="_1538890397" r:id="rId24"/>
        </w:object>
      </w:r>
      <w:r w:rsidRPr="00383130">
        <w:tab/>
      </w:r>
      <w:r>
        <w:tab/>
      </w:r>
      <w:r>
        <w:tab/>
      </w:r>
      <w:r>
        <w:tab/>
      </w:r>
      <w:r w:rsidR="00E71B9C">
        <w:tab/>
      </w:r>
      <w:r w:rsidRPr="00F86633">
        <w:rPr>
          <w:rStyle w:val="Cquestionpartlabelbold"/>
        </w:rPr>
        <w:t>B</w:t>
      </w:r>
      <w:r>
        <w:tab/>
      </w:r>
      <w:r w:rsidR="001F1ACF" w:rsidRPr="001F1ACF">
        <w:rPr>
          <w:position w:val="-24"/>
        </w:rPr>
        <w:object w:dxaOrig="499" w:dyaOrig="620" w14:anchorId="31790BCB">
          <v:shape id="_x0000_i1036" type="#_x0000_t75" style="width:25.25pt;height:30.85pt" o:ole="">
            <v:imagedata r:id="rId25" o:title=""/>
          </v:shape>
          <o:OLEObject Type="Embed" ProgID="Equation.DSMT4" ShapeID="_x0000_i1036" DrawAspect="Content" ObjectID="_1538890398" r:id="rId26"/>
        </w:object>
      </w:r>
      <w:r>
        <w:tab/>
      </w:r>
      <w:r>
        <w:tab/>
      </w:r>
      <w:r w:rsidRPr="00383130">
        <w:tab/>
      </w:r>
      <w:r w:rsidR="00E71B9C">
        <w:tab/>
      </w:r>
      <w:r w:rsidRPr="00F86633">
        <w:rPr>
          <w:rStyle w:val="Cquestionpartlabelbold"/>
        </w:rPr>
        <w:t>C</w:t>
      </w:r>
      <w:r>
        <w:tab/>
      </w:r>
      <w:r w:rsidRPr="00383130">
        <w:rPr>
          <w:position w:val="-6"/>
        </w:rPr>
        <w:object w:dxaOrig="420" w:dyaOrig="279" w14:anchorId="0BC63B99">
          <v:shape id="_x0000_i1037" type="#_x0000_t75" style="width:20.55pt;height:14.05pt" o:ole="">
            <v:imagedata r:id="rId27" o:title=""/>
          </v:shape>
          <o:OLEObject Type="Embed" ProgID="Equation.3" ShapeID="_x0000_i1037" DrawAspect="Content" ObjectID="_1538890399" r:id="rId28"/>
        </w:object>
      </w:r>
      <w:r>
        <w:tab/>
      </w:r>
      <w:r>
        <w:tab/>
      </w:r>
      <w:r w:rsidR="00E71B9C">
        <w:tab/>
      </w:r>
      <w:r w:rsidR="00E71B9C">
        <w:tab/>
      </w:r>
      <w:r w:rsidRPr="00383130">
        <w:tab/>
      </w:r>
      <w:r w:rsidRPr="00F86633">
        <w:rPr>
          <w:rStyle w:val="Cquestionpartlabelbold"/>
        </w:rPr>
        <w:t>D</w:t>
      </w:r>
      <w:r>
        <w:tab/>
      </w:r>
      <w:r w:rsidRPr="00383130">
        <w:rPr>
          <w:position w:val="-6"/>
        </w:rPr>
        <w:object w:dxaOrig="440" w:dyaOrig="279" w14:anchorId="4EE90FAF">
          <v:shape id="_x0000_i1038" type="#_x0000_t75" style="width:22.45pt;height:14.05pt" o:ole="">
            <v:imagedata r:id="rId29" o:title=""/>
          </v:shape>
          <o:OLEObject Type="Embed" ProgID="Equation.3" ShapeID="_x0000_i1038" DrawAspect="Content" ObjectID="_1538890400" r:id="rId30"/>
        </w:object>
      </w:r>
    </w:p>
    <w:p w14:paraId="76C9EFE2" w14:textId="6AB15255" w:rsidR="000C6E84" w:rsidRPr="00A54DDF" w:rsidRDefault="000C6E84" w:rsidP="000C6E84">
      <w:pPr>
        <w:pStyle w:val="Pquestionheadingmc"/>
      </w:pPr>
      <w:r w:rsidRPr="00375879">
        <w:t>Questio</w:t>
      </w:r>
      <w:r>
        <w:t>n 9</w:t>
      </w:r>
      <w:r>
        <w:tab/>
      </w:r>
      <w:r w:rsidR="00E71B9C">
        <w:t>[</w:t>
      </w:r>
      <w:r>
        <w:t>5.</w:t>
      </w:r>
      <w:r w:rsidR="00AF3DD1">
        <w:t>7</w:t>
      </w:r>
      <w:r w:rsidR="00E71B9C">
        <w:t>]</w:t>
      </w:r>
      <w:r w:rsidR="00AD31AF">
        <w:t xml:space="preserve"> </w:t>
      </w:r>
      <w:r w:rsidR="00AD31AF" w:rsidRPr="009A1D97">
        <w:rPr>
          <w:highlight w:val="lightGray"/>
        </w:rPr>
        <w:t>[10A]</w:t>
      </w:r>
    </w:p>
    <w:p w14:paraId="3C049DD3" w14:textId="77777777" w:rsidR="000C6E84" w:rsidRDefault="000C6E84" w:rsidP="000C6E84">
      <w:pPr>
        <w:pStyle w:val="Pquestiontextmainstem"/>
      </w:pPr>
      <w:r w:rsidRPr="00383130">
        <w:t>A metal cube of mass 640 g has edge length 2 cm. Its density in g/cm</w:t>
      </w:r>
      <w:r w:rsidRPr="00FA5C18">
        <w:rPr>
          <w:rStyle w:val="Csuperscript"/>
        </w:rPr>
        <w:t>3</w:t>
      </w:r>
      <w:r w:rsidRPr="00383130">
        <w:t xml:space="preserve"> is:</w:t>
      </w:r>
    </w:p>
    <w:p w14:paraId="182770B6" w14:textId="1BF69F51" w:rsidR="000C6E84" w:rsidRPr="00F86633" w:rsidRDefault="000C6E84" w:rsidP="000C6E84">
      <w:pPr>
        <w:pStyle w:val="Pquestiontextmcqoptions"/>
        <w:rPr>
          <w:rStyle w:val="Cquestionpartlabelbold"/>
        </w:rPr>
      </w:pPr>
      <w:r w:rsidRPr="00F86633">
        <w:rPr>
          <w:rStyle w:val="Cquestionpartlabelbold"/>
        </w:rPr>
        <w:t>A</w:t>
      </w:r>
      <w:r w:rsidRPr="00F86633">
        <w:rPr>
          <w:rStyle w:val="Cquestionpartlabelbold"/>
        </w:rPr>
        <w:tab/>
      </w:r>
      <w:r w:rsidRPr="00383130">
        <w:t>80</w:t>
      </w:r>
      <w:r w:rsidRPr="00F86633">
        <w:rPr>
          <w:rStyle w:val="Cquestionpartlabelbold"/>
        </w:rPr>
        <w:tab/>
      </w:r>
      <w:r w:rsidRPr="00F86633">
        <w:rPr>
          <w:rStyle w:val="Cquestionpartlabelbold"/>
        </w:rPr>
        <w:tab/>
      </w:r>
      <w:r w:rsidRPr="00F86633">
        <w:rPr>
          <w:rStyle w:val="Cquestionpartlabelbold"/>
        </w:rPr>
        <w:tab/>
      </w:r>
      <w:r w:rsidRPr="00F86633">
        <w:rPr>
          <w:rStyle w:val="Cquestionpartlabelbold"/>
        </w:rPr>
        <w:tab/>
      </w:r>
      <w:r w:rsidRPr="00F86633">
        <w:rPr>
          <w:rStyle w:val="Cquestionpartlabelbold"/>
        </w:rPr>
        <w:tab/>
      </w:r>
      <w:r w:rsidR="00E71B9C">
        <w:rPr>
          <w:rStyle w:val="Cquestionpartlabelbold"/>
        </w:rPr>
        <w:tab/>
      </w:r>
      <w:r w:rsidRPr="00F86633">
        <w:rPr>
          <w:rStyle w:val="Cquestionpartlabelbold"/>
        </w:rPr>
        <w:t>B</w:t>
      </w:r>
      <w:r>
        <w:tab/>
      </w:r>
      <w:r w:rsidRPr="00383130">
        <w:t>128</w:t>
      </w:r>
      <w:r>
        <w:tab/>
      </w:r>
      <w:r>
        <w:tab/>
      </w:r>
      <w:r w:rsidR="00E71B9C">
        <w:tab/>
      </w:r>
      <w:r>
        <w:tab/>
      </w:r>
      <w:r w:rsidRPr="00F86633">
        <w:rPr>
          <w:rStyle w:val="Cquestionpartlabelbold"/>
        </w:rPr>
        <w:t>C</w:t>
      </w:r>
      <w:r>
        <w:tab/>
      </w:r>
      <w:r w:rsidRPr="00383130">
        <w:t>8</w:t>
      </w:r>
      <w:r w:rsidRPr="00F86633">
        <w:rPr>
          <w:rStyle w:val="Cquestionpartlabelbold"/>
        </w:rPr>
        <w:tab/>
      </w:r>
      <w:r w:rsidRPr="00F86633">
        <w:rPr>
          <w:rStyle w:val="Cquestionpartlabelbold"/>
        </w:rPr>
        <w:tab/>
      </w:r>
      <w:r w:rsidRPr="00F86633">
        <w:rPr>
          <w:rStyle w:val="Cquestionpartlabelbold"/>
        </w:rPr>
        <w:tab/>
      </w:r>
      <w:r w:rsidR="00E71B9C">
        <w:rPr>
          <w:rStyle w:val="Cquestionpartlabelbold"/>
        </w:rPr>
        <w:tab/>
      </w:r>
      <w:r w:rsidR="00E71B9C">
        <w:rPr>
          <w:rStyle w:val="Cquestionpartlabelbold"/>
        </w:rPr>
        <w:tab/>
      </w:r>
      <w:r w:rsidRPr="00F86633">
        <w:rPr>
          <w:rStyle w:val="Cquestionpartlabelbold"/>
        </w:rPr>
        <w:tab/>
        <w:t>D</w:t>
      </w:r>
      <w:r>
        <w:tab/>
      </w:r>
      <w:r w:rsidRPr="00383130">
        <w:t xml:space="preserve">64 </w:t>
      </w:r>
    </w:p>
    <w:p w14:paraId="3C1BAD6A" w14:textId="2FB08283" w:rsidR="000C6E84" w:rsidRPr="00A54DDF" w:rsidRDefault="000C6E84" w:rsidP="000C6E84">
      <w:pPr>
        <w:pStyle w:val="Pquestionheadingmc"/>
      </w:pPr>
      <w:r w:rsidRPr="00375879">
        <w:lastRenderedPageBreak/>
        <w:t>Questio</w:t>
      </w:r>
      <w:r>
        <w:t>n 10</w:t>
      </w:r>
      <w:r>
        <w:tab/>
      </w:r>
      <w:r w:rsidR="00E71B9C">
        <w:t>[</w:t>
      </w:r>
      <w:r>
        <w:t>5.</w:t>
      </w:r>
      <w:r w:rsidR="00AF3DD1">
        <w:t>7</w:t>
      </w:r>
      <w:r w:rsidR="00E71B9C">
        <w:t>]</w:t>
      </w:r>
      <w:r w:rsidR="00AD31AF">
        <w:t xml:space="preserve"> </w:t>
      </w:r>
      <w:r w:rsidR="00AD31AF" w:rsidRPr="009A1D97">
        <w:rPr>
          <w:highlight w:val="lightGray"/>
        </w:rPr>
        <w:t>[10A]</w:t>
      </w:r>
    </w:p>
    <w:p w14:paraId="0CD8974C" w14:textId="6402A393" w:rsidR="000C6E84" w:rsidRDefault="000C6E84" w:rsidP="000C6E84">
      <w:pPr>
        <w:pStyle w:val="Pquestiontextmainstem"/>
      </w:pPr>
      <w:r w:rsidRPr="00383130">
        <w:t>200 mL of salt water contains 80 mL of salt so</w:t>
      </w:r>
      <w:r w:rsidR="0063027A">
        <w:t>lution. The concentration of</w:t>
      </w:r>
      <w:r w:rsidRPr="00383130">
        <w:t xml:space="preserve"> salt water in mL/10 mL is:</w:t>
      </w:r>
    </w:p>
    <w:p w14:paraId="6C3105A4" w14:textId="220B061F" w:rsidR="000C6E84" w:rsidRPr="00F86633" w:rsidRDefault="000C6E84" w:rsidP="000C6E84">
      <w:pPr>
        <w:pStyle w:val="Pquestiontextmcqoptions"/>
      </w:pPr>
      <w:r w:rsidRPr="00F86633">
        <w:rPr>
          <w:rStyle w:val="Cquestionpartlabelbold"/>
        </w:rPr>
        <w:t>A</w:t>
      </w:r>
      <w:r w:rsidRPr="00F86633">
        <w:tab/>
      </w:r>
      <w:r w:rsidRPr="00383130">
        <w:t>0.002</w:t>
      </w:r>
      <w:r>
        <w:tab/>
      </w:r>
      <w:r>
        <w:tab/>
      </w:r>
      <w:r>
        <w:tab/>
      </w:r>
      <w:r w:rsidR="00E71B9C">
        <w:tab/>
      </w:r>
      <w:r w:rsidRPr="00F86633">
        <w:rPr>
          <w:rStyle w:val="Cquestionpartlabelbold"/>
        </w:rPr>
        <w:tab/>
        <w:t>B</w:t>
      </w:r>
      <w:r w:rsidRPr="00F86633">
        <w:tab/>
      </w:r>
      <w:r w:rsidRPr="00383130">
        <w:t xml:space="preserve">0.4 </w:t>
      </w:r>
      <w:r>
        <w:tab/>
      </w:r>
      <w:r>
        <w:tab/>
      </w:r>
      <w:r w:rsidR="00E71B9C">
        <w:tab/>
      </w:r>
      <w:r w:rsidRPr="00383130">
        <w:tab/>
      </w:r>
      <w:r w:rsidRPr="00F86633">
        <w:rPr>
          <w:rStyle w:val="Cquestionpartlabelbold"/>
        </w:rPr>
        <w:t>C</w:t>
      </w:r>
      <w:r w:rsidRPr="00F86633">
        <w:tab/>
      </w:r>
      <w:r w:rsidRPr="00383130">
        <w:t>0.6</w:t>
      </w:r>
      <w:r>
        <w:tab/>
      </w:r>
      <w:r w:rsidR="00E71B9C">
        <w:tab/>
      </w:r>
      <w:r>
        <w:tab/>
      </w:r>
      <w:r w:rsidRPr="00383130">
        <w:tab/>
      </w:r>
      <w:r w:rsidRPr="00F86633">
        <w:rPr>
          <w:rStyle w:val="Cquestionpartlabelbold"/>
        </w:rPr>
        <w:t>D</w:t>
      </w:r>
      <w:r w:rsidRPr="00F86633">
        <w:tab/>
        <w:t>4</w:t>
      </w:r>
    </w:p>
    <w:p w14:paraId="2FB245E9" w14:textId="3656DD1D" w:rsidR="000C6E84" w:rsidRDefault="000C6E84" w:rsidP="000C6E84">
      <w:pPr>
        <w:pStyle w:val="Psectionresults"/>
      </w:pPr>
      <w:r>
        <w:t xml:space="preserve">Multiple-choice results: ___ / </w:t>
      </w:r>
      <w:r w:rsidR="00E71B9C">
        <w:t>10</w:t>
      </w:r>
    </w:p>
    <w:p w14:paraId="6530D3AF" w14:textId="77777777" w:rsidR="000C6E84" w:rsidRDefault="000C6E84" w:rsidP="0063027A">
      <w:pPr>
        <w:pStyle w:val="Psectionheading"/>
        <w:pageBreakBefore w:val="0"/>
      </w:pPr>
      <w:r>
        <w:t>Short answer section</w:t>
      </w:r>
    </w:p>
    <w:p w14:paraId="1D35CAD3" w14:textId="2AA2084C" w:rsidR="000C6E84" w:rsidRDefault="000C6E84" w:rsidP="000C6E84">
      <w:pPr>
        <w:pStyle w:val="Pquestionheadingsx1stafterhead"/>
      </w:pPr>
      <w:r w:rsidRPr="00DF7F34">
        <w:t xml:space="preserve">Question </w:t>
      </w:r>
      <w:r>
        <w:t>11</w:t>
      </w:r>
      <w:r w:rsidRPr="00DF7F34">
        <w:tab/>
      </w:r>
      <w:r w:rsidR="006E41B6">
        <w:rPr>
          <w:rStyle w:val="Cmarkslabel"/>
        </w:rPr>
        <w:t>2</w:t>
      </w:r>
      <w:r w:rsidRPr="00DF7F34">
        <w:rPr>
          <w:rStyle w:val="Cmarkslabel"/>
        </w:rPr>
        <w:t xml:space="preserve"> marks</w:t>
      </w:r>
      <w:r w:rsidRPr="00DF7F34">
        <w:tab/>
        <w:t>[</w:t>
      </w:r>
      <w:r>
        <w:t>5</w:t>
      </w:r>
      <w:r w:rsidRPr="00DF7F34">
        <w:t>.2</w:t>
      </w:r>
      <w:r w:rsidR="00AF3DD1">
        <w:t>, 5.4</w:t>
      </w:r>
      <w:r w:rsidRPr="00DF7F34">
        <w:t>]</w:t>
      </w:r>
    </w:p>
    <w:p w14:paraId="33B2C9DC" w14:textId="77777777" w:rsidR="000C6E84" w:rsidRDefault="000C6E84" w:rsidP="000C6E84">
      <w:pPr>
        <w:pStyle w:val="Pquestiontextmainstem"/>
      </w:pPr>
      <w:r w:rsidRPr="00383130">
        <w:t>Use words from the list below to complete the following sentences.</w:t>
      </w:r>
    </w:p>
    <w:p w14:paraId="6CF6C227" w14:textId="77777777" w:rsidR="000C6E84" w:rsidRPr="00FA5C18" w:rsidRDefault="000C6E84" w:rsidP="000C6E84">
      <w:pPr>
        <w:pStyle w:val="Pquestiontextmainstem"/>
        <w:rPr>
          <w:rStyle w:val="Cmathsexpressions"/>
        </w:rPr>
      </w:pPr>
      <w:r w:rsidRPr="00FA5C18">
        <w:rPr>
          <w:rStyle w:val="Cmathsexpressions"/>
        </w:rPr>
        <w:t>surface area         prism                 pyramid          composite shape       uniform cross-section</w:t>
      </w:r>
    </w:p>
    <w:p w14:paraId="51834C13" w14:textId="77777777" w:rsidR="000C6E84" w:rsidRPr="00FA5C18" w:rsidRDefault="000C6E84" w:rsidP="000C6E84">
      <w:pPr>
        <w:pStyle w:val="Pquestiontextmainstem"/>
        <w:rPr>
          <w:rStyle w:val="Cmathsexpressions"/>
        </w:rPr>
      </w:pPr>
      <w:r w:rsidRPr="00FA5C18">
        <w:rPr>
          <w:rStyle w:val="Cmathsexpressions"/>
        </w:rPr>
        <w:t>capacity               tapered solid     cylinder           net                             volume</w:t>
      </w:r>
    </w:p>
    <w:p w14:paraId="350A631F" w14:textId="77777777" w:rsidR="000C6E84" w:rsidRPr="00383130" w:rsidRDefault="000C6E84" w:rsidP="000C6E84">
      <w:pPr>
        <w:pStyle w:val="Pquestiontextpartsa"/>
      </w:pPr>
      <w:r w:rsidRPr="00F86633">
        <w:rPr>
          <w:rStyle w:val="Cquestionpartlabelbold"/>
        </w:rPr>
        <w:t>(a)</w:t>
      </w:r>
      <w:r>
        <w:tab/>
      </w:r>
      <w:r w:rsidRPr="00383130">
        <w:t>It is not possible to construct a ____________ of a sphere.</w:t>
      </w:r>
    </w:p>
    <w:p w14:paraId="6A897D84" w14:textId="77777777" w:rsidR="000C6E84" w:rsidRDefault="000C6E84" w:rsidP="000C6E84">
      <w:pPr>
        <w:pStyle w:val="Pquestiontextpartsa"/>
      </w:pPr>
      <w:r w:rsidRPr="00F86633">
        <w:rPr>
          <w:rStyle w:val="Cquestionpartlabelbold"/>
        </w:rPr>
        <w:t>(b)</w:t>
      </w:r>
      <w:r>
        <w:tab/>
      </w:r>
      <w:r w:rsidRPr="00383130">
        <w:t>The expression</w:t>
      </w:r>
      <w:r>
        <w:t xml:space="preserve"> </w:t>
      </w:r>
      <w:r w:rsidRPr="008D47EF">
        <w:t>6</w:t>
      </w:r>
      <w:r w:rsidRPr="00525E45">
        <w:rPr>
          <w:rStyle w:val="Cmathsexpressions"/>
        </w:rPr>
        <w:t>x</w:t>
      </w:r>
      <w:r w:rsidRPr="00525E45">
        <w:rPr>
          <w:rStyle w:val="Csuperscript"/>
        </w:rPr>
        <w:t>2</w:t>
      </w:r>
      <w:r w:rsidRPr="00383130">
        <w:t xml:space="preserve"> gives the ___________________________ of a cube of side length </w:t>
      </w:r>
      <w:r w:rsidRPr="00525E45">
        <w:rPr>
          <w:rStyle w:val="Cmathsexpressions"/>
        </w:rPr>
        <w:t>x</w:t>
      </w:r>
      <w:r w:rsidRPr="00383130">
        <w:t>.</w:t>
      </w:r>
    </w:p>
    <w:p w14:paraId="37A12851" w14:textId="218BAA31" w:rsidR="000C6E84" w:rsidRDefault="000C6E84" w:rsidP="000C6E84">
      <w:pPr>
        <w:pStyle w:val="Pquestionheadingsx"/>
      </w:pPr>
      <w:r w:rsidRPr="00DF7F34">
        <w:t xml:space="preserve">Question </w:t>
      </w:r>
      <w:r>
        <w:t>12</w:t>
      </w:r>
      <w:r w:rsidRPr="00DF7F34">
        <w:tab/>
      </w:r>
      <w:r>
        <w:rPr>
          <w:rStyle w:val="Cmarkslabel"/>
        </w:rPr>
        <w:t>2</w:t>
      </w:r>
      <w:r w:rsidRPr="00DF7F34">
        <w:rPr>
          <w:rStyle w:val="Cmarkslabel"/>
        </w:rPr>
        <w:t xml:space="preserve"> marks</w:t>
      </w:r>
      <w:r w:rsidRPr="00DF7F34">
        <w:tab/>
        <w:t>[</w:t>
      </w:r>
      <w:r>
        <w:t>5</w:t>
      </w:r>
      <w:r w:rsidRPr="00DF7F34">
        <w:t>.</w:t>
      </w:r>
      <w:r>
        <w:t>5</w:t>
      </w:r>
      <w:r w:rsidRPr="00DF7F34">
        <w:t>]</w:t>
      </w:r>
      <w:r w:rsidR="00AD31AF">
        <w:t xml:space="preserve"> </w:t>
      </w:r>
      <w:r w:rsidR="00AD31AF" w:rsidRPr="009A1D97">
        <w:rPr>
          <w:highlight w:val="lightGray"/>
        </w:rPr>
        <w:t>[10A]</w:t>
      </w:r>
    </w:p>
    <w:p w14:paraId="3C946C77" w14:textId="77777777" w:rsidR="000C6E84" w:rsidRDefault="000C6E84" w:rsidP="000C6E84">
      <w:pPr>
        <w:pStyle w:val="Pquestiontextmainstem"/>
      </w:pPr>
      <w:r w:rsidRPr="00383130">
        <w:t>A hollow cylinder and cone have the same height, however the radius of the cylinder is twice as long as the radius of the cone. The cone is filled with water and then poured into the cylinder. How many times does this need to be done to fill the cylinder?</w:t>
      </w:r>
    </w:p>
    <w:p w14:paraId="7FA65A23" w14:textId="77777777" w:rsidR="00E71B9C" w:rsidRDefault="00E71B9C" w:rsidP="000C6E84">
      <w:pPr>
        <w:pStyle w:val="Pquestiontextmainstem"/>
      </w:pPr>
    </w:p>
    <w:p w14:paraId="2BDCF950" w14:textId="77777777" w:rsidR="00E71B9C" w:rsidRDefault="00E71B9C" w:rsidP="000C6E84">
      <w:pPr>
        <w:pStyle w:val="Pquestiontextmainstem"/>
      </w:pPr>
    </w:p>
    <w:p w14:paraId="2F39B376" w14:textId="77777777" w:rsidR="0063027A" w:rsidRDefault="0063027A" w:rsidP="000C6E84">
      <w:pPr>
        <w:pStyle w:val="Pquestiontextmainstem"/>
      </w:pPr>
    </w:p>
    <w:p w14:paraId="2511DE2F" w14:textId="77777777" w:rsidR="000C6E84" w:rsidRDefault="000C6E84" w:rsidP="000C6E84">
      <w:pPr>
        <w:pStyle w:val="Pquestionheadingsx"/>
      </w:pPr>
      <w:r w:rsidRPr="00DF7F34">
        <w:t xml:space="preserve">Question </w:t>
      </w:r>
      <w:r>
        <w:t>13</w:t>
      </w:r>
      <w:r w:rsidRPr="00DF7F34">
        <w:tab/>
      </w:r>
      <w:r>
        <w:rPr>
          <w:rStyle w:val="Cmarkslabel"/>
        </w:rPr>
        <w:t>3</w:t>
      </w:r>
      <w:r w:rsidRPr="00DF7F34">
        <w:rPr>
          <w:rStyle w:val="Cmarkslabel"/>
        </w:rPr>
        <w:t xml:space="preserve"> marks</w:t>
      </w:r>
      <w:r w:rsidRPr="00DF7F34">
        <w:tab/>
        <w:t>[</w:t>
      </w:r>
      <w:r>
        <w:t>5</w:t>
      </w:r>
      <w:r w:rsidRPr="00DF7F34">
        <w:t>.2]</w:t>
      </w:r>
    </w:p>
    <w:p w14:paraId="39857975" w14:textId="77777777" w:rsidR="000C6E84" w:rsidRDefault="000C6E84" w:rsidP="000C6E84">
      <w:pPr>
        <w:pStyle w:val="Pquestiontextmainstem"/>
      </w:pPr>
      <w:r w:rsidRPr="00383130">
        <w:t>Calculate the total surface area of the figure.</w:t>
      </w:r>
    </w:p>
    <w:p w14:paraId="509142D0" w14:textId="77777777" w:rsidR="000C6E84" w:rsidRDefault="000C6E84" w:rsidP="000C6E84">
      <w:pPr>
        <w:pStyle w:val="Pquestiontextmainstem"/>
      </w:pPr>
      <w:r>
        <w:rPr>
          <w:noProof/>
        </w:rPr>
        <w:drawing>
          <wp:inline distT="0" distB="0" distL="0" distR="0" wp14:anchorId="422C7E70" wp14:editId="3FFB67ED">
            <wp:extent cx="1382400" cy="1065600"/>
            <wp:effectExtent l="0" t="0" r="8255" b="1270"/>
            <wp:docPr id="19" name="Picture 19" descr="PM10_PR_TA_3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M10_PR_TA_3_0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82400" cy="1065600"/>
                    </a:xfrm>
                    <a:prstGeom prst="rect">
                      <a:avLst/>
                    </a:prstGeom>
                    <a:noFill/>
                    <a:ln>
                      <a:noFill/>
                    </a:ln>
                  </pic:spPr>
                </pic:pic>
              </a:graphicData>
            </a:graphic>
          </wp:inline>
        </w:drawing>
      </w:r>
    </w:p>
    <w:p w14:paraId="6FBD0013" w14:textId="77777777" w:rsidR="000C6E84" w:rsidRDefault="000C6E84" w:rsidP="000C6E84">
      <w:pPr>
        <w:pStyle w:val="Pquestionheadingsx"/>
      </w:pPr>
      <w:r w:rsidRPr="00DF7F34">
        <w:t xml:space="preserve">Question </w:t>
      </w:r>
      <w:r>
        <w:t>14</w:t>
      </w:r>
      <w:r w:rsidRPr="00DF7F34">
        <w:tab/>
      </w:r>
      <w:r>
        <w:rPr>
          <w:rStyle w:val="Cmarkslabel"/>
        </w:rPr>
        <w:t>3</w:t>
      </w:r>
      <w:r w:rsidRPr="00DF7F34">
        <w:rPr>
          <w:rStyle w:val="Cmarkslabel"/>
        </w:rPr>
        <w:t xml:space="preserve"> marks</w:t>
      </w:r>
      <w:r w:rsidRPr="00DF7F34">
        <w:tab/>
        <w:t>[</w:t>
      </w:r>
      <w:r>
        <w:t>5</w:t>
      </w:r>
      <w:r w:rsidRPr="00DF7F34">
        <w:t>.</w:t>
      </w:r>
      <w:r>
        <w:t>3</w:t>
      </w:r>
      <w:r w:rsidRPr="00DF7F34">
        <w:t>]</w:t>
      </w:r>
    </w:p>
    <w:p w14:paraId="40B8C2ED" w14:textId="77777777" w:rsidR="000C6E84" w:rsidRDefault="000C6E84" w:rsidP="000C6E84">
      <w:pPr>
        <w:pStyle w:val="Pquestiontextmainstem"/>
      </w:pPr>
      <w:r w:rsidRPr="00383130">
        <w:t>Calculate the volume of a trapezoidal prism of length 20 cm if the height of the shape at its ends is 10 cm and the lengths of its two parallel sides are 5 cm and 8 cm.</w:t>
      </w:r>
    </w:p>
    <w:p w14:paraId="431008CA" w14:textId="77777777" w:rsidR="00E71B9C" w:rsidRDefault="00E71B9C" w:rsidP="000C6E84">
      <w:pPr>
        <w:pStyle w:val="Pquestiontextmainstem"/>
      </w:pPr>
    </w:p>
    <w:p w14:paraId="592E1528" w14:textId="77777777" w:rsidR="00E71B9C" w:rsidRDefault="00E71B9C" w:rsidP="000C6E84">
      <w:pPr>
        <w:pStyle w:val="Pquestiontextmainstem"/>
      </w:pPr>
    </w:p>
    <w:p w14:paraId="2C6DA030" w14:textId="77777777" w:rsidR="00E71B9C" w:rsidRDefault="00E71B9C" w:rsidP="000C6E84">
      <w:pPr>
        <w:pStyle w:val="Pquestiontextmainstem"/>
      </w:pPr>
    </w:p>
    <w:p w14:paraId="0B1AD8D7" w14:textId="77777777" w:rsidR="000C6E84" w:rsidRDefault="000C6E84" w:rsidP="000C6E84">
      <w:pPr>
        <w:pStyle w:val="Pquestionheadingsx"/>
      </w:pPr>
      <w:r w:rsidRPr="00DF7F34">
        <w:t xml:space="preserve">Question </w:t>
      </w:r>
      <w:r>
        <w:t>15</w:t>
      </w:r>
      <w:r w:rsidRPr="00DF7F34">
        <w:tab/>
      </w:r>
      <w:r>
        <w:rPr>
          <w:rStyle w:val="Cmarkslabel"/>
        </w:rPr>
        <w:t xml:space="preserve">2 </w:t>
      </w:r>
      <w:r w:rsidRPr="00DF7F34">
        <w:rPr>
          <w:rStyle w:val="Cmarkslabel"/>
        </w:rPr>
        <w:t>marks</w:t>
      </w:r>
      <w:r w:rsidRPr="00DF7F34">
        <w:tab/>
        <w:t>[</w:t>
      </w:r>
      <w:r>
        <w:t>5</w:t>
      </w:r>
      <w:r w:rsidRPr="00DF7F34">
        <w:t>.</w:t>
      </w:r>
      <w:r>
        <w:t>3</w:t>
      </w:r>
      <w:r w:rsidRPr="00DF7F34">
        <w:t>]</w:t>
      </w:r>
    </w:p>
    <w:p w14:paraId="1FFD624F" w14:textId="77777777" w:rsidR="000C6E84" w:rsidRDefault="000C6E84" w:rsidP="000C6E84">
      <w:pPr>
        <w:pStyle w:val="Pquestiontextmainstem"/>
      </w:pPr>
      <w:r w:rsidRPr="00383130">
        <w:t xml:space="preserve">Calculate, in terms of π, the volume of a cylinder of height 10 cm whose radius of the base is half the height. </w:t>
      </w:r>
    </w:p>
    <w:p w14:paraId="57EE8F53" w14:textId="77777777" w:rsidR="00E71B9C" w:rsidRDefault="00E71B9C" w:rsidP="000C6E84">
      <w:pPr>
        <w:pStyle w:val="Pquestiontextmainstem"/>
      </w:pPr>
    </w:p>
    <w:p w14:paraId="75FD3D4A" w14:textId="77777777" w:rsidR="00E71B9C" w:rsidRDefault="00E71B9C" w:rsidP="000C6E84">
      <w:pPr>
        <w:pStyle w:val="Pquestiontextmainstem"/>
      </w:pPr>
    </w:p>
    <w:p w14:paraId="04A70C69" w14:textId="77777777" w:rsidR="00E71B9C" w:rsidRDefault="00E71B9C" w:rsidP="000C6E84">
      <w:pPr>
        <w:pStyle w:val="Pquestiontextmainstem"/>
      </w:pPr>
    </w:p>
    <w:p w14:paraId="56B13F00" w14:textId="37482AA4" w:rsidR="000C6E84" w:rsidRDefault="000C6E84" w:rsidP="000C6E84">
      <w:pPr>
        <w:pStyle w:val="Pquestionheadingsx"/>
      </w:pPr>
      <w:r w:rsidRPr="00DF7F34">
        <w:lastRenderedPageBreak/>
        <w:t xml:space="preserve">Question </w:t>
      </w:r>
      <w:r>
        <w:t>16</w:t>
      </w:r>
      <w:r w:rsidRPr="00DF7F34">
        <w:tab/>
      </w:r>
      <w:r>
        <w:rPr>
          <w:rStyle w:val="Cmarkslabel"/>
        </w:rPr>
        <w:t>4</w:t>
      </w:r>
      <w:r w:rsidRPr="00DF7F34">
        <w:rPr>
          <w:rStyle w:val="Cmarkslabel"/>
        </w:rPr>
        <w:t xml:space="preserve"> marks</w:t>
      </w:r>
      <w:r w:rsidRPr="00DF7F34">
        <w:tab/>
      </w:r>
      <w:r w:rsidR="00AD31AF">
        <w:t xml:space="preserve"> </w:t>
      </w:r>
      <w:r w:rsidRPr="00DF7F34">
        <w:t>[</w:t>
      </w:r>
      <w:r w:rsidR="00AA4DD7">
        <w:t xml:space="preserve">5.1, </w:t>
      </w:r>
      <w:r>
        <w:t>5.4</w:t>
      </w:r>
      <w:r w:rsidRPr="00DF7F34">
        <w:t>]</w:t>
      </w:r>
      <w:r w:rsidR="00AD31AF">
        <w:t xml:space="preserve"> </w:t>
      </w:r>
      <w:r w:rsidR="00AD31AF" w:rsidRPr="009A1D97">
        <w:rPr>
          <w:highlight w:val="lightGray"/>
        </w:rPr>
        <w:t>[10A]</w:t>
      </w:r>
    </w:p>
    <w:p w14:paraId="68CAB5B8" w14:textId="77777777" w:rsidR="000C6E84" w:rsidRPr="00383130" w:rsidRDefault="000C6E84" w:rsidP="000C6E84">
      <w:pPr>
        <w:pStyle w:val="Pquestiontextmainstem"/>
      </w:pPr>
      <w:r w:rsidRPr="00383130">
        <w:t>A hollow cone of diameter 20 cm and slant length 15 cm is to be constructed by cutting out the required shape from a rectangular sheet of cardboard of length 30 cm and width 20 cm.</w:t>
      </w:r>
    </w:p>
    <w:p w14:paraId="43AA4210" w14:textId="77777777" w:rsidR="000C6E84" w:rsidRDefault="000C6E84" w:rsidP="000C6E84">
      <w:pPr>
        <w:pStyle w:val="Pquestiontextpartsa"/>
      </w:pPr>
      <w:r w:rsidRPr="00F86633">
        <w:rPr>
          <w:rStyle w:val="Cquestionpartlabelbold"/>
        </w:rPr>
        <w:t>(a)</w:t>
      </w:r>
      <w:r>
        <w:tab/>
      </w:r>
      <w:r w:rsidRPr="00383130">
        <w:t>What is the surface area of the cone</w:t>
      </w:r>
      <w:r>
        <w:t xml:space="preserve"> to the nearest cm</w:t>
      </w:r>
      <w:r w:rsidRPr="00525E45">
        <w:rPr>
          <w:rStyle w:val="Csuperscript"/>
        </w:rPr>
        <w:t>2</w:t>
      </w:r>
      <w:r w:rsidRPr="00383130">
        <w:t>?</w:t>
      </w:r>
    </w:p>
    <w:p w14:paraId="1793C9C0" w14:textId="77777777" w:rsidR="00E71B9C" w:rsidRDefault="00E71B9C" w:rsidP="000C6E84">
      <w:pPr>
        <w:pStyle w:val="Pquestiontextpartsa"/>
      </w:pPr>
    </w:p>
    <w:p w14:paraId="1BAF87AB" w14:textId="77777777" w:rsidR="00E71B9C" w:rsidRDefault="00E71B9C" w:rsidP="000C6E84">
      <w:pPr>
        <w:pStyle w:val="Pquestiontextpartsa"/>
      </w:pPr>
    </w:p>
    <w:p w14:paraId="53A68956" w14:textId="77777777" w:rsidR="0063027A" w:rsidRDefault="0063027A" w:rsidP="000C6E84">
      <w:pPr>
        <w:pStyle w:val="Pquestiontextpartsa"/>
      </w:pPr>
    </w:p>
    <w:p w14:paraId="75B54111" w14:textId="77777777" w:rsidR="000C6E84" w:rsidRDefault="000C6E84" w:rsidP="000C6E84">
      <w:pPr>
        <w:pStyle w:val="Pquestiontextpartsa"/>
      </w:pPr>
      <w:r w:rsidRPr="00F86633">
        <w:rPr>
          <w:rStyle w:val="Cquestionpartlabelbold"/>
        </w:rPr>
        <w:t>(b)</w:t>
      </w:r>
      <w:r>
        <w:tab/>
      </w:r>
      <w:r w:rsidRPr="00383130">
        <w:t>What is the area of the cardboard?</w:t>
      </w:r>
    </w:p>
    <w:p w14:paraId="37F47873" w14:textId="77777777" w:rsidR="00E71B9C" w:rsidRDefault="00E71B9C" w:rsidP="000C6E84">
      <w:pPr>
        <w:pStyle w:val="Pquestiontextpartsa"/>
      </w:pPr>
    </w:p>
    <w:p w14:paraId="38BD98A3" w14:textId="77777777" w:rsidR="00E71B9C" w:rsidRDefault="00E71B9C" w:rsidP="000C6E84">
      <w:pPr>
        <w:pStyle w:val="Pquestiontextpartsa"/>
      </w:pPr>
    </w:p>
    <w:p w14:paraId="36EF8F6B" w14:textId="77777777" w:rsidR="0063027A" w:rsidRDefault="0063027A" w:rsidP="000C6E84">
      <w:pPr>
        <w:pStyle w:val="Pquestiontextpartsa"/>
      </w:pPr>
    </w:p>
    <w:p w14:paraId="458E2089" w14:textId="77777777" w:rsidR="000C6E84" w:rsidRDefault="000C6E84" w:rsidP="000C6E84">
      <w:pPr>
        <w:pStyle w:val="Pquestiontextpartsa"/>
      </w:pPr>
      <w:r w:rsidRPr="00F86633">
        <w:rPr>
          <w:rStyle w:val="Cquestionpartlabelbold"/>
        </w:rPr>
        <w:t>(c)</w:t>
      </w:r>
      <w:r>
        <w:tab/>
        <w:t>What area of</w:t>
      </w:r>
      <w:r w:rsidRPr="00383130">
        <w:t xml:space="preserve"> cardboard is </w:t>
      </w:r>
      <w:r>
        <w:t>left over to the nearest cm</w:t>
      </w:r>
      <w:r w:rsidRPr="00525E45">
        <w:rPr>
          <w:rStyle w:val="Csuperscript"/>
        </w:rPr>
        <w:t>2</w:t>
      </w:r>
      <w:r w:rsidRPr="00383130">
        <w:t>?</w:t>
      </w:r>
    </w:p>
    <w:p w14:paraId="5C957C48" w14:textId="77777777" w:rsidR="00E71B9C" w:rsidRDefault="00E71B9C" w:rsidP="000C6E84">
      <w:pPr>
        <w:pStyle w:val="Pquestiontextpartsa"/>
      </w:pPr>
    </w:p>
    <w:p w14:paraId="6DCDB28A" w14:textId="77777777" w:rsidR="00E71B9C" w:rsidRDefault="00E71B9C" w:rsidP="000C6E84">
      <w:pPr>
        <w:pStyle w:val="Pquestiontextpartsa"/>
      </w:pPr>
    </w:p>
    <w:p w14:paraId="1F5DDA48" w14:textId="77777777" w:rsidR="0063027A" w:rsidRDefault="0063027A" w:rsidP="000C6E84">
      <w:pPr>
        <w:pStyle w:val="Pquestiontextpartsa"/>
      </w:pPr>
    </w:p>
    <w:p w14:paraId="78830F3E" w14:textId="6698B855" w:rsidR="000C6E84" w:rsidRDefault="000C6E84" w:rsidP="000C6E84">
      <w:pPr>
        <w:pStyle w:val="Pquestionheadingsx"/>
      </w:pPr>
      <w:r w:rsidRPr="00DF7F34">
        <w:t xml:space="preserve">Question </w:t>
      </w:r>
      <w:r>
        <w:t>17</w:t>
      </w:r>
      <w:r w:rsidRPr="00DF7F34">
        <w:tab/>
      </w:r>
      <w:r>
        <w:rPr>
          <w:rStyle w:val="Cmarkslabel"/>
        </w:rPr>
        <w:t>3</w:t>
      </w:r>
      <w:r w:rsidRPr="00DF7F34">
        <w:rPr>
          <w:rStyle w:val="Cmarkslabel"/>
        </w:rPr>
        <w:t xml:space="preserve"> marks</w:t>
      </w:r>
      <w:r w:rsidRPr="00DF7F34">
        <w:tab/>
        <w:t>[</w:t>
      </w:r>
      <w:r>
        <w:t>5</w:t>
      </w:r>
      <w:r w:rsidRPr="00DF7F34">
        <w:t>.</w:t>
      </w:r>
      <w:r>
        <w:t>5</w:t>
      </w:r>
      <w:r w:rsidRPr="00DF7F34">
        <w:t>]</w:t>
      </w:r>
      <w:r w:rsidR="00AD31AF">
        <w:t xml:space="preserve"> </w:t>
      </w:r>
      <w:r w:rsidR="00AD31AF" w:rsidRPr="009A1D97">
        <w:rPr>
          <w:highlight w:val="lightGray"/>
        </w:rPr>
        <w:t>[10A]</w:t>
      </w:r>
    </w:p>
    <w:p w14:paraId="56ECB7CE" w14:textId="77777777" w:rsidR="000C6E84" w:rsidRDefault="000C6E84" w:rsidP="000C6E84">
      <w:pPr>
        <w:pStyle w:val="Pquestiontextmainstem"/>
      </w:pPr>
      <w:r w:rsidRPr="00383130">
        <w:t>A glass hemispherical bowl is of thickness 1 cm. If the inner radius of the bowl is 8 cm, what is the volume of the glass to the nearest cm</w:t>
      </w:r>
      <w:r w:rsidRPr="00FA5C18">
        <w:rPr>
          <w:rStyle w:val="Csuperscript"/>
        </w:rPr>
        <w:t>3</w:t>
      </w:r>
      <w:r w:rsidRPr="00383130">
        <w:t>?</w:t>
      </w:r>
    </w:p>
    <w:p w14:paraId="56DE0F5F" w14:textId="77777777" w:rsidR="00E71B9C" w:rsidRDefault="00E71B9C" w:rsidP="000C6E84">
      <w:pPr>
        <w:pStyle w:val="Pquestiontextmainstem"/>
      </w:pPr>
    </w:p>
    <w:p w14:paraId="49A45C9D" w14:textId="77777777" w:rsidR="00E71B9C" w:rsidRDefault="00E71B9C" w:rsidP="000C6E84">
      <w:pPr>
        <w:pStyle w:val="Pquestiontextmainstem"/>
      </w:pPr>
    </w:p>
    <w:p w14:paraId="4181DF02" w14:textId="77777777" w:rsidR="00E71B9C" w:rsidRDefault="00E71B9C" w:rsidP="000C6E84">
      <w:pPr>
        <w:pStyle w:val="Pquestiontextmainstem"/>
      </w:pPr>
    </w:p>
    <w:p w14:paraId="52544475" w14:textId="0BE47E28" w:rsidR="000C6E84" w:rsidRDefault="000C6E84" w:rsidP="000C6E84">
      <w:pPr>
        <w:pStyle w:val="Pquestionheadingsx"/>
      </w:pPr>
      <w:r w:rsidRPr="00DF7F34">
        <w:t xml:space="preserve">Question </w:t>
      </w:r>
      <w:r>
        <w:t>18</w:t>
      </w:r>
      <w:r w:rsidRPr="00DF7F34">
        <w:tab/>
      </w:r>
      <w:r>
        <w:rPr>
          <w:rStyle w:val="Cmarkslabel"/>
        </w:rPr>
        <w:t>3</w:t>
      </w:r>
      <w:r w:rsidRPr="00DF7F34">
        <w:rPr>
          <w:rStyle w:val="Cmarkslabel"/>
        </w:rPr>
        <w:t xml:space="preserve"> marks</w:t>
      </w:r>
      <w:r w:rsidRPr="00DF7F34">
        <w:tab/>
        <w:t>[</w:t>
      </w:r>
      <w:r>
        <w:t>5</w:t>
      </w:r>
      <w:r w:rsidRPr="00DF7F34">
        <w:t>.</w:t>
      </w:r>
      <w:r>
        <w:t>5</w:t>
      </w:r>
      <w:r w:rsidRPr="00DF7F34">
        <w:t>]</w:t>
      </w:r>
      <w:r w:rsidR="00AD31AF">
        <w:t xml:space="preserve"> </w:t>
      </w:r>
      <w:r w:rsidR="00AD31AF" w:rsidRPr="009A1D97">
        <w:rPr>
          <w:highlight w:val="lightGray"/>
        </w:rPr>
        <w:t>[10A]</w:t>
      </w:r>
    </w:p>
    <w:p w14:paraId="05D3288E" w14:textId="77777777" w:rsidR="000C6E84" w:rsidRDefault="000C6E84" w:rsidP="000C6E84">
      <w:pPr>
        <w:pStyle w:val="Pquestiontextmainstem"/>
      </w:pPr>
      <w:r w:rsidRPr="00383130">
        <w:t>A sphere of radius 30 cm is completely filled with liquid. The liquid is emptied into a cylinder of height 100 cm and radius 30 cm. What percentage of the cylinder contains liquid?</w:t>
      </w:r>
    </w:p>
    <w:p w14:paraId="20008A7A" w14:textId="77777777" w:rsidR="00E71B9C" w:rsidRDefault="00E71B9C" w:rsidP="000C6E84">
      <w:pPr>
        <w:pStyle w:val="Pquestiontextmainstem"/>
      </w:pPr>
    </w:p>
    <w:p w14:paraId="4ACFF800" w14:textId="77777777" w:rsidR="00E71B9C" w:rsidRDefault="00E71B9C" w:rsidP="000C6E84">
      <w:pPr>
        <w:pStyle w:val="Pquestiontextmainstem"/>
      </w:pPr>
    </w:p>
    <w:p w14:paraId="04D9F21B" w14:textId="77777777" w:rsidR="0063027A" w:rsidRDefault="0063027A" w:rsidP="000C6E84">
      <w:pPr>
        <w:pStyle w:val="Pquestiontextmainstem"/>
      </w:pPr>
    </w:p>
    <w:p w14:paraId="3829B4AD" w14:textId="77777777" w:rsidR="0063027A" w:rsidRDefault="0063027A" w:rsidP="000C6E84">
      <w:pPr>
        <w:pStyle w:val="Pquestiontextmainstem"/>
      </w:pPr>
    </w:p>
    <w:p w14:paraId="4FCD316D" w14:textId="77777777" w:rsidR="00E71B9C" w:rsidRDefault="00E71B9C" w:rsidP="000C6E84">
      <w:pPr>
        <w:pStyle w:val="Pquestiontextmainstem"/>
      </w:pPr>
    </w:p>
    <w:p w14:paraId="10C78038" w14:textId="57C87FE0" w:rsidR="000C6E84" w:rsidRDefault="000C6E84" w:rsidP="000C6E84">
      <w:pPr>
        <w:pStyle w:val="Pquestionheadingsx"/>
      </w:pPr>
      <w:r w:rsidRPr="00DF7F34">
        <w:t xml:space="preserve">Question </w:t>
      </w:r>
      <w:r>
        <w:t>19</w:t>
      </w:r>
      <w:r w:rsidRPr="00DF7F34">
        <w:tab/>
      </w:r>
      <w:r>
        <w:rPr>
          <w:rStyle w:val="Cmarkslabel"/>
        </w:rPr>
        <w:t>2</w:t>
      </w:r>
      <w:r w:rsidRPr="00DF7F34">
        <w:rPr>
          <w:rStyle w:val="Cmarkslabel"/>
        </w:rPr>
        <w:t xml:space="preserve"> marks</w:t>
      </w:r>
      <w:r w:rsidRPr="00DF7F34">
        <w:tab/>
        <w:t>[</w:t>
      </w:r>
      <w:r>
        <w:t>5</w:t>
      </w:r>
      <w:r w:rsidRPr="00DF7F34">
        <w:t>.</w:t>
      </w:r>
      <w:r>
        <w:t>7</w:t>
      </w:r>
      <w:r w:rsidRPr="00DF7F34">
        <w:t>]</w:t>
      </w:r>
      <w:r w:rsidR="00AD31AF">
        <w:t xml:space="preserve"> </w:t>
      </w:r>
      <w:r w:rsidR="00AD31AF" w:rsidRPr="009A1D97">
        <w:rPr>
          <w:highlight w:val="lightGray"/>
        </w:rPr>
        <w:t>[10A]</w:t>
      </w:r>
    </w:p>
    <w:p w14:paraId="508E9366" w14:textId="77777777" w:rsidR="000C6E84" w:rsidRDefault="000C6E84" w:rsidP="000C6E84">
      <w:pPr>
        <w:pStyle w:val="Pquestiontextmainstem"/>
      </w:pPr>
      <w:r w:rsidRPr="00383130">
        <w:t>Jack prepared 150 g of a saline solution containing 8 g of s</w:t>
      </w:r>
      <w:r>
        <w:t xml:space="preserve">alt. </w:t>
      </w:r>
      <w:r w:rsidRPr="00383130">
        <w:t xml:space="preserve">What percentage concentration </w:t>
      </w:r>
      <w:r>
        <w:t>is the solution</w:t>
      </w:r>
      <w:r w:rsidRPr="00383130">
        <w:t>?</w:t>
      </w:r>
    </w:p>
    <w:p w14:paraId="0DEE0AE7" w14:textId="77777777" w:rsidR="00E71B9C" w:rsidRDefault="00E71B9C" w:rsidP="000C6E84">
      <w:pPr>
        <w:pStyle w:val="Pquestiontextmainstem"/>
      </w:pPr>
    </w:p>
    <w:p w14:paraId="0024ED67" w14:textId="77777777" w:rsidR="00E71B9C" w:rsidRDefault="00E71B9C" w:rsidP="000C6E84">
      <w:pPr>
        <w:pStyle w:val="Pquestiontextmainstem"/>
      </w:pPr>
    </w:p>
    <w:p w14:paraId="237140CF" w14:textId="77777777" w:rsidR="00E71B9C" w:rsidRDefault="00E71B9C" w:rsidP="000C6E84">
      <w:pPr>
        <w:pStyle w:val="Pquestiontextmainstem"/>
      </w:pPr>
    </w:p>
    <w:p w14:paraId="64CB3B92" w14:textId="77777777" w:rsidR="0063027A" w:rsidRDefault="0063027A" w:rsidP="000C6E84">
      <w:pPr>
        <w:pStyle w:val="Pquestiontextmainstem"/>
      </w:pPr>
    </w:p>
    <w:p w14:paraId="08B98C98" w14:textId="41DE88D2" w:rsidR="000C6E84" w:rsidRDefault="000C6E84" w:rsidP="000C6E84">
      <w:pPr>
        <w:pStyle w:val="Pquestionheadingsx"/>
      </w:pPr>
      <w:r w:rsidRPr="00DF7F34">
        <w:lastRenderedPageBreak/>
        <w:t xml:space="preserve">Question </w:t>
      </w:r>
      <w:r>
        <w:t>20</w:t>
      </w:r>
      <w:r w:rsidRPr="00DF7F34">
        <w:tab/>
      </w:r>
      <w:r>
        <w:rPr>
          <w:rStyle w:val="Cmarkslabel"/>
        </w:rPr>
        <w:t>3</w:t>
      </w:r>
      <w:r w:rsidRPr="00DF7F34">
        <w:rPr>
          <w:rStyle w:val="Cmarkslabel"/>
        </w:rPr>
        <w:t xml:space="preserve"> marks</w:t>
      </w:r>
      <w:r w:rsidRPr="00DF7F34">
        <w:tab/>
        <w:t>[</w:t>
      </w:r>
      <w:r>
        <w:t>5</w:t>
      </w:r>
      <w:r w:rsidRPr="00DF7F34">
        <w:t>.</w:t>
      </w:r>
      <w:r>
        <w:t>7</w:t>
      </w:r>
      <w:r w:rsidRPr="00DF7F34">
        <w:t>]</w:t>
      </w:r>
      <w:r w:rsidR="00AD31AF">
        <w:t xml:space="preserve"> </w:t>
      </w:r>
      <w:r w:rsidR="00AD31AF" w:rsidRPr="009A1D97">
        <w:rPr>
          <w:highlight w:val="lightGray"/>
        </w:rPr>
        <w:t>[10A]</w:t>
      </w:r>
    </w:p>
    <w:p w14:paraId="51536335" w14:textId="77777777" w:rsidR="000C6E84" w:rsidRDefault="000C6E84" w:rsidP="000C6E84">
      <w:pPr>
        <w:pStyle w:val="Pquestiontextmainstem"/>
      </w:pPr>
      <w:r w:rsidRPr="00383130">
        <w:t>The concentration of suga</w:t>
      </w:r>
      <w:r>
        <w:t>r in water is 12 g/125 mL.  If 25</w:t>
      </w:r>
      <w:r w:rsidRPr="00383130">
        <w:t xml:space="preserve"> mL of water is added, how many grams of sugar must be added so that the concentration does not change?</w:t>
      </w:r>
    </w:p>
    <w:p w14:paraId="23B445B6" w14:textId="77777777" w:rsidR="00E71B9C" w:rsidRDefault="00E71B9C" w:rsidP="000C6E84">
      <w:pPr>
        <w:pStyle w:val="Pquestiontextmainstem"/>
      </w:pPr>
    </w:p>
    <w:p w14:paraId="0572E2BE" w14:textId="77777777" w:rsidR="00E71B9C" w:rsidRDefault="00E71B9C" w:rsidP="000C6E84">
      <w:pPr>
        <w:pStyle w:val="Pquestiontextmainstem"/>
      </w:pPr>
    </w:p>
    <w:p w14:paraId="33051389" w14:textId="77777777" w:rsidR="0063027A" w:rsidRDefault="0063027A" w:rsidP="000C6E84">
      <w:pPr>
        <w:pStyle w:val="Pquestiontextmainstem"/>
      </w:pPr>
    </w:p>
    <w:p w14:paraId="55E320EC" w14:textId="77777777" w:rsidR="00E71B9C" w:rsidRDefault="00E71B9C" w:rsidP="000C6E84">
      <w:pPr>
        <w:pStyle w:val="Pquestiontextmainstem"/>
      </w:pPr>
    </w:p>
    <w:p w14:paraId="0711C6BE" w14:textId="77777777" w:rsidR="000C6E84" w:rsidRDefault="000C6E84" w:rsidP="000C6E84">
      <w:pPr>
        <w:pStyle w:val="Pquestionheadingsx"/>
      </w:pPr>
      <w:r w:rsidRPr="00DF7F34">
        <w:t xml:space="preserve">Question </w:t>
      </w:r>
      <w:r>
        <w:t>21</w:t>
      </w:r>
      <w:r w:rsidRPr="00DF7F34">
        <w:tab/>
      </w:r>
      <w:r>
        <w:rPr>
          <w:rStyle w:val="Cmarkslabel"/>
        </w:rPr>
        <w:t>4</w:t>
      </w:r>
      <w:r w:rsidRPr="00DF7F34">
        <w:rPr>
          <w:rStyle w:val="Cmarkslabel"/>
        </w:rPr>
        <w:t xml:space="preserve"> marks</w:t>
      </w:r>
      <w:r w:rsidRPr="00DF7F34">
        <w:tab/>
        <w:t>[</w:t>
      </w:r>
      <w:r>
        <w:t>5</w:t>
      </w:r>
      <w:r w:rsidRPr="00DF7F34">
        <w:t>.</w:t>
      </w:r>
      <w:r>
        <w:t>6</w:t>
      </w:r>
      <w:r w:rsidRPr="00DF7F34">
        <w:t>]</w:t>
      </w:r>
    </w:p>
    <w:p w14:paraId="50021C5F" w14:textId="63B930D8" w:rsidR="000C6E84" w:rsidRPr="00FA5C18" w:rsidRDefault="000C6E84" w:rsidP="000C6E84">
      <w:pPr>
        <w:pStyle w:val="Pquestiontextmainstem"/>
      </w:pPr>
      <w:r w:rsidRPr="00A54DDF">
        <w:t xml:space="preserve">The area </w:t>
      </w:r>
      <w:r w:rsidRPr="00FA5C18">
        <w:rPr>
          <w:rStyle w:val="Cmathsexpressions"/>
        </w:rPr>
        <w:t>A</w:t>
      </w:r>
      <w:r w:rsidRPr="00A54DDF">
        <w:t xml:space="preserve"> of a trapezium of width </w:t>
      </w:r>
      <w:r w:rsidRPr="00FA5C18">
        <w:rPr>
          <w:rStyle w:val="Cmathsexpressions"/>
        </w:rPr>
        <w:t>h</w:t>
      </w:r>
      <w:r w:rsidRPr="00A54DDF">
        <w:t xml:space="preserve"> and </w:t>
      </w:r>
      <w:r>
        <w:t xml:space="preserve">with </w:t>
      </w:r>
      <w:r w:rsidRPr="00A54DDF">
        <w:t xml:space="preserve">parallel side lengths of </w:t>
      </w:r>
      <w:r w:rsidRPr="00FA5C18">
        <w:rPr>
          <w:rStyle w:val="Cmathsexpressions"/>
        </w:rPr>
        <w:t>a</w:t>
      </w:r>
      <w:r w:rsidRPr="00A54DDF">
        <w:t xml:space="preserve"> and </w:t>
      </w:r>
      <w:r w:rsidRPr="00FA5C18">
        <w:rPr>
          <w:rStyle w:val="Cmathsexpressions"/>
        </w:rPr>
        <w:t>b</w:t>
      </w:r>
      <w:r w:rsidRPr="00A54DDF">
        <w:t xml:space="preserve"> is given by</w:t>
      </w:r>
      <w:r w:rsidRPr="00A54DDF">
        <w:rPr>
          <w:color w:val="000000"/>
          <w:position w:val="-24"/>
        </w:rPr>
        <w:object w:dxaOrig="1300" w:dyaOrig="620" w14:anchorId="5E0B81C4">
          <v:shape id="_x0000_i1039" type="#_x0000_t75" style="width:63.6pt;height:30.85pt" o:ole="">
            <v:imagedata r:id="rId32" o:title=""/>
          </v:shape>
          <o:OLEObject Type="Embed" ProgID="Equation.3" ShapeID="_x0000_i1039" DrawAspect="Content" ObjectID="_1538890401" r:id="rId33"/>
        </w:object>
      </w:r>
    </w:p>
    <w:p w14:paraId="7C074EEF" w14:textId="77777777" w:rsidR="000C6E84" w:rsidRDefault="000C6E84" w:rsidP="000C6E84">
      <w:pPr>
        <w:pStyle w:val="Pquestiontextpartsa"/>
      </w:pPr>
      <w:r w:rsidRPr="00F86633">
        <w:rPr>
          <w:rStyle w:val="Cquestionpartlabelbold"/>
        </w:rPr>
        <w:t>(a)</w:t>
      </w:r>
      <w:r>
        <w:tab/>
      </w:r>
      <w:r w:rsidRPr="00A54DDF">
        <w:t xml:space="preserve">Rearrange the equation to make </w:t>
      </w:r>
      <w:r w:rsidRPr="00525E45">
        <w:rPr>
          <w:rStyle w:val="Cmathsexpressions"/>
        </w:rPr>
        <w:t>a</w:t>
      </w:r>
      <w:r w:rsidRPr="00A54DDF">
        <w:t xml:space="preserve"> the subject.</w:t>
      </w:r>
    </w:p>
    <w:p w14:paraId="2674C687" w14:textId="77777777" w:rsidR="00E71B9C" w:rsidRDefault="00E71B9C" w:rsidP="000C6E84">
      <w:pPr>
        <w:pStyle w:val="Pquestiontextpartsa"/>
      </w:pPr>
    </w:p>
    <w:p w14:paraId="5293C262" w14:textId="77777777" w:rsidR="0063027A" w:rsidRDefault="0063027A" w:rsidP="000C6E84">
      <w:pPr>
        <w:pStyle w:val="Pquestiontextpartsa"/>
      </w:pPr>
    </w:p>
    <w:p w14:paraId="60C40BA7" w14:textId="77777777" w:rsidR="00AA4DD7" w:rsidRDefault="00AA4DD7" w:rsidP="000C6E84">
      <w:pPr>
        <w:pStyle w:val="Pquestiontextpartsa"/>
      </w:pPr>
    </w:p>
    <w:p w14:paraId="68F0F52B" w14:textId="77777777" w:rsidR="00E71B9C" w:rsidRDefault="00E71B9C" w:rsidP="000C6E84">
      <w:pPr>
        <w:pStyle w:val="Pquestiontextpartsa"/>
      </w:pPr>
    </w:p>
    <w:p w14:paraId="3F6C32A4" w14:textId="77777777" w:rsidR="000C6E84" w:rsidRDefault="000C6E84" w:rsidP="000C6E84">
      <w:pPr>
        <w:pStyle w:val="Pquestiontextpartsa"/>
      </w:pPr>
      <w:r w:rsidRPr="00F86633">
        <w:rPr>
          <w:rStyle w:val="Cquestionpartlabelbold"/>
        </w:rPr>
        <w:t>(b)</w:t>
      </w:r>
      <w:r>
        <w:tab/>
      </w:r>
      <w:r w:rsidRPr="00A54DDF">
        <w:t xml:space="preserve">Calculate the value of </w:t>
      </w:r>
      <w:r w:rsidRPr="00525E45">
        <w:rPr>
          <w:rStyle w:val="Cmathsexpressions"/>
        </w:rPr>
        <w:t>a</w:t>
      </w:r>
      <w:r w:rsidRPr="00A54DDF">
        <w:t xml:space="preserve"> when </w:t>
      </w:r>
      <w:r w:rsidRPr="00A54DDF">
        <w:rPr>
          <w:position w:val="-10"/>
        </w:rPr>
        <w:object w:dxaOrig="1120" w:dyaOrig="360" w14:anchorId="7A7E2A32">
          <v:shape id="_x0000_i1040" type="#_x0000_t75" style="width:56.1pt;height:18.7pt" o:ole="">
            <v:imagedata r:id="rId34" o:title=""/>
          </v:shape>
          <o:OLEObject Type="Embed" ProgID="Equation.3" ShapeID="_x0000_i1040" DrawAspect="Content" ObjectID="_1538890402" r:id="rId35"/>
        </w:object>
      </w:r>
      <w:r w:rsidRPr="00A54DDF">
        <w:t xml:space="preserve">, </w:t>
      </w:r>
      <w:r w:rsidRPr="00A54DDF">
        <w:rPr>
          <w:position w:val="-6"/>
        </w:rPr>
        <w:object w:dxaOrig="560" w:dyaOrig="279" w14:anchorId="5525B2E1">
          <v:shape id="_x0000_i1041" type="#_x0000_t75" style="width:28.05pt;height:13.1pt" o:ole="">
            <v:imagedata r:id="rId36" o:title=""/>
          </v:shape>
          <o:OLEObject Type="Embed" ProgID="Equation.3" ShapeID="_x0000_i1041" DrawAspect="Content" ObjectID="_1538890403" r:id="rId37"/>
        </w:object>
      </w:r>
      <w:r w:rsidRPr="00A54DDF">
        <w:t>cm and</w:t>
      </w:r>
      <w:r>
        <w:t xml:space="preserve"> </w:t>
      </w:r>
      <w:r w:rsidRPr="00A54DDF">
        <w:rPr>
          <w:position w:val="-6"/>
        </w:rPr>
        <w:object w:dxaOrig="499" w:dyaOrig="279" w14:anchorId="224C3F2D">
          <v:shape id="_x0000_i1042" type="#_x0000_t75" style="width:24.3pt;height:13.1pt" o:ole="">
            <v:imagedata r:id="rId38" o:title=""/>
          </v:shape>
          <o:OLEObject Type="Embed" ProgID="Equation.3" ShapeID="_x0000_i1042" DrawAspect="Content" ObjectID="_1538890404" r:id="rId39"/>
        </w:object>
      </w:r>
      <w:r w:rsidRPr="00A54DDF">
        <w:t xml:space="preserve"> cm.</w:t>
      </w:r>
    </w:p>
    <w:p w14:paraId="7EFA6170" w14:textId="77777777" w:rsidR="00E71B9C" w:rsidRDefault="00E71B9C" w:rsidP="000C6E84">
      <w:pPr>
        <w:pStyle w:val="Pquestiontextpartsa"/>
      </w:pPr>
    </w:p>
    <w:p w14:paraId="6678F853" w14:textId="77777777" w:rsidR="00E71B9C" w:rsidRDefault="00E71B9C" w:rsidP="000C6E84">
      <w:pPr>
        <w:pStyle w:val="Pquestiontextpartsa"/>
      </w:pPr>
    </w:p>
    <w:p w14:paraId="34DF9552" w14:textId="77777777" w:rsidR="000C6E84" w:rsidRDefault="000C6E84" w:rsidP="000C6E84">
      <w:pPr>
        <w:pStyle w:val="Pquestionheadingsx"/>
      </w:pPr>
      <w:r w:rsidRPr="00DF7F34">
        <w:t xml:space="preserve">Question </w:t>
      </w:r>
      <w:r>
        <w:t>22</w:t>
      </w:r>
      <w:r w:rsidRPr="00DF7F34">
        <w:tab/>
      </w:r>
      <w:r>
        <w:rPr>
          <w:rStyle w:val="Cmarkslabel"/>
        </w:rPr>
        <w:t>4</w:t>
      </w:r>
      <w:r w:rsidRPr="00DF7F34">
        <w:rPr>
          <w:rStyle w:val="Cmarkslabel"/>
        </w:rPr>
        <w:t xml:space="preserve"> marks</w:t>
      </w:r>
      <w:r w:rsidRPr="00DF7F34">
        <w:tab/>
        <w:t>[</w:t>
      </w:r>
      <w:r>
        <w:t>5</w:t>
      </w:r>
      <w:r w:rsidRPr="00DF7F34">
        <w:t>.</w:t>
      </w:r>
      <w:r>
        <w:t>6</w:t>
      </w:r>
      <w:r w:rsidRPr="00DF7F34">
        <w:t>]</w:t>
      </w:r>
    </w:p>
    <w:p w14:paraId="0070392B" w14:textId="77777777" w:rsidR="000C6E84" w:rsidRPr="00A54DDF" w:rsidRDefault="000C6E84" w:rsidP="000C6E84">
      <w:pPr>
        <w:pStyle w:val="Pquestiontextmainstem"/>
      </w:pPr>
      <w:r w:rsidRPr="00A54DDF">
        <w:t xml:space="preserve">The surface area </w:t>
      </w:r>
      <w:r w:rsidRPr="00FA5C18">
        <w:rPr>
          <w:rStyle w:val="Cmathsexpressions"/>
        </w:rPr>
        <w:t>S</w:t>
      </w:r>
      <w:r w:rsidRPr="00A54DDF">
        <w:t xml:space="preserve"> of a cylinder is </w:t>
      </w:r>
      <w:r w:rsidRPr="00A54DDF">
        <w:rPr>
          <w:position w:val="-10"/>
        </w:rPr>
        <w:object w:dxaOrig="1520" w:dyaOrig="320" w14:anchorId="6220683A">
          <v:shape id="_x0000_i1043" type="#_x0000_t75" style="width:75.75pt;height:15.9pt" o:ole="">
            <v:imagedata r:id="rId40" o:title=""/>
          </v:shape>
          <o:OLEObject Type="Embed" ProgID="Equation.3" ShapeID="_x0000_i1043" DrawAspect="Content" ObjectID="_1538890405" r:id="rId41"/>
        </w:object>
      </w:r>
      <w:r w:rsidRPr="00A54DDF">
        <w:t xml:space="preserve">, where </w:t>
      </w:r>
      <w:r w:rsidRPr="00FA5C18">
        <w:rPr>
          <w:rStyle w:val="Cmathsexpressions"/>
        </w:rPr>
        <w:t>r</w:t>
      </w:r>
      <w:r w:rsidRPr="00A54DDF">
        <w:t xml:space="preserve"> is the radius of its base and </w:t>
      </w:r>
      <w:r w:rsidRPr="00FA5C18">
        <w:rPr>
          <w:rStyle w:val="Cmathsexpressions"/>
        </w:rPr>
        <w:t>h</w:t>
      </w:r>
      <w:r w:rsidRPr="00A54DDF">
        <w:t xml:space="preserve"> is its height.</w:t>
      </w:r>
    </w:p>
    <w:p w14:paraId="6C4DD9F2" w14:textId="77777777" w:rsidR="000C6E84" w:rsidRDefault="000C6E84" w:rsidP="000C6E84">
      <w:pPr>
        <w:pStyle w:val="Pquestiontextpartsa"/>
      </w:pPr>
      <w:r w:rsidRPr="00F86633">
        <w:rPr>
          <w:rStyle w:val="Cquestionpartlabelbold"/>
        </w:rPr>
        <w:t>(a)</w:t>
      </w:r>
      <w:r w:rsidRPr="00F86633">
        <w:rPr>
          <w:rStyle w:val="Cquestionpartlabelbold"/>
        </w:rPr>
        <w:tab/>
      </w:r>
      <w:r w:rsidRPr="00A54DDF">
        <w:t>If</w:t>
      </w:r>
      <w:r w:rsidRPr="00F86633">
        <w:rPr>
          <w:rStyle w:val="Cquestionpartlabelbold"/>
        </w:rPr>
        <w:t xml:space="preserve"> </w:t>
      </w:r>
      <w:r w:rsidRPr="00A54DDF">
        <w:rPr>
          <w:color w:val="000000"/>
          <w:position w:val="-6"/>
        </w:rPr>
        <w:object w:dxaOrig="560" w:dyaOrig="279" w14:anchorId="104B72D5">
          <v:shape id="_x0000_i1044" type="#_x0000_t75" style="width:28.05pt;height:13.1pt" o:ole="">
            <v:imagedata r:id="rId42" o:title=""/>
          </v:shape>
          <o:OLEObject Type="Embed" ProgID="Equation.3" ShapeID="_x0000_i1044" DrawAspect="Content" ObjectID="_1538890406" r:id="rId43"/>
        </w:object>
      </w:r>
      <w:r w:rsidRPr="00F86633">
        <w:t xml:space="preserve">, </w:t>
      </w:r>
      <w:r w:rsidRPr="00A54DDF">
        <w:t xml:space="preserve">rearrange the equation to make </w:t>
      </w:r>
      <w:r w:rsidRPr="00525E45">
        <w:rPr>
          <w:rStyle w:val="Cmathsexpressions"/>
        </w:rPr>
        <w:t>r</w:t>
      </w:r>
      <w:r w:rsidRPr="00A54DDF">
        <w:t xml:space="preserve"> the subject.</w:t>
      </w:r>
    </w:p>
    <w:p w14:paraId="49DB850F" w14:textId="77777777" w:rsidR="00E71B9C" w:rsidRDefault="00E71B9C" w:rsidP="000C6E84">
      <w:pPr>
        <w:pStyle w:val="Pquestiontextpartsa"/>
      </w:pPr>
    </w:p>
    <w:p w14:paraId="34AEF7DA" w14:textId="77777777" w:rsidR="0063027A" w:rsidRDefault="0063027A" w:rsidP="000C6E84">
      <w:pPr>
        <w:pStyle w:val="Pquestiontextpartsa"/>
      </w:pPr>
    </w:p>
    <w:p w14:paraId="5FE13474" w14:textId="77777777" w:rsidR="00E71B9C" w:rsidRDefault="00E71B9C" w:rsidP="000C6E84">
      <w:pPr>
        <w:pStyle w:val="Pquestiontextpartsa"/>
      </w:pPr>
    </w:p>
    <w:p w14:paraId="01AF0305" w14:textId="77777777" w:rsidR="000C6E84" w:rsidRDefault="000C6E84" w:rsidP="000C6E84">
      <w:pPr>
        <w:pStyle w:val="Pquestiontextpartsa"/>
      </w:pPr>
      <w:r w:rsidRPr="00A54DDF">
        <w:t>(</w:t>
      </w:r>
      <w:r w:rsidRPr="00F86633">
        <w:rPr>
          <w:rStyle w:val="Cquestionpartlabelbold"/>
        </w:rPr>
        <w:t>b)</w:t>
      </w:r>
      <w:r>
        <w:tab/>
      </w:r>
      <w:r w:rsidRPr="00A54DDF">
        <w:t xml:space="preserve">What is the value of </w:t>
      </w:r>
      <w:r w:rsidRPr="00525E45">
        <w:rPr>
          <w:rStyle w:val="Cmathsexpressions"/>
        </w:rPr>
        <w:t xml:space="preserve">r </w:t>
      </w:r>
      <w:r w:rsidRPr="00A54DDF">
        <w:t xml:space="preserve">when </w:t>
      </w:r>
      <w:r w:rsidRPr="00A54DDF">
        <w:rPr>
          <w:color w:val="000000"/>
          <w:position w:val="-6"/>
        </w:rPr>
        <w:object w:dxaOrig="940" w:dyaOrig="279" w14:anchorId="39810F39">
          <v:shape id="_x0000_i1045" type="#_x0000_t75" style="width:47.7pt;height:13.1pt" o:ole="">
            <v:imagedata r:id="rId44" o:title=""/>
          </v:shape>
          <o:OLEObject Type="Embed" ProgID="Equation.3" ShapeID="_x0000_i1045" DrawAspect="Content" ObjectID="_1538890407" r:id="rId45"/>
        </w:object>
      </w:r>
      <w:r w:rsidRPr="00F86633">
        <w:t>?</w:t>
      </w:r>
    </w:p>
    <w:p w14:paraId="5DA639C1" w14:textId="77777777" w:rsidR="00E71B9C" w:rsidRDefault="00E71B9C" w:rsidP="000C6E84">
      <w:pPr>
        <w:pStyle w:val="Pquestiontextpartsa"/>
      </w:pPr>
    </w:p>
    <w:p w14:paraId="4D02855E" w14:textId="77777777" w:rsidR="00E71B9C" w:rsidRDefault="00E71B9C" w:rsidP="000C6E84">
      <w:pPr>
        <w:pStyle w:val="Pquestiontextpartsa"/>
      </w:pPr>
    </w:p>
    <w:p w14:paraId="74C34255" w14:textId="77777777" w:rsidR="00E71B9C" w:rsidRDefault="00E71B9C" w:rsidP="000C6E84">
      <w:pPr>
        <w:pStyle w:val="Pquestiontextpartsa"/>
      </w:pPr>
    </w:p>
    <w:p w14:paraId="32137743" w14:textId="295789B2" w:rsidR="000C6E84" w:rsidRDefault="000C6E84" w:rsidP="000C6E84">
      <w:pPr>
        <w:pStyle w:val="Psectionresults"/>
      </w:pPr>
      <w:r>
        <w:t xml:space="preserve">Short answer results: ___ / </w:t>
      </w:r>
      <w:r w:rsidR="00E71B9C">
        <w:t>3</w:t>
      </w:r>
      <w:r w:rsidR="008D30EB">
        <w:t>5</w:t>
      </w:r>
    </w:p>
    <w:p w14:paraId="2FD311C5" w14:textId="77777777" w:rsidR="000C6E84" w:rsidRDefault="000C6E84" w:rsidP="000C6E84">
      <w:pPr>
        <w:pStyle w:val="Psectionheading"/>
      </w:pPr>
      <w:r>
        <w:lastRenderedPageBreak/>
        <w:t>Extended answer section</w:t>
      </w:r>
    </w:p>
    <w:p w14:paraId="4F5D8789" w14:textId="77777777" w:rsidR="000C6E84" w:rsidRDefault="000C6E84" w:rsidP="000C6E84">
      <w:pPr>
        <w:pStyle w:val="Pquestionheadingsx1stafterhead"/>
      </w:pPr>
      <w:r w:rsidRPr="00DF7F34">
        <w:t xml:space="preserve">Question </w:t>
      </w:r>
      <w:r>
        <w:t>23</w:t>
      </w:r>
      <w:r w:rsidRPr="00DF7F34">
        <w:tab/>
      </w:r>
      <w:r>
        <w:rPr>
          <w:rStyle w:val="Cmarkslabel"/>
        </w:rPr>
        <w:t xml:space="preserve">4 </w:t>
      </w:r>
      <w:r w:rsidRPr="00DF7F34">
        <w:rPr>
          <w:rStyle w:val="Cmarkslabel"/>
        </w:rPr>
        <w:t>marks</w:t>
      </w:r>
      <w:r w:rsidRPr="00DF7F34">
        <w:tab/>
        <w:t>[</w:t>
      </w:r>
      <w:r>
        <w:t>5.1</w:t>
      </w:r>
      <w:r w:rsidRPr="00DF7F34">
        <w:t>]</w:t>
      </w:r>
    </w:p>
    <w:p w14:paraId="52256BDC" w14:textId="77777777" w:rsidR="000C6E84" w:rsidRPr="00FA5C18" w:rsidRDefault="000C6E84" w:rsidP="000C6E84">
      <w:pPr>
        <w:pStyle w:val="Pquestiontextmainstem"/>
      </w:pPr>
      <w:r w:rsidRPr="00383130">
        <w:rPr>
          <w:noProof/>
        </w:rPr>
        <w:t>Calculate the area of the shape, correct to 2 decimal places.</w:t>
      </w:r>
    </w:p>
    <w:p w14:paraId="00A7AFA4" w14:textId="77777777" w:rsidR="000C6E84" w:rsidRDefault="000C6E84" w:rsidP="000C6E84">
      <w:pPr>
        <w:pStyle w:val="Pquestiontextmainstem"/>
      </w:pPr>
      <w:r>
        <w:rPr>
          <w:noProof/>
        </w:rPr>
        <w:drawing>
          <wp:inline distT="0" distB="0" distL="0" distR="0" wp14:anchorId="2ACED5C0" wp14:editId="5BEAFABE">
            <wp:extent cx="1846800" cy="554400"/>
            <wp:effectExtent l="0" t="0" r="1270" b="0"/>
            <wp:docPr id="17" name="Picture 3" descr="PM10_PR_TA_3_03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10_PR_TA_3_03_R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46800" cy="554400"/>
                    </a:xfrm>
                    <a:prstGeom prst="rect">
                      <a:avLst/>
                    </a:prstGeom>
                    <a:noFill/>
                    <a:ln>
                      <a:noFill/>
                    </a:ln>
                  </pic:spPr>
                </pic:pic>
              </a:graphicData>
            </a:graphic>
          </wp:inline>
        </w:drawing>
      </w:r>
    </w:p>
    <w:p w14:paraId="01D4B942" w14:textId="77777777" w:rsidR="00E71B9C" w:rsidRDefault="00E71B9C" w:rsidP="000C6E84">
      <w:pPr>
        <w:pStyle w:val="Pquestiontextmainstem"/>
      </w:pPr>
    </w:p>
    <w:p w14:paraId="5D0B77AF" w14:textId="77777777" w:rsidR="0063027A" w:rsidRDefault="0063027A" w:rsidP="000C6E84">
      <w:pPr>
        <w:pStyle w:val="Pquestiontextmainstem"/>
      </w:pPr>
    </w:p>
    <w:p w14:paraId="6A23D0B6" w14:textId="77777777" w:rsidR="00AA4DD7" w:rsidRDefault="00AA4DD7" w:rsidP="000C6E84">
      <w:pPr>
        <w:pStyle w:val="Pquestiontextmainstem"/>
      </w:pPr>
    </w:p>
    <w:p w14:paraId="789560B1" w14:textId="77777777" w:rsidR="0063027A" w:rsidRPr="00FA5C18" w:rsidRDefault="0063027A" w:rsidP="000C6E84">
      <w:pPr>
        <w:pStyle w:val="Pquestiontextmainstem"/>
      </w:pPr>
    </w:p>
    <w:p w14:paraId="3C09DC74" w14:textId="1133AEF8" w:rsidR="000C6E84" w:rsidRDefault="000C6E84" w:rsidP="000C6E84">
      <w:pPr>
        <w:pStyle w:val="Pquestionheadingsx"/>
      </w:pPr>
      <w:r w:rsidRPr="00DF7F34">
        <w:t xml:space="preserve">Question </w:t>
      </w:r>
      <w:r>
        <w:t>24</w:t>
      </w:r>
      <w:r w:rsidRPr="00DF7F34">
        <w:tab/>
      </w:r>
      <w:r>
        <w:rPr>
          <w:rStyle w:val="Cmarkslabel"/>
        </w:rPr>
        <w:t>3</w:t>
      </w:r>
      <w:r w:rsidRPr="00DF7F34">
        <w:rPr>
          <w:rStyle w:val="Cmarkslabel"/>
        </w:rPr>
        <w:t xml:space="preserve"> marks</w:t>
      </w:r>
      <w:r w:rsidRPr="00DF7F34">
        <w:tab/>
        <w:t>[</w:t>
      </w:r>
      <w:r>
        <w:t>5</w:t>
      </w:r>
      <w:r w:rsidRPr="00DF7F34">
        <w:t>.</w:t>
      </w:r>
      <w:r w:rsidR="00AF3DD1">
        <w:t>5</w:t>
      </w:r>
      <w:r w:rsidRPr="00DF7F34">
        <w:t>]</w:t>
      </w:r>
      <w:r w:rsidR="00AD31AF">
        <w:t xml:space="preserve"> </w:t>
      </w:r>
      <w:r w:rsidR="00AD31AF" w:rsidRPr="009A1D97">
        <w:rPr>
          <w:highlight w:val="lightGray"/>
        </w:rPr>
        <w:t>[10A]</w:t>
      </w:r>
    </w:p>
    <w:p w14:paraId="615B189E" w14:textId="77777777" w:rsidR="000C6E84" w:rsidRDefault="000C6E84" w:rsidP="000C6E84">
      <w:pPr>
        <w:pStyle w:val="Pquestiontextmainstem"/>
      </w:pPr>
      <w:r w:rsidRPr="00383130">
        <w:t>Determine the value of the radius required so that the surface area of a sphere has the same value as its volume</w:t>
      </w:r>
      <w:r w:rsidRPr="00FA5C18">
        <w:t>.</w:t>
      </w:r>
    </w:p>
    <w:p w14:paraId="50A7CC31" w14:textId="77777777" w:rsidR="00E71B9C" w:rsidRDefault="00E71B9C" w:rsidP="000C6E84">
      <w:pPr>
        <w:pStyle w:val="Pquestiontextmainstem"/>
      </w:pPr>
    </w:p>
    <w:p w14:paraId="505163E5" w14:textId="77777777" w:rsidR="00E71B9C" w:rsidRDefault="00E71B9C" w:rsidP="000C6E84">
      <w:pPr>
        <w:pStyle w:val="Pquestiontextmainstem"/>
      </w:pPr>
    </w:p>
    <w:p w14:paraId="12302BC2" w14:textId="77777777" w:rsidR="0063027A" w:rsidRDefault="0063027A" w:rsidP="000C6E84">
      <w:pPr>
        <w:pStyle w:val="Pquestiontextmainstem"/>
      </w:pPr>
    </w:p>
    <w:p w14:paraId="25A9A7C1" w14:textId="77777777" w:rsidR="0063027A" w:rsidRPr="00FA5C18" w:rsidRDefault="0063027A" w:rsidP="000C6E84">
      <w:pPr>
        <w:pStyle w:val="Pquestiontextmainstem"/>
      </w:pPr>
    </w:p>
    <w:p w14:paraId="7ECC5FD4" w14:textId="77777777" w:rsidR="000C6E84" w:rsidRDefault="000C6E84" w:rsidP="000C6E84">
      <w:pPr>
        <w:pStyle w:val="Pquestionheadingsx"/>
      </w:pPr>
      <w:r w:rsidRPr="00DF7F34">
        <w:t xml:space="preserve">Question </w:t>
      </w:r>
      <w:r>
        <w:t>25</w:t>
      </w:r>
      <w:r w:rsidRPr="00DF7F34">
        <w:tab/>
      </w:r>
      <w:r>
        <w:rPr>
          <w:rStyle w:val="Cmarkslabel"/>
        </w:rPr>
        <w:t>5</w:t>
      </w:r>
      <w:r w:rsidRPr="00DF7F34">
        <w:rPr>
          <w:rStyle w:val="Cmarkslabel"/>
        </w:rPr>
        <w:t xml:space="preserve"> marks</w:t>
      </w:r>
      <w:r w:rsidRPr="00DF7F34">
        <w:tab/>
        <w:t>[</w:t>
      </w:r>
      <w:r>
        <w:t>5</w:t>
      </w:r>
      <w:r w:rsidRPr="00DF7F34">
        <w:t>.</w:t>
      </w:r>
      <w:r>
        <w:t>3</w:t>
      </w:r>
      <w:r w:rsidRPr="00DF7F34">
        <w:t>]</w:t>
      </w:r>
    </w:p>
    <w:p w14:paraId="01854094" w14:textId="5C7F6C13" w:rsidR="000C6E84" w:rsidRPr="00FA5C18" w:rsidRDefault="000C6E84" w:rsidP="000C6E84">
      <w:pPr>
        <w:pStyle w:val="Pquestiontextmainstem"/>
      </w:pPr>
      <w:r w:rsidRPr="00383130">
        <w:t>A hole of diameter 1.5 cm is drilled parallel to the length of a block of wood of length 2 m, width 6</w:t>
      </w:r>
      <w:r w:rsidR="00AD31AF">
        <w:t> </w:t>
      </w:r>
      <w:r w:rsidRPr="00383130">
        <w:t xml:space="preserve">cm and height 10 cm. </w:t>
      </w:r>
      <w:r>
        <w:t>Give</w:t>
      </w:r>
      <w:r w:rsidRPr="00383130">
        <w:t xml:space="preserve"> answers to the </w:t>
      </w:r>
      <w:r>
        <w:t xml:space="preserve">following correct to the </w:t>
      </w:r>
      <w:r w:rsidRPr="00383130">
        <w:t>nearest cm</w:t>
      </w:r>
      <w:r w:rsidRPr="00FA5C18">
        <w:rPr>
          <w:rStyle w:val="Csuperscript"/>
        </w:rPr>
        <w:t>3</w:t>
      </w:r>
      <w:r w:rsidRPr="00383130">
        <w:t xml:space="preserve">. </w:t>
      </w:r>
    </w:p>
    <w:p w14:paraId="700B2B47" w14:textId="77777777" w:rsidR="000C6E84" w:rsidRDefault="000C6E84" w:rsidP="000C6E84">
      <w:pPr>
        <w:pStyle w:val="Pquestiontextpartsa"/>
      </w:pPr>
      <w:r w:rsidRPr="00F86633">
        <w:rPr>
          <w:rStyle w:val="Cquestionpartlabelbold"/>
        </w:rPr>
        <w:t>(a)</w:t>
      </w:r>
      <w:r>
        <w:tab/>
        <w:t>Find</w:t>
      </w:r>
      <w:r w:rsidRPr="00383130">
        <w:t xml:space="preserve"> the volume of timber before any drilling occurred.</w:t>
      </w:r>
    </w:p>
    <w:p w14:paraId="5D7217D7" w14:textId="77777777" w:rsidR="00E71B9C" w:rsidRDefault="00E71B9C" w:rsidP="000C6E84">
      <w:pPr>
        <w:pStyle w:val="Pquestiontextpartsa"/>
      </w:pPr>
    </w:p>
    <w:p w14:paraId="15AB4E61" w14:textId="77777777" w:rsidR="0063027A" w:rsidRDefault="0063027A" w:rsidP="000C6E84">
      <w:pPr>
        <w:pStyle w:val="Pquestiontextpartsa"/>
      </w:pPr>
    </w:p>
    <w:p w14:paraId="2EFF4614" w14:textId="77777777" w:rsidR="0063027A" w:rsidRDefault="0063027A" w:rsidP="000C6E84">
      <w:pPr>
        <w:pStyle w:val="Pquestiontextpartsa"/>
      </w:pPr>
    </w:p>
    <w:p w14:paraId="7D09702A" w14:textId="77777777" w:rsidR="00E71B9C" w:rsidRPr="00F86633" w:rsidRDefault="00E71B9C" w:rsidP="000C6E84">
      <w:pPr>
        <w:pStyle w:val="Pquestiontextpartsa"/>
      </w:pPr>
    </w:p>
    <w:p w14:paraId="778847DD" w14:textId="77777777" w:rsidR="000C6E84" w:rsidRDefault="000C6E84" w:rsidP="000C6E84">
      <w:pPr>
        <w:pStyle w:val="Pquestiontextpartsa"/>
      </w:pPr>
      <w:r w:rsidRPr="00F86633">
        <w:rPr>
          <w:rStyle w:val="Cquestionpartlabelbold"/>
        </w:rPr>
        <w:t>(b)</w:t>
      </w:r>
      <w:r>
        <w:tab/>
        <w:t>What volume of</w:t>
      </w:r>
      <w:r w:rsidRPr="00383130">
        <w:t xml:space="preserve"> timber was removed to make the hole?</w:t>
      </w:r>
    </w:p>
    <w:p w14:paraId="6E20EC06" w14:textId="77777777" w:rsidR="00E71B9C" w:rsidRDefault="00E71B9C" w:rsidP="000C6E84">
      <w:pPr>
        <w:pStyle w:val="Pquestiontextpartsa"/>
      </w:pPr>
    </w:p>
    <w:p w14:paraId="67EA9E40" w14:textId="77777777" w:rsidR="0063027A" w:rsidRDefault="0063027A" w:rsidP="000C6E84">
      <w:pPr>
        <w:pStyle w:val="Pquestiontextpartsa"/>
      </w:pPr>
    </w:p>
    <w:p w14:paraId="1D1E5067" w14:textId="77777777" w:rsidR="0063027A" w:rsidRDefault="0063027A" w:rsidP="000C6E84">
      <w:pPr>
        <w:pStyle w:val="Pquestiontextpartsa"/>
      </w:pPr>
    </w:p>
    <w:p w14:paraId="000B8A42" w14:textId="77777777" w:rsidR="00E71B9C" w:rsidRPr="00F86633" w:rsidRDefault="00E71B9C" w:rsidP="000C6E84">
      <w:pPr>
        <w:pStyle w:val="Pquestiontextpartsa"/>
      </w:pPr>
    </w:p>
    <w:p w14:paraId="4239E571" w14:textId="77777777" w:rsidR="000C6E84" w:rsidRDefault="000C6E84" w:rsidP="000C6E84">
      <w:pPr>
        <w:pStyle w:val="Pquestiontextpartsa"/>
      </w:pPr>
      <w:r w:rsidRPr="00F86633">
        <w:rPr>
          <w:rStyle w:val="Cquestionpartlabelbold"/>
        </w:rPr>
        <w:t>(c)</w:t>
      </w:r>
      <w:r>
        <w:tab/>
      </w:r>
      <w:r w:rsidRPr="00383130">
        <w:t>How much timber remains after the drilling?</w:t>
      </w:r>
    </w:p>
    <w:p w14:paraId="55C3C4FE" w14:textId="77777777" w:rsidR="00E71B9C" w:rsidRDefault="00E71B9C" w:rsidP="000C6E84">
      <w:pPr>
        <w:pStyle w:val="Pquestiontextpartsa"/>
      </w:pPr>
    </w:p>
    <w:p w14:paraId="08CC6E21" w14:textId="77777777" w:rsidR="0063027A" w:rsidRDefault="0063027A" w:rsidP="000C6E84">
      <w:pPr>
        <w:pStyle w:val="Pquestiontextpartsa"/>
      </w:pPr>
    </w:p>
    <w:p w14:paraId="2EC5F43D" w14:textId="77777777" w:rsidR="0063027A" w:rsidRDefault="0063027A" w:rsidP="000C6E84">
      <w:pPr>
        <w:pStyle w:val="Pquestiontextpartsa"/>
      </w:pPr>
    </w:p>
    <w:p w14:paraId="7B378CB7" w14:textId="77777777" w:rsidR="0063027A" w:rsidRDefault="0063027A" w:rsidP="000C6E84">
      <w:pPr>
        <w:pStyle w:val="Pquestiontextpartsa"/>
      </w:pPr>
    </w:p>
    <w:p w14:paraId="526914E6" w14:textId="77777777" w:rsidR="00E71B9C" w:rsidRDefault="00E71B9C" w:rsidP="000C6E84">
      <w:pPr>
        <w:pStyle w:val="Pquestiontextpartsa"/>
      </w:pPr>
    </w:p>
    <w:p w14:paraId="4223F924" w14:textId="77777777" w:rsidR="000C6E84" w:rsidRDefault="000C6E84" w:rsidP="000C6E84">
      <w:pPr>
        <w:pStyle w:val="Pquestionheadingsx"/>
      </w:pPr>
      <w:r w:rsidRPr="00DF7F34">
        <w:lastRenderedPageBreak/>
        <w:t xml:space="preserve">Question </w:t>
      </w:r>
      <w:r>
        <w:t>26</w:t>
      </w:r>
      <w:r w:rsidRPr="00DF7F34">
        <w:tab/>
      </w:r>
      <w:r>
        <w:rPr>
          <w:rStyle w:val="Cmarkslabel"/>
        </w:rPr>
        <w:t>6</w:t>
      </w:r>
      <w:r w:rsidRPr="00DF7F34">
        <w:rPr>
          <w:rStyle w:val="Cmarkslabel"/>
        </w:rPr>
        <w:t xml:space="preserve"> marks</w:t>
      </w:r>
      <w:r w:rsidRPr="00DF7F34">
        <w:tab/>
        <w:t>[</w:t>
      </w:r>
      <w:r w:rsidRPr="00444215">
        <w:t>5.1, 5.3</w:t>
      </w:r>
      <w:r w:rsidRPr="00DF7F34">
        <w:t>]</w:t>
      </w:r>
    </w:p>
    <w:p w14:paraId="7919B2CA" w14:textId="77777777" w:rsidR="000C6E84" w:rsidRPr="00383130" w:rsidRDefault="000C6E84" w:rsidP="000C6E84">
      <w:pPr>
        <w:pStyle w:val="Pquestiontextmainstem"/>
      </w:pPr>
      <w:r w:rsidRPr="00383130">
        <w:t xml:space="preserve">The shape shown </w:t>
      </w:r>
      <w:r>
        <w:t xml:space="preserve">below </w:t>
      </w:r>
      <w:r w:rsidRPr="00383130">
        <w:t>is obtained by removing a quarter circle and a small right</w:t>
      </w:r>
      <w:r>
        <w:t>-angled</w:t>
      </w:r>
      <w:r w:rsidRPr="00383130">
        <w:t xml:space="preserve"> triangle from a right</w:t>
      </w:r>
      <w:r>
        <w:t>-angled</w:t>
      </w:r>
      <w:r w:rsidRPr="00383130">
        <w:t xml:space="preserve"> isosceles triangle.</w:t>
      </w:r>
      <w:r>
        <w:t xml:space="preserve"> Give</w:t>
      </w:r>
      <w:r w:rsidRPr="00383130">
        <w:t xml:space="preserve"> answers to the </w:t>
      </w:r>
      <w:r>
        <w:t>following correct to 2 decimal places.</w:t>
      </w:r>
    </w:p>
    <w:p w14:paraId="69ECF1FB" w14:textId="0C7F0616" w:rsidR="000C6E84" w:rsidRPr="00525E45" w:rsidRDefault="00AF3DD1" w:rsidP="000C6E84">
      <w:pPr>
        <w:pStyle w:val="Pquestiontextmainstem"/>
        <w:rPr>
          <w:rStyle w:val="Cquestionpartlabelbold"/>
        </w:rPr>
      </w:pPr>
      <w:r>
        <w:rPr>
          <w:b/>
          <w:noProof/>
        </w:rPr>
        <w:drawing>
          <wp:inline distT="0" distB="0" distL="0" distR="0" wp14:anchorId="587EBA1C" wp14:editId="191317A6">
            <wp:extent cx="1423416" cy="1313688"/>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3_AT_01.jpg"/>
                    <pic:cNvPicPr/>
                  </pic:nvPicPr>
                  <pic:blipFill>
                    <a:blip r:embed="rId47">
                      <a:extLst>
                        <a:ext uri="{BEBA8EAE-BF5A-486C-A8C5-ECC9F3942E4B}">
                          <a14:imgProps xmlns:a14="http://schemas.microsoft.com/office/drawing/2010/main">
                            <a14:imgLayer r:embed="rId4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23416" cy="1313688"/>
                    </a:xfrm>
                    <a:prstGeom prst="rect">
                      <a:avLst/>
                    </a:prstGeom>
                  </pic:spPr>
                </pic:pic>
              </a:graphicData>
            </a:graphic>
          </wp:inline>
        </w:drawing>
      </w:r>
    </w:p>
    <w:p w14:paraId="420C1B1A" w14:textId="77777777" w:rsidR="000C6E84" w:rsidRPr="00383130" w:rsidRDefault="000C6E84" w:rsidP="000C6E84">
      <w:pPr>
        <w:pStyle w:val="Pquestiontextmainstem"/>
      </w:pPr>
      <w:r w:rsidRPr="00525E45">
        <w:rPr>
          <w:rStyle w:val="Cquestionpartlabelbold"/>
        </w:rPr>
        <w:t>(a)</w:t>
      </w:r>
      <w:r>
        <w:tab/>
        <w:t>Find</w:t>
      </w:r>
      <w:r w:rsidRPr="00383130">
        <w:t xml:space="preserve"> the shaded a</w:t>
      </w:r>
      <w:r>
        <w:t>rea.</w:t>
      </w:r>
    </w:p>
    <w:p w14:paraId="1CB71985" w14:textId="77777777" w:rsidR="00E71B9C" w:rsidRDefault="00E71B9C" w:rsidP="000C6E84">
      <w:pPr>
        <w:pStyle w:val="PNotetodesigner"/>
      </w:pPr>
    </w:p>
    <w:p w14:paraId="1BFB55FC" w14:textId="77777777" w:rsidR="0063027A" w:rsidRDefault="0063027A" w:rsidP="000C6E84">
      <w:pPr>
        <w:pStyle w:val="PNotetodesigner"/>
      </w:pPr>
    </w:p>
    <w:p w14:paraId="141E5D1F" w14:textId="77777777" w:rsidR="0063027A" w:rsidRDefault="0063027A" w:rsidP="000C6E84">
      <w:pPr>
        <w:pStyle w:val="PNotetodesigner"/>
      </w:pPr>
    </w:p>
    <w:p w14:paraId="375AC70D" w14:textId="77777777" w:rsidR="00E71B9C" w:rsidRPr="00525E45" w:rsidRDefault="00E71B9C" w:rsidP="000C6E84">
      <w:pPr>
        <w:pStyle w:val="PNotetodesigner"/>
        <w:rPr>
          <w:highlight w:val="yellow"/>
        </w:rPr>
      </w:pPr>
    </w:p>
    <w:p w14:paraId="14507E2C" w14:textId="77777777" w:rsidR="000C6E84" w:rsidRDefault="000C6E84" w:rsidP="000C6E84">
      <w:pPr>
        <w:pStyle w:val="Pquestiontextpartsa"/>
      </w:pPr>
      <w:r w:rsidRPr="00F86633">
        <w:rPr>
          <w:rStyle w:val="Cquestionpartlabelbold"/>
        </w:rPr>
        <w:t>(b)</w:t>
      </w:r>
      <w:r>
        <w:tab/>
      </w:r>
      <w:r w:rsidRPr="00383130">
        <w:t xml:space="preserve">The shape represents the cross-section of </w:t>
      </w:r>
      <w:r>
        <w:t xml:space="preserve">the base of </w:t>
      </w:r>
      <w:r w:rsidRPr="00383130">
        <w:t xml:space="preserve">a sculpture </w:t>
      </w:r>
      <w:r>
        <w:t>that is</w:t>
      </w:r>
      <w:r w:rsidRPr="00383130">
        <w:t xml:space="preserve"> 3 m</w:t>
      </w:r>
      <w:r>
        <w:t xml:space="preserve"> in height</w:t>
      </w:r>
      <w:r w:rsidRPr="00383130">
        <w:t>.</w:t>
      </w:r>
      <w:r>
        <w:t xml:space="preserve"> </w:t>
      </w:r>
      <w:r w:rsidRPr="00383130">
        <w:t>What</w:t>
      </w:r>
      <w:r>
        <w:t xml:space="preserve"> is the volume of the sculpture</w:t>
      </w:r>
      <w:r w:rsidRPr="00383130">
        <w:t xml:space="preserve"> in cubic metres</w:t>
      </w:r>
      <w:r>
        <w:t>?</w:t>
      </w:r>
    </w:p>
    <w:p w14:paraId="24538DC1" w14:textId="77777777" w:rsidR="00E71B9C" w:rsidRDefault="00E71B9C" w:rsidP="000C6E84">
      <w:pPr>
        <w:pStyle w:val="Pquestiontextpartsa"/>
      </w:pPr>
    </w:p>
    <w:p w14:paraId="3471E28E" w14:textId="77777777" w:rsidR="00E71B9C" w:rsidRDefault="00E71B9C" w:rsidP="000C6E84">
      <w:pPr>
        <w:pStyle w:val="Pquestiontextpartsa"/>
      </w:pPr>
    </w:p>
    <w:p w14:paraId="6BE7270E" w14:textId="77777777" w:rsidR="0063027A" w:rsidRDefault="0063027A" w:rsidP="000C6E84">
      <w:pPr>
        <w:pStyle w:val="Pquestiontextpartsa"/>
      </w:pPr>
    </w:p>
    <w:p w14:paraId="1DD23827" w14:textId="77777777" w:rsidR="0063027A" w:rsidRDefault="0063027A" w:rsidP="000C6E84">
      <w:pPr>
        <w:pStyle w:val="Pquestiontextpartsa"/>
      </w:pPr>
    </w:p>
    <w:p w14:paraId="6F051F3F" w14:textId="0019381D" w:rsidR="000C6E84" w:rsidRDefault="000C6E84" w:rsidP="000C6E84">
      <w:pPr>
        <w:pStyle w:val="Pquestiontextpartsa"/>
      </w:pPr>
      <w:r w:rsidRPr="00F86633">
        <w:rPr>
          <w:rStyle w:val="Cquestionpartlabelbold"/>
        </w:rPr>
        <w:t>(c)</w:t>
      </w:r>
      <w:r>
        <w:tab/>
      </w:r>
      <w:r w:rsidRPr="00383130">
        <w:t>The sculpture, which is made of metal, is to be melted and then reshaped to form a solid cube. What will be the length of each side of the cube?</w:t>
      </w:r>
    </w:p>
    <w:p w14:paraId="100D3955" w14:textId="77777777" w:rsidR="00E71B9C" w:rsidRDefault="00E71B9C" w:rsidP="000C6E84">
      <w:pPr>
        <w:pStyle w:val="Pquestiontextpartsa"/>
      </w:pPr>
    </w:p>
    <w:p w14:paraId="24C0F195" w14:textId="77777777" w:rsidR="0063027A" w:rsidRDefault="0063027A" w:rsidP="000C6E84">
      <w:pPr>
        <w:pStyle w:val="Pquestiontextpartsa"/>
      </w:pPr>
    </w:p>
    <w:p w14:paraId="1900AA90" w14:textId="77777777" w:rsidR="0063027A" w:rsidRDefault="0063027A" w:rsidP="000C6E84">
      <w:pPr>
        <w:pStyle w:val="Pquestiontextpartsa"/>
      </w:pPr>
    </w:p>
    <w:p w14:paraId="665D19E3" w14:textId="77777777" w:rsidR="00E71B9C" w:rsidRDefault="00E71B9C" w:rsidP="000C6E84">
      <w:pPr>
        <w:pStyle w:val="Pquestiontextpartsa"/>
      </w:pPr>
    </w:p>
    <w:p w14:paraId="328C95BF" w14:textId="5D20CBF4" w:rsidR="000C6E84" w:rsidRDefault="000C6E84" w:rsidP="000C6E84">
      <w:pPr>
        <w:pStyle w:val="Pquestionheadingsx"/>
      </w:pPr>
      <w:r w:rsidRPr="00DF7F34">
        <w:t xml:space="preserve">Question </w:t>
      </w:r>
      <w:r>
        <w:t>27</w:t>
      </w:r>
      <w:r w:rsidRPr="00DF7F34">
        <w:tab/>
      </w:r>
      <w:r>
        <w:rPr>
          <w:rStyle w:val="Cmarkslabel"/>
        </w:rPr>
        <w:t xml:space="preserve">4 </w:t>
      </w:r>
      <w:r w:rsidRPr="00DF7F34">
        <w:rPr>
          <w:rStyle w:val="Cmarkslabel"/>
        </w:rPr>
        <w:t>marks</w:t>
      </w:r>
      <w:r w:rsidRPr="00DF7F34">
        <w:tab/>
      </w:r>
      <w:r w:rsidR="00AD31AF">
        <w:t xml:space="preserve"> </w:t>
      </w:r>
      <w:bookmarkStart w:id="0" w:name="_GoBack"/>
      <w:bookmarkEnd w:id="0"/>
      <w:r w:rsidRPr="00DF7F34">
        <w:t>[</w:t>
      </w:r>
      <w:r w:rsidRPr="00444215">
        <w:t>5.3, 5.7</w:t>
      </w:r>
      <w:r w:rsidRPr="00DF7F34">
        <w:t>]</w:t>
      </w:r>
      <w:r w:rsidR="00AD31AF">
        <w:t xml:space="preserve"> </w:t>
      </w:r>
      <w:r w:rsidR="00AD31AF" w:rsidRPr="009A1D97">
        <w:rPr>
          <w:highlight w:val="lightGray"/>
        </w:rPr>
        <w:t>[10A]</w:t>
      </w:r>
    </w:p>
    <w:p w14:paraId="56597C8E" w14:textId="62FEFB92" w:rsidR="000C6E84" w:rsidRDefault="000C6E84" w:rsidP="000C6E84">
      <w:pPr>
        <w:pStyle w:val="Pquestiontextmainstem"/>
      </w:pPr>
      <w:r w:rsidRPr="00383130">
        <w:t>The density of gold is 19 g/cm</w:t>
      </w:r>
      <w:r w:rsidR="00AD31AF">
        <w:rPr>
          <w:rStyle w:val="Csuperscript"/>
        </w:rPr>
        <w:t>3</w:t>
      </w:r>
      <w:r w:rsidR="00AD31AF">
        <w:t xml:space="preserve">. </w:t>
      </w:r>
      <w:r w:rsidRPr="00383130">
        <w:t>What is the edge length of a 1.5 kg gold ingot cube?</w:t>
      </w:r>
    </w:p>
    <w:p w14:paraId="5908F8A2" w14:textId="77777777" w:rsidR="00421961" w:rsidRDefault="00421961" w:rsidP="000C6E84">
      <w:pPr>
        <w:pStyle w:val="Pquestiontextmainstem"/>
      </w:pPr>
    </w:p>
    <w:p w14:paraId="48373FA9" w14:textId="77777777" w:rsidR="00421961" w:rsidRDefault="00421961" w:rsidP="000C6E84">
      <w:pPr>
        <w:pStyle w:val="Pquestiontextmainstem"/>
      </w:pPr>
    </w:p>
    <w:p w14:paraId="499C0A16" w14:textId="77777777" w:rsidR="0063027A" w:rsidRDefault="0063027A" w:rsidP="000C6E84">
      <w:pPr>
        <w:pStyle w:val="Pquestiontextmainstem"/>
      </w:pPr>
    </w:p>
    <w:p w14:paraId="023BDB8B" w14:textId="77777777" w:rsidR="0063027A" w:rsidRPr="00FA5C18" w:rsidRDefault="0063027A" w:rsidP="000C6E84">
      <w:pPr>
        <w:pStyle w:val="Pquestiontextmainstem"/>
      </w:pPr>
    </w:p>
    <w:p w14:paraId="420C27F5" w14:textId="5841B396" w:rsidR="000C6E84" w:rsidRDefault="000C6E84" w:rsidP="000C6E84">
      <w:pPr>
        <w:pStyle w:val="Psectionresults"/>
      </w:pPr>
      <w:r>
        <w:t xml:space="preserve">Extended answer results: ___ / </w:t>
      </w:r>
      <w:r w:rsidR="00E71B9C">
        <w:t>22</w:t>
      </w:r>
    </w:p>
    <w:p w14:paraId="3F83733E" w14:textId="0F3100C4" w:rsidR="00EF38CC" w:rsidRPr="00E71B9C" w:rsidRDefault="000C6E84" w:rsidP="00E71B9C">
      <w:pPr>
        <w:pStyle w:val="Psectionresults"/>
      </w:pPr>
      <w:r>
        <w:t xml:space="preserve">TOTAL test results: ___ / </w:t>
      </w:r>
      <w:r w:rsidR="00E71B9C">
        <w:t>6</w:t>
      </w:r>
      <w:r w:rsidR="008D30EB">
        <w:t>7</w:t>
      </w:r>
    </w:p>
    <w:sectPr w:rsidR="00EF38CC" w:rsidRPr="00E71B9C" w:rsidSect="003C1799">
      <w:headerReference w:type="default" r:id="rId49"/>
      <w:footerReference w:type="default" r:id="rId50"/>
      <w:headerReference w:type="first" r:id="rId51"/>
      <w:footerReference w:type="first" r:id="rId52"/>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7891" w14:textId="77777777" w:rsidR="00A36F75" w:rsidRDefault="00A36F75" w:rsidP="00B91E57">
      <w:r>
        <w:separator/>
      </w:r>
    </w:p>
  </w:endnote>
  <w:endnote w:type="continuationSeparator" w:id="0">
    <w:p w14:paraId="210A99C4" w14:textId="77777777" w:rsidR="00A36F75" w:rsidRDefault="00A36F75"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DA7AB" w14:textId="77777777" w:rsidR="00AA7ED5" w:rsidRDefault="00AA7ED5" w:rsidP="00B91E57">
    <w:pPr>
      <w:pStyle w:val="Pfootertext"/>
    </w:pPr>
  </w:p>
  <w:p w14:paraId="22561E85"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AD31AF">
      <w:rPr>
        <w:noProof/>
      </w:rPr>
      <w:t>6</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A5ACB" w14:textId="77777777" w:rsidR="00A8741D" w:rsidRDefault="00A8741D" w:rsidP="00A8741D">
    <w:pPr>
      <w:pStyle w:val="Pfootertext"/>
    </w:pPr>
  </w:p>
  <w:p w14:paraId="6719F6FC"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AD31AF">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2BF41" w14:textId="77777777" w:rsidR="00A36F75" w:rsidRDefault="00A36F75" w:rsidP="00B91E57">
      <w:r>
        <w:separator/>
      </w:r>
    </w:p>
  </w:footnote>
  <w:footnote w:type="continuationSeparator" w:id="0">
    <w:p w14:paraId="10208A79" w14:textId="77777777" w:rsidR="00A36F75" w:rsidRDefault="00A36F75"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3EED1" w14:textId="4E9C1BEB" w:rsidR="00AA7ED5" w:rsidRPr="00B91E57" w:rsidRDefault="001F1ACF" w:rsidP="004E1BD5">
    <w:pPr>
      <w:pStyle w:val="Pheadertext"/>
    </w:pPr>
    <w:r>
      <w:t>Pearson Mathematics</w:t>
    </w:r>
    <w:r w:rsidR="004E1BD5">
      <w:t xml:space="preserve"> 10–10A </w:t>
    </w:r>
    <w:r>
      <w:t xml:space="preserve">   </w:t>
    </w:r>
    <w:r w:rsidR="004E1BD5" w:rsidRPr="00E4464E">
      <w:t>Measurement</w:t>
    </w:r>
    <w:r>
      <w:t xml:space="preserve"> —</w:t>
    </w:r>
    <w:r w:rsidR="003E0CF0">
      <w:t xml:space="preserve"> Test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39D6D" w14:textId="5BF79CE5" w:rsidR="00A8741D" w:rsidRDefault="001F1ACF" w:rsidP="004E1BD5">
    <w:pPr>
      <w:pStyle w:val="Pheadertext"/>
    </w:pPr>
    <w:r>
      <w:t>Pearson Mathematics</w:t>
    </w:r>
    <w:r w:rsidR="00681A57">
      <w:t xml:space="preserve"> 10–10A</w:t>
    </w:r>
    <w:r w:rsidR="00681A57">
      <w:tab/>
    </w:r>
    <w:r w:rsidR="00A8741D">
      <w:t xml:space="preserve">Name: </w:t>
    </w:r>
    <w:r w:rsidR="00A8741D">
      <w:tab/>
    </w:r>
  </w:p>
  <w:p w14:paraId="31DB32F8" w14:textId="6E492453" w:rsidR="00A8741D" w:rsidRPr="00A8741D" w:rsidRDefault="001F1ACF" w:rsidP="00A8741D">
    <w:pPr>
      <w:pStyle w:val="Pheadertext"/>
    </w:pPr>
    <w:r w:rsidRPr="00E4464E">
      <w:t>Measurement</w:t>
    </w:r>
    <w:r>
      <w:t xml:space="preserve"> — Test A</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375B"/>
    <w:multiLevelType w:val="hybridMultilevel"/>
    <w:tmpl w:val="D21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497A"/>
    <w:multiLevelType w:val="hybridMultilevel"/>
    <w:tmpl w:val="3EB6386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4D51623"/>
    <w:multiLevelType w:val="hybridMultilevel"/>
    <w:tmpl w:val="ED8E0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35C2"/>
    <w:rsid w:val="00017D54"/>
    <w:rsid w:val="0002278F"/>
    <w:rsid w:val="00032FF3"/>
    <w:rsid w:val="0003306F"/>
    <w:rsid w:val="00033C5C"/>
    <w:rsid w:val="00037010"/>
    <w:rsid w:val="000407AC"/>
    <w:rsid w:val="00052D5F"/>
    <w:rsid w:val="00057492"/>
    <w:rsid w:val="00062A9B"/>
    <w:rsid w:val="00062B27"/>
    <w:rsid w:val="00064993"/>
    <w:rsid w:val="00066722"/>
    <w:rsid w:val="0007576A"/>
    <w:rsid w:val="00076BF9"/>
    <w:rsid w:val="00082AD0"/>
    <w:rsid w:val="00082C42"/>
    <w:rsid w:val="00090B15"/>
    <w:rsid w:val="00094B98"/>
    <w:rsid w:val="000C4CB1"/>
    <w:rsid w:val="000C6C56"/>
    <w:rsid w:val="000C6E84"/>
    <w:rsid w:val="000D0CBD"/>
    <w:rsid w:val="000F52E2"/>
    <w:rsid w:val="00114E72"/>
    <w:rsid w:val="001177F4"/>
    <w:rsid w:val="00121EAB"/>
    <w:rsid w:val="001249D4"/>
    <w:rsid w:val="00133398"/>
    <w:rsid w:val="00136289"/>
    <w:rsid w:val="001425C1"/>
    <w:rsid w:val="001530AF"/>
    <w:rsid w:val="00153C7C"/>
    <w:rsid w:val="001605F8"/>
    <w:rsid w:val="00160C54"/>
    <w:rsid w:val="001708E7"/>
    <w:rsid w:val="001726BA"/>
    <w:rsid w:val="00180D86"/>
    <w:rsid w:val="001B2E48"/>
    <w:rsid w:val="001B433F"/>
    <w:rsid w:val="001C4DB3"/>
    <w:rsid w:val="001E61E7"/>
    <w:rsid w:val="001F1686"/>
    <w:rsid w:val="001F1ACF"/>
    <w:rsid w:val="001F3755"/>
    <w:rsid w:val="001F3D5E"/>
    <w:rsid w:val="002027AC"/>
    <w:rsid w:val="00205ABB"/>
    <w:rsid w:val="002065D4"/>
    <w:rsid w:val="00223001"/>
    <w:rsid w:val="002509BC"/>
    <w:rsid w:val="00254DC3"/>
    <w:rsid w:val="002635BA"/>
    <w:rsid w:val="00271289"/>
    <w:rsid w:val="0029660A"/>
    <w:rsid w:val="0029665F"/>
    <w:rsid w:val="002A61AB"/>
    <w:rsid w:val="002B401B"/>
    <w:rsid w:val="002C0D5B"/>
    <w:rsid w:val="002C3C99"/>
    <w:rsid w:val="002C5286"/>
    <w:rsid w:val="002D2E83"/>
    <w:rsid w:val="002E0784"/>
    <w:rsid w:val="002E154B"/>
    <w:rsid w:val="002F6821"/>
    <w:rsid w:val="00307A48"/>
    <w:rsid w:val="00307F32"/>
    <w:rsid w:val="00323197"/>
    <w:rsid w:val="00323AB7"/>
    <w:rsid w:val="00334607"/>
    <w:rsid w:val="00335B72"/>
    <w:rsid w:val="00345684"/>
    <w:rsid w:val="00356413"/>
    <w:rsid w:val="003618B8"/>
    <w:rsid w:val="003624C0"/>
    <w:rsid w:val="00363DAC"/>
    <w:rsid w:val="003649A6"/>
    <w:rsid w:val="0036586D"/>
    <w:rsid w:val="00374306"/>
    <w:rsid w:val="00376745"/>
    <w:rsid w:val="0039270F"/>
    <w:rsid w:val="00393ADE"/>
    <w:rsid w:val="003A2B20"/>
    <w:rsid w:val="003A6EA1"/>
    <w:rsid w:val="003B3BBF"/>
    <w:rsid w:val="003C1799"/>
    <w:rsid w:val="003C1BFC"/>
    <w:rsid w:val="003C445D"/>
    <w:rsid w:val="003E0CF0"/>
    <w:rsid w:val="003E3349"/>
    <w:rsid w:val="003E7772"/>
    <w:rsid w:val="004066D1"/>
    <w:rsid w:val="00412093"/>
    <w:rsid w:val="00413A15"/>
    <w:rsid w:val="004161B6"/>
    <w:rsid w:val="00420B07"/>
    <w:rsid w:val="00421961"/>
    <w:rsid w:val="004276DE"/>
    <w:rsid w:val="00431C4E"/>
    <w:rsid w:val="0043227F"/>
    <w:rsid w:val="00437945"/>
    <w:rsid w:val="00437B6B"/>
    <w:rsid w:val="00444215"/>
    <w:rsid w:val="00445A44"/>
    <w:rsid w:val="00452041"/>
    <w:rsid w:val="00456CE0"/>
    <w:rsid w:val="00457310"/>
    <w:rsid w:val="0046226B"/>
    <w:rsid w:val="00464A71"/>
    <w:rsid w:val="00472CCA"/>
    <w:rsid w:val="004738E1"/>
    <w:rsid w:val="0048344D"/>
    <w:rsid w:val="00485A37"/>
    <w:rsid w:val="00491D4C"/>
    <w:rsid w:val="004A1C99"/>
    <w:rsid w:val="004A5DD5"/>
    <w:rsid w:val="004C23FF"/>
    <w:rsid w:val="004C5E1E"/>
    <w:rsid w:val="004D01B5"/>
    <w:rsid w:val="004D1F35"/>
    <w:rsid w:val="004D24DE"/>
    <w:rsid w:val="004D3645"/>
    <w:rsid w:val="004E1BD5"/>
    <w:rsid w:val="004F03F0"/>
    <w:rsid w:val="004F3DBD"/>
    <w:rsid w:val="004F5839"/>
    <w:rsid w:val="004F59F5"/>
    <w:rsid w:val="005067E7"/>
    <w:rsid w:val="0052478A"/>
    <w:rsid w:val="0052656A"/>
    <w:rsid w:val="00530D78"/>
    <w:rsid w:val="00554ECF"/>
    <w:rsid w:val="00557DEA"/>
    <w:rsid w:val="00561C8E"/>
    <w:rsid w:val="005628FE"/>
    <w:rsid w:val="00564139"/>
    <w:rsid w:val="005644F4"/>
    <w:rsid w:val="005665F4"/>
    <w:rsid w:val="00567CE7"/>
    <w:rsid w:val="00571F02"/>
    <w:rsid w:val="00582BD5"/>
    <w:rsid w:val="00585CB9"/>
    <w:rsid w:val="0059291C"/>
    <w:rsid w:val="005A07A0"/>
    <w:rsid w:val="005A6C19"/>
    <w:rsid w:val="005B5208"/>
    <w:rsid w:val="005C1799"/>
    <w:rsid w:val="005C2DB7"/>
    <w:rsid w:val="005C6EE5"/>
    <w:rsid w:val="0060401B"/>
    <w:rsid w:val="00604D55"/>
    <w:rsid w:val="00606690"/>
    <w:rsid w:val="0060765D"/>
    <w:rsid w:val="00607F60"/>
    <w:rsid w:val="006124F1"/>
    <w:rsid w:val="00617BEA"/>
    <w:rsid w:val="0063027A"/>
    <w:rsid w:val="006315DD"/>
    <w:rsid w:val="006349E7"/>
    <w:rsid w:val="00653C60"/>
    <w:rsid w:val="00665AA1"/>
    <w:rsid w:val="0066782B"/>
    <w:rsid w:val="00667EBE"/>
    <w:rsid w:val="00681A57"/>
    <w:rsid w:val="00686BB3"/>
    <w:rsid w:val="006B08D9"/>
    <w:rsid w:val="006B2DF9"/>
    <w:rsid w:val="006C4B2F"/>
    <w:rsid w:val="006D029A"/>
    <w:rsid w:val="006D2264"/>
    <w:rsid w:val="006D6A33"/>
    <w:rsid w:val="006D6A60"/>
    <w:rsid w:val="006D6B75"/>
    <w:rsid w:val="006E28FE"/>
    <w:rsid w:val="006E41B6"/>
    <w:rsid w:val="006E6CBD"/>
    <w:rsid w:val="006E7B52"/>
    <w:rsid w:val="006F2BB6"/>
    <w:rsid w:val="006F3AF7"/>
    <w:rsid w:val="006F48EB"/>
    <w:rsid w:val="0070464D"/>
    <w:rsid w:val="00713EAF"/>
    <w:rsid w:val="00715815"/>
    <w:rsid w:val="00722B45"/>
    <w:rsid w:val="007313E8"/>
    <w:rsid w:val="00732B3C"/>
    <w:rsid w:val="007701CE"/>
    <w:rsid w:val="007721B9"/>
    <w:rsid w:val="00775656"/>
    <w:rsid w:val="00775F8D"/>
    <w:rsid w:val="00781345"/>
    <w:rsid w:val="007855FA"/>
    <w:rsid w:val="00796A94"/>
    <w:rsid w:val="007A1A60"/>
    <w:rsid w:val="007B7545"/>
    <w:rsid w:val="007C05E1"/>
    <w:rsid w:val="007D4058"/>
    <w:rsid w:val="008003A7"/>
    <w:rsid w:val="00800E0B"/>
    <w:rsid w:val="00814B1B"/>
    <w:rsid w:val="00817AEB"/>
    <w:rsid w:val="008226DD"/>
    <w:rsid w:val="00823BB8"/>
    <w:rsid w:val="008266C5"/>
    <w:rsid w:val="00842378"/>
    <w:rsid w:val="008453BA"/>
    <w:rsid w:val="00851029"/>
    <w:rsid w:val="0085608B"/>
    <w:rsid w:val="00861454"/>
    <w:rsid w:val="00872A57"/>
    <w:rsid w:val="00883D65"/>
    <w:rsid w:val="00887F5C"/>
    <w:rsid w:val="008A0256"/>
    <w:rsid w:val="008A06F7"/>
    <w:rsid w:val="008A2708"/>
    <w:rsid w:val="008B5DC2"/>
    <w:rsid w:val="008C44CE"/>
    <w:rsid w:val="008C702A"/>
    <w:rsid w:val="008D30EB"/>
    <w:rsid w:val="008D3E39"/>
    <w:rsid w:val="008E3A48"/>
    <w:rsid w:val="008E5E2E"/>
    <w:rsid w:val="008F0DDC"/>
    <w:rsid w:val="008F0EC6"/>
    <w:rsid w:val="009023C1"/>
    <w:rsid w:val="00911863"/>
    <w:rsid w:val="00913906"/>
    <w:rsid w:val="00914BFC"/>
    <w:rsid w:val="00914DC5"/>
    <w:rsid w:val="0091733C"/>
    <w:rsid w:val="0092625F"/>
    <w:rsid w:val="009303E1"/>
    <w:rsid w:val="00934CAB"/>
    <w:rsid w:val="00935B41"/>
    <w:rsid w:val="0093734D"/>
    <w:rsid w:val="009411BE"/>
    <w:rsid w:val="009437F9"/>
    <w:rsid w:val="009461B8"/>
    <w:rsid w:val="00950FFA"/>
    <w:rsid w:val="0095169A"/>
    <w:rsid w:val="009549D4"/>
    <w:rsid w:val="00962392"/>
    <w:rsid w:val="0098303E"/>
    <w:rsid w:val="009841D7"/>
    <w:rsid w:val="009A776D"/>
    <w:rsid w:val="009C1F04"/>
    <w:rsid w:val="009C3377"/>
    <w:rsid w:val="009D03D9"/>
    <w:rsid w:val="009E2643"/>
    <w:rsid w:val="009F2FC5"/>
    <w:rsid w:val="009F7023"/>
    <w:rsid w:val="00A03901"/>
    <w:rsid w:val="00A215AF"/>
    <w:rsid w:val="00A23D25"/>
    <w:rsid w:val="00A35659"/>
    <w:rsid w:val="00A36F75"/>
    <w:rsid w:val="00A37631"/>
    <w:rsid w:val="00A450C7"/>
    <w:rsid w:val="00A5299B"/>
    <w:rsid w:val="00A57648"/>
    <w:rsid w:val="00A609BB"/>
    <w:rsid w:val="00A61D4A"/>
    <w:rsid w:val="00A66E55"/>
    <w:rsid w:val="00A71913"/>
    <w:rsid w:val="00A74962"/>
    <w:rsid w:val="00A807EE"/>
    <w:rsid w:val="00A822F0"/>
    <w:rsid w:val="00A8741D"/>
    <w:rsid w:val="00A90404"/>
    <w:rsid w:val="00A92695"/>
    <w:rsid w:val="00A9393F"/>
    <w:rsid w:val="00A96CBC"/>
    <w:rsid w:val="00AA25D9"/>
    <w:rsid w:val="00AA4DD7"/>
    <w:rsid w:val="00AA7ED5"/>
    <w:rsid w:val="00AB1640"/>
    <w:rsid w:val="00AC60DC"/>
    <w:rsid w:val="00AC6741"/>
    <w:rsid w:val="00AD2442"/>
    <w:rsid w:val="00AD31AF"/>
    <w:rsid w:val="00AD4FD5"/>
    <w:rsid w:val="00AE32F8"/>
    <w:rsid w:val="00AE3D80"/>
    <w:rsid w:val="00AF0F2C"/>
    <w:rsid w:val="00AF2E76"/>
    <w:rsid w:val="00AF3DD1"/>
    <w:rsid w:val="00AF5384"/>
    <w:rsid w:val="00B11C16"/>
    <w:rsid w:val="00B12113"/>
    <w:rsid w:val="00B13718"/>
    <w:rsid w:val="00B178EA"/>
    <w:rsid w:val="00B21E3E"/>
    <w:rsid w:val="00B25421"/>
    <w:rsid w:val="00B31E6A"/>
    <w:rsid w:val="00B32D92"/>
    <w:rsid w:val="00B33630"/>
    <w:rsid w:val="00B46721"/>
    <w:rsid w:val="00B60207"/>
    <w:rsid w:val="00B632C3"/>
    <w:rsid w:val="00B6363F"/>
    <w:rsid w:val="00B63D7A"/>
    <w:rsid w:val="00B6458B"/>
    <w:rsid w:val="00B65B26"/>
    <w:rsid w:val="00B73321"/>
    <w:rsid w:val="00B80E51"/>
    <w:rsid w:val="00B80E6D"/>
    <w:rsid w:val="00B86D7F"/>
    <w:rsid w:val="00B91091"/>
    <w:rsid w:val="00B91E57"/>
    <w:rsid w:val="00BB3052"/>
    <w:rsid w:val="00BB572C"/>
    <w:rsid w:val="00BB745A"/>
    <w:rsid w:val="00BB7A96"/>
    <w:rsid w:val="00BC28AD"/>
    <w:rsid w:val="00BC7A60"/>
    <w:rsid w:val="00BD08D5"/>
    <w:rsid w:val="00BD568B"/>
    <w:rsid w:val="00BE3178"/>
    <w:rsid w:val="00BF14C7"/>
    <w:rsid w:val="00BF2CAA"/>
    <w:rsid w:val="00BF49B8"/>
    <w:rsid w:val="00BF58C2"/>
    <w:rsid w:val="00BF678B"/>
    <w:rsid w:val="00C10D76"/>
    <w:rsid w:val="00C13F88"/>
    <w:rsid w:val="00C15226"/>
    <w:rsid w:val="00C163CD"/>
    <w:rsid w:val="00C166E6"/>
    <w:rsid w:val="00C1714A"/>
    <w:rsid w:val="00C227ED"/>
    <w:rsid w:val="00C41B73"/>
    <w:rsid w:val="00C5054A"/>
    <w:rsid w:val="00C50C69"/>
    <w:rsid w:val="00C51718"/>
    <w:rsid w:val="00C522B4"/>
    <w:rsid w:val="00C56D83"/>
    <w:rsid w:val="00C75F4E"/>
    <w:rsid w:val="00C9254A"/>
    <w:rsid w:val="00CB3D6D"/>
    <w:rsid w:val="00CC0D68"/>
    <w:rsid w:val="00CC62F9"/>
    <w:rsid w:val="00CC7D1F"/>
    <w:rsid w:val="00CD00EA"/>
    <w:rsid w:val="00CE2DDA"/>
    <w:rsid w:val="00CF0C64"/>
    <w:rsid w:val="00CF4C57"/>
    <w:rsid w:val="00D012C9"/>
    <w:rsid w:val="00D01C11"/>
    <w:rsid w:val="00D027D6"/>
    <w:rsid w:val="00D03976"/>
    <w:rsid w:val="00D062EA"/>
    <w:rsid w:val="00D169AD"/>
    <w:rsid w:val="00D306C4"/>
    <w:rsid w:val="00D363FF"/>
    <w:rsid w:val="00D43956"/>
    <w:rsid w:val="00D45D65"/>
    <w:rsid w:val="00D476C7"/>
    <w:rsid w:val="00D50DA9"/>
    <w:rsid w:val="00D5254C"/>
    <w:rsid w:val="00D55245"/>
    <w:rsid w:val="00D5788E"/>
    <w:rsid w:val="00D6673C"/>
    <w:rsid w:val="00D747CC"/>
    <w:rsid w:val="00D817B5"/>
    <w:rsid w:val="00D94C52"/>
    <w:rsid w:val="00D97551"/>
    <w:rsid w:val="00DA13D7"/>
    <w:rsid w:val="00DA3BBA"/>
    <w:rsid w:val="00DA6D73"/>
    <w:rsid w:val="00DB2FDA"/>
    <w:rsid w:val="00DE113C"/>
    <w:rsid w:val="00DE3994"/>
    <w:rsid w:val="00DE45D5"/>
    <w:rsid w:val="00E01186"/>
    <w:rsid w:val="00E021E4"/>
    <w:rsid w:val="00E02483"/>
    <w:rsid w:val="00E02C5B"/>
    <w:rsid w:val="00E07A23"/>
    <w:rsid w:val="00E10D96"/>
    <w:rsid w:val="00E1187F"/>
    <w:rsid w:val="00E2498A"/>
    <w:rsid w:val="00E41E87"/>
    <w:rsid w:val="00E42B3B"/>
    <w:rsid w:val="00E4401F"/>
    <w:rsid w:val="00E522E3"/>
    <w:rsid w:val="00E569B7"/>
    <w:rsid w:val="00E56C69"/>
    <w:rsid w:val="00E616ED"/>
    <w:rsid w:val="00E643F1"/>
    <w:rsid w:val="00E66F4C"/>
    <w:rsid w:val="00E71B9C"/>
    <w:rsid w:val="00E80255"/>
    <w:rsid w:val="00E804F6"/>
    <w:rsid w:val="00E904DF"/>
    <w:rsid w:val="00E926CC"/>
    <w:rsid w:val="00E96EDA"/>
    <w:rsid w:val="00EA305E"/>
    <w:rsid w:val="00EA3341"/>
    <w:rsid w:val="00EC0922"/>
    <w:rsid w:val="00ED79FA"/>
    <w:rsid w:val="00EE19BA"/>
    <w:rsid w:val="00EE7C00"/>
    <w:rsid w:val="00EF30D8"/>
    <w:rsid w:val="00EF38CC"/>
    <w:rsid w:val="00EF6108"/>
    <w:rsid w:val="00F02A04"/>
    <w:rsid w:val="00F1598F"/>
    <w:rsid w:val="00F24B10"/>
    <w:rsid w:val="00F279DF"/>
    <w:rsid w:val="00F41913"/>
    <w:rsid w:val="00F5599A"/>
    <w:rsid w:val="00F80273"/>
    <w:rsid w:val="00F93270"/>
    <w:rsid w:val="00F97169"/>
    <w:rsid w:val="00FA71CA"/>
    <w:rsid w:val="00FB077E"/>
    <w:rsid w:val="00FB4663"/>
    <w:rsid w:val="00FC2A4C"/>
    <w:rsid w:val="00FD1FE1"/>
    <w:rsid w:val="00FE3101"/>
    <w:rsid w:val="00FE47F1"/>
    <w:rsid w:val="00FE4B25"/>
    <w:rsid w:val="00FE6891"/>
    <w:rsid w:val="00FF1B08"/>
    <w:rsid w:val="00FF2F93"/>
    <w:rsid w:val="00FF3DD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7DE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B9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E71B9C"/>
    <w:pPr>
      <w:keepNext/>
      <w:pageBreakBefore/>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rsid w:val="00B91E57"/>
    <w:pPr>
      <w:tabs>
        <w:tab w:val="center" w:pos="4513"/>
        <w:tab w:val="right" w:pos="9026"/>
      </w:tabs>
    </w:pPr>
  </w:style>
  <w:style w:type="character" w:customStyle="1" w:styleId="HeaderChar">
    <w:name w:val="Header Char"/>
    <w:basedOn w:val="DefaultParagraphFont"/>
    <w:link w:val="Header"/>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E71B9C"/>
    <w:rPr>
      <w:rFonts w:ascii="Times New Roman" w:hAnsi="Times New Roman"/>
      <w:i/>
    </w:rPr>
  </w:style>
  <w:style w:type="paragraph" w:customStyle="1" w:styleId="Hangingindent">
    <w:name w:val="Hanging indent"/>
    <w:basedOn w:val="Normal"/>
    <w:rsid w:val="002F6821"/>
    <w:pPr>
      <w:ind w:left="340" w:hanging="340"/>
    </w:pPr>
    <w:rPr>
      <w:szCs w:val="20"/>
    </w:rPr>
  </w:style>
  <w:style w:type="paragraph" w:styleId="ListParagraph">
    <w:name w:val="List Paragraph"/>
    <w:basedOn w:val="Normal"/>
    <w:uiPriority w:val="34"/>
    <w:qFormat/>
    <w:rsid w:val="001177F4"/>
    <w:pPr>
      <w:ind w:left="720"/>
      <w:contextualSpacing/>
    </w:pPr>
  </w:style>
  <w:style w:type="paragraph" w:customStyle="1" w:styleId="04indent">
    <w:name w:val="0.4 indent"/>
    <w:basedOn w:val="Normal"/>
    <w:rsid w:val="00BF49B8"/>
    <w:pPr>
      <w:ind w:left="227" w:hanging="227"/>
    </w:pPr>
    <w:rPr>
      <w:szCs w:val="20"/>
    </w:rPr>
  </w:style>
  <w:style w:type="paragraph" w:customStyle="1" w:styleId="Pbody">
    <w:name w:val="P: body"/>
    <w:qFormat/>
    <w:rsid w:val="0007576A"/>
    <w:rPr>
      <w:rFonts w:eastAsia="MS Mincho"/>
      <w:sz w:val="22"/>
      <w:szCs w:val="22"/>
      <w:lang w:eastAsia="en-US"/>
    </w:rPr>
  </w:style>
  <w:style w:type="paragraph" w:customStyle="1" w:styleId="PNotetodesigner">
    <w:name w:val="P: Note to designer"/>
    <w:basedOn w:val="Normal"/>
    <w:qFormat/>
    <w:rsid w:val="000C6E84"/>
    <w:pPr>
      <w:spacing w:after="160" w:line="259" w:lineRule="auto"/>
    </w:pPr>
    <w:rPr>
      <w:rFonts w:asciiTheme="minorHAnsi" w:eastAsiaTheme="minorHAnsi" w:hAnsiTheme="minorHAnsi" w:cstheme="minorBidi"/>
      <w:color w:val="FF0000"/>
      <w:sz w:val="22"/>
      <w:szCs w:val="22"/>
      <w:lang w:eastAsia="en-US"/>
    </w:rPr>
  </w:style>
  <w:style w:type="character" w:customStyle="1" w:styleId="Ptimtext">
    <w:name w:val="P: tim text"/>
    <w:basedOn w:val="DefaultParagraphFont"/>
    <w:rsid w:val="000C6E84"/>
    <w:rPr>
      <w:b/>
      <w:bCs/>
      <w:color w:val="FF0000"/>
    </w:rPr>
  </w:style>
  <w:style w:type="character" w:customStyle="1" w:styleId="Csuperscript">
    <w:name w:val="C: superscript"/>
    <w:basedOn w:val="DefaultParagraphFont"/>
    <w:uiPriority w:val="1"/>
    <w:qFormat/>
    <w:rsid w:val="000C6E8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B9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E71B9C"/>
    <w:pPr>
      <w:keepNext/>
      <w:pageBreakBefore/>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rsid w:val="00B91E57"/>
    <w:pPr>
      <w:tabs>
        <w:tab w:val="center" w:pos="4513"/>
        <w:tab w:val="right" w:pos="9026"/>
      </w:tabs>
    </w:pPr>
  </w:style>
  <w:style w:type="character" w:customStyle="1" w:styleId="HeaderChar">
    <w:name w:val="Header Char"/>
    <w:basedOn w:val="DefaultParagraphFont"/>
    <w:link w:val="Header"/>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E71B9C"/>
    <w:rPr>
      <w:rFonts w:ascii="Times New Roman" w:hAnsi="Times New Roman"/>
      <w:i/>
    </w:rPr>
  </w:style>
  <w:style w:type="paragraph" w:customStyle="1" w:styleId="Hangingindent">
    <w:name w:val="Hanging indent"/>
    <w:basedOn w:val="Normal"/>
    <w:rsid w:val="002F6821"/>
    <w:pPr>
      <w:ind w:left="340" w:hanging="340"/>
    </w:pPr>
    <w:rPr>
      <w:szCs w:val="20"/>
    </w:rPr>
  </w:style>
  <w:style w:type="paragraph" w:styleId="ListParagraph">
    <w:name w:val="List Paragraph"/>
    <w:basedOn w:val="Normal"/>
    <w:uiPriority w:val="34"/>
    <w:qFormat/>
    <w:rsid w:val="001177F4"/>
    <w:pPr>
      <w:ind w:left="720"/>
      <w:contextualSpacing/>
    </w:pPr>
  </w:style>
  <w:style w:type="paragraph" w:customStyle="1" w:styleId="04indent">
    <w:name w:val="0.4 indent"/>
    <w:basedOn w:val="Normal"/>
    <w:rsid w:val="00BF49B8"/>
    <w:pPr>
      <w:ind w:left="227" w:hanging="227"/>
    </w:pPr>
    <w:rPr>
      <w:szCs w:val="20"/>
    </w:rPr>
  </w:style>
  <w:style w:type="paragraph" w:customStyle="1" w:styleId="Pbody">
    <w:name w:val="P: body"/>
    <w:qFormat/>
    <w:rsid w:val="0007576A"/>
    <w:rPr>
      <w:rFonts w:eastAsia="MS Mincho"/>
      <w:sz w:val="22"/>
      <w:szCs w:val="22"/>
      <w:lang w:eastAsia="en-US"/>
    </w:rPr>
  </w:style>
  <w:style w:type="paragraph" w:customStyle="1" w:styleId="PNotetodesigner">
    <w:name w:val="P: Note to designer"/>
    <w:basedOn w:val="Normal"/>
    <w:qFormat/>
    <w:rsid w:val="000C6E84"/>
    <w:pPr>
      <w:spacing w:after="160" w:line="259" w:lineRule="auto"/>
    </w:pPr>
    <w:rPr>
      <w:rFonts w:asciiTheme="minorHAnsi" w:eastAsiaTheme="minorHAnsi" w:hAnsiTheme="minorHAnsi" w:cstheme="minorBidi"/>
      <w:color w:val="FF0000"/>
      <w:sz w:val="22"/>
      <w:szCs w:val="22"/>
      <w:lang w:eastAsia="en-US"/>
    </w:rPr>
  </w:style>
  <w:style w:type="character" w:customStyle="1" w:styleId="Ptimtext">
    <w:name w:val="P: tim text"/>
    <w:basedOn w:val="DefaultParagraphFont"/>
    <w:rsid w:val="000C6E84"/>
    <w:rPr>
      <w:b/>
      <w:bCs/>
      <w:color w:val="FF0000"/>
    </w:rPr>
  </w:style>
  <w:style w:type="character" w:customStyle="1" w:styleId="Csuperscript">
    <w:name w:val="C: superscript"/>
    <w:basedOn w:val="DefaultParagraphFont"/>
    <w:uiPriority w:val="1"/>
    <w:qFormat/>
    <w:rsid w:val="000C6E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oleObject" Target="embeddings/oleObject18.bin"/><Relationship Id="rId3" Type="http://schemas.microsoft.com/office/2007/relationships/stylesWithEffects" Target="stylesWithEffects.xml"/><Relationship Id="rId21" Type="http://schemas.openxmlformats.org/officeDocument/2006/relationships/image" Target="media/image5.wmf"/><Relationship Id="rId34" Type="http://schemas.openxmlformats.org/officeDocument/2006/relationships/image" Target="media/image12.emf"/><Relationship Id="rId42" Type="http://schemas.openxmlformats.org/officeDocument/2006/relationships/image" Target="media/image16.wmf"/><Relationship Id="rId47" Type="http://schemas.openxmlformats.org/officeDocument/2006/relationships/image" Target="media/image19.jpe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image" Target="media/image14.emf"/><Relationship Id="rId46"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image" Target="media/image11.e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oleObject" Target="embeddings/oleObject21.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13.bin"/><Relationship Id="rId36" Type="http://schemas.openxmlformats.org/officeDocument/2006/relationships/image" Target="media/image13.emf"/><Relationship Id="rId49"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image" Target="media/image4.wmf"/><Relationship Id="rId31" Type="http://schemas.openxmlformats.org/officeDocument/2006/relationships/image" Target="media/image10.jpeg"/><Relationship Id="rId44" Type="http://schemas.openxmlformats.org/officeDocument/2006/relationships/image" Target="media/image17.wmf"/><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8.wmf"/><Relationship Id="rId30" Type="http://schemas.openxmlformats.org/officeDocument/2006/relationships/oleObject" Target="embeddings/oleObject14.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microsoft.com/office/2007/relationships/hdphoto" Target="media/hdphoto1.wdp"/><Relationship Id="rId8" Type="http://schemas.openxmlformats.org/officeDocument/2006/relationships/image" Target="media/image1.wmf"/><Relationship Id="rId5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132</TotalTime>
  <Pages>6</Pages>
  <Words>1127</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104</cp:revision>
  <cp:lastPrinted>2016-07-15T04:27:00Z</cp:lastPrinted>
  <dcterms:created xsi:type="dcterms:W3CDTF">2016-07-25T04:54:00Z</dcterms:created>
  <dcterms:modified xsi:type="dcterms:W3CDTF">2016-10-24T21:45:00Z</dcterms:modified>
</cp:coreProperties>
</file>