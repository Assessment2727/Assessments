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26304" w14:textId="77777777" w:rsidR="00002689" w:rsidRDefault="00002689" w:rsidP="00002689">
      <w:pPr>
        <w:pStyle w:val="Psectionheading"/>
      </w:pPr>
      <w:r>
        <w:t>Multiple-choice section – choose the correct answer</w:t>
      </w:r>
    </w:p>
    <w:p w14:paraId="40AD5DB4" w14:textId="77777777" w:rsidR="00002689" w:rsidRDefault="00002689" w:rsidP="00002689">
      <w:pPr>
        <w:pStyle w:val="Pquestionheadingmc1stafterhead"/>
      </w:pPr>
      <w:r>
        <w:t>Question 1</w:t>
      </w:r>
      <w:r>
        <w:tab/>
        <w:t>[10.3</w:t>
      </w:r>
      <w:r w:rsidRPr="00DF7F34">
        <w:t>]</w:t>
      </w:r>
    </w:p>
    <w:p w14:paraId="55F0A6A5" w14:textId="77777777" w:rsidR="00002689" w:rsidRPr="00983C1A" w:rsidRDefault="00002689" w:rsidP="00002689">
      <w:pPr>
        <w:pStyle w:val="Pquestiontextmainstem"/>
      </w:pPr>
      <w:r w:rsidRPr="00983C1A">
        <w:t>Which pair of events is mutually exclusive?</w:t>
      </w:r>
    </w:p>
    <w:p w14:paraId="39AE10D4" w14:textId="6143AE6F" w:rsidR="001E2C14" w:rsidRPr="00983C1A" w:rsidRDefault="001E2C14" w:rsidP="001E2C14">
      <w:pPr>
        <w:pStyle w:val="Pquestiontextmcqoptions"/>
      </w:pPr>
      <w:r w:rsidRPr="00983C1A">
        <w:rPr>
          <w:b/>
        </w:rPr>
        <w:t>A</w:t>
      </w:r>
      <w:r>
        <w:tab/>
        <w:t>Rolling a multiple of 3 or a multiple of 2 on a six-sided die</w:t>
      </w:r>
      <w:r w:rsidRPr="00983C1A">
        <w:t>.</w:t>
      </w:r>
    </w:p>
    <w:p w14:paraId="65C859B9" w14:textId="7D632012" w:rsidR="001E2C14" w:rsidRPr="00983C1A" w:rsidRDefault="001E2C14" w:rsidP="001E2C14">
      <w:pPr>
        <w:pStyle w:val="Pquestiontextmcqoptions"/>
      </w:pPr>
      <w:r w:rsidRPr="00983C1A">
        <w:rPr>
          <w:b/>
        </w:rPr>
        <w:t>B</w:t>
      </w:r>
      <w:r>
        <w:tab/>
      </w:r>
      <w:r w:rsidRPr="00983C1A">
        <w:t xml:space="preserve">Drawing a </w:t>
      </w:r>
      <w:r>
        <w:t>heart</w:t>
      </w:r>
      <w:r w:rsidRPr="00983C1A">
        <w:t xml:space="preserve"> or a </w:t>
      </w:r>
      <w:r>
        <w:t>club</w:t>
      </w:r>
      <w:r w:rsidRPr="00983C1A">
        <w:t xml:space="preserve"> from a normal pack of 52 playing cards.</w:t>
      </w:r>
    </w:p>
    <w:p w14:paraId="5226FDB3" w14:textId="4772011D" w:rsidR="001E2C14" w:rsidRPr="00983C1A" w:rsidRDefault="001E2C14" w:rsidP="001E2C14">
      <w:pPr>
        <w:pStyle w:val="Pquestiontextmcqoptions"/>
      </w:pPr>
      <w:r w:rsidRPr="00983C1A">
        <w:rPr>
          <w:b/>
        </w:rPr>
        <w:t>C</w:t>
      </w:r>
      <w:r>
        <w:tab/>
      </w:r>
      <w:r w:rsidRPr="00983C1A">
        <w:t xml:space="preserve">People who like </w:t>
      </w:r>
      <w:r>
        <w:t>table tennis</w:t>
      </w:r>
      <w:r w:rsidRPr="00983C1A">
        <w:t xml:space="preserve"> and people who like </w:t>
      </w:r>
      <w:r>
        <w:t>badminton</w:t>
      </w:r>
      <w:r w:rsidRPr="00983C1A">
        <w:t>.</w:t>
      </w:r>
    </w:p>
    <w:p w14:paraId="5ED48828" w14:textId="7F1D5205" w:rsidR="00002689" w:rsidRDefault="001E2C14" w:rsidP="001E2C14">
      <w:pPr>
        <w:pStyle w:val="Pquestiontextmcqoptions"/>
      </w:pPr>
      <w:r w:rsidRPr="00983C1A">
        <w:rPr>
          <w:b/>
        </w:rPr>
        <w:t>D</w:t>
      </w:r>
      <w:r>
        <w:tab/>
      </w:r>
      <w:r w:rsidRPr="00983C1A">
        <w:t xml:space="preserve">Students who </w:t>
      </w:r>
      <w:r>
        <w:t>like History</w:t>
      </w:r>
      <w:r w:rsidRPr="00983C1A">
        <w:t xml:space="preserve"> and those who </w:t>
      </w:r>
      <w:r>
        <w:t>like Geography</w:t>
      </w:r>
      <w:r w:rsidR="00002689" w:rsidRPr="00983C1A">
        <w:t>.</w:t>
      </w:r>
    </w:p>
    <w:p w14:paraId="71C0B019" w14:textId="2438CC53" w:rsidR="0030598D" w:rsidRDefault="0030598D" w:rsidP="0030598D">
      <w:pPr>
        <w:pStyle w:val="Pquestionheadingmc"/>
      </w:pPr>
      <w:r>
        <w:t>Question 2</w:t>
      </w:r>
      <w:r>
        <w:tab/>
        <w:t>[10.4</w:t>
      </w:r>
      <w:r w:rsidRPr="00DF7F34">
        <w:t>]</w:t>
      </w:r>
    </w:p>
    <w:p w14:paraId="797F1639" w14:textId="77777777" w:rsidR="0030598D" w:rsidRDefault="0030598D" w:rsidP="0030598D">
      <w:pPr>
        <w:pStyle w:val="Pquestiontextmainstem"/>
      </w:pPr>
      <w:r w:rsidRPr="000761F9">
        <w:t>The tree diagram below shows the probabilities associated with tossing a biased coin twice.</w:t>
      </w:r>
    </w:p>
    <w:p w14:paraId="1B847CC6" w14:textId="77777777" w:rsidR="0030598D" w:rsidRPr="000761F9" w:rsidRDefault="0030598D" w:rsidP="0030598D">
      <w:pPr>
        <w:pStyle w:val="Pquestiontextmainstem"/>
        <w:rPr>
          <w:sz w:val="12"/>
          <w:szCs w:val="12"/>
        </w:rPr>
      </w:pPr>
    </w:p>
    <w:p w14:paraId="44B37958" w14:textId="22AA16E3" w:rsidR="0030598D" w:rsidRPr="000761F9" w:rsidRDefault="0030598D" w:rsidP="0030598D">
      <w:pPr>
        <w:pStyle w:val="Pquestiontextmainstem"/>
      </w:pPr>
      <w:r>
        <w:rPr>
          <w:noProof/>
        </w:rPr>
        <w:drawing>
          <wp:inline distT="0" distB="0" distL="0" distR="0" wp14:anchorId="65C96045" wp14:editId="2828073A">
            <wp:extent cx="1765300" cy="1562100"/>
            <wp:effectExtent l="0" t="0" r="12700" b="12700"/>
            <wp:docPr id="28" name="Picture 28" descr="PM10_PR_TSb_1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M10_PR_TSb_11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1562100"/>
                    </a:xfrm>
                    <a:prstGeom prst="rect">
                      <a:avLst/>
                    </a:prstGeom>
                    <a:noFill/>
                    <a:ln>
                      <a:noFill/>
                    </a:ln>
                  </pic:spPr>
                </pic:pic>
              </a:graphicData>
            </a:graphic>
          </wp:inline>
        </w:drawing>
      </w:r>
    </w:p>
    <w:p w14:paraId="3442EE66" w14:textId="77777777" w:rsidR="0030598D" w:rsidRPr="000761F9" w:rsidRDefault="0030598D" w:rsidP="0030598D">
      <w:pPr>
        <w:pStyle w:val="Pquestiontextmainstem"/>
        <w:rPr>
          <w:color w:val="5F497A"/>
          <w:sz w:val="12"/>
          <w:szCs w:val="12"/>
        </w:rPr>
      </w:pPr>
    </w:p>
    <w:p w14:paraId="06C09932" w14:textId="35433E25" w:rsidR="0030598D" w:rsidRDefault="0030598D" w:rsidP="0030598D">
      <w:pPr>
        <w:pStyle w:val="Pquestiontextmainstem"/>
      </w:pPr>
      <w:r w:rsidRPr="000761F9">
        <w:t xml:space="preserve">The probability of obtaining </w:t>
      </w:r>
      <w:r w:rsidR="00E1374E">
        <w:t xml:space="preserve">tails </w:t>
      </w:r>
      <w:r w:rsidRPr="000761F9">
        <w:t>at least on</w:t>
      </w:r>
      <w:r w:rsidR="00E1374E">
        <w:t>c</w:t>
      </w:r>
      <w:r w:rsidRPr="000761F9">
        <w:t>e is:</w:t>
      </w:r>
    </w:p>
    <w:p w14:paraId="25C1DA59" w14:textId="77777777" w:rsidR="0030598D" w:rsidRPr="000761F9" w:rsidRDefault="0030598D" w:rsidP="0030598D">
      <w:pPr>
        <w:tabs>
          <w:tab w:val="left" w:pos="993"/>
          <w:tab w:val="left" w:pos="1985"/>
          <w:tab w:val="left" w:pos="2977"/>
          <w:tab w:val="left" w:pos="4253"/>
        </w:tabs>
      </w:pPr>
    </w:p>
    <w:p w14:paraId="18E2513D" w14:textId="0616DC3B" w:rsidR="0030598D" w:rsidRPr="00983C1A" w:rsidRDefault="0030598D" w:rsidP="0030598D">
      <w:pPr>
        <w:pStyle w:val="Pquestiontextmcqoptions"/>
      </w:pPr>
      <w:r w:rsidRPr="000761F9">
        <w:rPr>
          <w:b/>
        </w:rPr>
        <w:t>A</w:t>
      </w:r>
      <w:r>
        <w:tab/>
      </w:r>
      <w:r w:rsidRPr="000761F9">
        <w:t>0.16</w:t>
      </w:r>
      <w:r w:rsidRPr="000761F9">
        <w:tab/>
      </w:r>
      <w:r>
        <w:tab/>
      </w:r>
      <w:r>
        <w:tab/>
      </w:r>
      <w:r>
        <w:tab/>
      </w:r>
      <w:r>
        <w:tab/>
      </w:r>
      <w:r>
        <w:tab/>
      </w:r>
      <w:r>
        <w:tab/>
      </w:r>
      <w:r w:rsidRPr="000761F9">
        <w:rPr>
          <w:b/>
        </w:rPr>
        <w:t>B</w:t>
      </w:r>
      <w:r>
        <w:tab/>
      </w:r>
      <w:r w:rsidRPr="000761F9">
        <w:t>0.36</w:t>
      </w:r>
      <w:r w:rsidRPr="000761F9">
        <w:tab/>
      </w:r>
      <w:r>
        <w:tab/>
      </w:r>
      <w:r>
        <w:tab/>
      </w:r>
      <w:r>
        <w:tab/>
      </w:r>
      <w:r>
        <w:tab/>
      </w:r>
      <w:r>
        <w:tab/>
      </w:r>
      <w:r>
        <w:tab/>
      </w:r>
      <w:r w:rsidRPr="000761F9">
        <w:rPr>
          <w:b/>
        </w:rPr>
        <w:t>C</w:t>
      </w:r>
      <w:r>
        <w:tab/>
      </w:r>
      <w:r w:rsidRPr="000761F9">
        <w:t>0.48</w:t>
      </w:r>
      <w:r w:rsidRPr="000761F9">
        <w:tab/>
      </w:r>
      <w:r>
        <w:tab/>
      </w:r>
      <w:r>
        <w:tab/>
      </w:r>
      <w:r>
        <w:tab/>
      </w:r>
      <w:r>
        <w:tab/>
      </w:r>
      <w:r>
        <w:tab/>
      </w:r>
      <w:r w:rsidRPr="000761F9">
        <w:rPr>
          <w:b/>
        </w:rPr>
        <w:t>D</w:t>
      </w:r>
      <w:r w:rsidRPr="000761F9">
        <w:t xml:space="preserve"> 0.64</w:t>
      </w:r>
    </w:p>
    <w:p w14:paraId="41E93272" w14:textId="1DE99618" w:rsidR="0030598D" w:rsidRDefault="0030598D" w:rsidP="0030598D">
      <w:pPr>
        <w:pStyle w:val="Pquestionheadingmc"/>
      </w:pPr>
      <w:r>
        <w:t>Question 3</w:t>
      </w:r>
      <w:r>
        <w:tab/>
        <w:t>[10.5</w:t>
      </w:r>
      <w:r w:rsidRPr="00DF7F34">
        <w:t>]</w:t>
      </w:r>
    </w:p>
    <w:p w14:paraId="014F20F3" w14:textId="71976EFC" w:rsidR="001E2C14" w:rsidRPr="000761F9" w:rsidRDefault="001E2C14" w:rsidP="006F54CD">
      <w:pPr>
        <w:pStyle w:val="Pquestiontextmainstem"/>
      </w:pPr>
      <w:r w:rsidRPr="000761F9">
        <w:t>A normal die, labelled 1</w:t>
      </w:r>
      <w:r w:rsidR="006F54CD">
        <w:t xml:space="preserve"> to </w:t>
      </w:r>
      <w:r w:rsidRPr="000761F9">
        <w:t xml:space="preserve">6, is rolled three times. The probability that the third spin results in a 4, given both the previous two spins were </w:t>
      </w:r>
      <w:r w:rsidR="008212BC">
        <w:t>both 4</w:t>
      </w:r>
      <w:r w:rsidRPr="000761F9">
        <w:t>, is:</w:t>
      </w:r>
    </w:p>
    <w:p w14:paraId="27CE51C3" w14:textId="7BE1EBB7" w:rsidR="00707E33" w:rsidRPr="00983C1A" w:rsidRDefault="00707E33" w:rsidP="00707E33">
      <w:pPr>
        <w:pStyle w:val="Pquestiontextmcqoptions"/>
      </w:pPr>
      <w:r w:rsidRPr="00983C1A">
        <w:rPr>
          <w:b/>
        </w:rPr>
        <w:t>A</w:t>
      </w:r>
      <w:r>
        <w:tab/>
      </w:r>
      <w:r w:rsidR="001E2C14" w:rsidRPr="000761F9">
        <w:rPr>
          <w:position w:val="-22"/>
        </w:rPr>
        <w:object w:dxaOrig="440" w:dyaOrig="580" w14:anchorId="0D822D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5pt;height:29.3pt" o:ole="">
            <v:imagedata r:id="rId9" o:title=""/>
          </v:shape>
          <o:OLEObject Type="Embed" ProgID="Equation.3" ShapeID="_x0000_i1025" DrawAspect="Content" ObjectID="_1538906569" r:id="rId10"/>
        </w:object>
      </w:r>
      <w:r w:rsidRPr="00983C1A">
        <w:tab/>
      </w:r>
      <w:r>
        <w:tab/>
      </w:r>
      <w:r>
        <w:tab/>
      </w:r>
      <w:r>
        <w:tab/>
      </w:r>
      <w:r>
        <w:tab/>
      </w:r>
      <w:r>
        <w:tab/>
      </w:r>
      <w:r>
        <w:tab/>
      </w:r>
      <w:r w:rsidRPr="00983C1A">
        <w:rPr>
          <w:b/>
        </w:rPr>
        <w:t>B</w:t>
      </w:r>
      <w:r>
        <w:tab/>
      </w:r>
      <w:r w:rsidR="001E2C14" w:rsidRPr="000761F9">
        <w:rPr>
          <w:position w:val="-22"/>
        </w:rPr>
        <w:object w:dxaOrig="320" w:dyaOrig="580" w14:anchorId="43D21DCF">
          <v:shape id="_x0000_i1026" type="#_x0000_t75" style="width:17.1pt;height:29.3pt" o:ole="">
            <v:imagedata r:id="rId11" o:title=""/>
          </v:shape>
          <o:OLEObject Type="Embed" ProgID="Equation.3" ShapeID="_x0000_i1026" DrawAspect="Content" ObjectID="_1538906570" r:id="rId12"/>
        </w:object>
      </w:r>
      <w:r w:rsidRPr="00983C1A">
        <w:tab/>
      </w:r>
      <w:r>
        <w:tab/>
      </w:r>
      <w:r>
        <w:tab/>
      </w:r>
      <w:r>
        <w:tab/>
      </w:r>
      <w:r>
        <w:tab/>
      </w:r>
      <w:r>
        <w:tab/>
      </w:r>
      <w:r>
        <w:tab/>
      </w:r>
      <w:r w:rsidRPr="00983C1A">
        <w:rPr>
          <w:b/>
        </w:rPr>
        <w:t>C</w:t>
      </w:r>
      <w:r>
        <w:tab/>
      </w:r>
      <w:r w:rsidR="001E2C14" w:rsidRPr="001E2C14">
        <w:rPr>
          <w:position w:val="-24"/>
        </w:rPr>
        <w:object w:dxaOrig="220" w:dyaOrig="640" w14:anchorId="63E7D567">
          <v:shape id="_x0000_i1027" type="#_x0000_t75" style="width:11pt;height:31.75pt" o:ole="">
            <v:imagedata r:id="rId13" o:title=""/>
          </v:shape>
          <o:OLEObject Type="Embed" ProgID="Equation.DSMT4" ShapeID="_x0000_i1027" DrawAspect="Content" ObjectID="_1538906571" r:id="rId14"/>
        </w:object>
      </w:r>
      <w:r>
        <w:tab/>
      </w:r>
      <w:r>
        <w:tab/>
      </w:r>
      <w:r>
        <w:tab/>
      </w:r>
      <w:r>
        <w:tab/>
      </w:r>
      <w:r>
        <w:tab/>
      </w:r>
      <w:r>
        <w:tab/>
      </w:r>
      <w:r w:rsidRPr="00983C1A">
        <w:tab/>
      </w:r>
      <w:r w:rsidRPr="00983C1A">
        <w:rPr>
          <w:b/>
        </w:rPr>
        <w:t>D</w:t>
      </w:r>
      <w:r>
        <w:tab/>
      </w:r>
      <w:r w:rsidR="001E2C14" w:rsidRPr="000761F9">
        <w:rPr>
          <w:position w:val="-22"/>
        </w:rPr>
        <w:object w:dxaOrig="220" w:dyaOrig="580" w14:anchorId="59FDE25D">
          <v:shape id="_x0000_i1028" type="#_x0000_t75" style="width:11pt;height:29.3pt" o:ole="">
            <v:imagedata r:id="rId15" o:title=""/>
          </v:shape>
          <o:OLEObject Type="Embed" ProgID="Equation.3" ShapeID="_x0000_i1028" DrawAspect="Content" ObjectID="_1538906572" r:id="rId16"/>
        </w:object>
      </w:r>
    </w:p>
    <w:p w14:paraId="1A783FA0" w14:textId="36A04400" w:rsidR="00002689" w:rsidRDefault="0030598D" w:rsidP="00002689">
      <w:pPr>
        <w:pStyle w:val="Pquestionheadingmc"/>
      </w:pPr>
      <w:r>
        <w:t>Question 4</w:t>
      </w:r>
      <w:r w:rsidR="00002689">
        <w:tab/>
        <w:t>[10.1</w:t>
      </w:r>
      <w:r w:rsidR="00002689" w:rsidRPr="00DF7F34">
        <w:t>]</w:t>
      </w:r>
    </w:p>
    <w:p w14:paraId="122D8F7B" w14:textId="6F99DE54" w:rsidR="00002689" w:rsidRPr="00983C1A" w:rsidRDefault="00002689" w:rsidP="00002689">
      <w:pPr>
        <w:pStyle w:val="Pquestiontextmainstem"/>
      </w:pPr>
      <w:r>
        <w:t>A lucky dip has</w:t>
      </w:r>
      <w:r w:rsidR="008212BC">
        <w:t xml:space="preserve"> 8</w:t>
      </w:r>
      <w:r w:rsidRPr="00983C1A">
        <w:t xml:space="preserve"> </w:t>
      </w:r>
      <w:r w:rsidR="00DC53D9">
        <w:t>movie tickets</w:t>
      </w:r>
      <w:r w:rsidRPr="00983C1A">
        <w:t>,</w:t>
      </w:r>
      <w:r>
        <w:t xml:space="preserve"> </w:t>
      </w:r>
      <w:r w:rsidR="008212BC">
        <w:t>8</w:t>
      </w:r>
      <w:r w:rsidRPr="00983C1A">
        <w:t xml:space="preserve"> </w:t>
      </w:r>
      <w:r w:rsidR="00DC53D9">
        <w:t>music download cards</w:t>
      </w:r>
      <w:r w:rsidR="008212BC">
        <w:t>, 10</w:t>
      </w:r>
      <w:r w:rsidRPr="00983C1A">
        <w:t xml:space="preserve"> </w:t>
      </w:r>
      <w:r w:rsidR="00DC53D9">
        <w:t>of both prizes</w:t>
      </w:r>
      <w:r w:rsidR="008212BC">
        <w:t xml:space="preserve"> and 4</w:t>
      </w:r>
      <w:r w:rsidRPr="00983C1A">
        <w:t xml:space="preserve"> booby prizes. The pr</w:t>
      </w:r>
      <w:r w:rsidR="00DC53D9">
        <w:t>obability of randomly choosing</w:t>
      </w:r>
      <w:r w:rsidRPr="00983C1A">
        <w:t xml:space="preserve"> </w:t>
      </w:r>
      <w:r w:rsidR="00DC53D9">
        <w:t>movie tickets is</w:t>
      </w:r>
      <w:r w:rsidRPr="00983C1A">
        <w:t>:</w:t>
      </w:r>
    </w:p>
    <w:p w14:paraId="78E6178E" w14:textId="45D8B311" w:rsidR="00002689" w:rsidRPr="00983C1A" w:rsidRDefault="00002689" w:rsidP="00002689">
      <w:pPr>
        <w:pStyle w:val="Pquestiontextmcqoptions"/>
      </w:pPr>
      <w:r w:rsidRPr="00F86633">
        <w:rPr>
          <w:rStyle w:val="Cquestionpartlabelbold"/>
        </w:rPr>
        <w:t>A</w:t>
      </w:r>
      <w:r w:rsidR="009E3F79">
        <w:tab/>
      </w:r>
      <w:r w:rsidR="006F54CD" w:rsidRPr="006F54CD">
        <w:rPr>
          <w:position w:val="-24"/>
        </w:rPr>
        <w:object w:dxaOrig="340" w:dyaOrig="640" w14:anchorId="5D2ECF23">
          <v:shape id="_x0000_i1029" type="#_x0000_t75" style="width:17.1pt;height:31.75pt" o:ole="">
            <v:imagedata r:id="rId17" o:title=""/>
          </v:shape>
          <o:OLEObject Type="Embed" ProgID="Equation.DSMT4" ShapeID="_x0000_i1029" DrawAspect="Content" ObjectID="_1538906573" r:id="rId18"/>
        </w:object>
      </w:r>
      <w:r w:rsidR="009E3F79">
        <w:tab/>
      </w:r>
      <w:r w:rsidR="009E3F79">
        <w:tab/>
      </w:r>
      <w:r w:rsidR="009E3F79">
        <w:tab/>
      </w:r>
      <w:r w:rsidR="009E3F79">
        <w:tab/>
      </w:r>
      <w:r w:rsidR="00311CE7">
        <w:tab/>
      </w:r>
      <w:r w:rsidRPr="00983C1A">
        <w:tab/>
      </w:r>
      <w:r w:rsidR="003003A3">
        <w:tab/>
      </w:r>
      <w:r w:rsidRPr="00F86633">
        <w:rPr>
          <w:rStyle w:val="Cquestionpartlabelbold"/>
        </w:rPr>
        <w:t>B</w:t>
      </w:r>
      <w:r w:rsidR="009E3F79">
        <w:tab/>
      </w:r>
      <w:r w:rsidR="008212BC" w:rsidRPr="008212BC">
        <w:rPr>
          <w:position w:val="-24"/>
        </w:rPr>
        <w:object w:dxaOrig="220" w:dyaOrig="640" w14:anchorId="2DA49D5C">
          <v:shape id="_x0000_i1030" type="#_x0000_t75" style="width:11pt;height:32.95pt" o:ole="">
            <v:imagedata r:id="rId19" o:title=""/>
          </v:shape>
          <o:OLEObject Type="Embed" ProgID="Equation.DSMT4" ShapeID="_x0000_i1030" DrawAspect="Content" ObjectID="_1538906574" r:id="rId20"/>
        </w:object>
      </w:r>
      <w:r w:rsidR="009E3F79">
        <w:tab/>
      </w:r>
      <w:r w:rsidR="009E3F79">
        <w:tab/>
      </w:r>
      <w:r w:rsidR="00311CE7">
        <w:tab/>
      </w:r>
      <w:r w:rsidR="003003A3">
        <w:tab/>
      </w:r>
      <w:r w:rsidR="00311CE7">
        <w:tab/>
      </w:r>
      <w:r w:rsidR="009E3F79">
        <w:tab/>
      </w:r>
      <w:r w:rsidRPr="00983C1A">
        <w:tab/>
      </w:r>
      <w:r w:rsidRPr="00F86633">
        <w:rPr>
          <w:rStyle w:val="Cquestionpartlabelbold"/>
        </w:rPr>
        <w:t>C</w:t>
      </w:r>
      <w:r w:rsidR="009E3F79">
        <w:tab/>
      </w:r>
      <w:r w:rsidR="008212BC" w:rsidRPr="000761F9">
        <w:rPr>
          <w:position w:val="-22"/>
        </w:rPr>
        <w:object w:dxaOrig="220" w:dyaOrig="580" w14:anchorId="1442D232">
          <v:shape id="_x0000_i1031" type="#_x0000_t75" style="width:11pt;height:29.3pt" o:ole="">
            <v:imagedata r:id="rId21" o:title=""/>
          </v:shape>
          <o:OLEObject Type="Embed" ProgID="Equation.3" ShapeID="_x0000_i1031" DrawAspect="Content" ObjectID="_1538906575" r:id="rId22"/>
        </w:object>
      </w:r>
      <w:r w:rsidR="009E3F79">
        <w:tab/>
      </w:r>
      <w:r w:rsidR="009E3F79">
        <w:tab/>
      </w:r>
      <w:r w:rsidR="009E3F79">
        <w:tab/>
      </w:r>
      <w:r w:rsidR="005F2B9B">
        <w:tab/>
      </w:r>
      <w:r w:rsidR="00311CE7">
        <w:tab/>
      </w:r>
      <w:r w:rsidR="009E3F79">
        <w:tab/>
      </w:r>
      <w:r w:rsidRPr="00F86633">
        <w:rPr>
          <w:rStyle w:val="Cquestionpartlabelbold"/>
        </w:rPr>
        <w:t>D</w:t>
      </w:r>
      <w:r w:rsidR="009E3F79">
        <w:tab/>
      </w:r>
      <w:r w:rsidR="008212BC" w:rsidRPr="008212BC">
        <w:rPr>
          <w:position w:val="-24"/>
        </w:rPr>
        <w:object w:dxaOrig="320" w:dyaOrig="640" w14:anchorId="79FE683E">
          <v:shape id="_x0000_i1032" type="#_x0000_t75" style="width:17.1pt;height:32.95pt" o:ole="">
            <v:imagedata r:id="rId23" o:title=""/>
          </v:shape>
          <o:OLEObject Type="Embed" ProgID="Equation.DSMT4" ShapeID="_x0000_i1032" DrawAspect="Content" ObjectID="_1538906576" r:id="rId24"/>
        </w:object>
      </w:r>
    </w:p>
    <w:p w14:paraId="2E22936E" w14:textId="462EC446" w:rsidR="00002689" w:rsidRDefault="0030598D" w:rsidP="00002689">
      <w:pPr>
        <w:pStyle w:val="Pquestionheadingmc"/>
      </w:pPr>
      <w:r>
        <w:t>Question 5</w:t>
      </w:r>
      <w:r w:rsidR="00002689">
        <w:tab/>
        <w:t>[10.2</w:t>
      </w:r>
      <w:r w:rsidR="00002689" w:rsidRPr="00DF7F34">
        <w:t>]</w:t>
      </w:r>
    </w:p>
    <w:p w14:paraId="7F7EABB6" w14:textId="10F83B7C" w:rsidR="00002689" w:rsidRPr="00983C1A" w:rsidRDefault="00002689" w:rsidP="00002689">
      <w:pPr>
        <w:pStyle w:val="Pquestiontextmainstem"/>
      </w:pPr>
      <w:r w:rsidRPr="00983C1A">
        <w:t xml:space="preserve">In a group of 10 people, </w:t>
      </w:r>
      <w:r w:rsidR="008212BC">
        <w:t>8</w:t>
      </w:r>
      <w:r w:rsidRPr="00983C1A">
        <w:t xml:space="preserve"> like movie A and </w:t>
      </w:r>
      <w:r w:rsidR="008212BC">
        <w:t>9</w:t>
      </w:r>
      <w:r w:rsidRPr="00983C1A">
        <w:t xml:space="preserve"> like movie B. If all like at least one movie, what is the probability that a person chosen at random likes both movies?</w:t>
      </w:r>
    </w:p>
    <w:p w14:paraId="398E73A2" w14:textId="3AE2AE2E" w:rsidR="00002689" w:rsidRDefault="00002689" w:rsidP="00002689">
      <w:pPr>
        <w:pStyle w:val="Pquestiontextmcqoptions"/>
      </w:pPr>
      <w:r w:rsidRPr="00F86633">
        <w:rPr>
          <w:rStyle w:val="Cquestionpartlabelbold"/>
        </w:rPr>
        <w:t>A</w:t>
      </w:r>
      <w:r w:rsidR="00311CE7">
        <w:tab/>
      </w:r>
      <w:r w:rsidR="00E1374E" w:rsidRPr="00E1374E">
        <w:rPr>
          <w:position w:val="-22"/>
        </w:rPr>
        <w:object w:dxaOrig="300" w:dyaOrig="580" w14:anchorId="523C7073">
          <v:shape id="_x0000_i1045" type="#_x0000_t75" style="width:15.85pt;height:28.05pt" o:ole="">
            <v:imagedata r:id="rId25" o:title=""/>
          </v:shape>
          <o:OLEObject Type="Embed" ProgID="Equation.DSMT4" ShapeID="_x0000_i1045" DrawAspect="Content" ObjectID="_1538906577" r:id="rId26"/>
        </w:object>
      </w:r>
      <w:r w:rsidR="009E3F79">
        <w:tab/>
      </w:r>
      <w:r w:rsidR="005F2B9B">
        <w:tab/>
      </w:r>
      <w:r w:rsidR="005F2B9B">
        <w:tab/>
      </w:r>
      <w:r w:rsidR="005F2B9B">
        <w:tab/>
      </w:r>
      <w:r w:rsidR="005F2B9B">
        <w:tab/>
      </w:r>
      <w:r w:rsidR="00311CE7">
        <w:tab/>
      </w:r>
      <w:r w:rsidRPr="00983C1A">
        <w:tab/>
      </w:r>
      <w:r w:rsidRPr="00F86633">
        <w:rPr>
          <w:rStyle w:val="Cquestionpartlabelbold"/>
        </w:rPr>
        <w:t>B</w:t>
      </w:r>
      <w:r w:rsidR="009E3F79">
        <w:tab/>
      </w:r>
      <w:r w:rsidR="00E1374E" w:rsidRPr="00E1374E">
        <w:rPr>
          <w:position w:val="-22"/>
        </w:rPr>
        <w:object w:dxaOrig="220" w:dyaOrig="580" w14:anchorId="256F11F7">
          <v:shape id="_x0000_i1046" type="#_x0000_t75" style="width:11pt;height:28.05pt" o:ole="">
            <v:imagedata r:id="rId27" o:title=""/>
          </v:shape>
          <o:OLEObject Type="Embed" ProgID="Equation.DSMT4" ShapeID="_x0000_i1046" DrawAspect="Content" ObjectID="_1538906578" r:id="rId28"/>
        </w:object>
      </w:r>
      <w:r w:rsidR="009E3F79">
        <w:tab/>
      </w:r>
      <w:r w:rsidRPr="00983C1A">
        <w:tab/>
      </w:r>
      <w:r w:rsidR="005F2B9B">
        <w:tab/>
      </w:r>
      <w:r w:rsidR="00311CE7">
        <w:tab/>
      </w:r>
      <w:r w:rsidR="00311CE7">
        <w:tab/>
      </w:r>
      <w:r w:rsidR="00311CE7">
        <w:tab/>
      </w:r>
      <w:r w:rsidR="00311CE7">
        <w:tab/>
      </w:r>
      <w:r w:rsidRPr="00F86633">
        <w:rPr>
          <w:rStyle w:val="Cquestionpartlabelbold"/>
        </w:rPr>
        <w:t>C</w:t>
      </w:r>
      <w:r w:rsidR="005F2B9B">
        <w:tab/>
      </w:r>
      <w:r w:rsidR="00E1374E" w:rsidRPr="00E1374E">
        <w:rPr>
          <w:position w:val="-22"/>
        </w:rPr>
        <w:object w:dxaOrig="220" w:dyaOrig="580" w14:anchorId="0356FADD">
          <v:shape id="_x0000_i1047" type="#_x0000_t75" style="width:11pt;height:28.05pt" o:ole="">
            <v:imagedata r:id="rId29" o:title=""/>
          </v:shape>
          <o:OLEObject Type="Embed" ProgID="Equation.DSMT4" ShapeID="_x0000_i1047" DrawAspect="Content" ObjectID="_1538906579" r:id="rId30"/>
        </w:object>
      </w:r>
      <w:r w:rsidR="009E3F79">
        <w:tab/>
      </w:r>
      <w:r w:rsidRPr="00983C1A">
        <w:tab/>
      </w:r>
      <w:r w:rsidR="00311CE7">
        <w:tab/>
      </w:r>
      <w:r w:rsidR="00311CE7">
        <w:tab/>
      </w:r>
      <w:r w:rsidR="00311CE7">
        <w:tab/>
      </w:r>
      <w:r w:rsidR="00311CE7">
        <w:tab/>
      </w:r>
      <w:r w:rsidRPr="00F86633">
        <w:rPr>
          <w:rStyle w:val="Cquestionpartlabelbold"/>
        </w:rPr>
        <w:t>D</w:t>
      </w:r>
      <w:r w:rsidR="00311CE7">
        <w:tab/>
      </w:r>
      <w:r w:rsidR="00E1374E" w:rsidRPr="00E1374E">
        <w:rPr>
          <w:position w:val="-22"/>
        </w:rPr>
        <w:object w:dxaOrig="220" w:dyaOrig="580" w14:anchorId="743A06F1">
          <v:shape id="_x0000_i1048" type="#_x0000_t75" style="width:11pt;height:28.05pt" o:ole="">
            <v:imagedata r:id="rId31" o:title=""/>
          </v:shape>
          <o:OLEObject Type="Embed" ProgID="Equation.DSMT4" ShapeID="_x0000_i1048" DrawAspect="Content" ObjectID="_1538906580" r:id="rId32"/>
        </w:object>
      </w:r>
    </w:p>
    <w:p w14:paraId="2B7BD824" w14:textId="45D0D448" w:rsidR="00707E33" w:rsidRDefault="0030598D" w:rsidP="00707E33">
      <w:pPr>
        <w:pStyle w:val="Pquestionheadingmc"/>
      </w:pPr>
      <w:r>
        <w:lastRenderedPageBreak/>
        <w:t>Question 6</w:t>
      </w:r>
      <w:r w:rsidR="00FD25D1">
        <w:tab/>
        <w:t>[10.5</w:t>
      </w:r>
      <w:r w:rsidR="00707E33" w:rsidRPr="00DF7F34">
        <w:t>]</w:t>
      </w:r>
    </w:p>
    <w:p w14:paraId="7380D699" w14:textId="133EB1AF" w:rsidR="00707E33" w:rsidRPr="00983C1A" w:rsidRDefault="00707E33" w:rsidP="00707E33">
      <w:pPr>
        <w:pStyle w:val="Pquestiontextmainstem"/>
      </w:pPr>
      <w:r w:rsidRPr="00983C1A">
        <w:t>I draw 2 cards from a normal pack of 52 playing cards</w:t>
      </w:r>
      <w:r>
        <w:t xml:space="preserve"> without replacement</w:t>
      </w:r>
      <w:r w:rsidRPr="00983C1A">
        <w:t>. What is the probability that the second card is an ace if I kno</w:t>
      </w:r>
      <w:r w:rsidR="005264AF">
        <w:t>w the first card is a not a heart</w:t>
      </w:r>
      <w:r w:rsidRPr="00983C1A">
        <w:t>?</w:t>
      </w:r>
    </w:p>
    <w:p w14:paraId="1F7925F9" w14:textId="5C3D5A5E" w:rsidR="00707E33" w:rsidRPr="00983C1A" w:rsidRDefault="00707E33" w:rsidP="00707E33">
      <w:pPr>
        <w:pStyle w:val="Pquestiontextmcqoptions"/>
      </w:pPr>
      <w:r w:rsidRPr="00983C1A">
        <w:rPr>
          <w:b/>
        </w:rPr>
        <w:t>A</w:t>
      </w:r>
      <w:r>
        <w:tab/>
      </w:r>
      <w:r w:rsidR="0030598D" w:rsidRPr="000761F9">
        <w:rPr>
          <w:position w:val="-22"/>
        </w:rPr>
        <w:object w:dxaOrig="300" w:dyaOrig="580" w14:anchorId="456DAFBA">
          <v:shape id="_x0000_i1033" type="#_x0000_t75" style="width:14.65pt;height:29.3pt" o:ole="">
            <v:imagedata r:id="rId33" o:title=""/>
          </v:shape>
          <o:OLEObject Type="Embed" ProgID="Equation.3" ShapeID="_x0000_i1033" DrawAspect="Content" ObjectID="_1538906581" r:id="rId34"/>
        </w:object>
      </w:r>
      <w:r>
        <w:tab/>
      </w:r>
      <w:r>
        <w:tab/>
      </w:r>
      <w:r>
        <w:tab/>
      </w:r>
      <w:r>
        <w:tab/>
      </w:r>
      <w:r>
        <w:tab/>
      </w:r>
      <w:r>
        <w:tab/>
      </w:r>
      <w:r w:rsidRPr="00983C1A">
        <w:rPr>
          <w:b/>
        </w:rPr>
        <w:t>B</w:t>
      </w:r>
      <w:r>
        <w:tab/>
      </w:r>
      <w:r w:rsidR="0030598D" w:rsidRPr="000761F9">
        <w:rPr>
          <w:position w:val="-22"/>
        </w:rPr>
        <w:object w:dxaOrig="320" w:dyaOrig="580" w14:anchorId="663487FD">
          <v:shape id="_x0000_i1034" type="#_x0000_t75" style="width:17.1pt;height:29.3pt" o:ole="">
            <v:imagedata r:id="rId35" o:title=""/>
          </v:shape>
          <o:OLEObject Type="Embed" ProgID="Equation.3" ShapeID="_x0000_i1034" DrawAspect="Content" ObjectID="_1538906582" r:id="rId36"/>
        </w:object>
      </w:r>
      <w:r>
        <w:tab/>
      </w:r>
      <w:r>
        <w:tab/>
      </w:r>
      <w:r>
        <w:tab/>
      </w:r>
      <w:r>
        <w:tab/>
      </w:r>
      <w:r>
        <w:tab/>
      </w:r>
      <w:r>
        <w:tab/>
      </w:r>
      <w:r w:rsidRPr="00983C1A">
        <w:tab/>
      </w:r>
      <w:r w:rsidRPr="00983C1A">
        <w:rPr>
          <w:b/>
        </w:rPr>
        <w:t>C</w:t>
      </w:r>
      <w:r>
        <w:tab/>
      </w:r>
      <w:r w:rsidR="0030598D" w:rsidRPr="000761F9">
        <w:rPr>
          <w:position w:val="-22"/>
        </w:rPr>
        <w:object w:dxaOrig="320" w:dyaOrig="580" w14:anchorId="174261C1">
          <v:shape id="_x0000_i1035" type="#_x0000_t75" style="width:17.1pt;height:29.3pt" o:ole="">
            <v:imagedata r:id="rId37" o:title=""/>
          </v:shape>
          <o:OLEObject Type="Embed" ProgID="Equation.3" ShapeID="_x0000_i1035" DrawAspect="Content" ObjectID="_1538906583" r:id="rId38"/>
        </w:object>
      </w:r>
      <w:r>
        <w:tab/>
      </w:r>
      <w:r>
        <w:tab/>
      </w:r>
      <w:r>
        <w:tab/>
      </w:r>
      <w:r>
        <w:tab/>
      </w:r>
      <w:r>
        <w:tab/>
      </w:r>
      <w:r w:rsidRPr="00983C1A">
        <w:tab/>
      </w:r>
      <w:r w:rsidRPr="00983C1A">
        <w:rPr>
          <w:b/>
        </w:rPr>
        <w:t>D</w:t>
      </w:r>
      <w:r>
        <w:tab/>
      </w:r>
      <w:r w:rsidR="00E1374E" w:rsidRPr="00E1374E">
        <w:rPr>
          <w:position w:val="-22"/>
        </w:rPr>
        <w:object w:dxaOrig="200" w:dyaOrig="580" w14:anchorId="39B0187E">
          <v:shape id="_x0000_i1049" type="#_x0000_t75" style="width:9.75pt;height:28.05pt" o:ole="">
            <v:imagedata r:id="rId39" o:title=""/>
          </v:shape>
          <o:OLEObject Type="Embed" ProgID="Equation.DSMT4" ShapeID="_x0000_i1049" DrawAspect="Content" ObjectID="_1538906584" r:id="rId40"/>
        </w:object>
      </w:r>
    </w:p>
    <w:p w14:paraId="64325486" w14:textId="156A5D26" w:rsidR="00002689" w:rsidRDefault="00FD25D1" w:rsidP="00002689">
      <w:pPr>
        <w:pStyle w:val="Pquestionheadingmc"/>
      </w:pPr>
      <w:r>
        <w:t>Question 7</w:t>
      </w:r>
      <w:r>
        <w:tab/>
        <w:t>[10.3</w:t>
      </w:r>
      <w:r w:rsidR="00002689" w:rsidRPr="00DF7F34">
        <w:t>]</w:t>
      </w:r>
    </w:p>
    <w:p w14:paraId="2B2A87D1" w14:textId="77777777" w:rsidR="00AF4701" w:rsidRDefault="00AF4701" w:rsidP="00BB31D5">
      <w:pPr>
        <w:pStyle w:val="Pquestiontextmainstem"/>
      </w:pPr>
      <w:r w:rsidRPr="000761F9">
        <w:t xml:space="preserve">A normal six-sided die is rolled twice. The probability of obtaining a </w:t>
      </w:r>
      <w:r>
        <w:t>total of two</w:t>
      </w:r>
      <w:r w:rsidRPr="000761F9">
        <w:t xml:space="preserve"> is:</w:t>
      </w:r>
    </w:p>
    <w:p w14:paraId="5DEF7091" w14:textId="73BD5A39" w:rsidR="00002689" w:rsidRDefault="00002689" w:rsidP="00002689">
      <w:pPr>
        <w:pStyle w:val="Pquestiontextmcqoptions"/>
      </w:pPr>
      <w:r w:rsidRPr="00F86633">
        <w:rPr>
          <w:rStyle w:val="Cquestionpartlabelbold"/>
        </w:rPr>
        <w:t>A</w:t>
      </w:r>
      <w:r w:rsidR="005F2B9B">
        <w:tab/>
      </w:r>
      <w:r w:rsidR="00AF4701" w:rsidRPr="000761F9">
        <w:rPr>
          <w:position w:val="-22"/>
        </w:rPr>
        <w:object w:dxaOrig="320" w:dyaOrig="580" w14:anchorId="675595F1">
          <v:shape id="_x0000_i1036" type="#_x0000_t75" style="width:17.1pt;height:29.3pt" o:ole="">
            <v:imagedata r:id="rId41" o:title=""/>
          </v:shape>
          <o:OLEObject Type="Embed" ProgID="Equation.3" ShapeID="_x0000_i1036" DrawAspect="Content" ObjectID="_1538906585" r:id="rId42"/>
        </w:object>
      </w:r>
      <w:r w:rsidR="005F2B9B">
        <w:tab/>
      </w:r>
      <w:r w:rsidR="005F2B9B">
        <w:tab/>
      </w:r>
      <w:r w:rsidR="005F2B9B">
        <w:tab/>
      </w:r>
      <w:r w:rsidR="005F2B9B">
        <w:tab/>
      </w:r>
      <w:r w:rsidR="005F2B9B">
        <w:tab/>
      </w:r>
      <w:r w:rsidR="005F2B9B">
        <w:tab/>
      </w:r>
      <w:r>
        <w:tab/>
      </w:r>
      <w:r w:rsidRPr="00F86633">
        <w:rPr>
          <w:rStyle w:val="Cquestionpartlabelbold"/>
        </w:rPr>
        <w:t>B</w:t>
      </w:r>
      <w:r w:rsidR="009E3F79">
        <w:tab/>
      </w:r>
      <w:r w:rsidR="00AF4701" w:rsidRPr="00FA6191">
        <w:rPr>
          <w:position w:val="-24"/>
        </w:rPr>
        <w:object w:dxaOrig="340" w:dyaOrig="620" w14:anchorId="1FCE8169">
          <v:shape id="_x0000_i1037" type="#_x0000_t75" style="width:18.3pt;height:30.5pt" o:ole="">
            <v:imagedata r:id="rId43" o:title=""/>
          </v:shape>
          <o:OLEObject Type="Embed" ProgID="Equation.3" ShapeID="_x0000_i1037" DrawAspect="Content" ObjectID="_1538906586" r:id="rId44"/>
        </w:object>
      </w:r>
      <w:r w:rsidR="005F2B9B">
        <w:tab/>
      </w:r>
      <w:r w:rsidR="005F2B9B">
        <w:tab/>
      </w:r>
      <w:r w:rsidR="005F2B9B">
        <w:tab/>
      </w:r>
      <w:r w:rsidR="005F2B9B">
        <w:tab/>
      </w:r>
      <w:r w:rsidR="005F2B9B">
        <w:tab/>
      </w:r>
      <w:r>
        <w:tab/>
      </w:r>
      <w:r w:rsidRPr="00F86633">
        <w:rPr>
          <w:rStyle w:val="Cquestionpartlabelbold"/>
        </w:rPr>
        <w:t>C</w:t>
      </w:r>
      <w:r w:rsidR="005F2B9B">
        <w:rPr>
          <w:rStyle w:val="Cquestionpartlabelbold"/>
        </w:rPr>
        <w:tab/>
      </w:r>
      <w:r w:rsidR="00AF4701" w:rsidRPr="00FA6191">
        <w:rPr>
          <w:position w:val="-24"/>
        </w:rPr>
        <w:object w:dxaOrig="320" w:dyaOrig="620" w14:anchorId="7F4FF7BB">
          <v:shape id="_x0000_i1038" type="#_x0000_t75" style="width:17.1pt;height:30.5pt" o:ole="">
            <v:imagedata r:id="rId45" o:title=""/>
          </v:shape>
          <o:OLEObject Type="Embed" ProgID="Equation.3" ShapeID="_x0000_i1038" DrawAspect="Content" ObjectID="_1538906587" r:id="rId46"/>
        </w:object>
      </w:r>
      <w:r w:rsidR="005F2B9B">
        <w:tab/>
      </w:r>
      <w:r w:rsidR="005F2B9B">
        <w:tab/>
      </w:r>
      <w:r w:rsidR="005F2B9B">
        <w:tab/>
      </w:r>
      <w:r w:rsidR="005F2B9B">
        <w:tab/>
      </w:r>
      <w:r w:rsidR="005F2B9B">
        <w:tab/>
      </w:r>
      <w:r w:rsidR="005F2B9B">
        <w:tab/>
      </w:r>
      <w:r>
        <w:tab/>
      </w:r>
      <w:r w:rsidRPr="00F86633">
        <w:rPr>
          <w:rStyle w:val="Cquestionpartlabelbold"/>
        </w:rPr>
        <w:t>D</w:t>
      </w:r>
      <w:r w:rsidR="005F2B9B">
        <w:tab/>
      </w:r>
      <w:r w:rsidR="00AF4701" w:rsidRPr="000761F9">
        <w:rPr>
          <w:position w:val="-22"/>
        </w:rPr>
        <w:object w:dxaOrig="220" w:dyaOrig="580" w14:anchorId="70652806">
          <v:shape id="_x0000_i1039" type="#_x0000_t75" style="width:11pt;height:29.3pt" o:ole="">
            <v:imagedata r:id="rId47" o:title=""/>
          </v:shape>
          <o:OLEObject Type="Embed" ProgID="Equation.3" ShapeID="_x0000_i1039" DrawAspect="Content" ObjectID="_1538906588" r:id="rId48"/>
        </w:object>
      </w:r>
    </w:p>
    <w:p w14:paraId="45BE4FE7" w14:textId="68B37203" w:rsidR="00002689" w:rsidRDefault="00FD25D1" w:rsidP="00002689">
      <w:pPr>
        <w:pStyle w:val="Pquestionheadingmc"/>
      </w:pPr>
      <w:r>
        <w:t>Question 8</w:t>
      </w:r>
      <w:r w:rsidR="00002689">
        <w:tab/>
        <w:t>[10.4</w:t>
      </w:r>
      <w:r w:rsidR="00002689" w:rsidRPr="00DF7F34">
        <w:t>]</w:t>
      </w:r>
    </w:p>
    <w:p w14:paraId="0F4260A0" w14:textId="24D1D508" w:rsidR="00AF4701" w:rsidRPr="00983C1A" w:rsidRDefault="00AF4701" w:rsidP="00AF4701">
      <w:pPr>
        <w:pStyle w:val="Pquestiontextmainstem"/>
      </w:pPr>
      <w:r w:rsidRPr="00983C1A">
        <w:t xml:space="preserve">A </w:t>
      </w:r>
      <w:r>
        <w:t>card is drawn from a standard pack of 52</w:t>
      </w:r>
      <w:r w:rsidRPr="00983C1A">
        <w:t xml:space="preserve">. The probability of obtaining a </w:t>
      </w:r>
      <w:r w:rsidR="006F54CD">
        <w:t>2</w:t>
      </w:r>
      <w:r>
        <w:t xml:space="preserve"> or a club</w:t>
      </w:r>
      <w:r w:rsidRPr="00983C1A">
        <w:t xml:space="preserve"> is:</w:t>
      </w:r>
    </w:p>
    <w:p w14:paraId="5507A16D" w14:textId="32B9B23C" w:rsidR="00AF4701" w:rsidRDefault="00AF4701" w:rsidP="00AF4701">
      <w:pPr>
        <w:pStyle w:val="Pquestiontextmcqoptions"/>
      </w:pPr>
      <w:r w:rsidRPr="00983C1A">
        <w:rPr>
          <w:b/>
        </w:rPr>
        <w:t>A</w:t>
      </w:r>
      <w:r>
        <w:tab/>
      </w:r>
      <w:r w:rsidRPr="00FA6191">
        <w:rPr>
          <w:position w:val="-24"/>
        </w:rPr>
        <w:object w:dxaOrig="340" w:dyaOrig="640" w14:anchorId="4367EE56">
          <v:shape id="_x0000_i1040" type="#_x0000_t75" style="width:18.3pt;height:31.75pt" o:ole="">
            <v:imagedata r:id="rId49" o:title=""/>
          </v:shape>
          <o:OLEObject Type="Embed" ProgID="Equation.DSMT4" ShapeID="_x0000_i1040" DrawAspect="Content" ObjectID="_1538906589" r:id="rId50"/>
        </w:object>
      </w:r>
      <w:r w:rsidRPr="00983C1A">
        <w:tab/>
      </w:r>
      <w:r>
        <w:tab/>
      </w:r>
      <w:r>
        <w:tab/>
      </w:r>
      <w:r>
        <w:tab/>
      </w:r>
      <w:r>
        <w:tab/>
      </w:r>
      <w:r>
        <w:tab/>
      </w:r>
      <w:r>
        <w:tab/>
      </w:r>
      <w:r w:rsidRPr="00983C1A">
        <w:rPr>
          <w:b/>
        </w:rPr>
        <w:t>B</w:t>
      </w:r>
      <w:r>
        <w:tab/>
      </w:r>
      <w:r w:rsidRPr="00FA6191">
        <w:rPr>
          <w:position w:val="-24"/>
        </w:rPr>
        <w:object w:dxaOrig="340" w:dyaOrig="620" w14:anchorId="052F3E53">
          <v:shape id="_x0000_i1041" type="#_x0000_t75" style="width:18.3pt;height:30.5pt" o:ole="">
            <v:imagedata r:id="rId43" o:title=""/>
          </v:shape>
          <o:OLEObject Type="Embed" ProgID="Equation.3" ShapeID="_x0000_i1041" DrawAspect="Content" ObjectID="_1538906590" r:id="rId51"/>
        </w:object>
      </w:r>
      <w:r w:rsidRPr="00983C1A">
        <w:tab/>
      </w:r>
      <w:r>
        <w:tab/>
      </w:r>
      <w:r>
        <w:tab/>
      </w:r>
      <w:r>
        <w:tab/>
      </w:r>
      <w:r>
        <w:tab/>
      </w:r>
      <w:r>
        <w:tab/>
      </w:r>
      <w:r w:rsidRPr="00983C1A">
        <w:rPr>
          <w:b/>
        </w:rPr>
        <w:t>C</w:t>
      </w:r>
      <w:r>
        <w:tab/>
      </w:r>
      <w:r w:rsidRPr="00FA6191">
        <w:rPr>
          <w:position w:val="-24"/>
        </w:rPr>
        <w:object w:dxaOrig="320" w:dyaOrig="620" w14:anchorId="0076AAE8">
          <v:shape id="_x0000_i1042" type="#_x0000_t75" style="width:17.1pt;height:30.5pt" o:ole="">
            <v:imagedata r:id="rId45" o:title=""/>
          </v:shape>
          <o:OLEObject Type="Embed" ProgID="Equation.3" ShapeID="_x0000_i1042" DrawAspect="Content" ObjectID="_1538906591" r:id="rId52"/>
        </w:object>
      </w:r>
      <w:r w:rsidRPr="00983C1A">
        <w:tab/>
      </w:r>
      <w:r>
        <w:tab/>
      </w:r>
      <w:r>
        <w:tab/>
      </w:r>
      <w:r>
        <w:tab/>
      </w:r>
      <w:r>
        <w:tab/>
      </w:r>
      <w:r>
        <w:tab/>
      </w:r>
      <w:r>
        <w:tab/>
      </w:r>
      <w:r w:rsidRPr="00983C1A">
        <w:rPr>
          <w:b/>
        </w:rPr>
        <w:t>D</w:t>
      </w:r>
      <w:r>
        <w:tab/>
      </w:r>
      <w:r w:rsidRPr="00FA6191">
        <w:rPr>
          <w:position w:val="-24"/>
        </w:rPr>
        <w:object w:dxaOrig="320" w:dyaOrig="620" w14:anchorId="638734F6">
          <v:shape id="_x0000_i1043" type="#_x0000_t75" style="width:17.1pt;height:30.5pt" o:ole="">
            <v:imagedata r:id="rId53" o:title=""/>
          </v:shape>
          <o:OLEObject Type="Embed" ProgID="Equation.3" ShapeID="_x0000_i1043" DrawAspect="Content" ObjectID="_1538906592" r:id="rId54"/>
        </w:object>
      </w:r>
    </w:p>
    <w:p w14:paraId="3D18ABE5" w14:textId="0719BADC" w:rsidR="00002689" w:rsidRDefault="00002689" w:rsidP="00002689">
      <w:pPr>
        <w:pStyle w:val="Pquestiontextmcqoptions"/>
      </w:pPr>
    </w:p>
    <w:p w14:paraId="2C7F9F03" w14:textId="77777777" w:rsidR="00002689" w:rsidRDefault="00002689" w:rsidP="00002689">
      <w:pPr>
        <w:pStyle w:val="Psectionresults"/>
      </w:pPr>
      <w:r>
        <w:t>Multiple-choice results: ___ / 8</w:t>
      </w:r>
    </w:p>
    <w:p w14:paraId="38C09F37" w14:textId="77777777" w:rsidR="00E1374E" w:rsidRDefault="00E1374E" w:rsidP="00002689">
      <w:pPr>
        <w:pStyle w:val="Psectionheading"/>
      </w:pPr>
    </w:p>
    <w:p w14:paraId="37040717" w14:textId="77777777" w:rsidR="00002689" w:rsidRDefault="00002689" w:rsidP="00002689">
      <w:pPr>
        <w:pStyle w:val="Psectionheading"/>
      </w:pPr>
      <w:r>
        <w:t>Short answer section</w:t>
      </w:r>
    </w:p>
    <w:p w14:paraId="3090BE65" w14:textId="14C1E404" w:rsidR="00002689" w:rsidRDefault="00002689" w:rsidP="00002689">
      <w:pPr>
        <w:pStyle w:val="Pquestionheadingsx1stafterhead"/>
      </w:pPr>
      <w:r w:rsidRPr="00DF7F34">
        <w:t xml:space="preserve">Question </w:t>
      </w:r>
      <w:r>
        <w:t>9</w:t>
      </w:r>
      <w:r w:rsidRPr="00DF7F34">
        <w:tab/>
      </w:r>
      <w:r w:rsidR="00423172">
        <w:rPr>
          <w:rStyle w:val="Cmarkslabel"/>
        </w:rPr>
        <w:t>2</w:t>
      </w:r>
      <w:r w:rsidR="00423172" w:rsidRPr="00DF7F34">
        <w:rPr>
          <w:rStyle w:val="Cmarkslabel"/>
        </w:rPr>
        <w:t xml:space="preserve"> mark</w:t>
      </w:r>
      <w:r w:rsidR="00423172">
        <w:rPr>
          <w:rStyle w:val="Cmarkslabel"/>
        </w:rPr>
        <w:t>s</w:t>
      </w:r>
      <w:r w:rsidR="00423172">
        <w:tab/>
        <w:t>[10.2]</w:t>
      </w:r>
      <w:r>
        <w:tab/>
      </w:r>
    </w:p>
    <w:p w14:paraId="3BE4F5A5" w14:textId="77777777" w:rsidR="00002689" w:rsidRDefault="00002689" w:rsidP="00002689">
      <w:pPr>
        <w:pStyle w:val="Pquestiontextmainstem"/>
      </w:pPr>
      <w:r w:rsidRPr="006D529F">
        <w:t>Choose from the following words and expressions to complete the sentences below.</w:t>
      </w:r>
    </w:p>
    <w:p w14:paraId="59B08352" w14:textId="0A15CB4D" w:rsidR="00002689" w:rsidRDefault="00002689" w:rsidP="00002689">
      <w:pPr>
        <w:pStyle w:val="Pquestiontextmainstem"/>
      </w:pPr>
      <w:r>
        <w:t>complementary events</w:t>
      </w:r>
      <w:r w:rsidR="009E3F79">
        <w:tab/>
      </w:r>
      <w:r w:rsidRPr="006D529F">
        <w:t>dependent events</w:t>
      </w:r>
      <w:r w:rsidR="009E3F79">
        <w:tab/>
      </w:r>
      <w:r w:rsidRPr="006D529F">
        <w:t>independent events</w:t>
      </w:r>
      <w:r w:rsidR="009E3F79">
        <w:tab/>
      </w:r>
      <w:r w:rsidRPr="006D529F">
        <w:t>sample space</w:t>
      </w:r>
      <w:r w:rsidR="009E3F79">
        <w:tab/>
      </w:r>
      <w:r w:rsidRPr="006D529F">
        <w:t>tree diagram</w:t>
      </w:r>
      <w:r w:rsidR="009E3F79">
        <w:tab/>
      </w:r>
      <w:r w:rsidRPr="006D529F">
        <w:t>two-way diagram</w:t>
      </w:r>
      <w:r w:rsidR="009E3F79">
        <w:tab/>
      </w:r>
      <w:r w:rsidRPr="006D529F">
        <w:t>Venn diagram</w:t>
      </w:r>
    </w:p>
    <w:p w14:paraId="63AACC76" w14:textId="5336A6E3" w:rsidR="00002689" w:rsidRDefault="009E3F79" w:rsidP="00002689">
      <w:pPr>
        <w:pStyle w:val="Pquestiontextpartsa"/>
      </w:pPr>
      <w:r>
        <w:rPr>
          <w:rStyle w:val="Cquestionpartlabelbold"/>
        </w:rPr>
        <w:t>(a)</w:t>
      </w:r>
      <w:r>
        <w:rPr>
          <w:rStyle w:val="Cquestionpartlabelbold"/>
        </w:rPr>
        <w:tab/>
      </w:r>
      <w:r w:rsidR="005264AF" w:rsidRPr="00CA54E4">
        <w:t xml:space="preserve">Two events that cannot occur at the same time are said to be </w:t>
      </w:r>
      <w:r w:rsidR="00002689" w:rsidRPr="006D529F">
        <w:t>______</w:t>
      </w:r>
      <w:r w:rsidR="00002689">
        <w:t>_____________</w:t>
      </w:r>
      <w:r w:rsidR="00002689" w:rsidRPr="006D529F">
        <w:t>_________.</w:t>
      </w:r>
    </w:p>
    <w:p w14:paraId="65D4A8F5" w14:textId="77777777" w:rsidR="00BB31D5" w:rsidRDefault="00BB31D5" w:rsidP="00002689">
      <w:pPr>
        <w:pStyle w:val="Pquestiontextpartsa"/>
      </w:pPr>
    </w:p>
    <w:p w14:paraId="2A72A562" w14:textId="6204F469" w:rsidR="00002689" w:rsidRDefault="009E3F79" w:rsidP="00002689">
      <w:pPr>
        <w:pStyle w:val="Pquestiontextpartsa"/>
      </w:pPr>
      <w:r>
        <w:rPr>
          <w:rStyle w:val="Cquestionpartlabelbold"/>
        </w:rPr>
        <w:t>(b)</w:t>
      </w:r>
      <w:r>
        <w:rPr>
          <w:rStyle w:val="Cquestionpartlabelbold"/>
        </w:rPr>
        <w:tab/>
      </w:r>
      <w:r w:rsidR="005264AF">
        <w:t>A</w:t>
      </w:r>
      <w:r w:rsidR="00002689" w:rsidRPr="006D529F">
        <w:t xml:space="preserve"> _______</w:t>
      </w:r>
      <w:r w:rsidR="00002689">
        <w:t>____</w:t>
      </w:r>
      <w:r w:rsidR="00002689" w:rsidRPr="006D529F">
        <w:t>________</w:t>
      </w:r>
      <w:r w:rsidR="005264AF">
        <w:t xml:space="preserve"> </w:t>
      </w:r>
      <w:r w:rsidR="005264AF" w:rsidRPr="00CA54E4">
        <w:t>consists of a rectangle with one or more circles inside it where the rectangle represents the universal set.</w:t>
      </w:r>
    </w:p>
    <w:p w14:paraId="21D09C6B" w14:textId="77777777" w:rsidR="0034241B" w:rsidRDefault="0034241B" w:rsidP="00002689">
      <w:pPr>
        <w:pStyle w:val="Pquestiontextpartsa"/>
      </w:pPr>
    </w:p>
    <w:p w14:paraId="0B3F6444" w14:textId="77777777" w:rsidR="00002689" w:rsidRPr="007D4E3E" w:rsidRDefault="00002689" w:rsidP="00002689">
      <w:pPr>
        <w:pStyle w:val="Pquestionheadingsx"/>
      </w:pPr>
      <w:r w:rsidRPr="00DF7F34">
        <w:t xml:space="preserve">Question </w:t>
      </w:r>
      <w:r>
        <w:t>10</w:t>
      </w:r>
      <w:r w:rsidRPr="00DF7F34">
        <w:tab/>
      </w:r>
      <w:r>
        <w:rPr>
          <w:rStyle w:val="Cmarkslabel"/>
        </w:rPr>
        <w:t>1</w:t>
      </w:r>
      <w:r w:rsidRPr="00DF7F34">
        <w:rPr>
          <w:rStyle w:val="Cmarkslabel"/>
        </w:rPr>
        <w:t xml:space="preserve"> mark</w:t>
      </w:r>
      <w:r>
        <w:tab/>
        <w:t>[10.4]</w:t>
      </w:r>
    </w:p>
    <w:p w14:paraId="19F63901" w14:textId="79413790" w:rsidR="00002689" w:rsidRDefault="00E1374E" w:rsidP="00002689">
      <w:pPr>
        <w:pStyle w:val="Pquestiontextmainstem"/>
      </w:pPr>
      <w:r>
        <w:t>Explain in a sentence</w:t>
      </w:r>
      <w:r w:rsidR="00002689" w:rsidRPr="006D529F">
        <w:t xml:space="preserve"> what you understand by the phrase </w:t>
      </w:r>
      <w:r w:rsidR="005264AF" w:rsidRPr="00CA54E4">
        <w:t>‘a conditional statement</w:t>
      </w:r>
      <w:r w:rsidR="005264AF">
        <w:t>’</w:t>
      </w:r>
      <w:r w:rsidR="00002689" w:rsidRPr="006D529F">
        <w:t>.</w:t>
      </w:r>
    </w:p>
    <w:p w14:paraId="740C3759" w14:textId="77777777" w:rsidR="005F2B9B" w:rsidRDefault="005F2B9B" w:rsidP="00002689">
      <w:pPr>
        <w:pStyle w:val="Pquestiontextmainstem"/>
      </w:pPr>
    </w:p>
    <w:p w14:paraId="55796EC6" w14:textId="77777777" w:rsidR="005F2B9B" w:rsidRDefault="005F2B9B" w:rsidP="00002689">
      <w:pPr>
        <w:pStyle w:val="Pquestiontextmainstem"/>
      </w:pPr>
    </w:p>
    <w:p w14:paraId="2A62B6BE" w14:textId="77777777" w:rsidR="00BB31D5" w:rsidRDefault="00BB31D5" w:rsidP="00002689">
      <w:pPr>
        <w:pStyle w:val="Pquestiontextmainstem"/>
      </w:pPr>
    </w:p>
    <w:p w14:paraId="4F33898D" w14:textId="77777777" w:rsidR="00BB31D5" w:rsidRDefault="00BB31D5" w:rsidP="00002689">
      <w:pPr>
        <w:pStyle w:val="Pquestiontextmainstem"/>
      </w:pPr>
    </w:p>
    <w:p w14:paraId="0730B713" w14:textId="77777777" w:rsidR="00BB31D5" w:rsidRDefault="00BB31D5" w:rsidP="00002689">
      <w:pPr>
        <w:pStyle w:val="Pquestiontextmainstem"/>
      </w:pPr>
    </w:p>
    <w:p w14:paraId="72EC0700" w14:textId="77777777" w:rsidR="00BB31D5" w:rsidRDefault="00BB31D5" w:rsidP="00002689">
      <w:pPr>
        <w:pStyle w:val="Pquestiontextmainstem"/>
      </w:pPr>
    </w:p>
    <w:p w14:paraId="199E37F0" w14:textId="77777777" w:rsidR="00BB31D5" w:rsidRDefault="00BB31D5" w:rsidP="00002689">
      <w:pPr>
        <w:pStyle w:val="Pquestiontextmainstem"/>
      </w:pPr>
    </w:p>
    <w:p w14:paraId="15F5ACF7" w14:textId="77777777" w:rsidR="00002689" w:rsidRPr="007D4E3E" w:rsidRDefault="00002689" w:rsidP="00453B15">
      <w:pPr>
        <w:pStyle w:val="Pquestionheadingsx"/>
      </w:pPr>
      <w:r w:rsidRPr="00DF7F34">
        <w:lastRenderedPageBreak/>
        <w:t xml:space="preserve">Question </w:t>
      </w:r>
      <w:r>
        <w:t>11</w:t>
      </w:r>
      <w:r w:rsidRPr="00DF7F34">
        <w:tab/>
      </w:r>
      <w:r>
        <w:rPr>
          <w:rStyle w:val="Cmarkslabel"/>
        </w:rPr>
        <w:t>4</w:t>
      </w:r>
      <w:r w:rsidRPr="00DF7F34">
        <w:rPr>
          <w:rStyle w:val="Cmarkslabel"/>
        </w:rPr>
        <w:t xml:space="preserve"> marks</w:t>
      </w:r>
      <w:r>
        <w:tab/>
        <w:t>[10.2]</w:t>
      </w:r>
    </w:p>
    <w:p w14:paraId="0CF92BCB" w14:textId="78D53483" w:rsidR="00002689" w:rsidRPr="006D529F" w:rsidRDefault="00237AED" w:rsidP="00002689">
      <w:pPr>
        <w:pStyle w:val="Pquestiontextmainstem"/>
      </w:pPr>
      <w:r w:rsidRPr="006D529F">
        <w:t xml:space="preserve">Students were surveyed as to which of the sports, </w:t>
      </w:r>
      <w:r>
        <w:t>basketball</w:t>
      </w:r>
      <w:r w:rsidRPr="006D529F">
        <w:t xml:space="preserve"> and </w:t>
      </w:r>
      <w:r>
        <w:t>hockey</w:t>
      </w:r>
      <w:r w:rsidRPr="006D529F">
        <w:t xml:space="preserve">, they </w:t>
      </w:r>
      <w:r>
        <w:t>had played in the past 2 years</w:t>
      </w:r>
      <w:r w:rsidRPr="006D529F">
        <w:t xml:space="preserve">. The probability that a person </w:t>
      </w:r>
      <w:r>
        <w:t>had played basketball</w:t>
      </w:r>
      <w:r w:rsidRPr="006D529F">
        <w:t xml:space="preserve"> only was 0.</w:t>
      </w:r>
      <w:r>
        <w:t>3</w:t>
      </w:r>
      <w:r w:rsidRPr="006D529F">
        <w:t xml:space="preserve">, </w:t>
      </w:r>
      <w:r>
        <w:t>hockey</w:t>
      </w:r>
      <w:r w:rsidRPr="006D529F">
        <w:t xml:space="preserve"> only was 0.</w:t>
      </w:r>
      <w:r>
        <w:t>4</w:t>
      </w:r>
      <w:r w:rsidRPr="006D529F">
        <w:t xml:space="preserve"> and both was 0.1.</w:t>
      </w:r>
    </w:p>
    <w:p w14:paraId="4E11B6BA" w14:textId="55FD760A" w:rsidR="00002689" w:rsidRDefault="00002689" w:rsidP="00002689">
      <w:pPr>
        <w:pStyle w:val="Pquestiontextpartsa"/>
      </w:pPr>
      <w:r w:rsidRPr="00F86633">
        <w:rPr>
          <w:rStyle w:val="Cquestionpartlabelbold"/>
        </w:rPr>
        <w:t>(a)</w:t>
      </w:r>
      <w:r>
        <w:tab/>
      </w:r>
      <w:r w:rsidRPr="006D529F">
        <w:t>Complete the following table to show this information.</w:t>
      </w:r>
    </w:p>
    <w:tbl>
      <w:tblPr>
        <w:tblW w:w="0" w:type="auto"/>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644"/>
        <w:gridCol w:w="1644"/>
        <w:gridCol w:w="1644"/>
        <w:gridCol w:w="1644"/>
      </w:tblGrid>
      <w:tr w:rsidR="00237AED" w:rsidRPr="003262C0" w14:paraId="2746C922" w14:textId="77777777" w:rsidTr="00FF0447">
        <w:tc>
          <w:tcPr>
            <w:tcW w:w="1644" w:type="dxa"/>
            <w:tcBorders>
              <w:top w:val="nil"/>
              <w:left w:val="nil"/>
            </w:tcBorders>
            <w:shd w:val="clear" w:color="auto" w:fill="auto"/>
          </w:tcPr>
          <w:p w14:paraId="189BEF50" w14:textId="77777777" w:rsidR="00237AED" w:rsidRPr="008A627B" w:rsidRDefault="00237AED" w:rsidP="00FF0447">
            <w:pPr>
              <w:pStyle w:val="Ptabletext"/>
              <w:rPr>
                <w:rStyle w:val="Cquestionpartlabelbold"/>
              </w:rPr>
            </w:pPr>
          </w:p>
        </w:tc>
        <w:tc>
          <w:tcPr>
            <w:tcW w:w="1644" w:type="dxa"/>
            <w:shd w:val="clear" w:color="auto" w:fill="auto"/>
          </w:tcPr>
          <w:p w14:paraId="31389F90" w14:textId="1D4D0861" w:rsidR="00237AED" w:rsidRPr="008A627B" w:rsidRDefault="00237AED" w:rsidP="00FF0447">
            <w:pPr>
              <w:pStyle w:val="Ptabletext"/>
              <w:rPr>
                <w:rStyle w:val="Cquestionpartlabelbold"/>
              </w:rPr>
            </w:pPr>
            <w:r>
              <w:rPr>
                <w:b/>
              </w:rPr>
              <w:t>basketball</w:t>
            </w:r>
          </w:p>
        </w:tc>
        <w:tc>
          <w:tcPr>
            <w:tcW w:w="1644" w:type="dxa"/>
            <w:shd w:val="clear" w:color="auto" w:fill="auto"/>
          </w:tcPr>
          <w:p w14:paraId="644E266F" w14:textId="57E52BD0" w:rsidR="00237AED" w:rsidRPr="008A627B" w:rsidRDefault="00237AED" w:rsidP="00FF0447">
            <w:pPr>
              <w:pStyle w:val="Ptabletext"/>
              <w:rPr>
                <w:rStyle w:val="Cquestionpartlabelbold"/>
              </w:rPr>
            </w:pPr>
            <w:r w:rsidRPr="006D529F">
              <w:rPr>
                <w:b/>
              </w:rPr>
              <w:t xml:space="preserve">not </w:t>
            </w:r>
            <w:r>
              <w:rPr>
                <w:b/>
              </w:rPr>
              <w:t>basketball</w:t>
            </w:r>
          </w:p>
        </w:tc>
        <w:tc>
          <w:tcPr>
            <w:tcW w:w="1644" w:type="dxa"/>
            <w:tcBorders>
              <w:top w:val="nil"/>
              <w:right w:val="nil"/>
            </w:tcBorders>
            <w:shd w:val="clear" w:color="auto" w:fill="auto"/>
          </w:tcPr>
          <w:p w14:paraId="25256956" w14:textId="77777777" w:rsidR="00237AED" w:rsidRPr="008A627B" w:rsidRDefault="00237AED" w:rsidP="00FF0447">
            <w:pPr>
              <w:pStyle w:val="Ptabletext"/>
              <w:rPr>
                <w:rStyle w:val="Cquestionpartlabelbold"/>
              </w:rPr>
            </w:pPr>
          </w:p>
        </w:tc>
      </w:tr>
      <w:tr w:rsidR="00237AED" w:rsidRPr="00265783" w14:paraId="1A43A69B" w14:textId="77777777" w:rsidTr="00FF0447">
        <w:tc>
          <w:tcPr>
            <w:tcW w:w="1644" w:type="dxa"/>
            <w:shd w:val="clear" w:color="auto" w:fill="auto"/>
          </w:tcPr>
          <w:p w14:paraId="619EDC5D" w14:textId="58FD63F1" w:rsidR="00237AED" w:rsidRPr="008A627B" w:rsidRDefault="00237AED" w:rsidP="00FF0447">
            <w:pPr>
              <w:pStyle w:val="Ptabletext"/>
              <w:rPr>
                <w:rStyle w:val="Cquestionpartlabelbold"/>
              </w:rPr>
            </w:pPr>
            <w:r>
              <w:rPr>
                <w:b/>
              </w:rPr>
              <w:t>hockey</w:t>
            </w:r>
          </w:p>
        </w:tc>
        <w:tc>
          <w:tcPr>
            <w:tcW w:w="1644" w:type="dxa"/>
            <w:shd w:val="clear" w:color="auto" w:fill="auto"/>
          </w:tcPr>
          <w:p w14:paraId="2678D2C6" w14:textId="77777777" w:rsidR="00237AED" w:rsidRPr="00265783" w:rsidRDefault="00237AED" w:rsidP="00FF0447">
            <w:pPr>
              <w:pStyle w:val="Ptabletext"/>
            </w:pPr>
          </w:p>
        </w:tc>
        <w:tc>
          <w:tcPr>
            <w:tcW w:w="1644" w:type="dxa"/>
            <w:shd w:val="clear" w:color="auto" w:fill="auto"/>
          </w:tcPr>
          <w:p w14:paraId="043ABA7E" w14:textId="77777777" w:rsidR="00237AED" w:rsidRPr="00265783" w:rsidRDefault="00237AED" w:rsidP="00FF0447">
            <w:pPr>
              <w:pStyle w:val="Ptabletext"/>
            </w:pPr>
          </w:p>
        </w:tc>
        <w:tc>
          <w:tcPr>
            <w:tcW w:w="1644" w:type="dxa"/>
            <w:shd w:val="clear" w:color="auto" w:fill="auto"/>
          </w:tcPr>
          <w:p w14:paraId="5C112EF7" w14:textId="77777777" w:rsidR="00237AED" w:rsidRPr="00265783" w:rsidRDefault="00237AED" w:rsidP="00FF0447">
            <w:pPr>
              <w:pStyle w:val="Ptabletext"/>
            </w:pPr>
          </w:p>
        </w:tc>
      </w:tr>
      <w:tr w:rsidR="00237AED" w:rsidRPr="00265783" w14:paraId="02FD2D69" w14:textId="77777777" w:rsidTr="00FF0447">
        <w:tc>
          <w:tcPr>
            <w:tcW w:w="1644" w:type="dxa"/>
            <w:tcBorders>
              <w:bottom w:val="single" w:sz="4" w:space="0" w:color="auto"/>
            </w:tcBorders>
            <w:shd w:val="clear" w:color="auto" w:fill="auto"/>
          </w:tcPr>
          <w:p w14:paraId="305B38DD" w14:textId="125C38AE" w:rsidR="00237AED" w:rsidRPr="008A627B" w:rsidRDefault="00237AED" w:rsidP="00FF0447">
            <w:pPr>
              <w:pStyle w:val="Ptabletext"/>
              <w:rPr>
                <w:rStyle w:val="Cquestionpartlabelbold"/>
              </w:rPr>
            </w:pPr>
            <w:r w:rsidRPr="006D529F">
              <w:rPr>
                <w:b/>
              </w:rPr>
              <w:t xml:space="preserve">not </w:t>
            </w:r>
            <w:r>
              <w:rPr>
                <w:b/>
              </w:rPr>
              <w:t>hockey</w:t>
            </w:r>
          </w:p>
        </w:tc>
        <w:tc>
          <w:tcPr>
            <w:tcW w:w="1644" w:type="dxa"/>
            <w:shd w:val="clear" w:color="auto" w:fill="auto"/>
          </w:tcPr>
          <w:p w14:paraId="36A144BC" w14:textId="77777777" w:rsidR="00237AED" w:rsidRPr="00265783" w:rsidRDefault="00237AED" w:rsidP="00FF0447">
            <w:pPr>
              <w:pStyle w:val="Ptabletext"/>
            </w:pPr>
          </w:p>
        </w:tc>
        <w:tc>
          <w:tcPr>
            <w:tcW w:w="1644" w:type="dxa"/>
            <w:shd w:val="clear" w:color="auto" w:fill="auto"/>
          </w:tcPr>
          <w:p w14:paraId="63D6C0F4" w14:textId="77777777" w:rsidR="00237AED" w:rsidRPr="00265783" w:rsidRDefault="00237AED" w:rsidP="00FF0447">
            <w:pPr>
              <w:pStyle w:val="Ptabletext"/>
            </w:pPr>
          </w:p>
        </w:tc>
        <w:tc>
          <w:tcPr>
            <w:tcW w:w="1644" w:type="dxa"/>
            <w:shd w:val="clear" w:color="auto" w:fill="auto"/>
          </w:tcPr>
          <w:p w14:paraId="40B5369E" w14:textId="77777777" w:rsidR="00237AED" w:rsidRPr="00265783" w:rsidRDefault="00237AED" w:rsidP="00FF0447">
            <w:pPr>
              <w:pStyle w:val="Ptabletext"/>
            </w:pPr>
          </w:p>
        </w:tc>
      </w:tr>
      <w:tr w:rsidR="00002689" w:rsidRPr="00265783" w14:paraId="6781BF36" w14:textId="77777777" w:rsidTr="00FF0447">
        <w:tc>
          <w:tcPr>
            <w:tcW w:w="1644" w:type="dxa"/>
            <w:tcBorders>
              <w:left w:val="nil"/>
              <w:bottom w:val="nil"/>
            </w:tcBorders>
            <w:shd w:val="clear" w:color="auto" w:fill="auto"/>
          </w:tcPr>
          <w:p w14:paraId="45C3B8BC" w14:textId="77777777" w:rsidR="00002689" w:rsidRPr="003262C0" w:rsidRDefault="00002689" w:rsidP="00FF0447">
            <w:pPr>
              <w:pStyle w:val="Ptabletext"/>
            </w:pPr>
          </w:p>
        </w:tc>
        <w:tc>
          <w:tcPr>
            <w:tcW w:w="1644" w:type="dxa"/>
            <w:shd w:val="clear" w:color="auto" w:fill="auto"/>
          </w:tcPr>
          <w:p w14:paraId="0092E8DB" w14:textId="77777777" w:rsidR="00002689" w:rsidRPr="00265783" w:rsidRDefault="00002689" w:rsidP="00FF0447">
            <w:pPr>
              <w:pStyle w:val="Ptabletext"/>
            </w:pPr>
          </w:p>
        </w:tc>
        <w:tc>
          <w:tcPr>
            <w:tcW w:w="1644" w:type="dxa"/>
            <w:shd w:val="clear" w:color="auto" w:fill="auto"/>
          </w:tcPr>
          <w:p w14:paraId="1EFBDAE6" w14:textId="77777777" w:rsidR="00002689" w:rsidRPr="00265783" w:rsidRDefault="00002689" w:rsidP="00FF0447">
            <w:pPr>
              <w:pStyle w:val="Ptabletext"/>
            </w:pPr>
          </w:p>
        </w:tc>
        <w:tc>
          <w:tcPr>
            <w:tcW w:w="1644" w:type="dxa"/>
            <w:shd w:val="clear" w:color="auto" w:fill="auto"/>
          </w:tcPr>
          <w:p w14:paraId="3F096C05" w14:textId="77777777" w:rsidR="00002689" w:rsidRPr="00265783" w:rsidRDefault="00002689" w:rsidP="00FF0447">
            <w:pPr>
              <w:pStyle w:val="Ptabletext"/>
            </w:pPr>
          </w:p>
        </w:tc>
      </w:tr>
    </w:tbl>
    <w:p w14:paraId="77917665" w14:textId="3D58C580" w:rsidR="00002689" w:rsidRPr="006D529F" w:rsidRDefault="00002689" w:rsidP="00002689">
      <w:pPr>
        <w:pStyle w:val="Pquestiontextpartsa"/>
      </w:pPr>
      <w:r w:rsidRPr="00F86633">
        <w:rPr>
          <w:rStyle w:val="Cquestionpartlabelbold"/>
        </w:rPr>
        <w:t>(b)</w:t>
      </w:r>
      <w:r>
        <w:tab/>
      </w:r>
      <w:r w:rsidRPr="006D529F">
        <w:t>Find the probability that a person chosen at random</w:t>
      </w:r>
      <w:r>
        <w:t>:</w:t>
      </w:r>
    </w:p>
    <w:p w14:paraId="22780398" w14:textId="71EEB5C9" w:rsidR="00002689" w:rsidRDefault="00002689" w:rsidP="00002689">
      <w:pPr>
        <w:pStyle w:val="Pquestiontextpartsi"/>
      </w:pPr>
      <w:r w:rsidRPr="00525E45">
        <w:rPr>
          <w:rStyle w:val="Cquestionpartlabelbold"/>
        </w:rPr>
        <w:t>(i)</w:t>
      </w:r>
      <w:r w:rsidRPr="00525E45">
        <w:rPr>
          <w:rStyle w:val="Cquestionpartlabelbold"/>
        </w:rPr>
        <w:tab/>
      </w:r>
      <w:r w:rsidR="00194758">
        <w:t>had played e</w:t>
      </w:r>
      <w:r w:rsidRPr="006D529F">
        <w:t>ither sport</w:t>
      </w:r>
    </w:p>
    <w:p w14:paraId="13B448FF" w14:textId="77777777" w:rsidR="005F2B9B" w:rsidRDefault="005F2B9B" w:rsidP="00002689">
      <w:pPr>
        <w:pStyle w:val="Pquestiontextpartsi"/>
      </w:pPr>
    </w:p>
    <w:p w14:paraId="264C8139" w14:textId="77777777" w:rsidR="00C9586E" w:rsidRDefault="00C9586E" w:rsidP="00002689">
      <w:pPr>
        <w:pStyle w:val="Pquestiontextpartsi"/>
      </w:pPr>
    </w:p>
    <w:p w14:paraId="712E9E48" w14:textId="6B1366C1" w:rsidR="00002689" w:rsidRDefault="009E3F79" w:rsidP="00002689">
      <w:pPr>
        <w:pStyle w:val="Pquestiontextpartsi"/>
      </w:pPr>
      <w:r>
        <w:rPr>
          <w:rStyle w:val="Cquestionpartlabelbold"/>
        </w:rPr>
        <w:t>(ii)</w:t>
      </w:r>
      <w:r>
        <w:rPr>
          <w:rStyle w:val="Cquestionpartlabelbold"/>
        </w:rPr>
        <w:tab/>
      </w:r>
      <w:r w:rsidR="00194758">
        <w:t>had not played hockey</w:t>
      </w:r>
    </w:p>
    <w:p w14:paraId="06611543" w14:textId="77777777" w:rsidR="005F2B9B" w:rsidRDefault="005F2B9B" w:rsidP="00002689">
      <w:pPr>
        <w:pStyle w:val="Pquestiontextpartsi"/>
      </w:pPr>
    </w:p>
    <w:p w14:paraId="60063674" w14:textId="77777777" w:rsidR="00C9586E" w:rsidRDefault="00C9586E" w:rsidP="00002689">
      <w:pPr>
        <w:pStyle w:val="Pquestiontextpartsi"/>
      </w:pPr>
    </w:p>
    <w:p w14:paraId="247B159C" w14:textId="4892D553" w:rsidR="00002689" w:rsidRPr="007D4E3E" w:rsidRDefault="00002689" w:rsidP="00002689">
      <w:pPr>
        <w:pStyle w:val="Pquestionheadingsx"/>
      </w:pPr>
      <w:r w:rsidRPr="00DF7F34">
        <w:t xml:space="preserve">Question </w:t>
      </w:r>
      <w:r>
        <w:t>12</w:t>
      </w:r>
      <w:r w:rsidRPr="00DF7F34">
        <w:tab/>
      </w:r>
      <w:r w:rsidR="00244A3C">
        <w:rPr>
          <w:rStyle w:val="Cmarkslabel"/>
        </w:rPr>
        <w:t>4</w:t>
      </w:r>
      <w:r w:rsidRPr="00DF7F34">
        <w:rPr>
          <w:rStyle w:val="Cmarkslabel"/>
        </w:rPr>
        <w:t xml:space="preserve"> marks</w:t>
      </w:r>
      <w:r w:rsidR="00244A3C">
        <w:tab/>
        <w:t>[10.2</w:t>
      </w:r>
      <w:r>
        <w:t>]</w:t>
      </w:r>
    </w:p>
    <w:p w14:paraId="0EAD6CE1" w14:textId="0A9AFD35" w:rsidR="00244A3C" w:rsidRPr="00CA54E4" w:rsidRDefault="00F47A13" w:rsidP="00244A3C">
      <w:pPr>
        <w:pStyle w:val="Pquestiontextmainstem"/>
      </w:pPr>
      <w:r>
        <w:t>A total of 15</w:t>
      </w:r>
      <w:r w:rsidR="00244A3C" w:rsidRPr="00CA54E4">
        <w:t xml:space="preserve"> people participated in a survey to </w:t>
      </w:r>
      <w:r>
        <w:t>choose</w:t>
      </w:r>
      <w:r w:rsidR="00CE1342">
        <w:t xml:space="preserve"> their favourite colour.</w:t>
      </w:r>
      <w:r w:rsidR="00CE1342">
        <w:br/>
      </w:r>
      <w:r w:rsidR="00244A3C" w:rsidRPr="00CA54E4">
        <w:t>8 people chose blue, 6 chose red and 1 person chose neither red nor blue.</w:t>
      </w:r>
    </w:p>
    <w:p w14:paraId="2E36BB12" w14:textId="4D10DC59" w:rsidR="00244A3C" w:rsidRPr="00CA54E4" w:rsidRDefault="00244A3C" w:rsidP="00244A3C">
      <w:pPr>
        <w:pStyle w:val="Pquestiontextpartsa"/>
      </w:pPr>
      <w:r w:rsidRPr="00CA54E4">
        <w:rPr>
          <w:b/>
        </w:rPr>
        <w:t>(a)</w:t>
      </w:r>
      <w:r>
        <w:tab/>
      </w:r>
      <w:r w:rsidRPr="00CA54E4">
        <w:t>Draw a Venn diagram to show this information.</w:t>
      </w:r>
    </w:p>
    <w:p w14:paraId="04B37863" w14:textId="77777777" w:rsidR="00244A3C" w:rsidRPr="00CA54E4" w:rsidRDefault="00244A3C" w:rsidP="00244A3C">
      <w:pPr>
        <w:pStyle w:val="Pquestiontextpartsa"/>
      </w:pPr>
    </w:p>
    <w:p w14:paraId="741E0F15" w14:textId="77777777" w:rsidR="00244A3C" w:rsidRDefault="00244A3C" w:rsidP="00244A3C">
      <w:pPr>
        <w:pStyle w:val="Pquestiontextpartsa"/>
      </w:pPr>
    </w:p>
    <w:p w14:paraId="77A638AB" w14:textId="77777777" w:rsidR="00E1374E" w:rsidRDefault="00E1374E" w:rsidP="00244A3C">
      <w:pPr>
        <w:pStyle w:val="Pquestiontextpartsa"/>
      </w:pPr>
    </w:p>
    <w:p w14:paraId="3ED8EC8F" w14:textId="77777777" w:rsidR="00E1374E" w:rsidRDefault="00E1374E" w:rsidP="00244A3C">
      <w:pPr>
        <w:pStyle w:val="Pquestiontextpartsa"/>
      </w:pPr>
    </w:p>
    <w:p w14:paraId="2142DC36" w14:textId="77777777" w:rsidR="00E1374E" w:rsidRDefault="00E1374E" w:rsidP="00244A3C">
      <w:pPr>
        <w:pStyle w:val="Pquestiontextpartsa"/>
      </w:pPr>
    </w:p>
    <w:p w14:paraId="1D06BD64" w14:textId="77777777" w:rsidR="00E1374E" w:rsidRDefault="00E1374E" w:rsidP="00244A3C">
      <w:pPr>
        <w:pStyle w:val="Pquestiontextpartsa"/>
      </w:pPr>
    </w:p>
    <w:p w14:paraId="269C5A87" w14:textId="77777777" w:rsidR="00E1374E" w:rsidRDefault="00E1374E" w:rsidP="00244A3C">
      <w:pPr>
        <w:pStyle w:val="Pquestiontextpartsa"/>
      </w:pPr>
    </w:p>
    <w:p w14:paraId="22F80E21" w14:textId="77777777" w:rsidR="00E1374E" w:rsidRDefault="00E1374E" w:rsidP="00244A3C">
      <w:pPr>
        <w:pStyle w:val="Pquestiontextpartsa"/>
      </w:pPr>
    </w:p>
    <w:p w14:paraId="31550183" w14:textId="77777777" w:rsidR="00244A3C" w:rsidRDefault="00244A3C" w:rsidP="00244A3C">
      <w:pPr>
        <w:pStyle w:val="Pquestiontextpartsa"/>
      </w:pPr>
    </w:p>
    <w:p w14:paraId="40357D68" w14:textId="77777777" w:rsidR="00244A3C" w:rsidRPr="00CA54E4" w:rsidRDefault="00244A3C" w:rsidP="00244A3C">
      <w:pPr>
        <w:pStyle w:val="Pquestiontextpartsa"/>
      </w:pPr>
    </w:p>
    <w:p w14:paraId="5F18E475" w14:textId="77777777" w:rsidR="00244A3C" w:rsidRPr="00CA54E4" w:rsidRDefault="00244A3C" w:rsidP="00244A3C">
      <w:pPr>
        <w:pStyle w:val="Pquestiontextpartsa"/>
      </w:pPr>
    </w:p>
    <w:p w14:paraId="59014900" w14:textId="6FDE0FF7" w:rsidR="00244A3C" w:rsidRPr="00CA54E4" w:rsidRDefault="00244A3C" w:rsidP="00244A3C">
      <w:pPr>
        <w:pStyle w:val="Pquestiontextpartsa"/>
      </w:pPr>
      <w:r w:rsidRPr="00CA54E4">
        <w:rPr>
          <w:b/>
        </w:rPr>
        <w:t>(b)</w:t>
      </w:r>
      <w:r>
        <w:tab/>
      </w:r>
      <w:r w:rsidRPr="00CA54E4">
        <w:t xml:space="preserve">Find the probability that if </w:t>
      </w:r>
      <w:r>
        <w:t>a</w:t>
      </w:r>
      <w:r w:rsidRPr="00CA54E4">
        <w:t xml:space="preserve"> person was chosen at random, they would choose: </w:t>
      </w:r>
    </w:p>
    <w:p w14:paraId="215A5F71" w14:textId="5BFBF174" w:rsidR="00244A3C" w:rsidRPr="00CA54E4" w:rsidRDefault="00244A3C" w:rsidP="00244A3C">
      <w:pPr>
        <w:pStyle w:val="Pquestiontextpartsi"/>
      </w:pPr>
      <w:r w:rsidRPr="00CA54E4">
        <w:rPr>
          <w:b/>
        </w:rPr>
        <w:t>(i)</w:t>
      </w:r>
      <w:r>
        <w:tab/>
        <w:t>blue only</w:t>
      </w:r>
    </w:p>
    <w:p w14:paraId="230C2EBF" w14:textId="77777777" w:rsidR="00244A3C" w:rsidRDefault="00244A3C" w:rsidP="00244A3C">
      <w:pPr>
        <w:pStyle w:val="Pquestiontextpartsi"/>
      </w:pPr>
    </w:p>
    <w:p w14:paraId="256A0DCF" w14:textId="7F224382" w:rsidR="00244A3C" w:rsidRPr="00CA54E4" w:rsidRDefault="00244A3C" w:rsidP="00244A3C">
      <w:pPr>
        <w:pStyle w:val="Pquestiontextpartsi"/>
      </w:pPr>
      <w:r w:rsidRPr="00CA54E4">
        <w:rPr>
          <w:b/>
        </w:rPr>
        <w:t>(ii)</w:t>
      </w:r>
      <w:r>
        <w:tab/>
        <w:t>red only</w:t>
      </w:r>
    </w:p>
    <w:p w14:paraId="70A08F6B" w14:textId="77777777" w:rsidR="00244A3C" w:rsidRDefault="00244A3C" w:rsidP="00244A3C">
      <w:pPr>
        <w:pStyle w:val="Pquestiontextpartsi"/>
      </w:pPr>
    </w:p>
    <w:p w14:paraId="440EBDA6" w14:textId="2CA1050D" w:rsidR="00244A3C" w:rsidRDefault="00244A3C" w:rsidP="00244A3C">
      <w:pPr>
        <w:pStyle w:val="Pquestiontextpartsi"/>
      </w:pPr>
      <w:r w:rsidRPr="00CA54E4">
        <w:rPr>
          <w:b/>
        </w:rPr>
        <w:t>(iii)</w:t>
      </w:r>
      <w:r>
        <w:tab/>
      </w:r>
      <w:r w:rsidRPr="00CA54E4">
        <w:t>both red and blue.</w:t>
      </w:r>
    </w:p>
    <w:p w14:paraId="4CA331FE" w14:textId="77777777" w:rsidR="006B74EB" w:rsidRDefault="006B74EB" w:rsidP="00002689">
      <w:pPr>
        <w:pStyle w:val="Pquestiontextpartsi"/>
      </w:pPr>
    </w:p>
    <w:p w14:paraId="755E220F" w14:textId="6B519988" w:rsidR="006B74EB" w:rsidRPr="007D4E3E" w:rsidRDefault="006B74EB" w:rsidP="006B74EB">
      <w:pPr>
        <w:pStyle w:val="Pquestionheadingsx"/>
      </w:pPr>
      <w:r w:rsidRPr="00DF7F34">
        <w:lastRenderedPageBreak/>
        <w:t xml:space="preserve">Question </w:t>
      </w:r>
      <w:r w:rsidR="00244A3C">
        <w:t>13</w:t>
      </w:r>
      <w:r w:rsidRPr="00DF7F34">
        <w:tab/>
      </w:r>
      <w:r>
        <w:rPr>
          <w:rStyle w:val="Cmarkslabel"/>
        </w:rPr>
        <w:t>5</w:t>
      </w:r>
      <w:r w:rsidRPr="00DF7F34">
        <w:rPr>
          <w:rStyle w:val="Cmarkslabel"/>
        </w:rPr>
        <w:t xml:space="preserve"> marks</w:t>
      </w:r>
      <w:r>
        <w:tab/>
        <w:t>[10.6]</w:t>
      </w:r>
    </w:p>
    <w:p w14:paraId="1DB46BED" w14:textId="17F04D61" w:rsidR="006B74EB" w:rsidRPr="00AE2069" w:rsidRDefault="006B74EB" w:rsidP="006B74EB">
      <w:pPr>
        <w:pStyle w:val="Pquestiontextmainstem"/>
      </w:pPr>
      <w:r w:rsidRPr="00AE2069">
        <w:t xml:space="preserve">A bag contains </w:t>
      </w:r>
      <w:r w:rsidR="00C9586E">
        <w:t>9 Minties and 11</w:t>
      </w:r>
      <w:r w:rsidRPr="00AE2069">
        <w:t xml:space="preserve"> Caramels. Two lollies are selected, one after the other, with no replacement.</w:t>
      </w:r>
      <w:r w:rsidRPr="00AE2069">
        <w:tab/>
      </w:r>
    </w:p>
    <w:p w14:paraId="2D9D25EF" w14:textId="5E6401DA" w:rsidR="006B74EB" w:rsidRPr="00AE2069" w:rsidRDefault="006B74EB" w:rsidP="006B74EB">
      <w:pPr>
        <w:pStyle w:val="Pquestiontextpartsa"/>
      </w:pPr>
      <w:r w:rsidRPr="00AE2069">
        <w:rPr>
          <w:b/>
        </w:rPr>
        <w:t>(a</w:t>
      </w:r>
      <w:r>
        <w:rPr>
          <w:b/>
        </w:rPr>
        <w:t>)</w:t>
      </w:r>
      <w:r>
        <w:rPr>
          <w:rStyle w:val="Cquestionpartlabelbold"/>
        </w:rPr>
        <w:tab/>
      </w:r>
      <w:r w:rsidRPr="00AE2069">
        <w:t>Draw a tree diagram labelled with probabilities to illustrate this information.</w:t>
      </w:r>
    </w:p>
    <w:p w14:paraId="00C51C91" w14:textId="77777777" w:rsidR="006B74EB" w:rsidRPr="00AE2069" w:rsidRDefault="006B74EB" w:rsidP="006B74EB">
      <w:pPr>
        <w:pStyle w:val="Pquestiontextpartsa"/>
      </w:pPr>
    </w:p>
    <w:p w14:paraId="24E598E1" w14:textId="77777777" w:rsidR="006B74EB" w:rsidRDefault="006B74EB" w:rsidP="006B74EB">
      <w:pPr>
        <w:pStyle w:val="Pquestiontextpartsa"/>
      </w:pPr>
    </w:p>
    <w:p w14:paraId="5749C588" w14:textId="77777777" w:rsidR="00E1374E" w:rsidRDefault="00E1374E" w:rsidP="006B74EB">
      <w:pPr>
        <w:pStyle w:val="Pquestiontextpartsa"/>
      </w:pPr>
    </w:p>
    <w:p w14:paraId="442BE01A" w14:textId="77777777" w:rsidR="00E1374E" w:rsidRDefault="00E1374E" w:rsidP="006B74EB">
      <w:pPr>
        <w:pStyle w:val="Pquestiontextpartsa"/>
      </w:pPr>
    </w:p>
    <w:p w14:paraId="6295B066" w14:textId="77777777" w:rsidR="00E1374E" w:rsidRDefault="00E1374E" w:rsidP="006B74EB">
      <w:pPr>
        <w:pStyle w:val="Pquestiontextpartsa"/>
      </w:pPr>
    </w:p>
    <w:p w14:paraId="239D17D7" w14:textId="77777777" w:rsidR="00E1374E" w:rsidRDefault="00E1374E" w:rsidP="006B74EB">
      <w:pPr>
        <w:pStyle w:val="Pquestiontextpartsa"/>
      </w:pPr>
    </w:p>
    <w:p w14:paraId="5CA86454" w14:textId="77777777" w:rsidR="00E1374E" w:rsidRDefault="00E1374E" w:rsidP="006B74EB">
      <w:pPr>
        <w:pStyle w:val="Pquestiontextpartsa"/>
      </w:pPr>
    </w:p>
    <w:p w14:paraId="62411C49" w14:textId="77777777" w:rsidR="00E1374E" w:rsidRDefault="00E1374E" w:rsidP="006B74EB">
      <w:pPr>
        <w:pStyle w:val="Pquestiontextpartsa"/>
      </w:pPr>
    </w:p>
    <w:p w14:paraId="76E70A5D" w14:textId="77777777" w:rsidR="00E1374E" w:rsidRPr="00AE2069" w:rsidRDefault="00E1374E" w:rsidP="006B74EB">
      <w:pPr>
        <w:pStyle w:val="Pquestiontextpartsa"/>
      </w:pPr>
    </w:p>
    <w:p w14:paraId="3C1B64C3" w14:textId="77777777" w:rsidR="006B74EB" w:rsidRDefault="006B74EB" w:rsidP="006B74EB">
      <w:pPr>
        <w:pStyle w:val="Pquestiontextpartsa"/>
      </w:pPr>
    </w:p>
    <w:p w14:paraId="762F95C9" w14:textId="77777777" w:rsidR="006B74EB" w:rsidRPr="00AE2069" w:rsidRDefault="006B74EB" w:rsidP="006B74EB">
      <w:pPr>
        <w:pStyle w:val="Pquestiontextpartsa"/>
      </w:pPr>
    </w:p>
    <w:p w14:paraId="1A924312" w14:textId="77777777" w:rsidR="006B74EB" w:rsidRPr="00AE2069" w:rsidRDefault="006B74EB" w:rsidP="006B74EB">
      <w:pPr>
        <w:pStyle w:val="Pquestiontextpartsa"/>
      </w:pPr>
    </w:p>
    <w:p w14:paraId="7823D789" w14:textId="77777777" w:rsidR="006B74EB" w:rsidRPr="00AE2069" w:rsidRDefault="006B74EB" w:rsidP="006B74EB">
      <w:pPr>
        <w:pStyle w:val="Pquestiontextpartsa"/>
      </w:pPr>
    </w:p>
    <w:p w14:paraId="1210A659" w14:textId="263D705C" w:rsidR="006B74EB" w:rsidRPr="00AE2069" w:rsidRDefault="006B74EB" w:rsidP="006B74EB">
      <w:pPr>
        <w:pStyle w:val="Pquestiontextpartsa"/>
      </w:pPr>
      <w:r w:rsidRPr="00AE2069">
        <w:rPr>
          <w:b/>
        </w:rPr>
        <w:t>(b)</w:t>
      </w:r>
      <w:r>
        <w:rPr>
          <w:rStyle w:val="Cquestionpartlabelbold"/>
        </w:rPr>
        <w:tab/>
      </w:r>
      <w:r w:rsidRPr="00AE2069">
        <w:t>Calculate the probability that the lollies are both Minties.</w:t>
      </w:r>
    </w:p>
    <w:p w14:paraId="23CA5650" w14:textId="77777777" w:rsidR="006B74EB" w:rsidRDefault="006B74EB" w:rsidP="006B74EB">
      <w:pPr>
        <w:pStyle w:val="Pquestiontextpartsa"/>
      </w:pPr>
    </w:p>
    <w:p w14:paraId="245DF476" w14:textId="77777777" w:rsidR="006B74EB" w:rsidRDefault="006B74EB" w:rsidP="006B74EB">
      <w:pPr>
        <w:pStyle w:val="Pquestiontextpartsa"/>
      </w:pPr>
    </w:p>
    <w:p w14:paraId="2ADA2A19" w14:textId="77777777" w:rsidR="006B74EB" w:rsidRDefault="006B74EB" w:rsidP="006B74EB">
      <w:pPr>
        <w:pStyle w:val="Pquestiontextpartsa"/>
      </w:pPr>
    </w:p>
    <w:p w14:paraId="3F8C9CE0" w14:textId="06E534AF" w:rsidR="006B74EB" w:rsidRDefault="006B74EB" w:rsidP="006B74EB">
      <w:pPr>
        <w:pStyle w:val="Pquestiontextpartsa"/>
      </w:pPr>
      <w:r w:rsidRPr="00AE2069">
        <w:rPr>
          <w:b/>
        </w:rPr>
        <w:t>(c</w:t>
      </w:r>
      <w:r>
        <w:t>)</w:t>
      </w:r>
      <w:r>
        <w:rPr>
          <w:rStyle w:val="Cquestionpartlabelbold"/>
        </w:rPr>
        <w:tab/>
      </w:r>
      <w:r w:rsidRPr="00AE2069">
        <w:t>Calculate the probability that the lollies are different.</w:t>
      </w:r>
    </w:p>
    <w:p w14:paraId="2B3F4278" w14:textId="77777777" w:rsidR="006B74EB" w:rsidRDefault="006B74EB" w:rsidP="006B74EB">
      <w:pPr>
        <w:pStyle w:val="Pquestiontextpartsa"/>
      </w:pPr>
    </w:p>
    <w:p w14:paraId="6A8B1E16" w14:textId="77777777" w:rsidR="006B74EB" w:rsidRDefault="006B74EB" w:rsidP="006B74EB">
      <w:pPr>
        <w:pStyle w:val="Pquestiontextpartsa"/>
      </w:pPr>
    </w:p>
    <w:p w14:paraId="51D1459B" w14:textId="3677B012" w:rsidR="00244A3C" w:rsidRDefault="00244A3C" w:rsidP="00244A3C">
      <w:pPr>
        <w:pStyle w:val="Pquestionheadingsx"/>
      </w:pPr>
      <w:r w:rsidRPr="00DF7F34">
        <w:t xml:space="preserve">Question </w:t>
      </w:r>
      <w:r>
        <w:t>14</w:t>
      </w:r>
      <w:r w:rsidRPr="00DF7F34">
        <w:tab/>
      </w:r>
      <w:r w:rsidR="00F47A13">
        <w:rPr>
          <w:rStyle w:val="Cmarkslabel"/>
        </w:rPr>
        <w:t>5</w:t>
      </w:r>
      <w:r w:rsidRPr="00DF7F34">
        <w:rPr>
          <w:rStyle w:val="Cmarkslabel"/>
        </w:rPr>
        <w:t xml:space="preserve"> marks</w:t>
      </w:r>
      <w:r>
        <w:tab/>
        <w:t>[10.5]</w:t>
      </w:r>
    </w:p>
    <w:p w14:paraId="39CAB3F7" w14:textId="77777777" w:rsidR="00244A3C" w:rsidRPr="006D529F" w:rsidRDefault="00244A3C" w:rsidP="00244A3C">
      <w:pPr>
        <w:pStyle w:val="Pquestiontextmainstem"/>
      </w:pPr>
      <w:r w:rsidRPr="006D529F">
        <w:t>Cards have numbers written on them. There are eight 1s, four 2s, five 3s, two 4s, and four 5s. The cards are well shuffled and one is chosen at random. Find the probability that the card shows:</w:t>
      </w:r>
    </w:p>
    <w:p w14:paraId="3066E71E" w14:textId="737DD008" w:rsidR="00244A3C" w:rsidRPr="006D529F" w:rsidRDefault="00244A3C" w:rsidP="00244A3C">
      <w:pPr>
        <w:pStyle w:val="Pquestiontextpartsa"/>
      </w:pPr>
      <w:r w:rsidRPr="006D529F">
        <w:rPr>
          <w:b/>
        </w:rPr>
        <w:t>(a)</w:t>
      </w:r>
      <w:r>
        <w:tab/>
      </w:r>
      <w:r w:rsidRPr="006D529F">
        <w:t>an odd number</w:t>
      </w:r>
    </w:p>
    <w:p w14:paraId="61ECAC00" w14:textId="77777777" w:rsidR="00244A3C" w:rsidRDefault="00244A3C" w:rsidP="00244A3C">
      <w:pPr>
        <w:pStyle w:val="Pquestiontextpartsa"/>
      </w:pPr>
    </w:p>
    <w:p w14:paraId="02BC0806" w14:textId="77777777" w:rsidR="00244A3C" w:rsidRDefault="00244A3C" w:rsidP="00244A3C">
      <w:pPr>
        <w:pStyle w:val="Pquestiontextpartsa"/>
      </w:pPr>
    </w:p>
    <w:p w14:paraId="0624A4B6" w14:textId="77777777" w:rsidR="00244A3C" w:rsidRPr="006D529F" w:rsidRDefault="00244A3C" w:rsidP="00244A3C">
      <w:pPr>
        <w:pStyle w:val="Pquestiontextpartsa"/>
      </w:pPr>
    </w:p>
    <w:p w14:paraId="55A5DDCA" w14:textId="4760E62B" w:rsidR="00244A3C" w:rsidRPr="006D529F" w:rsidRDefault="00244A3C" w:rsidP="00244A3C">
      <w:pPr>
        <w:pStyle w:val="Pquestiontextpartsa"/>
      </w:pPr>
      <w:r w:rsidRPr="006D529F">
        <w:rPr>
          <w:b/>
        </w:rPr>
        <w:t>(b)</w:t>
      </w:r>
      <w:r>
        <w:tab/>
      </w:r>
      <w:r w:rsidRPr="006D529F">
        <w:t xml:space="preserve">a prime number </w:t>
      </w:r>
    </w:p>
    <w:p w14:paraId="573A696B" w14:textId="77777777" w:rsidR="00244A3C" w:rsidRDefault="00244A3C" w:rsidP="00244A3C">
      <w:pPr>
        <w:pStyle w:val="Pquestiontextpartsa"/>
      </w:pPr>
    </w:p>
    <w:p w14:paraId="46CF880C" w14:textId="77777777" w:rsidR="00244A3C" w:rsidRDefault="00244A3C" w:rsidP="00244A3C">
      <w:pPr>
        <w:pStyle w:val="Pquestiontextpartsa"/>
      </w:pPr>
    </w:p>
    <w:p w14:paraId="4F8F5A8E" w14:textId="77777777" w:rsidR="00244A3C" w:rsidRPr="006D529F" w:rsidRDefault="00244A3C" w:rsidP="00244A3C">
      <w:pPr>
        <w:pStyle w:val="Pquestiontextpartsa"/>
      </w:pPr>
    </w:p>
    <w:p w14:paraId="76EB224E" w14:textId="11897D39" w:rsidR="00244A3C" w:rsidRPr="006D529F" w:rsidRDefault="00244A3C" w:rsidP="00244A3C">
      <w:pPr>
        <w:pStyle w:val="Pquestiontextpartsa"/>
      </w:pPr>
      <w:r w:rsidRPr="006D529F">
        <w:rPr>
          <w:b/>
        </w:rPr>
        <w:t>(c)</w:t>
      </w:r>
      <w:r>
        <w:tab/>
      </w:r>
      <w:r w:rsidRPr="006D529F">
        <w:t>a n</w:t>
      </w:r>
      <w:r w:rsidR="00D6783F">
        <w:t xml:space="preserve">umber less than 4, </w:t>
      </w:r>
      <w:r w:rsidR="00E1374E">
        <w:t>if</w:t>
      </w:r>
      <w:r w:rsidR="00D6783F">
        <w:t xml:space="preserve"> you</w:t>
      </w:r>
      <w:r w:rsidRPr="006D529F">
        <w:t xml:space="preserve"> know it is odd.</w:t>
      </w:r>
    </w:p>
    <w:p w14:paraId="7A96CC32" w14:textId="77777777" w:rsidR="00244A3C" w:rsidRPr="007D4E3E" w:rsidRDefault="00244A3C" w:rsidP="00244A3C">
      <w:pPr>
        <w:pStyle w:val="Pquestiontextpartsa"/>
      </w:pPr>
    </w:p>
    <w:p w14:paraId="34E5AF84" w14:textId="77777777" w:rsidR="006B74EB" w:rsidRDefault="006B74EB" w:rsidP="00244A3C">
      <w:pPr>
        <w:pStyle w:val="Pquestiontextpartsa"/>
      </w:pPr>
    </w:p>
    <w:p w14:paraId="08858309" w14:textId="6661554E" w:rsidR="00002689" w:rsidRPr="007D4E3E" w:rsidRDefault="00002689" w:rsidP="00002689">
      <w:pPr>
        <w:pStyle w:val="Pquestionheadingsx"/>
      </w:pPr>
      <w:r w:rsidRPr="00DF7F34">
        <w:lastRenderedPageBreak/>
        <w:t xml:space="preserve">Question </w:t>
      </w:r>
      <w:r w:rsidR="00244A3C">
        <w:t>15</w:t>
      </w:r>
      <w:r w:rsidRPr="00DF7F34">
        <w:tab/>
      </w:r>
      <w:r>
        <w:rPr>
          <w:rStyle w:val="Cmarkslabel"/>
        </w:rPr>
        <w:t>4</w:t>
      </w:r>
      <w:r w:rsidRPr="00DF7F34">
        <w:rPr>
          <w:rStyle w:val="Cmarkslabel"/>
        </w:rPr>
        <w:t xml:space="preserve"> marks</w:t>
      </w:r>
      <w:r>
        <w:tab/>
        <w:t>[10.5, 10.6]</w:t>
      </w:r>
    </w:p>
    <w:p w14:paraId="0500A9AB" w14:textId="05E5697A" w:rsidR="00002689" w:rsidRPr="00AE2069" w:rsidRDefault="00DC53D9" w:rsidP="00002689">
      <w:pPr>
        <w:pStyle w:val="Pquestiontextmainstem"/>
      </w:pPr>
      <w:r>
        <w:t>Of</w:t>
      </w:r>
      <w:r w:rsidR="00002689" w:rsidRPr="00AE2069">
        <w:t xml:space="preserve"> the 80 members </w:t>
      </w:r>
      <w:r>
        <w:t>in</w:t>
      </w:r>
      <w:r w:rsidR="00002689" w:rsidRPr="00AE2069">
        <w:t xml:space="preserve"> a </w:t>
      </w:r>
      <w:r w:rsidR="00096E9B">
        <w:t>karate</w:t>
      </w:r>
      <w:r w:rsidR="00002689" w:rsidRPr="00AE2069">
        <w:t xml:space="preserve"> club</w:t>
      </w:r>
      <w:r>
        <w:t>,</w:t>
      </w:r>
      <w:r w:rsidR="00002689" w:rsidRPr="00AE2069">
        <w:t xml:space="preserve"> </w:t>
      </w:r>
      <w:r>
        <w:t>3</w:t>
      </w:r>
      <w:r w:rsidR="00244A3C">
        <w:t>2</w:t>
      </w:r>
      <w:r>
        <w:t xml:space="preserve"> are students</w:t>
      </w:r>
      <w:r w:rsidR="00002689" w:rsidRPr="00AE2069">
        <w:t xml:space="preserve"> and of these, </w:t>
      </w:r>
      <w:r w:rsidR="00244A3C">
        <w:t>8</w:t>
      </w:r>
      <w:r w:rsidR="00002689" w:rsidRPr="00AE2069">
        <w:t xml:space="preserve"> </w:t>
      </w:r>
      <w:r w:rsidR="00096E9B">
        <w:t>have black belts</w:t>
      </w:r>
      <w:r w:rsidR="00926913">
        <w:t>. There are</w:t>
      </w:r>
      <w:r w:rsidR="00926913">
        <w:br/>
      </w:r>
      <w:r w:rsidR="00002689" w:rsidRPr="00AE2069">
        <w:t>20</w:t>
      </w:r>
      <w:r w:rsidR="00002689">
        <w:t xml:space="preserve"> </w:t>
      </w:r>
      <w:r>
        <w:t>members</w:t>
      </w:r>
      <w:r w:rsidR="00002689">
        <w:t xml:space="preserve"> in total </w:t>
      </w:r>
      <w:r w:rsidR="001A466F">
        <w:t>with</w:t>
      </w:r>
      <w:r w:rsidR="00096E9B">
        <w:t xml:space="preserve"> black belts.</w:t>
      </w:r>
    </w:p>
    <w:p w14:paraId="0579BDD9" w14:textId="6CA454CA" w:rsidR="00002689" w:rsidRDefault="009E3F79" w:rsidP="00002689">
      <w:pPr>
        <w:pStyle w:val="Pquestiontextpartsa"/>
      </w:pPr>
      <w:r>
        <w:rPr>
          <w:rStyle w:val="Cquestionpartlabelbold"/>
        </w:rPr>
        <w:t>(a)</w:t>
      </w:r>
      <w:r>
        <w:rPr>
          <w:rStyle w:val="Cquestionpartlabelbold"/>
        </w:rPr>
        <w:tab/>
      </w:r>
      <w:r w:rsidR="007F6321">
        <w:t>Complete the table to show the information.</w:t>
      </w:r>
    </w:p>
    <w:tbl>
      <w:tblPr>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2126"/>
        <w:gridCol w:w="1417"/>
        <w:gridCol w:w="1644"/>
        <w:gridCol w:w="1871"/>
      </w:tblGrid>
      <w:tr w:rsidR="00244A3C" w:rsidRPr="006D529F" w14:paraId="3AB8878C" w14:textId="77777777" w:rsidTr="001A466F">
        <w:tc>
          <w:tcPr>
            <w:tcW w:w="2126" w:type="dxa"/>
            <w:tcBorders>
              <w:top w:val="nil"/>
              <w:left w:val="nil"/>
            </w:tcBorders>
          </w:tcPr>
          <w:p w14:paraId="6EEADEF0" w14:textId="77777777" w:rsidR="00244A3C" w:rsidRPr="006D529F" w:rsidRDefault="00244A3C" w:rsidP="004471E4">
            <w:pPr>
              <w:ind w:left="340"/>
              <w:contextualSpacing/>
              <w:rPr>
                <w:b/>
              </w:rPr>
            </w:pPr>
          </w:p>
        </w:tc>
        <w:tc>
          <w:tcPr>
            <w:tcW w:w="1417" w:type="dxa"/>
            <w:vAlign w:val="center"/>
          </w:tcPr>
          <w:p w14:paraId="43779BEE" w14:textId="49E5F9AB" w:rsidR="00244A3C" w:rsidRPr="006D529F" w:rsidRDefault="007F6321" w:rsidP="004471E4">
            <w:pPr>
              <w:contextualSpacing/>
              <w:jc w:val="center"/>
              <w:rPr>
                <w:b/>
              </w:rPr>
            </w:pPr>
            <w:r>
              <w:rPr>
                <w:b/>
              </w:rPr>
              <w:t>Student</w:t>
            </w:r>
          </w:p>
        </w:tc>
        <w:tc>
          <w:tcPr>
            <w:tcW w:w="1644" w:type="dxa"/>
            <w:vAlign w:val="center"/>
          </w:tcPr>
          <w:p w14:paraId="5EA5C98F" w14:textId="16A8037E" w:rsidR="00244A3C" w:rsidRPr="006D529F" w:rsidRDefault="007F6321" w:rsidP="004471E4">
            <w:pPr>
              <w:contextualSpacing/>
              <w:jc w:val="center"/>
              <w:rPr>
                <w:b/>
              </w:rPr>
            </w:pPr>
            <w:r>
              <w:rPr>
                <w:b/>
              </w:rPr>
              <w:t>Not student</w:t>
            </w:r>
          </w:p>
        </w:tc>
        <w:tc>
          <w:tcPr>
            <w:tcW w:w="1871" w:type="dxa"/>
            <w:tcBorders>
              <w:top w:val="nil"/>
              <w:right w:val="nil"/>
            </w:tcBorders>
            <w:vAlign w:val="center"/>
          </w:tcPr>
          <w:p w14:paraId="19325376" w14:textId="77777777" w:rsidR="00244A3C" w:rsidRPr="006D529F" w:rsidRDefault="00244A3C" w:rsidP="004471E4">
            <w:pPr>
              <w:contextualSpacing/>
              <w:jc w:val="center"/>
              <w:rPr>
                <w:b/>
              </w:rPr>
            </w:pPr>
          </w:p>
        </w:tc>
      </w:tr>
      <w:tr w:rsidR="00244A3C" w:rsidRPr="006D529F" w14:paraId="274975B8" w14:textId="77777777" w:rsidTr="001A466F">
        <w:tc>
          <w:tcPr>
            <w:tcW w:w="2126" w:type="dxa"/>
          </w:tcPr>
          <w:p w14:paraId="5434C9BE" w14:textId="742EFE7D" w:rsidR="00244A3C" w:rsidRPr="006D529F" w:rsidRDefault="007F6321" w:rsidP="004471E4">
            <w:pPr>
              <w:ind w:left="340"/>
              <w:contextualSpacing/>
              <w:rPr>
                <w:b/>
              </w:rPr>
            </w:pPr>
            <w:r>
              <w:rPr>
                <w:b/>
              </w:rPr>
              <w:t>Black belt</w:t>
            </w:r>
          </w:p>
        </w:tc>
        <w:tc>
          <w:tcPr>
            <w:tcW w:w="1417" w:type="dxa"/>
            <w:vAlign w:val="center"/>
          </w:tcPr>
          <w:p w14:paraId="082C6D98" w14:textId="77777777" w:rsidR="00244A3C" w:rsidRPr="006D529F" w:rsidRDefault="00244A3C" w:rsidP="004471E4">
            <w:pPr>
              <w:contextualSpacing/>
              <w:jc w:val="center"/>
            </w:pPr>
            <w:r w:rsidRPr="006D529F">
              <w:t>8</w:t>
            </w:r>
          </w:p>
        </w:tc>
        <w:tc>
          <w:tcPr>
            <w:tcW w:w="1644" w:type="dxa"/>
            <w:vAlign w:val="center"/>
          </w:tcPr>
          <w:p w14:paraId="2B752574" w14:textId="77777777" w:rsidR="00244A3C" w:rsidRPr="006D529F" w:rsidRDefault="00244A3C" w:rsidP="004471E4">
            <w:pPr>
              <w:contextualSpacing/>
              <w:jc w:val="center"/>
            </w:pPr>
          </w:p>
        </w:tc>
        <w:tc>
          <w:tcPr>
            <w:tcW w:w="1871" w:type="dxa"/>
            <w:vAlign w:val="center"/>
          </w:tcPr>
          <w:p w14:paraId="482AA6AF" w14:textId="77777777" w:rsidR="00244A3C" w:rsidRPr="006D529F" w:rsidRDefault="00244A3C" w:rsidP="004471E4">
            <w:pPr>
              <w:contextualSpacing/>
              <w:jc w:val="center"/>
            </w:pPr>
            <w:r w:rsidRPr="006D529F">
              <w:t>20</w:t>
            </w:r>
          </w:p>
        </w:tc>
      </w:tr>
      <w:tr w:rsidR="00244A3C" w:rsidRPr="006D529F" w14:paraId="6421CFC8" w14:textId="77777777" w:rsidTr="001A466F">
        <w:tc>
          <w:tcPr>
            <w:tcW w:w="2126" w:type="dxa"/>
            <w:tcBorders>
              <w:bottom w:val="single" w:sz="4" w:space="0" w:color="000000"/>
            </w:tcBorders>
          </w:tcPr>
          <w:p w14:paraId="4835EE22" w14:textId="2B692795" w:rsidR="00244A3C" w:rsidRPr="006D529F" w:rsidRDefault="007F6321" w:rsidP="004471E4">
            <w:pPr>
              <w:ind w:left="340"/>
              <w:contextualSpacing/>
              <w:rPr>
                <w:b/>
              </w:rPr>
            </w:pPr>
            <w:r>
              <w:rPr>
                <w:b/>
              </w:rPr>
              <w:t>No black belt</w:t>
            </w:r>
          </w:p>
        </w:tc>
        <w:tc>
          <w:tcPr>
            <w:tcW w:w="1417" w:type="dxa"/>
            <w:vAlign w:val="center"/>
          </w:tcPr>
          <w:p w14:paraId="57FD6378" w14:textId="77777777" w:rsidR="00244A3C" w:rsidRPr="006D529F" w:rsidRDefault="00244A3C" w:rsidP="004471E4">
            <w:pPr>
              <w:contextualSpacing/>
              <w:jc w:val="center"/>
            </w:pPr>
          </w:p>
        </w:tc>
        <w:tc>
          <w:tcPr>
            <w:tcW w:w="1644" w:type="dxa"/>
            <w:vAlign w:val="center"/>
          </w:tcPr>
          <w:p w14:paraId="2EDDD99F" w14:textId="77777777" w:rsidR="00244A3C" w:rsidRPr="006D529F" w:rsidRDefault="00244A3C" w:rsidP="004471E4">
            <w:pPr>
              <w:contextualSpacing/>
              <w:jc w:val="center"/>
            </w:pPr>
          </w:p>
        </w:tc>
        <w:tc>
          <w:tcPr>
            <w:tcW w:w="1871" w:type="dxa"/>
            <w:vAlign w:val="center"/>
          </w:tcPr>
          <w:p w14:paraId="0FF2793D" w14:textId="77777777" w:rsidR="00244A3C" w:rsidRPr="006D529F" w:rsidRDefault="00244A3C" w:rsidP="004471E4">
            <w:pPr>
              <w:contextualSpacing/>
              <w:jc w:val="center"/>
            </w:pPr>
          </w:p>
        </w:tc>
      </w:tr>
      <w:tr w:rsidR="00244A3C" w:rsidRPr="006D529F" w14:paraId="3FA6FD26" w14:textId="77777777" w:rsidTr="001A466F">
        <w:tc>
          <w:tcPr>
            <w:tcW w:w="2126" w:type="dxa"/>
            <w:tcBorders>
              <w:left w:val="nil"/>
              <w:bottom w:val="nil"/>
            </w:tcBorders>
          </w:tcPr>
          <w:p w14:paraId="002D1576" w14:textId="77777777" w:rsidR="00244A3C" w:rsidRPr="006D529F" w:rsidRDefault="00244A3C" w:rsidP="004471E4">
            <w:pPr>
              <w:ind w:left="340"/>
              <w:contextualSpacing/>
              <w:rPr>
                <w:b/>
              </w:rPr>
            </w:pPr>
          </w:p>
        </w:tc>
        <w:tc>
          <w:tcPr>
            <w:tcW w:w="1417" w:type="dxa"/>
            <w:vAlign w:val="center"/>
          </w:tcPr>
          <w:p w14:paraId="5C9CEF43" w14:textId="77777777" w:rsidR="00244A3C" w:rsidRPr="006D529F" w:rsidRDefault="00244A3C" w:rsidP="004471E4">
            <w:pPr>
              <w:contextualSpacing/>
              <w:jc w:val="center"/>
            </w:pPr>
            <w:r w:rsidRPr="006D529F">
              <w:t>32</w:t>
            </w:r>
          </w:p>
        </w:tc>
        <w:tc>
          <w:tcPr>
            <w:tcW w:w="1644" w:type="dxa"/>
            <w:vAlign w:val="center"/>
          </w:tcPr>
          <w:p w14:paraId="0B93BB4E" w14:textId="77777777" w:rsidR="00244A3C" w:rsidRPr="006D529F" w:rsidRDefault="00244A3C" w:rsidP="004471E4">
            <w:pPr>
              <w:contextualSpacing/>
              <w:jc w:val="center"/>
            </w:pPr>
          </w:p>
        </w:tc>
        <w:tc>
          <w:tcPr>
            <w:tcW w:w="1871" w:type="dxa"/>
            <w:vAlign w:val="center"/>
          </w:tcPr>
          <w:p w14:paraId="3D8558A8" w14:textId="77777777" w:rsidR="00244A3C" w:rsidRPr="006D529F" w:rsidRDefault="00244A3C" w:rsidP="004471E4">
            <w:pPr>
              <w:contextualSpacing/>
              <w:jc w:val="center"/>
            </w:pPr>
            <w:r w:rsidRPr="006D529F">
              <w:t>80</w:t>
            </w:r>
          </w:p>
        </w:tc>
      </w:tr>
    </w:tbl>
    <w:p w14:paraId="0CE8FB74" w14:textId="77777777" w:rsidR="00D23EBC" w:rsidRDefault="00D23EBC" w:rsidP="00002689">
      <w:pPr>
        <w:pStyle w:val="Pquestiontextpartsa"/>
        <w:rPr>
          <w:rStyle w:val="Cquestionpartlabelbold"/>
        </w:rPr>
      </w:pPr>
    </w:p>
    <w:p w14:paraId="2A74CE34" w14:textId="774AD562" w:rsidR="00002689" w:rsidRPr="00680C71" w:rsidRDefault="009E3F79" w:rsidP="00002689">
      <w:pPr>
        <w:pStyle w:val="Pquestiontextpartsa"/>
      </w:pPr>
      <w:r>
        <w:rPr>
          <w:rStyle w:val="Cquestionpartlabelbold"/>
        </w:rPr>
        <w:t>(b)</w:t>
      </w:r>
      <w:r>
        <w:rPr>
          <w:rStyle w:val="Cquestionpartlabelbold"/>
        </w:rPr>
        <w:tab/>
      </w:r>
      <w:r w:rsidR="00002689" w:rsidRPr="00680C71">
        <w:t xml:space="preserve">Find the probability </w:t>
      </w:r>
      <w:r w:rsidR="00002689">
        <w:t>that a member chosen at random:</w:t>
      </w:r>
    </w:p>
    <w:p w14:paraId="5E176659" w14:textId="2F22BF31" w:rsidR="00002689" w:rsidRDefault="009E3F79" w:rsidP="00002689">
      <w:pPr>
        <w:pStyle w:val="Pquestiontextpartsi"/>
      </w:pPr>
      <w:r>
        <w:rPr>
          <w:rStyle w:val="Cquestionpartlabelbold"/>
        </w:rPr>
        <w:t>(i)</w:t>
      </w:r>
      <w:r>
        <w:rPr>
          <w:rStyle w:val="Cquestionpartlabelbold"/>
        </w:rPr>
        <w:tab/>
      </w:r>
      <w:r w:rsidR="00DC53D9">
        <w:t>is</w:t>
      </w:r>
      <w:r w:rsidR="00096E9B">
        <w:t xml:space="preserve"> a student with a black belt</w:t>
      </w:r>
    </w:p>
    <w:p w14:paraId="37B59043" w14:textId="77777777" w:rsidR="005F2B9B" w:rsidRDefault="005F2B9B" w:rsidP="00002689">
      <w:pPr>
        <w:pStyle w:val="Pquestiontextpartsi"/>
      </w:pPr>
    </w:p>
    <w:p w14:paraId="6136B32D" w14:textId="77777777" w:rsidR="006B74EB" w:rsidRDefault="006B74EB" w:rsidP="00002689">
      <w:pPr>
        <w:pStyle w:val="Pquestiontextpartsi"/>
      </w:pPr>
    </w:p>
    <w:p w14:paraId="33F344B0" w14:textId="77777777" w:rsidR="006B74EB" w:rsidRDefault="006B74EB" w:rsidP="00002689">
      <w:pPr>
        <w:pStyle w:val="Pquestiontextpartsi"/>
      </w:pPr>
    </w:p>
    <w:p w14:paraId="42BE4CC8" w14:textId="1589672C" w:rsidR="00002689" w:rsidRDefault="009E3F79" w:rsidP="00002689">
      <w:pPr>
        <w:pStyle w:val="Pquestiontextpartsi"/>
      </w:pPr>
      <w:r>
        <w:rPr>
          <w:rStyle w:val="Cquestionpartlabelbold"/>
        </w:rPr>
        <w:t>(i)</w:t>
      </w:r>
      <w:r>
        <w:rPr>
          <w:rStyle w:val="Cquestionpartlabelbold"/>
        </w:rPr>
        <w:tab/>
      </w:r>
      <w:r w:rsidR="00002689" w:rsidRPr="00AE2069">
        <w:t>is</w:t>
      </w:r>
      <w:r w:rsidR="00DC53D9">
        <w:t xml:space="preserve"> not a student </w:t>
      </w:r>
      <w:r w:rsidR="00096E9B">
        <w:t>and does not have a black belt</w:t>
      </w:r>
    </w:p>
    <w:p w14:paraId="4B6C2F62" w14:textId="77777777" w:rsidR="005F2B9B" w:rsidRDefault="005F2B9B" w:rsidP="00002689">
      <w:pPr>
        <w:pStyle w:val="Pquestiontextpartsi"/>
      </w:pPr>
    </w:p>
    <w:p w14:paraId="65D19AEA" w14:textId="77777777" w:rsidR="006B74EB" w:rsidRDefault="006B74EB" w:rsidP="00002689">
      <w:pPr>
        <w:pStyle w:val="Pquestiontextpartsi"/>
      </w:pPr>
    </w:p>
    <w:p w14:paraId="2B8133E0" w14:textId="77777777" w:rsidR="00D23EBC" w:rsidRDefault="00D23EBC" w:rsidP="00002689">
      <w:pPr>
        <w:pStyle w:val="Pquestiontextpartsi"/>
      </w:pPr>
    </w:p>
    <w:p w14:paraId="0A84B345" w14:textId="77777777" w:rsidR="006B74EB" w:rsidRDefault="006B74EB" w:rsidP="00002689">
      <w:pPr>
        <w:pStyle w:val="Pquestiontextpartsi"/>
      </w:pPr>
    </w:p>
    <w:p w14:paraId="3F59D9BA" w14:textId="3CEAC750" w:rsidR="00D23EBC" w:rsidRDefault="00D23EBC" w:rsidP="00D23EBC">
      <w:pPr>
        <w:pStyle w:val="Pquestionheadingsx"/>
      </w:pPr>
      <w:r w:rsidRPr="00DF7F34">
        <w:t xml:space="preserve">Question </w:t>
      </w:r>
      <w:r>
        <w:t>16</w:t>
      </w:r>
      <w:r w:rsidRPr="00DF7F34">
        <w:tab/>
      </w:r>
      <w:r>
        <w:rPr>
          <w:rStyle w:val="Cmarkslabel"/>
        </w:rPr>
        <w:t>8</w:t>
      </w:r>
      <w:r w:rsidRPr="00DF7F34">
        <w:rPr>
          <w:rStyle w:val="Cmarkslabel"/>
        </w:rPr>
        <w:t xml:space="preserve"> marks</w:t>
      </w:r>
      <w:r>
        <w:tab/>
        <w:t>[10.3]</w:t>
      </w:r>
    </w:p>
    <w:p w14:paraId="7502796D" w14:textId="4437B83B" w:rsidR="00D23EBC" w:rsidRDefault="00D23EBC" w:rsidP="00D23EBC">
      <w:pPr>
        <w:pStyle w:val="Pquestiontextmainstem"/>
      </w:pPr>
      <w:r>
        <w:t>Cards numbered from 1 to 40 are shuffled then a single card is drawn. Find:</w:t>
      </w:r>
    </w:p>
    <w:p w14:paraId="7AF94806" w14:textId="0CD87649" w:rsidR="00D23EBC" w:rsidRDefault="00D23EBC" w:rsidP="00D23EBC">
      <w:pPr>
        <w:pStyle w:val="Pquestiontextpartsa"/>
      </w:pPr>
      <w:r w:rsidRPr="004B5C0F">
        <w:rPr>
          <w:b/>
        </w:rPr>
        <w:t>(a)</w:t>
      </w:r>
      <w:r>
        <w:tab/>
        <w:t>Pr(multiple of 3 or 7)</w:t>
      </w:r>
    </w:p>
    <w:p w14:paraId="484D1114" w14:textId="77777777" w:rsidR="00D23EBC" w:rsidRDefault="00D23EBC" w:rsidP="00D23EBC">
      <w:pPr>
        <w:pStyle w:val="Pquestiontextpartsa"/>
      </w:pPr>
    </w:p>
    <w:p w14:paraId="61034584" w14:textId="77777777" w:rsidR="00D23EBC" w:rsidRDefault="00D23EBC" w:rsidP="00D23EBC">
      <w:pPr>
        <w:pStyle w:val="Pquestiontextpartsa"/>
      </w:pPr>
    </w:p>
    <w:p w14:paraId="4F9512B1" w14:textId="77777777" w:rsidR="00D23EBC" w:rsidRDefault="00D23EBC" w:rsidP="00D23EBC">
      <w:pPr>
        <w:pStyle w:val="Pquestiontextpartsa"/>
      </w:pPr>
    </w:p>
    <w:p w14:paraId="24FAF5C1" w14:textId="6C2F2D07" w:rsidR="00D23EBC" w:rsidRDefault="00D23EBC" w:rsidP="00D23EBC">
      <w:pPr>
        <w:pStyle w:val="Pquestiontextpartsa"/>
      </w:pPr>
      <w:r w:rsidRPr="004B5C0F">
        <w:rPr>
          <w:b/>
        </w:rPr>
        <w:t>(b)</w:t>
      </w:r>
      <w:r>
        <w:tab/>
        <w:t>Pr(factor of 8 of 20)</w:t>
      </w:r>
    </w:p>
    <w:p w14:paraId="4AB2C4B4" w14:textId="77777777" w:rsidR="00D23EBC" w:rsidRDefault="00D23EBC" w:rsidP="00D23EBC">
      <w:pPr>
        <w:pStyle w:val="Pquestiontextpartsa"/>
      </w:pPr>
    </w:p>
    <w:p w14:paraId="47311431" w14:textId="77777777" w:rsidR="00D23EBC" w:rsidRDefault="00D23EBC" w:rsidP="00D23EBC">
      <w:pPr>
        <w:pStyle w:val="Pquestiontextpartsa"/>
      </w:pPr>
    </w:p>
    <w:p w14:paraId="558EB184" w14:textId="77777777" w:rsidR="00D23EBC" w:rsidRPr="004B5C0F" w:rsidRDefault="00D23EBC" w:rsidP="00D23EBC">
      <w:pPr>
        <w:pStyle w:val="Pquestiontextpartsa"/>
      </w:pPr>
    </w:p>
    <w:p w14:paraId="40E07DBB" w14:textId="420C8F69" w:rsidR="00D23EBC" w:rsidRDefault="00D23EBC" w:rsidP="00D23EBC">
      <w:pPr>
        <w:pStyle w:val="Pquestiontextpartsa"/>
      </w:pPr>
      <w:r w:rsidRPr="004B5C0F">
        <w:rPr>
          <w:b/>
        </w:rPr>
        <w:t>(</w:t>
      </w:r>
      <w:r>
        <w:rPr>
          <w:b/>
        </w:rPr>
        <w:t>c</w:t>
      </w:r>
      <w:r w:rsidRPr="004B5C0F">
        <w:rPr>
          <w:b/>
        </w:rPr>
        <w:t>)</w:t>
      </w:r>
      <w:r>
        <w:tab/>
        <w:t>Pr(odd or a factor of 18)</w:t>
      </w:r>
    </w:p>
    <w:p w14:paraId="7F445847" w14:textId="77777777" w:rsidR="00D23EBC" w:rsidRDefault="00D23EBC" w:rsidP="00D23EBC">
      <w:pPr>
        <w:pStyle w:val="Pquestiontextpartsa"/>
      </w:pPr>
    </w:p>
    <w:p w14:paraId="5E3D099D" w14:textId="77777777" w:rsidR="00D23EBC" w:rsidRDefault="00D23EBC" w:rsidP="00D23EBC">
      <w:pPr>
        <w:pStyle w:val="Pquestiontextpartsa"/>
      </w:pPr>
    </w:p>
    <w:p w14:paraId="7BFBAAD4" w14:textId="77777777" w:rsidR="00D23EBC" w:rsidRDefault="00D23EBC" w:rsidP="00D23EBC">
      <w:pPr>
        <w:pStyle w:val="Pquestiontextpartsa"/>
      </w:pPr>
    </w:p>
    <w:p w14:paraId="00D57DC8" w14:textId="3F40942C" w:rsidR="00D23EBC" w:rsidRDefault="00D23EBC" w:rsidP="00D23EBC">
      <w:pPr>
        <w:pStyle w:val="Pquestiontextpartsa"/>
      </w:pPr>
      <w:r w:rsidRPr="004B5C0F">
        <w:rPr>
          <w:b/>
        </w:rPr>
        <w:t>(</w:t>
      </w:r>
      <w:r>
        <w:rPr>
          <w:b/>
        </w:rPr>
        <w:t>d</w:t>
      </w:r>
      <w:r w:rsidRPr="004B5C0F">
        <w:rPr>
          <w:b/>
        </w:rPr>
        <w:t>)</w:t>
      </w:r>
      <w:r>
        <w:tab/>
        <w:t>Pr(neither a multiple of 3 nor a multiple of 7)</w:t>
      </w:r>
    </w:p>
    <w:p w14:paraId="19471163" w14:textId="77777777" w:rsidR="00D23EBC" w:rsidRDefault="00D23EBC" w:rsidP="00D23EBC">
      <w:pPr>
        <w:pStyle w:val="Pquestiontextpartsa"/>
      </w:pPr>
    </w:p>
    <w:p w14:paraId="5672D17D" w14:textId="77777777" w:rsidR="00D23EBC" w:rsidRDefault="00D23EBC" w:rsidP="00D23EBC">
      <w:pPr>
        <w:pStyle w:val="Pquestiontextpartsa"/>
      </w:pPr>
    </w:p>
    <w:p w14:paraId="353100AA" w14:textId="77777777" w:rsidR="006B74EB" w:rsidRDefault="006B74EB" w:rsidP="00002689">
      <w:pPr>
        <w:pStyle w:val="Pquestiontextpartsi"/>
      </w:pPr>
    </w:p>
    <w:p w14:paraId="141ECE96" w14:textId="26E4FE1F" w:rsidR="00960C95" w:rsidRPr="007D4E3E" w:rsidRDefault="00960C95" w:rsidP="00960C95">
      <w:pPr>
        <w:pStyle w:val="Pquestionheadingsx"/>
      </w:pPr>
      <w:r w:rsidRPr="00DF7F34">
        <w:lastRenderedPageBreak/>
        <w:t xml:space="preserve">Question </w:t>
      </w:r>
      <w:r w:rsidR="00D23EBC">
        <w:t>17</w:t>
      </w:r>
      <w:r w:rsidRPr="00DF7F34">
        <w:tab/>
      </w:r>
      <w:r>
        <w:rPr>
          <w:rStyle w:val="Cmarkslabel"/>
        </w:rPr>
        <w:t>6</w:t>
      </w:r>
      <w:r w:rsidRPr="00DF7F34">
        <w:rPr>
          <w:rStyle w:val="Cmarkslabel"/>
        </w:rPr>
        <w:t xml:space="preserve"> marks</w:t>
      </w:r>
      <w:r>
        <w:tab/>
        <w:t>[10.3]</w:t>
      </w:r>
    </w:p>
    <w:p w14:paraId="7CE81426" w14:textId="77777777" w:rsidR="00960C95" w:rsidRDefault="00960C95" w:rsidP="00960C95">
      <w:pPr>
        <w:pStyle w:val="Pquestiontextmainstem"/>
      </w:pPr>
      <w:r w:rsidRPr="00AE2069">
        <w:t xml:space="preserve">A normal six-sided die is </w:t>
      </w:r>
      <w:r>
        <w:t>rolled</w:t>
      </w:r>
      <w:r w:rsidRPr="00AE2069">
        <w:t xml:space="preserve"> tw</w:t>
      </w:r>
      <w:r>
        <w:t>ice.</w:t>
      </w:r>
    </w:p>
    <w:p w14:paraId="05CD13E7" w14:textId="55B94992" w:rsidR="00960C95" w:rsidRDefault="00960C95" w:rsidP="00960C95">
      <w:pPr>
        <w:pStyle w:val="Pquestiontextpartsa"/>
      </w:pPr>
      <w:r>
        <w:rPr>
          <w:rStyle w:val="Cquestionpartlabelbold"/>
        </w:rPr>
        <w:t>(a)</w:t>
      </w:r>
      <w:r>
        <w:rPr>
          <w:rStyle w:val="Cquestionpartlabelbold"/>
        </w:rPr>
        <w:tab/>
      </w:r>
      <w:r>
        <w:t>Complete the table to show the sample space.</w:t>
      </w: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852"/>
        <w:gridCol w:w="852"/>
        <w:gridCol w:w="852"/>
        <w:gridCol w:w="852"/>
        <w:gridCol w:w="852"/>
        <w:gridCol w:w="852"/>
      </w:tblGrid>
      <w:tr w:rsidR="009256A3" w:rsidRPr="0052057F" w14:paraId="6BD80583" w14:textId="77777777" w:rsidTr="001A6B87">
        <w:trPr>
          <w:trHeight w:val="532"/>
        </w:trPr>
        <w:tc>
          <w:tcPr>
            <w:tcW w:w="852" w:type="dxa"/>
            <w:vAlign w:val="center"/>
          </w:tcPr>
          <w:p w14:paraId="593BB590" w14:textId="77777777" w:rsidR="009256A3" w:rsidRPr="0052057F" w:rsidRDefault="009256A3" w:rsidP="001A6B87">
            <w:pPr>
              <w:pStyle w:val="Pquestiontextmainstem"/>
              <w:jc w:val="center"/>
            </w:pPr>
            <w:r w:rsidRPr="0052057F">
              <w:t>(1, 1)</w:t>
            </w:r>
          </w:p>
        </w:tc>
        <w:tc>
          <w:tcPr>
            <w:tcW w:w="852" w:type="dxa"/>
            <w:vAlign w:val="center"/>
          </w:tcPr>
          <w:p w14:paraId="62B13AD7" w14:textId="77777777" w:rsidR="009256A3" w:rsidRPr="0052057F" w:rsidRDefault="009256A3" w:rsidP="001A6B87">
            <w:pPr>
              <w:pStyle w:val="Pquestiontextmainstem"/>
              <w:jc w:val="center"/>
            </w:pPr>
            <w:r w:rsidRPr="0052057F">
              <w:t>(2, 1)</w:t>
            </w:r>
          </w:p>
        </w:tc>
        <w:tc>
          <w:tcPr>
            <w:tcW w:w="852" w:type="dxa"/>
            <w:vAlign w:val="center"/>
          </w:tcPr>
          <w:p w14:paraId="442B28AA" w14:textId="77777777" w:rsidR="009256A3" w:rsidRPr="0052057F" w:rsidRDefault="009256A3" w:rsidP="001A6B87">
            <w:pPr>
              <w:pStyle w:val="Pquestiontextmainstem"/>
              <w:jc w:val="center"/>
            </w:pPr>
            <w:r w:rsidRPr="0052057F">
              <w:t>(3, 1)</w:t>
            </w:r>
          </w:p>
        </w:tc>
        <w:tc>
          <w:tcPr>
            <w:tcW w:w="852" w:type="dxa"/>
            <w:vAlign w:val="center"/>
          </w:tcPr>
          <w:p w14:paraId="46C3E470" w14:textId="77777777" w:rsidR="009256A3" w:rsidRPr="0052057F" w:rsidRDefault="009256A3" w:rsidP="001A6B87">
            <w:pPr>
              <w:pStyle w:val="Pquestiontextmainstem"/>
              <w:jc w:val="center"/>
            </w:pPr>
            <w:r w:rsidRPr="0052057F">
              <w:t>(4, 1)</w:t>
            </w:r>
          </w:p>
        </w:tc>
        <w:tc>
          <w:tcPr>
            <w:tcW w:w="852" w:type="dxa"/>
            <w:vAlign w:val="center"/>
          </w:tcPr>
          <w:p w14:paraId="641F7EFE" w14:textId="77777777" w:rsidR="009256A3" w:rsidRPr="0052057F" w:rsidRDefault="009256A3" w:rsidP="001A6B87">
            <w:pPr>
              <w:pStyle w:val="Pquestiontextmainstem"/>
              <w:jc w:val="center"/>
            </w:pPr>
            <w:r w:rsidRPr="0052057F">
              <w:t>(5, 1)</w:t>
            </w:r>
          </w:p>
        </w:tc>
        <w:tc>
          <w:tcPr>
            <w:tcW w:w="852" w:type="dxa"/>
            <w:vAlign w:val="center"/>
          </w:tcPr>
          <w:p w14:paraId="2757BC1A" w14:textId="77777777" w:rsidR="009256A3" w:rsidRPr="0052057F" w:rsidRDefault="009256A3" w:rsidP="001A6B87">
            <w:pPr>
              <w:pStyle w:val="Pquestiontextmainstem"/>
              <w:jc w:val="center"/>
            </w:pPr>
            <w:r w:rsidRPr="0052057F">
              <w:t>(6, 1)</w:t>
            </w:r>
          </w:p>
        </w:tc>
      </w:tr>
      <w:tr w:rsidR="009256A3" w:rsidRPr="0052057F" w14:paraId="569D2AFB" w14:textId="77777777" w:rsidTr="001A6B87">
        <w:trPr>
          <w:trHeight w:val="532"/>
        </w:trPr>
        <w:tc>
          <w:tcPr>
            <w:tcW w:w="852" w:type="dxa"/>
            <w:vAlign w:val="center"/>
          </w:tcPr>
          <w:p w14:paraId="59586B26" w14:textId="77777777" w:rsidR="009256A3" w:rsidRPr="0052057F" w:rsidRDefault="009256A3" w:rsidP="001A6B87">
            <w:pPr>
              <w:pStyle w:val="Pquestiontextmainstem"/>
              <w:jc w:val="center"/>
            </w:pPr>
            <w:r w:rsidRPr="0052057F">
              <w:t>(1, 2)</w:t>
            </w:r>
          </w:p>
        </w:tc>
        <w:tc>
          <w:tcPr>
            <w:tcW w:w="852" w:type="dxa"/>
            <w:vAlign w:val="center"/>
          </w:tcPr>
          <w:p w14:paraId="301374AF" w14:textId="77777777" w:rsidR="009256A3" w:rsidRPr="0052057F" w:rsidRDefault="009256A3" w:rsidP="001A6B87">
            <w:pPr>
              <w:pStyle w:val="Pquestiontextmainstem"/>
              <w:jc w:val="center"/>
            </w:pPr>
            <w:r w:rsidRPr="0052057F">
              <w:t>(2, 2)</w:t>
            </w:r>
          </w:p>
        </w:tc>
        <w:tc>
          <w:tcPr>
            <w:tcW w:w="852" w:type="dxa"/>
            <w:vAlign w:val="center"/>
          </w:tcPr>
          <w:p w14:paraId="75703C48" w14:textId="77777777" w:rsidR="009256A3" w:rsidRPr="0052057F" w:rsidRDefault="009256A3" w:rsidP="001A6B87">
            <w:pPr>
              <w:pStyle w:val="Pquestiontextmainstem"/>
              <w:jc w:val="center"/>
            </w:pPr>
            <w:r w:rsidRPr="0052057F">
              <w:t>(3, 2)</w:t>
            </w:r>
          </w:p>
        </w:tc>
        <w:tc>
          <w:tcPr>
            <w:tcW w:w="852" w:type="dxa"/>
            <w:vAlign w:val="center"/>
          </w:tcPr>
          <w:p w14:paraId="6DC586C5" w14:textId="77777777" w:rsidR="009256A3" w:rsidRPr="0052057F" w:rsidRDefault="009256A3" w:rsidP="001A6B87">
            <w:pPr>
              <w:pStyle w:val="Pquestiontextmainstem"/>
              <w:jc w:val="center"/>
            </w:pPr>
          </w:p>
        </w:tc>
        <w:tc>
          <w:tcPr>
            <w:tcW w:w="852" w:type="dxa"/>
            <w:vAlign w:val="center"/>
          </w:tcPr>
          <w:p w14:paraId="4DD03411" w14:textId="77777777" w:rsidR="009256A3" w:rsidRPr="0052057F" w:rsidRDefault="009256A3" w:rsidP="001A6B87">
            <w:pPr>
              <w:pStyle w:val="Pquestiontextmainstem"/>
              <w:jc w:val="center"/>
            </w:pPr>
          </w:p>
        </w:tc>
        <w:tc>
          <w:tcPr>
            <w:tcW w:w="852" w:type="dxa"/>
            <w:vAlign w:val="center"/>
          </w:tcPr>
          <w:p w14:paraId="476A5DCC" w14:textId="77777777" w:rsidR="009256A3" w:rsidRPr="0052057F" w:rsidRDefault="009256A3" w:rsidP="001A6B87">
            <w:pPr>
              <w:pStyle w:val="Pquestiontextmainstem"/>
              <w:jc w:val="center"/>
            </w:pPr>
          </w:p>
        </w:tc>
      </w:tr>
      <w:tr w:rsidR="009256A3" w:rsidRPr="0052057F" w14:paraId="5D87AB91" w14:textId="77777777" w:rsidTr="001A6B87">
        <w:trPr>
          <w:trHeight w:val="532"/>
        </w:trPr>
        <w:tc>
          <w:tcPr>
            <w:tcW w:w="852" w:type="dxa"/>
            <w:vAlign w:val="center"/>
          </w:tcPr>
          <w:p w14:paraId="6686D126" w14:textId="77777777" w:rsidR="009256A3" w:rsidRPr="0052057F" w:rsidRDefault="009256A3" w:rsidP="001A6B87">
            <w:pPr>
              <w:pStyle w:val="Pquestiontextmainstem"/>
              <w:jc w:val="center"/>
            </w:pPr>
            <w:r w:rsidRPr="0052057F">
              <w:t>(1, 3)</w:t>
            </w:r>
          </w:p>
        </w:tc>
        <w:tc>
          <w:tcPr>
            <w:tcW w:w="852" w:type="dxa"/>
            <w:vAlign w:val="center"/>
          </w:tcPr>
          <w:p w14:paraId="5D128335" w14:textId="77777777" w:rsidR="009256A3" w:rsidRPr="0052057F" w:rsidRDefault="009256A3" w:rsidP="001A6B87">
            <w:pPr>
              <w:pStyle w:val="Pquestiontextmainstem"/>
              <w:jc w:val="center"/>
            </w:pPr>
          </w:p>
        </w:tc>
        <w:tc>
          <w:tcPr>
            <w:tcW w:w="852" w:type="dxa"/>
            <w:vAlign w:val="center"/>
          </w:tcPr>
          <w:p w14:paraId="2A407161" w14:textId="77777777" w:rsidR="009256A3" w:rsidRPr="0052057F" w:rsidRDefault="009256A3" w:rsidP="001A6B87">
            <w:pPr>
              <w:pStyle w:val="Pquestiontextmainstem"/>
              <w:jc w:val="center"/>
            </w:pPr>
          </w:p>
        </w:tc>
        <w:tc>
          <w:tcPr>
            <w:tcW w:w="852" w:type="dxa"/>
            <w:vAlign w:val="center"/>
          </w:tcPr>
          <w:p w14:paraId="054A6A03" w14:textId="77777777" w:rsidR="009256A3" w:rsidRPr="0052057F" w:rsidRDefault="009256A3" w:rsidP="001A6B87">
            <w:pPr>
              <w:pStyle w:val="Pquestiontextmainstem"/>
              <w:jc w:val="center"/>
            </w:pPr>
          </w:p>
        </w:tc>
        <w:tc>
          <w:tcPr>
            <w:tcW w:w="852" w:type="dxa"/>
            <w:vAlign w:val="center"/>
          </w:tcPr>
          <w:p w14:paraId="12D1AB6A" w14:textId="77777777" w:rsidR="009256A3" w:rsidRPr="0052057F" w:rsidRDefault="009256A3" w:rsidP="001A6B87">
            <w:pPr>
              <w:pStyle w:val="Pquestiontextmainstem"/>
              <w:jc w:val="center"/>
            </w:pPr>
          </w:p>
        </w:tc>
        <w:tc>
          <w:tcPr>
            <w:tcW w:w="852" w:type="dxa"/>
            <w:vAlign w:val="center"/>
          </w:tcPr>
          <w:p w14:paraId="10A9CF70" w14:textId="77777777" w:rsidR="009256A3" w:rsidRPr="0052057F" w:rsidRDefault="009256A3" w:rsidP="001A6B87">
            <w:pPr>
              <w:pStyle w:val="Pquestiontextmainstem"/>
              <w:jc w:val="center"/>
            </w:pPr>
          </w:p>
        </w:tc>
      </w:tr>
      <w:tr w:rsidR="009256A3" w:rsidRPr="0052057F" w14:paraId="212F158B" w14:textId="77777777" w:rsidTr="001A6B87">
        <w:trPr>
          <w:trHeight w:val="532"/>
        </w:trPr>
        <w:tc>
          <w:tcPr>
            <w:tcW w:w="852" w:type="dxa"/>
            <w:vAlign w:val="center"/>
          </w:tcPr>
          <w:p w14:paraId="38CDB623" w14:textId="77777777" w:rsidR="009256A3" w:rsidRPr="0052057F" w:rsidRDefault="009256A3" w:rsidP="001A6B87">
            <w:pPr>
              <w:pStyle w:val="Pquestiontextmainstem"/>
              <w:jc w:val="center"/>
            </w:pPr>
            <w:r w:rsidRPr="0052057F">
              <w:t>(1, 4)</w:t>
            </w:r>
          </w:p>
        </w:tc>
        <w:tc>
          <w:tcPr>
            <w:tcW w:w="852" w:type="dxa"/>
            <w:vAlign w:val="center"/>
          </w:tcPr>
          <w:p w14:paraId="46D13C19" w14:textId="77777777" w:rsidR="009256A3" w:rsidRPr="0052057F" w:rsidRDefault="009256A3" w:rsidP="001A6B87">
            <w:pPr>
              <w:pStyle w:val="Pquestiontextmainstem"/>
              <w:jc w:val="center"/>
            </w:pPr>
          </w:p>
        </w:tc>
        <w:tc>
          <w:tcPr>
            <w:tcW w:w="852" w:type="dxa"/>
            <w:vAlign w:val="center"/>
          </w:tcPr>
          <w:p w14:paraId="63FB6DB0" w14:textId="77777777" w:rsidR="009256A3" w:rsidRPr="0052057F" w:rsidRDefault="009256A3" w:rsidP="001A6B87">
            <w:pPr>
              <w:pStyle w:val="Pquestiontextmainstem"/>
              <w:jc w:val="center"/>
            </w:pPr>
          </w:p>
        </w:tc>
        <w:tc>
          <w:tcPr>
            <w:tcW w:w="852" w:type="dxa"/>
            <w:vAlign w:val="center"/>
          </w:tcPr>
          <w:p w14:paraId="3FABD447" w14:textId="77777777" w:rsidR="009256A3" w:rsidRPr="0052057F" w:rsidRDefault="009256A3" w:rsidP="001A6B87">
            <w:pPr>
              <w:pStyle w:val="Pquestiontextmainstem"/>
              <w:jc w:val="center"/>
            </w:pPr>
          </w:p>
        </w:tc>
        <w:tc>
          <w:tcPr>
            <w:tcW w:w="852" w:type="dxa"/>
            <w:vAlign w:val="center"/>
          </w:tcPr>
          <w:p w14:paraId="3DFB6B61" w14:textId="77777777" w:rsidR="009256A3" w:rsidRPr="0052057F" w:rsidRDefault="009256A3" w:rsidP="001A6B87">
            <w:pPr>
              <w:pStyle w:val="Pquestiontextmainstem"/>
              <w:jc w:val="center"/>
            </w:pPr>
          </w:p>
        </w:tc>
        <w:tc>
          <w:tcPr>
            <w:tcW w:w="852" w:type="dxa"/>
            <w:vAlign w:val="center"/>
          </w:tcPr>
          <w:p w14:paraId="71533BEE" w14:textId="77777777" w:rsidR="009256A3" w:rsidRPr="0052057F" w:rsidRDefault="009256A3" w:rsidP="001A6B87">
            <w:pPr>
              <w:pStyle w:val="Pquestiontextmainstem"/>
              <w:jc w:val="center"/>
            </w:pPr>
          </w:p>
        </w:tc>
      </w:tr>
      <w:tr w:rsidR="009256A3" w:rsidRPr="0052057F" w14:paraId="0DA6E7C9" w14:textId="77777777" w:rsidTr="001A6B87">
        <w:trPr>
          <w:trHeight w:val="532"/>
        </w:trPr>
        <w:tc>
          <w:tcPr>
            <w:tcW w:w="852" w:type="dxa"/>
            <w:vAlign w:val="center"/>
          </w:tcPr>
          <w:p w14:paraId="265A478B" w14:textId="77777777" w:rsidR="009256A3" w:rsidRPr="0052057F" w:rsidRDefault="009256A3" w:rsidP="001A6B87">
            <w:pPr>
              <w:pStyle w:val="Pquestiontextmainstem"/>
              <w:jc w:val="center"/>
            </w:pPr>
            <w:r w:rsidRPr="0052057F">
              <w:t>(1, 5)</w:t>
            </w:r>
          </w:p>
        </w:tc>
        <w:tc>
          <w:tcPr>
            <w:tcW w:w="852" w:type="dxa"/>
            <w:vAlign w:val="center"/>
          </w:tcPr>
          <w:p w14:paraId="7077755C" w14:textId="77777777" w:rsidR="009256A3" w:rsidRPr="0052057F" w:rsidRDefault="009256A3" w:rsidP="001A6B87">
            <w:pPr>
              <w:pStyle w:val="Pquestiontextmainstem"/>
              <w:jc w:val="center"/>
            </w:pPr>
          </w:p>
        </w:tc>
        <w:tc>
          <w:tcPr>
            <w:tcW w:w="852" w:type="dxa"/>
            <w:vAlign w:val="center"/>
          </w:tcPr>
          <w:p w14:paraId="31DE50C5" w14:textId="77777777" w:rsidR="009256A3" w:rsidRPr="0052057F" w:rsidRDefault="009256A3" w:rsidP="001A6B87">
            <w:pPr>
              <w:pStyle w:val="Pquestiontextmainstem"/>
              <w:jc w:val="center"/>
            </w:pPr>
          </w:p>
        </w:tc>
        <w:tc>
          <w:tcPr>
            <w:tcW w:w="852" w:type="dxa"/>
            <w:vAlign w:val="center"/>
          </w:tcPr>
          <w:p w14:paraId="38CD6345" w14:textId="77777777" w:rsidR="009256A3" w:rsidRPr="0052057F" w:rsidRDefault="009256A3" w:rsidP="001A6B87">
            <w:pPr>
              <w:pStyle w:val="Pquestiontextmainstem"/>
              <w:jc w:val="center"/>
            </w:pPr>
          </w:p>
        </w:tc>
        <w:tc>
          <w:tcPr>
            <w:tcW w:w="852" w:type="dxa"/>
            <w:vAlign w:val="center"/>
          </w:tcPr>
          <w:p w14:paraId="3A660F68" w14:textId="77777777" w:rsidR="009256A3" w:rsidRPr="0052057F" w:rsidRDefault="009256A3" w:rsidP="001A6B87">
            <w:pPr>
              <w:pStyle w:val="Pquestiontextmainstem"/>
              <w:jc w:val="center"/>
            </w:pPr>
          </w:p>
        </w:tc>
        <w:tc>
          <w:tcPr>
            <w:tcW w:w="852" w:type="dxa"/>
            <w:vAlign w:val="center"/>
          </w:tcPr>
          <w:p w14:paraId="7869CB3D" w14:textId="77777777" w:rsidR="009256A3" w:rsidRPr="0052057F" w:rsidRDefault="009256A3" w:rsidP="001A6B87">
            <w:pPr>
              <w:pStyle w:val="Pquestiontextmainstem"/>
              <w:jc w:val="center"/>
            </w:pPr>
          </w:p>
        </w:tc>
      </w:tr>
      <w:tr w:rsidR="009256A3" w:rsidRPr="0052057F" w14:paraId="4F10E1F5" w14:textId="77777777" w:rsidTr="001A6B87">
        <w:trPr>
          <w:trHeight w:val="532"/>
        </w:trPr>
        <w:tc>
          <w:tcPr>
            <w:tcW w:w="852" w:type="dxa"/>
            <w:vAlign w:val="center"/>
          </w:tcPr>
          <w:p w14:paraId="5716D0FA" w14:textId="77777777" w:rsidR="009256A3" w:rsidRPr="0052057F" w:rsidRDefault="009256A3" w:rsidP="001A6B87">
            <w:pPr>
              <w:pStyle w:val="Pquestiontextmainstem"/>
              <w:jc w:val="center"/>
            </w:pPr>
            <w:r w:rsidRPr="0052057F">
              <w:t>(1, 6)</w:t>
            </w:r>
          </w:p>
        </w:tc>
        <w:tc>
          <w:tcPr>
            <w:tcW w:w="852" w:type="dxa"/>
            <w:vAlign w:val="center"/>
          </w:tcPr>
          <w:p w14:paraId="215BE130" w14:textId="77777777" w:rsidR="009256A3" w:rsidRPr="0052057F" w:rsidRDefault="009256A3" w:rsidP="001A6B87">
            <w:pPr>
              <w:pStyle w:val="Pquestiontextmainstem"/>
              <w:jc w:val="center"/>
            </w:pPr>
          </w:p>
        </w:tc>
        <w:tc>
          <w:tcPr>
            <w:tcW w:w="852" w:type="dxa"/>
            <w:vAlign w:val="center"/>
          </w:tcPr>
          <w:p w14:paraId="5CDAA429" w14:textId="77777777" w:rsidR="009256A3" w:rsidRPr="0052057F" w:rsidRDefault="009256A3" w:rsidP="001A6B87">
            <w:pPr>
              <w:pStyle w:val="Pquestiontextmainstem"/>
              <w:jc w:val="center"/>
            </w:pPr>
          </w:p>
        </w:tc>
        <w:tc>
          <w:tcPr>
            <w:tcW w:w="852" w:type="dxa"/>
            <w:vAlign w:val="center"/>
          </w:tcPr>
          <w:p w14:paraId="4AD89BCD" w14:textId="77777777" w:rsidR="009256A3" w:rsidRPr="0052057F" w:rsidRDefault="009256A3" w:rsidP="001A6B87">
            <w:pPr>
              <w:pStyle w:val="Pquestiontextmainstem"/>
              <w:jc w:val="center"/>
            </w:pPr>
          </w:p>
        </w:tc>
        <w:tc>
          <w:tcPr>
            <w:tcW w:w="852" w:type="dxa"/>
            <w:vAlign w:val="center"/>
          </w:tcPr>
          <w:p w14:paraId="72DDD851" w14:textId="77777777" w:rsidR="009256A3" w:rsidRPr="0052057F" w:rsidRDefault="009256A3" w:rsidP="001A6B87">
            <w:pPr>
              <w:pStyle w:val="Pquestiontextmainstem"/>
              <w:jc w:val="center"/>
            </w:pPr>
          </w:p>
        </w:tc>
        <w:tc>
          <w:tcPr>
            <w:tcW w:w="852" w:type="dxa"/>
            <w:vAlign w:val="center"/>
          </w:tcPr>
          <w:p w14:paraId="43C09B41" w14:textId="77777777" w:rsidR="009256A3" w:rsidRPr="0052057F" w:rsidRDefault="009256A3" w:rsidP="001A6B87">
            <w:pPr>
              <w:pStyle w:val="Pquestiontextmainstem"/>
              <w:jc w:val="center"/>
            </w:pPr>
          </w:p>
        </w:tc>
      </w:tr>
    </w:tbl>
    <w:p w14:paraId="758A646E" w14:textId="77777777" w:rsidR="009256A3" w:rsidRDefault="009256A3" w:rsidP="00960C95">
      <w:pPr>
        <w:pStyle w:val="Pquestiontextpartsa"/>
      </w:pPr>
    </w:p>
    <w:p w14:paraId="27814AD4" w14:textId="62C26502" w:rsidR="00960C95" w:rsidRPr="00AE2069" w:rsidRDefault="00960C95" w:rsidP="00960C95">
      <w:pPr>
        <w:pStyle w:val="Pquestiontextpartsa"/>
      </w:pPr>
      <w:r>
        <w:rPr>
          <w:rStyle w:val="Cquestionpartlabelbold"/>
        </w:rPr>
        <w:t>(b)</w:t>
      </w:r>
      <w:r>
        <w:rPr>
          <w:rStyle w:val="Cquestionpartlabelbold"/>
        </w:rPr>
        <w:tab/>
      </w:r>
      <w:r w:rsidRPr="00680C71">
        <w:t xml:space="preserve">Find the probability </w:t>
      </w:r>
      <w:r w:rsidR="00E1374E">
        <w:t>of rolling</w:t>
      </w:r>
      <w:r>
        <w:t>:</w:t>
      </w:r>
    </w:p>
    <w:p w14:paraId="26206C8D" w14:textId="4DD67ACD" w:rsidR="00960C95" w:rsidRPr="006D529F" w:rsidRDefault="00960C95" w:rsidP="00960C95">
      <w:pPr>
        <w:pStyle w:val="Pquestiontextpartsi"/>
      </w:pPr>
      <w:r w:rsidRPr="006D529F">
        <w:rPr>
          <w:b/>
        </w:rPr>
        <w:t>(i)</w:t>
      </w:r>
      <w:r>
        <w:tab/>
        <w:t xml:space="preserve">two numbers </w:t>
      </w:r>
      <w:r w:rsidR="00E1374E">
        <w:t xml:space="preserve">that </w:t>
      </w:r>
      <w:r>
        <w:t>are the same</w:t>
      </w:r>
    </w:p>
    <w:p w14:paraId="7432F0ED" w14:textId="77777777" w:rsidR="00960C95" w:rsidRDefault="00960C95" w:rsidP="00960C95">
      <w:pPr>
        <w:pStyle w:val="Pquestiontextpartsi"/>
      </w:pPr>
    </w:p>
    <w:p w14:paraId="67632FA7" w14:textId="77777777" w:rsidR="00F47A13" w:rsidRPr="006D529F" w:rsidRDefault="00F47A13" w:rsidP="00960C95">
      <w:pPr>
        <w:pStyle w:val="Pquestiontextpartsi"/>
      </w:pPr>
    </w:p>
    <w:p w14:paraId="6151A191" w14:textId="0C4A3DDF" w:rsidR="00960C95" w:rsidRPr="006D529F" w:rsidRDefault="00960C95" w:rsidP="00960C95">
      <w:pPr>
        <w:pStyle w:val="Pquestiontextpartsi"/>
      </w:pPr>
      <w:r w:rsidRPr="006D529F">
        <w:rPr>
          <w:b/>
        </w:rPr>
        <w:t>(ii)</w:t>
      </w:r>
      <w:r>
        <w:tab/>
        <w:t xml:space="preserve">two numbers </w:t>
      </w:r>
      <w:r w:rsidR="00E1374E">
        <w:t xml:space="preserve">that </w:t>
      </w:r>
      <w:r>
        <w:t xml:space="preserve">add to </w:t>
      </w:r>
      <w:r w:rsidR="00E1374E">
        <w:t xml:space="preserve">give </w:t>
      </w:r>
      <w:r>
        <w:t>4</w:t>
      </w:r>
    </w:p>
    <w:p w14:paraId="632801D1" w14:textId="77777777" w:rsidR="00F47A13" w:rsidRDefault="00F47A13" w:rsidP="00960C95">
      <w:pPr>
        <w:pStyle w:val="Pquestiontextpartsi"/>
      </w:pPr>
    </w:p>
    <w:p w14:paraId="65ED7A83" w14:textId="77777777" w:rsidR="00960C95" w:rsidRPr="006D529F" w:rsidRDefault="00960C95" w:rsidP="00960C95">
      <w:pPr>
        <w:pStyle w:val="Pquestiontextpartsi"/>
      </w:pPr>
    </w:p>
    <w:p w14:paraId="1B4304B9" w14:textId="264E2898" w:rsidR="00960C95" w:rsidRDefault="00960C95" w:rsidP="00960C95">
      <w:pPr>
        <w:pStyle w:val="Pquestiontextpartsi"/>
      </w:pPr>
      <w:r w:rsidRPr="006D529F">
        <w:rPr>
          <w:b/>
        </w:rPr>
        <w:t>(iii)</w:t>
      </w:r>
      <w:r w:rsidR="00E1374E">
        <w:tab/>
      </w:r>
      <w:r>
        <w:t xml:space="preserve">two numbers </w:t>
      </w:r>
      <w:r w:rsidR="00E1374E">
        <w:t xml:space="preserve">that </w:t>
      </w:r>
      <w:r>
        <w:t>add</w:t>
      </w:r>
      <w:r w:rsidRPr="006D529F">
        <w:t xml:space="preserve"> to </w:t>
      </w:r>
      <w:r w:rsidR="00E1374E">
        <w:t xml:space="preserve">give </w:t>
      </w:r>
      <w:r>
        <w:t>4</w:t>
      </w:r>
      <w:r w:rsidRPr="006D529F">
        <w:t xml:space="preserve"> or </w:t>
      </w:r>
      <w:r>
        <w:t>5</w:t>
      </w:r>
    </w:p>
    <w:p w14:paraId="10DA9B33" w14:textId="77777777" w:rsidR="00F47A13" w:rsidRDefault="00F47A13" w:rsidP="00960C95">
      <w:pPr>
        <w:pStyle w:val="Pquestiontextpartsi"/>
      </w:pPr>
    </w:p>
    <w:p w14:paraId="7518FBF4" w14:textId="77777777" w:rsidR="00960C95" w:rsidRPr="006D529F" w:rsidRDefault="00960C95" w:rsidP="00960C95">
      <w:pPr>
        <w:pStyle w:val="Pquestiontextpartsi"/>
      </w:pPr>
    </w:p>
    <w:p w14:paraId="285BFD1C" w14:textId="1F7811FB" w:rsidR="00960C95" w:rsidRDefault="00960C95" w:rsidP="00960C95">
      <w:pPr>
        <w:pStyle w:val="Pquestiontextpartsi"/>
      </w:pPr>
      <w:r w:rsidRPr="006D529F">
        <w:rPr>
          <w:b/>
        </w:rPr>
        <w:t>(iv)</w:t>
      </w:r>
      <w:r>
        <w:tab/>
      </w:r>
      <w:r w:rsidRPr="006D529F">
        <w:t xml:space="preserve">at </w:t>
      </w:r>
      <w:r w:rsidR="00BF5584">
        <w:t>least</w:t>
      </w:r>
      <w:r>
        <w:t xml:space="preserve"> one 6.</w:t>
      </w:r>
    </w:p>
    <w:p w14:paraId="6C09E413" w14:textId="77777777" w:rsidR="00960C95" w:rsidRDefault="00960C95" w:rsidP="00960C95">
      <w:pPr>
        <w:pStyle w:val="Pquestiontextpartsi"/>
      </w:pPr>
    </w:p>
    <w:p w14:paraId="3C14A2A7" w14:textId="77777777" w:rsidR="005F2B9B" w:rsidRDefault="005F2B9B" w:rsidP="00002689">
      <w:pPr>
        <w:pStyle w:val="Pquestiontextpartsi"/>
      </w:pPr>
    </w:p>
    <w:p w14:paraId="3D4AD0B3" w14:textId="4B3597C3" w:rsidR="00F47A13" w:rsidRPr="007D4E3E" w:rsidRDefault="00F47A13" w:rsidP="00F47A13">
      <w:pPr>
        <w:pStyle w:val="Pquestionheadingsx"/>
      </w:pPr>
      <w:r w:rsidRPr="00DF7F34">
        <w:t xml:space="preserve">Question </w:t>
      </w:r>
      <w:r>
        <w:t>18</w:t>
      </w:r>
      <w:r w:rsidRPr="00DF7F34">
        <w:tab/>
      </w:r>
      <w:r>
        <w:rPr>
          <w:rStyle w:val="Cmarkslabel"/>
        </w:rPr>
        <w:t>3</w:t>
      </w:r>
      <w:r w:rsidRPr="00DF7F34">
        <w:rPr>
          <w:rStyle w:val="Cmarkslabel"/>
        </w:rPr>
        <w:t xml:space="preserve"> marks</w:t>
      </w:r>
      <w:r>
        <w:tab/>
        <w:t>[10.6]</w:t>
      </w:r>
    </w:p>
    <w:p w14:paraId="7A354525" w14:textId="7A8963FC" w:rsidR="00F47A13" w:rsidRDefault="00F47A13" w:rsidP="00F47A13">
      <w:pPr>
        <w:pStyle w:val="Pquestiontextmainstem"/>
      </w:pPr>
      <w:r>
        <w:t>A couple is trying to decide on names for their new baby. They like the names Amy, Taylor, Rose and Grace. They plan to pick names out of a hat but can’t decide whether to give her one name or two.</w:t>
      </w:r>
    </w:p>
    <w:p w14:paraId="68AA83FD" w14:textId="77777777" w:rsidR="00F47A13" w:rsidRDefault="00F47A13" w:rsidP="00F47A13">
      <w:pPr>
        <w:pStyle w:val="Pquestiontextpartsa"/>
      </w:pPr>
      <w:r w:rsidRPr="00F86633">
        <w:rPr>
          <w:rStyle w:val="Cquestionpartlabelbold"/>
        </w:rPr>
        <w:t>(a)</w:t>
      </w:r>
      <w:r>
        <w:tab/>
        <w:t>How many different outcomes are possible for one name and for two names?</w:t>
      </w:r>
    </w:p>
    <w:p w14:paraId="7096824F" w14:textId="77777777" w:rsidR="00F47A13" w:rsidRDefault="00F47A13" w:rsidP="00F47A13">
      <w:pPr>
        <w:pStyle w:val="Pquestiontextpartsa"/>
      </w:pPr>
    </w:p>
    <w:p w14:paraId="59120523" w14:textId="77777777" w:rsidR="00F47A13" w:rsidRDefault="00F47A13" w:rsidP="00F47A13">
      <w:pPr>
        <w:pStyle w:val="Pquestiontextpartsa"/>
      </w:pPr>
    </w:p>
    <w:p w14:paraId="235BF40C" w14:textId="77777777" w:rsidR="00F47A13" w:rsidRDefault="00F47A13" w:rsidP="00F47A13">
      <w:pPr>
        <w:pStyle w:val="Pquestiontextpartsa"/>
      </w:pPr>
      <w:r w:rsidRPr="00F86633">
        <w:rPr>
          <w:rStyle w:val="Cquestionpartlabelbold"/>
        </w:rPr>
        <w:t>(b)</w:t>
      </w:r>
      <w:r>
        <w:tab/>
        <w:t>What is the probability that the baby will be named Amy or Amy Rose, if the selection is made randomly from all possible outcomes?</w:t>
      </w:r>
    </w:p>
    <w:p w14:paraId="19AE2C28" w14:textId="77777777" w:rsidR="00F47A13" w:rsidRDefault="00F47A13" w:rsidP="00F47A13">
      <w:pPr>
        <w:pStyle w:val="Pquestiontextpartsa"/>
      </w:pPr>
    </w:p>
    <w:p w14:paraId="1F954A29" w14:textId="77777777" w:rsidR="00F47A13" w:rsidRDefault="00F47A13" w:rsidP="00002689">
      <w:pPr>
        <w:pStyle w:val="Pquestiontextpartsi"/>
      </w:pPr>
    </w:p>
    <w:p w14:paraId="5B895FF8" w14:textId="0B1D5524" w:rsidR="00002689" w:rsidRPr="007D4E3E" w:rsidRDefault="00002689" w:rsidP="00002689">
      <w:pPr>
        <w:pStyle w:val="Pquestionheadingsx"/>
      </w:pPr>
      <w:r w:rsidRPr="00DF7F34">
        <w:lastRenderedPageBreak/>
        <w:t xml:space="preserve">Question </w:t>
      </w:r>
      <w:r w:rsidR="00F47A13">
        <w:t>19</w:t>
      </w:r>
      <w:r w:rsidRPr="00DF7F34">
        <w:tab/>
      </w:r>
      <w:r w:rsidR="00736D0E">
        <w:rPr>
          <w:rStyle w:val="Cmarkslabel"/>
        </w:rPr>
        <w:t>4</w:t>
      </w:r>
      <w:r w:rsidRPr="00DF7F34">
        <w:rPr>
          <w:rStyle w:val="Cmarkslabel"/>
        </w:rPr>
        <w:t xml:space="preserve"> marks</w:t>
      </w:r>
      <w:r w:rsidR="00D23EBC">
        <w:tab/>
        <w:t>[10.4</w:t>
      </w:r>
      <w:r>
        <w:t>]</w:t>
      </w:r>
    </w:p>
    <w:p w14:paraId="5929B413" w14:textId="1CAC3C89" w:rsidR="00D23EBC" w:rsidRPr="00680C71" w:rsidRDefault="00D23EBC" w:rsidP="00D23EBC">
      <w:pPr>
        <w:pStyle w:val="Pquestiontextmainstem"/>
      </w:pPr>
      <w:r w:rsidRPr="00680C71">
        <w:t>A coin i</w:t>
      </w:r>
      <w:r w:rsidR="0054182A">
        <w:t>s biased so that the chance of heads</w:t>
      </w:r>
      <w:r w:rsidR="0054182A" w:rsidRPr="00680C71">
        <w:t xml:space="preserve"> is </w:t>
      </w:r>
      <w:r w:rsidR="0054182A">
        <w:t>four</w:t>
      </w:r>
      <w:r w:rsidR="0054182A" w:rsidRPr="00680C71">
        <w:t xml:space="preserve"> times that of </w:t>
      </w:r>
      <w:r w:rsidR="0054182A">
        <w:t>tails</w:t>
      </w:r>
      <w:r w:rsidR="0054182A" w:rsidRPr="00680C71">
        <w:t xml:space="preserve">. </w:t>
      </w:r>
      <w:r w:rsidR="0054182A">
        <w:t>The</w:t>
      </w:r>
      <w:r w:rsidR="0054182A" w:rsidRPr="00680C71">
        <w:t xml:space="preserve"> coin is tossed three times.</w:t>
      </w:r>
    </w:p>
    <w:p w14:paraId="2FEE0F7A" w14:textId="77777777" w:rsidR="00D23EBC" w:rsidRDefault="00D23EBC" w:rsidP="00E1374E">
      <w:pPr>
        <w:pStyle w:val="Pquestiontextpartsa"/>
      </w:pPr>
      <w:r>
        <w:rPr>
          <w:rStyle w:val="Cquestionpartlabelbold"/>
        </w:rPr>
        <w:t>(a)</w:t>
      </w:r>
      <w:r>
        <w:rPr>
          <w:rStyle w:val="Cquestionpartlabelbold"/>
        </w:rPr>
        <w:tab/>
      </w:r>
      <w:r>
        <w:t>Label this</w:t>
      </w:r>
      <w:r w:rsidRPr="00680C71">
        <w:t xml:space="preserve"> tree diagram </w:t>
      </w:r>
      <w:r>
        <w:t>with</w:t>
      </w:r>
      <w:r w:rsidRPr="00680C71">
        <w:t xml:space="preserve"> the probabilities along the branches.</w:t>
      </w:r>
    </w:p>
    <w:p w14:paraId="41CFBF4C" w14:textId="77777777" w:rsidR="00E1374E" w:rsidRDefault="00E1374E" w:rsidP="00D23EBC">
      <w:pPr>
        <w:pStyle w:val="Pquestiontextmainstem"/>
      </w:pPr>
    </w:p>
    <w:p w14:paraId="5AD4753D" w14:textId="18808CDC" w:rsidR="00D23EBC" w:rsidRDefault="00E1374E" w:rsidP="00F47A13">
      <w:pPr>
        <w:pStyle w:val="Pquestiontextmainstem"/>
        <w:ind w:firstLine="709"/>
      </w:pPr>
      <w:r>
        <w:object w:dxaOrig="12225" w:dyaOrig="10455" w14:anchorId="42B5F2A0">
          <v:shape id="_x0000_i1044" type="#_x0000_t75" style="width:241.65pt;height:208.7pt" o:ole="">
            <v:imagedata r:id="rId55" o:title=""/>
          </v:shape>
          <o:OLEObject Type="Embed" ProgID="PBrush" ShapeID="_x0000_i1044" DrawAspect="Content" ObjectID="_1538906593" r:id="rId56"/>
        </w:object>
      </w:r>
    </w:p>
    <w:p w14:paraId="59EA93B6" w14:textId="77777777" w:rsidR="00E1374E" w:rsidRDefault="00E1374E" w:rsidP="00F47A13">
      <w:pPr>
        <w:pStyle w:val="Pquestiontextmainstem"/>
        <w:ind w:firstLine="709"/>
      </w:pPr>
    </w:p>
    <w:p w14:paraId="23A28EA9" w14:textId="77777777" w:rsidR="00D23EBC" w:rsidRPr="00680C71" w:rsidRDefault="00D23EBC" w:rsidP="00E1374E">
      <w:pPr>
        <w:pStyle w:val="Pquestiontextpartsa"/>
      </w:pPr>
      <w:r>
        <w:rPr>
          <w:rStyle w:val="Cquestionpartlabelbold"/>
        </w:rPr>
        <w:t>(b)</w:t>
      </w:r>
      <w:r>
        <w:rPr>
          <w:rStyle w:val="Cquestionpartlabelbold"/>
        </w:rPr>
        <w:tab/>
      </w:r>
      <w:r w:rsidRPr="00680C71">
        <w:t>Find the probability of tossing:</w:t>
      </w:r>
    </w:p>
    <w:p w14:paraId="2E47B9A5" w14:textId="77777777" w:rsidR="00D23EBC" w:rsidRDefault="00D23EBC" w:rsidP="00D23EBC">
      <w:pPr>
        <w:pStyle w:val="Pquestiontextpartsi"/>
      </w:pPr>
      <w:r>
        <w:rPr>
          <w:rStyle w:val="Cquestionpartlabelbold"/>
        </w:rPr>
        <w:t>(i)</w:t>
      </w:r>
      <w:r>
        <w:rPr>
          <w:rStyle w:val="Cquestionpartlabelbold"/>
        </w:rPr>
        <w:tab/>
      </w:r>
      <w:r w:rsidRPr="00680C71">
        <w:t>three heads in a row</w:t>
      </w:r>
    </w:p>
    <w:p w14:paraId="59DF30FA" w14:textId="77777777" w:rsidR="00D23EBC" w:rsidRDefault="00D23EBC" w:rsidP="00D23EBC">
      <w:pPr>
        <w:pStyle w:val="Pquestiontextpartsi"/>
      </w:pPr>
    </w:p>
    <w:p w14:paraId="5C569DF4" w14:textId="77777777" w:rsidR="00E1374E" w:rsidRDefault="00E1374E" w:rsidP="00D23EBC">
      <w:pPr>
        <w:pStyle w:val="Pquestiontextpartsi"/>
      </w:pPr>
    </w:p>
    <w:p w14:paraId="6266D1D1" w14:textId="3B5411D5" w:rsidR="00D23EBC" w:rsidRDefault="00D23EBC" w:rsidP="00D23EBC">
      <w:pPr>
        <w:pStyle w:val="Pquestiontextpartsi"/>
      </w:pPr>
      <w:r>
        <w:rPr>
          <w:rStyle w:val="Cquestionpartlabelbold"/>
        </w:rPr>
        <w:t>(ii)</w:t>
      </w:r>
      <w:r>
        <w:rPr>
          <w:rStyle w:val="Cquestionpartlabelbold"/>
        </w:rPr>
        <w:tab/>
      </w:r>
      <w:r w:rsidR="00E1374E">
        <w:t>two tails and one</w:t>
      </w:r>
      <w:r w:rsidRPr="00680C71">
        <w:t xml:space="preserve"> head</w:t>
      </w:r>
      <w:r w:rsidR="00E1374E">
        <w:t>s</w:t>
      </w:r>
      <w:r w:rsidRPr="00680C71">
        <w:t xml:space="preserve"> in that order</w:t>
      </w:r>
    </w:p>
    <w:p w14:paraId="1D8C2774" w14:textId="77777777" w:rsidR="00D23EBC" w:rsidRDefault="00D23EBC" w:rsidP="00D23EBC">
      <w:pPr>
        <w:pStyle w:val="Pquestiontextpartsi"/>
      </w:pPr>
    </w:p>
    <w:p w14:paraId="24D24F87" w14:textId="77777777" w:rsidR="00D23EBC" w:rsidRDefault="00D23EBC" w:rsidP="00D23EBC">
      <w:pPr>
        <w:pStyle w:val="Pquestiontextpartsi"/>
      </w:pPr>
    </w:p>
    <w:p w14:paraId="3341C556" w14:textId="1C618BE7" w:rsidR="00D23EBC" w:rsidRDefault="00D23EBC" w:rsidP="00D23EBC">
      <w:pPr>
        <w:pStyle w:val="Pquestiontextpartsi"/>
      </w:pPr>
      <w:r>
        <w:rPr>
          <w:rStyle w:val="Cquestionpartlabelbold"/>
        </w:rPr>
        <w:t>(iii)</w:t>
      </w:r>
      <w:r>
        <w:rPr>
          <w:rStyle w:val="Cquestionpartlabelbold"/>
        </w:rPr>
        <w:tab/>
      </w:r>
      <w:r w:rsidRPr="00680C71">
        <w:t xml:space="preserve">two tails and </w:t>
      </w:r>
      <w:r w:rsidR="00E1374E">
        <w:t>one</w:t>
      </w:r>
      <w:r w:rsidRPr="00680C71">
        <w:t xml:space="preserve"> head</w:t>
      </w:r>
      <w:r w:rsidR="00E1374E">
        <w:t>s</w:t>
      </w:r>
      <w:r w:rsidRPr="00680C71">
        <w:t xml:space="preserve"> in any order.</w:t>
      </w:r>
    </w:p>
    <w:p w14:paraId="1C6D2F8B" w14:textId="77777777" w:rsidR="006B74EB" w:rsidRDefault="006B74EB" w:rsidP="00002689">
      <w:pPr>
        <w:pStyle w:val="Pquestiontextpartsi"/>
      </w:pPr>
    </w:p>
    <w:p w14:paraId="16A88561" w14:textId="77777777" w:rsidR="00E1374E" w:rsidRDefault="00E1374E" w:rsidP="00002689">
      <w:pPr>
        <w:pStyle w:val="Pquestiontextpartsi"/>
      </w:pPr>
    </w:p>
    <w:p w14:paraId="06D96A7A" w14:textId="77777777" w:rsidR="006B74EB" w:rsidRDefault="006B74EB" w:rsidP="00002689">
      <w:pPr>
        <w:pStyle w:val="Pquestiontextpartsi"/>
      </w:pPr>
    </w:p>
    <w:p w14:paraId="79858529" w14:textId="6D8928B2" w:rsidR="00D23EBC" w:rsidRPr="007D4E3E" w:rsidRDefault="00D23EBC" w:rsidP="00D23EBC">
      <w:pPr>
        <w:pStyle w:val="Pquestionheadingsx"/>
      </w:pPr>
      <w:r w:rsidRPr="00DF7F34">
        <w:t xml:space="preserve">Question </w:t>
      </w:r>
      <w:r w:rsidR="00F47A13">
        <w:t>20</w:t>
      </w:r>
      <w:r w:rsidRPr="00DF7F34">
        <w:tab/>
      </w:r>
      <w:r w:rsidR="00736D0E">
        <w:rPr>
          <w:rStyle w:val="Cmarkslabel"/>
        </w:rPr>
        <w:t>4</w:t>
      </w:r>
      <w:r w:rsidRPr="00DF7F34">
        <w:rPr>
          <w:rStyle w:val="Cmarkslabel"/>
        </w:rPr>
        <w:t xml:space="preserve"> marks</w:t>
      </w:r>
      <w:r>
        <w:tab/>
        <w:t>[10.6]</w:t>
      </w:r>
    </w:p>
    <w:p w14:paraId="12525E33" w14:textId="3CC09ACF" w:rsidR="00D23EBC" w:rsidRDefault="00D23EBC" w:rsidP="00D23EBC">
      <w:pPr>
        <w:pStyle w:val="Pquestiontextmainstem"/>
      </w:pPr>
      <w:r>
        <w:t xml:space="preserve">A bag contains 15 balls, 4 of which are red, 3 are green and the rest blue. A ball is chosen at random, its colour noted and then another ball is chosen without replacing the first ball. </w:t>
      </w:r>
    </w:p>
    <w:p w14:paraId="7CF47801" w14:textId="77777777" w:rsidR="00D23EBC" w:rsidRDefault="00D23EBC" w:rsidP="00D23EBC">
      <w:pPr>
        <w:pStyle w:val="Pquestiontextpartsa"/>
      </w:pPr>
      <w:r w:rsidRPr="00F10C55">
        <w:rPr>
          <w:rStyle w:val="Cquestionpartlabelbold"/>
        </w:rPr>
        <w:t>(a)</w:t>
      </w:r>
      <w:r>
        <w:rPr>
          <w:b/>
        </w:rPr>
        <w:tab/>
      </w:r>
      <w:r>
        <w:t>Find the probability that the balls chosen are:</w:t>
      </w:r>
    </w:p>
    <w:p w14:paraId="49ACC862" w14:textId="77777777" w:rsidR="00D23EBC" w:rsidRDefault="00D23EBC" w:rsidP="00D23EBC">
      <w:pPr>
        <w:pStyle w:val="Pquestiontextpartsi"/>
      </w:pPr>
      <w:r w:rsidRPr="00F10C55">
        <w:rPr>
          <w:rStyle w:val="Cquestionpartlabelbold"/>
        </w:rPr>
        <w:t>(i)</w:t>
      </w:r>
      <w:r>
        <w:tab/>
        <w:t>both red</w:t>
      </w:r>
    </w:p>
    <w:p w14:paraId="258B1AC7" w14:textId="77777777" w:rsidR="00D23EBC" w:rsidRDefault="00D23EBC" w:rsidP="00D23EBC">
      <w:pPr>
        <w:pStyle w:val="Pquestiontextpartsi"/>
      </w:pPr>
    </w:p>
    <w:p w14:paraId="648F0FD2" w14:textId="77777777" w:rsidR="00D23EBC" w:rsidRDefault="00D23EBC" w:rsidP="00D23EBC">
      <w:pPr>
        <w:pStyle w:val="Pquestiontextpartsi"/>
      </w:pPr>
      <w:r w:rsidRPr="00F10C55">
        <w:rPr>
          <w:rStyle w:val="Cquestionpartlabelbold"/>
        </w:rPr>
        <w:t>(ii)</w:t>
      </w:r>
      <w:r w:rsidRPr="00F10C55">
        <w:rPr>
          <w:rStyle w:val="Cquestionpartlabelbold"/>
        </w:rPr>
        <w:tab/>
      </w:r>
      <w:r>
        <w:t>red then blue, in that order</w:t>
      </w:r>
    </w:p>
    <w:p w14:paraId="14998B8A" w14:textId="77777777" w:rsidR="00D23EBC" w:rsidRDefault="00D23EBC" w:rsidP="00D23EBC">
      <w:pPr>
        <w:pStyle w:val="Pquestiontextpartsi"/>
      </w:pPr>
    </w:p>
    <w:p w14:paraId="618AE6FA" w14:textId="77777777" w:rsidR="00D23EBC" w:rsidRDefault="00D23EBC" w:rsidP="00D23EBC">
      <w:pPr>
        <w:pStyle w:val="Pquestiontextpartsi"/>
      </w:pPr>
      <w:r w:rsidRPr="00F10C55">
        <w:rPr>
          <w:rStyle w:val="Cquestionpartlabelbold"/>
        </w:rPr>
        <w:t>(iii)</w:t>
      </w:r>
      <w:r>
        <w:tab/>
        <w:t>red and blue in any order.</w:t>
      </w:r>
    </w:p>
    <w:p w14:paraId="31773C11" w14:textId="77777777" w:rsidR="00D23EBC" w:rsidRDefault="00D23EBC" w:rsidP="00D23EBC">
      <w:pPr>
        <w:pStyle w:val="Pquestiontextpartsa"/>
      </w:pPr>
    </w:p>
    <w:p w14:paraId="46481FE2" w14:textId="77777777" w:rsidR="00D23EBC" w:rsidRDefault="00D23EBC" w:rsidP="00D23EBC">
      <w:pPr>
        <w:pStyle w:val="Pquestiontextpartsa"/>
      </w:pPr>
    </w:p>
    <w:p w14:paraId="57FBF46C" w14:textId="327819CD" w:rsidR="00D23EBC" w:rsidRDefault="00D23EBC" w:rsidP="00D23EBC">
      <w:pPr>
        <w:pStyle w:val="Pquestiontextpartsa"/>
      </w:pPr>
      <w:r w:rsidRPr="00F10C55">
        <w:rPr>
          <w:rStyle w:val="Cquestionpartlabelbold"/>
        </w:rPr>
        <w:lastRenderedPageBreak/>
        <w:t>(b)</w:t>
      </w:r>
      <w:r>
        <w:tab/>
      </w:r>
      <w:r w:rsidR="00A5181E">
        <w:t>Now find the probability that neither ball is blue.</w:t>
      </w:r>
    </w:p>
    <w:p w14:paraId="77DCAC79" w14:textId="77777777" w:rsidR="00D23EBC" w:rsidRDefault="00D23EBC" w:rsidP="00D23EBC">
      <w:pPr>
        <w:pStyle w:val="Pquestiontextpartsi"/>
      </w:pPr>
    </w:p>
    <w:p w14:paraId="67D1849B" w14:textId="77777777" w:rsidR="00D23EBC" w:rsidRDefault="00D23EBC" w:rsidP="00D23EBC">
      <w:pPr>
        <w:pStyle w:val="Pquestiontextpartsi"/>
      </w:pPr>
    </w:p>
    <w:p w14:paraId="32FBB065" w14:textId="5C0EF3D8" w:rsidR="00002689" w:rsidRDefault="00002689" w:rsidP="00002689">
      <w:pPr>
        <w:pStyle w:val="Psectionresults"/>
      </w:pPr>
      <w:r>
        <w:t>Short answer</w:t>
      </w:r>
      <w:r w:rsidR="00E44FBC">
        <w:t xml:space="preserve"> results: ___ / 5</w:t>
      </w:r>
      <w:r w:rsidR="00F10C55">
        <w:t>0</w:t>
      </w:r>
    </w:p>
    <w:p w14:paraId="7CAAF3A5" w14:textId="77777777" w:rsidR="00002689" w:rsidRDefault="00002689" w:rsidP="005F2B9B">
      <w:pPr>
        <w:pStyle w:val="Psectionheading"/>
        <w:keepLines/>
      </w:pPr>
      <w:r>
        <w:t>Extended answer section</w:t>
      </w:r>
    </w:p>
    <w:p w14:paraId="455202CB" w14:textId="6767788D" w:rsidR="00002689" w:rsidRDefault="00002689" w:rsidP="00002689">
      <w:pPr>
        <w:pStyle w:val="Pquestionheadingsx1stafterhead"/>
      </w:pPr>
      <w:r>
        <w:t>Question 2</w:t>
      </w:r>
      <w:r w:rsidR="00F47A13">
        <w:t>1</w:t>
      </w:r>
      <w:r w:rsidRPr="00DF7F34">
        <w:tab/>
      </w:r>
      <w:r w:rsidR="00B768B1">
        <w:rPr>
          <w:rStyle w:val="Cmarkslabel"/>
        </w:rPr>
        <w:t>8</w:t>
      </w:r>
      <w:r w:rsidRPr="00DF7F34">
        <w:rPr>
          <w:rStyle w:val="Cmarkslabel"/>
        </w:rPr>
        <w:t xml:space="preserve"> marks</w:t>
      </w:r>
      <w:r w:rsidRPr="00DF7F34">
        <w:tab/>
        <w:t>[</w:t>
      </w:r>
      <w:r>
        <w:t>10.2</w:t>
      </w:r>
      <w:r w:rsidRPr="00DF7F34">
        <w:t xml:space="preserve">, </w:t>
      </w:r>
      <w:r>
        <w:t>10.5</w:t>
      </w:r>
      <w:r w:rsidRPr="00DF7F34">
        <w:t>]</w:t>
      </w:r>
    </w:p>
    <w:p w14:paraId="7641F757" w14:textId="6DC9FEE9" w:rsidR="00002689" w:rsidRPr="00E661E6" w:rsidRDefault="00002689" w:rsidP="00002689">
      <w:pPr>
        <w:pStyle w:val="Pquestiontextmainstem"/>
      </w:pPr>
      <w:r>
        <w:t xml:space="preserve">An </w:t>
      </w:r>
      <w:r w:rsidR="006E2A13">
        <w:t>organisation</w:t>
      </w:r>
      <w:r w:rsidR="002C5425">
        <w:t xml:space="preserve"> employs 60 people. There are 4</w:t>
      </w:r>
      <w:r w:rsidRPr="00E661E6">
        <w:t>0 people with specialis</w:t>
      </w:r>
      <w:r>
        <w:t>t</w:t>
      </w:r>
      <w:r w:rsidR="002C5425">
        <w:t xml:space="preserve"> training in word processing</w:t>
      </w:r>
      <w:r w:rsidR="00E1374E">
        <w:t xml:space="preserve"> (WP)</w:t>
      </w:r>
      <w:r w:rsidR="002C5425">
        <w:t>, 32</w:t>
      </w:r>
      <w:r w:rsidRPr="00E661E6">
        <w:t xml:space="preserve"> trained for reception</w:t>
      </w:r>
      <w:r w:rsidR="00E1374E">
        <w:t xml:space="preserve"> (R)</w:t>
      </w:r>
      <w:r w:rsidRPr="00E661E6">
        <w:t xml:space="preserve">, </w:t>
      </w:r>
      <w:r w:rsidR="002C5425">
        <w:t>35</w:t>
      </w:r>
      <w:r w:rsidRPr="00E661E6">
        <w:t xml:space="preserve"> for MYOB, 2</w:t>
      </w:r>
      <w:r w:rsidR="002C5425">
        <w:t>4</w:t>
      </w:r>
      <w:r w:rsidRPr="00E661E6">
        <w:t xml:space="preserve"> with training in word processing and MYOB, 2</w:t>
      </w:r>
      <w:r w:rsidR="002C5425">
        <w:t>0</w:t>
      </w:r>
      <w:r w:rsidRPr="00E661E6">
        <w:t xml:space="preserve"> trained for word processing and reception, </w:t>
      </w:r>
      <w:r w:rsidR="002C5425">
        <w:t>18</w:t>
      </w:r>
      <w:r w:rsidRPr="00E661E6">
        <w:t xml:space="preserve"> trained for MYOB and reception and </w:t>
      </w:r>
      <w:r w:rsidR="002C5425">
        <w:t>9</w:t>
      </w:r>
      <w:r w:rsidRPr="00E661E6">
        <w:t xml:space="preserve"> </w:t>
      </w:r>
      <w:r w:rsidR="006E2A13">
        <w:t>with extra certificates in all three areas</w:t>
      </w:r>
      <w:r w:rsidRPr="00E661E6">
        <w:t xml:space="preserve">. The remainder are involved in administration. </w:t>
      </w:r>
    </w:p>
    <w:p w14:paraId="5BBABD63" w14:textId="413A87C6" w:rsidR="00002689" w:rsidRDefault="009E3F79" w:rsidP="00002689">
      <w:pPr>
        <w:pStyle w:val="Pquestiontextpartsa"/>
      </w:pPr>
      <w:r>
        <w:rPr>
          <w:rStyle w:val="Cquestionpartlabelbold"/>
        </w:rPr>
        <w:t>(a)</w:t>
      </w:r>
      <w:r>
        <w:rPr>
          <w:rStyle w:val="Cquestionpartlabelbold"/>
        </w:rPr>
        <w:tab/>
      </w:r>
      <w:r w:rsidR="00002689" w:rsidRPr="00E661E6">
        <w:t>Complete the following Venn diagram to show this information.</w:t>
      </w:r>
    </w:p>
    <w:p w14:paraId="260077AD" w14:textId="744A01B2" w:rsidR="00002689" w:rsidRDefault="009E11C2" w:rsidP="00002689">
      <w:pPr>
        <w:pStyle w:val="Pquestiontextmainstem"/>
      </w:pPr>
      <w:r>
        <w:rPr>
          <w:noProof/>
        </w:rPr>
        <w:drawing>
          <wp:inline distT="0" distB="0" distL="0" distR="0" wp14:anchorId="545372F9" wp14:editId="655E07E7">
            <wp:extent cx="1968285" cy="14823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975661" cy="1487904"/>
                    </a:xfrm>
                    <a:prstGeom prst="rect">
                      <a:avLst/>
                    </a:prstGeom>
                  </pic:spPr>
                </pic:pic>
              </a:graphicData>
            </a:graphic>
          </wp:inline>
        </w:drawing>
      </w:r>
    </w:p>
    <w:p w14:paraId="7AFBF339" w14:textId="3CCA0BD5" w:rsidR="00002689" w:rsidRDefault="009E3F79" w:rsidP="00002689">
      <w:pPr>
        <w:pStyle w:val="Pquestiontextpartsa"/>
      </w:pPr>
      <w:r>
        <w:rPr>
          <w:rStyle w:val="Cquestionpartlabelbold"/>
        </w:rPr>
        <w:t>(b)</w:t>
      </w:r>
      <w:r>
        <w:rPr>
          <w:rStyle w:val="Cquestionpartlabelbold"/>
        </w:rPr>
        <w:tab/>
      </w:r>
      <w:r w:rsidR="00002689" w:rsidRPr="00E661E6">
        <w:t xml:space="preserve">Where on the Venn diagram </w:t>
      </w:r>
      <w:r w:rsidR="00002689">
        <w:t>are</w:t>
      </w:r>
      <w:r w:rsidR="00002689" w:rsidRPr="00E661E6">
        <w:t xml:space="preserve"> the employees </w:t>
      </w:r>
      <w:r w:rsidR="00002689">
        <w:t>involved in administration?</w:t>
      </w:r>
    </w:p>
    <w:p w14:paraId="281A6ABD" w14:textId="77777777" w:rsidR="005F2B9B" w:rsidRDefault="005F2B9B" w:rsidP="00002689">
      <w:pPr>
        <w:pStyle w:val="Pquestiontextpartsa"/>
      </w:pPr>
    </w:p>
    <w:p w14:paraId="636226DF" w14:textId="77777777" w:rsidR="00E1374E" w:rsidRDefault="00E1374E" w:rsidP="00002689">
      <w:pPr>
        <w:pStyle w:val="Pquestiontextpartsa"/>
      </w:pPr>
    </w:p>
    <w:p w14:paraId="2EAEC792" w14:textId="454FB6A5" w:rsidR="00002689" w:rsidRPr="00E661E6" w:rsidRDefault="009E3F79" w:rsidP="00002689">
      <w:pPr>
        <w:pStyle w:val="Pquestiontextpartsa"/>
      </w:pPr>
      <w:r>
        <w:rPr>
          <w:rStyle w:val="Cquestionpartlabelbold"/>
        </w:rPr>
        <w:t>(c)</w:t>
      </w:r>
      <w:r>
        <w:rPr>
          <w:rStyle w:val="Cquestionpartlabelbold"/>
        </w:rPr>
        <w:tab/>
      </w:r>
      <w:r w:rsidR="00002689" w:rsidRPr="00E661E6">
        <w:t>If a person is selected at random, find the probability that the person is involved with:</w:t>
      </w:r>
    </w:p>
    <w:p w14:paraId="187D9D1E" w14:textId="0389DB25" w:rsidR="005F2B9B" w:rsidRDefault="009E3F79" w:rsidP="00002689">
      <w:pPr>
        <w:pStyle w:val="Pquestiontextpartsi"/>
      </w:pPr>
      <w:r>
        <w:rPr>
          <w:rStyle w:val="Cquestionpartlabelbold"/>
        </w:rPr>
        <w:t>(i)</w:t>
      </w:r>
      <w:r>
        <w:rPr>
          <w:rStyle w:val="Cquestionpartlabelbold"/>
        </w:rPr>
        <w:tab/>
      </w:r>
      <w:r w:rsidR="00002689" w:rsidRPr="00E661E6">
        <w:t>administration</w:t>
      </w:r>
    </w:p>
    <w:p w14:paraId="06514BC6" w14:textId="77777777" w:rsidR="00F47A13" w:rsidRDefault="00F47A13" w:rsidP="00002689">
      <w:pPr>
        <w:pStyle w:val="Pquestiontextpartsi"/>
      </w:pPr>
    </w:p>
    <w:p w14:paraId="45F52CC6" w14:textId="43A482CB" w:rsidR="00002689" w:rsidRDefault="009E3F79" w:rsidP="00002689">
      <w:pPr>
        <w:pStyle w:val="Pquestiontextpartsi"/>
      </w:pPr>
      <w:r>
        <w:rPr>
          <w:rStyle w:val="Cquestionpartlabelbold"/>
        </w:rPr>
        <w:t>(ii)</w:t>
      </w:r>
      <w:r>
        <w:rPr>
          <w:rStyle w:val="Cquestionpartlabelbold"/>
        </w:rPr>
        <w:tab/>
      </w:r>
      <w:r w:rsidR="00002689" w:rsidRPr="00E661E6">
        <w:t>at least two of the skills of word processing, MYOB and reception</w:t>
      </w:r>
    </w:p>
    <w:p w14:paraId="4F5758A8" w14:textId="77777777" w:rsidR="00F47A13" w:rsidRDefault="00F47A13" w:rsidP="00002689">
      <w:pPr>
        <w:pStyle w:val="Pquestiontextpartsi"/>
      </w:pPr>
    </w:p>
    <w:p w14:paraId="69C38B0F" w14:textId="5C308F36" w:rsidR="00002689" w:rsidRDefault="009E3F79" w:rsidP="00002689">
      <w:pPr>
        <w:pStyle w:val="Pquestiontextpartsi"/>
      </w:pPr>
      <w:r>
        <w:rPr>
          <w:rStyle w:val="Cquestionpartlabelbold"/>
        </w:rPr>
        <w:t>(iii)</w:t>
      </w:r>
      <w:r>
        <w:rPr>
          <w:rStyle w:val="Cquestionpartlabelbold"/>
        </w:rPr>
        <w:tab/>
      </w:r>
      <w:r w:rsidR="00002689" w:rsidRPr="00E661E6">
        <w:t>no more than one of the skills of word processing, MYOB and reception</w:t>
      </w:r>
    </w:p>
    <w:p w14:paraId="1C0718BE" w14:textId="77777777" w:rsidR="005F2B9B" w:rsidRDefault="005F2B9B" w:rsidP="00002689">
      <w:pPr>
        <w:pStyle w:val="Pquestiontextpartsi"/>
      </w:pPr>
    </w:p>
    <w:p w14:paraId="0DBABB35" w14:textId="101B6877" w:rsidR="00002689" w:rsidRDefault="009E3F79" w:rsidP="00002689">
      <w:pPr>
        <w:pStyle w:val="Pquestiontextpartsi"/>
      </w:pPr>
      <w:r>
        <w:rPr>
          <w:rStyle w:val="Cquestionpartlabelbold"/>
        </w:rPr>
        <w:t>(iv)</w:t>
      </w:r>
      <w:r>
        <w:rPr>
          <w:rStyle w:val="Cquestionpartlabelbold"/>
        </w:rPr>
        <w:tab/>
      </w:r>
      <w:r w:rsidR="00002689" w:rsidRPr="00E661E6">
        <w:t>exactly one of the skills of word processing, MYOB and reception.</w:t>
      </w:r>
    </w:p>
    <w:p w14:paraId="32C4DC99" w14:textId="77777777" w:rsidR="005F2B9B" w:rsidRDefault="005F2B9B" w:rsidP="00002689">
      <w:pPr>
        <w:pStyle w:val="Pquestiontextpartsi"/>
      </w:pPr>
    </w:p>
    <w:p w14:paraId="4FACA44A" w14:textId="529C2FF2" w:rsidR="00002689" w:rsidRDefault="009E3F79" w:rsidP="00E1374E">
      <w:pPr>
        <w:pStyle w:val="Pquestiontextpartsa"/>
      </w:pPr>
      <w:r>
        <w:rPr>
          <w:rStyle w:val="Cquestionpartlabelbold"/>
        </w:rPr>
        <w:t>(d)</w:t>
      </w:r>
      <w:r>
        <w:rPr>
          <w:rStyle w:val="Cquestionpartlabelbold"/>
        </w:rPr>
        <w:tab/>
      </w:r>
      <w:r w:rsidR="00002689">
        <w:t>If a person has MYOB skills, what is th</w:t>
      </w:r>
      <w:bookmarkStart w:id="0" w:name="_GoBack"/>
      <w:bookmarkEnd w:id="0"/>
      <w:r w:rsidR="00002689">
        <w:t>e probability they have word processing skills?</w:t>
      </w:r>
    </w:p>
    <w:p w14:paraId="1E1EA259" w14:textId="77777777" w:rsidR="005F2B9B" w:rsidRDefault="005F2B9B" w:rsidP="00002689">
      <w:pPr>
        <w:pStyle w:val="Pquestiontextmainstem"/>
      </w:pPr>
    </w:p>
    <w:p w14:paraId="3E621797" w14:textId="77777777" w:rsidR="005F2B9B" w:rsidRDefault="005F2B9B" w:rsidP="00002689">
      <w:pPr>
        <w:pStyle w:val="Pquestiontextmainstem"/>
      </w:pPr>
    </w:p>
    <w:p w14:paraId="7A02DFB3" w14:textId="77777777" w:rsidR="005F2B9B" w:rsidRDefault="005F2B9B" w:rsidP="00002689">
      <w:pPr>
        <w:pStyle w:val="Pquestiontextpartsa"/>
      </w:pPr>
    </w:p>
    <w:p w14:paraId="2F36366C" w14:textId="77777777" w:rsidR="005F2B9B" w:rsidRDefault="005F2B9B" w:rsidP="00002689">
      <w:pPr>
        <w:pStyle w:val="Pquestiontextpartsa"/>
      </w:pPr>
    </w:p>
    <w:p w14:paraId="6E73D17E" w14:textId="5F7AE779" w:rsidR="00002689" w:rsidRDefault="00B768B1" w:rsidP="00002689">
      <w:pPr>
        <w:pStyle w:val="Psectionresults"/>
      </w:pPr>
      <w:r>
        <w:t>E</w:t>
      </w:r>
      <w:r w:rsidR="00E44FBC">
        <w:t>xtended answer results: ___ / 8</w:t>
      </w:r>
    </w:p>
    <w:p w14:paraId="3F83733E" w14:textId="203F5DAA" w:rsidR="00EF38CC" w:rsidRPr="00002689" w:rsidRDefault="00002689" w:rsidP="00E1374E">
      <w:pPr>
        <w:pStyle w:val="Psectionresults"/>
        <w:spacing w:before="240" w:after="0"/>
      </w:pPr>
      <w:r>
        <w:t xml:space="preserve">TOTAL test results: ___ / </w:t>
      </w:r>
      <w:r w:rsidR="00E44FBC">
        <w:t>66</w:t>
      </w:r>
    </w:p>
    <w:sectPr w:rsidR="00EF38CC" w:rsidRPr="00002689" w:rsidSect="0036779D">
      <w:headerReference w:type="default" r:id="rId58"/>
      <w:footerReference w:type="default" r:id="rId59"/>
      <w:headerReference w:type="first" r:id="rId60"/>
      <w:footerReference w:type="first" r:id="rId61"/>
      <w:pgSz w:w="11906" w:h="16838" w:code="9"/>
      <w:pgMar w:top="1276"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93C90" w14:textId="77777777" w:rsidR="00A852EA" w:rsidRDefault="00A852EA" w:rsidP="00B91E57">
      <w:r>
        <w:separator/>
      </w:r>
    </w:p>
  </w:endnote>
  <w:endnote w:type="continuationSeparator" w:id="0">
    <w:p w14:paraId="77929469" w14:textId="77777777" w:rsidR="00A852EA" w:rsidRDefault="00A852EA"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A7AB" w14:textId="77777777" w:rsidR="00AA7ED5" w:rsidRDefault="00AA7ED5" w:rsidP="00B91E57">
    <w:pPr>
      <w:pStyle w:val="Pfootertext"/>
    </w:pPr>
  </w:p>
  <w:p w14:paraId="22561E85"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E1374E">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A5ACB" w14:textId="77777777" w:rsidR="00A8741D" w:rsidRDefault="00A8741D" w:rsidP="00A8741D">
    <w:pPr>
      <w:pStyle w:val="Pfootertext"/>
    </w:pPr>
  </w:p>
  <w:p w14:paraId="6719F6F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E1374E">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86A5A" w14:textId="77777777" w:rsidR="00A852EA" w:rsidRDefault="00A852EA" w:rsidP="00B91E57">
      <w:r>
        <w:separator/>
      </w:r>
    </w:p>
  </w:footnote>
  <w:footnote w:type="continuationSeparator" w:id="0">
    <w:p w14:paraId="34FD6590" w14:textId="77777777" w:rsidR="00A852EA" w:rsidRDefault="00A852EA"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3EED1" w14:textId="011717C4" w:rsidR="00AA7ED5" w:rsidRPr="00B91E57" w:rsidRDefault="00693FA3" w:rsidP="00535479">
    <w:pPr>
      <w:pStyle w:val="Pheadertext"/>
    </w:pPr>
    <w:r>
      <w:t>Pearson Mathematics 10–10A    Probability –– Test 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39D6D" w14:textId="2B1C4B9F" w:rsidR="00A8741D" w:rsidRDefault="00693FA3" w:rsidP="00535479">
    <w:pPr>
      <w:pStyle w:val="Pheadertext"/>
    </w:pPr>
    <w:r>
      <w:t>Pearson Mathematics</w:t>
    </w:r>
    <w:r w:rsidR="00681A57">
      <w:t xml:space="preserve"> 10–10A</w:t>
    </w:r>
    <w:r>
      <w:t xml:space="preserve">    </w:t>
    </w:r>
    <w:r w:rsidR="00681A57">
      <w:tab/>
    </w:r>
    <w:r w:rsidR="00A8741D">
      <w:t xml:space="preserve">Name: </w:t>
    </w:r>
    <w:r w:rsidR="00A8741D">
      <w:tab/>
    </w:r>
  </w:p>
  <w:p w14:paraId="31DB32F8" w14:textId="778DEC99" w:rsidR="00A8741D" w:rsidRPr="00A8741D" w:rsidRDefault="00693FA3" w:rsidP="00A8741D">
    <w:pPr>
      <w:pStyle w:val="Pheadertext"/>
    </w:pPr>
    <w:r>
      <w:t>Probability –– Test E</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0CF5EE"/>
    <w:lvl w:ilvl="0">
      <w:start w:val="1"/>
      <w:numFmt w:val="decimal"/>
      <w:lvlText w:val="%1."/>
      <w:lvlJc w:val="left"/>
      <w:pPr>
        <w:tabs>
          <w:tab w:val="num" w:pos="1492"/>
        </w:tabs>
        <w:ind w:left="1492" w:hanging="360"/>
      </w:pPr>
    </w:lvl>
  </w:abstractNum>
  <w:abstractNum w:abstractNumId="1">
    <w:nsid w:val="FFFFFF7D"/>
    <w:multiLevelType w:val="singleLevel"/>
    <w:tmpl w:val="A9686876"/>
    <w:lvl w:ilvl="0">
      <w:start w:val="1"/>
      <w:numFmt w:val="decimal"/>
      <w:lvlText w:val="%1."/>
      <w:lvlJc w:val="left"/>
      <w:pPr>
        <w:tabs>
          <w:tab w:val="num" w:pos="1209"/>
        </w:tabs>
        <w:ind w:left="1209" w:hanging="360"/>
      </w:pPr>
    </w:lvl>
  </w:abstractNum>
  <w:abstractNum w:abstractNumId="2">
    <w:nsid w:val="FFFFFF7E"/>
    <w:multiLevelType w:val="singleLevel"/>
    <w:tmpl w:val="3AD0967E"/>
    <w:lvl w:ilvl="0">
      <w:start w:val="1"/>
      <w:numFmt w:val="decimal"/>
      <w:lvlText w:val="%1."/>
      <w:lvlJc w:val="left"/>
      <w:pPr>
        <w:tabs>
          <w:tab w:val="num" w:pos="926"/>
        </w:tabs>
        <w:ind w:left="926" w:hanging="360"/>
      </w:pPr>
    </w:lvl>
  </w:abstractNum>
  <w:abstractNum w:abstractNumId="3">
    <w:nsid w:val="FFFFFF7F"/>
    <w:multiLevelType w:val="singleLevel"/>
    <w:tmpl w:val="FEAA6AC6"/>
    <w:lvl w:ilvl="0">
      <w:start w:val="1"/>
      <w:numFmt w:val="decimal"/>
      <w:lvlText w:val="%1."/>
      <w:lvlJc w:val="left"/>
      <w:pPr>
        <w:tabs>
          <w:tab w:val="num" w:pos="643"/>
        </w:tabs>
        <w:ind w:left="643" w:hanging="360"/>
      </w:pPr>
    </w:lvl>
  </w:abstractNum>
  <w:abstractNum w:abstractNumId="4">
    <w:nsid w:val="FFFFFF80"/>
    <w:multiLevelType w:val="singleLevel"/>
    <w:tmpl w:val="AC20EC8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5EF8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F680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A428F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1A0C6CA"/>
    <w:lvl w:ilvl="0">
      <w:start w:val="1"/>
      <w:numFmt w:val="decimal"/>
      <w:lvlText w:val="%1."/>
      <w:lvlJc w:val="left"/>
      <w:pPr>
        <w:tabs>
          <w:tab w:val="num" w:pos="360"/>
        </w:tabs>
        <w:ind w:left="360" w:hanging="360"/>
      </w:pPr>
    </w:lvl>
  </w:abstractNum>
  <w:abstractNum w:abstractNumId="9">
    <w:nsid w:val="FFFFFF89"/>
    <w:multiLevelType w:val="singleLevel"/>
    <w:tmpl w:val="85C8B568"/>
    <w:lvl w:ilvl="0">
      <w:start w:val="1"/>
      <w:numFmt w:val="bullet"/>
      <w:lvlText w:val=""/>
      <w:lvlJc w:val="left"/>
      <w:pPr>
        <w:tabs>
          <w:tab w:val="num" w:pos="360"/>
        </w:tabs>
        <w:ind w:left="360" w:hanging="360"/>
      </w:pPr>
      <w:rPr>
        <w:rFonts w:ascii="Symbol" w:hAnsi="Symbol" w:hint="default"/>
      </w:rPr>
    </w:lvl>
  </w:abstractNum>
  <w:abstractNum w:abstractNumId="10">
    <w:nsid w:val="04D3375B"/>
    <w:multiLevelType w:val="hybridMultilevel"/>
    <w:tmpl w:val="D21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0FB1302"/>
    <w:multiLevelType w:val="hybridMultilevel"/>
    <w:tmpl w:val="DC32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4D51623"/>
    <w:multiLevelType w:val="hybridMultilevel"/>
    <w:tmpl w:val="ED8E0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1"/>
  </w:num>
  <w:num w:numId="4">
    <w:abstractNumId w:val="13"/>
  </w:num>
  <w:num w:numId="5">
    <w:abstractNumId w:val="15"/>
  </w:num>
  <w:num w:numId="6">
    <w:abstractNumId w:val="10"/>
  </w:num>
  <w:num w:numId="7">
    <w:abstractNumId w:val="14"/>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2689"/>
    <w:rsid w:val="000135C2"/>
    <w:rsid w:val="00017D54"/>
    <w:rsid w:val="00020293"/>
    <w:rsid w:val="0002248A"/>
    <w:rsid w:val="00032FF3"/>
    <w:rsid w:val="0003306F"/>
    <w:rsid w:val="00033C5C"/>
    <w:rsid w:val="00037010"/>
    <w:rsid w:val="000407AC"/>
    <w:rsid w:val="00052D5F"/>
    <w:rsid w:val="00057492"/>
    <w:rsid w:val="00062A9B"/>
    <w:rsid w:val="00062B27"/>
    <w:rsid w:val="00064993"/>
    <w:rsid w:val="00066722"/>
    <w:rsid w:val="00076BF9"/>
    <w:rsid w:val="00082AD0"/>
    <w:rsid w:val="00082C42"/>
    <w:rsid w:val="00090B15"/>
    <w:rsid w:val="00094B98"/>
    <w:rsid w:val="00096E9B"/>
    <w:rsid w:val="000B5FC2"/>
    <w:rsid w:val="000C4CB1"/>
    <w:rsid w:val="000C573E"/>
    <w:rsid w:val="000C6C56"/>
    <w:rsid w:val="000D0CBD"/>
    <w:rsid w:val="000D5548"/>
    <w:rsid w:val="000F52E2"/>
    <w:rsid w:val="00102D45"/>
    <w:rsid w:val="001053D4"/>
    <w:rsid w:val="00114E72"/>
    <w:rsid w:val="001177F4"/>
    <w:rsid w:val="00121EAB"/>
    <w:rsid w:val="001249D4"/>
    <w:rsid w:val="00133398"/>
    <w:rsid w:val="00136289"/>
    <w:rsid w:val="001425C1"/>
    <w:rsid w:val="001530AF"/>
    <w:rsid w:val="00153C7C"/>
    <w:rsid w:val="00154383"/>
    <w:rsid w:val="001577B3"/>
    <w:rsid w:val="001605F8"/>
    <w:rsid w:val="00160C54"/>
    <w:rsid w:val="00180D86"/>
    <w:rsid w:val="00194758"/>
    <w:rsid w:val="001A466F"/>
    <w:rsid w:val="001B2E48"/>
    <w:rsid w:val="001B433F"/>
    <w:rsid w:val="001C4DB3"/>
    <w:rsid w:val="001E2C14"/>
    <w:rsid w:val="001E61E7"/>
    <w:rsid w:val="001E7D23"/>
    <w:rsid w:val="001F3755"/>
    <w:rsid w:val="001F3D5E"/>
    <w:rsid w:val="001F48C4"/>
    <w:rsid w:val="001F6B35"/>
    <w:rsid w:val="002027AC"/>
    <w:rsid w:val="00205ABB"/>
    <w:rsid w:val="00214C85"/>
    <w:rsid w:val="00223001"/>
    <w:rsid w:val="00237AED"/>
    <w:rsid w:val="00244A3C"/>
    <w:rsid w:val="002509BC"/>
    <w:rsid w:val="00254DC3"/>
    <w:rsid w:val="0025785E"/>
    <w:rsid w:val="002635BA"/>
    <w:rsid w:val="00271289"/>
    <w:rsid w:val="0027696D"/>
    <w:rsid w:val="0029660A"/>
    <w:rsid w:val="0029665F"/>
    <w:rsid w:val="002A61AB"/>
    <w:rsid w:val="002B401B"/>
    <w:rsid w:val="002C0D5B"/>
    <w:rsid w:val="002C3C99"/>
    <w:rsid w:val="002C5286"/>
    <w:rsid w:val="002C5425"/>
    <w:rsid w:val="002D2E83"/>
    <w:rsid w:val="002E0784"/>
    <w:rsid w:val="002E154B"/>
    <w:rsid w:val="002F6821"/>
    <w:rsid w:val="003003A3"/>
    <w:rsid w:val="0030598D"/>
    <w:rsid w:val="00307A48"/>
    <w:rsid w:val="00307F32"/>
    <w:rsid w:val="00311CE7"/>
    <w:rsid w:val="00312F23"/>
    <w:rsid w:val="00323197"/>
    <w:rsid w:val="00323AB7"/>
    <w:rsid w:val="00334607"/>
    <w:rsid w:val="00335B72"/>
    <w:rsid w:val="00336EC7"/>
    <w:rsid w:val="0034241B"/>
    <w:rsid w:val="00345684"/>
    <w:rsid w:val="003618B8"/>
    <w:rsid w:val="003624C0"/>
    <w:rsid w:val="00363DAC"/>
    <w:rsid w:val="003649A6"/>
    <w:rsid w:val="0036586D"/>
    <w:rsid w:val="0036779D"/>
    <w:rsid w:val="00374306"/>
    <w:rsid w:val="00376745"/>
    <w:rsid w:val="0039270F"/>
    <w:rsid w:val="00393ADE"/>
    <w:rsid w:val="003A2B20"/>
    <w:rsid w:val="003A6EA1"/>
    <w:rsid w:val="003B3BBF"/>
    <w:rsid w:val="003C1799"/>
    <w:rsid w:val="003C1BFC"/>
    <w:rsid w:val="003C29DC"/>
    <w:rsid w:val="003C445D"/>
    <w:rsid w:val="003C4F49"/>
    <w:rsid w:val="003C5327"/>
    <w:rsid w:val="003E3349"/>
    <w:rsid w:val="003E7772"/>
    <w:rsid w:val="004066D1"/>
    <w:rsid w:val="00412093"/>
    <w:rsid w:val="00413A15"/>
    <w:rsid w:val="004161B6"/>
    <w:rsid w:val="00420B07"/>
    <w:rsid w:val="00423172"/>
    <w:rsid w:val="004276DE"/>
    <w:rsid w:val="0043227F"/>
    <w:rsid w:val="00437B6B"/>
    <w:rsid w:val="00452041"/>
    <w:rsid w:val="00453B15"/>
    <w:rsid w:val="00456CE0"/>
    <w:rsid w:val="00457310"/>
    <w:rsid w:val="0046226B"/>
    <w:rsid w:val="00464A71"/>
    <w:rsid w:val="00472CCA"/>
    <w:rsid w:val="004738E1"/>
    <w:rsid w:val="0048344D"/>
    <w:rsid w:val="00485A37"/>
    <w:rsid w:val="00491D4C"/>
    <w:rsid w:val="004A1C99"/>
    <w:rsid w:val="004A5DD5"/>
    <w:rsid w:val="004B71C0"/>
    <w:rsid w:val="004C23FF"/>
    <w:rsid w:val="004C5E1E"/>
    <w:rsid w:val="004D01B5"/>
    <w:rsid w:val="004D02A3"/>
    <w:rsid w:val="004D1F35"/>
    <w:rsid w:val="004D24DE"/>
    <w:rsid w:val="004D3645"/>
    <w:rsid w:val="004F03F0"/>
    <w:rsid w:val="004F3DBD"/>
    <w:rsid w:val="004F5839"/>
    <w:rsid w:val="004F59F5"/>
    <w:rsid w:val="005067E7"/>
    <w:rsid w:val="00520321"/>
    <w:rsid w:val="0052478A"/>
    <w:rsid w:val="005264AF"/>
    <w:rsid w:val="0052656A"/>
    <w:rsid w:val="00530D78"/>
    <w:rsid w:val="00535479"/>
    <w:rsid w:val="0054182A"/>
    <w:rsid w:val="00543C71"/>
    <w:rsid w:val="00554ECF"/>
    <w:rsid w:val="00556C6D"/>
    <w:rsid w:val="00557DEA"/>
    <w:rsid w:val="00561C8E"/>
    <w:rsid w:val="00562549"/>
    <w:rsid w:val="005628FE"/>
    <w:rsid w:val="00564139"/>
    <w:rsid w:val="005644F4"/>
    <w:rsid w:val="005665F4"/>
    <w:rsid w:val="00567CE7"/>
    <w:rsid w:val="00571F02"/>
    <w:rsid w:val="00582BD5"/>
    <w:rsid w:val="005843E8"/>
    <w:rsid w:val="0059291C"/>
    <w:rsid w:val="005A07A0"/>
    <w:rsid w:val="005A6C19"/>
    <w:rsid w:val="005B22A5"/>
    <w:rsid w:val="005B5208"/>
    <w:rsid w:val="005C1799"/>
    <w:rsid w:val="005C2DB7"/>
    <w:rsid w:val="005C3805"/>
    <w:rsid w:val="005C6EE5"/>
    <w:rsid w:val="005F2B9B"/>
    <w:rsid w:val="00604D55"/>
    <w:rsid w:val="006052B4"/>
    <w:rsid w:val="00605C75"/>
    <w:rsid w:val="00606690"/>
    <w:rsid w:val="0060765D"/>
    <w:rsid w:val="00607F60"/>
    <w:rsid w:val="00617BEA"/>
    <w:rsid w:val="006315DD"/>
    <w:rsid w:val="00653C60"/>
    <w:rsid w:val="00665AA1"/>
    <w:rsid w:val="0066782B"/>
    <w:rsid w:val="00681A57"/>
    <w:rsid w:val="00686BB3"/>
    <w:rsid w:val="00693FA3"/>
    <w:rsid w:val="006B08D9"/>
    <w:rsid w:val="006B2DF9"/>
    <w:rsid w:val="006B7037"/>
    <w:rsid w:val="006B74EB"/>
    <w:rsid w:val="006C0575"/>
    <w:rsid w:val="006C4B2F"/>
    <w:rsid w:val="006D029A"/>
    <w:rsid w:val="006D2264"/>
    <w:rsid w:val="006D6A33"/>
    <w:rsid w:val="006D6A60"/>
    <w:rsid w:val="006D6B75"/>
    <w:rsid w:val="006E28FE"/>
    <w:rsid w:val="006E2A13"/>
    <w:rsid w:val="006E6CBD"/>
    <w:rsid w:val="006E7B52"/>
    <w:rsid w:val="006F2BB6"/>
    <w:rsid w:val="006F3AF7"/>
    <w:rsid w:val="006F48EB"/>
    <w:rsid w:val="006F54CD"/>
    <w:rsid w:val="0070464D"/>
    <w:rsid w:val="00707E33"/>
    <w:rsid w:val="00713EAF"/>
    <w:rsid w:val="00715815"/>
    <w:rsid w:val="00722B45"/>
    <w:rsid w:val="007313E8"/>
    <w:rsid w:val="00732B3C"/>
    <w:rsid w:val="00736D0E"/>
    <w:rsid w:val="00767D50"/>
    <w:rsid w:val="007701CE"/>
    <w:rsid w:val="007721B9"/>
    <w:rsid w:val="00775656"/>
    <w:rsid w:val="00775F8D"/>
    <w:rsid w:val="00781345"/>
    <w:rsid w:val="00796A94"/>
    <w:rsid w:val="007A1A60"/>
    <w:rsid w:val="007B7545"/>
    <w:rsid w:val="007C05E1"/>
    <w:rsid w:val="007C43F0"/>
    <w:rsid w:val="007D4058"/>
    <w:rsid w:val="007D4E3E"/>
    <w:rsid w:val="007F3887"/>
    <w:rsid w:val="007F6321"/>
    <w:rsid w:val="008003A7"/>
    <w:rsid w:val="00800E0B"/>
    <w:rsid w:val="00814B1B"/>
    <w:rsid w:val="00817AEB"/>
    <w:rsid w:val="008212BC"/>
    <w:rsid w:val="008226DD"/>
    <w:rsid w:val="00823BB8"/>
    <w:rsid w:val="008266C5"/>
    <w:rsid w:val="008311B3"/>
    <w:rsid w:val="00842378"/>
    <w:rsid w:val="008453BA"/>
    <w:rsid w:val="00851029"/>
    <w:rsid w:val="0085608B"/>
    <w:rsid w:val="00861454"/>
    <w:rsid w:val="00872A57"/>
    <w:rsid w:val="00883D65"/>
    <w:rsid w:val="00887F5C"/>
    <w:rsid w:val="008A06F7"/>
    <w:rsid w:val="008A2708"/>
    <w:rsid w:val="008B5DC2"/>
    <w:rsid w:val="008B69E6"/>
    <w:rsid w:val="008C21FA"/>
    <w:rsid w:val="008C44CE"/>
    <w:rsid w:val="008C702A"/>
    <w:rsid w:val="008D3E39"/>
    <w:rsid w:val="008E3A48"/>
    <w:rsid w:val="008E5E2E"/>
    <w:rsid w:val="008F0DDC"/>
    <w:rsid w:val="008F0EC6"/>
    <w:rsid w:val="009023C1"/>
    <w:rsid w:val="00911863"/>
    <w:rsid w:val="00913906"/>
    <w:rsid w:val="00914BFC"/>
    <w:rsid w:val="0091733C"/>
    <w:rsid w:val="009256A3"/>
    <w:rsid w:val="0092625F"/>
    <w:rsid w:val="00926913"/>
    <w:rsid w:val="00927AB7"/>
    <w:rsid w:val="009303E1"/>
    <w:rsid w:val="00934CAB"/>
    <w:rsid w:val="00935B41"/>
    <w:rsid w:val="0093734D"/>
    <w:rsid w:val="009437F9"/>
    <w:rsid w:val="009461B8"/>
    <w:rsid w:val="00950692"/>
    <w:rsid w:val="00950FFA"/>
    <w:rsid w:val="0095169A"/>
    <w:rsid w:val="00960C95"/>
    <w:rsid w:val="00962392"/>
    <w:rsid w:val="009841D7"/>
    <w:rsid w:val="009A776D"/>
    <w:rsid w:val="009C1F04"/>
    <w:rsid w:val="009C3377"/>
    <w:rsid w:val="009D03D9"/>
    <w:rsid w:val="009E11C2"/>
    <w:rsid w:val="009E2643"/>
    <w:rsid w:val="009E3F79"/>
    <w:rsid w:val="009E5E87"/>
    <w:rsid w:val="009E7B22"/>
    <w:rsid w:val="009F2FC5"/>
    <w:rsid w:val="00A215AF"/>
    <w:rsid w:val="00A23D25"/>
    <w:rsid w:val="00A35659"/>
    <w:rsid w:val="00A37631"/>
    <w:rsid w:val="00A43FFE"/>
    <w:rsid w:val="00A450C7"/>
    <w:rsid w:val="00A5181E"/>
    <w:rsid w:val="00A5299B"/>
    <w:rsid w:val="00A57648"/>
    <w:rsid w:val="00A609BB"/>
    <w:rsid w:val="00A61D4A"/>
    <w:rsid w:val="00A66E55"/>
    <w:rsid w:val="00A71913"/>
    <w:rsid w:val="00A74962"/>
    <w:rsid w:val="00A77BF8"/>
    <w:rsid w:val="00A807EE"/>
    <w:rsid w:val="00A822F0"/>
    <w:rsid w:val="00A82CF3"/>
    <w:rsid w:val="00A852EA"/>
    <w:rsid w:val="00A8741D"/>
    <w:rsid w:val="00A90404"/>
    <w:rsid w:val="00A92695"/>
    <w:rsid w:val="00A96CBC"/>
    <w:rsid w:val="00AA25D9"/>
    <w:rsid w:val="00AA7ED5"/>
    <w:rsid w:val="00AB1640"/>
    <w:rsid w:val="00AC6741"/>
    <w:rsid w:val="00AD2442"/>
    <w:rsid w:val="00AD4FD5"/>
    <w:rsid w:val="00AE32F8"/>
    <w:rsid w:val="00AE3D80"/>
    <w:rsid w:val="00AF0F2C"/>
    <w:rsid w:val="00AF2E76"/>
    <w:rsid w:val="00AF4701"/>
    <w:rsid w:val="00AF5384"/>
    <w:rsid w:val="00B11C16"/>
    <w:rsid w:val="00B12113"/>
    <w:rsid w:val="00B13718"/>
    <w:rsid w:val="00B21E3E"/>
    <w:rsid w:val="00B25421"/>
    <w:rsid w:val="00B31E6A"/>
    <w:rsid w:val="00B32D92"/>
    <w:rsid w:val="00B46721"/>
    <w:rsid w:val="00B60207"/>
    <w:rsid w:val="00B632C3"/>
    <w:rsid w:val="00B6363F"/>
    <w:rsid w:val="00B63D7A"/>
    <w:rsid w:val="00B6458B"/>
    <w:rsid w:val="00B71A99"/>
    <w:rsid w:val="00B73321"/>
    <w:rsid w:val="00B768B1"/>
    <w:rsid w:val="00B80E51"/>
    <w:rsid w:val="00B80E6D"/>
    <w:rsid w:val="00B86D7F"/>
    <w:rsid w:val="00B91091"/>
    <w:rsid w:val="00B91E57"/>
    <w:rsid w:val="00B942BC"/>
    <w:rsid w:val="00BB3052"/>
    <w:rsid w:val="00BB31D5"/>
    <w:rsid w:val="00BB572C"/>
    <w:rsid w:val="00BB745A"/>
    <w:rsid w:val="00BB7A96"/>
    <w:rsid w:val="00BC28AD"/>
    <w:rsid w:val="00BD08D5"/>
    <w:rsid w:val="00BD0E0E"/>
    <w:rsid w:val="00BF14C7"/>
    <w:rsid w:val="00BF1A5B"/>
    <w:rsid w:val="00BF2CAA"/>
    <w:rsid w:val="00BF49B8"/>
    <w:rsid w:val="00BF5584"/>
    <w:rsid w:val="00BF58C2"/>
    <w:rsid w:val="00BF678B"/>
    <w:rsid w:val="00C10D76"/>
    <w:rsid w:val="00C13F88"/>
    <w:rsid w:val="00C15226"/>
    <w:rsid w:val="00C163CD"/>
    <w:rsid w:val="00C166E6"/>
    <w:rsid w:val="00C1714A"/>
    <w:rsid w:val="00C227ED"/>
    <w:rsid w:val="00C327A3"/>
    <w:rsid w:val="00C41B73"/>
    <w:rsid w:val="00C5054A"/>
    <w:rsid w:val="00C50C69"/>
    <w:rsid w:val="00C51718"/>
    <w:rsid w:val="00C522B4"/>
    <w:rsid w:val="00C56D83"/>
    <w:rsid w:val="00C614AF"/>
    <w:rsid w:val="00C75F4E"/>
    <w:rsid w:val="00C76CF1"/>
    <w:rsid w:val="00C9254A"/>
    <w:rsid w:val="00C9586E"/>
    <w:rsid w:val="00CA1533"/>
    <w:rsid w:val="00CB3D6D"/>
    <w:rsid w:val="00CB7ADC"/>
    <w:rsid w:val="00CC0D68"/>
    <w:rsid w:val="00CC7D1F"/>
    <w:rsid w:val="00CD00EA"/>
    <w:rsid w:val="00CE1342"/>
    <w:rsid w:val="00CE2DDA"/>
    <w:rsid w:val="00CF0C64"/>
    <w:rsid w:val="00CF4C57"/>
    <w:rsid w:val="00D012C9"/>
    <w:rsid w:val="00D01C11"/>
    <w:rsid w:val="00D027D6"/>
    <w:rsid w:val="00D03976"/>
    <w:rsid w:val="00D062EA"/>
    <w:rsid w:val="00D15AAE"/>
    <w:rsid w:val="00D169AD"/>
    <w:rsid w:val="00D23EBC"/>
    <w:rsid w:val="00D25C8D"/>
    <w:rsid w:val="00D306C4"/>
    <w:rsid w:val="00D363FF"/>
    <w:rsid w:val="00D43956"/>
    <w:rsid w:val="00D45D65"/>
    <w:rsid w:val="00D476C7"/>
    <w:rsid w:val="00D50DA9"/>
    <w:rsid w:val="00D5254C"/>
    <w:rsid w:val="00D55245"/>
    <w:rsid w:val="00D5788E"/>
    <w:rsid w:val="00D6673C"/>
    <w:rsid w:val="00D6783F"/>
    <w:rsid w:val="00D747CC"/>
    <w:rsid w:val="00D817B5"/>
    <w:rsid w:val="00D8203C"/>
    <w:rsid w:val="00D94C52"/>
    <w:rsid w:val="00D97551"/>
    <w:rsid w:val="00DA13D7"/>
    <w:rsid w:val="00DA3BBA"/>
    <w:rsid w:val="00DA6D73"/>
    <w:rsid w:val="00DB2FDA"/>
    <w:rsid w:val="00DC53D9"/>
    <w:rsid w:val="00DE113C"/>
    <w:rsid w:val="00DE3994"/>
    <w:rsid w:val="00DE45D5"/>
    <w:rsid w:val="00E01186"/>
    <w:rsid w:val="00E021E4"/>
    <w:rsid w:val="00E02483"/>
    <w:rsid w:val="00E02C5B"/>
    <w:rsid w:val="00E07A23"/>
    <w:rsid w:val="00E10D96"/>
    <w:rsid w:val="00E1374E"/>
    <w:rsid w:val="00E2498A"/>
    <w:rsid w:val="00E35990"/>
    <w:rsid w:val="00E41E87"/>
    <w:rsid w:val="00E42B3B"/>
    <w:rsid w:val="00E4401F"/>
    <w:rsid w:val="00E44FBC"/>
    <w:rsid w:val="00E522E3"/>
    <w:rsid w:val="00E56C69"/>
    <w:rsid w:val="00E616ED"/>
    <w:rsid w:val="00E61C4B"/>
    <w:rsid w:val="00E643F1"/>
    <w:rsid w:val="00E66F4C"/>
    <w:rsid w:val="00E80255"/>
    <w:rsid w:val="00E804F6"/>
    <w:rsid w:val="00E81D37"/>
    <w:rsid w:val="00E848D0"/>
    <w:rsid w:val="00E904DF"/>
    <w:rsid w:val="00E926CC"/>
    <w:rsid w:val="00E96EDA"/>
    <w:rsid w:val="00EA305E"/>
    <w:rsid w:val="00EA3341"/>
    <w:rsid w:val="00EB5044"/>
    <w:rsid w:val="00EC0922"/>
    <w:rsid w:val="00ED79FA"/>
    <w:rsid w:val="00EE19BA"/>
    <w:rsid w:val="00EE7C00"/>
    <w:rsid w:val="00EF0B81"/>
    <w:rsid w:val="00EF30D8"/>
    <w:rsid w:val="00EF38CC"/>
    <w:rsid w:val="00EF6108"/>
    <w:rsid w:val="00F10C55"/>
    <w:rsid w:val="00F11EA6"/>
    <w:rsid w:val="00F1598F"/>
    <w:rsid w:val="00F24B10"/>
    <w:rsid w:val="00F279DF"/>
    <w:rsid w:val="00F41913"/>
    <w:rsid w:val="00F47A13"/>
    <w:rsid w:val="00F5599A"/>
    <w:rsid w:val="00F760AD"/>
    <w:rsid w:val="00F80273"/>
    <w:rsid w:val="00F90167"/>
    <w:rsid w:val="00F93270"/>
    <w:rsid w:val="00F97169"/>
    <w:rsid w:val="00FA71CA"/>
    <w:rsid w:val="00FB077E"/>
    <w:rsid w:val="00FB4663"/>
    <w:rsid w:val="00FC2A4C"/>
    <w:rsid w:val="00FC4DA4"/>
    <w:rsid w:val="00FD1FE1"/>
    <w:rsid w:val="00FD25D1"/>
    <w:rsid w:val="00FE3101"/>
    <w:rsid w:val="00FE47F1"/>
    <w:rsid w:val="00FE4B25"/>
    <w:rsid w:val="00FE6891"/>
    <w:rsid w:val="00FF1B08"/>
    <w:rsid w:val="00FF2418"/>
    <w:rsid w:val="00FF3DD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E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5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453B15"/>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Leftindent06">
    <w:name w:val="Left indent 0.6"/>
    <w:basedOn w:val="Normal"/>
    <w:rsid w:val="007C43F0"/>
    <w:pPr>
      <w:ind w:left="34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5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rsid w:val="00B91E57"/>
    <w:pPr>
      <w:tabs>
        <w:tab w:val="center" w:pos="4513"/>
        <w:tab w:val="right" w:pos="9026"/>
      </w:tabs>
    </w:pPr>
  </w:style>
  <w:style w:type="character" w:customStyle="1" w:styleId="HeaderChar">
    <w:name w:val="Header Char"/>
    <w:basedOn w:val="DefaultParagraphFont"/>
    <w:link w:val="Header"/>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453B15"/>
    <w:rPr>
      <w:rFonts w:ascii="Times New Roman" w:hAnsi="Times New Roman"/>
      <w:i/>
    </w:rPr>
  </w:style>
  <w:style w:type="paragraph" w:customStyle="1" w:styleId="Hangingindent">
    <w:name w:val="Hanging indent"/>
    <w:basedOn w:val="Normal"/>
    <w:rsid w:val="002F6821"/>
    <w:pPr>
      <w:ind w:left="340" w:hanging="340"/>
    </w:pPr>
    <w:rPr>
      <w:szCs w:val="20"/>
    </w:rPr>
  </w:style>
  <w:style w:type="paragraph" w:styleId="ListParagraph">
    <w:name w:val="List Paragraph"/>
    <w:basedOn w:val="Normal"/>
    <w:uiPriority w:val="34"/>
    <w:qFormat/>
    <w:rsid w:val="001177F4"/>
    <w:pPr>
      <w:ind w:left="720"/>
      <w:contextualSpacing/>
    </w:pPr>
  </w:style>
  <w:style w:type="paragraph" w:customStyle="1" w:styleId="04indent">
    <w:name w:val="0.4 indent"/>
    <w:basedOn w:val="Normal"/>
    <w:rsid w:val="00BF49B8"/>
    <w:pPr>
      <w:ind w:left="227" w:hanging="227"/>
    </w:pPr>
    <w:rPr>
      <w:szCs w:val="20"/>
    </w:rPr>
  </w:style>
  <w:style w:type="paragraph" w:customStyle="1" w:styleId="Leftindent06">
    <w:name w:val="Left indent 0.6"/>
    <w:basedOn w:val="Normal"/>
    <w:rsid w:val="007C43F0"/>
    <w:pPr>
      <w:ind w:left="34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emf"/><Relationship Id="rId57" Type="http://schemas.openxmlformats.org/officeDocument/2006/relationships/image" Target="media/image25.png"/><Relationship Id="rId61"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5.bin"/><Relationship Id="rId8" Type="http://schemas.openxmlformats.org/officeDocument/2006/relationships/image" Target="media/image1.jpeg"/><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175</TotalTime>
  <Pages>8</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176</cp:revision>
  <cp:lastPrinted>2016-07-15T04:27:00Z</cp:lastPrinted>
  <dcterms:created xsi:type="dcterms:W3CDTF">2016-07-25T04:54:00Z</dcterms:created>
  <dcterms:modified xsi:type="dcterms:W3CDTF">2016-10-25T02:16:00Z</dcterms:modified>
</cp:coreProperties>
</file>