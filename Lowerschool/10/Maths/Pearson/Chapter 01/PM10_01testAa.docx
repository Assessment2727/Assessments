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24A24" w14:textId="77777777" w:rsidR="00194A57" w:rsidRDefault="00194A57" w:rsidP="00194A57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5"/>
        <w:gridCol w:w="995"/>
        <w:gridCol w:w="994"/>
        <w:gridCol w:w="994"/>
        <w:gridCol w:w="995"/>
        <w:gridCol w:w="994"/>
        <w:gridCol w:w="994"/>
        <w:gridCol w:w="997"/>
      </w:tblGrid>
      <w:tr w:rsidR="00375929" w14:paraId="2C9BEFA9" w14:textId="77777777" w:rsidTr="00375929">
        <w:tc>
          <w:tcPr>
            <w:tcW w:w="1127" w:type="dxa"/>
          </w:tcPr>
          <w:p w14:paraId="38F32B68" w14:textId="77777777" w:rsidR="00375929" w:rsidRPr="00361F85" w:rsidRDefault="00375929" w:rsidP="004E144D">
            <w:pPr>
              <w:pStyle w:val="Ptabletext"/>
              <w:rPr>
                <w:rStyle w:val="Cquestionpartlabelbold"/>
              </w:rPr>
            </w:pPr>
            <w:r w:rsidRPr="00361F85">
              <w:rPr>
                <w:rStyle w:val="Cquestionpartlabelbold"/>
              </w:rPr>
              <w:t>Question</w:t>
            </w:r>
          </w:p>
        </w:tc>
        <w:tc>
          <w:tcPr>
            <w:tcW w:w="995" w:type="dxa"/>
          </w:tcPr>
          <w:p w14:paraId="63D516EF" w14:textId="77777777" w:rsidR="00375929" w:rsidRDefault="00375929" w:rsidP="00CA5435">
            <w:pPr>
              <w:pStyle w:val="Ptabletext"/>
            </w:pPr>
            <w:r>
              <w:t>1</w:t>
            </w:r>
          </w:p>
        </w:tc>
        <w:tc>
          <w:tcPr>
            <w:tcW w:w="995" w:type="dxa"/>
          </w:tcPr>
          <w:p w14:paraId="00DDCD15" w14:textId="77777777" w:rsidR="00375929" w:rsidRDefault="00375929" w:rsidP="00CA5435">
            <w:pPr>
              <w:pStyle w:val="Ptabletext"/>
            </w:pPr>
            <w:r>
              <w:t>2</w:t>
            </w:r>
          </w:p>
        </w:tc>
        <w:tc>
          <w:tcPr>
            <w:tcW w:w="994" w:type="dxa"/>
          </w:tcPr>
          <w:p w14:paraId="58115493" w14:textId="77777777" w:rsidR="00375929" w:rsidRDefault="00375929" w:rsidP="00CA5435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2BE68337" w14:textId="77777777" w:rsidR="00375929" w:rsidRDefault="00375929" w:rsidP="00CA5435">
            <w:pPr>
              <w:pStyle w:val="Ptabletext"/>
            </w:pPr>
            <w:r>
              <w:t>4</w:t>
            </w:r>
          </w:p>
        </w:tc>
        <w:tc>
          <w:tcPr>
            <w:tcW w:w="995" w:type="dxa"/>
          </w:tcPr>
          <w:p w14:paraId="4544A4EE" w14:textId="77777777" w:rsidR="00375929" w:rsidRDefault="00375929" w:rsidP="00CA5435">
            <w:pPr>
              <w:pStyle w:val="Ptabletext"/>
            </w:pPr>
            <w:r>
              <w:t>5</w:t>
            </w:r>
          </w:p>
        </w:tc>
        <w:tc>
          <w:tcPr>
            <w:tcW w:w="994" w:type="dxa"/>
          </w:tcPr>
          <w:p w14:paraId="75781107" w14:textId="77777777" w:rsidR="00375929" w:rsidRDefault="00375929" w:rsidP="00CA5435">
            <w:pPr>
              <w:pStyle w:val="Ptabletext"/>
            </w:pPr>
            <w:r>
              <w:t>6</w:t>
            </w:r>
          </w:p>
        </w:tc>
        <w:tc>
          <w:tcPr>
            <w:tcW w:w="994" w:type="dxa"/>
          </w:tcPr>
          <w:p w14:paraId="1A324031" w14:textId="77777777" w:rsidR="00375929" w:rsidRDefault="00375929" w:rsidP="00CA5435">
            <w:pPr>
              <w:pStyle w:val="Ptabletext"/>
            </w:pPr>
            <w:r>
              <w:t>7</w:t>
            </w:r>
          </w:p>
        </w:tc>
        <w:tc>
          <w:tcPr>
            <w:tcW w:w="997" w:type="dxa"/>
          </w:tcPr>
          <w:p w14:paraId="14D55B04" w14:textId="77777777" w:rsidR="00375929" w:rsidRDefault="00375929" w:rsidP="00CA5435">
            <w:pPr>
              <w:pStyle w:val="Ptabletext"/>
            </w:pPr>
            <w:r>
              <w:t>8</w:t>
            </w:r>
          </w:p>
        </w:tc>
      </w:tr>
      <w:tr w:rsidR="00375929" w14:paraId="47AF6374" w14:textId="77777777" w:rsidTr="00375929">
        <w:tc>
          <w:tcPr>
            <w:tcW w:w="1127" w:type="dxa"/>
          </w:tcPr>
          <w:p w14:paraId="7545F691" w14:textId="77777777" w:rsidR="00375929" w:rsidRPr="00361F85" w:rsidRDefault="00375929" w:rsidP="004E144D">
            <w:pPr>
              <w:pStyle w:val="Ptabletext"/>
              <w:rPr>
                <w:rStyle w:val="Cquestionpartlabelbold"/>
              </w:rPr>
            </w:pPr>
            <w:r w:rsidRPr="00361F85">
              <w:rPr>
                <w:rStyle w:val="Cquestionpartlabelbold"/>
              </w:rPr>
              <w:t>Answer</w:t>
            </w:r>
          </w:p>
        </w:tc>
        <w:tc>
          <w:tcPr>
            <w:tcW w:w="995" w:type="dxa"/>
          </w:tcPr>
          <w:p w14:paraId="18110028" w14:textId="77777777" w:rsidR="00375929" w:rsidRDefault="00375929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5F3FAC29" w14:textId="21C44960" w:rsidR="00375929" w:rsidRDefault="00375929" w:rsidP="00CA5435">
            <w:pPr>
              <w:pStyle w:val="Ptabletext"/>
            </w:pPr>
            <w:r>
              <w:t>B</w:t>
            </w:r>
          </w:p>
        </w:tc>
        <w:tc>
          <w:tcPr>
            <w:tcW w:w="994" w:type="dxa"/>
          </w:tcPr>
          <w:p w14:paraId="28BC927D" w14:textId="5E207E64" w:rsidR="00375929" w:rsidRDefault="00375929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654C86F8" w14:textId="005589F8" w:rsidR="00375929" w:rsidRDefault="00375929" w:rsidP="00CA5435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43E2D5D3" w14:textId="029AF562" w:rsidR="00375929" w:rsidRDefault="00375929" w:rsidP="00CA5435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7031D18C" w14:textId="3FBC41E9" w:rsidR="00375929" w:rsidRDefault="00375929" w:rsidP="00CA5435">
            <w:pPr>
              <w:pStyle w:val="Ptabletext"/>
            </w:pPr>
            <w:r>
              <w:t>C</w:t>
            </w:r>
          </w:p>
        </w:tc>
        <w:tc>
          <w:tcPr>
            <w:tcW w:w="994" w:type="dxa"/>
          </w:tcPr>
          <w:p w14:paraId="4240D627" w14:textId="165B1ADF" w:rsidR="00375929" w:rsidRDefault="00375929" w:rsidP="00CA5435">
            <w:pPr>
              <w:pStyle w:val="Ptabletext"/>
            </w:pPr>
            <w:r>
              <w:t>C</w:t>
            </w:r>
          </w:p>
        </w:tc>
        <w:tc>
          <w:tcPr>
            <w:tcW w:w="997" w:type="dxa"/>
          </w:tcPr>
          <w:p w14:paraId="4C647E65" w14:textId="0A4CEEBB" w:rsidR="00375929" w:rsidRDefault="00375929" w:rsidP="00CA5435">
            <w:pPr>
              <w:pStyle w:val="Ptabletext"/>
            </w:pPr>
            <w:r>
              <w:t>D</w:t>
            </w:r>
          </w:p>
        </w:tc>
      </w:tr>
    </w:tbl>
    <w:p w14:paraId="2E872292" w14:textId="77777777" w:rsidR="00194A57" w:rsidRDefault="00194A57" w:rsidP="00194A57">
      <w:pPr>
        <w:pStyle w:val="Ptabletext"/>
      </w:pPr>
    </w:p>
    <w:p w14:paraId="1146152E" w14:textId="77777777" w:rsidR="00194A57" w:rsidRDefault="00194A57" w:rsidP="00194A57">
      <w:pPr>
        <w:pStyle w:val="Pquestionheadingmc1stafterhead"/>
      </w:pPr>
      <w:r>
        <w:t>Question 1</w:t>
      </w:r>
      <w:r>
        <w:tab/>
        <w:t>[1</w:t>
      </w:r>
      <w:r w:rsidRPr="00F16CD2">
        <w:t>.1]</w:t>
      </w:r>
    </w:p>
    <w:p w14:paraId="48A74CE5" w14:textId="77777777" w:rsidR="00194A57" w:rsidRPr="00361F85" w:rsidRDefault="00194A57" w:rsidP="00361F85">
      <w:pPr>
        <w:rPr>
          <w:rStyle w:val="Cquestionpartlabelbold"/>
        </w:rPr>
      </w:pPr>
      <w:r w:rsidRPr="00361F85">
        <w:rPr>
          <w:rStyle w:val="Cquestionpartlabelbold"/>
        </w:rPr>
        <w:t>C</w:t>
      </w:r>
    </w:p>
    <w:p w14:paraId="553DB618" w14:textId="77777777" w:rsidR="00194A57" w:rsidRPr="009E7181" w:rsidRDefault="00194A57" w:rsidP="00194A57">
      <w:pPr>
        <w:pStyle w:val="Pquestiontextmainstem"/>
      </w:pPr>
      <w:r w:rsidRPr="00746EAE">
        <w:object w:dxaOrig="2020" w:dyaOrig="2000" w14:anchorId="0A85F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95pt;height:101pt" o:ole="">
            <v:imagedata r:id="rId8" o:title=""/>
          </v:shape>
          <o:OLEObject Type="Embed" ProgID="Equation.DSMT4" ShapeID="_x0000_i1025" DrawAspect="Content" ObjectID="_1538828170" r:id="rId9"/>
        </w:object>
      </w:r>
    </w:p>
    <w:p w14:paraId="2F56CCCE" w14:textId="77777777" w:rsidR="006454EA" w:rsidRPr="000B7A4D" w:rsidRDefault="006454EA" w:rsidP="006454EA">
      <w:pPr>
        <w:pStyle w:val="Pquestionheadingmc"/>
      </w:pPr>
      <w:r>
        <w:t>Question 2</w:t>
      </w:r>
      <w:r>
        <w:tab/>
        <w:t>[1.</w:t>
      </w:r>
      <w:r w:rsidRPr="000B7A4D">
        <w:t>2</w:t>
      </w:r>
      <w:r>
        <w:t>]</w:t>
      </w:r>
    </w:p>
    <w:p w14:paraId="2C153EDE" w14:textId="77777777" w:rsidR="00194A57" w:rsidRPr="00361F85" w:rsidRDefault="00194A57" w:rsidP="00361F85">
      <w:pPr>
        <w:rPr>
          <w:rStyle w:val="Cquestionpartlabelbold"/>
        </w:rPr>
      </w:pPr>
      <w:r w:rsidRPr="00361F85">
        <w:rPr>
          <w:rStyle w:val="Cquestionpartlabelbold"/>
        </w:rPr>
        <w:t>B</w:t>
      </w:r>
    </w:p>
    <w:p w14:paraId="461990EE" w14:textId="77777777" w:rsidR="00194A57" w:rsidRPr="009E7181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>m</w:t>
      </w:r>
      <w:r w:rsidRPr="009E7181">
        <w:t xml:space="preserve"> = </w:t>
      </w:r>
      <w:r w:rsidR="00FE0FD3" w:rsidRPr="00FE0FD3">
        <w:rPr>
          <w:position w:val="-30"/>
        </w:rPr>
        <w:object w:dxaOrig="1240" w:dyaOrig="680" w14:anchorId="50EE8BCC">
          <v:shape id="_x0000_i1026" type="#_x0000_t75" style="width:62.35pt;height:34.4pt" o:ole="">
            <v:imagedata r:id="rId10" o:title=""/>
          </v:shape>
          <o:OLEObject Type="Embed" ProgID="Equation.DSMT4" ShapeID="_x0000_i1026" DrawAspect="Content" ObjectID="_1538828171" r:id="rId11"/>
        </w:object>
      </w:r>
    </w:p>
    <w:p w14:paraId="5DD9E2D6" w14:textId="77777777" w:rsidR="00194A57" w:rsidRDefault="00194A57" w:rsidP="00194A57">
      <w:pPr>
        <w:pStyle w:val="Pquestiontextmainstem"/>
      </w:pPr>
      <w:r w:rsidRPr="009E7181">
        <w:t xml:space="preserve">    = </w:t>
      </w:r>
      <w:r w:rsidR="00FE0FD3" w:rsidRPr="00FE0FD3">
        <w:rPr>
          <w:position w:val="-30"/>
        </w:rPr>
        <w:object w:dxaOrig="440" w:dyaOrig="680" w14:anchorId="6A75FFDA">
          <v:shape id="_x0000_i1027" type="#_x0000_t75" style="width:21.5pt;height:34.4pt" o:ole="">
            <v:imagedata r:id="rId12" o:title=""/>
          </v:shape>
          <o:OLEObject Type="Embed" ProgID="Equation.DSMT4" ShapeID="_x0000_i1027" DrawAspect="Content" ObjectID="_1538828172" r:id="rId13"/>
        </w:object>
      </w:r>
    </w:p>
    <w:p w14:paraId="69C4C8E9" w14:textId="77777777" w:rsidR="006454EA" w:rsidRPr="000B7A4D" w:rsidRDefault="006454EA" w:rsidP="006454EA">
      <w:pPr>
        <w:pStyle w:val="Pquestionheadingmc"/>
      </w:pPr>
      <w:r>
        <w:t>Question 3</w:t>
      </w:r>
      <w:r>
        <w:tab/>
        <w:t>[1.</w:t>
      </w:r>
      <w:r w:rsidRPr="000B7A4D">
        <w:t>2</w:t>
      </w:r>
      <w:r>
        <w:t>]</w:t>
      </w:r>
    </w:p>
    <w:p w14:paraId="4F68551E" w14:textId="77777777" w:rsidR="00194A57" w:rsidRPr="00361F85" w:rsidRDefault="00194A57" w:rsidP="00361F85">
      <w:pPr>
        <w:rPr>
          <w:rStyle w:val="Cquestionpartlabelbold"/>
        </w:rPr>
      </w:pPr>
      <w:r w:rsidRPr="00361F85">
        <w:rPr>
          <w:rStyle w:val="Cquestionpartlabelbold"/>
        </w:rPr>
        <w:t>C</w:t>
      </w:r>
    </w:p>
    <w:p w14:paraId="70965070" w14:textId="77777777" w:rsidR="00194A57" w:rsidRPr="009E7181" w:rsidRDefault="00194A57" w:rsidP="00194A57">
      <w:pPr>
        <w:pStyle w:val="Pquestiontextmainstem"/>
      </w:pPr>
      <w:r w:rsidRPr="00746EAE">
        <w:object w:dxaOrig="1900" w:dyaOrig="1340" w14:anchorId="4BE539DE">
          <v:shape id="_x0000_i1028" type="#_x0000_t75" style="width:94.55pt;height:66.65pt" o:ole="">
            <v:imagedata r:id="rId14" o:title=""/>
          </v:shape>
          <o:OLEObject Type="Embed" ProgID="Equation.DSMT4" ShapeID="_x0000_i1028" DrawAspect="Content" ObjectID="_1538828173" r:id="rId15"/>
        </w:object>
      </w:r>
    </w:p>
    <w:p w14:paraId="6EC2C036" w14:textId="6761EE91" w:rsidR="00194A57" w:rsidRDefault="00194A57" w:rsidP="00194A57">
      <w:pPr>
        <w:pStyle w:val="Pquestiontextmainstem"/>
      </w:pPr>
      <w:r>
        <w:t>G</w:t>
      </w:r>
      <w:r w:rsidRPr="009E7181">
        <w:t xml:space="preserve">radient = </w:t>
      </w:r>
      <w:r w:rsidRPr="00746EAE">
        <w:rPr>
          <w:position w:val="-24"/>
        </w:rPr>
        <w:object w:dxaOrig="380" w:dyaOrig="620" w14:anchorId="33E9D42A">
          <v:shape id="_x0000_i1029" type="#_x0000_t75" style="width:19.35pt;height:31.15pt" o:ole="">
            <v:imagedata r:id="rId16" o:title=""/>
          </v:shape>
          <o:OLEObject Type="Embed" ProgID="Equation.DSMT4" ShapeID="_x0000_i1029" DrawAspect="Content" ObjectID="_1538828174" r:id="rId17"/>
        </w:object>
      </w:r>
      <w:r w:rsidR="004E144D">
        <w:tab/>
      </w:r>
      <w:r w:rsidRPr="00CB7AC5">
        <w:rPr>
          <w:rStyle w:val="Cmathsexpressions"/>
          <w:rFonts w:eastAsiaTheme="majorEastAsia"/>
        </w:rPr>
        <w:t>y</w:t>
      </w:r>
      <w:r w:rsidRPr="009E7181">
        <w:t>-intercept = -3</w:t>
      </w:r>
    </w:p>
    <w:p w14:paraId="20CE3F49" w14:textId="77777777" w:rsidR="006454EA" w:rsidRPr="000B7A4D" w:rsidRDefault="006454EA" w:rsidP="006454EA">
      <w:pPr>
        <w:pStyle w:val="Pquestionheadingmc"/>
      </w:pPr>
      <w:r>
        <w:t>Question 4</w:t>
      </w:r>
      <w:r>
        <w:tab/>
        <w:t>[1.3]</w:t>
      </w:r>
    </w:p>
    <w:p w14:paraId="10F9CFB3" w14:textId="77777777" w:rsidR="00194A57" w:rsidRPr="00361F85" w:rsidRDefault="00194A57" w:rsidP="00361F85">
      <w:pPr>
        <w:rPr>
          <w:rStyle w:val="Cquestionpartlabelbold"/>
        </w:rPr>
      </w:pPr>
      <w:r w:rsidRPr="00361F85">
        <w:rPr>
          <w:rStyle w:val="Cquestionpartlabelbold"/>
        </w:rPr>
        <w:t>C</w:t>
      </w:r>
    </w:p>
    <w:p w14:paraId="5AA1B5D5" w14:textId="77777777" w:rsidR="00194A57" w:rsidRDefault="00194A57" w:rsidP="00194A57">
      <w:pPr>
        <w:pStyle w:val="Pquestiontextmainstem"/>
      </w:pPr>
      <w:r w:rsidRPr="00746EAE">
        <w:object w:dxaOrig="2220" w:dyaOrig="1340" w14:anchorId="2C7D12EB">
          <v:shape id="_x0000_i1030" type="#_x0000_t75" style="width:110.7pt;height:66.65pt" o:ole="">
            <v:imagedata r:id="rId18" o:title=""/>
          </v:shape>
          <o:OLEObject Type="Embed" ProgID="Equation.DSMT4" ShapeID="_x0000_i1030" DrawAspect="Content" ObjectID="_1538828175" r:id="rId19"/>
        </w:object>
      </w:r>
    </w:p>
    <w:p w14:paraId="7F9E1194" w14:textId="77777777" w:rsidR="006454EA" w:rsidRPr="000B7A4D" w:rsidRDefault="006454EA" w:rsidP="006454EA">
      <w:pPr>
        <w:pStyle w:val="Pquestionheadingmc"/>
      </w:pPr>
      <w:r>
        <w:t>Question 5</w:t>
      </w:r>
      <w:r>
        <w:tab/>
        <w:t>[1.4]</w:t>
      </w:r>
    </w:p>
    <w:p w14:paraId="35882B84" w14:textId="77777777" w:rsidR="00194A57" w:rsidRPr="00361F85" w:rsidRDefault="00194A57" w:rsidP="00361F85">
      <w:pPr>
        <w:rPr>
          <w:rStyle w:val="Cquestionpartlabelbold"/>
        </w:rPr>
      </w:pPr>
      <w:r w:rsidRPr="00361F85">
        <w:rPr>
          <w:rStyle w:val="Cquestionpartlabelbold"/>
        </w:rPr>
        <w:t>A</w:t>
      </w:r>
    </w:p>
    <w:p w14:paraId="43FA492F" w14:textId="77777777" w:rsidR="00194A57" w:rsidRPr="009E7181" w:rsidRDefault="00194A57" w:rsidP="00194A57">
      <w:pPr>
        <w:pStyle w:val="Pquestiontextmainstem"/>
      </w:pPr>
      <w:r w:rsidRPr="009E7181">
        <w:t xml:space="preserve">The line with equation </w:t>
      </w:r>
      <w:r w:rsidRPr="00746EAE">
        <w:rPr>
          <w:position w:val="-24"/>
        </w:rPr>
        <w:object w:dxaOrig="1180" w:dyaOrig="620" w14:anchorId="554B9C09">
          <v:shape id="_x0000_i1031" type="#_x0000_t75" style="width:59.1pt;height:31.15pt" o:ole="">
            <v:imagedata r:id="rId20" o:title=""/>
          </v:shape>
          <o:OLEObject Type="Embed" ProgID="Equation.DSMT4" ShapeID="_x0000_i1031" DrawAspect="Content" ObjectID="_1538828176" r:id="rId21"/>
        </w:object>
      </w:r>
      <w:r w:rsidRPr="009E7181">
        <w:t xml:space="preserve"> has the gradient of </w:t>
      </w:r>
      <w:r w:rsidRPr="00746EAE">
        <w:rPr>
          <w:position w:val="-24"/>
        </w:rPr>
        <w:object w:dxaOrig="220" w:dyaOrig="620" w14:anchorId="50ADD6DE">
          <v:shape id="_x0000_i1032" type="#_x0000_t75" style="width:10.75pt;height:31.15pt" o:ole="">
            <v:imagedata r:id="rId22" o:title=""/>
          </v:shape>
          <o:OLEObject Type="Embed" ProgID="Equation.DSMT4" ShapeID="_x0000_i1032" DrawAspect="Content" ObjectID="_1538828177" r:id="rId23"/>
        </w:object>
      </w:r>
      <w:r>
        <w:t>.</w:t>
      </w:r>
    </w:p>
    <w:p w14:paraId="73D66EEE" w14:textId="77777777" w:rsidR="00194A57" w:rsidRDefault="00194A57" w:rsidP="00194A57">
      <w:pPr>
        <w:pStyle w:val="Pquestiontextmainstem"/>
      </w:pPr>
      <w:r w:rsidRPr="009E7181">
        <w:t xml:space="preserve">The line with equation </w:t>
      </w:r>
      <w:r w:rsidRPr="00746EAE">
        <w:rPr>
          <w:position w:val="-10"/>
        </w:rPr>
        <w:object w:dxaOrig="1480" w:dyaOrig="320" w14:anchorId="3818D512">
          <v:shape id="_x0000_i1033" type="#_x0000_t75" style="width:73.05pt;height:16.1pt" o:ole="">
            <v:imagedata r:id="rId24" o:title=""/>
          </v:shape>
          <o:OLEObject Type="Embed" ProgID="Equation.DSMT4" ShapeID="_x0000_i1033" DrawAspect="Content" ObjectID="_1538828178" r:id="rId25"/>
        </w:object>
      </w:r>
      <w:r w:rsidRPr="009E7181">
        <w:t xml:space="preserve"> can be expressed as </w:t>
      </w:r>
      <w:r w:rsidRPr="00746EAE">
        <w:rPr>
          <w:position w:val="-24"/>
        </w:rPr>
        <w:object w:dxaOrig="1120" w:dyaOrig="620" w14:anchorId="2BB2E5E3">
          <v:shape id="_x0000_i1034" type="#_x0000_t75" style="width:54.8pt;height:31.15pt" o:ole="">
            <v:imagedata r:id="rId26" o:title=""/>
          </v:shape>
          <o:OLEObject Type="Embed" ProgID="Equation.DSMT4" ShapeID="_x0000_i1034" DrawAspect="Content" ObjectID="_1538828179" r:id="rId27"/>
        </w:object>
      </w:r>
      <w:r>
        <w:t xml:space="preserve">, which has a </w:t>
      </w:r>
      <w:r w:rsidRPr="009E7181">
        <w:t xml:space="preserve">gradient of </w:t>
      </w:r>
      <w:r w:rsidRPr="00746EAE">
        <w:rPr>
          <w:position w:val="-24"/>
        </w:rPr>
        <w:object w:dxaOrig="220" w:dyaOrig="620" w14:anchorId="092A00D9">
          <v:shape id="_x0000_i1035" type="#_x0000_t75" style="width:10.75pt;height:31.15pt" o:ole="">
            <v:imagedata r:id="rId28" o:title=""/>
          </v:shape>
          <o:OLEObject Type="Embed" ProgID="Equation.DSMT4" ShapeID="_x0000_i1035" DrawAspect="Content" ObjectID="_1538828180" r:id="rId29"/>
        </w:object>
      </w:r>
      <w:r>
        <w:t>.</w:t>
      </w:r>
      <w:r>
        <w:br/>
        <w:t>T</w:t>
      </w:r>
      <w:r w:rsidRPr="009E7181">
        <w:t>hese lines are parallel.</w:t>
      </w:r>
    </w:p>
    <w:p w14:paraId="4153103E" w14:textId="77777777" w:rsidR="006454EA" w:rsidRPr="000B7A4D" w:rsidRDefault="006454EA" w:rsidP="006454EA">
      <w:pPr>
        <w:pStyle w:val="Pquestionheadingmc"/>
      </w:pPr>
      <w:r>
        <w:lastRenderedPageBreak/>
        <w:t>Question 6</w:t>
      </w:r>
      <w:r>
        <w:tab/>
        <w:t>[1.4]</w:t>
      </w:r>
    </w:p>
    <w:p w14:paraId="09632E5A" w14:textId="77777777" w:rsidR="00194A57" w:rsidRPr="00361F85" w:rsidRDefault="00194A57" w:rsidP="00361F85">
      <w:pPr>
        <w:rPr>
          <w:rStyle w:val="Cquestionpartlabelbold"/>
        </w:rPr>
      </w:pPr>
      <w:r w:rsidRPr="00361F85">
        <w:rPr>
          <w:rStyle w:val="Cquestionpartlabelbold"/>
        </w:rPr>
        <w:t>C</w:t>
      </w:r>
    </w:p>
    <w:p w14:paraId="3CF5FAA1" w14:textId="77777777" w:rsidR="00194A57" w:rsidRPr="009E7181" w:rsidRDefault="00194A57" w:rsidP="00194A57">
      <w:pPr>
        <w:pStyle w:val="Pquestiontextmainstem"/>
      </w:pPr>
      <w:r w:rsidRPr="005C03DD">
        <w:t xml:space="preserve">The gradient of the line </w:t>
      </w:r>
      <w:r w:rsidR="00FE0FD3" w:rsidRPr="00FE0FD3">
        <w:rPr>
          <w:position w:val="-24"/>
        </w:rPr>
        <w:object w:dxaOrig="1300" w:dyaOrig="620" w14:anchorId="2B6F2DF8">
          <v:shape id="_x0000_i1036" type="#_x0000_t75" style="width:64.5pt;height:31.15pt" o:ole="">
            <v:imagedata r:id="rId30" o:title=""/>
          </v:shape>
          <o:OLEObject Type="Embed" ProgID="Equation.DSMT4" ShapeID="_x0000_i1036" DrawAspect="Content" ObjectID="_1538828181" r:id="rId31"/>
        </w:object>
      </w:r>
      <w:r>
        <w:t xml:space="preserve"> </w:t>
      </w:r>
      <w:r w:rsidRPr="005C03DD">
        <w:t xml:space="preserve">is </w:t>
      </w:r>
      <w:r w:rsidR="00FE0FD3" w:rsidRPr="00FE0FD3">
        <w:rPr>
          <w:position w:val="-24"/>
        </w:rPr>
        <w:object w:dxaOrig="340" w:dyaOrig="620" w14:anchorId="63435237">
          <v:shape id="_x0000_i1037" type="#_x0000_t75" style="width:17.2pt;height:31.15pt" o:ole="">
            <v:imagedata r:id="rId32" o:title=""/>
          </v:shape>
          <o:OLEObject Type="Embed" ProgID="Equation.DSMT4" ShapeID="_x0000_i1037" DrawAspect="Content" ObjectID="_1538828182" r:id="rId33"/>
        </w:object>
      </w:r>
      <w:r w:rsidRPr="00CB7AC5">
        <w:t>.</w:t>
      </w:r>
    </w:p>
    <w:p w14:paraId="439CB45A" w14:textId="77777777" w:rsidR="00194A57" w:rsidRPr="00CB7AC5" w:rsidRDefault="00194A57" w:rsidP="00194A57">
      <w:pPr>
        <w:pStyle w:val="Pquestiontextmainstem"/>
      </w:pPr>
      <w:r w:rsidRPr="00CB7AC5">
        <w:t xml:space="preserve">The line with equation </w:t>
      </w:r>
      <w:r w:rsidRPr="00746EAE">
        <w:rPr>
          <w:position w:val="-10"/>
        </w:rPr>
        <w:object w:dxaOrig="1040" w:dyaOrig="320" w14:anchorId="28B600FE">
          <v:shape id="_x0000_i1038" type="#_x0000_t75" style="width:51.6pt;height:16.1pt" o:ole="">
            <v:imagedata r:id="rId34" o:title=""/>
          </v:shape>
          <o:OLEObject Type="Embed" ProgID="Equation.DSMT4" ShapeID="_x0000_i1038" DrawAspect="Content" ObjectID="_1538828183" r:id="rId35"/>
        </w:object>
      </w:r>
      <w:r w:rsidRPr="00CB7AC5">
        <w:t xml:space="preserve"> can be expressed as</w:t>
      </w:r>
      <w:r w:rsidRPr="00361F85">
        <w:rPr>
          <w:rStyle w:val="Cquestionpartlabelbold"/>
        </w:rPr>
        <w:t xml:space="preserve"> </w:t>
      </w:r>
      <w:r w:rsidRPr="00746EAE">
        <w:rPr>
          <w:b/>
          <w:position w:val="-10"/>
        </w:rPr>
        <w:object w:dxaOrig="1040" w:dyaOrig="320" w14:anchorId="6950D129">
          <v:shape id="_x0000_i1039" type="#_x0000_t75" style="width:51.6pt;height:16.1pt" o:ole="">
            <v:imagedata r:id="rId36" o:title=""/>
          </v:shape>
          <o:OLEObject Type="Embed" ProgID="Equation.DSMT4" ShapeID="_x0000_i1039" DrawAspect="Content" ObjectID="_1538828184" r:id="rId37"/>
        </w:object>
      </w:r>
      <w:r w:rsidRPr="00CB7AC5">
        <w:t>, which has a gradient of 4.</w:t>
      </w:r>
      <w:r w:rsidRPr="00CB7AC5">
        <w:br/>
        <w:t>The lines are perpendicular line because:</w:t>
      </w:r>
    </w:p>
    <w:p w14:paraId="6DBFAD92" w14:textId="77777777" w:rsidR="00194A57" w:rsidRPr="00CB7AC5" w:rsidRDefault="00194A57" w:rsidP="00194A57">
      <w:pPr>
        <w:pStyle w:val="Pquestiontextmainstem"/>
      </w:pPr>
      <w:r w:rsidRPr="00CB7AC5">
        <w:t xml:space="preserve">4 </w:t>
      </w:r>
      <w:r w:rsidRPr="00CB7AC5">
        <w:sym w:font="Symbol" w:char="F0B4"/>
      </w:r>
      <w:r w:rsidRPr="00CB7AC5">
        <w:t xml:space="preserve"> -</w:t>
      </w:r>
      <w:r w:rsidR="00FE0FD3" w:rsidRPr="00FE0FD3">
        <w:rPr>
          <w:position w:val="-24"/>
        </w:rPr>
        <w:object w:dxaOrig="240" w:dyaOrig="620" w14:anchorId="5C74F745">
          <v:shape id="_x0000_i1040" type="#_x0000_t75" style="width:11.8pt;height:31.15pt" o:ole="">
            <v:imagedata r:id="rId38" o:title=""/>
          </v:shape>
          <o:OLEObject Type="Embed" ProgID="Equation.DSMT4" ShapeID="_x0000_i1040" DrawAspect="Content" ObjectID="_1538828185" r:id="rId39"/>
        </w:object>
      </w:r>
      <w:r w:rsidRPr="00CB7AC5">
        <w:t xml:space="preserve"> = -1</w:t>
      </w:r>
    </w:p>
    <w:p w14:paraId="470FB645" w14:textId="77777777" w:rsidR="006454EA" w:rsidRPr="000B7A4D" w:rsidRDefault="006454EA" w:rsidP="006454EA">
      <w:pPr>
        <w:pStyle w:val="Pquestionheadingmc"/>
      </w:pPr>
      <w:r>
        <w:t>Question 7</w:t>
      </w:r>
      <w:r>
        <w:tab/>
        <w:t>[1.5]</w:t>
      </w:r>
    </w:p>
    <w:p w14:paraId="61B6986E" w14:textId="77777777" w:rsidR="00194A57" w:rsidRPr="00361F85" w:rsidRDefault="00194A57" w:rsidP="00361F85">
      <w:pPr>
        <w:rPr>
          <w:rStyle w:val="Cquestionpartlabelbold"/>
        </w:rPr>
      </w:pPr>
      <w:r w:rsidRPr="00361F85">
        <w:rPr>
          <w:rStyle w:val="Cquestionpartlabelbold"/>
        </w:rPr>
        <w:t xml:space="preserve">C </w:t>
      </w:r>
    </w:p>
    <w:p w14:paraId="35029525" w14:textId="77777777" w:rsidR="00194A57" w:rsidRPr="009E7181" w:rsidRDefault="00194A57" w:rsidP="00194A57">
      <w:pPr>
        <w:pStyle w:val="Pquestiontextmainstem"/>
      </w:pPr>
      <w:r w:rsidRPr="00746EAE">
        <w:object w:dxaOrig="1140" w:dyaOrig="2000" w14:anchorId="0E3F090E">
          <v:shape id="_x0000_i1041" type="#_x0000_t75" style="width:56.95pt;height:101pt" o:ole="">
            <v:imagedata r:id="rId40" o:title=""/>
          </v:shape>
          <o:OLEObject Type="Embed" ProgID="Equation.DSMT4" ShapeID="_x0000_i1041" DrawAspect="Content" ObjectID="_1538828186" r:id="rId41"/>
        </w:object>
      </w:r>
    </w:p>
    <w:p w14:paraId="3F207679" w14:textId="77777777" w:rsidR="00194A57" w:rsidRPr="00361F85" w:rsidRDefault="00194A57" w:rsidP="00194A57">
      <w:pPr>
        <w:pStyle w:val="Pquestiontextmainstem"/>
        <w:rPr>
          <w:rStyle w:val="Cquestionpartlabelbold"/>
        </w:rPr>
      </w:pPr>
      <w:r w:rsidRPr="009E7181">
        <w:t xml:space="preserve">So 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= </w:t>
      </w:r>
      <w:r w:rsidRPr="00746EAE">
        <w:rPr>
          <w:position w:val="-24"/>
        </w:rPr>
        <w:object w:dxaOrig="240" w:dyaOrig="620" w14:anchorId="234B22A6">
          <v:shape id="_x0000_i1042" type="#_x0000_t75" style="width:11.8pt;height:31.15pt" o:ole="">
            <v:imagedata r:id="rId42" o:title=""/>
          </v:shape>
          <o:OLEObject Type="Embed" ProgID="Equation.DSMT4" ShapeID="_x0000_i1042" DrawAspect="Content" ObjectID="_1538828187" r:id="rId43"/>
        </w:object>
      </w:r>
      <w:r w:rsidRPr="009E7181">
        <w:t xml:space="preserve"> is not a solution.</w:t>
      </w:r>
    </w:p>
    <w:p w14:paraId="122AEF0F" w14:textId="77777777" w:rsidR="006454EA" w:rsidRPr="000B7A4D" w:rsidRDefault="006454EA" w:rsidP="006454EA">
      <w:pPr>
        <w:pStyle w:val="Pquestionheadingmc"/>
      </w:pPr>
      <w:r>
        <w:t>Question 8</w:t>
      </w:r>
      <w:r>
        <w:tab/>
        <w:t>[1.6]</w:t>
      </w:r>
    </w:p>
    <w:p w14:paraId="1D2FDC7A" w14:textId="77777777" w:rsidR="00194A57" w:rsidRPr="00361F85" w:rsidRDefault="00194A57" w:rsidP="00361F85">
      <w:pPr>
        <w:rPr>
          <w:rStyle w:val="Cquestionpartlabelbold"/>
        </w:rPr>
      </w:pPr>
      <w:r w:rsidRPr="00361F85">
        <w:rPr>
          <w:rStyle w:val="Cquestionpartlabelbold"/>
        </w:rPr>
        <w:t xml:space="preserve">D </w:t>
      </w:r>
    </w:p>
    <w:p w14:paraId="502A0039" w14:textId="77777777" w:rsidR="00194A57" w:rsidRPr="009E7181" w:rsidRDefault="00194A57" w:rsidP="00194A57">
      <w:pPr>
        <w:pStyle w:val="Pquestiontextmainstem"/>
      </w:pPr>
      <w:r w:rsidRPr="009E7181">
        <w:t xml:space="preserve">Substitute </w:t>
      </w:r>
      <w:r w:rsidRPr="00CB7AC5">
        <w:rPr>
          <w:rStyle w:val="Cmathsexpressions"/>
          <w:rFonts w:eastAsiaTheme="majorEastAsia"/>
        </w:rPr>
        <w:t>y</w:t>
      </w:r>
      <w:r w:rsidRPr="009E7181">
        <w:t xml:space="preserve"> = -2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+ 6 into 2</w:t>
      </w:r>
      <w:r w:rsidRPr="00CB7AC5">
        <w:rPr>
          <w:rStyle w:val="Cmathsexpressions"/>
          <w:rFonts w:eastAsiaTheme="majorEastAsia"/>
        </w:rPr>
        <w:t>y</w:t>
      </w:r>
      <w:r w:rsidRPr="009E7181">
        <w:t xml:space="preserve"> + 6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= 7.</w:t>
      </w:r>
    </w:p>
    <w:p w14:paraId="7657649E" w14:textId="77777777" w:rsidR="00194A57" w:rsidRPr="009E7181" w:rsidRDefault="00194A57" w:rsidP="00194A57">
      <w:pPr>
        <w:pStyle w:val="Pquestiontextmainstem"/>
      </w:pPr>
      <w:r w:rsidRPr="009E7181">
        <w:t>2(-2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+ 6) + 6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= 7</w:t>
      </w:r>
    </w:p>
    <w:p w14:paraId="11BC0068" w14:textId="77777777" w:rsidR="00194A57" w:rsidRPr="009E7181" w:rsidRDefault="00194A57" w:rsidP="00194A57">
      <w:pPr>
        <w:pStyle w:val="Pquestiontextmainstem"/>
      </w:pPr>
      <w:r w:rsidRPr="009E7181">
        <w:t>-4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+ 12 + 6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= 7</w:t>
      </w:r>
    </w:p>
    <w:p w14:paraId="746844C2" w14:textId="77777777" w:rsidR="00194A57" w:rsidRPr="009E7181" w:rsidRDefault="00194A57" w:rsidP="00194A57">
      <w:pPr>
        <w:pStyle w:val="Pquestiontextmainstem"/>
      </w:pPr>
      <w:r w:rsidRPr="009E7181">
        <w:t>2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+ 12 = 7</w:t>
      </w:r>
    </w:p>
    <w:p w14:paraId="5F22C268" w14:textId="77777777" w:rsidR="00194A57" w:rsidRPr="00CB7AC5" w:rsidRDefault="00194A57" w:rsidP="00194A57">
      <w:pPr>
        <w:pStyle w:val="Pquestiontextmainstem"/>
        <w:rPr>
          <w:rStyle w:val="Cmathsexpressions"/>
          <w:rFonts w:eastAsiaTheme="majorEastAsia"/>
        </w:rPr>
      </w:pPr>
      <w:r w:rsidRPr="009E7181">
        <w:t>2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= -5</w:t>
      </w:r>
    </w:p>
    <w:p w14:paraId="5388FA67" w14:textId="77777777" w:rsidR="00194A57" w:rsidRPr="009E7181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 xml:space="preserve"> x</w:t>
      </w:r>
      <w:r w:rsidRPr="009E7181">
        <w:t xml:space="preserve"> = -2</w:t>
      </w:r>
      <w:r w:rsidRPr="00746EAE">
        <w:rPr>
          <w:position w:val="-24"/>
        </w:rPr>
        <w:object w:dxaOrig="240" w:dyaOrig="620" w14:anchorId="147CF580">
          <v:shape id="_x0000_i1043" type="#_x0000_t75" style="width:11.8pt;height:31.15pt" o:ole="">
            <v:imagedata r:id="rId44" o:title=""/>
          </v:shape>
          <o:OLEObject Type="Embed" ProgID="Equation.DSMT4" ShapeID="_x0000_i1043" DrawAspect="Content" ObjectID="_1538828188" r:id="rId45"/>
        </w:object>
      </w:r>
    </w:p>
    <w:p w14:paraId="48FB2D77" w14:textId="77777777" w:rsidR="00194A57" w:rsidRPr="009E7181" w:rsidRDefault="00194A57" w:rsidP="00194A57">
      <w:pPr>
        <w:pStyle w:val="Pquestiontextmainstem"/>
      </w:pPr>
      <w:r w:rsidRPr="009E7181">
        <w:t xml:space="preserve">Substitute 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= -2</w:t>
      </w:r>
      <w:r w:rsidRPr="00746EAE">
        <w:rPr>
          <w:position w:val="-24"/>
        </w:rPr>
        <w:object w:dxaOrig="240" w:dyaOrig="620" w14:anchorId="18E2F603">
          <v:shape id="_x0000_i1044" type="#_x0000_t75" style="width:11.8pt;height:31.15pt" o:ole="">
            <v:imagedata r:id="rId46" o:title=""/>
          </v:shape>
          <o:OLEObject Type="Embed" ProgID="Equation.DSMT4" ShapeID="_x0000_i1044" DrawAspect="Content" ObjectID="_1538828189" r:id="rId47"/>
        </w:object>
      </w:r>
      <w:r w:rsidRPr="009E7181">
        <w:t xml:space="preserve"> into </w:t>
      </w:r>
      <w:r w:rsidRPr="00CB7AC5">
        <w:rPr>
          <w:rStyle w:val="Cmathsexpressions"/>
          <w:rFonts w:eastAsiaTheme="majorEastAsia"/>
        </w:rPr>
        <w:t>y</w:t>
      </w:r>
      <w:r w:rsidRPr="009E7181">
        <w:t xml:space="preserve"> = -2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+ 6,</w:t>
      </w:r>
    </w:p>
    <w:p w14:paraId="670C0538" w14:textId="77777777" w:rsidR="00194A57" w:rsidRPr="009E7181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>y</w:t>
      </w:r>
      <w:r w:rsidRPr="009E7181">
        <w:t xml:space="preserve"> = -2 </w:t>
      </w:r>
      <w:r w:rsidRPr="009E7181">
        <w:sym w:font="Symbol" w:char="F0B4"/>
      </w:r>
      <w:r w:rsidRPr="009E7181">
        <w:t xml:space="preserve"> -2</w:t>
      </w:r>
      <w:r w:rsidRPr="00746EAE">
        <w:rPr>
          <w:position w:val="-24"/>
        </w:rPr>
        <w:object w:dxaOrig="240" w:dyaOrig="620" w14:anchorId="560481A4">
          <v:shape id="_x0000_i1045" type="#_x0000_t75" style="width:11.8pt;height:31.15pt" o:ole="">
            <v:imagedata r:id="rId48" o:title=""/>
          </v:shape>
          <o:OLEObject Type="Embed" ProgID="Equation.DSMT4" ShapeID="_x0000_i1045" DrawAspect="Content" ObjectID="_1538828190" r:id="rId49"/>
        </w:object>
      </w:r>
      <w:r w:rsidRPr="009E7181">
        <w:t xml:space="preserve"> + 6 = 11</w:t>
      </w:r>
    </w:p>
    <w:p w14:paraId="53313120" w14:textId="77777777" w:rsidR="00194A57" w:rsidRPr="009E7181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9E7181">
        <w:t xml:space="preserve"> = -2</w:t>
      </w:r>
      <w:r w:rsidRPr="00746EAE">
        <w:rPr>
          <w:position w:val="-24"/>
        </w:rPr>
        <w:object w:dxaOrig="240" w:dyaOrig="620" w14:anchorId="05EE6565">
          <v:shape id="_x0000_i1046" type="#_x0000_t75" style="width:11.8pt;height:31.15pt" o:ole="">
            <v:imagedata r:id="rId50" o:title=""/>
          </v:shape>
          <o:OLEObject Type="Embed" ProgID="Equation.DSMT4" ShapeID="_x0000_i1046" DrawAspect="Content" ObjectID="_1538828191" r:id="rId51"/>
        </w:object>
      </w:r>
      <w:r w:rsidRPr="009E7181">
        <w:t xml:space="preserve">, </w:t>
      </w:r>
      <w:r w:rsidRPr="00CB7AC5">
        <w:rPr>
          <w:rStyle w:val="Cmathsexpressions"/>
          <w:rFonts w:eastAsiaTheme="majorEastAsia"/>
        </w:rPr>
        <w:t>y</w:t>
      </w:r>
      <w:r w:rsidRPr="009E7181">
        <w:t xml:space="preserve"> = 11</w:t>
      </w:r>
    </w:p>
    <w:p w14:paraId="2136752A" w14:textId="71F48143" w:rsidR="00194A57" w:rsidRDefault="00194A57" w:rsidP="00194A57">
      <w:pPr>
        <w:pStyle w:val="Psectionresults"/>
      </w:pPr>
      <w:r w:rsidRPr="00F16CD2">
        <w:t xml:space="preserve">Multiple-choice total marks:  </w:t>
      </w:r>
      <w:r w:rsidR="006454EA">
        <w:t>8</w:t>
      </w:r>
    </w:p>
    <w:p w14:paraId="247E6D67" w14:textId="77777777" w:rsidR="004E144D" w:rsidRDefault="004E144D">
      <w:pPr>
        <w:rPr>
          <w:rFonts w:asciiTheme="minorHAnsi" w:hAnsiTheme="minorHAnsi"/>
          <w:i/>
          <w:sz w:val="28"/>
        </w:rPr>
      </w:pPr>
      <w:r>
        <w:br w:type="page"/>
      </w:r>
    </w:p>
    <w:p w14:paraId="41398C3F" w14:textId="330A12C2" w:rsidR="00194A57" w:rsidRDefault="00194A57" w:rsidP="00194A57">
      <w:pPr>
        <w:pStyle w:val="Psectionheading"/>
      </w:pPr>
      <w:bookmarkStart w:id="0" w:name="_GoBack"/>
      <w:bookmarkEnd w:id="0"/>
      <w:r w:rsidRPr="00F16CD2">
        <w:lastRenderedPageBreak/>
        <w:t>Short answer section</w:t>
      </w:r>
    </w:p>
    <w:p w14:paraId="18411C1C" w14:textId="77777777" w:rsidR="006454EA" w:rsidRDefault="006454EA" w:rsidP="006454EA">
      <w:pPr>
        <w:pStyle w:val="Pquestionheadingsx1stafterhead"/>
      </w:pPr>
      <w:r w:rsidRPr="00DF7F34">
        <w:t xml:space="preserve">Question </w:t>
      </w:r>
      <w:r>
        <w:t>9</w:t>
      </w:r>
      <w:r w:rsidRPr="00DF7F34">
        <w:tab/>
      </w:r>
      <w:r w:rsidRPr="00361F85">
        <w:rPr>
          <w:rStyle w:val="Cquestionpartlabelbold"/>
        </w:rPr>
        <w:t>11 marks</w:t>
      </w:r>
      <w:r w:rsidRPr="00DF7F34">
        <w:tab/>
        <w:t>[1.2]</w:t>
      </w:r>
    </w:p>
    <w:p w14:paraId="687AB739" w14:textId="77777777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(a)</w:t>
      </w:r>
      <w:r w:rsidRPr="009E7181">
        <w:tab/>
        <w:t xml:space="preserve">Lines that are </w:t>
      </w:r>
      <w:r w:rsidRPr="00A202C4">
        <w:rPr>
          <w:rStyle w:val="Cmathsexpressions"/>
          <w:rFonts w:eastAsiaTheme="majorEastAsia"/>
        </w:rPr>
        <w:t>parallel</w:t>
      </w:r>
      <w:r>
        <w:t xml:space="preserve"> have the same gradient.</w:t>
      </w:r>
    </w:p>
    <w:p w14:paraId="46D3EC22" w14:textId="77777777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(b)</w:t>
      </w:r>
      <w:r w:rsidRPr="00361F85">
        <w:rPr>
          <w:rStyle w:val="Cquestionpartlabelbold"/>
        </w:rPr>
        <w:tab/>
      </w:r>
      <w:r w:rsidRPr="009E7181">
        <w:t xml:space="preserve">Lines that are </w:t>
      </w:r>
      <w:r w:rsidRPr="00A202C4">
        <w:rPr>
          <w:rStyle w:val="Cmathsexpressions"/>
          <w:rFonts w:eastAsiaTheme="majorEastAsia"/>
        </w:rPr>
        <w:t>perpendicular</w:t>
      </w:r>
      <w:r w:rsidRPr="009E7181">
        <w:t xml:space="preserve"> meet each other at an angle of </w:t>
      </w:r>
      <w:r w:rsidRPr="000A4AE9">
        <w:t>90</w:t>
      </w:r>
      <w:r w:rsidRPr="000A4AE9">
        <w:sym w:font="Symbol" w:char="F0B0"/>
      </w:r>
      <w:r w:rsidRPr="000A4AE9">
        <w:t>.</w:t>
      </w:r>
    </w:p>
    <w:p w14:paraId="4B16B9CE" w14:textId="77777777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(c)</w:t>
      </w:r>
      <w:r w:rsidRPr="00361F85">
        <w:rPr>
          <w:rStyle w:val="Cquestionpartlabelbold"/>
        </w:rPr>
        <w:tab/>
      </w:r>
      <w:r w:rsidRPr="009E7181">
        <w:t xml:space="preserve">A </w:t>
      </w:r>
      <w:r w:rsidRPr="00A202C4">
        <w:rPr>
          <w:rStyle w:val="Cmathsexpressions"/>
          <w:rFonts w:eastAsiaTheme="majorEastAsia"/>
        </w:rPr>
        <w:t>linear relationship</w:t>
      </w:r>
      <w:r w:rsidRPr="009E7181">
        <w:t xml:space="preserve"> exists between two variables when the graph of the relationship is a straight line.</w:t>
      </w:r>
    </w:p>
    <w:p w14:paraId="41E2EB6D" w14:textId="77777777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(d)</w:t>
      </w:r>
      <w:r w:rsidRPr="00361F85">
        <w:rPr>
          <w:rStyle w:val="Cquestionpartlabelbold"/>
        </w:rPr>
        <w:tab/>
      </w:r>
      <w:r w:rsidRPr="009E7181">
        <w:t xml:space="preserve">A linear relationship is described by a </w:t>
      </w:r>
      <w:r w:rsidRPr="00A202C4">
        <w:rPr>
          <w:rStyle w:val="Cmathsexpressions"/>
          <w:rFonts w:eastAsiaTheme="majorEastAsia"/>
        </w:rPr>
        <w:t>linear equation</w:t>
      </w:r>
      <w:r w:rsidRPr="009E7181">
        <w:t>.</w:t>
      </w:r>
    </w:p>
    <w:p w14:paraId="396E9B66" w14:textId="58ECC20E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(e)</w:t>
      </w:r>
      <w:r w:rsidRPr="009E7181">
        <w:tab/>
        <w:t xml:space="preserve">The general equation of a straight line is </w:t>
      </w:r>
      <w:r w:rsidRPr="00746EAE">
        <w:rPr>
          <w:position w:val="-10"/>
        </w:rPr>
        <w:object w:dxaOrig="1060" w:dyaOrig="279" w14:anchorId="25B48DFD">
          <v:shape id="_x0000_i1047" type="#_x0000_t75" style="width:52.65pt;height:13.95pt" o:ole="">
            <v:imagedata r:id="rId52" o:title=""/>
          </v:shape>
          <o:OLEObject Type="Embed" ProgID="Equation.DSMT4" ShapeID="_x0000_i1047" DrawAspect="Content" ObjectID="_1538828192" r:id="rId53"/>
        </w:object>
      </w:r>
      <w:r w:rsidRPr="009E7181">
        <w:t xml:space="preserve">, where </w:t>
      </w:r>
      <w:r w:rsidR="001E71E4" w:rsidRPr="001E71E4">
        <w:rPr>
          <w:rStyle w:val="Cmathsexpressions"/>
        </w:rPr>
        <w:t>m</w:t>
      </w:r>
      <w:r w:rsidRPr="009E7181">
        <w:t xml:space="preserve"> is the gradient of the line and </w:t>
      </w:r>
      <w:r w:rsidRPr="00746EAE">
        <w:rPr>
          <w:position w:val="-6"/>
        </w:rPr>
        <w:object w:dxaOrig="180" w:dyaOrig="220" w14:anchorId="1B7A10B0">
          <v:shape id="_x0000_i1048" type="#_x0000_t75" style="width:8.6pt;height:10.75pt" o:ole="">
            <v:imagedata r:id="rId54" o:title=""/>
          </v:shape>
          <o:OLEObject Type="Embed" ProgID="Equation.DSMT4" ShapeID="_x0000_i1048" DrawAspect="Content" ObjectID="_1538828193" r:id="rId55"/>
        </w:object>
      </w:r>
      <w:r w:rsidRPr="009E7181">
        <w:t xml:space="preserve"> is the </w:t>
      </w:r>
      <w:r w:rsidRPr="00A202C4">
        <w:rPr>
          <w:rStyle w:val="Cmathsexpressions"/>
          <w:rFonts w:eastAsiaTheme="majorEastAsia"/>
        </w:rPr>
        <w:t>y-intercept</w:t>
      </w:r>
      <w:r w:rsidRPr="009E7181">
        <w:t xml:space="preserve"> of the line.</w:t>
      </w:r>
    </w:p>
    <w:p w14:paraId="634C79FC" w14:textId="2AF901FA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(f)</w:t>
      </w:r>
      <w:r w:rsidRPr="009E7181">
        <w:tab/>
        <w:t xml:space="preserve">A linear equation has </w:t>
      </w:r>
      <w:r w:rsidRPr="00A202C4">
        <w:rPr>
          <w:rStyle w:val="Cmathsexpressions"/>
          <w:rFonts w:eastAsiaTheme="majorEastAsia"/>
        </w:rPr>
        <w:t>one</w:t>
      </w:r>
      <w:r w:rsidRPr="009E7181">
        <w:t xml:space="preserve"> solution and a linear </w:t>
      </w:r>
      <w:r w:rsidRPr="00A202C4">
        <w:rPr>
          <w:rStyle w:val="Cmathsexpressions"/>
          <w:rFonts w:eastAsiaTheme="majorEastAsia"/>
        </w:rPr>
        <w:t>inequa</w:t>
      </w:r>
      <w:r w:rsidR="00A12D04">
        <w:rPr>
          <w:rStyle w:val="Cmathsexpressions"/>
          <w:rFonts w:eastAsiaTheme="majorEastAsia"/>
        </w:rPr>
        <w:t>lity</w:t>
      </w:r>
      <w:r w:rsidRPr="009E7181">
        <w:t xml:space="preserve"> has a range of solutions according to the inequality.</w:t>
      </w:r>
    </w:p>
    <w:p w14:paraId="07F0A1E6" w14:textId="77777777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(g)</w:t>
      </w:r>
      <w:r w:rsidRPr="009E7181">
        <w:tab/>
        <w:t xml:space="preserve">Linear equations can be solved by applying </w:t>
      </w:r>
      <w:r w:rsidRPr="00A202C4">
        <w:rPr>
          <w:rStyle w:val="Cmathsexpressions"/>
          <w:rFonts w:eastAsiaTheme="majorEastAsia"/>
        </w:rPr>
        <w:t>inverse operations</w:t>
      </w:r>
      <w:r w:rsidRPr="009E7181">
        <w:t xml:space="preserve"> to both sides of the equation.</w:t>
      </w:r>
    </w:p>
    <w:p w14:paraId="357FB6DE" w14:textId="77777777" w:rsidR="00194A57" w:rsidRDefault="00194A57" w:rsidP="00194A57">
      <w:pPr>
        <w:pStyle w:val="Pquestiontextpartsa"/>
      </w:pPr>
      <w:r w:rsidRPr="00361F85">
        <w:rPr>
          <w:rStyle w:val="Cquestionpartlabelbold"/>
        </w:rPr>
        <w:t>(h)</w:t>
      </w:r>
      <w:r w:rsidRPr="009E7181">
        <w:tab/>
        <w:t xml:space="preserve">The </w:t>
      </w:r>
      <w:r w:rsidRPr="00A202C4">
        <w:rPr>
          <w:rStyle w:val="Cmathsexpressions"/>
          <w:rFonts w:eastAsiaTheme="majorEastAsia"/>
        </w:rPr>
        <w:t>gradient</w:t>
      </w:r>
      <w:r w:rsidRPr="009E7181">
        <w:t xml:space="preserve"> of a line is a measure of its steepness</w:t>
      </w:r>
      <w:r>
        <w:t>,</w:t>
      </w:r>
      <w:r w:rsidRPr="009E7181">
        <w:t xml:space="preserve"> which can be evaluated by evaluating the fraction </w:t>
      </w:r>
      <w:r w:rsidRPr="00A202C4">
        <w:rPr>
          <w:rStyle w:val="Cmathsexpressions"/>
          <w:rFonts w:eastAsiaTheme="majorEastAsia"/>
        </w:rPr>
        <w:t>rise over run</w:t>
      </w:r>
      <w:r w:rsidRPr="009E7181">
        <w:t>.</w:t>
      </w:r>
    </w:p>
    <w:p w14:paraId="742E722C" w14:textId="77777777" w:rsidR="006454EA" w:rsidRDefault="006454EA" w:rsidP="006454EA">
      <w:pPr>
        <w:pStyle w:val="Pquestionheadingsx"/>
      </w:pPr>
      <w:r w:rsidRPr="00DF7F34">
        <w:t xml:space="preserve">Question </w:t>
      </w:r>
      <w:r>
        <w:t>10</w:t>
      </w:r>
      <w:r w:rsidRPr="00DF7F34">
        <w:tab/>
      </w:r>
      <w:r w:rsidRPr="00361F85">
        <w:rPr>
          <w:rStyle w:val="Cquestionpartlabelbold"/>
        </w:rPr>
        <w:t>3 marks</w:t>
      </w:r>
      <w:r w:rsidRPr="00DF7F34">
        <w:tab/>
        <w:t>[1.</w:t>
      </w:r>
      <w:r>
        <w:t>1</w:t>
      </w:r>
      <w:r w:rsidRPr="00DF7F34">
        <w:t>]</w:t>
      </w:r>
    </w:p>
    <w:p w14:paraId="668B4981" w14:textId="77777777" w:rsidR="00194A57" w:rsidRDefault="00194A57" w:rsidP="00194A57">
      <w:pPr>
        <w:pStyle w:val="Pquestiontextmainstem"/>
      </w:pPr>
      <w:r w:rsidRPr="00746EAE">
        <w:object w:dxaOrig="1900" w:dyaOrig="3180" w14:anchorId="34DEF9E5">
          <v:shape id="_x0000_i1049" type="#_x0000_t75" style="width:94.55pt;height:159.05pt" o:ole="">
            <v:imagedata r:id="rId56" o:title=""/>
          </v:shape>
          <o:OLEObject Type="Embed" ProgID="Equation.DSMT4" ShapeID="_x0000_i1049" DrawAspect="Content" ObjectID="_1538828194" r:id="rId57"/>
        </w:object>
      </w:r>
    </w:p>
    <w:p w14:paraId="66AC47EA" w14:textId="77777777" w:rsidR="006454EA" w:rsidRDefault="006454EA" w:rsidP="006454EA">
      <w:pPr>
        <w:pStyle w:val="Pquestionheadingsx"/>
      </w:pPr>
      <w:r w:rsidRPr="00DF7F34">
        <w:t xml:space="preserve">Question </w:t>
      </w:r>
      <w:r>
        <w:t>11</w:t>
      </w:r>
      <w:r w:rsidRPr="00DF7F34">
        <w:tab/>
      </w:r>
      <w:r w:rsidRPr="00361F85">
        <w:rPr>
          <w:rStyle w:val="Cquestionpartlabelbold"/>
        </w:rPr>
        <w:t>4 marks</w:t>
      </w:r>
      <w:r w:rsidRPr="00DF7F34">
        <w:tab/>
        <w:t>[1.</w:t>
      </w:r>
      <w:r>
        <w:t>1</w:t>
      </w:r>
      <w:r w:rsidRPr="00DF7F34">
        <w:t>]</w:t>
      </w:r>
    </w:p>
    <w:p w14:paraId="0F91282A" w14:textId="77777777" w:rsidR="00194A57" w:rsidRDefault="00194A57" w:rsidP="00194A57">
      <w:pPr>
        <w:pStyle w:val="Pquestiontextmainstem"/>
      </w:pPr>
      <w:r w:rsidRPr="00746EAE">
        <w:object w:dxaOrig="2079" w:dyaOrig="2720" w14:anchorId="69258461">
          <v:shape id="_x0000_i1050" type="#_x0000_t75" style="width:104.25pt;height:136.5pt" o:ole="">
            <v:imagedata r:id="rId58" o:title=""/>
          </v:shape>
          <o:OLEObject Type="Embed" ProgID="Equation.DSMT4" ShapeID="_x0000_i1050" DrawAspect="Content" ObjectID="_1538828195" r:id="rId59"/>
        </w:object>
      </w:r>
    </w:p>
    <w:p w14:paraId="25D69948" w14:textId="77777777" w:rsidR="006454EA" w:rsidRDefault="006454EA" w:rsidP="006454EA">
      <w:pPr>
        <w:pStyle w:val="Pquestionheadingsx"/>
      </w:pPr>
      <w:r w:rsidRPr="00DF7F34">
        <w:t>Question</w:t>
      </w:r>
      <w:r>
        <w:t xml:space="preserve"> 12</w:t>
      </w:r>
      <w:r w:rsidRPr="00DF7F34">
        <w:tab/>
      </w:r>
      <w:r w:rsidRPr="00361F85">
        <w:rPr>
          <w:rStyle w:val="Cquestionpartlabelbold"/>
        </w:rPr>
        <w:t>2 marks</w:t>
      </w:r>
      <w:r w:rsidRPr="00DF7F34">
        <w:tab/>
        <w:t>[1.2]</w:t>
      </w:r>
    </w:p>
    <w:p w14:paraId="7F51DFCF" w14:textId="77777777" w:rsidR="00194A57" w:rsidRDefault="00194A57" w:rsidP="00194A57">
      <w:pPr>
        <w:pStyle w:val="Pquestiontextmainstem"/>
      </w:pPr>
      <w:r w:rsidRPr="00746EAE">
        <w:object w:dxaOrig="2860" w:dyaOrig="680" w14:anchorId="5F54744C">
          <v:shape id="_x0000_i1051" type="#_x0000_t75" style="width:142.95pt;height:34.4pt" o:ole="">
            <v:imagedata r:id="rId60" o:title=""/>
          </v:shape>
          <o:OLEObject Type="Embed" ProgID="Equation.DSMT4" ShapeID="_x0000_i1051" DrawAspect="Content" ObjectID="_1538828196" r:id="rId61"/>
        </w:object>
      </w:r>
    </w:p>
    <w:p w14:paraId="71575CE6" w14:textId="77777777" w:rsidR="006454EA" w:rsidRDefault="006454EA" w:rsidP="006454EA">
      <w:pPr>
        <w:pStyle w:val="Pquestionheadingsx"/>
      </w:pPr>
      <w:r w:rsidRPr="00DF7F34">
        <w:lastRenderedPageBreak/>
        <w:t xml:space="preserve">Question </w:t>
      </w:r>
      <w:r>
        <w:t>13</w:t>
      </w:r>
      <w:r w:rsidRPr="00DF7F34">
        <w:tab/>
      </w:r>
      <w:r w:rsidRPr="00361F85">
        <w:rPr>
          <w:rStyle w:val="Cquestionpartlabelbold"/>
        </w:rPr>
        <w:t>2 marks</w:t>
      </w:r>
      <w:r w:rsidRPr="00DF7F34">
        <w:tab/>
        <w:t>[1.</w:t>
      </w:r>
      <w:r>
        <w:t>3</w:t>
      </w:r>
      <w:r w:rsidRPr="00DF7F34">
        <w:t>]</w:t>
      </w:r>
    </w:p>
    <w:p w14:paraId="4C223068" w14:textId="77777777" w:rsidR="00194A57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>y</w:t>
      </w:r>
      <w:r w:rsidRPr="009E7181">
        <w:t xml:space="preserve"> = -1</w:t>
      </w:r>
      <w:r w:rsidR="006B2986" w:rsidRPr="006B2986">
        <w:rPr>
          <w:position w:val="-24"/>
        </w:rPr>
        <w:object w:dxaOrig="240" w:dyaOrig="640" w14:anchorId="45FE7980">
          <v:shape id="_x0000_i1052" type="#_x0000_t75" style="width:11.8pt;height:32.25pt" o:ole="">
            <v:imagedata r:id="rId62" o:title=""/>
          </v:shape>
          <o:OLEObject Type="Embed" ProgID="Equation.DSMT4" ShapeID="_x0000_i1052" DrawAspect="Content" ObjectID="_1538828197" r:id="rId63"/>
        </w:objec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– 2</w:t>
      </w:r>
    </w:p>
    <w:p w14:paraId="56A7E6BD" w14:textId="77777777" w:rsidR="00194A57" w:rsidRDefault="00194A57" w:rsidP="00194A57">
      <w:pPr>
        <w:pStyle w:val="Pquestiontextmainstem"/>
      </w:pPr>
      <w:r>
        <w:rPr>
          <w:noProof/>
        </w:rPr>
        <w:drawing>
          <wp:inline distT="0" distB="0" distL="0" distR="0" wp14:anchorId="2CA9F05C" wp14:editId="0E76C16E">
            <wp:extent cx="1574800" cy="1409700"/>
            <wp:effectExtent l="0" t="0" r="0" b="12700"/>
            <wp:docPr id="56" name="Picture 56" descr="PM10_PR_SA_4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M10_PR_SA_4_0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6BA6" w14:textId="77777777" w:rsidR="006454EA" w:rsidRDefault="006454EA" w:rsidP="006454EA">
      <w:pPr>
        <w:pStyle w:val="Pquestionheadingsx"/>
      </w:pPr>
      <w:r w:rsidRPr="00DF7F34">
        <w:t xml:space="preserve">Question </w:t>
      </w:r>
      <w:r>
        <w:t>14</w:t>
      </w:r>
      <w:r w:rsidRPr="00DF7F34">
        <w:tab/>
      </w:r>
      <w:r w:rsidRPr="00361F85">
        <w:rPr>
          <w:rStyle w:val="Cquestionpartlabelbold"/>
        </w:rPr>
        <w:t>4 marks</w:t>
      </w:r>
      <w:r w:rsidRPr="00DF7F34">
        <w:tab/>
        <w:t>[1.</w:t>
      </w:r>
      <w:r>
        <w:t>4</w:t>
      </w:r>
      <w:r w:rsidRPr="00DF7F34">
        <w:t>]</w:t>
      </w:r>
    </w:p>
    <w:p w14:paraId="31F047A0" w14:textId="4F1CAE83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(a)</w:t>
      </w:r>
      <w:r w:rsidRPr="009E7181">
        <w:tab/>
        <w:t xml:space="preserve">The </w:t>
      </w:r>
      <w:r w:rsidRPr="00DB5FE8">
        <w:t>equation</w:t>
      </w:r>
      <w:r w:rsidRPr="009E7181">
        <w:t xml:space="preserve"> </w:t>
      </w:r>
      <w:r w:rsidRPr="00746EAE">
        <w:rPr>
          <w:position w:val="-10"/>
        </w:rPr>
        <w:object w:dxaOrig="1020" w:dyaOrig="320" w14:anchorId="4E8800EF">
          <v:shape id="_x0000_i1053" type="#_x0000_t75" style="width:50.5pt;height:16.1pt" o:ole="">
            <v:imagedata r:id="rId65" o:title=""/>
          </v:shape>
          <o:OLEObject Type="Embed" ProgID="Equation.DSMT4" ShapeID="_x0000_i1053" DrawAspect="Content" ObjectID="_1538828198" r:id="rId66"/>
        </w:object>
      </w:r>
      <w:r w:rsidRPr="009E7181">
        <w:t xml:space="preserve"> can be expressed as </w:t>
      </w:r>
      <w:r w:rsidRPr="00746EAE">
        <w:rPr>
          <w:position w:val="-24"/>
        </w:rPr>
        <w:object w:dxaOrig="740" w:dyaOrig="620" w14:anchorId="5298BE12">
          <v:shape id="_x0000_i1054" type="#_x0000_t75" style="width:36.55pt;height:31.15pt" o:ole="">
            <v:imagedata r:id="rId67" o:title=""/>
          </v:shape>
          <o:OLEObject Type="Embed" ProgID="Equation.DSMT4" ShapeID="_x0000_i1054" DrawAspect="Content" ObjectID="_1538828199" r:id="rId68"/>
        </w:object>
      </w:r>
      <w:r w:rsidR="006B2986">
        <w:t>.</w:t>
      </w:r>
      <w:r w:rsidR="006B2986">
        <w:br/>
        <w:t>Th</w:t>
      </w:r>
      <w:r w:rsidRPr="009E7181">
        <w:t xml:space="preserve">e lines </w:t>
      </w:r>
      <w:r w:rsidRPr="00746EAE">
        <w:rPr>
          <w:position w:val="-24"/>
        </w:rPr>
        <w:object w:dxaOrig="740" w:dyaOrig="620" w14:anchorId="48C08BEF">
          <v:shape id="_x0000_i1055" type="#_x0000_t75" style="width:36.55pt;height:31.15pt" o:ole="">
            <v:imagedata r:id="rId69" o:title=""/>
          </v:shape>
          <o:OLEObject Type="Embed" ProgID="Equation.DSMT4" ShapeID="_x0000_i1055" DrawAspect="Content" ObjectID="_1538828200" r:id="rId70"/>
        </w:object>
      </w:r>
      <w:r w:rsidRPr="009E7181">
        <w:t xml:space="preserve"> and </w:t>
      </w:r>
      <w:r w:rsidRPr="00746EAE">
        <w:rPr>
          <w:position w:val="-24"/>
        </w:rPr>
        <w:object w:dxaOrig="1080" w:dyaOrig="620" w14:anchorId="1DC53009">
          <v:shape id="_x0000_i1056" type="#_x0000_t75" style="width:53.75pt;height:31.15pt" o:ole="">
            <v:imagedata r:id="rId71" o:title=""/>
          </v:shape>
          <o:OLEObject Type="Embed" ProgID="Equation.DSMT4" ShapeID="_x0000_i1056" DrawAspect="Content" ObjectID="_1538828201" r:id="rId72"/>
        </w:object>
      </w:r>
      <w:r>
        <w:t xml:space="preserve"> have the same gradient</w:t>
      </w:r>
      <w:r w:rsidRPr="009E7181">
        <w:t xml:space="preserve"> </w:t>
      </w:r>
      <w:r w:rsidR="006B2986">
        <w:t>so</w:t>
      </w:r>
      <w:r w:rsidRPr="009E7181">
        <w:t xml:space="preserve"> they are parallel.</w:t>
      </w:r>
    </w:p>
    <w:p w14:paraId="69F89167" w14:textId="1E41325A" w:rsidR="00194A57" w:rsidRDefault="00194A57" w:rsidP="00194A57">
      <w:pPr>
        <w:pStyle w:val="Pquestiontextpartsa"/>
      </w:pPr>
      <w:r w:rsidRPr="00361F85">
        <w:rPr>
          <w:rStyle w:val="Cquestionpartlabelbold"/>
        </w:rPr>
        <w:t>(b)</w:t>
      </w:r>
      <w:r w:rsidRPr="009E7181">
        <w:tab/>
        <w:t xml:space="preserve">The equation </w:t>
      </w:r>
      <w:r w:rsidRPr="00746EAE">
        <w:rPr>
          <w:position w:val="-10"/>
        </w:rPr>
        <w:object w:dxaOrig="1219" w:dyaOrig="320" w14:anchorId="30D08570">
          <v:shape id="_x0000_i1057" type="#_x0000_t75" style="width:61.25pt;height:16.1pt" o:ole="">
            <v:imagedata r:id="rId73" o:title=""/>
          </v:shape>
          <o:OLEObject Type="Embed" ProgID="Equation.DSMT4" ShapeID="_x0000_i1057" DrawAspect="Content" ObjectID="_1538828202" r:id="rId74"/>
        </w:object>
      </w:r>
      <w:r w:rsidRPr="009E7181">
        <w:t xml:space="preserve"> can be </w:t>
      </w:r>
      <w:r w:rsidRPr="00DB5FE8">
        <w:t>expressed</w:t>
      </w:r>
      <w:r w:rsidRPr="009E7181">
        <w:t xml:space="preserve"> as </w:t>
      </w:r>
      <w:r w:rsidRPr="00A202C4">
        <w:rPr>
          <w:rStyle w:val="Cmathsexpressions"/>
          <w:rFonts w:eastAsiaTheme="majorEastAsia"/>
        </w:rPr>
        <w:t>y</w:t>
      </w:r>
      <w:r w:rsidRPr="009E7181">
        <w:t xml:space="preserve"> = -1</w:t>
      </w:r>
      <w:r w:rsidRPr="00746EAE">
        <w:rPr>
          <w:position w:val="-24"/>
        </w:rPr>
        <w:object w:dxaOrig="240" w:dyaOrig="620" w14:anchorId="4A9BEE0E">
          <v:shape id="_x0000_i1058" type="#_x0000_t75" style="width:11.8pt;height:31.15pt" o:ole="">
            <v:imagedata r:id="rId75" o:title=""/>
          </v:shape>
          <o:OLEObject Type="Embed" ProgID="Equation.DSMT4" ShapeID="_x0000_i1058" DrawAspect="Content" ObjectID="_1538828203" r:id="rId76"/>
        </w:object>
      </w:r>
      <w:r w:rsidRPr="00A202C4">
        <w:rPr>
          <w:rStyle w:val="Cmathsexpressions"/>
          <w:rFonts w:eastAsiaTheme="majorEastAsia"/>
        </w:rPr>
        <w:t>x</w:t>
      </w:r>
      <w:r w:rsidRPr="009E7181">
        <w:t xml:space="preserve"> + 5</w:t>
      </w:r>
      <w:r w:rsidRPr="00746EAE">
        <w:rPr>
          <w:position w:val="-24"/>
        </w:rPr>
        <w:object w:dxaOrig="240" w:dyaOrig="620" w14:anchorId="5B087D27">
          <v:shape id="_x0000_i1059" type="#_x0000_t75" style="width:11.8pt;height:31.15pt" o:ole="">
            <v:imagedata r:id="rId77" o:title=""/>
          </v:shape>
          <o:OLEObject Type="Embed" ProgID="Equation.DSMT4" ShapeID="_x0000_i1059" DrawAspect="Content" ObjectID="_1538828204" r:id="rId78"/>
        </w:object>
      </w:r>
      <w:r w:rsidRPr="009E7181">
        <w:t xml:space="preserve"> so that it’s gradient is -1</w:t>
      </w:r>
      <w:r w:rsidRPr="00746EAE">
        <w:rPr>
          <w:position w:val="-24"/>
        </w:rPr>
        <w:object w:dxaOrig="240" w:dyaOrig="620" w14:anchorId="6FB63AD9">
          <v:shape id="_x0000_i1060" type="#_x0000_t75" style="width:11.8pt;height:31.15pt" o:ole="">
            <v:imagedata r:id="rId79" o:title=""/>
          </v:shape>
          <o:OLEObject Type="Embed" ProgID="Equation.DSMT4" ShapeID="_x0000_i1060" DrawAspect="Content" ObjectID="_1538828205" r:id="rId80"/>
        </w:object>
      </w:r>
      <w:r w:rsidRPr="009E7181">
        <w:t xml:space="preserve">, and the equation </w:t>
      </w:r>
      <w:r w:rsidRPr="00746EAE">
        <w:rPr>
          <w:position w:val="-10"/>
        </w:rPr>
        <w:object w:dxaOrig="1420" w:dyaOrig="320" w14:anchorId="3CFC966F">
          <v:shape id="_x0000_i1061" type="#_x0000_t75" style="width:70.95pt;height:16.1pt" o:ole="">
            <v:imagedata r:id="rId81" o:title=""/>
          </v:shape>
          <o:OLEObject Type="Embed" ProgID="Equation.DSMT4" ShapeID="_x0000_i1061" DrawAspect="Content" ObjectID="_1538828206" r:id="rId82"/>
        </w:object>
      </w:r>
      <w:r w:rsidRPr="009E7181">
        <w:t xml:space="preserve"> can be expressed as </w:t>
      </w:r>
      <w:r w:rsidRPr="00746EAE">
        <w:rPr>
          <w:position w:val="-24"/>
        </w:rPr>
        <w:object w:dxaOrig="1120" w:dyaOrig="620" w14:anchorId="4124070D">
          <v:shape id="_x0000_i1062" type="#_x0000_t75" style="width:54.8pt;height:31.15pt" o:ole="">
            <v:imagedata r:id="rId83" o:title=""/>
          </v:shape>
          <o:OLEObject Type="Embed" ProgID="Equation.DSMT4" ShapeID="_x0000_i1062" DrawAspect="Content" ObjectID="_1538828207" r:id="rId84"/>
        </w:object>
      </w:r>
      <w:r w:rsidRPr="009E7181">
        <w:t xml:space="preserve"> so that it’s gradient is </w:t>
      </w:r>
      <w:r w:rsidRPr="00746EAE">
        <w:rPr>
          <w:position w:val="-24"/>
        </w:rPr>
        <w:object w:dxaOrig="240" w:dyaOrig="620" w14:anchorId="1E2F58B0">
          <v:shape id="_x0000_i1063" type="#_x0000_t75" style="width:11.8pt;height:31.15pt" o:ole="">
            <v:imagedata r:id="rId85" o:title=""/>
          </v:shape>
          <o:OLEObject Type="Embed" ProgID="Equation.DSMT4" ShapeID="_x0000_i1063" DrawAspect="Content" ObjectID="_1538828208" r:id="rId86"/>
        </w:object>
      </w:r>
      <w:r w:rsidRPr="009E7181">
        <w:t xml:space="preserve">. </w:t>
      </w:r>
      <w:r>
        <w:br/>
      </w:r>
      <w:r w:rsidR="00D0583E">
        <w:t>T</w:t>
      </w:r>
      <w:r w:rsidRPr="009E7181">
        <w:t>he product of their gradients is -1,  (</w:t>
      </w:r>
      <w:r w:rsidRPr="00746EAE">
        <w:rPr>
          <w:position w:val="-24"/>
        </w:rPr>
        <w:object w:dxaOrig="240" w:dyaOrig="620" w14:anchorId="196A1F0C">
          <v:shape id="_x0000_i1064" type="#_x0000_t75" style="width:11.8pt;height:31.15pt" o:ole="">
            <v:imagedata r:id="rId87" o:title=""/>
          </v:shape>
          <o:OLEObject Type="Embed" ProgID="Equation.DSMT4" ShapeID="_x0000_i1064" DrawAspect="Content" ObjectID="_1538828209" r:id="rId88"/>
        </w:object>
      </w:r>
      <w:r w:rsidRPr="009E7181">
        <w:t xml:space="preserve"> </w:t>
      </w:r>
      <w:r w:rsidRPr="009E7181">
        <w:sym w:font="Symbol" w:char="F0B4"/>
      </w:r>
      <w:r w:rsidRPr="009E7181">
        <w:t xml:space="preserve"> -</w:t>
      </w:r>
      <w:r w:rsidRPr="00746EAE">
        <w:rPr>
          <w:position w:val="-24"/>
        </w:rPr>
        <w:object w:dxaOrig="240" w:dyaOrig="620" w14:anchorId="1735D14D">
          <v:shape id="_x0000_i1065" type="#_x0000_t75" style="width:11.8pt;height:31.15pt" o:ole="">
            <v:imagedata r:id="rId89" o:title=""/>
          </v:shape>
          <o:OLEObject Type="Embed" ProgID="Equation.DSMT4" ShapeID="_x0000_i1065" DrawAspect="Content" ObjectID="_1538828210" r:id="rId90"/>
        </w:object>
      </w:r>
      <w:r w:rsidR="00D0583E">
        <w:t xml:space="preserve"> = -1) so</w:t>
      </w:r>
      <w:r w:rsidRPr="009E7181">
        <w:t xml:space="preserve"> the lines are perpendicular.</w:t>
      </w:r>
    </w:p>
    <w:p w14:paraId="1A1CC25B" w14:textId="77777777" w:rsidR="006454EA" w:rsidRDefault="006454EA" w:rsidP="006454EA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 w:rsidRPr="00361F85">
        <w:rPr>
          <w:rStyle w:val="Cquestionpartlabelbold"/>
        </w:rPr>
        <w:t>4 marks</w:t>
      </w:r>
      <w:r w:rsidRPr="00DF7F34">
        <w:tab/>
        <w:t>[1.</w:t>
      </w:r>
      <w:r>
        <w:t>5</w:t>
      </w:r>
      <w:r w:rsidRPr="00DF7F34">
        <w:t>]</w:t>
      </w:r>
    </w:p>
    <w:p w14:paraId="105851E6" w14:textId="77777777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(a)</w:t>
      </w:r>
      <w:r w:rsidRPr="00361F85">
        <w:rPr>
          <w:rStyle w:val="Cquestionpartlabelbold"/>
        </w:rPr>
        <w:tab/>
      </w:r>
      <w:r w:rsidRPr="009E7181">
        <w:t>3</w:t>
      </w:r>
      <w:r w:rsidRPr="00A202C4">
        <w:rPr>
          <w:rStyle w:val="Cmathsexpressions"/>
          <w:rFonts w:eastAsiaTheme="majorEastAsia"/>
        </w:rPr>
        <w:t>x</w:t>
      </w:r>
      <w:r w:rsidRPr="009E7181">
        <w:t xml:space="preserve"> – 1 ≥ -16</w:t>
      </w:r>
      <w:r>
        <w:br/>
      </w:r>
      <w:r w:rsidRPr="009E7181">
        <w:t>3</w:t>
      </w:r>
      <w:r w:rsidRPr="00A202C4">
        <w:rPr>
          <w:rStyle w:val="Cmathsexpressions"/>
          <w:rFonts w:eastAsiaTheme="majorEastAsia"/>
        </w:rPr>
        <w:t>x</w:t>
      </w:r>
      <w:r w:rsidRPr="009E7181">
        <w:t xml:space="preserve"> ≥ -15</w:t>
      </w:r>
      <w:r>
        <w:br/>
      </w:r>
      <w:r w:rsidRPr="00A202C4">
        <w:rPr>
          <w:rStyle w:val="Cmathsexpressions"/>
          <w:rFonts w:eastAsiaTheme="majorEastAsia"/>
        </w:rPr>
        <w:t>x</w:t>
      </w:r>
      <w:r w:rsidRPr="009E7181">
        <w:t xml:space="preserve"> ≥ -5 </w:t>
      </w:r>
    </w:p>
    <w:p w14:paraId="274A963C" w14:textId="77777777" w:rsidR="00194A57" w:rsidRDefault="00194A57" w:rsidP="00194A57">
      <w:pPr>
        <w:pStyle w:val="Pquestiontextpartsa"/>
      </w:pPr>
      <w:r w:rsidRPr="00361F85">
        <w:rPr>
          <w:rStyle w:val="Cquestionpartlabelbold"/>
        </w:rPr>
        <w:t>(b)</w:t>
      </w:r>
      <w:r w:rsidRPr="00361F85">
        <w:rPr>
          <w:rStyle w:val="Cquestionpartlabelbold"/>
        </w:rPr>
        <w:tab/>
      </w:r>
      <w:r w:rsidRPr="009E7181">
        <w:t>-5</w:t>
      </w:r>
      <w:r w:rsidRPr="00A202C4">
        <w:rPr>
          <w:rStyle w:val="Cmathsexpressions"/>
          <w:rFonts w:eastAsiaTheme="majorEastAsia"/>
        </w:rPr>
        <w:t>x</w:t>
      </w:r>
      <w:r w:rsidRPr="009E7181">
        <w:t xml:space="preserve"> – 3 &lt; 12</w:t>
      </w:r>
      <w:r>
        <w:br/>
      </w:r>
      <w:r w:rsidRPr="009E7181">
        <w:t>-5</w:t>
      </w:r>
      <w:r w:rsidRPr="00A202C4">
        <w:rPr>
          <w:rStyle w:val="Cmathsexpressions"/>
          <w:rFonts w:eastAsiaTheme="majorEastAsia"/>
        </w:rPr>
        <w:t>x</w:t>
      </w:r>
      <w:r w:rsidRPr="009E7181">
        <w:t xml:space="preserve"> &lt; 15</w:t>
      </w:r>
      <w:r>
        <w:br/>
      </w:r>
      <w:r w:rsidRPr="00A202C4">
        <w:rPr>
          <w:rStyle w:val="Cmathsexpressions"/>
          <w:rFonts w:eastAsiaTheme="majorEastAsia"/>
        </w:rPr>
        <w:t>x</w:t>
      </w:r>
      <w:r w:rsidRPr="009E7181">
        <w:t xml:space="preserve"> &gt; 3</w:t>
      </w:r>
    </w:p>
    <w:p w14:paraId="569845B1" w14:textId="77777777" w:rsidR="006454EA" w:rsidRDefault="006454EA" w:rsidP="006454EA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 w:rsidRPr="00361F85">
        <w:rPr>
          <w:rStyle w:val="Cquestionpartlabelbold"/>
        </w:rPr>
        <w:t>3 marks</w:t>
      </w:r>
      <w:r w:rsidRPr="00DF7F34">
        <w:tab/>
        <w:t>[1.</w:t>
      </w:r>
      <w:r>
        <w:t>5</w:t>
      </w:r>
      <w:r w:rsidRPr="00DF7F34">
        <w:t>]</w:t>
      </w:r>
    </w:p>
    <w:p w14:paraId="0101E5C9" w14:textId="77777777" w:rsidR="00194A57" w:rsidRPr="009E7181" w:rsidRDefault="00194A57" w:rsidP="00194A57">
      <w:pPr>
        <w:pStyle w:val="Pquestiontextmainstem"/>
      </w:pPr>
      <w:r w:rsidRPr="009E7181">
        <w:t>2(3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+ 4) ≥ 2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– 8</w:t>
      </w:r>
    </w:p>
    <w:p w14:paraId="40D8EEF7" w14:textId="77777777" w:rsidR="00194A57" w:rsidRPr="009E7181" w:rsidRDefault="00194A57" w:rsidP="00194A57">
      <w:pPr>
        <w:pStyle w:val="Pquestiontextmainstem"/>
      </w:pPr>
      <w:r w:rsidRPr="009E7181">
        <w:t>-6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+ 8 ≥ 2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– 8</w:t>
      </w:r>
    </w:p>
    <w:p w14:paraId="5D54543E" w14:textId="77777777" w:rsidR="00194A57" w:rsidRPr="009E7181" w:rsidRDefault="00194A57" w:rsidP="00194A57">
      <w:pPr>
        <w:pStyle w:val="Pquestiontextmainstem"/>
      </w:pPr>
      <w:r w:rsidRPr="009E7181">
        <w:t>-8</w:t>
      </w:r>
      <w:r w:rsidRPr="00CB7AC5">
        <w:rPr>
          <w:rStyle w:val="Cmathsexpressions"/>
          <w:rFonts w:eastAsiaTheme="majorEastAsia"/>
        </w:rPr>
        <w:t>x</w:t>
      </w:r>
      <w:r w:rsidRPr="009E7181">
        <w:t xml:space="preserve"> ≥ -16</w:t>
      </w:r>
    </w:p>
    <w:p w14:paraId="0730C404" w14:textId="77777777" w:rsidR="00194A57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>x</w:t>
      </w:r>
      <w:r w:rsidRPr="009E7181">
        <w:t xml:space="preserve"> ≤ 2</w:t>
      </w:r>
    </w:p>
    <w:p w14:paraId="33646C28" w14:textId="77777777" w:rsidR="006454EA" w:rsidRDefault="006454EA" w:rsidP="004A569D">
      <w:pPr>
        <w:pStyle w:val="Pquestionheadingsx"/>
      </w:pPr>
      <w:r w:rsidRPr="00DF7F34">
        <w:lastRenderedPageBreak/>
        <w:t xml:space="preserve">Question </w:t>
      </w:r>
      <w:r>
        <w:t>17</w:t>
      </w:r>
      <w:r w:rsidRPr="00DF7F34">
        <w:tab/>
      </w:r>
      <w:r w:rsidRPr="00361F85">
        <w:rPr>
          <w:rStyle w:val="Cquestionpartlabelbold"/>
        </w:rPr>
        <w:t>4 marks</w:t>
      </w:r>
      <w:r w:rsidRPr="00DF7F34">
        <w:tab/>
        <w:t>[1.</w:t>
      </w:r>
      <w:r>
        <w:t>6</w:t>
      </w:r>
      <w:r w:rsidRPr="00DF7F34">
        <w:t>]</w:t>
      </w:r>
    </w:p>
    <w:p w14:paraId="4937088C" w14:textId="77777777" w:rsidR="00194A57" w:rsidRPr="000B7A4D" w:rsidRDefault="00194A57" w:rsidP="004A569D">
      <w:pPr>
        <w:pStyle w:val="Pquestiontextmainstem"/>
        <w:keepNext/>
      </w:pPr>
      <w:r w:rsidRPr="00CB7AC5">
        <w:rPr>
          <w:rStyle w:val="Cmathsexpressions"/>
          <w:rFonts w:eastAsiaTheme="majorEastAsia"/>
        </w:rPr>
        <w:t>y</w:t>
      </w:r>
      <w:r w:rsidRPr="000B7A4D">
        <w:t xml:space="preserve"> = 2</w:t>
      </w:r>
      <w:r w:rsidRPr="00CB7AC5">
        <w:rPr>
          <w:rStyle w:val="Cmathsexpressions"/>
          <w:rFonts w:eastAsiaTheme="majorEastAsia"/>
        </w:rPr>
        <w:t>x</w:t>
      </w:r>
      <w:r w:rsidRPr="000B7A4D">
        <w:t xml:space="preserve"> +3</w:t>
      </w:r>
    </w:p>
    <w:p w14:paraId="5F4FC863" w14:textId="77777777" w:rsidR="00194A57" w:rsidRDefault="00194A57" w:rsidP="004A569D">
      <w:pPr>
        <w:pStyle w:val="Pquestiontextmainstem"/>
        <w:keepNext/>
      </w:pPr>
      <w:r w:rsidRPr="000B7A4D">
        <w:t>4</w:t>
      </w:r>
      <w:r w:rsidRPr="00CB7AC5">
        <w:rPr>
          <w:rStyle w:val="Cmathsexpressions"/>
          <w:rFonts w:eastAsiaTheme="majorEastAsia"/>
        </w:rPr>
        <w:t>x</w:t>
      </w:r>
      <w:r w:rsidRPr="000B7A4D">
        <w:t xml:space="preserve"> – </w:t>
      </w:r>
      <w:r w:rsidRPr="00CB7AC5">
        <w:rPr>
          <w:rStyle w:val="Cmathsexpressions"/>
          <w:rFonts w:eastAsiaTheme="majorEastAsia"/>
        </w:rPr>
        <w:t>y</w:t>
      </w:r>
      <w:r w:rsidRPr="000B7A4D">
        <w:t xml:space="preserve"> = -2</w:t>
      </w:r>
    </w:p>
    <w:p w14:paraId="12C75C87" w14:textId="77777777" w:rsidR="00194A57" w:rsidRPr="000B7A4D" w:rsidRDefault="00194A57" w:rsidP="004A569D">
      <w:pPr>
        <w:pStyle w:val="Pquestiontextmainstem"/>
        <w:keepNext/>
      </w:pPr>
      <w:r>
        <w:t>Using substitution:</w:t>
      </w:r>
    </w:p>
    <w:p w14:paraId="0535635D" w14:textId="77777777" w:rsidR="00194A57" w:rsidRDefault="00194A57" w:rsidP="00194A57">
      <w:pPr>
        <w:pStyle w:val="Pquestiontextmainstem"/>
      </w:pPr>
      <w:r w:rsidRPr="00746EAE">
        <w:rPr>
          <w:position w:val="-78"/>
        </w:rPr>
        <w:object w:dxaOrig="1700" w:dyaOrig="1680" w14:anchorId="06AB2475">
          <v:shape id="_x0000_i1066" type="#_x0000_t75" style="width:85.95pt;height:83.8pt" o:ole="">
            <v:imagedata r:id="rId91" o:title=""/>
          </v:shape>
          <o:OLEObject Type="Embed" ProgID="Equation.DSMT4" ShapeID="_x0000_i1066" DrawAspect="Content" ObjectID="_1538828211" r:id="rId92"/>
        </w:object>
      </w:r>
    </w:p>
    <w:p w14:paraId="6C31A2BA" w14:textId="77777777" w:rsidR="00194A57" w:rsidRDefault="00194A57" w:rsidP="00194A57">
      <w:pPr>
        <w:pStyle w:val="Pquestiontextmainstem"/>
      </w:pPr>
      <w:r w:rsidRPr="00746EAE">
        <w:rPr>
          <w:position w:val="-88"/>
        </w:rPr>
        <w:object w:dxaOrig="1579" w:dyaOrig="1600" w14:anchorId="6EA259CB">
          <v:shape id="_x0000_i1067" type="#_x0000_t75" style="width:79.5pt;height:79.5pt" o:ole="">
            <v:imagedata r:id="rId93" o:title=""/>
          </v:shape>
          <o:OLEObject Type="Embed" ProgID="Equation.DSMT4" ShapeID="_x0000_i1067" DrawAspect="Content" ObjectID="_1538828212" r:id="rId94"/>
        </w:object>
      </w:r>
    </w:p>
    <w:p w14:paraId="4E6D341F" w14:textId="77777777" w:rsidR="006454EA" w:rsidRDefault="006454EA" w:rsidP="006454EA">
      <w:pPr>
        <w:pStyle w:val="Pquestionheadingsx"/>
      </w:pPr>
      <w:r w:rsidRPr="00DF7F34">
        <w:t>Question</w:t>
      </w:r>
      <w:r>
        <w:t xml:space="preserve"> 18</w:t>
      </w:r>
      <w:r w:rsidRPr="00DF7F34">
        <w:tab/>
      </w:r>
      <w:r w:rsidRPr="00361F85">
        <w:rPr>
          <w:rStyle w:val="Cquestionpartlabelbold"/>
        </w:rPr>
        <w:t>4 marks</w:t>
      </w:r>
      <w:r w:rsidRPr="00DF7F34">
        <w:tab/>
        <w:t>[1.</w:t>
      </w:r>
      <w:r>
        <w:t>6</w:t>
      </w:r>
      <w:r w:rsidRPr="00DF7F34">
        <w:t>]</w:t>
      </w:r>
    </w:p>
    <w:p w14:paraId="7BBBE032" w14:textId="77777777" w:rsidR="00194A57" w:rsidRDefault="004A569D" w:rsidP="00194A57">
      <w:pPr>
        <w:pStyle w:val="Pquestiontextmainstem"/>
      </w:pPr>
      <w:r w:rsidRPr="004A569D">
        <w:rPr>
          <w:position w:val="-228"/>
        </w:rPr>
        <w:object w:dxaOrig="3540" w:dyaOrig="4680" w14:anchorId="655BB0E9">
          <v:shape id="_x0000_i1068" type="#_x0000_t75" style="width:177.3pt;height:234.25pt" o:ole="">
            <v:imagedata r:id="rId95" o:title=""/>
          </v:shape>
          <o:OLEObject Type="Embed" ProgID="Equation.DSMT4" ShapeID="_x0000_i1068" DrawAspect="Content" ObjectID="_1538828213" r:id="rId96"/>
        </w:object>
      </w:r>
    </w:p>
    <w:p w14:paraId="7194DDB0" w14:textId="0BDA266B" w:rsidR="00194A57" w:rsidRPr="00F16CD2" w:rsidRDefault="006454EA" w:rsidP="00194A57">
      <w:pPr>
        <w:pStyle w:val="Psectionresults"/>
      </w:pPr>
      <w:r>
        <w:t>Short answer total marks:  41</w:t>
      </w:r>
    </w:p>
    <w:p w14:paraId="7709AF22" w14:textId="77777777" w:rsidR="00194A57" w:rsidRPr="00F16CD2" w:rsidRDefault="00194A57" w:rsidP="001231A7">
      <w:pPr>
        <w:pStyle w:val="Psectionheading"/>
        <w:pageBreakBefore/>
      </w:pPr>
      <w:r w:rsidRPr="00F16CD2">
        <w:lastRenderedPageBreak/>
        <w:t>Extended answer section</w:t>
      </w:r>
    </w:p>
    <w:p w14:paraId="6ED6A95B" w14:textId="77777777" w:rsidR="006454EA" w:rsidRDefault="006454EA" w:rsidP="006454EA">
      <w:pPr>
        <w:pStyle w:val="Pquestionheadingsx1stafterhead"/>
      </w:pPr>
      <w:r w:rsidRPr="00DF7F34">
        <w:t xml:space="preserve">Question </w:t>
      </w:r>
      <w:r>
        <w:t>19</w:t>
      </w:r>
      <w:r w:rsidRPr="00DF7F34">
        <w:tab/>
      </w:r>
      <w:r w:rsidRPr="00361F85">
        <w:rPr>
          <w:rStyle w:val="Cquestionpartlabelbold"/>
        </w:rPr>
        <w:t>7 marks</w:t>
      </w:r>
      <w:r w:rsidRPr="00DF7F34">
        <w:tab/>
        <w:t>[</w:t>
      </w:r>
      <w:r w:rsidRPr="00F441F6">
        <w:t>1.2, 1.3, 1.4</w:t>
      </w:r>
      <w:r w:rsidRPr="00DF7F34">
        <w:t>]</w:t>
      </w:r>
    </w:p>
    <w:p w14:paraId="4A29E556" w14:textId="77777777" w:rsidR="00194A57" w:rsidRPr="009E7181" w:rsidRDefault="00194A57" w:rsidP="00194A57">
      <w:pPr>
        <w:pStyle w:val="Pquestiontextpartsa"/>
      </w:pPr>
      <w:r w:rsidRPr="00361F85">
        <w:rPr>
          <w:rStyle w:val="Cquestionpartlabelbold"/>
        </w:rPr>
        <w:t>(a)</w:t>
      </w:r>
      <w:r>
        <w:tab/>
      </w:r>
      <w:r>
        <w:rPr>
          <w:noProof/>
        </w:rPr>
        <w:drawing>
          <wp:inline distT="0" distB="0" distL="0" distR="0" wp14:anchorId="7CE761CA" wp14:editId="445BB35C">
            <wp:extent cx="2718435" cy="2515745"/>
            <wp:effectExtent l="0" t="0" r="0" b="0"/>
            <wp:docPr id="151" name="Picture 151" descr="PM10_PR_SA_4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PM10_PR_SA_4_02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37" cy="25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0349" w14:textId="77777777" w:rsidR="00194A57" w:rsidRPr="00DE6E72" w:rsidRDefault="00194A57" w:rsidP="00194A57">
      <w:pPr>
        <w:pStyle w:val="Pquestiontextpartsa"/>
      </w:pPr>
      <w:r w:rsidRPr="00361F85">
        <w:rPr>
          <w:rStyle w:val="Cquestionpartlabelbold"/>
        </w:rPr>
        <w:t>(b)</w:t>
      </w:r>
      <w:r w:rsidRPr="00361F85">
        <w:rPr>
          <w:rStyle w:val="Cquestionpartlabelbold"/>
        </w:rPr>
        <w:tab/>
      </w:r>
      <w:r w:rsidRPr="00DE6E72">
        <w:t xml:space="preserve">Gradient = </w:t>
      </w:r>
      <w:r w:rsidRPr="00746EAE">
        <w:rPr>
          <w:position w:val="-24"/>
          <w:sz w:val="20"/>
          <w:szCs w:val="20"/>
        </w:rPr>
        <w:object w:dxaOrig="320" w:dyaOrig="620" w14:anchorId="099ED7B4">
          <v:shape id="_x0000_i1069" type="#_x0000_t75" style="width:16.1pt;height:31.15pt" o:ole="">
            <v:imagedata r:id="rId98" o:title=""/>
          </v:shape>
          <o:OLEObject Type="Embed" ProgID="Equation.DSMT4" ShapeID="_x0000_i1069" DrawAspect="Content" ObjectID="_1538828214" r:id="rId99"/>
        </w:object>
      </w:r>
      <w:r w:rsidRPr="00DE6E72">
        <w:t xml:space="preserve">, hence rate of descent is </w:t>
      </w:r>
      <w:r w:rsidRPr="00746EAE">
        <w:rPr>
          <w:position w:val="-24"/>
          <w:sz w:val="20"/>
          <w:szCs w:val="20"/>
        </w:rPr>
        <w:object w:dxaOrig="660" w:dyaOrig="620" w14:anchorId="2DC5CDF0">
          <v:shape id="_x0000_i1070" type="#_x0000_t75" style="width:33.3pt;height:31.15pt" o:ole="">
            <v:imagedata r:id="rId100" o:title=""/>
          </v:shape>
          <o:OLEObject Type="Embed" ProgID="Equation.DSMT4" ShapeID="_x0000_i1070" DrawAspect="Content" ObjectID="_1538828215" r:id="rId101"/>
        </w:object>
      </w:r>
      <w:r w:rsidRPr="00DE6E72">
        <w:t>.</w:t>
      </w:r>
    </w:p>
    <w:p w14:paraId="4C9AE8B3" w14:textId="77777777" w:rsidR="00194A57" w:rsidRPr="00DE6E72" w:rsidRDefault="00194A57" w:rsidP="00194A57">
      <w:pPr>
        <w:pStyle w:val="Pquestiontextpartsa"/>
      </w:pPr>
      <w:r w:rsidRPr="00361F85">
        <w:rPr>
          <w:rStyle w:val="Cquestionpartlabelbold"/>
        </w:rPr>
        <w:t>(c)</w:t>
      </w:r>
      <w:r w:rsidRPr="00361F85">
        <w:rPr>
          <w:rStyle w:val="Cquestionpartlabelbold"/>
        </w:rPr>
        <w:tab/>
      </w:r>
      <w:r w:rsidRPr="00746EAE">
        <w:rPr>
          <w:position w:val="-24"/>
          <w:sz w:val="20"/>
          <w:szCs w:val="20"/>
        </w:rPr>
        <w:object w:dxaOrig="1240" w:dyaOrig="620" w14:anchorId="187A36D9">
          <v:shape id="_x0000_i1071" type="#_x0000_t75" style="width:62.35pt;height:31.15pt" o:ole="">
            <v:imagedata r:id="rId102" o:title=""/>
          </v:shape>
          <o:OLEObject Type="Embed" ProgID="Equation.DSMT4" ShapeID="_x0000_i1071" DrawAspect="Content" ObjectID="_1538828216" r:id="rId103"/>
        </w:object>
      </w:r>
    </w:p>
    <w:p w14:paraId="6DDE0B6B" w14:textId="77777777" w:rsidR="00194A57" w:rsidRPr="00DE6E72" w:rsidRDefault="00194A57" w:rsidP="00194A57">
      <w:pPr>
        <w:pStyle w:val="Pquestiontextpartsa"/>
      </w:pPr>
      <w:r w:rsidRPr="00361F85">
        <w:rPr>
          <w:rStyle w:val="Cquestionpartlabelbold"/>
        </w:rPr>
        <w:t>(d)</w:t>
      </w:r>
      <w:r w:rsidRPr="00361F85">
        <w:rPr>
          <w:rStyle w:val="Cquestionpartlabelbold"/>
        </w:rPr>
        <w:tab/>
      </w:r>
      <w:r w:rsidRPr="00DE6E72">
        <w:t>The elevator is 48 m high.</w:t>
      </w:r>
    </w:p>
    <w:p w14:paraId="7D1E0880" w14:textId="77777777" w:rsidR="006454EA" w:rsidRDefault="006454EA" w:rsidP="006454EA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 w:rsidRPr="00361F85">
        <w:rPr>
          <w:rStyle w:val="Cquestionpartlabelbold"/>
        </w:rPr>
        <w:t>10 marks</w:t>
      </w:r>
      <w:r w:rsidRPr="00DF7F34">
        <w:tab/>
        <w:t>[</w:t>
      </w:r>
      <w:r w:rsidRPr="00F441F6">
        <w:t>1.2, 1.3, 1.4</w:t>
      </w:r>
      <w:r w:rsidRPr="00DF7F34">
        <w:t>]</w:t>
      </w:r>
    </w:p>
    <w:p w14:paraId="274E3658" w14:textId="77777777" w:rsidR="00194A57" w:rsidRDefault="00194A57" w:rsidP="00194A57">
      <w:pPr>
        <w:pStyle w:val="Pquestiontextpartsa"/>
      </w:pPr>
      <w:r w:rsidRPr="00361F85">
        <w:rPr>
          <w:rStyle w:val="Cquestionpartlabelbold"/>
        </w:rPr>
        <w:t>(a)</w:t>
      </w:r>
      <w:r w:rsidRPr="009E7181">
        <w:tab/>
      </w:r>
      <w:r>
        <w:rPr>
          <w:noProof/>
        </w:rPr>
        <w:drawing>
          <wp:inline distT="0" distB="0" distL="0" distR="0" wp14:anchorId="26D223BA" wp14:editId="140FF049">
            <wp:extent cx="2530165" cy="2320290"/>
            <wp:effectExtent l="0" t="0" r="10160" b="0"/>
            <wp:docPr id="152" name="Picture 152" descr="PM10_PR_SA_4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PM10_PR_SA_4_0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6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0E9" w14:textId="4432E418" w:rsidR="00194A57" w:rsidRPr="009E7181" w:rsidRDefault="00194A57" w:rsidP="00194A57">
      <w:pPr>
        <w:pStyle w:val="Pquestiontextpartsai"/>
      </w:pPr>
      <w:r w:rsidRPr="00361F85">
        <w:rPr>
          <w:rStyle w:val="Cquestionpartlabelbold"/>
        </w:rPr>
        <w:t>(b)</w:t>
      </w:r>
      <w:r w:rsidRPr="00361F85">
        <w:rPr>
          <w:rStyle w:val="Cquestionpartlabelbold"/>
        </w:rPr>
        <w:tab/>
        <w:t>(i)</w:t>
      </w:r>
      <w:r>
        <w:tab/>
      </w:r>
      <w:r w:rsidRPr="009E7181">
        <w:t xml:space="preserve">Equation of the line </w:t>
      </w:r>
      <w:r w:rsidR="00FE0FD3">
        <w:rPr>
          <w:rStyle w:val="Cmathsexpressions"/>
          <w:rFonts w:eastAsiaTheme="majorEastAsia"/>
        </w:rPr>
        <w:t>AB</w:t>
      </w:r>
      <w:r w:rsidRPr="009E7181">
        <w:t xml:space="preserve"> is </w:t>
      </w:r>
      <w:r w:rsidRPr="00746EAE">
        <w:rPr>
          <w:position w:val="-24"/>
        </w:rPr>
        <w:object w:dxaOrig="1080" w:dyaOrig="620" w14:anchorId="6E4EF35C">
          <v:shape id="_x0000_i1072" type="#_x0000_t75" style="width:53.75pt;height:31.15pt" o:ole="">
            <v:imagedata r:id="rId105" o:title=""/>
          </v:shape>
          <o:OLEObject Type="Embed" ProgID="Equation.DSMT4" ShapeID="_x0000_i1072" DrawAspect="Content" ObjectID="_1538828217" r:id="rId106"/>
        </w:object>
      </w:r>
      <w:r w:rsidRPr="009315A3">
        <w:t>.</w:t>
      </w:r>
    </w:p>
    <w:p w14:paraId="34350DC5" w14:textId="77777777" w:rsidR="00194A57" w:rsidRPr="009E7181" w:rsidRDefault="00194A57" w:rsidP="00194A57">
      <w:pPr>
        <w:pStyle w:val="Pquestiontextpartsi"/>
      </w:pPr>
      <w:r w:rsidRPr="00361F85">
        <w:rPr>
          <w:rStyle w:val="Cquestionpartlabelbold"/>
        </w:rPr>
        <w:t>(ii)</w:t>
      </w:r>
      <w:r>
        <w:tab/>
        <w:t>The</w:t>
      </w:r>
      <w:r w:rsidRPr="009E7181">
        <w:t xml:space="preserve"> gradient of both lines is </w:t>
      </w:r>
      <w:r w:rsidRPr="00746EAE">
        <w:rPr>
          <w:position w:val="-24"/>
        </w:rPr>
        <w:object w:dxaOrig="240" w:dyaOrig="620" w14:anchorId="65DAF1D4">
          <v:shape id="_x0000_i1073" type="#_x0000_t75" style="width:11.8pt;height:31.15pt" o:ole="">
            <v:imagedata r:id="rId107" o:title=""/>
          </v:shape>
          <o:OLEObject Type="Embed" ProgID="Equation.DSMT4" ShapeID="_x0000_i1073" DrawAspect="Content" ObjectID="_1538828218" r:id="rId108"/>
        </w:object>
      </w:r>
      <w:r w:rsidRPr="009E7181">
        <w:t xml:space="preserve"> </w:t>
      </w:r>
      <w:r>
        <w:t>so</w:t>
      </w:r>
      <w:r w:rsidRPr="009E7181">
        <w:t xml:space="preserve"> they are parallel.</w:t>
      </w:r>
    </w:p>
    <w:p w14:paraId="725E139B" w14:textId="72067008" w:rsidR="00194A57" w:rsidRPr="009E7181" w:rsidRDefault="00194A57" w:rsidP="00194A57">
      <w:pPr>
        <w:pStyle w:val="Pquestiontextpartsai"/>
      </w:pPr>
      <w:r w:rsidRPr="00361F85">
        <w:rPr>
          <w:rStyle w:val="Cquestionpartlabelbold"/>
        </w:rPr>
        <w:t>(c)</w:t>
      </w:r>
      <w:r w:rsidRPr="00361F85">
        <w:rPr>
          <w:rStyle w:val="Cquestionpartlabelbold"/>
        </w:rPr>
        <w:tab/>
        <w:t>(i)</w:t>
      </w:r>
      <w:r>
        <w:tab/>
      </w:r>
      <w:r w:rsidRPr="009E7181">
        <w:t xml:space="preserve">Equation of the line </w:t>
      </w:r>
      <w:r w:rsidR="00FE0FD3">
        <w:rPr>
          <w:rStyle w:val="Cmathsexpressions"/>
          <w:rFonts w:eastAsiaTheme="majorEastAsia"/>
        </w:rPr>
        <w:t>CD</w:t>
      </w:r>
      <w:r w:rsidR="00FE0FD3" w:rsidRPr="009E7181">
        <w:t xml:space="preserve"> </w:t>
      </w:r>
      <w:r w:rsidRPr="009E7181">
        <w:t xml:space="preserve">is </w:t>
      </w:r>
      <w:r w:rsidRPr="009315A3">
        <w:rPr>
          <w:rStyle w:val="Cmathsexpressions"/>
          <w:rFonts w:eastAsiaTheme="majorEastAsia"/>
        </w:rPr>
        <w:t>y</w:t>
      </w:r>
      <w:r w:rsidRPr="009E7181">
        <w:t xml:space="preserve"> = -</w:t>
      </w:r>
      <w:r w:rsidRPr="00746EAE">
        <w:rPr>
          <w:position w:val="-24"/>
        </w:rPr>
        <w:object w:dxaOrig="240" w:dyaOrig="620" w14:anchorId="066EB971">
          <v:shape id="_x0000_i1074" type="#_x0000_t75" style="width:11.8pt;height:31.15pt" o:ole="">
            <v:imagedata r:id="rId109" o:title=""/>
          </v:shape>
          <o:OLEObject Type="Embed" ProgID="Equation.DSMT4" ShapeID="_x0000_i1074" DrawAspect="Content" ObjectID="_1538828219" r:id="rId110"/>
        </w:object>
      </w:r>
      <w:r w:rsidRPr="009315A3">
        <w:rPr>
          <w:rStyle w:val="Cmathsexpressions"/>
          <w:rFonts w:eastAsiaTheme="majorEastAsia"/>
        </w:rPr>
        <w:t>x</w:t>
      </w:r>
      <w:r w:rsidRPr="009E7181">
        <w:t xml:space="preserve"> + 2</w:t>
      </w:r>
    </w:p>
    <w:p w14:paraId="1E2327BB" w14:textId="77777777" w:rsidR="00194A57" w:rsidRDefault="00194A57" w:rsidP="00194A57">
      <w:pPr>
        <w:pStyle w:val="Pquestiontextpartsi"/>
      </w:pPr>
      <w:r w:rsidRPr="00361F85">
        <w:rPr>
          <w:rStyle w:val="Cquestionpartlabelbold"/>
        </w:rPr>
        <w:t>(ii)</w:t>
      </w:r>
      <w:r>
        <w:tab/>
        <w:t>The</w:t>
      </w:r>
      <w:r w:rsidRPr="009E7181">
        <w:t xml:space="preserve"> product of the gradient</w:t>
      </w:r>
      <w:r>
        <w:t>s</w:t>
      </w:r>
      <w:r w:rsidRPr="009E7181">
        <w:t xml:space="preserve"> is -1 (-</w:t>
      </w:r>
      <w:r w:rsidRPr="00746EAE">
        <w:rPr>
          <w:position w:val="-24"/>
        </w:rPr>
        <w:object w:dxaOrig="240" w:dyaOrig="620" w14:anchorId="60CCCB63">
          <v:shape id="_x0000_i1075" type="#_x0000_t75" style="width:11.8pt;height:31.15pt" o:ole="">
            <v:imagedata r:id="rId111" o:title=""/>
          </v:shape>
          <o:OLEObject Type="Embed" ProgID="Equation.DSMT4" ShapeID="_x0000_i1075" DrawAspect="Content" ObjectID="_1538828220" r:id="rId112"/>
        </w:object>
      </w:r>
      <w:r w:rsidRPr="009E7181">
        <w:t xml:space="preserve"> </w:t>
      </w:r>
      <w:r w:rsidRPr="009E7181">
        <w:sym w:font="Symbol" w:char="F0B4"/>
      </w:r>
      <w:r w:rsidRPr="009E7181">
        <w:t xml:space="preserve"> </w:t>
      </w:r>
      <w:r w:rsidRPr="00746EAE">
        <w:rPr>
          <w:position w:val="-24"/>
        </w:rPr>
        <w:object w:dxaOrig="240" w:dyaOrig="620" w14:anchorId="2BA37CAB">
          <v:shape id="_x0000_i1076" type="#_x0000_t75" style="width:11.8pt;height:31.15pt" o:ole="">
            <v:imagedata r:id="rId113" o:title=""/>
          </v:shape>
          <o:OLEObject Type="Embed" ProgID="Equation.DSMT4" ShapeID="_x0000_i1076" DrawAspect="Content" ObjectID="_1538828221" r:id="rId114"/>
        </w:object>
      </w:r>
      <w:r w:rsidRPr="009E7181">
        <w:t xml:space="preserve"> = -1) </w:t>
      </w:r>
      <w:r>
        <w:t>so</w:t>
      </w:r>
      <w:r w:rsidRPr="009E7181">
        <w:t xml:space="preserve"> they are perpendicular.</w:t>
      </w:r>
    </w:p>
    <w:p w14:paraId="1A7F87DD" w14:textId="77777777" w:rsidR="006454EA" w:rsidRDefault="006454EA" w:rsidP="006454EA">
      <w:pPr>
        <w:pStyle w:val="Pquestionheadingsx"/>
      </w:pPr>
      <w:r w:rsidRPr="00DF7F34">
        <w:lastRenderedPageBreak/>
        <w:t xml:space="preserve">Question </w:t>
      </w:r>
      <w:r>
        <w:t>21</w:t>
      </w:r>
      <w:r w:rsidRPr="00DF7F34">
        <w:tab/>
      </w:r>
      <w:r w:rsidRPr="00361F85">
        <w:rPr>
          <w:rStyle w:val="Cquestionpartlabelbold"/>
        </w:rPr>
        <w:t>5 marks</w:t>
      </w:r>
      <w:r w:rsidRPr="00DF7F34">
        <w:tab/>
        <w:t>[</w:t>
      </w:r>
      <w:r w:rsidRPr="00F441F6">
        <w:t>1.</w:t>
      </w:r>
      <w:r>
        <w:t>6</w:t>
      </w:r>
      <w:r w:rsidRPr="00DF7F34">
        <w:t>]</w:t>
      </w:r>
    </w:p>
    <w:p w14:paraId="3FBEA865" w14:textId="77777777" w:rsidR="00194A57" w:rsidRDefault="00194A57" w:rsidP="00194A57">
      <w:pPr>
        <w:pStyle w:val="Pquestiontextmainstem"/>
      </w:pPr>
      <w:r w:rsidRPr="009E7181">
        <w:t xml:space="preserve">Let each hockey stick cost </w:t>
      </w:r>
      <w:r w:rsidRPr="00CB7AC5">
        <w:rPr>
          <w:rStyle w:val="Cmathsexpressions"/>
          <w:rFonts w:eastAsiaTheme="majorEastAsia"/>
        </w:rPr>
        <w:t>H</w:t>
      </w:r>
      <w:r w:rsidRPr="009E7181">
        <w:t xml:space="preserve"> and each hockey bag cost </w:t>
      </w:r>
      <w:r w:rsidRPr="00CB7AC5">
        <w:rPr>
          <w:rStyle w:val="Cmathsexpressions"/>
          <w:rFonts w:eastAsiaTheme="majorEastAsia"/>
        </w:rPr>
        <w:t>B</w:t>
      </w:r>
      <w:r w:rsidRPr="009E7181">
        <w:t>.</w:t>
      </w:r>
    </w:p>
    <w:p w14:paraId="104F0FC6" w14:textId="38E885BB" w:rsidR="00194A57" w:rsidRPr="009E7181" w:rsidRDefault="00194A57" w:rsidP="00194A57">
      <w:pPr>
        <w:pStyle w:val="Pquestiontextmainstem"/>
      </w:pPr>
      <w:r w:rsidRPr="009E7181">
        <w:t>2</w:t>
      </w:r>
      <w:r w:rsidRPr="00CB7AC5">
        <w:rPr>
          <w:rStyle w:val="Cmathsexpressions"/>
          <w:rFonts w:eastAsiaTheme="majorEastAsia"/>
        </w:rPr>
        <w:t>H</w:t>
      </w:r>
      <w:r w:rsidRPr="009E7181">
        <w:t xml:space="preserve"> + 3</w:t>
      </w:r>
      <w:r w:rsidRPr="00CB7AC5">
        <w:rPr>
          <w:rStyle w:val="Cmathsexpressions"/>
          <w:rFonts w:eastAsiaTheme="majorEastAsia"/>
        </w:rPr>
        <w:t>B</w:t>
      </w:r>
      <w:r w:rsidR="0066374F">
        <w:t xml:space="preserve"> = 473.98</w:t>
      </w:r>
      <w:r w:rsidR="00286B56">
        <w:tab/>
      </w:r>
      <w:r w:rsidR="0066374F">
        <w:t>[1]</w:t>
      </w:r>
    </w:p>
    <w:p w14:paraId="441CD3AE" w14:textId="1F601C46" w:rsidR="00194A57" w:rsidRPr="009E7181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>H</w:t>
      </w:r>
      <w:r w:rsidRPr="009E7181">
        <w:t xml:space="preserve"> + </w:t>
      </w:r>
      <w:r w:rsidRPr="00CB7AC5">
        <w:rPr>
          <w:rStyle w:val="Cmathsexpressions"/>
          <w:rFonts w:eastAsiaTheme="majorEastAsia"/>
        </w:rPr>
        <w:t>B</w:t>
      </w:r>
      <w:r w:rsidR="0066374F">
        <w:t xml:space="preserve"> = 177.99</w:t>
      </w:r>
      <w:r w:rsidR="00286B56">
        <w:tab/>
      </w:r>
      <w:r w:rsidR="0066374F">
        <w:t>[2]</w:t>
      </w:r>
    </w:p>
    <w:p w14:paraId="20F18F42" w14:textId="6247DAA3" w:rsidR="00194A57" w:rsidRPr="009E7181" w:rsidRDefault="00194A57" w:rsidP="00194A57">
      <w:pPr>
        <w:pStyle w:val="Pquestiontextmainstem"/>
      </w:pPr>
      <w:r w:rsidRPr="009E7181">
        <w:t>2</w:t>
      </w:r>
      <w:r w:rsidRPr="00CB7AC5">
        <w:rPr>
          <w:rStyle w:val="Cmathsexpressions"/>
          <w:rFonts w:eastAsiaTheme="majorEastAsia"/>
        </w:rPr>
        <w:t xml:space="preserve">H + </w:t>
      </w:r>
      <w:r w:rsidRPr="009E7181">
        <w:t>2</w:t>
      </w:r>
      <w:r w:rsidRPr="00CB7AC5">
        <w:rPr>
          <w:rStyle w:val="Cmathsexpressions"/>
          <w:rFonts w:eastAsiaTheme="majorEastAsia"/>
        </w:rPr>
        <w:t xml:space="preserve">B </w:t>
      </w:r>
      <w:r w:rsidRPr="009E7181">
        <w:t>=</w:t>
      </w:r>
      <w:r w:rsidRPr="00CB7AC5">
        <w:rPr>
          <w:rStyle w:val="Cmathsexpressions"/>
          <w:rFonts w:eastAsiaTheme="majorEastAsia"/>
        </w:rPr>
        <w:t xml:space="preserve"> </w:t>
      </w:r>
      <w:r w:rsidR="0066374F">
        <w:t>355.98</w:t>
      </w:r>
      <w:r w:rsidR="00286B56">
        <w:tab/>
      </w:r>
      <w:r w:rsidR="0066374F">
        <w:t>2 × [2]</w:t>
      </w:r>
    </w:p>
    <w:p w14:paraId="6E1190AB" w14:textId="5C03C8DC" w:rsidR="00194A57" w:rsidRDefault="00194A57" w:rsidP="00194A57">
      <w:pPr>
        <w:pStyle w:val="Pquestiontextmainstem"/>
      </w:pPr>
      <w:r>
        <w:t xml:space="preserve">           </w:t>
      </w:r>
      <w:r w:rsidRPr="00CB7AC5">
        <w:rPr>
          <w:rStyle w:val="Cmathsexpressions"/>
          <w:rFonts w:eastAsiaTheme="majorEastAsia"/>
        </w:rPr>
        <w:t>B</w:t>
      </w:r>
      <w:r w:rsidRPr="009E7181">
        <w:t xml:space="preserve"> = 473.98 – 355.98 </w:t>
      </w:r>
      <w:r w:rsidR="00FE0FD3">
        <w:br/>
        <w:t xml:space="preserve">           </w:t>
      </w:r>
      <w:r w:rsidR="00FE0FD3" w:rsidRPr="00CB7AC5">
        <w:rPr>
          <w:rStyle w:val="Cmathsexpressions"/>
          <w:rFonts w:eastAsiaTheme="majorEastAsia"/>
        </w:rPr>
        <w:t>B</w:t>
      </w:r>
      <w:r w:rsidR="00FE0FD3" w:rsidRPr="009E7181">
        <w:t xml:space="preserve"> </w:t>
      </w:r>
      <w:r w:rsidRPr="009E7181">
        <w:t>=</w:t>
      </w:r>
      <w:r w:rsidR="00FE0FD3">
        <w:t xml:space="preserve"> </w:t>
      </w:r>
      <w:r w:rsidRPr="009E7181">
        <w:t>118</w:t>
      </w:r>
    </w:p>
    <w:p w14:paraId="32E7EB14" w14:textId="77777777" w:rsidR="00194A57" w:rsidRPr="009E7181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 xml:space="preserve">H </w:t>
      </w:r>
      <w:r w:rsidRPr="009E7181">
        <w:t xml:space="preserve">+ </w:t>
      </w:r>
      <w:r w:rsidRPr="00CB7AC5">
        <w:rPr>
          <w:rStyle w:val="Cmathsexpressions"/>
          <w:rFonts w:eastAsiaTheme="majorEastAsia"/>
        </w:rPr>
        <w:t xml:space="preserve">B </w:t>
      </w:r>
      <w:r w:rsidRPr="009E7181">
        <w:t>= 177.99</w:t>
      </w:r>
    </w:p>
    <w:p w14:paraId="06323AF5" w14:textId="6A384FBF" w:rsidR="00194A57" w:rsidRDefault="00194A57" w:rsidP="00194A57">
      <w:pPr>
        <w:pStyle w:val="Pquestiontextmainstem"/>
      </w:pPr>
      <w:r w:rsidRPr="00CB7AC5">
        <w:rPr>
          <w:rStyle w:val="Cmathsexpressions"/>
          <w:rFonts w:eastAsiaTheme="majorEastAsia"/>
        </w:rPr>
        <w:t xml:space="preserve">       H </w:t>
      </w:r>
      <w:r w:rsidRPr="009E7181">
        <w:t xml:space="preserve">= 177.99 – 118 </w:t>
      </w:r>
      <w:r w:rsidR="00FE0FD3">
        <w:br/>
        <w:t xml:space="preserve">        </w:t>
      </w:r>
      <w:r w:rsidR="00FE0FD3" w:rsidRPr="00CB7AC5">
        <w:rPr>
          <w:rStyle w:val="Cmathsexpressions"/>
          <w:rFonts w:eastAsiaTheme="majorEastAsia"/>
        </w:rPr>
        <w:t>H</w:t>
      </w:r>
      <w:r w:rsidR="00FE0FD3">
        <w:t xml:space="preserve"> </w:t>
      </w:r>
      <w:r w:rsidRPr="009E7181">
        <w:t>= 59.99</w:t>
      </w:r>
    </w:p>
    <w:p w14:paraId="500C7091" w14:textId="77777777" w:rsidR="00194A57" w:rsidRDefault="00194A57" w:rsidP="00194A57">
      <w:pPr>
        <w:pStyle w:val="Pquestiontextmainstem"/>
      </w:pPr>
      <w:r w:rsidRPr="009E7181">
        <w:t>Hockey sticks cost $59.99 and hockey bags cost $118.</w:t>
      </w:r>
    </w:p>
    <w:p w14:paraId="7A49E0D7" w14:textId="77777777" w:rsidR="006454EA" w:rsidRDefault="006454EA" w:rsidP="006454EA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 w:rsidRPr="00361F85">
        <w:rPr>
          <w:rStyle w:val="Cquestionpartlabelbold"/>
        </w:rPr>
        <w:t>3 marks</w:t>
      </w:r>
      <w:r w:rsidRPr="00DF7F34">
        <w:tab/>
        <w:t>[</w:t>
      </w:r>
      <w:r w:rsidRPr="00F441F6">
        <w:t>1.</w:t>
      </w:r>
      <w:r>
        <w:t>1</w:t>
      </w:r>
      <w:r w:rsidRPr="00DF7F34">
        <w:t>]</w:t>
      </w:r>
    </w:p>
    <w:p w14:paraId="309253D5" w14:textId="5359F196" w:rsidR="00194A57" w:rsidRDefault="00194A57" w:rsidP="00194A57">
      <w:pPr>
        <w:pStyle w:val="Pquestiontextmainstem"/>
      </w:pPr>
      <w:r w:rsidRPr="009E7181">
        <w:t>Let the first odd number be</w:t>
      </w:r>
      <w:r w:rsidR="00EA184A">
        <w:t xml:space="preserve"> </w:t>
      </w:r>
      <w:r w:rsidR="00EA184A" w:rsidRPr="00EA184A">
        <w:rPr>
          <w:rStyle w:val="Cmathsexpressions"/>
        </w:rPr>
        <w:t>x</w:t>
      </w:r>
      <w:r>
        <w:t>.</w:t>
      </w:r>
    </w:p>
    <w:p w14:paraId="78A6F1C2" w14:textId="77777777" w:rsidR="00194A57" w:rsidRPr="009E7181" w:rsidRDefault="00194A57" w:rsidP="00194A57">
      <w:pPr>
        <w:pStyle w:val="Pquestiontextmainstem"/>
      </w:pPr>
      <w:r w:rsidRPr="009E7181">
        <w:t xml:space="preserve">The five odd numbers are: </w:t>
      </w:r>
      <w:r w:rsidRPr="00746EAE">
        <w:rPr>
          <w:position w:val="-10"/>
        </w:rPr>
        <w:object w:dxaOrig="2360" w:dyaOrig="320" w14:anchorId="24892864">
          <v:shape id="_x0000_i1077" type="#_x0000_t75" style="width:118.2pt;height:16.1pt" o:ole="">
            <v:imagedata r:id="rId115" o:title=""/>
          </v:shape>
          <o:OLEObject Type="Embed" ProgID="Equation.DSMT4" ShapeID="_x0000_i1077" DrawAspect="Content" ObjectID="_1538828222" r:id="rId116"/>
        </w:object>
      </w:r>
    </w:p>
    <w:p w14:paraId="3795A872" w14:textId="77777777" w:rsidR="00194A57" w:rsidRPr="009E7181" w:rsidRDefault="00FE0FD3" w:rsidP="00194A57">
      <w:pPr>
        <w:pStyle w:val="Pquestiontextmainstem"/>
      </w:pPr>
      <w:r w:rsidRPr="00746EAE">
        <w:rPr>
          <w:position w:val="-62"/>
        </w:rPr>
        <w:object w:dxaOrig="3460" w:dyaOrig="1359" w14:anchorId="3CDF4B23">
          <v:shape id="_x0000_i1078" type="#_x0000_t75" style="width:171.95pt;height:67.7pt" o:ole="">
            <v:imagedata r:id="rId117" o:title=""/>
          </v:shape>
          <o:OLEObject Type="Embed" ProgID="Equation.DSMT4" ShapeID="_x0000_i1078" DrawAspect="Content" ObjectID="_1538828223" r:id="rId118"/>
        </w:object>
      </w:r>
    </w:p>
    <w:p w14:paraId="036BF8C1" w14:textId="1972DDA5" w:rsidR="00194A57" w:rsidRDefault="00194A57" w:rsidP="00194A57">
      <w:pPr>
        <w:pStyle w:val="Pquestiontextmainstem"/>
      </w:pPr>
      <w:r w:rsidRPr="009E7181">
        <w:t>The numbers are 113, 115, 117, 119</w:t>
      </w:r>
      <w:r w:rsidR="00FE0FD3">
        <w:t>,</w:t>
      </w:r>
      <w:r w:rsidRPr="009E7181">
        <w:t xml:space="preserve"> 121.</w:t>
      </w:r>
    </w:p>
    <w:p w14:paraId="5BCFE78E" w14:textId="77777777" w:rsidR="006454EA" w:rsidRDefault="006454EA" w:rsidP="006454EA">
      <w:pPr>
        <w:pStyle w:val="Pquestionheadingsx"/>
      </w:pPr>
      <w:r w:rsidRPr="00DF7F34">
        <w:t xml:space="preserve">Question </w:t>
      </w:r>
      <w:r>
        <w:t>23</w:t>
      </w:r>
      <w:r w:rsidRPr="00DF7F34">
        <w:tab/>
      </w:r>
      <w:r w:rsidRPr="00361F85">
        <w:rPr>
          <w:rStyle w:val="Cquestionpartlabelbold"/>
        </w:rPr>
        <w:t>6 marks</w:t>
      </w:r>
      <w:r w:rsidRPr="00DF7F34">
        <w:tab/>
        <w:t>[</w:t>
      </w:r>
      <w:r w:rsidRPr="00F441F6">
        <w:t>1.</w:t>
      </w:r>
      <w:r>
        <w:t>1</w:t>
      </w:r>
      <w:r w:rsidRPr="00F441F6">
        <w:t>, 1.</w:t>
      </w:r>
      <w:r>
        <w:t>6</w:t>
      </w:r>
      <w:r w:rsidRPr="00DF7F34">
        <w:t>]</w:t>
      </w:r>
    </w:p>
    <w:p w14:paraId="1723F1BA" w14:textId="77777777" w:rsidR="00194A57" w:rsidRDefault="00194A57" w:rsidP="00194A57">
      <w:pPr>
        <w:pStyle w:val="Pquestiontextpartsa"/>
      </w:pPr>
      <w:r w:rsidRPr="00361F85">
        <w:rPr>
          <w:rStyle w:val="Cquestionpartlabelbold"/>
        </w:rPr>
        <w:t>(a)</w:t>
      </w:r>
      <w:r w:rsidRPr="00361F85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</w:t>
      </w:r>
      <w:r w:rsidRPr="00A202C4">
        <w:rPr>
          <w:rStyle w:val="Cmathsexpressions"/>
          <w:rFonts w:eastAsiaTheme="majorEastAsia"/>
        </w:rPr>
        <w:t>y</w:t>
      </w:r>
      <w:r w:rsidRPr="000B7A4D">
        <w:t xml:space="preserve"> = 30</w:t>
      </w:r>
      <w:r>
        <w:br/>
      </w:r>
      <w:r w:rsidRPr="000B7A4D">
        <w:t>3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+ 4</w:t>
      </w:r>
      <w:r w:rsidRPr="00A202C4">
        <w:rPr>
          <w:rStyle w:val="Cmathsexpressions"/>
          <w:rFonts w:eastAsiaTheme="majorEastAsia"/>
        </w:rPr>
        <w:t>y</w:t>
      </w:r>
      <w:r w:rsidRPr="000B7A4D">
        <w:t xml:space="preserve"> = 100</w:t>
      </w:r>
    </w:p>
    <w:p w14:paraId="58FD1BEC" w14:textId="6B7A4047" w:rsidR="00194A57" w:rsidRDefault="00194A57" w:rsidP="00194A57">
      <w:pPr>
        <w:pStyle w:val="Pquestiontextpartsa"/>
      </w:pPr>
      <w:r w:rsidRPr="00361F85">
        <w:rPr>
          <w:rStyle w:val="Cquestionpartlabelbold"/>
        </w:rPr>
        <w:t>(b)</w:t>
      </w:r>
      <w:r w:rsidRPr="00361F85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</w:t>
      </w:r>
      <w:r w:rsidRPr="00A202C4">
        <w:rPr>
          <w:rStyle w:val="Cmathsexpressions"/>
          <w:rFonts w:eastAsiaTheme="majorEastAsia"/>
        </w:rPr>
        <w:t>y</w:t>
      </w:r>
      <w:r w:rsidRPr="000B7A4D">
        <w:t xml:space="preserve"> = 30</w:t>
      </w:r>
      <w:r w:rsidRPr="000B7A4D">
        <w:tab/>
      </w:r>
      <w:r>
        <w:tab/>
      </w:r>
      <w:r w:rsidRPr="000B7A4D">
        <w:t>[1]</w:t>
      </w:r>
      <w:r>
        <w:br/>
      </w:r>
      <w:r w:rsidRPr="000B7A4D">
        <w:t>3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+ 4</w:t>
      </w:r>
      <w:r w:rsidRPr="00A202C4">
        <w:rPr>
          <w:rStyle w:val="Cmathsexpressions"/>
          <w:rFonts w:eastAsiaTheme="majorEastAsia"/>
        </w:rPr>
        <w:t>y</w:t>
      </w:r>
      <w:r w:rsidRPr="000B7A4D">
        <w:t xml:space="preserve"> = 100</w:t>
      </w:r>
      <w:r w:rsidRPr="000B7A4D">
        <w:tab/>
        <w:t>[2]</w:t>
      </w:r>
      <w:r>
        <w:br/>
      </w:r>
      <w:r w:rsidRPr="000B7A4D">
        <w:t>4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+ 4</w:t>
      </w:r>
      <w:r w:rsidRPr="00A202C4">
        <w:rPr>
          <w:rStyle w:val="Cmathsexpressions"/>
          <w:rFonts w:eastAsiaTheme="majorEastAsia"/>
        </w:rPr>
        <w:t>y</w:t>
      </w:r>
      <w:r w:rsidR="00EA184A">
        <w:t xml:space="preserve"> = 120</w:t>
      </w:r>
      <w:r w:rsidR="00EA184A">
        <w:tab/>
      </w:r>
      <w:r w:rsidR="00EA184A" w:rsidRPr="000B7A4D">
        <w:t>[1] × 4</w:t>
      </w:r>
      <w:r w:rsidR="00EA184A">
        <w:br/>
      </w:r>
      <w:r w:rsidR="00286B56">
        <w:rPr>
          <w:rStyle w:val="Cmathsexpressions"/>
          <w:rFonts w:eastAsiaTheme="majorEastAsia"/>
        </w:rPr>
        <w:t xml:space="preserve">         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= 20</w:t>
      </w:r>
      <w:r w:rsidR="00EA184A">
        <w:tab/>
      </w:r>
      <w:r w:rsidR="00EA184A" w:rsidRPr="000B7A4D">
        <w:t>[1] × 4</w:t>
      </w:r>
      <w:r w:rsidR="00EA184A">
        <w:t xml:space="preserve"> – [2]</w:t>
      </w:r>
      <w:r w:rsidR="00EA184A">
        <w:br/>
      </w:r>
      <w:r w:rsidRPr="000B7A4D">
        <w:t>Now substitute this value into [1]:</w:t>
      </w:r>
      <w:r>
        <w:br/>
      </w:r>
      <w:r w:rsidRPr="000B7A4D">
        <w:t xml:space="preserve">20 + </w:t>
      </w:r>
      <w:r w:rsidRPr="00A202C4">
        <w:rPr>
          <w:rStyle w:val="Cmathsexpressions"/>
          <w:rFonts w:eastAsiaTheme="majorEastAsia"/>
        </w:rPr>
        <w:t>y</w:t>
      </w:r>
      <w:r w:rsidRPr="000B7A4D">
        <w:t xml:space="preserve"> = 30</w:t>
      </w:r>
      <w:r>
        <w:br/>
      </w:r>
      <w:r w:rsidRPr="00A202C4">
        <w:rPr>
          <w:rStyle w:val="Cmathsexpressions"/>
          <w:rFonts w:eastAsiaTheme="majorEastAsia"/>
        </w:rPr>
        <w:t>y</w:t>
      </w:r>
      <w:r w:rsidRPr="000B7A4D">
        <w:t xml:space="preserve"> = 10</w:t>
      </w:r>
      <w:r>
        <w:br/>
      </w:r>
      <w:r w:rsidRPr="000B7A4D">
        <w:t>There are 20 3-mark questions and 10 4-mark questions.</w:t>
      </w:r>
    </w:p>
    <w:p w14:paraId="01252526" w14:textId="77777777" w:rsidR="00194A57" w:rsidRDefault="00194A57" w:rsidP="00194A57">
      <w:pPr>
        <w:pStyle w:val="Pquestiontextpartsa"/>
      </w:pPr>
      <w:r w:rsidRPr="00361F85">
        <w:rPr>
          <w:rStyle w:val="Cquestionpartlabelbold"/>
        </w:rPr>
        <w:t>(c)</w:t>
      </w:r>
      <w:r w:rsidRPr="00361F85">
        <w:rPr>
          <w:rStyle w:val="Cquestionpartlabelbold"/>
        </w:rPr>
        <w:tab/>
      </w:r>
      <w:r w:rsidRPr="000B7A4D">
        <w:t>15 × 2-mark questions and 0 × 3-mark questions</w:t>
      </w:r>
      <w:r>
        <w:br/>
      </w:r>
      <w:r w:rsidRPr="00DE6E72">
        <w:t>12 × 2-mark questions and 2 × 3-mark questions</w:t>
      </w:r>
      <w:r w:rsidRPr="00DE6E72">
        <w:br/>
        <w:t>9 × 2-mark questions and 4 × 3-mark questions</w:t>
      </w:r>
      <w:r w:rsidRPr="00DE6E72">
        <w:br/>
        <w:t>6 × 2-mark questions and 6 × 3-mark questions</w:t>
      </w:r>
      <w:r w:rsidRPr="00DE6E72">
        <w:br/>
        <w:t>3 × 2-mark questions and 8 × 3-mark questions</w:t>
      </w:r>
      <w:r w:rsidRPr="00DE6E72">
        <w:br/>
        <w:t>0 × 2-mark questions and 10 × 3-mark questions</w:t>
      </w:r>
    </w:p>
    <w:p w14:paraId="6EB1A1BB" w14:textId="77777777" w:rsidR="00440F53" w:rsidRDefault="00440F53" w:rsidP="00194A57">
      <w:pPr>
        <w:pStyle w:val="Pquestiontextpartsa"/>
      </w:pPr>
    </w:p>
    <w:p w14:paraId="3FA02372" w14:textId="77777777" w:rsidR="00EA184A" w:rsidRDefault="00EA184A" w:rsidP="00194A57">
      <w:pPr>
        <w:pStyle w:val="Pquestiontextpartsa"/>
      </w:pPr>
    </w:p>
    <w:p w14:paraId="0AB3DC50" w14:textId="77777777" w:rsidR="00286B56" w:rsidRDefault="00286B56" w:rsidP="00194A57">
      <w:pPr>
        <w:pStyle w:val="Pquestiontextpartsa"/>
      </w:pPr>
    </w:p>
    <w:p w14:paraId="3117A887" w14:textId="77777777" w:rsidR="00286B56" w:rsidRDefault="00286B56" w:rsidP="00194A57">
      <w:pPr>
        <w:pStyle w:val="Pquestiontextpartsa"/>
      </w:pPr>
    </w:p>
    <w:p w14:paraId="7D7C9AEF" w14:textId="77777777" w:rsidR="00EA184A" w:rsidRPr="00DE6E72" w:rsidRDefault="00EA184A" w:rsidP="00194A57">
      <w:pPr>
        <w:pStyle w:val="Pquestiontextpartsa"/>
      </w:pPr>
    </w:p>
    <w:p w14:paraId="7749DF93" w14:textId="77777777" w:rsidR="006454EA" w:rsidRDefault="006454EA" w:rsidP="006454EA">
      <w:pPr>
        <w:pStyle w:val="Pquestionheadingsx"/>
      </w:pPr>
      <w:r w:rsidRPr="00DF7F34">
        <w:lastRenderedPageBreak/>
        <w:t xml:space="preserve">Question </w:t>
      </w:r>
      <w:r>
        <w:t>24</w:t>
      </w:r>
      <w:r w:rsidRPr="00DF7F34">
        <w:tab/>
      </w:r>
      <w:r w:rsidRPr="00361F85">
        <w:rPr>
          <w:rStyle w:val="Cquestionpartlabelbold"/>
        </w:rPr>
        <w:t>9 marks</w:t>
      </w:r>
      <w:r w:rsidRPr="00DF7F34">
        <w:tab/>
        <w:t>[</w:t>
      </w:r>
      <w:r w:rsidRPr="00F441F6">
        <w:t>1.</w:t>
      </w:r>
      <w:r>
        <w:t>5</w:t>
      </w:r>
      <w:r w:rsidRPr="00DF7F34">
        <w:t>]</w:t>
      </w:r>
    </w:p>
    <w:p w14:paraId="18A700B0" w14:textId="77777777" w:rsidR="00194A57" w:rsidRDefault="00194A57" w:rsidP="00194A57">
      <w:pPr>
        <w:pStyle w:val="Pquestiontextpartsa"/>
      </w:pPr>
      <w:r w:rsidRPr="00361F85">
        <w:rPr>
          <w:rStyle w:val="Cquestionpartlabelbold"/>
        </w:rPr>
        <w:t>(a)</w:t>
      </w:r>
      <w:r w:rsidRPr="00361F85">
        <w:rPr>
          <w:rStyle w:val="Cquestionpartlabelbold"/>
        </w:rPr>
        <w:tab/>
      </w:r>
      <w:r w:rsidRPr="000B7A4D">
        <w:t>The other two sides will have a sum greater than 10 cm.</w:t>
      </w:r>
    </w:p>
    <w:p w14:paraId="59D212B3" w14:textId="77777777" w:rsidR="00194A57" w:rsidRDefault="00194A57" w:rsidP="00194A57">
      <w:pPr>
        <w:pStyle w:val="Pquestiontextpartsa"/>
      </w:pPr>
      <w:r w:rsidRPr="00361F85">
        <w:rPr>
          <w:rStyle w:val="Cquestionpartlabelbold"/>
        </w:rPr>
        <w:t>(b)</w:t>
      </w:r>
      <w:r w:rsidRPr="00361F85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– 4 &lt; 4 +</w:t>
      </w:r>
      <w:r w:rsidRPr="00A202C4">
        <w:rPr>
          <w:rStyle w:val="Cmathsexpressions"/>
          <w:rFonts w:eastAsiaTheme="majorEastAsia"/>
        </w:rPr>
        <w:t xml:space="preserve"> x</w:t>
      </w:r>
      <w:r w:rsidRPr="000B7A4D">
        <w:t xml:space="preserve"> + 3</w:t>
      </w:r>
      <w:r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+ 3 &lt; 4 +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– 4</w:t>
      </w:r>
      <w:r>
        <w:br/>
      </w:r>
      <w:r w:rsidRPr="000B7A4D">
        <w:t xml:space="preserve">4 &lt;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– 4 +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+ 3</w:t>
      </w:r>
    </w:p>
    <w:p w14:paraId="00F184A8" w14:textId="3F5A38AA" w:rsidR="00194A57" w:rsidRDefault="00194A57" w:rsidP="00194A57">
      <w:pPr>
        <w:pStyle w:val="Pquestiontextpartsa"/>
      </w:pPr>
      <w:r w:rsidRPr="00361F85">
        <w:rPr>
          <w:rStyle w:val="Cquestionpartlabelbold"/>
        </w:rPr>
        <w:t>(c)</w:t>
      </w:r>
      <w:r w:rsidRPr="00361F85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– 4 &lt; 4 +</w:t>
      </w:r>
      <w:r w:rsidRPr="00A202C4">
        <w:rPr>
          <w:rStyle w:val="Cmathsexpressions"/>
          <w:rFonts w:eastAsiaTheme="majorEastAsia"/>
        </w:rPr>
        <w:t xml:space="preserve"> x</w:t>
      </w:r>
      <w:r w:rsidRPr="000B7A4D">
        <w:t xml:space="preserve"> + 3: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– 4 &lt; 7 + </w:t>
      </w:r>
      <w:r w:rsidRPr="00A202C4">
        <w:rPr>
          <w:rStyle w:val="Cmathsexpressions"/>
          <w:rFonts w:eastAsiaTheme="majorEastAsia"/>
        </w:rPr>
        <w:t>x</w:t>
      </w:r>
      <w:r w:rsidR="00FC1F58">
        <w:br/>
      </w:r>
      <w:r w:rsidRPr="000B7A4D">
        <w:t>-4 &lt; 7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+ 3 &lt; 4 +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– 4: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+ 3 &lt; </w:t>
      </w:r>
      <w:r w:rsidRPr="00A202C4">
        <w:rPr>
          <w:rStyle w:val="Cmathsexpressions"/>
          <w:rFonts w:eastAsiaTheme="majorEastAsia"/>
        </w:rPr>
        <w:t>x</w:t>
      </w:r>
      <w:r w:rsidR="00FC1F58">
        <w:br/>
      </w:r>
      <w:r w:rsidRPr="000B7A4D">
        <w:t>3 &lt; 0</w:t>
      </w:r>
      <w:r w:rsidR="00FC1F58">
        <w:br/>
      </w:r>
      <w:r w:rsidRPr="000B7A4D">
        <w:t xml:space="preserve">4 &lt;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– 4 +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+ 3:</w:t>
      </w:r>
      <w:r w:rsidR="00FC1F58">
        <w:br/>
      </w:r>
      <w:r w:rsidRPr="000B7A4D">
        <w:t>4 &lt; 2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– 1</w:t>
      </w:r>
      <w:r w:rsidR="00FC1F58">
        <w:br/>
      </w:r>
      <w:r w:rsidRPr="000B7A4D">
        <w:t>5 &lt; 2</w:t>
      </w:r>
      <w:r w:rsidRPr="00A202C4">
        <w:rPr>
          <w:rStyle w:val="Cmathsexpressions"/>
          <w:rFonts w:eastAsiaTheme="majorEastAsia"/>
        </w:rPr>
        <w:t>x</w:t>
      </w:r>
      <w:r w:rsidR="00FC1F58">
        <w:br/>
      </w:r>
      <w:r>
        <w:t>-</w:t>
      </w:r>
      <w:r w:rsidRPr="000B7A4D">
        <w:t>4 &lt; 7; 3 &lt; 0; 5 &lt; 2</w:t>
      </w:r>
      <w:r w:rsidRPr="00A202C4">
        <w:rPr>
          <w:rStyle w:val="Cmathsexpressions"/>
          <w:rFonts w:eastAsiaTheme="majorEastAsia"/>
        </w:rPr>
        <w:t>x</w:t>
      </w:r>
    </w:p>
    <w:p w14:paraId="4C7AE165" w14:textId="77777777" w:rsidR="00194A57" w:rsidRDefault="00194A57" w:rsidP="00194A57">
      <w:pPr>
        <w:pStyle w:val="Pquestiontextpartsa"/>
      </w:pPr>
      <w:r w:rsidRPr="00361F85">
        <w:rPr>
          <w:rStyle w:val="Cquestionpartlabelbold"/>
        </w:rPr>
        <w:t>(d)</w:t>
      </w:r>
      <w:r w:rsidRPr="00361F85">
        <w:rPr>
          <w:rStyle w:val="Cquestionpartlabelbold"/>
        </w:rPr>
        <w:tab/>
      </w:r>
      <w:r w:rsidRPr="000B7A4D">
        <w:t xml:space="preserve">The triangle is impossible with those dimensions </w:t>
      </w:r>
      <w:r>
        <w:t>because</w:t>
      </w:r>
      <w:r w:rsidRPr="000B7A4D">
        <w:t xml:space="preserve"> 3 &lt; 0 is a false statement.</w:t>
      </w:r>
    </w:p>
    <w:p w14:paraId="39F3D6F1" w14:textId="0274B87A" w:rsidR="00194A57" w:rsidRDefault="00194A57" w:rsidP="00194A57">
      <w:pPr>
        <w:pStyle w:val="Pquestiontextpartsa"/>
      </w:pPr>
      <w:r w:rsidRPr="00361F85">
        <w:rPr>
          <w:rStyle w:val="Cquestionpartlabelbold"/>
        </w:rPr>
        <w:t>(e)</w:t>
      </w:r>
      <w:r w:rsidRPr="00361F85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+ 5 &lt;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+ 1 +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+ 2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+ 5 &lt; 2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+ 3</w:t>
      </w:r>
      <w:r w:rsidR="00FC1F58">
        <w:br/>
      </w:r>
      <w:r w:rsidRPr="000B7A4D">
        <w:t>-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&lt; -2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&gt; 2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+ 1 &lt;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+ 2 +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+ 5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+ 1 &lt; 2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+ 7</w:t>
      </w:r>
      <w:r w:rsidR="00FC1F58">
        <w:br/>
      </w:r>
      <w:r w:rsidRPr="000B7A4D">
        <w:t>-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&lt; 6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&gt; -6</w:t>
      </w:r>
      <w:r w:rsidR="00FC1F58">
        <w:br/>
      </w:r>
      <w:r>
        <w:t>No, there are more than one possible triangle. U</w:t>
      </w:r>
      <w:r w:rsidRPr="000B7A4D">
        <w:t xml:space="preserve">sing whole numbers </w:t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could be 3, 4, 5, … giving side lengths of 4, 5, 8 or 5, 6, 9, or 6, 7, 10, …</w:t>
      </w:r>
    </w:p>
    <w:p w14:paraId="7AACF943" w14:textId="3AA8A6EE" w:rsidR="00194A57" w:rsidRPr="000B7A4D" w:rsidRDefault="00194A57" w:rsidP="00194A57">
      <w:pPr>
        <w:pStyle w:val="Pquestiontextpartsa"/>
      </w:pPr>
      <w:r w:rsidRPr="00361F85">
        <w:rPr>
          <w:rStyle w:val="Cquestionpartlabelbold"/>
        </w:rPr>
        <w:t>(f)</w:t>
      </w:r>
      <w:r w:rsidRPr="00361F85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+ 1 is the shortest side, so this gives 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+ 1 = 5</w:t>
      </w:r>
      <w:r w:rsidR="00FC1F58">
        <w:br/>
      </w:r>
      <w:r w:rsidRPr="00A202C4">
        <w:rPr>
          <w:rStyle w:val="Cmathsexpressions"/>
          <w:rFonts w:eastAsiaTheme="majorEastAsia"/>
        </w:rPr>
        <w:t>x</w:t>
      </w:r>
      <w:r w:rsidRPr="000B7A4D">
        <w:t xml:space="preserve"> = 4</w:t>
      </w:r>
      <w:r w:rsidR="00FC1F58">
        <w:br/>
      </w:r>
      <w:r w:rsidRPr="000B7A4D">
        <w:t xml:space="preserve">This triangle </w:t>
      </w:r>
      <w:r>
        <w:t xml:space="preserve">is </w:t>
      </w:r>
      <w:r w:rsidRPr="000B7A4D">
        <w:t>5 cm, 6 cm and 9 cm</w:t>
      </w:r>
      <w:r>
        <w:t>.</w:t>
      </w:r>
    </w:p>
    <w:p w14:paraId="58E37846" w14:textId="734C6066" w:rsidR="00194A57" w:rsidRDefault="00194A57" w:rsidP="00194A57">
      <w:pPr>
        <w:pStyle w:val="Psectionresults"/>
      </w:pPr>
      <w:r>
        <w:t xml:space="preserve">Extended answer total marks:  </w:t>
      </w:r>
      <w:r w:rsidR="006454EA">
        <w:t>40</w:t>
      </w:r>
    </w:p>
    <w:p w14:paraId="4CBE2D77" w14:textId="3CD21F29" w:rsidR="001158EE" w:rsidRPr="00194A57" w:rsidRDefault="006454EA" w:rsidP="00F47BD4">
      <w:pPr>
        <w:pStyle w:val="Psectionresults"/>
      </w:pPr>
      <w:r>
        <w:t>TOTAL test marks:  89</w:t>
      </w:r>
    </w:p>
    <w:sectPr w:rsidR="001158EE" w:rsidRPr="00194A57" w:rsidSect="00957E9E">
      <w:headerReference w:type="default" r:id="rId119"/>
      <w:footerReference w:type="default" r:id="rId120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80039" w14:textId="77777777" w:rsidR="00DA3804" w:rsidRDefault="00DA3804" w:rsidP="00B91E57">
      <w:r>
        <w:separator/>
      </w:r>
    </w:p>
  </w:endnote>
  <w:endnote w:type="continuationSeparator" w:id="0">
    <w:p w14:paraId="79442A07" w14:textId="77777777" w:rsidR="00DA3804" w:rsidRDefault="00DA3804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AA7ED5" w:rsidRDefault="00AA7ED5" w:rsidP="00B91E57">
    <w:pPr>
      <w:pStyle w:val="Pfootertext"/>
    </w:pPr>
  </w:p>
  <w:p w14:paraId="7BA49A6F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E144D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5CF68" w14:textId="77777777" w:rsidR="00DA3804" w:rsidRDefault="00DA3804" w:rsidP="00B91E57">
      <w:r>
        <w:separator/>
      </w:r>
    </w:p>
  </w:footnote>
  <w:footnote w:type="continuationSeparator" w:id="0">
    <w:p w14:paraId="0E936890" w14:textId="77777777" w:rsidR="00DA3804" w:rsidRDefault="00DA3804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C1512" w14:textId="10449AE0" w:rsidR="00DB5FE8" w:rsidRDefault="004A569D" w:rsidP="001158EE">
    <w:pPr>
      <w:pStyle w:val="Pheadertext"/>
    </w:pPr>
    <w:r>
      <w:t>Pearson Mathematics</w:t>
    </w:r>
    <w:r w:rsidR="00B91E57">
      <w:t xml:space="preserve"> </w:t>
    </w:r>
    <w:r w:rsidR="00AF0894">
      <w:t xml:space="preserve">10–10A </w:t>
    </w:r>
    <w:r>
      <w:t xml:space="preserve">   </w:t>
    </w:r>
    <w:r w:rsidR="00287CE2">
      <w:t>Linear relationships</w:t>
    </w:r>
    <w:r>
      <w:t xml:space="preserve"> —</w:t>
    </w:r>
    <w:r w:rsidR="001158EE">
      <w:t xml:space="preserve"> </w:t>
    </w:r>
    <w:r w:rsidR="00287CE2">
      <w:t xml:space="preserve">Test A </w:t>
    </w:r>
    <w:r w:rsidR="001158EE">
      <w:t>Solutions</w:t>
    </w:r>
  </w:p>
  <w:p w14:paraId="6EBB9E88" w14:textId="07085E08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DEE37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6D0839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4799"/>
    <w:rsid w:val="000135C2"/>
    <w:rsid w:val="0003306F"/>
    <w:rsid w:val="00033C5C"/>
    <w:rsid w:val="000407AC"/>
    <w:rsid w:val="00040ED7"/>
    <w:rsid w:val="00052D5F"/>
    <w:rsid w:val="00057492"/>
    <w:rsid w:val="00062A9B"/>
    <w:rsid w:val="00062B27"/>
    <w:rsid w:val="00064993"/>
    <w:rsid w:val="00066722"/>
    <w:rsid w:val="0007558F"/>
    <w:rsid w:val="00076BF9"/>
    <w:rsid w:val="00082AD0"/>
    <w:rsid w:val="00090B15"/>
    <w:rsid w:val="00094B98"/>
    <w:rsid w:val="000A5FF2"/>
    <w:rsid w:val="000B1576"/>
    <w:rsid w:val="000C2002"/>
    <w:rsid w:val="000C4CB1"/>
    <w:rsid w:val="000C6C56"/>
    <w:rsid w:val="000E5E78"/>
    <w:rsid w:val="000F230F"/>
    <w:rsid w:val="000F52E2"/>
    <w:rsid w:val="00114E72"/>
    <w:rsid w:val="001158EE"/>
    <w:rsid w:val="00121EAB"/>
    <w:rsid w:val="001231A7"/>
    <w:rsid w:val="001249D4"/>
    <w:rsid w:val="00131775"/>
    <w:rsid w:val="00132BF6"/>
    <w:rsid w:val="00133398"/>
    <w:rsid w:val="00136289"/>
    <w:rsid w:val="00153C7C"/>
    <w:rsid w:val="001605F8"/>
    <w:rsid w:val="00160C54"/>
    <w:rsid w:val="00167AD5"/>
    <w:rsid w:val="00180D86"/>
    <w:rsid w:val="00194A57"/>
    <w:rsid w:val="001A56FA"/>
    <w:rsid w:val="001B433F"/>
    <w:rsid w:val="001C4DB3"/>
    <w:rsid w:val="001D4F21"/>
    <w:rsid w:val="001D6DB6"/>
    <w:rsid w:val="001E5DE4"/>
    <w:rsid w:val="001E71E4"/>
    <w:rsid w:val="001E7C68"/>
    <w:rsid w:val="001F3D5E"/>
    <w:rsid w:val="00201EF5"/>
    <w:rsid w:val="00204A21"/>
    <w:rsid w:val="002219B4"/>
    <w:rsid w:val="0022266F"/>
    <w:rsid w:val="00223001"/>
    <w:rsid w:val="002509BC"/>
    <w:rsid w:val="002635BA"/>
    <w:rsid w:val="00272CA1"/>
    <w:rsid w:val="00286B56"/>
    <w:rsid w:val="00287CE2"/>
    <w:rsid w:val="0029660A"/>
    <w:rsid w:val="0029665F"/>
    <w:rsid w:val="002A61AB"/>
    <w:rsid w:val="002C0D5B"/>
    <w:rsid w:val="002C2B63"/>
    <w:rsid w:val="002C3C99"/>
    <w:rsid w:val="002C5286"/>
    <w:rsid w:val="002D2E83"/>
    <w:rsid w:val="002E0784"/>
    <w:rsid w:val="002E154B"/>
    <w:rsid w:val="002E3707"/>
    <w:rsid w:val="002E518B"/>
    <w:rsid w:val="0030499D"/>
    <w:rsid w:val="00306787"/>
    <w:rsid w:val="00307A48"/>
    <w:rsid w:val="00307F32"/>
    <w:rsid w:val="00323197"/>
    <w:rsid w:val="00323AB7"/>
    <w:rsid w:val="00332863"/>
    <w:rsid w:val="00334607"/>
    <w:rsid w:val="00335B72"/>
    <w:rsid w:val="003429B3"/>
    <w:rsid w:val="00345684"/>
    <w:rsid w:val="003564A0"/>
    <w:rsid w:val="003618B8"/>
    <w:rsid w:val="00361F85"/>
    <w:rsid w:val="003624C0"/>
    <w:rsid w:val="00363DAC"/>
    <w:rsid w:val="003649A6"/>
    <w:rsid w:val="0036586D"/>
    <w:rsid w:val="00374306"/>
    <w:rsid w:val="00375929"/>
    <w:rsid w:val="00376745"/>
    <w:rsid w:val="00387433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5779"/>
    <w:rsid w:val="004161B6"/>
    <w:rsid w:val="00420B07"/>
    <w:rsid w:val="0043227F"/>
    <w:rsid w:val="00440F53"/>
    <w:rsid w:val="00452041"/>
    <w:rsid w:val="00455239"/>
    <w:rsid w:val="00456CE0"/>
    <w:rsid w:val="004571ED"/>
    <w:rsid w:val="00457310"/>
    <w:rsid w:val="0046226B"/>
    <w:rsid w:val="00464A71"/>
    <w:rsid w:val="00472CCA"/>
    <w:rsid w:val="0048010C"/>
    <w:rsid w:val="0048344D"/>
    <w:rsid w:val="00485A37"/>
    <w:rsid w:val="004A1C99"/>
    <w:rsid w:val="004A569D"/>
    <w:rsid w:val="004A5DD5"/>
    <w:rsid w:val="004C23FF"/>
    <w:rsid w:val="004C5E1E"/>
    <w:rsid w:val="004C6234"/>
    <w:rsid w:val="004D01B5"/>
    <w:rsid w:val="004D24DE"/>
    <w:rsid w:val="004D3645"/>
    <w:rsid w:val="004E144D"/>
    <w:rsid w:val="004F03F0"/>
    <w:rsid w:val="004F04F7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1514"/>
    <w:rsid w:val="00582BD5"/>
    <w:rsid w:val="0059291C"/>
    <w:rsid w:val="005A07A0"/>
    <w:rsid w:val="005A080D"/>
    <w:rsid w:val="005A6C19"/>
    <w:rsid w:val="005C03DD"/>
    <w:rsid w:val="005C0BC1"/>
    <w:rsid w:val="005C1799"/>
    <w:rsid w:val="005C2DB7"/>
    <w:rsid w:val="005C6EE5"/>
    <w:rsid w:val="006045D9"/>
    <w:rsid w:val="00604D55"/>
    <w:rsid w:val="00606690"/>
    <w:rsid w:val="0060765D"/>
    <w:rsid w:val="00607F60"/>
    <w:rsid w:val="00617BEA"/>
    <w:rsid w:val="00625383"/>
    <w:rsid w:val="006315DD"/>
    <w:rsid w:val="0063639E"/>
    <w:rsid w:val="006454EA"/>
    <w:rsid w:val="00652315"/>
    <w:rsid w:val="0066374F"/>
    <w:rsid w:val="00665AA1"/>
    <w:rsid w:val="0066782B"/>
    <w:rsid w:val="006B2986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402"/>
    <w:rsid w:val="0070464D"/>
    <w:rsid w:val="007048EC"/>
    <w:rsid w:val="00705331"/>
    <w:rsid w:val="00713EAF"/>
    <w:rsid w:val="00715815"/>
    <w:rsid w:val="0072065A"/>
    <w:rsid w:val="00722B45"/>
    <w:rsid w:val="007313E8"/>
    <w:rsid w:val="00732B3C"/>
    <w:rsid w:val="00746EAE"/>
    <w:rsid w:val="0074715B"/>
    <w:rsid w:val="00751156"/>
    <w:rsid w:val="00764B22"/>
    <w:rsid w:val="007701CE"/>
    <w:rsid w:val="007721B9"/>
    <w:rsid w:val="00775F8D"/>
    <w:rsid w:val="00781345"/>
    <w:rsid w:val="00796A94"/>
    <w:rsid w:val="007A1A60"/>
    <w:rsid w:val="007A7C61"/>
    <w:rsid w:val="007B7545"/>
    <w:rsid w:val="007C05E1"/>
    <w:rsid w:val="007D4058"/>
    <w:rsid w:val="00812F5F"/>
    <w:rsid w:val="00814B1B"/>
    <w:rsid w:val="00817AEB"/>
    <w:rsid w:val="008226DD"/>
    <w:rsid w:val="00823BB8"/>
    <w:rsid w:val="008266C5"/>
    <w:rsid w:val="00830A8D"/>
    <w:rsid w:val="00842378"/>
    <w:rsid w:val="008453BA"/>
    <w:rsid w:val="00851029"/>
    <w:rsid w:val="0085608B"/>
    <w:rsid w:val="00857E45"/>
    <w:rsid w:val="00872A57"/>
    <w:rsid w:val="008752CD"/>
    <w:rsid w:val="008807F5"/>
    <w:rsid w:val="00883D65"/>
    <w:rsid w:val="00887F5C"/>
    <w:rsid w:val="008A2708"/>
    <w:rsid w:val="008A27B0"/>
    <w:rsid w:val="008B5DC2"/>
    <w:rsid w:val="008C44CE"/>
    <w:rsid w:val="008C5956"/>
    <w:rsid w:val="008D319C"/>
    <w:rsid w:val="008D3E39"/>
    <w:rsid w:val="008E0696"/>
    <w:rsid w:val="008E3982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265"/>
    <w:rsid w:val="00950FFA"/>
    <w:rsid w:val="00957E9E"/>
    <w:rsid w:val="00962392"/>
    <w:rsid w:val="00966F04"/>
    <w:rsid w:val="00976D13"/>
    <w:rsid w:val="009807D7"/>
    <w:rsid w:val="009841D7"/>
    <w:rsid w:val="009A776D"/>
    <w:rsid w:val="009B1361"/>
    <w:rsid w:val="009C1F04"/>
    <w:rsid w:val="009C3377"/>
    <w:rsid w:val="009D03D9"/>
    <w:rsid w:val="009E2D14"/>
    <w:rsid w:val="009F2FC5"/>
    <w:rsid w:val="00A12D04"/>
    <w:rsid w:val="00A17287"/>
    <w:rsid w:val="00A215AF"/>
    <w:rsid w:val="00A23D25"/>
    <w:rsid w:val="00A322EF"/>
    <w:rsid w:val="00A35659"/>
    <w:rsid w:val="00A37631"/>
    <w:rsid w:val="00A450C7"/>
    <w:rsid w:val="00A5299B"/>
    <w:rsid w:val="00A609BB"/>
    <w:rsid w:val="00A61D4A"/>
    <w:rsid w:val="00A66E55"/>
    <w:rsid w:val="00A74962"/>
    <w:rsid w:val="00A77F9C"/>
    <w:rsid w:val="00A807EE"/>
    <w:rsid w:val="00A822F0"/>
    <w:rsid w:val="00A92695"/>
    <w:rsid w:val="00AA25D9"/>
    <w:rsid w:val="00AA7ED5"/>
    <w:rsid w:val="00AB1640"/>
    <w:rsid w:val="00AB4521"/>
    <w:rsid w:val="00AD0651"/>
    <w:rsid w:val="00AD2442"/>
    <w:rsid w:val="00AD4FD5"/>
    <w:rsid w:val="00AE3D80"/>
    <w:rsid w:val="00AF0894"/>
    <w:rsid w:val="00AF0F2C"/>
    <w:rsid w:val="00AF5384"/>
    <w:rsid w:val="00B0166C"/>
    <w:rsid w:val="00B11C16"/>
    <w:rsid w:val="00B12113"/>
    <w:rsid w:val="00B13718"/>
    <w:rsid w:val="00B15B4D"/>
    <w:rsid w:val="00B165C7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3D7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43F6E"/>
    <w:rsid w:val="00C5054A"/>
    <w:rsid w:val="00C50C69"/>
    <w:rsid w:val="00C51718"/>
    <w:rsid w:val="00C522B4"/>
    <w:rsid w:val="00C56D83"/>
    <w:rsid w:val="00C75F4E"/>
    <w:rsid w:val="00C80BDE"/>
    <w:rsid w:val="00C9254A"/>
    <w:rsid w:val="00CA6F9E"/>
    <w:rsid w:val="00CB3D6D"/>
    <w:rsid w:val="00CC0D68"/>
    <w:rsid w:val="00CC4043"/>
    <w:rsid w:val="00CC6FFF"/>
    <w:rsid w:val="00CC7175"/>
    <w:rsid w:val="00CC7D1F"/>
    <w:rsid w:val="00CD00EA"/>
    <w:rsid w:val="00CE0C58"/>
    <w:rsid w:val="00CE2DDA"/>
    <w:rsid w:val="00CE3792"/>
    <w:rsid w:val="00CF0C64"/>
    <w:rsid w:val="00CF4C57"/>
    <w:rsid w:val="00D01C11"/>
    <w:rsid w:val="00D027D6"/>
    <w:rsid w:val="00D03976"/>
    <w:rsid w:val="00D0583E"/>
    <w:rsid w:val="00D169AD"/>
    <w:rsid w:val="00D306C4"/>
    <w:rsid w:val="00D348F6"/>
    <w:rsid w:val="00D43956"/>
    <w:rsid w:val="00D45D65"/>
    <w:rsid w:val="00D460A5"/>
    <w:rsid w:val="00D476C7"/>
    <w:rsid w:val="00D50DA9"/>
    <w:rsid w:val="00D5109A"/>
    <w:rsid w:val="00D5254C"/>
    <w:rsid w:val="00D5788E"/>
    <w:rsid w:val="00D6673C"/>
    <w:rsid w:val="00D747CC"/>
    <w:rsid w:val="00D817B5"/>
    <w:rsid w:val="00D83536"/>
    <w:rsid w:val="00D94C52"/>
    <w:rsid w:val="00DA3804"/>
    <w:rsid w:val="00DA3BBA"/>
    <w:rsid w:val="00DA6D73"/>
    <w:rsid w:val="00DB2FDA"/>
    <w:rsid w:val="00DB5FE8"/>
    <w:rsid w:val="00DD25FC"/>
    <w:rsid w:val="00DE113C"/>
    <w:rsid w:val="00DE11D7"/>
    <w:rsid w:val="00DE3994"/>
    <w:rsid w:val="00DE45D5"/>
    <w:rsid w:val="00DE67DE"/>
    <w:rsid w:val="00E01186"/>
    <w:rsid w:val="00E01B2A"/>
    <w:rsid w:val="00E021E4"/>
    <w:rsid w:val="00E02483"/>
    <w:rsid w:val="00E02C5B"/>
    <w:rsid w:val="00E10D96"/>
    <w:rsid w:val="00E12A8E"/>
    <w:rsid w:val="00E16138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39F1"/>
    <w:rsid w:val="00E96EDA"/>
    <w:rsid w:val="00EA184A"/>
    <w:rsid w:val="00EA305E"/>
    <w:rsid w:val="00EA3341"/>
    <w:rsid w:val="00EB10D1"/>
    <w:rsid w:val="00EB2F78"/>
    <w:rsid w:val="00EC0922"/>
    <w:rsid w:val="00ED79FA"/>
    <w:rsid w:val="00EE6019"/>
    <w:rsid w:val="00EE7C00"/>
    <w:rsid w:val="00EF30D8"/>
    <w:rsid w:val="00EF38CC"/>
    <w:rsid w:val="00EF6108"/>
    <w:rsid w:val="00F1598F"/>
    <w:rsid w:val="00F16CD2"/>
    <w:rsid w:val="00F24B10"/>
    <w:rsid w:val="00F279DF"/>
    <w:rsid w:val="00F41913"/>
    <w:rsid w:val="00F45CC1"/>
    <w:rsid w:val="00F47BD4"/>
    <w:rsid w:val="00F5599A"/>
    <w:rsid w:val="00F80273"/>
    <w:rsid w:val="00F81387"/>
    <w:rsid w:val="00F93270"/>
    <w:rsid w:val="00FA0A23"/>
    <w:rsid w:val="00FA71CA"/>
    <w:rsid w:val="00FB077E"/>
    <w:rsid w:val="00FB4663"/>
    <w:rsid w:val="00FB7DE1"/>
    <w:rsid w:val="00FC1F58"/>
    <w:rsid w:val="00FC2A4C"/>
    <w:rsid w:val="00FD1FE1"/>
    <w:rsid w:val="00FE0FD3"/>
    <w:rsid w:val="00FE21FD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361F85"/>
    <w:rPr>
      <w:rFonts w:asciiTheme="minorHAnsi" w:hAnsiTheme="minorHAnsi"/>
      <w:b/>
      <w:i w:val="0"/>
      <w:u w:val="none"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361F85"/>
    <w:rPr>
      <w:b/>
      <w:u w:val="none"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F04F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4C6234"/>
    <w:rPr>
      <w:b/>
      <w:strike/>
      <w:sz w:val="20"/>
      <w:szCs w:val="20"/>
    </w:rPr>
  </w:style>
  <w:style w:type="paragraph" w:customStyle="1" w:styleId="PQuestionheadingmcanswer">
    <w:name w:val="P: Question heading mc (answer)"/>
    <w:basedOn w:val="Pquestionheadingmc1stafterhead"/>
    <w:qFormat/>
    <w:rsid w:val="00DB5FE8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361F85"/>
    <w:rPr>
      <w:rFonts w:asciiTheme="minorHAnsi" w:hAnsiTheme="minorHAnsi"/>
      <w:b/>
      <w:i w:val="0"/>
      <w:u w:val="none"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361F85"/>
    <w:rPr>
      <w:b/>
      <w:u w:val="none"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4F04F7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character" w:customStyle="1" w:styleId="MTConvertedEquation">
    <w:name w:val="MTConvertedEquation"/>
    <w:basedOn w:val="DefaultParagraphFont"/>
    <w:rsid w:val="004C6234"/>
    <w:rPr>
      <w:b/>
      <w:strike/>
      <w:sz w:val="20"/>
      <w:szCs w:val="20"/>
    </w:rPr>
  </w:style>
  <w:style w:type="paragraph" w:customStyle="1" w:styleId="PQuestionheadingmcanswer">
    <w:name w:val="P: Question heading mc (answer)"/>
    <w:basedOn w:val="Pquestionheadingmc1stafterhead"/>
    <w:qFormat/>
    <w:rsid w:val="00DB5FE8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jpeg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image" Target="media/image47.wmf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e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jpeg"/><Relationship Id="rId104" Type="http://schemas.openxmlformats.org/officeDocument/2006/relationships/image" Target="media/image50.jpeg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105</TotalTime>
  <Pages>8</Pages>
  <Words>1410</Words>
  <Characters>4555</Characters>
  <Application>Microsoft Office Word</Application>
  <DocSecurity>0</DocSecurity>
  <Lines>267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112</cp:revision>
  <cp:lastPrinted>2016-07-15T04:27:00Z</cp:lastPrinted>
  <dcterms:created xsi:type="dcterms:W3CDTF">2016-07-25T04:53:00Z</dcterms:created>
  <dcterms:modified xsi:type="dcterms:W3CDTF">2016-10-24T04:15:00Z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