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39ACF" w14:textId="77777777" w:rsidR="00BA34D9" w:rsidRDefault="00BA34D9" w:rsidP="00BA34D9">
      <w:pPr>
        <w:pStyle w:val="Psectionheading"/>
      </w:pPr>
      <w:r>
        <w:t>Multiple-choice section – choose the correct answer</w:t>
      </w:r>
    </w:p>
    <w:p w14:paraId="25C6B11F" w14:textId="77777777" w:rsidR="00BA34D9" w:rsidRDefault="00BA34D9" w:rsidP="00BA34D9">
      <w:pPr>
        <w:pStyle w:val="Pquestionheadingmc1stafterhead"/>
      </w:pPr>
      <w:r>
        <w:t>Question 1</w:t>
      </w:r>
      <w:r>
        <w:tab/>
        <w:t>[1.1</w:t>
      </w:r>
      <w:r w:rsidRPr="00DF7F34">
        <w:t>]</w:t>
      </w:r>
    </w:p>
    <w:p w14:paraId="5285B566" w14:textId="77777777" w:rsidR="00BA34D9" w:rsidRPr="000B7A4D" w:rsidRDefault="00BA34D9" w:rsidP="00BA34D9">
      <w:pPr>
        <w:pStyle w:val="Pquestiontextmainstem"/>
      </w:pPr>
      <w:r>
        <w:t xml:space="preserve">The solution to the equation </w:t>
      </w:r>
      <w:r w:rsidRPr="000B7A4D">
        <w:t>6(</w:t>
      </w:r>
      <w:r w:rsidRPr="00FA5C18">
        <w:rPr>
          <w:rStyle w:val="Cmathsexpressions"/>
        </w:rPr>
        <w:t>a</w:t>
      </w:r>
      <w:r w:rsidRPr="000B7A4D">
        <w:t xml:space="preserve"> – </w:t>
      </w:r>
      <w:r w:rsidRPr="000B7A4D">
        <w:rPr>
          <w:position w:val="-24"/>
        </w:rPr>
        <w:object w:dxaOrig="240" w:dyaOrig="620" w14:anchorId="62ECB9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30.85pt" o:ole="">
            <v:imagedata r:id="rId8" o:title=""/>
          </v:shape>
          <o:OLEObject Type="Embed" ProgID="Equation.DSMT4" ShapeID="_x0000_i1025" DrawAspect="Content" ObjectID="_1538826982" r:id="rId9"/>
        </w:object>
      </w:r>
      <w:r w:rsidRPr="000B7A4D">
        <w:t>) = 3(</w:t>
      </w:r>
      <w:r w:rsidRPr="00FA5C18">
        <w:rPr>
          <w:rStyle w:val="Cmathsexpressions"/>
        </w:rPr>
        <w:t>a</w:t>
      </w:r>
      <w:r w:rsidRPr="000B7A4D">
        <w:t xml:space="preserve"> + </w:t>
      </w:r>
      <w:r w:rsidRPr="000B7A4D">
        <w:rPr>
          <w:position w:val="-24"/>
        </w:rPr>
        <w:object w:dxaOrig="240" w:dyaOrig="620" w14:anchorId="2E92BB34">
          <v:shape id="_x0000_i1026" type="#_x0000_t75" style="width:12.15pt;height:30.85pt" o:ole="">
            <v:imagedata r:id="rId10" o:title=""/>
          </v:shape>
          <o:OLEObject Type="Embed" ProgID="Equation.DSMT4" ShapeID="_x0000_i1026" DrawAspect="Content" ObjectID="_1538826983" r:id="rId11"/>
        </w:object>
      </w:r>
      <w:r w:rsidRPr="000B7A4D">
        <w:t>) is:</w:t>
      </w:r>
    </w:p>
    <w:p w14:paraId="6E8CDA4D" w14:textId="680076D8" w:rsidR="00BA34D9" w:rsidRPr="000B7A4D" w:rsidRDefault="00BA34D9" w:rsidP="00BA34D9">
      <w:pPr>
        <w:pStyle w:val="Pquestiontextmcqoptions"/>
      </w:pPr>
      <w:r w:rsidRPr="00F86633">
        <w:rPr>
          <w:rStyle w:val="Cquestionpartlabelbold"/>
        </w:rPr>
        <w:t>A</w:t>
      </w:r>
      <w:r w:rsidR="00BC304E">
        <w:tab/>
      </w:r>
      <w:r w:rsidR="00B46CAE" w:rsidRPr="00B46CAE">
        <w:rPr>
          <w:position w:val="-24"/>
        </w:rPr>
        <w:object w:dxaOrig="220" w:dyaOrig="620" w14:anchorId="4E249899">
          <v:shape id="_x0000_i1027" type="#_x0000_t75" style="width:11.2pt;height:30.85pt" o:ole="">
            <v:imagedata r:id="rId12" o:title=""/>
          </v:shape>
          <o:OLEObject Type="Embed" ProgID="Equation.DSMT4" ShapeID="_x0000_i1027" DrawAspect="Content" ObjectID="_1538826984" r:id="rId13"/>
        </w:object>
      </w:r>
      <w:r w:rsidRPr="000B7A4D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Pr="00F86633">
        <w:rPr>
          <w:rStyle w:val="Cquestionpartlabelbold"/>
        </w:rPr>
        <w:t>B</w:t>
      </w:r>
      <w:r w:rsidR="00BC304E">
        <w:tab/>
      </w:r>
      <w:r w:rsidR="00B46CAE" w:rsidRPr="00B46CAE">
        <w:rPr>
          <w:position w:val="-22"/>
        </w:rPr>
        <w:object w:dxaOrig="300" w:dyaOrig="580" w14:anchorId="6CFF1632">
          <v:shape id="_x0000_i1028" type="#_x0000_t75" style="width:15.9pt;height:29pt" o:ole="" fillcolor="window">
            <v:imagedata r:id="rId14" o:title=""/>
          </v:shape>
          <o:OLEObject Type="Embed" ProgID="Equation.DSMT4" ShapeID="_x0000_i1028" DrawAspect="Content" ObjectID="_1538826985" r:id="rId15"/>
        </w:object>
      </w:r>
      <w:r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Pr="00F86633">
        <w:rPr>
          <w:rStyle w:val="Cquestionpartlabelbold"/>
        </w:rPr>
        <w:t>C</w:t>
      </w:r>
      <w:r w:rsidR="00BC304E">
        <w:tab/>
      </w:r>
      <w:r w:rsidR="00B46CAE" w:rsidRPr="00B46CAE">
        <w:rPr>
          <w:position w:val="-24"/>
        </w:rPr>
        <w:object w:dxaOrig="340" w:dyaOrig="620" w14:anchorId="11037C98">
          <v:shape id="_x0000_i1029" type="#_x0000_t75" style="width:17.75pt;height:30.85pt" o:ole="">
            <v:imagedata r:id="rId16" o:title=""/>
          </v:shape>
          <o:OLEObject Type="Embed" ProgID="Equation.DSMT4" ShapeID="_x0000_i1029" DrawAspect="Content" ObjectID="_1538826986" r:id="rId17"/>
        </w:object>
      </w:r>
      <w:r w:rsidRPr="000B7A4D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Pr="00F86633">
        <w:rPr>
          <w:rStyle w:val="Cquestionpartlabelbold"/>
        </w:rPr>
        <w:t>D</w:t>
      </w:r>
      <w:r w:rsidR="00BC304E">
        <w:tab/>
      </w:r>
      <w:r w:rsidR="00B46CAE" w:rsidRPr="00B46CAE">
        <w:rPr>
          <w:position w:val="-22"/>
        </w:rPr>
        <w:object w:dxaOrig="400" w:dyaOrig="580" w14:anchorId="4DCF9395">
          <v:shape id="_x0000_i1030" type="#_x0000_t75" style="width:19.65pt;height:29pt" o:ole="" fillcolor="window">
            <v:imagedata r:id="rId18" o:title=""/>
          </v:shape>
          <o:OLEObject Type="Embed" ProgID="Equation.DSMT4" ShapeID="_x0000_i1030" DrawAspect="Content" ObjectID="_1538826987" r:id="rId19"/>
        </w:object>
      </w:r>
    </w:p>
    <w:p w14:paraId="2C9FAA6B" w14:textId="77777777" w:rsidR="00BA34D9" w:rsidRPr="000B7A4D" w:rsidRDefault="00BA34D9" w:rsidP="00BA34D9">
      <w:pPr>
        <w:pStyle w:val="Pquestionheadingmc"/>
      </w:pPr>
      <w:r>
        <w:t>Question 2</w:t>
      </w:r>
      <w:r>
        <w:tab/>
        <w:t>[1.</w:t>
      </w:r>
      <w:r w:rsidRPr="000B7A4D">
        <w:t>2</w:t>
      </w:r>
      <w:r>
        <w:t>]</w:t>
      </w:r>
    </w:p>
    <w:p w14:paraId="04599AD3" w14:textId="77777777" w:rsidR="00BA34D9" w:rsidRPr="000B7A4D" w:rsidRDefault="00BA34D9" w:rsidP="00BA34D9">
      <w:pPr>
        <w:pStyle w:val="Pquestiontextmainstem"/>
      </w:pPr>
      <w:r w:rsidRPr="000B7A4D">
        <w:t>The gradient of the line joining the points (</w:t>
      </w:r>
      <w:r w:rsidRPr="000B7A4D">
        <w:rPr>
          <w:position w:val="-24"/>
        </w:rPr>
        <w:object w:dxaOrig="380" w:dyaOrig="620" w14:anchorId="2F5D9618">
          <v:shape id="_x0000_i1031" type="#_x0000_t75" style="width:18.7pt;height:30.85pt" o:ole="" fillcolor="window">
            <v:imagedata r:id="rId20" o:title=""/>
          </v:shape>
          <o:OLEObject Type="Embed" ProgID="Equation.3" ShapeID="_x0000_i1031" DrawAspect="Content" ObjectID="_1538826988" r:id="rId21"/>
        </w:object>
      </w:r>
      <w:r w:rsidRPr="000B7A4D">
        <w:t>, -3) and (</w:t>
      </w:r>
      <w:r w:rsidRPr="000B7A4D">
        <w:rPr>
          <w:position w:val="-24"/>
        </w:rPr>
        <w:object w:dxaOrig="480" w:dyaOrig="620" w14:anchorId="3453DDD4">
          <v:shape id="_x0000_i1032" type="#_x0000_t75" style="width:24.3pt;height:30.85pt" o:ole="" fillcolor="window">
            <v:imagedata r:id="rId22" o:title=""/>
          </v:shape>
          <o:OLEObject Type="Embed" ProgID="Equation.3" ShapeID="_x0000_i1032" DrawAspect="Content" ObjectID="_1538826989" r:id="rId23"/>
        </w:object>
      </w:r>
      <w:r w:rsidRPr="000B7A4D">
        <w:t>, -2) is:</w:t>
      </w:r>
    </w:p>
    <w:p w14:paraId="7C953CDB" w14:textId="72888F57" w:rsidR="00BA34D9" w:rsidRPr="000B7A4D" w:rsidRDefault="00BA34D9" w:rsidP="00BA34D9">
      <w:pPr>
        <w:pStyle w:val="Pquestiontextmcqoptions"/>
      </w:pPr>
      <w:r w:rsidRPr="00F86633">
        <w:rPr>
          <w:rStyle w:val="Cquestionpartlabelbold"/>
        </w:rPr>
        <w:t>A</w:t>
      </w:r>
      <w:r w:rsidR="00BC304E">
        <w:tab/>
      </w:r>
      <w:r w:rsidR="00B46CAE" w:rsidRPr="00B46CAE">
        <w:rPr>
          <w:position w:val="-22"/>
        </w:rPr>
        <w:object w:dxaOrig="400" w:dyaOrig="580" w14:anchorId="1071CFF5">
          <v:shape id="_x0000_i1033" type="#_x0000_t75" style="width:19.65pt;height:29pt" o:ole="" fillcolor="window">
            <v:imagedata r:id="rId24" o:title=""/>
          </v:shape>
          <o:OLEObject Type="Embed" ProgID="Equation.DSMT4" ShapeID="_x0000_i1033" DrawAspect="Content" ObjectID="_1538826990" r:id="rId25"/>
        </w:object>
      </w:r>
      <w:r w:rsidRPr="000B7A4D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Pr="00F86633">
        <w:rPr>
          <w:rStyle w:val="Cquestionpartlabelbold"/>
        </w:rPr>
        <w:t>B</w:t>
      </w:r>
      <w:r w:rsidR="00BC304E">
        <w:tab/>
      </w:r>
      <w:r w:rsidR="00B46CAE" w:rsidRPr="00B46CAE">
        <w:rPr>
          <w:position w:val="-24"/>
        </w:rPr>
        <w:object w:dxaOrig="420" w:dyaOrig="620" w14:anchorId="7943977B">
          <v:shape id="_x0000_i1034" type="#_x0000_t75" style="width:21.5pt;height:30.85pt" o:ole="">
            <v:imagedata r:id="rId26" o:title=""/>
          </v:shape>
          <o:OLEObject Type="Embed" ProgID="Equation.DSMT4" ShapeID="_x0000_i1034" DrawAspect="Content" ObjectID="_1538826991" r:id="rId27"/>
        </w:object>
      </w:r>
      <w:r w:rsidR="00BC304E">
        <w:tab/>
      </w:r>
      <w:r w:rsidR="00BC304E">
        <w:tab/>
      </w:r>
      <w:r w:rsidR="00BC304E">
        <w:tab/>
      </w:r>
      <w:r w:rsidR="00BC304E">
        <w:tab/>
      </w:r>
      <w:r>
        <w:tab/>
      </w:r>
      <w:r w:rsidRPr="00F86633">
        <w:rPr>
          <w:rStyle w:val="Cquestionpartlabelbold"/>
        </w:rPr>
        <w:t>C</w:t>
      </w:r>
      <w:r w:rsidR="00BC304E">
        <w:tab/>
      </w:r>
      <w:r w:rsidR="00B46CAE" w:rsidRPr="00B46CAE">
        <w:rPr>
          <w:position w:val="-24"/>
        </w:rPr>
        <w:object w:dxaOrig="340" w:dyaOrig="620" w14:anchorId="311753B4">
          <v:shape id="_x0000_i1035" type="#_x0000_t75" style="width:16.85pt;height:30.85pt" o:ole="">
            <v:imagedata r:id="rId28" o:title=""/>
          </v:shape>
          <o:OLEObject Type="Embed" ProgID="Equation.DSMT4" ShapeID="_x0000_i1035" DrawAspect="Content" ObjectID="_1538826992" r:id="rId29"/>
        </w:object>
      </w:r>
      <w:r w:rsidRPr="000B7A4D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Pr="00F86633">
        <w:rPr>
          <w:rStyle w:val="Cquestionpartlabelbold"/>
        </w:rPr>
        <w:t>D</w:t>
      </w:r>
      <w:r w:rsidR="00BC304E">
        <w:tab/>
      </w:r>
      <w:r w:rsidR="00B46CAE" w:rsidRPr="00B46CAE">
        <w:rPr>
          <w:position w:val="-24"/>
        </w:rPr>
        <w:object w:dxaOrig="420" w:dyaOrig="620" w14:anchorId="66F2EA58">
          <v:shape id="_x0000_i1036" type="#_x0000_t75" style="width:21.5pt;height:30.85pt" o:ole="">
            <v:imagedata r:id="rId30" o:title=""/>
          </v:shape>
          <o:OLEObject Type="Embed" ProgID="Equation.DSMT4" ShapeID="_x0000_i1036" DrawAspect="Content" ObjectID="_1538826993" r:id="rId31"/>
        </w:object>
      </w:r>
    </w:p>
    <w:p w14:paraId="044CA435" w14:textId="77777777" w:rsidR="00BA34D9" w:rsidRPr="000B7A4D" w:rsidRDefault="00BA34D9" w:rsidP="00BA34D9">
      <w:pPr>
        <w:pStyle w:val="Pquestionheadingmc"/>
      </w:pPr>
      <w:r>
        <w:t>Question 3</w:t>
      </w:r>
      <w:r>
        <w:tab/>
        <w:t>[1.</w:t>
      </w:r>
      <w:r w:rsidRPr="000B7A4D">
        <w:t>2</w:t>
      </w:r>
      <w:r>
        <w:t>]</w:t>
      </w:r>
    </w:p>
    <w:p w14:paraId="0B444878" w14:textId="77777777" w:rsidR="00BA34D9" w:rsidRPr="000B7A4D" w:rsidRDefault="00BA34D9" w:rsidP="00BA34D9">
      <w:pPr>
        <w:pStyle w:val="Pquestiontextmainstem"/>
      </w:pPr>
      <w:r w:rsidRPr="000B7A4D">
        <w:t xml:space="preserve">The gradient and </w:t>
      </w:r>
      <w:r w:rsidRPr="00FA5C18">
        <w:rPr>
          <w:rStyle w:val="Cmathsexpressions"/>
        </w:rPr>
        <w:t>y</w:t>
      </w:r>
      <w:r w:rsidRPr="000B7A4D">
        <w:t xml:space="preserve">-intercept of the line with equation </w:t>
      </w:r>
      <w:r w:rsidRPr="000B7A4D">
        <w:rPr>
          <w:position w:val="-10"/>
        </w:rPr>
        <w:object w:dxaOrig="1400" w:dyaOrig="320" w14:anchorId="10151687">
          <v:shape id="_x0000_i1037" type="#_x0000_t75" style="width:71.05pt;height:16.85pt" o:ole="">
            <v:imagedata r:id="rId32" o:title=""/>
          </v:shape>
          <o:OLEObject Type="Embed" ProgID="Equation.DSMT4" ShapeID="_x0000_i1037" DrawAspect="Content" ObjectID="_1538826994" r:id="rId33"/>
        </w:object>
      </w:r>
      <w:r w:rsidRPr="000B7A4D">
        <w:t>respectively are:</w:t>
      </w:r>
    </w:p>
    <w:p w14:paraId="7C8F03BC" w14:textId="584B0F14" w:rsidR="00BA34D9" w:rsidRPr="000B7A4D" w:rsidRDefault="00BA34D9" w:rsidP="00BA34D9">
      <w:pPr>
        <w:pStyle w:val="Pquestiontextmcqoptions"/>
      </w:pPr>
      <w:r w:rsidRPr="00F86633">
        <w:rPr>
          <w:rStyle w:val="Cquestionpartlabelbold"/>
        </w:rPr>
        <w:t>A</w:t>
      </w:r>
      <w:r w:rsidR="00BC304E">
        <w:tab/>
      </w:r>
      <w:r w:rsidR="00B46CAE" w:rsidRPr="00B46CAE">
        <w:rPr>
          <w:position w:val="-22"/>
        </w:rPr>
        <w:object w:dxaOrig="760" w:dyaOrig="580" w14:anchorId="140DE361">
          <v:shape id="_x0000_i1038" type="#_x0000_t75" style="width:38.35pt;height:29pt" o:ole="" fillcolor="window">
            <v:imagedata r:id="rId34" o:title=""/>
          </v:shape>
          <o:OLEObject Type="Embed" ProgID="Equation.DSMT4" ShapeID="_x0000_i1038" DrawAspect="Content" ObjectID="_1538826995" r:id="rId35"/>
        </w:object>
      </w:r>
      <w:r w:rsidR="00BC304E">
        <w:tab/>
      </w:r>
      <w:r w:rsidR="00BC304E">
        <w:tab/>
      </w:r>
      <w:r w:rsidR="00BC304E">
        <w:tab/>
      </w:r>
      <w:r w:rsidR="00BC304E">
        <w:tab/>
      </w:r>
      <w:r w:rsidRPr="000B7A4D">
        <w:tab/>
      </w:r>
      <w:r w:rsidRPr="00F86633">
        <w:rPr>
          <w:rStyle w:val="Cquestionpartlabelbold"/>
        </w:rPr>
        <w:t>B</w:t>
      </w:r>
      <w:r w:rsidR="00BC304E">
        <w:tab/>
      </w:r>
      <w:r w:rsidR="00B46CAE" w:rsidRPr="00B46CAE">
        <w:rPr>
          <w:position w:val="-22"/>
        </w:rPr>
        <w:object w:dxaOrig="720" w:dyaOrig="580" w14:anchorId="73D8CBC3">
          <v:shape id="_x0000_i1039" type="#_x0000_t75" style="width:36.45pt;height:29pt" o:ole="" fillcolor="window">
            <v:imagedata r:id="rId36" o:title=""/>
          </v:shape>
          <o:OLEObject Type="Embed" ProgID="Equation.DSMT4" ShapeID="_x0000_i1039" DrawAspect="Content" ObjectID="_1538826996" r:id="rId37"/>
        </w:object>
      </w:r>
      <w:r w:rsidR="00BC304E">
        <w:tab/>
      </w:r>
      <w:r w:rsidR="00BC304E">
        <w:tab/>
      </w:r>
      <w:r w:rsidR="00BC304E">
        <w:tab/>
      </w:r>
      <w:r w:rsidRPr="00F86633">
        <w:rPr>
          <w:rStyle w:val="Cquestionpartlabelbold"/>
        </w:rPr>
        <w:t>C</w:t>
      </w:r>
      <w:r w:rsidR="00BC304E">
        <w:tab/>
      </w:r>
      <w:r w:rsidR="00B46CAE" w:rsidRPr="00B46CAE">
        <w:rPr>
          <w:position w:val="-22"/>
        </w:rPr>
        <w:object w:dxaOrig="660" w:dyaOrig="580" w14:anchorId="5F0DFBA3">
          <v:shape id="_x0000_i1040" type="#_x0000_t75" style="width:33.65pt;height:29pt" o:ole="" fillcolor="window">
            <v:imagedata r:id="rId38" o:title=""/>
          </v:shape>
          <o:OLEObject Type="Embed" ProgID="Equation.DSMT4" ShapeID="_x0000_i1040" DrawAspect="Content" ObjectID="_1538826997" r:id="rId39"/>
        </w:object>
      </w:r>
      <w:r w:rsidRPr="000B7A4D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Pr="00F86633">
        <w:rPr>
          <w:rStyle w:val="Cquestionpartlabelbold"/>
        </w:rPr>
        <w:t>D</w:t>
      </w:r>
      <w:r w:rsidR="00BC304E">
        <w:tab/>
      </w:r>
      <w:r w:rsidR="00B46CAE" w:rsidRPr="00B46CAE">
        <w:rPr>
          <w:position w:val="-22"/>
        </w:rPr>
        <w:object w:dxaOrig="639" w:dyaOrig="580" w14:anchorId="367B8989">
          <v:shape id="_x0000_i1041" type="#_x0000_t75" style="width:32.75pt;height:29pt" o:ole="" fillcolor="window">
            <v:imagedata r:id="rId40" o:title=""/>
          </v:shape>
          <o:OLEObject Type="Embed" ProgID="Equation.DSMT4" ShapeID="_x0000_i1041" DrawAspect="Content" ObjectID="_1538826998" r:id="rId41"/>
        </w:object>
      </w:r>
    </w:p>
    <w:p w14:paraId="158F39D6" w14:textId="77777777" w:rsidR="00BA34D9" w:rsidRPr="000B7A4D" w:rsidRDefault="00BA34D9" w:rsidP="00BA34D9">
      <w:pPr>
        <w:pStyle w:val="Pquestionheadingmc"/>
      </w:pPr>
      <w:r>
        <w:t>Question 4</w:t>
      </w:r>
      <w:r>
        <w:tab/>
        <w:t>[1.3]</w:t>
      </w:r>
    </w:p>
    <w:p w14:paraId="32AA8802" w14:textId="77777777" w:rsidR="00BA34D9" w:rsidRDefault="00BA34D9" w:rsidP="00BA34D9">
      <w:pPr>
        <w:pStyle w:val="Pquestiontextmainstem"/>
      </w:pPr>
      <w:r w:rsidRPr="000B7A4D">
        <w:t>The e</w:t>
      </w:r>
      <w:r>
        <w:t xml:space="preserve">quation of a linear graph with </w:t>
      </w:r>
      <w:r w:rsidRPr="000B7A4D">
        <w:t xml:space="preserve">a </w:t>
      </w:r>
      <w:r w:rsidRPr="00FA5C18">
        <w:rPr>
          <w:rStyle w:val="Cmathsexpressions"/>
        </w:rPr>
        <w:t>y</w:t>
      </w:r>
      <w:r w:rsidRPr="000B7A4D">
        <w:t xml:space="preserve">-intercept of </w:t>
      </w:r>
      <w:r w:rsidRPr="000B7A4D">
        <w:rPr>
          <w:position w:val="-24"/>
        </w:rPr>
        <w:object w:dxaOrig="440" w:dyaOrig="620" w14:anchorId="3C582722">
          <v:shape id="_x0000_i1042" type="#_x0000_t75" style="width:22.45pt;height:30.85pt" o:ole="" fillcolor="window">
            <v:imagedata r:id="rId42" o:title=""/>
          </v:shape>
          <o:OLEObject Type="Embed" ProgID="Equation.3" ShapeID="_x0000_i1042" DrawAspect="Content" ObjectID="_1538826999" r:id="rId43"/>
        </w:object>
      </w:r>
      <w:r w:rsidRPr="000B7A4D">
        <w:t xml:space="preserve"> and a gradient of </w:t>
      </w:r>
      <w:r w:rsidRPr="000B7A4D">
        <w:rPr>
          <w:position w:val="-24"/>
        </w:rPr>
        <w:object w:dxaOrig="240" w:dyaOrig="620" w14:anchorId="1CE21F71">
          <v:shape id="_x0000_i1043" type="#_x0000_t75" style="width:12.15pt;height:30.85pt" o:ole="">
            <v:imagedata r:id="rId44" o:title=""/>
          </v:shape>
          <o:OLEObject Type="Embed" ProgID="Equation.DSMT4" ShapeID="_x0000_i1043" DrawAspect="Content" ObjectID="_1538827000" r:id="rId45"/>
        </w:object>
      </w:r>
      <w:r w:rsidRPr="000B7A4D">
        <w:t xml:space="preserve"> is:</w:t>
      </w:r>
    </w:p>
    <w:p w14:paraId="7B496A4F" w14:textId="2736C8F3" w:rsidR="00BA34D9" w:rsidRPr="000B7A4D" w:rsidRDefault="00BA34D9" w:rsidP="00BA34D9">
      <w:pPr>
        <w:pStyle w:val="Pquestiontextmcqoptions"/>
      </w:pPr>
      <w:r w:rsidRPr="00F86633">
        <w:rPr>
          <w:rStyle w:val="Cquestionpartlabelbold"/>
        </w:rPr>
        <w:t>A</w:t>
      </w:r>
      <w:r w:rsidR="00BC304E">
        <w:tab/>
      </w:r>
      <w:r w:rsidR="00B46CAE" w:rsidRPr="00B46CAE">
        <w:rPr>
          <w:position w:val="-24"/>
        </w:rPr>
        <w:object w:dxaOrig="1660" w:dyaOrig="620" w14:anchorId="29DCEE98">
          <v:shape id="_x0000_i1044" type="#_x0000_t75" style="width:83.2pt;height:30.85pt" o:ole="">
            <v:imagedata r:id="rId46" o:title=""/>
          </v:shape>
          <o:OLEObject Type="Embed" ProgID="Equation.DSMT4" ShapeID="_x0000_i1044" DrawAspect="Content" ObjectID="_1538827001" r:id="rId47"/>
        </w:object>
      </w:r>
      <w:r w:rsidR="00BC304E">
        <w:tab/>
      </w:r>
      <w:r w:rsidR="00BC304E">
        <w:tab/>
      </w:r>
      <w:r w:rsidRPr="00F86633">
        <w:rPr>
          <w:rStyle w:val="Cquestionpartlabelbold"/>
        </w:rPr>
        <w:t>B</w:t>
      </w:r>
      <w:r w:rsidR="00BC304E">
        <w:tab/>
      </w:r>
      <w:r w:rsidR="00B46CAE" w:rsidRPr="00B46CAE">
        <w:rPr>
          <w:position w:val="-24"/>
        </w:rPr>
        <w:object w:dxaOrig="1660" w:dyaOrig="620" w14:anchorId="1BBA0E12">
          <v:shape id="_x0000_i1045" type="#_x0000_t75" style="width:83.2pt;height:30.85pt" o:ole="">
            <v:imagedata r:id="rId48" o:title=""/>
          </v:shape>
          <o:OLEObject Type="Embed" ProgID="Equation.DSMT4" ShapeID="_x0000_i1045" DrawAspect="Content" ObjectID="_1538827002" r:id="rId49"/>
        </w:object>
      </w:r>
      <w:r w:rsidR="00BC304E">
        <w:tab/>
      </w:r>
      <w:r w:rsidRPr="00F86633">
        <w:rPr>
          <w:rStyle w:val="Cquestionpartlabelbold"/>
        </w:rPr>
        <w:t>C</w:t>
      </w:r>
      <w:r w:rsidR="00BC304E">
        <w:tab/>
      </w:r>
      <w:r w:rsidRPr="000B7A4D">
        <w:rPr>
          <w:position w:val="-10"/>
        </w:rPr>
        <w:object w:dxaOrig="1660" w:dyaOrig="320" w14:anchorId="4BBA7BA4">
          <v:shape id="_x0000_i1046" type="#_x0000_t75" style="width:83.2pt;height:16.85pt" o:ole="">
            <v:imagedata r:id="rId50" o:title=""/>
          </v:shape>
          <o:OLEObject Type="Embed" ProgID="Equation.DSMT4" ShapeID="_x0000_i1046" DrawAspect="Content" ObjectID="_1538827003" r:id="rId51"/>
        </w:object>
      </w:r>
      <w:r w:rsidR="00BC304E">
        <w:tab/>
      </w:r>
      <w:r w:rsidR="00BC304E">
        <w:tab/>
      </w:r>
      <w:r w:rsidR="00BC304E">
        <w:tab/>
      </w:r>
      <w:r w:rsidRPr="00F86633">
        <w:rPr>
          <w:rStyle w:val="Cquestionpartlabelbold"/>
        </w:rPr>
        <w:t>D</w:t>
      </w:r>
      <w:r w:rsidR="00BC304E">
        <w:tab/>
      </w:r>
      <w:r w:rsidRPr="000B7A4D">
        <w:rPr>
          <w:position w:val="-10"/>
        </w:rPr>
        <w:object w:dxaOrig="1660" w:dyaOrig="320" w14:anchorId="4C2617C5">
          <v:shape id="_x0000_i1047" type="#_x0000_t75" style="width:83.2pt;height:16.85pt" o:ole="">
            <v:imagedata r:id="rId52" o:title=""/>
          </v:shape>
          <o:OLEObject Type="Embed" ProgID="Equation.DSMT4" ShapeID="_x0000_i1047" DrawAspect="Content" ObjectID="_1538827004" r:id="rId53"/>
        </w:object>
      </w:r>
    </w:p>
    <w:p w14:paraId="4A8051A2" w14:textId="77777777" w:rsidR="00BA34D9" w:rsidRPr="000B7A4D" w:rsidRDefault="00BA34D9" w:rsidP="00BA34D9">
      <w:pPr>
        <w:pStyle w:val="Pquestionheadingmc"/>
      </w:pPr>
      <w:r>
        <w:t>Question 5</w:t>
      </w:r>
      <w:r>
        <w:tab/>
        <w:t>[1.4]</w:t>
      </w:r>
    </w:p>
    <w:p w14:paraId="37C89449" w14:textId="77777777" w:rsidR="00BA34D9" w:rsidRDefault="00BA34D9" w:rsidP="00BA34D9">
      <w:pPr>
        <w:pStyle w:val="Pquestiontextmainstem"/>
      </w:pPr>
      <w:r w:rsidRPr="000B7A4D">
        <w:t xml:space="preserve">The line that </w:t>
      </w:r>
      <w:r>
        <w:t>is parallel to the line with</w:t>
      </w:r>
      <w:r w:rsidRPr="000B7A4D">
        <w:t xml:space="preserve"> equation </w:t>
      </w:r>
      <w:r w:rsidRPr="000B7A4D">
        <w:rPr>
          <w:position w:val="-24"/>
        </w:rPr>
        <w:object w:dxaOrig="1180" w:dyaOrig="620" w14:anchorId="6C6ACE8F">
          <v:shape id="_x0000_i1048" type="#_x0000_t75" style="width:58.9pt;height:30.85pt" o:ole="">
            <v:imagedata r:id="rId54" o:title=""/>
          </v:shape>
          <o:OLEObject Type="Embed" ProgID="Equation.DSMT4" ShapeID="_x0000_i1048" DrawAspect="Content" ObjectID="_1538827005" r:id="rId55"/>
        </w:object>
      </w:r>
      <w:r w:rsidRPr="000B7A4D">
        <w:t xml:space="preserve"> is:</w:t>
      </w:r>
    </w:p>
    <w:p w14:paraId="49FC3BAC" w14:textId="2AA97788" w:rsidR="00BA34D9" w:rsidRDefault="00BA34D9" w:rsidP="00BA34D9">
      <w:pPr>
        <w:pStyle w:val="Pquestiontextmcqoptions"/>
      </w:pPr>
      <w:r w:rsidRPr="008C3BDE">
        <w:rPr>
          <w:rStyle w:val="Cquestionpartlabelbold"/>
        </w:rPr>
        <w:t>A</w:t>
      </w:r>
      <w:r>
        <w:tab/>
      </w:r>
      <w:r w:rsidR="00B46CAE" w:rsidRPr="00B46CAE">
        <w:rPr>
          <w:position w:val="-10"/>
        </w:rPr>
        <w:object w:dxaOrig="1480" w:dyaOrig="320" w14:anchorId="588336AA">
          <v:shape id="_x0000_i1049" type="#_x0000_t75" style="width:72.95pt;height:16.85pt" o:ole="">
            <v:imagedata r:id="rId56" o:title=""/>
          </v:shape>
          <o:OLEObject Type="Embed" ProgID="Equation.DSMT4" ShapeID="_x0000_i1049" DrawAspect="Content" ObjectID="_1538827006" r:id="rId57"/>
        </w:object>
      </w:r>
      <w:r w:rsidR="00BC304E">
        <w:tab/>
      </w:r>
      <w:r w:rsidR="00BC304E">
        <w:tab/>
      </w:r>
      <w:r w:rsidRPr="008C3BDE">
        <w:rPr>
          <w:rStyle w:val="Cquestionpartlabelbold"/>
        </w:rPr>
        <w:t>B</w:t>
      </w:r>
      <w:r>
        <w:tab/>
      </w:r>
      <w:r w:rsidR="00B46CAE" w:rsidRPr="00B46CAE">
        <w:rPr>
          <w:position w:val="-10"/>
        </w:rPr>
        <w:object w:dxaOrig="1440" w:dyaOrig="320" w14:anchorId="3CD4F532">
          <v:shape id="_x0000_i1050" type="#_x0000_t75" style="width:1in;height:16.85pt" o:ole="">
            <v:imagedata r:id="rId58" o:title=""/>
          </v:shape>
          <o:OLEObject Type="Embed" ProgID="Equation.DSMT4" ShapeID="_x0000_i1050" DrawAspect="Content" ObjectID="_1538827007" r:id="rId59"/>
        </w:object>
      </w:r>
      <w:r w:rsidR="00BC304E">
        <w:tab/>
      </w:r>
      <w:r w:rsidRPr="008C3BDE">
        <w:rPr>
          <w:rStyle w:val="Cquestionpartlabelbold"/>
        </w:rPr>
        <w:t>C</w:t>
      </w:r>
      <w:r>
        <w:tab/>
      </w:r>
      <w:r w:rsidR="00B46CAE" w:rsidRPr="00B46CAE">
        <w:rPr>
          <w:position w:val="-10"/>
        </w:rPr>
        <w:object w:dxaOrig="1480" w:dyaOrig="320" w14:anchorId="50CF460C">
          <v:shape id="_x0000_i1051" type="#_x0000_t75" style="width:72.95pt;height:16.85pt" o:ole="">
            <v:imagedata r:id="rId60" o:title=""/>
          </v:shape>
          <o:OLEObject Type="Embed" ProgID="Equation.DSMT4" ShapeID="_x0000_i1051" DrawAspect="Content" ObjectID="_1538827008" r:id="rId61"/>
        </w:object>
      </w:r>
      <w:r w:rsidR="00BC304E">
        <w:tab/>
      </w:r>
      <w:r w:rsidR="00BC304E">
        <w:tab/>
      </w:r>
      <w:r w:rsidR="00BC304E">
        <w:tab/>
      </w:r>
      <w:r w:rsidRPr="008C3BDE">
        <w:rPr>
          <w:rStyle w:val="Cquestionpartlabelbold"/>
        </w:rPr>
        <w:t>D</w:t>
      </w:r>
      <w:r w:rsidRPr="008C3BDE">
        <w:rPr>
          <w:rStyle w:val="Cquestionpartlabelbold"/>
        </w:rPr>
        <w:tab/>
      </w:r>
      <w:r w:rsidR="00B46CAE" w:rsidRPr="00B46CAE">
        <w:rPr>
          <w:position w:val="-10"/>
        </w:rPr>
        <w:object w:dxaOrig="1460" w:dyaOrig="320" w14:anchorId="3ABF0DC1">
          <v:shape id="_x0000_i1052" type="#_x0000_t75" style="width:72.95pt;height:16.85pt" o:ole="">
            <v:imagedata r:id="rId62" o:title=""/>
          </v:shape>
          <o:OLEObject Type="Embed" ProgID="Equation.DSMT4" ShapeID="_x0000_i1052" DrawAspect="Content" ObjectID="_1538827009" r:id="rId63"/>
        </w:object>
      </w:r>
    </w:p>
    <w:p w14:paraId="26ECD8CF" w14:textId="77777777" w:rsidR="000966A4" w:rsidRPr="000B7A4D" w:rsidRDefault="000966A4" w:rsidP="00BA34D9">
      <w:pPr>
        <w:pStyle w:val="Pquestiontextmcqoptions"/>
      </w:pPr>
      <w:bookmarkStart w:id="0" w:name="_GoBack"/>
      <w:bookmarkEnd w:id="0"/>
    </w:p>
    <w:p w14:paraId="6C8A1DA2" w14:textId="77777777" w:rsidR="00BA34D9" w:rsidRPr="000B7A4D" w:rsidRDefault="00BA34D9" w:rsidP="00BA34D9">
      <w:pPr>
        <w:pStyle w:val="Pquestionheadingmc"/>
      </w:pPr>
      <w:r>
        <w:t>Question 6</w:t>
      </w:r>
      <w:r>
        <w:tab/>
        <w:t>[1.4]</w:t>
      </w:r>
    </w:p>
    <w:p w14:paraId="099FBC20" w14:textId="77777777" w:rsidR="00BA34D9" w:rsidRDefault="00BA34D9" w:rsidP="00BA34D9">
      <w:pPr>
        <w:pStyle w:val="Pquestiontextmainstem"/>
      </w:pPr>
      <w:r w:rsidRPr="000B7A4D">
        <w:t xml:space="preserve">The gradient of a line that is perpendicular to the line with equation </w:t>
      </w:r>
      <w:r w:rsidR="000966A4" w:rsidRPr="000B7A4D">
        <w:rPr>
          <w:position w:val="-24"/>
        </w:rPr>
        <w:object w:dxaOrig="1300" w:dyaOrig="620" w14:anchorId="4E7F8552">
          <v:shape id="_x0000_i1080" type="#_x0000_t75" style="width:65.45pt;height:29.9pt" o:ole="" fillcolor="window">
            <v:imagedata r:id="rId64" o:title=""/>
          </v:shape>
          <o:OLEObject Type="Embed" ProgID="Equation.DSMT4" ShapeID="_x0000_i1080" DrawAspect="Content" ObjectID="_1538827010" r:id="rId65"/>
        </w:object>
      </w:r>
      <w:r w:rsidRPr="000B7A4D">
        <w:t xml:space="preserve"> is:</w:t>
      </w:r>
    </w:p>
    <w:p w14:paraId="4C3416D2" w14:textId="242D78A8" w:rsidR="00BA34D9" w:rsidRDefault="00BA34D9" w:rsidP="00BA34D9">
      <w:pPr>
        <w:pStyle w:val="Pquestiontextmcqoptions"/>
      </w:pPr>
      <w:r w:rsidRPr="00BC304E">
        <w:rPr>
          <w:rStyle w:val="Cquestionpartlabelbold"/>
        </w:rPr>
        <w:t>A</w:t>
      </w:r>
      <w:r w:rsidR="00BC304E">
        <w:tab/>
      </w:r>
      <w:r w:rsidR="00B46CAE" w:rsidRPr="00B46CAE">
        <w:rPr>
          <w:position w:val="-10"/>
        </w:rPr>
        <w:object w:dxaOrig="1140" w:dyaOrig="320" w14:anchorId="0D2A7D53">
          <v:shape id="_x0000_i1053" type="#_x0000_t75" style="width:56.1pt;height:16.85pt" o:ole="">
            <v:imagedata r:id="rId66" o:title=""/>
          </v:shape>
          <o:OLEObject Type="Embed" ProgID="Equation.DSMT4" ShapeID="_x0000_i1053" DrawAspect="Content" ObjectID="_1538827011" r:id="rId67"/>
        </w:object>
      </w:r>
      <w:r w:rsidRPr="000B7A4D">
        <w:tab/>
      </w:r>
      <w:r w:rsidR="00BC304E">
        <w:tab/>
      </w:r>
      <w:r w:rsidR="00BC304E">
        <w:tab/>
      </w:r>
      <w:r w:rsidRPr="00BC304E">
        <w:rPr>
          <w:rStyle w:val="Cquestionpartlabelbold"/>
        </w:rPr>
        <w:t>B</w:t>
      </w:r>
      <w:r w:rsidR="00BC304E">
        <w:tab/>
      </w:r>
      <w:r w:rsidR="00B46CAE" w:rsidRPr="00B46CAE">
        <w:rPr>
          <w:position w:val="-10"/>
        </w:rPr>
        <w:object w:dxaOrig="1040" w:dyaOrig="320" w14:anchorId="32168729">
          <v:shape id="_x0000_i1054" type="#_x0000_t75" style="width:52.35pt;height:16.85pt" o:ole="">
            <v:imagedata r:id="rId68" o:title=""/>
          </v:shape>
          <o:OLEObject Type="Embed" ProgID="Equation.DSMT4" ShapeID="_x0000_i1054" DrawAspect="Content" ObjectID="_1538827012" r:id="rId69"/>
        </w:object>
      </w:r>
      <w:r w:rsidR="00BC304E">
        <w:tab/>
      </w:r>
      <w:r w:rsidR="00BC304E">
        <w:tab/>
      </w:r>
      <w:r w:rsidR="00BC304E">
        <w:tab/>
      </w:r>
      <w:r w:rsidRPr="00BC304E">
        <w:rPr>
          <w:rStyle w:val="Cquestionpartlabelbold"/>
        </w:rPr>
        <w:t>C</w:t>
      </w:r>
      <w:r w:rsidR="00BC304E">
        <w:tab/>
      </w:r>
      <w:r w:rsidR="00B46CAE" w:rsidRPr="00B46CAE">
        <w:rPr>
          <w:position w:val="-10"/>
        </w:rPr>
        <w:object w:dxaOrig="1040" w:dyaOrig="320" w14:anchorId="254BF79A">
          <v:shape id="_x0000_i1055" type="#_x0000_t75" style="width:52.35pt;height:16.85pt" o:ole="">
            <v:imagedata r:id="rId70" o:title=""/>
          </v:shape>
          <o:OLEObject Type="Embed" ProgID="Equation.DSMT4" ShapeID="_x0000_i1055" DrawAspect="Content" ObjectID="_1538827013" r:id="rId71"/>
        </w:object>
      </w:r>
      <w:r w:rsidRPr="000B7A4D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Pr="00BC304E">
        <w:rPr>
          <w:rStyle w:val="Cquestionpartlabelbold"/>
        </w:rPr>
        <w:t>D</w:t>
      </w:r>
      <w:r w:rsidR="00BC304E">
        <w:tab/>
      </w:r>
      <w:r w:rsidR="00B46CAE" w:rsidRPr="00B46CAE">
        <w:rPr>
          <w:position w:val="-10"/>
        </w:rPr>
        <w:object w:dxaOrig="1020" w:dyaOrig="320" w14:anchorId="6E66A243">
          <v:shape id="_x0000_i1056" type="#_x0000_t75" style="width:50.5pt;height:16.85pt" o:ole="">
            <v:imagedata r:id="rId72" o:title=""/>
          </v:shape>
          <o:OLEObject Type="Embed" ProgID="Equation.DSMT4" ShapeID="_x0000_i1056" DrawAspect="Content" ObjectID="_1538827014" r:id="rId73"/>
        </w:object>
      </w:r>
    </w:p>
    <w:p w14:paraId="12537644" w14:textId="77777777" w:rsidR="000966A4" w:rsidRPr="000B7A4D" w:rsidRDefault="000966A4" w:rsidP="00BA34D9">
      <w:pPr>
        <w:pStyle w:val="Pquestiontextmcqoptions"/>
      </w:pPr>
    </w:p>
    <w:p w14:paraId="055C4FD5" w14:textId="77777777" w:rsidR="00BA34D9" w:rsidRPr="000B7A4D" w:rsidRDefault="00BA34D9" w:rsidP="00BA34D9">
      <w:pPr>
        <w:pStyle w:val="Pquestionheadingmc"/>
      </w:pPr>
      <w:r>
        <w:t>Question 7</w:t>
      </w:r>
      <w:r>
        <w:tab/>
        <w:t>[1.5]</w:t>
      </w:r>
    </w:p>
    <w:p w14:paraId="416F542D" w14:textId="77777777" w:rsidR="00BA34D9" w:rsidRPr="000B7A4D" w:rsidRDefault="00BA34D9" w:rsidP="00BA34D9">
      <w:pPr>
        <w:pStyle w:val="Pquestiontextmainstem"/>
      </w:pPr>
      <w:r w:rsidRPr="000B7A4D">
        <w:t xml:space="preserve">Which of the following is not a solution of </w:t>
      </w:r>
      <w:r w:rsidRPr="000B7A4D">
        <w:rPr>
          <w:position w:val="-24"/>
        </w:rPr>
        <w:object w:dxaOrig="1040" w:dyaOrig="620" w14:anchorId="726BE3F1">
          <v:shape id="_x0000_i1057" type="#_x0000_t75" style="width:52.35pt;height:30.85pt" o:ole="">
            <v:imagedata r:id="rId74" o:title=""/>
          </v:shape>
          <o:OLEObject Type="Embed" ProgID="Equation.DSMT4" ShapeID="_x0000_i1057" DrawAspect="Content" ObjectID="_1538827015" r:id="rId75"/>
        </w:object>
      </w:r>
      <w:r w:rsidRPr="000B7A4D">
        <w:t>?</w:t>
      </w:r>
    </w:p>
    <w:p w14:paraId="19965370" w14:textId="4F845114" w:rsidR="00BA34D9" w:rsidRDefault="00BA34D9" w:rsidP="00BA34D9">
      <w:pPr>
        <w:pStyle w:val="Pquestiontextmcqoptions"/>
      </w:pPr>
      <w:r w:rsidRPr="00F86633">
        <w:rPr>
          <w:rStyle w:val="Cquestionpartlabelbold"/>
        </w:rPr>
        <w:t>A</w:t>
      </w:r>
      <w:r w:rsidR="00BC304E">
        <w:tab/>
      </w:r>
      <w:r w:rsidRPr="00F86633">
        <w:rPr>
          <w:rStyle w:val="Cmathsexpressions"/>
        </w:rPr>
        <w:t>x</w:t>
      </w:r>
      <w:r w:rsidRPr="000B7A4D">
        <w:t xml:space="preserve"> = </w:t>
      </w:r>
      <w:r w:rsidR="00B46CAE" w:rsidRPr="00B46CAE">
        <w:rPr>
          <w:position w:val="-24"/>
        </w:rPr>
        <w:object w:dxaOrig="220" w:dyaOrig="620" w14:anchorId="30147B47">
          <v:shape id="_x0000_i1058" type="#_x0000_t75" style="width:11.2pt;height:30.85pt" o:ole="">
            <v:imagedata r:id="rId76" o:title=""/>
          </v:shape>
          <o:OLEObject Type="Embed" ProgID="Equation.DSMT4" ShapeID="_x0000_i1058" DrawAspect="Content" ObjectID="_1538827016" r:id="rId77"/>
        </w:object>
      </w:r>
      <w:r w:rsidRPr="000B7A4D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Pr="00F86633">
        <w:rPr>
          <w:rStyle w:val="Cquestionpartlabelbold"/>
        </w:rPr>
        <w:t>B</w:t>
      </w:r>
      <w:r w:rsidR="00BC304E">
        <w:tab/>
      </w:r>
      <w:r w:rsidRPr="00F86633">
        <w:rPr>
          <w:rStyle w:val="Cmathsexpressions"/>
        </w:rPr>
        <w:t>x</w:t>
      </w:r>
      <w:r w:rsidRPr="000B7A4D">
        <w:t xml:space="preserve"> = </w:t>
      </w:r>
      <w:r w:rsidR="00B46CAE" w:rsidRPr="00B46CAE">
        <w:rPr>
          <w:position w:val="-22"/>
        </w:rPr>
        <w:object w:dxaOrig="320" w:dyaOrig="580" w14:anchorId="1CCA2DD5">
          <v:shape id="_x0000_i1059" type="#_x0000_t75" style="width:15.9pt;height:29pt" o:ole="" fillcolor="window">
            <v:imagedata r:id="rId78" o:title=""/>
          </v:shape>
          <o:OLEObject Type="Embed" ProgID="Equation.DSMT4" ShapeID="_x0000_i1059" DrawAspect="Content" ObjectID="_1538827017" r:id="rId79"/>
        </w:object>
      </w:r>
      <w:r w:rsidR="00BC304E">
        <w:tab/>
      </w:r>
      <w:r w:rsidR="00BC304E">
        <w:tab/>
      </w:r>
      <w:r w:rsidR="00BC304E">
        <w:tab/>
      </w:r>
      <w:r w:rsidR="00BC304E">
        <w:tab/>
      </w:r>
      <w:r w:rsidRPr="00F86633">
        <w:rPr>
          <w:rStyle w:val="Cquestionpartlabelbold"/>
        </w:rPr>
        <w:t>C</w:t>
      </w:r>
      <w:r w:rsidR="00BC304E">
        <w:tab/>
      </w:r>
      <w:r w:rsidRPr="00F86633">
        <w:rPr>
          <w:rStyle w:val="Cmathsexpressions"/>
        </w:rPr>
        <w:t>x</w:t>
      </w:r>
      <w:r w:rsidRPr="000B7A4D">
        <w:t xml:space="preserve"> = </w:t>
      </w:r>
      <w:r w:rsidR="00B46CAE" w:rsidRPr="00B46CAE">
        <w:rPr>
          <w:position w:val="-24"/>
        </w:rPr>
        <w:object w:dxaOrig="240" w:dyaOrig="620" w14:anchorId="134D1275">
          <v:shape id="_x0000_i1060" type="#_x0000_t75" style="width:12.15pt;height:30.85pt" o:ole="">
            <v:imagedata r:id="rId80" o:title=""/>
          </v:shape>
          <o:OLEObject Type="Embed" ProgID="Equation.DSMT4" ShapeID="_x0000_i1060" DrawAspect="Content" ObjectID="_1538827018" r:id="rId81"/>
        </w:object>
      </w:r>
      <w:r w:rsidRPr="000B7A4D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="00BC304E">
        <w:tab/>
      </w:r>
      <w:r w:rsidRPr="00F86633">
        <w:rPr>
          <w:rStyle w:val="Cquestionpartlabelbold"/>
        </w:rPr>
        <w:t>D</w:t>
      </w:r>
      <w:r w:rsidR="00BC304E">
        <w:tab/>
      </w:r>
      <w:r w:rsidRPr="00F86633">
        <w:rPr>
          <w:rStyle w:val="Cmathsexpressions"/>
        </w:rPr>
        <w:t>x</w:t>
      </w:r>
      <w:r w:rsidRPr="000B7A4D">
        <w:t xml:space="preserve"> = 0</w:t>
      </w:r>
    </w:p>
    <w:p w14:paraId="370BA32A" w14:textId="77777777" w:rsidR="00BA34D9" w:rsidRPr="000B7A4D" w:rsidRDefault="00BA34D9" w:rsidP="00B46CAE">
      <w:pPr>
        <w:pStyle w:val="Pquestionheadingmc"/>
      </w:pPr>
      <w:r>
        <w:lastRenderedPageBreak/>
        <w:t>Question 8</w:t>
      </w:r>
      <w:r>
        <w:tab/>
        <w:t>[1.6]</w:t>
      </w:r>
    </w:p>
    <w:p w14:paraId="547F53EE" w14:textId="77777777" w:rsidR="00BA34D9" w:rsidRPr="000B7A4D" w:rsidRDefault="00BA34D9" w:rsidP="00B46CAE">
      <w:pPr>
        <w:pStyle w:val="Pquestiontextmainstem"/>
        <w:keepNext/>
      </w:pPr>
      <w:r w:rsidRPr="00FA5C18">
        <w:rPr>
          <w:rStyle w:val="Cmathsexpressions"/>
        </w:rPr>
        <w:t>y</w:t>
      </w:r>
      <w:r w:rsidRPr="000B7A4D">
        <w:t xml:space="preserve"> = -2</w:t>
      </w:r>
      <w:r w:rsidRPr="00FA5C18">
        <w:rPr>
          <w:rStyle w:val="Cmathsexpressions"/>
        </w:rPr>
        <w:t>x</w:t>
      </w:r>
      <w:r w:rsidRPr="000B7A4D">
        <w:t xml:space="preserve"> + 6 and 2</w:t>
      </w:r>
      <w:r w:rsidRPr="00FA5C18">
        <w:rPr>
          <w:rStyle w:val="Cmathsexpressions"/>
        </w:rPr>
        <w:t>y</w:t>
      </w:r>
      <w:r w:rsidRPr="000B7A4D">
        <w:t xml:space="preserve"> + 6</w:t>
      </w:r>
      <w:r w:rsidRPr="00FA5C18">
        <w:rPr>
          <w:rStyle w:val="Cmathsexpressions"/>
        </w:rPr>
        <w:t>x</w:t>
      </w:r>
      <w:r w:rsidRPr="000B7A4D">
        <w:t xml:space="preserve"> = 7</w:t>
      </w:r>
      <w:r>
        <w:t xml:space="preserve"> </w:t>
      </w:r>
      <w:r w:rsidRPr="000B7A4D">
        <w:t>have the solution:</w:t>
      </w:r>
    </w:p>
    <w:p w14:paraId="747E3B6B" w14:textId="53E8F7FB" w:rsidR="00BA34D9" w:rsidRPr="000B7A4D" w:rsidRDefault="00BA34D9" w:rsidP="00BA34D9">
      <w:pPr>
        <w:pStyle w:val="Pquestiontextmcqoptions"/>
      </w:pPr>
      <w:r w:rsidRPr="00F86633">
        <w:rPr>
          <w:rStyle w:val="Cquestionpartlabelbold"/>
        </w:rPr>
        <w:t>A</w:t>
      </w:r>
      <w:r w:rsidR="00BC304E">
        <w:tab/>
      </w:r>
      <w:r w:rsidRPr="00F86633">
        <w:rPr>
          <w:rStyle w:val="Cmathsexpressions"/>
        </w:rPr>
        <w:t>x</w:t>
      </w:r>
      <w:r w:rsidRPr="000B7A4D">
        <w:t xml:space="preserve"> = </w:t>
      </w:r>
      <w:r w:rsidR="009C3985" w:rsidRPr="009C3985">
        <w:rPr>
          <w:position w:val="-24"/>
        </w:rPr>
        <w:object w:dxaOrig="380" w:dyaOrig="640" w14:anchorId="0EC9D053">
          <v:shape id="_x0000_i1061" type="#_x0000_t75" style="width:18.7pt;height:31.8pt" o:ole="">
            <v:imagedata r:id="rId82" o:title=""/>
          </v:shape>
          <o:OLEObject Type="Embed" ProgID="Equation.DSMT4" ShapeID="_x0000_i1061" DrawAspect="Content" ObjectID="_1538827019" r:id="rId83"/>
        </w:object>
      </w:r>
      <w:r w:rsidRPr="000B7A4D">
        <w:t xml:space="preserve">, </w:t>
      </w:r>
      <w:r w:rsidRPr="00F86633">
        <w:rPr>
          <w:rStyle w:val="Cmathsexpressions"/>
        </w:rPr>
        <w:t>y</w:t>
      </w:r>
      <w:r w:rsidRPr="000B7A4D">
        <w:t xml:space="preserve"> = -1</w:t>
      </w:r>
      <w:r w:rsidRPr="000B7A4D">
        <w:tab/>
      </w:r>
      <w:r w:rsidR="00BC304E">
        <w:tab/>
      </w:r>
      <w:r w:rsidR="00BC304E">
        <w:tab/>
      </w:r>
      <w:r w:rsidRPr="00F86633">
        <w:rPr>
          <w:rStyle w:val="Cquestionpartlabelbold"/>
        </w:rPr>
        <w:t>B</w:t>
      </w:r>
      <w:r w:rsidRPr="000B7A4D">
        <w:t xml:space="preserve"> </w:t>
      </w:r>
      <w:r w:rsidRPr="00F86633">
        <w:rPr>
          <w:rStyle w:val="Cmathsexpressions"/>
        </w:rPr>
        <w:t>x</w:t>
      </w:r>
      <w:r w:rsidRPr="000B7A4D">
        <w:t xml:space="preserve"> = -</w:t>
      </w:r>
      <w:r w:rsidR="009C3985" w:rsidRPr="009C3985">
        <w:rPr>
          <w:position w:val="-24"/>
        </w:rPr>
        <w:object w:dxaOrig="380" w:dyaOrig="640" w14:anchorId="52B488A6">
          <v:shape id="_x0000_i1062" type="#_x0000_t75" style="width:18.7pt;height:31.8pt" o:ole="">
            <v:imagedata r:id="rId82" o:title=""/>
          </v:shape>
          <o:OLEObject Type="Embed" ProgID="Equation.DSMT4" ShapeID="_x0000_i1062" DrawAspect="Content" ObjectID="_1538827020" r:id="rId84"/>
        </w:object>
      </w:r>
      <w:r w:rsidRPr="000B7A4D">
        <w:t xml:space="preserve">, </w:t>
      </w:r>
      <w:r w:rsidRPr="00F86633">
        <w:rPr>
          <w:rStyle w:val="Cmathsexpressions"/>
        </w:rPr>
        <w:t>y</w:t>
      </w:r>
      <w:r w:rsidRPr="000B7A4D">
        <w:t xml:space="preserve"> = 1</w:t>
      </w:r>
      <w:r w:rsidR="00BC304E">
        <w:tab/>
      </w:r>
      <w:r w:rsidR="00BC304E">
        <w:tab/>
      </w:r>
      <w:r w:rsidRPr="00F86633">
        <w:rPr>
          <w:rStyle w:val="Cquestionpartlabelbold"/>
        </w:rPr>
        <w:t>C</w:t>
      </w:r>
      <w:r w:rsidR="00BC304E">
        <w:tab/>
      </w:r>
      <w:r w:rsidRPr="00F86633">
        <w:rPr>
          <w:rStyle w:val="Cmathsexpressions"/>
        </w:rPr>
        <w:t>x</w:t>
      </w:r>
      <w:r w:rsidRPr="000B7A4D">
        <w:t xml:space="preserve"> = </w:t>
      </w:r>
      <w:r w:rsidR="009C3985" w:rsidRPr="009C3985">
        <w:rPr>
          <w:position w:val="-24"/>
        </w:rPr>
        <w:object w:dxaOrig="380" w:dyaOrig="640" w14:anchorId="1FA68FD7">
          <v:shape id="_x0000_i1063" type="#_x0000_t75" style="width:18.7pt;height:31.8pt" o:ole="">
            <v:imagedata r:id="rId82" o:title=""/>
          </v:shape>
          <o:OLEObject Type="Embed" ProgID="Equation.DSMT4" ShapeID="_x0000_i1063" DrawAspect="Content" ObjectID="_1538827021" r:id="rId85"/>
        </w:object>
      </w:r>
      <w:r w:rsidRPr="000B7A4D">
        <w:t xml:space="preserve">, </w:t>
      </w:r>
      <w:r w:rsidRPr="00F86633">
        <w:rPr>
          <w:rStyle w:val="Cmathsexpressions"/>
        </w:rPr>
        <w:t>y</w:t>
      </w:r>
      <w:r w:rsidRPr="000B7A4D">
        <w:t xml:space="preserve"> = 11</w:t>
      </w:r>
      <w:r w:rsidRPr="000B7A4D">
        <w:tab/>
      </w:r>
      <w:r w:rsidR="00BC304E">
        <w:tab/>
      </w:r>
      <w:r w:rsidR="00BC304E">
        <w:tab/>
      </w:r>
      <w:r w:rsidR="00BC304E">
        <w:tab/>
      </w:r>
      <w:r w:rsidRPr="00F86633">
        <w:rPr>
          <w:rStyle w:val="Cquestionpartlabelbold"/>
        </w:rPr>
        <w:t>D</w:t>
      </w:r>
      <w:r w:rsidR="00BC304E">
        <w:tab/>
      </w:r>
      <w:r w:rsidRPr="00F86633">
        <w:rPr>
          <w:rStyle w:val="Cmathsexpressions"/>
        </w:rPr>
        <w:t>x</w:t>
      </w:r>
      <w:r w:rsidRPr="000B7A4D">
        <w:t xml:space="preserve"> = </w:t>
      </w:r>
      <w:r w:rsidR="009C3985" w:rsidRPr="009C3985">
        <w:rPr>
          <w:position w:val="-24"/>
        </w:rPr>
        <w:object w:dxaOrig="440" w:dyaOrig="640" w14:anchorId="7BCE6D8E">
          <v:shape id="_x0000_i1064" type="#_x0000_t75" style="width:21.5pt;height:31.8pt" o:ole="" fillcolor="window">
            <v:imagedata r:id="rId86" o:title=""/>
          </v:shape>
          <o:OLEObject Type="Embed" ProgID="Equation.DSMT4" ShapeID="_x0000_i1064" DrawAspect="Content" ObjectID="_1538827022" r:id="rId87"/>
        </w:object>
      </w:r>
      <w:r w:rsidRPr="000B7A4D">
        <w:t xml:space="preserve">, </w:t>
      </w:r>
      <w:r w:rsidRPr="00F86633">
        <w:rPr>
          <w:rStyle w:val="Cmathsexpressions"/>
        </w:rPr>
        <w:t>y</w:t>
      </w:r>
      <w:r w:rsidRPr="000B7A4D">
        <w:t xml:space="preserve"> = 11</w:t>
      </w:r>
    </w:p>
    <w:p w14:paraId="29BA69FD" w14:textId="6C22EF89" w:rsidR="00BA34D9" w:rsidRDefault="00BA34D9" w:rsidP="00BA34D9">
      <w:pPr>
        <w:pStyle w:val="Psectionresults"/>
      </w:pPr>
      <w:r>
        <w:t xml:space="preserve">Multiple-choice results: ___ / </w:t>
      </w:r>
      <w:r w:rsidR="00BC304E">
        <w:t>8</w:t>
      </w:r>
    </w:p>
    <w:p w14:paraId="6F80DAF6" w14:textId="77777777" w:rsidR="00BA34D9" w:rsidRDefault="00BA34D9" w:rsidP="00FC6B29">
      <w:pPr>
        <w:pStyle w:val="Psectionheading"/>
        <w:pageBreakBefore w:val="0"/>
      </w:pPr>
      <w:r>
        <w:t>Short answer section</w:t>
      </w:r>
    </w:p>
    <w:p w14:paraId="3D5CF738" w14:textId="77777777" w:rsidR="00BA34D9" w:rsidRDefault="00BA34D9" w:rsidP="00BA34D9">
      <w:pPr>
        <w:pStyle w:val="Pquestionheadingsx1stafterhead"/>
      </w:pPr>
      <w:r w:rsidRPr="00DF7F34">
        <w:t xml:space="preserve">Question </w:t>
      </w:r>
      <w:r>
        <w:t>9</w:t>
      </w:r>
      <w:r w:rsidRPr="00DF7F34">
        <w:tab/>
      </w:r>
      <w:r>
        <w:rPr>
          <w:rStyle w:val="Cmarkslabel"/>
        </w:rPr>
        <w:t>11</w:t>
      </w:r>
      <w:r w:rsidRPr="00DF7F34">
        <w:rPr>
          <w:rStyle w:val="Cmarkslabel"/>
        </w:rPr>
        <w:t xml:space="preserve"> marks</w:t>
      </w:r>
      <w:r w:rsidRPr="00DF7F34">
        <w:tab/>
        <w:t>[1.2]</w:t>
      </w:r>
    </w:p>
    <w:p w14:paraId="3284EFE5" w14:textId="77777777" w:rsidR="00BA34D9" w:rsidRDefault="00BA34D9" w:rsidP="00BA34D9">
      <w:pPr>
        <w:pStyle w:val="Pquestiontextmainstem"/>
      </w:pPr>
      <w:r w:rsidRPr="000B7A4D">
        <w:t>Use words from the list below to complete the following sentences.</w:t>
      </w:r>
    </w:p>
    <w:p w14:paraId="30F3E1C9" w14:textId="5ACA9F2D" w:rsidR="00BA34D9" w:rsidRPr="00FA5C18" w:rsidRDefault="00BA34D9" w:rsidP="00BA34D9">
      <w:pPr>
        <w:pStyle w:val="Pquestiontextmainstem"/>
        <w:rPr>
          <w:rStyle w:val="Cmathsexpressions"/>
        </w:rPr>
      </w:pPr>
      <w:r w:rsidRPr="00FA5C18">
        <w:rPr>
          <w:rStyle w:val="Cmathsexpressions"/>
        </w:rPr>
        <w:t xml:space="preserve">linear relationship     </w:t>
      </w:r>
      <w:r w:rsidRPr="000B7A4D">
        <w:rPr>
          <w:i/>
          <w:position w:val="-10"/>
        </w:rPr>
        <w:object w:dxaOrig="1060" w:dyaOrig="279" w14:anchorId="394DE67C">
          <v:shape id="_x0000_i1065" type="#_x0000_t75" style="width:53.3pt;height:13.1pt" o:ole="">
            <v:imagedata r:id="rId88" o:title=""/>
          </v:shape>
          <o:OLEObject Type="Embed" ProgID="Equation.DSMT4" ShapeID="_x0000_i1065" DrawAspect="Content" ObjectID="_1538827023" r:id="rId89"/>
        </w:object>
      </w:r>
      <w:r w:rsidRPr="00FA5C18">
        <w:rPr>
          <w:rStyle w:val="Cmathsexpressions"/>
        </w:rPr>
        <w:t xml:space="preserve">      perpendicular      linear equation      </w:t>
      </w:r>
      <w:r w:rsidR="00383E8D">
        <w:rPr>
          <w:rStyle w:val="Cmathsexpressions"/>
        </w:rPr>
        <w:t>inequality</w:t>
      </w:r>
      <w:r w:rsidRPr="00FA5C18">
        <w:rPr>
          <w:rStyle w:val="Cmathsexpressions"/>
        </w:rPr>
        <w:t xml:space="preserve">       one</w:t>
      </w:r>
      <w:r w:rsidRPr="00FA5C18">
        <w:rPr>
          <w:rStyle w:val="Cmathsexpressions"/>
        </w:rPr>
        <w:br/>
        <w:t>inverse operations     gradient          parallel                rise over run           y-intercept</w:t>
      </w:r>
    </w:p>
    <w:p w14:paraId="17299B56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Pr="000B7A4D">
        <w:t xml:space="preserve">Lines that are </w:t>
      </w:r>
      <w:r w:rsidRPr="00F86633">
        <w:rPr>
          <w:rStyle w:val="Cquestionpartlabelbold"/>
        </w:rPr>
        <w:t>__________________</w:t>
      </w:r>
      <w:r>
        <w:t xml:space="preserve"> have the same gradient.</w:t>
      </w:r>
    </w:p>
    <w:p w14:paraId="3238F860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(b)</w:t>
      </w:r>
      <w:r>
        <w:tab/>
      </w:r>
      <w:r w:rsidRPr="000B7A4D">
        <w:t xml:space="preserve">Lines that are </w:t>
      </w:r>
      <w:r w:rsidRPr="00F86633">
        <w:rPr>
          <w:rStyle w:val="Cquestionpartlabelbold"/>
        </w:rPr>
        <w:t>______________________________</w:t>
      </w:r>
      <w:r w:rsidRPr="000B7A4D">
        <w:t xml:space="preserve"> meet each other at an angle of</w:t>
      </w:r>
      <w:r>
        <w:t xml:space="preserve"> </w:t>
      </w:r>
      <w:r w:rsidRPr="000A4AE9">
        <w:t>90</w:t>
      </w:r>
      <w:r w:rsidRPr="000A4AE9">
        <w:sym w:font="Symbol" w:char="F0B0"/>
      </w:r>
      <w:r w:rsidRPr="000A4AE9">
        <w:t>.</w:t>
      </w:r>
    </w:p>
    <w:p w14:paraId="4E9D5550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(c)</w:t>
      </w:r>
      <w:r>
        <w:tab/>
      </w:r>
      <w:r w:rsidRPr="000B7A4D">
        <w:t xml:space="preserve">A </w:t>
      </w:r>
      <w:r w:rsidRPr="00F86633">
        <w:rPr>
          <w:rStyle w:val="Cquestionpartlabelbold"/>
        </w:rPr>
        <w:t>_______________________________________</w:t>
      </w:r>
      <w:r w:rsidRPr="000B7A4D">
        <w:t xml:space="preserve"> exists between two variables when the graph of the relationship is a straight line.</w:t>
      </w:r>
    </w:p>
    <w:p w14:paraId="04DEC11F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(d)</w:t>
      </w:r>
      <w:r>
        <w:tab/>
      </w:r>
      <w:r w:rsidRPr="000B7A4D">
        <w:t>A linear relationship is described by a _______________________________ .</w:t>
      </w:r>
    </w:p>
    <w:p w14:paraId="70A37AAE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(e)</w:t>
      </w:r>
      <w:r>
        <w:tab/>
      </w:r>
      <w:r w:rsidRPr="000B7A4D">
        <w:t xml:space="preserve">The general equation of a straight line is  __________________ where </w:t>
      </w:r>
      <w:r w:rsidRPr="000B7A4D">
        <w:rPr>
          <w:position w:val="-6"/>
        </w:rPr>
        <w:object w:dxaOrig="260" w:dyaOrig="220" w14:anchorId="7C8FED4C">
          <v:shape id="_x0000_i1066" type="#_x0000_t75" style="width:12.15pt;height:12.15pt" o:ole="">
            <v:imagedata r:id="rId90" o:title=""/>
          </v:shape>
          <o:OLEObject Type="Embed" ProgID="Equation.DSMT4" ShapeID="_x0000_i1066" DrawAspect="Content" ObjectID="_1538827024" r:id="rId91"/>
        </w:object>
      </w:r>
      <w:r w:rsidRPr="000B7A4D">
        <w:t xml:space="preserve"> is the gradient of the line and </w:t>
      </w:r>
      <w:r w:rsidRPr="000B7A4D">
        <w:rPr>
          <w:position w:val="-6"/>
        </w:rPr>
        <w:object w:dxaOrig="180" w:dyaOrig="220" w14:anchorId="388F7D0A">
          <v:shape id="_x0000_i1067" type="#_x0000_t75" style="width:8.4pt;height:12.15pt" o:ole="">
            <v:imagedata r:id="rId92" o:title=""/>
          </v:shape>
          <o:OLEObject Type="Embed" ProgID="Equation.DSMT4" ShapeID="_x0000_i1067" DrawAspect="Content" ObjectID="_1538827025" r:id="rId93"/>
        </w:object>
      </w:r>
      <w:r w:rsidRPr="000B7A4D">
        <w:t xml:space="preserve"> is the </w:t>
      </w:r>
      <w:r w:rsidRPr="00F86633">
        <w:rPr>
          <w:rStyle w:val="Cquestionpartlabelbold"/>
        </w:rPr>
        <w:t>________________________________</w:t>
      </w:r>
      <w:r w:rsidRPr="000B7A4D">
        <w:t xml:space="preserve"> of the line.</w:t>
      </w:r>
    </w:p>
    <w:p w14:paraId="4AA65CCC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(f)</w:t>
      </w:r>
      <w:r>
        <w:tab/>
      </w:r>
      <w:r w:rsidRPr="000B7A4D">
        <w:t xml:space="preserve">A linear equation has </w:t>
      </w:r>
      <w:r w:rsidRPr="00F86633">
        <w:rPr>
          <w:rStyle w:val="Cquestionpartlabelbold"/>
        </w:rPr>
        <w:t>_____</w:t>
      </w:r>
      <w:r w:rsidRPr="000B7A4D">
        <w:t xml:space="preserve"> solution and a linear </w:t>
      </w:r>
      <w:r w:rsidRPr="00F86633">
        <w:rPr>
          <w:rStyle w:val="Cquestionpartlabelbold"/>
        </w:rPr>
        <w:t>_____________________</w:t>
      </w:r>
      <w:r w:rsidRPr="000B7A4D">
        <w:t xml:space="preserve"> has a range of solutions according to the inequality.</w:t>
      </w:r>
    </w:p>
    <w:p w14:paraId="6B42D40D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(g)</w:t>
      </w:r>
      <w:r>
        <w:tab/>
      </w:r>
      <w:r w:rsidRPr="000B7A4D">
        <w:t xml:space="preserve">Linear equations can be solved by applying </w:t>
      </w:r>
      <w:r w:rsidRPr="00F86633">
        <w:rPr>
          <w:rStyle w:val="Cquestionpartlabelbold"/>
        </w:rPr>
        <w:t>______________________________</w:t>
      </w:r>
      <w:r w:rsidRPr="000B7A4D">
        <w:t xml:space="preserve"> to both sides of the equation.</w:t>
      </w:r>
    </w:p>
    <w:p w14:paraId="7DCDDDAC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(h)</w:t>
      </w:r>
      <w:r>
        <w:tab/>
      </w:r>
      <w:r w:rsidRPr="000B7A4D">
        <w:t xml:space="preserve">The </w:t>
      </w:r>
      <w:r w:rsidRPr="00F86633">
        <w:rPr>
          <w:rStyle w:val="Cquestionpartlabelbold"/>
        </w:rPr>
        <w:t>__________________________</w:t>
      </w:r>
      <w:r w:rsidRPr="000B7A4D">
        <w:t>of a line is a measure of its steepness</w:t>
      </w:r>
      <w:r>
        <w:t>,</w:t>
      </w:r>
      <w:r w:rsidRPr="000B7A4D">
        <w:t xml:space="preserve"> which can be evaluated by evaluating the fraction </w:t>
      </w:r>
      <w:r w:rsidRPr="00F86633">
        <w:rPr>
          <w:rStyle w:val="Cquestionpartlabelbold"/>
        </w:rPr>
        <w:t>_________________________</w:t>
      </w:r>
      <w:r w:rsidRPr="000B7A4D">
        <w:t>.</w:t>
      </w:r>
    </w:p>
    <w:p w14:paraId="5DBDFF80" w14:textId="77777777" w:rsidR="00BA34D9" w:rsidRDefault="00BA34D9" w:rsidP="0044096B">
      <w:pPr>
        <w:pStyle w:val="Pquestionheadingsx"/>
      </w:pPr>
      <w:r w:rsidRPr="00DF7F34">
        <w:t xml:space="preserve">Question </w:t>
      </w:r>
      <w:r>
        <w:t>10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[1.</w:t>
      </w:r>
      <w:r>
        <w:t>1</w:t>
      </w:r>
      <w:r w:rsidRPr="00DF7F34">
        <w:t>]</w:t>
      </w:r>
    </w:p>
    <w:p w14:paraId="5CFFC09E" w14:textId="77777777" w:rsidR="00BA34D9" w:rsidRDefault="00BA34D9" w:rsidP="00BA34D9">
      <w:pPr>
        <w:pStyle w:val="Pquestiontextmainstem"/>
      </w:pPr>
      <w:r w:rsidRPr="000B7A4D">
        <w:t>Solve the following equation.</w:t>
      </w:r>
      <w:r>
        <w:br/>
      </w:r>
      <w:r w:rsidRPr="0004322F">
        <w:rPr>
          <w:position w:val="-24"/>
        </w:rPr>
        <w:object w:dxaOrig="1320" w:dyaOrig="640" w14:anchorId="73BCA8FE">
          <v:shape id="_x0000_i1068" type="#_x0000_t75" style="width:66.4pt;height:31.8pt" o:ole="">
            <v:imagedata r:id="rId94" o:title=""/>
          </v:shape>
          <o:OLEObject Type="Embed" ProgID="Equation.DSMT4" ShapeID="_x0000_i1068" DrawAspect="Content" ObjectID="_1538827026" r:id="rId95"/>
        </w:object>
      </w:r>
    </w:p>
    <w:p w14:paraId="4B467630" w14:textId="77777777" w:rsidR="00BC304E" w:rsidRDefault="00BC304E" w:rsidP="00BA34D9">
      <w:pPr>
        <w:pStyle w:val="Pquestiontextmainstem"/>
      </w:pPr>
    </w:p>
    <w:p w14:paraId="6930FCE8" w14:textId="77777777" w:rsidR="00BC304E" w:rsidRDefault="00BC304E" w:rsidP="00BA34D9">
      <w:pPr>
        <w:pStyle w:val="Pquestiontextmainstem"/>
      </w:pPr>
    </w:p>
    <w:p w14:paraId="70767057" w14:textId="77777777" w:rsidR="00FC6B29" w:rsidRDefault="00FC6B29" w:rsidP="00BA34D9">
      <w:pPr>
        <w:pStyle w:val="Pquestiontextmainstem"/>
      </w:pPr>
    </w:p>
    <w:p w14:paraId="5A8D558C" w14:textId="77777777" w:rsidR="00BA34D9" w:rsidRDefault="00BA34D9" w:rsidP="0044096B">
      <w:pPr>
        <w:pStyle w:val="Pquestionheadingsx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[1.</w:t>
      </w:r>
      <w:r>
        <w:t>1</w:t>
      </w:r>
      <w:r w:rsidRPr="00DF7F34">
        <w:t>]</w:t>
      </w:r>
    </w:p>
    <w:p w14:paraId="7B17C821" w14:textId="77777777" w:rsidR="00BA34D9" w:rsidRPr="000B7A4D" w:rsidRDefault="00BA34D9" w:rsidP="00BA34D9">
      <w:pPr>
        <w:pStyle w:val="Pquestiontextmainstem"/>
      </w:pPr>
      <w:r w:rsidRPr="000B7A4D">
        <w:t>Solve the following equation</w:t>
      </w:r>
      <w:r>
        <w:t>.</w:t>
      </w:r>
    </w:p>
    <w:p w14:paraId="5A6585E2" w14:textId="77777777" w:rsidR="00BA34D9" w:rsidRDefault="00BA34D9" w:rsidP="00BA34D9">
      <w:pPr>
        <w:pStyle w:val="Pquestiontextmainstem"/>
      </w:pPr>
      <w:r w:rsidRPr="000B7A4D">
        <w:rPr>
          <w:position w:val="-24"/>
        </w:rPr>
        <w:object w:dxaOrig="1939" w:dyaOrig="620" w14:anchorId="27AC199A">
          <v:shape id="_x0000_i1069" type="#_x0000_t75" style="width:96.3pt;height:29.9pt" o:ole="" fillcolor="window">
            <v:imagedata r:id="rId96" o:title=""/>
          </v:shape>
          <o:OLEObject Type="Embed" ProgID="Equation.3" ShapeID="_x0000_i1069" DrawAspect="Content" ObjectID="_1538827027" r:id="rId97"/>
        </w:object>
      </w:r>
    </w:p>
    <w:p w14:paraId="17633896" w14:textId="77777777" w:rsidR="00BC304E" w:rsidRDefault="00BC304E" w:rsidP="00BA34D9">
      <w:pPr>
        <w:pStyle w:val="Pquestiontextmainstem"/>
      </w:pPr>
    </w:p>
    <w:p w14:paraId="0AC0B71D" w14:textId="77777777" w:rsidR="00FC6B29" w:rsidRDefault="00FC6B29" w:rsidP="00BA34D9">
      <w:pPr>
        <w:pStyle w:val="Pquestiontextmainstem"/>
      </w:pPr>
    </w:p>
    <w:p w14:paraId="547E7FF9" w14:textId="77777777" w:rsidR="00BC304E" w:rsidRDefault="00BC304E" w:rsidP="00BA34D9">
      <w:pPr>
        <w:pStyle w:val="Pquestiontextmainstem"/>
      </w:pPr>
    </w:p>
    <w:p w14:paraId="03CE1E86" w14:textId="77777777" w:rsidR="00BA34D9" w:rsidRDefault="00BA34D9" w:rsidP="0044096B">
      <w:pPr>
        <w:pStyle w:val="Pquestionheadingsx"/>
      </w:pPr>
      <w:r w:rsidRPr="00DF7F34">
        <w:lastRenderedPageBreak/>
        <w:t>Question</w:t>
      </w:r>
      <w:r>
        <w:t xml:space="preserve"> 12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[1.2]</w:t>
      </w:r>
    </w:p>
    <w:p w14:paraId="1575B1FB" w14:textId="77777777" w:rsidR="00BA34D9" w:rsidRDefault="00BA34D9" w:rsidP="00BA34D9">
      <w:pPr>
        <w:pStyle w:val="Pquestiontextmainstem"/>
      </w:pPr>
      <w:r w:rsidRPr="000B7A4D">
        <w:t>Find the gradient of the line joining the points (3.9, 0.3) and (4.4, 9.8).</w:t>
      </w:r>
    </w:p>
    <w:p w14:paraId="1400571D" w14:textId="77777777" w:rsidR="00BC304E" w:rsidRDefault="00BC304E" w:rsidP="00BA34D9">
      <w:pPr>
        <w:pStyle w:val="Pquestiontextmainstem"/>
      </w:pPr>
    </w:p>
    <w:p w14:paraId="58DE8939" w14:textId="77777777" w:rsidR="00BC304E" w:rsidRDefault="00BC304E" w:rsidP="00BA34D9">
      <w:pPr>
        <w:pStyle w:val="Pquestiontextmainstem"/>
      </w:pPr>
    </w:p>
    <w:p w14:paraId="09AB98BD" w14:textId="77777777" w:rsidR="0044096B" w:rsidRDefault="0044096B" w:rsidP="00BA34D9">
      <w:pPr>
        <w:pStyle w:val="Pquestiontextmainstem"/>
      </w:pPr>
    </w:p>
    <w:p w14:paraId="5F399F9B" w14:textId="77777777" w:rsidR="00BA34D9" w:rsidRDefault="00BA34D9" w:rsidP="0044096B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[1.</w:t>
      </w:r>
      <w:r>
        <w:t>3</w:t>
      </w:r>
      <w:r w:rsidRPr="00DF7F34">
        <w:t>]</w:t>
      </w:r>
    </w:p>
    <w:p w14:paraId="40ACEAB4" w14:textId="77777777" w:rsidR="00BA34D9" w:rsidRDefault="00BA34D9" w:rsidP="00BA34D9">
      <w:pPr>
        <w:pStyle w:val="Pquestiontextmainstem"/>
      </w:pPr>
      <w:r w:rsidRPr="000B7A4D">
        <w:t xml:space="preserve">Sketch the graph of </w:t>
      </w:r>
      <w:r>
        <w:t xml:space="preserve">the line with equation </w:t>
      </w:r>
      <w:r w:rsidRPr="000B7A4D">
        <w:rPr>
          <w:position w:val="-24"/>
        </w:rPr>
        <w:object w:dxaOrig="1320" w:dyaOrig="620" w14:anchorId="105EF035">
          <v:shape id="_x0000_i1070" type="#_x0000_t75" style="width:66.4pt;height:29.9pt" o:ole="" fillcolor="window">
            <v:imagedata r:id="rId98" o:title=""/>
          </v:shape>
          <o:OLEObject Type="Embed" ProgID="Equation.3" ShapeID="_x0000_i1070" DrawAspect="Content" ObjectID="_1538827028" r:id="rId99"/>
        </w:object>
      </w:r>
      <w:r w:rsidRPr="000B7A4D">
        <w:t>.</w:t>
      </w:r>
    </w:p>
    <w:p w14:paraId="6C4328A5" w14:textId="77777777" w:rsidR="00BC304E" w:rsidRDefault="00BC304E" w:rsidP="00BA34D9">
      <w:pPr>
        <w:pStyle w:val="Pquestiontextmainstem"/>
      </w:pPr>
    </w:p>
    <w:p w14:paraId="4230B4B1" w14:textId="77777777" w:rsidR="00FC6B29" w:rsidRDefault="00FC6B29" w:rsidP="00BA34D9">
      <w:pPr>
        <w:pStyle w:val="Pquestiontextmainstem"/>
      </w:pPr>
    </w:p>
    <w:p w14:paraId="6190B228" w14:textId="77777777" w:rsidR="00FC6B29" w:rsidRDefault="00FC6B29" w:rsidP="00BA34D9">
      <w:pPr>
        <w:pStyle w:val="Pquestiontextmainstem"/>
      </w:pPr>
    </w:p>
    <w:p w14:paraId="070F89CB" w14:textId="77777777" w:rsidR="00FC6B29" w:rsidRDefault="00FC6B29" w:rsidP="00BA34D9">
      <w:pPr>
        <w:pStyle w:val="Pquestiontextmainstem"/>
      </w:pPr>
    </w:p>
    <w:p w14:paraId="677B3315" w14:textId="77777777" w:rsidR="00BC304E" w:rsidRDefault="00BC304E" w:rsidP="00BA34D9">
      <w:pPr>
        <w:pStyle w:val="Pquestiontextmainstem"/>
      </w:pPr>
    </w:p>
    <w:p w14:paraId="44B4DCB9" w14:textId="77777777" w:rsidR="00BA34D9" w:rsidRDefault="00BA34D9" w:rsidP="0044096B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[1.</w:t>
      </w:r>
      <w:r>
        <w:t>4</w:t>
      </w:r>
      <w:r w:rsidRPr="00DF7F34">
        <w:t>]</w:t>
      </w:r>
    </w:p>
    <w:p w14:paraId="69847D2C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Pr="000B7A4D">
        <w:t xml:space="preserve">Show that the line with equation </w:t>
      </w:r>
      <w:r w:rsidRPr="000B7A4D">
        <w:rPr>
          <w:position w:val="-10"/>
        </w:rPr>
        <w:object w:dxaOrig="1020" w:dyaOrig="320" w14:anchorId="2531CAC4">
          <v:shape id="_x0000_i1071" type="#_x0000_t75" style="width:50.5pt;height:16.85pt" o:ole="">
            <v:imagedata r:id="rId100" o:title=""/>
          </v:shape>
          <o:OLEObject Type="Embed" ProgID="Equation.DSMT4" ShapeID="_x0000_i1071" DrawAspect="Content" ObjectID="_1538827029" r:id="rId101"/>
        </w:object>
      </w:r>
      <w:r w:rsidRPr="000B7A4D">
        <w:t xml:space="preserve"> is parallel to the line with equation </w:t>
      </w:r>
      <w:r w:rsidRPr="000B7A4D">
        <w:rPr>
          <w:position w:val="-24"/>
        </w:rPr>
        <w:object w:dxaOrig="1080" w:dyaOrig="620" w14:anchorId="023C8CCF">
          <v:shape id="_x0000_i1072" type="#_x0000_t75" style="width:54.25pt;height:29.9pt" o:ole="">
            <v:imagedata r:id="rId102" o:title=""/>
          </v:shape>
          <o:OLEObject Type="Embed" ProgID="Equation.DSMT4" ShapeID="_x0000_i1072" DrawAspect="Content" ObjectID="_1538827030" r:id="rId103"/>
        </w:object>
      </w:r>
      <w:r w:rsidRPr="000B7A4D">
        <w:t>.</w:t>
      </w:r>
    </w:p>
    <w:p w14:paraId="7C639141" w14:textId="77777777" w:rsidR="00BC304E" w:rsidRDefault="00BC304E" w:rsidP="00BA34D9">
      <w:pPr>
        <w:pStyle w:val="Pquestiontextpartsa"/>
      </w:pPr>
    </w:p>
    <w:p w14:paraId="3AE13F35" w14:textId="77777777" w:rsidR="00FC6B29" w:rsidRDefault="00FC6B29" w:rsidP="00BA34D9">
      <w:pPr>
        <w:pStyle w:val="Pquestiontextpartsa"/>
      </w:pPr>
    </w:p>
    <w:p w14:paraId="46250388" w14:textId="77777777" w:rsidR="00FC6B29" w:rsidRDefault="00FC6B29" w:rsidP="00BA34D9">
      <w:pPr>
        <w:pStyle w:val="Pquestiontextpartsa"/>
      </w:pPr>
    </w:p>
    <w:p w14:paraId="150540CA" w14:textId="77777777" w:rsidR="00FC6B29" w:rsidRDefault="00FC6B29" w:rsidP="00BA34D9">
      <w:pPr>
        <w:pStyle w:val="Pquestiontextpartsa"/>
      </w:pPr>
    </w:p>
    <w:p w14:paraId="6E42B73B" w14:textId="77777777" w:rsidR="00FC6B29" w:rsidRDefault="00FC6B29" w:rsidP="00BA34D9">
      <w:pPr>
        <w:pStyle w:val="Pquestiontextpartsa"/>
      </w:pPr>
    </w:p>
    <w:p w14:paraId="1AC2E444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(b)</w:t>
      </w:r>
      <w:r>
        <w:tab/>
      </w:r>
      <w:r w:rsidRPr="000B7A4D">
        <w:t xml:space="preserve">Show that the line with equation </w:t>
      </w:r>
      <w:r w:rsidRPr="000B7A4D">
        <w:rPr>
          <w:position w:val="-10"/>
        </w:rPr>
        <w:object w:dxaOrig="1219" w:dyaOrig="320" w14:anchorId="67F29F3D">
          <v:shape id="_x0000_i1073" type="#_x0000_t75" style="width:59.85pt;height:16.85pt" o:ole="">
            <v:imagedata r:id="rId104" o:title=""/>
          </v:shape>
          <o:OLEObject Type="Embed" ProgID="Equation.DSMT4" ShapeID="_x0000_i1073" DrawAspect="Content" ObjectID="_1538827031" r:id="rId105"/>
        </w:object>
      </w:r>
      <w:r w:rsidRPr="000B7A4D">
        <w:t xml:space="preserve"> is perpendicular to the line with equation </w:t>
      </w:r>
      <w:r w:rsidRPr="000B7A4D">
        <w:rPr>
          <w:position w:val="-10"/>
        </w:rPr>
        <w:object w:dxaOrig="1420" w:dyaOrig="320" w14:anchorId="61D3D049">
          <v:shape id="_x0000_i1074" type="#_x0000_t75" style="width:71.05pt;height:16.85pt" o:ole="">
            <v:imagedata r:id="rId106" o:title=""/>
          </v:shape>
          <o:OLEObject Type="Embed" ProgID="Equation.DSMT4" ShapeID="_x0000_i1074" DrawAspect="Content" ObjectID="_1538827032" r:id="rId107"/>
        </w:object>
      </w:r>
      <w:r w:rsidRPr="000B7A4D">
        <w:t>.</w:t>
      </w:r>
    </w:p>
    <w:p w14:paraId="2D634980" w14:textId="77777777" w:rsidR="00BC304E" w:rsidRDefault="00BC304E" w:rsidP="00BA34D9">
      <w:pPr>
        <w:pStyle w:val="Pquestiontextpartsa"/>
      </w:pPr>
    </w:p>
    <w:p w14:paraId="107C509E" w14:textId="77777777" w:rsidR="00FC6B29" w:rsidRDefault="00FC6B29" w:rsidP="00BA34D9">
      <w:pPr>
        <w:pStyle w:val="Pquestiontextpartsa"/>
      </w:pPr>
    </w:p>
    <w:p w14:paraId="195DFFA4" w14:textId="77777777" w:rsidR="00FC6B29" w:rsidRDefault="00FC6B29" w:rsidP="00BA34D9">
      <w:pPr>
        <w:pStyle w:val="Pquestiontextpartsa"/>
      </w:pPr>
    </w:p>
    <w:p w14:paraId="0C2D6C62" w14:textId="77777777" w:rsidR="00FC6B29" w:rsidRDefault="00FC6B29" w:rsidP="00BA34D9">
      <w:pPr>
        <w:pStyle w:val="Pquestiontextpartsa"/>
      </w:pPr>
    </w:p>
    <w:p w14:paraId="45A39ACE" w14:textId="77777777" w:rsidR="00FC6B29" w:rsidRDefault="00FC6B29" w:rsidP="00BA34D9">
      <w:pPr>
        <w:pStyle w:val="Pquestiontextpartsa"/>
      </w:pPr>
    </w:p>
    <w:p w14:paraId="41BBD208" w14:textId="77777777" w:rsidR="00BA34D9" w:rsidRDefault="00BA34D9" w:rsidP="0044096B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[1.</w:t>
      </w:r>
      <w:r>
        <w:t>5</w:t>
      </w:r>
      <w:r w:rsidRPr="00DF7F34">
        <w:t>]</w:t>
      </w:r>
    </w:p>
    <w:p w14:paraId="5D7541C4" w14:textId="5D4FDA2F" w:rsidR="00BA34D9" w:rsidRPr="000B7A4D" w:rsidRDefault="00BA34D9" w:rsidP="00BA34D9">
      <w:pPr>
        <w:pStyle w:val="Pquestiontextmainstem"/>
      </w:pPr>
      <w:r>
        <w:t>Solve each of</w:t>
      </w:r>
      <w:r w:rsidRPr="000B7A4D">
        <w:t xml:space="preserve"> the following </w:t>
      </w:r>
      <w:r w:rsidR="00383E8D">
        <w:t>inequalitie</w:t>
      </w:r>
      <w:r w:rsidRPr="000B7A4D">
        <w:t>s.</w:t>
      </w:r>
    </w:p>
    <w:p w14:paraId="2E7DDA74" w14:textId="7EA542D0" w:rsidR="00BA34D9" w:rsidRDefault="00BA34D9" w:rsidP="00BA34D9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Pr="000B7A4D">
        <w:t>3</w:t>
      </w:r>
      <w:r w:rsidRPr="00525E45">
        <w:rPr>
          <w:rStyle w:val="Cmathsexpressions"/>
        </w:rPr>
        <w:t>x</w:t>
      </w:r>
      <w:r w:rsidRPr="000B7A4D">
        <w:t xml:space="preserve"> – 1 </w:t>
      </w:r>
      <w:r w:rsidRPr="000B7A4D">
        <w:sym w:font="Symbol" w:char="F0B3"/>
      </w:r>
      <w:r w:rsidRPr="000B7A4D">
        <w:t xml:space="preserve"> -16</w:t>
      </w:r>
      <w:r w:rsidR="00FC6B29">
        <w:tab/>
      </w:r>
      <w:r w:rsidR="00FC6B29">
        <w:tab/>
      </w:r>
      <w:r w:rsidR="00FC6B29">
        <w:tab/>
      </w:r>
      <w:r w:rsidR="00FC6B29">
        <w:tab/>
      </w:r>
      <w:r w:rsidR="00FC6B29">
        <w:tab/>
      </w:r>
      <w:r w:rsidRPr="00F86633">
        <w:rPr>
          <w:rStyle w:val="Cquestionpartlabelbold"/>
        </w:rPr>
        <w:t>(b)</w:t>
      </w:r>
      <w:r>
        <w:tab/>
      </w:r>
      <w:r w:rsidRPr="000B7A4D">
        <w:t>-5</w:t>
      </w:r>
      <w:r w:rsidRPr="00525E45">
        <w:rPr>
          <w:rStyle w:val="Cmathsexpressions"/>
        </w:rPr>
        <w:t>x</w:t>
      </w:r>
      <w:r w:rsidRPr="000B7A4D">
        <w:t xml:space="preserve"> – 3 &lt; 12</w:t>
      </w:r>
    </w:p>
    <w:p w14:paraId="023707FE" w14:textId="77777777" w:rsidR="00BC304E" w:rsidRDefault="00BC304E" w:rsidP="00BA34D9">
      <w:pPr>
        <w:pStyle w:val="Pquestiontextpartsa"/>
      </w:pPr>
    </w:p>
    <w:p w14:paraId="143A593E" w14:textId="77777777" w:rsidR="00BC304E" w:rsidRDefault="00BC304E" w:rsidP="00BA34D9">
      <w:pPr>
        <w:pStyle w:val="Pquestiontextpartsa"/>
      </w:pPr>
    </w:p>
    <w:p w14:paraId="3C715800" w14:textId="77777777" w:rsidR="00FC6B29" w:rsidRDefault="00FC6B29" w:rsidP="00BA34D9">
      <w:pPr>
        <w:pStyle w:val="Pquestiontextpartsa"/>
      </w:pPr>
    </w:p>
    <w:p w14:paraId="25010F97" w14:textId="77777777" w:rsidR="00FC6B29" w:rsidRDefault="00FC6B29" w:rsidP="00BA34D9">
      <w:pPr>
        <w:pStyle w:val="Pquestiontextpartsa"/>
      </w:pPr>
    </w:p>
    <w:p w14:paraId="34BFC83B" w14:textId="77777777" w:rsidR="00FC6B29" w:rsidRDefault="00FC6B29" w:rsidP="00BA34D9">
      <w:pPr>
        <w:pStyle w:val="Pquestiontextpartsa"/>
      </w:pPr>
    </w:p>
    <w:p w14:paraId="2D326CA2" w14:textId="77777777" w:rsidR="00BA34D9" w:rsidRDefault="00BA34D9" w:rsidP="0044096B">
      <w:pPr>
        <w:pStyle w:val="Pquestionheadingsx"/>
      </w:pPr>
      <w:r w:rsidRPr="00DF7F34">
        <w:lastRenderedPageBreak/>
        <w:t xml:space="preserve">Question </w:t>
      </w:r>
      <w:r>
        <w:t>16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[1.</w:t>
      </w:r>
      <w:r>
        <w:t>5</w:t>
      </w:r>
      <w:r w:rsidRPr="00DF7F34">
        <w:t>]</w:t>
      </w:r>
    </w:p>
    <w:p w14:paraId="027E4A30" w14:textId="77777777" w:rsidR="00BA34D9" w:rsidRDefault="00BA34D9" w:rsidP="00BA34D9">
      <w:pPr>
        <w:pStyle w:val="Pquestiontextmainstem"/>
      </w:pPr>
      <w:r w:rsidRPr="000B7A4D">
        <w:t xml:space="preserve">Solve to find the set of </w:t>
      </w:r>
      <w:r w:rsidRPr="00FA5C18">
        <w:rPr>
          <w:rStyle w:val="Cmathsexpressions"/>
        </w:rPr>
        <w:t>x</w:t>
      </w:r>
      <w:r w:rsidRPr="000B7A4D">
        <w:t>-values that satisfy 2(-3</w:t>
      </w:r>
      <w:r w:rsidRPr="00FA5C18">
        <w:rPr>
          <w:rStyle w:val="Cmathsexpressions"/>
        </w:rPr>
        <w:t>x</w:t>
      </w:r>
      <w:r w:rsidRPr="000B7A4D">
        <w:t xml:space="preserve"> + 4) </w:t>
      </w:r>
      <w:r w:rsidRPr="000B7A4D">
        <w:sym w:font="Symbol" w:char="F0B3"/>
      </w:r>
      <w:r w:rsidRPr="000B7A4D">
        <w:t xml:space="preserve"> 2</w:t>
      </w:r>
      <w:r w:rsidRPr="00FA5C18">
        <w:rPr>
          <w:rStyle w:val="Cmathsexpressions"/>
        </w:rPr>
        <w:t>x</w:t>
      </w:r>
      <w:r w:rsidRPr="000B7A4D">
        <w:t xml:space="preserve"> – 8.</w:t>
      </w:r>
    </w:p>
    <w:p w14:paraId="1D7E5B52" w14:textId="77777777" w:rsidR="00BC304E" w:rsidRDefault="00BC304E" w:rsidP="00BA34D9">
      <w:pPr>
        <w:pStyle w:val="Pquestiontextmainstem"/>
      </w:pPr>
    </w:p>
    <w:p w14:paraId="13822153" w14:textId="77777777" w:rsidR="00BC304E" w:rsidRDefault="00BC304E" w:rsidP="00BA34D9">
      <w:pPr>
        <w:pStyle w:val="Pquestiontextmainstem"/>
      </w:pPr>
    </w:p>
    <w:p w14:paraId="6349C64C" w14:textId="77777777" w:rsidR="00FC6B29" w:rsidRDefault="00FC6B29" w:rsidP="00BA34D9">
      <w:pPr>
        <w:pStyle w:val="Pquestiontextmainstem"/>
      </w:pPr>
    </w:p>
    <w:p w14:paraId="20494AB2" w14:textId="77777777" w:rsidR="00FC6B29" w:rsidRDefault="00FC6B29" w:rsidP="00BA34D9">
      <w:pPr>
        <w:pStyle w:val="Pquestiontextmainstem"/>
      </w:pPr>
    </w:p>
    <w:p w14:paraId="36C35685" w14:textId="77777777" w:rsidR="00FC6B29" w:rsidRDefault="00FC6B29" w:rsidP="00BA34D9">
      <w:pPr>
        <w:pStyle w:val="Pquestiontextmainstem"/>
      </w:pPr>
    </w:p>
    <w:p w14:paraId="7EDB0D92" w14:textId="77777777" w:rsidR="00FC6B29" w:rsidRDefault="00FC6B29" w:rsidP="00BA34D9">
      <w:pPr>
        <w:pStyle w:val="Pquestiontextmainstem"/>
      </w:pPr>
    </w:p>
    <w:p w14:paraId="34A49167" w14:textId="77777777" w:rsidR="00FC6B29" w:rsidRDefault="00FC6B29" w:rsidP="00BA34D9">
      <w:pPr>
        <w:pStyle w:val="Pquestiontextmainstem"/>
      </w:pPr>
    </w:p>
    <w:p w14:paraId="286ADD88" w14:textId="77777777" w:rsidR="00FC6B29" w:rsidRDefault="00FC6B29" w:rsidP="00BA34D9">
      <w:pPr>
        <w:pStyle w:val="Pquestiontextmainstem"/>
      </w:pPr>
    </w:p>
    <w:p w14:paraId="41F0C3EB" w14:textId="77777777" w:rsidR="00BA34D9" w:rsidRDefault="00BA34D9" w:rsidP="0044096B">
      <w:pPr>
        <w:pStyle w:val="Pquestionheadingsx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[1.</w:t>
      </w:r>
      <w:r>
        <w:t>6</w:t>
      </w:r>
      <w:r w:rsidRPr="00DF7F34">
        <w:t>]</w:t>
      </w:r>
    </w:p>
    <w:p w14:paraId="4C98D5DB" w14:textId="77777777" w:rsidR="00BA34D9" w:rsidRPr="000B7A4D" w:rsidRDefault="00BA34D9" w:rsidP="00BA34D9">
      <w:pPr>
        <w:pStyle w:val="Pquestiontextmainstem"/>
      </w:pPr>
      <w:r w:rsidRPr="000B7A4D">
        <w:t>Solve this pair of simultaneous equations:</w:t>
      </w:r>
    </w:p>
    <w:p w14:paraId="1E5107FB" w14:textId="71ADD511" w:rsidR="00BA34D9" w:rsidRPr="000B7A4D" w:rsidRDefault="00BA34D9" w:rsidP="00BA34D9">
      <w:pPr>
        <w:pStyle w:val="Pquestiontextmainstem"/>
      </w:pPr>
      <w:r w:rsidRPr="00FA5C18">
        <w:rPr>
          <w:rStyle w:val="Cmathsexpressions"/>
        </w:rPr>
        <w:t>y</w:t>
      </w:r>
      <w:r w:rsidRPr="000B7A4D">
        <w:t xml:space="preserve"> = 2</w:t>
      </w:r>
      <w:r w:rsidRPr="00FA5C18">
        <w:rPr>
          <w:rStyle w:val="Cmathsexpressions"/>
        </w:rPr>
        <w:t>x</w:t>
      </w:r>
      <w:r w:rsidRPr="000B7A4D">
        <w:t xml:space="preserve"> +</w:t>
      </w:r>
      <w:r w:rsidR="00B46CAE">
        <w:t xml:space="preserve"> </w:t>
      </w:r>
      <w:r w:rsidRPr="000B7A4D">
        <w:t>3</w:t>
      </w:r>
    </w:p>
    <w:p w14:paraId="25ABDE5C" w14:textId="77777777" w:rsidR="00BA34D9" w:rsidRDefault="00BA34D9" w:rsidP="00BA34D9">
      <w:pPr>
        <w:pStyle w:val="Pquestiontextmainstem"/>
      </w:pPr>
      <w:r w:rsidRPr="000B7A4D">
        <w:t>4</w:t>
      </w:r>
      <w:r w:rsidRPr="00FA5C18">
        <w:rPr>
          <w:rStyle w:val="Cmathsexpressions"/>
        </w:rPr>
        <w:t>x</w:t>
      </w:r>
      <w:r w:rsidRPr="000B7A4D">
        <w:t xml:space="preserve"> – </w:t>
      </w:r>
      <w:r w:rsidRPr="00FA5C18">
        <w:rPr>
          <w:rStyle w:val="Cmathsexpressions"/>
        </w:rPr>
        <w:t>y</w:t>
      </w:r>
      <w:r w:rsidRPr="000B7A4D">
        <w:t xml:space="preserve"> = -2</w:t>
      </w:r>
    </w:p>
    <w:p w14:paraId="02451A0A" w14:textId="77777777" w:rsidR="00BC304E" w:rsidRDefault="00BC304E" w:rsidP="00BA34D9">
      <w:pPr>
        <w:pStyle w:val="Pquestiontextmainstem"/>
      </w:pPr>
    </w:p>
    <w:p w14:paraId="30049D8B" w14:textId="77777777" w:rsidR="00BC304E" w:rsidRDefault="00BC304E" w:rsidP="00BA34D9">
      <w:pPr>
        <w:pStyle w:val="Pquestiontextmainstem"/>
      </w:pPr>
    </w:p>
    <w:p w14:paraId="26C17E54" w14:textId="77777777" w:rsidR="00FC6B29" w:rsidRDefault="00FC6B29" w:rsidP="00BA34D9">
      <w:pPr>
        <w:pStyle w:val="Pquestiontextmainstem"/>
      </w:pPr>
    </w:p>
    <w:p w14:paraId="681820C6" w14:textId="77777777" w:rsidR="00FC6B29" w:rsidRDefault="00FC6B29" w:rsidP="00BA34D9">
      <w:pPr>
        <w:pStyle w:val="Pquestiontextmainstem"/>
      </w:pPr>
    </w:p>
    <w:p w14:paraId="00AE37FB" w14:textId="77777777" w:rsidR="00FC6B29" w:rsidRDefault="00FC6B29" w:rsidP="00BA34D9">
      <w:pPr>
        <w:pStyle w:val="Pquestiontextmainstem"/>
      </w:pPr>
    </w:p>
    <w:p w14:paraId="36A648D0" w14:textId="77777777" w:rsidR="00FC6B29" w:rsidRDefault="00FC6B29" w:rsidP="00BA34D9">
      <w:pPr>
        <w:pStyle w:val="Pquestiontextmainstem"/>
      </w:pPr>
    </w:p>
    <w:p w14:paraId="244428FC" w14:textId="77777777" w:rsidR="00FC6B29" w:rsidRDefault="00FC6B29" w:rsidP="00BA34D9">
      <w:pPr>
        <w:pStyle w:val="Pquestiontextmainstem"/>
      </w:pPr>
    </w:p>
    <w:p w14:paraId="65E50D2F" w14:textId="77777777" w:rsidR="00FC6B29" w:rsidRDefault="00FC6B29" w:rsidP="00BA34D9">
      <w:pPr>
        <w:pStyle w:val="Pquestiontextmainstem"/>
      </w:pPr>
    </w:p>
    <w:p w14:paraId="1F37A269" w14:textId="77777777" w:rsidR="00FC6B29" w:rsidRDefault="00FC6B29" w:rsidP="00BA34D9">
      <w:pPr>
        <w:pStyle w:val="Pquestiontextmainstem"/>
      </w:pPr>
    </w:p>
    <w:p w14:paraId="4D7E2F69" w14:textId="77777777" w:rsidR="00BA34D9" w:rsidRDefault="00BA34D9" w:rsidP="0044096B">
      <w:pPr>
        <w:pStyle w:val="Pquestionheadingsx"/>
      </w:pPr>
      <w:r w:rsidRPr="00DF7F34">
        <w:t>Question</w:t>
      </w:r>
      <w:r>
        <w:t xml:space="preserve"> 18</w:t>
      </w:r>
      <w:r w:rsidRPr="00DF7F34">
        <w:tab/>
      </w:r>
      <w:r>
        <w:rPr>
          <w:rStyle w:val="Cmarkslabel"/>
        </w:rPr>
        <w:t xml:space="preserve">4 </w:t>
      </w:r>
      <w:r w:rsidRPr="00DF7F34">
        <w:rPr>
          <w:rStyle w:val="Cmarkslabel"/>
        </w:rPr>
        <w:t>marks</w:t>
      </w:r>
      <w:r w:rsidRPr="00DF7F34">
        <w:tab/>
        <w:t>[1.</w:t>
      </w:r>
      <w:r>
        <w:t>6</w:t>
      </w:r>
      <w:r w:rsidRPr="00DF7F34">
        <w:t>]</w:t>
      </w:r>
    </w:p>
    <w:p w14:paraId="7CEDADA0" w14:textId="77777777" w:rsidR="00BA34D9" w:rsidRPr="000B7A4D" w:rsidRDefault="00BA34D9" w:rsidP="00BA34D9">
      <w:pPr>
        <w:pStyle w:val="Pquestiontextmainstem"/>
      </w:pPr>
      <w:r w:rsidRPr="000B7A4D">
        <w:t>Solve this pair of simultaneous equations:</w:t>
      </w:r>
    </w:p>
    <w:p w14:paraId="250811B6" w14:textId="4DE01129" w:rsidR="00B46CAE" w:rsidRPr="000B7A4D" w:rsidRDefault="00B46CAE" w:rsidP="00B46CAE">
      <w:pPr>
        <w:pStyle w:val="Pquestiontextmainstem"/>
      </w:pPr>
      <w:r w:rsidRPr="000B7A4D">
        <w:t>2</w:t>
      </w:r>
      <w:r w:rsidRPr="00FA5C18">
        <w:rPr>
          <w:rStyle w:val="Cmathsexpressions"/>
        </w:rPr>
        <w:t>x</w:t>
      </w:r>
      <w:r w:rsidRPr="000B7A4D">
        <w:t xml:space="preserve"> +</w:t>
      </w:r>
      <w:r>
        <w:t xml:space="preserve"> 4</w:t>
      </w:r>
      <w:r w:rsidRPr="00FA5C18">
        <w:rPr>
          <w:rStyle w:val="Cmathsexpressions"/>
        </w:rPr>
        <w:t>y</w:t>
      </w:r>
      <w:r w:rsidRPr="000B7A4D">
        <w:t xml:space="preserve"> = </w:t>
      </w:r>
      <w:r>
        <w:t>7</w:t>
      </w:r>
    </w:p>
    <w:p w14:paraId="419C33EE" w14:textId="412829F1" w:rsidR="00B46CAE" w:rsidRDefault="00B46CAE" w:rsidP="00B46CAE">
      <w:pPr>
        <w:pStyle w:val="Pquestiontextmainstem"/>
      </w:pPr>
      <w:r w:rsidRPr="000B7A4D">
        <w:t>4</w:t>
      </w:r>
      <w:r w:rsidRPr="00FA5C18">
        <w:rPr>
          <w:rStyle w:val="Cmathsexpressions"/>
        </w:rPr>
        <w:t>x</w:t>
      </w:r>
      <w:r w:rsidRPr="000B7A4D">
        <w:t xml:space="preserve"> </w:t>
      </w:r>
      <w:r>
        <w:t>+</w:t>
      </w:r>
      <w:r w:rsidRPr="000B7A4D">
        <w:t xml:space="preserve"> </w:t>
      </w:r>
      <w:r>
        <w:t>6</w:t>
      </w:r>
      <w:r w:rsidRPr="00FA5C18">
        <w:rPr>
          <w:rStyle w:val="Cmathsexpressions"/>
        </w:rPr>
        <w:t>y</w:t>
      </w:r>
      <w:r w:rsidRPr="000B7A4D">
        <w:t xml:space="preserve"> = </w:t>
      </w:r>
      <w:r>
        <w:t>11</w:t>
      </w:r>
    </w:p>
    <w:p w14:paraId="452AD533" w14:textId="3CDDE0BC" w:rsidR="00BA34D9" w:rsidRDefault="00BA34D9" w:rsidP="00BA34D9">
      <w:pPr>
        <w:pStyle w:val="Pquestiontextmainstem"/>
        <w:rPr>
          <w:color w:val="000000"/>
        </w:rPr>
      </w:pPr>
    </w:p>
    <w:p w14:paraId="3C1CA1E9" w14:textId="77777777" w:rsidR="00BC304E" w:rsidRDefault="00BC304E" w:rsidP="00BA34D9">
      <w:pPr>
        <w:pStyle w:val="Pquestiontextmainstem"/>
        <w:rPr>
          <w:color w:val="000000"/>
        </w:rPr>
      </w:pPr>
    </w:p>
    <w:p w14:paraId="345E63EC" w14:textId="77777777" w:rsidR="00FC6B29" w:rsidRDefault="00FC6B29" w:rsidP="00BA34D9">
      <w:pPr>
        <w:pStyle w:val="Pquestiontextmainstem"/>
        <w:rPr>
          <w:color w:val="000000"/>
        </w:rPr>
      </w:pPr>
    </w:p>
    <w:p w14:paraId="242C1D0B" w14:textId="77777777" w:rsidR="00FC6B29" w:rsidRDefault="00FC6B29" w:rsidP="00BA34D9">
      <w:pPr>
        <w:pStyle w:val="Pquestiontextmainstem"/>
        <w:rPr>
          <w:color w:val="000000"/>
        </w:rPr>
      </w:pPr>
    </w:p>
    <w:p w14:paraId="4B62ED56" w14:textId="77777777" w:rsidR="00FC6B29" w:rsidRDefault="00FC6B29" w:rsidP="00BA34D9">
      <w:pPr>
        <w:pStyle w:val="Pquestiontextmainstem"/>
        <w:rPr>
          <w:color w:val="000000"/>
        </w:rPr>
      </w:pPr>
    </w:p>
    <w:p w14:paraId="2D37DAE1" w14:textId="77777777" w:rsidR="00FC6B29" w:rsidRDefault="00FC6B29" w:rsidP="00BA34D9">
      <w:pPr>
        <w:pStyle w:val="Pquestiontextmainstem"/>
        <w:rPr>
          <w:color w:val="000000"/>
        </w:rPr>
      </w:pPr>
    </w:p>
    <w:p w14:paraId="52D4AD06" w14:textId="77777777" w:rsidR="00FC6B29" w:rsidRDefault="00FC6B29" w:rsidP="00BA34D9">
      <w:pPr>
        <w:pStyle w:val="Pquestiontextmainstem"/>
        <w:rPr>
          <w:color w:val="000000"/>
        </w:rPr>
      </w:pPr>
    </w:p>
    <w:p w14:paraId="43FE9D5D" w14:textId="77777777" w:rsidR="00FC6B29" w:rsidRDefault="00FC6B29" w:rsidP="00BA34D9">
      <w:pPr>
        <w:pStyle w:val="Pquestiontextmainstem"/>
        <w:rPr>
          <w:color w:val="000000"/>
        </w:rPr>
      </w:pPr>
    </w:p>
    <w:p w14:paraId="19E7DEFD" w14:textId="77777777" w:rsidR="00FC6B29" w:rsidRDefault="00FC6B29" w:rsidP="00BA34D9">
      <w:pPr>
        <w:pStyle w:val="Pquestiontextmainstem"/>
        <w:rPr>
          <w:color w:val="000000"/>
        </w:rPr>
      </w:pPr>
    </w:p>
    <w:p w14:paraId="1741EBF5" w14:textId="0A5D7F44" w:rsidR="00BA34D9" w:rsidRDefault="00BA34D9" w:rsidP="00BA34D9">
      <w:pPr>
        <w:pStyle w:val="Psectionresults"/>
      </w:pPr>
      <w:r>
        <w:t xml:space="preserve">Short answer results: ___ / </w:t>
      </w:r>
      <w:r w:rsidR="00BC304E">
        <w:t>41</w:t>
      </w:r>
    </w:p>
    <w:p w14:paraId="5705D518" w14:textId="77777777" w:rsidR="00BA34D9" w:rsidRDefault="00BA34D9" w:rsidP="00BA34D9">
      <w:pPr>
        <w:pStyle w:val="Psectionheading"/>
      </w:pPr>
      <w:r>
        <w:lastRenderedPageBreak/>
        <w:t>Extended answer section</w:t>
      </w:r>
    </w:p>
    <w:p w14:paraId="15CCD150" w14:textId="77777777" w:rsidR="00BA34D9" w:rsidRDefault="00BA34D9" w:rsidP="00BA34D9">
      <w:pPr>
        <w:pStyle w:val="Pquestionheadingsx1stafterhead"/>
      </w:pPr>
      <w:r w:rsidRPr="00DF7F34">
        <w:t xml:space="preserve">Question </w:t>
      </w:r>
      <w:r>
        <w:t>19</w:t>
      </w:r>
      <w:r w:rsidRPr="00DF7F34">
        <w:tab/>
      </w:r>
      <w:r>
        <w:rPr>
          <w:rStyle w:val="Cmarkslabel"/>
        </w:rPr>
        <w:t>7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Pr="00F441F6">
        <w:t>1.2, 1.3, 1.4</w:t>
      </w:r>
      <w:r w:rsidRPr="00DF7F34">
        <w:t>]</w:t>
      </w:r>
    </w:p>
    <w:p w14:paraId="6D86AA80" w14:textId="77777777" w:rsidR="00BA34D9" w:rsidRPr="000B7A4D" w:rsidRDefault="00BA34D9" w:rsidP="00BA34D9">
      <w:pPr>
        <w:pStyle w:val="Pquestiontextmainstem"/>
      </w:pPr>
      <w:r w:rsidRPr="000B7A4D">
        <w:t xml:space="preserve">An elevator is descending towards the basement of a building at a steady rate. It descends 4 metres every </w:t>
      </w:r>
      <w:r w:rsidRPr="000B7A4D">
        <w:rPr>
          <w:position w:val="-12"/>
        </w:rPr>
        <w:object w:dxaOrig="340" w:dyaOrig="360" w14:anchorId="5D22EFDD">
          <v:shape id="_x0000_i1075" type="#_x0000_t75" style="width:16.85pt;height:17.75pt" o:ole="">
            <v:imagedata r:id="rId108" o:title=""/>
          </v:shape>
          <o:OLEObject Type="Embed" ProgID="Equation.DSMT4" ShapeID="_x0000_i1075" DrawAspect="Content" ObjectID="_1538827033" r:id="rId109"/>
        </w:object>
      </w:r>
      <w:r w:rsidRPr="000B7A4D">
        <w:t xml:space="preserve"> seconds and it reaches the basement (</w:t>
      </w:r>
      <w:r w:rsidRPr="00FA5C18">
        <w:rPr>
          <w:rStyle w:val="Cmathsexpressions"/>
        </w:rPr>
        <w:t>h</w:t>
      </w:r>
      <w:r w:rsidRPr="000B7A4D">
        <w:t xml:space="preserve"> = 0) after 30 seconds.</w:t>
      </w:r>
    </w:p>
    <w:p w14:paraId="6247D26E" w14:textId="318499C4" w:rsidR="00BA34D9" w:rsidRDefault="00BA34D9" w:rsidP="00BA34D9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Pr="000B7A4D">
        <w:t xml:space="preserve">Sketch a graph that describes the </w:t>
      </w:r>
      <w:r>
        <w:t>relationship between the height</w:t>
      </w:r>
      <w:r w:rsidRPr="000B7A4D">
        <w:t xml:space="preserve"> </w:t>
      </w:r>
      <w:r w:rsidRPr="00525E45">
        <w:rPr>
          <w:rStyle w:val="Cmathsexpressions"/>
        </w:rPr>
        <w:t>h</w:t>
      </w:r>
      <w:r>
        <w:t xml:space="preserve"> of the elevator </w:t>
      </w:r>
      <w:r w:rsidR="00176E4C">
        <w:t>at</w:t>
      </w:r>
      <w:r>
        <w:t xml:space="preserve"> time </w:t>
      </w:r>
      <w:r w:rsidRPr="00525E45">
        <w:rPr>
          <w:rStyle w:val="Cmathsexpressions"/>
        </w:rPr>
        <w:t>t</w:t>
      </w:r>
      <w:r w:rsidRPr="000B7A4D">
        <w:t>.</w:t>
      </w:r>
    </w:p>
    <w:p w14:paraId="7860AF62" w14:textId="77777777" w:rsidR="00BA34D9" w:rsidRDefault="00BA34D9" w:rsidP="00BA34D9">
      <w:pPr>
        <w:rPr>
          <w:b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1E8ABEF" wp14:editId="564F1B02">
            <wp:extent cx="4001721" cy="3703347"/>
            <wp:effectExtent l="0" t="0" r="12065" b="5080"/>
            <wp:docPr id="138" name="Picture 138" descr="PM10_PR_TA_4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M10_PR_TA_4_03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362" cy="370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323F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(b)</w:t>
      </w:r>
      <w:r>
        <w:tab/>
      </w:r>
      <w:r w:rsidRPr="000B7A4D">
        <w:t>Find the g</w:t>
      </w:r>
      <w:r>
        <w:t xml:space="preserve">radient of the graph and hence </w:t>
      </w:r>
      <w:r w:rsidRPr="000B7A4D">
        <w:t>the rate of descent of the elevator.</w:t>
      </w:r>
    </w:p>
    <w:p w14:paraId="03AD28F8" w14:textId="77777777" w:rsidR="00BC304E" w:rsidRDefault="00BC304E" w:rsidP="00BA34D9">
      <w:pPr>
        <w:pStyle w:val="Pquestiontextpartsa"/>
      </w:pPr>
    </w:p>
    <w:p w14:paraId="250962B9" w14:textId="77777777" w:rsidR="00BC304E" w:rsidRDefault="00BC304E" w:rsidP="00BA34D9">
      <w:pPr>
        <w:pStyle w:val="Pquestiontextpartsa"/>
      </w:pPr>
    </w:p>
    <w:p w14:paraId="18E53C63" w14:textId="77777777" w:rsidR="00176E4C" w:rsidRDefault="00176E4C" w:rsidP="00BA34D9">
      <w:pPr>
        <w:pStyle w:val="Pquestiontextpartsa"/>
      </w:pPr>
    </w:p>
    <w:p w14:paraId="470BB338" w14:textId="77777777" w:rsidR="00176E4C" w:rsidRDefault="00176E4C" w:rsidP="00BA34D9">
      <w:pPr>
        <w:pStyle w:val="Pquestiontextpartsa"/>
      </w:pPr>
    </w:p>
    <w:p w14:paraId="2D4A7390" w14:textId="77777777" w:rsidR="00176E4C" w:rsidRDefault="00176E4C" w:rsidP="00BA34D9">
      <w:pPr>
        <w:pStyle w:val="Pquestiontextpartsa"/>
      </w:pPr>
    </w:p>
    <w:p w14:paraId="03D5673E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(c)</w:t>
      </w:r>
      <w:r>
        <w:tab/>
        <w:t>Write</w:t>
      </w:r>
      <w:r w:rsidRPr="000B7A4D">
        <w:t xml:space="preserve"> an equation that describes the relationship between </w:t>
      </w:r>
      <w:r w:rsidRPr="00525E45">
        <w:rPr>
          <w:rStyle w:val="Cmathsexpressions"/>
        </w:rPr>
        <w:t>h</w:t>
      </w:r>
      <w:r w:rsidRPr="000B7A4D">
        <w:t xml:space="preserve"> and </w:t>
      </w:r>
      <w:r w:rsidRPr="00525E45">
        <w:rPr>
          <w:rStyle w:val="Cmathsexpressions"/>
        </w:rPr>
        <w:t>t</w:t>
      </w:r>
      <w:r w:rsidRPr="000B7A4D">
        <w:t>.</w:t>
      </w:r>
    </w:p>
    <w:p w14:paraId="741D289F" w14:textId="77777777" w:rsidR="00BC304E" w:rsidRDefault="00BC304E" w:rsidP="00BA34D9">
      <w:pPr>
        <w:pStyle w:val="Pquestiontextpartsa"/>
      </w:pPr>
    </w:p>
    <w:p w14:paraId="1DAC5EAA" w14:textId="77777777" w:rsidR="00BC304E" w:rsidRDefault="00BC304E" w:rsidP="00BA34D9">
      <w:pPr>
        <w:pStyle w:val="Pquestiontextpartsa"/>
      </w:pPr>
    </w:p>
    <w:p w14:paraId="1C402DBC" w14:textId="77777777" w:rsidR="00176E4C" w:rsidRDefault="00176E4C" w:rsidP="00BA34D9">
      <w:pPr>
        <w:pStyle w:val="Pquestiontextpartsa"/>
      </w:pPr>
    </w:p>
    <w:p w14:paraId="652757A4" w14:textId="77777777" w:rsidR="00176E4C" w:rsidRDefault="00176E4C" w:rsidP="00BA34D9">
      <w:pPr>
        <w:pStyle w:val="Pquestiontextpartsa"/>
      </w:pPr>
    </w:p>
    <w:p w14:paraId="2CE66C86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(d)</w:t>
      </w:r>
      <w:r>
        <w:tab/>
      </w:r>
      <w:r w:rsidRPr="000B7A4D">
        <w:t xml:space="preserve">How high is the elevator in the building when </w:t>
      </w:r>
      <w:r w:rsidRPr="00525E45">
        <w:rPr>
          <w:rStyle w:val="Cmathsexpressions"/>
        </w:rPr>
        <w:t>t</w:t>
      </w:r>
      <w:r w:rsidRPr="000B7A4D">
        <w:t> = 0?</w:t>
      </w:r>
    </w:p>
    <w:p w14:paraId="78B85FD2" w14:textId="77777777" w:rsidR="00BC304E" w:rsidRDefault="00BC304E" w:rsidP="00BA34D9">
      <w:pPr>
        <w:pStyle w:val="Pquestiontextpartsa"/>
      </w:pPr>
    </w:p>
    <w:p w14:paraId="20DCDEBB" w14:textId="77777777" w:rsidR="0044096B" w:rsidRDefault="0044096B" w:rsidP="00BA34D9">
      <w:pPr>
        <w:pStyle w:val="Pquestiontextpartsa"/>
      </w:pPr>
    </w:p>
    <w:p w14:paraId="25FD78F3" w14:textId="77777777" w:rsidR="0044096B" w:rsidRDefault="0044096B" w:rsidP="00BA34D9">
      <w:pPr>
        <w:pStyle w:val="Pquestiontextpartsa"/>
      </w:pPr>
    </w:p>
    <w:p w14:paraId="0815C2B8" w14:textId="77777777" w:rsidR="0044096B" w:rsidRDefault="0044096B" w:rsidP="00BA34D9">
      <w:pPr>
        <w:pStyle w:val="Pquestiontextpartsa"/>
      </w:pPr>
    </w:p>
    <w:p w14:paraId="45DBC869" w14:textId="77777777" w:rsidR="0044096B" w:rsidRDefault="0044096B" w:rsidP="00BA34D9">
      <w:pPr>
        <w:pStyle w:val="Pquestiontextpartsa"/>
      </w:pPr>
    </w:p>
    <w:p w14:paraId="1EDE1099" w14:textId="77777777" w:rsidR="00BA34D9" w:rsidRDefault="00BA34D9" w:rsidP="0044096B">
      <w:pPr>
        <w:pStyle w:val="Pquestionheadingsx"/>
      </w:pPr>
      <w:r w:rsidRPr="00DF7F34">
        <w:lastRenderedPageBreak/>
        <w:t xml:space="preserve">Question </w:t>
      </w:r>
      <w:r>
        <w:t>20</w:t>
      </w:r>
      <w:r w:rsidRPr="00DF7F34">
        <w:tab/>
      </w:r>
      <w:r>
        <w:rPr>
          <w:rStyle w:val="Cmarkslabel"/>
        </w:rPr>
        <w:t>10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Pr="00F441F6">
        <w:t>1.2, 1.3, 1.4</w:t>
      </w:r>
      <w:r w:rsidRPr="00DF7F34">
        <w:t>]</w:t>
      </w:r>
    </w:p>
    <w:p w14:paraId="482F6EBC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Pr="000B7A4D">
        <w:t xml:space="preserve">Sketch the line with equation </w:t>
      </w:r>
      <w:r w:rsidRPr="00BC7C1A">
        <w:rPr>
          <w:position w:val="-24"/>
        </w:rPr>
        <w:object w:dxaOrig="1040" w:dyaOrig="640" w14:anchorId="2058E666">
          <v:shape id="_x0000_i1076" type="#_x0000_t75" style="width:52.35pt;height:31.8pt" o:ole="">
            <v:imagedata r:id="rId111" o:title=""/>
          </v:shape>
          <o:OLEObject Type="Embed" ProgID="Equation.DSMT4" ShapeID="_x0000_i1076" DrawAspect="Content" ObjectID="_1538827034" r:id="rId112"/>
        </w:object>
      </w:r>
      <w:r w:rsidRPr="000B7A4D">
        <w:t xml:space="preserve"> on the set of axes below.  </w:t>
      </w:r>
    </w:p>
    <w:p w14:paraId="5EB80221" w14:textId="77777777" w:rsidR="00BA34D9" w:rsidRDefault="00BA34D9" w:rsidP="00BA34D9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048C5C01" wp14:editId="17B234D5">
            <wp:extent cx="2755900" cy="2527300"/>
            <wp:effectExtent l="0" t="0" r="12700" b="12700"/>
            <wp:docPr id="139" name="Picture 139" descr="PM10_PR_TA_4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PM10_PR_TA_4_04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459B" w14:textId="794F99F7" w:rsidR="00BC304E" w:rsidRDefault="00BA34D9" w:rsidP="00BC304E">
      <w:pPr>
        <w:pStyle w:val="Pquestiontextpartsai"/>
      </w:pPr>
      <w:r w:rsidRPr="00525E45">
        <w:rPr>
          <w:rStyle w:val="Cquestionpartlabelbold"/>
        </w:rPr>
        <w:t>(b)</w:t>
      </w:r>
      <w:r w:rsidRPr="00525E45">
        <w:rPr>
          <w:rStyle w:val="Cquestionpartlabelbold"/>
        </w:rPr>
        <w:tab/>
        <w:t>(i)</w:t>
      </w:r>
      <w:r>
        <w:tab/>
      </w:r>
      <w:r w:rsidRPr="000B7A4D">
        <w:t>Draw the line</w:t>
      </w:r>
      <w:r w:rsidRPr="00FC6B29">
        <w:rPr>
          <w:rStyle w:val="Cmathsexpressions"/>
        </w:rPr>
        <w:t xml:space="preserve"> </w:t>
      </w:r>
      <w:r w:rsidR="00FC6B29" w:rsidRPr="00FC6B29">
        <w:rPr>
          <w:rStyle w:val="Cmathsexpressions"/>
        </w:rPr>
        <w:t>AB</w:t>
      </w:r>
      <w:r w:rsidRPr="000B7A4D">
        <w:t xml:space="preserve"> that passes through the points</w:t>
      </w:r>
      <w:r w:rsidR="00B46CAE">
        <w:t xml:space="preserve"> </w:t>
      </w:r>
      <w:r w:rsidR="00B46CAE" w:rsidRPr="00FC6B29">
        <w:rPr>
          <w:rStyle w:val="Cmathsexpressions"/>
        </w:rPr>
        <w:t>A</w:t>
      </w:r>
      <w:r w:rsidR="00B46CAE">
        <w:t>(2,0)</w:t>
      </w:r>
      <w:r w:rsidRPr="000B7A4D">
        <w:t xml:space="preserve"> and </w:t>
      </w:r>
      <w:r w:rsidR="00B46CAE">
        <w:rPr>
          <w:rStyle w:val="Cmathsexpressions"/>
        </w:rPr>
        <w:t>B</w:t>
      </w:r>
      <w:r w:rsidR="00B46CAE">
        <w:t>(4,5)</w:t>
      </w:r>
      <w:r w:rsidRPr="000B7A4D">
        <w:t xml:space="preserve"> and find the equation of the line </w:t>
      </w:r>
      <w:r w:rsidR="00FC6B29" w:rsidRPr="00FC6B29">
        <w:rPr>
          <w:rStyle w:val="Cmathsexpressions"/>
        </w:rPr>
        <w:t>AB</w:t>
      </w:r>
      <w:r w:rsidRPr="000B7A4D">
        <w:t>.</w:t>
      </w:r>
    </w:p>
    <w:p w14:paraId="2E510A55" w14:textId="77777777" w:rsidR="00FC6B29" w:rsidRDefault="00FC6B29" w:rsidP="00BC304E">
      <w:pPr>
        <w:pStyle w:val="Pquestiontextpartsai"/>
      </w:pPr>
    </w:p>
    <w:p w14:paraId="726A5B0D" w14:textId="77777777" w:rsidR="00280BF9" w:rsidRDefault="00280BF9" w:rsidP="00BC304E">
      <w:pPr>
        <w:pStyle w:val="Pquestiontextpartsai"/>
      </w:pPr>
    </w:p>
    <w:p w14:paraId="4C8D729B" w14:textId="0478AF09" w:rsidR="00BA34D9" w:rsidRDefault="00BA34D9" w:rsidP="00BA34D9">
      <w:pPr>
        <w:pStyle w:val="Pquestiontextpartsi"/>
      </w:pPr>
      <w:r w:rsidRPr="00525E45">
        <w:rPr>
          <w:rStyle w:val="Cquestionpartlabelbold"/>
        </w:rPr>
        <w:t>(ii)</w:t>
      </w:r>
      <w:r>
        <w:tab/>
      </w:r>
      <w:r w:rsidRPr="000B7A4D">
        <w:t xml:space="preserve">Prove that the line with equation </w:t>
      </w:r>
      <w:r w:rsidRPr="00BC7C1A">
        <w:rPr>
          <w:position w:val="-24"/>
        </w:rPr>
        <w:object w:dxaOrig="1040" w:dyaOrig="640" w14:anchorId="25E2A3A7">
          <v:shape id="_x0000_i1077" type="#_x0000_t75" style="width:52.35pt;height:31.8pt" o:ole="">
            <v:imagedata r:id="rId111" o:title=""/>
          </v:shape>
          <o:OLEObject Type="Embed" ProgID="Equation.DSMT4" ShapeID="_x0000_i1077" DrawAspect="Content" ObjectID="_1538827035" r:id="rId114"/>
        </w:object>
      </w:r>
      <w:r w:rsidRPr="000B7A4D">
        <w:t xml:space="preserve"> is parallel to the line </w:t>
      </w:r>
      <w:r w:rsidR="00EB74AF" w:rsidRPr="00FC6B29">
        <w:rPr>
          <w:rStyle w:val="Cmathsexpressions"/>
        </w:rPr>
        <w:t>AB</w:t>
      </w:r>
      <w:r w:rsidRPr="000B7A4D">
        <w:t>.</w:t>
      </w:r>
    </w:p>
    <w:p w14:paraId="210B0A2D" w14:textId="77777777" w:rsidR="00BC304E" w:rsidRDefault="00BC304E" w:rsidP="00BA34D9">
      <w:pPr>
        <w:pStyle w:val="Pquestiontextpartsi"/>
      </w:pPr>
    </w:p>
    <w:p w14:paraId="3F922309" w14:textId="77777777" w:rsidR="00BC304E" w:rsidRDefault="00BC304E" w:rsidP="00BA34D9">
      <w:pPr>
        <w:pStyle w:val="Pquestiontextpartsi"/>
      </w:pPr>
    </w:p>
    <w:p w14:paraId="7533F8DB" w14:textId="77777777" w:rsidR="00280BF9" w:rsidRDefault="00280BF9" w:rsidP="00BA34D9">
      <w:pPr>
        <w:pStyle w:val="Pquestiontextpartsi"/>
      </w:pPr>
    </w:p>
    <w:p w14:paraId="65DEE291" w14:textId="77777777" w:rsidR="00280BF9" w:rsidRDefault="00280BF9" w:rsidP="00BA34D9">
      <w:pPr>
        <w:pStyle w:val="Pquestiontextpartsi"/>
      </w:pPr>
    </w:p>
    <w:p w14:paraId="2C1B4C76" w14:textId="77777777" w:rsidR="00FC6B29" w:rsidRDefault="00FC6B29" w:rsidP="00BA34D9">
      <w:pPr>
        <w:pStyle w:val="Pquestiontextpartsi"/>
      </w:pPr>
    </w:p>
    <w:p w14:paraId="6456DD12" w14:textId="77777777" w:rsidR="00BC304E" w:rsidRDefault="00BC304E" w:rsidP="00BA34D9">
      <w:pPr>
        <w:pStyle w:val="Pquestiontextpartsi"/>
      </w:pPr>
    </w:p>
    <w:p w14:paraId="69729081" w14:textId="63984E05" w:rsidR="00BA34D9" w:rsidRDefault="00BA34D9" w:rsidP="00BA34D9">
      <w:pPr>
        <w:pStyle w:val="Pquestiontextpartsai"/>
      </w:pPr>
      <w:r w:rsidRPr="00525E45">
        <w:rPr>
          <w:rStyle w:val="Cquestionpartlabelbold"/>
        </w:rPr>
        <w:t>(c)</w:t>
      </w:r>
      <w:r w:rsidRPr="00525E45">
        <w:rPr>
          <w:rStyle w:val="Cquestionpartlabelbold"/>
        </w:rPr>
        <w:tab/>
        <w:t>(i)</w:t>
      </w:r>
      <w:r>
        <w:tab/>
      </w:r>
      <w:r w:rsidRPr="000B7A4D">
        <w:t xml:space="preserve">Draw the line </w:t>
      </w:r>
      <w:r w:rsidR="00EB74AF">
        <w:rPr>
          <w:rStyle w:val="Cmathsexpressions"/>
        </w:rPr>
        <w:t>CD</w:t>
      </w:r>
      <w:r w:rsidRPr="000B7A4D">
        <w:t xml:space="preserve"> that passes through the points </w:t>
      </w:r>
      <w:r w:rsidRPr="000B7A4D">
        <w:rPr>
          <w:position w:val="-12"/>
        </w:rPr>
        <w:object w:dxaOrig="800" w:dyaOrig="360" w14:anchorId="56C8922A">
          <v:shape id="_x0000_i1078" type="#_x0000_t75" style="width:40.2pt;height:17.75pt" o:ole="" fillcolor="window">
            <v:imagedata r:id="rId115" o:title=""/>
          </v:shape>
          <o:OLEObject Type="Embed" ProgID="Equation.3" ShapeID="_x0000_i1078" DrawAspect="Content" ObjectID="_1538827036" r:id="rId116"/>
        </w:object>
      </w:r>
      <w:r w:rsidRPr="000B7A4D">
        <w:t xml:space="preserve"> and </w:t>
      </w:r>
      <w:r w:rsidR="00B46CAE">
        <w:rPr>
          <w:rStyle w:val="Cmathsexpressions"/>
        </w:rPr>
        <w:t>D</w:t>
      </w:r>
      <w:r w:rsidR="00B46CAE">
        <w:t>(5,0)</w:t>
      </w:r>
      <w:r w:rsidRPr="000B7A4D">
        <w:t xml:space="preserve"> and find the equation of the line </w:t>
      </w:r>
      <w:r w:rsidR="00280BF9">
        <w:rPr>
          <w:rStyle w:val="Cmathsexpressions"/>
        </w:rPr>
        <w:t>CD</w:t>
      </w:r>
      <w:r w:rsidRPr="000B7A4D">
        <w:t>.</w:t>
      </w:r>
    </w:p>
    <w:p w14:paraId="32A6BC01" w14:textId="77777777" w:rsidR="00280BF9" w:rsidRDefault="00280BF9" w:rsidP="00BA34D9">
      <w:pPr>
        <w:pStyle w:val="Pquestiontextpartsai"/>
      </w:pPr>
    </w:p>
    <w:p w14:paraId="41873859" w14:textId="77777777" w:rsidR="00280BF9" w:rsidRDefault="00280BF9" w:rsidP="00BA34D9">
      <w:pPr>
        <w:pStyle w:val="Pquestiontextpartsai"/>
      </w:pPr>
    </w:p>
    <w:p w14:paraId="6B1E89CA" w14:textId="154FFA07" w:rsidR="00BA34D9" w:rsidRDefault="00BA34D9" w:rsidP="00BA34D9">
      <w:pPr>
        <w:pStyle w:val="Pquestiontextpartsi"/>
      </w:pPr>
      <w:r w:rsidRPr="00525E45">
        <w:rPr>
          <w:rStyle w:val="Cquestionpartlabelbold"/>
        </w:rPr>
        <w:t>(ii)</w:t>
      </w:r>
      <w:r>
        <w:tab/>
      </w:r>
      <w:r w:rsidRPr="000B7A4D">
        <w:t xml:space="preserve">Prove that the line with equation </w:t>
      </w:r>
      <w:r w:rsidRPr="00BC7C1A">
        <w:rPr>
          <w:position w:val="-24"/>
        </w:rPr>
        <w:object w:dxaOrig="1040" w:dyaOrig="640" w14:anchorId="7781EB0C">
          <v:shape id="_x0000_i1079" type="#_x0000_t75" style="width:52.35pt;height:31.8pt" o:ole="">
            <v:imagedata r:id="rId111" o:title=""/>
          </v:shape>
          <o:OLEObject Type="Embed" ProgID="Equation.DSMT4" ShapeID="_x0000_i1079" DrawAspect="Content" ObjectID="_1538827037" r:id="rId117"/>
        </w:object>
      </w:r>
      <w:r w:rsidRPr="000B7A4D">
        <w:t xml:space="preserve"> is perpendicular to the line </w:t>
      </w:r>
      <w:r w:rsidR="00B46CAE">
        <w:rPr>
          <w:rStyle w:val="Cmathsexpressions"/>
        </w:rPr>
        <w:t>CD</w:t>
      </w:r>
      <w:r w:rsidRPr="000B7A4D">
        <w:t>.</w:t>
      </w:r>
    </w:p>
    <w:p w14:paraId="62445A61" w14:textId="77777777" w:rsidR="00BC304E" w:rsidRDefault="00BC304E" w:rsidP="00BA34D9">
      <w:pPr>
        <w:pStyle w:val="Pquestiontextpartsi"/>
      </w:pPr>
    </w:p>
    <w:p w14:paraId="734C3452" w14:textId="77777777" w:rsidR="00BC304E" w:rsidRDefault="00BC304E" w:rsidP="00BA34D9">
      <w:pPr>
        <w:pStyle w:val="Pquestiontextpartsi"/>
      </w:pPr>
    </w:p>
    <w:p w14:paraId="6F626075" w14:textId="77777777" w:rsidR="00FC6B29" w:rsidRDefault="00FC6B29" w:rsidP="00BA34D9">
      <w:pPr>
        <w:pStyle w:val="Pquestiontextpartsi"/>
      </w:pPr>
    </w:p>
    <w:p w14:paraId="39FB2AF1" w14:textId="77777777" w:rsidR="00BC304E" w:rsidRDefault="00BC304E" w:rsidP="00BA34D9">
      <w:pPr>
        <w:pStyle w:val="Pquestiontextpartsi"/>
      </w:pPr>
    </w:p>
    <w:p w14:paraId="1568D970" w14:textId="77777777" w:rsidR="00280BF9" w:rsidRDefault="00280BF9" w:rsidP="00BA34D9">
      <w:pPr>
        <w:pStyle w:val="Pquestiontextpartsi"/>
      </w:pPr>
    </w:p>
    <w:p w14:paraId="0D98FDED" w14:textId="77777777" w:rsidR="00BA34D9" w:rsidRDefault="00BA34D9" w:rsidP="0044096B">
      <w:pPr>
        <w:pStyle w:val="Pquestionheadingsx"/>
      </w:pPr>
      <w:r w:rsidRPr="00DF7F34">
        <w:lastRenderedPageBreak/>
        <w:t xml:space="preserve">Question </w:t>
      </w:r>
      <w:r>
        <w:t>21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Pr="00F441F6">
        <w:t>1.</w:t>
      </w:r>
      <w:r>
        <w:t>6</w:t>
      </w:r>
      <w:r w:rsidRPr="00DF7F34">
        <w:t>]</w:t>
      </w:r>
    </w:p>
    <w:p w14:paraId="4152242C" w14:textId="77777777" w:rsidR="00BA34D9" w:rsidRDefault="00BA34D9" w:rsidP="00BA34D9">
      <w:pPr>
        <w:pStyle w:val="Pquestiontextmainstem"/>
      </w:pPr>
      <w:r w:rsidRPr="000B7A4D">
        <w:t>William, a hockey champion, is an expert serving in a sporting shop. Yesterday he sold two hockey sticks and three hoc</w:t>
      </w:r>
      <w:r>
        <w:t>key bags for $473.98. This</w:t>
      </w:r>
      <w:r w:rsidRPr="000B7A4D">
        <w:t xml:space="preserve"> morning he sold one hockey stick and one hockey bag for $177.99. Find the cost of each hockey stick and bag. </w:t>
      </w:r>
    </w:p>
    <w:p w14:paraId="46BF5A0F" w14:textId="77777777" w:rsidR="00BC304E" w:rsidRDefault="00BC304E" w:rsidP="00BA34D9">
      <w:pPr>
        <w:pStyle w:val="Pquestiontextmainstem"/>
      </w:pPr>
    </w:p>
    <w:p w14:paraId="35EEC96A" w14:textId="77777777" w:rsidR="00BC304E" w:rsidRDefault="00BC304E" w:rsidP="00BA34D9">
      <w:pPr>
        <w:pStyle w:val="Pquestiontextmainstem"/>
      </w:pPr>
    </w:p>
    <w:p w14:paraId="1E7CD065" w14:textId="77777777" w:rsidR="00280BF9" w:rsidRDefault="00280BF9" w:rsidP="00BA34D9">
      <w:pPr>
        <w:pStyle w:val="Pquestiontextmainstem"/>
      </w:pPr>
    </w:p>
    <w:p w14:paraId="24B1CACA" w14:textId="77777777" w:rsidR="00BC304E" w:rsidRDefault="00BC304E" w:rsidP="00BA34D9">
      <w:pPr>
        <w:pStyle w:val="Pquestiontextmainstem"/>
      </w:pPr>
    </w:p>
    <w:p w14:paraId="074272DF" w14:textId="77777777" w:rsidR="00BA34D9" w:rsidRDefault="00BA34D9" w:rsidP="0044096B">
      <w:pPr>
        <w:pStyle w:val="Pquestionheadingsx"/>
      </w:pPr>
      <w:r w:rsidRPr="00DF7F34">
        <w:t xml:space="preserve">Question </w:t>
      </w:r>
      <w:r>
        <w:t>22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Pr="00F441F6">
        <w:t>1.</w:t>
      </w:r>
      <w:r>
        <w:t>1</w:t>
      </w:r>
      <w:r w:rsidRPr="00DF7F34">
        <w:t>]</w:t>
      </w:r>
    </w:p>
    <w:p w14:paraId="53BD74B5" w14:textId="77777777" w:rsidR="00BC304E" w:rsidRDefault="00BA34D9" w:rsidP="00BA34D9">
      <w:pPr>
        <w:pStyle w:val="Pquestiontextmainstem"/>
      </w:pPr>
      <w:r w:rsidRPr="000B7A4D">
        <w:t>The sum of five consecutive odd numbers is 585. Find the numbers</w:t>
      </w:r>
    </w:p>
    <w:p w14:paraId="149E03E4" w14:textId="77777777" w:rsidR="00BC304E" w:rsidRDefault="00BC304E" w:rsidP="00BA34D9">
      <w:pPr>
        <w:pStyle w:val="Pquestiontextmainstem"/>
      </w:pPr>
    </w:p>
    <w:p w14:paraId="05BC3E9D" w14:textId="77777777" w:rsidR="00BC304E" w:rsidRDefault="00BC304E" w:rsidP="00BA34D9">
      <w:pPr>
        <w:pStyle w:val="Pquestiontextmainstem"/>
      </w:pPr>
    </w:p>
    <w:p w14:paraId="17371E43" w14:textId="77777777" w:rsidR="00280BF9" w:rsidRDefault="00280BF9" w:rsidP="00BA34D9">
      <w:pPr>
        <w:pStyle w:val="Pquestiontextmainstem"/>
      </w:pPr>
    </w:p>
    <w:p w14:paraId="7B897AD5" w14:textId="77777777" w:rsidR="00280BF9" w:rsidRDefault="00280BF9" w:rsidP="00BA34D9">
      <w:pPr>
        <w:pStyle w:val="Pquestiontextmainstem"/>
      </w:pPr>
    </w:p>
    <w:p w14:paraId="21B2C035" w14:textId="77777777" w:rsidR="00BA34D9" w:rsidRDefault="00BA34D9" w:rsidP="0044096B">
      <w:pPr>
        <w:pStyle w:val="Pquestionheadingsx"/>
      </w:pPr>
      <w:r w:rsidRPr="00DF7F34">
        <w:t xml:space="preserve">Question </w:t>
      </w:r>
      <w:r>
        <w:t>23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Pr="00F441F6">
        <w:t>1.</w:t>
      </w:r>
      <w:r>
        <w:t>1</w:t>
      </w:r>
      <w:r w:rsidRPr="00F441F6">
        <w:t>, 1.</w:t>
      </w:r>
      <w:r>
        <w:t>6</w:t>
      </w:r>
      <w:r w:rsidRPr="00DF7F34">
        <w:t>]</w:t>
      </w:r>
    </w:p>
    <w:p w14:paraId="61846D6B" w14:textId="19A437B8" w:rsidR="00BA34D9" w:rsidRPr="000B7A4D" w:rsidRDefault="00BA34D9" w:rsidP="00BA34D9">
      <w:pPr>
        <w:pStyle w:val="Pquestiontextmainstem"/>
      </w:pPr>
      <w:r w:rsidRPr="000B7A4D">
        <w:t>A test with a total of 100 marks</w:t>
      </w:r>
      <w:r>
        <w:t xml:space="preserve"> </w:t>
      </w:r>
      <w:r w:rsidRPr="000B7A4D">
        <w:t>consists of 30 questions</w:t>
      </w:r>
      <w:r>
        <w:t>,</w:t>
      </w:r>
      <w:r w:rsidRPr="000B7A4D">
        <w:t xml:space="preserve"> some of which are worth 3 marks and the rest </w:t>
      </w:r>
      <w:r>
        <w:t xml:space="preserve">are </w:t>
      </w:r>
      <w:r w:rsidRPr="000B7A4D">
        <w:t xml:space="preserve">worth 4 marks. Let </w:t>
      </w:r>
      <w:r w:rsidRPr="00FA5C18">
        <w:rPr>
          <w:rStyle w:val="Cmathsexpressions"/>
        </w:rPr>
        <w:t>x</w:t>
      </w:r>
      <w:r w:rsidRPr="000B7A4D">
        <w:t xml:space="preserve"> represent the number of 3-mark questions and </w:t>
      </w:r>
      <w:r w:rsidRPr="00FA5C18">
        <w:rPr>
          <w:rStyle w:val="Cmathsexpressions"/>
        </w:rPr>
        <w:t>y</w:t>
      </w:r>
      <w:r w:rsidRPr="000B7A4D">
        <w:t xml:space="preserve"> </w:t>
      </w:r>
      <w:r w:rsidR="00B46CAE">
        <w:t xml:space="preserve">represent </w:t>
      </w:r>
      <w:r w:rsidRPr="000B7A4D">
        <w:t>the number of 4-mark questions.</w:t>
      </w:r>
    </w:p>
    <w:p w14:paraId="30669C9B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Pr="000B7A4D">
        <w:t>Write two equations to represent this information.</w:t>
      </w:r>
    </w:p>
    <w:p w14:paraId="21BACD67" w14:textId="77777777" w:rsidR="00BC304E" w:rsidRDefault="00BC304E" w:rsidP="00BA34D9">
      <w:pPr>
        <w:pStyle w:val="Pquestiontextpartsa"/>
      </w:pPr>
    </w:p>
    <w:p w14:paraId="3890A577" w14:textId="77777777" w:rsidR="00280BF9" w:rsidRDefault="00280BF9" w:rsidP="00BA34D9">
      <w:pPr>
        <w:pStyle w:val="Pquestiontextpartsa"/>
      </w:pPr>
    </w:p>
    <w:p w14:paraId="643A28AD" w14:textId="77777777" w:rsidR="00280BF9" w:rsidRDefault="00280BF9" w:rsidP="00BA34D9">
      <w:pPr>
        <w:pStyle w:val="Pquestiontextpartsa"/>
      </w:pPr>
    </w:p>
    <w:p w14:paraId="263752E2" w14:textId="77777777" w:rsidR="00280BF9" w:rsidRDefault="00280BF9" w:rsidP="00BA34D9">
      <w:pPr>
        <w:pStyle w:val="Pquestiontextpartsa"/>
      </w:pPr>
    </w:p>
    <w:p w14:paraId="16669D05" w14:textId="77777777" w:rsidR="00BC304E" w:rsidRDefault="00BC304E" w:rsidP="00BA34D9">
      <w:pPr>
        <w:pStyle w:val="Pquestiontextpartsa"/>
      </w:pPr>
    </w:p>
    <w:p w14:paraId="6B92AE03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(b)</w:t>
      </w:r>
      <w:r>
        <w:tab/>
      </w:r>
      <w:r w:rsidRPr="000B7A4D">
        <w:t>Solve these equations to find the number of each type of question.</w:t>
      </w:r>
    </w:p>
    <w:p w14:paraId="21072873" w14:textId="77777777" w:rsidR="00BC304E" w:rsidRDefault="00BC304E" w:rsidP="00BA34D9">
      <w:pPr>
        <w:pStyle w:val="Pquestiontextpartsa"/>
      </w:pPr>
    </w:p>
    <w:p w14:paraId="202897C1" w14:textId="77777777" w:rsidR="00280BF9" w:rsidRDefault="00280BF9" w:rsidP="00BA34D9">
      <w:pPr>
        <w:pStyle w:val="Pquestiontextpartsa"/>
      </w:pPr>
    </w:p>
    <w:p w14:paraId="3373805E" w14:textId="77777777" w:rsidR="00280BF9" w:rsidRDefault="00280BF9" w:rsidP="00BA34D9">
      <w:pPr>
        <w:pStyle w:val="Pquestiontextpartsa"/>
      </w:pPr>
    </w:p>
    <w:p w14:paraId="50529291" w14:textId="77777777" w:rsidR="00280BF9" w:rsidRDefault="00280BF9" w:rsidP="00BA34D9">
      <w:pPr>
        <w:pStyle w:val="Pquestiontextpartsa"/>
      </w:pPr>
    </w:p>
    <w:p w14:paraId="6C783908" w14:textId="77777777" w:rsidR="00BC304E" w:rsidRDefault="00BC304E" w:rsidP="00BA34D9">
      <w:pPr>
        <w:pStyle w:val="Pquestiontextpartsa"/>
      </w:pPr>
    </w:p>
    <w:p w14:paraId="752AA2C5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(c)</w:t>
      </w:r>
      <w:r>
        <w:tab/>
      </w:r>
      <w:r w:rsidRPr="000B7A4D">
        <w:t xml:space="preserve">A </w:t>
      </w:r>
      <w:r>
        <w:t>different test</w:t>
      </w:r>
      <w:r w:rsidRPr="000B7A4D">
        <w:t xml:space="preserve"> has questions worth 2 marks and 3 marks. If the test is to have a total of 30 marks</w:t>
      </w:r>
      <w:r>
        <w:t>,</w:t>
      </w:r>
      <w:r w:rsidRPr="000B7A4D">
        <w:t xml:space="preserve"> write a list of the combinations of </w:t>
      </w:r>
      <w:r>
        <w:t xml:space="preserve">possible </w:t>
      </w:r>
      <w:r w:rsidRPr="000B7A4D">
        <w:t>questions.</w:t>
      </w:r>
    </w:p>
    <w:p w14:paraId="5B30E21D" w14:textId="77777777" w:rsidR="00BC304E" w:rsidRDefault="00BC304E" w:rsidP="00BA34D9">
      <w:pPr>
        <w:pStyle w:val="Pquestiontextpartsa"/>
      </w:pPr>
    </w:p>
    <w:p w14:paraId="0ACD9B26" w14:textId="77777777" w:rsidR="00280BF9" w:rsidRDefault="00280BF9" w:rsidP="00BA34D9">
      <w:pPr>
        <w:pStyle w:val="Pquestiontextpartsa"/>
      </w:pPr>
    </w:p>
    <w:p w14:paraId="0CC5A573" w14:textId="77777777" w:rsidR="00280BF9" w:rsidRDefault="00280BF9" w:rsidP="00BA34D9">
      <w:pPr>
        <w:pStyle w:val="Pquestiontextpartsa"/>
      </w:pPr>
    </w:p>
    <w:p w14:paraId="71106EF0" w14:textId="77777777" w:rsidR="00280BF9" w:rsidRDefault="00280BF9" w:rsidP="00BA34D9">
      <w:pPr>
        <w:pStyle w:val="Pquestiontextpartsa"/>
      </w:pPr>
    </w:p>
    <w:p w14:paraId="4D7D3F7A" w14:textId="77777777" w:rsidR="00BC304E" w:rsidRDefault="00BC304E" w:rsidP="00BA34D9">
      <w:pPr>
        <w:pStyle w:val="Pquestiontextpartsa"/>
      </w:pPr>
    </w:p>
    <w:p w14:paraId="7FB35F2A" w14:textId="77777777" w:rsidR="00BA34D9" w:rsidRDefault="00BA34D9" w:rsidP="0044096B">
      <w:pPr>
        <w:pStyle w:val="Pquestionheadingsx"/>
      </w:pPr>
      <w:r w:rsidRPr="00DF7F34">
        <w:lastRenderedPageBreak/>
        <w:t xml:space="preserve">Question </w:t>
      </w:r>
      <w:r>
        <w:t>24</w:t>
      </w:r>
      <w:r w:rsidRPr="00DF7F34">
        <w:tab/>
      </w:r>
      <w:r>
        <w:rPr>
          <w:rStyle w:val="Cmarkslabel"/>
        </w:rPr>
        <w:t>9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Pr="00F441F6">
        <w:t>1.</w:t>
      </w:r>
      <w:r>
        <w:t>5</w:t>
      </w:r>
      <w:r w:rsidRPr="00DF7F34">
        <w:t>]</w:t>
      </w:r>
    </w:p>
    <w:p w14:paraId="58F8FDF7" w14:textId="5E57B0B4" w:rsidR="00BC304E" w:rsidRDefault="00BA34D9" w:rsidP="00BA34D9">
      <w:pPr>
        <w:pStyle w:val="Pquestiontextpartsa"/>
        <w:rPr>
          <w:lang w:val="en-US"/>
        </w:rPr>
      </w:pPr>
      <w:r w:rsidRPr="00F86633">
        <w:rPr>
          <w:rStyle w:val="Cquestionpartlabelbold"/>
        </w:rPr>
        <w:t>(a)</w:t>
      </w:r>
      <w:r w:rsidRPr="00F86633">
        <w:tab/>
      </w:r>
      <w:r>
        <w:rPr>
          <w:lang w:val="en-US"/>
        </w:rPr>
        <w:t>If a triangle has a base of 10 cm, will the sum of the other two sides be greater or less than 10?</w:t>
      </w:r>
    </w:p>
    <w:p w14:paraId="3553790D" w14:textId="77777777" w:rsidR="00280BF9" w:rsidRDefault="00280BF9" w:rsidP="00BA34D9">
      <w:pPr>
        <w:pStyle w:val="Pquestiontextpartsa"/>
        <w:rPr>
          <w:lang w:val="en-US"/>
        </w:rPr>
      </w:pPr>
    </w:p>
    <w:p w14:paraId="7E946826" w14:textId="77777777" w:rsidR="00BC304E" w:rsidRDefault="00BC304E" w:rsidP="00BA34D9">
      <w:pPr>
        <w:pStyle w:val="Pquestiontextpartsa"/>
        <w:rPr>
          <w:lang w:val="en-US"/>
        </w:rPr>
      </w:pPr>
    </w:p>
    <w:p w14:paraId="6229C05E" w14:textId="0CC6476C" w:rsidR="00BA34D9" w:rsidRPr="00F86633" w:rsidRDefault="00BA34D9" w:rsidP="00BA34D9">
      <w:pPr>
        <w:pStyle w:val="Pquestiontextpartsa"/>
      </w:pPr>
      <w:r w:rsidRPr="00F86633">
        <w:rPr>
          <w:rStyle w:val="Cquestionpartlabelbold"/>
        </w:rPr>
        <w:t>(b)</w:t>
      </w:r>
      <w:r w:rsidRPr="00F86633">
        <w:tab/>
        <w:t>Consider the triangle</w:t>
      </w:r>
      <w:r w:rsidR="00B46CAE">
        <w:t xml:space="preserve"> shown</w:t>
      </w:r>
      <w:r w:rsidRPr="00F86633">
        <w:t>.</w:t>
      </w:r>
      <w:r w:rsidR="00B46CAE" w:rsidRPr="00B46CAE">
        <w:t xml:space="preserve"> </w:t>
      </w:r>
      <w:r w:rsidR="00B46CAE" w:rsidRPr="000B7A4D">
        <w:t>Write three inequalities based on the sum of the ‘other two’ sides.</w:t>
      </w:r>
    </w:p>
    <w:p w14:paraId="1CF9C0AC" w14:textId="108A4948" w:rsidR="00BA34D9" w:rsidRPr="000B7A4D" w:rsidRDefault="002D0C27" w:rsidP="00BA34D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7732BFF" wp14:editId="1FF4254A">
            <wp:extent cx="1739347" cy="1149155"/>
            <wp:effectExtent l="0" t="0" r="0" b="0"/>
            <wp:docPr id="1" name="Picture 1" descr="Macintosh HD:Users:lizwaud:Desktop:PM10_2ed:eBook:Batch1_ChTests:Artwork_Chapter tests and exams:_CORRECTED_080916:PM2e_10_EB_04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acintosh HD:Users:lizwaud:Desktop:PM10_2ed:eBook:Batch1_ChTests:Artwork_Chapter tests and exams:_CORRECTED_080916:PM2e_10_EB_04_AT_01.jp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15" cy="114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5AC8" w14:textId="06D3C45B" w:rsidR="00BA34D9" w:rsidRDefault="00BA34D9" w:rsidP="00BA34D9">
      <w:pPr>
        <w:pStyle w:val="Pquestiontextpartsa"/>
      </w:pPr>
    </w:p>
    <w:p w14:paraId="52EBDCB3" w14:textId="77777777" w:rsidR="00BC304E" w:rsidRDefault="00BC304E" w:rsidP="00BA34D9">
      <w:pPr>
        <w:pStyle w:val="Pquestiontextpartsa"/>
      </w:pPr>
    </w:p>
    <w:p w14:paraId="15E46B66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(c)</w:t>
      </w:r>
      <w:r>
        <w:tab/>
      </w:r>
      <w:r w:rsidRPr="000B7A4D">
        <w:t>Solve each of these inequalities.</w:t>
      </w:r>
    </w:p>
    <w:p w14:paraId="3C1A5590" w14:textId="77777777" w:rsidR="00BC304E" w:rsidRDefault="00BC304E" w:rsidP="00BA34D9">
      <w:pPr>
        <w:pStyle w:val="Pquestiontextpartsa"/>
      </w:pPr>
    </w:p>
    <w:p w14:paraId="222515F1" w14:textId="77777777" w:rsidR="00B46CAE" w:rsidRDefault="00B46CAE" w:rsidP="00BA34D9">
      <w:pPr>
        <w:pStyle w:val="Pquestiontextpartsa"/>
      </w:pPr>
    </w:p>
    <w:p w14:paraId="59514F4D" w14:textId="77777777" w:rsidR="00BC304E" w:rsidRDefault="00BC304E" w:rsidP="00BA34D9">
      <w:pPr>
        <w:pStyle w:val="Pquestiontextpartsa"/>
      </w:pPr>
    </w:p>
    <w:p w14:paraId="5597E768" w14:textId="77777777" w:rsidR="0044096B" w:rsidRDefault="0044096B" w:rsidP="00BA34D9">
      <w:pPr>
        <w:pStyle w:val="Pquestiontextpartsa"/>
      </w:pPr>
    </w:p>
    <w:p w14:paraId="76F8D921" w14:textId="77777777" w:rsidR="00BA34D9" w:rsidRDefault="00BA34D9" w:rsidP="00BA34D9">
      <w:pPr>
        <w:pStyle w:val="Pquestiontextpartsa"/>
      </w:pPr>
      <w:r w:rsidRPr="00F86633">
        <w:rPr>
          <w:rStyle w:val="Cquestionpartlabelbold"/>
        </w:rPr>
        <w:t>(d)</w:t>
      </w:r>
      <w:r>
        <w:tab/>
      </w:r>
      <w:r w:rsidRPr="000B7A4D">
        <w:t>What do these results tell you about the triangle?</w:t>
      </w:r>
    </w:p>
    <w:p w14:paraId="257A082A" w14:textId="77777777" w:rsidR="0044096B" w:rsidRDefault="0044096B" w:rsidP="00BA34D9">
      <w:pPr>
        <w:pStyle w:val="Pquestiontextpartsa"/>
      </w:pPr>
    </w:p>
    <w:p w14:paraId="11DB808C" w14:textId="77777777" w:rsidR="002D0C27" w:rsidRDefault="002D0C27" w:rsidP="00BA34D9">
      <w:pPr>
        <w:pStyle w:val="Pquestiontextpartsa"/>
      </w:pPr>
    </w:p>
    <w:p w14:paraId="43AEC637" w14:textId="1E579CBF" w:rsidR="00BA34D9" w:rsidRPr="000B7A4D" w:rsidRDefault="00BA34D9" w:rsidP="00BA34D9">
      <w:pPr>
        <w:pStyle w:val="Pquestiontextpartsa"/>
      </w:pPr>
      <w:r w:rsidRPr="00F86633">
        <w:rPr>
          <w:rStyle w:val="Cquestionpartlabelbold"/>
        </w:rPr>
        <w:t>(e)</w:t>
      </w:r>
      <w:r>
        <w:tab/>
      </w:r>
      <w:r w:rsidRPr="000B7A4D">
        <w:t>Now consider the following triangle.</w:t>
      </w:r>
      <w:r w:rsidR="00B46CAE" w:rsidRPr="000B7A4D">
        <w:t xml:space="preserve"> Does this define a particular triangle?</w:t>
      </w:r>
      <w:r w:rsidR="00B46CAE" w:rsidRPr="00B46CAE">
        <w:t xml:space="preserve"> </w:t>
      </w:r>
      <w:r w:rsidR="00B46CAE" w:rsidRPr="000B7A4D">
        <w:t>Solve inequalities to help you answer this question.</w:t>
      </w:r>
    </w:p>
    <w:p w14:paraId="7C1F7E82" w14:textId="1E0CE15C" w:rsidR="00BA34D9" w:rsidRPr="00A419C9" w:rsidRDefault="002D0C27" w:rsidP="00BA34D9">
      <w:pPr>
        <w:pStyle w:val="Pquestiontextpartsa"/>
      </w:pPr>
      <w:r>
        <w:rPr>
          <w:noProof/>
        </w:rPr>
        <w:drawing>
          <wp:inline distT="0" distB="0" distL="0" distR="0" wp14:anchorId="70A3C9EA" wp14:editId="2739C5D6">
            <wp:extent cx="1757615" cy="1050681"/>
            <wp:effectExtent l="0" t="0" r="0" b="0"/>
            <wp:docPr id="2" name="Picture 2" descr="Macintosh HD:Users:lizwaud:Desktop:PM10_2ed:eBook:Batch1_ChTests:Artwork_Chapter tests and exams:_CORRECTED_080916:PM2e_10_EB_04_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acintosh HD:Users:lizwaud:Desktop:PM10_2ed:eBook:Batch1_ChTests:Artwork_Chapter tests and exams:_CORRECTED_080916:PM2e_10_EB_04_AT_02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623" cy="10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28B3" w14:textId="632C00C5" w:rsidR="00BA34D9" w:rsidRDefault="00BA34D9" w:rsidP="00BA34D9">
      <w:pPr>
        <w:pStyle w:val="Pquestiontextpartsa"/>
      </w:pPr>
    </w:p>
    <w:p w14:paraId="744748FE" w14:textId="77777777" w:rsidR="002D0C27" w:rsidRDefault="002D0C27" w:rsidP="00BA34D9">
      <w:pPr>
        <w:pStyle w:val="Pquestiontextpartsa"/>
      </w:pPr>
    </w:p>
    <w:p w14:paraId="6E677409" w14:textId="77777777" w:rsidR="002D0C27" w:rsidRDefault="002D0C27" w:rsidP="00BA34D9">
      <w:pPr>
        <w:pStyle w:val="Pquestiontextpartsa"/>
      </w:pPr>
    </w:p>
    <w:p w14:paraId="6DC8328E" w14:textId="77777777" w:rsidR="002D0C27" w:rsidRDefault="002D0C27" w:rsidP="00BA34D9">
      <w:pPr>
        <w:pStyle w:val="Pquestiontextpartsa"/>
      </w:pPr>
    </w:p>
    <w:p w14:paraId="7B375562" w14:textId="03C78E21" w:rsidR="00BA34D9" w:rsidRDefault="00BA34D9" w:rsidP="00BA34D9">
      <w:pPr>
        <w:pStyle w:val="Pquestiontextpartsa"/>
      </w:pPr>
      <w:r w:rsidRPr="00F86633">
        <w:rPr>
          <w:rStyle w:val="Cquestionpartlabelbold"/>
        </w:rPr>
        <w:t>(f)</w:t>
      </w:r>
      <w:r>
        <w:tab/>
      </w:r>
      <w:r w:rsidRPr="000B7A4D">
        <w:t>Given the additional information that the shortest side is 5 cm, find the dimensions of the particular triangle</w:t>
      </w:r>
      <w:r w:rsidR="00B46CAE">
        <w:t xml:space="preserve"> that</w:t>
      </w:r>
      <w:r w:rsidRPr="000B7A4D">
        <w:t xml:space="preserve"> this represents.</w:t>
      </w:r>
    </w:p>
    <w:p w14:paraId="3257DFC5" w14:textId="77777777" w:rsidR="00BC304E" w:rsidRDefault="00BC304E" w:rsidP="00BA34D9">
      <w:pPr>
        <w:pStyle w:val="Pquestiontextpartsa"/>
      </w:pPr>
    </w:p>
    <w:p w14:paraId="0E1E4B3A" w14:textId="77777777" w:rsidR="00BE53F5" w:rsidRDefault="00BE53F5" w:rsidP="00BA34D9">
      <w:pPr>
        <w:pStyle w:val="Pquestiontextpartsa"/>
      </w:pPr>
    </w:p>
    <w:p w14:paraId="1E7FF35E" w14:textId="77777777" w:rsidR="00BC304E" w:rsidRDefault="00BC304E" w:rsidP="00BA34D9">
      <w:pPr>
        <w:pStyle w:val="Pquestiontextpartsa"/>
      </w:pPr>
    </w:p>
    <w:p w14:paraId="14D38232" w14:textId="46709100" w:rsidR="00BA34D9" w:rsidRDefault="00BA34D9" w:rsidP="00BA34D9">
      <w:pPr>
        <w:pStyle w:val="Psectionresults"/>
      </w:pPr>
      <w:r>
        <w:t xml:space="preserve">Extended answer results: ___ / </w:t>
      </w:r>
      <w:r w:rsidR="00BC304E">
        <w:t>40</w:t>
      </w:r>
    </w:p>
    <w:p w14:paraId="113679BB" w14:textId="486690A1" w:rsidR="00BA34D9" w:rsidRPr="00525E45" w:rsidRDefault="00BA34D9" w:rsidP="00BA34D9">
      <w:pPr>
        <w:pStyle w:val="Psectionresults"/>
      </w:pPr>
      <w:r>
        <w:t xml:space="preserve">TOTAL test results: ___ / </w:t>
      </w:r>
      <w:r w:rsidR="00BC304E">
        <w:t>89</w:t>
      </w:r>
    </w:p>
    <w:sectPr w:rsidR="00BA34D9" w:rsidRPr="00525E45" w:rsidSect="003C1799">
      <w:headerReference w:type="default" r:id="rId120"/>
      <w:footerReference w:type="default" r:id="rId121"/>
      <w:headerReference w:type="first" r:id="rId122"/>
      <w:footerReference w:type="first" r:id="rId123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6DBD0" w14:textId="77777777" w:rsidR="000B1317" w:rsidRDefault="000B1317" w:rsidP="00B91E57">
      <w:r>
        <w:separator/>
      </w:r>
    </w:p>
  </w:endnote>
  <w:endnote w:type="continuationSeparator" w:id="0">
    <w:p w14:paraId="312BA8E6" w14:textId="77777777" w:rsidR="000B1317" w:rsidRDefault="000B1317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966A4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966A4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64BF5" w14:textId="77777777" w:rsidR="000B1317" w:rsidRDefault="000B1317" w:rsidP="00B91E57">
      <w:r>
        <w:separator/>
      </w:r>
    </w:p>
  </w:footnote>
  <w:footnote w:type="continuationSeparator" w:id="0">
    <w:p w14:paraId="48C9ACB6" w14:textId="77777777" w:rsidR="000B1317" w:rsidRDefault="000B1317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2E69C8BE" w:rsidR="00AA7ED5" w:rsidRPr="00B91E57" w:rsidRDefault="00B46CAE" w:rsidP="00336033">
    <w:pPr>
      <w:pStyle w:val="Pheadertext"/>
    </w:pPr>
    <w:r>
      <w:t xml:space="preserve">Pearson Mathematics </w:t>
    </w:r>
    <w:r w:rsidR="00336033">
      <w:t>10–10A</w:t>
    </w:r>
    <w:r>
      <w:t xml:space="preserve">   </w:t>
    </w:r>
    <w:r w:rsidR="00336033">
      <w:t xml:space="preserve"> Linear relationships </w:t>
    </w:r>
    <w:r>
      <w:t xml:space="preserve">— </w:t>
    </w:r>
    <w:r w:rsidR="00336033">
      <w:t>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9D6D" w14:textId="6FADD497" w:rsidR="00A8741D" w:rsidRDefault="00B46CAE" w:rsidP="00A8741D">
    <w:pPr>
      <w:pStyle w:val="Pheadertext"/>
    </w:pPr>
    <w:r>
      <w:t>Pearson Mathematics</w:t>
    </w:r>
    <w:r w:rsidR="0078265F">
      <w:t xml:space="preserve"> 10–10A</w:t>
    </w:r>
    <w:r w:rsidR="00681A57">
      <w:tab/>
    </w:r>
    <w:r w:rsidR="00A8741D">
      <w:t xml:space="preserve">Name: </w:t>
    </w:r>
    <w:r w:rsidR="00A8741D">
      <w:tab/>
    </w:r>
  </w:p>
  <w:p w14:paraId="31DB32F8" w14:textId="41979DFD" w:rsidR="00A8741D" w:rsidRPr="00A8741D" w:rsidRDefault="00B46CAE" w:rsidP="00A8741D">
    <w:pPr>
      <w:pStyle w:val="Pheadertext"/>
    </w:pPr>
    <w:r>
      <w:t>Linear relationships — Test A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29C8F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6CEF3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528F8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9C063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91833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F2C9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006DC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EE89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ACBA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722D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1"/>
  </w:num>
  <w:num w:numId="4">
    <w:abstractNumId w:val="12"/>
  </w:num>
  <w:num w:numId="5">
    <w:abstractNumId w:val="14"/>
  </w:num>
  <w:num w:numId="6">
    <w:abstractNumId w:val="10"/>
  </w:num>
  <w:num w:numId="7">
    <w:abstractNumId w:val="1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4752"/>
    <w:rsid w:val="00017D54"/>
    <w:rsid w:val="00032FF3"/>
    <w:rsid w:val="0003306F"/>
    <w:rsid w:val="00033C5C"/>
    <w:rsid w:val="00037010"/>
    <w:rsid w:val="000407AC"/>
    <w:rsid w:val="0004322F"/>
    <w:rsid w:val="00052D5F"/>
    <w:rsid w:val="00057492"/>
    <w:rsid w:val="00062A9B"/>
    <w:rsid w:val="00062B27"/>
    <w:rsid w:val="00064993"/>
    <w:rsid w:val="0006671B"/>
    <w:rsid w:val="00066722"/>
    <w:rsid w:val="00074A8E"/>
    <w:rsid w:val="00076BF9"/>
    <w:rsid w:val="00082AD0"/>
    <w:rsid w:val="00082C42"/>
    <w:rsid w:val="00090755"/>
    <w:rsid w:val="00090B15"/>
    <w:rsid w:val="00090D11"/>
    <w:rsid w:val="00094B98"/>
    <w:rsid w:val="000966A4"/>
    <w:rsid w:val="000A4AE9"/>
    <w:rsid w:val="000B1317"/>
    <w:rsid w:val="000C4CB1"/>
    <w:rsid w:val="000C6C56"/>
    <w:rsid w:val="000D0CBD"/>
    <w:rsid w:val="000F29DD"/>
    <w:rsid w:val="000F52E2"/>
    <w:rsid w:val="00114E72"/>
    <w:rsid w:val="001177F4"/>
    <w:rsid w:val="00121EAB"/>
    <w:rsid w:val="001249D4"/>
    <w:rsid w:val="00133398"/>
    <w:rsid w:val="00134609"/>
    <w:rsid w:val="00136289"/>
    <w:rsid w:val="00142286"/>
    <w:rsid w:val="001425C1"/>
    <w:rsid w:val="001530AF"/>
    <w:rsid w:val="00153C7C"/>
    <w:rsid w:val="001605F8"/>
    <w:rsid w:val="00160C54"/>
    <w:rsid w:val="00176E4C"/>
    <w:rsid w:val="00180D86"/>
    <w:rsid w:val="001A0173"/>
    <w:rsid w:val="001B2E48"/>
    <w:rsid w:val="001B433F"/>
    <w:rsid w:val="001C4DB3"/>
    <w:rsid w:val="001E61E7"/>
    <w:rsid w:val="001F3755"/>
    <w:rsid w:val="001F3D5E"/>
    <w:rsid w:val="001F58FF"/>
    <w:rsid w:val="002027AC"/>
    <w:rsid w:val="00205ABB"/>
    <w:rsid w:val="00223001"/>
    <w:rsid w:val="002509BC"/>
    <w:rsid w:val="00254DC3"/>
    <w:rsid w:val="00254E46"/>
    <w:rsid w:val="002635BA"/>
    <w:rsid w:val="00271289"/>
    <w:rsid w:val="00280BF9"/>
    <w:rsid w:val="0029660A"/>
    <w:rsid w:val="0029665F"/>
    <w:rsid w:val="002A61AB"/>
    <w:rsid w:val="002B401B"/>
    <w:rsid w:val="002C0D5B"/>
    <w:rsid w:val="002C3C99"/>
    <w:rsid w:val="002C5286"/>
    <w:rsid w:val="002D0C27"/>
    <w:rsid w:val="002D2E83"/>
    <w:rsid w:val="002E0784"/>
    <w:rsid w:val="002E154B"/>
    <w:rsid w:val="002F6821"/>
    <w:rsid w:val="00307A48"/>
    <w:rsid w:val="00307F32"/>
    <w:rsid w:val="00323197"/>
    <w:rsid w:val="00323AB7"/>
    <w:rsid w:val="003336FB"/>
    <w:rsid w:val="00334607"/>
    <w:rsid w:val="00335B72"/>
    <w:rsid w:val="00336033"/>
    <w:rsid w:val="00345684"/>
    <w:rsid w:val="003618B8"/>
    <w:rsid w:val="003624C0"/>
    <w:rsid w:val="00363DAC"/>
    <w:rsid w:val="003649A6"/>
    <w:rsid w:val="0036586D"/>
    <w:rsid w:val="003721D0"/>
    <w:rsid w:val="003738B1"/>
    <w:rsid w:val="00374306"/>
    <w:rsid w:val="00376745"/>
    <w:rsid w:val="00383E8D"/>
    <w:rsid w:val="0039270F"/>
    <w:rsid w:val="00393ADE"/>
    <w:rsid w:val="003A2B20"/>
    <w:rsid w:val="003A6EA1"/>
    <w:rsid w:val="003B3BBF"/>
    <w:rsid w:val="003C1799"/>
    <w:rsid w:val="003C1BFC"/>
    <w:rsid w:val="003C445D"/>
    <w:rsid w:val="003E3349"/>
    <w:rsid w:val="003E7772"/>
    <w:rsid w:val="004066D1"/>
    <w:rsid w:val="00412093"/>
    <w:rsid w:val="00413A15"/>
    <w:rsid w:val="00415F50"/>
    <w:rsid w:val="004161B6"/>
    <w:rsid w:val="00420B07"/>
    <w:rsid w:val="004276DE"/>
    <w:rsid w:val="0043227F"/>
    <w:rsid w:val="00437B6B"/>
    <w:rsid w:val="0044096B"/>
    <w:rsid w:val="00452041"/>
    <w:rsid w:val="00456CE0"/>
    <w:rsid w:val="00457310"/>
    <w:rsid w:val="0046226B"/>
    <w:rsid w:val="00464A71"/>
    <w:rsid w:val="004721B8"/>
    <w:rsid w:val="00472CCA"/>
    <w:rsid w:val="004738E1"/>
    <w:rsid w:val="0048344D"/>
    <w:rsid w:val="00485A37"/>
    <w:rsid w:val="00491D4C"/>
    <w:rsid w:val="004A1C99"/>
    <w:rsid w:val="004A5DD5"/>
    <w:rsid w:val="004C0AE2"/>
    <w:rsid w:val="004C23FF"/>
    <w:rsid w:val="004C5E1E"/>
    <w:rsid w:val="004D01B5"/>
    <w:rsid w:val="004D1F35"/>
    <w:rsid w:val="004D24DE"/>
    <w:rsid w:val="004D3645"/>
    <w:rsid w:val="004E40CE"/>
    <w:rsid w:val="004F03F0"/>
    <w:rsid w:val="004F3DBD"/>
    <w:rsid w:val="004F5839"/>
    <w:rsid w:val="004F59F5"/>
    <w:rsid w:val="005067E7"/>
    <w:rsid w:val="0052478A"/>
    <w:rsid w:val="0052656A"/>
    <w:rsid w:val="00530D78"/>
    <w:rsid w:val="00554ECF"/>
    <w:rsid w:val="00557DEA"/>
    <w:rsid w:val="00561C8E"/>
    <w:rsid w:val="005628F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A7A83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204E2"/>
    <w:rsid w:val="006315DD"/>
    <w:rsid w:val="00650EBB"/>
    <w:rsid w:val="00653C60"/>
    <w:rsid w:val="00665AA1"/>
    <w:rsid w:val="0066782B"/>
    <w:rsid w:val="00681A57"/>
    <w:rsid w:val="00686BB3"/>
    <w:rsid w:val="006B08D9"/>
    <w:rsid w:val="006B2DF9"/>
    <w:rsid w:val="006C4B2F"/>
    <w:rsid w:val="006D029A"/>
    <w:rsid w:val="006D2264"/>
    <w:rsid w:val="006D6A33"/>
    <w:rsid w:val="006D6A60"/>
    <w:rsid w:val="006D6B75"/>
    <w:rsid w:val="006E28FE"/>
    <w:rsid w:val="006E64AC"/>
    <w:rsid w:val="006E6CBD"/>
    <w:rsid w:val="006E7B52"/>
    <w:rsid w:val="006F2BB6"/>
    <w:rsid w:val="006F3AF7"/>
    <w:rsid w:val="006F48EB"/>
    <w:rsid w:val="0070464D"/>
    <w:rsid w:val="00713EAF"/>
    <w:rsid w:val="00715815"/>
    <w:rsid w:val="00722B45"/>
    <w:rsid w:val="00730569"/>
    <w:rsid w:val="00730B2F"/>
    <w:rsid w:val="007313E8"/>
    <w:rsid w:val="00732B3C"/>
    <w:rsid w:val="007701CE"/>
    <w:rsid w:val="007721B9"/>
    <w:rsid w:val="00775656"/>
    <w:rsid w:val="00775F8D"/>
    <w:rsid w:val="00781345"/>
    <w:rsid w:val="0078265F"/>
    <w:rsid w:val="00796A94"/>
    <w:rsid w:val="007A1A60"/>
    <w:rsid w:val="007B7545"/>
    <w:rsid w:val="007C05E1"/>
    <w:rsid w:val="007D4058"/>
    <w:rsid w:val="008003A7"/>
    <w:rsid w:val="00800E0B"/>
    <w:rsid w:val="008012B1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75D26"/>
    <w:rsid w:val="00883D65"/>
    <w:rsid w:val="00887F5C"/>
    <w:rsid w:val="008A06F7"/>
    <w:rsid w:val="008A2708"/>
    <w:rsid w:val="008B5DC2"/>
    <w:rsid w:val="008C3BDE"/>
    <w:rsid w:val="008C44CE"/>
    <w:rsid w:val="008C702A"/>
    <w:rsid w:val="008D3E39"/>
    <w:rsid w:val="008E3A48"/>
    <w:rsid w:val="008E5E2E"/>
    <w:rsid w:val="008F0DDC"/>
    <w:rsid w:val="008F0EC6"/>
    <w:rsid w:val="008F7257"/>
    <w:rsid w:val="009023C1"/>
    <w:rsid w:val="00911863"/>
    <w:rsid w:val="00913906"/>
    <w:rsid w:val="00914BFC"/>
    <w:rsid w:val="0091521F"/>
    <w:rsid w:val="0091733C"/>
    <w:rsid w:val="00917E97"/>
    <w:rsid w:val="0092625F"/>
    <w:rsid w:val="009303E1"/>
    <w:rsid w:val="00934CAB"/>
    <w:rsid w:val="00935B41"/>
    <w:rsid w:val="0093734D"/>
    <w:rsid w:val="009437F9"/>
    <w:rsid w:val="009461B8"/>
    <w:rsid w:val="00950FFA"/>
    <w:rsid w:val="0095169A"/>
    <w:rsid w:val="00962392"/>
    <w:rsid w:val="00971672"/>
    <w:rsid w:val="009841D7"/>
    <w:rsid w:val="009A776D"/>
    <w:rsid w:val="009C1F04"/>
    <w:rsid w:val="009C3377"/>
    <w:rsid w:val="009C3985"/>
    <w:rsid w:val="009D03D9"/>
    <w:rsid w:val="009E2643"/>
    <w:rsid w:val="009F2FC5"/>
    <w:rsid w:val="00A215AF"/>
    <w:rsid w:val="00A23D25"/>
    <w:rsid w:val="00A27917"/>
    <w:rsid w:val="00A35659"/>
    <w:rsid w:val="00A37631"/>
    <w:rsid w:val="00A40767"/>
    <w:rsid w:val="00A450C7"/>
    <w:rsid w:val="00A50A1E"/>
    <w:rsid w:val="00A5299B"/>
    <w:rsid w:val="00A57648"/>
    <w:rsid w:val="00A609BB"/>
    <w:rsid w:val="00A61D4A"/>
    <w:rsid w:val="00A66E55"/>
    <w:rsid w:val="00A71913"/>
    <w:rsid w:val="00A74962"/>
    <w:rsid w:val="00A807EE"/>
    <w:rsid w:val="00A822F0"/>
    <w:rsid w:val="00A8741D"/>
    <w:rsid w:val="00A90404"/>
    <w:rsid w:val="00A92695"/>
    <w:rsid w:val="00A96CBC"/>
    <w:rsid w:val="00AA25D9"/>
    <w:rsid w:val="00AA7ED5"/>
    <w:rsid w:val="00AB1640"/>
    <w:rsid w:val="00AC6741"/>
    <w:rsid w:val="00AD2442"/>
    <w:rsid w:val="00AD4FD5"/>
    <w:rsid w:val="00AE32F8"/>
    <w:rsid w:val="00AE3D80"/>
    <w:rsid w:val="00AF0F2C"/>
    <w:rsid w:val="00AF2E76"/>
    <w:rsid w:val="00AF5384"/>
    <w:rsid w:val="00B11278"/>
    <w:rsid w:val="00B11C16"/>
    <w:rsid w:val="00B12113"/>
    <w:rsid w:val="00B13718"/>
    <w:rsid w:val="00B21E3E"/>
    <w:rsid w:val="00B25421"/>
    <w:rsid w:val="00B31E6A"/>
    <w:rsid w:val="00B32D92"/>
    <w:rsid w:val="00B426D1"/>
    <w:rsid w:val="00B46721"/>
    <w:rsid w:val="00B46CAE"/>
    <w:rsid w:val="00B60207"/>
    <w:rsid w:val="00B632C3"/>
    <w:rsid w:val="00B6363F"/>
    <w:rsid w:val="00B63D7A"/>
    <w:rsid w:val="00B6458B"/>
    <w:rsid w:val="00B73321"/>
    <w:rsid w:val="00B80E51"/>
    <w:rsid w:val="00B80E6D"/>
    <w:rsid w:val="00B86D7F"/>
    <w:rsid w:val="00B8791D"/>
    <w:rsid w:val="00B87D8F"/>
    <w:rsid w:val="00B91091"/>
    <w:rsid w:val="00B91E57"/>
    <w:rsid w:val="00BA3035"/>
    <w:rsid w:val="00BA34D9"/>
    <w:rsid w:val="00BB3052"/>
    <w:rsid w:val="00BB572C"/>
    <w:rsid w:val="00BB745A"/>
    <w:rsid w:val="00BB7A96"/>
    <w:rsid w:val="00BC28AD"/>
    <w:rsid w:val="00BC304E"/>
    <w:rsid w:val="00BC7C1A"/>
    <w:rsid w:val="00BD08D5"/>
    <w:rsid w:val="00BE53F5"/>
    <w:rsid w:val="00BF14C7"/>
    <w:rsid w:val="00BF2CAA"/>
    <w:rsid w:val="00BF49B8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7D1F"/>
    <w:rsid w:val="00CD00EA"/>
    <w:rsid w:val="00CD01B4"/>
    <w:rsid w:val="00CE2DDA"/>
    <w:rsid w:val="00CF0C64"/>
    <w:rsid w:val="00CF4C57"/>
    <w:rsid w:val="00D012C9"/>
    <w:rsid w:val="00D01C11"/>
    <w:rsid w:val="00D027D6"/>
    <w:rsid w:val="00D03976"/>
    <w:rsid w:val="00D05A64"/>
    <w:rsid w:val="00D062EA"/>
    <w:rsid w:val="00D113EE"/>
    <w:rsid w:val="00D169AD"/>
    <w:rsid w:val="00D21D6A"/>
    <w:rsid w:val="00D306C4"/>
    <w:rsid w:val="00D363FF"/>
    <w:rsid w:val="00D43956"/>
    <w:rsid w:val="00D45D65"/>
    <w:rsid w:val="00D476C7"/>
    <w:rsid w:val="00D50DA9"/>
    <w:rsid w:val="00D5254C"/>
    <w:rsid w:val="00D55245"/>
    <w:rsid w:val="00D5788E"/>
    <w:rsid w:val="00D6673C"/>
    <w:rsid w:val="00D747CC"/>
    <w:rsid w:val="00D817B5"/>
    <w:rsid w:val="00D94C52"/>
    <w:rsid w:val="00D97551"/>
    <w:rsid w:val="00DA13D7"/>
    <w:rsid w:val="00DA3BBA"/>
    <w:rsid w:val="00DA6D73"/>
    <w:rsid w:val="00DB2FDA"/>
    <w:rsid w:val="00DE113C"/>
    <w:rsid w:val="00DE345F"/>
    <w:rsid w:val="00DE3994"/>
    <w:rsid w:val="00DE45D5"/>
    <w:rsid w:val="00E01186"/>
    <w:rsid w:val="00E021E4"/>
    <w:rsid w:val="00E02483"/>
    <w:rsid w:val="00E02C5B"/>
    <w:rsid w:val="00E07A23"/>
    <w:rsid w:val="00E10D96"/>
    <w:rsid w:val="00E2498A"/>
    <w:rsid w:val="00E41E87"/>
    <w:rsid w:val="00E42B3B"/>
    <w:rsid w:val="00E4401F"/>
    <w:rsid w:val="00E522E3"/>
    <w:rsid w:val="00E544D2"/>
    <w:rsid w:val="00E56C69"/>
    <w:rsid w:val="00E616ED"/>
    <w:rsid w:val="00E643F1"/>
    <w:rsid w:val="00E66F4C"/>
    <w:rsid w:val="00E80255"/>
    <w:rsid w:val="00E804F6"/>
    <w:rsid w:val="00E904DF"/>
    <w:rsid w:val="00E926CC"/>
    <w:rsid w:val="00E96EDA"/>
    <w:rsid w:val="00EA305E"/>
    <w:rsid w:val="00EA3341"/>
    <w:rsid w:val="00EB74AF"/>
    <w:rsid w:val="00EC0922"/>
    <w:rsid w:val="00ED79FA"/>
    <w:rsid w:val="00EE19BA"/>
    <w:rsid w:val="00EE7C00"/>
    <w:rsid w:val="00EF30D8"/>
    <w:rsid w:val="00EF38CC"/>
    <w:rsid w:val="00EF6108"/>
    <w:rsid w:val="00F1598F"/>
    <w:rsid w:val="00F24B10"/>
    <w:rsid w:val="00F279DF"/>
    <w:rsid w:val="00F41913"/>
    <w:rsid w:val="00F441F6"/>
    <w:rsid w:val="00F533F8"/>
    <w:rsid w:val="00F5599A"/>
    <w:rsid w:val="00F66C41"/>
    <w:rsid w:val="00F80273"/>
    <w:rsid w:val="00F93270"/>
    <w:rsid w:val="00F97169"/>
    <w:rsid w:val="00FA4BF2"/>
    <w:rsid w:val="00FA71CA"/>
    <w:rsid w:val="00FB077E"/>
    <w:rsid w:val="00FB4663"/>
    <w:rsid w:val="00FC2A4C"/>
    <w:rsid w:val="00FC59C4"/>
    <w:rsid w:val="00FC6B29"/>
    <w:rsid w:val="00FD1FE1"/>
    <w:rsid w:val="00FE3101"/>
    <w:rsid w:val="00FE47F1"/>
    <w:rsid w:val="00FE4B25"/>
    <w:rsid w:val="00FE6891"/>
    <w:rsid w:val="00FF1B08"/>
    <w:rsid w:val="00FF3DDE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9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44096B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BC304E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9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44096B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BC304E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emf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13" Type="http://schemas.openxmlformats.org/officeDocument/2006/relationships/image" Target="media/image53.jpeg"/><Relationship Id="rId118" Type="http://schemas.openxmlformats.org/officeDocument/2006/relationships/image" Target="media/image55.jpe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16" Type="http://schemas.openxmlformats.org/officeDocument/2006/relationships/oleObject" Target="embeddings/oleObject55.bin"/><Relationship Id="rId124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image" Target="media/image5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9.e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jpe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emf"/><Relationship Id="rId94" Type="http://schemas.openxmlformats.org/officeDocument/2006/relationships/image" Target="media/image43.e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emf"/><Relationship Id="rId120" Type="http://schemas.openxmlformats.org/officeDocument/2006/relationships/header" Target="header1.xml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jpeg"/><Relationship Id="rId115" Type="http://schemas.openxmlformats.org/officeDocument/2006/relationships/image" Target="media/image5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131</TotalTime>
  <Pages>8</Pages>
  <Words>1342</Words>
  <Characters>5842</Characters>
  <Application>Microsoft Office Word</Application>
  <DocSecurity>0</DocSecurity>
  <Lines>324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126</cp:revision>
  <cp:lastPrinted>2016-07-15T04:27:00Z</cp:lastPrinted>
  <dcterms:created xsi:type="dcterms:W3CDTF">2016-07-25T04:54:00Z</dcterms:created>
  <dcterms:modified xsi:type="dcterms:W3CDTF">2016-10-24T04:04:00Z</dcterms:modified>
</cp:coreProperties>
</file>