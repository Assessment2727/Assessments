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A0C" w:rsidRDefault="00A038D4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5610225</wp:posOffset>
                </wp:positionV>
                <wp:extent cx="1066800" cy="7715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38D4" w:rsidRPr="00A038D4" w:rsidRDefault="00A038D4" w:rsidP="00A038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038D4">
                              <w:rPr>
                                <w:b/>
                                <w:sz w:val="28"/>
                                <w:szCs w:val="28"/>
                              </w:rPr>
                              <w:t>Comparing Political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3.25pt;margin-top:441.75pt;width:84pt;height:6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" fillcolor="white [3201]" strokeweight=".5pt">
                <v:textbox>
                  <w:txbxContent>
                    <w:p w:rsidR="00A038D4" w:rsidRPr="00A038D4" w:rsidRDefault="00A038D4" w:rsidP="00A038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038D4">
                        <w:rPr>
                          <w:b/>
                          <w:sz w:val="28"/>
                          <w:szCs w:val="28"/>
                        </w:rPr>
                        <w:t>Comparing Political Systems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5791200</wp:posOffset>
                </wp:positionV>
                <wp:extent cx="0" cy="266700"/>
                <wp:effectExtent l="1143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C435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51.75pt;margin-top:456pt;width:0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" strokecolor="black [3213]" strokeweight="4.5pt">
                <v:stroke endarrow="block" joinstyle="miter"/>
              </v:shape>
            </w:pict>
          </mc:Fallback>
        </mc:AlternateContent>
      </w:r>
      <w:r w:rsidR="00D35A4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3450590</wp:posOffset>
                </wp:positionH>
                <wp:positionV relativeFrom="paragraph">
                  <wp:posOffset>6124575</wp:posOffset>
                </wp:positionV>
                <wp:extent cx="2286000" cy="3333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A41" w:rsidRPr="00A038D4" w:rsidRDefault="00D35A41" w:rsidP="00A038D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A038D4">
                              <w:rPr>
                                <w:b/>
                                <w:sz w:val="32"/>
                                <w:szCs w:val="32"/>
                              </w:rPr>
                              <w:t>SIMILARITIES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margin-left:271.7pt;margin-top:482.25pt;width:180pt;height:26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" fillcolor="white [3201]" strokeweight=".5pt">
                <v:textbox>
                  <w:txbxContent>
                    <w:p w:rsidR="00D35A41" w:rsidRPr="00A038D4" w:rsidRDefault="00D35A41" w:rsidP="00A038D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A038D4">
                        <w:rPr>
                          <w:b/>
                          <w:sz w:val="32"/>
                          <w:szCs w:val="32"/>
                        </w:rPr>
                        <w:t>SIMILARITIES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5A4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E1360" wp14:editId="2C2A19E6">
                <wp:simplePos x="0" y="0"/>
                <wp:positionH relativeFrom="column">
                  <wp:posOffset>2628900</wp:posOffset>
                </wp:positionH>
                <wp:positionV relativeFrom="paragraph">
                  <wp:posOffset>-466725</wp:posOffset>
                </wp:positionV>
                <wp:extent cx="6829425" cy="65436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65436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82F6C" id="Oval 2" o:spid="_x0000_s1026" style="position:absolute;margin-left:207pt;margin-top:-36.75pt;width:537.75pt;height:51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" filled="f" strokecolor="#41719c" strokeweight="1pt">
                <v:stroke joinstyle="miter"/>
              </v:oval>
            </w:pict>
          </mc:Fallback>
        </mc:AlternateContent>
      </w:r>
      <w:r w:rsidR="00D35A4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-457199</wp:posOffset>
                </wp:positionV>
                <wp:extent cx="6791325" cy="6591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6591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A3E69" id="Oval 1" o:spid="_x0000_s1026" style="position:absolute;margin-left:-46.5pt;margin-top:-36pt;width:534.75pt;height:5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="00D35A4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F6D1A" wp14:editId="61196F5C">
                <wp:simplePos x="0" y="0"/>
                <wp:positionH relativeFrom="column">
                  <wp:posOffset>7791450</wp:posOffset>
                </wp:positionH>
                <wp:positionV relativeFrom="paragraph">
                  <wp:posOffset>-438150</wp:posOffset>
                </wp:positionV>
                <wp:extent cx="1771650" cy="3714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A41" w:rsidRPr="00D35A41" w:rsidRDefault="00D35A41" w:rsidP="00D35A4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INDONESIA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F6D1A" id="Text Box 4" o:spid="_x0000_s1028" type="#_x0000_t202" style="position:absolute;margin-left:613.5pt;margin-top:-34.5pt;width:139.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" fillcolor="window" strokeweight=".5pt">
                <v:textbox>
                  <w:txbxContent>
                    <w:p w:rsidR="00D35A41" w:rsidRPr="00D35A41" w:rsidRDefault="00D35A41" w:rsidP="00D35A4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INDONESIA</w:t>
                      </w:r>
                    </w:p>
                  </w:txbxContent>
                </v:textbox>
              </v:shape>
            </w:pict>
          </mc:Fallback>
        </mc:AlternateContent>
      </w:r>
      <w:r w:rsidR="00D35A4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-419101</wp:posOffset>
                </wp:positionV>
                <wp:extent cx="1771650" cy="3714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A41" w:rsidRPr="00D35A41" w:rsidRDefault="00D35A41" w:rsidP="00D35A4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35A41">
                              <w:rPr>
                                <w:sz w:val="44"/>
                                <w:szCs w:val="44"/>
                              </w:rPr>
                              <w:t>AUSTRALIA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49.5pt;margin-top:-33pt;width:139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" fillcolor="white [3201]" strokeweight=".5pt">
                <v:textbox>
                  <w:txbxContent>
                    <w:p w:rsidR="00D35A41" w:rsidRPr="00D35A41" w:rsidRDefault="00D35A41" w:rsidP="00D35A4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35A41">
                        <w:rPr>
                          <w:sz w:val="44"/>
                          <w:szCs w:val="44"/>
                        </w:rPr>
                        <w:t>AUSTRALIA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4A0C" w:rsidSect="00D35A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41"/>
    <w:rsid w:val="00A038D4"/>
    <w:rsid w:val="00D35A41"/>
    <w:rsid w:val="00F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1955"/>
  <w15:chartTrackingRefBased/>
  <w15:docId w15:val="{23751A5F-4E39-4D31-B8E9-FDA6E344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8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227BF5E8</Template>
  <TotalTime>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1</cp:revision>
  <cp:lastPrinted>2019-11-12T05:38:00Z</cp:lastPrinted>
  <dcterms:created xsi:type="dcterms:W3CDTF">2019-11-12T05:25:00Z</dcterms:created>
  <dcterms:modified xsi:type="dcterms:W3CDTF">2019-11-12T05:39:00Z</dcterms:modified>
</cp:coreProperties>
</file>