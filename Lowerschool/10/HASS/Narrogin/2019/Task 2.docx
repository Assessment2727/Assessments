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11" w:rsidRDefault="00BB2536" w:rsidP="00831111">
      <w:pPr>
        <w:autoSpaceDE w:val="0"/>
        <w:autoSpaceDN w:val="0"/>
        <w:adjustRightInd w:val="0"/>
        <w:spacing w:after="0" w:line="240" w:lineRule="auto"/>
        <w:jc w:val="left"/>
        <w:rPr>
          <w:rFonts w:eastAsia="Calibri" w:cs="Calibri"/>
          <w:sz w:val="17"/>
          <w:szCs w:val="17"/>
          <w:bdr w:val="nil"/>
          <w:lang w:val="en-US"/>
        </w:rPr>
      </w:pPr>
      <w:r w:rsidRPr="004253AE">
        <w:rPr>
          <w:rFonts w:ascii="Arial" w:hAnsi="Arial" w:cs="Arial"/>
          <w:b/>
          <w:bCs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76A7A45E" wp14:editId="185996CC">
            <wp:simplePos x="0" y="0"/>
            <wp:positionH relativeFrom="column">
              <wp:posOffset>-454660</wp:posOffset>
            </wp:positionH>
            <wp:positionV relativeFrom="paragraph">
              <wp:posOffset>-402590</wp:posOffset>
            </wp:positionV>
            <wp:extent cx="101600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060" y="21073"/>
                <wp:lineTo x="21060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111">
        <w:rPr>
          <w:rFonts w:ascii="Arial" w:hAnsi="Arial"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2148078</wp:posOffset>
                </wp:positionH>
                <wp:positionV relativeFrom="paragraph">
                  <wp:posOffset>-304419</wp:posOffset>
                </wp:positionV>
                <wp:extent cx="3279648" cy="365760"/>
                <wp:effectExtent l="0" t="0" r="1651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921" w:rsidRPr="00831111" w:rsidRDefault="000F79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9.15pt;margin-top:-23.95pt;width:258.2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" fillcolor="white [3201]" strokeweight=".5pt">
                <v:textbox>
                  <w:txbxContent>
                    <w:p w:rsidR="000F7921" w:rsidRPr="00831111" w:rsidRDefault="000F7921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31111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eastAsia="Calibri" w:cs="Calibri"/>
          <w:sz w:val="17"/>
          <w:szCs w:val="17"/>
          <w:bdr w:val="nil"/>
          <w:lang w:val="en-US"/>
        </w:rPr>
      </w:pPr>
    </w:p>
    <w:p w:rsidR="00BB2536" w:rsidRDefault="00831111" w:rsidP="00831111">
      <w:pPr>
        <w:jc w:val="center"/>
        <w:rPr>
          <w:rFonts w:ascii="Arial" w:hAnsi="Arial" w:cs="Arial"/>
          <w:b/>
          <w:sz w:val="28"/>
          <w:szCs w:val="28"/>
        </w:rPr>
      </w:pPr>
      <w:r w:rsidRPr="00BB2536">
        <w:rPr>
          <w:rFonts w:ascii="Arial" w:hAnsi="Arial" w:cs="Arial"/>
          <w:b/>
          <w:sz w:val="28"/>
          <w:szCs w:val="28"/>
        </w:rPr>
        <w:t>Year 10 – Humanities and Social Sciences</w:t>
      </w:r>
      <w:r w:rsidR="00BB2536">
        <w:rPr>
          <w:rFonts w:ascii="Arial" w:hAnsi="Arial" w:cs="Arial"/>
          <w:b/>
          <w:sz w:val="28"/>
          <w:szCs w:val="28"/>
        </w:rPr>
        <w:t xml:space="preserve"> (Geography)</w:t>
      </w:r>
    </w:p>
    <w:p w:rsidR="00831111" w:rsidRPr="00BB2536" w:rsidRDefault="00BB2536" w:rsidP="00831111">
      <w:pPr>
        <w:jc w:val="center"/>
        <w:rPr>
          <w:rFonts w:ascii="Arial" w:hAnsi="Arial" w:cs="Arial"/>
          <w:b/>
          <w:sz w:val="28"/>
          <w:szCs w:val="28"/>
        </w:rPr>
      </w:pPr>
      <w:r w:rsidRPr="00BB2536">
        <w:rPr>
          <w:rFonts w:ascii="Arial" w:hAnsi="Arial" w:cs="Arial"/>
          <w:b/>
          <w:sz w:val="28"/>
          <w:szCs w:val="28"/>
        </w:rPr>
        <w:t>Term 1, 2019</w:t>
      </w:r>
    </w:p>
    <w:p w:rsidR="00831111" w:rsidRDefault="007458A1" w:rsidP="0083111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2</w:t>
      </w:r>
      <w:r w:rsidR="00831111">
        <w:rPr>
          <w:rFonts w:ascii="Arial" w:hAnsi="Arial" w:cs="Arial"/>
          <w:b/>
          <w:sz w:val="32"/>
          <w:szCs w:val="32"/>
          <w:u w:val="single"/>
        </w:rPr>
        <w:t>– Environmental Change for Australia</w:t>
      </w:r>
    </w:p>
    <w:p w:rsidR="008150EC" w:rsidRPr="001C18F2" w:rsidRDefault="008150EC" w:rsidP="008150EC">
      <w:pPr>
        <w:tabs>
          <w:tab w:val="left" w:pos="4140"/>
          <w:tab w:val="left" w:pos="4800"/>
        </w:tabs>
        <w:ind w:right="71"/>
        <w:rPr>
          <w:rFonts w:eastAsia="Times New Roman" w:cs="Arial"/>
          <w:b/>
          <w:sz w:val="24"/>
          <w:szCs w:val="24"/>
          <w:lang w:val="it-IT" w:eastAsia="en-AU"/>
        </w:rPr>
      </w:pPr>
      <w:r>
        <w:rPr>
          <w:rFonts w:eastAsia="Times New Roman" w:cs="Arial"/>
          <w:b/>
          <w:sz w:val="24"/>
          <w:szCs w:val="24"/>
          <w:lang w:val="it-IT" w:eastAsia="en-AU"/>
        </w:rPr>
        <w:t>Task 2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: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(PART A) 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>Environmental Change and Man</w:t>
      </w:r>
      <w:r>
        <w:rPr>
          <w:rFonts w:eastAsia="Times New Roman" w:cs="Arial"/>
          <w:b/>
          <w:sz w:val="24"/>
          <w:szCs w:val="24"/>
          <w:lang w:val="it-IT" w:eastAsia="en-AU"/>
        </w:rPr>
        <w:t>a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gement Task </w:t>
      </w:r>
      <w:r w:rsidR="00BB2536">
        <w:rPr>
          <w:rFonts w:eastAsia="Times New Roman" w:cs="Arial"/>
          <w:b/>
          <w:sz w:val="24"/>
          <w:szCs w:val="24"/>
          <w:lang w:val="it-IT" w:eastAsia="en-AU"/>
        </w:rPr>
        <w:t xml:space="preserve"> (4%)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–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 </w:t>
      </w:r>
      <w:r w:rsidRPr="001C18F2">
        <w:rPr>
          <w:rFonts w:eastAsia="Times New Roman" w:cs="Arial"/>
          <w:b/>
          <w:lang w:val="it-IT" w:eastAsia="en-AU"/>
        </w:rPr>
        <w:t>(Inquiry Booklet)</w:t>
      </w:r>
    </w:p>
    <w:p w:rsidR="008150EC" w:rsidRPr="002F6581" w:rsidRDefault="008150EC" w:rsidP="008150EC">
      <w:pPr>
        <w:tabs>
          <w:tab w:val="left" w:pos="4140"/>
          <w:tab w:val="left" w:pos="4800"/>
        </w:tabs>
        <w:ind w:right="71"/>
        <w:rPr>
          <w:rFonts w:eastAsia="Times New Roman" w:cs="Arial"/>
          <w:i/>
          <w:sz w:val="18"/>
          <w:szCs w:val="18"/>
          <w:lang w:val="it-IT" w:eastAsia="en-AU"/>
        </w:rPr>
      </w:pPr>
      <w:r w:rsidRPr="002F6581">
        <w:rPr>
          <w:rFonts w:eastAsia="Times New Roman" w:cs="Arial"/>
          <w:sz w:val="18"/>
          <w:szCs w:val="18"/>
          <w:lang w:val="it-IT" w:eastAsia="en-AU"/>
        </w:rPr>
        <w:t xml:space="preserve">Students conduct an inquiry, both in class and in their own time (homework), which investigates an environment (land) in Australia (3 cases studies to select from – local/regional environments as the focus) that has been changed. Students investigate </w:t>
      </w:r>
      <w:r w:rsidRPr="002F6581">
        <w:rPr>
          <w:rFonts w:eastAsia="Times New Roman" w:cs="Arial"/>
          <w:i/>
          <w:sz w:val="18"/>
          <w:szCs w:val="18"/>
          <w:lang w:val="it-IT" w:eastAsia="en-AU"/>
        </w:rPr>
        <w:t>causes and likely consequences of the environmental change (land) in their selected area; the strategies to manage the environmental change being investigated and the application of environmental, economic and social criteria in evaluating management responses to the change being investigated.</w:t>
      </w:r>
      <w:r>
        <w:rPr>
          <w:rFonts w:eastAsia="Times New Roman" w:cs="Arial"/>
          <w:i/>
          <w:sz w:val="18"/>
          <w:szCs w:val="18"/>
          <w:lang w:val="it-IT" w:eastAsia="en-AU"/>
        </w:rPr>
        <w:t xml:space="preserve"> Includes HASS Skills</w:t>
      </w:r>
    </w:p>
    <w:p w:rsidR="008150EC" w:rsidRPr="001F4425" w:rsidRDefault="008150EC" w:rsidP="008150EC">
      <w:pPr>
        <w:tabs>
          <w:tab w:val="left" w:pos="4140"/>
          <w:tab w:val="left" w:pos="4800"/>
        </w:tabs>
        <w:ind w:right="71"/>
        <w:rPr>
          <w:rFonts w:eastAsia="Times New Roman" w:cs="Arial"/>
          <w:b/>
          <w:sz w:val="24"/>
          <w:szCs w:val="24"/>
          <w:lang w:val="it-IT" w:eastAsia="en-AU"/>
        </w:rPr>
      </w:pPr>
      <w:r>
        <w:rPr>
          <w:rFonts w:eastAsia="Times New Roman" w:cs="Arial"/>
          <w:b/>
          <w:sz w:val="24"/>
          <w:szCs w:val="24"/>
          <w:lang w:val="it-IT" w:eastAsia="en-AU"/>
        </w:rPr>
        <w:t>Task 2</w:t>
      </w:r>
      <w:r w:rsidRPr="001F4425">
        <w:rPr>
          <w:rFonts w:eastAsia="Times New Roman" w:cs="Arial"/>
          <w:b/>
          <w:sz w:val="24"/>
          <w:szCs w:val="24"/>
          <w:lang w:val="it-IT" w:eastAsia="en-AU"/>
        </w:rPr>
        <w:t>: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 (PART B) </w:t>
      </w:r>
      <w:r w:rsidRPr="001C18F2">
        <w:rPr>
          <w:rFonts w:eastAsia="Times New Roman" w:cs="Arial"/>
          <w:b/>
          <w:sz w:val="24"/>
          <w:szCs w:val="24"/>
          <w:lang w:val="it-IT" w:eastAsia="en-AU"/>
        </w:rPr>
        <w:t xml:space="preserve">Environmental Change and </w:t>
      </w:r>
      <w:r>
        <w:rPr>
          <w:rFonts w:eastAsia="Times New Roman" w:cs="Arial"/>
          <w:b/>
          <w:sz w:val="24"/>
          <w:szCs w:val="24"/>
          <w:lang w:val="it-IT" w:eastAsia="en-AU"/>
        </w:rPr>
        <w:t xml:space="preserve">Management  – (Informative Poster,  including technology aspects, such as QR codes) </w:t>
      </w:r>
    </w:p>
    <w:p w:rsidR="008150EC" w:rsidRPr="008150EC" w:rsidRDefault="008150EC" w:rsidP="00185120">
      <w:pPr>
        <w:tabs>
          <w:tab w:val="left" w:pos="4140"/>
          <w:tab w:val="left" w:pos="4800"/>
        </w:tabs>
        <w:ind w:right="71"/>
        <w:rPr>
          <w:rFonts w:eastAsia="Times New Roman" w:cs="Arial"/>
          <w:sz w:val="18"/>
          <w:szCs w:val="18"/>
          <w:lang w:val="it-IT" w:eastAsia="en-AU"/>
        </w:rPr>
      </w:pPr>
      <w:r>
        <w:rPr>
          <w:rFonts w:eastAsia="Times New Roman" w:cs="Arial"/>
          <w:lang w:val="it-IT" w:eastAsia="en-AU"/>
        </w:rPr>
        <w:t xml:space="preserve"> </w:t>
      </w:r>
      <w:r w:rsidRPr="002F6581">
        <w:rPr>
          <w:rFonts w:eastAsia="Times New Roman" w:cs="Arial"/>
          <w:sz w:val="18"/>
          <w:szCs w:val="18"/>
          <w:lang w:val="it-IT" w:eastAsia="en-AU"/>
        </w:rPr>
        <w:t xml:space="preserve">Students present the inquiry findings as an informative A3 poster incorporating technology such as QR codes, which </w:t>
      </w:r>
      <w:r>
        <w:rPr>
          <w:rFonts w:eastAsia="Times New Roman" w:cs="Arial"/>
          <w:sz w:val="18"/>
          <w:szCs w:val="18"/>
          <w:lang w:val="it-IT" w:eastAsia="en-AU"/>
        </w:rPr>
        <w:t>addresses the information above (PART A)</w:t>
      </w:r>
    </w:p>
    <w:p w:rsidR="00831111" w:rsidRDefault="008150EC" w:rsidP="00185120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Due: Week 6</w:t>
      </w:r>
      <w:r w:rsidR="00185120"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b/>
          <w:sz w:val="32"/>
          <w:szCs w:val="32"/>
        </w:rPr>
        <w:t>Friday 15 March</w:t>
      </w:r>
    </w:p>
    <w:p w:rsidR="00831111" w:rsidRDefault="00831111" w:rsidP="00831111">
      <w:pPr>
        <w:rPr>
          <w:rFonts w:ascii="Helvetica" w:hAnsi="Helvetica" w:cs="Arial"/>
          <w:sz w:val="25"/>
          <w:szCs w:val="25"/>
          <w:lang w:val="en"/>
        </w:rPr>
      </w:pPr>
    </w:p>
    <w:p w:rsidR="00831111" w:rsidRPr="00185120" w:rsidRDefault="00185120" w:rsidP="00A909CF">
      <w:pPr>
        <w:jc w:val="center"/>
        <w:rPr>
          <w:rFonts w:ascii="Helvetica" w:hAnsi="Helvetica" w:cs="Arial"/>
          <w:b/>
          <w:sz w:val="25"/>
          <w:szCs w:val="25"/>
          <w:lang w:val="en"/>
        </w:rPr>
      </w:pPr>
      <w:r>
        <w:rPr>
          <w:rFonts w:ascii="Helvetica" w:hAnsi="Helvetica" w:cs="Arial"/>
          <w:b/>
          <w:sz w:val="25"/>
          <w:szCs w:val="25"/>
          <w:lang w:val="en"/>
        </w:rPr>
        <w:t>Type of Environment - LAND</w:t>
      </w:r>
    </w:p>
    <w:p w:rsidR="00831111" w:rsidRDefault="00185120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For </w:t>
      </w:r>
      <w:r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‘land’ 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as a type of environment,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as the context for a comparative study</w:t>
      </w:r>
      <w:r w:rsid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of an environmental change between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Australia 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and another country. </w:t>
      </w:r>
      <w:r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 xml:space="preserve">(Please note: Another </w:t>
      </w:r>
      <w:r w:rsidR="00A909CF"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>country will be studied in class as a case study</w:t>
      </w:r>
      <w:r w:rsidR="008150EC"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 xml:space="preserve"> – You do not need </w:t>
      </w:r>
      <w:r w:rsidR="002C32B5"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>to include this information on your poster</w:t>
      </w:r>
      <w:r w:rsidR="00A909CF" w:rsidRPr="002C32B5">
        <w:rPr>
          <w:rFonts w:ascii="Arial" w:eastAsia="Calibri" w:hAnsi="Arial" w:cs="Arial"/>
          <w:b/>
          <w:i/>
          <w:sz w:val="24"/>
          <w:szCs w:val="24"/>
          <w:bdr w:val="nil"/>
          <w:lang w:val="en-US"/>
        </w:rPr>
        <w:t xml:space="preserve">). </w:t>
      </w:r>
      <w:r w:rsidR="00A909CF" w:rsidRPr="002C32B5">
        <w:rPr>
          <w:rFonts w:ascii="Arial" w:eastAsia="Calibri" w:hAnsi="Arial" w:cs="Arial"/>
          <w:sz w:val="24"/>
          <w:szCs w:val="24"/>
          <w:bdr w:val="nil"/>
          <w:lang w:val="en-US"/>
        </w:rPr>
        <w:t>This</w:t>
      </w:r>
      <w:r w:rsidR="00A909CF" w:rsidRPr="002C32B5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</w:t>
      </w:r>
      <w:r w:rsidR="00A909CF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inquiry will focus on environmental change</w:t>
      </w:r>
      <w:r w:rsidR="002C32B5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in Australia, such as land and soil degradation, </w:t>
      </w:r>
      <w:r w:rsidR="00A909CF">
        <w:rPr>
          <w:rFonts w:ascii="Arial" w:eastAsia="Calibri" w:hAnsi="Arial" w:cs="Arial"/>
          <w:sz w:val="24"/>
          <w:szCs w:val="24"/>
          <w:bdr w:val="nil"/>
          <w:lang w:val="en-US"/>
        </w:rPr>
        <w:t>particularly using a case study selected from the three options. Local/regional environments are the focus.</w:t>
      </w:r>
    </w:p>
    <w:p w:rsidR="00A909CF" w:rsidRDefault="00A909CF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A909CF" w:rsidRPr="00A909CF" w:rsidRDefault="00A909CF" w:rsidP="0018512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b/>
          <w:i/>
          <w:sz w:val="24"/>
          <w:szCs w:val="24"/>
          <w:u w:val="single"/>
          <w:bdr w:val="nil"/>
          <w:lang w:val="en-US"/>
        </w:rPr>
      </w:pPr>
      <w:r w:rsidRPr="00A909CF">
        <w:rPr>
          <w:rFonts w:ascii="Arial" w:eastAsia="Calibri" w:hAnsi="Arial" w:cs="Arial"/>
          <w:b/>
          <w:i/>
          <w:sz w:val="24"/>
          <w:szCs w:val="24"/>
          <w:u w:val="single"/>
          <w:bdr w:val="nil"/>
          <w:lang w:val="en-US"/>
        </w:rPr>
        <w:t xml:space="preserve">Key Focus Areas to research: 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6012A8" w:rsidRDefault="006012A8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Research Area 1 (FRA1)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 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Select a case study</w:t>
      </w:r>
      <w:r w:rsidR="002C32B5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from the list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and investigate this area. Include information such as site </w:t>
      </w:r>
      <w:r w:rsidR="002C32B5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(physical/natural) 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and situation</w:t>
      </w:r>
      <w:r w:rsidR="002C32B5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(cultural/location)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, a map, current and past land use information. </w:t>
      </w:r>
    </w:p>
    <w:p w:rsidR="006012A8" w:rsidRDefault="006012A8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</w:pPr>
    </w:p>
    <w:p w:rsidR="00831111" w:rsidRPr="00A909CF" w:rsidRDefault="00A909CF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2 (FRA2</w:t>
      </w:r>
      <w:r w:rsidR="00EB4AB6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causes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and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likely consequences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of the environm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ental change being investigated. (Syllabus Point)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831111" w:rsidRPr="00A909CF" w:rsidRDefault="00A909CF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3 (FRA 3)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strategies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>to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manage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the environm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ental change being investigated. (Syllabus Point)</w:t>
      </w:r>
    </w:p>
    <w:p w:rsidR="00831111" w:rsidRPr="00A909CF" w:rsidRDefault="00831111" w:rsidP="00831111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0F7921" w:rsidRDefault="00A909CF" w:rsidP="00B917D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Focus </w:t>
      </w:r>
      <w:r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 xml:space="preserve">Research Area </w:t>
      </w:r>
      <w:r w:rsidR="006012A8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4 (FRA4)</w:t>
      </w:r>
      <w:r w:rsidRPr="00A909CF">
        <w:rPr>
          <w:rFonts w:ascii="Arial" w:eastAsia="Calibri" w:hAnsi="Arial" w:cs="Arial"/>
          <w:b/>
          <w:sz w:val="24"/>
          <w:szCs w:val="24"/>
          <w:u w:val="single"/>
          <w:bdr w:val="nil"/>
          <w:lang w:val="en-US"/>
        </w:rPr>
        <w:t>:</w:t>
      </w:r>
      <w:r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The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application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of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environmental, economic and social criteria 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in </w:t>
      </w:r>
      <w:r w:rsidR="00831111" w:rsidRPr="00A909CF">
        <w:rPr>
          <w:rFonts w:ascii="Arial" w:eastAsia="Calibri" w:hAnsi="Arial" w:cs="Arial"/>
          <w:b/>
          <w:sz w:val="24"/>
          <w:szCs w:val="24"/>
          <w:bdr w:val="nil"/>
          <w:lang w:val="en-US"/>
        </w:rPr>
        <w:t>evaluating management responses</w:t>
      </w:r>
      <w:r w:rsidR="00831111" w:rsidRPr="00A909CF">
        <w:rPr>
          <w:rFonts w:ascii="Arial" w:eastAsia="Calibri" w:hAnsi="Arial" w:cs="Arial"/>
          <w:sz w:val="24"/>
          <w:szCs w:val="24"/>
          <w:bdr w:val="nil"/>
          <w:lang w:val="en-US"/>
        </w:rPr>
        <w:t xml:space="preserve"> to the change being investigated</w:t>
      </w:r>
      <w:r>
        <w:rPr>
          <w:rFonts w:ascii="Arial" w:eastAsia="Calibri" w:hAnsi="Arial" w:cs="Arial"/>
          <w:sz w:val="24"/>
          <w:szCs w:val="24"/>
          <w:bdr w:val="nil"/>
          <w:lang w:val="en-US"/>
        </w:rPr>
        <w:t>. (Syllabus Point)</w:t>
      </w:r>
    </w:p>
    <w:p w:rsidR="00BB2536" w:rsidRPr="00B917D0" w:rsidRDefault="00BB2536" w:rsidP="00B917D0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6A2315" w:rsidRPr="00B917D0" w:rsidRDefault="006A2315" w:rsidP="00BB2536">
      <w:pPr>
        <w:shd w:val="clear" w:color="auto" w:fill="D9D9D9" w:themeFill="background1" w:themeFillShade="D9"/>
        <w:jc w:val="center"/>
        <w:rPr>
          <w:rFonts w:ascii="Arial" w:hAnsi="Arial" w:cs="Arial"/>
          <w:b/>
          <w:i/>
        </w:rPr>
      </w:pPr>
      <w:r w:rsidRPr="00B917D0">
        <w:rPr>
          <w:rFonts w:ascii="Arial" w:hAnsi="Arial" w:cs="Arial"/>
          <w:b/>
          <w:i/>
        </w:rPr>
        <w:t xml:space="preserve">Please Note: </w:t>
      </w:r>
      <w:r w:rsidR="00EB4AB6" w:rsidRPr="00B917D0">
        <w:rPr>
          <w:rFonts w:ascii="Arial" w:hAnsi="Arial" w:cs="Arial"/>
          <w:b/>
          <w:i/>
        </w:rPr>
        <w:t>Planning documents – including the inquiry documents</w:t>
      </w:r>
      <w:r w:rsidRPr="00B917D0">
        <w:rPr>
          <w:rFonts w:ascii="Arial" w:hAnsi="Arial" w:cs="Arial"/>
          <w:b/>
          <w:i/>
        </w:rPr>
        <w:t xml:space="preserve"> (notes and graphic organisers)</w:t>
      </w:r>
      <w:r w:rsidR="00EB4AB6" w:rsidRPr="00B917D0">
        <w:rPr>
          <w:rFonts w:ascii="Arial" w:hAnsi="Arial" w:cs="Arial"/>
          <w:b/>
          <w:i/>
        </w:rPr>
        <w:t>, which you will hand to your teacher as an ‘inquiry booklet’</w:t>
      </w:r>
      <w:r w:rsidR="001B174F" w:rsidRPr="00B917D0">
        <w:rPr>
          <w:rFonts w:ascii="Arial" w:hAnsi="Arial" w:cs="Arial"/>
          <w:b/>
          <w:i/>
        </w:rPr>
        <w:t xml:space="preserve"> developed by you</w:t>
      </w:r>
      <w:r w:rsidR="000F7921">
        <w:rPr>
          <w:rFonts w:ascii="Arial" w:hAnsi="Arial" w:cs="Arial"/>
          <w:b/>
          <w:i/>
        </w:rPr>
        <w:t xml:space="preserve"> with assistance from your teacher</w:t>
      </w:r>
      <w:r w:rsidR="00EB4AB6" w:rsidRPr="00B917D0">
        <w:rPr>
          <w:rFonts w:ascii="Arial" w:hAnsi="Arial" w:cs="Arial"/>
          <w:b/>
          <w:i/>
        </w:rPr>
        <w:t>, including a cover page</w:t>
      </w:r>
      <w:r w:rsidR="000F7921">
        <w:rPr>
          <w:rFonts w:ascii="Arial" w:hAnsi="Arial" w:cs="Arial"/>
          <w:b/>
          <w:i/>
        </w:rPr>
        <w:t xml:space="preserve"> and the marking keys. </w:t>
      </w:r>
      <w:r w:rsidR="00EB4AB6" w:rsidRPr="00B917D0">
        <w:rPr>
          <w:rFonts w:ascii="Arial" w:hAnsi="Arial" w:cs="Arial"/>
          <w:b/>
          <w:i/>
        </w:rPr>
        <w:t>It will be your responsibility to cr</w:t>
      </w:r>
      <w:r w:rsidRPr="00B917D0">
        <w:rPr>
          <w:rFonts w:ascii="Arial" w:hAnsi="Arial" w:cs="Arial"/>
          <w:b/>
          <w:i/>
        </w:rPr>
        <w:t>eate</w:t>
      </w:r>
      <w:r w:rsidR="000F7921">
        <w:rPr>
          <w:rFonts w:ascii="Arial" w:hAnsi="Arial" w:cs="Arial"/>
          <w:b/>
          <w:i/>
        </w:rPr>
        <w:t xml:space="preserve"> some of your own planning documents</w:t>
      </w:r>
      <w:r w:rsidRPr="00B917D0">
        <w:rPr>
          <w:rFonts w:ascii="Arial" w:hAnsi="Arial" w:cs="Arial"/>
          <w:b/>
          <w:i/>
        </w:rPr>
        <w:t xml:space="preserve"> and submit these documents</w:t>
      </w:r>
      <w:r w:rsidR="000F7921">
        <w:rPr>
          <w:rFonts w:ascii="Arial" w:hAnsi="Arial" w:cs="Arial"/>
          <w:b/>
          <w:i/>
        </w:rPr>
        <w:t xml:space="preserve"> on time</w:t>
      </w:r>
      <w:r w:rsidRPr="00B917D0">
        <w:rPr>
          <w:rFonts w:ascii="Arial" w:hAnsi="Arial" w:cs="Arial"/>
          <w:b/>
          <w:i/>
        </w:rPr>
        <w:t>.</w:t>
      </w:r>
    </w:p>
    <w:p w:rsidR="000F7921" w:rsidRDefault="00EB4AB6" w:rsidP="006A2315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52"/>
          <w:szCs w:val="52"/>
        </w:rPr>
      </w:pPr>
      <w:r w:rsidRPr="000F7921">
        <w:rPr>
          <w:rFonts w:ascii="Arial" w:hAnsi="Arial" w:cs="Arial"/>
          <w:b/>
          <w:sz w:val="52"/>
          <w:szCs w:val="52"/>
        </w:rPr>
        <w:lastRenderedPageBreak/>
        <w:t xml:space="preserve">Inquiry Process – </w:t>
      </w:r>
    </w:p>
    <w:p w:rsidR="00EB4AB6" w:rsidRPr="000F7921" w:rsidRDefault="00EB4AB6" w:rsidP="006A2315">
      <w:pPr>
        <w:shd w:val="clear" w:color="auto" w:fill="D9D9D9" w:themeFill="background1" w:themeFillShade="D9"/>
        <w:jc w:val="center"/>
        <w:rPr>
          <w:rFonts w:ascii="Arial" w:hAnsi="Arial" w:cs="Arial"/>
          <w:b/>
          <w:i/>
          <w:sz w:val="52"/>
          <w:szCs w:val="52"/>
        </w:rPr>
      </w:pPr>
      <w:r w:rsidRPr="000F7921">
        <w:rPr>
          <w:rFonts w:ascii="Arial" w:hAnsi="Arial" w:cs="Arial"/>
          <w:b/>
          <w:sz w:val="52"/>
          <w:szCs w:val="52"/>
        </w:rPr>
        <w:t>What do I need to focus on…?</w:t>
      </w:r>
    </w:p>
    <w:p w:rsidR="00EB4AB6" w:rsidRPr="000F7921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0F7921">
        <w:rPr>
          <w:rFonts w:ascii="Arial" w:hAnsi="Arial" w:cs="Arial"/>
          <w:i/>
        </w:rPr>
        <w:t>You will have class time plus you are expected to complete work in your own time to research and collect notes that address the following:</w:t>
      </w: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b/>
          <w:sz w:val="24"/>
          <w:szCs w:val="24"/>
        </w:rPr>
      </w:pPr>
      <w:r w:rsidRPr="003703A3">
        <w:rPr>
          <w:rFonts w:ascii="Arial" w:eastAsia="SymbolMT" w:hAnsi="Arial" w:cs="Arial"/>
          <w:b/>
          <w:sz w:val="24"/>
          <w:szCs w:val="24"/>
        </w:rPr>
        <w:t xml:space="preserve">Key Areas of Research broken down and in more detail: </w:t>
      </w:r>
    </w:p>
    <w:p w:rsidR="00EB4AB6" w:rsidRPr="000F7921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b/>
          <w:sz w:val="22"/>
          <w:szCs w:val="22"/>
        </w:rPr>
      </w:pPr>
    </w:p>
    <w:p w:rsidR="006012A8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2"/>
          <w:szCs w:val="22"/>
        </w:rPr>
        <w:tab/>
      </w: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 </w:t>
      </w:r>
      <w:r w:rsidR="008D5355" w:rsidRPr="000F7921">
        <w:rPr>
          <w:rFonts w:ascii="Arial" w:eastAsia="SymbolMT" w:hAnsi="Arial" w:cs="Arial"/>
          <w:sz w:val="24"/>
          <w:szCs w:val="24"/>
        </w:rPr>
        <w:t>Select a case study area.</w:t>
      </w:r>
      <w:r w:rsidR="008D535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(FRA1)</w:t>
      </w: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SymbolMT" w:hAnsi="Arial" w:cs="Arial"/>
          <w:sz w:val="24"/>
          <w:szCs w:val="24"/>
        </w:rPr>
      </w:pP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SymbolMT" w:hAnsi="Arial" w:cs="Arial"/>
          <w:sz w:val="24"/>
          <w:szCs w:val="24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 </w:t>
      </w:r>
      <w:r w:rsidR="008D5355" w:rsidRPr="000F7921">
        <w:rPr>
          <w:rFonts w:ascii="Arial" w:eastAsia="SymbolMT" w:hAnsi="Arial" w:cs="Arial"/>
          <w:sz w:val="24"/>
          <w:szCs w:val="24"/>
        </w:rPr>
        <w:t xml:space="preserve">Describe the site and situation of the case study area. </w:t>
      </w:r>
    </w:p>
    <w:p w:rsidR="008D5355" w:rsidRPr="000F7921" w:rsidRDefault="008D5355" w:rsidP="000F79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t>Including a map of the location.</w:t>
      </w:r>
      <w:r w:rsidR="000F7921"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0F7921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(FRA 1) </w:t>
      </w: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SymbolMT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 </w:t>
      </w:r>
      <w:r w:rsidR="00EB4AB6" w:rsidRPr="000F7921">
        <w:rPr>
          <w:rFonts w:ascii="Arial" w:eastAsia="SymbolMT" w:hAnsi="Arial" w:cs="Arial"/>
          <w:sz w:val="24"/>
          <w:szCs w:val="24"/>
        </w:rPr>
        <w:t>Define the environmental change</w:t>
      </w:r>
      <w:r w:rsidR="006012A8" w:rsidRPr="000F7921">
        <w:rPr>
          <w:rFonts w:ascii="Arial" w:eastAsia="SymbolMT" w:hAnsi="Arial" w:cs="Arial"/>
          <w:sz w:val="24"/>
          <w:szCs w:val="24"/>
        </w:rPr>
        <w:t xml:space="preserve"> from the selected case study</w:t>
      </w:r>
      <w:r w:rsidR="008D5355" w:rsidRPr="000F7921">
        <w:rPr>
          <w:rFonts w:ascii="Arial" w:eastAsia="SymbolMT" w:hAnsi="Arial" w:cs="Arial"/>
          <w:sz w:val="24"/>
          <w:szCs w:val="24"/>
        </w:rPr>
        <w:t xml:space="preserve"> area</w:t>
      </w:r>
      <w:r w:rsidR="00EB4AB6" w:rsidRPr="000F7921">
        <w:rPr>
          <w:rFonts w:ascii="Arial" w:eastAsia="SymbolMT" w:hAnsi="Arial" w:cs="Arial"/>
          <w:sz w:val="24"/>
          <w:szCs w:val="24"/>
        </w:rPr>
        <w:t xml:space="preserve">, e.g. deforestation, degrading the land </w:t>
      </w:r>
      <w:r w:rsidR="008D535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</w:t>
      </w:r>
      <w:r w:rsidR="00EB4AB6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EB4AB6" w:rsidRPr="000F7921">
        <w:rPr>
          <w:rFonts w:ascii="Arial" w:hAnsi="Arial" w:cs="Arial"/>
          <w:sz w:val="24"/>
          <w:szCs w:val="24"/>
        </w:rPr>
        <w:t xml:space="preserve"> A </w:t>
      </w:r>
      <w:r w:rsidR="006012A8" w:rsidRPr="000F7921">
        <w:rPr>
          <w:rFonts w:ascii="Arial" w:hAnsi="Arial" w:cs="Arial"/>
          <w:sz w:val="24"/>
          <w:szCs w:val="24"/>
        </w:rPr>
        <w:t xml:space="preserve">detailed </w:t>
      </w:r>
      <w:r w:rsidR="00EB4AB6" w:rsidRPr="000F7921">
        <w:rPr>
          <w:rFonts w:ascii="Arial" w:hAnsi="Arial" w:cs="Arial"/>
          <w:sz w:val="24"/>
          <w:szCs w:val="24"/>
        </w:rPr>
        <w:t>description of your chosen environme</w:t>
      </w:r>
      <w:r w:rsidR="008D5355" w:rsidRPr="000F7921">
        <w:rPr>
          <w:rFonts w:ascii="Arial" w:hAnsi="Arial" w:cs="Arial"/>
          <w:sz w:val="24"/>
          <w:szCs w:val="24"/>
        </w:rPr>
        <w:t>ntal change for the case study area.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(FRA2)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="00EB4AB6" w:rsidRPr="000F7921">
        <w:rPr>
          <w:rFonts w:ascii="Arial" w:eastAsia="SymbolMT" w:hAnsi="Arial" w:cs="Arial"/>
          <w:sz w:val="24"/>
          <w:szCs w:val="24"/>
        </w:rPr>
        <w:t xml:space="preserve"> </w:t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8D5355" w:rsidRPr="000F7921">
        <w:rPr>
          <w:rFonts w:ascii="Arial" w:hAnsi="Arial" w:cs="Arial"/>
          <w:sz w:val="24"/>
          <w:szCs w:val="24"/>
        </w:rPr>
        <w:t xml:space="preserve">A </w:t>
      </w:r>
      <w:r w:rsidR="00EB4AB6" w:rsidRPr="000F7921">
        <w:rPr>
          <w:rFonts w:ascii="Arial" w:hAnsi="Arial" w:cs="Arial"/>
          <w:sz w:val="24"/>
          <w:szCs w:val="24"/>
        </w:rPr>
        <w:t>sketch diagram of your chosen environmental change, such as</w:t>
      </w:r>
      <w:r w:rsidR="008D5355" w:rsidRPr="000F7921">
        <w:rPr>
          <w:rFonts w:ascii="Arial" w:hAnsi="Arial" w:cs="Arial"/>
          <w:sz w:val="24"/>
          <w:szCs w:val="24"/>
        </w:rPr>
        <w:t xml:space="preserve"> a before and after of salinity or before and after deforestation.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(FRA2)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EB4AB6"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8D5355" w:rsidRPr="000F7921">
        <w:rPr>
          <w:rFonts w:ascii="Arial" w:hAnsi="Arial" w:cs="Arial"/>
          <w:sz w:val="24"/>
          <w:szCs w:val="24"/>
        </w:rPr>
        <w:t xml:space="preserve">A </w:t>
      </w:r>
      <w:r w:rsidR="00EB4AB6" w:rsidRPr="000F7921">
        <w:rPr>
          <w:rFonts w:ascii="Arial" w:hAnsi="Arial" w:cs="Arial"/>
          <w:sz w:val="24"/>
          <w:szCs w:val="24"/>
        </w:rPr>
        <w:t xml:space="preserve">map </w:t>
      </w:r>
      <w:r w:rsidR="008D5355" w:rsidRPr="000F7921">
        <w:rPr>
          <w:rFonts w:ascii="Arial" w:hAnsi="Arial" w:cs="Arial"/>
          <w:sz w:val="24"/>
          <w:szCs w:val="24"/>
        </w:rPr>
        <w:t xml:space="preserve">and/or explanation </w:t>
      </w:r>
      <w:r w:rsidR="00EB4AB6" w:rsidRPr="000F7921">
        <w:rPr>
          <w:rFonts w:ascii="Arial" w:hAnsi="Arial" w:cs="Arial"/>
          <w:sz w:val="24"/>
          <w:szCs w:val="24"/>
        </w:rPr>
        <w:t>showing the spatial</w:t>
      </w:r>
      <w:r w:rsidR="008D5355" w:rsidRPr="000F7921">
        <w:rPr>
          <w:rFonts w:ascii="Arial" w:hAnsi="Arial" w:cs="Arial"/>
          <w:sz w:val="24"/>
          <w:szCs w:val="24"/>
        </w:rPr>
        <w:t xml:space="preserve"> distribution and extent of the</w:t>
      </w:r>
      <w:r w:rsidR="00EB4AB6" w:rsidRPr="000F7921">
        <w:rPr>
          <w:rFonts w:ascii="Arial" w:hAnsi="Arial" w:cs="Arial"/>
          <w:sz w:val="24"/>
          <w:szCs w:val="24"/>
        </w:rPr>
        <w:t xml:space="preserve"> environme</w:t>
      </w:r>
      <w:r w:rsidR="008D5355" w:rsidRPr="000F7921">
        <w:rPr>
          <w:rFonts w:ascii="Arial" w:hAnsi="Arial" w:cs="Arial"/>
          <w:sz w:val="24"/>
          <w:szCs w:val="24"/>
        </w:rPr>
        <w:t>ntal change in the case study area</w:t>
      </w:r>
      <w:r w:rsidR="006A2315" w:rsidRPr="000F7921">
        <w:rPr>
          <w:rFonts w:ascii="Arial" w:hAnsi="Arial" w:cs="Arial"/>
          <w:sz w:val="24"/>
          <w:szCs w:val="24"/>
        </w:rPr>
        <w:t xml:space="preserve">. 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(FRA2)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4AB6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 </w:t>
      </w:r>
      <w:r w:rsidR="008D5355" w:rsidRPr="000F7921">
        <w:rPr>
          <w:rFonts w:ascii="Arial" w:eastAsia="SymbolMT" w:hAnsi="Arial" w:cs="Arial"/>
          <w:sz w:val="24"/>
          <w:szCs w:val="24"/>
        </w:rPr>
        <w:t>T</w:t>
      </w:r>
      <w:r w:rsidR="00EB4AB6" w:rsidRPr="000F7921">
        <w:rPr>
          <w:rFonts w:ascii="Arial" w:hAnsi="Arial" w:cs="Arial"/>
          <w:sz w:val="24"/>
          <w:szCs w:val="24"/>
        </w:rPr>
        <w:t>he causes of the environmental changes and h</w:t>
      </w:r>
      <w:r w:rsidR="008D5355" w:rsidRPr="000F7921">
        <w:rPr>
          <w:rFonts w:ascii="Arial" w:hAnsi="Arial" w:cs="Arial"/>
          <w:sz w:val="24"/>
          <w:szCs w:val="24"/>
        </w:rPr>
        <w:t>ow it has evolved over time (temporal distribution) in the case study area.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(FRA2)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4AB6" w:rsidRPr="000F7921" w:rsidRDefault="000F7921" w:rsidP="000F792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hAnsi="Arial" w:cs="Arial"/>
          <w:sz w:val="24"/>
          <w:szCs w:val="24"/>
        </w:rPr>
        <w:t xml:space="preserve">  </w:t>
      </w:r>
      <w:r w:rsidR="008D5355" w:rsidRPr="000F7921">
        <w:rPr>
          <w:rFonts w:ascii="Arial" w:hAnsi="Arial" w:cs="Arial"/>
          <w:sz w:val="24"/>
          <w:szCs w:val="24"/>
        </w:rPr>
        <w:t>T</w:t>
      </w:r>
      <w:r w:rsidR="00EB4AB6" w:rsidRPr="000F7921">
        <w:rPr>
          <w:rFonts w:ascii="Arial" w:hAnsi="Arial" w:cs="Arial"/>
          <w:sz w:val="24"/>
          <w:szCs w:val="24"/>
        </w:rPr>
        <w:t>he consequences o</w:t>
      </w:r>
      <w:r w:rsidR="008D5355" w:rsidRPr="000F7921">
        <w:rPr>
          <w:rFonts w:ascii="Arial" w:hAnsi="Arial" w:cs="Arial"/>
          <w:sz w:val="24"/>
          <w:szCs w:val="24"/>
        </w:rPr>
        <w:t>f the environmental changes in the case study area.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 xml:space="preserve"> (FRA2)</w:t>
      </w: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D5355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8D5355" w:rsidRPr="000F7921">
        <w:rPr>
          <w:rFonts w:ascii="Arial" w:eastAsia="SymbolMT" w:hAnsi="Arial" w:cs="Arial"/>
          <w:sz w:val="24"/>
          <w:szCs w:val="24"/>
        </w:rPr>
        <w:t>T</w:t>
      </w:r>
      <w:r w:rsidR="00EB4AB6" w:rsidRPr="000F7921">
        <w:rPr>
          <w:rFonts w:ascii="Arial" w:hAnsi="Arial" w:cs="Arial"/>
          <w:sz w:val="24"/>
          <w:szCs w:val="24"/>
        </w:rPr>
        <w:t xml:space="preserve">he </w:t>
      </w:r>
      <w:r w:rsidR="008D5355" w:rsidRPr="000F7921">
        <w:rPr>
          <w:rFonts w:ascii="Arial" w:hAnsi="Arial" w:cs="Arial"/>
          <w:sz w:val="24"/>
          <w:szCs w:val="24"/>
        </w:rPr>
        <w:t>strategies to manage the environmental change being investigated in the case study area.</w:t>
      </w:r>
      <w:r w:rsidRPr="000F7921">
        <w:rPr>
          <w:rFonts w:ascii="Arial" w:hAnsi="Arial" w:cs="Arial"/>
          <w:sz w:val="24"/>
          <w:szCs w:val="24"/>
        </w:rPr>
        <w:t xml:space="preserve"> </w:t>
      </w:r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 3)</w:t>
      </w: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5355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24"/>
          <w:szCs w:val="24"/>
          <w:bdr w:val="nil"/>
          <w:lang w:val="en-US"/>
        </w:rPr>
      </w:pPr>
      <w:r w:rsidRPr="000F7921">
        <w:rPr>
          <w:rFonts w:ascii="Arial" w:eastAsia="SymbolMT" w:hAnsi="Arial" w:cs="Arial"/>
          <w:sz w:val="24"/>
          <w:szCs w:val="24"/>
        </w:rPr>
        <w:sym w:font="Wingdings" w:char="F0A8"/>
      </w:r>
      <w:r w:rsidRPr="000F7921">
        <w:rPr>
          <w:rFonts w:ascii="Arial" w:eastAsia="SymbolMT" w:hAnsi="Arial" w:cs="Arial"/>
          <w:sz w:val="24"/>
          <w:szCs w:val="24"/>
        </w:rPr>
        <w:t xml:space="preserve"> </w:t>
      </w:r>
      <w:r w:rsidR="008D5355" w:rsidRPr="000F7921">
        <w:rPr>
          <w:rFonts w:ascii="Arial" w:hAnsi="Arial" w:cs="Arial"/>
          <w:sz w:val="24"/>
          <w:szCs w:val="24"/>
        </w:rPr>
        <w:t>The application of environmental, economic and social criteria (sustainability) in evaluating management responses in the case study area.</w:t>
      </w:r>
      <w:r w:rsidR="00BB2536">
        <w:rPr>
          <w:rFonts w:ascii="Arial" w:hAnsi="Arial" w:cs="Arial"/>
          <w:sz w:val="24"/>
          <w:szCs w:val="24"/>
        </w:rPr>
        <w:t xml:space="preserve"> This includes costs and benefits – social costs and benefits; economic costs and benefits; environmental costs and benefits. </w:t>
      </w:r>
      <w:bookmarkStart w:id="0" w:name="_GoBack"/>
      <w:bookmarkEnd w:id="0"/>
      <w:r w:rsidR="006A2315" w:rsidRPr="000F7921">
        <w:rPr>
          <w:rFonts w:ascii="Arial" w:eastAsia="Calibri" w:hAnsi="Arial" w:cs="Arial"/>
          <w:b/>
          <w:sz w:val="24"/>
          <w:szCs w:val="24"/>
          <w:bdr w:val="nil"/>
          <w:lang w:val="en-US"/>
        </w:rPr>
        <w:t>(FRA4)</w:t>
      </w:r>
    </w:p>
    <w:p w:rsid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dr w:val="nil"/>
          <w:lang w:val="en-US"/>
        </w:rPr>
      </w:pPr>
    </w:p>
    <w:p w:rsid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dr w:val="nil"/>
          <w:lang w:val="en-US"/>
        </w:rPr>
      </w:pPr>
    </w:p>
    <w:p w:rsid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dr w:val="nil"/>
          <w:lang w:val="en-US"/>
        </w:rPr>
      </w:pP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dr w:val="nil"/>
          <w:lang w:val="en-US"/>
        </w:rPr>
      </w:pPr>
    </w:p>
    <w:p w:rsidR="000F7921" w:rsidRPr="000F7921" w:rsidRDefault="000F7921" w:rsidP="000F792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4AB6" w:rsidRPr="006A2315" w:rsidRDefault="00EB4AB6" w:rsidP="006A23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A2315" w:rsidRPr="006A2315" w:rsidRDefault="00EB4AB6" w:rsidP="006A2315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A2315">
        <w:rPr>
          <w:rFonts w:ascii="Arial" w:hAnsi="Arial" w:cs="Arial"/>
          <w:b/>
          <w:sz w:val="32"/>
          <w:szCs w:val="32"/>
        </w:rPr>
        <w:t>INQUIRY:  What do I need to complete? The Checklist!!</w:t>
      </w:r>
    </w:p>
    <w:p w:rsidR="000F7921" w:rsidRDefault="000F7921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8"/>
          <w:szCs w:val="4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b/>
          <w:sz w:val="28"/>
          <w:szCs w:val="28"/>
        </w:rPr>
        <w:tab/>
        <w:t xml:space="preserve">Brainstorm – </w:t>
      </w:r>
      <w:r w:rsidRPr="003703A3">
        <w:rPr>
          <w:rFonts w:ascii="Arial" w:hAnsi="Arial" w:cs="Arial"/>
        </w:rPr>
        <w:t>What do you need to find out?</w:t>
      </w:r>
      <w:r w:rsidR="006A2315">
        <w:rPr>
          <w:rFonts w:ascii="Arial" w:hAnsi="Arial" w:cs="Arial"/>
        </w:rPr>
        <w:t xml:space="preserve"> Or what do you know? </w:t>
      </w:r>
    </w:p>
    <w:p w:rsidR="006A2315" w:rsidRDefault="006A2315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   </w:t>
      </w:r>
      <w:r w:rsidRPr="0009203A">
        <w:rPr>
          <w:rFonts w:ascii="Arial" w:hAnsi="Arial" w:cs="Arial"/>
          <w:b/>
          <w:sz w:val="28"/>
          <w:szCs w:val="28"/>
        </w:rPr>
        <w:t>Develop focus questions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6A2315">
        <w:rPr>
          <w:rFonts w:ascii="Arial" w:hAnsi="Arial" w:cs="Arial"/>
          <w:b/>
          <w:sz w:val="28"/>
          <w:szCs w:val="28"/>
        </w:rPr>
        <w:t xml:space="preserve">- </w:t>
      </w:r>
      <w:r w:rsidR="006A2315" w:rsidRPr="003703A3">
        <w:rPr>
          <w:rFonts w:ascii="Arial" w:hAnsi="Arial" w:cs="Arial"/>
        </w:rPr>
        <w:t>based</w:t>
      </w:r>
      <w:r w:rsidRPr="003703A3">
        <w:rPr>
          <w:rFonts w:ascii="Arial" w:hAnsi="Arial" w:cs="Arial"/>
        </w:rPr>
        <w:t xml:space="preserve"> on the </w:t>
      </w:r>
      <w:r w:rsidR="006A2315">
        <w:rPr>
          <w:rFonts w:ascii="Arial" w:hAnsi="Arial" w:cs="Arial"/>
        </w:rPr>
        <w:t>focus research areas.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ab/>
        <w:t xml:space="preserve">     </w:t>
      </w:r>
      <w:r>
        <w:rPr>
          <w:rFonts w:ascii="Arial" w:hAnsi="Arial" w:cs="Arial"/>
          <w:b/>
          <w:sz w:val="28"/>
          <w:szCs w:val="28"/>
        </w:rPr>
        <w:t xml:space="preserve">Notes – </w:t>
      </w:r>
      <w:r w:rsidRPr="003703A3">
        <w:rPr>
          <w:rFonts w:ascii="Arial" w:hAnsi="Arial" w:cs="Arial"/>
        </w:rPr>
        <w:t>Collect and record infor</w:t>
      </w:r>
      <w:r w:rsidR="006A2315">
        <w:rPr>
          <w:rFonts w:ascii="Arial" w:hAnsi="Arial" w:cs="Arial"/>
        </w:rPr>
        <w:t xml:space="preserve">mation and/or data in note form on the focus </w:t>
      </w:r>
    </w:p>
    <w:p w:rsidR="006A2315" w:rsidRPr="003703A3" w:rsidRDefault="006A2315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research areas.</w:t>
      </w:r>
      <w:r w:rsidR="000F7921">
        <w:rPr>
          <w:rFonts w:ascii="Arial" w:hAnsi="Arial" w:cs="Arial"/>
        </w:rPr>
        <w:t xml:space="preserve"> Use graphic organisers to organise your notes.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Pr="003703A3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28"/>
          <w:szCs w:val="28"/>
        </w:rPr>
        <w:t xml:space="preserve">        </w:t>
      </w:r>
      <w:r w:rsidR="007458A1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 xml:space="preserve"> Graphic Organisers – </w:t>
      </w:r>
      <w:r w:rsidRPr="003703A3">
        <w:rPr>
          <w:rFonts w:ascii="Arial" w:hAnsi="Arial" w:cs="Arial"/>
        </w:rPr>
        <w:t>Students to develop their own</w:t>
      </w:r>
      <w:r w:rsidR="000F7921">
        <w:rPr>
          <w:rFonts w:ascii="Arial" w:hAnsi="Arial" w:cs="Arial"/>
        </w:rPr>
        <w:t xml:space="preserve"> format</w:t>
      </w:r>
      <w:r w:rsidRPr="003703A3">
        <w:rPr>
          <w:rFonts w:ascii="Arial" w:hAnsi="Arial" w:cs="Arial"/>
        </w:rPr>
        <w:t xml:space="preserve"> to </w:t>
      </w:r>
    </w:p>
    <w:p w:rsidR="000F7921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703A3">
        <w:rPr>
          <w:rFonts w:ascii="Arial" w:hAnsi="Arial" w:cs="Arial"/>
        </w:rPr>
        <w:t xml:space="preserve">                </w:t>
      </w:r>
      <w:r w:rsidR="006A2315">
        <w:rPr>
          <w:rFonts w:ascii="Arial" w:hAnsi="Arial" w:cs="Arial"/>
        </w:rPr>
        <w:t xml:space="preserve">     </w:t>
      </w:r>
      <w:r w:rsidR="000F792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3703A3">
        <w:rPr>
          <w:rFonts w:ascii="Arial" w:hAnsi="Arial" w:cs="Arial"/>
        </w:rPr>
        <w:t>record notes.</w:t>
      </w:r>
      <w:r w:rsidR="000F7921">
        <w:rPr>
          <w:rFonts w:ascii="Arial" w:hAnsi="Arial" w:cs="Arial"/>
        </w:rPr>
        <w:t xml:space="preserve"> In class we will go through ideas.</w:t>
      </w:r>
      <w:r w:rsidRPr="003703A3">
        <w:rPr>
          <w:rFonts w:ascii="Arial" w:hAnsi="Arial" w:cs="Arial"/>
        </w:rPr>
        <w:t xml:space="preserve"> </w:t>
      </w:r>
    </w:p>
    <w:p w:rsidR="00EB4AB6" w:rsidRPr="003703A3" w:rsidRDefault="000F7921" w:rsidP="000F792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EB4AB6" w:rsidRPr="003703A3">
        <w:rPr>
          <w:rFonts w:ascii="Arial" w:hAnsi="Arial" w:cs="Arial"/>
        </w:rPr>
        <w:t xml:space="preserve">Think of appropriate graphic organisers. </w:t>
      </w:r>
    </w:p>
    <w:p w:rsidR="00EB4AB6" w:rsidRPr="0009203A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B4AB6" w:rsidRDefault="00EB4AB6" w:rsidP="000F79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ab/>
        <w:t xml:space="preserve">     </w:t>
      </w:r>
      <w:r>
        <w:rPr>
          <w:rFonts w:ascii="Arial" w:hAnsi="Arial" w:cs="Arial"/>
          <w:b/>
          <w:sz w:val="28"/>
          <w:szCs w:val="28"/>
        </w:rPr>
        <w:t>Bibliography</w:t>
      </w:r>
      <w:r w:rsidR="000F7921">
        <w:rPr>
          <w:rFonts w:ascii="Arial" w:hAnsi="Arial" w:cs="Arial"/>
          <w:b/>
          <w:sz w:val="28"/>
          <w:szCs w:val="28"/>
        </w:rPr>
        <w:t xml:space="preserve"> </w:t>
      </w:r>
      <w:r w:rsidR="000F7921">
        <w:rPr>
          <w:rFonts w:ascii="Arial" w:hAnsi="Arial" w:cs="Arial"/>
        </w:rPr>
        <w:t xml:space="preserve">– Make sure you reference using the correct and appropriate   </w:t>
      </w:r>
    </w:p>
    <w:p w:rsidR="000F7921" w:rsidRPr="000F7921" w:rsidRDefault="000F7921" w:rsidP="000F79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</w:rPr>
        <w:t>Format.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  </w:t>
      </w:r>
      <w:r w:rsidR="006A2315"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Reflection Sheet – </w:t>
      </w:r>
      <w:r w:rsidRPr="003703A3">
        <w:rPr>
          <w:rFonts w:ascii="Arial" w:hAnsi="Arial" w:cs="Arial"/>
        </w:rPr>
        <w:t>Reflecting on your work.</w:t>
      </w:r>
      <w:r w:rsidR="000F7921">
        <w:rPr>
          <w:rFonts w:ascii="Arial" w:hAnsi="Arial" w:cs="Arial"/>
        </w:rPr>
        <w:t xml:space="preserve"> Will be handed out in class.</w:t>
      </w:r>
    </w:p>
    <w:p w:rsidR="00EB4AB6" w:rsidRDefault="00EB4AB6" w:rsidP="00EB4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909CF" w:rsidRPr="007458A1" w:rsidRDefault="00EB4AB6" w:rsidP="007458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9203A">
        <w:rPr>
          <w:rFonts w:ascii="Arial" w:hAnsi="Arial" w:cs="Arial"/>
          <w:b/>
          <w:sz w:val="48"/>
          <w:szCs w:val="48"/>
        </w:rPr>
        <w:sym w:font="Wingdings 2" w:char="F0A3"/>
      </w:r>
      <w:r>
        <w:rPr>
          <w:rFonts w:ascii="Arial" w:hAnsi="Arial" w:cs="Arial"/>
          <w:b/>
          <w:sz w:val="48"/>
          <w:szCs w:val="48"/>
        </w:rPr>
        <w:t xml:space="preserve">    </w:t>
      </w:r>
      <w:r w:rsidR="006A2315">
        <w:rPr>
          <w:rFonts w:ascii="Arial" w:hAnsi="Arial" w:cs="Arial"/>
          <w:b/>
          <w:sz w:val="48"/>
          <w:szCs w:val="48"/>
        </w:rPr>
        <w:t xml:space="preserve"> </w:t>
      </w:r>
      <w:r w:rsidRPr="003703A3">
        <w:rPr>
          <w:rFonts w:ascii="Arial" w:hAnsi="Arial" w:cs="Arial"/>
          <w:b/>
          <w:sz w:val="28"/>
          <w:szCs w:val="28"/>
        </w:rPr>
        <w:t>Task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28"/>
          <w:szCs w:val="28"/>
        </w:rPr>
        <w:t>2</w:t>
      </w:r>
      <w:r w:rsidR="000F7921">
        <w:rPr>
          <w:rFonts w:ascii="Arial" w:hAnsi="Arial" w:cs="Arial"/>
          <w:b/>
          <w:sz w:val="28"/>
          <w:szCs w:val="28"/>
        </w:rPr>
        <w:t xml:space="preserve"> (PART B)</w:t>
      </w:r>
      <w:r>
        <w:rPr>
          <w:rFonts w:ascii="Arial" w:hAnsi="Arial" w:cs="Arial"/>
          <w:b/>
          <w:sz w:val="28"/>
          <w:szCs w:val="28"/>
        </w:rPr>
        <w:t xml:space="preserve"> – Informative Poster – </w:t>
      </w:r>
      <w:r w:rsidRPr="003703A3">
        <w:rPr>
          <w:rFonts w:ascii="Arial" w:hAnsi="Arial" w:cs="Arial"/>
        </w:rPr>
        <w:t>Present all your key and important information on an informative pos</w:t>
      </w:r>
      <w:r>
        <w:rPr>
          <w:rFonts w:ascii="Arial" w:hAnsi="Arial" w:cs="Arial"/>
        </w:rPr>
        <w:t>ter</w:t>
      </w:r>
      <w:r w:rsidR="006A2315">
        <w:rPr>
          <w:rFonts w:ascii="Arial" w:hAnsi="Arial" w:cs="Arial"/>
        </w:rPr>
        <w:t xml:space="preserve">, which includes the use of technology (QR Codes). Make sure you address all focus </w:t>
      </w:r>
      <w:r w:rsidRPr="003703A3">
        <w:rPr>
          <w:rFonts w:ascii="Arial" w:hAnsi="Arial" w:cs="Arial"/>
        </w:rPr>
        <w:t xml:space="preserve">research areas for </w:t>
      </w:r>
      <w:r w:rsidR="006A2315">
        <w:rPr>
          <w:rFonts w:ascii="Arial" w:hAnsi="Arial" w:cs="Arial"/>
        </w:rPr>
        <w:t>Australia, in particular your selected case study area.</w:t>
      </w:r>
    </w:p>
    <w:p w:rsidR="0051361F" w:rsidRDefault="0051361F" w:rsidP="00A909CF">
      <w:pPr>
        <w:autoSpaceDE w:val="0"/>
        <w:autoSpaceDN w:val="0"/>
        <w:adjustRightInd w:val="0"/>
        <w:spacing w:after="0" w:line="240" w:lineRule="auto"/>
        <w:jc w:val="left"/>
        <w:rPr>
          <w:rFonts w:ascii="Arial" w:eastAsia="Calibri" w:hAnsi="Arial" w:cs="Arial"/>
          <w:sz w:val="24"/>
          <w:szCs w:val="24"/>
          <w:bdr w:val="nil"/>
          <w:lang w:val="en-US"/>
        </w:rPr>
      </w:pPr>
    </w:p>
    <w:p w:rsidR="0051361F" w:rsidRPr="00BA0A4A" w:rsidRDefault="0051361F" w:rsidP="0051361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sz w:val="56"/>
          <w:szCs w:val="56"/>
          <w:u w:val="single"/>
          <w:bdr w:val="nil"/>
          <w:lang w:val="en-US"/>
        </w:rPr>
      </w:pPr>
      <w:r w:rsidRPr="00BA0A4A">
        <w:rPr>
          <w:rFonts w:ascii="Arial" w:eastAsia="Calibri" w:hAnsi="Arial" w:cs="Arial"/>
          <w:b/>
          <w:sz w:val="56"/>
          <w:szCs w:val="56"/>
          <w:u w:val="single"/>
          <w:bdr w:val="nil"/>
          <w:lang w:val="en-US"/>
        </w:rPr>
        <w:t>CASE STUDY AREAS – 3 Options</w:t>
      </w:r>
    </w:p>
    <w:p w:rsidR="0051361F" w:rsidRPr="00BA0A4A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64"/>
          <w:szCs w:val="64"/>
          <w:bdr w:val="nil"/>
          <w:lang w:val="en-US"/>
        </w:rPr>
      </w:pPr>
    </w:p>
    <w:p w:rsidR="0051361F" w:rsidRPr="00BB2536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40"/>
          <w:szCs w:val="40"/>
          <w:bdr w:val="nil"/>
          <w:lang w:val="en-US"/>
        </w:rPr>
      </w:pP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Option </w:t>
      </w: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sym w:font="Wingdings" w:char="F08C"/>
      </w: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- </w:t>
      </w:r>
      <w:proofErr w:type="spellStart"/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>Toolibin</w:t>
      </w:r>
      <w:proofErr w:type="spellEnd"/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Lake</w:t>
      </w:r>
      <w:r w:rsidR="00BA0A4A"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and</w:t>
      </w:r>
      <w:r w:rsidR="007458A1"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the</w:t>
      </w:r>
      <w:r w:rsidR="00BA0A4A"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surrounding area</w:t>
      </w:r>
    </w:p>
    <w:p w:rsidR="00BA0A4A" w:rsidRPr="00BB2536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40"/>
          <w:szCs w:val="40"/>
          <w:bdr w:val="nil"/>
          <w:lang w:val="en-US"/>
        </w:rPr>
      </w:pPr>
    </w:p>
    <w:p w:rsidR="00BA0A4A" w:rsidRPr="00BB2536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40"/>
          <w:szCs w:val="40"/>
          <w:bdr w:val="nil"/>
          <w:lang w:val="en-US"/>
        </w:rPr>
      </w:pP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Option </w:t>
      </w: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sym w:font="Wingdings" w:char="F08D"/>
      </w: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- </w:t>
      </w:r>
      <w:r w:rsidR="000F7921"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Mining area </w:t>
      </w:r>
      <w:r w:rsidR="00BB2536"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within 90 </w:t>
      </w:r>
      <w:proofErr w:type="spellStart"/>
      <w:r w:rsidR="00BB2536"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>kilometres</w:t>
      </w:r>
      <w:proofErr w:type="spellEnd"/>
      <w:r w:rsidR="00BB2536"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of Narrogin.</w:t>
      </w:r>
    </w:p>
    <w:p w:rsidR="0051361F" w:rsidRPr="00BB2536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bdr w:val="nil"/>
          <w:lang w:val="en-US"/>
        </w:rPr>
      </w:pPr>
    </w:p>
    <w:p w:rsidR="00BA0A4A" w:rsidRPr="00BB2536" w:rsidRDefault="00BA0A4A" w:rsidP="00BA0A4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bdr w:val="nil"/>
          <w:lang w:val="en-US"/>
        </w:rPr>
      </w:pP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Option </w:t>
      </w: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sym w:font="Wingdings" w:char="F08E"/>
      </w: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- </w:t>
      </w:r>
      <w:r w:rsidR="00BB2536"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>An Area of farming land within 8</w:t>
      </w:r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0 </w:t>
      </w:r>
      <w:proofErr w:type="spellStart"/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>kilometres</w:t>
      </w:r>
      <w:proofErr w:type="spellEnd"/>
      <w:r w:rsidRPr="00BB2536">
        <w:rPr>
          <w:rFonts w:ascii="Arial" w:eastAsia="Calibri" w:hAnsi="Arial" w:cs="Arial"/>
          <w:b/>
          <w:sz w:val="40"/>
          <w:szCs w:val="40"/>
          <w:bdr w:val="nil"/>
          <w:lang w:val="en-US"/>
        </w:rPr>
        <w:t xml:space="preserve"> of Narrogin.</w:t>
      </w:r>
    </w:p>
    <w:p w:rsidR="00BA0A4A" w:rsidRPr="00BB2536" w:rsidRDefault="00BA0A4A" w:rsidP="00BA0A4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i/>
          <w:sz w:val="24"/>
          <w:szCs w:val="24"/>
          <w:bdr w:val="nil"/>
          <w:lang w:val="en-US"/>
        </w:rPr>
      </w:pPr>
      <w:r w:rsidRPr="00BB2536">
        <w:rPr>
          <w:rFonts w:ascii="Arial" w:eastAsia="Calibri" w:hAnsi="Arial" w:cs="Arial"/>
          <w:i/>
          <w:sz w:val="24"/>
          <w:szCs w:val="24"/>
          <w:bdr w:val="nil"/>
          <w:lang w:val="en-US"/>
        </w:rPr>
        <w:t>(You may negotiate with your teacher about this distance, for example if you are from a location which is more than 80</w:t>
      </w:r>
      <w:r w:rsidR="00BB2536" w:rsidRPr="00BB2536">
        <w:rPr>
          <w:rFonts w:ascii="Arial" w:eastAsia="Calibri" w:hAnsi="Arial" w:cs="Arial"/>
          <w:i/>
          <w:sz w:val="24"/>
          <w:szCs w:val="24"/>
          <w:bdr w:val="nil"/>
          <w:lang w:val="en-US"/>
        </w:rPr>
        <w:t xml:space="preserve"> or 90 </w:t>
      </w:r>
      <w:proofErr w:type="spellStart"/>
      <w:r w:rsidR="00BB2536" w:rsidRPr="00BB2536">
        <w:rPr>
          <w:rFonts w:ascii="Arial" w:eastAsia="Calibri" w:hAnsi="Arial" w:cs="Arial"/>
          <w:i/>
          <w:sz w:val="24"/>
          <w:szCs w:val="24"/>
          <w:bdr w:val="nil"/>
          <w:lang w:val="en-US"/>
        </w:rPr>
        <w:t>kilometres</w:t>
      </w:r>
      <w:proofErr w:type="spellEnd"/>
      <w:r w:rsidRPr="00BB2536">
        <w:rPr>
          <w:rFonts w:ascii="Arial" w:eastAsia="Calibri" w:hAnsi="Arial" w:cs="Arial"/>
          <w:i/>
          <w:sz w:val="24"/>
          <w:szCs w:val="24"/>
          <w:bdr w:val="nil"/>
          <w:lang w:val="en-US"/>
        </w:rPr>
        <w:t xml:space="preserve"> from Narrogin</w:t>
      </w:r>
      <w:r w:rsidR="00BB2536" w:rsidRPr="00BB2536">
        <w:rPr>
          <w:rFonts w:ascii="Arial" w:eastAsia="Calibri" w:hAnsi="Arial" w:cs="Arial"/>
          <w:i/>
          <w:sz w:val="24"/>
          <w:szCs w:val="24"/>
          <w:bdr w:val="nil"/>
          <w:lang w:val="en-US"/>
        </w:rPr>
        <w:t xml:space="preserve"> and would like to use a different case study area</w:t>
      </w:r>
      <w:r w:rsidRPr="00BB2536">
        <w:rPr>
          <w:rFonts w:ascii="Arial" w:eastAsia="Calibri" w:hAnsi="Arial" w:cs="Arial"/>
          <w:i/>
          <w:sz w:val="24"/>
          <w:szCs w:val="24"/>
          <w:bdr w:val="nil"/>
          <w:lang w:val="en-US"/>
        </w:rPr>
        <w:t>).</w:t>
      </w:r>
    </w:p>
    <w:p w:rsidR="0051361F" w:rsidRDefault="0051361F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B2536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S</w:t>
      </w:r>
      <w:r w:rsidR="00BA0A4A">
        <w:rPr>
          <w:rFonts w:ascii="Arial" w:eastAsia="Calibri" w:hAnsi="Arial" w:cs="Arial"/>
          <w:sz w:val="28"/>
          <w:szCs w:val="28"/>
          <w:bdr w:val="nil"/>
          <w:lang w:val="en-US"/>
        </w:rPr>
        <w:t xml:space="preserve">elected case study area: 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_________________________________________________________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Reasons for selection:</w:t>
      </w:r>
    </w:p>
    <w:p w:rsidR="00BA0A4A" w:rsidRDefault="00BA0A4A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D261B9" w:rsidRDefault="00D261B9" w:rsidP="0051361F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P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Default="00BA0A4A" w:rsidP="00BA0A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A0A4A" w:rsidRP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  <w:r>
        <w:rPr>
          <w:rFonts w:ascii="Arial" w:eastAsia="Calibri" w:hAnsi="Arial" w:cs="Arial"/>
          <w:sz w:val="28"/>
          <w:szCs w:val="28"/>
          <w:bdr w:val="nil"/>
          <w:lang w:val="en-US"/>
        </w:rPr>
        <w:t>_____________________________________________________</w:t>
      </w:r>
    </w:p>
    <w:p w:rsidR="00BA0A4A" w:rsidRDefault="00BA0A4A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p w:rsidR="00BE2D4D" w:rsidRDefault="00BE2D4D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B2536" w:rsidRDefault="00BB2536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458A1" w:rsidRPr="00BE2D4D" w:rsidRDefault="001B174F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BE2D4D">
        <w:rPr>
          <w:rFonts w:ascii="Arial" w:hAnsi="Arial" w:cs="Arial"/>
          <w:b/>
          <w:bCs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FDDC0" wp14:editId="538ADC13">
                <wp:simplePos x="0" y="0"/>
                <wp:positionH relativeFrom="column">
                  <wp:posOffset>2863215</wp:posOffset>
                </wp:positionH>
                <wp:positionV relativeFrom="paragraph">
                  <wp:posOffset>-450850</wp:posOffset>
                </wp:positionV>
                <wp:extent cx="3279648" cy="365760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F7921" w:rsidRPr="00831111" w:rsidRDefault="000F7921" w:rsidP="001B17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DDC0" id="Text Box 3" o:spid="_x0000_s1027" type="#_x0000_t202" style="position:absolute;left:0;text-align:left;margin-left:225.45pt;margin-top:-35.5pt;width:258.2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" fillcolor="window" strokeweight=".5pt">
                <v:textbox>
                  <w:txbxContent>
                    <w:p w:rsidR="000F7921" w:rsidRPr="00831111" w:rsidRDefault="000F7921" w:rsidP="001B174F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458A1" w:rsidRPr="00BE2D4D">
        <w:rPr>
          <w:rFonts w:ascii="Arial" w:hAnsi="Arial" w:cs="Arial"/>
          <w:b/>
          <w:sz w:val="48"/>
          <w:szCs w:val="48"/>
        </w:rPr>
        <w:t>MARKING KEY – TASK 2 (PART A)</w:t>
      </w:r>
      <w:r w:rsidR="00642AD2" w:rsidRPr="00BE2D4D">
        <w:rPr>
          <w:rFonts w:ascii="Arial" w:hAnsi="Arial" w:cs="Arial"/>
          <w:b/>
          <w:sz w:val="48"/>
          <w:szCs w:val="48"/>
        </w:rPr>
        <w:t xml:space="preserve"> </w:t>
      </w:r>
      <w:r w:rsidR="00BB2536">
        <w:rPr>
          <w:rFonts w:ascii="Arial" w:hAnsi="Arial" w:cs="Arial"/>
          <w:b/>
          <w:sz w:val="48"/>
          <w:szCs w:val="48"/>
        </w:rPr>
        <w:t>(Inquiry) (4</w:t>
      </w:r>
      <w:r w:rsidR="007458A1" w:rsidRPr="00BE2D4D">
        <w:rPr>
          <w:rFonts w:ascii="Arial" w:hAnsi="Arial" w:cs="Arial"/>
          <w:b/>
          <w:sz w:val="48"/>
          <w:szCs w:val="48"/>
        </w:rPr>
        <w:t>%)</w:t>
      </w:r>
    </w:p>
    <w:p w:rsidR="00BE2D4D" w:rsidRPr="00642AD2" w:rsidRDefault="00BE2D4D" w:rsidP="001B17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1842"/>
        <w:gridCol w:w="1763"/>
      </w:tblGrid>
      <w:tr w:rsidR="007458A1" w:rsidRPr="00C12490" w:rsidTr="008150EC">
        <w:tc>
          <w:tcPr>
            <w:tcW w:w="5637" w:type="dxa"/>
          </w:tcPr>
          <w:p w:rsidR="007458A1" w:rsidRPr="00C12490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 w:rsidRPr="00C12490"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Descr</w:t>
            </w: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iption</w:t>
            </w:r>
          </w:p>
        </w:tc>
        <w:tc>
          <w:tcPr>
            <w:tcW w:w="1842" w:type="dxa"/>
          </w:tcPr>
          <w:p w:rsidR="007458A1" w:rsidRPr="00C12490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Possible Marks</w:t>
            </w:r>
          </w:p>
        </w:tc>
        <w:tc>
          <w:tcPr>
            <w:tcW w:w="1763" w:type="dxa"/>
          </w:tcPr>
          <w:p w:rsidR="007458A1" w:rsidRPr="00C12490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8"/>
                <w:szCs w:val="28"/>
              </w:rPr>
            </w:pPr>
            <w:r>
              <w:rPr>
                <w:rFonts w:ascii="Calibri-Bold" w:hAnsi="Calibri-Bold" w:cs="Calibri-Bold"/>
                <w:b/>
                <w:bCs/>
                <w:sz w:val="28"/>
                <w:szCs w:val="28"/>
              </w:rPr>
              <w:t>Your Mark</w:t>
            </w:r>
          </w:p>
        </w:tc>
      </w:tr>
      <w:tr w:rsidR="007458A1" w:rsidRPr="00642AD2" w:rsidTr="008150EC">
        <w:trPr>
          <w:trHeight w:val="1631"/>
        </w:trPr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Selects relevant and detailed geographical information and/or data from a number of sources which address all of the focus research areas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appropriate recording techniques to collect and present the geographical information and/or data required by the task</w:t>
            </w:r>
          </w:p>
          <w:p w:rsidR="0012372C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Records sufficient information and/or data to support the inquiry of all focus research areas. </w:t>
            </w: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Develops clear and concise focus questions in relation to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headings and sub-headings to organise notes for each focus research area.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Provides comprehensive and detailed notes and includes a clear and concise links to all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comprehensive and detailed and includes what you know and what you need to know.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Selects and uses appropriate and a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>n extensive range and/or</w:t>
            </w:r>
            <w:r w:rsidRPr="00642AD2">
              <w:rPr>
                <w:rFonts w:ascii="Arial" w:hAnsi="Arial" w:cs="Arial"/>
                <w:sz w:val="18"/>
                <w:szCs w:val="18"/>
              </w:rPr>
              <w:t xml:space="preserve"> variety of graphic organisers to organise notes.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Considers all elements of the task and provides a detailed reflection sheet.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D4D">
              <w:rPr>
                <w:rFonts w:ascii="Arial" w:hAnsi="Arial" w:cs="Arial"/>
                <w:b/>
                <w:bCs/>
                <w:sz w:val="22"/>
                <w:szCs w:val="22"/>
              </w:rPr>
              <w:t>7 - 8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rPr>
          <w:trHeight w:val="1700"/>
        </w:trPr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Selects relevant geographical information and/or data from a number of sources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 which address most of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Uses mostly appropriate recording techniques to collect and present the geographical information and/or data required by the task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Records sufficient information and</w:t>
            </w:r>
            <w:r w:rsidR="0012372C" w:rsidRPr="00642AD2">
              <w:rPr>
                <w:rFonts w:ascii="Arial" w:hAnsi="Arial" w:cs="Arial"/>
                <w:color w:val="000000"/>
                <w:sz w:val="18"/>
                <w:szCs w:val="18"/>
              </w:rPr>
              <w:t>/or data to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 support the inquiry of most focus research areas.</w:t>
            </w:r>
          </w:p>
          <w:p w:rsidR="007458A1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Prov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ides mostly detailed notes and includes key links to most focus research areas.</w:t>
            </w: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Develops some focus questions in relation to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Brainstorm is mostly detailed and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includes references to what you know and what you need to know.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Selects and uses 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a range of </w:t>
            </w:r>
            <w:r w:rsidRPr="00642AD2">
              <w:rPr>
                <w:rFonts w:ascii="Arial" w:hAnsi="Arial" w:cs="Arial"/>
                <w:sz w:val="18"/>
                <w:szCs w:val="18"/>
              </w:rPr>
              <w:t>appropriate graphic organisers to organise notes, however, the organisers ar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 xml:space="preserve">e completed in some detail, and some </w:t>
            </w:r>
            <w:r w:rsidRPr="00642AD2">
              <w:rPr>
                <w:rFonts w:ascii="Arial" w:hAnsi="Arial" w:cs="Arial"/>
                <w:sz w:val="18"/>
                <w:szCs w:val="18"/>
              </w:rPr>
              <w:t xml:space="preserve">sections are brief. 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Provides some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detail on the reflection sheet, yet does not address all areas of the task.</w:t>
            </w:r>
          </w:p>
        </w:tc>
        <w:tc>
          <w:tcPr>
            <w:tcW w:w="1842" w:type="dxa"/>
          </w:tcPr>
          <w:p w:rsidR="007458A1" w:rsidRPr="00BE2D4D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>5 - 6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Selects some relevant geographical information and/or data from a limited number of sources</w:t>
            </w:r>
            <w:r w:rsidR="0012372C"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 which </w:t>
            </w:r>
            <w:r w:rsidR="0012372C" w:rsidRPr="00642AD2">
              <w:rPr>
                <w:rFonts w:ascii="Arial" w:hAnsi="Arial" w:cs="Arial"/>
                <w:sz w:val="18"/>
                <w:szCs w:val="18"/>
              </w:rPr>
              <w:t>address some of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Uses a simple, incomplete recording technique to collect and present the geographical information and/or data required by the task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7458A1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Records insufficient information and/or data to support the inquiry</w:t>
            </w:r>
            <w:r w:rsidR="00642AD2"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 of the focus research areas.</w:t>
            </w: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Limited focus questions are developed in relation to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incomplete and uses limited detail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about what you know and what you want to know</w:t>
            </w:r>
            <w:r w:rsidRPr="00642AD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458A1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Uses 1-</w:t>
            </w:r>
            <w:r w:rsidR="007458A1" w:rsidRPr="00642AD2">
              <w:rPr>
                <w:rFonts w:ascii="Arial" w:hAnsi="Arial" w:cs="Arial"/>
                <w:sz w:val="18"/>
                <w:szCs w:val="18"/>
              </w:rPr>
              <w:t>2 graphic organisers, yet they are incomplete and information is limited in some sections.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Demonstrates limited detail on the reflection sheet and d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oes not consider the whole task, including some sections may be incomplete. </w:t>
            </w:r>
          </w:p>
        </w:tc>
        <w:tc>
          <w:tcPr>
            <w:tcW w:w="1842" w:type="dxa"/>
          </w:tcPr>
          <w:p w:rsidR="007458A1" w:rsidRPr="00BE2D4D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BE2D4D" w:rsidRP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24"/>
                <w:szCs w:val="24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>3 - 4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7458A1">
        <w:trPr>
          <w:trHeight w:val="557"/>
        </w:trPr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Selects mostly irrelevant geographical information and/or data from a limited number of sources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which only provides a basic reference to the focus research areas.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no logical or organised recording techniques to collect and present the geographical information and/or data required by the task</w:t>
            </w:r>
          </w:p>
          <w:p w:rsidR="007458A1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Records insufficient information and/or data that provides little support for the inquiry.</w:t>
            </w: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Basic focus questions developed in relation to the research.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Brainstorm is basic and/or not submitted.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>Uses basic information on graphic organisers and/or does not submit.</w:t>
            </w:r>
            <w:r w:rsidR="00642AD2" w:rsidRPr="00642AD2">
              <w:rPr>
                <w:rFonts w:ascii="Arial" w:hAnsi="Arial" w:cs="Arial"/>
                <w:sz w:val="18"/>
                <w:szCs w:val="18"/>
              </w:rPr>
              <w:t xml:space="preserve"> Graphic organisers may be incomplete.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42AD2">
              <w:rPr>
                <w:rFonts w:ascii="Arial" w:hAnsi="Arial" w:cs="Arial"/>
                <w:sz w:val="18"/>
                <w:szCs w:val="18"/>
              </w:rPr>
              <w:t xml:space="preserve">Reflection sheet is limited and/or incomplete or not submitted. 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BE2D4D" w:rsidRPr="00642AD2" w:rsidRDefault="00BE2D4D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</w:p>
          <w:p w:rsidR="007458A1" w:rsidRPr="00BE2D4D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D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 – 2 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1B174F" w:rsidRPr="00642AD2" w:rsidRDefault="001B174F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7458A1" w:rsidRPr="00BE2D4D" w:rsidRDefault="00BE2D4D" w:rsidP="00BE2D4D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Bibliography</w:t>
      </w:r>
    </w:p>
    <w:p w:rsidR="007458A1" w:rsidRPr="00642AD2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1842"/>
        <w:gridCol w:w="1763"/>
      </w:tblGrid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Possible Marks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Your Mark</w:t>
            </w: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comprehensive and detailed list of sources (e.g. online maps, websites, spatial software applications, print resources and visual media) which correctly follows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some sources (e.g. online maps, websites, and textbooks) which generally follows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limited list of sources which may follow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>Presents a bibliography which includes a limited list of sources which does not follow the referencing technique approved by the school.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458A1" w:rsidRPr="00642AD2" w:rsidTr="008150EC">
        <w:tc>
          <w:tcPr>
            <w:tcW w:w="5637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color w:val="000000"/>
                <w:sz w:val="18"/>
                <w:szCs w:val="18"/>
              </w:rPr>
              <w:t xml:space="preserve">No bibliography submitted. </w:t>
            </w:r>
          </w:p>
        </w:tc>
        <w:tc>
          <w:tcPr>
            <w:tcW w:w="1842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2AD2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  <w:p w:rsidR="007458A1" w:rsidRPr="00642AD2" w:rsidRDefault="007458A1" w:rsidP="008150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63" w:type="dxa"/>
          </w:tcPr>
          <w:p w:rsidR="007458A1" w:rsidRPr="00642AD2" w:rsidRDefault="007458A1" w:rsidP="008150E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7458A1" w:rsidRPr="00642AD2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18"/>
          <w:szCs w:val="1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Default="007458A1" w:rsidP="007458A1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TOTAL MARK =            / 12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E30EE5">
        <w:rPr>
          <w:rFonts w:ascii="Calibri-Bold" w:hAnsi="Calibri-Bold" w:cs="Calibri-Bold"/>
          <w:b/>
          <w:bCs/>
          <w:sz w:val="28"/>
          <w:szCs w:val="28"/>
        </w:rPr>
        <w:t>Teacher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Comment: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E30EE5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  <w:r w:rsidRPr="00E30EE5">
        <w:rPr>
          <w:rFonts w:ascii="Calibri-Bold" w:hAnsi="Calibri-Bold" w:cs="Calibri-Bold"/>
          <w:bCs/>
          <w:sz w:val="28"/>
          <w:szCs w:val="28"/>
        </w:rPr>
        <w:t>_________________________________________________________</w:t>
      </w:r>
    </w:p>
    <w:p w:rsidR="001B174F" w:rsidRDefault="001B174F" w:rsidP="001B174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Default="007458A1" w:rsidP="007458A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:rsidR="007458A1" w:rsidRPr="00BA0A4A" w:rsidRDefault="007458A1" w:rsidP="00BA0A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8"/>
          <w:szCs w:val="28"/>
          <w:bdr w:val="nil"/>
          <w:lang w:val="en-US"/>
        </w:rPr>
      </w:pPr>
    </w:p>
    <w:sectPr w:rsidR="007458A1" w:rsidRPr="00BA0A4A" w:rsidSect="0083111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715"/>
    <w:multiLevelType w:val="multilevel"/>
    <w:tmpl w:val="FAEE3E28"/>
    <w:styleLink w:val="List4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84B2F"/>
    <w:multiLevelType w:val="hybridMultilevel"/>
    <w:tmpl w:val="3A1E0A94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95C98"/>
    <w:multiLevelType w:val="hybridMultilevel"/>
    <w:tmpl w:val="2F145E9E"/>
    <w:lvl w:ilvl="0" w:tplc="D70A3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•"/>
        <w:lvlJc w:val="left"/>
        <w:pPr>
          <w:tabs>
            <w:tab w:val="num" w:pos="360"/>
          </w:tabs>
          <w:ind w:left="360" w:hanging="360"/>
        </w:pPr>
        <w:rPr>
          <w:rFonts w:ascii="Calibri" w:eastAsia="Calibri" w:hAnsi="Calibri" w:cs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7"/>
          <w:szCs w:val="17"/>
          <w:u w:val="none" w:color="000000"/>
          <w:vertAlign w:val="baseline"/>
          <w:rtl w:val="0"/>
          <w:lang w:val="en-US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11"/>
    <w:rsid w:val="000F7921"/>
    <w:rsid w:val="0012372C"/>
    <w:rsid w:val="00185120"/>
    <w:rsid w:val="001B174F"/>
    <w:rsid w:val="002C32B5"/>
    <w:rsid w:val="0051361F"/>
    <w:rsid w:val="006012A8"/>
    <w:rsid w:val="00642AD2"/>
    <w:rsid w:val="006A2315"/>
    <w:rsid w:val="006B702C"/>
    <w:rsid w:val="007458A1"/>
    <w:rsid w:val="008150EC"/>
    <w:rsid w:val="00831111"/>
    <w:rsid w:val="008D5355"/>
    <w:rsid w:val="00910044"/>
    <w:rsid w:val="009D30ED"/>
    <w:rsid w:val="00A909CF"/>
    <w:rsid w:val="00B917D0"/>
    <w:rsid w:val="00BA0A4A"/>
    <w:rsid w:val="00BB2536"/>
    <w:rsid w:val="00BE2D4D"/>
    <w:rsid w:val="00D261B9"/>
    <w:rsid w:val="00E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43B4"/>
  <w15:docId w15:val="{9C0ADB5A-6947-4DB8-8E5B-2A10548B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111"/>
    <w:pPr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421">
    <w:name w:val="List 421"/>
    <w:basedOn w:val="NoList"/>
    <w:rsid w:val="0083111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B4AB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74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5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53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7BEE9BCF</Template>
  <TotalTime>7</TotalTime>
  <Pages>6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 [Narrogin Senior High School]</cp:lastModifiedBy>
  <cp:revision>2</cp:revision>
  <cp:lastPrinted>2019-02-22T02:50:00Z</cp:lastPrinted>
  <dcterms:created xsi:type="dcterms:W3CDTF">2019-02-22T03:00:00Z</dcterms:created>
  <dcterms:modified xsi:type="dcterms:W3CDTF">2019-02-22T03:00:00Z</dcterms:modified>
</cp:coreProperties>
</file>