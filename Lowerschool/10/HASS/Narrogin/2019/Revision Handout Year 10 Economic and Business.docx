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7FD" w:rsidRPr="00995548" w:rsidRDefault="00995548" w:rsidP="00995548">
      <w:pPr>
        <w:jc w:val="center"/>
        <w:rPr>
          <w:b/>
          <w:sz w:val="36"/>
          <w:szCs w:val="36"/>
        </w:rPr>
      </w:pPr>
      <w:r w:rsidRPr="00995548">
        <w:rPr>
          <w:b/>
          <w:sz w:val="36"/>
          <w:szCs w:val="36"/>
        </w:rPr>
        <w:t>Revision – Year 10 – Economics &amp; Business</w:t>
      </w:r>
    </w:p>
    <w:p w:rsidR="00995548" w:rsidRPr="0084507A" w:rsidRDefault="00995548">
      <w:pPr>
        <w:rPr>
          <w:sz w:val="24"/>
          <w:szCs w:val="24"/>
        </w:rPr>
      </w:pPr>
    </w:p>
    <w:p w:rsidR="00995548" w:rsidRPr="0084507A" w:rsidRDefault="00995548" w:rsidP="009955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507A">
        <w:rPr>
          <w:sz w:val="28"/>
          <w:szCs w:val="28"/>
        </w:rPr>
        <w:t>Define the following and provide examples to support your definitions:</w:t>
      </w:r>
    </w:p>
    <w:p w:rsidR="00995548" w:rsidRPr="0084507A" w:rsidRDefault="00995548" w:rsidP="00995548">
      <w:pPr>
        <w:rPr>
          <w:i/>
          <w:sz w:val="28"/>
          <w:szCs w:val="28"/>
        </w:rPr>
      </w:pPr>
    </w:p>
    <w:p w:rsidR="00995548" w:rsidRPr="0084507A" w:rsidRDefault="00995548" w:rsidP="00995548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 w:rsidRPr="0084507A">
        <w:rPr>
          <w:i/>
          <w:sz w:val="28"/>
          <w:szCs w:val="28"/>
        </w:rPr>
        <w:t>Economic growth rate</w:t>
      </w:r>
    </w:p>
    <w:p w:rsidR="00995548" w:rsidRPr="0084507A" w:rsidRDefault="00995548" w:rsidP="00995548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 w:rsidRPr="0084507A">
        <w:rPr>
          <w:i/>
          <w:sz w:val="28"/>
          <w:szCs w:val="28"/>
        </w:rPr>
        <w:t>Economic indicators</w:t>
      </w:r>
    </w:p>
    <w:p w:rsidR="00995548" w:rsidRPr="0084507A" w:rsidRDefault="00995548" w:rsidP="00995548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 w:rsidRPr="0084507A">
        <w:rPr>
          <w:i/>
          <w:sz w:val="28"/>
          <w:szCs w:val="28"/>
        </w:rPr>
        <w:t>Gross Domestic Product</w:t>
      </w:r>
    </w:p>
    <w:p w:rsidR="00995548" w:rsidRPr="0084507A" w:rsidRDefault="00995548" w:rsidP="00995548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 w:rsidRPr="0084507A">
        <w:rPr>
          <w:i/>
          <w:sz w:val="28"/>
          <w:szCs w:val="28"/>
        </w:rPr>
        <w:t>Unemployment rate</w:t>
      </w:r>
    </w:p>
    <w:p w:rsidR="00995548" w:rsidRPr="0084507A" w:rsidRDefault="00995548" w:rsidP="00995548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 w:rsidRPr="0084507A">
        <w:rPr>
          <w:i/>
          <w:sz w:val="28"/>
          <w:szCs w:val="28"/>
        </w:rPr>
        <w:t>Participation rate</w:t>
      </w:r>
    </w:p>
    <w:p w:rsidR="00995548" w:rsidRPr="0084507A" w:rsidRDefault="00995548" w:rsidP="00995548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 w:rsidRPr="0084507A">
        <w:rPr>
          <w:i/>
          <w:sz w:val="28"/>
          <w:szCs w:val="28"/>
        </w:rPr>
        <w:t>Standard of living</w:t>
      </w:r>
    </w:p>
    <w:p w:rsidR="00995548" w:rsidRPr="0084507A" w:rsidRDefault="00995548" w:rsidP="00995548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 w:rsidRPr="0084507A">
        <w:rPr>
          <w:i/>
          <w:sz w:val="28"/>
          <w:szCs w:val="28"/>
        </w:rPr>
        <w:t>Income</w:t>
      </w:r>
    </w:p>
    <w:p w:rsidR="00995548" w:rsidRPr="0084507A" w:rsidRDefault="00995548" w:rsidP="00995548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 w:rsidRPr="0084507A">
        <w:rPr>
          <w:i/>
          <w:sz w:val="28"/>
          <w:szCs w:val="28"/>
        </w:rPr>
        <w:t>Wealth</w:t>
      </w:r>
    </w:p>
    <w:p w:rsidR="00995548" w:rsidRPr="0084507A" w:rsidRDefault="00995548" w:rsidP="00995548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 w:rsidRPr="0084507A">
        <w:rPr>
          <w:i/>
          <w:sz w:val="28"/>
          <w:szCs w:val="28"/>
        </w:rPr>
        <w:t>Taxation</w:t>
      </w:r>
    </w:p>
    <w:p w:rsidR="00995548" w:rsidRPr="0084507A" w:rsidRDefault="00995548" w:rsidP="00995548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 w:rsidRPr="0084507A">
        <w:rPr>
          <w:i/>
          <w:sz w:val="28"/>
          <w:szCs w:val="28"/>
        </w:rPr>
        <w:t>Microeconomics</w:t>
      </w:r>
    </w:p>
    <w:p w:rsidR="00995548" w:rsidRPr="0084507A" w:rsidRDefault="00995548" w:rsidP="00995548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 w:rsidRPr="0084507A">
        <w:rPr>
          <w:i/>
          <w:sz w:val="28"/>
          <w:szCs w:val="28"/>
        </w:rPr>
        <w:t>Macroeconomics</w:t>
      </w:r>
    </w:p>
    <w:p w:rsidR="00995548" w:rsidRPr="0084507A" w:rsidRDefault="00995548" w:rsidP="00995548">
      <w:pPr>
        <w:rPr>
          <w:sz w:val="28"/>
          <w:szCs w:val="28"/>
        </w:rPr>
      </w:pPr>
    </w:p>
    <w:p w:rsidR="00995548" w:rsidRPr="0084507A" w:rsidRDefault="00995548" w:rsidP="009955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507A">
        <w:rPr>
          <w:sz w:val="28"/>
          <w:szCs w:val="28"/>
        </w:rPr>
        <w:t>Provide three examples of broader measures of welfare or wellbeing.</w:t>
      </w:r>
    </w:p>
    <w:p w:rsidR="0084507A" w:rsidRPr="0084507A" w:rsidRDefault="0084507A" w:rsidP="0084507A">
      <w:pPr>
        <w:pStyle w:val="ListParagraph"/>
        <w:rPr>
          <w:sz w:val="28"/>
          <w:szCs w:val="28"/>
        </w:rPr>
      </w:pPr>
    </w:p>
    <w:p w:rsidR="00995548" w:rsidRPr="0084507A" w:rsidRDefault="00995548" w:rsidP="009955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507A">
        <w:rPr>
          <w:sz w:val="28"/>
          <w:szCs w:val="28"/>
        </w:rPr>
        <w:t>State four examples of causes of differences in living standards.</w:t>
      </w:r>
    </w:p>
    <w:p w:rsidR="00995548" w:rsidRPr="0084507A" w:rsidRDefault="00995548" w:rsidP="00995548">
      <w:pPr>
        <w:pStyle w:val="ListParagraph"/>
        <w:rPr>
          <w:sz w:val="28"/>
          <w:szCs w:val="28"/>
        </w:rPr>
      </w:pPr>
    </w:p>
    <w:p w:rsidR="00995548" w:rsidRPr="0084507A" w:rsidRDefault="00995548" w:rsidP="009955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507A">
        <w:rPr>
          <w:sz w:val="28"/>
          <w:szCs w:val="28"/>
        </w:rPr>
        <w:t>For Question 3, outline two causes of differences in living standards.</w:t>
      </w:r>
    </w:p>
    <w:p w:rsidR="00995548" w:rsidRPr="0084507A" w:rsidRDefault="00995548" w:rsidP="00995548">
      <w:pPr>
        <w:pStyle w:val="ListParagraph"/>
        <w:rPr>
          <w:sz w:val="28"/>
          <w:szCs w:val="28"/>
        </w:rPr>
      </w:pPr>
    </w:p>
    <w:p w:rsidR="00995548" w:rsidRPr="0084507A" w:rsidRDefault="00995548" w:rsidP="009955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507A">
        <w:rPr>
          <w:sz w:val="28"/>
          <w:szCs w:val="28"/>
        </w:rPr>
        <w:t>Briefly explain what is meant by the term ‘productivity’.</w:t>
      </w:r>
    </w:p>
    <w:p w:rsidR="00995548" w:rsidRPr="0084507A" w:rsidRDefault="00995548" w:rsidP="00995548">
      <w:pPr>
        <w:pStyle w:val="ListParagraph"/>
        <w:rPr>
          <w:sz w:val="28"/>
          <w:szCs w:val="28"/>
        </w:rPr>
      </w:pPr>
    </w:p>
    <w:p w:rsidR="00995548" w:rsidRPr="0084507A" w:rsidRDefault="00995548" w:rsidP="009955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507A">
        <w:rPr>
          <w:sz w:val="28"/>
          <w:szCs w:val="28"/>
        </w:rPr>
        <w:t xml:space="preserve">State four types of unemployment. </w:t>
      </w:r>
    </w:p>
    <w:p w:rsidR="00995548" w:rsidRPr="0084507A" w:rsidRDefault="00995548" w:rsidP="00995548">
      <w:pPr>
        <w:pStyle w:val="ListParagraph"/>
        <w:rPr>
          <w:sz w:val="28"/>
          <w:szCs w:val="28"/>
        </w:rPr>
      </w:pPr>
    </w:p>
    <w:p w:rsidR="00995548" w:rsidRPr="0084507A" w:rsidRDefault="00995548" w:rsidP="009955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507A">
        <w:rPr>
          <w:sz w:val="28"/>
          <w:szCs w:val="28"/>
        </w:rPr>
        <w:t>With the use of examples, outline two types of unemployment.</w:t>
      </w:r>
    </w:p>
    <w:p w:rsidR="00995548" w:rsidRPr="0084507A" w:rsidRDefault="00995548" w:rsidP="00995548">
      <w:pPr>
        <w:pStyle w:val="ListParagraph"/>
        <w:rPr>
          <w:sz w:val="28"/>
          <w:szCs w:val="28"/>
        </w:rPr>
      </w:pPr>
    </w:p>
    <w:p w:rsidR="00995548" w:rsidRPr="0084507A" w:rsidRDefault="0084507A" w:rsidP="009955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507A">
        <w:rPr>
          <w:sz w:val="28"/>
          <w:szCs w:val="28"/>
        </w:rPr>
        <w:t>Define the term wealth and provide examples of wealth.</w:t>
      </w:r>
    </w:p>
    <w:p w:rsidR="0084507A" w:rsidRPr="0084507A" w:rsidRDefault="0084507A" w:rsidP="0084507A">
      <w:pPr>
        <w:pStyle w:val="ListParagraph"/>
        <w:rPr>
          <w:sz w:val="28"/>
          <w:szCs w:val="28"/>
        </w:rPr>
      </w:pPr>
    </w:p>
    <w:p w:rsidR="0084507A" w:rsidRPr="0084507A" w:rsidRDefault="0084507A" w:rsidP="009955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507A">
        <w:rPr>
          <w:sz w:val="28"/>
          <w:szCs w:val="28"/>
        </w:rPr>
        <w:t>Outline three reasons for differences in the distribution of income. Provide examples to help support your response.</w:t>
      </w:r>
    </w:p>
    <w:p w:rsidR="0084507A" w:rsidRPr="0084507A" w:rsidRDefault="0084507A" w:rsidP="0084507A">
      <w:pPr>
        <w:pStyle w:val="ListParagraph"/>
        <w:rPr>
          <w:sz w:val="28"/>
          <w:szCs w:val="28"/>
        </w:rPr>
      </w:pPr>
    </w:p>
    <w:p w:rsidR="0084507A" w:rsidRPr="0084507A" w:rsidRDefault="0084507A" w:rsidP="009955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507A">
        <w:rPr>
          <w:sz w:val="28"/>
          <w:szCs w:val="28"/>
        </w:rPr>
        <w:t>Outline what is meant by redistribution of income. Provide an example of how Australia redistributes income.</w:t>
      </w:r>
    </w:p>
    <w:p w:rsidR="0084507A" w:rsidRPr="0084507A" w:rsidRDefault="0084507A" w:rsidP="0084507A">
      <w:pPr>
        <w:pStyle w:val="ListParagraph"/>
        <w:rPr>
          <w:sz w:val="28"/>
          <w:szCs w:val="28"/>
        </w:rPr>
      </w:pPr>
    </w:p>
    <w:p w:rsidR="0084507A" w:rsidRPr="0084507A" w:rsidRDefault="0084507A" w:rsidP="009955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507A">
        <w:rPr>
          <w:sz w:val="28"/>
          <w:szCs w:val="28"/>
        </w:rPr>
        <w:t>Outline what taxation means.</w:t>
      </w:r>
    </w:p>
    <w:p w:rsidR="0084507A" w:rsidRPr="0084507A" w:rsidRDefault="0084507A" w:rsidP="0084507A">
      <w:pPr>
        <w:pStyle w:val="ListParagraph"/>
        <w:rPr>
          <w:sz w:val="28"/>
          <w:szCs w:val="28"/>
        </w:rPr>
      </w:pPr>
    </w:p>
    <w:p w:rsidR="0084507A" w:rsidRPr="0084507A" w:rsidRDefault="0084507A" w:rsidP="009955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507A">
        <w:rPr>
          <w:sz w:val="28"/>
          <w:szCs w:val="28"/>
        </w:rPr>
        <w:t>State two types of taxes in Australia. (Hint: I_______________ and D______________)</w:t>
      </w:r>
    </w:p>
    <w:p w:rsidR="0084507A" w:rsidRPr="0084507A" w:rsidRDefault="0084507A" w:rsidP="0084507A">
      <w:pPr>
        <w:pStyle w:val="ListParagraph"/>
        <w:rPr>
          <w:sz w:val="28"/>
          <w:szCs w:val="28"/>
        </w:rPr>
      </w:pPr>
    </w:p>
    <w:p w:rsidR="0084507A" w:rsidRPr="0084507A" w:rsidRDefault="0084507A" w:rsidP="009955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507A">
        <w:rPr>
          <w:sz w:val="28"/>
          <w:szCs w:val="28"/>
        </w:rPr>
        <w:t>Outline reasons for why taxes are collected in Australia.</w:t>
      </w:r>
    </w:p>
    <w:p w:rsidR="0084507A" w:rsidRPr="0084507A" w:rsidRDefault="0084507A" w:rsidP="0084507A">
      <w:pPr>
        <w:pStyle w:val="ListParagraph"/>
        <w:rPr>
          <w:sz w:val="28"/>
          <w:szCs w:val="28"/>
        </w:rPr>
      </w:pPr>
    </w:p>
    <w:p w:rsidR="0084507A" w:rsidRPr="0084507A" w:rsidRDefault="0084507A" w:rsidP="009955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507A">
        <w:rPr>
          <w:sz w:val="28"/>
          <w:szCs w:val="28"/>
        </w:rPr>
        <w:t>State the three levels of government in Australia.</w:t>
      </w:r>
    </w:p>
    <w:p w:rsidR="0084507A" w:rsidRDefault="0084507A" w:rsidP="0084507A">
      <w:pPr>
        <w:pStyle w:val="ListParagraph"/>
      </w:pPr>
    </w:p>
    <w:p w:rsidR="0084507A" w:rsidRDefault="0084507A" w:rsidP="0084507A">
      <w:pPr>
        <w:pStyle w:val="ListParagraph"/>
      </w:pPr>
      <w:bookmarkStart w:id="0" w:name="_GoBack"/>
      <w:bookmarkEnd w:id="0"/>
    </w:p>
    <w:sectPr w:rsidR="0084507A" w:rsidSect="00995548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4EB6"/>
    <w:multiLevelType w:val="hybridMultilevel"/>
    <w:tmpl w:val="49A6F1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E5521"/>
    <w:multiLevelType w:val="hybridMultilevel"/>
    <w:tmpl w:val="97227E4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548"/>
    <w:rsid w:val="0076693B"/>
    <w:rsid w:val="0084507A"/>
    <w:rsid w:val="00995548"/>
    <w:rsid w:val="009C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8B06E"/>
  <w15:chartTrackingRefBased/>
  <w15:docId w15:val="{D2736828-8B77-4241-AA4F-7E252C04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5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0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0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5DD155E</Template>
  <TotalTime>40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RINTOUL Brooke [Narrogin Senior High School]</dc:creator>
  <cp:keywords/>
  <dc:description/>
  <cp:lastModifiedBy>RINTOUL Brooke [Narrogin Senior High School]</cp:lastModifiedBy>
  <cp:revision>1</cp:revision>
  <cp:lastPrinted>2019-06-11T02:45:00Z</cp:lastPrinted>
  <dcterms:created xsi:type="dcterms:W3CDTF">2019-06-11T02:30:00Z</dcterms:created>
  <dcterms:modified xsi:type="dcterms:W3CDTF">2019-06-11T03:10:00Z</dcterms:modified>
</cp:coreProperties>
</file>