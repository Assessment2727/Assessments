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08E" w:rsidRPr="001D46D7" w:rsidRDefault="000D608E" w:rsidP="00C42011">
      <w:pPr>
        <w:jc w:val="center"/>
        <w:rPr>
          <w:b/>
          <w:sz w:val="32"/>
          <w:szCs w:val="32"/>
        </w:rPr>
      </w:pPr>
      <w:r w:rsidRPr="001D46D7">
        <w:rPr>
          <w:b/>
          <w:sz w:val="32"/>
          <w:szCs w:val="32"/>
        </w:rPr>
        <w:t>Marking Key -  World Heritage Convention (Task 5B)</w:t>
      </w:r>
    </w:p>
    <w:p w:rsidR="001D46D7" w:rsidRPr="00F24C7B" w:rsidRDefault="000D608E" w:rsidP="00F24C7B">
      <w:pPr>
        <w:jc w:val="center"/>
        <w:rPr>
          <w:b/>
        </w:rPr>
      </w:pPr>
      <w:r w:rsidRPr="00F24C7B">
        <w:rPr>
          <w:b/>
        </w:rPr>
        <w:t>Question: To what extent does Australia uphold ‘the World Heritage Convention’.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6663"/>
        <w:gridCol w:w="1984"/>
        <w:gridCol w:w="1701"/>
      </w:tblGrid>
      <w:tr w:rsidR="001D46D7" w:rsidTr="001D46D7">
        <w:tc>
          <w:tcPr>
            <w:tcW w:w="6663" w:type="dxa"/>
          </w:tcPr>
          <w:p w:rsidR="001D46D7" w:rsidRPr="00C42011" w:rsidRDefault="001D46D7" w:rsidP="000D608E">
            <w:pPr>
              <w:jc w:val="center"/>
              <w:rPr>
                <w:b/>
                <w:sz w:val="18"/>
                <w:szCs w:val="18"/>
              </w:rPr>
            </w:pPr>
            <w:r w:rsidRPr="00C42011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984" w:type="dxa"/>
          </w:tcPr>
          <w:p w:rsidR="001D46D7" w:rsidRPr="00C42011" w:rsidRDefault="001D46D7" w:rsidP="000D608E">
            <w:pPr>
              <w:jc w:val="center"/>
              <w:rPr>
                <w:b/>
                <w:sz w:val="18"/>
                <w:szCs w:val="18"/>
              </w:rPr>
            </w:pPr>
            <w:r w:rsidRPr="00C42011">
              <w:rPr>
                <w:b/>
                <w:sz w:val="18"/>
                <w:szCs w:val="18"/>
              </w:rPr>
              <w:t>Possible marks</w:t>
            </w:r>
          </w:p>
        </w:tc>
        <w:tc>
          <w:tcPr>
            <w:tcW w:w="1701" w:type="dxa"/>
          </w:tcPr>
          <w:p w:rsidR="001D46D7" w:rsidRPr="00C42011" w:rsidRDefault="001D46D7" w:rsidP="000D608E">
            <w:pPr>
              <w:jc w:val="center"/>
              <w:rPr>
                <w:b/>
                <w:sz w:val="18"/>
                <w:szCs w:val="18"/>
              </w:rPr>
            </w:pPr>
            <w:r w:rsidRPr="00C42011">
              <w:rPr>
                <w:b/>
                <w:sz w:val="18"/>
                <w:szCs w:val="18"/>
              </w:rPr>
              <w:t>Your mark</w:t>
            </w:r>
          </w:p>
        </w:tc>
      </w:tr>
      <w:tr w:rsidR="001D46D7" w:rsidTr="001D46D7">
        <w:tc>
          <w:tcPr>
            <w:tcW w:w="6663" w:type="dxa"/>
          </w:tcPr>
          <w:p w:rsidR="001D46D7" w:rsidRPr="00C42011" w:rsidRDefault="00C42011" w:rsidP="001D46D7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>Provides clear and r</w:t>
            </w:r>
            <w:r w:rsidR="001D46D7" w:rsidRPr="00C42011">
              <w:rPr>
                <w:sz w:val="16"/>
                <w:szCs w:val="16"/>
              </w:rPr>
              <w:t>elevant information in relation to the World Heritage Convention are identified</w:t>
            </w:r>
            <w:r w:rsidR="009C5CF5" w:rsidRPr="00C42011">
              <w:rPr>
                <w:sz w:val="16"/>
                <w:szCs w:val="16"/>
              </w:rPr>
              <w:t>.</w:t>
            </w:r>
          </w:p>
          <w:p w:rsidR="001D46D7" w:rsidRPr="00C42011" w:rsidRDefault="001D46D7" w:rsidP="001D46D7">
            <w:pPr>
              <w:rPr>
                <w:sz w:val="16"/>
                <w:szCs w:val="16"/>
              </w:rPr>
            </w:pPr>
          </w:p>
          <w:p w:rsidR="001D46D7" w:rsidRPr="00C42011" w:rsidRDefault="001D46D7" w:rsidP="001D46D7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>Makes clear references to when Australia ratified the World Heritage Convention.</w:t>
            </w:r>
          </w:p>
          <w:p w:rsidR="001D46D7" w:rsidRPr="00C42011" w:rsidRDefault="001D46D7" w:rsidP="001D46D7">
            <w:pPr>
              <w:rPr>
                <w:sz w:val="16"/>
                <w:szCs w:val="16"/>
              </w:rPr>
            </w:pPr>
          </w:p>
          <w:p w:rsidR="001D46D7" w:rsidRPr="00C42011" w:rsidRDefault="001D46D7" w:rsidP="001D46D7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>Provide clear and</w:t>
            </w:r>
            <w:r w:rsidR="00A944F8" w:rsidRPr="00C42011">
              <w:rPr>
                <w:sz w:val="16"/>
                <w:szCs w:val="16"/>
              </w:rPr>
              <w:t xml:space="preserve"> very</w:t>
            </w:r>
            <w:r w:rsidRPr="00C42011">
              <w:rPr>
                <w:sz w:val="16"/>
                <w:szCs w:val="16"/>
              </w:rPr>
              <w:t xml:space="preserve"> detailed information on how Australia upholds the World Heritage Convention, such as ‘Acts’ of Parliament.</w:t>
            </w:r>
            <w:r w:rsidR="009C5CF5" w:rsidRPr="00C42011">
              <w:rPr>
                <w:sz w:val="16"/>
                <w:szCs w:val="16"/>
              </w:rPr>
              <w:t xml:space="preserve"> </w:t>
            </w:r>
          </w:p>
          <w:p w:rsidR="009C5CF5" w:rsidRPr="00C42011" w:rsidRDefault="009C5CF5" w:rsidP="001D46D7">
            <w:pPr>
              <w:rPr>
                <w:sz w:val="16"/>
                <w:szCs w:val="16"/>
              </w:rPr>
            </w:pPr>
          </w:p>
          <w:p w:rsidR="009C5CF5" w:rsidRPr="00C42011" w:rsidRDefault="009C5CF5" w:rsidP="001D46D7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 xml:space="preserve">Uses clear and concise examples to support response. </w:t>
            </w:r>
          </w:p>
          <w:p w:rsidR="001D46D7" w:rsidRPr="00C42011" w:rsidRDefault="001D46D7" w:rsidP="001D46D7">
            <w:pPr>
              <w:rPr>
                <w:sz w:val="16"/>
                <w:szCs w:val="16"/>
              </w:rPr>
            </w:pPr>
          </w:p>
          <w:p w:rsidR="001D46D7" w:rsidRPr="00C42011" w:rsidRDefault="001D46D7" w:rsidP="001D46D7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>Provides detailed relevant evidence to support their position – dates/years, examples, location examples (World Heritage Sites in Australia).</w:t>
            </w:r>
          </w:p>
          <w:p w:rsidR="001D46D7" w:rsidRPr="00C42011" w:rsidRDefault="001D46D7" w:rsidP="001D46D7">
            <w:pPr>
              <w:rPr>
                <w:sz w:val="16"/>
                <w:szCs w:val="16"/>
              </w:rPr>
            </w:pPr>
          </w:p>
          <w:p w:rsidR="001D46D7" w:rsidRPr="00C42011" w:rsidRDefault="001D46D7" w:rsidP="001D46D7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 xml:space="preserve">Consistently </w:t>
            </w:r>
            <w:r w:rsidR="009C5CF5" w:rsidRPr="00C42011">
              <w:rPr>
                <w:sz w:val="16"/>
                <w:szCs w:val="16"/>
              </w:rPr>
              <w:t>uses subject-specific terminology.</w:t>
            </w:r>
          </w:p>
          <w:p w:rsidR="001D46D7" w:rsidRPr="00C42011" w:rsidRDefault="001D46D7" w:rsidP="009C5CF5">
            <w:pPr>
              <w:rPr>
                <w:b/>
                <w:sz w:val="16"/>
                <w:szCs w:val="16"/>
              </w:rPr>
            </w:pPr>
          </w:p>
        </w:tc>
        <w:tc>
          <w:tcPr>
            <w:tcW w:w="1984" w:type="dxa"/>
          </w:tcPr>
          <w:p w:rsidR="001D46D7" w:rsidRPr="00C42011" w:rsidRDefault="001D46D7" w:rsidP="000D608E">
            <w:pPr>
              <w:jc w:val="center"/>
              <w:rPr>
                <w:b/>
                <w:sz w:val="16"/>
                <w:szCs w:val="16"/>
              </w:rPr>
            </w:pPr>
          </w:p>
          <w:p w:rsidR="009C5CF5" w:rsidRPr="00C42011" w:rsidRDefault="009C5CF5" w:rsidP="000D608E">
            <w:pPr>
              <w:jc w:val="center"/>
              <w:rPr>
                <w:b/>
                <w:sz w:val="16"/>
                <w:szCs w:val="16"/>
              </w:rPr>
            </w:pPr>
          </w:p>
          <w:p w:rsidR="009C5CF5" w:rsidRPr="00C42011" w:rsidRDefault="009C5CF5" w:rsidP="000D608E">
            <w:pPr>
              <w:jc w:val="center"/>
              <w:rPr>
                <w:b/>
                <w:sz w:val="16"/>
                <w:szCs w:val="16"/>
              </w:rPr>
            </w:pPr>
          </w:p>
          <w:p w:rsidR="009C5CF5" w:rsidRPr="00C42011" w:rsidRDefault="009C5CF5" w:rsidP="000D608E">
            <w:pPr>
              <w:jc w:val="center"/>
              <w:rPr>
                <w:b/>
                <w:sz w:val="16"/>
                <w:szCs w:val="16"/>
              </w:rPr>
            </w:pPr>
          </w:p>
          <w:p w:rsidR="009C5CF5" w:rsidRPr="00C42011" w:rsidRDefault="00A944F8" w:rsidP="000D608E">
            <w:pPr>
              <w:jc w:val="center"/>
              <w:rPr>
                <w:b/>
                <w:sz w:val="16"/>
                <w:szCs w:val="16"/>
              </w:rPr>
            </w:pPr>
            <w:r w:rsidRPr="00C42011">
              <w:rPr>
                <w:b/>
                <w:sz w:val="16"/>
                <w:szCs w:val="16"/>
              </w:rPr>
              <w:t>9-10</w:t>
            </w:r>
          </w:p>
        </w:tc>
        <w:tc>
          <w:tcPr>
            <w:tcW w:w="1701" w:type="dxa"/>
          </w:tcPr>
          <w:p w:rsidR="001D46D7" w:rsidRPr="00C42011" w:rsidRDefault="001D46D7" w:rsidP="000D608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44F8" w:rsidTr="00C42011">
        <w:tc>
          <w:tcPr>
            <w:tcW w:w="6663" w:type="dxa"/>
          </w:tcPr>
          <w:p w:rsidR="00A944F8" w:rsidRPr="00C42011" w:rsidRDefault="00C42011" w:rsidP="00C42011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>Provides mostly r</w:t>
            </w:r>
            <w:r w:rsidR="00A944F8" w:rsidRPr="00C42011">
              <w:rPr>
                <w:sz w:val="16"/>
                <w:szCs w:val="16"/>
              </w:rPr>
              <w:t>elevant information in relation to the World Heritage Convention are identified.</w:t>
            </w:r>
          </w:p>
          <w:p w:rsidR="00A944F8" w:rsidRPr="00C42011" w:rsidRDefault="00A944F8" w:rsidP="00C42011">
            <w:pPr>
              <w:rPr>
                <w:sz w:val="16"/>
                <w:szCs w:val="16"/>
              </w:rPr>
            </w:pPr>
          </w:p>
          <w:p w:rsidR="00A944F8" w:rsidRPr="00C42011" w:rsidRDefault="00A944F8" w:rsidP="00C42011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>Makes somewhat clear references to when Australia ratified the World Heritage Convention.</w:t>
            </w:r>
          </w:p>
          <w:p w:rsidR="00A944F8" w:rsidRPr="00C42011" w:rsidRDefault="00A944F8" w:rsidP="00C42011">
            <w:pPr>
              <w:rPr>
                <w:sz w:val="16"/>
                <w:szCs w:val="16"/>
              </w:rPr>
            </w:pPr>
          </w:p>
          <w:p w:rsidR="00A944F8" w:rsidRPr="00C42011" w:rsidRDefault="00A944F8" w:rsidP="00C42011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 xml:space="preserve">Provide somewhat clear and mostly information on how Australia upholds the World Heritage Convention, such as ‘Acts’ of Parliament.  May or may not mention the acts of parliament </w:t>
            </w:r>
          </w:p>
          <w:p w:rsidR="00A944F8" w:rsidRPr="00C42011" w:rsidRDefault="00A944F8" w:rsidP="00C42011">
            <w:pPr>
              <w:rPr>
                <w:sz w:val="16"/>
                <w:szCs w:val="16"/>
              </w:rPr>
            </w:pPr>
          </w:p>
          <w:p w:rsidR="00A944F8" w:rsidRPr="00C42011" w:rsidRDefault="00A944F8" w:rsidP="00C42011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 xml:space="preserve">Uses </w:t>
            </w:r>
            <w:r w:rsidR="00C42011" w:rsidRPr="00C42011">
              <w:rPr>
                <w:sz w:val="16"/>
                <w:szCs w:val="16"/>
              </w:rPr>
              <w:t xml:space="preserve">generally </w:t>
            </w:r>
            <w:r w:rsidRPr="00C42011">
              <w:rPr>
                <w:sz w:val="16"/>
                <w:szCs w:val="16"/>
              </w:rPr>
              <w:t xml:space="preserve">clear and concise examples to support response. </w:t>
            </w:r>
          </w:p>
          <w:p w:rsidR="00A944F8" w:rsidRPr="00C42011" w:rsidRDefault="00A944F8" w:rsidP="00C42011">
            <w:pPr>
              <w:rPr>
                <w:sz w:val="16"/>
                <w:szCs w:val="16"/>
              </w:rPr>
            </w:pPr>
          </w:p>
          <w:p w:rsidR="00A944F8" w:rsidRPr="00C42011" w:rsidRDefault="00C42011" w:rsidP="00C42011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>Provides somewhat detailed</w:t>
            </w:r>
            <w:r w:rsidR="00A944F8" w:rsidRPr="00C42011">
              <w:rPr>
                <w:sz w:val="16"/>
                <w:szCs w:val="16"/>
              </w:rPr>
              <w:t xml:space="preserve"> relevant evidence to support their position – dates/years, examples, location examples (World Heritage Sites in Australia).</w:t>
            </w:r>
          </w:p>
          <w:p w:rsidR="00A944F8" w:rsidRPr="00C42011" w:rsidRDefault="00A944F8" w:rsidP="00C42011">
            <w:pPr>
              <w:rPr>
                <w:sz w:val="16"/>
                <w:szCs w:val="16"/>
              </w:rPr>
            </w:pPr>
          </w:p>
          <w:p w:rsidR="00A944F8" w:rsidRPr="00C42011" w:rsidRDefault="00C42011" w:rsidP="00C42011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>Mostl</w:t>
            </w:r>
            <w:r w:rsidR="00A944F8" w:rsidRPr="00C42011">
              <w:rPr>
                <w:sz w:val="16"/>
                <w:szCs w:val="16"/>
              </w:rPr>
              <w:t>y us</w:t>
            </w:r>
            <w:r w:rsidRPr="00C42011">
              <w:rPr>
                <w:sz w:val="16"/>
                <w:szCs w:val="16"/>
              </w:rPr>
              <w:t>es subject-specific terminology.</w:t>
            </w:r>
          </w:p>
        </w:tc>
        <w:tc>
          <w:tcPr>
            <w:tcW w:w="1984" w:type="dxa"/>
          </w:tcPr>
          <w:p w:rsidR="00A944F8" w:rsidRPr="00C42011" w:rsidRDefault="00A944F8" w:rsidP="00C42011">
            <w:pPr>
              <w:jc w:val="center"/>
              <w:rPr>
                <w:b/>
                <w:sz w:val="16"/>
                <w:szCs w:val="16"/>
              </w:rPr>
            </w:pPr>
          </w:p>
          <w:p w:rsidR="00A944F8" w:rsidRPr="00C42011" w:rsidRDefault="00A944F8" w:rsidP="00C42011">
            <w:pPr>
              <w:jc w:val="center"/>
              <w:rPr>
                <w:b/>
                <w:sz w:val="16"/>
                <w:szCs w:val="16"/>
              </w:rPr>
            </w:pPr>
          </w:p>
          <w:p w:rsidR="00A944F8" w:rsidRPr="00C42011" w:rsidRDefault="00A944F8" w:rsidP="00C42011">
            <w:pPr>
              <w:jc w:val="center"/>
              <w:rPr>
                <w:b/>
                <w:sz w:val="16"/>
                <w:szCs w:val="16"/>
              </w:rPr>
            </w:pPr>
          </w:p>
          <w:p w:rsidR="00A944F8" w:rsidRPr="00C42011" w:rsidRDefault="00A944F8" w:rsidP="00C42011">
            <w:pPr>
              <w:jc w:val="center"/>
              <w:rPr>
                <w:b/>
                <w:sz w:val="16"/>
                <w:szCs w:val="16"/>
              </w:rPr>
            </w:pPr>
          </w:p>
          <w:p w:rsidR="00A944F8" w:rsidRPr="00C42011" w:rsidRDefault="00C42011" w:rsidP="00C42011">
            <w:pPr>
              <w:jc w:val="center"/>
              <w:rPr>
                <w:b/>
                <w:sz w:val="16"/>
                <w:szCs w:val="16"/>
              </w:rPr>
            </w:pPr>
            <w:r w:rsidRPr="00C42011">
              <w:rPr>
                <w:b/>
                <w:sz w:val="16"/>
                <w:szCs w:val="16"/>
              </w:rPr>
              <w:t>7-8</w:t>
            </w:r>
          </w:p>
        </w:tc>
        <w:tc>
          <w:tcPr>
            <w:tcW w:w="1701" w:type="dxa"/>
          </w:tcPr>
          <w:p w:rsidR="00A944F8" w:rsidRPr="00C42011" w:rsidRDefault="00A944F8" w:rsidP="00C4201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C42011" w:rsidTr="00C42011">
        <w:tc>
          <w:tcPr>
            <w:tcW w:w="6663" w:type="dxa"/>
          </w:tcPr>
          <w:p w:rsidR="00C42011" w:rsidRPr="00C42011" w:rsidRDefault="00C42011" w:rsidP="00C42011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>Provides some relevant information in relation to the World Heritage Convention are identified.</w:t>
            </w: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>Makes some references to when Australia ratified the World Heritage Convention. However, may not provide supporting evidence.</w:t>
            </w: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 xml:space="preserve">Provide somewhat clear information on how Australia upholds the World Heritage Convention, such as ‘Acts’ of Parliament.  May or may not mention the acts of parliament </w:t>
            </w: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 xml:space="preserve">Uses generally clear and concise examples to support response. </w:t>
            </w: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>Provides some relevant evidence to support their position – dates/years, examples, location examples (World Heritage Sites in Australia).</w:t>
            </w: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</w:p>
          <w:p w:rsidR="00C42011" w:rsidRPr="00C42011" w:rsidRDefault="00F24C7B" w:rsidP="00C420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Uses </w:t>
            </w:r>
            <w:bookmarkStart w:id="0" w:name="_GoBack"/>
            <w:bookmarkEnd w:id="0"/>
            <w:r w:rsidR="00C42011" w:rsidRPr="00C42011">
              <w:rPr>
                <w:sz w:val="16"/>
                <w:szCs w:val="16"/>
              </w:rPr>
              <w:t>subject-specific terminology.</w:t>
            </w:r>
          </w:p>
          <w:p w:rsidR="00C42011" w:rsidRPr="00C42011" w:rsidRDefault="00C42011" w:rsidP="00C42011">
            <w:pPr>
              <w:rPr>
                <w:b/>
                <w:sz w:val="16"/>
                <w:szCs w:val="16"/>
              </w:rPr>
            </w:pPr>
          </w:p>
        </w:tc>
        <w:tc>
          <w:tcPr>
            <w:tcW w:w="1984" w:type="dxa"/>
          </w:tcPr>
          <w:p w:rsidR="00C42011" w:rsidRPr="00C42011" w:rsidRDefault="00C42011" w:rsidP="00C42011">
            <w:pPr>
              <w:jc w:val="center"/>
              <w:rPr>
                <w:b/>
                <w:sz w:val="16"/>
                <w:szCs w:val="16"/>
              </w:rPr>
            </w:pPr>
          </w:p>
          <w:p w:rsidR="00C42011" w:rsidRPr="00C42011" w:rsidRDefault="00C42011" w:rsidP="00C42011">
            <w:pPr>
              <w:jc w:val="center"/>
              <w:rPr>
                <w:b/>
                <w:sz w:val="16"/>
                <w:szCs w:val="16"/>
              </w:rPr>
            </w:pPr>
          </w:p>
          <w:p w:rsidR="00C42011" w:rsidRPr="00C42011" w:rsidRDefault="00C42011" w:rsidP="00C42011">
            <w:pPr>
              <w:jc w:val="center"/>
              <w:rPr>
                <w:b/>
                <w:sz w:val="16"/>
                <w:szCs w:val="16"/>
              </w:rPr>
            </w:pPr>
          </w:p>
          <w:p w:rsidR="00C42011" w:rsidRPr="00C42011" w:rsidRDefault="00C42011" w:rsidP="00C42011">
            <w:pPr>
              <w:jc w:val="center"/>
              <w:rPr>
                <w:b/>
                <w:sz w:val="16"/>
                <w:szCs w:val="16"/>
              </w:rPr>
            </w:pPr>
          </w:p>
          <w:p w:rsidR="00C42011" w:rsidRPr="00C42011" w:rsidRDefault="00C42011" w:rsidP="00C42011">
            <w:pPr>
              <w:jc w:val="center"/>
              <w:rPr>
                <w:b/>
                <w:sz w:val="16"/>
                <w:szCs w:val="16"/>
              </w:rPr>
            </w:pPr>
          </w:p>
          <w:p w:rsidR="00C42011" w:rsidRPr="00C42011" w:rsidRDefault="00C42011" w:rsidP="00C42011">
            <w:pPr>
              <w:rPr>
                <w:b/>
                <w:sz w:val="16"/>
                <w:szCs w:val="16"/>
              </w:rPr>
            </w:pPr>
          </w:p>
          <w:p w:rsidR="00C42011" w:rsidRPr="00C42011" w:rsidRDefault="00C42011" w:rsidP="00C42011">
            <w:pPr>
              <w:jc w:val="center"/>
              <w:rPr>
                <w:b/>
                <w:sz w:val="16"/>
                <w:szCs w:val="16"/>
              </w:rPr>
            </w:pPr>
            <w:r w:rsidRPr="00C42011">
              <w:rPr>
                <w:b/>
                <w:sz w:val="16"/>
                <w:szCs w:val="16"/>
              </w:rPr>
              <w:t>5-6</w:t>
            </w:r>
          </w:p>
        </w:tc>
        <w:tc>
          <w:tcPr>
            <w:tcW w:w="1701" w:type="dxa"/>
          </w:tcPr>
          <w:p w:rsidR="00C42011" w:rsidRPr="00C42011" w:rsidRDefault="00C42011" w:rsidP="00C4201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C42011" w:rsidTr="00C42011">
        <w:tc>
          <w:tcPr>
            <w:tcW w:w="6663" w:type="dxa"/>
          </w:tcPr>
          <w:p w:rsidR="00C42011" w:rsidRPr="00C42011" w:rsidRDefault="00C42011" w:rsidP="00C42011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>Makes some references to information about the World Heritage Convention.</w:t>
            </w: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>Makes some reference to Australia and how Australian ratified the World Heritage Convention.</w:t>
            </w: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 xml:space="preserve">Provide some information on how Australia upholds the World Heritage Convention, such as ‘Acts’ of Parliament.  May or may not mention the acts of parliament </w:t>
            </w: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 xml:space="preserve">Uses some examples to support response. </w:t>
            </w: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>Provides some evidence to support their position – dates/years, examples, location examples (World Heritage Sites in Australia).</w:t>
            </w: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>Makes a limited attempt at using subject-specific terminology.</w:t>
            </w:r>
          </w:p>
          <w:p w:rsidR="00C42011" w:rsidRPr="00C42011" w:rsidRDefault="00C42011" w:rsidP="00C42011">
            <w:pPr>
              <w:rPr>
                <w:b/>
                <w:sz w:val="16"/>
                <w:szCs w:val="16"/>
              </w:rPr>
            </w:pPr>
          </w:p>
        </w:tc>
        <w:tc>
          <w:tcPr>
            <w:tcW w:w="1984" w:type="dxa"/>
          </w:tcPr>
          <w:p w:rsidR="00C42011" w:rsidRPr="00C42011" w:rsidRDefault="00C42011" w:rsidP="00C42011">
            <w:pPr>
              <w:jc w:val="center"/>
              <w:rPr>
                <w:b/>
                <w:sz w:val="16"/>
                <w:szCs w:val="16"/>
              </w:rPr>
            </w:pPr>
          </w:p>
          <w:p w:rsidR="00C42011" w:rsidRPr="00C42011" w:rsidRDefault="00C42011" w:rsidP="00C42011">
            <w:pPr>
              <w:jc w:val="center"/>
              <w:rPr>
                <w:b/>
                <w:sz w:val="16"/>
                <w:szCs w:val="16"/>
              </w:rPr>
            </w:pPr>
          </w:p>
          <w:p w:rsidR="00C42011" w:rsidRPr="00C42011" w:rsidRDefault="00C42011" w:rsidP="00C42011">
            <w:pPr>
              <w:jc w:val="center"/>
              <w:rPr>
                <w:b/>
                <w:sz w:val="16"/>
                <w:szCs w:val="16"/>
              </w:rPr>
            </w:pPr>
          </w:p>
          <w:p w:rsidR="00C42011" w:rsidRPr="00C42011" w:rsidRDefault="00C42011" w:rsidP="00C42011">
            <w:pPr>
              <w:jc w:val="center"/>
              <w:rPr>
                <w:b/>
                <w:sz w:val="16"/>
                <w:szCs w:val="16"/>
              </w:rPr>
            </w:pPr>
          </w:p>
          <w:p w:rsidR="00C42011" w:rsidRPr="00C42011" w:rsidRDefault="00C42011" w:rsidP="00C42011">
            <w:pPr>
              <w:jc w:val="center"/>
              <w:rPr>
                <w:b/>
                <w:sz w:val="16"/>
                <w:szCs w:val="16"/>
              </w:rPr>
            </w:pPr>
          </w:p>
          <w:p w:rsidR="00C42011" w:rsidRPr="00C42011" w:rsidRDefault="00C42011" w:rsidP="00C42011">
            <w:pPr>
              <w:jc w:val="center"/>
              <w:rPr>
                <w:b/>
                <w:sz w:val="16"/>
                <w:szCs w:val="16"/>
              </w:rPr>
            </w:pPr>
            <w:r w:rsidRPr="00C42011">
              <w:rPr>
                <w:b/>
                <w:sz w:val="16"/>
                <w:szCs w:val="16"/>
              </w:rPr>
              <w:t>3-4</w:t>
            </w:r>
          </w:p>
        </w:tc>
        <w:tc>
          <w:tcPr>
            <w:tcW w:w="1701" w:type="dxa"/>
          </w:tcPr>
          <w:p w:rsidR="00C42011" w:rsidRPr="00C42011" w:rsidRDefault="00C42011" w:rsidP="00C4201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C42011" w:rsidTr="00C42011">
        <w:tc>
          <w:tcPr>
            <w:tcW w:w="6663" w:type="dxa"/>
          </w:tcPr>
          <w:p w:rsidR="00C42011" w:rsidRPr="00C42011" w:rsidRDefault="00C42011" w:rsidP="00C42011">
            <w:pPr>
              <w:rPr>
                <w:sz w:val="16"/>
                <w:szCs w:val="16"/>
              </w:rPr>
            </w:pP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>Makes some general statements about the World Heritage Convention, Australia’s involvement and what Australia has done over time.</w:t>
            </w: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</w:p>
          <w:p w:rsidR="00C42011" w:rsidRPr="00C42011" w:rsidRDefault="00C42011" w:rsidP="00C42011">
            <w:pPr>
              <w:rPr>
                <w:sz w:val="16"/>
                <w:szCs w:val="16"/>
              </w:rPr>
            </w:pPr>
            <w:r w:rsidRPr="00C42011">
              <w:rPr>
                <w:sz w:val="16"/>
                <w:szCs w:val="16"/>
              </w:rPr>
              <w:t>Limited and very basic supporting evidence provided.</w:t>
            </w:r>
          </w:p>
          <w:p w:rsidR="00C42011" w:rsidRPr="00C42011" w:rsidRDefault="00C42011" w:rsidP="00C42011">
            <w:pPr>
              <w:rPr>
                <w:b/>
                <w:sz w:val="16"/>
                <w:szCs w:val="16"/>
              </w:rPr>
            </w:pPr>
          </w:p>
        </w:tc>
        <w:tc>
          <w:tcPr>
            <w:tcW w:w="1984" w:type="dxa"/>
          </w:tcPr>
          <w:p w:rsidR="00C42011" w:rsidRPr="00C42011" w:rsidRDefault="00C42011" w:rsidP="00C42011">
            <w:pPr>
              <w:rPr>
                <w:b/>
                <w:sz w:val="16"/>
                <w:szCs w:val="16"/>
              </w:rPr>
            </w:pPr>
          </w:p>
          <w:p w:rsidR="00C42011" w:rsidRPr="00C42011" w:rsidRDefault="00C42011" w:rsidP="00C42011">
            <w:pPr>
              <w:jc w:val="center"/>
              <w:rPr>
                <w:b/>
                <w:sz w:val="16"/>
                <w:szCs w:val="16"/>
              </w:rPr>
            </w:pPr>
          </w:p>
          <w:p w:rsidR="00C42011" w:rsidRPr="00C42011" w:rsidRDefault="00C42011" w:rsidP="00C42011">
            <w:pPr>
              <w:jc w:val="center"/>
              <w:rPr>
                <w:b/>
                <w:sz w:val="16"/>
                <w:szCs w:val="16"/>
              </w:rPr>
            </w:pPr>
            <w:r w:rsidRPr="00C42011">
              <w:rPr>
                <w:b/>
                <w:sz w:val="16"/>
                <w:szCs w:val="16"/>
              </w:rPr>
              <w:t>1-2</w:t>
            </w:r>
          </w:p>
        </w:tc>
        <w:tc>
          <w:tcPr>
            <w:tcW w:w="1701" w:type="dxa"/>
          </w:tcPr>
          <w:p w:rsidR="00C42011" w:rsidRPr="00C42011" w:rsidRDefault="00C42011" w:rsidP="00C42011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0D608E" w:rsidRPr="000D608E" w:rsidRDefault="000D608E" w:rsidP="00F24C7B">
      <w:pPr>
        <w:rPr>
          <w:b/>
        </w:rPr>
      </w:pPr>
    </w:p>
    <w:sectPr w:rsidR="000D608E" w:rsidRPr="000D608E" w:rsidSect="000D608E">
      <w:pgSz w:w="11906" w:h="16838"/>
      <w:pgMar w:top="1440" w:right="1440" w:bottom="1440" w:left="144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08E"/>
    <w:rsid w:val="000D608E"/>
    <w:rsid w:val="00130B7A"/>
    <w:rsid w:val="001D46D7"/>
    <w:rsid w:val="009C5CF5"/>
    <w:rsid w:val="00A944F8"/>
    <w:rsid w:val="00C42011"/>
    <w:rsid w:val="00F24C7B"/>
    <w:rsid w:val="00F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6A58"/>
  <w15:chartTrackingRefBased/>
  <w15:docId w15:val="{9B9AD7F0-7394-48DF-997D-01B14DFE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4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AB001FF7</Template>
  <TotalTime>1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2</cp:revision>
  <cp:lastPrinted>2019-11-25T02:16:00Z</cp:lastPrinted>
  <dcterms:created xsi:type="dcterms:W3CDTF">2019-11-25T04:11:00Z</dcterms:created>
  <dcterms:modified xsi:type="dcterms:W3CDTF">2019-11-25T04:11:00Z</dcterms:modified>
</cp:coreProperties>
</file>