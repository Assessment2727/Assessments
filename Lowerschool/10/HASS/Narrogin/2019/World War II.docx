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A0C" w:rsidRDefault="007D3232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B86B4" wp14:editId="742B76D0">
                <wp:simplePos x="0" y="0"/>
                <wp:positionH relativeFrom="column">
                  <wp:posOffset>3924300</wp:posOffset>
                </wp:positionH>
                <wp:positionV relativeFrom="paragraph">
                  <wp:posOffset>-381000</wp:posOffset>
                </wp:positionV>
                <wp:extent cx="2190750" cy="3524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50E2" w:rsidRDefault="00D750E2" w:rsidP="007D3232">
                            <w:r>
                              <w:t>Date: 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B86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pt;margin-top:-30pt;width:172.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" fillcolor="window" strokeweight=".5pt">
                <v:textbox>
                  <w:txbxContent>
                    <w:p w:rsidR="00D750E2" w:rsidRDefault="00D750E2" w:rsidP="007D3232">
                      <w:r>
                        <w:t>Date: 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-361950</wp:posOffset>
                </wp:positionV>
                <wp:extent cx="2190750" cy="3524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50E2" w:rsidRDefault="00D750E2">
                            <w:r>
                              <w:t>Name: 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22.5pt;margin-top:-28.5pt;width:172.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" fillcolor="white [3201]" strokeweight=".5pt">
                <v:textbox>
                  <w:txbxContent>
                    <w:p w:rsidR="00D750E2" w:rsidRDefault="00D750E2">
                      <w:r>
                        <w:t>Name: 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7D3232" w:rsidRPr="007D3232" w:rsidRDefault="007D3232" w:rsidP="007D3232">
      <w:pPr>
        <w:jc w:val="center"/>
        <w:rPr>
          <w:b/>
          <w:sz w:val="72"/>
          <w:szCs w:val="72"/>
        </w:rPr>
      </w:pPr>
      <w:r w:rsidRPr="007D3232">
        <w:rPr>
          <w:b/>
          <w:sz w:val="72"/>
          <w:szCs w:val="72"/>
        </w:rPr>
        <w:t>World War II – Revision</w:t>
      </w:r>
    </w:p>
    <w:p w:rsidR="007D3232" w:rsidRPr="007D3232" w:rsidRDefault="00D750E2" w:rsidP="007D32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the n</w:t>
      </w:r>
      <w:bookmarkStart w:id="0" w:name="_GoBack"/>
      <w:bookmarkEnd w:id="0"/>
      <w:r w:rsidR="007D3232" w:rsidRPr="007D3232">
        <w:rPr>
          <w:sz w:val="24"/>
          <w:szCs w:val="24"/>
        </w:rPr>
        <w:t>ame of the significant treaty at the end of World War I.</w:t>
      </w:r>
    </w:p>
    <w:p w:rsidR="007D3232" w:rsidRPr="007D3232" w:rsidRDefault="007D3232" w:rsidP="007D3232">
      <w:pPr>
        <w:pStyle w:val="ListParagraph"/>
        <w:rPr>
          <w:sz w:val="24"/>
          <w:szCs w:val="24"/>
        </w:rPr>
      </w:pPr>
    </w:p>
    <w:p w:rsidR="007D3232" w:rsidRPr="007D3232" w:rsidRDefault="007D3232" w:rsidP="007D3232">
      <w:pPr>
        <w:pStyle w:val="ListParagraph"/>
        <w:rPr>
          <w:sz w:val="24"/>
          <w:szCs w:val="24"/>
        </w:rPr>
      </w:pPr>
      <w:r w:rsidRPr="007D3232">
        <w:rPr>
          <w:sz w:val="24"/>
          <w:szCs w:val="24"/>
        </w:rPr>
        <w:t>______________________________________</w:t>
      </w:r>
      <w:r>
        <w:rPr>
          <w:sz w:val="24"/>
          <w:szCs w:val="24"/>
        </w:rPr>
        <w:t>_______________________________</w:t>
      </w:r>
    </w:p>
    <w:p w:rsidR="007D3232" w:rsidRPr="007D3232" w:rsidRDefault="007D3232" w:rsidP="007D3232">
      <w:pPr>
        <w:pStyle w:val="ListParagraph"/>
        <w:rPr>
          <w:sz w:val="24"/>
          <w:szCs w:val="24"/>
        </w:rPr>
      </w:pPr>
    </w:p>
    <w:p w:rsidR="007D3232" w:rsidRPr="007D3232" w:rsidRDefault="007D3232" w:rsidP="007D32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3232">
        <w:rPr>
          <w:sz w:val="24"/>
          <w:szCs w:val="24"/>
        </w:rPr>
        <w:t>Three conditions of the Treaty of V_____________________________ included:</w:t>
      </w:r>
    </w:p>
    <w:p w:rsidR="007D3232" w:rsidRPr="007D3232" w:rsidRDefault="007D3232" w:rsidP="007D3232">
      <w:pPr>
        <w:pStyle w:val="ListParagraph"/>
        <w:rPr>
          <w:sz w:val="24"/>
          <w:szCs w:val="24"/>
        </w:rPr>
      </w:pPr>
    </w:p>
    <w:p w:rsidR="007D3232" w:rsidRPr="007D3232" w:rsidRDefault="007D3232" w:rsidP="007D32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3232">
        <w:rPr>
          <w:sz w:val="24"/>
          <w:szCs w:val="24"/>
        </w:rPr>
        <w:t>G__________________________ had to p</w:t>
      </w:r>
      <w:r>
        <w:rPr>
          <w:sz w:val="24"/>
          <w:szCs w:val="24"/>
        </w:rPr>
        <w:t>ay war r___________________</w:t>
      </w:r>
      <w:r w:rsidRPr="007D3232">
        <w:rPr>
          <w:sz w:val="24"/>
          <w:szCs w:val="24"/>
        </w:rPr>
        <w:t>_____.</w:t>
      </w:r>
    </w:p>
    <w:p w:rsidR="007D3232" w:rsidRPr="007D3232" w:rsidRDefault="007D3232" w:rsidP="007D3232">
      <w:pPr>
        <w:pStyle w:val="ListParagraph"/>
        <w:ind w:left="1080"/>
        <w:rPr>
          <w:sz w:val="24"/>
          <w:szCs w:val="24"/>
        </w:rPr>
      </w:pPr>
    </w:p>
    <w:p w:rsidR="007D3232" w:rsidRPr="007D3232" w:rsidRDefault="007D3232" w:rsidP="007D32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3232">
        <w:rPr>
          <w:sz w:val="24"/>
          <w:szCs w:val="24"/>
        </w:rPr>
        <w:t>Germany had to restrict growth of its m_______________________ forces.</w:t>
      </w:r>
    </w:p>
    <w:p w:rsidR="007D3232" w:rsidRPr="007D3232" w:rsidRDefault="007D3232" w:rsidP="007D3232">
      <w:pPr>
        <w:pStyle w:val="ListParagraph"/>
        <w:rPr>
          <w:sz w:val="24"/>
          <w:szCs w:val="24"/>
        </w:rPr>
      </w:pPr>
    </w:p>
    <w:p w:rsidR="007D3232" w:rsidRPr="007D3232" w:rsidRDefault="007D3232" w:rsidP="007D32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3232">
        <w:rPr>
          <w:sz w:val="24"/>
          <w:szCs w:val="24"/>
        </w:rPr>
        <w:t>Germany had to decrease its t____________________________.</w:t>
      </w:r>
    </w:p>
    <w:p w:rsidR="007D3232" w:rsidRPr="007D3232" w:rsidRDefault="007D3232" w:rsidP="007D3232">
      <w:pPr>
        <w:pStyle w:val="ListParagraph"/>
        <w:rPr>
          <w:sz w:val="24"/>
          <w:szCs w:val="24"/>
        </w:rPr>
      </w:pPr>
    </w:p>
    <w:p w:rsidR="007D3232" w:rsidRPr="007D3232" w:rsidRDefault="007D3232" w:rsidP="007D32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3232">
        <w:rPr>
          <w:sz w:val="24"/>
          <w:szCs w:val="24"/>
        </w:rPr>
        <w:t xml:space="preserve">The </w:t>
      </w:r>
      <w:r w:rsidRPr="007D3232">
        <w:rPr>
          <w:b/>
          <w:sz w:val="24"/>
          <w:szCs w:val="24"/>
        </w:rPr>
        <w:t>‘Big 3’</w:t>
      </w:r>
      <w:r w:rsidRPr="007D3232">
        <w:rPr>
          <w:sz w:val="24"/>
          <w:szCs w:val="24"/>
        </w:rPr>
        <w:t xml:space="preserve"> consisted of…</w:t>
      </w:r>
    </w:p>
    <w:p w:rsidR="007D3232" w:rsidRPr="007D3232" w:rsidRDefault="007D3232" w:rsidP="007D3232">
      <w:pPr>
        <w:pStyle w:val="ListParagraph"/>
        <w:rPr>
          <w:sz w:val="24"/>
          <w:szCs w:val="24"/>
        </w:rPr>
      </w:pPr>
    </w:p>
    <w:p w:rsidR="007D3232" w:rsidRPr="007D3232" w:rsidRDefault="007D3232" w:rsidP="007D32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3232">
        <w:rPr>
          <w:sz w:val="24"/>
          <w:szCs w:val="24"/>
        </w:rPr>
        <w:t>Country: _____________________________________________________</w:t>
      </w:r>
    </w:p>
    <w:p w:rsidR="007D3232" w:rsidRPr="007D3232" w:rsidRDefault="007D3232" w:rsidP="007D3232">
      <w:pPr>
        <w:pStyle w:val="ListParagraph"/>
        <w:ind w:left="1080"/>
        <w:rPr>
          <w:sz w:val="24"/>
          <w:szCs w:val="24"/>
        </w:rPr>
      </w:pPr>
    </w:p>
    <w:p w:rsidR="007D3232" w:rsidRPr="007D3232" w:rsidRDefault="007D3232" w:rsidP="007D3232">
      <w:pPr>
        <w:pStyle w:val="ListParagraph"/>
        <w:ind w:left="1080"/>
        <w:rPr>
          <w:sz w:val="24"/>
          <w:szCs w:val="24"/>
        </w:rPr>
      </w:pPr>
      <w:r w:rsidRPr="007D3232">
        <w:rPr>
          <w:sz w:val="24"/>
          <w:szCs w:val="24"/>
        </w:rPr>
        <w:t>Leader: ______________________________________________________</w:t>
      </w:r>
    </w:p>
    <w:p w:rsidR="007D3232" w:rsidRPr="007D3232" w:rsidRDefault="007D3232" w:rsidP="007D3232">
      <w:pPr>
        <w:rPr>
          <w:sz w:val="24"/>
          <w:szCs w:val="24"/>
        </w:rPr>
      </w:pPr>
    </w:p>
    <w:p w:rsidR="007D3232" w:rsidRPr="007D3232" w:rsidRDefault="007D3232" w:rsidP="007D32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3232">
        <w:rPr>
          <w:sz w:val="24"/>
          <w:szCs w:val="24"/>
        </w:rPr>
        <w:t>Country: _____________________________________________________</w:t>
      </w:r>
    </w:p>
    <w:p w:rsidR="007D3232" w:rsidRPr="007D3232" w:rsidRDefault="007D3232" w:rsidP="007D3232">
      <w:pPr>
        <w:pStyle w:val="ListParagraph"/>
        <w:ind w:left="1080"/>
        <w:rPr>
          <w:sz w:val="24"/>
          <w:szCs w:val="24"/>
        </w:rPr>
      </w:pPr>
    </w:p>
    <w:p w:rsidR="007D3232" w:rsidRPr="007D3232" w:rsidRDefault="007D3232" w:rsidP="007D3232">
      <w:pPr>
        <w:pStyle w:val="ListParagraph"/>
        <w:ind w:left="1080"/>
        <w:rPr>
          <w:sz w:val="24"/>
          <w:szCs w:val="24"/>
        </w:rPr>
      </w:pPr>
      <w:r w:rsidRPr="007D3232">
        <w:rPr>
          <w:sz w:val="24"/>
          <w:szCs w:val="24"/>
        </w:rPr>
        <w:t>Leader: ______________________________________________________</w:t>
      </w:r>
    </w:p>
    <w:p w:rsidR="007D3232" w:rsidRPr="007D3232" w:rsidRDefault="007D3232" w:rsidP="007D3232">
      <w:pPr>
        <w:pStyle w:val="ListParagraph"/>
        <w:ind w:left="1080"/>
        <w:rPr>
          <w:sz w:val="24"/>
          <w:szCs w:val="24"/>
        </w:rPr>
      </w:pPr>
    </w:p>
    <w:p w:rsidR="007D3232" w:rsidRPr="007D3232" w:rsidRDefault="007D3232" w:rsidP="007D3232">
      <w:pPr>
        <w:pStyle w:val="ListParagraph"/>
        <w:ind w:left="1080"/>
        <w:rPr>
          <w:sz w:val="24"/>
          <w:szCs w:val="24"/>
        </w:rPr>
      </w:pPr>
    </w:p>
    <w:p w:rsidR="007D3232" w:rsidRPr="007D3232" w:rsidRDefault="007D3232" w:rsidP="007D32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3232">
        <w:rPr>
          <w:sz w:val="24"/>
          <w:szCs w:val="24"/>
        </w:rPr>
        <w:t>Country: _____________________________________________________</w:t>
      </w:r>
    </w:p>
    <w:p w:rsidR="007D3232" w:rsidRPr="007D3232" w:rsidRDefault="007D3232" w:rsidP="007D3232">
      <w:pPr>
        <w:pStyle w:val="ListParagraph"/>
        <w:ind w:left="1080"/>
        <w:rPr>
          <w:sz w:val="24"/>
          <w:szCs w:val="24"/>
        </w:rPr>
      </w:pPr>
    </w:p>
    <w:p w:rsidR="007D3232" w:rsidRDefault="007D3232" w:rsidP="007D3232">
      <w:pPr>
        <w:pStyle w:val="ListParagraph"/>
        <w:ind w:left="1080"/>
        <w:rPr>
          <w:sz w:val="24"/>
          <w:szCs w:val="24"/>
        </w:rPr>
      </w:pPr>
      <w:r w:rsidRPr="007D3232">
        <w:rPr>
          <w:sz w:val="24"/>
          <w:szCs w:val="24"/>
        </w:rPr>
        <w:t>Leader: ______________________________________________________</w:t>
      </w:r>
    </w:p>
    <w:p w:rsidR="007D3232" w:rsidRPr="007D3232" w:rsidRDefault="007D3232" w:rsidP="007D3232">
      <w:pPr>
        <w:pStyle w:val="ListParagraph"/>
        <w:ind w:left="1080"/>
        <w:rPr>
          <w:sz w:val="24"/>
          <w:szCs w:val="24"/>
        </w:rPr>
      </w:pPr>
    </w:p>
    <w:p w:rsidR="007D3232" w:rsidRDefault="007D3232" w:rsidP="007D3232">
      <w:pPr>
        <w:pStyle w:val="ListParagraph"/>
        <w:numPr>
          <w:ilvl w:val="0"/>
          <w:numId w:val="1"/>
        </w:numPr>
      </w:pPr>
      <w:r>
        <w:t>The Nazi party was formed in   -  1919      1920      1921</w:t>
      </w:r>
    </w:p>
    <w:p w:rsidR="007D3232" w:rsidRDefault="007D3232" w:rsidP="007D3232">
      <w:pPr>
        <w:pStyle w:val="ListParagraph"/>
      </w:pPr>
    </w:p>
    <w:p w:rsidR="007D3232" w:rsidRDefault="007D3232" w:rsidP="007D3232">
      <w:pPr>
        <w:pStyle w:val="ListParagraph"/>
        <w:numPr>
          <w:ilvl w:val="0"/>
          <w:numId w:val="1"/>
        </w:numPr>
      </w:pPr>
      <w:r>
        <w:t xml:space="preserve">The Treaty of V______________________ was signed on the </w:t>
      </w:r>
    </w:p>
    <w:p w:rsidR="007D3232" w:rsidRDefault="007D3232" w:rsidP="007D3232">
      <w:pPr>
        <w:pStyle w:val="ListParagraph"/>
      </w:pPr>
    </w:p>
    <w:p w:rsidR="007D3232" w:rsidRDefault="007D3232" w:rsidP="007D3232">
      <w:pPr>
        <w:pStyle w:val="ListParagraph"/>
      </w:pPr>
      <w:r>
        <w:t>_______________________________________.</w:t>
      </w:r>
    </w:p>
    <w:p w:rsidR="007D3232" w:rsidRDefault="007D3232" w:rsidP="007D3232">
      <w:r>
        <w:t xml:space="preserve">   </w:t>
      </w:r>
    </w:p>
    <w:p w:rsidR="007D3232" w:rsidRDefault="007D3232" w:rsidP="007D3232">
      <w:pPr>
        <w:pStyle w:val="ListParagraph"/>
        <w:numPr>
          <w:ilvl w:val="0"/>
          <w:numId w:val="1"/>
        </w:numPr>
      </w:pPr>
      <w:r>
        <w:t xml:space="preserve">Adolf Hitler was a </w:t>
      </w:r>
      <w:proofErr w:type="spellStart"/>
      <w:r>
        <w:t>d_________________r</w:t>
      </w:r>
      <w:proofErr w:type="spellEnd"/>
      <w:r>
        <w:t xml:space="preserve"> and t_____________________________ leader.</w:t>
      </w:r>
    </w:p>
    <w:p w:rsidR="007D3232" w:rsidRDefault="007D3232" w:rsidP="007D3232"/>
    <w:p w:rsidR="007D3232" w:rsidRDefault="00ED6F43" w:rsidP="007D3232">
      <w:pPr>
        <w:pStyle w:val="ListParagraph"/>
        <w:numPr>
          <w:ilvl w:val="0"/>
          <w:numId w:val="1"/>
        </w:numPr>
      </w:pPr>
      <w:r>
        <w:t>In what year did Hitler (Germany) invade P____________________? _________________</w:t>
      </w:r>
    </w:p>
    <w:p w:rsidR="007D3232" w:rsidRDefault="007D3232" w:rsidP="007D3232"/>
    <w:sectPr w:rsidR="007D3232" w:rsidSect="007D323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86169"/>
    <w:multiLevelType w:val="hybridMultilevel"/>
    <w:tmpl w:val="0B2E57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27518"/>
    <w:multiLevelType w:val="hybridMultilevel"/>
    <w:tmpl w:val="4FE80B40"/>
    <w:lvl w:ilvl="0" w:tplc="7B2239F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32"/>
    <w:rsid w:val="007D3232"/>
    <w:rsid w:val="008A4B73"/>
    <w:rsid w:val="00D750E2"/>
    <w:rsid w:val="00ED6F43"/>
    <w:rsid w:val="00F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10DA"/>
  <w15:chartTrackingRefBased/>
  <w15:docId w15:val="{2607CC92-15F0-4E7E-B941-AA338620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F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2062651B</Template>
  <TotalTime>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2</cp:revision>
  <cp:lastPrinted>2019-08-21T00:46:00Z</cp:lastPrinted>
  <dcterms:created xsi:type="dcterms:W3CDTF">2019-08-21T09:22:00Z</dcterms:created>
  <dcterms:modified xsi:type="dcterms:W3CDTF">2019-08-21T09:22:00Z</dcterms:modified>
</cp:coreProperties>
</file>