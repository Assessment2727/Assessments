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A6A" w:rsidRDefault="00741A6A" w:rsidP="00741A6A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Overview Notes - ________________________________________</w:t>
      </w:r>
    </w:p>
    <w:tbl>
      <w:tblPr>
        <w:tblStyle w:val="TableGrid"/>
        <w:tblW w:w="15309" w:type="dxa"/>
        <w:tblInd w:w="-572" w:type="dxa"/>
        <w:tblLook w:val="04A0" w:firstRow="1" w:lastRow="0" w:firstColumn="1" w:lastColumn="0" w:noHBand="0" w:noVBand="1"/>
      </w:tblPr>
      <w:tblGrid>
        <w:gridCol w:w="3776"/>
        <w:gridCol w:w="5822"/>
        <w:gridCol w:w="5711"/>
      </w:tblGrid>
      <w:tr w:rsidR="00741A6A" w:rsidTr="00741A6A">
        <w:tc>
          <w:tcPr>
            <w:tcW w:w="3776" w:type="dxa"/>
          </w:tcPr>
          <w:p w:rsidR="00741A6A" w:rsidRDefault="00741A6A" w:rsidP="00741A6A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Key Area</w:t>
            </w:r>
          </w:p>
        </w:tc>
        <w:tc>
          <w:tcPr>
            <w:tcW w:w="5822" w:type="dxa"/>
          </w:tcPr>
          <w:p w:rsidR="00741A6A" w:rsidRDefault="00741A6A" w:rsidP="00741A6A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Information</w:t>
            </w:r>
          </w:p>
        </w:tc>
        <w:tc>
          <w:tcPr>
            <w:tcW w:w="5711" w:type="dxa"/>
          </w:tcPr>
          <w:p w:rsidR="00741A6A" w:rsidRDefault="00741A6A" w:rsidP="00741A6A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Supporting Evidence – dates, significant people</w:t>
            </w:r>
          </w:p>
        </w:tc>
      </w:tr>
      <w:tr w:rsidR="00741A6A" w:rsidTr="00741A6A">
        <w:tc>
          <w:tcPr>
            <w:tcW w:w="3776" w:type="dxa"/>
          </w:tcPr>
          <w:p w:rsidR="00741A6A" w:rsidRDefault="00741A6A" w:rsidP="00741A6A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What?</w:t>
            </w:r>
          </w:p>
          <w:p w:rsidR="00741A6A" w:rsidRDefault="00741A6A" w:rsidP="00741A6A">
            <w:pPr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FQ:</w:t>
            </w:r>
          </w:p>
          <w:p w:rsid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____________________</w:t>
            </w:r>
          </w:p>
          <w:p w:rsid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</w:p>
          <w:p w:rsid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____________________</w:t>
            </w:r>
          </w:p>
          <w:p w:rsid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</w:p>
          <w:p w:rsid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____________________</w:t>
            </w:r>
          </w:p>
          <w:p w:rsid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</w:p>
          <w:p w:rsidR="00741A6A" w:rsidRP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____________________</w:t>
            </w:r>
          </w:p>
          <w:p w:rsidR="00741A6A" w:rsidRDefault="00741A6A" w:rsidP="00741A6A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</w:tc>
        <w:tc>
          <w:tcPr>
            <w:tcW w:w="5822" w:type="dxa"/>
          </w:tcPr>
          <w:p w:rsidR="00741A6A" w:rsidRDefault="00741A6A" w:rsidP="00741A6A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</w:tc>
        <w:tc>
          <w:tcPr>
            <w:tcW w:w="5711" w:type="dxa"/>
          </w:tcPr>
          <w:p w:rsidR="00741A6A" w:rsidRDefault="00741A6A" w:rsidP="00741A6A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</w:tc>
      </w:tr>
      <w:tr w:rsidR="00741A6A" w:rsidTr="00741A6A">
        <w:tc>
          <w:tcPr>
            <w:tcW w:w="3776" w:type="dxa"/>
          </w:tcPr>
          <w:p w:rsidR="00741A6A" w:rsidRDefault="00741A6A" w:rsidP="00741A6A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Where</w:t>
            </w:r>
            <w:r>
              <w:rPr>
                <w:rFonts w:ascii="Berlin Sans FB Demi" w:hAnsi="Berlin Sans FB Demi"/>
                <w:sz w:val="32"/>
                <w:szCs w:val="32"/>
              </w:rPr>
              <w:t>?</w:t>
            </w:r>
          </w:p>
          <w:p w:rsidR="00741A6A" w:rsidRDefault="00741A6A" w:rsidP="00741A6A">
            <w:pPr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FQ:</w:t>
            </w:r>
          </w:p>
          <w:p w:rsid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____________________</w:t>
            </w:r>
          </w:p>
          <w:p w:rsid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</w:p>
          <w:p w:rsid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____________________</w:t>
            </w:r>
          </w:p>
          <w:p w:rsid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</w:p>
          <w:p w:rsid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____________________</w:t>
            </w:r>
          </w:p>
          <w:p w:rsid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</w:p>
          <w:p w:rsidR="00741A6A" w:rsidRP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____________________</w:t>
            </w:r>
          </w:p>
          <w:p w:rsidR="00741A6A" w:rsidRDefault="00741A6A" w:rsidP="00741A6A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  <w:p w:rsidR="00741A6A" w:rsidRDefault="00741A6A" w:rsidP="00741A6A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</w:tc>
        <w:tc>
          <w:tcPr>
            <w:tcW w:w="5822" w:type="dxa"/>
          </w:tcPr>
          <w:p w:rsidR="00741A6A" w:rsidRDefault="00741A6A" w:rsidP="00741A6A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</w:tc>
        <w:tc>
          <w:tcPr>
            <w:tcW w:w="5711" w:type="dxa"/>
          </w:tcPr>
          <w:p w:rsidR="00741A6A" w:rsidRDefault="00741A6A" w:rsidP="00741A6A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</w:tc>
      </w:tr>
      <w:tr w:rsidR="00741A6A" w:rsidTr="00741A6A">
        <w:tc>
          <w:tcPr>
            <w:tcW w:w="3776" w:type="dxa"/>
          </w:tcPr>
          <w:p w:rsidR="00741A6A" w:rsidRDefault="00741A6A" w:rsidP="00741A6A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Who</w:t>
            </w:r>
            <w:r>
              <w:rPr>
                <w:rFonts w:ascii="Berlin Sans FB Demi" w:hAnsi="Berlin Sans FB Demi"/>
                <w:sz w:val="32"/>
                <w:szCs w:val="32"/>
              </w:rPr>
              <w:t>?</w:t>
            </w:r>
          </w:p>
          <w:p w:rsidR="00741A6A" w:rsidRDefault="00741A6A" w:rsidP="00741A6A">
            <w:pPr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FQ:</w:t>
            </w:r>
          </w:p>
          <w:p w:rsid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____________________</w:t>
            </w:r>
          </w:p>
          <w:p w:rsid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</w:p>
          <w:p w:rsid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____________________</w:t>
            </w:r>
          </w:p>
          <w:p w:rsid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</w:p>
          <w:p w:rsid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____________________</w:t>
            </w:r>
          </w:p>
          <w:p w:rsid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</w:p>
          <w:p w:rsidR="00741A6A" w:rsidRP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____________________</w:t>
            </w:r>
          </w:p>
          <w:p w:rsidR="00741A6A" w:rsidRDefault="00741A6A" w:rsidP="00741A6A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  <w:p w:rsidR="00741A6A" w:rsidRDefault="00741A6A" w:rsidP="00741A6A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</w:tc>
        <w:tc>
          <w:tcPr>
            <w:tcW w:w="5822" w:type="dxa"/>
          </w:tcPr>
          <w:p w:rsidR="00741A6A" w:rsidRDefault="00741A6A" w:rsidP="00741A6A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</w:tc>
        <w:tc>
          <w:tcPr>
            <w:tcW w:w="5711" w:type="dxa"/>
          </w:tcPr>
          <w:p w:rsidR="00741A6A" w:rsidRDefault="00741A6A" w:rsidP="00741A6A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</w:tc>
      </w:tr>
      <w:tr w:rsidR="00741A6A" w:rsidTr="00741A6A">
        <w:tc>
          <w:tcPr>
            <w:tcW w:w="3776" w:type="dxa"/>
          </w:tcPr>
          <w:p w:rsidR="00741A6A" w:rsidRDefault="00741A6A" w:rsidP="00741A6A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How</w:t>
            </w:r>
            <w:r>
              <w:rPr>
                <w:rFonts w:ascii="Berlin Sans FB Demi" w:hAnsi="Berlin Sans FB Demi"/>
                <w:sz w:val="32"/>
                <w:szCs w:val="32"/>
              </w:rPr>
              <w:t>?</w:t>
            </w:r>
          </w:p>
          <w:p w:rsidR="00741A6A" w:rsidRDefault="00741A6A" w:rsidP="00741A6A">
            <w:pPr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FQ:</w:t>
            </w:r>
          </w:p>
          <w:p w:rsid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____________________</w:t>
            </w:r>
          </w:p>
          <w:p w:rsid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</w:p>
          <w:p w:rsid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____________________</w:t>
            </w:r>
          </w:p>
          <w:p w:rsid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</w:p>
          <w:p w:rsid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____________________</w:t>
            </w:r>
          </w:p>
          <w:p w:rsid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</w:p>
          <w:p w:rsidR="00741A6A" w:rsidRPr="00741A6A" w:rsidRDefault="00741A6A" w:rsidP="00741A6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____________________</w:t>
            </w:r>
          </w:p>
          <w:p w:rsidR="00741A6A" w:rsidRDefault="00741A6A" w:rsidP="00741A6A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  <w:p w:rsidR="00741A6A" w:rsidRDefault="00741A6A" w:rsidP="00741A6A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  <w:p w:rsidR="00741A6A" w:rsidRDefault="00741A6A" w:rsidP="00741A6A">
            <w:pPr>
              <w:rPr>
                <w:rFonts w:ascii="Berlin Sans FB Demi" w:hAnsi="Berlin Sans FB Demi"/>
                <w:sz w:val="32"/>
                <w:szCs w:val="32"/>
              </w:rPr>
            </w:pPr>
          </w:p>
          <w:p w:rsidR="004277FD" w:rsidRDefault="004277FD" w:rsidP="00741A6A">
            <w:pPr>
              <w:rPr>
                <w:rFonts w:ascii="Berlin Sans FB Demi" w:hAnsi="Berlin Sans FB Demi"/>
                <w:sz w:val="32"/>
                <w:szCs w:val="32"/>
              </w:rPr>
            </w:pPr>
          </w:p>
        </w:tc>
        <w:tc>
          <w:tcPr>
            <w:tcW w:w="5822" w:type="dxa"/>
          </w:tcPr>
          <w:p w:rsidR="00741A6A" w:rsidRDefault="00741A6A" w:rsidP="00741A6A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  <w:p w:rsidR="004277FD" w:rsidRDefault="004277FD" w:rsidP="00741A6A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</w:tc>
        <w:tc>
          <w:tcPr>
            <w:tcW w:w="5711" w:type="dxa"/>
          </w:tcPr>
          <w:p w:rsidR="00741A6A" w:rsidRDefault="00741A6A" w:rsidP="00741A6A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</w:tc>
      </w:tr>
      <w:tr w:rsidR="004277FD" w:rsidTr="00DE40CF">
        <w:tc>
          <w:tcPr>
            <w:tcW w:w="3776" w:type="dxa"/>
          </w:tcPr>
          <w:p w:rsidR="004277FD" w:rsidRDefault="004277FD" w:rsidP="00DE40CF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Why</w:t>
            </w:r>
            <w:bookmarkStart w:id="0" w:name="_GoBack"/>
            <w:bookmarkEnd w:id="0"/>
            <w:r>
              <w:rPr>
                <w:rFonts w:ascii="Berlin Sans FB Demi" w:hAnsi="Berlin Sans FB Demi"/>
                <w:sz w:val="32"/>
                <w:szCs w:val="32"/>
              </w:rPr>
              <w:t>?</w:t>
            </w:r>
          </w:p>
          <w:p w:rsidR="004277FD" w:rsidRDefault="004277FD" w:rsidP="00DE40CF">
            <w:pPr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FQ:</w:t>
            </w:r>
          </w:p>
          <w:p w:rsidR="004277FD" w:rsidRDefault="004277FD" w:rsidP="00DE40C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____________________</w:t>
            </w:r>
          </w:p>
          <w:p w:rsidR="004277FD" w:rsidRDefault="004277FD" w:rsidP="00DE40CF">
            <w:pPr>
              <w:rPr>
                <w:rFonts w:ascii="Arial" w:hAnsi="Arial" w:cs="Arial"/>
                <w:sz w:val="32"/>
                <w:szCs w:val="32"/>
              </w:rPr>
            </w:pPr>
          </w:p>
          <w:p w:rsidR="004277FD" w:rsidRDefault="004277FD" w:rsidP="00DE40C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____________________</w:t>
            </w:r>
          </w:p>
          <w:p w:rsidR="004277FD" w:rsidRDefault="004277FD" w:rsidP="00DE40CF">
            <w:pPr>
              <w:rPr>
                <w:rFonts w:ascii="Arial" w:hAnsi="Arial" w:cs="Arial"/>
                <w:sz w:val="32"/>
                <w:szCs w:val="32"/>
              </w:rPr>
            </w:pPr>
          </w:p>
          <w:p w:rsidR="004277FD" w:rsidRDefault="004277FD" w:rsidP="00DE40C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____________________</w:t>
            </w:r>
          </w:p>
          <w:p w:rsidR="004277FD" w:rsidRDefault="004277FD" w:rsidP="00DE40CF">
            <w:pPr>
              <w:rPr>
                <w:rFonts w:ascii="Arial" w:hAnsi="Arial" w:cs="Arial"/>
                <w:sz w:val="32"/>
                <w:szCs w:val="32"/>
              </w:rPr>
            </w:pPr>
          </w:p>
          <w:p w:rsidR="004277FD" w:rsidRPr="00741A6A" w:rsidRDefault="004277FD" w:rsidP="00DE40C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____________________</w:t>
            </w:r>
          </w:p>
          <w:p w:rsidR="004277FD" w:rsidRDefault="004277FD" w:rsidP="00DE40CF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  <w:p w:rsidR="004277FD" w:rsidRDefault="004277FD" w:rsidP="00DE40CF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  <w:p w:rsidR="004277FD" w:rsidRDefault="004277FD" w:rsidP="00DE40CF">
            <w:pPr>
              <w:rPr>
                <w:rFonts w:ascii="Berlin Sans FB Demi" w:hAnsi="Berlin Sans FB Demi"/>
                <w:sz w:val="32"/>
                <w:szCs w:val="32"/>
              </w:rPr>
            </w:pPr>
          </w:p>
        </w:tc>
        <w:tc>
          <w:tcPr>
            <w:tcW w:w="5822" w:type="dxa"/>
          </w:tcPr>
          <w:p w:rsidR="004277FD" w:rsidRDefault="004277FD" w:rsidP="00DE40CF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</w:tc>
        <w:tc>
          <w:tcPr>
            <w:tcW w:w="5711" w:type="dxa"/>
          </w:tcPr>
          <w:p w:rsidR="004277FD" w:rsidRDefault="004277FD" w:rsidP="00DE40CF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</w:tc>
      </w:tr>
    </w:tbl>
    <w:p w:rsidR="00741A6A" w:rsidRPr="00741A6A" w:rsidRDefault="00741A6A" w:rsidP="00741A6A">
      <w:pPr>
        <w:jc w:val="center"/>
        <w:rPr>
          <w:rFonts w:ascii="Berlin Sans FB Demi" w:hAnsi="Berlin Sans FB Demi"/>
          <w:sz w:val="32"/>
          <w:szCs w:val="32"/>
        </w:rPr>
      </w:pPr>
    </w:p>
    <w:sectPr w:rsidR="00741A6A" w:rsidRPr="00741A6A" w:rsidSect="00741A6A">
      <w:pgSz w:w="16838" w:h="11906" w:orient="landscape"/>
      <w:pgMar w:top="1440" w:right="1440" w:bottom="1440" w:left="1440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6A"/>
    <w:rsid w:val="004277FD"/>
    <w:rsid w:val="00741A6A"/>
    <w:rsid w:val="00F5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7C7C"/>
  <w15:chartTrackingRefBased/>
  <w15:docId w15:val="{D176EEAC-ECF3-4079-AEF9-A712C8CA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1A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A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29775B16</Template>
  <TotalTime>274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1</cp:revision>
  <cp:lastPrinted>2019-08-22T03:05:00Z</cp:lastPrinted>
  <dcterms:created xsi:type="dcterms:W3CDTF">2019-08-22T02:56:00Z</dcterms:created>
  <dcterms:modified xsi:type="dcterms:W3CDTF">2019-08-22T07:32:00Z</dcterms:modified>
</cp:coreProperties>
</file>