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1F" w:rsidRDefault="00C03B93">
      <w:r>
        <w:rPr>
          <w:rFonts w:ascii="Berlin Sans FB Demi" w:hAnsi="Berlin Sans FB Demi" w:cs="Arial"/>
          <w:noProof/>
          <w:sz w:val="72"/>
          <w:szCs w:val="7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-466725</wp:posOffset>
                </wp:positionV>
                <wp:extent cx="2714625" cy="5048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1249" w:rsidRPr="00270106" w:rsidRDefault="00651249" w:rsidP="00270106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PEER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5.25pt;margin-top:-36.75pt;width:213.75pt;height:3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" fillcolor="white [3201]" strokeweight=".5pt">
                <v:textbox>
                  <w:txbxContent>
                    <w:p w:rsidR="00651249" w:rsidRPr="00270106" w:rsidRDefault="00651249" w:rsidP="00270106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PEER FEEDBACK</w:t>
                      </w:r>
                    </w:p>
                  </w:txbxContent>
                </v:textbox>
              </v:shape>
            </w:pict>
          </mc:Fallback>
        </mc:AlternateContent>
      </w:r>
      <w:r w:rsidR="00270106">
        <w:rPr>
          <w:rFonts w:ascii="Berlin Sans FB Demi" w:hAnsi="Berlin Sans FB Demi" w:cs="Arial"/>
          <w:noProof/>
          <w:sz w:val="72"/>
          <w:szCs w:val="7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-381001</wp:posOffset>
                </wp:positionH>
                <wp:positionV relativeFrom="paragraph">
                  <wp:posOffset>-381000</wp:posOffset>
                </wp:positionV>
                <wp:extent cx="3514725" cy="6667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1249" w:rsidRDefault="00651249">
                            <w:r w:rsidRPr="00C03B93">
                              <w:rPr>
                                <w:b/>
                              </w:rPr>
                              <w:t>YOUR NAME:</w:t>
                            </w:r>
                            <w:r>
                              <w:t xml:space="preserve"> ___________________________________</w:t>
                            </w:r>
                          </w:p>
                          <w:p w:rsidR="00651249" w:rsidRDefault="00651249">
                            <w:r w:rsidRPr="00C03B93">
                              <w:rPr>
                                <w:b/>
                              </w:rPr>
                              <w:t>PEER’S NAME:</w:t>
                            </w:r>
                            <w:r>
                              <w:t xml:space="preserve"> 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0pt;margin-top:-30pt;width:276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" fillcolor="white [3201]" strokeweight=".5pt">
                <v:textbox>
                  <w:txbxContent>
                    <w:p w:rsidR="00651249" w:rsidRDefault="00651249">
                      <w:r w:rsidRPr="00C03B93">
                        <w:rPr>
                          <w:b/>
                        </w:rPr>
                        <w:t>YOUR NAME:</w:t>
                      </w:r>
                      <w:r>
                        <w:t xml:space="preserve"> ___________________________________</w:t>
                      </w:r>
                    </w:p>
                    <w:p w:rsidR="00651249" w:rsidRDefault="00651249">
                      <w:r w:rsidRPr="00C03B93">
                        <w:rPr>
                          <w:b/>
                        </w:rPr>
                        <w:t>PEER’S NAME:</w:t>
                      </w:r>
                      <w:r>
                        <w:t xml:space="preserve"> 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E0FFE">
        <w:rPr>
          <w:rFonts w:ascii="Berlin Sans FB Demi" w:hAnsi="Berlin Sans FB Demi" w:cs="Arial"/>
          <w:noProof/>
          <w:sz w:val="72"/>
          <w:szCs w:val="72"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4565650</wp:posOffset>
            </wp:positionH>
            <wp:positionV relativeFrom="paragraph">
              <wp:posOffset>0</wp:posOffset>
            </wp:positionV>
            <wp:extent cx="1396365" cy="1047750"/>
            <wp:effectExtent l="0" t="0" r="0" b="0"/>
            <wp:wrapTight wrapText="bothSides">
              <wp:wrapPolygon edited="0">
                <wp:start x="17681" y="393"/>
                <wp:lineTo x="3831" y="13745"/>
                <wp:lineTo x="0" y="20029"/>
                <wp:lineTo x="295" y="20815"/>
                <wp:lineTo x="1473" y="20815"/>
                <wp:lineTo x="3241" y="20029"/>
                <wp:lineTo x="11787" y="14924"/>
                <wp:lineTo x="12082" y="13745"/>
                <wp:lineTo x="20922" y="5891"/>
                <wp:lineTo x="20922" y="2749"/>
                <wp:lineTo x="19154" y="393"/>
                <wp:lineTo x="17681" y="39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-13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3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FFE" w:rsidRPr="007E0FFE" w:rsidRDefault="007E0FFE" w:rsidP="007E0FFE">
      <w:pPr>
        <w:jc w:val="center"/>
        <w:rPr>
          <w:rFonts w:ascii="Berlin Sans FB Demi" w:hAnsi="Berlin Sans FB Demi" w:cs="Arial"/>
          <w:sz w:val="72"/>
          <w:szCs w:val="72"/>
        </w:rPr>
      </w:pPr>
      <w:r w:rsidRPr="007E0FFE">
        <w:rPr>
          <w:rFonts w:ascii="Berlin Sans FB Demi" w:hAnsi="Berlin Sans FB Demi" w:cs="Arial"/>
          <w:sz w:val="72"/>
          <w:szCs w:val="72"/>
        </w:rPr>
        <w:t>Source of the Week</w:t>
      </w:r>
    </w:p>
    <w:p w:rsidR="007E0FFE" w:rsidRPr="007E0FFE" w:rsidRDefault="007E0FFE" w:rsidP="007E0FFE">
      <w:pPr>
        <w:rPr>
          <w:rFonts w:ascii="Arial" w:hAnsi="Arial" w:cs="Arial"/>
          <w:sz w:val="44"/>
          <w:szCs w:val="44"/>
          <w:u w:val="single"/>
        </w:rPr>
      </w:pPr>
      <w:r>
        <w:rPr>
          <w:rFonts w:ascii="Arial" w:hAnsi="Arial" w:cs="Arial"/>
          <w:sz w:val="44"/>
          <w:szCs w:val="44"/>
        </w:rPr>
        <w:t xml:space="preserve">            </w:t>
      </w:r>
      <w:r w:rsidR="00C06A82">
        <w:rPr>
          <w:rFonts w:ascii="Arial" w:hAnsi="Arial" w:cs="Arial"/>
          <w:sz w:val="44"/>
          <w:szCs w:val="44"/>
          <w:u w:val="single"/>
        </w:rPr>
        <w:t>Feedback – Source 2</w:t>
      </w:r>
      <w:bookmarkStart w:id="0" w:name="_GoBack"/>
      <w:bookmarkEnd w:id="0"/>
    </w:p>
    <w:p w:rsidR="007E0FFE" w:rsidRPr="007E0FFE" w:rsidRDefault="007E0FFE" w:rsidP="007E0FFE">
      <w:pPr>
        <w:rPr>
          <w:rFonts w:ascii="Arial" w:hAnsi="Arial" w:cs="Arial"/>
          <w:b/>
          <w:sz w:val="44"/>
          <w:szCs w:val="44"/>
        </w:rPr>
      </w:pPr>
      <w:r w:rsidRPr="007E0FFE">
        <w:rPr>
          <w:rFonts w:ascii="Arial" w:hAnsi="Arial" w:cs="Arial"/>
          <w:b/>
          <w:sz w:val="44"/>
          <w:szCs w:val="44"/>
        </w:rPr>
        <w:t>Question 1</w:t>
      </w:r>
    </w:p>
    <w:p w:rsidR="00C06A82" w:rsidRPr="00CD284E" w:rsidRDefault="00C06A82" w:rsidP="00C06A82">
      <w:pPr>
        <w:rPr>
          <w:rFonts w:ascii="Arial" w:hAnsi="Arial" w:cs="Arial"/>
          <w:b/>
          <w:sz w:val="24"/>
          <w:szCs w:val="24"/>
        </w:rPr>
      </w:pPr>
      <w:r w:rsidRPr="00CD284E">
        <w:rPr>
          <w:rFonts w:ascii="Arial" w:hAnsi="Arial" w:cs="Arial"/>
          <w:b/>
          <w:sz w:val="24"/>
          <w:szCs w:val="24"/>
        </w:rPr>
        <w:t xml:space="preserve">State – </w:t>
      </w:r>
      <w:r w:rsidR="00CD284E" w:rsidRPr="00CD284E">
        <w:rPr>
          <w:rFonts w:ascii="Arial" w:hAnsi="Arial" w:cs="Arial"/>
          <w:b/>
          <w:i/>
          <w:color w:val="000000"/>
        </w:rPr>
        <w:t>Express the main points of an idea or topic (Look carefully at mark allocation for detail required)</w:t>
      </w:r>
    </w:p>
    <w:p w:rsidR="00C06A82" w:rsidRDefault="00C06A82" w:rsidP="00C06A82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Respons</w:t>
      </w:r>
      <w:r w:rsidR="00CD284E">
        <w:rPr>
          <w:rFonts w:ascii="Arial" w:hAnsi="Arial" w:cs="Arial"/>
          <w:sz w:val="24"/>
          <w:szCs w:val="24"/>
        </w:rPr>
        <w:t>e only needs to be one sentence based on mark allocation.</w:t>
      </w:r>
    </w:p>
    <w:p w:rsidR="00C06A82" w:rsidRDefault="00C06A82" w:rsidP="00C06A82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Uses a full sentence as per instructions on the task sheet.</w:t>
      </w:r>
    </w:p>
    <w:p w:rsidR="00C06A82" w:rsidRDefault="00C06A82" w:rsidP="00C06A82">
      <w:pPr>
        <w:rPr>
          <w:rFonts w:ascii="Arial" w:hAnsi="Arial" w:cs="Arial"/>
          <w:b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Provides the correct response </w:t>
      </w:r>
      <w:r w:rsidRPr="00CD284E">
        <w:rPr>
          <w:rFonts w:ascii="Arial" w:hAnsi="Arial" w:cs="Arial"/>
          <w:b/>
          <w:sz w:val="24"/>
          <w:szCs w:val="24"/>
        </w:rPr>
        <w:t>(</w:t>
      </w:r>
      <w:r w:rsidR="00CD284E" w:rsidRPr="00CD284E">
        <w:rPr>
          <w:rFonts w:ascii="Arial" w:hAnsi="Arial" w:cs="Arial"/>
          <w:b/>
          <w:sz w:val="24"/>
          <w:szCs w:val="24"/>
        </w:rPr>
        <w:t>1.6 million)</w:t>
      </w:r>
    </w:p>
    <w:p w:rsidR="00CD284E" w:rsidRDefault="00CD284E" w:rsidP="00CD284E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May or may not refer to Source 2.</w:t>
      </w:r>
    </w:p>
    <w:p w:rsidR="00CD284E" w:rsidRDefault="00CD284E" w:rsidP="00CD284E">
      <w:pPr>
        <w:rPr>
          <w:rFonts w:ascii="Arial" w:hAnsi="Arial" w:cs="Arial"/>
          <w:b/>
          <w:sz w:val="24"/>
          <w:szCs w:val="24"/>
        </w:rPr>
      </w:pPr>
    </w:p>
    <w:p w:rsidR="007E0FFE" w:rsidRPr="007E0FFE" w:rsidRDefault="007E0FFE" w:rsidP="007E0FFE">
      <w:pPr>
        <w:rPr>
          <w:rFonts w:ascii="Arial" w:hAnsi="Arial" w:cs="Arial"/>
          <w:b/>
          <w:sz w:val="44"/>
          <w:szCs w:val="44"/>
        </w:rPr>
      </w:pPr>
      <w:r w:rsidRPr="007E0FFE">
        <w:rPr>
          <w:rFonts w:ascii="Arial" w:hAnsi="Arial" w:cs="Arial"/>
          <w:b/>
          <w:sz w:val="44"/>
          <w:szCs w:val="44"/>
        </w:rPr>
        <w:t xml:space="preserve">Question </w:t>
      </w:r>
      <w:r>
        <w:rPr>
          <w:rFonts w:ascii="Arial" w:hAnsi="Arial" w:cs="Arial"/>
          <w:b/>
          <w:sz w:val="44"/>
          <w:szCs w:val="44"/>
        </w:rPr>
        <w:t>2</w:t>
      </w:r>
    </w:p>
    <w:p w:rsidR="00CD284E" w:rsidRPr="00CD284E" w:rsidRDefault="00CD284E" w:rsidP="00CD284E">
      <w:pPr>
        <w:rPr>
          <w:rFonts w:ascii="Arial" w:hAnsi="Arial" w:cs="Arial"/>
          <w:b/>
          <w:sz w:val="24"/>
          <w:szCs w:val="24"/>
        </w:rPr>
      </w:pPr>
      <w:r w:rsidRPr="00CD284E">
        <w:rPr>
          <w:rFonts w:ascii="Arial" w:hAnsi="Arial" w:cs="Arial"/>
          <w:b/>
          <w:sz w:val="24"/>
          <w:szCs w:val="24"/>
        </w:rPr>
        <w:t xml:space="preserve">State – </w:t>
      </w:r>
      <w:r w:rsidRPr="00CD284E">
        <w:rPr>
          <w:rFonts w:ascii="Arial" w:hAnsi="Arial" w:cs="Arial"/>
          <w:b/>
          <w:i/>
          <w:color w:val="000000"/>
        </w:rPr>
        <w:t>Express the main points of an idea or topic (Look carefully at mark allocation for detail required)</w:t>
      </w:r>
    </w:p>
    <w:p w:rsidR="00CD284E" w:rsidRDefault="00CD284E" w:rsidP="00CD284E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 w:rsidR="007E0FFE" w:rsidRPr="007E0F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Response only needs to be one sentence based on mark allocation.</w:t>
      </w:r>
    </w:p>
    <w:p w:rsidR="00CD284E" w:rsidRDefault="00CD284E" w:rsidP="00CD284E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Uses a full sentence as per instructions on the task sheet.</w:t>
      </w:r>
    </w:p>
    <w:p w:rsidR="00CD284E" w:rsidRDefault="00CD284E" w:rsidP="00CD284E">
      <w:pPr>
        <w:rPr>
          <w:rFonts w:ascii="Arial" w:hAnsi="Arial" w:cs="Arial"/>
          <w:b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Provides the correct response </w:t>
      </w:r>
      <w:r w:rsidRPr="00CD284E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3.2% - Must have %)</w:t>
      </w:r>
    </w:p>
    <w:p w:rsidR="007E0FFE" w:rsidRDefault="00CD284E" w:rsidP="00CD284E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May or may not refer to Source 2.</w:t>
      </w:r>
    </w:p>
    <w:p w:rsidR="00CD284E" w:rsidRPr="00CD284E" w:rsidRDefault="00CD284E" w:rsidP="00CD284E">
      <w:pPr>
        <w:rPr>
          <w:rFonts w:ascii="Arial" w:hAnsi="Arial" w:cs="Arial"/>
          <w:b/>
          <w:sz w:val="24"/>
          <w:szCs w:val="24"/>
        </w:rPr>
      </w:pPr>
    </w:p>
    <w:p w:rsidR="00CD284E" w:rsidRDefault="007E0FFE" w:rsidP="007E0FFE">
      <w:pPr>
        <w:rPr>
          <w:rFonts w:ascii="Arial" w:hAnsi="Arial" w:cs="Arial"/>
          <w:b/>
          <w:sz w:val="44"/>
          <w:szCs w:val="44"/>
        </w:rPr>
      </w:pPr>
      <w:r w:rsidRPr="007E0FFE">
        <w:rPr>
          <w:rFonts w:ascii="Arial" w:hAnsi="Arial" w:cs="Arial"/>
          <w:b/>
          <w:sz w:val="44"/>
          <w:szCs w:val="44"/>
        </w:rPr>
        <w:t xml:space="preserve">Question </w:t>
      </w:r>
      <w:r>
        <w:rPr>
          <w:rFonts w:ascii="Arial" w:hAnsi="Arial" w:cs="Arial"/>
          <w:b/>
          <w:sz w:val="44"/>
          <w:szCs w:val="44"/>
        </w:rPr>
        <w:t>3</w:t>
      </w:r>
    </w:p>
    <w:p w:rsidR="00CD284E" w:rsidRPr="00CD284E" w:rsidRDefault="00CD284E" w:rsidP="007E0FFE">
      <w:pPr>
        <w:rPr>
          <w:rFonts w:ascii="Arial" w:hAnsi="Arial" w:cs="Arial"/>
          <w:b/>
          <w:sz w:val="24"/>
          <w:szCs w:val="24"/>
        </w:rPr>
      </w:pPr>
      <w:r w:rsidRPr="00CD284E">
        <w:rPr>
          <w:rFonts w:ascii="Arial" w:hAnsi="Arial" w:cs="Arial"/>
          <w:b/>
          <w:sz w:val="24"/>
          <w:szCs w:val="24"/>
        </w:rPr>
        <w:t xml:space="preserve">Outline - </w:t>
      </w:r>
      <w:r w:rsidRPr="00CD284E">
        <w:rPr>
          <w:rFonts w:ascii="Arial" w:hAnsi="Arial" w:cs="Arial"/>
          <w:b/>
        </w:rPr>
        <w:t>indicate the main features of</w:t>
      </w:r>
    </w:p>
    <w:p w:rsidR="007E0FFE" w:rsidRPr="00270106" w:rsidRDefault="00CD284E" w:rsidP="007E0FFE">
      <w:pPr>
        <w:rPr>
          <w:rFonts w:ascii="Arial" w:hAnsi="Arial" w:cs="Arial"/>
          <w:i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Refer to the source</w:t>
      </w:r>
      <w:r>
        <w:rPr>
          <w:rFonts w:ascii="Arial" w:hAnsi="Arial" w:cs="Arial"/>
          <w:i/>
          <w:sz w:val="24"/>
          <w:szCs w:val="24"/>
        </w:rPr>
        <w:t xml:space="preserve"> e</w:t>
      </w:r>
      <w:r w:rsidR="008455F4">
        <w:rPr>
          <w:rFonts w:ascii="Arial" w:hAnsi="Arial" w:cs="Arial"/>
          <w:i/>
          <w:sz w:val="24"/>
          <w:szCs w:val="24"/>
        </w:rPr>
        <w:t>.g. With reference to Source 2…, as shown in Source 2</w:t>
      </w:r>
      <w:r w:rsidR="007E0FFE" w:rsidRPr="00270106">
        <w:rPr>
          <w:rFonts w:ascii="Arial" w:hAnsi="Arial" w:cs="Arial"/>
          <w:i/>
          <w:sz w:val="24"/>
          <w:szCs w:val="24"/>
        </w:rPr>
        <w:t>…</w:t>
      </w:r>
    </w:p>
    <w:p w:rsidR="007E0FFE" w:rsidRPr="00270106" w:rsidRDefault="007E0FFE" w:rsidP="007E0FFE">
      <w:pPr>
        <w:rPr>
          <w:rFonts w:ascii="Arial" w:hAnsi="Arial" w:cs="Arial"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 w:rsidRPr="00270106">
        <w:rPr>
          <w:rFonts w:ascii="Arial" w:hAnsi="Arial" w:cs="Arial"/>
          <w:sz w:val="24"/>
          <w:szCs w:val="24"/>
        </w:rPr>
        <w:t xml:space="preserve"> Has</w:t>
      </w:r>
      <w:r w:rsidR="00183D74">
        <w:rPr>
          <w:rFonts w:ascii="Arial" w:hAnsi="Arial" w:cs="Arial"/>
          <w:sz w:val="24"/>
          <w:szCs w:val="24"/>
        </w:rPr>
        <w:t xml:space="preserve"> used more detail than what was used for </w:t>
      </w:r>
      <w:r w:rsidR="00CD284E">
        <w:rPr>
          <w:rFonts w:ascii="Arial" w:hAnsi="Arial" w:cs="Arial"/>
          <w:sz w:val="24"/>
          <w:szCs w:val="24"/>
        </w:rPr>
        <w:t>Question 1 and 2.</w:t>
      </w:r>
    </w:p>
    <w:p w:rsidR="00CD284E" w:rsidRDefault="007E0FFE" w:rsidP="00CD284E">
      <w:pPr>
        <w:rPr>
          <w:rFonts w:ascii="Arial" w:hAnsi="Arial" w:cs="Arial"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 w:rsidR="00CD284E">
        <w:rPr>
          <w:rFonts w:ascii="Arial" w:hAnsi="Arial" w:cs="Arial"/>
          <w:sz w:val="24"/>
          <w:szCs w:val="24"/>
        </w:rPr>
        <w:t xml:space="preserve"> Identifies from the graph the years.</w:t>
      </w:r>
    </w:p>
    <w:p w:rsidR="00CD284E" w:rsidRDefault="00CD284E" w:rsidP="00CD284E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Provides supporting evidence and references from the source data, such as percentages or totals in millions. </w:t>
      </w:r>
    </w:p>
    <w:p w:rsidR="00270106" w:rsidRPr="00CD284E" w:rsidRDefault="00CD284E" w:rsidP="007E0FFE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Provides supporting evidence and references from the source data, such as years.</w:t>
      </w:r>
    </w:p>
    <w:p w:rsidR="00270106" w:rsidRDefault="00270106" w:rsidP="00270106">
      <w:pPr>
        <w:rPr>
          <w:rFonts w:ascii="Arial" w:hAnsi="Arial" w:cs="Arial"/>
          <w:b/>
          <w:sz w:val="44"/>
          <w:szCs w:val="44"/>
        </w:rPr>
      </w:pPr>
      <w:r w:rsidRPr="007E0FFE">
        <w:rPr>
          <w:rFonts w:ascii="Arial" w:hAnsi="Arial" w:cs="Arial"/>
          <w:b/>
          <w:sz w:val="44"/>
          <w:szCs w:val="44"/>
        </w:rPr>
        <w:lastRenderedPageBreak/>
        <w:t xml:space="preserve">Question </w:t>
      </w:r>
      <w:r>
        <w:rPr>
          <w:rFonts w:ascii="Arial" w:hAnsi="Arial" w:cs="Arial"/>
          <w:b/>
          <w:sz w:val="44"/>
          <w:szCs w:val="44"/>
        </w:rPr>
        <w:t>4</w:t>
      </w:r>
    </w:p>
    <w:p w:rsidR="00183D74" w:rsidRPr="00183D74" w:rsidRDefault="00183D74" w:rsidP="00270106">
      <w:pPr>
        <w:rPr>
          <w:rFonts w:ascii="Arial" w:hAnsi="Arial" w:cs="Arial"/>
          <w:b/>
          <w:sz w:val="24"/>
          <w:szCs w:val="24"/>
        </w:rPr>
      </w:pPr>
      <w:r w:rsidRPr="00CD284E">
        <w:rPr>
          <w:rFonts w:ascii="Arial" w:hAnsi="Arial" w:cs="Arial"/>
          <w:b/>
          <w:sz w:val="24"/>
          <w:szCs w:val="24"/>
        </w:rPr>
        <w:t xml:space="preserve">Outline - </w:t>
      </w:r>
      <w:r w:rsidRPr="00CD284E">
        <w:rPr>
          <w:rFonts w:ascii="Arial" w:hAnsi="Arial" w:cs="Arial"/>
          <w:b/>
        </w:rPr>
        <w:t>indicate the main features of</w:t>
      </w:r>
    </w:p>
    <w:p w:rsidR="00270106" w:rsidRPr="00270106" w:rsidRDefault="00183D74" w:rsidP="00270106">
      <w:pPr>
        <w:rPr>
          <w:rFonts w:ascii="Arial" w:hAnsi="Arial" w:cs="Arial"/>
          <w:i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</w:t>
      </w:r>
      <w:r w:rsidR="00270106" w:rsidRPr="00270106">
        <w:rPr>
          <w:rFonts w:ascii="Arial" w:hAnsi="Arial" w:cs="Arial"/>
          <w:sz w:val="24"/>
          <w:szCs w:val="24"/>
        </w:rPr>
        <w:t>Refer to the source.</w:t>
      </w:r>
      <w:r w:rsidR="008455F4">
        <w:rPr>
          <w:rFonts w:ascii="Arial" w:hAnsi="Arial" w:cs="Arial"/>
          <w:i/>
          <w:sz w:val="24"/>
          <w:szCs w:val="24"/>
        </w:rPr>
        <w:t xml:space="preserve"> E.g. With reference to Source 2…, as shown in Source 2</w:t>
      </w:r>
      <w:r w:rsidR="00270106" w:rsidRPr="00270106">
        <w:rPr>
          <w:rFonts w:ascii="Arial" w:hAnsi="Arial" w:cs="Arial"/>
          <w:i/>
          <w:sz w:val="24"/>
          <w:szCs w:val="24"/>
        </w:rPr>
        <w:t>…</w:t>
      </w:r>
      <w:r w:rsidR="008455F4">
        <w:rPr>
          <w:rFonts w:ascii="Arial" w:hAnsi="Arial" w:cs="Arial"/>
          <w:i/>
          <w:sz w:val="24"/>
          <w:szCs w:val="24"/>
        </w:rPr>
        <w:t>; as displayed in Source 2…</w:t>
      </w:r>
    </w:p>
    <w:p w:rsidR="00183D74" w:rsidRDefault="00270106" w:rsidP="00270106">
      <w:pPr>
        <w:rPr>
          <w:rFonts w:ascii="Arial" w:hAnsi="Arial" w:cs="Arial"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</w:t>
      </w:r>
      <w:r w:rsidR="00CD284E">
        <w:rPr>
          <w:rFonts w:ascii="Arial" w:hAnsi="Arial" w:cs="Arial"/>
          <w:sz w:val="24"/>
          <w:szCs w:val="24"/>
        </w:rPr>
        <w:t xml:space="preserve">Identifies what the data is telling the </w:t>
      </w:r>
      <w:proofErr w:type="gramStart"/>
      <w:r w:rsidR="00CD284E">
        <w:rPr>
          <w:rFonts w:ascii="Arial" w:hAnsi="Arial" w:cs="Arial"/>
          <w:sz w:val="24"/>
          <w:szCs w:val="24"/>
        </w:rPr>
        <w:t>reader  -</w:t>
      </w:r>
      <w:proofErr w:type="gramEnd"/>
      <w:r w:rsidR="00CD284E">
        <w:rPr>
          <w:rFonts w:ascii="Arial" w:hAnsi="Arial" w:cs="Arial"/>
          <w:sz w:val="24"/>
          <w:szCs w:val="24"/>
        </w:rPr>
        <w:t xml:space="preserve"> </w:t>
      </w:r>
      <w:r w:rsidR="00183D74">
        <w:rPr>
          <w:rFonts w:ascii="Arial" w:hAnsi="Arial" w:cs="Arial"/>
          <w:sz w:val="24"/>
          <w:szCs w:val="24"/>
        </w:rPr>
        <w:t>Refers to information such as:</w:t>
      </w:r>
    </w:p>
    <w:p w:rsidR="00270106" w:rsidRDefault="00CD284E" w:rsidP="00183D7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83D74">
        <w:rPr>
          <w:rFonts w:ascii="Arial" w:hAnsi="Arial" w:cs="Arial"/>
          <w:b/>
          <w:sz w:val="24"/>
          <w:szCs w:val="24"/>
        </w:rPr>
        <w:t>Unemployment in the USA, 1929-33</w:t>
      </w:r>
    </w:p>
    <w:p w:rsidR="00183D74" w:rsidRDefault="00183D74" w:rsidP="00183D7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Unemployed as a percentage of the labour force.</w:t>
      </w:r>
    </w:p>
    <w:p w:rsidR="00183D74" w:rsidRDefault="00183D74" w:rsidP="00183D7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Unemployed in millions </w:t>
      </w:r>
    </w:p>
    <w:p w:rsidR="00CD284E" w:rsidRDefault="00183D74" w:rsidP="00270106">
      <w:pPr>
        <w:rPr>
          <w:rFonts w:ascii="Arial" w:hAnsi="Arial" w:cs="Arial"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Provides specific examples or data/statistics from the source.</w:t>
      </w:r>
    </w:p>
    <w:p w:rsidR="00183D74" w:rsidRDefault="00183D74" w:rsidP="00270106">
      <w:pPr>
        <w:rPr>
          <w:rFonts w:ascii="Arial" w:hAnsi="Arial" w:cs="Arial"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 w:rsidRPr="00270106">
        <w:rPr>
          <w:rFonts w:ascii="Arial" w:hAnsi="Arial" w:cs="Arial"/>
          <w:sz w:val="24"/>
          <w:szCs w:val="24"/>
        </w:rPr>
        <w:t xml:space="preserve"> Has</w:t>
      </w:r>
      <w:r>
        <w:rPr>
          <w:rFonts w:ascii="Arial" w:hAnsi="Arial" w:cs="Arial"/>
          <w:sz w:val="24"/>
          <w:szCs w:val="24"/>
        </w:rPr>
        <w:t xml:space="preserve"> used more detail than what was used in Question 3.</w:t>
      </w:r>
    </w:p>
    <w:p w:rsidR="00270106" w:rsidRDefault="00270106" w:rsidP="00270106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 w:rsidRPr="007E0FFE">
        <w:rPr>
          <w:rFonts w:ascii="Arial" w:hAnsi="Arial" w:cs="Arial"/>
          <w:sz w:val="24"/>
          <w:szCs w:val="24"/>
        </w:rPr>
        <w:t xml:space="preserve"> For </w:t>
      </w:r>
      <w:r w:rsidR="00CD284E">
        <w:rPr>
          <w:rFonts w:ascii="Arial" w:hAnsi="Arial" w:cs="Arial"/>
          <w:i/>
          <w:sz w:val="24"/>
          <w:szCs w:val="24"/>
        </w:rPr>
        <w:t>3</w:t>
      </w:r>
      <w:r w:rsidRPr="007E0FFE">
        <w:rPr>
          <w:rFonts w:ascii="Arial" w:hAnsi="Arial" w:cs="Arial"/>
          <w:i/>
          <w:sz w:val="24"/>
          <w:szCs w:val="24"/>
        </w:rPr>
        <w:t xml:space="preserve"> marks</w:t>
      </w:r>
      <w:r w:rsidRPr="007E0FFE">
        <w:rPr>
          <w:rFonts w:ascii="Arial" w:hAnsi="Arial" w:cs="Arial"/>
          <w:sz w:val="24"/>
          <w:szCs w:val="24"/>
        </w:rPr>
        <w:t>, write</w:t>
      </w:r>
      <w:r>
        <w:rPr>
          <w:rFonts w:ascii="Arial" w:hAnsi="Arial" w:cs="Arial"/>
          <w:sz w:val="24"/>
          <w:szCs w:val="24"/>
        </w:rPr>
        <w:t xml:space="preserve"> at least 2 sentences (minimum)</w:t>
      </w:r>
    </w:p>
    <w:p w:rsidR="00183D74" w:rsidRPr="00270106" w:rsidRDefault="00183D74" w:rsidP="00270106">
      <w:pPr>
        <w:rPr>
          <w:rFonts w:ascii="Arial" w:hAnsi="Arial" w:cs="Arial"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Uses the term ‘message’ in the response.</w:t>
      </w:r>
    </w:p>
    <w:p w:rsidR="007E0FFE" w:rsidRDefault="00270106" w:rsidP="007E0FFE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 w:rsidRPr="007E0F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Avoids using I, you or me. Makes reference to the ‘viewer’.</w:t>
      </w:r>
    </w:p>
    <w:p w:rsidR="00183D74" w:rsidRDefault="00183D74" w:rsidP="007E0FFE">
      <w:pPr>
        <w:rPr>
          <w:rFonts w:ascii="Arial" w:hAnsi="Arial" w:cs="Arial"/>
          <w:sz w:val="24"/>
          <w:szCs w:val="24"/>
        </w:rPr>
      </w:pPr>
    </w:p>
    <w:p w:rsidR="00183D74" w:rsidRDefault="00183D74" w:rsidP="00183D74">
      <w:pPr>
        <w:rPr>
          <w:rFonts w:ascii="Arial" w:hAnsi="Arial" w:cs="Arial"/>
          <w:b/>
          <w:sz w:val="44"/>
          <w:szCs w:val="44"/>
        </w:rPr>
      </w:pPr>
      <w:r w:rsidRPr="007E0FFE">
        <w:rPr>
          <w:rFonts w:ascii="Arial" w:hAnsi="Arial" w:cs="Arial"/>
          <w:b/>
          <w:sz w:val="44"/>
          <w:szCs w:val="44"/>
        </w:rPr>
        <w:t xml:space="preserve">Question </w:t>
      </w:r>
      <w:r>
        <w:rPr>
          <w:rFonts w:ascii="Arial" w:hAnsi="Arial" w:cs="Arial"/>
          <w:b/>
          <w:sz w:val="44"/>
          <w:szCs w:val="44"/>
        </w:rPr>
        <w:t>5</w:t>
      </w:r>
    </w:p>
    <w:p w:rsidR="008455F4" w:rsidRPr="008455F4" w:rsidRDefault="008455F4" w:rsidP="008455F4">
      <w:pPr>
        <w:rPr>
          <w:rFonts w:ascii="Arial" w:hAnsi="Arial" w:cs="Arial"/>
          <w:b/>
          <w:sz w:val="24"/>
          <w:szCs w:val="24"/>
        </w:rPr>
      </w:pPr>
      <w:r w:rsidRPr="008455F4">
        <w:rPr>
          <w:rFonts w:ascii="Arial" w:hAnsi="Arial" w:cs="Arial"/>
          <w:b/>
          <w:sz w:val="24"/>
          <w:szCs w:val="24"/>
        </w:rPr>
        <w:t>Explain = relate cause and effect; how? /why? make the meaning clear and show relationships.</w:t>
      </w:r>
    </w:p>
    <w:p w:rsidR="008455F4" w:rsidRPr="00270106" w:rsidRDefault="008455F4" w:rsidP="008455F4">
      <w:pPr>
        <w:rPr>
          <w:rFonts w:ascii="Arial" w:hAnsi="Arial" w:cs="Arial"/>
          <w:i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</w:t>
      </w:r>
      <w:r w:rsidRPr="00270106">
        <w:rPr>
          <w:rFonts w:ascii="Arial" w:hAnsi="Arial" w:cs="Arial"/>
          <w:sz w:val="24"/>
          <w:szCs w:val="24"/>
        </w:rPr>
        <w:t>Refer to the source.</w:t>
      </w:r>
      <w:r>
        <w:rPr>
          <w:rFonts w:ascii="Arial" w:hAnsi="Arial" w:cs="Arial"/>
          <w:i/>
          <w:sz w:val="24"/>
          <w:szCs w:val="24"/>
        </w:rPr>
        <w:t xml:space="preserve"> E.g. With reference to Source 2…, as shown in Source 2</w:t>
      </w:r>
      <w:r w:rsidRPr="00270106">
        <w:rPr>
          <w:rFonts w:ascii="Arial" w:hAnsi="Arial" w:cs="Arial"/>
          <w:i/>
          <w:sz w:val="24"/>
          <w:szCs w:val="24"/>
        </w:rPr>
        <w:t>…</w:t>
      </w:r>
    </w:p>
    <w:p w:rsidR="008455F4" w:rsidRPr="00270106" w:rsidRDefault="008455F4" w:rsidP="008455F4">
      <w:pPr>
        <w:rPr>
          <w:rFonts w:ascii="Arial" w:hAnsi="Arial" w:cs="Arial"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Has used significantly more detail for the Question 5 response than the other four questions.</w:t>
      </w:r>
    </w:p>
    <w:p w:rsidR="008455F4" w:rsidRDefault="008455F4" w:rsidP="008455F4">
      <w:pPr>
        <w:rPr>
          <w:rFonts w:ascii="Arial" w:hAnsi="Arial" w:cs="Arial"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 w:rsidRPr="00270106">
        <w:rPr>
          <w:rFonts w:ascii="Arial" w:hAnsi="Arial" w:cs="Arial"/>
          <w:sz w:val="24"/>
          <w:szCs w:val="24"/>
        </w:rPr>
        <w:t xml:space="preserve"> Has addressed the key directional word clearly – </w:t>
      </w:r>
      <w:r w:rsidR="005A60EF" w:rsidRPr="005A60EF">
        <w:rPr>
          <w:rFonts w:ascii="Arial" w:hAnsi="Arial" w:cs="Arial"/>
          <w:b/>
          <w:sz w:val="24"/>
          <w:szCs w:val="24"/>
        </w:rPr>
        <w:t>‘explain’</w:t>
      </w:r>
    </w:p>
    <w:p w:rsidR="008455F4" w:rsidRPr="00270106" w:rsidRDefault="008455F4" w:rsidP="008455F4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Has referred clearly to the </w:t>
      </w:r>
      <w:r w:rsidRPr="00270106">
        <w:rPr>
          <w:rFonts w:ascii="Arial" w:hAnsi="Arial" w:cs="Arial"/>
          <w:i/>
          <w:sz w:val="24"/>
          <w:szCs w:val="24"/>
        </w:rPr>
        <w:t>‘historical context’</w:t>
      </w:r>
      <w:r>
        <w:rPr>
          <w:rFonts w:ascii="Arial" w:hAnsi="Arial" w:cs="Arial"/>
          <w:sz w:val="24"/>
          <w:szCs w:val="24"/>
        </w:rPr>
        <w:t xml:space="preserve"> relating to the source.</w:t>
      </w:r>
    </w:p>
    <w:p w:rsidR="005A60EF" w:rsidRDefault="008455F4" w:rsidP="008455F4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</w:t>
      </w:r>
      <w:r w:rsidR="005A60EF">
        <w:rPr>
          <w:rFonts w:ascii="Arial" w:hAnsi="Arial" w:cs="Arial"/>
          <w:sz w:val="24"/>
          <w:szCs w:val="24"/>
        </w:rPr>
        <w:t>Has used the term ‘historical context’ in response.</w:t>
      </w:r>
    </w:p>
    <w:p w:rsidR="008455F4" w:rsidRDefault="005A60EF" w:rsidP="008455F4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</w:t>
      </w:r>
      <w:r w:rsidR="008455F4">
        <w:rPr>
          <w:rFonts w:ascii="Arial" w:hAnsi="Arial" w:cs="Arial"/>
          <w:sz w:val="24"/>
          <w:szCs w:val="24"/>
        </w:rPr>
        <w:t>Used supporting evidence to enhance the explanation. E.g. dates/years; significant events etc.</w:t>
      </w:r>
    </w:p>
    <w:p w:rsidR="005A60EF" w:rsidRDefault="005A60EF" w:rsidP="005A60EF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Made reference to the Wall Street Crash in 1929.</w:t>
      </w:r>
    </w:p>
    <w:p w:rsidR="005A60EF" w:rsidRPr="007E0FFE" w:rsidRDefault="005A60EF" w:rsidP="005A60EF">
      <w:pPr>
        <w:rPr>
          <w:rFonts w:ascii="Arial" w:hAnsi="Arial" w:cs="Arial"/>
          <w:sz w:val="28"/>
          <w:szCs w:val="28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Made reference to The Great Depression.</w:t>
      </w:r>
    </w:p>
    <w:p w:rsidR="00183D74" w:rsidRDefault="00183D74" w:rsidP="007E0FFE">
      <w:pPr>
        <w:rPr>
          <w:rFonts w:ascii="Arial" w:hAnsi="Arial" w:cs="Arial"/>
          <w:b/>
          <w:sz w:val="44"/>
          <w:szCs w:val="44"/>
        </w:rPr>
      </w:pPr>
    </w:p>
    <w:p w:rsidR="00183D74" w:rsidRPr="00270106" w:rsidRDefault="00183D74" w:rsidP="007E0FFE">
      <w:pPr>
        <w:rPr>
          <w:rFonts w:ascii="Arial" w:hAnsi="Arial" w:cs="Arial"/>
          <w:b/>
          <w:sz w:val="44"/>
          <w:szCs w:val="44"/>
        </w:rPr>
      </w:pPr>
    </w:p>
    <w:sectPr w:rsidR="00183D74" w:rsidRPr="00270106" w:rsidSect="005A60EF">
      <w:pgSz w:w="11906" w:h="16838" w:code="9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A56E9"/>
    <w:multiLevelType w:val="hybridMultilevel"/>
    <w:tmpl w:val="81CA8C7A"/>
    <w:lvl w:ilvl="0" w:tplc="B582F32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E"/>
    <w:rsid w:val="00183D74"/>
    <w:rsid w:val="00270106"/>
    <w:rsid w:val="005A60EF"/>
    <w:rsid w:val="005D291F"/>
    <w:rsid w:val="00651249"/>
    <w:rsid w:val="007E0FFE"/>
    <w:rsid w:val="008455F4"/>
    <w:rsid w:val="00C03B93"/>
    <w:rsid w:val="00C06A82"/>
    <w:rsid w:val="00CD284E"/>
    <w:rsid w:val="00EC0814"/>
    <w:rsid w:val="00E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E75A"/>
  <w15:chartTrackingRefBased/>
  <w15:docId w15:val="{809A0811-3FB4-445E-B068-844E08CD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1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56ACAD92</Template>
  <TotalTime>61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3</cp:revision>
  <cp:lastPrinted>2019-08-22T02:38:00Z</cp:lastPrinted>
  <dcterms:created xsi:type="dcterms:W3CDTF">2019-08-22T01:40:00Z</dcterms:created>
  <dcterms:modified xsi:type="dcterms:W3CDTF">2019-08-22T02:43:00Z</dcterms:modified>
</cp:coreProperties>
</file>