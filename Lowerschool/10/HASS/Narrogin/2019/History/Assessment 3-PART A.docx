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862EB" w14:textId="77777777" w:rsidR="0007668B" w:rsidRDefault="0007668B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E542C1" wp14:editId="7FA8D7E3">
                <wp:simplePos x="0" y="0"/>
                <wp:positionH relativeFrom="column">
                  <wp:posOffset>2223135</wp:posOffset>
                </wp:positionH>
                <wp:positionV relativeFrom="page">
                  <wp:posOffset>116840</wp:posOffset>
                </wp:positionV>
                <wp:extent cx="2566035" cy="721360"/>
                <wp:effectExtent l="25400" t="25400" r="24765" b="1524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6035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5C200E" w14:textId="1385B4CA" w:rsidR="0007668B" w:rsidRPr="00A95CF7" w:rsidRDefault="00A95CF7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____ /</w:t>
                            </w:r>
                            <w:r w:rsidR="00FA27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or ______ % </w:t>
                            </w:r>
                          </w:p>
                          <w:p w14:paraId="7B468A61" w14:textId="680903C6" w:rsidR="0007668B" w:rsidRPr="00A95CF7" w:rsidRDefault="00A95CF7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07668B"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="0051304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42C1" id="Rectangle 3" o:spid="_x0000_s1026" style="position:absolute;margin-left:175.05pt;margin-top:9.2pt;width:202.05pt;height:56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" fillcolor="#f2f2f2 [3052]" strokecolor="black [3213]" strokeweight="3pt">
                <v:stroke linestyle="thickBetweenThin"/>
                <v:path arrowok="t"/>
                <v:textbox>
                  <w:txbxContent>
                    <w:p w14:paraId="3A5C200E" w14:textId="1385B4CA" w:rsidR="0007668B" w:rsidRPr="00A95CF7" w:rsidRDefault="00A95CF7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____ /</w:t>
                      </w:r>
                      <w:r w:rsidR="00FA274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10</w:t>
                      </w:r>
                      <w:bookmarkStart w:id="1" w:name="_GoBack"/>
                      <w:bookmarkEnd w:id="1"/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or ______ % </w:t>
                      </w:r>
                    </w:p>
                    <w:p w14:paraId="7B468A61" w14:textId="680903C6" w:rsidR="0007668B" w:rsidRPr="00A95CF7" w:rsidRDefault="00A95CF7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="0007668B"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="0051304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0C92EC47" wp14:editId="7B7F28FF">
            <wp:simplePos x="0" y="0"/>
            <wp:positionH relativeFrom="column">
              <wp:posOffset>-228600</wp:posOffset>
            </wp:positionH>
            <wp:positionV relativeFrom="page">
              <wp:posOffset>105410</wp:posOffset>
            </wp:positionV>
            <wp:extent cx="1028700" cy="819150"/>
            <wp:effectExtent l="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EFF1" w14:textId="77777777" w:rsidR="00A95CF7" w:rsidRDefault="00A95CF7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406F8182" w14:textId="77777777" w:rsidR="0007668B" w:rsidRDefault="0007668B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10C82F99" w14:textId="77777777" w:rsidR="0007668B" w:rsidRDefault="0007668B" w:rsidP="00A95CF7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6AD6AC1D" w14:textId="77777777" w:rsidR="0007668B" w:rsidRPr="0007668B" w:rsidRDefault="0007668B" w:rsidP="0007668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390" w:tblpY="177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51304D" w14:paraId="22690E8F" w14:textId="77777777" w:rsidTr="0051304D">
        <w:trPr>
          <w:trHeight w:val="439"/>
        </w:trPr>
        <w:tc>
          <w:tcPr>
            <w:tcW w:w="2187" w:type="dxa"/>
          </w:tcPr>
          <w:p w14:paraId="2D692A61" w14:textId="77777777" w:rsidR="0051304D" w:rsidRPr="00A95CF7" w:rsidRDefault="0051304D" w:rsidP="0051304D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368B8B3A" w14:textId="77777777" w:rsidR="0051304D" w:rsidRPr="0055126F" w:rsidRDefault="0051304D" w:rsidP="0051304D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51304D" w14:paraId="1FA64DCD" w14:textId="77777777" w:rsidTr="0051304D">
        <w:trPr>
          <w:trHeight w:val="893"/>
        </w:trPr>
        <w:tc>
          <w:tcPr>
            <w:tcW w:w="2187" w:type="dxa"/>
          </w:tcPr>
          <w:p w14:paraId="3360394D" w14:textId="77777777" w:rsidR="0051304D" w:rsidRDefault="0051304D" w:rsidP="0051304D">
            <w:pPr>
              <w:rPr>
                <w:rFonts w:ascii="Arial" w:hAnsi="Arial" w:cs="Arial"/>
                <w:b/>
              </w:rPr>
            </w:pPr>
          </w:p>
          <w:p w14:paraId="0D82FF0A" w14:textId="77777777" w:rsidR="0051304D" w:rsidRPr="004F5E8B" w:rsidRDefault="0051304D" w:rsidP="0051304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10</w:t>
            </w:r>
          </w:p>
        </w:tc>
        <w:tc>
          <w:tcPr>
            <w:tcW w:w="1321" w:type="dxa"/>
          </w:tcPr>
          <w:p w14:paraId="757EE1B8" w14:textId="77777777" w:rsidR="0051304D" w:rsidRDefault="0051304D" w:rsidP="0051304D">
            <w:pPr>
              <w:rPr>
                <w:rFonts w:ascii="Arial" w:hAnsi="Arial" w:cs="Arial"/>
                <w:b/>
              </w:rPr>
            </w:pPr>
          </w:p>
        </w:tc>
      </w:tr>
    </w:tbl>
    <w:p w14:paraId="3460273E" w14:textId="3CE33B4F" w:rsidR="00CD3001" w:rsidRDefault="004C0813" w:rsidP="009E18AA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Task </w:t>
      </w:r>
      <w:r w:rsidR="00F63F48" w:rsidRPr="00F63F48">
        <w:rPr>
          <w:rFonts w:ascii="Arial" w:hAnsi="Arial" w:cs="Arial"/>
          <w:b/>
          <w:sz w:val="32"/>
          <w:szCs w:val="32"/>
        </w:rPr>
        <w:t>–</w:t>
      </w:r>
      <w:r w:rsidR="00CD2AC3">
        <w:rPr>
          <w:rFonts w:ascii="Arial" w:hAnsi="Arial" w:cs="Arial"/>
          <w:b/>
          <w:sz w:val="32"/>
          <w:szCs w:val="32"/>
        </w:rPr>
        <w:t xml:space="preserve"> Assessment</w:t>
      </w:r>
      <w:r w:rsidR="00FD5E14">
        <w:rPr>
          <w:rFonts w:ascii="Arial" w:hAnsi="Arial" w:cs="Arial"/>
          <w:b/>
          <w:sz w:val="32"/>
          <w:szCs w:val="32"/>
        </w:rPr>
        <w:t xml:space="preserve"> 3-PART A</w:t>
      </w:r>
      <w:r w:rsidR="00F63F48">
        <w:rPr>
          <w:rFonts w:ascii="Arial" w:hAnsi="Arial" w:cs="Arial"/>
          <w:b/>
          <w:sz w:val="32"/>
          <w:szCs w:val="32"/>
        </w:rPr>
        <w:t xml:space="preserve"> </w:t>
      </w:r>
      <w:r w:rsidR="00CD2AC3">
        <w:rPr>
          <w:rFonts w:ascii="Arial" w:hAnsi="Arial" w:cs="Arial"/>
          <w:b/>
          <w:sz w:val="32"/>
          <w:szCs w:val="32"/>
        </w:rPr>
        <w:t>(</w:t>
      </w:r>
      <w:r w:rsidR="00A04B91">
        <w:rPr>
          <w:rFonts w:ascii="Arial" w:hAnsi="Arial" w:cs="Arial"/>
          <w:b/>
          <w:sz w:val="32"/>
          <w:szCs w:val="32"/>
        </w:rPr>
        <w:t>1</w:t>
      </w:r>
      <w:r w:rsidR="00CD3001">
        <w:rPr>
          <w:rFonts w:ascii="Arial" w:hAnsi="Arial" w:cs="Arial"/>
          <w:b/>
          <w:sz w:val="32"/>
          <w:szCs w:val="32"/>
        </w:rPr>
        <w:t>%)</w:t>
      </w:r>
      <w:r w:rsidR="00CD3001">
        <w:rPr>
          <w:rFonts w:ascii="Arial" w:hAnsi="Arial" w:cs="Arial"/>
          <w:sz w:val="32"/>
          <w:szCs w:val="32"/>
        </w:rPr>
        <w:t xml:space="preserve">     </w:t>
      </w:r>
    </w:p>
    <w:p w14:paraId="2CFB0ECD" w14:textId="5E1C356F" w:rsidR="00BC5768" w:rsidRDefault="00FD5E14" w:rsidP="00A95CF7">
      <w:pPr>
        <w:pBdr>
          <w:bottom w:val="single" w:sz="4" w:space="1" w:color="auto"/>
        </w:pBd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Movie Source Analysis </w:t>
      </w:r>
    </w:p>
    <w:p w14:paraId="7B3ADDD4" w14:textId="77777777" w:rsidR="00FD5E14" w:rsidRDefault="00FD5E14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37C9B75D" w14:textId="0138B973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  <w:r w:rsidRPr="00BC5768">
        <w:rPr>
          <w:rFonts w:ascii="Arial" w:hAnsi="Arial" w:cs="Arial"/>
          <w:b/>
        </w:rPr>
        <w:t>Please Note:</w:t>
      </w:r>
      <w:r>
        <w:rPr>
          <w:rFonts w:ascii="Arial" w:hAnsi="Arial" w:cs="Arial"/>
        </w:rPr>
        <w:t xml:space="preserve"> You will need </w:t>
      </w:r>
      <w:r w:rsidR="0051304D">
        <w:rPr>
          <w:rFonts w:ascii="Arial" w:hAnsi="Arial" w:cs="Arial"/>
        </w:rPr>
        <w:t xml:space="preserve">use this sheet to complete an in-class validation. </w:t>
      </w:r>
    </w:p>
    <w:p w14:paraId="1FA7F43B" w14:textId="77777777" w:rsidR="0055126F" w:rsidRDefault="0055126F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115DB2A9" w14:textId="77777777" w:rsidR="004F496B" w:rsidRDefault="004F496B" w:rsidP="004F496B">
      <w:pPr>
        <w:rPr>
          <w:rFonts w:ascii="Arial" w:hAnsi="Arial" w:cs="Arial"/>
        </w:rPr>
      </w:pPr>
    </w:p>
    <w:p w14:paraId="0B6F0B71" w14:textId="1AB430DB" w:rsidR="0051304D" w:rsidRDefault="0051304D" w:rsidP="0051304D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space below contains the name of the name and faces of the individuals that feature in the film. </w:t>
      </w:r>
      <w:r w:rsidR="00C21831">
        <w:rPr>
          <w:rFonts w:ascii="Arial" w:hAnsi="Arial" w:cs="Arial"/>
        </w:rPr>
        <w:t>However,</w:t>
      </w:r>
      <w:r>
        <w:rPr>
          <w:rFonts w:ascii="Arial" w:hAnsi="Arial" w:cs="Arial"/>
        </w:rPr>
        <w:t xml:space="preserve"> some</w:t>
      </w:r>
      <w:r w:rsidR="00C21831">
        <w:rPr>
          <w:rFonts w:ascii="Arial" w:hAnsi="Arial" w:cs="Arial"/>
        </w:rPr>
        <w:t xml:space="preserve"> of the</w:t>
      </w:r>
      <w:r>
        <w:rPr>
          <w:rFonts w:ascii="Arial" w:hAnsi="Arial" w:cs="Arial"/>
        </w:rPr>
        <w:t xml:space="preserve"> </w:t>
      </w:r>
      <w:r w:rsidR="00C21831">
        <w:rPr>
          <w:rFonts w:ascii="Arial" w:hAnsi="Arial" w:cs="Arial"/>
        </w:rPr>
        <w:t xml:space="preserve">names are missing! State the name of the key individuals on the line provided. </w:t>
      </w:r>
    </w:p>
    <w:p w14:paraId="54FFD4A1" w14:textId="263FCEB2" w:rsidR="00CF18CE" w:rsidRPr="003512D8" w:rsidRDefault="009C4FDE" w:rsidP="00E939B5">
      <w:pPr>
        <w:ind w:left="8640"/>
        <w:rPr>
          <w:rFonts w:ascii="Arial" w:hAnsi="Arial" w:cs="Arial"/>
          <w:b/>
        </w:rPr>
      </w:pPr>
      <w:r w:rsidRPr="003512D8">
        <w:rPr>
          <w:rFonts w:ascii="Arial" w:hAnsi="Arial" w:cs="Arial"/>
          <w:b/>
        </w:rPr>
        <w:t>(2</w:t>
      </w:r>
      <w:r w:rsidR="00E939B5" w:rsidRPr="003512D8">
        <w:rPr>
          <w:rFonts w:ascii="Arial" w:hAnsi="Arial" w:cs="Arial"/>
          <w:b/>
        </w:rPr>
        <w:t xml:space="preserve"> marks) </w:t>
      </w:r>
    </w:p>
    <w:p w14:paraId="02DEC0BE" w14:textId="77777777" w:rsidR="00CF18CE" w:rsidRDefault="00CF18CE" w:rsidP="00CF18CE">
      <w:pPr>
        <w:rPr>
          <w:rFonts w:ascii="Arial" w:hAnsi="Arial" w:cs="Arial"/>
        </w:rPr>
      </w:pPr>
    </w:p>
    <w:tbl>
      <w:tblPr>
        <w:tblStyle w:val="TableGrid"/>
        <w:tblW w:w="10703" w:type="dxa"/>
        <w:tblLook w:val="04A0" w:firstRow="1" w:lastRow="0" w:firstColumn="1" w:lastColumn="0" w:noHBand="0" w:noVBand="1"/>
      </w:tblPr>
      <w:tblGrid>
        <w:gridCol w:w="5351"/>
        <w:gridCol w:w="5352"/>
      </w:tblGrid>
      <w:tr w:rsidR="00E939B5" w14:paraId="4E013E61" w14:textId="77777777" w:rsidTr="00E939B5">
        <w:trPr>
          <w:trHeight w:val="2883"/>
        </w:trPr>
        <w:tc>
          <w:tcPr>
            <w:tcW w:w="5351" w:type="dxa"/>
          </w:tcPr>
          <w:p w14:paraId="604D5E4A" w14:textId="13271860" w:rsidR="00CF18CE" w:rsidRPr="00CF18CE" w:rsidRDefault="00CF18CE" w:rsidP="00DB6385">
            <w:pPr>
              <w:tabs>
                <w:tab w:val="left" w:pos="2720"/>
              </w:tabs>
              <w:rPr>
                <w:rFonts w:ascii="Arial" w:hAnsi="Arial" w:cs="Arial"/>
                <w:b/>
              </w:rPr>
            </w:pPr>
            <w:r w:rsidRPr="00CF18CE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2848" behindDoc="0" locked="0" layoutInCell="1" allowOverlap="1" wp14:anchorId="4153DCA5" wp14:editId="13C6F69E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0</wp:posOffset>
                  </wp:positionV>
                  <wp:extent cx="1105535" cy="1528445"/>
                  <wp:effectExtent l="0" t="0" r="1206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18CE">
              <w:rPr>
                <w:rFonts w:ascii="Arial" w:hAnsi="Arial" w:cs="Arial"/>
                <w:b/>
              </w:rPr>
              <w:t xml:space="preserve">Name: </w:t>
            </w:r>
          </w:p>
          <w:p w14:paraId="6EBB19AC" w14:textId="77777777" w:rsidR="00CF18CE" w:rsidRDefault="00CF18CE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</w:p>
          <w:p w14:paraId="130697FA" w14:textId="7F011E2B" w:rsidR="00CF18CE" w:rsidRDefault="00CF18CE" w:rsidP="00DB6385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</w:p>
          <w:p w14:paraId="68EF5B58" w14:textId="77777777" w:rsidR="00CF18CE" w:rsidRDefault="00CF18CE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</w:p>
          <w:p w14:paraId="41902565" w14:textId="51F77925" w:rsidR="00CF18CE" w:rsidRPr="00CF18CE" w:rsidRDefault="00CF18CE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F18CE">
              <w:rPr>
                <w:rFonts w:ascii="Arial" w:hAnsi="Arial" w:cs="Arial"/>
                <w:b/>
              </w:rPr>
              <w:t xml:space="preserve">Born: </w:t>
            </w:r>
          </w:p>
          <w:p w14:paraId="2FBBA4AE" w14:textId="0F00BBBD" w:rsidR="00B7637C" w:rsidRDefault="00CF18CE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CF18C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 1913</w:t>
            </w:r>
          </w:p>
          <w:p w14:paraId="38D3925C" w14:textId="0F15597C" w:rsidR="00B7637C" w:rsidRPr="00B7637C" w:rsidRDefault="00B7637C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  <w:i/>
              </w:rPr>
            </w:pPr>
            <w:r w:rsidRPr="00B7637C">
              <w:rPr>
                <w:rFonts w:ascii="Arial" w:hAnsi="Arial" w:cs="Arial"/>
                <w:i/>
              </w:rPr>
              <w:t xml:space="preserve">Portrayed by Stephan James, shown above. </w:t>
            </w:r>
          </w:p>
        </w:tc>
        <w:tc>
          <w:tcPr>
            <w:tcW w:w="5352" w:type="dxa"/>
          </w:tcPr>
          <w:p w14:paraId="6B1FB9FC" w14:textId="3548E787" w:rsidR="00CF18CE" w:rsidRPr="00CF18CE" w:rsidRDefault="00935126" w:rsidP="00DB6385">
            <w:pPr>
              <w:tabs>
                <w:tab w:val="left" w:pos="2720"/>
              </w:tabs>
              <w:rPr>
                <w:rFonts w:ascii="Arial" w:hAnsi="Arial" w:cs="Arial"/>
                <w:b/>
              </w:rPr>
            </w:pPr>
            <w:r w:rsidRPr="0093512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872" behindDoc="0" locked="0" layoutInCell="1" allowOverlap="1" wp14:anchorId="0FF99968" wp14:editId="5D3CFB7B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0</wp:posOffset>
                  </wp:positionV>
                  <wp:extent cx="1092835" cy="160083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18CE" w:rsidRPr="00CF18CE">
              <w:rPr>
                <w:rFonts w:ascii="Arial" w:hAnsi="Arial" w:cs="Arial"/>
                <w:b/>
              </w:rPr>
              <w:t xml:space="preserve">Name: </w:t>
            </w:r>
          </w:p>
          <w:p w14:paraId="3B2EF6CD" w14:textId="77777777" w:rsidR="00CF18CE" w:rsidRDefault="00CF18CE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</w:p>
          <w:p w14:paraId="13BEF2DD" w14:textId="60DA645B" w:rsidR="00CF18CE" w:rsidRDefault="00CF18CE" w:rsidP="00DB6385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</w:p>
          <w:p w14:paraId="1F77BA57" w14:textId="71299A99" w:rsidR="00CF18CE" w:rsidRDefault="00CF18CE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</w:p>
          <w:p w14:paraId="05883BDA" w14:textId="77777777" w:rsidR="00935126" w:rsidRPr="00CF18CE" w:rsidRDefault="00935126" w:rsidP="00DB6385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F18CE">
              <w:rPr>
                <w:rFonts w:ascii="Arial" w:hAnsi="Arial" w:cs="Arial"/>
                <w:b/>
              </w:rPr>
              <w:t xml:space="preserve">Born: </w:t>
            </w:r>
          </w:p>
          <w:p w14:paraId="2A2F040C" w14:textId="77777777" w:rsidR="00CF18CE" w:rsidRDefault="00935126" w:rsidP="00DB6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93512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August 1986 </w:t>
            </w:r>
          </w:p>
          <w:p w14:paraId="6C872C98" w14:textId="77777777" w:rsidR="00B7637C" w:rsidRDefault="00B7637C" w:rsidP="00DB6385">
            <w:pPr>
              <w:rPr>
                <w:rFonts w:ascii="Arial" w:hAnsi="Arial" w:cs="Arial"/>
              </w:rPr>
            </w:pPr>
          </w:p>
          <w:p w14:paraId="27A2A46C" w14:textId="2F257CA9" w:rsidR="00B7637C" w:rsidRPr="00B7637C" w:rsidRDefault="00B7637C" w:rsidP="00DB6385">
            <w:pPr>
              <w:rPr>
                <w:rFonts w:ascii="Arial" w:hAnsi="Arial" w:cs="Arial"/>
                <w:i/>
              </w:rPr>
            </w:pPr>
            <w:r w:rsidRPr="00B7637C">
              <w:rPr>
                <w:rFonts w:ascii="Arial" w:hAnsi="Arial" w:cs="Arial"/>
                <w:i/>
              </w:rPr>
              <w:t>Portrayed by Jason Sudiekis, shown above.</w:t>
            </w:r>
          </w:p>
        </w:tc>
      </w:tr>
      <w:tr w:rsidR="00E939B5" w14:paraId="63BAD190" w14:textId="77777777" w:rsidTr="00E939B5">
        <w:trPr>
          <w:trHeight w:val="2854"/>
        </w:trPr>
        <w:tc>
          <w:tcPr>
            <w:tcW w:w="5351" w:type="dxa"/>
          </w:tcPr>
          <w:p w14:paraId="4B46E6C7" w14:textId="1BA02C93" w:rsidR="00DB6385" w:rsidRDefault="00DB6385" w:rsidP="00DB6385">
            <w:pPr>
              <w:rPr>
                <w:rFonts w:ascii="Arial" w:hAnsi="Arial" w:cs="Arial"/>
                <w:b/>
              </w:rPr>
            </w:pPr>
            <w:r w:rsidRPr="00DB638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896" behindDoc="0" locked="0" layoutInCell="1" allowOverlap="1" wp14:anchorId="0B8A6431" wp14:editId="4BE8D56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-15240</wp:posOffset>
                  </wp:positionV>
                  <wp:extent cx="1003935" cy="1412945"/>
                  <wp:effectExtent l="0" t="0" r="1206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35" cy="14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</w:rPr>
              <w:t xml:space="preserve">Name: </w:t>
            </w:r>
          </w:p>
          <w:p w14:paraId="1C3FBA14" w14:textId="77777777" w:rsidR="00DB6385" w:rsidRDefault="00DB6385" w:rsidP="00DB6385">
            <w:pPr>
              <w:rPr>
                <w:rFonts w:ascii="Arial" w:hAnsi="Arial" w:cs="Arial"/>
              </w:rPr>
            </w:pPr>
          </w:p>
          <w:p w14:paraId="47AC3D27" w14:textId="77777777" w:rsidR="00DB6385" w:rsidRDefault="00DB6385" w:rsidP="00DB6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Ruth Owens </w:t>
            </w:r>
          </w:p>
          <w:p w14:paraId="35B2CFEB" w14:textId="77777777" w:rsidR="00DB6385" w:rsidRDefault="00DB6385" w:rsidP="00DB6385">
            <w:pPr>
              <w:rPr>
                <w:rFonts w:ascii="Arial" w:hAnsi="Arial" w:cs="Arial"/>
              </w:rPr>
            </w:pPr>
          </w:p>
          <w:p w14:paraId="3ABBC3A0" w14:textId="77777777" w:rsidR="00DB6385" w:rsidRDefault="00DB6385" w:rsidP="00DB6385">
            <w:pPr>
              <w:rPr>
                <w:rFonts w:ascii="Arial" w:hAnsi="Arial" w:cs="Arial"/>
                <w:b/>
              </w:rPr>
            </w:pPr>
            <w:r w:rsidRPr="0090577B">
              <w:rPr>
                <w:rFonts w:ascii="Arial" w:hAnsi="Arial" w:cs="Arial"/>
                <w:b/>
              </w:rPr>
              <w:t>Born:</w:t>
            </w:r>
            <w:r w:rsidR="0090577B">
              <w:rPr>
                <w:rFonts w:ascii="Arial" w:hAnsi="Arial" w:cs="Arial"/>
                <w:b/>
              </w:rPr>
              <w:br/>
            </w:r>
          </w:p>
          <w:p w14:paraId="4DCBB9B5" w14:textId="0EF09B4B" w:rsidR="0090577B" w:rsidRPr="0090577B" w:rsidRDefault="0090577B" w:rsidP="00DB6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27th April 1915</w:t>
            </w:r>
          </w:p>
          <w:p w14:paraId="5F788601" w14:textId="77777777" w:rsidR="00DB6385" w:rsidRDefault="00DB6385" w:rsidP="00DB6385">
            <w:pPr>
              <w:rPr>
                <w:rFonts w:ascii="Arial" w:hAnsi="Arial" w:cs="Arial"/>
              </w:rPr>
            </w:pPr>
          </w:p>
          <w:p w14:paraId="016AF094" w14:textId="77777777" w:rsidR="00B7637C" w:rsidRDefault="00B7637C" w:rsidP="00DB6385">
            <w:pPr>
              <w:rPr>
                <w:rFonts w:ascii="Arial" w:hAnsi="Arial" w:cs="Arial"/>
              </w:rPr>
            </w:pPr>
          </w:p>
          <w:p w14:paraId="7E9C0446" w14:textId="0AA5A2C7" w:rsidR="00B7637C" w:rsidRDefault="00B7637C" w:rsidP="00DB6385">
            <w:pPr>
              <w:rPr>
                <w:rFonts w:ascii="Arial" w:hAnsi="Arial" w:cs="Arial"/>
              </w:rPr>
            </w:pPr>
            <w:r w:rsidRPr="00B7637C">
              <w:rPr>
                <w:rFonts w:ascii="Arial" w:hAnsi="Arial" w:cs="Arial"/>
                <w:i/>
              </w:rPr>
              <w:t xml:space="preserve">Portrayed </w:t>
            </w:r>
            <w:r>
              <w:rPr>
                <w:rFonts w:ascii="Arial" w:hAnsi="Arial" w:cs="Arial"/>
                <w:i/>
              </w:rPr>
              <w:t>by Shanice Banton</w:t>
            </w:r>
            <w:r w:rsidRPr="00B7637C">
              <w:rPr>
                <w:rFonts w:ascii="Arial" w:hAnsi="Arial" w:cs="Arial"/>
                <w:i/>
              </w:rPr>
              <w:t>, shown above.</w:t>
            </w:r>
          </w:p>
          <w:p w14:paraId="20C2FDFC" w14:textId="0F26B227" w:rsidR="00DB6385" w:rsidRDefault="00DB6385" w:rsidP="00DB6385">
            <w:pPr>
              <w:rPr>
                <w:rFonts w:ascii="Arial" w:hAnsi="Arial" w:cs="Arial"/>
              </w:rPr>
            </w:pPr>
          </w:p>
        </w:tc>
        <w:tc>
          <w:tcPr>
            <w:tcW w:w="5352" w:type="dxa"/>
          </w:tcPr>
          <w:p w14:paraId="78E8A45C" w14:textId="77777777" w:rsidR="00CF18CE" w:rsidRDefault="000A3F07" w:rsidP="00DB6385">
            <w:pPr>
              <w:rPr>
                <w:rFonts w:ascii="Arial" w:hAnsi="Arial" w:cs="Arial"/>
                <w:b/>
              </w:rPr>
            </w:pPr>
            <w:r w:rsidRPr="000A3F0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920" behindDoc="0" locked="0" layoutInCell="1" allowOverlap="1" wp14:anchorId="511AEDA4" wp14:editId="304405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-15240</wp:posOffset>
                  </wp:positionV>
                  <wp:extent cx="1042035" cy="1432798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35" cy="143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</w:rPr>
              <w:t xml:space="preserve">Name: </w:t>
            </w:r>
          </w:p>
          <w:p w14:paraId="77A3C9C4" w14:textId="77777777" w:rsidR="000A3F07" w:rsidRDefault="000A3F07" w:rsidP="000A3F07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</w:p>
          <w:p w14:paraId="618056D7" w14:textId="77777777" w:rsidR="000A3F07" w:rsidRDefault="000A3F07" w:rsidP="000A3F07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</w:p>
          <w:p w14:paraId="13907304" w14:textId="77777777" w:rsidR="000A3F07" w:rsidRDefault="000A3F07" w:rsidP="00DB6385">
            <w:pPr>
              <w:rPr>
                <w:rFonts w:ascii="Arial" w:hAnsi="Arial" w:cs="Arial"/>
                <w:b/>
              </w:rPr>
            </w:pPr>
          </w:p>
          <w:p w14:paraId="6E99A9F5" w14:textId="77777777" w:rsidR="000A3F07" w:rsidRPr="00CF18CE" w:rsidRDefault="000A3F07" w:rsidP="000A3F07">
            <w:pPr>
              <w:tabs>
                <w:tab w:val="left" w:pos="272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F18CE">
              <w:rPr>
                <w:rFonts w:ascii="Arial" w:hAnsi="Arial" w:cs="Arial"/>
                <w:b/>
              </w:rPr>
              <w:t xml:space="preserve">Born: </w:t>
            </w:r>
          </w:p>
          <w:p w14:paraId="3A6C7A39" w14:textId="5EB7951B" w:rsidR="000A3F07" w:rsidRDefault="000A3F07" w:rsidP="000A3F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August </w:t>
            </w:r>
            <w:r w:rsidR="00B7637C">
              <w:rPr>
                <w:rFonts w:ascii="Arial" w:hAnsi="Arial" w:cs="Arial"/>
              </w:rPr>
              <w:t>1902</w:t>
            </w:r>
          </w:p>
          <w:p w14:paraId="04C55916" w14:textId="77777777" w:rsidR="000A3F07" w:rsidRDefault="000A3F07" w:rsidP="00DB6385">
            <w:pPr>
              <w:rPr>
                <w:rFonts w:ascii="Arial" w:hAnsi="Arial" w:cs="Arial"/>
                <w:b/>
              </w:rPr>
            </w:pPr>
          </w:p>
          <w:p w14:paraId="739671DA" w14:textId="5BAE14C8" w:rsidR="00B7637C" w:rsidRPr="000A3F07" w:rsidRDefault="00B7637C" w:rsidP="00DB6385">
            <w:pPr>
              <w:rPr>
                <w:rFonts w:ascii="Arial" w:hAnsi="Arial" w:cs="Arial"/>
                <w:b/>
              </w:rPr>
            </w:pPr>
            <w:r w:rsidRPr="00B7637C">
              <w:rPr>
                <w:rFonts w:ascii="Arial" w:hAnsi="Arial" w:cs="Arial"/>
                <w:i/>
              </w:rPr>
              <w:t xml:space="preserve">Portrayed </w:t>
            </w:r>
            <w:r>
              <w:rPr>
                <w:rFonts w:ascii="Arial" w:hAnsi="Arial" w:cs="Arial"/>
                <w:i/>
              </w:rPr>
              <w:t>by Carice van Houten</w:t>
            </w:r>
            <w:r w:rsidRPr="00B7637C">
              <w:rPr>
                <w:rFonts w:ascii="Arial" w:hAnsi="Arial" w:cs="Arial"/>
                <w:i/>
              </w:rPr>
              <w:t>, shown above.</w:t>
            </w:r>
          </w:p>
        </w:tc>
      </w:tr>
      <w:tr w:rsidR="00DB6385" w14:paraId="2150FD39" w14:textId="77777777" w:rsidTr="00E939B5">
        <w:trPr>
          <w:trHeight w:val="3152"/>
        </w:trPr>
        <w:tc>
          <w:tcPr>
            <w:tcW w:w="5351" w:type="dxa"/>
          </w:tcPr>
          <w:p w14:paraId="6EC73D5F" w14:textId="16BEE129" w:rsidR="00B7637C" w:rsidRDefault="00B7637C" w:rsidP="00B7637C">
            <w:pPr>
              <w:rPr>
                <w:rFonts w:ascii="Arial" w:hAnsi="Arial" w:cs="Arial"/>
                <w:b/>
              </w:rPr>
            </w:pPr>
            <w:r w:rsidRPr="00B7637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944" behindDoc="0" locked="0" layoutInCell="1" allowOverlap="1" wp14:anchorId="0825EDD1" wp14:editId="67364536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0</wp:posOffset>
                  </wp:positionV>
                  <wp:extent cx="972862" cy="134874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62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</w:rPr>
              <w:t xml:space="preserve"> Name:</w:t>
            </w:r>
          </w:p>
          <w:p w14:paraId="0DD7A412" w14:textId="77777777" w:rsidR="00B7637C" w:rsidRDefault="00B7637C" w:rsidP="00B7637C">
            <w:pPr>
              <w:rPr>
                <w:rFonts w:ascii="Arial" w:hAnsi="Arial" w:cs="Arial"/>
                <w:b/>
              </w:rPr>
            </w:pPr>
          </w:p>
          <w:p w14:paraId="66A2C7CB" w14:textId="77777777" w:rsidR="00B7637C" w:rsidRDefault="00B7637C" w:rsidP="00B7637C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720"/>
              </w:tabs>
              <w:spacing w:line="360" w:lineRule="auto"/>
              <w:rPr>
                <w:rFonts w:ascii="Arial" w:hAnsi="Arial" w:cs="Arial"/>
              </w:rPr>
            </w:pPr>
          </w:p>
          <w:p w14:paraId="6C8A6590" w14:textId="77777777" w:rsidR="00B7637C" w:rsidRDefault="00B7637C" w:rsidP="00B7637C">
            <w:pPr>
              <w:rPr>
                <w:rFonts w:ascii="Arial" w:hAnsi="Arial" w:cs="Arial"/>
              </w:rPr>
            </w:pPr>
          </w:p>
          <w:p w14:paraId="559590B9" w14:textId="77777777" w:rsidR="00B7637C" w:rsidRDefault="00B7637C" w:rsidP="00B7637C">
            <w:pPr>
              <w:rPr>
                <w:rFonts w:ascii="Arial" w:hAnsi="Arial" w:cs="Arial"/>
              </w:rPr>
            </w:pPr>
          </w:p>
          <w:p w14:paraId="0AEF0576" w14:textId="51986F19" w:rsidR="00B7637C" w:rsidRPr="00B7637C" w:rsidRDefault="00B7637C" w:rsidP="00B7637C">
            <w:pPr>
              <w:rPr>
                <w:rFonts w:ascii="Arial" w:hAnsi="Arial" w:cs="Arial"/>
                <w:b/>
              </w:rPr>
            </w:pPr>
            <w:r w:rsidRPr="0090577B">
              <w:rPr>
                <w:rFonts w:ascii="Arial" w:hAnsi="Arial" w:cs="Arial"/>
                <w:b/>
              </w:rPr>
              <w:t>Born: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27th April 1913</w:t>
            </w:r>
          </w:p>
          <w:p w14:paraId="3CEC4115" w14:textId="27415C39" w:rsidR="00B7637C" w:rsidRDefault="00B7637C" w:rsidP="00B7637C">
            <w:pPr>
              <w:rPr>
                <w:rFonts w:ascii="Arial" w:hAnsi="Arial" w:cs="Arial"/>
              </w:rPr>
            </w:pPr>
          </w:p>
          <w:p w14:paraId="4E89A7A2" w14:textId="0F28F3B8" w:rsidR="00B7637C" w:rsidRDefault="00B7637C" w:rsidP="00B7637C">
            <w:pPr>
              <w:rPr>
                <w:rFonts w:ascii="Arial" w:hAnsi="Arial" w:cs="Arial"/>
              </w:rPr>
            </w:pPr>
            <w:r w:rsidRPr="00B7637C">
              <w:rPr>
                <w:rFonts w:ascii="Arial" w:hAnsi="Arial" w:cs="Arial"/>
                <w:i/>
              </w:rPr>
              <w:t xml:space="preserve">Portrayed </w:t>
            </w:r>
            <w:r>
              <w:rPr>
                <w:rFonts w:ascii="Arial" w:hAnsi="Arial" w:cs="Arial"/>
                <w:i/>
              </w:rPr>
              <w:t>by David Kross</w:t>
            </w:r>
            <w:r w:rsidRPr="00B7637C">
              <w:rPr>
                <w:rFonts w:ascii="Arial" w:hAnsi="Arial" w:cs="Arial"/>
                <w:i/>
              </w:rPr>
              <w:t>, shown above.</w:t>
            </w:r>
          </w:p>
          <w:p w14:paraId="2D5F3B7F" w14:textId="77777777" w:rsidR="00DB6385" w:rsidRPr="00DB6385" w:rsidRDefault="00DB6385" w:rsidP="00DB6385">
            <w:pPr>
              <w:rPr>
                <w:rFonts w:ascii="Arial" w:hAnsi="Arial" w:cs="Arial"/>
              </w:rPr>
            </w:pPr>
          </w:p>
        </w:tc>
        <w:tc>
          <w:tcPr>
            <w:tcW w:w="5352" w:type="dxa"/>
          </w:tcPr>
          <w:p w14:paraId="5B989DA8" w14:textId="54DB77F0" w:rsidR="00B7637C" w:rsidRDefault="00B7637C" w:rsidP="00B7637C">
            <w:pPr>
              <w:rPr>
                <w:rFonts w:ascii="Arial" w:hAnsi="Arial" w:cs="Arial"/>
                <w:b/>
              </w:rPr>
            </w:pPr>
            <w:r w:rsidRPr="00B7637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968" behindDoc="0" locked="0" layoutInCell="1" allowOverlap="1" wp14:anchorId="1E9944A6" wp14:editId="1087381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5715</wp:posOffset>
                  </wp:positionV>
                  <wp:extent cx="991235" cy="138112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3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</w:rPr>
              <w:t xml:space="preserve"> Name:</w:t>
            </w:r>
          </w:p>
          <w:p w14:paraId="0295171F" w14:textId="77777777" w:rsidR="00E939B5" w:rsidRDefault="00E939B5" w:rsidP="00B7637C">
            <w:pPr>
              <w:rPr>
                <w:rFonts w:ascii="Arial" w:hAnsi="Arial" w:cs="Arial"/>
                <w:b/>
              </w:rPr>
            </w:pPr>
          </w:p>
          <w:p w14:paraId="2CA4A713" w14:textId="77777777" w:rsidR="00E939B5" w:rsidRDefault="00E939B5" w:rsidP="00B7637C">
            <w:pPr>
              <w:rPr>
                <w:rFonts w:ascii="Arial" w:hAnsi="Arial" w:cs="Arial"/>
                <w:b/>
              </w:rPr>
            </w:pPr>
          </w:p>
          <w:p w14:paraId="51397DDC" w14:textId="3FEBFEBE" w:rsidR="00B7637C" w:rsidRDefault="00E939B5" w:rsidP="00DB6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Avery Brundage </w:t>
            </w:r>
          </w:p>
          <w:p w14:paraId="0580F5B9" w14:textId="77777777" w:rsidR="00E939B5" w:rsidRDefault="00E939B5" w:rsidP="00DB6385">
            <w:pPr>
              <w:rPr>
                <w:rFonts w:ascii="Arial" w:hAnsi="Arial" w:cs="Arial"/>
              </w:rPr>
            </w:pPr>
          </w:p>
          <w:p w14:paraId="39D4EC56" w14:textId="77777777" w:rsidR="00E939B5" w:rsidRDefault="00E939B5" w:rsidP="00DB6385">
            <w:pPr>
              <w:rPr>
                <w:rFonts w:ascii="Arial" w:hAnsi="Arial" w:cs="Arial"/>
              </w:rPr>
            </w:pPr>
          </w:p>
          <w:p w14:paraId="26D91660" w14:textId="1F7A3A98" w:rsidR="00E939B5" w:rsidRPr="00B7637C" w:rsidRDefault="00E939B5" w:rsidP="00E939B5">
            <w:pPr>
              <w:rPr>
                <w:rFonts w:ascii="Arial" w:hAnsi="Arial" w:cs="Arial"/>
                <w:b/>
              </w:rPr>
            </w:pPr>
            <w:r w:rsidRPr="0090577B">
              <w:rPr>
                <w:rFonts w:ascii="Arial" w:hAnsi="Arial" w:cs="Arial"/>
                <w:b/>
              </w:rPr>
              <w:t>Born: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28th September 1887</w:t>
            </w:r>
          </w:p>
          <w:p w14:paraId="713C3504" w14:textId="77777777" w:rsidR="00E939B5" w:rsidRDefault="00E939B5" w:rsidP="00E939B5">
            <w:pPr>
              <w:rPr>
                <w:rFonts w:ascii="Arial" w:hAnsi="Arial" w:cs="Arial"/>
              </w:rPr>
            </w:pPr>
          </w:p>
          <w:p w14:paraId="7C35610C" w14:textId="48E5FAD7" w:rsidR="00E939B5" w:rsidRDefault="00E939B5" w:rsidP="00E939B5">
            <w:pPr>
              <w:rPr>
                <w:rFonts w:ascii="Arial" w:hAnsi="Arial" w:cs="Arial"/>
              </w:rPr>
            </w:pPr>
            <w:r w:rsidRPr="00B7637C">
              <w:rPr>
                <w:rFonts w:ascii="Arial" w:hAnsi="Arial" w:cs="Arial"/>
                <w:i/>
              </w:rPr>
              <w:t xml:space="preserve">Portrayed </w:t>
            </w:r>
            <w:r>
              <w:rPr>
                <w:rFonts w:ascii="Arial" w:hAnsi="Arial" w:cs="Arial"/>
                <w:i/>
              </w:rPr>
              <w:t>by Jeremy Irons</w:t>
            </w:r>
            <w:r w:rsidRPr="00B7637C">
              <w:rPr>
                <w:rFonts w:ascii="Arial" w:hAnsi="Arial" w:cs="Arial"/>
                <w:i/>
              </w:rPr>
              <w:t>, shown above.</w:t>
            </w:r>
          </w:p>
          <w:p w14:paraId="4A086F5E" w14:textId="77777777" w:rsidR="00E939B5" w:rsidRDefault="00E939B5" w:rsidP="00DB6385">
            <w:pPr>
              <w:rPr>
                <w:rFonts w:ascii="Arial" w:hAnsi="Arial" w:cs="Arial"/>
              </w:rPr>
            </w:pPr>
          </w:p>
          <w:p w14:paraId="397A3BB2" w14:textId="77777777" w:rsidR="00B7637C" w:rsidRDefault="00B7637C" w:rsidP="00E939B5">
            <w:pPr>
              <w:rPr>
                <w:rFonts w:ascii="Arial" w:hAnsi="Arial" w:cs="Arial"/>
              </w:rPr>
            </w:pPr>
          </w:p>
        </w:tc>
      </w:tr>
    </w:tbl>
    <w:p w14:paraId="3694EB3A" w14:textId="3F5F673D" w:rsidR="00CF18CE" w:rsidRDefault="00CF18CE" w:rsidP="00CF18CE">
      <w:pPr>
        <w:rPr>
          <w:rStyle w:val="Emphasis"/>
        </w:rPr>
      </w:pPr>
    </w:p>
    <w:p w14:paraId="1E45CD08" w14:textId="77777777" w:rsidR="0079657C" w:rsidRDefault="0079657C" w:rsidP="00CF18CE">
      <w:pPr>
        <w:rPr>
          <w:rStyle w:val="Emphasis"/>
        </w:rPr>
        <w:sectPr w:rsidR="0079657C" w:rsidSect="006E089E">
          <w:pgSz w:w="11906" w:h="16838"/>
          <w:pgMar w:top="709" w:right="720" w:bottom="454" w:left="720" w:header="709" w:footer="709" w:gutter="0"/>
          <w:cols w:space="708"/>
          <w:docGrid w:linePitch="360"/>
        </w:sectPr>
      </w:pPr>
    </w:p>
    <w:p w14:paraId="725993A4" w14:textId="42AEDF07" w:rsidR="0079657C" w:rsidRDefault="0079657C" w:rsidP="0079657C">
      <w:pPr>
        <w:rPr>
          <w:rStyle w:val="Emphasis"/>
        </w:rPr>
      </w:pPr>
    </w:p>
    <w:p w14:paraId="174A84E4" w14:textId="77777777" w:rsidR="0079657C" w:rsidRPr="00E939B5" w:rsidRDefault="0079657C" w:rsidP="0079657C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r>
        <w:rPr>
          <w:rStyle w:val="Emphasis"/>
          <w:rFonts w:ascii="Arial" w:hAnsi="Arial" w:cs="Arial"/>
          <w:i w:val="0"/>
        </w:rPr>
        <w:t xml:space="preserve">Complete the note taking template below; </w:t>
      </w:r>
    </w:p>
    <w:p w14:paraId="00D4A86E" w14:textId="30F33560" w:rsidR="00E939B5" w:rsidRPr="003512D8" w:rsidRDefault="003512D8" w:rsidP="003512D8">
      <w:pPr>
        <w:ind w:left="12960"/>
        <w:rPr>
          <w:rStyle w:val="Emphasis"/>
          <w:rFonts w:ascii="Arial" w:hAnsi="Arial" w:cs="Arial"/>
          <w:b/>
          <w:i w:val="0"/>
        </w:rPr>
      </w:pPr>
      <w:r w:rsidRPr="003512D8">
        <w:rPr>
          <w:rStyle w:val="Emphasis"/>
          <w:rFonts w:ascii="Arial" w:hAnsi="Arial" w:cs="Arial"/>
          <w:b/>
          <w:i w:val="0"/>
        </w:rPr>
        <w:t xml:space="preserve">(8 marks) </w:t>
      </w:r>
    </w:p>
    <w:tbl>
      <w:tblPr>
        <w:tblStyle w:val="TableGrid"/>
        <w:tblpPr w:leftFromText="180" w:rightFromText="180" w:vertAnchor="page" w:horzAnchor="page" w:tblpX="970" w:tblpY="1625"/>
        <w:tblW w:w="0" w:type="auto"/>
        <w:tblLook w:val="04A0" w:firstRow="1" w:lastRow="0" w:firstColumn="1" w:lastColumn="0" w:noHBand="0" w:noVBand="1"/>
      </w:tblPr>
      <w:tblGrid>
        <w:gridCol w:w="3265"/>
        <w:gridCol w:w="11765"/>
      </w:tblGrid>
      <w:tr w:rsidR="0079657C" w14:paraId="16934660" w14:textId="77777777" w:rsidTr="00BC1A6B">
        <w:trPr>
          <w:trHeight w:val="354"/>
        </w:trPr>
        <w:tc>
          <w:tcPr>
            <w:tcW w:w="3265" w:type="dxa"/>
          </w:tcPr>
          <w:p w14:paraId="4303AAA8" w14:textId="49573416" w:rsidR="0079657C" w:rsidRPr="0079657C" w:rsidRDefault="0079657C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Key Event</w:t>
            </w:r>
          </w:p>
        </w:tc>
        <w:tc>
          <w:tcPr>
            <w:tcW w:w="11765" w:type="dxa"/>
          </w:tcPr>
          <w:p w14:paraId="7EB6CC04" w14:textId="5B53E7B4" w:rsidR="0079657C" w:rsidRPr="0079657C" w:rsidRDefault="0079657C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Notes</w:t>
            </w:r>
          </w:p>
        </w:tc>
      </w:tr>
      <w:tr w:rsidR="0079657C" w14:paraId="50245C82" w14:textId="77777777" w:rsidTr="00BC1A6B">
        <w:trPr>
          <w:trHeight w:val="414"/>
        </w:trPr>
        <w:tc>
          <w:tcPr>
            <w:tcW w:w="3265" w:type="dxa"/>
          </w:tcPr>
          <w:p w14:paraId="37444261" w14:textId="77777777" w:rsidR="0079657C" w:rsidRDefault="00843FD6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Jesse Owens attending college </w:t>
            </w:r>
          </w:p>
          <w:p w14:paraId="50B353EF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AA7E9B8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6BDEEE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F83744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10FB503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29FEDF0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C77CC5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AE7936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AFF8879" w14:textId="0D038C5A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(1 marks) </w:t>
            </w:r>
          </w:p>
        </w:tc>
        <w:tc>
          <w:tcPr>
            <w:tcW w:w="11765" w:type="dxa"/>
          </w:tcPr>
          <w:p w14:paraId="38DF230F" w14:textId="77777777" w:rsidR="0079657C" w:rsidRDefault="0079657C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350BD68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B7F1925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090B10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9E359C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1F87FD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54D17C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996CBE5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918E16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A8C7573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982A3B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EAFE46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CDA772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41AA375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5F47C8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8235B42" w14:textId="77777777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79657C" w14:paraId="756845C2" w14:textId="77777777" w:rsidTr="00BC1A6B">
        <w:trPr>
          <w:trHeight w:val="506"/>
        </w:trPr>
        <w:tc>
          <w:tcPr>
            <w:tcW w:w="3265" w:type="dxa"/>
          </w:tcPr>
          <w:p w14:paraId="580B913E" w14:textId="77777777" w:rsidR="0079657C" w:rsidRDefault="00120DD1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US Olympics Committee convention </w:t>
            </w:r>
            <w:r w:rsidR="003512D8">
              <w:rPr>
                <w:rStyle w:val="Emphasis"/>
                <w:rFonts w:ascii="Arial" w:hAnsi="Arial" w:cs="Arial"/>
                <w:i w:val="0"/>
              </w:rPr>
              <w:t xml:space="preserve">and Brundage’s visit to Germany </w:t>
            </w:r>
          </w:p>
          <w:p w14:paraId="4ECFE33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84BCFAE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F6B09DF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8668AA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0E2E07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AC947D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DFDD78C" w14:textId="2203D856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(2 marks) </w:t>
            </w:r>
          </w:p>
        </w:tc>
        <w:tc>
          <w:tcPr>
            <w:tcW w:w="11765" w:type="dxa"/>
          </w:tcPr>
          <w:p w14:paraId="51082020" w14:textId="77777777" w:rsidR="0079657C" w:rsidRDefault="0079657C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FC5451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DF8588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B69E0DC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7E3FDE8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3D0067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E93D7CB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8CA702B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93E1144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D2929E8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F3978B4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AD87FE8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CFD9C7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869513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B5D4A60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E42D40D" w14:textId="77777777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79657C" w14:paraId="447A519F" w14:textId="77777777" w:rsidTr="00BC1A6B">
        <w:trPr>
          <w:trHeight w:val="506"/>
        </w:trPr>
        <w:tc>
          <w:tcPr>
            <w:tcW w:w="3265" w:type="dxa"/>
          </w:tcPr>
          <w:p w14:paraId="4EAAD0BC" w14:textId="77777777" w:rsidR="0079657C" w:rsidRDefault="00BC1A6B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lastRenderedPageBreak/>
              <w:t>25</w:t>
            </w:r>
            <w:r w:rsidRPr="00BC1A6B">
              <w:rPr>
                <w:rStyle w:val="Emphasis"/>
                <w:rFonts w:ascii="Arial" w:hAnsi="Arial" w:cs="Arial"/>
                <w:i w:val="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May 1935, Ann Arbor, Michigan </w:t>
            </w:r>
          </w:p>
          <w:p w14:paraId="0A168BC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DFDE03C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F90307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C492747" w14:textId="78841D57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(1 marks) </w:t>
            </w:r>
          </w:p>
        </w:tc>
        <w:tc>
          <w:tcPr>
            <w:tcW w:w="11765" w:type="dxa"/>
          </w:tcPr>
          <w:p w14:paraId="74FB22D5" w14:textId="77777777" w:rsidR="0079657C" w:rsidRDefault="0079657C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1743D30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35C455C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5DDBBF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68152B0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A4E2739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3435DC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A72156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5ABF68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11E2284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C1EEAA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91C2A08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8856560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1ED7BC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EB15F9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5AD4B2C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D7495C0" w14:textId="77777777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79657C" w14:paraId="20F7F94B" w14:textId="77777777" w:rsidTr="00BC1A6B">
        <w:trPr>
          <w:trHeight w:val="636"/>
        </w:trPr>
        <w:tc>
          <w:tcPr>
            <w:tcW w:w="3265" w:type="dxa"/>
          </w:tcPr>
          <w:p w14:paraId="64A21F24" w14:textId="3F2A07B7" w:rsidR="0079657C" w:rsidRDefault="00D5134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Owens in Los Angeles</w:t>
            </w:r>
          </w:p>
          <w:p w14:paraId="3A919BB1" w14:textId="77777777" w:rsidR="00BC1A6B" w:rsidRDefault="00BC1A6B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39A23AB" w14:textId="332D07BF" w:rsidR="00BC1A6B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(1 mark) </w:t>
            </w:r>
          </w:p>
        </w:tc>
        <w:tc>
          <w:tcPr>
            <w:tcW w:w="11765" w:type="dxa"/>
          </w:tcPr>
          <w:p w14:paraId="408EE014" w14:textId="77777777" w:rsidR="0079657C" w:rsidRDefault="0079657C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4372EB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407047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C42D345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AAFE4F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8EEDA8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E4232E0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CA6A04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F609D9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88A67D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0BDC57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B4C7E4F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09652A5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429B89E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F9C52DF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B242E2B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60C1CE3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B5727F7" w14:textId="77777777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BC1A6B" w14:paraId="34BAA5F2" w14:textId="77777777" w:rsidTr="00BC1A6B">
        <w:trPr>
          <w:trHeight w:val="340"/>
        </w:trPr>
        <w:tc>
          <w:tcPr>
            <w:tcW w:w="3265" w:type="dxa"/>
          </w:tcPr>
          <w:p w14:paraId="37135F30" w14:textId="1E81B66A" w:rsidR="00BC1A6B" w:rsidRDefault="00412F46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Meeting with </w:t>
            </w:r>
            <w:r w:rsidR="00EA76AC">
              <w:rPr>
                <w:rStyle w:val="Emphasis"/>
                <w:rFonts w:ascii="Arial" w:hAnsi="Arial" w:cs="Arial"/>
                <w:i w:val="0"/>
              </w:rPr>
              <w:t xml:space="preserve">NAACP and </w:t>
            </w:r>
            <w:r w:rsidR="003512D8">
              <w:rPr>
                <w:rStyle w:val="Emphasis"/>
                <w:rFonts w:ascii="Arial" w:hAnsi="Arial" w:cs="Arial"/>
                <w:i w:val="0"/>
              </w:rPr>
              <w:t xml:space="preserve">1936 Olympic Games Boycott </w:t>
            </w:r>
          </w:p>
          <w:p w14:paraId="618F0B91" w14:textId="77777777" w:rsidR="00BC1A6B" w:rsidRDefault="00BC1A6B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7BBAA1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623976C" w14:textId="057839B4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(1 mark) </w:t>
            </w:r>
          </w:p>
        </w:tc>
        <w:tc>
          <w:tcPr>
            <w:tcW w:w="11765" w:type="dxa"/>
          </w:tcPr>
          <w:p w14:paraId="69BCEE34" w14:textId="77777777" w:rsidR="00BC1A6B" w:rsidRDefault="00BC1A6B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00B348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8EA1D1F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86BE31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DF39F02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627C54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EC8EFF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E74DFCE" w14:textId="77777777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BC1A6B" w14:paraId="239F925A" w14:textId="77777777" w:rsidTr="00BC1A6B">
        <w:trPr>
          <w:trHeight w:val="640"/>
        </w:trPr>
        <w:tc>
          <w:tcPr>
            <w:tcW w:w="3265" w:type="dxa"/>
          </w:tcPr>
          <w:p w14:paraId="704A549A" w14:textId="77777777" w:rsidR="00BC1A6B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1936 Olympic Games </w:t>
            </w:r>
          </w:p>
          <w:p w14:paraId="6E9C8A35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66F139C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E5000F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E42E864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7DA0F2F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003AE4F" w14:textId="43854329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 xml:space="preserve">(2 marks) </w:t>
            </w:r>
          </w:p>
        </w:tc>
        <w:tc>
          <w:tcPr>
            <w:tcW w:w="11765" w:type="dxa"/>
          </w:tcPr>
          <w:p w14:paraId="0DA9C9A5" w14:textId="77777777" w:rsidR="00BC1A6B" w:rsidRDefault="00BC1A6B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5A9714B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06C267C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00D2D8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34985CA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4272684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CFD8A7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5B5E261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4DBA737C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4ED4A7F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E4F9393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DDD3309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59FBC8CB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B52FC93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9B04B4D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B458FC7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6A9B815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1807E1F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0174562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71A3AC9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44E0D54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716252CA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640EF236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C6EF1F0" w14:textId="77777777" w:rsidR="003512D8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  <w:p w14:paraId="2842BED4" w14:textId="77777777" w:rsidR="003512D8" w:rsidRPr="0079657C" w:rsidRDefault="003512D8" w:rsidP="00BC1A6B">
            <w:pPr>
              <w:pStyle w:val="ListParagraph"/>
              <w:ind w:left="0"/>
              <w:rPr>
                <w:rStyle w:val="Emphasis"/>
                <w:rFonts w:ascii="Arial" w:hAnsi="Arial" w:cs="Arial"/>
                <w:i w:val="0"/>
              </w:rPr>
            </w:pPr>
          </w:p>
        </w:tc>
      </w:tr>
    </w:tbl>
    <w:p w14:paraId="4A07A5F8" w14:textId="28A33429" w:rsidR="00E939B5" w:rsidRDefault="00E939B5" w:rsidP="009C4FDE">
      <w:pPr>
        <w:rPr>
          <w:rStyle w:val="Emphasis"/>
          <w:i w:val="0"/>
        </w:rPr>
      </w:pPr>
    </w:p>
    <w:p w14:paraId="7D537578" w14:textId="77777777" w:rsidR="003512D8" w:rsidRDefault="003512D8" w:rsidP="009C4FDE">
      <w:pPr>
        <w:rPr>
          <w:rStyle w:val="Emphasis"/>
          <w:i w:val="0"/>
        </w:rPr>
      </w:pPr>
    </w:p>
    <w:p w14:paraId="05CE7562" w14:textId="4F58A8E0" w:rsidR="003512D8" w:rsidRPr="003512D8" w:rsidRDefault="003512D8" w:rsidP="009C4FDE">
      <w:pPr>
        <w:rPr>
          <w:rStyle w:val="Emphasis"/>
          <w:rFonts w:ascii="Arial" w:hAnsi="Arial" w:cs="Arial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rFonts w:ascii="Arial" w:hAnsi="Arial" w:cs="Arial"/>
          <w:i w:val="0"/>
        </w:rPr>
        <w:t xml:space="preserve">END OF NOTETAKING SHEET </w:t>
      </w:r>
    </w:p>
    <w:p w14:paraId="5C79DC95" w14:textId="4A1031DF" w:rsidR="003512D8" w:rsidRPr="009C4FDE" w:rsidRDefault="003512D8" w:rsidP="009C4FDE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</w:p>
    <w:sectPr w:rsidR="003512D8" w:rsidRPr="009C4FDE" w:rsidSect="0079657C">
      <w:pgSz w:w="16838" w:h="11906" w:orient="landscape"/>
      <w:pgMar w:top="720" w:right="709" w:bottom="720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78EFC" w14:textId="77777777" w:rsidR="00DE644B" w:rsidRDefault="00DE644B" w:rsidP="004B2117">
      <w:r>
        <w:separator/>
      </w:r>
    </w:p>
  </w:endnote>
  <w:endnote w:type="continuationSeparator" w:id="0">
    <w:p w14:paraId="5F7553E2" w14:textId="77777777" w:rsidR="00DE644B" w:rsidRDefault="00DE644B" w:rsidP="004B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D3C23" w14:textId="77777777" w:rsidR="00DE644B" w:rsidRDefault="00DE644B" w:rsidP="004B2117">
      <w:r>
        <w:separator/>
      </w:r>
    </w:p>
  </w:footnote>
  <w:footnote w:type="continuationSeparator" w:id="0">
    <w:p w14:paraId="144D50CF" w14:textId="77777777" w:rsidR="00DE644B" w:rsidRDefault="00DE644B" w:rsidP="004B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482"/>
    <w:multiLevelType w:val="hybridMultilevel"/>
    <w:tmpl w:val="3E2EFAE4"/>
    <w:lvl w:ilvl="0" w:tplc="DAE8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2EA9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6F4D"/>
    <w:multiLevelType w:val="hybridMultilevel"/>
    <w:tmpl w:val="E5C67084"/>
    <w:lvl w:ilvl="0" w:tplc="0C090017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AF678F1"/>
    <w:multiLevelType w:val="hybridMultilevel"/>
    <w:tmpl w:val="0CEE5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4196"/>
    <w:multiLevelType w:val="hybridMultilevel"/>
    <w:tmpl w:val="453C962C"/>
    <w:lvl w:ilvl="0" w:tplc="B7EC5E10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D8C3527"/>
    <w:multiLevelType w:val="hybridMultilevel"/>
    <w:tmpl w:val="8D927D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1B9E"/>
    <w:multiLevelType w:val="hybridMultilevel"/>
    <w:tmpl w:val="3D822D1A"/>
    <w:lvl w:ilvl="0" w:tplc="A3849F5E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22315B90"/>
    <w:multiLevelType w:val="hybridMultilevel"/>
    <w:tmpl w:val="8A78B500"/>
    <w:lvl w:ilvl="0" w:tplc="1F987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41155"/>
    <w:multiLevelType w:val="hybridMultilevel"/>
    <w:tmpl w:val="47EE01F8"/>
    <w:lvl w:ilvl="0" w:tplc="0C090017">
      <w:start w:val="1"/>
      <w:numFmt w:val="lowerLetter"/>
      <w:lvlText w:val="%1)"/>
      <w:lvlJc w:val="left"/>
      <w:pPr>
        <w:ind w:left="915" w:hanging="360"/>
      </w:pPr>
    </w:lvl>
    <w:lvl w:ilvl="1" w:tplc="0C090019" w:tentative="1">
      <w:start w:val="1"/>
      <w:numFmt w:val="lowerLetter"/>
      <w:lvlText w:val="%2."/>
      <w:lvlJc w:val="left"/>
      <w:pPr>
        <w:ind w:left="1635" w:hanging="360"/>
      </w:pPr>
    </w:lvl>
    <w:lvl w:ilvl="2" w:tplc="0C09001B" w:tentative="1">
      <w:start w:val="1"/>
      <w:numFmt w:val="lowerRoman"/>
      <w:lvlText w:val="%3."/>
      <w:lvlJc w:val="right"/>
      <w:pPr>
        <w:ind w:left="2355" w:hanging="180"/>
      </w:pPr>
    </w:lvl>
    <w:lvl w:ilvl="3" w:tplc="0C09000F" w:tentative="1">
      <w:start w:val="1"/>
      <w:numFmt w:val="decimal"/>
      <w:lvlText w:val="%4."/>
      <w:lvlJc w:val="left"/>
      <w:pPr>
        <w:ind w:left="3075" w:hanging="360"/>
      </w:pPr>
    </w:lvl>
    <w:lvl w:ilvl="4" w:tplc="0C090019" w:tentative="1">
      <w:start w:val="1"/>
      <w:numFmt w:val="lowerLetter"/>
      <w:lvlText w:val="%5."/>
      <w:lvlJc w:val="left"/>
      <w:pPr>
        <w:ind w:left="3795" w:hanging="360"/>
      </w:pPr>
    </w:lvl>
    <w:lvl w:ilvl="5" w:tplc="0C09001B" w:tentative="1">
      <w:start w:val="1"/>
      <w:numFmt w:val="lowerRoman"/>
      <w:lvlText w:val="%6."/>
      <w:lvlJc w:val="right"/>
      <w:pPr>
        <w:ind w:left="4515" w:hanging="180"/>
      </w:pPr>
    </w:lvl>
    <w:lvl w:ilvl="6" w:tplc="0C09000F" w:tentative="1">
      <w:start w:val="1"/>
      <w:numFmt w:val="decimal"/>
      <w:lvlText w:val="%7."/>
      <w:lvlJc w:val="left"/>
      <w:pPr>
        <w:ind w:left="5235" w:hanging="360"/>
      </w:pPr>
    </w:lvl>
    <w:lvl w:ilvl="7" w:tplc="0C090019" w:tentative="1">
      <w:start w:val="1"/>
      <w:numFmt w:val="lowerLetter"/>
      <w:lvlText w:val="%8."/>
      <w:lvlJc w:val="left"/>
      <w:pPr>
        <w:ind w:left="5955" w:hanging="360"/>
      </w:pPr>
    </w:lvl>
    <w:lvl w:ilvl="8" w:tplc="0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24DC4FE8"/>
    <w:multiLevelType w:val="hybridMultilevel"/>
    <w:tmpl w:val="C6C4F0DC"/>
    <w:lvl w:ilvl="0" w:tplc="56F66CE4">
      <w:start w:val="1"/>
      <w:numFmt w:val="lowerLetter"/>
      <w:lvlText w:val="%1)"/>
      <w:lvlJc w:val="left"/>
      <w:pPr>
        <w:ind w:left="21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9A010AF"/>
    <w:multiLevelType w:val="hybridMultilevel"/>
    <w:tmpl w:val="8E9A48F0"/>
    <w:lvl w:ilvl="0" w:tplc="6FD26A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60772"/>
    <w:multiLevelType w:val="hybridMultilevel"/>
    <w:tmpl w:val="187E23DE"/>
    <w:lvl w:ilvl="0" w:tplc="A4C4971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33480A"/>
    <w:multiLevelType w:val="hybridMultilevel"/>
    <w:tmpl w:val="897A75C4"/>
    <w:lvl w:ilvl="0" w:tplc="EB66385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CE4BF1"/>
    <w:multiLevelType w:val="hybridMultilevel"/>
    <w:tmpl w:val="11C89E78"/>
    <w:lvl w:ilvl="0" w:tplc="E3B2A1B4">
      <w:start w:val="2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617158"/>
    <w:multiLevelType w:val="hybridMultilevel"/>
    <w:tmpl w:val="E294D7E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D7F7F"/>
    <w:multiLevelType w:val="hybridMultilevel"/>
    <w:tmpl w:val="1310D544"/>
    <w:lvl w:ilvl="0" w:tplc="0C090017">
      <w:start w:val="1"/>
      <w:numFmt w:val="lowerLetter"/>
      <w:lvlText w:val="%1)"/>
      <w:lvlJc w:val="left"/>
      <w:pPr>
        <w:ind w:left="960" w:hanging="360"/>
      </w:pPr>
    </w:lvl>
    <w:lvl w:ilvl="1" w:tplc="0C090019" w:tentative="1">
      <w:start w:val="1"/>
      <w:numFmt w:val="lowerLetter"/>
      <w:lvlText w:val="%2."/>
      <w:lvlJc w:val="left"/>
      <w:pPr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390B09F9"/>
    <w:multiLevelType w:val="hybridMultilevel"/>
    <w:tmpl w:val="CA384478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52C3E"/>
    <w:multiLevelType w:val="hybridMultilevel"/>
    <w:tmpl w:val="2048AF4A"/>
    <w:lvl w:ilvl="0" w:tplc="A3849F5E">
      <w:start w:val="1"/>
      <w:numFmt w:val="lowerLetter"/>
      <w:lvlText w:val="%1)"/>
      <w:lvlJc w:val="left"/>
      <w:pPr>
        <w:ind w:left="2203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3" w:hanging="360"/>
      </w:pPr>
    </w:lvl>
    <w:lvl w:ilvl="2" w:tplc="0C09001B" w:tentative="1">
      <w:start w:val="1"/>
      <w:numFmt w:val="lowerRoman"/>
      <w:lvlText w:val="%3."/>
      <w:lvlJc w:val="right"/>
      <w:pPr>
        <w:ind w:left="3643" w:hanging="180"/>
      </w:pPr>
    </w:lvl>
    <w:lvl w:ilvl="3" w:tplc="0C09000F" w:tentative="1">
      <w:start w:val="1"/>
      <w:numFmt w:val="decimal"/>
      <w:lvlText w:val="%4."/>
      <w:lvlJc w:val="left"/>
      <w:pPr>
        <w:ind w:left="4363" w:hanging="360"/>
      </w:pPr>
    </w:lvl>
    <w:lvl w:ilvl="4" w:tplc="0C090019" w:tentative="1">
      <w:start w:val="1"/>
      <w:numFmt w:val="lowerLetter"/>
      <w:lvlText w:val="%5."/>
      <w:lvlJc w:val="left"/>
      <w:pPr>
        <w:ind w:left="5083" w:hanging="360"/>
      </w:pPr>
    </w:lvl>
    <w:lvl w:ilvl="5" w:tplc="0C09001B" w:tentative="1">
      <w:start w:val="1"/>
      <w:numFmt w:val="lowerRoman"/>
      <w:lvlText w:val="%6."/>
      <w:lvlJc w:val="right"/>
      <w:pPr>
        <w:ind w:left="5803" w:hanging="180"/>
      </w:pPr>
    </w:lvl>
    <w:lvl w:ilvl="6" w:tplc="0C09000F" w:tentative="1">
      <w:start w:val="1"/>
      <w:numFmt w:val="decimal"/>
      <w:lvlText w:val="%7."/>
      <w:lvlJc w:val="left"/>
      <w:pPr>
        <w:ind w:left="6523" w:hanging="360"/>
      </w:pPr>
    </w:lvl>
    <w:lvl w:ilvl="7" w:tplc="0C090019" w:tentative="1">
      <w:start w:val="1"/>
      <w:numFmt w:val="lowerLetter"/>
      <w:lvlText w:val="%8."/>
      <w:lvlJc w:val="left"/>
      <w:pPr>
        <w:ind w:left="7243" w:hanging="360"/>
      </w:pPr>
    </w:lvl>
    <w:lvl w:ilvl="8" w:tplc="0C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427E1D50"/>
    <w:multiLevelType w:val="hybridMultilevel"/>
    <w:tmpl w:val="B628CBA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703229"/>
    <w:multiLevelType w:val="hybridMultilevel"/>
    <w:tmpl w:val="655E5E50"/>
    <w:lvl w:ilvl="0" w:tplc="B32E840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5CF687F"/>
    <w:multiLevelType w:val="hybridMultilevel"/>
    <w:tmpl w:val="9104B21E"/>
    <w:lvl w:ilvl="0" w:tplc="10FCEF5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1" w15:restartNumberingAfterBreak="0">
    <w:nsid w:val="48192A3A"/>
    <w:multiLevelType w:val="hybridMultilevel"/>
    <w:tmpl w:val="724EA1D2"/>
    <w:lvl w:ilvl="0" w:tplc="0C090017">
      <w:start w:val="1"/>
      <w:numFmt w:val="lowerLetter"/>
      <w:lvlText w:val="%1)"/>
      <w:lvlJc w:val="left"/>
      <w:pPr>
        <w:ind w:left="2061" w:hanging="360"/>
      </w:p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490B68D9"/>
    <w:multiLevelType w:val="hybridMultilevel"/>
    <w:tmpl w:val="B9B28D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3434C"/>
    <w:multiLevelType w:val="hybridMultilevel"/>
    <w:tmpl w:val="0EECF290"/>
    <w:lvl w:ilvl="0" w:tplc="E752F87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A12684"/>
    <w:multiLevelType w:val="hybridMultilevel"/>
    <w:tmpl w:val="ECFC108C"/>
    <w:lvl w:ilvl="0" w:tplc="61A68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23F9D"/>
    <w:multiLevelType w:val="hybridMultilevel"/>
    <w:tmpl w:val="6A64D85A"/>
    <w:lvl w:ilvl="0" w:tplc="A2CE3E7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45133"/>
    <w:multiLevelType w:val="hybridMultilevel"/>
    <w:tmpl w:val="AE0A2976"/>
    <w:lvl w:ilvl="0" w:tplc="AAA273B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7" w15:restartNumberingAfterBreak="0">
    <w:nsid w:val="57024314"/>
    <w:multiLevelType w:val="hybridMultilevel"/>
    <w:tmpl w:val="1C8209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E238E"/>
    <w:multiLevelType w:val="hybridMultilevel"/>
    <w:tmpl w:val="BA06EE84"/>
    <w:lvl w:ilvl="0" w:tplc="5B4256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C33BC"/>
    <w:multiLevelType w:val="hybridMultilevel"/>
    <w:tmpl w:val="4D5C50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31DD6"/>
    <w:multiLevelType w:val="hybridMultilevel"/>
    <w:tmpl w:val="459E3E82"/>
    <w:lvl w:ilvl="0" w:tplc="648228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99B31A8"/>
    <w:multiLevelType w:val="hybridMultilevel"/>
    <w:tmpl w:val="7982EB2C"/>
    <w:lvl w:ilvl="0" w:tplc="6B16A4AA">
      <w:start w:val="5"/>
      <w:numFmt w:val="decimal"/>
      <w:lvlText w:val="%1."/>
      <w:lvlJc w:val="left"/>
      <w:pPr>
        <w:ind w:left="720" w:hanging="360"/>
      </w:pPr>
      <w:rPr>
        <w:rFonts w:eastAsia="MS Gothic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50E38"/>
    <w:multiLevelType w:val="hybridMultilevel"/>
    <w:tmpl w:val="299CC146"/>
    <w:lvl w:ilvl="0" w:tplc="1F4E4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37A71"/>
    <w:multiLevelType w:val="hybridMultilevel"/>
    <w:tmpl w:val="636A7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6270F"/>
    <w:multiLevelType w:val="hybridMultilevel"/>
    <w:tmpl w:val="65C260FA"/>
    <w:lvl w:ilvl="0" w:tplc="FB66FA34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5" w15:restartNumberingAfterBreak="0">
    <w:nsid w:val="6D0A718B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9773B"/>
    <w:multiLevelType w:val="hybridMultilevel"/>
    <w:tmpl w:val="A6A8033E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7" w15:restartNumberingAfterBreak="0">
    <w:nsid w:val="6F795442"/>
    <w:multiLevelType w:val="hybridMultilevel"/>
    <w:tmpl w:val="F92223F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8559B"/>
    <w:multiLevelType w:val="hybridMultilevel"/>
    <w:tmpl w:val="D8D4FB44"/>
    <w:lvl w:ilvl="0" w:tplc="0C090017">
      <w:start w:val="1"/>
      <w:numFmt w:val="lowerLetter"/>
      <w:lvlText w:val="%1)"/>
      <w:lvlJc w:val="left"/>
      <w:pPr>
        <w:ind w:left="1050" w:hanging="360"/>
      </w:pPr>
    </w:lvl>
    <w:lvl w:ilvl="1" w:tplc="0C090019" w:tentative="1">
      <w:start w:val="1"/>
      <w:numFmt w:val="lowerLetter"/>
      <w:lvlText w:val="%2."/>
      <w:lvlJc w:val="left"/>
      <w:pPr>
        <w:ind w:left="1770" w:hanging="360"/>
      </w:pPr>
    </w:lvl>
    <w:lvl w:ilvl="2" w:tplc="0C09001B" w:tentative="1">
      <w:start w:val="1"/>
      <w:numFmt w:val="lowerRoman"/>
      <w:lvlText w:val="%3."/>
      <w:lvlJc w:val="right"/>
      <w:pPr>
        <w:ind w:left="2490" w:hanging="180"/>
      </w:pPr>
    </w:lvl>
    <w:lvl w:ilvl="3" w:tplc="0C09000F" w:tentative="1">
      <w:start w:val="1"/>
      <w:numFmt w:val="decimal"/>
      <w:lvlText w:val="%4."/>
      <w:lvlJc w:val="left"/>
      <w:pPr>
        <w:ind w:left="3210" w:hanging="360"/>
      </w:pPr>
    </w:lvl>
    <w:lvl w:ilvl="4" w:tplc="0C090019" w:tentative="1">
      <w:start w:val="1"/>
      <w:numFmt w:val="lowerLetter"/>
      <w:lvlText w:val="%5."/>
      <w:lvlJc w:val="left"/>
      <w:pPr>
        <w:ind w:left="3930" w:hanging="360"/>
      </w:pPr>
    </w:lvl>
    <w:lvl w:ilvl="5" w:tplc="0C09001B" w:tentative="1">
      <w:start w:val="1"/>
      <w:numFmt w:val="lowerRoman"/>
      <w:lvlText w:val="%6."/>
      <w:lvlJc w:val="right"/>
      <w:pPr>
        <w:ind w:left="4650" w:hanging="180"/>
      </w:pPr>
    </w:lvl>
    <w:lvl w:ilvl="6" w:tplc="0C09000F" w:tentative="1">
      <w:start w:val="1"/>
      <w:numFmt w:val="decimal"/>
      <w:lvlText w:val="%7."/>
      <w:lvlJc w:val="left"/>
      <w:pPr>
        <w:ind w:left="5370" w:hanging="360"/>
      </w:pPr>
    </w:lvl>
    <w:lvl w:ilvl="7" w:tplc="0C090019" w:tentative="1">
      <w:start w:val="1"/>
      <w:numFmt w:val="lowerLetter"/>
      <w:lvlText w:val="%8."/>
      <w:lvlJc w:val="left"/>
      <w:pPr>
        <w:ind w:left="6090" w:hanging="360"/>
      </w:pPr>
    </w:lvl>
    <w:lvl w:ilvl="8" w:tplc="0C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9" w15:restartNumberingAfterBreak="0">
    <w:nsid w:val="719F3705"/>
    <w:multiLevelType w:val="hybridMultilevel"/>
    <w:tmpl w:val="5B86AB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00454"/>
    <w:multiLevelType w:val="hybridMultilevel"/>
    <w:tmpl w:val="8E9A48F0"/>
    <w:lvl w:ilvl="0" w:tplc="6FD26A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67B66"/>
    <w:multiLevelType w:val="hybridMultilevel"/>
    <w:tmpl w:val="8F4619CE"/>
    <w:lvl w:ilvl="0" w:tplc="A3849F5E">
      <w:start w:val="1"/>
      <w:numFmt w:val="lowerLetter"/>
      <w:lvlText w:val="%1)"/>
      <w:lvlJc w:val="left"/>
      <w:pPr>
        <w:ind w:left="1440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AC41EF"/>
    <w:multiLevelType w:val="hybridMultilevel"/>
    <w:tmpl w:val="2A08F8A0"/>
    <w:lvl w:ilvl="0" w:tplc="0C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C3F56C1"/>
    <w:multiLevelType w:val="hybridMultilevel"/>
    <w:tmpl w:val="CDC0E40C"/>
    <w:lvl w:ilvl="0" w:tplc="534E6922">
      <w:start w:val="1"/>
      <w:numFmt w:val="lowerLetter"/>
      <w:lvlText w:val="%1)"/>
      <w:lvlJc w:val="left"/>
      <w:pPr>
        <w:ind w:left="2475" w:hanging="7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11"/>
  </w:num>
  <w:num w:numId="2">
    <w:abstractNumId w:val="33"/>
  </w:num>
  <w:num w:numId="3">
    <w:abstractNumId w:val="28"/>
  </w:num>
  <w:num w:numId="4">
    <w:abstractNumId w:val="14"/>
  </w:num>
  <w:num w:numId="5">
    <w:abstractNumId w:val="5"/>
  </w:num>
  <w:num w:numId="6">
    <w:abstractNumId w:val="37"/>
  </w:num>
  <w:num w:numId="7">
    <w:abstractNumId w:val="16"/>
  </w:num>
  <w:num w:numId="8">
    <w:abstractNumId w:val="12"/>
  </w:num>
  <w:num w:numId="9">
    <w:abstractNumId w:val="23"/>
  </w:num>
  <w:num w:numId="10">
    <w:abstractNumId w:val="39"/>
  </w:num>
  <w:num w:numId="11">
    <w:abstractNumId w:val="27"/>
  </w:num>
  <w:num w:numId="12">
    <w:abstractNumId w:val="6"/>
  </w:num>
  <w:num w:numId="13">
    <w:abstractNumId w:val="38"/>
  </w:num>
  <w:num w:numId="14">
    <w:abstractNumId w:val="4"/>
  </w:num>
  <w:num w:numId="15">
    <w:abstractNumId w:val="30"/>
  </w:num>
  <w:num w:numId="16">
    <w:abstractNumId w:val="0"/>
  </w:num>
  <w:num w:numId="17">
    <w:abstractNumId w:val="15"/>
  </w:num>
  <w:num w:numId="18">
    <w:abstractNumId w:val="9"/>
  </w:num>
  <w:num w:numId="19">
    <w:abstractNumId w:val="8"/>
  </w:num>
  <w:num w:numId="20">
    <w:abstractNumId w:val="18"/>
  </w:num>
  <w:num w:numId="21">
    <w:abstractNumId w:val="19"/>
  </w:num>
  <w:num w:numId="22">
    <w:abstractNumId w:val="31"/>
  </w:num>
  <w:num w:numId="23">
    <w:abstractNumId w:val="34"/>
  </w:num>
  <w:num w:numId="24">
    <w:abstractNumId w:val="20"/>
  </w:num>
  <w:num w:numId="25">
    <w:abstractNumId w:val="42"/>
  </w:num>
  <w:num w:numId="26">
    <w:abstractNumId w:val="43"/>
  </w:num>
  <w:num w:numId="27">
    <w:abstractNumId w:val="26"/>
  </w:num>
  <w:num w:numId="28">
    <w:abstractNumId w:val="32"/>
  </w:num>
  <w:num w:numId="29">
    <w:abstractNumId w:val="13"/>
  </w:num>
  <w:num w:numId="30">
    <w:abstractNumId w:val="29"/>
  </w:num>
  <w:num w:numId="31">
    <w:abstractNumId w:val="41"/>
  </w:num>
  <w:num w:numId="32">
    <w:abstractNumId w:val="21"/>
  </w:num>
  <w:num w:numId="33">
    <w:abstractNumId w:val="17"/>
  </w:num>
  <w:num w:numId="34">
    <w:abstractNumId w:val="2"/>
  </w:num>
  <w:num w:numId="35">
    <w:abstractNumId w:val="35"/>
  </w:num>
  <w:num w:numId="36">
    <w:abstractNumId w:val="1"/>
  </w:num>
  <w:num w:numId="37">
    <w:abstractNumId w:val="3"/>
  </w:num>
  <w:num w:numId="38">
    <w:abstractNumId w:val="25"/>
  </w:num>
  <w:num w:numId="39">
    <w:abstractNumId w:val="24"/>
  </w:num>
  <w:num w:numId="40">
    <w:abstractNumId w:val="7"/>
  </w:num>
  <w:num w:numId="41">
    <w:abstractNumId w:val="36"/>
  </w:num>
  <w:num w:numId="42">
    <w:abstractNumId w:val="22"/>
  </w:num>
  <w:num w:numId="43">
    <w:abstractNumId w:val="4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4F"/>
    <w:rsid w:val="00015D69"/>
    <w:rsid w:val="000323FE"/>
    <w:rsid w:val="00040120"/>
    <w:rsid w:val="000623DD"/>
    <w:rsid w:val="0007668B"/>
    <w:rsid w:val="0007775F"/>
    <w:rsid w:val="00083647"/>
    <w:rsid w:val="00094A48"/>
    <w:rsid w:val="000A1AE2"/>
    <w:rsid w:val="000A3BB3"/>
    <w:rsid w:val="000A3F07"/>
    <w:rsid w:val="000C0A81"/>
    <w:rsid w:val="0011493B"/>
    <w:rsid w:val="00120DD1"/>
    <w:rsid w:val="001310C8"/>
    <w:rsid w:val="001926FA"/>
    <w:rsid w:val="001B01C0"/>
    <w:rsid w:val="001C0A77"/>
    <w:rsid w:val="001C34EC"/>
    <w:rsid w:val="001C5D25"/>
    <w:rsid w:val="001C6B84"/>
    <w:rsid w:val="001E63DE"/>
    <w:rsid w:val="00206614"/>
    <w:rsid w:val="00216F71"/>
    <w:rsid w:val="00222759"/>
    <w:rsid w:val="002244B8"/>
    <w:rsid w:val="00272727"/>
    <w:rsid w:val="00292C20"/>
    <w:rsid w:val="002A251F"/>
    <w:rsid w:val="002C2A7E"/>
    <w:rsid w:val="003072F6"/>
    <w:rsid w:val="003342A0"/>
    <w:rsid w:val="003512D8"/>
    <w:rsid w:val="003526F6"/>
    <w:rsid w:val="00370A84"/>
    <w:rsid w:val="003A1C99"/>
    <w:rsid w:val="003A61CB"/>
    <w:rsid w:val="003C08EB"/>
    <w:rsid w:val="003D104F"/>
    <w:rsid w:val="003F2154"/>
    <w:rsid w:val="003F4FCF"/>
    <w:rsid w:val="004061DC"/>
    <w:rsid w:val="0041292C"/>
    <w:rsid w:val="00412F34"/>
    <w:rsid w:val="00412F46"/>
    <w:rsid w:val="00414EB3"/>
    <w:rsid w:val="0045783B"/>
    <w:rsid w:val="004B2117"/>
    <w:rsid w:val="004C0813"/>
    <w:rsid w:val="004C6D8F"/>
    <w:rsid w:val="004C7372"/>
    <w:rsid w:val="004F496B"/>
    <w:rsid w:val="004F5E8B"/>
    <w:rsid w:val="004F6C14"/>
    <w:rsid w:val="00510768"/>
    <w:rsid w:val="0051304D"/>
    <w:rsid w:val="00520ACD"/>
    <w:rsid w:val="0053485B"/>
    <w:rsid w:val="00541C43"/>
    <w:rsid w:val="0055126F"/>
    <w:rsid w:val="00553BA2"/>
    <w:rsid w:val="005655E7"/>
    <w:rsid w:val="00582F92"/>
    <w:rsid w:val="005C19FE"/>
    <w:rsid w:val="00607C9D"/>
    <w:rsid w:val="00642EE8"/>
    <w:rsid w:val="006E089E"/>
    <w:rsid w:val="006F01C9"/>
    <w:rsid w:val="006F28CA"/>
    <w:rsid w:val="006F5CEF"/>
    <w:rsid w:val="006F624A"/>
    <w:rsid w:val="00700FFD"/>
    <w:rsid w:val="007100F8"/>
    <w:rsid w:val="00743BFE"/>
    <w:rsid w:val="0075179A"/>
    <w:rsid w:val="00771F37"/>
    <w:rsid w:val="0079246B"/>
    <w:rsid w:val="0079657C"/>
    <w:rsid w:val="007B1FD7"/>
    <w:rsid w:val="007E14EC"/>
    <w:rsid w:val="0081342E"/>
    <w:rsid w:val="00826502"/>
    <w:rsid w:val="00837F17"/>
    <w:rsid w:val="00843FD6"/>
    <w:rsid w:val="008C19C3"/>
    <w:rsid w:val="008C4825"/>
    <w:rsid w:val="0090577B"/>
    <w:rsid w:val="00935126"/>
    <w:rsid w:val="00944FE7"/>
    <w:rsid w:val="009574BF"/>
    <w:rsid w:val="00971015"/>
    <w:rsid w:val="009A6691"/>
    <w:rsid w:val="009B1FF6"/>
    <w:rsid w:val="009C0D4F"/>
    <w:rsid w:val="009C4FDE"/>
    <w:rsid w:val="009E18AA"/>
    <w:rsid w:val="00A0268D"/>
    <w:rsid w:val="00A04B91"/>
    <w:rsid w:val="00A1223C"/>
    <w:rsid w:val="00A30E81"/>
    <w:rsid w:val="00A54D90"/>
    <w:rsid w:val="00A7485F"/>
    <w:rsid w:val="00A84908"/>
    <w:rsid w:val="00A95CF7"/>
    <w:rsid w:val="00AA7C01"/>
    <w:rsid w:val="00AC3ACD"/>
    <w:rsid w:val="00B0100C"/>
    <w:rsid w:val="00B33C71"/>
    <w:rsid w:val="00B54DF0"/>
    <w:rsid w:val="00B56B40"/>
    <w:rsid w:val="00B6380C"/>
    <w:rsid w:val="00B71376"/>
    <w:rsid w:val="00B7637C"/>
    <w:rsid w:val="00B92CF7"/>
    <w:rsid w:val="00BB7A92"/>
    <w:rsid w:val="00BC1A6B"/>
    <w:rsid w:val="00BC49FD"/>
    <w:rsid w:val="00BC5768"/>
    <w:rsid w:val="00C06A51"/>
    <w:rsid w:val="00C140EE"/>
    <w:rsid w:val="00C21831"/>
    <w:rsid w:val="00C3751B"/>
    <w:rsid w:val="00C620B1"/>
    <w:rsid w:val="00C63821"/>
    <w:rsid w:val="00C75A73"/>
    <w:rsid w:val="00C90A6B"/>
    <w:rsid w:val="00C9301C"/>
    <w:rsid w:val="00C961F0"/>
    <w:rsid w:val="00CA6101"/>
    <w:rsid w:val="00CD0439"/>
    <w:rsid w:val="00CD2AC3"/>
    <w:rsid w:val="00CD3001"/>
    <w:rsid w:val="00CF18CE"/>
    <w:rsid w:val="00CF776E"/>
    <w:rsid w:val="00D10DAF"/>
    <w:rsid w:val="00D51348"/>
    <w:rsid w:val="00D54D98"/>
    <w:rsid w:val="00D67043"/>
    <w:rsid w:val="00D74AE5"/>
    <w:rsid w:val="00D83D61"/>
    <w:rsid w:val="00D85B43"/>
    <w:rsid w:val="00D97FF3"/>
    <w:rsid w:val="00DB6385"/>
    <w:rsid w:val="00DC41E6"/>
    <w:rsid w:val="00DE644B"/>
    <w:rsid w:val="00E21FD4"/>
    <w:rsid w:val="00E62976"/>
    <w:rsid w:val="00E939B5"/>
    <w:rsid w:val="00EA76AC"/>
    <w:rsid w:val="00ED3022"/>
    <w:rsid w:val="00EE2D23"/>
    <w:rsid w:val="00EF2B56"/>
    <w:rsid w:val="00F0632A"/>
    <w:rsid w:val="00F5209F"/>
    <w:rsid w:val="00F63819"/>
    <w:rsid w:val="00F63F48"/>
    <w:rsid w:val="00F65029"/>
    <w:rsid w:val="00F7515E"/>
    <w:rsid w:val="00F91A17"/>
    <w:rsid w:val="00FA16AD"/>
    <w:rsid w:val="00FA2744"/>
    <w:rsid w:val="00FC2F29"/>
    <w:rsid w:val="00FC59C9"/>
    <w:rsid w:val="00FD5E14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9AF8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3D104F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A7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6F624A"/>
    <w:pPr>
      <w:ind w:left="720"/>
      <w:contextualSpacing/>
    </w:pPr>
    <w:rPr>
      <w:rFonts w:ascii="Cambria" w:eastAsia="MS Mincho" w:hAnsi="Cambria"/>
      <w:lang w:eastAsia="en-US"/>
    </w:rPr>
  </w:style>
  <w:style w:type="table" w:styleId="TableGrid">
    <w:name w:val="Table Grid"/>
    <w:basedOn w:val="TableNormal"/>
    <w:rsid w:val="002A2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2">
    <w:name w:val="Colorful List - Accent 12"/>
    <w:basedOn w:val="Normal"/>
    <w:uiPriority w:val="34"/>
    <w:qFormat/>
    <w:rsid w:val="00C06A51"/>
    <w:pPr>
      <w:ind w:left="720"/>
    </w:pPr>
  </w:style>
  <w:style w:type="paragraph" w:styleId="ListParagraph">
    <w:name w:val="List Paragraph"/>
    <w:basedOn w:val="Normal"/>
    <w:uiPriority w:val="72"/>
    <w:qFormat/>
    <w:rsid w:val="004B2117"/>
    <w:pPr>
      <w:ind w:left="720"/>
    </w:pPr>
  </w:style>
  <w:style w:type="paragraph" w:styleId="Header">
    <w:name w:val="header"/>
    <w:basedOn w:val="Normal"/>
    <w:link w:val="HeaderChar"/>
    <w:rsid w:val="004B211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B2117"/>
    <w:rPr>
      <w:sz w:val="24"/>
      <w:szCs w:val="24"/>
    </w:rPr>
  </w:style>
  <w:style w:type="paragraph" w:styleId="Footer">
    <w:name w:val="footer"/>
    <w:basedOn w:val="Normal"/>
    <w:link w:val="FooterChar"/>
    <w:rsid w:val="004B211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B2117"/>
    <w:rPr>
      <w:sz w:val="24"/>
      <w:szCs w:val="24"/>
    </w:rPr>
  </w:style>
  <w:style w:type="character" w:styleId="Emphasis">
    <w:name w:val="Emphasis"/>
    <w:basedOn w:val="DefaultParagraphFont"/>
    <w:qFormat/>
    <w:rsid w:val="00DB6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BBE1E-36AB-442F-93E7-456ED81A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10197A16</Template>
  <TotalTime>2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NARROGIN SENIOR HIGH SCHOOL</vt:lpstr>
    </vt:vector>
  </TitlesOfParts>
  <Company>Department of Education and Training (WA)</Company>
  <LinksUpToDate>false</LinksUpToDate>
  <CharactersWithSpaces>1497</CharactersWithSpaces>
  <SharedDoc>false</SharedDoc>
  <HLinks>
    <vt:vector size="6" baseType="variant">
      <vt:variant>
        <vt:i4>7929856</vt:i4>
      </vt:variant>
      <vt:variant>
        <vt:i4>-1</vt:i4>
      </vt:variant>
      <vt:variant>
        <vt:i4>1026</vt:i4>
      </vt:variant>
      <vt:variant>
        <vt:i4>1</vt:i4>
      </vt:variant>
      <vt:variant>
        <vt:lpwstr>Copy of Official logo 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NARROGIN SENIOR HIGH SCHOOL</dc:title>
  <dc:subject/>
  <dc:creator>e2023233</dc:creator>
  <cp:keywords/>
  <cp:lastModifiedBy>HARRIS Adam [Narrogin Senior High School]</cp:lastModifiedBy>
  <cp:revision>4</cp:revision>
  <cp:lastPrinted>2017-02-15T10:03:00Z</cp:lastPrinted>
  <dcterms:created xsi:type="dcterms:W3CDTF">2019-09-18T00:20:00Z</dcterms:created>
  <dcterms:modified xsi:type="dcterms:W3CDTF">2019-09-18T00:20:00Z</dcterms:modified>
</cp:coreProperties>
</file>