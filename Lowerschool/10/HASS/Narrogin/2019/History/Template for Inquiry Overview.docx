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92"/>
        <w:tblW w:w="15310" w:type="dxa"/>
        <w:tblLook w:val="04A0" w:firstRow="1" w:lastRow="0" w:firstColumn="1" w:lastColumn="0" w:noHBand="0" w:noVBand="1"/>
      </w:tblPr>
      <w:tblGrid>
        <w:gridCol w:w="2977"/>
        <w:gridCol w:w="8505"/>
        <w:gridCol w:w="3828"/>
      </w:tblGrid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Key Information/Notes</w:t>
            </w:r>
          </w:p>
        </w:tc>
        <w:tc>
          <w:tcPr>
            <w:tcW w:w="3828" w:type="dxa"/>
          </w:tcPr>
          <w:p w:rsidR="00FD2294" w:rsidRDefault="006B0B20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  <w:t>Supporting Evidence</w:t>
            </w:r>
          </w:p>
        </w:tc>
      </w:tr>
      <w:tr w:rsidR="00FD2294" w:rsidTr="00FD2294">
        <w:tc>
          <w:tcPr>
            <w:tcW w:w="2977" w:type="dxa"/>
          </w:tcPr>
          <w:p w:rsidR="00FD2294" w:rsidRDefault="00FD2294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6B0B20" w:rsidRDefault="006B0B20" w:rsidP="00F6417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6B0B20" w:rsidRDefault="006B0B20" w:rsidP="00F6417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517A6E" w:rsidRPr="006B0B20" w:rsidRDefault="006B0B20" w:rsidP="00F6417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  <w:r w:rsidRPr="006B0B20"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  <w:t>What?</w:t>
            </w:r>
          </w:p>
          <w:p w:rsidR="00517A6E" w:rsidRDefault="00517A6E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6B0B20" w:rsidRDefault="006B0B20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6B0B20" w:rsidRPr="00FD2294" w:rsidRDefault="006B0B20" w:rsidP="00F64174">
            <w:pPr>
              <w:rPr>
                <w:rFonts w:ascii="Arial" w:eastAsia="Times New Roman" w:hAnsi="Arial" w:cs="Arial"/>
                <w:i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6B0B20" w:rsidRDefault="006B0B20" w:rsidP="00517A6E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6B0B20" w:rsidRDefault="006B0B20" w:rsidP="00517A6E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FD2294" w:rsidRPr="006B0B20" w:rsidRDefault="006B0B20" w:rsidP="00517A6E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  <w:r w:rsidRPr="006B0B20"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  <w:t>Where?</w:t>
            </w:r>
          </w:p>
          <w:p w:rsidR="00517A6E" w:rsidRDefault="00517A6E" w:rsidP="00517A6E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6B0B20" w:rsidRPr="00E04A24" w:rsidRDefault="006B0B20" w:rsidP="00517A6E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6B0B20" w:rsidRDefault="006B0B20" w:rsidP="006B0B20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6B0B20" w:rsidRDefault="006B0B20" w:rsidP="006B0B20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517A6E" w:rsidRDefault="006B0B20" w:rsidP="00F6417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  <w:r w:rsidRPr="006B0B20"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  <w:t>Who?</w:t>
            </w:r>
          </w:p>
          <w:p w:rsidR="006B0B20" w:rsidRPr="006B0B20" w:rsidRDefault="006B0B20" w:rsidP="00F6417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517A6E" w:rsidRDefault="00517A6E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64174" w:rsidRPr="00E04A24" w:rsidRDefault="00F64174" w:rsidP="00F6417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6B0B20" w:rsidRDefault="006B0B20" w:rsidP="00FD229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6B0B20" w:rsidRDefault="006B0B20" w:rsidP="00FD229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</w:p>
          <w:p w:rsidR="00517A6E" w:rsidRPr="006B0B20" w:rsidRDefault="006B0B20" w:rsidP="00FD2294">
            <w:pPr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</w:pPr>
            <w:r w:rsidRPr="006B0B20">
              <w:rPr>
                <w:rFonts w:ascii="Arial" w:eastAsia="Times New Roman" w:hAnsi="Arial" w:cs="Arial"/>
                <w:b/>
                <w:i/>
                <w:sz w:val="36"/>
                <w:szCs w:val="36"/>
                <w:lang w:val="it-IT" w:eastAsia="en-AU"/>
              </w:rPr>
              <w:t xml:space="preserve">How? </w:t>
            </w:r>
            <w:bookmarkStart w:id="0" w:name="_GoBack"/>
            <w:bookmarkEnd w:id="0"/>
          </w:p>
          <w:p w:rsidR="00517A6E" w:rsidRDefault="00517A6E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6B0B20" w:rsidRPr="00E04A24" w:rsidRDefault="006B0B20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6417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 w:rsidRPr="00E04A24"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PERSPECTIVES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i/>
                <w:lang w:val="it-IT" w:eastAsia="en-AU"/>
              </w:rPr>
            </w:pPr>
          </w:p>
          <w:p w:rsidR="00F64174" w:rsidRPr="00E04A24" w:rsidRDefault="00F6417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  <w:tr w:rsidR="00FD2294" w:rsidTr="00FD2294">
        <w:tc>
          <w:tcPr>
            <w:tcW w:w="2977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  <w: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  <w:t>EVIDENCE</w:t>
            </w: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517A6E" w:rsidRDefault="00517A6E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  <w:p w:rsidR="00FD2294" w:rsidRPr="00E04A24" w:rsidRDefault="00FD2294" w:rsidP="00FD2294">
            <w:pPr>
              <w:rPr>
                <w:rFonts w:ascii="Arial" w:eastAsia="Times New Roman" w:hAnsi="Arial" w:cs="Arial"/>
                <w:b/>
                <w:sz w:val="36"/>
                <w:szCs w:val="36"/>
                <w:lang w:val="it-IT" w:eastAsia="en-AU"/>
              </w:rPr>
            </w:pPr>
          </w:p>
        </w:tc>
        <w:tc>
          <w:tcPr>
            <w:tcW w:w="8505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  <w:tc>
          <w:tcPr>
            <w:tcW w:w="3828" w:type="dxa"/>
          </w:tcPr>
          <w:p w:rsidR="00FD2294" w:rsidRDefault="00FD2294" w:rsidP="00FD2294">
            <w:pPr>
              <w:jc w:val="center"/>
              <w:rPr>
                <w:rFonts w:ascii="Arial" w:eastAsia="Times New Roman" w:hAnsi="Arial" w:cs="Arial"/>
                <w:b/>
                <w:sz w:val="36"/>
                <w:szCs w:val="36"/>
                <w:u w:val="single"/>
                <w:lang w:val="it-IT" w:eastAsia="en-AU"/>
              </w:rPr>
            </w:pPr>
          </w:p>
        </w:tc>
      </w:tr>
    </w:tbl>
    <w:p w:rsidR="00E04A24" w:rsidRDefault="00E04A24" w:rsidP="00FD2294">
      <w:pPr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p w:rsidR="00E04A24" w:rsidRPr="00E04A24" w:rsidRDefault="00E04A24" w:rsidP="00E04A24">
      <w:pPr>
        <w:ind w:left="720"/>
        <w:jc w:val="center"/>
        <w:rPr>
          <w:rFonts w:ascii="Arial" w:eastAsia="Times New Roman" w:hAnsi="Arial" w:cs="Arial"/>
          <w:b/>
          <w:sz w:val="36"/>
          <w:szCs w:val="36"/>
          <w:u w:val="single"/>
          <w:lang w:val="it-IT" w:eastAsia="en-AU"/>
        </w:rPr>
      </w:pPr>
    </w:p>
    <w:sectPr w:rsidR="00E04A24" w:rsidRPr="00E04A24" w:rsidSect="00E04A24">
      <w:headerReference w:type="default" r:id="rId8"/>
      <w:pgSz w:w="16838" w:h="11906" w:orient="landscape"/>
      <w:pgMar w:top="1800" w:right="1440" w:bottom="180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B20" w:rsidRDefault="006B0B20" w:rsidP="00FD2294">
      <w:pPr>
        <w:spacing w:after="0" w:line="240" w:lineRule="auto"/>
      </w:pPr>
      <w:r>
        <w:separator/>
      </w:r>
    </w:p>
  </w:endnote>
  <w:endnote w:type="continuationSeparator" w:id="0">
    <w:p w:rsidR="006B0B20" w:rsidRDefault="006B0B20" w:rsidP="00FD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B20" w:rsidRDefault="006B0B20" w:rsidP="00FD2294">
      <w:pPr>
        <w:spacing w:after="0" w:line="240" w:lineRule="auto"/>
      </w:pPr>
      <w:r>
        <w:separator/>
      </w:r>
    </w:p>
  </w:footnote>
  <w:footnote w:type="continuationSeparator" w:id="0">
    <w:p w:rsidR="006B0B20" w:rsidRDefault="006B0B20" w:rsidP="00FD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B20" w:rsidRDefault="006B0B20" w:rsidP="006B0B20">
    <w:pPr>
      <w:pStyle w:val="Header"/>
      <w:jc w:val="center"/>
    </w:pPr>
    <w:r>
      <w:rPr>
        <w:rFonts w:ascii="Arial" w:eastAsia="Times New Roman" w:hAnsi="Arial" w:cs="Arial"/>
        <w:b/>
        <w:sz w:val="36"/>
        <w:szCs w:val="36"/>
        <w:u w:val="single"/>
        <w:lang w:val="it-IT" w:eastAsia="en-AU"/>
      </w:rPr>
      <w:t>OVERVIEW OF 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52117"/>
    <w:multiLevelType w:val="hybridMultilevel"/>
    <w:tmpl w:val="0A56FC1C"/>
    <w:lvl w:ilvl="0" w:tplc="B8AE82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AE"/>
    <w:rsid w:val="000E3956"/>
    <w:rsid w:val="00130A35"/>
    <w:rsid w:val="00245C98"/>
    <w:rsid w:val="002533CF"/>
    <w:rsid w:val="00406123"/>
    <w:rsid w:val="004751AE"/>
    <w:rsid w:val="00517A6E"/>
    <w:rsid w:val="006B0B20"/>
    <w:rsid w:val="006D0904"/>
    <w:rsid w:val="007040D3"/>
    <w:rsid w:val="00834BAE"/>
    <w:rsid w:val="00836AAE"/>
    <w:rsid w:val="008E5DFB"/>
    <w:rsid w:val="00906CC4"/>
    <w:rsid w:val="00A460EE"/>
    <w:rsid w:val="00B224DD"/>
    <w:rsid w:val="00BA760E"/>
    <w:rsid w:val="00E04A24"/>
    <w:rsid w:val="00F2177D"/>
    <w:rsid w:val="00F232C7"/>
    <w:rsid w:val="00F64174"/>
    <w:rsid w:val="00FD2294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FBFE5"/>
  <w15:docId w15:val="{9128B1BC-AF8C-4F20-A9B8-B4B9ED00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table" w:styleId="TableGrid">
    <w:name w:val="Table Grid"/>
    <w:basedOn w:val="TableNormal"/>
    <w:rsid w:val="00E04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294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D2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D2294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FD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D2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42226-2A36-4524-846D-2ACE7D1AF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9C05B244</Template>
  <TotalTime>1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 [Narrogin Senior High School]</cp:lastModifiedBy>
  <cp:revision>2</cp:revision>
  <cp:lastPrinted>2019-08-14T03:31:00Z</cp:lastPrinted>
  <dcterms:created xsi:type="dcterms:W3CDTF">2019-08-14T06:25:00Z</dcterms:created>
  <dcterms:modified xsi:type="dcterms:W3CDTF">2019-08-14T06:25:00Z</dcterms:modified>
</cp:coreProperties>
</file>