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56" w:rsidRDefault="004B527A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-104775</wp:posOffset>
                </wp:positionV>
                <wp:extent cx="8477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D95" w:rsidRDefault="00A40D95">
                            <w:r>
                              <w:t xml:space="preserve">          /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5pt;margin-top:-8.25pt;width:66.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" fillcolor="white [3201]" strokeweight=".5pt">
                <v:textbox>
                  <w:txbxContent>
                    <w:p w:rsidR="00A40D95" w:rsidRDefault="00A40D95">
                      <w:r>
                        <w:t xml:space="preserve">          / 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EB227" wp14:editId="3B856BBE">
                <wp:simplePos x="0" y="0"/>
                <wp:positionH relativeFrom="column">
                  <wp:posOffset>704850</wp:posOffset>
                </wp:positionH>
                <wp:positionV relativeFrom="paragraph">
                  <wp:posOffset>-381000</wp:posOffset>
                </wp:positionV>
                <wp:extent cx="3476625" cy="361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D95" w:rsidRDefault="00A40D95" w:rsidP="004B527A">
                            <w:r>
                              <w:t>NAME: _____________________</w:t>
                            </w:r>
                            <w:proofErr w:type="gramStart"/>
                            <w:r>
                              <w:t>_  My</w:t>
                            </w:r>
                            <w:proofErr w:type="gramEnd"/>
                            <w:r>
                              <w:t xml:space="preserve"> Target:            /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B227" id="Text Box 3" o:spid="_x0000_s1027" type="#_x0000_t202" style="position:absolute;left:0;text-align:left;margin-left:55.5pt;margin-top:-30pt;width:273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" fillcolor="window" strokeweight=".5pt">
                <v:textbox>
                  <w:txbxContent>
                    <w:p w:rsidR="00A40D95" w:rsidRDefault="00A40D95" w:rsidP="004B527A">
                      <w:r>
                        <w:t>NAME: _____________________</w:t>
                      </w:r>
                      <w:proofErr w:type="gramStart"/>
                      <w:r>
                        <w:t>_  My</w:t>
                      </w:r>
                      <w:proofErr w:type="gramEnd"/>
                      <w:r>
                        <w:t xml:space="preserve"> Target:            / 14</w:t>
                      </w:r>
                    </w:p>
                  </w:txbxContent>
                </v:textbox>
              </v:shape>
            </w:pict>
          </mc:Fallback>
        </mc:AlternateContent>
      </w:r>
      <w:r w:rsidR="004751AE" w:rsidRPr="004751AE">
        <w:rPr>
          <w:rFonts w:eastAsia="Times New Roman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795F9C73" wp14:editId="6401E1C2">
            <wp:simplePos x="0" y="0"/>
            <wp:positionH relativeFrom="column">
              <wp:posOffset>-440055</wp:posOffset>
            </wp:positionH>
            <wp:positionV relativeFrom="paragraph">
              <wp:posOffset>-317500</wp:posOffset>
            </wp:positionV>
            <wp:extent cx="966470" cy="1149350"/>
            <wp:effectExtent l="0" t="0" r="5080" b="0"/>
            <wp:wrapTight wrapText="bothSides">
              <wp:wrapPolygon edited="0">
                <wp:start x="0" y="0"/>
                <wp:lineTo x="0" y="21123"/>
                <wp:lineTo x="21288" y="21123"/>
                <wp:lineTo x="21288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6">
        <w:rPr>
          <w:rFonts w:eastAsia="Times New Roman" w:cs="Arial"/>
          <w:b/>
          <w:sz w:val="32"/>
          <w:szCs w:val="32"/>
          <w:u w:val="single"/>
          <w:lang w:val="it-IT" w:eastAsia="en-AU"/>
        </w:rPr>
        <w:t>Term 3</w:t>
      </w:r>
      <w:r w:rsidR="001710A2">
        <w:rPr>
          <w:rFonts w:eastAsia="Times New Roman" w:cs="Arial"/>
          <w:b/>
          <w:sz w:val="32"/>
          <w:szCs w:val="32"/>
          <w:u w:val="single"/>
          <w:lang w:val="it-IT" w:eastAsia="en-AU"/>
        </w:rPr>
        <w:t>, 2019</w:t>
      </w:r>
      <w:r w:rsidR="004751AE" w:rsidRPr="004751AE">
        <w:rPr>
          <w:rFonts w:eastAsia="Times New Roman" w:cs="Arial"/>
          <w:b/>
          <w:sz w:val="32"/>
          <w:szCs w:val="32"/>
          <w:u w:val="single"/>
          <w:lang w:val="it-IT" w:eastAsia="en-AU"/>
        </w:rPr>
        <w:t xml:space="preserve"> - Year 10 – </w:t>
      </w:r>
      <w:r w:rsidR="000E3956">
        <w:rPr>
          <w:rFonts w:eastAsia="Times New Roman" w:cs="Arial"/>
          <w:b/>
          <w:sz w:val="32"/>
          <w:szCs w:val="32"/>
          <w:u w:val="single"/>
          <w:lang w:val="it-IT" w:eastAsia="en-AU"/>
        </w:rPr>
        <w:t>History</w:t>
      </w:r>
    </w:p>
    <w:p w:rsidR="000E3956" w:rsidRDefault="000E3956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lang w:val="it-IT" w:eastAsia="en-AU"/>
        </w:rPr>
      </w:pPr>
      <w:r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Task 1 </w:t>
      </w:r>
      <w:r w:rsidR="00A841AA">
        <w:rPr>
          <w:rFonts w:eastAsia="Times New Roman" w:cs="Arial"/>
          <w:b/>
          <w:sz w:val="27"/>
          <w:szCs w:val="27"/>
          <w:lang w:val="it-IT" w:eastAsia="en-AU"/>
        </w:rPr>
        <w:t>VALIDATION</w:t>
      </w:r>
      <w:r w:rsidR="001710A2">
        <w:rPr>
          <w:rFonts w:eastAsia="Times New Roman" w:cs="Arial"/>
          <w:b/>
          <w:sz w:val="27"/>
          <w:szCs w:val="27"/>
          <w:lang w:val="it-IT" w:eastAsia="en-AU"/>
        </w:rPr>
        <w:t>: Major Research (Inquiry/Homework)</w:t>
      </w:r>
      <w:r w:rsidR="00336B82">
        <w:rPr>
          <w:rFonts w:eastAsia="Times New Roman" w:cs="Arial"/>
          <w:b/>
          <w:sz w:val="27"/>
          <w:szCs w:val="27"/>
          <w:lang w:val="it-IT" w:eastAsia="en-AU"/>
        </w:rPr>
        <w:t xml:space="preserve"> </w:t>
      </w:r>
      <w:r w:rsidR="004751AE"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Task – </w:t>
      </w:r>
    </w:p>
    <w:p w:rsidR="001710A2" w:rsidRPr="001710A2" w:rsidRDefault="001710A2" w:rsidP="00C257BB">
      <w:pPr>
        <w:tabs>
          <w:tab w:val="left" w:pos="4140"/>
          <w:tab w:val="left" w:pos="4800"/>
        </w:tabs>
        <w:ind w:right="71"/>
        <w:jc w:val="center"/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PART C:</w:t>
      </w: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In-class Validation – timed and test conditions </w:t>
      </w: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(3%)</w:t>
      </w:r>
    </w:p>
    <w:p w:rsidR="004B527A" w:rsidRDefault="004751AE" w:rsidP="001710A2">
      <w:pPr>
        <w:rPr>
          <w:rFonts w:ascii="Arial" w:eastAsia="Times New Roman" w:hAnsi="Arial" w:cs="Arial"/>
          <w:b/>
          <w:i/>
          <w:lang w:val="it-IT" w:eastAsia="en-AU"/>
        </w:rPr>
      </w:pPr>
      <w:r w:rsidRPr="004B527A">
        <w:rPr>
          <w:rFonts w:ascii="Arial" w:eastAsia="Times New Roman" w:hAnsi="Arial" w:cs="Arial"/>
          <w:i/>
          <w:lang w:val="it-IT" w:eastAsia="en-AU"/>
        </w:rPr>
        <w:t>Students respond to set questions</w:t>
      </w:r>
      <w:r w:rsidR="000E3956" w:rsidRPr="004B527A">
        <w:rPr>
          <w:rFonts w:ascii="Arial" w:eastAsia="Times New Roman" w:hAnsi="Arial" w:cs="Arial"/>
          <w:i/>
          <w:lang w:val="it-IT" w:eastAsia="en-AU"/>
        </w:rPr>
        <w:t xml:space="preserve"> (short and/or extended)</w:t>
      </w:r>
      <w:r w:rsidRPr="004B527A">
        <w:rPr>
          <w:rFonts w:ascii="Arial" w:eastAsia="Times New Roman" w:hAnsi="Arial" w:cs="Arial"/>
          <w:i/>
          <w:lang w:val="it-IT" w:eastAsia="en-AU"/>
        </w:rPr>
        <w:t xml:space="preserve"> in-class, under timed conditions. These questions will be based on the find</w:t>
      </w:r>
      <w:r w:rsidR="001710A2" w:rsidRPr="004B527A">
        <w:rPr>
          <w:rFonts w:ascii="Arial" w:eastAsia="Times New Roman" w:hAnsi="Arial" w:cs="Arial"/>
          <w:i/>
          <w:lang w:val="it-IT" w:eastAsia="en-AU"/>
        </w:rPr>
        <w:t>i</w:t>
      </w:r>
      <w:r w:rsidRPr="004B527A">
        <w:rPr>
          <w:rFonts w:ascii="Arial" w:eastAsia="Times New Roman" w:hAnsi="Arial" w:cs="Arial"/>
          <w:i/>
          <w:lang w:val="it-IT" w:eastAsia="en-AU"/>
        </w:rPr>
        <w:t xml:space="preserve">ngs from </w:t>
      </w:r>
      <w:r w:rsidR="001710A2" w:rsidRPr="004B527A">
        <w:rPr>
          <w:rFonts w:ascii="Arial" w:eastAsia="Times New Roman" w:hAnsi="Arial" w:cs="Arial"/>
          <w:b/>
          <w:i/>
          <w:lang w:val="it-IT" w:eastAsia="en-AU"/>
        </w:rPr>
        <w:t>Part A and Part B</w:t>
      </w:r>
      <w:r w:rsidRPr="004B527A">
        <w:rPr>
          <w:rFonts w:ascii="Arial" w:eastAsia="Times New Roman" w:hAnsi="Arial" w:cs="Arial"/>
          <w:b/>
          <w:i/>
          <w:lang w:val="it-IT" w:eastAsia="en-AU"/>
        </w:rPr>
        <w:t>.</w:t>
      </w:r>
      <w:r w:rsidR="00836AAE" w:rsidRPr="004B527A">
        <w:rPr>
          <w:rFonts w:ascii="Arial" w:eastAsia="Times New Roman" w:hAnsi="Arial" w:cs="Arial"/>
          <w:b/>
          <w:i/>
          <w:lang w:val="it-IT" w:eastAsia="en-AU"/>
        </w:rPr>
        <w:t xml:space="preserve"> You will not be allowed notes for this task.</w:t>
      </w:r>
      <w:r w:rsidR="004B527A">
        <w:rPr>
          <w:rFonts w:ascii="Arial" w:eastAsia="Times New Roman" w:hAnsi="Arial" w:cs="Arial"/>
          <w:b/>
          <w:i/>
          <w:lang w:val="it-IT" w:eastAsia="en-AU"/>
        </w:rPr>
        <w:t xml:space="preserve"> </w:t>
      </w:r>
    </w:p>
    <w:p w:rsidR="004751AE" w:rsidRPr="004B527A" w:rsidRDefault="004B527A" w:rsidP="001710A2">
      <w:pPr>
        <w:rPr>
          <w:rFonts w:ascii="Arial" w:eastAsia="Times New Roman" w:hAnsi="Arial" w:cs="Arial"/>
          <w:b/>
          <w:i/>
          <w:lang w:val="it-IT" w:eastAsia="en-AU"/>
        </w:rPr>
      </w:pPr>
      <w:r>
        <w:rPr>
          <w:rFonts w:ascii="Arial" w:eastAsia="Times New Roman" w:hAnsi="Arial" w:cs="Arial"/>
          <w:b/>
          <w:i/>
          <w:lang w:val="it-IT" w:eastAsia="en-AU"/>
        </w:rPr>
        <w:t>Conditions: No reading time and 20 minutes working time</w:t>
      </w:r>
    </w:p>
    <w:p w:rsidR="00A841AA" w:rsidRPr="004B527A" w:rsidRDefault="00C257BB" w:rsidP="004B527A">
      <w:pPr>
        <w:shd w:val="clear" w:color="auto" w:fill="D9D9D9" w:themeFill="background1" w:themeFillShade="D9"/>
        <w:rPr>
          <w:rFonts w:ascii="Arial" w:eastAsia="Times New Roman" w:hAnsi="Arial" w:cs="Arial"/>
          <w:i/>
          <w:lang w:val="it-IT" w:eastAsia="en-AU"/>
        </w:rPr>
      </w:pPr>
      <w:r w:rsidRPr="004B527A">
        <w:rPr>
          <w:rFonts w:ascii="Arial" w:eastAsia="Times New Roman" w:hAnsi="Arial" w:cs="Arial"/>
          <w:b/>
          <w:i/>
          <w:lang w:val="it-IT" w:eastAsia="en-AU"/>
        </w:rPr>
        <w:t>You must address the following questions with reference to ONE of the following events, b</w:t>
      </w:r>
      <w:r w:rsidR="00A841AA" w:rsidRPr="004B527A">
        <w:rPr>
          <w:rFonts w:ascii="Arial" w:eastAsia="Times New Roman" w:hAnsi="Arial" w:cs="Arial"/>
          <w:b/>
          <w:i/>
          <w:lang w:val="it-IT" w:eastAsia="en-AU"/>
        </w:rPr>
        <w:t>attle</w:t>
      </w:r>
      <w:r w:rsidRPr="004B527A">
        <w:rPr>
          <w:rFonts w:ascii="Arial" w:eastAsia="Times New Roman" w:hAnsi="Arial" w:cs="Arial"/>
          <w:b/>
          <w:i/>
          <w:lang w:val="it-IT" w:eastAsia="en-AU"/>
        </w:rPr>
        <w:t>s</w:t>
      </w:r>
      <w:r w:rsidR="00A841AA" w:rsidRPr="004B527A">
        <w:rPr>
          <w:rFonts w:ascii="Arial" w:eastAsia="Times New Roman" w:hAnsi="Arial" w:cs="Arial"/>
          <w:b/>
          <w:i/>
          <w:lang w:val="it-IT" w:eastAsia="en-AU"/>
        </w:rPr>
        <w:t xml:space="preserve"> or </w:t>
      </w:r>
      <w:r w:rsidRPr="004B527A">
        <w:rPr>
          <w:rFonts w:ascii="Arial" w:eastAsia="Times New Roman" w:hAnsi="Arial" w:cs="Arial"/>
          <w:b/>
          <w:i/>
          <w:lang w:val="it-IT" w:eastAsia="en-AU"/>
        </w:rPr>
        <w:t>campaigns</w:t>
      </w:r>
    </w:p>
    <w:p w:rsidR="001710A2" w:rsidRPr="004B527A" w:rsidRDefault="001710A2" w:rsidP="004B527A">
      <w:pPr>
        <w:pStyle w:val="ListParagraph"/>
        <w:numPr>
          <w:ilvl w:val="0"/>
          <w:numId w:val="4"/>
        </w:numPr>
        <w:shd w:val="clear" w:color="auto" w:fill="D9D9D9" w:themeFill="background1" w:themeFillShade="D9"/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i/>
          <w:lang w:val="it-IT" w:eastAsia="en-AU"/>
        </w:rPr>
      </w:pPr>
      <w:r w:rsidRPr="004B527A">
        <w:rPr>
          <w:rFonts w:ascii="Arial" w:eastAsia="Times New Roman" w:hAnsi="Arial" w:cs="Arial"/>
          <w:b/>
          <w:i/>
          <w:lang w:val="it-IT" w:eastAsia="en-AU"/>
        </w:rPr>
        <w:t>Pearl Harbour Attack</w:t>
      </w:r>
    </w:p>
    <w:p w:rsidR="001710A2" w:rsidRPr="004B527A" w:rsidRDefault="001710A2" w:rsidP="004B527A">
      <w:pPr>
        <w:pStyle w:val="ListParagraph"/>
        <w:numPr>
          <w:ilvl w:val="0"/>
          <w:numId w:val="4"/>
        </w:numPr>
        <w:shd w:val="clear" w:color="auto" w:fill="D9D9D9" w:themeFill="background1" w:themeFillShade="D9"/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i/>
          <w:lang w:val="it-IT" w:eastAsia="en-AU"/>
        </w:rPr>
      </w:pPr>
      <w:r w:rsidRPr="004B527A">
        <w:rPr>
          <w:rFonts w:ascii="Arial" w:eastAsia="Times New Roman" w:hAnsi="Arial" w:cs="Arial"/>
          <w:b/>
          <w:i/>
          <w:lang w:val="it-IT" w:eastAsia="en-AU"/>
        </w:rPr>
        <w:t>Fall of Singapore</w:t>
      </w:r>
    </w:p>
    <w:p w:rsidR="00C257BB" w:rsidRPr="004B527A" w:rsidRDefault="001710A2" w:rsidP="004B527A">
      <w:pPr>
        <w:pStyle w:val="ListParagraph"/>
        <w:numPr>
          <w:ilvl w:val="0"/>
          <w:numId w:val="4"/>
        </w:numPr>
        <w:shd w:val="clear" w:color="auto" w:fill="D9D9D9" w:themeFill="background1" w:themeFillShade="D9"/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i/>
          <w:lang w:val="it-IT" w:eastAsia="en-AU"/>
        </w:rPr>
      </w:pPr>
      <w:r w:rsidRPr="004B527A">
        <w:rPr>
          <w:rFonts w:ascii="Arial" w:eastAsia="Times New Roman" w:hAnsi="Arial" w:cs="Arial"/>
          <w:b/>
          <w:i/>
          <w:lang w:val="it-IT" w:eastAsia="en-AU"/>
        </w:rPr>
        <w:t>Kokoda Track</w:t>
      </w:r>
    </w:p>
    <w:p w:rsidR="00C257BB" w:rsidRPr="00C257BB" w:rsidRDefault="00C257BB" w:rsidP="00C257BB">
      <w:p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1a. </w:t>
      </w:r>
      <w:r w:rsidRPr="004B527A">
        <w:rPr>
          <w:rFonts w:ascii="Arial" w:eastAsia="Times New Roman" w:hAnsi="Arial" w:cs="Arial"/>
          <w:b/>
          <w:sz w:val="24"/>
          <w:szCs w:val="24"/>
          <w:lang w:val="it-IT" w:eastAsia="en-AU"/>
        </w:rPr>
        <w:t>Outline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  <w:r w:rsidRPr="004B527A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one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site feature of your event, battle or campaign.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ab/>
        <w:t>(2 marks)</w:t>
      </w:r>
    </w:p>
    <w:p w:rsidR="00C257BB" w:rsidRPr="0047750D" w:rsidRDefault="00C257BB" w:rsidP="00C257B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C257BB" w:rsidRDefault="00C257BB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C257BB" w:rsidRPr="00C257BB" w:rsidRDefault="00C257BB" w:rsidP="00C257BB">
      <w:p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1b. </w:t>
      </w:r>
      <w:r w:rsidRPr="004B527A">
        <w:rPr>
          <w:rFonts w:ascii="Arial" w:eastAsia="Times New Roman" w:hAnsi="Arial" w:cs="Arial"/>
          <w:b/>
          <w:sz w:val="24"/>
          <w:szCs w:val="24"/>
          <w:lang w:val="it-IT" w:eastAsia="en-AU"/>
        </w:rPr>
        <w:t>Outline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  <w:r w:rsidRPr="004B527A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one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situation feature of your event, battle or campaign.</w:t>
      </w: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 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>(2 marks)</w:t>
      </w:r>
    </w:p>
    <w:p w:rsidR="00C257BB" w:rsidRPr="0047750D" w:rsidRDefault="00C257BB" w:rsidP="00C257B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C257BB" w:rsidRDefault="00C257BB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C257BB" w:rsidRDefault="00C257BB" w:rsidP="00C257BB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2. With reference to an 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>event, battle or campaign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you have researched and studied,</w:t>
      </w:r>
      <w:r w:rsidRPr="004B527A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explain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what happened. </w:t>
      </w:r>
      <w:r w:rsidR="004B527A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="004B527A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="004B527A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="004B527A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="004B527A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="004B527A">
        <w:rPr>
          <w:rFonts w:ascii="Arial" w:eastAsia="Times New Roman" w:hAnsi="Arial" w:cs="Arial"/>
          <w:sz w:val="24"/>
          <w:szCs w:val="24"/>
          <w:lang w:val="it-IT" w:eastAsia="en-AU"/>
        </w:rPr>
        <w:tab/>
        <w:t>(6 marks)</w:t>
      </w:r>
    </w:p>
    <w:p w:rsidR="00C257BB" w:rsidRPr="004B527A" w:rsidRDefault="004B527A" w:rsidP="00C257BB">
      <w:pPr>
        <w:rPr>
          <w:rFonts w:ascii="Arial" w:eastAsia="Times New Roman" w:hAnsi="Arial" w:cs="Arial"/>
          <w:i/>
          <w:sz w:val="20"/>
          <w:szCs w:val="20"/>
          <w:lang w:val="it-IT" w:eastAsia="en-AU"/>
        </w:rPr>
      </w:pPr>
      <w:r>
        <w:rPr>
          <w:rFonts w:ascii="Arial" w:eastAsia="Times New Roman" w:hAnsi="Arial" w:cs="Arial"/>
          <w:i/>
          <w:sz w:val="20"/>
          <w:szCs w:val="20"/>
          <w:lang w:val="it-IT" w:eastAsia="en-AU"/>
        </w:rPr>
        <w:t xml:space="preserve">Note: </w:t>
      </w:r>
      <w:r w:rsidR="00C257BB" w:rsidRPr="004B527A">
        <w:rPr>
          <w:rFonts w:ascii="Arial" w:eastAsia="Times New Roman" w:hAnsi="Arial" w:cs="Arial"/>
          <w:i/>
          <w:sz w:val="20"/>
          <w:szCs w:val="20"/>
          <w:lang w:val="it-IT" w:eastAsia="en-AU"/>
        </w:rPr>
        <w:t>A good answer will provide supporting evidence (data/statistics, locations and examples) to assist with the explanation.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B527A" w:rsidRDefault="004B527A" w:rsidP="00C257BB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3. With reference to an </w:t>
      </w:r>
      <w:r w:rsidRPr="00C257BB">
        <w:rPr>
          <w:rFonts w:ascii="Arial" w:eastAsia="Times New Roman" w:hAnsi="Arial" w:cs="Arial"/>
          <w:sz w:val="24"/>
          <w:szCs w:val="24"/>
          <w:lang w:val="it-IT" w:eastAsia="en-AU"/>
        </w:rPr>
        <w:t>event, battle or campaign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you have researched and studied, </w:t>
      </w:r>
      <w:r w:rsidRPr="004B527A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outline </w:t>
      </w:r>
      <w:r w:rsidRPr="004B527A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two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outcomes of this event, battle of campaign.    (4 marks)</w:t>
      </w:r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* </w:t>
      </w: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bookmarkStart w:id="0" w:name="_GoBack"/>
      <w:bookmarkEnd w:id="0"/>
    </w:p>
    <w:p w:rsidR="004B527A" w:rsidRPr="0047750D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* </w:t>
      </w: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4B527A" w:rsidRPr="004B527A" w:rsidRDefault="004B527A" w:rsidP="004B527A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</w:p>
    <w:p w:rsidR="00C257BB" w:rsidRPr="00C257BB" w:rsidRDefault="004B527A" w:rsidP="004B527A">
      <w:pPr>
        <w:jc w:val="center"/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>End of Validation Task</w:t>
      </w:r>
    </w:p>
    <w:sectPr w:rsidR="00C257BB" w:rsidRPr="00C257BB" w:rsidSect="004751AE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AAB"/>
    <w:multiLevelType w:val="hybridMultilevel"/>
    <w:tmpl w:val="ED7442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4F46"/>
    <w:multiLevelType w:val="hybridMultilevel"/>
    <w:tmpl w:val="4486496E"/>
    <w:lvl w:ilvl="0" w:tplc="CE0C2F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23A8C"/>
    <w:multiLevelType w:val="hybridMultilevel"/>
    <w:tmpl w:val="E2601810"/>
    <w:lvl w:ilvl="0" w:tplc="84DED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16995"/>
    <w:multiLevelType w:val="hybridMultilevel"/>
    <w:tmpl w:val="7256E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C6CE8"/>
    <w:multiLevelType w:val="hybridMultilevel"/>
    <w:tmpl w:val="5A421F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E"/>
    <w:rsid w:val="000E3956"/>
    <w:rsid w:val="00130A35"/>
    <w:rsid w:val="001710A2"/>
    <w:rsid w:val="001D2E87"/>
    <w:rsid w:val="002533CF"/>
    <w:rsid w:val="00336B82"/>
    <w:rsid w:val="00406123"/>
    <w:rsid w:val="004751AE"/>
    <w:rsid w:val="004B527A"/>
    <w:rsid w:val="00751D1A"/>
    <w:rsid w:val="00834BAE"/>
    <w:rsid w:val="00836AAE"/>
    <w:rsid w:val="008E5DFB"/>
    <w:rsid w:val="00906CC4"/>
    <w:rsid w:val="0093633D"/>
    <w:rsid w:val="00A40D95"/>
    <w:rsid w:val="00A841AA"/>
    <w:rsid w:val="00B224DD"/>
    <w:rsid w:val="00BA760E"/>
    <w:rsid w:val="00C04D15"/>
    <w:rsid w:val="00C257BB"/>
    <w:rsid w:val="00F2177D"/>
    <w:rsid w:val="00F232C7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6F67D"/>
  <w15:docId w15:val="{1411FA73-4CA8-4BBA-B52B-3ECE24AB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04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4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97D63-7BEF-456C-929B-59397776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ECC7A3C4</Template>
  <TotalTime>15</TotalTime>
  <Pages>2</Pages>
  <Words>224</Words>
  <Characters>3596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3</cp:revision>
  <cp:lastPrinted>2019-09-17T05:01:00Z</cp:lastPrinted>
  <dcterms:created xsi:type="dcterms:W3CDTF">2019-09-17T04:59:00Z</dcterms:created>
  <dcterms:modified xsi:type="dcterms:W3CDTF">2019-09-17T05:15:00Z</dcterms:modified>
</cp:coreProperties>
</file>