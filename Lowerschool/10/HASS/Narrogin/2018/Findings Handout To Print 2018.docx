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97043" w:rsidRDefault="00C97043" w:rsidP="00C9704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-438426</wp:posOffset>
                </wp:positionV>
                <wp:extent cx="2409712" cy="634702"/>
                <wp:effectExtent l="0" t="0" r="1016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712" cy="634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043" w:rsidRDefault="00C97043" w:rsidP="00C97043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C97043">
                              <w:rPr>
                                <w:rFonts w:ascii="Arial" w:hAnsi="Arial" w:cs="Arial"/>
                              </w:rPr>
                              <w:t>My Target: ____ /</w:t>
                            </w:r>
                            <w:r w:rsidR="00F21FD5">
                              <w:rPr>
                                <w:rFonts w:ascii="Arial" w:hAnsi="Arial" w:cs="Arial"/>
                              </w:rPr>
                              <w:t xml:space="preserve"> 22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or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C97043">
                              <w:rPr>
                                <w:rFonts w:ascii="Arial" w:hAnsi="Arial" w:cs="Arial"/>
                              </w:rPr>
                              <w:t xml:space="preserve">_%   </w:t>
                            </w:r>
                          </w:p>
                          <w:p w:rsidR="00C97043" w:rsidRPr="00C97043" w:rsidRDefault="00C97043" w:rsidP="00C97043">
                            <w:pPr>
                              <w:shd w:val="clear" w:color="auto" w:fill="D9D9D9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9704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sym w:font="Wingdings" w:char="F044"/>
                            </w:r>
                            <w:r w:rsidRPr="00C9704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9704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sym w:font="Wingdings" w:char="F043"/>
                            </w:r>
                          </w:p>
                          <w:p w:rsidR="00C97043" w:rsidRPr="00C97043" w:rsidRDefault="00C97043" w:rsidP="00C97043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1pt;margin-top:-34.5pt;width:189.75pt;height: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">
                <v:textbox>
                  <w:txbxContent>
                    <w:p w:rsidR="00C97043" w:rsidRDefault="00C97043" w:rsidP="00C97043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C97043">
                        <w:rPr>
                          <w:rFonts w:ascii="Arial" w:hAnsi="Arial" w:cs="Arial"/>
                        </w:rPr>
                        <w:t>My Target: ____ /</w:t>
                      </w:r>
                      <w:r w:rsidR="00F21FD5">
                        <w:rPr>
                          <w:rFonts w:ascii="Arial" w:hAnsi="Arial" w:cs="Arial"/>
                        </w:rPr>
                        <w:t xml:space="preserve"> 22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or  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</w:t>
                      </w:r>
                      <w:r w:rsidRPr="00C97043">
                        <w:rPr>
                          <w:rFonts w:ascii="Arial" w:hAnsi="Arial" w:cs="Arial"/>
                        </w:rPr>
                        <w:t xml:space="preserve">_%   </w:t>
                      </w:r>
                    </w:p>
                    <w:p w:rsidR="00C97043" w:rsidRPr="00C97043" w:rsidRDefault="00C97043" w:rsidP="00C97043">
                      <w:pPr>
                        <w:shd w:val="clear" w:color="auto" w:fill="D9D9D9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97043">
                        <w:rPr>
                          <w:rFonts w:ascii="Arial" w:hAnsi="Arial" w:cs="Arial"/>
                          <w:sz w:val="32"/>
                          <w:szCs w:val="32"/>
                        </w:rPr>
                        <w:sym w:font="Wingdings" w:char="F044"/>
                      </w:r>
                      <w:r w:rsidRPr="00C97043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</w:t>
                      </w:r>
                      <w:r w:rsidRPr="00C97043">
                        <w:rPr>
                          <w:rFonts w:ascii="Arial" w:hAnsi="Arial" w:cs="Arial"/>
                          <w:sz w:val="32"/>
                          <w:szCs w:val="32"/>
                        </w:rPr>
                        <w:sym w:font="Wingdings" w:char="F043"/>
                      </w:r>
                    </w:p>
                    <w:p w:rsidR="00C97043" w:rsidRPr="00C97043" w:rsidRDefault="00C97043" w:rsidP="00C97043">
                      <w:pPr>
                        <w:shd w:val="clear" w:color="auto" w:fill="D9D9D9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53AE">
        <w:rPr>
          <w:rFonts w:ascii="Arial" w:eastAsiaTheme="minorEastAsia" w:hAnsi="Arial" w:cs="Arial"/>
          <w:b/>
          <w:bCs/>
          <w:noProof/>
          <w:sz w:val="20"/>
          <w:lang w:eastAsia="en-AU"/>
        </w:rPr>
        <w:drawing>
          <wp:anchor distT="36576" distB="36576" distL="36576" distR="36576" simplePos="0" relativeHeight="251657728" behindDoc="1" locked="0" layoutInCell="1" allowOverlap="1" wp14:anchorId="15737844" wp14:editId="09D97D3B">
            <wp:simplePos x="0" y="0"/>
            <wp:positionH relativeFrom="column">
              <wp:posOffset>-108398</wp:posOffset>
            </wp:positionH>
            <wp:positionV relativeFrom="paragraph">
              <wp:posOffset>9974</wp:posOffset>
            </wp:positionV>
            <wp:extent cx="101600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Name: _______________</w:t>
      </w:r>
    </w:p>
    <w:p w:rsidR="00A54AA7" w:rsidRPr="00C97043" w:rsidRDefault="003500BB" w:rsidP="006A71E3">
      <w:pPr>
        <w:jc w:val="center"/>
        <w:rPr>
          <w:rFonts w:ascii="Arial" w:hAnsi="Arial" w:cs="Arial"/>
          <w:b/>
          <w:sz w:val="28"/>
          <w:szCs w:val="28"/>
        </w:rPr>
      </w:pPr>
      <w:r w:rsidRPr="00C97043">
        <w:rPr>
          <w:rFonts w:ascii="Arial" w:hAnsi="Arial" w:cs="Arial"/>
          <w:b/>
          <w:sz w:val="28"/>
          <w:szCs w:val="28"/>
        </w:rPr>
        <w:t>Year 10</w:t>
      </w:r>
      <w:r w:rsidR="006A71E3" w:rsidRPr="00C97043">
        <w:rPr>
          <w:rFonts w:ascii="Arial" w:hAnsi="Arial" w:cs="Arial"/>
          <w:b/>
          <w:sz w:val="28"/>
          <w:szCs w:val="28"/>
        </w:rPr>
        <w:t xml:space="preserve"> – Humanities and Social Sciences</w:t>
      </w:r>
    </w:p>
    <w:p w:rsidR="006A71E3" w:rsidRPr="00A6321B" w:rsidRDefault="00F21FD5" w:rsidP="00A6321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3</w:t>
      </w:r>
      <w:r w:rsidR="003500BB">
        <w:rPr>
          <w:rFonts w:ascii="Arial" w:hAnsi="Arial" w:cs="Arial"/>
          <w:b/>
          <w:sz w:val="32"/>
          <w:szCs w:val="32"/>
          <w:u w:val="single"/>
        </w:rPr>
        <w:t xml:space="preserve"> –</w:t>
      </w:r>
      <w:r w:rsidR="00A6321B">
        <w:rPr>
          <w:rFonts w:ascii="Arial" w:hAnsi="Arial" w:cs="Arial"/>
          <w:b/>
          <w:sz w:val="28"/>
          <w:szCs w:val="28"/>
          <w:u w:val="single"/>
        </w:rPr>
        <w:t xml:space="preserve"> Investigating </w:t>
      </w:r>
      <w:r>
        <w:rPr>
          <w:rFonts w:ascii="Arial" w:hAnsi="Arial" w:cs="Arial"/>
          <w:b/>
          <w:sz w:val="28"/>
          <w:szCs w:val="28"/>
          <w:u w:val="single"/>
        </w:rPr>
        <w:t>wellbeing at the local scale (3</w:t>
      </w:r>
      <w:r w:rsidR="003500BB">
        <w:rPr>
          <w:rFonts w:ascii="Arial" w:hAnsi="Arial" w:cs="Arial"/>
          <w:b/>
          <w:sz w:val="28"/>
          <w:szCs w:val="28"/>
          <w:u w:val="single"/>
        </w:rPr>
        <w:t>%</w:t>
      </w:r>
      <w:r w:rsidR="00A6321B">
        <w:rPr>
          <w:rFonts w:ascii="Arial" w:hAnsi="Arial" w:cs="Arial"/>
          <w:b/>
          <w:sz w:val="28"/>
          <w:szCs w:val="28"/>
          <w:u w:val="single"/>
        </w:rPr>
        <w:t>)</w:t>
      </w:r>
    </w:p>
    <w:p w:rsidR="00A6321B" w:rsidRDefault="00C97043" w:rsidP="00C97043">
      <w:pPr>
        <w:jc w:val="center"/>
        <w:rPr>
          <w:rFonts w:ascii="Helvetica" w:hAnsi="Helvetica" w:cs="Arial"/>
          <w:sz w:val="25"/>
          <w:szCs w:val="25"/>
          <w:lang w:val="en"/>
        </w:rPr>
      </w:pPr>
      <w:r w:rsidRPr="00B37B7A">
        <w:rPr>
          <w:rFonts w:ascii="Arial" w:hAnsi="Arial" w:cs="Arial"/>
          <w:b/>
          <w:sz w:val="32"/>
          <w:szCs w:val="32"/>
          <w:u w:val="single"/>
        </w:rPr>
        <w:t>Findings Handout</w:t>
      </w:r>
      <w:r w:rsidR="00F21FD5">
        <w:rPr>
          <w:rFonts w:ascii="Arial" w:hAnsi="Arial" w:cs="Arial"/>
          <w:b/>
          <w:sz w:val="32"/>
          <w:szCs w:val="32"/>
        </w:rPr>
        <w:t xml:space="preserve">           / 22</w:t>
      </w:r>
      <w:r w:rsidR="00B37B7A">
        <w:rPr>
          <w:rFonts w:ascii="Arial" w:hAnsi="Arial" w:cs="Arial"/>
          <w:b/>
          <w:sz w:val="32"/>
          <w:szCs w:val="32"/>
        </w:rPr>
        <w:t xml:space="preserve"> marks</w:t>
      </w:r>
    </w:p>
    <w:p w:rsidR="00C97043" w:rsidRPr="00B37B7A" w:rsidRDefault="00BB4F0B" w:rsidP="00BB4F0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B37B7A">
        <w:rPr>
          <w:rFonts w:ascii="Arial" w:eastAsia="Times New Roman" w:hAnsi="Arial" w:cs="Arial"/>
          <w:b/>
          <w:sz w:val="24"/>
          <w:szCs w:val="24"/>
          <w:lang w:eastAsia="en-AU"/>
        </w:rPr>
        <w:t>With reference to your table, two graphs and two choropleth maps, address the following questions…</w:t>
      </w:r>
    </w:p>
    <w:p w:rsidR="00BB4F0B" w:rsidRDefault="00BB4F0B" w:rsidP="00BB4F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Rank the 6 LGA’s according to the highest to lowest Median Weekly Household Income. 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(6 marks)</w:t>
      </w:r>
    </w:p>
    <w:p w:rsidR="00BB4F0B" w:rsidRDefault="00BB4F0B" w:rsidP="00BB4F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</w:t>
      </w:r>
    </w:p>
    <w:p w:rsidR="00BB4F0B" w:rsidRDefault="00BB4F0B" w:rsidP="00BB4F0B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</w:t>
      </w:r>
    </w:p>
    <w:p w:rsidR="00BB4F0B" w:rsidRPr="00BB4F0B" w:rsidRDefault="00BB4F0B" w:rsidP="00BB4F0B">
      <w:pPr>
        <w:pStyle w:val="ListParagraph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</w:t>
      </w:r>
    </w:p>
    <w:p w:rsidR="00BB4F0B" w:rsidRPr="00BB4F0B" w:rsidRDefault="00BB4F0B" w:rsidP="00BB4F0B">
      <w:pPr>
        <w:pStyle w:val="ListParagraph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</w:t>
      </w:r>
    </w:p>
    <w:p w:rsidR="00BB4F0B" w:rsidRPr="00BB4F0B" w:rsidRDefault="00BB4F0B" w:rsidP="00BB4F0B">
      <w:pPr>
        <w:pStyle w:val="ListParagraph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</w:t>
      </w:r>
    </w:p>
    <w:p w:rsidR="00BB4F0B" w:rsidRPr="00BB4F0B" w:rsidRDefault="00BB4F0B" w:rsidP="00BB4F0B">
      <w:pPr>
        <w:pStyle w:val="ListParagraph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Default="00BB4F0B" w:rsidP="00BB4F0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</w:t>
      </w:r>
    </w:p>
    <w:p w:rsidR="00BB4F0B" w:rsidRDefault="00BB4F0B" w:rsidP="00BB4F0B">
      <w:pPr>
        <w:pStyle w:val="ListParagraph"/>
        <w:rPr>
          <w:rFonts w:ascii="Arial" w:eastAsia="Times New Roman" w:hAnsi="Arial" w:cs="Arial"/>
          <w:sz w:val="24"/>
          <w:szCs w:val="24"/>
          <w:lang w:eastAsia="en-AU"/>
        </w:rPr>
      </w:pPr>
    </w:p>
    <w:p w:rsidR="00B37B7A" w:rsidRPr="00BB4F0B" w:rsidRDefault="00B37B7A" w:rsidP="00BB4F0B">
      <w:pPr>
        <w:pStyle w:val="ListParagraph"/>
        <w:rPr>
          <w:rFonts w:ascii="Arial" w:eastAsia="Times New Roman" w:hAnsi="Arial" w:cs="Arial"/>
          <w:sz w:val="24"/>
          <w:szCs w:val="24"/>
          <w:lang w:eastAsia="en-AU"/>
        </w:rPr>
      </w:pPr>
    </w:p>
    <w:p w:rsidR="00BB4F0B" w:rsidRPr="00BB4F0B" w:rsidRDefault="00BB4F0B" w:rsidP="00BB4F0B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With reference to your Median Weekly Household Income Graph (Figure 1), describe what is shown on the graph and provide specific references to the graph. Hint: You can refer to the graph as Figure 1. 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(6 marks)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C97043" w:rsidRDefault="000352AA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7B7A" w:rsidRPr="000352A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7B7A" w:rsidRDefault="00B37B7A" w:rsidP="00B37B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Pr="000352AA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1FD5" w:rsidRPr="000352AA" w:rsidRDefault="00F21FD5" w:rsidP="00F21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F21FD5" w:rsidRDefault="00F21FD5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1FD5" w:rsidRDefault="00F21FD5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1FD5" w:rsidRDefault="00F21FD5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1FD5" w:rsidRDefault="00F21FD5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1FD5" w:rsidRDefault="00F21FD5" w:rsidP="00C12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352AA" w:rsidRDefault="000352AA" w:rsidP="000352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With reference to the choropleth maps (Figure 3 and Figure 4), describe what is shown on both choropleth maps.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(10 marks)</w:t>
      </w:r>
    </w:p>
    <w:p w:rsidR="000352AA" w:rsidRPr="000352AA" w:rsidRDefault="000352AA" w:rsidP="000352A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352AA">
        <w:rPr>
          <w:rFonts w:ascii="Arial" w:hAnsi="Arial" w:cs="Arial"/>
          <w:b/>
          <w:i/>
          <w:sz w:val="24"/>
          <w:szCs w:val="24"/>
        </w:rPr>
        <w:t>(</w:t>
      </w:r>
      <w:r w:rsidRPr="000352AA">
        <w:rPr>
          <w:rFonts w:ascii="Arial" w:eastAsia="Times New Roman" w:hAnsi="Arial" w:cs="Arial"/>
          <w:b/>
          <w:i/>
          <w:sz w:val="24"/>
          <w:szCs w:val="24"/>
          <w:lang w:eastAsia="en-AU"/>
        </w:rPr>
        <w:t>Hint: You can refer to the maps as Figure 3 and Figure 4. Before you address the question, write Figure 3 and Figure 4 at the top of the two maps)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</w:t>
      </w:r>
      <w:r w:rsidR="00F21FD5">
        <w:rPr>
          <w:rFonts w:ascii="Arial" w:hAnsi="Arial" w:cs="Arial"/>
          <w:b/>
          <w:sz w:val="24"/>
          <w:szCs w:val="24"/>
        </w:rPr>
        <w:t>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P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52AA" w:rsidRDefault="000352AA" w:rsidP="0003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Pr="000352AA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3D42" w:rsidRDefault="00A63D42" w:rsidP="00A63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0352AA" w:rsidRPr="00A63D42" w:rsidRDefault="000352AA" w:rsidP="00A63D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3D42">
        <w:rPr>
          <w:rFonts w:ascii="Arial" w:hAnsi="Arial" w:cs="Arial"/>
          <w:b/>
          <w:i/>
          <w:sz w:val="24"/>
          <w:szCs w:val="24"/>
        </w:rPr>
        <w:t>End of Findings Handout!</w:t>
      </w:r>
    </w:p>
    <w:sectPr w:rsidR="000352AA" w:rsidRPr="00A63D42" w:rsidSect="00F21FD5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61D9"/>
    <w:multiLevelType w:val="hybridMultilevel"/>
    <w:tmpl w:val="3ACAB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0C7A"/>
    <w:multiLevelType w:val="hybridMultilevel"/>
    <w:tmpl w:val="8C60ABB2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0567C"/>
    <w:multiLevelType w:val="hybridMultilevel"/>
    <w:tmpl w:val="468AB04A"/>
    <w:lvl w:ilvl="0" w:tplc="AFF4D7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3A48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2E7B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54A5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3EAC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50D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FC04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D8D6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2A26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3624561"/>
    <w:multiLevelType w:val="hybridMultilevel"/>
    <w:tmpl w:val="B3E25AD8"/>
    <w:lvl w:ilvl="0" w:tplc="7CFA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B4CF8"/>
    <w:multiLevelType w:val="hybridMultilevel"/>
    <w:tmpl w:val="EDCE79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A138A"/>
    <w:multiLevelType w:val="hybridMultilevel"/>
    <w:tmpl w:val="0C2AEA2A"/>
    <w:lvl w:ilvl="0" w:tplc="6A4E9290">
      <w:numFmt w:val="bullet"/>
      <w:lvlText w:val=""/>
      <w:lvlJc w:val="left"/>
      <w:pPr>
        <w:ind w:left="810" w:hanging="450"/>
      </w:pPr>
      <w:rPr>
        <w:rFonts w:ascii="Wingdings 2" w:eastAsiaTheme="minorHAnsi" w:hAnsi="Wingdings 2" w:cs="Arial" w:hint="default"/>
        <w:b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516AC"/>
    <w:multiLevelType w:val="hybridMultilevel"/>
    <w:tmpl w:val="0FD22B02"/>
    <w:lvl w:ilvl="0" w:tplc="5274B4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9E8F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AAC4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6451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A847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EC52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1E2F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96A1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9806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E36C08"/>
    <w:multiLevelType w:val="hybridMultilevel"/>
    <w:tmpl w:val="640A5092"/>
    <w:lvl w:ilvl="0" w:tplc="5420AC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C9E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5E13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5822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3C27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A843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EF7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6AF3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D470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E5071"/>
    <w:multiLevelType w:val="hybridMultilevel"/>
    <w:tmpl w:val="ECAAFC04"/>
    <w:lvl w:ilvl="0" w:tplc="4DB0D8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754B1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155F5"/>
    <w:multiLevelType w:val="hybridMultilevel"/>
    <w:tmpl w:val="B70CF49C"/>
    <w:lvl w:ilvl="0" w:tplc="9A5C42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C66A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7805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0EB6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641F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24A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54E2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26A4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EC1E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14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E3"/>
    <w:rsid w:val="000352AA"/>
    <w:rsid w:val="0005614B"/>
    <w:rsid w:val="0009203A"/>
    <w:rsid w:val="00095633"/>
    <w:rsid w:val="001F736F"/>
    <w:rsid w:val="003500BB"/>
    <w:rsid w:val="003703A3"/>
    <w:rsid w:val="005A7CA9"/>
    <w:rsid w:val="005F7AFA"/>
    <w:rsid w:val="006A71E3"/>
    <w:rsid w:val="006B0D4D"/>
    <w:rsid w:val="00743C2A"/>
    <w:rsid w:val="007560B9"/>
    <w:rsid w:val="008051DA"/>
    <w:rsid w:val="008550BF"/>
    <w:rsid w:val="008B22FB"/>
    <w:rsid w:val="008D5437"/>
    <w:rsid w:val="00937A3D"/>
    <w:rsid w:val="009F457A"/>
    <w:rsid w:val="00A54AA7"/>
    <w:rsid w:val="00A6321B"/>
    <w:rsid w:val="00A63D42"/>
    <w:rsid w:val="00B37B7A"/>
    <w:rsid w:val="00B96E8F"/>
    <w:rsid w:val="00BB4F0B"/>
    <w:rsid w:val="00C0344C"/>
    <w:rsid w:val="00C12490"/>
    <w:rsid w:val="00C96020"/>
    <w:rsid w:val="00C96C08"/>
    <w:rsid w:val="00C97043"/>
    <w:rsid w:val="00D66385"/>
    <w:rsid w:val="00E06E9D"/>
    <w:rsid w:val="00E30EE5"/>
    <w:rsid w:val="00E85BCE"/>
    <w:rsid w:val="00F21FD5"/>
    <w:rsid w:val="00F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7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06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44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20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1CA38-995A-495E-90AC-245F3FB6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5DCC42EA</Template>
  <TotalTime>0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2017-09-18T01:14:00Z</cp:lastPrinted>
  <dcterms:created xsi:type="dcterms:W3CDTF">2018-04-30T01:09:00Z</dcterms:created>
  <dcterms:modified xsi:type="dcterms:W3CDTF">2018-04-30T01:09:00Z</dcterms:modified>
</cp:coreProperties>
</file>