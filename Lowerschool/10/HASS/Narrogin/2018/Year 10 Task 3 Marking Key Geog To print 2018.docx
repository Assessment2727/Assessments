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01" w:rsidRDefault="00823B01" w:rsidP="00823B01">
      <w:pPr>
        <w:rPr>
          <w:rFonts w:ascii="Arial" w:eastAsia="Times New Roman" w:hAnsi="Arial" w:cs="Arial"/>
          <w:b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sz w:val="28"/>
          <w:szCs w:val="28"/>
          <w:lang w:val="en-US"/>
        </w:rPr>
        <w:t>Name: ________________                Teacher</w:t>
      </w:r>
      <w:proofErr w:type="gramStart"/>
      <w:r>
        <w:rPr>
          <w:rFonts w:ascii="Arial" w:eastAsia="Times New Roman" w:hAnsi="Arial" w:cs="Arial"/>
          <w:b/>
          <w:sz w:val="28"/>
          <w:szCs w:val="28"/>
          <w:lang w:val="en-US"/>
        </w:rPr>
        <w:t>:_</w:t>
      </w:r>
      <w:proofErr w:type="gramEnd"/>
      <w:r>
        <w:rPr>
          <w:rFonts w:ascii="Arial" w:eastAsia="Times New Roman" w:hAnsi="Arial" w:cs="Arial"/>
          <w:b/>
          <w:sz w:val="28"/>
          <w:szCs w:val="28"/>
          <w:lang w:val="en-US"/>
        </w:rPr>
        <w:t>______________</w:t>
      </w:r>
    </w:p>
    <w:p w:rsidR="00823B01" w:rsidRDefault="00823B01" w:rsidP="00823B01">
      <w:pPr>
        <w:rPr>
          <w:rFonts w:ascii="Arial" w:eastAsia="Times New Roman" w:hAnsi="Arial" w:cs="Arial"/>
          <w:b/>
          <w:sz w:val="28"/>
          <w:szCs w:val="28"/>
          <w:lang w:val="en-US"/>
        </w:rPr>
      </w:pPr>
    </w:p>
    <w:p w:rsidR="00022961" w:rsidRDefault="007E31EB" w:rsidP="00ED35FC">
      <w:pPr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sz w:val="28"/>
          <w:szCs w:val="28"/>
          <w:lang w:val="en-US"/>
        </w:rPr>
        <w:t>Marking Key – Task 3 (116</w:t>
      </w:r>
      <w:r w:rsidR="00022961">
        <w:rPr>
          <w:rFonts w:ascii="Arial" w:eastAsia="Times New Roman" w:hAnsi="Arial" w:cs="Arial"/>
          <w:b/>
          <w:sz w:val="28"/>
          <w:szCs w:val="28"/>
          <w:lang w:val="en-US"/>
        </w:rPr>
        <w:t xml:space="preserve"> marks) (3%)</w:t>
      </w:r>
    </w:p>
    <w:p w:rsidR="00ED35FC" w:rsidRPr="00ED35FC" w:rsidRDefault="00823B01" w:rsidP="00ED35FC">
      <w:pPr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sz w:val="28"/>
          <w:szCs w:val="28"/>
          <w:lang w:val="en-US"/>
        </w:rPr>
        <w:t xml:space="preserve"> (Investigating Wellbeing at a Local Scale)</w:t>
      </w:r>
    </w:p>
    <w:p w:rsidR="00ED35FC" w:rsidRPr="00ED35FC" w:rsidRDefault="00ED35FC" w:rsidP="00ED35FC">
      <w:pPr>
        <w:rPr>
          <w:rFonts w:ascii="Arial" w:eastAsia="Times New Roman" w:hAnsi="Arial"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54"/>
        <w:gridCol w:w="2841"/>
      </w:tblGrid>
      <w:tr w:rsidR="00ED35FC" w:rsidRPr="00ED35FC" w:rsidTr="007E6EEB">
        <w:tc>
          <w:tcPr>
            <w:tcW w:w="3227" w:type="dxa"/>
            <w:shd w:val="clear" w:color="auto" w:fill="auto"/>
          </w:tcPr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ED35FC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Checklist</w:t>
            </w:r>
          </w:p>
        </w:tc>
        <w:tc>
          <w:tcPr>
            <w:tcW w:w="2454" w:type="dxa"/>
            <w:shd w:val="clear" w:color="auto" w:fill="auto"/>
          </w:tcPr>
          <w:p w:rsidR="00ED35FC" w:rsidRPr="00331B72" w:rsidRDefault="00331B72" w:rsidP="00ED35FC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331B72">
              <w:rPr>
                <w:rFonts w:ascii="Arial" w:eastAsia="Times New Roman" w:hAnsi="Arial" w:cs="Arial"/>
                <w:lang w:val="en-US"/>
              </w:rPr>
              <w:t xml:space="preserve">Your </w:t>
            </w:r>
            <w:r w:rsidR="00ED35FC" w:rsidRPr="00331B72">
              <w:rPr>
                <w:rFonts w:ascii="Arial" w:eastAsia="Times New Roman" w:hAnsi="Arial" w:cs="Arial"/>
                <w:lang w:val="en-US"/>
              </w:rPr>
              <w:t>Mark</w:t>
            </w:r>
            <w:r w:rsidRPr="00331B72">
              <w:rPr>
                <w:rFonts w:ascii="Arial" w:eastAsia="Times New Roman" w:hAnsi="Arial" w:cs="Arial"/>
                <w:lang w:val="en-US"/>
              </w:rPr>
              <w:t xml:space="preserve"> / Total Mark</w:t>
            </w:r>
          </w:p>
        </w:tc>
        <w:tc>
          <w:tcPr>
            <w:tcW w:w="2841" w:type="dxa"/>
            <w:shd w:val="clear" w:color="auto" w:fill="auto"/>
          </w:tcPr>
          <w:p w:rsidR="00ED35FC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Comments</w:t>
            </w:r>
          </w:p>
        </w:tc>
      </w:tr>
      <w:tr w:rsidR="00ED35FC" w:rsidRPr="00ED35FC" w:rsidTr="007E6EEB">
        <w:tc>
          <w:tcPr>
            <w:tcW w:w="3227" w:type="dxa"/>
            <w:shd w:val="clear" w:color="auto" w:fill="auto"/>
          </w:tcPr>
          <w:p w:rsidR="00331B72" w:rsidRPr="00331B72" w:rsidRDefault="00823B01" w:rsidP="00ED35FC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331B72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Table</w:t>
            </w:r>
          </w:p>
          <w:p w:rsidR="00ED35FC" w:rsidRPr="00823B01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D35FC">
              <w:rPr>
                <w:rFonts w:ascii="Arial" w:eastAsia="Times New Roman" w:hAnsi="Arial" w:cs="Arial"/>
                <w:sz w:val="36"/>
                <w:szCs w:val="36"/>
                <w:lang w:val="en-US"/>
              </w:rPr>
              <w:sym w:font="Wingdings 2" w:char="F0A3"/>
            </w:r>
            <w:r w:rsidRPr="00ED35FC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 xml:space="preserve"> </w:t>
            </w:r>
            <w:r w:rsidR="00823B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 LGA’s</w:t>
            </w:r>
            <w:r w:rsidR="00331B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are stated in table.</w:t>
            </w: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D35FC">
              <w:rPr>
                <w:rFonts w:ascii="Arial" w:eastAsia="Times New Roman" w:hAnsi="Arial" w:cs="Arial"/>
                <w:sz w:val="36"/>
                <w:szCs w:val="36"/>
                <w:lang w:val="en-US"/>
              </w:rPr>
              <w:sym w:font="Wingdings 2" w:char="F0A3"/>
            </w:r>
            <w:r w:rsidRPr="00ED35FC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 xml:space="preserve"> </w:t>
            </w:r>
            <w:r w:rsidR="00331B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6 correct figures, including the correct units are included for each LGA </w:t>
            </w:r>
            <w:r w:rsidR="0040269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 relation to Personal income. Includes 2011 and 2016 data.</w:t>
            </w: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D35FC">
              <w:rPr>
                <w:rFonts w:ascii="Arial" w:eastAsia="Times New Roman" w:hAnsi="Arial" w:cs="Arial"/>
                <w:sz w:val="36"/>
                <w:szCs w:val="36"/>
                <w:lang w:val="en-US"/>
              </w:rPr>
              <w:sym w:font="Wingdings 2" w:char="F0A3"/>
            </w:r>
            <w:r w:rsidRPr="00ED35FC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 xml:space="preserve"> </w:t>
            </w:r>
            <w:r w:rsidR="00331B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 correct figures, including the correct units are included for each LGA in relation to Median Weekly Household income.</w:t>
            </w:r>
            <w:r w:rsidR="0040269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Includes 2011 and 2016 data.</w:t>
            </w: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331B72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4" w:type="dxa"/>
            <w:shd w:val="clear" w:color="auto" w:fill="auto"/>
          </w:tcPr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ED35FC" w:rsidRDefault="00823B01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/ 6</w:t>
            </w: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/ </w:t>
            </w:r>
            <w:r w:rsidR="0040269A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12</w:t>
            </w: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ED35FC" w:rsidRDefault="0040269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/ 12</w:t>
            </w: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shd w:val="clear" w:color="auto" w:fill="auto"/>
          </w:tcPr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7E6EEB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Pr="004F4FF3" w:rsidRDefault="00B0161A" w:rsidP="00B0161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Total =   </w:t>
            </w:r>
            <w:r w:rsidR="007E6EEB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 </w:t>
            </w: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 / </w:t>
            </w:r>
            <w:r w:rsidR="0040269A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30</w:t>
            </w:r>
          </w:p>
        </w:tc>
      </w:tr>
      <w:tr w:rsidR="00ED35FC" w:rsidRPr="00ED35FC" w:rsidTr="007E6EEB">
        <w:tc>
          <w:tcPr>
            <w:tcW w:w="3227" w:type="dxa"/>
            <w:shd w:val="clear" w:color="auto" w:fill="auto"/>
          </w:tcPr>
          <w:p w:rsidR="00331B72" w:rsidRPr="00331B72" w:rsidRDefault="00331B72" w:rsidP="00ED35FC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331B72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Graphs</w:t>
            </w:r>
          </w:p>
          <w:p w:rsidR="00ED35FC" w:rsidRPr="007E6EEB" w:rsidRDefault="00ED35FC" w:rsidP="00ED35FC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sym w:font="Wingdings 2" w:char="F0A3"/>
            </w:r>
            <w:r w:rsidR="00331B72"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</w:t>
            </w:r>
            <w:r w:rsidR="00331B72" w:rsidRPr="007E6EEB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Graph 1</w:t>
            </w:r>
            <w:r w:rsidR="00331B72"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–</w:t>
            </w:r>
          </w:p>
          <w:p w:rsidR="00331B72" w:rsidRP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 Axis labelled and includes an appropriate heading.</w:t>
            </w:r>
            <w:r w:rsidR="0040027B"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 Axis labelled but no appropriate heading for both axis.</w:t>
            </w:r>
          </w:p>
          <w:p w:rsid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1-2 Axis labelled but no headings shown.</w:t>
            </w:r>
          </w:p>
          <w:p w:rsid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Limited attempt at labelling both axis.</w:t>
            </w:r>
          </w:p>
          <w:p w:rsidR="00331B72" w:rsidRDefault="0040027B" w:rsidP="00331B72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45FF9D2" wp14:editId="40FFBBE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105982</wp:posOffset>
                      </wp:positionV>
                      <wp:extent cx="3303431" cy="12879"/>
                      <wp:effectExtent l="0" t="0" r="3048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3431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48DDA04" id="Straight Connector 5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8.35pt" to="264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" strokecolor="#4a7ebb"/>
                  </w:pict>
                </mc:Fallback>
              </mc:AlternateContent>
            </w:r>
          </w:p>
          <w:p w:rsid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Appropriate title stated on the graph.</w:t>
            </w:r>
            <w:r w:rsidR="0040027B"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331B72" w:rsidRPr="00331B72" w:rsidRDefault="00331B72" w:rsidP="00331B72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Some attempt made at a graph title.</w:t>
            </w:r>
          </w:p>
          <w:p w:rsidR="00331B72" w:rsidRPr="00331B72" w:rsidRDefault="0040027B" w:rsidP="00331B72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DD7E20F" wp14:editId="4E08372F">
                      <wp:simplePos x="0" y="0"/>
                      <wp:positionH relativeFrom="column">
                        <wp:posOffset>-18594</wp:posOffset>
                      </wp:positionH>
                      <wp:positionV relativeFrom="paragraph">
                        <wp:posOffset>88855</wp:posOffset>
                      </wp:positionV>
                      <wp:extent cx="3303431" cy="12879"/>
                      <wp:effectExtent l="0" t="0" r="3048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3431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A81B923"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7pt" to="258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" strokecolor="#4a7ebb"/>
                  </w:pict>
                </mc:Fallback>
              </mc:AlternateContent>
            </w:r>
          </w:p>
          <w:p w:rsidR="00331B72" w:rsidRDefault="00331B72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Neatness – including ruler used.</w:t>
            </w:r>
          </w:p>
          <w:p w:rsidR="00331B72" w:rsidRPr="00331B72" w:rsidRDefault="00331B72" w:rsidP="00331B72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Default="0040027B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Limited attempt at neatness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 attempt at neatness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C39E8D5" wp14:editId="44A5F64A">
                      <wp:simplePos x="0" y="0"/>
                      <wp:positionH relativeFrom="column">
                        <wp:posOffset>725</wp:posOffset>
                      </wp:positionH>
                      <wp:positionV relativeFrom="paragraph">
                        <wp:posOffset>84294</wp:posOffset>
                      </wp:positionV>
                      <wp:extent cx="3303431" cy="12879"/>
                      <wp:effectExtent l="0" t="0" r="30480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3431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A2F65B0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6.65pt" to="260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" strokecolor="#4a7ebb"/>
                  </w:pict>
                </mc:Fallback>
              </mc:AlternateContent>
            </w:r>
          </w:p>
          <w:p w:rsidR="007E6EEB" w:rsidRDefault="007E6EEB" w:rsidP="007E6EEB">
            <w:pPr>
              <w:pStyle w:val="ListParagraph"/>
              <w:ind w:left="4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7E6EEB" w:rsidRDefault="007E6EEB" w:rsidP="007E6EE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331B72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 LGA’s presented on the graph accurately.</w:t>
            </w:r>
          </w:p>
          <w:p w:rsidR="0040027B" w:rsidRPr="0040027B" w:rsidRDefault="0040027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27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0269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Both 2011 and 2016 shown</w:t>
            </w: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ED35FC" w:rsidRDefault="007E6EEB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7E6EEB" w:rsidRDefault="0040027B" w:rsidP="0040027B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sym w:font="Wingdings 2" w:char="F0A3"/>
            </w: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</w:t>
            </w:r>
            <w:r w:rsidRPr="007E6EEB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Graph 2</w:t>
            </w: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–</w:t>
            </w:r>
          </w:p>
          <w:p w:rsidR="0040027B" w:rsidRPr="00331B72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 Axis labelled and includes an appropriate heading.</w: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 Axis labelled but no appropriate heading for both axis.</w: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1-2 Axis labelled but no headings shown.</w: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Limited attempt at labelling both axis.</w:t>
            </w:r>
          </w:p>
          <w:p w:rsidR="0040027B" w:rsidRDefault="0040027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DE65697" wp14:editId="7894B34C">
                      <wp:simplePos x="0" y="0"/>
                      <wp:positionH relativeFrom="column">
                        <wp:posOffset>74053</wp:posOffset>
                      </wp:positionH>
                      <wp:positionV relativeFrom="paragraph">
                        <wp:posOffset>132071</wp:posOffset>
                      </wp:positionV>
                      <wp:extent cx="3303431" cy="12879"/>
                      <wp:effectExtent l="0" t="0" r="3048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3431" cy="12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932034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0.4pt" to="26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" strokecolor="#4579b8 [3044]"/>
                  </w:pict>
                </mc:Fallback>
              </mc:AlternateContent>
            </w:r>
          </w:p>
          <w:p w:rsidR="0040027B" w:rsidRDefault="0040027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Appropriate title stated on the graph.</w:t>
            </w:r>
          </w:p>
          <w:p w:rsidR="0040027B" w:rsidRPr="00331B72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Some attempt made at a graph title.</w:t>
            </w:r>
          </w:p>
          <w:p w:rsidR="0040027B" w:rsidRPr="00331B72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BAF5FA5" wp14:editId="11F532A8">
                      <wp:simplePos x="0" y="0"/>
                      <wp:positionH relativeFrom="column">
                        <wp:posOffset>52240</wp:posOffset>
                      </wp:positionH>
                      <wp:positionV relativeFrom="paragraph">
                        <wp:posOffset>52062</wp:posOffset>
                      </wp:positionV>
                      <wp:extent cx="3303431" cy="12879"/>
                      <wp:effectExtent l="0" t="0" r="3048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3431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C0C2CAD" id="Straight Connector 4" o:spid="_x0000_s1026" style="position:absolute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4.1pt" to="264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" strokecolor="#4a7ebb"/>
                  </w:pict>
                </mc:Fallback>
              </mc:AlternateConten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Neatness – including ruler used.</w:t>
            </w:r>
          </w:p>
          <w:p w:rsidR="0040027B" w:rsidRPr="00331B72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Limited attempt at neatness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 attempt at neatness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6A5184C" wp14:editId="06A1D71B">
                      <wp:simplePos x="0" y="0"/>
                      <wp:positionH relativeFrom="column">
                        <wp:posOffset>52079</wp:posOffset>
                      </wp:positionH>
                      <wp:positionV relativeFrom="paragraph">
                        <wp:posOffset>96815</wp:posOffset>
                      </wp:positionV>
                      <wp:extent cx="3303431" cy="12879"/>
                      <wp:effectExtent l="0" t="0" r="3048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3431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840A621" id="Straight Connector 3" o:spid="_x0000_s1026" style="position:absolute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6pt" to="26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" strokecolor="#4a7ebb"/>
                  </w:pict>
                </mc:Fallback>
              </mc:AlternateContent>
            </w: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7E6EEB" w:rsidRDefault="0040027B" w:rsidP="007E6EE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E6E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 LGA’s presented on the graph accurately.</w:t>
            </w:r>
          </w:p>
          <w:p w:rsidR="0040027B" w:rsidRPr="0040027B" w:rsidRDefault="0040027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27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</w:t>
            </w:r>
            <w:r w:rsidR="0040269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Both 2011 and 2016 shown</w:t>
            </w:r>
          </w:p>
          <w:p w:rsidR="00ED35FC" w:rsidRPr="00ED35FC" w:rsidRDefault="00ED35FC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4" w:type="dxa"/>
            <w:shd w:val="clear" w:color="auto" w:fill="auto"/>
          </w:tcPr>
          <w:p w:rsidR="00ED35FC" w:rsidRPr="00ED35FC" w:rsidRDefault="00ED35FC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4</w:t>
            </w: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3</w:t>
            </w: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/ 1 </w:t>
            </w:r>
          </w:p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331B72" w:rsidRPr="00ED35FC" w:rsidRDefault="00331B72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/ 2 </w:t>
            </w:r>
          </w:p>
          <w:p w:rsidR="00ED35FC" w:rsidRDefault="00ED35FC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ED35FC" w:rsidRDefault="007E6EE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0</w:t>
            </w:r>
          </w:p>
          <w:p w:rsidR="00ED35FC" w:rsidRDefault="00ED35FC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269A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12</w:t>
            </w:r>
          </w:p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4</w:t>
            </w: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3</w:t>
            </w: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/ 1 </w:t>
            </w: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ED35FC" w:rsidRDefault="007E6EE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40027B" w:rsidRDefault="0040027B" w:rsidP="004F4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F4FF3" w:rsidRDefault="004F4FF3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/ 2 </w:t>
            </w:r>
          </w:p>
          <w:p w:rsidR="0040027B" w:rsidRDefault="0040027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027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40027B" w:rsidRDefault="0040027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0</w:t>
            </w:r>
          </w:p>
          <w:p w:rsidR="0040027B" w:rsidRDefault="0040027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Pr="00ED35FC" w:rsidRDefault="0040269A" w:rsidP="0040027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12</w:t>
            </w:r>
          </w:p>
          <w:p w:rsidR="0040027B" w:rsidRPr="00ED35FC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41" w:type="dxa"/>
            <w:shd w:val="clear" w:color="auto" w:fill="auto"/>
          </w:tcPr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Pr="004F4FF3" w:rsidRDefault="00B0161A" w:rsidP="00B0161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Total =    </w:t>
            </w:r>
            <w:r w:rsidR="007E6EEB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   </w:t>
            </w:r>
            <w:r w:rsidR="0040269A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/ 20</w:t>
            </w: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Pr="004F4FF3" w:rsidRDefault="00B0161A" w:rsidP="00ED35FC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</w:p>
          <w:p w:rsidR="00B0161A" w:rsidRPr="004F4FF3" w:rsidRDefault="00B0161A" w:rsidP="00ED35FC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Total =    </w:t>
            </w:r>
            <w:r w:rsidR="007E6EEB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 </w:t>
            </w:r>
            <w:r w:rsidR="0040269A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/ 20</w:t>
            </w:r>
          </w:p>
          <w:p w:rsidR="00B0161A" w:rsidRPr="00ED35FC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</w:tr>
      <w:tr w:rsidR="00ED35FC" w:rsidRPr="00ED35FC" w:rsidTr="007E6EEB">
        <w:trPr>
          <w:trHeight w:val="2120"/>
        </w:trPr>
        <w:tc>
          <w:tcPr>
            <w:tcW w:w="3227" w:type="dxa"/>
            <w:shd w:val="clear" w:color="auto" w:fill="auto"/>
          </w:tcPr>
          <w:p w:rsidR="0040027B" w:rsidRPr="007E6EEB" w:rsidRDefault="0040027B" w:rsidP="0040027B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lastRenderedPageBreak/>
              <w:sym w:font="Wingdings 2" w:char="F0A3"/>
            </w: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</w:t>
            </w:r>
            <w:r w:rsidRPr="007E6EEB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Choropleth Map 1</w:t>
            </w: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–</w:t>
            </w:r>
          </w:p>
          <w:p w:rsidR="00ED35FC" w:rsidRDefault="00ED35FC" w:rsidP="00ED35F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North Point shown on the map</w:t>
            </w:r>
          </w:p>
          <w:p w:rsidR="0040027B" w:rsidRDefault="00B0161A" w:rsidP="0040027B">
            <w:pPr>
              <w:pStyle w:val="ListParagraph"/>
              <w:ind w:left="4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4ECD573" wp14:editId="3CC586F4">
                      <wp:simplePos x="0" y="0"/>
                      <wp:positionH relativeFrom="column">
                        <wp:posOffset>725</wp:posOffset>
                      </wp:positionH>
                      <wp:positionV relativeFrom="paragraph">
                        <wp:posOffset>52088</wp:posOffset>
                      </wp:positionV>
                      <wp:extent cx="3226158" cy="12879"/>
                      <wp:effectExtent l="0" t="0" r="31750" b="254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EA24C45" id="Straight Connector 1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.1pt" to="254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" strokecolor="#4a7ebb"/>
                  </w:pict>
                </mc:Fallback>
              </mc:AlternateConten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is used on the map, including different shades of the one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show variations.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0D717E2" wp14:editId="56BBF964">
                      <wp:simplePos x="0" y="0"/>
                      <wp:positionH relativeFrom="column">
                        <wp:posOffset>71559</wp:posOffset>
                      </wp:positionH>
                      <wp:positionV relativeFrom="paragraph">
                        <wp:posOffset>56228</wp:posOffset>
                      </wp:positionV>
                      <wp:extent cx="3226158" cy="12879"/>
                      <wp:effectExtent l="0" t="0" r="3175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C484F7C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4.45pt" to="259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" strokecolor="#4a7ebb"/>
                  </w:pict>
                </mc:Fallback>
              </mc:AlternateConten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Scale used for </w:t>
            </w:r>
            <w:proofErr w:type="spellStart"/>
            <w:r w:rsidR="000229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is accurate and appropriate.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attempt has been made to include an appropriate range for </w:t>
            </w:r>
            <w:proofErr w:type="spellStart"/>
            <w:r w:rsidR="000229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5B4554" wp14:editId="3C7F57D8">
                      <wp:simplePos x="0" y="0"/>
                      <wp:positionH relativeFrom="column">
                        <wp:posOffset>61076</wp:posOffset>
                      </wp:positionH>
                      <wp:positionV relativeFrom="paragraph">
                        <wp:posOffset>16510</wp:posOffset>
                      </wp:positionV>
                      <wp:extent cx="3226158" cy="12879"/>
                      <wp:effectExtent l="0" t="0" r="3175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342EA0F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.3pt" to="258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" strokecolor="#4579b8 [3044]"/>
                  </w:pict>
                </mc:Fallback>
              </mc:AlternateContent>
            </w: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Map includes an appropriate title.</w:t>
            </w:r>
          </w:p>
          <w:p w:rsidR="0040027B" w:rsidRP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 attempt has been made at a title.</w:t>
            </w:r>
          </w:p>
          <w:p w:rsidR="0040027B" w:rsidRDefault="0040027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40027B" w:rsidRDefault="007E6EEB" w:rsidP="0040027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B0161A" w:rsidP="0040027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6 LGA’s are included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  <w:p w:rsidR="00B0161A" w:rsidRPr="00B0161A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Default="00B0161A" w:rsidP="00B0161A">
            <w:pPr>
              <w:pStyle w:val="ListParagraph"/>
              <w:ind w:left="4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Pr="007E6EEB" w:rsidRDefault="00B0161A" w:rsidP="00B0161A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sym w:font="Wingdings 2" w:char="F0A3"/>
            </w: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</w:t>
            </w:r>
            <w:r w:rsidRPr="007E6EEB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Choropleth Map 2</w:t>
            </w:r>
            <w:r w:rsidRPr="007E6EEB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 –</w:t>
            </w:r>
          </w:p>
          <w:p w:rsidR="00B0161A" w:rsidRDefault="00B0161A" w:rsidP="00B0161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North Point shown on the map</w:t>
            </w:r>
          </w:p>
          <w:p w:rsidR="00B0161A" w:rsidRDefault="00B0161A" w:rsidP="00B0161A">
            <w:pPr>
              <w:pStyle w:val="ListParagraph"/>
              <w:ind w:left="4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59D960" wp14:editId="1DF524E6">
                      <wp:simplePos x="0" y="0"/>
                      <wp:positionH relativeFrom="column">
                        <wp:posOffset>26483</wp:posOffset>
                      </wp:positionH>
                      <wp:positionV relativeFrom="paragraph">
                        <wp:posOffset>13844</wp:posOffset>
                      </wp:positionV>
                      <wp:extent cx="3226158" cy="12879"/>
                      <wp:effectExtent l="0" t="0" r="3175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944D6FD" id="Straight Connector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.1pt" to="256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" strokecolor="#4a7ebb"/>
                  </w:pict>
                </mc:Fallback>
              </mc:AlternateContent>
            </w: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is used on the map, including different shades of the one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show variations.</w:t>
            </w:r>
          </w:p>
          <w:p w:rsidR="00B0161A" w:rsidRPr="0040027B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954A1E" wp14:editId="5A495470">
                      <wp:simplePos x="0" y="0"/>
                      <wp:positionH relativeFrom="column">
                        <wp:posOffset>71559</wp:posOffset>
                      </wp:positionH>
                      <wp:positionV relativeFrom="paragraph">
                        <wp:posOffset>56228</wp:posOffset>
                      </wp:positionV>
                      <wp:extent cx="3226158" cy="12879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FB661A8"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4.45pt" to="259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" strokecolor="#4a7ebb"/>
                  </w:pict>
                </mc:Fallback>
              </mc:AlternateContent>
            </w: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Scale used for </w:t>
            </w:r>
            <w:proofErr w:type="spellStart"/>
            <w:r w:rsidR="000229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is accurate and appropriate.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B0161A" w:rsidRPr="0040027B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attempt has been made to include an appropriate range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  <w:p w:rsidR="00B0161A" w:rsidRPr="0040027B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A3929F9" wp14:editId="0E0C14C5">
                      <wp:simplePos x="0" y="0"/>
                      <wp:positionH relativeFrom="column">
                        <wp:posOffset>61076</wp:posOffset>
                      </wp:positionH>
                      <wp:positionV relativeFrom="paragraph">
                        <wp:posOffset>16510</wp:posOffset>
                      </wp:positionV>
                      <wp:extent cx="3226158" cy="12879"/>
                      <wp:effectExtent l="0" t="0" r="31750" b="254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DF2CD3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.3pt" to="258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" strokecolor="#4a7ebb"/>
                  </w:pict>
                </mc:Fallback>
              </mc:AlternateContent>
            </w: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Map includes an appropriate title.</w:t>
            </w:r>
          </w:p>
          <w:p w:rsidR="00B0161A" w:rsidRPr="0040027B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 attempt has been made at a title.</w:t>
            </w:r>
          </w:p>
          <w:p w:rsidR="00B0161A" w:rsidRPr="0040027B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857ED8" wp14:editId="1C5FDD91">
                      <wp:simplePos x="0" y="0"/>
                      <wp:positionH relativeFrom="column">
                        <wp:posOffset>725</wp:posOffset>
                      </wp:positionH>
                      <wp:positionV relativeFrom="paragraph">
                        <wp:posOffset>77819</wp:posOffset>
                      </wp:positionV>
                      <wp:extent cx="3226158" cy="12879"/>
                      <wp:effectExtent l="0" t="0" r="3175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6158" cy="1287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3DD8ADA" id="Straight Connector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6.15pt" to="254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" strokecolor="#4a7ebb"/>
                  </w:pict>
                </mc:Fallback>
              </mc:AlternateContent>
            </w:r>
          </w:p>
          <w:p w:rsidR="00B0161A" w:rsidRDefault="00B0161A" w:rsidP="00B0161A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6 LGA’s are included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coloured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  <w:p w:rsidR="00B0161A" w:rsidRPr="00B0161A" w:rsidRDefault="00B0161A" w:rsidP="00B0161A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4" w:type="dxa"/>
            <w:shd w:val="clear" w:color="auto" w:fill="auto"/>
          </w:tcPr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P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ED35FC" w:rsidRPr="00ED35FC" w:rsidRDefault="00ED35FC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ED35FC" w:rsidRPr="00ED35FC" w:rsidRDefault="00ED35FC" w:rsidP="00ED35FC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ED35FC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40027B" w:rsidRDefault="0040027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0027B" w:rsidRDefault="0040027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6</w:t>
            </w:r>
          </w:p>
          <w:p w:rsidR="0040027B" w:rsidRDefault="0040027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40027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40027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7E6EEB" w:rsidRPr="00ED35FC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ED35FC" w:rsidRDefault="007E6EEB" w:rsidP="007E6EEB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2</w:t>
            </w: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1</w:t>
            </w:r>
          </w:p>
          <w:p w:rsidR="007E6EEB" w:rsidRDefault="007E6EEB" w:rsidP="007E6EE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 6</w:t>
            </w:r>
          </w:p>
          <w:p w:rsidR="007E6EE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40027B" w:rsidRDefault="007E6EEB" w:rsidP="007E6EE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41" w:type="dxa"/>
            <w:shd w:val="clear" w:color="auto" w:fill="auto"/>
          </w:tcPr>
          <w:p w:rsidR="00ED35FC" w:rsidRDefault="00ED35FC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B0161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B0161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Pr="004F4FF3" w:rsidRDefault="00B0161A" w:rsidP="00B0161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Total =    </w:t>
            </w:r>
            <w:r w:rsidR="007E6EEB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  </w:t>
            </w: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/ 12</w:t>
            </w: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Default="00B0161A" w:rsidP="00ED35F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B0161A" w:rsidRPr="004F4FF3" w:rsidRDefault="00B0161A" w:rsidP="00ED35FC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Total =    </w:t>
            </w:r>
            <w:r w:rsidR="007E6EEB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 </w:t>
            </w:r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 xml:space="preserve">  / 12</w:t>
            </w:r>
          </w:p>
        </w:tc>
      </w:tr>
      <w:tr w:rsidR="007E6EEB" w:rsidRPr="00ED35FC" w:rsidTr="007E6EEB">
        <w:tc>
          <w:tcPr>
            <w:tcW w:w="3227" w:type="dxa"/>
            <w:shd w:val="clear" w:color="auto" w:fill="auto"/>
          </w:tcPr>
          <w:p w:rsidR="007E6EEB" w:rsidRDefault="007E6EEB" w:rsidP="00297A01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</w:p>
          <w:p w:rsidR="007E6EEB" w:rsidRPr="00ED35FC" w:rsidRDefault="007E6EEB" w:rsidP="00297A0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Findings Handout</w:t>
            </w:r>
          </w:p>
          <w:p w:rsidR="007E6EEB" w:rsidRDefault="007E6EEB" w:rsidP="00297A0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E6EEB" w:rsidRPr="00ED35FC" w:rsidRDefault="007E6EEB" w:rsidP="00297A0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4" w:type="dxa"/>
            <w:shd w:val="clear" w:color="auto" w:fill="auto"/>
          </w:tcPr>
          <w:p w:rsidR="007E6EEB" w:rsidRPr="00ED35FC" w:rsidRDefault="007E6EEB" w:rsidP="007E6EEB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shd w:val="clear" w:color="auto" w:fill="auto"/>
          </w:tcPr>
          <w:p w:rsidR="007E6EEB" w:rsidRDefault="007E6EEB" w:rsidP="007E6EEB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7E6EEB" w:rsidRDefault="007E6EEB" w:rsidP="00297A01">
            <w:pPr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  <w:p w:rsidR="007E6EEB" w:rsidRPr="004F4FF3" w:rsidRDefault="007E6EEB" w:rsidP="00297A01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bookmarkStart w:id="0" w:name="_GoBack"/>
            <w:r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Total =         / 2</w:t>
            </w:r>
            <w:r w:rsidR="007E31EB" w:rsidRPr="004F4FF3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2</w:t>
            </w:r>
            <w:bookmarkEnd w:id="0"/>
          </w:p>
        </w:tc>
      </w:tr>
    </w:tbl>
    <w:p w:rsidR="00ED35FC" w:rsidRPr="00ED35FC" w:rsidRDefault="00ED35FC" w:rsidP="00ED35FC">
      <w:pPr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:rsidR="00ED35FC" w:rsidRPr="00ED35FC" w:rsidRDefault="00ED35FC" w:rsidP="00ED35FC">
      <w:pPr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:rsidR="00ED35FC" w:rsidRPr="007E6EEB" w:rsidRDefault="00B0161A" w:rsidP="00B0161A">
      <w:pPr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7E6EEB">
        <w:rPr>
          <w:rFonts w:ascii="Arial" w:eastAsia="Times New Roman" w:hAnsi="Arial" w:cs="Arial"/>
          <w:b/>
          <w:sz w:val="28"/>
          <w:szCs w:val="28"/>
          <w:lang w:val="en-US"/>
        </w:rPr>
        <w:t xml:space="preserve">Overall </w:t>
      </w:r>
      <w:r w:rsidR="007E6EEB" w:rsidRPr="007E6EEB">
        <w:rPr>
          <w:rFonts w:ascii="Arial" w:eastAsia="Times New Roman" w:hAnsi="Arial" w:cs="Arial"/>
          <w:b/>
          <w:sz w:val="28"/>
          <w:szCs w:val="28"/>
          <w:lang w:val="en-US"/>
        </w:rPr>
        <w:t xml:space="preserve">Teacher </w:t>
      </w:r>
      <w:r w:rsidRPr="007E6EEB">
        <w:rPr>
          <w:rFonts w:ascii="Arial" w:eastAsia="Times New Roman" w:hAnsi="Arial" w:cs="Arial"/>
          <w:b/>
          <w:sz w:val="28"/>
          <w:szCs w:val="28"/>
          <w:lang w:val="en-US"/>
        </w:rPr>
        <w:t xml:space="preserve">Comment: </w:t>
      </w:r>
    </w:p>
    <w:p w:rsidR="00F2177D" w:rsidRDefault="00F2177D"/>
    <w:p w:rsidR="00ED35FC" w:rsidRDefault="00ED35FC"/>
    <w:p w:rsidR="00ED35FC" w:rsidRPr="00ED35FC" w:rsidRDefault="00ED35FC" w:rsidP="00ED35FC">
      <w:pPr>
        <w:rPr>
          <w:rFonts w:ascii="Calibri" w:hAnsi="Calibri"/>
          <w:sz w:val="21"/>
          <w:szCs w:val="21"/>
          <w:lang w:eastAsia="ja-JP"/>
        </w:rPr>
      </w:pPr>
    </w:p>
    <w:p w:rsidR="00ED35FC" w:rsidRDefault="00ED35FC"/>
    <w:p w:rsidR="00ED35FC" w:rsidRDefault="00ED35FC"/>
    <w:p w:rsidR="00ED35FC" w:rsidRDefault="00ED35FC"/>
    <w:p w:rsidR="00ED35FC" w:rsidRDefault="00ED35FC"/>
    <w:p w:rsidR="00ED35FC" w:rsidRDefault="00ED35FC"/>
    <w:p w:rsidR="00ED35FC" w:rsidRDefault="00ED35FC"/>
    <w:p w:rsidR="00ED35FC" w:rsidRDefault="00ED35FC"/>
    <w:p w:rsidR="00ED35FC" w:rsidRDefault="00ED35FC"/>
    <w:sectPr w:rsidR="00ED35FC" w:rsidSect="0040269A"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544C"/>
    <w:multiLevelType w:val="hybridMultilevel"/>
    <w:tmpl w:val="125499C8"/>
    <w:lvl w:ilvl="0" w:tplc="2634FBEC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7C17577"/>
    <w:multiLevelType w:val="hybridMultilevel"/>
    <w:tmpl w:val="D6B0A8EA"/>
    <w:lvl w:ilvl="0" w:tplc="A77A65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FC"/>
    <w:rsid w:val="00022961"/>
    <w:rsid w:val="00130A35"/>
    <w:rsid w:val="00331B72"/>
    <w:rsid w:val="0040027B"/>
    <w:rsid w:val="0040269A"/>
    <w:rsid w:val="004F4FF3"/>
    <w:rsid w:val="007E31EB"/>
    <w:rsid w:val="007E6EEB"/>
    <w:rsid w:val="00823B01"/>
    <w:rsid w:val="00A64EBB"/>
    <w:rsid w:val="00B0161A"/>
    <w:rsid w:val="00ED35FC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FC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FC"/>
    <w:pPr>
      <w:ind w:left="720"/>
      <w:contextualSpacing/>
    </w:pPr>
  </w:style>
  <w:style w:type="table" w:styleId="TableGrid">
    <w:name w:val="Table Grid"/>
    <w:basedOn w:val="TableNormal"/>
    <w:rsid w:val="00ED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F4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4FF3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FC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FC"/>
    <w:pPr>
      <w:ind w:left="720"/>
      <w:contextualSpacing/>
    </w:pPr>
  </w:style>
  <w:style w:type="table" w:styleId="TableGrid">
    <w:name w:val="Table Grid"/>
    <w:basedOn w:val="TableNormal"/>
    <w:rsid w:val="00ED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F4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4FF3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5DCC42EA</Template>
  <TotalTime>1</TotalTime>
  <Pages>3</Pages>
  <Words>457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2</cp:revision>
  <cp:lastPrinted>2018-04-30T01:08:00Z</cp:lastPrinted>
  <dcterms:created xsi:type="dcterms:W3CDTF">2018-04-30T01:09:00Z</dcterms:created>
  <dcterms:modified xsi:type="dcterms:W3CDTF">2018-04-30T01:09:00Z</dcterms:modified>
</cp:coreProperties>
</file>