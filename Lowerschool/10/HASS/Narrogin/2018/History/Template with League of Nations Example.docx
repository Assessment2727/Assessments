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92"/>
        <w:tblW w:w="15310" w:type="dxa"/>
        <w:tblLook w:val="04A0" w:firstRow="1" w:lastRow="0" w:firstColumn="1" w:lastColumn="0" w:noHBand="0" w:noVBand="1"/>
      </w:tblPr>
      <w:tblGrid>
        <w:gridCol w:w="2977"/>
        <w:gridCol w:w="8505"/>
        <w:gridCol w:w="3828"/>
      </w:tblGrid>
      <w:tr w:rsidR="00FD2294" w:rsidTr="00FD2294">
        <w:tc>
          <w:tcPr>
            <w:tcW w:w="2977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  <w:r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  <w:t>Historical Concept</w:t>
            </w: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  <w:r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  <w:t>Key Information/Notes</w:t>
            </w: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  <w:r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  <w:t>Sources</w:t>
            </w:r>
          </w:p>
        </w:tc>
      </w:tr>
      <w:tr w:rsidR="00FD2294" w:rsidTr="00FD2294">
        <w:tc>
          <w:tcPr>
            <w:tcW w:w="2977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 w:rsidRPr="00E04A24"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  <w:t>CAUSE</w:t>
            </w:r>
          </w:p>
          <w:p w:rsidR="00FD2294" w:rsidRDefault="00FD2294" w:rsidP="00FD229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  <w:r>
              <w:rPr>
                <w:rFonts w:ascii="Arial" w:eastAsia="Times New Roman" w:hAnsi="Arial" w:cs="Arial"/>
                <w:i/>
                <w:lang w:val="it-IT" w:eastAsia="en-AU"/>
              </w:rPr>
              <w:t xml:space="preserve">FQ 1: </w:t>
            </w:r>
            <w:r w:rsidRPr="008E5DFB">
              <w:rPr>
                <w:rFonts w:ascii="Arial" w:eastAsia="Times New Roman" w:hAnsi="Arial" w:cs="Arial"/>
                <w:i/>
                <w:lang w:val="it-IT" w:eastAsia="en-AU"/>
              </w:rPr>
              <w:t>Outline the main causes behind the establishment of the League of Nations.</w:t>
            </w:r>
          </w:p>
          <w:p w:rsidR="00FD2294" w:rsidRPr="00FD2294" w:rsidRDefault="00FD2294" w:rsidP="00FD229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  <w:r>
              <w:rPr>
                <w:rFonts w:ascii="Arial" w:eastAsia="Times New Roman" w:hAnsi="Arial" w:cs="Arial"/>
                <w:i/>
                <w:lang w:val="it-IT" w:eastAsia="en-AU"/>
              </w:rPr>
              <w:t>Extra Qu: Outline two causes for why the League of Nations was unsuccessful.</w:t>
            </w: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  <w:tr w:rsidR="00FD2294" w:rsidTr="00FD2294">
        <w:tc>
          <w:tcPr>
            <w:tcW w:w="2977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 w:rsidRPr="00E04A24"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  <w:t>EFFECT</w:t>
            </w:r>
          </w:p>
          <w:p w:rsidR="00FD2294" w:rsidRDefault="00FD2294" w:rsidP="00FD229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  <w:r>
              <w:rPr>
                <w:rFonts w:ascii="Arial" w:eastAsia="Times New Roman" w:hAnsi="Arial" w:cs="Arial"/>
                <w:i/>
                <w:lang w:val="it-IT" w:eastAsia="en-AU"/>
              </w:rPr>
              <w:t xml:space="preserve">FQ 1: </w:t>
            </w:r>
            <w:r w:rsidRPr="008E5DFB">
              <w:rPr>
                <w:rFonts w:ascii="Arial" w:eastAsia="Times New Roman" w:hAnsi="Arial" w:cs="Arial"/>
                <w:i/>
                <w:lang w:val="it-IT" w:eastAsia="en-AU"/>
              </w:rPr>
              <w:t>Identify and outline the effects both positive and negative that the League of Nations created.</w:t>
            </w:r>
          </w:p>
          <w:p w:rsidR="00FD2294" w:rsidRDefault="00FD2294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>
              <w:rPr>
                <w:rFonts w:ascii="Arial" w:eastAsia="Times New Roman" w:hAnsi="Arial" w:cs="Arial"/>
                <w:i/>
                <w:lang w:val="it-IT" w:eastAsia="en-AU"/>
              </w:rPr>
              <w:t>Extra Qu:</w:t>
            </w:r>
          </w:p>
          <w:p w:rsidR="00FD2294" w:rsidRPr="00E04A24" w:rsidRDefault="00FD2294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  <w:tr w:rsidR="00FD2294" w:rsidTr="00FD2294">
        <w:tc>
          <w:tcPr>
            <w:tcW w:w="2977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 w:rsidRPr="00E04A24"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  <w:lastRenderedPageBreak/>
              <w:t>SIGNIFICANCE</w:t>
            </w: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Pr="00E04A2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  <w:tr w:rsidR="00FD2294" w:rsidTr="00FD2294">
        <w:tc>
          <w:tcPr>
            <w:tcW w:w="2977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 w:rsidRPr="00E04A24"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  <w:t>EMPATHY</w:t>
            </w: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Default="00FD2294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Pr="00E04A24" w:rsidRDefault="00FD2294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  <w:tr w:rsidR="00FD2294" w:rsidTr="00FD2294">
        <w:tc>
          <w:tcPr>
            <w:tcW w:w="2977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 w:rsidRPr="00E04A24"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  <w:lastRenderedPageBreak/>
              <w:t>PERSPECTIVES</w:t>
            </w: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Default="00FD2294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Pr="00E04A2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  <w:tr w:rsidR="00FD2294" w:rsidTr="00FD2294">
        <w:tc>
          <w:tcPr>
            <w:tcW w:w="2977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  <w:t>EVIDENCE</w:t>
            </w: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Pr="00E04A24" w:rsidRDefault="00FD2294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</w:tbl>
    <w:p w:rsidR="00E04A24" w:rsidRDefault="00E04A24" w:rsidP="00FD2294">
      <w:pPr>
        <w:rPr>
          <w:rFonts w:ascii="Arial" w:eastAsia="Times New Roman" w:hAnsi="Arial" w:cs="Arial"/>
          <w:b/>
          <w:sz w:val="36"/>
          <w:szCs w:val="36"/>
          <w:u w:val="single"/>
          <w:lang w:val="it-IT" w:eastAsia="en-AU"/>
        </w:rPr>
      </w:pPr>
      <w:bookmarkStart w:id="0" w:name="_GoBack"/>
      <w:bookmarkEnd w:id="0"/>
    </w:p>
    <w:p w:rsidR="00E04A24" w:rsidRPr="00E04A24" w:rsidRDefault="00E04A24" w:rsidP="00E04A24">
      <w:pPr>
        <w:ind w:left="720"/>
        <w:jc w:val="center"/>
        <w:rPr>
          <w:rFonts w:ascii="Arial" w:eastAsia="Times New Roman" w:hAnsi="Arial" w:cs="Arial"/>
          <w:b/>
          <w:sz w:val="36"/>
          <w:szCs w:val="36"/>
          <w:u w:val="single"/>
          <w:lang w:val="it-IT" w:eastAsia="en-AU"/>
        </w:rPr>
      </w:pPr>
    </w:p>
    <w:sectPr w:rsidR="00E04A24" w:rsidRPr="00E04A24" w:rsidSect="00E04A24">
      <w:headerReference w:type="default" r:id="rId9"/>
      <w:pgSz w:w="16838" w:h="11906" w:orient="landscape"/>
      <w:pgMar w:top="1800" w:right="1440" w:bottom="180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294" w:rsidRDefault="00FD2294" w:rsidP="00FD2294">
      <w:pPr>
        <w:spacing w:after="0" w:line="240" w:lineRule="auto"/>
      </w:pPr>
      <w:r>
        <w:separator/>
      </w:r>
    </w:p>
  </w:endnote>
  <w:endnote w:type="continuationSeparator" w:id="0">
    <w:p w:rsidR="00FD2294" w:rsidRDefault="00FD2294" w:rsidP="00FD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294" w:rsidRDefault="00FD2294" w:rsidP="00FD2294">
      <w:pPr>
        <w:spacing w:after="0" w:line="240" w:lineRule="auto"/>
      </w:pPr>
      <w:r>
        <w:separator/>
      </w:r>
    </w:p>
  </w:footnote>
  <w:footnote w:type="continuationSeparator" w:id="0">
    <w:p w:rsidR="00FD2294" w:rsidRDefault="00FD2294" w:rsidP="00FD2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94" w:rsidRDefault="00FD2294" w:rsidP="00FD2294">
    <w:pPr>
      <w:pStyle w:val="Header"/>
      <w:jc w:val="center"/>
    </w:pPr>
    <w:r w:rsidRPr="00E04A24">
      <w:rPr>
        <w:rFonts w:ascii="Arial" w:eastAsia="Times New Roman" w:hAnsi="Arial" w:cs="Arial"/>
        <w:b/>
        <w:sz w:val="36"/>
        <w:szCs w:val="36"/>
        <w:u w:val="single"/>
        <w:lang w:val="it-IT" w:eastAsia="en-AU"/>
      </w:rPr>
      <w:t>Topic: League of Nations</w:t>
    </w:r>
  </w:p>
  <w:p w:rsidR="00FD2294" w:rsidRDefault="00FD22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52117"/>
    <w:multiLevelType w:val="hybridMultilevel"/>
    <w:tmpl w:val="0A56FC1C"/>
    <w:lvl w:ilvl="0" w:tplc="B8AE82C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95372"/>
    <w:multiLevelType w:val="hybridMultilevel"/>
    <w:tmpl w:val="1FC0605E"/>
    <w:lvl w:ilvl="0" w:tplc="AE6041E4">
      <w:start w:val="20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1DC1227"/>
    <w:multiLevelType w:val="hybridMultilevel"/>
    <w:tmpl w:val="1B24B84E"/>
    <w:lvl w:ilvl="0" w:tplc="664AA576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AE"/>
    <w:rsid w:val="000E3956"/>
    <w:rsid w:val="00130A35"/>
    <w:rsid w:val="00245C98"/>
    <w:rsid w:val="002533CF"/>
    <w:rsid w:val="00406123"/>
    <w:rsid w:val="004751AE"/>
    <w:rsid w:val="007040D3"/>
    <w:rsid w:val="00834BAE"/>
    <w:rsid w:val="00836AAE"/>
    <w:rsid w:val="008E5DFB"/>
    <w:rsid w:val="00906CC4"/>
    <w:rsid w:val="00B224DD"/>
    <w:rsid w:val="00BA760E"/>
    <w:rsid w:val="00E04A24"/>
    <w:rsid w:val="00F2177D"/>
    <w:rsid w:val="00F232C7"/>
    <w:rsid w:val="00FD2294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AE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C7"/>
    <w:pPr>
      <w:ind w:left="720"/>
      <w:contextualSpacing/>
    </w:pPr>
  </w:style>
  <w:style w:type="table" w:styleId="TableGrid">
    <w:name w:val="Table Grid"/>
    <w:basedOn w:val="TableNormal"/>
    <w:rsid w:val="00E04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2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294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D2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D2294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FD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D2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AE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C7"/>
    <w:pPr>
      <w:ind w:left="720"/>
      <w:contextualSpacing/>
    </w:pPr>
  </w:style>
  <w:style w:type="table" w:styleId="TableGrid">
    <w:name w:val="Table Grid"/>
    <w:basedOn w:val="TableNormal"/>
    <w:rsid w:val="00E04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2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294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D2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D2294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FD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D2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E195D-6C69-4174-B479-009FB20FC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A7EB7026</Template>
  <TotalTime>1</TotalTime>
  <Pages>4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RINTOUL Brooke</cp:lastModifiedBy>
  <cp:revision>2</cp:revision>
  <cp:lastPrinted>2018-07-25T00:55:00Z</cp:lastPrinted>
  <dcterms:created xsi:type="dcterms:W3CDTF">2018-07-25T03:30:00Z</dcterms:created>
  <dcterms:modified xsi:type="dcterms:W3CDTF">2018-07-25T03:30:00Z</dcterms:modified>
</cp:coreProperties>
</file>