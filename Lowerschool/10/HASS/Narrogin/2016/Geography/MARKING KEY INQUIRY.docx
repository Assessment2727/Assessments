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1E" w:rsidRDefault="001A0A1E" w:rsidP="001A0A1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_______________________</w:t>
      </w:r>
      <w:bookmarkStart w:id="0" w:name="_GoBack"/>
      <w:bookmarkEnd w:id="0"/>
    </w:p>
    <w:p w:rsidR="00A6604C" w:rsidRDefault="00A6604C" w:rsidP="00A6604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5 (Notes - </w:t>
      </w:r>
      <w:r>
        <w:rPr>
          <w:rFonts w:ascii="Arial" w:hAnsi="Arial" w:cs="Arial"/>
          <w:b/>
          <w:sz w:val="28"/>
          <w:szCs w:val="28"/>
        </w:rPr>
        <w:t>5</w:t>
      </w:r>
      <w:r w:rsidRPr="00987CDC">
        <w:rPr>
          <w:rFonts w:ascii="Arial" w:hAnsi="Arial" w:cs="Arial"/>
          <w:b/>
          <w:sz w:val="28"/>
          <w:szCs w:val="28"/>
        </w:rPr>
        <w:t>%)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</w:rPr>
        <w:t>HASS – Geography Year 10</w:t>
      </w:r>
    </w:p>
    <w:p w:rsidR="00A6604C" w:rsidRDefault="00A6604C" w:rsidP="00A6604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Perth &amp; Singapore     /92 marks</w:t>
      </w:r>
    </w:p>
    <w:p w:rsidR="00A6604C" w:rsidRDefault="00A6604C" w:rsidP="00A6604C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A6604C" w:rsidRPr="00034504" w:rsidTr="00B702D6">
        <w:tc>
          <w:tcPr>
            <w:tcW w:w="2840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4504">
              <w:rPr>
                <w:rFonts w:ascii="Arial" w:hAnsi="Arial" w:cs="Arial"/>
                <w:sz w:val="28"/>
                <w:szCs w:val="28"/>
              </w:rPr>
              <w:t xml:space="preserve">Mark </w:t>
            </w: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4504">
              <w:rPr>
                <w:rFonts w:ascii="Arial" w:hAnsi="Arial" w:cs="Arial"/>
                <w:sz w:val="28"/>
                <w:szCs w:val="28"/>
              </w:rPr>
              <w:t>Your Mark</w:t>
            </w:r>
          </w:p>
        </w:tc>
      </w:tr>
      <w:tr w:rsidR="00A6604C" w:rsidRPr="00034504" w:rsidTr="00B702D6">
        <w:tc>
          <w:tcPr>
            <w:tcW w:w="2840" w:type="dxa"/>
            <w:shd w:val="clear" w:color="auto" w:fill="auto"/>
          </w:tcPr>
          <w:p w:rsidR="00A6604C" w:rsidRPr="00A6604C" w:rsidRDefault="00A6604C" w:rsidP="00A6604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604C">
              <w:rPr>
                <w:rFonts w:ascii="Arial" w:hAnsi="Arial" w:cs="Arial"/>
                <w:b/>
                <w:sz w:val="28"/>
                <w:szCs w:val="28"/>
              </w:rPr>
              <w:t>Section 1</w:t>
            </w:r>
          </w:p>
          <w:p w:rsidR="00A6604C" w:rsidRPr="00034504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  <w:r w:rsidRPr="00034504">
              <w:rPr>
                <w:rFonts w:ascii="Arial" w:hAnsi="Arial" w:cs="Arial"/>
                <w:sz w:val="36"/>
                <w:szCs w:val="36"/>
              </w:rPr>
              <w:sym w:font="Wingdings 2" w:char="F0A3"/>
            </w:r>
            <w:r w:rsidRPr="000345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KWL Chart</w:t>
            </w:r>
          </w:p>
          <w:p w:rsidR="00A6604C" w:rsidRPr="00034504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Pr="00034504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  <w:r w:rsidRPr="00034504">
              <w:rPr>
                <w:rFonts w:ascii="Arial" w:hAnsi="Arial" w:cs="Arial"/>
                <w:sz w:val="36"/>
                <w:szCs w:val="36"/>
              </w:rPr>
              <w:sym w:font="Wingdings 2" w:char="F0A3"/>
            </w:r>
            <w:r w:rsidRPr="00034504"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PMI Chart – Task &amp; Topic</w:t>
            </w:r>
          </w:p>
          <w:p w:rsidR="00A6604C" w:rsidRPr="00034504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Pr="00034504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  <w:r w:rsidRPr="00034504">
              <w:rPr>
                <w:rFonts w:ascii="Arial" w:hAnsi="Arial" w:cs="Arial"/>
                <w:sz w:val="36"/>
                <w:szCs w:val="36"/>
              </w:rPr>
              <w:sym w:font="Wingdings 2" w:char="F0A3"/>
            </w:r>
            <w:r w:rsidRPr="00034504"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Bibliography</w:t>
            </w: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A660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A660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604C" w:rsidRPr="00034504" w:rsidTr="00B702D6">
        <w:tc>
          <w:tcPr>
            <w:tcW w:w="2840" w:type="dxa"/>
            <w:shd w:val="clear" w:color="auto" w:fill="auto"/>
          </w:tcPr>
          <w:p w:rsidR="00A6604C" w:rsidRDefault="00A6604C" w:rsidP="00A6604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/18</w:t>
            </w:r>
          </w:p>
        </w:tc>
        <w:tc>
          <w:tcPr>
            <w:tcW w:w="2841" w:type="dxa"/>
            <w:shd w:val="clear" w:color="auto" w:fill="auto"/>
          </w:tcPr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/18</w:t>
            </w:r>
          </w:p>
        </w:tc>
      </w:tr>
      <w:tr w:rsidR="00A6604C" w:rsidRPr="00034504" w:rsidTr="00B702D6">
        <w:tc>
          <w:tcPr>
            <w:tcW w:w="2840" w:type="dxa"/>
            <w:shd w:val="clear" w:color="auto" w:fill="auto"/>
          </w:tcPr>
          <w:p w:rsidR="00A6604C" w:rsidRPr="00034504" w:rsidRDefault="00A6604C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Section 2</w:t>
            </w:r>
          </w:p>
          <w:p w:rsidR="00A6604C" w:rsidRPr="00034504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  <w:r w:rsidRPr="00034504">
              <w:rPr>
                <w:rFonts w:ascii="Arial" w:hAnsi="Arial" w:cs="Arial"/>
                <w:sz w:val="36"/>
                <w:szCs w:val="36"/>
              </w:rPr>
              <w:sym w:font="Wingdings 2" w:char="F0A3"/>
            </w:r>
            <w:r w:rsidRPr="000345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Key definitions</w:t>
            </w:r>
          </w:p>
          <w:p w:rsidR="00A6604C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 environment</w:t>
            </w:r>
          </w:p>
          <w:p w:rsid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Urban environment</w:t>
            </w:r>
          </w:p>
          <w:p w:rsidR="00A6604C" w:rsidRP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Environmental change</w:t>
            </w:r>
          </w:p>
          <w:p w:rsidR="00A6604C" w:rsidRP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World city</w:t>
            </w:r>
          </w:p>
          <w:p w:rsid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P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Urbanisation</w:t>
            </w:r>
            <w:proofErr w:type="spellEnd"/>
          </w:p>
          <w:p w:rsid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P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Built – Up Area</w:t>
            </w:r>
          </w:p>
          <w:p w:rsidR="00A6604C" w:rsidRP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 infrastructure</w:t>
            </w:r>
          </w:p>
          <w:p w:rsidR="00A6604C" w:rsidRPr="00A6604C" w:rsidRDefault="00A6604C" w:rsidP="00A6604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A6604C" w:rsidRP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ERP</w:t>
            </w:r>
          </w:p>
          <w:p w:rsidR="00A6604C" w:rsidRPr="00034504" w:rsidRDefault="00A6604C" w:rsidP="00A660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/3</w:t>
            </w: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/3</w:t>
            </w: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/3</w:t>
            </w: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/3</w:t>
            </w: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/3</w:t>
            </w: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/3</w:t>
            </w: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/3</w:t>
            </w: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/3</w:t>
            </w: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604C" w:rsidRPr="00034504" w:rsidTr="00B702D6">
        <w:tc>
          <w:tcPr>
            <w:tcW w:w="2840" w:type="dxa"/>
            <w:shd w:val="clear" w:color="auto" w:fill="auto"/>
          </w:tcPr>
          <w:p w:rsidR="00A6604C" w:rsidRDefault="00A6604C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/24</w:t>
            </w:r>
          </w:p>
        </w:tc>
        <w:tc>
          <w:tcPr>
            <w:tcW w:w="2841" w:type="dxa"/>
            <w:shd w:val="clear" w:color="auto" w:fill="auto"/>
          </w:tcPr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/24</w:t>
            </w:r>
          </w:p>
        </w:tc>
      </w:tr>
      <w:tr w:rsidR="00A6604C" w:rsidRPr="00034504" w:rsidTr="00B702D6">
        <w:trPr>
          <w:trHeight w:val="2120"/>
        </w:trPr>
        <w:tc>
          <w:tcPr>
            <w:tcW w:w="2840" w:type="dxa"/>
            <w:shd w:val="clear" w:color="auto" w:fill="auto"/>
          </w:tcPr>
          <w:p w:rsidR="00A6604C" w:rsidRPr="00A6604C" w:rsidRDefault="00A6604C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604C">
              <w:rPr>
                <w:rFonts w:ascii="Arial" w:hAnsi="Arial" w:cs="Arial"/>
                <w:b/>
                <w:sz w:val="28"/>
                <w:szCs w:val="28"/>
              </w:rPr>
              <w:t>Section 3</w:t>
            </w:r>
          </w:p>
          <w:p w:rsidR="00A6604C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  <w:r w:rsidRPr="00034504">
              <w:rPr>
                <w:rFonts w:ascii="Arial" w:hAnsi="Arial" w:cs="Arial"/>
                <w:sz w:val="36"/>
                <w:szCs w:val="36"/>
              </w:rPr>
              <w:sym w:font="Wingdings 2" w:char="F0A3"/>
            </w:r>
            <w:r w:rsidRPr="00034504"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Key directional words</w:t>
            </w:r>
          </w:p>
          <w:p w:rsidR="00A6604C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Pr="001A0A1E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 words</w:t>
            </w: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A6604C" w:rsidRPr="00034504" w:rsidRDefault="00A6604C" w:rsidP="00B702D6">
            <w:pPr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6604C" w:rsidRPr="0057052F" w:rsidRDefault="00A6604C" w:rsidP="00A6604C">
      <w:pPr>
        <w:rPr>
          <w:rFonts w:ascii="Arial" w:hAnsi="Arial" w:cs="Arial"/>
          <w:sz w:val="28"/>
          <w:szCs w:val="28"/>
        </w:rPr>
      </w:pPr>
    </w:p>
    <w:p w:rsidR="00F2177D" w:rsidRDefault="00F2177D"/>
    <w:p w:rsidR="00A6604C" w:rsidRDefault="00A660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A6604C" w:rsidRPr="00034504" w:rsidTr="00B702D6">
        <w:tc>
          <w:tcPr>
            <w:tcW w:w="2840" w:type="dxa"/>
            <w:shd w:val="clear" w:color="auto" w:fill="auto"/>
          </w:tcPr>
          <w:p w:rsidR="00A6604C" w:rsidRDefault="00A6604C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</w:tc>
      </w:tr>
      <w:tr w:rsidR="00A6604C" w:rsidRPr="00034504" w:rsidTr="00B702D6">
        <w:trPr>
          <w:trHeight w:val="2120"/>
        </w:trPr>
        <w:tc>
          <w:tcPr>
            <w:tcW w:w="2840" w:type="dxa"/>
            <w:shd w:val="clear" w:color="auto" w:fill="auto"/>
          </w:tcPr>
          <w:p w:rsidR="00A6604C" w:rsidRPr="00A6604C" w:rsidRDefault="00A6604C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604C">
              <w:rPr>
                <w:rFonts w:ascii="Arial" w:hAnsi="Arial" w:cs="Arial"/>
                <w:b/>
                <w:sz w:val="28"/>
                <w:szCs w:val="28"/>
              </w:rPr>
              <w:t>Section 4</w:t>
            </w:r>
          </w:p>
          <w:p w:rsidR="00A6604C" w:rsidRDefault="00A6604C" w:rsidP="00A6604C">
            <w:pPr>
              <w:rPr>
                <w:rFonts w:ascii="Arial" w:hAnsi="Arial" w:cs="Arial"/>
                <w:sz w:val="20"/>
                <w:szCs w:val="20"/>
              </w:rPr>
            </w:pPr>
            <w:r w:rsidRPr="00034504">
              <w:rPr>
                <w:rFonts w:ascii="Arial" w:hAnsi="Arial" w:cs="Arial"/>
                <w:sz w:val="36"/>
                <w:szCs w:val="36"/>
              </w:rPr>
              <w:sym w:font="Wingdings 2" w:char="F0A3"/>
            </w:r>
            <w:r w:rsidRPr="00034504"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Housing in Singapore</w:t>
            </w:r>
          </w:p>
          <w:p w:rsidR="00A6604C" w:rsidRDefault="00A6604C" w:rsidP="00A66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 1</w:t>
            </w:r>
          </w:p>
          <w:p w:rsidR="00A6604C" w:rsidRDefault="00A6604C" w:rsidP="00A66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 2</w:t>
            </w:r>
          </w:p>
          <w:p w:rsidR="00A6604C" w:rsidRDefault="00A6604C" w:rsidP="00A66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 3</w:t>
            </w:r>
          </w:p>
          <w:p w:rsidR="00A6604C" w:rsidRDefault="00A6604C" w:rsidP="00A66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Default="00A6604C" w:rsidP="00A66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Pr="00A6604C" w:rsidRDefault="00A6604C" w:rsidP="00A660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Question 4 </w:t>
            </w:r>
          </w:p>
          <w:p w:rsidR="00A6604C" w:rsidRPr="00034504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604C" w:rsidRPr="00034504" w:rsidRDefault="00A6604C" w:rsidP="00B702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6604C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1A0A1E" w:rsidRPr="00034504" w:rsidRDefault="001A0A1E" w:rsidP="001A0A1E">
            <w:pPr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rPr>
                <w:rFonts w:ascii="Arial" w:hAnsi="Arial" w:cs="Arial"/>
                <w:sz w:val="28"/>
                <w:szCs w:val="28"/>
              </w:rPr>
            </w:pPr>
          </w:p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A6604C" w:rsidRPr="00034504" w:rsidRDefault="00A6604C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A0A1E" w:rsidRPr="00034504" w:rsidTr="00B702D6">
        <w:tc>
          <w:tcPr>
            <w:tcW w:w="2840" w:type="dxa"/>
            <w:shd w:val="clear" w:color="auto" w:fill="auto"/>
          </w:tcPr>
          <w:p w:rsidR="001A0A1E" w:rsidRDefault="001A0A1E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/2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/20</w:t>
            </w:r>
          </w:p>
        </w:tc>
      </w:tr>
      <w:tr w:rsidR="001A0A1E" w:rsidRPr="00034504" w:rsidTr="00B702D6">
        <w:trPr>
          <w:trHeight w:val="2120"/>
        </w:trPr>
        <w:tc>
          <w:tcPr>
            <w:tcW w:w="2840" w:type="dxa"/>
            <w:shd w:val="clear" w:color="auto" w:fill="auto"/>
          </w:tcPr>
          <w:p w:rsidR="001A0A1E" w:rsidRPr="001A0A1E" w:rsidRDefault="001A0A1E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A0A1E">
              <w:rPr>
                <w:rFonts w:ascii="Arial" w:hAnsi="Arial" w:cs="Arial"/>
                <w:b/>
                <w:sz w:val="28"/>
                <w:szCs w:val="28"/>
              </w:rPr>
              <w:t>Section 5</w:t>
            </w: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  <w:r w:rsidRPr="00034504">
              <w:rPr>
                <w:rFonts w:ascii="Arial" w:hAnsi="Arial" w:cs="Arial"/>
                <w:sz w:val="36"/>
                <w:szCs w:val="36"/>
              </w:rPr>
              <w:sym w:font="Wingdings 2" w:char="F0A3"/>
            </w:r>
            <w:r w:rsidRPr="00034504"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Traffic in Perth and Singapore</w:t>
            </w: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Default="001A0A1E" w:rsidP="001A0A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 1</w:t>
            </w: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Default="001A0A1E" w:rsidP="001A0A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 2</w:t>
            </w: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Default="001A0A1E" w:rsidP="001A0A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 3</w:t>
            </w: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Default="001A0A1E" w:rsidP="001A0A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 4</w:t>
            </w: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Default="001A0A1E" w:rsidP="001A0A1E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Pr="001A0A1E" w:rsidRDefault="001A0A1E" w:rsidP="001A0A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 5</w:t>
            </w:r>
          </w:p>
          <w:p w:rsidR="001A0A1E" w:rsidRPr="00034504" w:rsidRDefault="001A0A1E" w:rsidP="00B702D6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A1E" w:rsidRPr="00034504" w:rsidRDefault="001A0A1E" w:rsidP="00B702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1" w:type="dxa"/>
            <w:shd w:val="clear" w:color="auto" w:fill="auto"/>
          </w:tcPr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1A0A1E" w:rsidRDefault="001A0A1E" w:rsidP="001A0A1E">
            <w:pPr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1A0A1E" w:rsidRPr="00034504" w:rsidRDefault="001A0A1E" w:rsidP="00B702D6">
            <w:pPr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/5</w:t>
            </w:r>
          </w:p>
        </w:tc>
        <w:tc>
          <w:tcPr>
            <w:tcW w:w="2841" w:type="dxa"/>
            <w:shd w:val="clear" w:color="auto" w:fill="auto"/>
          </w:tcPr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A0A1E" w:rsidRPr="00034504" w:rsidTr="00B702D6">
        <w:tc>
          <w:tcPr>
            <w:tcW w:w="2840" w:type="dxa"/>
            <w:shd w:val="clear" w:color="auto" w:fill="auto"/>
          </w:tcPr>
          <w:p w:rsidR="001A0A1E" w:rsidRDefault="001A0A1E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/2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/25</w:t>
            </w:r>
          </w:p>
        </w:tc>
      </w:tr>
      <w:tr w:rsidR="001A0A1E" w:rsidRPr="00034504" w:rsidTr="00B702D6">
        <w:tc>
          <w:tcPr>
            <w:tcW w:w="2840" w:type="dxa"/>
            <w:shd w:val="clear" w:color="auto" w:fill="auto"/>
          </w:tcPr>
          <w:p w:rsidR="001A0A1E" w:rsidRDefault="001A0A1E" w:rsidP="00B702D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/92</w:t>
            </w:r>
          </w:p>
        </w:tc>
        <w:tc>
          <w:tcPr>
            <w:tcW w:w="2841" w:type="dxa"/>
            <w:shd w:val="clear" w:color="auto" w:fill="auto"/>
          </w:tcPr>
          <w:p w:rsidR="001A0A1E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A0A1E" w:rsidRPr="00034504" w:rsidRDefault="001A0A1E" w:rsidP="00B702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/92</w:t>
            </w:r>
          </w:p>
        </w:tc>
      </w:tr>
    </w:tbl>
    <w:p w:rsidR="001A0A1E" w:rsidRDefault="001A0A1E" w:rsidP="001A0A1E"/>
    <w:p w:rsidR="00A6604C" w:rsidRPr="001A0A1E" w:rsidRDefault="001A0A1E">
      <w:pPr>
        <w:rPr>
          <w:rFonts w:ascii="Arial" w:hAnsi="Arial" w:cs="Arial"/>
          <w:b/>
        </w:rPr>
      </w:pPr>
      <w:r w:rsidRPr="001A0A1E">
        <w:rPr>
          <w:rFonts w:ascii="Arial" w:hAnsi="Arial" w:cs="Arial"/>
          <w:b/>
        </w:rPr>
        <w:t>Comment:</w:t>
      </w:r>
    </w:p>
    <w:sectPr w:rsidR="00A6604C" w:rsidRPr="001A0A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82A27"/>
    <w:multiLevelType w:val="hybridMultilevel"/>
    <w:tmpl w:val="1AAC98D4"/>
    <w:lvl w:ilvl="0" w:tplc="201E6F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4C"/>
    <w:rsid w:val="00130A35"/>
    <w:rsid w:val="001A0A1E"/>
    <w:rsid w:val="00A6604C"/>
    <w:rsid w:val="00F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604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4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A0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0A1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604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4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A0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0A1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42050E2F</Template>
  <TotalTime>14</TotalTime>
  <Pages>2</Pages>
  <Words>127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</cp:lastModifiedBy>
  <cp:revision>1</cp:revision>
  <cp:lastPrinted>2016-06-12T09:09:00Z</cp:lastPrinted>
  <dcterms:created xsi:type="dcterms:W3CDTF">2016-06-12T08:56:00Z</dcterms:created>
  <dcterms:modified xsi:type="dcterms:W3CDTF">2016-06-12T09:10:00Z</dcterms:modified>
</cp:coreProperties>
</file>