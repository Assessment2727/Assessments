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26" w:rsidRDefault="00033DC7" w:rsidP="00C62C26">
      <w:pPr>
        <w:rPr>
          <w:rFonts w:ascii="Arial" w:hAnsi="Arial" w:cs="Arial"/>
          <w:b/>
          <w:sz w:val="32"/>
          <w:szCs w:val="32"/>
        </w:rPr>
      </w:pPr>
      <w:r>
        <w:rPr>
          <w:rFonts w:ascii="Arial" w:eastAsiaTheme="minorEastAsia" w:hAnsi="Arial" w:cs="Arial"/>
          <w:b/>
          <w:bCs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13DB0" wp14:editId="2AF85C09">
                <wp:simplePos x="0" y="0"/>
                <wp:positionH relativeFrom="column">
                  <wp:posOffset>3014416</wp:posOffset>
                </wp:positionH>
                <wp:positionV relativeFrom="paragraph">
                  <wp:posOffset>-688622</wp:posOffset>
                </wp:positionV>
                <wp:extent cx="2426970" cy="654685"/>
                <wp:effectExtent l="0" t="0" r="1143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C26" w:rsidRPr="00C62C26" w:rsidRDefault="00C62C26" w:rsidP="00C62C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2C26">
                              <w:rPr>
                                <w:b/>
                              </w:rPr>
                              <w:t>My Target</w:t>
                            </w:r>
                          </w:p>
                          <w:p w:rsidR="00C62C26" w:rsidRDefault="00033DC7">
                            <w:r>
                              <w:t xml:space="preserve">          / 25</w:t>
                            </w:r>
                            <w:r w:rsidR="00C62C26">
                              <w:t xml:space="preserve">      or         %     </w:t>
                            </w:r>
                            <w:r w:rsidR="00C62C26" w:rsidRPr="00C62C26">
                              <w:rPr>
                                <w:sz w:val="36"/>
                                <w:szCs w:val="36"/>
                              </w:rPr>
                              <w:sym w:font="Wingdings" w:char="F043"/>
                            </w:r>
                            <w:r w:rsidR="00C62C26" w:rsidRPr="00C62C26"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C62C26" w:rsidRPr="00C62C26">
                              <w:rPr>
                                <w:sz w:val="36"/>
                                <w:szCs w:val="36"/>
                              </w:rPr>
                              <w:sym w:font="Wingdings" w:char="F04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7.35pt;margin-top:-54.2pt;width:191.1pt;height:5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" fillcolor="white [3201]" strokeweight=".5pt">
                <v:textbox>
                  <w:txbxContent>
                    <w:p w:rsidR="00C62C26" w:rsidRPr="00C62C26" w:rsidRDefault="00C62C26" w:rsidP="00C62C26">
                      <w:pPr>
                        <w:jc w:val="center"/>
                        <w:rPr>
                          <w:b/>
                        </w:rPr>
                      </w:pPr>
                      <w:r w:rsidRPr="00C62C26">
                        <w:rPr>
                          <w:b/>
                        </w:rPr>
                        <w:t>My Target</w:t>
                      </w:r>
                    </w:p>
                    <w:p w:rsidR="00C62C26" w:rsidRDefault="00033DC7">
                      <w:r>
                        <w:t xml:space="preserve">          / 25</w:t>
                      </w:r>
                      <w:r w:rsidR="00C62C26">
                        <w:t xml:space="preserve">      or         %     </w:t>
                      </w:r>
                      <w:r w:rsidR="00C62C26" w:rsidRPr="00C62C26">
                        <w:rPr>
                          <w:sz w:val="36"/>
                          <w:szCs w:val="36"/>
                        </w:rPr>
                        <w:sym w:font="Wingdings" w:char="F043"/>
                      </w:r>
                      <w:r w:rsidR="00C62C26" w:rsidRPr="00C62C26"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="00C62C26" w:rsidRPr="00C62C26">
                        <w:rPr>
                          <w:sz w:val="36"/>
                          <w:szCs w:val="36"/>
                        </w:rPr>
                        <w:sym w:font="Wingdings" w:char="F044"/>
                      </w:r>
                    </w:p>
                  </w:txbxContent>
                </v:textbox>
              </v:shape>
            </w:pict>
          </mc:Fallback>
        </mc:AlternateContent>
      </w:r>
      <w:r w:rsidR="00E700BA" w:rsidRPr="004253AE">
        <w:rPr>
          <w:rFonts w:ascii="Arial" w:eastAsiaTheme="minorEastAsia" w:hAnsi="Arial" w:cs="Arial"/>
          <w:b/>
          <w:bCs/>
          <w:noProof/>
          <w:sz w:val="20"/>
          <w:lang w:eastAsia="en-AU"/>
        </w:rPr>
        <w:drawing>
          <wp:anchor distT="36576" distB="36576" distL="36576" distR="36576" simplePos="0" relativeHeight="251659264" behindDoc="1" locked="0" layoutInCell="1" allowOverlap="1" wp14:anchorId="4032AFDF" wp14:editId="7391D47A">
            <wp:simplePos x="0" y="0"/>
            <wp:positionH relativeFrom="column">
              <wp:posOffset>-305435</wp:posOffset>
            </wp:positionH>
            <wp:positionV relativeFrom="paragraph">
              <wp:posOffset>-685800</wp:posOffset>
            </wp:positionV>
            <wp:extent cx="101600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060" y="21073"/>
                <wp:lineTo x="21060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C26">
        <w:rPr>
          <w:rFonts w:ascii="Arial" w:hAnsi="Arial" w:cs="Arial"/>
          <w:b/>
          <w:sz w:val="32"/>
          <w:szCs w:val="32"/>
        </w:rPr>
        <w:t xml:space="preserve">  Name: _________________ </w:t>
      </w:r>
      <w:r w:rsidRPr="00607101">
        <w:rPr>
          <w:rFonts w:ascii="Arial" w:hAnsi="Arial" w:cs="Arial"/>
          <w:b/>
          <w:sz w:val="32"/>
          <w:szCs w:val="32"/>
          <w:shd w:val="clear" w:color="auto" w:fill="D9D9D9" w:themeFill="background1" w:themeFillShade="D9"/>
        </w:rPr>
        <w:t>Due Date: 23/11/2017</w:t>
      </w:r>
    </w:p>
    <w:p w:rsidR="00A71C0A" w:rsidRPr="00E700BA" w:rsidRDefault="003500BB" w:rsidP="00E700BA">
      <w:pPr>
        <w:jc w:val="center"/>
        <w:rPr>
          <w:rFonts w:ascii="Arial" w:eastAsia="Times New Roman" w:hAnsi="Arial" w:cs="Arial"/>
          <w:b/>
          <w:sz w:val="32"/>
          <w:szCs w:val="32"/>
          <w:lang w:val="it-IT" w:eastAsia="en-AU"/>
        </w:rPr>
      </w:pPr>
      <w:r>
        <w:rPr>
          <w:rFonts w:ascii="Arial" w:hAnsi="Arial" w:cs="Arial"/>
          <w:b/>
          <w:sz w:val="32"/>
          <w:szCs w:val="32"/>
        </w:rPr>
        <w:t>Year 10</w:t>
      </w:r>
      <w:r w:rsidR="006A71E3">
        <w:rPr>
          <w:rFonts w:ascii="Arial" w:hAnsi="Arial" w:cs="Arial"/>
          <w:b/>
          <w:sz w:val="32"/>
          <w:szCs w:val="32"/>
        </w:rPr>
        <w:t xml:space="preserve"> – Humanities and Social Sciences</w:t>
      </w:r>
      <w:r w:rsidR="00A71C0A">
        <w:rPr>
          <w:rFonts w:ascii="Arial" w:hAnsi="Arial" w:cs="Arial"/>
          <w:b/>
          <w:sz w:val="32"/>
          <w:szCs w:val="32"/>
        </w:rPr>
        <w:t xml:space="preserve"> (Economics and Business)</w:t>
      </w:r>
      <w:r w:rsidR="00E700BA">
        <w:rPr>
          <w:rFonts w:ascii="Arial" w:hAnsi="Arial" w:cs="Arial"/>
          <w:b/>
          <w:sz w:val="32"/>
          <w:szCs w:val="32"/>
        </w:rPr>
        <w:t xml:space="preserve"> </w:t>
      </w:r>
      <w:r w:rsidR="00E700BA">
        <w:rPr>
          <w:rFonts w:ascii="Arial" w:eastAsia="Times New Roman" w:hAnsi="Arial" w:cs="Arial"/>
          <w:b/>
          <w:sz w:val="32"/>
          <w:szCs w:val="32"/>
          <w:lang w:val="it-IT" w:eastAsia="en-AU"/>
        </w:rPr>
        <w:t>(10%)</w:t>
      </w:r>
      <w:r w:rsidR="00033DC7">
        <w:rPr>
          <w:rFonts w:ascii="Arial" w:eastAsia="Times New Roman" w:hAnsi="Arial" w:cs="Arial"/>
          <w:b/>
          <w:sz w:val="32"/>
          <w:szCs w:val="32"/>
          <w:lang w:val="it-IT" w:eastAsia="en-AU"/>
        </w:rPr>
        <w:t xml:space="preserve"> 25</w:t>
      </w:r>
      <w:r w:rsidR="00E700BA">
        <w:rPr>
          <w:rFonts w:ascii="Arial" w:eastAsia="Times New Roman" w:hAnsi="Arial" w:cs="Arial"/>
          <w:b/>
          <w:sz w:val="32"/>
          <w:szCs w:val="32"/>
          <w:lang w:val="it-IT" w:eastAsia="en-AU"/>
        </w:rPr>
        <w:t xml:space="preserve"> marks</w:t>
      </w:r>
    </w:p>
    <w:p w:rsidR="00E700BA" w:rsidRDefault="00E700BA" w:rsidP="00E14BE3">
      <w:pPr>
        <w:jc w:val="center"/>
        <w:rPr>
          <w:rFonts w:ascii="Arial" w:eastAsia="Times New Roman" w:hAnsi="Arial" w:cs="Arial"/>
          <w:b/>
          <w:sz w:val="32"/>
          <w:szCs w:val="32"/>
          <w:u w:val="single"/>
          <w:lang w:val="it-IT" w:eastAsia="en-AU"/>
        </w:rPr>
      </w:pPr>
      <w:r>
        <w:rPr>
          <w:rFonts w:ascii="Arial" w:eastAsia="Times New Roman" w:hAnsi="Arial" w:cs="Arial"/>
          <w:b/>
          <w:sz w:val="32"/>
          <w:szCs w:val="32"/>
          <w:lang w:val="it-IT" w:eastAsia="en-AU"/>
        </w:rPr>
        <w:t>Task 9</w:t>
      </w:r>
      <w:r w:rsidR="00A71C0A" w:rsidRPr="00A71C0A">
        <w:rPr>
          <w:rFonts w:ascii="Arial" w:eastAsia="Times New Roman" w:hAnsi="Arial" w:cs="Arial"/>
          <w:b/>
          <w:sz w:val="32"/>
          <w:szCs w:val="32"/>
          <w:lang w:val="it-IT" w:eastAsia="en-AU"/>
        </w:rPr>
        <w:t xml:space="preserve">: </w:t>
      </w:r>
      <w:r>
        <w:rPr>
          <w:rFonts w:ascii="Arial" w:eastAsia="Times New Roman" w:hAnsi="Arial" w:cs="Arial"/>
          <w:b/>
          <w:sz w:val="32"/>
          <w:szCs w:val="32"/>
          <w:u w:val="single"/>
          <w:lang w:val="it-IT" w:eastAsia="en-AU"/>
        </w:rPr>
        <w:t>Homework Task (Topic: Increasing Productivity)</w:t>
      </w:r>
    </w:p>
    <w:p w:rsidR="00C62C26" w:rsidRDefault="00E700BA" w:rsidP="00E700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the term </w:t>
      </w:r>
      <w:r w:rsidRPr="00033DC7">
        <w:rPr>
          <w:rFonts w:ascii="Arial" w:hAnsi="Arial" w:cs="Arial"/>
          <w:i/>
          <w:sz w:val="24"/>
          <w:szCs w:val="24"/>
        </w:rPr>
        <w:t>‘productivity’</w:t>
      </w:r>
      <w:r>
        <w:rPr>
          <w:rFonts w:ascii="Arial" w:hAnsi="Arial" w:cs="Arial"/>
          <w:sz w:val="24"/>
          <w:szCs w:val="24"/>
        </w:rPr>
        <w:t xml:space="preserve"> and provide an example to support your definition.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E700BA" w:rsidRDefault="00E700BA" w:rsidP="00033DC7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</w:t>
      </w:r>
    </w:p>
    <w:p w:rsidR="00033DC7" w:rsidRPr="00033DC7" w:rsidRDefault="00033DC7" w:rsidP="00033DC7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</w:p>
    <w:p w:rsidR="00C62C26" w:rsidRDefault="00E700BA" w:rsidP="00C62C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</w:t>
      </w:r>
      <w:r w:rsidRPr="00033DC7">
        <w:rPr>
          <w:rFonts w:ascii="Arial" w:hAnsi="Arial" w:cs="Arial"/>
          <w:i/>
          <w:sz w:val="24"/>
          <w:szCs w:val="24"/>
        </w:rPr>
        <w:t xml:space="preserve"> two</w:t>
      </w:r>
      <w:r>
        <w:rPr>
          <w:rFonts w:ascii="Arial" w:hAnsi="Arial" w:cs="Arial"/>
          <w:sz w:val="24"/>
          <w:szCs w:val="24"/>
        </w:rPr>
        <w:t xml:space="preserve"> strategies businesses use to improve their </w:t>
      </w:r>
      <w:r w:rsidRPr="00033DC7">
        <w:rPr>
          <w:rFonts w:ascii="Arial" w:hAnsi="Arial" w:cs="Arial"/>
          <w:i/>
          <w:sz w:val="24"/>
          <w:szCs w:val="24"/>
        </w:rPr>
        <w:t>productivity</w:t>
      </w:r>
      <w:r w:rsidR="00C62C26" w:rsidRPr="00033DC7">
        <w:rPr>
          <w:rFonts w:ascii="Arial" w:hAnsi="Arial" w:cs="Arial"/>
          <w:i/>
          <w:sz w:val="24"/>
          <w:szCs w:val="24"/>
        </w:rPr>
        <w:t>.</w:t>
      </w:r>
      <w:r w:rsidRPr="00033DC7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2C26">
        <w:rPr>
          <w:rFonts w:ascii="Arial" w:hAnsi="Arial" w:cs="Arial"/>
          <w:sz w:val="24"/>
          <w:szCs w:val="24"/>
        </w:rPr>
        <w:t>(4)</w:t>
      </w:r>
    </w:p>
    <w:p w:rsidR="00C62C26" w:rsidRDefault="00C62C26" w:rsidP="00033DC7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E700BA" w:rsidRDefault="00E700BA" w:rsidP="00033D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E700BA" w:rsidRDefault="00E700BA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E700BA" w:rsidRDefault="00E700BA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E700BA" w:rsidRDefault="00E700BA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E700BA" w:rsidRDefault="00E700BA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E700BA" w:rsidRPr="00E700BA" w:rsidRDefault="00E700BA" w:rsidP="00033DC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E700BA" w:rsidRDefault="00E700BA" w:rsidP="00033D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E700BA" w:rsidRDefault="00E700BA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E700BA" w:rsidRDefault="00E700BA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E700BA" w:rsidRDefault="00E700BA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E700BA" w:rsidRDefault="00E700BA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E700BA" w:rsidRPr="00E700BA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E14BE3" w:rsidRPr="00E700BA" w:rsidRDefault="00E700BA" w:rsidP="00E700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Explain what is meant by </w:t>
      </w:r>
      <w:r w:rsidRPr="00E700BA">
        <w:rPr>
          <w:rFonts w:ascii="Arial" w:hAnsi="Arial" w:cs="Arial"/>
          <w:i/>
          <w:sz w:val="24"/>
          <w:szCs w:val="24"/>
        </w:rPr>
        <w:t>pre-service training</w:t>
      </w:r>
      <w:r>
        <w:rPr>
          <w:rFonts w:ascii="Arial" w:hAnsi="Arial" w:cs="Arial"/>
          <w:sz w:val="24"/>
          <w:szCs w:val="24"/>
        </w:rPr>
        <w:t xml:space="preserve"> and provide examples to support your explanation.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(6)</w:t>
      </w:r>
    </w:p>
    <w:p w:rsidR="00E700BA" w:rsidRPr="00E700BA" w:rsidRDefault="00E700BA" w:rsidP="00033DC7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</w:t>
      </w:r>
    </w:p>
    <w:p w:rsidR="00033DC7" w:rsidRPr="00033DC7" w:rsidRDefault="00E700BA" w:rsidP="00033DC7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033DC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____________________________________________________________</w:t>
      </w:r>
      <w:r>
        <w:rPr>
          <w:rFonts w:ascii="Arial" w:hAnsi="Arial" w:cs="Arial"/>
          <w:sz w:val="24"/>
          <w:szCs w:val="24"/>
        </w:rPr>
        <w:t>_</w:t>
      </w:r>
    </w:p>
    <w:p w:rsidR="00E700BA" w:rsidRDefault="00E700BA" w:rsidP="00E700B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Define what is meant by the term </w:t>
      </w:r>
      <w:r w:rsidRPr="00033DC7">
        <w:rPr>
          <w:rFonts w:ascii="Arial" w:hAnsi="Arial" w:cs="Arial"/>
          <w:i/>
          <w:sz w:val="24"/>
          <w:szCs w:val="24"/>
        </w:rPr>
        <w:t xml:space="preserve">‘certification’ </w:t>
      </w:r>
      <w:r>
        <w:rPr>
          <w:rFonts w:ascii="Arial" w:hAnsi="Arial" w:cs="Arial"/>
          <w:sz w:val="24"/>
          <w:szCs w:val="24"/>
        </w:rPr>
        <w:t>and provide an example to support your response.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E700BA" w:rsidRPr="00E700BA" w:rsidRDefault="00E700BA" w:rsidP="00E700B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700BA" w:rsidRPr="00E14BE3" w:rsidRDefault="00E700BA" w:rsidP="00E700BA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00BA" w:rsidRPr="00033DC7" w:rsidRDefault="00033DC7" w:rsidP="00033DC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 </w:t>
      </w:r>
      <w:r w:rsidRPr="00033DC7">
        <w:rPr>
          <w:rFonts w:ascii="Arial" w:hAnsi="Arial" w:cs="Arial"/>
          <w:sz w:val="24"/>
          <w:szCs w:val="24"/>
        </w:rPr>
        <w:t xml:space="preserve">Differentiate between the two concepts of </w:t>
      </w:r>
      <w:r w:rsidRPr="00033DC7">
        <w:rPr>
          <w:rFonts w:ascii="Arial" w:hAnsi="Arial" w:cs="Arial"/>
          <w:i/>
          <w:sz w:val="24"/>
          <w:szCs w:val="24"/>
        </w:rPr>
        <w:t xml:space="preserve">capital widening </w:t>
      </w:r>
      <w:r w:rsidRPr="00033DC7">
        <w:rPr>
          <w:rFonts w:ascii="Arial" w:hAnsi="Arial" w:cs="Arial"/>
          <w:sz w:val="24"/>
          <w:szCs w:val="24"/>
        </w:rPr>
        <w:t xml:space="preserve">and </w:t>
      </w:r>
      <w:r w:rsidRPr="00033DC7">
        <w:rPr>
          <w:rFonts w:ascii="Arial" w:hAnsi="Arial" w:cs="Arial"/>
          <w:i/>
          <w:sz w:val="24"/>
          <w:szCs w:val="24"/>
        </w:rPr>
        <w:t xml:space="preserve">capital deepening. </w:t>
      </w:r>
      <w:r w:rsidRPr="00033DC7">
        <w:rPr>
          <w:rFonts w:ascii="Arial" w:hAnsi="Arial" w:cs="Arial"/>
          <w:sz w:val="24"/>
          <w:szCs w:val="24"/>
        </w:rPr>
        <w:t>Provide examples to support your explanation.</w:t>
      </w:r>
      <w:r w:rsidRPr="00033DC7">
        <w:rPr>
          <w:rFonts w:ascii="Arial" w:hAnsi="Arial" w:cs="Arial"/>
          <w:sz w:val="24"/>
          <w:szCs w:val="24"/>
        </w:rPr>
        <w:tab/>
      </w:r>
      <w:r w:rsidRPr="00033DC7">
        <w:rPr>
          <w:rFonts w:ascii="Arial" w:hAnsi="Arial" w:cs="Arial"/>
          <w:sz w:val="24"/>
          <w:szCs w:val="24"/>
        </w:rPr>
        <w:tab/>
      </w:r>
      <w:r w:rsidRPr="00033DC7">
        <w:rPr>
          <w:rFonts w:ascii="Arial" w:hAnsi="Arial" w:cs="Arial"/>
          <w:sz w:val="24"/>
          <w:szCs w:val="24"/>
        </w:rPr>
        <w:tab/>
      </w:r>
      <w:r w:rsidRPr="00033DC7">
        <w:rPr>
          <w:rFonts w:ascii="Arial" w:hAnsi="Arial" w:cs="Arial"/>
          <w:sz w:val="24"/>
          <w:szCs w:val="24"/>
        </w:rPr>
        <w:tab/>
      </w:r>
      <w:r w:rsidRPr="00033DC7">
        <w:rPr>
          <w:rFonts w:ascii="Arial" w:hAnsi="Arial" w:cs="Arial"/>
          <w:sz w:val="24"/>
          <w:szCs w:val="24"/>
        </w:rPr>
        <w:tab/>
      </w:r>
      <w:r w:rsidRPr="00033DC7">
        <w:rPr>
          <w:rFonts w:ascii="Arial" w:hAnsi="Arial" w:cs="Arial"/>
          <w:sz w:val="24"/>
          <w:szCs w:val="24"/>
        </w:rPr>
        <w:tab/>
        <w:t>(5)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</w:p>
    <w:p w:rsidR="00033DC7" w:rsidRPr="00E700BA" w:rsidRDefault="00033DC7" w:rsidP="00033DC7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3DC7" w:rsidRPr="00033DC7" w:rsidRDefault="00033DC7" w:rsidP="00033DC7">
      <w:pPr>
        <w:pStyle w:val="ListParagraph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3DC7" w:rsidRDefault="00033DC7" w:rsidP="00033DC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Outline two benefits for a business of an employee undertaking </w:t>
      </w:r>
      <w:r w:rsidRPr="00033DC7">
        <w:rPr>
          <w:rFonts w:ascii="Arial" w:hAnsi="Arial" w:cs="Arial"/>
          <w:i/>
          <w:sz w:val="24"/>
          <w:szCs w:val="24"/>
        </w:rPr>
        <w:t>in-service training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(4)</w:t>
      </w:r>
    </w:p>
    <w:p w:rsidR="00033DC7" w:rsidRDefault="00033DC7" w:rsidP="00033D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033DC7" w:rsidRPr="00E700BA" w:rsidRDefault="00033DC7" w:rsidP="00033DC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33DC7" w:rsidRDefault="00033DC7" w:rsidP="00033D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33DC7" w:rsidRPr="00033DC7" w:rsidRDefault="00033DC7" w:rsidP="00033DC7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2268996</wp:posOffset>
                </wp:positionH>
                <wp:positionV relativeFrom="paragraph">
                  <wp:posOffset>668020</wp:posOffset>
                </wp:positionV>
                <wp:extent cx="1512711" cy="282222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711" cy="282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DC7" w:rsidRDefault="00033DC7">
                            <w:r>
                              <w:t>End of Homework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178.65pt;margin-top:52.6pt;width:119.1pt;height:22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" fillcolor="white [3201]" strokeweight=".5pt">
                <v:textbox>
                  <w:txbxContent>
                    <w:p w:rsidR="00033DC7" w:rsidRDefault="00033DC7">
                      <w:r>
                        <w:t>End of Homework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sectPr w:rsidR="00033DC7" w:rsidRPr="00033DC7" w:rsidSect="00E7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D61D9"/>
    <w:multiLevelType w:val="hybridMultilevel"/>
    <w:tmpl w:val="3ACAB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7577"/>
    <w:multiLevelType w:val="hybridMultilevel"/>
    <w:tmpl w:val="EAEC1F0A"/>
    <w:lvl w:ilvl="0" w:tplc="B8B21C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F0C7A"/>
    <w:multiLevelType w:val="hybridMultilevel"/>
    <w:tmpl w:val="8C60ABB2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24561"/>
    <w:multiLevelType w:val="hybridMultilevel"/>
    <w:tmpl w:val="B3E25AD8"/>
    <w:lvl w:ilvl="0" w:tplc="7CFA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00076"/>
    <w:multiLevelType w:val="hybridMultilevel"/>
    <w:tmpl w:val="1A406594"/>
    <w:lvl w:ilvl="0" w:tplc="3B32596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61BA9"/>
    <w:multiLevelType w:val="hybridMultilevel"/>
    <w:tmpl w:val="E94A74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10614"/>
    <w:multiLevelType w:val="hybridMultilevel"/>
    <w:tmpl w:val="3C5863D8"/>
    <w:lvl w:ilvl="0" w:tplc="950429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604299"/>
    <w:multiLevelType w:val="hybridMultilevel"/>
    <w:tmpl w:val="B4629FB2"/>
    <w:lvl w:ilvl="0" w:tplc="E89E9528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E84B2F"/>
    <w:multiLevelType w:val="hybridMultilevel"/>
    <w:tmpl w:val="3A1E0A94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95C98"/>
    <w:multiLevelType w:val="hybridMultilevel"/>
    <w:tmpl w:val="2F145E9E"/>
    <w:lvl w:ilvl="0" w:tplc="D70A32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754B1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12611"/>
    <w:multiLevelType w:val="hybridMultilevel"/>
    <w:tmpl w:val="D388A11E"/>
    <w:lvl w:ilvl="0" w:tplc="63AE81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12"/>
  </w:num>
  <w:num w:numId="7">
    <w:abstractNumId w:val="10"/>
  </w:num>
  <w:num w:numId="8">
    <w:abstractNumId w:val="3"/>
  </w:num>
  <w:num w:numId="9">
    <w:abstractNumId w:val="13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E3"/>
    <w:rsid w:val="00005768"/>
    <w:rsid w:val="00033DC7"/>
    <w:rsid w:val="0005614B"/>
    <w:rsid w:val="0009203A"/>
    <w:rsid w:val="00095633"/>
    <w:rsid w:val="000E311B"/>
    <w:rsid w:val="0016248B"/>
    <w:rsid w:val="001E67C7"/>
    <w:rsid w:val="001F736F"/>
    <w:rsid w:val="00292B18"/>
    <w:rsid w:val="003500BB"/>
    <w:rsid w:val="003703A3"/>
    <w:rsid w:val="004A57A6"/>
    <w:rsid w:val="005A7CA9"/>
    <w:rsid w:val="00607101"/>
    <w:rsid w:val="006A71E3"/>
    <w:rsid w:val="006B0D4D"/>
    <w:rsid w:val="00730293"/>
    <w:rsid w:val="00743C2A"/>
    <w:rsid w:val="007560B9"/>
    <w:rsid w:val="007D5FC7"/>
    <w:rsid w:val="00836E6D"/>
    <w:rsid w:val="008550BF"/>
    <w:rsid w:val="008B22FB"/>
    <w:rsid w:val="008D5437"/>
    <w:rsid w:val="008E0CE3"/>
    <w:rsid w:val="00937A3D"/>
    <w:rsid w:val="009F457A"/>
    <w:rsid w:val="00A54AA7"/>
    <w:rsid w:val="00A71C0A"/>
    <w:rsid w:val="00B96E8F"/>
    <w:rsid w:val="00C0344C"/>
    <w:rsid w:val="00C12490"/>
    <w:rsid w:val="00C62C26"/>
    <w:rsid w:val="00C96020"/>
    <w:rsid w:val="00CA6188"/>
    <w:rsid w:val="00D66385"/>
    <w:rsid w:val="00E108C1"/>
    <w:rsid w:val="00E14BE3"/>
    <w:rsid w:val="00E1688C"/>
    <w:rsid w:val="00E30EE5"/>
    <w:rsid w:val="00E700BA"/>
    <w:rsid w:val="00E7065C"/>
    <w:rsid w:val="00E85BCE"/>
    <w:rsid w:val="00F2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60B9"/>
    <w:rPr>
      <w:color w:val="215986"/>
      <w:u w:val="single"/>
    </w:rPr>
  </w:style>
  <w:style w:type="table" w:styleId="TableGrid">
    <w:name w:val="Table Grid"/>
    <w:basedOn w:val="TableNormal"/>
    <w:uiPriority w:val="39"/>
    <w:rsid w:val="0075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16248B"/>
    <w:pPr>
      <w:spacing w:after="200" w:line="276" w:lineRule="auto"/>
    </w:pPr>
    <w:rPr>
      <w:rFonts w:ascii="Calibri" w:eastAsia="Calibri" w:hAnsi="Calibri" w:cs="Calibri"/>
      <w:color w:val="000000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60B9"/>
    <w:rPr>
      <w:color w:val="215986"/>
      <w:u w:val="single"/>
    </w:rPr>
  </w:style>
  <w:style w:type="table" w:styleId="TableGrid">
    <w:name w:val="Table Grid"/>
    <w:basedOn w:val="TableNormal"/>
    <w:uiPriority w:val="39"/>
    <w:rsid w:val="0075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16248B"/>
    <w:pPr>
      <w:spacing w:after="200" w:line="276" w:lineRule="auto"/>
    </w:pPr>
    <w:rPr>
      <w:rFonts w:ascii="Calibri" w:eastAsia="Calibri" w:hAnsi="Calibri" w:cs="Calibri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09EFB-3C04-4CA7-B80A-AC1BC033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B36ED427</Template>
  <TotalTime>1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</cp:lastModifiedBy>
  <cp:revision>2</cp:revision>
  <cp:lastPrinted>2017-11-20T00:22:00Z</cp:lastPrinted>
  <dcterms:created xsi:type="dcterms:W3CDTF">2017-11-20T00:23:00Z</dcterms:created>
  <dcterms:modified xsi:type="dcterms:W3CDTF">2017-11-20T00:23:00Z</dcterms:modified>
</cp:coreProperties>
</file>