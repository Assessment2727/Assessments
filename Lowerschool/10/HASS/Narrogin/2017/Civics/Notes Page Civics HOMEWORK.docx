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3B" w:rsidRDefault="0064263B" w:rsidP="006426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___________________________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Teacher: ____________________</w:t>
      </w:r>
    </w:p>
    <w:p w:rsidR="0064263B" w:rsidRPr="0064263B" w:rsidRDefault="0064263B" w:rsidP="0064263B">
      <w:pPr>
        <w:jc w:val="center"/>
        <w:rPr>
          <w:rFonts w:ascii="Arial" w:hAnsi="Arial" w:cs="Arial"/>
          <w:sz w:val="28"/>
          <w:szCs w:val="28"/>
        </w:rPr>
      </w:pPr>
      <w:r w:rsidRPr="0064263B">
        <w:rPr>
          <w:rFonts w:ascii="Arial" w:hAnsi="Arial" w:cs="Arial"/>
          <w:sz w:val="28"/>
          <w:szCs w:val="28"/>
        </w:rPr>
        <w:t>Year 10 Homework Inquiry Task Validation – 15%</w:t>
      </w:r>
    </w:p>
    <w:p w:rsidR="0064263B" w:rsidRPr="0064263B" w:rsidRDefault="0064263B" w:rsidP="0064263B">
      <w:pPr>
        <w:jc w:val="center"/>
        <w:rPr>
          <w:rFonts w:ascii="Arial" w:hAnsi="Arial" w:cs="Arial"/>
          <w:b/>
          <w:sz w:val="28"/>
          <w:szCs w:val="28"/>
        </w:rPr>
      </w:pPr>
      <w:r w:rsidRPr="0064263B">
        <w:rPr>
          <w:rFonts w:ascii="Arial" w:hAnsi="Arial" w:cs="Arial"/>
          <w:b/>
          <w:sz w:val="28"/>
          <w:szCs w:val="28"/>
        </w:rPr>
        <w:t>Comparing Political Systems In-class Validation Task</w:t>
      </w:r>
    </w:p>
    <w:p w:rsidR="0064263B" w:rsidRPr="0064263B" w:rsidRDefault="0064263B" w:rsidP="0064263B">
      <w:pPr>
        <w:jc w:val="center"/>
        <w:rPr>
          <w:rFonts w:ascii="Arial" w:hAnsi="Arial" w:cs="Arial"/>
          <w:b/>
          <w:sz w:val="40"/>
          <w:szCs w:val="40"/>
        </w:rPr>
      </w:pPr>
      <w:r w:rsidRPr="0064263B">
        <w:rPr>
          <w:rFonts w:ascii="Arial" w:hAnsi="Arial" w:cs="Arial"/>
          <w:b/>
          <w:sz w:val="40"/>
          <w:szCs w:val="40"/>
        </w:rPr>
        <w:t>NOTES PAGE</w:t>
      </w:r>
    </w:p>
    <w:p w:rsidR="0064263B" w:rsidRDefault="0064263B" w:rsidP="0064263B">
      <w:pPr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</w:t>
      </w:r>
    </w:p>
    <w:p w:rsidR="0064263B" w:rsidRPr="0064263B" w:rsidRDefault="0064263B" w:rsidP="0064263B">
      <w:pPr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_________________</w:t>
      </w:r>
    </w:p>
    <w:p w:rsidR="0064263B" w:rsidRPr="0064263B" w:rsidRDefault="0064263B" w:rsidP="0064263B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4263B" w:rsidRPr="0064263B" w:rsidRDefault="0064263B" w:rsidP="006426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64263B" w:rsidRPr="0064263B" w:rsidRDefault="0064263B" w:rsidP="0064263B">
      <w:pPr>
        <w:rPr>
          <w:rFonts w:ascii="Arial" w:hAnsi="Arial" w:cs="Arial"/>
          <w:b/>
          <w:sz w:val="28"/>
          <w:szCs w:val="28"/>
        </w:rPr>
      </w:pPr>
    </w:p>
    <w:sectPr w:rsidR="0064263B" w:rsidRPr="0064263B" w:rsidSect="0064263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630C"/>
    <w:multiLevelType w:val="hybridMultilevel"/>
    <w:tmpl w:val="CF0A4FD4"/>
    <w:lvl w:ilvl="0" w:tplc="2466D4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3B"/>
    <w:rsid w:val="00130A35"/>
    <w:rsid w:val="001D7D2A"/>
    <w:rsid w:val="0064263B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42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42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4ADEAA14</Template>
  <TotalTime>39</TotalTime>
  <Pages>2</Pages>
  <Words>29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1</cp:revision>
  <cp:lastPrinted>2017-05-22T08:46:00Z</cp:lastPrinted>
  <dcterms:created xsi:type="dcterms:W3CDTF">2017-05-22T08:43:00Z</dcterms:created>
  <dcterms:modified xsi:type="dcterms:W3CDTF">2017-05-22T11:40:00Z</dcterms:modified>
</cp:coreProperties>
</file>