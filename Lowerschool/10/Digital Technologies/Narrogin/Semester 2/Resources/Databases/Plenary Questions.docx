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13" w:rsidRDefault="00930513">
      <w:pPr>
        <w:rPr>
          <w:rFonts w:ascii="Baskerville Old Face" w:hAnsi="Baskerville Old Face"/>
          <w:sz w:val="40"/>
          <w:szCs w:val="40"/>
        </w:rPr>
      </w:pPr>
      <w:bookmarkStart w:id="0" w:name="_GoBack"/>
      <w:bookmarkEnd w:id="0"/>
      <w:r w:rsidRPr="00930513">
        <w:rPr>
          <w:rFonts w:ascii="Baskerville Old Face" w:hAnsi="Baskerville Old Face"/>
          <w:sz w:val="40"/>
          <w:szCs w:val="40"/>
        </w:rPr>
        <w:t>What is a database?</w:t>
      </w:r>
    </w:p>
    <w:p w:rsidR="00930513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br/>
      </w:r>
      <w:r w:rsidRPr="00930513">
        <w:rPr>
          <w:rFonts w:ascii="Baskerville Old Face" w:hAnsi="Baskerville Old Face"/>
          <w:sz w:val="40"/>
          <w:szCs w:val="40"/>
        </w:rPr>
        <w:br/>
        <w:t>What is a primary key?</w:t>
      </w:r>
    </w:p>
    <w:p w:rsidR="00930513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br/>
      </w:r>
      <w:r w:rsidRPr="00930513">
        <w:rPr>
          <w:rFonts w:ascii="Baskerville Old Face" w:hAnsi="Baskerville Old Face"/>
          <w:sz w:val="40"/>
          <w:szCs w:val="40"/>
        </w:rPr>
        <w:br/>
        <w:t>What is a database field?</w:t>
      </w:r>
    </w:p>
    <w:p w:rsidR="00930513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br/>
      </w:r>
      <w:r w:rsidRPr="00930513">
        <w:rPr>
          <w:rFonts w:ascii="Baskerville Old Face" w:hAnsi="Baskerville Old Face"/>
          <w:sz w:val="40"/>
          <w:szCs w:val="40"/>
        </w:rPr>
        <w:br/>
        <w:t>What is a database record?</w:t>
      </w:r>
    </w:p>
    <w:p w:rsidR="00930513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br/>
      </w:r>
      <w:r w:rsidRPr="00930513">
        <w:rPr>
          <w:rFonts w:ascii="Baskerville Old Face" w:hAnsi="Baskerville Old Face"/>
          <w:sz w:val="40"/>
          <w:szCs w:val="40"/>
        </w:rPr>
        <w:br/>
        <w:t>What is a row?</w:t>
      </w:r>
    </w:p>
    <w:p w:rsidR="00930513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br/>
      </w:r>
      <w:r w:rsidRPr="00930513">
        <w:rPr>
          <w:rFonts w:ascii="Baskerville Old Face" w:hAnsi="Baskerville Old Face"/>
          <w:sz w:val="40"/>
          <w:szCs w:val="40"/>
        </w:rPr>
        <w:br/>
        <w:t>What is a column?</w:t>
      </w:r>
    </w:p>
    <w:p w:rsidR="005061A8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br/>
      </w:r>
      <w:r w:rsidRPr="00930513">
        <w:rPr>
          <w:rFonts w:ascii="Baskerville Old Face" w:hAnsi="Baskerville Old Face"/>
          <w:sz w:val="40"/>
          <w:szCs w:val="40"/>
        </w:rPr>
        <w:br/>
        <w:t>What is a database table?</w:t>
      </w:r>
    </w:p>
    <w:p w:rsidR="00930513" w:rsidRDefault="00930513">
      <w:pPr>
        <w:rPr>
          <w:rFonts w:ascii="Baskerville Old Face" w:hAnsi="Baskerville Old Face"/>
          <w:sz w:val="40"/>
          <w:szCs w:val="40"/>
        </w:rPr>
      </w:pPr>
    </w:p>
    <w:p w:rsidR="00930513" w:rsidRPr="00930513" w:rsidRDefault="00930513">
      <w:pPr>
        <w:rPr>
          <w:rFonts w:ascii="Baskerville Old Face" w:hAnsi="Baskerville Old Face"/>
          <w:sz w:val="40"/>
          <w:szCs w:val="40"/>
        </w:rPr>
      </w:pPr>
    </w:p>
    <w:p w:rsidR="00930513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t>Why do we use databases?</w:t>
      </w:r>
    </w:p>
    <w:p w:rsidR="00930513" w:rsidRPr="00930513" w:rsidRDefault="00930513">
      <w:pPr>
        <w:rPr>
          <w:rFonts w:ascii="Baskerville Old Face" w:hAnsi="Baskerville Old Face"/>
          <w:sz w:val="40"/>
          <w:szCs w:val="40"/>
        </w:rPr>
      </w:pPr>
    </w:p>
    <w:p w:rsidR="00930513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t>What piece of software do we use to create databases?</w:t>
      </w:r>
    </w:p>
    <w:p w:rsidR="00930513" w:rsidRPr="00930513" w:rsidRDefault="00930513">
      <w:pPr>
        <w:rPr>
          <w:rFonts w:ascii="Baskerville Old Face" w:hAnsi="Baskerville Old Face"/>
          <w:sz w:val="40"/>
          <w:szCs w:val="40"/>
        </w:rPr>
      </w:pPr>
    </w:p>
    <w:p w:rsidR="00930513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t>What is a data type?</w:t>
      </w:r>
    </w:p>
    <w:p w:rsidR="00930513" w:rsidRPr="00930513" w:rsidRDefault="00930513">
      <w:pPr>
        <w:rPr>
          <w:rFonts w:ascii="Baskerville Old Face" w:hAnsi="Baskerville Old Face"/>
          <w:sz w:val="40"/>
          <w:szCs w:val="40"/>
        </w:rPr>
      </w:pPr>
    </w:p>
    <w:p w:rsidR="00930513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t>Name one example of a paper database</w:t>
      </w:r>
    </w:p>
    <w:p w:rsidR="00930513" w:rsidRPr="00930513" w:rsidRDefault="00930513">
      <w:pPr>
        <w:rPr>
          <w:rFonts w:ascii="Baskerville Old Face" w:hAnsi="Baskerville Old Face"/>
          <w:sz w:val="40"/>
          <w:szCs w:val="40"/>
        </w:rPr>
      </w:pPr>
    </w:p>
    <w:p w:rsidR="00930513" w:rsidRPr="00930513" w:rsidRDefault="00930513">
      <w:pPr>
        <w:rPr>
          <w:rFonts w:ascii="Baskerville Old Face" w:hAnsi="Baskerville Old Face"/>
          <w:sz w:val="40"/>
          <w:szCs w:val="40"/>
        </w:rPr>
      </w:pPr>
      <w:r w:rsidRPr="00930513">
        <w:rPr>
          <w:rFonts w:ascii="Baskerville Old Face" w:hAnsi="Baskerville Old Face"/>
          <w:sz w:val="40"/>
          <w:szCs w:val="40"/>
        </w:rPr>
        <w:t>Name one example of an electronic database</w:t>
      </w:r>
    </w:p>
    <w:p w:rsidR="00930513" w:rsidRDefault="00930513"/>
    <w:sectPr w:rsidR="00930513" w:rsidSect="0093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13"/>
    <w:rsid w:val="005061A8"/>
    <w:rsid w:val="00930513"/>
    <w:rsid w:val="0095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A17B0EB2</Template>
  <TotalTime>7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J.Okeefe</dc:creator>
  <cp:lastModifiedBy>J.Okeefe</cp:lastModifiedBy>
  <cp:revision>2</cp:revision>
  <dcterms:created xsi:type="dcterms:W3CDTF">2012-09-19T08:02:00Z</dcterms:created>
  <dcterms:modified xsi:type="dcterms:W3CDTF">2012-09-19T08:47:00Z</dcterms:modified>
</cp:coreProperties>
</file>