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FF3" w:rsidRDefault="007B2FF3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34"/>
        <w:gridCol w:w="2835"/>
        <w:gridCol w:w="2835"/>
        <w:gridCol w:w="2835"/>
        <w:gridCol w:w="2835"/>
      </w:tblGrid>
      <w:tr w:rsidR="00775A88" w:rsidTr="00E92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775A88" w:rsidRDefault="00775A88">
            <w:r>
              <w:br/>
              <w:t>Name Of Shark</w:t>
            </w:r>
            <w:r>
              <w:br/>
            </w:r>
          </w:p>
        </w:tc>
        <w:tc>
          <w:tcPr>
            <w:tcW w:w="2835" w:type="dxa"/>
          </w:tcPr>
          <w:p w:rsidR="00775A88" w:rsidRDefault="00775A88" w:rsidP="007B2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Shark ID Number</w:t>
            </w:r>
          </w:p>
        </w:tc>
        <w:tc>
          <w:tcPr>
            <w:tcW w:w="2835" w:type="dxa"/>
          </w:tcPr>
          <w:p w:rsidR="00775A88" w:rsidRDefault="00775A88" w:rsidP="007B2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Length (Metres) </w:t>
            </w:r>
          </w:p>
        </w:tc>
        <w:tc>
          <w:tcPr>
            <w:tcW w:w="2835" w:type="dxa"/>
          </w:tcPr>
          <w:p w:rsidR="00775A88" w:rsidRDefault="00775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Weight (Pounds)</w:t>
            </w:r>
          </w:p>
        </w:tc>
        <w:tc>
          <w:tcPr>
            <w:tcW w:w="2835" w:type="dxa"/>
          </w:tcPr>
          <w:p w:rsidR="00775A88" w:rsidRDefault="00775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How Many Teeth Does The Shark Have?</w:t>
            </w:r>
            <w:r>
              <w:br/>
            </w:r>
          </w:p>
        </w:tc>
      </w:tr>
      <w:tr w:rsidR="00775A88" w:rsidTr="00E92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775A88" w:rsidRDefault="00775A88">
            <w:r>
              <w:br/>
              <w:t>Great White Shark</w:t>
            </w:r>
            <w:r>
              <w:br/>
            </w:r>
          </w:p>
        </w:tc>
        <w:tc>
          <w:tcPr>
            <w:tcW w:w="2835" w:type="dxa"/>
          </w:tcPr>
          <w:p w:rsidR="00775A88" w:rsidRDefault="0077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GW/01</w:t>
            </w:r>
          </w:p>
        </w:tc>
        <w:tc>
          <w:tcPr>
            <w:tcW w:w="2835" w:type="dxa"/>
          </w:tcPr>
          <w:p w:rsidR="00775A88" w:rsidRDefault="0077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>
              <w:br/>
              <w:t xml:space="preserve">4.6 </w:t>
            </w:r>
          </w:p>
        </w:tc>
        <w:tc>
          <w:tcPr>
            <w:tcW w:w="2835" w:type="dxa"/>
          </w:tcPr>
          <w:p w:rsidR="00775A88" w:rsidRDefault="0077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4500</w:t>
            </w:r>
          </w:p>
        </w:tc>
        <w:tc>
          <w:tcPr>
            <w:tcW w:w="2835" w:type="dxa"/>
          </w:tcPr>
          <w:p w:rsidR="00775A88" w:rsidRDefault="0077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300</w:t>
            </w:r>
          </w:p>
        </w:tc>
      </w:tr>
      <w:tr w:rsidR="00775A88" w:rsidTr="00E92D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775A88" w:rsidRDefault="00775A88">
            <w:r>
              <w:br/>
              <w:t>Hammerhead Shark</w:t>
            </w:r>
            <w:r>
              <w:br/>
            </w:r>
          </w:p>
        </w:tc>
        <w:tc>
          <w:tcPr>
            <w:tcW w:w="2835" w:type="dxa"/>
          </w:tcPr>
          <w:p w:rsidR="00775A88" w:rsidRDefault="00775A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775A88" w:rsidRDefault="00775A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775A88" w:rsidRDefault="00775A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775A88" w:rsidRDefault="0090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br/>
              <w:t>200</w:t>
            </w:r>
          </w:p>
        </w:tc>
      </w:tr>
      <w:tr w:rsidR="00775A88" w:rsidTr="00E92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775A88" w:rsidRDefault="00775A88">
            <w:r>
              <w:br/>
              <w:t>Basking Shark</w:t>
            </w:r>
            <w:r>
              <w:br/>
            </w:r>
          </w:p>
        </w:tc>
        <w:tc>
          <w:tcPr>
            <w:tcW w:w="2835" w:type="dxa"/>
          </w:tcPr>
          <w:p w:rsidR="00775A88" w:rsidRDefault="0077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775A88" w:rsidRDefault="0077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775A88" w:rsidRDefault="0077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775A88" w:rsidRDefault="0077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5A88" w:rsidTr="00E92D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775A88" w:rsidRDefault="000C651E">
            <w:r>
              <w:br/>
              <w:t>Blacktip Shark</w:t>
            </w:r>
            <w:r>
              <w:br/>
            </w:r>
          </w:p>
        </w:tc>
        <w:tc>
          <w:tcPr>
            <w:tcW w:w="2835" w:type="dxa"/>
          </w:tcPr>
          <w:p w:rsidR="00775A88" w:rsidRDefault="00775A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775A88" w:rsidRDefault="0090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br/>
              <w:t>2.4</w:t>
            </w:r>
          </w:p>
        </w:tc>
        <w:tc>
          <w:tcPr>
            <w:tcW w:w="2835" w:type="dxa"/>
          </w:tcPr>
          <w:p w:rsidR="00775A88" w:rsidRDefault="00775A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775A88" w:rsidRDefault="00775A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75A88" w:rsidTr="00E92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775A88" w:rsidRDefault="000C651E">
            <w:r>
              <w:br/>
              <w:t>Bull Shark</w:t>
            </w:r>
            <w:r>
              <w:br/>
            </w:r>
          </w:p>
        </w:tc>
        <w:tc>
          <w:tcPr>
            <w:tcW w:w="2835" w:type="dxa"/>
          </w:tcPr>
          <w:p w:rsidR="00775A88" w:rsidRDefault="0077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775A88" w:rsidRDefault="0077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775A88" w:rsidRDefault="0077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775A88" w:rsidRDefault="0077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5A88" w:rsidTr="00E92D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775A88" w:rsidRDefault="000C651E">
            <w:r>
              <w:br/>
              <w:t>Tiger Shark</w:t>
            </w:r>
            <w:r>
              <w:br/>
            </w:r>
          </w:p>
        </w:tc>
        <w:tc>
          <w:tcPr>
            <w:tcW w:w="2835" w:type="dxa"/>
          </w:tcPr>
          <w:p w:rsidR="00775A88" w:rsidRDefault="00775A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775A88" w:rsidRDefault="00905E24" w:rsidP="0090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br/>
            </w:r>
          </w:p>
        </w:tc>
        <w:tc>
          <w:tcPr>
            <w:tcW w:w="2835" w:type="dxa"/>
          </w:tcPr>
          <w:p w:rsidR="00775A88" w:rsidRDefault="0090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br/>
            </w:r>
            <w:r>
              <w:t>1400</w:t>
            </w:r>
          </w:p>
        </w:tc>
        <w:tc>
          <w:tcPr>
            <w:tcW w:w="2835" w:type="dxa"/>
          </w:tcPr>
          <w:p w:rsidR="00775A88" w:rsidRDefault="00775A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775A88" w:rsidTr="00E92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775A88" w:rsidRDefault="000C651E">
            <w:r>
              <w:br/>
              <w:t>Whale Shark</w:t>
            </w:r>
            <w:r>
              <w:br/>
            </w:r>
          </w:p>
        </w:tc>
        <w:tc>
          <w:tcPr>
            <w:tcW w:w="2835" w:type="dxa"/>
          </w:tcPr>
          <w:p w:rsidR="00775A88" w:rsidRDefault="0077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775A88" w:rsidRDefault="0077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775A88" w:rsidRDefault="0077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775A88" w:rsidRDefault="0077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5A88" w:rsidTr="00E92D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775A88" w:rsidRDefault="000C651E">
            <w:r>
              <w:br/>
              <w:t>Hammerhead Shark</w:t>
            </w:r>
            <w:r>
              <w:br/>
            </w:r>
          </w:p>
        </w:tc>
        <w:tc>
          <w:tcPr>
            <w:tcW w:w="2835" w:type="dxa"/>
          </w:tcPr>
          <w:p w:rsidR="00775A88" w:rsidRDefault="00775A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775A88" w:rsidRDefault="00775A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775A88" w:rsidRDefault="00775A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775A88" w:rsidRDefault="00775A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75A88" w:rsidTr="00E92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775A88" w:rsidRPr="000C651E" w:rsidRDefault="000C651E">
            <w:pPr>
              <w:rPr>
                <w:color w:val="FF0000"/>
              </w:rPr>
            </w:pPr>
            <w:r>
              <w:br/>
            </w:r>
            <w:r w:rsidRPr="000C651E">
              <w:rPr>
                <w:color w:val="FF0000"/>
              </w:rPr>
              <w:t>Find A Shark Yourself!</w:t>
            </w:r>
            <w:r w:rsidRPr="000C651E">
              <w:rPr>
                <w:color w:val="FF0000"/>
              </w:rPr>
              <w:br/>
            </w:r>
          </w:p>
        </w:tc>
        <w:tc>
          <w:tcPr>
            <w:tcW w:w="2835" w:type="dxa"/>
          </w:tcPr>
          <w:p w:rsidR="00775A88" w:rsidRDefault="0077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775A88" w:rsidRDefault="0077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775A88" w:rsidRDefault="0077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775A88" w:rsidRDefault="0077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3249" w:rsidRDefault="00C73249"/>
    <w:sectPr w:rsidR="00C73249" w:rsidSect="007B2FF3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51E" w:rsidRDefault="000C651E" w:rsidP="000C651E">
      <w:pPr>
        <w:spacing w:after="0" w:line="240" w:lineRule="auto"/>
      </w:pPr>
      <w:r>
        <w:separator/>
      </w:r>
    </w:p>
  </w:endnote>
  <w:endnote w:type="continuationSeparator" w:id="0">
    <w:p w:rsidR="000C651E" w:rsidRDefault="000C651E" w:rsidP="000C6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51E" w:rsidRDefault="000C651E">
    <w:pPr>
      <w:pStyle w:val="Footer"/>
    </w:pPr>
    <w:r>
      <w:t xml:space="preserve">Year 7 </w:t>
    </w:r>
    <w:r>
      <w:tab/>
    </w:r>
    <w:r>
      <w:tab/>
    </w:r>
    <w:r>
      <w:tab/>
    </w:r>
    <w:r>
      <w:tab/>
    </w:r>
    <w:r>
      <w:tab/>
    </w:r>
    <w:r>
      <w:tab/>
    </w:r>
    <w:r>
      <w:tab/>
      <w:t>Mr J M O’Keefe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51E" w:rsidRDefault="000C651E" w:rsidP="000C651E">
      <w:pPr>
        <w:spacing w:after="0" w:line="240" w:lineRule="auto"/>
      </w:pPr>
      <w:r>
        <w:separator/>
      </w:r>
    </w:p>
  </w:footnote>
  <w:footnote w:type="continuationSeparator" w:id="0">
    <w:p w:rsidR="000C651E" w:rsidRDefault="000C651E" w:rsidP="000C6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51E" w:rsidRDefault="000C651E">
    <w:pPr>
      <w:pStyle w:val="Header"/>
    </w:pPr>
    <w:r>
      <w:t xml:space="preserve">Shark Database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FF3"/>
    <w:rsid w:val="000C651E"/>
    <w:rsid w:val="00196C73"/>
    <w:rsid w:val="0040570A"/>
    <w:rsid w:val="00775A88"/>
    <w:rsid w:val="007B2FF3"/>
    <w:rsid w:val="00905E24"/>
    <w:rsid w:val="009870BC"/>
    <w:rsid w:val="00C7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2F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B2FF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B2F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7B2F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B2F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7B2F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7B2F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C6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1E"/>
  </w:style>
  <w:style w:type="paragraph" w:styleId="Footer">
    <w:name w:val="footer"/>
    <w:basedOn w:val="Normal"/>
    <w:link w:val="FooterChar"/>
    <w:uiPriority w:val="99"/>
    <w:unhideWhenUsed/>
    <w:rsid w:val="000C6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2F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B2FF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B2F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7B2F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B2F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7B2F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7B2F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C6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1E"/>
  </w:style>
  <w:style w:type="paragraph" w:styleId="Footer">
    <w:name w:val="footer"/>
    <w:basedOn w:val="Normal"/>
    <w:link w:val="FooterChar"/>
    <w:uiPriority w:val="99"/>
    <w:unhideWhenUsed/>
    <w:rsid w:val="000C6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DF1F5F8E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J.Okeefe</dc:creator>
  <cp:lastModifiedBy>J.Okeefe</cp:lastModifiedBy>
  <cp:revision>2</cp:revision>
  <dcterms:created xsi:type="dcterms:W3CDTF">2012-09-19T10:48:00Z</dcterms:created>
  <dcterms:modified xsi:type="dcterms:W3CDTF">2012-09-19T10:48:00Z</dcterms:modified>
</cp:coreProperties>
</file>