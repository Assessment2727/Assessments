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191" w:rsidRDefault="003D0FC3">
      <w:r>
        <w:t>Identify</w:t>
      </w:r>
      <w:r w:rsidR="00662097">
        <w:t xml:space="preserve"> each poetic device ONCE in a</w:t>
      </w:r>
      <w:r w:rsidR="00994095">
        <w:t xml:space="preserve"> poem, </w:t>
      </w:r>
      <w:proofErr w:type="gramStart"/>
      <w:r w:rsidR="00994095">
        <w:t>then</w:t>
      </w:r>
      <w:proofErr w:type="gramEnd"/>
      <w:r w:rsidR="00994095">
        <w:t xml:space="preserve"> briefly explain the effect of these devices in the chart below:</w:t>
      </w:r>
      <w:r w:rsidR="00423214">
        <w:t xml:space="preserve"> </w:t>
      </w:r>
    </w:p>
    <w:p w:rsidR="00423214" w:rsidRDefault="00423214"/>
    <w:p w:rsidR="00994095" w:rsidRDefault="00994095">
      <w:r>
        <w:t>DEVICE</w:t>
      </w:r>
      <w:r>
        <w:tab/>
      </w:r>
      <w:r w:rsidR="00423214">
        <w:t xml:space="preserve">    </w:t>
      </w:r>
      <w:r>
        <w:t>EXAMPLE</w:t>
      </w:r>
      <w:r>
        <w:tab/>
      </w:r>
      <w:r>
        <w:tab/>
      </w:r>
      <w:r>
        <w:tab/>
      </w:r>
      <w:r w:rsidR="00423214">
        <w:tab/>
        <w:t xml:space="preserve">    </w:t>
      </w:r>
      <w:r>
        <w:t>EFFECT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3697"/>
        <w:gridCol w:w="5103"/>
      </w:tblGrid>
      <w:tr w:rsidR="00994095" w:rsidTr="00423214">
        <w:tc>
          <w:tcPr>
            <w:tcW w:w="1656" w:type="dxa"/>
          </w:tcPr>
          <w:p w:rsidR="00994095" w:rsidRDefault="00994095">
            <w:r>
              <w:t>simile</w:t>
            </w:r>
          </w:p>
        </w:tc>
        <w:tc>
          <w:tcPr>
            <w:tcW w:w="3697" w:type="dxa"/>
          </w:tcPr>
          <w:p w:rsidR="00994095" w:rsidRDefault="00994095"/>
          <w:p w:rsidR="00423214" w:rsidRDefault="00423214"/>
          <w:p w:rsidR="00423214" w:rsidRDefault="00423214"/>
        </w:tc>
        <w:tc>
          <w:tcPr>
            <w:tcW w:w="5103" w:type="dxa"/>
          </w:tcPr>
          <w:p w:rsidR="00994095" w:rsidRDefault="00994095"/>
        </w:tc>
      </w:tr>
      <w:tr w:rsidR="00994095" w:rsidTr="00423214">
        <w:tc>
          <w:tcPr>
            <w:tcW w:w="1656" w:type="dxa"/>
          </w:tcPr>
          <w:p w:rsidR="00994095" w:rsidRDefault="00994095">
            <w:r>
              <w:t>extended metaphor</w:t>
            </w:r>
          </w:p>
        </w:tc>
        <w:tc>
          <w:tcPr>
            <w:tcW w:w="3697" w:type="dxa"/>
          </w:tcPr>
          <w:p w:rsidR="00994095" w:rsidRDefault="00994095"/>
          <w:p w:rsidR="00423214" w:rsidRDefault="00423214"/>
          <w:p w:rsidR="00423214" w:rsidRDefault="00423214"/>
        </w:tc>
        <w:tc>
          <w:tcPr>
            <w:tcW w:w="5103" w:type="dxa"/>
          </w:tcPr>
          <w:p w:rsidR="00994095" w:rsidRDefault="00994095"/>
        </w:tc>
      </w:tr>
      <w:tr w:rsidR="00994095" w:rsidTr="00423214">
        <w:tc>
          <w:tcPr>
            <w:tcW w:w="1656" w:type="dxa"/>
          </w:tcPr>
          <w:p w:rsidR="00994095" w:rsidRDefault="00994095">
            <w:r>
              <w:t>adverb-verb</w:t>
            </w:r>
          </w:p>
        </w:tc>
        <w:tc>
          <w:tcPr>
            <w:tcW w:w="3697" w:type="dxa"/>
          </w:tcPr>
          <w:p w:rsidR="00994095" w:rsidRDefault="00994095"/>
          <w:p w:rsidR="00423214" w:rsidRDefault="00423214"/>
          <w:p w:rsidR="00423214" w:rsidRDefault="00423214"/>
        </w:tc>
        <w:tc>
          <w:tcPr>
            <w:tcW w:w="5103" w:type="dxa"/>
          </w:tcPr>
          <w:p w:rsidR="00994095" w:rsidRDefault="00994095"/>
        </w:tc>
      </w:tr>
      <w:tr w:rsidR="00994095" w:rsidTr="00423214">
        <w:tc>
          <w:tcPr>
            <w:tcW w:w="1656" w:type="dxa"/>
          </w:tcPr>
          <w:p w:rsidR="00994095" w:rsidRDefault="00994095">
            <w:r>
              <w:t>couplet</w:t>
            </w:r>
          </w:p>
        </w:tc>
        <w:tc>
          <w:tcPr>
            <w:tcW w:w="3697" w:type="dxa"/>
          </w:tcPr>
          <w:p w:rsidR="00994095" w:rsidRDefault="00994095"/>
          <w:p w:rsidR="00423214" w:rsidRDefault="00423214"/>
          <w:p w:rsidR="00423214" w:rsidRDefault="00423214"/>
        </w:tc>
        <w:tc>
          <w:tcPr>
            <w:tcW w:w="5103" w:type="dxa"/>
          </w:tcPr>
          <w:p w:rsidR="00994095" w:rsidRDefault="00994095"/>
        </w:tc>
      </w:tr>
      <w:tr w:rsidR="00994095" w:rsidTr="00423214">
        <w:tc>
          <w:tcPr>
            <w:tcW w:w="1656" w:type="dxa"/>
          </w:tcPr>
          <w:p w:rsidR="00994095" w:rsidRDefault="00994095">
            <w:r>
              <w:t>symbolism</w:t>
            </w:r>
          </w:p>
        </w:tc>
        <w:tc>
          <w:tcPr>
            <w:tcW w:w="3697" w:type="dxa"/>
          </w:tcPr>
          <w:p w:rsidR="00994095" w:rsidRDefault="00994095"/>
          <w:p w:rsidR="00423214" w:rsidRDefault="00423214"/>
          <w:p w:rsidR="00423214" w:rsidRDefault="00423214"/>
        </w:tc>
        <w:tc>
          <w:tcPr>
            <w:tcW w:w="5103" w:type="dxa"/>
          </w:tcPr>
          <w:p w:rsidR="00994095" w:rsidRDefault="00994095"/>
        </w:tc>
      </w:tr>
      <w:tr w:rsidR="00994095" w:rsidTr="00423214">
        <w:tc>
          <w:tcPr>
            <w:tcW w:w="1656" w:type="dxa"/>
          </w:tcPr>
          <w:p w:rsidR="00994095" w:rsidRDefault="00994095">
            <w:r>
              <w:t>enjambment</w:t>
            </w:r>
          </w:p>
        </w:tc>
        <w:tc>
          <w:tcPr>
            <w:tcW w:w="3697" w:type="dxa"/>
          </w:tcPr>
          <w:p w:rsidR="00994095" w:rsidRDefault="00994095"/>
          <w:p w:rsidR="00423214" w:rsidRDefault="00423214"/>
          <w:p w:rsidR="00423214" w:rsidRDefault="00423214"/>
        </w:tc>
        <w:tc>
          <w:tcPr>
            <w:tcW w:w="5103" w:type="dxa"/>
          </w:tcPr>
          <w:p w:rsidR="00994095" w:rsidRDefault="00994095"/>
        </w:tc>
      </w:tr>
      <w:tr w:rsidR="00994095" w:rsidTr="00423214">
        <w:tc>
          <w:tcPr>
            <w:tcW w:w="1656" w:type="dxa"/>
          </w:tcPr>
          <w:p w:rsidR="00994095" w:rsidRDefault="00994095">
            <w:r>
              <w:t>adjective-noun</w:t>
            </w:r>
          </w:p>
        </w:tc>
        <w:tc>
          <w:tcPr>
            <w:tcW w:w="3697" w:type="dxa"/>
          </w:tcPr>
          <w:p w:rsidR="00994095" w:rsidRDefault="00994095"/>
          <w:p w:rsidR="00423214" w:rsidRDefault="00423214"/>
          <w:p w:rsidR="00423214" w:rsidRDefault="00423214"/>
        </w:tc>
        <w:tc>
          <w:tcPr>
            <w:tcW w:w="5103" w:type="dxa"/>
          </w:tcPr>
          <w:p w:rsidR="00994095" w:rsidRDefault="00994095"/>
        </w:tc>
      </w:tr>
      <w:tr w:rsidR="00994095" w:rsidTr="00662097">
        <w:trPr>
          <w:trHeight w:val="948"/>
        </w:trPr>
        <w:tc>
          <w:tcPr>
            <w:tcW w:w="1656" w:type="dxa"/>
          </w:tcPr>
          <w:p w:rsidR="00994095" w:rsidRDefault="00994095">
            <w:r>
              <w:t>metaphor</w:t>
            </w:r>
          </w:p>
        </w:tc>
        <w:tc>
          <w:tcPr>
            <w:tcW w:w="3697" w:type="dxa"/>
          </w:tcPr>
          <w:p w:rsidR="00994095" w:rsidRDefault="00994095"/>
          <w:p w:rsidR="00423214" w:rsidRDefault="00423214"/>
          <w:p w:rsidR="00423214" w:rsidRDefault="00423214"/>
          <w:p w:rsidR="00423214" w:rsidRDefault="00423214"/>
        </w:tc>
        <w:tc>
          <w:tcPr>
            <w:tcW w:w="5103" w:type="dxa"/>
          </w:tcPr>
          <w:p w:rsidR="00994095" w:rsidRDefault="00994095"/>
        </w:tc>
      </w:tr>
      <w:tr w:rsidR="00994095" w:rsidTr="00423214">
        <w:tc>
          <w:tcPr>
            <w:tcW w:w="1656" w:type="dxa"/>
          </w:tcPr>
          <w:p w:rsidR="00994095" w:rsidRDefault="00994095">
            <w:r>
              <w:t>personification</w:t>
            </w:r>
          </w:p>
        </w:tc>
        <w:tc>
          <w:tcPr>
            <w:tcW w:w="3697" w:type="dxa"/>
          </w:tcPr>
          <w:p w:rsidR="00994095" w:rsidRDefault="00994095"/>
          <w:p w:rsidR="00423214" w:rsidRDefault="00423214"/>
          <w:p w:rsidR="00423214" w:rsidRDefault="00423214"/>
        </w:tc>
        <w:tc>
          <w:tcPr>
            <w:tcW w:w="5103" w:type="dxa"/>
          </w:tcPr>
          <w:p w:rsidR="00994095" w:rsidRDefault="00994095"/>
        </w:tc>
      </w:tr>
      <w:tr w:rsidR="00994095" w:rsidTr="00423214">
        <w:tc>
          <w:tcPr>
            <w:tcW w:w="1656" w:type="dxa"/>
          </w:tcPr>
          <w:p w:rsidR="00662097" w:rsidRDefault="00662097">
            <w:r>
              <w:t>Metre</w:t>
            </w:r>
            <w:r w:rsidR="00407E6D">
              <w:t xml:space="preserve"> </w:t>
            </w:r>
          </w:p>
          <w:p w:rsidR="00994095" w:rsidRDefault="00994095"/>
        </w:tc>
        <w:tc>
          <w:tcPr>
            <w:tcW w:w="3697" w:type="dxa"/>
          </w:tcPr>
          <w:p w:rsidR="00994095" w:rsidRDefault="00994095"/>
          <w:p w:rsidR="00423214" w:rsidRDefault="00423214"/>
          <w:p w:rsidR="00423214" w:rsidRDefault="00423214"/>
        </w:tc>
        <w:tc>
          <w:tcPr>
            <w:tcW w:w="5103" w:type="dxa"/>
          </w:tcPr>
          <w:p w:rsidR="00994095" w:rsidRDefault="00994095"/>
        </w:tc>
      </w:tr>
      <w:tr w:rsidR="00994095" w:rsidTr="00423214">
        <w:tc>
          <w:tcPr>
            <w:tcW w:w="1656" w:type="dxa"/>
          </w:tcPr>
          <w:p w:rsidR="00994095" w:rsidRDefault="00994095">
            <w:r>
              <w:t>rhyme scheme:</w:t>
            </w:r>
          </w:p>
          <w:p w:rsidR="00994095" w:rsidRDefault="00994095">
            <w:r>
              <w:t>ABABCDCD</w:t>
            </w:r>
          </w:p>
        </w:tc>
        <w:tc>
          <w:tcPr>
            <w:tcW w:w="3697" w:type="dxa"/>
          </w:tcPr>
          <w:p w:rsidR="00994095" w:rsidRDefault="00994095"/>
          <w:p w:rsidR="00423214" w:rsidRDefault="00423214"/>
          <w:p w:rsidR="00423214" w:rsidRDefault="00423214"/>
          <w:p w:rsidR="00423214" w:rsidRDefault="00423214"/>
        </w:tc>
        <w:tc>
          <w:tcPr>
            <w:tcW w:w="5103" w:type="dxa"/>
          </w:tcPr>
          <w:p w:rsidR="00994095" w:rsidRDefault="00994095"/>
        </w:tc>
      </w:tr>
      <w:tr w:rsidR="00994095" w:rsidTr="00423214">
        <w:tc>
          <w:tcPr>
            <w:tcW w:w="1656" w:type="dxa"/>
          </w:tcPr>
          <w:p w:rsidR="00994095" w:rsidRDefault="00423214">
            <w:r>
              <w:t>quatrain</w:t>
            </w:r>
          </w:p>
        </w:tc>
        <w:tc>
          <w:tcPr>
            <w:tcW w:w="3697" w:type="dxa"/>
          </w:tcPr>
          <w:p w:rsidR="00994095" w:rsidRDefault="00994095"/>
          <w:p w:rsidR="00423214" w:rsidRDefault="00423214"/>
          <w:p w:rsidR="00423214" w:rsidRDefault="00423214"/>
          <w:p w:rsidR="00423214" w:rsidRDefault="00423214"/>
        </w:tc>
        <w:tc>
          <w:tcPr>
            <w:tcW w:w="5103" w:type="dxa"/>
          </w:tcPr>
          <w:p w:rsidR="00994095" w:rsidRDefault="00994095"/>
        </w:tc>
      </w:tr>
      <w:tr w:rsidR="00994095" w:rsidTr="00423214">
        <w:tc>
          <w:tcPr>
            <w:tcW w:w="1656" w:type="dxa"/>
          </w:tcPr>
          <w:p w:rsidR="00994095" w:rsidRDefault="00423214">
            <w:r>
              <w:t>anaphora</w:t>
            </w:r>
          </w:p>
        </w:tc>
        <w:tc>
          <w:tcPr>
            <w:tcW w:w="3697" w:type="dxa"/>
          </w:tcPr>
          <w:p w:rsidR="00994095" w:rsidRDefault="00994095"/>
          <w:p w:rsidR="00423214" w:rsidRDefault="00423214"/>
          <w:p w:rsidR="00423214" w:rsidRDefault="00423214"/>
          <w:p w:rsidR="00423214" w:rsidRDefault="00423214"/>
        </w:tc>
        <w:tc>
          <w:tcPr>
            <w:tcW w:w="5103" w:type="dxa"/>
          </w:tcPr>
          <w:p w:rsidR="00994095" w:rsidRDefault="00994095"/>
        </w:tc>
      </w:tr>
      <w:tr w:rsidR="00994095" w:rsidTr="00423214">
        <w:tc>
          <w:tcPr>
            <w:tcW w:w="1656" w:type="dxa"/>
          </w:tcPr>
          <w:p w:rsidR="00994095" w:rsidRDefault="00423214">
            <w:r>
              <w:t>alliteration</w:t>
            </w:r>
          </w:p>
        </w:tc>
        <w:tc>
          <w:tcPr>
            <w:tcW w:w="3697" w:type="dxa"/>
          </w:tcPr>
          <w:p w:rsidR="00994095" w:rsidRDefault="00994095"/>
          <w:p w:rsidR="00423214" w:rsidRDefault="00423214"/>
          <w:p w:rsidR="00423214" w:rsidRDefault="00423214"/>
          <w:p w:rsidR="00423214" w:rsidRDefault="00423214"/>
        </w:tc>
        <w:tc>
          <w:tcPr>
            <w:tcW w:w="5103" w:type="dxa"/>
          </w:tcPr>
          <w:p w:rsidR="00994095" w:rsidRDefault="00994095"/>
        </w:tc>
      </w:tr>
      <w:tr w:rsidR="00994095" w:rsidTr="00423214">
        <w:tc>
          <w:tcPr>
            <w:tcW w:w="1656" w:type="dxa"/>
          </w:tcPr>
          <w:p w:rsidR="00994095" w:rsidRDefault="00423214">
            <w:r>
              <w:t>pathetic fallacy</w:t>
            </w:r>
          </w:p>
        </w:tc>
        <w:tc>
          <w:tcPr>
            <w:tcW w:w="3697" w:type="dxa"/>
          </w:tcPr>
          <w:p w:rsidR="00994095" w:rsidRDefault="00994095"/>
          <w:p w:rsidR="00423214" w:rsidRDefault="00423214"/>
          <w:p w:rsidR="00423214" w:rsidRDefault="00423214"/>
          <w:p w:rsidR="00423214" w:rsidRDefault="00423214"/>
        </w:tc>
        <w:tc>
          <w:tcPr>
            <w:tcW w:w="5103" w:type="dxa"/>
          </w:tcPr>
          <w:p w:rsidR="00994095" w:rsidRDefault="00994095"/>
        </w:tc>
      </w:tr>
    </w:tbl>
    <w:p w:rsidR="00662097" w:rsidRDefault="00662097" w:rsidP="00662097">
      <w:r>
        <w:lastRenderedPageBreak/>
        <w:t>DEVICE</w:t>
      </w:r>
      <w:r>
        <w:tab/>
        <w:t xml:space="preserve">    EXAMPLE</w:t>
      </w:r>
      <w:r>
        <w:tab/>
      </w:r>
      <w:r>
        <w:tab/>
      </w:r>
      <w:r>
        <w:tab/>
      </w:r>
      <w:r>
        <w:tab/>
        <w:t xml:space="preserve">    EFFECT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3697"/>
        <w:gridCol w:w="5103"/>
      </w:tblGrid>
      <w:tr w:rsidR="00662097" w:rsidTr="006407E0">
        <w:tc>
          <w:tcPr>
            <w:tcW w:w="1656" w:type="dxa"/>
          </w:tcPr>
          <w:p w:rsidR="00662097" w:rsidRDefault="00662097" w:rsidP="006407E0">
            <w:r>
              <w:t>onomatopoeia</w:t>
            </w:r>
          </w:p>
        </w:tc>
        <w:tc>
          <w:tcPr>
            <w:tcW w:w="3697" w:type="dxa"/>
          </w:tcPr>
          <w:p w:rsidR="00662097" w:rsidRDefault="00662097" w:rsidP="006407E0"/>
          <w:p w:rsidR="00662097" w:rsidRDefault="00662097" w:rsidP="006407E0"/>
          <w:p w:rsidR="00662097" w:rsidRDefault="00662097" w:rsidP="006407E0"/>
        </w:tc>
        <w:tc>
          <w:tcPr>
            <w:tcW w:w="5103" w:type="dxa"/>
          </w:tcPr>
          <w:p w:rsidR="00662097" w:rsidRDefault="00662097" w:rsidP="006407E0"/>
        </w:tc>
      </w:tr>
      <w:tr w:rsidR="00662097" w:rsidTr="006407E0">
        <w:tc>
          <w:tcPr>
            <w:tcW w:w="1656" w:type="dxa"/>
          </w:tcPr>
          <w:p w:rsidR="00662097" w:rsidRDefault="001F6439" w:rsidP="006407E0">
            <w:r>
              <w:t>assonance</w:t>
            </w:r>
          </w:p>
        </w:tc>
        <w:tc>
          <w:tcPr>
            <w:tcW w:w="3697" w:type="dxa"/>
          </w:tcPr>
          <w:p w:rsidR="00662097" w:rsidRDefault="00662097" w:rsidP="006407E0"/>
          <w:p w:rsidR="00662097" w:rsidRDefault="00662097" w:rsidP="006407E0"/>
          <w:p w:rsidR="00662097" w:rsidRDefault="00662097" w:rsidP="006407E0"/>
        </w:tc>
        <w:tc>
          <w:tcPr>
            <w:tcW w:w="5103" w:type="dxa"/>
          </w:tcPr>
          <w:p w:rsidR="00662097" w:rsidRDefault="00662097" w:rsidP="006407E0"/>
        </w:tc>
      </w:tr>
      <w:tr w:rsidR="00662097" w:rsidTr="006407E0">
        <w:tc>
          <w:tcPr>
            <w:tcW w:w="1656" w:type="dxa"/>
          </w:tcPr>
          <w:p w:rsidR="00662097" w:rsidRDefault="001F6439" w:rsidP="006407E0">
            <w:proofErr w:type="spellStart"/>
            <w:r>
              <w:t>metonomy</w:t>
            </w:r>
            <w:proofErr w:type="spellEnd"/>
          </w:p>
        </w:tc>
        <w:tc>
          <w:tcPr>
            <w:tcW w:w="3697" w:type="dxa"/>
          </w:tcPr>
          <w:p w:rsidR="00662097" w:rsidRDefault="00662097" w:rsidP="006407E0"/>
          <w:p w:rsidR="00662097" w:rsidRDefault="00662097" w:rsidP="006407E0"/>
          <w:p w:rsidR="00662097" w:rsidRDefault="00662097" w:rsidP="006407E0"/>
        </w:tc>
        <w:tc>
          <w:tcPr>
            <w:tcW w:w="5103" w:type="dxa"/>
          </w:tcPr>
          <w:p w:rsidR="00662097" w:rsidRDefault="00662097" w:rsidP="006407E0"/>
        </w:tc>
      </w:tr>
      <w:tr w:rsidR="00662097" w:rsidTr="006407E0">
        <w:tc>
          <w:tcPr>
            <w:tcW w:w="1656" w:type="dxa"/>
          </w:tcPr>
          <w:p w:rsidR="00662097" w:rsidRDefault="00407E6D" w:rsidP="006407E0">
            <w:r>
              <w:t>s</w:t>
            </w:r>
            <w:bookmarkStart w:id="0" w:name="_GoBack"/>
            <w:bookmarkEnd w:id="0"/>
            <w:r>
              <w:t>extet</w:t>
            </w:r>
          </w:p>
        </w:tc>
        <w:tc>
          <w:tcPr>
            <w:tcW w:w="3697" w:type="dxa"/>
          </w:tcPr>
          <w:p w:rsidR="00662097" w:rsidRDefault="00662097" w:rsidP="006407E0"/>
          <w:p w:rsidR="00662097" w:rsidRDefault="00662097" w:rsidP="006407E0"/>
          <w:p w:rsidR="00662097" w:rsidRDefault="00662097" w:rsidP="006407E0"/>
        </w:tc>
        <w:tc>
          <w:tcPr>
            <w:tcW w:w="5103" w:type="dxa"/>
          </w:tcPr>
          <w:p w:rsidR="00662097" w:rsidRDefault="00662097" w:rsidP="006407E0"/>
        </w:tc>
      </w:tr>
      <w:tr w:rsidR="00662097" w:rsidTr="006407E0">
        <w:tc>
          <w:tcPr>
            <w:tcW w:w="1656" w:type="dxa"/>
          </w:tcPr>
          <w:p w:rsidR="00662097" w:rsidRDefault="00407E6D" w:rsidP="006407E0">
            <w:r>
              <w:t>octet</w:t>
            </w:r>
          </w:p>
        </w:tc>
        <w:tc>
          <w:tcPr>
            <w:tcW w:w="3697" w:type="dxa"/>
          </w:tcPr>
          <w:p w:rsidR="00662097" w:rsidRDefault="00662097" w:rsidP="006407E0"/>
          <w:p w:rsidR="00662097" w:rsidRDefault="00662097" w:rsidP="006407E0"/>
          <w:p w:rsidR="00662097" w:rsidRDefault="00662097" w:rsidP="006407E0"/>
        </w:tc>
        <w:tc>
          <w:tcPr>
            <w:tcW w:w="5103" w:type="dxa"/>
          </w:tcPr>
          <w:p w:rsidR="00662097" w:rsidRDefault="00662097" w:rsidP="006407E0"/>
        </w:tc>
      </w:tr>
      <w:tr w:rsidR="00662097" w:rsidTr="006407E0">
        <w:tc>
          <w:tcPr>
            <w:tcW w:w="1656" w:type="dxa"/>
          </w:tcPr>
          <w:p w:rsidR="00662097" w:rsidRDefault="00662097" w:rsidP="006407E0"/>
        </w:tc>
        <w:tc>
          <w:tcPr>
            <w:tcW w:w="3697" w:type="dxa"/>
          </w:tcPr>
          <w:p w:rsidR="00662097" w:rsidRDefault="00662097" w:rsidP="006407E0"/>
          <w:p w:rsidR="00662097" w:rsidRDefault="00662097" w:rsidP="006407E0"/>
          <w:p w:rsidR="00662097" w:rsidRDefault="00662097" w:rsidP="006407E0"/>
        </w:tc>
        <w:tc>
          <w:tcPr>
            <w:tcW w:w="5103" w:type="dxa"/>
          </w:tcPr>
          <w:p w:rsidR="00662097" w:rsidRDefault="00662097" w:rsidP="006407E0"/>
        </w:tc>
      </w:tr>
      <w:tr w:rsidR="00662097" w:rsidTr="006407E0">
        <w:tc>
          <w:tcPr>
            <w:tcW w:w="1656" w:type="dxa"/>
          </w:tcPr>
          <w:p w:rsidR="00662097" w:rsidRDefault="00662097" w:rsidP="006407E0"/>
        </w:tc>
        <w:tc>
          <w:tcPr>
            <w:tcW w:w="3697" w:type="dxa"/>
          </w:tcPr>
          <w:p w:rsidR="00662097" w:rsidRDefault="00662097" w:rsidP="006407E0"/>
          <w:p w:rsidR="00662097" w:rsidRDefault="00662097" w:rsidP="006407E0"/>
          <w:p w:rsidR="00662097" w:rsidRDefault="00662097" w:rsidP="006407E0"/>
        </w:tc>
        <w:tc>
          <w:tcPr>
            <w:tcW w:w="5103" w:type="dxa"/>
          </w:tcPr>
          <w:p w:rsidR="00662097" w:rsidRDefault="00662097" w:rsidP="006407E0"/>
        </w:tc>
      </w:tr>
      <w:tr w:rsidR="00662097" w:rsidTr="006407E0">
        <w:trPr>
          <w:trHeight w:val="948"/>
        </w:trPr>
        <w:tc>
          <w:tcPr>
            <w:tcW w:w="1656" w:type="dxa"/>
          </w:tcPr>
          <w:p w:rsidR="00662097" w:rsidRDefault="00662097" w:rsidP="006407E0"/>
        </w:tc>
        <w:tc>
          <w:tcPr>
            <w:tcW w:w="3697" w:type="dxa"/>
          </w:tcPr>
          <w:p w:rsidR="00662097" w:rsidRDefault="00662097" w:rsidP="006407E0"/>
          <w:p w:rsidR="00662097" w:rsidRDefault="00662097" w:rsidP="006407E0"/>
          <w:p w:rsidR="00662097" w:rsidRDefault="00662097" w:rsidP="006407E0"/>
          <w:p w:rsidR="00662097" w:rsidRDefault="00662097" w:rsidP="006407E0"/>
        </w:tc>
        <w:tc>
          <w:tcPr>
            <w:tcW w:w="5103" w:type="dxa"/>
          </w:tcPr>
          <w:p w:rsidR="00662097" w:rsidRDefault="00662097" w:rsidP="006407E0"/>
        </w:tc>
      </w:tr>
      <w:tr w:rsidR="00662097" w:rsidTr="006407E0">
        <w:tc>
          <w:tcPr>
            <w:tcW w:w="1656" w:type="dxa"/>
          </w:tcPr>
          <w:p w:rsidR="00662097" w:rsidRDefault="00662097" w:rsidP="006407E0"/>
        </w:tc>
        <w:tc>
          <w:tcPr>
            <w:tcW w:w="3697" w:type="dxa"/>
          </w:tcPr>
          <w:p w:rsidR="00662097" w:rsidRDefault="00662097" w:rsidP="006407E0"/>
          <w:p w:rsidR="00662097" w:rsidRDefault="00662097" w:rsidP="006407E0"/>
          <w:p w:rsidR="00662097" w:rsidRDefault="00662097" w:rsidP="006407E0"/>
        </w:tc>
        <w:tc>
          <w:tcPr>
            <w:tcW w:w="5103" w:type="dxa"/>
          </w:tcPr>
          <w:p w:rsidR="00662097" w:rsidRDefault="00662097" w:rsidP="006407E0"/>
        </w:tc>
      </w:tr>
      <w:tr w:rsidR="00662097" w:rsidTr="006407E0">
        <w:tc>
          <w:tcPr>
            <w:tcW w:w="1656" w:type="dxa"/>
          </w:tcPr>
          <w:p w:rsidR="00662097" w:rsidRDefault="00662097" w:rsidP="006407E0"/>
        </w:tc>
        <w:tc>
          <w:tcPr>
            <w:tcW w:w="3697" w:type="dxa"/>
          </w:tcPr>
          <w:p w:rsidR="00662097" w:rsidRDefault="00662097" w:rsidP="006407E0"/>
          <w:p w:rsidR="00662097" w:rsidRDefault="00662097" w:rsidP="006407E0"/>
          <w:p w:rsidR="00662097" w:rsidRDefault="00662097" w:rsidP="006407E0"/>
        </w:tc>
        <w:tc>
          <w:tcPr>
            <w:tcW w:w="5103" w:type="dxa"/>
          </w:tcPr>
          <w:p w:rsidR="00662097" w:rsidRDefault="00662097" w:rsidP="006407E0"/>
        </w:tc>
      </w:tr>
      <w:tr w:rsidR="00662097" w:rsidTr="006407E0">
        <w:tc>
          <w:tcPr>
            <w:tcW w:w="1656" w:type="dxa"/>
          </w:tcPr>
          <w:p w:rsidR="00662097" w:rsidRDefault="00662097" w:rsidP="006407E0"/>
        </w:tc>
        <w:tc>
          <w:tcPr>
            <w:tcW w:w="3697" w:type="dxa"/>
          </w:tcPr>
          <w:p w:rsidR="00662097" w:rsidRDefault="00662097" w:rsidP="006407E0"/>
          <w:p w:rsidR="00662097" w:rsidRDefault="00662097" w:rsidP="006407E0"/>
          <w:p w:rsidR="00662097" w:rsidRDefault="00662097" w:rsidP="006407E0"/>
          <w:p w:rsidR="00662097" w:rsidRDefault="00662097" w:rsidP="006407E0"/>
        </w:tc>
        <w:tc>
          <w:tcPr>
            <w:tcW w:w="5103" w:type="dxa"/>
          </w:tcPr>
          <w:p w:rsidR="00662097" w:rsidRDefault="00662097" w:rsidP="006407E0"/>
        </w:tc>
      </w:tr>
      <w:tr w:rsidR="00662097" w:rsidTr="006407E0">
        <w:tc>
          <w:tcPr>
            <w:tcW w:w="1656" w:type="dxa"/>
          </w:tcPr>
          <w:p w:rsidR="00662097" w:rsidRDefault="00662097" w:rsidP="006407E0"/>
        </w:tc>
        <w:tc>
          <w:tcPr>
            <w:tcW w:w="3697" w:type="dxa"/>
          </w:tcPr>
          <w:p w:rsidR="00662097" w:rsidRDefault="00662097" w:rsidP="006407E0"/>
          <w:p w:rsidR="00662097" w:rsidRDefault="00662097" w:rsidP="006407E0"/>
          <w:p w:rsidR="00662097" w:rsidRDefault="00662097" w:rsidP="006407E0"/>
          <w:p w:rsidR="00662097" w:rsidRDefault="00662097" w:rsidP="006407E0"/>
        </w:tc>
        <w:tc>
          <w:tcPr>
            <w:tcW w:w="5103" w:type="dxa"/>
          </w:tcPr>
          <w:p w:rsidR="00662097" w:rsidRDefault="00662097" w:rsidP="006407E0"/>
        </w:tc>
      </w:tr>
      <w:tr w:rsidR="00662097" w:rsidTr="006407E0">
        <w:tc>
          <w:tcPr>
            <w:tcW w:w="1656" w:type="dxa"/>
          </w:tcPr>
          <w:p w:rsidR="00662097" w:rsidRDefault="00662097" w:rsidP="006407E0"/>
        </w:tc>
        <w:tc>
          <w:tcPr>
            <w:tcW w:w="3697" w:type="dxa"/>
          </w:tcPr>
          <w:p w:rsidR="00662097" w:rsidRDefault="00662097" w:rsidP="006407E0"/>
          <w:p w:rsidR="00662097" w:rsidRDefault="00662097" w:rsidP="006407E0"/>
          <w:p w:rsidR="00662097" w:rsidRDefault="00662097" w:rsidP="006407E0"/>
          <w:p w:rsidR="00662097" w:rsidRDefault="00662097" w:rsidP="006407E0"/>
        </w:tc>
        <w:tc>
          <w:tcPr>
            <w:tcW w:w="5103" w:type="dxa"/>
          </w:tcPr>
          <w:p w:rsidR="00662097" w:rsidRDefault="00662097" w:rsidP="006407E0"/>
        </w:tc>
      </w:tr>
      <w:tr w:rsidR="00662097" w:rsidTr="006407E0">
        <w:tc>
          <w:tcPr>
            <w:tcW w:w="1656" w:type="dxa"/>
          </w:tcPr>
          <w:p w:rsidR="00662097" w:rsidRDefault="00662097" w:rsidP="006407E0"/>
        </w:tc>
        <w:tc>
          <w:tcPr>
            <w:tcW w:w="3697" w:type="dxa"/>
          </w:tcPr>
          <w:p w:rsidR="00662097" w:rsidRDefault="00662097" w:rsidP="006407E0"/>
          <w:p w:rsidR="00662097" w:rsidRDefault="00662097" w:rsidP="006407E0"/>
          <w:p w:rsidR="00662097" w:rsidRDefault="00662097" w:rsidP="006407E0"/>
          <w:p w:rsidR="00662097" w:rsidRDefault="00662097" w:rsidP="006407E0"/>
        </w:tc>
        <w:tc>
          <w:tcPr>
            <w:tcW w:w="5103" w:type="dxa"/>
          </w:tcPr>
          <w:p w:rsidR="00662097" w:rsidRDefault="00662097" w:rsidP="006407E0"/>
        </w:tc>
      </w:tr>
      <w:tr w:rsidR="00662097" w:rsidTr="006407E0">
        <w:tc>
          <w:tcPr>
            <w:tcW w:w="1656" w:type="dxa"/>
          </w:tcPr>
          <w:p w:rsidR="00662097" w:rsidRDefault="00662097" w:rsidP="006407E0"/>
        </w:tc>
        <w:tc>
          <w:tcPr>
            <w:tcW w:w="3697" w:type="dxa"/>
          </w:tcPr>
          <w:p w:rsidR="00662097" w:rsidRDefault="00662097" w:rsidP="006407E0"/>
          <w:p w:rsidR="00662097" w:rsidRDefault="00662097" w:rsidP="006407E0"/>
          <w:p w:rsidR="00662097" w:rsidRDefault="00662097" w:rsidP="006407E0"/>
          <w:p w:rsidR="00662097" w:rsidRDefault="00662097" w:rsidP="006407E0"/>
        </w:tc>
        <w:tc>
          <w:tcPr>
            <w:tcW w:w="5103" w:type="dxa"/>
          </w:tcPr>
          <w:p w:rsidR="00662097" w:rsidRDefault="00662097" w:rsidP="006407E0"/>
        </w:tc>
      </w:tr>
    </w:tbl>
    <w:p w:rsidR="00994095" w:rsidRDefault="00994095"/>
    <w:sectPr w:rsidR="00994095" w:rsidSect="004232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95"/>
    <w:rsid w:val="001F6439"/>
    <w:rsid w:val="003D0FC3"/>
    <w:rsid w:val="00407E6D"/>
    <w:rsid w:val="00423214"/>
    <w:rsid w:val="00662097"/>
    <w:rsid w:val="00994095"/>
    <w:rsid w:val="009B2E78"/>
    <w:rsid w:val="00D51EB0"/>
    <w:rsid w:val="00E87191"/>
    <w:rsid w:val="00F6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94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94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13682C44</Template>
  <TotalTime>2</TotalTime>
  <Pages>2</Pages>
  <Words>50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ARMSTRONG Linda</dc:creator>
  <cp:lastModifiedBy>LAVAN Denise</cp:lastModifiedBy>
  <cp:revision>4</cp:revision>
  <cp:lastPrinted>2017-03-28T05:41:00Z</cp:lastPrinted>
  <dcterms:created xsi:type="dcterms:W3CDTF">2018-03-08T03:32:00Z</dcterms:created>
  <dcterms:modified xsi:type="dcterms:W3CDTF">2018-03-08T03:34:00Z</dcterms:modified>
</cp:coreProperties>
</file>