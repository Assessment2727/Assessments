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66" w:rsidRDefault="00665130" w:rsidP="00BA7666">
      <w:pPr>
        <w:rPr>
          <w:b/>
          <w:u w:val="single"/>
        </w:rPr>
      </w:pPr>
      <w:r w:rsidRPr="00665130">
        <w:rPr>
          <w:rFonts w:ascii="Arial" w:hAnsi="Arial" w:cs="Arial"/>
          <w:b/>
          <w:u w:val="single"/>
        </w:rPr>
        <w:t>Name</w:t>
      </w:r>
      <w:proofErr w:type="gramStart"/>
      <w:r w:rsidRPr="00665130">
        <w:rPr>
          <w:rFonts w:ascii="Arial" w:hAnsi="Arial" w:cs="Arial"/>
          <w:b/>
          <w:u w:val="single"/>
        </w:rPr>
        <w:t>:</w:t>
      </w:r>
      <w:r>
        <w:rPr>
          <w:b/>
          <w:u w:val="single"/>
        </w:rPr>
        <w:t>_</w:t>
      </w:r>
      <w:proofErr w:type="gramEnd"/>
      <w:r>
        <w:rPr>
          <w:b/>
          <w:u w:val="single"/>
        </w:rPr>
        <w:t>_________________________________________________________</w:t>
      </w:r>
    </w:p>
    <w:p w:rsidR="00665130" w:rsidRDefault="00665130" w:rsidP="00BA7666">
      <w:pPr>
        <w:rPr>
          <w:b/>
          <w:u w:val="single"/>
        </w:rPr>
      </w:pPr>
    </w:p>
    <w:p w:rsidR="00BA7666" w:rsidRPr="00665130" w:rsidRDefault="00BA7666" w:rsidP="00BA7666">
      <w:pPr>
        <w:jc w:val="center"/>
        <w:rPr>
          <w:rFonts w:ascii="Arial" w:hAnsi="Arial" w:cs="Arial"/>
          <w:b/>
          <w:sz w:val="22"/>
          <w:szCs w:val="22"/>
        </w:rPr>
      </w:pPr>
      <w:r w:rsidRPr="00665130">
        <w:rPr>
          <w:rFonts w:ascii="Arial" w:hAnsi="Arial" w:cs="Arial"/>
          <w:b/>
          <w:sz w:val="22"/>
          <w:szCs w:val="22"/>
        </w:rPr>
        <w:t>YEAR TEN NAEP ENGLISH</w:t>
      </w:r>
    </w:p>
    <w:p w:rsidR="00BA7666" w:rsidRPr="00665130" w:rsidRDefault="00914E8F" w:rsidP="00BA7666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ASSESSMENT </w:t>
      </w:r>
      <w:r w:rsidR="001C0768">
        <w:rPr>
          <w:rFonts w:ascii="Arial" w:hAnsi="Arial" w:cs="Arial"/>
          <w:b/>
          <w:sz w:val="22"/>
          <w:szCs w:val="22"/>
        </w:rPr>
        <w:t>4</w:t>
      </w:r>
      <w:r w:rsidR="00BA7666" w:rsidRPr="00665130">
        <w:rPr>
          <w:rFonts w:ascii="Arial" w:hAnsi="Arial" w:cs="Arial"/>
          <w:b/>
          <w:sz w:val="22"/>
          <w:szCs w:val="22"/>
        </w:rPr>
        <w:t xml:space="preserve">:  </w:t>
      </w:r>
      <w:r w:rsidR="006F16FF">
        <w:rPr>
          <w:rFonts w:ascii="Arial" w:hAnsi="Arial" w:cs="Arial"/>
          <w:b/>
          <w:sz w:val="22"/>
          <w:szCs w:val="22"/>
        </w:rPr>
        <w:t>WRITING OWN POEM</w:t>
      </w:r>
    </w:p>
    <w:p w:rsidR="00BA7666" w:rsidRPr="00665130" w:rsidRDefault="00BA7666" w:rsidP="00BA7666">
      <w:pPr>
        <w:rPr>
          <w:rFonts w:ascii="Arial" w:hAnsi="Arial" w:cs="Arial"/>
          <w:sz w:val="22"/>
          <w:szCs w:val="22"/>
        </w:rPr>
      </w:pPr>
    </w:p>
    <w:p w:rsidR="00BA7666" w:rsidRDefault="00BA7666" w:rsidP="00BA7666">
      <w:pPr>
        <w:rPr>
          <w:rFonts w:ascii="Arial" w:hAnsi="Arial" w:cs="Arial"/>
          <w:b/>
          <w:sz w:val="22"/>
          <w:szCs w:val="22"/>
        </w:rPr>
      </w:pPr>
      <w:r w:rsidRPr="00FF36DA">
        <w:rPr>
          <w:rFonts w:ascii="Arial" w:hAnsi="Arial" w:cs="Arial"/>
          <w:b/>
          <w:sz w:val="22"/>
          <w:szCs w:val="22"/>
        </w:rPr>
        <w:t>Cross-Curricular priorities</w:t>
      </w:r>
      <w:r>
        <w:rPr>
          <w:rFonts w:ascii="Arial" w:hAnsi="Arial" w:cs="Arial"/>
          <w:b/>
          <w:sz w:val="22"/>
          <w:szCs w:val="22"/>
        </w:rPr>
        <w:t>:</w:t>
      </w:r>
    </w:p>
    <w:p w:rsidR="008A5EB8" w:rsidRDefault="008A5EB8" w:rsidP="00BA7666">
      <w:pPr>
        <w:rPr>
          <w:rFonts w:ascii="Arial" w:hAnsi="Arial" w:cs="Arial"/>
          <w:b/>
          <w:sz w:val="22"/>
          <w:szCs w:val="22"/>
        </w:rPr>
      </w:pPr>
    </w:p>
    <w:p w:rsidR="00BA7666" w:rsidRDefault="00BA7666" w:rsidP="00BA7666">
      <w:pPr>
        <w:rPr>
          <w:rFonts w:ascii="Arial" w:hAnsi="Arial" w:cs="Arial"/>
          <w:b/>
          <w:sz w:val="22"/>
          <w:szCs w:val="22"/>
        </w:rPr>
      </w:pPr>
      <w:r w:rsidRPr="00BA7666">
        <w:rPr>
          <w:rFonts w:ascii="Arial" w:hAnsi="Arial" w:cs="Arial"/>
          <w:b/>
          <w:sz w:val="22"/>
          <w:szCs w:val="22"/>
        </w:rPr>
        <w:t>Personal and Social Capabilities and Ethical Understanding</w:t>
      </w:r>
    </w:p>
    <w:p w:rsidR="00BA7666" w:rsidRPr="00FF36DA" w:rsidRDefault="00BA7666" w:rsidP="00BA7666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3402"/>
        <w:gridCol w:w="3628"/>
      </w:tblGrid>
      <w:tr w:rsidR="00BA7666" w:rsidRPr="00FF36DA" w:rsidTr="00F5125E">
        <w:trPr>
          <w:trHeight w:val="922"/>
        </w:trPr>
        <w:tc>
          <w:tcPr>
            <w:tcW w:w="3652" w:type="dxa"/>
            <w:shd w:val="clear" w:color="auto" w:fill="auto"/>
          </w:tcPr>
          <w:p w:rsidR="00BA7666" w:rsidRPr="00FF36DA" w:rsidRDefault="00BA7666" w:rsidP="00703B5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F36DA">
              <w:rPr>
                <w:rFonts w:ascii="Arial" w:hAnsi="Arial" w:cs="Arial"/>
                <w:b/>
                <w:sz w:val="22"/>
                <w:szCs w:val="22"/>
              </w:rPr>
              <w:t>Sub-Strands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BA7666" w:rsidRPr="00FF36DA" w:rsidRDefault="00BA7666" w:rsidP="00703B5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F36DA">
              <w:rPr>
                <w:rFonts w:ascii="Arial" w:hAnsi="Arial" w:cs="Arial"/>
                <w:b/>
                <w:sz w:val="22"/>
                <w:szCs w:val="22"/>
              </w:rPr>
              <w:t>Language</w:t>
            </w:r>
          </w:p>
          <w:p w:rsidR="00BA7666" w:rsidRPr="00FF36DA" w:rsidRDefault="00550D04" w:rsidP="00BB60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ACELA 1563,</w:t>
            </w:r>
            <w:r w:rsidR="002E6825" w:rsidRPr="002E682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:rsidR="00BA7666" w:rsidRDefault="00BA7666" w:rsidP="00703B5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A7666" w:rsidRPr="00FF36DA" w:rsidRDefault="00BA7666" w:rsidP="00703B5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F36DA">
              <w:rPr>
                <w:rFonts w:ascii="Arial" w:hAnsi="Arial" w:cs="Arial"/>
                <w:b/>
                <w:sz w:val="22"/>
                <w:szCs w:val="22"/>
              </w:rPr>
              <w:t>Literacy</w:t>
            </w:r>
          </w:p>
          <w:p w:rsidR="00BA7666" w:rsidRPr="00FF36DA" w:rsidRDefault="00BA7666" w:rsidP="00BB60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ACELY </w:t>
            </w:r>
            <w:r w:rsidR="002E6825">
              <w:rPr>
                <w:rFonts w:ascii="Arial" w:hAnsi="Arial" w:cs="Arial"/>
                <w:sz w:val="22"/>
                <w:szCs w:val="22"/>
              </w:rPr>
              <w:t>1756</w:t>
            </w:r>
            <w:r w:rsidR="00550D04">
              <w:rPr>
                <w:rFonts w:ascii="Arial" w:hAnsi="Arial" w:cs="Arial"/>
                <w:sz w:val="22"/>
                <w:szCs w:val="22"/>
              </w:rPr>
              <w:t>,</w:t>
            </w:r>
          </w:p>
        </w:tc>
        <w:tc>
          <w:tcPr>
            <w:tcW w:w="3628" w:type="dxa"/>
            <w:shd w:val="clear" w:color="auto" w:fill="auto"/>
          </w:tcPr>
          <w:p w:rsidR="00BA7666" w:rsidRDefault="00BA7666" w:rsidP="00703B5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A7666" w:rsidRDefault="00BA7666" w:rsidP="00703B5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1C35">
              <w:rPr>
                <w:rFonts w:ascii="Arial" w:hAnsi="Arial" w:cs="Arial"/>
                <w:b/>
                <w:sz w:val="22"/>
                <w:szCs w:val="22"/>
              </w:rPr>
              <w:t>Literature</w:t>
            </w:r>
          </w:p>
          <w:p w:rsidR="00BA7666" w:rsidRPr="00B21C35" w:rsidRDefault="006F16FF" w:rsidP="00BB6064">
            <w:pPr>
              <w:rPr>
                <w:rFonts w:ascii="Arial" w:hAnsi="Arial" w:cs="Arial"/>
                <w:sz w:val="22"/>
                <w:szCs w:val="22"/>
              </w:rPr>
            </w:pPr>
            <w:r w:rsidRPr="006F16FF">
              <w:rPr>
                <w:rFonts w:ascii="Arial" w:hAnsi="Arial" w:cs="Arial"/>
                <w:sz w:val="22"/>
                <w:szCs w:val="22"/>
              </w:rPr>
              <w:t>ACELT 1814</w:t>
            </w:r>
            <w:r w:rsidR="00F5125E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</w:tc>
      </w:tr>
    </w:tbl>
    <w:p w:rsidR="00BA7666" w:rsidRPr="00432807" w:rsidRDefault="00BA7666" w:rsidP="00BA7666">
      <w:pPr>
        <w:rPr>
          <w:rFonts w:ascii="Arial" w:hAnsi="Arial" w:cs="Arial"/>
          <w:sz w:val="16"/>
          <w:szCs w:val="16"/>
        </w:rPr>
      </w:pPr>
    </w:p>
    <w:p w:rsidR="00BA7666" w:rsidRDefault="00BA7666" w:rsidP="00BA766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  <w:r w:rsidR="001C0768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: </w:t>
      </w:r>
      <w:r w:rsidR="001C0768">
        <w:rPr>
          <w:rFonts w:ascii="Arial" w:hAnsi="Arial" w:cs="Arial"/>
          <w:b/>
        </w:rPr>
        <w:t xml:space="preserve">Annotate an unseen poem and </w:t>
      </w:r>
      <w:r w:rsidR="00F5770D">
        <w:rPr>
          <w:rFonts w:ascii="Arial" w:hAnsi="Arial" w:cs="Arial"/>
          <w:b/>
        </w:rPr>
        <w:t>c</w:t>
      </w:r>
      <w:bookmarkStart w:id="0" w:name="_GoBack"/>
      <w:bookmarkEnd w:id="0"/>
      <w:r w:rsidR="00B307E2">
        <w:rPr>
          <w:rFonts w:ascii="Arial" w:hAnsi="Arial" w:cs="Arial"/>
          <w:b/>
        </w:rPr>
        <w:t>reate own poem</w:t>
      </w:r>
    </w:p>
    <w:p w:rsidR="00BA7666" w:rsidRPr="00BB7EE6" w:rsidRDefault="00BA7666" w:rsidP="00BA7666">
      <w:pPr>
        <w:rPr>
          <w:rFonts w:ascii="Arial" w:hAnsi="Arial" w:cs="Arial"/>
          <w:sz w:val="22"/>
          <w:szCs w:val="22"/>
        </w:rPr>
      </w:pPr>
    </w:p>
    <w:p w:rsidR="001C0768" w:rsidRDefault="00BA7666" w:rsidP="00BA766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Submit</w:t>
      </w:r>
      <w:r w:rsidRPr="00FF36DA">
        <w:rPr>
          <w:rFonts w:ascii="Arial" w:hAnsi="Arial" w:cs="Arial"/>
          <w:b/>
          <w:sz w:val="22"/>
          <w:szCs w:val="22"/>
        </w:rPr>
        <w:t>:</w:t>
      </w:r>
      <w:r w:rsidR="00BB7EE6">
        <w:rPr>
          <w:rFonts w:ascii="Arial" w:hAnsi="Arial" w:cs="Arial"/>
          <w:sz w:val="22"/>
          <w:szCs w:val="22"/>
        </w:rPr>
        <w:t xml:space="preserve"> </w:t>
      </w:r>
      <w:r w:rsidR="001C0768">
        <w:rPr>
          <w:rFonts w:ascii="Arial" w:hAnsi="Arial" w:cs="Arial"/>
          <w:sz w:val="22"/>
          <w:szCs w:val="22"/>
        </w:rPr>
        <w:t>Poetry glossary</w:t>
      </w:r>
    </w:p>
    <w:p w:rsidR="001C0768" w:rsidRDefault="001C0768" w:rsidP="001C07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</w:pPr>
      <w:r>
        <w:rPr>
          <w:rFonts w:ascii="Arial" w:hAnsi="Arial" w:cs="Arial"/>
          <w:sz w:val="22"/>
          <w:szCs w:val="22"/>
        </w:rPr>
        <w:t xml:space="preserve">   Annotated unseen poem</w:t>
      </w:r>
      <w:r w:rsidR="00BB7EE6" w:rsidRPr="00BB7EE6">
        <w:t xml:space="preserve"> </w:t>
      </w:r>
    </w:p>
    <w:p w:rsidR="00BA7666" w:rsidRDefault="001C0768" w:rsidP="001C07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BB7EE6" w:rsidRPr="00BB7EE6">
        <w:rPr>
          <w:rFonts w:ascii="Arial" w:hAnsi="Arial" w:cs="Arial"/>
          <w:sz w:val="22"/>
          <w:szCs w:val="22"/>
        </w:rPr>
        <w:t>All plans, drafts and a copy of your final poem</w:t>
      </w:r>
    </w:p>
    <w:p w:rsidR="001C0768" w:rsidRDefault="001C0768" w:rsidP="001C07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20"/>
        <w:rPr>
          <w:rFonts w:ascii="Arial" w:hAnsi="Arial" w:cs="Arial"/>
          <w:sz w:val="22"/>
          <w:szCs w:val="22"/>
        </w:rPr>
      </w:pPr>
    </w:p>
    <w:p w:rsidR="001C0768" w:rsidRDefault="006C23B7" w:rsidP="00BA766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2"/>
          <w:szCs w:val="22"/>
        </w:rPr>
      </w:pPr>
      <w:r w:rsidRPr="006C23B7">
        <w:rPr>
          <w:rFonts w:ascii="Arial" w:hAnsi="Arial" w:cs="Arial"/>
          <w:b/>
          <w:sz w:val="22"/>
          <w:szCs w:val="22"/>
        </w:rPr>
        <w:t xml:space="preserve">Submission date: </w:t>
      </w:r>
      <w:r w:rsidR="00D761AD">
        <w:rPr>
          <w:rFonts w:ascii="Arial" w:hAnsi="Arial" w:cs="Arial"/>
          <w:b/>
          <w:sz w:val="22"/>
          <w:szCs w:val="22"/>
        </w:rPr>
        <w:t xml:space="preserve"> Wednesday Week</w:t>
      </w:r>
      <w:r w:rsidR="001C0768">
        <w:rPr>
          <w:rFonts w:ascii="Arial" w:hAnsi="Arial" w:cs="Arial"/>
          <w:b/>
          <w:sz w:val="22"/>
          <w:szCs w:val="22"/>
        </w:rPr>
        <w:t xml:space="preserve"> 9: glossary and annotated unseen poem</w:t>
      </w:r>
    </w:p>
    <w:p w:rsidR="00BB7EE6" w:rsidRDefault="001C0768" w:rsidP="00BA766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Thursday Week 9: own poem</w:t>
      </w:r>
      <w:r w:rsidR="00D761AD">
        <w:rPr>
          <w:rFonts w:ascii="Arial" w:hAnsi="Arial" w:cs="Arial"/>
          <w:b/>
          <w:sz w:val="22"/>
          <w:szCs w:val="22"/>
        </w:rPr>
        <w:t xml:space="preserve"> </w:t>
      </w:r>
    </w:p>
    <w:p w:rsidR="00BC69BA" w:rsidRDefault="00BC69BA" w:rsidP="00BA766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2"/>
          <w:szCs w:val="22"/>
        </w:rPr>
      </w:pPr>
    </w:p>
    <w:p w:rsidR="00BC69BA" w:rsidRPr="006C23B7" w:rsidRDefault="00BC69BA" w:rsidP="00BA766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2"/>
          <w:szCs w:val="22"/>
        </w:rPr>
      </w:pPr>
    </w:p>
    <w:p w:rsidR="00BC69BA" w:rsidRDefault="00BC69BA" w:rsidP="00BA7666">
      <w:pPr>
        <w:rPr>
          <w:rFonts w:ascii="Arial" w:hAnsi="Arial" w:cs="Arial"/>
          <w:b/>
          <w:sz w:val="22"/>
          <w:szCs w:val="22"/>
        </w:rPr>
      </w:pPr>
    </w:p>
    <w:p w:rsidR="00BC69BA" w:rsidRDefault="00BC69BA" w:rsidP="00BA7666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8796"/>
      </w:tblGrid>
      <w:tr w:rsidR="00E2569E" w:rsidTr="002E6E5B"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69E" w:rsidRDefault="00E2569E" w:rsidP="002E6E5B">
            <w:pPr>
              <w:spacing w:before="120" w:after="120"/>
              <w:jc w:val="center"/>
              <w:rPr>
                <w:rFonts w:ascii="Arial" w:hAnsi="Arial" w:cs="Arial"/>
                <w:b/>
                <w:lang w:eastAsia="en-AU"/>
              </w:rPr>
            </w:pPr>
            <w:r>
              <w:rPr>
                <w:rFonts w:ascii="Arial" w:hAnsi="Arial" w:cs="Arial"/>
                <w:b/>
              </w:rPr>
              <w:t>MY GOAL</w:t>
            </w:r>
          </w:p>
        </w:tc>
        <w:tc>
          <w:tcPr>
            <w:tcW w:w="8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69E" w:rsidRDefault="00E2569E" w:rsidP="002E6E5B">
            <w:pPr>
              <w:spacing w:before="120"/>
              <w:rPr>
                <w:rFonts w:ascii="Arial" w:hAnsi="Arial" w:cs="Arial"/>
                <w:b/>
                <w:lang w:eastAsia="en-AU"/>
              </w:rPr>
            </w:pPr>
            <w:r>
              <w:rPr>
                <w:rFonts w:ascii="Arial" w:hAnsi="Arial" w:cs="Arial"/>
                <w:b/>
              </w:rPr>
              <w:t>What I will do to achieve this goal</w:t>
            </w:r>
          </w:p>
        </w:tc>
      </w:tr>
      <w:tr w:rsidR="00E2569E" w:rsidTr="002E6E5B"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9E" w:rsidRDefault="00E2569E" w:rsidP="002E6E5B">
            <w:pPr>
              <w:spacing w:after="120"/>
              <w:rPr>
                <w:rFonts w:ascii="Arial" w:hAnsi="Arial" w:cs="Arial"/>
                <w:lang w:eastAsia="en-AU"/>
              </w:rPr>
            </w:pPr>
          </w:p>
          <w:p w:rsidR="00E2569E" w:rsidRDefault="00E2569E" w:rsidP="002E6E5B">
            <w:pPr>
              <w:spacing w:after="12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8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9E" w:rsidRDefault="00E2569E" w:rsidP="002E6E5B">
            <w:pPr>
              <w:rPr>
                <w:rFonts w:ascii="Arial" w:hAnsi="Arial" w:cs="Arial"/>
                <w:lang w:eastAsia="en-AU"/>
              </w:rPr>
            </w:pPr>
          </w:p>
          <w:p w:rsidR="00E2569E" w:rsidRDefault="00E2569E" w:rsidP="00E2569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</w:p>
          <w:p w:rsidR="00E2569E" w:rsidRDefault="00E2569E" w:rsidP="00E2569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</w:p>
          <w:p w:rsidR="00E2569E" w:rsidRDefault="00E2569E" w:rsidP="00E2569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</w:p>
          <w:p w:rsidR="00E2569E" w:rsidRDefault="00E2569E" w:rsidP="002E6E5B">
            <w:pPr>
              <w:rPr>
                <w:rFonts w:ascii="Arial" w:hAnsi="Arial" w:cs="Arial"/>
                <w:lang w:eastAsia="en-AU"/>
              </w:rPr>
            </w:pPr>
          </w:p>
        </w:tc>
      </w:tr>
    </w:tbl>
    <w:p w:rsidR="00BC69BA" w:rsidRDefault="00BC69BA" w:rsidP="00BA7666">
      <w:pPr>
        <w:rPr>
          <w:rFonts w:ascii="Arial" w:hAnsi="Arial" w:cs="Arial"/>
          <w:b/>
          <w:sz w:val="22"/>
          <w:szCs w:val="22"/>
        </w:rPr>
      </w:pPr>
    </w:p>
    <w:p w:rsidR="00BA7666" w:rsidRPr="00432807" w:rsidRDefault="00BA7666" w:rsidP="00BA7666">
      <w:pPr>
        <w:rPr>
          <w:rFonts w:ascii="Arial" w:hAnsi="Arial" w:cs="Arial"/>
          <w:b/>
          <w:sz w:val="16"/>
          <w:szCs w:val="16"/>
        </w:rPr>
      </w:pPr>
    </w:p>
    <w:p w:rsidR="00BA7666" w:rsidRDefault="00BA7666" w:rsidP="00BA7666">
      <w:pPr>
        <w:rPr>
          <w:rFonts w:ascii="Arial" w:hAnsi="Arial" w:cs="Arial"/>
          <w:b/>
          <w:sz w:val="22"/>
          <w:szCs w:val="22"/>
        </w:rPr>
      </w:pPr>
    </w:p>
    <w:p w:rsidR="00BA7666" w:rsidRPr="00E15D4B" w:rsidRDefault="00BA7666" w:rsidP="00BA7666">
      <w:pPr>
        <w:rPr>
          <w:rFonts w:ascii="Arial" w:hAnsi="Arial" w:cs="Arial"/>
          <w:b/>
        </w:rPr>
      </w:pPr>
      <w:r w:rsidRPr="00E15D4B">
        <w:rPr>
          <w:rFonts w:ascii="Arial" w:hAnsi="Arial" w:cs="Arial"/>
          <w:b/>
        </w:rPr>
        <w:t>Comments:</w:t>
      </w:r>
    </w:p>
    <w:p w:rsidR="00E87191" w:rsidRDefault="00E87191"/>
    <w:p w:rsidR="00FD0690" w:rsidRDefault="00FD0690"/>
    <w:p w:rsidR="00FD0690" w:rsidRDefault="00FD0690"/>
    <w:p w:rsidR="00FD0690" w:rsidRDefault="00FD0690"/>
    <w:p w:rsidR="00FD0690" w:rsidRDefault="00FD0690"/>
    <w:p w:rsidR="00FD0690" w:rsidRDefault="00FD0690"/>
    <w:p w:rsidR="00FD0690" w:rsidRDefault="00FD0690"/>
    <w:p w:rsidR="00FD0690" w:rsidRDefault="00FD0690"/>
    <w:p w:rsidR="00FD0690" w:rsidRDefault="00FD0690"/>
    <w:p w:rsidR="00FD0690" w:rsidRDefault="00FD0690"/>
    <w:p w:rsidR="00FD0690" w:rsidRDefault="00FD0690"/>
    <w:p w:rsidR="00FD0690" w:rsidRDefault="00FD0690"/>
    <w:p w:rsidR="00FD0690" w:rsidRDefault="00FD0690"/>
    <w:p w:rsidR="00FD0690" w:rsidRDefault="00FD0690"/>
    <w:p w:rsidR="00FD0690" w:rsidRDefault="00FD0690"/>
    <w:p w:rsidR="00FD0690" w:rsidRDefault="00FD0690"/>
    <w:p w:rsidR="00FD0690" w:rsidRDefault="00FD0690"/>
    <w:p w:rsidR="00FD0690" w:rsidRDefault="00FD0690"/>
    <w:p w:rsidR="00E2569E" w:rsidRDefault="00E2569E"/>
    <w:p w:rsidR="00E2569E" w:rsidRDefault="00E2569E"/>
    <w:p w:rsidR="00E2569E" w:rsidRDefault="00E2569E"/>
    <w:p w:rsidR="00E2569E" w:rsidRDefault="00E2569E"/>
    <w:p w:rsidR="00E2569E" w:rsidRPr="00305A38" w:rsidRDefault="00E2569E">
      <w:pPr>
        <w:rPr>
          <w:sz w:val="22"/>
          <w:szCs w:val="22"/>
        </w:rPr>
      </w:pPr>
    </w:p>
    <w:p w:rsidR="00E2569E" w:rsidRPr="00305A38" w:rsidRDefault="00E2569E">
      <w:pPr>
        <w:rPr>
          <w:rFonts w:ascii="Arial" w:hAnsi="Arial" w:cs="Arial"/>
          <w:b/>
          <w:sz w:val="22"/>
          <w:szCs w:val="22"/>
        </w:rPr>
      </w:pPr>
      <w:r w:rsidRPr="00305A38">
        <w:rPr>
          <w:rFonts w:ascii="Arial" w:hAnsi="Arial" w:cs="Arial"/>
          <w:b/>
          <w:sz w:val="22"/>
          <w:szCs w:val="22"/>
        </w:rPr>
        <w:t>Writing own poem</w:t>
      </w:r>
    </w:p>
    <w:p w:rsidR="000E019D" w:rsidRPr="00305A38" w:rsidRDefault="002B1A35" w:rsidP="000E019D">
      <w:pPr>
        <w:rPr>
          <w:rFonts w:ascii="Arial" w:hAnsi="Arial" w:cs="Arial"/>
          <w:b/>
          <w:sz w:val="18"/>
          <w:szCs w:val="18"/>
        </w:rPr>
      </w:pPr>
      <w:r w:rsidRPr="000E019D">
        <w:rPr>
          <w:rFonts w:ascii="Arial" w:hAnsi="Arial" w:cs="Arial"/>
          <w:b/>
          <w:sz w:val="20"/>
          <w:szCs w:val="20"/>
        </w:rPr>
        <w:t>Assessment Criteria:</w:t>
      </w:r>
      <w:r w:rsidRPr="000E019D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10%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305A38">
        <w:rPr>
          <w:rFonts w:ascii="Arial" w:hAnsi="Arial" w:cs="Arial"/>
          <w:b/>
          <w:sz w:val="18"/>
          <w:szCs w:val="18"/>
        </w:rPr>
        <w:tab/>
      </w:r>
      <w:r w:rsidR="00305A38">
        <w:rPr>
          <w:rFonts w:ascii="Arial" w:hAnsi="Arial" w:cs="Arial"/>
          <w:b/>
          <w:sz w:val="18"/>
          <w:szCs w:val="18"/>
        </w:rPr>
        <w:tab/>
      </w:r>
      <w:r w:rsidR="00305A38">
        <w:rPr>
          <w:rFonts w:ascii="Arial" w:hAnsi="Arial" w:cs="Arial"/>
          <w:b/>
          <w:sz w:val="18"/>
          <w:szCs w:val="18"/>
        </w:rPr>
        <w:tab/>
      </w:r>
      <w:r w:rsidR="00305A38">
        <w:rPr>
          <w:rFonts w:ascii="Arial" w:hAnsi="Arial" w:cs="Arial"/>
          <w:b/>
          <w:sz w:val="18"/>
          <w:szCs w:val="18"/>
        </w:rPr>
        <w:tab/>
      </w:r>
      <w:r w:rsidR="00305A38">
        <w:rPr>
          <w:rFonts w:ascii="Arial" w:hAnsi="Arial" w:cs="Arial"/>
          <w:b/>
          <w:sz w:val="18"/>
          <w:szCs w:val="18"/>
        </w:rPr>
        <w:tab/>
      </w:r>
      <w:r w:rsidR="00305A38">
        <w:rPr>
          <w:rFonts w:ascii="Arial" w:hAnsi="Arial" w:cs="Arial"/>
          <w:b/>
          <w:sz w:val="18"/>
          <w:szCs w:val="18"/>
        </w:rPr>
        <w:tab/>
      </w:r>
      <w:r w:rsidR="00CA4143">
        <w:rPr>
          <w:rFonts w:ascii="Arial" w:hAnsi="Arial" w:cs="Arial"/>
          <w:b/>
          <w:sz w:val="20"/>
          <w:szCs w:val="20"/>
        </w:rPr>
        <w:t>Mark</w:t>
      </w:r>
      <w:proofErr w:type="gramStart"/>
      <w:r w:rsidR="000E019D" w:rsidRPr="000E019D">
        <w:rPr>
          <w:rFonts w:ascii="Arial" w:hAnsi="Arial" w:cs="Arial"/>
          <w:b/>
          <w:sz w:val="20"/>
          <w:szCs w:val="20"/>
        </w:rPr>
        <w:t>:_</w:t>
      </w:r>
      <w:proofErr w:type="gramEnd"/>
      <w:r w:rsidR="000E019D" w:rsidRPr="000E019D">
        <w:rPr>
          <w:rFonts w:ascii="Arial" w:hAnsi="Arial" w:cs="Arial"/>
          <w:b/>
          <w:sz w:val="20"/>
          <w:szCs w:val="20"/>
        </w:rPr>
        <w:t>____________</w:t>
      </w:r>
    </w:p>
    <w:p w:rsidR="000E019D" w:rsidRPr="000E019D" w:rsidRDefault="000E019D" w:rsidP="000E019D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825"/>
        <w:gridCol w:w="1540"/>
        <w:gridCol w:w="1540"/>
        <w:gridCol w:w="1541"/>
        <w:gridCol w:w="1541"/>
      </w:tblGrid>
      <w:tr w:rsidR="000E019D" w:rsidRPr="000E019D" w:rsidTr="00703B50">
        <w:tc>
          <w:tcPr>
            <w:tcW w:w="1255" w:type="dxa"/>
            <w:shd w:val="clear" w:color="auto" w:fill="auto"/>
          </w:tcPr>
          <w:p w:rsidR="000E019D" w:rsidRPr="000E019D" w:rsidRDefault="000E019D" w:rsidP="000E019D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825" w:type="dxa"/>
            <w:shd w:val="clear" w:color="auto" w:fill="auto"/>
          </w:tcPr>
          <w:p w:rsidR="000E019D" w:rsidRPr="000E019D" w:rsidRDefault="000E019D" w:rsidP="000E019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0E019D" w:rsidRPr="000E019D" w:rsidRDefault="000E019D" w:rsidP="000E019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sz w:val="18"/>
                <w:szCs w:val="18"/>
              </w:rPr>
              <w:t>Excellent achievement</w:t>
            </w:r>
          </w:p>
          <w:p w:rsidR="000E019D" w:rsidRPr="000E019D" w:rsidRDefault="000E019D" w:rsidP="000E019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sz w:val="18"/>
                <w:szCs w:val="18"/>
              </w:rPr>
              <w:t>80-100</w:t>
            </w:r>
          </w:p>
        </w:tc>
        <w:tc>
          <w:tcPr>
            <w:tcW w:w="1540" w:type="dxa"/>
            <w:shd w:val="clear" w:color="auto" w:fill="auto"/>
          </w:tcPr>
          <w:p w:rsidR="000E019D" w:rsidRPr="000E019D" w:rsidRDefault="000E019D" w:rsidP="000E019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0E019D" w:rsidRPr="000E019D" w:rsidRDefault="000E019D" w:rsidP="000E019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sz w:val="18"/>
                <w:szCs w:val="18"/>
              </w:rPr>
              <w:t>High achievement</w:t>
            </w:r>
          </w:p>
          <w:p w:rsidR="000E019D" w:rsidRPr="000E019D" w:rsidRDefault="000E019D" w:rsidP="000E019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sz w:val="18"/>
                <w:szCs w:val="18"/>
              </w:rPr>
              <w:t>65-79</w:t>
            </w:r>
          </w:p>
        </w:tc>
        <w:tc>
          <w:tcPr>
            <w:tcW w:w="1540" w:type="dxa"/>
            <w:shd w:val="clear" w:color="auto" w:fill="auto"/>
          </w:tcPr>
          <w:p w:rsidR="000E019D" w:rsidRPr="000E019D" w:rsidRDefault="000E019D" w:rsidP="000E019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0E019D" w:rsidRPr="000E019D" w:rsidRDefault="000E019D" w:rsidP="000E019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sz w:val="18"/>
                <w:szCs w:val="18"/>
              </w:rPr>
              <w:t>Satisfactory achievement</w:t>
            </w:r>
          </w:p>
          <w:p w:rsidR="000E019D" w:rsidRPr="000E019D" w:rsidRDefault="000E019D" w:rsidP="000E019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sz w:val="18"/>
                <w:szCs w:val="18"/>
              </w:rPr>
              <w:t>50-64</w:t>
            </w:r>
          </w:p>
        </w:tc>
        <w:tc>
          <w:tcPr>
            <w:tcW w:w="1541" w:type="dxa"/>
            <w:shd w:val="clear" w:color="auto" w:fill="auto"/>
          </w:tcPr>
          <w:p w:rsidR="000E019D" w:rsidRPr="000E019D" w:rsidRDefault="000E019D" w:rsidP="000E019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0E019D" w:rsidRPr="000E019D" w:rsidRDefault="000E019D" w:rsidP="000E019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sz w:val="18"/>
                <w:szCs w:val="18"/>
              </w:rPr>
              <w:t>Limited achievement</w:t>
            </w:r>
          </w:p>
          <w:p w:rsidR="000E019D" w:rsidRPr="000E019D" w:rsidRDefault="000E019D" w:rsidP="000E019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sz w:val="18"/>
                <w:szCs w:val="18"/>
              </w:rPr>
              <w:t>30-49</w:t>
            </w:r>
          </w:p>
        </w:tc>
        <w:tc>
          <w:tcPr>
            <w:tcW w:w="1541" w:type="dxa"/>
            <w:shd w:val="clear" w:color="auto" w:fill="auto"/>
          </w:tcPr>
          <w:p w:rsidR="000E019D" w:rsidRPr="000E019D" w:rsidRDefault="000E019D" w:rsidP="000E019D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0E019D" w:rsidRPr="000E019D" w:rsidRDefault="000E019D" w:rsidP="000E019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sz w:val="18"/>
                <w:szCs w:val="18"/>
              </w:rPr>
              <w:t>Very low achievement</w:t>
            </w:r>
          </w:p>
          <w:p w:rsidR="000E019D" w:rsidRPr="000E019D" w:rsidRDefault="000E019D" w:rsidP="000E019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0E019D">
              <w:rPr>
                <w:rFonts w:ascii="Arial" w:eastAsia="Calibri" w:hAnsi="Arial" w:cs="Arial"/>
                <w:sz w:val="18"/>
                <w:szCs w:val="18"/>
              </w:rPr>
              <w:t>Less than 29</w:t>
            </w:r>
          </w:p>
        </w:tc>
      </w:tr>
      <w:tr w:rsidR="000E019D" w:rsidRPr="000E019D" w:rsidTr="00703B50">
        <w:tc>
          <w:tcPr>
            <w:tcW w:w="1255" w:type="dxa"/>
            <w:shd w:val="clear" w:color="auto" w:fill="auto"/>
          </w:tcPr>
          <w:p w:rsidR="000E019D" w:rsidRPr="000E019D" w:rsidRDefault="000E019D" w:rsidP="000E019D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E019D">
              <w:rPr>
                <w:rFonts w:ascii="Arial" w:eastAsia="Calibri" w:hAnsi="Arial" w:cs="Arial"/>
                <w:b/>
                <w:sz w:val="20"/>
                <w:szCs w:val="20"/>
              </w:rPr>
              <w:t>Text structure</w:t>
            </w:r>
          </w:p>
        </w:tc>
        <w:tc>
          <w:tcPr>
            <w:tcW w:w="1825" w:type="dxa"/>
            <w:shd w:val="clear" w:color="auto" w:fill="auto"/>
          </w:tcPr>
          <w:p w:rsidR="000E019D" w:rsidRDefault="000E019D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Effectively employs a creative structure in a poem</w:t>
            </w:r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to engage the reader and influence their response, e.g.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free verse (punctuated intelligently) or metered verse (strict rhythm and rhyme scheme)</w:t>
            </w:r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.</w:t>
            </w:r>
          </w:p>
          <w:p w:rsidR="000E019D" w:rsidRPr="000E019D" w:rsidRDefault="000E019D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No </w:t>
            </w:r>
            <w:r w:rsidR="009B6EA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identifiable 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mistakes in the structure</w:t>
            </w:r>
          </w:p>
        </w:tc>
        <w:tc>
          <w:tcPr>
            <w:tcW w:w="1540" w:type="dxa"/>
            <w:shd w:val="clear" w:color="auto" w:fill="auto"/>
          </w:tcPr>
          <w:p w:rsidR="000E019D" w:rsidRPr="000E019D" w:rsidRDefault="000E019D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Employs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a  creative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 text structure in a poem</w:t>
            </w:r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to influence an audience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. Some errors in the structure are made.</w:t>
            </w:r>
          </w:p>
        </w:tc>
        <w:tc>
          <w:tcPr>
            <w:tcW w:w="1540" w:type="dxa"/>
            <w:shd w:val="clear" w:color="auto" w:fill="auto"/>
          </w:tcPr>
          <w:p w:rsidR="000E019D" w:rsidRPr="000E019D" w:rsidRDefault="000E019D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Creates, with some success, the application of a recognisable poetic text structure. Obvious techniques applied accurately.</w:t>
            </w:r>
          </w:p>
        </w:tc>
        <w:tc>
          <w:tcPr>
            <w:tcW w:w="1541" w:type="dxa"/>
            <w:shd w:val="clear" w:color="auto" w:fill="auto"/>
          </w:tcPr>
          <w:p w:rsidR="000E019D" w:rsidRPr="000E019D" w:rsidRDefault="000E019D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Attempts, with little success, the application of a recognisable poetic structure, Limited ability shown,</w:t>
            </w:r>
          </w:p>
        </w:tc>
        <w:tc>
          <w:tcPr>
            <w:tcW w:w="1541" w:type="dxa"/>
            <w:shd w:val="clear" w:color="auto" w:fill="auto"/>
          </w:tcPr>
          <w:p w:rsidR="000E019D" w:rsidRPr="000E019D" w:rsidRDefault="000E019D" w:rsidP="000E019D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019D">
              <w:rPr>
                <w:rFonts w:ascii="Arial" w:eastAsia="Calibri" w:hAnsi="Arial" w:cs="Arial"/>
                <w:sz w:val="18"/>
                <w:szCs w:val="18"/>
              </w:rPr>
              <w:t xml:space="preserve">Uses a </w:t>
            </w:r>
            <w:r>
              <w:rPr>
                <w:rFonts w:ascii="Arial" w:eastAsia="Calibri" w:hAnsi="Arial" w:cs="Arial"/>
                <w:sz w:val="18"/>
                <w:szCs w:val="18"/>
              </w:rPr>
              <w:t>simple poetic structure to little effect</w:t>
            </w:r>
          </w:p>
        </w:tc>
      </w:tr>
      <w:tr w:rsidR="000E019D" w:rsidRPr="000E019D" w:rsidTr="00703B50">
        <w:tc>
          <w:tcPr>
            <w:tcW w:w="1255" w:type="dxa"/>
            <w:shd w:val="clear" w:color="auto" w:fill="auto"/>
          </w:tcPr>
          <w:p w:rsidR="000E019D" w:rsidRPr="000E019D" w:rsidRDefault="000E019D" w:rsidP="000E019D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E019D">
              <w:rPr>
                <w:rFonts w:ascii="Arial" w:eastAsia="Calibri" w:hAnsi="Arial" w:cs="Arial"/>
                <w:b/>
                <w:sz w:val="20"/>
                <w:szCs w:val="20"/>
              </w:rPr>
              <w:t>Language features</w:t>
            </w:r>
          </w:p>
        </w:tc>
        <w:tc>
          <w:tcPr>
            <w:tcW w:w="1825" w:type="dxa"/>
            <w:shd w:val="clear" w:color="auto" w:fill="auto"/>
          </w:tcPr>
          <w:p w:rsidR="000E019D" w:rsidRPr="000E019D" w:rsidRDefault="000E019D" w:rsidP="00461D4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Makes effective language choices</w:t>
            </w:r>
            <w:r w:rsidR="00461D4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: descriptive and figurative language used in a </w:t>
            </w:r>
            <w:proofErr w:type="gramStart"/>
            <w:r w:rsidR="00461D4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sophisticated </w:t>
            </w:r>
            <w:r w:rsidR="00027DE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and</w:t>
            </w:r>
            <w:proofErr w:type="gramEnd"/>
            <w:r w:rsidR="00027DE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sustained </w:t>
            </w:r>
            <w:r w:rsidR="00461D4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manner.</w:t>
            </w:r>
          </w:p>
        </w:tc>
        <w:tc>
          <w:tcPr>
            <w:tcW w:w="1540" w:type="dxa"/>
            <w:shd w:val="clear" w:color="auto" w:fill="auto"/>
          </w:tcPr>
          <w:p w:rsidR="000E019D" w:rsidRPr="000E019D" w:rsidRDefault="000E019D" w:rsidP="00027DEC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Makes appropriate language choices and uses some </w:t>
            </w:r>
            <w:r w:rsidR="00027DE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poetic terms correctly.</w:t>
            </w:r>
          </w:p>
        </w:tc>
        <w:tc>
          <w:tcPr>
            <w:tcW w:w="1540" w:type="dxa"/>
            <w:shd w:val="clear" w:color="auto" w:fill="auto"/>
          </w:tcPr>
          <w:p w:rsidR="000E019D" w:rsidRPr="000E019D" w:rsidRDefault="000E019D" w:rsidP="00027DEC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Makes conventional language choices and uses </w:t>
            </w:r>
            <w:r w:rsidR="00027DE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one poetic device accurately</w:t>
            </w:r>
          </w:p>
        </w:tc>
        <w:tc>
          <w:tcPr>
            <w:tcW w:w="1541" w:type="dxa"/>
            <w:shd w:val="clear" w:color="auto" w:fill="auto"/>
          </w:tcPr>
          <w:p w:rsidR="000E019D" w:rsidRPr="000E019D" w:rsidRDefault="000E019D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Uses mostly simple language </w:t>
            </w:r>
            <w:proofErr w:type="gramStart"/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and </w:t>
            </w:r>
            <w:r w:rsidR="00027DE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poetic</w:t>
            </w:r>
            <w:proofErr w:type="gramEnd"/>
            <w:r w:rsidR="00027DE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expressions that ma</w:t>
            </w:r>
            <w:r w:rsidR="00027DEC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y be inappropriate for the poem</w:t>
            </w:r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:rsidR="000E019D" w:rsidRPr="000E019D" w:rsidRDefault="00027DEC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Little to no use of poetic devices</w:t>
            </w:r>
            <w:r w:rsidR="000E019D"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. </w:t>
            </w:r>
          </w:p>
          <w:p w:rsidR="000E019D" w:rsidRPr="000E019D" w:rsidRDefault="000E019D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E019D" w:rsidRPr="000E019D" w:rsidTr="00BB4257">
        <w:trPr>
          <w:trHeight w:val="1764"/>
        </w:trPr>
        <w:tc>
          <w:tcPr>
            <w:tcW w:w="1255" w:type="dxa"/>
            <w:shd w:val="clear" w:color="auto" w:fill="auto"/>
          </w:tcPr>
          <w:p w:rsidR="000E019D" w:rsidRPr="000E019D" w:rsidRDefault="000E019D" w:rsidP="000E019D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E019D">
              <w:rPr>
                <w:rFonts w:ascii="Arial" w:eastAsia="Calibri" w:hAnsi="Arial" w:cs="Arial"/>
                <w:b/>
                <w:sz w:val="20"/>
                <w:szCs w:val="20"/>
              </w:rPr>
              <w:t>Editing</w:t>
            </w:r>
          </w:p>
        </w:tc>
        <w:tc>
          <w:tcPr>
            <w:tcW w:w="1825" w:type="dxa"/>
            <w:shd w:val="clear" w:color="auto" w:fill="auto"/>
          </w:tcPr>
          <w:p w:rsidR="000E019D" w:rsidRPr="000E019D" w:rsidRDefault="000E019D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019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Consistently uses a range of editing strategies to demonstrate control over sequencing of ideas, selection of vocabulary, spelling and punctuation.</w:t>
            </w:r>
          </w:p>
        </w:tc>
        <w:tc>
          <w:tcPr>
            <w:tcW w:w="1540" w:type="dxa"/>
            <w:shd w:val="clear" w:color="auto" w:fill="auto"/>
          </w:tcPr>
          <w:p w:rsidR="000E019D" w:rsidRPr="000E019D" w:rsidRDefault="000E019D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Monitors and edits own work effectively for accuracy of spelling and punctuation and to achieve specific effects.  </w:t>
            </w:r>
          </w:p>
        </w:tc>
        <w:tc>
          <w:tcPr>
            <w:tcW w:w="1540" w:type="dxa"/>
            <w:shd w:val="clear" w:color="auto" w:fill="auto"/>
          </w:tcPr>
          <w:p w:rsidR="000E019D" w:rsidRPr="000E019D" w:rsidRDefault="000E019D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Reviews and edits own work to improve paragraphing, vocabulary and/or sentence structure</w:t>
            </w:r>
            <w:r w:rsidR="00BB4257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:rsidR="000E019D" w:rsidRPr="000E019D" w:rsidRDefault="000E019D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Identifies some errors in punctuation or spelling and may attempt to rewrite word or insert punctuation</w:t>
            </w:r>
          </w:p>
        </w:tc>
        <w:tc>
          <w:tcPr>
            <w:tcW w:w="1541" w:type="dxa"/>
            <w:shd w:val="clear" w:color="auto" w:fill="auto"/>
          </w:tcPr>
          <w:p w:rsidR="000E019D" w:rsidRPr="000E019D" w:rsidRDefault="000E019D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019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May identify basic errors with support.</w:t>
            </w:r>
          </w:p>
          <w:p w:rsidR="000E019D" w:rsidRPr="000E019D" w:rsidRDefault="000E019D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9B6EA3" w:rsidRPr="000E019D" w:rsidTr="00703B50">
        <w:tc>
          <w:tcPr>
            <w:tcW w:w="1255" w:type="dxa"/>
            <w:shd w:val="clear" w:color="auto" w:fill="auto"/>
          </w:tcPr>
          <w:p w:rsidR="009B6EA3" w:rsidRPr="000E019D" w:rsidRDefault="009B6EA3" w:rsidP="000E019D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Creativity</w:t>
            </w:r>
          </w:p>
        </w:tc>
        <w:tc>
          <w:tcPr>
            <w:tcW w:w="1825" w:type="dxa"/>
            <w:shd w:val="clear" w:color="auto" w:fill="auto"/>
          </w:tcPr>
          <w:p w:rsidR="009B6EA3" w:rsidRPr="000E019D" w:rsidRDefault="009B6EA3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Excellent</w:t>
            </w:r>
          </w:p>
        </w:tc>
        <w:tc>
          <w:tcPr>
            <w:tcW w:w="1540" w:type="dxa"/>
            <w:shd w:val="clear" w:color="auto" w:fill="auto"/>
          </w:tcPr>
          <w:p w:rsidR="009B6EA3" w:rsidRPr="000E019D" w:rsidRDefault="009B6EA3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Good</w:t>
            </w:r>
          </w:p>
        </w:tc>
        <w:tc>
          <w:tcPr>
            <w:tcW w:w="1540" w:type="dxa"/>
            <w:shd w:val="clear" w:color="auto" w:fill="auto"/>
          </w:tcPr>
          <w:p w:rsidR="009B6EA3" w:rsidRPr="000E019D" w:rsidRDefault="009B6EA3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Satisfactory</w:t>
            </w:r>
          </w:p>
        </w:tc>
        <w:tc>
          <w:tcPr>
            <w:tcW w:w="1541" w:type="dxa"/>
            <w:shd w:val="clear" w:color="auto" w:fill="auto"/>
          </w:tcPr>
          <w:p w:rsidR="009B6EA3" w:rsidRPr="000E019D" w:rsidRDefault="009B6EA3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Not developed</w:t>
            </w:r>
          </w:p>
        </w:tc>
        <w:tc>
          <w:tcPr>
            <w:tcW w:w="1541" w:type="dxa"/>
            <w:shd w:val="clear" w:color="auto" w:fill="auto"/>
          </w:tcPr>
          <w:p w:rsidR="009B6EA3" w:rsidRPr="000E019D" w:rsidRDefault="009B6EA3" w:rsidP="000E019D">
            <w:pPr>
              <w:spacing w:before="120" w:beforeAutospacing="1" w:after="12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poor</w:t>
            </w:r>
          </w:p>
        </w:tc>
      </w:tr>
    </w:tbl>
    <w:p w:rsidR="000E019D" w:rsidRPr="000E019D" w:rsidRDefault="000E019D" w:rsidP="000E019D">
      <w:pPr>
        <w:rPr>
          <w:rFonts w:ascii="Arial" w:hAnsi="Arial" w:cs="Arial"/>
          <w:b/>
          <w:sz w:val="22"/>
          <w:szCs w:val="22"/>
        </w:rPr>
      </w:pPr>
    </w:p>
    <w:p w:rsidR="000E019D" w:rsidRDefault="000E019D" w:rsidP="000E019D">
      <w:pPr>
        <w:rPr>
          <w:rFonts w:ascii="Arial" w:hAnsi="Arial" w:cs="Arial"/>
          <w:b/>
          <w:sz w:val="22"/>
          <w:szCs w:val="22"/>
        </w:rPr>
      </w:pPr>
    </w:p>
    <w:p w:rsidR="00CA4143" w:rsidRDefault="00CA4143" w:rsidP="000E019D">
      <w:pPr>
        <w:rPr>
          <w:rFonts w:ascii="Arial" w:hAnsi="Arial" w:cs="Arial"/>
          <w:b/>
          <w:sz w:val="22"/>
          <w:szCs w:val="22"/>
        </w:rPr>
      </w:pPr>
    </w:p>
    <w:p w:rsidR="00CA4143" w:rsidRDefault="00CA4143" w:rsidP="000E019D">
      <w:pPr>
        <w:rPr>
          <w:rFonts w:ascii="Arial" w:hAnsi="Arial" w:cs="Arial"/>
          <w:b/>
          <w:sz w:val="22"/>
          <w:szCs w:val="22"/>
        </w:rPr>
      </w:pPr>
    </w:p>
    <w:p w:rsidR="00CA4143" w:rsidRPr="000E019D" w:rsidRDefault="00CA4143" w:rsidP="000E019D">
      <w:pPr>
        <w:rPr>
          <w:rFonts w:ascii="Arial" w:hAnsi="Arial" w:cs="Arial"/>
          <w:b/>
          <w:sz w:val="22"/>
          <w:szCs w:val="22"/>
        </w:rPr>
      </w:pPr>
    </w:p>
    <w:p w:rsidR="00305A38" w:rsidRDefault="00305A38" w:rsidP="000E019D">
      <w:pPr>
        <w:rPr>
          <w:rFonts w:ascii="Arial" w:hAnsi="Arial" w:cs="Arial"/>
          <w:b/>
          <w:sz w:val="22"/>
          <w:szCs w:val="22"/>
        </w:rPr>
      </w:pPr>
      <w:r w:rsidRPr="00305A38">
        <w:rPr>
          <w:rFonts w:ascii="Arial" w:hAnsi="Arial" w:cs="Arial"/>
          <w:b/>
          <w:sz w:val="22"/>
          <w:szCs w:val="22"/>
        </w:rPr>
        <w:t>Annotating unseen poem</w:t>
      </w:r>
    </w:p>
    <w:p w:rsidR="00305A38" w:rsidRDefault="00305A38" w:rsidP="000E019D">
      <w:pPr>
        <w:rPr>
          <w:rFonts w:ascii="Arial" w:hAnsi="Arial" w:cs="Arial"/>
          <w:b/>
          <w:sz w:val="20"/>
          <w:szCs w:val="20"/>
        </w:rPr>
      </w:pPr>
      <w:r w:rsidRPr="00305A38">
        <w:rPr>
          <w:rFonts w:ascii="Arial" w:hAnsi="Arial" w:cs="Arial"/>
          <w:b/>
          <w:sz w:val="20"/>
          <w:szCs w:val="20"/>
        </w:rPr>
        <w:t>Assessment criteria</w:t>
      </w:r>
      <w:r>
        <w:rPr>
          <w:rFonts w:ascii="Arial" w:hAnsi="Arial" w:cs="Arial"/>
          <w:b/>
          <w:sz w:val="20"/>
          <w:szCs w:val="20"/>
        </w:rPr>
        <w:t>: 5%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CA4143">
        <w:rPr>
          <w:rFonts w:ascii="Arial" w:hAnsi="Arial" w:cs="Arial"/>
          <w:b/>
          <w:sz w:val="20"/>
          <w:szCs w:val="20"/>
        </w:rPr>
        <w:t>Mark</w:t>
      </w:r>
      <w:proofErr w:type="gramStart"/>
      <w:r>
        <w:rPr>
          <w:rFonts w:ascii="Arial" w:hAnsi="Arial" w:cs="Arial"/>
          <w:b/>
          <w:sz w:val="20"/>
          <w:szCs w:val="20"/>
        </w:rPr>
        <w:t>:_</w:t>
      </w:r>
      <w:proofErr w:type="gramEnd"/>
      <w:r>
        <w:rPr>
          <w:rFonts w:ascii="Arial" w:hAnsi="Arial" w:cs="Arial"/>
          <w:b/>
          <w:sz w:val="20"/>
          <w:szCs w:val="20"/>
        </w:rPr>
        <w:t>__________</w:t>
      </w:r>
    </w:p>
    <w:p w:rsidR="00366AC8" w:rsidRDefault="00366AC8" w:rsidP="000E019D">
      <w:pPr>
        <w:rPr>
          <w:rFonts w:ascii="Arial" w:hAnsi="Arial" w:cs="Arial"/>
          <w:b/>
          <w:sz w:val="20"/>
          <w:szCs w:val="20"/>
        </w:rPr>
      </w:pPr>
    </w:p>
    <w:p w:rsidR="00366AC8" w:rsidRDefault="00366AC8" w:rsidP="000E019D">
      <w:pPr>
        <w:rPr>
          <w:rFonts w:ascii="Arial" w:hAnsi="Arial" w:cs="Arial"/>
          <w:b/>
          <w:sz w:val="20"/>
          <w:szCs w:val="20"/>
        </w:rPr>
      </w:pPr>
    </w:p>
    <w:p w:rsidR="00366AC8" w:rsidRPr="00305A38" w:rsidRDefault="00CA4143" w:rsidP="000E019D">
      <w:pPr>
        <w:rPr>
          <w:rFonts w:ascii="Arial" w:hAnsi="Arial" w:cs="Arial"/>
          <w:b/>
          <w:sz w:val="20"/>
          <w:szCs w:val="20"/>
        </w:rPr>
        <w:sectPr w:rsidR="00366AC8" w:rsidRPr="00305A38" w:rsidSect="00703B50">
          <w:pgSz w:w="11906" w:h="16838"/>
          <w:pgMar w:top="284" w:right="284" w:bottom="720" w:left="720" w:header="709" w:footer="709" w:gutter="0"/>
          <w:cols w:space="708"/>
          <w:docGrid w:linePitch="360"/>
        </w:sectPr>
      </w:pPr>
      <w:proofErr w:type="gramStart"/>
      <w:r>
        <w:rPr>
          <w:rFonts w:ascii="Arial" w:hAnsi="Arial" w:cs="Arial"/>
          <w:b/>
          <w:sz w:val="20"/>
          <w:szCs w:val="20"/>
        </w:rPr>
        <w:t>One mark for identifying the correct poetic device and one mark for explaining the correct effect.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(Total: 30)</w:t>
      </w:r>
    </w:p>
    <w:p w:rsidR="00FD0690" w:rsidRPr="00FD0690" w:rsidRDefault="00FD0690" w:rsidP="00FD0690">
      <w:pPr>
        <w:rPr>
          <w:rFonts w:ascii="Arial" w:hAnsi="Arial" w:cs="Arial"/>
          <w:sz w:val="18"/>
          <w:szCs w:val="18"/>
          <w:u w:val="single"/>
        </w:rPr>
      </w:pPr>
    </w:p>
    <w:p w:rsidR="00FD0690" w:rsidRPr="00FD0690" w:rsidRDefault="00FD0690" w:rsidP="00FD0690">
      <w:pPr>
        <w:rPr>
          <w:rFonts w:ascii="Arial" w:hAnsi="Arial" w:cs="Arial"/>
          <w:b/>
          <w:sz w:val="18"/>
          <w:szCs w:val="18"/>
          <w:u w:val="single"/>
        </w:rPr>
      </w:pPr>
      <w:r w:rsidRPr="00FD0690">
        <w:rPr>
          <w:rFonts w:ascii="Arial" w:hAnsi="Arial" w:cs="Arial"/>
          <w:b/>
          <w:sz w:val="18"/>
          <w:szCs w:val="18"/>
          <w:u w:val="single"/>
        </w:rPr>
        <w:t>REFLECTION</w:t>
      </w:r>
    </w:p>
    <w:p w:rsidR="00FD0690" w:rsidRPr="00FD0690" w:rsidRDefault="00FD0690" w:rsidP="00FD0690">
      <w:pPr>
        <w:rPr>
          <w:rFonts w:ascii="Arial" w:hAnsi="Arial" w:cs="Arial"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3573"/>
        <w:gridCol w:w="3549"/>
      </w:tblGrid>
      <w:tr w:rsidR="00FD0690" w:rsidRPr="00FD0690" w:rsidTr="00703B50">
        <w:tc>
          <w:tcPr>
            <w:tcW w:w="3732" w:type="dxa"/>
            <w:shd w:val="clear" w:color="auto" w:fill="auto"/>
          </w:tcPr>
          <w:p w:rsidR="00FD0690" w:rsidRPr="00FD0690" w:rsidRDefault="00FD0690" w:rsidP="00FD06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D0690"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</w:tc>
        <w:tc>
          <w:tcPr>
            <w:tcW w:w="3732" w:type="dxa"/>
            <w:shd w:val="clear" w:color="auto" w:fill="auto"/>
          </w:tcPr>
          <w:p w:rsidR="00FD0690" w:rsidRPr="00FD0690" w:rsidRDefault="00FD0690" w:rsidP="00FD06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D0690">
              <w:rPr>
                <w:rFonts w:ascii="Arial" w:hAnsi="Arial" w:cs="Arial"/>
                <w:b/>
                <w:sz w:val="18"/>
                <w:szCs w:val="18"/>
              </w:rPr>
              <w:t>WEAKNESSES:</w:t>
            </w:r>
          </w:p>
        </w:tc>
        <w:tc>
          <w:tcPr>
            <w:tcW w:w="3732" w:type="dxa"/>
            <w:shd w:val="clear" w:color="auto" w:fill="auto"/>
          </w:tcPr>
          <w:p w:rsidR="00FD0690" w:rsidRPr="00FD0690" w:rsidRDefault="00FD0690" w:rsidP="00FD06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D0690">
              <w:rPr>
                <w:rFonts w:ascii="Arial" w:hAnsi="Arial" w:cs="Arial"/>
                <w:b/>
                <w:sz w:val="18"/>
                <w:szCs w:val="18"/>
              </w:rPr>
              <w:t xml:space="preserve">SPELLING WORDS: </w:t>
            </w:r>
            <w:r w:rsidRPr="00FD0690">
              <w:rPr>
                <w:rFonts w:ascii="Arial" w:hAnsi="Arial" w:cs="Arial"/>
                <w:sz w:val="18"/>
                <w:szCs w:val="18"/>
              </w:rPr>
              <w:t>Write out the correct word three times</w:t>
            </w:r>
          </w:p>
        </w:tc>
      </w:tr>
      <w:tr w:rsidR="00FD0690" w:rsidRPr="00FD0690" w:rsidTr="00703B50">
        <w:tc>
          <w:tcPr>
            <w:tcW w:w="3732" w:type="dxa"/>
            <w:shd w:val="clear" w:color="auto" w:fill="auto"/>
          </w:tcPr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32" w:type="dxa"/>
            <w:shd w:val="clear" w:color="auto" w:fill="auto"/>
          </w:tcPr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32" w:type="dxa"/>
            <w:shd w:val="clear" w:color="auto" w:fill="auto"/>
          </w:tcPr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FD0690" w:rsidRPr="00FD0690" w:rsidTr="00703B50">
        <w:tc>
          <w:tcPr>
            <w:tcW w:w="3732" w:type="dxa"/>
            <w:shd w:val="clear" w:color="auto" w:fill="auto"/>
          </w:tcPr>
          <w:p w:rsidR="00FD0690" w:rsidRPr="00FD0690" w:rsidRDefault="00FD0690" w:rsidP="00FD06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D0690">
              <w:rPr>
                <w:rFonts w:ascii="Arial" w:hAnsi="Arial" w:cs="Arial"/>
                <w:b/>
                <w:sz w:val="18"/>
                <w:szCs w:val="18"/>
              </w:rPr>
              <w:t>WHAT I DID WELL:</w:t>
            </w:r>
          </w:p>
        </w:tc>
        <w:tc>
          <w:tcPr>
            <w:tcW w:w="3732" w:type="dxa"/>
            <w:shd w:val="clear" w:color="auto" w:fill="auto"/>
          </w:tcPr>
          <w:p w:rsidR="00FD0690" w:rsidRPr="00FD0690" w:rsidRDefault="00FD0690" w:rsidP="00FD06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D0690">
              <w:rPr>
                <w:rFonts w:ascii="Arial" w:hAnsi="Arial" w:cs="Arial"/>
                <w:b/>
                <w:sz w:val="18"/>
                <w:szCs w:val="18"/>
              </w:rPr>
              <w:t>ONE FOCUS FOR IMPROVEMENT IN MY NEXT WRITTEN TASK:</w:t>
            </w:r>
          </w:p>
        </w:tc>
        <w:tc>
          <w:tcPr>
            <w:tcW w:w="3732" w:type="dxa"/>
            <w:shd w:val="clear" w:color="auto" w:fill="auto"/>
          </w:tcPr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FD0690">
              <w:rPr>
                <w:rFonts w:ascii="Arial" w:hAnsi="Arial" w:cs="Arial"/>
                <w:b/>
                <w:sz w:val="18"/>
                <w:szCs w:val="18"/>
              </w:rPr>
              <w:t xml:space="preserve">GRAMMAR:  </w:t>
            </w:r>
            <w:r w:rsidRPr="00FD0690">
              <w:rPr>
                <w:rFonts w:ascii="Arial" w:hAnsi="Arial" w:cs="Arial"/>
                <w:sz w:val="18"/>
                <w:szCs w:val="18"/>
              </w:rPr>
              <w:t>Write out the correct grammar rule</w:t>
            </w:r>
          </w:p>
        </w:tc>
      </w:tr>
      <w:tr w:rsidR="00FD0690" w:rsidRPr="00FD0690" w:rsidTr="00703B50">
        <w:tc>
          <w:tcPr>
            <w:tcW w:w="3732" w:type="dxa"/>
            <w:shd w:val="clear" w:color="auto" w:fill="auto"/>
          </w:tcPr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32" w:type="dxa"/>
            <w:shd w:val="clear" w:color="auto" w:fill="auto"/>
          </w:tcPr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32" w:type="dxa"/>
            <w:shd w:val="clear" w:color="auto" w:fill="auto"/>
          </w:tcPr>
          <w:p w:rsidR="00FD0690" w:rsidRPr="00FD0690" w:rsidRDefault="00FD0690" w:rsidP="00FD0690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:rsidR="00FD0690" w:rsidRPr="00FD0690" w:rsidRDefault="00FD0690">
      <w:pPr>
        <w:rPr>
          <w:rFonts w:ascii="Arial" w:hAnsi="Arial" w:cs="Arial"/>
          <w:sz w:val="18"/>
          <w:szCs w:val="18"/>
        </w:rPr>
      </w:pPr>
    </w:p>
    <w:sectPr w:rsidR="00FD0690" w:rsidRPr="00FD0690" w:rsidSect="00576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27083"/>
    <w:multiLevelType w:val="hybridMultilevel"/>
    <w:tmpl w:val="5E126DA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719094A"/>
    <w:multiLevelType w:val="hybridMultilevel"/>
    <w:tmpl w:val="0262D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B6149"/>
    <w:multiLevelType w:val="hybridMultilevel"/>
    <w:tmpl w:val="68FAA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83C7F"/>
    <w:multiLevelType w:val="hybridMultilevel"/>
    <w:tmpl w:val="2618C38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66"/>
    <w:rsid w:val="00027DEC"/>
    <w:rsid w:val="000E019D"/>
    <w:rsid w:val="001C0768"/>
    <w:rsid w:val="00230D67"/>
    <w:rsid w:val="00294FB2"/>
    <w:rsid w:val="002B1A35"/>
    <w:rsid w:val="002E6825"/>
    <w:rsid w:val="00305A38"/>
    <w:rsid w:val="0033384C"/>
    <w:rsid w:val="00366AC8"/>
    <w:rsid w:val="003E57E8"/>
    <w:rsid w:val="00461D4D"/>
    <w:rsid w:val="00550D04"/>
    <w:rsid w:val="00576474"/>
    <w:rsid w:val="00665130"/>
    <w:rsid w:val="006C23B7"/>
    <w:rsid w:val="006F16FF"/>
    <w:rsid w:val="00703B50"/>
    <w:rsid w:val="007E4875"/>
    <w:rsid w:val="008A5EB8"/>
    <w:rsid w:val="00914E8F"/>
    <w:rsid w:val="009A27CA"/>
    <w:rsid w:val="009B1B9B"/>
    <w:rsid w:val="009B6EA3"/>
    <w:rsid w:val="00AA78FF"/>
    <w:rsid w:val="00B307E2"/>
    <w:rsid w:val="00BA7666"/>
    <w:rsid w:val="00BB4257"/>
    <w:rsid w:val="00BB6064"/>
    <w:rsid w:val="00BB7EE6"/>
    <w:rsid w:val="00BC59FB"/>
    <w:rsid w:val="00BC69BA"/>
    <w:rsid w:val="00C01C94"/>
    <w:rsid w:val="00C0336F"/>
    <w:rsid w:val="00C74411"/>
    <w:rsid w:val="00CA4143"/>
    <w:rsid w:val="00D761AD"/>
    <w:rsid w:val="00E2569E"/>
    <w:rsid w:val="00E87191"/>
    <w:rsid w:val="00F001BF"/>
    <w:rsid w:val="00F5125E"/>
    <w:rsid w:val="00F5770D"/>
    <w:rsid w:val="00FD0690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666"/>
    <w:rPr>
      <w:rFonts w:eastAsia="MS Minch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666"/>
    <w:rPr>
      <w:rFonts w:eastAsia="MS Minch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8FE1D079</Template>
  <TotalTime>7</TotalTime>
  <Pages>3</Pages>
  <Words>399</Words>
  <Characters>2573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ARMSTRONG Linda</dc:creator>
  <cp:lastModifiedBy>LAVAN Denise</cp:lastModifiedBy>
  <cp:revision>9</cp:revision>
  <cp:lastPrinted>2015-05-06T04:27:00Z</cp:lastPrinted>
  <dcterms:created xsi:type="dcterms:W3CDTF">2017-03-28T05:08:00Z</dcterms:created>
  <dcterms:modified xsi:type="dcterms:W3CDTF">2018-02-20T02:25:00Z</dcterms:modified>
</cp:coreProperties>
</file>