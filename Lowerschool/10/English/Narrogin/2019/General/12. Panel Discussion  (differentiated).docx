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CC8" w:rsidRPr="00BB7B67" w:rsidRDefault="00EC0CC8" w:rsidP="00EC0CC8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47FDCEA4" wp14:editId="6EED45BD">
            <wp:extent cx="522605" cy="53467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1F994D89" wp14:editId="57404D92">
            <wp:extent cx="522605" cy="53467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CC8" w:rsidRPr="00BB7B67" w:rsidRDefault="00EC0CC8" w:rsidP="00EC0CC8">
      <w:pPr>
        <w:jc w:val="center"/>
        <w:rPr>
          <w:rFonts w:ascii="Arial" w:hAnsi="Arial" w:cs="Arial"/>
          <w:b/>
        </w:rPr>
      </w:pPr>
    </w:p>
    <w:p w:rsidR="00EC0CC8" w:rsidRPr="00BB7B67" w:rsidRDefault="00EC0CC8" w:rsidP="00EC0CC8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>Year 10   Task 12: P</w:t>
      </w:r>
      <w:r>
        <w:rPr>
          <w:rFonts w:ascii="Arial" w:hAnsi="Arial" w:cs="Arial"/>
          <w:b/>
        </w:rPr>
        <w:t xml:space="preserve">odcast interview/report </w:t>
      </w:r>
    </w:p>
    <w:p w:rsidR="00EC0CC8" w:rsidRPr="00AB2385" w:rsidRDefault="00EC0CC8" w:rsidP="00EC0CC8">
      <w:pPr>
        <w:rPr>
          <w:rFonts w:ascii="Arial" w:hAnsi="Arial" w:cs="Arial"/>
          <w:sz w:val="22"/>
          <w:szCs w:val="22"/>
        </w:rPr>
      </w:pPr>
      <w:r w:rsidRPr="00BB7B67">
        <w:rPr>
          <w:rFonts w:ascii="Arial" w:hAnsi="Arial" w:cs="Arial"/>
        </w:rPr>
        <w:t xml:space="preserve">                                                </w:t>
      </w:r>
      <w:r w:rsidR="00AB2385">
        <w:rPr>
          <w:rFonts w:ascii="Arial" w:hAnsi="Arial" w:cs="Arial"/>
          <w:sz w:val="22"/>
          <w:szCs w:val="22"/>
        </w:rPr>
        <w:t>Differentiated Task</w:t>
      </w:r>
      <w:bookmarkStart w:id="0" w:name="_GoBack"/>
      <w:bookmarkEnd w:id="0"/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EC0CC8" w:rsidRPr="00BB7B67" w:rsidTr="00E646F5">
        <w:trPr>
          <w:cantSplit/>
          <w:trHeight w:val="822"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CC8" w:rsidRDefault="00EC0CC8" w:rsidP="00E646F5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</w:t>
            </w:r>
            <w:r>
              <w:rPr>
                <w:rFonts w:ascii="Arial" w:hAnsi="Arial" w:cs="Arial"/>
                <w:b/>
                <w:lang w:val="en-US"/>
              </w:rPr>
              <w:t xml:space="preserve"> Ms. Pauley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Term 4</w:t>
            </w:r>
          </w:p>
          <w:p w:rsidR="00EC0CC8" w:rsidRDefault="00EC0CC8" w:rsidP="00E646F5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Ms. J</w:t>
            </w:r>
          </w:p>
          <w:p w:rsidR="00EC0CC8" w:rsidRPr="007C405D" w:rsidRDefault="00EC0CC8" w:rsidP="00E646F5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</w:t>
            </w:r>
          </w:p>
        </w:tc>
      </w:tr>
      <w:tr w:rsidR="00EC0CC8" w:rsidRPr="00BB7B67" w:rsidTr="00E646F5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CC8" w:rsidRDefault="00EC0CC8" w:rsidP="00E646F5">
            <w:pPr>
              <w:rPr>
                <w:rFonts w:ascii="Arial" w:hAnsi="Arial" w:cs="Arial"/>
                <w:b/>
                <w:lang w:val="en-US"/>
              </w:rPr>
            </w:pPr>
          </w:p>
          <w:p w:rsidR="00EC0CC8" w:rsidRDefault="00EC0CC8" w:rsidP="00E646F5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>: Speaking and Listening</w:t>
            </w:r>
          </w:p>
          <w:p w:rsidR="00EC0CC8" w:rsidRDefault="00EC0CC8" w:rsidP="00E646F5">
            <w:pPr>
              <w:rPr>
                <w:rFonts w:ascii="Arial" w:hAnsi="Arial" w:cs="Arial"/>
                <w:b/>
                <w:lang w:val="en-US"/>
              </w:rPr>
            </w:pPr>
          </w:p>
          <w:p w:rsidR="00EC0CC8" w:rsidRPr="00BB7B67" w:rsidRDefault="00EC0CC8" w:rsidP="00E64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lang w:val="en-US"/>
              </w:rPr>
              <w:t>10%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       Group Work </w:t>
            </w:r>
          </w:p>
          <w:p w:rsidR="00EC0CC8" w:rsidRPr="00BB7B67" w:rsidRDefault="00EC0CC8" w:rsidP="00E646F5">
            <w:pPr>
              <w:rPr>
                <w:rFonts w:ascii="Arial" w:hAnsi="Arial" w:cs="Arial"/>
                <w:b/>
                <w:lang w:val="en-US"/>
              </w:rPr>
            </w:pPr>
          </w:p>
          <w:p w:rsidR="00EC0CC8" w:rsidRDefault="00EC0CC8" w:rsidP="00E646F5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 xml:space="preserve">: </w:t>
            </w:r>
            <w:r w:rsidR="00AB2385">
              <w:rPr>
                <w:rFonts w:ascii="Arial" w:hAnsi="Arial" w:cs="Arial"/>
                <w:b/>
                <w:lang w:val="en-US"/>
              </w:rPr>
              <w:t>Plan a p</w:t>
            </w:r>
            <w:r>
              <w:rPr>
                <w:rFonts w:ascii="Arial" w:hAnsi="Arial" w:cs="Arial"/>
                <w:b/>
                <w:lang w:val="en-US"/>
              </w:rPr>
              <w:t>odcast either in the style of an interview or news report.</w:t>
            </w:r>
          </w:p>
          <w:p w:rsidR="00EC0CC8" w:rsidRPr="00BB7B67" w:rsidRDefault="00EC0CC8" w:rsidP="00E646F5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       Record your interview/news report and present it to the class</w:t>
            </w:r>
          </w:p>
          <w:p w:rsidR="00EC0CC8" w:rsidRDefault="00EC0CC8" w:rsidP="00E646F5">
            <w:pPr>
              <w:rPr>
                <w:rFonts w:ascii="Arial" w:hAnsi="Arial" w:cs="Arial"/>
              </w:rPr>
            </w:pPr>
          </w:p>
          <w:p w:rsidR="00EC0CC8" w:rsidRPr="00BB7B67" w:rsidRDefault="00EC0CC8" w:rsidP="00E646F5">
            <w:pPr>
              <w:rPr>
                <w:rFonts w:ascii="Arial" w:hAnsi="Arial" w:cs="Arial"/>
                <w:b/>
                <w:lang w:val="en-US"/>
              </w:rPr>
            </w:pPr>
          </w:p>
          <w:p w:rsidR="00EC0CC8" w:rsidRPr="00BB7B67" w:rsidRDefault="00EC0CC8" w:rsidP="00E646F5">
            <w:pPr>
              <w:rPr>
                <w:rFonts w:ascii="Arial" w:hAnsi="Arial" w:cs="Arial"/>
                <w:b/>
                <w:lang w:val="en-US"/>
              </w:rPr>
            </w:pPr>
          </w:p>
          <w:p w:rsidR="00EC0CC8" w:rsidRPr="00BB7B67" w:rsidRDefault="00EC0CC8" w:rsidP="00E646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EC0CC8" w:rsidRPr="00BB7B67" w:rsidRDefault="00EC0CC8" w:rsidP="00E646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EC0CC8" w:rsidRPr="00BB7B67" w:rsidRDefault="00EC0CC8" w:rsidP="00EC0CC8">
      <w:pPr>
        <w:rPr>
          <w:rFonts w:ascii="Arial" w:hAnsi="Arial" w:cs="Arial"/>
          <w:b/>
          <w:lang w:val="en-US"/>
        </w:rPr>
      </w:pPr>
    </w:p>
    <w:p w:rsidR="00EC0CC8" w:rsidRPr="00BB7B67" w:rsidRDefault="00EC0CC8" w:rsidP="00EC0CC8">
      <w:pPr>
        <w:rPr>
          <w:rFonts w:ascii="Arial" w:hAnsi="Arial" w:cs="Arial"/>
        </w:rPr>
      </w:pPr>
    </w:p>
    <w:p w:rsidR="00EC0CC8" w:rsidRPr="00BB7B67" w:rsidRDefault="00EC0CC8" w:rsidP="00EC0CC8">
      <w:pPr>
        <w:rPr>
          <w:rFonts w:ascii="Arial" w:hAnsi="Arial" w:cs="Arial"/>
          <w:b/>
          <w:u w:val="single"/>
          <w:lang w:val="en-US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EC0CC8" w:rsidRPr="00BB7B67" w:rsidTr="00E646F5">
        <w:tc>
          <w:tcPr>
            <w:tcW w:w="6366" w:type="dxa"/>
          </w:tcPr>
          <w:p w:rsidR="00EC0CC8" w:rsidRPr="00BB7B67" w:rsidRDefault="00EC0CC8" w:rsidP="00E646F5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EC0CC8" w:rsidRPr="00BB7B67" w:rsidRDefault="00EC0CC8" w:rsidP="00E646F5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EC0CC8" w:rsidRPr="00BB7B67" w:rsidRDefault="00EC0CC8" w:rsidP="00E646F5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EC0CC8" w:rsidRPr="00BB7B67" w:rsidRDefault="00EC0CC8" w:rsidP="00E646F5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EC0CC8" w:rsidRPr="00BB7B67" w:rsidTr="00E646F5">
        <w:tc>
          <w:tcPr>
            <w:tcW w:w="6366" w:type="dxa"/>
          </w:tcPr>
          <w:p w:rsidR="00EC0CC8" w:rsidRPr="00BB7B67" w:rsidRDefault="00AB2385" w:rsidP="00E646F5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Summary outline of </w:t>
            </w:r>
            <w:r w:rsidR="00EC0CC8">
              <w:rPr>
                <w:rFonts w:ascii="Arial" w:hAnsi="Arial" w:cs="Arial"/>
              </w:rPr>
              <w:t xml:space="preserve"> either an interview or news report</w:t>
            </w:r>
          </w:p>
        </w:tc>
        <w:tc>
          <w:tcPr>
            <w:tcW w:w="1440" w:type="dxa"/>
          </w:tcPr>
          <w:p w:rsidR="00EC0CC8" w:rsidRPr="00175CA6" w:rsidRDefault="00EC0CC8" w:rsidP="00E64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Week 3</w:t>
            </w:r>
          </w:p>
        </w:tc>
        <w:tc>
          <w:tcPr>
            <w:tcW w:w="720" w:type="dxa"/>
          </w:tcPr>
          <w:p w:rsidR="00EC0CC8" w:rsidRPr="00BB7B67" w:rsidRDefault="00EC0CC8" w:rsidP="00E646F5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:rsidR="00EC0CC8" w:rsidRPr="00BB7B67" w:rsidRDefault="00EC0CC8" w:rsidP="00E646F5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EC0CC8" w:rsidRPr="00BB7B67" w:rsidTr="00E646F5">
        <w:tc>
          <w:tcPr>
            <w:tcW w:w="6366" w:type="dxa"/>
          </w:tcPr>
          <w:p w:rsidR="00EC0CC8" w:rsidRPr="00BB7B67" w:rsidRDefault="00AB2385" w:rsidP="00E646F5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 recording</w:t>
            </w:r>
          </w:p>
        </w:tc>
        <w:tc>
          <w:tcPr>
            <w:tcW w:w="1440" w:type="dxa"/>
          </w:tcPr>
          <w:p w:rsidR="00EC0CC8" w:rsidRPr="00BB7B67" w:rsidRDefault="00EC0CC8" w:rsidP="00E64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Week  4&amp;5</w:t>
            </w:r>
          </w:p>
        </w:tc>
        <w:tc>
          <w:tcPr>
            <w:tcW w:w="720" w:type="dxa"/>
          </w:tcPr>
          <w:p w:rsidR="00EC0CC8" w:rsidRPr="00BB7B67" w:rsidRDefault="00EC0CC8" w:rsidP="00E646F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EC0CC8" w:rsidRPr="00BB7B67" w:rsidRDefault="00EC0CC8" w:rsidP="00E646F5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EC0CC8" w:rsidRPr="00BB7B67" w:rsidRDefault="00EC0CC8" w:rsidP="00EC0CC8">
      <w:pPr>
        <w:rPr>
          <w:rFonts w:ascii="Arial" w:hAnsi="Arial" w:cs="Arial"/>
          <w:lang w:val="en-US"/>
        </w:rPr>
      </w:pPr>
    </w:p>
    <w:p w:rsidR="00EC0CC8" w:rsidRDefault="00EC0CC8" w:rsidP="00EC0CC8">
      <w:pPr>
        <w:rPr>
          <w:rFonts w:ascii="Arial" w:hAnsi="Arial" w:cs="Arial"/>
          <w:lang w:val="en-US"/>
        </w:rPr>
      </w:pPr>
    </w:p>
    <w:p w:rsidR="00EC0CC8" w:rsidRDefault="00EC0CC8" w:rsidP="00EC0CC8">
      <w:pPr>
        <w:rPr>
          <w:rFonts w:ascii="Arial" w:hAnsi="Arial" w:cs="Arial"/>
          <w:lang w:val="en-US"/>
        </w:rPr>
      </w:pPr>
    </w:p>
    <w:p w:rsidR="00EC0CC8" w:rsidRPr="00BB7B67" w:rsidRDefault="00EC0CC8" w:rsidP="00EC0CC8">
      <w:pPr>
        <w:rPr>
          <w:rFonts w:ascii="Arial" w:hAnsi="Arial" w:cs="Arial"/>
          <w:b/>
          <w:lang w:val="en-US"/>
        </w:rPr>
      </w:pPr>
      <w:r w:rsidRPr="00BB7B67">
        <w:rPr>
          <w:rFonts w:ascii="Arial" w:hAnsi="Arial" w:cs="Arial"/>
          <w:lang w:val="en-US"/>
        </w:rPr>
        <w:t>Teacher</w:t>
      </w:r>
      <w:r>
        <w:rPr>
          <w:rFonts w:ascii="Arial" w:hAnsi="Arial" w:cs="Arial"/>
          <w:lang w:val="en-US"/>
        </w:rPr>
        <w:t xml:space="preserve"> Feedback</w:t>
      </w:r>
      <w:r w:rsidRPr="00BB7B67">
        <w:rPr>
          <w:rFonts w:ascii="Arial" w:hAnsi="Arial" w:cs="Arial"/>
          <w:lang w:val="en-US"/>
        </w:rPr>
        <w:t>:</w:t>
      </w:r>
      <w:r w:rsidRPr="00BB7B67">
        <w:rPr>
          <w:rFonts w:ascii="Arial" w:hAnsi="Arial" w:cs="Arial"/>
          <w:b/>
          <w:lang w:val="en-US"/>
        </w:rPr>
        <w:t xml:space="preserve"> </w:t>
      </w:r>
    </w:p>
    <w:p w:rsidR="00EC0CC8" w:rsidRPr="00BB7B67" w:rsidRDefault="00EC0CC8" w:rsidP="00EC0CC8">
      <w:pPr>
        <w:rPr>
          <w:rFonts w:ascii="Arial" w:hAnsi="Arial" w:cs="Arial"/>
          <w:b/>
          <w:lang w:val="en-US"/>
        </w:rPr>
      </w:pPr>
    </w:p>
    <w:p w:rsidR="00EC0CC8" w:rsidRPr="00BB7B67" w:rsidRDefault="00EC0CC8" w:rsidP="00EC0CC8">
      <w:pPr>
        <w:rPr>
          <w:rFonts w:ascii="Arial" w:hAnsi="Arial" w:cs="Arial"/>
          <w:b/>
          <w:lang w:val="en-US"/>
        </w:rPr>
      </w:pPr>
    </w:p>
    <w:p w:rsidR="00EC0CC8" w:rsidRPr="00BB7B67" w:rsidRDefault="00EC0CC8" w:rsidP="00EC0CC8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lang w:val="en-US"/>
        </w:rPr>
      </w:pPr>
    </w:p>
    <w:p w:rsidR="00EC0CC8" w:rsidRPr="00BB7B67" w:rsidRDefault="00EC0CC8" w:rsidP="00EC0CC8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EC0CC8" w:rsidRPr="00BB7B67" w:rsidRDefault="00EC0CC8" w:rsidP="00EC0CC8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EC0CC8" w:rsidRPr="00BB7B67" w:rsidRDefault="00EC0CC8" w:rsidP="00EC0CC8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EC0CC8" w:rsidRDefault="00EC0CC8" w:rsidP="00EC0CC8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EC0CC8" w:rsidRDefault="00EC0CC8" w:rsidP="00EC0CC8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EC0CC8" w:rsidRDefault="00EC0CC8" w:rsidP="00EC0CC8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EC0CC8" w:rsidRDefault="00EC0CC8" w:rsidP="00EC0CC8"/>
    <w:p w:rsidR="00EC0CC8" w:rsidRDefault="00EC0CC8" w:rsidP="00EC0CC8">
      <w:pPr>
        <w:sectPr w:rsidR="00EC0CC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C0CC8" w:rsidRPr="00B06ECC" w:rsidRDefault="00EC0CC8" w:rsidP="00EC0CC8">
      <w:pPr>
        <w:rPr>
          <w:color w:val="5B9BD5" w:themeColor="accent1"/>
          <w:sz w:val="28"/>
          <w:szCs w:val="28"/>
        </w:rPr>
      </w:pPr>
      <w:r w:rsidRPr="00B06ECC">
        <w:rPr>
          <w:color w:val="5B9BD5" w:themeColor="accent1"/>
          <w:sz w:val="28"/>
          <w:szCs w:val="28"/>
        </w:rPr>
        <w:lastRenderedPageBreak/>
        <w:t xml:space="preserve">Year </w:t>
      </w:r>
      <w:r>
        <w:rPr>
          <w:color w:val="5B9BD5" w:themeColor="accent1"/>
          <w:sz w:val="28"/>
          <w:szCs w:val="28"/>
        </w:rPr>
        <w:t>10</w:t>
      </w:r>
      <w:r w:rsidRPr="00B06ECC">
        <w:rPr>
          <w:color w:val="5B9BD5" w:themeColor="accent1"/>
          <w:sz w:val="28"/>
          <w:szCs w:val="28"/>
        </w:rPr>
        <w:t xml:space="preserve"> English Assessment pointers – </w:t>
      </w:r>
      <w:r>
        <w:rPr>
          <w:color w:val="5B9BD5" w:themeColor="accent1"/>
          <w:sz w:val="28"/>
          <w:szCs w:val="28"/>
        </w:rPr>
        <w:t>Speaking and Listening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2375"/>
        <w:gridCol w:w="2376"/>
        <w:gridCol w:w="2376"/>
        <w:gridCol w:w="2376"/>
        <w:gridCol w:w="2376"/>
      </w:tblGrid>
      <w:tr w:rsidR="00EC0CC8" w:rsidRPr="00B06ECC" w:rsidTr="00E646F5">
        <w:tc>
          <w:tcPr>
            <w:tcW w:w="2069" w:type="dxa"/>
            <w:shd w:val="clear" w:color="auto" w:fill="DEEAF6" w:themeFill="accent1" w:themeFillTint="33"/>
          </w:tcPr>
          <w:p w:rsidR="00EC0CC8" w:rsidRPr="00B06ECC" w:rsidRDefault="00EC0CC8" w:rsidP="00E646F5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DEEAF6" w:themeFill="accent1" w:themeFillTint="33"/>
            <w:vAlign w:val="center"/>
          </w:tcPr>
          <w:p w:rsidR="00EC0CC8" w:rsidRPr="00B06ECC" w:rsidRDefault="00EC0CC8" w:rsidP="00E646F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A</w:t>
            </w:r>
          </w:p>
          <w:p w:rsidR="00EC0CC8" w:rsidRPr="00B06ECC" w:rsidRDefault="00EC0CC8" w:rsidP="00E646F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Excellent achievement</w:t>
            </w:r>
          </w:p>
        </w:tc>
        <w:tc>
          <w:tcPr>
            <w:tcW w:w="2376" w:type="dxa"/>
            <w:shd w:val="clear" w:color="auto" w:fill="DEEAF6" w:themeFill="accent1" w:themeFillTint="33"/>
            <w:vAlign w:val="center"/>
          </w:tcPr>
          <w:p w:rsidR="00EC0CC8" w:rsidRPr="00B06ECC" w:rsidRDefault="00EC0CC8" w:rsidP="00E646F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B</w:t>
            </w:r>
          </w:p>
          <w:p w:rsidR="00EC0CC8" w:rsidRPr="00B06ECC" w:rsidRDefault="00EC0CC8" w:rsidP="00E646F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High achievement</w:t>
            </w:r>
          </w:p>
        </w:tc>
        <w:tc>
          <w:tcPr>
            <w:tcW w:w="2376" w:type="dxa"/>
            <w:shd w:val="clear" w:color="auto" w:fill="DEEAF6" w:themeFill="accent1" w:themeFillTint="33"/>
            <w:vAlign w:val="center"/>
          </w:tcPr>
          <w:p w:rsidR="00EC0CC8" w:rsidRPr="00B06ECC" w:rsidRDefault="00EC0CC8" w:rsidP="00E646F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C</w:t>
            </w:r>
          </w:p>
          <w:p w:rsidR="00EC0CC8" w:rsidRPr="00B06ECC" w:rsidRDefault="00EC0CC8" w:rsidP="00E646F5">
            <w:pPr>
              <w:spacing w:before="60" w:after="60"/>
              <w:jc w:val="center"/>
              <w:rPr>
                <w:b/>
                <w:w w:val="90"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Satisfactory achievement</w:t>
            </w:r>
          </w:p>
        </w:tc>
        <w:tc>
          <w:tcPr>
            <w:tcW w:w="2376" w:type="dxa"/>
            <w:shd w:val="clear" w:color="auto" w:fill="DEEAF6" w:themeFill="accent1" w:themeFillTint="33"/>
            <w:vAlign w:val="center"/>
          </w:tcPr>
          <w:p w:rsidR="00EC0CC8" w:rsidRPr="00B06ECC" w:rsidRDefault="00EC0CC8" w:rsidP="00E646F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D</w:t>
            </w:r>
          </w:p>
          <w:p w:rsidR="00EC0CC8" w:rsidRPr="00B06ECC" w:rsidRDefault="00EC0CC8" w:rsidP="00E646F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Limited achievement</w:t>
            </w:r>
          </w:p>
        </w:tc>
        <w:tc>
          <w:tcPr>
            <w:tcW w:w="2376" w:type="dxa"/>
            <w:shd w:val="clear" w:color="auto" w:fill="DEEAF6" w:themeFill="accent1" w:themeFillTint="33"/>
            <w:vAlign w:val="center"/>
          </w:tcPr>
          <w:p w:rsidR="00EC0CC8" w:rsidRPr="00B06ECC" w:rsidRDefault="00EC0CC8" w:rsidP="00E646F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E</w:t>
            </w:r>
          </w:p>
          <w:p w:rsidR="00EC0CC8" w:rsidRPr="00B06ECC" w:rsidRDefault="00EC0CC8" w:rsidP="00E646F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Very low achievement</w:t>
            </w:r>
          </w:p>
        </w:tc>
      </w:tr>
      <w:tr w:rsidR="00EC0CC8" w:rsidRPr="00B06ECC" w:rsidTr="00E646F5">
        <w:tc>
          <w:tcPr>
            <w:tcW w:w="2069" w:type="dxa"/>
            <w:vMerge w:val="restart"/>
            <w:shd w:val="clear" w:color="auto" w:fill="DEEAF6" w:themeFill="accent1" w:themeFillTint="33"/>
          </w:tcPr>
          <w:p w:rsidR="00EC0CC8" w:rsidRPr="00B06ECC" w:rsidRDefault="00EC0CC8" w:rsidP="00E646F5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  <w:lang w:eastAsia="en-AU"/>
              </w:rPr>
              <w:t>Creating and responding</w:t>
            </w:r>
          </w:p>
        </w:tc>
        <w:tc>
          <w:tcPr>
            <w:tcW w:w="2375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Creates innovative and engaging presentations that explore complex ideas and issues.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Creates engaging presentations that explore challenging ideas and issues.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</w:rPr>
            </w:pPr>
            <w:r w:rsidRPr="00031AD0">
              <w:rPr>
                <w:sz w:val="18"/>
                <w:szCs w:val="18"/>
                <w:lang w:val="en-US"/>
              </w:rPr>
              <w:t>Creates presentations that identify challenging ideas and issues.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Creates formulaic presentations that attempt to identify ideas about challenging ideas and issues.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</w:rPr>
            </w:pPr>
            <w:r w:rsidRPr="00031AD0">
              <w:rPr>
                <w:sz w:val="18"/>
                <w:szCs w:val="18"/>
              </w:rPr>
              <w:t>Does not meet the requirements of a D grade.</w:t>
            </w:r>
          </w:p>
        </w:tc>
      </w:tr>
      <w:tr w:rsidR="00EC0CC8" w:rsidRPr="00B06ECC" w:rsidTr="00E646F5">
        <w:tc>
          <w:tcPr>
            <w:tcW w:w="2069" w:type="dxa"/>
            <w:vMerge/>
            <w:shd w:val="clear" w:color="auto" w:fill="DEEAF6" w:themeFill="accent1" w:themeFillTint="33"/>
          </w:tcPr>
          <w:p w:rsidR="00EC0CC8" w:rsidRPr="00B06ECC" w:rsidRDefault="00EC0CC8" w:rsidP="00E646F5">
            <w:pPr>
              <w:rPr>
                <w:sz w:val="18"/>
                <w:szCs w:val="18"/>
                <w:lang w:eastAsia="en-AU"/>
              </w:rPr>
            </w:pPr>
          </w:p>
        </w:tc>
        <w:tc>
          <w:tcPr>
            <w:tcW w:w="2375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Selects from a wide range of language features to achieve precision and stylistic effect.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Selects language features to achieve precision and stylistic effect.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Experiments with language features for effect.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Uses familiar language features.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</w:rPr>
            </w:pPr>
          </w:p>
        </w:tc>
      </w:tr>
      <w:tr w:rsidR="00EC0CC8" w:rsidRPr="00B06ECC" w:rsidTr="00E646F5">
        <w:tc>
          <w:tcPr>
            <w:tcW w:w="2069" w:type="dxa"/>
            <w:vMerge/>
            <w:shd w:val="clear" w:color="auto" w:fill="DEEAF6" w:themeFill="accent1" w:themeFillTint="33"/>
          </w:tcPr>
          <w:p w:rsidR="00EC0CC8" w:rsidRPr="00B06ECC" w:rsidRDefault="00EC0CC8" w:rsidP="00E646F5">
            <w:pPr>
              <w:rPr>
                <w:sz w:val="18"/>
                <w:szCs w:val="18"/>
              </w:rPr>
            </w:pPr>
          </w:p>
        </w:tc>
        <w:tc>
          <w:tcPr>
            <w:tcW w:w="2375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proofErr w:type="spellStart"/>
            <w:r w:rsidRPr="00031AD0">
              <w:rPr>
                <w:sz w:val="18"/>
                <w:szCs w:val="18"/>
                <w:lang w:val="en-US"/>
              </w:rPr>
              <w:t>Organises</w:t>
            </w:r>
            <w:proofErr w:type="spellEnd"/>
            <w:r w:rsidRPr="00031AD0">
              <w:rPr>
                <w:sz w:val="18"/>
                <w:szCs w:val="18"/>
                <w:lang w:val="en-US"/>
              </w:rPr>
              <w:t xml:space="preserve"> ideas logically into cohesive, complex arguments that explore different views and perspectives.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proofErr w:type="spellStart"/>
            <w:r w:rsidRPr="00031AD0">
              <w:rPr>
                <w:sz w:val="18"/>
                <w:szCs w:val="18"/>
                <w:lang w:val="en-US"/>
              </w:rPr>
              <w:t>Organises</w:t>
            </w:r>
            <w:proofErr w:type="spellEnd"/>
            <w:r w:rsidRPr="00031AD0">
              <w:rPr>
                <w:sz w:val="18"/>
                <w:szCs w:val="18"/>
                <w:lang w:val="en-US"/>
              </w:rPr>
              <w:t xml:space="preserve"> ideas logically into cohesive arguments that explore different views and perspectives.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proofErr w:type="spellStart"/>
            <w:r w:rsidRPr="00031AD0">
              <w:rPr>
                <w:sz w:val="18"/>
                <w:szCs w:val="18"/>
                <w:lang w:val="en-US"/>
              </w:rPr>
              <w:t>Organises</w:t>
            </w:r>
            <w:proofErr w:type="spellEnd"/>
            <w:r w:rsidRPr="00031AD0">
              <w:rPr>
                <w:sz w:val="18"/>
                <w:szCs w:val="18"/>
                <w:lang w:val="en-US"/>
              </w:rPr>
              <w:t xml:space="preserve"> ideas into arguments that articulate different views and perspectives.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Presents ideas that identify a view or perspective.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</w:rPr>
            </w:pPr>
          </w:p>
        </w:tc>
      </w:tr>
      <w:tr w:rsidR="00EC0CC8" w:rsidRPr="00B06ECC" w:rsidTr="00E646F5">
        <w:tc>
          <w:tcPr>
            <w:tcW w:w="2069" w:type="dxa"/>
            <w:vMerge/>
            <w:shd w:val="clear" w:color="auto" w:fill="DEEAF6" w:themeFill="accent1" w:themeFillTint="33"/>
          </w:tcPr>
          <w:p w:rsidR="00EC0CC8" w:rsidRPr="00B06ECC" w:rsidRDefault="00EC0CC8" w:rsidP="00E646F5">
            <w:pPr>
              <w:rPr>
                <w:sz w:val="18"/>
                <w:szCs w:val="18"/>
              </w:rPr>
            </w:pPr>
          </w:p>
        </w:tc>
        <w:tc>
          <w:tcPr>
            <w:tcW w:w="2375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Identifies and experiments with the ways features within texts can be manipulated to achieve purpose, and engage and persuade an audience.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Identifies the ways features within texts can be manipulated to achieve purpose, and engage and persuade an audience.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Identifies some ways features within texts can be manipulated to achieve purpose, and engage and persuade an audience.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Identifies how some features in texts have achieved purpose.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</w:rPr>
            </w:pPr>
          </w:p>
        </w:tc>
      </w:tr>
      <w:tr w:rsidR="00EC0CC8" w:rsidRPr="00B06ECC" w:rsidTr="00E646F5">
        <w:tc>
          <w:tcPr>
            <w:tcW w:w="2069" w:type="dxa"/>
            <w:vMerge w:val="restart"/>
            <w:shd w:val="clear" w:color="auto" w:fill="DEEAF6" w:themeFill="accent1" w:themeFillTint="33"/>
          </w:tcPr>
          <w:p w:rsidR="00EC0CC8" w:rsidRPr="00B06ECC" w:rsidRDefault="00EC0CC8" w:rsidP="00E646F5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  <w:lang w:val="en-US"/>
              </w:rPr>
              <w:t>Communication skills</w:t>
            </w:r>
          </w:p>
          <w:p w:rsidR="00EC0CC8" w:rsidRDefault="00EC0CC8" w:rsidP="00E646F5">
            <w:pPr>
              <w:rPr>
                <w:sz w:val="18"/>
                <w:szCs w:val="18"/>
                <w:lang w:val="en-US"/>
              </w:rPr>
            </w:pPr>
          </w:p>
          <w:p w:rsidR="00EC0CC8" w:rsidRDefault="00EC0CC8" w:rsidP="00E646F5">
            <w:pPr>
              <w:rPr>
                <w:sz w:val="18"/>
                <w:szCs w:val="18"/>
                <w:lang w:val="en-US"/>
              </w:rPr>
            </w:pPr>
          </w:p>
          <w:p w:rsidR="00EC0CC8" w:rsidRDefault="00EC0CC8" w:rsidP="00E646F5">
            <w:pPr>
              <w:rPr>
                <w:sz w:val="18"/>
                <w:szCs w:val="18"/>
                <w:lang w:val="en-US"/>
              </w:rPr>
            </w:pPr>
          </w:p>
          <w:p w:rsidR="00EC0CC8" w:rsidRDefault="00EC0CC8" w:rsidP="00E646F5">
            <w:pPr>
              <w:rPr>
                <w:sz w:val="18"/>
                <w:szCs w:val="18"/>
                <w:lang w:val="en-US"/>
              </w:rPr>
            </w:pPr>
          </w:p>
          <w:p w:rsidR="00EC0CC8" w:rsidRDefault="00EC0CC8" w:rsidP="00E646F5">
            <w:pPr>
              <w:rPr>
                <w:sz w:val="18"/>
                <w:szCs w:val="18"/>
                <w:lang w:val="en-US"/>
              </w:rPr>
            </w:pPr>
          </w:p>
          <w:p w:rsidR="00EC0CC8" w:rsidRDefault="00EC0CC8" w:rsidP="00E646F5">
            <w:pPr>
              <w:rPr>
                <w:sz w:val="18"/>
                <w:szCs w:val="18"/>
                <w:lang w:val="en-US"/>
              </w:rPr>
            </w:pPr>
          </w:p>
          <w:p w:rsidR="00EC0CC8" w:rsidRDefault="00EC0CC8" w:rsidP="00E646F5">
            <w:pPr>
              <w:rPr>
                <w:sz w:val="18"/>
                <w:szCs w:val="18"/>
                <w:lang w:val="en-US"/>
              </w:rPr>
            </w:pPr>
          </w:p>
          <w:p w:rsidR="00EC0CC8" w:rsidRDefault="00EC0CC8" w:rsidP="00E646F5">
            <w:pPr>
              <w:rPr>
                <w:sz w:val="18"/>
                <w:szCs w:val="18"/>
                <w:lang w:val="en-US"/>
              </w:rPr>
            </w:pPr>
          </w:p>
          <w:p w:rsidR="00EC0CC8" w:rsidRDefault="00EC0CC8" w:rsidP="00E646F5">
            <w:pPr>
              <w:rPr>
                <w:sz w:val="18"/>
                <w:szCs w:val="18"/>
                <w:lang w:val="en-US"/>
              </w:rPr>
            </w:pPr>
          </w:p>
          <w:p w:rsidR="00EC0CC8" w:rsidRDefault="00EC0CC8" w:rsidP="00E646F5">
            <w:pPr>
              <w:rPr>
                <w:sz w:val="18"/>
                <w:szCs w:val="18"/>
                <w:lang w:val="en-US"/>
              </w:rPr>
            </w:pPr>
          </w:p>
          <w:p w:rsidR="00EC0CC8" w:rsidRDefault="00EC0CC8" w:rsidP="00E646F5">
            <w:pPr>
              <w:rPr>
                <w:sz w:val="18"/>
                <w:szCs w:val="18"/>
                <w:lang w:val="en-US"/>
              </w:rPr>
            </w:pPr>
          </w:p>
          <w:p w:rsidR="00EC0CC8" w:rsidRDefault="00EC0CC8" w:rsidP="00E646F5">
            <w:pPr>
              <w:rPr>
                <w:sz w:val="18"/>
                <w:szCs w:val="18"/>
                <w:lang w:val="en-US"/>
              </w:rPr>
            </w:pPr>
          </w:p>
          <w:p w:rsidR="00EC0CC8" w:rsidRDefault="00EC0CC8" w:rsidP="00E646F5">
            <w:pPr>
              <w:rPr>
                <w:sz w:val="18"/>
                <w:szCs w:val="18"/>
                <w:lang w:val="en-US"/>
              </w:rPr>
            </w:pPr>
          </w:p>
          <w:p w:rsidR="00EC0CC8" w:rsidRDefault="00EC0CC8" w:rsidP="00E646F5">
            <w:pPr>
              <w:rPr>
                <w:sz w:val="18"/>
                <w:szCs w:val="18"/>
                <w:lang w:val="en-US"/>
              </w:rPr>
            </w:pPr>
          </w:p>
          <w:p w:rsidR="00EC0CC8" w:rsidRDefault="00EC0CC8" w:rsidP="00E646F5">
            <w:pPr>
              <w:rPr>
                <w:sz w:val="18"/>
                <w:szCs w:val="18"/>
                <w:lang w:val="en-US"/>
              </w:rPr>
            </w:pPr>
          </w:p>
          <w:p w:rsidR="00EC0CC8" w:rsidRDefault="00EC0CC8" w:rsidP="00E646F5">
            <w:pPr>
              <w:rPr>
                <w:sz w:val="18"/>
                <w:szCs w:val="18"/>
                <w:lang w:val="en-US"/>
              </w:rPr>
            </w:pPr>
          </w:p>
          <w:p w:rsidR="00EC0CC8" w:rsidRPr="00B06ECC" w:rsidRDefault="00EC0CC8" w:rsidP="00E646F5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  <w:lang w:val="en-US"/>
              </w:rPr>
              <w:t>Communication skills</w:t>
            </w:r>
          </w:p>
        </w:tc>
        <w:tc>
          <w:tcPr>
            <w:tcW w:w="2375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Speaks clearly with varied expression, using pace, pitch and pause to create sustained interest, emphasis and engagement of an audience.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Speaks clearly with expression, using pace, pitch and pause to create interest, emphasis and engagement of an audience.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Speaks clearly with expression, and attempts to engage an audience.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Speaks with little expression and limited effort to engage an audience.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</w:rPr>
            </w:pPr>
            <w:r w:rsidRPr="00031AD0">
              <w:rPr>
                <w:sz w:val="18"/>
                <w:szCs w:val="18"/>
              </w:rPr>
              <w:t>Does not meet the requirements of a D grade.</w:t>
            </w:r>
          </w:p>
        </w:tc>
      </w:tr>
      <w:tr w:rsidR="00EC0CC8" w:rsidRPr="00B06ECC" w:rsidTr="00E646F5">
        <w:tc>
          <w:tcPr>
            <w:tcW w:w="2069" w:type="dxa"/>
            <w:vMerge/>
            <w:shd w:val="clear" w:color="auto" w:fill="DEEAF6" w:themeFill="accent1" w:themeFillTint="33"/>
          </w:tcPr>
          <w:p w:rsidR="00EC0CC8" w:rsidRPr="00B06ECC" w:rsidRDefault="00EC0CC8" w:rsidP="00E646F5">
            <w:pPr>
              <w:rPr>
                <w:sz w:val="18"/>
                <w:szCs w:val="18"/>
              </w:rPr>
            </w:pPr>
          </w:p>
        </w:tc>
        <w:tc>
          <w:tcPr>
            <w:tcW w:w="2375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Uses body language including stance, gestures and eye contact to engage and maintain audience attention and/or interest.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Uses some body language including stance, gestures and eye contact, to engage audience attention and/or interest.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Attempts to use some body language including stance, gestures and eye contact, to engage audience attention and/or interest.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Shows little attempt to engage audience through non-verbal means.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</w:rPr>
            </w:pPr>
          </w:p>
        </w:tc>
      </w:tr>
      <w:tr w:rsidR="00EC0CC8" w:rsidRPr="00B06ECC" w:rsidTr="00E646F5">
        <w:trPr>
          <w:trHeight w:val="1170"/>
        </w:trPr>
        <w:tc>
          <w:tcPr>
            <w:tcW w:w="2069" w:type="dxa"/>
            <w:vMerge/>
            <w:shd w:val="clear" w:color="auto" w:fill="DEEAF6" w:themeFill="accent1" w:themeFillTint="33"/>
          </w:tcPr>
          <w:p w:rsidR="00EC0CC8" w:rsidRPr="00B06ECC" w:rsidRDefault="00EC0CC8" w:rsidP="00E646F5">
            <w:pPr>
              <w:rPr>
                <w:sz w:val="18"/>
                <w:szCs w:val="18"/>
              </w:rPr>
            </w:pPr>
          </w:p>
        </w:tc>
        <w:tc>
          <w:tcPr>
            <w:tcW w:w="2375" w:type="dxa"/>
          </w:tcPr>
          <w:p w:rsidR="00EC0CC8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 xml:space="preserve">Responds intuitively and effectively to verbal and </w:t>
            </w:r>
            <w:r w:rsidRPr="00031AD0">
              <w:rPr>
                <w:sz w:val="18"/>
                <w:szCs w:val="18"/>
                <w:lang w:val="en-US"/>
              </w:rPr>
              <w:br/>
              <w:t>non-verbal cues to enhance presentations and develop effective group discussions.</w:t>
            </w:r>
          </w:p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Detects and responds to verbal and non-verbal cues in a timely manner to benefit presentations and continue discussion.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 xml:space="preserve">Responds to some verbal and </w:t>
            </w:r>
            <w:r w:rsidRPr="00031AD0">
              <w:rPr>
                <w:sz w:val="18"/>
                <w:szCs w:val="18"/>
                <w:lang w:val="en-US"/>
              </w:rPr>
              <w:br/>
              <w:t>non-verbal cues, enabling participation in discussions.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proofErr w:type="spellStart"/>
            <w:r w:rsidRPr="00031AD0">
              <w:rPr>
                <w:sz w:val="18"/>
                <w:szCs w:val="18"/>
                <w:lang w:val="en-US"/>
              </w:rPr>
              <w:t>Recognises</w:t>
            </w:r>
            <w:proofErr w:type="spellEnd"/>
            <w:r w:rsidRPr="00031AD0">
              <w:rPr>
                <w:sz w:val="18"/>
                <w:szCs w:val="18"/>
                <w:lang w:val="en-US"/>
              </w:rPr>
              <w:t xml:space="preserve"> some verbal and </w:t>
            </w:r>
            <w:r w:rsidRPr="00031AD0">
              <w:rPr>
                <w:sz w:val="18"/>
                <w:szCs w:val="18"/>
                <w:lang w:val="en-US"/>
              </w:rPr>
              <w:br/>
              <w:t>non-verbal cues, but makes limited response to the cues.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</w:rPr>
            </w:pPr>
          </w:p>
        </w:tc>
      </w:tr>
      <w:tr w:rsidR="00EC0CC8" w:rsidRPr="00B06ECC" w:rsidTr="00E646F5">
        <w:trPr>
          <w:trHeight w:val="450"/>
        </w:trPr>
        <w:tc>
          <w:tcPr>
            <w:tcW w:w="2069" w:type="dxa"/>
            <w:vMerge/>
            <w:shd w:val="clear" w:color="auto" w:fill="DEEAF6" w:themeFill="accent1" w:themeFillTint="33"/>
          </w:tcPr>
          <w:p w:rsidR="00EC0CC8" w:rsidRPr="00B06ECC" w:rsidRDefault="00EC0CC8" w:rsidP="00E646F5">
            <w:pPr>
              <w:rPr>
                <w:sz w:val="18"/>
                <w:szCs w:val="18"/>
              </w:rPr>
            </w:pPr>
          </w:p>
        </w:tc>
        <w:tc>
          <w:tcPr>
            <w:tcW w:w="2375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Can effectively use notes/visual aids and still create strong engagement with the audience and/or other group members.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Can use notes/visual aids and still engage with the audience and/or other group members.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Can use notes/visual aids and attempt to engage with the audience and/or other group members.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  <w:lang w:val="en-US"/>
              </w:rPr>
            </w:pPr>
            <w:r w:rsidRPr="00031AD0">
              <w:rPr>
                <w:sz w:val="18"/>
                <w:szCs w:val="18"/>
                <w:lang w:val="en-US"/>
              </w:rPr>
              <w:t>Relies on notes and has limited engagement with the audience and/or other group members.</w:t>
            </w:r>
          </w:p>
        </w:tc>
        <w:tc>
          <w:tcPr>
            <w:tcW w:w="2376" w:type="dxa"/>
          </w:tcPr>
          <w:p w:rsidR="00EC0CC8" w:rsidRPr="00031AD0" w:rsidRDefault="00EC0CC8" w:rsidP="00E646F5">
            <w:pPr>
              <w:rPr>
                <w:sz w:val="18"/>
                <w:szCs w:val="18"/>
              </w:rPr>
            </w:pPr>
            <w:r w:rsidRPr="00031AD0">
              <w:rPr>
                <w:sz w:val="18"/>
                <w:szCs w:val="18"/>
              </w:rPr>
              <w:t>Does not meet the requirements of a D grade.</w:t>
            </w:r>
          </w:p>
        </w:tc>
      </w:tr>
    </w:tbl>
    <w:p w:rsidR="00EC0CC8" w:rsidRDefault="00EC0CC8" w:rsidP="00EC0CC8"/>
    <w:p w:rsidR="00C63BC9" w:rsidRDefault="00C63BC9"/>
    <w:sectPr w:rsidR="00C63BC9" w:rsidSect="005C02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C8"/>
    <w:rsid w:val="00AB2385"/>
    <w:rsid w:val="00C63BC9"/>
    <w:rsid w:val="00EC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EDB4"/>
  <w15:chartTrackingRefBased/>
  <w15:docId w15:val="{2674C834-2923-44BD-895D-C832396E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C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EC0CC8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D2A65ABC</Template>
  <TotalTime>15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JASKIEWICZ Tania [Narrogin Senior High School]</dc:creator>
  <cp:keywords/>
  <dc:description/>
  <cp:lastModifiedBy>JASKIEWICZ Tania [Narrogin Senior High School]</cp:lastModifiedBy>
  <cp:revision>1</cp:revision>
  <dcterms:created xsi:type="dcterms:W3CDTF">2019-11-21T03:39:00Z</dcterms:created>
  <dcterms:modified xsi:type="dcterms:W3CDTF">2019-11-21T03:54:00Z</dcterms:modified>
</cp:coreProperties>
</file>