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E0" w:rsidRDefault="00470115">
      <w:pPr>
        <w:rPr>
          <w:b/>
        </w:rPr>
      </w:pPr>
      <w:r w:rsidRPr="00470115">
        <w:rPr>
          <w:b/>
        </w:rPr>
        <w:t xml:space="preserve">Short Answer </w:t>
      </w:r>
      <w:r>
        <w:rPr>
          <w:b/>
        </w:rPr>
        <w:t>Response</w:t>
      </w:r>
    </w:p>
    <w:p w:rsidR="00470115" w:rsidRDefault="00470115">
      <w:pPr>
        <w:rPr>
          <w:b/>
        </w:rPr>
      </w:pPr>
    </w:p>
    <w:p w:rsidR="00470115" w:rsidRPr="00470115" w:rsidRDefault="00470115">
      <w:pPr>
        <w:rPr>
          <w:b/>
        </w:rPr>
      </w:pPr>
      <w:r w:rsidRPr="00470115">
        <w:rPr>
          <w:b/>
        </w:rPr>
        <w:t>Introduction</w:t>
      </w:r>
    </w:p>
    <w:p w:rsidR="00470115" w:rsidRDefault="00470115">
      <w:pPr>
        <w:rPr>
          <w:b/>
        </w:rPr>
      </w:pPr>
      <w:r>
        <w:rPr>
          <w:b/>
        </w:rPr>
        <w:t xml:space="preserve">1. Contextual statement – introduce the issue or topic by making a general statement or observation about it. </w:t>
      </w:r>
    </w:p>
    <w:p w:rsidR="00470115" w:rsidRDefault="00470115">
      <w:pPr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 Tornados are common to the Southern American states but very rarely occur in Australia. Willy willies are a milder Australian version of the same phenomenon.</w:t>
      </w:r>
    </w:p>
    <w:p w:rsidR="00470115" w:rsidRDefault="00470115">
      <w:pPr>
        <w:rPr>
          <w:b/>
        </w:rPr>
      </w:pPr>
      <w:r>
        <w:rPr>
          <w:b/>
        </w:rPr>
        <w:t>2. Introduce the text</w:t>
      </w:r>
    </w:p>
    <w:p w:rsidR="00470115" w:rsidRDefault="00470115">
      <w:pPr>
        <w:rPr>
          <w:b/>
        </w:rPr>
      </w:pPr>
      <w:r>
        <w:rPr>
          <w:b/>
        </w:rPr>
        <w:t>TAG – title, author and genre.</w:t>
      </w:r>
    </w:p>
    <w:p w:rsidR="00470115" w:rsidRDefault="00470115">
      <w:pPr>
        <w:rPr>
          <w:b/>
        </w:rPr>
      </w:pPr>
      <w:r>
        <w:rPr>
          <w:b/>
        </w:rPr>
        <w:t>B – give background information on the text (describe it, or explain the plot/theme)</w:t>
      </w:r>
    </w:p>
    <w:p w:rsidR="00470115" w:rsidRDefault="00470115">
      <w:pPr>
        <w:rPr>
          <w:b/>
        </w:rPr>
      </w:pPr>
      <w:r>
        <w:rPr>
          <w:b/>
        </w:rPr>
        <w:t>3. Answer the question = write a thesis statement.</w:t>
      </w:r>
    </w:p>
    <w:p w:rsidR="00470115" w:rsidRDefault="00470115">
      <w:pPr>
        <w:rPr>
          <w:b/>
        </w:rPr>
      </w:pPr>
    </w:p>
    <w:p w:rsidR="00470115" w:rsidRDefault="00470115">
      <w:pPr>
        <w:rPr>
          <w:b/>
        </w:rPr>
      </w:pPr>
      <w:r>
        <w:rPr>
          <w:b/>
        </w:rPr>
        <w:t>Body Paragraph Structure</w:t>
      </w:r>
    </w:p>
    <w:p w:rsidR="00470115" w:rsidRPr="00470115" w:rsidRDefault="00470115">
      <w:r w:rsidRPr="00470115">
        <w:t>There are a few body paragraph structures. Here at NSHS we use TREES.</w:t>
      </w:r>
    </w:p>
    <w:p w:rsidR="00470115" w:rsidRPr="00470115" w:rsidRDefault="00470115">
      <w:r w:rsidRPr="00470115">
        <w:t>T = topic sentence</w:t>
      </w:r>
      <w:r>
        <w:t xml:space="preserve"> -0directly answers the question</w:t>
      </w:r>
      <w:bookmarkStart w:id="0" w:name="_GoBack"/>
      <w:bookmarkEnd w:id="0"/>
    </w:p>
    <w:p w:rsidR="00470115" w:rsidRPr="00470115" w:rsidRDefault="00470115">
      <w:r w:rsidRPr="00470115">
        <w:t>R = reason the topic sentence is right</w:t>
      </w:r>
    </w:p>
    <w:p w:rsidR="00470115" w:rsidRPr="00470115" w:rsidRDefault="00470115">
      <w:r w:rsidRPr="00470115">
        <w:t>E = use an example – evidence or a quote</w:t>
      </w:r>
    </w:p>
    <w:p w:rsidR="00470115" w:rsidRPr="00470115" w:rsidRDefault="00470115">
      <w:r w:rsidRPr="00470115">
        <w:t>E = explain how the evidence supports the topic sentence</w:t>
      </w:r>
    </w:p>
    <w:p w:rsidR="00470115" w:rsidRDefault="00470115">
      <w:r w:rsidRPr="00470115">
        <w:t>S = summative or link sentence</w:t>
      </w:r>
    </w:p>
    <w:p w:rsidR="00470115" w:rsidRDefault="00470115"/>
    <w:p w:rsidR="00470115" w:rsidRDefault="00470115">
      <w:r>
        <w:t>SEE is another structure.</w:t>
      </w:r>
    </w:p>
    <w:p w:rsidR="00470115" w:rsidRPr="00470115" w:rsidRDefault="00470115">
      <w:r>
        <w:t>S= statement (topic sentence)</w:t>
      </w:r>
    </w:p>
    <w:sectPr w:rsidR="00470115" w:rsidRPr="0047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15"/>
    <w:rsid w:val="001B1249"/>
    <w:rsid w:val="00470115"/>
    <w:rsid w:val="0053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B043"/>
  <w15:chartTrackingRefBased/>
  <w15:docId w15:val="{7983D3A7-C77F-47A9-8F5E-96206665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465F7399</Template>
  <TotalTime>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1</cp:revision>
  <cp:lastPrinted>2019-07-30T06:00:00Z</cp:lastPrinted>
  <dcterms:created xsi:type="dcterms:W3CDTF">2019-07-30T05:54:00Z</dcterms:created>
  <dcterms:modified xsi:type="dcterms:W3CDTF">2019-07-31T01:15:00Z</dcterms:modified>
</cp:coreProperties>
</file>