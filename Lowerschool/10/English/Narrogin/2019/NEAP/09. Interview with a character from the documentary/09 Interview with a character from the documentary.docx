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723305" cy="752475"/>
                <wp:effectExtent l="0" t="0" r="1079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143" w:rsidRDefault="00982143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Task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Australia: Celebrations, Traditions and Immigration </w:t>
                            </w:r>
                          </w:p>
                          <w:p w:rsidR="00982143" w:rsidRPr="00E44914" w:rsidRDefault="00982143" w:rsidP="00692DE8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Interview Task Brief NAEP ENGLISH</w:t>
                            </w:r>
                          </w:p>
                          <w:p w:rsidR="00982143" w:rsidRDefault="009821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59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">
                <v:textbox>
                  <w:txbxContent>
                    <w:p w:rsidR="00982143" w:rsidRDefault="00982143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Task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9</w:t>
                      </w: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Australia: Celebrations, Traditions and Immigration </w:t>
                      </w:r>
                    </w:p>
                    <w:p w:rsidR="00982143" w:rsidRPr="00E44914" w:rsidRDefault="00982143" w:rsidP="00692DE8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Interview Task Brief NAEP ENGLISH</w:t>
                      </w:r>
                    </w:p>
                    <w:p w:rsidR="00982143" w:rsidRDefault="00982143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927" w:rsidRDefault="005A6927" w:rsidP="005A6927">
      <w:pPr>
        <w:spacing w:after="120"/>
        <w:rPr>
          <w:b/>
          <w:sz w:val="16"/>
          <w:szCs w:val="16"/>
        </w:rPr>
      </w:pPr>
    </w:p>
    <w:p w:rsidR="00C45F27" w:rsidRDefault="00C45F27" w:rsidP="007B6B7F">
      <w:pPr>
        <w:rPr>
          <w:b/>
          <w:sz w:val="24"/>
          <w:szCs w:val="24"/>
        </w:rPr>
      </w:pPr>
    </w:p>
    <w:p w:rsidR="007B6B7F" w:rsidRPr="00E44914" w:rsidRDefault="007B6B7F" w:rsidP="007B6B7F">
      <w:pPr>
        <w:rPr>
          <w:b/>
          <w:sz w:val="24"/>
          <w:szCs w:val="24"/>
        </w:rPr>
      </w:pPr>
      <w:r w:rsidRPr="001925EC"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  <w:r w:rsidR="00CE7E02">
        <w:rPr>
          <w:b/>
          <w:sz w:val="24"/>
          <w:szCs w:val="24"/>
        </w:rPr>
        <w:t>Monday 27 May</w:t>
      </w:r>
    </w:p>
    <w:p w:rsidR="00C45F27" w:rsidRDefault="00C45F27" w:rsidP="00C45F27">
      <w:pPr>
        <w:spacing w:after="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CA3DB9" w:rsidRDefault="00CA3DB9" w:rsidP="00B823B7">
      <w:pPr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 xml:space="preserve">WEIGHTING: </w:t>
      </w:r>
      <w:r w:rsidR="00CC5B12" w:rsidRPr="00CC5B12">
        <w:rPr>
          <w:sz w:val="24"/>
          <w:szCs w:val="24"/>
        </w:rPr>
        <w:t>W</w:t>
      </w:r>
      <w:r w:rsidR="00956AF1" w:rsidRPr="00CC5B12">
        <w:rPr>
          <w:sz w:val="24"/>
          <w:szCs w:val="24"/>
        </w:rPr>
        <w:t xml:space="preserve"> </w:t>
      </w:r>
      <w:r w:rsidR="00CE7E02">
        <w:rPr>
          <w:sz w:val="24"/>
          <w:szCs w:val="24"/>
        </w:rPr>
        <w:t>10</w:t>
      </w:r>
      <w:r w:rsidRPr="00956AF1">
        <w:rPr>
          <w:sz w:val="24"/>
          <w:szCs w:val="24"/>
        </w:rPr>
        <w:t>%</w:t>
      </w:r>
    </w:p>
    <w:p w:rsidR="00CA3DB9" w:rsidRDefault="00CA3DB9" w:rsidP="00B823B7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956AF1">
        <w:rPr>
          <w:b/>
          <w:sz w:val="24"/>
          <w:szCs w:val="24"/>
        </w:rPr>
        <w:t xml:space="preserve"> </w:t>
      </w:r>
    </w:p>
    <w:p w:rsidR="00CC5B12" w:rsidRPr="00CC5B12" w:rsidRDefault="00C85A99" w:rsidP="004D792D">
      <w:pPr>
        <w:spacing w:after="120"/>
        <w:rPr>
          <w:rStyle w:val="Hyperlink"/>
          <w:color w:val="auto"/>
          <w:sz w:val="24"/>
          <w:szCs w:val="24"/>
          <w:u w:val="none"/>
        </w:rPr>
      </w:pPr>
      <w:r w:rsidRPr="00F3024D">
        <w:rPr>
          <w:sz w:val="24"/>
          <w:szCs w:val="24"/>
        </w:rPr>
        <w:t>In this task, students will</w:t>
      </w:r>
      <w:r w:rsidR="00CC5B12">
        <w:rPr>
          <w:sz w:val="24"/>
          <w:szCs w:val="24"/>
        </w:rPr>
        <w:t xml:space="preserve"> </w:t>
      </w:r>
      <w:r w:rsidR="00CA48F0">
        <w:rPr>
          <w:sz w:val="24"/>
          <w:szCs w:val="24"/>
        </w:rPr>
        <w:t xml:space="preserve">select a </w:t>
      </w:r>
      <w:r w:rsidR="00982143">
        <w:rPr>
          <w:sz w:val="24"/>
          <w:szCs w:val="24"/>
        </w:rPr>
        <w:t>witness</w:t>
      </w:r>
      <w:r w:rsidR="00CA48F0">
        <w:rPr>
          <w:sz w:val="24"/>
          <w:szCs w:val="24"/>
        </w:rPr>
        <w:t xml:space="preserve"> to interview</w:t>
      </w:r>
      <w:r w:rsidR="00CE7E02">
        <w:rPr>
          <w:sz w:val="24"/>
          <w:szCs w:val="24"/>
        </w:rPr>
        <w:t xml:space="preserve"> fro</w:t>
      </w:r>
      <w:r w:rsidR="00982143">
        <w:rPr>
          <w:sz w:val="24"/>
          <w:szCs w:val="24"/>
        </w:rPr>
        <w:t>m the documentary. Choices are available on the following website:</w:t>
      </w:r>
    </w:p>
    <w:p w:rsidR="00C45F27" w:rsidRDefault="00CA48F0" w:rsidP="004D792D">
      <w:pPr>
        <w:pStyle w:val="ListParagraph"/>
        <w:autoSpaceDE w:val="0"/>
        <w:autoSpaceDN w:val="0"/>
        <w:adjustRightInd w:val="0"/>
        <w:spacing w:after="120" w:line="240" w:lineRule="auto"/>
        <w:rPr>
          <w:b/>
          <w:sz w:val="24"/>
          <w:szCs w:val="24"/>
        </w:rPr>
      </w:pPr>
      <w:hyperlink r:id="rId6" w:anchor="chapters/introduction" w:history="1">
        <w:r w:rsidR="00ED0317" w:rsidRPr="00390648">
          <w:rPr>
            <w:rStyle w:val="Hyperlink"/>
            <w:sz w:val="24"/>
            <w:szCs w:val="24"/>
          </w:rPr>
          <w:t>http://www.sbs.com.au/cronullariots/documentary#chapters/introduction</w:t>
        </w:r>
      </w:hyperlink>
      <w:r w:rsidR="00ED0317" w:rsidRPr="00390648">
        <w:rPr>
          <w:rStyle w:val="Hyperlink"/>
          <w:sz w:val="24"/>
          <w:szCs w:val="24"/>
        </w:rPr>
        <w:t xml:space="preserve">  </w:t>
      </w:r>
    </w:p>
    <w:p w:rsidR="00982143" w:rsidRDefault="00982143" w:rsidP="00C85A99">
      <w:pPr>
        <w:rPr>
          <w:b/>
          <w:sz w:val="24"/>
          <w:szCs w:val="24"/>
        </w:rPr>
      </w:pPr>
    </w:p>
    <w:p w:rsidR="00C45F27" w:rsidRDefault="00C45F27" w:rsidP="00C85A9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Students must hand in: </w:t>
      </w:r>
    </w:p>
    <w:p w:rsidR="00982143" w:rsidRDefault="00982143" w:rsidP="0098214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82143">
        <w:rPr>
          <w:sz w:val="24"/>
          <w:szCs w:val="24"/>
        </w:rPr>
        <w:t xml:space="preserve">Notes </w:t>
      </w:r>
      <w:r>
        <w:rPr>
          <w:sz w:val="24"/>
          <w:szCs w:val="24"/>
        </w:rPr>
        <w:t>taken from each witness text on the website</w:t>
      </w:r>
    </w:p>
    <w:p w:rsidR="00982143" w:rsidRDefault="00982143" w:rsidP="0098214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Questions asked during the interview</w:t>
      </w:r>
    </w:p>
    <w:p w:rsidR="00982143" w:rsidRPr="00982143" w:rsidRDefault="00982143" w:rsidP="0098214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Transcript of possible answers to the questions</w:t>
      </w:r>
    </w:p>
    <w:p w:rsidR="00C44E61" w:rsidRPr="00C85A99" w:rsidRDefault="00C44E61" w:rsidP="00C85A99">
      <w:pPr>
        <w:rPr>
          <w:sz w:val="24"/>
          <w:szCs w:val="24"/>
        </w:rPr>
      </w:pPr>
      <w:r w:rsidRPr="00C85A99">
        <w:rPr>
          <w:b/>
          <w:sz w:val="24"/>
          <w:szCs w:val="24"/>
        </w:rPr>
        <w:t xml:space="preserve">Time for the task: </w:t>
      </w:r>
      <w:r w:rsidR="00C45F27">
        <w:rPr>
          <w:sz w:val="24"/>
          <w:szCs w:val="24"/>
        </w:rPr>
        <w:t>Two</w:t>
      </w:r>
      <w:r w:rsidR="00CC5B12">
        <w:rPr>
          <w:sz w:val="24"/>
          <w:szCs w:val="24"/>
        </w:rPr>
        <w:t xml:space="preserve"> lesson</w:t>
      </w:r>
      <w:r w:rsidR="00C45F27">
        <w:rPr>
          <w:sz w:val="24"/>
          <w:szCs w:val="24"/>
        </w:rPr>
        <w:t>s</w:t>
      </w:r>
      <w:r w:rsidR="00CC5B12">
        <w:rPr>
          <w:sz w:val="24"/>
          <w:szCs w:val="24"/>
        </w:rPr>
        <w:t xml:space="preserve"> in-class</w:t>
      </w:r>
      <w:r w:rsidR="00C45F27">
        <w:rPr>
          <w:sz w:val="24"/>
          <w:szCs w:val="24"/>
        </w:rPr>
        <w:t xml:space="preserve"> </w:t>
      </w:r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CC5B12">
        <w:rPr>
          <w:sz w:val="24"/>
          <w:szCs w:val="24"/>
        </w:rPr>
        <w:t>Writing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68A9" w:rsidTr="00CF68A9">
        <w:tc>
          <w:tcPr>
            <w:tcW w:w="10456" w:type="dxa"/>
          </w:tcPr>
          <w:p w:rsidR="00CF68A9" w:rsidRDefault="00692DE8" w:rsidP="00CF68A9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 9</w:t>
            </w:r>
            <w:r w:rsidR="00CF68A9" w:rsidRPr="001925EC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 xml:space="preserve">Interview </w:t>
            </w:r>
          </w:p>
          <w:p w:rsidR="00E77549" w:rsidRDefault="00CE7E02" w:rsidP="00CF68A9">
            <w:pPr>
              <w:pStyle w:val="ListParagraph"/>
              <w:spacing w:before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an interview with a witness from the documentary.</w:t>
            </w:r>
            <w:r w:rsidR="00CF68A9">
              <w:rPr>
                <w:sz w:val="24"/>
                <w:szCs w:val="24"/>
              </w:rPr>
              <w:tab/>
            </w:r>
            <w:r w:rsidR="00CF68A9">
              <w:rPr>
                <w:sz w:val="24"/>
                <w:szCs w:val="24"/>
              </w:rPr>
              <w:tab/>
            </w:r>
            <w:r w:rsidR="00CF68A9">
              <w:rPr>
                <w:sz w:val="24"/>
                <w:szCs w:val="24"/>
              </w:rPr>
              <w:tab/>
            </w:r>
          </w:p>
          <w:p w:rsidR="00E77549" w:rsidRDefault="00E77549" w:rsidP="00CF68A9">
            <w:pPr>
              <w:pStyle w:val="ListParagraph"/>
              <w:spacing w:before="240"/>
              <w:ind w:left="0"/>
              <w:rPr>
                <w:sz w:val="24"/>
                <w:szCs w:val="24"/>
              </w:rPr>
            </w:pPr>
          </w:p>
          <w:p w:rsidR="00CF68A9" w:rsidRDefault="007006C1" w:rsidP="00692DE8">
            <w:pPr>
              <w:pStyle w:val="ListParagraph"/>
              <w:spacing w:before="240"/>
              <w:ind w:left="0"/>
              <w:rPr>
                <w:rFonts w:eastAsia="Times New Roman"/>
                <w:b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sz w:val="24"/>
                <w:szCs w:val="24"/>
                <w:lang w:val="en-US" w:eastAsia="en-AU"/>
              </w:rPr>
              <w:t xml:space="preserve">Due: </w:t>
            </w:r>
            <w:r w:rsidR="00CE7E02">
              <w:rPr>
                <w:rFonts w:eastAsia="Times New Roman"/>
                <w:b/>
                <w:sz w:val="24"/>
                <w:szCs w:val="24"/>
                <w:lang w:val="en-US" w:eastAsia="en-AU"/>
              </w:rPr>
              <w:t>Monday 27 May</w:t>
            </w:r>
          </w:p>
          <w:p w:rsidR="00C8162E" w:rsidRDefault="00C8162E" w:rsidP="00692DE8">
            <w:pPr>
              <w:pStyle w:val="ListParagraph"/>
              <w:spacing w:before="240"/>
              <w:ind w:left="0"/>
              <w:rPr>
                <w:sz w:val="24"/>
                <w:szCs w:val="24"/>
              </w:rPr>
            </w:pPr>
          </w:p>
        </w:tc>
      </w:tr>
    </w:tbl>
    <w:p w:rsidR="00BC1CA6" w:rsidRPr="00584122" w:rsidRDefault="00584122" w:rsidP="00B823B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</w:t>
      </w:r>
      <w:r w:rsidRPr="00584122">
        <w:rPr>
          <w:b/>
          <w:sz w:val="28"/>
        </w:rPr>
        <w:t>:</w:t>
      </w:r>
      <w:r w:rsidR="00BC1CA6" w:rsidRPr="00584122">
        <w:rPr>
          <w:b/>
          <w:sz w:val="28"/>
        </w:rPr>
        <w:br w:type="page"/>
      </w:r>
    </w:p>
    <w:p w:rsidR="0022002B" w:rsidRPr="00982143" w:rsidRDefault="00620055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eastAsiaTheme="majorEastAsia"/>
          <w:bCs/>
          <w:sz w:val="28"/>
          <w:szCs w:val="28"/>
        </w:rPr>
      </w:pPr>
      <w:r w:rsidRPr="00F3024D">
        <w:rPr>
          <w:rFonts w:eastAsiaTheme="majorEastAsia"/>
          <w:b/>
          <w:bCs/>
          <w:sz w:val="28"/>
          <w:szCs w:val="28"/>
        </w:rPr>
        <w:lastRenderedPageBreak/>
        <w:t>Marking Criteria</w:t>
      </w:r>
      <w:r w:rsidR="00EF69C6" w:rsidRPr="00F3024D">
        <w:rPr>
          <w:rFonts w:eastAsiaTheme="majorEastAsia"/>
          <w:b/>
          <w:bCs/>
          <w:sz w:val="28"/>
          <w:szCs w:val="28"/>
        </w:rPr>
        <w:t xml:space="preserve">: </w:t>
      </w:r>
      <w:r w:rsidR="00692DE8">
        <w:rPr>
          <w:rFonts w:eastAsiaTheme="majorEastAsia"/>
          <w:b/>
          <w:bCs/>
          <w:sz w:val="28"/>
          <w:szCs w:val="28"/>
        </w:rPr>
        <w:t>Speaking and Listening</w:t>
      </w:r>
    </w:p>
    <w:p w:rsidR="00D50F0D" w:rsidRPr="00982143" w:rsidRDefault="00D50F0D" w:rsidP="00F36FCE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3"/>
        <w:gridCol w:w="1078"/>
      </w:tblGrid>
      <w:tr w:rsidR="00BC1CA6" w:rsidRPr="00982143" w:rsidTr="00661339">
        <w:tc>
          <w:tcPr>
            <w:tcW w:w="7683" w:type="dxa"/>
            <w:shd w:val="clear" w:color="auto" w:fill="FFFFFF"/>
          </w:tcPr>
          <w:p w:rsidR="00BC1CA6" w:rsidRPr="007F14F9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7F14F9">
              <w:rPr>
                <w:rFonts w:eastAsia="Times New Roman"/>
                <w:b/>
                <w:sz w:val="24"/>
                <w:szCs w:val="24"/>
                <w:lang w:val="en-US"/>
              </w:rPr>
              <w:t>CRITERIA AND CATEGORIES</w:t>
            </w:r>
          </w:p>
          <w:p w:rsidR="00BC1CA6" w:rsidRPr="00982143" w:rsidRDefault="00BC1CA6" w:rsidP="00BC1CA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78" w:type="dxa"/>
            <w:shd w:val="clear" w:color="auto" w:fill="FFFFFF"/>
          </w:tcPr>
          <w:p w:rsidR="00BC1CA6" w:rsidRPr="00982143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982143">
              <w:rPr>
                <w:rFonts w:eastAsia="Times New Roman"/>
                <w:sz w:val="20"/>
                <w:szCs w:val="20"/>
                <w:lang w:val="en-US"/>
              </w:rPr>
              <w:t>Marks</w:t>
            </w:r>
          </w:p>
          <w:p w:rsidR="00BC1CA6" w:rsidRPr="00982143" w:rsidRDefault="00BC1CA6" w:rsidP="00407F02">
            <w:pPr>
              <w:spacing w:after="12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982143">
              <w:rPr>
                <w:rFonts w:eastAsia="Times New Roman"/>
                <w:sz w:val="20"/>
                <w:szCs w:val="20"/>
                <w:lang w:val="en-US"/>
              </w:rPr>
              <w:t>/30</w:t>
            </w:r>
          </w:p>
        </w:tc>
      </w:tr>
      <w:tr w:rsidR="00BC1CA6" w:rsidRPr="00982143" w:rsidTr="00661339">
        <w:tc>
          <w:tcPr>
            <w:tcW w:w="7683" w:type="dxa"/>
            <w:shd w:val="clear" w:color="auto" w:fill="D9D9D9"/>
          </w:tcPr>
          <w:p w:rsidR="00BC1CA6" w:rsidRPr="007F14F9" w:rsidRDefault="00982143" w:rsidP="00BC1CA6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 w:rsidRPr="007F14F9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Creating and Responding</w:t>
            </w:r>
          </w:p>
        </w:tc>
        <w:tc>
          <w:tcPr>
            <w:tcW w:w="1078" w:type="dxa"/>
            <w:shd w:val="clear" w:color="auto" w:fill="D9D9D9"/>
          </w:tcPr>
          <w:p w:rsidR="00BC1CA6" w:rsidRPr="00982143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982143">
              <w:rPr>
                <w:rFonts w:eastAsia="Times New Roman"/>
                <w:sz w:val="24"/>
                <w:szCs w:val="24"/>
                <w:lang w:val="en-US"/>
              </w:rPr>
              <w:t>/10</w:t>
            </w:r>
          </w:p>
        </w:tc>
      </w:tr>
      <w:tr w:rsidR="00BC1CA6" w:rsidRPr="00982143" w:rsidTr="00661339">
        <w:tc>
          <w:tcPr>
            <w:tcW w:w="7683" w:type="dxa"/>
            <w:shd w:val="clear" w:color="auto" w:fill="auto"/>
          </w:tcPr>
          <w:p w:rsidR="00BC1CA6" w:rsidRPr="00982143" w:rsidRDefault="00982143" w:rsidP="005A6927">
            <w:pPr>
              <w:spacing w:before="120" w:after="120" w:line="240" w:lineRule="auto"/>
              <w:rPr>
                <w:rFonts w:eastAsia="Times New Roman"/>
              </w:rPr>
            </w:pPr>
            <w:r w:rsidRPr="00982143">
              <w:rPr>
                <w:rFonts w:eastAsia="Times New Roman"/>
              </w:rPr>
              <w:t>Creates innovative and engaging presentations that explore complex ideas and issues.</w:t>
            </w:r>
          </w:p>
        </w:tc>
        <w:tc>
          <w:tcPr>
            <w:tcW w:w="1078" w:type="dxa"/>
            <w:shd w:val="clear" w:color="auto" w:fill="auto"/>
          </w:tcPr>
          <w:p w:rsidR="00BC1CA6" w:rsidRPr="00982143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8 - 10</w:t>
            </w:r>
          </w:p>
        </w:tc>
      </w:tr>
      <w:tr w:rsidR="00BC1CA6" w:rsidRPr="00982143" w:rsidTr="00661339">
        <w:tc>
          <w:tcPr>
            <w:tcW w:w="7683" w:type="dxa"/>
            <w:shd w:val="clear" w:color="auto" w:fill="auto"/>
          </w:tcPr>
          <w:p w:rsidR="00BC1CA6" w:rsidRPr="00982143" w:rsidRDefault="00982143" w:rsidP="00936683">
            <w:pPr>
              <w:spacing w:before="120" w:after="120" w:line="240" w:lineRule="auto"/>
              <w:rPr>
                <w:rFonts w:eastAsia="Times New Roman"/>
              </w:rPr>
            </w:pPr>
            <w:r w:rsidRPr="00982143">
              <w:rPr>
                <w:rFonts w:eastAsia="Times New Roman"/>
              </w:rPr>
              <w:t>Creates engaging presentations that explore challenging ideas and issues.</w:t>
            </w:r>
          </w:p>
        </w:tc>
        <w:tc>
          <w:tcPr>
            <w:tcW w:w="1078" w:type="dxa"/>
            <w:shd w:val="clear" w:color="auto" w:fill="auto"/>
          </w:tcPr>
          <w:p w:rsidR="00BC1CA6" w:rsidRPr="00982143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6.5 - 7.5</w:t>
            </w:r>
          </w:p>
        </w:tc>
      </w:tr>
      <w:tr w:rsidR="00BC1CA6" w:rsidRPr="00982143" w:rsidTr="00661339">
        <w:tc>
          <w:tcPr>
            <w:tcW w:w="7683" w:type="dxa"/>
            <w:shd w:val="clear" w:color="auto" w:fill="auto"/>
          </w:tcPr>
          <w:p w:rsidR="00BC1CA6" w:rsidRPr="00982143" w:rsidRDefault="00982143" w:rsidP="00936683">
            <w:pPr>
              <w:spacing w:before="120" w:after="120" w:line="240" w:lineRule="auto"/>
              <w:rPr>
                <w:rFonts w:eastAsia="Times New Roman"/>
              </w:rPr>
            </w:pPr>
            <w:r w:rsidRPr="00982143">
              <w:rPr>
                <w:rFonts w:eastAsia="Times New Roman"/>
              </w:rPr>
              <w:t>Creates presentations that identify challenging ideas and issues.</w:t>
            </w:r>
          </w:p>
        </w:tc>
        <w:tc>
          <w:tcPr>
            <w:tcW w:w="1078" w:type="dxa"/>
            <w:shd w:val="clear" w:color="auto" w:fill="auto"/>
          </w:tcPr>
          <w:p w:rsidR="00BC1CA6" w:rsidRPr="00982143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5 – 6</w:t>
            </w:r>
          </w:p>
        </w:tc>
      </w:tr>
      <w:tr w:rsidR="0022002B" w:rsidRPr="00982143" w:rsidTr="00661339">
        <w:tc>
          <w:tcPr>
            <w:tcW w:w="7683" w:type="dxa"/>
            <w:shd w:val="clear" w:color="auto" w:fill="auto"/>
          </w:tcPr>
          <w:p w:rsidR="0022002B" w:rsidRPr="00982143" w:rsidRDefault="00982143" w:rsidP="00982143">
            <w:pPr>
              <w:spacing w:before="120"/>
              <w:jc w:val="both"/>
            </w:pPr>
            <w:r w:rsidRPr="00982143">
              <w:t>Creates formulaic presentations that attempt to identify ideas about challenging ideas and issues.</w:t>
            </w:r>
          </w:p>
        </w:tc>
        <w:tc>
          <w:tcPr>
            <w:tcW w:w="1078" w:type="dxa"/>
            <w:shd w:val="clear" w:color="auto" w:fill="auto"/>
          </w:tcPr>
          <w:p w:rsidR="0022002B" w:rsidRPr="00982143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3 – 4.5</w:t>
            </w:r>
          </w:p>
        </w:tc>
      </w:tr>
      <w:tr w:rsidR="0022002B" w:rsidRPr="00982143" w:rsidTr="00661339">
        <w:tc>
          <w:tcPr>
            <w:tcW w:w="7683" w:type="dxa"/>
            <w:shd w:val="clear" w:color="auto" w:fill="auto"/>
          </w:tcPr>
          <w:p w:rsidR="0022002B" w:rsidRPr="00982143" w:rsidRDefault="002564C3" w:rsidP="0022002B">
            <w:pPr>
              <w:spacing w:before="120" w:after="120" w:line="240" w:lineRule="auto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Does not meet the requirements of a D grade.</w:t>
            </w:r>
          </w:p>
        </w:tc>
        <w:tc>
          <w:tcPr>
            <w:tcW w:w="1078" w:type="dxa"/>
            <w:shd w:val="clear" w:color="auto" w:fill="auto"/>
          </w:tcPr>
          <w:p w:rsidR="0022002B" w:rsidRPr="00982143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0 – 2.5</w:t>
            </w:r>
          </w:p>
        </w:tc>
      </w:tr>
      <w:tr w:rsidR="0022002B" w:rsidRPr="00982143" w:rsidTr="00661339">
        <w:tc>
          <w:tcPr>
            <w:tcW w:w="7683" w:type="dxa"/>
            <w:shd w:val="clear" w:color="auto" w:fill="D9D9D9"/>
          </w:tcPr>
          <w:p w:rsidR="0022002B" w:rsidRPr="007F14F9" w:rsidRDefault="007F14F9" w:rsidP="007F14F9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Communication Skills</w:t>
            </w:r>
          </w:p>
        </w:tc>
        <w:tc>
          <w:tcPr>
            <w:tcW w:w="1078" w:type="dxa"/>
            <w:shd w:val="clear" w:color="auto" w:fill="D9D9D9"/>
          </w:tcPr>
          <w:p w:rsidR="0022002B" w:rsidRPr="00982143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982143">
              <w:rPr>
                <w:rFonts w:eastAsia="Times New Roman"/>
                <w:sz w:val="24"/>
                <w:szCs w:val="24"/>
                <w:lang w:val="en-US"/>
              </w:rPr>
              <w:t>/10</w:t>
            </w:r>
          </w:p>
        </w:tc>
      </w:tr>
      <w:tr w:rsidR="0022002B" w:rsidRPr="00982143" w:rsidTr="00661339">
        <w:tc>
          <w:tcPr>
            <w:tcW w:w="7683" w:type="dxa"/>
            <w:shd w:val="clear" w:color="auto" w:fill="auto"/>
          </w:tcPr>
          <w:p w:rsidR="0022002B" w:rsidRPr="00982143" w:rsidRDefault="007F14F9" w:rsidP="0022002B">
            <w:pPr>
              <w:spacing w:before="120" w:after="120" w:line="240" w:lineRule="auto"/>
              <w:rPr>
                <w:rFonts w:eastAsia="Times New Roman"/>
              </w:rPr>
            </w:pPr>
            <w:r w:rsidRPr="007F14F9">
              <w:rPr>
                <w:rFonts w:eastAsia="Times New Roman"/>
              </w:rPr>
              <w:t>Speaks clearly with varied expression, using pace, pitch and pause to create sustained interest, emphasis and engagement of an audience.</w:t>
            </w:r>
          </w:p>
        </w:tc>
        <w:tc>
          <w:tcPr>
            <w:tcW w:w="1078" w:type="dxa"/>
            <w:shd w:val="clear" w:color="auto" w:fill="auto"/>
          </w:tcPr>
          <w:p w:rsidR="0022002B" w:rsidRPr="00982143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8 - 10</w:t>
            </w:r>
          </w:p>
        </w:tc>
      </w:tr>
      <w:tr w:rsidR="0022002B" w:rsidRPr="00982143" w:rsidTr="00661339">
        <w:tc>
          <w:tcPr>
            <w:tcW w:w="7683" w:type="dxa"/>
            <w:shd w:val="clear" w:color="auto" w:fill="auto"/>
          </w:tcPr>
          <w:p w:rsidR="0022002B" w:rsidRPr="00982143" w:rsidRDefault="007F14F9" w:rsidP="007F14F9">
            <w:pPr>
              <w:tabs>
                <w:tab w:val="left" w:pos="3105"/>
              </w:tabs>
              <w:spacing w:before="120" w:after="120" w:line="240" w:lineRule="auto"/>
              <w:rPr>
                <w:rFonts w:eastAsia="Times New Roman"/>
                <w:lang w:val="en-US"/>
              </w:rPr>
            </w:pPr>
            <w:r w:rsidRPr="007F14F9">
              <w:rPr>
                <w:rFonts w:eastAsia="Times New Roman"/>
                <w:lang w:val="en-US"/>
              </w:rPr>
              <w:t>Speaks clearly with expression, using pace, pitch and pause to create interest, emphasis and engagement of an audience.</w:t>
            </w:r>
          </w:p>
        </w:tc>
        <w:tc>
          <w:tcPr>
            <w:tcW w:w="1078" w:type="dxa"/>
            <w:shd w:val="clear" w:color="auto" w:fill="auto"/>
          </w:tcPr>
          <w:p w:rsidR="0022002B" w:rsidRPr="00982143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6.5 - 7.5</w:t>
            </w:r>
          </w:p>
        </w:tc>
      </w:tr>
      <w:tr w:rsidR="0022002B" w:rsidRPr="00982143" w:rsidTr="00661339">
        <w:tc>
          <w:tcPr>
            <w:tcW w:w="7683" w:type="dxa"/>
            <w:shd w:val="clear" w:color="auto" w:fill="auto"/>
          </w:tcPr>
          <w:p w:rsidR="0022002B" w:rsidRPr="00982143" w:rsidRDefault="007F14F9" w:rsidP="007F14F9">
            <w:pPr>
              <w:tabs>
                <w:tab w:val="left" w:pos="990"/>
              </w:tabs>
              <w:spacing w:before="120" w:after="120" w:line="240" w:lineRule="auto"/>
              <w:rPr>
                <w:rFonts w:eastAsia="Times New Roman"/>
                <w:lang w:val="en-US"/>
              </w:rPr>
            </w:pPr>
            <w:r w:rsidRPr="007F14F9">
              <w:rPr>
                <w:rFonts w:eastAsia="Times New Roman"/>
                <w:lang w:val="en-US"/>
              </w:rPr>
              <w:t>Speaks clearly with expression, and attempts to engage an audience.</w:t>
            </w:r>
            <w:r>
              <w:rPr>
                <w:rFonts w:eastAsia="Times New Roman"/>
                <w:lang w:val="en-US"/>
              </w:rPr>
              <w:tab/>
            </w:r>
          </w:p>
        </w:tc>
        <w:tc>
          <w:tcPr>
            <w:tcW w:w="1078" w:type="dxa"/>
            <w:shd w:val="clear" w:color="auto" w:fill="auto"/>
          </w:tcPr>
          <w:p w:rsidR="0022002B" w:rsidRPr="00982143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5 – 6</w:t>
            </w:r>
          </w:p>
        </w:tc>
      </w:tr>
      <w:tr w:rsidR="0022002B" w:rsidRPr="00982143" w:rsidTr="00661339">
        <w:tc>
          <w:tcPr>
            <w:tcW w:w="7683" w:type="dxa"/>
            <w:shd w:val="clear" w:color="auto" w:fill="auto"/>
          </w:tcPr>
          <w:p w:rsidR="0022002B" w:rsidRPr="00982143" w:rsidRDefault="007F14F9" w:rsidP="0022002B">
            <w:pPr>
              <w:spacing w:before="120" w:after="120" w:line="240" w:lineRule="auto"/>
              <w:rPr>
                <w:rFonts w:eastAsia="Times New Roman"/>
                <w:lang w:val="en-US"/>
              </w:rPr>
            </w:pPr>
            <w:r w:rsidRPr="007F14F9">
              <w:rPr>
                <w:rFonts w:eastAsia="Times New Roman"/>
                <w:lang w:val="en-US"/>
              </w:rPr>
              <w:t>Speaks with little expression and limited effort to engage an audience.</w:t>
            </w:r>
          </w:p>
        </w:tc>
        <w:tc>
          <w:tcPr>
            <w:tcW w:w="1078" w:type="dxa"/>
            <w:shd w:val="clear" w:color="auto" w:fill="auto"/>
          </w:tcPr>
          <w:p w:rsidR="0022002B" w:rsidRPr="00982143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3 – 4.5</w:t>
            </w:r>
          </w:p>
        </w:tc>
      </w:tr>
      <w:tr w:rsidR="0022002B" w:rsidRPr="00982143" w:rsidTr="00661339">
        <w:tc>
          <w:tcPr>
            <w:tcW w:w="7683" w:type="dxa"/>
            <w:shd w:val="clear" w:color="auto" w:fill="auto"/>
          </w:tcPr>
          <w:p w:rsidR="0022002B" w:rsidRPr="00982143" w:rsidRDefault="002564C3" w:rsidP="0022002B">
            <w:pPr>
              <w:spacing w:before="120" w:after="120" w:line="240" w:lineRule="auto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Does not meet the requirements of a D grade.</w:t>
            </w:r>
          </w:p>
        </w:tc>
        <w:tc>
          <w:tcPr>
            <w:tcW w:w="1078" w:type="dxa"/>
            <w:shd w:val="clear" w:color="auto" w:fill="auto"/>
          </w:tcPr>
          <w:p w:rsidR="0022002B" w:rsidRPr="00982143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0 – 2.5</w:t>
            </w:r>
          </w:p>
        </w:tc>
      </w:tr>
      <w:tr w:rsidR="0022002B" w:rsidRPr="00982143" w:rsidTr="00661339">
        <w:tc>
          <w:tcPr>
            <w:tcW w:w="7683" w:type="dxa"/>
            <w:shd w:val="clear" w:color="auto" w:fill="D0CECE" w:themeFill="background2" w:themeFillShade="E6"/>
          </w:tcPr>
          <w:p w:rsidR="0022002B" w:rsidRPr="007F14F9" w:rsidRDefault="007F14F9" w:rsidP="0022002B">
            <w:pPr>
              <w:spacing w:before="120" w:after="120" w:line="238" w:lineRule="auto"/>
              <w:rPr>
                <w:rFonts w:eastAsia="Times New Roman"/>
                <w:b/>
                <w:color w:val="000000"/>
                <w:sz w:val="24"/>
                <w:szCs w:val="24"/>
                <w:lang w:val="en-US" w:eastAsia="en-AU"/>
              </w:rPr>
            </w:pPr>
            <w:r w:rsidRPr="007F14F9">
              <w:rPr>
                <w:rFonts w:eastAsia="Times New Roman"/>
                <w:b/>
                <w:color w:val="000000"/>
                <w:sz w:val="24"/>
                <w:szCs w:val="24"/>
                <w:lang w:val="en-US" w:eastAsia="en-AU"/>
              </w:rPr>
              <w:t>Communication Skills</w:t>
            </w:r>
          </w:p>
        </w:tc>
        <w:tc>
          <w:tcPr>
            <w:tcW w:w="1078" w:type="dxa"/>
            <w:shd w:val="clear" w:color="auto" w:fill="D9D9D9"/>
          </w:tcPr>
          <w:p w:rsidR="0022002B" w:rsidRPr="00982143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982143">
              <w:rPr>
                <w:rFonts w:eastAsia="Times New Roman"/>
                <w:sz w:val="24"/>
                <w:szCs w:val="24"/>
                <w:lang w:val="en-US"/>
              </w:rPr>
              <w:t>/10</w:t>
            </w:r>
          </w:p>
        </w:tc>
      </w:tr>
      <w:tr w:rsidR="0022002B" w:rsidRPr="00982143" w:rsidTr="00661339">
        <w:tc>
          <w:tcPr>
            <w:tcW w:w="7683" w:type="dxa"/>
            <w:shd w:val="clear" w:color="auto" w:fill="auto"/>
          </w:tcPr>
          <w:p w:rsidR="0022002B" w:rsidRPr="00982143" w:rsidRDefault="007F14F9" w:rsidP="00EF69C6">
            <w:pPr>
              <w:spacing w:before="120" w:after="120" w:line="240" w:lineRule="auto"/>
              <w:rPr>
                <w:rFonts w:eastAsia="Times New Roman"/>
                <w:lang w:val="en-US"/>
              </w:rPr>
            </w:pPr>
            <w:r w:rsidRPr="007F14F9">
              <w:rPr>
                <w:rFonts w:eastAsia="Times New Roman"/>
                <w:lang w:val="en-US"/>
              </w:rPr>
              <w:t>Uses body language including stance, gestures and eye contact to engage and maintain audience attention and/or interest.</w:t>
            </w:r>
          </w:p>
        </w:tc>
        <w:tc>
          <w:tcPr>
            <w:tcW w:w="1078" w:type="dxa"/>
            <w:shd w:val="clear" w:color="auto" w:fill="auto"/>
          </w:tcPr>
          <w:p w:rsidR="0022002B" w:rsidRPr="00982143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8 - 10</w:t>
            </w:r>
          </w:p>
        </w:tc>
      </w:tr>
      <w:tr w:rsidR="0022002B" w:rsidRPr="00982143" w:rsidTr="00661339">
        <w:tc>
          <w:tcPr>
            <w:tcW w:w="7683" w:type="dxa"/>
            <w:shd w:val="clear" w:color="auto" w:fill="auto"/>
          </w:tcPr>
          <w:p w:rsidR="0022002B" w:rsidRPr="00982143" w:rsidRDefault="007F14F9" w:rsidP="0022002B">
            <w:pPr>
              <w:spacing w:before="120" w:after="120" w:line="240" w:lineRule="auto"/>
              <w:rPr>
                <w:rFonts w:eastAsia="Times New Roman"/>
                <w:lang w:val="en-US"/>
              </w:rPr>
            </w:pPr>
            <w:r w:rsidRPr="007F14F9">
              <w:rPr>
                <w:rFonts w:eastAsia="Times New Roman"/>
                <w:lang w:val="en-US"/>
              </w:rPr>
              <w:t>Uses some body language including stance, gestures and eye contact, to engage audience attention and/or interest.</w:t>
            </w:r>
          </w:p>
        </w:tc>
        <w:tc>
          <w:tcPr>
            <w:tcW w:w="1078" w:type="dxa"/>
            <w:shd w:val="clear" w:color="auto" w:fill="auto"/>
          </w:tcPr>
          <w:p w:rsidR="0022002B" w:rsidRPr="00982143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6.5 - 7.5</w:t>
            </w:r>
          </w:p>
        </w:tc>
      </w:tr>
      <w:tr w:rsidR="0022002B" w:rsidRPr="00982143" w:rsidTr="00661339">
        <w:tc>
          <w:tcPr>
            <w:tcW w:w="7683" w:type="dxa"/>
            <w:shd w:val="clear" w:color="auto" w:fill="auto"/>
          </w:tcPr>
          <w:p w:rsidR="0022002B" w:rsidRPr="00982143" w:rsidRDefault="007F14F9" w:rsidP="00EF69C6">
            <w:pPr>
              <w:spacing w:before="120" w:after="120" w:line="240" w:lineRule="auto"/>
              <w:rPr>
                <w:rFonts w:eastAsia="Times New Roman"/>
                <w:lang w:val="en-US"/>
              </w:rPr>
            </w:pPr>
            <w:r w:rsidRPr="007F14F9">
              <w:rPr>
                <w:rFonts w:eastAsia="Times New Roman"/>
                <w:lang w:val="en-US"/>
              </w:rPr>
              <w:t>Attempts to use some body language including stance, gestures and eye contact, to engage audience attention and/or interest.</w:t>
            </w:r>
          </w:p>
        </w:tc>
        <w:tc>
          <w:tcPr>
            <w:tcW w:w="1078" w:type="dxa"/>
            <w:shd w:val="clear" w:color="auto" w:fill="auto"/>
          </w:tcPr>
          <w:p w:rsidR="0022002B" w:rsidRPr="00982143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5 – 6</w:t>
            </w:r>
          </w:p>
        </w:tc>
      </w:tr>
      <w:tr w:rsidR="0022002B" w:rsidRPr="00982143" w:rsidTr="00661339">
        <w:tc>
          <w:tcPr>
            <w:tcW w:w="7683" w:type="dxa"/>
            <w:shd w:val="clear" w:color="auto" w:fill="auto"/>
          </w:tcPr>
          <w:p w:rsidR="0022002B" w:rsidRPr="00982143" w:rsidRDefault="007F14F9" w:rsidP="00EF69C6">
            <w:pPr>
              <w:spacing w:before="120" w:after="120" w:line="240" w:lineRule="auto"/>
              <w:rPr>
                <w:rFonts w:eastAsia="Times New Roman"/>
                <w:lang w:val="en-US"/>
              </w:rPr>
            </w:pPr>
            <w:r w:rsidRPr="007F14F9">
              <w:rPr>
                <w:rFonts w:eastAsia="Times New Roman"/>
                <w:lang w:val="en-US"/>
              </w:rPr>
              <w:t>Shows little attempt to engage audience thr</w:t>
            </w:r>
            <w:bookmarkStart w:id="0" w:name="_GoBack"/>
            <w:bookmarkEnd w:id="0"/>
            <w:r w:rsidRPr="007F14F9">
              <w:rPr>
                <w:rFonts w:eastAsia="Times New Roman"/>
                <w:lang w:val="en-US"/>
              </w:rPr>
              <w:t>ough non-verbal means.</w:t>
            </w:r>
          </w:p>
        </w:tc>
        <w:tc>
          <w:tcPr>
            <w:tcW w:w="1078" w:type="dxa"/>
            <w:shd w:val="clear" w:color="auto" w:fill="auto"/>
          </w:tcPr>
          <w:p w:rsidR="0022002B" w:rsidRPr="00982143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3 – 4.5</w:t>
            </w:r>
          </w:p>
        </w:tc>
      </w:tr>
      <w:tr w:rsidR="0022002B" w:rsidRPr="00982143" w:rsidTr="00661339">
        <w:tc>
          <w:tcPr>
            <w:tcW w:w="7683" w:type="dxa"/>
            <w:shd w:val="clear" w:color="auto" w:fill="auto"/>
          </w:tcPr>
          <w:p w:rsidR="0022002B" w:rsidRPr="00982143" w:rsidRDefault="0022002B" w:rsidP="0022002B">
            <w:pPr>
              <w:spacing w:before="120" w:after="120" w:line="240" w:lineRule="auto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Does not meet the requirements of a D grade.</w:t>
            </w:r>
          </w:p>
        </w:tc>
        <w:tc>
          <w:tcPr>
            <w:tcW w:w="1078" w:type="dxa"/>
            <w:shd w:val="clear" w:color="auto" w:fill="auto"/>
          </w:tcPr>
          <w:p w:rsidR="0022002B" w:rsidRPr="00982143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0 – 2.5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D0CECE" w:themeFill="background2" w:themeFillShade="E6"/>
          </w:tcPr>
          <w:p w:rsidR="0022002B" w:rsidRPr="009962BC" w:rsidRDefault="0022002B" w:rsidP="0022002B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962BC">
              <w:rPr>
                <w:rFonts w:eastAsia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078" w:type="dxa"/>
            <w:shd w:val="clear" w:color="auto" w:fill="D0CECE" w:themeFill="background2" w:themeFillShade="E6"/>
          </w:tcPr>
          <w:p w:rsidR="0022002B" w:rsidRPr="009962BC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962BC">
              <w:rPr>
                <w:rFonts w:eastAsia="Times New Roman"/>
                <w:b/>
                <w:sz w:val="24"/>
                <w:szCs w:val="24"/>
                <w:lang w:val="en-US"/>
              </w:rPr>
              <w:t>/30</w:t>
            </w:r>
          </w:p>
        </w:tc>
      </w:tr>
    </w:tbl>
    <w:p w:rsidR="007F0FCF" w:rsidRDefault="007F0FCF" w:rsidP="00F55982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5E1"/>
    <w:multiLevelType w:val="hybridMultilevel"/>
    <w:tmpl w:val="2ED648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2DC9"/>
    <w:multiLevelType w:val="hybridMultilevel"/>
    <w:tmpl w:val="67B88E5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E0CBD"/>
    <w:multiLevelType w:val="hybridMultilevel"/>
    <w:tmpl w:val="A96AD95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C12A2"/>
    <w:multiLevelType w:val="hybridMultilevel"/>
    <w:tmpl w:val="11C061B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30FFA"/>
    <w:rsid w:val="00036510"/>
    <w:rsid w:val="00045905"/>
    <w:rsid w:val="00047D48"/>
    <w:rsid w:val="00055D66"/>
    <w:rsid w:val="00082640"/>
    <w:rsid w:val="001252A0"/>
    <w:rsid w:val="001925EC"/>
    <w:rsid w:val="001D51D1"/>
    <w:rsid w:val="0022002B"/>
    <w:rsid w:val="00226C3D"/>
    <w:rsid w:val="002564C3"/>
    <w:rsid w:val="00275F92"/>
    <w:rsid w:val="002A11E7"/>
    <w:rsid w:val="002D2FAC"/>
    <w:rsid w:val="0032415D"/>
    <w:rsid w:val="003762F4"/>
    <w:rsid w:val="00390648"/>
    <w:rsid w:val="003C64B2"/>
    <w:rsid w:val="003D109E"/>
    <w:rsid w:val="003F145E"/>
    <w:rsid w:val="00407F02"/>
    <w:rsid w:val="00425920"/>
    <w:rsid w:val="00466E7C"/>
    <w:rsid w:val="004D792D"/>
    <w:rsid w:val="00584122"/>
    <w:rsid w:val="005A2AD1"/>
    <w:rsid w:val="005A6927"/>
    <w:rsid w:val="006053AC"/>
    <w:rsid w:val="00605FD0"/>
    <w:rsid w:val="00615B58"/>
    <w:rsid w:val="00620055"/>
    <w:rsid w:val="00642487"/>
    <w:rsid w:val="00661339"/>
    <w:rsid w:val="00673EF6"/>
    <w:rsid w:val="006919D6"/>
    <w:rsid w:val="00692DE8"/>
    <w:rsid w:val="007006C1"/>
    <w:rsid w:val="007B6B7F"/>
    <w:rsid w:val="007F0FCF"/>
    <w:rsid w:val="007F14F9"/>
    <w:rsid w:val="007F35B8"/>
    <w:rsid w:val="0081106D"/>
    <w:rsid w:val="00936683"/>
    <w:rsid w:val="00956AF1"/>
    <w:rsid w:val="00982143"/>
    <w:rsid w:val="009962BC"/>
    <w:rsid w:val="00A27B86"/>
    <w:rsid w:val="00A87901"/>
    <w:rsid w:val="00B2307A"/>
    <w:rsid w:val="00B751F9"/>
    <w:rsid w:val="00B823B7"/>
    <w:rsid w:val="00B967BC"/>
    <w:rsid w:val="00BC1CA6"/>
    <w:rsid w:val="00BD40AB"/>
    <w:rsid w:val="00C359CF"/>
    <w:rsid w:val="00C44E61"/>
    <w:rsid w:val="00C45F27"/>
    <w:rsid w:val="00C8162E"/>
    <w:rsid w:val="00C85A99"/>
    <w:rsid w:val="00CA3DB9"/>
    <w:rsid w:val="00CA48F0"/>
    <w:rsid w:val="00CB2F09"/>
    <w:rsid w:val="00CC5B12"/>
    <w:rsid w:val="00CE7E02"/>
    <w:rsid w:val="00CF1C39"/>
    <w:rsid w:val="00CF68A9"/>
    <w:rsid w:val="00D35F93"/>
    <w:rsid w:val="00D50F0D"/>
    <w:rsid w:val="00DD49D8"/>
    <w:rsid w:val="00DD6350"/>
    <w:rsid w:val="00E35DE3"/>
    <w:rsid w:val="00E44914"/>
    <w:rsid w:val="00E643A0"/>
    <w:rsid w:val="00E77549"/>
    <w:rsid w:val="00ED0317"/>
    <w:rsid w:val="00EE5422"/>
    <w:rsid w:val="00EF69C6"/>
    <w:rsid w:val="00F3024D"/>
    <w:rsid w:val="00F354B6"/>
    <w:rsid w:val="00F36FCE"/>
    <w:rsid w:val="00F55982"/>
    <w:rsid w:val="00F6513A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64D9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F6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0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bs.com.au/cronullariots/documentar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66859BEB</Template>
  <TotalTime>33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5</cp:revision>
  <cp:lastPrinted>2019-05-07T03:21:00Z</cp:lastPrinted>
  <dcterms:created xsi:type="dcterms:W3CDTF">2019-05-07T03:23:00Z</dcterms:created>
  <dcterms:modified xsi:type="dcterms:W3CDTF">2019-05-23T02:41:00Z</dcterms:modified>
</cp:coreProperties>
</file>