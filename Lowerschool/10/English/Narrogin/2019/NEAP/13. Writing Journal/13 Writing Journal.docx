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4095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F0" w:rsidRPr="00E44914" w:rsidRDefault="002171F0" w:rsidP="00BE47BA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13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Writing Journal</w:t>
                            </w:r>
                          </w:p>
                          <w:p w:rsidR="002171F0" w:rsidRDefault="002171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2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">
                <v:textbox>
                  <w:txbxContent>
                    <w:p w:rsidR="002171F0" w:rsidRPr="00E44914" w:rsidRDefault="002171F0" w:rsidP="00BE47BA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13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Writing Journal</w:t>
                      </w:r>
                    </w:p>
                    <w:p w:rsidR="002171F0" w:rsidRDefault="002171F0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652156" w:rsidRDefault="00652156" w:rsidP="00B823B7">
      <w:pPr>
        <w:jc w:val="center"/>
        <w:rPr>
          <w:b/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652156" w:rsidRDefault="00045905" w:rsidP="00B823B7">
      <w:pPr>
        <w:jc w:val="center"/>
        <w:rPr>
          <w:b/>
          <w:sz w:val="16"/>
          <w:szCs w:val="16"/>
        </w:rPr>
      </w:pPr>
      <w:bookmarkStart w:id="0" w:name="_GoBack"/>
      <w:bookmarkEnd w:id="0"/>
    </w:p>
    <w:p w:rsidR="002A11E7" w:rsidRDefault="00B823B7" w:rsidP="00B823B7">
      <w:pPr>
        <w:rPr>
          <w:b/>
          <w:sz w:val="12"/>
          <w:szCs w:val="12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652156" w:rsidRPr="00652156" w:rsidRDefault="00652156" w:rsidP="00B823B7">
      <w:pPr>
        <w:rPr>
          <w:b/>
          <w:sz w:val="12"/>
          <w:szCs w:val="12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197D4F">
        <w:rPr>
          <w:sz w:val="24"/>
          <w:szCs w:val="24"/>
        </w:rPr>
        <w:t xml:space="preserve">  W 10</w:t>
      </w:r>
      <w:r w:rsidR="005A0361">
        <w:rPr>
          <w:sz w:val="24"/>
          <w:szCs w:val="24"/>
        </w:rPr>
        <w:t>%</w:t>
      </w:r>
    </w:p>
    <w:p w:rsidR="00CA3DB9" w:rsidRPr="0032133B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956AF1">
        <w:rPr>
          <w:b/>
          <w:sz w:val="24"/>
          <w:szCs w:val="24"/>
        </w:rPr>
        <w:t xml:space="preserve"> </w:t>
      </w:r>
    </w:p>
    <w:p w:rsidR="00ED0317" w:rsidRPr="00BE47BA" w:rsidRDefault="00C85A99" w:rsidP="00BE47BA">
      <w:pPr>
        <w:pStyle w:val="ListParagraph"/>
        <w:numPr>
          <w:ilvl w:val="0"/>
          <w:numId w:val="12"/>
        </w:numPr>
      </w:pPr>
      <w:r w:rsidRPr="00BE47BA">
        <w:t xml:space="preserve">In this task, </w:t>
      </w:r>
      <w:r w:rsidR="0032133B">
        <w:t xml:space="preserve">in class </w:t>
      </w:r>
      <w:r w:rsidRPr="00BE47BA">
        <w:t>students will</w:t>
      </w:r>
      <w:r w:rsidR="00ED0317" w:rsidRPr="00BE47BA">
        <w:t>:</w:t>
      </w:r>
    </w:p>
    <w:p w:rsidR="00ED0317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Read a series of short texts created using objects as a stimulus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Locate</w:t>
      </w:r>
      <w:r w:rsidR="0032133B">
        <w:t xml:space="preserve"> three to four</w:t>
      </w:r>
      <w:r w:rsidRPr="00BE47BA">
        <w:t xml:space="preserve"> objects to write about</w:t>
      </w:r>
    </w:p>
    <w:p w:rsidR="00BE47BA" w:rsidRPr="00652156" w:rsidRDefault="00BE47BA" w:rsidP="00BE47BA">
      <w:pPr>
        <w:autoSpaceDE w:val="0"/>
        <w:autoSpaceDN w:val="0"/>
        <w:adjustRightInd w:val="0"/>
        <w:spacing w:after="0" w:line="240" w:lineRule="auto"/>
        <w:rPr>
          <w:sz w:val="12"/>
          <w:szCs w:val="12"/>
        </w:rPr>
      </w:pPr>
    </w:p>
    <w:p w:rsidR="00BE47BA" w:rsidRPr="00BE47BA" w:rsidRDefault="0032133B" w:rsidP="00BE47B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In class, d</w:t>
      </w:r>
      <w:r w:rsidR="00BE47BA" w:rsidRPr="00BE47BA">
        <w:t>uring writing lessons</w:t>
      </w:r>
      <w:r>
        <w:t xml:space="preserve"> 1-3, students will</w:t>
      </w:r>
      <w:r w:rsidR="00BE47BA" w:rsidRPr="00BE47BA">
        <w:t>: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Write ‘freely’ for ten - fifteen minutes at the beginning of each writing lesson about an object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Identify (underline) key images/phrases/words you think are powerful or effective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Plan a brief text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Re-draft your text – take another fifteen minutes to do this.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Develop a clear idea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Develop your text in line with the genre you choose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>Edit your text</w:t>
      </w:r>
    </w:p>
    <w:p w:rsidR="00BE47BA" w:rsidRPr="00BE47BA" w:rsidRDefault="00BE47BA" w:rsidP="00BE4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E47BA">
        <w:t xml:space="preserve">Spend the last 15 minutes of the lesson reworking sections or all of your text. </w:t>
      </w:r>
    </w:p>
    <w:p w:rsidR="00BE47BA" w:rsidRPr="00652156" w:rsidRDefault="00BE47BA" w:rsidP="00BE47BA">
      <w:pPr>
        <w:autoSpaceDE w:val="0"/>
        <w:autoSpaceDN w:val="0"/>
        <w:adjustRightInd w:val="0"/>
        <w:spacing w:after="0" w:line="240" w:lineRule="auto"/>
        <w:rPr>
          <w:sz w:val="12"/>
          <w:szCs w:val="12"/>
        </w:rPr>
      </w:pPr>
    </w:p>
    <w:p w:rsidR="00BE47BA" w:rsidRPr="00BE47BA" w:rsidRDefault="00BE47BA" w:rsidP="00BE47B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BE47BA">
        <w:t>Se</w:t>
      </w:r>
      <w:r>
        <w:t>lect one text to develop</w:t>
      </w:r>
      <w:r w:rsidR="0032133B">
        <w:t xml:space="preserve"> under examination conditions. Students will:</w:t>
      </w:r>
    </w:p>
    <w:p w:rsidR="00BE47BA" w:rsidRPr="00BE47BA" w:rsidRDefault="00BE47BA" w:rsidP="00BE47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In one le</w:t>
      </w:r>
      <w:r w:rsidR="0032133B">
        <w:t>sson, create a good copy of their</w:t>
      </w:r>
      <w:r>
        <w:t xml:space="preserve"> chosen text.</w:t>
      </w:r>
    </w:p>
    <w:p w:rsidR="00BE47BA" w:rsidRPr="00652156" w:rsidRDefault="00BE47BA" w:rsidP="00BE47B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12"/>
          <w:szCs w:val="12"/>
        </w:rPr>
      </w:pPr>
    </w:p>
    <w:p w:rsidR="00C44E61" w:rsidRPr="00C85A99" w:rsidRDefault="00C44E61" w:rsidP="00C85A99">
      <w:pPr>
        <w:rPr>
          <w:sz w:val="24"/>
          <w:szCs w:val="24"/>
        </w:rPr>
      </w:pPr>
      <w:r w:rsidRPr="00C85A99">
        <w:rPr>
          <w:b/>
          <w:sz w:val="24"/>
          <w:szCs w:val="24"/>
        </w:rPr>
        <w:t xml:space="preserve">Time for the task: </w:t>
      </w:r>
      <w:r w:rsidR="0032133B">
        <w:rPr>
          <w:sz w:val="24"/>
          <w:szCs w:val="24"/>
        </w:rPr>
        <w:t>Four to five</w:t>
      </w:r>
      <w:r w:rsidR="00BE47BA">
        <w:rPr>
          <w:sz w:val="24"/>
          <w:szCs w:val="24"/>
        </w:rPr>
        <w:t xml:space="preserve"> </w:t>
      </w:r>
      <w:r w:rsidR="00ED6EB7">
        <w:rPr>
          <w:sz w:val="24"/>
          <w:szCs w:val="24"/>
        </w:rPr>
        <w:t>l</w:t>
      </w:r>
      <w:r w:rsidR="00CF68A9">
        <w:rPr>
          <w:sz w:val="24"/>
          <w:szCs w:val="24"/>
        </w:rPr>
        <w:t>esson</w:t>
      </w:r>
      <w:r w:rsidR="00BE47BA">
        <w:rPr>
          <w:sz w:val="24"/>
          <w:szCs w:val="24"/>
        </w:rPr>
        <w:t>s</w:t>
      </w:r>
      <w:r w:rsidRPr="00C85A99">
        <w:rPr>
          <w:sz w:val="24"/>
          <w:szCs w:val="24"/>
        </w:rPr>
        <w:t xml:space="preserve"> in-class</w:t>
      </w:r>
      <w:r w:rsidR="00CF68A9">
        <w:rPr>
          <w:sz w:val="24"/>
          <w:szCs w:val="24"/>
        </w:rPr>
        <w:t xml:space="preserve">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ED6EB7">
        <w:rPr>
          <w:sz w:val="24"/>
          <w:szCs w:val="24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68A9" w:rsidTr="00652156">
        <w:trPr>
          <w:trHeight w:val="2473"/>
        </w:trPr>
        <w:tc>
          <w:tcPr>
            <w:tcW w:w="10456" w:type="dxa"/>
          </w:tcPr>
          <w:p w:rsidR="009C4C01" w:rsidRPr="009C4C01" w:rsidRDefault="009C4C01" w:rsidP="00CF68A9">
            <w:pPr>
              <w:spacing w:after="120"/>
              <w:rPr>
                <w:b/>
                <w:sz w:val="12"/>
                <w:szCs w:val="12"/>
              </w:rPr>
            </w:pPr>
          </w:p>
          <w:p w:rsidR="00ED6EB7" w:rsidRPr="00ED6EB7" w:rsidRDefault="009C4C01" w:rsidP="00BE47BA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</w:t>
            </w:r>
            <w:r w:rsidR="00BE47BA">
              <w:rPr>
                <w:b/>
                <w:sz w:val="24"/>
                <w:szCs w:val="24"/>
              </w:rPr>
              <w:t>13</w:t>
            </w:r>
            <w:r w:rsidR="00ED6EB7">
              <w:rPr>
                <w:b/>
                <w:sz w:val="24"/>
                <w:szCs w:val="24"/>
              </w:rPr>
              <w:t xml:space="preserve">: </w:t>
            </w:r>
            <w:r w:rsidR="0032133B">
              <w:rPr>
                <w:b/>
                <w:sz w:val="24"/>
                <w:szCs w:val="24"/>
              </w:rPr>
              <w:t>Creative Writing</w:t>
            </w:r>
          </w:p>
          <w:p w:rsidR="0032133B" w:rsidRDefault="0032133B" w:rsidP="0032133B">
            <w:pPr>
              <w:rPr>
                <w:rFonts w:eastAsia="Times New Roman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sz w:val="24"/>
                <w:szCs w:val="24"/>
                <w:lang w:val="en-US" w:eastAsia="en-AU"/>
              </w:rPr>
              <w:t xml:space="preserve">Use a series of objects as the stimulus for a series of writing lessons in class. </w:t>
            </w:r>
          </w:p>
          <w:p w:rsidR="0032133B" w:rsidRPr="0032133B" w:rsidRDefault="0032133B" w:rsidP="0032133B">
            <w:pPr>
              <w:rPr>
                <w:rFonts w:eastAsia="Times New Roman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sz w:val="24"/>
                <w:szCs w:val="24"/>
                <w:lang w:val="en-US" w:eastAsia="en-AU"/>
              </w:rPr>
              <w:t>Select one text to develop into a longer piece of writing.</w:t>
            </w:r>
          </w:p>
          <w:p w:rsidR="0032133B" w:rsidRDefault="0032133B" w:rsidP="0032133B">
            <w:pPr>
              <w:rPr>
                <w:rFonts w:eastAsia="Times New Roman"/>
                <w:b/>
                <w:sz w:val="24"/>
                <w:szCs w:val="24"/>
                <w:lang w:val="en-US" w:eastAsia="en-AU"/>
              </w:rPr>
            </w:pPr>
          </w:p>
          <w:p w:rsidR="0032133B" w:rsidRDefault="009C4C01" w:rsidP="0032133B">
            <w:pPr>
              <w:rPr>
                <w:rFonts w:eastAsia="Times New Roman"/>
                <w:b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en-AU"/>
              </w:rPr>
              <w:t>D</w:t>
            </w:r>
            <w:r w:rsidR="00BE47BA"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ue: </w:t>
            </w:r>
            <w:r w:rsidR="0032133B"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      </w:t>
            </w:r>
            <w:r w:rsidR="00BE47BA">
              <w:rPr>
                <w:rFonts w:eastAsia="Times New Roman"/>
                <w:b/>
                <w:sz w:val="24"/>
                <w:szCs w:val="24"/>
                <w:lang w:val="en-US" w:eastAsia="en-AU"/>
              </w:rPr>
              <w:t>A) Term 2</w:t>
            </w:r>
            <w:r w:rsidR="0032133B"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, Week 9 (first </w:t>
            </w:r>
            <w:proofErr w:type="gramStart"/>
            <w:r w:rsidR="0032133B"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lesson)   </w:t>
            </w:r>
            <w:proofErr w:type="gramEnd"/>
            <w:r w:rsidR="0032133B"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    B) Term 2, Week 9 (last lesson) </w:t>
            </w:r>
          </w:p>
          <w:p w:rsidR="00CF68A9" w:rsidRDefault="0032133B" w:rsidP="00652156">
            <w:pPr>
              <w:ind w:left="720"/>
              <w:rPr>
                <w:sz w:val="24"/>
                <w:szCs w:val="24"/>
              </w:rPr>
            </w:pPr>
            <w:r w:rsidRPr="0032133B"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  </w:t>
            </w:r>
            <w:r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  C) </w:t>
            </w:r>
            <w:r w:rsidRPr="0032133B">
              <w:rPr>
                <w:rFonts w:eastAsia="Times New Roman"/>
                <w:b/>
                <w:sz w:val="24"/>
                <w:szCs w:val="24"/>
                <w:lang w:val="en-US" w:eastAsia="en-AU"/>
              </w:rPr>
              <w:t>Term 3, Wee</w:t>
            </w:r>
            <w:r>
              <w:rPr>
                <w:rFonts w:eastAsia="Times New Roman"/>
                <w:b/>
                <w:sz w:val="24"/>
                <w:szCs w:val="24"/>
                <w:lang w:val="en-US" w:eastAsia="en-AU"/>
              </w:rPr>
              <w:t>k 1 (last lesson)</w:t>
            </w:r>
          </w:p>
        </w:tc>
      </w:tr>
    </w:tbl>
    <w:p w:rsidR="00BC1CA6" w:rsidRPr="00584122" w:rsidRDefault="0058412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</w:t>
      </w:r>
      <w:r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0A1A0A" w:rsidRDefault="000A1A0A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</w:p>
    <w:p w:rsidR="000A1A0A" w:rsidRDefault="000A1A0A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</w:p>
    <w:p w:rsidR="0022002B" w:rsidRPr="00F3024D" w:rsidRDefault="009C4C01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Marking Criteria: </w:t>
      </w:r>
      <w:r w:rsidR="00197D4F">
        <w:rPr>
          <w:rFonts w:eastAsiaTheme="majorEastAsia"/>
          <w:b/>
          <w:bCs/>
          <w:sz w:val="28"/>
          <w:szCs w:val="28"/>
        </w:rPr>
        <w:t>Writing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  <w:gridCol w:w="1276"/>
      </w:tblGrid>
      <w:tr w:rsidR="00BC1CA6" w:rsidRPr="00BC1CA6" w:rsidTr="006451C5">
        <w:tc>
          <w:tcPr>
            <w:tcW w:w="8930" w:type="dxa"/>
            <w:shd w:val="clear" w:color="auto" w:fill="FFFFFF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CRITERIA AND CATEGORIES</w:t>
            </w:r>
          </w:p>
          <w:p w:rsidR="00BC1CA6" w:rsidRPr="007E7D08" w:rsidRDefault="00BC1CA6" w:rsidP="00BC1CA6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FFFFFF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Marks</w:t>
            </w:r>
          </w:p>
          <w:p w:rsidR="00BC1CA6" w:rsidRPr="007E7D08" w:rsidRDefault="006451C5" w:rsidP="00407F02">
            <w:pPr>
              <w:spacing w:after="12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/100</w:t>
            </w:r>
          </w:p>
        </w:tc>
      </w:tr>
      <w:tr w:rsidR="00BC1CA6" w:rsidRPr="00BC1CA6" w:rsidTr="006451C5">
        <w:tc>
          <w:tcPr>
            <w:tcW w:w="8930" w:type="dxa"/>
            <w:shd w:val="clear" w:color="auto" w:fill="D9D9D9"/>
          </w:tcPr>
          <w:p w:rsidR="00BC1CA6" w:rsidRPr="007E7D08" w:rsidRDefault="002171F0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  <w:t>Text Structure</w:t>
            </w:r>
          </w:p>
        </w:tc>
        <w:tc>
          <w:tcPr>
            <w:tcW w:w="1276" w:type="dxa"/>
            <w:shd w:val="clear" w:color="auto" w:fill="D9D9D9"/>
          </w:tcPr>
          <w:p w:rsidR="00BC1CA6" w:rsidRPr="007E7D08" w:rsidRDefault="006451C5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/25</w:t>
            </w:r>
          </w:p>
        </w:tc>
      </w:tr>
      <w:tr w:rsidR="00BC1CA6" w:rsidRPr="00BC1CA6" w:rsidTr="006451C5">
        <w:tc>
          <w:tcPr>
            <w:tcW w:w="8930" w:type="dxa"/>
            <w:shd w:val="clear" w:color="auto" w:fill="auto"/>
          </w:tcPr>
          <w:p w:rsidR="00BC1CA6" w:rsidRPr="007E7D08" w:rsidRDefault="002171F0" w:rsidP="005A6927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2171F0">
              <w:rPr>
                <w:rFonts w:eastAsia="Times New Roman"/>
                <w:sz w:val="20"/>
                <w:szCs w:val="20"/>
              </w:rPr>
              <w:t>Writes clearly and concisely, communicating with the reader in an engaging manner, drawing on a variety of language features, stylistic devices, text structures and images which complement and enhance the text.</w:t>
            </w:r>
          </w:p>
        </w:tc>
        <w:tc>
          <w:tcPr>
            <w:tcW w:w="1276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BC1CA6" w:rsidRPr="00BC1CA6" w:rsidTr="006451C5">
        <w:tc>
          <w:tcPr>
            <w:tcW w:w="8930" w:type="dxa"/>
            <w:shd w:val="clear" w:color="auto" w:fill="auto"/>
          </w:tcPr>
          <w:p w:rsidR="00BC1CA6" w:rsidRPr="007E7D08" w:rsidRDefault="002171F0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2171F0">
              <w:rPr>
                <w:rFonts w:eastAsia="Times New Roman"/>
                <w:sz w:val="20"/>
                <w:szCs w:val="20"/>
              </w:rPr>
              <w:t>Writes in an engaging manner, demonstrating control of some language features, stylistic devices, text structures and images to communicate effectively with the reader.</w:t>
            </w:r>
          </w:p>
        </w:tc>
        <w:tc>
          <w:tcPr>
            <w:tcW w:w="1276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BC1CA6" w:rsidRPr="00BC1CA6" w:rsidTr="006451C5">
        <w:tc>
          <w:tcPr>
            <w:tcW w:w="8930" w:type="dxa"/>
            <w:shd w:val="clear" w:color="auto" w:fill="auto"/>
          </w:tcPr>
          <w:p w:rsidR="00BC1CA6" w:rsidRPr="007E7D08" w:rsidRDefault="002171F0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2171F0">
              <w:rPr>
                <w:rFonts w:eastAsia="Times New Roman"/>
                <w:sz w:val="20"/>
                <w:szCs w:val="20"/>
              </w:rPr>
              <w:t>Communicates clearly, experimenting with language features, stylistic devices, text structures and images, where appropriate.</w:t>
            </w:r>
          </w:p>
        </w:tc>
        <w:tc>
          <w:tcPr>
            <w:tcW w:w="1276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6451C5">
        <w:tc>
          <w:tcPr>
            <w:tcW w:w="8930" w:type="dxa"/>
            <w:shd w:val="clear" w:color="auto" w:fill="auto"/>
          </w:tcPr>
          <w:p w:rsidR="0022002B" w:rsidRPr="007E7D08" w:rsidRDefault="002171F0" w:rsidP="0022002B">
            <w:pPr>
              <w:spacing w:before="120"/>
              <w:rPr>
                <w:sz w:val="20"/>
                <w:szCs w:val="20"/>
              </w:rPr>
            </w:pPr>
            <w:r w:rsidRPr="002171F0">
              <w:rPr>
                <w:sz w:val="20"/>
                <w:szCs w:val="20"/>
              </w:rPr>
              <w:t>Creates texts which draw on simple and familiar language features, stylistic devices, text structures and images.</w:t>
            </w:r>
          </w:p>
        </w:tc>
        <w:tc>
          <w:tcPr>
            <w:tcW w:w="1276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6451C5" w:rsidRPr="00BC1CA6" w:rsidTr="006451C5">
        <w:tc>
          <w:tcPr>
            <w:tcW w:w="8930" w:type="dxa"/>
            <w:shd w:val="clear" w:color="auto" w:fill="auto"/>
          </w:tcPr>
          <w:p w:rsidR="006451C5" w:rsidRPr="002171F0" w:rsidRDefault="006451C5" w:rsidP="0022002B">
            <w:pPr>
              <w:spacing w:before="120"/>
              <w:rPr>
                <w:sz w:val="20"/>
                <w:szCs w:val="20"/>
              </w:rPr>
            </w:pPr>
            <w:r w:rsidRPr="006451C5">
              <w:rPr>
                <w:sz w:val="20"/>
                <w:szCs w:val="20"/>
              </w:rPr>
              <w:t>Does not meet the requirements of a D grade.</w:t>
            </w:r>
          </w:p>
        </w:tc>
        <w:tc>
          <w:tcPr>
            <w:tcW w:w="1276" w:type="dxa"/>
            <w:shd w:val="clear" w:color="auto" w:fill="auto"/>
          </w:tcPr>
          <w:p w:rsidR="006451C5" w:rsidRPr="007E7D08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5.5</w:t>
            </w:r>
          </w:p>
        </w:tc>
      </w:tr>
      <w:tr w:rsidR="0022002B" w:rsidRPr="00BC1CA6" w:rsidTr="006451C5">
        <w:tc>
          <w:tcPr>
            <w:tcW w:w="8930" w:type="dxa"/>
            <w:shd w:val="clear" w:color="auto" w:fill="D9D9D9"/>
          </w:tcPr>
          <w:p w:rsidR="0022002B" w:rsidRPr="007E7D08" w:rsidRDefault="002171F0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  <w:t>Language Features</w:t>
            </w:r>
          </w:p>
        </w:tc>
        <w:tc>
          <w:tcPr>
            <w:tcW w:w="1276" w:type="dxa"/>
            <w:shd w:val="clear" w:color="auto" w:fill="D9D9D9"/>
          </w:tcPr>
          <w:p w:rsidR="0022002B" w:rsidRPr="007E7D08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/25</w:t>
            </w:r>
          </w:p>
        </w:tc>
      </w:tr>
      <w:tr w:rsidR="006451C5" w:rsidRPr="00BC1CA6" w:rsidTr="006451C5">
        <w:tc>
          <w:tcPr>
            <w:tcW w:w="8930" w:type="dxa"/>
            <w:shd w:val="clear" w:color="auto" w:fill="auto"/>
          </w:tcPr>
          <w:p w:rsidR="006451C5" w:rsidRPr="007E7D08" w:rsidRDefault="006451C5" w:rsidP="006451C5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2171F0">
              <w:rPr>
                <w:rFonts w:eastAsia="Times New Roman"/>
                <w:sz w:val="20"/>
                <w:szCs w:val="20"/>
              </w:rPr>
              <w:t>Writes with clarity and precision,</w:t>
            </w:r>
            <w:r>
              <w:rPr>
                <w:rFonts w:eastAsia="Times New Roman"/>
                <w:sz w:val="20"/>
                <w:szCs w:val="20"/>
              </w:rPr>
              <w:t xml:space="preserve"> using a variety of figurative and descriptive</w:t>
            </w:r>
            <w:r w:rsidRPr="002171F0">
              <w:rPr>
                <w:rFonts w:eastAsia="Times New Roman"/>
                <w:sz w:val="20"/>
                <w:szCs w:val="20"/>
              </w:rPr>
              <w:t xml:space="preserve"> language to communicate with the reader in an engaging way which is appropriate to the purpose, context and audience of the text.</w:t>
            </w:r>
          </w:p>
        </w:tc>
        <w:tc>
          <w:tcPr>
            <w:tcW w:w="1276" w:type="dxa"/>
            <w:shd w:val="clear" w:color="auto" w:fill="auto"/>
          </w:tcPr>
          <w:p w:rsidR="006451C5" w:rsidRPr="007E7D08" w:rsidRDefault="006451C5" w:rsidP="006451C5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20 - 25</w:t>
            </w:r>
          </w:p>
        </w:tc>
      </w:tr>
      <w:tr w:rsidR="006451C5" w:rsidRPr="00BC1CA6" w:rsidTr="006451C5">
        <w:tc>
          <w:tcPr>
            <w:tcW w:w="8930" w:type="dxa"/>
            <w:shd w:val="clear" w:color="auto" w:fill="auto"/>
          </w:tcPr>
          <w:p w:rsidR="006451C5" w:rsidRPr="007E7D08" w:rsidRDefault="006451C5" w:rsidP="006451C5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Uses a variety of language features to ensure accuracy in communication with the reader, combining figurative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 and descriptive language,</w:t>
            </w:r>
            <w:r w:rsidRPr="006451C5">
              <w:rPr>
                <w:rFonts w:eastAsia="Times New Roman"/>
                <w:sz w:val="20"/>
                <w:szCs w:val="20"/>
                <w:lang w:val="en-US"/>
              </w:rPr>
              <w:t xml:space="preserve"> where appropriate.</w:t>
            </w:r>
          </w:p>
        </w:tc>
        <w:tc>
          <w:tcPr>
            <w:tcW w:w="1276" w:type="dxa"/>
            <w:shd w:val="clear" w:color="auto" w:fill="auto"/>
          </w:tcPr>
          <w:p w:rsidR="006451C5" w:rsidRPr="007E7D08" w:rsidRDefault="006451C5" w:rsidP="006451C5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16.5 – 19.5</w:t>
            </w:r>
          </w:p>
        </w:tc>
      </w:tr>
      <w:tr w:rsidR="006451C5" w:rsidRPr="00BC1CA6" w:rsidTr="006451C5">
        <w:tc>
          <w:tcPr>
            <w:tcW w:w="8930" w:type="dxa"/>
            <w:shd w:val="clear" w:color="auto" w:fill="auto"/>
          </w:tcPr>
          <w:p w:rsidR="006451C5" w:rsidRPr="007E7D08" w:rsidRDefault="006451C5" w:rsidP="006451C5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Selects language features to achieve precision and stylistic effect when creating a text.</w:t>
            </w:r>
          </w:p>
        </w:tc>
        <w:tc>
          <w:tcPr>
            <w:tcW w:w="1276" w:type="dxa"/>
            <w:shd w:val="clear" w:color="auto" w:fill="auto"/>
          </w:tcPr>
          <w:p w:rsidR="006451C5" w:rsidRPr="007E7D08" w:rsidRDefault="006451C5" w:rsidP="006451C5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12.5 - 16</w:t>
            </w:r>
          </w:p>
        </w:tc>
      </w:tr>
      <w:tr w:rsidR="006451C5" w:rsidRPr="00BC1CA6" w:rsidTr="006451C5">
        <w:tc>
          <w:tcPr>
            <w:tcW w:w="8930" w:type="dxa"/>
            <w:shd w:val="clear" w:color="auto" w:fill="auto"/>
          </w:tcPr>
          <w:p w:rsidR="006451C5" w:rsidRPr="007E7D08" w:rsidRDefault="006451C5" w:rsidP="006451C5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Uses language features which communicate with the reader but which may not reflect nuance or depth of meaning</w:t>
            </w:r>
          </w:p>
        </w:tc>
        <w:tc>
          <w:tcPr>
            <w:tcW w:w="1276" w:type="dxa"/>
            <w:shd w:val="clear" w:color="auto" w:fill="auto"/>
          </w:tcPr>
          <w:p w:rsidR="006451C5" w:rsidRPr="007E7D08" w:rsidRDefault="006451C5" w:rsidP="006451C5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6 - 9</w:t>
            </w:r>
          </w:p>
        </w:tc>
      </w:tr>
      <w:tr w:rsidR="006451C5" w:rsidRPr="00BC1CA6" w:rsidTr="006451C5">
        <w:tc>
          <w:tcPr>
            <w:tcW w:w="8930" w:type="dxa"/>
            <w:shd w:val="clear" w:color="auto" w:fill="auto"/>
          </w:tcPr>
          <w:p w:rsidR="006451C5" w:rsidRPr="006451C5" w:rsidRDefault="006451C5" w:rsidP="006451C5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276" w:type="dxa"/>
            <w:shd w:val="clear" w:color="auto" w:fill="auto"/>
          </w:tcPr>
          <w:p w:rsidR="006451C5" w:rsidRDefault="006451C5" w:rsidP="006451C5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5.5</w:t>
            </w:r>
          </w:p>
        </w:tc>
      </w:tr>
      <w:tr w:rsidR="0022002B" w:rsidRPr="00BC1CA6" w:rsidTr="006451C5">
        <w:tc>
          <w:tcPr>
            <w:tcW w:w="8930" w:type="dxa"/>
            <w:shd w:val="clear" w:color="auto" w:fill="D0CECE" w:themeFill="background2" w:themeFillShade="E6"/>
          </w:tcPr>
          <w:p w:rsidR="0022002B" w:rsidRPr="007E7D08" w:rsidRDefault="006451C5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val="en-US" w:eastAsia="en-AU"/>
              </w:rPr>
              <w:t>Editing</w:t>
            </w:r>
          </w:p>
        </w:tc>
        <w:tc>
          <w:tcPr>
            <w:tcW w:w="1276" w:type="dxa"/>
            <w:shd w:val="clear" w:color="auto" w:fill="D9D9D9"/>
          </w:tcPr>
          <w:p w:rsidR="0022002B" w:rsidRPr="007E7D08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/50</w:t>
            </w:r>
          </w:p>
        </w:tc>
      </w:tr>
      <w:tr w:rsidR="0022002B" w:rsidRPr="00BC1CA6" w:rsidTr="006451C5">
        <w:tc>
          <w:tcPr>
            <w:tcW w:w="8930" w:type="dxa"/>
            <w:shd w:val="clear" w:color="auto" w:fill="auto"/>
          </w:tcPr>
          <w:p w:rsidR="0022002B" w:rsidRPr="007E7D08" w:rsidRDefault="006451C5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Consistently uses a range of editing strategies to demonstrate control over sequencing of ideas, selection of vocabulary, spelling, grammar and punctuation, with an awareness of the purpose, audience and context of the text.</w:t>
            </w:r>
          </w:p>
        </w:tc>
        <w:tc>
          <w:tcPr>
            <w:tcW w:w="1276" w:type="dxa"/>
            <w:shd w:val="clear" w:color="auto" w:fill="auto"/>
          </w:tcPr>
          <w:p w:rsidR="0022002B" w:rsidRPr="007E7D08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40 - 5</w:t>
            </w:r>
            <w:r w:rsidR="0022002B" w:rsidRPr="007E7D08">
              <w:rPr>
                <w:rFonts w:eastAsia="Times New Roman"/>
                <w:sz w:val="20"/>
                <w:szCs w:val="20"/>
                <w:lang w:val="en-US"/>
              </w:rPr>
              <w:t>0</w:t>
            </w:r>
          </w:p>
        </w:tc>
      </w:tr>
      <w:tr w:rsidR="0022002B" w:rsidRPr="00BC1CA6" w:rsidTr="006451C5">
        <w:tc>
          <w:tcPr>
            <w:tcW w:w="8930" w:type="dxa"/>
            <w:shd w:val="clear" w:color="auto" w:fill="auto"/>
          </w:tcPr>
          <w:p w:rsidR="0022002B" w:rsidRPr="007E7D08" w:rsidRDefault="006451C5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Monitors and edits own work effectively for accuracy of vocabulary, spelling, grammar and punctuation, and to achieve specific effects.</w:t>
            </w:r>
          </w:p>
        </w:tc>
        <w:tc>
          <w:tcPr>
            <w:tcW w:w="1276" w:type="dxa"/>
            <w:shd w:val="clear" w:color="auto" w:fill="auto"/>
          </w:tcPr>
          <w:p w:rsidR="0022002B" w:rsidRPr="007E7D08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33 - 39</w:t>
            </w:r>
          </w:p>
        </w:tc>
      </w:tr>
      <w:tr w:rsidR="0022002B" w:rsidRPr="00BC1CA6" w:rsidTr="006451C5">
        <w:tc>
          <w:tcPr>
            <w:tcW w:w="8930" w:type="dxa"/>
            <w:shd w:val="clear" w:color="auto" w:fill="auto"/>
          </w:tcPr>
          <w:p w:rsidR="0022002B" w:rsidRPr="007E7D08" w:rsidRDefault="006451C5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Edits vocabulary, grammar, spelling and punctuation to improve clarity.</w:t>
            </w:r>
          </w:p>
        </w:tc>
        <w:tc>
          <w:tcPr>
            <w:tcW w:w="1276" w:type="dxa"/>
            <w:shd w:val="clear" w:color="auto" w:fill="auto"/>
          </w:tcPr>
          <w:p w:rsidR="0022002B" w:rsidRPr="007E7D08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25 - 32</w:t>
            </w:r>
          </w:p>
        </w:tc>
      </w:tr>
      <w:tr w:rsidR="0022002B" w:rsidRPr="00BC1CA6" w:rsidTr="006451C5">
        <w:tc>
          <w:tcPr>
            <w:tcW w:w="8930" w:type="dxa"/>
            <w:shd w:val="clear" w:color="auto" w:fill="auto"/>
          </w:tcPr>
          <w:p w:rsidR="0022002B" w:rsidRPr="007E7D08" w:rsidRDefault="006451C5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Identifies most errors in punctuation, spelling or word choice, and attempts to rewrite words or insert punctuation.</w:t>
            </w:r>
          </w:p>
        </w:tc>
        <w:tc>
          <w:tcPr>
            <w:tcW w:w="1276" w:type="dxa"/>
            <w:shd w:val="clear" w:color="auto" w:fill="auto"/>
          </w:tcPr>
          <w:p w:rsidR="0022002B" w:rsidRPr="007E7D08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12 - 18</w:t>
            </w:r>
          </w:p>
        </w:tc>
      </w:tr>
      <w:tr w:rsidR="006451C5" w:rsidRPr="00BC1CA6" w:rsidTr="006451C5">
        <w:tc>
          <w:tcPr>
            <w:tcW w:w="8930" w:type="dxa"/>
            <w:shd w:val="clear" w:color="auto" w:fill="auto"/>
          </w:tcPr>
          <w:p w:rsidR="006451C5" w:rsidRPr="006451C5" w:rsidRDefault="006451C5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451C5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276" w:type="dxa"/>
            <w:shd w:val="clear" w:color="auto" w:fill="auto"/>
          </w:tcPr>
          <w:p w:rsidR="006451C5" w:rsidRDefault="006451C5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0 - 11</w:t>
            </w:r>
          </w:p>
        </w:tc>
      </w:tr>
      <w:tr w:rsidR="007E7D08" w:rsidRPr="007E7D08" w:rsidTr="006451C5"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543436" w:rsidP="007E7D08">
            <w:pPr>
              <w:spacing w:before="120" w:after="12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7E7D08" w:rsidP="00BE47BA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  <w:r w:rsidR="006451C5">
              <w:rPr>
                <w:rFonts w:eastAsia="Times New Roman"/>
                <w:b/>
                <w:sz w:val="20"/>
                <w:szCs w:val="20"/>
                <w:lang w:val="en-US"/>
              </w:rPr>
              <w:t>0</w:t>
            </w:r>
          </w:p>
        </w:tc>
      </w:tr>
    </w:tbl>
    <w:p w:rsidR="007F0FCF" w:rsidRDefault="007F0FCF" w:rsidP="00543436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BCD"/>
    <w:multiLevelType w:val="hybridMultilevel"/>
    <w:tmpl w:val="122C6E22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158"/>
    <w:multiLevelType w:val="hybridMultilevel"/>
    <w:tmpl w:val="0A6061D2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737A98"/>
    <w:multiLevelType w:val="hybridMultilevel"/>
    <w:tmpl w:val="D3064126"/>
    <w:lvl w:ilvl="0" w:tplc="0C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10C02"/>
    <w:multiLevelType w:val="hybridMultilevel"/>
    <w:tmpl w:val="C8EECBF8"/>
    <w:lvl w:ilvl="0" w:tplc="1CF2EEC6">
      <w:numFmt w:val="bullet"/>
      <w:lvlText w:val="-"/>
      <w:lvlJc w:val="left"/>
      <w:pPr>
        <w:ind w:left="141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50772327"/>
    <w:multiLevelType w:val="hybridMultilevel"/>
    <w:tmpl w:val="FC10A586"/>
    <w:lvl w:ilvl="0" w:tplc="539C1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11DE5"/>
    <w:multiLevelType w:val="hybridMultilevel"/>
    <w:tmpl w:val="06EE3A0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C3D10"/>
    <w:multiLevelType w:val="hybridMultilevel"/>
    <w:tmpl w:val="8E10988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AC12A2"/>
    <w:multiLevelType w:val="hybridMultilevel"/>
    <w:tmpl w:val="11C061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45905"/>
    <w:rsid w:val="00047D48"/>
    <w:rsid w:val="00055D66"/>
    <w:rsid w:val="00082640"/>
    <w:rsid w:val="000A1A0A"/>
    <w:rsid w:val="001252A0"/>
    <w:rsid w:val="001925EC"/>
    <w:rsid w:val="00197D4F"/>
    <w:rsid w:val="001D51D1"/>
    <w:rsid w:val="002171F0"/>
    <w:rsid w:val="0022002B"/>
    <w:rsid w:val="00226C3D"/>
    <w:rsid w:val="00252CC9"/>
    <w:rsid w:val="002564C3"/>
    <w:rsid w:val="00275F92"/>
    <w:rsid w:val="002A11E7"/>
    <w:rsid w:val="002D2FAC"/>
    <w:rsid w:val="0032133B"/>
    <w:rsid w:val="0032415D"/>
    <w:rsid w:val="003762F4"/>
    <w:rsid w:val="003D109E"/>
    <w:rsid w:val="003F145E"/>
    <w:rsid w:val="00407F02"/>
    <w:rsid w:val="00425920"/>
    <w:rsid w:val="0043645C"/>
    <w:rsid w:val="00466E7C"/>
    <w:rsid w:val="004C464E"/>
    <w:rsid w:val="00543436"/>
    <w:rsid w:val="005465DD"/>
    <w:rsid w:val="00584122"/>
    <w:rsid w:val="005A0361"/>
    <w:rsid w:val="005A2AD1"/>
    <w:rsid w:val="005A6927"/>
    <w:rsid w:val="006053AC"/>
    <w:rsid w:val="00615B58"/>
    <w:rsid w:val="00620055"/>
    <w:rsid w:val="00642487"/>
    <w:rsid w:val="006451C5"/>
    <w:rsid w:val="00652156"/>
    <w:rsid w:val="00661339"/>
    <w:rsid w:val="00673EF6"/>
    <w:rsid w:val="006919D6"/>
    <w:rsid w:val="006C0557"/>
    <w:rsid w:val="006D2C8B"/>
    <w:rsid w:val="007B6B7F"/>
    <w:rsid w:val="007E7D08"/>
    <w:rsid w:val="007F0FCF"/>
    <w:rsid w:val="007F35B8"/>
    <w:rsid w:val="0081106D"/>
    <w:rsid w:val="00936683"/>
    <w:rsid w:val="00956AF1"/>
    <w:rsid w:val="009962BC"/>
    <w:rsid w:val="009C4C01"/>
    <w:rsid w:val="00A00C73"/>
    <w:rsid w:val="00A27B86"/>
    <w:rsid w:val="00A87901"/>
    <w:rsid w:val="00AB22B0"/>
    <w:rsid w:val="00B2307A"/>
    <w:rsid w:val="00B823B7"/>
    <w:rsid w:val="00B967BC"/>
    <w:rsid w:val="00BC1CA6"/>
    <w:rsid w:val="00BD40AB"/>
    <w:rsid w:val="00BE47BA"/>
    <w:rsid w:val="00C359CF"/>
    <w:rsid w:val="00C44E61"/>
    <w:rsid w:val="00C85A99"/>
    <w:rsid w:val="00CA3DB9"/>
    <w:rsid w:val="00CB2F09"/>
    <w:rsid w:val="00CF1C39"/>
    <w:rsid w:val="00CF68A9"/>
    <w:rsid w:val="00D35F93"/>
    <w:rsid w:val="00D50F0D"/>
    <w:rsid w:val="00DD49D8"/>
    <w:rsid w:val="00DD6350"/>
    <w:rsid w:val="00E35DE3"/>
    <w:rsid w:val="00E44914"/>
    <w:rsid w:val="00E643A0"/>
    <w:rsid w:val="00E77549"/>
    <w:rsid w:val="00ED0317"/>
    <w:rsid w:val="00ED6EB7"/>
    <w:rsid w:val="00EE5422"/>
    <w:rsid w:val="00EF69C6"/>
    <w:rsid w:val="00F3024D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4081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D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73806012</Template>
  <TotalTime>29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9</cp:revision>
  <cp:lastPrinted>2019-05-07T00:40:00Z</cp:lastPrinted>
  <dcterms:created xsi:type="dcterms:W3CDTF">2019-06-24T11:08:00Z</dcterms:created>
  <dcterms:modified xsi:type="dcterms:W3CDTF">2019-06-24T11:41:00Z</dcterms:modified>
</cp:coreProperties>
</file>