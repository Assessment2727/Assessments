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7F" w:rsidRDefault="007F35B8" w:rsidP="00E44914">
      <w:pPr>
        <w:rPr>
          <w:b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723305" cy="752475"/>
                <wp:effectExtent l="0" t="0" r="1079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30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317" w:rsidRDefault="00ED0317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Task </w:t>
                            </w:r>
                            <w:r w:rsidR="00ED6EB7">
                              <w:rPr>
                                <w:b/>
                                <w:sz w:val="24"/>
                                <w:szCs w:val="24"/>
                              </w:rPr>
                              <w:t>12</w:t>
                            </w:r>
                            <w:r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Australia: Celebrations, Traditions and Immigration </w:t>
                            </w:r>
                          </w:p>
                          <w:p w:rsidR="00ED0317" w:rsidRPr="00E44914" w:rsidRDefault="00ED6EB7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Personal Reflections</w:t>
                            </w:r>
                            <w:r w:rsidR="006D2C8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0317">
                              <w:rPr>
                                <w:b/>
                                <w:sz w:val="24"/>
                                <w:szCs w:val="24"/>
                              </w:rPr>
                              <w:t>Task Brief NAEP ENGLISH</w:t>
                            </w:r>
                          </w:p>
                          <w:p w:rsidR="00ED0317" w:rsidRDefault="00ED03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45pt;margin-top:6.75pt;width:450.65pt;height:59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">
                <v:textbox>
                  <w:txbxContent>
                    <w:p w:rsidR="00ED0317" w:rsidRDefault="00ED0317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44914">
                        <w:rPr>
                          <w:b/>
                          <w:sz w:val="24"/>
                          <w:szCs w:val="24"/>
                        </w:rPr>
                        <w:t xml:space="preserve">Task </w:t>
                      </w:r>
                      <w:r w:rsidR="00ED6EB7">
                        <w:rPr>
                          <w:b/>
                          <w:sz w:val="24"/>
                          <w:szCs w:val="24"/>
                        </w:rPr>
                        <w:t>12</w:t>
                      </w:r>
                      <w:r w:rsidRPr="00E44914"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Australia: Celebrations, Traditions and Immigration </w:t>
                      </w:r>
                    </w:p>
                    <w:p w:rsidR="00ED0317" w:rsidRPr="00E44914" w:rsidRDefault="00ED6EB7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Personal Reflections</w:t>
                      </w:r>
                      <w:r w:rsidR="006D2C8B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ED0317">
                        <w:rPr>
                          <w:b/>
                          <w:sz w:val="24"/>
                          <w:szCs w:val="24"/>
                        </w:rPr>
                        <w:t>Task Brief NAEP ENGLISH</w:t>
                      </w:r>
                    </w:p>
                    <w:p w:rsidR="00ED0317" w:rsidRDefault="00ED0317"/>
                  </w:txbxContent>
                </v:textbox>
                <w10:wrap anchorx="margin"/>
              </v:shape>
            </w:pict>
          </mc:Fallback>
        </mc:AlternateContent>
      </w:r>
      <w:r w:rsidR="005A6927">
        <w:rPr>
          <w:noProof/>
          <w:lang w:eastAsia="en-AU"/>
        </w:rPr>
        <w:drawing>
          <wp:inline distT="0" distB="0" distL="0" distR="0" wp14:anchorId="06E37A56" wp14:editId="5FD8D948">
            <wp:extent cx="665018" cy="6924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9" cy="724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6927" w:rsidRDefault="005A6927" w:rsidP="005A6927">
      <w:pPr>
        <w:spacing w:after="120"/>
        <w:rPr>
          <w:b/>
          <w:sz w:val="16"/>
          <w:szCs w:val="16"/>
        </w:rPr>
      </w:pPr>
    </w:p>
    <w:p w:rsidR="00045905" w:rsidRDefault="00045905" w:rsidP="007B6B7F">
      <w:pPr>
        <w:rPr>
          <w:b/>
          <w:sz w:val="24"/>
          <w:szCs w:val="24"/>
        </w:rPr>
      </w:pPr>
    </w:p>
    <w:p w:rsidR="007B6B7F" w:rsidRPr="00E44914" w:rsidRDefault="007B6B7F" w:rsidP="007B6B7F">
      <w:pPr>
        <w:rPr>
          <w:b/>
          <w:sz w:val="24"/>
          <w:szCs w:val="24"/>
        </w:rPr>
      </w:pPr>
      <w:r w:rsidRPr="001925EC">
        <w:rPr>
          <w:b/>
          <w:sz w:val="24"/>
          <w:szCs w:val="24"/>
        </w:rPr>
        <w:t>DUE DATE</w:t>
      </w:r>
      <w:r w:rsidR="001925EC">
        <w:rPr>
          <w:b/>
          <w:sz w:val="24"/>
          <w:szCs w:val="24"/>
        </w:rPr>
        <w:t xml:space="preserve">: </w:t>
      </w:r>
    </w:p>
    <w:p w:rsidR="007B6B7F" w:rsidRPr="00E44914" w:rsidRDefault="007B6B7F" w:rsidP="005A6927">
      <w:pPr>
        <w:spacing w:after="120"/>
        <w:rPr>
          <w:b/>
          <w:sz w:val="24"/>
          <w:szCs w:val="24"/>
        </w:rPr>
      </w:pPr>
    </w:p>
    <w:p w:rsidR="007B6B7F" w:rsidRDefault="007B6B7F" w:rsidP="002A11E7">
      <w:pPr>
        <w:spacing w:after="240"/>
        <w:rPr>
          <w:sz w:val="24"/>
          <w:szCs w:val="24"/>
        </w:rPr>
      </w:pPr>
      <w:r w:rsidRPr="00E44914">
        <w:rPr>
          <w:b/>
          <w:sz w:val="24"/>
          <w:szCs w:val="24"/>
        </w:rPr>
        <w:t xml:space="preserve">NAME: </w:t>
      </w:r>
      <w:r w:rsidRPr="00E44914">
        <w:rPr>
          <w:sz w:val="24"/>
          <w:szCs w:val="24"/>
        </w:rPr>
        <w:t>_________________________________</w:t>
      </w:r>
      <w:r w:rsidR="001925EC">
        <w:rPr>
          <w:sz w:val="24"/>
          <w:szCs w:val="24"/>
        </w:rPr>
        <w:t>____</w:t>
      </w:r>
      <w:r w:rsidRPr="00E44914">
        <w:rPr>
          <w:sz w:val="24"/>
          <w:szCs w:val="24"/>
        </w:rPr>
        <w:t xml:space="preserve"> </w:t>
      </w:r>
      <w:r w:rsidRPr="00E44914">
        <w:rPr>
          <w:b/>
          <w:sz w:val="24"/>
          <w:szCs w:val="24"/>
        </w:rPr>
        <w:t xml:space="preserve">TEACHER </w:t>
      </w:r>
      <w:r w:rsidRPr="00E44914">
        <w:rPr>
          <w:sz w:val="24"/>
          <w:szCs w:val="24"/>
        </w:rPr>
        <w:t>__________________</w:t>
      </w:r>
      <w:r w:rsidR="001925EC">
        <w:rPr>
          <w:sz w:val="24"/>
          <w:szCs w:val="24"/>
        </w:rPr>
        <w:t>_______</w:t>
      </w:r>
    </w:p>
    <w:p w:rsidR="00466E7C" w:rsidRPr="00466E7C" w:rsidRDefault="00466E7C" w:rsidP="002A11E7">
      <w:pPr>
        <w:spacing w:after="240"/>
        <w:rPr>
          <w:sz w:val="12"/>
          <w:szCs w:val="12"/>
        </w:rPr>
      </w:pPr>
    </w:p>
    <w:p w:rsidR="00B823B7" w:rsidRDefault="00B823B7" w:rsidP="00B823B7">
      <w:pPr>
        <w:jc w:val="center"/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>I declare that the words and ideas in this task are all my own.</w:t>
      </w:r>
    </w:p>
    <w:p w:rsidR="00045905" w:rsidRPr="00BD40AB" w:rsidRDefault="00045905" w:rsidP="00B823B7">
      <w:pPr>
        <w:jc w:val="center"/>
        <w:rPr>
          <w:b/>
          <w:sz w:val="20"/>
          <w:szCs w:val="20"/>
        </w:rPr>
      </w:pPr>
    </w:p>
    <w:p w:rsidR="002A11E7" w:rsidRDefault="00B823B7" w:rsidP="00B823B7">
      <w:pPr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 xml:space="preserve">    </w:t>
      </w:r>
      <w:r w:rsidR="002A11E7" w:rsidRPr="00BD40AB">
        <w:rPr>
          <w:b/>
          <w:sz w:val="20"/>
          <w:szCs w:val="20"/>
        </w:rPr>
        <w:t xml:space="preserve">              </w:t>
      </w:r>
      <w:r w:rsidRPr="00BD40AB">
        <w:rPr>
          <w:b/>
          <w:sz w:val="20"/>
          <w:szCs w:val="20"/>
        </w:rPr>
        <w:t xml:space="preserve"> Student Signature: _________________________________</w:t>
      </w:r>
      <w:r w:rsidR="002A11E7" w:rsidRPr="00BD40AB">
        <w:rPr>
          <w:b/>
          <w:sz w:val="20"/>
          <w:szCs w:val="20"/>
        </w:rPr>
        <w:t xml:space="preserve"> Date: _____________</w:t>
      </w:r>
      <w:r w:rsidR="00615B58">
        <w:rPr>
          <w:b/>
          <w:sz w:val="20"/>
          <w:szCs w:val="20"/>
        </w:rPr>
        <w:t>___</w:t>
      </w:r>
    </w:p>
    <w:p w:rsidR="00C44E61" w:rsidRDefault="00C44E61" w:rsidP="00C44E61">
      <w:pPr>
        <w:spacing w:after="0"/>
        <w:rPr>
          <w:b/>
          <w:sz w:val="24"/>
          <w:szCs w:val="24"/>
        </w:rPr>
      </w:pPr>
    </w:p>
    <w:p w:rsidR="00CA3DB9" w:rsidRDefault="00CA3DB9" w:rsidP="00B823B7">
      <w:pPr>
        <w:rPr>
          <w:b/>
          <w:sz w:val="24"/>
          <w:szCs w:val="24"/>
        </w:rPr>
      </w:pPr>
      <w:r w:rsidRPr="00CA3DB9">
        <w:rPr>
          <w:b/>
          <w:sz w:val="24"/>
          <w:szCs w:val="24"/>
        </w:rPr>
        <w:t xml:space="preserve">WEIGHTING: </w:t>
      </w:r>
      <w:r w:rsidR="00197D4F">
        <w:rPr>
          <w:sz w:val="24"/>
          <w:szCs w:val="24"/>
        </w:rPr>
        <w:t xml:space="preserve">  W 10</w:t>
      </w:r>
      <w:r w:rsidR="005A0361">
        <w:rPr>
          <w:sz w:val="24"/>
          <w:szCs w:val="24"/>
        </w:rPr>
        <w:t>%</w:t>
      </w:r>
    </w:p>
    <w:p w:rsidR="00CA3DB9" w:rsidRDefault="00CA3DB9" w:rsidP="00B823B7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CONDITIONS:</w:t>
      </w:r>
      <w:r w:rsidR="00956AF1">
        <w:rPr>
          <w:b/>
          <w:sz w:val="24"/>
          <w:szCs w:val="24"/>
        </w:rPr>
        <w:t xml:space="preserve"> </w:t>
      </w:r>
    </w:p>
    <w:p w:rsidR="00ED0317" w:rsidRDefault="00C85A99" w:rsidP="00F3024D">
      <w:pPr>
        <w:rPr>
          <w:sz w:val="24"/>
          <w:szCs w:val="24"/>
        </w:rPr>
      </w:pPr>
      <w:r w:rsidRPr="00F3024D">
        <w:rPr>
          <w:sz w:val="24"/>
          <w:szCs w:val="24"/>
        </w:rPr>
        <w:t>In this task, students will</w:t>
      </w:r>
      <w:r w:rsidR="00ED0317">
        <w:rPr>
          <w:sz w:val="24"/>
          <w:szCs w:val="24"/>
        </w:rPr>
        <w:t>:</w:t>
      </w:r>
    </w:p>
    <w:p w:rsidR="00ED0317" w:rsidRPr="009C4C01" w:rsidRDefault="00A00C73" w:rsidP="009C4C0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hyperlink r:id="rId6" w:anchor="chapters/introduction" w:history="1">
        <w:r w:rsidR="00ED0317" w:rsidRPr="009C4C01">
          <w:rPr>
            <w:rStyle w:val="Hyperlink"/>
            <w:sz w:val="24"/>
            <w:szCs w:val="24"/>
          </w:rPr>
          <w:t>http://www.sbs.com.au/cronullariots/documentary#chapters/introduction</w:t>
        </w:r>
      </w:hyperlink>
    </w:p>
    <w:p w:rsidR="00ED0317" w:rsidRPr="00ED0317" w:rsidRDefault="00ED0317" w:rsidP="00ED0317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44E61" w:rsidRPr="00C85A99" w:rsidRDefault="00C44E61" w:rsidP="00C85A99">
      <w:pPr>
        <w:rPr>
          <w:sz w:val="24"/>
          <w:szCs w:val="24"/>
        </w:rPr>
      </w:pPr>
      <w:r w:rsidRPr="00C85A99">
        <w:rPr>
          <w:b/>
          <w:sz w:val="24"/>
          <w:szCs w:val="24"/>
        </w:rPr>
        <w:t xml:space="preserve">Time for the task: </w:t>
      </w:r>
      <w:r w:rsidR="00ED6EB7">
        <w:rPr>
          <w:sz w:val="24"/>
          <w:szCs w:val="24"/>
        </w:rPr>
        <w:t>One l</w:t>
      </w:r>
      <w:r w:rsidR="00CF68A9">
        <w:rPr>
          <w:sz w:val="24"/>
          <w:szCs w:val="24"/>
        </w:rPr>
        <w:t>esson</w:t>
      </w:r>
      <w:r w:rsidRPr="00C85A99">
        <w:rPr>
          <w:sz w:val="24"/>
          <w:szCs w:val="24"/>
        </w:rPr>
        <w:t xml:space="preserve"> in-class</w:t>
      </w:r>
      <w:r w:rsidR="00CF68A9">
        <w:rPr>
          <w:sz w:val="24"/>
          <w:szCs w:val="24"/>
        </w:rPr>
        <w:t xml:space="preserve"> </w:t>
      </w:r>
    </w:p>
    <w:p w:rsidR="00C44E61" w:rsidRDefault="00C44E61" w:rsidP="00B823B7">
      <w:pPr>
        <w:rPr>
          <w:sz w:val="24"/>
          <w:szCs w:val="24"/>
        </w:rPr>
      </w:pPr>
      <w:r w:rsidRPr="00C44E61">
        <w:rPr>
          <w:b/>
          <w:sz w:val="24"/>
          <w:szCs w:val="24"/>
        </w:rPr>
        <w:t>Assessment type:</w:t>
      </w:r>
      <w:r>
        <w:rPr>
          <w:sz w:val="24"/>
          <w:szCs w:val="24"/>
        </w:rPr>
        <w:t xml:space="preserve"> </w:t>
      </w:r>
      <w:r w:rsidR="00ED6EB7">
        <w:rPr>
          <w:sz w:val="24"/>
          <w:szCs w:val="24"/>
        </w:rPr>
        <w:t>Writing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68A9" w:rsidTr="00CF68A9">
        <w:tc>
          <w:tcPr>
            <w:tcW w:w="10456" w:type="dxa"/>
          </w:tcPr>
          <w:p w:rsidR="009C4C01" w:rsidRPr="009C4C01" w:rsidRDefault="009C4C01" w:rsidP="00CF68A9">
            <w:pPr>
              <w:spacing w:after="120"/>
              <w:rPr>
                <w:b/>
                <w:sz w:val="12"/>
                <w:szCs w:val="12"/>
              </w:rPr>
            </w:pPr>
          </w:p>
          <w:p w:rsidR="00CF68A9" w:rsidRDefault="009C4C01" w:rsidP="00CF68A9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</w:t>
            </w:r>
            <w:r w:rsidR="00ED6EB7">
              <w:rPr>
                <w:b/>
                <w:sz w:val="24"/>
                <w:szCs w:val="24"/>
              </w:rPr>
              <w:t>12: Personal Reflections</w:t>
            </w:r>
            <w:bookmarkStart w:id="0" w:name="_GoBack"/>
            <w:bookmarkEnd w:id="0"/>
          </w:p>
          <w:p w:rsidR="00ED6EB7" w:rsidRPr="00ED6EB7" w:rsidRDefault="00ED6EB7" w:rsidP="00CF68A9">
            <w:pPr>
              <w:spacing w:after="120"/>
              <w:rPr>
                <w:sz w:val="24"/>
                <w:szCs w:val="24"/>
              </w:rPr>
            </w:pPr>
            <w:r w:rsidRPr="00ED6EB7">
              <w:rPr>
                <w:sz w:val="24"/>
                <w:szCs w:val="24"/>
              </w:rPr>
              <w:t>Select one of the interviewees from the documentary and compose a personal reflection on the Cronulla Riots, focusing on the events leading up to it, as well as the aftermath. Use the language of memoir, first-person narrative, past tense, emotive language, anecdotes, factual detail, snippets of relevant dialogue.</w:t>
            </w:r>
          </w:p>
          <w:p w:rsidR="00CF68A9" w:rsidRPr="00030FFA" w:rsidRDefault="009C4C01" w:rsidP="009C4C01">
            <w:pPr>
              <w:spacing w:before="240"/>
              <w:rPr>
                <w:rFonts w:eastAsia="Times New Roman"/>
                <w:b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sz w:val="24"/>
                <w:szCs w:val="24"/>
                <w:lang w:val="en-US" w:eastAsia="en-AU"/>
              </w:rPr>
              <w:t>Due: Term 2, Week 7</w:t>
            </w:r>
          </w:p>
          <w:p w:rsidR="00CF68A9" w:rsidRDefault="00CF68A9" w:rsidP="00B823B7">
            <w:pPr>
              <w:rPr>
                <w:sz w:val="24"/>
                <w:szCs w:val="24"/>
              </w:rPr>
            </w:pPr>
          </w:p>
        </w:tc>
      </w:tr>
    </w:tbl>
    <w:p w:rsidR="00BC1CA6" w:rsidRPr="00584122" w:rsidRDefault="00584122" w:rsidP="00B823B7">
      <w:pPr>
        <w:spacing w:before="240" w:after="120" w:line="276" w:lineRule="auto"/>
        <w:rPr>
          <w:b/>
          <w:sz w:val="28"/>
        </w:rPr>
      </w:pPr>
      <w:r>
        <w:rPr>
          <w:b/>
          <w:sz w:val="28"/>
        </w:rPr>
        <w:t>FEEDBACK</w:t>
      </w:r>
      <w:r w:rsidRPr="00584122">
        <w:rPr>
          <w:b/>
          <w:sz w:val="28"/>
        </w:rPr>
        <w:t>:</w:t>
      </w:r>
      <w:r w:rsidR="00BC1CA6" w:rsidRPr="00584122">
        <w:rPr>
          <w:b/>
          <w:sz w:val="28"/>
        </w:rPr>
        <w:br w:type="page"/>
      </w:r>
    </w:p>
    <w:p w:rsidR="0022002B" w:rsidRPr="00F3024D" w:rsidRDefault="009C4C01" w:rsidP="00620055">
      <w:pPr>
        <w:keepNext/>
        <w:keepLines/>
        <w:spacing w:after="120" w:line="264" w:lineRule="auto"/>
        <w:ind w:left="567"/>
        <w:contextualSpacing/>
        <w:outlineLvl w:val="0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lastRenderedPageBreak/>
        <w:t xml:space="preserve">Marking Criteria: </w:t>
      </w:r>
      <w:r w:rsidR="00197D4F">
        <w:rPr>
          <w:rFonts w:eastAsiaTheme="majorEastAsia"/>
          <w:b/>
          <w:bCs/>
          <w:sz w:val="28"/>
          <w:szCs w:val="28"/>
        </w:rPr>
        <w:t>Writing</w:t>
      </w:r>
    </w:p>
    <w:p w:rsidR="00D50F0D" w:rsidRPr="00D50F0D" w:rsidRDefault="00D50F0D" w:rsidP="00F36FCE">
      <w:pPr>
        <w:keepNext/>
        <w:keepLines/>
        <w:spacing w:before="120" w:after="120" w:line="264" w:lineRule="auto"/>
        <w:contextualSpacing/>
        <w:outlineLvl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12"/>
          <w:szCs w:val="1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83"/>
        <w:gridCol w:w="1078"/>
      </w:tblGrid>
      <w:tr w:rsidR="00BC1CA6" w:rsidRPr="00BC1CA6" w:rsidTr="00661339">
        <w:tc>
          <w:tcPr>
            <w:tcW w:w="7683" w:type="dxa"/>
            <w:shd w:val="clear" w:color="auto" w:fill="FFFFFF"/>
          </w:tcPr>
          <w:p w:rsidR="00BC1CA6" w:rsidRPr="007E7D08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b/>
                <w:sz w:val="20"/>
                <w:szCs w:val="20"/>
                <w:lang w:val="en-US"/>
              </w:rPr>
              <w:t>CRITERIA AND CATEGORIES</w:t>
            </w:r>
          </w:p>
          <w:p w:rsidR="00BC1CA6" w:rsidRPr="007E7D08" w:rsidRDefault="00BC1CA6" w:rsidP="00BC1CA6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78" w:type="dxa"/>
            <w:shd w:val="clear" w:color="auto" w:fill="FFFFFF"/>
          </w:tcPr>
          <w:p w:rsidR="00BC1CA6" w:rsidRPr="007E7D08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b/>
                <w:sz w:val="20"/>
                <w:szCs w:val="20"/>
                <w:lang w:val="en-US"/>
              </w:rPr>
              <w:t>Marks</w:t>
            </w:r>
          </w:p>
          <w:p w:rsidR="00BC1CA6" w:rsidRPr="007E7D08" w:rsidRDefault="00BC1CA6" w:rsidP="00407F02">
            <w:pPr>
              <w:spacing w:after="12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b/>
                <w:sz w:val="20"/>
                <w:szCs w:val="20"/>
                <w:lang w:val="en-US"/>
              </w:rPr>
              <w:t>/30</w:t>
            </w:r>
          </w:p>
        </w:tc>
      </w:tr>
      <w:tr w:rsidR="00BC1CA6" w:rsidRPr="00BC1CA6" w:rsidTr="00661339">
        <w:tc>
          <w:tcPr>
            <w:tcW w:w="7683" w:type="dxa"/>
            <w:shd w:val="clear" w:color="auto" w:fill="D9D9D9"/>
          </w:tcPr>
          <w:p w:rsidR="00BC1CA6" w:rsidRPr="007E7D08" w:rsidRDefault="00BC1CA6" w:rsidP="00BC1CA6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AU"/>
              </w:rPr>
            </w:pPr>
          </w:p>
        </w:tc>
        <w:tc>
          <w:tcPr>
            <w:tcW w:w="1078" w:type="dxa"/>
            <w:shd w:val="clear" w:color="auto" w:fill="D9D9D9"/>
          </w:tcPr>
          <w:p w:rsidR="00BC1CA6" w:rsidRPr="007E7D08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b/>
                <w:sz w:val="20"/>
                <w:szCs w:val="20"/>
                <w:lang w:val="en-US"/>
              </w:rPr>
              <w:t>/10</w:t>
            </w:r>
          </w:p>
        </w:tc>
      </w:tr>
      <w:tr w:rsidR="00BC1CA6" w:rsidRPr="00BC1CA6" w:rsidTr="00661339">
        <w:tc>
          <w:tcPr>
            <w:tcW w:w="7683" w:type="dxa"/>
            <w:shd w:val="clear" w:color="auto" w:fill="auto"/>
          </w:tcPr>
          <w:p w:rsidR="00BC1CA6" w:rsidRPr="007E7D08" w:rsidRDefault="00BC1CA6" w:rsidP="005A6927">
            <w:pPr>
              <w:spacing w:before="120" w:after="12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78" w:type="dxa"/>
            <w:shd w:val="clear" w:color="auto" w:fill="auto"/>
          </w:tcPr>
          <w:p w:rsidR="00BC1CA6" w:rsidRPr="007E7D08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8 - 10</w:t>
            </w:r>
          </w:p>
        </w:tc>
      </w:tr>
      <w:tr w:rsidR="00BC1CA6" w:rsidRPr="00BC1CA6" w:rsidTr="00661339">
        <w:tc>
          <w:tcPr>
            <w:tcW w:w="7683" w:type="dxa"/>
            <w:shd w:val="clear" w:color="auto" w:fill="auto"/>
          </w:tcPr>
          <w:p w:rsidR="00BC1CA6" w:rsidRPr="007E7D08" w:rsidRDefault="00BC1CA6" w:rsidP="00936683">
            <w:pPr>
              <w:spacing w:before="120" w:after="12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78" w:type="dxa"/>
            <w:shd w:val="clear" w:color="auto" w:fill="auto"/>
          </w:tcPr>
          <w:p w:rsidR="00BC1CA6" w:rsidRPr="007E7D08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6.5 - 7.5</w:t>
            </w:r>
          </w:p>
        </w:tc>
      </w:tr>
      <w:tr w:rsidR="00BC1CA6" w:rsidRPr="00BC1CA6" w:rsidTr="00661339">
        <w:tc>
          <w:tcPr>
            <w:tcW w:w="7683" w:type="dxa"/>
            <w:shd w:val="clear" w:color="auto" w:fill="auto"/>
          </w:tcPr>
          <w:p w:rsidR="00BC1CA6" w:rsidRPr="007E7D08" w:rsidRDefault="00BC1CA6" w:rsidP="00936683">
            <w:pPr>
              <w:spacing w:before="120" w:after="12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78" w:type="dxa"/>
            <w:shd w:val="clear" w:color="auto" w:fill="auto"/>
          </w:tcPr>
          <w:p w:rsidR="00BC1CA6" w:rsidRPr="007E7D08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5 – 6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7E7D08" w:rsidRDefault="0022002B" w:rsidP="0022002B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078" w:type="dxa"/>
            <w:shd w:val="clear" w:color="auto" w:fill="auto"/>
          </w:tcPr>
          <w:p w:rsidR="0022002B" w:rsidRPr="007E7D08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3 – 4.5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7E7D08" w:rsidRDefault="0022002B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78" w:type="dxa"/>
            <w:shd w:val="clear" w:color="auto" w:fill="auto"/>
          </w:tcPr>
          <w:p w:rsidR="0022002B" w:rsidRPr="007E7D08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0 – 2.5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D9D9D9"/>
          </w:tcPr>
          <w:p w:rsidR="0022002B" w:rsidRPr="007E7D08" w:rsidRDefault="0022002B" w:rsidP="0022002B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AU"/>
              </w:rPr>
            </w:pPr>
          </w:p>
        </w:tc>
        <w:tc>
          <w:tcPr>
            <w:tcW w:w="1078" w:type="dxa"/>
            <w:shd w:val="clear" w:color="auto" w:fill="D9D9D9"/>
          </w:tcPr>
          <w:p w:rsidR="0022002B" w:rsidRPr="007E7D08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b/>
                <w:sz w:val="20"/>
                <w:szCs w:val="20"/>
                <w:lang w:val="en-US"/>
              </w:rPr>
              <w:t>/10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7E7D08" w:rsidRDefault="0022002B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78" w:type="dxa"/>
            <w:shd w:val="clear" w:color="auto" w:fill="auto"/>
          </w:tcPr>
          <w:p w:rsidR="0022002B" w:rsidRPr="007E7D08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8 - 10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7E7D08" w:rsidRDefault="0022002B" w:rsidP="002564C3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78" w:type="dxa"/>
            <w:shd w:val="clear" w:color="auto" w:fill="auto"/>
          </w:tcPr>
          <w:p w:rsidR="0022002B" w:rsidRPr="007E7D08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6.5 - 7.5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7E7D08" w:rsidRDefault="0022002B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78" w:type="dxa"/>
            <w:shd w:val="clear" w:color="auto" w:fill="auto"/>
          </w:tcPr>
          <w:p w:rsidR="0022002B" w:rsidRPr="007E7D08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5 – 6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7E7D08" w:rsidRDefault="0022002B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78" w:type="dxa"/>
            <w:shd w:val="clear" w:color="auto" w:fill="auto"/>
          </w:tcPr>
          <w:p w:rsidR="0022002B" w:rsidRPr="007E7D08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3 – 4.5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7E7D08" w:rsidRDefault="0022002B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78" w:type="dxa"/>
            <w:shd w:val="clear" w:color="auto" w:fill="auto"/>
          </w:tcPr>
          <w:p w:rsidR="0022002B" w:rsidRPr="007E7D08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0 – 2.5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D0CECE" w:themeFill="background2" w:themeFillShade="E6"/>
          </w:tcPr>
          <w:p w:rsidR="0022002B" w:rsidRPr="007E7D08" w:rsidRDefault="0022002B" w:rsidP="0022002B">
            <w:pPr>
              <w:spacing w:before="120" w:after="120" w:line="238" w:lineRule="auto"/>
              <w:rPr>
                <w:rFonts w:eastAsia="Times New Roman"/>
                <w:b/>
                <w:color w:val="000000"/>
                <w:sz w:val="20"/>
                <w:szCs w:val="20"/>
                <w:lang w:val="en-US" w:eastAsia="en-AU"/>
              </w:rPr>
            </w:pPr>
          </w:p>
        </w:tc>
        <w:tc>
          <w:tcPr>
            <w:tcW w:w="1078" w:type="dxa"/>
            <w:shd w:val="clear" w:color="auto" w:fill="D9D9D9"/>
          </w:tcPr>
          <w:p w:rsidR="0022002B" w:rsidRPr="007E7D08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b/>
                <w:sz w:val="20"/>
                <w:szCs w:val="20"/>
                <w:lang w:val="en-US"/>
              </w:rPr>
              <w:t>/10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7E7D08" w:rsidRDefault="0022002B" w:rsidP="00EF69C6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78" w:type="dxa"/>
            <w:shd w:val="clear" w:color="auto" w:fill="auto"/>
          </w:tcPr>
          <w:p w:rsidR="0022002B" w:rsidRPr="007E7D08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8 - 10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7E7D08" w:rsidRDefault="0022002B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78" w:type="dxa"/>
            <w:shd w:val="clear" w:color="auto" w:fill="auto"/>
          </w:tcPr>
          <w:p w:rsidR="0022002B" w:rsidRPr="007E7D08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6.5 - 7.5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7E7D08" w:rsidRDefault="0022002B" w:rsidP="00EF69C6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78" w:type="dxa"/>
            <w:shd w:val="clear" w:color="auto" w:fill="auto"/>
          </w:tcPr>
          <w:p w:rsidR="0022002B" w:rsidRPr="007E7D08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5 – 6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7E7D08" w:rsidRDefault="0022002B" w:rsidP="00EF69C6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78" w:type="dxa"/>
            <w:shd w:val="clear" w:color="auto" w:fill="auto"/>
          </w:tcPr>
          <w:p w:rsidR="0022002B" w:rsidRPr="007E7D08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3 – 4.5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7E7D08" w:rsidRDefault="0022002B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78" w:type="dxa"/>
            <w:shd w:val="clear" w:color="auto" w:fill="auto"/>
          </w:tcPr>
          <w:p w:rsidR="0022002B" w:rsidRPr="007E7D08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sz w:val="20"/>
                <w:szCs w:val="20"/>
                <w:lang w:val="en-US"/>
              </w:rPr>
              <w:t>0 – 2.5</w:t>
            </w:r>
          </w:p>
        </w:tc>
      </w:tr>
      <w:tr w:rsidR="007E7D08" w:rsidRPr="007E7D08" w:rsidTr="007E7D08">
        <w:tc>
          <w:tcPr>
            <w:tcW w:w="7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E7D08" w:rsidRPr="007E7D08" w:rsidRDefault="007E7D08" w:rsidP="007E7D08">
            <w:pPr>
              <w:spacing w:before="120" w:after="120" w:line="240" w:lineRule="auto"/>
              <w:rPr>
                <w:rFonts w:eastAsia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E7D08" w:rsidRPr="007E7D08" w:rsidRDefault="007E7D08" w:rsidP="00545067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b/>
                <w:sz w:val="20"/>
                <w:szCs w:val="20"/>
                <w:lang w:val="en-US"/>
              </w:rPr>
              <w:t>/10</w:t>
            </w:r>
          </w:p>
        </w:tc>
      </w:tr>
      <w:tr w:rsidR="004C464E" w:rsidRPr="007E7D08" w:rsidTr="007E7D08">
        <w:tc>
          <w:tcPr>
            <w:tcW w:w="7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64E" w:rsidRPr="001C3F9B" w:rsidRDefault="004C464E" w:rsidP="004C464E"/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64E" w:rsidRPr="007E7D08" w:rsidRDefault="004C464E" w:rsidP="004C464E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b/>
                <w:sz w:val="20"/>
                <w:szCs w:val="20"/>
                <w:lang w:val="en-US"/>
              </w:rPr>
              <w:t>8 - 10</w:t>
            </w:r>
          </w:p>
        </w:tc>
      </w:tr>
      <w:tr w:rsidR="004C464E" w:rsidRPr="007E7D08" w:rsidTr="007E7D08">
        <w:tc>
          <w:tcPr>
            <w:tcW w:w="7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64E" w:rsidRPr="001C3F9B" w:rsidRDefault="004C464E" w:rsidP="004C464E"/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64E" w:rsidRPr="007E7D08" w:rsidRDefault="004C464E" w:rsidP="004C464E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b/>
                <w:sz w:val="20"/>
                <w:szCs w:val="20"/>
                <w:lang w:val="en-US"/>
              </w:rPr>
              <w:t>6.5 - 7.5</w:t>
            </w:r>
          </w:p>
        </w:tc>
      </w:tr>
      <w:tr w:rsidR="004C464E" w:rsidRPr="007E7D08" w:rsidTr="007E7D08">
        <w:tc>
          <w:tcPr>
            <w:tcW w:w="7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64E" w:rsidRPr="001C3F9B" w:rsidRDefault="004C464E" w:rsidP="004C464E"/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64E" w:rsidRPr="007E7D08" w:rsidRDefault="004C464E" w:rsidP="004C464E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b/>
                <w:sz w:val="20"/>
                <w:szCs w:val="20"/>
                <w:lang w:val="en-US"/>
              </w:rPr>
              <w:t>5 – 6</w:t>
            </w:r>
          </w:p>
        </w:tc>
      </w:tr>
      <w:tr w:rsidR="004C464E" w:rsidRPr="007E7D08" w:rsidTr="007E7D08">
        <w:tc>
          <w:tcPr>
            <w:tcW w:w="7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64E" w:rsidRPr="001C3F9B" w:rsidRDefault="004C464E" w:rsidP="004C464E"/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64E" w:rsidRPr="007E7D08" w:rsidRDefault="004C464E" w:rsidP="004C464E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b/>
                <w:sz w:val="20"/>
                <w:szCs w:val="20"/>
                <w:lang w:val="en-US"/>
              </w:rPr>
              <w:t>3 – 4.5</w:t>
            </w:r>
          </w:p>
        </w:tc>
      </w:tr>
      <w:tr w:rsidR="004C464E" w:rsidRPr="007E7D08" w:rsidTr="007E7D08">
        <w:tc>
          <w:tcPr>
            <w:tcW w:w="7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64E" w:rsidRPr="001C3F9B" w:rsidRDefault="004C464E" w:rsidP="004C464E"/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64E" w:rsidRPr="007E7D08" w:rsidRDefault="004C464E" w:rsidP="004C464E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b/>
                <w:sz w:val="20"/>
                <w:szCs w:val="20"/>
                <w:lang w:val="en-US"/>
              </w:rPr>
              <w:t>0 – 2.5</w:t>
            </w:r>
          </w:p>
        </w:tc>
      </w:tr>
      <w:tr w:rsidR="007E7D08" w:rsidRPr="007E7D08" w:rsidTr="007E7D08">
        <w:tc>
          <w:tcPr>
            <w:tcW w:w="7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E7D08" w:rsidRPr="007E7D08" w:rsidRDefault="00543436" w:rsidP="007E7D08">
            <w:pPr>
              <w:spacing w:before="120" w:after="120" w:line="240" w:lineRule="auto"/>
              <w:rPr>
                <w:rFonts w:eastAsia="Times New Roman"/>
                <w:b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E7D08" w:rsidRPr="007E7D08" w:rsidRDefault="007E7D08" w:rsidP="00545067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7E7D08">
              <w:rPr>
                <w:rFonts w:eastAsia="Times New Roman"/>
                <w:b/>
                <w:sz w:val="20"/>
                <w:szCs w:val="20"/>
                <w:lang w:val="en-US"/>
              </w:rPr>
              <w:t>/10</w:t>
            </w:r>
          </w:p>
        </w:tc>
      </w:tr>
    </w:tbl>
    <w:p w:rsidR="007F0FCF" w:rsidRDefault="007F0FCF" w:rsidP="00543436">
      <w:pPr>
        <w:spacing w:before="240"/>
      </w:pPr>
    </w:p>
    <w:sectPr w:rsidR="007F0FCF" w:rsidSect="00BC1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5E1"/>
    <w:multiLevelType w:val="hybridMultilevel"/>
    <w:tmpl w:val="2ED648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52118"/>
    <w:multiLevelType w:val="hybridMultilevel"/>
    <w:tmpl w:val="9CB8A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10C02"/>
    <w:multiLevelType w:val="hybridMultilevel"/>
    <w:tmpl w:val="C8EECBF8"/>
    <w:lvl w:ilvl="0" w:tplc="1CF2EEC6">
      <w:numFmt w:val="bullet"/>
      <w:lvlText w:val="-"/>
      <w:lvlJc w:val="left"/>
      <w:pPr>
        <w:ind w:left="141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" w15:restartNumberingAfterBreak="0">
    <w:nsid w:val="5D8F75DF"/>
    <w:multiLevelType w:val="hybridMultilevel"/>
    <w:tmpl w:val="5CB623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C12A2"/>
    <w:multiLevelType w:val="hybridMultilevel"/>
    <w:tmpl w:val="11C061B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F262D"/>
    <w:multiLevelType w:val="hybridMultilevel"/>
    <w:tmpl w:val="3648C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CF"/>
    <w:rsid w:val="00030FFA"/>
    <w:rsid w:val="00036510"/>
    <w:rsid w:val="00045905"/>
    <w:rsid w:val="00047D48"/>
    <w:rsid w:val="00055D66"/>
    <w:rsid w:val="00082640"/>
    <w:rsid w:val="001252A0"/>
    <w:rsid w:val="001925EC"/>
    <w:rsid w:val="00197D4F"/>
    <w:rsid w:val="001D51D1"/>
    <w:rsid w:val="0022002B"/>
    <w:rsid w:val="00226C3D"/>
    <w:rsid w:val="002564C3"/>
    <w:rsid w:val="00275F92"/>
    <w:rsid w:val="002A11E7"/>
    <w:rsid w:val="002D2FAC"/>
    <w:rsid w:val="0032415D"/>
    <w:rsid w:val="003762F4"/>
    <w:rsid w:val="003D109E"/>
    <w:rsid w:val="003F145E"/>
    <w:rsid w:val="00407F02"/>
    <w:rsid w:val="00425920"/>
    <w:rsid w:val="00466E7C"/>
    <w:rsid w:val="004C464E"/>
    <w:rsid w:val="00543436"/>
    <w:rsid w:val="00584122"/>
    <w:rsid w:val="005A0361"/>
    <w:rsid w:val="005A2AD1"/>
    <w:rsid w:val="005A6927"/>
    <w:rsid w:val="006053AC"/>
    <w:rsid w:val="00615B58"/>
    <w:rsid w:val="00620055"/>
    <w:rsid w:val="00642487"/>
    <w:rsid w:val="00661339"/>
    <w:rsid w:val="00673EF6"/>
    <w:rsid w:val="006919D6"/>
    <w:rsid w:val="006D2C8B"/>
    <w:rsid w:val="007B6B7F"/>
    <w:rsid w:val="007E7D08"/>
    <w:rsid w:val="007F0FCF"/>
    <w:rsid w:val="007F35B8"/>
    <w:rsid w:val="0081106D"/>
    <w:rsid w:val="00936683"/>
    <w:rsid w:val="00956AF1"/>
    <w:rsid w:val="009962BC"/>
    <w:rsid w:val="009C4C01"/>
    <w:rsid w:val="00A00C73"/>
    <w:rsid w:val="00A27B86"/>
    <w:rsid w:val="00A87901"/>
    <w:rsid w:val="00AB22B0"/>
    <w:rsid w:val="00B2307A"/>
    <w:rsid w:val="00B823B7"/>
    <w:rsid w:val="00B967BC"/>
    <w:rsid w:val="00BC1CA6"/>
    <w:rsid w:val="00BD40AB"/>
    <w:rsid w:val="00C359CF"/>
    <w:rsid w:val="00C44E61"/>
    <w:rsid w:val="00C85A99"/>
    <w:rsid w:val="00CA3DB9"/>
    <w:rsid w:val="00CB2F09"/>
    <w:rsid w:val="00CF1C39"/>
    <w:rsid w:val="00CF68A9"/>
    <w:rsid w:val="00D35F93"/>
    <w:rsid w:val="00D50F0D"/>
    <w:rsid w:val="00DD49D8"/>
    <w:rsid w:val="00DD6350"/>
    <w:rsid w:val="00E35DE3"/>
    <w:rsid w:val="00E44914"/>
    <w:rsid w:val="00E643A0"/>
    <w:rsid w:val="00E77549"/>
    <w:rsid w:val="00ED0317"/>
    <w:rsid w:val="00ED6EB7"/>
    <w:rsid w:val="00EE5422"/>
    <w:rsid w:val="00EF69C6"/>
    <w:rsid w:val="00F3024D"/>
    <w:rsid w:val="00F354B6"/>
    <w:rsid w:val="00F36FCE"/>
    <w:rsid w:val="00F55982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4B56"/>
  <w15:docId w15:val="{7669C050-B527-4EFF-B2DD-50D29A83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B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F6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03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bs.com.au/cronullariots/documentar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A5DD4BF5</Template>
  <TotalTime>21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LAVAN Denise [Narrogin Senior High School]</cp:lastModifiedBy>
  <cp:revision>11</cp:revision>
  <cp:lastPrinted>2019-05-07T00:40:00Z</cp:lastPrinted>
  <dcterms:created xsi:type="dcterms:W3CDTF">2019-05-07T00:45:00Z</dcterms:created>
  <dcterms:modified xsi:type="dcterms:W3CDTF">2019-06-07T03:59:00Z</dcterms:modified>
</cp:coreProperties>
</file>