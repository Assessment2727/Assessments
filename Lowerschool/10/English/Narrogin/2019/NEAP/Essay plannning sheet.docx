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E0" w:rsidRDefault="00DE4FEC" w:rsidP="00DE4F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Planning and Drafting</w:t>
      </w: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Sentence 1: Introductory </w:t>
      </w:r>
      <w:r w:rsidR="008649A6">
        <w:rPr>
          <w:rFonts w:ascii="Arial" w:hAnsi="Arial" w:cs="Arial"/>
          <w:b/>
        </w:rPr>
        <w:t xml:space="preserve">Contextual </w:t>
      </w:r>
      <w:r>
        <w:rPr>
          <w:rFonts w:ascii="Arial" w:hAnsi="Arial" w:cs="Arial"/>
          <w:b/>
        </w:rPr>
        <w:t xml:space="preserve">Sentence – </w:t>
      </w:r>
      <w:r>
        <w:rPr>
          <w:rFonts w:ascii="Arial" w:hAnsi="Arial" w:cs="Arial"/>
        </w:rPr>
        <w:t>Capture the reader’s attention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Sentence 2: </w:t>
      </w:r>
      <w:r w:rsidR="008649A6">
        <w:rPr>
          <w:rFonts w:ascii="Arial" w:hAnsi="Arial" w:cs="Arial"/>
          <w:b/>
        </w:rPr>
        <w:t>TAG Statement and Background Data on the text</w:t>
      </w: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DE4FEC" w:rsidRDefault="008649A6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Sentence 3: </w:t>
      </w:r>
      <w:r w:rsidR="00DE4FEC">
        <w:rPr>
          <w:rFonts w:ascii="Arial" w:hAnsi="Arial" w:cs="Arial"/>
          <w:b/>
        </w:rPr>
        <w:t>State your position on the topic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DE4FEC" w:rsidRDefault="008649A6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4</w:t>
      </w:r>
      <w:r w:rsidR="00DE4FEC">
        <w:rPr>
          <w:rFonts w:ascii="Arial" w:hAnsi="Arial" w:cs="Arial"/>
          <w:b/>
        </w:rPr>
        <w:t>: State Your Three Choices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8649A6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5</w:t>
      </w:r>
      <w:r w:rsidR="00DE4FEC">
        <w:rPr>
          <w:rFonts w:ascii="Arial" w:hAnsi="Arial" w:cs="Arial"/>
          <w:b/>
        </w:rPr>
        <w:t>: Thoughtful sentence to transition to first paragraph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8649A6" w:rsidRDefault="008649A6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1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8649A6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Reason</w:t>
      </w:r>
      <w:r w:rsidR="00DE4FEC">
        <w:rPr>
          <w:rFonts w:ascii="Arial" w:hAnsi="Arial" w:cs="Arial"/>
        </w:rPr>
        <w:t xml:space="preserve"> Sentence</w:t>
      </w:r>
      <w:r>
        <w:rPr>
          <w:rFonts w:ascii="Arial" w:hAnsi="Arial" w:cs="Arial"/>
        </w:rPr>
        <w:t xml:space="preserve"> – explain the 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8649A6" w:rsidRDefault="008649A6" w:rsidP="00DE4FEC">
      <w:pPr>
        <w:spacing w:after="0"/>
        <w:rPr>
          <w:rFonts w:ascii="Arial" w:hAnsi="Arial" w:cs="Arial"/>
        </w:rPr>
      </w:pPr>
    </w:p>
    <w:p w:rsidR="008649A6" w:rsidRDefault="008649A6" w:rsidP="00DE4FEC">
      <w:pPr>
        <w:spacing w:after="0"/>
        <w:rPr>
          <w:rFonts w:ascii="Arial" w:hAnsi="Arial" w:cs="Arial"/>
        </w:rPr>
      </w:pPr>
    </w:p>
    <w:p w:rsidR="008649A6" w:rsidRDefault="008649A6" w:rsidP="00DE4FEC">
      <w:pPr>
        <w:spacing w:after="0"/>
        <w:rPr>
          <w:rFonts w:ascii="Arial" w:hAnsi="Arial" w:cs="Arial"/>
        </w:rPr>
      </w:pPr>
    </w:p>
    <w:p w:rsidR="008649A6" w:rsidRDefault="008649A6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8649A6" w:rsidRDefault="008649A6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2</w:t>
      </w: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Reason Sentence – explain the topic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3</w:t>
      </w: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Reason Sentence – explain the topic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8649A6" w:rsidRDefault="008649A6" w:rsidP="008649A6">
      <w:pPr>
        <w:spacing w:after="0"/>
        <w:rPr>
          <w:rFonts w:ascii="Arial" w:hAnsi="Arial" w:cs="Arial"/>
        </w:rPr>
      </w:pPr>
    </w:p>
    <w:p w:rsidR="008649A6" w:rsidRDefault="008649A6" w:rsidP="008649A6">
      <w:pPr>
        <w:spacing w:after="0"/>
        <w:rPr>
          <w:rFonts w:ascii="Arial" w:hAnsi="Arial" w:cs="Arial"/>
          <w:b/>
        </w:rPr>
      </w:pPr>
    </w:p>
    <w:p w:rsidR="00DE4FEC" w:rsidRPr="00DE4FEC" w:rsidRDefault="00DE4FEC" w:rsidP="00DE4FEC">
      <w:pPr>
        <w:spacing w:after="0"/>
        <w:rPr>
          <w:rFonts w:ascii="Arial" w:hAnsi="Arial" w:cs="Arial"/>
          <w:b/>
        </w:rPr>
      </w:pPr>
      <w:r w:rsidRPr="00DE4FEC">
        <w:rPr>
          <w:rFonts w:ascii="Arial" w:hAnsi="Arial" w:cs="Arial"/>
          <w:b/>
        </w:rPr>
        <w:t>CONCLUSION</w:t>
      </w:r>
    </w:p>
    <w:p w:rsidR="00DE4FEC" w:rsidRPr="00DE4FEC" w:rsidRDefault="00DE4FEC" w:rsidP="00DE4FEC">
      <w:p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Restate your position using different words (not the same words as those in your introduction)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Some possible ways to conclude: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A summary of the main points (topic sentences), BUT NOT A REPEAT OF THE INTRODUCTION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Your own opinion based on an evaluation of the information presented</w:t>
      </w:r>
      <w:r w:rsidR="008649A6">
        <w:rPr>
          <w:rFonts w:ascii="Arial" w:hAnsi="Arial" w:cs="Arial"/>
        </w:rPr>
        <w:t xml:space="preserve"> (avoid evaluating the text)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Recommendation</w:t>
      </w:r>
    </w:p>
    <w:p w:rsidR="00DE4FEC" w:rsidRPr="00686C75" w:rsidRDefault="00DE4FEC" w:rsidP="007E0BC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686C75">
        <w:rPr>
          <w:rFonts w:ascii="Arial" w:hAnsi="Arial" w:cs="Arial"/>
        </w:rPr>
        <w:t>Comment on ideas presented</w:t>
      </w:r>
      <w:bookmarkStart w:id="0" w:name="_GoBack"/>
      <w:bookmarkEnd w:id="0"/>
    </w:p>
    <w:sectPr w:rsidR="00DE4FEC" w:rsidRPr="00686C75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5330E0"/>
    <w:rsid w:val="00686C75"/>
    <w:rsid w:val="008649A6"/>
    <w:rsid w:val="00D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6230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7F8B27AD</Template>
  <TotalTime>10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3</cp:revision>
  <cp:lastPrinted>2019-10-17T08:05:00Z</cp:lastPrinted>
  <dcterms:created xsi:type="dcterms:W3CDTF">2019-07-25T00:35:00Z</dcterms:created>
  <dcterms:modified xsi:type="dcterms:W3CDTF">2019-10-17T08:14:00Z</dcterms:modified>
</cp:coreProperties>
</file>