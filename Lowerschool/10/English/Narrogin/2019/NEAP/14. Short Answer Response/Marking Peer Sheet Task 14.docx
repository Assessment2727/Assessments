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7D" w:rsidRPr="007518C3" w:rsidRDefault="0029147D" w:rsidP="0029147D">
      <w:pPr>
        <w:spacing w:after="120"/>
        <w:rPr>
          <w:rFonts w:ascii="Arial" w:hAnsi="Arial" w:cs="Arial"/>
          <w:b/>
          <w:sz w:val="24"/>
          <w:szCs w:val="24"/>
        </w:rPr>
      </w:pPr>
      <w:r w:rsidRPr="007518C3">
        <w:rPr>
          <w:rFonts w:ascii="Arial" w:hAnsi="Arial" w:cs="Arial"/>
          <w:b/>
          <w:sz w:val="24"/>
          <w:szCs w:val="24"/>
        </w:rPr>
        <w:t>Question 1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13193" w:rsidRPr="007518C3" w:rsidTr="00BA5070">
        <w:tc>
          <w:tcPr>
            <w:tcW w:w="737" w:type="dxa"/>
          </w:tcPr>
          <w:p w:rsidR="00F13193" w:rsidRPr="007518C3" w:rsidRDefault="00F13193" w:rsidP="004125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18C3">
              <w:rPr>
                <w:rFonts w:ascii="Arial" w:hAnsi="Arial" w:cs="Arial"/>
                <w:b/>
                <w:sz w:val="18"/>
                <w:szCs w:val="18"/>
              </w:rPr>
              <w:t>Marks</w:t>
            </w:r>
          </w:p>
        </w:tc>
        <w:tc>
          <w:tcPr>
            <w:tcW w:w="8844" w:type="dxa"/>
            <w:gridSpan w:val="12"/>
          </w:tcPr>
          <w:p w:rsidR="00F13193" w:rsidRDefault="00F13193" w:rsidP="004125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Name of Marker</w:t>
            </w:r>
          </w:p>
        </w:tc>
      </w:tr>
      <w:tr w:rsidR="00E36AC3" w:rsidRPr="007518C3" w:rsidTr="00E36AC3"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BFBFBF" w:themeFill="background1" w:themeFillShade="BF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8C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Pr="007518C3" w:rsidRDefault="00E36AC3" w:rsidP="004125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6AC3" w:rsidRPr="007518C3" w:rsidTr="00E36AC3">
        <w:tc>
          <w:tcPr>
            <w:tcW w:w="737" w:type="dxa"/>
          </w:tcPr>
          <w:p w:rsidR="00E36AC3" w:rsidRPr="007518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/30</w:t>
            </w: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:rsidR="00E36AC3" w:rsidRDefault="00E36AC3" w:rsidP="0041252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147D" w:rsidRDefault="0029147D" w:rsidP="0029147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4"/>
          <w:szCs w:val="24"/>
        </w:rPr>
      </w:pPr>
    </w:p>
    <w:p w:rsidR="0047200C" w:rsidRDefault="0047200C"/>
    <w:sectPr w:rsidR="0047200C" w:rsidSect="00291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7D"/>
    <w:rsid w:val="0029147D"/>
    <w:rsid w:val="0047200C"/>
    <w:rsid w:val="00E36AC3"/>
    <w:rsid w:val="00F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9905"/>
  <w15:chartTrackingRefBased/>
  <w15:docId w15:val="{52EC3A15-CB8D-4C38-93EF-1E21594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D2176172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3</cp:revision>
  <dcterms:created xsi:type="dcterms:W3CDTF">2019-08-13T06:56:00Z</dcterms:created>
  <dcterms:modified xsi:type="dcterms:W3CDTF">2019-08-13T07:00:00Z</dcterms:modified>
</cp:coreProperties>
</file>