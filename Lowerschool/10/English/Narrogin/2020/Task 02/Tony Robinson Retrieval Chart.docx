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26F" w:rsidRPr="00802718" w:rsidRDefault="00AD045E" w:rsidP="00905079">
      <w:pPr>
        <w:jc w:val="center"/>
        <w:rPr>
          <w:rFonts w:ascii="Arial Narrow" w:hAnsi="Arial Narrow"/>
          <w:sz w:val="20"/>
          <w:szCs w:val="20"/>
        </w:rPr>
      </w:pPr>
      <w:r w:rsidRPr="00802718">
        <w:rPr>
          <w:rFonts w:ascii="Arial Narrow" w:hAnsi="Arial Narrow"/>
          <w:sz w:val="20"/>
          <w:szCs w:val="20"/>
        </w:rPr>
        <w:t xml:space="preserve">Tony Robinson’s </w:t>
      </w:r>
      <w:r w:rsidR="00905079" w:rsidRPr="00802718">
        <w:rPr>
          <w:rFonts w:ascii="Arial Narrow" w:hAnsi="Arial Narrow"/>
          <w:i/>
          <w:sz w:val="20"/>
          <w:szCs w:val="20"/>
        </w:rPr>
        <w:t>Australia Down U</w:t>
      </w:r>
      <w:r w:rsidRPr="00802718">
        <w:rPr>
          <w:rFonts w:ascii="Arial Narrow" w:hAnsi="Arial Narrow"/>
          <w:i/>
          <w:sz w:val="20"/>
          <w:szCs w:val="20"/>
        </w:rPr>
        <w:t>nder</w:t>
      </w:r>
      <w:r w:rsidRPr="00802718">
        <w:rPr>
          <w:rFonts w:ascii="Arial Narrow" w:hAnsi="Arial Narrow"/>
          <w:sz w:val="20"/>
          <w:szCs w:val="20"/>
        </w:rPr>
        <w:t>: Series 1 Episode 6</w:t>
      </w:r>
    </w:p>
    <w:p w:rsidR="00905079" w:rsidRPr="00802718" w:rsidRDefault="00905079" w:rsidP="00905079">
      <w:pPr>
        <w:jc w:val="center"/>
        <w:rPr>
          <w:rFonts w:ascii="Arial Narrow" w:hAnsi="Arial Narrow"/>
          <w:sz w:val="20"/>
          <w:szCs w:val="20"/>
        </w:rPr>
      </w:pPr>
      <w:r w:rsidRPr="00802718">
        <w:rPr>
          <w:rFonts w:ascii="Arial Narrow" w:hAnsi="Arial Narrow"/>
          <w:sz w:val="20"/>
          <w:szCs w:val="20"/>
        </w:rPr>
        <w:t>‘Still Stroppy Beggars’</w:t>
      </w:r>
    </w:p>
    <w:p w:rsidR="00344AC6" w:rsidRPr="00802718" w:rsidRDefault="00344AC6" w:rsidP="00344AC6">
      <w:pPr>
        <w:rPr>
          <w:rFonts w:ascii="Arial Narrow" w:hAnsi="Arial Narrow"/>
          <w:b/>
          <w:sz w:val="20"/>
          <w:szCs w:val="20"/>
        </w:rPr>
      </w:pPr>
      <w:r w:rsidRPr="00802718">
        <w:rPr>
          <w:rFonts w:ascii="Arial Narrow" w:hAnsi="Arial Narrow"/>
          <w:b/>
          <w:sz w:val="20"/>
          <w:szCs w:val="20"/>
        </w:rPr>
        <w:t>Iconic Images in the Introduction.</w:t>
      </w:r>
    </w:p>
    <w:p w:rsidR="00344AC6" w:rsidRPr="00802718" w:rsidRDefault="00344AC6" w:rsidP="00344AC6">
      <w:pPr>
        <w:rPr>
          <w:rFonts w:ascii="Arial Narrow" w:hAnsi="Arial Narrow"/>
          <w:b/>
          <w:sz w:val="20"/>
          <w:szCs w:val="20"/>
        </w:rPr>
      </w:pPr>
    </w:p>
    <w:p w:rsidR="00344AC6" w:rsidRPr="00802718" w:rsidRDefault="00344AC6" w:rsidP="00344AC6">
      <w:pPr>
        <w:rPr>
          <w:rFonts w:ascii="Arial Narrow" w:hAnsi="Arial Narrow"/>
          <w:b/>
          <w:sz w:val="20"/>
          <w:szCs w:val="20"/>
        </w:rPr>
      </w:pPr>
    </w:p>
    <w:p w:rsidR="00344AC6" w:rsidRPr="00802718" w:rsidRDefault="00344AC6" w:rsidP="00344AC6">
      <w:pPr>
        <w:rPr>
          <w:rFonts w:ascii="Arial Narrow" w:hAnsi="Arial Narrow"/>
          <w:b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2977"/>
        <w:gridCol w:w="3118"/>
        <w:gridCol w:w="4253"/>
      </w:tblGrid>
      <w:tr w:rsidR="00344AC6" w:rsidRPr="00802718" w:rsidTr="00344AC6">
        <w:tc>
          <w:tcPr>
            <w:tcW w:w="3539" w:type="dxa"/>
          </w:tcPr>
          <w:p w:rsidR="00344AC6" w:rsidRPr="00802718" w:rsidRDefault="00344AC6" w:rsidP="00896ED3">
            <w:pPr>
              <w:ind w:left="-546" w:firstLine="546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02718">
              <w:rPr>
                <w:rFonts w:ascii="Arial Narrow" w:hAnsi="Arial Narrow"/>
                <w:b/>
                <w:sz w:val="20"/>
                <w:szCs w:val="20"/>
              </w:rPr>
              <w:t>SUBJECT MATTER</w:t>
            </w:r>
          </w:p>
        </w:tc>
        <w:tc>
          <w:tcPr>
            <w:tcW w:w="2977" w:type="dxa"/>
          </w:tcPr>
          <w:p w:rsidR="00344AC6" w:rsidRPr="00802718" w:rsidRDefault="00344AC6" w:rsidP="00905079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02718">
              <w:rPr>
                <w:rFonts w:ascii="Arial Narrow" w:hAnsi="Arial Narrow"/>
                <w:b/>
                <w:sz w:val="20"/>
                <w:szCs w:val="20"/>
              </w:rPr>
              <w:t>QUOTATIONS</w:t>
            </w:r>
          </w:p>
        </w:tc>
        <w:tc>
          <w:tcPr>
            <w:tcW w:w="3118" w:type="dxa"/>
          </w:tcPr>
          <w:p w:rsidR="00344AC6" w:rsidRPr="00802718" w:rsidRDefault="00344AC6" w:rsidP="00905079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02718">
              <w:rPr>
                <w:rFonts w:ascii="Arial Narrow" w:hAnsi="Arial Narrow"/>
                <w:b/>
                <w:sz w:val="20"/>
                <w:szCs w:val="20"/>
              </w:rPr>
              <w:t>TECHNIQUE</w:t>
            </w:r>
          </w:p>
        </w:tc>
        <w:tc>
          <w:tcPr>
            <w:tcW w:w="4253" w:type="dxa"/>
          </w:tcPr>
          <w:p w:rsidR="00344AC6" w:rsidRPr="00802718" w:rsidRDefault="00344AC6" w:rsidP="00905079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02718">
              <w:rPr>
                <w:rFonts w:ascii="Arial Narrow" w:hAnsi="Arial Narrow"/>
                <w:b/>
                <w:sz w:val="20"/>
                <w:szCs w:val="20"/>
              </w:rPr>
              <w:t>EFFECT</w:t>
            </w:r>
          </w:p>
        </w:tc>
        <w:bookmarkStart w:id="0" w:name="_GoBack"/>
        <w:bookmarkEnd w:id="0"/>
      </w:tr>
      <w:tr w:rsidR="00344AC6" w:rsidRPr="00802718" w:rsidTr="00344AC6">
        <w:tc>
          <w:tcPr>
            <w:tcW w:w="3539" w:type="dxa"/>
          </w:tcPr>
          <w:p w:rsidR="00344AC6" w:rsidRPr="00802718" w:rsidRDefault="0030661F" w:rsidP="00905079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02718">
              <w:rPr>
                <w:rFonts w:ascii="Arial Narrow" w:hAnsi="Arial Narrow"/>
                <w:b/>
                <w:sz w:val="20"/>
                <w:szCs w:val="20"/>
              </w:rPr>
              <w:t>ORIGIN of the ASHES</w:t>
            </w:r>
          </w:p>
        </w:tc>
        <w:tc>
          <w:tcPr>
            <w:tcW w:w="2977" w:type="dxa"/>
          </w:tcPr>
          <w:p w:rsidR="00344AC6" w:rsidRPr="00802718" w:rsidRDefault="00344AC6" w:rsidP="0090507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30661F" w:rsidRPr="00802718" w:rsidRDefault="0030661F" w:rsidP="0090507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30661F" w:rsidRPr="00802718" w:rsidRDefault="0030661F" w:rsidP="0090507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30661F" w:rsidRPr="00802718" w:rsidRDefault="0030661F" w:rsidP="0090507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30661F" w:rsidRPr="00802718" w:rsidRDefault="0030661F" w:rsidP="0090507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30661F" w:rsidRPr="00802718" w:rsidRDefault="0030661F" w:rsidP="0090507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30661F" w:rsidRPr="00802718" w:rsidRDefault="0030661F" w:rsidP="0090507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118" w:type="dxa"/>
          </w:tcPr>
          <w:p w:rsidR="00344AC6" w:rsidRPr="00802718" w:rsidRDefault="00344AC6" w:rsidP="0090507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3" w:type="dxa"/>
          </w:tcPr>
          <w:p w:rsidR="00344AC6" w:rsidRPr="00802718" w:rsidRDefault="00344AC6" w:rsidP="0090507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0661F" w:rsidRPr="00802718" w:rsidTr="00344AC6">
        <w:tc>
          <w:tcPr>
            <w:tcW w:w="3539" w:type="dxa"/>
          </w:tcPr>
          <w:p w:rsidR="0030661F" w:rsidRPr="00802718" w:rsidRDefault="0030661F" w:rsidP="00905079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2977" w:type="dxa"/>
          </w:tcPr>
          <w:p w:rsidR="0030661F" w:rsidRPr="00802718" w:rsidRDefault="0030661F" w:rsidP="0030661F">
            <w:pPr>
              <w:rPr>
                <w:rFonts w:ascii="Arial Narrow" w:hAnsi="Arial Narrow"/>
                <w:sz w:val="20"/>
                <w:szCs w:val="20"/>
              </w:rPr>
            </w:pPr>
          </w:p>
          <w:p w:rsidR="0030661F" w:rsidRPr="00802718" w:rsidRDefault="0030661F" w:rsidP="0030661F">
            <w:pPr>
              <w:rPr>
                <w:rFonts w:ascii="Arial Narrow" w:hAnsi="Arial Narrow"/>
                <w:sz w:val="20"/>
                <w:szCs w:val="20"/>
              </w:rPr>
            </w:pPr>
          </w:p>
          <w:p w:rsidR="0030661F" w:rsidRPr="00802718" w:rsidRDefault="0030661F" w:rsidP="0030661F">
            <w:pPr>
              <w:rPr>
                <w:rFonts w:ascii="Arial Narrow" w:hAnsi="Arial Narrow"/>
                <w:sz w:val="20"/>
                <w:szCs w:val="20"/>
              </w:rPr>
            </w:pPr>
          </w:p>
          <w:p w:rsidR="0030661F" w:rsidRPr="00802718" w:rsidRDefault="0030661F" w:rsidP="0030661F">
            <w:pPr>
              <w:rPr>
                <w:rFonts w:ascii="Arial Narrow" w:hAnsi="Arial Narrow"/>
                <w:sz w:val="20"/>
                <w:szCs w:val="20"/>
              </w:rPr>
            </w:pPr>
          </w:p>
          <w:p w:rsidR="0030661F" w:rsidRPr="00802718" w:rsidRDefault="0030661F" w:rsidP="0090507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30661F" w:rsidRDefault="0030661F" w:rsidP="0090507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572157" w:rsidRDefault="00572157" w:rsidP="0090507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572157" w:rsidRPr="00802718" w:rsidRDefault="00572157" w:rsidP="0090507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118" w:type="dxa"/>
          </w:tcPr>
          <w:p w:rsidR="0030661F" w:rsidRPr="00802718" w:rsidRDefault="0030661F" w:rsidP="0090507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3" w:type="dxa"/>
          </w:tcPr>
          <w:p w:rsidR="0030661F" w:rsidRPr="00802718" w:rsidRDefault="0030661F" w:rsidP="0090507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0661F" w:rsidRPr="00802718" w:rsidTr="00344AC6">
        <w:tc>
          <w:tcPr>
            <w:tcW w:w="3539" w:type="dxa"/>
          </w:tcPr>
          <w:p w:rsidR="0030661F" w:rsidRPr="00802718" w:rsidRDefault="0030661F" w:rsidP="00905079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2977" w:type="dxa"/>
          </w:tcPr>
          <w:p w:rsidR="0030661F" w:rsidRPr="00802718" w:rsidRDefault="0030661F" w:rsidP="0090507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30661F" w:rsidRPr="00802718" w:rsidRDefault="0030661F" w:rsidP="0090507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30661F" w:rsidRPr="00802718" w:rsidRDefault="0030661F" w:rsidP="0090507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30661F" w:rsidRDefault="0030661F" w:rsidP="0090507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572157" w:rsidRDefault="00572157" w:rsidP="0090507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572157" w:rsidRPr="00802718" w:rsidRDefault="00572157" w:rsidP="0090507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30661F" w:rsidRPr="00802718" w:rsidRDefault="0030661F" w:rsidP="0090507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118" w:type="dxa"/>
          </w:tcPr>
          <w:p w:rsidR="0030661F" w:rsidRPr="00802718" w:rsidRDefault="0030661F" w:rsidP="0090507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3" w:type="dxa"/>
          </w:tcPr>
          <w:p w:rsidR="0030661F" w:rsidRPr="00802718" w:rsidRDefault="0030661F" w:rsidP="0090507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0661F" w:rsidRPr="00802718" w:rsidTr="00344AC6">
        <w:tc>
          <w:tcPr>
            <w:tcW w:w="3539" w:type="dxa"/>
          </w:tcPr>
          <w:p w:rsidR="0030661F" w:rsidRPr="00802718" w:rsidRDefault="0030661F" w:rsidP="00905079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2977" w:type="dxa"/>
          </w:tcPr>
          <w:p w:rsidR="0030661F" w:rsidRPr="00802718" w:rsidRDefault="0030661F" w:rsidP="0090507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30661F" w:rsidRPr="00802718" w:rsidRDefault="0030661F" w:rsidP="0090507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30661F" w:rsidRPr="00802718" w:rsidRDefault="0030661F" w:rsidP="0090507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30661F" w:rsidRPr="00802718" w:rsidRDefault="0030661F" w:rsidP="0090507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30661F" w:rsidRDefault="0030661F" w:rsidP="0090507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572157" w:rsidRDefault="00572157" w:rsidP="0090507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572157" w:rsidRPr="00802718" w:rsidRDefault="00572157" w:rsidP="0090507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118" w:type="dxa"/>
          </w:tcPr>
          <w:p w:rsidR="0030661F" w:rsidRPr="00802718" w:rsidRDefault="0030661F" w:rsidP="0090507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3" w:type="dxa"/>
          </w:tcPr>
          <w:p w:rsidR="0030661F" w:rsidRPr="00802718" w:rsidRDefault="0030661F" w:rsidP="0090507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0661F" w:rsidRPr="00802718" w:rsidTr="00344AC6">
        <w:tc>
          <w:tcPr>
            <w:tcW w:w="3539" w:type="dxa"/>
          </w:tcPr>
          <w:p w:rsidR="0030661F" w:rsidRPr="00802718" w:rsidRDefault="0030661F" w:rsidP="00905079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2977" w:type="dxa"/>
          </w:tcPr>
          <w:p w:rsidR="0030661F" w:rsidRPr="00802718" w:rsidRDefault="0030661F" w:rsidP="0090507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30661F" w:rsidRPr="00802718" w:rsidRDefault="0030661F" w:rsidP="0090507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30661F" w:rsidRPr="00802718" w:rsidRDefault="0030661F" w:rsidP="0090507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30661F" w:rsidRDefault="0030661F" w:rsidP="0090507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572157" w:rsidRDefault="00572157" w:rsidP="0090507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30661F" w:rsidRDefault="0030661F" w:rsidP="0030661F">
            <w:pPr>
              <w:rPr>
                <w:rFonts w:ascii="Arial Narrow" w:hAnsi="Arial Narrow"/>
                <w:sz w:val="20"/>
                <w:szCs w:val="20"/>
              </w:rPr>
            </w:pPr>
          </w:p>
          <w:p w:rsidR="00572157" w:rsidRDefault="00572157" w:rsidP="0030661F">
            <w:pPr>
              <w:rPr>
                <w:rFonts w:ascii="Arial Narrow" w:hAnsi="Arial Narrow"/>
                <w:sz w:val="20"/>
                <w:szCs w:val="20"/>
              </w:rPr>
            </w:pPr>
          </w:p>
          <w:p w:rsidR="00572157" w:rsidRPr="00802718" w:rsidRDefault="00572157" w:rsidP="0030661F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118" w:type="dxa"/>
          </w:tcPr>
          <w:p w:rsidR="0030661F" w:rsidRPr="00802718" w:rsidRDefault="0030661F" w:rsidP="0090507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3" w:type="dxa"/>
          </w:tcPr>
          <w:p w:rsidR="0030661F" w:rsidRPr="00802718" w:rsidRDefault="0030661F" w:rsidP="0090507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896ED3" w:rsidRPr="00802718" w:rsidRDefault="00896ED3" w:rsidP="00572157">
      <w:pPr>
        <w:rPr>
          <w:rFonts w:ascii="Arial Narrow" w:hAnsi="Arial Narrow"/>
          <w:sz w:val="20"/>
          <w:szCs w:val="20"/>
        </w:rPr>
      </w:pPr>
    </w:p>
    <w:sectPr w:rsidR="00896ED3" w:rsidRPr="00802718" w:rsidSect="00AD045E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28D2" w:rsidRDefault="007D28D2" w:rsidP="007D28D2">
      <w:pPr>
        <w:spacing w:after="0" w:line="240" w:lineRule="auto"/>
      </w:pPr>
      <w:r>
        <w:separator/>
      </w:r>
    </w:p>
  </w:endnote>
  <w:endnote w:type="continuationSeparator" w:id="0">
    <w:p w:rsidR="007D28D2" w:rsidRDefault="007D28D2" w:rsidP="007D2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28D2" w:rsidRDefault="007D28D2" w:rsidP="007D28D2">
      <w:pPr>
        <w:spacing w:after="0" w:line="240" w:lineRule="auto"/>
      </w:pPr>
      <w:r>
        <w:separator/>
      </w:r>
    </w:p>
  </w:footnote>
  <w:footnote w:type="continuationSeparator" w:id="0">
    <w:p w:rsidR="007D28D2" w:rsidRDefault="007D28D2" w:rsidP="007D28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8D2" w:rsidRDefault="007D28D2">
    <w:pPr>
      <w:pStyle w:val="Header"/>
    </w:pPr>
    <w:r>
      <w:t xml:space="preserve">Documentary can be located at </w:t>
    </w:r>
    <w:hyperlink r:id="rId1" w:history="1">
      <w:r w:rsidRPr="002136B3">
        <w:rPr>
          <w:rStyle w:val="Hyperlink"/>
        </w:rPr>
        <w:t>https://www.sbs.com.au/ondemand/video/882600515852/tony-robinson-down-under-still-stroppy-beggars</w:t>
      </w:r>
    </w:hyperlink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45E"/>
    <w:rsid w:val="0030661F"/>
    <w:rsid w:val="00344AC6"/>
    <w:rsid w:val="004E426F"/>
    <w:rsid w:val="00572157"/>
    <w:rsid w:val="007D28D2"/>
    <w:rsid w:val="00802718"/>
    <w:rsid w:val="00896ED3"/>
    <w:rsid w:val="00905079"/>
    <w:rsid w:val="00AD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CC7E6"/>
  <w15:chartTrackingRefBased/>
  <w15:docId w15:val="{8C9901C5-CC37-44D2-A5DE-72B510C8D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6ED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28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8D2"/>
  </w:style>
  <w:style w:type="paragraph" w:styleId="Footer">
    <w:name w:val="footer"/>
    <w:basedOn w:val="Normal"/>
    <w:link w:val="FooterChar"/>
    <w:uiPriority w:val="99"/>
    <w:unhideWhenUsed/>
    <w:rsid w:val="007D28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8D2"/>
  </w:style>
  <w:style w:type="character" w:styleId="Hyperlink">
    <w:name w:val="Hyperlink"/>
    <w:basedOn w:val="DefaultParagraphFont"/>
    <w:uiPriority w:val="99"/>
    <w:unhideWhenUsed/>
    <w:rsid w:val="007D28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bs.com.au/ondemand/video/882600515852/tony-robinson-down-under-still-stroppy-begga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95538A43</Template>
  <TotalTime>17</TotalTime>
  <Pages>2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 Linda [Narrogin Senior High School]</dc:creator>
  <cp:keywords/>
  <dc:description/>
  <cp:lastModifiedBy>DUARTE Monique [Narrogin Senior High School]</cp:lastModifiedBy>
  <cp:revision>7</cp:revision>
  <dcterms:created xsi:type="dcterms:W3CDTF">2020-03-03T23:16:00Z</dcterms:created>
  <dcterms:modified xsi:type="dcterms:W3CDTF">2020-03-17T07:55:00Z</dcterms:modified>
</cp:coreProperties>
</file>