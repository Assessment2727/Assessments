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88" w:rsidRPr="00967388" w:rsidRDefault="00967388" w:rsidP="00967388">
      <w:pPr>
        <w:jc w:val="center"/>
        <w:rPr>
          <w:rFonts w:ascii="Arial Narrow" w:hAnsi="Arial Narrow"/>
          <w:sz w:val="24"/>
          <w:szCs w:val="24"/>
        </w:rPr>
      </w:pPr>
      <w:r w:rsidRPr="00967388">
        <w:rPr>
          <w:rFonts w:ascii="Arial Narrow" w:hAnsi="Arial Narrow"/>
          <w:sz w:val="24"/>
          <w:szCs w:val="24"/>
        </w:rPr>
        <w:t xml:space="preserve">Tony Robinson’s </w:t>
      </w:r>
      <w:r w:rsidRPr="00967388">
        <w:rPr>
          <w:rFonts w:ascii="Arial Narrow" w:hAnsi="Arial Narrow"/>
          <w:i/>
          <w:sz w:val="24"/>
          <w:szCs w:val="24"/>
        </w:rPr>
        <w:t>Australia Down Under</w:t>
      </w:r>
      <w:r w:rsidRPr="00967388">
        <w:rPr>
          <w:rFonts w:ascii="Arial Narrow" w:hAnsi="Arial Narrow"/>
          <w:sz w:val="24"/>
          <w:szCs w:val="24"/>
        </w:rPr>
        <w:t>: Series 1 Episode 6</w:t>
      </w:r>
    </w:p>
    <w:p w:rsidR="00967388" w:rsidRPr="00967388" w:rsidRDefault="00967388" w:rsidP="00967388">
      <w:pPr>
        <w:jc w:val="center"/>
        <w:rPr>
          <w:rFonts w:ascii="Arial Narrow" w:hAnsi="Arial Narrow"/>
          <w:sz w:val="24"/>
          <w:szCs w:val="24"/>
        </w:rPr>
      </w:pPr>
      <w:r w:rsidRPr="00967388">
        <w:rPr>
          <w:rFonts w:ascii="Arial Narrow" w:hAnsi="Arial Narrow"/>
          <w:sz w:val="24"/>
          <w:szCs w:val="24"/>
        </w:rPr>
        <w:t>‘Still Stroppy Beggars:’ The Origin of the Eight Hour Day</w:t>
      </w:r>
    </w:p>
    <w:tbl>
      <w:tblPr>
        <w:tblStyle w:val="TableGrid"/>
        <w:tblW w:w="151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111"/>
        <w:gridCol w:w="3544"/>
        <w:gridCol w:w="3544"/>
        <w:gridCol w:w="3969"/>
      </w:tblGrid>
      <w:tr w:rsidR="00967388" w:rsidRPr="00802718" w:rsidTr="00505EB8">
        <w:tc>
          <w:tcPr>
            <w:tcW w:w="4111" w:type="dxa"/>
          </w:tcPr>
          <w:p w:rsidR="00967388" w:rsidRPr="00967388" w:rsidRDefault="00967388" w:rsidP="000B433E">
            <w:pPr>
              <w:ind w:left="-546" w:firstLine="546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KEY FACTS</w:t>
            </w:r>
          </w:p>
        </w:tc>
        <w:tc>
          <w:tcPr>
            <w:tcW w:w="3544" w:type="dxa"/>
          </w:tcPr>
          <w:p w:rsidR="00967388" w:rsidRPr="00967388" w:rsidRDefault="0096738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OPINIONS</w:t>
            </w:r>
          </w:p>
        </w:tc>
        <w:tc>
          <w:tcPr>
            <w:tcW w:w="3544" w:type="dxa"/>
          </w:tcPr>
          <w:p w:rsidR="00967388" w:rsidRPr="00967388" w:rsidRDefault="0096738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SUPPORTING EVIDENCE</w:t>
            </w:r>
          </w:p>
        </w:tc>
        <w:tc>
          <w:tcPr>
            <w:tcW w:w="3969" w:type="dxa"/>
          </w:tcPr>
          <w:p w:rsidR="00967388" w:rsidRPr="00967388" w:rsidRDefault="0096738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TECHNIQUE</w:t>
            </w:r>
          </w:p>
        </w:tc>
      </w:tr>
      <w:tr w:rsidR="00967388" w:rsidRPr="00802718" w:rsidTr="00505EB8">
        <w:trPr>
          <w:trHeight w:val="8704"/>
        </w:trPr>
        <w:tc>
          <w:tcPr>
            <w:tcW w:w="4111" w:type="dxa"/>
          </w:tcPr>
          <w:p w:rsidR="00967388" w:rsidRPr="00802718" w:rsidRDefault="00967388" w:rsidP="006B1621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544" w:type="dxa"/>
          </w:tcPr>
          <w:p w:rsidR="004E35D0" w:rsidRPr="00802718" w:rsidRDefault="004E35D0" w:rsidP="004E35D0">
            <w:pPr>
              <w:rPr>
                <w:rFonts w:ascii="Arial Narrow" w:hAnsi="Arial Narrow"/>
                <w:sz w:val="20"/>
                <w:szCs w:val="20"/>
              </w:rPr>
            </w:pPr>
          </w:p>
          <w:p w:rsidR="00967388" w:rsidRPr="00802718" w:rsidRDefault="0096738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44" w:type="dxa"/>
          </w:tcPr>
          <w:p w:rsidR="00967388" w:rsidRPr="00802718" w:rsidRDefault="0096738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967388" w:rsidRPr="00802718" w:rsidRDefault="0096738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505EB8" w:rsidRDefault="00505EB8" w:rsidP="006B1621">
      <w:pPr>
        <w:rPr>
          <w:rFonts w:ascii="Arial Narrow" w:hAnsi="Arial Narrow"/>
          <w:sz w:val="24"/>
          <w:szCs w:val="24"/>
        </w:rPr>
      </w:pPr>
    </w:p>
    <w:p w:rsidR="00776937" w:rsidRPr="00967388" w:rsidRDefault="00776937" w:rsidP="006B1621">
      <w:pPr>
        <w:rPr>
          <w:rFonts w:ascii="Arial Narrow" w:hAnsi="Arial Narrow"/>
          <w:sz w:val="24"/>
          <w:szCs w:val="24"/>
        </w:rPr>
      </w:pPr>
    </w:p>
    <w:tbl>
      <w:tblPr>
        <w:tblStyle w:val="TableGrid"/>
        <w:tblW w:w="151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111"/>
        <w:gridCol w:w="3544"/>
        <w:gridCol w:w="3686"/>
        <w:gridCol w:w="3827"/>
      </w:tblGrid>
      <w:tr w:rsidR="00505EB8" w:rsidRPr="00802718" w:rsidTr="00505EB8">
        <w:tc>
          <w:tcPr>
            <w:tcW w:w="4111" w:type="dxa"/>
          </w:tcPr>
          <w:p w:rsidR="00505EB8" w:rsidRPr="00967388" w:rsidRDefault="00505EB8" w:rsidP="000B433E">
            <w:pPr>
              <w:ind w:left="-546" w:firstLine="546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KEY FACTS</w:t>
            </w:r>
          </w:p>
        </w:tc>
        <w:tc>
          <w:tcPr>
            <w:tcW w:w="3544" w:type="dxa"/>
          </w:tcPr>
          <w:p w:rsidR="00505EB8" w:rsidRPr="00967388" w:rsidRDefault="00505EB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OPINIONS</w:t>
            </w:r>
          </w:p>
        </w:tc>
        <w:tc>
          <w:tcPr>
            <w:tcW w:w="3686" w:type="dxa"/>
          </w:tcPr>
          <w:p w:rsidR="00505EB8" w:rsidRPr="00967388" w:rsidRDefault="00505EB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SUPPORTING EVIDENCE</w:t>
            </w:r>
          </w:p>
        </w:tc>
        <w:tc>
          <w:tcPr>
            <w:tcW w:w="3827" w:type="dxa"/>
          </w:tcPr>
          <w:p w:rsidR="00505EB8" w:rsidRPr="00967388" w:rsidRDefault="00505EB8" w:rsidP="000B433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7388">
              <w:rPr>
                <w:rFonts w:ascii="Arial Narrow" w:hAnsi="Arial Narrow"/>
                <w:b/>
                <w:sz w:val="24"/>
                <w:szCs w:val="24"/>
              </w:rPr>
              <w:t>TECHNIQUE</w:t>
            </w:r>
          </w:p>
        </w:tc>
      </w:tr>
      <w:tr w:rsidR="00505EB8" w:rsidRPr="00802718" w:rsidTr="00507298">
        <w:trPr>
          <w:trHeight w:val="8268"/>
        </w:trPr>
        <w:tc>
          <w:tcPr>
            <w:tcW w:w="4111" w:type="dxa"/>
          </w:tcPr>
          <w:p w:rsidR="00505EB8" w:rsidRDefault="00505EB8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Default="00FA08D4" w:rsidP="000B433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A08D4" w:rsidRPr="00802718" w:rsidRDefault="00FA08D4" w:rsidP="00FA08D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544" w:type="dxa"/>
          </w:tcPr>
          <w:p w:rsidR="00BA1439" w:rsidRPr="00802718" w:rsidRDefault="00BA1439" w:rsidP="000B433E">
            <w:pPr>
              <w:rPr>
                <w:rFonts w:ascii="Arial Narrow" w:hAnsi="Arial Narrow"/>
                <w:sz w:val="20"/>
                <w:szCs w:val="20"/>
              </w:rPr>
            </w:pPr>
          </w:p>
          <w:p w:rsidR="00505EB8" w:rsidRPr="00802718" w:rsidRDefault="00505EB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6" w:type="dxa"/>
          </w:tcPr>
          <w:p w:rsidR="00505EB8" w:rsidRPr="00802718" w:rsidRDefault="00505EB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</w:tcPr>
          <w:p w:rsidR="00505EB8" w:rsidRPr="00802718" w:rsidRDefault="00505EB8" w:rsidP="000B433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505EB8" w:rsidRDefault="00505EB8"/>
    <w:sectPr w:rsidR="00505EB8" w:rsidSect="00BA1439">
      <w:pgSz w:w="16838" w:h="11906" w:orient="landscape"/>
      <w:pgMar w:top="28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88"/>
    <w:rsid w:val="004E35D0"/>
    <w:rsid w:val="004E426F"/>
    <w:rsid w:val="00505EB8"/>
    <w:rsid w:val="00507298"/>
    <w:rsid w:val="006B1621"/>
    <w:rsid w:val="00776937"/>
    <w:rsid w:val="00967388"/>
    <w:rsid w:val="00BA1439"/>
    <w:rsid w:val="00F8695B"/>
    <w:rsid w:val="00FA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B626"/>
  <w15:chartTrackingRefBased/>
  <w15:docId w15:val="{28DB7205-E1D8-4810-B512-C411971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388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3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7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769FA7A3</Template>
  <TotalTime>126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9</cp:revision>
  <cp:lastPrinted>2020-03-13T02:15:00Z</cp:lastPrinted>
  <dcterms:created xsi:type="dcterms:W3CDTF">2020-03-10T07:59:00Z</dcterms:created>
  <dcterms:modified xsi:type="dcterms:W3CDTF">2020-03-13T03:59:00Z</dcterms:modified>
</cp:coreProperties>
</file>