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03" w:rsidRPr="006315BB" w:rsidRDefault="000D6B03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</w:p>
    <w:p w:rsidR="000D6B03" w:rsidRPr="006315BB" w:rsidRDefault="000D6B03" w:rsidP="000D6B03">
      <w:pPr>
        <w:widowControl w:val="0"/>
        <w:jc w:val="center"/>
        <w:rPr>
          <w:rFonts w:ascii="Arial Narrow" w:hAnsi="Arial Narrow" w:cs="Arial"/>
          <w:b/>
          <w:sz w:val="20"/>
          <w:szCs w:val="20"/>
        </w:rPr>
      </w:pPr>
      <w:r w:rsidRPr="006315BB">
        <w:rPr>
          <w:rFonts w:ascii="Arial Narrow" w:hAnsi="Arial Narrow" w:cs="Arial"/>
          <w:noProof/>
          <w:sz w:val="20"/>
          <w:szCs w:val="20"/>
          <w:lang w:eastAsia="en-AU"/>
        </w:rPr>
        <w:drawing>
          <wp:inline distT="0" distB="0" distL="0" distR="0" wp14:anchorId="334037C5" wp14:editId="41A85CF4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5BB">
        <w:rPr>
          <w:rFonts w:ascii="Arial Narrow" w:hAnsi="Arial Narrow" w:cs="Arial"/>
          <w:b/>
          <w:sz w:val="20"/>
          <w:szCs w:val="20"/>
        </w:rPr>
        <w:t xml:space="preserve">            NARROGIN SENIOR HIGH SCHOOL   </w:t>
      </w:r>
      <w:r w:rsidRPr="006315BB">
        <w:rPr>
          <w:rFonts w:ascii="Arial Narrow" w:hAnsi="Arial Narrow" w:cs="Arial"/>
          <w:b/>
          <w:sz w:val="20"/>
          <w:szCs w:val="20"/>
        </w:rPr>
        <w:tab/>
        <w:t xml:space="preserve"> </w:t>
      </w:r>
      <w:r w:rsidRPr="006315BB">
        <w:rPr>
          <w:rFonts w:ascii="Arial Narrow" w:hAnsi="Arial Narrow" w:cs="Arial"/>
          <w:noProof/>
          <w:sz w:val="20"/>
          <w:szCs w:val="20"/>
          <w:lang w:eastAsia="en-AU"/>
        </w:rPr>
        <w:drawing>
          <wp:inline distT="0" distB="0" distL="0" distR="0" wp14:anchorId="7302D50E" wp14:editId="4EB460D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03" w:rsidRPr="006315BB" w:rsidRDefault="000D6B03" w:rsidP="00253BC0">
      <w:pPr>
        <w:jc w:val="center"/>
        <w:rPr>
          <w:rFonts w:ascii="Arial Narrow" w:hAnsi="Arial Narrow" w:cs="Arial"/>
          <w:b/>
          <w:sz w:val="20"/>
          <w:szCs w:val="20"/>
        </w:rPr>
      </w:pPr>
      <w:r w:rsidRPr="006315BB">
        <w:rPr>
          <w:rFonts w:ascii="Arial Narrow" w:hAnsi="Arial Narrow" w:cs="Arial"/>
          <w:b/>
          <w:sz w:val="20"/>
          <w:szCs w:val="20"/>
        </w:rPr>
        <w:t xml:space="preserve">Year 10 </w:t>
      </w:r>
      <w:r w:rsidR="00253BC0" w:rsidRPr="006315BB">
        <w:rPr>
          <w:rFonts w:ascii="Arial Narrow" w:hAnsi="Arial Narrow" w:cs="Arial"/>
          <w:b/>
          <w:sz w:val="20"/>
          <w:szCs w:val="20"/>
        </w:rPr>
        <w:t>English</w:t>
      </w:r>
    </w:p>
    <w:tbl>
      <w:tblPr>
        <w:tblW w:w="10290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0"/>
      </w:tblGrid>
      <w:tr w:rsidR="000D6B03" w:rsidRPr="006315BB" w:rsidTr="00E67D1B">
        <w:trPr>
          <w:cantSplit/>
        </w:trPr>
        <w:tc>
          <w:tcPr>
            <w:tcW w:w="10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03" w:rsidRPr="006315BB" w:rsidRDefault="000D6B03" w:rsidP="005F3D0F">
            <w:pPr>
              <w:spacing w:before="12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Student:                               </w:t>
            </w:r>
            <w:r w:rsidR="005F3D0F"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             </w:t>
            </w: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Teacher:    </w:t>
            </w:r>
            <w:r w:rsidR="005F3D0F"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 </w:t>
            </w: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             </w:t>
            </w:r>
            <w:r w:rsidR="005F3D0F"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           </w:t>
            </w: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Date Due:</w:t>
            </w:r>
            <w:r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="00157A3A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>Week</w:t>
            </w:r>
            <w:r w:rsidR="00D458E1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8</w:t>
            </w:r>
          </w:p>
        </w:tc>
      </w:tr>
      <w:tr w:rsidR="000D6B03" w:rsidRPr="006315BB" w:rsidTr="00E67D1B">
        <w:trPr>
          <w:cantSplit/>
        </w:trPr>
        <w:tc>
          <w:tcPr>
            <w:tcW w:w="10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03" w:rsidRPr="006315BB" w:rsidRDefault="000D6B03" w:rsidP="009216F6">
            <w:pPr>
              <w:spacing w:before="120"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Assessment Type:</w:t>
            </w:r>
            <w:r w:rsidR="00693E61"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Reading &amp; Viewing</w:t>
            </w:r>
            <w:r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     </w:t>
            </w:r>
          </w:p>
          <w:p w:rsidR="00704522" w:rsidRDefault="00BE24C2" w:rsidP="00693E61">
            <w:pPr>
              <w:spacing w:before="120"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Task 3</w:t>
            </w:r>
            <w:bookmarkStart w:id="0" w:name="_GoBack"/>
            <w:bookmarkEnd w:id="0"/>
            <w:r w:rsidR="00281348"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</w:t>
            </w:r>
          </w:p>
          <w:p w:rsidR="00D90A59" w:rsidRPr="006315BB" w:rsidRDefault="00D90A59" w:rsidP="00693E61">
            <w:pPr>
              <w:spacing w:before="120"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  <w:p w:rsidR="00704522" w:rsidRPr="006315BB" w:rsidRDefault="00704522" w:rsidP="00693E6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</w:rPr>
              <w:t>Part 1.</w:t>
            </w:r>
            <w:r w:rsidRPr="006315BB">
              <w:rPr>
                <w:rFonts w:ascii="Arial Narrow" w:hAnsi="Arial Narrow" w:cs="Arial"/>
                <w:sz w:val="20"/>
                <w:szCs w:val="20"/>
              </w:rPr>
              <w:t xml:space="preserve"> Retrieval Chart of Tony Robinson’s episode six of </w:t>
            </w:r>
            <w:r w:rsidRPr="006315BB">
              <w:rPr>
                <w:rFonts w:ascii="Arial Narrow" w:hAnsi="Arial Narrow" w:cs="Arial"/>
                <w:i/>
                <w:sz w:val="20"/>
                <w:szCs w:val="20"/>
              </w:rPr>
              <w:t>Australia Down Under</w:t>
            </w:r>
            <w:r w:rsidRPr="006315BB">
              <w:rPr>
                <w:rFonts w:ascii="Arial Narrow" w:hAnsi="Arial Narrow" w:cs="Arial"/>
                <w:sz w:val="20"/>
                <w:szCs w:val="20"/>
              </w:rPr>
              <w:t>: ‘Still Stroppy Beggars’.</w:t>
            </w:r>
          </w:p>
          <w:p w:rsidR="00704522" w:rsidRPr="006315BB" w:rsidRDefault="00704522" w:rsidP="00693E6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4522" w:rsidRPr="006315BB" w:rsidRDefault="00704522" w:rsidP="00693E61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</w:rPr>
              <w:t>Part 2: ‘</w:t>
            </w:r>
            <w:r w:rsidRPr="006315BB">
              <w:rPr>
                <w:rFonts w:ascii="Arial Narrow" w:hAnsi="Arial Narrow" w:cs="Arial"/>
                <w:sz w:val="20"/>
                <w:szCs w:val="20"/>
              </w:rPr>
              <w:t>The Eight Hour Day’</w:t>
            </w:r>
          </w:p>
          <w:p w:rsidR="00704522" w:rsidRPr="006315BB" w:rsidRDefault="00704522" w:rsidP="00693E6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 xml:space="preserve">Retrieval Chart </w:t>
            </w:r>
            <w:r w:rsidR="00693E61" w:rsidRPr="006315BB">
              <w:rPr>
                <w:rFonts w:ascii="Arial Narrow" w:hAnsi="Arial Narrow" w:cs="Arial"/>
                <w:sz w:val="20"/>
                <w:szCs w:val="20"/>
              </w:rPr>
              <w:t>identifying the</w:t>
            </w:r>
            <w:r w:rsidRPr="006315BB">
              <w:rPr>
                <w:rFonts w:ascii="Arial Narrow" w:hAnsi="Arial Narrow" w:cs="Arial"/>
                <w:sz w:val="20"/>
                <w:szCs w:val="20"/>
              </w:rPr>
              <w:t>:</w:t>
            </w:r>
          </w:p>
          <w:p w:rsidR="00704522" w:rsidRPr="006315BB" w:rsidRDefault="00704522" w:rsidP="0070452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key facts</w:t>
            </w:r>
          </w:p>
          <w:p w:rsidR="00704522" w:rsidRPr="006315BB" w:rsidRDefault="00704522" w:rsidP="00704522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opinions</w:t>
            </w:r>
          </w:p>
          <w:p w:rsidR="00693E61" w:rsidRPr="006315BB" w:rsidRDefault="00704522" w:rsidP="0063049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supporting evidence</w:t>
            </w:r>
          </w:p>
          <w:p w:rsidR="00704522" w:rsidRPr="006315BB" w:rsidRDefault="00704522" w:rsidP="007045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in the section of the documentary that explores how the eight hour working day came into being in Australia.</w:t>
            </w:r>
          </w:p>
          <w:p w:rsidR="00704522" w:rsidRPr="006315BB" w:rsidRDefault="00704522" w:rsidP="007045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4522" w:rsidRPr="006315BB" w:rsidRDefault="00DB16CF" w:rsidP="009D39AC">
            <w:pPr>
              <w:spacing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Part 1</w:t>
            </w: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: </w:t>
            </w:r>
            <w:r w:rsidR="00704522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>T</w:t>
            </w:r>
            <w:r w:rsidR="009D39AC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>wo</w:t>
            </w:r>
            <w:r w:rsidR="0024565E">
              <w:rPr>
                <w:rFonts w:ascii="Arial Narrow" w:hAnsi="Arial Narrow" w:cs="Arial"/>
                <w:sz w:val="20"/>
                <w:szCs w:val="20"/>
                <w:lang w:val="en-US"/>
              </w:rPr>
              <w:t>- three</w:t>
            </w:r>
            <w:r w:rsidR="009D39AC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lessons </w:t>
            </w:r>
            <w:r w:rsidR="00704522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to complete </w:t>
            </w:r>
          </w:p>
          <w:p w:rsidR="00704522" w:rsidRPr="006315BB" w:rsidRDefault="00DB16CF" w:rsidP="00704522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Part 2: </w:t>
            </w:r>
            <w:r w:rsidR="00704522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One lesson to complete </w:t>
            </w:r>
          </w:p>
          <w:p w:rsidR="00C07458" w:rsidRPr="006315BB" w:rsidRDefault="00DB16CF" w:rsidP="009D39AC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Part 3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C</w:t>
            </w:r>
            <w:r w:rsidR="00630493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omplete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by week 8.</w:t>
            </w:r>
          </w:p>
          <w:p w:rsidR="000D6B03" w:rsidRPr="006315BB" w:rsidRDefault="000D6B03" w:rsidP="00FD6F9C">
            <w:pPr>
              <w:spacing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Conditions:</w:t>
            </w:r>
            <w:r w:rsidR="00281348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All parts completed in class.</w:t>
            </w:r>
          </w:p>
          <w:p w:rsidR="000D6B03" w:rsidRPr="006315BB" w:rsidRDefault="004E6889" w:rsidP="00066C05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Weighting: </w:t>
            </w:r>
            <w:r w:rsidR="009D39AC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>Reading &amp; Viewing 5%</w:t>
            </w:r>
          </w:p>
        </w:tc>
      </w:tr>
    </w:tbl>
    <w:p w:rsidR="000D6B03" w:rsidRPr="006315BB" w:rsidRDefault="000D6B03" w:rsidP="000D6B03">
      <w:pPr>
        <w:rPr>
          <w:rFonts w:ascii="Arial Narrow" w:hAnsi="Arial Narrow" w:cs="Arial"/>
          <w:b/>
          <w:sz w:val="20"/>
          <w:szCs w:val="20"/>
          <w:u w:val="single"/>
          <w:lang w:val="en-US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1701"/>
        <w:gridCol w:w="709"/>
        <w:gridCol w:w="709"/>
        <w:gridCol w:w="850"/>
      </w:tblGrid>
      <w:tr w:rsidR="002013C6" w:rsidRPr="006315BB" w:rsidTr="008A5BFB">
        <w:tc>
          <w:tcPr>
            <w:tcW w:w="6379" w:type="dxa"/>
          </w:tcPr>
          <w:p w:rsidR="002013C6" w:rsidRPr="006315BB" w:rsidRDefault="002013C6" w:rsidP="00D10978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</w:rPr>
              <w:t xml:space="preserve">To be assessed for this task you must submit: </w:t>
            </w:r>
          </w:p>
        </w:tc>
        <w:tc>
          <w:tcPr>
            <w:tcW w:w="1701" w:type="dxa"/>
          </w:tcPr>
          <w:p w:rsidR="002013C6" w:rsidRPr="006315BB" w:rsidRDefault="002013C6" w:rsidP="005C7751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Date Due</w:t>
            </w:r>
          </w:p>
        </w:tc>
        <w:tc>
          <w:tcPr>
            <w:tcW w:w="709" w:type="dxa"/>
          </w:tcPr>
          <w:p w:rsidR="002013C6" w:rsidRPr="006315BB" w:rsidRDefault="002013C6" w:rsidP="005C7751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YES   </w:t>
            </w:r>
          </w:p>
        </w:tc>
        <w:tc>
          <w:tcPr>
            <w:tcW w:w="709" w:type="dxa"/>
          </w:tcPr>
          <w:p w:rsidR="002013C6" w:rsidRPr="006315BB" w:rsidRDefault="002013C6" w:rsidP="005C7751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850" w:type="dxa"/>
          </w:tcPr>
          <w:p w:rsidR="002013C6" w:rsidRPr="006315BB" w:rsidRDefault="002013C6" w:rsidP="005C7751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2013C6" w:rsidRPr="006315BB" w:rsidTr="008A5BFB">
        <w:trPr>
          <w:trHeight w:val="733"/>
        </w:trPr>
        <w:tc>
          <w:tcPr>
            <w:tcW w:w="6379" w:type="dxa"/>
          </w:tcPr>
          <w:p w:rsidR="002013C6" w:rsidRPr="006315BB" w:rsidRDefault="00F51D57" w:rsidP="00107CC6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Part 1:</w:t>
            </w:r>
            <w:r w:rsidR="00107CC6" w:rsidRPr="006315BB">
              <w:rPr>
                <w:rFonts w:ascii="Arial Narrow" w:hAnsi="Arial Narrow" w:cs="Arial"/>
                <w:sz w:val="20"/>
                <w:szCs w:val="20"/>
              </w:rPr>
              <w:t xml:space="preserve"> Retrieval Chart of Tony Robinson’s episode six of </w:t>
            </w:r>
            <w:r w:rsidR="00107CC6" w:rsidRPr="006315BB">
              <w:rPr>
                <w:rFonts w:ascii="Arial Narrow" w:hAnsi="Arial Narrow" w:cs="Arial"/>
                <w:i/>
                <w:sz w:val="20"/>
                <w:szCs w:val="20"/>
              </w:rPr>
              <w:t>Australia Down Under</w:t>
            </w:r>
            <w:r w:rsidR="00107CC6" w:rsidRPr="006315BB">
              <w:rPr>
                <w:rFonts w:ascii="Arial Narrow" w:hAnsi="Arial Narrow" w:cs="Arial"/>
                <w:sz w:val="20"/>
                <w:szCs w:val="20"/>
              </w:rPr>
              <w:t>: ‘Still Stroppy Beggars’</w:t>
            </w:r>
          </w:p>
        </w:tc>
        <w:tc>
          <w:tcPr>
            <w:tcW w:w="1701" w:type="dxa"/>
          </w:tcPr>
          <w:p w:rsidR="002013C6" w:rsidRPr="006315BB" w:rsidRDefault="00107CC6" w:rsidP="001E6D27">
            <w:pPr>
              <w:spacing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  <w:r w:rsidR="0091599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-3 </w:t>
            </w:r>
            <w:r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lessons</w:t>
            </w:r>
          </w:p>
        </w:tc>
        <w:tc>
          <w:tcPr>
            <w:tcW w:w="709" w:type="dxa"/>
          </w:tcPr>
          <w:p w:rsidR="002013C6" w:rsidRPr="006315BB" w:rsidRDefault="002013C6" w:rsidP="000D6B0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2013C6" w:rsidRPr="006315BB" w:rsidRDefault="002013C6" w:rsidP="000D6B0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8F5F86" w:rsidRPr="006315BB" w:rsidRDefault="008F5F86" w:rsidP="008F5F86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  <w:p w:rsidR="008F5F86" w:rsidRPr="006315BB" w:rsidRDefault="00C12FE1" w:rsidP="008F5F86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/50</w:t>
            </w:r>
          </w:p>
        </w:tc>
      </w:tr>
      <w:tr w:rsidR="002013C6" w:rsidRPr="006315BB" w:rsidTr="008A5BFB">
        <w:tc>
          <w:tcPr>
            <w:tcW w:w="6379" w:type="dxa"/>
          </w:tcPr>
          <w:p w:rsidR="00107CC6" w:rsidRPr="006315BB" w:rsidRDefault="00107CC6" w:rsidP="00107CC6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b/>
                <w:sz w:val="20"/>
                <w:szCs w:val="20"/>
              </w:rPr>
              <w:t>Part 2: ‘</w:t>
            </w:r>
            <w:r w:rsidRPr="006315BB">
              <w:rPr>
                <w:rFonts w:ascii="Arial Narrow" w:hAnsi="Arial Narrow" w:cs="Arial"/>
                <w:sz w:val="20"/>
                <w:szCs w:val="20"/>
              </w:rPr>
              <w:t>The Eight Hour Day’</w:t>
            </w:r>
          </w:p>
          <w:p w:rsidR="00107CC6" w:rsidRPr="006315BB" w:rsidRDefault="00107CC6" w:rsidP="00107CC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Retrieval Chart identifying the:</w:t>
            </w:r>
          </w:p>
          <w:p w:rsidR="00107CC6" w:rsidRPr="006315BB" w:rsidRDefault="00107CC6" w:rsidP="00107CC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key facts</w:t>
            </w:r>
          </w:p>
          <w:p w:rsidR="00107CC6" w:rsidRPr="006315BB" w:rsidRDefault="00107CC6" w:rsidP="00107CC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opinions</w:t>
            </w:r>
          </w:p>
          <w:p w:rsidR="002013C6" w:rsidRPr="006315BB" w:rsidRDefault="00107CC6" w:rsidP="00DC65BF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Arial Narrow" w:hAnsi="Arial Narrow" w:cs="Arial"/>
                <w:sz w:val="20"/>
                <w:szCs w:val="20"/>
              </w:rPr>
            </w:pPr>
            <w:r w:rsidRPr="006315BB">
              <w:rPr>
                <w:rFonts w:ascii="Arial Narrow" w:hAnsi="Arial Narrow" w:cs="Arial"/>
                <w:sz w:val="20"/>
                <w:szCs w:val="20"/>
              </w:rPr>
              <w:t>supporting evidence</w:t>
            </w:r>
          </w:p>
        </w:tc>
        <w:tc>
          <w:tcPr>
            <w:tcW w:w="1701" w:type="dxa"/>
          </w:tcPr>
          <w:p w:rsidR="002013C6" w:rsidRPr="006315BB" w:rsidRDefault="00635CB7" w:rsidP="0074584F">
            <w:pPr>
              <w:spacing w:before="12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2-3</w:t>
            </w:r>
            <w:r w:rsidR="00F1530A" w:rsidRPr="006315BB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lesson</w:t>
            </w:r>
          </w:p>
        </w:tc>
        <w:tc>
          <w:tcPr>
            <w:tcW w:w="709" w:type="dxa"/>
          </w:tcPr>
          <w:p w:rsidR="002013C6" w:rsidRPr="006315BB" w:rsidRDefault="002013C6" w:rsidP="000D6B0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2013C6" w:rsidRPr="006315BB" w:rsidRDefault="002013C6" w:rsidP="000D6B03">
            <w:pP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8F5F86" w:rsidRPr="006315BB" w:rsidRDefault="008F5F86" w:rsidP="008F5F86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</w:p>
          <w:p w:rsidR="008F5F86" w:rsidRPr="006315BB" w:rsidRDefault="00C12FE1" w:rsidP="008F5F86">
            <w:pPr>
              <w:spacing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 /50</w:t>
            </w:r>
          </w:p>
        </w:tc>
      </w:tr>
      <w:tr w:rsidR="008F5F86" w:rsidRPr="006315BB" w:rsidTr="00707BFD">
        <w:tc>
          <w:tcPr>
            <w:tcW w:w="9498" w:type="dxa"/>
            <w:gridSpan w:val="4"/>
          </w:tcPr>
          <w:p w:rsidR="008F5F86" w:rsidRPr="00C12FE1" w:rsidRDefault="00C12FE1" w:rsidP="008F5F86">
            <w:pPr>
              <w:spacing w:before="120" w:after="12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 w:rsidRPr="00C12FE1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  <w:r w:rsidRPr="00C12FE1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850" w:type="dxa"/>
          </w:tcPr>
          <w:p w:rsidR="008F5F86" w:rsidRPr="006315BB" w:rsidRDefault="00C12FE1" w:rsidP="008F5F86">
            <w:pPr>
              <w:spacing w:before="120" w:after="0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      /100</w:t>
            </w:r>
          </w:p>
        </w:tc>
      </w:tr>
    </w:tbl>
    <w:p w:rsidR="000D6B03" w:rsidRPr="006315BB" w:rsidRDefault="000D6B03" w:rsidP="008A5BFB">
      <w:pPr>
        <w:spacing w:before="240"/>
        <w:rPr>
          <w:rFonts w:ascii="Arial Narrow" w:hAnsi="Arial Narrow" w:cs="Arial"/>
          <w:b/>
          <w:sz w:val="20"/>
          <w:szCs w:val="20"/>
          <w:lang w:val="en-US"/>
        </w:rPr>
      </w:pPr>
      <w:r w:rsidRPr="006315BB">
        <w:rPr>
          <w:rFonts w:ascii="Arial Narrow" w:hAnsi="Arial Narrow" w:cs="Arial"/>
          <w:b/>
          <w:sz w:val="20"/>
          <w:szCs w:val="20"/>
          <w:lang w:val="en-US"/>
        </w:rPr>
        <w:t>Teacher Feedback:</w:t>
      </w:r>
    </w:p>
    <w:p w:rsidR="00C12FE1" w:rsidRDefault="000D6B03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  <w:r w:rsidRPr="006315BB"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  <w:br w:type="page"/>
      </w:r>
    </w:p>
    <w:p w:rsidR="006D45AB" w:rsidRDefault="006D45AB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</w:p>
    <w:p w:rsidR="006D45AB" w:rsidRDefault="006D45AB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</w:p>
    <w:p w:rsidR="00F104E4" w:rsidRDefault="00F104E4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</w:p>
    <w:p w:rsidR="006D45AB" w:rsidRPr="00F104E4" w:rsidRDefault="006D45AB" w:rsidP="00CA5CEA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  <w:r w:rsidRPr="00F104E4"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  <w:t>Marking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D45AB" w:rsidRPr="00F104E4" w:rsidTr="006D45AB">
        <w:tc>
          <w:tcPr>
            <w:tcW w:w="5228" w:type="dxa"/>
          </w:tcPr>
          <w:p w:rsidR="002C3C55" w:rsidRPr="00F104E4" w:rsidRDefault="006D45AB" w:rsidP="00F104E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Retrieval Chart </w:t>
            </w:r>
            <w:r w:rsidRPr="00F104E4">
              <w:rPr>
                <w:rFonts w:ascii="Arial Narrow" w:hAnsi="Arial Narrow" w:cs="Arial"/>
                <w:i/>
                <w:sz w:val="24"/>
                <w:szCs w:val="24"/>
              </w:rPr>
              <w:t>Australia Down Under</w:t>
            </w:r>
            <w:r w:rsidRPr="00F104E4">
              <w:rPr>
                <w:rFonts w:ascii="Arial Narrow" w:hAnsi="Arial Narrow" w:cs="Arial"/>
                <w:sz w:val="24"/>
                <w:szCs w:val="24"/>
              </w:rPr>
              <w:t>: ‘Still Stroppy Beggars’.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>Marks</w:t>
            </w:r>
          </w:p>
        </w:tc>
      </w:tr>
      <w:tr w:rsidR="006D45AB" w:rsidRPr="00F104E4" w:rsidTr="006D45AB">
        <w:tc>
          <w:tcPr>
            <w:tcW w:w="5228" w:type="dxa"/>
          </w:tcPr>
          <w:p w:rsidR="002C3C55" w:rsidRPr="00F104E4" w:rsidRDefault="006D45AB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 xml:space="preserve">Comprehensive notes taken </w:t>
            </w:r>
            <w:r w:rsidR="002C3C55"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in all four columns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40-50</w:t>
            </w:r>
          </w:p>
        </w:tc>
      </w:tr>
      <w:tr w:rsidR="006D45AB" w:rsidRPr="00F104E4" w:rsidTr="006D45AB">
        <w:tc>
          <w:tcPr>
            <w:tcW w:w="5228" w:type="dxa"/>
          </w:tcPr>
          <w:p w:rsidR="002C3C55" w:rsidRPr="00F104E4" w:rsidRDefault="002C3C55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Sound notes taken in all four columns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33-39</w:t>
            </w:r>
          </w:p>
        </w:tc>
      </w:tr>
      <w:tr w:rsidR="006D45AB" w:rsidRPr="00F104E4" w:rsidTr="006D45AB">
        <w:tc>
          <w:tcPr>
            <w:tcW w:w="5228" w:type="dxa"/>
          </w:tcPr>
          <w:p w:rsidR="002C3C55" w:rsidRPr="00F104E4" w:rsidRDefault="002C3C55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Satisfactory notes taken in all four columns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25-32</w:t>
            </w:r>
          </w:p>
        </w:tc>
      </w:tr>
      <w:tr w:rsidR="006D45AB" w:rsidRPr="00F104E4" w:rsidTr="006D45AB">
        <w:tc>
          <w:tcPr>
            <w:tcW w:w="5228" w:type="dxa"/>
          </w:tcPr>
          <w:p w:rsidR="002C3C55" w:rsidRPr="00F104E4" w:rsidRDefault="002C3C55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Limited notes taken in all four columns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15-24</w:t>
            </w:r>
          </w:p>
        </w:tc>
      </w:tr>
      <w:tr w:rsidR="006D45AB" w:rsidRPr="00F104E4" w:rsidTr="006D45AB">
        <w:tc>
          <w:tcPr>
            <w:tcW w:w="5228" w:type="dxa"/>
          </w:tcPr>
          <w:p w:rsidR="002C3C55" w:rsidRPr="00F104E4" w:rsidRDefault="002C3C55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Minimal notes taken in all four columns</w:t>
            </w:r>
          </w:p>
        </w:tc>
        <w:tc>
          <w:tcPr>
            <w:tcW w:w="5228" w:type="dxa"/>
          </w:tcPr>
          <w:p w:rsidR="006D45AB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0-14</w:t>
            </w:r>
          </w:p>
        </w:tc>
      </w:tr>
      <w:tr w:rsidR="00F104E4" w:rsidRPr="00F104E4" w:rsidTr="006D45AB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                                         </w:t>
            </w:r>
            <w:r w:rsidR="00DE08C0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</w:t>
            </w: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Subtotal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/50</w:t>
            </w:r>
          </w:p>
        </w:tc>
      </w:tr>
    </w:tbl>
    <w:p w:rsidR="006D45AB" w:rsidRPr="00F104E4" w:rsidRDefault="006D45AB" w:rsidP="00CA5CEA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Retrieval Chart </w:t>
            </w:r>
            <w:r w:rsidRPr="00F104E4">
              <w:rPr>
                <w:rFonts w:ascii="Arial Narrow" w:hAnsi="Arial Narrow" w:cs="Arial"/>
                <w:i/>
                <w:sz w:val="24"/>
                <w:szCs w:val="24"/>
              </w:rPr>
              <w:t>Australia Down Under</w:t>
            </w:r>
            <w:r w:rsidRPr="00F104E4">
              <w:rPr>
                <w:rFonts w:ascii="Arial Narrow" w:hAnsi="Arial Narrow" w:cs="Arial"/>
                <w:sz w:val="24"/>
                <w:szCs w:val="24"/>
              </w:rPr>
              <w:t>: The Eight Hour Day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>Marks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Comprehensive notes taken in all four columns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40-50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Sound notes taken in all four columns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33-39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Satisfactory notes taken in all four columns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25-32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Limited notes taken in all four columns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15-24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Minimal notes taken in all four columns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0-14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                                  </w:t>
            </w:r>
            <w:r w:rsidR="00DE08C0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</w:t>
            </w: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 Subtotal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/50</w:t>
            </w:r>
          </w:p>
        </w:tc>
      </w:tr>
      <w:tr w:rsidR="00F104E4" w:rsidRPr="00F104E4" w:rsidTr="00F104E4">
        <w:tc>
          <w:tcPr>
            <w:tcW w:w="5228" w:type="dxa"/>
          </w:tcPr>
          <w:p w:rsidR="00F104E4" w:rsidRPr="00F104E4" w:rsidRDefault="00F104E4" w:rsidP="00F104E4">
            <w:pPr>
              <w:spacing w:before="120"/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                                             </w:t>
            </w:r>
            <w:r w:rsidR="00DE08C0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   </w:t>
            </w:r>
            <w:r w:rsidRPr="00F104E4">
              <w:rPr>
                <w:rFonts w:ascii="Arial Narrow" w:eastAsia="Times New Roman" w:hAnsi="Arial Narrow" w:cs="Arial"/>
                <w:b/>
                <w:sz w:val="24"/>
                <w:szCs w:val="24"/>
                <w:lang w:val="en-US" w:eastAsia="en-AU"/>
              </w:rPr>
              <w:t xml:space="preserve">          Total</w:t>
            </w:r>
          </w:p>
        </w:tc>
        <w:tc>
          <w:tcPr>
            <w:tcW w:w="5228" w:type="dxa"/>
          </w:tcPr>
          <w:p w:rsidR="00F104E4" w:rsidRPr="00F104E4" w:rsidRDefault="00F104E4" w:rsidP="00F104E4">
            <w:pPr>
              <w:spacing w:before="120" w:after="120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</w:pPr>
            <w:r w:rsidRPr="00F104E4">
              <w:rPr>
                <w:rFonts w:ascii="Arial Narrow" w:eastAsia="Times New Roman" w:hAnsi="Arial Narrow" w:cs="Arial"/>
                <w:sz w:val="24"/>
                <w:szCs w:val="24"/>
                <w:lang w:val="en-US" w:eastAsia="en-AU"/>
              </w:rPr>
              <w:t>/100</w:t>
            </w:r>
          </w:p>
        </w:tc>
      </w:tr>
    </w:tbl>
    <w:p w:rsidR="00F104E4" w:rsidRPr="00F104E4" w:rsidRDefault="00F104E4" w:rsidP="00F104E4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</w:p>
    <w:p w:rsidR="00F104E4" w:rsidRPr="00754ACB" w:rsidRDefault="00F104E4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</w:p>
    <w:sectPr w:rsidR="00F104E4" w:rsidRPr="00754ACB" w:rsidSect="00CA5CEA">
      <w:pgSz w:w="11906" w:h="16838"/>
      <w:pgMar w:top="1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E25"/>
    <w:multiLevelType w:val="hybridMultilevel"/>
    <w:tmpl w:val="3552E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6F9"/>
    <w:multiLevelType w:val="hybridMultilevel"/>
    <w:tmpl w:val="F42CD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A03D2"/>
    <w:multiLevelType w:val="hybridMultilevel"/>
    <w:tmpl w:val="7B68A3AC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06979"/>
    <w:multiLevelType w:val="hybridMultilevel"/>
    <w:tmpl w:val="4692A204"/>
    <w:lvl w:ilvl="0" w:tplc="0C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 w15:restartNumberingAfterBreak="0">
    <w:nsid w:val="6F9902C7"/>
    <w:multiLevelType w:val="hybridMultilevel"/>
    <w:tmpl w:val="6EF29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66C05"/>
    <w:rsid w:val="00084616"/>
    <w:rsid w:val="0009123A"/>
    <w:rsid w:val="000C3C78"/>
    <w:rsid w:val="000D6B03"/>
    <w:rsid w:val="00107CC6"/>
    <w:rsid w:val="00124027"/>
    <w:rsid w:val="0013530C"/>
    <w:rsid w:val="00157A3A"/>
    <w:rsid w:val="00182E91"/>
    <w:rsid w:val="001B3BEA"/>
    <w:rsid w:val="001E17F5"/>
    <w:rsid w:val="001E1B5A"/>
    <w:rsid w:val="001E6D27"/>
    <w:rsid w:val="001F650F"/>
    <w:rsid w:val="002013C6"/>
    <w:rsid w:val="00207939"/>
    <w:rsid w:val="002338A7"/>
    <w:rsid w:val="00237F0D"/>
    <w:rsid w:val="0024565E"/>
    <w:rsid w:val="00253BC0"/>
    <w:rsid w:val="00273104"/>
    <w:rsid w:val="00281348"/>
    <w:rsid w:val="002C3C55"/>
    <w:rsid w:val="002C6A68"/>
    <w:rsid w:val="002F6509"/>
    <w:rsid w:val="003131B2"/>
    <w:rsid w:val="00320713"/>
    <w:rsid w:val="0035775F"/>
    <w:rsid w:val="003619F9"/>
    <w:rsid w:val="003A05EE"/>
    <w:rsid w:val="003A5A1E"/>
    <w:rsid w:val="003E12F4"/>
    <w:rsid w:val="003E7697"/>
    <w:rsid w:val="003F3719"/>
    <w:rsid w:val="004039A2"/>
    <w:rsid w:val="00404D69"/>
    <w:rsid w:val="00413642"/>
    <w:rsid w:val="00417C15"/>
    <w:rsid w:val="00426F22"/>
    <w:rsid w:val="00437DE1"/>
    <w:rsid w:val="00487049"/>
    <w:rsid w:val="004A61BD"/>
    <w:rsid w:val="004C64F7"/>
    <w:rsid w:val="004E3BED"/>
    <w:rsid w:val="004E6889"/>
    <w:rsid w:val="00507BDF"/>
    <w:rsid w:val="005118E1"/>
    <w:rsid w:val="00534D0B"/>
    <w:rsid w:val="0056202F"/>
    <w:rsid w:val="0058079C"/>
    <w:rsid w:val="005B6EFE"/>
    <w:rsid w:val="005C23ED"/>
    <w:rsid w:val="005C7751"/>
    <w:rsid w:val="005E0BD3"/>
    <w:rsid w:val="005E6BF7"/>
    <w:rsid w:val="005E7949"/>
    <w:rsid w:val="005F3D0F"/>
    <w:rsid w:val="00630493"/>
    <w:rsid w:val="006315BB"/>
    <w:rsid w:val="00635CB7"/>
    <w:rsid w:val="00662FE4"/>
    <w:rsid w:val="00680473"/>
    <w:rsid w:val="006933AA"/>
    <w:rsid w:val="00693E61"/>
    <w:rsid w:val="006952AC"/>
    <w:rsid w:val="006B14FB"/>
    <w:rsid w:val="006B7408"/>
    <w:rsid w:val="006C0AC5"/>
    <w:rsid w:val="006D45AB"/>
    <w:rsid w:val="00704522"/>
    <w:rsid w:val="00707BFD"/>
    <w:rsid w:val="00711AAE"/>
    <w:rsid w:val="007165D4"/>
    <w:rsid w:val="00736498"/>
    <w:rsid w:val="00744694"/>
    <w:rsid w:val="0074584F"/>
    <w:rsid w:val="00747C48"/>
    <w:rsid w:val="00752B52"/>
    <w:rsid w:val="00754ACB"/>
    <w:rsid w:val="007611D8"/>
    <w:rsid w:val="00765495"/>
    <w:rsid w:val="007B6C4A"/>
    <w:rsid w:val="007B6EDD"/>
    <w:rsid w:val="007D40AD"/>
    <w:rsid w:val="007E01AE"/>
    <w:rsid w:val="007E4EC6"/>
    <w:rsid w:val="007E59A2"/>
    <w:rsid w:val="008166CC"/>
    <w:rsid w:val="00817711"/>
    <w:rsid w:val="00834A01"/>
    <w:rsid w:val="00840248"/>
    <w:rsid w:val="0086678D"/>
    <w:rsid w:val="0087101E"/>
    <w:rsid w:val="008832BD"/>
    <w:rsid w:val="008A5BFB"/>
    <w:rsid w:val="008F2D86"/>
    <w:rsid w:val="008F5F86"/>
    <w:rsid w:val="00911C12"/>
    <w:rsid w:val="0091599C"/>
    <w:rsid w:val="00916D2D"/>
    <w:rsid w:val="009216F6"/>
    <w:rsid w:val="00923EE0"/>
    <w:rsid w:val="0096233D"/>
    <w:rsid w:val="0096465A"/>
    <w:rsid w:val="0098127A"/>
    <w:rsid w:val="009825DC"/>
    <w:rsid w:val="00991DE0"/>
    <w:rsid w:val="009A163C"/>
    <w:rsid w:val="009D39AC"/>
    <w:rsid w:val="009D58ED"/>
    <w:rsid w:val="00A1082E"/>
    <w:rsid w:val="00A54808"/>
    <w:rsid w:val="00A72BBB"/>
    <w:rsid w:val="00A81B8D"/>
    <w:rsid w:val="00A81DFE"/>
    <w:rsid w:val="00AA39C3"/>
    <w:rsid w:val="00AB07B8"/>
    <w:rsid w:val="00AB2C10"/>
    <w:rsid w:val="00AD3952"/>
    <w:rsid w:val="00AF4832"/>
    <w:rsid w:val="00B04E45"/>
    <w:rsid w:val="00B139B6"/>
    <w:rsid w:val="00B45BAA"/>
    <w:rsid w:val="00B5563F"/>
    <w:rsid w:val="00B85B00"/>
    <w:rsid w:val="00BC5F2C"/>
    <w:rsid w:val="00BE24C2"/>
    <w:rsid w:val="00BE29DA"/>
    <w:rsid w:val="00BE5307"/>
    <w:rsid w:val="00BF2F5C"/>
    <w:rsid w:val="00C07458"/>
    <w:rsid w:val="00C12FE1"/>
    <w:rsid w:val="00C14AB3"/>
    <w:rsid w:val="00C324DB"/>
    <w:rsid w:val="00C418C5"/>
    <w:rsid w:val="00C52E39"/>
    <w:rsid w:val="00C659BE"/>
    <w:rsid w:val="00C66720"/>
    <w:rsid w:val="00CA5CEA"/>
    <w:rsid w:val="00CB579A"/>
    <w:rsid w:val="00CC6102"/>
    <w:rsid w:val="00CE53D9"/>
    <w:rsid w:val="00CF3EE0"/>
    <w:rsid w:val="00CF40EB"/>
    <w:rsid w:val="00D10978"/>
    <w:rsid w:val="00D1433E"/>
    <w:rsid w:val="00D23F60"/>
    <w:rsid w:val="00D31797"/>
    <w:rsid w:val="00D458E1"/>
    <w:rsid w:val="00D60679"/>
    <w:rsid w:val="00D90A59"/>
    <w:rsid w:val="00D94977"/>
    <w:rsid w:val="00DA031C"/>
    <w:rsid w:val="00DB16CF"/>
    <w:rsid w:val="00DC65BF"/>
    <w:rsid w:val="00DC71DC"/>
    <w:rsid w:val="00DE08C0"/>
    <w:rsid w:val="00DE3D9D"/>
    <w:rsid w:val="00E11AED"/>
    <w:rsid w:val="00E23D05"/>
    <w:rsid w:val="00E31903"/>
    <w:rsid w:val="00E40D30"/>
    <w:rsid w:val="00E466E5"/>
    <w:rsid w:val="00E526A2"/>
    <w:rsid w:val="00E67D1B"/>
    <w:rsid w:val="00E76289"/>
    <w:rsid w:val="00E766AA"/>
    <w:rsid w:val="00E77191"/>
    <w:rsid w:val="00EA4D8D"/>
    <w:rsid w:val="00EE014F"/>
    <w:rsid w:val="00F104E4"/>
    <w:rsid w:val="00F1530A"/>
    <w:rsid w:val="00F51D57"/>
    <w:rsid w:val="00F60159"/>
    <w:rsid w:val="00F60A9C"/>
    <w:rsid w:val="00F85B55"/>
    <w:rsid w:val="00FC6D4F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E777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A631A07C</Template>
  <TotalTime>19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BISHOP Linda [Narrogin Senior High School]</cp:lastModifiedBy>
  <cp:revision>3</cp:revision>
  <cp:lastPrinted>2020-03-10T01:38:00Z</cp:lastPrinted>
  <dcterms:created xsi:type="dcterms:W3CDTF">2020-03-19T09:32:00Z</dcterms:created>
  <dcterms:modified xsi:type="dcterms:W3CDTF">2020-03-20T00:46:00Z</dcterms:modified>
</cp:coreProperties>
</file>