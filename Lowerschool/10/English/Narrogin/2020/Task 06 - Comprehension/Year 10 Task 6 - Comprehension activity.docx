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D9959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7880EA8F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311CAA2" wp14:editId="3C978A09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1C97454D" wp14:editId="724A6021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5A20" w14:textId="77777777"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  <w:r w:rsidR="00D10978">
        <w:rPr>
          <w:rFonts w:ascii="Arial" w:hAnsi="Arial" w:cs="Arial"/>
          <w:b/>
        </w:rPr>
        <w:t xml:space="preserve"> and General English</w:t>
      </w:r>
    </w:p>
    <w:p w14:paraId="6F953FEF" w14:textId="77777777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14:paraId="061432A5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AA83" w14:textId="29A9F802" w:rsidR="000D6B03" w:rsidRPr="00B472D2" w:rsidRDefault="000D6B03" w:rsidP="005F3D0F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CF47C7">
              <w:rPr>
                <w:rFonts w:ascii="Arial" w:hAnsi="Arial" w:cs="Arial"/>
                <w:lang w:val="en-US"/>
              </w:rPr>
              <w:t xml:space="preserve">Week </w:t>
            </w:r>
            <w:r w:rsidR="002B5E85">
              <w:rPr>
                <w:rFonts w:ascii="Arial" w:hAnsi="Arial" w:cs="Arial"/>
                <w:lang w:val="en-US"/>
              </w:rPr>
              <w:t>5</w:t>
            </w:r>
          </w:p>
        </w:tc>
      </w:tr>
      <w:tr w:rsidR="000D6B03" w:rsidRPr="00761A6B" w14:paraId="13B856D2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8941" w14:textId="354CF636" w:rsidR="002E3462" w:rsidRPr="002E3462" w:rsidRDefault="000D6B03" w:rsidP="002E3462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2B5E85">
              <w:rPr>
                <w:rFonts w:ascii="Arial" w:hAnsi="Arial" w:cs="Arial"/>
                <w:sz w:val="24"/>
                <w:szCs w:val="24"/>
              </w:rPr>
              <w:t>Writing</w:t>
            </w:r>
          </w:p>
          <w:p w14:paraId="00896DFD" w14:textId="012294A1" w:rsidR="000D6B03" w:rsidRPr="00C324DB" w:rsidRDefault="006C0575" w:rsidP="000D6B03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 6</w:t>
            </w:r>
          </w:p>
          <w:p w14:paraId="334D418D" w14:textId="77777777" w:rsidR="008832BD" w:rsidRPr="008832BD" w:rsidRDefault="008832BD" w:rsidP="008832BD">
            <w:pPr>
              <w:pStyle w:val="ListParagraph"/>
              <w:spacing w:after="240"/>
              <w:rPr>
                <w:rFonts w:ascii="Arial" w:hAnsi="Arial" w:cs="Arial"/>
                <w:sz w:val="12"/>
                <w:szCs w:val="12"/>
              </w:rPr>
            </w:pPr>
          </w:p>
          <w:p w14:paraId="5762C891" w14:textId="77777777" w:rsidR="006C0575" w:rsidRDefault="006C0575" w:rsidP="006C057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In-class comprehension questions on the play.  Answer each of the </w:t>
            </w:r>
            <w:r w:rsidRPr="002B5E85">
              <w:rPr>
                <w:rFonts w:ascii="Arial" w:hAnsi="Arial" w:cs="Arial"/>
                <w:b/>
                <w:bCs/>
                <w:sz w:val="24"/>
                <w:szCs w:val="24"/>
              </w:rPr>
              <w:t>three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questions set out on the next page.  </w:t>
            </w:r>
          </w:p>
          <w:p w14:paraId="03B53EC4" w14:textId="77777777" w:rsidR="006C0575" w:rsidRDefault="006C0575" w:rsidP="006C057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5B35A1BE" w14:textId="77777777" w:rsidR="006C0575" w:rsidRDefault="006C0575" w:rsidP="006C057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answer should be 1 paragraph in length.  Students will not have access to their booklets, however you are allowed to access the play itself.  You are encouraged to include examples from the text.</w:t>
            </w:r>
          </w:p>
          <w:p w14:paraId="0DE98DDC" w14:textId="674864DE" w:rsidR="000D6B03" w:rsidRDefault="000D6B03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>One lesson</w:t>
            </w:r>
          </w:p>
          <w:p w14:paraId="53F3F2C8" w14:textId="77777777" w:rsidR="00CF47C7" w:rsidRPr="00C324DB" w:rsidRDefault="00CF47C7" w:rsidP="00CF47C7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0B5D5E5" w14:textId="4F4468D9"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</w:p>
          <w:p w14:paraId="6ADB99F7" w14:textId="77777777"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05AE8887" w14:textId="09417C97" w:rsidR="000D6B03" w:rsidRPr="009216F6" w:rsidRDefault="000D6B03" w:rsidP="00426F22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="002B5E85">
              <w:rPr>
                <w:rFonts w:ascii="Arial" w:hAnsi="Arial" w:cs="Arial"/>
                <w:sz w:val="24"/>
                <w:szCs w:val="24"/>
              </w:rPr>
              <w:t>Writing</w:t>
            </w:r>
            <w:r w:rsidR="002B5E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F47C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21E77D79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1440"/>
        <w:gridCol w:w="1438"/>
        <w:gridCol w:w="1417"/>
      </w:tblGrid>
      <w:tr w:rsidR="000D6B03" w:rsidRPr="00761A6B" w14:paraId="3A8B8BDA" w14:textId="77777777" w:rsidTr="00916D2D">
        <w:tc>
          <w:tcPr>
            <w:tcW w:w="6053" w:type="dxa"/>
          </w:tcPr>
          <w:p w14:paraId="48C553DD" w14:textId="77777777" w:rsidR="000D6B03" w:rsidRPr="00761A6B" w:rsidRDefault="000D6B03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552F1502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1438" w:type="dxa"/>
          </w:tcPr>
          <w:p w14:paraId="0A45D1C2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417" w:type="dxa"/>
          </w:tcPr>
          <w:p w14:paraId="338CC5C3" w14:textId="77777777"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CF47C7" w:rsidRPr="00761A6B" w14:paraId="52ACAE98" w14:textId="77777777" w:rsidTr="00916D2D">
        <w:tc>
          <w:tcPr>
            <w:tcW w:w="6053" w:type="dxa"/>
          </w:tcPr>
          <w:p w14:paraId="029F870E" w14:textId="69FD011C" w:rsidR="00CF47C7" w:rsidRDefault="00CF47C7" w:rsidP="006C0575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Comprehension questions on the play</w:t>
            </w:r>
            <w:r>
              <w:rPr>
                <w:rFonts w:ascii="Arial" w:hAnsi="Arial" w:cs="Arial"/>
              </w:rPr>
              <w:tab/>
              <w:t xml:space="preserve">(5% - </w:t>
            </w:r>
            <w:r w:rsidR="006C0575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marks)</w:t>
            </w:r>
          </w:p>
        </w:tc>
        <w:tc>
          <w:tcPr>
            <w:tcW w:w="1440" w:type="dxa"/>
          </w:tcPr>
          <w:p w14:paraId="3D0CDF48" w14:textId="77777777" w:rsidR="00CF47C7" w:rsidRDefault="00CF47C7" w:rsidP="0074584F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5</w:t>
            </w:r>
          </w:p>
        </w:tc>
        <w:tc>
          <w:tcPr>
            <w:tcW w:w="1438" w:type="dxa"/>
          </w:tcPr>
          <w:p w14:paraId="31DE93AB" w14:textId="77777777" w:rsidR="00CF47C7" w:rsidRPr="00761A6B" w:rsidRDefault="00CF47C7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14:paraId="42D3CEAE" w14:textId="77777777" w:rsidR="00CF47C7" w:rsidRPr="00761A6B" w:rsidRDefault="00CF47C7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45B2DEB3" w14:textId="77777777"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14:paraId="7A165EED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14:paraId="48B5837F" w14:textId="5006F487" w:rsidR="002B5E85" w:rsidRDefault="002B5E85" w:rsidP="00462F2E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Questions:</w:t>
      </w:r>
    </w:p>
    <w:p w14:paraId="35DFAC38" w14:textId="4FA6D7B4" w:rsidR="002B5E85" w:rsidRPr="001B4AC7" w:rsidRDefault="001B4AC7" w:rsidP="00462F2E">
      <w:pPr>
        <w:rPr>
          <w:rFonts w:ascii="Arial" w:hAnsi="Arial" w:cs="Arial"/>
          <w:sz w:val="24"/>
          <w:szCs w:val="24"/>
        </w:rPr>
      </w:pPr>
      <w:r w:rsidRPr="001B4AC7">
        <w:rPr>
          <w:rFonts w:ascii="Arial" w:hAnsi="Arial" w:cs="Arial"/>
          <w:sz w:val="24"/>
          <w:szCs w:val="24"/>
        </w:rPr>
        <w:t>Make sure you write a paragraph on each of the questions below.</w:t>
      </w:r>
    </w:p>
    <w:p w14:paraId="2BE23452" w14:textId="1FFDF520" w:rsidR="001B4AC7" w:rsidRDefault="001B4AC7" w:rsidP="00462F2E">
      <w:pPr>
        <w:rPr>
          <w:rFonts w:ascii="Arial" w:hAnsi="Arial" w:cs="Arial"/>
          <w:b/>
          <w:i/>
          <w:sz w:val="24"/>
          <w:szCs w:val="24"/>
        </w:rPr>
      </w:pPr>
    </w:p>
    <w:p w14:paraId="6CB17D1A" w14:textId="70193C4A" w:rsidR="001B4AC7" w:rsidRDefault="001B4AC7" w:rsidP="00462F2E">
      <w:pPr>
        <w:rPr>
          <w:rFonts w:ascii="Arial" w:hAnsi="Arial" w:cs="Arial"/>
          <w:b/>
          <w:i/>
          <w:sz w:val="24"/>
          <w:szCs w:val="24"/>
        </w:rPr>
      </w:pPr>
    </w:p>
    <w:p w14:paraId="132AC7D0" w14:textId="77777777" w:rsidR="001B4AC7" w:rsidRDefault="001B4AC7" w:rsidP="00462F2E">
      <w:pPr>
        <w:rPr>
          <w:rFonts w:ascii="Arial" w:hAnsi="Arial" w:cs="Arial"/>
          <w:b/>
          <w:i/>
          <w:sz w:val="24"/>
          <w:szCs w:val="24"/>
        </w:rPr>
      </w:pPr>
    </w:p>
    <w:p w14:paraId="07DE854E" w14:textId="0435312C" w:rsidR="001B4AC7" w:rsidRPr="001B4AC7" w:rsidRDefault="001B4AC7" w:rsidP="001B4AC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B4AC7">
        <w:rPr>
          <w:rFonts w:ascii="Times New Roman" w:hAnsi="Times New Roman"/>
          <w:b/>
          <w:sz w:val="24"/>
          <w:szCs w:val="24"/>
        </w:rPr>
        <w:t xml:space="preserve">How do plays differ from other narratives such as short stories and novels? Give </w:t>
      </w:r>
      <w:r w:rsidR="00F80C7F">
        <w:rPr>
          <w:rFonts w:ascii="Times New Roman" w:hAnsi="Times New Roman"/>
          <w:b/>
          <w:sz w:val="24"/>
          <w:szCs w:val="24"/>
        </w:rPr>
        <w:t>a specific example</w:t>
      </w:r>
      <w:r w:rsidRPr="001B4AC7">
        <w:rPr>
          <w:rFonts w:ascii="Times New Roman" w:hAnsi="Times New Roman"/>
          <w:b/>
          <w:sz w:val="24"/>
          <w:szCs w:val="24"/>
        </w:rPr>
        <w:t xml:space="preserve"> from the play.</w:t>
      </w:r>
    </w:p>
    <w:p w14:paraId="4530C3C0" w14:textId="2188C50C" w:rsidR="001B4AC7" w:rsidRPr="001B4AC7" w:rsidRDefault="001B4AC7" w:rsidP="001B4AC7">
      <w:pPr>
        <w:rPr>
          <w:rFonts w:ascii="Arial" w:hAnsi="Arial" w:cs="Arial"/>
          <w:b/>
          <w:sz w:val="24"/>
          <w:szCs w:val="24"/>
        </w:rPr>
      </w:pPr>
    </w:p>
    <w:p w14:paraId="16FC2465" w14:textId="79F27A59" w:rsidR="001B4AC7" w:rsidRDefault="001B4AC7" w:rsidP="001B4AC7">
      <w:pPr>
        <w:rPr>
          <w:rFonts w:ascii="Arial" w:hAnsi="Arial" w:cs="Arial"/>
          <w:b/>
          <w:sz w:val="24"/>
          <w:szCs w:val="24"/>
        </w:rPr>
      </w:pPr>
    </w:p>
    <w:p w14:paraId="664C9DE4" w14:textId="77777777" w:rsidR="001F6DE3" w:rsidRPr="001B4AC7" w:rsidRDefault="001F6DE3" w:rsidP="001B4AC7">
      <w:pPr>
        <w:rPr>
          <w:rFonts w:ascii="Arial" w:hAnsi="Arial" w:cs="Arial"/>
          <w:b/>
          <w:sz w:val="24"/>
          <w:szCs w:val="24"/>
        </w:rPr>
      </w:pPr>
    </w:p>
    <w:p w14:paraId="1BE2D585" w14:textId="0649C27B" w:rsidR="00D73BEC" w:rsidRPr="001B4AC7" w:rsidRDefault="00D73BEC" w:rsidP="00D73BEC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1B4AC7">
        <w:rPr>
          <w:rFonts w:ascii="Times New Roman" w:hAnsi="Times New Roman"/>
          <w:b/>
          <w:sz w:val="24"/>
          <w:szCs w:val="24"/>
        </w:rPr>
        <w:t xml:space="preserve">Identify </w:t>
      </w:r>
      <w:r w:rsidR="006C0575">
        <w:rPr>
          <w:rFonts w:ascii="Times New Roman" w:hAnsi="Times New Roman"/>
          <w:b/>
          <w:sz w:val="24"/>
          <w:szCs w:val="24"/>
        </w:rPr>
        <w:t xml:space="preserve">an </w:t>
      </w:r>
      <w:r w:rsidRPr="001B4AC7">
        <w:rPr>
          <w:rFonts w:ascii="Times New Roman" w:hAnsi="Times New Roman"/>
          <w:b/>
          <w:sz w:val="24"/>
          <w:szCs w:val="24"/>
        </w:rPr>
        <w:t xml:space="preserve">example of uniquely Australian language used in the play. Is this language still used today? Discuss. </w:t>
      </w:r>
    </w:p>
    <w:p w14:paraId="616A6579" w14:textId="245233E2" w:rsidR="002B5E85" w:rsidRDefault="002B5E85" w:rsidP="002B5E85">
      <w:pPr>
        <w:rPr>
          <w:rFonts w:ascii="Arial" w:hAnsi="Arial" w:cs="Arial"/>
          <w:b/>
          <w:sz w:val="24"/>
          <w:szCs w:val="24"/>
        </w:rPr>
      </w:pPr>
    </w:p>
    <w:p w14:paraId="009D28D7" w14:textId="77777777" w:rsidR="001F6DE3" w:rsidRPr="001B4AC7" w:rsidRDefault="001F6DE3" w:rsidP="002B5E8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59FB85D" w14:textId="77777777" w:rsidR="001B4AC7" w:rsidRPr="001B4AC7" w:rsidRDefault="001B4AC7" w:rsidP="002B5E85">
      <w:pPr>
        <w:rPr>
          <w:rFonts w:ascii="Arial" w:hAnsi="Arial" w:cs="Arial"/>
          <w:b/>
          <w:sz w:val="24"/>
          <w:szCs w:val="24"/>
        </w:rPr>
      </w:pPr>
    </w:p>
    <w:p w14:paraId="175C0A2C" w14:textId="77777777" w:rsidR="001B4AC7" w:rsidRPr="001B4AC7" w:rsidRDefault="001B4AC7" w:rsidP="001B4AC7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1B4AC7">
        <w:rPr>
          <w:rFonts w:ascii="Times New Roman" w:hAnsi="Times New Roman"/>
          <w:b/>
          <w:sz w:val="24"/>
          <w:szCs w:val="24"/>
        </w:rPr>
        <w:t xml:space="preserve">What representation of Australia and Australians is presented in this text? Does this representation match your own image of Australia and Australians? </w:t>
      </w:r>
    </w:p>
    <w:p w14:paraId="07284940" w14:textId="2F8EC709" w:rsidR="002B5E85" w:rsidRDefault="002B5E85" w:rsidP="002B5E85">
      <w:pPr>
        <w:rPr>
          <w:rFonts w:ascii="Arial" w:hAnsi="Arial" w:cs="Arial"/>
          <w:b/>
          <w:i/>
          <w:sz w:val="24"/>
          <w:szCs w:val="24"/>
        </w:rPr>
      </w:pPr>
    </w:p>
    <w:p w14:paraId="06F4BA29" w14:textId="77777777" w:rsidR="002B5E85" w:rsidRDefault="002B5E85" w:rsidP="00462F2E">
      <w:pPr>
        <w:rPr>
          <w:rFonts w:ascii="Arial" w:hAnsi="Arial" w:cs="Arial"/>
          <w:b/>
          <w:i/>
          <w:sz w:val="24"/>
          <w:szCs w:val="24"/>
        </w:rPr>
      </w:pPr>
    </w:p>
    <w:p w14:paraId="24E9224B" w14:textId="77777777" w:rsidR="002B5E85" w:rsidRDefault="002B5E85" w:rsidP="00462F2E">
      <w:pPr>
        <w:rPr>
          <w:rFonts w:ascii="Arial" w:hAnsi="Arial" w:cs="Arial"/>
          <w:b/>
          <w:i/>
          <w:sz w:val="24"/>
          <w:szCs w:val="24"/>
        </w:rPr>
      </w:pPr>
    </w:p>
    <w:p w14:paraId="5D794656" w14:textId="77777777" w:rsidR="00CF47C7" w:rsidRDefault="00CF47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287195" w14:textId="77777777" w:rsidR="006C0575" w:rsidRDefault="006C0575" w:rsidP="006C0575">
      <w:pPr>
        <w:spacing w:before="120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Marking Criteria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A72BBB" w14:paraId="539654FB" w14:textId="77777777" w:rsidTr="0035775F">
        <w:tc>
          <w:tcPr>
            <w:tcW w:w="9690" w:type="dxa"/>
          </w:tcPr>
          <w:p w14:paraId="6EB09B87" w14:textId="77777777" w:rsidR="00A72BBB" w:rsidRPr="00CE53D9" w:rsidRDefault="00A72BBB" w:rsidP="0035775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14:paraId="084B80BC" w14:textId="77777777" w:rsidR="00A72BBB" w:rsidRPr="00CE53D9" w:rsidRDefault="00A72BBB" w:rsidP="0035775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A72BBB" w14:paraId="5034AD45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49471339" w14:textId="77777777" w:rsidR="00A72BBB" w:rsidRPr="00CE53D9" w:rsidRDefault="00A72BBB" w:rsidP="00E11A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46B95D14" w14:textId="7BC94ACF" w:rsidR="00A72BBB" w:rsidRPr="00CE53D9" w:rsidRDefault="006C0575" w:rsidP="00E11A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E76289" w14:paraId="51852C57" w14:textId="77777777" w:rsidTr="0035775F">
        <w:tc>
          <w:tcPr>
            <w:tcW w:w="9690" w:type="dxa"/>
          </w:tcPr>
          <w:p w14:paraId="0FE80437" w14:textId="77777777"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clearly and concisely, communicating with the reader in an engaging manner, drawing on a variety of language features, stylistic devices, text structures and images which complement and enhance the text.</w:t>
            </w:r>
          </w:p>
        </w:tc>
        <w:tc>
          <w:tcPr>
            <w:tcW w:w="795" w:type="dxa"/>
          </w:tcPr>
          <w:p w14:paraId="52F664C8" w14:textId="328B4E7E" w:rsidR="00E76289" w:rsidRPr="00CE53D9" w:rsidRDefault="006C0575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16-20</w:t>
            </w:r>
          </w:p>
        </w:tc>
      </w:tr>
      <w:tr w:rsidR="00E76289" w14:paraId="23C7A3F9" w14:textId="77777777" w:rsidTr="0035775F">
        <w:tc>
          <w:tcPr>
            <w:tcW w:w="9690" w:type="dxa"/>
          </w:tcPr>
          <w:p w14:paraId="7D02DDB8" w14:textId="77777777"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in an engaging manner, demonstrating control of some language features, stylistic devices, text structures and images to communicate effectively with the reader.</w:t>
            </w:r>
          </w:p>
        </w:tc>
        <w:tc>
          <w:tcPr>
            <w:tcW w:w="795" w:type="dxa"/>
          </w:tcPr>
          <w:p w14:paraId="7200CD0F" w14:textId="4F228F9E" w:rsidR="00E76289" w:rsidRPr="00CE53D9" w:rsidRDefault="006C0575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13-15</w:t>
            </w:r>
          </w:p>
        </w:tc>
      </w:tr>
      <w:tr w:rsidR="00E76289" w14:paraId="76FB40C9" w14:textId="77777777" w:rsidTr="0035775F">
        <w:tc>
          <w:tcPr>
            <w:tcW w:w="9690" w:type="dxa"/>
          </w:tcPr>
          <w:p w14:paraId="3CEA541C" w14:textId="77777777"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Communicates clearly, experimenting with language features, stylistic devices, text structures and images, where appropriate.</w:t>
            </w:r>
          </w:p>
        </w:tc>
        <w:tc>
          <w:tcPr>
            <w:tcW w:w="795" w:type="dxa"/>
          </w:tcPr>
          <w:p w14:paraId="04A9890C" w14:textId="786D5149" w:rsidR="00E76289" w:rsidRPr="00CE53D9" w:rsidRDefault="006C0575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E76289" w14:paraId="0925D8D6" w14:textId="77777777" w:rsidTr="0035775F">
        <w:tc>
          <w:tcPr>
            <w:tcW w:w="9690" w:type="dxa"/>
          </w:tcPr>
          <w:p w14:paraId="1FF15E66" w14:textId="77777777"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Creates texts which draw on simple and familiar language features, stylistic devices, text structures and images.</w:t>
            </w:r>
          </w:p>
        </w:tc>
        <w:tc>
          <w:tcPr>
            <w:tcW w:w="795" w:type="dxa"/>
          </w:tcPr>
          <w:p w14:paraId="09BF40CE" w14:textId="6F31AD9C" w:rsidR="00E76289" w:rsidRPr="00CE53D9" w:rsidRDefault="006C0575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6-10</w:t>
            </w:r>
          </w:p>
        </w:tc>
      </w:tr>
      <w:tr w:rsidR="00E76289" w14:paraId="471818CE" w14:textId="77777777" w:rsidTr="0035775F">
        <w:tc>
          <w:tcPr>
            <w:tcW w:w="9690" w:type="dxa"/>
          </w:tcPr>
          <w:p w14:paraId="0BFC2D7D" w14:textId="77777777"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6469BA2C" w14:textId="4534F436" w:rsidR="00E76289" w:rsidRPr="00CE53D9" w:rsidRDefault="005E0BD3" w:rsidP="006C0575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</w:t>
            </w:r>
            <w:r w:rsidR="006C057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E0BD3" w14:paraId="2302DF80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027C631E" w14:textId="77777777" w:rsidR="005E0BD3" w:rsidRPr="00CE53D9" w:rsidRDefault="005E0BD3" w:rsidP="005E0B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78F325ED" w14:textId="77777777" w:rsidR="005E0BD3" w:rsidRPr="00CE53D9" w:rsidRDefault="005E0BD3" w:rsidP="005E0B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5E0BD3" w14:paraId="0C4F696D" w14:textId="77777777" w:rsidTr="0035775F">
        <w:tc>
          <w:tcPr>
            <w:tcW w:w="9690" w:type="dxa"/>
          </w:tcPr>
          <w:p w14:paraId="4044F95B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795" w:type="dxa"/>
          </w:tcPr>
          <w:p w14:paraId="311EF951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5E0BD3" w14:paraId="7DDE9F00" w14:textId="77777777" w:rsidTr="0035775F">
        <w:tc>
          <w:tcPr>
            <w:tcW w:w="9690" w:type="dxa"/>
          </w:tcPr>
          <w:p w14:paraId="5D8C3BA2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795" w:type="dxa"/>
          </w:tcPr>
          <w:p w14:paraId="67D8A92A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6.5-7.5</w:t>
            </w:r>
          </w:p>
        </w:tc>
      </w:tr>
      <w:tr w:rsidR="005E0BD3" w14:paraId="3E32BE88" w14:textId="77777777" w:rsidTr="0035775F">
        <w:tc>
          <w:tcPr>
            <w:tcW w:w="9690" w:type="dxa"/>
          </w:tcPr>
          <w:p w14:paraId="6086AEAC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795" w:type="dxa"/>
          </w:tcPr>
          <w:p w14:paraId="29E7D713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5E0BD3" w14:paraId="1BFE1727" w14:textId="77777777" w:rsidTr="0035775F">
        <w:tc>
          <w:tcPr>
            <w:tcW w:w="9690" w:type="dxa"/>
          </w:tcPr>
          <w:p w14:paraId="3BC43DF3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795" w:type="dxa"/>
          </w:tcPr>
          <w:p w14:paraId="7289653F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3-4.5</w:t>
            </w:r>
          </w:p>
        </w:tc>
      </w:tr>
      <w:tr w:rsidR="005E0BD3" w14:paraId="267B8A57" w14:textId="77777777" w:rsidTr="0035775F">
        <w:tc>
          <w:tcPr>
            <w:tcW w:w="9690" w:type="dxa"/>
          </w:tcPr>
          <w:p w14:paraId="7DCAF0FB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6D8BC7C4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0-2.5</w:t>
            </w:r>
          </w:p>
        </w:tc>
      </w:tr>
      <w:tr w:rsidR="005E0BD3" w14:paraId="722122E3" w14:textId="77777777" w:rsidTr="0035775F">
        <w:tc>
          <w:tcPr>
            <w:tcW w:w="9690" w:type="dxa"/>
            <w:shd w:val="clear" w:color="auto" w:fill="BFBFBF" w:themeFill="background1" w:themeFillShade="BF"/>
          </w:tcPr>
          <w:p w14:paraId="6C76E0E1" w14:textId="77777777" w:rsidR="005E0BD3" w:rsidRPr="00CE53D9" w:rsidRDefault="005E0BD3" w:rsidP="005E0B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279DF733" w14:textId="77777777" w:rsidR="005E0BD3" w:rsidRPr="00CE53D9" w:rsidRDefault="005E0BD3" w:rsidP="005E0B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5E0BD3" w14:paraId="58B68D6C" w14:textId="77777777" w:rsidTr="0035775F">
        <w:tc>
          <w:tcPr>
            <w:tcW w:w="9690" w:type="dxa"/>
          </w:tcPr>
          <w:p w14:paraId="7C44439D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795" w:type="dxa"/>
          </w:tcPr>
          <w:p w14:paraId="61E2E6A1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5E0BD3" w14:paraId="59C0D31A" w14:textId="77777777" w:rsidTr="0035775F">
        <w:tc>
          <w:tcPr>
            <w:tcW w:w="9690" w:type="dxa"/>
          </w:tcPr>
          <w:p w14:paraId="6E5C4764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795" w:type="dxa"/>
          </w:tcPr>
          <w:p w14:paraId="652BBB64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6.5-7.5</w:t>
            </w:r>
          </w:p>
        </w:tc>
      </w:tr>
      <w:tr w:rsidR="005E0BD3" w14:paraId="1CDDF328" w14:textId="77777777" w:rsidTr="0035775F">
        <w:tc>
          <w:tcPr>
            <w:tcW w:w="9690" w:type="dxa"/>
          </w:tcPr>
          <w:p w14:paraId="556F7C3D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795" w:type="dxa"/>
          </w:tcPr>
          <w:p w14:paraId="30FE0A4D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5E0BD3" w14:paraId="3043D62D" w14:textId="77777777" w:rsidTr="0035775F">
        <w:tc>
          <w:tcPr>
            <w:tcW w:w="9690" w:type="dxa"/>
          </w:tcPr>
          <w:p w14:paraId="09C60E71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795" w:type="dxa"/>
          </w:tcPr>
          <w:p w14:paraId="0E24AE6A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3-4.5</w:t>
            </w:r>
          </w:p>
        </w:tc>
      </w:tr>
      <w:tr w:rsidR="005E0BD3" w14:paraId="701BB318" w14:textId="77777777" w:rsidTr="0035775F">
        <w:tc>
          <w:tcPr>
            <w:tcW w:w="9690" w:type="dxa"/>
          </w:tcPr>
          <w:p w14:paraId="357C42A2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7B1502DC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0-2.5</w:t>
            </w:r>
          </w:p>
        </w:tc>
      </w:tr>
      <w:tr w:rsidR="005E0BD3" w14:paraId="2523A8CF" w14:textId="77777777" w:rsidTr="00FB1C84">
        <w:tc>
          <w:tcPr>
            <w:tcW w:w="9690" w:type="dxa"/>
            <w:shd w:val="clear" w:color="auto" w:fill="A6A6A6" w:themeFill="background1" w:themeFillShade="A6"/>
          </w:tcPr>
          <w:p w14:paraId="71B2A59D" w14:textId="77777777" w:rsidR="005E0BD3" w:rsidRPr="00CE53D9" w:rsidRDefault="005E0BD3" w:rsidP="005E0BD3">
            <w:pPr>
              <w:tabs>
                <w:tab w:val="left" w:pos="94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Editing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14:paraId="6D8868A6" w14:textId="77777777" w:rsidR="005E0BD3" w:rsidRPr="00CE53D9" w:rsidRDefault="005E0BD3" w:rsidP="005E0B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5E0BD3" w14:paraId="6222C0D7" w14:textId="77777777" w:rsidTr="0035775F">
        <w:tc>
          <w:tcPr>
            <w:tcW w:w="9690" w:type="dxa"/>
          </w:tcPr>
          <w:p w14:paraId="640FD474" w14:textId="77777777"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Consistently uses a range of editing strategies to demonstrate control over sequencing of ideas, selection of vocabulary, spelling, grammar and punctuation, with an awareness of the purpose, audience and context of the text.</w:t>
            </w:r>
          </w:p>
        </w:tc>
        <w:tc>
          <w:tcPr>
            <w:tcW w:w="795" w:type="dxa"/>
          </w:tcPr>
          <w:p w14:paraId="4E565C60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5E0BD3" w14:paraId="1D7B6078" w14:textId="77777777" w:rsidTr="0035775F">
        <w:tc>
          <w:tcPr>
            <w:tcW w:w="9690" w:type="dxa"/>
          </w:tcPr>
          <w:p w14:paraId="6A4CDC82" w14:textId="77777777"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Monitors and edits own work effectively for accuracy of vocabulary, spelling, grammar and punctuation, and to achieve specific effects.</w:t>
            </w:r>
          </w:p>
        </w:tc>
        <w:tc>
          <w:tcPr>
            <w:tcW w:w="795" w:type="dxa"/>
          </w:tcPr>
          <w:p w14:paraId="21B4505A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6.5-7.5</w:t>
            </w:r>
          </w:p>
        </w:tc>
      </w:tr>
      <w:tr w:rsidR="005E0BD3" w14:paraId="3576E3DA" w14:textId="77777777" w:rsidTr="0035775F">
        <w:tc>
          <w:tcPr>
            <w:tcW w:w="9690" w:type="dxa"/>
          </w:tcPr>
          <w:p w14:paraId="213091EB" w14:textId="77777777"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Edits vocabulary, grammar, spelling and punctuation to improve clarity.</w:t>
            </w:r>
          </w:p>
        </w:tc>
        <w:tc>
          <w:tcPr>
            <w:tcW w:w="795" w:type="dxa"/>
          </w:tcPr>
          <w:p w14:paraId="5F5AB24C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5E0BD3" w14:paraId="4FCB8F1D" w14:textId="77777777" w:rsidTr="0035775F">
        <w:tc>
          <w:tcPr>
            <w:tcW w:w="9690" w:type="dxa"/>
          </w:tcPr>
          <w:p w14:paraId="2D0FFEA9" w14:textId="77777777"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Identifies most errors in punctuation, spelling or word choice, and attempts to rewrite words or insert punctuation.</w:t>
            </w:r>
          </w:p>
        </w:tc>
        <w:tc>
          <w:tcPr>
            <w:tcW w:w="795" w:type="dxa"/>
          </w:tcPr>
          <w:p w14:paraId="59A9526A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3-4.5</w:t>
            </w:r>
          </w:p>
        </w:tc>
      </w:tr>
      <w:tr w:rsidR="005E0BD3" w14:paraId="4F580B10" w14:textId="77777777" w:rsidTr="0035775F">
        <w:tc>
          <w:tcPr>
            <w:tcW w:w="9690" w:type="dxa"/>
          </w:tcPr>
          <w:p w14:paraId="4F3E26DF" w14:textId="77777777"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14:paraId="1E6622F6" w14:textId="77777777"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0-2.5</w:t>
            </w:r>
          </w:p>
        </w:tc>
      </w:tr>
      <w:tr w:rsidR="00207939" w14:paraId="4C944915" w14:textId="77777777" w:rsidTr="0035775F">
        <w:tc>
          <w:tcPr>
            <w:tcW w:w="9690" w:type="dxa"/>
          </w:tcPr>
          <w:p w14:paraId="7FAD3A87" w14:textId="77777777" w:rsidR="00207939" w:rsidRPr="0035775F" w:rsidRDefault="00207939" w:rsidP="00207939">
            <w:pPr>
              <w:tabs>
                <w:tab w:val="left" w:pos="2715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5775F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14:paraId="33AB4574" w14:textId="35DDE3D1" w:rsidR="00207939" w:rsidRPr="0035775F" w:rsidRDefault="006C0575" w:rsidP="0020793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/5</w:t>
            </w:r>
            <w:r w:rsidR="00207939" w:rsidRPr="0035775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6FC49194" w14:textId="77777777" w:rsidR="00AB2C10" w:rsidRDefault="00AB2C10" w:rsidP="00A72BBB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</w:p>
    <w:sectPr w:rsidR="00AB2C10" w:rsidSect="0001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160"/>
    <w:multiLevelType w:val="hybridMultilevel"/>
    <w:tmpl w:val="B360EF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7D9"/>
    <w:multiLevelType w:val="hybridMultilevel"/>
    <w:tmpl w:val="B194F6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84616"/>
    <w:rsid w:val="0009123A"/>
    <w:rsid w:val="000C3C78"/>
    <w:rsid w:val="000D6B03"/>
    <w:rsid w:val="00182E91"/>
    <w:rsid w:val="001B4AC7"/>
    <w:rsid w:val="001E1B5A"/>
    <w:rsid w:val="001F6DE3"/>
    <w:rsid w:val="00207939"/>
    <w:rsid w:val="002338A7"/>
    <w:rsid w:val="00237F0D"/>
    <w:rsid w:val="00273104"/>
    <w:rsid w:val="002B5E85"/>
    <w:rsid w:val="002E3462"/>
    <w:rsid w:val="003131B2"/>
    <w:rsid w:val="00320713"/>
    <w:rsid w:val="0035775F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62F2E"/>
    <w:rsid w:val="004A61BD"/>
    <w:rsid w:val="004C64F7"/>
    <w:rsid w:val="004E3BED"/>
    <w:rsid w:val="00507BDF"/>
    <w:rsid w:val="00534D0B"/>
    <w:rsid w:val="0056202F"/>
    <w:rsid w:val="0058079C"/>
    <w:rsid w:val="005B1F85"/>
    <w:rsid w:val="005B6EFE"/>
    <w:rsid w:val="005C7751"/>
    <w:rsid w:val="005E0BD3"/>
    <w:rsid w:val="005E6BF7"/>
    <w:rsid w:val="005F3D0F"/>
    <w:rsid w:val="00622004"/>
    <w:rsid w:val="00662FE4"/>
    <w:rsid w:val="00673AFD"/>
    <w:rsid w:val="00680473"/>
    <w:rsid w:val="006933AA"/>
    <w:rsid w:val="006C0575"/>
    <w:rsid w:val="006C0AC5"/>
    <w:rsid w:val="00736498"/>
    <w:rsid w:val="0074584F"/>
    <w:rsid w:val="00747C48"/>
    <w:rsid w:val="00752B52"/>
    <w:rsid w:val="007611D8"/>
    <w:rsid w:val="00765495"/>
    <w:rsid w:val="007B6C4A"/>
    <w:rsid w:val="007E01AE"/>
    <w:rsid w:val="008166CC"/>
    <w:rsid w:val="00817711"/>
    <w:rsid w:val="0084177B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91DE0"/>
    <w:rsid w:val="009D58ED"/>
    <w:rsid w:val="00A72BBB"/>
    <w:rsid w:val="00AB2C10"/>
    <w:rsid w:val="00AB6E94"/>
    <w:rsid w:val="00AD3952"/>
    <w:rsid w:val="00B04E45"/>
    <w:rsid w:val="00B139B6"/>
    <w:rsid w:val="00B45BAA"/>
    <w:rsid w:val="00B85B00"/>
    <w:rsid w:val="00BC5F2C"/>
    <w:rsid w:val="00BF2F5C"/>
    <w:rsid w:val="00C324DB"/>
    <w:rsid w:val="00C418C5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73BEC"/>
    <w:rsid w:val="00D94977"/>
    <w:rsid w:val="00DE3D9D"/>
    <w:rsid w:val="00DF5E01"/>
    <w:rsid w:val="00E11AED"/>
    <w:rsid w:val="00E23D05"/>
    <w:rsid w:val="00E31903"/>
    <w:rsid w:val="00E40D30"/>
    <w:rsid w:val="00E76289"/>
    <w:rsid w:val="00E77191"/>
    <w:rsid w:val="00EA4D8D"/>
    <w:rsid w:val="00F80C7F"/>
    <w:rsid w:val="00F85B55"/>
    <w:rsid w:val="00FB1C84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A83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37464074</Template>
  <TotalTime>105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MCWILLIAMS Hayden [Narrogin Senior High School]</cp:lastModifiedBy>
  <cp:revision>10</cp:revision>
  <cp:lastPrinted>2020-05-25T00:04:00Z</cp:lastPrinted>
  <dcterms:created xsi:type="dcterms:W3CDTF">2020-04-06T05:45:00Z</dcterms:created>
  <dcterms:modified xsi:type="dcterms:W3CDTF">2020-05-25T00:06:00Z</dcterms:modified>
</cp:coreProperties>
</file>