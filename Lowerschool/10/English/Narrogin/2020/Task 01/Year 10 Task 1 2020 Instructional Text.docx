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</w:p>
    <w:p w:rsidR="000D6B03" w:rsidRPr="00761A6B" w:rsidRDefault="000D6B03" w:rsidP="000D6B03">
      <w:pPr>
        <w:widowControl w:val="0"/>
        <w:jc w:val="center"/>
        <w:rPr>
          <w:rFonts w:ascii="Arial" w:hAnsi="Arial" w:cs="Arial"/>
          <w:b/>
        </w:rPr>
      </w:pP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334037C5" wp14:editId="41A85CF4">
            <wp:extent cx="514350" cy="53340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</w:rPr>
        <w:t xml:space="preserve">            </w:t>
      </w:r>
      <w:r w:rsidRPr="00761A6B">
        <w:rPr>
          <w:rFonts w:ascii="Arial" w:hAnsi="Arial" w:cs="Arial"/>
          <w:b/>
        </w:rPr>
        <w:t xml:space="preserve">NARROGIN SENIOR HIGH SCHOOL   </w:t>
      </w:r>
      <w:r w:rsidRPr="00761A6B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</w:t>
      </w:r>
      <w:r w:rsidRPr="00761A6B">
        <w:rPr>
          <w:rFonts w:ascii="Arial" w:hAnsi="Arial" w:cs="Arial"/>
          <w:noProof/>
          <w:lang w:eastAsia="en-AU"/>
        </w:rPr>
        <w:drawing>
          <wp:inline distT="0" distB="0" distL="0" distR="0" wp14:anchorId="7302D50E" wp14:editId="4EB460D0">
            <wp:extent cx="514350" cy="53340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03" w:rsidRPr="00761A6B" w:rsidRDefault="000D6B03" w:rsidP="000D6B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Year 10 NAEP</w:t>
      </w:r>
      <w:r w:rsidR="00D10978">
        <w:rPr>
          <w:rFonts w:ascii="Arial" w:hAnsi="Arial" w:cs="Arial"/>
          <w:b/>
        </w:rPr>
        <w:t xml:space="preserve"> and General English</w:t>
      </w:r>
    </w:p>
    <w:p w:rsidR="000D6B03" w:rsidRPr="00761A6B" w:rsidRDefault="000D6B03" w:rsidP="000D6B03">
      <w:pPr>
        <w:spacing w:before="120"/>
        <w:rPr>
          <w:rFonts w:ascii="Arial" w:hAnsi="Arial" w:cs="Arial"/>
        </w:rPr>
      </w:pPr>
      <w:r w:rsidRPr="00761A6B">
        <w:rPr>
          <w:rFonts w:ascii="Arial" w:hAnsi="Arial" w:cs="Arial"/>
        </w:rPr>
        <w:t xml:space="preserve">                                                </w:t>
      </w:r>
    </w:p>
    <w:tbl>
      <w:tblPr>
        <w:tblW w:w="10348" w:type="dxa"/>
        <w:tblInd w:w="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0D6B03" w:rsidRPr="00761A6B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03" w:rsidRPr="00B472D2" w:rsidRDefault="000D6B03" w:rsidP="005F3D0F">
            <w:pPr>
              <w:spacing w:before="120"/>
              <w:rPr>
                <w:rFonts w:ascii="Arial" w:hAnsi="Arial" w:cs="Arial"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 xml:space="preserve">Student:                      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Teacher: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</w:t>
            </w:r>
            <w:r w:rsidRPr="00761A6B">
              <w:rPr>
                <w:rFonts w:ascii="Arial" w:hAnsi="Arial" w:cs="Arial"/>
                <w:b/>
                <w:lang w:val="en-US"/>
              </w:rPr>
              <w:t xml:space="preserve">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</w:t>
            </w:r>
            <w:r w:rsidR="005F3D0F">
              <w:rPr>
                <w:rFonts w:ascii="Arial" w:hAnsi="Arial" w:cs="Arial"/>
                <w:b/>
                <w:lang w:val="en-US"/>
              </w:rPr>
              <w:t xml:space="preserve">                  </w:t>
            </w:r>
            <w:r w:rsidRPr="00761A6B">
              <w:rPr>
                <w:rFonts w:ascii="Arial" w:hAnsi="Arial" w:cs="Arial"/>
                <w:b/>
                <w:lang w:val="en-US"/>
              </w:rPr>
              <w:t>Date Due:</w:t>
            </w:r>
            <w:r w:rsidRPr="00761A6B">
              <w:rPr>
                <w:rFonts w:ascii="Arial" w:hAnsi="Arial" w:cs="Arial"/>
                <w:lang w:val="en-US"/>
              </w:rPr>
              <w:t xml:space="preserve"> </w:t>
            </w:r>
            <w:r w:rsidR="005F3D0F">
              <w:rPr>
                <w:rFonts w:ascii="Arial" w:hAnsi="Arial" w:cs="Arial"/>
                <w:lang w:val="en-US"/>
              </w:rPr>
              <w:t>Week 5</w:t>
            </w:r>
          </w:p>
        </w:tc>
      </w:tr>
      <w:tr w:rsidR="000D6B03" w:rsidRPr="00761A6B" w:rsidTr="00916D2D">
        <w:trPr>
          <w:cantSplit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B03" w:rsidRPr="00FD6F9C" w:rsidRDefault="000D6B03" w:rsidP="009216F6">
            <w:pPr>
              <w:spacing w:before="120"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Assessment Type: </w:t>
            </w:r>
            <w:r w:rsidR="00B85B00" w:rsidRPr="00FD6F9C">
              <w:rPr>
                <w:rFonts w:ascii="Arial" w:hAnsi="Arial" w:cs="Arial"/>
                <w:sz w:val="24"/>
                <w:szCs w:val="24"/>
                <w:lang w:val="en-US"/>
              </w:rPr>
              <w:t>Writing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 </w:t>
            </w:r>
          </w:p>
          <w:p w:rsidR="000D6B03" w:rsidRPr="00C324DB" w:rsidRDefault="00D10978" w:rsidP="000D6B03">
            <w:pPr>
              <w:spacing w:before="120"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C324DB">
              <w:rPr>
                <w:rFonts w:ascii="Arial" w:hAnsi="Arial" w:cs="Arial"/>
                <w:b/>
                <w:sz w:val="24"/>
                <w:szCs w:val="24"/>
                <w:lang w:val="en-US"/>
              </w:rPr>
              <w:t>Task 1</w:t>
            </w:r>
          </w:p>
          <w:p w:rsidR="008832BD" w:rsidRPr="00C418C5" w:rsidRDefault="00D1433E" w:rsidP="0035775F">
            <w:pPr>
              <w:pStyle w:val="ListParagraph"/>
              <w:numPr>
                <w:ilvl w:val="0"/>
                <w:numId w:val="1"/>
              </w:numPr>
              <w:spacing w:after="360"/>
              <w:rPr>
                <w:rFonts w:ascii="Arial" w:hAnsi="Arial" w:cs="Arial"/>
                <w:sz w:val="24"/>
                <w:szCs w:val="24"/>
              </w:rPr>
            </w:pPr>
            <w:r w:rsidRPr="00C418C5">
              <w:rPr>
                <w:rFonts w:ascii="Arial" w:hAnsi="Arial" w:cs="Arial"/>
                <w:sz w:val="24"/>
                <w:szCs w:val="24"/>
              </w:rPr>
              <w:t xml:space="preserve">Produce </w:t>
            </w:r>
            <w:r w:rsidRPr="00C418C5">
              <w:rPr>
                <w:rFonts w:ascii="Arial" w:hAnsi="Arial" w:cs="Arial"/>
                <w:b/>
                <w:sz w:val="24"/>
                <w:szCs w:val="24"/>
              </w:rPr>
              <w:t>two</w:t>
            </w:r>
            <w:r w:rsidR="00C324DB" w:rsidRPr="00C418C5">
              <w:rPr>
                <w:rFonts w:ascii="Arial" w:hAnsi="Arial" w:cs="Arial"/>
                <w:b/>
                <w:sz w:val="24"/>
                <w:szCs w:val="24"/>
              </w:rPr>
              <w:t xml:space="preserve"> written text</w:t>
            </w:r>
            <w:r w:rsidR="008832BD" w:rsidRPr="00C418C5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="008832BD" w:rsidRPr="00C418C5">
              <w:rPr>
                <w:rFonts w:ascii="Arial" w:hAnsi="Arial" w:cs="Arial"/>
                <w:sz w:val="24"/>
                <w:szCs w:val="24"/>
              </w:rPr>
              <w:t xml:space="preserve"> as part of a writing journal: </w:t>
            </w:r>
            <w:r w:rsidR="00C418C5" w:rsidRPr="00C418C5">
              <w:rPr>
                <w:rFonts w:ascii="Arial" w:hAnsi="Arial" w:cs="Arial"/>
                <w:sz w:val="24"/>
                <w:szCs w:val="24"/>
              </w:rPr>
              <w:t>an instructional text</w:t>
            </w:r>
            <w:r w:rsidR="00C324DB" w:rsidRPr="00C418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2BD" w:rsidRPr="00C418C5">
              <w:rPr>
                <w:rFonts w:ascii="Arial" w:hAnsi="Arial" w:cs="Arial"/>
                <w:sz w:val="24"/>
                <w:szCs w:val="24"/>
              </w:rPr>
              <w:t>a</w:t>
            </w:r>
            <w:r w:rsidR="00C418C5" w:rsidRPr="00C418C5">
              <w:rPr>
                <w:rFonts w:ascii="Arial" w:hAnsi="Arial" w:cs="Arial"/>
                <w:sz w:val="24"/>
                <w:szCs w:val="24"/>
              </w:rPr>
              <w:t>nd a</w:t>
            </w:r>
            <w:r w:rsidR="008832BD" w:rsidRPr="00C418C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85B55" w:rsidRPr="00C418C5">
              <w:rPr>
                <w:rFonts w:ascii="Arial" w:hAnsi="Arial" w:cs="Arial"/>
                <w:i/>
                <w:sz w:val="24"/>
                <w:szCs w:val="24"/>
              </w:rPr>
              <w:t>He</w:t>
            </w:r>
            <w:r w:rsidR="00C324DB" w:rsidRPr="00C418C5">
              <w:rPr>
                <w:rFonts w:ascii="Arial" w:hAnsi="Arial" w:cs="Arial"/>
                <w:i/>
                <w:sz w:val="24"/>
                <w:szCs w:val="24"/>
              </w:rPr>
              <w:t>ywire</w:t>
            </w:r>
            <w:proofErr w:type="spellEnd"/>
            <w:r w:rsidR="00C324DB" w:rsidRPr="00C418C5">
              <w:rPr>
                <w:rFonts w:ascii="Arial" w:hAnsi="Arial" w:cs="Arial"/>
                <w:sz w:val="24"/>
                <w:szCs w:val="24"/>
              </w:rPr>
              <w:t xml:space="preserve"> text draft</w:t>
            </w:r>
            <w:r w:rsidR="00C418C5" w:rsidRPr="00C418C5">
              <w:rPr>
                <w:rFonts w:ascii="Arial" w:hAnsi="Arial" w:cs="Arial"/>
                <w:sz w:val="24"/>
                <w:szCs w:val="24"/>
              </w:rPr>
              <w:t xml:space="preserve"> Before completing the </w:t>
            </w:r>
            <w:proofErr w:type="spellStart"/>
            <w:r w:rsidR="00C418C5" w:rsidRPr="00C418C5">
              <w:rPr>
                <w:rFonts w:ascii="Arial" w:hAnsi="Arial" w:cs="Arial"/>
                <w:sz w:val="24"/>
                <w:szCs w:val="24"/>
              </w:rPr>
              <w:t>Heywire</w:t>
            </w:r>
            <w:proofErr w:type="spellEnd"/>
            <w:r w:rsidR="00C418C5" w:rsidRPr="00C418C5">
              <w:rPr>
                <w:rFonts w:ascii="Arial" w:hAnsi="Arial" w:cs="Arial"/>
                <w:sz w:val="24"/>
                <w:szCs w:val="24"/>
              </w:rPr>
              <w:t xml:space="preserve"> draft, complete the planning activities booklet</w:t>
            </w:r>
            <w:r w:rsidR="008832BD" w:rsidRPr="00C418C5">
              <w:rPr>
                <w:rFonts w:ascii="Arial" w:hAnsi="Arial" w:cs="Arial"/>
                <w:sz w:val="24"/>
                <w:szCs w:val="24"/>
              </w:rPr>
              <w:t>.</w:t>
            </w:r>
            <w:r w:rsidR="00C418C5" w:rsidRPr="00C418C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832BD" w:rsidRPr="00C418C5">
              <w:rPr>
                <w:rFonts w:ascii="Arial" w:hAnsi="Arial" w:cs="Arial"/>
                <w:sz w:val="24"/>
                <w:szCs w:val="24"/>
              </w:rPr>
              <w:t>(</w:t>
            </w:r>
            <w:r w:rsidR="00C324DB" w:rsidRPr="00C418C5">
              <w:rPr>
                <w:rFonts w:ascii="Arial" w:hAnsi="Arial" w:cs="Arial"/>
                <w:sz w:val="24"/>
                <w:szCs w:val="24"/>
              </w:rPr>
              <w:t>6%</w:t>
            </w:r>
            <w:r w:rsidR="008832BD" w:rsidRPr="00C418C5">
              <w:rPr>
                <w:rFonts w:ascii="Arial" w:hAnsi="Arial" w:cs="Arial"/>
                <w:sz w:val="24"/>
                <w:szCs w:val="24"/>
              </w:rPr>
              <w:t xml:space="preserve"> total mark or</w:t>
            </w:r>
            <w:r w:rsidR="00C324DB" w:rsidRPr="00C418C5">
              <w:rPr>
                <w:rFonts w:ascii="Arial" w:hAnsi="Arial" w:cs="Arial"/>
                <w:sz w:val="24"/>
                <w:szCs w:val="24"/>
              </w:rPr>
              <w:t xml:space="preserve"> 2% per journal entry</w:t>
            </w:r>
            <w:r w:rsidR="00C418C5">
              <w:rPr>
                <w:rFonts w:ascii="Arial" w:hAnsi="Arial" w:cs="Arial"/>
                <w:sz w:val="24"/>
                <w:szCs w:val="24"/>
              </w:rPr>
              <w:t xml:space="preserve"> and 2% for the activities booklet</w:t>
            </w:r>
            <w:r w:rsidR="008832BD" w:rsidRPr="00C418C5">
              <w:rPr>
                <w:rFonts w:ascii="Arial" w:hAnsi="Arial" w:cs="Arial"/>
                <w:sz w:val="24"/>
                <w:szCs w:val="24"/>
              </w:rPr>
              <w:t>).</w:t>
            </w:r>
          </w:p>
          <w:p w:rsidR="008832BD" w:rsidRPr="008832BD" w:rsidRDefault="008832BD" w:rsidP="008832BD">
            <w:pPr>
              <w:pStyle w:val="ListParagraph"/>
              <w:spacing w:after="240"/>
              <w:rPr>
                <w:rFonts w:ascii="Arial" w:hAnsi="Arial" w:cs="Arial"/>
                <w:sz w:val="12"/>
                <w:szCs w:val="12"/>
              </w:rPr>
            </w:pPr>
          </w:p>
          <w:p w:rsidR="00C324DB" w:rsidRPr="008832BD" w:rsidRDefault="008832BD" w:rsidP="008832BD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Produce </w:t>
            </w:r>
            <w:r w:rsidR="00C324DB" w:rsidRPr="008832BD">
              <w:rPr>
                <w:rFonts w:ascii="Arial" w:hAnsi="Arial" w:cs="Arial"/>
                <w:sz w:val="24"/>
                <w:szCs w:val="24"/>
              </w:rPr>
              <w:t>a go</w:t>
            </w:r>
            <w:r w:rsidR="00673AFD">
              <w:rPr>
                <w:rFonts w:ascii="Arial" w:hAnsi="Arial" w:cs="Arial"/>
                <w:sz w:val="24"/>
                <w:szCs w:val="24"/>
              </w:rPr>
              <w:t>o</w:t>
            </w:r>
            <w:r w:rsidR="00C324DB" w:rsidRPr="008832BD">
              <w:rPr>
                <w:rFonts w:ascii="Arial" w:hAnsi="Arial" w:cs="Arial"/>
                <w:sz w:val="24"/>
                <w:szCs w:val="24"/>
              </w:rPr>
              <w:t xml:space="preserve">d copy of the </w:t>
            </w:r>
            <w:proofErr w:type="spellStart"/>
            <w:r w:rsidR="00C324DB" w:rsidRPr="008832BD">
              <w:rPr>
                <w:rFonts w:ascii="Arial" w:hAnsi="Arial" w:cs="Arial"/>
                <w:i/>
                <w:sz w:val="24"/>
                <w:szCs w:val="24"/>
              </w:rPr>
              <w:t>Heywire</w:t>
            </w:r>
            <w:proofErr w:type="spellEnd"/>
            <w:r w:rsidR="00C324DB" w:rsidRPr="008832BD">
              <w:rPr>
                <w:rFonts w:ascii="Arial" w:hAnsi="Arial" w:cs="Arial"/>
                <w:sz w:val="24"/>
                <w:szCs w:val="24"/>
              </w:rPr>
              <w:t xml:space="preserve"> text (4%).</w:t>
            </w:r>
          </w:p>
          <w:p w:rsidR="00C324DB" w:rsidRDefault="000D6B03" w:rsidP="00C324DB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Time allocation: </w:t>
            </w:r>
            <w:r w:rsidR="00C324DB">
              <w:rPr>
                <w:rFonts w:ascii="Arial" w:hAnsi="Arial" w:cs="Arial"/>
                <w:sz w:val="24"/>
                <w:szCs w:val="24"/>
                <w:lang w:val="en-US"/>
              </w:rPr>
              <w:t xml:space="preserve">Three weeks; one in-class lesson for the production of each text (plus         </w:t>
            </w:r>
          </w:p>
          <w:p w:rsidR="000D6B03" w:rsidRPr="00C324DB" w:rsidRDefault="00C324DB" w:rsidP="000D6B0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                     drafting time)</w:t>
            </w:r>
            <w:r w:rsidR="000D6B03"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0D6B03" w:rsidRPr="00FD6F9C" w:rsidRDefault="000D6B03" w:rsidP="00FD6F9C">
            <w:pPr>
              <w:spacing w:after="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>Conditions: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C324DB">
              <w:rPr>
                <w:rFonts w:ascii="Arial" w:hAnsi="Arial" w:cs="Arial"/>
                <w:sz w:val="24"/>
                <w:szCs w:val="24"/>
                <w:lang w:val="en-US"/>
              </w:rPr>
              <w:t xml:space="preserve">        </w:t>
            </w:r>
            <w:r w:rsidR="00426F22">
              <w:rPr>
                <w:rFonts w:ascii="Arial" w:hAnsi="Arial" w:cs="Arial"/>
                <w:sz w:val="24"/>
                <w:szCs w:val="24"/>
                <w:lang w:val="en-US"/>
              </w:rPr>
              <w:t>In class</w:t>
            </w:r>
          </w:p>
          <w:p w:rsidR="000D6B03" w:rsidRPr="00FD6F9C" w:rsidRDefault="000D6B03" w:rsidP="00FD6F9C">
            <w:pPr>
              <w:spacing w:after="0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 xml:space="preserve">   </w:t>
            </w:r>
          </w:p>
          <w:p w:rsidR="000D6B03" w:rsidRPr="009216F6" w:rsidRDefault="000D6B03" w:rsidP="00426F22">
            <w:pPr>
              <w:spacing w:after="12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D6F9C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Weighting:  </w:t>
            </w:r>
            <w:r w:rsidR="00C324D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       </w:t>
            </w:r>
            <w:r w:rsidRPr="00FD6F9C">
              <w:rPr>
                <w:rFonts w:ascii="Arial" w:hAnsi="Arial" w:cs="Arial"/>
                <w:sz w:val="24"/>
                <w:szCs w:val="24"/>
                <w:lang w:val="en-US"/>
              </w:rPr>
              <w:t>Writing 10%</w:t>
            </w:r>
          </w:p>
        </w:tc>
      </w:tr>
    </w:tbl>
    <w:p w:rsidR="000D6B03" w:rsidRPr="00761A6B" w:rsidRDefault="000D6B03" w:rsidP="000D6B03">
      <w:pPr>
        <w:rPr>
          <w:rFonts w:ascii="Arial" w:hAnsi="Arial" w:cs="Arial"/>
          <w:b/>
          <w:u w:val="single"/>
          <w:lang w:val="en-US"/>
        </w:rPr>
      </w:pP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53"/>
        <w:gridCol w:w="1440"/>
        <w:gridCol w:w="1438"/>
        <w:gridCol w:w="1417"/>
      </w:tblGrid>
      <w:tr w:rsidR="000D6B03" w:rsidRPr="00761A6B" w:rsidTr="00916D2D">
        <w:tc>
          <w:tcPr>
            <w:tcW w:w="6053" w:type="dxa"/>
          </w:tcPr>
          <w:p w:rsidR="000D6B03" w:rsidRPr="00761A6B" w:rsidRDefault="000D6B03" w:rsidP="00D10978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1438" w:type="dxa"/>
          </w:tcPr>
          <w:p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1417" w:type="dxa"/>
          </w:tcPr>
          <w:p w:rsidR="000D6B03" w:rsidRPr="00761A6B" w:rsidRDefault="000D6B03" w:rsidP="005C7751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 w:rsidRPr="00761A6B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0D6B03" w:rsidRPr="00761A6B" w:rsidTr="00916D2D">
        <w:tc>
          <w:tcPr>
            <w:tcW w:w="6053" w:type="dxa"/>
          </w:tcPr>
          <w:p w:rsidR="000D6B03" w:rsidRPr="00761A6B" w:rsidRDefault="00D10978" w:rsidP="00D10978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Draft of instructional text</w:t>
            </w:r>
          </w:p>
        </w:tc>
        <w:tc>
          <w:tcPr>
            <w:tcW w:w="1440" w:type="dxa"/>
          </w:tcPr>
          <w:p w:rsidR="000D6B03" w:rsidRPr="0074584F" w:rsidRDefault="00752B52" w:rsidP="00752B52">
            <w:pPr>
              <w:spacing w:before="120"/>
              <w:rPr>
                <w:rFonts w:ascii="Arial" w:hAnsi="Arial" w:cs="Arial"/>
                <w:lang w:val="en-US"/>
              </w:rPr>
            </w:pPr>
            <w:r w:rsidRPr="0074584F">
              <w:rPr>
                <w:rFonts w:ascii="Arial" w:hAnsi="Arial" w:cs="Arial"/>
                <w:lang w:val="en-US"/>
              </w:rPr>
              <w:t xml:space="preserve">Week </w:t>
            </w:r>
            <w:r w:rsidR="0074584F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1438" w:type="dxa"/>
          </w:tcPr>
          <w:p w:rsidR="000D6B03" w:rsidRPr="00761A6B" w:rsidRDefault="000D6B03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:rsidR="000D6B03" w:rsidRPr="00761A6B" w:rsidRDefault="000D6B03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D10978" w:rsidRPr="00761A6B" w:rsidTr="00916D2D">
        <w:tc>
          <w:tcPr>
            <w:tcW w:w="6053" w:type="dxa"/>
          </w:tcPr>
          <w:p w:rsidR="00D10978" w:rsidRDefault="00D10978" w:rsidP="00D10978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Good copy of instructional text</w:t>
            </w:r>
            <w:r w:rsidR="0084177B">
              <w:rPr>
                <w:rFonts w:ascii="Arial" w:hAnsi="Arial" w:cs="Arial"/>
              </w:rPr>
              <w:t xml:space="preserve">  (2 </w:t>
            </w:r>
            <w:r w:rsidR="0074584F">
              <w:rPr>
                <w:rFonts w:ascii="Arial" w:hAnsi="Arial" w:cs="Arial"/>
              </w:rPr>
              <w:t>%</w:t>
            </w:r>
            <w:r w:rsidR="00817711">
              <w:rPr>
                <w:rFonts w:ascii="Arial" w:hAnsi="Arial" w:cs="Arial"/>
              </w:rPr>
              <w:t xml:space="preserve"> - 2</w:t>
            </w:r>
            <w:r w:rsidR="00E40D30">
              <w:rPr>
                <w:rFonts w:ascii="Arial" w:hAnsi="Arial" w:cs="Arial"/>
              </w:rPr>
              <w:t>0 marks</w:t>
            </w:r>
            <w:r w:rsidR="0074584F"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:rsidR="00D10978" w:rsidRPr="0074584F" w:rsidRDefault="0074584F" w:rsidP="0074584F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3</w:t>
            </w:r>
            <w:r w:rsidR="005C7751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1438" w:type="dxa"/>
          </w:tcPr>
          <w:p w:rsidR="00D10978" w:rsidRPr="00761A6B" w:rsidRDefault="00D10978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:rsidR="00D10978" w:rsidRPr="00761A6B" w:rsidRDefault="00D10978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752B52" w:rsidRPr="00761A6B" w:rsidTr="00916D2D">
        <w:tc>
          <w:tcPr>
            <w:tcW w:w="6053" w:type="dxa"/>
          </w:tcPr>
          <w:p w:rsidR="00752B52" w:rsidRDefault="0074584F" w:rsidP="00B04E45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7E01AE">
              <w:rPr>
                <w:rFonts w:ascii="Arial" w:hAnsi="Arial" w:cs="Arial"/>
                <w:i/>
              </w:rPr>
              <w:t>Heywire</w:t>
            </w:r>
            <w:proofErr w:type="spellEnd"/>
            <w:r w:rsidR="00B04E45">
              <w:rPr>
                <w:rFonts w:ascii="Arial" w:hAnsi="Arial" w:cs="Arial"/>
              </w:rPr>
              <w:t xml:space="preserve"> activities booklet </w:t>
            </w:r>
            <w:r>
              <w:rPr>
                <w:rFonts w:ascii="Arial" w:hAnsi="Arial" w:cs="Arial"/>
              </w:rPr>
              <w:t xml:space="preserve">         (2%</w:t>
            </w:r>
            <w:r w:rsidR="00E40D30">
              <w:rPr>
                <w:rFonts w:ascii="Arial" w:hAnsi="Arial" w:cs="Arial"/>
              </w:rPr>
              <w:t xml:space="preserve"> - 20 marks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:rsidR="00752B52" w:rsidRPr="0074584F" w:rsidRDefault="0074584F" w:rsidP="0074584F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3</w:t>
            </w:r>
          </w:p>
        </w:tc>
        <w:tc>
          <w:tcPr>
            <w:tcW w:w="1438" w:type="dxa"/>
          </w:tcPr>
          <w:p w:rsidR="00752B52" w:rsidRPr="00761A6B" w:rsidRDefault="00752B52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:rsidR="00752B52" w:rsidRPr="00761A6B" w:rsidRDefault="00752B52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752B52" w:rsidRPr="00761A6B" w:rsidTr="00916D2D">
        <w:tc>
          <w:tcPr>
            <w:tcW w:w="6053" w:type="dxa"/>
          </w:tcPr>
          <w:p w:rsidR="00752B52" w:rsidRDefault="00B04E45" w:rsidP="00D10978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i/>
              </w:rPr>
              <w:t>Heywire</w:t>
            </w:r>
            <w:proofErr w:type="spellEnd"/>
            <w:r>
              <w:rPr>
                <w:rFonts w:ascii="Arial" w:hAnsi="Arial" w:cs="Arial"/>
                <w:i/>
              </w:rPr>
              <w:t xml:space="preserve"> </w:t>
            </w:r>
            <w:r>
              <w:rPr>
                <w:rFonts w:ascii="Arial" w:hAnsi="Arial" w:cs="Arial"/>
              </w:rPr>
              <w:t xml:space="preserve">draft                             </w:t>
            </w:r>
            <w:r w:rsidR="0074584F">
              <w:rPr>
                <w:rFonts w:ascii="Arial" w:hAnsi="Arial" w:cs="Arial"/>
              </w:rPr>
              <w:t>(2%</w:t>
            </w:r>
            <w:r w:rsidR="00E40D30">
              <w:rPr>
                <w:rFonts w:ascii="Arial" w:hAnsi="Arial" w:cs="Arial"/>
              </w:rPr>
              <w:t xml:space="preserve"> - 20 marks</w:t>
            </w:r>
            <w:r w:rsidR="0074584F"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:rsidR="00752B52" w:rsidRPr="0074584F" w:rsidRDefault="0074584F" w:rsidP="0074584F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4</w:t>
            </w:r>
          </w:p>
        </w:tc>
        <w:tc>
          <w:tcPr>
            <w:tcW w:w="1438" w:type="dxa"/>
          </w:tcPr>
          <w:p w:rsidR="00752B52" w:rsidRPr="00761A6B" w:rsidRDefault="00752B52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:rsidR="00752B52" w:rsidRPr="00761A6B" w:rsidRDefault="00752B52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74584F" w:rsidRPr="00761A6B" w:rsidTr="00916D2D">
        <w:tc>
          <w:tcPr>
            <w:tcW w:w="6053" w:type="dxa"/>
          </w:tcPr>
          <w:p w:rsidR="0074584F" w:rsidRDefault="0074584F" w:rsidP="00D10978">
            <w:pPr>
              <w:widowControl w:val="0"/>
              <w:overflowPunct w:val="0"/>
              <w:autoSpaceDE w:val="0"/>
              <w:autoSpaceDN w:val="0"/>
              <w:adjustRightInd w:val="0"/>
              <w:spacing w:before="120"/>
              <w:rPr>
                <w:rFonts w:ascii="Arial" w:hAnsi="Arial" w:cs="Arial"/>
              </w:rPr>
            </w:pPr>
            <w:proofErr w:type="spellStart"/>
            <w:r w:rsidRPr="007E01AE">
              <w:rPr>
                <w:rFonts w:ascii="Arial" w:hAnsi="Arial" w:cs="Arial"/>
                <w:i/>
              </w:rPr>
              <w:t>Heywire</w:t>
            </w:r>
            <w:proofErr w:type="spellEnd"/>
            <w:r>
              <w:rPr>
                <w:rFonts w:ascii="Arial" w:hAnsi="Arial" w:cs="Arial"/>
              </w:rPr>
              <w:t xml:space="preserve"> good copy                    (4%</w:t>
            </w:r>
            <w:r w:rsidR="00E40D30">
              <w:rPr>
                <w:rFonts w:ascii="Arial" w:hAnsi="Arial" w:cs="Arial"/>
              </w:rPr>
              <w:t xml:space="preserve"> - 40 marks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440" w:type="dxa"/>
          </w:tcPr>
          <w:p w:rsidR="0074584F" w:rsidRDefault="0074584F" w:rsidP="0074584F">
            <w:pPr>
              <w:spacing w:before="12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5</w:t>
            </w:r>
          </w:p>
        </w:tc>
        <w:tc>
          <w:tcPr>
            <w:tcW w:w="1438" w:type="dxa"/>
          </w:tcPr>
          <w:p w:rsidR="0074584F" w:rsidRPr="00761A6B" w:rsidRDefault="0074584F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1417" w:type="dxa"/>
          </w:tcPr>
          <w:p w:rsidR="0074584F" w:rsidRPr="00761A6B" w:rsidRDefault="0074584F" w:rsidP="000D6B03">
            <w:pPr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0D6B03" w:rsidRPr="00FD6F9C" w:rsidRDefault="00916D2D" w:rsidP="00FD6F9C">
      <w:pPr>
        <w:spacing w:before="240"/>
        <w:ind w:left="-567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         </w:t>
      </w:r>
      <w:r w:rsidR="000D6B03" w:rsidRPr="00FD6F9C">
        <w:rPr>
          <w:rFonts w:ascii="Arial" w:hAnsi="Arial" w:cs="Arial"/>
          <w:b/>
          <w:sz w:val="24"/>
          <w:szCs w:val="24"/>
          <w:lang w:val="en-US"/>
        </w:rPr>
        <w:t>Teacher Feedback:</w:t>
      </w:r>
    </w:p>
    <w:p w:rsidR="000D6B03" w:rsidRDefault="000D6B03">
      <w:pPr>
        <w:rPr>
          <w:rFonts w:ascii="Arial" w:eastAsia="Times New Roman" w:hAnsi="Arial" w:cs="Arial"/>
          <w:b/>
          <w:sz w:val="24"/>
          <w:szCs w:val="24"/>
          <w:lang w:val="en-US" w:eastAsia="en-AU"/>
        </w:rPr>
      </w:pPr>
      <w:r>
        <w:rPr>
          <w:rFonts w:ascii="Arial" w:eastAsia="Times New Roman" w:hAnsi="Arial" w:cs="Arial"/>
          <w:b/>
          <w:sz w:val="24"/>
          <w:szCs w:val="24"/>
          <w:lang w:val="en-US" w:eastAsia="en-AU"/>
        </w:rPr>
        <w:br w:type="page"/>
      </w:r>
    </w:p>
    <w:p w:rsidR="00EA4D8D" w:rsidRPr="003E7697" w:rsidRDefault="004C64F7" w:rsidP="002338A7">
      <w:pPr>
        <w:spacing w:before="100" w:beforeAutospacing="1" w:after="1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Instructional Text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748"/>
        <w:gridCol w:w="737"/>
      </w:tblGrid>
      <w:tr w:rsidR="00EA4D8D" w:rsidTr="00E31903">
        <w:tc>
          <w:tcPr>
            <w:tcW w:w="9748" w:type="dxa"/>
          </w:tcPr>
          <w:p w:rsidR="00EA4D8D" w:rsidRPr="004E3BED" w:rsidRDefault="00EA4D8D" w:rsidP="00D143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E3BED">
              <w:rPr>
                <w:rFonts w:ascii="Arial" w:hAnsi="Arial" w:cs="Arial"/>
                <w:b/>
                <w:sz w:val="18"/>
                <w:szCs w:val="18"/>
              </w:rPr>
              <w:t>Criteria</w:t>
            </w:r>
          </w:p>
        </w:tc>
        <w:tc>
          <w:tcPr>
            <w:tcW w:w="737" w:type="dxa"/>
          </w:tcPr>
          <w:p w:rsidR="00EA4D8D" w:rsidRPr="004E3BED" w:rsidRDefault="00EA4D8D" w:rsidP="00D143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Marks</w:t>
            </w:r>
          </w:p>
        </w:tc>
      </w:tr>
      <w:tr w:rsidR="00EA4D8D" w:rsidTr="00E31903">
        <w:tc>
          <w:tcPr>
            <w:tcW w:w="9748" w:type="dxa"/>
            <w:shd w:val="clear" w:color="auto" w:fill="BFBFBF" w:themeFill="background1" w:themeFillShade="BF"/>
          </w:tcPr>
          <w:p w:rsidR="00EA4D8D" w:rsidRPr="00E31903" w:rsidRDefault="00E31903" w:rsidP="00D143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Title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:rsidR="00EA4D8D" w:rsidRPr="00E31903" w:rsidRDefault="00E31903" w:rsidP="00E3190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EA4D8D" w:rsidTr="00E31903">
        <w:tc>
          <w:tcPr>
            <w:tcW w:w="9748" w:type="dxa"/>
          </w:tcPr>
          <w:p w:rsidR="00EA4D8D" w:rsidRPr="00E31903" w:rsidRDefault="00E31903" w:rsidP="00E31903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Uses a highly effective title that engages readers and/or clearly communicates the topic of the text to the reader.</w:t>
            </w:r>
          </w:p>
        </w:tc>
        <w:tc>
          <w:tcPr>
            <w:tcW w:w="737" w:type="dxa"/>
          </w:tcPr>
          <w:p w:rsidR="00EA4D8D" w:rsidRDefault="00E31903" w:rsidP="00E3190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1.5-2</w:t>
            </w:r>
          </w:p>
        </w:tc>
      </w:tr>
      <w:tr w:rsidR="00EA4D8D" w:rsidTr="00E31903">
        <w:tc>
          <w:tcPr>
            <w:tcW w:w="9748" w:type="dxa"/>
          </w:tcPr>
          <w:p w:rsidR="00EA4D8D" w:rsidRPr="004E3BED" w:rsidRDefault="00E31903" w:rsidP="00E319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Uses a title that communicates the topic of the text to the reader.</w:t>
            </w:r>
          </w:p>
        </w:tc>
        <w:tc>
          <w:tcPr>
            <w:tcW w:w="737" w:type="dxa"/>
          </w:tcPr>
          <w:p w:rsidR="00EA4D8D" w:rsidRPr="004E3BED" w:rsidRDefault="00E31903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E31903" w:rsidTr="00E31903">
        <w:tc>
          <w:tcPr>
            <w:tcW w:w="9748" w:type="dxa"/>
          </w:tcPr>
          <w:p w:rsidR="00E31903" w:rsidRDefault="00E31903" w:rsidP="00E319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Uses an title that does not clearly introduce the topic of the text to the reader.</w:t>
            </w:r>
          </w:p>
        </w:tc>
        <w:tc>
          <w:tcPr>
            <w:tcW w:w="737" w:type="dxa"/>
          </w:tcPr>
          <w:p w:rsidR="00E31903" w:rsidRDefault="00E31903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EA4D8D" w:rsidTr="00E31903">
        <w:tc>
          <w:tcPr>
            <w:tcW w:w="9748" w:type="dxa"/>
          </w:tcPr>
          <w:p w:rsidR="00EA4D8D" w:rsidRPr="004E3BED" w:rsidRDefault="00EA4D8D" w:rsidP="00D1433E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evidence of this criterion</w:t>
            </w:r>
            <w:r w:rsidR="00E31903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737" w:type="dxa"/>
          </w:tcPr>
          <w:p w:rsidR="00EA4D8D" w:rsidRPr="004E3BED" w:rsidRDefault="00E31903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D8D" w:rsidTr="00E31903">
        <w:tc>
          <w:tcPr>
            <w:tcW w:w="9748" w:type="dxa"/>
            <w:shd w:val="clear" w:color="auto" w:fill="BFBFBF" w:themeFill="background1" w:themeFillShade="BF"/>
          </w:tcPr>
          <w:p w:rsidR="00EA4D8D" w:rsidRPr="00D94977" w:rsidRDefault="00E31903" w:rsidP="00D143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Outline</w:t>
            </w:r>
            <w:r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s text’s p</w:t>
            </w: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urpose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:rsidR="00EA4D8D" w:rsidRPr="00E31903" w:rsidRDefault="00E31903" w:rsidP="00D143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EA4D8D" w:rsidTr="00E31903">
        <w:tc>
          <w:tcPr>
            <w:tcW w:w="9748" w:type="dxa"/>
          </w:tcPr>
          <w:p w:rsidR="00EA4D8D" w:rsidRDefault="00E31903" w:rsidP="00D1433E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one sentence or more, clearly names the purpose of the instructional text.</w:t>
            </w:r>
          </w:p>
        </w:tc>
        <w:tc>
          <w:tcPr>
            <w:tcW w:w="737" w:type="dxa"/>
          </w:tcPr>
          <w:p w:rsidR="00EA4D8D" w:rsidRDefault="00E31903" w:rsidP="00E3190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1.5-2</w:t>
            </w:r>
          </w:p>
        </w:tc>
      </w:tr>
      <w:tr w:rsidR="00EA4D8D" w:rsidTr="00E31903">
        <w:tc>
          <w:tcPr>
            <w:tcW w:w="9748" w:type="dxa"/>
          </w:tcPr>
          <w:p w:rsidR="00EA4D8D" w:rsidRDefault="00E31903" w:rsidP="00D143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Names the purpose of the instructional text but does not do so using a full sentence.</w:t>
            </w:r>
          </w:p>
        </w:tc>
        <w:tc>
          <w:tcPr>
            <w:tcW w:w="737" w:type="dxa"/>
          </w:tcPr>
          <w:p w:rsidR="00EA4D8D" w:rsidRDefault="00E31903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E31903" w:rsidTr="00E31903">
        <w:tc>
          <w:tcPr>
            <w:tcW w:w="9748" w:type="dxa"/>
          </w:tcPr>
          <w:p w:rsidR="00E31903" w:rsidRDefault="00E31903" w:rsidP="00E3190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Does not clearly name the text’s purpose</w:t>
            </w:r>
          </w:p>
        </w:tc>
        <w:tc>
          <w:tcPr>
            <w:tcW w:w="737" w:type="dxa"/>
          </w:tcPr>
          <w:p w:rsidR="00E31903" w:rsidRDefault="00E31903" w:rsidP="00E319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E31903" w:rsidTr="00E31903">
        <w:tc>
          <w:tcPr>
            <w:tcW w:w="9748" w:type="dxa"/>
          </w:tcPr>
          <w:p w:rsidR="00E31903" w:rsidRDefault="00E31903" w:rsidP="00E31903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evidence of this criterion.</w:t>
            </w:r>
          </w:p>
        </w:tc>
        <w:tc>
          <w:tcPr>
            <w:tcW w:w="737" w:type="dxa"/>
          </w:tcPr>
          <w:p w:rsidR="00E31903" w:rsidRPr="004E3BED" w:rsidRDefault="00E31903" w:rsidP="00E3190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D8D" w:rsidTr="00E31903">
        <w:tc>
          <w:tcPr>
            <w:tcW w:w="9748" w:type="dxa"/>
            <w:shd w:val="clear" w:color="auto" w:fill="BFBFBF" w:themeFill="background1" w:themeFillShade="BF"/>
          </w:tcPr>
          <w:p w:rsidR="00EA4D8D" w:rsidRPr="00D94977" w:rsidRDefault="00E31903" w:rsidP="00D143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Outline</w:t>
            </w:r>
            <w:r w:rsidR="00237F0D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 xml:space="preserve"> materials</w:t>
            </w:r>
            <w:r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 xml:space="preserve"> needed to create the text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:rsidR="00EA4D8D" w:rsidRPr="00084616" w:rsidRDefault="002338A7" w:rsidP="00084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EA4D8D" w:rsidTr="00E31903">
        <w:tc>
          <w:tcPr>
            <w:tcW w:w="9748" w:type="dxa"/>
          </w:tcPr>
          <w:p w:rsidR="00EA4D8D" w:rsidRDefault="00E31903" w:rsidP="00D1433E">
            <w:pPr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Lists all materials needed to create the text.</w:t>
            </w:r>
          </w:p>
        </w:tc>
        <w:tc>
          <w:tcPr>
            <w:tcW w:w="737" w:type="dxa"/>
          </w:tcPr>
          <w:p w:rsidR="00EA4D8D" w:rsidRPr="004E3BED" w:rsidRDefault="002338A7" w:rsidP="00E31903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EA4D8D" w:rsidTr="00E31903">
        <w:tc>
          <w:tcPr>
            <w:tcW w:w="9748" w:type="dxa"/>
          </w:tcPr>
          <w:p w:rsidR="00E31903" w:rsidRDefault="00E31903" w:rsidP="00D1433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Lists some materials needed to create the text.</w:t>
            </w:r>
          </w:p>
        </w:tc>
        <w:tc>
          <w:tcPr>
            <w:tcW w:w="737" w:type="dxa"/>
          </w:tcPr>
          <w:p w:rsidR="00EA4D8D" w:rsidRPr="004E3BED" w:rsidRDefault="002338A7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EA4D8D" w:rsidTr="00E31903">
        <w:tc>
          <w:tcPr>
            <w:tcW w:w="9748" w:type="dxa"/>
          </w:tcPr>
          <w:p w:rsidR="00EA4D8D" w:rsidRDefault="00E31903" w:rsidP="00BF2F5C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evidence of this criterion.</w:t>
            </w:r>
          </w:p>
        </w:tc>
        <w:tc>
          <w:tcPr>
            <w:tcW w:w="737" w:type="dxa"/>
          </w:tcPr>
          <w:p w:rsidR="00EA4D8D" w:rsidRPr="004E3BED" w:rsidRDefault="00747C48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D8D" w:rsidTr="00E31903">
        <w:tc>
          <w:tcPr>
            <w:tcW w:w="9748" w:type="dxa"/>
            <w:shd w:val="clear" w:color="auto" w:fill="BFBFBF" w:themeFill="background1" w:themeFillShade="BF"/>
          </w:tcPr>
          <w:p w:rsidR="00EA4D8D" w:rsidRPr="00507BDF" w:rsidRDefault="00747C48" w:rsidP="00D1433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Outline</w:t>
            </w:r>
            <w:r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 xml:space="preserve"> steps in order of progression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:rsidR="00EA4D8D" w:rsidRPr="00747C48" w:rsidRDefault="007B6C4A" w:rsidP="00747C4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EA4D8D" w:rsidTr="00E31903">
        <w:tc>
          <w:tcPr>
            <w:tcW w:w="9748" w:type="dxa"/>
          </w:tcPr>
          <w:p w:rsidR="00EA4D8D" w:rsidRPr="004E3BED" w:rsidRDefault="00747C48" w:rsidP="007B6C4A">
            <w:pPr>
              <w:tabs>
                <w:tab w:val="left" w:pos="945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Comprehensively outlines the steps in order of progression </w:t>
            </w:r>
          </w:p>
        </w:tc>
        <w:tc>
          <w:tcPr>
            <w:tcW w:w="737" w:type="dxa"/>
          </w:tcPr>
          <w:p w:rsidR="00EA4D8D" w:rsidRPr="004E3BED" w:rsidRDefault="007B6C4A" w:rsidP="00747C48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3.5-4</w:t>
            </w:r>
          </w:p>
        </w:tc>
      </w:tr>
      <w:tr w:rsidR="00EA4D8D" w:rsidTr="00E31903">
        <w:tc>
          <w:tcPr>
            <w:tcW w:w="9748" w:type="dxa"/>
          </w:tcPr>
          <w:p w:rsidR="00EA4D8D" w:rsidRDefault="00747C48" w:rsidP="00084616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Clearly outlines the steps in order of progression </w:t>
            </w:r>
          </w:p>
        </w:tc>
        <w:tc>
          <w:tcPr>
            <w:tcW w:w="737" w:type="dxa"/>
          </w:tcPr>
          <w:p w:rsidR="00EA4D8D" w:rsidRPr="004E3BED" w:rsidRDefault="007B6C4A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A4D8D" w:rsidTr="00E31903">
        <w:tc>
          <w:tcPr>
            <w:tcW w:w="9748" w:type="dxa"/>
          </w:tcPr>
          <w:p w:rsidR="00EA4D8D" w:rsidRDefault="00747C48" w:rsidP="00747C48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Outlines steps in order of progression.</w:t>
            </w:r>
          </w:p>
        </w:tc>
        <w:tc>
          <w:tcPr>
            <w:tcW w:w="737" w:type="dxa"/>
          </w:tcPr>
          <w:p w:rsidR="00EA4D8D" w:rsidRPr="004E3BED" w:rsidRDefault="007B6C4A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2-2.5</w:t>
            </w:r>
          </w:p>
        </w:tc>
      </w:tr>
      <w:tr w:rsidR="00EA4D8D" w:rsidTr="00E31903">
        <w:tc>
          <w:tcPr>
            <w:tcW w:w="9748" w:type="dxa"/>
          </w:tcPr>
          <w:p w:rsidR="00EA4D8D" w:rsidRDefault="00747C48" w:rsidP="00747C48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Steps are not in order of progression or some steps are not included.</w:t>
            </w:r>
          </w:p>
        </w:tc>
        <w:tc>
          <w:tcPr>
            <w:tcW w:w="737" w:type="dxa"/>
          </w:tcPr>
          <w:p w:rsidR="00EA4D8D" w:rsidRPr="004E3BED" w:rsidRDefault="007B6C4A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</w:t>
            </w:r>
          </w:p>
        </w:tc>
      </w:tr>
      <w:tr w:rsidR="00EA4D8D" w:rsidTr="00E31903">
        <w:tc>
          <w:tcPr>
            <w:tcW w:w="9748" w:type="dxa"/>
          </w:tcPr>
          <w:p w:rsidR="00EA4D8D" w:rsidRDefault="00747C48" w:rsidP="00747C48">
            <w:pPr>
              <w:tabs>
                <w:tab w:val="left" w:pos="945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Little or no evidence of this criterion.</w:t>
            </w:r>
          </w:p>
        </w:tc>
        <w:tc>
          <w:tcPr>
            <w:tcW w:w="737" w:type="dxa"/>
          </w:tcPr>
          <w:p w:rsidR="00EA4D8D" w:rsidRPr="004E3BED" w:rsidRDefault="00747C48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0-1</w:t>
            </w:r>
          </w:p>
        </w:tc>
      </w:tr>
      <w:tr w:rsidR="00EA4D8D" w:rsidTr="00E31903">
        <w:tc>
          <w:tcPr>
            <w:tcW w:w="9748" w:type="dxa"/>
            <w:shd w:val="clear" w:color="auto" w:fill="BFBFBF" w:themeFill="background1" w:themeFillShade="BF"/>
          </w:tcPr>
          <w:p w:rsidR="00EA4D8D" w:rsidRDefault="00747C48" w:rsidP="00D1433E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Outline</w:t>
            </w:r>
            <w:r w:rsidR="00084616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 xml:space="preserve"> any issues, problems faced, limitations or alternative pathways to complete the task</w:t>
            </w:r>
          </w:p>
        </w:tc>
        <w:tc>
          <w:tcPr>
            <w:tcW w:w="737" w:type="dxa"/>
            <w:shd w:val="clear" w:color="auto" w:fill="BFBFBF" w:themeFill="background1" w:themeFillShade="BF"/>
          </w:tcPr>
          <w:p w:rsidR="00EA4D8D" w:rsidRPr="002338A7" w:rsidRDefault="002338A7" w:rsidP="002338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38A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EA4D8D" w:rsidTr="00E31903">
        <w:tc>
          <w:tcPr>
            <w:tcW w:w="9748" w:type="dxa"/>
          </w:tcPr>
          <w:p w:rsidR="00EA4D8D" w:rsidRDefault="007B6C4A" w:rsidP="00D1433E">
            <w:pPr>
              <w:tabs>
                <w:tab w:val="left" w:pos="945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Includes </w:t>
            </w:r>
            <w:r w:rsidR="00084616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 xml:space="preserve">comprehensive </w:t>
            </w:r>
            <w:r w:rsidR="00084616">
              <w:rPr>
                <w:rFonts w:ascii="Arial" w:hAnsi="Arial" w:cs="Arial"/>
                <w:sz w:val="18"/>
                <w:szCs w:val="18"/>
              </w:rPr>
              <w:t xml:space="preserve">outline of any issues faced, limitations or alternative pathways to complete the task by including extensive </w:t>
            </w:r>
            <w:r>
              <w:rPr>
                <w:rFonts w:ascii="Arial" w:hAnsi="Arial" w:cs="Arial"/>
                <w:sz w:val="18"/>
                <w:szCs w:val="18"/>
              </w:rPr>
              <w:t>ad</w:t>
            </w:r>
            <w:r w:rsidR="00084616">
              <w:rPr>
                <w:rFonts w:ascii="Arial" w:hAnsi="Arial" w:cs="Arial"/>
                <w:sz w:val="18"/>
                <w:szCs w:val="18"/>
              </w:rPr>
              <w:t>ditional information,</w:t>
            </w:r>
            <w:r>
              <w:rPr>
                <w:rFonts w:ascii="Arial" w:hAnsi="Arial" w:cs="Arial"/>
                <w:sz w:val="18"/>
                <w:szCs w:val="18"/>
              </w:rPr>
              <w:t xml:space="preserve"> including </w:t>
            </w:r>
            <w:r w:rsidR="00084616">
              <w:rPr>
                <w:rFonts w:ascii="Arial" w:hAnsi="Arial" w:cs="Arial"/>
                <w:sz w:val="18"/>
                <w:szCs w:val="18"/>
              </w:rPr>
              <w:t>‘</w:t>
            </w:r>
            <w:r>
              <w:rPr>
                <w:rFonts w:ascii="Arial" w:hAnsi="Arial" w:cs="Arial"/>
                <w:sz w:val="18"/>
                <w:szCs w:val="18"/>
              </w:rPr>
              <w:t>hints</w:t>
            </w:r>
            <w:r w:rsidR="00084616">
              <w:rPr>
                <w:rFonts w:ascii="Arial" w:hAnsi="Arial" w:cs="Arial"/>
                <w:sz w:val="18"/>
                <w:szCs w:val="18"/>
              </w:rPr>
              <w:t>’</w:t>
            </w:r>
            <w:r>
              <w:rPr>
                <w:rFonts w:ascii="Arial" w:hAnsi="Arial" w:cs="Arial"/>
                <w:sz w:val="18"/>
                <w:szCs w:val="18"/>
              </w:rPr>
              <w:t xml:space="preserve"> and </w:t>
            </w:r>
            <w:r w:rsidR="00084616">
              <w:rPr>
                <w:rFonts w:ascii="Arial" w:hAnsi="Arial" w:cs="Arial"/>
                <w:sz w:val="18"/>
                <w:szCs w:val="18"/>
              </w:rPr>
              <w:t>‘</w:t>
            </w:r>
            <w:r>
              <w:rPr>
                <w:rFonts w:ascii="Arial" w:hAnsi="Arial" w:cs="Arial"/>
                <w:sz w:val="18"/>
                <w:szCs w:val="18"/>
              </w:rPr>
              <w:t>warnings</w:t>
            </w:r>
            <w:r w:rsidR="00084616">
              <w:rPr>
                <w:rFonts w:ascii="Arial" w:hAnsi="Arial" w:cs="Arial"/>
                <w:sz w:val="18"/>
                <w:szCs w:val="18"/>
              </w:rPr>
              <w:t>’</w:t>
            </w:r>
            <w:r>
              <w:rPr>
                <w:rFonts w:ascii="Arial" w:hAnsi="Arial" w:cs="Arial"/>
                <w:sz w:val="18"/>
                <w:szCs w:val="18"/>
              </w:rPr>
              <w:t xml:space="preserve"> which make the steps themselves more effective.</w:t>
            </w:r>
          </w:p>
        </w:tc>
        <w:tc>
          <w:tcPr>
            <w:tcW w:w="737" w:type="dxa"/>
          </w:tcPr>
          <w:p w:rsidR="00EA4D8D" w:rsidRPr="004E3BED" w:rsidRDefault="002338A7" w:rsidP="002338A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2.5-3</w:t>
            </w:r>
          </w:p>
        </w:tc>
      </w:tr>
      <w:tr w:rsidR="00EA4D8D" w:rsidTr="00E31903">
        <w:tc>
          <w:tcPr>
            <w:tcW w:w="9748" w:type="dxa"/>
          </w:tcPr>
          <w:p w:rsidR="00EA4D8D" w:rsidRDefault="00084616" w:rsidP="00084616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Includes a detailed outline of any issues faced, limitations or alternative pathways to complete the task by including some extra information</w:t>
            </w:r>
          </w:p>
        </w:tc>
        <w:tc>
          <w:tcPr>
            <w:tcW w:w="737" w:type="dxa"/>
          </w:tcPr>
          <w:p w:rsidR="00EA4D8D" w:rsidRPr="004E3BED" w:rsidRDefault="002338A7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EA4D8D" w:rsidTr="00E31903">
        <w:tc>
          <w:tcPr>
            <w:tcW w:w="9748" w:type="dxa"/>
          </w:tcPr>
          <w:p w:rsidR="00EA4D8D" w:rsidRDefault="00237F0D" w:rsidP="00D1433E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Outlines some issues faced, limitations or alternative pathways to complete the task by including limited extra information</w:t>
            </w:r>
          </w:p>
        </w:tc>
        <w:tc>
          <w:tcPr>
            <w:tcW w:w="737" w:type="dxa"/>
          </w:tcPr>
          <w:p w:rsidR="00EA4D8D" w:rsidRPr="004E3BED" w:rsidRDefault="002338A7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1-1.5</w:t>
            </w:r>
          </w:p>
        </w:tc>
      </w:tr>
      <w:tr w:rsidR="00EA4D8D" w:rsidTr="00E31903">
        <w:tc>
          <w:tcPr>
            <w:tcW w:w="9748" w:type="dxa"/>
          </w:tcPr>
          <w:p w:rsidR="00EA4D8D" w:rsidRDefault="002338A7" w:rsidP="002338A7">
            <w:pPr>
              <w:tabs>
                <w:tab w:val="left" w:pos="945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evidence of this criterion</w:t>
            </w:r>
          </w:p>
        </w:tc>
        <w:tc>
          <w:tcPr>
            <w:tcW w:w="737" w:type="dxa"/>
          </w:tcPr>
          <w:p w:rsidR="00EA4D8D" w:rsidRPr="004E3BED" w:rsidRDefault="002338A7" w:rsidP="00D1433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A4D8D" w:rsidTr="002338A7">
        <w:tc>
          <w:tcPr>
            <w:tcW w:w="9748" w:type="dxa"/>
            <w:shd w:val="clear" w:color="auto" w:fill="A6A6A6" w:themeFill="background1" w:themeFillShade="A6"/>
          </w:tcPr>
          <w:p w:rsidR="00EA4D8D" w:rsidRDefault="002338A7" w:rsidP="00D1433E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Outline</w:t>
            </w:r>
            <w:r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s</w:t>
            </w:r>
            <w:r w:rsidRPr="00E31903"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 xml:space="preserve"> what the completed tas</w:t>
            </w:r>
            <w:r>
              <w:rPr>
                <w:rStyle w:val="Strong"/>
                <w:rFonts w:ascii="Arial" w:hAnsi="Arial" w:cs="Arial"/>
                <w:sz w:val="18"/>
                <w:szCs w:val="18"/>
                <w:lang w:val="en-US"/>
              </w:rPr>
              <w:t>k or activity should look like and concludes the guide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:rsidR="00EA4D8D" w:rsidRPr="002338A7" w:rsidRDefault="002338A7" w:rsidP="00D1433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38A7"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945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Comprehensively outlines what the completed task or activity should look like and effectively concludes the guide.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2.5-3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 some detail, outlines what the completed task or activity should look like and clearly concludes the guide.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Attempts to outline what the completed task or activity should look like and briefly concludes the guide.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1-1.5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945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evidence of this criterion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2338A7" w:rsidTr="002338A7">
        <w:tc>
          <w:tcPr>
            <w:tcW w:w="9748" w:type="dxa"/>
            <w:shd w:val="clear" w:color="auto" w:fill="A6A6A6" w:themeFill="background1" w:themeFillShade="A6"/>
          </w:tcPr>
          <w:p w:rsidR="002338A7" w:rsidRPr="004A61BD" w:rsidRDefault="002338A7" w:rsidP="002338A7">
            <w:pPr>
              <w:tabs>
                <w:tab w:val="left" w:pos="94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A61BD">
              <w:rPr>
                <w:rFonts w:ascii="Arial" w:hAnsi="Arial" w:cs="Arial"/>
                <w:b/>
                <w:sz w:val="18"/>
                <w:szCs w:val="18"/>
              </w:rPr>
              <w:t>Spelling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:rsidR="002338A7" w:rsidRPr="002338A7" w:rsidRDefault="002338A7" w:rsidP="002338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338A7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945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Spelling mostly correct for first draft; corrections made for good copy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difficult or challenging words misspelt in first draft and some corrections made for good copy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Some common words misspelt in first draft and some but not all corrections made for good copy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2.5-3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94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Many words misspelt and some corrections made for good copy</w:t>
            </w:r>
          </w:p>
        </w:tc>
        <w:tc>
          <w:tcPr>
            <w:tcW w:w="737" w:type="dxa"/>
          </w:tcPr>
          <w:p w:rsidR="002338A7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1.5-2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945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Many words misspelt but minimal or no corrections made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0-1</w:t>
            </w:r>
          </w:p>
        </w:tc>
      </w:tr>
      <w:tr w:rsidR="002338A7" w:rsidTr="002338A7">
        <w:tc>
          <w:tcPr>
            <w:tcW w:w="9748" w:type="dxa"/>
            <w:shd w:val="clear" w:color="auto" w:fill="A6A6A6" w:themeFill="background1" w:themeFillShade="A6"/>
          </w:tcPr>
          <w:p w:rsidR="002338A7" w:rsidRPr="004A61BD" w:rsidRDefault="002338A7" w:rsidP="002338A7">
            <w:pPr>
              <w:tabs>
                <w:tab w:val="left" w:pos="945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4A61BD">
              <w:rPr>
                <w:rFonts w:ascii="Arial" w:hAnsi="Arial" w:cs="Arial"/>
                <w:b/>
                <w:sz w:val="18"/>
                <w:szCs w:val="18"/>
              </w:rPr>
              <w:t>Vocabulary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:rsidR="002338A7" w:rsidRPr="002338A7" w:rsidRDefault="002338A7" w:rsidP="002338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2715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Vocabulary is unambiguous in conveying a clear response to the task and includes some specific terminology</w:t>
            </w:r>
            <w:r>
              <w:rPr>
                <w:rFonts w:ascii="Arial" w:hAnsi="Arial" w:cs="Arial"/>
                <w:sz w:val="18"/>
                <w:szCs w:val="18"/>
              </w:rPr>
              <w:tab/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271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Vocabulary is mostly suited to the task and includes some subject-specific terminology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271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Vocabulary used does not always suit the task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2.5-3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2715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evidence of this criterion</w:t>
            </w:r>
          </w:p>
        </w:tc>
        <w:tc>
          <w:tcPr>
            <w:tcW w:w="737" w:type="dxa"/>
          </w:tcPr>
          <w:p w:rsidR="002338A7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1.5-2</w:t>
            </w:r>
          </w:p>
        </w:tc>
      </w:tr>
      <w:tr w:rsidR="002338A7" w:rsidTr="002338A7">
        <w:tc>
          <w:tcPr>
            <w:tcW w:w="9748" w:type="dxa"/>
            <w:shd w:val="clear" w:color="auto" w:fill="A6A6A6" w:themeFill="background1" w:themeFillShade="A6"/>
          </w:tcPr>
          <w:p w:rsidR="002338A7" w:rsidRPr="004A61BD" w:rsidRDefault="002338A7" w:rsidP="002338A7">
            <w:pPr>
              <w:tabs>
                <w:tab w:val="left" w:pos="2715"/>
              </w:tabs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Sentence structure, grammar and punctuation</w:t>
            </w:r>
          </w:p>
        </w:tc>
        <w:tc>
          <w:tcPr>
            <w:tcW w:w="737" w:type="dxa"/>
            <w:shd w:val="clear" w:color="auto" w:fill="A6A6A6" w:themeFill="background1" w:themeFillShade="A6"/>
          </w:tcPr>
          <w:p w:rsidR="002338A7" w:rsidRPr="002338A7" w:rsidRDefault="002338A7" w:rsidP="002338A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2715"/>
              </w:tabs>
              <w:spacing w:before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Sentence structure, grammar and punctuation is mostly correct for first draft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spacing w:before="12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4-5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271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Sentence structure, grammar and punctuation contains some errors, but they do not impede meaning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3.5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271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Sentence structure, grammar and punctuation contains many errors, but they do not impede meaning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2.5-3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271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Errors in sentence structure, grammar and punctuation impeded meaning of response</w:t>
            </w:r>
          </w:p>
        </w:tc>
        <w:tc>
          <w:tcPr>
            <w:tcW w:w="737" w:type="dxa"/>
          </w:tcPr>
          <w:p w:rsidR="002338A7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1.5-2</w:t>
            </w:r>
          </w:p>
        </w:tc>
      </w:tr>
      <w:tr w:rsidR="002338A7" w:rsidTr="00E31903">
        <w:tc>
          <w:tcPr>
            <w:tcW w:w="9748" w:type="dxa"/>
          </w:tcPr>
          <w:p w:rsidR="002338A7" w:rsidRDefault="002338A7" w:rsidP="002338A7">
            <w:pPr>
              <w:tabs>
                <w:tab w:val="left" w:pos="2715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evidence of this criterion</w:t>
            </w:r>
          </w:p>
        </w:tc>
        <w:tc>
          <w:tcPr>
            <w:tcW w:w="737" w:type="dxa"/>
          </w:tcPr>
          <w:p w:rsidR="002338A7" w:rsidRPr="004E3BED" w:rsidRDefault="002338A7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0-1</w:t>
            </w:r>
          </w:p>
        </w:tc>
      </w:tr>
      <w:tr w:rsidR="0009123A" w:rsidTr="00E31903">
        <w:tc>
          <w:tcPr>
            <w:tcW w:w="9748" w:type="dxa"/>
          </w:tcPr>
          <w:p w:rsidR="0009123A" w:rsidRDefault="0009123A" w:rsidP="002338A7">
            <w:pPr>
              <w:tabs>
                <w:tab w:val="left" w:pos="2715"/>
              </w:tabs>
              <w:spacing w:after="120"/>
              <w:rPr>
                <w:rFonts w:ascii="Arial" w:hAnsi="Arial" w:cs="Arial"/>
                <w:sz w:val="18"/>
                <w:szCs w:val="18"/>
              </w:rPr>
            </w:pPr>
          </w:p>
          <w:p w:rsidR="0009123A" w:rsidRPr="0009123A" w:rsidRDefault="0009123A" w:rsidP="002338A7">
            <w:pPr>
              <w:tabs>
                <w:tab w:val="left" w:pos="2715"/>
              </w:tabs>
              <w:spacing w:after="120"/>
              <w:rPr>
                <w:rFonts w:ascii="Arial" w:hAnsi="Arial" w:cs="Arial"/>
                <w:b/>
                <w:sz w:val="18"/>
                <w:szCs w:val="18"/>
              </w:rPr>
            </w:pPr>
            <w:r w:rsidRPr="0009123A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  <w:tc>
          <w:tcPr>
            <w:tcW w:w="737" w:type="dxa"/>
          </w:tcPr>
          <w:p w:rsidR="0009123A" w:rsidRDefault="0009123A" w:rsidP="002338A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:rsidR="0009123A" w:rsidRPr="0009123A" w:rsidRDefault="009059D0" w:rsidP="0009123A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     /3</w:t>
            </w:r>
            <w:r w:rsidR="0009123A" w:rsidRPr="0009123A"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  <w:tr w:rsidR="009059D0" w:rsidTr="00E31903">
        <w:tc>
          <w:tcPr>
            <w:tcW w:w="9748" w:type="dxa"/>
          </w:tcPr>
          <w:p w:rsidR="009059D0" w:rsidRDefault="009059D0" w:rsidP="009059D0">
            <w:pPr>
              <w:tabs>
                <w:tab w:val="left" w:pos="2715"/>
              </w:tabs>
              <w:spacing w:before="120"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Converted to mark </w:t>
            </w:r>
            <w:r w:rsidR="00FB1C8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/20</w:t>
            </w:r>
          </w:p>
        </w:tc>
        <w:tc>
          <w:tcPr>
            <w:tcW w:w="737" w:type="dxa"/>
          </w:tcPr>
          <w:p w:rsidR="009059D0" w:rsidRPr="009059D0" w:rsidRDefault="009059D0" w:rsidP="009059D0">
            <w:pPr>
              <w:spacing w:before="12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059D0">
              <w:rPr>
                <w:rFonts w:ascii="Arial" w:hAnsi="Arial" w:cs="Arial"/>
                <w:b/>
                <w:sz w:val="18"/>
                <w:szCs w:val="18"/>
              </w:rPr>
              <w:t xml:space="preserve">     /20</w:t>
            </w:r>
          </w:p>
        </w:tc>
      </w:tr>
    </w:tbl>
    <w:p w:rsidR="00EA4D8D" w:rsidRDefault="00EA4D8D">
      <w:pPr>
        <w:rPr>
          <w:rFonts w:ascii="Arial" w:hAnsi="Arial" w:cs="Arial"/>
          <w:sz w:val="24"/>
          <w:szCs w:val="24"/>
        </w:rPr>
      </w:pPr>
    </w:p>
    <w:p w:rsidR="00CE53D9" w:rsidRDefault="00662FE4" w:rsidP="00462F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bookmarkStart w:id="0" w:name="_GoBack"/>
      <w:bookmarkEnd w:id="0"/>
      <w:proofErr w:type="spellStart"/>
      <w:r w:rsidR="00CE53D9" w:rsidRPr="00CE53D9">
        <w:rPr>
          <w:rFonts w:ascii="Arial" w:hAnsi="Arial" w:cs="Arial"/>
          <w:b/>
          <w:i/>
          <w:sz w:val="24"/>
          <w:szCs w:val="24"/>
        </w:rPr>
        <w:t>Heywire</w:t>
      </w:r>
      <w:proofErr w:type="spellEnd"/>
      <w:r w:rsidR="00CE53D9" w:rsidRPr="00CE53D9">
        <w:rPr>
          <w:rFonts w:ascii="Arial" w:hAnsi="Arial" w:cs="Arial"/>
          <w:b/>
          <w:i/>
          <w:sz w:val="24"/>
          <w:szCs w:val="24"/>
        </w:rPr>
        <w:t xml:space="preserve"> </w:t>
      </w:r>
      <w:r w:rsidR="005E6BF7">
        <w:rPr>
          <w:rFonts w:ascii="Arial" w:hAnsi="Arial" w:cs="Arial"/>
          <w:b/>
          <w:sz w:val="24"/>
          <w:szCs w:val="24"/>
        </w:rPr>
        <w:t xml:space="preserve">Activities </w:t>
      </w:r>
      <w:r w:rsidR="00CE53D9">
        <w:rPr>
          <w:rFonts w:ascii="Arial" w:hAnsi="Arial" w:cs="Arial"/>
          <w:b/>
          <w:sz w:val="24"/>
          <w:szCs w:val="24"/>
        </w:rPr>
        <w:t xml:space="preserve">Booklet 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690"/>
        <w:gridCol w:w="795"/>
      </w:tblGrid>
      <w:tr w:rsidR="00CE53D9" w:rsidTr="00CE53D9">
        <w:tc>
          <w:tcPr>
            <w:tcW w:w="9690" w:type="dxa"/>
          </w:tcPr>
          <w:p w:rsidR="00CE53D9" w:rsidRPr="00CE53D9" w:rsidRDefault="00CE53D9" w:rsidP="005E6BF7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795" w:type="dxa"/>
          </w:tcPr>
          <w:p w:rsidR="00CE53D9" w:rsidRPr="00CE53D9" w:rsidRDefault="00CE53D9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CE53D9" w:rsidTr="00CE53D9">
        <w:tc>
          <w:tcPr>
            <w:tcW w:w="9690" w:type="dxa"/>
            <w:shd w:val="clear" w:color="auto" w:fill="BFBFBF" w:themeFill="background1" w:themeFillShade="BF"/>
          </w:tcPr>
          <w:p w:rsidR="00CE53D9" w:rsidRPr="00CE53D9" w:rsidRDefault="00CE53D9" w:rsidP="005E6BF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CE53D9" w:rsidRPr="00CE53D9" w:rsidRDefault="00CE53D9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Writes with clarity and precision, using a variety of figurative, technical and literal language to communicate with the reader in an engaging way which is appropriate to the purpose, context and audience of the text.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variety of language features to ensure accuracy in communication with the reader, combining figurative, technical and literal language, where appropriate.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 xml:space="preserve"> 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language features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 xml:space="preserve"> 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to achieve precision and stylistic effect when creating a text.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2.5-3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language features which communicate with the reader but which may not reflect nuance or depth of meaning.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1.5-2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</w:tr>
      <w:tr w:rsidR="00CE53D9" w:rsidTr="00CE53D9">
        <w:tc>
          <w:tcPr>
            <w:tcW w:w="9690" w:type="dxa"/>
            <w:shd w:val="clear" w:color="auto" w:fill="BFBFBF" w:themeFill="background1" w:themeFillShade="BF"/>
          </w:tcPr>
          <w:p w:rsidR="00CE53D9" w:rsidRPr="00CE53D9" w:rsidRDefault="00CE53D9" w:rsidP="005E6BF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CE53D9" w:rsidRPr="00CE53D9" w:rsidRDefault="00CE53D9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range of vocabulary and grammar appropriate to the audience, purpose and context when creating a text.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> 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grammar and varies vocabulary choices for impact.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2.5-3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grammar and appropriate vocabulary in familiar texts.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1.5-2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</w:tr>
      <w:tr w:rsidR="00CE53D9" w:rsidTr="00CE53D9">
        <w:tc>
          <w:tcPr>
            <w:tcW w:w="9690" w:type="dxa"/>
            <w:shd w:val="clear" w:color="auto" w:fill="BFBFBF" w:themeFill="background1" w:themeFillShade="BF"/>
          </w:tcPr>
          <w:p w:rsidR="00CE53D9" w:rsidRPr="00CE53D9" w:rsidRDefault="00CE53D9" w:rsidP="005E6BF7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Punctuation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CE53D9" w:rsidRPr="00CE53D9" w:rsidRDefault="00CE53D9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Manipulates and correctly uses a variety of complex punctuation when creating and editing a text.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variety of complex punctuation correctly when creating and editing a text.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Accurately uses punctuation when creating and editing a text.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2.5-3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punctuation when creating and editing texts.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1.5-2</w:t>
            </w:r>
          </w:p>
        </w:tc>
      </w:tr>
      <w:tr w:rsidR="0056202F" w:rsidTr="00CE53D9">
        <w:tc>
          <w:tcPr>
            <w:tcW w:w="9690" w:type="dxa"/>
          </w:tcPr>
          <w:p w:rsidR="0056202F" w:rsidRPr="00CE53D9" w:rsidRDefault="0056202F" w:rsidP="0056202F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56202F" w:rsidRPr="00CE53D9" w:rsidRDefault="0056202F" w:rsidP="0056202F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</w:tr>
      <w:tr w:rsidR="00CE53D9" w:rsidTr="00CE53D9">
        <w:tc>
          <w:tcPr>
            <w:tcW w:w="9690" w:type="dxa"/>
            <w:shd w:val="clear" w:color="auto" w:fill="A6A6A6" w:themeFill="background1" w:themeFillShade="A6"/>
          </w:tcPr>
          <w:p w:rsidR="00CE53D9" w:rsidRPr="00CE53D9" w:rsidRDefault="00CE53D9" w:rsidP="005E6BF7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Spelling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:rsidR="00CE53D9" w:rsidRPr="00CE53D9" w:rsidRDefault="00CE53D9" w:rsidP="005E6BF7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E53D9" w:rsidTr="00CE53D9">
        <w:tc>
          <w:tcPr>
            <w:tcW w:w="9690" w:type="dxa"/>
          </w:tcPr>
          <w:p w:rsidR="00CE53D9" w:rsidRPr="00CE53D9" w:rsidRDefault="00CE53D9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Spelling mostly correct for first draft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:rsidR="00CE53D9" w:rsidRPr="00CE53D9" w:rsidRDefault="00CE53D9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</w:tr>
      <w:tr w:rsidR="00CE53D9" w:rsidTr="00CE53D9">
        <w:tc>
          <w:tcPr>
            <w:tcW w:w="9690" w:type="dxa"/>
          </w:tcPr>
          <w:p w:rsidR="00CE53D9" w:rsidRPr="00CE53D9" w:rsidRDefault="00CE53D9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Some difficult or challenging words misspelt in f</w:t>
            </w:r>
            <w:r>
              <w:rPr>
                <w:rFonts w:ascii="Arial" w:hAnsi="Arial" w:cs="Arial"/>
                <w:sz w:val="20"/>
                <w:szCs w:val="20"/>
              </w:rPr>
              <w:t>irst draft.</w:t>
            </w:r>
          </w:p>
        </w:tc>
        <w:tc>
          <w:tcPr>
            <w:tcW w:w="795" w:type="dxa"/>
          </w:tcPr>
          <w:p w:rsidR="00CE53D9" w:rsidRPr="00CE53D9" w:rsidRDefault="00CE53D9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CE53D9" w:rsidTr="00CE53D9">
        <w:tc>
          <w:tcPr>
            <w:tcW w:w="9690" w:type="dxa"/>
          </w:tcPr>
          <w:p w:rsidR="00CE53D9" w:rsidRPr="00CE53D9" w:rsidRDefault="00CE53D9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Some common words misspelt in</w:t>
            </w:r>
            <w:r>
              <w:rPr>
                <w:rFonts w:ascii="Arial" w:hAnsi="Arial" w:cs="Arial"/>
                <w:sz w:val="20"/>
                <w:szCs w:val="20"/>
              </w:rPr>
              <w:t xml:space="preserve"> first draft.</w:t>
            </w:r>
          </w:p>
        </w:tc>
        <w:tc>
          <w:tcPr>
            <w:tcW w:w="795" w:type="dxa"/>
          </w:tcPr>
          <w:p w:rsidR="00CE53D9" w:rsidRPr="00CE53D9" w:rsidRDefault="00CE53D9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2.5-3</w:t>
            </w:r>
          </w:p>
        </w:tc>
      </w:tr>
      <w:tr w:rsidR="00CE53D9" w:rsidTr="00CE53D9">
        <w:tc>
          <w:tcPr>
            <w:tcW w:w="9690" w:type="dxa"/>
          </w:tcPr>
          <w:p w:rsidR="00CE53D9" w:rsidRPr="00CE53D9" w:rsidRDefault="00CE53D9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Many words misspelt in first draft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:rsidR="00CE53D9" w:rsidRPr="00CE53D9" w:rsidRDefault="00CE53D9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1.5-2</w:t>
            </w:r>
          </w:p>
        </w:tc>
      </w:tr>
      <w:tr w:rsidR="00CE53D9" w:rsidTr="00CE53D9">
        <w:tc>
          <w:tcPr>
            <w:tcW w:w="9690" w:type="dxa"/>
          </w:tcPr>
          <w:p w:rsidR="00CE53D9" w:rsidRPr="00CE53D9" w:rsidRDefault="00CE53D9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 words misspelt.</w:t>
            </w:r>
          </w:p>
        </w:tc>
        <w:tc>
          <w:tcPr>
            <w:tcW w:w="795" w:type="dxa"/>
          </w:tcPr>
          <w:p w:rsidR="00CE53D9" w:rsidRPr="00CE53D9" w:rsidRDefault="00CE53D9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</w:tr>
      <w:tr w:rsidR="00CE53D9" w:rsidTr="00CE53D9">
        <w:tc>
          <w:tcPr>
            <w:tcW w:w="9690" w:type="dxa"/>
          </w:tcPr>
          <w:p w:rsidR="00CE53D9" w:rsidRPr="00CE53D9" w:rsidRDefault="00CE53D9" w:rsidP="00CE53D9">
            <w:pPr>
              <w:tabs>
                <w:tab w:val="left" w:pos="2715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CE53D9" w:rsidRPr="00CE53D9" w:rsidRDefault="00CE53D9" w:rsidP="00CE53D9">
            <w:pPr>
              <w:tabs>
                <w:tab w:val="left" w:pos="2715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95" w:type="dxa"/>
          </w:tcPr>
          <w:p w:rsidR="00CE53D9" w:rsidRPr="00CE53D9" w:rsidRDefault="00CE53D9" w:rsidP="00CE53D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CE53D9" w:rsidRPr="00CE53D9" w:rsidRDefault="00CE53D9" w:rsidP="00CE53D9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 xml:space="preserve">     /20</w:t>
            </w:r>
          </w:p>
        </w:tc>
      </w:tr>
    </w:tbl>
    <w:p w:rsidR="00CE53D9" w:rsidRDefault="00CE53D9" w:rsidP="00CE53D9">
      <w:pPr>
        <w:rPr>
          <w:rFonts w:ascii="Arial" w:hAnsi="Arial" w:cs="Arial"/>
          <w:sz w:val="24"/>
          <w:szCs w:val="24"/>
        </w:rPr>
      </w:pPr>
    </w:p>
    <w:p w:rsidR="00CE53D9" w:rsidRDefault="00CE53D9" w:rsidP="00CE53D9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</w:p>
    <w:p w:rsidR="00662FE4" w:rsidRDefault="00991DE0" w:rsidP="00CE53D9">
      <w:pPr>
        <w:spacing w:before="240" w:after="240"/>
        <w:rPr>
          <w:rFonts w:ascii="Arial" w:hAnsi="Arial" w:cs="Arial"/>
          <w:b/>
          <w:sz w:val="24"/>
          <w:szCs w:val="24"/>
        </w:rPr>
      </w:pPr>
      <w:proofErr w:type="spellStart"/>
      <w:r w:rsidRPr="00991DE0">
        <w:rPr>
          <w:rFonts w:ascii="Arial" w:hAnsi="Arial" w:cs="Arial"/>
          <w:b/>
          <w:i/>
          <w:sz w:val="24"/>
          <w:szCs w:val="24"/>
        </w:rPr>
        <w:t>Heywire</w:t>
      </w:r>
      <w:proofErr w:type="spellEnd"/>
      <w:r w:rsidR="00662FE4" w:rsidRPr="00991DE0">
        <w:rPr>
          <w:rFonts w:ascii="Arial" w:hAnsi="Arial" w:cs="Arial"/>
          <w:b/>
          <w:i/>
          <w:sz w:val="24"/>
          <w:szCs w:val="24"/>
        </w:rPr>
        <w:t xml:space="preserve"> </w:t>
      </w:r>
      <w:r w:rsidR="00D23F60">
        <w:rPr>
          <w:rFonts w:ascii="Arial" w:hAnsi="Arial" w:cs="Arial"/>
          <w:b/>
          <w:sz w:val="24"/>
          <w:szCs w:val="24"/>
        </w:rPr>
        <w:t>Draft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690"/>
        <w:gridCol w:w="795"/>
      </w:tblGrid>
      <w:tr w:rsidR="00662FE4" w:rsidTr="00CE53D9">
        <w:tc>
          <w:tcPr>
            <w:tcW w:w="9690" w:type="dxa"/>
          </w:tcPr>
          <w:p w:rsidR="00662FE4" w:rsidRPr="00CE53D9" w:rsidRDefault="00662FE4" w:rsidP="003A5A1E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795" w:type="dxa"/>
          </w:tcPr>
          <w:p w:rsidR="00662FE4" w:rsidRPr="00CE53D9" w:rsidRDefault="00662FE4" w:rsidP="003A5A1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662FE4" w:rsidTr="00CE53D9">
        <w:tc>
          <w:tcPr>
            <w:tcW w:w="9690" w:type="dxa"/>
            <w:shd w:val="clear" w:color="auto" w:fill="BFBFBF" w:themeFill="background1" w:themeFillShade="BF"/>
          </w:tcPr>
          <w:p w:rsidR="00662FE4" w:rsidRPr="00CE53D9" w:rsidRDefault="00D23F60" w:rsidP="003A5A1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662FE4" w:rsidRPr="00CE53D9" w:rsidRDefault="00D23F60" w:rsidP="003A5A1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Writes clearly and concisely, communicating with the reader in an engaging manner, drawing on a variety of language features, stylistic devices, text structures and images which complement and enhance the text.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Writes in an engaging manner, demonstrating control of some language features, stylistic devices, text structures and images to communicate effectively with the reader.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Communicates clearly, experimenting with language features, stylistic devices, text structures and images, where appropriate.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2.5-3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Creates texts which draw on simple and familiar language features, stylistic devices, text structures and images.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1.5-2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</w:tr>
      <w:tr w:rsidR="00662FE4" w:rsidTr="00CE53D9">
        <w:tc>
          <w:tcPr>
            <w:tcW w:w="9690" w:type="dxa"/>
            <w:shd w:val="clear" w:color="auto" w:fill="BFBFBF" w:themeFill="background1" w:themeFillShade="BF"/>
          </w:tcPr>
          <w:p w:rsidR="00662FE4" w:rsidRPr="00CE53D9" w:rsidRDefault="00D23F60" w:rsidP="003A5A1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662FE4" w:rsidRPr="00CE53D9" w:rsidRDefault="00D23F60" w:rsidP="003A5A1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Writes with clarity and precision, using a variety of figurative, technical and literal language to communicate with the reader in an engaging way which is appropriate to the purpose, context and audience of the text.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variety of language features to ensure accuracy in communication with the reader, combining figurative, technical and literal language, where appropriate.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 xml:space="preserve"> 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language features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 xml:space="preserve"> 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to achieve precision and stylistic effect when creating a text.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2.5-3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language features which communicate with the reader but which may not reflect nuance or depth of meaning.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1.5-2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</w:tr>
      <w:tr w:rsidR="00662FE4" w:rsidTr="00CE53D9">
        <w:tc>
          <w:tcPr>
            <w:tcW w:w="9690" w:type="dxa"/>
            <w:shd w:val="clear" w:color="auto" w:fill="BFBFBF" w:themeFill="background1" w:themeFillShade="BF"/>
          </w:tcPr>
          <w:p w:rsidR="00662FE4" w:rsidRPr="00CE53D9" w:rsidRDefault="00D23F60" w:rsidP="003A5A1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662FE4" w:rsidRPr="00CE53D9" w:rsidRDefault="00D23F60" w:rsidP="003A5A1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range of vocabulary and grammar appropriate to the audience, purpose and context when creating a text.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> 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grammar and varies vocabulary choices for impact.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2.5-3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grammar and appropriate vocabulary in familiar texts.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1.5-2</w:t>
            </w:r>
          </w:p>
        </w:tc>
      </w:tr>
      <w:tr w:rsidR="00E76289" w:rsidTr="00CE53D9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E76289" w:rsidRPr="00CE53D9" w:rsidRDefault="00E76289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</w:tr>
      <w:tr w:rsidR="00662FE4" w:rsidTr="00CE53D9">
        <w:tc>
          <w:tcPr>
            <w:tcW w:w="9690" w:type="dxa"/>
            <w:shd w:val="clear" w:color="auto" w:fill="A6A6A6" w:themeFill="background1" w:themeFillShade="A6"/>
          </w:tcPr>
          <w:p w:rsidR="00662FE4" w:rsidRPr="00CE53D9" w:rsidRDefault="00662FE4" w:rsidP="003A5A1E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Spelling</w:t>
            </w:r>
          </w:p>
        </w:tc>
        <w:tc>
          <w:tcPr>
            <w:tcW w:w="795" w:type="dxa"/>
            <w:shd w:val="clear" w:color="auto" w:fill="A6A6A6" w:themeFill="background1" w:themeFillShade="A6"/>
          </w:tcPr>
          <w:p w:rsidR="00662FE4" w:rsidRPr="00CE53D9" w:rsidRDefault="00662FE4" w:rsidP="003A5A1E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662FE4" w:rsidTr="00CE53D9">
        <w:tc>
          <w:tcPr>
            <w:tcW w:w="9690" w:type="dxa"/>
          </w:tcPr>
          <w:p w:rsidR="00662FE4" w:rsidRPr="00CE53D9" w:rsidRDefault="00662FE4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Spelling mostly correct for first draft</w:t>
            </w:r>
            <w:r w:rsidR="00CE53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:rsidR="00662FE4" w:rsidRPr="00CE53D9" w:rsidRDefault="00662FE4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4-5</w:t>
            </w:r>
          </w:p>
        </w:tc>
      </w:tr>
      <w:tr w:rsidR="00662FE4" w:rsidTr="00CE53D9">
        <w:tc>
          <w:tcPr>
            <w:tcW w:w="9690" w:type="dxa"/>
          </w:tcPr>
          <w:p w:rsidR="00662FE4" w:rsidRPr="00CE53D9" w:rsidRDefault="00662FE4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Some difficult or challenging words misspelt in f</w:t>
            </w:r>
            <w:r w:rsidR="00CE53D9">
              <w:rPr>
                <w:rFonts w:ascii="Arial" w:hAnsi="Arial" w:cs="Arial"/>
                <w:sz w:val="20"/>
                <w:szCs w:val="20"/>
              </w:rPr>
              <w:t>irst draft.</w:t>
            </w:r>
          </w:p>
        </w:tc>
        <w:tc>
          <w:tcPr>
            <w:tcW w:w="795" w:type="dxa"/>
          </w:tcPr>
          <w:p w:rsidR="00662FE4" w:rsidRPr="00CE53D9" w:rsidRDefault="00662FE4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3.5</w:t>
            </w:r>
          </w:p>
        </w:tc>
      </w:tr>
      <w:tr w:rsidR="00662FE4" w:rsidTr="00CE53D9">
        <w:tc>
          <w:tcPr>
            <w:tcW w:w="9690" w:type="dxa"/>
          </w:tcPr>
          <w:p w:rsidR="00662FE4" w:rsidRPr="00CE53D9" w:rsidRDefault="00662FE4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Some common words misspelt in</w:t>
            </w:r>
            <w:r w:rsidR="00CE53D9">
              <w:rPr>
                <w:rFonts w:ascii="Arial" w:hAnsi="Arial" w:cs="Arial"/>
                <w:sz w:val="20"/>
                <w:szCs w:val="20"/>
              </w:rPr>
              <w:t xml:space="preserve"> first draft.</w:t>
            </w:r>
          </w:p>
        </w:tc>
        <w:tc>
          <w:tcPr>
            <w:tcW w:w="795" w:type="dxa"/>
          </w:tcPr>
          <w:p w:rsidR="00662FE4" w:rsidRPr="00CE53D9" w:rsidRDefault="00662FE4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2.5-3</w:t>
            </w:r>
          </w:p>
        </w:tc>
      </w:tr>
      <w:tr w:rsidR="00662FE4" w:rsidTr="00CE53D9">
        <w:tc>
          <w:tcPr>
            <w:tcW w:w="9690" w:type="dxa"/>
          </w:tcPr>
          <w:p w:rsidR="00662FE4" w:rsidRPr="00CE53D9" w:rsidRDefault="00662FE4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 xml:space="preserve">Many words misspelt </w:t>
            </w:r>
            <w:r w:rsidR="00D23F60" w:rsidRPr="00CE53D9">
              <w:rPr>
                <w:rFonts w:ascii="Arial" w:hAnsi="Arial" w:cs="Arial"/>
                <w:sz w:val="20"/>
                <w:szCs w:val="20"/>
              </w:rPr>
              <w:t>in first draft</w:t>
            </w:r>
            <w:r w:rsidR="00CE53D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795" w:type="dxa"/>
          </w:tcPr>
          <w:p w:rsidR="00662FE4" w:rsidRPr="00CE53D9" w:rsidRDefault="00662FE4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1.5-2</w:t>
            </w:r>
          </w:p>
        </w:tc>
      </w:tr>
      <w:tr w:rsidR="00662FE4" w:rsidTr="00CE53D9">
        <w:tc>
          <w:tcPr>
            <w:tcW w:w="9690" w:type="dxa"/>
          </w:tcPr>
          <w:p w:rsidR="00662FE4" w:rsidRPr="00CE53D9" w:rsidRDefault="00CE53D9" w:rsidP="00CE53D9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 words misspelt.</w:t>
            </w:r>
          </w:p>
        </w:tc>
        <w:tc>
          <w:tcPr>
            <w:tcW w:w="795" w:type="dxa"/>
          </w:tcPr>
          <w:p w:rsidR="00662FE4" w:rsidRPr="00CE53D9" w:rsidRDefault="00662FE4" w:rsidP="00CE53D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0-1</w:t>
            </w:r>
          </w:p>
        </w:tc>
      </w:tr>
      <w:tr w:rsidR="00662FE4" w:rsidTr="00CE53D9">
        <w:tc>
          <w:tcPr>
            <w:tcW w:w="9690" w:type="dxa"/>
          </w:tcPr>
          <w:p w:rsidR="00662FE4" w:rsidRPr="00CE53D9" w:rsidRDefault="00662FE4" w:rsidP="00D23F60">
            <w:pPr>
              <w:tabs>
                <w:tab w:val="left" w:pos="2715"/>
              </w:tabs>
              <w:spacing w:after="120"/>
              <w:rPr>
                <w:rFonts w:ascii="Arial" w:hAnsi="Arial" w:cs="Arial"/>
                <w:sz w:val="20"/>
                <w:szCs w:val="20"/>
              </w:rPr>
            </w:pPr>
          </w:p>
          <w:p w:rsidR="00662FE4" w:rsidRPr="00CE53D9" w:rsidRDefault="00662FE4" w:rsidP="00D23F60">
            <w:pPr>
              <w:tabs>
                <w:tab w:val="left" w:pos="2715"/>
              </w:tabs>
              <w:spacing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95" w:type="dxa"/>
          </w:tcPr>
          <w:p w:rsidR="00662FE4" w:rsidRPr="00CE53D9" w:rsidRDefault="00662FE4" w:rsidP="00D23F6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62FE4" w:rsidRPr="00CE53D9" w:rsidRDefault="00662FE4" w:rsidP="00D23F60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 xml:space="preserve">     /20</w:t>
            </w:r>
          </w:p>
        </w:tc>
      </w:tr>
    </w:tbl>
    <w:p w:rsidR="00A72BBB" w:rsidRDefault="00A72BBB" w:rsidP="00E11AED">
      <w:pPr>
        <w:spacing w:before="120" w:after="120"/>
        <w:rPr>
          <w:rFonts w:ascii="Arial" w:hAnsi="Arial" w:cs="Arial"/>
          <w:b/>
          <w:sz w:val="24"/>
          <w:szCs w:val="24"/>
        </w:rPr>
      </w:pPr>
      <w:proofErr w:type="spellStart"/>
      <w:r w:rsidRPr="00991DE0">
        <w:rPr>
          <w:rFonts w:ascii="Arial" w:hAnsi="Arial" w:cs="Arial"/>
          <w:b/>
          <w:i/>
          <w:sz w:val="24"/>
          <w:szCs w:val="24"/>
        </w:rPr>
        <w:t>Heywire</w:t>
      </w:r>
      <w:proofErr w:type="spellEnd"/>
      <w:r w:rsidRPr="00991DE0">
        <w:rPr>
          <w:rFonts w:ascii="Arial" w:hAnsi="Arial" w:cs="Arial"/>
          <w:b/>
          <w:i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Good Copy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9690"/>
        <w:gridCol w:w="795"/>
      </w:tblGrid>
      <w:tr w:rsidR="00A72BBB" w:rsidTr="0035775F">
        <w:tc>
          <w:tcPr>
            <w:tcW w:w="9690" w:type="dxa"/>
          </w:tcPr>
          <w:p w:rsidR="00A72BBB" w:rsidRPr="00CE53D9" w:rsidRDefault="00A72BBB" w:rsidP="0035775F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Criteria</w:t>
            </w:r>
          </w:p>
        </w:tc>
        <w:tc>
          <w:tcPr>
            <w:tcW w:w="795" w:type="dxa"/>
          </w:tcPr>
          <w:p w:rsidR="00A72BBB" w:rsidRPr="00CE53D9" w:rsidRDefault="00A72BBB" w:rsidP="0035775F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Marks</w:t>
            </w:r>
          </w:p>
        </w:tc>
      </w:tr>
      <w:tr w:rsidR="00A72BBB" w:rsidTr="0035775F">
        <w:tc>
          <w:tcPr>
            <w:tcW w:w="9690" w:type="dxa"/>
            <w:shd w:val="clear" w:color="auto" w:fill="BFBFBF" w:themeFill="background1" w:themeFillShade="BF"/>
          </w:tcPr>
          <w:p w:rsidR="00A72BBB" w:rsidRPr="00CE53D9" w:rsidRDefault="00A72BBB" w:rsidP="00E11AED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Text structure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A72BBB" w:rsidRPr="00CE53D9" w:rsidRDefault="005E0BD3" w:rsidP="00E11AE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E76289" w:rsidTr="0035775F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Writes clearly and concisely, communicating with the reader in an engaging manner, drawing on a variety of language features, stylistic devices, text structures and images which complement and enhance the text.</w:t>
            </w:r>
          </w:p>
        </w:tc>
        <w:tc>
          <w:tcPr>
            <w:tcW w:w="795" w:type="dxa"/>
          </w:tcPr>
          <w:p w:rsidR="00E76289" w:rsidRPr="00CE53D9" w:rsidRDefault="005E0BD3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</w:tr>
      <w:tr w:rsidR="00E76289" w:rsidTr="0035775F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Writes in an engaging manner, demonstrating control of some language features, stylistic devices, text structures and images to communicate effectively with the reader.</w:t>
            </w:r>
          </w:p>
        </w:tc>
        <w:tc>
          <w:tcPr>
            <w:tcW w:w="795" w:type="dxa"/>
          </w:tcPr>
          <w:p w:rsidR="00E76289" w:rsidRPr="00CE53D9" w:rsidRDefault="005E0BD3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6.5-7.5</w:t>
            </w:r>
          </w:p>
        </w:tc>
      </w:tr>
      <w:tr w:rsidR="00E76289" w:rsidTr="0035775F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Communicates clearly, experimenting with language features, stylistic devices, text structures and images, where appropriate.</w:t>
            </w:r>
          </w:p>
        </w:tc>
        <w:tc>
          <w:tcPr>
            <w:tcW w:w="795" w:type="dxa"/>
          </w:tcPr>
          <w:p w:rsidR="00E76289" w:rsidRPr="00CE53D9" w:rsidRDefault="005E0BD3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E76289" w:rsidTr="0035775F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Creates texts which draw on simple and familiar language features, stylistic devices, text structures and images.</w:t>
            </w:r>
          </w:p>
        </w:tc>
        <w:tc>
          <w:tcPr>
            <w:tcW w:w="795" w:type="dxa"/>
          </w:tcPr>
          <w:p w:rsidR="00E76289" w:rsidRPr="00CE53D9" w:rsidRDefault="005E0BD3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3-4.5</w:t>
            </w:r>
          </w:p>
        </w:tc>
      </w:tr>
      <w:tr w:rsidR="00E76289" w:rsidTr="0035775F">
        <w:tc>
          <w:tcPr>
            <w:tcW w:w="9690" w:type="dxa"/>
          </w:tcPr>
          <w:p w:rsidR="00E76289" w:rsidRPr="00CE53D9" w:rsidRDefault="00E76289" w:rsidP="00E76289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E76289" w:rsidRPr="00CE53D9" w:rsidRDefault="005E0BD3" w:rsidP="00E76289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0-2.5</w:t>
            </w:r>
          </w:p>
        </w:tc>
      </w:tr>
      <w:tr w:rsidR="005E0BD3" w:rsidTr="0035775F">
        <w:tc>
          <w:tcPr>
            <w:tcW w:w="9690" w:type="dxa"/>
            <w:shd w:val="clear" w:color="auto" w:fill="BFBFBF" w:themeFill="background1" w:themeFillShade="BF"/>
          </w:tcPr>
          <w:p w:rsidR="005E0BD3" w:rsidRPr="00CE53D9" w:rsidRDefault="005E0BD3" w:rsidP="005E0B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5E0BD3" w:rsidRPr="00CE53D9" w:rsidRDefault="005E0BD3" w:rsidP="005E0B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range of vocabulary and grammar appropriate to the audience, purpose and context when creating a text.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6.5-7.5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> 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grammar and varies vocabulary choices for impact.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grammar and appropriate vocabulary in familiar texts.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3-4.5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0-2.5</w:t>
            </w:r>
          </w:p>
        </w:tc>
      </w:tr>
      <w:tr w:rsidR="005E0BD3" w:rsidTr="0035775F">
        <w:tc>
          <w:tcPr>
            <w:tcW w:w="9690" w:type="dxa"/>
            <w:shd w:val="clear" w:color="auto" w:fill="BFBFBF" w:themeFill="background1" w:themeFillShade="BF"/>
          </w:tcPr>
          <w:p w:rsidR="005E0BD3" w:rsidRPr="00CE53D9" w:rsidRDefault="005E0BD3" w:rsidP="005E0BD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E53D9">
              <w:rPr>
                <w:rFonts w:ascii="Arial" w:hAnsi="Arial" w:cs="Arial"/>
                <w:b/>
                <w:sz w:val="20"/>
                <w:szCs w:val="20"/>
              </w:rPr>
              <w:t>Language features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5E0BD3" w:rsidRPr="00CE53D9" w:rsidRDefault="005E0BD3" w:rsidP="005E0B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wide range of complex and appropriate vocabulary and grammar, making selections which contribute to an effective and engaging text.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a range of vocabulary and grammar appropriate to the audience, purpose and context when creating a text.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6.5-7.5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Selects</w:t>
            </w:r>
            <w:r w:rsidRPr="00CE53D9">
              <w:rPr>
                <w:rStyle w:val="apple-converted-space"/>
                <w:rFonts w:ascii="Arial" w:hAnsi="Arial" w:cs="Arial"/>
                <w:sz w:val="20"/>
                <w:szCs w:val="20"/>
                <w:shd w:val="clear" w:color="auto" w:fill="FEFEFE"/>
              </w:rPr>
              <w:t> </w:t>
            </w:r>
            <w:r w:rsidRPr="00CE53D9">
              <w:rPr>
                <w:rFonts w:ascii="Arial" w:hAnsi="Arial" w:cs="Arial"/>
                <w:sz w:val="20"/>
                <w:szCs w:val="20"/>
                <w:shd w:val="clear" w:color="auto" w:fill="FEFEFE"/>
              </w:rPr>
              <w:t>grammar and varies vocabulary choices for impact.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Uses mostly correct grammar and appropriate vocabulary in familiar texts.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3-4.5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0-2.5</w:t>
            </w:r>
          </w:p>
        </w:tc>
      </w:tr>
      <w:tr w:rsidR="005E0BD3" w:rsidTr="00FB1C84">
        <w:tc>
          <w:tcPr>
            <w:tcW w:w="9690" w:type="dxa"/>
            <w:shd w:val="clear" w:color="auto" w:fill="A6A6A6" w:themeFill="background1" w:themeFillShade="A6"/>
          </w:tcPr>
          <w:p w:rsidR="005E0BD3" w:rsidRPr="00CE53D9" w:rsidRDefault="005E0BD3" w:rsidP="005E0BD3">
            <w:pPr>
              <w:tabs>
                <w:tab w:val="left" w:pos="94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Editing</w:t>
            </w:r>
          </w:p>
        </w:tc>
        <w:tc>
          <w:tcPr>
            <w:tcW w:w="795" w:type="dxa"/>
            <w:shd w:val="clear" w:color="auto" w:fill="BFBFBF" w:themeFill="background1" w:themeFillShade="BF"/>
          </w:tcPr>
          <w:p w:rsidR="005E0BD3" w:rsidRPr="00CE53D9" w:rsidRDefault="005E0BD3" w:rsidP="005E0BD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07939">
              <w:rPr>
                <w:rFonts w:ascii="Arial" w:hAnsi="Arial" w:cs="Arial"/>
                <w:sz w:val="20"/>
                <w:szCs w:val="20"/>
              </w:rPr>
              <w:t>Consistently uses a range of editing strategies to demonstrate control over sequencing of ideas, selection of vocabulary, spelling, grammar and punctuation, with an awareness of the purpose, audience and context of the text.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07939">
              <w:rPr>
                <w:rFonts w:ascii="Arial" w:hAnsi="Arial" w:cs="Arial"/>
                <w:sz w:val="20"/>
                <w:szCs w:val="20"/>
              </w:rPr>
              <w:t>Monitors and edits own work effectively for accuracy of vocabulary, spelling, grammar and punctuation, and to achieve specific effects.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6.5-7.5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07939">
              <w:rPr>
                <w:rFonts w:ascii="Arial" w:hAnsi="Arial" w:cs="Arial"/>
                <w:sz w:val="20"/>
                <w:szCs w:val="20"/>
              </w:rPr>
              <w:t>Edits vocabulary, grammar, spelling and punctuation to improve clarity.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5-6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tabs>
                <w:tab w:val="left" w:pos="945"/>
              </w:tabs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207939">
              <w:rPr>
                <w:rFonts w:ascii="Arial" w:hAnsi="Arial" w:cs="Arial"/>
                <w:sz w:val="20"/>
                <w:szCs w:val="20"/>
              </w:rPr>
              <w:t>Identifies most errors in punctuation, spelling or word choice, and attempts to rewrite words or insert punctuation.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3-4.5</w:t>
            </w:r>
          </w:p>
        </w:tc>
      </w:tr>
      <w:tr w:rsidR="005E0BD3" w:rsidTr="0035775F">
        <w:tc>
          <w:tcPr>
            <w:tcW w:w="9690" w:type="dxa"/>
          </w:tcPr>
          <w:p w:rsidR="005E0BD3" w:rsidRPr="00CE53D9" w:rsidRDefault="005E0BD3" w:rsidP="005E0BD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CE53D9">
              <w:rPr>
                <w:rFonts w:ascii="Arial" w:hAnsi="Arial" w:cs="Arial"/>
                <w:sz w:val="20"/>
                <w:szCs w:val="20"/>
              </w:rPr>
              <w:t>Does not meet the requirements of a D grade.</w:t>
            </w:r>
          </w:p>
        </w:tc>
        <w:tc>
          <w:tcPr>
            <w:tcW w:w="795" w:type="dxa"/>
          </w:tcPr>
          <w:p w:rsidR="005E0BD3" w:rsidRPr="00CE53D9" w:rsidRDefault="005E0BD3" w:rsidP="005E0BD3">
            <w:pPr>
              <w:spacing w:before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0-2.5</w:t>
            </w:r>
          </w:p>
        </w:tc>
      </w:tr>
      <w:tr w:rsidR="00207939" w:rsidTr="0035775F">
        <w:tc>
          <w:tcPr>
            <w:tcW w:w="9690" w:type="dxa"/>
          </w:tcPr>
          <w:p w:rsidR="00207939" w:rsidRPr="0035775F" w:rsidRDefault="00207939" w:rsidP="00207939">
            <w:pPr>
              <w:tabs>
                <w:tab w:val="left" w:pos="2715"/>
              </w:tabs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35775F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795" w:type="dxa"/>
          </w:tcPr>
          <w:p w:rsidR="00207939" w:rsidRPr="0035775F" w:rsidRDefault="005E0BD3" w:rsidP="00207939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/4</w:t>
            </w:r>
            <w:r w:rsidR="00207939" w:rsidRPr="0035775F">
              <w:rPr>
                <w:rFonts w:ascii="Arial" w:hAnsi="Arial" w:cs="Arial"/>
                <w:b/>
                <w:sz w:val="20"/>
                <w:szCs w:val="20"/>
              </w:rPr>
              <w:t>0</w:t>
            </w:r>
          </w:p>
        </w:tc>
      </w:tr>
    </w:tbl>
    <w:p w:rsidR="00AB2C10" w:rsidRDefault="00AB2C10" w:rsidP="00A72BBB">
      <w:pPr>
        <w:spacing w:before="100" w:beforeAutospacing="1" w:after="100" w:afterAutospacing="1"/>
        <w:rPr>
          <w:rFonts w:ascii="Arial" w:hAnsi="Arial" w:cs="Arial"/>
          <w:b/>
          <w:sz w:val="24"/>
          <w:szCs w:val="24"/>
        </w:rPr>
      </w:pPr>
    </w:p>
    <w:sectPr w:rsidR="00AB2C10" w:rsidSect="00014A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40159"/>
    <w:multiLevelType w:val="hybridMultilevel"/>
    <w:tmpl w:val="D4FA2EC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C12"/>
    <w:rsid w:val="00014A03"/>
    <w:rsid w:val="00054ECA"/>
    <w:rsid w:val="00084616"/>
    <w:rsid w:val="0009123A"/>
    <w:rsid w:val="000C3C78"/>
    <w:rsid w:val="000D6B03"/>
    <w:rsid w:val="00182E91"/>
    <w:rsid w:val="001E1B5A"/>
    <w:rsid w:val="00207939"/>
    <w:rsid w:val="002338A7"/>
    <w:rsid w:val="00237F0D"/>
    <w:rsid w:val="00273104"/>
    <w:rsid w:val="003131B2"/>
    <w:rsid w:val="00320713"/>
    <w:rsid w:val="0035775F"/>
    <w:rsid w:val="003619F9"/>
    <w:rsid w:val="003A05EE"/>
    <w:rsid w:val="003A5A1E"/>
    <w:rsid w:val="003E12F4"/>
    <w:rsid w:val="003E7697"/>
    <w:rsid w:val="004039A2"/>
    <w:rsid w:val="00413642"/>
    <w:rsid w:val="00417C15"/>
    <w:rsid w:val="00426F22"/>
    <w:rsid w:val="00462F2E"/>
    <w:rsid w:val="004A61BD"/>
    <w:rsid w:val="004C64F7"/>
    <w:rsid w:val="004E3BED"/>
    <w:rsid w:val="00507BDF"/>
    <w:rsid w:val="00534D0B"/>
    <w:rsid w:val="0056202F"/>
    <w:rsid w:val="0058079C"/>
    <w:rsid w:val="005B6EFE"/>
    <w:rsid w:val="005C7751"/>
    <w:rsid w:val="005E0BD3"/>
    <w:rsid w:val="005E6BF7"/>
    <w:rsid w:val="005F3D0F"/>
    <w:rsid w:val="00662FE4"/>
    <w:rsid w:val="00673AFD"/>
    <w:rsid w:val="00680473"/>
    <w:rsid w:val="006933AA"/>
    <w:rsid w:val="006C0AC5"/>
    <w:rsid w:val="00736498"/>
    <w:rsid w:val="0074584F"/>
    <w:rsid w:val="00747C48"/>
    <w:rsid w:val="00752B52"/>
    <w:rsid w:val="007611D8"/>
    <w:rsid w:val="00765495"/>
    <w:rsid w:val="007B6C4A"/>
    <w:rsid w:val="007E01AE"/>
    <w:rsid w:val="008166CC"/>
    <w:rsid w:val="00817711"/>
    <w:rsid w:val="0084177B"/>
    <w:rsid w:val="0086678D"/>
    <w:rsid w:val="008832BD"/>
    <w:rsid w:val="009059D0"/>
    <w:rsid w:val="00911C12"/>
    <w:rsid w:val="00916D2D"/>
    <w:rsid w:val="009216F6"/>
    <w:rsid w:val="00923EE0"/>
    <w:rsid w:val="0096233D"/>
    <w:rsid w:val="0096465A"/>
    <w:rsid w:val="009825DC"/>
    <w:rsid w:val="00991DE0"/>
    <w:rsid w:val="009D58ED"/>
    <w:rsid w:val="00A72BBB"/>
    <w:rsid w:val="00AB2C10"/>
    <w:rsid w:val="00AD3952"/>
    <w:rsid w:val="00B04E45"/>
    <w:rsid w:val="00B139B6"/>
    <w:rsid w:val="00B45BAA"/>
    <w:rsid w:val="00B85B00"/>
    <w:rsid w:val="00BC5F2C"/>
    <w:rsid w:val="00BF2F5C"/>
    <w:rsid w:val="00C324DB"/>
    <w:rsid w:val="00C418C5"/>
    <w:rsid w:val="00CB579A"/>
    <w:rsid w:val="00CC6102"/>
    <w:rsid w:val="00CE53D9"/>
    <w:rsid w:val="00CF3EE0"/>
    <w:rsid w:val="00CF40EB"/>
    <w:rsid w:val="00D10978"/>
    <w:rsid w:val="00D1433E"/>
    <w:rsid w:val="00D23F60"/>
    <w:rsid w:val="00D94977"/>
    <w:rsid w:val="00DE3D9D"/>
    <w:rsid w:val="00DF5E01"/>
    <w:rsid w:val="00E11AED"/>
    <w:rsid w:val="00E23D05"/>
    <w:rsid w:val="00E31903"/>
    <w:rsid w:val="00E40D30"/>
    <w:rsid w:val="00E76289"/>
    <w:rsid w:val="00E77191"/>
    <w:rsid w:val="00EA4D8D"/>
    <w:rsid w:val="00F85B55"/>
    <w:rsid w:val="00FB1C84"/>
    <w:rsid w:val="00FD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0C40C-8FDE-46F2-B896-BB9953BF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11C12"/>
    <w:rPr>
      <w:color w:val="0000FF"/>
      <w:u w:val="single"/>
    </w:rPr>
  </w:style>
  <w:style w:type="table" w:styleId="TableGrid">
    <w:name w:val="Table Grid"/>
    <w:basedOn w:val="TableNormal"/>
    <w:uiPriority w:val="39"/>
    <w:rsid w:val="004E3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2B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31903"/>
    <w:rPr>
      <w:b/>
      <w:bCs/>
    </w:rPr>
  </w:style>
  <w:style w:type="character" w:customStyle="1" w:styleId="apple-converted-space">
    <w:name w:val="apple-converted-space"/>
    <w:basedOn w:val="DefaultParagraphFont"/>
    <w:rsid w:val="00D23F60"/>
  </w:style>
  <w:style w:type="paragraph" w:styleId="NormalWeb">
    <w:name w:val="Normal (Web)"/>
    <w:basedOn w:val="Normal"/>
    <w:link w:val="NormalWebChar"/>
    <w:uiPriority w:val="99"/>
    <w:unhideWhenUsed/>
    <w:rsid w:val="00CE53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WebChar">
    <w:name w:val="Normal (Web) Char"/>
    <w:basedOn w:val="DefaultParagraphFont"/>
    <w:link w:val="NormalWeb"/>
    <w:uiPriority w:val="99"/>
    <w:rsid w:val="00CE53D9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9B8A4564</Template>
  <TotalTime>68</TotalTime>
  <Pages>5</Pages>
  <Words>1672</Words>
  <Characters>9534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11184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 Denise [Narrogin Senior High School]</dc:creator>
  <cp:keywords/>
  <dc:description/>
  <cp:lastModifiedBy>LAVAN Denise [Narrogin Senior High School]</cp:lastModifiedBy>
  <cp:revision>7</cp:revision>
  <cp:lastPrinted>2020-03-22T05:38:00Z</cp:lastPrinted>
  <dcterms:created xsi:type="dcterms:W3CDTF">2020-02-19T02:39:00Z</dcterms:created>
  <dcterms:modified xsi:type="dcterms:W3CDTF">2020-03-22T05:38:00Z</dcterms:modified>
</cp:coreProperties>
</file>