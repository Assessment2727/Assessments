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74DEC" w14:textId="0A940606" w:rsidR="00AC03EC" w:rsidRDefault="001162A5" w:rsidP="003737F1">
      <w:pPr>
        <w:jc w:val="center"/>
        <w:rPr>
          <w:b/>
          <w:sz w:val="40"/>
          <w:szCs w:val="40"/>
        </w:rPr>
      </w:pPr>
      <w:r>
        <w:rPr>
          <w:b/>
          <w:noProof/>
          <w:sz w:val="36"/>
          <w:szCs w:val="36"/>
          <w:lang w:val="en-AU" w:eastAsia="en-AU"/>
        </w:rPr>
        <w:drawing>
          <wp:anchor distT="36830" distB="36830" distL="36830" distR="36830" simplePos="0" relativeHeight="251658240" behindDoc="1" locked="0" layoutInCell="1" allowOverlap="1" wp14:anchorId="1E4827B6" wp14:editId="672DB8C6">
            <wp:simplePos x="0" y="0"/>
            <wp:positionH relativeFrom="column">
              <wp:posOffset>96520</wp:posOffset>
            </wp:positionH>
            <wp:positionV relativeFrom="paragraph">
              <wp:posOffset>189865</wp:posOffset>
            </wp:positionV>
            <wp:extent cx="886460" cy="914400"/>
            <wp:effectExtent l="0" t="0" r="8890" b="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3AE">
        <w:rPr>
          <w:b/>
          <w:sz w:val="40"/>
          <w:szCs w:val="40"/>
        </w:rPr>
        <w:t xml:space="preserve"> 2019</w:t>
      </w:r>
      <w:r w:rsidR="00225792">
        <w:rPr>
          <w:b/>
          <w:sz w:val="40"/>
          <w:szCs w:val="40"/>
        </w:rPr>
        <w:t xml:space="preserve"> Earth &amp; Space 1 </w:t>
      </w:r>
      <w:bookmarkStart w:id="0" w:name="_GoBack"/>
      <w:bookmarkEnd w:id="0"/>
      <w:r w:rsidR="00581D5B">
        <w:rPr>
          <w:b/>
          <w:sz w:val="40"/>
          <w:szCs w:val="40"/>
        </w:rPr>
        <w:t>Test</w:t>
      </w:r>
    </w:p>
    <w:p w14:paraId="448C8725" w14:textId="77777777" w:rsidR="00581D5B" w:rsidRPr="00AC03EC" w:rsidRDefault="00581D5B" w:rsidP="003737F1">
      <w:pPr>
        <w:jc w:val="center"/>
        <w:rPr>
          <w:b/>
          <w:sz w:val="40"/>
          <w:szCs w:val="40"/>
        </w:rPr>
      </w:pPr>
    </w:p>
    <w:p w14:paraId="364535F8" w14:textId="16854C02" w:rsidR="00AC03EC" w:rsidRDefault="00AC03EC" w:rsidP="00AC03EC">
      <w:pPr>
        <w:jc w:val="center"/>
        <w:rPr>
          <w:b/>
          <w:sz w:val="36"/>
          <w:szCs w:val="36"/>
        </w:rPr>
      </w:pPr>
      <w:r w:rsidRPr="003737F1">
        <w:rPr>
          <w:b/>
          <w:sz w:val="36"/>
          <w:szCs w:val="36"/>
        </w:rPr>
        <w:t>Answer Sheet</w:t>
      </w:r>
    </w:p>
    <w:p w14:paraId="6A57E405" w14:textId="77777777" w:rsidR="001162A5" w:rsidRDefault="001162A5" w:rsidP="00AC03EC">
      <w:pPr>
        <w:jc w:val="center"/>
        <w:rPr>
          <w:b/>
          <w:sz w:val="36"/>
          <w:szCs w:val="36"/>
        </w:rPr>
      </w:pPr>
    </w:p>
    <w:p w14:paraId="18343FC4" w14:textId="563B2CCA" w:rsidR="007C34ED" w:rsidRPr="00C9108B" w:rsidRDefault="00AC03EC" w:rsidP="003737F1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ab/>
      </w:r>
      <w:r w:rsidR="00AC1472" w:rsidRPr="00C9108B">
        <w:rPr>
          <w:b/>
          <w:sz w:val="32"/>
          <w:szCs w:val="32"/>
        </w:rPr>
        <w:t>Name: _______________</w:t>
      </w:r>
      <w:r w:rsidR="00581D5B">
        <w:rPr>
          <w:b/>
          <w:sz w:val="32"/>
          <w:szCs w:val="32"/>
        </w:rPr>
        <w:t>____ Year: 10</w:t>
      </w:r>
    </w:p>
    <w:p w14:paraId="277EFF6C" w14:textId="77777777" w:rsidR="00AC1472" w:rsidRDefault="00AC1472"/>
    <w:p w14:paraId="4E199512" w14:textId="7987A731" w:rsidR="003737F1" w:rsidRPr="005532CC" w:rsidRDefault="003F4514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Multiple Choice – 15</w:t>
      </w:r>
      <w:r w:rsidR="003737F1" w:rsidRPr="003737F1">
        <w:rPr>
          <w:b/>
          <w:sz w:val="28"/>
          <w:szCs w:val="28"/>
        </w:rPr>
        <w:t xml:space="preserve"> questions.</w:t>
      </w:r>
    </w:p>
    <w:p w14:paraId="4678AE47" w14:textId="29F51F5B" w:rsidR="003737F1" w:rsidRPr="005532CC" w:rsidRDefault="003737F1">
      <w:r w:rsidRPr="005532CC">
        <w:t>Circle your choice. If you change your mind,</w:t>
      </w:r>
      <w:r w:rsidR="00C9108B">
        <w:t xml:space="preserve"> scrub your choice out and circle</w:t>
      </w:r>
      <w:r w:rsidRPr="005532CC">
        <w:t xml:space="preserve"> the one you want.</w:t>
      </w:r>
      <w:r w:rsidR="00C9108B">
        <w:t xml:space="preserve"> If it is messy, clearly write your choice next to question.</w:t>
      </w:r>
    </w:p>
    <w:p w14:paraId="1EC2B25C" w14:textId="77777777" w:rsidR="003737F1" w:rsidRPr="003737F1" w:rsidRDefault="003737F1">
      <w:pPr>
        <w:rPr>
          <w:sz w:val="28"/>
          <w:szCs w:val="28"/>
        </w:rPr>
      </w:pPr>
    </w:p>
    <w:p w14:paraId="2E4141B9" w14:textId="3168A819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1.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188328EE" w14:textId="1705862D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7AC5FA50" w14:textId="49F91D93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3.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1820D6AF" w14:textId="74F07733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4.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3ED8C8B9" w14:textId="4819E7D2" w:rsidR="00AC03EC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5.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1D99302F" w14:textId="24DF4CB7" w:rsidR="00DD6A7C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6.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DD6A7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18DA3FC9" w14:textId="258ED1C3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7.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07CDCB27" w14:textId="7311F20A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8.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7CF7556E" w14:textId="127F5F6C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9.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364BF099" w14:textId="77777777" w:rsidR="00EC6FFD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10.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1F8A01A7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11.</w:t>
      </w:r>
      <w:r w:rsidR="00AC03EC"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76E88977" w14:textId="77777777" w:rsidR="00EC6FFD" w:rsidRDefault="00EC6FFD" w:rsidP="001162A5">
      <w:pPr>
        <w:ind w:left="3600"/>
        <w:rPr>
          <w:sz w:val="28"/>
          <w:szCs w:val="28"/>
        </w:rPr>
      </w:pPr>
      <w:r>
        <w:rPr>
          <w:sz w:val="28"/>
          <w:szCs w:val="28"/>
        </w:rPr>
        <w:t>12.</w:t>
      </w:r>
      <w:r w:rsidRPr="00EC6FF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0514CFA7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13.</w:t>
      </w:r>
      <w:r w:rsidRPr="00EC6FF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6DC0461D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72206335" w14:textId="028E3E6E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25FDBF54" w14:textId="77777777" w:rsidR="003F4514" w:rsidRDefault="003F4514" w:rsidP="001162A5">
      <w:pPr>
        <w:ind w:left="2880" w:firstLine="720"/>
        <w:rPr>
          <w:sz w:val="28"/>
          <w:szCs w:val="28"/>
        </w:rPr>
      </w:pPr>
    </w:p>
    <w:p w14:paraId="497EE36F" w14:textId="71CA1ADA" w:rsidR="00EC6FFD" w:rsidRDefault="003F4514">
      <w:pPr>
        <w:rPr>
          <w:sz w:val="28"/>
          <w:szCs w:val="28"/>
        </w:rPr>
      </w:pPr>
      <w:r>
        <w:rPr>
          <w:sz w:val="28"/>
          <w:szCs w:val="28"/>
        </w:rPr>
        <w:t xml:space="preserve">Correct answers: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 / 15</w:t>
      </w:r>
      <w:r w:rsidR="00EC6FFD">
        <w:rPr>
          <w:sz w:val="28"/>
          <w:szCs w:val="28"/>
        </w:rPr>
        <w:t xml:space="preserve"> questions</w:t>
      </w:r>
    </w:p>
    <w:p w14:paraId="14098833" w14:textId="77777777" w:rsidR="00EC6FFD" w:rsidRDefault="00EC6FFD">
      <w:pPr>
        <w:rPr>
          <w:sz w:val="28"/>
          <w:szCs w:val="28"/>
        </w:rPr>
      </w:pPr>
    </w:p>
    <w:p w14:paraId="464627F0" w14:textId="79D0EEF3" w:rsidR="00EC6FFD" w:rsidRPr="00DF7B1F" w:rsidRDefault="00DF7B1F">
      <w:pPr>
        <w:rPr>
          <w:b/>
          <w:sz w:val="28"/>
          <w:szCs w:val="28"/>
        </w:rPr>
      </w:pPr>
      <w:r w:rsidRPr="00DF7B1F">
        <w:rPr>
          <w:b/>
          <w:sz w:val="28"/>
          <w:szCs w:val="28"/>
        </w:rPr>
        <w:t>Written Section – 3 questions</w:t>
      </w:r>
      <w:r w:rsidR="00225792">
        <w:rPr>
          <w:b/>
          <w:sz w:val="28"/>
          <w:szCs w:val="28"/>
        </w:rPr>
        <w:t xml:space="preserve"> (15 marks)</w:t>
      </w:r>
    </w:p>
    <w:p w14:paraId="3A53219E" w14:textId="223D734E" w:rsidR="00DF7B1F" w:rsidRDefault="00DF7B1F">
      <w:pPr>
        <w:rPr>
          <w:sz w:val="28"/>
          <w:szCs w:val="28"/>
        </w:rPr>
      </w:pPr>
    </w:p>
    <w:p w14:paraId="2A7D4710" w14:textId="41DF3A5B" w:rsidR="00DF7B1F" w:rsidRDefault="00A5462B" w:rsidP="00A546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a) _______________________________________________________________________________</w:t>
      </w:r>
    </w:p>
    <w:p w14:paraId="2BCE9EA2" w14:textId="30A88412" w:rsidR="00A5462B" w:rsidRDefault="00A5462B" w:rsidP="00A5462B">
      <w:pPr>
        <w:pStyle w:val="ListParagraph"/>
        <w:rPr>
          <w:sz w:val="28"/>
          <w:szCs w:val="28"/>
        </w:rPr>
      </w:pPr>
    </w:p>
    <w:p w14:paraId="4BDF6A80" w14:textId="32348B80" w:rsidR="00A5462B" w:rsidRDefault="00A5462B" w:rsidP="00A546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</w:t>
      </w:r>
    </w:p>
    <w:p w14:paraId="24D87CDA" w14:textId="0B1CFBEA" w:rsidR="00A5462B" w:rsidRDefault="00A5462B" w:rsidP="00A5462B">
      <w:pPr>
        <w:pStyle w:val="ListParagraph"/>
        <w:rPr>
          <w:sz w:val="28"/>
          <w:szCs w:val="28"/>
        </w:rPr>
      </w:pPr>
    </w:p>
    <w:p w14:paraId="71F90610" w14:textId="7DCA4407" w:rsidR="00A5462B" w:rsidRDefault="00A5462B" w:rsidP="00A546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</w:t>
      </w:r>
    </w:p>
    <w:p w14:paraId="53A0AD1D" w14:textId="6E7F8C18" w:rsidR="00A5462B" w:rsidRDefault="00A5462B" w:rsidP="00A5462B">
      <w:pPr>
        <w:pStyle w:val="ListParagraph"/>
        <w:rPr>
          <w:sz w:val="28"/>
          <w:szCs w:val="28"/>
        </w:rPr>
      </w:pPr>
    </w:p>
    <w:p w14:paraId="2E2E6929" w14:textId="1C8C2ACC" w:rsidR="00A5462B" w:rsidRDefault="00A5462B" w:rsidP="00A546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b) _______________________________________________________________________________</w:t>
      </w:r>
    </w:p>
    <w:p w14:paraId="48529FA3" w14:textId="24C30DA7" w:rsidR="00A5462B" w:rsidRDefault="00A5462B" w:rsidP="00A5462B">
      <w:pPr>
        <w:pStyle w:val="ListParagraph"/>
        <w:rPr>
          <w:sz w:val="28"/>
          <w:szCs w:val="28"/>
        </w:rPr>
      </w:pPr>
    </w:p>
    <w:p w14:paraId="69EF868C" w14:textId="001E7134" w:rsidR="00A5462B" w:rsidRDefault="00A5462B" w:rsidP="00A546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</w:t>
      </w:r>
    </w:p>
    <w:p w14:paraId="2AE97F88" w14:textId="6126CB91" w:rsidR="00A5462B" w:rsidRDefault="00A5462B" w:rsidP="00A5462B">
      <w:pPr>
        <w:pStyle w:val="ListParagraph"/>
        <w:rPr>
          <w:sz w:val="28"/>
          <w:szCs w:val="28"/>
        </w:rPr>
      </w:pPr>
    </w:p>
    <w:p w14:paraId="285C6726" w14:textId="53AD48FC" w:rsidR="00A5462B" w:rsidRDefault="00A5462B" w:rsidP="00A546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</w:t>
      </w:r>
    </w:p>
    <w:p w14:paraId="39D5D559" w14:textId="0CA729BA" w:rsidR="00A5462B" w:rsidRDefault="00A546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F87B1F" w14:textId="6098C758" w:rsidR="00A5462B" w:rsidRDefault="00A5462B" w:rsidP="00A546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c) _________________________</w:t>
      </w:r>
    </w:p>
    <w:p w14:paraId="60245C86" w14:textId="6DFE6D8C" w:rsidR="00A5462B" w:rsidRDefault="00A5462B" w:rsidP="00A5462B">
      <w:pPr>
        <w:pStyle w:val="ListParagraph"/>
        <w:rPr>
          <w:sz w:val="28"/>
          <w:szCs w:val="28"/>
        </w:rPr>
      </w:pPr>
    </w:p>
    <w:p w14:paraId="54BD9123" w14:textId="50864D19" w:rsidR="00A5462B" w:rsidRDefault="00A5462B" w:rsidP="00A546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14:paraId="4B4891FF" w14:textId="5968C569" w:rsidR="00A5462B" w:rsidRDefault="00A5462B" w:rsidP="00A5462B">
      <w:pPr>
        <w:pStyle w:val="ListParagraph"/>
        <w:rPr>
          <w:sz w:val="28"/>
          <w:szCs w:val="28"/>
        </w:rPr>
      </w:pPr>
    </w:p>
    <w:p w14:paraId="236A3BD1" w14:textId="543786BB" w:rsidR="00A5462B" w:rsidRDefault="00A5462B" w:rsidP="00A546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14:paraId="71389E1B" w14:textId="2C38FCAC" w:rsidR="00A5462B" w:rsidRDefault="00A5462B" w:rsidP="00A5462B">
      <w:pPr>
        <w:pStyle w:val="ListParagraph"/>
        <w:rPr>
          <w:sz w:val="28"/>
          <w:szCs w:val="28"/>
        </w:rPr>
      </w:pPr>
    </w:p>
    <w:p w14:paraId="21421DCA" w14:textId="67CBDF90" w:rsidR="00A5462B" w:rsidRDefault="00A5462B" w:rsidP="00A546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14:paraId="134C738D" w14:textId="6FC0EFEC" w:rsidR="00A5462B" w:rsidRDefault="00A5462B" w:rsidP="00A5462B">
      <w:pPr>
        <w:pStyle w:val="ListParagraph"/>
        <w:rPr>
          <w:sz w:val="28"/>
          <w:szCs w:val="28"/>
        </w:rPr>
      </w:pPr>
    </w:p>
    <w:p w14:paraId="72B1558B" w14:textId="0A4F12D2" w:rsidR="00533B08" w:rsidRDefault="00533B08" w:rsidP="00533B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a) _________________________________________________________________________________</w:t>
      </w:r>
    </w:p>
    <w:p w14:paraId="1691C07B" w14:textId="7091FF61" w:rsidR="00533B08" w:rsidRDefault="00533B08" w:rsidP="00533B08">
      <w:pPr>
        <w:pStyle w:val="ListParagraph"/>
        <w:rPr>
          <w:sz w:val="28"/>
          <w:szCs w:val="28"/>
        </w:rPr>
      </w:pPr>
    </w:p>
    <w:p w14:paraId="2BFF1E21" w14:textId="553431E5" w:rsidR="00533B08" w:rsidRDefault="00533B08" w:rsidP="00533B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</w:t>
      </w:r>
    </w:p>
    <w:p w14:paraId="4E6B01D8" w14:textId="6EAF5E51" w:rsidR="00533B08" w:rsidRDefault="00533B08" w:rsidP="00533B08">
      <w:pPr>
        <w:pStyle w:val="ListParagraph"/>
        <w:rPr>
          <w:sz w:val="28"/>
          <w:szCs w:val="28"/>
        </w:rPr>
      </w:pPr>
    </w:p>
    <w:p w14:paraId="58C23A91" w14:textId="56350F7C" w:rsidR="00533B08" w:rsidRDefault="00533B08" w:rsidP="00533B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b) ___</w:t>
      </w:r>
      <w:r w:rsidR="00FB4EC2">
        <w:rPr>
          <w:sz w:val="28"/>
          <w:szCs w:val="28"/>
        </w:rPr>
        <w:t>_____________________________</w:t>
      </w:r>
      <w:r>
        <w:rPr>
          <w:sz w:val="28"/>
          <w:szCs w:val="28"/>
        </w:rPr>
        <w:t>____________________________________</w:t>
      </w:r>
      <w:r w:rsidR="00FB4EC2">
        <w:rPr>
          <w:sz w:val="28"/>
          <w:szCs w:val="28"/>
        </w:rPr>
        <w:t>_____________</w:t>
      </w:r>
    </w:p>
    <w:p w14:paraId="4C9FE51B" w14:textId="2D252D94" w:rsidR="00FB4EC2" w:rsidRDefault="00FB4EC2" w:rsidP="00533B08">
      <w:pPr>
        <w:pStyle w:val="ListParagraph"/>
        <w:rPr>
          <w:sz w:val="28"/>
          <w:szCs w:val="28"/>
        </w:rPr>
      </w:pPr>
    </w:p>
    <w:p w14:paraId="06524868" w14:textId="772B8943" w:rsidR="00FB4EC2" w:rsidRDefault="00FB4EC2" w:rsidP="00533B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</w:t>
      </w:r>
    </w:p>
    <w:p w14:paraId="317918A4" w14:textId="0DB30726" w:rsidR="00533B08" w:rsidRDefault="00533B08" w:rsidP="00533B08">
      <w:pPr>
        <w:pStyle w:val="ListParagraph"/>
        <w:rPr>
          <w:sz w:val="28"/>
          <w:szCs w:val="28"/>
        </w:rPr>
      </w:pPr>
    </w:p>
    <w:p w14:paraId="2825FFCB" w14:textId="3FECF1C6" w:rsidR="00533B08" w:rsidRDefault="00533B08" w:rsidP="00533B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c) _______________________________</w:t>
      </w:r>
      <w:r w:rsidR="00FB4EC2">
        <w:rPr>
          <w:sz w:val="28"/>
          <w:szCs w:val="28"/>
        </w:rPr>
        <w:t>__________________________________________________</w:t>
      </w:r>
    </w:p>
    <w:p w14:paraId="00040390" w14:textId="35095B7E" w:rsidR="00FB4EC2" w:rsidRDefault="00FB4EC2" w:rsidP="00533B08">
      <w:pPr>
        <w:pStyle w:val="ListParagraph"/>
        <w:rPr>
          <w:sz w:val="28"/>
          <w:szCs w:val="28"/>
        </w:rPr>
      </w:pPr>
    </w:p>
    <w:p w14:paraId="4307C2BF" w14:textId="1DD8AC13" w:rsidR="00FB4EC2" w:rsidRDefault="00FB4EC2" w:rsidP="00533B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</w:t>
      </w:r>
    </w:p>
    <w:p w14:paraId="1E325C31" w14:textId="0D079600" w:rsidR="00533B08" w:rsidRDefault="00533B08" w:rsidP="00533B08">
      <w:pPr>
        <w:pStyle w:val="ListParagraph"/>
        <w:rPr>
          <w:sz w:val="28"/>
          <w:szCs w:val="28"/>
        </w:rPr>
      </w:pPr>
    </w:p>
    <w:p w14:paraId="77123B70" w14:textId="567ACAB4" w:rsidR="00533B08" w:rsidRDefault="00533B08" w:rsidP="00533B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d) _______________________________</w:t>
      </w:r>
      <w:r w:rsidR="00FB4EC2">
        <w:rPr>
          <w:sz w:val="28"/>
          <w:szCs w:val="28"/>
        </w:rPr>
        <w:t>__________________________________________________</w:t>
      </w:r>
    </w:p>
    <w:p w14:paraId="3FBF409E" w14:textId="271ED673" w:rsidR="00FB4EC2" w:rsidRDefault="00FB4EC2" w:rsidP="00533B08">
      <w:pPr>
        <w:pStyle w:val="ListParagraph"/>
        <w:rPr>
          <w:sz w:val="28"/>
          <w:szCs w:val="28"/>
        </w:rPr>
      </w:pPr>
    </w:p>
    <w:p w14:paraId="6515C694" w14:textId="509CAE64" w:rsidR="00FB4EC2" w:rsidRDefault="00FB4EC2" w:rsidP="00533B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</w:t>
      </w:r>
    </w:p>
    <w:p w14:paraId="39EA502E" w14:textId="6FC155B6" w:rsidR="00533B08" w:rsidRDefault="00533B08" w:rsidP="00533B08">
      <w:pPr>
        <w:rPr>
          <w:sz w:val="28"/>
          <w:szCs w:val="28"/>
        </w:rPr>
      </w:pPr>
    </w:p>
    <w:p w14:paraId="67022A3D" w14:textId="0C657339" w:rsidR="00533B08" w:rsidRDefault="00FB4EC2" w:rsidP="00533B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a) _________________________________________________________________________________</w:t>
      </w:r>
    </w:p>
    <w:p w14:paraId="2B021C1D" w14:textId="0AFD462D" w:rsidR="00FB4EC2" w:rsidRDefault="00FB4EC2" w:rsidP="00FB4EC2">
      <w:pPr>
        <w:pStyle w:val="ListParagraph"/>
        <w:rPr>
          <w:sz w:val="28"/>
          <w:szCs w:val="28"/>
        </w:rPr>
      </w:pPr>
    </w:p>
    <w:p w14:paraId="3179E452" w14:textId="60C9A376" w:rsidR="00FB4EC2" w:rsidRDefault="00FB4EC2" w:rsidP="00FB4E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</w:t>
      </w:r>
    </w:p>
    <w:p w14:paraId="3290CBC5" w14:textId="79F3D2ED" w:rsidR="00FB4EC2" w:rsidRDefault="00FB4EC2" w:rsidP="00FB4EC2">
      <w:pPr>
        <w:pStyle w:val="ListParagraph"/>
        <w:rPr>
          <w:sz w:val="28"/>
          <w:szCs w:val="28"/>
        </w:rPr>
      </w:pPr>
    </w:p>
    <w:p w14:paraId="19EFD69F" w14:textId="3D63A6CB" w:rsidR="00FB4EC2" w:rsidRDefault="00225792" w:rsidP="00FB4E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b) _______________________________________   _________________________________________</w:t>
      </w:r>
    </w:p>
    <w:p w14:paraId="33028F51" w14:textId="0440DA8A" w:rsidR="00225792" w:rsidRDefault="00225792" w:rsidP="00FB4EC2">
      <w:pPr>
        <w:pStyle w:val="ListParagraph"/>
        <w:rPr>
          <w:sz w:val="28"/>
          <w:szCs w:val="28"/>
        </w:rPr>
      </w:pPr>
    </w:p>
    <w:p w14:paraId="470C97E1" w14:textId="0C31D111" w:rsidR="00225792" w:rsidRDefault="00225792" w:rsidP="00FB4E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c) __________________________________________</w:t>
      </w:r>
    </w:p>
    <w:p w14:paraId="6E2E38DD" w14:textId="7E485F42" w:rsidR="00225792" w:rsidRDefault="00225792" w:rsidP="00FB4EC2">
      <w:pPr>
        <w:pStyle w:val="ListParagraph"/>
        <w:rPr>
          <w:sz w:val="28"/>
          <w:szCs w:val="28"/>
        </w:rPr>
      </w:pPr>
    </w:p>
    <w:p w14:paraId="397B5340" w14:textId="2A619A78" w:rsidR="00225792" w:rsidRDefault="00225792" w:rsidP="00FB4E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d) __________________________________________</w:t>
      </w:r>
    </w:p>
    <w:p w14:paraId="7D6FC9D4" w14:textId="449EBADC" w:rsidR="00225792" w:rsidRDefault="00225792" w:rsidP="00FB4EC2">
      <w:pPr>
        <w:pStyle w:val="ListParagraph"/>
        <w:rPr>
          <w:sz w:val="28"/>
          <w:szCs w:val="28"/>
        </w:rPr>
      </w:pPr>
    </w:p>
    <w:p w14:paraId="187352AE" w14:textId="1B379F00" w:rsidR="00225792" w:rsidRDefault="00225792" w:rsidP="00FB4EC2">
      <w:pPr>
        <w:pStyle w:val="ListParagraph"/>
        <w:rPr>
          <w:sz w:val="28"/>
          <w:szCs w:val="28"/>
        </w:rPr>
      </w:pPr>
    </w:p>
    <w:p w14:paraId="3FDB88E9" w14:textId="6420182D" w:rsidR="00225792" w:rsidRDefault="00225792" w:rsidP="00FB4EC2">
      <w:pPr>
        <w:pStyle w:val="ListParagraph"/>
        <w:rPr>
          <w:sz w:val="28"/>
          <w:szCs w:val="28"/>
        </w:rPr>
      </w:pPr>
    </w:p>
    <w:p w14:paraId="3E4C65C4" w14:textId="13E8EDDE" w:rsidR="00225792" w:rsidRDefault="00225792" w:rsidP="00FB4EC2">
      <w:pPr>
        <w:pStyle w:val="ListParagraph"/>
        <w:rPr>
          <w:sz w:val="28"/>
          <w:szCs w:val="28"/>
        </w:rPr>
      </w:pPr>
    </w:p>
    <w:p w14:paraId="69FA1312" w14:textId="39BA86EF" w:rsidR="00225792" w:rsidRDefault="00225792" w:rsidP="00FB4EC2">
      <w:pPr>
        <w:pStyle w:val="ListParagraph"/>
        <w:rPr>
          <w:sz w:val="28"/>
          <w:szCs w:val="28"/>
        </w:rPr>
      </w:pPr>
    </w:p>
    <w:p w14:paraId="43D76028" w14:textId="3890B67F" w:rsidR="00225792" w:rsidRDefault="00225792" w:rsidP="00FB4EC2">
      <w:pPr>
        <w:pStyle w:val="ListParagraph"/>
        <w:rPr>
          <w:sz w:val="28"/>
          <w:szCs w:val="28"/>
        </w:rPr>
      </w:pPr>
    </w:p>
    <w:p w14:paraId="22B6096B" w14:textId="3C941B33" w:rsidR="00225792" w:rsidRDefault="00225792" w:rsidP="00FB4EC2">
      <w:pPr>
        <w:pStyle w:val="ListParagraph"/>
        <w:rPr>
          <w:sz w:val="28"/>
          <w:szCs w:val="28"/>
        </w:rPr>
      </w:pPr>
    </w:p>
    <w:p w14:paraId="18E43864" w14:textId="06540509" w:rsidR="00225792" w:rsidRDefault="00225792" w:rsidP="00FB4EC2">
      <w:pPr>
        <w:pStyle w:val="ListParagraph"/>
        <w:rPr>
          <w:sz w:val="28"/>
          <w:szCs w:val="28"/>
        </w:rPr>
      </w:pPr>
    </w:p>
    <w:p w14:paraId="6051E04B" w14:textId="401675A9" w:rsidR="00225792" w:rsidRDefault="00225792" w:rsidP="00FB4EC2">
      <w:pPr>
        <w:pStyle w:val="ListParagraph"/>
        <w:rPr>
          <w:sz w:val="28"/>
          <w:szCs w:val="28"/>
        </w:rPr>
      </w:pPr>
    </w:p>
    <w:p w14:paraId="38ACBB1F" w14:textId="55936F39" w:rsidR="00225792" w:rsidRDefault="00225792" w:rsidP="00FB4EC2">
      <w:pPr>
        <w:pStyle w:val="ListParagraph"/>
        <w:rPr>
          <w:sz w:val="28"/>
          <w:szCs w:val="28"/>
        </w:rPr>
      </w:pPr>
    </w:p>
    <w:p w14:paraId="141ECB2E" w14:textId="7C6565A5" w:rsidR="00225792" w:rsidRPr="00225792" w:rsidRDefault="00225792" w:rsidP="00FB4EC2">
      <w:pPr>
        <w:pStyle w:val="ListParagraph"/>
        <w:rPr>
          <w:b/>
          <w:sz w:val="28"/>
          <w:szCs w:val="28"/>
        </w:rPr>
      </w:pPr>
    </w:p>
    <w:p w14:paraId="77D089D4" w14:textId="3317F94B" w:rsidR="003737F1" w:rsidRPr="00225792" w:rsidRDefault="00225792" w:rsidP="00225792">
      <w:pPr>
        <w:pStyle w:val="ListParagraph"/>
        <w:jc w:val="center"/>
        <w:rPr>
          <w:b/>
          <w:sz w:val="28"/>
          <w:szCs w:val="28"/>
        </w:rPr>
      </w:pPr>
      <w:r w:rsidRPr="00225792">
        <w:rPr>
          <w:b/>
          <w:sz w:val="28"/>
          <w:szCs w:val="28"/>
        </w:rPr>
        <w:t xml:space="preserve">END OF </w:t>
      </w:r>
      <w:proofErr w:type="gramStart"/>
      <w:r w:rsidRPr="00225792">
        <w:rPr>
          <w:b/>
          <w:sz w:val="28"/>
          <w:szCs w:val="28"/>
        </w:rPr>
        <w:t>TEST  -</w:t>
      </w:r>
      <w:proofErr w:type="gramEnd"/>
      <w:r w:rsidRPr="00225792">
        <w:rPr>
          <w:b/>
          <w:sz w:val="28"/>
          <w:szCs w:val="28"/>
        </w:rPr>
        <w:t xml:space="preserve">  (30 marks)</w:t>
      </w:r>
    </w:p>
    <w:p w14:paraId="4E7CA163" w14:textId="1BB2683E" w:rsidR="00C14217" w:rsidRPr="003737F1" w:rsidRDefault="00C14217" w:rsidP="00C14217">
      <w:pPr>
        <w:rPr>
          <w:sz w:val="28"/>
          <w:szCs w:val="28"/>
        </w:rPr>
      </w:pPr>
    </w:p>
    <w:sectPr w:rsidR="00C14217" w:rsidRPr="003737F1" w:rsidSect="001162A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44FB6"/>
    <w:multiLevelType w:val="hybridMultilevel"/>
    <w:tmpl w:val="FD2884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F1"/>
    <w:rsid w:val="001162A5"/>
    <w:rsid w:val="001423AE"/>
    <w:rsid w:val="00225792"/>
    <w:rsid w:val="0025664D"/>
    <w:rsid w:val="003047A9"/>
    <w:rsid w:val="003737F1"/>
    <w:rsid w:val="003F4514"/>
    <w:rsid w:val="00533B08"/>
    <w:rsid w:val="005532CC"/>
    <w:rsid w:val="00581D5B"/>
    <w:rsid w:val="00687141"/>
    <w:rsid w:val="007235F2"/>
    <w:rsid w:val="007374A0"/>
    <w:rsid w:val="007C34ED"/>
    <w:rsid w:val="00A5462B"/>
    <w:rsid w:val="00AC03EC"/>
    <w:rsid w:val="00AC1472"/>
    <w:rsid w:val="00C14217"/>
    <w:rsid w:val="00C9108B"/>
    <w:rsid w:val="00D54F2F"/>
    <w:rsid w:val="00DD6A7C"/>
    <w:rsid w:val="00DF7B1F"/>
    <w:rsid w:val="00EA7FB4"/>
    <w:rsid w:val="00EC6FFD"/>
    <w:rsid w:val="00F71ACD"/>
    <w:rsid w:val="00FB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BBDD7"/>
  <w14:defaultImageDpi w14:val="300"/>
  <w15:docId w15:val="{C0AF51D0-DFE2-4E9D-BB26-03656CE5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5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51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54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978F275</Template>
  <TotalTime>7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JOHNSON John [Narrogin Senior High School]</cp:lastModifiedBy>
  <cp:revision>7</cp:revision>
  <cp:lastPrinted>2018-11-27T03:43:00Z</cp:lastPrinted>
  <dcterms:created xsi:type="dcterms:W3CDTF">2019-07-31T08:49:00Z</dcterms:created>
  <dcterms:modified xsi:type="dcterms:W3CDTF">2019-07-31T08:56:00Z</dcterms:modified>
</cp:coreProperties>
</file>