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FB2" w:rsidRDefault="00751CCF" w:rsidP="00932587">
      <w:r>
        <w:rPr>
          <w:noProof/>
        </w:rPr>
        <w:pict>
          <v:rect id="_x0000_s1029" style="position:absolute;margin-left:-45pt;margin-top:-18pt;width:96pt;height:99pt;z-index:-251658752;mso-wrap-distance-left:2.88pt;mso-wrap-distance-top:2.88pt;mso-wrap-distance-right:2.88pt;mso-wrap-distance-bottom:2.88pt" o:preferrelative="t" filled="f" stroked="f" insetpen="t" o:cliptowrap="t">
            <v:imagedata r:id="rId6" o:title="logo "/>
            <v:shadow color="#ccc"/>
            <v:path o:extrusionok="f"/>
            <o:lock v:ext="edit" aspectratio="t"/>
          </v:rect>
        </w:pict>
      </w:r>
    </w:p>
    <w:p w:rsidR="00183FB2" w:rsidRDefault="00183FB2" w:rsidP="00B42A47">
      <w:pPr>
        <w:jc w:val="center"/>
      </w:pPr>
    </w:p>
    <w:p w:rsidR="00B42A47" w:rsidRPr="00813856" w:rsidRDefault="004B7D8E" w:rsidP="004F5150">
      <w:pPr>
        <w:ind w:left="720" w:firstLine="720"/>
        <w:outlineLvl w:val="0"/>
      </w:pPr>
      <w:bookmarkStart w:id="0" w:name="_Toc345078275"/>
      <w:r>
        <w:t>Year 10</w:t>
      </w:r>
      <w:r w:rsidR="00460324" w:rsidRPr="00813856">
        <w:t xml:space="preserve"> Science</w:t>
      </w:r>
      <w:bookmarkEnd w:id="0"/>
      <w:r w:rsidR="00460324" w:rsidRPr="00813856">
        <w:t xml:space="preserve"> </w:t>
      </w:r>
    </w:p>
    <w:p w:rsidR="00460324" w:rsidRPr="00183FB2" w:rsidRDefault="00AC178C" w:rsidP="004F5150">
      <w:pPr>
        <w:ind w:left="720" w:firstLine="720"/>
        <w:outlineLvl w:val="0"/>
        <w:rPr>
          <w:b/>
          <w:sz w:val="36"/>
          <w:szCs w:val="36"/>
        </w:rPr>
      </w:pPr>
      <w:bookmarkStart w:id="1" w:name="_Toc345078276"/>
      <w:r>
        <w:rPr>
          <w:b/>
          <w:sz w:val="36"/>
          <w:szCs w:val="36"/>
        </w:rPr>
        <w:t>Earth &amp; Space</w:t>
      </w:r>
      <w:r w:rsidR="008C37AD">
        <w:rPr>
          <w:b/>
          <w:sz w:val="36"/>
          <w:szCs w:val="36"/>
        </w:rPr>
        <w:t xml:space="preserve"> </w:t>
      </w:r>
      <w:r w:rsidR="004F5150">
        <w:rPr>
          <w:b/>
          <w:sz w:val="36"/>
          <w:szCs w:val="36"/>
        </w:rPr>
        <w:t>2</w:t>
      </w:r>
      <w:r w:rsidR="008C37AD">
        <w:rPr>
          <w:b/>
          <w:sz w:val="36"/>
          <w:szCs w:val="36"/>
        </w:rPr>
        <w:t xml:space="preserve"> Test:  </w:t>
      </w:r>
      <w:bookmarkEnd w:id="1"/>
      <w:r>
        <w:rPr>
          <w:b/>
          <w:sz w:val="36"/>
          <w:szCs w:val="36"/>
        </w:rPr>
        <w:t>The Universe</w:t>
      </w:r>
    </w:p>
    <w:p w:rsidR="00460324" w:rsidRDefault="00460324"/>
    <w:p w:rsidR="00E52DC2" w:rsidRDefault="00E52DC2"/>
    <w:p w:rsidR="00813856" w:rsidRPr="00183FB2" w:rsidRDefault="00460324" w:rsidP="004F5150">
      <w:pPr>
        <w:outlineLvl w:val="0"/>
        <w:rPr>
          <w:sz w:val="28"/>
          <w:szCs w:val="28"/>
          <w:u w:val="single"/>
        </w:rPr>
      </w:pPr>
      <w:bookmarkStart w:id="2" w:name="_Toc345078277"/>
      <w:r w:rsidRPr="00183FB2">
        <w:rPr>
          <w:b/>
          <w:sz w:val="28"/>
          <w:szCs w:val="28"/>
          <w:u w:val="single"/>
        </w:rPr>
        <w:t>SECTION 1:  MULTIPLE CHOICE</w:t>
      </w:r>
      <w:r w:rsidR="00B42A47" w:rsidRPr="00183FB2">
        <w:rPr>
          <w:b/>
          <w:sz w:val="28"/>
          <w:szCs w:val="28"/>
          <w:u w:val="single"/>
        </w:rPr>
        <w:t xml:space="preserve"> </w:t>
      </w:r>
      <w:r w:rsidR="00813856" w:rsidRPr="00183FB2">
        <w:rPr>
          <w:sz w:val="28"/>
          <w:szCs w:val="28"/>
        </w:rPr>
        <w:t>(1 mark each</w:t>
      </w:r>
      <w:r w:rsidR="00B42A47" w:rsidRPr="00183FB2">
        <w:rPr>
          <w:sz w:val="28"/>
          <w:szCs w:val="28"/>
        </w:rPr>
        <w:t>)</w:t>
      </w:r>
      <w:bookmarkEnd w:id="2"/>
      <w:r w:rsidR="00813856" w:rsidRPr="00183FB2">
        <w:rPr>
          <w:sz w:val="28"/>
          <w:szCs w:val="28"/>
          <w:u w:val="single"/>
        </w:rPr>
        <w:t xml:space="preserve"> </w:t>
      </w:r>
    </w:p>
    <w:p w:rsidR="00813856" w:rsidRDefault="00813856" w:rsidP="004F5150">
      <w:pPr>
        <w:outlineLvl w:val="0"/>
        <w:rPr>
          <w:sz w:val="28"/>
          <w:szCs w:val="28"/>
        </w:rPr>
      </w:pPr>
      <w:bookmarkStart w:id="3" w:name="_Toc345078278"/>
      <w:r w:rsidRPr="00183FB2">
        <w:rPr>
          <w:sz w:val="28"/>
          <w:szCs w:val="28"/>
        </w:rPr>
        <w:t xml:space="preserve">Circle your answer on the multiple choice answer </w:t>
      </w:r>
      <w:proofErr w:type="gramStart"/>
      <w:r w:rsidRPr="00183FB2">
        <w:rPr>
          <w:sz w:val="28"/>
          <w:szCs w:val="28"/>
        </w:rPr>
        <w:t>sheet</w:t>
      </w:r>
      <w:proofErr w:type="gramEnd"/>
      <w:r w:rsidR="00460324" w:rsidRPr="00183FB2">
        <w:rPr>
          <w:sz w:val="28"/>
          <w:szCs w:val="28"/>
        </w:rPr>
        <w:t>.</w:t>
      </w:r>
      <w:bookmarkEnd w:id="3"/>
      <w:r w:rsidR="00460324" w:rsidRPr="00183FB2">
        <w:rPr>
          <w:sz w:val="28"/>
          <w:szCs w:val="28"/>
        </w:rPr>
        <w:t xml:space="preserve">  </w:t>
      </w:r>
    </w:p>
    <w:p w:rsidR="008C37AD" w:rsidRDefault="008C37AD">
      <w:pPr>
        <w:rPr>
          <w:sz w:val="28"/>
          <w:szCs w:val="28"/>
        </w:rPr>
      </w:pPr>
    </w:p>
    <w:p w:rsidR="00AC178C" w:rsidRDefault="00AC178C" w:rsidP="00AC178C">
      <w:pPr>
        <w:ind w:left="540"/>
      </w:pPr>
    </w:p>
    <w:p w:rsidR="00AC178C" w:rsidRDefault="00AC178C" w:rsidP="00AC178C">
      <w:pPr>
        <w:numPr>
          <w:ilvl w:val="0"/>
          <w:numId w:val="39"/>
        </w:numPr>
      </w:pPr>
      <w:r>
        <w:t>Which is the correct order from smallest to largest?</w:t>
      </w:r>
    </w:p>
    <w:p w:rsidR="00AC178C" w:rsidRDefault="00AC178C" w:rsidP="00AC178C">
      <w:pPr>
        <w:numPr>
          <w:ilvl w:val="1"/>
          <w:numId w:val="39"/>
        </w:numPr>
      </w:pPr>
      <w:r>
        <w:t>Moon, star, planet, asteroid.</w:t>
      </w:r>
    </w:p>
    <w:p w:rsidR="00AC178C" w:rsidRDefault="00AC178C" w:rsidP="00AC178C">
      <w:pPr>
        <w:numPr>
          <w:ilvl w:val="1"/>
          <w:numId w:val="39"/>
        </w:numPr>
      </w:pPr>
      <w:r>
        <w:t>Moon, planet, galaxy, universe.</w:t>
      </w:r>
    </w:p>
    <w:p w:rsidR="00AC178C" w:rsidRDefault="00AC178C" w:rsidP="00AC178C">
      <w:pPr>
        <w:numPr>
          <w:ilvl w:val="1"/>
          <w:numId w:val="39"/>
        </w:numPr>
      </w:pPr>
      <w:r>
        <w:t>Comet, meteor, galaxy, star.</w:t>
      </w:r>
    </w:p>
    <w:p w:rsidR="00AC178C" w:rsidRDefault="00AC178C" w:rsidP="00AC178C">
      <w:pPr>
        <w:numPr>
          <w:ilvl w:val="1"/>
          <w:numId w:val="39"/>
        </w:numPr>
      </w:pPr>
      <w:r>
        <w:t>Sun, moon, galaxy, universe.</w:t>
      </w:r>
    </w:p>
    <w:p w:rsidR="00F63218" w:rsidRDefault="00F63218" w:rsidP="00F63218"/>
    <w:p w:rsidR="00F63218" w:rsidRDefault="00F63218" w:rsidP="00F63218">
      <w:pPr>
        <w:numPr>
          <w:ilvl w:val="0"/>
          <w:numId w:val="39"/>
        </w:numPr>
      </w:pPr>
      <w:r>
        <w:t xml:space="preserve"> The Big Bang Theory describes the origin of the universe as ‘singularity’. Singularity consisted of</w:t>
      </w:r>
    </w:p>
    <w:p w:rsidR="00F63218" w:rsidRDefault="00F63218" w:rsidP="00F63218">
      <w:pPr>
        <w:numPr>
          <w:ilvl w:val="1"/>
          <w:numId w:val="39"/>
        </w:numPr>
      </w:pPr>
      <w:r>
        <w:t>zero mass</w:t>
      </w:r>
    </w:p>
    <w:p w:rsidR="00F63218" w:rsidRDefault="00F63218" w:rsidP="00F63218">
      <w:pPr>
        <w:numPr>
          <w:ilvl w:val="1"/>
          <w:numId w:val="39"/>
        </w:numPr>
      </w:pPr>
      <w:r>
        <w:t>zero energy</w:t>
      </w:r>
    </w:p>
    <w:p w:rsidR="00F63218" w:rsidRDefault="00F63218" w:rsidP="00F63218">
      <w:pPr>
        <w:numPr>
          <w:ilvl w:val="1"/>
          <w:numId w:val="39"/>
        </w:numPr>
      </w:pPr>
      <w:r>
        <w:t>zero volume</w:t>
      </w:r>
    </w:p>
    <w:p w:rsidR="00F63218" w:rsidRDefault="00F63218" w:rsidP="00F63218">
      <w:pPr>
        <w:numPr>
          <w:ilvl w:val="1"/>
          <w:numId w:val="39"/>
        </w:numPr>
      </w:pPr>
      <w:r>
        <w:t>zero density</w:t>
      </w:r>
    </w:p>
    <w:p w:rsidR="00F63218" w:rsidRDefault="00F63218" w:rsidP="00F63218"/>
    <w:p w:rsidR="00F63218" w:rsidRDefault="00F63218" w:rsidP="00F63218">
      <w:pPr>
        <w:numPr>
          <w:ilvl w:val="0"/>
          <w:numId w:val="39"/>
        </w:numPr>
      </w:pPr>
      <w:r>
        <w:t>The first fundamental interaction in the universe was</w:t>
      </w:r>
    </w:p>
    <w:p w:rsidR="00F63218" w:rsidRDefault="00F63218" w:rsidP="00F63218">
      <w:pPr>
        <w:numPr>
          <w:ilvl w:val="1"/>
          <w:numId w:val="39"/>
        </w:numPr>
      </w:pPr>
      <w:r>
        <w:t>gravitational</w:t>
      </w:r>
    </w:p>
    <w:p w:rsidR="00F63218" w:rsidRDefault="00F63218" w:rsidP="00F63218">
      <w:pPr>
        <w:numPr>
          <w:ilvl w:val="1"/>
          <w:numId w:val="39"/>
        </w:numPr>
      </w:pPr>
      <w:r>
        <w:t>electrostatic</w:t>
      </w:r>
    </w:p>
    <w:p w:rsidR="00F63218" w:rsidRDefault="00F63218" w:rsidP="00F63218">
      <w:pPr>
        <w:numPr>
          <w:ilvl w:val="1"/>
          <w:numId w:val="39"/>
        </w:numPr>
      </w:pPr>
      <w:r>
        <w:t>weak</w:t>
      </w:r>
    </w:p>
    <w:p w:rsidR="00F63218" w:rsidRDefault="00F63218" w:rsidP="00F63218">
      <w:pPr>
        <w:numPr>
          <w:ilvl w:val="1"/>
          <w:numId w:val="39"/>
        </w:numPr>
      </w:pPr>
      <w:r>
        <w:t>strong</w:t>
      </w:r>
    </w:p>
    <w:p w:rsidR="00F63218" w:rsidRDefault="00F63218" w:rsidP="00F63218"/>
    <w:p w:rsidR="00F63218" w:rsidRDefault="00F63218" w:rsidP="00F63218">
      <w:pPr>
        <w:numPr>
          <w:ilvl w:val="0"/>
          <w:numId w:val="39"/>
        </w:numPr>
      </w:pPr>
      <w:r>
        <w:t xml:space="preserve"> Which of the following was true about the expanding universe?</w:t>
      </w:r>
    </w:p>
    <w:p w:rsidR="00F63218" w:rsidRDefault="00F63218" w:rsidP="00F63218">
      <w:pPr>
        <w:numPr>
          <w:ilvl w:val="1"/>
          <w:numId w:val="39"/>
        </w:numPr>
      </w:pPr>
      <w:r>
        <w:t>Its average temperature has been increasing.</w:t>
      </w:r>
    </w:p>
    <w:p w:rsidR="00F63218" w:rsidRDefault="00F63218" w:rsidP="00F63218">
      <w:pPr>
        <w:numPr>
          <w:ilvl w:val="1"/>
          <w:numId w:val="39"/>
        </w:numPr>
      </w:pPr>
      <w:r>
        <w:t>Its average density has been decreasing.</w:t>
      </w:r>
    </w:p>
    <w:p w:rsidR="00F63218" w:rsidRDefault="00F63218" w:rsidP="00F63218">
      <w:pPr>
        <w:numPr>
          <w:ilvl w:val="1"/>
          <w:numId w:val="39"/>
        </w:numPr>
      </w:pPr>
      <w:r>
        <w:t>The amount of energy has been increasing.</w:t>
      </w:r>
    </w:p>
    <w:p w:rsidR="00F63218" w:rsidRDefault="00F63218" w:rsidP="00F63218">
      <w:pPr>
        <w:numPr>
          <w:ilvl w:val="1"/>
          <w:numId w:val="39"/>
        </w:numPr>
      </w:pPr>
      <w:r>
        <w:t>The amount of matter has been decreasing.</w:t>
      </w:r>
    </w:p>
    <w:p w:rsidR="00F63218" w:rsidRDefault="00F63218" w:rsidP="00F63218"/>
    <w:p w:rsidR="00F63218" w:rsidRDefault="00C45706" w:rsidP="00F63218">
      <w:pPr>
        <w:numPr>
          <w:ilvl w:val="0"/>
          <w:numId w:val="39"/>
        </w:numPr>
      </w:pPr>
      <w:r>
        <w:t>Which of the following is true about the Big Bang Theory?</w:t>
      </w:r>
    </w:p>
    <w:p w:rsidR="00C45706" w:rsidRDefault="00C45706" w:rsidP="00C45706">
      <w:pPr>
        <w:numPr>
          <w:ilvl w:val="1"/>
          <w:numId w:val="39"/>
        </w:numPr>
      </w:pPr>
      <w:r>
        <w:t>Galaxies are moving apart from each other as the universe expands.</w:t>
      </w:r>
    </w:p>
    <w:p w:rsidR="00C45706" w:rsidRDefault="00C45706" w:rsidP="00C45706">
      <w:pPr>
        <w:numPr>
          <w:ilvl w:val="1"/>
          <w:numId w:val="39"/>
        </w:numPr>
      </w:pPr>
      <w:r>
        <w:t>Stars are being thrown apart from each other due to the momentum of a past explosion.</w:t>
      </w:r>
    </w:p>
    <w:p w:rsidR="00C45706" w:rsidRDefault="00C45706" w:rsidP="00C45706">
      <w:pPr>
        <w:numPr>
          <w:ilvl w:val="1"/>
          <w:numId w:val="39"/>
        </w:numPr>
      </w:pPr>
      <w:r>
        <w:t>The universe suddenly appeared in space.</w:t>
      </w:r>
    </w:p>
    <w:p w:rsidR="00C45706" w:rsidRDefault="00C45706" w:rsidP="00C45706">
      <w:pPr>
        <w:numPr>
          <w:ilvl w:val="1"/>
          <w:numId w:val="39"/>
        </w:numPr>
      </w:pPr>
      <w:r>
        <w:t>The Big Bang attempts to explain why the universe was created, what existed before the universe and what exists outside of the universe.</w:t>
      </w:r>
    </w:p>
    <w:p w:rsidR="00C45706" w:rsidRDefault="00C45706" w:rsidP="00C45706"/>
    <w:p w:rsidR="00C45706" w:rsidRDefault="00C45706" w:rsidP="00C45706">
      <w:pPr>
        <w:numPr>
          <w:ilvl w:val="0"/>
          <w:numId w:val="39"/>
        </w:numPr>
      </w:pPr>
      <w:r>
        <w:t>Which is the c</w:t>
      </w:r>
      <w:r w:rsidR="007E352A">
        <w:t>orrect sequence of events?</w:t>
      </w:r>
    </w:p>
    <w:p w:rsidR="00C45706" w:rsidRDefault="00C45706" w:rsidP="00FE6FB4">
      <w:pPr>
        <w:numPr>
          <w:ilvl w:val="1"/>
          <w:numId w:val="39"/>
        </w:numPr>
      </w:pPr>
      <w:r>
        <w:t>formation of stars, formation of galaxies, formation of matter, formation of solar systems, humans appeared on Earth</w:t>
      </w:r>
    </w:p>
    <w:p w:rsidR="00C45706" w:rsidRDefault="00C45706" w:rsidP="00FE6FB4">
      <w:pPr>
        <w:numPr>
          <w:ilvl w:val="1"/>
          <w:numId w:val="39"/>
        </w:numPr>
      </w:pPr>
      <w:r>
        <w:t>formation of galaxies, formation of stars, formation of matter, formation of solar systems, humans appeared on Earth</w:t>
      </w:r>
    </w:p>
    <w:p w:rsidR="00C45706" w:rsidRDefault="00C45706" w:rsidP="00FE6FB4">
      <w:pPr>
        <w:numPr>
          <w:ilvl w:val="1"/>
          <w:numId w:val="39"/>
        </w:numPr>
      </w:pPr>
      <w:r>
        <w:t>formation of matter, formation of stars, formation of galaxies, formation of solar systems, humans appeared on Earth</w:t>
      </w:r>
    </w:p>
    <w:p w:rsidR="00C45706" w:rsidRDefault="00FE6FB4" w:rsidP="00FE6FB4">
      <w:pPr>
        <w:numPr>
          <w:ilvl w:val="1"/>
          <w:numId w:val="39"/>
        </w:numPr>
      </w:pPr>
      <w:r>
        <w:t>formation of solar systems, humans appeared on Earth</w:t>
      </w:r>
      <w:r w:rsidR="00C45706">
        <w:t xml:space="preserve">, formation of stars, formation of galaxies, </w:t>
      </w:r>
      <w:r>
        <w:t>formation of matter</w:t>
      </w:r>
    </w:p>
    <w:p w:rsidR="00FE6FB4" w:rsidRDefault="00FE6FB4" w:rsidP="00FE6FB4"/>
    <w:p w:rsidR="00FE6FB4" w:rsidRDefault="00FE6FB4" w:rsidP="00FE6FB4">
      <w:pPr>
        <w:numPr>
          <w:ilvl w:val="0"/>
          <w:numId w:val="39"/>
        </w:numPr>
      </w:pPr>
      <w:r>
        <w:br w:type="page"/>
      </w:r>
      <w:r>
        <w:lastRenderedPageBreak/>
        <w:t>Which of the following is not evidence for the Big Bang Theory?</w:t>
      </w:r>
    </w:p>
    <w:p w:rsidR="00FE6FB4" w:rsidRDefault="00FE6FB4" w:rsidP="00FE6FB4">
      <w:pPr>
        <w:numPr>
          <w:ilvl w:val="1"/>
          <w:numId w:val="39"/>
        </w:numPr>
      </w:pPr>
      <w:r>
        <w:t>The universe continues to expand, as measured using Doppler Effect and spectral shift analysis.</w:t>
      </w:r>
    </w:p>
    <w:p w:rsidR="00FE6FB4" w:rsidRDefault="00FE6FB4" w:rsidP="00FE6FB4">
      <w:pPr>
        <w:numPr>
          <w:ilvl w:val="1"/>
          <w:numId w:val="39"/>
        </w:numPr>
      </w:pPr>
      <w:r>
        <w:t>There is an abundance of hydrogen and helium, the first two elements to exist in the universe, at levels predicted by Big Bang Theorists.</w:t>
      </w:r>
    </w:p>
    <w:p w:rsidR="00FE6FB4" w:rsidRDefault="00FE6FB4" w:rsidP="00FE6FB4">
      <w:pPr>
        <w:numPr>
          <w:ilvl w:val="1"/>
          <w:numId w:val="39"/>
        </w:numPr>
      </w:pPr>
      <w:r>
        <w:t>Cosmic microwave radiation exists uniformly in the universe as background radiation, at levels predicted by the Big Bang theorists.</w:t>
      </w:r>
    </w:p>
    <w:p w:rsidR="00FE6FB4" w:rsidRDefault="00FE6FB4" w:rsidP="00FE6FB4">
      <w:pPr>
        <w:numPr>
          <w:ilvl w:val="1"/>
          <w:numId w:val="39"/>
        </w:numPr>
      </w:pPr>
      <w:r>
        <w:t>The Square Kilometre Array has detected hadrons and measured gravity waves which show the existence</w:t>
      </w:r>
      <w:r w:rsidR="00E418E7">
        <w:t xml:space="preserve"> of black holes</w:t>
      </w:r>
      <w:r>
        <w:t>, as predicted by Big Bang Theorists.</w:t>
      </w:r>
    </w:p>
    <w:p w:rsidR="00E418E7" w:rsidRDefault="00E418E7" w:rsidP="00E418E7"/>
    <w:p w:rsidR="00975370" w:rsidRDefault="00922DB0" w:rsidP="00E418E7">
      <w:pPr>
        <w:numPr>
          <w:ilvl w:val="0"/>
          <w:numId w:val="39"/>
        </w:numPr>
      </w:pPr>
      <w:r>
        <w:t>In spectral analysis of stars, r</w:t>
      </w:r>
      <w:r w:rsidR="00975370">
        <w:t>ed shift occurs</w:t>
      </w:r>
    </w:p>
    <w:p w:rsidR="00975370" w:rsidRDefault="00922DB0" w:rsidP="00975370">
      <w:pPr>
        <w:numPr>
          <w:ilvl w:val="1"/>
          <w:numId w:val="39"/>
        </w:numPr>
      </w:pPr>
      <w:proofErr w:type="gramStart"/>
      <w:r>
        <w:t>as</w:t>
      </w:r>
      <w:proofErr w:type="gramEnd"/>
      <w:r>
        <w:t xml:space="preserve"> apparent wavelength increases.</w:t>
      </w:r>
    </w:p>
    <w:p w:rsidR="00922DB0" w:rsidRDefault="00922DB0" w:rsidP="00975370">
      <w:pPr>
        <w:numPr>
          <w:ilvl w:val="1"/>
          <w:numId w:val="39"/>
        </w:numPr>
      </w:pPr>
      <w:proofErr w:type="gramStart"/>
      <w:r>
        <w:t>as</w:t>
      </w:r>
      <w:proofErr w:type="gramEnd"/>
      <w:r>
        <w:t xml:space="preserve"> a star moves towards us.</w:t>
      </w:r>
    </w:p>
    <w:p w:rsidR="00922DB0" w:rsidRDefault="00922DB0" w:rsidP="00975370">
      <w:pPr>
        <w:numPr>
          <w:ilvl w:val="1"/>
          <w:numId w:val="39"/>
        </w:numPr>
      </w:pPr>
      <w:proofErr w:type="gramStart"/>
      <w:r>
        <w:t>as</w:t>
      </w:r>
      <w:proofErr w:type="gramEnd"/>
      <w:r>
        <w:t xml:space="preserve"> apparent frequency increases.</w:t>
      </w:r>
    </w:p>
    <w:p w:rsidR="00922DB0" w:rsidRDefault="00922DB0" w:rsidP="00975370">
      <w:pPr>
        <w:numPr>
          <w:ilvl w:val="1"/>
          <w:numId w:val="39"/>
        </w:numPr>
      </w:pPr>
      <w:proofErr w:type="gramStart"/>
      <w:r>
        <w:t>as</w:t>
      </w:r>
      <w:proofErr w:type="gramEnd"/>
      <w:r>
        <w:t xml:space="preserve"> apparent temperature increases.</w:t>
      </w:r>
    </w:p>
    <w:p w:rsidR="00922DB0" w:rsidRDefault="00922DB0" w:rsidP="00922DB0">
      <w:pPr>
        <w:ind w:left="880"/>
      </w:pPr>
    </w:p>
    <w:p w:rsidR="00E418E7" w:rsidRDefault="00E418E7" w:rsidP="00E418E7">
      <w:pPr>
        <w:numPr>
          <w:ilvl w:val="0"/>
          <w:numId w:val="39"/>
        </w:numPr>
      </w:pPr>
      <w:r>
        <w:t>The source of energy for our star is</w:t>
      </w:r>
    </w:p>
    <w:p w:rsidR="00E418E7" w:rsidRDefault="00E418E7" w:rsidP="00E418E7">
      <w:pPr>
        <w:numPr>
          <w:ilvl w:val="1"/>
          <w:numId w:val="39"/>
        </w:numPr>
      </w:pPr>
      <w:proofErr w:type="gramStart"/>
      <w:r>
        <w:t>nuclear</w:t>
      </w:r>
      <w:proofErr w:type="gramEnd"/>
      <w:r>
        <w:t xml:space="preserve"> fission of helium to form hydrogen.</w:t>
      </w:r>
    </w:p>
    <w:p w:rsidR="00E418E7" w:rsidRDefault="00E418E7" w:rsidP="00E418E7">
      <w:pPr>
        <w:numPr>
          <w:ilvl w:val="1"/>
          <w:numId w:val="39"/>
        </w:numPr>
      </w:pPr>
      <w:r>
        <w:t>nuclear fusion of hydrogen to form helium</w:t>
      </w:r>
    </w:p>
    <w:p w:rsidR="00E418E7" w:rsidRDefault="00E418E7" w:rsidP="00E418E7">
      <w:pPr>
        <w:numPr>
          <w:ilvl w:val="1"/>
          <w:numId w:val="39"/>
        </w:numPr>
      </w:pPr>
      <w:r>
        <w:t>combustion of hydrogen and helium</w:t>
      </w:r>
    </w:p>
    <w:p w:rsidR="00E418E7" w:rsidRDefault="00E418E7" w:rsidP="00E418E7">
      <w:pPr>
        <w:numPr>
          <w:ilvl w:val="1"/>
          <w:numId w:val="39"/>
        </w:numPr>
      </w:pPr>
      <w:r>
        <w:t>nucleosy</w:t>
      </w:r>
      <w:r w:rsidR="00751CCF">
        <w:t>n</w:t>
      </w:r>
      <w:r>
        <w:t>thesis of protons and neutrons to form hydrogen</w:t>
      </w:r>
    </w:p>
    <w:p w:rsidR="00E418E7" w:rsidRDefault="00E418E7" w:rsidP="00E418E7"/>
    <w:p w:rsidR="00E418E7" w:rsidRDefault="00E00DE6" w:rsidP="00E418E7">
      <w:pPr>
        <w:numPr>
          <w:ilvl w:val="0"/>
          <w:numId w:val="39"/>
        </w:numPr>
      </w:pPr>
      <w:r>
        <w:t>Our sun</w:t>
      </w:r>
      <w:r w:rsidR="00E418E7">
        <w:t xml:space="preserve"> is a</w:t>
      </w:r>
      <w:r w:rsidR="00975370">
        <w:t xml:space="preserve"> medium</w:t>
      </w:r>
      <w:r w:rsidR="00E418E7">
        <w:t xml:space="preserve"> star. It will become all of the following during its lifetime, except a</w:t>
      </w:r>
    </w:p>
    <w:p w:rsidR="00E418E7" w:rsidRDefault="00E418E7" w:rsidP="00E418E7">
      <w:pPr>
        <w:numPr>
          <w:ilvl w:val="1"/>
          <w:numId w:val="39"/>
        </w:numPr>
      </w:pPr>
      <w:proofErr w:type="gramStart"/>
      <w:r>
        <w:t>red</w:t>
      </w:r>
      <w:proofErr w:type="gramEnd"/>
      <w:r>
        <w:t xml:space="preserve"> giant.</w:t>
      </w:r>
    </w:p>
    <w:p w:rsidR="00E418E7" w:rsidRDefault="00E418E7" w:rsidP="00E418E7">
      <w:pPr>
        <w:numPr>
          <w:ilvl w:val="1"/>
          <w:numId w:val="39"/>
        </w:numPr>
      </w:pPr>
      <w:r>
        <w:t>planetary nebula</w:t>
      </w:r>
    </w:p>
    <w:p w:rsidR="00E418E7" w:rsidRDefault="00E418E7" w:rsidP="00E418E7">
      <w:pPr>
        <w:numPr>
          <w:ilvl w:val="1"/>
          <w:numId w:val="39"/>
        </w:numPr>
      </w:pPr>
      <w:r>
        <w:t>white dwarf</w:t>
      </w:r>
    </w:p>
    <w:p w:rsidR="00E418E7" w:rsidRDefault="00E00DE6" w:rsidP="00E418E7">
      <w:pPr>
        <w:numPr>
          <w:ilvl w:val="1"/>
          <w:numId w:val="39"/>
        </w:numPr>
      </w:pPr>
      <w:r>
        <w:t>neutron star</w:t>
      </w:r>
      <w:bookmarkStart w:id="4" w:name="_GoBack"/>
      <w:bookmarkEnd w:id="4"/>
    </w:p>
    <w:p w:rsidR="00E00DE6" w:rsidRDefault="00E00DE6" w:rsidP="00E00DE6"/>
    <w:p w:rsidR="00E00DE6" w:rsidRDefault="00E00DE6" w:rsidP="00E00DE6">
      <w:pPr>
        <w:numPr>
          <w:ilvl w:val="0"/>
          <w:numId w:val="39"/>
        </w:numPr>
      </w:pPr>
      <w:r>
        <w:t xml:space="preserve"> Which is the correct sequence for the life cycle a </w:t>
      </w:r>
      <w:r w:rsidR="007B539C">
        <w:t xml:space="preserve">very </w:t>
      </w:r>
      <w:r>
        <w:t>large star</w:t>
      </w:r>
    </w:p>
    <w:p w:rsidR="00E00DE6" w:rsidRDefault="00E00DE6" w:rsidP="007E352A">
      <w:pPr>
        <w:numPr>
          <w:ilvl w:val="1"/>
          <w:numId w:val="39"/>
        </w:numPr>
      </w:pPr>
      <w:r>
        <w:t xml:space="preserve">Stellar nebula </w:t>
      </w:r>
      <w:r>
        <w:sym w:font="Wingdings" w:char="F0E0"/>
      </w:r>
      <w:r>
        <w:t xml:space="preserve"> massive </w:t>
      </w:r>
      <w:proofErr w:type="spellStart"/>
      <w:r>
        <w:t xml:space="preserve">star </w:t>
      </w:r>
      <w:r>
        <w:sym w:font="Wingdings" w:char="F0E0"/>
      </w:r>
      <w:r>
        <w:t xml:space="preserve"> red</w:t>
      </w:r>
      <w:proofErr w:type="spellEnd"/>
      <w:r>
        <w:t xml:space="preserve"> hypergiant </w:t>
      </w:r>
      <w:r>
        <w:sym w:font="Wingdings" w:char="F0E0"/>
      </w:r>
      <w:r>
        <w:t xml:space="preserve"> supernova </w:t>
      </w:r>
      <w:r>
        <w:sym w:font="Wingdings" w:char="F0E0"/>
      </w:r>
      <w:r>
        <w:t xml:space="preserve"> black hole</w:t>
      </w:r>
    </w:p>
    <w:p w:rsidR="00E00DE6" w:rsidRDefault="00E00DE6" w:rsidP="007E352A">
      <w:pPr>
        <w:numPr>
          <w:ilvl w:val="1"/>
          <w:numId w:val="39"/>
        </w:numPr>
      </w:pPr>
      <w:r>
        <w:t xml:space="preserve">Planetary nebula </w:t>
      </w:r>
      <w:r w:rsidR="007B539C">
        <w:sym w:font="Wingdings" w:char="F0E0"/>
      </w:r>
      <w:r w:rsidR="007B539C">
        <w:t xml:space="preserve"> White dwarf </w:t>
      </w:r>
      <w:r>
        <w:sym w:font="Wingdings" w:char="F0E0"/>
      </w:r>
      <w:r>
        <w:t xml:space="preserve"> red hypergiant </w:t>
      </w:r>
      <w:r>
        <w:sym w:font="Wingdings" w:char="F0E0"/>
      </w:r>
      <w:r>
        <w:t xml:space="preserve"> supernova </w:t>
      </w:r>
      <w:r>
        <w:sym w:font="Wingdings" w:char="F0E0"/>
      </w:r>
      <w:r>
        <w:t xml:space="preserve"> Pulsar </w:t>
      </w:r>
    </w:p>
    <w:p w:rsidR="00E00DE6" w:rsidRDefault="00E00DE6" w:rsidP="007E352A">
      <w:pPr>
        <w:numPr>
          <w:ilvl w:val="1"/>
          <w:numId w:val="39"/>
        </w:numPr>
      </w:pPr>
      <w:r>
        <w:t xml:space="preserve">Stellar nebula </w:t>
      </w:r>
      <w:r>
        <w:sym w:font="Wingdings" w:char="F0E0"/>
      </w:r>
      <w:r>
        <w:t xml:space="preserve"> massive </w:t>
      </w:r>
      <w:proofErr w:type="spellStart"/>
      <w:r>
        <w:t xml:space="preserve">star </w:t>
      </w:r>
      <w:r>
        <w:sym w:font="Wingdings" w:char="F0E0"/>
      </w:r>
      <w:r>
        <w:t xml:space="preserve"> red</w:t>
      </w:r>
      <w:proofErr w:type="spellEnd"/>
      <w:r>
        <w:t xml:space="preserve"> hypergiant </w:t>
      </w:r>
      <w:r>
        <w:sym w:font="Wingdings" w:char="F0E0"/>
      </w:r>
      <w:r>
        <w:t xml:space="preserve"> supernova </w:t>
      </w:r>
      <w:r>
        <w:sym w:font="Wingdings" w:char="F0E0"/>
      </w:r>
      <w:r>
        <w:t xml:space="preserve"> Planetary nebula</w:t>
      </w:r>
    </w:p>
    <w:p w:rsidR="00E00DE6" w:rsidRDefault="00E00DE6" w:rsidP="007E352A">
      <w:pPr>
        <w:numPr>
          <w:ilvl w:val="1"/>
          <w:numId w:val="39"/>
        </w:numPr>
      </w:pPr>
      <w:r>
        <w:t xml:space="preserve">Stellar nebula </w:t>
      </w:r>
      <w:r>
        <w:sym w:font="Wingdings" w:char="F0E0"/>
      </w:r>
      <w:r>
        <w:t xml:space="preserve"> massive star </w:t>
      </w:r>
      <w:r>
        <w:sym w:font="Wingdings" w:char="F0E0"/>
      </w:r>
      <w:r>
        <w:t xml:space="preserve"> blue ghost giant </w:t>
      </w:r>
      <w:r>
        <w:sym w:font="Wingdings" w:char="F0E0"/>
      </w:r>
      <w:r>
        <w:t xml:space="preserve"> supernova </w:t>
      </w:r>
      <w:r>
        <w:sym w:font="Wingdings" w:char="F0E0"/>
      </w:r>
      <w:r>
        <w:t xml:space="preserve"> black hole</w:t>
      </w:r>
    </w:p>
    <w:p w:rsidR="00E00DE6" w:rsidRDefault="00E00DE6" w:rsidP="00E00DE6">
      <w:pPr>
        <w:ind w:left="397"/>
      </w:pPr>
    </w:p>
    <w:p w:rsidR="008E481F" w:rsidRDefault="007B539C" w:rsidP="007B539C">
      <w:pPr>
        <w:numPr>
          <w:ilvl w:val="0"/>
          <w:numId w:val="39"/>
        </w:numPr>
      </w:pPr>
      <w:r>
        <w:t>The Large Hadron Collider was built by CERN, the European Organisation for Nuclear Research, between 1998 and 2008, at a cost of US$6 billion</w:t>
      </w:r>
      <w:r w:rsidR="008E481F">
        <w:t>,</w:t>
      </w:r>
      <w:r>
        <w:t xml:space="preserve"> </w:t>
      </w:r>
      <w:r w:rsidR="008E481F">
        <w:t>to allow physicists to test their predictions of different theories of particle physics and search for new particles as predicted by supersymmetry, one of several new theories to evolve from Big Bang Theory and the Standard Model. Which of the following statements about the Large Hadron Collider is true?</w:t>
      </w:r>
    </w:p>
    <w:p w:rsidR="008E481F" w:rsidRDefault="009D45BF" w:rsidP="008E481F">
      <w:pPr>
        <w:numPr>
          <w:ilvl w:val="1"/>
          <w:numId w:val="39"/>
        </w:numPr>
      </w:pPr>
      <w:r>
        <w:t>It was built in Japan.</w:t>
      </w:r>
    </w:p>
    <w:p w:rsidR="008E481F" w:rsidRDefault="008E481F" w:rsidP="008E481F">
      <w:pPr>
        <w:numPr>
          <w:ilvl w:val="1"/>
          <w:numId w:val="39"/>
        </w:numPr>
      </w:pPr>
      <w:r>
        <w:t>It is the largest machine in the world.</w:t>
      </w:r>
    </w:p>
    <w:p w:rsidR="008E481F" w:rsidRDefault="008E481F" w:rsidP="008E481F">
      <w:pPr>
        <w:numPr>
          <w:ilvl w:val="1"/>
          <w:numId w:val="39"/>
        </w:numPr>
      </w:pPr>
      <w:r>
        <w:t>It orbits approximately 400 km above the Earth at a speed of 27,600 km/hr.</w:t>
      </w:r>
    </w:p>
    <w:p w:rsidR="008E481F" w:rsidRDefault="008E481F" w:rsidP="008E481F">
      <w:pPr>
        <w:numPr>
          <w:ilvl w:val="1"/>
          <w:numId w:val="39"/>
        </w:numPr>
      </w:pPr>
      <w:r>
        <w:t>It has been</w:t>
      </w:r>
      <w:r w:rsidR="009D45BF">
        <w:t xml:space="preserve"> running continuously since 2008.</w:t>
      </w:r>
    </w:p>
    <w:p w:rsidR="009D45BF" w:rsidRDefault="009D45BF" w:rsidP="009D45BF"/>
    <w:p w:rsidR="009D45BF" w:rsidRDefault="009D45BF" w:rsidP="009D45BF"/>
    <w:p w:rsidR="00E00DE6" w:rsidRDefault="00E00DE6" w:rsidP="009D45BF">
      <w:r>
        <w:br w:type="page"/>
      </w:r>
      <w:r>
        <w:lastRenderedPageBreak/>
        <w:t xml:space="preserve">Examine the </w:t>
      </w:r>
      <w:proofErr w:type="spellStart"/>
      <w:proofErr w:type="gramStart"/>
      <w:r>
        <w:t>Hertzsprung</w:t>
      </w:r>
      <w:proofErr w:type="spellEnd"/>
      <w:r>
        <w:t>-Russell Diagram</w:t>
      </w:r>
      <w:proofErr w:type="gramEnd"/>
      <w:r>
        <w:t xml:space="preserve"> and then answer the questions below</w:t>
      </w:r>
    </w:p>
    <w:p w:rsidR="00E00DE6" w:rsidRDefault="00E00DE6" w:rsidP="00E00DE6">
      <w:pPr>
        <w:ind w:left="397"/>
      </w:pPr>
      <w:r>
        <w:fldChar w:fldCharType="begin"/>
      </w:r>
      <w:r>
        <w:instrText xml:space="preserve"> INCLUDEPICTURE "https://qph.fs.quoracdn.net/main-qimg-f178faea8a808f58d1bec20414deee48-c" \* MERGEFORMATINET </w:instrText>
      </w:r>
      <w:r>
        <w:fldChar w:fldCharType="separate"/>
      </w:r>
      <w:r w:rsidR="007B0E55">
        <w:fldChar w:fldCharType="begin"/>
      </w:r>
      <w:r w:rsidR="007B0E55">
        <w:instrText xml:space="preserve"> INCLUDEPICTURE  "https://qph.fs.quoracdn.net/main-qimg-f178faea8a808f58d1bec20414deee48-c" \* MERGEFORMATINET </w:instrText>
      </w:r>
      <w:r w:rsidR="007B0E55">
        <w:fldChar w:fldCharType="separate"/>
      </w:r>
      <w:r w:rsidR="00751CCF">
        <w:fldChar w:fldCharType="begin"/>
      </w:r>
      <w:r w:rsidR="00751CCF">
        <w:instrText xml:space="preserve"> </w:instrText>
      </w:r>
      <w:r w:rsidR="00751CCF">
        <w:instrText>INCLUDEPICTURE  "https://qph.fs.quoracdn.net/main-qimg-f178faea8a808f58d1bec20414deee48-c" \* MERGEFORMATINET</w:instrText>
      </w:r>
      <w:r w:rsidR="00751CCF">
        <w:instrText xml:space="preserve"> </w:instrText>
      </w:r>
      <w:r w:rsidR="00751CCF">
        <w:fldChar w:fldCharType="separate"/>
      </w:r>
      <w:r w:rsidR="007E352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elated image" style="width:402pt;height:319pt">
            <v:imagedata r:id="rId7" r:href="rId8"/>
          </v:shape>
        </w:pict>
      </w:r>
      <w:r w:rsidR="00751CCF">
        <w:fldChar w:fldCharType="end"/>
      </w:r>
      <w:r w:rsidR="007B0E55">
        <w:fldChar w:fldCharType="end"/>
      </w:r>
      <w:r>
        <w:fldChar w:fldCharType="end"/>
      </w:r>
    </w:p>
    <w:p w:rsidR="00AC178C" w:rsidRDefault="00AC178C" w:rsidP="00AC178C"/>
    <w:p w:rsidR="009D45BF" w:rsidRDefault="009D45BF" w:rsidP="00AC178C"/>
    <w:p w:rsidR="009D45BF" w:rsidRDefault="009D45BF" w:rsidP="009D45BF">
      <w:pPr>
        <w:numPr>
          <w:ilvl w:val="0"/>
          <w:numId w:val="39"/>
        </w:numPr>
      </w:pPr>
      <w:r>
        <w:t xml:space="preserve"> What is the absolute magnitude of a white dwarf?</w:t>
      </w:r>
    </w:p>
    <w:p w:rsidR="009D45BF" w:rsidRDefault="009D45BF" w:rsidP="009D45BF">
      <w:pPr>
        <w:numPr>
          <w:ilvl w:val="1"/>
          <w:numId w:val="39"/>
        </w:numPr>
      </w:pPr>
      <w:r>
        <w:t>2</w:t>
      </w:r>
    </w:p>
    <w:p w:rsidR="009D45BF" w:rsidRDefault="009D45BF" w:rsidP="009D45BF">
      <w:pPr>
        <w:numPr>
          <w:ilvl w:val="1"/>
          <w:numId w:val="39"/>
        </w:numPr>
      </w:pPr>
      <w:r>
        <w:t>14</w:t>
      </w:r>
    </w:p>
    <w:p w:rsidR="009D45BF" w:rsidRDefault="009D45BF" w:rsidP="009D45BF">
      <w:pPr>
        <w:numPr>
          <w:ilvl w:val="1"/>
          <w:numId w:val="39"/>
        </w:numPr>
      </w:pPr>
      <w:r>
        <w:t>7,000</w:t>
      </w:r>
    </w:p>
    <w:p w:rsidR="009D45BF" w:rsidRDefault="009D45BF" w:rsidP="009D45BF">
      <w:pPr>
        <w:numPr>
          <w:ilvl w:val="1"/>
          <w:numId w:val="39"/>
        </w:numPr>
      </w:pPr>
      <w:r>
        <w:t>10,000</w:t>
      </w:r>
    </w:p>
    <w:p w:rsidR="009D45BF" w:rsidRDefault="009D45BF" w:rsidP="009D45BF"/>
    <w:p w:rsidR="009D45BF" w:rsidRDefault="009D45BF" w:rsidP="009D45BF">
      <w:pPr>
        <w:numPr>
          <w:ilvl w:val="0"/>
          <w:numId w:val="39"/>
        </w:numPr>
      </w:pPr>
      <w:r>
        <w:t xml:space="preserve"> Which of the</w:t>
      </w:r>
      <w:r w:rsidR="00975370">
        <w:t>se stars is in the M spectral class?</w:t>
      </w:r>
    </w:p>
    <w:p w:rsidR="00975370" w:rsidRDefault="00975370" w:rsidP="00975370">
      <w:pPr>
        <w:numPr>
          <w:ilvl w:val="1"/>
          <w:numId w:val="39"/>
        </w:numPr>
      </w:pPr>
      <w:r>
        <w:t>Aldebaran</w:t>
      </w:r>
    </w:p>
    <w:p w:rsidR="00975370" w:rsidRDefault="00975370" w:rsidP="00975370">
      <w:pPr>
        <w:numPr>
          <w:ilvl w:val="1"/>
          <w:numId w:val="39"/>
        </w:numPr>
      </w:pPr>
      <w:proofErr w:type="spellStart"/>
      <w:r>
        <w:t>Proxima</w:t>
      </w:r>
      <w:proofErr w:type="spellEnd"/>
      <w:r>
        <w:t xml:space="preserve"> Centauri</w:t>
      </w:r>
    </w:p>
    <w:p w:rsidR="00975370" w:rsidRDefault="00975370" w:rsidP="00975370">
      <w:pPr>
        <w:numPr>
          <w:ilvl w:val="1"/>
          <w:numId w:val="39"/>
        </w:numPr>
      </w:pPr>
      <w:proofErr w:type="spellStart"/>
      <w:r>
        <w:t>Betelgeux</w:t>
      </w:r>
      <w:proofErr w:type="spellEnd"/>
    </w:p>
    <w:p w:rsidR="00975370" w:rsidRDefault="00975370" w:rsidP="00975370">
      <w:pPr>
        <w:numPr>
          <w:ilvl w:val="1"/>
          <w:numId w:val="39"/>
        </w:numPr>
      </w:pPr>
      <w:r>
        <w:t>Sirius M</w:t>
      </w:r>
    </w:p>
    <w:p w:rsidR="00975370" w:rsidRDefault="00975370" w:rsidP="00975370"/>
    <w:p w:rsidR="00975370" w:rsidRDefault="00975370" w:rsidP="00975370">
      <w:pPr>
        <w:numPr>
          <w:ilvl w:val="0"/>
          <w:numId w:val="39"/>
        </w:numPr>
      </w:pPr>
      <w:r>
        <w:t>Which star would be described as yellow, medium sized, medium temperature and middle aged?</w:t>
      </w:r>
    </w:p>
    <w:p w:rsidR="00975370" w:rsidRDefault="00975370" w:rsidP="00975370">
      <w:pPr>
        <w:numPr>
          <w:ilvl w:val="1"/>
          <w:numId w:val="39"/>
        </w:numPr>
      </w:pPr>
      <w:r>
        <w:t>Our sun</w:t>
      </w:r>
    </w:p>
    <w:p w:rsidR="00975370" w:rsidRDefault="00975370" w:rsidP="00975370">
      <w:pPr>
        <w:numPr>
          <w:ilvl w:val="1"/>
          <w:numId w:val="39"/>
        </w:numPr>
      </w:pPr>
      <w:r>
        <w:t>Deneb</w:t>
      </w:r>
    </w:p>
    <w:p w:rsidR="00975370" w:rsidRDefault="00975370" w:rsidP="00975370">
      <w:pPr>
        <w:numPr>
          <w:ilvl w:val="1"/>
          <w:numId w:val="39"/>
        </w:numPr>
      </w:pPr>
      <w:r>
        <w:t>Sirius A</w:t>
      </w:r>
    </w:p>
    <w:p w:rsidR="00975370" w:rsidRDefault="00975370" w:rsidP="00975370">
      <w:pPr>
        <w:numPr>
          <w:ilvl w:val="1"/>
          <w:numId w:val="39"/>
        </w:numPr>
      </w:pPr>
      <w:r>
        <w:t>Spica</w:t>
      </w:r>
    </w:p>
    <w:p w:rsidR="00975370" w:rsidRDefault="00975370" w:rsidP="00975370">
      <w:pPr>
        <w:ind w:left="397"/>
      </w:pPr>
    </w:p>
    <w:p w:rsidR="009821D9" w:rsidRDefault="009821D9" w:rsidP="009821D9"/>
    <w:p w:rsidR="00712A00" w:rsidRDefault="00712A00" w:rsidP="00290BD6">
      <w:pPr>
        <w:ind w:left="60"/>
        <w:jc w:val="center"/>
      </w:pPr>
    </w:p>
    <w:p w:rsidR="00712A00" w:rsidRDefault="00712A00" w:rsidP="00290BD6">
      <w:pPr>
        <w:ind w:left="60"/>
        <w:jc w:val="center"/>
      </w:pPr>
    </w:p>
    <w:p w:rsidR="00712A00" w:rsidRDefault="00712A00" w:rsidP="00290BD6">
      <w:pPr>
        <w:ind w:left="60"/>
        <w:jc w:val="center"/>
      </w:pPr>
    </w:p>
    <w:p w:rsidR="009414CA" w:rsidRPr="009414CA" w:rsidRDefault="009414CA" w:rsidP="00290BD6">
      <w:pPr>
        <w:ind w:left="60"/>
        <w:jc w:val="center"/>
      </w:pPr>
      <w:r>
        <w:t>END OF TEST</w:t>
      </w:r>
      <w:r w:rsidR="00A0643A">
        <w:t xml:space="preserve">    </w:t>
      </w:r>
    </w:p>
    <w:sectPr w:rsidR="009414CA" w:rsidRPr="009414CA" w:rsidSect="003C78FA">
      <w:type w:val="continuous"/>
      <w:pgSz w:w="11906" w:h="16838"/>
      <w:pgMar w:top="719" w:right="926" w:bottom="71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B40"/>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A226A98"/>
    <w:multiLevelType w:val="hybridMultilevel"/>
    <w:tmpl w:val="5F6E9904"/>
    <w:lvl w:ilvl="0" w:tplc="C4C2DA26">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0B002A2D"/>
    <w:multiLevelType w:val="hybridMultilevel"/>
    <w:tmpl w:val="9840605C"/>
    <w:lvl w:ilvl="0" w:tplc="00A63FC8">
      <w:start w:val="1"/>
      <w:numFmt w:val="decimal"/>
      <w:lvlText w:val="%1."/>
      <w:lvlJc w:val="left"/>
      <w:pPr>
        <w:tabs>
          <w:tab w:val="num" w:pos="397"/>
        </w:tabs>
        <w:ind w:left="397" w:hanging="397"/>
      </w:pPr>
      <w:rPr>
        <w:rFonts w:hint="default"/>
      </w:rPr>
    </w:lvl>
    <w:lvl w:ilvl="1" w:tplc="0C265648">
      <w:start w:val="1"/>
      <w:numFmt w:val="lowerLetter"/>
      <w:lvlText w:val="%2)"/>
      <w:lvlJc w:val="left"/>
      <w:pPr>
        <w:tabs>
          <w:tab w:val="num" w:pos="720"/>
        </w:tabs>
        <w:ind w:left="72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0FCA61B7"/>
    <w:multiLevelType w:val="multilevel"/>
    <w:tmpl w:val="6D586078"/>
    <w:lvl w:ilvl="0">
      <w:start w:val="1"/>
      <w:numFmt w:val="decimal"/>
      <w:lvlText w:val="%1."/>
      <w:lvlJc w:val="left"/>
      <w:pPr>
        <w:tabs>
          <w:tab w:val="num" w:pos="420"/>
        </w:tabs>
        <w:ind w:left="420" w:hanging="360"/>
      </w:pPr>
      <w:rPr>
        <w:rFonts w:hint="default"/>
      </w:rPr>
    </w:lvl>
    <w:lvl w:ilvl="1">
      <w:start w:val="1"/>
      <w:numFmt w:val="bullet"/>
      <w:lvlText w:val=""/>
      <w:lvlJc w:val="left"/>
      <w:pPr>
        <w:tabs>
          <w:tab w:val="num" w:pos="1140"/>
        </w:tabs>
        <w:ind w:left="1140" w:hanging="360"/>
      </w:pPr>
      <w:rPr>
        <w:rFonts w:ascii="Symbol" w:hAnsi="Symbol" w:hint="default"/>
        <w:color w:val="auto"/>
        <w:sz w:val="144"/>
        <w:vertAlign w:val="subscript"/>
      </w:r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4">
    <w:nsid w:val="10153518"/>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nsid w:val="10694329"/>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nsid w:val="1195269D"/>
    <w:multiLevelType w:val="hybridMultilevel"/>
    <w:tmpl w:val="CEE00C40"/>
    <w:lvl w:ilvl="0" w:tplc="4F32AE1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168F23DC"/>
    <w:multiLevelType w:val="hybridMultilevel"/>
    <w:tmpl w:val="ED241A0E"/>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8">
    <w:nsid w:val="16AE439D"/>
    <w:multiLevelType w:val="hybridMultilevel"/>
    <w:tmpl w:val="44666DB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9">
    <w:nsid w:val="25777536"/>
    <w:multiLevelType w:val="multilevel"/>
    <w:tmpl w:val="551813F6"/>
    <w:lvl w:ilvl="0">
      <w:start w:val="1"/>
      <w:numFmt w:val="decimal"/>
      <w:lvlText w:val="%1."/>
      <w:lvlJc w:val="left"/>
      <w:pPr>
        <w:tabs>
          <w:tab w:val="num" w:pos="397"/>
        </w:tabs>
        <w:ind w:left="397" w:hanging="397"/>
      </w:pPr>
      <w:rPr>
        <w:rFonts w:hint="default"/>
      </w:rPr>
    </w:lvl>
    <w:lvl w:ilvl="1">
      <w:start w:val="1"/>
      <w:numFmt w:val="lowerLetter"/>
      <w:lvlText w:val="%2)"/>
      <w:lvlJc w:val="left"/>
      <w:pPr>
        <w:tabs>
          <w:tab w:val="num" w:pos="794"/>
        </w:tabs>
        <w:ind w:left="794" w:hanging="397"/>
      </w:pPr>
      <w:rPr>
        <w:rFonts w:hint="default"/>
      </w:rPr>
    </w:lvl>
    <w:lvl w:ilvl="2">
      <w:start w:val="1"/>
      <w:numFmt w:val="lowerLetter"/>
      <w:lvlText w:val="%3)"/>
      <w:lvlJc w:val="left"/>
      <w:pPr>
        <w:tabs>
          <w:tab w:val="num" w:pos="2377"/>
        </w:tabs>
        <w:ind w:left="2377" w:hanging="39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87E2392"/>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nsid w:val="3160702B"/>
    <w:multiLevelType w:val="hybridMultilevel"/>
    <w:tmpl w:val="0562C5E8"/>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2">
    <w:nsid w:val="339E6E08"/>
    <w:multiLevelType w:val="hybridMultilevel"/>
    <w:tmpl w:val="F5B4C62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13">
    <w:nsid w:val="34723D3A"/>
    <w:multiLevelType w:val="hybridMultilevel"/>
    <w:tmpl w:val="458EC486"/>
    <w:lvl w:ilvl="0" w:tplc="83668160">
      <w:start w:val="1"/>
      <w:numFmt w:val="decimal"/>
      <w:lvlText w:val="%1."/>
      <w:lvlJc w:val="left"/>
      <w:pPr>
        <w:tabs>
          <w:tab w:val="num" w:pos="397"/>
        </w:tabs>
        <w:ind w:left="397" w:hanging="397"/>
      </w:pPr>
      <w:rPr>
        <w:rFonts w:hint="default"/>
      </w:rPr>
    </w:lvl>
    <w:lvl w:ilvl="1" w:tplc="EE48FE1A">
      <w:start w:val="1"/>
      <w:numFmt w:val="lowerLetter"/>
      <w:lvlText w:val="%2)"/>
      <w:lvlJc w:val="left"/>
      <w:pPr>
        <w:tabs>
          <w:tab w:val="num" w:pos="1440"/>
        </w:tabs>
        <w:ind w:left="1440" w:hanging="360"/>
      </w:pPr>
      <w:rPr>
        <w:rFonts w:ascii="Times New Roman" w:eastAsia="Times New Roman" w:hAnsi="Times New Roman" w:cs="Times New Roman"/>
      </w:rPr>
    </w:lvl>
    <w:lvl w:ilvl="2" w:tplc="50146EEA">
      <w:start w:val="1"/>
      <w:numFmt w:val="lowerLetter"/>
      <w:lvlText w:val="%3)"/>
      <w:lvlJc w:val="left"/>
      <w:pPr>
        <w:tabs>
          <w:tab w:val="num" w:pos="2340"/>
        </w:tabs>
        <w:ind w:left="2340" w:hanging="360"/>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347C4860"/>
    <w:multiLevelType w:val="multilevel"/>
    <w:tmpl w:val="B8D8E1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54C5F6A"/>
    <w:multiLevelType w:val="hybridMultilevel"/>
    <w:tmpl w:val="4EB633CA"/>
    <w:lvl w:ilvl="0" w:tplc="4970C8A6">
      <w:start w:val="1"/>
      <w:numFmt w:val="decimal"/>
      <w:lvlText w:val="%1."/>
      <w:lvlJc w:val="left"/>
      <w:pPr>
        <w:tabs>
          <w:tab w:val="num" w:pos="397"/>
        </w:tabs>
        <w:ind w:left="397" w:hanging="397"/>
      </w:pPr>
      <w:rPr>
        <w:rFonts w:hint="default"/>
      </w:rPr>
    </w:lvl>
    <w:lvl w:ilvl="1" w:tplc="F8D0CEA6">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nsid w:val="3601134E"/>
    <w:multiLevelType w:val="hybridMultilevel"/>
    <w:tmpl w:val="53EAC7EE"/>
    <w:lvl w:ilvl="0" w:tplc="80326868">
      <w:start w:val="1"/>
      <w:numFmt w:val="decimal"/>
      <w:lvlText w:val="%1."/>
      <w:lvlJc w:val="left"/>
      <w:pPr>
        <w:tabs>
          <w:tab w:val="num" w:pos="720"/>
        </w:tabs>
        <w:ind w:left="720" w:hanging="360"/>
      </w:pPr>
      <w:rPr>
        <w:rFonts w:hint="default"/>
      </w:rPr>
    </w:lvl>
    <w:lvl w:ilvl="1" w:tplc="B1D6DDA6">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nsid w:val="360D57D7"/>
    <w:multiLevelType w:val="hybridMultilevel"/>
    <w:tmpl w:val="0A363E2E"/>
    <w:lvl w:ilvl="0" w:tplc="1B2E13EE">
      <w:start w:val="1"/>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8">
    <w:nsid w:val="3BBE3160"/>
    <w:multiLevelType w:val="hybridMultilevel"/>
    <w:tmpl w:val="00F2B796"/>
    <w:lvl w:ilvl="0" w:tplc="6540DA4A">
      <w:start w:val="1"/>
      <w:numFmt w:val="decimal"/>
      <w:lvlText w:val="%1."/>
      <w:lvlJc w:val="left"/>
      <w:pPr>
        <w:tabs>
          <w:tab w:val="num" w:pos="397"/>
        </w:tabs>
        <w:ind w:left="397" w:hanging="397"/>
      </w:pPr>
      <w:rPr>
        <w:rFonts w:hint="default"/>
      </w:rPr>
    </w:lvl>
    <w:lvl w:ilvl="1" w:tplc="ACA61044">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nsid w:val="3D29136D"/>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nsid w:val="430E3C29"/>
    <w:multiLevelType w:val="hybridMultilevel"/>
    <w:tmpl w:val="5BE01D9A"/>
    <w:lvl w:ilvl="0" w:tplc="8B325F8E">
      <w:start w:val="1"/>
      <w:numFmt w:val="lowerLetter"/>
      <w:lvlText w:val="%1)"/>
      <w:lvlJc w:val="left"/>
      <w:pPr>
        <w:tabs>
          <w:tab w:val="num" w:pos="1440"/>
        </w:tabs>
        <w:ind w:left="1440" w:hanging="360"/>
      </w:pPr>
      <w:rPr>
        <w:rFonts w:hint="default"/>
      </w:rPr>
    </w:lvl>
    <w:lvl w:ilvl="1" w:tplc="1FDE0496">
      <w:start w:val="7"/>
      <w:numFmt w:val="decimal"/>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nsid w:val="44F24910"/>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48761AB5"/>
    <w:multiLevelType w:val="hybridMultilevel"/>
    <w:tmpl w:val="7AF6C9CA"/>
    <w:lvl w:ilvl="0" w:tplc="0C09000F">
      <w:start w:val="1"/>
      <w:numFmt w:val="decimal"/>
      <w:lvlText w:val="%1."/>
      <w:lvlJc w:val="left"/>
      <w:pPr>
        <w:tabs>
          <w:tab w:val="num" w:pos="360"/>
        </w:tabs>
        <w:ind w:left="360" w:hanging="360"/>
      </w:pPr>
      <w:rPr>
        <w:rFonts w:hint="default"/>
      </w:rPr>
    </w:lvl>
    <w:lvl w:ilvl="1" w:tplc="1BECA418">
      <w:start w:val="1"/>
      <w:numFmt w:val="lowerLetter"/>
      <w:lvlText w:val="%2)"/>
      <w:lvlJc w:val="left"/>
      <w:pPr>
        <w:tabs>
          <w:tab w:val="num" w:pos="1080"/>
        </w:tabs>
        <w:ind w:left="1080" w:hanging="360"/>
      </w:pPr>
      <w:rPr>
        <w:rFonts w:ascii="Times New Roman" w:eastAsia="Times New Roman" w:hAnsi="Times New Roman" w:cs="Times New Roman"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23">
    <w:nsid w:val="499348C2"/>
    <w:multiLevelType w:val="hybridMultilevel"/>
    <w:tmpl w:val="DC8A4FDA"/>
    <w:lvl w:ilvl="0" w:tplc="84FA105E">
      <w:start w:val="1"/>
      <w:numFmt w:val="lowerLetter"/>
      <w:lvlText w:val="%1)"/>
      <w:lvlJc w:val="left"/>
      <w:pPr>
        <w:tabs>
          <w:tab w:val="num" w:pos="794"/>
        </w:tabs>
        <w:ind w:left="794" w:hanging="397"/>
      </w:pPr>
      <w:rPr>
        <w:rFonts w:hint="default"/>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4">
    <w:nsid w:val="4B2624C1"/>
    <w:multiLevelType w:val="multilevel"/>
    <w:tmpl w:val="8ACE6F7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4BF6513E"/>
    <w:multiLevelType w:val="hybridMultilevel"/>
    <w:tmpl w:val="DA4401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6">
    <w:nsid w:val="4C593CC4"/>
    <w:multiLevelType w:val="hybridMultilevel"/>
    <w:tmpl w:val="E0D0195C"/>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27">
    <w:nsid w:val="4D2963FE"/>
    <w:multiLevelType w:val="hybridMultilevel"/>
    <w:tmpl w:val="DA4E9760"/>
    <w:lvl w:ilvl="0" w:tplc="67E05A20">
      <w:start w:val="1"/>
      <w:numFmt w:val="decimal"/>
      <w:lvlText w:val="%1."/>
      <w:lvlJc w:val="left"/>
      <w:pPr>
        <w:tabs>
          <w:tab w:val="num" w:pos="397"/>
        </w:tabs>
        <w:ind w:left="397" w:hanging="397"/>
      </w:pPr>
      <w:rPr>
        <w:rFonts w:hint="default"/>
      </w:rPr>
    </w:lvl>
    <w:lvl w:ilvl="1" w:tplc="84FA105E">
      <w:start w:val="1"/>
      <w:numFmt w:val="lowerLetter"/>
      <w:lvlText w:val="%2)"/>
      <w:lvlJc w:val="left"/>
      <w:pPr>
        <w:tabs>
          <w:tab w:val="num" w:pos="794"/>
        </w:tabs>
        <w:ind w:left="794" w:hanging="397"/>
      </w:pPr>
      <w:rPr>
        <w:rFonts w:hint="default"/>
      </w:rPr>
    </w:lvl>
    <w:lvl w:ilvl="2" w:tplc="CF28B850">
      <w:start w:val="1"/>
      <w:numFmt w:val="lowerLetter"/>
      <w:lvlText w:val="%3)"/>
      <w:lvlJc w:val="left"/>
      <w:pPr>
        <w:tabs>
          <w:tab w:val="num" w:pos="2377"/>
        </w:tabs>
        <w:ind w:left="2377" w:hanging="39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nsid w:val="4EF02396"/>
    <w:multiLevelType w:val="hybridMultilevel"/>
    <w:tmpl w:val="DD2EE24C"/>
    <w:lvl w:ilvl="0" w:tplc="5246BC7E">
      <w:start w:val="1"/>
      <w:numFmt w:val="decimal"/>
      <w:lvlText w:val="%1."/>
      <w:lvlJc w:val="left"/>
      <w:pPr>
        <w:tabs>
          <w:tab w:val="num" w:pos="397"/>
        </w:tabs>
        <w:ind w:left="397" w:hanging="397"/>
      </w:pPr>
      <w:rPr>
        <w:rFonts w:hint="default"/>
      </w:rPr>
    </w:lvl>
    <w:lvl w:ilvl="1" w:tplc="30E2AF0A">
      <w:start w:val="1"/>
      <w:numFmt w:val="lowerLetter"/>
      <w:lvlText w:val="%2)"/>
      <w:lvlJc w:val="left"/>
      <w:pPr>
        <w:tabs>
          <w:tab w:val="num" w:pos="720"/>
        </w:tabs>
        <w:ind w:left="72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nsid w:val="51FC75BA"/>
    <w:multiLevelType w:val="hybridMultilevel"/>
    <w:tmpl w:val="45624312"/>
    <w:lvl w:ilvl="0" w:tplc="84FA105E">
      <w:start w:val="1"/>
      <w:numFmt w:val="lowerLetter"/>
      <w:lvlText w:val="%1)"/>
      <w:lvlJc w:val="left"/>
      <w:pPr>
        <w:tabs>
          <w:tab w:val="num" w:pos="794"/>
        </w:tabs>
        <w:ind w:left="794"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0">
    <w:nsid w:val="520F41D9"/>
    <w:multiLevelType w:val="hybridMultilevel"/>
    <w:tmpl w:val="CF429306"/>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1">
    <w:nsid w:val="53BD4D64"/>
    <w:multiLevelType w:val="hybridMultilevel"/>
    <w:tmpl w:val="4386ECB0"/>
    <w:lvl w:ilvl="0" w:tplc="DAB037D0">
      <w:start w:val="1"/>
      <w:numFmt w:val="decimal"/>
      <w:lvlText w:val="%1."/>
      <w:lvlJc w:val="left"/>
      <w:pPr>
        <w:tabs>
          <w:tab w:val="num" w:pos="397"/>
        </w:tabs>
        <w:ind w:left="397" w:hanging="397"/>
      </w:pPr>
      <w:rPr>
        <w:rFonts w:hint="default"/>
      </w:rPr>
    </w:lvl>
    <w:lvl w:ilvl="1" w:tplc="ABE6137E">
      <w:start w:val="1"/>
      <w:numFmt w:val="lowerLetter"/>
      <w:lvlText w:val="%2)"/>
      <w:lvlJc w:val="left"/>
      <w:pPr>
        <w:tabs>
          <w:tab w:val="num" w:pos="880"/>
        </w:tabs>
        <w:ind w:left="880"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nsid w:val="54E05D70"/>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55253843"/>
    <w:multiLevelType w:val="hybridMultilevel"/>
    <w:tmpl w:val="5FC68E6A"/>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34">
    <w:nsid w:val="628019F1"/>
    <w:multiLevelType w:val="hybridMultilevel"/>
    <w:tmpl w:val="8ACE6F7E"/>
    <w:lvl w:ilvl="0" w:tplc="0C09000F">
      <w:start w:val="5"/>
      <w:numFmt w:val="decimal"/>
      <w:lvlText w:val="%1."/>
      <w:lvlJc w:val="left"/>
      <w:pPr>
        <w:tabs>
          <w:tab w:val="num" w:pos="360"/>
        </w:tabs>
        <w:ind w:left="360" w:hanging="360"/>
      </w:pPr>
      <w:rPr>
        <w:rFonts w:hint="default"/>
      </w:rPr>
    </w:lvl>
    <w:lvl w:ilvl="1" w:tplc="84FA105E">
      <w:start w:val="1"/>
      <w:numFmt w:val="lowerLetter"/>
      <w:lvlText w:val="%2)"/>
      <w:lvlJc w:val="left"/>
      <w:pPr>
        <w:tabs>
          <w:tab w:val="num" w:pos="1117"/>
        </w:tabs>
        <w:ind w:left="1117" w:hanging="397"/>
      </w:pPr>
      <w:rPr>
        <w:rFonts w:hint="default"/>
      </w:rPr>
    </w:lvl>
    <w:lvl w:ilvl="2" w:tplc="2EFCD444">
      <w:start w:val="1"/>
      <w:numFmt w:val="lowerLetter"/>
      <w:lvlText w:val="%3)"/>
      <w:lvlJc w:val="left"/>
      <w:pPr>
        <w:tabs>
          <w:tab w:val="num" w:pos="1980"/>
        </w:tabs>
        <w:ind w:left="1980" w:hanging="360"/>
      </w:pPr>
      <w:rPr>
        <w:rFonts w:hint="default"/>
      </w:r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35">
    <w:nsid w:val="629D7A5F"/>
    <w:multiLevelType w:val="hybridMultilevel"/>
    <w:tmpl w:val="D0468AAA"/>
    <w:lvl w:ilvl="0" w:tplc="8B325F8E">
      <w:start w:val="1"/>
      <w:numFmt w:val="lowerLetter"/>
      <w:lvlText w:val="%1)"/>
      <w:lvlJc w:val="left"/>
      <w:pPr>
        <w:tabs>
          <w:tab w:val="num" w:pos="1440"/>
        </w:tabs>
        <w:ind w:left="144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6">
    <w:nsid w:val="6337093B"/>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nsid w:val="635F1227"/>
    <w:multiLevelType w:val="hybridMultilevel"/>
    <w:tmpl w:val="FE0E0B86"/>
    <w:lvl w:ilvl="0" w:tplc="1D5A7456">
      <w:start w:val="18"/>
      <w:numFmt w:val="decimal"/>
      <w:lvlText w:val="%1."/>
      <w:lvlJc w:val="left"/>
      <w:pPr>
        <w:tabs>
          <w:tab w:val="num" w:pos="780"/>
        </w:tabs>
        <w:ind w:left="780" w:hanging="420"/>
      </w:pPr>
      <w:rPr>
        <w:rFonts w:hint="default"/>
      </w:rPr>
    </w:lvl>
    <w:lvl w:ilvl="1" w:tplc="50A6811A">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nsid w:val="64347C06"/>
    <w:multiLevelType w:val="multilevel"/>
    <w:tmpl w:val="7CDECA5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9">
    <w:nsid w:val="67EB65EF"/>
    <w:multiLevelType w:val="hybridMultilevel"/>
    <w:tmpl w:val="A03E1472"/>
    <w:lvl w:ilvl="0" w:tplc="1BECA418">
      <w:start w:val="1"/>
      <w:numFmt w:val="lowerLetter"/>
      <w:lvlText w:val="%1)"/>
      <w:lvlJc w:val="left"/>
      <w:pPr>
        <w:tabs>
          <w:tab w:val="num" w:pos="720"/>
        </w:tabs>
        <w:ind w:left="720" w:hanging="360"/>
      </w:pPr>
      <w:rPr>
        <w:rFonts w:ascii="Times New Roman" w:eastAsia="Times New Roman" w:hAnsi="Times New Roman" w:cs="Times New Roman"/>
      </w:rPr>
    </w:lvl>
    <w:lvl w:ilvl="1" w:tplc="0C090019" w:tentative="1">
      <w:start w:val="1"/>
      <w:numFmt w:val="lowerLetter"/>
      <w:lvlText w:val="%2."/>
      <w:lvlJc w:val="left"/>
      <w:pPr>
        <w:tabs>
          <w:tab w:val="num" w:pos="720"/>
        </w:tabs>
        <w:ind w:left="720" w:hanging="360"/>
      </w:pPr>
    </w:lvl>
    <w:lvl w:ilvl="2" w:tplc="0C09001B" w:tentative="1">
      <w:start w:val="1"/>
      <w:numFmt w:val="lowerRoman"/>
      <w:lvlText w:val="%3."/>
      <w:lvlJc w:val="right"/>
      <w:pPr>
        <w:tabs>
          <w:tab w:val="num" w:pos="1440"/>
        </w:tabs>
        <w:ind w:left="1440" w:hanging="180"/>
      </w:pPr>
    </w:lvl>
    <w:lvl w:ilvl="3" w:tplc="0C09000F" w:tentative="1">
      <w:start w:val="1"/>
      <w:numFmt w:val="decimal"/>
      <w:lvlText w:val="%4."/>
      <w:lvlJc w:val="left"/>
      <w:pPr>
        <w:tabs>
          <w:tab w:val="num" w:pos="2160"/>
        </w:tabs>
        <w:ind w:left="2160" w:hanging="360"/>
      </w:pPr>
    </w:lvl>
    <w:lvl w:ilvl="4" w:tplc="0C090019" w:tentative="1">
      <w:start w:val="1"/>
      <w:numFmt w:val="lowerLetter"/>
      <w:lvlText w:val="%5."/>
      <w:lvlJc w:val="left"/>
      <w:pPr>
        <w:tabs>
          <w:tab w:val="num" w:pos="2880"/>
        </w:tabs>
        <w:ind w:left="2880" w:hanging="360"/>
      </w:pPr>
    </w:lvl>
    <w:lvl w:ilvl="5" w:tplc="0C09001B" w:tentative="1">
      <w:start w:val="1"/>
      <w:numFmt w:val="lowerRoman"/>
      <w:lvlText w:val="%6."/>
      <w:lvlJc w:val="right"/>
      <w:pPr>
        <w:tabs>
          <w:tab w:val="num" w:pos="3600"/>
        </w:tabs>
        <w:ind w:left="3600" w:hanging="180"/>
      </w:pPr>
    </w:lvl>
    <w:lvl w:ilvl="6" w:tplc="0C09000F" w:tentative="1">
      <w:start w:val="1"/>
      <w:numFmt w:val="decimal"/>
      <w:lvlText w:val="%7."/>
      <w:lvlJc w:val="left"/>
      <w:pPr>
        <w:tabs>
          <w:tab w:val="num" w:pos="4320"/>
        </w:tabs>
        <w:ind w:left="4320" w:hanging="360"/>
      </w:pPr>
    </w:lvl>
    <w:lvl w:ilvl="7" w:tplc="0C090019" w:tentative="1">
      <w:start w:val="1"/>
      <w:numFmt w:val="lowerLetter"/>
      <w:lvlText w:val="%8."/>
      <w:lvlJc w:val="left"/>
      <w:pPr>
        <w:tabs>
          <w:tab w:val="num" w:pos="5040"/>
        </w:tabs>
        <w:ind w:left="5040" w:hanging="360"/>
      </w:pPr>
    </w:lvl>
    <w:lvl w:ilvl="8" w:tplc="0C09001B" w:tentative="1">
      <w:start w:val="1"/>
      <w:numFmt w:val="lowerRoman"/>
      <w:lvlText w:val="%9."/>
      <w:lvlJc w:val="right"/>
      <w:pPr>
        <w:tabs>
          <w:tab w:val="num" w:pos="5760"/>
        </w:tabs>
        <w:ind w:left="5760" w:hanging="180"/>
      </w:pPr>
    </w:lvl>
  </w:abstractNum>
  <w:abstractNum w:abstractNumId="40">
    <w:nsid w:val="6AEB07D3"/>
    <w:multiLevelType w:val="multilevel"/>
    <w:tmpl w:val="077A4730"/>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1117"/>
        </w:tabs>
        <w:ind w:left="1117" w:hanging="397"/>
      </w:pPr>
      <w:rPr>
        <w:rFonts w:hint="default"/>
      </w:rPr>
    </w:lvl>
    <w:lvl w:ilvl="2">
      <w:start w:val="1"/>
      <w:numFmt w:val="lowerLetter"/>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nsid w:val="6B394970"/>
    <w:multiLevelType w:val="hybridMultilevel"/>
    <w:tmpl w:val="F198DE4E"/>
    <w:lvl w:ilvl="0" w:tplc="9D009076">
      <w:start w:val="1"/>
      <w:numFmt w:val="decimal"/>
      <w:lvlText w:val="%1."/>
      <w:lvlJc w:val="left"/>
      <w:pPr>
        <w:tabs>
          <w:tab w:val="num" w:pos="397"/>
        </w:tabs>
        <w:ind w:left="397" w:hanging="397"/>
      </w:pPr>
      <w:rPr>
        <w:rFonts w:hint="default"/>
      </w:rPr>
    </w:lvl>
    <w:lvl w:ilvl="1" w:tplc="C1CC24A0">
      <w:start w:val="1"/>
      <w:numFmt w:val="lowerLetter"/>
      <w:lvlText w:val="%2)"/>
      <w:lvlJc w:val="left"/>
      <w:pPr>
        <w:tabs>
          <w:tab w:val="num" w:pos="737"/>
        </w:tabs>
        <w:ind w:left="737" w:hanging="34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2">
    <w:nsid w:val="6EE92046"/>
    <w:multiLevelType w:val="hybridMultilevel"/>
    <w:tmpl w:val="05CEF4BA"/>
    <w:lvl w:ilvl="0" w:tplc="92EC0028">
      <w:start w:val="1"/>
      <w:numFmt w:val="decimal"/>
      <w:lvlText w:val="%1."/>
      <w:lvlJc w:val="left"/>
      <w:pPr>
        <w:tabs>
          <w:tab w:val="num" w:pos="420"/>
        </w:tabs>
        <w:ind w:left="420" w:hanging="360"/>
      </w:pPr>
      <w:rPr>
        <w:rFonts w:hint="default"/>
      </w:rPr>
    </w:lvl>
    <w:lvl w:ilvl="1" w:tplc="896A284E">
      <w:start w:val="1"/>
      <w:numFmt w:val="bullet"/>
      <w:lvlText w:val=""/>
      <w:lvlJc w:val="left"/>
      <w:pPr>
        <w:tabs>
          <w:tab w:val="num" w:pos="1140"/>
        </w:tabs>
        <w:ind w:left="1140" w:hanging="360"/>
      </w:pPr>
      <w:rPr>
        <w:rFonts w:ascii="Symbol" w:hAnsi="Symbol" w:hint="default"/>
        <w:color w:val="auto"/>
      </w:rPr>
    </w:lvl>
    <w:lvl w:ilvl="2" w:tplc="0C09001B" w:tentative="1">
      <w:start w:val="1"/>
      <w:numFmt w:val="lowerRoman"/>
      <w:lvlText w:val="%3."/>
      <w:lvlJc w:val="right"/>
      <w:pPr>
        <w:tabs>
          <w:tab w:val="num" w:pos="1860"/>
        </w:tabs>
        <w:ind w:left="1860" w:hanging="180"/>
      </w:pPr>
    </w:lvl>
    <w:lvl w:ilvl="3" w:tplc="0C09000F" w:tentative="1">
      <w:start w:val="1"/>
      <w:numFmt w:val="decimal"/>
      <w:lvlText w:val="%4."/>
      <w:lvlJc w:val="left"/>
      <w:pPr>
        <w:tabs>
          <w:tab w:val="num" w:pos="2580"/>
        </w:tabs>
        <w:ind w:left="2580" w:hanging="360"/>
      </w:pPr>
    </w:lvl>
    <w:lvl w:ilvl="4" w:tplc="0C090019" w:tentative="1">
      <w:start w:val="1"/>
      <w:numFmt w:val="lowerLetter"/>
      <w:lvlText w:val="%5."/>
      <w:lvlJc w:val="left"/>
      <w:pPr>
        <w:tabs>
          <w:tab w:val="num" w:pos="3300"/>
        </w:tabs>
        <w:ind w:left="3300" w:hanging="360"/>
      </w:pPr>
    </w:lvl>
    <w:lvl w:ilvl="5" w:tplc="0C09001B" w:tentative="1">
      <w:start w:val="1"/>
      <w:numFmt w:val="lowerRoman"/>
      <w:lvlText w:val="%6."/>
      <w:lvlJc w:val="right"/>
      <w:pPr>
        <w:tabs>
          <w:tab w:val="num" w:pos="4020"/>
        </w:tabs>
        <w:ind w:left="4020" w:hanging="180"/>
      </w:pPr>
    </w:lvl>
    <w:lvl w:ilvl="6" w:tplc="0C09000F" w:tentative="1">
      <w:start w:val="1"/>
      <w:numFmt w:val="decimal"/>
      <w:lvlText w:val="%7."/>
      <w:lvlJc w:val="left"/>
      <w:pPr>
        <w:tabs>
          <w:tab w:val="num" w:pos="4740"/>
        </w:tabs>
        <w:ind w:left="4740" w:hanging="360"/>
      </w:pPr>
    </w:lvl>
    <w:lvl w:ilvl="7" w:tplc="0C090019" w:tentative="1">
      <w:start w:val="1"/>
      <w:numFmt w:val="lowerLetter"/>
      <w:lvlText w:val="%8."/>
      <w:lvlJc w:val="left"/>
      <w:pPr>
        <w:tabs>
          <w:tab w:val="num" w:pos="5460"/>
        </w:tabs>
        <w:ind w:left="5460" w:hanging="360"/>
      </w:pPr>
    </w:lvl>
    <w:lvl w:ilvl="8" w:tplc="0C09001B" w:tentative="1">
      <w:start w:val="1"/>
      <w:numFmt w:val="lowerRoman"/>
      <w:lvlText w:val="%9."/>
      <w:lvlJc w:val="right"/>
      <w:pPr>
        <w:tabs>
          <w:tab w:val="num" w:pos="6180"/>
        </w:tabs>
        <w:ind w:left="6180" w:hanging="180"/>
      </w:pPr>
    </w:lvl>
  </w:abstractNum>
  <w:abstractNum w:abstractNumId="43">
    <w:nsid w:val="6FD629DE"/>
    <w:multiLevelType w:val="hybridMultilevel"/>
    <w:tmpl w:val="E864C97E"/>
    <w:lvl w:ilvl="0" w:tplc="50146EEA">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num w:numId="1">
    <w:abstractNumId w:val="13"/>
  </w:num>
  <w:num w:numId="2">
    <w:abstractNumId w:val="1"/>
  </w:num>
  <w:num w:numId="3">
    <w:abstractNumId w:val="17"/>
  </w:num>
  <w:num w:numId="4">
    <w:abstractNumId w:val="6"/>
  </w:num>
  <w:num w:numId="5">
    <w:abstractNumId w:val="20"/>
  </w:num>
  <w:num w:numId="6">
    <w:abstractNumId w:val="35"/>
  </w:num>
  <w:num w:numId="7">
    <w:abstractNumId w:val="18"/>
  </w:num>
  <w:num w:numId="8">
    <w:abstractNumId w:val="43"/>
  </w:num>
  <w:num w:numId="9">
    <w:abstractNumId w:val="27"/>
  </w:num>
  <w:num w:numId="10">
    <w:abstractNumId w:val="41"/>
  </w:num>
  <w:num w:numId="11">
    <w:abstractNumId w:val="15"/>
  </w:num>
  <w:num w:numId="12">
    <w:abstractNumId w:val="34"/>
  </w:num>
  <w:num w:numId="13">
    <w:abstractNumId w:val="32"/>
  </w:num>
  <w:num w:numId="14">
    <w:abstractNumId w:val="39"/>
  </w:num>
  <w:num w:numId="15">
    <w:abstractNumId w:val="9"/>
  </w:num>
  <w:num w:numId="16">
    <w:abstractNumId w:val="23"/>
  </w:num>
  <w:num w:numId="17">
    <w:abstractNumId w:val="38"/>
  </w:num>
  <w:num w:numId="18">
    <w:abstractNumId w:val="26"/>
  </w:num>
  <w:num w:numId="19">
    <w:abstractNumId w:val="19"/>
  </w:num>
  <w:num w:numId="20">
    <w:abstractNumId w:val="21"/>
  </w:num>
  <w:num w:numId="21">
    <w:abstractNumId w:val="11"/>
  </w:num>
  <w:num w:numId="22">
    <w:abstractNumId w:val="5"/>
  </w:num>
  <w:num w:numId="23">
    <w:abstractNumId w:val="12"/>
  </w:num>
  <w:num w:numId="24">
    <w:abstractNumId w:val="40"/>
  </w:num>
  <w:num w:numId="25">
    <w:abstractNumId w:val="30"/>
  </w:num>
  <w:num w:numId="26">
    <w:abstractNumId w:val="10"/>
  </w:num>
  <w:num w:numId="27">
    <w:abstractNumId w:val="33"/>
  </w:num>
  <w:num w:numId="28">
    <w:abstractNumId w:val="42"/>
  </w:num>
  <w:num w:numId="29">
    <w:abstractNumId w:val="3"/>
  </w:num>
  <w:num w:numId="30">
    <w:abstractNumId w:val="36"/>
  </w:num>
  <w:num w:numId="31">
    <w:abstractNumId w:val="29"/>
  </w:num>
  <w:num w:numId="32">
    <w:abstractNumId w:val="37"/>
  </w:num>
  <w:num w:numId="33">
    <w:abstractNumId w:val="4"/>
  </w:num>
  <w:num w:numId="34">
    <w:abstractNumId w:val="8"/>
  </w:num>
  <w:num w:numId="35">
    <w:abstractNumId w:val="0"/>
  </w:num>
  <w:num w:numId="36">
    <w:abstractNumId w:val="7"/>
  </w:num>
  <w:num w:numId="37">
    <w:abstractNumId w:val="24"/>
  </w:num>
  <w:num w:numId="38">
    <w:abstractNumId w:val="25"/>
  </w:num>
  <w:num w:numId="39">
    <w:abstractNumId w:val="31"/>
  </w:num>
  <w:num w:numId="40">
    <w:abstractNumId w:val="2"/>
  </w:num>
  <w:num w:numId="41">
    <w:abstractNumId w:val="16"/>
  </w:num>
  <w:num w:numId="42">
    <w:abstractNumId w:val="28"/>
  </w:num>
  <w:num w:numId="43">
    <w:abstractNumId w:val="22"/>
  </w:num>
  <w:num w:numId="44">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60324"/>
    <w:rsid w:val="00054BBC"/>
    <w:rsid w:val="000678F7"/>
    <w:rsid w:val="000F5E91"/>
    <w:rsid w:val="00183FB2"/>
    <w:rsid w:val="001E7C0C"/>
    <w:rsid w:val="00272D09"/>
    <w:rsid w:val="00284038"/>
    <w:rsid w:val="00290BD6"/>
    <w:rsid w:val="00293B36"/>
    <w:rsid w:val="002E2646"/>
    <w:rsid w:val="00314E95"/>
    <w:rsid w:val="00331F85"/>
    <w:rsid w:val="003A12DD"/>
    <w:rsid w:val="003C78FA"/>
    <w:rsid w:val="003E3AFC"/>
    <w:rsid w:val="003F3D86"/>
    <w:rsid w:val="00426EF9"/>
    <w:rsid w:val="00460324"/>
    <w:rsid w:val="00466999"/>
    <w:rsid w:val="004A3992"/>
    <w:rsid w:val="004B7C9F"/>
    <w:rsid w:val="004B7D8E"/>
    <w:rsid w:val="004F5150"/>
    <w:rsid w:val="00527827"/>
    <w:rsid w:val="00583CD9"/>
    <w:rsid w:val="005A2845"/>
    <w:rsid w:val="005F2751"/>
    <w:rsid w:val="00606671"/>
    <w:rsid w:val="00642986"/>
    <w:rsid w:val="00650AAF"/>
    <w:rsid w:val="00657A55"/>
    <w:rsid w:val="00667AC7"/>
    <w:rsid w:val="006B146A"/>
    <w:rsid w:val="00712A00"/>
    <w:rsid w:val="00751CCF"/>
    <w:rsid w:val="0076545F"/>
    <w:rsid w:val="007854BA"/>
    <w:rsid w:val="007B0E55"/>
    <w:rsid w:val="007B539C"/>
    <w:rsid w:val="007C39A1"/>
    <w:rsid w:val="007E352A"/>
    <w:rsid w:val="00813856"/>
    <w:rsid w:val="00815A83"/>
    <w:rsid w:val="008620D8"/>
    <w:rsid w:val="00885FEB"/>
    <w:rsid w:val="008944F5"/>
    <w:rsid w:val="008C37AD"/>
    <w:rsid w:val="008C3E8A"/>
    <w:rsid w:val="008E481F"/>
    <w:rsid w:val="009015B2"/>
    <w:rsid w:val="00922DB0"/>
    <w:rsid w:val="00925310"/>
    <w:rsid w:val="00932587"/>
    <w:rsid w:val="009414CA"/>
    <w:rsid w:val="00975370"/>
    <w:rsid w:val="009821D9"/>
    <w:rsid w:val="009A2764"/>
    <w:rsid w:val="009D45BF"/>
    <w:rsid w:val="00A0643A"/>
    <w:rsid w:val="00A31F98"/>
    <w:rsid w:val="00A41BF7"/>
    <w:rsid w:val="00A63930"/>
    <w:rsid w:val="00A848A9"/>
    <w:rsid w:val="00AC178C"/>
    <w:rsid w:val="00AC29EC"/>
    <w:rsid w:val="00AD489F"/>
    <w:rsid w:val="00AD739D"/>
    <w:rsid w:val="00B22905"/>
    <w:rsid w:val="00B42A47"/>
    <w:rsid w:val="00B479C9"/>
    <w:rsid w:val="00B52123"/>
    <w:rsid w:val="00B76B30"/>
    <w:rsid w:val="00BD5FB8"/>
    <w:rsid w:val="00BF1811"/>
    <w:rsid w:val="00BF31CF"/>
    <w:rsid w:val="00C13295"/>
    <w:rsid w:val="00C1477C"/>
    <w:rsid w:val="00C45706"/>
    <w:rsid w:val="00C72221"/>
    <w:rsid w:val="00C82563"/>
    <w:rsid w:val="00CD158D"/>
    <w:rsid w:val="00CD48FC"/>
    <w:rsid w:val="00CE4E0F"/>
    <w:rsid w:val="00D46A40"/>
    <w:rsid w:val="00D61FC2"/>
    <w:rsid w:val="00D90C80"/>
    <w:rsid w:val="00E00DE6"/>
    <w:rsid w:val="00E418E7"/>
    <w:rsid w:val="00E52DC2"/>
    <w:rsid w:val="00EA1C9E"/>
    <w:rsid w:val="00EE265E"/>
    <w:rsid w:val="00F11442"/>
    <w:rsid w:val="00F51D2D"/>
    <w:rsid w:val="00F63218"/>
    <w:rsid w:val="00FB5D32"/>
    <w:rsid w:val="00FE08B5"/>
    <w:rsid w:val="00FE6FB4"/>
    <w:rsid w:val="00FF3AA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14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4F5150"/>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qph.fs.quoracdn.net/main-qimg-f178faea8a808f58d1bec20414deee48-c"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DC4C4EEB</Template>
  <TotalTime>2</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Year 8 Science Investigating Scientifically Test</vt:lpstr>
    </vt:vector>
  </TitlesOfParts>
  <Company>DET</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8 Science Investigating Scientifically Test</dc:title>
  <dc:creator>DET</dc:creator>
  <cp:lastModifiedBy>JOHNSON Kristy</cp:lastModifiedBy>
  <cp:revision>4</cp:revision>
  <dcterms:created xsi:type="dcterms:W3CDTF">2018-10-31T03:21:00Z</dcterms:created>
  <dcterms:modified xsi:type="dcterms:W3CDTF">2018-10-31T05:51:00Z</dcterms:modified>
</cp:coreProperties>
</file>