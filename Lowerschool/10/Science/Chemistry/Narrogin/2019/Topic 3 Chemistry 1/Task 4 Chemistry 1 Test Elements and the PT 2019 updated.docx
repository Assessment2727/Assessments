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C3615D" w:rsidP="00932587">
      <w:r>
        <w:rPr>
          <w:noProof/>
        </w:rPr>
        <w:pict>
          <v:rect id="_x0000_s1029" style="position:absolute;margin-left:-45pt;margin-top:-18pt;width:96pt;height:99pt;z-index:-251658752;mso-wrap-distance-left:2.88pt;mso-wrap-distance-top:2.88pt;mso-wrap-distance-right:2.88pt;mso-wrap-distance-bottom:2.88pt" o:preferrelative="t" filled="f" stroked="f" insetpen="t" o:cliptowrap="t">
            <v:imagedata r:id="rId6" o:title="logo "/>
            <v:shadow color="#ccc"/>
            <v:path o:extrusionok="f"/>
            <o:lock v:ext="edit" aspectratio="t"/>
          </v:rect>
        </w:pict>
      </w:r>
    </w:p>
    <w:p w:rsidR="00183FB2" w:rsidRDefault="00183FB2" w:rsidP="00B42A47">
      <w:pPr>
        <w:jc w:val="center"/>
      </w:pPr>
    </w:p>
    <w:p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:rsidR="00432720" w:rsidRDefault="00432720" w:rsidP="00432720">
      <w:pPr>
        <w:numPr>
          <w:ilvl w:val="0"/>
          <w:numId w:val="11"/>
        </w:numPr>
      </w:pPr>
      <w:r>
        <w:t>an ion of titanium</w:t>
      </w:r>
    </w:p>
    <w:p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t>a neutral atom of titanium</w:t>
      </w:r>
    </w:p>
    <w:p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:rsidR="00432720" w:rsidRDefault="00432720" w:rsidP="00432720">
      <w:pPr>
        <w:numPr>
          <w:ilvl w:val="0"/>
          <w:numId w:val="11"/>
        </w:numPr>
      </w:pPr>
      <w:r>
        <w:t>an ion of scandium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:rsidR="00432720" w:rsidRDefault="00432720" w:rsidP="00432720"/>
    <w:p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:rsidR="00432720" w:rsidRDefault="00432720" w:rsidP="00432720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:rsidR="00432720" w:rsidRDefault="00432720" w:rsidP="00432720">
      <w:pPr>
        <w:pStyle w:val="BodyTextIndent"/>
        <w:ind w:left="0" w:firstLine="0"/>
      </w:pPr>
    </w:p>
    <w:p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  <w:bookmarkStart w:id="0" w:name="_GoBack"/>
      <w:bookmarkEnd w:id="0"/>
    </w:p>
    <w:p w:rsidR="00215053" w:rsidRDefault="00432720" w:rsidP="00215053">
      <w:pPr>
        <w:pStyle w:val="BodyTextIndent"/>
      </w:pPr>
      <w:r>
        <w:br w:type="page"/>
      </w: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</w:pPr>
    </w:p>
    <w:p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Manganese (</w:t>
      </w:r>
      <w:proofErr w:type="spellStart"/>
      <w:r>
        <w:t>Mn</w:t>
      </w:r>
      <w:proofErr w:type="spellEnd"/>
      <w:r>
        <w:t>)</w:t>
      </w:r>
    </w:p>
    <w:p w:rsidR="00FC2E5B" w:rsidRDefault="00FC2E5B" w:rsidP="00FC2E5B">
      <w:pPr>
        <w:pStyle w:val="BodyTextIndent"/>
        <w:ind w:left="794" w:firstLine="0"/>
      </w:pPr>
    </w:p>
    <w:p w:rsidR="00504590" w:rsidRDefault="00F22103" w:rsidP="00F22103">
      <w:pPr>
        <w:pStyle w:val="BodyTextIndent"/>
        <w:ind w:left="0" w:firstLine="0"/>
      </w:pPr>
      <w:r>
        <w:br w:type="page"/>
      </w:r>
    </w:p>
    <w:p w:rsidR="00504590" w:rsidRDefault="00504590" w:rsidP="00F22103">
      <w:pPr>
        <w:pStyle w:val="BodyTextIndent"/>
        <w:ind w:left="0" w:firstLine="0"/>
      </w:pPr>
    </w:p>
    <w:p w:rsidR="00504590" w:rsidRDefault="00504590" w:rsidP="00F22103">
      <w:pPr>
        <w:pStyle w:val="BodyTextIndent"/>
        <w:ind w:left="0" w:firstLine="0"/>
      </w:pPr>
    </w:p>
    <w:p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:rsidR="00FC2E5B" w:rsidRDefault="00FC2E5B" w:rsidP="00FC2E5B">
      <w:pPr>
        <w:pStyle w:val="BodyTextIndent"/>
        <w:ind w:left="0" w:firstLine="0"/>
      </w:pPr>
      <w:r>
        <w:fldChar w:fldCharType="begin"/>
      </w:r>
      <w:r>
        <w:instrText xml:space="preserve"> INCLUDEPICTURE "https://i.pinimg.com/originals/f4/b5/8b/f4b58b8c8c0929d6fd7b027cab779890.jpg" \* MERGEFORMATINET </w:instrText>
      </w:r>
      <w:r>
        <w:fldChar w:fldCharType="separate"/>
      </w:r>
      <w:r w:rsidR="000D22DE">
        <w:fldChar w:fldCharType="begin"/>
      </w:r>
      <w:r w:rsidR="000D22DE">
        <w:instrText xml:space="preserve"> INCLUDEPICTURE  "https://i.pinimg.com/originals/f4/b5/8b/f4b58b8c8c0929d6fd7b027cab779890.jpg" \* MERGEFORMATINET </w:instrText>
      </w:r>
      <w:r w:rsidR="000D22DE">
        <w:fldChar w:fldCharType="separate"/>
      </w:r>
      <w:r w:rsidR="0007432B">
        <w:fldChar w:fldCharType="begin"/>
      </w:r>
      <w:r w:rsidR="0007432B">
        <w:instrText xml:space="preserve"> INCLUDEPICTURE  "https://i.pinimg.com/originals/f4/b5/8b/f4b58b8c8c0929d6fd7b027cab779890.jpg" \* MERGEFORMATINET </w:instrText>
      </w:r>
      <w:r w:rsidR="0007432B">
        <w:fldChar w:fldCharType="separate"/>
      </w:r>
      <w:r w:rsidR="00CD4C4B">
        <w:fldChar w:fldCharType="begin"/>
      </w:r>
      <w:r w:rsidR="00CD4C4B">
        <w:instrText xml:space="preserve"> INCLUDEPICTURE  "https://i.pinimg.com/originals/f4/b5/8b/f4b58b8c8c0929d6fd7b027cab779890.jpg" \* MERGEFORMATINET </w:instrText>
      </w:r>
      <w:r w:rsidR="00CD4C4B">
        <w:fldChar w:fldCharType="separate"/>
      </w:r>
      <w:r w:rsidR="00C3615D">
        <w:fldChar w:fldCharType="begin"/>
      </w:r>
      <w:r w:rsidR="00C3615D">
        <w:instrText xml:space="preserve"> </w:instrText>
      </w:r>
      <w:r w:rsidR="00C3615D">
        <w:instrText>INCLUDEPICTURE  "https://i.pinimg.com/originals/f4/b5/8b/f4b58b8c8c0929d6fd7b027cab779890.jpg" \* MERGEFORMATINET</w:instrText>
      </w:r>
      <w:r w:rsidR="00C3615D">
        <w:instrText xml:space="preserve"> </w:instrText>
      </w:r>
      <w:r w:rsidR="00C3615D">
        <w:fldChar w:fldCharType="separate"/>
      </w:r>
      <w:r w:rsidR="00C361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5.15pt;height:200.2pt">
            <v:imagedata r:id="rId7" r:href="rId8"/>
          </v:shape>
        </w:pict>
      </w:r>
      <w:r w:rsidR="00C3615D">
        <w:fldChar w:fldCharType="end"/>
      </w:r>
      <w:r w:rsidR="00CD4C4B">
        <w:fldChar w:fldCharType="end"/>
      </w:r>
      <w:r w:rsidR="0007432B">
        <w:fldChar w:fldCharType="end"/>
      </w:r>
      <w:r w:rsidR="000D22DE">
        <w:fldChar w:fldCharType="end"/>
      </w:r>
      <w:r>
        <w:fldChar w:fldCharType="end"/>
      </w:r>
    </w:p>
    <w:p w:rsidR="00FC2E5B" w:rsidRDefault="00FC2E5B" w:rsidP="00FC2E5B">
      <w:pPr>
        <w:pStyle w:val="BodyTextIndent"/>
        <w:ind w:left="0" w:firstLine="0"/>
      </w:pPr>
    </w:p>
    <w:p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A, D, G and I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proofErr w:type="spellStart"/>
      <w:r>
        <w:t>Alkalines</w:t>
      </w:r>
      <w:proofErr w:type="spellEnd"/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:rsidR="00465C9E" w:rsidRDefault="00465C9E" w:rsidP="00465C9E">
      <w:pPr>
        <w:pStyle w:val="BodyTextIndent"/>
        <w:ind w:left="0" w:firstLine="0"/>
      </w:pPr>
    </w:p>
    <w:p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04590" w:rsidRDefault="00504590" w:rsidP="00B42A47">
      <w:pPr>
        <w:rPr>
          <w:b/>
          <w:sz w:val="28"/>
          <w:szCs w:val="28"/>
          <w:u w:val="single"/>
        </w:rPr>
      </w:pPr>
    </w:p>
    <w:p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 xml:space="preserve">led diagram of an atom of tritium </w:t>
      </w:r>
      <w:r w:rsidR="00C3615D">
        <w:pict>
          <v:shape id="_x0000_i1026" type="#_x0000_t75" style="width:41.15pt;height:30.05pt">
            <v:imagedata r:id="rId9" o:title=""/>
          </v:shape>
        </w:pict>
      </w:r>
      <w:r>
        <w:t>, showing all the protons, neutrons and electrons (in their shells). (3)</w:t>
      </w:r>
    </w:p>
    <w:p w:rsidR="00432720" w:rsidRDefault="00432720" w:rsidP="00432720"/>
    <w:p w:rsidR="00432720" w:rsidRDefault="00432720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D63888" w:rsidRDefault="00D63888" w:rsidP="00432720"/>
    <w:p w:rsidR="00D63888" w:rsidRDefault="00D63888" w:rsidP="00432720"/>
    <w:p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215053">
        <w:t xml:space="preserve"> (10)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fldChar w:fldCharType="begin"/>
            </w:r>
            <w:r>
              <w:instrText xml:space="preserve"> INCLUDEPICTURE "http://2.bp.blogspot.com/-IHm4ECRXj3s/Tf9Ry-sGYmI/AAAAAAAAABA/SlXhXQttt6A/s1600/4.JPG" \* MERGEFORMATINET </w:instrText>
            </w:r>
            <w:r>
              <w:fldChar w:fldCharType="separate"/>
            </w:r>
            <w:r w:rsidR="000D22DE">
              <w:fldChar w:fldCharType="begin"/>
            </w:r>
            <w:r w:rsidR="000D22DE">
              <w:instrText xml:space="preserve"> INCLUDEPICTURE  "http://2.bp.blogspot.com/-IHm4ECRXj3s/Tf9Ry-sGYmI/AAAAAAAAABA/SlXhXQttt6A/s1600/4.JPG" \* MERGEFORMATINET </w:instrText>
            </w:r>
            <w:r w:rsidR="000D22DE">
              <w:fldChar w:fldCharType="separate"/>
            </w:r>
            <w:r w:rsidR="0007432B">
              <w:fldChar w:fldCharType="begin"/>
            </w:r>
            <w:r w:rsidR="0007432B">
              <w:instrText xml:space="preserve"> INCLUDEPICTURE  "http://2.bp.blogspot.com/-IHm4ECRXj3s/Tf9Ry-sGYmI/AAAAAAAAABA/SlXhXQttt6A/s1600/4.JPG" \* MERGEFORMATINET </w:instrText>
            </w:r>
            <w:r w:rsidR="0007432B">
              <w:fldChar w:fldCharType="separate"/>
            </w:r>
            <w:r w:rsidR="00CD4C4B">
              <w:fldChar w:fldCharType="begin"/>
            </w:r>
            <w:r w:rsidR="00CD4C4B">
              <w:instrText xml:space="preserve"> INCLUDEPICTURE  "http://2.bp.blogspot.com/-IHm4ECRXj3s/Tf9Ry-sGYmI/AAAAAAAAABA/SlXhXQttt6A/s1600/4.JPG" \* MERGEFORMATINET </w:instrText>
            </w:r>
            <w:r w:rsidR="00CD4C4B">
              <w:fldChar w:fldCharType="separate"/>
            </w:r>
            <w:r w:rsidR="00C3615D">
              <w:fldChar w:fldCharType="begin"/>
            </w:r>
            <w:r w:rsidR="00C3615D">
              <w:instrText xml:space="preserve"> </w:instrText>
            </w:r>
            <w:r w:rsidR="00C3615D">
              <w:instrText>INCLUDEPICTURE  "http://2.bp.blogspot.com/-IHm4ECRXj3s/Tf9Ry-sGYmI/AAAAAAAAABA/SlXhXQttt6A/s1600/4.JPG" \* MERGEFORMATINET</w:instrText>
            </w:r>
            <w:r w:rsidR="00C3615D">
              <w:instrText xml:space="preserve"> </w:instrText>
            </w:r>
            <w:r w:rsidR="00C3615D">
              <w:fldChar w:fldCharType="separate"/>
            </w:r>
            <w:r w:rsidR="00C3615D">
              <w:pict>
                <v:shape id="_x0000_i1027" type="#_x0000_t75" alt="" style="width:126.6pt;height:92.95pt">
                  <v:imagedata r:id="rId10" r:href="rId11"/>
                </v:shape>
              </w:pict>
            </w:r>
            <w:r w:rsidR="00C3615D">
              <w:fldChar w:fldCharType="end"/>
            </w:r>
            <w:r w:rsidR="00CD4C4B">
              <w:fldChar w:fldCharType="end"/>
            </w:r>
            <w:r w:rsidR="0007432B">
              <w:fldChar w:fldCharType="end"/>
            </w:r>
            <w:r w:rsidR="000D22DE">
              <w:fldChar w:fldCharType="end"/>
            </w:r>
            <w:r>
              <w:fldChar w:fldCharType="end"/>
            </w:r>
          </w:p>
        </w:tc>
        <w:tc>
          <w:tcPr>
            <w:tcW w:w="3132" w:type="dxa"/>
            <w:shd w:val="clear" w:color="auto" w:fill="auto"/>
          </w:tcPr>
          <w:p w:rsidR="00D63888" w:rsidRDefault="00215053" w:rsidP="00D63888">
            <w:r>
              <w:fldChar w:fldCharType="begin"/>
            </w:r>
            <w:r>
              <w:instrText xml:space="preserve"> INCLUDEPICTURE "https://explainonething.files.wordpress.com/2013/06/isotopic-notation-copper.png" \* MERGEFORMATINET </w:instrText>
            </w:r>
            <w:r>
              <w:fldChar w:fldCharType="separate"/>
            </w:r>
            <w:r w:rsidR="000D22DE">
              <w:fldChar w:fldCharType="begin"/>
            </w:r>
            <w:r w:rsidR="000D22DE">
              <w:instrText xml:space="preserve"> INCLUDEPICTURE  "https://explainonething.files.wordpress.com/2013/06/isotopic-notation-copper.png" \* MERGEFORMATINET </w:instrText>
            </w:r>
            <w:r w:rsidR="000D22DE">
              <w:fldChar w:fldCharType="separate"/>
            </w:r>
            <w:r w:rsidR="0007432B">
              <w:fldChar w:fldCharType="begin"/>
            </w:r>
            <w:r w:rsidR="0007432B">
              <w:instrText xml:space="preserve"> INCLUDEPICTURE  "https://explainonething.files.wordpress.com/2013/06/isotopic-notation-copper.png" \* MERGEFORMATINET </w:instrText>
            </w:r>
            <w:r w:rsidR="0007432B">
              <w:fldChar w:fldCharType="separate"/>
            </w:r>
            <w:r w:rsidR="00CD4C4B">
              <w:fldChar w:fldCharType="begin"/>
            </w:r>
            <w:r w:rsidR="00CD4C4B">
              <w:instrText xml:space="preserve"> INCLUDEPICTURE  "https://explainonething.files.wordpress.com/2013/06/isotopic-notation-copper.png" \* MERGEFORMATINET </w:instrText>
            </w:r>
            <w:r w:rsidR="00CD4C4B">
              <w:fldChar w:fldCharType="separate"/>
            </w:r>
            <w:r w:rsidR="00C3615D">
              <w:fldChar w:fldCharType="begin"/>
            </w:r>
            <w:r w:rsidR="00C3615D">
              <w:instrText xml:space="preserve"> </w:instrText>
            </w:r>
            <w:r w:rsidR="00C3615D">
              <w:instrText>INCLUDEPICTURE  "https://explainonething.files.wordpress.com/2013/06/isotopic-notation-copper.png" \* MERGEFO</w:instrText>
            </w:r>
            <w:r w:rsidR="00C3615D">
              <w:instrText>RMATINET</w:instrText>
            </w:r>
            <w:r w:rsidR="00C3615D">
              <w:instrText xml:space="preserve"> </w:instrText>
            </w:r>
            <w:r w:rsidR="00C3615D">
              <w:fldChar w:fldCharType="separate"/>
            </w:r>
            <w:r w:rsidR="00C3615D">
              <w:pict>
                <v:shape id="_x0000_i1028" type="#_x0000_t75" alt="" style="width:108.8pt;height:75.55pt">
                  <v:imagedata r:id="rId12" r:href="rId13"/>
                </v:shape>
              </w:pict>
            </w:r>
            <w:r w:rsidR="00C3615D">
              <w:fldChar w:fldCharType="end"/>
            </w:r>
            <w:r w:rsidR="00CD4C4B">
              <w:fldChar w:fldCharType="end"/>
            </w:r>
            <w:r w:rsidR="0007432B">
              <w:fldChar w:fldCharType="end"/>
            </w:r>
            <w:r w:rsidR="000D22DE">
              <w:fldChar w:fldCharType="end"/>
            </w:r>
            <w:r>
              <w:fldChar w:fldCharType="end"/>
            </w:r>
          </w:p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Atomic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Mass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protons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neutrons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electrons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</w:tbl>
    <w:p w:rsidR="00D63888" w:rsidRDefault="00D63888" w:rsidP="00D63888"/>
    <w:p w:rsidR="00504590" w:rsidRDefault="00504590" w:rsidP="00D63888"/>
    <w:p w:rsidR="00504590" w:rsidRDefault="00504590" w:rsidP="00D63888"/>
    <w:p w:rsidR="00504590" w:rsidRDefault="00504590" w:rsidP="00D63888"/>
    <w:p w:rsidR="00504590" w:rsidRDefault="00504590" w:rsidP="00D63888"/>
    <w:p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lastRenderedPageBreak/>
        <w:t>Use a periodic table to determine the electron configuration of</w:t>
      </w:r>
      <w:r>
        <w:t xml:space="preserve"> the following elements (3)</w:t>
      </w:r>
    </w:p>
    <w:p w:rsidR="00215053" w:rsidRDefault="00215053" w:rsidP="00215053">
      <w:pPr>
        <w:ind w:left="340"/>
      </w:pPr>
    </w:p>
    <w:p w:rsidR="00504590" w:rsidRDefault="00504590" w:rsidP="00215053">
      <w:pPr>
        <w:ind w:left="340"/>
      </w:pPr>
    </w:p>
    <w:p w:rsidR="00215053" w:rsidRDefault="00215053" w:rsidP="00215053">
      <w:pPr>
        <w:numPr>
          <w:ilvl w:val="0"/>
          <w:numId w:val="20"/>
        </w:numPr>
      </w:pPr>
      <w:r>
        <w:t>Silicon (Si)</w:t>
      </w:r>
    </w:p>
    <w:p w:rsidR="00504590" w:rsidRDefault="00504590" w:rsidP="00504590"/>
    <w:p w:rsidR="00215053" w:rsidRDefault="00215053" w:rsidP="00215053"/>
    <w:p w:rsidR="00504590" w:rsidRDefault="00504590" w:rsidP="00215053"/>
    <w:p w:rsidR="00215053" w:rsidRDefault="00215053" w:rsidP="00215053">
      <w:pPr>
        <w:numPr>
          <w:ilvl w:val="0"/>
          <w:numId w:val="20"/>
        </w:numPr>
      </w:pPr>
      <w:r>
        <w:t>Helium (He)</w:t>
      </w:r>
    </w:p>
    <w:p w:rsidR="00504590" w:rsidRDefault="00504590" w:rsidP="00504590"/>
    <w:p w:rsidR="00504590" w:rsidRDefault="00504590" w:rsidP="00504590"/>
    <w:p w:rsidR="00504590" w:rsidRDefault="00504590" w:rsidP="00504590"/>
    <w:p w:rsidR="00504590" w:rsidRDefault="00504590" w:rsidP="00504590">
      <w:pPr>
        <w:numPr>
          <w:ilvl w:val="0"/>
          <w:numId w:val="20"/>
        </w:numPr>
      </w:pPr>
      <w:r>
        <w:t>Oxygen (O)</w:t>
      </w:r>
    </w:p>
    <w:p w:rsidR="0007432B" w:rsidRDefault="0007432B" w:rsidP="0007432B"/>
    <w:p w:rsidR="00F00A5D" w:rsidRDefault="00F00A5D" w:rsidP="00290BD6">
      <w:pPr>
        <w:ind w:left="60"/>
        <w:jc w:val="center"/>
      </w:pPr>
    </w:p>
    <w:p w:rsidR="00F00A5D" w:rsidRDefault="00F00A5D" w:rsidP="00290BD6">
      <w:pPr>
        <w:ind w:left="60"/>
        <w:jc w:val="center"/>
      </w:pPr>
    </w:p>
    <w:p w:rsidR="009414CA" w:rsidRDefault="009414CA" w:rsidP="00290BD6">
      <w:pPr>
        <w:ind w:left="60"/>
        <w:jc w:val="center"/>
      </w:pPr>
      <w:r>
        <w:t>END OF TEST</w:t>
      </w:r>
      <w:r w:rsidR="00A0643A">
        <w:t xml:space="preserve">    (OUT OF </w:t>
      </w:r>
      <w:r w:rsidR="0007432B">
        <w:t>36</w:t>
      </w:r>
      <w:r>
        <w:t xml:space="preserve"> MARKS)</w:t>
      </w:r>
    </w:p>
    <w:p w:rsidR="0007432B" w:rsidRDefault="0007432B" w:rsidP="00290BD6">
      <w:pPr>
        <w:ind w:left="60"/>
        <w:jc w:val="center"/>
      </w:pPr>
    </w:p>
    <w:p w:rsidR="0007432B" w:rsidRPr="00156895" w:rsidRDefault="0007432B" w:rsidP="0007432B">
      <w:pPr>
        <w:ind w:left="60"/>
        <w:rPr>
          <w:b/>
        </w:rPr>
      </w:pPr>
      <w:r w:rsidRPr="00156895">
        <w:rPr>
          <w:b/>
        </w:rPr>
        <w:t>Pre-ATAR Section</w:t>
      </w:r>
    </w:p>
    <w:p w:rsidR="0007432B" w:rsidRDefault="0007432B" w:rsidP="0007432B">
      <w:pPr>
        <w:ind w:left="60"/>
      </w:pPr>
    </w:p>
    <w:p w:rsidR="0007432B" w:rsidRDefault="0007432B" w:rsidP="0007432B">
      <w:pPr>
        <w:numPr>
          <w:ilvl w:val="0"/>
          <w:numId w:val="13"/>
        </w:numPr>
      </w:pPr>
      <w:r>
        <w:t xml:space="preserve"> Explain why metals are good thermal conductors (3 marks)</w:t>
      </w:r>
    </w:p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07432B" w:rsidRDefault="0007432B" w:rsidP="0007432B">
      <w:pPr>
        <w:numPr>
          <w:ilvl w:val="0"/>
          <w:numId w:val="13"/>
        </w:numPr>
      </w:pPr>
      <w:r>
        <w:t>Write the formulae for the following ionic compounds (5 marks)</w:t>
      </w:r>
    </w:p>
    <w:p w:rsidR="00805C9B" w:rsidRDefault="00805C9B" w:rsidP="00805C9B"/>
    <w:p w:rsidR="0007432B" w:rsidRDefault="00805C9B" w:rsidP="0007432B">
      <w:pPr>
        <w:numPr>
          <w:ilvl w:val="0"/>
          <w:numId w:val="21"/>
        </w:numPr>
      </w:pPr>
      <w:r>
        <w:t>sodium hydroxide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lithium oxide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ammonium nitride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copper (II) sulfate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Pr="009414CA" w:rsidRDefault="00805C9B" w:rsidP="0007432B">
      <w:pPr>
        <w:numPr>
          <w:ilvl w:val="0"/>
          <w:numId w:val="21"/>
        </w:numPr>
      </w:pPr>
      <w:r>
        <w:t>aluminium chloride</w:t>
      </w:r>
    </w:p>
    <w:sectPr w:rsidR="00805C9B" w:rsidRPr="009414CA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10"/>
  </w:num>
  <w:num w:numId="20">
    <w:abstractNumId w:val="19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B36"/>
    <w:rsid w:val="002E2646"/>
    <w:rsid w:val="00314E95"/>
    <w:rsid w:val="00331F85"/>
    <w:rsid w:val="003A12DD"/>
    <w:rsid w:val="003C78FA"/>
    <w:rsid w:val="003E3AFC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9015B2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31BA617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pinimg.com/originals/f4/b5/8b/f4b58b8c8c0929d6fd7b027cab779890.jpg" TargetMode="External"/><Relationship Id="rId13" Type="http://schemas.openxmlformats.org/officeDocument/2006/relationships/image" Target="https://explainonething.files.wordpress.com/2013/06/isotopic-notation-copper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://2.bp.blogspot.com/-IHm4ECRXj3s/Tf9Ry-sGYmI/AAAAAAAAABA/SlXhXQttt6A/s1600/4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DCE5-B3B1-4CCC-A5BC-C0C54C32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586740C6</Template>
  <TotalTime>16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creator>DET</dc:creator>
  <cp:lastModifiedBy>JOHNSON John [Narrogin Senior High School]</cp:lastModifiedBy>
  <cp:revision>6</cp:revision>
  <dcterms:created xsi:type="dcterms:W3CDTF">2018-05-08T07:28:00Z</dcterms:created>
  <dcterms:modified xsi:type="dcterms:W3CDTF">2019-04-09T03:43:00Z</dcterms:modified>
</cp:coreProperties>
</file>