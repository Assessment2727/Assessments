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FB2" w:rsidRDefault="00630AAD" w:rsidP="00932587">
      <w:r>
        <w:rPr>
          <w:noProof/>
        </w:rPr>
        <w:drawing>
          <wp:anchor distT="36576" distB="36576" distL="36576" distR="36576" simplePos="0" relativeHeight="251657728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-228600</wp:posOffset>
            </wp:positionV>
            <wp:extent cx="1219200" cy="1257300"/>
            <wp:effectExtent l="0" t="0" r="0" b="0"/>
            <wp:wrapNone/>
            <wp:docPr id="8" name="Picture 5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FB2" w:rsidRDefault="00183FB2" w:rsidP="00B42A47">
      <w:pPr>
        <w:jc w:val="center"/>
      </w:pPr>
    </w:p>
    <w:p w:rsidR="00B42A47" w:rsidRPr="00813856" w:rsidRDefault="004B7D8E" w:rsidP="003C78FA">
      <w:pPr>
        <w:ind w:left="720" w:firstLine="720"/>
      </w:pPr>
      <w:r>
        <w:t>Year 10</w:t>
      </w:r>
      <w:r w:rsidR="00460324" w:rsidRPr="00813856">
        <w:t xml:space="preserve"> Science </w:t>
      </w:r>
    </w:p>
    <w:p w:rsidR="00460324" w:rsidRPr="00432720" w:rsidRDefault="00432720" w:rsidP="003C78FA">
      <w:pPr>
        <w:ind w:left="720" w:firstLine="720"/>
        <w:rPr>
          <w:b/>
          <w:sz w:val="32"/>
          <w:szCs w:val="32"/>
        </w:rPr>
      </w:pPr>
      <w:r>
        <w:rPr>
          <w:b/>
          <w:sz w:val="36"/>
          <w:szCs w:val="36"/>
        </w:rPr>
        <w:t xml:space="preserve">Chemistry 1 Test:  </w:t>
      </w:r>
      <w:r w:rsidRPr="00432720">
        <w:rPr>
          <w:b/>
          <w:sz w:val="32"/>
          <w:szCs w:val="32"/>
        </w:rPr>
        <w:t>Elements and the Periodic Table</w:t>
      </w:r>
    </w:p>
    <w:p w:rsidR="00460324" w:rsidRDefault="00460324"/>
    <w:p w:rsidR="00E52DC2" w:rsidRDefault="00E52DC2"/>
    <w:p w:rsidR="00813856" w:rsidRPr="00183FB2" w:rsidRDefault="00460324">
      <w:pPr>
        <w:rPr>
          <w:sz w:val="28"/>
          <w:szCs w:val="28"/>
          <w:u w:val="single"/>
        </w:rPr>
      </w:pPr>
      <w:r w:rsidRPr="00183FB2">
        <w:rPr>
          <w:b/>
          <w:sz w:val="28"/>
          <w:szCs w:val="28"/>
          <w:u w:val="single"/>
        </w:rPr>
        <w:t>SECTION 1:  MULTIPLE CHOICE</w:t>
      </w:r>
      <w:r w:rsidR="00B42A47" w:rsidRPr="00183FB2">
        <w:rPr>
          <w:b/>
          <w:sz w:val="28"/>
          <w:szCs w:val="28"/>
          <w:u w:val="single"/>
        </w:rPr>
        <w:t xml:space="preserve"> </w:t>
      </w:r>
      <w:r w:rsidR="00813856" w:rsidRPr="00183FB2">
        <w:rPr>
          <w:sz w:val="28"/>
          <w:szCs w:val="28"/>
        </w:rPr>
        <w:t>(1 mark each</w:t>
      </w:r>
      <w:r w:rsidR="00B42A47" w:rsidRPr="00183FB2">
        <w:rPr>
          <w:sz w:val="28"/>
          <w:szCs w:val="28"/>
        </w:rPr>
        <w:t>)</w:t>
      </w:r>
      <w:r w:rsidR="00813856" w:rsidRPr="00183FB2">
        <w:rPr>
          <w:sz w:val="28"/>
          <w:szCs w:val="28"/>
          <w:u w:val="single"/>
        </w:rPr>
        <w:t xml:space="preserve"> </w:t>
      </w:r>
    </w:p>
    <w:p w:rsidR="00813856" w:rsidRDefault="00813856">
      <w:pPr>
        <w:rPr>
          <w:sz w:val="28"/>
          <w:szCs w:val="28"/>
        </w:rPr>
      </w:pPr>
      <w:r w:rsidRPr="00183FB2">
        <w:rPr>
          <w:sz w:val="28"/>
          <w:szCs w:val="28"/>
        </w:rPr>
        <w:t>Circle your answer on the multiple choice answer sheet</w:t>
      </w:r>
      <w:r w:rsidR="00460324" w:rsidRPr="00183FB2">
        <w:rPr>
          <w:sz w:val="28"/>
          <w:szCs w:val="28"/>
        </w:rPr>
        <w:t xml:space="preserve">.  </w:t>
      </w:r>
    </w:p>
    <w:p w:rsidR="008C37AD" w:rsidRDefault="008C37AD">
      <w:pPr>
        <w:rPr>
          <w:sz w:val="28"/>
          <w:szCs w:val="28"/>
        </w:rPr>
      </w:pPr>
    </w:p>
    <w:p w:rsidR="00432720" w:rsidRDefault="00432720" w:rsidP="00432720">
      <w:pPr>
        <w:numPr>
          <w:ilvl w:val="0"/>
          <w:numId w:val="9"/>
        </w:numPr>
      </w:pPr>
      <w:r>
        <w:t>Which of the following statements is false?</w:t>
      </w:r>
    </w:p>
    <w:p w:rsidR="00432720" w:rsidRDefault="00432720" w:rsidP="00432720">
      <w:pPr>
        <w:numPr>
          <w:ilvl w:val="0"/>
          <w:numId w:val="10"/>
        </w:numPr>
      </w:pPr>
      <w:r>
        <w:t>Protons are found in the nucleus and are positively charged.</w:t>
      </w:r>
    </w:p>
    <w:p w:rsidR="00432720" w:rsidRDefault="00432720" w:rsidP="00432720">
      <w:pPr>
        <w:numPr>
          <w:ilvl w:val="0"/>
          <w:numId w:val="10"/>
        </w:numPr>
      </w:pPr>
      <w:r>
        <w:t>Electrons move around the nucleus and contribute little mass to the atom.</w:t>
      </w:r>
    </w:p>
    <w:p w:rsidR="00432720" w:rsidRDefault="00432720" w:rsidP="00432720">
      <w:pPr>
        <w:numPr>
          <w:ilvl w:val="0"/>
          <w:numId w:val="10"/>
        </w:numPr>
      </w:pPr>
      <w:r>
        <w:t>Neutrons are found in the nucleus and have no charge.</w:t>
      </w:r>
    </w:p>
    <w:p w:rsidR="00432720" w:rsidRDefault="00432720" w:rsidP="00432720">
      <w:pPr>
        <w:numPr>
          <w:ilvl w:val="0"/>
          <w:numId w:val="10"/>
        </w:numPr>
      </w:pPr>
      <w:r>
        <w:t>The numbers of neutrons, protons and electrons are always equal in an atom.</w:t>
      </w:r>
    </w:p>
    <w:p w:rsidR="00432720" w:rsidRDefault="00432720" w:rsidP="00432720"/>
    <w:p w:rsidR="00432720" w:rsidRDefault="00432720" w:rsidP="00432720">
      <w:pPr>
        <w:numPr>
          <w:ilvl w:val="0"/>
          <w:numId w:val="9"/>
        </w:numPr>
      </w:pPr>
      <w:r>
        <w:t>An atom has 21 protons, 22 neutrons and 18 electrons.  It is</w:t>
      </w:r>
    </w:p>
    <w:p w:rsidR="00432720" w:rsidRDefault="00432720" w:rsidP="00432720">
      <w:pPr>
        <w:numPr>
          <w:ilvl w:val="0"/>
          <w:numId w:val="11"/>
        </w:numPr>
      </w:pPr>
      <w:r>
        <w:t>an ion of titanium</w:t>
      </w:r>
    </w:p>
    <w:p w:rsidR="00432720" w:rsidRDefault="00432720" w:rsidP="00CD4C4B">
      <w:pPr>
        <w:numPr>
          <w:ilvl w:val="0"/>
          <w:numId w:val="11"/>
        </w:numPr>
        <w:tabs>
          <w:tab w:val="clear" w:pos="720"/>
          <w:tab w:val="num" w:pos="709"/>
        </w:tabs>
      </w:pPr>
      <w:r>
        <w:t>a neutral atom of titanium</w:t>
      </w:r>
    </w:p>
    <w:p w:rsidR="00432720" w:rsidRDefault="00432720" w:rsidP="00432720">
      <w:pPr>
        <w:numPr>
          <w:ilvl w:val="0"/>
          <w:numId w:val="11"/>
        </w:numPr>
      </w:pPr>
      <w:r>
        <w:t>an isotope of calcium</w:t>
      </w:r>
    </w:p>
    <w:p w:rsidR="00432720" w:rsidRDefault="00432720" w:rsidP="00432720">
      <w:pPr>
        <w:numPr>
          <w:ilvl w:val="0"/>
          <w:numId w:val="11"/>
        </w:numPr>
      </w:pPr>
      <w:r>
        <w:t>an ion of scandium</w:t>
      </w:r>
    </w:p>
    <w:p w:rsidR="00432720" w:rsidRDefault="00432720" w:rsidP="00432720"/>
    <w:p w:rsidR="00432720" w:rsidRDefault="00432720" w:rsidP="00432720">
      <w:pPr>
        <w:numPr>
          <w:ilvl w:val="0"/>
          <w:numId w:val="9"/>
        </w:numPr>
      </w:pPr>
      <w:r>
        <w:t>The Mass Number of an atom is equal to</w:t>
      </w:r>
    </w:p>
    <w:p w:rsidR="00432720" w:rsidRDefault="00432720" w:rsidP="00432720">
      <w:pPr>
        <w:numPr>
          <w:ilvl w:val="1"/>
          <w:numId w:val="9"/>
        </w:numPr>
      </w:pPr>
      <w:r>
        <w:t>the number of protons.</w:t>
      </w:r>
    </w:p>
    <w:p w:rsidR="00432720" w:rsidRDefault="00432720" w:rsidP="00432720">
      <w:pPr>
        <w:numPr>
          <w:ilvl w:val="1"/>
          <w:numId w:val="9"/>
        </w:numPr>
      </w:pPr>
      <w:r>
        <w:t>the number of protons plus neutrons.</w:t>
      </w:r>
    </w:p>
    <w:p w:rsidR="00432720" w:rsidRDefault="00432720" w:rsidP="00432720">
      <w:pPr>
        <w:numPr>
          <w:ilvl w:val="1"/>
          <w:numId w:val="9"/>
        </w:numPr>
      </w:pPr>
      <w:r>
        <w:t>the number of protons plus neutrons plus electrons.</w:t>
      </w:r>
    </w:p>
    <w:p w:rsidR="00432720" w:rsidRDefault="00432720" w:rsidP="00432720">
      <w:pPr>
        <w:numPr>
          <w:ilvl w:val="1"/>
          <w:numId w:val="9"/>
        </w:numPr>
      </w:pPr>
      <w:r>
        <w:t>the average mass of atoms of one element.</w:t>
      </w:r>
    </w:p>
    <w:p w:rsidR="00432720" w:rsidRDefault="00432720" w:rsidP="00432720"/>
    <w:p w:rsidR="00432720" w:rsidRDefault="00432720" w:rsidP="00432720">
      <w:pPr>
        <w:pStyle w:val="BodyTextIndent"/>
        <w:numPr>
          <w:ilvl w:val="0"/>
          <w:numId w:val="9"/>
        </w:numPr>
      </w:pPr>
      <w:r>
        <w:t>Which statement is false about an atom of hydrogen?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It has one proton, one neutron and one electron.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It has an atomic number of 1.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It has a mass number of 1.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It has an atomic mass of approximately 1.</w:t>
      </w:r>
    </w:p>
    <w:p w:rsidR="00432720" w:rsidRDefault="00432720" w:rsidP="00432720">
      <w:pPr>
        <w:pStyle w:val="BodyTextIndent"/>
      </w:pPr>
    </w:p>
    <w:p w:rsidR="00432720" w:rsidRDefault="00432720" w:rsidP="00432720">
      <w:pPr>
        <w:pStyle w:val="BodyTextIndent"/>
        <w:numPr>
          <w:ilvl w:val="0"/>
          <w:numId w:val="9"/>
        </w:numPr>
      </w:pPr>
      <w:r>
        <w:t>Which of the following has the most electrons in its outer shell?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Helium, He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Lithium, Li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Carbon, C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Zinc, Zn</w:t>
      </w:r>
    </w:p>
    <w:p w:rsidR="00432720" w:rsidRDefault="00432720" w:rsidP="00432720">
      <w:pPr>
        <w:pStyle w:val="BodyTextIndent"/>
        <w:ind w:left="0" w:firstLine="0"/>
      </w:pPr>
    </w:p>
    <w:p w:rsidR="00432720" w:rsidRDefault="00432720" w:rsidP="00432720">
      <w:pPr>
        <w:pStyle w:val="BodyTextIndent"/>
        <w:numPr>
          <w:ilvl w:val="0"/>
          <w:numId w:val="9"/>
        </w:numPr>
      </w:pPr>
      <w:r>
        <w:t>On the Periodic Table, the group that an element is found in tells you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the number of protons in its nucleus.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the number of shells that contain electrons.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the number of electrons in the outer shell.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the number of neutrons in the nucleus.</w:t>
      </w:r>
    </w:p>
    <w:p w:rsidR="00432720" w:rsidRDefault="00432720" w:rsidP="00432720">
      <w:pPr>
        <w:pStyle w:val="BodyTextIndent"/>
        <w:ind w:left="0" w:firstLine="0"/>
      </w:pPr>
    </w:p>
    <w:p w:rsidR="00D63888" w:rsidRDefault="00C3615D" w:rsidP="00D63888">
      <w:pPr>
        <w:pStyle w:val="BodyTextIndent"/>
        <w:numPr>
          <w:ilvl w:val="0"/>
          <w:numId w:val="9"/>
        </w:numPr>
      </w:pPr>
      <w:r>
        <w:t>Which scientist</w:t>
      </w:r>
      <w:r w:rsidR="00D63888">
        <w:t xml:space="preserve"> contribute</w:t>
      </w:r>
      <w:r>
        <w:t>d</w:t>
      </w:r>
      <w:r w:rsidR="00D63888">
        <w:t xml:space="preserve"> to</w:t>
      </w:r>
      <w:r>
        <w:t>wards</w:t>
      </w:r>
      <w:r w:rsidR="00D63888">
        <w:t xml:space="preserve"> the arrangement of the modern Periodic Table</w:t>
      </w:r>
    </w:p>
    <w:p w:rsidR="00D63888" w:rsidRDefault="00D63888" w:rsidP="00D63888">
      <w:pPr>
        <w:pStyle w:val="BodyTextIndent"/>
        <w:numPr>
          <w:ilvl w:val="1"/>
          <w:numId w:val="9"/>
        </w:numPr>
      </w:pPr>
      <w:r>
        <w:t>Dmitri Mendeleev</w:t>
      </w:r>
    </w:p>
    <w:p w:rsidR="00D63888" w:rsidRDefault="00C3615D" w:rsidP="00D63888">
      <w:pPr>
        <w:pStyle w:val="BodyTextIndent"/>
        <w:numPr>
          <w:ilvl w:val="1"/>
          <w:numId w:val="9"/>
        </w:numPr>
      </w:pPr>
      <w:r>
        <w:t>Albert Einstein</w:t>
      </w:r>
    </w:p>
    <w:p w:rsidR="00D63888" w:rsidRDefault="00C3615D" w:rsidP="00D63888">
      <w:pPr>
        <w:pStyle w:val="BodyTextIndent"/>
        <w:numPr>
          <w:ilvl w:val="1"/>
          <w:numId w:val="9"/>
        </w:numPr>
      </w:pPr>
      <w:r>
        <w:t>Nicola Tesla</w:t>
      </w:r>
    </w:p>
    <w:p w:rsidR="00D63888" w:rsidRDefault="00C3615D" w:rsidP="00D63888">
      <w:pPr>
        <w:pStyle w:val="BodyTextIndent"/>
        <w:numPr>
          <w:ilvl w:val="1"/>
          <w:numId w:val="9"/>
        </w:numPr>
      </w:pPr>
      <w:r>
        <w:t>Marie Curie</w:t>
      </w:r>
    </w:p>
    <w:p w:rsidR="00215053" w:rsidRDefault="00432720" w:rsidP="00215053">
      <w:pPr>
        <w:pStyle w:val="BodyTextIndent"/>
      </w:pPr>
      <w:r>
        <w:br w:type="page"/>
      </w:r>
    </w:p>
    <w:p w:rsidR="00215053" w:rsidRDefault="00215053" w:rsidP="00215053">
      <w:pPr>
        <w:pStyle w:val="BodyTextIndent"/>
      </w:pPr>
    </w:p>
    <w:p w:rsidR="00215053" w:rsidRDefault="00215053" w:rsidP="00215053">
      <w:pPr>
        <w:pStyle w:val="BodyTextIndent"/>
      </w:pPr>
    </w:p>
    <w:p w:rsidR="00215053" w:rsidRDefault="00215053" w:rsidP="00215053">
      <w:pPr>
        <w:pStyle w:val="BodyTextIndent"/>
      </w:pPr>
    </w:p>
    <w:p w:rsidR="00432720" w:rsidRDefault="00432720" w:rsidP="00432720">
      <w:pPr>
        <w:pStyle w:val="BodyTextIndent"/>
        <w:numPr>
          <w:ilvl w:val="0"/>
          <w:numId w:val="9"/>
        </w:numPr>
      </w:pPr>
      <w:r>
        <w:t>The Noble gases are all found in the last group of the periodic table because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they are all non-metals.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they are all gases.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they are all charged.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they all have full electron shells.</w:t>
      </w:r>
    </w:p>
    <w:p w:rsidR="00432720" w:rsidRDefault="00432720" w:rsidP="00432720">
      <w:pPr>
        <w:pStyle w:val="BodyTextIndent"/>
        <w:ind w:left="0" w:firstLine="0"/>
      </w:pPr>
    </w:p>
    <w:p w:rsidR="00432720" w:rsidRDefault="00432720" w:rsidP="00432720">
      <w:pPr>
        <w:pStyle w:val="BodyTextIndent"/>
        <w:numPr>
          <w:ilvl w:val="0"/>
          <w:numId w:val="9"/>
        </w:numPr>
      </w:pPr>
      <w:r>
        <w:t>Which of the following is true about a neutral atom of magnesium?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It has 24.31 protons.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It has an electron configuration of 2, 8, 12.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It has 2 valence (outer shell) electrons.</w:t>
      </w:r>
    </w:p>
    <w:p w:rsidR="00432720" w:rsidRDefault="00432720" w:rsidP="00432720">
      <w:pPr>
        <w:pStyle w:val="BodyTextIndent"/>
        <w:numPr>
          <w:ilvl w:val="1"/>
          <w:numId w:val="9"/>
        </w:numPr>
      </w:pPr>
      <w:r>
        <w:t>It always has 12 neutrons.</w:t>
      </w:r>
    </w:p>
    <w:p w:rsidR="00432720" w:rsidRDefault="00432720" w:rsidP="00432720">
      <w:pPr>
        <w:pStyle w:val="BodyTextIndent"/>
        <w:ind w:left="0" w:firstLine="0"/>
      </w:pPr>
    </w:p>
    <w:p w:rsidR="00432720" w:rsidRDefault="00432720" w:rsidP="00432720">
      <w:pPr>
        <w:pStyle w:val="BodyTextIndent"/>
      </w:pPr>
    </w:p>
    <w:p w:rsidR="00432720" w:rsidRDefault="00FC2E5B" w:rsidP="00FC2E5B">
      <w:pPr>
        <w:pStyle w:val="BodyTextIndent"/>
        <w:numPr>
          <w:ilvl w:val="0"/>
          <w:numId w:val="9"/>
        </w:numPr>
      </w:pPr>
      <w:r>
        <w:t>Elements are arranged on the Periodic Table in order of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r>
        <w:t>Atomic mass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r>
        <w:t>Melting point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r>
        <w:t>Atomic number</w:t>
      </w:r>
    </w:p>
    <w:p w:rsidR="00FC2E5B" w:rsidRDefault="00F22103" w:rsidP="00FC2E5B">
      <w:pPr>
        <w:pStyle w:val="BodyTextIndent"/>
        <w:numPr>
          <w:ilvl w:val="1"/>
          <w:numId w:val="9"/>
        </w:numPr>
      </w:pPr>
      <w:r>
        <w:t>Density</w:t>
      </w:r>
    </w:p>
    <w:p w:rsidR="00FC2E5B" w:rsidRDefault="00FC2E5B" w:rsidP="00FC2E5B">
      <w:pPr>
        <w:pStyle w:val="BodyTextIndent"/>
        <w:ind w:left="0" w:firstLine="0"/>
      </w:pPr>
    </w:p>
    <w:p w:rsidR="00FC2E5B" w:rsidRDefault="00FC2E5B" w:rsidP="00FC2E5B">
      <w:pPr>
        <w:pStyle w:val="BodyTextIndent"/>
        <w:numPr>
          <w:ilvl w:val="0"/>
          <w:numId w:val="9"/>
        </w:numPr>
      </w:pPr>
      <w:r>
        <w:t xml:space="preserve"> The most abundant element in the universe, making up 90% of all atoms is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r>
        <w:t>Hydrogen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r>
        <w:t>Helium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r>
        <w:t>Oxygen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r>
        <w:t>Iron</w:t>
      </w:r>
    </w:p>
    <w:p w:rsidR="00FC2E5B" w:rsidRDefault="00FC2E5B" w:rsidP="00FC2E5B">
      <w:pPr>
        <w:pStyle w:val="BodyTextIndent"/>
        <w:ind w:left="0" w:firstLine="0"/>
      </w:pPr>
    </w:p>
    <w:p w:rsidR="00FC2E5B" w:rsidRDefault="00FC2E5B" w:rsidP="00FC2E5B">
      <w:pPr>
        <w:pStyle w:val="BodyTextIndent"/>
        <w:numPr>
          <w:ilvl w:val="0"/>
          <w:numId w:val="9"/>
        </w:numPr>
      </w:pPr>
      <w:r>
        <w:t xml:space="preserve"> Isotopes are atoms with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r>
        <w:t>the same number of protons but different numbers of electrons.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r>
        <w:t>the same number of protons but different numbers of neutrons.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r>
        <w:t>the same number of neutrons but different numbers of protons.</w:t>
      </w:r>
    </w:p>
    <w:p w:rsidR="00FC2E5B" w:rsidRDefault="00FC2E5B" w:rsidP="00FC2E5B">
      <w:pPr>
        <w:pStyle w:val="BodyTextIndent"/>
        <w:numPr>
          <w:ilvl w:val="1"/>
          <w:numId w:val="9"/>
        </w:numPr>
      </w:pPr>
      <w:r>
        <w:t>the same number of electrons but different numbers of neutrons.</w:t>
      </w:r>
    </w:p>
    <w:p w:rsidR="00465C9E" w:rsidRDefault="00465C9E" w:rsidP="00465C9E">
      <w:pPr>
        <w:pStyle w:val="BodyTextIndent"/>
        <w:ind w:left="0" w:firstLine="0"/>
      </w:pPr>
    </w:p>
    <w:p w:rsidR="00465C9E" w:rsidRDefault="00465C9E" w:rsidP="00465C9E">
      <w:pPr>
        <w:pStyle w:val="BodyTextIndent"/>
        <w:numPr>
          <w:ilvl w:val="0"/>
          <w:numId w:val="9"/>
        </w:numPr>
      </w:pPr>
      <w:r>
        <w:t>The electron configuration of sodium (Na) is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2, 8, 18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2, 8, 1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11, 22.99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2, 8, 6</w:t>
      </w:r>
    </w:p>
    <w:p w:rsidR="00465C9E" w:rsidRDefault="00465C9E" w:rsidP="00465C9E">
      <w:pPr>
        <w:pStyle w:val="BodyTextIndent"/>
        <w:ind w:left="0" w:firstLine="0"/>
      </w:pPr>
    </w:p>
    <w:p w:rsidR="00465C9E" w:rsidRDefault="00465C9E" w:rsidP="00465C9E">
      <w:pPr>
        <w:pStyle w:val="BodyTextIndent"/>
        <w:numPr>
          <w:ilvl w:val="0"/>
          <w:numId w:val="9"/>
        </w:numPr>
      </w:pPr>
      <w:r>
        <w:t xml:space="preserve"> The element with the electron configuration 2, 5 is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Barium (Ba)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Nitrogen (N)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Fluorine (F)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Manganese (Mn)</w:t>
      </w:r>
    </w:p>
    <w:p w:rsidR="00FC2E5B" w:rsidRDefault="00FC2E5B" w:rsidP="00FC2E5B">
      <w:pPr>
        <w:pStyle w:val="BodyTextIndent"/>
        <w:ind w:left="794" w:firstLine="0"/>
      </w:pPr>
    </w:p>
    <w:p w:rsidR="00504590" w:rsidRDefault="00F22103" w:rsidP="00F22103">
      <w:pPr>
        <w:pStyle w:val="BodyTextIndent"/>
        <w:ind w:left="0" w:firstLine="0"/>
      </w:pPr>
      <w:r>
        <w:br w:type="page"/>
      </w:r>
    </w:p>
    <w:p w:rsidR="00504590" w:rsidRDefault="00504590" w:rsidP="00F22103">
      <w:pPr>
        <w:pStyle w:val="BodyTextIndent"/>
        <w:ind w:left="0" w:firstLine="0"/>
      </w:pPr>
    </w:p>
    <w:p w:rsidR="00504590" w:rsidRDefault="00504590" w:rsidP="00F22103">
      <w:pPr>
        <w:pStyle w:val="BodyTextIndent"/>
        <w:ind w:left="0" w:firstLine="0"/>
      </w:pPr>
    </w:p>
    <w:p w:rsidR="00FC2E5B" w:rsidRPr="00F22103" w:rsidRDefault="00F22103" w:rsidP="00F22103">
      <w:pPr>
        <w:pStyle w:val="BodyTextIndent"/>
        <w:ind w:left="0" w:firstLine="0"/>
        <w:rPr>
          <w:i/>
        </w:rPr>
      </w:pPr>
      <w:r w:rsidRPr="00F22103">
        <w:rPr>
          <w:i/>
        </w:rPr>
        <w:t xml:space="preserve">The next three questions refer to the following diagram </w:t>
      </w:r>
    </w:p>
    <w:p w:rsidR="00FC2E5B" w:rsidRDefault="00630AAD" w:rsidP="00FC2E5B">
      <w:pPr>
        <w:pStyle w:val="BodyTextIndent"/>
        <w:ind w:left="0" w:firstLine="0"/>
      </w:pPr>
      <w:r>
        <w:rPr>
          <w:noProof/>
          <w:lang w:eastAsia="en-AU"/>
        </w:rPr>
        <w:drawing>
          <wp:inline distT="0" distB="0" distL="0" distR="0">
            <wp:extent cx="3238500" cy="2543175"/>
            <wp:effectExtent l="0" t="0" r="0" b="0"/>
            <wp:docPr id="1" name="Picture 1" descr="https://i.pinimg.com/originals/f4/b5/8b/f4b58b8c8c0929d6fd7b027cab7798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originals/f4/b5/8b/f4b58b8c8c0929d6fd7b027cab77989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E5B" w:rsidRDefault="00FC2E5B" w:rsidP="00FC2E5B">
      <w:pPr>
        <w:pStyle w:val="BodyTextIndent"/>
        <w:ind w:left="0" w:firstLine="0"/>
      </w:pPr>
    </w:p>
    <w:p w:rsidR="00FC2E5B" w:rsidRDefault="00F22103" w:rsidP="00F22103">
      <w:pPr>
        <w:pStyle w:val="BodyTextIndent"/>
        <w:numPr>
          <w:ilvl w:val="0"/>
          <w:numId w:val="9"/>
        </w:numPr>
      </w:pPr>
      <w:r>
        <w:t>Which of the diagrams below represent pure elements?</w:t>
      </w:r>
    </w:p>
    <w:p w:rsidR="00F22103" w:rsidRDefault="00F22103" w:rsidP="00F22103">
      <w:pPr>
        <w:pStyle w:val="BodyTextIndent"/>
        <w:numPr>
          <w:ilvl w:val="0"/>
          <w:numId w:val="17"/>
        </w:numPr>
      </w:pPr>
      <w:r>
        <w:t>A, D, G and I</w:t>
      </w:r>
    </w:p>
    <w:p w:rsidR="00F22103" w:rsidRDefault="00F22103" w:rsidP="00F22103">
      <w:pPr>
        <w:pStyle w:val="BodyTextIndent"/>
        <w:numPr>
          <w:ilvl w:val="0"/>
          <w:numId w:val="17"/>
        </w:numPr>
      </w:pPr>
      <w:r>
        <w:t>C and G</w:t>
      </w:r>
    </w:p>
    <w:p w:rsidR="00F22103" w:rsidRDefault="00F22103" w:rsidP="00F22103">
      <w:pPr>
        <w:pStyle w:val="BodyTextIndent"/>
        <w:numPr>
          <w:ilvl w:val="0"/>
          <w:numId w:val="17"/>
        </w:numPr>
      </w:pPr>
      <w:r>
        <w:t>E, F and H</w:t>
      </w:r>
    </w:p>
    <w:p w:rsidR="00F22103" w:rsidRDefault="00F22103" w:rsidP="00F22103">
      <w:pPr>
        <w:pStyle w:val="BodyTextIndent"/>
        <w:numPr>
          <w:ilvl w:val="0"/>
          <w:numId w:val="17"/>
        </w:numPr>
      </w:pPr>
      <w:r>
        <w:t>E and F</w:t>
      </w:r>
    </w:p>
    <w:p w:rsidR="00F22103" w:rsidRDefault="00F22103" w:rsidP="00F22103">
      <w:pPr>
        <w:pStyle w:val="BodyTextIndent"/>
        <w:ind w:left="0" w:firstLine="0"/>
      </w:pPr>
    </w:p>
    <w:p w:rsidR="00F22103" w:rsidRDefault="00F22103" w:rsidP="00F22103">
      <w:pPr>
        <w:pStyle w:val="BodyTextIndent"/>
        <w:numPr>
          <w:ilvl w:val="0"/>
          <w:numId w:val="9"/>
        </w:numPr>
      </w:pPr>
      <w:r>
        <w:t>Diagram B shows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a mixture of elements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a mixture of compounds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a mixture of an element and a compound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a solution</w:t>
      </w:r>
    </w:p>
    <w:p w:rsidR="00F22103" w:rsidRDefault="00F22103" w:rsidP="00F22103">
      <w:pPr>
        <w:pStyle w:val="BodyTextIndent"/>
        <w:ind w:left="794" w:firstLine="0"/>
      </w:pPr>
    </w:p>
    <w:p w:rsidR="00F22103" w:rsidRDefault="00F22103" w:rsidP="00F22103">
      <w:pPr>
        <w:pStyle w:val="BodyTextIndent"/>
        <w:numPr>
          <w:ilvl w:val="0"/>
          <w:numId w:val="9"/>
        </w:numPr>
      </w:pPr>
      <w:r>
        <w:t xml:space="preserve"> On the Periodic Table, horizontal rows are called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Shells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Periods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Groups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Families</w:t>
      </w:r>
    </w:p>
    <w:p w:rsidR="00F22103" w:rsidRDefault="00F22103" w:rsidP="00F22103">
      <w:pPr>
        <w:pStyle w:val="BodyTextIndent"/>
        <w:ind w:left="0" w:firstLine="0"/>
      </w:pPr>
    </w:p>
    <w:p w:rsidR="00F22103" w:rsidRDefault="00F22103" w:rsidP="00F22103">
      <w:pPr>
        <w:pStyle w:val="BodyTextIndent"/>
        <w:numPr>
          <w:ilvl w:val="0"/>
          <w:numId w:val="9"/>
        </w:numPr>
      </w:pPr>
      <w:r>
        <w:t>Uranium (U) is found on the Periodic Table in a special block known as the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Transition metals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Metalloids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Lanthanides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Actinides</w:t>
      </w:r>
    </w:p>
    <w:p w:rsidR="00F22103" w:rsidRDefault="00F22103" w:rsidP="00F22103">
      <w:pPr>
        <w:pStyle w:val="BodyTextIndent"/>
        <w:ind w:left="794" w:firstLine="0"/>
      </w:pPr>
    </w:p>
    <w:p w:rsidR="00F22103" w:rsidRDefault="00F22103" w:rsidP="00F22103">
      <w:pPr>
        <w:pStyle w:val="BodyTextIndent"/>
        <w:numPr>
          <w:ilvl w:val="0"/>
          <w:numId w:val="9"/>
        </w:numPr>
      </w:pPr>
      <w:r>
        <w:t>The alkali metals are found in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Group 1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Group 2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Group 14</w:t>
      </w:r>
    </w:p>
    <w:p w:rsidR="00F22103" w:rsidRDefault="00F22103" w:rsidP="00F22103">
      <w:pPr>
        <w:pStyle w:val="BodyTextIndent"/>
        <w:numPr>
          <w:ilvl w:val="1"/>
          <w:numId w:val="9"/>
        </w:numPr>
      </w:pPr>
      <w:r>
        <w:t>Group 18</w:t>
      </w:r>
    </w:p>
    <w:p w:rsidR="00F22103" w:rsidRDefault="00F22103" w:rsidP="00F22103">
      <w:pPr>
        <w:pStyle w:val="BodyTextIndent"/>
        <w:ind w:left="0" w:firstLine="0"/>
      </w:pPr>
    </w:p>
    <w:p w:rsidR="00F22103" w:rsidRDefault="00F22103" w:rsidP="00F22103">
      <w:pPr>
        <w:pStyle w:val="BodyTextIndent"/>
        <w:numPr>
          <w:ilvl w:val="0"/>
          <w:numId w:val="9"/>
        </w:numPr>
      </w:pPr>
      <w:r>
        <w:t xml:space="preserve"> Group 17 elements are referred to as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Alkalines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Halogens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Noble gases</w:t>
      </w:r>
    </w:p>
    <w:p w:rsidR="00465C9E" w:rsidRDefault="00465C9E" w:rsidP="00465C9E">
      <w:pPr>
        <w:pStyle w:val="BodyTextIndent"/>
        <w:numPr>
          <w:ilvl w:val="1"/>
          <w:numId w:val="9"/>
        </w:numPr>
      </w:pPr>
      <w:r>
        <w:t>Superheavy metals</w:t>
      </w:r>
    </w:p>
    <w:p w:rsidR="00465C9E" w:rsidRDefault="00465C9E" w:rsidP="00465C9E">
      <w:pPr>
        <w:pStyle w:val="BodyTextIndent"/>
        <w:ind w:left="0" w:firstLine="0"/>
      </w:pPr>
    </w:p>
    <w:p w:rsidR="00630AAD" w:rsidRDefault="00432720" w:rsidP="00630AAD">
      <w:pPr>
        <w:tabs>
          <w:tab w:val="left" w:pos="6975"/>
        </w:tabs>
        <w:ind w:firstLine="50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  <w:r w:rsidR="00630AAD">
        <w:rPr>
          <w:b/>
          <w:sz w:val="28"/>
          <w:szCs w:val="28"/>
          <w:u w:val="single"/>
        </w:rPr>
        <w:lastRenderedPageBreak/>
        <w:t>Name___________________</w:t>
      </w:r>
    </w:p>
    <w:p w:rsidR="00630AAD" w:rsidRDefault="00630AAD" w:rsidP="00630AAD">
      <w:r>
        <w:rPr>
          <w:noProof/>
        </w:rPr>
        <w:drawing>
          <wp:anchor distT="36576" distB="36576" distL="36576" distR="36576" simplePos="0" relativeHeight="251663872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-228600</wp:posOffset>
            </wp:positionV>
            <wp:extent cx="1219200" cy="1257300"/>
            <wp:effectExtent l="0" t="0" r="0" b="0"/>
            <wp:wrapNone/>
            <wp:docPr id="13" name="Picture 13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0AAD" w:rsidRDefault="00630AAD" w:rsidP="00630AAD">
      <w:pPr>
        <w:jc w:val="center"/>
      </w:pPr>
    </w:p>
    <w:p w:rsidR="00630AAD" w:rsidRPr="00813856" w:rsidRDefault="00630AAD" w:rsidP="00630AAD">
      <w:pPr>
        <w:ind w:left="720" w:firstLine="720"/>
      </w:pPr>
      <w:r>
        <w:t>Year 10</w:t>
      </w:r>
      <w:r w:rsidRPr="00813856">
        <w:t xml:space="preserve"> Science </w:t>
      </w:r>
    </w:p>
    <w:p w:rsidR="00630AAD" w:rsidRPr="00432720" w:rsidRDefault="00630AAD" w:rsidP="00630AAD">
      <w:pPr>
        <w:ind w:left="720" w:firstLine="720"/>
        <w:rPr>
          <w:b/>
          <w:sz w:val="32"/>
          <w:szCs w:val="32"/>
        </w:rPr>
      </w:pPr>
      <w:r>
        <w:rPr>
          <w:b/>
          <w:sz w:val="36"/>
          <w:szCs w:val="36"/>
        </w:rPr>
        <w:t xml:space="preserve">Chemistry 1 Test:  </w:t>
      </w:r>
      <w:r w:rsidRPr="00432720">
        <w:rPr>
          <w:b/>
          <w:sz w:val="32"/>
          <w:szCs w:val="32"/>
        </w:rPr>
        <w:t>Elements and the Periodic Table</w:t>
      </w:r>
    </w:p>
    <w:p w:rsidR="00504590" w:rsidRDefault="00504590" w:rsidP="00B42A47">
      <w:pPr>
        <w:rPr>
          <w:b/>
          <w:sz w:val="28"/>
          <w:szCs w:val="28"/>
          <w:u w:val="single"/>
        </w:rPr>
      </w:pPr>
    </w:p>
    <w:p w:rsidR="00630AAD" w:rsidRPr="000C1EEA" w:rsidRDefault="00630AAD" w:rsidP="00630AAD">
      <w:pPr>
        <w:rPr>
          <w:rFonts w:cs="Calibri"/>
          <w:u w:val="single"/>
        </w:rPr>
      </w:pPr>
    </w:p>
    <w:p w:rsidR="00630AAD" w:rsidRPr="00571001" w:rsidRDefault="00630AAD" w:rsidP="00630AAD">
      <w:pPr>
        <w:rPr>
          <w:rFonts w:cs="Calibri"/>
        </w:rPr>
      </w:pPr>
    </w:p>
    <w:p w:rsidR="00630AAD" w:rsidRPr="00571001" w:rsidRDefault="00630AAD" w:rsidP="00630AAD">
      <w:pPr>
        <w:rPr>
          <w:rFonts w:cs="Calibr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364490</wp:posOffset>
                </wp:positionV>
                <wp:extent cx="914400" cy="91440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AAD" w:rsidRPr="00026DDD" w:rsidRDefault="00630AAD" w:rsidP="00630AAD">
                            <w:pPr>
                              <w:rPr>
                                <w:b/>
                              </w:rPr>
                            </w:pPr>
                          </w:p>
                          <w:p w:rsidR="00630AAD" w:rsidRDefault="00630AAD" w:rsidP="00630AAD">
                            <w:pPr>
                              <w:rPr>
                                <w:b/>
                              </w:rPr>
                            </w:pPr>
                          </w:p>
                          <w:p w:rsidR="00630AAD" w:rsidRPr="00026DDD" w:rsidRDefault="00630AAD" w:rsidP="00630AAD">
                            <w:pPr>
                              <w:rPr>
                                <w:b/>
                              </w:rPr>
                            </w:pPr>
                          </w:p>
                          <w:p w:rsidR="00630AAD" w:rsidRPr="0082521C" w:rsidRDefault="00630AAD" w:rsidP="00630AAD">
                            <w:pPr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/16</w:t>
                            </w: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margin-left:167pt;margin-top:28.7pt;width:1in;height:1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">
                <v:textbox>
                  <w:txbxContent>
                    <w:p w:rsidR="00630AAD" w:rsidRPr="00026DDD" w:rsidRDefault="00630AAD" w:rsidP="00630AAD">
                      <w:pPr>
                        <w:rPr>
                          <w:b/>
                        </w:rPr>
                      </w:pPr>
                    </w:p>
                    <w:p w:rsidR="00630AAD" w:rsidRDefault="00630AAD" w:rsidP="00630AAD">
                      <w:pPr>
                        <w:rPr>
                          <w:b/>
                        </w:rPr>
                      </w:pPr>
                    </w:p>
                    <w:p w:rsidR="00630AAD" w:rsidRPr="00026DDD" w:rsidRDefault="00630AAD" w:rsidP="00630AAD">
                      <w:pPr>
                        <w:rPr>
                          <w:b/>
                        </w:rPr>
                      </w:pPr>
                    </w:p>
                    <w:p w:rsidR="00630AAD" w:rsidRPr="0082521C" w:rsidRDefault="00630AAD" w:rsidP="00630AAD">
                      <w:pPr>
                        <w:rPr>
                          <w:rFonts w:cs="Arial"/>
                          <w:sz w:val="28"/>
                          <w:szCs w:val="28"/>
                        </w:rPr>
                      </w:pPr>
                      <w:r>
                        <w:rPr>
                          <w:b/>
                        </w:rPr>
                        <w:tab/>
                        <w:t>/16</w:t>
                      </w:r>
                      <w:r w:rsidRPr="00026DDD">
                        <w:rPr>
                          <w:b/>
                        </w:rPr>
                        <w:tab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364490</wp:posOffset>
                </wp:positionV>
                <wp:extent cx="914400" cy="914400"/>
                <wp:effectExtent l="0" t="0" r="0" b="0"/>
                <wp:wrapNone/>
                <wp:docPr id="6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AAD" w:rsidRPr="00026DDD" w:rsidRDefault="00630AAD" w:rsidP="00630AAD">
                            <w:pPr>
                              <w:rPr>
                                <w:b/>
                              </w:rPr>
                            </w:pPr>
                          </w:p>
                          <w:p w:rsidR="00630AAD" w:rsidRDefault="00630AAD" w:rsidP="00630AAD">
                            <w:pPr>
                              <w:rPr>
                                <w:b/>
                              </w:rPr>
                            </w:pPr>
                          </w:p>
                          <w:p w:rsidR="00630AAD" w:rsidRPr="00026DDD" w:rsidRDefault="00630AAD" w:rsidP="00630AAD">
                            <w:pPr>
                              <w:rPr>
                                <w:b/>
                              </w:rPr>
                            </w:pPr>
                          </w:p>
                          <w:p w:rsidR="00630AAD" w:rsidRPr="00026DDD" w:rsidRDefault="00630AAD" w:rsidP="00630AA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/</w:t>
                            </w:r>
                            <w:r>
                              <w:rPr>
                                <w:b/>
                              </w:rPr>
                              <w:t>20</w:t>
                            </w:r>
                          </w:p>
                          <w:p w:rsidR="00630AAD" w:rsidRPr="0082521C" w:rsidRDefault="00630AAD" w:rsidP="00630AAD">
                            <w:pPr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27" type="#_x0000_t202" style="position:absolute;margin-left:56pt;margin-top:28.7pt;width:1in;height:1in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">
                <v:textbox>
                  <w:txbxContent>
                    <w:p w:rsidR="00630AAD" w:rsidRPr="00026DDD" w:rsidRDefault="00630AAD" w:rsidP="00630AAD">
                      <w:pPr>
                        <w:rPr>
                          <w:b/>
                        </w:rPr>
                      </w:pPr>
                    </w:p>
                    <w:p w:rsidR="00630AAD" w:rsidRDefault="00630AAD" w:rsidP="00630AAD">
                      <w:pPr>
                        <w:rPr>
                          <w:b/>
                        </w:rPr>
                      </w:pPr>
                    </w:p>
                    <w:p w:rsidR="00630AAD" w:rsidRPr="00026DDD" w:rsidRDefault="00630AAD" w:rsidP="00630AAD">
                      <w:pPr>
                        <w:rPr>
                          <w:b/>
                        </w:rPr>
                      </w:pPr>
                    </w:p>
                    <w:p w:rsidR="00630AAD" w:rsidRPr="00026DDD" w:rsidRDefault="00630AAD" w:rsidP="00630AA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>/</w:t>
                      </w:r>
                      <w:r>
                        <w:rPr>
                          <w:b/>
                        </w:rPr>
                        <w:t>20</w:t>
                      </w:r>
                    </w:p>
                    <w:p w:rsidR="00630AAD" w:rsidRPr="0082521C" w:rsidRDefault="00630AAD" w:rsidP="00630AAD">
                      <w:pPr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354965</wp:posOffset>
                </wp:positionV>
                <wp:extent cx="914400" cy="914400"/>
                <wp:effectExtent l="0" t="0" r="0" b="0"/>
                <wp:wrapNone/>
                <wp:docPr id="5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AAD" w:rsidRDefault="00630AAD" w:rsidP="00630AAD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</w:p>
                          <w:p w:rsidR="00630AAD" w:rsidRDefault="00630AAD" w:rsidP="00630AAD">
                            <w:pPr>
                              <w:rPr>
                                <w:b/>
                              </w:rPr>
                            </w:pPr>
                          </w:p>
                          <w:p w:rsidR="00630AAD" w:rsidRPr="007968D6" w:rsidRDefault="00630AAD" w:rsidP="00630AAD">
                            <w:pPr>
                              <w:ind w:left="720"/>
                              <w:rPr>
                                <w:rFonts w:cs="Arial"/>
                                <w:b/>
                              </w:rPr>
                            </w:pPr>
                            <w:r>
                              <w:rPr>
                                <w:rFonts w:cs="Arial"/>
                                <w:b/>
                              </w:rPr>
                              <w:t xml:space="preserve">              /36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28" type="#_x0000_t202" style="position:absolute;margin-left:282pt;margin-top:27.95pt;width:1in;height:1in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">
                <v:textbox>
                  <w:txbxContent>
                    <w:p w:rsidR="00630AAD" w:rsidRDefault="00630AAD" w:rsidP="00630AAD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 xml:space="preserve">         </w:t>
                      </w:r>
                      <w:r>
                        <w:rPr>
                          <w:b/>
                        </w:rPr>
                        <w:t xml:space="preserve">  </w:t>
                      </w:r>
                    </w:p>
                    <w:p w:rsidR="00630AAD" w:rsidRDefault="00630AAD" w:rsidP="00630AAD">
                      <w:pPr>
                        <w:rPr>
                          <w:b/>
                        </w:rPr>
                      </w:pPr>
                    </w:p>
                    <w:p w:rsidR="00630AAD" w:rsidRPr="007968D6" w:rsidRDefault="00630AAD" w:rsidP="00630AAD">
                      <w:pPr>
                        <w:ind w:left="720"/>
                        <w:rPr>
                          <w:rFonts w:cs="Arial"/>
                          <w:b/>
                        </w:rPr>
                      </w:pPr>
                      <w:r>
                        <w:rPr>
                          <w:rFonts w:cs="Arial"/>
                          <w:b/>
                        </w:rPr>
                        <w:t xml:space="preserve">              /36</w:t>
                      </w:r>
                    </w:p>
                  </w:txbxContent>
                </v:textbox>
              </v:shape>
            </w:pict>
          </mc:Fallback>
        </mc:AlternateContent>
      </w:r>
      <w:r w:rsidRPr="00571001">
        <w:rPr>
          <w:rFonts w:cs="Calibri"/>
          <w:sz w:val="28"/>
          <w:szCs w:val="28"/>
        </w:rPr>
        <w:tab/>
        <w:t xml:space="preserve">    Multiple Choice</w:t>
      </w:r>
      <w:r w:rsidRPr="00571001">
        <w:rPr>
          <w:rFonts w:cs="Calibri"/>
          <w:sz w:val="28"/>
          <w:szCs w:val="28"/>
        </w:rPr>
        <w:tab/>
        <w:t xml:space="preserve">       Short Answer</w:t>
      </w:r>
      <w:r w:rsidRPr="00571001">
        <w:rPr>
          <w:rFonts w:cs="Calibri"/>
          <w:sz w:val="28"/>
          <w:szCs w:val="28"/>
        </w:rPr>
        <w:tab/>
        <w:t xml:space="preserve">                  Total</w:t>
      </w:r>
    </w:p>
    <w:p w:rsidR="00630AAD" w:rsidRPr="00571001" w:rsidRDefault="00630AAD" w:rsidP="00630AAD">
      <w:pPr>
        <w:jc w:val="center"/>
        <w:rPr>
          <w:rFonts w:cs="Calibri"/>
          <w:sz w:val="28"/>
          <w:szCs w:val="28"/>
        </w:rPr>
      </w:pPr>
    </w:p>
    <w:p w:rsidR="00630AAD" w:rsidRPr="00571001" w:rsidRDefault="00630AAD" w:rsidP="00630AAD">
      <w:pPr>
        <w:jc w:val="center"/>
        <w:rPr>
          <w:rFonts w:cs="Calibri"/>
        </w:rPr>
      </w:pPr>
    </w:p>
    <w:p w:rsidR="00630AAD" w:rsidRDefault="00630AAD" w:rsidP="00630AAD">
      <w:pPr>
        <w:rPr>
          <w:rFonts w:cs="Calibri"/>
        </w:rPr>
      </w:pPr>
    </w:p>
    <w:p w:rsidR="00630AAD" w:rsidRDefault="00630AAD" w:rsidP="00630AAD">
      <w:pPr>
        <w:rPr>
          <w:rFonts w:cs="Calibri"/>
        </w:rPr>
      </w:pPr>
    </w:p>
    <w:p w:rsidR="00630AAD" w:rsidRDefault="00630AAD" w:rsidP="00630AAD">
      <w:pPr>
        <w:rPr>
          <w:rFonts w:cs="Calibri"/>
        </w:rPr>
      </w:pPr>
    </w:p>
    <w:p w:rsidR="00630AAD" w:rsidRDefault="00630AAD" w:rsidP="00630AAD">
      <w:pPr>
        <w:rPr>
          <w:rFonts w:cs="Calibri"/>
        </w:rPr>
      </w:pPr>
    </w:p>
    <w:p w:rsidR="00630AAD" w:rsidRPr="00571001" w:rsidRDefault="00630AAD" w:rsidP="00630AAD">
      <w:pPr>
        <w:rPr>
          <w:rFonts w:cs="Calibri"/>
        </w:rPr>
      </w:pPr>
      <w:bookmarkStart w:id="0" w:name="_GoBack"/>
      <w:bookmarkEnd w:id="0"/>
    </w:p>
    <w:p w:rsidR="00630AAD" w:rsidRPr="00571001" w:rsidRDefault="00630AAD" w:rsidP="00630AAD">
      <w:pPr>
        <w:rPr>
          <w:rFonts w:cs="Calibri"/>
        </w:rPr>
      </w:pPr>
    </w:p>
    <w:p w:rsidR="00630AAD" w:rsidRPr="000C1EEA" w:rsidRDefault="00630AAD" w:rsidP="00630AAD">
      <w:pPr>
        <w:tabs>
          <w:tab w:val="left" w:pos="7305"/>
        </w:tabs>
        <w:rPr>
          <w:rFonts w:cs="Calibri"/>
        </w:rPr>
      </w:pPr>
      <w:r w:rsidRPr="000C1EEA">
        <w:rPr>
          <w:rFonts w:cs="Calibri"/>
          <w:b/>
        </w:rPr>
        <w:t xml:space="preserve">SECTION ONE: </w:t>
      </w:r>
      <w:r w:rsidRPr="000C1EEA">
        <w:rPr>
          <w:rFonts w:cs="Calibri"/>
        </w:rPr>
        <w:t>Multiple choice answers</w:t>
      </w:r>
    </w:p>
    <w:p w:rsidR="00630AAD" w:rsidRPr="000C1EEA" w:rsidRDefault="00630AAD" w:rsidP="00630AAD">
      <w:pPr>
        <w:tabs>
          <w:tab w:val="left" w:pos="7305"/>
        </w:tabs>
        <w:rPr>
          <w:rFonts w:cs="Calibri"/>
        </w:rPr>
      </w:pPr>
      <w:r w:rsidRPr="000C1EEA">
        <w:rPr>
          <w:rFonts w:cs="Calibri"/>
        </w:rPr>
        <w:t>Cross (X) through the correct answer.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899"/>
        <w:gridCol w:w="840"/>
        <w:gridCol w:w="837"/>
        <w:gridCol w:w="840"/>
      </w:tblGrid>
      <w:tr w:rsidR="00630AAD" w:rsidRPr="00571001" w:rsidTr="00630AAD">
        <w:trPr>
          <w:trHeight w:val="284"/>
        </w:trPr>
        <w:tc>
          <w:tcPr>
            <w:tcW w:w="790" w:type="dxa"/>
            <w:shd w:val="clear" w:color="auto" w:fill="auto"/>
            <w:vAlign w:val="center"/>
          </w:tcPr>
          <w:p w:rsidR="00630AAD" w:rsidRPr="00571001" w:rsidRDefault="00630AAD" w:rsidP="008A02C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630AAD" w:rsidRPr="00571001" w:rsidRDefault="00630AAD" w:rsidP="008A02C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30AAD" w:rsidRPr="00571001" w:rsidRDefault="00630AAD" w:rsidP="008A02C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630AAD" w:rsidRPr="00571001" w:rsidRDefault="00630AAD" w:rsidP="008A02C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30AAD" w:rsidRPr="00571001" w:rsidRDefault="00630AAD" w:rsidP="008A02C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630AAD" w:rsidRPr="00571001" w:rsidTr="00630AAD">
        <w:trPr>
          <w:trHeight w:val="284"/>
        </w:trPr>
        <w:tc>
          <w:tcPr>
            <w:tcW w:w="790" w:type="dxa"/>
            <w:shd w:val="clear" w:color="auto" w:fill="auto"/>
            <w:vAlign w:val="center"/>
          </w:tcPr>
          <w:p w:rsidR="00630AAD" w:rsidRPr="00571001" w:rsidRDefault="00630AAD" w:rsidP="008A02C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630AAD" w:rsidRPr="00571001" w:rsidRDefault="00630AAD" w:rsidP="008A02C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30AAD" w:rsidRPr="00571001" w:rsidRDefault="00630AAD" w:rsidP="008A02C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630AAD" w:rsidRPr="00571001" w:rsidRDefault="00630AAD" w:rsidP="008A02C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30AAD" w:rsidRPr="00571001" w:rsidRDefault="00630AAD" w:rsidP="008A02C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630AAD" w:rsidRPr="00571001" w:rsidTr="00630AAD">
        <w:trPr>
          <w:trHeight w:val="284"/>
        </w:trPr>
        <w:tc>
          <w:tcPr>
            <w:tcW w:w="790" w:type="dxa"/>
            <w:shd w:val="clear" w:color="auto" w:fill="auto"/>
            <w:vAlign w:val="center"/>
          </w:tcPr>
          <w:p w:rsidR="00630AAD" w:rsidRPr="00571001" w:rsidRDefault="00630AAD" w:rsidP="008A02C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630AAD" w:rsidRPr="00571001" w:rsidRDefault="00630AAD" w:rsidP="008A02C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30AAD" w:rsidRPr="00571001" w:rsidRDefault="00630AAD" w:rsidP="008A02C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630AAD" w:rsidRPr="00571001" w:rsidRDefault="00630AAD" w:rsidP="008A02C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30AAD" w:rsidRPr="00571001" w:rsidRDefault="00630AAD" w:rsidP="008A02C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630AAD" w:rsidRPr="00571001" w:rsidTr="00630AAD">
        <w:trPr>
          <w:trHeight w:val="284"/>
        </w:trPr>
        <w:tc>
          <w:tcPr>
            <w:tcW w:w="790" w:type="dxa"/>
            <w:shd w:val="clear" w:color="auto" w:fill="auto"/>
            <w:vAlign w:val="center"/>
          </w:tcPr>
          <w:p w:rsidR="00630AAD" w:rsidRPr="00571001" w:rsidRDefault="00630AAD" w:rsidP="008A02C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630AAD" w:rsidRPr="00571001" w:rsidRDefault="00630AAD" w:rsidP="008A02C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30AAD" w:rsidRPr="00571001" w:rsidRDefault="00630AAD" w:rsidP="008A02C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630AAD" w:rsidRPr="00571001" w:rsidRDefault="00630AAD" w:rsidP="008A02C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30AAD" w:rsidRPr="00571001" w:rsidRDefault="00630AAD" w:rsidP="008A02C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630AAD" w:rsidRPr="00571001" w:rsidTr="00630AAD">
        <w:trPr>
          <w:trHeight w:val="284"/>
        </w:trPr>
        <w:tc>
          <w:tcPr>
            <w:tcW w:w="790" w:type="dxa"/>
            <w:shd w:val="clear" w:color="auto" w:fill="auto"/>
            <w:vAlign w:val="center"/>
          </w:tcPr>
          <w:p w:rsidR="00630AAD" w:rsidRPr="00571001" w:rsidRDefault="00630AAD" w:rsidP="008A02C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630AAD" w:rsidRPr="00571001" w:rsidRDefault="00630AAD" w:rsidP="008A02C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30AAD" w:rsidRPr="00571001" w:rsidRDefault="00630AAD" w:rsidP="008A02C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630AAD" w:rsidRPr="00571001" w:rsidRDefault="00630AAD" w:rsidP="008A02C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30AAD" w:rsidRPr="00571001" w:rsidRDefault="00630AAD" w:rsidP="008A02C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630AAD" w:rsidRPr="00571001" w:rsidTr="00630AAD">
        <w:trPr>
          <w:trHeight w:val="284"/>
        </w:trPr>
        <w:tc>
          <w:tcPr>
            <w:tcW w:w="790" w:type="dxa"/>
            <w:shd w:val="clear" w:color="auto" w:fill="auto"/>
            <w:vAlign w:val="center"/>
          </w:tcPr>
          <w:p w:rsidR="00630AAD" w:rsidRPr="00571001" w:rsidRDefault="00630AAD" w:rsidP="008A02C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630AAD" w:rsidRPr="00571001" w:rsidRDefault="00630AAD" w:rsidP="008A02C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30AAD" w:rsidRPr="00571001" w:rsidRDefault="00630AAD" w:rsidP="008A02C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630AAD" w:rsidRPr="00571001" w:rsidRDefault="00630AAD" w:rsidP="008A02C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30AAD" w:rsidRPr="00571001" w:rsidRDefault="00630AAD" w:rsidP="008A02C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630AAD" w:rsidRPr="00571001" w:rsidTr="00630AAD">
        <w:trPr>
          <w:trHeight w:val="284"/>
        </w:trPr>
        <w:tc>
          <w:tcPr>
            <w:tcW w:w="790" w:type="dxa"/>
            <w:shd w:val="clear" w:color="auto" w:fill="auto"/>
            <w:vAlign w:val="center"/>
          </w:tcPr>
          <w:p w:rsidR="00630AAD" w:rsidRPr="00571001" w:rsidRDefault="00630AAD" w:rsidP="008A02C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7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630AAD" w:rsidRPr="00571001" w:rsidRDefault="00630AAD" w:rsidP="008A02C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30AAD" w:rsidRPr="00571001" w:rsidRDefault="00630AAD" w:rsidP="008A02C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630AAD" w:rsidRPr="00571001" w:rsidRDefault="00630AAD" w:rsidP="008A02C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30AAD" w:rsidRPr="00571001" w:rsidRDefault="00630AAD" w:rsidP="008A02C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630AAD" w:rsidRPr="00571001" w:rsidTr="00630AAD">
        <w:trPr>
          <w:trHeight w:val="284"/>
        </w:trPr>
        <w:tc>
          <w:tcPr>
            <w:tcW w:w="790" w:type="dxa"/>
            <w:shd w:val="clear" w:color="auto" w:fill="auto"/>
            <w:vAlign w:val="center"/>
          </w:tcPr>
          <w:p w:rsidR="00630AAD" w:rsidRPr="00571001" w:rsidRDefault="00630AAD" w:rsidP="008A02C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8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630AAD" w:rsidRPr="00571001" w:rsidRDefault="00630AAD" w:rsidP="008A02C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30AAD" w:rsidRPr="00571001" w:rsidRDefault="00630AAD" w:rsidP="008A02C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630AAD" w:rsidRPr="00571001" w:rsidRDefault="00630AAD" w:rsidP="008A02C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30AAD" w:rsidRPr="00571001" w:rsidRDefault="00630AAD" w:rsidP="008A02C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630AAD" w:rsidRPr="00571001" w:rsidTr="00630AAD">
        <w:trPr>
          <w:trHeight w:val="284"/>
        </w:trPr>
        <w:tc>
          <w:tcPr>
            <w:tcW w:w="790" w:type="dxa"/>
            <w:shd w:val="clear" w:color="auto" w:fill="auto"/>
            <w:vAlign w:val="center"/>
          </w:tcPr>
          <w:p w:rsidR="00630AAD" w:rsidRPr="00571001" w:rsidRDefault="00630AAD" w:rsidP="008A02C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9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630AAD" w:rsidRPr="00571001" w:rsidRDefault="00630AAD" w:rsidP="008A02C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30AAD" w:rsidRPr="00571001" w:rsidRDefault="00630AAD" w:rsidP="008A02C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630AAD" w:rsidRPr="00571001" w:rsidRDefault="00630AAD" w:rsidP="008A02C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30AAD" w:rsidRPr="00571001" w:rsidRDefault="00630AAD" w:rsidP="008A02C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630AAD" w:rsidRPr="00571001" w:rsidTr="00630AAD">
        <w:trPr>
          <w:trHeight w:val="284"/>
        </w:trPr>
        <w:tc>
          <w:tcPr>
            <w:tcW w:w="790" w:type="dxa"/>
            <w:shd w:val="clear" w:color="auto" w:fill="auto"/>
            <w:vAlign w:val="center"/>
          </w:tcPr>
          <w:p w:rsidR="00630AAD" w:rsidRPr="00571001" w:rsidRDefault="00630AAD" w:rsidP="008A02C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10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630AAD" w:rsidRPr="00571001" w:rsidRDefault="00630AAD" w:rsidP="008A02C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30AAD" w:rsidRPr="00571001" w:rsidRDefault="00630AAD" w:rsidP="008A02C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630AAD" w:rsidRPr="00571001" w:rsidRDefault="00630AAD" w:rsidP="008A02C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30AAD" w:rsidRPr="00571001" w:rsidRDefault="00630AAD" w:rsidP="008A02C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</w:tbl>
    <w:tbl>
      <w:tblPr>
        <w:tblpPr w:leftFromText="180" w:rightFromText="180" w:vertAnchor="text" w:horzAnchor="margin" w:tblpXSpec="right" w:tblpY="-29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899"/>
        <w:gridCol w:w="840"/>
        <w:gridCol w:w="837"/>
        <w:gridCol w:w="840"/>
      </w:tblGrid>
      <w:tr w:rsidR="00630AAD" w:rsidRPr="00571001" w:rsidTr="00630AAD">
        <w:trPr>
          <w:trHeight w:val="284"/>
        </w:trPr>
        <w:tc>
          <w:tcPr>
            <w:tcW w:w="790" w:type="dxa"/>
            <w:shd w:val="clear" w:color="auto" w:fill="auto"/>
            <w:vAlign w:val="center"/>
          </w:tcPr>
          <w:p w:rsidR="00630AAD" w:rsidRDefault="00630AAD" w:rsidP="00630AA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11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630AAD" w:rsidRDefault="00630AAD" w:rsidP="00630AA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30AAD" w:rsidRDefault="00630AAD" w:rsidP="00630AA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630AAD" w:rsidRDefault="00630AAD" w:rsidP="00630AA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30AAD" w:rsidRDefault="00630AAD" w:rsidP="00630AA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630AAD" w:rsidRPr="00571001" w:rsidTr="00630AAD">
        <w:trPr>
          <w:trHeight w:val="284"/>
        </w:trPr>
        <w:tc>
          <w:tcPr>
            <w:tcW w:w="790" w:type="dxa"/>
            <w:shd w:val="clear" w:color="auto" w:fill="auto"/>
            <w:vAlign w:val="center"/>
          </w:tcPr>
          <w:p w:rsidR="00630AAD" w:rsidRDefault="00630AAD" w:rsidP="00630AA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12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630AAD" w:rsidRDefault="00630AAD" w:rsidP="00630AA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30AAD" w:rsidRDefault="00630AAD" w:rsidP="00630AA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630AAD" w:rsidRDefault="00630AAD" w:rsidP="00630AA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30AAD" w:rsidRDefault="00630AAD" w:rsidP="00630AA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630AAD" w:rsidRPr="00571001" w:rsidTr="00630AAD">
        <w:trPr>
          <w:trHeight w:val="284"/>
        </w:trPr>
        <w:tc>
          <w:tcPr>
            <w:tcW w:w="790" w:type="dxa"/>
            <w:shd w:val="clear" w:color="auto" w:fill="auto"/>
            <w:vAlign w:val="center"/>
          </w:tcPr>
          <w:p w:rsidR="00630AAD" w:rsidRDefault="00630AAD" w:rsidP="00630AA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13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630AAD" w:rsidRDefault="00630AAD" w:rsidP="00630AA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30AAD" w:rsidRDefault="00630AAD" w:rsidP="00630AA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630AAD" w:rsidRDefault="00630AAD" w:rsidP="00630AA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30AAD" w:rsidRDefault="00630AAD" w:rsidP="00630AA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630AAD" w:rsidRPr="00571001" w:rsidTr="00630AAD">
        <w:trPr>
          <w:trHeight w:val="284"/>
        </w:trPr>
        <w:tc>
          <w:tcPr>
            <w:tcW w:w="790" w:type="dxa"/>
            <w:shd w:val="clear" w:color="auto" w:fill="auto"/>
            <w:vAlign w:val="center"/>
          </w:tcPr>
          <w:p w:rsidR="00630AAD" w:rsidRDefault="00630AAD" w:rsidP="00630AA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14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630AAD" w:rsidRDefault="00630AAD" w:rsidP="00630AA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30AAD" w:rsidRDefault="00630AAD" w:rsidP="00630AA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630AAD" w:rsidRDefault="00630AAD" w:rsidP="00630AA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30AAD" w:rsidRDefault="00630AAD" w:rsidP="00630AA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630AAD" w:rsidRPr="00571001" w:rsidTr="00630AAD">
        <w:trPr>
          <w:trHeight w:val="284"/>
        </w:trPr>
        <w:tc>
          <w:tcPr>
            <w:tcW w:w="790" w:type="dxa"/>
            <w:shd w:val="clear" w:color="auto" w:fill="auto"/>
            <w:vAlign w:val="center"/>
          </w:tcPr>
          <w:p w:rsidR="00630AAD" w:rsidRDefault="00630AAD" w:rsidP="00630AA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15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630AAD" w:rsidRDefault="00630AAD" w:rsidP="00630AA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30AAD" w:rsidRDefault="00630AAD" w:rsidP="00630AA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630AAD" w:rsidRDefault="00630AAD" w:rsidP="00630AA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30AAD" w:rsidRDefault="00630AAD" w:rsidP="00630AA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630AAD" w:rsidRPr="00571001" w:rsidTr="00630AAD">
        <w:trPr>
          <w:trHeight w:val="284"/>
        </w:trPr>
        <w:tc>
          <w:tcPr>
            <w:tcW w:w="790" w:type="dxa"/>
            <w:shd w:val="clear" w:color="auto" w:fill="auto"/>
            <w:vAlign w:val="center"/>
          </w:tcPr>
          <w:p w:rsidR="00630AAD" w:rsidRDefault="00630AAD" w:rsidP="00630AA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16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630AAD" w:rsidRDefault="00630AAD" w:rsidP="00630AA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30AAD" w:rsidRDefault="00630AAD" w:rsidP="00630AA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630AAD" w:rsidRDefault="00630AAD" w:rsidP="00630AA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30AAD" w:rsidRDefault="00630AAD" w:rsidP="00630AA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630AAD" w:rsidRPr="00571001" w:rsidTr="00630AAD">
        <w:trPr>
          <w:trHeight w:val="284"/>
        </w:trPr>
        <w:tc>
          <w:tcPr>
            <w:tcW w:w="790" w:type="dxa"/>
            <w:shd w:val="clear" w:color="auto" w:fill="auto"/>
            <w:vAlign w:val="center"/>
          </w:tcPr>
          <w:p w:rsidR="00630AAD" w:rsidRDefault="00630AAD" w:rsidP="00630AA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17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630AAD" w:rsidRDefault="00630AAD" w:rsidP="00630AA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30AAD" w:rsidRDefault="00630AAD" w:rsidP="00630AA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630AAD" w:rsidRDefault="00630AAD" w:rsidP="00630AA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30AAD" w:rsidRDefault="00630AAD" w:rsidP="00630AA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630AAD" w:rsidRPr="00571001" w:rsidTr="00630AAD">
        <w:trPr>
          <w:trHeight w:val="284"/>
        </w:trPr>
        <w:tc>
          <w:tcPr>
            <w:tcW w:w="790" w:type="dxa"/>
            <w:shd w:val="clear" w:color="auto" w:fill="auto"/>
            <w:vAlign w:val="center"/>
          </w:tcPr>
          <w:p w:rsidR="00630AAD" w:rsidRDefault="00630AAD" w:rsidP="00630AA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18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630AAD" w:rsidRDefault="00630AAD" w:rsidP="00630AA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30AAD" w:rsidRDefault="00630AAD" w:rsidP="00630AA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630AAD" w:rsidRDefault="00630AAD" w:rsidP="00630AA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30AAD" w:rsidRDefault="00630AAD" w:rsidP="00630AA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630AAD" w:rsidRPr="00571001" w:rsidTr="00630AAD">
        <w:trPr>
          <w:trHeight w:val="284"/>
        </w:trPr>
        <w:tc>
          <w:tcPr>
            <w:tcW w:w="790" w:type="dxa"/>
            <w:shd w:val="clear" w:color="auto" w:fill="auto"/>
            <w:vAlign w:val="center"/>
          </w:tcPr>
          <w:p w:rsidR="00630AAD" w:rsidRDefault="00630AAD" w:rsidP="00630AA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19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630AAD" w:rsidRDefault="00630AAD" w:rsidP="00630AA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30AAD" w:rsidRDefault="00630AAD" w:rsidP="00630AA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630AAD" w:rsidRDefault="00630AAD" w:rsidP="00630AA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30AAD" w:rsidRDefault="00630AAD" w:rsidP="00630AA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630AAD" w:rsidRPr="00571001" w:rsidTr="00630AAD">
        <w:trPr>
          <w:trHeight w:val="284"/>
        </w:trPr>
        <w:tc>
          <w:tcPr>
            <w:tcW w:w="790" w:type="dxa"/>
            <w:shd w:val="clear" w:color="auto" w:fill="auto"/>
            <w:vAlign w:val="center"/>
          </w:tcPr>
          <w:p w:rsidR="00630AAD" w:rsidRDefault="00630AAD" w:rsidP="00630AA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20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630AAD" w:rsidRDefault="00630AAD" w:rsidP="00630AA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30AAD" w:rsidRDefault="00630AAD" w:rsidP="00630AA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630AAD" w:rsidRDefault="00630AAD" w:rsidP="00630AA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30AAD" w:rsidRDefault="00630AAD" w:rsidP="00630AAD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</w:tbl>
    <w:p w:rsidR="00630AAD" w:rsidRDefault="00630AAD"/>
    <w:p w:rsidR="00630AAD" w:rsidRDefault="00630AAD" w:rsidP="00B42A47">
      <w:pPr>
        <w:rPr>
          <w:b/>
          <w:sz w:val="28"/>
          <w:szCs w:val="28"/>
          <w:u w:val="single"/>
        </w:rPr>
      </w:pPr>
    </w:p>
    <w:p w:rsidR="00630AAD" w:rsidRDefault="00630AAD" w:rsidP="00B42A47">
      <w:pPr>
        <w:rPr>
          <w:b/>
          <w:sz w:val="28"/>
          <w:szCs w:val="28"/>
          <w:u w:val="single"/>
        </w:rPr>
      </w:pPr>
    </w:p>
    <w:p w:rsidR="00B42A47" w:rsidRPr="00183FB2" w:rsidRDefault="00B42A47" w:rsidP="00B42A47">
      <w:pPr>
        <w:rPr>
          <w:b/>
          <w:sz w:val="28"/>
          <w:szCs w:val="28"/>
          <w:u w:val="single"/>
        </w:rPr>
      </w:pPr>
      <w:r w:rsidRPr="00183FB2">
        <w:rPr>
          <w:b/>
          <w:sz w:val="28"/>
          <w:szCs w:val="28"/>
          <w:u w:val="single"/>
        </w:rPr>
        <w:t>SECTION 2:  WRITTEN</w:t>
      </w:r>
    </w:p>
    <w:p w:rsidR="008C37AD" w:rsidRPr="00630AAD" w:rsidRDefault="00B42A47" w:rsidP="00432720">
      <w:pPr>
        <w:rPr>
          <w:b/>
          <w:sz w:val="28"/>
          <w:szCs w:val="28"/>
        </w:rPr>
      </w:pPr>
      <w:r w:rsidRPr="00183FB2">
        <w:rPr>
          <w:b/>
          <w:sz w:val="28"/>
          <w:szCs w:val="28"/>
        </w:rPr>
        <w:t>Write your answer</w:t>
      </w:r>
      <w:r w:rsidR="00272D09">
        <w:rPr>
          <w:b/>
          <w:sz w:val="28"/>
          <w:szCs w:val="28"/>
        </w:rPr>
        <w:t>s</w:t>
      </w:r>
      <w:r w:rsidRPr="00183FB2">
        <w:rPr>
          <w:b/>
          <w:sz w:val="28"/>
          <w:szCs w:val="28"/>
        </w:rPr>
        <w:t xml:space="preserve"> </w:t>
      </w:r>
      <w:r w:rsidR="00D63888">
        <w:rPr>
          <w:b/>
          <w:sz w:val="28"/>
          <w:szCs w:val="28"/>
        </w:rPr>
        <w:t>in the spaces</w:t>
      </w:r>
      <w:r w:rsidRPr="00183FB2">
        <w:rPr>
          <w:b/>
          <w:sz w:val="28"/>
          <w:szCs w:val="28"/>
        </w:rPr>
        <w:t>.</w:t>
      </w:r>
      <w:r w:rsidR="00527827">
        <w:rPr>
          <w:b/>
          <w:sz w:val="28"/>
          <w:szCs w:val="28"/>
        </w:rPr>
        <w:t xml:space="preserve"> </w:t>
      </w:r>
    </w:p>
    <w:p w:rsidR="00432720" w:rsidRDefault="00432720" w:rsidP="00432720">
      <w:pPr>
        <w:numPr>
          <w:ilvl w:val="0"/>
          <w:numId w:val="13"/>
        </w:numPr>
      </w:pPr>
      <w:r w:rsidRPr="00F57842">
        <w:rPr>
          <w:b/>
        </w:rPr>
        <w:t>Draw</w:t>
      </w:r>
      <w:r>
        <w:t xml:space="preserve"> a label</w:t>
      </w:r>
      <w:r w:rsidR="00D63888">
        <w:t xml:space="preserve">led diagram of an atom of tritium </w:t>
      </w:r>
      <w:r w:rsidR="00630AAD">
        <w:rPr>
          <w:noProof/>
        </w:rPr>
        <w:drawing>
          <wp:inline distT="0" distB="0" distL="0" distR="0">
            <wp:extent cx="523875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showing all the protons, neutrons and electrons (in their shells). (3)</w:t>
      </w:r>
    </w:p>
    <w:p w:rsidR="00432720" w:rsidRDefault="00432720" w:rsidP="00432720"/>
    <w:p w:rsidR="00432720" w:rsidRDefault="00432720" w:rsidP="00432720"/>
    <w:p w:rsidR="00D63888" w:rsidRDefault="00D63888" w:rsidP="00432720"/>
    <w:p w:rsidR="00D63888" w:rsidRDefault="00D63888" w:rsidP="00432720"/>
    <w:p w:rsidR="00D63888" w:rsidRDefault="00D63888" w:rsidP="00432720"/>
    <w:p w:rsidR="00D63888" w:rsidRDefault="00D63888" w:rsidP="00432720"/>
    <w:p w:rsidR="00D63888" w:rsidRDefault="00D63888" w:rsidP="00432720"/>
    <w:p w:rsidR="00D63888" w:rsidRDefault="00D63888" w:rsidP="00432720"/>
    <w:p w:rsidR="00D63888" w:rsidRDefault="00D63888" w:rsidP="00432720"/>
    <w:p w:rsidR="00630AAD" w:rsidRDefault="00630AAD" w:rsidP="00432720"/>
    <w:p w:rsidR="00630AAD" w:rsidRDefault="00630AAD" w:rsidP="00432720"/>
    <w:p w:rsidR="00630AAD" w:rsidRDefault="00630AAD" w:rsidP="00432720"/>
    <w:p w:rsidR="00630AAD" w:rsidRDefault="00630AAD" w:rsidP="00432720"/>
    <w:p w:rsidR="00630AAD" w:rsidRDefault="00630AAD" w:rsidP="00432720"/>
    <w:p w:rsidR="00D63888" w:rsidRDefault="00D63888" w:rsidP="00432720"/>
    <w:p w:rsidR="00C76091" w:rsidRDefault="00D63888" w:rsidP="00D63888">
      <w:pPr>
        <w:numPr>
          <w:ilvl w:val="0"/>
          <w:numId w:val="13"/>
        </w:numPr>
      </w:pPr>
      <w:r>
        <w:lastRenderedPageBreak/>
        <w:t>Fill in the missing data for the atom in the table below</w:t>
      </w:r>
      <w:r w:rsidR="00215053">
        <w:t xml:space="preserve"> (10)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6"/>
        <w:gridCol w:w="3105"/>
        <w:gridCol w:w="3079"/>
      </w:tblGrid>
      <w:tr w:rsidR="00D63888" w:rsidTr="00D63888">
        <w:tc>
          <w:tcPr>
            <w:tcW w:w="3132" w:type="dxa"/>
            <w:shd w:val="clear" w:color="auto" w:fill="auto"/>
          </w:tcPr>
          <w:p w:rsidR="00D63888" w:rsidRDefault="00D63888" w:rsidP="00D63888">
            <w:r>
              <w:t>Atom</w:t>
            </w:r>
          </w:p>
        </w:tc>
        <w:tc>
          <w:tcPr>
            <w:tcW w:w="3132" w:type="dxa"/>
            <w:shd w:val="clear" w:color="auto" w:fill="auto"/>
          </w:tcPr>
          <w:p w:rsidR="00D63888" w:rsidRDefault="00630AAD" w:rsidP="00D63888">
            <w:r>
              <w:rPr>
                <w:noProof/>
              </w:rPr>
              <w:drawing>
                <wp:inline distT="0" distB="0" distL="0" distR="0">
                  <wp:extent cx="1609725" cy="1181100"/>
                  <wp:effectExtent l="0" t="0" r="0" b="0"/>
                  <wp:docPr id="3" name="Picture 3" descr="http://2.bp.blogspot.com/-IHm4ECRXj3s/Tf9Ry-sGYmI/AAAAAAAAABA/SlXhXQttt6A/s1600/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2.bp.blogspot.com/-IHm4ECRXj3s/Tf9Ry-sGYmI/AAAAAAAAABA/SlXhXQttt6A/s1600/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2" w:type="dxa"/>
            <w:shd w:val="clear" w:color="auto" w:fill="auto"/>
          </w:tcPr>
          <w:p w:rsidR="00D63888" w:rsidRDefault="00630AAD" w:rsidP="00D63888">
            <w:r>
              <w:rPr>
                <w:noProof/>
              </w:rPr>
              <w:drawing>
                <wp:inline distT="0" distB="0" distL="0" distR="0">
                  <wp:extent cx="1381125" cy="962025"/>
                  <wp:effectExtent l="0" t="0" r="0" b="0"/>
                  <wp:docPr id="4" name="Picture 4" descr="https://explainonething.files.wordpress.com/2013/06/isotopic-notation-copp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explainonething.files.wordpress.com/2013/06/isotopic-notation-copp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888" w:rsidTr="00D63888">
        <w:tc>
          <w:tcPr>
            <w:tcW w:w="3132" w:type="dxa"/>
            <w:shd w:val="clear" w:color="auto" w:fill="auto"/>
          </w:tcPr>
          <w:p w:rsidR="00D63888" w:rsidRDefault="00D63888" w:rsidP="00D63888">
            <w:r>
              <w:t>Atomic number</w:t>
            </w:r>
          </w:p>
          <w:p w:rsidR="00215053" w:rsidRDefault="00215053" w:rsidP="00D63888"/>
        </w:tc>
        <w:tc>
          <w:tcPr>
            <w:tcW w:w="3132" w:type="dxa"/>
            <w:shd w:val="clear" w:color="auto" w:fill="auto"/>
          </w:tcPr>
          <w:p w:rsidR="00D63888" w:rsidRDefault="00D63888" w:rsidP="00D63888"/>
          <w:p w:rsidR="0007432B" w:rsidRDefault="0007432B" w:rsidP="00D63888"/>
          <w:p w:rsidR="0007432B" w:rsidRDefault="0007432B" w:rsidP="00D63888"/>
        </w:tc>
        <w:tc>
          <w:tcPr>
            <w:tcW w:w="3132" w:type="dxa"/>
            <w:shd w:val="clear" w:color="auto" w:fill="auto"/>
          </w:tcPr>
          <w:p w:rsidR="00D63888" w:rsidRDefault="00D63888" w:rsidP="00D63888"/>
        </w:tc>
      </w:tr>
      <w:tr w:rsidR="00D63888" w:rsidTr="00D63888">
        <w:tc>
          <w:tcPr>
            <w:tcW w:w="3132" w:type="dxa"/>
            <w:shd w:val="clear" w:color="auto" w:fill="auto"/>
          </w:tcPr>
          <w:p w:rsidR="00D63888" w:rsidRDefault="00D63888" w:rsidP="00D63888">
            <w:r>
              <w:t>Mass number</w:t>
            </w:r>
          </w:p>
          <w:p w:rsidR="00215053" w:rsidRDefault="00215053" w:rsidP="00D63888"/>
        </w:tc>
        <w:tc>
          <w:tcPr>
            <w:tcW w:w="3132" w:type="dxa"/>
            <w:shd w:val="clear" w:color="auto" w:fill="auto"/>
          </w:tcPr>
          <w:p w:rsidR="00D63888" w:rsidRDefault="00D63888" w:rsidP="00D63888"/>
          <w:p w:rsidR="0007432B" w:rsidRDefault="0007432B" w:rsidP="00D63888"/>
          <w:p w:rsidR="0007432B" w:rsidRDefault="0007432B" w:rsidP="00D63888"/>
        </w:tc>
        <w:tc>
          <w:tcPr>
            <w:tcW w:w="3132" w:type="dxa"/>
            <w:shd w:val="clear" w:color="auto" w:fill="auto"/>
          </w:tcPr>
          <w:p w:rsidR="00D63888" w:rsidRDefault="00D63888" w:rsidP="00D63888"/>
        </w:tc>
      </w:tr>
      <w:tr w:rsidR="00D63888" w:rsidTr="00D63888">
        <w:tc>
          <w:tcPr>
            <w:tcW w:w="3132" w:type="dxa"/>
            <w:shd w:val="clear" w:color="auto" w:fill="auto"/>
          </w:tcPr>
          <w:p w:rsidR="00D63888" w:rsidRDefault="00D63888" w:rsidP="00D63888">
            <w:r>
              <w:t>Number of protons</w:t>
            </w:r>
          </w:p>
          <w:p w:rsidR="00215053" w:rsidRDefault="00215053" w:rsidP="00D63888"/>
        </w:tc>
        <w:tc>
          <w:tcPr>
            <w:tcW w:w="3132" w:type="dxa"/>
            <w:shd w:val="clear" w:color="auto" w:fill="auto"/>
          </w:tcPr>
          <w:p w:rsidR="00D63888" w:rsidRDefault="00D63888" w:rsidP="00D63888"/>
          <w:p w:rsidR="0007432B" w:rsidRDefault="0007432B" w:rsidP="00D63888"/>
          <w:p w:rsidR="0007432B" w:rsidRDefault="0007432B" w:rsidP="00D63888"/>
        </w:tc>
        <w:tc>
          <w:tcPr>
            <w:tcW w:w="3132" w:type="dxa"/>
            <w:shd w:val="clear" w:color="auto" w:fill="auto"/>
          </w:tcPr>
          <w:p w:rsidR="00D63888" w:rsidRDefault="00D63888" w:rsidP="00D63888"/>
        </w:tc>
      </w:tr>
      <w:tr w:rsidR="00D63888" w:rsidTr="00D63888">
        <w:tc>
          <w:tcPr>
            <w:tcW w:w="3132" w:type="dxa"/>
            <w:shd w:val="clear" w:color="auto" w:fill="auto"/>
          </w:tcPr>
          <w:p w:rsidR="00D63888" w:rsidRDefault="00D63888" w:rsidP="00D63888">
            <w:r>
              <w:t>Number of neutrons</w:t>
            </w:r>
          </w:p>
          <w:p w:rsidR="00215053" w:rsidRDefault="00215053" w:rsidP="00D63888"/>
        </w:tc>
        <w:tc>
          <w:tcPr>
            <w:tcW w:w="3132" w:type="dxa"/>
            <w:shd w:val="clear" w:color="auto" w:fill="auto"/>
          </w:tcPr>
          <w:p w:rsidR="00D63888" w:rsidRDefault="00D63888" w:rsidP="00D63888"/>
          <w:p w:rsidR="0007432B" w:rsidRDefault="0007432B" w:rsidP="00D63888"/>
          <w:p w:rsidR="0007432B" w:rsidRDefault="0007432B" w:rsidP="00D63888"/>
        </w:tc>
        <w:tc>
          <w:tcPr>
            <w:tcW w:w="3132" w:type="dxa"/>
            <w:shd w:val="clear" w:color="auto" w:fill="auto"/>
          </w:tcPr>
          <w:p w:rsidR="00D63888" w:rsidRDefault="00D63888" w:rsidP="00D63888"/>
        </w:tc>
      </w:tr>
      <w:tr w:rsidR="00D63888" w:rsidTr="00D63888">
        <w:tc>
          <w:tcPr>
            <w:tcW w:w="3132" w:type="dxa"/>
            <w:shd w:val="clear" w:color="auto" w:fill="auto"/>
          </w:tcPr>
          <w:p w:rsidR="00D63888" w:rsidRDefault="00D63888" w:rsidP="00D63888">
            <w:r>
              <w:t>Number of electrons</w:t>
            </w:r>
          </w:p>
          <w:p w:rsidR="00215053" w:rsidRDefault="00215053" w:rsidP="00D63888"/>
        </w:tc>
        <w:tc>
          <w:tcPr>
            <w:tcW w:w="3132" w:type="dxa"/>
            <w:shd w:val="clear" w:color="auto" w:fill="auto"/>
          </w:tcPr>
          <w:p w:rsidR="00D63888" w:rsidRDefault="00D63888" w:rsidP="00D63888"/>
          <w:p w:rsidR="0007432B" w:rsidRDefault="0007432B" w:rsidP="00D63888"/>
          <w:p w:rsidR="0007432B" w:rsidRDefault="0007432B" w:rsidP="00D63888"/>
        </w:tc>
        <w:tc>
          <w:tcPr>
            <w:tcW w:w="3132" w:type="dxa"/>
            <w:shd w:val="clear" w:color="auto" w:fill="auto"/>
          </w:tcPr>
          <w:p w:rsidR="00D63888" w:rsidRDefault="00D63888" w:rsidP="00D63888"/>
        </w:tc>
      </w:tr>
    </w:tbl>
    <w:p w:rsidR="00D63888" w:rsidRDefault="00D63888" w:rsidP="00D63888"/>
    <w:p w:rsidR="00504590" w:rsidRDefault="00504590" w:rsidP="00D63888"/>
    <w:p w:rsidR="00504590" w:rsidRDefault="00504590" w:rsidP="00D63888"/>
    <w:p w:rsidR="00FA0D9D" w:rsidRDefault="00215053" w:rsidP="0007432B">
      <w:pPr>
        <w:numPr>
          <w:ilvl w:val="0"/>
          <w:numId w:val="13"/>
        </w:numPr>
      </w:pPr>
      <w:r>
        <w:t>Use a periodic table to determine the electron configuration of</w:t>
      </w:r>
      <w:r w:rsidR="00504590">
        <w:t xml:space="preserve"> the following elements (3)</w:t>
      </w:r>
    </w:p>
    <w:p w:rsidR="00215053" w:rsidRDefault="00215053" w:rsidP="00215053">
      <w:pPr>
        <w:ind w:left="340"/>
      </w:pPr>
    </w:p>
    <w:p w:rsidR="00504590" w:rsidRDefault="00504590" w:rsidP="00215053">
      <w:pPr>
        <w:ind w:left="340"/>
      </w:pPr>
    </w:p>
    <w:p w:rsidR="00215053" w:rsidRDefault="00215053" w:rsidP="00215053">
      <w:pPr>
        <w:numPr>
          <w:ilvl w:val="0"/>
          <w:numId w:val="20"/>
        </w:numPr>
      </w:pPr>
      <w:r>
        <w:t>Silicon (Si)</w:t>
      </w:r>
    </w:p>
    <w:p w:rsidR="00504590" w:rsidRDefault="00504590" w:rsidP="00504590"/>
    <w:p w:rsidR="00215053" w:rsidRDefault="00215053" w:rsidP="00215053"/>
    <w:p w:rsidR="00504590" w:rsidRDefault="00504590" w:rsidP="00215053"/>
    <w:p w:rsidR="00215053" w:rsidRDefault="00215053" w:rsidP="00215053">
      <w:pPr>
        <w:numPr>
          <w:ilvl w:val="0"/>
          <w:numId w:val="20"/>
        </w:numPr>
      </w:pPr>
      <w:r>
        <w:t>Helium (He)</w:t>
      </w:r>
    </w:p>
    <w:p w:rsidR="00504590" w:rsidRDefault="00504590" w:rsidP="00504590"/>
    <w:p w:rsidR="00504590" w:rsidRDefault="00504590" w:rsidP="00504590"/>
    <w:p w:rsidR="00504590" w:rsidRDefault="00504590" w:rsidP="00504590"/>
    <w:p w:rsidR="00504590" w:rsidRDefault="00504590" w:rsidP="00504590">
      <w:pPr>
        <w:numPr>
          <w:ilvl w:val="0"/>
          <w:numId w:val="20"/>
        </w:numPr>
      </w:pPr>
      <w:r>
        <w:t>Oxygen (O)</w:t>
      </w:r>
    </w:p>
    <w:p w:rsidR="0007432B" w:rsidRDefault="0007432B" w:rsidP="0007432B"/>
    <w:p w:rsidR="00F00A5D" w:rsidRDefault="00F00A5D" w:rsidP="00290BD6">
      <w:pPr>
        <w:ind w:left="60"/>
        <w:jc w:val="center"/>
      </w:pPr>
    </w:p>
    <w:p w:rsidR="00805C9B" w:rsidRPr="009414CA" w:rsidRDefault="00805C9B" w:rsidP="00630AAD"/>
    <w:sectPr w:rsidR="00805C9B" w:rsidRPr="009414CA" w:rsidSect="003C78FA">
      <w:type w:val="continuous"/>
      <w:pgSz w:w="11906" w:h="16838"/>
      <w:pgMar w:top="719" w:right="926" w:bottom="71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0155"/>
    <w:multiLevelType w:val="hybridMultilevel"/>
    <w:tmpl w:val="A5A05A8E"/>
    <w:lvl w:ilvl="0" w:tplc="8E42FD5E">
      <w:start w:val="1"/>
      <w:numFmt w:val="lowerLetter"/>
      <w:lvlText w:val="%1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226A98"/>
    <w:multiLevelType w:val="hybridMultilevel"/>
    <w:tmpl w:val="5F6E9904"/>
    <w:lvl w:ilvl="0" w:tplc="C4C2DA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95269D"/>
    <w:multiLevelType w:val="hybridMultilevel"/>
    <w:tmpl w:val="CEE00C40"/>
    <w:lvl w:ilvl="0" w:tplc="4F32AE1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5869E8"/>
    <w:multiLevelType w:val="hybridMultilevel"/>
    <w:tmpl w:val="7FC63D88"/>
    <w:lvl w:ilvl="0" w:tplc="EE48FE1A">
      <w:start w:val="1"/>
      <w:numFmt w:val="lowerLetter"/>
      <w:lvlText w:val="%1)"/>
      <w:lvlJc w:val="left"/>
      <w:pPr>
        <w:ind w:left="106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1780" w:hanging="360"/>
      </w:pPr>
    </w:lvl>
    <w:lvl w:ilvl="2" w:tplc="0C09001B" w:tentative="1">
      <w:start w:val="1"/>
      <w:numFmt w:val="lowerRoman"/>
      <w:lvlText w:val="%3."/>
      <w:lvlJc w:val="right"/>
      <w:pPr>
        <w:ind w:left="2500" w:hanging="180"/>
      </w:pPr>
    </w:lvl>
    <w:lvl w:ilvl="3" w:tplc="0C09000F" w:tentative="1">
      <w:start w:val="1"/>
      <w:numFmt w:val="decimal"/>
      <w:lvlText w:val="%4."/>
      <w:lvlJc w:val="left"/>
      <w:pPr>
        <w:ind w:left="3220" w:hanging="360"/>
      </w:pPr>
    </w:lvl>
    <w:lvl w:ilvl="4" w:tplc="0C090019" w:tentative="1">
      <w:start w:val="1"/>
      <w:numFmt w:val="lowerLetter"/>
      <w:lvlText w:val="%5."/>
      <w:lvlJc w:val="left"/>
      <w:pPr>
        <w:ind w:left="3940" w:hanging="360"/>
      </w:pPr>
    </w:lvl>
    <w:lvl w:ilvl="5" w:tplc="0C09001B" w:tentative="1">
      <w:start w:val="1"/>
      <w:numFmt w:val="lowerRoman"/>
      <w:lvlText w:val="%6."/>
      <w:lvlJc w:val="right"/>
      <w:pPr>
        <w:ind w:left="4660" w:hanging="180"/>
      </w:pPr>
    </w:lvl>
    <w:lvl w:ilvl="6" w:tplc="0C09000F" w:tentative="1">
      <w:start w:val="1"/>
      <w:numFmt w:val="decimal"/>
      <w:lvlText w:val="%7."/>
      <w:lvlJc w:val="left"/>
      <w:pPr>
        <w:ind w:left="5380" w:hanging="360"/>
      </w:pPr>
    </w:lvl>
    <w:lvl w:ilvl="7" w:tplc="0C090019" w:tentative="1">
      <w:start w:val="1"/>
      <w:numFmt w:val="lowerLetter"/>
      <w:lvlText w:val="%8."/>
      <w:lvlJc w:val="left"/>
      <w:pPr>
        <w:ind w:left="6100" w:hanging="360"/>
      </w:pPr>
    </w:lvl>
    <w:lvl w:ilvl="8" w:tplc="0C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22F41A1F"/>
    <w:multiLevelType w:val="hybridMultilevel"/>
    <w:tmpl w:val="19A29E38"/>
    <w:lvl w:ilvl="0" w:tplc="95182EB6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8E42FD5E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 w:tplc="8E42FD5E">
      <w:start w:val="1"/>
      <w:numFmt w:val="lowerLetter"/>
      <w:lvlText w:val="%3)"/>
      <w:lvlJc w:val="left"/>
      <w:pPr>
        <w:tabs>
          <w:tab w:val="num" w:pos="2377"/>
        </w:tabs>
        <w:ind w:left="2377" w:hanging="397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97315C"/>
    <w:multiLevelType w:val="hybridMultilevel"/>
    <w:tmpl w:val="01EE40F0"/>
    <w:lvl w:ilvl="0" w:tplc="EE48FE1A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23D3A"/>
    <w:multiLevelType w:val="hybridMultilevel"/>
    <w:tmpl w:val="458EC486"/>
    <w:lvl w:ilvl="0" w:tplc="8366816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EE48FE1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50146EE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60D57D7"/>
    <w:multiLevelType w:val="hybridMultilevel"/>
    <w:tmpl w:val="0A363E2E"/>
    <w:lvl w:ilvl="0" w:tplc="1B2E13E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BBE3160"/>
    <w:multiLevelType w:val="hybridMultilevel"/>
    <w:tmpl w:val="00F2B796"/>
    <w:lvl w:ilvl="0" w:tplc="6540DA4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ACA6104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30E3C29"/>
    <w:multiLevelType w:val="hybridMultilevel"/>
    <w:tmpl w:val="5BE01D9A"/>
    <w:lvl w:ilvl="0" w:tplc="8B325F8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FDE0496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CA4908"/>
    <w:multiLevelType w:val="hybridMultilevel"/>
    <w:tmpl w:val="1D8CD032"/>
    <w:lvl w:ilvl="0" w:tplc="EE48FE1A">
      <w:start w:val="1"/>
      <w:numFmt w:val="lowerLetter"/>
      <w:lvlText w:val="%1)"/>
      <w:lvlJc w:val="left"/>
      <w:pPr>
        <w:ind w:left="1060" w:hanging="360"/>
      </w:pPr>
      <w:rPr>
        <w:rFonts w:ascii="Times New Roman" w:eastAsia="Times New Roman" w:hAnsi="Times New Roman" w:cs="Times New Roman"/>
      </w:rPr>
    </w:lvl>
    <w:lvl w:ilvl="1" w:tplc="0C090019">
      <w:start w:val="1"/>
      <w:numFmt w:val="lowerLetter"/>
      <w:lvlText w:val="%2."/>
      <w:lvlJc w:val="left"/>
      <w:pPr>
        <w:ind w:left="1780" w:hanging="360"/>
      </w:pPr>
    </w:lvl>
    <w:lvl w:ilvl="2" w:tplc="0C09001B">
      <w:start w:val="1"/>
      <w:numFmt w:val="lowerRoman"/>
      <w:lvlText w:val="%3."/>
      <w:lvlJc w:val="right"/>
      <w:pPr>
        <w:ind w:left="2500" w:hanging="180"/>
      </w:pPr>
    </w:lvl>
    <w:lvl w:ilvl="3" w:tplc="0C09000F" w:tentative="1">
      <w:start w:val="1"/>
      <w:numFmt w:val="decimal"/>
      <w:lvlText w:val="%4."/>
      <w:lvlJc w:val="left"/>
      <w:pPr>
        <w:ind w:left="3220" w:hanging="360"/>
      </w:pPr>
    </w:lvl>
    <w:lvl w:ilvl="4" w:tplc="0C090019" w:tentative="1">
      <w:start w:val="1"/>
      <w:numFmt w:val="lowerLetter"/>
      <w:lvlText w:val="%5."/>
      <w:lvlJc w:val="left"/>
      <w:pPr>
        <w:ind w:left="3940" w:hanging="360"/>
      </w:pPr>
    </w:lvl>
    <w:lvl w:ilvl="5" w:tplc="0C09001B" w:tentative="1">
      <w:start w:val="1"/>
      <w:numFmt w:val="lowerRoman"/>
      <w:lvlText w:val="%6."/>
      <w:lvlJc w:val="right"/>
      <w:pPr>
        <w:ind w:left="4660" w:hanging="180"/>
      </w:pPr>
    </w:lvl>
    <w:lvl w:ilvl="6" w:tplc="0C09000F" w:tentative="1">
      <w:start w:val="1"/>
      <w:numFmt w:val="decimal"/>
      <w:lvlText w:val="%7."/>
      <w:lvlJc w:val="left"/>
      <w:pPr>
        <w:ind w:left="5380" w:hanging="360"/>
      </w:pPr>
    </w:lvl>
    <w:lvl w:ilvl="7" w:tplc="0C090019" w:tentative="1">
      <w:start w:val="1"/>
      <w:numFmt w:val="lowerLetter"/>
      <w:lvlText w:val="%8."/>
      <w:lvlJc w:val="left"/>
      <w:pPr>
        <w:ind w:left="6100" w:hanging="360"/>
      </w:pPr>
    </w:lvl>
    <w:lvl w:ilvl="8" w:tplc="0C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613A2DDD"/>
    <w:multiLevelType w:val="singleLevel"/>
    <w:tmpl w:val="81B22D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2" w15:restartNumberingAfterBreak="0">
    <w:nsid w:val="629D7A5F"/>
    <w:multiLevelType w:val="hybridMultilevel"/>
    <w:tmpl w:val="D0468AAA"/>
    <w:lvl w:ilvl="0" w:tplc="8B325F8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64413FB"/>
    <w:multiLevelType w:val="singleLevel"/>
    <w:tmpl w:val="4B989CB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 w15:restartNumberingAfterBreak="0">
    <w:nsid w:val="66E704ED"/>
    <w:multiLevelType w:val="hybridMultilevel"/>
    <w:tmpl w:val="D40EAF3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35276A"/>
    <w:multiLevelType w:val="hybridMultilevel"/>
    <w:tmpl w:val="FE34A2AC"/>
    <w:lvl w:ilvl="0" w:tplc="FFFFFFFF">
      <w:start w:val="1"/>
      <w:numFmt w:val="lowerLetter"/>
      <w:lvlText w:val="%1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FD629DE"/>
    <w:multiLevelType w:val="hybridMultilevel"/>
    <w:tmpl w:val="E864C97E"/>
    <w:lvl w:ilvl="0" w:tplc="50146EE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18261EB"/>
    <w:multiLevelType w:val="hybridMultilevel"/>
    <w:tmpl w:val="84DECF30"/>
    <w:lvl w:ilvl="0" w:tplc="8E42FD5E">
      <w:start w:val="1"/>
      <w:numFmt w:val="lowerLetter"/>
      <w:lvlText w:val="%1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3E5634D"/>
    <w:multiLevelType w:val="hybridMultilevel"/>
    <w:tmpl w:val="920088B4"/>
    <w:lvl w:ilvl="0" w:tplc="8E42FD5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E48FE1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5FB5F23"/>
    <w:multiLevelType w:val="hybridMultilevel"/>
    <w:tmpl w:val="F4143676"/>
    <w:lvl w:ilvl="0" w:tplc="EE48FE1A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C72C81"/>
    <w:multiLevelType w:val="singleLevel"/>
    <w:tmpl w:val="FC8E9AC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9"/>
  </w:num>
  <w:num w:numId="6">
    <w:abstractNumId w:val="12"/>
  </w:num>
  <w:num w:numId="7">
    <w:abstractNumId w:val="8"/>
  </w:num>
  <w:num w:numId="8">
    <w:abstractNumId w:val="16"/>
  </w:num>
  <w:num w:numId="9">
    <w:abstractNumId w:val="4"/>
  </w:num>
  <w:num w:numId="10">
    <w:abstractNumId w:val="11"/>
  </w:num>
  <w:num w:numId="11">
    <w:abstractNumId w:val="20"/>
  </w:num>
  <w:num w:numId="12">
    <w:abstractNumId w:val="13"/>
  </w:num>
  <w:num w:numId="13">
    <w:abstractNumId w:val="18"/>
  </w:num>
  <w:num w:numId="14">
    <w:abstractNumId w:val="15"/>
  </w:num>
  <w:num w:numId="15">
    <w:abstractNumId w:val="0"/>
  </w:num>
  <w:num w:numId="16">
    <w:abstractNumId w:val="17"/>
  </w:num>
  <w:num w:numId="17">
    <w:abstractNumId w:val="14"/>
  </w:num>
  <w:num w:numId="18">
    <w:abstractNumId w:val="5"/>
  </w:num>
  <w:num w:numId="19">
    <w:abstractNumId w:val="10"/>
  </w:num>
  <w:num w:numId="20">
    <w:abstractNumId w:val="19"/>
  </w:num>
  <w:num w:numId="21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324"/>
    <w:rsid w:val="00054BBC"/>
    <w:rsid w:val="000678F7"/>
    <w:rsid w:val="0007432B"/>
    <w:rsid w:val="000D22DE"/>
    <w:rsid w:val="000F5E91"/>
    <w:rsid w:val="00156895"/>
    <w:rsid w:val="00183FB2"/>
    <w:rsid w:val="001B08F8"/>
    <w:rsid w:val="001E7C0C"/>
    <w:rsid w:val="00215053"/>
    <w:rsid w:val="00272D09"/>
    <w:rsid w:val="00290BD6"/>
    <w:rsid w:val="00293B36"/>
    <w:rsid w:val="002E2646"/>
    <w:rsid w:val="00314E95"/>
    <w:rsid w:val="00331F85"/>
    <w:rsid w:val="003A12DD"/>
    <w:rsid w:val="003C78FA"/>
    <w:rsid w:val="003E3AFC"/>
    <w:rsid w:val="00432720"/>
    <w:rsid w:val="00460324"/>
    <w:rsid w:val="00465C9E"/>
    <w:rsid w:val="004A3992"/>
    <w:rsid w:val="004B7C9F"/>
    <w:rsid w:val="004B7D8E"/>
    <w:rsid w:val="00504590"/>
    <w:rsid w:val="00527827"/>
    <w:rsid w:val="005A2845"/>
    <w:rsid w:val="005F2751"/>
    <w:rsid w:val="00606671"/>
    <w:rsid w:val="00630AAD"/>
    <w:rsid w:val="00642986"/>
    <w:rsid w:val="00650AAF"/>
    <w:rsid w:val="006B146A"/>
    <w:rsid w:val="0076545F"/>
    <w:rsid w:val="007854BA"/>
    <w:rsid w:val="007C39A1"/>
    <w:rsid w:val="00805C9B"/>
    <w:rsid w:val="00813856"/>
    <w:rsid w:val="00815A83"/>
    <w:rsid w:val="00885FEB"/>
    <w:rsid w:val="008944F5"/>
    <w:rsid w:val="008C37AD"/>
    <w:rsid w:val="008C3E8A"/>
    <w:rsid w:val="009015B2"/>
    <w:rsid w:val="00922DC0"/>
    <w:rsid w:val="00925310"/>
    <w:rsid w:val="00932587"/>
    <w:rsid w:val="009414CA"/>
    <w:rsid w:val="00970F61"/>
    <w:rsid w:val="00A0643A"/>
    <w:rsid w:val="00A31F98"/>
    <w:rsid w:val="00A41BF7"/>
    <w:rsid w:val="00A848A9"/>
    <w:rsid w:val="00AC29EC"/>
    <w:rsid w:val="00AD489F"/>
    <w:rsid w:val="00B22905"/>
    <w:rsid w:val="00B42A47"/>
    <w:rsid w:val="00B76B30"/>
    <w:rsid w:val="00BD5FB8"/>
    <w:rsid w:val="00BF1811"/>
    <w:rsid w:val="00C03E1C"/>
    <w:rsid w:val="00C1477C"/>
    <w:rsid w:val="00C3615D"/>
    <w:rsid w:val="00C72221"/>
    <w:rsid w:val="00C76091"/>
    <w:rsid w:val="00C82563"/>
    <w:rsid w:val="00CD158D"/>
    <w:rsid w:val="00CD48FC"/>
    <w:rsid w:val="00CD4C4B"/>
    <w:rsid w:val="00D46A40"/>
    <w:rsid w:val="00D61FC2"/>
    <w:rsid w:val="00D63888"/>
    <w:rsid w:val="00E52DC2"/>
    <w:rsid w:val="00EA1C9E"/>
    <w:rsid w:val="00EE265E"/>
    <w:rsid w:val="00F00A5D"/>
    <w:rsid w:val="00F11442"/>
    <w:rsid w:val="00F22103"/>
    <w:rsid w:val="00FA0D9D"/>
    <w:rsid w:val="00FB5D32"/>
    <w:rsid w:val="00FC2E5B"/>
    <w:rsid w:val="00FF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."/>
  <w:listSeparator w:val=","/>
  <w14:docId w14:val="6C125AF5"/>
  <w15:docId w15:val="{7314CA32-A469-42A2-A908-28A23C4E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4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32720"/>
    <w:pPr>
      <w:ind w:left="720" w:hanging="360"/>
    </w:pPr>
    <w:rPr>
      <w:lang w:eastAsia="en-US"/>
    </w:rPr>
  </w:style>
  <w:style w:type="paragraph" w:styleId="BalloonText">
    <w:name w:val="Balloon Text"/>
    <w:basedOn w:val="Normal"/>
    <w:link w:val="BalloonTextChar"/>
    <w:rsid w:val="00D638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638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5C9B"/>
    <w:pPr>
      <w:ind w:left="720"/>
    </w:pPr>
  </w:style>
  <w:style w:type="paragraph" w:customStyle="1" w:styleId="Style31">
    <w:name w:val="Style 31"/>
    <w:basedOn w:val="Normal"/>
    <w:rsid w:val="00630AAD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630AAD"/>
    <w:rPr>
      <w:rFonts w:ascii="Bookman Old Style" w:hAnsi="Bookman Old Style" w:cs="Bookman Old Style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D07D3-95AD-4EB1-A7B9-C7BFA858E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CE62D9AB</Template>
  <TotalTime>0</TotalTime>
  <Pages>5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8 Science Investigating Scientifically Test</vt:lpstr>
    </vt:vector>
  </TitlesOfParts>
  <Company>DET</Company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8 Science Investigating Scientifically Test</dc:title>
  <dc:creator>DET</dc:creator>
  <cp:lastModifiedBy>EDWARDS Natalie [Narrogin Senior High School]</cp:lastModifiedBy>
  <cp:revision>2</cp:revision>
  <dcterms:created xsi:type="dcterms:W3CDTF">2020-05-20T08:29:00Z</dcterms:created>
  <dcterms:modified xsi:type="dcterms:W3CDTF">2020-05-20T08:29:00Z</dcterms:modified>
</cp:coreProperties>
</file>