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6E1" w:rsidRDefault="009556E1">
      <w:r>
        <w:t xml:space="preserve">                                                                              Name________________________</w:t>
      </w:r>
    </w:p>
    <w:p w:rsidR="009556E1" w:rsidRDefault="009556E1"/>
    <w:p w:rsidR="009556E1" w:rsidRDefault="009556E1">
      <w:proofErr w:type="gramStart"/>
      <w:r>
        <w:t>ACTIVITY SERIES OF METALS.</w:t>
      </w:r>
      <w:proofErr w:type="gramEnd"/>
      <w:r>
        <w:t xml:space="preserve">                   </w:t>
      </w:r>
    </w:p>
    <w:p w:rsidR="009556E1" w:rsidRDefault="009556E1"/>
    <w:p w:rsidR="009556E1" w:rsidRDefault="009556E1">
      <w:r>
        <w:t>1. Why is gold a suitable metal for making jewellery?                                     (2 marks)</w:t>
      </w:r>
    </w:p>
    <w:p w:rsidR="00261BCF" w:rsidRDefault="00261BCF"/>
    <w:p w:rsidR="00261BCF" w:rsidRDefault="00261BCF">
      <w:pPr>
        <w:rPr>
          <w:b/>
          <w:i/>
        </w:rPr>
      </w:pPr>
      <w:proofErr w:type="spellStart"/>
      <w:r>
        <w:rPr>
          <w:b/>
          <w:i/>
        </w:rPr>
        <w:t>Non reactive</w:t>
      </w:r>
      <w:proofErr w:type="spellEnd"/>
    </w:p>
    <w:p w:rsidR="00261BCF" w:rsidRDefault="00261BCF">
      <w:pPr>
        <w:rPr>
          <w:b/>
          <w:i/>
        </w:rPr>
      </w:pPr>
      <w:proofErr w:type="gramStart"/>
      <w:r>
        <w:rPr>
          <w:b/>
          <w:i/>
        </w:rPr>
        <w:t>attractive</w:t>
      </w:r>
      <w:proofErr w:type="gramEnd"/>
    </w:p>
    <w:p w:rsidR="00261BCF" w:rsidRDefault="00261BCF">
      <w:pPr>
        <w:rPr>
          <w:b/>
          <w:i/>
        </w:rPr>
      </w:pPr>
      <w:proofErr w:type="gramStart"/>
      <w:r>
        <w:rPr>
          <w:b/>
          <w:i/>
        </w:rPr>
        <w:t>malleable</w:t>
      </w:r>
      <w:proofErr w:type="gramEnd"/>
      <w:r>
        <w:rPr>
          <w:b/>
          <w:i/>
        </w:rPr>
        <w:t xml:space="preserve"> and ductile</w:t>
      </w:r>
    </w:p>
    <w:p w:rsidR="00261BCF" w:rsidRPr="00261BCF" w:rsidRDefault="00261BCF">
      <w:pPr>
        <w:rPr>
          <w:b/>
          <w:i/>
        </w:rPr>
      </w:pPr>
      <w:proofErr w:type="gramStart"/>
      <w:r>
        <w:rPr>
          <w:b/>
          <w:i/>
        </w:rPr>
        <w:t>strong</w:t>
      </w:r>
      <w:proofErr w:type="gramEnd"/>
      <w:r>
        <w:rPr>
          <w:b/>
          <w:i/>
        </w:rPr>
        <w:t xml:space="preserve">                                   Any 2=1mark. </w:t>
      </w:r>
      <w:proofErr w:type="gramStart"/>
      <w:r>
        <w:rPr>
          <w:b/>
          <w:i/>
        </w:rPr>
        <w:t>explanation</w:t>
      </w:r>
      <w:proofErr w:type="gramEnd"/>
      <w:r>
        <w:rPr>
          <w:b/>
          <w:i/>
        </w:rPr>
        <w:t xml:space="preserve"> =1 mark.</w:t>
      </w:r>
    </w:p>
    <w:p w:rsidR="009556E1" w:rsidRDefault="009556E1"/>
    <w:p w:rsidR="009556E1" w:rsidRDefault="009556E1">
      <w:r>
        <w:t xml:space="preserve">2. Explain why calcium is not found alone as an element in nature.            </w:t>
      </w:r>
      <w:r w:rsidR="005D2362">
        <w:t xml:space="preserve">   </w:t>
      </w:r>
      <w:r>
        <w:t xml:space="preserve"> (2 marks)</w:t>
      </w:r>
    </w:p>
    <w:p w:rsidR="00261BCF" w:rsidRDefault="00261BCF"/>
    <w:p w:rsidR="00261BCF" w:rsidRPr="00261BCF" w:rsidRDefault="00261BCF">
      <w:pPr>
        <w:rPr>
          <w:b/>
          <w:i/>
          <w:vertAlign w:val="subscript"/>
        </w:rPr>
      </w:pPr>
      <w:proofErr w:type="gramStart"/>
      <w:r w:rsidRPr="00261BCF">
        <w:rPr>
          <w:b/>
          <w:i/>
        </w:rPr>
        <w:t>far</w:t>
      </w:r>
      <w:proofErr w:type="gramEnd"/>
      <w:r w:rsidRPr="00261BCF">
        <w:rPr>
          <w:b/>
          <w:i/>
        </w:rPr>
        <w:t xml:space="preserve"> too reactive in nature</w:t>
      </w:r>
      <w:r>
        <w:rPr>
          <w:b/>
          <w:i/>
        </w:rPr>
        <w:t>, combining with H</w:t>
      </w:r>
      <w:r>
        <w:rPr>
          <w:b/>
          <w:i/>
          <w:vertAlign w:val="subscript"/>
        </w:rPr>
        <w:t>2</w:t>
      </w:r>
      <w:r>
        <w:rPr>
          <w:b/>
          <w:i/>
        </w:rPr>
        <w:t>O and O</w:t>
      </w:r>
      <w:r>
        <w:rPr>
          <w:b/>
          <w:i/>
          <w:vertAlign w:val="subscript"/>
        </w:rPr>
        <w:t>2</w:t>
      </w:r>
    </w:p>
    <w:p w:rsidR="009556E1" w:rsidRDefault="009556E1"/>
    <w:p w:rsidR="009556E1" w:rsidRDefault="009556E1">
      <w:r>
        <w:t xml:space="preserve">3a.Why can zinc be used as a coating to stop iron from rusting?                </w:t>
      </w:r>
      <w:r w:rsidR="005D2362">
        <w:t xml:space="preserve">    </w:t>
      </w:r>
      <w:r>
        <w:t xml:space="preserve"> (2 marks)</w:t>
      </w:r>
    </w:p>
    <w:p w:rsidR="00D0330A" w:rsidRDefault="00D0330A"/>
    <w:p w:rsidR="00D0330A" w:rsidRPr="00D0330A" w:rsidRDefault="00D0330A">
      <w:pPr>
        <w:rPr>
          <w:b/>
          <w:i/>
        </w:rPr>
      </w:pPr>
      <w:proofErr w:type="gramStart"/>
      <w:r w:rsidRPr="00D0330A">
        <w:rPr>
          <w:b/>
          <w:i/>
        </w:rPr>
        <w:t>Forms a protective layer of zinc oxide which stops the iron from rusting.</w:t>
      </w:r>
      <w:proofErr w:type="gramEnd"/>
    </w:p>
    <w:p w:rsidR="009556E1" w:rsidRDefault="009556E1"/>
    <w:p w:rsidR="005D2362" w:rsidRDefault="009556E1">
      <w:r>
        <w:t xml:space="preserve">4. </w:t>
      </w:r>
      <w:r w:rsidR="00CB1D98">
        <w:t>E</w:t>
      </w:r>
      <w:r w:rsidR="005D2362">
        <w:t>xplain why t</w:t>
      </w:r>
      <w:r w:rsidR="00CB1D98">
        <w:t>in cans will rust when scrat</w:t>
      </w:r>
      <w:r w:rsidR="005D2362">
        <w:t xml:space="preserve">ched but galvanised iron will not. </w:t>
      </w:r>
    </w:p>
    <w:p w:rsidR="009556E1" w:rsidRDefault="005D2362">
      <w:r>
        <w:t xml:space="preserve">                                                                                                                          (2 marks)</w:t>
      </w:r>
    </w:p>
    <w:p w:rsidR="000C703D" w:rsidRPr="000C703D" w:rsidRDefault="000C703D">
      <w:pPr>
        <w:rPr>
          <w:b/>
          <w:i/>
        </w:rPr>
      </w:pPr>
      <w:r w:rsidRPr="000C703D">
        <w:rPr>
          <w:b/>
          <w:i/>
        </w:rPr>
        <w:t xml:space="preserve">Zinc forms a protective coat of zinc oxide. Tin does not, </w:t>
      </w:r>
      <w:r>
        <w:rPr>
          <w:b/>
          <w:i/>
        </w:rPr>
        <w:t xml:space="preserve">it is just a physical protection </w:t>
      </w:r>
      <w:r w:rsidRPr="000C703D">
        <w:rPr>
          <w:b/>
          <w:i/>
        </w:rPr>
        <w:t>so if scratched the iron is exposed and rusts.</w:t>
      </w:r>
    </w:p>
    <w:p w:rsidR="009C7856" w:rsidRPr="000C703D" w:rsidRDefault="009C7856">
      <w:pPr>
        <w:rPr>
          <w:b/>
          <w:i/>
        </w:rPr>
      </w:pPr>
    </w:p>
    <w:p w:rsidR="009C7856" w:rsidRDefault="009C7856">
      <w:r>
        <w:t>5. Why does sodium have to be stored under paraffin oil?                              (1 mark)</w:t>
      </w:r>
    </w:p>
    <w:p w:rsidR="00EA571F" w:rsidRDefault="00EA571F"/>
    <w:p w:rsidR="00EA571F" w:rsidRPr="00EA571F" w:rsidRDefault="00EA571F">
      <w:pPr>
        <w:rPr>
          <w:b/>
          <w:i/>
        </w:rPr>
      </w:pPr>
      <w:r w:rsidRPr="00EA571F">
        <w:rPr>
          <w:b/>
          <w:i/>
        </w:rPr>
        <w:t>Very reactive when exposed to water/water vapour so it must be covered.</w:t>
      </w:r>
    </w:p>
    <w:p w:rsidR="000C703D" w:rsidRDefault="000C703D"/>
    <w:p w:rsidR="009C7856" w:rsidRDefault="009C7856">
      <w:bookmarkStart w:id="0" w:name="_GoBack"/>
    </w:p>
    <w:bookmarkEnd w:id="0"/>
    <w:p w:rsidR="00DF1DAD" w:rsidRDefault="009C7856">
      <w:r>
        <w:t xml:space="preserve">6. When copper is used as a decorative item it is covered with </w:t>
      </w:r>
      <w:r w:rsidR="009B7E2B">
        <w:t xml:space="preserve">a </w:t>
      </w:r>
      <w:proofErr w:type="spellStart"/>
      <w:r>
        <w:t>laquer</w:t>
      </w:r>
      <w:proofErr w:type="spellEnd"/>
      <w:r>
        <w:t xml:space="preserve"> after being </w:t>
      </w:r>
      <w:r w:rsidR="00DF1DAD">
        <w:t xml:space="preserve">    </w:t>
      </w:r>
    </w:p>
    <w:p w:rsidR="00524C79" w:rsidRDefault="00DF1DAD">
      <w:r>
        <w:t xml:space="preserve">    </w:t>
      </w:r>
      <w:proofErr w:type="gramStart"/>
      <w:r w:rsidR="009C7856">
        <w:t>polished</w:t>
      </w:r>
      <w:proofErr w:type="gramEnd"/>
      <w:r w:rsidR="009C7856">
        <w:t xml:space="preserve">. What is the reason for this?                           </w:t>
      </w:r>
      <w:r>
        <w:t xml:space="preserve">           </w:t>
      </w:r>
      <w:r w:rsidR="009C7856">
        <w:t xml:space="preserve"> </w:t>
      </w:r>
      <w:r>
        <w:t xml:space="preserve">                    </w:t>
      </w:r>
      <w:r w:rsidR="009C7856">
        <w:t xml:space="preserve"> (1 mark) </w:t>
      </w:r>
    </w:p>
    <w:p w:rsidR="00EA571F" w:rsidRPr="00524C79" w:rsidRDefault="00524C79">
      <w:pPr>
        <w:rPr>
          <w:b/>
          <w:i/>
        </w:rPr>
      </w:pPr>
      <w:r>
        <w:t xml:space="preserve"> </w:t>
      </w:r>
    </w:p>
    <w:p w:rsidR="009C7856" w:rsidRDefault="00EA571F">
      <w:r w:rsidRPr="00524C79">
        <w:rPr>
          <w:b/>
          <w:i/>
        </w:rPr>
        <w:t>Copper will tarnish so</w:t>
      </w:r>
      <w:r w:rsidR="00524C79" w:rsidRPr="00524C79">
        <w:rPr>
          <w:b/>
          <w:i/>
        </w:rPr>
        <w:t>,</w:t>
      </w:r>
      <w:r w:rsidRPr="00524C79">
        <w:rPr>
          <w:b/>
          <w:i/>
        </w:rPr>
        <w:t xml:space="preserve"> if you want to avoid constant polishing</w:t>
      </w:r>
      <w:r w:rsidR="00524C79" w:rsidRPr="00524C79">
        <w:rPr>
          <w:b/>
          <w:i/>
        </w:rPr>
        <w:t xml:space="preserve">, cover it with a </w:t>
      </w:r>
      <w:proofErr w:type="spellStart"/>
      <w:r w:rsidR="00524C79" w:rsidRPr="00524C79">
        <w:rPr>
          <w:b/>
          <w:i/>
        </w:rPr>
        <w:t>laquer</w:t>
      </w:r>
      <w:proofErr w:type="spellEnd"/>
      <w:r w:rsidR="00524C79">
        <w:t>.</w:t>
      </w:r>
      <w:r w:rsidR="009C7856">
        <w:t xml:space="preserve">   </w:t>
      </w:r>
    </w:p>
    <w:p w:rsidR="00EC1904" w:rsidRDefault="00EC1904"/>
    <w:p w:rsidR="00EC1904" w:rsidRDefault="00EC1904">
      <w:r>
        <w:t xml:space="preserve">7. </w:t>
      </w:r>
      <w:r w:rsidR="000A0F06">
        <w:t xml:space="preserve">Sacrificial anodes are used on aluminium boats. </w:t>
      </w:r>
    </w:p>
    <w:p w:rsidR="000A0F06" w:rsidRDefault="000A0F06">
      <w:r>
        <w:t xml:space="preserve">   a. Explain what is meant by a sacrificial anode.                                             (1 mark)</w:t>
      </w:r>
    </w:p>
    <w:p w:rsidR="00524C79" w:rsidRDefault="00524C79"/>
    <w:p w:rsidR="00524C79" w:rsidRPr="00524C79" w:rsidRDefault="00524C79">
      <w:pPr>
        <w:rPr>
          <w:b/>
          <w:i/>
        </w:rPr>
      </w:pPr>
      <w:r w:rsidRPr="00524C79">
        <w:rPr>
          <w:b/>
          <w:i/>
        </w:rPr>
        <w:t>A metal that is more reactive than aluminium is attached to the boat.</w:t>
      </w:r>
    </w:p>
    <w:p w:rsidR="00524C79" w:rsidRDefault="00524C79"/>
    <w:p w:rsidR="000A0F06" w:rsidRDefault="000A0F06">
      <w:r>
        <w:t xml:space="preserve">   b. Describe the purpose of the anode and how it works.                                (1 mark)</w:t>
      </w:r>
    </w:p>
    <w:p w:rsidR="00524C79" w:rsidRDefault="00524C79"/>
    <w:p w:rsidR="00524C79" w:rsidRPr="00524C79" w:rsidRDefault="00524C79">
      <w:pPr>
        <w:rPr>
          <w:b/>
          <w:i/>
        </w:rPr>
      </w:pPr>
      <w:r w:rsidRPr="00524C79">
        <w:rPr>
          <w:b/>
          <w:i/>
        </w:rPr>
        <w:t>The anode will react before the aluminium therefore preventing the aluminium from oxidising.</w:t>
      </w:r>
    </w:p>
    <w:p w:rsidR="000A0F06" w:rsidRDefault="000A0F06"/>
    <w:p w:rsidR="000A0F06" w:rsidRDefault="000A0F06">
      <w:r>
        <w:t>8. If copper metal is placed in a solution containing silver, what will happen? (1 mark)</w:t>
      </w:r>
    </w:p>
    <w:p w:rsidR="00524C79" w:rsidRDefault="00524C79"/>
    <w:p w:rsidR="00524C79" w:rsidRPr="00524C79" w:rsidRDefault="00524C79">
      <w:pPr>
        <w:rPr>
          <w:b/>
          <w:i/>
        </w:rPr>
      </w:pPr>
      <w:r w:rsidRPr="00524C79">
        <w:rPr>
          <w:b/>
          <w:i/>
        </w:rPr>
        <w:t>Copper will displace the silver form the solution so it will seem to disappear and the silver will form metal crystals.</w:t>
      </w:r>
    </w:p>
    <w:p w:rsidR="00FD234B" w:rsidRDefault="00FD234B"/>
    <w:p w:rsidR="00FD234B" w:rsidRDefault="00FD234B">
      <w:r>
        <w:lastRenderedPageBreak/>
        <w:t>References = 2 marks. Therefore they must be correct.</w:t>
      </w:r>
    </w:p>
    <w:p w:rsidR="00D47A72" w:rsidRDefault="009556E1">
      <w:r>
        <w:t xml:space="preserve">  </w:t>
      </w:r>
    </w:p>
    <w:sectPr w:rsidR="00D47A7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3F"/>
    <w:rsid w:val="000A0F06"/>
    <w:rsid w:val="000C703D"/>
    <w:rsid w:val="00261BCF"/>
    <w:rsid w:val="00427F3F"/>
    <w:rsid w:val="00524C79"/>
    <w:rsid w:val="005D2362"/>
    <w:rsid w:val="007914B8"/>
    <w:rsid w:val="009556E1"/>
    <w:rsid w:val="009B7E2B"/>
    <w:rsid w:val="009C7856"/>
    <w:rsid w:val="00CB1D98"/>
    <w:rsid w:val="00D0330A"/>
    <w:rsid w:val="00D47A72"/>
    <w:rsid w:val="00DF1DAD"/>
    <w:rsid w:val="00EA571F"/>
    <w:rsid w:val="00EC1904"/>
    <w:rsid w:val="00FD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64D94C69</Template>
  <TotalTime>16</TotalTime>
  <Pages>2</Pages>
  <Words>295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 Daphne</dc:creator>
  <cp:lastModifiedBy>WILLIAMS Daphne</cp:lastModifiedBy>
  <cp:revision>6</cp:revision>
  <dcterms:created xsi:type="dcterms:W3CDTF">2015-12-16T05:06:00Z</dcterms:created>
  <dcterms:modified xsi:type="dcterms:W3CDTF">2015-12-16T05:22:00Z</dcterms:modified>
</cp:coreProperties>
</file>