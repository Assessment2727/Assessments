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A73" w:rsidRDefault="00FE3A73" w:rsidP="00397D70">
      <w:pPr>
        <w:jc w:val="center"/>
        <w:rPr>
          <w:b/>
          <w:sz w:val="28"/>
          <w:szCs w:val="28"/>
          <w:u w:val="single"/>
        </w:rPr>
      </w:pPr>
    </w:p>
    <w:p w:rsidR="00FE3A73" w:rsidRDefault="00FE3A73" w:rsidP="00FE3A73">
      <w:pPr>
        <w:jc w:val="center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42548BD" wp14:editId="35644FB4">
            <wp:extent cx="2447925" cy="3238500"/>
            <wp:effectExtent l="0" t="0" r="9525" b="0"/>
            <wp:docPr id="4" name="Picture 4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A73" w:rsidRDefault="00FE3A73" w:rsidP="00FE3A73">
      <w:pPr>
        <w:jc w:val="center"/>
        <w:rPr>
          <w:b/>
          <w:sz w:val="28"/>
          <w:szCs w:val="28"/>
          <w:u w:val="single"/>
        </w:rPr>
      </w:pPr>
    </w:p>
    <w:p w:rsidR="00FE3A73" w:rsidRPr="0082521C" w:rsidRDefault="00FE3A73" w:rsidP="00FE3A73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YEAR: 10</w:t>
      </w:r>
    </w:p>
    <w:p w:rsidR="00FE3A73" w:rsidRPr="0082521C" w:rsidRDefault="00FE3A73" w:rsidP="00FE3A73">
      <w:pPr>
        <w:jc w:val="center"/>
        <w:rPr>
          <w:rFonts w:ascii="Calibri" w:hAnsi="Calibri"/>
          <w:b/>
          <w:sz w:val="40"/>
          <w:szCs w:val="40"/>
        </w:rPr>
      </w:pPr>
    </w:p>
    <w:p w:rsidR="00FE3A73" w:rsidRDefault="00FE3A73" w:rsidP="00FE3A73">
      <w:pPr>
        <w:jc w:val="center"/>
        <w:rPr>
          <w:rFonts w:ascii="Calibri" w:hAnsi="Calibri"/>
          <w:b/>
          <w:sz w:val="40"/>
          <w:szCs w:val="40"/>
        </w:rPr>
      </w:pPr>
      <w:r w:rsidRPr="0082521C">
        <w:rPr>
          <w:rFonts w:ascii="Calibri" w:hAnsi="Calibri"/>
          <w:b/>
          <w:sz w:val="40"/>
          <w:szCs w:val="40"/>
        </w:rPr>
        <w:t xml:space="preserve">SUBJECT: </w:t>
      </w:r>
      <w:r>
        <w:rPr>
          <w:rFonts w:ascii="Calibri" w:hAnsi="Calibri"/>
          <w:b/>
          <w:sz w:val="40"/>
          <w:szCs w:val="40"/>
        </w:rPr>
        <w:t>Science</w:t>
      </w:r>
    </w:p>
    <w:p w:rsidR="00CE68CC" w:rsidRDefault="00CE68CC" w:rsidP="00FE3A73">
      <w:pPr>
        <w:jc w:val="center"/>
        <w:rPr>
          <w:rFonts w:ascii="Calibri" w:hAnsi="Calibri"/>
          <w:b/>
          <w:sz w:val="40"/>
          <w:szCs w:val="40"/>
        </w:rPr>
      </w:pPr>
    </w:p>
    <w:p w:rsidR="00CE68CC" w:rsidRPr="0082521C" w:rsidRDefault="00CE68CC" w:rsidP="00FE3A73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Chemistry Term 1</w:t>
      </w:r>
    </w:p>
    <w:p w:rsidR="00FE3A73" w:rsidRPr="0082521C" w:rsidRDefault="00FE3A73" w:rsidP="00FE3A73">
      <w:pPr>
        <w:rPr>
          <w:rFonts w:ascii="Calibri" w:hAnsi="Calibri"/>
          <w:b/>
          <w:sz w:val="32"/>
          <w:szCs w:val="32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Pr="00832994" w:rsidRDefault="00CE68CC" w:rsidP="00CE68CC">
      <w:pPr>
        <w:jc w:val="center"/>
        <w:rPr>
          <w:b/>
          <w:sz w:val="32"/>
          <w:szCs w:val="32"/>
          <w:u w:val="single"/>
        </w:rPr>
      </w:pPr>
      <w:r w:rsidRPr="00832994">
        <w:rPr>
          <w:b/>
          <w:sz w:val="32"/>
          <w:szCs w:val="32"/>
          <w:u w:val="single"/>
        </w:rPr>
        <w:t>Please do not mark this paper.</w:t>
      </w: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CE68CC" w:rsidRDefault="00CE68CC" w:rsidP="00CE68CC">
      <w:pPr>
        <w:rPr>
          <w:b/>
          <w:sz w:val="28"/>
          <w:szCs w:val="28"/>
          <w:u w:val="single"/>
        </w:rPr>
      </w:pPr>
    </w:p>
    <w:p w:rsidR="006A7FBB" w:rsidRDefault="006A7FBB" w:rsidP="00CE68CC">
      <w:pPr>
        <w:jc w:val="center"/>
        <w:rPr>
          <w:b/>
          <w:sz w:val="28"/>
          <w:szCs w:val="28"/>
          <w:u w:val="single"/>
        </w:rPr>
      </w:pPr>
    </w:p>
    <w:p w:rsidR="006A7FBB" w:rsidRDefault="006A7FBB" w:rsidP="00CE68CC">
      <w:pPr>
        <w:jc w:val="center"/>
        <w:rPr>
          <w:b/>
          <w:sz w:val="28"/>
          <w:szCs w:val="28"/>
          <w:u w:val="single"/>
        </w:rPr>
      </w:pPr>
    </w:p>
    <w:p w:rsidR="006A7FBB" w:rsidRDefault="006A7FBB" w:rsidP="00CE68CC">
      <w:pPr>
        <w:jc w:val="center"/>
        <w:rPr>
          <w:b/>
          <w:sz w:val="28"/>
          <w:szCs w:val="28"/>
          <w:u w:val="single"/>
        </w:rPr>
      </w:pPr>
    </w:p>
    <w:p w:rsidR="006A7FBB" w:rsidRDefault="006A7FBB" w:rsidP="00CE68CC">
      <w:pPr>
        <w:jc w:val="center"/>
        <w:rPr>
          <w:b/>
          <w:sz w:val="28"/>
          <w:szCs w:val="28"/>
          <w:u w:val="single"/>
        </w:rPr>
      </w:pPr>
    </w:p>
    <w:p w:rsidR="006A7FBB" w:rsidRDefault="006A7FBB" w:rsidP="00CE68CC">
      <w:pPr>
        <w:jc w:val="center"/>
        <w:rPr>
          <w:b/>
          <w:sz w:val="28"/>
          <w:szCs w:val="28"/>
          <w:u w:val="single"/>
        </w:rPr>
      </w:pPr>
    </w:p>
    <w:p w:rsidR="006A7FBB" w:rsidRDefault="006A7FBB" w:rsidP="00CE68CC">
      <w:pPr>
        <w:jc w:val="center"/>
        <w:rPr>
          <w:b/>
          <w:sz w:val="28"/>
          <w:szCs w:val="28"/>
          <w:u w:val="single"/>
        </w:rPr>
      </w:pPr>
    </w:p>
    <w:p w:rsidR="00727BCB" w:rsidRPr="00CE68CC" w:rsidRDefault="00B261C0" w:rsidP="00CE68CC">
      <w:pPr>
        <w:jc w:val="center"/>
        <w:rPr>
          <w:rFonts w:ascii="Calibri" w:hAnsi="Calibri"/>
        </w:rPr>
      </w:pPr>
      <w:r w:rsidRPr="00B261C0">
        <w:rPr>
          <w:b/>
          <w:sz w:val="28"/>
          <w:szCs w:val="28"/>
          <w:u w:val="single"/>
        </w:rPr>
        <w:t xml:space="preserve">Year 10 </w:t>
      </w:r>
      <w:r w:rsidR="009A386D" w:rsidRPr="00B261C0">
        <w:rPr>
          <w:b/>
          <w:sz w:val="28"/>
          <w:szCs w:val="28"/>
          <w:u w:val="single"/>
        </w:rPr>
        <w:t>Chemistry Test</w:t>
      </w:r>
      <w:r w:rsidR="00CE68CC" w:rsidRPr="00CE68CC">
        <w:rPr>
          <w:b/>
          <w:sz w:val="28"/>
          <w:szCs w:val="28"/>
        </w:rPr>
        <w:t xml:space="preserve"> </w:t>
      </w:r>
      <w:r w:rsidR="00CE68CC" w:rsidRPr="00CE68CC">
        <w:rPr>
          <w:b/>
          <w:sz w:val="28"/>
          <w:szCs w:val="28"/>
          <w:u w:val="single"/>
        </w:rPr>
        <w:t>Multiple Choice.</w:t>
      </w:r>
      <w:r w:rsidR="00CE68CC" w:rsidRPr="00CE68CC">
        <w:rPr>
          <w:b/>
          <w:sz w:val="28"/>
          <w:szCs w:val="28"/>
        </w:rPr>
        <w:t xml:space="preserve"> </w:t>
      </w:r>
      <w:r w:rsidR="00CE68CC" w:rsidRPr="00CE68CC">
        <w:rPr>
          <w:b/>
          <w:sz w:val="28"/>
          <w:szCs w:val="28"/>
          <w:u w:val="single"/>
        </w:rPr>
        <w:t xml:space="preserve">20 marks     </w:t>
      </w:r>
    </w:p>
    <w:p w:rsidR="00CE68CC" w:rsidRDefault="00CE68CC" w:rsidP="00922BBB">
      <w:pPr>
        <w:rPr>
          <w:b/>
          <w:sz w:val="28"/>
          <w:szCs w:val="28"/>
        </w:rPr>
      </w:pPr>
    </w:p>
    <w:p w:rsidR="00B261C0" w:rsidRPr="00B261C0" w:rsidRDefault="00CE68CC" w:rsidP="00922BBB">
      <w:pPr>
        <w:rPr>
          <w:b/>
          <w:sz w:val="28"/>
          <w:szCs w:val="28"/>
        </w:rPr>
      </w:pPr>
      <w:r>
        <w:rPr>
          <w:b/>
          <w:sz w:val="28"/>
          <w:szCs w:val="28"/>
        </w:rPr>
        <w:t>Record answers in the answer booklet provided.</w:t>
      </w:r>
    </w:p>
    <w:p w:rsidR="00B261C0" w:rsidRDefault="00B261C0" w:rsidP="00922BBB">
      <w:pPr>
        <w:rPr>
          <w:sz w:val="28"/>
          <w:szCs w:val="28"/>
        </w:rPr>
      </w:pPr>
    </w:p>
    <w:p w:rsidR="00C20EE5" w:rsidRDefault="00C20EE5"/>
    <w:p w:rsidR="00C20EE5" w:rsidRDefault="00C20EE5" w:rsidP="00C20EE5">
      <w:pPr>
        <w:numPr>
          <w:ilvl w:val="0"/>
          <w:numId w:val="1"/>
        </w:numPr>
      </w:pPr>
      <w:r w:rsidRPr="00EF3FAB">
        <w:t>An element can be defined as:</w:t>
      </w:r>
    </w:p>
    <w:p w:rsidR="001D0C34" w:rsidRPr="00EF3FAB" w:rsidRDefault="001D0C34" w:rsidP="001D0C34">
      <w:pPr>
        <w:ind w:left="360"/>
      </w:pPr>
    </w:p>
    <w:p w:rsidR="00C20EE5" w:rsidRPr="00EF3FAB" w:rsidRDefault="00C20EE5" w:rsidP="00C20EE5">
      <w:pPr>
        <w:numPr>
          <w:ilvl w:val="1"/>
          <w:numId w:val="1"/>
        </w:numPr>
        <w:tabs>
          <w:tab w:val="clear" w:pos="992"/>
          <w:tab w:val="num" w:pos="426"/>
        </w:tabs>
        <w:ind w:hanging="992"/>
      </w:pPr>
      <w:proofErr w:type="gramStart"/>
      <w:r w:rsidRPr="00EF3FAB">
        <w:t>a</w:t>
      </w:r>
      <w:proofErr w:type="gramEnd"/>
      <w:r w:rsidRPr="00EF3FAB">
        <w:t xml:space="preserve"> mixture of atoms.</w:t>
      </w:r>
    </w:p>
    <w:p w:rsidR="00C20EE5" w:rsidRPr="00EF3FAB" w:rsidRDefault="00397D70" w:rsidP="00C20EE5">
      <w:pPr>
        <w:numPr>
          <w:ilvl w:val="1"/>
          <w:numId w:val="1"/>
        </w:numPr>
        <w:tabs>
          <w:tab w:val="clear" w:pos="992"/>
          <w:tab w:val="num" w:pos="426"/>
        </w:tabs>
        <w:ind w:hanging="992"/>
      </w:pPr>
      <w:proofErr w:type="gramStart"/>
      <w:r>
        <w:t>two</w:t>
      </w:r>
      <w:proofErr w:type="gramEnd"/>
      <w:r>
        <w:t xml:space="preserve"> or</w:t>
      </w:r>
      <w:r w:rsidR="00C20EE5" w:rsidRPr="00EF3FAB">
        <w:t xml:space="preserve"> more different atoms joined together.</w:t>
      </w:r>
    </w:p>
    <w:p w:rsidR="00C20EE5" w:rsidRPr="00EF3FAB" w:rsidRDefault="00C20EE5" w:rsidP="00C20EE5">
      <w:pPr>
        <w:numPr>
          <w:ilvl w:val="1"/>
          <w:numId w:val="1"/>
        </w:numPr>
        <w:tabs>
          <w:tab w:val="clear" w:pos="992"/>
          <w:tab w:val="num" w:pos="426"/>
        </w:tabs>
        <w:ind w:hanging="992"/>
      </w:pPr>
      <w:proofErr w:type="gramStart"/>
      <w:r w:rsidRPr="00EF3FAB">
        <w:t>a</w:t>
      </w:r>
      <w:proofErr w:type="gramEnd"/>
      <w:r w:rsidRPr="00EF3FAB">
        <w:t xml:space="preserve"> group of identical atoms.</w:t>
      </w:r>
    </w:p>
    <w:p w:rsidR="00C20EE5" w:rsidRDefault="00C20EE5" w:rsidP="00C20EE5">
      <w:pPr>
        <w:numPr>
          <w:ilvl w:val="1"/>
          <w:numId w:val="1"/>
        </w:numPr>
        <w:tabs>
          <w:tab w:val="clear" w:pos="992"/>
          <w:tab w:val="num" w:pos="426"/>
        </w:tabs>
        <w:ind w:hanging="992"/>
      </w:pPr>
      <w:proofErr w:type="gramStart"/>
      <w:r w:rsidRPr="00EF3FAB">
        <w:t>none</w:t>
      </w:r>
      <w:proofErr w:type="gramEnd"/>
      <w:r w:rsidRPr="00EF3FAB">
        <w:t xml:space="preserve"> of the above.</w:t>
      </w:r>
    </w:p>
    <w:p w:rsidR="001D0C34" w:rsidRPr="00EF3FAB" w:rsidRDefault="001D0C34" w:rsidP="001D0C34">
      <w:pPr>
        <w:ind w:left="992"/>
      </w:pPr>
    </w:p>
    <w:p w:rsidR="00C20EE5" w:rsidRPr="00EF3FAB" w:rsidRDefault="00C20EE5" w:rsidP="00C20EE5">
      <w:pPr>
        <w:tabs>
          <w:tab w:val="num" w:pos="426"/>
        </w:tabs>
        <w:ind w:hanging="992"/>
      </w:pPr>
    </w:p>
    <w:p w:rsidR="00C20EE5" w:rsidRDefault="00C20EE5" w:rsidP="00C20EE5">
      <w:pPr>
        <w:tabs>
          <w:tab w:val="num" w:pos="426"/>
        </w:tabs>
      </w:pPr>
      <w:r>
        <w:t xml:space="preserve">2. </w:t>
      </w:r>
      <w:r w:rsidRPr="00EF3FAB">
        <w:t xml:space="preserve">Which of the following best describes the smallest particle of many substances that can exist by </w:t>
      </w:r>
      <w:proofErr w:type="gramStart"/>
      <w:r w:rsidRPr="00EF3FAB">
        <w:t>itself</w:t>
      </w:r>
      <w:proofErr w:type="gramEnd"/>
      <w:r w:rsidRPr="00EF3FAB">
        <w:t>?</w:t>
      </w:r>
    </w:p>
    <w:p w:rsidR="00C20EE5" w:rsidRPr="00EF3FAB" w:rsidRDefault="00C20EE5" w:rsidP="00C20EE5">
      <w:pPr>
        <w:ind w:left="360"/>
      </w:pPr>
    </w:p>
    <w:p w:rsidR="00C20EE5" w:rsidRPr="00EF3FAB" w:rsidRDefault="009A1864" w:rsidP="009A1864">
      <w:r>
        <w:t xml:space="preserve">(a)  </w:t>
      </w:r>
      <w:r w:rsidR="00EA0110">
        <w:t xml:space="preserve">An </w:t>
      </w:r>
      <w:r w:rsidR="00C20EE5" w:rsidRPr="00EF3FAB">
        <w:t>acid.</w:t>
      </w:r>
    </w:p>
    <w:p w:rsidR="00C20EE5" w:rsidRPr="00EF3FAB" w:rsidRDefault="009A1864" w:rsidP="009A1864">
      <w:r>
        <w:t xml:space="preserve">(b)  </w:t>
      </w:r>
      <w:r w:rsidR="00EA0110">
        <w:t xml:space="preserve">A </w:t>
      </w:r>
      <w:r w:rsidR="00C20EE5" w:rsidRPr="00EF3FAB">
        <w:t>molecule.</w:t>
      </w:r>
    </w:p>
    <w:p w:rsidR="00C20EE5" w:rsidRPr="00EF3FAB" w:rsidRDefault="009A1864" w:rsidP="009A1864">
      <w:r>
        <w:t xml:space="preserve">(c)  </w:t>
      </w:r>
      <w:r w:rsidR="00EA0110">
        <w:t xml:space="preserve">An </w:t>
      </w:r>
      <w:r w:rsidR="00C20EE5" w:rsidRPr="00EF3FAB">
        <w:t>electron.</w:t>
      </w:r>
    </w:p>
    <w:p w:rsidR="00C20EE5" w:rsidRPr="00EF3FAB" w:rsidRDefault="009A1864" w:rsidP="009A1864">
      <w:r>
        <w:t xml:space="preserve">(d) </w:t>
      </w:r>
      <w:r w:rsidR="00EA0110">
        <w:t xml:space="preserve"> A</w:t>
      </w:r>
      <w:r>
        <w:t xml:space="preserve"> </w:t>
      </w:r>
      <w:r w:rsidR="00C20EE5" w:rsidRPr="00EF3FAB">
        <w:t>solid.</w:t>
      </w:r>
    </w:p>
    <w:p w:rsidR="00C20EE5" w:rsidRPr="00EF3FAB" w:rsidRDefault="00C20EE5" w:rsidP="00C20EE5">
      <w:pPr>
        <w:tabs>
          <w:tab w:val="num" w:pos="426"/>
        </w:tabs>
        <w:ind w:left="360" w:hanging="992"/>
      </w:pPr>
    </w:p>
    <w:p w:rsidR="00EC1964" w:rsidRDefault="00EC1964" w:rsidP="00C20EE5">
      <w:pPr>
        <w:ind w:left="-284"/>
      </w:pPr>
    </w:p>
    <w:p w:rsidR="00B271B5" w:rsidRPr="00B271B5" w:rsidRDefault="009A1864" w:rsidP="00B271B5">
      <w:r>
        <w:t>3</w:t>
      </w:r>
      <w:r w:rsidR="007161CD">
        <w:t xml:space="preserve">. </w:t>
      </w:r>
      <w:r w:rsidR="00B271B5" w:rsidRPr="00B271B5">
        <w:t>The periodic table:</w:t>
      </w:r>
    </w:p>
    <w:p w:rsidR="00B271B5" w:rsidRPr="00B271B5" w:rsidRDefault="00B271B5" w:rsidP="00B271B5"/>
    <w:p w:rsidR="00B271B5" w:rsidRPr="00B271B5" w:rsidRDefault="009A386D" w:rsidP="00B271B5">
      <w:r>
        <w:t>(a)</w:t>
      </w:r>
      <w:r w:rsidR="00B271B5" w:rsidRPr="00B271B5">
        <w:t xml:space="preserve">   </w:t>
      </w:r>
      <w:proofErr w:type="gramStart"/>
      <w:r w:rsidR="00B271B5" w:rsidRPr="00B271B5">
        <w:t>is</w:t>
      </w:r>
      <w:proofErr w:type="gramEnd"/>
      <w:r w:rsidR="00B271B5" w:rsidRPr="00B271B5">
        <w:t xml:space="preserve"> a systematic chart listing all known elements</w:t>
      </w:r>
    </w:p>
    <w:p w:rsidR="00B271B5" w:rsidRPr="00B271B5" w:rsidRDefault="009A386D" w:rsidP="00B271B5">
      <w:r w:rsidRPr="009A386D">
        <w:t>(</w:t>
      </w:r>
      <w:r>
        <w:t>b</w:t>
      </w:r>
      <w:r w:rsidRPr="009A386D">
        <w:t>)</w:t>
      </w:r>
      <w:r w:rsidR="00B271B5" w:rsidRPr="00B271B5">
        <w:t xml:space="preserve">   </w:t>
      </w:r>
      <w:proofErr w:type="gramStart"/>
      <w:r w:rsidR="00B271B5" w:rsidRPr="00B271B5">
        <w:t>arranges</w:t>
      </w:r>
      <w:proofErr w:type="gramEnd"/>
      <w:r w:rsidR="00B271B5" w:rsidRPr="00B271B5">
        <w:t xml:space="preserve"> elements from lowest to highest atomic number</w:t>
      </w:r>
    </w:p>
    <w:p w:rsidR="00B271B5" w:rsidRPr="00B271B5" w:rsidRDefault="009A386D" w:rsidP="00B271B5">
      <w:r>
        <w:t>(c</w:t>
      </w:r>
      <w:r w:rsidRPr="009A386D">
        <w:t>)</w:t>
      </w:r>
      <w:r w:rsidR="00B271B5" w:rsidRPr="00B271B5">
        <w:t xml:space="preserve">   </w:t>
      </w:r>
      <w:proofErr w:type="gramStart"/>
      <w:r w:rsidR="00B271B5" w:rsidRPr="00B271B5">
        <w:t>separates</w:t>
      </w:r>
      <w:proofErr w:type="gramEnd"/>
      <w:r w:rsidR="00B271B5" w:rsidRPr="00B271B5">
        <w:t xml:space="preserve"> the metals and non-metals</w:t>
      </w:r>
    </w:p>
    <w:p w:rsidR="00B271B5" w:rsidRPr="00B271B5" w:rsidRDefault="009A386D" w:rsidP="00B271B5">
      <w:r>
        <w:t>(</w:t>
      </w:r>
      <w:proofErr w:type="gramStart"/>
      <w:r>
        <w:t>d</w:t>
      </w:r>
      <w:proofErr w:type="gramEnd"/>
      <w:r w:rsidRPr="009A386D">
        <w:t>)</w:t>
      </w:r>
      <w:r w:rsidR="00B271B5" w:rsidRPr="00B271B5">
        <w:t xml:space="preserve">   all of the above</w:t>
      </w:r>
    </w:p>
    <w:p w:rsidR="00B271B5" w:rsidRPr="00B271B5" w:rsidRDefault="00B271B5" w:rsidP="00B271B5"/>
    <w:p w:rsidR="001D0C34" w:rsidRPr="001D0C34" w:rsidRDefault="001D0C34" w:rsidP="001D0C34">
      <w:r>
        <w:t xml:space="preserve">4. </w:t>
      </w:r>
      <w:r w:rsidRPr="001D0C34">
        <w:t>A vertical column of elements on the periodic table is called a</w:t>
      </w:r>
    </w:p>
    <w:p w:rsidR="001D0C34" w:rsidRPr="001D0C34" w:rsidRDefault="001D0C34" w:rsidP="001D0C34"/>
    <w:p w:rsidR="001D0C34" w:rsidRPr="001D0C34" w:rsidRDefault="001D0C34" w:rsidP="001D0C34">
      <w:r>
        <w:t xml:space="preserve">(a) </w:t>
      </w:r>
      <w:proofErr w:type="gramStart"/>
      <w:r w:rsidRPr="001D0C34">
        <w:t>series</w:t>
      </w:r>
      <w:proofErr w:type="gramEnd"/>
    </w:p>
    <w:p w:rsidR="001D0C34" w:rsidRPr="001D0C34" w:rsidRDefault="001D0C34" w:rsidP="001D0C34">
      <w:r>
        <w:t xml:space="preserve">(b) </w:t>
      </w:r>
      <w:proofErr w:type="gramStart"/>
      <w:r w:rsidRPr="001D0C34">
        <w:t>period</w:t>
      </w:r>
      <w:proofErr w:type="gramEnd"/>
    </w:p>
    <w:p w:rsidR="001D0C34" w:rsidRPr="001D0C34" w:rsidRDefault="001D0C34" w:rsidP="001D0C34">
      <w:r>
        <w:t xml:space="preserve">(c) </w:t>
      </w:r>
      <w:proofErr w:type="gramStart"/>
      <w:r w:rsidRPr="001D0C34">
        <w:t>list</w:t>
      </w:r>
      <w:proofErr w:type="gramEnd"/>
    </w:p>
    <w:p w:rsidR="001D0C34" w:rsidRPr="001D0C34" w:rsidRDefault="001D0C34" w:rsidP="001D0C34">
      <w:r>
        <w:t xml:space="preserve">(d) </w:t>
      </w:r>
      <w:proofErr w:type="gramStart"/>
      <w:r w:rsidRPr="001D0C34">
        <w:t>group</w:t>
      </w:r>
      <w:proofErr w:type="gramEnd"/>
      <w:r w:rsidRPr="001D0C34">
        <w:t xml:space="preserve"> </w:t>
      </w:r>
    </w:p>
    <w:p w:rsidR="001D0C34" w:rsidRPr="001D0C34" w:rsidRDefault="001D0C34" w:rsidP="001D0C34"/>
    <w:p w:rsidR="00397D70" w:rsidRDefault="00397D70" w:rsidP="00B63F5E"/>
    <w:p w:rsidR="001D0C34" w:rsidRPr="001D0C34" w:rsidRDefault="00B63F5E" w:rsidP="00B63F5E">
      <w:r>
        <w:t xml:space="preserve">5. </w:t>
      </w:r>
      <w:r w:rsidR="001D0C34" w:rsidRPr="001D0C34">
        <w:t>A horizontal row of elements on the periodic table is called a</w:t>
      </w:r>
    </w:p>
    <w:p w:rsidR="00B63F5E" w:rsidRDefault="00B63F5E" w:rsidP="00B63F5E"/>
    <w:p w:rsidR="001D0C34" w:rsidRPr="001D0C34" w:rsidRDefault="00B63F5E" w:rsidP="00B63F5E">
      <w:r>
        <w:t xml:space="preserve">(a) </w:t>
      </w:r>
      <w:proofErr w:type="gramStart"/>
      <w:r w:rsidR="001D0C34" w:rsidRPr="001D0C34">
        <w:t>group</w:t>
      </w:r>
      <w:proofErr w:type="gramEnd"/>
      <w:r w:rsidR="001D0C34" w:rsidRPr="001D0C34">
        <w:t xml:space="preserve"> </w:t>
      </w:r>
    </w:p>
    <w:p w:rsidR="001D0C34" w:rsidRPr="001D0C34" w:rsidRDefault="00B63F5E" w:rsidP="00B63F5E">
      <w:r>
        <w:t xml:space="preserve">(b) </w:t>
      </w:r>
      <w:proofErr w:type="gramStart"/>
      <w:r w:rsidR="001D0C34" w:rsidRPr="001D0C34">
        <w:t>period</w:t>
      </w:r>
      <w:proofErr w:type="gramEnd"/>
      <w:r w:rsidR="001D0C34" w:rsidRPr="001D0C34">
        <w:t xml:space="preserve"> </w:t>
      </w:r>
    </w:p>
    <w:p w:rsidR="001D0C34" w:rsidRPr="001D0C34" w:rsidRDefault="00B63F5E" w:rsidP="00B63F5E">
      <w:r>
        <w:t xml:space="preserve">(c) </w:t>
      </w:r>
      <w:proofErr w:type="gramStart"/>
      <w:r w:rsidR="001D0C34" w:rsidRPr="001D0C34">
        <w:t>family</w:t>
      </w:r>
      <w:proofErr w:type="gramEnd"/>
    </w:p>
    <w:p w:rsidR="001D0C34" w:rsidRPr="001D0C34" w:rsidRDefault="00B63F5E" w:rsidP="00B63F5E">
      <w:r>
        <w:t xml:space="preserve">(d) </w:t>
      </w:r>
      <w:proofErr w:type="gramStart"/>
      <w:r w:rsidR="001D0C34" w:rsidRPr="001D0C34">
        <w:t>list</w:t>
      </w:r>
      <w:proofErr w:type="gramEnd"/>
    </w:p>
    <w:p w:rsidR="001D0C34" w:rsidRPr="001D0C34" w:rsidRDefault="001D0C34" w:rsidP="001D0C34"/>
    <w:p w:rsidR="001D0C34" w:rsidRPr="00B271B5" w:rsidRDefault="001D0C34" w:rsidP="00B271B5"/>
    <w:p w:rsidR="003345A1" w:rsidRPr="003345A1" w:rsidRDefault="007262EB" w:rsidP="007161CD">
      <w:r>
        <w:t>6</w:t>
      </w:r>
      <w:r w:rsidR="007161CD">
        <w:t xml:space="preserve">. </w:t>
      </w:r>
      <w:r w:rsidR="003345A1" w:rsidRPr="003345A1">
        <w:t>Haematite, Fe</w:t>
      </w:r>
      <w:r w:rsidR="003345A1" w:rsidRPr="003345A1">
        <w:rPr>
          <w:vertAlign w:val="subscript"/>
        </w:rPr>
        <w:t>2</w:t>
      </w:r>
      <w:r w:rsidR="003345A1" w:rsidRPr="003345A1">
        <w:t>O</w:t>
      </w:r>
      <w:r w:rsidR="003345A1" w:rsidRPr="003345A1">
        <w:rPr>
          <w:vertAlign w:val="subscript"/>
        </w:rPr>
        <w:t>3</w:t>
      </w:r>
      <w:r w:rsidR="003345A1" w:rsidRPr="003345A1">
        <w:t>, is not found in the periodic table because</w:t>
      </w:r>
    </w:p>
    <w:p w:rsidR="003345A1" w:rsidRPr="003345A1" w:rsidRDefault="003345A1" w:rsidP="003345A1"/>
    <w:p w:rsidR="003345A1" w:rsidRPr="003345A1" w:rsidRDefault="007161CD" w:rsidP="007161CD">
      <w:r>
        <w:rPr>
          <w:bCs/>
        </w:rPr>
        <w:t xml:space="preserve">(a)  </w:t>
      </w:r>
      <w:proofErr w:type="gramStart"/>
      <w:r w:rsidR="003345A1" w:rsidRPr="003345A1">
        <w:rPr>
          <w:bCs/>
        </w:rPr>
        <w:t>i</w:t>
      </w:r>
      <w:r w:rsidR="003345A1" w:rsidRPr="003345A1">
        <w:t>t</w:t>
      </w:r>
      <w:proofErr w:type="gramEnd"/>
      <w:r w:rsidR="003345A1" w:rsidRPr="003345A1">
        <w:t xml:space="preserve"> has properties different from the metals in any other group</w:t>
      </w:r>
    </w:p>
    <w:p w:rsidR="003345A1" w:rsidRPr="003345A1" w:rsidRDefault="007161CD" w:rsidP="007161CD">
      <w:r>
        <w:t xml:space="preserve">(b) </w:t>
      </w:r>
      <w:proofErr w:type="gramStart"/>
      <w:r w:rsidR="003345A1" w:rsidRPr="003345A1">
        <w:t>it</w:t>
      </w:r>
      <w:proofErr w:type="gramEnd"/>
      <w:r w:rsidR="003345A1" w:rsidRPr="003345A1">
        <w:t xml:space="preserve"> is not an element</w:t>
      </w:r>
    </w:p>
    <w:p w:rsidR="003345A1" w:rsidRPr="003345A1" w:rsidRDefault="007161CD" w:rsidP="007161CD">
      <w:r>
        <w:t xml:space="preserve">(c) </w:t>
      </w:r>
      <w:proofErr w:type="gramStart"/>
      <w:r w:rsidR="003345A1" w:rsidRPr="003345A1">
        <w:t>it</w:t>
      </w:r>
      <w:proofErr w:type="gramEnd"/>
      <w:r w:rsidR="003345A1" w:rsidRPr="003345A1">
        <w:t xml:space="preserve"> is only a recent discovery</w:t>
      </w:r>
    </w:p>
    <w:p w:rsidR="003345A1" w:rsidRPr="003345A1" w:rsidRDefault="007161CD" w:rsidP="007161CD">
      <w:r>
        <w:t xml:space="preserve">(d) </w:t>
      </w:r>
      <w:proofErr w:type="gramStart"/>
      <w:r w:rsidR="003345A1" w:rsidRPr="003345A1">
        <w:t>its</w:t>
      </w:r>
      <w:proofErr w:type="gramEnd"/>
      <w:r w:rsidR="003345A1" w:rsidRPr="003345A1">
        <w:t xml:space="preserve"> relative atomic mass is too great</w:t>
      </w:r>
    </w:p>
    <w:p w:rsidR="00091F32" w:rsidRDefault="00091F32"/>
    <w:p w:rsidR="00B271B5" w:rsidRDefault="00B271B5" w:rsidP="00B271B5"/>
    <w:p w:rsidR="006A7FBB" w:rsidRDefault="006A7FBB" w:rsidP="009D5EAC"/>
    <w:p w:rsidR="006A7FBB" w:rsidRDefault="006A7FBB" w:rsidP="009D5EAC"/>
    <w:p w:rsidR="00BF6282" w:rsidRDefault="007262EB" w:rsidP="009D5EAC">
      <w:r>
        <w:lastRenderedPageBreak/>
        <w:t>7</w:t>
      </w:r>
      <w:r w:rsidR="009D5EAC">
        <w:t xml:space="preserve">.  </w:t>
      </w:r>
      <w:r w:rsidR="00BF6282" w:rsidRPr="00BF6282">
        <w:t>Which of the following has an atomic number of 12 and has 2 electrons in its valence shell?</w:t>
      </w:r>
    </w:p>
    <w:p w:rsidR="00195EF1" w:rsidRPr="00BF6282" w:rsidRDefault="00195EF1" w:rsidP="00195EF1">
      <w:pPr>
        <w:ind w:left="720"/>
      </w:pPr>
    </w:p>
    <w:p w:rsidR="00BF6282" w:rsidRPr="00BF6282" w:rsidRDefault="009D5EAC" w:rsidP="009D5EAC">
      <w:r>
        <w:t xml:space="preserve">(a) </w:t>
      </w:r>
      <w:r w:rsidR="00BF6282" w:rsidRPr="00BF6282">
        <w:t>Be</w:t>
      </w:r>
    </w:p>
    <w:p w:rsidR="00BF6282" w:rsidRPr="00BF6282" w:rsidRDefault="009D5EAC" w:rsidP="009D5EAC">
      <w:r>
        <w:t xml:space="preserve">(b) </w:t>
      </w:r>
      <w:r w:rsidR="00BF6282" w:rsidRPr="00BF6282">
        <w:t>C</w:t>
      </w:r>
    </w:p>
    <w:p w:rsidR="00BF6282" w:rsidRPr="00BF6282" w:rsidRDefault="009D5EAC" w:rsidP="009D5EAC">
      <w:r>
        <w:t xml:space="preserve">(c) </w:t>
      </w:r>
      <w:r w:rsidR="00BF6282" w:rsidRPr="00BF6282">
        <w:t>Na</w:t>
      </w:r>
    </w:p>
    <w:p w:rsidR="00BF6282" w:rsidRPr="00BF6282" w:rsidRDefault="009D5EAC" w:rsidP="009D5EAC">
      <w:r>
        <w:t xml:space="preserve">(d) </w:t>
      </w:r>
      <w:r w:rsidR="00BF6282" w:rsidRPr="00BF6282">
        <w:t xml:space="preserve">Mg </w:t>
      </w:r>
      <w:r w:rsidR="00BF6282" w:rsidRPr="00BF6282">
        <w:br/>
      </w:r>
    </w:p>
    <w:p w:rsidR="003B0675" w:rsidRDefault="003B0675" w:rsidP="00160CE6"/>
    <w:p w:rsidR="003B0675" w:rsidRDefault="003B0675" w:rsidP="00160CE6"/>
    <w:p w:rsidR="00BF6282" w:rsidRPr="00BF6282" w:rsidRDefault="007262EB" w:rsidP="00160CE6">
      <w:r>
        <w:t>8</w:t>
      </w:r>
      <w:r w:rsidR="00160CE6">
        <w:t xml:space="preserve">. </w:t>
      </w:r>
      <w:r w:rsidR="00BF6282" w:rsidRPr="00BF6282">
        <w:t>The label below contains information about an unknown metal:</w:t>
      </w:r>
    </w:p>
    <w:p w:rsidR="00BF6282" w:rsidRPr="00BF6282" w:rsidRDefault="00BF6282" w:rsidP="00BF6282">
      <w:r w:rsidRPr="00BF62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ED820" wp14:editId="69164C4B">
                <wp:simplePos x="0" y="0"/>
                <wp:positionH relativeFrom="column">
                  <wp:posOffset>1371600</wp:posOffset>
                </wp:positionH>
                <wp:positionV relativeFrom="paragraph">
                  <wp:posOffset>193675</wp:posOffset>
                </wp:positionV>
                <wp:extent cx="2400300" cy="1371600"/>
                <wp:effectExtent l="7620" t="13335" r="11430" b="5715"/>
                <wp:wrapNone/>
                <wp:docPr id="2" name="Pla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371600"/>
                        </a:xfrm>
                        <a:prstGeom prst="plaque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2" o:spid="_x0000_s1026" type="#_x0000_t21" style="position:absolute;margin-left:108pt;margin-top:15.25pt;width:189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"/>
            </w:pict>
          </mc:Fallback>
        </mc:AlternateContent>
      </w:r>
    </w:p>
    <w:p w:rsidR="00BF6282" w:rsidRPr="00BF6282" w:rsidRDefault="00BF6282" w:rsidP="00BF6282">
      <w:r w:rsidRPr="00BF62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60325</wp:posOffset>
                </wp:positionV>
                <wp:extent cx="2057400" cy="1028700"/>
                <wp:effectExtent l="0" t="3810" r="190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326" w:rsidRDefault="00ED56C4" w:rsidP="00BF6282">
                            <w:pPr>
                              <w:jc w:val="center"/>
                            </w:pPr>
                            <w:r>
                              <w:t>UNKNOWN METAL, X</w:t>
                            </w:r>
                          </w:p>
                          <w:p w:rsidR="00B71326" w:rsidRDefault="00B71326" w:rsidP="00BF6282">
                            <w:pPr>
                              <w:jc w:val="center"/>
                            </w:pPr>
                            <w:r>
                              <w:t>Most common salts</w:t>
                            </w:r>
                          </w:p>
                          <w:p w:rsidR="00B71326" w:rsidRDefault="00ED56C4" w:rsidP="00BF6282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="00B71326">
                              <w:t>PO</w:t>
                            </w:r>
                            <w:r w:rsidR="00B71326">
                              <w:rPr>
                                <w:vertAlign w:val="subscript"/>
                              </w:rPr>
                              <w:t>4</w:t>
                            </w:r>
                          </w:p>
                          <w:p w:rsidR="00B71326" w:rsidRDefault="00ED56C4" w:rsidP="00BF6282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="00B71326">
                              <w:rPr>
                                <w:vertAlign w:val="subscript"/>
                              </w:rPr>
                              <w:t>2</w:t>
                            </w:r>
                            <w:r w:rsidR="00B71326">
                              <w:t>O</w:t>
                            </w:r>
                            <w:r w:rsidR="00B71326">
                              <w:rPr>
                                <w:vertAlign w:val="subscript"/>
                              </w:rPr>
                              <w:t>3</w:t>
                            </w:r>
                          </w:p>
                          <w:p w:rsidR="00B71326" w:rsidRPr="00664E2E" w:rsidRDefault="00ED56C4" w:rsidP="00BF6282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="00B71326">
                              <w:t>Cl</w:t>
                            </w:r>
                            <w:r w:rsidR="00B71326"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7pt;margin-top:4.75pt;width:162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" filled="f" stroked="f">
                <v:textbox>
                  <w:txbxContent>
                    <w:p w:rsidR="00B71326" w:rsidRDefault="00ED56C4" w:rsidP="00BF6282">
                      <w:pPr>
                        <w:jc w:val="center"/>
                      </w:pPr>
                      <w:r>
                        <w:t>UNKNOWN METAL, X</w:t>
                      </w:r>
                    </w:p>
                    <w:p w:rsidR="00B71326" w:rsidRDefault="00B71326" w:rsidP="00BF6282">
                      <w:pPr>
                        <w:jc w:val="center"/>
                      </w:pPr>
                      <w:r>
                        <w:t>Most common salts</w:t>
                      </w:r>
                    </w:p>
                    <w:p w:rsidR="00B71326" w:rsidRDefault="00ED56C4" w:rsidP="00BF6282">
                      <w:pPr>
                        <w:jc w:val="center"/>
                      </w:pPr>
                      <w:r>
                        <w:t>X</w:t>
                      </w:r>
                      <w:r w:rsidR="00B71326">
                        <w:t>PO</w:t>
                      </w:r>
                      <w:r w:rsidR="00B71326">
                        <w:rPr>
                          <w:vertAlign w:val="subscript"/>
                        </w:rPr>
                        <w:t>4</w:t>
                      </w:r>
                    </w:p>
                    <w:p w:rsidR="00B71326" w:rsidRDefault="00ED56C4" w:rsidP="00BF6282">
                      <w:pPr>
                        <w:jc w:val="center"/>
                      </w:pPr>
                      <w:r>
                        <w:t>X</w:t>
                      </w:r>
                      <w:r w:rsidR="00B71326">
                        <w:rPr>
                          <w:vertAlign w:val="subscript"/>
                        </w:rPr>
                        <w:t>2</w:t>
                      </w:r>
                      <w:r w:rsidR="00B71326">
                        <w:t>O</w:t>
                      </w:r>
                      <w:r w:rsidR="00B71326">
                        <w:rPr>
                          <w:vertAlign w:val="subscript"/>
                        </w:rPr>
                        <w:t>3</w:t>
                      </w:r>
                    </w:p>
                    <w:p w:rsidR="00B71326" w:rsidRPr="00664E2E" w:rsidRDefault="00ED56C4" w:rsidP="00BF6282">
                      <w:pPr>
                        <w:jc w:val="center"/>
                      </w:pPr>
                      <w:r>
                        <w:t>X</w:t>
                      </w:r>
                      <w:r w:rsidR="00B71326">
                        <w:t>Cl</w:t>
                      </w:r>
                      <w:r w:rsidR="00B71326"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BF6282" w:rsidRPr="00BF6282" w:rsidRDefault="00BF6282" w:rsidP="00BF6282"/>
    <w:p w:rsidR="00BF6282" w:rsidRPr="00BF6282" w:rsidRDefault="00BF6282" w:rsidP="00BF6282"/>
    <w:p w:rsidR="00BF6282" w:rsidRPr="00BF6282" w:rsidRDefault="00BF6282" w:rsidP="00BF6282"/>
    <w:p w:rsidR="00BF6282" w:rsidRPr="00BF6282" w:rsidRDefault="00BF6282" w:rsidP="00BF6282"/>
    <w:p w:rsidR="00BF6282" w:rsidRPr="00BF6282" w:rsidRDefault="00BF6282" w:rsidP="00BF6282"/>
    <w:p w:rsidR="00195EF1" w:rsidRDefault="00195EF1" w:rsidP="00BF6282"/>
    <w:p w:rsidR="00160CE6" w:rsidRDefault="00160CE6" w:rsidP="00BF6282"/>
    <w:p w:rsidR="00160CE6" w:rsidRDefault="00160CE6" w:rsidP="00BF6282"/>
    <w:p w:rsidR="00BF6282" w:rsidRPr="00BF6282" w:rsidRDefault="00BF6282" w:rsidP="00BF6282">
      <w:r w:rsidRPr="00BF6282">
        <w:t>How many valence electrons does the unknown metal have?</w:t>
      </w:r>
    </w:p>
    <w:p w:rsidR="00BF6282" w:rsidRPr="00BF6282" w:rsidRDefault="00BF6282" w:rsidP="00BF6282"/>
    <w:p w:rsidR="00BF6282" w:rsidRPr="00BF6282" w:rsidRDefault="00160CE6" w:rsidP="00160CE6">
      <w:r>
        <w:t xml:space="preserve">(a) </w:t>
      </w:r>
      <w:r w:rsidR="00BF6282" w:rsidRPr="00BF6282">
        <w:t>1</w:t>
      </w:r>
    </w:p>
    <w:p w:rsidR="00BF6282" w:rsidRPr="00BF6282" w:rsidRDefault="00160CE6" w:rsidP="00160CE6">
      <w:r>
        <w:t xml:space="preserve">(b) </w:t>
      </w:r>
      <w:r w:rsidR="00BF6282" w:rsidRPr="00BF6282">
        <w:t xml:space="preserve">3 </w:t>
      </w:r>
    </w:p>
    <w:p w:rsidR="00BF6282" w:rsidRPr="00BF6282" w:rsidRDefault="00160CE6" w:rsidP="00160CE6">
      <w:r>
        <w:t xml:space="preserve">(c) </w:t>
      </w:r>
      <w:r w:rsidR="00BF6282" w:rsidRPr="00BF6282">
        <w:t>4</w:t>
      </w:r>
    </w:p>
    <w:p w:rsidR="00BF6282" w:rsidRPr="00BF6282" w:rsidRDefault="00160CE6" w:rsidP="00160CE6">
      <w:r>
        <w:t xml:space="preserve">(d) </w:t>
      </w:r>
      <w:r w:rsidR="00BF6282" w:rsidRPr="00BF6282">
        <w:t>6</w:t>
      </w:r>
    </w:p>
    <w:p w:rsidR="00BF6282" w:rsidRPr="00BF6282" w:rsidRDefault="00BF6282" w:rsidP="00BF6282"/>
    <w:p w:rsidR="001D0C34" w:rsidRDefault="001D0C34" w:rsidP="00C4790C">
      <w:pPr>
        <w:pStyle w:val="Ptablebodyfullout"/>
        <w:numPr>
          <w:ilvl w:val="0"/>
          <w:numId w:val="0"/>
        </w:numPr>
        <w:spacing w:before="0" w:after="0"/>
        <w:rPr>
          <w:szCs w:val="24"/>
        </w:rPr>
      </w:pPr>
    </w:p>
    <w:p w:rsidR="00C4790C" w:rsidRPr="00EF3FAB" w:rsidRDefault="007262EB" w:rsidP="00C4790C">
      <w:pPr>
        <w:pStyle w:val="Ptablebodyfullout"/>
        <w:numPr>
          <w:ilvl w:val="0"/>
          <w:numId w:val="0"/>
        </w:numPr>
        <w:spacing w:before="0" w:after="0"/>
        <w:rPr>
          <w:szCs w:val="24"/>
        </w:rPr>
      </w:pPr>
      <w:r>
        <w:rPr>
          <w:szCs w:val="24"/>
        </w:rPr>
        <w:t>9</w:t>
      </w:r>
      <w:r w:rsidR="00EF3FAB">
        <w:rPr>
          <w:szCs w:val="24"/>
        </w:rPr>
        <w:t xml:space="preserve">. </w:t>
      </w:r>
      <w:r w:rsidR="00C4790C" w:rsidRPr="00EF3FAB">
        <w:rPr>
          <w:szCs w:val="24"/>
        </w:rPr>
        <w:t>Nitrogen N is in period 2, group 15. Which of the following elements would have properties most similar to nitrogen?</w:t>
      </w:r>
    </w:p>
    <w:p w:rsidR="00C4790C" w:rsidRPr="00EF3FAB" w:rsidRDefault="00C4790C" w:rsidP="00C4790C">
      <w:pPr>
        <w:pStyle w:val="Ptablebodyfullout"/>
        <w:numPr>
          <w:ilvl w:val="0"/>
          <w:numId w:val="0"/>
        </w:numPr>
        <w:spacing w:before="0" w:after="0"/>
        <w:rPr>
          <w:szCs w:val="24"/>
        </w:rPr>
      </w:pPr>
    </w:p>
    <w:p w:rsidR="00C4790C" w:rsidRPr="00EF3FAB" w:rsidRDefault="00EF3FAB" w:rsidP="00EF3FAB">
      <w:pPr>
        <w:pStyle w:val="Ptablebodyfullout"/>
        <w:numPr>
          <w:ilvl w:val="0"/>
          <w:numId w:val="0"/>
        </w:numPr>
        <w:spacing w:before="0" w:after="0"/>
        <w:rPr>
          <w:szCs w:val="24"/>
        </w:rPr>
      </w:pPr>
      <w:r>
        <w:rPr>
          <w:szCs w:val="24"/>
        </w:rPr>
        <w:t xml:space="preserve">(a) </w:t>
      </w:r>
      <w:proofErr w:type="gramStart"/>
      <w:r w:rsidR="00C4790C" w:rsidRPr="00EF3FAB">
        <w:rPr>
          <w:szCs w:val="24"/>
        </w:rPr>
        <w:t>phosphorus</w:t>
      </w:r>
      <w:proofErr w:type="gramEnd"/>
      <w:r w:rsidR="00C4790C" w:rsidRPr="00EF3FAB">
        <w:rPr>
          <w:szCs w:val="24"/>
        </w:rPr>
        <w:t xml:space="preserve"> P (period 3, group 15)</w:t>
      </w:r>
    </w:p>
    <w:p w:rsidR="00C4790C" w:rsidRPr="00EF3FAB" w:rsidRDefault="00EF3FAB" w:rsidP="00EF3FAB">
      <w:pPr>
        <w:pStyle w:val="Ptablebodyfullout"/>
        <w:numPr>
          <w:ilvl w:val="0"/>
          <w:numId w:val="0"/>
        </w:numPr>
        <w:spacing w:before="0" w:after="0"/>
        <w:rPr>
          <w:szCs w:val="24"/>
        </w:rPr>
      </w:pPr>
      <w:r>
        <w:rPr>
          <w:szCs w:val="24"/>
        </w:rPr>
        <w:t xml:space="preserve">(b) </w:t>
      </w:r>
      <w:proofErr w:type="gramStart"/>
      <w:r w:rsidR="00C4790C" w:rsidRPr="00EF3FAB">
        <w:rPr>
          <w:szCs w:val="24"/>
        </w:rPr>
        <w:t>oxygen</w:t>
      </w:r>
      <w:proofErr w:type="gramEnd"/>
      <w:r w:rsidR="00C4790C" w:rsidRPr="00EF3FAB">
        <w:rPr>
          <w:szCs w:val="24"/>
        </w:rPr>
        <w:t xml:space="preserve"> O (period 2, group 16)</w:t>
      </w:r>
    </w:p>
    <w:p w:rsidR="00C4790C" w:rsidRPr="00EF3FAB" w:rsidRDefault="00EF3FAB" w:rsidP="00EF3FAB">
      <w:pPr>
        <w:pStyle w:val="Ptablebodyfullout"/>
        <w:numPr>
          <w:ilvl w:val="0"/>
          <w:numId w:val="0"/>
        </w:numPr>
        <w:spacing w:before="0" w:after="0"/>
        <w:jc w:val="both"/>
        <w:rPr>
          <w:szCs w:val="24"/>
        </w:rPr>
      </w:pPr>
      <w:r>
        <w:rPr>
          <w:szCs w:val="24"/>
        </w:rPr>
        <w:t xml:space="preserve">(c) </w:t>
      </w:r>
      <w:proofErr w:type="gramStart"/>
      <w:r w:rsidR="00C4790C" w:rsidRPr="00EF3FAB">
        <w:rPr>
          <w:szCs w:val="24"/>
        </w:rPr>
        <w:t>neon</w:t>
      </w:r>
      <w:proofErr w:type="gramEnd"/>
      <w:r w:rsidR="00C4790C" w:rsidRPr="00EF3FAB">
        <w:rPr>
          <w:szCs w:val="24"/>
        </w:rPr>
        <w:t xml:space="preserve"> Ne (period 2, group 18)</w:t>
      </w:r>
    </w:p>
    <w:p w:rsidR="00C4790C" w:rsidRPr="00EF3FAB" w:rsidRDefault="00EF3FAB" w:rsidP="00EF3FAB">
      <w:pPr>
        <w:pStyle w:val="Ptablebodyfullout"/>
        <w:numPr>
          <w:ilvl w:val="0"/>
          <w:numId w:val="0"/>
        </w:numPr>
        <w:spacing w:before="0" w:after="0"/>
        <w:rPr>
          <w:szCs w:val="24"/>
        </w:rPr>
      </w:pPr>
      <w:r>
        <w:rPr>
          <w:szCs w:val="24"/>
        </w:rPr>
        <w:t xml:space="preserve">(d) </w:t>
      </w:r>
      <w:proofErr w:type="gramStart"/>
      <w:r w:rsidR="00C4790C" w:rsidRPr="00EF3FAB">
        <w:rPr>
          <w:szCs w:val="24"/>
        </w:rPr>
        <w:t>sodium</w:t>
      </w:r>
      <w:proofErr w:type="gramEnd"/>
      <w:r w:rsidR="00C4790C" w:rsidRPr="00EF3FAB">
        <w:rPr>
          <w:szCs w:val="24"/>
        </w:rPr>
        <w:t xml:space="preserve"> Na, because its symbol also starts with N</w:t>
      </w:r>
    </w:p>
    <w:p w:rsidR="00842C6B" w:rsidRDefault="00842C6B" w:rsidP="007262EB"/>
    <w:p w:rsidR="00842C6B" w:rsidRDefault="00842C6B" w:rsidP="007262EB"/>
    <w:p w:rsidR="000B3712" w:rsidRPr="00EF3FAB" w:rsidRDefault="007262EB" w:rsidP="007262EB">
      <w:r>
        <w:t xml:space="preserve">10. </w:t>
      </w:r>
      <w:r w:rsidR="000B3712" w:rsidRPr="00EF3FAB">
        <w:t xml:space="preserve">In one molecule of </w:t>
      </w:r>
      <w:proofErr w:type="gramStart"/>
      <w:r w:rsidR="000B3712" w:rsidRPr="00EF3FAB">
        <w:t>CaCO</w:t>
      </w:r>
      <w:r w:rsidR="000B3712" w:rsidRPr="00EF3FAB">
        <w:rPr>
          <w:vertAlign w:val="subscript"/>
        </w:rPr>
        <w:t xml:space="preserve">3 </w:t>
      </w:r>
      <w:r w:rsidR="000B3712" w:rsidRPr="00EF3FAB">
        <w:t xml:space="preserve"> there</w:t>
      </w:r>
      <w:proofErr w:type="gramEnd"/>
      <w:r w:rsidR="000B3712" w:rsidRPr="00EF3FAB">
        <w:t xml:space="preserve"> will be:</w:t>
      </w:r>
    </w:p>
    <w:p w:rsidR="007262EB" w:rsidRDefault="007262EB" w:rsidP="007262EB"/>
    <w:p w:rsidR="000B3712" w:rsidRPr="00EF3FAB" w:rsidRDefault="007262EB" w:rsidP="007262EB">
      <w:r>
        <w:t xml:space="preserve">(a) </w:t>
      </w:r>
      <w:r w:rsidR="000B3712" w:rsidRPr="00EF3FAB">
        <w:t>3 atoms of carbon.</w:t>
      </w:r>
    </w:p>
    <w:p w:rsidR="000B3712" w:rsidRPr="00EF3FAB" w:rsidRDefault="007262EB" w:rsidP="007262EB">
      <w:r>
        <w:t xml:space="preserve">(b) </w:t>
      </w:r>
      <w:r w:rsidR="000B3712" w:rsidRPr="00EF3FAB">
        <w:t>1 atom of chlorine.</w:t>
      </w:r>
    </w:p>
    <w:p w:rsidR="000B3712" w:rsidRPr="00EF3FAB" w:rsidRDefault="007262EB" w:rsidP="007262EB">
      <w:r>
        <w:t xml:space="preserve">(c) </w:t>
      </w:r>
      <w:r w:rsidR="000B3712" w:rsidRPr="00EF3FAB">
        <w:t>1 atom of calcium.</w:t>
      </w:r>
      <w:r w:rsidR="000B3712" w:rsidRPr="00EF3FAB">
        <w:tab/>
      </w:r>
    </w:p>
    <w:p w:rsidR="000B3712" w:rsidRPr="00EF3FAB" w:rsidRDefault="007262EB" w:rsidP="007262EB">
      <w:r>
        <w:t xml:space="preserve">(d) </w:t>
      </w:r>
      <w:r w:rsidR="000B3712" w:rsidRPr="00EF3FAB">
        <w:t>1 atom of oxygen.</w:t>
      </w:r>
    </w:p>
    <w:p w:rsidR="00783DA6" w:rsidRDefault="00783DA6" w:rsidP="00B134AE"/>
    <w:p w:rsidR="00783DA6" w:rsidRDefault="00783DA6" w:rsidP="00B134AE"/>
    <w:p w:rsidR="00DB77BD" w:rsidRDefault="00B134AE" w:rsidP="00B134AE">
      <w:r>
        <w:t>11</w:t>
      </w:r>
      <w:r w:rsidR="00783DA6">
        <w:t>.</w:t>
      </w:r>
      <w:r>
        <w:t xml:space="preserve"> </w:t>
      </w:r>
      <w:r w:rsidR="00DB77BD" w:rsidRPr="00EF3FAB">
        <w:t>The formula for sodium acetate is NaCH</w:t>
      </w:r>
      <w:r w:rsidR="00DB77BD" w:rsidRPr="00EF3FAB">
        <w:rPr>
          <w:vertAlign w:val="subscript"/>
        </w:rPr>
        <w:t>3</w:t>
      </w:r>
      <w:r w:rsidR="00DB77BD" w:rsidRPr="00EF3FAB">
        <w:t>COO. The valence of the acetate ion is:</w:t>
      </w:r>
    </w:p>
    <w:p w:rsidR="00EA0110" w:rsidRPr="00EF3FAB" w:rsidRDefault="00EA0110" w:rsidP="00EA0110">
      <w:pPr>
        <w:ind w:left="360"/>
      </w:pPr>
    </w:p>
    <w:p w:rsidR="00DB77BD" w:rsidRPr="00EF3FAB" w:rsidRDefault="00783DA6" w:rsidP="00783DA6">
      <w:r>
        <w:t xml:space="preserve">(a) </w:t>
      </w:r>
      <w:r w:rsidR="00DB77BD" w:rsidRPr="00EF3FAB">
        <w:t>+2</w:t>
      </w:r>
    </w:p>
    <w:p w:rsidR="00DB77BD" w:rsidRPr="00EF3FAB" w:rsidRDefault="00783DA6" w:rsidP="00783DA6">
      <w:r>
        <w:t xml:space="preserve">(b) </w:t>
      </w:r>
      <w:r w:rsidR="00DB77BD" w:rsidRPr="00EF3FAB">
        <w:t>–1</w:t>
      </w:r>
    </w:p>
    <w:p w:rsidR="00DB77BD" w:rsidRPr="00EF3FAB" w:rsidRDefault="00783DA6" w:rsidP="00783DA6">
      <w:r>
        <w:t xml:space="preserve">(c) </w:t>
      </w:r>
      <w:r w:rsidR="00DB77BD" w:rsidRPr="00EF3FAB">
        <w:t xml:space="preserve">–2 </w:t>
      </w:r>
    </w:p>
    <w:p w:rsidR="00DB77BD" w:rsidRPr="00EF3FAB" w:rsidRDefault="00783DA6" w:rsidP="00783DA6">
      <w:r>
        <w:t xml:space="preserve">(d) </w:t>
      </w:r>
      <w:r w:rsidR="00DB77BD" w:rsidRPr="00EF3FAB">
        <w:t>+3</w:t>
      </w:r>
    </w:p>
    <w:p w:rsidR="00DB77BD" w:rsidRPr="00EF3FAB" w:rsidRDefault="00DB77BD" w:rsidP="00DB77BD">
      <w:pPr>
        <w:rPr>
          <w:szCs w:val="20"/>
        </w:rPr>
      </w:pPr>
    </w:p>
    <w:p w:rsidR="00091F32" w:rsidRPr="00260DA8" w:rsidRDefault="00091F32" w:rsidP="00091F32">
      <w:pPr>
        <w:rPr>
          <w:rFonts w:eastAsia="Calibri"/>
          <w:lang w:eastAsia="en-US"/>
        </w:rPr>
      </w:pPr>
    </w:p>
    <w:p w:rsidR="006A7FBB" w:rsidRDefault="006A7FBB" w:rsidP="00091F32">
      <w:pPr>
        <w:rPr>
          <w:rFonts w:eastAsia="Calibri"/>
          <w:lang w:eastAsia="en-US"/>
        </w:rPr>
      </w:pPr>
    </w:p>
    <w:p w:rsidR="006A7FBB" w:rsidRDefault="006A7FBB" w:rsidP="00091F32">
      <w:pPr>
        <w:rPr>
          <w:rFonts w:eastAsia="Calibri"/>
          <w:lang w:eastAsia="en-US"/>
        </w:rPr>
      </w:pPr>
    </w:p>
    <w:p w:rsidR="00091F32" w:rsidRPr="00260DA8" w:rsidRDefault="00B01BA4" w:rsidP="00091F3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12.</w:t>
      </w:r>
      <w:r w:rsidR="00091F32" w:rsidRPr="00260DA8">
        <w:rPr>
          <w:rFonts w:eastAsia="Calibri"/>
          <w:lang w:eastAsia="en-US"/>
        </w:rPr>
        <w:tab/>
        <w:t>The figure below shows the atomic symbol of element X:</w:t>
      </w:r>
    </w:p>
    <w:p w:rsidR="00091F32" w:rsidRPr="00260DA8" w:rsidRDefault="00091F32" w:rsidP="00091F32">
      <w:pPr>
        <w:rPr>
          <w:rFonts w:eastAsia="Calibri"/>
          <w:vertAlign w:val="subscript"/>
          <w:lang w:eastAsia="en-US"/>
        </w:rPr>
      </w:pPr>
      <w:r w:rsidRPr="00260DA8">
        <w:rPr>
          <w:rFonts w:eastAsia="Calibri"/>
          <w:lang w:eastAsia="en-US"/>
        </w:rPr>
        <w:tab/>
      </w:r>
      <w:r w:rsidRPr="00260DA8">
        <w:rPr>
          <w:rFonts w:eastAsia="Calibri"/>
          <w:lang w:eastAsia="en-US"/>
        </w:rPr>
        <w:tab/>
        <w:t xml:space="preserve">        </w:t>
      </w:r>
      <w:r w:rsidRPr="00260DA8">
        <w:rPr>
          <w:rFonts w:eastAsia="Calibri"/>
          <w:vertAlign w:val="subscript"/>
          <w:lang w:eastAsia="en-US"/>
        </w:rPr>
        <w:t>15</w:t>
      </w:r>
    </w:p>
    <w:p w:rsidR="00091F32" w:rsidRPr="00260DA8" w:rsidRDefault="00091F32" w:rsidP="00091F32">
      <w:pPr>
        <w:rPr>
          <w:rFonts w:eastAsia="Calibri"/>
          <w:lang w:eastAsia="en-US"/>
        </w:rPr>
      </w:pPr>
      <w:r w:rsidRPr="00260DA8">
        <w:rPr>
          <w:rFonts w:eastAsia="Calibri"/>
          <w:lang w:eastAsia="en-US"/>
        </w:rPr>
        <w:tab/>
      </w:r>
      <w:r w:rsidRPr="00260DA8">
        <w:rPr>
          <w:rFonts w:eastAsia="Calibri"/>
          <w:lang w:eastAsia="en-US"/>
        </w:rPr>
        <w:tab/>
      </w:r>
      <w:r w:rsidRPr="00260DA8">
        <w:rPr>
          <w:rFonts w:eastAsia="Calibri"/>
          <w:lang w:eastAsia="en-US"/>
        </w:rPr>
        <w:tab/>
        <w:t>X</w:t>
      </w:r>
    </w:p>
    <w:p w:rsidR="00091F32" w:rsidRPr="00260DA8" w:rsidRDefault="00091F32" w:rsidP="00091F32">
      <w:pPr>
        <w:rPr>
          <w:rFonts w:eastAsia="Calibri"/>
          <w:vertAlign w:val="superscript"/>
          <w:lang w:eastAsia="en-US"/>
        </w:rPr>
      </w:pPr>
      <w:r w:rsidRPr="00260DA8">
        <w:rPr>
          <w:rFonts w:eastAsia="Calibri"/>
          <w:lang w:eastAsia="en-US"/>
        </w:rPr>
        <w:tab/>
      </w:r>
      <w:r w:rsidRPr="00260DA8">
        <w:rPr>
          <w:rFonts w:eastAsia="Calibri"/>
          <w:lang w:eastAsia="en-US"/>
        </w:rPr>
        <w:tab/>
        <w:t xml:space="preserve">         </w:t>
      </w:r>
      <w:r w:rsidRPr="00260DA8">
        <w:rPr>
          <w:rFonts w:eastAsia="Calibri"/>
          <w:vertAlign w:val="superscript"/>
          <w:lang w:eastAsia="en-US"/>
        </w:rPr>
        <w:t>7</w:t>
      </w:r>
    </w:p>
    <w:p w:rsidR="00091F32" w:rsidRPr="00260DA8" w:rsidRDefault="00091F32" w:rsidP="00091F32">
      <w:pPr>
        <w:rPr>
          <w:rFonts w:eastAsia="Calibri"/>
          <w:lang w:eastAsia="en-US"/>
        </w:rPr>
      </w:pPr>
    </w:p>
    <w:p w:rsidR="00091F32" w:rsidRPr="00260DA8" w:rsidRDefault="00091F32" w:rsidP="00091F32">
      <w:pPr>
        <w:rPr>
          <w:rFonts w:eastAsia="Calibri"/>
          <w:lang w:eastAsia="en-US"/>
        </w:rPr>
      </w:pPr>
      <w:r w:rsidRPr="00260DA8">
        <w:rPr>
          <w:rFonts w:eastAsia="Calibri"/>
          <w:lang w:eastAsia="en-US"/>
        </w:rPr>
        <w:tab/>
        <w:t>Which of the following is the correct electron configuration for element X?</w:t>
      </w:r>
    </w:p>
    <w:p w:rsidR="00091F32" w:rsidRPr="00260DA8" w:rsidRDefault="00091F32" w:rsidP="00091F32">
      <w:pPr>
        <w:rPr>
          <w:rFonts w:eastAsia="Calibri"/>
          <w:lang w:eastAsia="en-US"/>
        </w:rPr>
      </w:pPr>
    </w:p>
    <w:p w:rsidR="00091F32" w:rsidRPr="00260DA8" w:rsidRDefault="00260DA8" w:rsidP="00091F3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(a) </w:t>
      </w:r>
      <w:proofErr w:type="gramStart"/>
      <w:r w:rsidR="00091F32" w:rsidRPr="00260DA8">
        <w:rPr>
          <w:rFonts w:eastAsia="Calibri"/>
          <w:lang w:eastAsia="en-US"/>
        </w:rPr>
        <w:t>2 ,</w:t>
      </w:r>
      <w:proofErr w:type="gramEnd"/>
      <w:r w:rsidR="00091F32" w:rsidRPr="00260DA8">
        <w:rPr>
          <w:rFonts w:eastAsia="Calibri"/>
          <w:lang w:eastAsia="en-US"/>
        </w:rPr>
        <w:t xml:space="preserve"> 5</w:t>
      </w:r>
    </w:p>
    <w:p w:rsidR="00091F32" w:rsidRPr="00260DA8" w:rsidRDefault="00260DA8" w:rsidP="00091F3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(b) </w:t>
      </w:r>
      <w:proofErr w:type="gramStart"/>
      <w:r w:rsidR="00091F32" w:rsidRPr="00260DA8">
        <w:rPr>
          <w:rFonts w:eastAsia="Calibri"/>
          <w:lang w:eastAsia="en-US"/>
        </w:rPr>
        <w:t>2 ,</w:t>
      </w:r>
      <w:proofErr w:type="gramEnd"/>
      <w:r w:rsidR="00091F32" w:rsidRPr="00260DA8">
        <w:rPr>
          <w:rFonts w:eastAsia="Calibri"/>
          <w:lang w:eastAsia="en-US"/>
        </w:rPr>
        <w:t xml:space="preserve"> 6</w:t>
      </w:r>
    </w:p>
    <w:p w:rsidR="00091F32" w:rsidRPr="00260DA8" w:rsidRDefault="00260DA8" w:rsidP="00091F3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(c) </w:t>
      </w:r>
      <w:proofErr w:type="gramStart"/>
      <w:r w:rsidR="00091F32" w:rsidRPr="00260DA8">
        <w:rPr>
          <w:rFonts w:eastAsia="Calibri"/>
          <w:lang w:eastAsia="en-US"/>
        </w:rPr>
        <w:t>2 ,</w:t>
      </w:r>
      <w:proofErr w:type="gramEnd"/>
      <w:r w:rsidR="00091F32" w:rsidRPr="00260DA8">
        <w:rPr>
          <w:rFonts w:eastAsia="Calibri"/>
          <w:lang w:eastAsia="en-US"/>
        </w:rPr>
        <w:t xml:space="preserve"> 7</w:t>
      </w:r>
    </w:p>
    <w:p w:rsidR="00091F32" w:rsidRPr="00260DA8" w:rsidRDefault="00260DA8" w:rsidP="00091F3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(d) </w:t>
      </w:r>
      <w:proofErr w:type="gramStart"/>
      <w:r w:rsidR="00AE393C">
        <w:rPr>
          <w:rFonts w:eastAsia="Calibri"/>
          <w:lang w:eastAsia="en-US"/>
        </w:rPr>
        <w:t>2 ,8</w:t>
      </w:r>
      <w:proofErr w:type="gramEnd"/>
      <w:r w:rsidR="00091F32" w:rsidRPr="00260DA8">
        <w:rPr>
          <w:rFonts w:eastAsia="Calibri"/>
          <w:lang w:eastAsia="en-US"/>
        </w:rPr>
        <w:t>, 5</w:t>
      </w:r>
    </w:p>
    <w:p w:rsidR="00091F32" w:rsidRPr="00260DA8" w:rsidRDefault="00091F32" w:rsidP="00091F32">
      <w:pPr>
        <w:rPr>
          <w:rFonts w:eastAsia="Calibri"/>
          <w:lang w:eastAsia="en-US"/>
        </w:rPr>
      </w:pPr>
    </w:p>
    <w:p w:rsidR="00091F32" w:rsidRPr="00260DA8" w:rsidRDefault="00091F32" w:rsidP="00091F32">
      <w:pPr>
        <w:rPr>
          <w:rFonts w:eastAsia="Calibri"/>
          <w:lang w:eastAsia="en-US"/>
        </w:rPr>
      </w:pPr>
    </w:p>
    <w:p w:rsidR="00091F32" w:rsidRPr="00B01BA4" w:rsidRDefault="00B01BA4" w:rsidP="00091F32">
      <w:pPr>
        <w:rPr>
          <w:rFonts w:eastAsia="Calibri"/>
          <w:lang w:eastAsia="en-US"/>
        </w:rPr>
      </w:pPr>
      <w:r w:rsidRPr="00B01BA4">
        <w:rPr>
          <w:rFonts w:eastAsia="Calibri"/>
          <w:lang w:eastAsia="en-US"/>
        </w:rPr>
        <w:t>13.</w:t>
      </w:r>
      <w:r w:rsidR="00091F32" w:rsidRPr="00B01BA4">
        <w:rPr>
          <w:rFonts w:eastAsia="Calibri"/>
          <w:lang w:eastAsia="en-US"/>
        </w:rPr>
        <w:tab/>
        <w:t>The table below shows information about particles A and B</w:t>
      </w:r>
    </w:p>
    <w:p w:rsidR="00091F32" w:rsidRPr="00B01BA4" w:rsidRDefault="00091F32" w:rsidP="00091F32">
      <w:pPr>
        <w:rPr>
          <w:rFonts w:eastAsia="Calibri"/>
          <w:lang w:eastAsia="en-US"/>
        </w:rPr>
      </w:pPr>
    </w:p>
    <w:p w:rsidR="00091F32" w:rsidRPr="00B01BA4" w:rsidRDefault="00091F32" w:rsidP="00091F32">
      <w:pPr>
        <w:rPr>
          <w:rFonts w:eastAsia="Calibri"/>
          <w:lang w:eastAsia="en-US"/>
        </w:rPr>
      </w:pPr>
      <w:r w:rsidRPr="00B01BA4">
        <w:rPr>
          <w:rFonts w:eastAsia="Calibri"/>
          <w:lang w:eastAsia="en-US"/>
        </w:rPr>
        <w:tab/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1984"/>
        <w:gridCol w:w="2694"/>
      </w:tblGrid>
      <w:tr w:rsidR="00091F32" w:rsidRPr="00B01BA4" w:rsidTr="00C4790C">
        <w:tc>
          <w:tcPr>
            <w:tcW w:w="1276" w:type="dxa"/>
          </w:tcPr>
          <w:p w:rsidR="00091F32" w:rsidRPr="00B01BA4" w:rsidRDefault="00091F32" w:rsidP="00091F32">
            <w:pPr>
              <w:rPr>
                <w:rFonts w:eastAsia="Calibri"/>
                <w:lang w:eastAsia="en-US"/>
              </w:rPr>
            </w:pPr>
            <w:r w:rsidRPr="00B01BA4">
              <w:rPr>
                <w:rFonts w:eastAsia="Calibri"/>
                <w:lang w:eastAsia="en-US"/>
              </w:rPr>
              <w:t>Particle</w:t>
            </w:r>
          </w:p>
        </w:tc>
        <w:tc>
          <w:tcPr>
            <w:tcW w:w="1984" w:type="dxa"/>
          </w:tcPr>
          <w:p w:rsidR="00091F32" w:rsidRPr="00B01BA4" w:rsidRDefault="00091F32" w:rsidP="00091F32">
            <w:pPr>
              <w:rPr>
                <w:rFonts w:eastAsia="Calibri"/>
                <w:lang w:eastAsia="en-US"/>
              </w:rPr>
            </w:pPr>
            <w:r w:rsidRPr="00B01BA4">
              <w:rPr>
                <w:rFonts w:eastAsia="Calibri"/>
                <w:lang w:eastAsia="en-US"/>
              </w:rPr>
              <w:t>Proton number</w:t>
            </w:r>
          </w:p>
        </w:tc>
        <w:tc>
          <w:tcPr>
            <w:tcW w:w="2694" w:type="dxa"/>
          </w:tcPr>
          <w:p w:rsidR="00091F32" w:rsidRPr="00B01BA4" w:rsidRDefault="00091F32" w:rsidP="00091F32">
            <w:pPr>
              <w:rPr>
                <w:rFonts w:eastAsia="Calibri"/>
                <w:lang w:eastAsia="en-US"/>
              </w:rPr>
            </w:pPr>
            <w:r w:rsidRPr="00B01BA4">
              <w:rPr>
                <w:rFonts w:eastAsia="Calibri"/>
                <w:lang w:eastAsia="en-US"/>
              </w:rPr>
              <w:t>Electron arrangement</w:t>
            </w:r>
          </w:p>
        </w:tc>
      </w:tr>
      <w:tr w:rsidR="00091F32" w:rsidRPr="00B01BA4" w:rsidTr="00C4790C">
        <w:tc>
          <w:tcPr>
            <w:tcW w:w="1276" w:type="dxa"/>
          </w:tcPr>
          <w:p w:rsidR="00091F32" w:rsidRPr="00B01BA4" w:rsidRDefault="00091F32" w:rsidP="00091F32">
            <w:pPr>
              <w:rPr>
                <w:rFonts w:eastAsia="Calibri"/>
                <w:lang w:eastAsia="en-US"/>
              </w:rPr>
            </w:pPr>
            <w:r w:rsidRPr="00B01BA4">
              <w:rPr>
                <w:rFonts w:eastAsia="Calibri"/>
                <w:lang w:eastAsia="en-US"/>
              </w:rPr>
              <w:t>A</w:t>
            </w:r>
          </w:p>
        </w:tc>
        <w:tc>
          <w:tcPr>
            <w:tcW w:w="1984" w:type="dxa"/>
          </w:tcPr>
          <w:p w:rsidR="00091F32" w:rsidRPr="00B01BA4" w:rsidRDefault="00091F32" w:rsidP="00091F32">
            <w:pPr>
              <w:rPr>
                <w:rFonts w:eastAsia="Calibri"/>
                <w:lang w:eastAsia="en-US"/>
              </w:rPr>
            </w:pPr>
            <w:r w:rsidRPr="00B01BA4">
              <w:rPr>
                <w:rFonts w:eastAsia="Calibri"/>
                <w:lang w:eastAsia="en-US"/>
              </w:rPr>
              <w:t>11</w:t>
            </w:r>
          </w:p>
        </w:tc>
        <w:tc>
          <w:tcPr>
            <w:tcW w:w="2694" w:type="dxa"/>
          </w:tcPr>
          <w:p w:rsidR="00091F32" w:rsidRPr="00B01BA4" w:rsidRDefault="00091F32" w:rsidP="00091F32">
            <w:pPr>
              <w:rPr>
                <w:rFonts w:eastAsia="Calibri"/>
                <w:lang w:eastAsia="en-US"/>
              </w:rPr>
            </w:pPr>
            <w:r w:rsidRPr="00B01BA4">
              <w:rPr>
                <w:rFonts w:eastAsia="Calibri"/>
                <w:lang w:eastAsia="en-US"/>
              </w:rPr>
              <w:t>2 , 8</w:t>
            </w:r>
          </w:p>
        </w:tc>
      </w:tr>
      <w:tr w:rsidR="00091F32" w:rsidRPr="00B01BA4" w:rsidTr="00C4790C">
        <w:tc>
          <w:tcPr>
            <w:tcW w:w="1276" w:type="dxa"/>
          </w:tcPr>
          <w:p w:rsidR="00091F32" w:rsidRPr="00B01BA4" w:rsidRDefault="00091F32" w:rsidP="00091F32">
            <w:pPr>
              <w:rPr>
                <w:rFonts w:eastAsia="Calibri"/>
                <w:lang w:eastAsia="en-US"/>
              </w:rPr>
            </w:pPr>
            <w:r w:rsidRPr="00B01BA4">
              <w:rPr>
                <w:rFonts w:eastAsia="Calibri"/>
                <w:lang w:eastAsia="en-US"/>
              </w:rPr>
              <w:t>B</w:t>
            </w:r>
          </w:p>
        </w:tc>
        <w:tc>
          <w:tcPr>
            <w:tcW w:w="1984" w:type="dxa"/>
          </w:tcPr>
          <w:p w:rsidR="00091F32" w:rsidRPr="00B01BA4" w:rsidRDefault="00091F32" w:rsidP="00091F32">
            <w:pPr>
              <w:rPr>
                <w:rFonts w:eastAsia="Calibri"/>
                <w:lang w:eastAsia="en-US"/>
              </w:rPr>
            </w:pPr>
            <w:r w:rsidRPr="00B01BA4">
              <w:rPr>
                <w:rFonts w:eastAsia="Calibri"/>
                <w:lang w:eastAsia="en-US"/>
              </w:rPr>
              <w:t>19</w:t>
            </w:r>
          </w:p>
        </w:tc>
        <w:tc>
          <w:tcPr>
            <w:tcW w:w="2694" w:type="dxa"/>
          </w:tcPr>
          <w:p w:rsidR="00091F32" w:rsidRPr="00B01BA4" w:rsidRDefault="00091F32" w:rsidP="00091F32">
            <w:pPr>
              <w:rPr>
                <w:rFonts w:eastAsia="Calibri"/>
                <w:lang w:eastAsia="en-US"/>
              </w:rPr>
            </w:pPr>
            <w:r w:rsidRPr="00B01BA4">
              <w:rPr>
                <w:rFonts w:eastAsia="Calibri"/>
                <w:lang w:eastAsia="en-US"/>
              </w:rPr>
              <w:t>2 , 8 , 8</w:t>
            </w:r>
          </w:p>
        </w:tc>
      </w:tr>
    </w:tbl>
    <w:p w:rsidR="00091F32" w:rsidRPr="00B01BA4" w:rsidRDefault="00091F32" w:rsidP="00091F32">
      <w:pPr>
        <w:rPr>
          <w:rFonts w:eastAsia="Calibri"/>
          <w:lang w:eastAsia="en-US"/>
        </w:rPr>
      </w:pPr>
    </w:p>
    <w:p w:rsidR="00091F32" w:rsidRPr="00B01BA4" w:rsidRDefault="00091F32" w:rsidP="00091F32">
      <w:pPr>
        <w:rPr>
          <w:rFonts w:eastAsia="Calibri"/>
          <w:lang w:eastAsia="en-US"/>
        </w:rPr>
      </w:pPr>
    </w:p>
    <w:p w:rsidR="00091F32" w:rsidRPr="00B01BA4" w:rsidRDefault="00091F32" w:rsidP="00091F32">
      <w:pPr>
        <w:rPr>
          <w:rFonts w:eastAsia="Calibri"/>
          <w:lang w:eastAsia="en-US"/>
        </w:rPr>
      </w:pPr>
      <w:r w:rsidRPr="00B01BA4">
        <w:rPr>
          <w:rFonts w:eastAsia="Calibri"/>
          <w:lang w:eastAsia="en-US"/>
        </w:rPr>
        <w:tab/>
        <w:t xml:space="preserve">Based on the information provided, A and B </w:t>
      </w:r>
      <w:proofErr w:type="gramStart"/>
      <w:r w:rsidRPr="00B01BA4">
        <w:rPr>
          <w:rFonts w:eastAsia="Calibri"/>
          <w:lang w:eastAsia="en-US"/>
        </w:rPr>
        <w:t>are</w:t>
      </w:r>
      <w:proofErr w:type="gramEnd"/>
      <w:r w:rsidRPr="00B01BA4">
        <w:rPr>
          <w:rFonts w:eastAsia="Calibri"/>
          <w:lang w:eastAsia="en-US"/>
        </w:rPr>
        <w:t>:</w:t>
      </w:r>
    </w:p>
    <w:p w:rsidR="00091F32" w:rsidRPr="00B01BA4" w:rsidRDefault="00091F32" w:rsidP="00091F32">
      <w:pPr>
        <w:rPr>
          <w:rFonts w:eastAsia="Calibri"/>
          <w:lang w:eastAsia="en-US"/>
        </w:rPr>
      </w:pPr>
    </w:p>
    <w:p w:rsidR="00B01BA4" w:rsidRPr="00B01BA4" w:rsidRDefault="00B01BA4" w:rsidP="00091F32">
      <w:pPr>
        <w:rPr>
          <w:rFonts w:eastAsia="Calibri"/>
          <w:lang w:eastAsia="en-US"/>
        </w:rPr>
      </w:pPr>
      <w:r w:rsidRPr="00B01BA4">
        <w:rPr>
          <w:rFonts w:eastAsia="Calibri"/>
          <w:lang w:eastAsia="en-US"/>
        </w:rPr>
        <w:t xml:space="preserve">(a) </w:t>
      </w:r>
      <w:proofErr w:type="gramStart"/>
      <w:r w:rsidR="00091F32" w:rsidRPr="00B01BA4">
        <w:rPr>
          <w:rFonts w:eastAsia="Calibri"/>
          <w:lang w:eastAsia="en-US"/>
        </w:rPr>
        <w:t>positive</w:t>
      </w:r>
      <w:proofErr w:type="gramEnd"/>
      <w:r w:rsidR="00091F32" w:rsidRPr="00B01BA4">
        <w:rPr>
          <w:rFonts w:eastAsia="Calibri"/>
          <w:lang w:eastAsia="en-US"/>
        </w:rPr>
        <w:t xml:space="preserve"> ions</w:t>
      </w:r>
    </w:p>
    <w:p w:rsidR="00091F32" w:rsidRPr="00B01BA4" w:rsidRDefault="00B01BA4" w:rsidP="00091F32">
      <w:pPr>
        <w:rPr>
          <w:rFonts w:eastAsia="Calibri"/>
          <w:lang w:eastAsia="en-US"/>
        </w:rPr>
      </w:pPr>
      <w:r w:rsidRPr="00B01BA4">
        <w:rPr>
          <w:rFonts w:eastAsia="Calibri"/>
          <w:lang w:eastAsia="en-US"/>
        </w:rPr>
        <w:t xml:space="preserve">(b) </w:t>
      </w:r>
      <w:proofErr w:type="gramStart"/>
      <w:r w:rsidR="00091F32" w:rsidRPr="00B01BA4">
        <w:rPr>
          <w:rFonts w:eastAsia="Calibri"/>
          <w:lang w:eastAsia="en-US"/>
        </w:rPr>
        <w:t>negative</w:t>
      </w:r>
      <w:proofErr w:type="gramEnd"/>
      <w:r w:rsidR="00091F32" w:rsidRPr="00B01BA4">
        <w:rPr>
          <w:rFonts w:eastAsia="Calibri"/>
          <w:lang w:eastAsia="en-US"/>
        </w:rPr>
        <w:t xml:space="preserve"> ions</w:t>
      </w:r>
    </w:p>
    <w:p w:rsidR="00091F32" w:rsidRPr="00B01BA4" w:rsidRDefault="00B01BA4" w:rsidP="00091F32">
      <w:pPr>
        <w:rPr>
          <w:rFonts w:eastAsia="Calibri"/>
          <w:lang w:eastAsia="en-US"/>
        </w:rPr>
      </w:pPr>
      <w:r w:rsidRPr="00B01BA4">
        <w:rPr>
          <w:rFonts w:eastAsia="Calibri"/>
          <w:lang w:eastAsia="en-US"/>
        </w:rPr>
        <w:t xml:space="preserve">(c) </w:t>
      </w:r>
      <w:proofErr w:type="gramStart"/>
      <w:r w:rsidR="00091F32" w:rsidRPr="00B01BA4">
        <w:rPr>
          <w:rFonts w:eastAsia="Calibri"/>
          <w:lang w:eastAsia="en-US"/>
        </w:rPr>
        <w:t>noble</w:t>
      </w:r>
      <w:proofErr w:type="gramEnd"/>
      <w:r w:rsidR="00091F32" w:rsidRPr="00B01BA4">
        <w:rPr>
          <w:rFonts w:eastAsia="Calibri"/>
          <w:lang w:eastAsia="en-US"/>
        </w:rPr>
        <w:t xml:space="preserve"> gases</w:t>
      </w:r>
    </w:p>
    <w:p w:rsidR="00091F32" w:rsidRPr="00B01BA4" w:rsidRDefault="00B01BA4" w:rsidP="00091F32">
      <w:pPr>
        <w:rPr>
          <w:rFonts w:eastAsia="Calibri"/>
          <w:lang w:eastAsia="en-US"/>
        </w:rPr>
      </w:pPr>
      <w:r w:rsidRPr="00B01BA4">
        <w:rPr>
          <w:rFonts w:eastAsia="Calibri"/>
          <w:lang w:eastAsia="en-US"/>
        </w:rPr>
        <w:t>(d)</w:t>
      </w:r>
      <w:r>
        <w:rPr>
          <w:rFonts w:eastAsia="Calibri"/>
          <w:lang w:eastAsia="en-US"/>
        </w:rPr>
        <w:t xml:space="preserve"> </w:t>
      </w:r>
      <w:proofErr w:type="gramStart"/>
      <w:r w:rsidR="00091F32" w:rsidRPr="00B01BA4">
        <w:rPr>
          <w:rFonts w:eastAsia="Calibri"/>
          <w:lang w:eastAsia="en-US"/>
        </w:rPr>
        <w:t>isotopes</w:t>
      </w:r>
      <w:proofErr w:type="gramEnd"/>
      <w:r w:rsidR="00091F32" w:rsidRPr="00B01BA4">
        <w:rPr>
          <w:rFonts w:eastAsia="Calibri"/>
          <w:lang w:eastAsia="en-US"/>
        </w:rPr>
        <w:t xml:space="preserve"> of the same element</w:t>
      </w:r>
    </w:p>
    <w:p w:rsidR="00B10F79" w:rsidRPr="00B01BA4" w:rsidRDefault="00B10F79" w:rsidP="00091F32">
      <w:pPr>
        <w:rPr>
          <w:rFonts w:eastAsia="Calibri"/>
          <w:lang w:eastAsia="en-US"/>
        </w:rPr>
      </w:pPr>
    </w:p>
    <w:p w:rsidR="00B01BA4" w:rsidRDefault="00B01BA4" w:rsidP="00B10F79">
      <w:pPr>
        <w:rPr>
          <w:rFonts w:eastAsia="Calibri"/>
          <w:sz w:val="22"/>
          <w:szCs w:val="22"/>
          <w:lang w:eastAsia="en-US"/>
        </w:rPr>
      </w:pPr>
    </w:p>
    <w:p w:rsidR="00842C6B" w:rsidRDefault="00842C6B" w:rsidP="00B10F79">
      <w:pPr>
        <w:rPr>
          <w:rFonts w:eastAsia="Calibri"/>
          <w:sz w:val="22"/>
          <w:szCs w:val="22"/>
          <w:lang w:eastAsia="en-US"/>
        </w:rPr>
      </w:pPr>
    </w:p>
    <w:p w:rsidR="00B01BA4" w:rsidRDefault="00B01BA4" w:rsidP="00B10F79">
      <w:pPr>
        <w:rPr>
          <w:rFonts w:eastAsia="Calibri"/>
          <w:lang w:eastAsia="en-US"/>
        </w:rPr>
      </w:pPr>
      <w:r w:rsidRPr="00B01BA4">
        <w:rPr>
          <w:rFonts w:eastAsia="Calibri"/>
          <w:lang w:eastAsia="en-US"/>
        </w:rPr>
        <w:t xml:space="preserve">14. </w:t>
      </w:r>
      <w:r w:rsidR="00B10F79" w:rsidRPr="00B01BA4">
        <w:rPr>
          <w:rFonts w:eastAsia="Calibri"/>
          <w:lang w:eastAsia="en-US"/>
        </w:rPr>
        <w:t>Th</w:t>
      </w:r>
      <w:r w:rsidR="00B271B5" w:rsidRPr="00B01BA4">
        <w:rPr>
          <w:rFonts w:eastAsia="Calibri"/>
          <w:lang w:eastAsia="en-US"/>
        </w:rPr>
        <w:t>e formula of a chloride salt of</w:t>
      </w:r>
      <w:r w:rsidR="00B10F79" w:rsidRPr="00B01BA4">
        <w:rPr>
          <w:rFonts w:eastAsia="Calibri"/>
          <w:lang w:eastAsia="en-US"/>
        </w:rPr>
        <w:t xml:space="preserve"> </w:t>
      </w:r>
      <w:r w:rsidR="00B271B5" w:rsidRPr="00B01BA4">
        <w:rPr>
          <w:rFonts w:eastAsia="Calibri"/>
          <w:lang w:eastAsia="en-US"/>
        </w:rPr>
        <w:t>‘</w:t>
      </w:r>
      <w:r w:rsidR="00B10F79" w:rsidRPr="00B01BA4">
        <w:rPr>
          <w:rFonts w:eastAsia="Calibri"/>
          <w:lang w:eastAsia="en-US"/>
        </w:rPr>
        <w:t>M</w:t>
      </w:r>
      <w:r w:rsidR="00B271B5" w:rsidRPr="00B01BA4">
        <w:rPr>
          <w:rFonts w:eastAsia="Calibri"/>
          <w:lang w:eastAsia="en-US"/>
        </w:rPr>
        <w:t>’</w:t>
      </w:r>
      <w:r w:rsidR="00B10F79" w:rsidRPr="00B01BA4">
        <w:rPr>
          <w:rFonts w:eastAsia="Calibri"/>
          <w:lang w:eastAsia="en-US"/>
        </w:rPr>
        <w:t xml:space="preserve"> is MCl</w:t>
      </w:r>
      <w:r w:rsidR="00B10F79" w:rsidRPr="00B01BA4">
        <w:rPr>
          <w:rFonts w:eastAsia="Calibri"/>
          <w:vertAlign w:val="subscript"/>
          <w:lang w:eastAsia="en-US"/>
        </w:rPr>
        <w:t>2</w:t>
      </w:r>
      <w:r w:rsidR="00655098">
        <w:rPr>
          <w:rFonts w:eastAsia="Calibri"/>
          <w:lang w:eastAsia="en-US"/>
        </w:rPr>
        <w:t xml:space="preserve">.  What is the formula of a </w:t>
      </w:r>
      <w:proofErr w:type="spellStart"/>
      <w:proofErr w:type="gramStart"/>
      <w:r w:rsidR="00655098">
        <w:rPr>
          <w:rFonts w:eastAsia="Calibri"/>
          <w:lang w:eastAsia="en-US"/>
        </w:rPr>
        <w:t>sulf</w:t>
      </w:r>
      <w:r w:rsidR="00B10F79" w:rsidRPr="00B01BA4">
        <w:rPr>
          <w:rFonts w:eastAsia="Calibri"/>
          <w:lang w:eastAsia="en-US"/>
        </w:rPr>
        <w:t>ate</w:t>
      </w:r>
      <w:proofErr w:type="spellEnd"/>
      <w:proofErr w:type="gramEnd"/>
      <w:r w:rsidR="00B10F79" w:rsidRPr="00B01BA4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 </w:t>
      </w:r>
    </w:p>
    <w:p w:rsidR="00B10F79" w:rsidRPr="00B01BA4" w:rsidRDefault="00B01BA4" w:rsidP="00B10F7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     </w:t>
      </w:r>
      <w:proofErr w:type="gramStart"/>
      <w:r w:rsidR="00B10F79" w:rsidRPr="00B01BA4">
        <w:rPr>
          <w:rFonts w:eastAsia="Calibri"/>
          <w:lang w:eastAsia="en-US"/>
        </w:rPr>
        <w:t>salt</w:t>
      </w:r>
      <w:proofErr w:type="gramEnd"/>
      <w:r w:rsidR="00B10F79" w:rsidRPr="00B01BA4">
        <w:rPr>
          <w:rFonts w:eastAsia="Calibri"/>
          <w:lang w:eastAsia="en-US"/>
        </w:rPr>
        <w:t xml:space="preserve"> of </w:t>
      </w:r>
      <w:r w:rsidR="00B271B5" w:rsidRPr="00B01BA4">
        <w:rPr>
          <w:rFonts w:eastAsia="Calibri"/>
          <w:lang w:eastAsia="en-US"/>
        </w:rPr>
        <w:t>‘</w:t>
      </w:r>
      <w:r w:rsidR="00B10F79" w:rsidRPr="00B01BA4">
        <w:rPr>
          <w:rFonts w:eastAsia="Calibri"/>
          <w:lang w:eastAsia="en-US"/>
        </w:rPr>
        <w:t>M</w:t>
      </w:r>
      <w:r w:rsidR="00B271B5" w:rsidRPr="00B01BA4">
        <w:rPr>
          <w:rFonts w:eastAsia="Calibri"/>
          <w:lang w:eastAsia="en-US"/>
        </w:rPr>
        <w:t>’</w:t>
      </w:r>
      <w:r w:rsidR="00B10F79" w:rsidRPr="00B01BA4">
        <w:rPr>
          <w:rFonts w:eastAsia="Calibri"/>
          <w:lang w:eastAsia="en-US"/>
        </w:rPr>
        <w:t>?</w:t>
      </w:r>
    </w:p>
    <w:p w:rsidR="00B01BA4" w:rsidRDefault="00B01BA4" w:rsidP="00B10F79">
      <w:pPr>
        <w:rPr>
          <w:rFonts w:eastAsia="Calibri"/>
          <w:lang w:eastAsia="en-US"/>
        </w:rPr>
      </w:pPr>
    </w:p>
    <w:p w:rsidR="00B01BA4" w:rsidRDefault="00B01BA4" w:rsidP="00B10F79">
      <w:pPr>
        <w:rPr>
          <w:rFonts w:eastAsia="Calibri"/>
          <w:vertAlign w:val="subscript"/>
          <w:lang w:eastAsia="en-US"/>
        </w:rPr>
      </w:pPr>
      <w:r>
        <w:rPr>
          <w:rFonts w:eastAsia="Calibri"/>
          <w:lang w:eastAsia="en-US"/>
        </w:rPr>
        <w:t xml:space="preserve">(a) </w:t>
      </w:r>
      <w:r w:rsidR="00B10F79" w:rsidRPr="00B01BA4">
        <w:rPr>
          <w:rFonts w:eastAsia="Calibri"/>
          <w:lang w:eastAsia="en-US"/>
        </w:rPr>
        <w:t>MSO</w:t>
      </w:r>
      <w:r w:rsidR="00B10F79" w:rsidRPr="00B01BA4">
        <w:rPr>
          <w:rFonts w:eastAsia="Calibri"/>
          <w:vertAlign w:val="subscript"/>
          <w:lang w:eastAsia="en-US"/>
        </w:rPr>
        <w:t>4</w:t>
      </w:r>
    </w:p>
    <w:p w:rsidR="00B01BA4" w:rsidRDefault="00B01BA4" w:rsidP="00B10F79">
      <w:pPr>
        <w:rPr>
          <w:rFonts w:eastAsia="Calibri"/>
          <w:vertAlign w:val="subscript"/>
          <w:lang w:eastAsia="en-US"/>
        </w:rPr>
      </w:pPr>
      <w:r w:rsidRPr="00B01BA4">
        <w:rPr>
          <w:rFonts w:eastAsia="Calibri"/>
          <w:lang w:eastAsia="en-US"/>
        </w:rPr>
        <w:t>(b)</w:t>
      </w:r>
      <w:r>
        <w:rPr>
          <w:rFonts w:eastAsia="Calibri"/>
          <w:vertAlign w:val="subscript"/>
          <w:lang w:eastAsia="en-US"/>
        </w:rPr>
        <w:t xml:space="preserve"> </w:t>
      </w:r>
      <w:r w:rsidR="00B10F79" w:rsidRPr="00B01BA4">
        <w:rPr>
          <w:rFonts w:eastAsia="Calibri"/>
          <w:lang w:eastAsia="en-US"/>
        </w:rPr>
        <w:t>M</w:t>
      </w:r>
      <w:r w:rsidR="00B10F79" w:rsidRPr="00B01BA4">
        <w:rPr>
          <w:rFonts w:eastAsia="Calibri"/>
          <w:vertAlign w:val="subscript"/>
          <w:lang w:eastAsia="en-US"/>
        </w:rPr>
        <w:t>2</w:t>
      </w:r>
      <w:r w:rsidR="00B10F79" w:rsidRPr="00B01BA4">
        <w:rPr>
          <w:rFonts w:eastAsia="Calibri"/>
          <w:lang w:eastAsia="en-US"/>
        </w:rPr>
        <w:t>SO</w:t>
      </w:r>
      <w:r w:rsidR="00B10F79" w:rsidRPr="00B01BA4">
        <w:rPr>
          <w:rFonts w:eastAsia="Calibri"/>
          <w:vertAlign w:val="subscript"/>
          <w:lang w:eastAsia="en-US"/>
        </w:rPr>
        <w:t>4</w:t>
      </w:r>
    </w:p>
    <w:p w:rsidR="00B01BA4" w:rsidRDefault="00B01BA4" w:rsidP="00B10F79">
      <w:pPr>
        <w:rPr>
          <w:rFonts w:eastAsia="Calibri"/>
          <w:vertAlign w:val="subscript"/>
          <w:lang w:eastAsia="en-US"/>
        </w:rPr>
      </w:pPr>
      <w:r w:rsidRPr="00B01BA4">
        <w:rPr>
          <w:rFonts w:eastAsia="Calibri"/>
          <w:lang w:eastAsia="en-US"/>
        </w:rPr>
        <w:t>(c)</w:t>
      </w:r>
      <w:r>
        <w:rPr>
          <w:rFonts w:eastAsia="Calibri"/>
          <w:vertAlign w:val="subscript"/>
          <w:lang w:eastAsia="en-US"/>
        </w:rPr>
        <w:t xml:space="preserve"> </w:t>
      </w:r>
      <w:proofErr w:type="gramStart"/>
      <w:r w:rsidR="00B10F79" w:rsidRPr="00B01BA4">
        <w:rPr>
          <w:rFonts w:eastAsia="Calibri"/>
          <w:lang w:eastAsia="en-US"/>
        </w:rPr>
        <w:t>M(</w:t>
      </w:r>
      <w:proofErr w:type="gramEnd"/>
      <w:r w:rsidR="00B10F79" w:rsidRPr="00B01BA4">
        <w:rPr>
          <w:rFonts w:eastAsia="Calibri"/>
          <w:lang w:eastAsia="en-US"/>
        </w:rPr>
        <w:t>SO</w:t>
      </w:r>
      <w:r w:rsidR="00B10F79" w:rsidRPr="00B01BA4">
        <w:rPr>
          <w:rFonts w:eastAsia="Calibri"/>
          <w:vertAlign w:val="subscript"/>
          <w:lang w:eastAsia="en-US"/>
        </w:rPr>
        <w:t>4</w:t>
      </w:r>
      <w:r w:rsidR="00B10F79" w:rsidRPr="00B01BA4">
        <w:rPr>
          <w:rFonts w:eastAsia="Calibri"/>
          <w:lang w:eastAsia="en-US"/>
        </w:rPr>
        <w:t>)</w:t>
      </w:r>
    </w:p>
    <w:p w:rsidR="00B10F79" w:rsidRPr="00B01BA4" w:rsidRDefault="00B01BA4" w:rsidP="00B10F79">
      <w:pPr>
        <w:rPr>
          <w:rFonts w:eastAsia="Calibri"/>
          <w:vertAlign w:val="subscript"/>
          <w:lang w:eastAsia="en-US"/>
        </w:rPr>
      </w:pPr>
      <w:r w:rsidRPr="00B01BA4">
        <w:rPr>
          <w:rFonts w:eastAsia="Calibri"/>
          <w:lang w:eastAsia="en-US"/>
        </w:rPr>
        <w:t>(d)</w:t>
      </w:r>
      <w:r w:rsidR="00922BBB">
        <w:rPr>
          <w:rFonts w:eastAsia="Calibri"/>
          <w:lang w:eastAsia="en-US"/>
        </w:rPr>
        <w:t xml:space="preserve"> </w:t>
      </w:r>
      <w:r w:rsidR="00B10F79" w:rsidRPr="00B01BA4">
        <w:rPr>
          <w:rFonts w:eastAsia="Calibri"/>
          <w:lang w:eastAsia="en-US"/>
        </w:rPr>
        <w:t xml:space="preserve">It is not possible to get a </w:t>
      </w:r>
      <w:proofErr w:type="spellStart"/>
      <w:r w:rsidR="00B10F79" w:rsidRPr="00B01BA4">
        <w:rPr>
          <w:rFonts w:eastAsia="Calibri"/>
          <w:lang w:eastAsia="en-US"/>
        </w:rPr>
        <w:t>sulfate</w:t>
      </w:r>
      <w:proofErr w:type="spellEnd"/>
      <w:r w:rsidR="00B10F79" w:rsidRPr="00B01BA4">
        <w:rPr>
          <w:rFonts w:eastAsia="Calibri"/>
          <w:lang w:eastAsia="en-US"/>
        </w:rPr>
        <w:t xml:space="preserve"> salt of M</w:t>
      </w:r>
    </w:p>
    <w:p w:rsidR="00091F32" w:rsidRPr="00B01BA4" w:rsidRDefault="00091F32"/>
    <w:p w:rsidR="00922BBB" w:rsidRDefault="00922BBB" w:rsidP="00B10F79">
      <w:pPr>
        <w:rPr>
          <w:rFonts w:eastAsia="Calibri"/>
          <w:lang w:eastAsia="en-US"/>
        </w:rPr>
      </w:pPr>
    </w:p>
    <w:p w:rsidR="00B10F79" w:rsidRPr="00B01BA4" w:rsidRDefault="00922BBB" w:rsidP="00B10F7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15. </w:t>
      </w:r>
      <w:r w:rsidR="00B10F79" w:rsidRPr="00B01BA4">
        <w:rPr>
          <w:rFonts w:eastAsia="Calibri"/>
          <w:lang w:eastAsia="en-US"/>
        </w:rPr>
        <w:t>Which of the following pairs of elements forms a compound by sharing electrons?</w:t>
      </w:r>
    </w:p>
    <w:p w:rsidR="00B10F79" w:rsidRPr="00B01BA4" w:rsidRDefault="00B10F79" w:rsidP="00B10F79">
      <w:pPr>
        <w:rPr>
          <w:rFonts w:eastAsia="Calibri"/>
          <w:lang w:eastAsia="en-US"/>
        </w:rPr>
      </w:pPr>
    </w:p>
    <w:p w:rsidR="00B10F79" w:rsidRPr="00B01BA4" w:rsidRDefault="00922BBB" w:rsidP="00B10F7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(a) </w:t>
      </w:r>
      <w:proofErr w:type="spellStart"/>
      <w:proofErr w:type="gramStart"/>
      <w:r w:rsidR="006A7FBB">
        <w:rPr>
          <w:rFonts w:eastAsia="Calibri"/>
          <w:lang w:eastAsia="en-US"/>
        </w:rPr>
        <w:t>sulf</w:t>
      </w:r>
      <w:r w:rsidR="00B10F79" w:rsidRPr="00B01BA4">
        <w:rPr>
          <w:rFonts w:eastAsia="Calibri"/>
          <w:lang w:eastAsia="en-US"/>
        </w:rPr>
        <w:t>ur</w:t>
      </w:r>
      <w:proofErr w:type="spellEnd"/>
      <w:proofErr w:type="gramEnd"/>
      <w:r w:rsidR="00B10F79" w:rsidRPr="00B01BA4">
        <w:rPr>
          <w:rFonts w:eastAsia="Calibri"/>
          <w:lang w:eastAsia="en-US"/>
        </w:rPr>
        <w:t xml:space="preserve"> and lead</w:t>
      </w:r>
    </w:p>
    <w:p w:rsidR="00B10F79" w:rsidRPr="00B01BA4" w:rsidRDefault="00922BBB" w:rsidP="00B10F7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(b) </w:t>
      </w:r>
      <w:proofErr w:type="gramStart"/>
      <w:r w:rsidR="00B10F79" w:rsidRPr="00B01BA4">
        <w:rPr>
          <w:rFonts w:eastAsia="Calibri"/>
          <w:lang w:eastAsia="en-US"/>
        </w:rPr>
        <w:t>magnesium</w:t>
      </w:r>
      <w:proofErr w:type="gramEnd"/>
      <w:r w:rsidR="00B10F79" w:rsidRPr="00B01BA4">
        <w:rPr>
          <w:rFonts w:eastAsia="Calibri"/>
          <w:lang w:eastAsia="en-US"/>
        </w:rPr>
        <w:t xml:space="preserve"> and oxygen</w:t>
      </w:r>
    </w:p>
    <w:p w:rsidR="00B10F79" w:rsidRPr="00B01BA4" w:rsidRDefault="00922BBB" w:rsidP="00B10F7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(c) </w:t>
      </w:r>
      <w:proofErr w:type="gramStart"/>
      <w:r w:rsidR="00B10F79" w:rsidRPr="00B01BA4">
        <w:rPr>
          <w:rFonts w:eastAsia="Calibri"/>
          <w:lang w:eastAsia="en-US"/>
        </w:rPr>
        <w:t>nitrogen</w:t>
      </w:r>
      <w:proofErr w:type="gramEnd"/>
      <w:r w:rsidR="00B10F79" w:rsidRPr="00B01BA4">
        <w:rPr>
          <w:rFonts w:eastAsia="Calibri"/>
          <w:lang w:eastAsia="en-US"/>
        </w:rPr>
        <w:t xml:space="preserve"> and bromine</w:t>
      </w:r>
    </w:p>
    <w:p w:rsidR="00B10F79" w:rsidRPr="00B01BA4" w:rsidRDefault="00922BBB" w:rsidP="00B10F7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(d) </w:t>
      </w:r>
      <w:proofErr w:type="gramStart"/>
      <w:r w:rsidR="00B10F79" w:rsidRPr="00B01BA4">
        <w:rPr>
          <w:rFonts w:eastAsia="Calibri"/>
          <w:lang w:eastAsia="en-US"/>
        </w:rPr>
        <w:t>potassium</w:t>
      </w:r>
      <w:proofErr w:type="gramEnd"/>
      <w:r w:rsidR="00B10F79" w:rsidRPr="00B01BA4">
        <w:rPr>
          <w:rFonts w:eastAsia="Calibri"/>
          <w:lang w:eastAsia="en-US"/>
        </w:rPr>
        <w:t xml:space="preserve"> and iodine</w:t>
      </w:r>
    </w:p>
    <w:p w:rsidR="00B10F79" w:rsidRPr="00B01BA4" w:rsidRDefault="00B10F79"/>
    <w:p w:rsidR="005B12F1" w:rsidRPr="00B01BA4" w:rsidRDefault="005B12F1"/>
    <w:p w:rsidR="005B12F1" w:rsidRDefault="00E86CAB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16. In a neutral atom, the number of protons is equal to the number of:</w:t>
      </w:r>
    </w:p>
    <w:p w:rsidR="00E86CAB" w:rsidRDefault="00E86CAB" w:rsidP="005B12F1">
      <w:pPr>
        <w:rPr>
          <w:rFonts w:eastAsia="Calibri"/>
          <w:lang w:eastAsia="en-US"/>
        </w:rPr>
      </w:pPr>
    </w:p>
    <w:p w:rsidR="00E86CAB" w:rsidRDefault="00E86CAB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(a) </w:t>
      </w:r>
      <w:proofErr w:type="gramStart"/>
      <w:r>
        <w:rPr>
          <w:rFonts w:eastAsia="Calibri"/>
          <w:lang w:eastAsia="en-US"/>
        </w:rPr>
        <w:t>neutrons</w:t>
      </w:r>
      <w:proofErr w:type="gramEnd"/>
      <w:r>
        <w:rPr>
          <w:rFonts w:eastAsia="Calibri"/>
          <w:lang w:eastAsia="en-US"/>
        </w:rPr>
        <w:t>.</w:t>
      </w:r>
    </w:p>
    <w:p w:rsidR="00E86CAB" w:rsidRDefault="00E86CAB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(b) </w:t>
      </w:r>
      <w:proofErr w:type="gramStart"/>
      <w:r>
        <w:rPr>
          <w:rFonts w:eastAsia="Calibri"/>
          <w:lang w:eastAsia="en-US"/>
        </w:rPr>
        <w:t>protons</w:t>
      </w:r>
      <w:proofErr w:type="gramEnd"/>
      <w:r>
        <w:rPr>
          <w:rFonts w:eastAsia="Calibri"/>
          <w:lang w:eastAsia="en-US"/>
        </w:rPr>
        <w:t xml:space="preserve"> + neutrons.</w:t>
      </w:r>
    </w:p>
    <w:p w:rsidR="00E86CAB" w:rsidRDefault="00E86CAB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(c) 8</w:t>
      </w:r>
    </w:p>
    <w:p w:rsidR="00E86CAB" w:rsidRDefault="00E86CAB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(d) </w:t>
      </w:r>
      <w:proofErr w:type="gramStart"/>
      <w:r>
        <w:rPr>
          <w:rFonts w:eastAsia="Calibri"/>
          <w:lang w:eastAsia="en-US"/>
        </w:rPr>
        <w:t>electrons</w:t>
      </w:r>
      <w:proofErr w:type="gramEnd"/>
      <w:r>
        <w:rPr>
          <w:rFonts w:eastAsia="Calibri"/>
          <w:lang w:eastAsia="en-US"/>
        </w:rPr>
        <w:t>.</w:t>
      </w:r>
    </w:p>
    <w:p w:rsidR="004659C0" w:rsidRDefault="004659C0" w:rsidP="005B12F1">
      <w:pPr>
        <w:rPr>
          <w:rFonts w:eastAsia="Calibri"/>
          <w:lang w:eastAsia="en-US"/>
        </w:rPr>
      </w:pPr>
    </w:p>
    <w:p w:rsidR="00E819FD" w:rsidRDefault="00E819FD" w:rsidP="005B12F1">
      <w:pPr>
        <w:rPr>
          <w:rFonts w:eastAsia="Calibri"/>
          <w:lang w:eastAsia="en-US"/>
        </w:rPr>
      </w:pPr>
    </w:p>
    <w:p w:rsidR="006A7FBB" w:rsidRDefault="006A7FBB" w:rsidP="005B12F1">
      <w:pPr>
        <w:rPr>
          <w:rFonts w:eastAsia="Calibri"/>
          <w:lang w:eastAsia="en-US"/>
        </w:rPr>
      </w:pPr>
    </w:p>
    <w:p w:rsidR="004659C0" w:rsidRDefault="004659C0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17. Which is the most reactive non-metal element?</w:t>
      </w:r>
    </w:p>
    <w:p w:rsidR="004659C0" w:rsidRDefault="004659C0" w:rsidP="005B12F1">
      <w:pPr>
        <w:rPr>
          <w:rFonts w:eastAsia="Calibri"/>
          <w:lang w:eastAsia="en-US"/>
        </w:rPr>
      </w:pPr>
    </w:p>
    <w:p w:rsidR="004659C0" w:rsidRDefault="004659C0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(a) </w:t>
      </w:r>
      <w:proofErr w:type="gramStart"/>
      <w:r>
        <w:rPr>
          <w:rFonts w:eastAsia="Calibri"/>
          <w:lang w:eastAsia="en-US"/>
        </w:rPr>
        <w:t>sodium</w:t>
      </w:r>
      <w:proofErr w:type="gramEnd"/>
      <w:r>
        <w:rPr>
          <w:rFonts w:eastAsia="Calibri"/>
          <w:lang w:eastAsia="en-US"/>
        </w:rPr>
        <w:t>.</w:t>
      </w:r>
    </w:p>
    <w:p w:rsidR="004659C0" w:rsidRDefault="004659C0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(b) </w:t>
      </w:r>
      <w:proofErr w:type="gramStart"/>
      <w:r>
        <w:rPr>
          <w:rFonts w:eastAsia="Calibri"/>
          <w:lang w:eastAsia="en-US"/>
        </w:rPr>
        <w:t>potassium</w:t>
      </w:r>
      <w:proofErr w:type="gramEnd"/>
      <w:r>
        <w:rPr>
          <w:rFonts w:eastAsia="Calibri"/>
          <w:lang w:eastAsia="en-US"/>
        </w:rPr>
        <w:t>.</w:t>
      </w:r>
    </w:p>
    <w:p w:rsidR="004659C0" w:rsidRDefault="004659C0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(c) </w:t>
      </w:r>
      <w:proofErr w:type="gramStart"/>
      <w:r>
        <w:rPr>
          <w:rFonts w:eastAsia="Calibri"/>
          <w:lang w:eastAsia="en-US"/>
        </w:rPr>
        <w:t>chlorine</w:t>
      </w:r>
      <w:proofErr w:type="gramEnd"/>
      <w:r>
        <w:rPr>
          <w:rFonts w:eastAsia="Calibri"/>
          <w:lang w:eastAsia="en-US"/>
        </w:rPr>
        <w:t>.</w:t>
      </w:r>
    </w:p>
    <w:p w:rsidR="004659C0" w:rsidRDefault="004659C0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(d) </w:t>
      </w:r>
      <w:proofErr w:type="gramStart"/>
      <w:r>
        <w:rPr>
          <w:rFonts w:eastAsia="Calibri"/>
          <w:lang w:eastAsia="en-US"/>
        </w:rPr>
        <w:t>fluorine</w:t>
      </w:r>
      <w:proofErr w:type="gramEnd"/>
      <w:r>
        <w:rPr>
          <w:rFonts w:eastAsia="Calibri"/>
          <w:lang w:eastAsia="en-US"/>
        </w:rPr>
        <w:t>.</w:t>
      </w:r>
    </w:p>
    <w:p w:rsidR="004659C0" w:rsidRDefault="004659C0" w:rsidP="005B12F1">
      <w:pPr>
        <w:rPr>
          <w:rFonts w:eastAsia="Calibri"/>
          <w:lang w:eastAsia="en-US"/>
        </w:rPr>
      </w:pPr>
    </w:p>
    <w:p w:rsidR="005C53A6" w:rsidRDefault="005C53A6" w:rsidP="005B12F1">
      <w:pPr>
        <w:rPr>
          <w:rFonts w:eastAsia="Calibri"/>
          <w:lang w:eastAsia="en-US"/>
        </w:rPr>
      </w:pPr>
    </w:p>
    <w:p w:rsidR="005C53A6" w:rsidRDefault="005C53A6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18. Where are an atom’s valence electrons located?</w:t>
      </w:r>
    </w:p>
    <w:p w:rsidR="005C53A6" w:rsidRDefault="005C53A6" w:rsidP="005B12F1">
      <w:pPr>
        <w:rPr>
          <w:rFonts w:eastAsia="Calibri"/>
          <w:lang w:eastAsia="en-US"/>
        </w:rPr>
      </w:pPr>
    </w:p>
    <w:p w:rsidR="005C53A6" w:rsidRDefault="005C53A6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(a) </w:t>
      </w:r>
      <w:proofErr w:type="gramStart"/>
      <w:r>
        <w:rPr>
          <w:rFonts w:eastAsia="Calibri"/>
          <w:lang w:eastAsia="en-US"/>
        </w:rPr>
        <w:t>inner</w:t>
      </w:r>
      <w:proofErr w:type="gramEnd"/>
      <w:r>
        <w:rPr>
          <w:rFonts w:eastAsia="Calibri"/>
          <w:lang w:eastAsia="en-US"/>
        </w:rPr>
        <w:t xml:space="preserve"> shell.</w:t>
      </w:r>
    </w:p>
    <w:p w:rsidR="005C53A6" w:rsidRDefault="005C53A6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(b) </w:t>
      </w:r>
      <w:proofErr w:type="gramStart"/>
      <w:r>
        <w:rPr>
          <w:rFonts w:eastAsia="Calibri"/>
          <w:lang w:eastAsia="en-US"/>
        </w:rPr>
        <w:t>middle</w:t>
      </w:r>
      <w:proofErr w:type="gramEnd"/>
      <w:r>
        <w:rPr>
          <w:rFonts w:eastAsia="Calibri"/>
          <w:lang w:eastAsia="en-US"/>
        </w:rPr>
        <w:t xml:space="preserve"> shell.</w:t>
      </w:r>
    </w:p>
    <w:p w:rsidR="005C53A6" w:rsidRDefault="005C53A6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(c) </w:t>
      </w:r>
      <w:proofErr w:type="gramStart"/>
      <w:r>
        <w:rPr>
          <w:rFonts w:eastAsia="Calibri"/>
          <w:lang w:eastAsia="en-US"/>
        </w:rPr>
        <w:t>nucleus</w:t>
      </w:r>
      <w:proofErr w:type="gramEnd"/>
      <w:r>
        <w:rPr>
          <w:rFonts w:eastAsia="Calibri"/>
          <w:lang w:eastAsia="en-US"/>
        </w:rPr>
        <w:t>.</w:t>
      </w:r>
    </w:p>
    <w:p w:rsidR="005C53A6" w:rsidRDefault="005C53A6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(d) </w:t>
      </w:r>
      <w:proofErr w:type="gramStart"/>
      <w:r>
        <w:rPr>
          <w:rFonts w:eastAsia="Calibri"/>
          <w:lang w:eastAsia="en-US"/>
        </w:rPr>
        <w:t>outer</w:t>
      </w:r>
      <w:proofErr w:type="gramEnd"/>
      <w:r>
        <w:rPr>
          <w:rFonts w:eastAsia="Calibri"/>
          <w:lang w:eastAsia="en-US"/>
        </w:rPr>
        <w:t xml:space="preserve"> shell.</w:t>
      </w:r>
    </w:p>
    <w:p w:rsidR="005C53A6" w:rsidRDefault="005C53A6" w:rsidP="005B12F1">
      <w:pPr>
        <w:rPr>
          <w:rFonts w:eastAsia="Calibri"/>
          <w:lang w:eastAsia="en-US"/>
        </w:rPr>
      </w:pPr>
    </w:p>
    <w:p w:rsidR="00E819FD" w:rsidRDefault="00E819FD" w:rsidP="005B12F1">
      <w:pPr>
        <w:rPr>
          <w:rFonts w:eastAsia="Calibri"/>
          <w:lang w:eastAsia="en-US"/>
        </w:rPr>
      </w:pPr>
    </w:p>
    <w:p w:rsidR="00E819FD" w:rsidRDefault="00E819FD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19. Which group in the periodic table contains only gases? Group </w:t>
      </w:r>
    </w:p>
    <w:p w:rsidR="00E819FD" w:rsidRDefault="00E819FD" w:rsidP="005B12F1">
      <w:pPr>
        <w:rPr>
          <w:rFonts w:eastAsia="Calibri"/>
          <w:lang w:eastAsia="en-US"/>
        </w:rPr>
      </w:pPr>
    </w:p>
    <w:p w:rsidR="00E819FD" w:rsidRDefault="00E819FD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(a) 1</w:t>
      </w:r>
    </w:p>
    <w:p w:rsidR="00E819FD" w:rsidRDefault="00E819FD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(b) 2</w:t>
      </w:r>
    </w:p>
    <w:p w:rsidR="00E819FD" w:rsidRDefault="00E819FD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(c) 7</w:t>
      </w:r>
    </w:p>
    <w:p w:rsidR="00E819FD" w:rsidRDefault="00E819FD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(d) 8</w:t>
      </w:r>
    </w:p>
    <w:p w:rsidR="004659C0" w:rsidRPr="00EF3FAB" w:rsidRDefault="004659C0" w:rsidP="005B12F1">
      <w:pPr>
        <w:rPr>
          <w:rFonts w:eastAsia="Calibri"/>
          <w:lang w:eastAsia="en-US"/>
        </w:rPr>
      </w:pPr>
    </w:p>
    <w:p w:rsidR="005B12F1" w:rsidRPr="00EF3FAB" w:rsidRDefault="005B12F1" w:rsidP="005B12F1">
      <w:pPr>
        <w:rPr>
          <w:rFonts w:eastAsia="Calibri"/>
          <w:lang w:eastAsia="en-US"/>
        </w:rPr>
      </w:pPr>
    </w:p>
    <w:p w:rsidR="00B261C0" w:rsidRDefault="0035748F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20. In which group of the periodic table are the halogens found? Group</w:t>
      </w:r>
    </w:p>
    <w:p w:rsidR="0035748F" w:rsidRDefault="0035748F" w:rsidP="005B12F1">
      <w:pPr>
        <w:rPr>
          <w:rFonts w:eastAsia="Calibri"/>
          <w:lang w:eastAsia="en-US"/>
        </w:rPr>
      </w:pPr>
    </w:p>
    <w:p w:rsidR="0035748F" w:rsidRDefault="0035748F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(a) 1</w:t>
      </w:r>
    </w:p>
    <w:p w:rsidR="0035748F" w:rsidRDefault="0035748F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(b) 2</w:t>
      </w:r>
    </w:p>
    <w:p w:rsidR="0035748F" w:rsidRDefault="0035748F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(c) 7</w:t>
      </w:r>
    </w:p>
    <w:p w:rsidR="0035748F" w:rsidRDefault="0035748F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(d) 8.</w:t>
      </w: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261C0" w:rsidRDefault="00B261C0" w:rsidP="005B12F1">
      <w:pPr>
        <w:rPr>
          <w:rFonts w:eastAsia="Calibri"/>
          <w:lang w:eastAsia="en-US"/>
        </w:rPr>
      </w:pPr>
    </w:p>
    <w:p w:rsidR="00B71326" w:rsidRDefault="00B71326" w:rsidP="005B12F1">
      <w:pPr>
        <w:rPr>
          <w:rFonts w:eastAsia="Calibri"/>
          <w:lang w:eastAsia="en-US"/>
        </w:rPr>
      </w:pP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</w:p>
    <w:p w:rsidR="00C95CF8" w:rsidRPr="00C95CF8" w:rsidRDefault="00C95CF8" w:rsidP="00CF1A86">
      <w:pPr>
        <w:jc w:val="center"/>
        <w:rPr>
          <w:rFonts w:eastAsia="Calibri"/>
          <w:b/>
          <w:sz w:val="28"/>
          <w:szCs w:val="28"/>
          <w:lang w:eastAsia="en-US"/>
        </w:rPr>
      </w:pPr>
      <w:r w:rsidRPr="00C95CF8">
        <w:rPr>
          <w:rFonts w:eastAsia="Calibri"/>
          <w:b/>
          <w:sz w:val="28"/>
          <w:szCs w:val="28"/>
          <w:lang w:eastAsia="en-US"/>
        </w:rPr>
        <w:drawing>
          <wp:inline distT="0" distB="0" distL="0" distR="0">
            <wp:extent cx="1200150" cy="1600200"/>
            <wp:effectExtent l="0" t="0" r="0" b="0"/>
            <wp:docPr id="3" name="Picture 3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Term One</w:t>
      </w:r>
      <w:r w:rsidRPr="00C95CF8">
        <w:rPr>
          <w:rFonts w:eastAsia="Calibri"/>
          <w:b/>
          <w:sz w:val="28"/>
          <w:szCs w:val="28"/>
          <w:lang w:eastAsia="en-US"/>
        </w:rPr>
        <w:t xml:space="preserve"> 2017</w:t>
      </w:r>
      <w:r w:rsidR="00CF1A86">
        <w:rPr>
          <w:rFonts w:eastAsia="Calibri"/>
          <w:b/>
          <w:sz w:val="28"/>
          <w:szCs w:val="28"/>
          <w:lang w:eastAsia="en-US"/>
        </w:rPr>
        <w:t xml:space="preserve"> </w:t>
      </w:r>
      <w:r>
        <w:rPr>
          <w:rFonts w:eastAsia="Calibri"/>
          <w:b/>
          <w:sz w:val="28"/>
          <w:szCs w:val="28"/>
          <w:lang w:eastAsia="en-US"/>
        </w:rPr>
        <w:t xml:space="preserve">Chemistry </w:t>
      </w:r>
      <w:r w:rsidRPr="00C95CF8">
        <w:rPr>
          <w:rFonts w:eastAsia="Calibri"/>
          <w:b/>
          <w:sz w:val="28"/>
          <w:szCs w:val="28"/>
          <w:lang w:eastAsia="en-US"/>
        </w:rPr>
        <w:t>Test</w:t>
      </w:r>
      <w:r w:rsidR="00BF0B87">
        <w:rPr>
          <w:rFonts w:eastAsia="Calibri"/>
          <w:b/>
          <w:sz w:val="28"/>
          <w:szCs w:val="28"/>
          <w:lang w:eastAsia="en-US"/>
        </w:rPr>
        <w:t xml:space="preserve">   </w:t>
      </w:r>
      <w:r w:rsidRPr="00C95CF8">
        <w:rPr>
          <w:rFonts w:eastAsia="Calibri"/>
          <w:b/>
          <w:sz w:val="28"/>
          <w:szCs w:val="28"/>
          <w:lang w:eastAsia="en-US"/>
        </w:rPr>
        <w:t>ANSWER BOOKLET</w:t>
      </w: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  <w:r w:rsidRPr="00C95CF8">
        <w:rPr>
          <w:rFonts w:eastAsia="Calibri"/>
          <w:b/>
          <w:sz w:val="28"/>
          <w:szCs w:val="28"/>
          <w:lang w:eastAsia="en-US"/>
        </w:rPr>
        <w:t xml:space="preserve">      </w:t>
      </w:r>
    </w:p>
    <w:p w:rsidR="00C95CF8" w:rsidRDefault="00C95CF8" w:rsidP="00C95CF8">
      <w:pPr>
        <w:rPr>
          <w:rFonts w:eastAsia="Calibri"/>
          <w:b/>
          <w:sz w:val="28"/>
          <w:szCs w:val="28"/>
          <w:u w:val="single"/>
          <w:lang w:eastAsia="en-US"/>
        </w:rPr>
      </w:pPr>
      <w:r w:rsidRPr="00C95CF8">
        <w:rPr>
          <w:rFonts w:eastAsia="Calibri"/>
          <w:b/>
          <w:sz w:val="28"/>
          <w:szCs w:val="28"/>
          <w:lang w:eastAsia="en-US"/>
        </w:rPr>
        <w:t xml:space="preserve">   NAME:  </w:t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</w:p>
    <w:p w:rsidR="00AB2BB1" w:rsidRPr="00C95CF8" w:rsidRDefault="00AB2BB1" w:rsidP="00C95CF8">
      <w:pPr>
        <w:rPr>
          <w:rFonts w:eastAsia="Calibri"/>
          <w:b/>
          <w:sz w:val="28"/>
          <w:szCs w:val="28"/>
          <w:u w:val="single"/>
          <w:lang w:eastAsia="en-US"/>
        </w:rPr>
      </w:pPr>
    </w:p>
    <w:p w:rsidR="00C95CF8" w:rsidRPr="00C95CF8" w:rsidRDefault="00C95CF8" w:rsidP="00C95CF8">
      <w:pPr>
        <w:rPr>
          <w:rFonts w:eastAsia="Calibri"/>
          <w:b/>
          <w:sz w:val="28"/>
          <w:szCs w:val="28"/>
          <w:u w:val="single"/>
          <w:lang w:eastAsia="en-US"/>
        </w:rPr>
      </w:pPr>
      <w:r w:rsidRPr="00C95CF8">
        <w:rPr>
          <w:rFonts w:eastAsia="Calibri"/>
          <w:b/>
          <w:sz w:val="28"/>
          <w:szCs w:val="28"/>
          <w:lang w:eastAsia="en-US"/>
        </w:rPr>
        <w:t xml:space="preserve">   FORM:  </w:t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lang w:eastAsia="en-US"/>
        </w:rPr>
        <w:t xml:space="preserve">          </w:t>
      </w:r>
      <w:r w:rsidRPr="00C95CF8">
        <w:rPr>
          <w:rFonts w:eastAsia="Calibri"/>
          <w:b/>
          <w:sz w:val="28"/>
          <w:szCs w:val="28"/>
          <w:lang w:eastAsia="en-US"/>
        </w:rPr>
        <w:tab/>
        <w:t xml:space="preserve">DATE:  </w:t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  <w:r w:rsidRPr="00C95CF8">
        <w:rPr>
          <w:rFonts w:eastAsia="Calibri"/>
          <w:b/>
          <w:sz w:val="28"/>
          <w:szCs w:val="28"/>
          <w:u w:val="single"/>
          <w:lang w:eastAsia="en-US"/>
        </w:rPr>
        <w:tab/>
      </w: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ab/>
        <w:t xml:space="preserve">  </w:t>
      </w:r>
      <w:r>
        <w:rPr>
          <w:rFonts w:eastAsia="Calibri"/>
          <w:b/>
          <w:sz w:val="28"/>
          <w:szCs w:val="28"/>
          <w:lang w:eastAsia="en-US"/>
        </w:rPr>
        <w:tab/>
        <w:t xml:space="preserve">    Multiple Choice   </w:t>
      </w:r>
      <w:r w:rsidRPr="00C95CF8">
        <w:rPr>
          <w:rFonts w:eastAsia="Calibri"/>
          <w:b/>
          <w:sz w:val="28"/>
          <w:szCs w:val="28"/>
          <w:lang w:eastAsia="en-US"/>
        </w:rPr>
        <w:t xml:space="preserve">   Short Answer</w:t>
      </w:r>
      <w:r w:rsidRPr="00C95CF8">
        <w:rPr>
          <w:rFonts w:eastAsia="Calibri"/>
          <w:b/>
          <w:sz w:val="28"/>
          <w:szCs w:val="28"/>
          <w:lang w:eastAsia="en-US"/>
        </w:rPr>
        <w:tab/>
        <w:t xml:space="preserve"> </w:t>
      </w:r>
      <w:r w:rsidRPr="00C95CF8">
        <w:rPr>
          <w:rFonts w:eastAsia="Calibri"/>
          <w:b/>
          <w:sz w:val="28"/>
          <w:szCs w:val="28"/>
          <w:lang w:eastAsia="en-US"/>
        </w:rPr>
        <w:tab/>
        <w:t xml:space="preserve">     Total</w:t>
      </w: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  <w:r w:rsidRPr="00C95CF8">
        <w:rPr>
          <w:rFonts w:eastAsia="Calibri"/>
          <w:b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</w:p>
                          <w:p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</w:p>
                          <w:p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C95CF8" w:rsidRPr="00026DDD" w:rsidRDefault="00C95CF8" w:rsidP="00C95C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CF1A8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209pt;margin-top:9.3pt;width:1in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">
                <v:textbox>
                  <w:txbxContent>
                    <w:p w:rsidR="00C95CF8" w:rsidRPr="00026DDD" w:rsidRDefault="00C95CF8" w:rsidP="00C95CF8">
                      <w:pPr>
                        <w:rPr>
                          <w:b/>
                        </w:rPr>
                      </w:pPr>
                    </w:p>
                    <w:p w:rsidR="00C95CF8" w:rsidRPr="00026DDD" w:rsidRDefault="00C95CF8" w:rsidP="00C95CF8">
                      <w:pPr>
                        <w:rPr>
                          <w:b/>
                        </w:rPr>
                      </w:pPr>
                    </w:p>
                    <w:p w:rsidR="00C95CF8" w:rsidRPr="00026DDD" w:rsidRDefault="00C95CF8" w:rsidP="00C95CF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C95CF8" w:rsidRPr="00026DDD" w:rsidRDefault="00C95CF8" w:rsidP="00C95CF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CF1A8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C95CF8">
        <w:rPr>
          <w:rFonts w:eastAsia="Calibri"/>
          <w:b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</w:p>
                          <w:p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</w:p>
                          <w:p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C95CF8" w:rsidRPr="00026DDD" w:rsidRDefault="00C95CF8" w:rsidP="00C95C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91pt;margin-top:8.6pt;width:1in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">
                <v:textbox>
                  <w:txbxContent>
                    <w:p w:rsidR="00C95CF8" w:rsidRPr="00026DDD" w:rsidRDefault="00C95CF8" w:rsidP="00C95CF8">
                      <w:pPr>
                        <w:rPr>
                          <w:b/>
                        </w:rPr>
                      </w:pPr>
                    </w:p>
                    <w:p w:rsidR="00C95CF8" w:rsidRPr="00026DDD" w:rsidRDefault="00C95CF8" w:rsidP="00C95CF8">
                      <w:pPr>
                        <w:rPr>
                          <w:b/>
                        </w:rPr>
                      </w:pPr>
                    </w:p>
                    <w:p w:rsidR="00C95CF8" w:rsidRPr="00026DDD" w:rsidRDefault="00C95CF8" w:rsidP="00C95CF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C95CF8" w:rsidRPr="00026DDD" w:rsidRDefault="00C95CF8" w:rsidP="00C95CF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/20</w:t>
                      </w:r>
                    </w:p>
                  </w:txbxContent>
                </v:textbox>
              </v:shape>
            </w:pict>
          </mc:Fallback>
        </mc:AlternateContent>
      </w:r>
      <w:r w:rsidRPr="00C95CF8">
        <w:rPr>
          <w:rFonts w:eastAsia="Calibri"/>
          <w:b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</w:p>
                          <w:p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</w:p>
                          <w:p w:rsidR="00C95CF8" w:rsidRPr="00026DDD" w:rsidRDefault="00C95CF8" w:rsidP="00C95CF8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C95CF8" w:rsidRPr="00026DDD" w:rsidRDefault="00C95CF8" w:rsidP="00C95C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319pt;margin-top:8.85pt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">
                <v:textbox>
                  <w:txbxContent>
                    <w:p w:rsidR="00C95CF8" w:rsidRPr="00026DDD" w:rsidRDefault="00C95CF8" w:rsidP="00C95CF8">
                      <w:pPr>
                        <w:rPr>
                          <w:b/>
                        </w:rPr>
                      </w:pPr>
                    </w:p>
                    <w:p w:rsidR="00C95CF8" w:rsidRPr="00026DDD" w:rsidRDefault="00C95CF8" w:rsidP="00C95CF8">
                      <w:pPr>
                        <w:rPr>
                          <w:b/>
                        </w:rPr>
                      </w:pPr>
                    </w:p>
                    <w:p w:rsidR="00C95CF8" w:rsidRPr="00026DDD" w:rsidRDefault="00C95CF8" w:rsidP="00C95CF8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C95CF8" w:rsidRPr="00026DDD" w:rsidRDefault="00C95CF8" w:rsidP="00C95CF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  <w:r w:rsidRPr="00C95CF8">
        <w:rPr>
          <w:rFonts w:eastAsia="Calibri"/>
          <w:b/>
          <w:sz w:val="28"/>
          <w:szCs w:val="28"/>
          <w:lang w:eastAsia="en-US"/>
        </w:rPr>
        <w:t>SECTION ONE: Multiple choice answers</w:t>
      </w: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  <w:r w:rsidRPr="00C95CF8">
        <w:rPr>
          <w:rFonts w:eastAsia="Calibri"/>
          <w:b/>
          <w:sz w:val="28"/>
          <w:szCs w:val="28"/>
          <w:lang w:eastAsia="en-US"/>
        </w:rPr>
        <w:t>Cross (X) through the correct answer.</w:t>
      </w:r>
    </w:p>
    <w:p w:rsidR="00C95CF8" w:rsidRPr="00C95CF8" w:rsidRDefault="00C95CF8" w:rsidP="00C95CF8">
      <w:pPr>
        <w:rPr>
          <w:rFonts w:eastAsia="Calibri"/>
          <w:b/>
          <w:sz w:val="28"/>
          <w:szCs w:val="28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C95CF8" w:rsidRPr="00C95CF8" w:rsidTr="00230EBB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13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95CF8" w:rsidRPr="00C95CF8" w:rsidTr="00230EBB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15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5CF8" w:rsidRPr="00C95CF8" w:rsidRDefault="00C95CF8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C95CF8"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AB2BB1" w:rsidRPr="00C95CF8" w:rsidTr="00230EBB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BB1" w:rsidRPr="00C95CF8" w:rsidRDefault="00AB2BB1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16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BB1" w:rsidRPr="00C95CF8" w:rsidRDefault="00AB2BB1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BB1" w:rsidRPr="00C95CF8" w:rsidRDefault="00AB2BB1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BB1" w:rsidRPr="00C95CF8" w:rsidRDefault="00AB2BB1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BB1" w:rsidRPr="00C95CF8" w:rsidRDefault="00AB2BB1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CF1A86" w:rsidRPr="00C95CF8" w:rsidTr="00230EBB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A86" w:rsidRDefault="00CF1A86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17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A86" w:rsidRDefault="00CF1A86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A86" w:rsidRDefault="00CF1A86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A86" w:rsidRDefault="00CF1A86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1A86" w:rsidRDefault="00CF1A86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AB2BB1" w:rsidRPr="00C95CF8" w:rsidTr="00230EBB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BB1" w:rsidRDefault="00AB2BB1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1</w:t>
            </w:r>
            <w:r w:rsidR="00CF1A86">
              <w:rPr>
                <w:rFonts w:eastAsia="Calibri"/>
                <w:b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BB1" w:rsidRDefault="00AB2BB1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BB1" w:rsidRDefault="00AB2BB1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BB1" w:rsidRDefault="00AB2BB1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BB1" w:rsidRDefault="00AB2BB1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BF0B87" w:rsidRPr="00C95CF8" w:rsidTr="00230EBB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B87" w:rsidRDefault="00BF0B87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19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B87" w:rsidRDefault="00BF0B87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B87" w:rsidRDefault="00BF0B87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B87" w:rsidRDefault="00BF0B87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B87" w:rsidRDefault="00BF0B87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  <w:tr w:rsidR="00BF0B87" w:rsidRPr="00C95CF8" w:rsidTr="00230EBB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B87" w:rsidRDefault="00BF0B87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B87" w:rsidRDefault="00BF0B87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B87" w:rsidRDefault="00BF0B87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B87" w:rsidRDefault="00BF0B87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0B87" w:rsidRDefault="00BF0B87" w:rsidP="00C95CF8">
            <w:pPr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/>
                <w:sz w:val="28"/>
                <w:szCs w:val="28"/>
                <w:lang w:val="en-US" w:eastAsia="en-US"/>
              </w:rPr>
              <w:t>d</w:t>
            </w:r>
          </w:p>
        </w:tc>
      </w:tr>
    </w:tbl>
    <w:p w:rsidR="00FE3A73" w:rsidRDefault="00FE3A73" w:rsidP="005B12F1">
      <w:pPr>
        <w:rPr>
          <w:rFonts w:eastAsia="Calibri"/>
          <w:b/>
          <w:sz w:val="28"/>
          <w:szCs w:val="28"/>
          <w:lang w:eastAsia="en-US"/>
        </w:rPr>
      </w:pPr>
    </w:p>
    <w:p w:rsidR="00FE3A73" w:rsidRDefault="00FE3A73" w:rsidP="005B12F1">
      <w:pPr>
        <w:rPr>
          <w:rFonts w:eastAsia="Calibri"/>
          <w:b/>
          <w:sz w:val="28"/>
          <w:szCs w:val="28"/>
          <w:lang w:eastAsia="en-US"/>
        </w:rPr>
      </w:pPr>
    </w:p>
    <w:p w:rsidR="00FE3A73" w:rsidRDefault="00FE3A73" w:rsidP="005B12F1">
      <w:pPr>
        <w:rPr>
          <w:rFonts w:eastAsia="Calibri"/>
          <w:b/>
          <w:sz w:val="28"/>
          <w:szCs w:val="28"/>
          <w:lang w:eastAsia="en-US"/>
        </w:rPr>
      </w:pPr>
    </w:p>
    <w:p w:rsidR="005B12F1" w:rsidRDefault="00AB2BB1" w:rsidP="005B12F1">
      <w:pPr>
        <w:rPr>
          <w:rFonts w:eastAsia="Calibri"/>
          <w:b/>
          <w:lang w:eastAsia="en-US"/>
        </w:rPr>
      </w:pPr>
      <w:r w:rsidRPr="00AB2BB1">
        <w:rPr>
          <w:rFonts w:eastAsia="Calibri"/>
          <w:b/>
          <w:lang w:eastAsia="en-US"/>
        </w:rPr>
        <w:t>WRITTEN SECTION 20 MARKS</w:t>
      </w:r>
    </w:p>
    <w:p w:rsidR="00AB2BB1" w:rsidRPr="00AB2BB1" w:rsidRDefault="00AB2BB1" w:rsidP="005B12F1">
      <w:pPr>
        <w:rPr>
          <w:rFonts w:eastAsia="Calibri"/>
          <w:b/>
          <w:lang w:eastAsia="en-US"/>
        </w:rPr>
      </w:pPr>
    </w:p>
    <w:p w:rsidR="00DB77BD" w:rsidRPr="00F020FD" w:rsidRDefault="00BC6E4C" w:rsidP="00DB77BD">
      <w:pPr>
        <w:numPr>
          <w:ilvl w:val="0"/>
          <w:numId w:val="2"/>
        </w:numPr>
        <w:rPr>
          <w:szCs w:val="20"/>
        </w:rPr>
      </w:pPr>
      <w:r w:rsidRPr="00F020FD">
        <w:rPr>
          <w:szCs w:val="20"/>
        </w:rPr>
        <w:t>Name each of the following.</w:t>
      </w:r>
    </w:p>
    <w:p w:rsidR="00F020FD" w:rsidRPr="00F020FD" w:rsidRDefault="00F020FD" w:rsidP="00F020FD">
      <w:pPr>
        <w:ind w:left="360"/>
        <w:rPr>
          <w:szCs w:val="20"/>
        </w:rPr>
      </w:pPr>
    </w:p>
    <w:p w:rsidR="00DB77BD" w:rsidRPr="00A95A28" w:rsidRDefault="00DB77BD" w:rsidP="00DB77BD">
      <w:pPr>
        <w:numPr>
          <w:ilvl w:val="1"/>
          <w:numId w:val="2"/>
        </w:numPr>
        <w:rPr>
          <w:szCs w:val="20"/>
        </w:rPr>
      </w:pPr>
      <w:r w:rsidRPr="00EF3FAB">
        <w:rPr>
          <w:szCs w:val="20"/>
        </w:rPr>
        <w:t>CaCO</w:t>
      </w:r>
      <w:r w:rsidRPr="00EF3FAB">
        <w:rPr>
          <w:szCs w:val="20"/>
          <w:vertAlign w:val="subscript"/>
        </w:rPr>
        <w:t>3</w:t>
      </w:r>
      <w:r w:rsidR="00A95A28">
        <w:rPr>
          <w:szCs w:val="20"/>
          <w:vertAlign w:val="subscript"/>
        </w:rPr>
        <w:t xml:space="preserve">  _________________________________________</w:t>
      </w:r>
    </w:p>
    <w:p w:rsidR="00A95A28" w:rsidRPr="00EF3FAB" w:rsidRDefault="00A95A28" w:rsidP="00A95A28">
      <w:pPr>
        <w:ind w:left="992"/>
        <w:rPr>
          <w:szCs w:val="20"/>
        </w:rPr>
      </w:pPr>
    </w:p>
    <w:p w:rsidR="00DB77BD" w:rsidRPr="00A95A28" w:rsidRDefault="00DB77BD" w:rsidP="00DB77BD">
      <w:pPr>
        <w:numPr>
          <w:ilvl w:val="1"/>
          <w:numId w:val="2"/>
        </w:numPr>
        <w:rPr>
          <w:szCs w:val="20"/>
        </w:rPr>
      </w:pPr>
      <w:r w:rsidRPr="00EF3FAB">
        <w:rPr>
          <w:szCs w:val="20"/>
        </w:rPr>
        <w:t>Fe (OH)</w:t>
      </w:r>
      <w:r w:rsidRPr="00EF3FAB">
        <w:rPr>
          <w:szCs w:val="20"/>
          <w:vertAlign w:val="subscript"/>
        </w:rPr>
        <w:t>3</w:t>
      </w:r>
      <w:r w:rsidR="00A95A28">
        <w:rPr>
          <w:szCs w:val="20"/>
          <w:vertAlign w:val="subscript"/>
        </w:rPr>
        <w:t>_______________________________________</w:t>
      </w:r>
    </w:p>
    <w:p w:rsidR="00A95A28" w:rsidRPr="00EF3FAB" w:rsidRDefault="00A95A28" w:rsidP="00A95A28">
      <w:pPr>
        <w:ind w:left="992"/>
        <w:rPr>
          <w:szCs w:val="20"/>
        </w:rPr>
      </w:pPr>
    </w:p>
    <w:p w:rsidR="00DB77BD" w:rsidRDefault="00A95A28" w:rsidP="00DB77BD">
      <w:pPr>
        <w:numPr>
          <w:ilvl w:val="1"/>
          <w:numId w:val="2"/>
        </w:numPr>
        <w:rPr>
          <w:szCs w:val="20"/>
        </w:rPr>
      </w:pPr>
      <w:proofErr w:type="spellStart"/>
      <w:r>
        <w:rPr>
          <w:szCs w:val="20"/>
        </w:rPr>
        <w:t>LiF</w:t>
      </w:r>
      <w:proofErr w:type="spellEnd"/>
      <w:r>
        <w:rPr>
          <w:szCs w:val="20"/>
        </w:rPr>
        <w:t>______________________________</w:t>
      </w:r>
    </w:p>
    <w:p w:rsidR="00A95A28" w:rsidRPr="00EF3FAB" w:rsidRDefault="00A95A28" w:rsidP="00A95A28">
      <w:pPr>
        <w:ind w:left="992"/>
        <w:rPr>
          <w:szCs w:val="20"/>
        </w:rPr>
      </w:pPr>
    </w:p>
    <w:p w:rsidR="00DB77BD" w:rsidRPr="00EF3FAB" w:rsidRDefault="00A95A28" w:rsidP="00DB77BD">
      <w:pPr>
        <w:numPr>
          <w:ilvl w:val="1"/>
          <w:numId w:val="2"/>
        </w:numPr>
        <w:rPr>
          <w:szCs w:val="20"/>
        </w:rPr>
      </w:pPr>
      <w:r>
        <w:rPr>
          <w:szCs w:val="20"/>
        </w:rPr>
        <w:t>AlCl</w:t>
      </w:r>
      <w:r w:rsidRPr="00A95A28">
        <w:rPr>
          <w:szCs w:val="20"/>
          <w:vertAlign w:val="subscript"/>
        </w:rPr>
        <w:t>3</w:t>
      </w:r>
      <w:r w:rsidR="00EF6CF4">
        <w:rPr>
          <w:szCs w:val="20"/>
        </w:rPr>
        <w:t>_____________________________</w:t>
      </w:r>
    </w:p>
    <w:p w:rsidR="00DB77BD" w:rsidRPr="00EF3FAB" w:rsidRDefault="00DB77BD" w:rsidP="00DB77BD">
      <w:pPr>
        <w:ind w:firstLine="5812"/>
        <w:rPr>
          <w:szCs w:val="20"/>
        </w:rPr>
      </w:pPr>
      <w:r w:rsidRPr="00EF3FAB">
        <w:rPr>
          <w:szCs w:val="20"/>
        </w:rPr>
        <w:t>(2 marks)</w:t>
      </w:r>
    </w:p>
    <w:p w:rsidR="00DB77BD" w:rsidRPr="00EF3FAB" w:rsidRDefault="00DB77BD" w:rsidP="00DB77BD">
      <w:pPr>
        <w:ind w:firstLine="5812"/>
        <w:rPr>
          <w:szCs w:val="20"/>
        </w:rPr>
      </w:pPr>
    </w:p>
    <w:p w:rsidR="00DB77BD" w:rsidRPr="00F020FD" w:rsidRDefault="009A2054" w:rsidP="00DB77BD">
      <w:pPr>
        <w:numPr>
          <w:ilvl w:val="0"/>
          <w:numId w:val="2"/>
        </w:numPr>
        <w:rPr>
          <w:szCs w:val="20"/>
        </w:rPr>
      </w:pPr>
      <w:r w:rsidRPr="00F020FD">
        <w:rPr>
          <w:szCs w:val="20"/>
        </w:rPr>
        <w:t>Write formula for each of the following compounds</w:t>
      </w:r>
    </w:p>
    <w:p w:rsidR="00EF6CF4" w:rsidRPr="00EF3FAB" w:rsidRDefault="00EF6CF4" w:rsidP="00EF6CF4">
      <w:pPr>
        <w:ind w:left="360"/>
        <w:rPr>
          <w:b/>
          <w:szCs w:val="20"/>
        </w:rPr>
      </w:pPr>
    </w:p>
    <w:p w:rsidR="00DB77BD" w:rsidRDefault="00EF6CF4" w:rsidP="00DB77BD">
      <w:pPr>
        <w:numPr>
          <w:ilvl w:val="1"/>
          <w:numId w:val="2"/>
        </w:numPr>
        <w:rPr>
          <w:szCs w:val="20"/>
        </w:rPr>
      </w:pPr>
      <w:r>
        <w:rPr>
          <w:szCs w:val="20"/>
        </w:rPr>
        <w:t>Zinc chloride___________________________________</w:t>
      </w:r>
    </w:p>
    <w:p w:rsidR="00EF6CF4" w:rsidRPr="00EF3FAB" w:rsidRDefault="00EF6CF4" w:rsidP="00EF6CF4">
      <w:pPr>
        <w:ind w:left="992"/>
        <w:rPr>
          <w:szCs w:val="20"/>
        </w:rPr>
      </w:pPr>
    </w:p>
    <w:p w:rsidR="00EF6CF4" w:rsidRDefault="00EF6CF4" w:rsidP="00DB77BD">
      <w:pPr>
        <w:numPr>
          <w:ilvl w:val="1"/>
          <w:numId w:val="2"/>
        </w:numPr>
        <w:rPr>
          <w:szCs w:val="20"/>
        </w:rPr>
      </w:pPr>
      <w:r>
        <w:rPr>
          <w:szCs w:val="20"/>
        </w:rPr>
        <w:t>Calcium carbonate.______________________________</w:t>
      </w:r>
    </w:p>
    <w:p w:rsidR="00EF6CF4" w:rsidRDefault="00EF6CF4" w:rsidP="00EF6CF4">
      <w:pPr>
        <w:ind w:left="992"/>
        <w:rPr>
          <w:szCs w:val="20"/>
        </w:rPr>
      </w:pPr>
    </w:p>
    <w:p w:rsidR="00DB77BD" w:rsidRDefault="00EF6CF4" w:rsidP="00DB77BD">
      <w:pPr>
        <w:numPr>
          <w:ilvl w:val="1"/>
          <w:numId w:val="2"/>
        </w:numPr>
        <w:rPr>
          <w:szCs w:val="20"/>
        </w:rPr>
      </w:pPr>
      <w:r>
        <w:rPr>
          <w:szCs w:val="20"/>
        </w:rPr>
        <w:t xml:space="preserve">Magnesium </w:t>
      </w:r>
      <w:r w:rsidR="00DB77BD" w:rsidRPr="00EF3FAB">
        <w:rPr>
          <w:szCs w:val="20"/>
        </w:rPr>
        <w:t>chloride</w:t>
      </w:r>
      <w:r>
        <w:rPr>
          <w:szCs w:val="20"/>
        </w:rPr>
        <w:t>_____________________________</w:t>
      </w:r>
    </w:p>
    <w:p w:rsidR="00EF6CF4" w:rsidRPr="00EF3FAB" w:rsidRDefault="00EF6CF4" w:rsidP="00EF6CF4">
      <w:pPr>
        <w:ind w:left="992"/>
        <w:rPr>
          <w:szCs w:val="20"/>
        </w:rPr>
      </w:pPr>
    </w:p>
    <w:p w:rsidR="00DB77BD" w:rsidRPr="00EF3FAB" w:rsidRDefault="00DB77BD" w:rsidP="00DB77BD">
      <w:pPr>
        <w:numPr>
          <w:ilvl w:val="1"/>
          <w:numId w:val="2"/>
        </w:numPr>
        <w:rPr>
          <w:szCs w:val="20"/>
        </w:rPr>
      </w:pPr>
      <w:r w:rsidRPr="00EF3FAB">
        <w:rPr>
          <w:szCs w:val="20"/>
        </w:rPr>
        <w:t>calcium phosphate</w:t>
      </w:r>
      <w:r w:rsidR="00EF6CF4">
        <w:rPr>
          <w:szCs w:val="20"/>
        </w:rPr>
        <w:t>______________________________</w:t>
      </w:r>
    </w:p>
    <w:p w:rsidR="005B12F1" w:rsidRPr="00EF3FAB" w:rsidRDefault="005B12F1" w:rsidP="005B12F1">
      <w:pPr>
        <w:rPr>
          <w:rFonts w:eastAsia="Calibri"/>
          <w:lang w:eastAsia="en-US"/>
        </w:rPr>
      </w:pPr>
    </w:p>
    <w:p w:rsidR="005B12F1" w:rsidRPr="00EF3FAB" w:rsidRDefault="00F47EED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                                                                                                 (2</w:t>
      </w:r>
      <w:r w:rsidR="005241ED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marks)</w:t>
      </w:r>
    </w:p>
    <w:p w:rsidR="005B12F1" w:rsidRPr="00EF3FAB" w:rsidRDefault="005B12F1" w:rsidP="005B12F1">
      <w:pPr>
        <w:rPr>
          <w:rFonts w:eastAsia="Calibri"/>
          <w:lang w:eastAsia="en-US"/>
        </w:rPr>
      </w:pPr>
    </w:p>
    <w:p w:rsidR="00674ADE" w:rsidRDefault="009A2054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3.</w:t>
      </w:r>
      <w:r w:rsidR="002168B5">
        <w:rPr>
          <w:rFonts w:eastAsia="Calibri"/>
          <w:lang w:eastAsia="en-US"/>
        </w:rPr>
        <w:t xml:space="preserve"> </w:t>
      </w:r>
      <w:r w:rsidR="005B12F1" w:rsidRPr="00EF3FAB">
        <w:rPr>
          <w:rFonts w:eastAsia="Calibri"/>
          <w:lang w:eastAsia="en-US"/>
        </w:rPr>
        <w:t xml:space="preserve">One of the isotopes of chlorine is      </w:t>
      </w:r>
      <w:r w:rsidR="002168B5" w:rsidRPr="002168B5">
        <w:rPr>
          <w:rFonts w:eastAsia="Calibri"/>
          <w:vertAlign w:val="superscript"/>
          <w:lang w:eastAsia="en-US"/>
        </w:rPr>
        <w:t>35</w:t>
      </w:r>
      <w:r w:rsidR="002168B5">
        <w:rPr>
          <w:rFonts w:eastAsia="Calibri"/>
          <w:vertAlign w:val="superscript"/>
          <w:lang w:eastAsia="en-US"/>
        </w:rPr>
        <w:t xml:space="preserve"> </w:t>
      </w:r>
      <w:r w:rsidR="005B12F1" w:rsidRPr="00EF3FAB">
        <w:rPr>
          <w:rFonts w:eastAsia="Calibri"/>
          <w:lang w:eastAsia="en-US"/>
        </w:rPr>
        <w:t>Cl.</w:t>
      </w:r>
      <w:r w:rsidR="002168B5">
        <w:rPr>
          <w:rFonts w:eastAsia="Calibri"/>
          <w:lang w:eastAsia="en-US"/>
        </w:rPr>
        <w:t xml:space="preserve">  </w:t>
      </w:r>
      <w:r w:rsidR="005B12F1" w:rsidRPr="00EF3FAB">
        <w:rPr>
          <w:rFonts w:eastAsia="Calibri"/>
          <w:lang w:eastAsia="en-US"/>
        </w:rPr>
        <w:t xml:space="preserve"> </w:t>
      </w:r>
    </w:p>
    <w:p w:rsidR="002168B5" w:rsidRPr="002168B5" w:rsidRDefault="002168B5" w:rsidP="005B12F1">
      <w:pPr>
        <w:rPr>
          <w:rFonts w:eastAsia="Calibri"/>
          <w:vertAlign w:val="subscript"/>
          <w:lang w:eastAsia="en-US"/>
        </w:rPr>
      </w:pPr>
      <w:r>
        <w:rPr>
          <w:rFonts w:eastAsia="Calibri"/>
          <w:lang w:eastAsia="en-US"/>
        </w:rPr>
        <w:t xml:space="preserve">                                                              </w:t>
      </w:r>
      <w:r w:rsidRPr="002168B5">
        <w:rPr>
          <w:rFonts w:eastAsia="Calibri"/>
          <w:vertAlign w:val="subscript"/>
          <w:lang w:eastAsia="en-US"/>
        </w:rPr>
        <w:t xml:space="preserve"> 17</w:t>
      </w:r>
    </w:p>
    <w:p w:rsidR="005B12F1" w:rsidRPr="00EF3FAB" w:rsidRDefault="00674ADE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                                                              </w:t>
      </w:r>
    </w:p>
    <w:p w:rsidR="005B12F1" w:rsidRPr="00EF3FAB" w:rsidRDefault="005B12F1" w:rsidP="005B12F1">
      <w:pPr>
        <w:rPr>
          <w:rFonts w:eastAsia="Calibri"/>
          <w:lang w:eastAsia="en-US"/>
        </w:rPr>
      </w:pPr>
      <w:r w:rsidRPr="00EF3FAB">
        <w:rPr>
          <w:rFonts w:eastAsia="Calibri"/>
          <w:lang w:eastAsia="en-US"/>
        </w:rPr>
        <w:t>Answer the following questions in relation to this isotope:</w:t>
      </w:r>
    </w:p>
    <w:p w:rsidR="005B12F1" w:rsidRPr="00EF3FAB" w:rsidRDefault="005B12F1" w:rsidP="005B12F1">
      <w:pPr>
        <w:rPr>
          <w:rFonts w:eastAsia="Calibri"/>
          <w:lang w:eastAsia="en-US"/>
        </w:rPr>
      </w:pPr>
    </w:p>
    <w:p w:rsidR="005B12F1" w:rsidRDefault="00F47EED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  </w:t>
      </w:r>
      <w:r w:rsidR="005B12F1" w:rsidRPr="00EF3FAB">
        <w:rPr>
          <w:rFonts w:eastAsia="Calibri"/>
          <w:lang w:eastAsia="en-US"/>
        </w:rPr>
        <w:t xml:space="preserve">(a)  </w:t>
      </w:r>
      <w:r w:rsidR="005B12F1" w:rsidRPr="00EF3FAB">
        <w:rPr>
          <w:rFonts w:eastAsia="Calibri"/>
          <w:lang w:eastAsia="en-US"/>
        </w:rPr>
        <w:tab/>
        <w:t>The mass number is</w:t>
      </w:r>
      <w:r w:rsidR="00460FFD">
        <w:rPr>
          <w:rFonts w:eastAsia="Calibri"/>
          <w:lang w:eastAsia="en-US"/>
        </w:rPr>
        <w:t>________________________</w:t>
      </w:r>
    </w:p>
    <w:p w:rsidR="00460FFD" w:rsidRPr="00EF3FAB" w:rsidRDefault="00460FFD" w:rsidP="005B12F1">
      <w:pPr>
        <w:rPr>
          <w:rFonts w:eastAsia="Calibri"/>
          <w:lang w:eastAsia="en-US"/>
        </w:rPr>
      </w:pPr>
    </w:p>
    <w:p w:rsidR="005B12F1" w:rsidRPr="00EF3FAB" w:rsidRDefault="00F47EED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 </w:t>
      </w:r>
      <w:r w:rsidR="00460FFD">
        <w:rPr>
          <w:rFonts w:eastAsia="Calibri"/>
          <w:lang w:eastAsia="en-US"/>
        </w:rPr>
        <w:t>(b)</w:t>
      </w:r>
      <w:r w:rsidR="00460FFD">
        <w:rPr>
          <w:rFonts w:eastAsia="Calibri"/>
          <w:lang w:eastAsia="en-US"/>
        </w:rPr>
        <w:tab/>
        <w:t>The atomic number is_______________________</w:t>
      </w:r>
    </w:p>
    <w:p w:rsidR="005B12F1" w:rsidRPr="00EF3FAB" w:rsidRDefault="005B12F1" w:rsidP="005B12F1">
      <w:pPr>
        <w:rPr>
          <w:rFonts w:eastAsia="Calibri"/>
          <w:lang w:eastAsia="en-US"/>
        </w:rPr>
      </w:pPr>
    </w:p>
    <w:p w:rsidR="005B12F1" w:rsidRPr="00EF3FAB" w:rsidRDefault="00F47EED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 </w:t>
      </w:r>
      <w:r w:rsidR="005B12F1" w:rsidRPr="00EF3FAB">
        <w:rPr>
          <w:rFonts w:eastAsia="Calibri"/>
          <w:lang w:eastAsia="en-US"/>
        </w:rPr>
        <w:t>(c)</w:t>
      </w:r>
      <w:r w:rsidR="005B12F1" w:rsidRPr="00EF3FAB">
        <w:rPr>
          <w:rFonts w:eastAsia="Calibri"/>
          <w:lang w:eastAsia="en-US"/>
        </w:rPr>
        <w:tab/>
        <w:t>The number of neutrons in the nucleus is</w:t>
      </w:r>
      <w:r w:rsidR="00460FFD">
        <w:rPr>
          <w:rFonts w:eastAsia="Calibri"/>
          <w:lang w:eastAsia="en-US"/>
        </w:rPr>
        <w:t>____________________</w:t>
      </w:r>
    </w:p>
    <w:p w:rsidR="005B12F1" w:rsidRPr="00EF3FAB" w:rsidRDefault="005B12F1" w:rsidP="005B12F1">
      <w:pPr>
        <w:rPr>
          <w:rFonts w:eastAsia="Calibri"/>
          <w:lang w:eastAsia="en-US"/>
        </w:rPr>
      </w:pPr>
    </w:p>
    <w:p w:rsidR="00460FFD" w:rsidRDefault="00F47EED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 </w:t>
      </w:r>
      <w:r w:rsidR="005B12F1" w:rsidRPr="00EF3FAB">
        <w:rPr>
          <w:rFonts w:eastAsia="Calibri"/>
          <w:lang w:eastAsia="en-US"/>
        </w:rPr>
        <w:t>(d)</w:t>
      </w:r>
      <w:r w:rsidR="005B12F1" w:rsidRPr="00EF3FAB">
        <w:rPr>
          <w:rFonts w:eastAsia="Calibri"/>
          <w:lang w:eastAsia="en-US"/>
        </w:rPr>
        <w:tab/>
        <w:t>The number of electrons in a neutral a</w:t>
      </w:r>
      <w:r w:rsidR="009A386D" w:rsidRPr="00EF3FAB">
        <w:rPr>
          <w:rFonts w:eastAsia="Calibri"/>
          <w:lang w:eastAsia="en-US"/>
        </w:rPr>
        <w:t>tom</w:t>
      </w:r>
      <w:r w:rsidR="00460FFD">
        <w:rPr>
          <w:rFonts w:eastAsia="Calibri"/>
          <w:lang w:eastAsia="en-US"/>
        </w:rPr>
        <w:t xml:space="preserve"> is_____________________</w:t>
      </w:r>
    </w:p>
    <w:p w:rsidR="005B12F1" w:rsidRPr="00EF3FAB" w:rsidRDefault="00460FFD" w:rsidP="005B12F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                                                                                                                         </w:t>
      </w:r>
      <w:r w:rsidR="005B12F1" w:rsidRPr="00EF3FAB">
        <w:rPr>
          <w:rFonts w:eastAsia="Calibri"/>
          <w:lang w:eastAsia="en-US"/>
        </w:rPr>
        <w:t>(2 marks)</w:t>
      </w:r>
    </w:p>
    <w:p w:rsidR="009A386D" w:rsidRPr="00EF3FAB" w:rsidRDefault="009A386D" w:rsidP="00770316"/>
    <w:p w:rsidR="00B134AE" w:rsidRDefault="00B134AE" w:rsidP="00770316"/>
    <w:p w:rsidR="00B71326" w:rsidRDefault="00B71326" w:rsidP="00770316"/>
    <w:p w:rsidR="003874C2" w:rsidRDefault="009E465B" w:rsidP="00770316">
      <w:r>
        <w:t>4. What is the definition of a catalyst?</w:t>
      </w:r>
    </w:p>
    <w:p w:rsidR="009E465B" w:rsidRDefault="009E465B" w:rsidP="00770316"/>
    <w:p w:rsidR="009E465B" w:rsidRDefault="009E465B" w:rsidP="00770316">
      <w:r>
        <w:t>______________________________________________________________________</w:t>
      </w:r>
    </w:p>
    <w:p w:rsidR="009E465B" w:rsidRDefault="009E465B" w:rsidP="00770316"/>
    <w:p w:rsidR="009E465B" w:rsidRDefault="009E465B" w:rsidP="00770316">
      <w:r>
        <w:t>______________________________________________________________________</w:t>
      </w:r>
    </w:p>
    <w:p w:rsidR="003874C2" w:rsidRDefault="003874C2" w:rsidP="00770316"/>
    <w:p w:rsidR="003874C2" w:rsidRDefault="009E465B" w:rsidP="00770316">
      <w:r>
        <w:t xml:space="preserve">                                                                                                                        (1 mark)</w:t>
      </w:r>
    </w:p>
    <w:p w:rsidR="00D5731E" w:rsidRDefault="009E465B" w:rsidP="00770316">
      <w:r>
        <w:t xml:space="preserve">                                     </w:t>
      </w:r>
    </w:p>
    <w:p w:rsidR="00D5731E" w:rsidRDefault="00D5731E" w:rsidP="00770316"/>
    <w:p w:rsidR="00782D52" w:rsidRDefault="00782D52" w:rsidP="00770316"/>
    <w:p w:rsidR="00782D52" w:rsidRDefault="00782D52" w:rsidP="00770316"/>
    <w:p w:rsidR="00BF0B87" w:rsidRDefault="00BF0B87" w:rsidP="00770316"/>
    <w:p w:rsidR="00770316" w:rsidRPr="00EF3FAB" w:rsidRDefault="003874C2" w:rsidP="00770316">
      <w:bookmarkStart w:id="0" w:name="_GoBack"/>
      <w:bookmarkEnd w:id="0"/>
      <w:r>
        <w:lastRenderedPageBreak/>
        <w:t>4</w:t>
      </w:r>
      <w:r w:rsidR="009A2054">
        <w:t xml:space="preserve">. </w:t>
      </w:r>
      <w:r w:rsidR="00770316" w:rsidRPr="00EF3FAB">
        <w:t>Complete the following table:</w:t>
      </w:r>
      <w:r w:rsidR="007A1B62">
        <w:t xml:space="preserve">                                                                   (5 marks)</w:t>
      </w:r>
    </w:p>
    <w:p w:rsidR="00B71326" w:rsidRPr="00EF3FAB" w:rsidRDefault="00B71326" w:rsidP="00770316"/>
    <w:p w:rsidR="00770316" w:rsidRPr="00EF3FAB" w:rsidRDefault="00770316" w:rsidP="00770316"/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4111"/>
        <w:gridCol w:w="3685"/>
      </w:tblGrid>
      <w:tr w:rsidR="00770316" w:rsidRPr="00EF3FAB" w:rsidTr="009A386D">
        <w:tc>
          <w:tcPr>
            <w:tcW w:w="1951" w:type="dxa"/>
            <w:shd w:val="clear" w:color="auto" w:fill="auto"/>
          </w:tcPr>
          <w:p w:rsidR="00770316" w:rsidRPr="00EF3FAB" w:rsidRDefault="00770316" w:rsidP="00770316">
            <w:pPr>
              <w:rPr>
                <w:b/>
              </w:rPr>
            </w:pPr>
            <w:r w:rsidRPr="00EF3FAB">
              <w:rPr>
                <w:b/>
              </w:rPr>
              <w:t>ELEMENT</w:t>
            </w:r>
          </w:p>
        </w:tc>
        <w:tc>
          <w:tcPr>
            <w:tcW w:w="4111" w:type="dxa"/>
            <w:shd w:val="clear" w:color="auto" w:fill="auto"/>
          </w:tcPr>
          <w:p w:rsidR="00770316" w:rsidRPr="00EF3FAB" w:rsidRDefault="00770316" w:rsidP="00674ADE">
            <w:pPr>
              <w:rPr>
                <w:b/>
              </w:rPr>
            </w:pPr>
            <w:r w:rsidRPr="00EF3FAB">
              <w:rPr>
                <w:b/>
              </w:rPr>
              <w:t xml:space="preserve">ELECTRON </w:t>
            </w:r>
            <w:r w:rsidR="00674ADE">
              <w:rPr>
                <w:b/>
              </w:rPr>
              <w:t xml:space="preserve">DOT </w:t>
            </w:r>
            <w:r w:rsidRPr="00EF3FAB">
              <w:rPr>
                <w:b/>
              </w:rPr>
              <w:t>DIAGRAM</w:t>
            </w:r>
          </w:p>
        </w:tc>
        <w:tc>
          <w:tcPr>
            <w:tcW w:w="3685" w:type="dxa"/>
            <w:shd w:val="clear" w:color="auto" w:fill="auto"/>
          </w:tcPr>
          <w:p w:rsidR="00770316" w:rsidRPr="00EF3FAB" w:rsidRDefault="00770316" w:rsidP="00770316">
            <w:pPr>
              <w:rPr>
                <w:b/>
              </w:rPr>
            </w:pPr>
            <w:r w:rsidRPr="00EF3FAB">
              <w:rPr>
                <w:b/>
              </w:rPr>
              <w:t>ELEMENT SYMBOL, ATOMIC NUMBER and MASS NUMBER</w:t>
            </w:r>
            <w:r w:rsidR="003874C2">
              <w:rPr>
                <w:b/>
              </w:rPr>
              <w:t xml:space="preserve"> IN ORDER.</w:t>
            </w:r>
          </w:p>
        </w:tc>
      </w:tr>
      <w:tr w:rsidR="00770316" w:rsidRPr="00EF3FAB" w:rsidTr="009A386D">
        <w:trPr>
          <w:trHeight w:hRule="exact" w:val="2552"/>
        </w:trPr>
        <w:tc>
          <w:tcPr>
            <w:tcW w:w="1951" w:type="dxa"/>
            <w:shd w:val="clear" w:color="auto" w:fill="auto"/>
            <w:vAlign w:val="center"/>
          </w:tcPr>
          <w:p w:rsidR="00770316" w:rsidRPr="00EF3FAB" w:rsidRDefault="00770316" w:rsidP="00770316">
            <w:r w:rsidRPr="00EF3FAB">
              <w:t xml:space="preserve">         Oxygen      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770316" w:rsidRPr="00EF3FAB" w:rsidRDefault="00770316" w:rsidP="00770316"/>
        </w:tc>
        <w:tc>
          <w:tcPr>
            <w:tcW w:w="3685" w:type="dxa"/>
            <w:shd w:val="clear" w:color="auto" w:fill="auto"/>
            <w:vAlign w:val="center"/>
          </w:tcPr>
          <w:p w:rsidR="00770316" w:rsidRPr="00EF3FAB" w:rsidRDefault="00770316" w:rsidP="00770316"/>
        </w:tc>
      </w:tr>
      <w:tr w:rsidR="00770316" w:rsidRPr="00EF3FAB" w:rsidTr="009A386D">
        <w:trPr>
          <w:trHeight w:hRule="exact" w:val="2552"/>
        </w:trPr>
        <w:tc>
          <w:tcPr>
            <w:tcW w:w="1951" w:type="dxa"/>
            <w:shd w:val="clear" w:color="auto" w:fill="auto"/>
            <w:vAlign w:val="center"/>
          </w:tcPr>
          <w:p w:rsidR="00770316" w:rsidRPr="00EF3FAB" w:rsidRDefault="00674ADE" w:rsidP="007A1B62">
            <w:r>
              <w:t xml:space="preserve">    </w:t>
            </w:r>
            <w:r w:rsidR="007A1B62">
              <w:t>Magnesium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770316" w:rsidRPr="00EF3FAB" w:rsidRDefault="00770316" w:rsidP="00770316"/>
        </w:tc>
        <w:tc>
          <w:tcPr>
            <w:tcW w:w="3685" w:type="dxa"/>
            <w:shd w:val="clear" w:color="auto" w:fill="auto"/>
            <w:vAlign w:val="center"/>
          </w:tcPr>
          <w:p w:rsidR="00770316" w:rsidRPr="00EF3FAB" w:rsidRDefault="00770316" w:rsidP="00770316"/>
        </w:tc>
      </w:tr>
    </w:tbl>
    <w:p w:rsidR="00770316" w:rsidRPr="00EF3FAB" w:rsidRDefault="00770316" w:rsidP="00770316">
      <w:pPr>
        <w:rPr>
          <w:b/>
        </w:rPr>
      </w:pPr>
    </w:p>
    <w:p w:rsidR="009A2054" w:rsidRDefault="009A2054" w:rsidP="00E77449"/>
    <w:p w:rsidR="009A2054" w:rsidRDefault="009A2054" w:rsidP="00E77449"/>
    <w:p w:rsidR="00E77449" w:rsidRPr="00E77449" w:rsidRDefault="009E465B" w:rsidP="00E77449">
      <w:r>
        <w:t>5</w:t>
      </w:r>
      <w:r w:rsidR="009A2054">
        <w:t xml:space="preserve">. </w:t>
      </w:r>
      <w:r w:rsidR="00E77449" w:rsidRPr="00E77449">
        <w:t>State the period and group of the Periodic Table of the elements with the following</w:t>
      </w:r>
    </w:p>
    <w:p w:rsidR="00E77449" w:rsidRDefault="00E77449" w:rsidP="00E77449">
      <w:proofErr w:type="gramStart"/>
      <w:r w:rsidRPr="00E77449">
        <w:t>electron</w:t>
      </w:r>
      <w:proofErr w:type="gramEnd"/>
      <w:r w:rsidRPr="00E77449">
        <w:t xml:space="preserve"> arrangements:</w:t>
      </w:r>
      <w:r w:rsidR="00F020FD">
        <w:t xml:space="preserve">                                                                                  </w:t>
      </w:r>
      <w:r w:rsidR="00FF68D7">
        <w:t xml:space="preserve">        </w:t>
      </w:r>
      <w:r w:rsidR="00F020FD">
        <w:t xml:space="preserve"> </w:t>
      </w:r>
      <w:r w:rsidRPr="00E77449">
        <w:t xml:space="preserve"> (5 marks)</w:t>
      </w:r>
    </w:p>
    <w:p w:rsidR="00125D40" w:rsidRDefault="00125D40" w:rsidP="00E77449"/>
    <w:p w:rsidR="00F020FD" w:rsidRDefault="00F020FD" w:rsidP="00E77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3"/>
        <w:gridCol w:w="2874"/>
        <w:gridCol w:w="2874"/>
      </w:tblGrid>
      <w:tr w:rsidR="00F020FD" w:rsidTr="00F020FD">
        <w:tc>
          <w:tcPr>
            <w:tcW w:w="2873" w:type="dxa"/>
          </w:tcPr>
          <w:p w:rsidR="00F020FD" w:rsidRDefault="00F020FD" w:rsidP="00E77449">
            <w:r>
              <w:t>Electron arrangement</w:t>
            </w:r>
          </w:p>
        </w:tc>
        <w:tc>
          <w:tcPr>
            <w:tcW w:w="2874" w:type="dxa"/>
          </w:tcPr>
          <w:p w:rsidR="00F020FD" w:rsidRDefault="00F020FD" w:rsidP="00E77449">
            <w:r>
              <w:t>Period</w:t>
            </w:r>
          </w:p>
        </w:tc>
        <w:tc>
          <w:tcPr>
            <w:tcW w:w="2874" w:type="dxa"/>
          </w:tcPr>
          <w:p w:rsidR="00F020FD" w:rsidRDefault="00F020FD" w:rsidP="00E77449">
            <w:r>
              <w:t>Group</w:t>
            </w:r>
          </w:p>
        </w:tc>
      </w:tr>
      <w:tr w:rsidR="00F020FD" w:rsidTr="00F020FD">
        <w:tc>
          <w:tcPr>
            <w:tcW w:w="2873" w:type="dxa"/>
          </w:tcPr>
          <w:p w:rsidR="00F020FD" w:rsidRDefault="00F020FD" w:rsidP="00E77449">
            <w:r>
              <w:t>2,2</w:t>
            </w:r>
          </w:p>
        </w:tc>
        <w:tc>
          <w:tcPr>
            <w:tcW w:w="2874" w:type="dxa"/>
          </w:tcPr>
          <w:p w:rsidR="00F020FD" w:rsidRDefault="00F020FD" w:rsidP="00E77449"/>
        </w:tc>
        <w:tc>
          <w:tcPr>
            <w:tcW w:w="2874" w:type="dxa"/>
          </w:tcPr>
          <w:p w:rsidR="00F020FD" w:rsidRDefault="00F020FD" w:rsidP="00E77449"/>
        </w:tc>
      </w:tr>
      <w:tr w:rsidR="00F020FD" w:rsidTr="00F020FD">
        <w:tc>
          <w:tcPr>
            <w:tcW w:w="2873" w:type="dxa"/>
          </w:tcPr>
          <w:p w:rsidR="00F020FD" w:rsidRDefault="00F020FD" w:rsidP="00E77449">
            <w:r>
              <w:t>2,8</w:t>
            </w:r>
          </w:p>
        </w:tc>
        <w:tc>
          <w:tcPr>
            <w:tcW w:w="2874" w:type="dxa"/>
          </w:tcPr>
          <w:p w:rsidR="00F020FD" w:rsidRDefault="00F020FD" w:rsidP="00E77449"/>
        </w:tc>
        <w:tc>
          <w:tcPr>
            <w:tcW w:w="2874" w:type="dxa"/>
          </w:tcPr>
          <w:p w:rsidR="00F020FD" w:rsidRDefault="00F020FD" w:rsidP="00E77449"/>
        </w:tc>
      </w:tr>
      <w:tr w:rsidR="00F020FD" w:rsidTr="00F020FD">
        <w:tc>
          <w:tcPr>
            <w:tcW w:w="2873" w:type="dxa"/>
          </w:tcPr>
          <w:p w:rsidR="00F020FD" w:rsidRDefault="00F020FD" w:rsidP="00E77449">
            <w:r>
              <w:t>2,8,5</w:t>
            </w:r>
          </w:p>
        </w:tc>
        <w:tc>
          <w:tcPr>
            <w:tcW w:w="2874" w:type="dxa"/>
          </w:tcPr>
          <w:p w:rsidR="00F020FD" w:rsidRDefault="00F020FD" w:rsidP="00E77449"/>
        </w:tc>
        <w:tc>
          <w:tcPr>
            <w:tcW w:w="2874" w:type="dxa"/>
          </w:tcPr>
          <w:p w:rsidR="00F020FD" w:rsidRDefault="00F020FD" w:rsidP="00E77449"/>
        </w:tc>
      </w:tr>
      <w:tr w:rsidR="00F020FD" w:rsidTr="00F020FD">
        <w:tc>
          <w:tcPr>
            <w:tcW w:w="2873" w:type="dxa"/>
          </w:tcPr>
          <w:p w:rsidR="00F020FD" w:rsidRDefault="00F020FD" w:rsidP="00E77449">
            <w:r>
              <w:t>2,8,8,1</w:t>
            </w:r>
          </w:p>
        </w:tc>
        <w:tc>
          <w:tcPr>
            <w:tcW w:w="2874" w:type="dxa"/>
          </w:tcPr>
          <w:p w:rsidR="00F020FD" w:rsidRDefault="00F020FD" w:rsidP="00E77449"/>
        </w:tc>
        <w:tc>
          <w:tcPr>
            <w:tcW w:w="2874" w:type="dxa"/>
          </w:tcPr>
          <w:p w:rsidR="00F020FD" w:rsidRDefault="00F020FD" w:rsidP="00E77449"/>
        </w:tc>
      </w:tr>
      <w:tr w:rsidR="00F020FD" w:rsidTr="00F020FD">
        <w:tc>
          <w:tcPr>
            <w:tcW w:w="2873" w:type="dxa"/>
          </w:tcPr>
          <w:p w:rsidR="00F020FD" w:rsidRDefault="00F020FD" w:rsidP="00E77449">
            <w:r>
              <w:t>2,8,3</w:t>
            </w:r>
          </w:p>
        </w:tc>
        <w:tc>
          <w:tcPr>
            <w:tcW w:w="2874" w:type="dxa"/>
          </w:tcPr>
          <w:p w:rsidR="00F020FD" w:rsidRDefault="00F020FD" w:rsidP="00E77449"/>
        </w:tc>
        <w:tc>
          <w:tcPr>
            <w:tcW w:w="2874" w:type="dxa"/>
          </w:tcPr>
          <w:p w:rsidR="00F020FD" w:rsidRDefault="00F020FD" w:rsidP="00E77449"/>
        </w:tc>
      </w:tr>
    </w:tbl>
    <w:p w:rsidR="00F020FD" w:rsidRDefault="00F020FD" w:rsidP="00E77449"/>
    <w:p w:rsidR="00F020FD" w:rsidRPr="00E77449" w:rsidRDefault="00F020FD" w:rsidP="00E77449"/>
    <w:p w:rsidR="00125D40" w:rsidRDefault="00125D40" w:rsidP="00770316"/>
    <w:p w:rsidR="00FF68D7" w:rsidRDefault="009E465B" w:rsidP="00770316">
      <w:r>
        <w:t>6</w:t>
      </w:r>
      <w:r w:rsidR="00F47EED">
        <w:t xml:space="preserve">. </w:t>
      </w:r>
      <w:r w:rsidR="0011529F">
        <w:t xml:space="preserve">Explain, in terms of atomic structure, why helium is used in balloons instead of hydrogen.                                                                                                   </w:t>
      </w:r>
      <w:r w:rsidR="00FF68D7">
        <w:t xml:space="preserve">        </w:t>
      </w:r>
    </w:p>
    <w:p w:rsidR="0011529F" w:rsidRDefault="00FF68D7" w:rsidP="00770316">
      <w:r>
        <w:t xml:space="preserve">                                                                                                                                    </w:t>
      </w:r>
      <w:r w:rsidR="00D35176">
        <w:t>(3</w:t>
      </w:r>
      <w:r w:rsidR="0011529F">
        <w:t xml:space="preserve"> marks)</w:t>
      </w:r>
    </w:p>
    <w:p w:rsidR="0011529F" w:rsidRDefault="0011529F" w:rsidP="00770316"/>
    <w:p w:rsidR="0011529F" w:rsidRDefault="0011529F" w:rsidP="00770316">
      <w:r>
        <w:t>___________________________________________________________________</w:t>
      </w:r>
    </w:p>
    <w:p w:rsidR="0011529F" w:rsidRDefault="0011529F" w:rsidP="00770316"/>
    <w:p w:rsidR="0011529F" w:rsidRDefault="0011529F" w:rsidP="00770316">
      <w:r>
        <w:t>___________________________________________________________________</w:t>
      </w:r>
    </w:p>
    <w:p w:rsidR="0011529F" w:rsidRDefault="0011529F" w:rsidP="00770316"/>
    <w:p w:rsidR="0011529F" w:rsidRDefault="0011529F" w:rsidP="00770316">
      <w:r>
        <w:t>___________________________________________________________________</w:t>
      </w:r>
    </w:p>
    <w:p w:rsidR="0011529F" w:rsidRDefault="0011529F" w:rsidP="00770316"/>
    <w:p w:rsidR="00782D52" w:rsidRDefault="00782D52" w:rsidP="00FE3A73">
      <w:pPr>
        <w:jc w:val="center"/>
        <w:rPr>
          <w:b/>
          <w:sz w:val="28"/>
          <w:szCs w:val="28"/>
        </w:rPr>
      </w:pPr>
    </w:p>
    <w:p w:rsidR="00782D52" w:rsidRDefault="00782D52" w:rsidP="00FE3A73">
      <w:pPr>
        <w:jc w:val="center"/>
        <w:rPr>
          <w:b/>
          <w:sz w:val="28"/>
          <w:szCs w:val="28"/>
        </w:rPr>
      </w:pPr>
    </w:p>
    <w:p w:rsidR="00782D52" w:rsidRDefault="00782D52" w:rsidP="00FE3A73">
      <w:pPr>
        <w:jc w:val="center"/>
        <w:rPr>
          <w:b/>
          <w:sz w:val="28"/>
          <w:szCs w:val="28"/>
        </w:rPr>
      </w:pPr>
    </w:p>
    <w:p w:rsidR="00782D52" w:rsidRDefault="00782D52" w:rsidP="00FE3A73">
      <w:pPr>
        <w:jc w:val="center"/>
        <w:rPr>
          <w:b/>
          <w:sz w:val="28"/>
          <w:szCs w:val="28"/>
        </w:rPr>
      </w:pPr>
    </w:p>
    <w:p w:rsidR="00782D52" w:rsidRDefault="00782D52" w:rsidP="00FE3A73">
      <w:pPr>
        <w:jc w:val="center"/>
        <w:rPr>
          <w:b/>
          <w:sz w:val="28"/>
          <w:szCs w:val="28"/>
        </w:rPr>
      </w:pPr>
    </w:p>
    <w:p w:rsidR="00782D52" w:rsidRDefault="00782D52" w:rsidP="00FE3A73">
      <w:pPr>
        <w:jc w:val="center"/>
        <w:rPr>
          <w:b/>
          <w:sz w:val="28"/>
          <w:szCs w:val="28"/>
        </w:rPr>
      </w:pPr>
    </w:p>
    <w:p w:rsidR="00782D52" w:rsidRDefault="00782D52" w:rsidP="00FE3A73">
      <w:pPr>
        <w:jc w:val="center"/>
        <w:rPr>
          <w:b/>
          <w:sz w:val="28"/>
          <w:szCs w:val="28"/>
        </w:rPr>
      </w:pPr>
    </w:p>
    <w:p w:rsidR="00AD7197" w:rsidRDefault="00AD7197" w:rsidP="00FE3A73">
      <w:pPr>
        <w:jc w:val="center"/>
      </w:pPr>
      <w:proofErr w:type="gramStart"/>
      <w:r w:rsidRPr="00AD7197">
        <w:rPr>
          <w:b/>
          <w:sz w:val="28"/>
          <w:szCs w:val="28"/>
        </w:rPr>
        <w:t>Extended answer.</w:t>
      </w:r>
      <w:proofErr w:type="gramEnd"/>
      <w:r>
        <w:t xml:space="preserve">         </w:t>
      </w:r>
      <w:r w:rsidR="00FE3A73" w:rsidRPr="00FE3A73">
        <w:rPr>
          <w:b/>
        </w:rPr>
        <w:t>(10 marks)</w:t>
      </w:r>
    </w:p>
    <w:p w:rsidR="00AD7197" w:rsidRDefault="00AD7197" w:rsidP="00770316"/>
    <w:p w:rsidR="0059405D" w:rsidRDefault="0059405D" w:rsidP="00770316"/>
    <w:p w:rsidR="0059405D" w:rsidRDefault="0059405D" w:rsidP="00770316"/>
    <w:p w:rsidR="0059405D" w:rsidRDefault="0059405D" w:rsidP="00770316">
      <w:r>
        <w:t>1. Reaction rates can be increased in a number of ways.</w:t>
      </w:r>
    </w:p>
    <w:p w:rsidR="0059405D" w:rsidRDefault="0059405D" w:rsidP="00770316">
      <w:r>
        <w:t xml:space="preserve">    Name two of them and explain why they increase the rate of the reaction.   (4 marks)</w:t>
      </w:r>
    </w:p>
    <w:p w:rsidR="0059405D" w:rsidRDefault="0059405D" w:rsidP="00770316"/>
    <w:p w:rsidR="0059405D" w:rsidRDefault="0059405D" w:rsidP="00770316">
      <w:r>
        <w:t>____________________________________________________________________</w:t>
      </w:r>
    </w:p>
    <w:p w:rsidR="0059405D" w:rsidRDefault="0059405D" w:rsidP="00770316"/>
    <w:p w:rsidR="0059405D" w:rsidRDefault="0059405D" w:rsidP="00770316">
      <w:r>
        <w:t>______________________________________________________________________</w:t>
      </w:r>
    </w:p>
    <w:p w:rsidR="0059405D" w:rsidRDefault="0059405D" w:rsidP="00770316"/>
    <w:p w:rsidR="0059405D" w:rsidRDefault="0059405D" w:rsidP="00770316">
      <w:r>
        <w:t>______________________________________________________________________</w:t>
      </w:r>
    </w:p>
    <w:p w:rsidR="0059405D" w:rsidRDefault="0059405D" w:rsidP="00770316"/>
    <w:p w:rsidR="0059405D" w:rsidRDefault="0059405D" w:rsidP="00770316"/>
    <w:p w:rsidR="0059405D" w:rsidRDefault="0059405D" w:rsidP="00770316">
      <w:r>
        <w:t xml:space="preserve">2. </w:t>
      </w:r>
      <w:r w:rsidR="00AD7197">
        <w:t>There are groups on the periodic table with special characteristics. These are group</w:t>
      </w:r>
      <w:r>
        <w:t>s</w:t>
      </w:r>
      <w:r w:rsidR="00AD7197">
        <w:t xml:space="preserve"> </w:t>
      </w:r>
      <w:r>
        <w:t xml:space="preserve">   </w:t>
      </w:r>
    </w:p>
    <w:p w:rsidR="00AD7197" w:rsidRDefault="0059405D" w:rsidP="00770316">
      <w:r>
        <w:t xml:space="preserve">   </w:t>
      </w:r>
      <w:r w:rsidR="00AD7197">
        <w:t xml:space="preserve">1, 17, 18 </w:t>
      </w:r>
      <w:r>
        <w:t>on the periodic table</w:t>
      </w:r>
    </w:p>
    <w:p w:rsidR="00AD7197" w:rsidRDefault="00AD7197" w:rsidP="00770316"/>
    <w:p w:rsidR="00782D52" w:rsidRDefault="0059405D" w:rsidP="00782D52">
      <w:r>
        <w:t xml:space="preserve">   </w:t>
      </w:r>
      <w:r w:rsidR="00AD7197">
        <w:t>Name each of these groups and outline the special characteristics</w:t>
      </w:r>
      <w:r w:rsidR="00782D52">
        <w:t xml:space="preserve"> demonstrated by each of   </w:t>
      </w:r>
    </w:p>
    <w:p w:rsidR="00B261C0" w:rsidRDefault="00782D52" w:rsidP="00770316">
      <w:r>
        <w:t xml:space="preserve">   </w:t>
      </w:r>
      <w:proofErr w:type="gramStart"/>
      <w:r>
        <w:t>them</w:t>
      </w:r>
      <w:proofErr w:type="gramEnd"/>
      <w:r>
        <w:t xml:space="preserve">.                                                                                                                 </w:t>
      </w:r>
      <w:r w:rsidR="009E1218">
        <w:t xml:space="preserve"> (6 marks)</w:t>
      </w:r>
    </w:p>
    <w:p w:rsidR="00B261C0" w:rsidRDefault="00B261C0" w:rsidP="00770316"/>
    <w:p w:rsidR="00B261C0" w:rsidRDefault="00B261C0" w:rsidP="00770316">
      <w:r>
        <w:t>______________________________________________________________________</w:t>
      </w:r>
    </w:p>
    <w:p w:rsidR="00B261C0" w:rsidRDefault="00B261C0" w:rsidP="00770316"/>
    <w:p w:rsidR="00B261C0" w:rsidRDefault="00B261C0" w:rsidP="00770316">
      <w:r>
        <w:t>______________________________________________________________________</w:t>
      </w:r>
    </w:p>
    <w:p w:rsidR="00B261C0" w:rsidRDefault="00B261C0" w:rsidP="00770316"/>
    <w:p w:rsidR="00B261C0" w:rsidRDefault="00B261C0" w:rsidP="00770316">
      <w:r>
        <w:t>______________________________________________________________________</w:t>
      </w:r>
    </w:p>
    <w:p w:rsidR="00B261C0" w:rsidRDefault="00B261C0" w:rsidP="00770316"/>
    <w:p w:rsidR="00B261C0" w:rsidRDefault="00B261C0" w:rsidP="00770316">
      <w:r>
        <w:t>______________________________________________________________________</w:t>
      </w:r>
    </w:p>
    <w:p w:rsidR="00B261C0" w:rsidRDefault="00B261C0" w:rsidP="00770316"/>
    <w:p w:rsidR="00B261C0" w:rsidRDefault="00B261C0" w:rsidP="00770316">
      <w:r>
        <w:t>______________________________________________________________________</w:t>
      </w:r>
    </w:p>
    <w:p w:rsidR="00B261C0" w:rsidRDefault="00B261C0" w:rsidP="00770316"/>
    <w:p w:rsidR="00B261C0" w:rsidRDefault="00B261C0" w:rsidP="00770316">
      <w:r>
        <w:t>______________________________________________________________________</w:t>
      </w:r>
    </w:p>
    <w:p w:rsidR="00B261C0" w:rsidRDefault="00B261C0" w:rsidP="00770316"/>
    <w:p w:rsidR="00B261C0" w:rsidRDefault="00B261C0" w:rsidP="00770316">
      <w:r>
        <w:t>______________________________________________________________________</w:t>
      </w:r>
    </w:p>
    <w:p w:rsidR="00B261C0" w:rsidRDefault="00B261C0" w:rsidP="00770316"/>
    <w:p w:rsidR="00B261C0" w:rsidRDefault="00B261C0" w:rsidP="00770316">
      <w:r>
        <w:t>______________________________________________________________________</w:t>
      </w:r>
    </w:p>
    <w:p w:rsidR="00B261C0" w:rsidRDefault="00B261C0" w:rsidP="00770316"/>
    <w:p w:rsidR="00B261C0" w:rsidRDefault="00B261C0" w:rsidP="00770316">
      <w:r>
        <w:t>______________________________________________________________________</w:t>
      </w:r>
    </w:p>
    <w:p w:rsidR="00B261C0" w:rsidRDefault="00B261C0" w:rsidP="00770316"/>
    <w:p w:rsidR="00B261C0" w:rsidRDefault="00B261C0" w:rsidP="00770316">
      <w:r>
        <w:t>______________________________________________________________________</w:t>
      </w:r>
    </w:p>
    <w:p w:rsidR="00B261C0" w:rsidRDefault="00B261C0" w:rsidP="00770316"/>
    <w:p w:rsidR="00B261C0" w:rsidRDefault="00B261C0" w:rsidP="00770316">
      <w:r>
        <w:t>______________________________________________________________________</w:t>
      </w:r>
    </w:p>
    <w:p w:rsidR="00B261C0" w:rsidRDefault="00B261C0" w:rsidP="00770316"/>
    <w:p w:rsidR="00B261C0" w:rsidRDefault="00B261C0" w:rsidP="00770316">
      <w:r>
        <w:t>______________________________________________________________________</w:t>
      </w:r>
    </w:p>
    <w:p w:rsidR="00B261C0" w:rsidRDefault="00B261C0" w:rsidP="00770316"/>
    <w:p w:rsidR="00FE3A73" w:rsidRDefault="00B261C0" w:rsidP="00770316">
      <w:r>
        <w:t>______________________________________________________________________</w:t>
      </w:r>
    </w:p>
    <w:p w:rsidR="00FE3A73" w:rsidRDefault="00FE3A73" w:rsidP="00770316"/>
    <w:p w:rsidR="00FE3A73" w:rsidRDefault="00B261C0" w:rsidP="00770316">
      <w:r>
        <w:t>______________________________________________________________________</w:t>
      </w:r>
    </w:p>
    <w:p w:rsidR="00FE3A73" w:rsidRDefault="00FE3A73" w:rsidP="00770316"/>
    <w:p w:rsidR="00FE3A73" w:rsidRDefault="00B261C0" w:rsidP="00770316">
      <w:r>
        <w:t>______________________________________________________________________</w:t>
      </w:r>
    </w:p>
    <w:p w:rsidR="005B12F1" w:rsidRDefault="005B12F1"/>
    <w:sectPr w:rsidR="005B12F1" w:rsidSect="006A7FBB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antGarde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16A30"/>
    <w:multiLevelType w:val="hybridMultilevel"/>
    <w:tmpl w:val="6DE8EA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8678B"/>
    <w:multiLevelType w:val="hybridMultilevel"/>
    <w:tmpl w:val="448064CC"/>
    <w:lvl w:ilvl="0" w:tplc="B09E2D3C">
      <w:start w:val="1"/>
      <w:numFmt w:val="upp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">
    <w:nsid w:val="37CB37E2"/>
    <w:multiLevelType w:val="hybridMultilevel"/>
    <w:tmpl w:val="119E4C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F4AC9AA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AvantGarde-Demi" w:hint="default"/>
      </w:rPr>
    </w:lvl>
    <w:lvl w:ilvl="2" w:tplc="87902022">
      <w:start w:val="1"/>
      <w:numFmt w:val="upperLetter"/>
      <w:lvlText w:val="(%3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 w:tplc="0409001B">
      <w:start w:val="1"/>
      <w:numFmt w:val="lowerRoman"/>
      <w:lvlText w:val="%4."/>
      <w:lvlJc w:val="right"/>
      <w:pPr>
        <w:tabs>
          <w:tab w:val="num" w:pos="2340"/>
        </w:tabs>
        <w:ind w:left="2340" w:hanging="18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AD86C3B"/>
    <w:multiLevelType w:val="hybridMultilevel"/>
    <w:tmpl w:val="0DE2E4D8"/>
    <w:lvl w:ilvl="0" w:tplc="3C643838">
      <w:start w:val="1"/>
      <w:numFmt w:val="upp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1845D0B"/>
    <w:multiLevelType w:val="multilevel"/>
    <w:tmpl w:val="C4F453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632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6A3E2D9F"/>
    <w:multiLevelType w:val="hybridMultilevel"/>
    <w:tmpl w:val="CBFC1E9C"/>
    <w:lvl w:ilvl="0" w:tplc="D6F8829C">
      <w:start w:val="1"/>
      <w:numFmt w:val="upp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C0A4D4B"/>
    <w:multiLevelType w:val="multilevel"/>
    <w:tmpl w:val="79FEA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632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F3B"/>
    <w:rsid w:val="00067795"/>
    <w:rsid w:val="00091F32"/>
    <w:rsid w:val="000B3712"/>
    <w:rsid w:val="000D01B7"/>
    <w:rsid w:val="0011529F"/>
    <w:rsid w:val="00125D40"/>
    <w:rsid w:val="00160CE6"/>
    <w:rsid w:val="00195EF1"/>
    <w:rsid w:val="001D0C34"/>
    <w:rsid w:val="00214D9B"/>
    <w:rsid w:val="002168B5"/>
    <w:rsid w:val="00260DA8"/>
    <w:rsid w:val="003345A1"/>
    <w:rsid w:val="0035748F"/>
    <w:rsid w:val="003874C2"/>
    <w:rsid w:val="00397D70"/>
    <w:rsid w:val="003B0675"/>
    <w:rsid w:val="00460FFD"/>
    <w:rsid w:val="004659C0"/>
    <w:rsid w:val="004950FC"/>
    <w:rsid w:val="005241ED"/>
    <w:rsid w:val="00583F3B"/>
    <w:rsid w:val="0059405D"/>
    <w:rsid w:val="005B12F1"/>
    <w:rsid w:val="005C53A6"/>
    <w:rsid w:val="005D79C1"/>
    <w:rsid w:val="00655098"/>
    <w:rsid w:val="00674ADE"/>
    <w:rsid w:val="006A7FBB"/>
    <w:rsid w:val="00715754"/>
    <w:rsid w:val="007161CD"/>
    <w:rsid w:val="007262EB"/>
    <w:rsid w:val="00727BCB"/>
    <w:rsid w:val="00770316"/>
    <w:rsid w:val="00782D52"/>
    <w:rsid w:val="00783DA6"/>
    <w:rsid w:val="007A1B62"/>
    <w:rsid w:val="00832994"/>
    <w:rsid w:val="00842C6B"/>
    <w:rsid w:val="00922BBB"/>
    <w:rsid w:val="009A1864"/>
    <w:rsid w:val="009A2054"/>
    <w:rsid w:val="009A386D"/>
    <w:rsid w:val="009D5EAC"/>
    <w:rsid w:val="009E1218"/>
    <w:rsid w:val="009E465B"/>
    <w:rsid w:val="00A95A28"/>
    <w:rsid w:val="00AB2BB1"/>
    <w:rsid w:val="00AD7197"/>
    <w:rsid w:val="00AE393C"/>
    <w:rsid w:val="00B01BA4"/>
    <w:rsid w:val="00B10F79"/>
    <w:rsid w:val="00B134AE"/>
    <w:rsid w:val="00B261C0"/>
    <w:rsid w:val="00B271B5"/>
    <w:rsid w:val="00B63F5E"/>
    <w:rsid w:val="00B71326"/>
    <w:rsid w:val="00BC6E4C"/>
    <w:rsid w:val="00BF0B87"/>
    <w:rsid w:val="00BF6282"/>
    <w:rsid w:val="00C20EE5"/>
    <w:rsid w:val="00C4790C"/>
    <w:rsid w:val="00C95CF8"/>
    <w:rsid w:val="00CD43AF"/>
    <w:rsid w:val="00CE68CC"/>
    <w:rsid w:val="00CF1A86"/>
    <w:rsid w:val="00D35176"/>
    <w:rsid w:val="00D5731E"/>
    <w:rsid w:val="00DB77BD"/>
    <w:rsid w:val="00E77449"/>
    <w:rsid w:val="00E819FD"/>
    <w:rsid w:val="00E86CAB"/>
    <w:rsid w:val="00EA0110"/>
    <w:rsid w:val="00EC1964"/>
    <w:rsid w:val="00ED56C4"/>
    <w:rsid w:val="00EF3FAB"/>
    <w:rsid w:val="00EF6CF4"/>
    <w:rsid w:val="00F020FD"/>
    <w:rsid w:val="00F47EED"/>
    <w:rsid w:val="00FE3A73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C4790C"/>
    <w:pPr>
      <w:numPr>
        <w:numId w:val="7"/>
      </w:numPr>
      <w:spacing w:before="40" w:after="80"/>
    </w:pPr>
    <w:rPr>
      <w:szCs w:val="20"/>
      <w:lang w:eastAsia="en-US"/>
    </w:rPr>
  </w:style>
  <w:style w:type="table" w:styleId="TableGrid">
    <w:name w:val="Table Grid"/>
    <w:basedOn w:val="TableNormal"/>
    <w:rsid w:val="00F020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E3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3A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C4790C"/>
    <w:pPr>
      <w:numPr>
        <w:numId w:val="7"/>
      </w:numPr>
      <w:spacing w:before="40" w:after="80"/>
    </w:pPr>
    <w:rPr>
      <w:szCs w:val="20"/>
      <w:lang w:eastAsia="en-US"/>
    </w:rPr>
  </w:style>
  <w:style w:type="table" w:styleId="TableGrid">
    <w:name w:val="Table Grid"/>
    <w:basedOn w:val="TableNormal"/>
    <w:rsid w:val="00F020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E3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3A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ED6C347A</Template>
  <TotalTime>83</TotalTime>
  <Pages>9</Pages>
  <Words>1022</Words>
  <Characters>7437</Characters>
  <Application>Microsoft Office Word</Application>
  <DocSecurity>0</DocSecurity>
  <Lines>61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 Daphne</dc:creator>
  <cp:lastModifiedBy>WILLIAMS Daphne</cp:lastModifiedBy>
  <cp:revision>27</cp:revision>
  <dcterms:created xsi:type="dcterms:W3CDTF">2016-03-04T01:19:00Z</dcterms:created>
  <dcterms:modified xsi:type="dcterms:W3CDTF">2017-03-02T01:29:00Z</dcterms:modified>
</cp:coreProperties>
</file>