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749"/>
        <w:gridCol w:w="2749"/>
        <w:gridCol w:w="2749"/>
        <w:gridCol w:w="2893"/>
        <w:gridCol w:w="2985"/>
      </w:tblGrid>
      <w:tr w:rsidR="00A2344C" w:rsidRPr="00A87C7B" w:rsidTr="00A87C7B">
        <w:trPr>
          <w:trHeight w:val="1328"/>
        </w:trPr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NaCl</w:t>
            </w:r>
            <w:proofErr w:type="spellEnd"/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NaOH</w:t>
            </w:r>
            <w:proofErr w:type="spellEnd"/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Na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2</w:t>
            </w:r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SO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4</w:t>
            </w: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Na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2</w:t>
            </w:r>
            <w:r w:rsidRPr="00A87C7B">
              <w:rPr>
                <w:rFonts w:ascii="Times New Roman" w:hAnsi="Times New Roman" w:cs="Times New Roman"/>
                <w:sz w:val="56"/>
                <w:szCs w:val="56"/>
              </w:rPr>
              <w:t>CO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3</w:t>
            </w:r>
          </w:p>
        </w:tc>
      </w:tr>
      <w:tr w:rsidR="00A2344C" w:rsidRPr="00A87C7B" w:rsidTr="00A87C7B">
        <w:trPr>
          <w:trHeight w:val="1373"/>
        </w:trPr>
        <w:tc>
          <w:tcPr>
            <w:tcW w:w="2749" w:type="dxa"/>
          </w:tcPr>
          <w:p w:rsidR="00A2344C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bookmarkStart w:id="0" w:name="_GoBack"/>
          </w:p>
          <w:p w:rsidR="00A87C7B" w:rsidRPr="00A87C7B" w:rsidRDefault="00A87C7B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56"/>
                <w:szCs w:val="5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56"/>
                <w:szCs w:val="56"/>
              </w:rPr>
              <w:t>(NO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>)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2</w:t>
            </w: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bookmarkEnd w:id="0"/>
      <w:tr w:rsidR="00A2344C" w:rsidRPr="00A87C7B" w:rsidTr="00A87C7B">
        <w:trPr>
          <w:trHeight w:val="1328"/>
        </w:trPr>
        <w:tc>
          <w:tcPr>
            <w:tcW w:w="2749" w:type="dxa"/>
          </w:tcPr>
          <w:p w:rsidR="00A2344C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  <w:p w:rsidR="00A87C7B" w:rsidRPr="00A87C7B" w:rsidRDefault="00A87C7B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Cu(NO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>)</w:t>
            </w:r>
            <w:r w:rsidRPr="00A87C7B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2</w:t>
            </w: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A2344C" w:rsidRPr="00A87C7B" w:rsidTr="00A87C7B">
        <w:trPr>
          <w:trHeight w:val="1373"/>
        </w:trPr>
        <w:tc>
          <w:tcPr>
            <w:tcW w:w="2749" w:type="dxa"/>
          </w:tcPr>
          <w:p w:rsidR="00A2344C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  <w:p w:rsidR="00B22F43" w:rsidRPr="00A87C7B" w:rsidRDefault="00B22F43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Mg(NO</w:t>
            </w:r>
            <w:r w:rsidRPr="00B22F43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>)</w:t>
            </w:r>
            <w:r w:rsidRPr="00B22F43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2</w:t>
            </w: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A2344C" w:rsidRPr="00A87C7B" w:rsidTr="00A87C7B">
        <w:trPr>
          <w:trHeight w:val="1328"/>
        </w:trPr>
        <w:tc>
          <w:tcPr>
            <w:tcW w:w="2749" w:type="dxa"/>
          </w:tcPr>
          <w:p w:rsidR="00A2344C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  <w:p w:rsidR="006E073F" w:rsidRPr="00A87C7B" w:rsidRDefault="006E073F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AgNO</w:t>
            </w:r>
            <w:r w:rsidRPr="006E073F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3</w:t>
            </w: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A2344C" w:rsidRPr="00A87C7B" w:rsidTr="00A87C7B">
        <w:trPr>
          <w:trHeight w:val="1373"/>
        </w:trPr>
        <w:tc>
          <w:tcPr>
            <w:tcW w:w="2749" w:type="dxa"/>
          </w:tcPr>
          <w:p w:rsidR="00A2344C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  <w:p w:rsidR="006E073F" w:rsidRPr="00A87C7B" w:rsidRDefault="006E073F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CuSO</w:t>
            </w:r>
            <w:r w:rsidRPr="006E073F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4</w:t>
            </w: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49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893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985" w:type="dxa"/>
          </w:tcPr>
          <w:p w:rsidR="00A2344C" w:rsidRPr="00A87C7B" w:rsidRDefault="00A234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5C5368" w:rsidRPr="00A87C7B" w:rsidRDefault="005C5368">
      <w:pPr>
        <w:rPr>
          <w:rFonts w:ascii="Times New Roman" w:hAnsi="Times New Roman" w:cs="Times New Roman"/>
          <w:sz w:val="56"/>
          <w:szCs w:val="56"/>
        </w:rPr>
      </w:pPr>
    </w:p>
    <w:sectPr w:rsidR="005C5368" w:rsidRPr="00A87C7B" w:rsidSect="00A87C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66"/>
    <w:rsid w:val="005C5368"/>
    <w:rsid w:val="006E073F"/>
    <w:rsid w:val="00A2344C"/>
    <w:rsid w:val="00A87C7B"/>
    <w:rsid w:val="00B22F43"/>
    <w:rsid w:val="00D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E0327432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Daphne</dc:creator>
  <cp:keywords/>
  <dc:description/>
  <cp:lastModifiedBy>WILLIAMS Daphne</cp:lastModifiedBy>
  <cp:revision>5</cp:revision>
  <dcterms:created xsi:type="dcterms:W3CDTF">2017-08-24T01:48:00Z</dcterms:created>
  <dcterms:modified xsi:type="dcterms:W3CDTF">2017-08-24T01:57:00Z</dcterms:modified>
</cp:coreProperties>
</file>