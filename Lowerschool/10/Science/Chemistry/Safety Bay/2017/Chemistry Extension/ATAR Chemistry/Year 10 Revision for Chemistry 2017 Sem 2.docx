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3E" w:rsidRDefault="009619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Year 10 Chemistry Revision.</w:t>
      </w:r>
      <w:proofErr w:type="gramEnd"/>
    </w:p>
    <w:p w:rsidR="0096191B" w:rsidRDefault="0096191B">
      <w:pPr>
        <w:rPr>
          <w:sz w:val="24"/>
          <w:szCs w:val="24"/>
        </w:rPr>
      </w:pPr>
    </w:p>
    <w:p w:rsidR="0096191B" w:rsidRDefault="009619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Reactions between acidic and basic substances – Neutralization.</w:t>
      </w:r>
      <w:proofErr w:type="gramEnd"/>
    </w:p>
    <w:p w:rsidR="0096191B" w:rsidRDefault="0096191B">
      <w:pPr>
        <w:rPr>
          <w:sz w:val="24"/>
          <w:szCs w:val="24"/>
        </w:rPr>
      </w:pPr>
      <w:r>
        <w:rPr>
          <w:sz w:val="24"/>
          <w:szCs w:val="24"/>
        </w:rPr>
        <w:t>You will be given the following summary but will need to recognise and substitute the formulae and balance the equation.</w:t>
      </w:r>
    </w:p>
    <w:p w:rsidR="0096191B" w:rsidRPr="00CF0FD4" w:rsidRDefault="0098472C">
      <w:pPr>
        <w:rPr>
          <w:i/>
          <w:sz w:val="24"/>
          <w:szCs w:val="24"/>
        </w:rPr>
      </w:pPr>
      <w:r w:rsidRPr="00CF0FD4">
        <w:rPr>
          <w:i/>
          <w:sz w:val="24"/>
          <w:szCs w:val="24"/>
        </w:rPr>
        <w:t xml:space="preserve">1) </w:t>
      </w:r>
      <w:r w:rsidR="0096191B" w:rsidRPr="00CF0FD4">
        <w:rPr>
          <w:i/>
          <w:sz w:val="24"/>
          <w:szCs w:val="24"/>
        </w:rPr>
        <w:t>Acid + Metal hydroxide produces Salt + Water.</w:t>
      </w:r>
    </w:p>
    <w:p w:rsidR="0098472C" w:rsidRDefault="0098472C" w:rsidP="0098472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 Nitric</w:t>
      </w:r>
      <w:proofErr w:type="gramEnd"/>
      <w:r>
        <w:rPr>
          <w:sz w:val="24"/>
          <w:szCs w:val="24"/>
        </w:rPr>
        <w:t xml:space="preserve"> acid + sodium hydroxide produces sodium nitrate + water.</w:t>
      </w:r>
    </w:p>
    <w:p w:rsidR="0098472C" w:rsidRDefault="0098472C" w:rsidP="0098472C">
      <w:pPr>
        <w:rPr>
          <w:sz w:val="24"/>
          <w:szCs w:val="24"/>
        </w:rPr>
      </w:pPr>
      <w:r>
        <w:rPr>
          <w:sz w:val="24"/>
          <w:szCs w:val="24"/>
        </w:rPr>
        <w:t>HNO</w:t>
      </w:r>
      <w:r w:rsidRPr="0096191B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 w:rsidR="00790E01">
        <w:rPr>
          <w:sz w:val="24"/>
          <w:szCs w:val="24"/>
        </w:rPr>
        <w:t xml:space="preserve">+ </w:t>
      </w:r>
      <w:proofErr w:type="spellStart"/>
      <w:r w:rsidR="00790E01">
        <w:rPr>
          <w:sz w:val="24"/>
          <w:szCs w:val="24"/>
        </w:rPr>
        <w:t>NaOH</w:t>
      </w:r>
      <w:proofErr w:type="spellEnd"/>
      <w:r w:rsidR="00790E01">
        <w:rPr>
          <w:sz w:val="24"/>
          <w:szCs w:val="24"/>
        </w:rPr>
        <w:t xml:space="preserve"> ----- NaNO</w:t>
      </w:r>
      <w:bookmarkStart w:id="0" w:name="_GoBack"/>
      <w:bookmarkEnd w:id="0"/>
      <w:r w:rsidRPr="0096191B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+H</w:t>
      </w:r>
      <w:r w:rsidRPr="0096191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BE511F" w:rsidRDefault="00BE511F" w:rsidP="0098472C">
      <w:pPr>
        <w:rPr>
          <w:sz w:val="24"/>
          <w:szCs w:val="24"/>
        </w:rPr>
      </w:pPr>
      <w:r>
        <w:rPr>
          <w:sz w:val="24"/>
          <w:szCs w:val="24"/>
        </w:rPr>
        <w:t>This is already balanced.</w:t>
      </w:r>
    </w:p>
    <w:p w:rsidR="0098472C" w:rsidRDefault="0098472C" w:rsidP="0098472C">
      <w:pPr>
        <w:rPr>
          <w:sz w:val="24"/>
          <w:szCs w:val="24"/>
        </w:rPr>
      </w:pPr>
      <w:r>
        <w:rPr>
          <w:sz w:val="24"/>
          <w:szCs w:val="24"/>
        </w:rPr>
        <w:t>The sodium and the nitrate have combined to form the salt while the hydrogen from the acid and the hydroxide have formed the water</w:t>
      </w:r>
    </w:p>
    <w:p w:rsidR="0098472C" w:rsidRDefault="0098472C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CF0FD4">
        <w:rPr>
          <w:i/>
          <w:sz w:val="24"/>
          <w:szCs w:val="24"/>
        </w:rPr>
        <w:t>Acid + metal oxide produces salt and water</w:t>
      </w:r>
      <w:r>
        <w:rPr>
          <w:sz w:val="24"/>
          <w:szCs w:val="24"/>
        </w:rPr>
        <w:t>.</w:t>
      </w:r>
    </w:p>
    <w:p w:rsidR="00D61D43" w:rsidRDefault="00D61D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>. hydrochloric acid + sodium oxide produces sodium chloride + water.</w:t>
      </w:r>
    </w:p>
    <w:p w:rsidR="00D61D43" w:rsidRDefault="00D6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+ Na</w:t>
      </w:r>
      <w:r w:rsidRPr="00D61D43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------------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+ H</w:t>
      </w:r>
      <w:r w:rsidRPr="00D61D43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3F5DDA" w:rsidRDefault="003F5DDA">
      <w:pPr>
        <w:rPr>
          <w:sz w:val="24"/>
          <w:szCs w:val="24"/>
        </w:rPr>
      </w:pPr>
      <w:r>
        <w:rPr>
          <w:sz w:val="24"/>
          <w:szCs w:val="24"/>
        </w:rPr>
        <w:t>This needs balancing so we put the coefficients that are necessary in front.</w:t>
      </w:r>
    </w:p>
    <w:p w:rsidR="003F5DDA" w:rsidRDefault="003F5DDA" w:rsidP="003F5DDA">
      <w:pPr>
        <w:rPr>
          <w:sz w:val="24"/>
          <w:szCs w:val="24"/>
        </w:rPr>
      </w:pPr>
      <w:r w:rsidRPr="00CF0FD4">
        <w:rPr>
          <w:b/>
          <w:sz w:val="24"/>
          <w:szCs w:val="24"/>
        </w:rPr>
        <w:t>2</w:t>
      </w:r>
      <w:r>
        <w:rPr>
          <w:sz w:val="24"/>
          <w:szCs w:val="24"/>
        </w:rPr>
        <w:t>HCl + Na</w:t>
      </w:r>
      <w:r w:rsidRPr="00D61D43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------------ </w:t>
      </w:r>
      <w:r w:rsidRPr="00CF0FD4">
        <w:rPr>
          <w:b/>
          <w:sz w:val="24"/>
          <w:szCs w:val="24"/>
        </w:rPr>
        <w:t>2</w:t>
      </w:r>
      <w:r>
        <w:rPr>
          <w:sz w:val="24"/>
          <w:szCs w:val="24"/>
        </w:rPr>
        <w:t>NaCl + H</w:t>
      </w:r>
      <w:r w:rsidRPr="00D61D43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98472C" w:rsidRDefault="0098472C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CF0FD4">
        <w:rPr>
          <w:i/>
          <w:sz w:val="24"/>
          <w:szCs w:val="24"/>
        </w:rPr>
        <w:t>Acid and Carbonate produces salt + water + carbon dioxide</w:t>
      </w:r>
    </w:p>
    <w:p w:rsidR="00B00004" w:rsidRDefault="00B478F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Hydrochloric acid + calcium carbonate produces calcium chloride+ </w:t>
      </w:r>
      <w:proofErr w:type="spellStart"/>
      <w:r>
        <w:rPr>
          <w:sz w:val="24"/>
          <w:szCs w:val="24"/>
        </w:rPr>
        <w:t>water+carbon</w:t>
      </w:r>
      <w:proofErr w:type="spellEnd"/>
      <w:r>
        <w:rPr>
          <w:sz w:val="24"/>
          <w:szCs w:val="24"/>
        </w:rPr>
        <w:t xml:space="preserve"> dioxide.</w:t>
      </w:r>
    </w:p>
    <w:p w:rsidR="00B478F0" w:rsidRDefault="00B478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+ CaCO</w:t>
      </w:r>
      <w:r w:rsidRPr="00B478F0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------------CaCl</w:t>
      </w:r>
      <w:r w:rsidRPr="00B478F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H</w:t>
      </w:r>
      <w:r w:rsidRPr="00B478F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+ CO</w:t>
      </w:r>
      <w:r w:rsidRPr="00B478F0">
        <w:rPr>
          <w:sz w:val="24"/>
          <w:szCs w:val="24"/>
          <w:vertAlign w:val="subscript"/>
        </w:rPr>
        <w:t>2</w:t>
      </w:r>
    </w:p>
    <w:p w:rsidR="00CF0FD4" w:rsidRDefault="00CF0FD4">
      <w:pPr>
        <w:rPr>
          <w:sz w:val="24"/>
          <w:szCs w:val="24"/>
        </w:rPr>
      </w:pPr>
      <w:r>
        <w:rPr>
          <w:sz w:val="24"/>
          <w:szCs w:val="24"/>
        </w:rPr>
        <w:t>This needs balancing</w:t>
      </w:r>
    </w:p>
    <w:p w:rsidR="00CF0FD4" w:rsidRPr="00CF0FD4" w:rsidRDefault="00CF0FD4">
      <w:pPr>
        <w:rPr>
          <w:sz w:val="24"/>
          <w:szCs w:val="24"/>
        </w:rPr>
      </w:pPr>
      <w:r w:rsidRPr="00CF0FD4">
        <w:rPr>
          <w:b/>
          <w:sz w:val="24"/>
          <w:szCs w:val="24"/>
        </w:rPr>
        <w:t>2</w:t>
      </w:r>
      <w:r>
        <w:rPr>
          <w:sz w:val="24"/>
          <w:szCs w:val="24"/>
        </w:rPr>
        <w:t>HCl + CaCO</w:t>
      </w:r>
      <w:r w:rsidRPr="00B478F0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------------CaCl</w:t>
      </w:r>
      <w:r w:rsidRPr="00B478F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H</w:t>
      </w:r>
      <w:r w:rsidRPr="00B478F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+ CO</w:t>
      </w:r>
      <w:r w:rsidRPr="00B478F0">
        <w:rPr>
          <w:sz w:val="24"/>
          <w:szCs w:val="24"/>
          <w:vertAlign w:val="subscript"/>
        </w:rPr>
        <w:t>2</w:t>
      </w:r>
    </w:p>
    <w:p w:rsidR="00623AF9" w:rsidRDefault="0098472C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CF0FD4">
        <w:rPr>
          <w:i/>
          <w:sz w:val="24"/>
          <w:szCs w:val="24"/>
        </w:rPr>
        <w:t>Acid and Hydrogen carbonate produces salt + water + carbon dioxide</w:t>
      </w:r>
      <w:r w:rsidR="00623AF9" w:rsidRPr="00CF0FD4">
        <w:rPr>
          <w:i/>
          <w:sz w:val="24"/>
          <w:szCs w:val="24"/>
        </w:rPr>
        <w:t>.</w:t>
      </w:r>
    </w:p>
    <w:p w:rsidR="00CF0FD4" w:rsidRDefault="00CF0F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sulphuric</w:t>
      </w:r>
      <w:proofErr w:type="gramEnd"/>
      <w:r>
        <w:rPr>
          <w:sz w:val="24"/>
          <w:szCs w:val="24"/>
        </w:rPr>
        <w:t xml:space="preserve"> acid and potassium hydrogen carbonate form potassium sulphate + water + carbon dioxide.</w:t>
      </w:r>
    </w:p>
    <w:p w:rsidR="00CF0FD4" w:rsidRDefault="00CF0FD4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BE51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BE511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KHCO</w:t>
      </w:r>
      <w:r w:rsidRPr="00BE511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-------------- K</w:t>
      </w:r>
      <w:r w:rsidRPr="00BE51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BE511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H</w:t>
      </w:r>
      <w:r w:rsidRPr="00CF0FD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</w:t>
      </w:r>
      <w:proofErr w:type="gramStart"/>
      <w:r>
        <w:rPr>
          <w:sz w:val="24"/>
          <w:szCs w:val="24"/>
        </w:rPr>
        <w:t>+  CO</w:t>
      </w:r>
      <w:r w:rsidRPr="00CF0FD4">
        <w:rPr>
          <w:sz w:val="24"/>
          <w:szCs w:val="24"/>
          <w:vertAlign w:val="subscript"/>
        </w:rPr>
        <w:t>2</w:t>
      </w:r>
      <w:proofErr w:type="gramEnd"/>
    </w:p>
    <w:p w:rsidR="00BE511F" w:rsidRPr="00BE511F" w:rsidRDefault="00BE511F">
      <w:pPr>
        <w:rPr>
          <w:sz w:val="24"/>
          <w:szCs w:val="24"/>
        </w:rPr>
      </w:pPr>
      <w:r>
        <w:rPr>
          <w:sz w:val="24"/>
          <w:szCs w:val="24"/>
        </w:rPr>
        <w:t xml:space="preserve">Balance it </w:t>
      </w:r>
    </w:p>
    <w:p w:rsidR="00BE511F" w:rsidRDefault="00BE511F" w:rsidP="00BE511F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BE51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BE511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</w:t>
      </w:r>
      <w:r w:rsidRPr="00BE511F">
        <w:rPr>
          <w:b/>
          <w:sz w:val="24"/>
          <w:szCs w:val="24"/>
        </w:rPr>
        <w:t>2</w:t>
      </w:r>
      <w:r>
        <w:rPr>
          <w:sz w:val="24"/>
          <w:szCs w:val="24"/>
        </w:rPr>
        <w:t>KHCO</w:t>
      </w:r>
      <w:r w:rsidRPr="00BE511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-------------- K</w:t>
      </w:r>
      <w:r w:rsidRPr="00BE51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BE511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</w:t>
      </w:r>
      <w:r w:rsidRPr="00BE511F">
        <w:rPr>
          <w:b/>
          <w:sz w:val="24"/>
          <w:szCs w:val="24"/>
        </w:rPr>
        <w:t>2</w:t>
      </w:r>
      <w:r>
        <w:rPr>
          <w:sz w:val="24"/>
          <w:szCs w:val="24"/>
        </w:rPr>
        <w:t>H</w:t>
      </w:r>
      <w:r w:rsidRPr="00CF0FD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+ </w:t>
      </w:r>
      <w:r w:rsidRPr="00BE511F">
        <w:rPr>
          <w:b/>
          <w:sz w:val="24"/>
          <w:szCs w:val="24"/>
        </w:rPr>
        <w:t>2</w:t>
      </w:r>
      <w:r>
        <w:rPr>
          <w:sz w:val="24"/>
          <w:szCs w:val="24"/>
        </w:rPr>
        <w:t>CO</w:t>
      </w:r>
      <w:r w:rsidRPr="00CF0FD4">
        <w:rPr>
          <w:sz w:val="24"/>
          <w:szCs w:val="24"/>
          <w:vertAlign w:val="subscript"/>
        </w:rPr>
        <w:t>2</w:t>
      </w:r>
    </w:p>
    <w:p w:rsidR="00930AD1" w:rsidRPr="00930AD1" w:rsidRDefault="00930AD1">
      <w:pPr>
        <w:rPr>
          <w:i/>
          <w:sz w:val="24"/>
          <w:szCs w:val="24"/>
        </w:rPr>
      </w:pPr>
      <w:r w:rsidRPr="00930AD1">
        <w:rPr>
          <w:i/>
          <w:sz w:val="24"/>
          <w:szCs w:val="24"/>
        </w:rPr>
        <w:lastRenderedPageBreak/>
        <w:t>5) An acid and a metal produce a salt and hydrogen gas</w:t>
      </w:r>
    </w:p>
    <w:p w:rsidR="00930AD1" w:rsidRDefault="009D6A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hydrochloric</w:t>
      </w:r>
      <w:proofErr w:type="gramEnd"/>
      <w:r>
        <w:rPr>
          <w:sz w:val="24"/>
          <w:szCs w:val="24"/>
        </w:rPr>
        <w:t xml:space="preserve"> acid + calcium produce calcium chloride + hydrogen gas</w:t>
      </w:r>
    </w:p>
    <w:p w:rsidR="00930AD1" w:rsidRDefault="009D6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------------ CaCl</w:t>
      </w:r>
      <w:r w:rsidRPr="009D6A5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H</w:t>
      </w:r>
      <w:r w:rsidRPr="009D6A59">
        <w:rPr>
          <w:sz w:val="24"/>
          <w:szCs w:val="24"/>
          <w:vertAlign w:val="subscript"/>
        </w:rPr>
        <w:t>2</w:t>
      </w:r>
    </w:p>
    <w:p w:rsidR="009D6A59" w:rsidRDefault="009D6A59">
      <w:pPr>
        <w:rPr>
          <w:sz w:val="24"/>
          <w:szCs w:val="24"/>
        </w:rPr>
      </w:pPr>
      <w:r>
        <w:rPr>
          <w:sz w:val="24"/>
          <w:szCs w:val="24"/>
        </w:rPr>
        <w:t>This needs balancing</w:t>
      </w:r>
    </w:p>
    <w:p w:rsidR="009D6A59" w:rsidRDefault="009D6A59" w:rsidP="009D6A59">
      <w:pPr>
        <w:rPr>
          <w:sz w:val="24"/>
          <w:szCs w:val="24"/>
        </w:rPr>
      </w:pPr>
      <w:r w:rsidRPr="009D6A59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HCl +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------------ CaCl</w:t>
      </w:r>
      <w:r w:rsidRPr="009D6A5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H</w:t>
      </w:r>
      <w:r w:rsidRPr="009D6A59">
        <w:rPr>
          <w:sz w:val="24"/>
          <w:szCs w:val="24"/>
          <w:vertAlign w:val="subscript"/>
        </w:rPr>
        <w:t>2</w:t>
      </w:r>
    </w:p>
    <w:p w:rsidR="009D6A59" w:rsidRDefault="009D6A59">
      <w:pPr>
        <w:rPr>
          <w:sz w:val="24"/>
          <w:szCs w:val="24"/>
        </w:rPr>
      </w:pPr>
    </w:p>
    <w:p w:rsidR="0098472C" w:rsidRDefault="00930AD1">
      <w:pPr>
        <w:rPr>
          <w:sz w:val="24"/>
          <w:szCs w:val="24"/>
        </w:rPr>
      </w:pPr>
      <w:r>
        <w:rPr>
          <w:sz w:val="24"/>
          <w:szCs w:val="24"/>
        </w:rPr>
        <w:t>Try these.</w:t>
      </w:r>
    </w:p>
    <w:p w:rsidR="00930AD1" w:rsidRDefault="009D6A59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930AD1">
        <w:rPr>
          <w:sz w:val="24"/>
          <w:szCs w:val="24"/>
        </w:rPr>
        <w:t>N</w:t>
      </w:r>
      <w:r>
        <w:rPr>
          <w:sz w:val="24"/>
          <w:szCs w:val="24"/>
        </w:rPr>
        <w:t xml:space="preserve">itric acid and magnesium hydroxide produce magnesium </w:t>
      </w:r>
      <w:proofErr w:type="gramStart"/>
      <w:r>
        <w:rPr>
          <w:sz w:val="24"/>
          <w:szCs w:val="24"/>
        </w:rPr>
        <w:t>nitrate  and</w:t>
      </w:r>
      <w:proofErr w:type="gramEnd"/>
      <w:r>
        <w:rPr>
          <w:sz w:val="24"/>
          <w:szCs w:val="24"/>
        </w:rPr>
        <w:t xml:space="preserve"> water.</w:t>
      </w: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sulphuric acid and zinc oxide produce ______________________________________</w:t>
      </w: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hydrochloric acid and calcium carbonate produce ______________________________</w:t>
      </w: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. phosphoric acid and sodium hydrogen carbonate produce__________________________</w:t>
      </w:r>
    </w:p>
    <w:p w:rsidR="009D6A59" w:rsidRDefault="009D6A59">
      <w:pPr>
        <w:rPr>
          <w:sz w:val="24"/>
          <w:szCs w:val="24"/>
        </w:rPr>
      </w:pPr>
    </w:p>
    <w:p w:rsidR="009D6A59" w:rsidRDefault="009D6A59">
      <w:pPr>
        <w:rPr>
          <w:sz w:val="24"/>
          <w:szCs w:val="24"/>
        </w:rPr>
      </w:pPr>
    </w:p>
    <w:p w:rsidR="00FA0346" w:rsidRDefault="00FA0346">
      <w:pPr>
        <w:rPr>
          <w:sz w:val="24"/>
          <w:szCs w:val="24"/>
        </w:rPr>
      </w:pPr>
    </w:p>
    <w:p w:rsidR="00FA0346" w:rsidRDefault="00FA0346">
      <w:pPr>
        <w:rPr>
          <w:sz w:val="24"/>
          <w:szCs w:val="24"/>
        </w:rPr>
      </w:pPr>
      <w:r>
        <w:rPr>
          <w:sz w:val="24"/>
          <w:szCs w:val="24"/>
        </w:rPr>
        <w:t>e. Nitric acid and calcium produce____________________________________________</w:t>
      </w:r>
    </w:p>
    <w:p w:rsidR="009D4522" w:rsidRDefault="009D4522">
      <w:pPr>
        <w:rPr>
          <w:sz w:val="24"/>
          <w:szCs w:val="24"/>
        </w:rPr>
      </w:pPr>
    </w:p>
    <w:p w:rsidR="00167034" w:rsidRDefault="00167034">
      <w:pPr>
        <w:rPr>
          <w:sz w:val="24"/>
          <w:szCs w:val="24"/>
        </w:rPr>
      </w:pPr>
    </w:p>
    <w:p w:rsidR="009D4522" w:rsidRDefault="009D45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Distinguish between covalent, ionic and metallic bonds.</w:t>
      </w:r>
    </w:p>
    <w:p w:rsidR="009D4522" w:rsidRDefault="009D4522">
      <w:pPr>
        <w:rPr>
          <w:sz w:val="24"/>
          <w:szCs w:val="24"/>
        </w:rPr>
      </w:pPr>
      <w:r>
        <w:rPr>
          <w:sz w:val="24"/>
          <w:szCs w:val="24"/>
        </w:rPr>
        <w:t>Be able to draw diagrams to show covalent and ionic bonds.</w:t>
      </w:r>
    </w:p>
    <w:p w:rsidR="00621DA4" w:rsidRDefault="00621DA4">
      <w:pPr>
        <w:rPr>
          <w:sz w:val="24"/>
          <w:szCs w:val="24"/>
        </w:rPr>
      </w:pPr>
      <w:r>
        <w:rPr>
          <w:sz w:val="24"/>
          <w:szCs w:val="24"/>
        </w:rPr>
        <w:t>Write formulae.</w:t>
      </w:r>
    </w:p>
    <w:p w:rsidR="00621DA4" w:rsidRDefault="00621DA4">
      <w:pPr>
        <w:rPr>
          <w:sz w:val="24"/>
          <w:szCs w:val="24"/>
        </w:rPr>
      </w:pPr>
      <w:r>
        <w:rPr>
          <w:sz w:val="24"/>
          <w:szCs w:val="24"/>
        </w:rPr>
        <w:t>Write the name of compounds when given formulae.</w:t>
      </w:r>
    </w:p>
    <w:p w:rsidR="005E012A" w:rsidRDefault="005E012A">
      <w:pPr>
        <w:rPr>
          <w:sz w:val="24"/>
          <w:szCs w:val="24"/>
        </w:rPr>
      </w:pPr>
      <w:r>
        <w:rPr>
          <w:sz w:val="24"/>
          <w:szCs w:val="24"/>
        </w:rPr>
        <w:t>Draw a diagram showing electron configuration.</w:t>
      </w:r>
    </w:p>
    <w:p w:rsidR="0091164A" w:rsidRDefault="009D4522">
      <w:pPr>
        <w:rPr>
          <w:sz w:val="24"/>
          <w:szCs w:val="24"/>
        </w:rPr>
      </w:pPr>
      <w:r>
        <w:rPr>
          <w:sz w:val="24"/>
          <w:szCs w:val="24"/>
        </w:rPr>
        <w:t>Explain what is meant by a precipitate.</w:t>
      </w:r>
      <w:r w:rsidR="0091164A">
        <w:rPr>
          <w:sz w:val="24"/>
          <w:szCs w:val="24"/>
        </w:rPr>
        <w:t xml:space="preserve"> </w:t>
      </w:r>
    </w:p>
    <w:p w:rsidR="009D4522" w:rsidRDefault="0091164A">
      <w:pPr>
        <w:rPr>
          <w:sz w:val="24"/>
          <w:szCs w:val="24"/>
        </w:rPr>
      </w:pPr>
      <w:r>
        <w:rPr>
          <w:sz w:val="24"/>
          <w:szCs w:val="24"/>
        </w:rPr>
        <w:t xml:space="preserve">Given a </w:t>
      </w:r>
      <w:proofErr w:type="spellStart"/>
      <w:r>
        <w:rPr>
          <w:sz w:val="24"/>
          <w:szCs w:val="24"/>
        </w:rPr>
        <w:t>solubilty</w:t>
      </w:r>
      <w:proofErr w:type="spellEnd"/>
      <w:r>
        <w:rPr>
          <w:sz w:val="24"/>
          <w:szCs w:val="24"/>
        </w:rPr>
        <w:t xml:space="preserve"> table could you work out what chemicals would produce a precipitate?</w:t>
      </w:r>
    </w:p>
    <w:p w:rsidR="0091164A" w:rsidRDefault="0091164A">
      <w:pPr>
        <w:rPr>
          <w:sz w:val="24"/>
          <w:szCs w:val="24"/>
        </w:rPr>
      </w:pPr>
    </w:p>
    <w:p w:rsidR="0091164A" w:rsidRDefault="0091164A">
      <w:pPr>
        <w:rPr>
          <w:sz w:val="24"/>
          <w:szCs w:val="24"/>
        </w:rPr>
      </w:pPr>
      <w:r>
        <w:rPr>
          <w:sz w:val="24"/>
          <w:szCs w:val="24"/>
        </w:rPr>
        <w:t>Basically this test is covering the same stuff as the last one except for writing and balancing equations.</w:t>
      </w:r>
    </w:p>
    <w:p w:rsidR="009D4522" w:rsidRDefault="009D4522">
      <w:pPr>
        <w:rPr>
          <w:sz w:val="24"/>
          <w:szCs w:val="24"/>
        </w:rPr>
      </w:pPr>
    </w:p>
    <w:p w:rsidR="009D4522" w:rsidRPr="0096191B" w:rsidRDefault="009D4522">
      <w:pPr>
        <w:rPr>
          <w:sz w:val="24"/>
          <w:szCs w:val="24"/>
        </w:rPr>
      </w:pPr>
    </w:p>
    <w:sectPr w:rsidR="009D4522" w:rsidRPr="0096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9E"/>
    <w:rsid w:val="000B739E"/>
    <w:rsid w:val="00167034"/>
    <w:rsid w:val="003F5DDA"/>
    <w:rsid w:val="00474F3E"/>
    <w:rsid w:val="005E012A"/>
    <w:rsid w:val="00621DA4"/>
    <w:rsid w:val="00623AF9"/>
    <w:rsid w:val="00790E01"/>
    <w:rsid w:val="0091164A"/>
    <w:rsid w:val="00930AD1"/>
    <w:rsid w:val="0096191B"/>
    <w:rsid w:val="0098472C"/>
    <w:rsid w:val="009D4522"/>
    <w:rsid w:val="009D6A59"/>
    <w:rsid w:val="00B00004"/>
    <w:rsid w:val="00B478F0"/>
    <w:rsid w:val="00BE511F"/>
    <w:rsid w:val="00CF0FD4"/>
    <w:rsid w:val="00D61D43"/>
    <w:rsid w:val="00EB7C7B"/>
    <w:rsid w:val="00FA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67B3D118</Template>
  <TotalTime>55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Daphne</dc:creator>
  <cp:keywords/>
  <dc:description/>
  <cp:lastModifiedBy>WILLIAMS Daphne</cp:lastModifiedBy>
  <cp:revision>15</cp:revision>
  <dcterms:created xsi:type="dcterms:W3CDTF">2017-08-28T23:59:00Z</dcterms:created>
  <dcterms:modified xsi:type="dcterms:W3CDTF">2017-08-29T03:00:00Z</dcterms:modified>
</cp:coreProperties>
</file>