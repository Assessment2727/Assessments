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A73" w:rsidRDefault="00FE3A73" w:rsidP="00397D70">
      <w:pPr>
        <w:jc w:val="center"/>
        <w:rPr>
          <w:b/>
          <w:sz w:val="28"/>
          <w:szCs w:val="28"/>
          <w:u w:val="single"/>
        </w:rPr>
      </w:pPr>
    </w:p>
    <w:p w:rsidR="00FE3A73" w:rsidRDefault="00FE3A73" w:rsidP="00FE3A73">
      <w:pPr>
        <w:jc w:val="center"/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42548BD" wp14:editId="35644FB4">
            <wp:extent cx="2447925" cy="3238500"/>
            <wp:effectExtent l="0" t="0" r="9525" b="0"/>
            <wp:docPr id="4" name="Picture 4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A73" w:rsidRDefault="00FE3A73" w:rsidP="00FE3A73">
      <w:pPr>
        <w:jc w:val="center"/>
        <w:rPr>
          <w:b/>
          <w:sz w:val="28"/>
          <w:szCs w:val="28"/>
          <w:u w:val="single"/>
        </w:rPr>
      </w:pPr>
    </w:p>
    <w:p w:rsidR="00FE3A73" w:rsidRPr="0082521C" w:rsidRDefault="00FE3A73" w:rsidP="00FE3A73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YEAR: 10</w:t>
      </w:r>
    </w:p>
    <w:p w:rsidR="00FE3A73" w:rsidRPr="0082521C" w:rsidRDefault="00FE3A73" w:rsidP="00FE3A73">
      <w:pPr>
        <w:jc w:val="center"/>
        <w:rPr>
          <w:rFonts w:ascii="Calibri" w:hAnsi="Calibri"/>
          <w:b/>
          <w:sz w:val="40"/>
          <w:szCs w:val="40"/>
        </w:rPr>
      </w:pPr>
    </w:p>
    <w:p w:rsidR="00FE3A73" w:rsidRDefault="00FE3A73" w:rsidP="00FE3A73">
      <w:pPr>
        <w:jc w:val="center"/>
        <w:rPr>
          <w:rFonts w:ascii="Calibri" w:hAnsi="Calibri"/>
          <w:b/>
          <w:sz w:val="40"/>
          <w:szCs w:val="40"/>
        </w:rPr>
      </w:pPr>
      <w:r w:rsidRPr="0082521C">
        <w:rPr>
          <w:rFonts w:ascii="Calibri" w:hAnsi="Calibri"/>
          <w:b/>
          <w:sz w:val="40"/>
          <w:szCs w:val="40"/>
        </w:rPr>
        <w:t xml:space="preserve">SUBJECT: </w:t>
      </w:r>
      <w:r>
        <w:rPr>
          <w:rFonts w:ascii="Calibri" w:hAnsi="Calibri"/>
          <w:b/>
          <w:sz w:val="40"/>
          <w:szCs w:val="40"/>
        </w:rPr>
        <w:t>Science</w:t>
      </w:r>
    </w:p>
    <w:p w:rsidR="00CE68CC" w:rsidRDefault="00CE68CC" w:rsidP="00FE3A73">
      <w:pPr>
        <w:jc w:val="center"/>
        <w:rPr>
          <w:rFonts w:ascii="Calibri" w:hAnsi="Calibri"/>
          <w:b/>
          <w:sz w:val="40"/>
          <w:szCs w:val="40"/>
        </w:rPr>
      </w:pPr>
    </w:p>
    <w:p w:rsidR="00CE68CC" w:rsidRPr="0082521C" w:rsidRDefault="00CE68CC" w:rsidP="00FE3A73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Chemistry Term 1</w:t>
      </w:r>
    </w:p>
    <w:p w:rsidR="00FE3A73" w:rsidRPr="0082521C" w:rsidRDefault="00FE3A73" w:rsidP="00FE3A73">
      <w:pPr>
        <w:rPr>
          <w:rFonts w:ascii="Calibri" w:hAnsi="Calibri"/>
          <w:b/>
          <w:sz w:val="32"/>
          <w:szCs w:val="32"/>
        </w:rPr>
      </w:pPr>
    </w:p>
    <w:p w:rsidR="00CE68CC" w:rsidRDefault="00CE68CC" w:rsidP="00CE68CC">
      <w:pPr>
        <w:rPr>
          <w:b/>
          <w:sz w:val="28"/>
          <w:szCs w:val="28"/>
          <w:u w:val="single"/>
        </w:rPr>
      </w:pPr>
    </w:p>
    <w:p w:rsidR="00CE68CC" w:rsidRDefault="00CE68CC" w:rsidP="00CE68CC">
      <w:pPr>
        <w:rPr>
          <w:b/>
          <w:sz w:val="28"/>
          <w:szCs w:val="28"/>
          <w:u w:val="single"/>
        </w:rPr>
      </w:pPr>
    </w:p>
    <w:p w:rsidR="00CE68CC" w:rsidRDefault="00CE68CC" w:rsidP="00CE68CC">
      <w:pPr>
        <w:rPr>
          <w:b/>
          <w:sz w:val="28"/>
          <w:szCs w:val="28"/>
          <w:u w:val="single"/>
        </w:rPr>
      </w:pPr>
    </w:p>
    <w:p w:rsidR="00CE68CC" w:rsidRDefault="00CE68CC" w:rsidP="00CE68CC">
      <w:pPr>
        <w:rPr>
          <w:b/>
          <w:sz w:val="28"/>
          <w:szCs w:val="28"/>
          <w:u w:val="single"/>
        </w:rPr>
      </w:pPr>
    </w:p>
    <w:p w:rsidR="00CE68CC" w:rsidRDefault="00CE68CC" w:rsidP="00CE68CC">
      <w:pPr>
        <w:rPr>
          <w:b/>
          <w:sz w:val="28"/>
          <w:szCs w:val="28"/>
          <w:u w:val="single"/>
        </w:rPr>
      </w:pPr>
    </w:p>
    <w:p w:rsidR="00CE68CC" w:rsidRDefault="00CE68CC" w:rsidP="00CE68CC">
      <w:pPr>
        <w:rPr>
          <w:b/>
          <w:sz w:val="28"/>
          <w:szCs w:val="28"/>
          <w:u w:val="single"/>
        </w:rPr>
      </w:pPr>
    </w:p>
    <w:p w:rsidR="00CE68CC" w:rsidRDefault="00CE68CC" w:rsidP="00CE68CC">
      <w:pPr>
        <w:rPr>
          <w:b/>
          <w:sz w:val="28"/>
          <w:szCs w:val="28"/>
          <w:u w:val="single"/>
        </w:rPr>
      </w:pPr>
    </w:p>
    <w:p w:rsidR="00CE68CC" w:rsidRPr="00832994" w:rsidRDefault="00CE68CC" w:rsidP="00CE68CC">
      <w:pPr>
        <w:jc w:val="center"/>
        <w:rPr>
          <w:b/>
          <w:sz w:val="32"/>
          <w:szCs w:val="32"/>
          <w:u w:val="single"/>
        </w:rPr>
      </w:pPr>
      <w:r w:rsidRPr="00832994">
        <w:rPr>
          <w:b/>
          <w:sz w:val="32"/>
          <w:szCs w:val="32"/>
          <w:u w:val="single"/>
        </w:rPr>
        <w:t>Please do not mark this paper.</w:t>
      </w:r>
    </w:p>
    <w:p w:rsidR="00CE68CC" w:rsidRDefault="00CE68CC" w:rsidP="00CE68CC">
      <w:pPr>
        <w:rPr>
          <w:b/>
          <w:sz w:val="28"/>
          <w:szCs w:val="28"/>
          <w:u w:val="single"/>
        </w:rPr>
      </w:pPr>
    </w:p>
    <w:p w:rsidR="00CE68CC" w:rsidRDefault="00CE68CC" w:rsidP="00CE68CC">
      <w:pPr>
        <w:rPr>
          <w:b/>
          <w:sz w:val="28"/>
          <w:szCs w:val="28"/>
          <w:u w:val="single"/>
        </w:rPr>
      </w:pPr>
    </w:p>
    <w:p w:rsidR="00CE68CC" w:rsidRDefault="00CE68CC" w:rsidP="00CE68CC">
      <w:pPr>
        <w:rPr>
          <w:b/>
          <w:sz w:val="28"/>
          <w:szCs w:val="28"/>
          <w:u w:val="single"/>
        </w:rPr>
      </w:pPr>
    </w:p>
    <w:p w:rsidR="00CE68CC" w:rsidRDefault="00CE68CC" w:rsidP="00CE68CC">
      <w:pPr>
        <w:rPr>
          <w:b/>
          <w:sz w:val="28"/>
          <w:szCs w:val="28"/>
          <w:u w:val="single"/>
        </w:rPr>
      </w:pPr>
    </w:p>
    <w:p w:rsidR="00CE68CC" w:rsidRDefault="00CE68CC" w:rsidP="00CE68CC">
      <w:pPr>
        <w:rPr>
          <w:b/>
          <w:sz w:val="28"/>
          <w:szCs w:val="28"/>
          <w:u w:val="single"/>
        </w:rPr>
      </w:pPr>
    </w:p>
    <w:p w:rsidR="00CE68CC" w:rsidRDefault="00CE68CC" w:rsidP="00CE68CC">
      <w:pPr>
        <w:rPr>
          <w:b/>
          <w:sz w:val="28"/>
          <w:szCs w:val="28"/>
          <w:u w:val="single"/>
        </w:rPr>
      </w:pPr>
    </w:p>
    <w:p w:rsidR="00CE68CC" w:rsidRDefault="00CE68CC" w:rsidP="00CE68CC">
      <w:pPr>
        <w:rPr>
          <w:b/>
          <w:sz w:val="28"/>
          <w:szCs w:val="28"/>
          <w:u w:val="single"/>
        </w:rPr>
      </w:pPr>
    </w:p>
    <w:p w:rsidR="00CE68CC" w:rsidRDefault="00CE68CC" w:rsidP="00CE68CC">
      <w:pPr>
        <w:rPr>
          <w:b/>
          <w:sz w:val="28"/>
          <w:szCs w:val="28"/>
          <w:u w:val="single"/>
        </w:rPr>
      </w:pPr>
    </w:p>
    <w:p w:rsidR="006A7FBB" w:rsidRDefault="006A7FBB" w:rsidP="00CE68CC">
      <w:pPr>
        <w:jc w:val="center"/>
        <w:rPr>
          <w:b/>
          <w:sz w:val="28"/>
          <w:szCs w:val="28"/>
          <w:u w:val="single"/>
        </w:rPr>
      </w:pPr>
    </w:p>
    <w:p w:rsidR="006A7FBB" w:rsidRDefault="006A7FBB" w:rsidP="00CE68CC">
      <w:pPr>
        <w:jc w:val="center"/>
        <w:rPr>
          <w:b/>
          <w:sz w:val="28"/>
          <w:szCs w:val="28"/>
          <w:u w:val="single"/>
        </w:rPr>
      </w:pPr>
    </w:p>
    <w:p w:rsidR="006A7FBB" w:rsidRDefault="006A7FBB" w:rsidP="00CE68CC">
      <w:pPr>
        <w:jc w:val="center"/>
        <w:rPr>
          <w:b/>
          <w:sz w:val="28"/>
          <w:szCs w:val="28"/>
          <w:u w:val="single"/>
        </w:rPr>
      </w:pPr>
    </w:p>
    <w:p w:rsidR="00CE68CC" w:rsidRDefault="00B261C0" w:rsidP="00C86330">
      <w:pPr>
        <w:jc w:val="center"/>
        <w:rPr>
          <w:b/>
          <w:sz w:val="28"/>
          <w:szCs w:val="28"/>
        </w:rPr>
      </w:pPr>
      <w:r w:rsidRPr="00B261C0">
        <w:rPr>
          <w:b/>
          <w:sz w:val="28"/>
          <w:szCs w:val="28"/>
          <w:u w:val="single"/>
        </w:rPr>
        <w:lastRenderedPageBreak/>
        <w:t xml:space="preserve">Year 10 </w:t>
      </w:r>
      <w:r w:rsidR="009A386D" w:rsidRPr="00B261C0">
        <w:rPr>
          <w:b/>
          <w:sz w:val="28"/>
          <w:szCs w:val="28"/>
          <w:u w:val="single"/>
        </w:rPr>
        <w:t>Chemistry Test</w:t>
      </w:r>
      <w:r w:rsidR="00CE68CC" w:rsidRPr="00CE68CC">
        <w:rPr>
          <w:b/>
          <w:sz w:val="28"/>
          <w:szCs w:val="28"/>
        </w:rPr>
        <w:t xml:space="preserve"> </w:t>
      </w:r>
    </w:p>
    <w:p w:rsidR="00C86330" w:rsidRDefault="00C86330" w:rsidP="00C86330">
      <w:pPr>
        <w:jc w:val="center"/>
        <w:rPr>
          <w:b/>
          <w:sz w:val="28"/>
          <w:szCs w:val="28"/>
          <w:u w:val="single"/>
        </w:rPr>
      </w:pPr>
    </w:p>
    <w:p w:rsidR="00C86330" w:rsidRDefault="00C86330" w:rsidP="00C86330">
      <w:pPr>
        <w:jc w:val="center"/>
        <w:rPr>
          <w:b/>
          <w:sz w:val="28"/>
          <w:szCs w:val="28"/>
          <w:u w:val="single"/>
        </w:rPr>
      </w:pPr>
    </w:p>
    <w:p w:rsidR="00C86330" w:rsidRPr="00C86330" w:rsidRDefault="00C86330" w:rsidP="00C86330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 A: Multiple Choice                                                                              15 marks</w:t>
      </w:r>
    </w:p>
    <w:p w:rsidR="00C86330" w:rsidRDefault="00C86330" w:rsidP="00922BBB">
      <w:pPr>
        <w:rPr>
          <w:b/>
          <w:sz w:val="28"/>
          <w:szCs w:val="28"/>
        </w:rPr>
      </w:pPr>
    </w:p>
    <w:p w:rsidR="00B261C0" w:rsidRPr="00B261C0" w:rsidRDefault="00CE68CC" w:rsidP="00922BBB">
      <w:pPr>
        <w:rPr>
          <w:b/>
          <w:sz w:val="28"/>
          <w:szCs w:val="28"/>
        </w:rPr>
      </w:pPr>
      <w:r>
        <w:rPr>
          <w:b/>
          <w:sz w:val="28"/>
          <w:szCs w:val="28"/>
        </w:rPr>
        <w:t>Record answers in the answer booklet provided.</w:t>
      </w:r>
    </w:p>
    <w:p w:rsidR="00C20EE5" w:rsidRPr="00EF3FAB" w:rsidRDefault="00C20EE5" w:rsidP="00C20EE5">
      <w:pPr>
        <w:tabs>
          <w:tab w:val="num" w:pos="426"/>
        </w:tabs>
        <w:ind w:hanging="992"/>
      </w:pPr>
    </w:p>
    <w:p w:rsidR="00C20EE5" w:rsidRDefault="00367883" w:rsidP="00C20EE5">
      <w:pPr>
        <w:tabs>
          <w:tab w:val="num" w:pos="426"/>
        </w:tabs>
      </w:pPr>
      <w:r>
        <w:t>1</w:t>
      </w:r>
      <w:r w:rsidR="00C20EE5">
        <w:t xml:space="preserve">. </w:t>
      </w:r>
      <w:r w:rsidR="00C20EE5" w:rsidRPr="00EF3FAB">
        <w:t xml:space="preserve">Which of the following best describes the smallest </w:t>
      </w:r>
      <w:r w:rsidR="00D20DCE">
        <w:t xml:space="preserve">sub-atomic </w:t>
      </w:r>
      <w:r w:rsidR="00C20EE5" w:rsidRPr="00EF3FAB">
        <w:t xml:space="preserve">particle </w:t>
      </w:r>
      <w:r w:rsidR="00D20DCE">
        <w:t>with a negative charge</w:t>
      </w:r>
      <w:r w:rsidR="00C20EE5" w:rsidRPr="00EF3FAB">
        <w:t>?</w:t>
      </w:r>
    </w:p>
    <w:p w:rsidR="00C20EE5" w:rsidRPr="00EF3FAB" w:rsidRDefault="00C20EE5" w:rsidP="00C20EE5">
      <w:pPr>
        <w:ind w:left="360"/>
      </w:pPr>
    </w:p>
    <w:p w:rsidR="00C20EE5" w:rsidRPr="00EF3FAB" w:rsidRDefault="009A1864" w:rsidP="009A1864">
      <w:r>
        <w:t xml:space="preserve">(a)  </w:t>
      </w:r>
      <w:r w:rsidR="00D20DCE">
        <w:t>A neutron.</w:t>
      </w:r>
    </w:p>
    <w:p w:rsidR="00C20EE5" w:rsidRPr="00EF3FAB" w:rsidRDefault="009A1864" w:rsidP="009A1864">
      <w:r>
        <w:t xml:space="preserve">(b)  </w:t>
      </w:r>
      <w:r w:rsidR="00EA0110">
        <w:t xml:space="preserve">A </w:t>
      </w:r>
      <w:r w:rsidR="00C20EE5" w:rsidRPr="00EF3FAB">
        <w:t>molecule.</w:t>
      </w:r>
    </w:p>
    <w:p w:rsidR="00C20EE5" w:rsidRPr="00EF3FAB" w:rsidRDefault="009A1864" w:rsidP="009A1864">
      <w:r>
        <w:t xml:space="preserve">(c)  </w:t>
      </w:r>
      <w:r w:rsidR="00EA0110">
        <w:t xml:space="preserve">An </w:t>
      </w:r>
      <w:r w:rsidR="00C20EE5" w:rsidRPr="00EF3FAB">
        <w:t>electron.</w:t>
      </w:r>
    </w:p>
    <w:p w:rsidR="00C20EE5" w:rsidRPr="00EF3FAB" w:rsidRDefault="009A1864" w:rsidP="009A1864">
      <w:r>
        <w:t xml:space="preserve">(d) </w:t>
      </w:r>
      <w:r w:rsidR="00EA0110">
        <w:t xml:space="preserve"> </w:t>
      </w:r>
      <w:r w:rsidR="00D20DCE">
        <w:t>A proton.</w:t>
      </w:r>
    </w:p>
    <w:p w:rsidR="00EC1964" w:rsidRDefault="00EC1964" w:rsidP="00C20EE5">
      <w:pPr>
        <w:ind w:left="-284"/>
      </w:pPr>
    </w:p>
    <w:p w:rsidR="00B271B5" w:rsidRPr="00B271B5" w:rsidRDefault="00367883" w:rsidP="00B271B5">
      <w:r>
        <w:t>2</w:t>
      </w:r>
      <w:r w:rsidR="007161CD">
        <w:t xml:space="preserve">. </w:t>
      </w:r>
      <w:r w:rsidR="00B271B5" w:rsidRPr="00B271B5">
        <w:t>The periodic table:</w:t>
      </w:r>
    </w:p>
    <w:p w:rsidR="00B271B5" w:rsidRPr="00B271B5" w:rsidRDefault="00B271B5" w:rsidP="00B271B5"/>
    <w:p w:rsidR="00B271B5" w:rsidRPr="00B271B5" w:rsidRDefault="009A386D" w:rsidP="00B271B5">
      <w:r>
        <w:t>(a)</w:t>
      </w:r>
      <w:r w:rsidR="00B271B5" w:rsidRPr="00B271B5">
        <w:t xml:space="preserve">   </w:t>
      </w:r>
      <w:proofErr w:type="gramStart"/>
      <w:r w:rsidR="00B271B5" w:rsidRPr="00B271B5">
        <w:t>is</w:t>
      </w:r>
      <w:proofErr w:type="gramEnd"/>
      <w:r w:rsidR="00B271B5" w:rsidRPr="00B271B5">
        <w:t xml:space="preserve"> a systematic chart listing all known elements</w:t>
      </w:r>
    </w:p>
    <w:p w:rsidR="00B271B5" w:rsidRPr="00B271B5" w:rsidRDefault="009A386D" w:rsidP="00B271B5">
      <w:r w:rsidRPr="009A386D">
        <w:t>(</w:t>
      </w:r>
      <w:r>
        <w:t>b</w:t>
      </w:r>
      <w:r w:rsidRPr="009A386D">
        <w:t>)</w:t>
      </w:r>
      <w:r w:rsidR="00B271B5" w:rsidRPr="00B271B5">
        <w:t xml:space="preserve">   </w:t>
      </w:r>
      <w:proofErr w:type="gramStart"/>
      <w:r w:rsidR="00B271B5" w:rsidRPr="00B271B5">
        <w:t>arranges</w:t>
      </w:r>
      <w:proofErr w:type="gramEnd"/>
      <w:r w:rsidR="00B271B5" w:rsidRPr="00B271B5">
        <w:t xml:space="preserve"> elements from lowest to highest atomic number</w:t>
      </w:r>
    </w:p>
    <w:p w:rsidR="00B271B5" w:rsidRPr="00B271B5" w:rsidRDefault="009A386D" w:rsidP="00B271B5">
      <w:r>
        <w:t>(c</w:t>
      </w:r>
      <w:r w:rsidRPr="009A386D">
        <w:t>)</w:t>
      </w:r>
      <w:r w:rsidR="00B271B5" w:rsidRPr="00B271B5">
        <w:t xml:space="preserve">   </w:t>
      </w:r>
      <w:proofErr w:type="gramStart"/>
      <w:r w:rsidR="00B271B5" w:rsidRPr="00B271B5">
        <w:t>separates</w:t>
      </w:r>
      <w:proofErr w:type="gramEnd"/>
      <w:r w:rsidR="00B271B5" w:rsidRPr="00B271B5">
        <w:t xml:space="preserve"> the metals and non-metals</w:t>
      </w:r>
    </w:p>
    <w:p w:rsidR="00B271B5" w:rsidRDefault="009A386D" w:rsidP="00B271B5">
      <w:r>
        <w:t>(</w:t>
      </w:r>
      <w:proofErr w:type="gramStart"/>
      <w:r>
        <w:t>d</w:t>
      </w:r>
      <w:proofErr w:type="gramEnd"/>
      <w:r w:rsidRPr="009A386D">
        <w:t>)</w:t>
      </w:r>
      <w:r w:rsidR="00B271B5" w:rsidRPr="00B271B5">
        <w:t xml:space="preserve">   all of the above</w:t>
      </w:r>
    </w:p>
    <w:p w:rsidR="00B271B5" w:rsidRPr="00B271B5" w:rsidRDefault="00B271B5" w:rsidP="00B271B5"/>
    <w:p w:rsidR="001D0C34" w:rsidRPr="001D0C34" w:rsidRDefault="00367883" w:rsidP="001D0C34">
      <w:r>
        <w:t>3</w:t>
      </w:r>
      <w:r w:rsidR="001D0C34">
        <w:t xml:space="preserve">. </w:t>
      </w:r>
      <w:r w:rsidR="001D0C34" w:rsidRPr="001D0C34">
        <w:t>A vertical column of elements on the periodic table is called a</w:t>
      </w:r>
    </w:p>
    <w:p w:rsidR="001D0C34" w:rsidRPr="001D0C34" w:rsidRDefault="001D0C34" w:rsidP="001D0C34"/>
    <w:p w:rsidR="001D0C34" w:rsidRPr="001D0C34" w:rsidRDefault="001D0C34" w:rsidP="001D0C34">
      <w:r>
        <w:t xml:space="preserve">(a) </w:t>
      </w:r>
      <w:proofErr w:type="gramStart"/>
      <w:r w:rsidRPr="001D0C34">
        <w:t>series</w:t>
      </w:r>
      <w:proofErr w:type="gramEnd"/>
    </w:p>
    <w:p w:rsidR="001D0C34" w:rsidRPr="001D0C34" w:rsidRDefault="001D0C34" w:rsidP="001D0C34">
      <w:r>
        <w:t xml:space="preserve">(b) </w:t>
      </w:r>
      <w:proofErr w:type="gramStart"/>
      <w:r w:rsidRPr="001D0C34">
        <w:t>period</w:t>
      </w:r>
      <w:proofErr w:type="gramEnd"/>
    </w:p>
    <w:p w:rsidR="001D0C34" w:rsidRPr="001D0C34" w:rsidRDefault="001D0C34" w:rsidP="001D0C34">
      <w:r>
        <w:t xml:space="preserve">(c) </w:t>
      </w:r>
      <w:proofErr w:type="gramStart"/>
      <w:r w:rsidRPr="001D0C34">
        <w:t>list</w:t>
      </w:r>
      <w:proofErr w:type="gramEnd"/>
    </w:p>
    <w:p w:rsidR="001D0C34" w:rsidRPr="001D0C34" w:rsidRDefault="001D0C34" w:rsidP="001D0C34">
      <w:r>
        <w:t xml:space="preserve">(d) </w:t>
      </w:r>
      <w:proofErr w:type="gramStart"/>
      <w:r w:rsidRPr="001D0C34">
        <w:t>group</w:t>
      </w:r>
      <w:proofErr w:type="gramEnd"/>
      <w:r w:rsidRPr="001D0C34">
        <w:t xml:space="preserve"> </w:t>
      </w:r>
    </w:p>
    <w:p w:rsidR="00397D70" w:rsidRDefault="00397D70" w:rsidP="00B63F5E"/>
    <w:p w:rsidR="0007506B" w:rsidRPr="0007506B" w:rsidRDefault="0007506B" w:rsidP="0007506B">
      <w:pPr>
        <w:ind w:left="709" w:hanging="709"/>
        <w:rPr>
          <w:rFonts w:ascii="Helvetica" w:hAnsi="Helvetica" w:cs="Arial"/>
          <w:sz w:val="22"/>
          <w:szCs w:val="32"/>
        </w:rPr>
      </w:pPr>
      <w:r>
        <w:t xml:space="preserve">4. </w:t>
      </w:r>
      <w:r w:rsidRPr="0007506B">
        <w:rPr>
          <w:rFonts w:ascii="Helvetica" w:hAnsi="Helvetica" w:cs="Arial"/>
          <w:sz w:val="22"/>
          <w:szCs w:val="32"/>
        </w:rPr>
        <w:t>Below is the electron configuration diagram for magnesium:</w:t>
      </w:r>
    </w:p>
    <w:p w:rsidR="0007506B" w:rsidRPr="0007506B" w:rsidRDefault="0007506B" w:rsidP="0007506B">
      <w:pPr>
        <w:ind w:left="709" w:hanging="709"/>
        <w:rPr>
          <w:rFonts w:ascii="Helvetica" w:hAnsi="Helvetica" w:cs="Arial"/>
          <w:sz w:val="22"/>
          <w:szCs w:val="32"/>
        </w:rPr>
      </w:pPr>
    </w:p>
    <w:p w:rsidR="0007506B" w:rsidRPr="0007506B" w:rsidRDefault="0007506B" w:rsidP="0007506B">
      <w:pPr>
        <w:ind w:left="709" w:hanging="709"/>
        <w:rPr>
          <w:rFonts w:ascii="Helvetica" w:hAnsi="Helvetica" w:cs="Arial"/>
          <w:sz w:val="22"/>
          <w:szCs w:val="32"/>
        </w:rPr>
      </w:pPr>
      <w:r w:rsidRPr="0007506B">
        <w:rPr>
          <w:rFonts w:ascii="Arial" w:hAnsi="Arial" w:cs="Arial"/>
          <w:noProof/>
          <w:sz w:val="22"/>
          <w:szCs w:val="32"/>
        </w:rPr>
        <w:drawing>
          <wp:anchor distT="0" distB="0" distL="114300" distR="114300" simplePos="0" relativeHeight="251668480" behindDoc="0" locked="0" layoutInCell="1" allowOverlap="1" wp14:anchorId="205FBC2D" wp14:editId="13C2D474">
            <wp:simplePos x="0" y="0"/>
            <wp:positionH relativeFrom="column">
              <wp:posOffset>1600200</wp:posOffset>
            </wp:positionH>
            <wp:positionV relativeFrom="paragraph">
              <wp:posOffset>141605</wp:posOffset>
            </wp:positionV>
            <wp:extent cx="2505075" cy="1419225"/>
            <wp:effectExtent l="0" t="0" r="9525" b="9525"/>
            <wp:wrapSquare wrapText="bothSides"/>
            <wp:docPr id="1" name="Picture 1" descr="electron shell di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lectron shell dia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948" b="65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506B" w:rsidRPr="0007506B" w:rsidRDefault="0007506B" w:rsidP="0007506B">
      <w:pPr>
        <w:ind w:left="709" w:hanging="709"/>
        <w:rPr>
          <w:rFonts w:ascii="Helvetica" w:hAnsi="Helvetica" w:cs="Arial"/>
          <w:sz w:val="22"/>
          <w:szCs w:val="32"/>
        </w:rPr>
      </w:pPr>
    </w:p>
    <w:p w:rsidR="0007506B" w:rsidRPr="0007506B" w:rsidRDefault="0007506B" w:rsidP="0007506B">
      <w:pPr>
        <w:ind w:left="709" w:hanging="709"/>
        <w:rPr>
          <w:rFonts w:ascii="Helvetica" w:hAnsi="Helvetica" w:cs="Arial"/>
          <w:sz w:val="22"/>
          <w:szCs w:val="32"/>
        </w:rPr>
      </w:pPr>
    </w:p>
    <w:p w:rsidR="0007506B" w:rsidRPr="0007506B" w:rsidRDefault="0007506B" w:rsidP="0007506B">
      <w:pPr>
        <w:ind w:left="709" w:hanging="709"/>
        <w:rPr>
          <w:rFonts w:ascii="Helvetica" w:hAnsi="Helvetica" w:cs="Arial"/>
          <w:sz w:val="22"/>
          <w:szCs w:val="32"/>
        </w:rPr>
      </w:pPr>
    </w:p>
    <w:p w:rsidR="0007506B" w:rsidRPr="0007506B" w:rsidRDefault="0007506B" w:rsidP="0007506B">
      <w:pPr>
        <w:ind w:left="709" w:hanging="709"/>
        <w:rPr>
          <w:rFonts w:ascii="Helvetica" w:hAnsi="Helvetica" w:cs="Arial"/>
          <w:sz w:val="22"/>
          <w:szCs w:val="32"/>
        </w:rPr>
      </w:pPr>
    </w:p>
    <w:p w:rsidR="0007506B" w:rsidRPr="0007506B" w:rsidRDefault="0007506B" w:rsidP="0007506B">
      <w:pPr>
        <w:ind w:left="709" w:hanging="709"/>
        <w:rPr>
          <w:rFonts w:ascii="Helvetica" w:hAnsi="Helvetica" w:cs="Arial"/>
          <w:sz w:val="22"/>
          <w:szCs w:val="32"/>
        </w:rPr>
      </w:pPr>
    </w:p>
    <w:p w:rsidR="0007506B" w:rsidRPr="0007506B" w:rsidRDefault="0007506B" w:rsidP="0007506B">
      <w:pPr>
        <w:ind w:left="709" w:hanging="709"/>
        <w:rPr>
          <w:rFonts w:ascii="Helvetica" w:hAnsi="Helvetica" w:cs="Arial"/>
          <w:sz w:val="22"/>
          <w:szCs w:val="32"/>
        </w:rPr>
      </w:pPr>
    </w:p>
    <w:p w:rsidR="0007506B" w:rsidRPr="0007506B" w:rsidRDefault="0007506B" w:rsidP="0007506B">
      <w:pPr>
        <w:ind w:left="709" w:hanging="709"/>
        <w:rPr>
          <w:rFonts w:ascii="Helvetica" w:hAnsi="Helvetica" w:cs="Arial"/>
          <w:sz w:val="22"/>
          <w:szCs w:val="32"/>
        </w:rPr>
      </w:pPr>
    </w:p>
    <w:p w:rsidR="0007506B" w:rsidRPr="0007506B" w:rsidRDefault="0007506B" w:rsidP="0007506B">
      <w:pPr>
        <w:ind w:left="709" w:hanging="709"/>
        <w:rPr>
          <w:rFonts w:ascii="Helvetica" w:hAnsi="Helvetica" w:cs="Arial"/>
          <w:sz w:val="22"/>
          <w:szCs w:val="32"/>
        </w:rPr>
      </w:pPr>
    </w:p>
    <w:p w:rsidR="0007506B" w:rsidRPr="0007506B" w:rsidRDefault="0007506B" w:rsidP="0007506B">
      <w:pPr>
        <w:ind w:left="709" w:hanging="709"/>
        <w:rPr>
          <w:rFonts w:ascii="Helvetica" w:hAnsi="Helvetica" w:cs="Arial"/>
          <w:sz w:val="22"/>
          <w:szCs w:val="32"/>
        </w:rPr>
      </w:pPr>
    </w:p>
    <w:p w:rsidR="0007506B" w:rsidRPr="0007506B" w:rsidRDefault="0007506B" w:rsidP="0007506B">
      <w:pPr>
        <w:rPr>
          <w:rFonts w:ascii="Arial" w:hAnsi="Arial" w:cs="Arial"/>
          <w:sz w:val="22"/>
          <w:szCs w:val="32"/>
        </w:rPr>
      </w:pPr>
    </w:p>
    <w:p w:rsidR="0007506B" w:rsidRPr="0007506B" w:rsidRDefault="0007506B" w:rsidP="0007506B">
      <w:pPr>
        <w:rPr>
          <w:rFonts w:ascii="Arial" w:hAnsi="Arial" w:cs="Arial"/>
          <w:sz w:val="22"/>
          <w:szCs w:val="32"/>
        </w:rPr>
      </w:pPr>
    </w:p>
    <w:p w:rsidR="0007506B" w:rsidRPr="0007506B" w:rsidRDefault="0007506B" w:rsidP="0007506B">
      <w:pPr>
        <w:rPr>
          <w:rFonts w:ascii="Arial" w:hAnsi="Arial" w:cs="Arial"/>
          <w:sz w:val="22"/>
          <w:szCs w:val="32"/>
        </w:rPr>
      </w:pPr>
    </w:p>
    <w:p w:rsidR="0007506B" w:rsidRPr="0007506B" w:rsidRDefault="0007506B" w:rsidP="0007506B">
      <w:pPr>
        <w:tabs>
          <w:tab w:val="num" w:pos="360"/>
        </w:tabs>
        <w:ind w:left="360" w:hanging="360"/>
        <w:rPr>
          <w:rFonts w:ascii="Arial" w:hAnsi="Arial" w:cs="Arial"/>
          <w:sz w:val="22"/>
          <w:szCs w:val="32"/>
        </w:rPr>
      </w:pPr>
      <w:r w:rsidRPr="0007506B">
        <w:rPr>
          <w:rFonts w:ascii="Arial" w:hAnsi="Arial" w:cs="Arial"/>
          <w:sz w:val="22"/>
          <w:szCs w:val="32"/>
        </w:rPr>
        <w:t>What is the valence configuration for Magnesium as shown in the above diagram?</w:t>
      </w:r>
    </w:p>
    <w:p w:rsidR="0007506B" w:rsidRPr="0007506B" w:rsidRDefault="0007506B" w:rsidP="0007506B">
      <w:pPr>
        <w:rPr>
          <w:rFonts w:ascii="Arial" w:hAnsi="Arial" w:cs="Arial"/>
          <w:sz w:val="22"/>
          <w:szCs w:val="32"/>
        </w:rPr>
      </w:pPr>
    </w:p>
    <w:p w:rsidR="0007506B" w:rsidRPr="0007506B" w:rsidRDefault="0007506B" w:rsidP="0007506B">
      <w:pPr>
        <w:numPr>
          <w:ilvl w:val="0"/>
          <w:numId w:val="10"/>
        </w:numPr>
        <w:rPr>
          <w:rFonts w:ascii="Arial" w:hAnsi="Arial" w:cs="Arial"/>
          <w:sz w:val="22"/>
          <w:szCs w:val="32"/>
        </w:rPr>
      </w:pPr>
      <w:r w:rsidRPr="0007506B">
        <w:rPr>
          <w:rFonts w:ascii="Arial" w:hAnsi="Arial" w:cs="Arial"/>
          <w:sz w:val="22"/>
          <w:szCs w:val="32"/>
        </w:rPr>
        <w:t>Mg</w:t>
      </w:r>
    </w:p>
    <w:p w:rsidR="0007506B" w:rsidRPr="0007506B" w:rsidRDefault="0007506B" w:rsidP="0007506B">
      <w:pPr>
        <w:numPr>
          <w:ilvl w:val="0"/>
          <w:numId w:val="10"/>
        </w:numPr>
        <w:rPr>
          <w:rFonts w:ascii="Arial" w:hAnsi="Arial" w:cs="Arial"/>
          <w:sz w:val="22"/>
          <w:szCs w:val="32"/>
        </w:rPr>
      </w:pPr>
      <w:r w:rsidRPr="0007506B">
        <w:rPr>
          <w:rFonts w:ascii="Arial" w:hAnsi="Arial" w:cs="Arial"/>
          <w:sz w:val="22"/>
          <w:szCs w:val="32"/>
        </w:rPr>
        <w:t>Mg</w:t>
      </w:r>
      <w:r w:rsidRPr="0007506B">
        <w:rPr>
          <w:rFonts w:ascii="Arial" w:hAnsi="Arial" w:cs="Arial"/>
          <w:sz w:val="22"/>
          <w:szCs w:val="32"/>
          <w:vertAlign w:val="superscript"/>
        </w:rPr>
        <w:t>2+</w:t>
      </w:r>
    </w:p>
    <w:p w:rsidR="0007506B" w:rsidRPr="0007506B" w:rsidRDefault="0007506B" w:rsidP="0007506B">
      <w:pPr>
        <w:numPr>
          <w:ilvl w:val="0"/>
          <w:numId w:val="10"/>
        </w:numPr>
        <w:rPr>
          <w:rFonts w:ascii="Arial" w:hAnsi="Arial" w:cs="Arial"/>
          <w:sz w:val="22"/>
          <w:szCs w:val="32"/>
        </w:rPr>
      </w:pPr>
      <w:r w:rsidRPr="0007506B">
        <w:rPr>
          <w:rFonts w:ascii="Arial" w:hAnsi="Arial" w:cs="Arial"/>
          <w:sz w:val="22"/>
          <w:szCs w:val="32"/>
        </w:rPr>
        <w:t>Mg</w:t>
      </w:r>
      <w:r w:rsidRPr="0007506B">
        <w:rPr>
          <w:rFonts w:ascii="Arial" w:hAnsi="Arial" w:cs="Arial"/>
          <w:sz w:val="22"/>
          <w:szCs w:val="32"/>
          <w:vertAlign w:val="superscript"/>
        </w:rPr>
        <w:t>3+</w:t>
      </w:r>
    </w:p>
    <w:p w:rsidR="0007506B" w:rsidRPr="0007506B" w:rsidRDefault="0007506B" w:rsidP="0007506B">
      <w:pPr>
        <w:numPr>
          <w:ilvl w:val="0"/>
          <w:numId w:val="10"/>
        </w:numPr>
        <w:rPr>
          <w:rFonts w:ascii="Arial" w:hAnsi="Arial" w:cs="Arial"/>
          <w:sz w:val="22"/>
          <w:szCs w:val="32"/>
        </w:rPr>
      </w:pPr>
      <w:r w:rsidRPr="0007506B">
        <w:rPr>
          <w:rFonts w:ascii="Arial" w:hAnsi="Arial" w:cs="Arial"/>
          <w:sz w:val="22"/>
          <w:szCs w:val="32"/>
        </w:rPr>
        <w:t>Mg</w:t>
      </w:r>
      <w:r w:rsidRPr="0007506B">
        <w:rPr>
          <w:rFonts w:ascii="Arial" w:hAnsi="Arial" w:cs="Arial"/>
          <w:sz w:val="22"/>
          <w:szCs w:val="32"/>
          <w:vertAlign w:val="superscript"/>
        </w:rPr>
        <w:t>+</w:t>
      </w:r>
    </w:p>
    <w:p w:rsidR="0007506B" w:rsidRDefault="0007506B" w:rsidP="00B63F5E"/>
    <w:p w:rsidR="0007506B" w:rsidRDefault="0007506B" w:rsidP="00B63F5E"/>
    <w:p w:rsidR="0007506B" w:rsidRDefault="0007506B" w:rsidP="00B63F5E"/>
    <w:p w:rsidR="0007506B" w:rsidRDefault="0007506B" w:rsidP="00B63F5E"/>
    <w:p w:rsidR="0007506B" w:rsidRDefault="0007506B" w:rsidP="00B63F5E"/>
    <w:p w:rsidR="001D0C34" w:rsidRPr="001D0C34" w:rsidRDefault="00B63F5E" w:rsidP="00B63F5E">
      <w:r>
        <w:lastRenderedPageBreak/>
        <w:t xml:space="preserve">5. </w:t>
      </w:r>
      <w:r w:rsidR="001D0C34" w:rsidRPr="001D0C34">
        <w:t>A horizontal row of elements on the periodic table is called a</w:t>
      </w:r>
    </w:p>
    <w:p w:rsidR="00B63F5E" w:rsidRDefault="00B63F5E" w:rsidP="00B63F5E"/>
    <w:p w:rsidR="001D0C34" w:rsidRPr="001D0C34" w:rsidRDefault="00B63F5E" w:rsidP="00B63F5E">
      <w:r>
        <w:t xml:space="preserve">(a) </w:t>
      </w:r>
      <w:proofErr w:type="gramStart"/>
      <w:r w:rsidR="001D0C34" w:rsidRPr="001D0C34">
        <w:t>group</w:t>
      </w:r>
      <w:proofErr w:type="gramEnd"/>
      <w:r w:rsidR="001D0C34" w:rsidRPr="001D0C34">
        <w:t xml:space="preserve"> </w:t>
      </w:r>
    </w:p>
    <w:p w:rsidR="001D0C34" w:rsidRPr="001D0C34" w:rsidRDefault="00B63F5E" w:rsidP="00B63F5E">
      <w:r>
        <w:t xml:space="preserve">(b) </w:t>
      </w:r>
      <w:proofErr w:type="gramStart"/>
      <w:r w:rsidR="001D0C34" w:rsidRPr="001D0C34">
        <w:t>period</w:t>
      </w:r>
      <w:proofErr w:type="gramEnd"/>
      <w:r w:rsidR="001D0C34" w:rsidRPr="001D0C34">
        <w:t xml:space="preserve"> </w:t>
      </w:r>
    </w:p>
    <w:p w:rsidR="001D0C34" w:rsidRPr="001D0C34" w:rsidRDefault="00B63F5E" w:rsidP="00B63F5E">
      <w:r>
        <w:t xml:space="preserve">(c) </w:t>
      </w:r>
      <w:proofErr w:type="gramStart"/>
      <w:r w:rsidR="001D0C34" w:rsidRPr="001D0C34">
        <w:t>family</w:t>
      </w:r>
      <w:proofErr w:type="gramEnd"/>
    </w:p>
    <w:p w:rsidR="001D0C34" w:rsidRPr="001D0C34" w:rsidRDefault="00B63F5E" w:rsidP="00B63F5E">
      <w:r>
        <w:t xml:space="preserve">(d) </w:t>
      </w:r>
      <w:proofErr w:type="gramStart"/>
      <w:r w:rsidR="001D0C34" w:rsidRPr="001D0C34">
        <w:t>list</w:t>
      </w:r>
      <w:proofErr w:type="gramEnd"/>
    </w:p>
    <w:p w:rsidR="001D0C34" w:rsidRPr="00B271B5" w:rsidRDefault="001D0C34" w:rsidP="00B271B5"/>
    <w:p w:rsidR="003345A1" w:rsidRPr="003345A1" w:rsidRDefault="007262EB" w:rsidP="007161CD">
      <w:r>
        <w:t>6</w:t>
      </w:r>
      <w:r w:rsidR="007161CD">
        <w:t xml:space="preserve">. </w:t>
      </w:r>
      <w:r w:rsidR="003345A1" w:rsidRPr="003345A1">
        <w:t>Haematite, Fe</w:t>
      </w:r>
      <w:r w:rsidR="003345A1" w:rsidRPr="003345A1">
        <w:rPr>
          <w:vertAlign w:val="subscript"/>
        </w:rPr>
        <w:t>2</w:t>
      </w:r>
      <w:r w:rsidR="003345A1" w:rsidRPr="003345A1">
        <w:t>O</w:t>
      </w:r>
      <w:r w:rsidR="003345A1" w:rsidRPr="003345A1">
        <w:rPr>
          <w:vertAlign w:val="subscript"/>
        </w:rPr>
        <w:t>3</w:t>
      </w:r>
      <w:r w:rsidR="003345A1" w:rsidRPr="003345A1">
        <w:t>, is not found in the periodic table because</w:t>
      </w:r>
    </w:p>
    <w:p w:rsidR="003345A1" w:rsidRPr="003345A1" w:rsidRDefault="003345A1" w:rsidP="003345A1"/>
    <w:p w:rsidR="003345A1" w:rsidRPr="003345A1" w:rsidRDefault="007161CD" w:rsidP="007161CD">
      <w:r>
        <w:rPr>
          <w:bCs/>
        </w:rPr>
        <w:t xml:space="preserve">(a)  </w:t>
      </w:r>
      <w:proofErr w:type="gramStart"/>
      <w:r w:rsidR="003345A1" w:rsidRPr="003345A1">
        <w:rPr>
          <w:bCs/>
        </w:rPr>
        <w:t>i</w:t>
      </w:r>
      <w:r w:rsidR="003345A1" w:rsidRPr="003345A1">
        <w:t>t</w:t>
      </w:r>
      <w:proofErr w:type="gramEnd"/>
      <w:r w:rsidR="003345A1" w:rsidRPr="003345A1">
        <w:t xml:space="preserve"> has properties different from the metals in any other group</w:t>
      </w:r>
    </w:p>
    <w:p w:rsidR="003345A1" w:rsidRPr="003345A1" w:rsidRDefault="007161CD" w:rsidP="007161CD">
      <w:r>
        <w:t xml:space="preserve">(b) </w:t>
      </w:r>
      <w:proofErr w:type="gramStart"/>
      <w:r w:rsidR="003345A1" w:rsidRPr="003345A1">
        <w:t>it</w:t>
      </w:r>
      <w:proofErr w:type="gramEnd"/>
      <w:r w:rsidR="003345A1" w:rsidRPr="003345A1">
        <w:t xml:space="preserve"> is not an element</w:t>
      </w:r>
    </w:p>
    <w:p w:rsidR="003345A1" w:rsidRPr="003345A1" w:rsidRDefault="007161CD" w:rsidP="007161CD">
      <w:r>
        <w:t xml:space="preserve">(c) </w:t>
      </w:r>
      <w:proofErr w:type="gramStart"/>
      <w:r w:rsidR="003345A1" w:rsidRPr="003345A1">
        <w:t>it</w:t>
      </w:r>
      <w:proofErr w:type="gramEnd"/>
      <w:r w:rsidR="003345A1" w:rsidRPr="003345A1">
        <w:t xml:space="preserve"> is only a recent discovery</w:t>
      </w:r>
    </w:p>
    <w:p w:rsidR="003345A1" w:rsidRPr="003345A1" w:rsidRDefault="007161CD" w:rsidP="007161CD">
      <w:r>
        <w:t xml:space="preserve">(d) </w:t>
      </w:r>
      <w:proofErr w:type="gramStart"/>
      <w:r w:rsidR="003345A1" w:rsidRPr="003345A1">
        <w:t>its</w:t>
      </w:r>
      <w:proofErr w:type="gramEnd"/>
      <w:r w:rsidR="003345A1" w:rsidRPr="003345A1">
        <w:t xml:space="preserve"> relative atomic mass is too great</w:t>
      </w:r>
    </w:p>
    <w:p w:rsidR="00B71637" w:rsidRDefault="00B71637" w:rsidP="009D5EAC"/>
    <w:p w:rsidR="00BF6282" w:rsidRDefault="007262EB" w:rsidP="009D5EAC">
      <w:r>
        <w:t>7</w:t>
      </w:r>
      <w:r w:rsidR="009D5EAC">
        <w:t xml:space="preserve">.  </w:t>
      </w:r>
      <w:r w:rsidR="00BF6282" w:rsidRPr="00BF6282">
        <w:t>Which of the following has an atomic number of 12 and has 2 electrons in its valence shell?</w:t>
      </w:r>
    </w:p>
    <w:p w:rsidR="00195EF1" w:rsidRPr="00BF6282" w:rsidRDefault="00195EF1" w:rsidP="00195EF1">
      <w:pPr>
        <w:ind w:left="720"/>
      </w:pPr>
    </w:p>
    <w:p w:rsidR="00BF6282" w:rsidRPr="00BF6282" w:rsidRDefault="009D5EAC" w:rsidP="009D5EAC">
      <w:r>
        <w:t xml:space="preserve">(a) </w:t>
      </w:r>
      <w:r w:rsidR="00BF6282" w:rsidRPr="00BF6282">
        <w:t>Be</w:t>
      </w:r>
    </w:p>
    <w:p w:rsidR="00BF6282" w:rsidRPr="00BF6282" w:rsidRDefault="009D5EAC" w:rsidP="009D5EAC">
      <w:r>
        <w:t xml:space="preserve">(b) </w:t>
      </w:r>
      <w:r w:rsidR="00BF6282" w:rsidRPr="00BF6282">
        <w:t>C</w:t>
      </w:r>
    </w:p>
    <w:p w:rsidR="00BF6282" w:rsidRPr="00BF6282" w:rsidRDefault="009D5EAC" w:rsidP="009D5EAC">
      <w:r>
        <w:t xml:space="preserve">(c) </w:t>
      </w:r>
      <w:r w:rsidR="00BF6282" w:rsidRPr="00BF6282">
        <w:t>Na</w:t>
      </w:r>
    </w:p>
    <w:p w:rsidR="00367883" w:rsidRDefault="009D5EAC" w:rsidP="00C86330">
      <w:r>
        <w:t xml:space="preserve">(d) </w:t>
      </w:r>
      <w:r w:rsidR="00BF6282" w:rsidRPr="00BF6282">
        <w:t xml:space="preserve">Mg </w:t>
      </w:r>
      <w:r w:rsidR="00BF6282" w:rsidRPr="00BF6282">
        <w:br/>
      </w:r>
    </w:p>
    <w:p w:rsidR="00C4790C" w:rsidRPr="00EF3FAB" w:rsidRDefault="00D20DCE" w:rsidP="00C4790C">
      <w:pPr>
        <w:pStyle w:val="Ptablebodyfullout"/>
        <w:numPr>
          <w:ilvl w:val="0"/>
          <w:numId w:val="0"/>
        </w:numPr>
        <w:spacing w:before="0" w:after="0"/>
        <w:rPr>
          <w:szCs w:val="24"/>
        </w:rPr>
      </w:pPr>
      <w:r>
        <w:rPr>
          <w:szCs w:val="24"/>
        </w:rPr>
        <w:t>8</w:t>
      </w:r>
      <w:r w:rsidR="00EF3FAB">
        <w:rPr>
          <w:szCs w:val="24"/>
        </w:rPr>
        <w:t xml:space="preserve">. </w:t>
      </w:r>
      <w:r w:rsidR="00C4790C" w:rsidRPr="00EF3FAB">
        <w:rPr>
          <w:szCs w:val="24"/>
        </w:rPr>
        <w:t>Nitrogen N is in period 2, group 15. Which of the following elements would have properties most similar to nitrogen?</w:t>
      </w:r>
    </w:p>
    <w:p w:rsidR="00C4790C" w:rsidRPr="00EF3FAB" w:rsidRDefault="00C4790C" w:rsidP="00C4790C">
      <w:pPr>
        <w:pStyle w:val="Ptablebodyfullout"/>
        <w:numPr>
          <w:ilvl w:val="0"/>
          <w:numId w:val="0"/>
        </w:numPr>
        <w:spacing w:before="0" w:after="0"/>
        <w:rPr>
          <w:szCs w:val="24"/>
        </w:rPr>
      </w:pPr>
    </w:p>
    <w:p w:rsidR="00C4790C" w:rsidRPr="00EF3FAB" w:rsidRDefault="00EF3FAB" w:rsidP="00EF3FAB">
      <w:pPr>
        <w:pStyle w:val="Ptablebodyfullout"/>
        <w:numPr>
          <w:ilvl w:val="0"/>
          <w:numId w:val="0"/>
        </w:numPr>
        <w:spacing w:before="0" w:after="0"/>
        <w:rPr>
          <w:szCs w:val="24"/>
        </w:rPr>
      </w:pPr>
      <w:r>
        <w:rPr>
          <w:szCs w:val="24"/>
        </w:rPr>
        <w:t xml:space="preserve">(a) </w:t>
      </w:r>
      <w:proofErr w:type="gramStart"/>
      <w:r w:rsidR="00C4790C" w:rsidRPr="00EF3FAB">
        <w:rPr>
          <w:szCs w:val="24"/>
        </w:rPr>
        <w:t>phosphorus</w:t>
      </w:r>
      <w:proofErr w:type="gramEnd"/>
      <w:r w:rsidR="00C4790C" w:rsidRPr="00EF3FAB">
        <w:rPr>
          <w:szCs w:val="24"/>
        </w:rPr>
        <w:t xml:space="preserve"> P (period 3, group 15)</w:t>
      </w:r>
    </w:p>
    <w:p w:rsidR="00C4790C" w:rsidRPr="00EF3FAB" w:rsidRDefault="00EF3FAB" w:rsidP="00EF3FAB">
      <w:pPr>
        <w:pStyle w:val="Ptablebodyfullout"/>
        <w:numPr>
          <w:ilvl w:val="0"/>
          <w:numId w:val="0"/>
        </w:numPr>
        <w:spacing w:before="0" w:after="0"/>
        <w:rPr>
          <w:szCs w:val="24"/>
        </w:rPr>
      </w:pPr>
      <w:r>
        <w:rPr>
          <w:szCs w:val="24"/>
        </w:rPr>
        <w:t xml:space="preserve">(b) </w:t>
      </w:r>
      <w:proofErr w:type="gramStart"/>
      <w:r w:rsidR="00C4790C" w:rsidRPr="00EF3FAB">
        <w:rPr>
          <w:szCs w:val="24"/>
        </w:rPr>
        <w:t>oxygen</w:t>
      </w:r>
      <w:proofErr w:type="gramEnd"/>
      <w:r w:rsidR="00C4790C" w:rsidRPr="00EF3FAB">
        <w:rPr>
          <w:szCs w:val="24"/>
        </w:rPr>
        <w:t xml:space="preserve"> O (period 2, group 16)</w:t>
      </w:r>
    </w:p>
    <w:p w:rsidR="00C4790C" w:rsidRPr="00EF3FAB" w:rsidRDefault="00EF3FAB" w:rsidP="00EF3FAB">
      <w:pPr>
        <w:pStyle w:val="Ptablebodyfullout"/>
        <w:numPr>
          <w:ilvl w:val="0"/>
          <w:numId w:val="0"/>
        </w:numPr>
        <w:spacing w:before="0" w:after="0"/>
        <w:jc w:val="both"/>
        <w:rPr>
          <w:szCs w:val="24"/>
        </w:rPr>
      </w:pPr>
      <w:r>
        <w:rPr>
          <w:szCs w:val="24"/>
        </w:rPr>
        <w:t xml:space="preserve">(c) </w:t>
      </w:r>
      <w:proofErr w:type="gramStart"/>
      <w:r w:rsidR="00C4790C" w:rsidRPr="00EF3FAB">
        <w:rPr>
          <w:szCs w:val="24"/>
        </w:rPr>
        <w:t>neon</w:t>
      </w:r>
      <w:proofErr w:type="gramEnd"/>
      <w:r w:rsidR="00C4790C" w:rsidRPr="00EF3FAB">
        <w:rPr>
          <w:szCs w:val="24"/>
        </w:rPr>
        <w:t xml:space="preserve"> Ne (period 2, group 18)</w:t>
      </w:r>
    </w:p>
    <w:p w:rsidR="00C4790C" w:rsidRPr="00EF3FAB" w:rsidRDefault="00EF3FAB" w:rsidP="00EF3FAB">
      <w:pPr>
        <w:pStyle w:val="Ptablebodyfullout"/>
        <w:numPr>
          <w:ilvl w:val="0"/>
          <w:numId w:val="0"/>
        </w:numPr>
        <w:spacing w:before="0" w:after="0"/>
        <w:rPr>
          <w:szCs w:val="24"/>
        </w:rPr>
      </w:pPr>
      <w:r>
        <w:rPr>
          <w:szCs w:val="24"/>
        </w:rPr>
        <w:t xml:space="preserve">(d) </w:t>
      </w:r>
      <w:proofErr w:type="gramStart"/>
      <w:r w:rsidR="00C4790C" w:rsidRPr="00EF3FAB">
        <w:rPr>
          <w:szCs w:val="24"/>
        </w:rPr>
        <w:t>sodium</w:t>
      </w:r>
      <w:proofErr w:type="gramEnd"/>
      <w:r w:rsidR="00C4790C" w:rsidRPr="00EF3FAB">
        <w:rPr>
          <w:szCs w:val="24"/>
        </w:rPr>
        <w:t xml:space="preserve"> Na, because its symbol also starts with N</w:t>
      </w:r>
    </w:p>
    <w:p w:rsidR="00B71637" w:rsidRDefault="00B71637" w:rsidP="00091F32">
      <w:pPr>
        <w:rPr>
          <w:rFonts w:eastAsia="Calibri"/>
          <w:lang w:eastAsia="en-US"/>
        </w:rPr>
      </w:pPr>
    </w:p>
    <w:p w:rsidR="00091F32" w:rsidRPr="00260DA8" w:rsidRDefault="00C77920" w:rsidP="00091F3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9</w:t>
      </w:r>
      <w:r w:rsidR="00B01BA4">
        <w:rPr>
          <w:rFonts w:eastAsia="Calibri"/>
          <w:lang w:eastAsia="en-US"/>
        </w:rPr>
        <w:t>.</w:t>
      </w:r>
      <w:r w:rsidR="00367883">
        <w:rPr>
          <w:rFonts w:eastAsia="Calibri"/>
          <w:lang w:eastAsia="en-US"/>
        </w:rPr>
        <w:t xml:space="preserve"> </w:t>
      </w:r>
      <w:r w:rsidR="00091F32" w:rsidRPr="00260DA8">
        <w:rPr>
          <w:rFonts w:eastAsia="Calibri"/>
          <w:lang w:eastAsia="en-US"/>
        </w:rPr>
        <w:t>The figure below shows the atomic symbol of element X:</w:t>
      </w:r>
    </w:p>
    <w:p w:rsidR="00091F32" w:rsidRPr="00260DA8" w:rsidRDefault="00091F32" w:rsidP="00091F32">
      <w:pPr>
        <w:rPr>
          <w:rFonts w:eastAsia="Calibri"/>
          <w:vertAlign w:val="subscript"/>
          <w:lang w:eastAsia="en-US"/>
        </w:rPr>
      </w:pPr>
      <w:r w:rsidRPr="00260DA8">
        <w:rPr>
          <w:rFonts w:eastAsia="Calibri"/>
          <w:lang w:eastAsia="en-US"/>
        </w:rPr>
        <w:tab/>
      </w:r>
      <w:r w:rsidRPr="00260DA8">
        <w:rPr>
          <w:rFonts w:eastAsia="Calibri"/>
          <w:lang w:eastAsia="en-US"/>
        </w:rPr>
        <w:tab/>
        <w:t xml:space="preserve">        </w:t>
      </w:r>
      <w:r w:rsidRPr="00260DA8">
        <w:rPr>
          <w:rFonts w:eastAsia="Calibri"/>
          <w:vertAlign w:val="subscript"/>
          <w:lang w:eastAsia="en-US"/>
        </w:rPr>
        <w:t>15</w:t>
      </w:r>
    </w:p>
    <w:p w:rsidR="00091F32" w:rsidRPr="00260DA8" w:rsidRDefault="00091F32" w:rsidP="00091F32">
      <w:pPr>
        <w:rPr>
          <w:rFonts w:eastAsia="Calibri"/>
          <w:lang w:eastAsia="en-US"/>
        </w:rPr>
      </w:pPr>
      <w:r w:rsidRPr="00260DA8">
        <w:rPr>
          <w:rFonts w:eastAsia="Calibri"/>
          <w:lang w:eastAsia="en-US"/>
        </w:rPr>
        <w:tab/>
      </w:r>
      <w:r w:rsidRPr="00260DA8">
        <w:rPr>
          <w:rFonts w:eastAsia="Calibri"/>
          <w:lang w:eastAsia="en-US"/>
        </w:rPr>
        <w:tab/>
      </w:r>
      <w:r w:rsidRPr="00260DA8">
        <w:rPr>
          <w:rFonts w:eastAsia="Calibri"/>
          <w:lang w:eastAsia="en-US"/>
        </w:rPr>
        <w:tab/>
        <w:t>X</w:t>
      </w:r>
    </w:p>
    <w:p w:rsidR="00091F32" w:rsidRPr="00260DA8" w:rsidRDefault="00091F32" w:rsidP="00091F32">
      <w:pPr>
        <w:rPr>
          <w:rFonts w:eastAsia="Calibri"/>
          <w:vertAlign w:val="superscript"/>
          <w:lang w:eastAsia="en-US"/>
        </w:rPr>
      </w:pPr>
      <w:r w:rsidRPr="00260DA8">
        <w:rPr>
          <w:rFonts w:eastAsia="Calibri"/>
          <w:lang w:eastAsia="en-US"/>
        </w:rPr>
        <w:tab/>
      </w:r>
      <w:r w:rsidRPr="00260DA8">
        <w:rPr>
          <w:rFonts w:eastAsia="Calibri"/>
          <w:lang w:eastAsia="en-US"/>
        </w:rPr>
        <w:tab/>
        <w:t xml:space="preserve">         </w:t>
      </w:r>
      <w:r w:rsidRPr="00260DA8">
        <w:rPr>
          <w:rFonts w:eastAsia="Calibri"/>
          <w:vertAlign w:val="superscript"/>
          <w:lang w:eastAsia="en-US"/>
        </w:rPr>
        <w:t>7</w:t>
      </w:r>
    </w:p>
    <w:p w:rsidR="00091F32" w:rsidRPr="00260DA8" w:rsidRDefault="00091F32" w:rsidP="00091F32">
      <w:pPr>
        <w:rPr>
          <w:rFonts w:eastAsia="Calibri"/>
          <w:lang w:eastAsia="en-US"/>
        </w:rPr>
      </w:pPr>
    </w:p>
    <w:p w:rsidR="00091F32" w:rsidRPr="00260DA8" w:rsidRDefault="00091F32" w:rsidP="00091F32">
      <w:pPr>
        <w:rPr>
          <w:rFonts w:eastAsia="Calibri"/>
          <w:lang w:eastAsia="en-US"/>
        </w:rPr>
      </w:pPr>
      <w:r w:rsidRPr="00260DA8">
        <w:rPr>
          <w:rFonts w:eastAsia="Calibri"/>
          <w:lang w:eastAsia="en-US"/>
        </w:rPr>
        <w:t>Which of the following is the correct electron configuration for element X?</w:t>
      </w:r>
    </w:p>
    <w:p w:rsidR="00091F32" w:rsidRPr="00260DA8" w:rsidRDefault="00091F32" w:rsidP="00091F32">
      <w:pPr>
        <w:rPr>
          <w:rFonts w:eastAsia="Calibri"/>
          <w:lang w:eastAsia="en-US"/>
        </w:rPr>
      </w:pPr>
    </w:p>
    <w:p w:rsidR="00091F32" w:rsidRPr="00260DA8" w:rsidRDefault="00260DA8" w:rsidP="00367883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(a) </w:t>
      </w:r>
      <w:proofErr w:type="gramStart"/>
      <w:r w:rsidR="00091F32" w:rsidRPr="00260DA8">
        <w:rPr>
          <w:rFonts w:eastAsia="Calibri"/>
          <w:lang w:eastAsia="en-US"/>
        </w:rPr>
        <w:t>2 ,</w:t>
      </w:r>
      <w:proofErr w:type="gramEnd"/>
      <w:r w:rsidR="00091F32" w:rsidRPr="00260DA8">
        <w:rPr>
          <w:rFonts w:eastAsia="Calibri"/>
          <w:lang w:eastAsia="en-US"/>
        </w:rPr>
        <w:t xml:space="preserve"> 5</w:t>
      </w:r>
    </w:p>
    <w:p w:rsidR="00091F32" w:rsidRPr="00260DA8" w:rsidRDefault="00260DA8" w:rsidP="00367883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(b) </w:t>
      </w:r>
      <w:proofErr w:type="gramStart"/>
      <w:r w:rsidR="00091F32" w:rsidRPr="00260DA8">
        <w:rPr>
          <w:rFonts w:eastAsia="Calibri"/>
          <w:lang w:eastAsia="en-US"/>
        </w:rPr>
        <w:t>2 ,</w:t>
      </w:r>
      <w:proofErr w:type="gramEnd"/>
      <w:r w:rsidR="00091F32" w:rsidRPr="00260DA8">
        <w:rPr>
          <w:rFonts w:eastAsia="Calibri"/>
          <w:lang w:eastAsia="en-US"/>
        </w:rPr>
        <w:t xml:space="preserve"> 6</w:t>
      </w:r>
    </w:p>
    <w:p w:rsidR="00091F32" w:rsidRPr="00260DA8" w:rsidRDefault="00260DA8" w:rsidP="00367883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(c) </w:t>
      </w:r>
      <w:proofErr w:type="gramStart"/>
      <w:r w:rsidR="00091F32" w:rsidRPr="00260DA8">
        <w:rPr>
          <w:rFonts w:eastAsia="Calibri"/>
          <w:lang w:eastAsia="en-US"/>
        </w:rPr>
        <w:t>2 ,</w:t>
      </w:r>
      <w:proofErr w:type="gramEnd"/>
      <w:r w:rsidR="00091F32" w:rsidRPr="00260DA8">
        <w:rPr>
          <w:rFonts w:eastAsia="Calibri"/>
          <w:lang w:eastAsia="en-US"/>
        </w:rPr>
        <w:t xml:space="preserve"> 7</w:t>
      </w:r>
    </w:p>
    <w:p w:rsidR="00091F32" w:rsidRPr="00260DA8" w:rsidRDefault="00260DA8" w:rsidP="00367883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(d) </w:t>
      </w:r>
      <w:proofErr w:type="gramStart"/>
      <w:r w:rsidR="00AE393C">
        <w:rPr>
          <w:rFonts w:eastAsia="Calibri"/>
          <w:lang w:eastAsia="en-US"/>
        </w:rPr>
        <w:t>2 ,8</w:t>
      </w:r>
      <w:proofErr w:type="gramEnd"/>
      <w:r w:rsidR="00091F32" w:rsidRPr="00260DA8">
        <w:rPr>
          <w:rFonts w:eastAsia="Calibri"/>
          <w:lang w:eastAsia="en-US"/>
        </w:rPr>
        <w:t>, 5</w:t>
      </w:r>
    </w:p>
    <w:p w:rsidR="00091F32" w:rsidRPr="00260DA8" w:rsidRDefault="00091F32" w:rsidP="00091F32">
      <w:pPr>
        <w:rPr>
          <w:rFonts w:eastAsia="Calibri"/>
          <w:lang w:eastAsia="en-US"/>
        </w:rPr>
      </w:pPr>
    </w:p>
    <w:p w:rsidR="00091F32" w:rsidRPr="00B01BA4" w:rsidRDefault="00C77920" w:rsidP="00091F3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10</w:t>
      </w:r>
      <w:r w:rsidR="00B01BA4" w:rsidRPr="00B01BA4">
        <w:rPr>
          <w:rFonts w:eastAsia="Calibri"/>
          <w:lang w:eastAsia="en-US"/>
        </w:rPr>
        <w:t>.</w:t>
      </w:r>
      <w:r w:rsidR="00367883">
        <w:rPr>
          <w:rFonts w:eastAsia="Calibri"/>
          <w:lang w:eastAsia="en-US"/>
        </w:rPr>
        <w:t xml:space="preserve"> </w:t>
      </w:r>
      <w:r w:rsidR="00091F32" w:rsidRPr="00B01BA4">
        <w:rPr>
          <w:rFonts w:eastAsia="Calibri"/>
          <w:lang w:eastAsia="en-US"/>
        </w:rPr>
        <w:t>The table below shows information about particles A and B</w:t>
      </w:r>
    </w:p>
    <w:p w:rsidR="00091F32" w:rsidRPr="00B01BA4" w:rsidRDefault="00091F32" w:rsidP="00091F32">
      <w:pPr>
        <w:rPr>
          <w:rFonts w:eastAsia="Calibri"/>
          <w:lang w:eastAsia="en-US"/>
        </w:rPr>
      </w:pPr>
    </w:p>
    <w:p w:rsidR="00091F32" w:rsidRPr="00B01BA4" w:rsidRDefault="00091F32" w:rsidP="00091F32">
      <w:pPr>
        <w:rPr>
          <w:rFonts w:eastAsia="Calibri"/>
          <w:lang w:eastAsia="en-US"/>
        </w:rPr>
      </w:pPr>
      <w:r w:rsidRPr="00B01BA4">
        <w:rPr>
          <w:rFonts w:eastAsia="Calibri"/>
          <w:lang w:eastAsia="en-US"/>
        </w:rPr>
        <w:tab/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984"/>
        <w:gridCol w:w="2694"/>
      </w:tblGrid>
      <w:tr w:rsidR="00091F32" w:rsidRPr="00B01BA4" w:rsidTr="00C4790C">
        <w:tc>
          <w:tcPr>
            <w:tcW w:w="1276" w:type="dxa"/>
          </w:tcPr>
          <w:p w:rsidR="00091F32" w:rsidRPr="00B01BA4" w:rsidRDefault="00091F32" w:rsidP="00091F32">
            <w:pPr>
              <w:rPr>
                <w:rFonts w:eastAsia="Calibri"/>
                <w:lang w:eastAsia="en-US"/>
              </w:rPr>
            </w:pPr>
            <w:r w:rsidRPr="00B01BA4">
              <w:rPr>
                <w:rFonts w:eastAsia="Calibri"/>
                <w:lang w:eastAsia="en-US"/>
              </w:rPr>
              <w:t>Particle</w:t>
            </w:r>
          </w:p>
        </w:tc>
        <w:tc>
          <w:tcPr>
            <w:tcW w:w="1984" w:type="dxa"/>
          </w:tcPr>
          <w:p w:rsidR="00091F32" w:rsidRPr="00B01BA4" w:rsidRDefault="00091F32" w:rsidP="00091F32">
            <w:pPr>
              <w:rPr>
                <w:rFonts w:eastAsia="Calibri"/>
                <w:lang w:eastAsia="en-US"/>
              </w:rPr>
            </w:pPr>
            <w:r w:rsidRPr="00B01BA4">
              <w:rPr>
                <w:rFonts w:eastAsia="Calibri"/>
                <w:lang w:eastAsia="en-US"/>
              </w:rPr>
              <w:t>Proton number</w:t>
            </w:r>
          </w:p>
        </w:tc>
        <w:tc>
          <w:tcPr>
            <w:tcW w:w="2694" w:type="dxa"/>
          </w:tcPr>
          <w:p w:rsidR="00091F32" w:rsidRPr="00B01BA4" w:rsidRDefault="00091F32" w:rsidP="00091F32">
            <w:pPr>
              <w:rPr>
                <w:rFonts w:eastAsia="Calibri"/>
                <w:lang w:eastAsia="en-US"/>
              </w:rPr>
            </w:pPr>
            <w:r w:rsidRPr="00B01BA4">
              <w:rPr>
                <w:rFonts w:eastAsia="Calibri"/>
                <w:lang w:eastAsia="en-US"/>
              </w:rPr>
              <w:t>Electron arrangement</w:t>
            </w:r>
          </w:p>
        </w:tc>
      </w:tr>
      <w:tr w:rsidR="00091F32" w:rsidRPr="00B01BA4" w:rsidTr="00C4790C">
        <w:tc>
          <w:tcPr>
            <w:tcW w:w="1276" w:type="dxa"/>
          </w:tcPr>
          <w:p w:rsidR="00091F32" w:rsidRPr="00B01BA4" w:rsidRDefault="00091F32" w:rsidP="00091F32">
            <w:pPr>
              <w:rPr>
                <w:rFonts w:eastAsia="Calibri"/>
                <w:lang w:eastAsia="en-US"/>
              </w:rPr>
            </w:pPr>
            <w:r w:rsidRPr="00B01BA4">
              <w:rPr>
                <w:rFonts w:eastAsia="Calibri"/>
                <w:lang w:eastAsia="en-US"/>
              </w:rPr>
              <w:t>A</w:t>
            </w:r>
          </w:p>
        </w:tc>
        <w:tc>
          <w:tcPr>
            <w:tcW w:w="1984" w:type="dxa"/>
          </w:tcPr>
          <w:p w:rsidR="00091F32" w:rsidRPr="00B01BA4" w:rsidRDefault="00091F32" w:rsidP="00091F32">
            <w:pPr>
              <w:rPr>
                <w:rFonts w:eastAsia="Calibri"/>
                <w:lang w:eastAsia="en-US"/>
              </w:rPr>
            </w:pPr>
            <w:r w:rsidRPr="00B01BA4">
              <w:rPr>
                <w:rFonts w:eastAsia="Calibri"/>
                <w:lang w:eastAsia="en-US"/>
              </w:rPr>
              <w:t>11</w:t>
            </w:r>
          </w:p>
        </w:tc>
        <w:tc>
          <w:tcPr>
            <w:tcW w:w="2694" w:type="dxa"/>
          </w:tcPr>
          <w:p w:rsidR="00091F32" w:rsidRPr="00B01BA4" w:rsidRDefault="00091F32" w:rsidP="00091F32">
            <w:pPr>
              <w:rPr>
                <w:rFonts w:eastAsia="Calibri"/>
                <w:lang w:eastAsia="en-US"/>
              </w:rPr>
            </w:pPr>
            <w:r w:rsidRPr="00B01BA4">
              <w:rPr>
                <w:rFonts w:eastAsia="Calibri"/>
                <w:lang w:eastAsia="en-US"/>
              </w:rPr>
              <w:t>2 , 8</w:t>
            </w:r>
          </w:p>
        </w:tc>
      </w:tr>
      <w:tr w:rsidR="00091F32" w:rsidRPr="00B01BA4" w:rsidTr="00C4790C">
        <w:tc>
          <w:tcPr>
            <w:tcW w:w="1276" w:type="dxa"/>
          </w:tcPr>
          <w:p w:rsidR="00091F32" w:rsidRPr="00B01BA4" w:rsidRDefault="00091F32" w:rsidP="00091F32">
            <w:pPr>
              <w:rPr>
                <w:rFonts w:eastAsia="Calibri"/>
                <w:lang w:eastAsia="en-US"/>
              </w:rPr>
            </w:pPr>
            <w:r w:rsidRPr="00B01BA4">
              <w:rPr>
                <w:rFonts w:eastAsia="Calibri"/>
                <w:lang w:eastAsia="en-US"/>
              </w:rPr>
              <w:t>B</w:t>
            </w:r>
          </w:p>
        </w:tc>
        <w:tc>
          <w:tcPr>
            <w:tcW w:w="1984" w:type="dxa"/>
          </w:tcPr>
          <w:p w:rsidR="00091F32" w:rsidRPr="00B01BA4" w:rsidRDefault="00091F32" w:rsidP="00091F32">
            <w:pPr>
              <w:rPr>
                <w:rFonts w:eastAsia="Calibri"/>
                <w:lang w:eastAsia="en-US"/>
              </w:rPr>
            </w:pPr>
            <w:r w:rsidRPr="00B01BA4">
              <w:rPr>
                <w:rFonts w:eastAsia="Calibri"/>
                <w:lang w:eastAsia="en-US"/>
              </w:rPr>
              <w:t>19</w:t>
            </w:r>
          </w:p>
        </w:tc>
        <w:tc>
          <w:tcPr>
            <w:tcW w:w="2694" w:type="dxa"/>
          </w:tcPr>
          <w:p w:rsidR="00091F32" w:rsidRPr="00B01BA4" w:rsidRDefault="00091F32" w:rsidP="00091F32">
            <w:pPr>
              <w:rPr>
                <w:rFonts w:eastAsia="Calibri"/>
                <w:lang w:eastAsia="en-US"/>
              </w:rPr>
            </w:pPr>
            <w:r w:rsidRPr="00B01BA4">
              <w:rPr>
                <w:rFonts w:eastAsia="Calibri"/>
                <w:lang w:eastAsia="en-US"/>
              </w:rPr>
              <w:t>2 , 8 , 8</w:t>
            </w:r>
          </w:p>
        </w:tc>
      </w:tr>
    </w:tbl>
    <w:p w:rsidR="00091F32" w:rsidRPr="00B01BA4" w:rsidRDefault="00091F32" w:rsidP="00091F32">
      <w:pPr>
        <w:rPr>
          <w:rFonts w:eastAsia="Calibri"/>
          <w:lang w:eastAsia="en-US"/>
        </w:rPr>
      </w:pPr>
    </w:p>
    <w:p w:rsidR="00091F32" w:rsidRPr="00B01BA4" w:rsidRDefault="00091F32" w:rsidP="00091F32">
      <w:pPr>
        <w:rPr>
          <w:rFonts w:eastAsia="Calibri"/>
          <w:lang w:eastAsia="en-US"/>
        </w:rPr>
      </w:pPr>
    </w:p>
    <w:p w:rsidR="0007506B" w:rsidRDefault="0007506B" w:rsidP="00091F32">
      <w:pPr>
        <w:rPr>
          <w:rFonts w:eastAsia="Calibri"/>
          <w:lang w:eastAsia="en-US"/>
        </w:rPr>
      </w:pPr>
    </w:p>
    <w:p w:rsidR="0007506B" w:rsidRDefault="0007506B" w:rsidP="00091F32">
      <w:pPr>
        <w:rPr>
          <w:rFonts w:eastAsia="Calibri"/>
          <w:lang w:eastAsia="en-US"/>
        </w:rPr>
      </w:pPr>
    </w:p>
    <w:p w:rsidR="0007506B" w:rsidRDefault="0007506B" w:rsidP="00091F32">
      <w:pPr>
        <w:rPr>
          <w:rFonts w:eastAsia="Calibri"/>
          <w:lang w:eastAsia="en-US"/>
        </w:rPr>
      </w:pPr>
    </w:p>
    <w:p w:rsidR="0007506B" w:rsidRDefault="0007506B" w:rsidP="00091F32">
      <w:pPr>
        <w:rPr>
          <w:rFonts w:eastAsia="Calibri"/>
          <w:lang w:eastAsia="en-US"/>
        </w:rPr>
      </w:pPr>
    </w:p>
    <w:p w:rsidR="00091F32" w:rsidRPr="00B01BA4" w:rsidRDefault="00091F32" w:rsidP="00091F32">
      <w:pPr>
        <w:rPr>
          <w:rFonts w:eastAsia="Calibri"/>
          <w:lang w:eastAsia="en-US"/>
        </w:rPr>
      </w:pPr>
      <w:r w:rsidRPr="00B01BA4">
        <w:rPr>
          <w:rFonts w:eastAsia="Calibri"/>
          <w:lang w:eastAsia="en-US"/>
        </w:rPr>
        <w:lastRenderedPageBreak/>
        <w:t>Based on the information provided, A and B are:</w:t>
      </w:r>
    </w:p>
    <w:p w:rsidR="00091F32" w:rsidRPr="00B01BA4" w:rsidRDefault="00091F32" w:rsidP="00091F32">
      <w:pPr>
        <w:rPr>
          <w:rFonts w:eastAsia="Calibri"/>
          <w:lang w:eastAsia="en-US"/>
        </w:rPr>
      </w:pPr>
    </w:p>
    <w:p w:rsidR="00B01BA4" w:rsidRPr="00B01BA4" w:rsidRDefault="00B01BA4" w:rsidP="00091F32">
      <w:pPr>
        <w:rPr>
          <w:rFonts w:eastAsia="Calibri"/>
          <w:lang w:eastAsia="en-US"/>
        </w:rPr>
      </w:pPr>
      <w:r w:rsidRPr="00B01BA4">
        <w:rPr>
          <w:rFonts w:eastAsia="Calibri"/>
          <w:lang w:eastAsia="en-US"/>
        </w:rPr>
        <w:t xml:space="preserve">(a) </w:t>
      </w:r>
      <w:proofErr w:type="gramStart"/>
      <w:r w:rsidR="00091F32" w:rsidRPr="00B01BA4">
        <w:rPr>
          <w:rFonts w:eastAsia="Calibri"/>
          <w:lang w:eastAsia="en-US"/>
        </w:rPr>
        <w:t>positive</w:t>
      </w:r>
      <w:proofErr w:type="gramEnd"/>
      <w:r w:rsidR="00091F32" w:rsidRPr="00B01BA4">
        <w:rPr>
          <w:rFonts w:eastAsia="Calibri"/>
          <w:lang w:eastAsia="en-US"/>
        </w:rPr>
        <w:t xml:space="preserve"> ions</w:t>
      </w:r>
    </w:p>
    <w:p w:rsidR="00091F32" w:rsidRPr="00B01BA4" w:rsidRDefault="00B01BA4" w:rsidP="00091F32">
      <w:pPr>
        <w:rPr>
          <w:rFonts w:eastAsia="Calibri"/>
          <w:lang w:eastAsia="en-US"/>
        </w:rPr>
      </w:pPr>
      <w:r w:rsidRPr="00B01BA4">
        <w:rPr>
          <w:rFonts w:eastAsia="Calibri"/>
          <w:lang w:eastAsia="en-US"/>
        </w:rPr>
        <w:t xml:space="preserve">(b) </w:t>
      </w:r>
      <w:proofErr w:type="gramStart"/>
      <w:r w:rsidR="00091F32" w:rsidRPr="00B01BA4">
        <w:rPr>
          <w:rFonts w:eastAsia="Calibri"/>
          <w:lang w:eastAsia="en-US"/>
        </w:rPr>
        <w:t>negative</w:t>
      </w:r>
      <w:proofErr w:type="gramEnd"/>
      <w:r w:rsidR="00091F32" w:rsidRPr="00B01BA4">
        <w:rPr>
          <w:rFonts w:eastAsia="Calibri"/>
          <w:lang w:eastAsia="en-US"/>
        </w:rPr>
        <w:t xml:space="preserve"> ions</w:t>
      </w:r>
    </w:p>
    <w:p w:rsidR="00091F32" w:rsidRPr="00B01BA4" w:rsidRDefault="00B01BA4" w:rsidP="00091F32">
      <w:pPr>
        <w:rPr>
          <w:rFonts w:eastAsia="Calibri"/>
          <w:lang w:eastAsia="en-US"/>
        </w:rPr>
      </w:pPr>
      <w:r w:rsidRPr="00B01BA4">
        <w:rPr>
          <w:rFonts w:eastAsia="Calibri"/>
          <w:lang w:eastAsia="en-US"/>
        </w:rPr>
        <w:t xml:space="preserve">(c) </w:t>
      </w:r>
      <w:proofErr w:type="gramStart"/>
      <w:r w:rsidR="00091F32" w:rsidRPr="00B01BA4">
        <w:rPr>
          <w:rFonts w:eastAsia="Calibri"/>
          <w:lang w:eastAsia="en-US"/>
        </w:rPr>
        <w:t>noble</w:t>
      </w:r>
      <w:proofErr w:type="gramEnd"/>
      <w:r w:rsidR="00091F32" w:rsidRPr="00B01BA4">
        <w:rPr>
          <w:rFonts w:eastAsia="Calibri"/>
          <w:lang w:eastAsia="en-US"/>
        </w:rPr>
        <w:t xml:space="preserve"> gases</w:t>
      </w:r>
    </w:p>
    <w:p w:rsidR="00091F32" w:rsidRPr="00B01BA4" w:rsidRDefault="00B01BA4" w:rsidP="00091F32">
      <w:pPr>
        <w:rPr>
          <w:rFonts w:eastAsia="Calibri"/>
          <w:lang w:eastAsia="en-US"/>
        </w:rPr>
      </w:pPr>
      <w:r w:rsidRPr="00B01BA4">
        <w:rPr>
          <w:rFonts w:eastAsia="Calibri"/>
          <w:lang w:eastAsia="en-US"/>
        </w:rPr>
        <w:t>(d)</w:t>
      </w:r>
      <w:r>
        <w:rPr>
          <w:rFonts w:eastAsia="Calibri"/>
          <w:lang w:eastAsia="en-US"/>
        </w:rPr>
        <w:t xml:space="preserve"> </w:t>
      </w:r>
      <w:proofErr w:type="gramStart"/>
      <w:r w:rsidR="00091F32" w:rsidRPr="00B01BA4">
        <w:rPr>
          <w:rFonts w:eastAsia="Calibri"/>
          <w:lang w:eastAsia="en-US"/>
        </w:rPr>
        <w:t>isotopes</w:t>
      </w:r>
      <w:proofErr w:type="gramEnd"/>
      <w:r w:rsidR="00091F32" w:rsidRPr="00B01BA4">
        <w:rPr>
          <w:rFonts w:eastAsia="Calibri"/>
          <w:lang w:eastAsia="en-US"/>
        </w:rPr>
        <w:t xml:space="preserve"> of the same element</w:t>
      </w:r>
    </w:p>
    <w:p w:rsidR="006A7FBB" w:rsidRDefault="006A7FBB" w:rsidP="005B12F1">
      <w:pPr>
        <w:rPr>
          <w:rFonts w:eastAsia="Calibri"/>
          <w:lang w:eastAsia="en-US"/>
        </w:rPr>
      </w:pPr>
    </w:p>
    <w:p w:rsidR="004659C0" w:rsidRDefault="00520E9B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11</w:t>
      </w:r>
      <w:r w:rsidR="004659C0">
        <w:rPr>
          <w:rFonts w:eastAsia="Calibri"/>
          <w:lang w:eastAsia="en-US"/>
        </w:rPr>
        <w:t>. Which is the most reactive non-metal element?</w:t>
      </w:r>
    </w:p>
    <w:p w:rsidR="004659C0" w:rsidRDefault="004659C0" w:rsidP="005B12F1">
      <w:pPr>
        <w:rPr>
          <w:rFonts w:eastAsia="Calibri"/>
          <w:lang w:eastAsia="en-US"/>
        </w:rPr>
      </w:pPr>
    </w:p>
    <w:p w:rsidR="004659C0" w:rsidRDefault="00117612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(a) S</w:t>
      </w:r>
      <w:r w:rsidR="004659C0">
        <w:rPr>
          <w:rFonts w:eastAsia="Calibri"/>
          <w:lang w:eastAsia="en-US"/>
        </w:rPr>
        <w:t>odium.</w:t>
      </w:r>
    </w:p>
    <w:p w:rsidR="004659C0" w:rsidRDefault="00117612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(b) P</w:t>
      </w:r>
      <w:r w:rsidR="004659C0">
        <w:rPr>
          <w:rFonts w:eastAsia="Calibri"/>
          <w:lang w:eastAsia="en-US"/>
        </w:rPr>
        <w:t>otassium.</w:t>
      </w:r>
    </w:p>
    <w:p w:rsidR="004659C0" w:rsidRDefault="00117612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(c) C</w:t>
      </w:r>
      <w:r w:rsidR="004659C0">
        <w:rPr>
          <w:rFonts w:eastAsia="Calibri"/>
          <w:lang w:eastAsia="en-US"/>
        </w:rPr>
        <w:t>hlorine.</w:t>
      </w:r>
    </w:p>
    <w:p w:rsidR="004659C0" w:rsidRDefault="00117612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(d) F</w:t>
      </w:r>
      <w:r w:rsidR="004659C0">
        <w:rPr>
          <w:rFonts w:eastAsia="Calibri"/>
          <w:lang w:eastAsia="en-US"/>
        </w:rPr>
        <w:t>luorine.</w:t>
      </w:r>
    </w:p>
    <w:p w:rsidR="00B71637" w:rsidRDefault="00B71637" w:rsidP="005B12F1">
      <w:pPr>
        <w:rPr>
          <w:rFonts w:eastAsia="Calibri"/>
          <w:lang w:eastAsia="en-US"/>
        </w:rPr>
      </w:pPr>
    </w:p>
    <w:p w:rsidR="005C53A6" w:rsidRDefault="00520E9B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12</w:t>
      </w:r>
      <w:r w:rsidR="005C53A6">
        <w:rPr>
          <w:rFonts w:eastAsia="Calibri"/>
          <w:lang w:eastAsia="en-US"/>
        </w:rPr>
        <w:t xml:space="preserve">. </w:t>
      </w:r>
      <w:r w:rsidR="00367883">
        <w:rPr>
          <w:rFonts w:eastAsia="Calibri"/>
          <w:lang w:eastAsia="en-US"/>
        </w:rPr>
        <w:t>When atoms lose electrons, they form:</w:t>
      </w:r>
    </w:p>
    <w:p w:rsidR="005C53A6" w:rsidRDefault="005C53A6" w:rsidP="005B12F1">
      <w:pPr>
        <w:rPr>
          <w:rFonts w:eastAsia="Calibri"/>
          <w:lang w:eastAsia="en-US"/>
        </w:rPr>
      </w:pPr>
    </w:p>
    <w:p w:rsidR="005C53A6" w:rsidRDefault="005C53A6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(a) </w:t>
      </w:r>
      <w:proofErr w:type="gramStart"/>
      <w:r w:rsidR="00367883">
        <w:rPr>
          <w:rFonts w:eastAsia="Calibri"/>
          <w:lang w:eastAsia="en-US"/>
        </w:rPr>
        <w:t>negative</w:t>
      </w:r>
      <w:proofErr w:type="gramEnd"/>
      <w:r w:rsidR="00367883">
        <w:rPr>
          <w:rFonts w:eastAsia="Calibri"/>
          <w:lang w:eastAsia="en-US"/>
        </w:rPr>
        <w:t xml:space="preserve"> ions</w:t>
      </w:r>
    </w:p>
    <w:p w:rsidR="005C53A6" w:rsidRDefault="005C53A6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(b) </w:t>
      </w:r>
      <w:proofErr w:type="gramStart"/>
      <w:r w:rsidR="00367883">
        <w:rPr>
          <w:rFonts w:eastAsia="Calibri"/>
          <w:lang w:eastAsia="en-US"/>
        </w:rPr>
        <w:t>positive</w:t>
      </w:r>
      <w:proofErr w:type="gramEnd"/>
      <w:r w:rsidR="00367883">
        <w:rPr>
          <w:rFonts w:eastAsia="Calibri"/>
          <w:lang w:eastAsia="en-US"/>
        </w:rPr>
        <w:t xml:space="preserve"> ions</w:t>
      </w:r>
    </w:p>
    <w:p w:rsidR="005C53A6" w:rsidRDefault="00367883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(c) </w:t>
      </w:r>
      <w:proofErr w:type="gramStart"/>
      <w:r w:rsidR="00234AD1">
        <w:rPr>
          <w:rFonts w:eastAsia="Calibri"/>
          <w:lang w:eastAsia="en-US"/>
        </w:rPr>
        <w:t>neutral</w:t>
      </w:r>
      <w:proofErr w:type="gramEnd"/>
      <w:r w:rsidR="00234AD1">
        <w:rPr>
          <w:rFonts w:eastAsia="Calibri"/>
          <w:lang w:eastAsia="en-US"/>
        </w:rPr>
        <w:t xml:space="preserve"> ions</w:t>
      </w:r>
    </w:p>
    <w:p w:rsidR="005C53A6" w:rsidRDefault="005C53A6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(d) </w:t>
      </w:r>
      <w:r w:rsidR="00234AD1">
        <w:rPr>
          <w:rFonts w:eastAsia="Calibri"/>
          <w:lang w:eastAsia="en-US"/>
        </w:rPr>
        <w:t>Positive and negative ions, depending on their position in the Periodic Table</w:t>
      </w:r>
    </w:p>
    <w:p w:rsidR="005C53A6" w:rsidRDefault="005C53A6" w:rsidP="005B12F1">
      <w:pPr>
        <w:rPr>
          <w:rFonts w:eastAsia="Calibri"/>
          <w:lang w:eastAsia="en-US"/>
        </w:rPr>
      </w:pPr>
    </w:p>
    <w:p w:rsidR="00E819FD" w:rsidRDefault="00E819FD" w:rsidP="005B12F1">
      <w:pPr>
        <w:rPr>
          <w:rFonts w:eastAsia="Calibri"/>
          <w:lang w:eastAsia="en-US"/>
        </w:rPr>
      </w:pPr>
    </w:p>
    <w:p w:rsidR="00B261C0" w:rsidRDefault="00520E9B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13</w:t>
      </w:r>
      <w:r w:rsidR="0035748F">
        <w:rPr>
          <w:rFonts w:eastAsia="Calibri"/>
          <w:lang w:eastAsia="en-US"/>
        </w:rPr>
        <w:t>. In which group of the periodic table are the halogens found? Group</w:t>
      </w:r>
    </w:p>
    <w:p w:rsidR="0035748F" w:rsidRDefault="0035748F" w:rsidP="005B12F1">
      <w:pPr>
        <w:rPr>
          <w:rFonts w:eastAsia="Calibri"/>
          <w:lang w:eastAsia="en-US"/>
        </w:rPr>
      </w:pPr>
    </w:p>
    <w:p w:rsidR="0035748F" w:rsidRDefault="0035748F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(a) </w:t>
      </w:r>
      <w:r w:rsidR="000657EF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1</w:t>
      </w:r>
    </w:p>
    <w:p w:rsidR="0035748F" w:rsidRDefault="0035748F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(b) </w:t>
      </w:r>
      <w:r w:rsidR="000657EF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2</w:t>
      </w:r>
    </w:p>
    <w:p w:rsidR="0035748F" w:rsidRDefault="0035748F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(c) </w:t>
      </w:r>
      <w:r w:rsidR="000657EF">
        <w:rPr>
          <w:rFonts w:eastAsia="Calibri"/>
          <w:lang w:eastAsia="en-US"/>
        </w:rPr>
        <w:t xml:space="preserve"> </w:t>
      </w:r>
      <w:r w:rsidR="00C77920">
        <w:rPr>
          <w:rFonts w:eastAsia="Calibri"/>
          <w:lang w:eastAsia="en-US"/>
        </w:rPr>
        <w:t>1</w:t>
      </w:r>
      <w:r>
        <w:rPr>
          <w:rFonts w:eastAsia="Calibri"/>
          <w:lang w:eastAsia="en-US"/>
        </w:rPr>
        <w:t>7</w:t>
      </w:r>
    </w:p>
    <w:p w:rsidR="0035748F" w:rsidRDefault="0035748F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(d)</w:t>
      </w:r>
      <w:r w:rsidR="000657EF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 </w:t>
      </w:r>
      <w:r w:rsidR="00C77920">
        <w:rPr>
          <w:rFonts w:eastAsia="Calibri"/>
          <w:lang w:eastAsia="en-US"/>
        </w:rPr>
        <w:t>1</w:t>
      </w:r>
      <w:r>
        <w:rPr>
          <w:rFonts w:eastAsia="Calibri"/>
          <w:lang w:eastAsia="en-US"/>
        </w:rPr>
        <w:t>8.</w:t>
      </w:r>
    </w:p>
    <w:p w:rsidR="00C77920" w:rsidRDefault="00C77920" w:rsidP="00C77920"/>
    <w:p w:rsidR="00C77920" w:rsidRPr="00401001" w:rsidRDefault="00520E9B" w:rsidP="00C77920">
      <w:pPr>
        <w:ind w:left="709" w:hanging="709"/>
        <w:rPr>
          <w:color w:val="000000"/>
          <w:szCs w:val="22"/>
        </w:rPr>
      </w:pPr>
      <w:r>
        <w:rPr>
          <w:color w:val="000000"/>
          <w:szCs w:val="22"/>
        </w:rPr>
        <w:t>14</w:t>
      </w:r>
      <w:r w:rsidR="00C77920">
        <w:rPr>
          <w:color w:val="000000"/>
          <w:szCs w:val="22"/>
        </w:rPr>
        <w:t xml:space="preserve">. </w:t>
      </w:r>
      <w:r w:rsidR="00C77920" w:rsidRPr="00401001">
        <w:rPr>
          <w:color w:val="000000"/>
          <w:szCs w:val="22"/>
        </w:rPr>
        <w:t>Which of these are ALL non-metals?</w:t>
      </w:r>
    </w:p>
    <w:p w:rsidR="00C77920" w:rsidRPr="00401001" w:rsidRDefault="00C77920" w:rsidP="00C77920">
      <w:pPr>
        <w:rPr>
          <w:color w:val="000000"/>
          <w:szCs w:val="22"/>
        </w:rPr>
      </w:pPr>
    </w:p>
    <w:p w:rsidR="00C77920" w:rsidRPr="00401001" w:rsidRDefault="000657EF" w:rsidP="00367883">
      <w:pPr>
        <w:numPr>
          <w:ilvl w:val="0"/>
          <w:numId w:val="11"/>
        </w:numPr>
        <w:ind w:left="426"/>
        <w:rPr>
          <w:szCs w:val="22"/>
        </w:rPr>
      </w:pPr>
      <w:r>
        <w:rPr>
          <w:color w:val="000000"/>
          <w:szCs w:val="22"/>
        </w:rPr>
        <w:t xml:space="preserve"> </w:t>
      </w:r>
      <w:r w:rsidR="006D7CD4">
        <w:rPr>
          <w:color w:val="000000"/>
          <w:szCs w:val="22"/>
        </w:rPr>
        <w:t>Z</w:t>
      </w:r>
      <w:r w:rsidR="00C77920" w:rsidRPr="00401001">
        <w:rPr>
          <w:color w:val="000000"/>
          <w:szCs w:val="22"/>
        </w:rPr>
        <w:t>inc, carbon, phosphorous</w:t>
      </w:r>
      <w:r w:rsidR="00C77920" w:rsidRPr="00401001">
        <w:rPr>
          <w:szCs w:val="22"/>
        </w:rPr>
        <w:t xml:space="preserve"> </w:t>
      </w:r>
    </w:p>
    <w:p w:rsidR="00C77920" w:rsidRPr="00401001" w:rsidRDefault="000657EF" w:rsidP="00367883">
      <w:pPr>
        <w:numPr>
          <w:ilvl w:val="0"/>
          <w:numId w:val="11"/>
        </w:numPr>
        <w:ind w:left="426"/>
        <w:rPr>
          <w:szCs w:val="22"/>
        </w:rPr>
      </w:pPr>
      <w:r>
        <w:rPr>
          <w:color w:val="000000"/>
          <w:szCs w:val="22"/>
        </w:rPr>
        <w:t xml:space="preserve"> </w:t>
      </w:r>
      <w:r w:rsidR="006D7CD4">
        <w:rPr>
          <w:color w:val="000000"/>
          <w:szCs w:val="22"/>
        </w:rPr>
        <w:t>I</w:t>
      </w:r>
      <w:r w:rsidR="00C77920" w:rsidRPr="00401001">
        <w:rPr>
          <w:color w:val="000000"/>
          <w:szCs w:val="22"/>
        </w:rPr>
        <w:t>ron, nickel, aluminium</w:t>
      </w:r>
      <w:r w:rsidR="00C77920" w:rsidRPr="00401001">
        <w:rPr>
          <w:szCs w:val="22"/>
        </w:rPr>
        <w:t xml:space="preserve"> </w:t>
      </w:r>
    </w:p>
    <w:p w:rsidR="00C77920" w:rsidRPr="00401001" w:rsidRDefault="000657EF" w:rsidP="00367883">
      <w:pPr>
        <w:numPr>
          <w:ilvl w:val="0"/>
          <w:numId w:val="11"/>
        </w:numPr>
        <w:ind w:left="426"/>
        <w:rPr>
          <w:szCs w:val="22"/>
        </w:rPr>
      </w:pPr>
      <w:r>
        <w:rPr>
          <w:color w:val="000000"/>
          <w:szCs w:val="22"/>
        </w:rPr>
        <w:t xml:space="preserve"> </w:t>
      </w:r>
      <w:proofErr w:type="spellStart"/>
      <w:r w:rsidR="006D7CD4">
        <w:rPr>
          <w:color w:val="000000"/>
          <w:szCs w:val="22"/>
        </w:rPr>
        <w:t>S</w:t>
      </w:r>
      <w:r w:rsidR="00C77920" w:rsidRPr="00401001">
        <w:rPr>
          <w:color w:val="000000"/>
          <w:szCs w:val="22"/>
        </w:rPr>
        <w:t>ulfur</w:t>
      </w:r>
      <w:proofErr w:type="spellEnd"/>
      <w:r w:rsidR="00C77920" w:rsidRPr="00401001">
        <w:rPr>
          <w:color w:val="000000"/>
          <w:szCs w:val="22"/>
        </w:rPr>
        <w:t>, iodine, argon</w:t>
      </w:r>
      <w:r w:rsidR="00C77920" w:rsidRPr="00401001">
        <w:rPr>
          <w:szCs w:val="22"/>
        </w:rPr>
        <w:t xml:space="preserve"> </w:t>
      </w:r>
    </w:p>
    <w:p w:rsidR="00C77920" w:rsidRPr="00401001" w:rsidRDefault="000657EF" w:rsidP="00367883">
      <w:pPr>
        <w:numPr>
          <w:ilvl w:val="0"/>
          <w:numId w:val="11"/>
        </w:numPr>
        <w:ind w:left="426"/>
        <w:rPr>
          <w:szCs w:val="22"/>
        </w:rPr>
      </w:pPr>
      <w:r>
        <w:rPr>
          <w:color w:val="000000"/>
          <w:szCs w:val="22"/>
        </w:rPr>
        <w:t xml:space="preserve"> </w:t>
      </w:r>
      <w:r w:rsidR="006D7CD4">
        <w:rPr>
          <w:color w:val="000000"/>
          <w:szCs w:val="22"/>
        </w:rPr>
        <w:t>T</w:t>
      </w:r>
      <w:r w:rsidR="00C77920" w:rsidRPr="00401001">
        <w:rPr>
          <w:color w:val="000000"/>
          <w:szCs w:val="22"/>
        </w:rPr>
        <w:t>in, gold, mercury</w:t>
      </w:r>
      <w:r w:rsidR="00C77920" w:rsidRPr="00401001">
        <w:rPr>
          <w:szCs w:val="22"/>
        </w:rPr>
        <w:t xml:space="preserve"> </w:t>
      </w:r>
    </w:p>
    <w:p w:rsidR="00367883" w:rsidRDefault="00367883" w:rsidP="00C77920"/>
    <w:p w:rsidR="00520E9B" w:rsidRDefault="00520E9B" w:rsidP="00520E9B">
      <w:pPr>
        <w:ind w:left="709" w:hanging="709"/>
        <w:rPr>
          <w:color w:val="000000"/>
          <w:szCs w:val="22"/>
        </w:rPr>
      </w:pPr>
      <w:r>
        <w:rPr>
          <w:color w:val="000000"/>
          <w:szCs w:val="22"/>
        </w:rPr>
        <w:t xml:space="preserve">15. </w:t>
      </w:r>
      <w:r w:rsidR="00F37EBA">
        <w:rPr>
          <w:color w:val="000000"/>
          <w:szCs w:val="22"/>
        </w:rPr>
        <w:t>A substance has the following properties:</w:t>
      </w:r>
    </w:p>
    <w:p w:rsidR="00F37EBA" w:rsidRDefault="00F37EBA" w:rsidP="00F37EBA">
      <w:pPr>
        <w:pStyle w:val="ListParagraph"/>
        <w:numPr>
          <w:ilvl w:val="0"/>
          <w:numId w:val="17"/>
        </w:numPr>
        <w:rPr>
          <w:color w:val="000000"/>
          <w:szCs w:val="22"/>
        </w:rPr>
      </w:pPr>
      <w:r>
        <w:rPr>
          <w:color w:val="000000"/>
          <w:szCs w:val="22"/>
        </w:rPr>
        <w:t>high melting point</w:t>
      </w:r>
    </w:p>
    <w:p w:rsidR="00F37EBA" w:rsidRDefault="00F37EBA" w:rsidP="00F37EBA">
      <w:pPr>
        <w:pStyle w:val="ListParagraph"/>
        <w:numPr>
          <w:ilvl w:val="0"/>
          <w:numId w:val="17"/>
        </w:numPr>
        <w:rPr>
          <w:color w:val="000000"/>
          <w:szCs w:val="22"/>
        </w:rPr>
      </w:pPr>
      <w:r>
        <w:rPr>
          <w:color w:val="000000"/>
          <w:szCs w:val="22"/>
        </w:rPr>
        <w:t>liquid conducts electricity</w:t>
      </w:r>
    </w:p>
    <w:p w:rsidR="00F37EBA" w:rsidRDefault="00F37EBA" w:rsidP="00F37EBA">
      <w:pPr>
        <w:pStyle w:val="ListParagraph"/>
        <w:numPr>
          <w:ilvl w:val="0"/>
          <w:numId w:val="17"/>
        </w:numPr>
        <w:rPr>
          <w:color w:val="000000"/>
          <w:szCs w:val="22"/>
        </w:rPr>
      </w:pPr>
      <w:r>
        <w:rPr>
          <w:color w:val="000000"/>
          <w:szCs w:val="22"/>
        </w:rPr>
        <w:t>solid is brittle</w:t>
      </w:r>
    </w:p>
    <w:p w:rsidR="004A4F61" w:rsidRPr="00F37EBA" w:rsidRDefault="004A4F61" w:rsidP="004A4F61">
      <w:pPr>
        <w:pStyle w:val="ListParagraph"/>
        <w:rPr>
          <w:color w:val="000000"/>
          <w:szCs w:val="22"/>
        </w:rPr>
      </w:pPr>
    </w:p>
    <w:p w:rsidR="00520E9B" w:rsidRDefault="004A4F61" w:rsidP="00520E9B">
      <w:pPr>
        <w:rPr>
          <w:color w:val="000000"/>
          <w:szCs w:val="22"/>
        </w:rPr>
      </w:pPr>
      <w:r>
        <w:rPr>
          <w:color w:val="000000"/>
          <w:szCs w:val="22"/>
        </w:rPr>
        <w:t xml:space="preserve">      </w:t>
      </w:r>
      <w:r w:rsidR="00F37EBA">
        <w:rPr>
          <w:color w:val="000000"/>
          <w:szCs w:val="22"/>
        </w:rPr>
        <w:t>The type of bonding present in this substance is</w:t>
      </w:r>
    </w:p>
    <w:p w:rsidR="00F37EBA" w:rsidRPr="00401001" w:rsidRDefault="00F37EBA" w:rsidP="00520E9B">
      <w:pPr>
        <w:rPr>
          <w:color w:val="000000"/>
          <w:szCs w:val="22"/>
        </w:rPr>
      </w:pPr>
    </w:p>
    <w:p w:rsidR="00520E9B" w:rsidRPr="00696B13" w:rsidRDefault="00F37EBA" w:rsidP="000657EF">
      <w:pPr>
        <w:pStyle w:val="ListParagraph"/>
        <w:numPr>
          <w:ilvl w:val="0"/>
          <w:numId w:val="16"/>
        </w:numPr>
        <w:ind w:left="567" w:hanging="425"/>
        <w:rPr>
          <w:szCs w:val="22"/>
        </w:rPr>
      </w:pPr>
      <w:r>
        <w:rPr>
          <w:color w:val="000000"/>
          <w:szCs w:val="22"/>
        </w:rPr>
        <w:t>Molecular</w:t>
      </w:r>
    </w:p>
    <w:p w:rsidR="00520E9B" w:rsidRPr="004A1042" w:rsidRDefault="00F37EBA" w:rsidP="000657EF">
      <w:pPr>
        <w:pStyle w:val="ListParagraph"/>
        <w:numPr>
          <w:ilvl w:val="0"/>
          <w:numId w:val="16"/>
        </w:numPr>
        <w:ind w:left="567" w:hanging="425"/>
        <w:rPr>
          <w:szCs w:val="22"/>
        </w:rPr>
      </w:pPr>
      <w:r>
        <w:rPr>
          <w:color w:val="000000"/>
          <w:szCs w:val="22"/>
        </w:rPr>
        <w:t>Metallic</w:t>
      </w:r>
    </w:p>
    <w:p w:rsidR="00520E9B" w:rsidRPr="004A1042" w:rsidRDefault="00F37EBA" w:rsidP="004A1042">
      <w:pPr>
        <w:pStyle w:val="ListParagraph"/>
        <w:numPr>
          <w:ilvl w:val="0"/>
          <w:numId w:val="16"/>
        </w:numPr>
        <w:ind w:left="567" w:hanging="425"/>
        <w:rPr>
          <w:szCs w:val="22"/>
        </w:rPr>
      </w:pPr>
      <w:r w:rsidRPr="004A1042">
        <w:rPr>
          <w:color w:val="000000"/>
          <w:szCs w:val="22"/>
        </w:rPr>
        <w:t>Ionic</w:t>
      </w:r>
    </w:p>
    <w:p w:rsidR="00520E9B" w:rsidRPr="004A1042" w:rsidRDefault="00F37EBA" w:rsidP="004A1042">
      <w:pPr>
        <w:pStyle w:val="ListParagraph"/>
        <w:numPr>
          <w:ilvl w:val="0"/>
          <w:numId w:val="16"/>
        </w:numPr>
        <w:ind w:left="567" w:hanging="425"/>
        <w:rPr>
          <w:szCs w:val="22"/>
        </w:rPr>
      </w:pPr>
      <w:bookmarkStart w:id="0" w:name="_GoBack"/>
      <w:bookmarkEnd w:id="0"/>
      <w:r w:rsidRPr="004A1042">
        <w:rPr>
          <w:color w:val="000000"/>
          <w:szCs w:val="22"/>
        </w:rPr>
        <w:t>Covalent</w:t>
      </w:r>
    </w:p>
    <w:p w:rsidR="00B261C0" w:rsidRDefault="00B261C0" w:rsidP="005B12F1">
      <w:pPr>
        <w:rPr>
          <w:rFonts w:eastAsia="Calibri"/>
          <w:lang w:eastAsia="en-US"/>
        </w:rPr>
      </w:pPr>
    </w:p>
    <w:p w:rsidR="00B261C0" w:rsidRDefault="00B261C0" w:rsidP="005B12F1">
      <w:pPr>
        <w:rPr>
          <w:rFonts w:eastAsia="Calibri"/>
          <w:lang w:eastAsia="en-US"/>
        </w:rPr>
      </w:pPr>
    </w:p>
    <w:p w:rsidR="00B261C0" w:rsidRDefault="00B261C0" w:rsidP="005B12F1">
      <w:pPr>
        <w:rPr>
          <w:rFonts w:eastAsia="Calibri"/>
          <w:lang w:eastAsia="en-US"/>
        </w:rPr>
      </w:pPr>
    </w:p>
    <w:p w:rsidR="00B261C0" w:rsidRDefault="00B261C0" w:rsidP="005B12F1">
      <w:pPr>
        <w:rPr>
          <w:rFonts w:eastAsia="Calibri"/>
          <w:lang w:eastAsia="en-US"/>
        </w:rPr>
      </w:pPr>
    </w:p>
    <w:p w:rsidR="00B261C0" w:rsidRDefault="00B261C0" w:rsidP="005B12F1">
      <w:pPr>
        <w:rPr>
          <w:rFonts w:eastAsia="Calibri"/>
          <w:lang w:eastAsia="en-US"/>
        </w:rPr>
      </w:pPr>
    </w:p>
    <w:p w:rsidR="00B261C0" w:rsidRDefault="00B261C0" w:rsidP="005B12F1">
      <w:pPr>
        <w:rPr>
          <w:rFonts w:eastAsia="Calibri"/>
          <w:lang w:eastAsia="en-US"/>
        </w:rPr>
      </w:pPr>
    </w:p>
    <w:p w:rsidR="00C95CF8" w:rsidRPr="00C95CF8" w:rsidRDefault="00C95CF8" w:rsidP="00C95CF8">
      <w:pPr>
        <w:rPr>
          <w:rFonts w:eastAsia="Calibri"/>
          <w:b/>
          <w:sz w:val="28"/>
          <w:szCs w:val="28"/>
          <w:lang w:eastAsia="en-US"/>
        </w:rPr>
      </w:pPr>
    </w:p>
    <w:p w:rsidR="00C95CF8" w:rsidRPr="00C95CF8" w:rsidRDefault="00C95CF8" w:rsidP="00CF1A86">
      <w:pPr>
        <w:jc w:val="center"/>
        <w:rPr>
          <w:rFonts w:eastAsia="Calibri"/>
          <w:b/>
          <w:sz w:val="28"/>
          <w:szCs w:val="28"/>
          <w:lang w:eastAsia="en-US"/>
        </w:rPr>
      </w:pPr>
      <w:r w:rsidRPr="00C95CF8">
        <w:rPr>
          <w:rFonts w:eastAsia="Calibri"/>
          <w:b/>
          <w:noProof/>
          <w:sz w:val="28"/>
          <w:szCs w:val="28"/>
        </w:rPr>
        <w:drawing>
          <wp:inline distT="0" distB="0" distL="0" distR="0">
            <wp:extent cx="1200150" cy="1600200"/>
            <wp:effectExtent l="0" t="0" r="0" b="0"/>
            <wp:docPr id="3" name="Picture 3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CF8" w:rsidRPr="00C95CF8" w:rsidRDefault="00C95CF8" w:rsidP="00C95CF8">
      <w:pPr>
        <w:rPr>
          <w:rFonts w:eastAsia="Calibri"/>
          <w:b/>
          <w:sz w:val="28"/>
          <w:szCs w:val="28"/>
          <w:lang w:eastAsia="en-US"/>
        </w:rPr>
      </w:pPr>
    </w:p>
    <w:p w:rsidR="00C95CF8" w:rsidRPr="00C95CF8" w:rsidRDefault="00C95CF8" w:rsidP="00C95CF8">
      <w:pPr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Term One</w:t>
      </w:r>
      <w:r w:rsidR="00C77920">
        <w:rPr>
          <w:rFonts w:eastAsia="Calibri"/>
          <w:b/>
          <w:sz w:val="28"/>
          <w:szCs w:val="28"/>
          <w:lang w:eastAsia="en-US"/>
        </w:rPr>
        <w:t xml:space="preserve"> 2018</w:t>
      </w:r>
      <w:r w:rsidR="00CF1A86">
        <w:rPr>
          <w:rFonts w:eastAsia="Calibri"/>
          <w:b/>
          <w:sz w:val="28"/>
          <w:szCs w:val="28"/>
          <w:lang w:eastAsia="en-US"/>
        </w:rPr>
        <w:t xml:space="preserve"> </w:t>
      </w:r>
      <w:r>
        <w:rPr>
          <w:rFonts w:eastAsia="Calibri"/>
          <w:b/>
          <w:sz w:val="28"/>
          <w:szCs w:val="28"/>
          <w:lang w:eastAsia="en-US"/>
        </w:rPr>
        <w:t xml:space="preserve">Chemistry </w:t>
      </w:r>
      <w:r w:rsidRPr="00C95CF8">
        <w:rPr>
          <w:rFonts w:eastAsia="Calibri"/>
          <w:b/>
          <w:sz w:val="28"/>
          <w:szCs w:val="28"/>
          <w:lang w:eastAsia="en-US"/>
        </w:rPr>
        <w:t>Test</w:t>
      </w:r>
      <w:r w:rsidR="00BF0B87">
        <w:rPr>
          <w:rFonts w:eastAsia="Calibri"/>
          <w:b/>
          <w:sz w:val="28"/>
          <w:szCs w:val="28"/>
          <w:lang w:eastAsia="en-US"/>
        </w:rPr>
        <w:t xml:space="preserve">   </w:t>
      </w:r>
      <w:r w:rsidRPr="00C95CF8">
        <w:rPr>
          <w:rFonts w:eastAsia="Calibri"/>
          <w:b/>
          <w:sz w:val="28"/>
          <w:szCs w:val="28"/>
          <w:lang w:eastAsia="en-US"/>
        </w:rPr>
        <w:t>ANSWER BOOKLET</w:t>
      </w:r>
    </w:p>
    <w:p w:rsidR="00C95CF8" w:rsidRPr="00C95CF8" w:rsidRDefault="00C95CF8" w:rsidP="00C95CF8">
      <w:pPr>
        <w:rPr>
          <w:rFonts w:eastAsia="Calibri"/>
          <w:b/>
          <w:sz w:val="28"/>
          <w:szCs w:val="28"/>
          <w:lang w:eastAsia="en-US"/>
        </w:rPr>
      </w:pPr>
      <w:r w:rsidRPr="00C95CF8">
        <w:rPr>
          <w:rFonts w:eastAsia="Calibri"/>
          <w:b/>
          <w:sz w:val="28"/>
          <w:szCs w:val="28"/>
          <w:lang w:eastAsia="en-US"/>
        </w:rPr>
        <w:t xml:space="preserve">      </w:t>
      </w:r>
    </w:p>
    <w:p w:rsidR="00C95CF8" w:rsidRDefault="00C95CF8" w:rsidP="00C95CF8">
      <w:pPr>
        <w:rPr>
          <w:rFonts w:eastAsia="Calibri"/>
          <w:b/>
          <w:sz w:val="28"/>
          <w:szCs w:val="28"/>
          <w:u w:val="single"/>
          <w:lang w:eastAsia="en-US"/>
        </w:rPr>
      </w:pPr>
      <w:r w:rsidRPr="00C95CF8">
        <w:rPr>
          <w:rFonts w:eastAsia="Calibri"/>
          <w:b/>
          <w:sz w:val="28"/>
          <w:szCs w:val="28"/>
          <w:lang w:eastAsia="en-US"/>
        </w:rPr>
        <w:t xml:space="preserve">   NAME:  </w:t>
      </w:r>
      <w:r w:rsidRPr="00C95CF8">
        <w:rPr>
          <w:rFonts w:eastAsia="Calibri"/>
          <w:b/>
          <w:sz w:val="28"/>
          <w:szCs w:val="28"/>
          <w:u w:val="single"/>
          <w:lang w:eastAsia="en-US"/>
        </w:rPr>
        <w:tab/>
      </w:r>
      <w:r w:rsidRPr="00C95CF8">
        <w:rPr>
          <w:rFonts w:eastAsia="Calibri"/>
          <w:b/>
          <w:sz w:val="28"/>
          <w:szCs w:val="28"/>
          <w:u w:val="single"/>
          <w:lang w:eastAsia="en-US"/>
        </w:rPr>
        <w:tab/>
      </w:r>
      <w:r w:rsidRPr="00C95CF8">
        <w:rPr>
          <w:rFonts w:eastAsia="Calibri"/>
          <w:b/>
          <w:sz w:val="28"/>
          <w:szCs w:val="28"/>
          <w:u w:val="single"/>
          <w:lang w:eastAsia="en-US"/>
        </w:rPr>
        <w:tab/>
      </w:r>
      <w:r w:rsidRPr="00C95CF8">
        <w:rPr>
          <w:rFonts w:eastAsia="Calibri"/>
          <w:b/>
          <w:sz w:val="28"/>
          <w:szCs w:val="28"/>
          <w:u w:val="single"/>
          <w:lang w:eastAsia="en-US"/>
        </w:rPr>
        <w:tab/>
      </w:r>
      <w:r w:rsidRPr="00C95CF8">
        <w:rPr>
          <w:rFonts w:eastAsia="Calibri"/>
          <w:b/>
          <w:sz w:val="28"/>
          <w:szCs w:val="28"/>
          <w:u w:val="single"/>
          <w:lang w:eastAsia="en-US"/>
        </w:rPr>
        <w:tab/>
      </w:r>
      <w:r w:rsidRPr="00C95CF8">
        <w:rPr>
          <w:rFonts w:eastAsia="Calibri"/>
          <w:b/>
          <w:sz w:val="28"/>
          <w:szCs w:val="28"/>
          <w:u w:val="single"/>
          <w:lang w:eastAsia="en-US"/>
        </w:rPr>
        <w:tab/>
      </w:r>
      <w:r w:rsidRPr="00C95CF8">
        <w:rPr>
          <w:rFonts w:eastAsia="Calibri"/>
          <w:b/>
          <w:sz w:val="28"/>
          <w:szCs w:val="28"/>
          <w:u w:val="single"/>
          <w:lang w:eastAsia="en-US"/>
        </w:rPr>
        <w:tab/>
      </w:r>
      <w:r w:rsidRPr="00C95CF8">
        <w:rPr>
          <w:rFonts w:eastAsia="Calibri"/>
          <w:b/>
          <w:sz w:val="28"/>
          <w:szCs w:val="28"/>
          <w:u w:val="single"/>
          <w:lang w:eastAsia="en-US"/>
        </w:rPr>
        <w:tab/>
      </w:r>
      <w:r w:rsidRPr="00C95CF8">
        <w:rPr>
          <w:rFonts w:eastAsia="Calibri"/>
          <w:b/>
          <w:sz w:val="28"/>
          <w:szCs w:val="28"/>
          <w:u w:val="single"/>
          <w:lang w:eastAsia="en-US"/>
        </w:rPr>
        <w:tab/>
      </w:r>
      <w:r w:rsidRPr="00C95CF8">
        <w:rPr>
          <w:rFonts w:eastAsia="Calibri"/>
          <w:b/>
          <w:sz w:val="28"/>
          <w:szCs w:val="28"/>
          <w:u w:val="single"/>
          <w:lang w:eastAsia="en-US"/>
        </w:rPr>
        <w:tab/>
      </w:r>
    </w:p>
    <w:p w:rsidR="00AB2BB1" w:rsidRPr="00C95CF8" w:rsidRDefault="00AB2BB1" w:rsidP="00C95CF8">
      <w:pPr>
        <w:rPr>
          <w:rFonts w:eastAsia="Calibri"/>
          <w:b/>
          <w:sz w:val="28"/>
          <w:szCs w:val="28"/>
          <w:u w:val="single"/>
          <w:lang w:eastAsia="en-US"/>
        </w:rPr>
      </w:pPr>
    </w:p>
    <w:p w:rsidR="00C95CF8" w:rsidRPr="00C95CF8" w:rsidRDefault="00C95CF8" w:rsidP="00C95CF8">
      <w:pPr>
        <w:rPr>
          <w:rFonts w:eastAsia="Calibri"/>
          <w:b/>
          <w:sz w:val="28"/>
          <w:szCs w:val="28"/>
          <w:u w:val="single"/>
          <w:lang w:eastAsia="en-US"/>
        </w:rPr>
      </w:pPr>
      <w:r w:rsidRPr="00C95CF8">
        <w:rPr>
          <w:rFonts w:eastAsia="Calibri"/>
          <w:b/>
          <w:sz w:val="28"/>
          <w:szCs w:val="28"/>
          <w:lang w:eastAsia="en-US"/>
        </w:rPr>
        <w:t xml:space="preserve">   FORM:  </w:t>
      </w:r>
      <w:r w:rsidRPr="00C95CF8">
        <w:rPr>
          <w:rFonts w:eastAsia="Calibri"/>
          <w:b/>
          <w:sz w:val="28"/>
          <w:szCs w:val="28"/>
          <w:u w:val="single"/>
          <w:lang w:eastAsia="en-US"/>
        </w:rPr>
        <w:tab/>
      </w:r>
      <w:r w:rsidRPr="00C95CF8">
        <w:rPr>
          <w:rFonts w:eastAsia="Calibri"/>
          <w:b/>
          <w:sz w:val="28"/>
          <w:szCs w:val="28"/>
          <w:u w:val="single"/>
          <w:lang w:eastAsia="en-US"/>
        </w:rPr>
        <w:tab/>
      </w:r>
      <w:r w:rsidRPr="00C95CF8">
        <w:rPr>
          <w:rFonts w:eastAsia="Calibri"/>
          <w:b/>
          <w:sz w:val="28"/>
          <w:szCs w:val="28"/>
          <w:u w:val="single"/>
          <w:lang w:eastAsia="en-US"/>
        </w:rPr>
        <w:tab/>
      </w:r>
      <w:r w:rsidRPr="00C95CF8">
        <w:rPr>
          <w:rFonts w:eastAsia="Calibri"/>
          <w:b/>
          <w:sz w:val="28"/>
          <w:szCs w:val="28"/>
          <w:u w:val="single"/>
          <w:lang w:eastAsia="en-US"/>
        </w:rPr>
        <w:tab/>
      </w:r>
      <w:r w:rsidRPr="00C95CF8">
        <w:rPr>
          <w:rFonts w:eastAsia="Calibri"/>
          <w:b/>
          <w:sz w:val="28"/>
          <w:szCs w:val="28"/>
          <w:u w:val="single"/>
          <w:lang w:eastAsia="en-US"/>
        </w:rPr>
        <w:tab/>
      </w:r>
      <w:r w:rsidRPr="00C95CF8">
        <w:rPr>
          <w:rFonts w:eastAsia="Calibri"/>
          <w:b/>
          <w:sz w:val="28"/>
          <w:szCs w:val="28"/>
          <w:lang w:eastAsia="en-US"/>
        </w:rPr>
        <w:t xml:space="preserve">          </w:t>
      </w:r>
      <w:r w:rsidRPr="00C95CF8">
        <w:rPr>
          <w:rFonts w:eastAsia="Calibri"/>
          <w:b/>
          <w:sz w:val="28"/>
          <w:szCs w:val="28"/>
          <w:lang w:eastAsia="en-US"/>
        </w:rPr>
        <w:tab/>
        <w:t xml:space="preserve">DATE:  </w:t>
      </w:r>
      <w:r w:rsidRPr="00C95CF8">
        <w:rPr>
          <w:rFonts w:eastAsia="Calibri"/>
          <w:b/>
          <w:sz w:val="28"/>
          <w:szCs w:val="28"/>
          <w:u w:val="single"/>
          <w:lang w:eastAsia="en-US"/>
        </w:rPr>
        <w:tab/>
      </w:r>
      <w:r w:rsidRPr="00C95CF8">
        <w:rPr>
          <w:rFonts w:eastAsia="Calibri"/>
          <w:b/>
          <w:sz w:val="28"/>
          <w:szCs w:val="28"/>
          <w:u w:val="single"/>
          <w:lang w:eastAsia="en-US"/>
        </w:rPr>
        <w:tab/>
      </w:r>
      <w:r w:rsidRPr="00C95CF8">
        <w:rPr>
          <w:rFonts w:eastAsia="Calibri"/>
          <w:b/>
          <w:sz w:val="28"/>
          <w:szCs w:val="28"/>
          <w:u w:val="single"/>
          <w:lang w:eastAsia="en-US"/>
        </w:rPr>
        <w:tab/>
      </w:r>
      <w:r w:rsidRPr="00C95CF8">
        <w:rPr>
          <w:rFonts w:eastAsia="Calibri"/>
          <w:b/>
          <w:sz w:val="28"/>
          <w:szCs w:val="28"/>
          <w:u w:val="single"/>
          <w:lang w:eastAsia="en-US"/>
        </w:rPr>
        <w:tab/>
      </w:r>
    </w:p>
    <w:p w:rsidR="00C558B3" w:rsidRDefault="00C558B3" w:rsidP="00C95CF8">
      <w:pPr>
        <w:rPr>
          <w:rFonts w:eastAsia="Calibri"/>
          <w:b/>
          <w:sz w:val="28"/>
          <w:szCs w:val="28"/>
          <w:lang w:eastAsia="en-US"/>
        </w:rPr>
      </w:pPr>
    </w:p>
    <w:p w:rsidR="00C95CF8" w:rsidRPr="00C95CF8" w:rsidRDefault="00C558B3" w:rsidP="00C95CF8">
      <w:pPr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 xml:space="preserve">    </w:t>
      </w:r>
      <w:r w:rsidR="00C95CF8">
        <w:rPr>
          <w:rFonts w:eastAsia="Calibri"/>
          <w:b/>
          <w:sz w:val="28"/>
          <w:szCs w:val="28"/>
          <w:lang w:eastAsia="en-US"/>
        </w:rPr>
        <w:t xml:space="preserve"> Multiple Choice   </w:t>
      </w:r>
      <w:r>
        <w:rPr>
          <w:rFonts w:eastAsia="Calibri"/>
          <w:b/>
          <w:sz w:val="28"/>
          <w:szCs w:val="28"/>
          <w:lang w:eastAsia="en-US"/>
        </w:rPr>
        <w:t xml:space="preserve">   Short Answer         Extended Answer</w:t>
      </w:r>
      <w:r w:rsidR="00C95CF8" w:rsidRPr="00C95CF8">
        <w:rPr>
          <w:rFonts w:eastAsia="Calibri"/>
          <w:b/>
          <w:sz w:val="28"/>
          <w:szCs w:val="28"/>
          <w:lang w:eastAsia="en-US"/>
        </w:rPr>
        <w:t xml:space="preserve">     </w:t>
      </w:r>
      <w:r>
        <w:rPr>
          <w:rFonts w:eastAsia="Calibri"/>
          <w:b/>
          <w:sz w:val="28"/>
          <w:szCs w:val="28"/>
          <w:lang w:eastAsia="en-US"/>
        </w:rPr>
        <w:t xml:space="preserve">        </w:t>
      </w:r>
      <w:r w:rsidR="00C95CF8" w:rsidRPr="00C95CF8">
        <w:rPr>
          <w:rFonts w:eastAsia="Calibri"/>
          <w:b/>
          <w:sz w:val="28"/>
          <w:szCs w:val="28"/>
          <w:lang w:eastAsia="en-US"/>
        </w:rPr>
        <w:t>Total</w:t>
      </w:r>
    </w:p>
    <w:p w:rsidR="00C95CF8" w:rsidRPr="00C95CF8" w:rsidRDefault="00C558B3" w:rsidP="00C95CF8">
      <w:pPr>
        <w:rPr>
          <w:rFonts w:eastAsia="Calibri"/>
          <w:b/>
          <w:sz w:val="28"/>
          <w:szCs w:val="28"/>
          <w:lang w:eastAsia="en-US"/>
        </w:rPr>
      </w:pPr>
      <w:r w:rsidRPr="00C95CF8">
        <w:rPr>
          <w:rFonts w:eastAsia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5148291</wp:posOffset>
                </wp:positionH>
                <wp:positionV relativeFrom="paragraph">
                  <wp:posOffset>128962</wp:posOffset>
                </wp:positionV>
                <wp:extent cx="914400" cy="914400"/>
                <wp:effectExtent l="0" t="0" r="19050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CF8" w:rsidRPr="00026DDD" w:rsidRDefault="00C95CF8" w:rsidP="00C95CF8">
                            <w:pPr>
                              <w:rPr>
                                <w:b/>
                              </w:rPr>
                            </w:pPr>
                          </w:p>
                          <w:p w:rsidR="00C95CF8" w:rsidRPr="00026DDD" w:rsidRDefault="00C95CF8" w:rsidP="00C95CF8">
                            <w:pPr>
                              <w:rPr>
                                <w:b/>
                              </w:rPr>
                            </w:pPr>
                          </w:p>
                          <w:p w:rsidR="00C95CF8" w:rsidRPr="00026DDD" w:rsidRDefault="00C95CF8" w:rsidP="00C95CF8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  <w:p w:rsidR="00C95CF8" w:rsidRPr="00026DDD" w:rsidRDefault="00C95CF8" w:rsidP="00C95CF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026DDD">
                              <w:rPr>
                                <w:b/>
                              </w:rPr>
                              <w:t xml:space="preserve"> </w:t>
                            </w:r>
                            <w:r w:rsidR="00C558B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</w:t>
                            </w:r>
                            <w:r w:rsidR="00B7163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05.4pt;margin-top:10.15pt;width:1in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">
                <v:textbox>
                  <w:txbxContent>
                    <w:p w:rsidR="00C95CF8" w:rsidRPr="00026DDD" w:rsidRDefault="00C95CF8" w:rsidP="00C95CF8">
                      <w:pPr>
                        <w:rPr>
                          <w:b/>
                        </w:rPr>
                      </w:pPr>
                    </w:p>
                    <w:p w:rsidR="00C95CF8" w:rsidRPr="00026DDD" w:rsidRDefault="00C95CF8" w:rsidP="00C95CF8">
                      <w:pPr>
                        <w:rPr>
                          <w:b/>
                        </w:rPr>
                      </w:pPr>
                    </w:p>
                    <w:p w:rsidR="00C95CF8" w:rsidRPr="00026DDD" w:rsidRDefault="00C95CF8" w:rsidP="00C95CF8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  <w:p w:rsidR="00C95CF8" w:rsidRPr="00026DDD" w:rsidRDefault="00C95CF8" w:rsidP="00C95CF8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 xml:space="preserve">        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026DDD">
                        <w:rPr>
                          <w:b/>
                        </w:rPr>
                        <w:t xml:space="preserve"> </w:t>
                      </w:r>
                      <w:r w:rsidR="00C558B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</w:t>
                      </w:r>
                      <w:r w:rsidR="00B7163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62</w:t>
                      </w:r>
                    </w:p>
                  </w:txbxContent>
                </v:textbox>
              </v:shape>
            </w:pict>
          </mc:Fallback>
        </mc:AlternateContent>
      </w:r>
      <w:r w:rsidRPr="00C95CF8">
        <w:rPr>
          <w:rFonts w:eastAsia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680B7B" wp14:editId="1C8D4F64">
                <wp:simplePos x="0" y="0"/>
                <wp:positionH relativeFrom="column">
                  <wp:posOffset>3158317</wp:posOffset>
                </wp:positionH>
                <wp:positionV relativeFrom="paragraph">
                  <wp:posOffset>129945</wp:posOffset>
                </wp:positionV>
                <wp:extent cx="914400" cy="91440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8B3" w:rsidRPr="00026DDD" w:rsidRDefault="00C558B3" w:rsidP="00C558B3">
                            <w:pPr>
                              <w:rPr>
                                <w:b/>
                              </w:rPr>
                            </w:pPr>
                          </w:p>
                          <w:p w:rsidR="00C558B3" w:rsidRPr="00026DDD" w:rsidRDefault="00C558B3" w:rsidP="00C558B3">
                            <w:pPr>
                              <w:rPr>
                                <w:b/>
                              </w:rPr>
                            </w:pPr>
                          </w:p>
                          <w:p w:rsidR="00C558B3" w:rsidRPr="00026DDD" w:rsidRDefault="00C558B3" w:rsidP="00C558B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C558B3" w:rsidRPr="00026DDD" w:rsidRDefault="00C558B3" w:rsidP="00C558B3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 w:rsidR="00065C44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48.7pt;margin-top:10.25pt;width:1in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">
                <v:textbox>
                  <w:txbxContent>
                    <w:p w:rsidR="00C558B3" w:rsidRPr="00026DDD" w:rsidRDefault="00C558B3" w:rsidP="00C558B3">
                      <w:pPr>
                        <w:rPr>
                          <w:b/>
                        </w:rPr>
                      </w:pPr>
                    </w:p>
                    <w:p w:rsidR="00C558B3" w:rsidRPr="00026DDD" w:rsidRDefault="00C558B3" w:rsidP="00C558B3">
                      <w:pPr>
                        <w:rPr>
                          <w:b/>
                        </w:rPr>
                      </w:pPr>
                    </w:p>
                    <w:p w:rsidR="00C558B3" w:rsidRPr="00026DDD" w:rsidRDefault="00C558B3" w:rsidP="00C558B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C558B3" w:rsidRPr="00026DDD" w:rsidRDefault="00C558B3" w:rsidP="00C558B3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 w:rsidR="00065C44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/4</w:t>
                      </w:r>
                    </w:p>
                  </w:txbxContent>
                </v:textbox>
              </v:shape>
            </w:pict>
          </mc:Fallback>
        </mc:AlternateContent>
      </w:r>
      <w:r w:rsidRPr="00C95CF8">
        <w:rPr>
          <w:rFonts w:eastAsia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1747751</wp:posOffset>
                </wp:positionH>
                <wp:positionV relativeFrom="paragraph">
                  <wp:posOffset>126423</wp:posOffset>
                </wp:positionV>
                <wp:extent cx="914400" cy="914400"/>
                <wp:effectExtent l="0" t="0" r="19050" b="190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CF8" w:rsidRPr="00026DDD" w:rsidRDefault="00C95CF8" w:rsidP="00C95CF8">
                            <w:pPr>
                              <w:rPr>
                                <w:b/>
                              </w:rPr>
                            </w:pPr>
                          </w:p>
                          <w:p w:rsidR="00C95CF8" w:rsidRPr="00026DDD" w:rsidRDefault="00C95CF8" w:rsidP="00C95CF8">
                            <w:pPr>
                              <w:rPr>
                                <w:b/>
                              </w:rPr>
                            </w:pPr>
                          </w:p>
                          <w:p w:rsidR="00C95CF8" w:rsidRPr="00026DDD" w:rsidRDefault="00C95CF8" w:rsidP="00C95CF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C95CF8" w:rsidRPr="00026DDD" w:rsidRDefault="00C95CF8" w:rsidP="00C95CF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</w:t>
                            </w:r>
                            <w:r w:rsidR="0049142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137.6pt;margin-top:9.95pt;width:1in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">
                <v:textbox>
                  <w:txbxContent>
                    <w:p w:rsidR="00C95CF8" w:rsidRPr="00026DDD" w:rsidRDefault="00C95CF8" w:rsidP="00C95CF8">
                      <w:pPr>
                        <w:rPr>
                          <w:b/>
                        </w:rPr>
                      </w:pPr>
                    </w:p>
                    <w:p w:rsidR="00C95CF8" w:rsidRPr="00026DDD" w:rsidRDefault="00C95CF8" w:rsidP="00C95CF8">
                      <w:pPr>
                        <w:rPr>
                          <w:b/>
                        </w:rPr>
                      </w:pPr>
                    </w:p>
                    <w:p w:rsidR="00C95CF8" w:rsidRPr="00026DDD" w:rsidRDefault="00C95CF8" w:rsidP="00C95CF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C95CF8" w:rsidRPr="00026DDD" w:rsidRDefault="00C95CF8" w:rsidP="00C95CF8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</w:t>
                      </w:r>
                      <w:r w:rsidR="0049142E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43</w:t>
                      </w:r>
                    </w:p>
                  </w:txbxContent>
                </v:textbox>
              </v:shape>
            </w:pict>
          </mc:Fallback>
        </mc:AlternateContent>
      </w:r>
      <w:r w:rsidRPr="00C95CF8">
        <w:rPr>
          <w:rFonts w:eastAsia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191424</wp:posOffset>
                </wp:positionH>
                <wp:positionV relativeFrom="paragraph">
                  <wp:posOffset>92594</wp:posOffset>
                </wp:positionV>
                <wp:extent cx="914400" cy="914400"/>
                <wp:effectExtent l="0" t="0" r="19050" b="190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CF8" w:rsidRPr="00026DDD" w:rsidRDefault="00C95CF8" w:rsidP="00C95CF8">
                            <w:pPr>
                              <w:rPr>
                                <w:b/>
                              </w:rPr>
                            </w:pPr>
                          </w:p>
                          <w:p w:rsidR="00C95CF8" w:rsidRPr="00026DDD" w:rsidRDefault="00C95CF8" w:rsidP="00C95CF8">
                            <w:pPr>
                              <w:rPr>
                                <w:b/>
                              </w:rPr>
                            </w:pPr>
                          </w:p>
                          <w:p w:rsidR="00C95CF8" w:rsidRPr="00026DDD" w:rsidRDefault="00C95CF8" w:rsidP="00C95CF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C95CF8" w:rsidRPr="00026DDD" w:rsidRDefault="00C95CF8" w:rsidP="00C95CF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 w:rsidR="005D1B81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15.05pt;margin-top:7.3pt;width:1in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">
                <v:textbox>
                  <w:txbxContent>
                    <w:p w:rsidR="00C95CF8" w:rsidRPr="00026DDD" w:rsidRDefault="00C95CF8" w:rsidP="00C95CF8">
                      <w:pPr>
                        <w:rPr>
                          <w:b/>
                        </w:rPr>
                      </w:pPr>
                    </w:p>
                    <w:p w:rsidR="00C95CF8" w:rsidRPr="00026DDD" w:rsidRDefault="00C95CF8" w:rsidP="00C95CF8">
                      <w:pPr>
                        <w:rPr>
                          <w:b/>
                        </w:rPr>
                      </w:pPr>
                    </w:p>
                    <w:p w:rsidR="00C95CF8" w:rsidRPr="00026DDD" w:rsidRDefault="00C95CF8" w:rsidP="00C95CF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C95CF8" w:rsidRPr="00026DDD" w:rsidRDefault="00C95CF8" w:rsidP="00C95CF8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 w:rsidR="005D1B81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/15</w:t>
                      </w:r>
                    </w:p>
                  </w:txbxContent>
                </v:textbox>
              </v:shape>
            </w:pict>
          </mc:Fallback>
        </mc:AlternateContent>
      </w:r>
    </w:p>
    <w:p w:rsidR="00C95CF8" w:rsidRPr="00C95CF8" w:rsidRDefault="00C95CF8" w:rsidP="00C95CF8">
      <w:pPr>
        <w:rPr>
          <w:rFonts w:eastAsia="Calibri"/>
          <w:b/>
          <w:sz w:val="28"/>
          <w:szCs w:val="28"/>
          <w:lang w:eastAsia="en-US"/>
        </w:rPr>
      </w:pPr>
    </w:p>
    <w:p w:rsidR="00C95CF8" w:rsidRPr="00C95CF8" w:rsidRDefault="00C95CF8" w:rsidP="00C95CF8">
      <w:pPr>
        <w:rPr>
          <w:rFonts w:eastAsia="Calibri"/>
          <w:b/>
          <w:sz w:val="28"/>
          <w:szCs w:val="28"/>
          <w:lang w:eastAsia="en-US"/>
        </w:rPr>
      </w:pPr>
    </w:p>
    <w:p w:rsidR="00C95CF8" w:rsidRPr="00C95CF8" w:rsidRDefault="00C95CF8" w:rsidP="00C95CF8">
      <w:pPr>
        <w:rPr>
          <w:rFonts w:eastAsia="Calibri"/>
          <w:b/>
          <w:sz w:val="28"/>
          <w:szCs w:val="28"/>
          <w:lang w:eastAsia="en-US"/>
        </w:rPr>
      </w:pPr>
    </w:p>
    <w:p w:rsidR="00C95CF8" w:rsidRPr="00C95CF8" w:rsidRDefault="00C95CF8" w:rsidP="00C95CF8">
      <w:pPr>
        <w:rPr>
          <w:rFonts w:eastAsia="Calibri"/>
          <w:b/>
          <w:sz w:val="28"/>
          <w:szCs w:val="28"/>
          <w:lang w:eastAsia="en-US"/>
        </w:rPr>
      </w:pPr>
    </w:p>
    <w:p w:rsidR="00C95CF8" w:rsidRPr="00C95CF8" w:rsidRDefault="00C95CF8" w:rsidP="00C95CF8">
      <w:pPr>
        <w:rPr>
          <w:rFonts w:eastAsia="Calibri"/>
          <w:b/>
          <w:sz w:val="28"/>
          <w:szCs w:val="28"/>
          <w:lang w:eastAsia="en-US"/>
        </w:rPr>
      </w:pPr>
    </w:p>
    <w:p w:rsidR="00C95CF8" w:rsidRPr="00C95CF8" w:rsidRDefault="00C95CF8" w:rsidP="00C95CF8">
      <w:pPr>
        <w:rPr>
          <w:rFonts w:eastAsia="Calibri"/>
          <w:b/>
          <w:sz w:val="28"/>
          <w:szCs w:val="28"/>
          <w:lang w:eastAsia="en-US"/>
        </w:rPr>
      </w:pPr>
    </w:p>
    <w:p w:rsidR="00C95CF8" w:rsidRPr="00C95CF8" w:rsidRDefault="00C95CF8" w:rsidP="00C95CF8">
      <w:pPr>
        <w:rPr>
          <w:rFonts w:eastAsia="Calibri"/>
          <w:b/>
          <w:sz w:val="28"/>
          <w:szCs w:val="28"/>
          <w:lang w:eastAsia="en-US"/>
        </w:rPr>
      </w:pPr>
      <w:r w:rsidRPr="00C95CF8">
        <w:rPr>
          <w:rFonts w:eastAsia="Calibri"/>
          <w:b/>
          <w:sz w:val="28"/>
          <w:szCs w:val="28"/>
          <w:lang w:eastAsia="en-US"/>
        </w:rPr>
        <w:t>SECTION ONE: Multiple choice answers</w:t>
      </w:r>
    </w:p>
    <w:p w:rsidR="00C95CF8" w:rsidRPr="00C95CF8" w:rsidRDefault="00C95CF8" w:rsidP="00C95CF8">
      <w:pPr>
        <w:rPr>
          <w:rFonts w:eastAsia="Calibri"/>
          <w:b/>
          <w:sz w:val="28"/>
          <w:szCs w:val="28"/>
          <w:lang w:eastAsia="en-US"/>
        </w:rPr>
      </w:pPr>
      <w:r w:rsidRPr="00C95CF8">
        <w:rPr>
          <w:rFonts w:eastAsia="Calibri"/>
          <w:b/>
          <w:sz w:val="28"/>
          <w:szCs w:val="28"/>
          <w:lang w:eastAsia="en-US"/>
        </w:rPr>
        <w:t>Cross (X) through the correct answer.</w:t>
      </w:r>
    </w:p>
    <w:p w:rsidR="00C95CF8" w:rsidRPr="00C95CF8" w:rsidRDefault="00C95CF8" w:rsidP="00C95CF8">
      <w:pPr>
        <w:rPr>
          <w:rFonts w:eastAsia="Calibri"/>
          <w:b/>
          <w:sz w:val="28"/>
          <w:szCs w:val="28"/>
          <w:lang w:eastAsia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5"/>
        <w:gridCol w:w="825"/>
        <w:gridCol w:w="774"/>
        <w:gridCol w:w="768"/>
        <w:gridCol w:w="774"/>
      </w:tblGrid>
      <w:tr w:rsidR="00C95CF8" w:rsidRPr="00C95CF8" w:rsidTr="00230EBB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C95CF8" w:rsidRPr="00C95CF8" w:rsidTr="00230EBB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C95CF8" w:rsidRPr="00C95CF8" w:rsidTr="00230EBB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C95CF8" w:rsidRPr="00C95CF8" w:rsidTr="00230EBB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C95CF8" w:rsidRPr="00C95CF8" w:rsidTr="00230EBB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C95CF8" w:rsidRPr="00C95CF8" w:rsidTr="00230EBB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6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C95CF8" w:rsidRPr="00C95CF8" w:rsidTr="00230EBB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7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C95CF8" w:rsidRPr="00C95CF8" w:rsidTr="00230EBB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8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C95CF8" w:rsidRPr="00C95CF8" w:rsidTr="00230EBB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C95CF8" w:rsidRPr="00C95CF8" w:rsidTr="00230EBB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10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C95CF8" w:rsidRPr="00C95CF8" w:rsidTr="00230EBB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C95CF8" w:rsidRPr="00C95CF8" w:rsidTr="00230EBB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C95CF8" w:rsidRPr="00C95CF8" w:rsidTr="00230EBB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13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C95CF8" w:rsidRPr="00C95CF8" w:rsidTr="00230EBB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C95CF8" w:rsidRPr="00C95CF8" w:rsidTr="00230EBB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15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</w:tbl>
    <w:p w:rsidR="00FE3A73" w:rsidRDefault="00FE3A73" w:rsidP="005B12F1">
      <w:pPr>
        <w:rPr>
          <w:rFonts w:eastAsia="Calibri"/>
          <w:b/>
          <w:sz w:val="28"/>
          <w:szCs w:val="28"/>
          <w:lang w:eastAsia="en-US"/>
        </w:rPr>
      </w:pPr>
    </w:p>
    <w:p w:rsidR="005D1B81" w:rsidRDefault="005D1B81" w:rsidP="005B12F1">
      <w:pPr>
        <w:rPr>
          <w:rFonts w:eastAsia="Calibri"/>
          <w:b/>
          <w:sz w:val="28"/>
          <w:szCs w:val="28"/>
          <w:lang w:eastAsia="en-US"/>
        </w:rPr>
      </w:pPr>
    </w:p>
    <w:p w:rsidR="00FE3A73" w:rsidRDefault="00FE3A73" w:rsidP="005B12F1">
      <w:pPr>
        <w:rPr>
          <w:rFonts w:eastAsia="Calibri"/>
          <w:b/>
          <w:sz w:val="28"/>
          <w:szCs w:val="28"/>
          <w:lang w:eastAsia="en-US"/>
        </w:rPr>
      </w:pPr>
    </w:p>
    <w:p w:rsidR="005B12F1" w:rsidRPr="00C86330" w:rsidRDefault="00C86330" w:rsidP="005B12F1">
      <w:pPr>
        <w:rPr>
          <w:rFonts w:eastAsia="Calibri"/>
          <w:b/>
          <w:sz w:val="28"/>
          <w:szCs w:val="28"/>
          <w:lang w:eastAsia="en-US"/>
        </w:rPr>
      </w:pPr>
      <w:r w:rsidRPr="00C86330">
        <w:rPr>
          <w:rFonts w:eastAsia="Calibri"/>
          <w:b/>
          <w:sz w:val="28"/>
          <w:szCs w:val="28"/>
          <w:lang w:eastAsia="en-US"/>
        </w:rPr>
        <w:lastRenderedPageBreak/>
        <w:t>Part B: Short Answer</w:t>
      </w:r>
      <w:r w:rsidRPr="00C86330">
        <w:rPr>
          <w:rFonts w:eastAsia="Calibri"/>
          <w:b/>
          <w:sz w:val="28"/>
          <w:szCs w:val="28"/>
          <w:lang w:eastAsia="en-US"/>
        </w:rPr>
        <w:tab/>
      </w:r>
      <w:r w:rsidRPr="00C86330">
        <w:rPr>
          <w:rFonts w:eastAsia="Calibri"/>
          <w:b/>
          <w:sz w:val="28"/>
          <w:szCs w:val="28"/>
          <w:lang w:eastAsia="en-US"/>
        </w:rPr>
        <w:tab/>
      </w:r>
      <w:r w:rsidRPr="00C86330">
        <w:rPr>
          <w:rFonts w:eastAsia="Calibri"/>
          <w:b/>
          <w:sz w:val="28"/>
          <w:szCs w:val="28"/>
          <w:lang w:eastAsia="en-US"/>
        </w:rPr>
        <w:tab/>
      </w:r>
      <w:r w:rsidRPr="00C86330">
        <w:rPr>
          <w:rFonts w:eastAsia="Calibri"/>
          <w:b/>
          <w:sz w:val="28"/>
          <w:szCs w:val="28"/>
          <w:lang w:eastAsia="en-US"/>
        </w:rPr>
        <w:tab/>
      </w:r>
      <w:r w:rsidRPr="00C86330">
        <w:rPr>
          <w:rFonts w:eastAsia="Calibri"/>
          <w:b/>
          <w:sz w:val="28"/>
          <w:szCs w:val="28"/>
          <w:lang w:eastAsia="en-US"/>
        </w:rPr>
        <w:tab/>
      </w:r>
      <w:r w:rsidRPr="00C86330">
        <w:rPr>
          <w:rFonts w:eastAsia="Calibri"/>
          <w:b/>
          <w:sz w:val="28"/>
          <w:szCs w:val="28"/>
          <w:lang w:eastAsia="en-US"/>
        </w:rPr>
        <w:tab/>
      </w:r>
      <w:r w:rsidRPr="00C86330">
        <w:rPr>
          <w:rFonts w:eastAsia="Calibri"/>
          <w:b/>
          <w:sz w:val="28"/>
          <w:szCs w:val="28"/>
          <w:lang w:eastAsia="en-US"/>
        </w:rPr>
        <w:tab/>
      </w:r>
      <w:r w:rsidRPr="00C86330">
        <w:rPr>
          <w:rFonts w:eastAsia="Calibri"/>
          <w:b/>
          <w:sz w:val="28"/>
          <w:szCs w:val="28"/>
          <w:lang w:eastAsia="en-US"/>
        </w:rPr>
        <w:tab/>
      </w:r>
      <w:r>
        <w:rPr>
          <w:rFonts w:eastAsia="Calibri"/>
          <w:b/>
          <w:sz w:val="28"/>
          <w:szCs w:val="28"/>
          <w:lang w:eastAsia="en-US"/>
        </w:rPr>
        <w:t xml:space="preserve">      </w:t>
      </w:r>
      <w:r w:rsidR="00B71637">
        <w:rPr>
          <w:rFonts w:eastAsia="Calibri"/>
          <w:b/>
          <w:sz w:val="28"/>
          <w:szCs w:val="28"/>
          <w:lang w:eastAsia="en-US"/>
        </w:rPr>
        <w:t xml:space="preserve">      </w:t>
      </w:r>
      <w:r w:rsidR="00E405A4">
        <w:rPr>
          <w:rFonts w:eastAsia="Calibri"/>
          <w:b/>
          <w:sz w:val="28"/>
          <w:szCs w:val="28"/>
          <w:lang w:eastAsia="en-US"/>
        </w:rPr>
        <w:t>43</w:t>
      </w:r>
      <w:r w:rsidRPr="00C86330">
        <w:rPr>
          <w:rFonts w:eastAsia="Calibri"/>
          <w:b/>
          <w:sz w:val="28"/>
          <w:szCs w:val="28"/>
          <w:lang w:eastAsia="en-US"/>
        </w:rPr>
        <w:t xml:space="preserve"> marks</w:t>
      </w:r>
      <w:r w:rsidRPr="00C86330">
        <w:rPr>
          <w:rFonts w:eastAsia="Calibri"/>
          <w:b/>
          <w:sz w:val="28"/>
          <w:szCs w:val="28"/>
          <w:lang w:eastAsia="en-US"/>
        </w:rPr>
        <w:tab/>
      </w:r>
    </w:p>
    <w:p w:rsidR="005B12F1" w:rsidRPr="00EF3FAB" w:rsidRDefault="005B12F1" w:rsidP="005B12F1">
      <w:pPr>
        <w:rPr>
          <w:rFonts w:eastAsia="Calibri"/>
          <w:lang w:eastAsia="en-US"/>
        </w:rPr>
      </w:pPr>
    </w:p>
    <w:p w:rsidR="00674ADE" w:rsidRDefault="00C77920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1</w:t>
      </w:r>
      <w:r w:rsidR="009A2054">
        <w:rPr>
          <w:rFonts w:eastAsia="Calibri"/>
          <w:lang w:eastAsia="en-US"/>
        </w:rPr>
        <w:t>.</w:t>
      </w:r>
      <w:r w:rsidR="002168B5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C</w:t>
      </w:r>
      <w:r w:rsidR="005B12F1" w:rsidRPr="00EF3FAB">
        <w:rPr>
          <w:rFonts w:eastAsia="Calibri"/>
          <w:lang w:eastAsia="en-US"/>
        </w:rPr>
        <w:t xml:space="preserve">hlorine is </w:t>
      </w:r>
      <w:r>
        <w:rPr>
          <w:rFonts w:eastAsia="Calibri"/>
          <w:lang w:eastAsia="en-US"/>
        </w:rPr>
        <w:t>represented as</w:t>
      </w:r>
      <w:r w:rsidR="005B12F1" w:rsidRPr="00EF3FAB">
        <w:rPr>
          <w:rFonts w:eastAsia="Calibri"/>
          <w:lang w:eastAsia="en-US"/>
        </w:rPr>
        <w:t xml:space="preserve">     </w:t>
      </w:r>
      <w:r w:rsidR="002168B5" w:rsidRPr="002168B5">
        <w:rPr>
          <w:rFonts w:eastAsia="Calibri"/>
          <w:vertAlign w:val="superscript"/>
          <w:lang w:eastAsia="en-US"/>
        </w:rPr>
        <w:t>35</w:t>
      </w:r>
      <w:r w:rsidR="002168B5">
        <w:rPr>
          <w:rFonts w:eastAsia="Calibri"/>
          <w:vertAlign w:val="superscript"/>
          <w:lang w:eastAsia="en-US"/>
        </w:rPr>
        <w:t xml:space="preserve"> </w:t>
      </w:r>
      <w:r>
        <w:rPr>
          <w:rFonts w:eastAsia="Calibri"/>
          <w:lang w:eastAsia="en-US"/>
        </w:rPr>
        <w:t>Cl</w:t>
      </w:r>
      <w:r>
        <w:rPr>
          <w:rFonts w:eastAsia="Calibri"/>
          <w:vertAlign w:val="subscript"/>
          <w:lang w:eastAsia="en-US"/>
        </w:rPr>
        <w:t>17</w:t>
      </w:r>
      <w:r w:rsidR="005B12F1" w:rsidRPr="00EF3FAB">
        <w:rPr>
          <w:rFonts w:eastAsia="Calibri"/>
          <w:lang w:eastAsia="en-US"/>
        </w:rPr>
        <w:t xml:space="preserve"> </w:t>
      </w:r>
      <w:r w:rsidR="000E6D0F">
        <w:rPr>
          <w:rFonts w:eastAsia="Calibri"/>
          <w:lang w:eastAsia="en-US"/>
        </w:rPr>
        <w:tab/>
      </w:r>
      <w:r w:rsidR="000E6D0F">
        <w:rPr>
          <w:rFonts w:eastAsia="Calibri"/>
          <w:lang w:eastAsia="en-US"/>
        </w:rPr>
        <w:tab/>
      </w:r>
      <w:r w:rsidR="000E6D0F">
        <w:rPr>
          <w:rFonts w:eastAsia="Calibri"/>
          <w:lang w:eastAsia="en-US"/>
        </w:rPr>
        <w:tab/>
      </w:r>
      <w:r w:rsidR="000E6D0F">
        <w:rPr>
          <w:rFonts w:eastAsia="Calibri"/>
          <w:lang w:eastAsia="en-US"/>
        </w:rPr>
        <w:tab/>
      </w:r>
      <w:r w:rsidR="000E6D0F">
        <w:rPr>
          <w:rFonts w:eastAsia="Calibri"/>
          <w:lang w:eastAsia="en-US"/>
        </w:rPr>
        <w:tab/>
      </w:r>
      <w:r w:rsidR="000E6D0F">
        <w:rPr>
          <w:rFonts w:eastAsia="Calibri"/>
          <w:lang w:eastAsia="en-US"/>
        </w:rPr>
        <w:tab/>
      </w:r>
      <w:r w:rsidR="000E6D0F">
        <w:rPr>
          <w:rFonts w:eastAsia="Calibri"/>
          <w:lang w:eastAsia="en-US"/>
        </w:rPr>
        <w:tab/>
      </w:r>
      <w:r w:rsidR="000E6D0F" w:rsidRPr="00C86330">
        <w:rPr>
          <w:rFonts w:eastAsia="Calibri"/>
          <w:lang w:eastAsia="en-US"/>
        </w:rPr>
        <w:t xml:space="preserve">    (2 marks)</w:t>
      </w:r>
    </w:p>
    <w:p w:rsidR="005B12F1" w:rsidRPr="00EF3FAB" w:rsidRDefault="00674ADE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                                                               </w:t>
      </w:r>
    </w:p>
    <w:p w:rsidR="005B12F1" w:rsidRPr="00EF3FAB" w:rsidRDefault="005B12F1" w:rsidP="005B12F1">
      <w:pPr>
        <w:rPr>
          <w:rFonts w:eastAsia="Calibri"/>
          <w:lang w:eastAsia="en-US"/>
        </w:rPr>
      </w:pPr>
      <w:r w:rsidRPr="00EF3FAB">
        <w:rPr>
          <w:rFonts w:eastAsia="Calibri"/>
          <w:lang w:eastAsia="en-US"/>
        </w:rPr>
        <w:t>Answer the following questions in relation to this isotope:</w:t>
      </w:r>
    </w:p>
    <w:p w:rsidR="005B12F1" w:rsidRPr="00EF3FAB" w:rsidRDefault="005B12F1" w:rsidP="005B12F1">
      <w:pPr>
        <w:rPr>
          <w:rFonts w:eastAsia="Calibri"/>
          <w:lang w:eastAsia="en-US"/>
        </w:rPr>
      </w:pPr>
    </w:p>
    <w:p w:rsidR="005B12F1" w:rsidRDefault="00F47EED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   </w:t>
      </w:r>
      <w:r w:rsidR="005B12F1" w:rsidRPr="00EF3FAB">
        <w:rPr>
          <w:rFonts w:eastAsia="Calibri"/>
          <w:lang w:eastAsia="en-US"/>
        </w:rPr>
        <w:t xml:space="preserve">(a)  </w:t>
      </w:r>
      <w:r w:rsidR="005B12F1" w:rsidRPr="00EF3FAB">
        <w:rPr>
          <w:rFonts w:eastAsia="Calibri"/>
          <w:lang w:eastAsia="en-US"/>
        </w:rPr>
        <w:tab/>
        <w:t>The mass number is</w:t>
      </w:r>
      <w:r w:rsidR="00460FFD">
        <w:rPr>
          <w:rFonts w:eastAsia="Calibri"/>
          <w:lang w:eastAsia="en-US"/>
        </w:rPr>
        <w:t>________________________</w:t>
      </w:r>
    </w:p>
    <w:p w:rsidR="00460FFD" w:rsidRPr="00EF3FAB" w:rsidRDefault="00460FFD" w:rsidP="005B12F1">
      <w:pPr>
        <w:rPr>
          <w:rFonts w:eastAsia="Calibri"/>
          <w:lang w:eastAsia="en-US"/>
        </w:rPr>
      </w:pPr>
    </w:p>
    <w:p w:rsidR="005B12F1" w:rsidRPr="00EF3FAB" w:rsidRDefault="00F47EED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  </w:t>
      </w:r>
      <w:r w:rsidR="00460FFD">
        <w:rPr>
          <w:rFonts w:eastAsia="Calibri"/>
          <w:lang w:eastAsia="en-US"/>
        </w:rPr>
        <w:t>(b)</w:t>
      </w:r>
      <w:r w:rsidR="00460FFD">
        <w:rPr>
          <w:rFonts w:eastAsia="Calibri"/>
          <w:lang w:eastAsia="en-US"/>
        </w:rPr>
        <w:tab/>
        <w:t>The atomic number is_______________________</w:t>
      </w:r>
    </w:p>
    <w:p w:rsidR="005B12F1" w:rsidRPr="00EF3FAB" w:rsidRDefault="005B12F1" w:rsidP="005B12F1">
      <w:pPr>
        <w:rPr>
          <w:rFonts w:eastAsia="Calibri"/>
          <w:lang w:eastAsia="en-US"/>
        </w:rPr>
      </w:pPr>
    </w:p>
    <w:p w:rsidR="005B12F1" w:rsidRPr="00EF3FAB" w:rsidRDefault="00F47EED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  </w:t>
      </w:r>
      <w:r w:rsidR="005B12F1" w:rsidRPr="00EF3FAB">
        <w:rPr>
          <w:rFonts w:eastAsia="Calibri"/>
          <w:lang w:eastAsia="en-US"/>
        </w:rPr>
        <w:t>(c)</w:t>
      </w:r>
      <w:r w:rsidR="005B12F1" w:rsidRPr="00EF3FAB">
        <w:rPr>
          <w:rFonts w:eastAsia="Calibri"/>
          <w:lang w:eastAsia="en-US"/>
        </w:rPr>
        <w:tab/>
        <w:t>The number of neutrons in the nucleus is</w:t>
      </w:r>
      <w:r w:rsidR="00460FFD">
        <w:rPr>
          <w:rFonts w:eastAsia="Calibri"/>
          <w:lang w:eastAsia="en-US"/>
        </w:rPr>
        <w:t>____________________</w:t>
      </w:r>
    </w:p>
    <w:p w:rsidR="005B12F1" w:rsidRPr="00EF3FAB" w:rsidRDefault="005B12F1" w:rsidP="005B12F1">
      <w:pPr>
        <w:rPr>
          <w:rFonts w:eastAsia="Calibri"/>
          <w:lang w:eastAsia="en-US"/>
        </w:rPr>
      </w:pPr>
    </w:p>
    <w:p w:rsidR="00460FFD" w:rsidRDefault="00F47EED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  </w:t>
      </w:r>
      <w:r w:rsidR="005B12F1" w:rsidRPr="00EF3FAB">
        <w:rPr>
          <w:rFonts w:eastAsia="Calibri"/>
          <w:lang w:eastAsia="en-US"/>
        </w:rPr>
        <w:t>(d)</w:t>
      </w:r>
      <w:r w:rsidR="005B12F1" w:rsidRPr="00EF3FAB">
        <w:rPr>
          <w:rFonts w:eastAsia="Calibri"/>
          <w:lang w:eastAsia="en-US"/>
        </w:rPr>
        <w:tab/>
        <w:t>The number of electrons in a neutral a</w:t>
      </w:r>
      <w:r w:rsidR="009A386D" w:rsidRPr="00EF3FAB">
        <w:rPr>
          <w:rFonts w:eastAsia="Calibri"/>
          <w:lang w:eastAsia="en-US"/>
        </w:rPr>
        <w:t>tom</w:t>
      </w:r>
      <w:r w:rsidR="00460FFD">
        <w:rPr>
          <w:rFonts w:eastAsia="Calibri"/>
          <w:lang w:eastAsia="en-US"/>
        </w:rPr>
        <w:t xml:space="preserve"> is_____________________</w:t>
      </w:r>
    </w:p>
    <w:p w:rsidR="00D5731E" w:rsidRPr="00C77920" w:rsidRDefault="00460FFD" w:rsidP="0077031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                                                                                                                          </w:t>
      </w:r>
      <w:r w:rsidR="000E6D0F">
        <w:rPr>
          <w:rFonts w:eastAsia="Calibri"/>
          <w:lang w:eastAsia="en-US"/>
        </w:rPr>
        <w:t xml:space="preserve">                          </w:t>
      </w:r>
    </w:p>
    <w:p w:rsidR="00782D52" w:rsidRDefault="00782D52" w:rsidP="00770316"/>
    <w:p w:rsidR="00BF0B87" w:rsidRDefault="00BF0B87" w:rsidP="00770316"/>
    <w:p w:rsidR="00770316" w:rsidRPr="00EF3FAB" w:rsidRDefault="00C77920" w:rsidP="00770316">
      <w:r>
        <w:t>2</w:t>
      </w:r>
      <w:r w:rsidR="009A2054">
        <w:t xml:space="preserve">. </w:t>
      </w:r>
      <w:r w:rsidR="00770316" w:rsidRPr="00EF3FAB">
        <w:t>Complete the following table:</w:t>
      </w:r>
      <w:r w:rsidR="007A1B62">
        <w:t xml:space="preserve">                                     </w:t>
      </w:r>
      <w:r>
        <w:t xml:space="preserve">                             </w:t>
      </w:r>
      <w:r w:rsidR="000E6D0F">
        <w:t xml:space="preserve">           </w:t>
      </w:r>
      <w:r>
        <w:t xml:space="preserve"> </w:t>
      </w:r>
      <w:r w:rsidR="000E6D0F">
        <w:t xml:space="preserve">                   </w:t>
      </w:r>
      <w:r w:rsidR="003C6EF6">
        <w:t>(8</w:t>
      </w:r>
      <w:r w:rsidR="007A1B62">
        <w:t xml:space="preserve"> marks)</w:t>
      </w:r>
    </w:p>
    <w:p w:rsidR="00770316" w:rsidRPr="00EF3FAB" w:rsidRDefault="00770316" w:rsidP="00770316"/>
    <w:tbl>
      <w:tblPr>
        <w:tblW w:w="1060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990"/>
        <w:gridCol w:w="1067"/>
        <w:gridCol w:w="1149"/>
        <w:gridCol w:w="4663"/>
        <w:gridCol w:w="1668"/>
      </w:tblGrid>
      <w:tr w:rsidR="00DE3858" w:rsidRPr="00EF3FAB" w:rsidTr="00825882">
        <w:trPr>
          <w:trHeight w:val="95"/>
        </w:trPr>
        <w:tc>
          <w:tcPr>
            <w:tcW w:w="1067" w:type="dxa"/>
            <w:shd w:val="clear" w:color="auto" w:fill="auto"/>
          </w:tcPr>
          <w:p w:rsidR="00C77920" w:rsidRPr="00DE3858" w:rsidRDefault="00DE3858" w:rsidP="00770316">
            <w:pPr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988" w:type="dxa"/>
            <w:shd w:val="clear" w:color="auto" w:fill="auto"/>
          </w:tcPr>
          <w:p w:rsidR="00C77920" w:rsidRPr="00DE3858" w:rsidRDefault="00DE3858" w:rsidP="00674ADE">
            <w:pPr>
              <w:rPr>
                <w:b/>
              </w:rPr>
            </w:pPr>
            <w:r>
              <w:rPr>
                <w:b/>
              </w:rPr>
              <w:t>Symbol</w:t>
            </w:r>
          </w:p>
        </w:tc>
        <w:tc>
          <w:tcPr>
            <w:tcW w:w="1067" w:type="dxa"/>
          </w:tcPr>
          <w:p w:rsidR="00C77920" w:rsidRPr="00DE3858" w:rsidRDefault="003C6EF6" w:rsidP="00674ADE">
            <w:pPr>
              <w:rPr>
                <w:b/>
              </w:rPr>
            </w:pPr>
            <w:r>
              <w:rPr>
                <w:b/>
              </w:rPr>
              <w:t>Atomic n</w:t>
            </w:r>
            <w:r w:rsidR="00DE3858">
              <w:rPr>
                <w:b/>
              </w:rPr>
              <w:t>umber</w:t>
            </w:r>
          </w:p>
        </w:tc>
        <w:tc>
          <w:tcPr>
            <w:tcW w:w="1149" w:type="dxa"/>
          </w:tcPr>
          <w:p w:rsidR="00C77920" w:rsidRPr="00DE3858" w:rsidRDefault="00DE3858" w:rsidP="00674ADE">
            <w:pPr>
              <w:rPr>
                <w:b/>
              </w:rPr>
            </w:pPr>
            <w:r>
              <w:rPr>
                <w:b/>
              </w:rPr>
              <w:t>Number of electrons</w:t>
            </w:r>
          </w:p>
        </w:tc>
        <w:tc>
          <w:tcPr>
            <w:tcW w:w="4668" w:type="dxa"/>
          </w:tcPr>
          <w:p w:rsidR="00C77920" w:rsidRPr="00DE3858" w:rsidRDefault="00DE3858" w:rsidP="00674ADE">
            <w:pPr>
              <w:rPr>
                <w:b/>
              </w:rPr>
            </w:pPr>
            <w:r>
              <w:rPr>
                <w:b/>
              </w:rPr>
              <w:t xml:space="preserve">Electron </w:t>
            </w:r>
            <w:r w:rsidR="000E6D0F">
              <w:rPr>
                <w:b/>
              </w:rPr>
              <w:t>shell</w:t>
            </w:r>
            <w:r>
              <w:rPr>
                <w:b/>
              </w:rPr>
              <w:t xml:space="preserve"> diagram</w:t>
            </w:r>
          </w:p>
        </w:tc>
        <w:tc>
          <w:tcPr>
            <w:tcW w:w="1668" w:type="dxa"/>
          </w:tcPr>
          <w:p w:rsidR="00C77920" w:rsidRPr="00DE3858" w:rsidRDefault="00DE3858" w:rsidP="00674ADE">
            <w:pPr>
              <w:rPr>
                <w:b/>
              </w:rPr>
            </w:pPr>
            <w:r>
              <w:rPr>
                <w:b/>
              </w:rPr>
              <w:t>Electron configuration</w:t>
            </w:r>
          </w:p>
        </w:tc>
      </w:tr>
      <w:tr w:rsidR="00DE3858" w:rsidRPr="00EF3FAB" w:rsidTr="00825882">
        <w:trPr>
          <w:trHeight w:hRule="exact" w:val="3911"/>
        </w:trPr>
        <w:tc>
          <w:tcPr>
            <w:tcW w:w="1067" w:type="dxa"/>
            <w:shd w:val="clear" w:color="auto" w:fill="auto"/>
            <w:vAlign w:val="center"/>
          </w:tcPr>
          <w:p w:rsidR="00C77920" w:rsidRPr="00EF3FAB" w:rsidRDefault="00C77920" w:rsidP="00770316">
            <w:r>
              <w:t xml:space="preserve">         Sodium</w:t>
            </w:r>
            <w:r w:rsidRPr="00EF3FAB">
              <w:t xml:space="preserve">     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C77920" w:rsidRPr="00EF3FAB" w:rsidRDefault="00C77920" w:rsidP="00770316"/>
        </w:tc>
        <w:tc>
          <w:tcPr>
            <w:tcW w:w="1067" w:type="dxa"/>
          </w:tcPr>
          <w:p w:rsidR="00C77920" w:rsidRPr="00EF3FAB" w:rsidRDefault="00C77920" w:rsidP="00770316"/>
        </w:tc>
        <w:tc>
          <w:tcPr>
            <w:tcW w:w="1149" w:type="dxa"/>
          </w:tcPr>
          <w:p w:rsidR="00C77920" w:rsidRPr="00EF3FAB" w:rsidRDefault="00C77920" w:rsidP="00770316"/>
        </w:tc>
        <w:tc>
          <w:tcPr>
            <w:tcW w:w="4668" w:type="dxa"/>
          </w:tcPr>
          <w:p w:rsidR="00C77920" w:rsidRPr="00EF3FAB" w:rsidRDefault="00C77920" w:rsidP="00770316"/>
        </w:tc>
        <w:tc>
          <w:tcPr>
            <w:tcW w:w="1668" w:type="dxa"/>
          </w:tcPr>
          <w:p w:rsidR="00C77920" w:rsidRPr="00EF3FAB" w:rsidRDefault="00C77920" w:rsidP="00770316"/>
        </w:tc>
      </w:tr>
      <w:tr w:rsidR="00DE3858" w:rsidRPr="00EF3FAB" w:rsidTr="00825882">
        <w:trPr>
          <w:trHeight w:hRule="exact" w:val="3911"/>
        </w:trPr>
        <w:tc>
          <w:tcPr>
            <w:tcW w:w="1067" w:type="dxa"/>
            <w:shd w:val="clear" w:color="auto" w:fill="auto"/>
            <w:vAlign w:val="center"/>
          </w:tcPr>
          <w:p w:rsidR="00C77920" w:rsidRPr="00EF3FAB" w:rsidRDefault="00C77920" w:rsidP="007A1B62">
            <w:r>
              <w:t>Chlorine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C77920" w:rsidRPr="00EF3FAB" w:rsidRDefault="00C77920" w:rsidP="00770316"/>
        </w:tc>
        <w:tc>
          <w:tcPr>
            <w:tcW w:w="1067" w:type="dxa"/>
          </w:tcPr>
          <w:p w:rsidR="00C77920" w:rsidRPr="00EF3FAB" w:rsidRDefault="00C77920" w:rsidP="00770316"/>
        </w:tc>
        <w:tc>
          <w:tcPr>
            <w:tcW w:w="1149" w:type="dxa"/>
          </w:tcPr>
          <w:p w:rsidR="00C77920" w:rsidRPr="00EF3FAB" w:rsidRDefault="00C77920" w:rsidP="00770316"/>
        </w:tc>
        <w:tc>
          <w:tcPr>
            <w:tcW w:w="4668" w:type="dxa"/>
          </w:tcPr>
          <w:p w:rsidR="00C77920" w:rsidRPr="00EF3FAB" w:rsidRDefault="00C77920" w:rsidP="00770316"/>
        </w:tc>
        <w:tc>
          <w:tcPr>
            <w:tcW w:w="1668" w:type="dxa"/>
          </w:tcPr>
          <w:p w:rsidR="00C77920" w:rsidRPr="00EF3FAB" w:rsidRDefault="00C77920" w:rsidP="00770316"/>
        </w:tc>
      </w:tr>
    </w:tbl>
    <w:p w:rsidR="00825882" w:rsidRDefault="00825882">
      <w:pPr>
        <w:rPr>
          <w:b/>
        </w:rPr>
      </w:pPr>
    </w:p>
    <w:p w:rsidR="006B508F" w:rsidRDefault="006B508F"/>
    <w:p w:rsidR="006B508F" w:rsidRDefault="006B508F"/>
    <w:p w:rsidR="00FF5773" w:rsidRDefault="00C77920">
      <w:r>
        <w:lastRenderedPageBreak/>
        <w:t>3.</w:t>
      </w:r>
      <w:r w:rsidR="002D5F88" w:rsidRPr="002D5F88">
        <w:t xml:space="preserve"> </w:t>
      </w:r>
      <w:r w:rsidR="002D5F88" w:rsidRPr="00EF3FAB">
        <w:t>Complete the following table:</w:t>
      </w:r>
      <w:r w:rsidR="002D5F88">
        <w:t xml:space="preserve">                                      </w:t>
      </w:r>
      <w:r w:rsidR="00FF5773">
        <w:t xml:space="preserve">                                                        (8</w:t>
      </w:r>
      <w:r w:rsidR="00966B7A">
        <w:t xml:space="preserve"> </w:t>
      </w:r>
      <w:r w:rsidR="002D5F88">
        <w:t>marks)</w:t>
      </w:r>
    </w:p>
    <w:p w:rsidR="00FF5773" w:rsidRDefault="00FF5773"/>
    <w:tbl>
      <w:tblPr>
        <w:tblW w:w="1070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7"/>
        <w:gridCol w:w="996"/>
        <w:gridCol w:w="1077"/>
        <w:gridCol w:w="1159"/>
        <w:gridCol w:w="4709"/>
        <w:gridCol w:w="1683"/>
      </w:tblGrid>
      <w:tr w:rsidR="00FF5773" w:rsidRPr="00EF3FAB" w:rsidTr="00065C44">
        <w:trPr>
          <w:trHeight w:val="70"/>
        </w:trPr>
        <w:tc>
          <w:tcPr>
            <w:tcW w:w="1077" w:type="dxa"/>
            <w:shd w:val="clear" w:color="auto" w:fill="auto"/>
          </w:tcPr>
          <w:p w:rsidR="00FF5773" w:rsidRPr="00DE3858" w:rsidRDefault="00FF5773" w:rsidP="008C3BAA">
            <w:pPr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996" w:type="dxa"/>
            <w:shd w:val="clear" w:color="auto" w:fill="auto"/>
          </w:tcPr>
          <w:p w:rsidR="00FF5773" w:rsidRPr="00DE3858" w:rsidRDefault="00FF5773" w:rsidP="008C3BAA">
            <w:pPr>
              <w:rPr>
                <w:b/>
              </w:rPr>
            </w:pPr>
            <w:r>
              <w:rPr>
                <w:b/>
              </w:rPr>
              <w:t>Symbol</w:t>
            </w:r>
          </w:p>
        </w:tc>
        <w:tc>
          <w:tcPr>
            <w:tcW w:w="1077" w:type="dxa"/>
          </w:tcPr>
          <w:p w:rsidR="00FF5773" w:rsidRPr="00DE3858" w:rsidRDefault="00FF5773" w:rsidP="008C3BAA">
            <w:pPr>
              <w:rPr>
                <w:b/>
              </w:rPr>
            </w:pPr>
            <w:r>
              <w:rPr>
                <w:b/>
              </w:rPr>
              <w:t>Atomic number</w:t>
            </w:r>
          </w:p>
        </w:tc>
        <w:tc>
          <w:tcPr>
            <w:tcW w:w="1159" w:type="dxa"/>
          </w:tcPr>
          <w:p w:rsidR="00FF5773" w:rsidRPr="00DE3858" w:rsidRDefault="00FF5773" w:rsidP="008C3BAA">
            <w:pPr>
              <w:rPr>
                <w:b/>
              </w:rPr>
            </w:pPr>
            <w:r>
              <w:rPr>
                <w:b/>
              </w:rPr>
              <w:t>Number of electrons</w:t>
            </w:r>
          </w:p>
        </w:tc>
        <w:tc>
          <w:tcPr>
            <w:tcW w:w="4709" w:type="dxa"/>
          </w:tcPr>
          <w:p w:rsidR="00FF5773" w:rsidRPr="00DE3858" w:rsidRDefault="00FF5773" w:rsidP="008C3BAA">
            <w:pPr>
              <w:rPr>
                <w:b/>
              </w:rPr>
            </w:pPr>
            <w:r>
              <w:rPr>
                <w:b/>
              </w:rPr>
              <w:t>Electron shell diagram</w:t>
            </w:r>
          </w:p>
        </w:tc>
        <w:tc>
          <w:tcPr>
            <w:tcW w:w="1683" w:type="dxa"/>
          </w:tcPr>
          <w:p w:rsidR="00FF5773" w:rsidRPr="00DE3858" w:rsidRDefault="00FF5773" w:rsidP="008C3BAA">
            <w:pPr>
              <w:rPr>
                <w:b/>
              </w:rPr>
            </w:pPr>
            <w:r>
              <w:rPr>
                <w:b/>
              </w:rPr>
              <w:t>Electron configuration</w:t>
            </w:r>
          </w:p>
        </w:tc>
      </w:tr>
      <w:tr w:rsidR="00FF5773" w:rsidRPr="00EF3FAB" w:rsidTr="00065C44">
        <w:trPr>
          <w:trHeight w:hRule="exact" w:val="2872"/>
        </w:trPr>
        <w:tc>
          <w:tcPr>
            <w:tcW w:w="1077" w:type="dxa"/>
            <w:shd w:val="clear" w:color="auto" w:fill="auto"/>
            <w:vAlign w:val="center"/>
          </w:tcPr>
          <w:p w:rsidR="00FF5773" w:rsidRPr="00EF3FAB" w:rsidRDefault="00FF5773" w:rsidP="008C3BAA">
            <w:r>
              <w:t xml:space="preserve">         Sodium ion</w:t>
            </w:r>
            <w:r w:rsidRPr="00EF3FAB">
              <w:t xml:space="preserve">     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FF5773" w:rsidRPr="00EF3FAB" w:rsidRDefault="00FF5773" w:rsidP="008C3BAA"/>
        </w:tc>
        <w:tc>
          <w:tcPr>
            <w:tcW w:w="1077" w:type="dxa"/>
          </w:tcPr>
          <w:p w:rsidR="00FF5773" w:rsidRPr="00EF3FAB" w:rsidRDefault="00FF5773" w:rsidP="008C3BAA"/>
        </w:tc>
        <w:tc>
          <w:tcPr>
            <w:tcW w:w="1159" w:type="dxa"/>
          </w:tcPr>
          <w:p w:rsidR="00FF5773" w:rsidRPr="00EF3FAB" w:rsidRDefault="00FF5773" w:rsidP="008C3BAA"/>
        </w:tc>
        <w:tc>
          <w:tcPr>
            <w:tcW w:w="4709" w:type="dxa"/>
          </w:tcPr>
          <w:p w:rsidR="00FF5773" w:rsidRPr="00EF3FAB" w:rsidRDefault="00FF5773" w:rsidP="008C3BAA"/>
        </w:tc>
        <w:tc>
          <w:tcPr>
            <w:tcW w:w="1683" w:type="dxa"/>
          </w:tcPr>
          <w:p w:rsidR="00FF5773" w:rsidRPr="00EF3FAB" w:rsidRDefault="00FF5773" w:rsidP="008C3BAA"/>
        </w:tc>
      </w:tr>
      <w:tr w:rsidR="00FF5773" w:rsidRPr="00EF3FAB" w:rsidTr="00065C44">
        <w:trPr>
          <w:trHeight w:hRule="exact" w:val="2872"/>
        </w:trPr>
        <w:tc>
          <w:tcPr>
            <w:tcW w:w="1077" w:type="dxa"/>
            <w:shd w:val="clear" w:color="auto" w:fill="auto"/>
            <w:vAlign w:val="center"/>
          </w:tcPr>
          <w:p w:rsidR="00FF5773" w:rsidRDefault="00FF5773" w:rsidP="008C3BAA">
            <w:r>
              <w:t>Chlorine</w:t>
            </w:r>
          </w:p>
          <w:p w:rsidR="00FF5773" w:rsidRPr="00EF3FAB" w:rsidRDefault="00FF5773" w:rsidP="008C3BAA">
            <w:r>
              <w:t>ion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FF5773" w:rsidRPr="00EF3FAB" w:rsidRDefault="00FF5773" w:rsidP="008C3BAA"/>
        </w:tc>
        <w:tc>
          <w:tcPr>
            <w:tcW w:w="1077" w:type="dxa"/>
          </w:tcPr>
          <w:p w:rsidR="00FF5773" w:rsidRPr="00EF3FAB" w:rsidRDefault="00FF5773" w:rsidP="008C3BAA"/>
        </w:tc>
        <w:tc>
          <w:tcPr>
            <w:tcW w:w="1159" w:type="dxa"/>
          </w:tcPr>
          <w:p w:rsidR="00FF5773" w:rsidRPr="00EF3FAB" w:rsidRDefault="00FF5773" w:rsidP="008C3BAA"/>
        </w:tc>
        <w:tc>
          <w:tcPr>
            <w:tcW w:w="4709" w:type="dxa"/>
          </w:tcPr>
          <w:p w:rsidR="00FF5773" w:rsidRPr="00EF3FAB" w:rsidRDefault="00FF5773" w:rsidP="008C3BAA"/>
        </w:tc>
        <w:tc>
          <w:tcPr>
            <w:tcW w:w="1683" w:type="dxa"/>
          </w:tcPr>
          <w:p w:rsidR="00FF5773" w:rsidRPr="00EF3FAB" w:rsidRDefault="00FF5773" w:rsidP="008C3BAA"/>
        </w:tc>
      </w:tr>
    </w:tbl>
    <w:p w:rsidR="00FF5773" w:rsidRDefault="00FF5773" w:rsidP="00E77449"/>
    <w:p w:rsidR="00E77449" w:rsidRPr="00E77449" w:rsidRDefault="00FF5773" w:rsidP="00E77449">
      <w:r>
        <w:t>4</w:t>
      </w:r>
      <w:r w:rsidR="009A2054">
        <w:t xml:space="preserve">. </w:t>
      </w:r>
      <w:r w:rsidR="00E77449" w:rsidRPr="00E77449">
        <w:t>State the period and group of the Periodic Table of the elements with the following</w:t>
      </w:r>
    </w:p>
    <w:p w:rsidR="00E77449" w:rsidRDefault="00E77449" w:rsidP="00E77449">
      <w:proofErr w:type="gramStart"/>
      <w:r w:rsidRPr="00E77449">
        <w:t>electron</w:t>
      </w:r>
      <w:proofErr w:type="gramEnd"/>
      <w:r w:rsidRPr="00E77449">
        <w:t xml:space="preserve"> arrangements:</w:t>
      </w:r>
      <w:r w:rsidR="00F020FD">
        <w:t xml:space="preserve">                                                                                  </w:t>
      </w:r>
      <w:r w:rsidR="00FF68D7">
        <w:t xml:space="preserve">        </w:t>
      </w:r>
      <w:r w:rsidR="00F020FD">
        <w:t xml:space="preserve"> </w:t>
      </w:r>
      <w:r w:rsidR="002D5F88">
        <w:t xml:space="preserve"> </w:t>
      </w:r>
      <w:r w:rsidR="00FF5773">
        <w:t xml:space="preserve">                    </w:t>
      </w:r>
      <w:r w:rsidR="00E405A4">
        <w:t>(6</w:t>
      </w:r>
      <w:r w:rsidRPr="00E77449">
        <w:t xml:space="preserve"> marks)</w:t>
      </w:r>
    </w:p>
    <w:p w:rsidR="00125D40" w:rsidRDefault="00125D40" w:rsidP="00E77449"/>
    <w:p w:rsidR="00F020FD" w:rsidRDefault="00F020FD" w:rsidP="00E77449"/>
    <w:tbl>
      <w:tblPr>
        <w:tblStyle w:val="TableGrid"/>
        <w:tblW w:w="9956" w:type="dxa"/>
        <w:tblLook w:val="04A0" w:firstRow="1" w:lastRow="0" w:firstColumn="1" w:lastColumn="0" w:noHBand="0" w:noVBand="1"/>
      </w:tblPr>
      <w:tblGrid>
        <w:gridCol w:w="1610"/>
        <w:gridCol w:w="1576"/>
        <w:gridCol w:w="2256"/>
        <w:gridCol w:w="2257"/>
        <w:gridCol w:w="2257"/>
      </w:tblGrid>
      <w:tr w:rsidR="002D5F88" w:rsidTr="00FF5773">
        <w:trPr>
          <w:trHeight w:val="626"/>
        </w:trPr>
        <w:tc>
          <w:tcPr>
            <w:tcW w:w="1610" w:type="dxa"/>
          </w:tcPr>
          <w:p w:rsidR="002D5F88" w:rsidRDefault="002D5F88" w:rsidP="00E77449">
            <w:r>
              <w:t>Electron arrangement</w:t>
            </w:r>
          </w:p>
        </w:tc>
        <w:tc>
          <w:tcPr>
            <w:tcW w:w="1576" w:type="dxa"/>
          </w:tcPr>
          <w:p w:rsidR="002D5F88" w:rsidRDefault="002D5F88" w:rsidP="00E77449">
            <w:r>
              <w:t>Element symbol</w:t>
            </w:r>
          </w:p>
        </w:tc>
        <w:tc>
          <w:tcPr>
            <w:tcW w:w="2256" w:type="dxa"/>
          </w:tcPr>
          <w:p w:rsidR="002D5F88" w:rsidRDefault="002D5F88" w:rsidP="00E77449">
            <w:r>
              <w:t>Period</w:t>
            </w:r>
          </w:p>
        </w:tc>
        <w:tc>
          <w:tcPr>
            <w:tcW w:w="2257" w:type="dxa"/>
          </w:tcPr>
          <w:p w:rsidR="002D5F88" w:rsidRDefault="002D5F88" w:rsidP="00E77449">
            <w:r>
              <w:t>Group</w:t>
            </w:r>
          </w:p>
        </w:tc>
        <w:tc>
          <w:tcPr>
            <w:tcW w:w="2257" w:type="dxa"/>
          </w:tcPr>
          <w:p w:rsidR="002D5F88" w:rsidRDefault="002D5F88" w:rsidP="00E77449">
            <w:r>
              <w:t>Valence electron</w:t>
            </w:r>
          </w:p>
        </w:tc>
      </w:tr>
      <w:tr w:rsidR="002D5F88" w:rsidTr="00FF5773">
        <w:trPr>
          <w:trHeight w:val="313"/>
        </w:trPr>
        <w:tc>
          <w:tcPr>
            <w:tcW w:w="1610" w:type="dxa"/>
          </w:tcPr>
          <w:p w:rsidR="002D5F88" w:rsidRDefault="002D5F88" w:rsidP="00E77449">
            <w:r>
              <w:t>2,8</w:t>
            </w:r>
          </w:p>
        </w:tc>
        <w:tc>
          <w:tcPr>
            <w:tcW w:w="1576" w:type="dxa"/>
          </w:tcPr>
          <w:p w:rsidR="002D5F88" w:rsidRDefault="002D5F88" w:rsidP="00E77449"/>
        </w:tc>
        <w:tc>
          <w:tcPr>
            <w:tcW w:w="2256" w:type="dxa"/>
          </w:tcPr>
          <w:p w:rsidR="002D5F88" w:rsidRDefault="002D5F88" w:rsidP="00E77449"/>
        </w:tc>
        <w:tc>
          <w:tcPr>
            <w:tcW w:w="2257" w:type="dxa"/>
          </w:tcPr>
          <w:p w:rsidR="002D5F88" w:rsidRDefault="002D5F88" w:rsidP="00E77449"/>
        </w:tc>
        <w:tc>
          <w:tcPr>
            <w:tcW w:w="2257" w:type="dxa"/>
          </w:tcPr>
          <w:p w:rsidR="002D5F88" w:rsidRDefault="002D5F88" w:rsidP="00E77449"/>
        </w:tc>
      </w:tr>
      <w:tr w:rsidR="002D5F88" w:rsidTr="00FF5773">
        <w:trPr>
          <w:trHeight w:val="313"/>
        </w:trPr>
        <w:tc>
          <w:tcPr>
            <w:tcW w:w="1610" w:type="dxa"/>
          </w:tcPr>
          <w:p w:rsidR="002D5F88" w:rsidRDefault="002D5F88" w:rsidP="00E77449">
            <w:r>
              <w:t>2,8,5</w:t>
            </w:r>
          </w:p>
        </w:tc>
        <w:tc>
          <w:tcPr>
            <w:tcW w:w="1576" w:type="dxa"/>
          </w:tcPr>
          <w:p w:rsidR="002D5F88" w:rsidRDefault="002D5F88" w:rsidP="00E77449"/>
        </w:tc>
        <w:tc>
          <w:tcPr>
            <w:tcW w:w="2256" w:type="dxa"/>
          </w:tcPr>
          <w:p w:rsidR="002D5F88" w:rsidRDefault="002D5F88" w:rsidP="00E77449"/>
        </w:tc>
        <w:tc>
          <w:tcPr>
            <w:tcW w:w="2257" w:type="dxa"/>
          </w:tcPr>
          <w:p w:rsidR="002D5F88" w:rsidRDefault="002D5F88" w:rsidP="00E77449"/>
        </w:tc>
        <w:tc>
          <w:tcPr>
            <w:tcW w:w="2257" w:type="dxa"/>
          </w:tcPr>
          <w:p w:rsidR="002D5F88" w:rsidRDefault="002D5F88" w:rsidP="00E77449"/>
        </w:tc>
      </w:tr>
      <w:tr w:rsidR="002D5F88" w:rsidTr="00FF5773">
        <w:trPr>
          <w:trHeight w:val="313"/>
        </w:trPr>
        <w:tc>
          <w:tcPr>
            <w:tcW w:w="1610" w:type="dxa"/>
          </w:tcPr>
          <w:p w:rsidR="002D5F88" w:rsidRDefault="002D5F88" w:rsidP="00E77449">
            <w:r>
              <w:t>2,8,8,1</w:t>
            </w:r>
          </w:p>
        </w:tc>
        <w:tc>
          <w:tcPr>
            <w:tcW w:w="1576" w:type="dxa"/>
          </w:tcPr>
          <w:p w:rsidR="002D5F88" w:rsidRDefault="002D5F88" w:rsidP="00E77449"/>
        </w:tc>
        <w:tc>
          <w:tcPr>
            <w:tcW w:w="2256" w:type="dxa"/>
          </w:tcPr>
          <w:p w:rsidR="002D5F88" w:rsidRDefault="002D5F88" w:rsidP="00E77449"/>
        </w:tc>
        <w:tc>
          <w:tcPr>
            <w:tcW w:w="2257" w:type="dxa"/>
          </w:tcPr>
          <w:p w:rsidR="002D5F88" w:rsidRDefault="002D5F88" w:rsidP="00E77449"/>
        </w:tc>
        <w:tc>
          <w:tcPr>
            <w:tcW w:w="2257" w:type="dxa"/>
          </w:tcPr>
          <w:p w:rsidR="002D5F88" w:rsidRDefault="002D5F88" w:rsidP="00E77449"/>
        </w:tc>
      </w:tr>
    </w:tbl>
    <w:p w:rsidR="00125D40" w:rsidRDefault="00125D40" w:rsidP="00770316"/>
    <w:p w:rsidR="00FF68D7" w:rsidRDefault="00FF5773" w:rsidP="00770316">
      <w:r>
        <w:t>5</w:t>
      </w:r>
      <w:r w:rsidR="00F47EED">
        <w:t xml:space="preserve">. </w:t>
      </w:r>
      <w:r w:rsidR="0011529F">
        <w:t xml:space="preserve">Explain, in terms of atomic structure, why helium is used in balloons instead of hydrogen.                                                                                                   </w:t>
      </w:r>
      <w:r w:rsidR="00FF68D7">
        <w:t xml:space="preserve">        </w:t>
      </w:r>
    </w:p>
    <w:p w:rsidR="0011529F" w:rsidRDefault="00FF68D7" w:rsidP="00770316">
      <w:r>
        <w:t xml:space="preserve">                                                                                                                                   </w:t>
      </w:r>
      <w:r w:rsidR="00FF5773">
        <w:t xml:space="preserve">                 </w:t>
      </w:r>
      <w:r>
        <w:t xml:space="preserve"> </w:t>
      </w:r>
      <w:r w:rsidR="002D5F88">
        <w:t>(4</w:t>
      </w:r>
      <w:r w:rsidR="0011529F">
        <w:t xml:space="preserve"> marks)</w:t>
      </w:r>
    </w:p>
    <w:p w:rsidR="00FF5773" w:rsidRDefault="0011529F" w:rsidP="00770316">
      <w:r>
        <w:t>___________________________________________________________________</w:t>
      </w:r>
      <w:r w:rsidR="00FF5773"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A7865">
        <w:t>__________________________________________________________________________________</w:t>
      </w:r>
    </w:p>
    <w:p w:rsidR="00825882" w:rsidRDefault="00825882" w:rsidP="00770316"/>
    <w:p w:rsidR="009A7865" w:rsidRDefault="009A7865" w:rsidP="00770316"/>
    <w:p w:rsidR="00782D52" w:rsidRDefault="00FF5773" w:rsidP="002D5F88">
      <w:r w:rsidRPr="00FF5773">
        <w:t>6</w:t>
      </w:r>
      <w:r w:rsidR="002D5F88" w:rsidRPr="00FF5773">
        <w:t>. Given the substances below, predict the type of bonding that would exist between the molecules</w:t>
      </w:r>
      <w:r>
        <w:t>:</w:t>
      </w:r>
    </w:p>
    <w:p w:rsidR="00C86330" w:rsidRPr="00FF5773" w:rsidRDefault="00C86330" w:rsidP="002D5F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 marks)</w:t>
      </w:r>
    </w:p>
    <w:p w:rsidR="002D5F88" w:rsidRPr="00FF5773" w:rsidRDefault="002D5F88" w:rsidP="002D5F88">
      <w:r w:rsidRPr="00FF5773">
        <w:tab/>
        <w:t>Sugar _________________________</w:t>
      </w:r>
    </w:p>
    <w:p w:rsidR="002D5F88" w:rsidRPr="00FF5773" w:rsidRDefault="002D5F88" w:rsidP="002D5F88">
      <w:pPr>
        <w:rPr>
          <w:b/>
        </w:rPr>
      </w:pPr>
    </w:p>
    <w:p w:rsidR="002D5F88" w:rsidRPr="00FF5773" w:rsidRDefault="002D5F88" w:rsidP="002D5F88">
      <w:r w:rsidRPr="00FF5773">
        <w:rPr>
          <w:b/>
        </w:rPr>
        <w:tab/>
      </w:r>
      <w:r w:rsidRPr="00FF5773">
        <w:t>Salt _________________________</w:t>
      </w:r>
    </w:p>
    <w:p w:rsidR="002D5F88" w:rsidRPr="00FF5773" w:rsidRDefault="002D5F88" w:rsidP="002D5F88"/>
    <w:p w:rsidR="002D5F88" w:rsidRPr="00FF5773" w:rsidRDefault="002D5F88" w:rsidP="002D5F88">
      <w:pPr>
        <w:rPr>
          <w:b/>
        </w:rPr>
      </w:pPr>
      <w:r w:rsidRPr="00FF5773">
        <w:tab/>
        <w:t>Solder _________________________</w:t>
      </w:r>
    </w:p>
    <w:p w:rsidR="00782D52" w:rsidRPr="00FF5773" w:rsidRDefault="00782D52" w:rsidP="00FF5773">
      <w:pPr>
        <w:rPr>
          <w:b/>
        </w:rPr>
      </w:pPr>
    </w:p>
    <w:p w:rsidR="0082252E" w:rsidRPr="0082252E" w:rsidRDefault="00FF5773" w:rsidP="0082252E">
      <w:pPr>
        <w:rPr>
          <w:color w:val="000000" w:themeColor="text1"/>
        </w:rPr>
      </w:pPr>
      <w:r w:rsidRPr="0082252E">
        <w:t>7</w:t>
      </w:r>
      <w:r w:rsidR="00856314" w:rsidRPr="0082252E">
        <w:t xml:space="preserve">. </w:t>
      </w:r>
      <w:r w:rsidR="0082252E" w:rsidRPr="0082252E">
        <w:rPr>
          <w:color w:val="000000" w:themeColor="text1"/>
          <w:shd w:val="clear" w:color="auto" w:fill="FFFFFF"/>
        </w:rPr>
        <w:t>When </w:t>
      </w:r>
      <w:r w:rsidR="0082252E" w:rsidRPr="0082252E">
        <w:rPr>
          <w:rStyle w:val="Emphasis"/>
          <w:b/>
          <w:bCs/>
          <w:i w:val="0"/>
          <w:iCs w:val="0"/>
          <w:color w:val="000000" w:themeColor="text1"/>
          <w:shd w:val="clear" w:color="auto" w:fill="FFFFFF"/>
        </w:rPr>
        <w:t>sodium</w:t>
      </w:r>
      <w:r w:rsidR="0082252E" w:rsidRPr="0082252E">
        <w:rPr>
          <w:color w:val="000000" w:themeColor="text1"/>
          <w:shd w:val="clear" w:color="auto" w:fill="FFFFFF"/>
        </w:rPr>
        <w:t> is added to </w:t>
      </w:r>
      <w:r w:rsidR="0082252E" w:rsidRPr="0082252E">
        <w:rPr>
          <w:rStyle w:val="Emphasis"/>
          <w:b/>
          <w:bCs/>
          <w:i w:val="0"/>
          <w:iCs w:val="0"/>
          <w:color w:val="000000" w:themeColor="text1"/>
          <w:shd w:val="clear" w:color="auto" w:fill="FFFFFF"/>
        </w:rPr>
        <w:t>water</w:t>
      </w:r>
      <w:r w:rsidR="0082252E" w:rsidRPr="0082252E">
        <w:rPr>
          <w:color w:val="000000" w:themeColor="text1"/>
          <w:shd w:val="clear" w:color="auto" w:fill="FFFFFF"/>
        </w:rPr>
        <w:t>, the </w:t>
      </w:r>
      <w:r w:rsidR="0082252E" w:rsidRPr="0082252E">
        <w:rPr>
          <w:rStyle w:val="Emphasis"/>
          <w:b/>
          <w:bCs/>
          <w:i w:val="0"/>
          <w:iCs w:val="0"/>
          <w:color w:val="000000" w:themeColor="text1"/>
          <w:shd w:val="clear" w:color="auto" w:fill="FFFFFF"/>
        </w:rPr>
        <w:t>sodium</w:t>
      </w:r>
      <w:r w:rsidR="0082252E" w:rsidRPr="0082252E">
        <w:rPr>
          <w:color w:val="000000" w:themeColor="text1"/>
          <w:shd w:val="clear" w:color="auto" w:fill="FFFFFF"/>
        </w:rPr>
        <w:t> melts to form a ball that moves around on the surface.</w:t>
      </w:r>
    </w:p>
    <w:p w:rsidR="00AA72F3" w:rsidRPr="0082252E" w:rsidRDefault="008B2282" w:rsidP="00463489">
      <w:pPr>
        <w:rPr>
          <w:color w:val="000000" w:themeColor="text1"/>
        </w:rPr>
      </w:pPr>
      <w:r w:rsidRPr="0082252E">
        <w:rPr>
          <w:color w:val="000000" w:themeColor="text1"/>
        </w:rPr>
        <w:tab/>
      </w:r>
      <w:r w:rsidRPr="0082252E">
        <w:rPr>
          <w:color w:val="000000" w:themeColor="text1"/>
        </w:rPr>
        <w:tab/>
      </w:r>
      <w:r w:rsidRPr="0082252E">
        <w:rPr>
          <w:color w:val="000000" w:themeColor="text1"/>
        </w:rPr>
        <w:tab/>
      </w:r>
      <w:r w:rsidRPr="0082252E">
        <w:rPr>
          <w:color w:val="000000" w:themeColor="text1"/>
        </w:rPr>
        <w:tab/>
      </w:r>
      <w:r w:rsidRPr="0082252E">
        <w:rPr>
          <w:color w:val="000000" w:themeColor="text1"/>
        </w:rPr>
        <w:tab/>
      </w:r>
      <w:r w:rsidR="00856314" w:rsidRPr="0082252E">
        <w:rPr>
          <w:color w:val="000000" w:themeColor="text1"/>
        </w:rPr>
        <w:t xml:space="preserve">            </w:t>
      </w:r>
      <w:r w:rsidR="00065C44" w:rsidRPr="0082252E">
        <w:rPr>
          <w:color w:val="000000" w:themeColor="text1"/>
        </w:rPr>
        <w:t xml:space="preserve">                       </w:t>
      </w:r>
      <w:r w:rsidR="0082252E">
        <w:rPr>
          <w:color w:val="000000" w:themeColor="text1"/>
        </w:rPr>
        <w:t xml:space="preserve">                                                     </w:t>
      </w:r>
      <w:r w:rsidR="00AA72F3" w:rsidRPr="0082252E">
        <w:rPr>
          <w:color w:val="000000" w:themeColor="text1"/>
        </w:rPr>
        <w:t>(3</w:t>
      </w:r>
      <w:r w:rsidR="00463489" w:rsidRPr="0082252E">
        <w:rPr>
          <w:color w:val="000000" w:themeColor="text1"/>
        </w:rPr>
        <w:t xml:space="preserve"> mark</w:t>
      </w:r>
      <w:r w:rsidR="00AA72F3" w:rsidRPr="0082252E">
        <w:rPr>
          <w:color w:val="000000" w:themeColor="text1"/>
        </w:rPr>
        <w:t>s</w:t>
      </w:r>
      <w:r w:rsidR="00463489" w:rsidRPr="0082252E">
        <w:rPr>
          <w:color w:val="000000" w:themeColor="text1"/>
        </w:rPr>
        <w:t>)</w:t>
      </w:r>
    </w:p>
    <w:p w:rsidR="00463489" w:rsidRDefault="00AA72F3" w:rsidP="00825882">
      <w:pPr>
        <w:ind w:left="284"/>
      </w:pPr>
      <w:r>
        <w:t>a) Complete the word equation below.</w:t>
      </w:r>
    </w:p>
    <w:p w:rsidR="00AA72F3" w:rsidRPr="00FF5773" w:rsidRDefault="00AA72F3" w:rsidP="00825882">
      <w:pPr>
        <w:ind w:left="284"/>
      </w:pPr>
    </w:p>
    <w:p w:rsidR="00463489" w:rsidRDefault="00AA72F3" w:rsidP="00825882">
      <w:pPr>
        <w:ind w:left="284"/>
      </w:pPr>
      <w:r>
        <w:t xml:space="preserve">    </w:t>
      </w:r>
      <w:r w:rsidR="00463489" w:rsidRPr="00FF5773">
        <w:t xml:space="preserve">Sodium </w:t>
      </w:r>
      <w:r>
        <w:t xml:space="preserve">  </w:t>
      </w:r>
      <w:r w:rsidR="00463489" w:rsidRPr="00FF5773">
        <w:t xml:space="preserve">+ </w:t>
      </w:r>
      <w:r>
        <w:t xml:space="preserve">  </w:t>
      </w:r>
      <w:r w:rsidR="00463489" w:rsidRPr="00FF5773">
        <w:t xml:space="preserve">water </w:t>
      </w:r>
      <w:r w:rsidR="0082252E">
        <w:t xml:space="preserve"> </w:t>
      </w:r>
      <w:r w:rsidR="00463489" w:rsidRPr="00FF5773">
        <w:sym w:font="Wingdings" w:char="F0E0"/>
      </w:r>
      <w:r w:rsidR="0082252E">
        <w:t xml:space="preserve"> </w:t>
      </w:r>
      <w:r w:rsidR="00FF5773">
        <w:t xml:space="preserve"> ________________ </w:t>
      </w:r>
      <w:r w:rsidR="0082252E">
        <w:t xml:space="preserve">   </w:t>
      </w:r>
      <w:r w:rsidR="00FF5773">
        <w:t>+</w:t>
      </w:r>
      <w:r w:rsidR="0082252E">
        <w:t xml:space="preserve">  </w:t>
      </w:r>
      <w:r w:rsidR="00FF5773">
        <w:t xml:space="preserve"> __________________</w:t>
      </w:r>
    </w:p>
    <w:p w:rsidR="00AA72F3" w:rsidRDefault="00AA72F3" w:rsidP="00825882">
      <w:pPr>
        <w:ind w:left="284"/>
      </w:pPr>
    </w:p>
    <w:p w:rsidR="00FF5773" w:rsidRDefault="00AA72F3" w:rsidP="00825882">
      <w:pPr>
        <w:ind w:left="284"/>
      </w:pPr>
      <w:r>
        <w:t>b) Write the chemical formulae.</w:t>
      </w:r>
    </w:p>
    <w:p w:rsidR="00AA72F3" w:rsidRDefault="00AA72F3" w:rsidP="00825882">
      <w:pPr>
        <w:ind w:left="284"/>
      </w:pPr>
    </w:p>
    <w:p w:rsidR="00AA72F3" w:rsidRDefault="00AA72F3" w:rsidP="00825882">
      <w:pPr>
        <w:ind w:left="284"/>
      </w:pPr>
      <w:r>
        <w:t xml:space="preserve">     _______________ + ______________ </w:t>
      </w:r>
      <w:r w:rsidRPr="00FF5773">
        <w:sym w:font="Wingdings" w:char="F0E0"/>
      </w:r>
      <w:r>
        <w:t xml:space="preserve"> _______________ + ________________</w:t>
      </w:r>
    </w:p>
    <w:p w:rsidR="00AA72F3" w:rsidRDefault="00AA72F3" w:rsidP="00825882">
      <w:pPr>
        <w:ind w:left="284"/>
      </w:pPr>
    </w:p>
    <w:p w:rsidR="00AA72F3" w:rsidRDefault="00AA72F3" w:rsidP="00825882">
      <w:pPr>
        <w:ind w:left="284"/>
      </w:pPr>
      <w:r>
        <w:t xml:space="preserve">c) Balance the </w:t>
      </w:r>
      <w:r w:rsidR="00E4706D">
        <w:t xml:space="preserve">above </w:t>
      </w:r>
      <w:r>
        <w:t>chemical equation.</w:t>
      </w:r>
    </w:p>
    <w:p w:rsidR="00E4706D" w:rsidRDefault="00E4706D" w:rsidP="00825882">
      <w:pPr>
        <w:ind w:left="284"/>
      </w:pPr>
    </w:p>
    <w:p w:rsidR="00E4706D" w:rsidRDefault="00E4706D" w:rsidP="00825882">
      <w:pPr>
        <w:ind w:left="284"/>
      </w:pPr>
      <w:r>
        <w:t>____________________________________________________________________________</w:t>
      </w:r>
    </w:p>
    <w:p w:rsidR="00AA72F3" w:rsidRDefault="00AA72F3" w:rsidP="00463489"/>
    <w:p w:rsidR="00AA72F3" w:rsidRDefault="00AA72F3" w:rsidP="00463489"/>
    <w:p w:rsidR="00EA40C3" w:rsidRDefault="00EA40C3" w:rsidP="00463489"/>
    <w:p w:rsidR="00C558B3" w:rsidRDefault="00440310" w:rsidP="00C558B3">
      <w:r>
        <w:t>8</w:t>
      </w:r>
      <w:r w:rsidR="00C558B3">
        <w:t xml:space="preserve">. There are groups on the periodic table with special characteristics. These are groups    </w:t>
      </w:r>
    </w:p>
    <w:p w:rsidR="00C558B3" w:rsidRDefault="00C558B3" w:rsidP="00C558B3">
      <w:r>
        <w:t xml:space="preserve">   </w:t>
      </w:r>
      <w:proofErr w:type="gramStart"/>
      <w:r>
        <w:t>1, 17, 18 on the periodic table.</w:t>
      </w:r>
      <w:proofErr w:type="gramEnd"/>
      <w:r>
        <w:t xml:space="preserve"> Complete </w:t>
      </w:r>
      <w:r w:rsidR="00440310">
        <w:t>the table below.</w:t>
      </w:r>
      <w:r w:rsidR="00440310">
        <w:tab/>
      </w:r>
      <w:r w:rsidR="00440310">
        <w:tab/>
      </w:r>
      <w:r w:rsidR="00440310">
        <w:tab/>
      </w:r>
      <w:r w:rsidR="00440310">
        <w:tab/>
        <w:t xml:space="preserve">         </w:t>
      </w:r>
      <w:r w:rsidR="0082252E">
        <w:t xml:space="preserve">     </w:t>
      </w:r>
      <w:r w:rsidR="00440310">
        <w:t xml:space="preserve"> (9</w:t>
      </w:r>
      <w:r>
        <w:t xml:space="preserve"> marks)</w:t>
      </w:r>
    </w:p>
    <w:p w:rsidR="00C558B3" w:rsidRDefault="00C558B3" w:rsidP="00C558B3">
      <w:r>
        <w:t xml:space="preserve">   </w:t>
      </w:r>
    </w:p>
    <w:tbl>
      <w:tblPr>
        <w:tblStyle w:val="TableGrid"/>
        <w:tblW w:w="10857" w:type="dxa"/>
        <w:tblInd w:w="-856" w:type="dxa"/>
        <w:tblLook w:val="04A0" w:firstRow="1" w:lastRow="0" w:firstColumn="1" w:lastColumn="0" w:noHBand="0" w:noVBand="1"/>
      </w:tblPr>
      <w:tblGrid>
        <w:gridCol w:w="906"/>
        <w:gridCol w:w="1386"/>
        <w:gridCol w:w="6560"/>
        <w:gridCol w:w="2005"/>
      </w:tblGrid>
      <w:tr w:rsidR="00182039" w:rsidTr="00825882">
        <w:trPr>
          <w:trHeight w:val="1233"/>
        </w:trPr>
        <w:tc>
          <w:tcPr>
            <w:tcW w:w="906" w:type="dxa"/>
          </w:tcPr>
          <w:p w:rsidR="00182039" w:rsidRPr="00C558B3" w:rsidRDefault="00182039" w:rsidP="00C558B3">
            <w:pPr>
              <w:rPr>
                <w:b/>
              </w:rPr>
            </w:pPr>
            <w:r w:rsidRPr="00C558B3">
              <w:rPr>
                <w:b/>
              </w:rPr>
              <w:t>Group</w:t>
            </w:r>
          </w:p>
        </w:tc>
        <w:tc>
          <w:tcPr>
            <w:tcW w:w="1386" w:type="dxa"/>
          </w:tcPr>
          <w:p w:rsidR="00182039" w:rsidRPr="00C558B3" w:rsidRDefault="00182039" w:rsidP="00C558B3">
            <w:pPr>
              <w:rPr>
                <w:b/>
              </w:rPr>
            </w:pPr>
            <w:r w:rsidRPr="00C558B3">
              <w:rPr>
                <w:b/>
              </w:rPr>
              <w:t>Special name</w:t>
            </w:r>
          </w:p>
        </w:tc>
        <w:tc>
          <w:tcPr>
            <w:tcW w:w="6560" w:type="dxa"/>
          </w:tcPr>
          <w:p w:rsidR="00182039" w:rsidRPr="00C558B3" w:rsidRDefault="00182039" w:rsidP="00C558B3">
            <w:pPr>
              <w:rPr>
                <w:b/>
              </w:rPr>
            </w:pPr>
            <w:r w:rsidRPr="00C558B3">
              <w:rPr>
                <w:b/>
              </w:rPr>
              <w:t>Properties</w:t>
            </w:r>
          </w:p>
        </w:tc>
        <w:tc>
          <w:tcPr>
            <w:tcW w:w="2005" w:type="dxa"/>
          </w:tcPr>
          <w:p w:rsidR="00182039" w:rsidRPr="00C558B3" w:rsidRDefault="00182039" w:rsidP="00C558B3">
            <w:pPr>
              <w:rPr>
                <w:b/>
              </w:rPr>
            </w:pPr>
            <w:r w:rsidRPr="00C558B3">
              <w:rPr>
                <w:b/>
              </w:rPr>
              <w:t>Reactivity trends</w:t>
            </w:r>
          </w:p>
        </w:tc>
      </w:tr>
      <w:tr w:rsidR="00182039" w:rsidTr="00825882">
        <w:trPr>
          <w:trHeight w:val="856"/>
        </w:trPr>
        <w:tc>
          <w:tcPr>
            <w:tcW w:w="906" w:type="dxa"/>
          </w:tcPr>
          <w:p w:rsidR="00182039" w:rsidRDefault="00182039" w:rsidP="00C558B3"/>
          <w:p w:rsidR="00182039" w:rsidRDefault="00182039" w:rsidP="00C558B3"/>
          <w:p w:rsidR="00182039" w:rsidRDefault="00182039" w:rsidP="00C558B3"/>
          <w:p w:rsidR="00182039" w:rsidRDefault="00182039" w:rsidP="00C558B3">
            <w:r>
              <w:t>1</w:t>
            </w:r>
          </w:p>
        </w:tc>
        <w:tc>
          <w:tcPr>
            <w:tcW w:w="1386" w:type="dxa"/>
          </w:tcPr>
          <w:p w:rsidR="00182039" w:rsidRDefault="00182039" w:rsidP="00C558B3"/>
          <w:p w:rsidR="00182039" w:rsidRDefault="00182039" w:rsidP="00C558B3"/>
          <w:p w:rsidR="00182039" w:rsidRDefault="00182039" w:rsidP="00C558B3"/>
          <w:p w:rsidR="00182039" w:rsidRDefault="00182039" w:rsidP="00C558B3"/>
          <w:p w:rsidR="00182039" w:rsidRDefault="00182039" w:rsidP="00C558B3"/>
          <w:p w:rsidR="00182039" w:rsidRDefault="00182039" w:rsidP="00C558B3"/>
          <w:p w:rsidR="00182039" w:rsidRDefault="00182039" w:rsidP="00C558B3"/>
          <w:p w:rsidR="00182039" w:rsidRDefault="00182039" w:rsidP="00C558B3"/>
        </w:tc>
        <w:tc>
          <w:tcPr>
            <w:tcW w:w="6560" w:type="dxa"/>
          </w:tcPr>
          <w:p w:rsidR="00182039" w:rsidRDefault="00182039" w:rsidP="00182039"/>
          <w:p w:rsidR="00825882" w:rsidRDefault="00825882" w:rsidP="00182039"/>
          <w:p w:rsidR="00825882" w:rsidRDefault="00825882" w:rsidP="00182039"/>
          <w:p w:rsidR="00825882" w:rsidRDefault="00825882" w:rsidP="00182039"/>
          <w:p w:rsidR="00825882" w:rsidRDefault="00825882" w:rsidP="00182039"/>
          <w:p w:rsidR="00825882" w:rsidRDefault="00825882" w:rsidP="00182039"/>
          <w:p w:rsidR="00825882" w:rsidRDefault="00825882" w:rsidP="00182039"/>
          <w:p w:rsidR="00825882" w:rsidRDefault="00825882" w:rsidP="00182039"/>
          <w:p w:rsidR="00825882" w:rsidRDefault="00825882" w:rsidP="00182039"/>
          <w:p w:rsidR="00825882" w:rsidRDefault="00825882" w:rsidP="00182039"/>
        </w:tc>
        <w:tc>
          <w:tcPr>
            <w:tcW w:w="2005" w:type="dxa"/>
          </w:tcPr>
          <w:p w:rsidR="00182039" w:rsidRDefault="00182039" w:rsidP="00C558B3"/>
        </w:tc>
      </w:tr>
      <w:tr w:rsidR="00182039" w:rsidTr="00825882">
        <w:trPr>
          <w:trHeight w:val="856"/>
        </w:trPr>
        <w:tc>
          <w:tcPr>
            <w:tcW w:w="906" w:type="dxa"/>
          </w:tcPr>
          <w:p w:rsidR="00182039" w:rsidRDefault="00182039" w:rsidP="00C558B3"/>
          <w:p w:rsidR="00182039" w:rsidRDefault="00182039" w:rsidP="00C558B3"/>
          <w:p w:rsidR="00182039" w:rsidRDefault="00182039" w:rsidP="00C558B3"/>
          <w:p w:rsidR="00182039" w:rsidRDefault="00182039" w:rsidP="00C558B3"/>
          <w:p w:rsidR="00182039" w:rsidRDefault="00182039" w:rsidP="00C558B3">
            <w:r>
              <w:t>17</w:t>
            </w:r>
          </w:p>
        </w:tc>
        <w:tc>
          <w:tcPr>
            <w:tcW w:w="1386" w:type="dxa"/>
          </w:tcPr>
          <w:p w:rsidR="00182039" w:rsidRDefault="00182039" w:rsidP="00C558B3"/>
          <w:p w:rsidR="00182039" w:rsidRDefault="00182039" w:rsidP="00C558B3"/>
          <w:p w:rsidR="00182039" w:rsidRDefault="00182039" w:rsidP="00C558B3"/>
          <w:p w:rsidR="00182039" w:rsidRDefault="00182039" w:rsidP="00C558B3"/>
          <w:p w:rsidR="00182039" w:rsidRDefault="00182039" w:rsidP="00C558B3"/>
          <w:p w:rsidR="00182039" w:rsidRDefault="00182039" w:rsidP="00C558B3"/>
          <w:p w:rsidR="00182039" w:rsidRDefault="00182039" w:rsidP="00C558B3"/>
          <w:p w:rsidR="00182039" w:rsidRDefault="00182039" w:rsidP="00C558B3"/>
        </w:tc>
        <w:tc>
          <w:tcPr>
            <w:tcW w:w="6560" w:type="dxa"/>
          </w:tcPr>
          <w:p w:rsidR="00182039" w:rsidRDefault="00182039" w:rsidP="00C558B3"/>
          <w:p w:rsidR="00825882" w:rsidRDefault="00825882" w:rsidP="00C558B3"/>
          <w:p w:rsidR="00825882" w:rsidRDefault="00825882" w:rsidP="00C558B3"/>
          <w:p w:rsidR="00825882" w:rsidRDefault="00825882" w:rsidP="00C558B3"/>
          <w:p w:rsidR="00825882" w:rsidRDefault="00825882" w:rsidP="00C558B3"/>
          <w:p w:rsidR="00825882" w:rsidRDefault="00825882" w:rsidP="00C558B3"/>
          <w:p w:rsidR="00825882" w:rsidRDefault="00825882" w:rsidP="00C558B3"/>
          <w:p w:rsidR="00825882" w:rsidRDefault="00825882" w:rsidP="00C558B3"/>
          <w:p w:rsidR="00825882" w:rsidRDefault="00825882" w:rsidP="00C558B3"/>
          <w:p w:rsidR="00825882" w:rsidRDefault="00825882" w:rsidP="00C558B3"/>
        </w:tc>
        <w:tc>
          <w:tcPr>
            <w:tcW w:w="2005" w:type="dxa"/>
          </w:tcPr>
          <w:p w:rsidR="00182039" w:rsidRDefault="00182039" w:rsidP="00C558B3"/>
        </w:tc>
      </w:tr>
      <w:tr w:rsidR="00182039" w:rsidTr="00825882">
        <w:trPr>
          <w:trHeight w:val="814"/>
        </w:trPr>
        <w:tc>
          <w:tcPr>
            <w:tcW w:w="906" w:type="dxa"/>
          </w:tcPr>
          <w:p w:rsidR="00182039" w:rsidRDefault="00182039" w:rsidP="00C558B3"/>
          <w:p w:rsidR="00182039" w:rsidRDefault="00182039" w:rsidP="00C558B3"/>
          <w:p w:rsidR="00182039" w:rsidRDefault="00182039" w:rsidP="00C558B3"/>
          <w:p w:rsidR="00182039" w:rsidRDefault="00182039" w:rsidP="00C558B3"/>
          <w:p w:rsidR="00182039" w:rsidRDefault="00182039" w:rsidP="00C558B3">
            <w:r>
              <w:t>18</w:t>
            </w:r>
          </w:p>
        </w:tc>
        <w:tc>
          <w:tcPr>
            <w:tcW w:w="1386" w:type="dxa"/>
          </w:tcPr>
          <w:p w:rsidR="00182039" w:rsidRDefault="00182039" w:rsidP="00C558B3"/>
          <w:p w:rsidR="00182039" w:rsidRDefault="00182039" w:rsidP="00C558B3"/>
          <w:p w:rsidR="00182039" w:rsidRDefault="00182039" w:rsidP="00C558B3"/>
          <w:p w:rsidR="00182039" w:rsidRDefault="00182039" w:rsidP="00C558B3"/>
          <w:p w:rsidR="00182039" w:rsidRDefault="00182039" w:rsidP="00C558B3"/>
          <w:p w:rsidR="00182039" w:rsidRDefault="00182039" w:rsidP="00C558B3"/>
          <w:p w:rsidR="00182039" w:rsidRDefault="00182039" w:rsidP="00C558B3"/>
          <w:p w:rsidR="00182039" w:rsidRDefault="00182039" w:rsidP="00C558B3"/>
          <w:p w:rsidR="00182039" w:rsidRDefault="00182039" w:rsidP="00C558B3"/>
        </w:tc>
        <w:tc>
          <w:tcPr>
            <w:tcW w:w="6560" w:type="dxa"/>
          </w:tcPr>
          <w:p w:rsidR="00182039" w:rsidRDefault="00182039" w:rsidP="00C558B3"/>
          <w:p w:rsidR="00825882" w:rsidRDefault="00825882" w:rsidP="00C558B3"/>
          <w:p w:rsidR="00825882" w:rsidRDefault="00825882" w:rsidP="00C558B3"/>
          <w:p w:rsidR="00825882" w:rsidRDefault="00825882" w:rsidP="00C558B3"/>
          <w:p w:rsidR="00825882" w:rsidRDefault="00825882" w:rsidP="00C558B3"/>
          <w:p w:rsidR="00825882" w:rsidRDefault="00825882" w:rsidP="00C558B3"/>
          <w:p w:rsidR="00825882" w:rsidRDefault="00825882" w:rsidP="00C558B3"/>
          <w:p w:rsidR="00825882" w:rsidRDefault="00825882" w:rsidP="00C558B3"/>
          <w:p w:rsidR="00825882" w:rsidRDefault="00825882" w:rsidP="00C558B3"/>
        </w:tc>
        <w:tc>
          <w:tcPr>
            <w:tcW w:w="2005" w:type="dxa"/>
          </w:tcPr>
          <w:p w:rsidR="00182039" w:rsidRDefault="00182039" w:rsidP="00C558B3"/>
        </w:tc>
      </w:tr>
    </w:tbl>
    <w:p w:rsidR="002D5F88" w:rsidRDefault="002D5F88">
      <w:pPr>
        <w:rPr>
          <w:b/>
          <w:sz w:val="28"/>
          <w:szCs w:val="28"/>
        </w:rPr>
      </w:pPr>
    </w:p>
    <w:p w:rsidR="00782D52" w:rsidRDefault="00782D52" w:rsidP="00C532B9">
      <w:pPr>
        <w:rPr>
          <w:b/>
          <w:sz w:val="28"/>
          <w:szCs w:val="28"/>
        </w:rPr>
      </w:pPr>
    </w:p>
    <w:p w:rsidR="00AD7197" w:rsidRDefault="00945A7D" w:rsidP="00C86330">
      <w:r>
        <w:rPr>
          <w:b/>
          <w:sz w:val="28"/>
          <w:szCs w:val="28"/>
        </w:rPr>
        <w:t xml:space="preserve">Part C: </w:t>
      </w:r>
      <w:r w:rsidR="00AD7197" w:rsidRPr="00AD7197">
        <w:rPr>
          <w:b/>
          <w:sz w:val="28"/>
          <w:szCs w:val="28"/>
        </w:rPr>
        <w:t>Extended answer</w:t>
      </w:r>
      <w:r w:rsidR="00AD7197">
        <w:t xml:space="preserve">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825882">
        <w:t xml:space="preserve">     </w:t>
      </w:r>
      <w:r w:rsidR="00277978">
        <w:rPr>
          <w:b/>
        </w:rPr>
        <w:t>(4</w:t>
      </w:r>
      <w:r w:rsidR="00FE3A73" w:rsidRPr="00FE3A73">
        <w:rPr>
          <w:b/>
        </w:rPr>
        <w:t xml:space="preserve"> marks)</w:t>
      </w:r>
    </w:p>
    <w:p w:rsidR="005B12F1" w:rsidRDefault="005B12F1"/>
    <w:p w:rsidR="00D614D2" w:rsidRDefault="00D614D2"/>
    <w:p w:rsidR="00C532B9" w:rsidRDefault="00945A7D" w:rsidP="00CE4BCE">
      <w:pPr>
        <w:ind w:left="284" w:hanging="284"/>
      </w:pPr>
      <w:r>
        <w:t>1</w:t>
      </w:r>
      <w:r w:rsidR="00C532B9">
        <w:t xml:space="preserve">. </w:t>
      </w:r>
      <w:r w:rsidR="00182039">
        <w:t>Tin acts like a non-metal below 13</w:t>
      </w:r>
      <w:r w:rsidR="00BF3726">
        <w:t xml:space="preserve"> </w:t>
      </w:r>
      <w:r w:rsidR="00BF3726" w:rsidRPr="00BF3726">
        <w:rPr>
          <w:rFonts w:ascii="Cambria Math" w:hAnsi="Cambria Math" w:cs="Cambria Math"/>
          <w:color w:val="000000" w:themeColor="text1"/>
          <w:shd w:val="clear" w:color="auto" w:fill="EEEEEE"/>
        </w:rPr>
        <w:t>℃</w:t>
      </w:r>
      <w:r w:rsidR="00182039">
        <w:t>. In 1913 Captain Robert Scott and two fellow explorers froze to death in Antarctica after they ran out of</w:t>
      </w:r>
      <w:r w:rsidR="004623B6">
        <w:t xml:space="preserve"> liquid </w:t>
      </w:r>
      <w:r w:rsidR="00182039">
        <w:t xml:space="preserve">heating fuel that was stored </w:t>
      </w:r>
      <w:r w:rsidR="004623B6">
        <w:t>in tin cans on the surface</w:t>
      </w:r>
      <w:r w:rsidR="00277978">
        <w:t xml:space="preserve">. Use the properties of metals and non-metals to propose reasons why they unexpectedly ran out. </w:t>
      </w:r>
    </w:p>
    <w:p w:rsidR="00EF3ACA" w:rsidRDefault="00277978" w:rsidP="00277978">
      <w:pPr>
        <w:tabs>
          <w:tab w:val="left" w:pos="480"/>
          <w:tab w:val="left" w:pos="720"/>
          <w:tab w:val="left" w:pos="1440"/>
          <w:tab w:val="left" w:pos="2160"/>
          <w:tab w:val="left" w:pos="2880"/>
          <w:tab w:val="left" w:pos="3600"/>
          <w:tab w:val="left" w:pos="4140"/>
        </w:tabs>
        <w:ind w:left="284" w:right="144"/>
      </w:pPr>
      <w:r>
        <w:t>_______________________________________________________________________________</w:t>
      </w:r>
    </w:p>
    <w:p w:rsidR="00EF3ACA" w:rsidRDefault="00EF3ACA" w:rsidP="00277978">
      <w:pPr>
        <w:tabs>
          <w:tab w:val="left" w:pos="480"/>
          <w:tab w:val="left" w:pos="720"/>
          <w:tab w:val="left" w:pos="1440"/>
          <w:tab w:val="left" w:pos="2160"/>
          <w:tab w:val="left" w:pos="2880"/>
          <w:tab w:val="left" w:pos="3600"/>
          <w:tab w:val="left" w:pos="4140"/>
        </w:tabs>
        <w:ind w:left="284" w:right="144"/>
      </w:pPr>
    </w:p>
    <w:p w:rsidR="00EF3ACA" w:rsidRDefault="00277978" w:rsidP="00277978">
      <w:pPr>
        <w:tabs>
          <w:tab w:val="left" w:pos="480"/>
          <w:tab w:val="left" w:pos="720"/>
          <w:tab w:val="left" w:pos="1440"/>
          <w:tab w:val="left" w:pos="2160"/>
          <w:tab w:val="left" w:pos="2880"/>
          <w:tab w:val="left" w:pos="3600"/>
          <w:tab w:val="left" w:pos="4140"/>
        </w:tabs>
        <w:ind w:left="284" w:right="144"/>
      </w:pPr>
      <w:r>
        <w:t>_______________________________________________________________________________</w:t>
      </w:r>
    </w:p>
    <w:p w:rsidR="00EF3ACA" w:rsidRDefault="00EF3ACA" w:rsidP="00277978">
      <w:pPr>
        <w:tabs>
          <w:tab w:val="left" w:pos="480"/>
          <w:tab w:val="left" w:pos="720"/>
          <w:tab w:val="left" w:pos="1440"/>
          <w:tab w:val="left" w:pos="2160"/>
          <w:tab w:val="left" w:pos="2880"/>
          <w:tab w:val="left" w:pos="3600"/>
          <w:tab w:val="left" w:pos="4140"/>
        </w:tabs>
        <w:ind w:left="284" w:right="144"/>
      </w:pPr>
    </w:p>
    <w:p w:rsidR="00EF3ACA" w:rsidRDefault="00277978" w:rsidP="00277978">
      <w:pPr>
        <w:tabs>
          <w:tab w:val="left" w:pos="480"/>
          <w:tab w:val="left" w:pos="720"/>
          <w:tab w:val="left" w:pos="1440"/>
          <w:tab w:val="left" w:pos="2160"/>
          <w:tab w:val="left" w:pos="2880"/>
          <w:tab w:val="left" w:pos="3600"/>
          <w:tab w:val="left" w:pos="4140"/>
        </w:tabs>
        <w:ind w:left="284" w:right="144"/>
      </w:pPr>
      <w:r>
        <w:t>_______________________________________________________________________________</w:t>
      </w:r>
    </w:p>
    <w:p w:rsidR="00EF3ACA" w:rsidRDefault="00EF3ACA" w:rsidP="00277978">
      <w:pPr>
        <w:tabs>
          <w:tab w:val="left" w:pos="480"/>
          <w:tab w:val="left" w:pos="720"/>
          <w:tab w:val="left" w:pos="1440"/>
          <w:tab w:val="left" w:pos="2160"/>
          <w:tab w:val="left" w:pos="2880"/>
          <w:tab w:val="left" w:pos="3600"/>
          <w:tab w:val="left" w:pos="4140"/>
        </w:tabs>
        <w:ind w:left="284" w:right="144"/>
      </w:pPr>
    </w:p>
    <w:p w:rsidR="00EF3ACA" w:rsidRDefault="00277978" w:rsidP="00277978">
      <w:pPr>
        <w:tabs>
          <w:tab w:val="left" w:pos="480"/>
          <w:tab w:val="left" w:pos="720"/>
          <w:tab w:val="left" w:pos="1440"/>
          <w:tab w:val="left" w:pos="2160"/>
          <w:tab w:val="left" w:pos="2880"/>
          <w:tab w:val="left" w:pos="3600"/>
          <w:tab w:val="left" w:pos="4140"/>
        </w:tabs>
        <w:ind w:left="284" w:right="144"/>
      </w:pPr>
      <w:r>
        <w:t>_______________________________________________________________________________</w:t>
      </w:r>
    </w:p>
    <w:p w:rsidR="00EF3ACA" w:rsidRDefault="00EF3ACA" w:rsidP="00277978">
      <w:pPr>
        <w:tabs>
          <w:tab w:val="left" w:pos="480"/>
          <w:tab w:val="left" w:pos="720"/>
          <w:tab w:val="left" w:pos="1440"/>
          <w:tab w:val="left" w:pos="2160"/>
          <w:tab w:val="left" w:pos="2880"/>
          <w:tab w:val="left" w:pos="3600"/>
          <w:tab w:val="left" w:pos="4140"/>
        </w:tabs>
        <w:ind w:left="284" w:right="144"/>
      </w:pPr>
    </w:p>
    <w:p w:rsidR="00EF3ACA" w:rsidRDefault="00277978" w:rsidP="00277978">
      <w:pPr>
        <w:tabs>
          <w:tab w:val="left" w:pos="480"/>
          <w:tab w:val="left" w:pos="720"/>
          <w:tab w:val="left" w:pos="1440"/>
          <w:tab w:val="left" w:pos="2160"/>
          <w:tab w:val="left" w:pos="2880"/>
          <w:tab w:val="left" w:pos="3600"/>
          <w:tab w:val="left" w:pos="4140"/>
        </w:tabs>
        <w:ind w:left="284" w:right="144"/>
      </w:pPr>
      <w:r>
        <w:t>_______________________________________________________________________________</w:t>
      </w:r>
    </w:p>
    <w:p w:rsidR="00EF3ACA" w:rsidRDefault="00EF3ACA" w:rsidP="00277978">
      <w:pPr>
        <w:tabs>
          <w:tab w:val="left" w:pos="480"/>
          <w:tab w:val="left" w:pos="720"/>
          <w:tab w:val="left" w:pos="1440"/>
          <w:tab w:val="left" w:pos="2160"/>
          <w:tab w:val="left" w:pos="2880"/>
          <w:tab w:val="left" w:pos="3600"/>
          <w:tab w:val="left" w:pos="4140"/>
        </w:tabs>
        <w:ind w:left="284" w:right="144"/>
      </w:pPr>
    </w:p>
    <w:p w:rsidR="00277978" w:rsidRDefault="00277978" w:rsidP="00277978">
      <w:pPr>
        <w:tabs>
          <w:tab w:val="left" w:pos="480"/>
          <w:tab w:val="left" w:pos="720"/>
          <w:tab w:val="left" w:pos="1440"/>
          <w:tab w:val="left" w:pos="2160"/>
          <w:tab w:val="left" w:pos="2880"/>
          <w:tab w:val="left" w:pos="3600"/>
          <w:tab w:val="left" w:pos="4140"/>
        </w:tabs>
        <w:ind w:left="284" w:right="144"/>
      </w:pPr>
      <w:r>
        <w:t>_______________________________________________________________________________</w:t>
      </w:r>
    </w:p>
    <w:p w:rsidR="00EF3ACA" w:rsidRDefault="00EF3ACA" w:rsidP="00277978">
      <w:pPr>
        <w:tabs>
          <w:tab w:val="left" w:pos="480"/>
          <w:tab w:val="left" w:pos="720"/>
          <w:tab w:val="left" w:pos="1440"/>
          <w:tab w:val="left" w:pos="2160"/>
          <w:tab w:val="left" w:pos="2880"/>
          <w:tab w:val="left" w:pos="3600"/>
          <w:tab w:val="left" w:pos="4140"/>
        </w:tabs>
        <w:ind w:left="284" w:right="144"/>
      </w:pPr>
    </w:p>
    <w:p w:rsidR="00EF3ACA" w:rsidRDefault="00277978" w:rsidP="00277978">
      <w:pPr>
        <w:tabs>
          <w:tab w:val="left" w:pos="480"/>
          <w:tab w:val="left" w:pos="720"/>
          <w:tab w:val="left" w:pos="1440"/>
          <w:tab w:val="left" w:pos="2160"/>
          <w:tab w:val="left" w:pos="2880"/>
          <w:tab w:val="left" w:pos="3600"/>
          <w:tab w:val="left" w:pos="4140"/>
        </w:tabs>
        <w:ind w:left="284" w:right="144"/>
      </w:pPr>
      <w:r>
        <w:t>_______________________________________________________________________________</w:t>
      </w:r>
    </w:p>
    <w:p w:rsidR="00EF3ACA" w:rsidRDefault="00EF3ACA" w:rsidP="00277978">
      <w:pPr>
        <w:tabs>
          <w:tab w:val="left" w:pos="480"/>
          <w:tab w:val="left" w:pos="720"/>
          <w:tab w:val="left" w:pos="1440"/>
          <w:tab w:val="left" w:pos="2160"/>
          <w:tab w:val="left" w:pos="2880"/>
          <w:tab w:val="left" w:pos="3600"/>
          <w:tab w:val="left" w:pos="4140"/>
        </w:tabs>
        <w:ind w:left="284" w:right="144"/>
      </w:pPr>
    </w:p>
    <w:p w:rsidR="00EF3ACA" w:rsidRDefault="00277978" w:rsidP="00277978">
      <w:pPr>
        <w:tabs>
          <w:tab w:val="left" w:pos="480"/>
          <w:tab w:val="left" w:pos="720"/>
          <w:tab w:val="left" w:pos="1440"/>
          <w:tab w:val="left" w:pos="2160"/>
          <w:tab w:val="left" w:pos="2880"/>
          <w:tab w:val="left" w:pos="3600"/>
          <w:tab w:val="left" w:pos="4140"/>
        </w:tabs>
        <w:ind w:left="284" w:right="144"/>
      </w:pPr>
      <w:r>
        <w:t>_______________________________________________________________________________</w:t>
      </w:r>
    </w:p>
    <w:p w:rsidR="00EF3ACA" w:rsidRDefault="00EF3ACA" w:rsidP="00277978">
      <w:pPr>
        <w:tabs>
          <w:tab w:val="left" w:pos="480"/>
          <w:tab w:val="left" w:pos="720"/>
          <w:tab w:val="left" w:pos="1440"/>
          <w:tab w:val="left" w:pos="2160"/>
          <w:tab w:val="left" w:pos="2880"/>
          <w:tab w:val="left" w:pos="3600"/>
          <w:tab w:val="left" w:pos="4140"/>
        </w:tabs>
        <w:ind w:left="284" w:right="144"/>
      </w:pPr>
    </w:p>
    <w:p w:rsidR="00277978" w:rsidRDefault="00277978" w:rsidP="00277978">
      <w:pPr>
        <w:tabs>
          <w:tab w:val="left" w:pos="480"/>
          <w:tab w:val="left" w:pos="720"/>
          <w:tab w:val="left" w:pos="1440"/>
          <w:tab w:val="left" w:pos="2160"/>
          <w:tab w:val="left" w:pos="2880"/>
          <w:tab w:val="left" w:pos="3600"/>
          <w:tab w:val="left" w:pos="4140"/>
        </w:tabs>
        <w:ind w:left="284" w:right="144"/>
      </w:pPr>
      <w:r>
        <w:t>_______________________________________________________________________________</w:t>
      </w:r>
    </w:p>
    <w:p w:rsidR="00EF3ACA" w:rsidRDefault="00EF3ACA" w:rsidP="00277978">
      <w:pPr>
        <w:tabs>
          <w:tab w:val="left" w:pos="480"/>
          <w:tab w:val="left" w:pos="720"/>
          <w:tab w:val="left" w:pos="1440"/>
          <w:tab w:val="left" w:pos="2160"/>
          <w:tab w:val="left" w:pos="2880"/>
          <w:tab w:val="left" w:pos="3600"/>
          <w:tab w:val="left" w:pos="4140"/>
        </w:tabs>
        <w:ind w:left="284" w:right="144"/>
      </w:pPr>
    </w:p>
    <w:p w:rsidR="00EF3ACA" w:rsidRDefault="00277978" w:rsidP="00277978">
      <w:pPr>
        <w:tabs>
          <w:tab w:val="left" w:pos="480"/>
          <w:tab w:val="left" w:pos="720"/>
          <w:tab w:val="left" w:pos="1440"/>
          <w:tab w:val="left" w:pos="2160"/>
          <w:tab w:val="left" w:pos="2880"/>
          <w:tab w:val="left" w:pos="3600"/>
          <w:tab w:val="left" w:pos="4140"/>
        </w:tabs>
        <w:ind w:left="284" w:right="144"/>
      </w:pPr>
      <w:r>
        <w:t>_______________________________________________________________________________</w:t>
      </w:r>
    </w:p>
    <w:p w:rsidR="00EF3ACA" w:rsidRDefault="00EF3ACA" w:rsidP="00277978">
      <w:pPr>
        <w:tabs>
          <w:tab w:val="left" w:pos="480"/>
          <w:tab w:val="left" w:pos="720"/>
          <w:tab w:val="left" w:pos="1440"/>
          <w:tab w:val="left" w:pos="2160"/>
          <w:tab w:val="left" w:pos="2880"/>
          <w:tab w:val="left" w:pos="3600"/>
          <w:tab w:val="left" w:pos="4140"/>
        </w:tabs>
        <w:ind w:left="284" w:right="144"/>
      </w:pPr>
    </w:p>
    <w:p w:rsidR="00EF3ACA" w:rsidRDefault="00277978" w:rsidP="00277978">
      <w:pPr>
        <w:tabs>
          <w:tab w:val="left" w:pos="480"/>
          <w:tab w:val="left" w:pos="720"/>
          <w:tab w:val="left" w:pos="1440"/>
          <w:tab w:val="left" w:pos="2160"/>
          <w:tab w:val="left" w:pos="2880"/>
          <w:tab w:val="left" w:pos="3600"/>
          <w:tab w:val="left" w:pos="4140"/>
        </w:tabs>
        <w:ind w:left="284" w:right="144"/>
      </w:pPr>
      <w:r>
        <w:t>_______________________________________________________________________________</w:t>
      </w:r>
    </w:p>
    <w:p w:rsidR="00EF3ACA" w:rsidRDefault="00EF3ACA" w:rsidP="00277978">
      <w:pPr>
        <w:tabs>
          <w:tab w:val="left" w:pos="480"/>
          <w:tab w:val="left" w:pos="720"/>
          <w:tab w:val="left" w:pos="1440"/>
          <w:tab w:val="left" w:pos="2160"/>
          <w:tab w:val="left" w:pos="2880"/>
          <w:tab w:val="left" w:pos="3600"/>
          <w:tab w:val="left" w:pos="4140"/>
        </w:tabs>
        <w:ind w:left="284" w:right="144"/>
      </w:pPr>
    </w:p>
    <w:p w:rsidR="00277978" w:rsidRDefault="00277978" w:rsidP="00277978">
      <w:pPr>
        <w:tabs>
          <w:tab w:val="left" w:pos="480"/>
          <w:tab w:val="left" w:pos="720"/>
          <w:tab w:val="left" w:pos="1440"/>
          <w:tab w:val="left" w:pos="2160"/>
          <w:tab w:val="left" w:pos="2880"/>
          <w:tab w:val="left" w:pos="3600"/>
          <w:tab w:val="left" w:pos="4140"/>
        </w:tabs>
        <w:ind w:left="284" w:right="144"/>
      </w:pPr>
      <w:r>
        <w:t>______________________________________________________________________________</w:t>
      </w:r>
    </w:p>
    <w:p w:rsidR="00277978" w:rsidRDefault="00277978" w:rsidP="00277978">
      <w:pPr>
        <w:tabs>
          <w:tab w:val="left" w:pos="480"/>
          <w:tab w:val="left" w:pos="720"/>
          <w:tab w:val="left" w:pos="1440"/>
          <w:tab w:val="left" w:pos="2160"/>
          <w:tab w:val="left" w:pos="2880"/>
          <w:tab w:val="left" w:pos="3600"/>
          <w:tab w:val="left" w:pos="4140"/>
        </w:tabs>
        <w:ind w:left="284" w:right="144"/>
      </w:pPr>
    </w:p>
    <w:p w:rsidR="00D614D2" w:rsidRPr="00277978" w:rsidRDefault="00D614D2" w:rsidP="00C532B9"/>
    <w:sectPr w:rsidR="00D614D2" w:rsidRPr="00277978" w:rsidSect="00C7792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567" w:right="543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47E" w:rsidRDefault="0023547E" w:rsidP="00825882">
      <w:r>
        <w:separator/>
      </w:r>
    </w:p>
  </w:endnote>
  <w:endnote w:type="continuationSeparator" w:id="0">
    <w:p w:rsidR="0023547E" w:rsidRDefault="0023547E" w:rsidP="00825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antGarde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882" w:rsidRDefault="008258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882" w:rsidRDefault="0082588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882" w:rsidRDefault="008258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47E" w:rsidRDefault="0023547E" w:rsidP="00825882">
      <w:r>
        <w:separator/>
      </w:r>
    </w:p>
  </w:footnote>
  <w:footnote w:type="continuationSeparator" w:id="0">
    <w:p w:rsidR="0023547E" w:rsidRDefault="0023547E" w:rsidP="008258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882" w:rsidRDefault="0082588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882" w:rsidRDefault="0082588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882" w:rsidRDefault="008258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64B87"/>
    <w:multiLevelType w:val="hybridMultilevel"/>
    <w:tmpl w:val="1A6CE1C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5270F"/>
    <w:multiLevelType w:val="hybridMultilevel"/>
    <w:tmpl w:val="4AD439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E63F90"/>
    <w:multiLevelType w:val="hybridMultilevel"/>
    <w:tmpl w:val="E1B8E5EA"/>
    <w:lvl w:ilvl="0" w:tplc="1D0C9E06">
      <w:start w:val="1"/>
      <w:numFmt w:val="lowerLetter"/>
      <w:lvlText w:val="(%1)"/>
      <w:lvlJc w:val="left"/>
      <w:pPr>
        <w:ind w:left="42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29316A30"/>
    <w:multiLevelType w:val="hybridMultilevel"/>
    <w:tmpl w:val="6DE8EA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38678B"/>
    <w:multiLevelType w:val="hybridMultilevel"/>
    <w:tmpl w:val="448064CC"/>
    <w:lvl w:ilvl="0" w:tplc="B09E2D3C">
      <w:start w:val="1"/>
      <w:numFmt w:val="upp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78751E"/>
    <w:multiLevelType w:val="hybridMultilevel"/>
    <w:tmpl w:val="62DC0CD6"/>
    <w:lvl w:ilvl="0" w:tplc="AE42CF48">
      <w:start w:val="1"/>
      <w:numFmt w:val="decimal"/>
      <w:pStyle w:val="ListNumber"/>
      <w:lvlText w:val="%1."/>
      <w:lvlJc w:val="left"/>
      <w:pPr>
        <w:tabs>
          <w:tab w:val="num" w:pos="480"/>
        </w:tabs>
        <w:ind w:left="48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7">
    <w:nsid w:val="37CB37E2"/>
    <w:multiLevelType w:val="hybridMultilevel"/>
    <w:tmpl w:val="119E4C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F4AC9AA">
      <w:start w:val="2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AvantGarde-Demi" w:hint="default"/>
      </w:rPr>
    </w:lvl>
    <w:lvl w:ilvl="2" w:tplc="87902022">
      <w:start w:val="1"/>
      <w:numFmt w:val="upperLetter"/>
      <w:lvlText w:val="(%3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 w:tplc="0409001B">
      <w:start w:val="1"/>
      <w:numFmt w:val="lowerRoman"/>
      <w:lvlText w:val="%4."/>
      <w:lvlJc w:val="right"/>
      <w:pPr>
        <w:tabs>
          <w:tab w:val="num" w:pos="2340"/>
        </w:tabs>
        <w:ind w:left="2340" w:hanging="18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CEC6D3C"/>
    <w:multiLevelType w:val="hybridMultilevel"/>
    <w:tmpl w:val="A6AEF71E"/>
    <w:lvl w:ilvl="0" w:tplc="460A776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AC6BE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5F2783E">
      <w:start w:val="2"/>
      <w:numFmt w:val="lowerLetter"/>
      <w:lvlText w:val="%3."/>
      <w:lvlJc w:val="left"/>
      <w:pPr>
        <w:tabs>
          <w:tab w:val="num" w:pos="2370"/>
        </w:tabs>
        <w:ind w:left="2370" w:hanging="39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DAE7AFE"/>
    <w:multiLevelType w:val="hybridMultilevel"/>
    <w:tmpl w:val="DFA69A04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AC70165"/>
    <w:multiLevelType w:val="hybridMultilevel"/>
    <w:tmpl w:val="A6AEF71E"/>
    <w:lvl w:ilvl="0" w:tplc="460A776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AC6BE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5F2783E">
      <w:start w:val="2"/>
      <w:numFmt w:val="lowerLetter"/>
      <w:lvlText w:val="%3."/>
      <w:lvlJc w:val="left"/>
      <w:pPr>
        <w:tabs>
          <w:tab w:val="num" w:pos="2370"/>
        </w:tabs>
        <w:ind w:left="2370" w:hanging="39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91B1F63"/>
    <w:multiLevelType w:val="hybridMultilevel"/>
    <w:tmpl w:val="AB068C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D86C3B"/>
    <w:multiLevelType w:val="hybridMultilevel"/>
    <w:tmpl w:val="0DE2E4D8"/>
    <w:lvl w:ilvl="0" w:tplc="3C643838">
      <w:start w:val="1"/>
      <w:numFmt w:val="upp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1845D0B"/>
    <w:multiLevelType w:val="multilevel"/>
    <w:tmpl w:val="C4F453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(%2)"/>
      <w:lvlJc w:val="left"/>
      <w:pPr>
        <w:tabs>
          <w:tab w:val="num" w:pos="992"/>
        </w:tabs>
        <w:ind w:left="992" w:hanging="632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61DF6205"/>
    <w:multiLevelType w:val="hybridMultilevel"/>
    <w:tmpl w:val="56E2A7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69EF4097"/>
    <w:multiLevelType w:val="hybridMultilevel"/>
    <w:tmpl w:val="1526A8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3E2D9F"/>
    <w:multiLevelType w:val="hybridMultilevel"/>
    <w:tmpl w:val="CBFC1E9C"/>
    <w:lvl w:ilvl="0" w:tplc="D6F8829C">
      <w:start w:val="1"/>
      <w:numFmt w:val="upp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C0A4D4B"/>
    <w:multiLevelType w:val="multilevel"/>
    <w:tmpl w:val="79FEA5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(%2)"/>
      <w:lvlJc w:val="left"/>
      <w:pPr>
        <w:tabs>
          <w:tab w:val="num" w:pos="992"/>
        </w:tabs>
        <w:ind w:left="992" w:hanging="632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3"/>
  </w:num>
  <w:num w:numId="2">
    <w:abstractNumId w:val="17"/>
  </w:num>
  <w:num w:numId="3">
    <w:abstractNumId w:val="7"/>
  </w:num>
  <w:num w:numId="4">
    <w:abstractNumId w:val="16"/>
  </w:num>
  <w:num w:numId="5">
    <w:abstractNumId w:val="12"/>
  </w:num>
  <w:num w:numId="6">
    <w:abstractNumId w:val="4"/>
  </w:num>
  <w:num w:numId="7">
    <w:abstractNumId w:val="6"/>
  </w:num>
  <w:num w:numId="8">
    <w:abstractNumId w:val="3"/>
  </w:num>
  <w:num w:numId="9">
    <w:abstractNumId w:val="5"/>
  </w:num>
  <w:num w:numId="10">
    <w:abstractNumId w:val="9"/>
  </w:num>
  <w:num w:numId="11">
    <w:abstractNumId w:val="10"/>
  </w:num>
  <w:num w:numId="12">
    <w:abstractNumId w:val="8"/>
  </w:num>
  <w:num w:numId="13">
    <w:abstractNumId w:val="0"/>
  </w:num>
  <w:num w:numId="14">
    <w:abstractNumId w:val="14"/>
  </w:num>
  <w:num w:numId="15">
    <w:abstractNumId w:val="15"/>
  </w:num>
  <w:num w:numId="16">
    <w:abstractNumId w:val="2"/>
  </w:num>
  <w:num w:numId="17">
    <w:abstractNumId w:val="1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F3B"/>
    <w:rsid w:val="000657EF"/>
    <w:rsid w:val="00065C44"/>
    <w:rsid w:val="00067795"/>
    <w:rsid w:val="0007506B"/>
    <w:rsid w:val="00091F32"/>
    <w:rsid w:val="000B3712"/>
    <w:rsid w:val="000D01B7"/>
    <w:rsid w:val="000E6D0F"/>
    <w:rsid w:val="000F0300"/>
    <w:rsid w:val="0011529F"/>
    <w:rsid w:val="00117612"/>
    <w:rsid w:val="00125D40"/>
    <w:rsid w:val="00160CE6"/>
    <w:rsid w:val="00182039"/>
    <w:rsid w:val="00195EF1"/>
    <w:rsid w:val="001D0C34"/>
    <w:rsid w:val="00214D9B"/>
    <w:rsid w:val="002168B5"/>
    <w:rsid w:val="00234AD1"/>
    <w:rsid w:val="0023547E"/>
    <w:rsid w:val="0025670D"/>
    <w:rsid w:val="00260DA8"/>
    <w:rsid w:val="00277978"/>
    <w:rsid w:val="002D5F88"/>
    <w:rsid w:val="003345A1"/>
    <w:rsid w:val="0035748F"/>
    <w:rsid w:val="00367883"/>
    <w:rsid w:val="003874C2"/>
    <w:rsid w:val="00397D70"/>
    <w:rsid w:val="003B0675"/>
    <w:rsid w:val="003C6EF6"/>
    <w:rsid w:val="00440310"/>
    <w:rsid w:val="00440E40"/>
    <w:rsid w:val="00460FFD"/>
    <w:rsid w:val="004623B6"/>
    <w:rsid w:val="00463489"/>
    <w:rsid w:val="004659C0"/>
    <w:rsid w:val="0049142E"/>
    <w:rsid w:val="004950FC"/>
    <w:rsid w:val="004A1042"/>
    <w:rsid w:val="004A4F61"/>
    <w:rsid w:val="00520E9B"/>
    <w:rsid w:val="005241ED"/>
    <w:rsid w:val="00583F3B"/>
    <w:rsid w:val="0059405D"/>
    <w:rsid w:val="005B12F1"/>
    <w:rsid w:val="005C53A6"/>
    <w:rsid w:val="005D1B81"/>
    <w:rsid w:val="005D79C1"/>
    <w:rsid w:val="0060262A"/>
    <w:rsid w:val="00655098"/>
    <w:rsid w:val="00674ADE"/>
    <w:rsid w:val="00696B13"/>
    <w:rsid w:val="006A7FBB"/>
    <w:rsid w:val="006B508F"/>
    <w:rsid w:val="006D7CD4"/>
    <w:rsid w:val="006E1EDB"/>
    <w:rsid w:val="00715754"/>
    <w:rsid w:val="007161CD"/>
    <w:rsid w:val="007262EB"/>
    <w:rsid w:val="00727BCB"/>
    <w:rsid w:val="00770316"/>
    <w:rsid w:val="00782D52"/>
    <w:rsid w:val="00783DA6"/>
    <w:rsid w:val="007A1B62"/>
    <w:rsid w:val="0082252E"/>
    <w:rsid w:val="00825882"/>
    <w:rsid w:val="00832994"/>
    <w:rsid w:val="00842C6B"/>
    <w:rsid w:val="00856314"/>
    <w:rsid w:val="008B2282"/>
    <w:rsid w:val="00922BBB"/>
    <w:rsid w:val="00945A7D"/>
    <w:rsid w:val="00966B7A"/>
    <w:rsid w:val="009A1864"/>
    <w:rsid w:val="009A2054"/>
    <w:rsid w:val="009A386D"/>
    <w:rsid w:val="009A7865"/>
    <w:rsid w:val="009D5EAC"/>
    <w:rsid w:val="009E1218"/>
    <w:rsid w:val="009E465B"/>
    <w:rsid w:val="00A95A28"/>
    <w:rsid w:val="00AA72F3"/>
    <w:rsid w:val="00AB2BB1"/>
    <w:rsid w:val="00AD7197"/>
    <w:rsid w:val="00AE393C"/>
    <w:rsid w:val="00B01BA4"/>
    <w:rsid w:val="00B10F79"/>
    <w:rsid w:val="00B134AE"/>
    <w:rsid w:val="00B261C0"/>
    <w:rsid w:val="00B271B5"/>
    <w:rsid w:val="00B63F5E"/>
    <w:rsid w:val="00B71326"/>
    <w:rsid w:val="00B71637"/>
    <w:rsid w:val="00BC6E4C"/>
    <w:rsid w:val="00BC73EF"/>
    <w:rsid w:val="00BF0B87"/>
    <w:rsid w:val="00BF3726"/>
    <w:rsid w:val="00BF6282"/>
    <w:rsid w:val="00C20EE5"/>
    <w:rsid w:val="00C4790C"/>
    <w:rsid w:val="00C532B9"/>
    <w:rsid w:val="00C558B3"/>
    <w:rsid w:val="00C77920"/>
    <w:rsid w:val="00C86330"/>
    <w:rsid w:val="00C95CF8"/>
    <w:rsid w:val="00CD43AF"/>
    <w:rsid w:val="00CE4BCE"/>
    <w:rsid w:val="00CE68CC"/>
    <w:rsid w:val="00CF1A86"/>
    <w:rsid w:val="00D20DCE"/>
    <w:rsid w:val="00D35176"/>
    <w:rsid w:val="00D5731E"/>
    <w:rsid w:val="00D614D2"/>
    <w:rsid w:val="00DB5CFE"/>
    <w:rsid w:val="00DB77BD"/>
    <w:rsid w:val="00DE3858"/>
    <w:rsid w:val="00E27430"/>
    <w:rsid w:val="00E405A4"/>
    <w:rsid w:val="00E4706D"/>
    <w:rsid w:val="00E77449"/>
    <w:rsid w:val="00E819FD"/>
    <w:rsid w:val="00E86CAB"/>
    <w:rsid w:val="00EA0110"/>
    <w:rsid w:val="00EA40C3"/>
    <w:rsid w:val="00EC1964"/>
    <w:rsid w:val="00ED56C4"/>
    <w:rsid w:val="00EE273A"/>
    <w:rsid w:val="00EF3ACA"/>
    <w:rsid w:val="00EF3FAB"/>
    <w:rsid w:val="00EF6CF4"/>
    <w:rsid w:val="00F020FD"/>
    <w:rsid w:val="00F37EBA"/>
    <w:rsid w:val="00F47EED"/>
    <w:rsid w:val="00F95C47"/>
    <w:rsid w:val="00FA2674"/>
    <w:rsid w:val="00FE3A73"/>
    <w:rsid w:val="00FF5773"/>
    <w:rsid w:val="00FF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Balloon Text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tablebodyfullout">
    <w:name w:val="P: table body fullout"/>
    <w:basedOn w:val="Normal"/>
    <w:rsid w:val="00C4790C"/>
    <w:pPr>
      <w:numPr>
        <w:numId w:val="7"/>
      </w:numPr>
      <w:spacing w:before="40" w:after="80"/>
    </w:pPr>
    <w:rPr>
      <w:szCs w:val="20"/>
      <w:lang w:eastAsia="en-US"/>
    </w:rPr>
  </w:style>
  <w:style w:type="table" w:styleId="TableGrid">
    <w:name w:val="Table Grid"/>
    <w:basedOn w:val="TableNormal"/>
    <w:rsid w:val="00F020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E3A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3A73"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rsid w:val="00C77920"/>
    <w:pPr>
      <w:numPr>
        <w:numId w:val="9"/>
      </w:numPr>
    </w:pPr>
    <w:rPr>
      <w:rFonts w:ascii="Arial" w:hAnsi="Arial" w:cs="Arial"/>
      <w:sz w:val="22"/>
      <w:szCs w:val="32"/>
    </w:rPr>
  </w:style>
  <w:style w:type="paragraph" w:styleId="ListParagraph">
    <w:name w:val="List Paragraph"/>
    <w:basedOn w:val="Normal"/>
    <w:uiPriority w:val="34"/>
    <w:qFormat/>
    <w:rsid w:val="00520E9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2252E"/>
    <w:rPr>
      <w:i/>
      <w:iCs/>
    </w:rPr>
  </w:style>
  <w:style w:type="paragraph" w:styleId="Header">
    <w:name w:val="header"/>
    <w:basedOn w:val="Normal"/>
    <w:link w:val="HeaderChar"/>
    <w:unhideWhenUsed/>
    <w:rsid w:val="008258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25882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8258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2588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5670D"/>
    <w:pPr>
      <w:spacing w:before="100" w:beforeAutospacing="1" w:after="100" w:afterAutospacing="1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Balloon Text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tablebodyfullout">
    <w:name w:val="P: table body fullout"/>
    <w:basedOn w:val="Normal"/>
    <w:rsid w:val="00C4790C"/>
    <w:pPr>
      <w:numPr>
        <w:numId w:val="7"/>
      </w:numPr>
      <w:spacing w:before="40" w:after="80"/>
    </w:pPr>
    <w:rPr>
      <w:szCs w:val="20"/>
      <w:lang w:eastAsia="en-US"/>
    </w:rPr>
  </w:style>
  <w:style w:type="table" w:styleId="TableGrid">
    <w:name w:val="Table Grid"/>
    <w:basedOn w:val="TableNormal"/>
    <w:rsid w:val="00F020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E3A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3A73"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rsid w:val="00C77920"/>
    <w:pPr>
      <w:numPr>
        <w:numId w:val="9"/>
      </w:numPr>
    </w:pPr>
    <w:rPr>
      <w:rFonts w:ascii="Arial" w:hAnsi="Arial" w:cs="Arial"/>
      <w:sz w:val="22"/>
      <w:szCs w:val="32"/>
    </w:rPr>
  </w:style>
  <w:style w:type="paragraph" w:styleId="ListParagraph">
    <w:name w:val="List Paragraph"/>
    <w:basedOn w:val="Normal"/>
    <w:uiPriority w:val="34"/>
    <w:qFormat/>
    <w:rsid w:val="00520E9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2252E"/>
    <w:rPr>
      <w:i/>
      <w:iCs/>
    </w:rPr>
  </w:style>
  <w:style w:type="paragraph" w:styleId="Header">
    <w:name w:val="header"/>
    <w:basedOn w:val="Normal"/>
    <w:link w:val="HeaderChar"/>
    <w:unhideWhenUsed/>
    <w:rsid w:val="008258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25882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8258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2588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5670D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6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6A5A08E3</Template>
  <TotalTime>66</TotalTime>
  <Pages>9</Pages>
  <Words>938</Words>
  <Characters>7174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WILLIAMS Daphne</dc:creator>
  <cp:lastModifiedBy>WILLIAMS Daphne</cp:lastModifiedBy>
  <cp:revision>28</cp:revision>
  <cp:lastPrinted>2018-02-16T03:20:00Z</cp:lastPrinted>
  <dcterms:created xsi:type="dcterms:W3CDTF">2018-02-23T04:36:00Z</dcterms:created>
  <dcterms:modified xsi:type="dcterms:W3CDTF">2018-02-27T06:57:00Z</dcterms:modified>
</cp:coreProperties>
</file>