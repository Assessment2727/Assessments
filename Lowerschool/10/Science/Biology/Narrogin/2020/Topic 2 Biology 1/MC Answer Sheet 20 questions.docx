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74DEC" w14:textId="41ED59B2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FE1">
        <w:rPr>
          <w:b/>
          <w:sz w:val="40"/>
          <w:szCs w:val="40"/>
        </w:rPr>
        <w:t xml:space="preserve"> 2019 Biology</w:t>
      </w:r>
      <w:r w:rsidR="00581D5B">
        <w:rPr>
          <w:b/>
          <w:sz w:val="40"/>
          <w:szCs w:val="40"/>
        </w:rPr>
        <w:t xml:space="preserve"> 1 </w:t>
      </w:r>
      <w:r w:rsidR="00F27FE1">
        <w:rPr>
          <w:b/>
          <w:sz w:val="40"/>
          <w:szCs w:val="40"/>
        </w:rPr>
        <w:t xml:space="preserve">Genetics </w:t>
      </w:r>
      <w:bookmarkStart w:id="0" w:name="_GoBack"/>
      <w:bookmarkEnd w:id="0"/>
      <w:r w:rsidR="00581D5B">
        <w:rPr>
          <w:b/>
          <w:sz w:val="40"/>
          <w:szCs w:val="40"/>
        </w:rPr>
        <w:t>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563B2CCA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581D5B">
        <w:rPr>
          <w:b/>
          <w:sz w:val="32"/>
          <w:szCs w:val="32"/>
        </w:rPr>
        <w:t>____ Year: 10</w:t>
      </w:r>
    </w:p>
    <w:p w14:paraId="277EFF6C" w14:textId="77777777" w:rsidR="00AC1472" w:rsidRDefault="00AC1472"/>
    <w:p w14:paraId="4E199512" w14:textId="1B55CA10" w:rsidR="003737F1" w:rsidRPr="005532CC" w:rsidRDefault="00EA7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2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CADB000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34F8FB6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EBE822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134652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4AF861C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513A32AD" w14:textId="77777777" w:rsidR="00EC6FFD" w:rsidRDefault="00EC6FFD">
      <w:pPr>
        <w:rPr>
          <w:sz w:val="28"/>
          <w:szCs w:val="28"/>
        </w:rPr>
      </w:pPr>
    </w:p>
    <w:p w14:paraId="497EE36F" w14:textId="23A05E58" w:rsidR="00EC6FFD" w:rsidRDefault="00EA7FB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2</w:t>
      </w:r>
      <w:r w:rsidR="00EC6FFD">
        <w:rPr>
          <w:sz w:val="28"/>
          <w:szCs w:val="28"/>
        </w:rPr>
        <w:t>0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7777777" w:rsidR="00EC6FFD" w:rsidRDefault="00EC6FFD">
      <w:pPr>
        <w:rPr>
          <w:sz w:val="28"/>
          <w:szCs w:val="28"/>
        </w:rPr>
      </w:pPr>
    </w:p>
    <w:p w14:paraId="37955AFE" w14:textId="0C76ED6B" w:rsidR="003737F1" w:rsidRPr="003737F1" w:rsidRDefault="00EC6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F1"/>
    <w:rsid w:val="001162A5"/>
    <w:rsid w:val="0025664D"/>
    <w:rsid w:val="003047A9"/>
    <w:rsid w:val="003737F1"/>
    <w:rsid w:val="005532CC"/>
    <w:rsid w:val="00581D5B"/>
    <w:rsid w:val="00687141"/>
    <w:rsid w:val="007235F2"/>
    <w:rsid w:val="007374A0"/>
    <w:rsid w:val="007C34ED"/>
    <w:rsid w:val="00AC03EC"/>
    <w:rsid w:val="00AC1472"/>
    <w:rsid w:val="00C14217"/>
    <w:rsid w:val="00C9108B"/>
    <w:rsid w:val="00D54F2F"/>
    <w:rsid w:val="00DD6A7C"/>
    <w:rsid w:val="00EA7FB4"/>
    <w:rsid w:val="00EC6FFD"/>
    <w:rsid w:val="00F27FE1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D97D66C7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 [Narrogin Senior High School]</cp:lastModifiedBy>
  <cp:revision>2</cp:revision>
  <cp:lastPrinted>2013-05-23T04:23:00Z</cp:lastPrinted>
  <dcterms:created xsi:type="dcterms:W3CDTF">2019-03-01T02:06:00Z</dcterms:created>
  <dcterms:modified xsi:type="dcterms:W3CDTF">2019-03-01T02:06:00Z</dcterms:modified>
</cp:coreProperties>
</file>